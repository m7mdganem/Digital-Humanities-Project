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BB7F" w14:textId="77777777" w:rsidR="009A48FF" w:rsidRPr="009A48FF" w:rsidRDefault="009A48FF" w:rsidP="009A48FF">
      <w:pPr>
        <w:pStyle w:val="Heading5"/>
        <w:rPr>
          <w:b/>
          <w:bCs/>
          <w:rtl/>
        </w:rPr>
      </w:pPr>
      <w:r w:rsidRPr="009A48FF">
        <w:rPr>
          <w:b/>
          <w:bCs/>
          <w:rtl/>
        </w:rPr>
        <w:t xml:space="preserve">הכנסת </w:t>
      </w:r>
      <w:r w:rsidRPr="009A48FF">
        <w:rPr>
          <w:rFonts w:hint="cs"/>
          <w:b/>
          <w:bCs/>
          <w:rtl/>
        </w:rPr>
        <w:t>השבע-עשרה</w:t>
      </w:r>
      <w:r w:rsidRPr="009A48FF">
        <w:rPr>
          <w:b/>
          <w:bCs/>
          <w:rtl/>
        </w:rPr>
        <w:tab/>
      </w:r>
      <w:r w:rsidRPr="009A48FF">
        <w:rPr>
          <w:b/>
          <w:bCs/>
          <w:rtl/>
        </w:rPr>
        <w:tab/>
      </w:r>
      <w:r w:rsidRPr="009A48FF">
        <w:rPr>
          <w:b/>
          <w:bCs/>
          <w:rtl/>
        </w:rPr>
        <w:tab/>
      </w:r>
      <w:r w:rsidRPr="009A48FF">
        <w:rPr>
          <w:b/>
          <w:bCs/>
          <w:rtl/>
        </w:rPr>
        <w:tab/>
      </w:r>
      <w:r w:rsidRPr="009A48FF">
        <w:rPr>
          <w:b/>
          <w:bCs/>
          <w:rtl/>
        </w:rPr>
        <w:tab/>
      </w:r>
      <w:r w:rsidRPr="009A48FF">
        <w:rPr>
          <w:b/>
          <w:bCs/>
          <w:rtl/>
        </w:rPr>
        <w:tab/>
      </w:r>
      <w:r w:rsidRPr="009A48FF">
        <w:rPr>
          <w:b/>
          <w:bCs/>
          <w:rtl/>
        </w:rPr>
        <w:tab/>
        <w:t>נוסח לא מתוקן</w:t>
      </w:r>
    </w:p>
    <w:p w14:paraId="4BB8BE65" w14:textId="77777777" w:rsidR="009A48FF" w:rsidRPr="009A48FF" w:rsidRDefault="009A48FF" w:rsidP="009A48FF">
      <w:pPr>
        <w:bidi/>
        <w:jc w:val="both"/>
        <w:rPr>
          <w:rFonts w:cs="David" w:hint="cs"/>
          <w:b/>
          <w:bCs/>
          <w:rtl/>
        </w:rPr>
      </w:pPr>
      <w:r w:rsidRPr="009A48FF">
        <w:rPr>
          <w:rFonts w:cs="David"/>
          <w:b/>
          <w:bCs/>
          <w:rtl/>
        </w:rPr>
        <w:t xml:space="preserve">מושב </w:t>
      </w:r>
      <w:r w:rsidRPr="009A48FF">
        <w:rPr>
          <w:rFonts w:cs="David" w:hint="cs"/>
          <w:b/>
          <w:bCs/>
          <w:rtl/>
        </w:rPr>
        <w:t>שני</w:t>
      </w:r>
    </w:p>
    <w:p w14:paraId="096CF892" w14:textId="77777777" w:rsidR="009A48FF" w:rsidRDefault="009A48FF" w:rsidP="009A48FF">
      <w:pPr>
        <w:bidi/>
        <w:jc w:val="both"/>
        <w:rPr>
          <w:rFonts w:cs="David" w:hint="cs"/>
          <w:b/>
          <w:bCs/>
          <w:rtl/>
        </w:rPr>
      </w:pPr>
    </w:p>
    <w:p w14:paraId="34889E48" w14:textId="77777777" w:rsidR="009A48FF" w:rsidRPr="009A48FF" w:rsidRDefault="009A48FF" w:rsidP="009A48FF">
      <w:pPr>
        <w:bidi/>
        <w:jc w:val="center"/>
        <w:rPr>
          <w:rFonts w:cs="David" w:hint="cs"/>
          <w:b/>
          <w:bCs/>
          <w:rtl/>
        </w:rPr>
      </w:pPr>
      <w:r w:rsidRPr="009A48FF">
        <w:rPr>
          <w:rFonts w:cs="David"/>
          <w:b/>
          <w:bCs/>
          <w:rtl/>
        </w:rPr>
        <w:t>פרוטוקול מס'</w:t>
      </w:r>
      <w:r w:rsidRPr="009A48FF">
        <w:rPr>
          <w:rFonts w:cs="David" w:hint="cs"/>
          <w:b/>
          <w:bCs/>
          <w:rtl/>
        </w:rPr>
        <w:t xml:space="preserve"> 129</w:t>
      </w:r>
    </w:p>
    <w:p w14:paraId="782CEE32" w14:textId="77777777" w:rsidR="009A48FF" w:rsidRPr="009A48FF" w:rsidRDefault="009A48FF" w:rsidP="009A48FF">
      <w:pPr>
        <w:bidi/>
        <w:jc w:val="center"/>
        <w:rPr>
          <w:rFonts w:cs="David" w:hint="cs"/>
          <w:b/>
          <w:bCs/>
          <w:rtl/>
        </w:rPr>
      </w:pPr>
      <w:r w:rsidRPr="009A48FF">
        <w:rPr>
          <w:rFonts w:cs="David" w:hint="cs"/>
          <w:b/>
          <w:bCs/>
          <w:rtl/>
        </w:rPr>
        <w:t>מישיבת ועדת הכנסת</w:t>
      </w:r>
    </w:p>
    <w:p w14:paraId="6EBADD49" w14:textId="77777777" w:rsidR="009A48FF" w:rsidRPr="009A48FF" w:rsidRDefault="009A48FF" w:rsidP="009A48FF">
      <w:pPr>
        <w:bidi/>
        <w:jc w:val="center"/>
        <w:rPr>
          <w:rFonts w:cs="David" w:hint="cs"/>
          <w:b/>
          <w:bCs/>
          <w:u w:val="single"/>
          <w:rtl/>
        </w:rPr>
      </w:pPr>
      <w:r w:rsidRPr="009A48FF">
        <w:rPr>
          <w:rFonts w:cs="David" w:hint="cs"/>
          <w:b/>
          <w:bCs/>
          <w:u w:val="single"/>
          <w:rtl/>
        </w:rPr>
        <w:t>יום שני, ט"ז בתמוז תשס"ז, 2.7.2007, שעה 10:00</w:t>
      </w:r>
    </w:p>
    <w:p w14:paraId="11C833BB" w14:textId="77777777" w:rsidR="009A48FF" w:rsidRDefault="009A48FF" w:rsidP="009A48FF">
      <w:pPr>
        <w:tabs>
          <w:tab w:val="left" w:pos="1221"/>
        </w:tabs>
        <w:bidi/>
        <w:jc w:val="both"/>
        <w:rPr>
          <w:rFonts w:cs="David" w:hint="cs"/>
          <w:b/>
          <w:bCs/>
          <w:u w:val="single"/>
          <w:rtl/>
        </w:rPr>
      </w:pPr>
    </w:p>
    <w:p w14:paraId="48754A4D" w14:textId="77777777" w:rsidR="009A48FF" w:rsidRPr="009A48FF" w:rsidRDefault="009A48FF" w:rsidP="009A48FF">
      <w:pPr>
        <w:tabs>
          <w:tab w:val="left" w:pos="1221"/>
        </w:tabs>
        <w:bidi/>
        <w:jc w:val="both"/>
        <w:rPr>
          <w:rFonts w:cs="David" w:hint="cs"/>
          <w:rtl/>
        </w:rPr>
      </w:pPr>
      <w:r w:rsidRPr="009A48FF">
        <w:rPr>
          <w:rFonts w:cs="David"/>
          <w:b/>
          <w:bCs/>
          <w:u w:val="single"/>
          <w:rtl/>
        </w:rPr>
        <w:t>סדר היום</w:t>
      </w:r>
      <w:r w:rsidRPr="009A48FF">
        <w:rPr>
          <w:rFonts w:cs="David"/>
          <w:rtl/>
        </w:rPr>
        <w:t>:</w:t>
      </w:r>
    </w:p>
    <w:p w14:paraId="56B03CBF" w14:textId="77777777" w:rsidR="009A48FF" w:rsidRPr="009A48FF" w:rsidRDefault="009A48FF" w:rsidP="009A48FF">
      <w:pPr>
        <w:numPr>
          <w:ilvl w:val="0"/>
          <w:numId w:val="1"/>
        </w:numPr>
        <w:tabs>
          <w:tab w:val="left" w:pos="1221"/>
        </w:tabs>
        <w:overflowPunct w:val="0"/>
        <w:autoSpaceDE w:val="0"/>
        <w:autoSpaceDN w:val="0"/>
        <w:bidi/>
        <w:adjustRightInd w:val="0"/>
        <w:ind w:right="0"/>
        <w:jc w:val="both"/>
        <w:textAlignment w:val="baseline"/>
        <w:rPr>
          <w:rFonts w:cs="David" w:hint="cs"/>
          <w:rtl/>
        </w:rPr>
      </w:pPr>
      <w:r w:rsidRPr="009A48FF">
        <w:rPr>
          <w:rFonts w:cs="David" w:hint="cs"/>
          <w:rtl/>
        </w:rPr>
        <w:t>קביעת מסגרת הדיון להצעות להביע אי-אמון בממשלה.</w:t>
      </w:r>
    </w:p>
    <w:p w14:paraId="42173DE2" w14:textId="77777777" w:rsidR="009A48FF" w:rsidRPr="009A48FF" w:rsidRDefault="009A48FF" w:rsidP="009A48FF">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9A48FF">
        <w:rPr>
          <w:rFonts w:cs="David" w:hint="cs"/>
          <w:rtl/>
        </w:rPr>
        <w:t>קביעת מסגרת הדיון להודעת הממשלה על העברת סמכויות על-פי דין משר לשר על-פי סעיף 31(ב) לחוק יסוד: הממשלה.</w:t>
      </w:r>
    </w:p>
    <w:p w14:paraId="10ADE06B" w14:textId="77777777" w:rsidR="009A48FF" w:rsidRPr="009A48FF" w:rsidRDefault="009A48FF" w:rsidP="009A48FF">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9A48FF">
        <w:rPr>
          <w:rFonts w:cs="David" w:hint="cs"/>
          <w:rtl/>
        </w:rPr>
        <w:t xml:space="preserve">בקשת חבר הכנסת אלכס מילר להקדמת הדיון בהצעת חוק שילוב עולים במערכת החינוך, התשס"ז-2007 (פ/26881/17), לפני הקריאה הטרומית. </w:t>
      </w:r>
    </w:p>
    <w:p w14:paraId="79873020" w14:textId="77777777" w:rsidR="009A48FF" w:rsidRPr="009A48FF" w:rsidRDefault="009A48FF" w:rsidP="009A48FF">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9A48FF">
        <w:rPr>
          <w:rFonts w:cs="David" w:hint="cs"/>
          <w:rtl/>
        </w:rPr>
        <w:t xml:space="preserve">קביעת ועדה לדיון בהצעת חוק העונשין (תיקון </w:t>
      </w:r>
      <w:r w:rsidRPr="009A48FF">
        <w:rPr>
          <w:rFonts w:cs="David"/>
          <w:rtl/>
        </w:rPr>
        <w:t>–</w:t>
      </w:r>
      <w:r w:rsidRPr="009A48FF">
        <w:rPr>
          <w:rFonts w:cs="David" w:hint="cs"/>
          <w:rtl/>
        </w:rPr>
        <w:t xml:space="preserve"> שלילת תשלומים לחבר הכנסת לשעבר שהורשע בעבירה מסוג פשע), התשס"ז-2007, הצעת חברת הכנסת רוחמה אברהם (פ/2540/17)</w:t>
      </w:r>
      <w:r w:rsidRPr="009A48FF">
        <w:rPr>
          <w:rFonts w:cs="David" w:hint="cs"/>
          <w:b/>
          <w:bCs/>
          <w:rtl/>
        </w:rPr>
        <w:t>.</w:t>
      </w:r>
    </w:p>
    <w:p w14:paraId="524E31DC" w14:textId="77777777" w:rsidR="009A48FF" w:rsidRPr="009A48FF" w:rsidRDefault="009A48FF" w:rsidP="009A48FF">
      <w:pPr>
        <w:tabs>
          <w:tab w:val="left" w:pos="1221"/>
        </w:tabs>
        <w:bidi/>
        <w:ind w:left="360"/>
        <w:jc w:val="both"/>
        <w:rPr>
          <w:rFonts w:cs="David" w:hint="cs"/>
          <w:rtl/>
        </w:rPr>
      </w:pPr>
      <w:r w:rsidRPr="009A48FF">
        <w:rPr>
          <w:rFonts w:cs="David" w:hint="cs"/>
          <w:rtl/>
        </w:rPr>
        <w:t xml:space="preserve">ה.   זכויות יושבי-ראש הכנסת לשעבר </w:t>
      </w:r>
      <w:r w:rsidRPr="009A48FF">
        <w:rPr>
          <w:rFonts w:cs="David"/>
          <w:rtl/>
        </w:rPr>
        <w:t>–</w:t>
      </w:r>
      <w:r w:rsidRPr="009A48FF">
        <w:rPr>
          <w:rFonts w:cs="David" w:hint="cs"/>
          <w:rtl/>
        </w:rPr>
        <w:t xml:space="preserve"> זכאות לרכב ושירותי משרד.</w:t>
      </w:r>
    </w:p>
    <w:p w14:paraId="1CDBB70A" w14:textId="77777777" w:rsidR="009A48FF" w:rsidRPr="009A48FF" w:rsidRDefault="009A48FF" w:rsidP="009A48FF">
      <w:pPr>
        <w:bidi/>
        <w:jc w:val="both"/>
        <w:rPr>
          <w:rFonts w:cs="David" w:hint="cs"/>
          <w:b/>
          <w:bCs/>
          <w:rtl/>
        </w:rPr>
      </w:pPr>
    </w:p>
    <w:p w14:paraId="3409C69C" w14:textId="77777777" w:rsidR="009A48FF" w:rsidRPr="009A48FF" w:rsidRDefault="009A48FF" w:rsidP="009A48FF">
      <w:pPr>
        <w:bidi/>
        <w:jc w:val="both"/>
        <w:rPr>
          <w:rFonts w:cs="David"/>
          <w:b/>
          <w:bCs/>
          <w:u w:val="single"/>
          <w:rtl/>
        </w:rPr>
      </w:pPr>
      <w:r w:rsidRPr="009A48FF">
        <w:rPr>
          <w:rFonts w:cs="David"/>
          <w:b/>
          <w:bCs/>
          <w:u w:val="single"/>
          <w:rtl/>
        </w:rPr>
        <w:t>נכחו</w:t>
      </w:r>
      <w:r w:rsidRPr="009A48FF">
        <w:rPr>
          <w:rFonts w:cs="David"/>
          <w:rtl/>
        </w:rPr>
        <w:t>:</w:t>
      </w:r>
    </w:p>
    <w:p w14:paraId="76152F8D" w14:textId="77777777" w:rsidR="009A48FF" w:rsidRPr="009A48FF" w:rsidRDefault="009A48FF" w:rsidP="009A48FF">
      <w:pPr>
        <w:tabs>
          <w:tab w:val="left" w:pos="1788"/>
        </w:tabs>
        <w:bidi/>
        <w:jc w:val="both"/>
        <w:rPr>
          <w:rFonts w:cs="David"/>
          <w:rtl/>
        </w:rPr>
      </w:pPr>
      <w:r w:rsidRPr="009A48FF">
        <w:rPr>
          <w:rFonts w:cs="David"/>
          <w:b/>
          <w:bCs/>
          <w:u w:val="single"/>
          <w:rtl/>
        </w:rPr>
        <w:t>חברי הוועדה</w:t>
      </w:r>
      <w:r w:rsidRPr="009A48FF">
        <w:rPr>
          <w:rFonts w:cs="David"/>
          <w:rtl/>
        </w:rPr>
        <w:t>:</w:t>
      </w:r>
    </w:p>
    <w:p w14:paraId="25CE2F1B" w14:textId="77777777" w:rsidR="009A48FF" w:rsidRPr="009A48FF" w:rsidRDefault="009A48FF" w:rsidP="009A48FF">
      <w:pPr>
        <w:bidi/>
        <w:jc w:val="both"/>
        <w:rPr>
          <w:rFonts w:cs="David" w:hint="cs"/>
          <w:rtl/>
        </w:rPr>
      </w:pPr>
      <w:r w:rsidRPr="009A48FF">
        <w:rPr>
          <w:rFonts w:cs="David" w:hint="cs"/>
          <w:rtl/>
        </w:rPr>
        <w:t xml:space="preserve">רוחמה אברהם בלילא </w:t>
      </w:r>
      <w:r w:rsidRPr="009A48FF">
        <w:rPr>
          <w:rFonts w:cs="David"/>
          <w:rtl/>
        </w:rPr>
        <w:t>–</w:t>
      </w:r>
      <w:r w:rsidRPr="009A48FF">
        <w:rPr>
          <w:rFonts w:cs="David" w:hint="cs"/>
          <w:rtl/>
        </w:rPr>
        <w:t xml:space="preserve"> היו"ר</w:t>
      </w:r>
    </w:p>
    <w:p w14:paraId="71F1F473" w14:textId="77777777" w:rsidR="009A48FF" w:rsidRPr="009A48FF" w:rsidRDefault="009A48FF" w:rsidP="009A48FF">
      <w:pPr>
        <w:bidi/>
        <w:jc w:val="both"/>
        <w:rPr>
          <w:rFonts w:cs="David" w:hint="cs"/>
          <w:rtl/>
        </w:rPr>
      </w:pPr>
      <w:r w:rsidRPr="009A48FF">
        <w:rPr>
          <w:rFonts w:cs="David" w:hint="cs"/>
          <w:rtl/>
        </w:rPr>
        <w:t>יולי-יואל אדלשטיין</w:t>
      </w:r>
    </w:p>
    <w:p w14:paraId="6A3BD137" w14:textId="77777777" w:rsidR="009A48FF" w:rsidRPr="009A48FF" w:rsidRDefault="009A48FF" w:rsidP="009A48FF">
      <w:pPr>
        <w:bidi/>
        <w:jc w:val="both"/>
        <w:rPr>
          <w:rFonts w:cs="David" w:hint="cs"/>
          <w:rtl/>
        </w:rPr>
      </w:pPr>
      <w:r w:rsidRPr="009A48FF">
        <w:rPr>
          <w:rFonts w:cs="David" w:hint="cs"/>
          <w:rtl/>
        </w:rPr>
        <w:t>דוד אזולאי</w:t>
      </w:r>
    </w:p>
    <w:p w14:paraId="13D62B7C" w14:textId="77777777" w:rsidR="009A48FF" w:rsidRPr="009A48FF" w:rsidRDefault="009A48FF" w:rsidP="009A48FF">
      <w:pPr>
        <w:bidi/>
        <w:jc w:val="both"/>
        <w:rPr>
          <w:rFonts w:cs="David" w:hint="cs"/>
          <w:rtl/>
        </w:rPr>
      </w:pPr>
      <w:r w:rsidRPr="009A48FF">
        <w:rPr>
          <w:rFonts w:cs="David" w:hint="cs"/>
          <w:rtl/>
        </w:rPr>
        <w:t>רוברט אילטוב</w:t>
      </w:r>
    </w:p>
    <w:p w14:paraId="1A4EFB3B" w14:textId="77777777" w:rsidR="009A48FF" w:rsidRPr="009A48FF" w:rsidRDefault="009A48FF" w:rsidP="009A48FF">
      <w:pPr>
        <w:bidi/>
        <w:jc w:val="both"/>
        <w:rPr>
          <w:rFonts w:cs="David" w:hint="cs"/>
          <w:rtl/>
        </w:rPr>
      </w:pPr>
      <w:r w:rsidRPr="009A48FF">
        <w:rPr>
          <w:rFonts w:cs="David" w:hint="cs"/>
          <w:rtl/>
        </w:rPr>
        <w:t>אורי אריאל</w:t>
      </w:r>
    </w:p>
    <w:p w14:paraId="6308CF56" w14:textId="77777777" w:rsidR="009A48FF" w:rsidRPr="009A48FF" w:rsidRDefault="009A48FF" w:rsidP="009A48FF">
      <w:pPr>
        <w:bidi/>
        <w:jc w:val="both"/>
        <w:rPr>
          <w:rFonts w:cs="David" w:hint="cs"/>
          <w:rtl/>
        </w:rPr>
      </w:pPr>
      <w:r w:rsidRPr="009A48FF">
        <w:rPr>
          <w:rFonts w:cs="David" w:hint="cs"/>
          <w:rtl/>
        </w:rPr>
        <w:t>יצחק גלנטי</w:t>
      </w:r>
    </w:p>
    <w:p w14:paraId="64070C54" w14:textId="77777777" w:rsidR="009A48FF" w:rsidRPr="009A48FF" w:rsidRDefault="009A48FF" w:rsidP="009A48FF">
      <w:pPr>
        <w:bidi/>
        <w:jc w:val="both"/>
        <w:rPr>
          <w:rFonts w:cs="David" w:hint="cs"/>
          <w:rtl/>
        </w:rPr>
      </w:pPr>
      <w:r w:rsidRPr="009A48FF">
        <w:rPr>
          <w:rFonts w:cs="David" w:hint="cs"/>
          <w:rtl/>
        </w:rPr>
        <w:t>נדיה חילו</w:t>
      </w:r>
    </w:p>
    <w:p w14:paraId="7D70D68B" w14:textId="77777777" w:rsidR="009A48FF" w:rsidRPr="009A48FF" w:rsidRDefault="009A48FF" w:rsidP="009A48FF">
      <w:pPr>
        <w:bidi/>
        <w:jc w:val="both"/>
        <w:rPr>
          <w:rFonts w:cs="David" w:hint="cs"/>
          <w:rtl/>
        </w:rPr>
      </w:pPr>
      <w:r w:rsidRPr="009A48FF">
        <w:rPr>
          <w:rFonts w:cs="David" w:hint="cs"/>
          <w:rtl/>
        </w:rPr>
        <w:t>יואל חסון</w:t>
      </w:r>
    </w:p>
    <w:p w14:paraId="6CE37F24" w14:textId="77777777" w:rsidR="009A48FF" w:rsidRPr="009A48FF" w:rsidRDefault="009A48FF" w:rsidP="009A48FF">
      <w:pPr>
        <w:bidi/>
        <w:jc w:val="both"/>
        <w:rPr>
          <w:rFonts w:cs="David" w:hint="cs"/>
          <w:rtl/>
        </w:rPr>
      </w:pPr>
      <w:r w:rsidRPr="009A48FF">
        <w:rPr>
          <w:rFonts w:cs="David" w:hint="cs"/>
          <w:rtl/>
        </w:rPr>
        <w:t>שי חרמש</w:t>
      </w:r>
    </w:p>
    <w:p w14:paraId="6E91709A" w14:textId="77777777" w:rsidR="009A48FF" w:rsidRPr="009A48FF" w:rsidRDefault="009A48FF" w:rsidP="009A48FF">
      <w:pPr>
        <w:bidi/>
        <w:jc w:val="both"/>
        <w:rPr>
          <w:rFonts w:cs="David" w:hint="cs"/>
          <w:rtl/>
        </w:rPr>
      </w:pPr>
      <w:r w:rsidRPr="009A48FF">
        <w:rPr>
          <w:rFonts w:cs="David" w:hint="cs"/>
          <w:rtl/>
        </w:rPr>
        <w:t>שלי יחימוביץ'</w:t>
      </w:r>
    </w:p>
    <w:p w14:paraId="5C99ACC5" w14:textId="77777777" w:rsidR="009A48FF" w:rsidRPr="009A48FF" w:rsidRDefault="009A48FF" w:rsidP="009A48FF">
      <w:pPr>
        <w:bidi/>
        <w:jc w:val="both"/>
        <w:rPr>
          <w:rFonts w:cs="David" w:hint="cs"/>
          <w:rtl/>
        </w:rPr>
      </w:pPr>
      <w:r w:rsidRPr="009A48FF">
        <w:rPr>
          <w:rFonts w:cs="David" w:hint="cs"/>
          <w:rtl/>
        </w:rPr>
        <w:t>יעקב מרגי</w:t>
      </w:r>
    </w:p>
    <w:p w14:paraId="0E85DFE8" w14:textId="77777777" w:rsidR="009A48FF" w:rsidRPr="009A48FF" w:rsidRDefault="009A48FF" w:rsidP="009A48FF">
      <w:pPr>
        <w:bidi/>
        <w:jc w:val="both"/>
        <w:rPr>
          <w:rFonts w:cs="David" w:hint="cs"/>
          <w:rtl/>
        </w:rPr>
      </w:pPr>
      <w:r w:rsidRPr="009A48FF">
        <w:rPr>
          <w:rFonts w:cs="David" w:hint="cs"/>
          <w:rtl/>
        </w:rPr>
        <w:t>יורם מרציאנו</w:t>
      </w:r>
    </w:p>
    <w:p w14:paraId="40EB6EB2" w14:textId="77777777" w:rsidR="009A48FF" w:rsidRPr="009A48FF" w:rsidRDefault="009A48FF" w:rsidP="009A48FF">
      <w:pPr>
        <w:bidi/>
        <w:jc w:val="both"/>
        <w:rPr>
          <w:rFonts w:cs="David" w:hint="cs"/>
          <w:rtl/>
        </w:rPr>
      </w:pPr>
      <w:r w:rsidRPr="009A48FF">
        <w:rPr>
          <w:rFonts w:cs="David" w:hint="cs"/>
          <w:rtl/>
        </w:rPr>
        <w:t>גדעון סער</w:t>
      </w:r>
    </w:p>
    <w:p w14:paraId="23026AF9" w14:textId="77777777" w:rsidR="009A48FF" w:rsidRPr="009A48FF" w:rsidRDefault="009A48FF" w:rsidP="009A48FF">
      <w:pPr>
        <w:bidi/>
        <w:jc w:val="both"/>
        <w:rPr>
          <w:rFonts w:cs="David" w:hint="cs"/>
          <w:rtl/>
        </w:rPr>
      </w:pPr>
      <w:r w:rsidRPr="009A48FF">
        <w:rPr>
          <w:rFonts w:cs="David" w:hint="cs"/>
          <w:rtl/>
        </w:rPr>
        <w:t>מאיר פרוש</w:t>
      </w:r>
    </w:p>
    <w:p w14:paraId="2ECE90CC" w14:textId="77777777" w:rsidR="009A48FF" w:rsidRPr="009A48FF" w:rsidRDefault="009A48FF" w:rsidP="009A48FF">
      <w:pPr>
        <w:bidi/>
        <w:jc w:val="both"/>
        <w:rPr>
          <w:rFonts w:cs="David" w:hint="cs"/>
          <w:rtl/>
        </w:rPr>
      </w:pPr>
      <w:r w:rsidRPr="009A48FF">
        <w:rPr>
          <w:rFonts w:cs="David" w:hint="cs"/>
          <w:rtl/>
        </w:rPr>
        <w:t>משה שרוני</w:t>
      </w:r>
    </w:p>
    <w:p w14:paraId="4595C0BE" w14:textId="77777777" w:rsidR="009A48FF" w:rsidRPr="009A48FF" w:rsidRDefault="009A48FF" w:rsidP="009A48FF">
      <w:pPr>
        <w:tabs>
          <w:tab w:val="left" w:pos="1788"/>
          <w:tab w:val="left" w:pos="3631"/>
        </w:tabs>
        <w:bidi/>
        <w:jc w:val="both"/>
        <w:rPr>
          <w:rFonts w:cs="David" w:hint="cs"/>
          <w:rtl/>
        </w:rPr>
      </w:pPr>
      <w:r w:rsidRPr="009A48FF">
        <w:rPr>
          <w:rFonts w:cs="David"/>
          <w:b/>
          <w:bCs/>
          <w:u w:val="single"/>
          <w:rtl/>
        </w:rPr>
        <w:t>מוזמנים</w:t>
      </w:r>
      <w:r w:rsidRPr="009A48FF">
        <w:rPr>
          <w:rFonts w:cs="David"/>
          <w:rtl/>
        </w:rPr>
        <w:t>:</w:t>
      </w:r>
    </w:p>
    <w:p w14:paraId="1D1022AD" w14:textId="77777777" w:rsidR="009A48FF" w:rsidRPr="009A48FF" w:rsidRDefault="009A48FF" w:rsidP="009A48FF">
      <w:pPr>
        <w:bidi/>
        <w:jc w:val="both"/>
        <w:rPr>
          <w:rFonts w:cs="David" w:hint="cs"/>
          <w:rtl/>
        </w:rPr>
      </w:pPr>
      <w:r w:rsidRPr="009A48FF">
        <w:rPr>
          <w:rFonts w:cs="David" w:hint="cs"/>
          <w:rtl/>
        </w:rPr>
        <w:t>חה"כ חיים אורון</w:t>
      </w:r>
    </w:p>
    <w:p w14:paraId="0F0EFEAC" w14:textId="77777777" w:rsidR="009A48FF" w:rsidRPr="009A48FF" w:rsidRDefault="009A48FF" w:rsidP="009A48FF">
      <w:pPr>
        <w:bidi/>
        <w:jc w:val="both"/>
        <w:rPr>
          <w:rFonts w:cs="David" w:hint="cs"/>
          <w:rtl/>
        </w:rPr>
      </w:pPr>
      <w:r w:rsidRPr="009A48FF">
        <w:rPr>
          <w:rFonts w:cs="David" w:hint="cs"/>
          <w:rtl/>
        </w:rPr>
        <w:t>חה"כ מנחם בן-ששון</w:t>
      </w:r>
    </w:p>
    <w:p w14:paraId="4D4CCC53" w14:textId="77777777" w:rsidR="009A48FF" w:rsidRPr="009A48FF" w:rsidRDefault="009A48FF" w:rsidP="009A48FF">
      <w:pPr>
        <w:bidi/>
        <w:jc w:val="both"/>
        <w:rPr>
          <w:rFonts w:cs="David" w:hint="cs"/>
          <w:rtl/>
        </w:rPr>
      </w:pPr>
      <w:r w:rsidRPr="009A48FF">
        <w:rPr>
          <w:rFonts w:cs="David" w:hint="cs"/>
          <w:rtl/>
        </w:rPr>
        <w:t>חה"כ דוד טל</w:t>
      </w:r>
    </w:p>
    <w:p w14:paraId="16475CB4" w14:textId="77777777" w:rsidR="009A48FF" w:rsidRPr="009A48FF" w:rsidRDefault="009A48FF" w:rsidP="009A48FF">
      <w:pPr>
        <w:bidi/>
        <w:jc w:val="both"/>
        <w:rPr>
          <w:rFonts w:cs="David" w:hint="cs"/>
          <w:rtl/>
        </w:rPr>
      </w:pPr>
      <w:r w:rsidRPr="009A48FF">
        <w:rPr>
          <w:rFonts w:cs="David" w:hint="cs"/>
          <w:rtl/>
        </w:rPr>
        <w:t xml:space="preserve">חה"כ אברהם מיכאלי </w:t>
      </w:r>
    </w:p>
    <w:p w14:paraId="4ABC22FB" w14:textId="77777777" w:rsidR="009A48FF" w:rsidRPr="009A48FF" w:rsidRDefault="009A48FF" w:rsidP="009A48FF">
      <w:pPr>
        <w:bidi/>
        <w:jc w:val="both"/>
        <w:rPr>
          <w:rFonts w:cs="David" w:hint="cs"/>
          <w:rtl/>
        </w:rPr>
      </w:pPr>
      <w:r w:rsidRPr="009A48FF">
        <w:rPr>
          <w:rFonts w:cs="David" w:hint="cs"/>
          <w:rtl/>
        </w:rPr>
        <w:t>חה"כ אלכס מילר</w:t>
      </w:r>
    </w:p>
    <w:p w14:paraId="2E96DCDD" w14:textId="77777777" w:rsidR="009A48FF" w:rsidRPr="009A48FF" w:rsidRDefault="009A48FF" w:rsidP="009A48FF">
      <w:pPr>
        <w:bidi/>
        <w:jc w:val="both"/>
        <w:rPr>
          <w:rFonts w:cs="David" w:hint="cs"/>
          <w:rtl/>
        </w:rPr>
      </w:pPr>
      <w:r w:rsidRPr="009A48FF">
        <w:rPr>
          <w:rFonts w:cs="David" w:hint="cs"/>
          <w:rtl/>
        </w:rPr>
        <w:t>חה"כ דוד רותם</w:t>
      </w:r>
    </w:p>
    <w:p w14:paraId="6CA3D06A" w14:textId="77777777" w:rsidR="009A48FF" w:rsidRPr="009A48FF" w:rsidRDefault="009A48FF" w:rsidP="009A48FF">
      <w:pPr>
        <w:bidi/>
        <w:jc w:val="both"/>
        <w:rPr>
          <w:rFonts w:cs="David" w:hint="cs"/>
          <w:rtl/>
        </w:rPr>
      </w:pPr>
      <w:r w:rsidRPr="009A48FF">
        <w:rPr>
          <w:rFonts w:cs="David" w:hint="cs"/>
          <w:rtl/>
        </w:rPr>
        <w:t>חה"כ יובל שטייניץ</w:t>
      </w:r>
    </w:p>
    <w:p w14:paraId="637F734F" w14:textId="77777777" w:rsidR="009A48FF" w:rsidRPr="009A48FF" w:rsidRDefault="009A48FF" w:rsidP="009A48FF">
      <w:pPr>
        <w:bidi/>
        <w:jc w:val="both"/>
        <w:rPr>
          <w:rFonts w:cs="David" w:hint="cs"/>
          <w:rtl/>
        </w:rPr>
      </w:pPr>
      <w:r w:rsidRPr="009A48FF">
        <w:rPr>
          <w:rFonts w:cs="David" w:hint="cs"/>
          <w:rtl/>
        </w:rPr>
        <w:t>חה"כ עתניאל שנלר</w:t>
      </w:r>
    </w:p>
    <w:p w14:paraId="2B7780D5" w14:textId="77777777" w:rsidR="009A48FF" w:rsidRPr="009A48FF" w:rsidRDefault="009A48FF" w:rsidP="009A48FF">
      <w:pPr>
        <w:bidi/>
        <w:jc w:val="both"/>
        <w:rPr>
          <w:rFonts w:cs="David" w:hint="cs"/>
          <w:rtl/>
        </w:rPr>
      </w:pPr>
      <w:r w:rsidRPr="009A48FF">
        <w:rPr>
          <w:rFonts w:cs="David" w:hint="cs"/>
          <w:rtl/>
        </w:rPr>
        <w:t xml:space="preserve">שבח וייס </w:t>
      </w:r>
      <w:r w:rsidRPr="009A48FF">
        <w:rPr>
          <w:rFonts w:cs="David" w:hint="cs"/>
          <w:rtl/>
        </w:rPr>
        <w:tab/>
      </w:r>
      <w:r w:rsidRPr="009A48FF">
        <w:rPr>
          <w:rFonts w:cs="David" w:hint="cs"/>
          <w:rtl/>
        </w:rPr>
        <w:tab/>
        <w:t>- יושב-ראש הכנסת לשעבר</w:t>
      </w:r>
    </w:p>
    <w:p w14:paraId="22962AC5" w14:textId="77777777" w:rsidR="009A48FF" w:rsidRPr="009A48FF" w:rsidRDefault="009A48FF" w:rsidP="009A48FF">
      <w:pPr>
        <w:bidi/>
        <w:jc w:val="both"/>
        <w:rPr>
          <w:rFonts w:cs="David" w:hint="cs"/>
          <w:rtl/>
        </w:rPr>
      </w:pPr>
      <w:r w:rsidRPr="009A48FF">
        <w:rPr>
          <w:rFonts w:cs="David" w:hint="cs"/>
          <w:rtl/>
        </w:rPr>
        <w:t>דן תיכון</w:t>
      </w:r>
      <w:r w:rsidRPr="009A48FF">
        <w:rPr>
          <w:rFonts w:cs="David" w:hint="cs"/>
          <w:rtl/>
        </w:rPr>
        <w:tab/>
      </w:r>
      <w:r w:rsidRPr="009A48FF">
        <w:rPr>
          <w:rFonts w:cs="David" w:hint="cs"/>
          <w:rtl/>
        </w:rPr>
        <w:tab/>
        <w:t>- יושב-ראש הכנסת לשעבר</w:t>
      </w:r>
    </w:p>
    <w:p w14:paraId="75F394AA" w14:textId="77777777" w:rsidR="009A48FF" w:rsidRPr="009A48FF" w:rsidRDefault="009A48FF" w:rsidP="009A48FF">
      <w:pPr>
        <w:bidi/>
        <w:jc w:val="both"/>
        <w:rPr>
          <w:rFonts w:cs="David" w:hint="cs"/>
          <w:rtl/>
        </w:rPr>
      </w:pPr>
      <w:r w:rsidRPr="009A48FF">
        <w:rPr>
          <w:rFonts w:cs="David" w:hint="cs"/>
          <w:rtl/>
        </w:rPr>
        <w:t xml:space="preserve">גיורא פורדס </w:t>
      </w:r>
      <w:r w:rsidRPr="009A48FF">
        <w:rPr>
          <w:rFonts w:cs="David" w:hint="cs"/>
          <w:rtl/>
        </w:rPr>
        <w:tab/>
      </w:r>
      <w:r w:rsidRPr="009A48FF">
        <w:rPr>
          <w:rFonts w:cs="David" w:hint="cs"/>
          <w:rtl/>
        </w:rPr>
        <w:tab/>
        <w:t>- ראש אגף הסברה ודובר הכנסת</w:t>
      </w:r>
    </w:p>
    <w:p w14:paraId="1C9B3A71" w14:textId="77777777" w:rsidR="009A48FF" w:rsidRPr="009A48FF" w:rsidRDefault="009A48FF" w:rsidP="009A48FF">
      <w:pPr>
        <w:bidi/>
        <w:jc w:val="both"/>
        <w:rPr>
          <w:rFonts w:cs="David" w:hint="cs"/>
          <w:rtl/>
        </w:rPr>
      </w:pPr>
      <w:r w:rsidRPr="009A48FF">
        <w:rPr>
          <w:rFonts w:cs="David" w:hint="cs"/>
          <w:rtl/>
        </w:rPr>
        <w:t xml:space="preserve">אבי לוי </w:t>
      </w:r>
      <w:r w:rsidRPr="009A48FF">
        <w:rPr>
          <w:rFonts w:cs="David" w:hint="cs"/>
          <w:rtl/>
        </w:rPr>
        <w:tab/>
      </w:r>
      <w:r w:rsidRPr="009A48FF">
        <w:rPr>
          <w:rFonts w:cs="David" w:hint="cs"/>
          <w:rtl/>
        </w:rPr>
        <w:tab/>
        <w:t>- חשב הכנסת</w:t>
      </w:r>
    </w:p>
    <w:p w14:paraId="0A1DBE1F" w14:textId="77777777" w:rsidR="009A48FF" w:rsidRPr="009A48FF" w:rsidRDefault="009A48FF" w:rsidP="009A48FF">
      <w:pPr>
        <w:bidi/>
        <w:jc w:val="both"/>
        <w:rPr>
          <w:rFonts w:cs="David" w:hint="cs"/>
          <w:rtl/>
        </w:rPr>
      </w:pPr>
      <w:r w:rsidRPr="009A48FF">
        <w:rPr>
          <w:rFonts w:cs="David" w:hint="cs"/>
          <w:rtl/>
        </w:rPr>
        <w:t>יצחק שד"ר</w:t>
      </w:r>
      <w:r w:rsidRPr="009A48FF">
        <w:rPr>
          <w:rFonts w:cs="David" w:hint="cs"/>
          <w:rtl/>
        </w:rPr>
        <w:tab/>
      </w:r>
      <w:r w:rsidRPr="009A48FF">
        <w:rPr>
          <w:rFonts w:cs="David" w:hint="cs"/>
          <w:rtl/>
        </w:rPr>
        <w:tab/>
        <w:t>- קצין הכנסת</w:t>
      </w:r>
    </w:p>
    <w:p w14:paraId="3213602A" w14:textId="77777777" w:rsidR="009A48FF" w:rsidRPr="009A48FF" w:rsidRDefault="009A48FF" w:rsidP="009A48FF">
      <w:pPr>
        <w:bidi/>
        <w:jc w:val="both"/>
        <w:rPr>
          <w:rFonts w:cs="David" w:hint="cs"/>
          <w:rtl/>
        </w:rPr>
      </w:pPr>
      <w:r w:rsidRPr="009A48FF">
        <w:rPr>
          <w:rFonts w:cs="David" w:hint="cs"/>
          <w:rtl/>
        </w:rPr>
        <w:t>טובי חכימיאן</w:t>
      </w:r>
      <w:r w:rsidRPr="009A48FF">
        <w:rPr>
          <w:rFonts w:cs="David" w:hint="cs"/>
          <w:rtl/>
        </w:rPr>
        <w:tab/>
        <w:t>- חשבות הכנסת</w:t>
      </w:r>
    </w:p>
    <w:p w14:paraId="2C5CE7E0" w14:textId="77777777" w:rsidR="009A48FF" w:rsidRPr="009A48FF" w:rsidRDefault="009A48FF" w:rsidP="009A48FF">
      <w:pPr>
        <w:bidi/>
        <w:jc w:val="both"/>
        <w:rPr>
          <w:rFonts w:cs="David" w:hint="cs"/>
          <w:b/>
          <w:bCs/>
          <w:u w:val="single"/>
          <w:rtl/>
        </w:rPr>
      </w:pPr>
    </w:p>
    <w:p w14:paraId="03385432" w14:textId="77777777" w:rsidR="009A48FF" w:rsidRPr="009A48FF" w:rsidRDefault="009A48FF" w:rsidP="009A48FF">
      <w:pPr>
        <w:bidi/>
        <w:jc w:val="both"/>
        <w:rPr>
          <w:rFonts w:cs="David" w:hint="cs"/>
          <w:rtl/>
        </w:rPr>
      </w:pPr>
      <w:r w:rsidRPr="009A48FF">
        <w:rPr>
          <w:rFonts w:cs="David" w:hint="cs"/>
          <w:b/>
          <w:bCs/>
          <w:u w:val="single"/>
          <w:rtl/>
        </w:rPr>
        <w:t>מנכ"ל הכנסת:</w:t>
      </w:r>
      <w:r w:rsidRPr="009A48FF">
        <w:rPr>
          <w:rFonts w:cs="David" w:hint="cs"/>
          <w:rtl/>
        </w:rPr>
        <w:tab/>
      </w:r>
      <w:r w:rsidRPr="009A48FF">
        <w:rPr>
          <w:rFonts w:cs="David" w:hint="cs"/>
          <w:rtl/>
        </w:rPr>
        <w:tab/>
        <w:t>אבי בלשניקוב</w:t>
      </w:r>
    </w:p>
    <w:p w14:paraId="2302B125" w14:textId="77777777" w:rsidR="009A48FF" w:rsidRPr="009A48FF" w:rsidRDefault="009A48FF" w:rsidP="009A48FF">
      <w:pPr>
        <w:bidi/>
        <w:jc w:val="both"/>
        <w:rPr>
          <w:rFonts w:cs="David" w:hint="cs"/>
          <w:rtl/>
        </w:rPr>
      </w:pPr>
      <w:r w:rsidRPr="009A48FF">
        <w:rPr>
          <w:rFonts w:cs="David" w:hint="cs"/>
          <w:b/>
          <w:bCs/>
          <w:u w:val="single"/>
          <w:rtl/>
        </w:rPr>
        <w:t>מזכיר הכנסת:</w:t>
      </w:r>
      <w:r w:rsidRPr="009A48FF">
        <w:rPr>
          <w:rFonts w:cs="David" w:hint="cs"/>
          <w:rtl/>
        </w:rPr>
        <w:tab/>
      </w:r>
      <w:r w:rsidRPr="009A48FF">
        <w:rPr>
          <w:rFonts w:cs="David" w:hint="cs"/>
          <w:rtl/>
        </w:rPr>
        <w:tab/>
        <w:t>איל ינון</w:t>
      </w:r>
    </w:p>
    <w:p w14:paraId="3952AE03" w14:textId="77777777" w:rsidR="009A48FF" w:rsidRPr="009A48FF" w:rsidRDefault="009A48FF" w:rsidP="009A48FF">
      <w:pPr>
        <w:bidi/>
        <w:jc w:val="both"/>
        <w:rPr>
          <w:rFonts w:cs="David" w:hint="cs"/>
          <w:rtl/>
        </w:rPr>
      </w:pPr>
      <w:r w:rsidRPr="009A48FF">
        <w:rPr>
          <w:rFonts w:cs="David" w:hint="cs"/>
          <w:b/>
          <w:bCs/>
          <w:u w:val="single"/>
          <w:rtl/>
        </w:rPr>
        <w:t>סגנית מזכיר הכנסת:</w:t>
      </w:r>
      <w:r w:rsidRPr="009A48FF">
        <w:rPr>
          <w:rFonts w:cs="David" w:hint="cs"/>
          <w:rtl/>
        </w:rPr>
        <w:tab/>
        <w:t>ירדנה מלר-הורוביץ</w:t>
      </w:r>
    </w:p>
    <w:p w14:paraId="33EA8434" w14:textId="77777777" w:rsidR="009A48FF" w:rsidRPr="009A48FF" w:rsidRDefault="009A48FF" w:rsidP="009A48FF">
      <w:pPr>
        <w:tabs>
          <w:tab w:val="left" w:pos="1930"/>
        </w:tabs>
        <w:bidi/>
        <w:jc w:val="both"/>
        <w:rPr>
          <w:rFonts w:cs="David" w:hint="cs"/>
          <w:rtl/>
        </w:rPr>
      </w:pPr>
      <w:r w:rsidRPr="009A48FF">
        <w:rPr>
          <w:rFonts w:cs="David"/>
          <w:b/>
          <w:bCs/>
          <w:u w:val="single"/>
          <w:rtl/>
        </w:rPr>
        <w:t>יוע</w:t>
      </w:r>
      <w:r w:rsidRPr="009A48FF">
        <w:rPr>
          <w:rFonts w:cs="David" w:hint="cs"/>
          <w:b/>
          <w:bCs/>
          <w:u w:val="single"/>
          <w:rtl/>
        </w:rPr>
        <w:t>צת</w:t>
      </w:r>
      <w:r w:rsidRPr="009A48FF">
        <w:rPr>
          <w:rFonts w:cs="David"/>
          <w:b/>
          <w:bCs/>
          <w:u w:val="single"/>
          <w:rtl/>
        </w:rPr>
        <w:t xml:space="preserve"> משפטי</w:t>
      </w:r>
      <w:r w:rsidRPr="009A48FF">
        <w:rPr>
          <w:rFonts w:cs="David" w:hint="cs"/>
          <w:b/>
          <w:bCs/>
          <w:u w:val="single"/>
          <w:rtl/>
        </w:rPr>
        <w:t>ת</w:t>
      </w:r>
      <w:r w:rsidRPr="009A48FF">
        <w:rPr>
          <w:rFonts w:cs="David"/>
          <w:rtl/>
        </w:rPr>
        <w:t>:</w:t>
      </w:r>
      <w:r w:rsidRPr="009A48FF">
        <w:rPr>
          <w:rFonts w:cs="David" w:hint="cs"/>
          <w:rtl/>
        </w:rPr>
        <w:tab/>
      </w:r>
      <w:r w:rsidRPr="009A48FF">
        <w:rPr>
          <w:rFonts w:cs="David" w:hint="cs"/>
          <w:rtl/>
        </w:rPr>
        <w:tab/>
        <w:t>ארבל אסטרחן</w:t>
      </w:r>
    </w:p>
    <w:p w14:paraId="46DE93EF" w14:textId="77777777" w:rsidR="009A48FF" w:rsidRPr="009A48FF" w:rsidRDefault="009A48FF" w:rsidP="009A48FF">
      <w:pPr>
        <w:tabs>
          <w:tab w:val="left" w:pos="1930"/>
        </w:tabs>
        <w:bidi/>
        <w:jc w:val="both"/>
        <w:rPr>
          <w:rFonts w:cs="David" w:hint="cs"/>
          <w:b/>
          <w:bCs/>
          <w:rtl/>
        </w:rPr>
      </w:pPr>
      <w:r w:rsidRPr="009A48FF">
        <w:rPr>
          <w:rFonts w:cs="David"/>
          <w:b/>
          <w:bCs/>
          <w:u w:val="single"/>
          <w:rtl/>
        </w:rPr>
        <w:t>מנהלת הוועדה</w:t>
      </w:r>
      <w:r w:rsidRPr="009A48FF">
        <w:rPr>
          <w:rFonts w:cs="David"/>
          <w:rtl/>
        </w:rPr>
        <w:t>:</w:t>
      </w:r>
      <w:r w:rsidRPr="009A48FF">
        <w:rPr>
          <w:rFonts w:cs="David" w:hint="cs"/>
          <w:rtl/>
        </w:rPr>
        <w:tab/>
      </w:r>
      <w:r w:rsidRPr="009A48FF">
        <w:rPr>
          <w:rFonts w:cs="David" w:hint="cs"/>
          <w:rtl/>
        </w:rPr>
        <w:tab/>
        <w:t>אתי בן-יוסף</w:t>
      </w:r>
    </w:p>
    <w:p w14:paraId="63DE17E1" w14:textId="77777777" w:rsidR="009A48FF" w:rsidRPr="009A48FF" w:rsidRDefault="009A48FF" w:rsidP="009A48FF">
      <w:pPr>
        <w:tabs>
          <w:tab w:val="left" w:pos="1930"/>
        </w:tabs>
        <w:bidi/>
        <w:jc w:val="both"/>
        <w:rPr>
          <w:rFonts w:cs="David" w:hint="cs"/>
          <w:rtl/>
        </w:rPr>
      </w:pPr>
      <w:r w:rsidRPr="009A48FF">
        <w:rPr>
          <w:rFonts w:cs="David" w:hint="cs"/>
          <w:b/>
          <w:bCs/>
          <w:u w:val="single"/>
          <w:rtl/>
        </w:rPr>
        <w:t>קצרנית פרלמנטרית</w:t>
      </w:r>
      <w:r w:rsidRPr="009A48FF">
        <w:rPr>
          <w:rFonts w:cs="David"/>
          <w:rtl/>
        </w:rPr>
        <w:t>:</w:t>
      </w:r>
      <w:r w:rsidRPr="009A48FF">
        <w:rPr>
          <w:rFonts w:cs="David" w:hint="cs"/>
          <w:rtl/>
        </w:rPr>
        <w:tab/>
      </w:r>
      <w:r w:rsidRPr="009A48FF">
        <w:rPr>
          <w:rFonts w:cs="David" w:hint="cs"/>
          <w:rtl/>
        </w:rPr>
        <w:tab/>
        <w:t>טלי רם</w:t>
      </w:r>
    </w:p>
    <w:p w14:paraId="5A470DB2" w14:textId="77777777" w:rsidR="009A48FF" w:rsidRPr="009A48FF" w:rsidRDefault="009A48FF" w:rsidP="009A48FF">
      <w:pPr>
        <w:bidi/>
        <w:jc w:val="both"/>
        <w:rPr>
          <w:rFonts w:cs="David" w:hint="cs"/>
          <w:b/>
          <w:bCs/>
          <w:rtl/>
        </w:rPr>
      </w:pPr>
    </w:p>
    <w:p w14:paraId="72E54246" w14:textId="77777777" w:rsidR="009A48FF" w:rsidRPr="009A48FF" w:rsidRDefault="009A48FF" w:rsidP="009A48FF">
      <w:pPr>
        <w:numPr>
          <w:ilvl w:val="0"/>
          <w:numId w:val="2"/>
        </w:numPr>
        <w:tabs>
          <w:tab w:val="left" w:pos="1221"/>
        </w:tabs>
        <w:overflowPunct w:val="0"/>
        <w:autoSpaceDE w:val="0"/>
        <w:autoSpaceDN w:val="0"/>
        <w:bidi/>
        <w:adjustRightInd w:val="0"/>
        <w:ind w:right="0"/>
        <w:jc w:val="center"/>
        <w:textAlignment w:val="baseline"/>
        <w:rPr>
          <w:rFonts w:cs="David" w:hint="cs"/>
          <w:b/>
          <w:bCs/>
          <w:u w:val="single"/>
          <w:rtl/>
        </w:rPr>
      </w:pPr>
      <w:r w:rsidRPr="009A48FF">
        <w:rPr>
          <w:rFonts w:cs="David" w:hint="cs"/>
          <w:b/>
          <w:bCs/>
          <w:u w:val="single"/>
          <w:rtl/>
        </w:rPr>
        <w:lastRenderedPageBreak/>
        <w:t>קביעת מסגרת הדיון להצעות להביע אי-אמון בממשלה</w:t>
      </w:r>
    </w:p>
    <w:p w14:paraId="602C64C0" w14:textId="77777777" w:rsidR="009A48FF" w:rsidRPr="009A48FF" w:rsidRDefault="009A48FF" w:rsidP="009A48FF">
      <w:pPr>
        <w:bidi/>
        <w:jc w:val="both"/>
        <w:rPr>
          <w:rFonts w:cs="David" w:hint="cs"/>
          <w:rtl/>
        </w:rPr>
      </w:pPr>
    </w:p>
    <w:p w14:paraId="2221F431"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0BA1B87F" w14:textId="77777777" w:rsidR="009A48FF" w:rsidRPr="009A48FF" w:rsidRDefault="009A48FF" w:rsidP="009A48FF">
      <w:pPr>
        <w:bidi/>
        <w:jc w:val="both"/>
        <w:rPr>
          <w:rFonts w:cs="David" w:hint="cs"/>
          <w:rtl/>
        </w:rPr>
      </w:pPr>
    </w:p>
    <w:p w14:paraId="562F988F" w14:textId="77777777" w:rsidR="009A48FF" w:rsidRPr="009A48FF" w:rsidRDefault="009A48FF" w:rsidP="009A48FF">
      <w:pPr>
        <w:bidi/>
        <w:jc w:val="both"/>
        <w:rPr>
          <w:rFonts w:cs="David" w:hint="cs"/>
          <w:rtl/>
        </w:rPr>
      </w:pPr>
      <w:r w:rsidRPr="009A48FF">
        <w:rPr>
          <w:rFonts w:cs="David" w:hint="cs"/>
          <w:rtl/>
        </w:rPr>
        <w:tab/>
        <w:t xml:space="preserve">בוקר טוב, חברי חברי הכנסת. אני פותחת ישיבה רשמית של ועדת הכנסת. על סדר-יומנו מספר נושאים שהם כבדי-משקל ולכן אני מבקשת שנעשה זאת בצורה יעילה, כפי שאנחנו עושים זאת תמיד. אני מקדמת בברכה את שני יושבי-ראש הכנסת לשעבר: חבר הכנסת דן תיכון וחבר הכנסת שבח וייס, ברוכים הבאים. </w:t>
      </w:r>
    </w:p>
    <w:p w14:paraId="7AFC772B" w14:textId="77777777" w:rsidR="009A48FF" w:rsidRPr="009A48FF" w:rsidRDefault="009A48FF" w:rsidP="009A48FF">
      <w:pPr>
        <w:bidi/>
        <w:jc w:val="both"/>
        <w:rPr>
          <w:rFonts w:cs="David" w:hint="cs"/>
          <w:rtl/>
        </w:rPr>
      </w:pPr>
    </w:p>
    <w:p w14:paraId="4274A8ED" w14:textId="77777777" w:rsidR="009A48FF" w:rsidRPr="009A48FF" w:rsidRDefault="009A48FF" w:rsidP="009A48FF">
      <w:pPr>
        <w:bidi/>
        <w:jc w:val="both"/>
        <w:rPr>
          <w:rFonts w:cs="David" w:hint="cs"/>
          <w:rtl/>
        </w:rPr>
      </w:pPr>
      <w:r w:rsidRPr="009A48FF">
        <w:rPr>
          <w:rFonts w:cs="David" w:hint="cs"/>
          <w:rtl/>
        </w:rPr>
        <w:tab/>
        <w:t xml:space="preserve">אני מבקשת </w:t>
      </w:r>
      <w:r w:rsidRPr="009A48FF">
        <w:rPr>
          <w:rFonts w:cs="David"/>
          <w:rtl/>
        </w:rPr>
        <w:t>–</w:t>
      </w:r>
      <w:r w:rsidRPr="009A48FF">
        <w:rPr>
          <w:rFonts w:cs="David" w:hint="cs"/>
          <w:rtl/>
        </w:rPr>
        <w:t xml:space="preserve"> גם בשמכם </w:t>
      </w:r>
      <w:r w:rsidRPr="009A48FF">
        <w:rPr>
          <w:rFonts w:cs="David"/>
          <w:rtl/>
        </w:rPr>
        <w:t>–</w:t>
      </w:r>
      <w:r w:rsidRPr="009A48FF">
        <w:rPr>
          <w:rFonts w:cs="David" w:hint="cs"/>
          <w:rtl/>
        </w:rPr>
        <w:t xml:space="preserve"> להביע תנחומים לחבר הכנסת דב חנין על מות אימו, ולכן גם הצעת החוק שלו, שהוא ביקש לפטור אותה מחובת הנחה, תרד מסדר-היום. </w:t>
      </w:r>
    </w:p>
    <w:p w14:paraId="10817321" w14:textId="77777777" w:rsidR="009A48FF" w:rsidRPr="009A48FF" w:rsidRDefault="009A48FF" w:rsidP="009A48FF">
      <w:pPr>
        <w:bidi/>
        <w:jc w:val="both"/>
        <w:rPr>
          <w:rFonts w:cs="David" w:hint="cs"/>
          <w:rtl/>
        </w:rPr>
      </w:pPr>
    </w:p>
    <w:p w14:paraId="512A6319" w14:textId="77777777" w:rsidR="009A48FF" w:rsidRPr="009A48FF" w:rsidRDefault="009A48FF" w:rsidP="009A48FF">
      <w:pPr>
        <w:bidi/>
        <w:ind w:firstLine="567"/>
        <w:jc w:val="both"/>
        <w:rPr>
          <w:rFonts w:cs="David" w:hint="cs"/>
          <w:rtl/>
        </w:rPr>
      </w:pPr>
      <w:r w:rsidRPr="009A48FF">
        <w:rPr>
          <w:rFonts w:cs="David" w:hint="cs"/>
          <w:rtl/>
        </w:rPr>
        <w:t>על סדר-יומנו קביעת מסגרת דיון להצעות להביע אי-אמון בממשלה, שהגישו סיעות האיחוד הלאומי</w:t>
      </w:r>
      <w:r w:rsidRPr="009A48FF">
        <w:rPr>
          <w:rFonts w:cs="David"/>
          <w:rtl/>
        </w:rPr>
        <w:t>–</w:t>
      </w:r>
      <w:r w:rsidRPr="009A48FF">
        <w:rPr>
          <w:rFonts w:cs="David" w:hint="cs"/>
          <w:rtl/>
        </w:rPr>
        <w:t xml:space="preserve"> מפד"ל </w:t>
      </w:r>
      <w:r w:rsidRPr="009A48FF">
        <w:rPr>
          <w:rFonts w:cs="David"/>
          <w:rtl/>
        </w:rPr>
        <w:t>–</w:t>
      </w:r>
      <w:r w:rsidRPr="009A48FF">
        <w:rPr>
          <w:rFonts w:cs="David" w:hint="cs"/>
          <w:rtl/>
        </w:rPr>
        <w:t xml:space="preserve"> יהדות התורה; הליכוד; חד"ש </w:t>
      </w:r>
      <w:r w:rsidRPr="009A48FF">
        <w:rPr>
          <w:rFonts w:cs="David"/>
          <w:rtl/>
        </w:rPr>
        <w:t>–</w:t>
      </w:r>
      <w:r w:rsidRPr="009A48FF">
        <w:rPr>
          <w:rFonts w:cs="David" w:hint="cs"/>
          <w:rtl/>
        </w:rPr>
        <w:t xml:space="preserve"> מר"צ- יח"ד- בל"ד; ורע"מ-תע"ל.</w:t>
      </w:r>
    </w:p>
    <w:p w14:paraId="62289311" w14:textId="77777777" w:rsidR="009A48FF" w:rsidRPr="009A48FF" w:rsidRDefault="009A48FF" w:rsidP="009A48FF">
      <w:pPr>
        <w:bidi/>
        <w:ind w:firstLine="567"/>
        <w:jc w:val="both"/>
        <w:rPr>
          <w:rFonts w:cs="David" w:hint="cs"/>
          <w:rtl/>
        </w:rPr>
      </w:pPr>
    </w:p>
    <w:p w14:paraId="499EDCF9" w14:textId="77777777" w:rsidR="009A48FF" w:rsidRPr="009A48FF" w:rsidRDefault="009A48FF" w:rsidP="009A48FF">
      <w:pPr>
        <w:bidi/>
        <w:ind w:firstLine="567"/>
        <w:jc w:val="both"/>
        <w:rPr>
          <w:rFonts w:cs="David" w:hint="cs"/>
          <w:rtl/>
        </w:rPr>
      </w:pPr>
      <w:r w:rsidRPr="009A48FF">
        <w:rPr>
          <w:rFonts w:cs="David" w:hint="cs"/>
          <w:rtl/>
        </w:rPr>
        <w:t xml:space="preserve">הנושא שבגינו הגישה סיעת האיחוד הלאומי </w:t>
      </w:r>
      <w:r w:rsidRPr="009A48FF">
        <w:rPr>
          <w:rFonts w:cs="David"/>
          <w:rtl/>
        </w:rPr>
        <w:t>–</w:t>
      </w:r>
      <w:r w:rsidRPr="009A48FF">
        <w:rPr>
          <w:rFonts w:cs="David" w:hint="cs"/>
          <w:rtl/>
        </w:rPr>
        <w:t xml:space="preserve"> מפד"ל </w:t>
      </w:r>
      <w:r w:rsidRPr="009A48FF">
        <w:rPr>
          <w:rFonts w:cs="David"/>
          <w:rtl/>
        </w:rPr>
        <w:t>–</w:t>
      </w:r>
      <w:r w:rsidRPr="009A48FF">
        <w:rPr>
          <w:rFonts w:cs="David" w:hint="cs"/>
          <w:rtl/>
        </w:rPr>
        <w:t xml:space="preserve"> יהדות התורה, הצעה להביע אי-אמון בממשלה, הוא כוונתה להעביר כספים לרשות הפלסטינית ולבטל מחסומים ביהודה ושומרון, כאשר המועמד להרכיב את הממשלה הוא חבר הכנסת בנימין אלון.</w:t>
      </w:r>
    </w:p>
    <w:p w14:paraId="6E902893" w14:textId="77777777" w:rsidR="009A48FF" w:rsidRPr="009A48FF" w:rsidRDefault="009A48FF" w:rsidP="009A48FF">
      <w:pPr>
        <w:bidi/>
        <w:ind w:firstLine="567"/>
        <w:jc w:val="both"/>
        <w:rPr>
          <w:rFonts w:cs="David" w:hint="cs"/>
          <w:rtl/>
        </w:rPr>
      </w:pPr>
    </w:p>
    <w:p w14:paraId="2B7193BA" w14:textId="77777777" w:rsidR="009A48FF" w:rsidRPr="009A48FF" w:rsidRDefault="009A48FF" w:rsidP="009A48FF">
      <w:pPr>
        <w:bidi/>
        <w:ind w:firstLine="567"/>
        <w:jc w:val="both"/>
        <w:rPr>
          <w:rFonts w:cs="David" w:hint="cs"/>
          <w:rtl/>
        </w:rPr>
      </w:pPr>
      <w:r w:rsidRPr="009A48FF">
        <w:rPr>
          <w:rFonts w:cs="David" w:hint="cs"/>
          <w:rtl/>
        </w:rPr>
        <w:t>הנושא השני: שחרור 250 מחבלים ללא תמורה, של הליכוד, כאשר המועמד להרכיב את הממשלה הוא חבר הכנסת גדעון סער.</w:t>
      </w:r>
    </w:p>
    <w:p w14:paraId="3F3D1805"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25CF3C4E" w14:textId="77777777" w:rsidR="009A48FF" w:rsidRPr="009A48FF" w:rsidRDefault="009A48FF" w:rsidP="009A48FF">
      <w:pPr>
        <w:bidi/>
        <w:jc w:val="both"/>
        <w:rPr>
          <w:rFonts w:cs="David" w:hint="cs"/>
          <w:u w:val="single"/>
          <w:rtl/>
        </w:rPr>
      </w:pPr>
    </w:p>
    <w:p w14:paraId="1A493090" w14:textId="77777777" w:rsidR="009A48FF" w:rsidRPr="009A48FF" w:rsidRDefault="009A48FF" w:rsidP="009A48FF">
      <w:pPr>
        <w:bidi/>
        <w:ind w:firstLine="567"/>
        <w:jc w:val="both"/>
        <w:rPr>
          <w:rFonts w:cs="David" w:hint="cs"/>
          <w:rtl/>
        </w:rPr>
      </w:pPr>
      <w:r w:rsidRPr="009A48FF">
        <w:rPr>
          <w:rFonts w:cs="David" w:hint="cs"/>
          <w:rtl/>
        </w:rPr>
        <w:t>לא, גברתי. אני לא מועמד עדיין להרכיב את הממשלה.</w:t>
      </w:r>
    </w:p>
    <w:p w14:paraId="04D8CEF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0C87CA19" w14:textId="77777777" w:rsidR="009A48FF" w:rsidRPr="009A48FF" w:rsidRDefault="009A48FF" w:rsidP="009A48FF">
      <w:pPr>
        <w:bidi/>
        <w:ind w:firstLine="567"/>
        <w:jc w:val="both"/>
        <w:rPr>
          <w:rFonts w:cs="David" w:hint="cs"/>
          <w:rtl/>
        </w:rPr>
      </w:pPr>
    </w:p>
    <w:p w14:paraId="5060CCB1" w14:textId="77777777" w:rsidR="009A48FF" w:rsidRPr="009A48FF" w:rsidRDefault="009A48FF" w:rsidP="009A48FF">
      <w:pPr>
        <w:bidi/>
        <w:ind w:firstLine="567"/>
        <w:jc w:val="both"/>
        <w:rPr>
          <w:rFonts w:cs="David" w:hint="cs"/>
          <w:rtl/>
        </w:rPr>
      </w:pPr>
      <w:r w:rsidRPr="009A48FF">
        <w:rPr>
          <w:rFonts w:cs="David" w:hint="cs"/>
          <w:rtl/>
        </w:rPr>
        <w:t xml:space="preserve">רציתי לבדוק ערנות, חבר הכנסת סער, ואני בהחלט רואה שאתה ער לכל דבריי. </w:t>
      </w:r>
    </w:p>
    <w:p w14:paraId="2C997134"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159895A2" w14:textId="77777777" w:rsidR="009A48FF" w:rsidRPr="009A48FF" w:rsidRDefault="009A48FF" w:rsidP="009A48FF">
      <w:pPr>
        <w:bidi/>
        <w:jc w:val="both"/>
        <w:rPr>
          <w:rFonts w:cs="David" w:hint="cs"/>
          <w:u w:val="single"/>
          <w:rtl/>
        </w:rPr>
      </w:pPr>
    </w:p>
    <w:p w14:paraId="19B1351B" w14:textId="77777777" w:rsidR="009A48FF" w:rsidRPr="009A48FF" w:rsidRDefault="009A48FF" w:rsidP="009A48FF">
      <w:pPr>
        <w:bidi/>
        <w:ind w:firstLine="567"/>
        <w:jc w:val="both"/>
        <w:rPr>
          <w:rFonts w:cs="David" w:hint="cs"/>
          <w:rtl/>
        </w:rPr>
      </w:pPr>
      <w:r w:rsidRPr="009A48FF">
        <w:rPr>
          <w:rFonts w:cs="David" w:hint="cs"/>
          <w:rtl/>
        </w:rPr>
        <w:t>אני חייב להודיע לך, גברתי, שאתמול קיבלתי את זה בטיוטת סדר-היום, ומיהרתי להעיר למזכירתי שתמהר לשנות את זה. אני קיבלתי בהחלט סדר-יום מתוקן, שבו אכן נכתב שבנימין נתניהו הוא המועמד להרכיב ממשלה.</w:t>
      </w:r>
    </w:p>
    <w:p w14:paraId="3E4F0AB3"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יעקב מרגי:</w:t>
      </w:r>
    </w:p>
    <w:p w14:paraId="795A5036" w14:textId="77777777" w:rsidR="009A48FF" w:rsidRPr="009A48FF" w:rsidRDefault="009A48FF" w:rsidP="009A48FF">
      <w:pPr>
        <w:bidi/>
        <w:jc w:val="both"/>
        <w:rPr>
          <w:rFonts w:cs="David" w:hint="cs"/>
          <w:rtl/>
        </w:rPr>
      </w:pPr>
    </w:p>
    <w:p w14:paraId="18C429FF" w14:textId="77777777" w:rsidR="009A48FF" w:rsidRPr="009A48FF" w:rsidRDefault="009A48FF" w:rsidP="009A48FF">
      <w:pPr>
        <w:bidi/>
        <w:ind w:firstLine="567"/>
        <w:jc w:val="both"/>
        <w:rPr>
          <w:rFonts w:cs="David" w:hint="cs"/>
          <w:rtl/>
        </w:rPr>
      </w:pPr>
      <w:r w:rsidRPr="009A48FF">
        <w:rPr>
          <w:rFonts w:cs="David" w:hint="cs"/>
          <w:rtl/>
        </w:rPr>
        <w:t>אנחנו העדפנו להיצמד לנוסח הישן...</w:t>
      </w:r>
    </w:p>
    <w:p w14:paraId="388BD136"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66E5D995" w14:textId="77777777" w:rsidR="009A48FF" w:rsidRPr="009A48FF" w:rsidRDefault="009A48FF" w:rsidP="009A48FF">
      <w:pPr>
        <w:bidi/>
        <w:jc w:val="both"/>
        <w:rPr>
          <w:rFonts w:cs="David" w:hint="cs"/>
          <w:u w:val="single"/>
          <w:rtl/>
        </w:rPr>
      </w:pPr>
    </w:p>
    <w:p w14:paraId="1AD92896" w14:textId="77777777" w:rsidR="009A48FF" w:rsidRPr="009A48FF" w:rsidRDefault="009A48FF" w:rsidP="009A48FF">
      <w:pPr>
        <w:bidi/>
        <w:ind w:firstLine="567"/>
        <w:jc w:val="both"/>
        <w:rPr>
          <w:rFonts w:cs="David" w:hint="cs"/>
          <w:rtl/>
        </w:rPr>
      </w:pPr>
      <w:r w:rsidRPr="009A48FF">
        <w:rPr>
          <w:rFonts w:cs="David" w:hint="cs"/>
          <w:rtl/>
        </w:rPr>
        <w:t xml:space="preserve">אבל כנראה שפועלים פה כוחות הרבה יותר חזקים, ועוד יהיה צורך לברר למה. </w:t>
      </w:r>
    </w:p>
    <w:p w14:paraId="17F6B4D9"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6E849EB4" w14:textId="77777777" w:rsidR="009A48FF" w:rsidRPr="009A48FF" w:rsidRDefault="009A48FF" w:rsidP="009A48FF">
      <w:pPr>
        <w:bidi/>
        <w:ind w:firstLine="567"/>
        <w:jc w:val="both"/>
        <w:rPr>
          <w:rFonts w:cs="David" w:hint="cs"/>
          <w:rtl/>
        </w:rPr>
      </w:pPr>
    </w:p>
    <w:p w14:paraId="70C9503B" w14:textId="77777777" w:rsidR="009A48FF" w:rsidRPr="009A48FF" w:rsidRDefault="009A48FF" w:rsidP="009A48FF">
      <w:pPr>
        <w:bidi/>
        <w:ind w:firstLine="567"/>
        <w:jc w:val="both"/>
        <w:rPr>
          <w:rFonts w:cs="David" w:hint="cs"/>
          <w:rtl/>
        </w:rPr>
      </w:pPr>
      <w:r w:rsidRPr="009A48FF">
        <w:rPr>
          <w:rFonts w:cs="David" w:hint="cs"/>
          <w:rtl/>
        </w:rPr>
        <w:t xml:space="preserve">חבר הכנסת סער, מכיוון שאין בידי הנוסח המתוקן של מזכיר הכנסת, קראתי אותו כך, מה גם שבדקתי את ערנותך. אני מתקנת לפרוטוקול: המועמד להרכיב את הממשלה מטעם הליכוד הוא חבר הכנסת נתניהו. </w:t>
      </w:r>
    </w:p>
    <w:p w14:paraId="7617D68D" w14:textId="77777777" w:rsidR="009A48FF" w:rsidRPr="009A48FF" w:rsidRDefault="009A48FF" w:rsidP="009A48FF">
      <w:pPr>
        <w:bidi/>
        <w:ind w:firstLine="567"/>
        <w:jc w:val="both"/>
        <w:rPr>
          <w:rFonts w:cs="David" w:hint="cs"/>
          <w:rtl/>
        </w:rPr>
      </w:pPr>
    </w:p>
    <w:p w14:paraId="0B8EC774" w14:textId="77777777" w:rsidR="009A48FF" w:rsidRPr="009A48FF" w:rsidRDefault="009A48FF" w:rsidP="009A48FF">
      <w:pPr>
        <w:bidi/>
        <w:ind w:firstLine="567"/>
        <w:jc w:val="both"/>
        <w:rPr>
          <w:rFonts w:cs="David" w:hint="cs"/>
          <w:rtl/>
        </w:rPr>
      </w:pPr>
      <w:r w:rsidRPr="009A48FF">
        <w:rPr>
          <w:rFonts w:cs="David" w:hint="cs"/>
          <w:rtl/>
        </w:rPr>
        <w:t>הנושא השלישי: הריסת בתים בנגב, של חד"ש-מר"צ-יחד-בל"ד, כאשר המועמד להרכיב את הממשלה הינו חבר הכנסת מוחמד ברכה.</w:t>
      </w:r>
    </w:p>
    <w:p w14:paraId="7F8653BA" w14:textId="77777777" w:rsidR="009A48FF" w:rsidRPr="009A48FF" w:rsidRDefault="009A48FF" w:rsidP="009A48FF">
      <w:pPr>
        <w:bidi/>
        <w:ind w:firstLine="567"/>
        <w:jc w:val="both"/>
        <w:rPr>
          <w:rFonts w:cs="David" w:hint="cs"/>
          <w:rtl/>
        </w:rPr>
      </w:pPr>
    </w:p>
    <w:p w14:paraId="5F46F550" w14:textId="77777777" w:rsidR="009A48FF" w:rsidRPr="009A48FF" w:rsidRDefault="009A48FF" w:rsidP="009A48FF">
      <w:pPr>
        <w:bidi/>
        <w:ind w:firstLine="567"/>
        <w:jc w:val="both"/>
        <w:rPr>
          <w:rFonts w:cs="David" w:hint="cs"/>
          <w:rtl/>
        </w:rPr>
      </w:pPr>
      <w:r w:rsidRPr="009A48FF">
        <w:rPr>
          <w:rFonts w:cs="David" w:hint="cs"/>
          <w:rtl/>
        </w:rPr>
        <w:t>הנושא הרביעי: הריסת בתים ביישוב אם-אלחיראן בנגב, של רע"מ-תע"ל. המועמד להרכיב את הממשלה הוא חבר הכנסת טלב אלסאנע.</w:t>
      </w:r>
    </w:p>
    <w:p w14:paraId="403DE9E2" w14:textId="77777777" w:rsidR="009A48FF" w:rsidRPr="009A48FF" w:rsidRDefault="009A48FF" w:rsidP="009A48FF">
      <w:pPr>
        <w:bidi/>
        <w:ind w:firstLine="567"/>
        <w:jc w:val="both"/>
        <w:rPr>
          <w:rFonts w:cs="David" w:hint="cs"/>
          <w:rtl/>
        </w:rPr>
      </w:pPr>
    </w:p>
    <w:p w14:paraId="22426B8E" w14:textId="77777777" w:rsidR="009A48FF" w:rsidRPr="009A48FF" w:rsidRDefault="009A48FF" w:rsidP="009A48FF">
      <w:pPr>
        <w:bidi/>
        <w:ind w:firstLine="567"/>
        <w:jc w:val="both"/>
        <w:rPr>
          <w:rFonts w:cs="David" w:hint="cs"/>
          <w:rtl/>
        </w:rPr>
      </w:pPr>
      <w:r w:rsidRPr="009A48FF">
        <w:rPr>
          <w:rFonts w:cs="David" w:hint="cs"/>
          <w:rtl/>
        </w:rPr>
        <w:lastRenderedPageBreak/>
        <w:t>חברי חברי הכנסת, בשיחה שקיימתי עם חבר הכנסת גדעון סער הגענו להסכמה שמסגרת הדיון תהיה כדלהלן: למציעים עשר דקות, ושלוש דקות לכל סיעה, ואני עוברת להצבעה. מי בעד, מי מתנגד, מי נמנע?</w:t>
      </w:r>
    </w:p>
    <w:p w14:paraId="6924E200" w14:textId="77777777" w:rsidR="009A48FF" w:rsidRPr="009A48FF" w:rsidRDefault="009A48FF" w:rsidP="009A48FF">
      <w:pPr>
        <w:bidi/>
        <w:ind w:firstLine="567"/>
        <w:jc w:val="both"/>
        <w:rPr>
          <w:rFonts w:cs="David" w:hint="cs"/>
          <w:rtl/>
        </w:rPr>
      </w:pPr>
    </w:p>
    <w:p w14:paraId="46FF1BC7" w14:textId="77777777" w:rsidR="009A48FF" w:rsidRPr="009A48FF" w:rsidRDefault="009A48FF" w:rsidP="009A48FF">
      <w:pPr>
        <w:bidi/>
        <w:ind w:firstLine="567"/>
        <w:jc w:val="both"/>
        <w:rPr>
          <w:rFonts w:cs="David" w:hint="cs"/>
          <w:b/>
          <w:bCs/>
          <w:rtl/>
        </w:rPr>
      </w:pPr>
      <w:r w:rsidRPr="009A48FF">
        <w:rPr>
          <w:rFonts w:cs="David" w:hint="cs"/>
          <w:b/>
          <w:bCs/>
          <w:rtl/>
        </w:rPr>
        <w:t>ה צ ב ע ה</w:t>
      </w:r>
    </w:p>
    <w:p w14:paraId="43D96BD9" w14:textId="77777777" w:rsidR="009A48FF" w:rsidRPr="009A48FF" w:rsidRDefault="009A48FF" w:rsidP="009A48FF">
      <w:pPr>
        <w:bidi/>
        <w:ind w:firstLine="567"/>
        <w:jc w:val="both"/>
        <w:rPr>
          <w:rFonts w:cs="David" w:hint="cs"/>
          <w:b/>
          <w:bCs/>
          <w:rtl/>
        </w:rPr>
      </w:pPr>
    </w:p>
    <w:p w14:paraId="070B3369" w14:textId="77777777" w:rsidR="009A48FF" w:rsidRPr="009A48FF" w:rsidRDefault="009A48FF" w:rsidP="009A48FF">
      <w:pPr>
        <w:bidi/>
        <w:ind w:firstLine="567"/>
        <w:jc w:val="both"/>
        <w:rPr>
          <w:rFonts w:cs="David" w:hint="cs"/>
          <w:rtl/>
        </w:rPr>
      </w:pPr>
      <w:r w:rsidRPr="009A48FF">
        <w:rPr>
          <w:rFonts w:cs="David" w:hint="cs"/>
          <w:rtl/>
        </w:rPr>
        <w:t xml:space="preserve">בעד </w:t>
      </w:r>
      <w:r w:rsidRPr="009A48FF">
        <w:rPr>
          <w:rFonts w:cs="David"/>
          <w:rtl/>
        </w:rPr>
        <w:t>–</w:t>
      </w:r>
      <w:r w:rsidRPr="009A48FF">
        <w:rPr>
          <w:rFonts w:cs="David" w:hint="cs"/>
          <w:rtl/>
        </w:rPr>
        <w:t xml:space="preserve"> 10</w:t>
      </w:r>
    </w:p>
    <w:p w14:paraId="53BFF2DF" w14:textId="77777777" w:rsidR="009A48FF" w:rsidRPr="009A48FF" w:rsidRDefault="009A48FF" w:rsidP="009A48FF">
      <w:pPr>
        <w:bidi/>
        <w:ind w:firstLine="567"/>
        <w:jc w:val="both"/>
        <w:rPr>
          <w:rFonts w:cs="David" w:hint="cs"/>
          <w:rtl/>
        </w:rPr>
      </w:pPr>
      <w:r w:rsidRPr="009A48FF">
        <w:rPr>
          <w:rFonts w:cs="David" w:hint="cs"/>
          <w:rtl/>
        </w:rPr>
        <w:t xml:space="preserve">נגד </w:t>
      </w:r>
      <w:r w:rsidRPr="009A48FF">
        <w:rPr>
          <w:rFonts w:cs="David"/>
          <w:rtl/>
        </w:rPr>
        <w:t>–</w:t>
      </w:r>
      <w:r w:rsidRPr="009A48FF">
        <w:rPr>
          <w:rFonts w:cs="David" w:hint="cs"/>
          <w:rtl/>
        </w:rPr>
        <w:t xml:space="preserve"> אין</w:t>
      </w:r>
    </w:p>
    <w:p w14:paraId="05D549E7" w14:textId="77777777" w:rsidR="009A48FF" w:rsidRPr="009A48FF" w:rsidRDefault="009A48FF" w:rsidP="009A48FF">
      <w:pPr>
        <w:bidi/>
        <w:ind w:firstLine="567"/>
        <w:jc w:val="both"/>
        <w:rPr>
          <w:rFonts w:cs="David" w:hint="cs"/>
          <w:rtl/>
        </w:rPr>
      </w:pPr>
      <w:r w:rsidRPr="009A48FF">
        <w:rPr>
          <w:rFonts w:cs="David" w:hint="cs"/>
          <w:rtl/>
        </w:rPr>
        <w:t xml:space="preserve">נמנעים </w:t>
      </w:r>
      <w:r w:rsidRPr="009A48FF">
        <w:rPr>
          <w:rFonts w:cs="David"/>
          <w:rtl/>
        </w:rPr>
        <w:t>–</w:t>
      </w:r>
      <w:r w:rsidRPr="009A48FF">
        <w:rPr>
          <w:rFonts w:cs="David" w:hint="cs"/>
          <w:rtl/>
        </w:rPr>
        <w:t xml:space="preserve"> אין</w:t>
      </w:r>
    </w:p>
    <w:p w14:paraId="6280E42E" w14:textId="77777777" w:rsidR="009A48FF" w:rsidRPr="009A48FF" w:rsidRDefault="009A48FF" w:rsidP="009A48FF">
      <w:pPr>
        <w:bidi/>
        <w:ind w:firstLine="567"/>
        <w:jc w:val="both"/>
        <w:rPr>
          <w:rFonts w:cs="David" w:hint="cs"/>
          <w:rtl/>
        </w:rPr>
      </w:pPr>
      <w:r w:rsidRPr="009A48FF">
        <w:rPr>
          <w:rFonts w:cs="David" w:hint="cs"/>
          <w:rtl/>
        </w:rPr>
        <w:t>מסגרת הדיון להצעות להביע אי-אמון בממשלה, של עשר דקות למציעים ושלוש דקות לכל סיעה, נתקבלה.</w:t>
      </w:r>
    </w:p>
    <w:p w14:paraId="05BE9A92" w14:textId="77777777" w:rsidR="009A48FF" w:rsidRPr="009A48FF" w:rsidRDefault="009A48FF" w:rsidP="009A48FF">
      <w:pPr>
        <w:bidi/>
        <w:ind w:firstLine="567"/>
        <w:jc w:val="both"/>
        <w:rPr>
          <w:rFonts w:cs="David" w:hint="cs"/>
          <w:rtl/>
        </w:rPr>
      </w:pPr>
    </w:p>
    <w:p w14:paraId="7C3C8F0E"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3A48F8E2" w14:textId="77777777" w:rsidR="009A48FF" w:rsidRPr="009A48FF" w:rsidRDefault="009A48FF" w:rsidP="009A48FF">
      <w:pPr>
        <w:bidi/>
        <w:jc w:val="both"/>
        <w:rPr>
          <w:rFonts w:cs="David" w:hint="cs"/>
          <w:u w:val="single"/>
          <w:rtl/>
        </w:rPr>
      </w:pPr>
    </w:p>
    <w:p w14:paraId="1C80C60D" w14:textId="77777777" w:rsidR="009A48FF" w:rsidRPr="009A48FF" w:rsidRDefault="009A48FF" w:rsidP="009A48FF">
      <w:pPr>
        <w:bidi/>
        <w:jc w:val="both"/>
        <w:rPr>
          <w:rFonts w:cs="David" w:hint="cs"/>
          <w:rtl/>
        </w:rPr>
      </w:pPr>
      <w:r w:rsidRPr="009A48FF">
        <w:rPr>
          <w:rFonts w:cs="David" w:hint="cs"/>
          <w:rtl/>
        </w:rPr>
        <w:tab/>
        <w:t xml:space="preserve">10 הצביעו בעד, לא היו מתנגדים ולא היו נמנעים. לפיכך, מסגרת הדיון תהיה עשר דקות למציעים, ושלוש דקות לכל סיעה. </w:t>
      </w:r>
    </w:p>
    <w:p w14:paraId="133AB34C" w14:textId="77777777" w:rsidR="009A48FF" w:rsidRPr="009A48FF" w:rsidRDefault="009A48FF" w:rsidP="009A48FF">
      <w:pPr>
        <w:bidi/>
        <w:jc w:val="both"/>
        <w:rPr>
          <w:rFonts w:cs="David"/>
          <w:rtl/>
        </w:rPr>
      </w:pPr>
      <w:r w:rsidRPr="009A48FF">
        <w:rPr>
          <w:rFonts w:cs="David"/>
          <w:rtl/>
        </w:rPr>
        <w:br/>
      </w:r>
    </w:p>
    <w:p w14:paraId="4DFD2487" w14:textId="77777777" w:rsidR="009A48FF" w:rsidRPr="009A48FF" w:rsidRDefault="009A48FF" w:rsidP="009A48FF">
      <w:pPr>
        <w:bidi/>
        <w:jc w:val="both"/>
        <w:rPr>
          <w:rFonts w:cs="David"/>
          <w:rtl/>
        </w:rPr>
      </w:pPr>
      <w:r w:rsidRPr="009A48FF">
        <w:rPr>
          <w:rFonts w:cs="David"/>
          <w:rtl/>
        </w:rPr>
        <w:br w:type="page"/>
      </w:r>
    </w:p>
    <w:p w14:paraId="036F388C" w14:textId="77777777" w:rsidR="009A48FF" w:rsidRPr="009A48FF" w:rsidRDefault="009A48FF" w:rsidP="009A48FF">
      <w:pPr>
        <w:numPr>
          <w:ilvl w:val="0"/>
          <w:numId w:val="2"/>
        </w:numPr>
        <w:tabs>
          <w:tab w:val="left" w:pos="1221"/>
        </w:tabs>
        <w:overflowPunct w:val="0"/>
        <w:autoSpaceDE w:val="0"/>
        <w:autoSpaceDN w:val="0"/>
        <w:bidi/>
        <w:adjustRightInd w:val="0"/>
        <w:ind w:right="0"/>
        <w:jc w:val="both"/>
        <w:textAlignment w:val="baseline"/>
        <w:rPr>
          <w:rFonts w:cs="David" w:hint="cs"/>
          <w:b/>
          <w:bCs/>
          <w:u w:val="single"/>
        </w:rPr>
      </w:pPr>
      <w:r w:rsidRPr="009A48FF">
        <w:rPr>
          <w:rFonts w:cs="David" w:hint="cs"/>
          <w:b/>
          <w:bCs/>
          <w:u w:val="single"/>
          <w:rtl/>
        </w:rPr>
        <w:t>קביעת מסגרת הדיון להודעת הממשלה על העברת סמכויות על-פי דין משר לשר על-פי סעיף 31(ב) לחוק יסוד: הממשלה</w:t>
      </w:r>
    </w:p>
    <w:p w14:paraId="5CD8FCBE" w14:textId="77777777" w:rsidR="009A48FF" w:rsidRPr="009A48FF" w:rsidRDefault="009A48FF" w:rsidP="009A48FF">
      <w:pPr>
        <w:bidi/>
        <w:ind w:firstLine="567"/>
        <w:jc w:val="both"/>
        <w:rPr>
          <w:rFonts w:cs="David" w:hint="cs"/>
          <w:rtl/>
        </w:rPr>
      </w:pPr>
    </w:p>
    <w:p w14:paraId="0B64F379"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3ADD1265" w14:textId="77777777" w:rsidR="009A48FF" w:rsidRPr="009A48FF" w:rsidRDefault="009A48FF" w:rsidP="009A48FF">
      <w:pPr>
        <w:bidi/>
        <w:jc w:val="both"/>
        <w:rPr>
          <w:rFonts w:cs="David" w:hint="cs"/>
          <w:u w:val="single"/>
          <w:rtl/>
        </w:rPr>
      </w:pPr>
    </w:p>
    <w:p w14:paraId="4E177153" w14:textId="77777777" w:rsidR="009A48FF" w:rsidRPr="009A48FF" w:rsidRDefault="009A48FF" w:rsidP="009A48FF">
      <w:pPr>
        <w:pStyle w:val="Header"/>
        <w:tabs>
          <w:tab w:val="clear" w:pos="4153"/>
          <w:tab w:val="clear" w:pos="8306"/>
        </w:tabs>
        <w:ind w:left="26"/>
        <w:jc w:val="both"/>
        <w:rPr>
          <w:rFonts w:hint="cs"/>
          <w:rtl/>
        </w:rPr>
      </w:pPr>
      <w:r w:rsidRPr="009A48FF">
        <w:rPr>
          <w:rFonts w:hint="cs"/>
          <w:b/>
          <w:bCs/>
          <w:rtl/>
        </w:rPr>
        <w:tab/>
      </w:r>
      <w:r w:rsidRPr="009A48FF">
        <w:rPr>
          <w:rFonts w:hint="cs"/>
          <w:rtl/>
        </w:rPr>
        <w:t xml:space="preserve"> בנושא הבא עלינו שוב לקבוע מסגרת של דיון סיעתי, ואני קוראת את מכתבו של מזכיר</w:t>
      </w:r>
    </w:p>
    <w:p w14:paraId="746365AD" w14:textId="77777777" w:rsidR="009A48FF" w:rsidRPr="009A48FF" w:rsidRDefault="009A48FF" w:rsidP="009A48FF">
      <w:pPr>
        <w:pStyle w:val="Header"/>
        <w:tabs>
          <w:tab w:val="clear" w:pos="4153"/>
          <w:tab w:val="clear" w:pos="8306"/>
        </w:tabs>
        <w:ind w:left="26"/>
        <w:jc w:val="both"/>
        <w:rPr>
          <w:rFonts w:hint="cs"/>
          <w:rtl/>
        </w:rPr>
      </w:pPr>
      <w:r w:rsidRPr="009A48FF">
        <w:rPr>
          <w:rFonts w:hint="cs"/>
          <w:rtl/>
        </w:rPr>
        <w:t xml:space="preserve">הכנסת אלינו: "הריני להביא לידיעתך כי הממשלה החליטה בישיבתה מיום 24 ביוני 2007 לתקן את החלטתה מיום 7 במאי 2006 בעניין שינוי מבני במשרד החינוך ובמשרד המדע, התרבות והספורט. </w:t>
      </w:r>
    </w:p>
    <w:p w14:paraId="24408699" w14:textId="77777777" w:rsidR="009A48FF" w:rsidRPr="009A48FF" w:rsidRDefault="009A48FF" w:rsidP="009A48FF">
      <w:pPr>
        <w:bidi/>
        <w:ind w:left="47"/>
        <w:jc w:val="both"/>
        <w:rPr>
          <w:rFonts w:cs="David" w:hint="cs"/>
          <w:rtl/>
        </w:rPr>
      </w:pPr>
    </w:p>
    <w:p w14:paraId="5A787306" w14:textId="77777777" w:rsidR="009A48FF" w:rsidRPr="009A48FF" w:rsidRDefault="009A48FF" w:rsidP="009A48FF">
      <w:pPr>
        <w:bidi/>
        <w:ind w:left="47" w:firstLine="520"/>
        <w:jc w:val="both"/>
        <w:rPr>
          <w:rFonts w:cs="David" w:hint="cs"/>
          <w:rtl/>
        </w:rPr>
      </w:pPr>
      <w:r w:rsidRPr="009A48FF">
        <w:rPr>
          <w:rFonts w:cs="David" w:hint="cs"/>
          <w:rtl/>
        </w:rPr>
        <w:t>במסגרת תיקון החלטה זו, מבקשת הממשלה להביא לאישור הכנסת את הודעתה על העברת סמכויות על-פי דין משר לשר על-פי סעיף 31(ב) לחוק יסוד: הממשלה.</w:t>
      </w:r>
    </w:p>
    <w:p w14:paraId="59E1860B" w14:textId="77777777" w:rsidR="009A48FF" w:rsidRPr="009A48FF" w:rsidRDefault="009A48FF" w:rsidP="009A48FF">
      <w:pPr>
        <w:bidi/>
        <w:jc w:val="both"/>
        <w:rPr>
          <w:rFonts w:cs="David" w:hint="cs"/>
          <w:rtl/>
        </w:rPr>
      </w:pPr>
    </w:p>
    <w:p w14:paraId="3BE03E2C" w14:textId="77777777" w:rsidR="009A48FF" w:rsidRPr="009A48FF" w:rsidRDefault="009A48FF" w:rsidP="009A48FF">
      <w:pPr>
        <w:bidi/>
        <w:ind w:firstLine="47"/>
        <w:jc w:val="both"/>
        <w:rPr>
          <w:rFonts w:cs="David" w:hint="cs"/>
          <w:rtl/>
        </w:rPr>
      </w:pPr>
      <w:r w:rsidRPr="009A48FF">
        <w:rPr>
          <w:rFonts w:cs="David" w:hint="cs"/>
          <w:rtl/>
        </w:rPr>
        <w:t>הנושא יעלה לדיון בכנסת, בישיבתה ביום שני, ט"ז בתמוז התשס"ז, 2 ביולי 2007.</w:t>
      </w:r>
    </w:p>
    <w:p w14:paraId="24BDE039" w14:textId="77777777" w:rsidR="009A48FF" w:rsidRPr="009A48FF" w:rsidRDefault="009A48FF" w:rsidP="009A48FF">
      <w:pPr>
        <w:bidi/>
        <w:jc w:val="both"/>
        <w:rPr>
          <w:rFonts w:cs="David" w:hint="cs"/>
          <w:rtl/>
        </w:rPr>
      </w:pPr>
    </w:p>
    <w:p w14:paraId="234FB410" w14:textId="77777777" w:rsidR="009A48FF" w:rsidRPr="009A48FF" w:rsidRDefault="009A48FF" w:rsidP="009A48FF">
      <w:pPr>
        <w:bidi/>
        <w:jc w:val="both"/>
        <w:rPr>
          <w:rFonts w:cs="David" w:hint="cs"/>
          <w:rtl/>
        </w:rPr>
      </w:pPr>
      <w:r w:rsidRPr="009A48FF">
        <w:rPr>
          <w:rFonts w:cs="David" w:hint="cs"/>
          <w:rtl/>
        </w:rPr>
        <w:t>אודה אם תעמידי את הנושא על סדר-יומה של הוועדה לצורך קביעת מסגרת דיון סיעתי."</w:t>
      </w:r>
    </w:p>
    <w:p w14:paraId="43BB9CFC" w14:textId="77777777" w:rsidR="009A48FF" w:rsidRPr="009A48FF" w:rsidRDefault="009A48FF" w:rsidP="009A48FF">
      <w:pPr>
        <w:bidi/>
        <w:jc w:val="both"/>
        <w:rPr>
          <w:rFonts w:cs="David" w:hint="cs"/>
          <w:rtl/>
        </w:rPr>
      </w:pPr>
    </w:p>
    <w:p w14:paraId="0F823ADA" w14:textId="77777777" w:rsidR="009A48FF" w:rsidRPr="009A48FF" w:rsidRDefault="009A48FF" w:rsidP="009A48FF">
      <w:pPr>
        <w:bidi/>
        <w:jc w:val="both"/>
        <w:rPr>
          <w:rFonts w:cs="David" w:hint="cs"/>
          <w:rtl/>
        </w:rPr>
      </w:pPr>
      <w:r w:rsidRPr="009A48FF">
        <w:rPr>
          <w:rFonts w:cs="David" w:hint="cs"/>
          <w:rtl/>
        </w:rPr>
        <w:tab/>
        <w:t xml:space="preserve">בדקתי כיצד נהגנו בדיון הקודם, נערכה מסגרת של דיון סיעתי, וחבר הכנסת יואל חסון ביקש ממני שהמסגרת תהיה של דיון סיעתי. גם על כך שוחחתי עם חבר הכנסת סער והגענו להחלטה שהמסגרת תהיה של שלוש דקות לכל סיעה, במסגרת הודעות סיעה. </w:t>
      </w:r>
    </w:p>
    <w:p w14:paraId="121885BB" w14:textId="77777777" w:rsidR="009A48FF" w:rsidRPr="009A48FF" w:rsidRDefault="009A48FF" w:rsidP="009A48FF">
      <w:pPr>
        <w:bidi/>
        <w:jc w:val="both"/>
        <w:rPr>
          <w:rFonts w:cs="David" w:hint="cs"/>
          <w:rtl/>
        </w:rPr>
      </w:pPr>
    </w:p>
    <w:p w14:paraId="51CF03D1" w14:textId="77777777" w:rsidR="009A48FF" w:rsidRPr="009A48FF" w:rsidRDefault="009A48FF" w:rsidP="009A48FF">
      <w:pPr>
        <w:bidi/>
        <w:jc w:val="both"/>
        <w:rPr>
          <w:rFonts w:cs="David" w:hint="cs"/>
          <w:rtl/>
        </w:rPr>
      </w:pPr>
      <w:r w:rsidRPr="009A48FF">
        <w:rPr>
          <w:rFonts w:cs="David" w:hint="cs"/>
          <w:rtl/>
        </w:rPr>
        <w:tab/>
        <w:t>אני עוברת להצבעה. מי בעד, מי מתנגד, מי נמנע?</w:t>
      </w:r>
    </w:p>
    <w:p w14:paraId="0DD23B33" w14:textId="77777777" w:rsidR="009A48FF" w:rsidRPr="009A48FF" w:rsidRDefault="009A48FF" w:rsidP="009A48FF">
      <w:pPr>
        <w:bidi/>
        <w:jc w:val="both"/>
        <w:rPr>
          <w:rFonts w:cs="David" w:hint="cs"/>
          <w:b/>
          <w:bCs/>
          <w:rtl/>
        </w:rPr>
      </w:pPr>
      <w:r w:rsidRPr="009A48FF">
        <w:rPr>
          <w:rFonts w:cs="David"/>
          <w:rtl/>
        </w:rPr>
        <w:br/>
      </w:r>
      <w:r w:rsidRPr="009A48FF">
        <w:rPr>
          <w:rFonts w:cs="David" w:hint="cs"/>
          <w:b/>
          <w:bCs/>
          <w:rtl/>
        </w:rPr>
        <w:t>ה צ ב ע ה</w:t>
      </w:r>
    </w:p>
    <w:p w14:paraId="5535D7F0" w14:textId="77777777" w:rsidR="009A48FF" w:rsidRPr="009A48FF" w:rsidRDefault="009A48FF" w:rsidP="009A48FF">
      <w:pPr>
        <w:bidi/>
        <w:jc w:val="both"/>
        <w:rPr>
          <w:rFonts w:cs="David" w:hint="cs"/>
          <w:b/>
          <w:bCs/>
          <w:rtl/>
        </w:rPr>
      </w:pPr>
    </w:p>
    <w:p w14:paraId="0DA9E5D0" w14:textId="77777777" w:rsidR="009A48FF" w:rsidRPr="009A48FF" w:rsidRDefault="009A48FF" w:rsidP="009A48FF">
      <w:pPr>
        <w:bidi/>
        <w:jc w:val="both"/>
        <w:rPr>
          <w:rFonts w:cs="David" w:hint="cs"/>
          <w:rtl/>
        </w:rPr>
      </w:pPr>
      <w:r w:rsidRPr="009A48FF">
        <w:rPr>
          <w:rFonts w:cs="David" w:hint="cs"/>
          <w:rtl/>
        </w:rPr>
        <w:t xml:space="preserve">בעד </w:t>
      </w:r>
      <w:r w:rsidRPr="009A48FF">
        <w:rPr>
          <w:rFonts w:cs="David"/>
          <w:rtl/>
        </w:rPr>
        <w:t>–</w:t>
      </w:r>
      <w:r w:rsidRPr="009A48FF">
        <w:rPr>
          <w:rFonts w:cs="David" w:hint="cs"/>
          <w:rtl/>
        </w:rPr>
        <w:t xml:space="preserve"> 8</w:t>
      </w:r>
    </w:p>
    <w:p w14:paraId="49E204F3" w14:textId="77777777" w:rsidR="009A48FF" w:rsidRPr="009A48FF" w:rsidRDefault="009A48FF" w:rsidP="009A48FF">
      <w:pPr>
        <w:bidi/>
        <w:jc w:val="both"/>
        <w:rPr>
          <w:rFonts w:cs="David" w:hint="cs"/>
          <w:rtl/>
        </w:rPr>
      </w:pPr>
      <w:r w:rsidRPr="009A48FF">
        <w:rPr>
          <w:rFonts w:cs="David" w:hint="cs"/>
          <w:rtl/>
        </w:rPr>
        <w:t xml:space="preserve">נגד </w:t>
      </w:r>
      <w:r w:rsidRPr="009A48FF">
        <w:rPr>
          <w:rFonts w:cs="David"/>
          <w:rtl/>
        </w:rPr>
        <w:t>–</w:t>
      </w:r>
      <w:r w:rsidRPr="009A48FF">
        <w:rPr>
          <w:rFonts w:cs="David" w:hint="cs"/>
          <w:rtl/>
        </w:rPr>
        <w:t xml:space="preserve"> אין</w:t>
      </w:r>
    </w:p>
    <w:p w14:paraId="7EE4B471" w14:textId="77777777" w:rsidR="009A48FF" w:rsidRPr="009A48FF" w:rsidRDefault="009A48FF" w:rsidP="009A48FF">
      <w:pPr>
        <w:bidi/>
        <w:jc w:val="both"/>
        <w:rPr>
          <w:rFonts w:cs="David" w:hint="cs"/>
          <w:rtl/>
        </w:rPr>
      </w:pPr>
      <w:r w:rsidRPr="009A48FF">
        <w:rPr>
          <w:rFonts w:cs="David" w:hint="cs"/>
          <w:rtl/>
        </w:rPr>
        <w:t xml:space="preserve">נמנעים </w:t>
      </w:r>
      <w:r w:rsidRPr="009A48FF">
        <w:rPr>
          <w:rFonts w:cs="David"/>
          <w:rtl/>
        </w:rPr>
        <w:t>–</w:t>
      </w:r>
      <w:r w:rsidRPr="009A48FF">
        <w:rPr>
          <w:rFonts w:cs="David" w:hint="cs"/>
          <w:rtl/>
        </w:rPr>
        <w:t xml:space="preserve"> אין</w:t>
      </w:r>
    </w:p>
    <w:p w14:paraId="26EB4EE9" w14:textId="77777777" w:rsidR="009A48FF" w:rsidRPr="009A48FF" w:rsidRDefault="009A48FF" w:rsidP="009A48FF">
      <w:pPr>
        <w:bidi/>
        <w:jc w:val="both"/>
        <w:rPr>
          <w:rFonts w:cs="David" w:hint="cs"/>
          <w:rtl/>
        </w:rPr>
      </w:pPr>
      <w:r w:rsidRPr="009A48FF">
        <w:rPr>
          <w:rFonts w:cs="David" w:hint="cs"/>
          <w:rtl/>
        </w:rPr>
        <w:t>מסגרת הדיון לבקשת הממשלה להביא לאישור הכנסת את הודעתה על העברת סמכויות על-פי דין משר לשר על-פי סעיף 31(ב) לחוק יסוד: הממשלה, של שלוש דקות לכל סיעה, נתקבלה.</w:t>
      </w:r>
    </w:p>
    <w:p w14:paraId="2C3EFDDD" w14:textId="77777777" w:rsidR="009A48FF" w:rsidRPr="009A48FF" w:rsidRDefault="009A48FF" w:rsidP="009A48FF">
      <w:pPr>
        <w:bidi/>
        <w:jc w:val="both"/>
        <w:rPr>
          <w:rFonts w:cs="David" w:hint="cs"/>
          <w:rtl/>
        </w:rPr>
      </w:pPr>
    </w:p>
    <w:p w14:paraId="079DCA20"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4B5FE200" w14:textId="77777777" w:rsidR="009A48FF" w:rsidRPr="009A48FF" w:rsidRDefault="009A48FF" w:rsidP="009A48FF">
      <w:pPr>
        <w:bidi/>
        <w:jc w:val="both"/>
        <w:rPr>
          <w:rFonts w:cs="David" w:hint="cs"/>
          <w:u w:val="single"/>
          <w:rtl/>
        </w:rPr>
      </w:pPr>
    </w:p>
    <w:p w14:paraId="386DF291" w14:textId="77777777" w:rsidR="009A48FF" w:rsidRPr="009A48FF" w:rsidRDefault="009A48FF" w:rsidP="009A48FF">
      <w:pPr>
        <w:bidi/>
        <w:jc w:val="both"/>
        <w:rPr>
          <w:rFonts w:cs="David" w:hint="cs"/>
          <w:rtl/>
        </w:rPr>
      </w:pPr>
      <w:r w:rsidRPr="009A48FF">
        <w:rPr>
          <w:rFonts w:cs="David" w:hint="cs"/>
          <w:b/>
          <w:bCs/>
          <w:rtl/>
        </w:rPr>
        <w:tab/>
      </w:r>
      <w:r w:rsidRPr="009A48FF">
        <w:rPr>
          <w:rFonts w:cs="David" w:hint="cs"/>
          <w:rtl/>
        </w:rPr>
        <w:t>בעד הצביעו 8, לא היו מתנגדים, לא היו נמנעים. לפיכך, אני קובעת שהדיון בנושא העברת סמכויות משר לשר יתקיים במסגרת דיון סיעתי, בפרק זמן של שלוש דקות לכל סיעה.</w:t>
      </w:r>
    </w:p>
    <w:p w14:paraId="6CFF72F9" w14:textId="77777777" w:rsidR="009A48FF" w:rsidRPr="009A48FF" w:rsidRDefault="009A48FF" w:rsidP="009A48FF">
      <w:pPr>
        <w:bidi/>
        <w:jc w:val="both"/>
        <w:rPr>
          <w:rFonts w:cs="David"/>
          <w:rtl/>
        </w:rPr>
      </w:pPr>
      <w:r w:rsidRPr="009A48FF">
        <w:rPr>
          <w:rFonts w:cs="David"/>
          <w:rtl/>
        </w:rPr>
        <w:br/>
      </w:r>
    </w:p>
    <w:p w14:paraId="1EEAB38B" w14:textId="77777777" w:rsidR="009A48FF" w:rsidRPr="009A48FF" w:rsidRDefault="009A48FF" w:rsidP="009A48FF">
      <w:pPr>
        <w:tabs>
          <w:tab w:val="left" w:pos="1221"/>
        </w:tabs>
        <w:bidi/>
        <w:ind w:left="360"/>
        <w:jc w:val="both"/>
        <w:rPr>
          <w:rFonts w:cs="David" w:hint="cs"/>
          <w:b/>
          <w:bCs/>
          <w:u w:val="single"/>
        </w:rPr>
      </w:pPr>
      <w:r w:rsidRPr="009A48FF">
        <w:rPr>
          <w:rFonts w:cs="David"/>
          <w:rtl/>
        </w:rPr>
        <w:br w:type="page"/>
      </w:r>
      <w:r w:rsidRPr="009A48FF">
        <w:rPr>
          <w:rFonts w:cs="David" w:hint="cs"/>
          <w:b/>
          <w:bCs/>
          <w:u w:val="single"/>
          <w:rtl/>
        </w:rPr>
        <w:t>ג. בקשת חבר הכנסת אלכס מילר להקדמת הדיון בהצעת חוק שילוב עולים במערכת החינוך, התשס"ז-2007 (פ/2688/17), לפני הקריאה הטרומית</w:t>
      </w:r>
    </w:p>
    <w:p w14:paraId="2CF6A35B" w14:textId="77777777" w:rsidR="009A48FF" w:rsidRPr="009A48FF" w:rsidRDefault="009A48FF" w:rsidP="009A48FF">
      <w:pPr>
        <w:bidi/>
        <w:jc w:val="both"/>
        <w:rPr>
          <w:rFonts w:cs="David" w:hint="cs"/>
          <w:b/>
          <w:bCs/>
          <w:u w:val="single"/>
          <w:rtl/>
        </w:rPr>
      </w:pPr>
    </w:p>
    <w:p w14:paraId="0CE594F5"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5E9025A3" w14:textId="77777777" w:rsidR="009A48FF" w:rsidRPr="009A48FF" w:rsidRDefault="009A48FF" w:rsidP="009A48FF">
      <w:pPr>
        <w:bidi/>
        <w:jc w:val="both"/>
        <w:rPr>
          <w:rFonts w:cs="David" w:hint="cs"/>
          <w:u w:val="single"/>
          <w:rtl/>
        </w:rPr>
      </w:pPr>
    </w:p>
    <w:p w14:paraId="5B00C59D" w14:textId="77777777" w:rsidR="009A48FF" w:rsidRPr="009A48FF" w:rsidRDefault="009A48FF" w:rsidP="009A48FF">
      <w:pPr>
        <w:bidi/>
        <w:jc w:val="both"/>
        <w:rPr>
          <w:rFonts w:cs="David" w:hint="cs"/>
          <w:rtl/>
        </w:rPr>
      </w:pPr>
      <w:r w:rsidRPr="009A48FF">
        <w:rPr>
          <w:rFonts w:cs="David" w:hint="cs"/>
          <w:b/>
          <w:bCs/>
          <w:rtl/>
        </w:rPr>
        <w:tab/>
      </w:r>
      <w:r w:rsidRPr="009A48FF">
        <w:rPr>
          <w:rFonts w:cs="David" w:hint="cs"/>
          <w:rtl/>
        </w:rPr>
        <w:t>הנושא השלישי על סדר-היום הוא בקשתו של חבר הכנסת אלכס מילר לפטור מחובת הנחה הצעת חוק שילוב עולים במערכת החינוך, התשס"ז-2007 (פ/2688/17). חבר הכנסת אלכס מילר, אנא הסבר לוועדה מדוע אתה מבקש לפטור את הצעתך מחובת הנחה.</w:t>
      </w:r>
    </w:p>
    <w:p w14:paraId="47AA0B5A"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אלכס מילר:</w:t>
      </w:r>
    </w:p>
    <w:p w14:paraId="61824413" w14:textId="77777777" w:rsidR="009A48FF" w:rsidRPr="009A48FF" w:rsidRDefault="009A48FF" w:rsidP="009A48FF">
      <w:pPr>
        <w:bidi/>
        <w:jc w:val="both"/>
        <w:rPr>
          <w:rFonts w:cs="David" w:hint="cs"/>
          <w:rtl/>
        </w:rPr>
      </w:pPr>
    </w:p>
    <w:p w14:paraId="5D7A7893" w14:textId="77777777" w:rsidR="009A48FF" w:rsidRPr="009A48FF" w:rsidRDefault="009A48FF" w:rsidP="009A48FF">
      <w:pPr>
        <w:bidi/>
        <w:jc w:val="both"/>
        <w:rPr>
          <w:rFonts w:cs="David" w:hint="cs"/>
          <w:rtl/>
        </w:rPr>
      </w:pPr>
      <w:r w:rsidRPr="009A48FF">
        <w:rPr>
          <w:rFonts w:cs="David" w:hint="cs"/>
          <w:rtl/>
        </w:rPr>
        <w:tab/>
        <w:t xml:space="preserve"> תודה רבה, גברתי. ידוע לנו שבעוד חודשיים תיפתח שנת הלימודים, בבתי-הספר אין שום שינוי במערכת החינוך </w:t>
      </w:r>
      <w:r w:rsidRPr="009A48FF">
        <w:rPr>
          <w:rFonts w:cs="David"/>
          <w:rtl/>
        </w:rPr>
        <w:t>–</w:t>
      </w:r>
      <w:r w:rsidRPr="009A48FF">
        <w:rPr>
          <w:rFonts w:cs="David" w:hint="cs"/>
          <w:rtl/>
        </w:rPr>
        <w:t xml:space="preserve"> לאחר כל הדיונים בוועדות </w:t>
      </w:r>
      <w:r w:rsidRPr="009A48FF">
        <w:rPr>
          <w:rFonts w:cs="David"/>
          <w:rtl/>
        </w:rPr>
        <w:t>–</w:t>
      </w:r>
      <w:r w:rsidRPr="009A48FF">
        <w:rPr>
          <w:rFonts w:cs="David" w:hint="cs"/>
          <w:rtl/>
        </w:rPr>
        <w:t xml:space="preserve"> כלפי סקטור דוברי רוסית. הצעת החוק הזאת תקדם את הנושא במהרה, ואני מאמין שברגע שהצעת החוק תעלה, גם במשרד החינוך יתחילו השינויים. </w:t>
      </w:r>
    </w:p>
    <w:p w14:paraId="3E7079EB"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דוד טל:</w:t>
      </w:r>
    </w:p>
    <w:p w14:paraId="7C01F007" w14:textId="77777777" w:rsidR="009A48FF" w:rsidRPr="009A48FF" w:rsidRDefault="009A48FF" w:rsidP="009A48FF">
      <w:pPr>
        <w:bidi/>
        <w:jc w:val="both"/>
        <w:rPr>
          <w:rFonts w:cs="David" w:hint="cs"/>
          <w:rtl/>
        </w:rPr>
      </w:pPr>
    </w:p>
    <w:p w14:paraId="71623D91" w14:textId="77777777" w:rsidR="009A48FF" w:rsidRPr="009A48FF" w:rsidRDefault="009A48FF" w:rsidP="009A48FF">
      <w:pPr>
        <w:bidi/>
        <w:jc w:val="both"/>
        <w:rPr>
          <w:rFonts w:cs="David" w:hint="cs"/>
          <w:rtl/>
        </w:rPr>
      </w:pPr>
      <w:r w:rsidRPr="009A48FF">
        <w:rPr>
          <w:rFonts w:cs="David" w:hint="cs"/>
          <w:rtl/>
        </w:rPr>
        <w:tab/>
        <w:t xml:space="preserve">שאלה אם תוכל לסיים את הכנת הצעת החוק הזאת תוך חודש ימים. </w:t>
      </w:r>
    </w:p>
    <w:p w14:paraId="60E0DBC9"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אלכס מילר:</w:t>
      </w:r>
    </w:p>
    <w:p w14:paraId="2D5C8E74" w14:textId="77777777" w:rsidR="009A48FF" w:rsidRPr="009A48FF" w:rsidRDefault="009A48FF" w:rsidP="009A48FF">
      <w:pPr>
        <w:bidi/>
        <w:jc w:val="both"/>
        <w:rPr>
          <w:rFonts w:cs="David" w:hint="cs"/>
          <w:rtl/>
        </w:rPr>
      </w:pPr>
    </w:p>
    <w:p w14:paraId="52D1C936" w14:textId="77777777" w:rsidR="009A48FF" w:rsidRPr="009A48FF" w:rsidRDefault="009A48FF" w:rsidP="009A48FF">
      <w:pPr>
        <w:bidi/>
        <w:jc w:val="both"/>
        <w:rPr>
          <w:rFonts w:cs="David" w:hint="cs"/>
          <w:rtl/>
        </w:rPr>
      </w:pPr>
      <w:r w:rsidRPr="009A48FF">
        <w:rPr>
          <w:rFonts w:cs="David" w:hint="cs"/>
          <w:rtl/>
        </w:rPr>
        <w:tab/>
        <w:t xml:space="preserve"> אני מאמין שאת מה שאני צריך לעשות </w:t>
      </w:r>
      <w:r w:rsidRPr="009A48FF">
        <w:rPr>
          <w:rFonts w:cs="David"/>
          <w:rtl/>
        </w:rPr>
        <w:t>–</w:t>
      </w:r>
      <w:r w:rsidRPr="009A48FF">
        <w:rPr>
          <w:rFonts w:cs="David" w:hint="cs"/>
          <w:rtl/>
        </w:rPr>
        <w:t xml:space="preserve"> אני אעשה. </w:t>
      </w:r>
    </w:p>
    <w:p w14:paraId="55210AFC"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6FAF54BD" w14:textId="77777777" w:rsidR="009A48FF" w:rsidRPr="009A48FF" w:rsidRDefault="009A48FF" w:rsidP="009A48FF">
      <w:pPr>
        <w:bidi/>
        <w:jc w:val="both"/>
        <w:rPr>
          <w:rFonts w:cs="David" w:hint="cs"/>
          <w:rtl/>
        </w:rPr>
      </w:pPr>
    </w:p>
    <w:p w14:paraId="3452C5C8" w14:textId="77777777" w:rsidR="009A48FF" w:rsidRPr="009A48FF" w:rsidRDefault="009A48FF" w:rsidP="009A48FF">
      <w:pPr>
        <w:bidi/>
        <w:jc w:val="both"/>
        <w:rPr>
          <w:rFonts w:cs="David" w:hint="cs"/>
          <w:rtl/>
        </w:rPr>
      </w:pPr>
      <w:r w:rsidRPr="009A48FF">
        <w:rPr>
          <w:rFonts w:cs="David" w:hint="cs"/>
          <w:rtl/>
        </w:rPr>
        <w:tab/>
        <w:t xml:space="preserve">חברי חברי הכנסת, ההצעה </w:t>
      </w:r>
      <w:r w:rsidRPr="009A48FF">
        <w:rPr>
          <w:rFonts w:cs="David"/>
          <w:rtl/>
        </w:rPr>
        <w:t>–</w:t>
      </w:r>
      <w:r w:rsidRPr="009A48FF">
        <w:rPr>
          <w:rFonts w:cs="David" w:hint="cs"/>
          <w:rtl/>
        </w:rPr>
        <w:t xml:space="preserve"> כפי שסוכם בין ממלא מקום יושב-ראש הקואליציה לבין חבר הכנסת אלכס מילר, שהוועדה תיתן פטור מחובת הנחה בתנאי שהצעתך לא תעלה השבוע לדיון, אלא תונח ותעבור קודם ועדת שרים. </w:t>
      </w:r>
    </w:p>
    <w:p w14:paraId="667A4B84" w14:textId="77777777" w:rsidR="009A48FF" w:rsidRPr="009A48FF" w:rsidRDefault="009A48FF" w:rsidP="009A48FF">
      <w:pPr>
        <w:bidi/>
        <w:jc w:val="both"/>
        <w:rPr>
          <w:rFonts w:cs="David" w:hint="cs"/>
          <w:rtl/>
        </w:rPr>
      </w:pPr>
    </w:p>
    <w:p w14:paraId="7CAFFA31" w14:textId="77777777" w:rsidR="009A48FF" w:rsidRPr="009A48FF" w:rsidRDefault="009A48FF" w:rsidP="009A48FF">
      <w:pPr>
        <w:bidi/>
        <w:jc w:val="both"/>
        <w:rPr>
          <w:rFonts w:cs="David" w:hint="cs"/>
          <w:rtl/>
        </w:rPr>
      </w:pPr>
      <w:r w:rsidRPr="009A48FF">
        <w:rPr>
          <w:rFonts w:cs="David" w:hint="cs"/>
          <w:rtl/>
        </w:rPr>
        <w:tab/>
        <w:t>אני עוברת להצבעה. מי בעד לתת פטור מחובת הנחה? מי מתנגד? מי נמנע?</w:t>
      </w:r>
    </w:p>
    <w:p w14:paraId="061E1195" w14:textId="77777777" w:rsidR="009A48FF" w:rsidRPr="009A48FF" w:rsidRDefault="009A48FF" w:rsidP="009A48FF">
      <w:pPr>
        <w:bidi/>
        <w:jc w:val="both"/>
        <w:rPr>
          <w:rFonts w:cs="David" w:hint="cs"/>
          <w:b/>
          <w:bCs/>
          <w:rtl/>
        </w:rPr>
      </w:pPr>
      <w:r w:rsidRPr="009A48FF">
        <w:rPr>
          <w:rFonts w:cs="David"/>
          <w:rtl/>
        </w:rPr>
        <w:br/>
      </w:r>
      <w:r w:rsidRPr="009A48FF">
        <w:rPr>
          <w:rFonts w:cs="David" w:hint="cs"/>
          <w:b/>
          <w:bCs/>
          <w:rtl/>
        </w:rPr>
        <w:t>ה צ ב ע ה</w:t>
      </w:r>
    </w:p>
    <w:p w14:paraId="4A952445" w14:textId="77777777" w:rsidR="009A48FF" w:rsidRPr="009A48FF" w:rsidRDefault="009A48FF" w:rsidP="009A48FF">
      <w:pPr>
        <w:bidi/>
        <w:jc w:val="both"/>
        <w:rPr>
          <w:rFonts w:cs="David" w:hint="cs"/>
          <w:b/>
          <w:bCs/>
          <w:rtl/>
        </w:rPr>
      </w:pPr>
    </w:p>
    <w:p w14:paraId="569D4C2C" w14:textId="77777777" w:rsidR="009A48FF" w:rsidRPr="009A48FF" w:rsidRDefault="009A48FF" w:rsidP="009A48FF">
      <w:pPr>
        <w:bidi/>
        <w:jc w:val="both"/>
        <w:rPr>
          <w:rFonts w:cs="David" w:hint="cs"/>
          <w:rtl/>
        </w:rPr>
      </w:pPr>
      <w:r w:rsidRPr="009A48FF">
        <w:rPr>
          <w:rFonts w:cs="David" w:hint="cs"/>
          <w:rtl/>
        </w:rPr>
        <w:t xml:space="preserve">בעד </w:t>
      </w:r>
      <w:r w:rsidRPr="009A48FF">
        <w:rPr>
          <w:rFonts w:cs="David"/>
          <w:rtl/>
        </w:rPr>
        <w:t>–</w:t>
      </w:r>
      <w:r w:rsidRPr="009A48FF">
        <w:rPr>
          <w:rFonts w:cs="David" w:hint="cs"/>
          <w:rtl/>
        </w:rPr>
        <w:t xml:space="preserve"> 11</w:t>
      </w:r>
    </w:p>
    <w:p w14:paraId="6B801D68" w14:textId="77777777" w:rsidR="009A48FF" w:rsidRPr="009A48FF" w:rsidRDefault="009A48FF" w:rsidP="009A48FF">
      <w:pPr>
        <w:bidi/>
        <w:jc w:val="both"/>
        <w:rPr>
          <w:rFonts w:cs="David" w:hint="cs"/>
          <w:rtl/>
        </w:rPr>
      </w:pPr>
      <w:r w:rsidRPr="009A48FF">
        <w:rPr>
          <w:rFonts w:cs="David" w:hint="cs"/>
          <w:rtl/>
        </w:rPr>
        <w:t xml:space="preserve">נגד </w:t>
      </w:r>
      <w:r w:rsidRPr="009A48FF">
        <w:rPr>
          <w:rFonts w:cs="David"/>
          <w:rtl/>
        </w:rPr>
        <w:t>–</w:t>
      </w:r>
      <w:r w:rsidRPr="009A48FF">
        <w:rPr>
          <w:rFonts w:cs="David" w:hint="cs"/>
          <w:rtl/>
        </w:rPr>
        <w:t xml:space="preserve"> אין</w:t>
      </w:r>
    </w:p>
    <w:p w14:paraId="2CF50E6D" w14:textId="77777777" w:rsidR="009A48FF" w:rsidRPr="009A48FF" w:rsidRDefault="009A48FF" w:rsidP="009A48FF">
      <w:pPr>
        <w:bidi/>
        <w:jc w:val="both"/>
        <w:rPr>
          <w:rFonts w:cs="David" w:hint="cs"/>
          <w:rtl/>
        </w:rPr>
      </w:pPr>
      <w:r w:rsidRPr="009A48FF">
        <w:rPr>
          <w:rFonts w:cs="David" w:hint="cs"/>
          <w:rtl/>
        </w:rPr>
        <w:t xml:space="preserve">נמנעים </w:t>
      </w:r>
      <w:r w:rsidRPr="009A48FF">
        <w:rPr>
          <w:rFonts w:cs="David"/>
          <w:rtl/>
        </w:rPr>
        <w:t>–</w:t>
      </w:r>
      <w:r w:rsidRPr="009A48FF">
        <w:rPr>
          <w:rFonts w:cs="David" w:hint="cs"/>
          <w:rtl/>
        </w:rPr>
        <w:t xml:space="preserve"> אין</w:t>
      </w:r>
    </w:p>
    <w:p w14:paraId="503737F3" w14:textId="77777777" w:rsidR="009A48FF" w:rsidRPr="009A48FF" w:rsidRDefault="009A48FF" w:rsidP="009A48FF">
      <w:pPr>
        <w:bidi/>
        <w:jc w:val="both"/>
        <w:rPr>
          <w:rFonts w:cs="David" w:hint="cs"/>
          <w:rtl/>
        </w:rPr>
      </w:pPr>
      <w:r w:rsidRPr="009A48FF">
        <w:rPr>
          <w:rFonts w:cs="David" w:hint="cs"/>
          <w:rtl/>
        </w:rPr>
        <w:t>בקשת חבר הכנסת אלכס מילר להקדמת הדיון בהצעת חוק שילוב עולים במערכת החינוך, התשס"ז-2007, לפני הקריאה הטרומית, נתקבלה.</w:t>
      </w:r>
    </w:p>
    <w:p w14:paraId="716A42A3" w14:textId="77777777" w:rsidR="009A48FF" w:rsidRPr="009A48FF" w:rsidRDefault="009A48FF" w:rsidP="009A48FF">
      <w:pPr>
        <w:bidi/>
        <w:jc w:val="both"/>
        <w:rPr>
          <w:rFonts w:cs="David" w:hint="cs"/>
          <w:rtl/>
        </w:rPr>
      </w:pPr>
    </w:p>
    <w:p w14:paraId="148B4D7F"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3F28B25D" w14:textId="77777777" w:rsidR="009A48FF" w:rsidRPr="009A48FF" w:rsidRDefault="009A48FF" w:rsidP="009A48FF">
      <w:pPr>
        <w:bidi/>
        <w:jc w:val="both"/>
        <w:rPr>
          <w:rFonts w:cs="David" w:hint="cs"/>
          <w:u w:val="single"/>
          <w:rtl/>
        </w:rPr>
      </w:pPr>
    </w:p>
    <w:p w14:paraId="174F8097" w14:textId="77777777" w:rsidR="009A48FF" w:rsidRPr="009A48FF" w:rsidRDefault="009A48FF" w:rsidP="009A48FF">
      <w:pPr>
        <w:bidi/>
        <w:jc w:val="both"/>
        <w:rPr>
          <w:rFonts w:cs="David" w:hint="cs"/>
          <w:rtl/>
        </w:rPr>
      </w:pPr>
      <w:r w:rsidRPr="009A48FF">
        <w:rPr>
          <w:rFonts w:cs="David" w:hint="cs"/>
          <w:rtl/>
        </w:rPr>
        <w:tab/>
        <w:t xml:space="preserve">בעד הצביעו 11, לא היו מתנגדים, לא היו נמנעים. לפיכך, אני קובעת שהצעתך קיבלה פטור מחובת הנחה, בתנאי כפי שציינתי. </w:t>
      </w:r>
    </w:p>
    <w:p w14:paraId="6004DC6C" w14:textId="77777777" w:rsidR="009A48FF" w:rsidRPr="009A48FF" w:rsidRDefault="009A48FF" w:rsidP="009A48FF">
      <w:pPr>
        <w:bidi/>
        <w:jc w:val="both"/>
        <w:rPr>
          <w:rFonts w:cs="David"/>
          <w:rtl/>
        </w:rPr>
      </w:pPr>
      <w:r w:rsidRPr="009A48FF">
        <w:rPr>
          <w:rFonts w:cs="David"/>
          <w:rtl/>
        </w:rPr>
        <w:br/>
      </w:r>
    </w:p>
    <w:p w14:paraId="35890496" w14:textId="77777777" w:rsidR="009A48FF" w:rsidRPr="009A48FF" w:rsidRDefault="009A48FF" w:rsidP="009A48FF">
      <w:pPr>
        <w:bidi/>
        <w:jc w:val="both"/>
        <w:rPr>
          <w:rFonts w:cs="David"/>
          <w:rtl/>
        </w:rPr>
      </w:pPr>
      <w:r w:rsidRPr="009A48FF">
        <w:rPr>
          <w:rFonts w:cs="David"/>
          <w:rtl/>
        </w:rPr>
        <w:br w:type="page"/>
      </w:r>
    </w:p>
    <w:p w14:paraId="6481B0CD" w14:textId="77777777" w:rsidR="009A48FF" w:rsidRPr="009A48FF" w:rsidRDefault="009A48FF" w:rsidP="009A48FF">
      <w:pPr>
        <w:bidi/>
        <w:ind w:left="360"/>
        <w:jc w:val="both"/>
        <w:rPr>
          <w:rFonts w:cs="David" w:hint="cs"/>
          <w:b/>
          <w:bCs/>
          <w:u w:val="single"/>
        </w:rPr>
      </w:pPr>
      <w:r w:rsidRPr="009A48FF">
        <w:rPr>
          <w:rFonts w:cs="David" w:hint="cs"/>
          <w:b/>
          <w:bCs/>
          <w:u w:val="single"/>
          <w:rtl/>
        </w:rPr>
        <w:t xml:space="preserve">ד.קביעת ועדה לדיון בהצעת חוק העונשין (תיקון </w:t>
      </w:r>
      <w:r w:rsidRPr="009A48FF">
        <w:rPr>
          <w:rFonts w:cs="David"/>
          <w:b/>
          <w:bCs/>
          <w:u w:val="single"/>
          <w:rtl/>
        </w:rPr>
        <w:t>–</w:t>
      </w:r>
      <w:r w:rsidRPr="009A48FF">
        <w:rPr>
          <w:rFonts w:cs="David" w:hint="cs"/>
          <w:b/>
          <w:bCs/>
          <w:u w:val="single"/>
          <w:rtl/>
        </w:rPr>
        <w:t xml:space="preserve"> שלילת תשלומים לחבר הכנסת לשעבר שהורשע בעבירה מסוג פשע), התשס"ז-2007, הצעת חברת הכנסת רוחמה אברהם (פ/2540/17)</w:t>
      </w:r>
    </w:p>
    <w:p w14:paraId="5E689F28" w14:textId="77777777" w:rsidR="009A48FF" w:rsidRPr="009A48FF" w:rsidRDefault="009A48FF" w:rsidP="009A48FF">
      <w:pPr>
        <w:bidi/>
        <w:ind w:firstLine="567"/>
        <w:jc w:val="both"/>
        <w:rPr>
          <w:rFonts w:cs="David" w:hint="cs"/>
          <w:rtl/>
        </w:rPr>
      </w:pPr>
    </w:p>
    <w:p w14:paraId="6EAEB6F1"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3FAD2D98" w14:textId="77777777" w:rsidR="009A48FF" w:rsidRPr="009A48FF" w:rsidRDefault="009A48FF" w:rsidP="009A48FF">
      <w:pPr>
        <w:bidi/>
        <w:jc w:val="both"/>
        <w:rPr>
          <w:rFonts w:cs="David" w:hint="cs"/>
          <w:u w:val="single"/>
          <w:rtl/>
        </w:rPr>
      </w:pPr>
    </w:p>
    <w:p w14:paraId="71BAE560" w14:textId="77777777" w:rsidR="009A48FF" w:rsidRPr="009A48FF" w:rsidRDefault="009A48FF" w:rsidP="009A48FF">
      <w:pPr>
        <w:bidi/>
        <w:jc w:val="both"/>
        <w:rPr>
          <w:rFonts w:cs="David" w:hint="cs"/>
          <w:rtl/>
        </w:rPr>
      </w:pPr>
      <w:r w:rsidRPr="009A48FF">
        <w:rPr>
          <w:rFonts w:cs="David" w:hint="cs"/>
          <w:b/>
          <w:bCs/>
          <w:rtl/>
        </w:rPr>
        <w:tab/>
      </w:r>
      <w:r w:rsidRPr="009A48FF">
        <w:rPr>
          <w:rFonts w:cs="David" w:hint="cs"/>
          <w:rtl/>
        </w:rPr>
        <w:t xml:space="preserve">הנושא הבא: הצעת חוק לשם הכנתה לקריאה ראשונה, הצעת חוק שלי  </w:t>
      </w:r>
      <w:r w:rsidRPr="009A48FF">
        <w:rPr>
          <w:rFonts w:cs="David"/>
          <w:rtl/>
        </w:rPr>
        <w:t>–</w:t>
      </w:r>
      <w:r w:rsidRPr="009A48FF">
        <w:rPr>
          <w:rFonts w:cs="David" w:hint="cs"/>
          <w:rtl/>
        </w:rPr>
        <w:t xml:space="preserve"> הצעת חוק העונשין (תיקון </w:t>
      </w:r>
      <w:r w:rsidRPr="009A48FF">
        <w:rPr>
          <w:rFonts w:cs="David"/>
          <w:rtl/>
        </w:rPr>
        <w:t>–</w:t>
      </w:r>
      <w:r w:rsidRPr="009A48FF">
        <w:rPr>
          <w:rFonts w:cs="David" w:hint="cs"/>
          <w:rtl/>
        </w:rPr>
        <w:t xml:space="preserve"> שלילת תשלומים לחבר הכנסת לשעבר שהורשע בעבירה מסוג פשע), התשס"ז-2007, (פ/2540/17). נשמעו הצעות להעביר את הצעת החוק לדיון בוועדת החוקה, חוק ומשפט או בוועדה לזכויות הילד. יושב-ראש ועדת החוקה, חוק ומשפט מבקש להעביר את ההצעה לדיון בוועדת החוקה, אני חושבת שאנחנו צריכים להצביע על כך. </w:t>
      </w:r>
    </w:p>
    <w:p w14:paraId="29FE86D1"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2486CBFB" w14:textId="77777777" w:rsidR="009A48FF" w:rsidRPr="009A48FF" w:rsidRDefault="009A48FF" w:rsidP="009A48FF">
      <w:pPr>
        <w:bidi/>
        <w:jc w:val="both"/>
        <w:rPr>
          <w:rFonts w:cs="David" w:hint="cs"/>
          <w:u w:val="single"/>
          <w:rtl/>
        </w:rPr>
      </w:pPr>
    </w:p>
    <w:p w14:paraId="624C1DAB" w14:textId="77777777" w:rsidR="009A48FF" w:rsidRPr="009A48FF" w:rsidRDefault="009A48FF" w:rsidP="009A48FF">
      <w:pPr>
        <w:bidi/>
        <w:jc w:val="both"/>
        <w:rPr>
          <w:rFonts w:cs="David" w:hint="cs"/>
          <w:rtl/>
        </w:rPr>
      </w:pPr>
      <w:r w:rsidRPr="009A48FF">
        <w:rPr>
          <w:rFonts w:cs="David" w:hint="cs"/>
          <w:rtl/>
        </w:rPr>
        <w:tab/>
        <w:t xml:space="preserve"> מה עמדתך בנושא הזה?</w:t>
      </w:r>
    </w:p>
    <w:p w14:paraId="1D1B1FE3"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34A2F71F" w14:textId="77777777" w:rsidR="009A48FF" w:rsidRPr="009A48FF" w:rsidRDefault="009A48FF" w:rsidP="009A48FF">
      <w:pPr>
        <w:bidi/>
        <w:jc w:val="both"/>
        <w:rPr>
          <w:rFonts w:cs="David" w:hint="cs"/>
          <w:rtl/>
        </w:rPr>
      </w:pPr>
    </w:p>
    <w:p w14:paraId="6AEF27D1" w14:textId="77777777" w:rsidR="009A48FF" w:rsidRPr="009A48FF" w:rsidRDefault="009A48FF" w:rsidP="009A48FF">
      <w:pPr>
        <w:bidi/>
        <w:jc w:val="both"/>
        <w:rPr>
          <w:rFonts w:cs="David" w:hint="cs"/>
          <w:rtl/>
        </w:rPr>
      </w:pPr>
      <w:r w:rsidRPr="009A48FF">
        <w:rPr>
          <w:rFonts w:cs="David" w:hint="cs"/>
          <w:b/>
          <w:bCs/>
          <w:rtl/>
        </w:rPr>
        <w:tab/>
      </w:r>
      <w:r w:rsidRPr="009A48FF">
        <w:rPr>
          <w:rFonts w:cs="David" w:hint="cs"/>
          <w:rtl/>
        </w:rPr>
        <w:t xml:space="preserve">עמדתי היא להעביר את הצעתי לדיון בוועדת הכנסת משום ששתי ההצעות שבהן מדובר </w:t>
      </w:r>
      <w:r w:rsidRPr="009A48FF">
        <w:rPr>
          <w:rFonts w:cs="David"/>
          <w:rtl/>
        </w:rPr>
        <w:t>–</w:t>
      </w:r>
      <w:r w:rsidRPr="009A48FF">
        <w:rPr>
          <w:rFonts w:cs="David" w:hint="cs"/>
          <w:rtl/>
        </w:rPr>
        <w:t xml:space="preserve"> של חבר הכנסת ריבלין ושל חבר הכנסת גלעד ארדן, שהן באותו נושא </w:t>
      </w:r>
      <w:r w:rsidRPr="009A48FF">
        <w:rPr>
          <w:rFonts w:cs="David"/>
          <w:rtl/>
        </w:rPr>
        <w:t>–</w:t>
      </w:r>
      <w:r w:rsidRPr="009A48FF">
        <w:rPr>
          <w:rFonts w:cs="David" w:hint="cs"/>
          <w:rtl/>
        </w:rPr>
        <w:t xml:space="preserve"> יידונו בוועדת הכנסת ואני מבקשת להעלות על סדר-יומה של הוועדה בישיבתה מחר את שלוש הצעות החוק בנושא שלילת תשלומים לחברי כנסת לשעבר שהורשעו בעבירות מסוג פשע. </w:t>
      </w:r>
    </w:p>
    <w:p w14:paraId="73D768AB"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29D7701E" w14:textId="77777777" w:rsidR="009A48FF" w:rsidRPr="009A48FF" w:rsidRDefault="009A48FF" w:rsidP="009A48FF">
      <w:pPr>
        <w:bidi/>
        <w:jc w:val="both"/>
        <w:rPr>
          <w:rFonts w:cs="David" w:hint="cs"/>
          <w:u w:val="single"/>
          <w:rtl/>
        </w:rPr>
      </w:pPr>
    </w:p>
    <w:p w14:paraId="48F4FC73" w14:textId="77777777" w:rsidR="009A48FF" w:rsidRPr="009A48FF" w:rsidRDefault="009A48FF" w:rsidP="009A48FF">
      <w:pPr>
        <w:bidi/>
        <w:jc w:val="both"/>
        <w:rPr>
          <w:rFonts w:cs="David" w:hint="cs"/>
          <w:rtl/>
        </w:rPr>
      </w:pPr>
      <w:r w:rsidRPr="009A48FF">
        <w:rPr>
          <w:rFonts w:cs="David" w:hint="cs"/>
          <w:rtl/>
        </w:rPr>
        <w:tab/>
        <w:t xml:space="preserve"> אבל אמרת שזה עובר לוועדת החוקה, חוק ומשפט. </w:t>
      </w:r>
    </w:p>
    <w:p w14:paraId="7985A18A"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16931C34" w14:textId="77777777" w:rsidR="009A48FF" w:rsidRPr="009A48FF" w:rsidRDefault="009A48FF" w:rsidP="009A48FF">
      <w:pPr>
        <w:bidi/>
        <w:jc w:val="both"/>
        <w:rPr>
          <w:rFonts w:cs="David" w:hint="cs"/>
          <w:rtl/>
        </w:rPr>
      </w:pPr>
    </w:p>
    <w:p w14:paraId="24ADAE1D" w14:textId="77777777" w:rsidR="009A48FF" w:rsidRPr="009A48FF" w:rsidRDefault="009A48FF" w:rsidP="009A48FF">
      <w:pPr>
        <w:bidi/>
        <w:jc w:val="both"/>
        <w:rPr>
          <w:rFonts w:cs="David" w:hint="cs"/>
          <w:rtl/>
        </w:rPr>
      </w:pPr>
      <w:r w:rsidRPr="009A48FF">
        <w:rPr>
          <w:rFonts w:cs="David" w:hint="cs"/>
          <w:rtl/>
        </w:rPr>
        <w:tab/>
        <w:t xml:space="preserve">יושב-ראש ועדת החוקה ביקש להעביר זאת אליו. אמרתי שבדקתי כרגע, ושתי הצעות החוק האחרונות שהוגשו באותו עניין </w:t>
      </w:r>
      <w:r w:rsidRPr="009A48FF">
        <w:rPr>
          <w:rFonts w:cs="David"/>
          <w:rtl/>
        </w:rPr>
        <w:t>–</w:t>
      </w:r>
      <w:r w:rsidRPr="009A48FF">
        <w:rPr>
          <w:rFonts w:cs="David" w:hint="cs"/>
          <w:rtl/>
        </w:rPr>
        <w:t xml:space="preserve"> דהיינו, הצעתו של חבר הכנסת ריבלין ושל גלעד ארדן </w:t>
      </w:r>
      <w:r w:rsidRPr="009A48FF">
        <w:rPr>
          <w:rFonts w:cs="David"/>
          <w:rtl/>
        </w:rPr>
        <w:t>–</w:t>
      </w:r>
      <w:r w:rsidRPr="009A48FF">
        <w:rPr>
          <w:rFonts w:cs="David" w:hint="cs"/>
          <w:rtl/>
        </w:rPr>
        <w:t xml:space="preserve"> נקבע שהן תידונה בוועדת הכנסת, ומכיוון שמדובר באותו נושא, אני אבקש שנצביע על כך שהצעת החוק תועבר לדיון בוועדת הכנסת יחד עם שתי ההצעות האחרות, ובכוונתי להביא את שלוש ההצעות האלה מחר לדיון כדי לקדם אותן. </w:t>
      </w:r>
    </w:p>
    <w:p w14:paraId="35FD635B" w14:textId="77777777" w:rsidR="009A48FF" w:rsidRPr="009A48FF" w:rsidRDefault="009A48FF" w:rsidP="009A48FF">
      <w:pPr>
        <w:bidi/>
        <w:jc w:val="both"/>
        <w:rPr>
          <w:rFonts w:cs="David" w:hint="cs"/>
          <w:rtl/>
        </w:rPr>
      </w:pPr>
    </w:p>
    <w:p w14:paraId="54D96536" w14:textId="77777777" w:rsidR="009A48FF" w:rsidRPr="009A48FF" w:rsidRDefault="009A48FF" w:rsidP="009A48FF">
      <w:pPr>
        <w:bidi/>
        <w:jc w:val="both"/>
        <w:rPr>
          <w:rFonts w:cs="David" w:hint="cs"/>
          <w:rtl/>
        </w:rPr>
      </w:pPr>
      <w:r w:rsidRPr="009A48FF">
        <w:rPr>
          <w:rFonts w:cs="David" w:hint="cs"/>
          <w:rtl/>
        </w:rPr>
        <w:tab/>
        <w:t>אני מבקשת להעביר את הצעת החוק שלי לדיון בוועדת הכנסת, ואני עוברת להצבעה. מי בעד, מי מתנגד, מי נמנע?</w:t>
      </w:r>
    </w:p>
    <w:p w14:paraId="330CA993" w14:textId="77777777" w:rsidR="009A48FF" w:rsidRPr="009A48FF" w:rsidRDefault="009A48FF" w:rsidP="009A48FF">
      <w:pPr>
        <w:pStyle w:val="Heading5"/>
        <w:rPr>
          <w:rFonts w:hint="cs"/>
          <w:rtl/>
        </w:rPr>
      </w:pPr>
      <w:r w:rsidRPr="009A48FF">
        <w:rPr>
          <w:rtl/>
        </w:rPr>
        <w:br/>
      </w:r>
      <w:r w:rsidRPr="009A48FF">
        <w:rPr>
          <w:rFonts w:hint="cs"/>
          <w:u w:val="single"/>
          <w:rtl/>
        </w:rPr>
        <w:t>מנחם בן-ששון:</w:t>
      </w:r>
    </w:p>
    <w:p w14:paraId="07D247E5" w14:textId="77777777" w:rsidR="009A48FF" w:rsidRPr="009A48FF" w:rsidRDefault="009A48FF" w:rsidP="009A48FF">
      <w:pPr>
        <w:pStyle w:val="Heading5"/>
        <w:rPr>
          <w:rFonts w:hint="cs"/>
          <w:rtl/>
        </w:rPr>
      </w:pPr>
    </w:p>
    <w:p w14:paraId="291CC75A" w14:textId="77777777" w:rsidR="009A48FF" w:rsidRPr="009A48FF" w:rsidRDefault="009A48FF" w:rsidP="009A48FF">
      <w:pPr>
        <w:bidi/>
        <w:jc w:val="both"/>
        <w:rPr>
          <w:rFonts w:cs="David" w:hint="cs"/>
          <w:rtl/>
        </w:rPr>
      </w:pPr>
      <w:r w:rsidRPr="009A48FF">
        <w:rPr>
          <w:rFonts w:cs="David" w:hint="cs"/>
          <w:rtl/>
        </w:rPr>
        <w:tab/>
        <w:t xml:space="preserve"> אני לא יכול להגיד את עמדתי?</w:t>
      </w:r>
    </w:p>
    <w:p w14:paraId="50189326"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9D1EF45" w14:textId="77777777" w:rsidR="009A48FF" w:rsidRPr="009A48FF" w:rsidRDefault="009A48FF" w:rsidP="009A48FF">
      <w:pPr>
        <w:bidi/>
        <w:jc w:val="both"/>
        <w:rPr>
          <w:rFonts w:cs="David" w:hint="cs"/>
          <w:rtl/>
        </w:rPr>
      </w:pPr>
    </w:p>
    <w:p w14:paraId="65D51B6E" w14:textId="77777777" w:rsidR="009A48FF" w:rsidRPr="009A48FF" w:rsidRDefault="009A48FF" w:rsidP="009A48FF">
      <w:pPr>
        <w:bidi/>
        <w:jc w:val="both"/>
        <w:rPr>
          <w:rFonts w:cs="David" w:hint="cs"/>
          <w:rtl/>
        </w:rPr>
      </w:pPr>
      <w:r w:rsidRPr="009A48FF">
        <w:rPr>
          <w:rFonts w:cs="David" w:hint="cs"/>
          <w:b/>
          <w:bCs/>
          <w:rtl/>
        </w:rPr>
        <w:tab/>
      </w:r>
      <w:r w:rsidRPr="009A48FF">
        <w:rPr>
          <w:rFonts w:cs="David" w:hint="cs"/>
          <w:rtl/>
        </w:rPr>
        <w:t>אמרת את עמדתך. קראתי אותה.</w:t>
      </w:r>
    </w:p>
    <w:p w14:paraId="3B8A4458" w14:textId="77777777" w:rsidR="009A48FF" w:rsidRPr="009A48FF" w:rsidRDefault="009A48FF" w:rsidP="009A48FF">
      <w:pPr>
        <w:bidi/>
        <w:jc w:val="both"/>
        <w:rPr>
          <w:rFonts w:cs="David" w:hint="cs"/>
          <w:b/>
          <w:bCs/>
          <w:rtl/>
        </w:rPr>
      </w:pPr>
      <w:r w:rsidRPr="009A48FF">
        <w:rPr>
          <w:rFonts w:cs="David"/>
          <w:rtl/>
        </w:rPr>
        <w:br/>
      </w:r>
      <w:r w:rsidRPr="009A48FF">
        <w:rPr>
          <w:rFonts w:cs="David" w:hint="cs"/>
          <w:b/>
          <w:bCs/>
          <w:rtl/>
        </w:rPr>
        <w:t>ה צ ב ע ה</w:t>
      </w:r>
    </w:p>
    <w:p w14:paraId="426CC7B3" w14:textId="77777777" w:rsidR="009A48FF" w:rsidRPr="009A48FF" w:rsidRDefault="009A48FF" w:rsidP="009A48FF">
      <w:pPr>
        <w:bidi/>
        <w:jc w:val="both"/>
        <w:rPr>
          <w:rFonts w:cs="David" w:hint="cs"/>
          <w:rtl/>
        </w:rPr>
      </w:pPr>
      <w:r w:rsidRPr="009A48FF">
        <w:rPr>
          <w:rFonts w:cs="David" w:hint="cs"/>
          <w:rtl/>
        </w:rPr>
        <w:t xml:space="preserve">בעד </w:t>
      </w:r>
      <w:r w:rsidRPr="009A48FF">
        <w:rPr>
          <w:rFonts w:cs="David"/>
          <w:rtl/>
        </w:rPr>
        <w:t>–</w:t>
      </w:r>
      <w:r w:rsidRPr="009A48FF">
        <w:rPr>
          <w:rFonts w:cs="David" w:hint="cs"/>
          <w:rtl/>
        </w:rPr>
        <w:t xml:space="preserve"> 11</w:t>
      </w:r>
    </w:p>
    <w:p w14:paraId="6235EECC" w14:textId="77777777" w:rsidR="009A48FF" w:rsidRPr="009A48FF" w:rsidRDefault="009A48FF" w:rsidP="009A48FF">
      <w:pPr>
        <w:bidi/>
        <w:jc w:val="both"/>
        <w:rPr>
          <w:rFonts w:cs="David" w:hint="cs"/>
          <w:rtl/>
        </w:rPr>
      </w:pPr>
      <w:r w:rsidRPr="009A48FF">
        <w:rPr>
          <w:rFonts w:cs="David" w:hint="cs"/>
          <w:rtl/>
        </w:rPr>
        <w:t xml:space="preserve">נגד </w:t>
      </w:r>
      <w:r w:rsidRPr="009A48FF">
        <w:rPr>
          <w:rFonts w:cs="David"/>
          <w:rtl/>
        </w:rPr>
        <w:t>–</w:t>
      </w:r>
      <w:r w:rsidRPr="009A48FF">
        <w:rPr>
          <w:rFonts w:cs="David" w:hint="cs"/>
          <w:rtl/>
        </w:rPr>
        <w:t xml:space="preserve"> 1</w:t>
      </w:r>
    </w:p>
    <w:p w14:paraId="4A1700F8" w14:textId="77777777" w:rsidR="009A48FF" w:rsidRPr="009A48FF" w:rsidRDefault="009A48FF" w:rsidP="009A48FF">
      <w:pPr>
        <w:bidi/>
        <w:jc w:val="both"/>
        <w:rPr>
          <w:rFonts w:cs="David" w:hint="cs"/>
          <w:rtl/>
        </w:rPr>
      </w:pPr>
      <w:r w:rsidRPr="009A48FF">
        <w:rPr>
          <w:rFonts w:cs="David" w:hint="cs"/>
          <w:rtl/>
        </w:rPr>
        <w:t xml:space="preserve">נמנעים </w:t>
      </w:r>
      <w:r w:rsidRPr="009A48FF">
        <w:rPr>
          <w:rFonts w:cs="David"/>
          <w:rtl/>
        </w:rPr>
        <w:t>–</w:t>
      </w:r>
      <w:r w:rsidRPr="009A48FF">
        <w:rPr>
          <w:rFonts w:cs="David" w:hint="cs"/>
          <w:rtl/>
        </w:rPr>
        <w:t xml:space="preserve"> אין</w:t>
      </w:r>
    </w:p>
    <w:p w14:paraId="6F8D0368" w14:textId="77777777" w:rsidR="009A48FF" w:rsidRPr="009A48FF" w:rsidRDefault="009A48FF" w:rsidP="009A48FF">
      <w:pPr>
        <w:bidi/>
        <w:jc w:val="both"/>
        <w:rPr>
          <w:rFonts w:cs="David" w:hint="cs"/>
          <w:rtl/>
        </w:rPr>
      </w:pPr>
      <w:r w:rsidRPr="009A48FF">
        <w:rPr>
          <w:rFonts w:cs="David" w:hint="cs"/>
          <w:rtl/>
        </w:rPr>
        <w:t xml:space="preserve">הבקשה להעביר את הצעת חוק העונשין (תיקון </w:t>
      </w:r>
      <w:r w:rsidRPr="009A48FF">
        <w:rPr>
          <w:rFonts w:cs="David"/>
          <w:rtl/>
        </w:rPr>
        <w:t>–</w:t>
      </w:r>
      <w:r w:rsidRPr="009A48FF">
        <w:rPr>
          <w:rFonts w:cs="David" w:hint="cs"/>
          <w:rtl/>
        </w:rPr>
        <w:t xml:space="preserve"> שלילת תשלומים לחבר הכנסת לשעבר שהורשע בעבירה מסוג פשע), התשס"ז-2007, לדיון בוועדת הכנסת, נתקבלה.</w:t>
      </w:r>
    </w:p>
    <w:p w14:paraId="0FC89A68" w14:textId="77777777" w:rsidR="009A48FF" w:rsidRPr="009A48FF" w:rsidRDefault="009A48FF" w:rsidP="009A48FF">
      <w:pPr>
        <w:bidi/>
        <w:jc w:val="both"/>
        <w:rPr>
          <w:rFonts w:cs="David" w:hint="cs"/>
          <w:rtl/>
        </w:rPr>
      </w:pPr>
    </w:p>
    <w:p w14:paraId="1DD8315E" w14:textId="77777777" w:rsidR="009A48FF" w:rsidRPr="009A48FF" w:rsidRDefault="009A48FF" w:rsidP="009A48FF">
      <w:pPr>
        <w:bidi/>
        <w:jc w:val="both"/>
        <w:rPr>
          <w:rFonts w:cs="David" w:hint="cs"/>
          <w:u w:val="single"/>
          <w:rtl/>
        </w:rPr>
      </w:pPr>
      <w:r w:rsidRPr="009A48FF">
        <w:rPr>
          <w:rFonts w:cs="David"/>
          <w:u w:val="single"/>
          <w:rtl/>
        </w:rPr>
        <w:br w:type="page"/>
      </w:r>
      <w:r w:rsidRPr="009A48FF">
        <w:rPr>
          <w:rFonts w:cs="David" w:hint="cs"/>
          <w:u w:val="single"/>
          <w:rtl/>
        </w:rPr>
        <w:t>היו"ר רוחמה אברהם בלילא:</w:t>
      </w:r>
    </w:p>
    <w:p w14:paraId="09EAB5B9" w14:textId="77777777" w:rsidR="009A48FF" w:rsidRPr="009A48FF" w:rsidRDefault="009A48FF" w:rsidP="009A48FF">
      <w:pPr>
        <w:bidi/>
        <w:jc w:val="both"/>
        <w:rPr>
          <w:rFonts w:cs="David" w:hint="cs"/>
          <w:u w:val="single"/>
          <w:rtl/>
        </w:rPr>
      </w:pPr>
    </w:p>
    <w:p w14:paraId="0C4A3421" w14:textId="77777777" w:rsidR="009A48FF" w:rsidRPr="009A48FF" w:rsidRDefault="009A48FF" w:rsidP="009A48FF">
      <w:pPr>
        <w:bidi/>
        <w:jc w:val="both"/>
        <w:rPr>
          <w:rFonts w:cs="David" w:hint="cs"/>
          <w:rtl/>
        </w:rPr>
      </w:pPr>
      <w:r w:rsidRPr="009A48FF">
        <w:rPr>
          <w:rFonts w:cs="David" w:hint="cs"/>
          <w:b/>
          <w:bCs/>
          <w:rtl/>
        </w:rPr>
        <w:tab/>
      </w:r>
      <w:r w:rsidRPr="009A48FF">
        <w:rPr>
          <w:rFonts w:cs="David" w:hint="cs"/>
          <w:rtl/>
        </w:rPr>
        <w:t xml:space="preserve">בעד הצביעו 11, מתנגד אחד, לא היו נמנעים. לפיכך, אני קובעת שהצעת חוק פ/2540 תועבר לדיון בוועדת הכנסת. </w:t>
      </w:r>
    </w:p>
    <w:p w14:paraId="15BE9920"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דוד רותם:</w:t>
      </w:r>
    </w:p>
    <w:p w14:paraId="4C0530DF" w14:textId="77777777" w:rsidR="009A48FF" w:rsidRPr="009A48FF" w:rsidRDefault="009A48FF" w:rsidP="009A48FF">
      <w:pPr>
        <w:bidi/>
        <w:jc w:val="both"/>
        <w:rPr>
          <w:rFonts w:cs="David" w:hint="cs"/>
          <w:rtl/>
        </w:rPr>
      </w:pPr>
    </w:p>
    <w:p w14:paraId="7E30C974" w14:textId="77777777" w:rsidR="009A48FF" w:rsidRPr="009A48FF" w:rsidRDefault="009A48FF" w:rsidP="009A48FF">
      <w:pPr>
        <w:bidi/>
        <w:jc w:val="both"/>
        <w:rPr>
          <w:rFonts w:cs="David" w:hint="cs"/>
          <w:rtl/>
        </w:rPr>
      </w:pPr>
      <w:r w:rsidRPr="009A48FF">
        <w:rPr>
          <w:rFonts w:cs="David" w:hint="cs"/>
          <w:rtl/>
        </w:rPr>
        <w:tab/>
        <w:t xml:space="preserve">גברתי, לי יש הצעת חוק דומה. </w:t>
      </w:r>
    </w:p>
    <w:p w14:paraId="30AD5D4E"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05E13E0D" w14:textId="77777777" w:rsidR="009A48FF" w:rsidRPr="009A48FF" w:rsidRDefault="009A48FF" w:rsidP="009A48FF">
      <w:pPr>
        <w:bidi/>
        <w:jc w:val="both"/>
        <w:rPr>
          <w:rFonts w:cs="David" w:hint="cs"/>
          <w:rtl/>
        </w:rPr>
      </w:pPr>
    </w:p>
    <w:p w14:paraId="2D161B7E" w14:textId="77777777" w:rsidR="009A48FF" w:rsidRPr="009A48FF" w:rsidRDefault="009A48FF" w:rsidP="009A48FF">
      <w:pPr>
        <w:bidi/>
        <w:jc w:val="both"/>
        <w:rPr>
          <w:rFonts w:cs="David" w:hint="cs"/>
          <w:rtl/>
        </w:rPr>
      </w:pPr>
      <w:r w:rsidRPr="009A48FF">
        <w:rPr>
          <w:rFonts w:cs="David" w:hint="cs"/>
          <w:rtl/>
        </w:rPr>
        <w:tab/>
        <w:t xml:space="preserve">היא לא זהה. </w:t>
      </w:r>
    </w:p>
    <w:p w14:paraId="44296F0A"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ארבל אסטרחן:</w:t>
      </w:r>
    </w:p>
    <w:p w14:paraId="0495AA4E" w14:textId="77777777" w:rsidR="009A48FF" w:rsidRPr="009A48FF" w:rsidRDefault="009A48FF" w:rsidP="009A48FF">
      <w:pPr>
        <w:bidi/>
        <w:jc w:val="both"/>
        <w:rPr>
          <w:rFonts w:cs="David" w:hint="cs"/>
          <w:rtl/>
        </w:rPr>
      </w:pPr>
    </w:p>
    <w:p w14:paraId="7CB31360" w14:textId="77777777" w:rsidR="009A48FF" w:rsidRPr="009A48FF" w:rsidRDefault="009A48FF" w:rsidP="009A48FF">
      <w:pPr>
        <w:bidi/>
        <w:jc w:val="both"/>
        <w:rPr>
          <w:rFonts w:cs="David" w:hint="cs"/>
          <w:rtl/>
        </w:rPr>
      </w:pPr>
      <w:r w:rsidRPr="009A48FF">
        <w:rPr>
          <w:rFonts w:cs="David" w:hint="cs"/>
          <w:rtl/>
        </w:rPr>
        <w:tab/>
        <w:t>היא לא זהה בכלל, היא לא עברה קריאה טרומית. היא לא זהה כי היא מדברת על מי שלא הורשע, על מי שחשוד.</w:t>
      </w:r>
    </w:p>
    <w:p w14:paraId="7CFB4E0C"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דוד רותם:</w:t>
      </w:r>
    </w:p>
    <w:p w14:paraId="4FEE0C15" w14:textId="77777777" w:rsidR="009A48FF" w:rsidRPr="009A48FF" w:rsidRDefault="009A48FF" w:rsidP="009A48FF">
      <w:pPr>
        <w:bidi/>
        <w:jc w:val="both"/>
        <w:rPr>
          <w:rFonts w:cs="David" w:hint="cs"/>
          <w:rtl/>
        </w:rPr>
      </w:pPr>
    </w:p>
    <w:p w14:paraId="7A5266DB" w14:textId="77777777" w:rsidR="009A48FF" w:rsidRPr="009A48FF" w:rsidRDefault="009A48FF" w:rsidP="009A48FF">
      <w:pPr>
        <w:bidi/>
        <w:jc w:val="both"/>
        <w:rPr>
          <w:rFonts w:cs="David" w:hint="cs"/>
          <w:rtl/>
        </w:rPr>
      </w:pPr>
      <w:r w:rsidRPr="009A48FF">
        <w:rPr>
          <w:rFonts w:cs="David" w:hint="cs"/>
          <w:rtl/>
        </w:rPr>
        <w:tab/>
        <w:t>היא מדברת גם על מי שלא הורשע.</w:t>
      </w:r>
    </w:p>
    <w:p w14:paraId="4640C89C"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ארבל אסטרחן:</w:t>
      </w:r>
    </w:p>
    <w:p w14:paraId="3E5CD5A0" w14:textId="77777777" w:rsidR="009A48FF" w:rsidRPr="009A48FF" w:rsidRDefault="009A48FF" w:rsidP="009A48FF">
      <w:pPr>
        <w:bidi/>
        <w:jc w:val="both"/>
        <w:rPr>
          <w:rFonts w:cs="David" w:hint="cs"/>
          <w:rtl/>
        </w:rPr>
      </w:pPr>
    </w:p>
    <w:p w14:paraId="0A7C2382" w14:textId="77777777" w:rsidR="009A48FF" w:rsidRPr="009A48FF" w:rsidRDefault="009A48FF" w:rsidP="009A48FF">
      <w:pPr>
        <w:bidi/>
        <w:jc w:val="both"/>
        <w:rPr>
          <w:rFonts w:cs="David" w:hint="cs"/>
          <w:rtl/>
        </w:rPr>
      </w:pPr>
      <w:r w:rsidRPr="009A48FF">
        <w:rPr>
          <w:rFonts w:cs="David" w:hint="cs"/>
          <w:rtl/>
        </w:rPr>
        <w:tab/>
        <w:t xml:space="preserve">לכן היא לא זהה, ואפילו לא דומה. </w:t>
      </w:r>
    </w:p>
    <w:p w14:paraId="576AF789" w14:textId="77777777" w:rsidR="009A48FF" w:rsidRPr="009A48FF" w:rsidRDefault="009A48FF" w:rsidP="009A48FF">
      <w:pPr>
        <w:bidi/>
        <w:jc w:val="both"/>
        <w:rPr>
          <w:rFonts w:cs="David" w:hint="cs"/>
          <w:rtl/>
        </w:rPr>
      </w:pPr>
      <w:r w:rsidRPr="009A48FF">
        <w:rPr>
          <w:rFonts w:cs="David"/>
          <w:rtl/>
        </w:rPr>
        <w:br w:type="page"/>
      </w:r>
    </w:p>
    <w:p w14:paraId="3DA71D49" w14:textId="77777777" w:rsidR="009A48FF" w:rsidRPr="009A48FF" w:rsidRDefault="009A48FF" w:rsidP="009A48FF">
      <w:pPr>
        <w:tabs>
          <w:tab w:val="left" w:pos="1221"/>
        </w:tabs>
        <w:bidi/>
        <w:ind w:left="360"/>
        <w:jc w:val="both"/>
        <w:rPr>
          <w:rFonts w:cs="David" w:hint="cs"/>
          <w:rtl/>
        </w:rPr>
      </w:pPr>
      <w:r w:rsidRPr="009A48FF">
        <w:rPr>
          <w:rFonts w:cs="David" w:hint="cs"/>
          <w:b/>
          <w:bCs/>
          <w:u w:val="single"/>
          <w:rtl/>
        </w:rPr>
        <w:t xml:space="preserve">ה.   זכויות יושבי-ראש הכנסת לשעבר </w:t>
      </w:r>
      <w:r w:rsidRPr="009A48FF">
        <w:rPr>
          <w:rFonts w:cs="David"/>
          <w:b/>
          <w:bCs/>
          <w:u w:val="single"/>
          <w:rtl/>
        </w:rPr>
        <w:t>–</w:t>
      </w:r>
      <w:r w:rsidRPr="009A48FF">
        <w:rPr>
          <w:rFonts w:cs="David" w:hint="cs"/>
          <w:b/>
          <w:bCs/>
          <w:u w:val="single"/>
          <w:rtl/>
        </w:rPr>
        <w:t xml:space="preserve"> זכאות לרכב ושירותי משרד</w:t>
      </w:r>
    </w:p>
    <w:p w14:paraId="4F1B3D2E" w14:textId="77777777" w:rsidR="009A48FF" w:rsidRPr="009A48FF" w:rsidRDefault="009A48FF" w:rsidP="009A48FF">
      <w:pPr>
        <w:bidi/>
        <w:jc w:val="both"/>
        <w:rPr>
          <w:rFonts w:cs="David" w:hint="cs"/>
          <w:b/>
          <w:bCs/>
          <w:rtl/>
        </w:rPr>
      </w:pPr>
    </w:p>
    <w:p w14:paraId="6306E85F"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1B0D7C79" w14:textId="77777777" w:rsidR="009A48FF" w:rsidRPr="009A48FF" w:rsidRDefault="009A48FF" w:rsidP="009A48FF">
      <w:pPr>
        <w:bidi/>
        <w:jc w:val="both"/>
        <w:rPr>
          <w:rFonts w:cs="David" w:hint="cs"/>
          <w:b/>
          <w:bCs/>
          <w:rtl/>
        </w:rPr>
      </w:pPr>
    </w:p>
    <w:p w14:paraId="6F6D0060" w14:textId="77777777" w:rsidR="009A48FF" w:rsidRPr="009A48FF" w:rsidRDefault="009A48FF" w:rsidP="009A48FF">
      <w:pPr>
        <w:bidi/>
        <w:jc w:val="both"/>
        <w:rPr>
          <w:rFonts w:cs="David" w:hint="cs"/>
          <w:rtl/>
        </w:rPr>
      </w:pPr>
      <w:r w:rsidRPr="009A48FF">
        <w:rPr>
          <w:rFonts w:cs="David" w:hint="cs"/>
          <w:rtl/>
        </w:rPr>
        <w:tab/>
        <w:t xml:space="preserve">חברים, אני פותחת דיון נוסף </w:t>
      </w:r>
      <w:r w:rsidRPr="009A48FF">
        <w:rPr>
          <w:rFonts w:cs="David"/>
          <w:rtl/>
        </w:rPr>
        <w:t>–</w:t>
      </w:r>
      <w:r w:rsidRPr="009A48FF">
        <w:rPr>
          <w:rFonts w:cs="David" w:hint="cs"/>
          <w:rtl/>
        </w:rPr>
        <w:t xml:space="preserve"> שהוא השני במספר </w:t>
      </w:r>
      <w:r w:rsidRPr="009A48FF">
        <w:rPr>
          <w:rFonts w:cs="David"/>
          <w:rtl/>
        </w:rPr>
        <w:t>–</w:t>
      </w:r>
      <w:r w:rsidRPr="009A48FF">
        <w:rPr>
          <w:rFonts w:cs="David" w:hint="cs"/>
          <w:rtl/>
        </w:rPr>
        <w:t xml:space="preserve"> בעניין זכויותיהם של יושבי-ראש הכנסת לשעבר, בעקבות פנייתו של חבר הכנסת ויושב-ראש הכנסת לשעבר, מר דן תיכון. </w:t>
      </w:r>
    </w:p>
    <w:p w14:paraId="43B45B96" w14:textId="77777777" w:rsidR="009A48FF" w:rsidRPr="009A48FF" w:rsidRDefault="009A48FF" w:rsidP="009A48FF">
      <w:pPr>
        <w:bidi/>
        <w:jc w:val="both"/>
        <w:rPr>
          <w:rFonts w:cs="David" w:hint="cs"/>
          <w:rtl/>
        </w:rPr>
      </w:pPr>
    </w:p>
    <w:p w14:paraId="792A54F1" w14:textId="77777777" w:rsidR="009A48FF" w:rsidRPr="009A48FF" w:rsidRDefault="009A48FF" w:rsidP="009A48FF">
      <w:pPr>
        <w:bidi/>
        <w:jc w:val="both"/>
        <w:rPr>
          <w:rFonts w:cs="David" w:hint="cs"/>
          <w:rtl/>
        </w:rPr>
      </w:pPr>
      <w:r w:rsidRPr="009A48FF">
        <w:rPr>
          <w:rFonts w:cs="David" w:hint="cs"/>
          <w:rtl/>
        </w:rPr>
        <w:tab/>
        <w:t xml:space="preserve">לאור הזמן שחלף מאז הישיבה הקודמת, אני מבקשת לפרט את הרקע לדיון ואת הבקשות המונחות לפנינו. חשוב שתהיו ערים לכל הפרטים כיוון שאני סוקרת כאן את כל הפרטים. </w:t>
      </w:r>
    </w:p>
    <w:p w14:paraId="68099E61" w14:textId="77777777" w:rsidR="009A48FF" w:rsidRPr="009A48FF" w:rsidRDefault="009A48FF" w:rsidP="009A48FF">
      <w:pPr>
        <w:bidi/>
        <w:jc w:val="both"/>
        <w:rPr>
          <w:rFonts w:cs="David" w:hint="cs"/>
          <w:rtl/>
        </w:rPr>
      </w:pPr>
    </w:p>
    <w:p w14:paraId="540DE0C1" w14:textId="77777777" w:rsidR="009A48FF" w:rsidRPr="009A48FF" w:rsidRDefault="009A48FF" w:rsidP="009A48FF">
      <w:pPr>
        <w:bidi/>
        <w:jc w:val="both"/>
        <w:rPr>
          <w:rFonts w:cs="David"/>
          <w:rtl/>
        </w:rPr>
      </w:pPr>
      <w:r w:rsidRPr="009A48FF">
        <w:rPr>
          <w:rFonts w:cs="David" w:hint="cs"/>
          <w:rtl/>
        </w:rPr>
        <w:tab/>
        <w:t>בישיבה הקודמת התברר לנו שיושבי-ראש כנסת לשעבר נבדלים אלה מאלה</w:t>
      </w:r>
      <w:bookmarkStart w:id="0" w:name="HebDate"/>
      <w:bookmarkEnd w:id="0"/>
      <w:r w:rsidRPr="009A48FF">
        <w:rPr>
          <w:rFonts w:cs="David"/>
          <w:rtl/>
        </w:rPr>
        <w:t xml:space="preserve"> בזכויותיהם, ככל שמדובר בזכאות לרכב ולשירותי משרד. מטרתה של ישיבה זו היא לנסות וליצור אחידות בין הקבוצות השונות, תוך מחשבה על שימוש נכון בכספי הציבור. הצורך בקביעת קריטריונים שוויוניים וסטנדרטיזציה בזכויות יושבי</w:t>
      </w:r>
      <w:r w:rsidRPr="009A48FF">
        <w:rPr>
          <w:rFonts w:cs="David" w:hint="cs"/>
          <w:rtl/>
        </w:rPr>
        <w:t>-</w:t>
      </w:r>
      <w:r w:rsidRPr="009A48FF">
        <w:rPr>
          <w:rFonts w:cs="David"/>
          <w:rtl/>
        </w:rPr>
        <w:t xml:space="preserve">הראש של הבית הינו חלק בלתי נפרד משקיפות ציבורית </w:t>
      </w:r>
      <w:r w:rsidRPr="009A48FF">
        <w:rPr>
          <w:rFonts w:cs="David" w:hint="cs"/>
          <w:rtl/>
        </w:rPr>
        <w:t>ה</w:t>
      </w:r>
      <w:r w:rsidRPr="009A48FF">
        <w:rPr>
          <w:rFonts w:cs="David"/>
          <w:rtl/>
        </w:rPr>
        <w:t>מתחייבת וממינהל ציבורי תקין.</w:t>
      </w:r>
    </w:p>
    <w:p w14:paraId="33742D12" w14:textId="77777777" w:rsidR="009A48FF" w:rsidRPr="009A48FF" w:rsidRDefault="009A48FF" w:rsidP="009A48FF">
      <w:pPr>
        <w:tabs>
          <w:tab w:val="left" w:pos="6910"/>
        </w:tabs>
        <w:bidi/>
        <w:spacing w:line="360" w:lineRule="auto"/>
        <w:jc w:val="both"/>
        <w:rPr>
          <w:rFonts w:cs="David"/>
          <w:rtl/>
        </w:rPr>
      </w:pPr>
    </w:p>
    <w:p w14:paraId="0AF1E708"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קיימות למעשה שלוש קבוצות, וא</w:t>
      </w:r>
      <w:r w:rsidRPr="009A48FF">
        <w:rPr>
          <w:rFonts w:cs="David" w:hint="cs"/>
          <w:rtl/>
        </w:rPr>
        <w:t xml:space="preserve">ני מבקשת מכם </w:t>
      </w:r>
      <w:r w:rsidRPr="009A48FF">
        <w:rPr>
          <w:rFonts w:cs="David"/>
          <w:rtl/>
        </w:rPr>
        <w:t>לשים לב לפירוט הבא כי הוא הבסיס לדיון</w:t>
      </w:r>
      <w:r w:rsidRPr="009A48FF">
        <w:rPr>
          <w:rFonts w:cs="David" w:hint="cs"/>
          <w:rtl/>
        </w:rPr>
        <w:t>, חברי חברי הכנסת</w:t>
      </w:r>
      <w:r w:rsidRPr="009A48FF">
        <w:rPr>
          <w:rFonts w:cs="David"/>
          <w:rtl/>
        </w:rPr>
        <w:t xml:space="preserve">. הדברים מפורטים </w:t>
      </w:r>
      <w:r w:rsidRPr="009A48FF">
        <w:rPr>
          <w:rFonts w:cs="David" w:hint="cs"/>
          <w:rtl/>
        </w:rPr>
        <w:t xml:space="preserve">גם </w:t>
      </w:r>
      <w:r w:rsidRPr="009A48FF">
        <w:rPr>
          <w:rFonts w:cs="David"/>
          <w:rtl/>
        </w:rPr>
        <w:t>בחוות</w:t>
      </w:r>
      <w:r w:rsidRPr="009A48FF">
        <w:rPr>
          <w:rFonts w:cs="David" w:hint="cs"/>
          <w:rtl/>
        </w:rPr>
        <w:t>-</w:t>
      </w:r>
      <w:r w:rsidRPr="009A48FF">
        <w:rPr>
          <w:rFonts w:cs="David"/>
          <w:rtl/>
        </w:rPr>
        <w:t>דעת היועצת המשפטית</w:t>
      </w:r>
      <w:r w:rsidRPr="009A48FF">
        <w:rPr>
          <w:rFonts w:cs="David" w:hint="cs"/>
          <w:rtl/>
        </w:rPr>
        <w:t>,</w:t>
      </w:r>
      <w:r w:rsidRPr="009A48FF">
        <w:rPr>
          <w:rFonts w:cs="David"/>
          <w:rtl/>
        </w:rPr>
        <w:t xml:space="preserve"> </w:t>
      </w:r>
      <w:r w:rsidRPr="009A48FF">
        <w:rPr>
          <w:rFonts w:cs="David" w:hint="cs"/>
          <w:rtl/>
        </w:rPr>
        <w:t>ש</w:t>
      </w:r>
      <w:r w:rsidRPr="009A48FF">
        <w:rPr>
          <w:rFonts w:cs="David"/>
          <w:rtl/>
        </w:rPr>
        <w:t>מונחת בפניכם.</w:t>
      </w:r>
    </w:p>
    <w:p w14:paraId="7D38C910" w14:textId="77777777" w:rsidR="009A48FF" w:rsidRPr="009A48FF" w:rsidRDefault="009A48FF" w:rsidP="009A48FF">
      <w:pPr>
        <w:tabs>
          <w:tab w:val="left" w:pos="6910"/>
        </w:tabs>
        <w:bidi/>
        <w:jc w:val="both"/>
        <w:rPr>
          <w:rFonts w:cs="David"/>
          <w:rtl/>
        </w:rPr>
      </w:pPr>
    </w:p>
    <w:p w14:paraId="06865CA2" w14:textId="77777777" w:rsidR="009A48FF" w:rsidRPr="009A48FF" w:rsidRDefault="009A48FF" w:rsidP="009A48FF">
      <w:pPr>
        <w:tabs>
          <w:tab w:val="left" w:pos="6910"/>
        </w:tabs>
        <w:bidi/>
        <w:jc w:val="both"/>
        <w:rPr>
          <w:rFonts w:cs="David" w:hint="cs"/>
          <w:rtl/>
        </w:rPr>
      </w:pPr>
      <w:r w:rsidRPr="009A48FF">
        <w:rPr>
          <w:rFonts w:cs="David" w:hint="cs"/>
          <w:b/>
          <w:bCs/>
          <w:rtl/>
        </w:rPr>
        <w:t xml:space="preserve">          </w:t>
      </w:r>
      <w:r w:rsidRPr="009A48FF">
        <w:rPr>
          <w:rFonts w:cs="David"/>
          <w:rtl/>
        </w:rPr>
        <w:t>הקבוצה הראשונה – יושב</w:t>
      </w:r>
      <w:r w:rsidRPr="009A48FF">
        <w:rPr>
          <w:rFonts w:cs="David" w:hint="cs"/>
          <w:rtl/>
        </w:rPr>
        <w:t>-</w:t>
      </w:r>
      <w:r w:rsidRPr="009A48FF">
        <w:rPr>
          <w:rFonts w:cs="David"/>
          <w:rtl/>
        </w:rPr>
        <w:t xml:space="preserve">ראש הכנסת </w:t>
      </w:r>
      <w:r w:rsidRPr="009A48FF">
        <w:rPr>
          <w:rFonts w:cs="David" w:hint="cs"/>
          <w:rtl/>
        </w:rPr>
        <w:t xml:space="preserve">שמדובר בו הוא </w:t>
      </w:r>
      <w:r w:rsidRPr="009A48FF">
        <w:rPr>
          <w:rFonts w:cs="David"/>
          <w:rtl/>
        </w:rPr>
        <w:t xml:space="preserve">רובי ריבלין, והדברים יחולו בעתיד גם על </w:t>
      </w:r>
      <w:r w:rsidRPr="009A48FF">
        <w:rPr>
          <w:rFonts w:cs="David" w:hint="cs"/>
          <w:rtl/>
        </w:rPr>
        <w:t xml:space="preserve">יושבת-ראש הכנסת דהיום, חברת הכנסת </w:t>
      </w:r>
      <w:r w:rsidRPr="009A48FF">
        <w:rPr>
          <w:rFonts w:cs="David"/>
          <w:rtl/>
        </w:rPr>
        <w:t xml:space="preserve">דליה איציק והבאים אחריה. לגביהם, קבעה ועדת הכנסת בשנת 2001 כי יהיו זכאים לרכב </w:t>
      </w:r>
      <w:r w:rsidRPr="009A48FF">
        <w:rPr>
          <w:rFonts w:cs="David" w:hint="cs"/>
          <w:rtl/>
        </w:rPr>
        <w:t xml:space="preserve">- </w:t>
      </w:r>
      <w:r w:rsidRPr="009A48FF">
        <w:rPr>
          <w:rFonts w:cs="David"/>
          <w:rtl/>
        </w:rPr>
        <w:t>החזר הוצאות או רכב בליסינג</w:t>
      </w:r>
      <w:r w:rsidRPr="009A48FF">
        <w:rPr>
          <w:rFonts w:cs="David" w:hint="cs"/>
          <w:rtl/>
        </w:rPr>
        <w:t xml:space="preserve"> -</w:t>
      </w:r>
      <w:r w:rsidRPr="009A48FF">
        <w:rPr>
          <w:rFonts w:cs="David"/>
          <w:rtl/>
        </w:rPr>
        <w:t xml:space="preserve"> למשך כל חייהם. </w:t>
      </w:r>
    </w:p>
    <w:p w14:paraId="6B9C6307" w14:textId="77777777" w:rsidR="009A48FF" w:rsidRPr="009A48FF" w:rsidRDefault="009A48FF" w:rsidP="009A48FF">
      <w:pPr>
        <w:tabs>
          <w:tab w:val="left" w:pos="6910"/>
        </w:tabs>
        <w:bidi/>
        <w:jc w:val="both"/>
        <w:rPr>
          <w:rFonts w:cs="David" w:hint="cs"/>
          <w:rtl/>
        </w:rPr>
      </w:pPr>
    </w:p>
    <w:p w14:paraId="698FFBE0"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לעניין שירותי משרד, נקבע כי הזכאות היא לחמש שנים מיום סיום הכהונה, ואף נקבע מה כוללת הזכאות - משרד שיועמד על</w:t>
      </w:r>
      <w:r w:rsidRPr="009A48FF">
        <w:rPr>
          <w:rFonts w:cs="David" w:hint="cs"/>
          <w:rtl/>
        </w:rPr>
        <w:t>-</w:t>
      </w:r>
      <w:r w:rsidRPr="009A48FF">
        <w:rPr>
          <w:rFonts w:cs="David"/>
          <w:rtl/>
        </w:rPr>
        <w:t>ידי המדינה וכוח</w:t>
      </w:r>
      <w:r w:rsidRPr="009A48FF">
        <w:rPr>
          <w:rFonts w:cs="David" w:hint="cs"/>
          <w:rtl/>
        </w:rPr>
        <w:t>-</w:t>
      </w:r>
      <w:r w:rsidRPr="009A48FF">
        <w:rPr>
          <w:rFonts w:cs="David"/>
          <w:rtl/>
        </w:rPr>
        <w:t>אדם בהיקף של שתי משרות. זכויות קבוצה זו אינן תלויות בזכויות ראש הממשלה לשעבר.</w:t>
      </w:r>
    </w:p>
    <w:p w14:paraId="53BEB5C9" w14:textId="77777777" w:rsidR="009A48FF" w:rsidRPr="009A48FF" w:rsidRDefault="009A48FF" w:rsidP="009A48FF">
      <w:pPr>
        <w:tabs>
          <w:tab w:val="left" w:pos="6910"/>
        </w:tabs>
        <w:bidi/>
        <w:jc w:val="both"/>
        <w:rPr>
          <w:rFonts w:cs="David"/>
          <w:rtl/>
        </w:rPr>
      </w:pPr>
    </w:p>
    <w:p w14:paraId="5650D20F"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הקבוצה השנייה – יושבי</w:t>
      </w:r>
      <w:r w:rsidRPr="009A48FF">
        <w:rPr>
          <w:rFonts w:cs="David" w:hint="cs"/>
          <w:rtl/>
        </w:rPr>
        <w:t>-</w:t>
      </w:r>
      <w:r w:rsidRPr="009A48FF">
        <w:rPr>
          <w:rFonts w:cs="David"/>
          <w:rtl/>
        </w:rPr>
        <w:t xml:space="preserve">ראש הכנסת לשעבר שסיימו לכהן עד 1996 וזכאים לפנסיה בשיעור של 70%. קבוצה זו כוללת את יצחק ברמן, שלמה הלל, דב שילנסקי ושבח וייס. </w:t>
      </w:r>
    </w:p>
    <w:p w14:paraId="759774D2" w14:textId="77777777" w:rsidR="009A48FF" w:rsidRPr="009A48FF" w:rsidRDefault="009A48FF" w:rsidP="009A48FF">
      <w:pPr>
        <w:tabs>
          <w:tab w:val="left" w:pos="6910"/>
        </w:tabs>
        <w:bidi/>
        <w:jc w:val="both"/>
        <w:rPr>
          <w:rFonts w:cs="David"/>
          <w:rtl/>
        </w:rPr>
      </w:pPr>
    </w:p>
    <w:p w14:paraId="4E69814B"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לגבי קבוצה זו, קיימת זכאות הן לרכב והן לשירותי משרד, לכל החיים. זאת, בשל העובדה שזכויותיהם הוקבלו לזכויות ראשי הממשלה לשעבר, שכיהנו באותה תקופה.</w:t>
      </w:r>
    </w:p>
    <w:p w14:paraId="4091EE64" w14:textId="77777777" w:rsidR="009A48FF" w:rsidRPr="009A48FF" w:rsidRDefault="009A48FF" w:rsidP="009A48FF">
      <w:pPr>
        <w:tabs>
          <w:tab w:val="left" w:pos="6910"/>
        </w:tabs>
        <w:bidi/>
        <w:jc w:val="both"/>
        <w:rPr>
          <w:rFonts w:cs="David"/>
          <w:rtl/>
        </w:rPr>
      </w:pPr>
    </w:p>
    <w:p w14:paraId="39734B7E"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הקבוצה השלישית היא הקבוצה שבשלה אנו מתכנסים היום.</w:t>
      </w:r>
      <w:r w:rsidRPr="009A48FF">
        <w:rPr>
          <w:rFonts w:cs="David" w:hint="cs"/>
          <w:rtl/>
        </w:rPr>
        <w:t xml:space="preserve"> </w:t>
      </w:r>
      <w:r w:rsidRPr="009A48FF">
        <w:rPr>
          <w:rFonts w:cs="David"/>
          <w:rtl/>
        </w:rPr>
        <w:t>קבוצה זו כוללת את יושבי</w:t>
      </w:r>
      <w:r w:rsidRPr="009A48FF">
        <w:rPr>
          <w:rFonts w:cs="David" w:hint="cs"/>
          <w:rtl/>
        </w:rPr>
        <w:t>-</w:t>
      </w:r>
      <w:r w:rsidRPr="009A48FF">
        <w:rPr>
          <w:rFonts w:cs="David"/>
          <w:rtl/>
        </w:rPr>
        <w:t xml:space="preserve"> ראש הכנסת לשעבר דן תיכון ואברהם בורג. גם הם כיהנו בתקופה שבה זכויות יושבי</w:t>
      </w:r>
      <w:r w:rsidRPr="009A48FF">
        <w:rPr>
          <w:rFonts w:cs="David" w:hint="cs"/>
          <w:rtl/>
        </w:rPr>
        <w:t>-</w:t>
      </w:r>
      <w:r w:rsidRPr="009A48FF">
        <w:rPr>
          <w:rFonts w:cs="David"/>
          <w:rtl/>
        </w:rPr>
        <w:t>ראש הכנסת לשעבר הושוו לזכויות ראשי הממשלה לשעבר. ההבדל בין קבוצה זו לבין הקבוצה השני</w:t>
      </w:r>
      <w:r w:rsidRPr="009A48FF">
        <w:rPr>
          <w:rFonts w:cs="David" w:hint="cs"/>
          <w:rtl/>
        </w:rPr>
        <w:t>י</w:t>
      </w:r>
      <w:r w:rsidRPr="009A48FF">
        <w:rPr>
          <w:rFonts w:cs="David"/>
          <w:rtl/>
        </w:rPr>
        <w:t>ה הוא בכך שוועדת הכספים שינתה את זכויות ראשי הממשלה לשעבר שכיהנו במקביל להם.</w:t>
      </w:r>
      <w:r w:rsidRPr="009A48FF">
        <w:rPr>
          <w:rFonts w:cs="David" w:hint="cs"/>
          <w:rtl/>
        </w:rPr>
        <w:t xml:space="preserve">  </w:t>
      </w:r>
      <w:r w:rsidRPr="009A48FF">
        <w:rPr>
          <w:rFonts w:cs="David"/>
          <w:rtl/>
        </w:rPr>
        <w:t xml:space="preserve">בעבר היו זכאים ראשי הממשלה לשעבר לרכב ולשירותי מזכירות לכל החיים. </w:t>
      </w:r>
    </w:p>
    <w:p w14:paraId="17240076" w14:textId="77777777" w:rsidR="009A48FF" w:rsidRPr="009A48FF" w:rsidRDefault="009A48FF" w:rsidP="009A48FF">
      <w:pPr>
        <w:tabs>
          <w:tab w:val="left" w:pos="6910"/>
        </w:tabs>
        <w:bidi/>
        <w:jc w:val="both"/>
        <w:rPr>
          <w:rFonts w:cs="David"/>
          <w:rtl/>
        </w:rPr>
      </w:pPr>
    </w:p>
    <w:p w14:paraId="5B32609E"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בחודש מרץ 2006 קבעה ועדת הכספים כי הזכאות תהיה למשך חמש שנים מיום סיום הכהונה. כך למשל</w:t>
      </w:r>
      <w:r w:rsidRPr="009A48FF">
        <w:rPr>
          <w:rFonts w:cs="David" w:hint="cs"/>
          <w:rtl/>
        </w:rPr>
        <w:t>, ראש הממשלה</w:t>
      </w:r>
      <w:r w:rsidRPr="009A48FF">
        <w:rPr>
          <w:rFonts w:cs="David"/>
          <w:rtl/>
        </w:rPr>
        <w:t xml:space="preserve"> אהוד אולמרט יהיה זכאי לרכב ולשירותי משרד למשך חמש שנים בלבד לאחר סיום הכהונה. </w:t>
      </w:r>
    </w:p>
    <w:p w14:paraId="36B17E9E" w14:textId="77777777" w:rsidR="009A48FF" w:rsidRPr="009A48FF" w:rsidRDefault="009A48FF" w:rsidP="009A48FF">
      <w:pPr>
        <w:tabs>
          <w:tab w:val="left" w:pos="6910"/>
        </w:tabs>
        <w:bidi/>
        <w:jc w:val="both"/>
        <w:rPr>
          <w:rFonts w:cs="David"/>
          <w:rtl/>
        </w:rPr>
      </w:pPr>
    </w:p>
    <w:p w14:paraId="5253387B"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לגבי אלה שפרשו בעבר, קבעה ועדת הכספים הוראות שונות</w:t>
      </w:r>
      <w:r w:rsidRPr="009A48FF">
        <w:rPr>
          <w:rFonts w:cs="David" w:hint="cs"/>
          <w:rtl/>
        </w:rPr>
        <w:t xml:space="preserve">: </w:t>
      </w:r>
      <w:r w:rsidRPr="009A48FF">
        <w:rPr>
          <w:rFonts w:cs="David"/>
          <w:rtl/>
        </w:rPr>
        <w:t>לעניין אלה שחדלו לכהן עד 1996, דהיינו שמיר ופרס - הם ממשיכים להיות זכאים לכל החיים</w:t>
      </w:r>
      <w:r w:rsidRPr="009A48FF">
        <w:rPr>
          <w:rFonts w:cs="David" w:hint="cs"/>
          <w:rtl/>
        </w:rPr>
        <w:t xml:space="preserve">; </w:t>
      </w:r>
      <w:r w:rsidRPr="009A48FF">
        <w:rPr>
          <w:rFonts w:cs="David"/>
          <w:rtl/>
        </w:rPr>
        <w:t>לעניין אלה שחדלו לכהן אחרי 1996,</w:t>
      </w:r>
      <w:r w:rsidRPr="009A48FF">
        <w:rPr>
          <w:rFonts w:cs="David" w:hint="cs"/>
          <w:rtl/>
        </w:rPr>
        <w:t xml:space="preserve"> </w:t>
      </w:r>
      <w:r w:rsidRPr="009A48FF">
        <w:rPr>
          <w:rFonts w:cs="David"/>
          <w:rtl/>
        </w:rPr>
        <w:t>דהיינו נתניהו וברק, נקבע כי זכאותם לרכב ולשירותי משרד תסתיים ב-</w:t>
      </w:r>
      <w:r w:rsidRPr="009A48FF">
        <w:rPr>
          <w:rFonts w:cs="David" w:hint="cs"/>
          <w:rtl/>
        </w:rPr>
        <w:t>31</w:t>
      </w:r>
      <w:r w:rsidRPr="009A48FF">
        <w:rPr>
          <w:rFonts w:cs="David"/>
          <w:rtl/>
        </w:rPr>
        <w:t xml:space="preserve"> </w:t>
      </w:r>
      <w:r w:rsidRPr="009A48FF">
        <w:rPr>
          <w:rFonts w:cs="David" w:hint="cs"/>
          <w:rtl/>
        </w:rPr>
        <w:t>ב</w:t>
      </w:r>
      <w:r w:rsidRPr="009A48FF">
        <w:rPr>
          <w:rFonts w:cs="David"/>
          <w:rtl/>
        </w:rPr>
        <w:t>דצמבר 2006.</w:t>
      </w:r>
    </w:p>
    <w:p w14:paraId="5DAAB2A7" w14:textId="77777777" w:rsidR="009A48FF" w:rsidRPr="009A48FF" w:rsidRDefault="009A48FF" w:rsidP="009A48FF">
      <w:pPr>
        <w:tabs>
          <w:tab w:val="left" w:pos="6910"/>
        </w:tabs>
        <w:bidi/>
        <w:jc w:val="both"/>
        <w:rPr>
          <w:rFonts w:cs="David"/>
          <w:rtl/>
        </w:rPr>
      </w:pPr>
    </w:p>
    <w:p w14:paraId="7894A70D" w14:textId="77777777" w:rsidR="009A48FF" w:rsidRPr="009A48FF" w:rsidRDefault="009A48FF" w:rsidP="009A48FF">
      <w:pPr>
        <w:tabs>
          <w:tab w:val="left" w:pos="6910"/>
        </w:tabs>
        <w:bidi/>
        <w:jc w:val="both"/>
        <w:rPr>
          <w:rFonts w:cs="David" w:hint="cs"/>
          <w:rtl/>
        </w:rPr>
      </w:pPr>
      <w:r w:rsidRPr="009A48FF">
        <w:rPr>
          <w:rFonts w:cs="David" w:hint="cs"/>
          <w:rtl/>
        </w:rPr>
        <w:t xml:space="preserve">        </w:t>
      </w:r>
      <w:r w:rsidRPr="009A48FF">
        <w:rPr>
          <w:rFonts w:cs="David"/>
          <w:rtl/>
        </w:rPr>
        <w:t>בהתאם לחוות</w:t>
      </w:r>
      <w:r w:rsidRPr="009A48FF">
        <w:rPr>
          <w:rFonts w:cs="David" w:hint="cs"/>
          <w:rtl/>
        </w:rPr>
        <w:t>-</w:t>
      </w:r>
      <w:r w:rsidRPr="009A48FF">
        <w:rPr>
          <w:rFonts w:cs="David"/>
          <w:rtl/>
        </w:rPr>
        <w:t xml:space="preserve">דעתה של היועצת המשפטית לכנסת, הגבלה זו </w:t>
      </w:r>
      <w:r w:rsidRPr="009A48FF">
        <w:rPr>
          <w:rFonts w:cs="David" w:hint="cs"/>
          <w:rtl/>
        </w:rPr>
        <w:t xml:space="preserve">גם </w:t>
      </w:r>
      <w:r w:rsidRPr="009A48FF">
        <w:rPr>
          <w:rFonts w:cs="David"/>
          <w:rtl/>
        </w:rPr>
        <w:t>חלה על יושבי</w:t>
      </w:r>
      <w:r w:rsidRPr="009A48FF">
        <w:rPr>
          <w:rFonts w:cs="David" w:hint="cs"/>
          <w:rtl/>
        </w:rPr>
        <w:t>-</w:t>
      </w:r>
      <w:r w:rsidRPr="009A48FF">
        <w:rPr>
          <w:rFonts w:cs="David"/>
          <w:rtl/>
        </w:rPr>
        <w:t xml:space="preserve">ראש הכנסת שכיהנו במקביל לנתניהו וברק, שכן זכויותיהם מוקבלות לזכויות ראשי הממשלה, וזאת לטוב ולרע. עוד קבעה היועצת המשפטית לכנסת כי אין המדובר בהחלטה רטרואקטיבית, וכאשר מדובר בזכויות-נלוות לקצבה רשאית הוועדה המוסמכת לשנות את החלטותיה גם לגבי מי שכבר פרש, ובלבד שהשינוי </w:t>
      </w:r>
      <w:r w:rsidRPr="009A48FF">
        <w:rPr>
          <w:rFonts w:cs="David" w:hint="cs"/>
          <w:rtl/>
        </w:rPr>
        <w:t>יהיה החל מהיום ולהבא.</w:t>
      </w:r>
    </w:p>
    <w:p w14:paraId="79D99D9F" w14:textId="77777777" w:rsidR="009A48FF" w:rsidRPr="009A48FF" w:rsidRDefault="009A48FF" w:rsidP="009A48FF">
      <w:pPr>
        <w:tabs>
          <w:tab w:val="left" w:pos="6910"/>
        </w:tabs>
        <w:bidi/>
        <w:jc w:val="both"/>
        <w:rPr>
          <w:rFonts w:cs="David"/>
          <w:rtl/>
        </w:rPr>
      </w:pPr>
    </w:p>
    <w:p w14:paraId="2C80DF5D" w14:textId="77777777" w:rsidR="009A48FF" w:rsidRPr="009A48FF" w:rsidRDefault="009A48FF" w:rsidP="009A48FF">
      <w:pPr>
        <w:tabs>
          <w:tab w:val="left" w:pos="6910"/>
        </w:tabs>
        <w:bidi/>
        <w:ind w:left="567"/>
        <w:jc w:val="both"/>
        <w:rPr>
          <w:rFonts w:cs="David" w:hint="cs"/>
          <w:rtl/>
        </w:rPr>
      </w:pPr>
      <w:r w:rsidRPr="009A48FF">
        <w:rPr>
          <w:rFonts w:cs="David"/>
          <w:rtl/>
        </w:rPr>
        <w:t xml:space="preserve">מכאן, שגם זכאותם של </w:t>
      </w:r>
      <w:r w:rsidRPr="009A48FF">
        <w:rPr>
          <w:rFonts w:cs="David" w:hint="cs"/>
          <w:rtl/>
        </w:rPr>
        <w:t xml:space="preserve">חברי הכנסת </w:t>
      </w:r>
      <w:r w:rsidRPr="009A48FF">
        <w:rPr>
          <w:rFonts w:cs="David"/>
          <w:rtl/>
        </w:rPr>
        <w:t xml:space="preserve">דן תיכון ואברהם בורג לרכב  ושירותי משרד </w:t>
      </w:r>
    </w:p>
    <w:p w14:paraId="6705BD56" w14:textId="77777777" w:rsidR="009A48FF" w:rsidRPr="009A48FF" w:rsidRDefault="009A48FF" w:rsidP="009A48FF">
      <w:pPr>
        <w:tabs>
          <w:tab w:val="left" w:pos="6910"/>
        </w:tabs>
        <w:bidi/>
        <w:jc w:val="both"/>
        <w:rPr>
          <w:rFonts w:cs="David"/>
          <w:rtl/>
        </w:rPr>
      </w:pPr>
      <w:r w:rsidRPr="009A48FF">
        <w:rPr>
          <w:rFonts w:cs="David"/>
          <w:rtl/>
        </w:rPr>
        <w:t xml:space="preserve">הסתיימה בסוף שנת 2006. </w:t>
      </w:r>
    </w:p>
    <w:p w14:paraId="623D822D" w14:textId="77777777" w:rsidR="009A48FF" w:rsidRPr="009A48FF" w:rsidRDefault="009A48FF" w:rsidP="009A48FF">
      <w:pPr>
        <w:tabs>
          <w:tab w:val="left" w:pos="6910"/>
        </w:tabs>
        <w:bidi/>
        <w:jc w:val="both"/>
        <w:rPr>
          <w:rFonts w:cs="David"/>
          <w:rtl/>
        </w:rPr>
      </w:pPr>
    </w:p>
    <w:p w14:paraId="6CB7F4CD"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במאמר מוסגר א</w:t>
      </w:r>
      <w:r w:rsidRPr="009A48FF">
        <w:rPr>
          <w:rFonts w:cs="David" w:hint="cs"/>
          <w:rtl/>
        </w:rPr>
        <w:t xml:space="preserve">ני מציינת </w:t>
      </w:r>
      <w:r w:rsidRPr="009A48FF">
        <w:rPr>
          <w:rFonts w:cs="David"/>
          <w:rtl/>
        </w:rPr>
        <w:t xml:space="preserve">שגם לגבי נשיא המדינה נקבעה תקופת זכאות מוגבלת של שבע שנים אחרי סיום הכהונה, והדבר יחול על שמעון פרס והבאים אחריו. </w:t>
      </w:r>
    </w:p>
    <w:p w14:paraId="6837515C" w14:textId="77777777" w:rsidR="009A48FF" w:rsidRPr="009A48FF" w:rsidRDefault="009A48FF" w:rsidP="009A48FF">
      <w:pPr>
        <w:tabs>
          <w:tab w:val="left" w:pos="6910"/>
        </w:tabs>
        <w:bidi/>
        <w:jc w:val="both"/>
        <w:rPr>
          <w:rFonts w:cs="David"/>
          <w:rtl/>
        </w:rPr>
      </w:pPr>
    </w:p>
    <w:p w14:paraId="2D391E0D"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עוד אזכיר כי גם יו</w:t>
      </w:r>
      <w:r w:rsidRPr="009A48FF">
        <w:rPr>
          <w:rFonts w:cs="David" w:hint="cs"/>
          <w:rtl/>
        </w:rPr>
        <w:t>שב-ראש</w:t>
      </w:r>
      <w:r w:rsidRPr="009A48FF">
        <w:rPr>
          <w:rFonts w:cs="David"/>
          <w:rtl/>
        </w:rPr>
        <w:t xml:space="preserve"> הסוכנות לשעבר, בדומה ליו</w:t>
      </w:r>
      <w:r w:rsidRPr="009A48FF">
        <w:rPr>
          <w:rFonts w:cs="David" w:hint="cs"/>
          <w:rtl/>
        </w:rPr>
        <w:t>שב-</w:t>
      </w:r>
      <w:r w:rsidRPr="009A48FF">
        <w:rPr>
          <w:rFonts w:cs="David"/>
          <w:rtl/>
        </w:rPr>
        <w:t>ר</w:t>
      </w:r>
      <w:r w:rsidRPr="009A48FF">
        <w:rPr>
          <w:rFonts w:cs="David" w:hint="cs"/>
          <w:rtl/>
        </w:rPr>
        <w:t>אש</w:t>
      </w:r>
      <w:r w:rsidRPr="009A48FF">
        <w:rPr>
          <w:rFonts w:cs="David"/>
          <w:rtl/>
        </w:rPr>
        <w:t xml:space="preserve"> הכנסת, היה מוקבל לראש הממשלה לשעבר, ולאחרונה קבע בית</w:t>
      </w:r>
      <w:r w:rsidRPr="009A48FF">
        <w:rPr>
          <w:rFonts w:cs="David" w:hint="cs"/>
          <w:rtl/>
        </w:rPr>
        <w:t>-</w:t>
      </w:r>
      <w:r w:rsidRPr="009A48FF">
        <w:rPr>
          <w:rFonts w:cs="David"/>
          <w:rtl/>
        </w:rPr>
        <w:t xml:space="preserve">המשפט, בהחלטת ביניים מנומקת, כי זכאותו של אברהם בורג לקבל רכב מהסוכנות הסתיימה בסוף שנת 2006. </w:t>
      </w:r>
    </w:p>
    <w:p w14:paraId="03429438" w14:textId="77777777" w:rsidR="009A48FF" w:rsidRPr="009A48FF" w:rsidRDefault="009A48FF" w:rsidP="009A48FF">
      <w:pPr>
        <w:tabs>
          <w:tab w:val="left" w:pos="6910"/>
        </w:tabs>
        <w:bidi/>
        <w:jc w:val="both"/>
        <w:rPr>
          <w:rFonts w:cs="David"/>
          <w:rtl/>
        </w:rPr>
      </w:pPr>
    </w:p>
    <w:p w14:paraId="2C3CE45D"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בישיבת ועדת הכנסת שהתקיימה בחודש דצמבר, החליטה הוועדה לבקש ממנכ"ל הכנסת</w:t>
      </w:r>
      <w:r w:rsidRPr="009A48FF">
        <w:rPr>
          <w:rFonts w:cs="David" w:hint="cs"/>
          <w:rtl/>
        </w:rPr>
        <w:t>, אבי בלשניקוב- שיושב פה לשמאלי</w:t>
      </w:r>
      <w:r w:rsidRPr="009A48FF">
        <w:rPr>
          <w:rFonts w:cs="David"/>
          <w:rtl/>
        </w:rPr>
        <w:t xml:space="preserve"> </w:t>
      </w:r>
      <w:r w:rsidRPr="009A48FF">
        <w:rPr>
          <w:rFonts w:cs="David" w:hint="cs"/>
          <w:rtl/>
        </w:rPr>
        <w:t xml:space="preserve">- </w:t>
      </w:r>
      <w:r w:rsidRPr="009A48FF">
        <w:rPr>
          <w:rFonts w:cs="David"/>
          <w:rtl/>
        </w:rPr>
        <w:t>לגבש הצעה בעניין הזכויות הנלוות ליושבי</w:t>
      </w:r>
      <w:r w:rsidRPr="009A48FF">
        <w:rPr>
          <w:rFonts w:cs="David" w:hint="cs"/>
          <w:rtl/>
        </w:rPr>
        <w:t>-</w:t>
      </w:r>
      <w:r w:rsidRPr="009A48FF">
        <w:rPr>
          <w:rFonts w:cs="David"/>
          <w:rtl/>
        </w:rPr>
        <w:t>ראש הכנסת לשעבר, שתביא ככל האפשר להשוואת התנאים בין הקבוצות השונות.</w:t>
      </w:r>
    </w:p>
    <w:p w14:paraId="37118A39" w14:textId="77777777" w:rsidR="009A48FF" w:rsidRPr="009A48FF" w:rsidRDefault="009A48FF" w:rsidP="009A48FF">
      <w:pPr>
        <w:tabs>
          <w:tab w:val="left" w:pos="6910"/>
        </w:tabs>
        <w:bidi/>
        <w:jc w:val="both"/>
        <w:rPr>
          <w:rFonts w:cs="David"/>
          <w:rtl/>
        </w:rPr>
      </w:pPr>
    </w:p>
    <w:p w14:paraId="36F06D4C" w14:textId="77777777" w:rsidR="009A48FF" w:rsidRPr="009A48FF" w:rsidRDefault="009A48FF" w:rsidP="009A48FF">
      <w:pPr>
        <w:tabs>
          <w:tab w:val="left" w:pos="6910"/>
        </w:tabs>
        <w:bidi/>
        <w:jc w:val="both"/>
        <w:rPr>
          <w:rFonts w:cs="David" w:hint="cs"/>
          <w:rtl/>
        </w:rPr>
      </w:pPr>
      <w:r w:rsidRPr="009A48FF">
        <w:rPr>
          <w:rFonts w:cs="David" w:hint="cs"/>
          <w:rtl/>
        </w:rPr>
        <w:t xml:space="preserve">        </w:t>
      </w:r>
      <w:r w:rsidRPr="009A48FF">
        <w:rPr>
          <w:rFonts w:cs="David"/>
          <w:rtl/>
        </w:rPr>
        <w:t>מונחת בפני</w:t>
      </w:r>
      <w:r w:rsidRPr="009A48FF">
        <w:rPr>
          <w:rFonts w:cs="David" w:hint="cs"/>
          <w:rtl/>
        </w:rPr>
        <w:t xml:space="preserve">כם, חברי חברי הכנסת, </w:t>
      </w:r>
      <w:r w:rsidRPr="009A48FF">
        <w:rPr>
          <w:rFonts w:cs="David"/>
          <w:rtl/>
        </w:rPr>
        <w:t xml:space="preserve">הצעתו של המנכ"ל, שהועברה מראש לעיונכם. מדובר בהצעה מפורטת ומקיפה, </w:t>
      </w:r>
      <w:r w:rsidRPr="009A48FF">
        <w:rPr>
          <w:rFonts w:cs="David" w:hint="cs"/>
          <w:rtl/>
        </w:rPr>
        <w:t xml:space="preserve">ואני סבורה שדרוש אומץ ציבורי רב להניח אותה על השולחן, משום שעם חלק היא מיטיבה ועם חלק היא מרעה. אני חושבת שהגיע הזמן שנקבע איזושהי החלטה שתהיה החלטה אחת ונכונה. </w:t>
      </w:r>
    </w:p>
    <w:p w14:paraId="409DC61D" w14:textId="77777777" w:rsidR="009A48FF" w:rsidRPr="009A48FF" w:rsidRDefault="009A48FF" w:rsidP="009A48FF">
      <w:pPr>
        <w:tabs>
          <w:tab w:val="left" w:pos="6910"/>
        </w:tabs>
        <w:bidi/>
        <w:jc w:val="both"/>
        <w:rPr>
          <w:rFonts w:cs="David" w:hint="cs"/>
          <w:rtl/>
        </w:rPr>
      </w:pPr>
    </w:p>
    <w:p w14:paraId="7FC627A3"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 xml:space="preserve">עיקריה </w:t>
      </w:r>
      <w:r w:rsidRPr="009A48FF">
        <w:rPr>
          <w:rFonts w:cs="David" w:hint="cs"/>
          <w:rtl/>
        </w:rPr>
        <w:t>של ההחלטה, ש</w:t>
      </w:r>
      <w:r w:rsidRPr="009A48FF">
        <w:rPr>
          <w:rFonts w:cs="David"/>
          <w:rtl/>
        </w:rPr>
        <w:t>משנת 2001</w:t>
      </w:r>
      <w:r w:rsidRPr="009A48FF">
        <w:rPr>
          <w:rFonts w:cs="David" w:hint="cs"/>
          <w:rtl/>
        </w:rPr>
        <w:t xml:space="preserve"> תחול החלטה אחידה על </w:t>
      </w:r>
      <w:r w:rsidRPr="009A48FF">
        <w:rPr>
          <w:rFonts w:cs="David"/>
          <w:rtl/>
        </w:rPr>
        <w:t>כלל יושבי</w:t>
      </w:r>
      <w:r w:rsidRPr="009A48FF">
        <w:rPr>
          <w:rFonts w:cs="David" w:hint="cs"/>
          <w:rtl/>
        </w:rPr>
        <w:t>-</w:t>
      </w:r>
      <w:r w:rsidRPr="009A48FF">
        <w:rPr>
          <w:rFonts w:cs="David"/>
          <w:rtl/>
        </w:rPr>
        <w:t>הראש לשעבר</w:t>
      </w:r>
      <w:r w:rsidRPr="009A48FF">
        <w:rPr>
          <w:rFonts w:cs="David" w:hint="cs"/>
          <w:rtl/>
        </w:rPr>
        <w:t>,</w:t>
      </w:r>
      <w:r w:rsidRPr="009A48FF">
        <w:rPr>
          <w:rFonts w:cs="David"/>
          <w:rtl/>
        </w:rPr>
        <w:t xml:space="preserve"> דהיינו- זכאות לרכב לכל החיים, וזכאות לשירותי משרד לחמש שנים. מכאן, שמי שכבר חלפו חמש שנים מיום שסיימו לכהן כיושבי</w:t>
      </w:r>
      <w:r w:rsidRPr="009A48FF">
        <w:rPr>
          <w:rFonts w:cs="David" w:hint="cs"/>
          <w:rtl/>
        </w:rPr>
        <w:t>-</w:t>
      </w:r>
      <w:r w:rsidRPr="009A48FF">
        <w:rPr>
          <w:rFonts w:cs="David"/>
          <w:rtl/>
        </w:rPr>
        <w:t xml:space="preserve">ראש הכנסת, לא יהיו זכאים יותר לשירותי משרד. </w:t>
      </w:r>
    </w:p>
    <w:p w14:paraId="6FEBA800" w14:textId="77777777" w:rsidR="009A48FF" w:rsidRPr="009A48FF" w:rsidRDefault="009A48FF" w:rsidP="009A48FF">
      <w:pPr>
        <w:tabs>
          <w:tab w:val="left" w:pos="6910"/>
        </w:tabs>
        <w:bidi/>
        <w:jc w:val="both"/>
        <w:rPr>
          <w:rFonts w:cs="David"/>
          <w:rtl/>
        </w:rPr>
      </w:pPr>
    </w:p>
    <w:p w14:paraId="3E98F7B8"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 xml:space="preserve">ההחלטה גם קובעת הוראות שבאות להבטיח שמי שמקבל רכב ממקור אחר או שמכהן במשרה ציבורית, לא יהיה זכאי לרכב על חשבון הכנסת. </w:t>
      </w:r>
    </w:p>
    <w:p w14:paraId="0D642118" w14:textId="77777777" w:rsidR="009A48FF" w:rsidRPr="009A48FF" w:rsidRDefault="009A48FF" w:rsidP="009A48FF">
      <w:pPr>
        <w:tabs>
          <w:tab w:val="left" w:pos="6910"/>
        </w:tabs>
        <w:bidi/>
        <w:jc w:val="both"/>
        <w:rPr>
          <w:rFonts w:cs="David"/>
          <w:rtl/>
        </w:rPr>
      </w:pPr>
    </w:p>
    <w:p w14:paraId="555641A0"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מונח בפניכם גם מסמך שהכין חשב הכנסת,  הכולל את ריכוז התשלומים עבור שירותי משרד ועבור רכב שמשלמת הכנסת ליושבי</w:t>
      </w:r>
      <w:r w:rsidRPr="009A48FF">
        <w:rPr>
          <w:rFonts w:cs="David" w:hint="cs"/>
          <w:rtl/>
        </w:rPr>
        <w:t>-</w:t>
      </w:r>
      <w:r w:rsidRPr="009A48FF">
        <w:rPr>
          <w:rFonts w:cs="David"/>
          <w:rtl/>
        </w:rPr>
        <w:t>הראש לשעבר.</w:t>
      </w:r>
    </w:p>
    <w:p w14:paraId="692081E5" w14:textId="77777777" w:rsidR="009A48FF" w:rsidRPr="009A48FF" w:rsidRDefault="009A48FF" w:rsidP="009A48FF">
      <w:pPr>
        <w:tabs>
          <w:tab w:val="left" w:pos="6910"/>
        </w:tabs>
        <w:bidi/>
        <w:jc w:val="both"/>
        <w:rPr>
          <w:rFonts w:cs="David"/>
          <w:rtl/>
        </w:rPr>
      </w:pPr>
    </w:p>
    <w:p w14:paraId="1F24282D" w14:textId="77777777" w:rsidR="009A48FF" w:rsidRPr="009A48FF" w:rsidRDefault="009A48FF" w:rsidP="009A48FF">
      <w:pPr>
        <w:tabs>
          <w:tab w:val="left" w:pos="6910"/>
        </w:tabs>
        <w:bidi/>
        <w:jc w:val="both"/>
        <w:rPr>
          <w:rFonts w:cs="David" w:hint="cs"/>
          <w:rtl/>
        </w:rPr>
      </w:pPr>
      <w:r w:rsidRPr="009A48FF">
        <w:rPr>
          <w:rFonts w:cs="David" w:hint="cs"/>
          <w:rtl/>
        </w:rPr>
        <w:t xml:space="preserve">      </w:t>
      </w:r>
      <w:r w:rsidRPr="009A48FF">
        <w:rPr>
          <w:rFonts w:cs="David"/>
          <w:rtl/>
        </w:rPr>
        <w:t>כך למשל, עולה מהמסמך כי בשנת 2006 שילמה הכנסת למעלה מחצי מליון ש</w:t>
      </w:r>
      <w:r w:rsidRPr="009A48FF">
        <w:rPr>
          <w:rFonts w:cs="David" w:hint="cs"/>
          <w:rtl/>
        </w:rPr>
        <w:t>קלים</w:t>
      </w:r>
      <w:r w:rsidRPr="009A48FF">
        <w:rPr>
          <w:rFonts w:cs="David"/>
          <w:rtl/>
        </w:rPr>
        <w:t xml:space="preserve"> עבור שירותי משרד ליושבי</w:t>
      </w:r>
      <w:r w:rsidRPr="009A48FF">
        <w:rPr>
          <w:rFonts w:cs="David" w:hint="cs"/>
          <w:rtl/>
        </w:rPr>
        <w:t>-</w:t>
      </w:r>
      <w:r w:rsidRPr="009A48FF">
        <w:rPr>
          <w:rFonts w:cs="David"/>
          <w:rtl/>
        </w:rPr>
        <w:t>הראש לשעבר. בחמשת החודשים הראשונים של 2007 שולמו למעלה ממאה-אלף ש</w:t>
      </w:r>
      <w:r w:rsidRPr="009A48FF">
        <w:rPr>
          <w:rFonts w:cs="David" w:hint="cs"/>
          <w:rtl/>
        </w:rPr>
        <w:t>קלים.</w:t>
      </w:r>
    </w:p>
    <w:p w14:paraId="49261519" w14:textId="77777777" w:rsidR="009A48FF" w:rsidRPr="009A48FF" w:rsidRDefault="009A48FF" w:rsidP="009A48FF">
      <w:pPr>
        <w:tabs>
          <w:tab w:val="left" w:pos="6910"/>
        </w:tabs>
        <w:bidi/>
        <w:jc w:val="both"/>
        <w:rPr>
          <w:rFonts w:cs="David"/>
          <w:rtl/>
        </w:rPr>
      </w:pPr>
    </w:p>
    <w:p w14:paraId="55043640" w14:textId="77777777" w:rsidR="009A48FF" w:rsidRPr="009A48FF" w:rsidRDefault="009A48FF" w:rsidP="009A48FF">
      <w:pPr>
        <w:tabs>
          <w:tab w:val="left" w:pos="6910"/>
        </w:tabs>
        <w:bidi/>
        <w:jc w:val="both"/>
        <w:rPr>
          <w:rFonts w:cs="David" w:hint="cs"/>
          <w:rtl/>
        </w:rPr>
      </w:pPr>
      <w:r w:rsidRPr="009A48FF">
        <w:rPr>
          <w:rFonts w:cs="David" w:hint="cs"/>
          <w:rtl/>
        </w:rPr>
        <w:t xml:space="preserve">       </w:t>
      </w:r>
      <w:r w:rsidRPr="009A48FF">
        <w:rPr>
          <w:rFonts w:cs="David"/>
          <w:rtl/>
        </w:rPr>
        <w:t>במחצית הראשונה של שנת 2007 שולמו תשלומים עבור רכב ונסיעות ליושבי</w:t>
      </w:r>
      <w:r w:rsidRPr="009A48FF">
        <w:rPr>
          <w:rFonts w:cs="David" w:hint="cs"/>
          <w:rtl/>
        </w:rPr>
        <w:t>-</w:t>
      </w:r>
      <w:r w:rsidRPr="009A48FF">
        <w:rPr>
          <w:rFonts w:cs="David"/>
          <w:rtl/>
        </w:rPr>
        <w:t>הראש לשעבר בסכום העולה על מאה-וחמישים אלף ש</w:t>
      </w:r>
      <w:r w:rsidRPr="009A48FF">
        <w:rPr>
          <w:rFonts w:cs="David" w:hint="cs"/>
          <w:rtl/>
        </w:rPr>
        <w:t>קל.</w:t>
      </w:r>
    </w:p>
    <w:p w14:paraId="1DA20ABF" w14:textId="77777777" w:rsidR="009A48FF" w:rsidRPr="009A48FF" w:rsidRDefault="009A48FF" w:rsidP="009A48FF">
      <w:pPr>
        <w:tabs>
          <w:tab w:val="left" w:pos="6910"/>
        </w:tabs>
        <w:bidi/>
        <w:jc w:val="both"/>
        <w:rPr>
          <w:rFonts w:cs="David"/>
          <w:rtl/>
        </w:rPr>
      </w:pPr>
    </w:p>
    <w:p w14:paraId="6C82FE87"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לסיום</w:t>
      </w:r>
      <w:r w:rsidRPr="009A48FF">
        <w:rPr>
          <w:rFonts w:cs="David" w:hint="cs"/>
          <w:rtl/>
        </w:rPr>
        <w:t xml:space="preserve">, אני רוצה </w:t>
      </w:r>
      <w:r w:rsidRPr="009A48FF">
        <w:rPr>
          <w:rFonts w:cs="David"/>
          <w:rtl/>
        </w:rPr>
        <w:t xml:space="preserve">לומר משהו בנימה אישית - אני </w:t>
      </w:r>
      <w:r w:rsidRPr="009A48FF">
        <w:rPr>
          <w:rFonts w:cs="David" w:hint="cs"/>
          <w:rtl/>
        </w:rPr>
        <w:t>אינני</w:t>
      </w:r>
      <w:r w:rsidRPr="009A48FF">
        <w:rPr>
          <w:rFonts w:cs="David"/>
          <w:rtl/>
        </w:rPr>
        <w:t xml:space="preserve"> סבורה כי נכון שנבחרי ציבור ימשיכו לקבל הטבות מקופת הציבור לאחר שסיימו לכהן. </w:t>
      </w:r>
    </w:p>
    <w:p w14:paraId="786B6345" w14:textId="77777777" w:rsidR="009A48FF" w:rsidRPr="009A48FF" w:rsidRDefault="009A48FF" w:rsidP="009A48FF">
      <w:pPr>
        <w:tabs>
          <w:tab w:val="left" w:pos="6910"/>
        </w:tabs>
        <w:bidi/>
        <w:jc w:val="both"/>
        <w:rPr>
          <w:rFonts w:cs="David"/>
          <w:rtl/>
        </w:rPr>
      </w:pPr>
    </w:p>
    <w:p w14:paraId="4ACC535D" w14:textId="77777777" w:rsidR="009A48FF" w:rsidRPr="009A48FF" w:rsidRDefault="009A48FF" w:rsidP="009A48FF">
      <w:pPr>
        <w:tabs>
          <w:tab w:val="left" w:pos="6910"/>
        </w:tabs>
        <w:bidi/>
        <w:jc w:val="both"/>
        <w:rPr>
          <w:rFonts w:cs="David" w:hint="cs"/>
          <w:rtl/>
        </w:rPr>
      </w:pPr>
      <w:r w:rsidRPr="009A48FF">
        <w:rPr>
          <w:rFonts w:cs="David" w:hint="cs"/>
          <w:rtl/>
        </w:rPr>
        <w:t xml:space="preserve">     </w:t>
      </w:r>
      <w:r w:rsidRPr="009A48FF">
        <w:rPr>
          <w:rFonts w:cs="David"/>
          <w:rtl/>
        </w:rPr>
        <w:t>ברור לי הצורך של יושבי</w:t>
      </w:r>
      <w:r w:rsidRPr="009A48FF">
        <w:rPr>
          <w:rFonts w:cs="David" w:hint="cs"/>
          <w:rtl/>
        </w:rPr>
        <w:t>-</w:t>
      </w:r>
      <w:r w:rsidRPr="009A48FF">
        <w:rPr>
          <w:rFonts w:cs="David"/>
          <w:rtl/>
        </w:rPr>
        <w:t xml:space="preserve">ראש הכנסת לשעבר לקבל הטבות גם לאחר סיום כהונתם, שכן לעתים הם ממשיכים לפעול באופן ציבורי, לקבל פניות ולהשתתף באירועים שונים בתוקף תפקידם הקודם. עם זאת, לדעתי, </w:t>
      </w:r>
      <w:r w:rsidRPr="009A48FF">
        <w:rPr>
          <w:rFonts w:cs="David" w:hint="cs"/>
          <w:rtl/>
        </w:rPr>
        <w:t xml:space="preserve">חברי חברי הכנסת, </w:t>
      </w:r>
      <w:r w:rsidRPr="009A48FF">
        <w:rPr>
          <w:rFonts w:cs="David"/>
          <w:rtl/>
        </w:rPr>
        <w:t xml:space="preserve">אין זה נכון לתת תשלומים אלה לאחר שחלפו חמש שנים מיום סיום הכהונה, בדיוק כפי שקבעה ועדת הכספים לאחרונה לגבי ראשי הממשלה לשעבר. </w:t>
      </w:r>
    </w:p>
    <w:p w14:paraId="1BA6F606"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6F38F27C" w14:textId="77777777" w:rsidR="009A48FF" w:rsidRPr="009A48FF" w:rsidRDefault="009A48FF" w:rsidP="009A48FF">
      <w:pPr>
        <w:pStyle w:val="Heading5"/>
        <w:rPr>
          <w:rFonts w:hint="cs"/>
          <w:rtl/>
        </w:rPr>
      </w:pPr>
    </w:p>
    <w:p w14:paraId="76BB62A0" w14:textId="77777777" w:rsidR="009A48FF" w:rsidRPr="009A48FF" w:rsidRDefault="009A48FF" w:rsidP="009A48FF">
      <w:pPr>
        <w:bidi/>
        <w:jc w:val="both"/>
        <w:rPr>
          <w:rFonts w:cs="David" w:hint="cs"/>
          <w:rtl/>
        </w:rPr>
      </w:pPr>
      <w:r w:rsidRPr="009A48FF">
        <w:rPr>
          <w:rFonts w:cs="David" w:hint="cs"/>
          <w:rtl/>
        </w:rPr>
        <w:tab/>
        <w:t>זאת העמדה שלך?</w:t>
      </w:r>
    </w:p>
    <w:p w14:paraId="0DC37D67"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1FAE93D7" w14:textId="77777777" w:rsidR="009A48FF" w:rsidRPr="009A48FF" w:rsidRDefault="009A48FF" w:rsidP="009A48FF">
      <w:pPr>
        <w:bidi/>
        <w:jc w:val="both"/>
        <w:rPr>
          <w:rFonts w:cs="David" w:hint="cs"/>
          <w:u w:val="single"/>
          <w:rtl/>
        </w:rPr>
      </w:pPr>
    </w:p>
    <w:p w14:paraId="076A5429" w14:textId="77777777" w:rsidR="009A48FF" w:rsidRPr="009A48FF" w:rsidRDefault="009A48FF" w:rsidP="009A48FF">
      <w:pPr>
        <w:bidi/>
        <w:jc w:val="both"/>
        <w:rPr>
          <w:rFonts w:cs="David" w:hint="cs"/>
          <w:rtl/>
        </w:rPr>
      </w:pPr>
      <w:r w:rsidRPr="009A48FF">
        <w:rPr>
          <w:rFonts w:cs="David" w:hint="cs"/>
          <w:rtl/>
        </w:rPr>
        <w:tab/>
        <w:t xml:space="preserve">זוהי העמדה האישית שלי. אמרתי: בנימה אישית. </w:t>
      </w:r>
    </w:p>
    <w:p w14:paraId="152B4D16" w14:textId="77777777" w:rsidR="009A48FF" w:rsidRPr="009A48FF" w:rsidRDefault="009A48FF" w:rsidP="009A48FF">
      <w:pPr>
        <w:tabs>
          <w:tab w:val="left" w:pos="6910"/>
        </w:tabs>
        <w:bidi/>
        <w:jc w:val="both"/>
        <w:rPr>
          <w:rFonts w:cs="David"/>
          <w:rtl/>
        </w:rPr>
      </w:pPr>
    </w:p>
    <w:p w14:paraId="39391491" w14:textId="77777777" w:rsidR="009A48FF" w:rsidRPr="009A48FF" w:rsidRDefault="009A48FF" w:rsidP="009A48FF">
      <w:pPr>
        <w:tabs>
          <w:tab w:val="left" w:pos="6910"/>
        </w:tabs>
        <w:bidi/>
        <w:jc w:val="both"/>
        <w:rPr>
          <w:rFonts w:cs="David"/>
          <w:rtl/>
        </w:rPr>
      </w:pPr>
      <w:r w:rsidRPr="009A48FF">
        <w:rPr>
          <w:rFonts w:cs="David" w:hint="cs"/>
          <w:rtl/>
        </w:rPr>
        <w:t xml:space="preserve">        </w:t>
      </w:r>
      <w:r w:rsidRPr="009A48FF">
        <w:rPr>
          <w:rFonts w:cs="David"/>
          <w:rtl/>
        </w:rPr>
        <w:t>לטעמי, הגיעה השעה לקבוע תנאים אחידים לראשי הבית ולראשי הממשלה שסיימו את כהונתם.  עמדתי, כי בתום חמש שנים לא ת</w:t>
      </w:r>
      <w:r w:rsidRPr="009A48FF">
        <w:rPr>
          <w:rFonts w:cs="David" w:hint="cs"/>
          <w:rtl/>
        </w:rPr>
        <w:t>י</w:t>
      </w:r>
      <w:r w:rsidRPr="009A48FF">
        <w:rPr>
          <w:rFonts w:cs="David"/>
          <w:rtl/>
        </w:rPr>
        <w:t xml:space="preserve">שא הקופה הציבורית בעול הכלכלי הזה </w:t>
      </w:r>
      <w:r w:rsidRPr="009A48FF">
        <w:rPr>
          <w:rFonts w:cs="David" w:hint="cs"/>
          <w:rtl/>
        </w:rPr>
        <w:t>ו</w:t>
      </w:r>
      <w:r w:rsidRPr="009A48FF">
        <w:rPr>
          <w:rFonts w:cs="David"/>
          <w:rtl/>
        </w:rPr>
        <w:t xml:space="preserve">אין לכך </w:t>
      </w:r>
      <w:r w:rsidRPr="009A48FF">
        <w:rPr>
          <w:rFonts w:cs="David" w:hint="cs"/>
          <w:rtl/>
        </w:rPr>
        <w:t xml:space="preserve">שום </w:t>
      </w:r>
      <w:r w:rsidRPr="009A48FF">
        <w:rPr>
          <w:rFonts w:cs="David"/>
          <w:rtl/>
        </w:rPr>
        <w:t>הצדקה ציבורית</w:t>
      </w:r>
      <w:r w:rsidRPr="009A48FF">
        <w:rPr>
          <w:rFonts w:cs="David" w:hint="cs"/>
          <w:rtl/>
        </w:rPr>
        <w:t>,</w:t>
      </w:r>
      <w:r w:rsidRPr="009A48FF">
        <w:rPr>
          <w:rFonts w:cs="David"/>
          <w:rtl/>
        </w:rPr>
        <w:t xml:space="preserve"> ואין לכך </w:t>
      </w:r>
      <w:r w:rsidRPr="009A48FF">
        <w:rPr>
          <w:rFonts w:cs="David" w:hint="cs"/>
          <w:rtl/>
        </w:rPr>
        <w:t xml:space="preserve">גם בעיני </w:t>
      </w:r>
      <w:r w:rsidRPr="009A48FF">
        <w:rPr>
          <w:rFonts w:cs="David"/>
          <w:rtl/>
        </w:rPr>
        <w:t xml:space="preserve">הצדקה עניינית. </w:t>
      </w:r>
    </w:p>
    <w:p w14:paraId="5DD6D4C4" w14:textId="77777777" w:rsidR="009A48FF" w:rsidRPr="009A48FF" w:rsidRDefault="009A48FF" w:rsidP="009A48FF">
      <w:pPr>
        <w:tabs>
          <w:tab w:val="left" w:pos="6910"/>
        </w:tabs>
        <w:bidi/>
        <w:jc w:val="both"/>
        <w:rPr>
          <w:rFonts w:cs="David"/>
          <w:rtl/>
        </w:rPr>
      </w:pPr>
    </w:p>
    <w:p w14:paraId="15AD5818" w14:textId="77777777" w:rsidR="009A48FF" w:rsidRPr="009A48FF" w:rsidRDefault="009A48FF" w:rsidP="009A48FF">
      <w:pPr>
        <w:tabs>
          <w:tab w:val="left" w:pos="6910"/>
        </w:tabs>
        <w:bidi/>
        <w:jc w:val="both"/>
        <w:rPr>
          <w:rFonts w:cs="David" w:hint="cs"/>
          <w:rtl/>
        </w:rPr>
      </w:pPr>
      <w:r w:rsidRPr="009A48FF">
        <w:rPr>
          <w:rFonts w:cs="David" w:hint="cs"/>
          <w:rtl/>
        </w:rPr>
        <w:t xml:space="preserve">       </w:t>
      </w:r>
      <w:r w:rsidRPr="009A48FF">
        <w:rPr>
          <w:rFonts w:cs="David"/>
          <w:rtl/>
        </w:rPr>
        <w:t>אני מבקשת להקדיש לדיון היום פרק זמן של שעה</w:t>
      </w:r>
      <w:r w:rsidRPr="009A48FF">
        <w:rPr>
          <w:rFonts w:cs="David" w:hint="cs"/>
          <w:rtl/>
        </w:rPr>
        <w:t xml:space="preserve"> משום שבשעה 11:00 אני אמורה לקיים חילופין של יושבי-ראש ועדות</w:t>
      </w:r>
      <w:r w:rsidRPr="009A48FF">
        <w:rPr>
          <w:rFonts w:cs="David"/>
          <w:rtl/>
        </w:rPr>
        <w:t xml:space="preserve">. </w:t>
      </w:r>
    </w:p>
    <w:p w14:paraId="361951FB" w14:textId="77777777" w:rsidR="009A48FF" w:rsidRPr="009A48FF" w:rsidRDefault="009A48FF" w:rsidP="009A48FF">
      <w:pPr>
        <w:tabs>
          <w:tab w:val="left" w:pos="6910"/>
        </w:tabs>
        <w:bidi/>
        <w:jc w:val="both"/>
        <w:rPr>
          <w:rFonts w:cs="David" w:hint="cs"/>
          <w:rtl/>
        </w:rPr>
      </w:pPr>
    </w:p>
    <w:p w14:paraId="046AEC0B" w14:textId="77777777" w:rsidR="009A48FF" w:rsidRPr="009A48FF" w:rsidRDefault="009A48FF" w:rsidP="009A48FF">
      <w:pPr>
        <w:bidi/>
        <w:jc w:val="both"/>
        <w:rPr>
          <w:rFonts w:cs="David" w:hint="cs"/>
          <w:rtl/>
        </w:rPr>
      </w:pPr>
      <w:r w:rsidRPr="009A48FF">
        <w:rPr>
          <w:rFonts w:cs="David"/>
          <w:u w:val="single"/>
          <w:rtl/>
        </w:rPr>
        <w:br w:type="page"/>
      </w:r>
      <w:r w:rsidRPr="009A48FF">
        <w:rPr>
          <w:rFonts w:cs="David" w:hint="cs"/>
          <w:u w:val="single"/>
          <w:rtl/>
        </w:rPr>
        <w:t>יורם מרציאנו:</w:t>
      </w:r>
    </w:p>
    <w:p w14:paraId="14EE1E04" w14:textId="77777777" w:rsidR="009A48FF" w:rsidRPr="009A48FF" w:rsidRDefault="009A48FF" w:rsidP="009A48FF">
      <w:pPr>
        <w:bidi/>
        <w:jc w:val="both"/>
        <w:rPr>
          <w:rFonts w:cs="David" w:hint="cs"/>
          <w:rtl/>
        </w:rPr>
      </w:pPr>
    </w:p>
    <w:p w14:paraId="0E0245E4" w14:textId="77777777" w:rsidR="009A48FF" w:rsidRPr="009A48FF" w:rsidRDefault="009A48FF" w:rsidP="009A48FF">
      <w:pPr>
        <w:bidi/>
        <w:jc w:val="both"/>
        <w:rPr>
          <w:rFonts w:cs="David" w:hint="cs"/>
          <w:rtl/>
        </w:rPr>
      </w:pPr>
      <w:r w:rsidRPr="009A48FF">
        <w:rPr>
          <w:rFonts w:cs="David" w:hint="cs"/>
          <w:rtl/>
        </w:rPr>
        <w:tab/>
        <w:t>וברוח הימים האלה, האם אין התייחסות למה שקורה היום? למשל, מקרה קצב.</w:t>
      </w:r>
    </w:p>
    <w:p w14:paraId="083FE56B"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קריאה:</w:t>
      </w:r>
    </w:p>
    <w:p w14:paraId="1650E615" w14:textId="77777777" w:rsidR="009A48FF" w:rsidRPr="009A48FF" w:rsidRDefault="009A48FF" w:rsidP="009A48FF">
      <w:pPr>
        <w:bidi/>
        <w:jc w:val="both"/>
        <w:rPr>
          <w:rFonts w:cs="David" w:hint="cs"/>
          <w:rtl/>
        </w:rPr>
      </w:pPr>
    </w:p>
    <w:p w14:paraId="38976D8D" w14:textId="77777777" w:rsidR="009A48FF" w:rsidRPr="009A48FF" w:rsidRDefault="009A48FF" w:rsidP="009A48FF">
      <w:pPr>
        <w:bidi/>
        <w:jc w:val="both"/>
        <w:rPr>
          <w:rFonts w:cs="David" w:hint="cs"/>
          <w:rtl/>
        </w:rPr>
      </w:pPr>
      <w:r w:rsidRPr="009A48FF">
        <w:rPr>
          <w:rFonts w:cs="David" w:hint="cs"/>
          <w:rtl/>
        </w:rPr>
        <w:tab/>
        <w:t xml:space="preserve">זה לא נוגע לזה. לא צריך לערב מין בשאינו מינו. </w:t>
      </w:r>
    </w:p>
    <w:p w14:paraId="24527D5C"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יורם מרציאנו:</w:t>
      </w:r>
    </w:p>
    <w:p w14:paraId="0BA002AC" w14:textId="77777777" w:rsidR="009A48FF" w:rsidRPr="009A48FF" w:rsidRDefault="009A48FF" w:rsidP="009A48FF">
      <w:pPr>
        <w:bidi/>
        <w:jc w:val="both"/>
        <w:rPr>
          <w:rFonts w:cs="David" w:hint="cs"/>
          <w:rtl/>
        </w:rPr>
      </w:pPr>
    </w:p>
    <w:p w14:paraId="14934892" w14:textId="77777777" w:rsidR="009A48FF" w:rsidRPr="009A48FF" w:rsidRDefault="009A48FF" w:rsidP="009A48FF">
      <w:pPr>
        <w:bidi/>
        <w:jc w:val="both"/>
        <w:rPr>
          <w:rFonts w:cs="David" w:hint="cs"/>
          <w:rtl/>
        </w:rPr>
      </w:pPr>
      <w:r w:rsidRPr="009A48FF">
        <w:rPr>
          <w:rFonts w:cs="David" w:hint="cs"/>
          <w:rtl/>
        </w:rPr>
        <w:tab/>
        <w:t xml:space="preserve"> זה יכול לקרות גם ליושב-ראש כנסת, לראש ממשלה לשעבר.</w:t>
      </w:r>
    </w:p>
    <w:p w14:paraId="7153B279"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32F2B6F5" w14:textId="77777777" w:rsidR="009A48FF" w:rsidRPr="009A48FF" w:rsidRDefault="009A48FF" w:rsidP="009A48FF">
      <w:pPr>
        <w:bidi/>
        <w:jc w:val="both"/>
        <w:rPr>
          <w:rFonts w:cs="David" w:hint="cs"/>
          <w:u w:val="single"/>
          <w:rtl/>
        </w:rPr>
      </w:pPr>
    </w:p>
    <w:p w14:paraId="2461972B" w14:textId="77777777" w:rsidR="009A48FF" w:rsidRPr="009A48FF" w:rsidRDefault="009A48FF" w:rsidP="009A48FF">
      <w:pPr>
        <w:bidi/>
        <w:jc w:val="both"/>
        <w:rPr>
          <w:rFonts w:cs="David" w:hint="cs"/>
          <w:rtl/>
        </w:rPr>
      </w:pPr>
      <w:r w:rsidRPr="009A48FF">
        <w:rPr>
          <w:rFonts w:cs="David" w:hint="cs"/>
          <w:rtl/>
        </w:rPr>
        <w:tab/>
        <w:t xml:space="preserve">חבר הכנסת מרציאנו, מונחות בפנינו שלוש הצעות חוק: שלי, של חבר הכנסת גלעד ארדן ושל חבר הכנסת ראובן ריבלין, אני אשמח אם תשתתף מחר בדיון, ואני מניחה שהנושא הזה יעלה. </w:t>
      </w:r>
    </w:p>
    <w:p w14:paraId="4EF10F02" w14:textId="77777777" w:rsidR="009A48FF" w:rsidRPr="009A48FF" w:rsidRDefault="009A48FF" w:rsidP="009A48FF">
      <w:pPr>
        <w:bidi/>
        <w:jc w:val="both"/>
        <w:rPr>
          <w:rFonts w:cs="David" w:hint="cs"/>
          <w:rtl/>
        </w:rPr>
      </w:pPr>
    </w:p>
    <w:p w14:paraId="10D99705" w14:textId="77777777" w:rsidR="009A48FF" w:rsidRPr="009A48FF" w:rsidRDefault="009A48FF" w:rsidP="009A48FF">
      <w:pPr>
        <w:bidi/>
        <w:jc w:val="both"/>
        <w:rPr>
          <w:rFonts w:cs="David" w:hint="cs"/>
          <w:rtl/>
        </w:rPr>
      </w:pPr>
      <w:r w:rsidRPr="009A48FF">
        <w:rPr>
          <w:rFonts w:cs="David" w:hint="cs"/>
          <w:rtl/>
        </w:rPr>
        <w:tab/>
        <w:t xml:space="preserve">כפי שאמרתי, אני מקדישה לדיון הזה פרק זמן של שעה. אם חברי כנסת אשר רוצים להתבטא לא יספיקו לדבר </w:t>
      </w:r>
      <w:r w:rsidRPr="009A48FF">
        <w:rPr>
          <w:rFonts w:cs="David"/>
          <w:rtl/>
        </w:rPr>
        <w:t>–</w:t>
      </w:r>
      <w:r w:rsidRPr="009A48FF">
        <w:rPr>
          <w:rFonts w:cs="David" w:hint="cs"/>
          <w:rtl/>
        </w:rPr>
        <w:t xml:space="preserve"> אנחנו נעשה זאת בישיבה הבאה, אני לא מתכוונת לקיים דיון מהיר וזריז משום שמדובר פה במהלך שבו ועדת הכנסת תידרש ללכת לפי מה שאתם תחליטו </w:t>
      </w:r>
      <w:r w:rsidRPr="009A48FF">
        <w:rPr>
          <w:rFonts w:cs="David"/>
          <w:rtl/>
        </w:rPr>
        <w:t>–</w:t>
      </w:r>
      <w:r w:rsidRPr="009A48FF">
        <w:rPr>
          <w:rFonts w:cs="David" w:hint="cs"/>
          <w:rtl/>
        </w:rPr>
        <w:t xml:space="preserve"> בין אם זאת החלטה אחידה, בין אם זה להשאיר את המצב כפי שהוא היום. </w:t>
      </w:r>
    </w:p>
    <w:p w14:paraId="068365C0"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יורם מרציאנו:</w:t>
      </w:r>
    </w:p>
    <w:p w14:paraId="79E31C70" w14:textId="77777777" w:rsidR="009A48FF" w:rsidRPr="009A48FF" w:rsidRDefault="009A48FF" w:rsidP="009A48FF">
      <w:pPr>
        <w:bidi/>
        <w:jc w:val="both"/>
        <w:rPr>
          <w:rFonts w:cs="David" w:hint="cs"/>
          <w:rtl/>
        </w:rPr>
      </w:pPr>
    </w:p>
    <w:p w14:paraId="18C6DC8A" w14:textId="77777777" w:rsidR="009A48FF" w:rsidRPr="009A48FF" w:rsidRDefault="009A48FF" w:rsidP="009A48FF">
      <w:pPr>
        <w:bidi/>
        <w:jc w:val="both"/>
        <w:rPr>
          <w:rFonts w:cs="David" w:hint="cs"/>
          <w:rtl/>
        </w:rPr>
      </w:pPr>
      <w:r w:rsidRPr="009A48FF">
        <w:rPr>
          <w:rFonts w:cs="David" w:hint="cs"/>
          <w:rtl/>
        </w:rPr>
        <w:tab/>
        <w:t xml:space="preserve"> אז לא תהיה הצבעה היום. </w:t>
      </w:r>
    </w:p>
    <w:p w14:paraId="20076AAF"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794792A" w14:textId="77777777" w:rsidR="009A48FF" w:rsidRPr="009A48FF" w:rsidRDefault="009A48FF" w:rsidP="009A48FF">
      <w:pPr>
        <w:bidi/>
        <w:jc w:val="both"/>
        <w:rPr>
          <w:rFonts w:cs="David" w:hint="cs"/>
          <w:rtl/>
        </w:rPr>
      </w:pPr>
    </w:p>
    <w:p w14:paraId="75F925EF" w14:textId="77777777" w:rsidR="009A48FF" w:rsidRPr="009A48FF" w:rsidRDefault="009A48FF" w:rsidP="009A48FF">
      <w:pPr>
        <w:bidi/>
        <w:jc w:val="both"/>
        <w:rPr>
          <w:rFonts w:cs="David" w:hint="cs"/>
          <w:rtl/>
        </w:rPr>
      </w:pPr>
      <w:r w:rsidRPr="009A48FF">
        <w:rPr>
          <w:rFonts w:cs="David" w:hint="cs"/>
          <w:rtl/>
        </w:rPr>
        <w:tab/>
        <w:t xml:space="preserve">חברי חברי הכנסת, אני פותחת את הנושא לדיון. ראשונת הדוברים </w:t>
      </w:r>
      <w:r w:rsidRPr="009A48FF">
        <w:rPr>
          <w:rFonts w:cs="David"/>
          <w:rtl/>
        </w:rPr>
        <w:t>–</w:t>
      </w:r>
      <w:r w:rsidRPr="009A48FF">
        <w:rPr>
          <w:rFonts w:cs="David" w:hint="cs"/>
          <w:rtl/>
        </w:rPr>
        <w:t xml:space="preserve"> חברת הכנסת שלי יחימוביץ'.</w:t>
      </w:r>
    </w:p>
    <w:p w14:paraId="72312E51"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יורם מרציאנו:</w:t>
      </w:r>
    </w:p>
    <w:p w14:paraId="63CADA3A" w14:textId="77777777" w:rsidR="009A48FF" w:rsidRPr="009A48FF" w:rsidRDefault="009A48FF" w:rsidP="009A48FF">
      <w:pPr>
        <w:bidi/>
        <w:jc w:val="both"/>
        <w:rPr>
          <w:rFonts w:cs="David" w:hint="cs"/>
          <w:rtl/>
        </w:rPr>
      </w:pPr>
    </w:p>
    <w:p w14:paraId="7822C633" w14:textId="77777777" w:rsidR="009A48FF" w:rsidRPr="009A48FF" w:rsidRDefault="009A48FF" w:rsidP="009A48FF">
      <w:pPr>
        <w:bidi/>
        <w:jc w:val="both"/>
        <w:rPr>
          <w:rFonts w:cs="David" w:hint="cs"/>
          <w:rtl/>
        </w:rPr>
      </w:pPr>
      <w:r w:rsidRPr="009A48FF">
        <w:rPr>
          <w:rFonts w:cs="David" w:hint="cs"/>
          <w:rtl/>
        </w:rPr>
        <w:tab/>
        <w:t xml:space="preserve"> אולי נשמע קודם כול את מנכ"ל הכנסת, אבי בלשניקוב?</w:t>
      </w:r>
    </w:p>
    <w:p w14:paraId="691A7847" w14:textId="77777777" w:rsidR="009A48FF" w:rsidRPr="009A48FF" w:rsidRDefault="009A48FF" w:rsidP="009A48FF">
      <w:pPr>
        <w:pStyle w:val="Heading5"/>
        <w:rPr>
          <w:rFonts w:hint="cs"/>
          <w:rtl/>
        </w:rPr>
      </w:pPr>
      <w:r w:rsidRPr="009A48FF">
        <w:rPr>
          <w:rtl/>
        </w:rPr>
        <w:br/>
      </w:r>
      <w:r w:rsidRPr="009A48FF">
        <w:rPr>
          <w:rFonts w:hint="cs"/>
          <w:u w:val="single"/>
          <w:rtl/>
        </w:rPr>
        <w:t>שלי יחימוביץ:</w:t>
      </w:r>
    </w:p>
    <w:p w14:paraId="37852F68" w14:textId="77777777" w:rsidR="009A48FF" w:rsidRPr="009A48FF" w:rsidRDefault="009A48FF" w:rsidP="009A48FF">
      <w:pPr>
        <w:pStyle w:val="Heading5"/>
        <w:rPr>
          <w:rFonts w:hint="cs"/>
          <w:rtl/>
        </w:rPr>
      </w:pPr>
    </w:p>
    <w:p w14:paraId="0B788D0A" w14:textId="77777777" w:rsidR="009A48FF" w:rsidRPr="009A48FF" w:rsidRDefault="009A48FF" w:rsidP="009A48FF">
      <w:pPr>
        <w:bidi/>
        <w:jc w:val="both"/>
        <w:rPr>
          <w:rFonts w:cs="David" w:hint="cs"/>
          <w:rtl/>
        </w:rPr>
      </w:pPr>
      <w:r w:rsidRPr="009A48FF">
        <w:rPr>
          <w:rFonts w:cs="David" w:hint="cs"/>
          <w:rtl/>
        </w:rPr>
        <w:tab/>
        <w:t xml:space="preserve"> גם אני מעונינת לשמוע קודם אותו. </w:t>
      </w:r>
    </w:p>
    <w:p w14:paraId="2AC76D75"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מנכ"ל הכנסת אבי בלשניקוב:</w:t>
      </w:r>
    </w:p>
    <w:p w14:paraId="3FBEFD84" w14:textId="77777777" w:rsidR="009A48FF" w:rsidRPr="009A48FF" w:rsidRDefault="009A48FF" w:rsidP="009A48FF">
      <w:pPr>
        <w:bidi/>
        <w:jc w:val="both"/>
        <w:rPr>
          <w:rFonts w:cs="David" w:hint="cs"/>
          <w:rtl/>
        </w:rPr>
      </w:pPr>
    </w:p>
    <w:p w14:paraId="1D108CE5" w14:textId="77777777" w:rsidR="009A48FF" w:rsidRPr="009A48FF" w:rsidRDefault="009A48FF" w:rsidP="009A48FF">
      <w:pPr>
        <w:bidi/>
        <w:jc w:val="both"/>
        <w:rPr>
          <w:rFonts w:cs="David" w:hint="cs"/>
          <w:rtl/>
        </w:rPr>
      </w:pPr>
      <w:r w:rsidRPr="009A48FF">
        <w:rPr>
          <w:rFonts w:cs="David" w:hint="cs"/>
          <w:rtl/>
        </w:rPr>
        <w:tab/>
        <w:t>היא פירטה את רוב ההצעה.</w:t>
      </w:r>
    </w:p>
    <w:p w14:paraId="1EF9DBCD" w14:textId="77777777" w:rsidR="009A48FF" w:rsidRPr="009A48FF" w:rsidRDefault="009A48FF" w:rsidP="009A48FF">
      <w:pPr>
        <w:bidi/>
        <w:jc w:val="both"/>
        <w:rPr>
          <w:rFonts w:cs="David" w:hint="cs"/>
          <w:u w:val="single"/>
          <w:rtl/>
        </w:rPr>
      </w:pPr>
    </w:p>
    <w:p w14:paraId="7271FA32"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19984F3F" w14:textId="77777777" w:rsidR="009A48FF" w:rsidRPr="009A48FF" w:rsidRDefault="009A48FF" w:rsidP="009A48FF">
      <w:pPr>
        <w:bidi/>
        <w:jc w:val="both"/>
        <w:rPr>
          <w:rFonts w:cs="David" w:hint="cs"/>
          <w:rtl/>
        </w:rPr>
      </w:pPr>
      <w:r w:rsidRPr="009A48FF">
        <w:rPr>
          <w:rFonts w:cs="David" w:hint="cs"/>
          <w:rtl/>
        </w:rPr>
        <w:tab/>
      </w:r>
    </w:p>
    <w:p w14:paraId="0324D9C4" w14:textId="77777777" w:rsidR="009A48FF" w:rsidRPr="009A48FF" w:rsidRDefault="009A48FF" w:rsidP="009A48FF">
      <w:pPr>
        <w:bidi/>
        <w:jc w:val="both"/>
        <w:rPr>
          <w:rFonts w:cs="David" w:hint="cs"/>
          <w:rtl/>
        </w:rPr>
      </w:pPr>
      <w:r w:rsidRPr="009A48FF">
        <w:rPr>
          <w:rFonts w:cs="David" w:hint="cs"/>
          <w:rtl/>
        </w:rPr>
        <w:tab/>
        <w:t xml:space="preserve">אני מקריאה את רשימת הדוברים מבין חברי הכנסת, ואם יש חברי כנסת אשר ירצו לדבר בנוסף </w:t>
      </w:r>
      <w:r w:rsidRPr="009A48FF">
        <w:rPr>
          <w:rFonts w:cs="David"/>
          <w:rtl/>
        </w:rPr>
        <w:t>–</w:t>
      </w:r>
      <w:r w:rsidRPr="009A48FF">
        <w:rPr>
          <w:rFonts w:cs="David" w:hint="cs"/>
          <w:rtl/>
        </w:rPr>
        <w:t xml:space="preserve"> הם יכולים להירשם כעת, אבל סדר הדיון יהיה כך. </w:t>
      </w:r>
    </w:p>
    <w:p w14:paraId="37C2D852"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יושב-ראש הכנסת לשעבר שבח וייס:</w:t>
      </w:r>
    </w:p>
    <w:p w14:paraId="48F18A66" w14:textId="77777777" w:rsidR="009A48FF" w:rsidRPr="009A48FF" w:rsidRDefault="009A48FF" w:rsidP="009A48FF">
      <w:pPr>
        <w:bidi/>
        <w:jc w:val="both"/>
        <w:rPr>
          <w:rFonts w:cs="David" w:hint="cs"/>
          <w:rtl/>
        </w:rPr>
      </w:pPr>
    </w:p>
    <w:p w14:paraId="755735E8" w14:textId="77777777" w:rsidR="009A48FF" w:rsidRPr="009A48FF" w:rsidRDefault="009A48FF" w:rsidP="009A48FF">
      <w:pPr>
        <w:bidi/>
        <w:jc w:val="both"/>
        <w:rPr>
          <w:rFonts w:cs="David" w:hint="cs"/>
          <w:rtl/>
        </w:rPr>
      </w:pPr>
      <w:r w:rsidRPr="009A48FF">
        <w:rPr>
          <w:rFonts w:cs="David" w:hint="cs"/>
          <w:rtl/>
        </w:rPr>
        <w:tab/>
        <w:t xml:space="preserve">האם אורח שאיננו חבר כנסת כבר הרבה שנים, יכול להציע הצעה לסדר? </w:t>
      </w:r>
      <w:r w:rsidRPr="009A48FF">
        <w:rPr>
          <w:rFonts w:cs="David" w:hint="cs"/>
          <w:rtl/>
        </w:rPr>
        <w:tab/>
        <w:t>בזכות 19 שנות כהונתי בבית הזה.</w:t>
      </w:r>
    </w:p>
    <w:p w14:paraId="2DBBF0BB" w14:textId="77777777" w:rsidR="009A48FF" w:rsidRPr="009A48FF" w:rsidRDefault="009A48FF" w:rsidP="009A48FF">
      <w:pPr>
        <w:bidi/>
        <w:jc w:val="both"/>
        <w:rPr>
          <w:rFonts w:cs="David"/>
          <w:rtl/>
        </w:rPr>
      </w:pPr>
      <w:r w:rsidRPr="009A48FF">
        <w:rPr>
          <w:rFonts w:cs="David"/>
          <w:rtl/>
        </w:rPr>
        <w:br/>
      </w:r>
    </w:p>
    <w:p w14:paraId="1E0EFBB2" w14:textId="77777777" w:rsidR="009A48FF" w:rsidRPr="009A48FF" w:rsidRDefault="009A48FF" w:rsidP="009A48FF">
      <w:pPr>
        <w:bidi/>
        <w:jc w:val="both"/>
        <w:rPr>
          <w:rFonts w:cs="David" w:hint="cs"/>
          <w:u w:val="single"/>
          <w:rtl/>
        </w:rPr>
      </w:pPr>
      <w:r w:rsidRPr="009A48FF">
        <w:rPr>
          <w:rFonts w:cs="David"/>
          <w:rtl/>
        </w:rPr>
        <w:br w:type="page"/>
      </w:r>
      <w:r w:rsidRPr="009A48FF">
        <w:rPr>
          <w:rFonts w:cs="David" w:hint="cs"/>
          <w:u w:val="single"/>
          <w:rtl/>
        </w:rPr>
        <w:t>היו"ר רוחמה אברהם בלילא:</w:t>
      </w:r>
    </w:p>
    <w:p w14:paraId="3FDA9343" w14:textId="77777777" w:rsidR="009A48FF" w:rsidRPr="009A48FF" w:rsidRDefault="009A48FF" w:rsidP="009A48FF">
      <w:pPr>
        <w:bidi/>
        <w:jc w:val="both"/>
        <w:rPr>
          <w:rFonts w:cs="David" w:hint="cs"/>
          <w:rtl/>
        </w:rPr>
      </w:pPr>
    </w:p>
    <w:p w14:paraId="3F5042A3" w14:textId="77777777" w:rsidR="009A48FF" w:rsidRPr="009A48FF" w:rsidRDefault="009A48FF" w:rsidP="009A48FF">
      <w:pPr>
        <w:bidi/>
        <w:jc w:val="both"/>
        <w:rPr>
          <w:rFonts w:cs="David" w:hint="cs"/>
          <w:rtl/>
        </w:rPr>
      </w:pPr>
      <w:r w:rsidRPr="009A48FF">
        <w:rPr>
          <w:rFonts w:cs="David" w:hint="cs"/>
          <w:rtl/>
        </w:rPr>
        <w:tab/>
        <w:t xml:space="preserve">יכול, ונשמח שתציע הצעה לסדר. יפתח את הנושא לדיון מנכ"ל הכנסת. הוא יסביר את ההצעה שמונחת בפניכם; לאחר מכן אם יושבי-ראש הכנסת לשעבר, דן תיכון ושבח וייס, ירצו להתבטא </w:t>
      </w:r>
      <w:r w:rsidRPr="009A48FF">
        <w:rPr>
          <w:rFonts w:cs="David"/>
          <w:rtl/>
        </w:rPr>
        <w:t>–</w:t>
      </w:r>
      <w:r w:rsidRPr="009A48FF">
        <w:rPr>
          <w:rFonts w:cs="David" w:hint="cs"/>
          <w:rtl/>
        </w:rPr>
        <w:t xml:space="preserve"> הם מוזמנים. לאחר מכן חברי הכנסת. </w:t>
      </w:r>
    </w:p>
    <w:p w14:paraId="05194421" w14:textId="77777777" w:rsidR="009A48FF" w:rsidRPr="009A48FF" w:rsidRDefault="009A48FF" w:rsidP="009A48FF">
      <w:pPr>
        <w:bidi/>
        <w:jc w:val="both"/>
        <w:rPr>
          <w:rFonts w:cs="David" w:hint="cs"/>
          <w:rtl/>
        </w:rPr>
      </w:pPr>
    </w:p>
    <w:p w14:paraId="35576275" w14:textId="77777777" w:rsidR="009A48FF" w:rsidRPr="009A48FF" w:rsidRDefault="009A48FF" w:rsidP="009A48FF">
      <w:pPr>
        <w:bidi/>
        <w:jc w:val="both"/>
        <w:rPr>
          <w:rFonts w:cs="David" w:hint="cs"/>
          <w:rtl/>
        </w:rPr>
      </w:pPr>
      <w:r w:rsidRPr="009A48FF">
        <w:rPr>
          <w:rFonts w:cs="David" w:hint="cs"/>
          <w:rtl/>
        </w:rPr>
        <w:tab/>
        <w:t>הצעה לסדר, חבר הכנסת לשעבר שבח וייס.</w:t>
      </w:r>
    </w:p>
    <w:p w14:paraId="7468EC61"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יושב-ראש הכנסת לשעבר שבח וייס:</w:t>
      </w:r>
    </w:p>
    <w:p w14:paraId="7841492F" w14:textId="77777777" w:rsidR="009A48FF" w:rsidRPr="009A48FF" w:rsidRDefault="009A48FF" w:rsidP="009A48FF">
      <w:pPr>
        <w:bidi/>
        <w:jc w:val="both"/>
        <w:rPr>
          <w:rFonts w:cs="David" w:hint="cs"/>
          <w:rtl/>
        </w:rPr>
      </w:pPr>
    </w:p>
    <w:p w14:paraId="7BA18B54" w14:textId="77777777" w:rsidR="009A48FF" w:rsidRPr="009A48FF" w:rsidRDefault="009A48FF" w:rsidP="009A48FF">
      <w:pPr>
        <w:bidi/>
        <w:jc w:val="both"/>
        <w:rPr>
          <w:rFonts w:cs="David" w:hint="cs"/>
          <w:rtl/>
        </w:rPr>
      </w:pPr>
      <w:r w:rsidRPr="009A48FF">
        <w:rPr>
          <w:rFonts w:cs="David" w:hint="cs"/>
          <w:rtl/>
        </w:rPr>
        <w:tab/>
        <w:t xml:space="preserve">קלעתי לדעתך. </w:t>
      </w:r>
    </w:p>
    <w:p w14:paraId="7F6B0E1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4907D2C8" w14:textId="77777777" w:rsidR="009A48FF" w:rsidRPr="009A48FF" w:rsidRDefault="009A48FF" w:rsidP="009A48FF">
      <w:pPr>
        <w:bidi/>
        <w:jc w:val="both"/>
        <w:rPr>
          <w:rFonts w:cs="David" w:hint="cs"/>
          <w:rtl/>
        </w:rPr>
      </w:pPr>
    </w:p>
    <w:p w14:paraId="4C2E2171" w14:textId="77777777" w:rsidR="009A48FF" w:rsidRPr="009A48FF" w:rsidRDefault="009A48FF" w:rsidP="009A48FF">
      <w:pPr>
        <w:bidi/>
        <w:jc w:val="both"/>
        <w:rPr>
          <w:rFonts w:cs="David" w:hint="cs"/>
          <w:rtl/>
        </w:rPr>
      </w:pPr>
      <w:r w:rsidRPr="009A48FF">
        <w:rPr>
          <w:rFonts w:cs="David" w:hint="cs"/>
          <w:rtl/>
        </w:rPr>
        <w:tab/>
        <w:t xml:space="preserve">בבקשה, מנכ"ל הכנסת, אבי בלשניקוב. </w:t>
      </w:r>
    </w:p>
    <w:p w14:paraId="20C5BD46"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מנכ"ל הכנסת אבי בלשניקוב:</w:t>
      </w:r>
    </w:p>
    <w:p w14:paraId="5CFAFC5F" w14:textId="77777777" w:rsidR="009A48FF" w:rsidRPr="009A48FF" w:rsidRDefault="009A48FF" w:rsidP="009A48FF">
      <w:pPr>
        <w:bidi/>
        <w:jc w:val="both"/>
        <w:rPr>
          <w:rFonts w:cs="David" w:hint="cs"/>
          <w:u w:val="single"/>
          <w:rtl/>
        </w:rPr>
      </w:pPr>
    </w:p>
    <w:p w14:paraId="23B0AF77" w14:textId="77777777" w:rsidR="009A48FF" w:rsidRPr="009A48FF" w:rsidRDefault="009A48FF" w:rsidP="009A48FF">
      <w:pPr>
        <w:bidi/>
        <w:jc w:val="both"/>
        <w:rPr>
          <w:rFonts w:cs="David" w:hint="cs"/>
          <w:rtl/>
        </w:rPr>
      </w:pPr>
      <w:r w:rsidRPr="009A48FF">
        <w:rPr>
          <w:rFonts w:cs="David" w:hint="cs"/>
          <w:rtl/>
        </w:rPr>
        <w:tab/>
        <w:t xml:space="preserve">גברתי היושבת-ראש, רבותי חברי הכנסת, בוקר טוב. אני חושב שאין טעם שאחזור על הצעתי, היא גם מועלית על הכתב, את גם פירטת אותה בדברי הפתיחה שלך. </w:t>
      </w:r>
    </w:p>
    <w:p w14:paraId="4C4831BC" w14:textId="77777777" w:rsidR="009A48FF" w:rsidRPr="009A48FF" w:rsidRDefault="009A48FF" w:rsidP="009A48FF">
      <w:pPr>
        <w:bidi/>
        <w:jc w:val="both"/>
        <w:rPr>
          <w:rFonts w:cs="David" w:hint="cs"/>
          <w:rtl/>
        </w:rPr>
      </w:pPr>
    </w:p>
    <w:p w14:paraId="08A8DA68" w14:textId="77777777" w:rsidR="009A48FF" w:rsidRPr="009A48FF" w:rsidRDefault="009A48FF" w:rsidP="009A48FF">
      <w:pPr>
        <w:bidi/>
        <w:jc w:val="both"/>
        <w:rPr>
          <w:rFonts w:cs="David" w:hint="cs"/>
          <w:rtl/>
        </w:rPr>
      </w:pPr>
      <w:r w:rsidRPr="009A48FF">
        <w:rPr>
          <w:rFonts w:cs="David" w:hint="cs"/>
          <w:rtl/>
        </w:rPr>
        <w:tab/>
        <w:t xml:space="preserve">אם יורשה לי גם בנימה קצת אישית, אבל הצעה שמותקפת מכל הכיוונים </w:t>
      </w:r>
      <w:r w:rsidRPr="009A48FF">
        <w:rPr>
          <w:rFonts w:cs="David"/>
          <w:rtl/>
        </w:rPr>
        <w:t>–</w:t>
      </w:r>
      <w:r w:rsidRPr="009A48FF">
        <w:rPr>
          <w:rFonts w:cs="David" w:hint="cs"/>
          <w:rtl/>
        </w:rPr>
        <w:t xml:space="preserve"> מכל הכיוונים, גם מצד ימין, גם מצד שמאל, לא מהקשת הפוליטית אלא מכל בעלי העניין סביב ההצעה </w:t>
      </w:r>
      <w:r w:rsidRPr="009A48FF">
        <w:rPr>
          <w:rFonts w:cs="David"/>
          <w:rtl/>
        </w:rPr>
        <w:t>–</w:t>
      </w:r>
      <w:r w:rsidRPr="009A48FF">
        <w:rPr>
          <w:rFonts w:cs="David" w:hint="cs"/>
          <w:rtl/>
        </w:rPr>
        <w:t xml:space="preserve"> אם היא מותקפת, סימן שהיא בסך הכול מנסה לענות על כל התשובות, ובדרך כלל הצעה שאף צד לא מסכים איתה, כנראה שהיא גם ההצעה הסבירה בנסיבות העניין. </w:t>
      </w:r>
    </w:p>
    <w:p w14:paraId="50CF8AD7" w14:textId="77777777" w:rsidR="009A48FF" w:rsidRPr="009A48FF" w:rsidRDefault="009A48FF" w:rsidP="009A48FF">
      <w:pPr>
        <w:bidi/>
        <w:jc w:val="both"/>
        <w:rPr>
          <w:rFonts w:cs="David" w:hint="cs"/>
          <w:rtl/>
        </w:rPr>
      </w:pPr>
    </w:p>
    <w:p w14:paraId="450E49C0" w14:textId="77777777" w:rsidR="009A48FF" w:rsidRPr="009A48FF" w:rsidRDefault="009A48FF" w:rsidP="009A48FF">
      <w:pPr>
        <w:bidi/>
        <w:jc w:val="both"/>
        <w:rPr>
          <w:rFonts w:cs="David" w:hint="cs"/>
          <w:rtl/>
        </w:rPr>
      </w:pPr>
      <w:r w:rsidRPr="009A48FF">
        <w:rPr>
          <w:rFonts w:cs="David" w:hint="cs"/>
          <w:rtl/>
        </w:rPr>
        <w:tab/>
        <w:t xml:space="preserve">הוועדה שאני עמדתי בראשה, שהורכבה מהדרג המקצועי בכנסת </w:t>
      </w:r>
      <w:r w:rsidRPr="009A48FF">
        <w:rPr>
          <w:rFonts w:cs="David"/>
          <w:rtl/>
        </w:rPr>
        <w:t>–</w:t>
      </w:r>
      <w:r w:rsidRPr="009A48FF">
        <w:rPr>
          <w:rFonts w:cs="David" w:hint="cs"/>
          <w:rtl/>
        </w:rPr>
        <w:t xml:space="preserve"> אם זה הלשכה המשפטית ואם זה החשבות </w:t>
      </w:r>
      <w:r w:rsidRPr="009A48FF">
        <w:rPr>
          <w:rFonts w:cs="David"/>
          <w:rtl/>
        </w:rPr>
        <w:t>–</w:t>
      </w:r>
      <w:r w:rsidRPr="009A48FF">
        <w:rPr>
          <w:rFonts w:cs="David" w:hint="cs"/>
          <w:rtl/>
        </w:rPr>
        <w:t xml:space="preserve"> אני חושב שאחרי כל כך הרבה שנים באנו בצורה אמיצה, לשיטתנו, וקבענו מכסה של זמן לתקופת הזכאות לגבי שירותי משרד להם זכאים יושבי-ראש הכנסת לשעבר. תיחמנו אותה בחמש שנים לכולם. לכולם. </w:t>
      </w:r>
    </w:p>
    <w:p w14:paraId="503016F4" w14:textId="77777777" w:rsidR="009A48FF" w:rsidRPr="009A48FF" w:rsidRDefault="009A48FF" w:rsidP="009A48FF">
      <w:pPr>
        <w:bidi/>
        <w:jc w:val="both"/>
        <w:rPr>
          <w:rFonts w:cs="David"/>
          <w:rtl/>
        </w:rPr>
      </w:pPr>
      <w:r w:rsidRPr="009A48FF">
        <w:rPr>
          <w:rFonts w:cs="David"/>
          <w:rtl/>
        </w:rPr>
        <w:br/>
      </w:r>
      <w:r w:rsidRPr="009A48FF">
        <w:rPr>
          <w:rFonts w:cs="David" w:hint="eastAsia"/>
          <w:u w:val="single"/>
          <w:rtl/>
        </w:rPr>
        <w:t>אורי</w:t>
      </w:r>
      <w:r w:rsidRPr="009A48FF">
        <w:rPr>
          <w:rFonts w:cs="David"/>
          <w:u w:val="single"/>
          <w:rtl/>
        </w:rPr>
        <w:t xml:space="preserve"> אריאל:</w:t>
      </w:r>
    </w:p>
    <w:p w14:paraId="5FED5E10" w14:textId="77777777" w:rsidR="009A48FF" w:rsidRPr="009A48FF" w:rsidRDefault="009A48FF" w:rsidP="009A48FF">
      <w:pPr>
        <w:bidi/>
        <w:jc w:val="both"/>
        <w:rPr>
          <w:rFonts w:cs="David"/>
          <w:rtl/>
        </w:rPr>
      </w:pPr>
    </w:p>
    <w:p w14:paraId="303E7A55" w14:textId="77777777" w:rsidR="009A48FF" w:rsidRPr="009A48FF" w:rsidRDefault="009A48FF" w:rsidP="009A48FF">
      <w:pPr>
        <w:bidi/>
        <w:jc w:val="both"/>
        <w:rPr>
          <w:rFonts w:cs="David" w:hint="cs"/>
          <w:rtl/>
        </w:rPr>
      </w:pPr>
      <w:r w:rsidRPr="009A48FF">
        <w:rPr>
          <w:rFonts w:cs="David"/>
          <w:rtl/>
        </w:rPr>
        <w:tab/>
      </w:r>
      <w:r w:rsidRPr="009A48FF">
        <w:rPr>
          <w:rFonts w:cs="David" w:hint="cs"/>
          <w:rtl/>
        </w:rPr>
        <w:t xml:space="preserve"> למה חמש?</w:t>
      </w:r>
    </w:p>
    <w:p w14:paraId="67E7E5A5"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מנכ"ל הכנסת אבי בלשניקוב:</w:t>
      </w:r>
    </w:p>
    <w:p w14:paraId="4661D1D1" w14:textId="77777777" w:rsidR="009A48FF" w:rsidRPr="009A48FF" w:rsidRDefault="009A48FF" w:rsidP="009A48FF">
      <w:pPr>
        <w:bidi/>
        <w:jc w:val="both"/>
        <w:rPr>
          <w:rFonts w:cs="David" w:hint="cs"/>
          <w:rtl/>
        </w:rPr>
      </w:pPr>
    </w:p>
    <w:p w14:paraId="31BB27D4" w14:textId="77777777" w:rsidR="009A48FF" w:rsidRPr="009A48FF" w:rsidRDefault="009A48FF" w:rsidP="009A48FF">
      <w:pPr>
        <w:bidi/>
        <w:jc w:val="both"/>
        <w:rPr>
          <w:rFonts w:cs="David" w:hint="cs"/>
          <w:rtl/>
        </w:rPr>
      </w:pPr>
      <w:r w:rsidRPr="009A48FF">
        <w:rPr>
          <w:rFonts w:cs="David" w:hint="cs"/>
          <w:rtl/>
        </w:rPr>
        <w:tab/>
        <w:t xml:space="preserve">הלכנו לשיטתו של שר האוצר לשעבר, אברהם בייגה שוחט, שעמד בראש ועדה שמינתה ועדת הכספים של הכנסת, שקיבלה את החלטותיה לאחר שעשתה עבודה מקיפה, בשיתוף מחלקת המחקר והמידע של הכנסת, ולאחר שהם קיימו שורה של דיונים רציניים </w:t>
      </w:r>
      <w:r w:rsidRPr="009A48FF">
        <w:rPr>
          <w:rFonts w:cs="David"/>
          <w:rtl/>
        </w:rPr>
        <w:t>–</w:t>
      </w:r>
      <w:r w:rsidRPr="009A48FF">
        <w:rPr>
          <w:rFonts w:cs="David" w:hint="cs"/>
          <w:rtl/>
        </w:rPr>
        <w:t xml:space="preserve"> כולל בדיקות עם פרלמנטים אחרים בעולם </w:t>
      </w:r>
      <w:r w:rsidRPr="009A48FF">
        <w:rPr>
          <w:rFonts w:cs="David"/>
          <w:rtl/>
        </w:rPr>
        <w:t>–</w:t>
      </w:r>
      <w:r w:rsidRPr="009A48FF">
        <w:rPr>
          <w:rFonts w:cs="David" w:hint="cs"/>
          <w:rtl/>
        </w:rPr>
        <w:t xml:space="preserve"> חשבתי לנכון שאנחנו לא נתחיל להקים את האקדמיה מחדש ולבדוק שוב, אלא ללכת ולהידמות להחלטות הוועדה שבראשה עמד שר האוצר לשעבר, למעט סוגיית הרכב. אני חושב שההצעה היא סבירה.</w:t>
      </w:r>
    </w:p>
    <w:p w14:paraId="73F3AEE1" w14:textId="77777777" w:rsidR="009A48FF" w:rsidRPr="009A48FF" w:rsidRDefault="009A48FF" w:rsidP="009A48FF">
      <w:pPr>
        <w:pStyle w:val="Heading5"/>
        <w:rPr>
          <w:rFonts w:hint="cs"/>
          <w:rtl/>
        </w:rPr>
      </w:pPr>
      <w:r w:rsidRPr="009A48FF">
        <w:rPr>
          <w:rtl/>
        </w:rPr>
        <w:br/>
      </w:r>
      <w:r w:rsidRPr="009A48FF">
        <w:rPr>
          <w:rFonts w:hint="cs"/>
          <w:u w:val="single"/>
          <w:rtl/>
        </w:rPr>
        <w:t>שלי יחימוביץ:</w:t>
      </w:r>
    </w:p>
    <w:p w14:paraId="6688D6C9" w14:textId="77777777" w:rsidR="009A48FF" w:rsidRPr="009A48FF" w:rsidRDefault="009A48FF" w:rsidP="009A48FF">
      <w:pPr>
        <w:pStyle w:val="Heading5"/>
        <w:rPr>
          <w:rFonts w:hint="cs"/>
          <w:rtl/>
        </w:rPr>
      </w:pPr>
    </w:p>
    <w:p w14:paraId="2AA4D056" w14:textId="77777777" w:rsidR="009A48FF" w:rsidRPr="009A48FF" w:rsidRDefault="009A48FF" w:rsidP="009A48FF">
      <w:pPr>
        <w:bidi/>
        <w:jc w:val="both"/>
        <w:rPr>
          <w:rFonts w:cs="David"/>
          <w:rtl/>
        </w:rPr>
      </w:pPr>
      <w:r w:rsidRPr="009A48FF">
        <w:rPr>
          <w:rFonts w:cs="David" w:hint="cs"/>
          <w:rtl/>
        </w:rPr>
        <w:tab/>
        <w:t xml:space="preserve"> למה למעט סוגיית הרכב?</w:t>
      </w:r>
    </w:p>
    <w:p w14:paraId="0FD93BA0" w14:textId="77777777" w:rsidR="009A48FF" w:rsidRPr="009A48FF" w:rsidRDefault="009A48FF" w:rsidP="009A48FF">
      <w:pPr>
        <w:tabs>
          <w:tab w:val="left" w:pos="6910"/>
        </w:tabs>
        <w:bidi/>
        <w:jc w:val="both"/>
        <w:rPr>
          <w:rFonts w:cs="David" w:hint="cs"/>
          <w:u w:val="single"/>
          <w:rtl/>
        </w:rPr>
      </w:pPr>
    </w:p>
    <w:p w14:paraId="1BD12E70" w14:textId="77777777" w:rsidR="009A48FF" w:rsidRPr="009A48FF" w:rsidRDefault="009A48FF" w:rsidP="009A48FF">
      <w:pPr>
        <w:tabs>
          <w:tab w:val="left" w:pos="6910"/>
        </w:tabs>
        <w:bidi/>
        <w:jc w:val="both"/>
        <w:rPr>
          <w:rFonts w:cs="David" w:hint="cs"/>
          <w:rtl/>
        </w:rPr>
      </w:pPr>
      <w:r w:rsidRPr="009A48FF">
        <w:rPr>
          <w:rFonts w:cs="David" w:hint="cs"/>
          <w:u w:val="single"/>
          <w:rtl/>
        </w:rPr>
        <w:t>יושב-ראש הכנסת לשעבר שבח וייס:</w:t>
      </w:r>
    </w:p>
    <w:p w14:paraId="42EF32D6" w14:textId="77777777" w:rsidR="009A48FF" w:rsidRPr="009A48FF" w:rsidRDefault="009A48FF" w:rsidP="009A48FF">
      <w:pPr>
        <w:tabs>
          <w:tab w:val="left" w:pos="6910"/>
        </w:tabs>
        <w:bidi/>
        <w:jc w:val="both"/>
        <w:rPr>
          <w:rFonts w:cs="David" w:hint="cs"/>
          <w:rtl/>
        </w:rPr>
      </w:pPr>
    </w:p>
    <w:p w14:paraId="6D7E25C3"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למה למעט סוגיית הרכב?</w:t>
      </w:r>
    </w:p>
    <w:p w14:paraId="1B7BAADE"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7256D864" w14:textId="77777777" w:rsidR="009A48FF" w:rsidRPr="009A48FF" w:rsidRDefault="009A48FF" w:rsidP="009A48FF">
      <w:pPr>
        <w:tabs>
          <w:tab w:val="left" w:pos="654"/>
          <w:tab w:val="left" w:pos="6910"/>
        </w:tabs>
        <w:bidi/>
        <w:jc w:val="both"/>
        <w:rPr>
          <w:rFonts w:cs="David" w:hint="cs"/>
          <w:rtl/>
        </w:rPr>
      </w:pPr>
    </w:p>
    <w:p w14:paraId="08B87B0E"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חבר הכנסת לשעבר שבח וייס, אתה אחריו.</w:t>
      </w:r>
    </w:p>
    <w:p w14:paraId="28556BFA"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701C2FE2" w14:textId="77777777" w:rsidR="009A48FF" w:rsidRPr="009A48FF" w:rsidRDefault="009A48FF" w:rsidP="009A48FF">
      <w:pPr>
        <w:pStyle w:val="Heading5"/>
        <w:rPr>
          <w:rFonts w:hint="cs"/>
          <w:rtl/>
        </w:rPr>
      </w:pPr>
    </w:p>
    <w:p w14:paraId="0465D7AF"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אבל  צריך לשאול קצת שאלות. </w:t>
      </w:r>
    </w:p>
    <w:p w14:paraId="520FFB50"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4A290261" w14:textId="77777777" w:rsidR="009A48FF" w:rsidRPr="009A48FF" w:rsidRDefault="009A48FF" w:rsidP="009A48FF">
      <w:pPr>
        <w:tabs>
          <w:tab w:val="left" w:pos="654"/>
          <w:tab w:val="left" w:pos="6910"/>
        </w:tabs>
        <w:bidi/>
        <w:jc w:val="both"/>
        <w:rPr>
          <w:rFonts w:cs="David" w:hint="cs"/>
          <w:rtl/>
        </w:rPr>
      </w:pPr>
    </w:p>
    <w:p w14:paraId="224D26AC"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אני מבקשת, כל אחד דובר ולא מפריעים לו. מי שירצה להתבטא אחריו </w:t>
      </w:r>
      <w:r w:rsidRPr="009A48FF">
        <w:rPr>
          <w:rFonts w:cs="David"/>
          <w:rtl/>
        </w:rPr>
        <w:t>–</w:t>
      </w:r>
      <w:r w:rsidRPr="009A48FF">
        <w:rPr>
          <w:rFonts w:cs="David" w:hint="cs"/>
          <w:rtl/>
        </w:rPr>
        <w:t xml:space="preserve"> הוא תמיד מוזמן, אבל אצלי לא יהיה פינג-פונג סביב השולחן, כולל גם אותך חברת הכנסת שלי יחימוביץ'.</w:t>
      </w:r>
    </w:p>
    <w:p w14:paraId="04D14963"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6BF91794" w14:textId="77777777" w:rsidR="009A48FF" w:rsidRPr="009A48FF" w:rsidRDefault="009A48FF" w:rsidP="009A48FF">
      <w:pPr>
        <w:pStyle w:val="Heading5"/>
        <w:rPr>
          <w:rFonts w:hint="cs"/>
          <w:rtl/>
        </w:rPr>
      </w:pPr>
    </w:p>
    <w:p w14:paraId="4E0A86F2"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 יש שאלות הבהרה. אני לא רוצה רק לדבר, אני רוצה גם להבין. </w:t>
      </w:r>
    </w:p>
    <w:p w14:paraId="04E7C743"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p>
    <w:p w14:paraId="4AD4048B" w14:textId="77777777" w:rsidR="009A48FF" w:rsidRPr="009A48FF" w:rsidRDefault="009A48FF" w:rsidP="009A48FF">
      <w:pPr>
        <w:tabs>
          <w:tab w:val="left" w:pos="654"/>
          <w:tab w:val="left" w:pos="6910"/>
        </w:tabs>
        <w:bidi/>
        <w:jc w:val="both"/>
        <w:rPr>
          <w:rFonts w:cs="David" w:hint="cs"/>
          <w:rtl/>
        </w:rPr>
      </w:pPr>
    </w:p>
    <w:p w14:paraId="42BF32F8"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אני רוצה לציין שאני לא יכול להיות מנותק מהחלטות של ועדת הכנסת לאורך השנים. אי-אפשר להיות מנותק, אי-אפשר להקים פתאום ועדה, לבוא ולהגיד: כל מה שהיה מת, כל מה שהיה אנחנו מבטלים. זה לא עובד ככה </w:t>
      </w:r>
      <w:r w:rsidRPr="009A48FF">
        <w:rPr>
          <w:rFonts w:cs="David"/>
          <w:rtl/>
        </w:rPr>
        <w:t>–</w:t>
      </w:r>
      <w:r w:rsidRPr="009A48FF">
        <w:rPr>
          <w:rFonts w:cs="David" w:hint="cs"/>
          <w:rtl/>
        </w:rPr>
        <w:t xml:space="preserve"> לשיטתי אני </w:t>
      </w:r>
      <w:r w:rsidRPr="009A48FF">
        <w:rPr>
          <w:rFonts w:cs="David"/>
          <w:rtl/>
        </w:rPr>
        <w:t>–</w:t>
      </w:r>
      <w:r w:rsidRPr="009A48FF">
        <w:rPr>
          <w:rFonts w:cs="David" w:hint="cs"/>
          <w:rtl/>
        </w:rPr>
        <w:t xml:space="preserve"> במדינה מתוקנת. </w:t>
      </w:r>
    </w:p>
    <w:p w14:paraId="3C133234" w14:textId="77777777" w:rsidR="009A48FF" w:rsidRPr="009A48FF" w:rsidRDefault="009A48FF" w:rsidP="009A48FF">
      <w:pPr>
        <w:tabs>
          <w:tab w:val="left" w:pos="654"/>
          <w:tab w:val="left" w:pos="6910"/>
        </w:tabs>
        <w:bidi/>
        <w:jc w:val="both"/>
        <w:rPr>
          <w:rFonts w:cs="David" w:hint="cs"/>
          <w:rtl/>
        </w:rPr>
      </w:pPr>
    </w:p>
    <w:p w14:paraId="4779D420"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אני מאוד הייתי רוצה שכל ההחלטות שמתקבלות בכנסת </w:t>
      </w:r>
      <w:r w:rsidRPr="009A48FF">
        <w:rPr>
          <w:rFonts w:cs="David"/>
          <w:rtl/>
        </w:rPr>
        <w:t>–</w:t>
      </w:r>
      <w:r w:rsidRPr="009A48FF">
        <w:rPr>
          <w:rFonts w:cs="David" w:hint="cs"/>
          <w:rtl/>
        </w:rPr>
        <w:t xml:space="preserve"> אם זה לגבי נשיאים, לגבי ראשי ממשלות, אלמנות של נשיאים, רעיות נשיאים </w:t>
      </w:r>
      <w:r w:rsidRPr="009A48FF">
        <w:rPr>
          <w:rFonts w:cs="David"/>
          <w:rtl/>
        </w:rPr>
        <w:t>–</w:t>
      </w:r>
      <w:r w:rsidRPr="009A48FF">
        <w:rPr>
          <w:rFonts w:cs="David" w:hint="cs"/>
          <w:rtl/>
        </w:rPr>
        <w:t xml:space="preserve"> שהכול יהיה קודם כול בשקיפות, ושתהיה אחידות. </w:t>
      </w:r>
    </w:p>
    <w:p w14:paraId="27CBA44C" w14:textId="77777777" w:rsidR="009A48FF" w:rsidRPr="009A48FF" w:rsidRDefault="009A48FF" w:rsidP="009A48FF">
      <w:pPr>
        <w:tabs>
          <w:tab w:val="left" w:pos="654"/>
          <w:tab w:val="left" w:pos="6910"/>
        </w:tabs>
        <w:bidi/>
        <w:jc w:val="both"/>
        <w:rPr>
          <w:rFonts w:cs="David" w:hint="cs"/>
          <w:rtl/>
        </w:rPr>
      </w:pPr>
    </w:p>
    <w:p w14:paraId="4A6AB4D3"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אבל, זה לא הולך, ואגב, גם בוועדת שוחט </w:t>
      </w:r>
      <w:r w:rsidRPr="009A48FF">
        <w:rPr>
          <w:rFonts w:cs="David"/>
          <w:rtl/>
        </w:rPr>
        <w:t>–</w:t>
      </w:r>
      <w:r w:rsidRPr="009A48FF">
        <w:rPr>
          <w:rFonts w:cs="David" w:hint="cs"/>
          <w:rtl/>
        </w:rPr>
        <w:t xml:space="preserve"> שחלקכם רוצים שזה יהיה הסמן המרכזי שלנו </w:t>
      </w:r>
      <w:r w:rsidRPr="009A48FF">
        <w:rPr>
          <w:rFonts w:cs="David"/>
          <w:rtl/>
        </w:rPr>
        <w:t>–</w:t>
      </w:r>
      <w:r w:rsidRPr="009A48FF">
        <w:rPr>
          <w:rFonts w:cs="David" w:hint="cs"/>
          <w:rtl/>
        </w:rPr>
        <w:t xml:space="preserve"> זה לא עובד ככה. ראֵה, שאת ההגבלות על היקף ההטבות של השנים מתחילים רק אחרי כהונתו של הנשיא קצב, זאת אומרת מתקופתו של שמעון פרס.</w:t>
      </w:r>
    </w:p>
    <w:p w14:paraId="7AA7EBD9"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חיים אורון:</w:t>
      </w:r>
    </w:p>
    <w:p w14:paraId="170FE4F0" w14:textId="77777777" w:rsidR="009A48FF" w:rsidRPr="009A48FF" w:rsidRDefault="009A48FF" w:rsidP="009A48FF">
      <w:pPr>
        <w:tabs>
          <w:tab w:val="left" w:pos="654"/>
          <w:tab w:val="left" w:pos="6910"/>
        </w:tabs>
        <w:bidi/>
        <w:jc w:val="both"/>
        <w:rPr>
          <w:rFonts w:cs="David" w:hint="cs"/>
          <w:rtl/>
        </w:rPr>
      </w:pPr>
    </w:p>
    <w:p w14:paraId="57CE7D77"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לא, לא, לא. </w:t>
      </w:r>
    </w:p>
    <w:p w14:paraId="27B01380"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p>
    <w:p w14:paraId="28E8E41A" w14:textId="77777777" w:rsidR="009A48FF" w:rsidRPr="009A48FF" w:rsidRDefault="009A48FF" w:rsidP="009A48FF">
      <w:pPr>
        <w:tabs>
          <w:tab w:val="left" w:pos="654"/>
          <w:tab w:val="left" w:pos="6910"/>
        </w:tabs>
        <w:bidi/>
        <w:jc w:val="both"/>
        <w:rPr>
          <w:rFonts w:cs="David" w:hint="cs"/>
          <w:rtl/>
        </w:rPr>
      </w:pPr>
    </w:p>
    <w:p w14:paraId="098381AE"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אחרי זה תגיד לא. </w:t>
      </w:r>
    </w:p>
    <w:p w14:paraId="1512A796"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חיים אורון:</w:t>
      </w:r>
    </w:p>
    <w:p w14:paraId="07B3E1E3" w14:textId="77777777" w:rsidR="009A48FF" w:rsidRPr="009A48FF" w:rsidRDefault="009A48FF" w:rsidP="009A48FF">
      <w:pPr>
        <w:tabs>
          <w:tab w:val="left" w:pos="654"/>
          <w:tab w:val="left" w:pos="6910"/>
        </w:tabs>
        <w:bidi/>
        <w:jc w:val="both"/>
        <w:rPr>
          <w:rFonts w:cs="David" w:hint="cs"/>
          <w:rtl/>
        </w:rPr>
      </w:pPr>
    </w:p>
    <w:p w14:paraId="1AED8461"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סליחה, אני היחידי שנוכח פה מהוועדה.</w:t>
      </w:r>
    </w:p>
    <w:p w14:paraId="24FC3895"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p>
    <w:p w14:paraId="7B138092" w14:textId="77777777" w:rsidR="009A48FF" w:rsidRPr="009A48FF" w:rsidRDefault="009A48FF" w:rsidP="009A48FF">
      <w:pPr>
        <w:tabs>
          <w:tab w:val="left" w:pos="654"/>
          <w:tab w:val="left" w:pos="6910"/>
        </w:tabs>
        <w:bidi/>
        <w:jc w:val="both"/>
        <w:rPr>
          <w:rFonts w:cs="David" w:hint="cs"/>
          <w:rtl/>
        </w:rPr>
      </w:pPr>
    </w:p>
    <w:p w14:paraId="36385614"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סליחה. </w:t>
      </w:r>
    </w:p>
    <w:p w14:paraId="2A4B0C9E"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חיים אורון:</w:t>
      </w:r>
    </w:p>
    <w:p w14:paraId="1C2FCA97" w14:textId="77777777" w:rsidR="009A48FF" w:rsidRPr="009A48FF" w:rsidRDefault="009A48FF" w:rsidP="009A48FF">
      <w:pPr>
        <w:tabs>
          <w:tab w:val="left" w:pos="654"/>
          <w:tab w:val="left" w:pos="6910"/>
        </w:tabs>
        <w:bidi/>
        <w:jc w:val="both"/>
        <w:rPr>
          <w:rFonts w:cs="David" w:hint="cs"/>
          <w:rtl/>
        </w:rPr>
      </w:pPr>
    </w:p>
    <w:p w14:paraId="707BB761"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לא, כי אם אתה טוען טענת אי-אחידות, בוועדה היתה אחידות רבה מאוד, כולל קצב. </w:t>
      </w:r>
    </w:p>
    <w:p w14:paraId="5536EABD" w14:textId="77777777" w:rsidR="009A48FF" w:rsidRPr="009A48FF" w:rsidRDefault="009A48FF" w:rsidP="009A48FF">
      <w:pPr>
        <w:tabs>
          <w:tab w:val="left" w:pos="654"/>
          <w:tab w:val="left" w:pos="6910"/>
        </w:tabs>
        <w:bidi/>
        <w:jc w:val="both"/>
        <w:rPr>
          <w:rFonts w:cs="David" w:hint="cs"/>
          <w:u w:val="single"/>
          <w:rtl/>
        </w:rPr>
      </w:pPr>
    </w:p>
    <w:p w14:paraId="36D84115" w14:textId="77777777" w:rsidR="009A48FF" w:rsidRPr="009A48FF" w:rsidRDefault="009A48FF" w:rsidP="009A48FF">
      <w:pPr>
        <w:tabs>
          <w:tab w:val="left" w:pos="654"/>
          <w:tab w:val="left" w:pos="6910"/>
        </w:tabs>
        <w:bidi/>
        <w:jc w:val="both"/>
        <w:rPr>
          <w:rFonts w:cs="David" w:hint="cs"/>
          <w:rtl/>
        </w:rPr>
      </w:pPr>
      <w:r w:rsidRPr="009A48FF">
        <w:rPr>
          <w:rFonts w:cs="David" w:hint="cs"/>
          <w:u w:val="single"/>
          <w:rtl/>
        </w:rPr>
        <w:t>מנכ"ל הכנסת אבי בלשניקוב:</w:t>
      </w:r>
    </w:p>
    <w:p w14:paraId="2145961A" w14:textId="77777777" w:rsidR="009A48FF" w:rsidRPr="009A48FF" w:rsidRDefault="009A48FF" w:rsidP="009A48FF">
      <w:pPr>
        <w:tabs>
          <w:tab w:val="left" w:pos="654"/>
          <w:tab w:val="left" w:pos="6910"/>
        </w:tabs>
        <w:bidi/>
        <w:jc w:val="both"/>
        <w:rPr>
          <w:rFonts w:cs="David" w:hint="cs"/>
          <w:rtl/>
        </w:rPr>
      </w:pPr>
    </w:p>
    <w:p w14:paraId="059C2443"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כולל קצב. אני אומר: אחרי תקופתו. אמרתי: כולל קצב, מאחרי עידן קצב.</w:t>
      </w:r>
    </w:p>
    <w:p w14:paraId="5227D663"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חיים אורון:</w:t>
      </w:r>
    </w:p>
    <w:p w14:paraId="5D5868B5" w14:textId="77777777" w:rsidR="009A48FF" w:rsidRPr="009A48FF" w:rsidRDefault="009A48FF" w:rsidP="009A48FF">
      <w:pPr>
        <w:tabs>
          <w:tab w:val="left" w:pos="654"/>
          <w:tab w:val="left" w:pos="6910"/>
        </w:tabs>
        <w:bidi/>
        <w:jc w:val="both"/>
        <w:rPr>
          <w:rFonts w:cs="David" w:hint="cs"/>
          <w:rtl/>
        </w:rPr>
      </w:pPr>
    </w:p>
    <w:p w14:paraId="23B5D24E"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לא, כולל קצב, לחמש שנים. אני יודע מה אני מדבר.</w:t>
      </w:r>
    </w:p>
    <w:p w14:paraId="1151B90E" w14:textId="77777777" w:rsidR="009A48FF" w:rsidRPr="009A48FF" w:rsidRDefault="009A48FF" w:rsidP="009A48FF">
      <w:pPr>
        <w:bidi/>
        <w:jc w:val="both"/>
        <w:rPr>
          <w:rFonts w:cs="David"/>
          <w:u w:val="single"/>
          <w:rtl/>
        </w:rPr>
      </w:pPr>
      <w:r w:rsidRPr="009A48FF">
        <w:rPr>
          <w:rFonts w:cs="David"/>
          <w:rtl/>
        </w:rPr>
        <w:br/>
      </w:r>
    </w:p>
    <w:p w14:paraId="073502D7" w14:textId="77777777" w:rsidR="009A48FF" w:rsidRPr="009A48FF" w:rsidRDefault="009A48FF" w:rsidP="009A48FF">
      <w:pPr>
        <w:bidi/>
        <w:jc w:val="both"/>
        <w:rPr>
          <w:rFonts w:cs="David" w:hint="cs"/>
          <w:u w:val="single"/>
          <w:rtl/>
        </w:rPr>
      </w:pPr>
      <w:r w:rsidRPr="009A48FF">
        <w:rPr>
          <w:rFonts w:cs="David"/>
          <w:u w:val="single"/>
          <w:rtl/>
        </w:rPr>
        <w:br w:type="page"/>
      </w:r>
      <w:r w:rsidRPr="009A48FF">
        <w:rPr>
          <w:rFonts w:cs="David" w:hint="cs"/>
          <w:u w:val="single"/>
          <w:rtl/>
        </w:rPr>
        <w:t>היו"ר רוחמה אברהם בלילא:</w:t>
      </w:r>
    </w:p>
    <w:p w14:paraId="17BAA0CA" w14:textId="77777777" w:rsidR="009A48FF" w:rsidRPr="009A48FF" w:rsidRDefault="009A48FF" w:rsidP="009A48FF">
      <w:pPr>
        <w:tabs>
          <w:tab w:val="left" w:pos="654"/>
          <w:tab w:val="left" w:pos="6910"/>
        </w:tabs>
        <w:bidi/>
        <w:jc w:val="both"/>
        <w:rPr>
          <w:rFonts w:cs="David" w:hint="cs"/>
          <w:rtl/>
        </w:rPr>
      </w:pPr>
    </w:p>
    <w:p w14:paraId="6DB71F13"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שבע שנים. </w:t>
      </w:r>
    </w:p>
    <w:p w14:paraId="253016DD"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חיים אורון:</w:t>
      </w:r>
    </w:p>
    <w:p w14:paraId="40E9D29C" w14:textId="77777777" w:rsidR="009A48FF" w:rsidRPr="009A48FF" w:rsidRDefault="009A48FF" w:rsidP="009A48FF">
      <w:pPr>
        <w:tabs>
          <w:tab w:val="left" w:pos="654"/>
          <w:tab w:val="left" w:pos="6910"/>
        </w:tabs>
        <w:bidi/>
        <w:jc w:val="both"/>
        <w:rPr>
          <w:rFonts w:cs="David" w:hint="cs"/>
          <w:rtl/>
        </w:rPr>
      </w:pPr>
    </w:p>
    <w:p w14:paraId="65417898"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כולל קצב, שבע שנים. הוועדה </w:t>
      </w:r>
      <w:r w:rsidRPr="009A48FF">
        <w:rPr>
          <w:rFonts w:cs="David"/>
          <w:rtl/>
        </w:rPr>
        <w:t>–</w:t>
      </w:r>
      <w:r w:rsidRPr="009A48FF">
        <w:rPr>
          <w:rFonts w:cs="David" w:hint="cs"/>
          <w:rtl/>
        </w:rPr>
        <w:t xml:space="preserve"> נגד דעת ועדת שוחט </w:t>
      </w:r>
      <w:r w:rsidRPr="009A48FF">
        <w:rPr>
          <w:rFonts w:cs="David"/>
          <w:rtl/>
        </w:rPr>
        <w:t>–</w:t>
      </w:r>
      <w:r w:rsidRPr="009A48FF">
        <w:rPr>
          <w:rFonts w:cs="David" w:hint="cs"/>
          <w:rtl/>
        </w:rPr>
        <w:t xml:space="preserve"> נתנה לקצב מתנה, אבל בוועדת שוחט החיתוך היה מאוד ברור.</w:t>
      </w:r>
    </w:p>
    <w:p w14:paraId="1BBC5BD4"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241B8A1E" w14:textId="77777777" w:rsidR="009A48FF" w:rsidRPr="009A48FF" w:rsidRDefault="009A48FF" w:rsidP="009A48FF">
      <w:pPr>
        <w:tabs>
          <w:tab w:val="left" w:pos="654"/>
          <w:tab w:val="left" w:pos="6910"/>
        </w:tabs>
        <w:bidi/>
        <w:jc w:val="both"/>
        <w:rPr>
          <w:rFonts w:cs="David" w:hint="cs"/>
          <w:rtl/>
        </w:rPr>
      </w:pPr>
    </w:p>
    <w:p w14:paraId="4F8E59EB"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אבל הוא מדבר על זה, חבר הכנסת חיים אורון.</w:t>
      </w:r>
    </w:p>
    <w:p w14:paraId="231C6EFB"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p>
    <w:p w14:paraId="14DA4829" w14:textId="77777777" w:rsidR="009A48FF" w:rsidRPr="009A48FF" w:rsidRDefault="009A48FF" w:rsidP="009A48FF">
      <w:pPr>
        <w:tabs>
          <w:tab w:val="left" w:pos="654"/>
          <w:tab w:val="left" w:pos="6910"/>
        </w:tabs>
        <w:bidi/>
        <w:jc w:val="both"/>
        <w:rPr>
          <w:rFonts w:cs="David" w:hint="cs"/>
          <w:rtl/>
        </w:rPr>
      </w:pPr>
    </w:p>
    <w:p w14:paraId="150F107C"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אני מדבר על ההחלטה הסופית, אני יודע מה אתם המלצתם, מכובדי. מה שאמרה בסופו של דבר ההחלטה לגבי נשיאים לשעבר, שעד עידן קצב נוהגים </w:t>
      </w:r>
      <w:r w:rsidRPr="009A48FF">
        <w:rPr>
          <w:rFonts w:cs="David" w:hint="cs"/>
        </w:rPr>
        <w:t>X</w:t>
      </w:r>
      <w:r w:rsidRPr="009A48FF">
        <w:rPr>
          <w:rFonts w:cs="David" w:hint="cs"/>
          <w:rtl/>
        </w:rPr>
        <w:t xml:space="preserve">, ומאחרי עידן קצב נוהגים </w:t>
      </w:r>
      <w:r w:rsidRPr="009A48FF">
        <w:rPr>
          <w:rFonts w:cs="David" w:hint="cs"/>
        </w:rPr>
        <w:t>Y</w:t>
      </w:r>
      <w:r w:rsidRPr="009A48FF">
        <w:rPr>
          <w:rFonts w:cs="David" w:hint="cs"/>
          <w:rtl/>
        </w:rPr>
        <w:t xml:space="preserve">, ואני לא בא כרגע להעביר ביקורת על שום החלטה </w:t>
      </w:r>
      <w:r w:rsidRPr="009A48FF">
        <w:rPr>
          <w:rFonts w:cs="David"/>
          <w:rtl/>
        </w:rPr>
        <w:t>–</w:t>
      </w:r>
      <w:r w:rsidRPr="009A48FF">
        <w:rPr>
          <w:rFonts w:cs="David" w:hint="cs"/>
          <w:rtl/>
        </w:rPr>
        <w:t xml:space="preserve"> לא של ועדת הכספים ולא של ועדת הכנסת. </w:t>
      </w:r>
    </w:p>
    <w:p w14:paraId="7DF81260"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30E5E8F5" w14:textId="77777777" w:rsidR="009A48FF" w:rsidRPr="009A48FF" w:rsidRDefault="009A48FF" w:rsidP="009A48FF">
      <w:pPr>
        <w:pStyle w:val="Heading5"/>
        <w:rPr>
          <w:rFonts w:hint="cs"/>
          <w:rtl/>
        </w:rPr>
      </w:pPr>
    </w:p>
    <w:p w14:paraId="7F26D10C"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 אז למה לא פעלתם אחרי החלטת ועדת הכספים, באופן מדויק?</w:t>
      </w:r>
    </w:p>
    <w:p w14:paraId="0F2EB598"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0DF941FE"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כי זאת ועדת כספים. אני בא ומציג עמדה, לפיה אנחנו באנו והמלצנו לקצץ ברוב ההטבות שניתנות ליושבי-ראש כנסת לשעבר, בתום החמש שנים, קרי: לשכה, עוזרים וכדומה, כאשר אנחנו משאירים את הסוגיה של הרכב כי חשבנו שלבוא ולבטל את כל ההטבות שהיו לאורך השנים זה לא נכון. אני מבקש לציין שבשנת 2001 אותה ועדה פה, אותם חברי כנסת </w:t>
      </w:r>
      <w:r w:rsidRPr="009A48FF">
        <w:rPr>
          <w:rFonts w:cs="David"/>
          <w:rtl/>
        </w:rPr>
        <w:t>–</w:t>
      </w:r>
      <w:r w:rsidRPr="009A48FF">
        <w:rPr>
          <w:rFonts w:cs="David" w:hint="cs"/>
          <w:rtl/>
        </w:rPr>
        <w:t xml:space="preserve"> בלי ועדת בשלניקוב </w:t>
      </w:r>
      <w:r w:rsidRPr="009A48FF">
        <w:rPr>
          <w:rFonts w:cs="David"/>
          <w:rtl/>
        </w:rPr>
        <w:t>–</w:t>
      </w:r>
      <w:r w:rsidRPr="009A48FF">
        <w:rPr>
          <w:rFonts w:cs="David" w:hint="cs"/>
          <w:rtl/>
        </w:rPr>
        <w:t xml:space="preserve"> רק בהרכב שונה, החליטו שרכב יהיה לכל החיים. זאת לא החלטה שלי, זאת החלטה שהתקבלה בשנת 2001, טרם בואי לכאן, וטרם בואם של חלק נכבד מהאנשים שיושבים כאן. </w:t>
      </w:r>
    </w:p>
    <w:p w14:paraId="2E656279"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rtl/>
        </w:rPr>
        <w:tab/>
        <w:t xml:space="preserve">אשר על כן - רק למען הצדק - לא מדובר כאן בהצעה שלי לתת רכב לכל החיים. זאת הצעה שהיא שרירה וקיימת משנת 2001. אני רוצה שהסוגיה הזאת תהיה ברורה. </w:t>
      </w:r>
    </w:p>
    <w:p w14:paraId="027F9474"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יושב-ראש הכנסת לשעבר דן תיכון:</w:t>
      </w:r>
    </w:p>
    <w:p w14:paraId="736EC71B" w14:textId="77777777" w:rsidR="009A48FF" w:rsidRPr="009A48FF" w:rsidRDefault="009A48FF" w:rsidP="009A48FF">
      <w:pPr>
        <w:tabs>
          <w:tab w:val="left" w:pos="654"/>
          <w:tab w:val="left" w:pos="6910"/>
        </w:tabs>
        <w:bidi/>
        <w:jc w:val="both"/>
        <w:rPr>
          <w:rFonts w:cs="David" w:hint="cs"/>
          <w:rtl/>
        </w:rPr>
      </w:pPr>
    </w:p>
    <w:p w14:paraId="7BD95403"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לא נכון. מ-1969.</w:t>
      </w:r>
    </w:p>
    <w:p w14:paraId="5B78FBF0"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4B6601F9" w14:textId="77777777" w:rsidR="009A48FF" w:rsidRPr="009A48FF" w:rsidRDefault="009A48FF" w:rsidP="009A48FF">
      <w:pPr>
        <w:tabs>
          <w:tab w:val="left" w:pos="654"/>
          <w:tab w:val="left" w:pos="6910"/>
        </w:tabs>
        <w:bidi/>
        <w:jc w:val="both"/>
        <w:rPr>
          <w:rFonts w:cs="David" w:hint="cs"/>
          <w:rtl/>
        </w:rPr>
      </w:pPr>
    </w:p>
    <w:p w14:paraId="23669ADB"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תנו לו בבקשה לסיים. </w:t>
      </w:r>
    </w:p>
    <w:p w14:paraId="324F7E87"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2EB5D903" w14:textId="77777777" w:rsidR="009A48FF" w:rsidRPr="009A48FF" w:rsidRDefault="009A48FF" w:rsidP="009A48FF">
      <w:pPr>
        <w:tabs>
          <w:tab w:val="left" w:pos="654"/>
          <w:tab w:val="left" w:pos="6910"/>
        </w:tabs>
        <w:bidi/>
        <w:jc w:val="both"/>
        <w:rPr>
          <w:rFonts w:cs="David"/>
          <w:rtl/>
        </w:rPr>
      </w:pPr>
      <w:r w:rsidRPr="009A48FF">
        <w:rPr>
          <w:rFonts w:cs="David" w:hint="cs"/>
          <w:rtl/>
        </w:rPr>
        <w:tab/>
        <w:t xml:space="preserve">תנו לי לסיים, אחרי כן תתקנו את הכול. אני בא ואומר, גברתי חברת הכנסת שלי יחימוביץ' </w:t>
      </w:r>
      <w:r w:rsidRPr="009A48FF">
        <w:rPr>
          <w:rFonts w:cs="David"/>
          <w:rtl/>
        </w:rPr>
        <w:t>–</w:t>
      </w:r>
      <w:r w:rsidRPr="009A48FF">
        <w:rPr>
          <w:rFonts w:cs="David" w:hint="cs"/>
          <w:rtl/>
        </w:rPr>
        <w:t xml:space="preserve"> כי את שאלת אותי ראשונה: אני בהצעתי לא מוסיף שום דבר. </w:t>
      </w:r>
    </w:p>
    <w:p w14:paraId="11530502" w14:textId="77777777" w:rsidR="009A48FF" w:rsidRPr="009A48FF" w:rsidRDefault="009A48FF" w:rsidP="009A48FF">
      <w:pPr>
        <w:tabs>
          <w:tab w:val="left" w:pos="654"/>
          <w:tab w:val="left" w:pos="6910"/>
        </w:tabs>
        <w:bidi/>
        <w:ind w:firstLine="567"/>
        <w:jc w:val="both"/>
        <w:rPr>
          <w:rFonts w:cs="David" w:hint="cs"/>
          <w:rtl/>
        </w:rPr>
      </w:pPr>
    </w:p>
    <w:p w14:paraId="38F3EB0E"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בהצעה שלי אני בא ואני גורע חלק נכבד מאוד מההטבות, מנסה להשוות את זה כמו לראשי ממשלה, ואומר: אחרי חמש שנים אני מותח קו, למעט הסוגיה של הרכב.</w:t>
      </w:r>
    </w:p>
    <w:p w14:paraId="008D3CF3"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4567E6FB"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 xml:space="preserve"> </w:t>
      </w:r>
    </w:p>
    <w:p w14:paraId="3E150792"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והיה וועדת הכנסת תרצה לשנות החלטתה מ- 2001, היא מוזמנת לעשות זאת כעת, זה לא משנה שום דבר.</w:t>
      </w:r>
    </w:p>
    <w:p w14:paraId="47D04FEB" w14:textId="77777777" w:rsidR="009A48FF" w:rsidRPr="009A48FF" w:rsidRDefault="009A48FF" w:rsidP="009A48FF">
      <w:pPr>
        <w:tabs>
          <w:tab w:val="left" w:pos="654"/>
          <w:tab w:val="left" w:pos="6910"/>
        </w:tabs>
        <w:bidi/>
        <w:ind w:firstLine="567"/>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1D96C915"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ab/>
        <w:t xml:space="preserve">אני לא המצאתי, לא הבאתי משהו חדש. </w:t>
      </w:r>
    </w:p>
    <w:p w14:paraId="3CACF4E2"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523B5C2A" w14:textId="77777777" w:rsidR="009A48FF" w:rsidRPr="009A48FF" w:rsidRDefault="009A48FF" w:rsidP="009A48FF">
      <w:pPr>
        <w:pStyle w:val="Heading5"/>
        <w:rPr>
          <w:rFonts w:hint="cs"/>
          <w:rtl/>
        </w:rPr>
      </w:pPr>
    </w:p>
    <w:p w14:paraId="4A4B9DD6"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ab/>
        <w:t xml:space="preserve"> מר בלשניקוב, האם אני יכולה לשאול אותך שאלה, ברשותך? </w:t>
      </w:r>
    </w:p>
    <w:p w14:paraId="51F2E7C5" w14:textId="77777777" w:rsidR="009A48FF" w:rsidRPr="009A48FF" w:rsidRDefault="009A48FF" w:rsidP="009A48FF">
      <w:pPr>
        <w:tabs>
          <w:tab w:val="left" w:pos="654"/>
          <w:tab w:val="left" w:pos="6910"/>
        </w:tabs>
        <w:bidi/>
        <w:jc w:val="both"/>
        <w:rPr>
          <w:rFonts w:cs="David" w:hint="cs"/>
          <w:rtl/>
        </w:rPr>
      </w:pPr>
      <w:r w:rsidRPr="009A48FF">
        <w:rPr>
          <w:rFonts w:cs="David" w:hint="cs"/>
          <w:rtl/>
        </w:rPr>
        <w:br/>
      </w:r>
      <w:r w:rsidRPr="009A48FF">
        <w:rPr>
          <w:rFonts w:cs="David" w:hint="cs"/>
          <w:u w:val="single"/>
          <w:rtl/>
        </w:rPr>
        <w:t>מנכ"ל הכנסת אבי בלשניקוב:</w:t>
      </w:r>
      <w:r w:rsidRPr="009A48FF">
        <w:rPr>
          <w:rFonts w:cs="David"/>
          <w:rtl/>
        </w:rPr>
        <w:br/>
      </w:r>
      <w:r w:rsidRPr="009A48FF">
        <w:rPr>
          <w:rFonts w:cs="David"/>
          <w:rtl/>
        </w:rPr>
        <w:br/>
      </w:r>
      <w:r w:rsidRPr="009A48FF">
        <w:rPr>
          <w:rFonts w:cs="David" w:hint="cs"/>
          <w:rtl/>
        </w:rPr>
        <w:tab/>
        <w:t xml:space="preserve">אני הלכתי אחורה, ביטלתי זכויות וביטלתי הטבות. </w:t>
      </w:r>
    </w:p>
    <w:p w14:paraId="6EB23FEA"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474ADB8F" w14:textId="77777777" w:rsidR="009A48FF" w:rsidRPr="009A48FF" w:rsidRDefault="009A48FF" w:rsidP="009A48FF">
      <w:pPr>
        <w:tabs>
          <w:tab w:val="left" w:pos="654"/>
          <w:tab w:val="left" w:pos="6910"/>
        </w:tabs>
        <w:bidi/>
        <w:jc w:val="both"/>
        <w:rPr>
          <w:rFonts w:cs="David" w:hint="cs"/>
          <w:rtl/>
        </w:rPr>
      </w:pPr>
    </w:p>
    <w:p w14:paraId="1DD5D7FD"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תודה. חברת הכנסת שלי יחימוביץ', שאלה.</w:t>
      </w:r>
    </w:p>
    <w:p w14:paraId="2FCBD2FD"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3969F1BA" w14:textId="77777777" w:rsidR="009A48FF" w:rsidRPr="009A48FF" w:rsidRDefault="009A48FF" w:rsidP="009A48FF">
      <w:pPr>
        <w:pStyle w:val="Heading5"/>
        <w:rPr>
          <w:rFonts w:hint="cs"/>
          <w:rtl/>
        </w:rPr>
      </w:pPr>
    </w:p>
    <w:p w14:paraId="306B40CA"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 השאלה שלי לא עוסקת בסוגיית ההשוואה בין יושבי-הראש לשעבר, אלא בין אלה שלעתיד, וכיוון שאנחנו עוסקים כאן בהחלטתה של ועדת המשנה שבראשה עמד שר האוצר לשעבר בייגה שוחט, וחבר הכנסת אורון היה חבר בה, שגרסה זכויות לחמש שנים קדימה, או שבע שנים לחלופין לנשיא, לרבות נטילת הרכב הצמוד מנשיאים לשעבר ומראשי ממשלות לשעבר, וכיוון שכל הרציונל בבסיס ההטבות המיוחדות ליושבי-ראש הכנסת הוא השוואה שלהם בעצם לראשי ממשלות ולנשיאים, מדוע אתה מדבר איתנו על ההחלטה ב- 2001 ולא עוקב באופן צמוד את ההחלטה המאוד מושכלת שהתקבלה אחרי שנה וחצי של דיונים בוועדת הכספים, בפברואר 2006, ועל-פיה גם ראשי ממשלות ונשיאים לשעבר לא יהיו זכאים לרכב צמוד לכל חייהם, ואילו יושבי-ראש כנסת כן. מאיפה מגיע ההבדל הזה? אני רוצה להבין. </w:t>
      </w:r>
    </w:p>
    <w:p w14:paraId="1DA16585"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53C05484"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אני יכול להשיב, גברתי. </w:t>
      </w:r>
    </w:p>
    <w:p w14:paraId="1477247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39BDF0BF" w14:textId="77777777" w:rsidR="009A48FF" w:rsidRPr="009A48FF" w:rsidRDefault="009A48FF" w:rsidP="009A48FF">
      <w:pPr>
        <w:tabs>
          <w:tab w:val="left" w:pos="654"/>
          <w:tab w:val="left" w:pos="6910"/>
        </w:tabs>
        <w:bidi/>
        <w:jc w:val="both"/>
        <w:rPr>
          <w:rFonts w:cs="David" w:hint="cs"/>
          <w:rtl/>
        </w:rPr>
      </w:pPr>
    </w:p>
    <w:p w14:paraId="46C9A63B"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אולי חבר הכנסת סער ישאל, ואתה תשיב לשניהם, ולאחר מכן נפתח את הדיון. חבר הכנסת סער, בבקשה.</w:t>
      </w:r>
    </w:p>
    <w:p w14:paraId="40FAECEA"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755FB1C9" w14:textId="77777777" w:rsidR="009A48FF" w:rsidRPr="009A48FF" w:rsidRDefault="009A48FF" w:rsidP="009A48FF">
      <w:pPr>
        <w:bidi/>
        <w:jc w:val="both"/>
        <w:rPr>
          <w:rFonts w:cs="David" w:hint="cs"/>
          <w:u w:val="single"/>
          <w:rtl/>
        </w:rPr>
      </w:pPr>
    </w:p>
    <w:p w14:paraId="7334519F"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אדוני המנהל הכללי, אתה בהחלט סקרת דברים שהיו בעבר. לדבר אחד אני לא מצאתי התייחסות כאשר הקשבתי לדברים, והוא מה ההצדקה למתן רכב לכל החיים. למה אדם שסיים לשרת </w:t>
      </w:r>
      <w:r w:rsidRPr="009A48FF">
        <w:rPr>
          <w:rFonts w:cs="David"/>
          <w:rtl/>
        </w:rPr>
        <w:t>–</w:t>
      </w:r>
      <w:r w:rsidRPr="009A48FF">
        <w:rPr>
          <w:rFonts w:cs="David" w:hint="cs"/>
          <w:rtl/>
        </w:rPr>
        <w:t xml:space="preserve"> לפי המסמך שלך מוצע שמונה-עשר חודשים; מישהו היה יכול להאמין שזו מעין פוליסת ביטוח למקרה של התפזרות מוקדמת של הכנסת; לא של הכנסת הזאת כמובן, אני מתכוון לכנסות בעתיד - מה ההצדקה הערכית מול הציבור לבוא לתת רכב לכל החיים? זה דבר שלא שמעתי, והייתי מאוד מעוניין לשמוע.</w:t>
      </w:r>
    </w:p>
    <w:p w14:paraId="392C264A"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6DC5C384" w14:textId="77777777" w:rsidR="009A48FF" w:rsidRPr="009A48FF" w:rsidRDefault="009A48FF" w:rsidP="009A48FF">
      <w:pPr>
        <w:tabs>
          <w:tab w:val="left" w:pos="654"/>
          <w:tab w:val="left" w:pos="6910"/>
        </w:tabs>
        <w:bidi/>
        <w:jc w:val="both"/>
        <w:rPr>
          <w:rFonts w:cs="David" w:hint="cs"/>
          <w:rtl/>
        </w:rPr>
      </w:pPr>
    </w:p>
    <w:p w14:paraId="56EA889A"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תודה, אדוני. בבקשה, המנכ"ל.</w:t>
      </w:r>
    </w:p>
    <w:p w14:paraId="7E875A47"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299F49EF"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ועדת שוחט הניחה את החלטתה, ועדת הכספים אימצה את רוב המלצותיה, והמשכנו הלאה. </w:t>
      </w:r>
    </w:p>
    <w:p w14:paraId="5EE41E47" w14:textId="77777777" w:rsidR="009A48FF" w:rsidRPr="009A48FF" w:rsidRDefault="009A48FF" w:rsidP="009A48FF">
      <w:pPr>
        <w:tabs>
          <w:tab w:val="left" w:pos="654"/>
          <w:tab w:val="left" w:pos="6910"/>
        </w:tabs>
        <w:bidi/>
        <w:jc w:val="both"/>
        <w:rPr>
          <w:rFonts w:cs="David" w:hint="cs"/>
          <w:rtl/>
        </w:rPr>
      </w:pPr>
    </w:p>
    <w:p w14:paraId="706A7C6E"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מאותה סיבה, חבר הכנסת סער וחברת הכנסת שלי יחימוביץ', שלפני מספר חודשים מועט ביותר </w:t>
      </w:r>
      <w:r w:rsidRPr="009A48FF">
        <w:rPr>
          <w:rFonts w:cs="David"/>
          <w:rtl/>
        </w:rPr>
        <w:t>–</w:t>
      </w:r>
      <w:r w:rsidRPr="009A48FF">
        <w:rPr>
          <w:rFonts w:cs="David" w:hint="cs"/>
          <w:rtl/>
        </w:rPr>
        <w:t xml:space="preserve"> אחרי שהתקבלו כל החלטות ועדת שוחט </w:t>
      </w:r>
      <w:r w:rsidRPr="009A48FF">
        <w:rPr>
          <w:rFonts w:cs="David"/>
          <w:rtl/>
        </w:rPr>
        <w:t>–</w:t>
      </w:r>
      <w:r w:rsidRPr="009A48FF">
        <w:rPr>
          <w:rFonts w:cs="David" w:hint="cs"/>
          <w:rtl/>
        </w:rPr>
        <w:t xml:space="preserve"> היתה פנייה לוועדת הכספים של הכנסת וביקשו לשנות את ההחלטה בדבר הוספת עוזר נוסף לראש ממשלה לשעבר, שאינו מכהן כשר. </w:t>
      </w:r>
    </w:p>
    <w:p w14:paraId="403484B8" w14:textId="77777777" w:rsidR="009A48FF" w:rsidRPr="009A48FF" w:rsidRDefault="009A48FF" w:rsidP="009A48FF">
      <w:pPr>
        <w:tabs>
          <w:tab w:val="left" w:pos="654"/>
          <w:tab w:val="left" w:pos="6910"/>
        </w:tabs>
        <w:bidi/>
        <w:jc w:val="both"/>
        <w:rPr>
          <w:rFonts w:cs="David" w:hint="cs"/>
          <w:rtl/>
        </w:rPr>
      </w:pPr>
    </w:p>
    <w:p w14:paraId="39D44AF4"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היה צורך לזה, אני תמכתי בזה, חשבתי שזה נכון </w:t>
      </w:r>
      <w:r w:rsidRPr="009A48FF">
        <w:rPr>
          <w:rFonts w:cs="David"/>
          <w:rtl/>
        </w:rPr>
        <w:t>–</w:t>
      </w:r>
      <w:r w:rsidRPr="009A48FF">
        <w:rPr>
          <w:rFonts w:cs="David" w:hint="cs"/>
          <w:rtl/>
        </w:rPr>
        <w:t xml:space="preserve"> כי עיני לא צרה, כי יש צורך. </w:t>
      </w:r>
    </w:p>
    <w:p w14:paraId="204C50C1"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2AC2B4FC" w14:textId="77777777" w:rsidR="009A48FF" w:rsidRPr="009A48FF" w:rsidRDefault="009A48FF" w:rsidP="009A48FF">
      <w:pPr>
        <w:pStyle w:val="Heading5"/>
        <w:rPr>
          <w:rFonts w:hint="cs"/>
          <w:rtl/>
        </w:rPr>
      </w:pPr>
    </w:p>
    <w:p w14:paraId="0AA5FC38"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 אבל מה צורך ברכב צמוד, תסביר לנו. </w:t>
      </w:r>
    </w:p>
    <w:p w14:paraId="1CC9AD90"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00143027"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שנייה. גם כאשר באים לבדוק הצעות או החלטות אחרי שהן נתקבלו </w:t>
      </w:r>
      <w:r w:rsidRPr="009A48FF">
        <w:rPr>
          <w:rFonts w:cs="David"/>
          <w:rtl/>
        </w:rPr>
        <w:t>–</w:t>
      </w:r>
      <w:r w:rsidRPr="009A48FF">
        <w:rPr>
          <w:rFonts w:cs="David" w:hint="cs"/>
          <w:rtl/>
        </w:rPr>
        <w:t xml:space="preserve"> וקיים צורך לשנות- אני לא חושב שצריך להידבק להחלטה, וכשם שבאנו ואמרנו: נכון וצודק וענייני ומקצועי, שראש ממשלה לשעבר, אחרי שמסתיימות לו החמש שנים, צריך סיוע בכוח-אדם, בעוזר נוסף, באנו ותמכנו ואמרנו: זה נכון וזה צודק. </w:t>
      </w:r>
    </w:p>
    <w:p w14:paraId="2187FC8C" w14:textId="77777777" w:rsidR="009A48FF" w:rsidRPr="009A48FF" w:rsidRDefault="009A48FF" w:rsidP="009A48FF">
      <w:pPr>
        <w:tabs>
          <w:tab w:val="left" w:pos="654"/>
          <w:tab w:val="left" w:pos="6910"/>
        </w:tabs>
        <w:bidi/>
        <w:jc w:val="both"/>
        <w:rPr>
          <w:rFonts w:cs="David" w:hint="cs"/>
          <w:rtl/>
        </w:rPr>
      </w:pPr>
    </w:p>
    <w:p w14:paraId="78F0390F"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אותו דבר כאשר אנחנו באים ודנים בסוגיית הרכב. אני חושב שהוועדה המכובדת צריכה לבוא ולראות במה ההצעה שלי שונה מההצעה הקודמת שהתקבלה פה בשולחן הזה בשנת 2001. ההצעה שלי באה ואומרת לגרוע זכויות. לגרוע זכויות, נכון. נשארה סוגיית הרכב, אבל אני חושב שצריך מבחינה הוגנת להסתכל גם על כל מה שנגרע ועל כל מה שנעשה, הייתי אומר אפילו בצורה וולונטרית .</w:t>
      </w:r>
    </w:p>
    <w:p w14:paraId="32C9F6C0"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090BF8CC" w14:textId="77777777" w:rsidR="009A48FF" w:rsidRPr="009A48FF" w:rsidRDefault="009A48FF" w:rsidP="009A48FF">
      <w:pPr>
        <w:tabs>
          <w:tab w:val="left" w:pos="654"/>
          <w:tab w:val="left" w:pos="6910"/>
        </w:tabs>
        <w:bidi/>
        <w:jc w:val="both"/>
        <w:rPr>
          <w:rFonts w:cs="David" w:hint="cs"/>
          <w:rtl/>
        </w:rPr>
      </w:pPr>
    </w:p>
    <w:p w14:paraId="2B5463CE"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אני מודה לך, אדוני. </w:t>
      </w:r>
    </w:p>
    <w:p w14:paraId="5F85AA6E" w14:textId="77777777" w:rsidR="009A48FF" w:rsidRPr="009A48FF" w:rsidRDefault="009A48FF" w:rsidP="009A48FF">
      <w:pPr>
        <w:tabs>
          <w:tab w:val="left" w:pos="654"/>
          <w:tab w:val="left" w:pos="6910"/>
        </w:tabs>
        <w:bidi/>
        <w:jc w:val="both"/>
        <w:rPr>
          <w:rFonts w:cs="David" w:hint="cs"/>
          <w:rtl/>
        </w:rPr>
      </w:pPr>
      <w:r w:rsidRPr="009A48FF">
        <w:rPr>
          <w:rFonts w:cs="David"/>
          <w:rtl/>
        </w:rPr>
        <w:br/>
      </w:r>
      <w:r w:rsidRPr="009A48FF">
        <w:rPr>
          <w:rFonts w:cs="David" w:hint="cs"/>
          <w:u w:val="single"/>
          <w:rtl/>
        </w:rPr>
        <w:t>יושב-ראש הכנסת לשעבר דן תיכון:</w:t>
      </w:r>
    </w:p>
    <w:p w14:paraId="25E81A93" w14:textId="77777777" w:rsidR="009A48FF" w:rsidRPr="009A48FF" w:rsidRDefault="009A48FF" w:rsidP="009A48FF">
      <w:pPr>
        <w:tabs>
          <w:tab w:val="left" w:pos="654"/>
          <w:tab w:val="left" w:pos="6910"/>
        </w:tabs>
        <w:bidi/>
        <w:jc w:val="both"/>
        <w:rPr>
          <w:rFonts w:cs="David" w:hint="cs"/>
          <w:rtl/>
        </w:rPr>
      </w:pPr>
    </w:p>
    <w:p w14:paraId="5450405C"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אני רוצה להעיר לסדר.</w:t>
      </w:r>
    </w:p>
    <w:p w14:paraId="25C1E3CA"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1A4C721C" w14:textId="77777777" w:rsidR="009A48FF" w:rsidRPr="009A48FF" w:rsidRDefault="009A48FF" w:rsidP="009A48FF">
      <w:pPr>
        <w:tabs>
          <w:tab w:val="left" w:pos="654"/>
          <w:tab w:val="left" w:pos="6910"/>
        </w:tabs>
        <w:bidi/>
        <w:jc w:val="both"/>
        <w:rPr>
          <w:rFonts w:cs="David" w:hint="cs"/>
          <w:rtl/>
        </w:rPr>
      </w:pPr>
    </w:p>
    <w:p w14:paraId="01C258B8" w14:textId="77777777" w:rsidR="009A48FF" w:rsidRPr="009A48FF" w:rsidRDefault="009A48FF" w:rsidP="009A48FF">
      <w:pPr>
        <w:tabs>
          <w:tab w:val="left" w:pos="654"/>
          <w:tab w:val="left" w:pos="6910"/>
        </w:tabs>
        <w:bidi/>
        <w:jc w:val="both"/>
        <w:rPr>
          <w:rFonts w:cs="David" w:hint="cs"/>
          <w:rtl/>
        </w:rPr>
      </w:pPr>
      <w:r w:rsidRPr="009A48FF">
        <w:rPr>
          <w:rFonts w:cs="David" w:hint="cs"/>
          <w:rtl/>
        </w:rPr>
        <w:tab/>
        <w:t xml:space="preserve">אני לא אתן לך רק להעיר לסדר, אתה גם מוזמן לדבר. </w:t>
      </w:r>
    </w:p>
    <w:p w14:paraId="17D23555" w14:textId="77777777" w:rsidR="009A48FF" w:rsidRPr="009A48FF" w:rsidRDefault="009A48FF" w:rsidP="009A48FF">
      <w:pPr>
        <w:tabs>
          <w:tab w:val="left" w:pos="654"/>
          <w:tab w:val="left" w:pos="6910"/>
        </w:tabs>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7654B0FB" w14:textId="77777777" w:rsidR="009A48FF" w:rsidRPr="009A48FF" w:rsidRDefault="009A48FF" w:rsidP="009A48FF">
      <w:pPr>
        <w:tabs>
          <w:tab w:val="left" w:pos="654"/>
          <w:tab w:val="left" w:pos="6910"/>
        </w:tabs>
        <w:bidi/>
        <w:jc w:val="both"/>
        <w:rPr>
          <w:rFonts w:cs="David" w:hint="cs"/>
          <w:rtl/>
        </w:rPr>
      </w:pPr>
    </w:p>
    <w:p w14:paraId="2A167962"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 xml:space="preserve">מאחר שנשאלו פה שאלות. </w:t>
      </w:r>
    </w:p>
    <w:p w14:paraId="3B3B632B"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705835CB" w14:textId="77777777" w:rsidR="009A48FF" w:rsidRPr="009A48FF" w:rsidRDefault="009A48FF" w:rsidP="009A48FF">
      <w:pPr>
        <w:tabs>
          <w:tab w:val="left" w:pos="654"/>
          <w:tab w:val="left" w:pos="6910"/>
        </w:tabs>
        <w:bidi/>
        <w:ind w:firstLine="567"/>
        <w:jc w:val="both"/>
        <w:rPr>
          <w:rFonts w:cs="David" w:hint="cs"/>
          <w:rtl/>
        </w:rPr>
      </w:pPr>
    </w:p>
    <w:p w14:paraId="0314B066"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 xml:space="preserve">רשות הדיבור ניתנת לך כרגע. בבקשה, אדוני. </w:t>
      </w:r>
    </w:p>
    <w:p w14:paraId="4BBFF213" w14:textId="77777777" w:rsidR="009A48FF" w:rsidRPr="009A48FF" w:rsidRDefault="009A48FF" w:rsidP="009A48FF">
      <w:pPr>
        <w:tabs>
          <w:tab w:val="left" w:pos="654"/>
          <w:tab w:val="left" w:pos="6910"/>
        </w:tabs>
        <w:bidi/>
        <w:ind w:firstLine="567"/>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1DB6A583"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ברשותך, אני מבקש להפריע לך ולגנוב מזמנך שלושים שניות נוספות.</w:t>
      </w:r>
    </w:p>
    <w:p w14:paraId="02F85E92" w14:textId="77777777" w:rsidR="009A48FF" w:rsidRPr="009A48FF" w:rsidRDefault="009A48FF" w:rsidP="009A48FF">
      <w:pPr>
        <w:tabs>
          <w:tab w:val="left" w:pos="654"/>
          <w:tab w:val="left" w:pos="6910"/>
        </w:tabs>
        <w:bidi/>
        <w:ind w:firstLine="567"/>
        <w:jc w:val="both"/>
        <w:rPr>
          <w:rFonts w:cs="David" w:hint="cs"/>
          <w:rtl/>
        </w:rPr>
      </w:pPr>
    </w:p>
    <w:p w14:paraId="0D50C190"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 xml:space="preserve">שאלת, גברתי, לגבי הסוגיה של הרכב. אני רוצה לומר לכולם </w:t>
      </w:r>
      <w:r w:rsidRPr="009A48FF">
        <w:rPr>
          <w:rFonts w:cs="David"/>
          <w:rtl/>
        </w:rPr>
        <w:t>–</w:t>
      </w:r>
      <w:r w:rsidRPr="009A48FF">
        <w:rPr>
          <w:rFonts w:cs="David" w:hint="cs"/>
          <w:rtl/>
        </w:rPr>
        <w:t xml:space="preserve"> שלא תהיה כאן איזושהי היתממות. אפילו שלראשי ממשלות מסתיימות החמש שנים, מגיעה דקה אחרי החמש שנים דרישה של שירותי הביטחון, שאומרים לנו: סליחה, לא יעלה על הדעת שראש ממשלה לשעבר </w:t>
      </w:r>
      <w:r w:rsidRPr="009A48FF">
        <w:rPr>
          <w:rFonts w:cs="David"/>
          <w:rtl/>
        </w:rPr>
        <w:t>–</w:t>
      </w:r>
      <w:r w:rsidRPr="009A48FF">
        <w:rPr>
          <w:rFonts w:cs="David" w:hint="cs"/>
          <w:rtl/>
        </w:rPr>
        <w:t xml:space="preserve"> לא יהיה לו נהג, אפילו שעברו חמש שנים; לא מעניין אותנו החלטות ועדת הכנסת, לא מעניין אותנו החלטות ועדת הכספים; יש כאן ראש ממשלה שכיהן בתפקיד, יש לו בראש דברים שכולנו יודעים שקיימים, ואנחנו דורשים ממך, מנכ"ל הכנסת, שתיתן לו חבילת ביטחון נוספת.</w:t>
      </w:r>
    </w:p>
    <w:p w14:paraId="6E1E5F78"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1E416B3C" w14:textId="77777777" w:rsidR="009A48FF" w:rsidRPr="009A48FF" w:rsidRDefault="009A48FF" w:rsidP="009A48FF">
      <w:pPr>
        <w:pStyle w:val="Heading5"/>
        <w:rPr>
          <w:rFonts w:hint="cs"/>
          <w:rtl/>
        </w:rPr>
      </w:pPr>
    </w:p>
    <w:p w14:paraId="4EBB8FAC"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ab/>
        <w:t xml:space="preserve"> מה הקשר ליושב-ראש כנסת?</w:t>
      </w:r>
    </w:p>
    <w:p w14:paraId="0C83A024" w14:textId="77777777" w:rsidR="009A48FF" w:rsidRPr="009A48FF" w:rsidRDefault="009A48FF" w:rsidP="009A48FF">
      <w:pPr>
        <w:tabs>
          <w:tab w:val="left" w:pos="654"/>
          <w:tab w:val="left" w:pos="6910"/>
        </w:tabs>
        <w:bidi/>
        <w:ind w:firstLine="567"/>
        <w:jc w:val="both"/>
        <w:rPr>
          <w:rFonts w:cs="David" w:hint="cs"/>
          <w:rtl/>
        </w:rPr>
      </w:pPr>
      <w:r w:rsidRPr="009A48FF">
        <w:rPr>
          <w:rFonts w:cs="David"/>
          <w:rtl/>
        </w:rPr>
        <w:br/>
      </w:r>
      <w:r w:rsidRPr="009A48FF">
        <w:rPr>
          <w:rFonts w:cs="David" w:hint="cs"/>
          <w:u w:val="single"/>
          <w:rtl/>
        </w:rPr>
        <w:t>חיים אורון:</w:t>
      </w:r>
    </w:p>
    <w:p w14:paraId="30A332B6" w14:textId="77777777" w:rsidR="009A48FF" w:rsidRPr="009A48FF" w:rsidRDefault="009A48FF" w:rsidP="009A48FF">
      <w:pPr>
        <w:tabs>
          <w:tab w:val="left" w:pos="654"/>
          <w:tab w:val="left" w:pos="6910"/>
        </w:tabs>
        <w:bidi/>
        <w:ind w:firstLine="567"/>
        <w:jc w:val="both"/>
        <w:rPr>
          <w:rFonts w:cs="David" w:hint="cs"/>
          <w:rtl/>
        </w:rPr>
      </w:pPr>
    </w:p>
    <w:p w14:paraId="7FDD3B57"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ab/>
        <w:t xml:space="preserve">אתה מסכים להעביר את הדיון פה להחלטה לראש השב"כ? </w:t>
      </w:r>
    </w:p>
    <w:p w14:paraId="653A86E4" w14:textId="77777777" w:rsidR="009A48FF" w:rsidRPr="009A48FF" w:rsidRDefault="009A48FF" w:rsidP="009A48FF">
      <w:pPr>
        <w:tabs>
          <w:tab w:val="left" w:pos="654"/>
          <w:tab w:val="left" w:pos="6910"/>
        </w:tabs>
        <w:bidi/>
        <w:ind w:firstLine="567"/>
        <w:jc w:val="both"/>
        <w:rPr>
          <w:rFonts w:cs="David" w:hint="cs"/>
          <w:rtl/>
        </w:rPr>
      </w:pPr>
      <w:r w:rsidRPr="009A48FF">
        <w:rPr>
          <w:rFonts w:cs="David"/>
          <w:rtl/>
        </w:rPr>
        <w:br/>
      </w:r>
      <w:r w:rsidRPr="009A48FF">
        <w:rPr>
          <w:rFonts w:cs="David" w:hint="cs"/>
          <w:u w:val="single"/>
          <w:rtl/>
        </w:rPr>
        <w:t>מנכ"ל הכנסת אבי בלשניקוב:</w:t>
      </w:r>
      <w:r w:rsidRPr="009A48FF">
        <w:rPr>
          <w:rFonts w:cs="David"/>
          <w:rtl/>
        </w:rPr>
        <w:br/>
      </w:r>
    </w:p>
    <w:p w14:paraId="1155D6A3"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יש לי מכתב מראש שב"כ - - -</w:t>
      </w:r>
    </w:p>
    <w:p w14:paraId="2517DDB8" w14:textId="77777777" w:rsidR="009A48FF" w:rsidRPr="009A48FF" w:rsidRDefault="009A48FF" w:rsidP="009A48FF">
      <w:pPr>
        <w:tabs>
          <w:tab w:val="left" w:pos="654"/>
          <w:tab w:val="left" w:pos="6910"/>
        </w:tabs>
        <w:bidi/>
        <w:ind w:firstLine="567"/>
        <w:jc w:val="both"/>
        <w:rPr>
          <w:rFonts w:cs="David" w:hint="cs"/>
          <w:u w:val="single"/>
          <w:rtl/>
        </w:rPr>
      </w:pPr>
      <w:r w:rsidRPr="009A48FF">
        <w:rPr>
          <w:rFonts w:cs="David"/>
          <w:rtl/>
        </w:rPr>
        <w:br/>
      </w:r>
      <w:r w:rsidRPr="009A48FF">
        <w:rPr>
          <w:rFonts w:cs="David" w:hint="cs"/>
          <w:u w:val="single"/>
          <w:rtl/>
        </w:rPr>
        <w:t>קריאות:</w:t>
      </w:r>
    </w:p>
    <w:p w14:paraId="1FA19FA8" w14:textId="77777777" w:rsidR="009A48FF" w:rsidRPr="009A48FF" w:rsidRDefault="009A48FF" w:rsidP="009A48FF">
      <w:pPr>
        <w:tabs>
          <w:tab w:val="left" w:pos="654"/>
          <w:tab w:val="left" w:pos="6910"/>
        </w:tabs>
        <w:bidi/>
        <w:ind w:firstLine="567"/>
        <w:jc w:val="both"/>
        <w:rPr>
          <w:rFonts w:cs="David" w:hint="cs"/>
          <w:u w:val="single"/>
          <w:rtl/>
        </w:rPr>
      </w:pPr>
    </w:p>
    <w:p w14:paraId="1676B245" w14:textId="77777777" w:rsidR="009A48FF" w:rsidRPr="009A48FF" w:rsidRDefault="009A48FF" w:rsidP="009A48FF">
      <w:pPr>
        <w:tabs>
          <w:tab w:val="left" w:pos="654"/>
          <w:tab w:val="left" w:pos="6910"/>
        </w:tabs>
        <w:bidi/>
        <w:ind w:firstLine="567"/>
        <w:jc w:val="both"/>
        <w:rPr>
          <w:rFonts w:cs="David" w:hint="cs"/>
          <w:rtl/>
        </w:rPr>
      </w:pPr>
      <w:r w:rsidRPr="009A48FF">
        <w:rPr>
          <w:rFonts w:cs="David" w:hint="cs"/>
          <w:rtl/>
        </w:rPr>
        <w:t>- - -</w:t>
      </w:r>
    </w:p>
    <w:p w14:paraId="62A1CA6B" w14:textId="77777777" w:rsidR="009A48FF" w:rsidRPr="009A48FF" w:rsidRDefault="009A48FF" w:rsidP="009A48FF">
      <w:pPr>
        <w:tabs>
          <w:tab w:val="left" w:pos="6910"/>
        </w:tabs>
        <w:bidi/>
        <w:jc w:val="both"/>
        <w:rPr>
          <w:rFonts w:cs="David" w:hint="cs"/>
          <w:rtl/>
        </w:rPr>
      </w:pPr>
    </w:p>
    <w:p w14:paraId="73DF6467"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5C1BB515" w14:textId="77777777" w:rsidR="009A48FF" w:rsidRPr="009A48FF" w:rsidRDefault="009A48FF" w:rsidP="009A48FF">
      <w:pPr>
        <w:tabs>
          <w:tab w:val="left" w:pos="6910"/>
        </w:tabs>
        <w:bidi/>
        <w:jc w:val="both"/>
        <w:rPr>
          <w:rFonts w:cs="David" w:hint="cs"/>
          <w:u w:val="single"/>
          <w:rtl/>
        </w:rPr>
      </w:pPr>
    </w:p>
    <w:p w14:paraId="2DFED599" w14:textId="77777777" w:rsidR="009A48FF" w:rsidRPr="009A48FF" w:rsidRDefault="009A48FF" w:rsidP="009A48FF">
      <w:pPr>
        <w:tabs>
          <w:tab w:val="left" w:pos="512"/>
          <w:tab w:val="left" w:pos="6910"/>
        </w:tabs>
        <w:bidi/>
        <w:jc w:val="both"/>
        <w:rPr>
          <w:rFonts w:cs="David" w:hint="cs"/>
          <w:rtl/>
        </w:rPr>
      </w:pPr>
      <w:r w:rsidRPr="009A48FF">
        <w:rPr>
          <w:rFonts w:cs="David" w:hint="cs"/>
          <w:rtl/>
        </w:rPr>
        <w:tab/>
        <w:t xml:space="preserve">תודה רבה. סליחה. </w:t>
      </w:r>
    </w:p>
    <w:p w14:paraId="245528CC" w14:textId="77777777" w:rsidR="009A48FF" w:rsidRPr="009A48FF" w:rsidRDefault="009A48FF" w:rsidP="009A48FF">
      <w:pPr>
        <w:tabs>
          <w:tab w:val="left" w:pos="6910"/>
        </w:tabs>
        <w:bidi/>
        <w:jc w:val="both"/>
        <w:rPr>
          <w:rFonts w:cs="David" w:hint="cs"/>
          <w:u w:val="single"/>
          <w:rtl/>
        </w:rPr>
      </w:pPr>
    </w:p>
    <w:p w14:paraId="720AE842" w14:textId="77777777" w:rsidR="009A48FF" w:rsidRPr="009A48FF" w:rsidRDefault="009A48FF" w:rsidP="009A48FF">
      <w:pPr>
        <w:tabs>
          <w:tab w:val="left" w:pos="6910"/>
        </w:tabs>
        <w:bidi/>
        <w:jc w:val="both"/>
        <w:rPr>
          <w:rFonts w:cs="David" w:hint="cs"/>
          <w:rtl/>
        </w:rPr>
      </w:pPr>
      <w:r w:rsidRPr="009A48FF">
        <w:rPr>
          <w:rFonts w:cs="David" w:hint="cs"/>
          <w:u w:val="single"/>
          <w:rtl/>
        </w:rPr>
        <w:t>מנכ"ל הכנסת אבי בלשניקוב:</w:t>
      </w:r>
    </w:p>
    <w:p w14:paraId="277D1720" w14:textId="77777777" w:rsidR="009A48FF" w:rsidRPr="009A48FF" w:rsidRDefault="009A48FF" w:rsidP="009A48FF">
      <w:pPr>
        <w:tabs>
          <w:tab w:val="left" w:pos="6910"/>
        </w:tabs>
        <w:bidi/>
        <w:jc w:val="both"/>
        <w:rPr>
          <w:rFonts w:cs="David" w:hint="cs"/>
          <w:rtl/>
        </w:rPr>
      </w:pPr>
    </w:p>
    <w:p w14:paraId="04ECF6E1"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מגיע ראש השירות ואומר: סליחה, אני מבקש ממך לתת לו נהג.</w:t>
      </w:r>
    </w:p>
    <w:p w14:paraId="11C7B776"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קריאות:</w:t>
      </w:r>
    </w:p>
    <w:p w14:paraId="35D5D34E" w14:textId="77777777" w:rsidR="009A48FF" w:rsidRPr="009A48FF" w:rsidRDefault="009A48FF" w:rsidP="009A48FF">
      <w:pPr>
        <w:tabs>
          <w:tab w:val="left" w:pos="796"/>
          <w:tab w:val="left" w:pos="6910"/>
        </w:tabs>
        <w:bidi/>
        <w:jc w:val="both"/>
        <w:rPr>
          <w:rFonts w:cs="David" w:hint="cs"/>
          <w:rtl/>
        </w:rPr>
      </w:pPr>
    </w:p>
    <w:p w14:paraId="67181BF8"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 -</w:t>
      </w:r>
    </w:p>
    <w:p w14:paraId="22F5E19F" w14:textId="77777777" w:rsidR="009A48FF" w:rsidRPr="009A48FF" w:rsidRDefault="009A48FF" w:rsidP="009A48FF">
      <w:pPr>
        <w:pStyle w:val="Heading5"/>
        <w:rPr>
          <w:rFonts w:hint="cs"/>
          <w:rtl/>
        </w:rPr>
      </w:pPr>
      <w:r w:rsidRPr="009A48FF">
        <w:rPr>
          <w:sz w:val="24"/>
          <w:rtl/>
        </w:rPr>
        <w:br/>
      </w:r>
      <w:r w:rsidRPr="009A48FF">
        <w:rPr>
          <w:rFonts w:hint="cs"/>
          <w:u w:val="single"/>
          <w:rtl/>
        </w:rPr>
        <w:t>שלי יחימוביץ:</w:t>
      </w:r>
    </w:p>
    <w:p w14:paraId="4DDD5326" w14:textId="77777777" w:rsidR="009A48FF" w:rsidRPr="009A48FF" w:rsidRDefault="009A48FF" w:rsidP="009A48FF">
      <w:pPr>
        <w:pStyle w:val="Heading5"/>
        <w:rPr>
          <w:rFonts w:hint="cs"/>
          <w:rtl/>
        </w:rPr>
      </w:pPr>
    </w:p>
    <w:p w14:paraId="3ECBB019"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מה הקשר? אם תגיע דרישה מהשב"כ לאבטח את יושבת-הראש הפורשת דליה איציק, מן הסתם תהיה היענות. </w:t>
      </w:r>
    </w:p>
    <w:p w14:paraId="272F7A03"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63689124" w14:textId="77777777" w:rsidR="009A48FF" w:rsidRPr="009A48FF" w:rsidRDefault="009A48FF" w:rsidP="009A48FF">
      <w:pPr>
        <w:tabs>
          <w:tab w:val="left" w:pos="796"/>
          <w:tab w:val="left" w:pos="6910"/>
        </w:tabs>
        <w:bidi/>
        <w:jc w:val="both"/>
        <w:rPr>
          <w:rFonts w:cs="David" w:hint="cs"/>
          <w:rtl/>
        </w:rPr>
      </w:pPr>
    </w:p>
    <w:p w14:paraId="3D94F9EE"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תודה רבה. מי שכרגע ברשות דיבור הוא יושב-ראש הכנסת לשעבר, חבר הכנסת דן תיכון. בבקשה.</w:t>
      </w:r>
    </w:p>
    <w:p w14:paraId="1744EFDD"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דן תיכון:</w:t>
      </w:r>
    </w:p>
    <w:p w14:paraId="4AB2A0F0" w14:textId="77777777" w:rsidR="009A48FF" w:rsidRPr="009A48FF" w:rsidRDefault="009A48FF" w:rsidP="009A48FF">
      <w:pPr>
        <w:tabs>
          <w:tab w:val="left" w:pos="796"/>
          <w:tab w:val="left" w:pos="6910"/>
        </w:tabs>
        <w:bidi/>
        <w:jc w:val="both"/>
        <w:rPr>
          <w:rFonts w:cs="David" w:hint="cs"/>
          <w:rtl/>
        </w:rPr>
      </w:pPr>
    </w:p>
    <w:p w14:paraId="41D5051C"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קודם שבח וייס.</w:t>
      </w:r>
    </w:p>
    <w:p w14:paraId="2431C88F"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שבח וייס:</w:t>
      </w:r>
    </w:p>
    <w:p w14:paraId="24E7D112" w14:textId="77777777" w:rsidR="009A48FF" w:rsidRPr="009A48FF" w:rsidRDefault="009A48FF" w:rsidP="009A48FF">
      <w:pPr>
        <w:tabs>
          <w:tab w:val="left" w:pos="796"/>
          <w:tab w:val="left" w:pos="6910"/>
        </w:tabs>
        <w:bidi/>
        <w:jc w:val="both"/>
        <w:rPr>
          <w:rFonts w:cs="David" w:hint="cs"/>
          <w:rtl/>
        </w:rPr>
      </w:pPr>
    </w:p>
    <w:p w14:paraId="6C4C5F13"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גברתי היושבת-ראש, חברי הכנסת, אני נמצא פה במבוכה רבה מאוד. אני חושב שבמשך 19 שנות כהונתי בכנסת </w:t>
      </w:r>
      <w:r w:rsidRPr="009A48FF">
        <w:rPr>
          <w:rFonts w:cs="David"/>
          <w:rtl/>
        </w:rPr>
        <w:t>–</w:t>
      </w:r>
      <w:r w:rsidRPr="009A48FF">
        <w:rPr>
          <w:rFonts w:cs="David" w:hint="cs"/>
          <w:rtl/>
        </w:rPr>
        <w:t xml:space="preserve"> גם כיושב-ראש כנסת ארבע שנים, תקופה הכי ארוכה ב-20 השנים האחרונות, וגם כפעיל מאוד בכנסת </w:t>
      </w:r>
      <w:r w:rsidRPr="009A48FF">
        <w:rPr>
          <w:rFonts w:cs="David"/>
          <w:rtl/>
        </w:rPr>
        <w:t>–</w:t>
      </w:r>
      <w:r w:rsidRPr="009A48FF">
        <w:rPr>
          <w:rFonts w:cs="David" w:hint="cs"/>
          <w:rtl/>
        </w:rPr>
        <w:t xml:space="preserve"> אני מעולם לא עמדתי במצב שאני עוסק בזכויותי. </w:t>
      </w:r>
    </w:p>
    <w:p w14:paraId="48E85D4E" w14:textId="77777777" w:rsidR="009A48FF" w:rsidRPr="009A48FF" w:rsidRDefault="009A48FF" w:rsidP="009A48FF">
      <w:pPr>
        <w:tabs>
          <w:tab w:val="left" w:pos="796"/>
          <w:tab w:val="left" w:pos="6910"/>
        </w:tabs>
        <w:bidi/>
        <w:jc w:val="both"/>
        <w:rPr>
          <w:rFonts w:cs="David" w:hint="cs"/>
          <w:rtl/>
        </w:rPr>
      </w:pPr>
    </w:p>
    <w:p w14:paraId="1550477D"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אני התייצבתי בפני הוועדה הזאת עשרות פעמים כדי להגן על זכויות חברי כנסת כשהייתי יושב-ראש כנסת. אני חושב שבתקופתי, חברי כנסת גם לא נזקקו - - - וכך היה צריך להיות, אנחנו לא צריכים לדבר על עצמנו. הערה ראשונה.</w:t>
      </w:r>
    </w:p>
    <w:p w14:paraId="43D34B32" w14:textId="77777777" w:rsidR="009A48FF" w:rsidRPr="009A48FF" w:rsidRDefault="009A48FF" w:rsidP="009A48FF">
      <w:pPr>
        <w:tabs>
          <w:tab w:val="left" w:pos="796"/>
          <w:tab w:val="left" w:pos="6910"/>
        </w:tabs>
        <w:bidi/>
        <w:jc w:val="both"/>
        <w:rPr>
          <w:rFonts w:cs="David" w:hint="cs"/>
          <w:rtl/>
        </w:rPr>
      </w:pPr>
    </w:p>
    <w:p w14:paraId="1BF88D44"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הערה שנייה </w:t>
      </w:r>
      <w:r w:rsidRPr="009A48FF">
        <w:rPr>
          <w:rFonts w:cs="David"/>
          <w:rtl/>
        </w:rPr>
        <w:t>–</w:t>
      </w:r>
      <w:r w:rsidRPr="009A48FF">
        <w:rPr>
          <w:rFonts w:cs="David" w:hint="cs"/>
          <w:rtl/>
        </w:rPr>
        <w:t xml:space="preserve"> יש לי קושי אישי מיוחד כי אני רוצה להתייחס להערות של מנכ"ל הכנסת- והוא היה תלמידי שנתיים באוניברסיטה, והתלמיד הטוב ביותר. </w:t>
      </w:r>
    </w:p>
    <w:p w14:paraId="295023D9" w14:textId="77777777" w:rsidR="009A48FF" w:rsidRPr="009A48FF" w:rsidRDefault="009A48FF" w:rsidP="009A48FF">
      <w:pPr>
        <w:pStyle w:val="Heading5"/>
        <w:rPr>
          <w:rFonts w:hint="cs"/>
          <w:rtl/>
        </w:rPr>
      </w:pPr>
      <w:r w:rsidRPr="009A48FF">
        <w:rPr>
          <w:sz w:val="24"/>
          <w:rtl/>
        </w:rPr>
        <w:br/>
      </w:r>
      <w:r w:rsidRPr="009A48FF">
        <w:rPr>
          <w:rFonts w:hint="cs"/>
          <w:u w:val="single"/>
          <w:rtl/>
        </w:rPr>
        <w:t>יצחק גלנטי:</w:t>
      </w:r>
    </w:p>
    <w:p w14:paraId="027C13E0" w14:textId="77777777" w:rsidR="009A48FF" w:rsidRPr="009A48FF" w:rsidRDefault="009A48FF" w:rsidP="009A48FF">
      <w:pPr>
        <w:pStyle w:val="Heading5"/>
        <w:rPr>
          <w:rFonts w:hint="cs"/>
          <w:rtl/>
        </w:rPr>
      </w:pPr>
    </w:p>
    <w:p w14:paraId="6D133C42"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אני חשבתי שאני הייתי. </w:t>
      </w:r>
    </w:p>
    <w:p w14:paraId="15FB9F8D" w14:textId="77777777" w:rsidR="009A48FF" w:rsidRPr="009A48FF" w:rsidRDefault="009A48FF" w:rsidP="009A48FF">
      <w:pPr>
        <w:tabs>
          <w:tab w:val="left" w:pos="796"/>
          <w:tab w:val="left" w:pos="6910"/>
        </w:tabs>
        <w:bidi/>
        <w:jc w:val="both"/>
        <w:rPr>
          <w:rFonts w:cs="David"/>
          <w:rtl/>
        </w:rPr>
      </w:pPr>
      <w:r w:rsidRPr="009A48FF">
        <w:rPr>
          <w:rFonts w:cs="David"/>
          <w:rtl/>
        </w:rPr>
        <w:br/>
      </w:r>
    </w:p>
    <w:p w14:paraId="71249A18" w14:textId="77777777" w:rsidR="009A48FF" w:rsidRPr="009A48FF" w:rsidRDefault="009A48FF" w:rsidP="009A48FF">
      <w:pPr>
        <w:tabs>
          <w:tab w:val="left" w:pos="796"/>
          <w:tab w:val="left" w:pos="6910"/>
        </w:tabs>
        <w:bidi/>
        <w:jc w:val="both"/>
        <w:rPr>
          <w:rFonts w:cs="David" w:hint="cs"/>
          <w:rtl/>
        </w:rPr>
      </w:pPr>
      <w:r w:rsidRPr="009A48FF">
        <w:rPr>
          <w:rFonts w:cs="David"/>
          <w:rtl/>
        </w:rPr>
        <w:br w:type="page"/>
      </w:r>
      <w:r w:rsidRPr="009A48FF">
        <w:rPr>
          <w:rFonts w:cs="David" w:hint="cs"/>
          <w:u w:val="single"/>
          <w:rtl/>
        </w:rPr>
        <w:t>יושב-ראש הכנסת לשעבר שבח וייס:</w:t>
      </w:r>
    </w:p>
    <w:p w14:paraId="24387B90" w14:textId="77777777" w:rsidR="009A48FF" w:rsidRPr="009A48FF" w:rsidRDefault="009A48FF" w:rsidP="009A48FF">
      <w:pPr>
        <w:tabs>
          <w:tab w:val="left" w:pos="796"/>
          <w:tab w:val="left" w:pos="6910"/>
        </w:tabs>
        <w:bidi/>
        <w:jc w:val="both"/>
        <w:rPr>
          <w:rFonts w:cs="David" w:hint="cs"/>
          <w:rtl/>
        </w:rPr>
      </w:pPr>
    </w:p>
    <w:p w14:paraId="25E90C12"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נכון, חבר הכנסת גלנטי. כולם היו בניי. לא באותה תקופה. </w:t>
      </w:r>
    </w:p>
    <w:p w14:paraId="7880D053" w14:textId="77777777" w:rsidR="009A48FF" w:rsidRPr="009A48FF" w:rsidRDefault="009A48FF" w:rsidP="009A48FF">
      <w:pPr>
        <w:tabs>
          <w:tab w:val="left" w:pos="796"/>
          <w:tab w:val="left" w:pos="6910"/>
        </w:tabs>
        <w:bidi/>
        <w:jc w:val="both"/>
        <w:rPr>
          <w:rFonts w:cs="David" w:hint="cs"/>
          <w:rtl/>
        </w:rPr>
      </w:pPr>
    </w:p>
    <w:p w14:paraId="00C4EC6E"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אני ממש לא מבין את ההצעה. אני לא רציתי לדבר על זה, אני לא מבין את ההצעה. מיהם יושבי-ראש הכנסת לשעבר? יצחק ברמן </w:t>
      </w:r>
      <w:r w:rsidRPr="009A48FF">
        <w:rPr>
          <w:rFonts w:cs="David"/>
          <w:rtl/>
        </w:rPr>
        <w:t>–</w:t>
      </w:r>
      <w:r w:rsidRPr="009A48FF">
        <w:rPr>
          <w:rFonts w:cs="David" w:hint="cs"/>
          <w:rtl/>
        </w:rPr>
        <w:t xml:space="preserve"> בן 94 </w:t>
      </w:r>
      <w:r w:rsidRPr="009A48FF">
        <w:rPr>
          <w:rFonts w:cs="David"/>
          <w:rtl/>
        </w:rPr>
        <w:t>–</w:t>
      </w:r>
      <w:r w:rsidRPr="009A48FF">
        <w:rPr>
          <w:rFonts w:cs="David" w:hint="cs"/>
          <w:rtl/>
        </w:rPr>
        <w:t xml:space="preserve"> ממש צריך רכב, ואני מאחל לו בריאות רבה; דב שילנסקי </w:t>
      </w:r>
      <w:r w:rsidRPr="009A48FF">
        <w:rPr>
          <w:rFonts w:cs="David"/>
          <w:rtl/>
        </w:rPr>
        <w:t>–</w:t>
      </w:r>
      <w:r w:rsidRPr="009A48FF">
        <w:rPr>
          <w:rFonts w:cs="David" w:hint="cs"/>
          <w:rtl/>
        </w:rPr>
        <w:t xml:space="preserve"> בן 84 </w:t>
      </w:r>
      <w:r w:rsidRPr="009A48FF">
        <w:rPr>
          <w:rFonts w:cs="David"/>
          <w:rtl/>
        </w:rPr>
        <w:t>–</w:t>
      </w:r>
      <w:r w:rsidRPr="009A48FF">
        <w:rPr>
          <w:rFonts w:cs="David" w:hint="cs"/>
          <w:rtl/>
        </w:rPr>
        <w:t xml:space="preserve"> אני מאחל לו שנות נהיגה ארוכות; שלמה הלל </w:t>
      </w:r>
      <w:r w:rsidRPr="009A48FF">
        <w:rPr>
          <w:rFonts w:cs="David"/>
          <w:rtl/>
        </w:rPr>
        <w:t>–</w:t>
      </w:r>
      <w:r w:rsidRPr="009A48FF">
        <w:rPr>
          <w:rFonts w:cs="David" w:hint="cs"/>
          <w:rtl/>
        </w:rPr>
        <w:t xml:space="preserve"> אותו גיל </w:t>
      </w:r>
      <w:r w:rsidRPr="009A48FF">
        <w:rPr>
          <w:rFonts w:cs="David"/>
          <w:rtl/>
        </w:rPr>
        <w:t>–</w:t>
      </w:r>
      <w:r w:rsidRPr="009A48FF">
        <w:rPr>
          <w:rFonts w:cs="David" w:hint="cs"/>
          <w:rtl/>
        </w:rPr>
        <w:t xml:space="preserve"> שנות נהיגה ארוכות; אני בן 72 מחר, ולא אכנס </w:t>
      </w:r>
      <w:r w:rsidRPr="009A48FF">
        <w:rPr>
          <w:rFonts w:cs="David"/>
          <w:rtl/>
        </w:rPr>
        <w:t>–</w:t>
      </w:r>
      <w:r w:rsidRPr="009A48FF">
        <w:rPr>
          <w:rFonts w:cs="David" w:hint="cs"/>
          <w:rtl/>
        </w:rPr>
        <w:t xml:space="preserve"> עם המחלה שיש לי, גם לא תצטרכו לתת לי רכב שנה אפילו; ודן תיכון הוא הינוקא </w:t>
      </w:r>
      <w:r w:rsidRPr="009A48FF">
        <w:rPr>
          <w:rFonts w:cs="David"/>
          <w:rtl/>
        </w:rPr>
        <w:t>–</w:t>
      </w:r>
      <w:r w:rsidRPr="009A48FF">
        <w:rPr>
          <w:rFonts w:cs="David" w:hint="cs"/>
          <w:rtl/>
        </w:rPr>
        <w:t xml:space="preserve"> בן 71. זאת החבורה של גזלני כספי הציבור. רק שניים משתמשים ברכב.</w:t>
      </w:r>
    </w:p>
    <w:p w14:paraId="1DAED735" w14:textId="77777777" w:rsidR="009A48FF" w:rsidRPr="009A48FF" w:rsidRDefault="009A48FF" w:rsidP="009A48FF">
      <w:pPr>
        <w:tabs>
          <w:tab w:val="left" w:pos="796"/>
          <w:tab w:val="left" w:pos="6910"/>
        </w:tabs>
        <w:bidi/>
        <w:jc w:val="both"/>
        <w:rPr>
          <w:rFonts w:cs="David" w:hint="cs"/>
          <w:rtl/>
        </w:rPr>
      </w:pPr>
    </w:p>
    <w:p w14:paraId="5782DC47"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אני בכלל לא ביקשתי רכב של הכנסת. היתה לי זכות כיושב-ראש כנסת לשעבר לקבל הוצאות נסיעה. ואני אומר לכם: כל העניין של הרכב לא עולה לי בכלל בבריאות. אני גם באופן אישי לא אוכל עוד מעט לנהוג, לא צריך אותו. </w:t>
      </w:r>
    </w:p>
    <w:p w14:paraId="524974D5" w14:textId="77777777" w:rsidR="009A48FF" w:rsidRPr="009A48FF" w:rsidRDefault="009A48FF" w:rsidP="009A48FF">
      <w:pPr>
        <w:tabs>
          <w:tab w:val="left" w:pos="796"/>
          <w:tab w:val="left" w:pos="6910"/>
        </w:tabs>
        <w:bidi/>
        <w:jc w:val="both"/>
        <w:rPr>
          <w:rFonts w:cs="David" w:hint="cs"/>
          <w:rtl/>
        </w:rPr>
      </w:pPr>
    </w:p>
    <w:p w14:paraId="6713FA39"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אני מדבר על הסגנון של הטיפול בנו. אנחנו כל פעם ברשימת </w:t>
      </w:r>
      <w:r w:rsidRPr="009A48FF">
        <w:rPr>
          <w:rFonts w:cs="David"/>
        </w:rPr>
        <w:t>wanted</w:t>
      </w:r>
      <w:r w:rsidRPr="009A48FF">
        <w:rPr>
          <w:rFonts w:cs="David" w:hint="cs"/>
          <w:rtl/>
        </w:rPr>
        <w:t xml:space="preserve">. הוצאות למשרד- 610 אלף שקל </w:t>
      </w:r>
      <w:r w:rsidRPr="009A48FF">
        <w:rPr>
          <w:rFonts w:cs="David"/>
          <w:rtl/>
        </w:rPr>
        <w:t>–</w:t>
      </w:r>
      <w:r w:rsidRPr="009A48FF">
        <w:rPr>
          <w:rFonts w:cs="David" w:hint="cs"/>
          <w:rtl/>
        </w:rPr>
        <w:t xml:space="preserve"> יושב-ראש הכנסת שבח וייס. אחר כך מסתכלים </w:t>
      </w:r>
      <w:r w:rsidRPr="009A48FF">
        <w:rPr>
          <w:rFonts w:cs="David"/>
          <w:rtl/>
        </w:rPr>
        <w:t>–</w:t>
      </w:r>
      <w:r w:rsidRPr="009A48FF">
        <w:rPr>
          <w:rFonts w:cs="David" w:hint="cs"/>
          <w:rtl/>
        </w:rPr>
        <w:t xml:space="preserve"> זה לארבע שנים, אבל זה גם מגוחך.</w:t>
      </w:r>
    </w:p>
    <w:p w14:paraId="04735DAA"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דן תיכון:</w:t>
      </w:r>
    </w:p>
    <w:p w14:paraId="58DCE706" w14:textId="77777777" w:rsidR="009A48FF" w:rsidRPr="009A48FF" w:rsidRDefault="009A48FF" w:rsidP="009A48FF">
      <w:pPr>
        <w:tabs>
          <w:tab w:val="left" w:pos="796"/>
          <w:tab w:val="left" w:pos="6910"/>
        </w:tabs>
        <w:bidi/>
        <w:jc w:val="both"/>
        <w:rPr>
          <w:rFonts w:cs="David" w:hint="cs"/>
          <w:rtl/>
        </w:rPr>
      </w:pPr>
    </w:p>
    <w:p w14:paraId="2D97A7B9"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לשמונה שנים. </w:t>
      </w:r>
    </w:p>
    <w:p w14:paraId="2E0A362E"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שבח וייס:</w:t>
      </w:r>
    </w:p>
    <w:p w14:paraId="58CD519C" w14:textId="77777777" w:rsidR="009A48FF" w:rsidRPr="009A48FF" w:rsidRDefault="009A48FF" w:rsidP="009A48FF">
      <w:pPr>
        <w:tabs>
          <w:tab w:val="left" w:pos="796"/>
          <w:tab w:val="left" w:pos="6910"/>
        </w:tabs>
        <w:bidi/>
        <w:jc w:val="both"/>
        <w:rPr>
          <w:rFonts w:cs="David" w:hint="cs"/>
          <w:rtl/>
        </w:rPr>
      </w:pPr>
    </w:p>
    <w:p w14:paraId="57C0B1C6"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נניח ארבע. אני מבקש לדבר. גרמתם לכך שאנחנו צריכים לדבר על עצמנו, אדבר על עצמי שקוף לחלוטין </w:t>
      </w:r>
      <w:r w:rsidRPr="009A48FF">
        <w:rPr>
          <w:rFonts w:cs="David"/>
          <w:rtl/>
        </w:rPr>
        <w:t>–</w:t>
      </w:r>
      <w:r w:rsidRPr="009A48FF">
        <w:rPr>
          <w:rFonts w:cs="David" w:hint="cs"/>
          <w:rtl/>
        </w:rPr>
        <w:t xml:space="preserve"> ועשרות פעמים הסברתי את זה לעיתונאים. אין לי הוצאות משרד, אולי 800 שקל לחודש </w:t>
      </w:r>
      <w:r w:rsidRPr="009A48FF">
        <w:rPr>
          <w:rFonts w:cs="David"/>
          <w:rtl/>
        </w:rPr>
        <w:t>–</w:t>
      </w:r>
      <w:r w:rsidRPr="009A48FF">
        <w:rPr>
          <w:rFonts w:cs="David" w:hint="cs"/>
          <w:rtl/>
        </w:rPr>
        <w:t xml:space="preserve"> נמצא פה חשב הכנסת </w:t>
      </w:r>
      <w:r w:rsidRPr="009A48FF">
        <w:rPr>
          <w:rFonts w:cs="David"/>
          <w:rtl/>
        </w:rPr>
        <w:t>–</w:t>
      </w:r>
      <w:r w:rsidRPr="009A48FF">
        <w:rPr>
          <w:rFonts w:cs="David" w:hint="cs"/>
          <w:rtl/>
        </w:rPr>
        <w:t xml:space="preserve"> והכל עם פתקאות: דואר, שמונה שקלים. 900 לפעמים, לפעמים 600.</w:t>
      </w:r>
    </w:p>
    <w:p w14:paraId="1670EC8C" w14:textId="77777777" w:rsidR="009A48FF" w:rsidRPr="009A48FF" w:rsidRDefault="009A48FF" w:rsidP="009A48FF">
      <w:pPr>
        <w:tabs>
          <w:tab w:val="left" w:pos="796"/>
          <w:tab w:val="left" w:pos="6910"/>
        </w:tabs>
        <w:bidi/>
        <w:jc w:val="both"/>
        <w:rPr>
          <w:rFonts w:cs="David" w:hint="cs"/>
          <w:rtl/>
        </w:rPr>
      </w:pPr>
    </w:p>
    <w:p w14:paraId="052F74C1"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מה ההוצאות שלי? עד לפני שלוש שנים, מה שיש לכל השרים. מישהו מהשרים </w:t>
      </w:r>
      <w:r w:rsidRPr="009A48FF">
        <w:rPr>
          <w:rFonts w:cs="David"/>
          <w:rtl/>
        </w:rPr>
        <w:t>–</w:t>
      </w:r>
      <w:r w:rsidRPr="009A48FF">
        <w:rPr>
          <w:rFonts w:cs="David" w:hint="cs"/>
          <w:rtl/>
        </w:rPr>
        <w:t xml:space="preserve"> כולל יושב-ראש הוועדה הזאת שהיתה, וועדת הכספים </w:t>
      </w:r>
      <w:r w:rsidRPr="009A48FF">
        <w:rPr>
          <w:rFonts w:cs="David"/>
          <w:rtl/>
        </w:rPr>
        <w:t>–</w:t>
      </w:r>
      <w:r w:rsidRPr="009A48FF">
        <w:rPr>
          <w:rFonts w:cs="David" w:hint="cs"/>
          <w:rtl/>
        </w:rPr>
        <w:t xml:space="preserve"> לקח לעצמו את הזכות של 48 אלף שקל נטו לשנה לכתיבת זיכרונות? אני רוצה לדעת מי מהם כתב זיכרונות. אני, במשך שש השנים האלה, פרסמתי 72 ספרים, כולם לרשות חברי הכנסת, זיכרונות כולם. </w:t>
      </w:r>
    </w:p>
    <w:p w14:paraId="089EC4F1" w14:textId="77777777" w:rsidR="009A48FF" w:rsidRPr="009A48FF" w:rsidRDefault="009A48FF" w:rsidP="009A48FF">
      <w:pPr>
        <w:bidi/>
        <w:jc w:val="both"/>
        <w:rPr>
          <w:rFonts w:cs="David"/>
          <w:rtl/>
        </w:rPr>
      </w:pPr>
      <w:r w:rsidRPr="009A48FF">
        <w:rPr>
          <w:rFonts w:cs="David"/>
          <w:rtl/>
        </w:rPr>
        <w:br/>
      </w:r>
      <w:r w:rsidRPr="009A48FF">
        <w:rPr>
          <w:rFonts w:cs="David" w:hint="eastAsia"/>
          <w:u w:val="single"/>
          <w:rtl/>
        </w:rPr>
        <w:t>אורי</w:t>
      </w:r>
      <w:r w:rsidRPr="009A48FF">
        <w:rPr>
          <w:rFonts w:cs="David"/>
          <w:u w:val="single"/>
          <w:rtl/>
        </w:rPr>
        <w:t xml:space="preserve"> אריאל:</w:t>
      </w:r>
    </w:p>
    <w:p w14:paraId="4DF60733" w14:textId="77777777" w:rsidR="009A48FF" w:rsidRPr="009A48FF" w:rsidRDefault="009A48FF" w:rsidP="009A48FF">
      <w:pPr>
        <w:bidi/>
        <w:jc w:val="both"/>
        <w:rPr>
          <w:rFonts w:cs="David"/>
          <w:rtl/>
        </w:rPr>
      </w:pPr>
    </w:p>
    <w:p w14:paraId="727F0B76" w14:textId="77777777" w:rsidR="009A48FF" w:rsidRPr="009A48FF" w:rsidRDefault="009A48FF" w:rsidP="009A48FF">
      <w:pPr>
        <w:tabs>
          <w:tab w:val="left" w:pos="796"/>
          <w:tab w:val="left" w:pos="6910"/>
        </w:tabs>
        <w:bidi/>
        <w:jc w:val="both"/>
        <w:rPr>
          <w:rFonts w:cs="David" w:hint="cs"/>
          <w:rtl/>
        </w:rPr>
      </w:pPr>
      <w:r w:rsidRPr="009A48FF">
        <w:rPr>
          <w:rFonts w:cs="David"/>
          <w:rtl/>
        </w:rPr>
        <w:tab/>
      </w:r>
      <w:r w:rsidRPr="009A48FF">
        <w:rPr>
          <w:rFonts w:cs="David" w:hint="cs"/>
          <w:rtl/>
        </w:rPr>
        <w:t xml:space="preserve"> 72...</w:t>
      </w:r>
    </w:p>
    <w:p w14:paraId="0EE7A934"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שבח וייס:</w:t>
      </w:r>
    </w:p>
    <w:p w14:paraId="6852E2C4" w14:textId="77777777" w:rsidR="009A48FF" w:rsidRPr="009A48FF" w:rsidRDefault="009A48FF" w:rsidP="009A48FF">
      <w:pPr>
        <w:tabs>
          <w:tab w:val="left" w:pos="796"/>
          <w:tab w:val="left" w:pos="6910"/>
        </w:tabs>
        <w:bidi/>
        <w:jc w:val="both"/>
        <w:rPr>
          <w:rFonts w:cs="David" w:hint="cs"/>
          <w:rtl/>
        </w:rPr>
      </w:pPr>
    </w:p>
    <w:p w14:paraId="4ED25FDB"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כן. חוברות, ספרים, מחקרים </w:t>
      </w:r>
      <w:r w:rsidRPr="009A48FF">
        <w:rPr>
          <w:rFonts w:cs="David"/>
          <w:rtl/>
        </w:rPr>
        <w:t>–</w:t>
      </w:r>
      <w:r w:rsidRPr="009A48FF">
        <w:rPr>
          <w:rFonts w:cs="David" w:hint="cs"/>
          <w:rtl/>
        </w:rPr>
        <w:t xml:space="preserve"> תעיינו בהם, כולם מתייחסים לכנסת. 13 עבודות סמינריוניות נכתבו כבר בעקבות ספריי, שלושה דוקטורנטים עובדים על זה. הכול כאן. </w:t>
      </w:r>
    </w:p>
    <w:p w14:paraId="77B4288D" w14:textId="77777777" w:rsidR="009A48FF" w:rsidRPr="009A48FF" w:rsidRDefault="009A48FF" w:rsidP="009A48FF">
      <w:pPr>
        <w:tabs>
          <w:tab w:val="left" w:pos="796"/>
          <w:tab w:val="left" w:pos="6910"/>
        </w:tabs>
        <w:bidi/>
        <w:jc w:val="both"/>
        <w:rPr>
          <w:rFonts w:cs="David" w:hint="cs"/>
          <w:rtl/>
        </w:rPr>
      </w:pPr>
    </w:p>
    <w:p w14:paraId="55849AD0"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איך זה קורה? אז ככה. עד לפני שלוש שנים קיבלתי עוזרת </w:t>
      </w:r>
      <w:r w:rsidRPr="009A48FF">
        <w:rPr>
          <w:rFonts w:cs="David"/>
          <w:rtl/>
        </w:rPr>
        <w:t>–</w:t>
      </w:r>
      <w:r w:rsidRPr="009A48FF">
        <w:rPr>
          <w:rFonts w:cs="David" w:hint="cs"/>
          <w:rtl/>
        </w:rPr>
        <w:t xml:space="preserve"> כל הספרים, עוזרת פרלמנטרית שלי, עוזרת מחקר. הספר הבא יצא אתמול, במקרה </w:t>
      </w:r>
      <w:r w:rsidRPr="009A48FF">
        <w:rPr>
          <w:rFonts w:cs="David"/>
          <w:rtl/>
        </w:rPr>
        <w:t>–</w:t>
      </w:r>
      <w:r w:rsidRPr="009A48FF">
        <w:rPr>
          <w:rFonts w:cs="David" w:hint="cs"/>
          <w:rtl/>
        </w:rPr>
        <w:t xml:space="preserve"> חם עוד, מבית הדפוס. זה הוצאות המשרד שלי. </w:t>
      </w:r>
    </w:p>
    <w:p w14:paraId="5B34057D" w14:textId="77777777" w:rsidR="009A48FF" w:rsidRPr="009A48FF" w:rsidRDefault="009A48FF" w:rsidP="009A48FF">
      <w:pPr>
        <w:tabs>
          <w:tab w:val="left" w:pos="796"/>
          <w:tab w:val="left" w:pos="6910"/>
        </w:tabs>
        <w:bidi/>
        <w:jc w:val="both"/>
        <w:rPr>
          <w:rFonts w:cs="David" w:hint="cs"/>
          <w:rtl/>
        </w:rPr>
      </w:pPr>
    </w:p>
    <w:p w14:paraId="75C363C6"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הוצאות משרד </w:t>
      </w:r>
      <w:r w:rsidRPr="009A48FF">
        <w:rPr>
          <w:rFonts w:cs="David"/>
          <w:rtl/>
        </w:rPr>
        <w:t>–</w:t>
      </w:r>
      <w:r w:rsidRPr="009A48FF">
        <w:rPr>
          <w:rFonts w:cs="David" w:hint="cs"/>
          <w:rtl/>
        </w:rPr>
        <w:t xml:space="preserve"> כשאני, אין לי רואה-חשבון. אני צריך חשבונות בשביל ה- 18 אלף שקל נטו שיש לי פנסיה? כשכל הבכירים </w:t>
      </w:r>
      <w:r w:rsidRPr="009A48FF">
        <w:rPr>
          <w:rFonts w:cs="David"/>
          <w:rtl/>
        </w:rPr>
        <w:t>–</w:t>
      </w:r>
      <w:r w:rsidRPr="009A48FF">
        <w:rPr>
          <w:rFonts w:cs="David" w:hint="cs"/>
          <w:rtl/>
        </w:rPr>
        <w:t xml:space="preserve"> כולל חלק מבכירי הכנסת </w:t>
      </w:r>
      <w:r w:rsidRPr="009A48FF">
        <w:rPr>
          <w:rFonts w:cs="David"/>
          <w:rtl/>
        </w:rPr>
        <w:t>–</w:t>
      </w:r>
      <w:r w:rsidRPr="009A48FF">
        <w:rPr>
          <w:rFonts w:cs="David" w:hint="cs"/>
          <w:rtl/>
        </w:rPr>
        <w:t xml:space="preserve"> כל השופטים, כל היועצים המשפטיים, כל ראשי מערכות העיתונים, מרוויחים פי שלושה מאיתנו, כולל כמה בכירים שמביאים פה הצעות: מכונית כזאת או אחרת. </w:t>
      </w:r>
    </w:p>
    <w:p w14:paraId="63D79B30" w14:textId="77777777" w:rsidR="009A48FF" w:rsidRPr="009A48FF" w:rsidRDefault="009A48FF" w:rsidP="009A48FF">
      <w:pPr>
        <w:tabs>
          <w:tab w:val="left" w:pos="796"/>
          <w:tab w:val="left" w:pos="6910"/>
        </w:tabs>
        <w:bidi/>
        <w:jc w:val="both"/>
        <w:rPr>
          <w:rFonts w:cs="David" w:hint="cs"/>
          <w:rtl/>
        </w:rPr>
      </w:pPr>
    </w:p>
    <w:p w14:paraId="61696ECE"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אני מסתפק ב- 18 אלף. אני התאלמנתי לפני שנה, מספיק לי 13 אלף </w:t>
      </w:r>
      <w:r w:rsidRPr="009A48FF">
        <w:rPr>
          <w:rFonts w:cs="David"/>
          <w:rtl/>
        </w:rPr>
        <w:t>–</w:t>
      </w:r>
      <w:r w:rsidRPr="009A48FF">
        <w:rPr>
          <w:rFonts w:cs="David" w:hint="cs"/>
          <w:rtl/>
        </w:rPr>
        <w:t xml:space="preserve"> ואני מוותר לכם על המכונית הזאת, לא צריך אותה, אני כבר לא יכול לנהוג כמעט. איזה יחס משפיל ליושבי-ראש כנסת, וכשאני הייתי יושב-ראש הכנסת חסכתי 7 מיליון שקל לכנסת רק במשא-ומתן עם מע"צ. </w:t>
      </w:r>
    </w:p>
    <w:p w14:paraId="24CCC408" w14:textId="77777777" w:rsidR="009A48FF" w:rsidRPr="009A48FF" w:rsidRDefault="009A48FF" w:rsidP="009A48FF">
      <w:pPr>
        <w:tabs>
          <w:tab w:val="left" w:pos="796"/>
          <w:tab w:val="left" w:pos="6910"/>
        </w:tabs>
        <w:bidi/>
        <w:jc w:val="both"/>
        <w:rPr>
          <w:rFonts w:cs="David" w:hint="cs"/>
          <w:rtl/>
        </w:rPr>
      </w:pPr>
    </w:p>
    <w:p w14:paraId="5E892FA9"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אנחנו עוסקים בזה. בית אחד שנשיא לשעבר מקבל </w:t>
      </w:r>
      <w:r w:rsidRPr="009A48FF">
        <w:rPr>
          <w:rFonts w:cs="David"/>
          <w:rtl/>
        </w:rPr>
        <w:t>–</w:t>
      </w:r>
      <w:r w:rsidRPr="009A48FF">
        <w:rPr>
          <w:rFonts w:cs="David" w:hint="cs"/>
          <w:rtl/>
        </w:rPr>
        <w:t xml:space="preserve"> אחזקתו היא כל מה שאני השקעתי בעבודה הספרותית הזאת, אני היחיד שהולך בדיוק לפי החוק. של מה? של מה שיש עכשיו לשרים, הם ביטלו לעצמם? כל השרים דאגו לעצמם לפנסיה של מאה אחוז, כל אלה שעמדו בראש הוועדה שמטיפה לנו מוסר. מאה אחוז פנסיה. לי מגיע 108%, אני מקבל 70% פנסיה. למה? ככה. הסביר לי היועץ המשפטי של הכנסת שזה חוק אחד וחוק שני, אבל זו אותה קופה ציבורית, נכון? איזו איוולת. </w:t>
      </w:r>
    </w:p>
    <w:p w14:paraId="4FF64E8B"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דן תיכון:</w:t>
      </w:r>
    </w:p>
    <w:p w14:paraId="373016C5" w14:textId="77777777" w:rsidR="009A48FF" w:rsidRPr="009A48FF" w:rsidRDefault="009A48FF" w:rsidP="009A48FF">
      <w:pPr>
        <w:tabs>
          <w:tab w:val="left" w:pos="796"/>
          <w:tab w:val="left" w:pos="6910"/>
        </w:tabs>
        <w:bidi/>
        <w:jc w:val="both"/>
        <w:rPr>
          <w:rFonts w:cs="David" w:hint="cs"/>
          <w:rtl/>
        </w:rPr>
      </w:pPr>
    </w:p>
    <w:p w14:paraId="4AE64919"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מגיע לך מאה אחוז. </w:t>
      </w:r>
    </w:p>
    <w:p w14:paraId="7F8F337F"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שבח וייס:</w:t>
      </w:r>
    </w:p>
    <w:p w14:paraId="33B79329" w14:textId="77777777" w:rsidR="009A48FF" w:rsidRPr="009A48FF" w:rsidRDefault="009A48FF" w:rsidP="009A48FF">
      <w:pPr>
        <w:tabs>
          <w:tab w:val="left" w:pos="796"/>
          <w:tab w:val="left" w:pos="6910"/>
        </w:tabs>
        <w:bidi/>
        <w:jc w:val="both"/>
        <w:rPr>
          <w:rFonts w:cs="David" w:hint="cs"/>
          <w:rtl/>
        </w:rPr>
      </w:pPr>
    </w:p>
    <w:p w14:paraId="249567D5"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בסדר, אבל קיבלתי מכתב מהכנסת שמגיע לי 108%. אני לא מתלונן, אני לא צריך את זה. </w:t>
      </w:r>
    </w:p>
    <w:p w14:paraId="12BD2B5A" w14:textId="77777777" w:rsidR="009A48FF" w:rsidRPr="009A48FF" w:rsidRDefault="009A48FF" w:rsidP="009A48FF">
      <w:pPr>
        <w:tabs>
          <w:tab w:val="left" w:pos="796"/>
          <w:tab w:val="left" w:pos="6910"/>
        </w:tabs>
        <w:bidi/>
        <w:jc w:val="both"/>
        <w:rPr>
          <w:rFonts w:cs="David" w:hint="cs"/>
          <w:rtl/>
        </w:rPr>
      </w:pPr>
    </w:p>
    <w:p w14:paraId="7E34CE6B"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תראו, רבותי, זה לא עניין של לחם. אנחנו יכולים לחיות בלי זה. תאמינו לי, אני מסתדר עם מה שיש לי, ואנחנו לא חבורה שהיינו שרים או ראשי ממשלה. הרי כל העסק התחיל משני ראשי ממשלה, שמייד עם פרישתם מתפקיד הפכו לגדולי עולם, גלגלו עסקים בעשרות מיליוני שקלים, וזה עורר זעם, ובצדק. אנחנו עושים משהו כולנו? תסתכלו על הרשימה הזאת. </w:t>
      </w:r>
    </w:p>
    <w:p w14:paraId="4ADFDDF3"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דן תיכון:</w:t>
      </w:r>
    </w:p>
    <w:p w14:paraId="09528F85" w14:textId="77777777" w:rsidR="009A48FF" w:rsidRPr="009A48FF" w:rsidRDefault="009A48FF" w:rsidP="009A48FF">
      <w:pPr>
        <w:tabs>
          <w:tab w:val="left" w:pos="796"/>
          <w:tab w:val="left" w:pos="6910"/>
        </w:tabs>
        <w:bidi/>
        <w:jc w:val="both"/>
        <w:rPr>
          <w:rFonts w:cs="David" w:hint="cs"/>
          <w:rtl/>
        </w:rPr>
      </w:pPr>
    </w:p>
    <w:p w14:paraId="3F58856F"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והם לא היו זכאים  - - -</w:t>
      </w:r>
    </w:p>
    <w:p w14:paraId="4203BBEE"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244D73AD" w14:textId="77777777" w:rsidR="009A48FF" w:rsidRPr="009A48FF" w:rsidRDefault="009A48FF" w:rsidP="009A48FF">
      <w:pPr>
        <w:tabs>
          <w:tab w:val="left" w:pos="796"/>
          <w:tab w:val="left" w:pos="6910"/>
        </w:tabs>
        <w:bidi/>
        <w:jc w:val="both"/>
        <w:rPr>
          <w:rFonts w:cs="David" w:hint="cs"/>
          <w:rtl/>
        </w:rPr>
      </w:pPr>
    </w:p>
    <w:p w14:paraId="4A5B81FF"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לא, אל תפריע לו. </w:t>
      </w:r>
    </w:p>
    <w:p w14:paraId="3396FEC9"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שבח וייס:</w:t>
      </w:r>
    </w:p>
    <w:p w14:paraId="42B9351E" w14:textId="77777777" w:rsidR="009A48FF" w:rsidRPr="009A48FF" w:rsidRDefault="009A48FF" w:rsidP="009A48FF">
      <w:pPr>
        <w:tabs>
          <w:tab w:val="left" w:pos="796"/>
          <w:tab w:val="left" w:pos="6910"/>
        </w:tabs>
        <w:bidi/>
        <w:jc w:val="both"/>
        <w:rPr>
          <w:rFonts w:cs="David" w:hint="cs"/>
          <w:rtl/>
        </w:rPr>
      </w:pPr>
    </w:p>
    <w:p w14:paraId="5637A068"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אני עשיתי תפקיד ציבורי אחד </w:t>
      </w:r>
      <w:r w:rsidRPr="009A48FF">
        <w:rPr>
          <w:rFonts w:cs="David"/>
          <w:rtl/>
        </w:rPr>
        <w:t>–</w:t>
      </w:r>
      <w:r w:rsidRPr="009A48FF">
        <w:rPr>
          <w:rFonts w:cs="David" w:hint="cs"/>
          <w:rtl/>
        </w:rPr>
        <w:t xml:space="preserve"> יושב-ראש "יד ושם", תפקיד בלי שום כבוד, אני יודע. אני גם התפטרתי. אתם יודעים למה התפטרתי? איזה שופט העיר שאם אני יושב-ראש מועצת "יד ושם" </w:t>
      </w:r>
      <w:r w:rsidRPr="009A48FF">
        <w:rPr>
          <w:rFonts w:cs="David"/>
          <w:rtl/>
        </w:rPr>
        <w:t>–</w:t>
      </w:r>
      <w:r w:rsidRPr="009A48FF">
        <w:rPr>
          <w:rFonts w:cs="David" w:hint="cs"/>
          <w:rtl/>
        </w:rPr>
        <w:t xml:space="preserve"> הוא העיר את זה לדן תיכון - אני לא יכול לקבל את ההוצאות האלה עכשיו. איזה הוצאות אני מקבל? אני מקבל עוזרת פרלמנטרית אחת. </w:t>
      </w:r>
    </w:p>
    <w:p w14:paraId="2F118DD3" w14:textId="77777777" w:rsidR="009A48FF" w:rsidRPr="009A48FF" w:rsidRDefault="009A48FF" w:rsidP="009A48FF">
      <w:pPr>
        <w:tabs>
          <w:tab w:val="left" w:pos="796"/>
          <w:tab w:val="left" w:pos="6910"/>
        </w:tabs>
        <w:bidi/>
        <w:jc w:val="both"/>
        <w:rPr>
          <w:rFonts w:cs="David" w:hint="cs"/>
          <w:rtl/>
        </w:rPr>
      </w:pPr>
    </w:p>
    <w:p w14:paraId="4F7A9B89"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גם ה- 600 אלף זאת שטות. זה ארבע שנים מינוס חצי מס הכנסה שמחזירים למדינה. אבל את זה לא יחשבו, תמיד יחשבו יחד: ארבע שנים, שמונה שנים, שרשימת ה- </w:t>
      </w:r>
      <w:r w:rsidRPr="009A48FF">
        <w:rPr>
          <w:rFonts w:cs="David"/>
        </w:rPr>
        <w:t>wanted</w:t>
      </w:r>
      <w:r w:rsidRPr="009A48FF">
        <w:rPr>
          <w:rFonts w:cs="David" w:hint="cs"/>
          <w:rtl/>
        </w:rPr>
        <w:t xml:space="preserve"> תהיה טובה. </w:t>
      </w:r>
    </w:p>
    <w:p w14:paraId="2DADC657" w14:textId="77777777" w:rsidR="009A48FF" w:rsidRPr="009A48FF" w:rsidRDefault="009A48FF" w:rsidP="009A48FF">
      <w:pPr>
        <w:tabs>
          <w:tab w:val="left" w:pos="796"/>
          <w:tab w:val="left" w:pos="6910"/>
        </w:tabs>
        <w:bidi/>
        <w:jc w:val="both"/>
        <w:rPr>
          <w:rFonts w:cs="David" w:hint="cs"/>
          <w:rtl/>
        </w:rPr>
      </w:pPr>
    </w:p>
    <w:p w14:paraId="7E9EBCD6"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איזו ציניות, איזו אכזריות </w:t>
      </w:r>
      <w:r w:rsidRPr="009A48FF">
        <w:rPr>
          <w:rFonts w:cs="David"/>
          <w:rtl/>
        </w:rPr>
        <w:t>–</w:t>
      </w:r>
      <w:r w:rsidRPr="009A48FF">
        <w:rPr>
          <w:rFonts w:cs="David" w:hint="cs"/>
          <w:rtl/>
        </w:rPr>
        <w:t xml:space="preserve"> ואתם מזרימים להם חומרים כל הזמן בכנסת. זה לא מבייש את הכנסת אם אנחנו </w:t>
      </w:r>
      <w:r w:rsidRPr="009A48FF">
        <w:rPr>
          <w:rFonts w:cs="David"/>
        </w:rPr>
        <w:t>wanted</w:t>
      </w:r>
      <w:r w:rsidRPr="009A48FF">
        <w:rPr>
          <w:rFonts w:cs="David" w:hint="cs"/>
          <w:rtl/>
        </w:rPr>
        <w:t xml:space="preserve">? אנחנו </w:t>
      </w:r>
      <w:r w:rsidRPr="009A48FF">
        <w:rPr>
          <w:rFonts w:cs="David"/>
        </w:rPr>
        <w:t>wanted</w:t>
      </w:r>
      <w:r w:rsidRPr="009A48FF">
        <w:rPr>
          <w:rFonts w:cs="David" w:hint="cs"/>
          <w:rtl/>
        </w:rPr>
        <w:t>?</w:t>
      </w:r>
    </w:p>
    <w:p w14:paraId="2ABF57A7" w14:textId="77777777" w:rsidR="009A48FF" w:rsidRPr="009A48FF" w:rsidRDefault="009A48FF" w:rsidP="009A48FF">
      <w:pPr>
        <w:tabs>
          <w:tab w:val="left" w:pos="796"/>
          <w:tab w:val="left" w:pos="6910"/>
        </w:tabs>
        <w:bidi/>
        <w:jc w:val="both"/>
        <w:rPr>
          <w:rFonts w:cs="David" w:hint="cs"/>
          <w:rtl/>
        </w:rPr>
      </w:pPr>
    </w:p>
    <w:p w14:paraId="09926987"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כל חיי הציבוריים הם בהתנדבות אחרי שמילאתי את תפקידי, שום עסקים אין לי ולא קשרים עם אנשי עסקים. לא מגלגל כלום. אז אני התפטרתי מ"יד ושם" כדי שאני אוכל לעשות את מה שיש לי בחיים לעשות, היום, בשנה-שנתיים שנשאר לי עוד לחיות </w:t>
      </w:r>
      <w:r w:rsidRPr="009A48FF">
        <w:rPr>
          <w:rFonts w:cs="David"/>
          <w:rtl/>
        </w:rPr>
        <w:t>–</w:t>
      </w:r>
      <w:r w:rsidRPr="009A48FF">
        <w:rPr>
          <w:rFonts w:cs="David" w:hint="cs"/>
          <w:rtl/>
        </w:rPr>
        <w:t xml:space="preserve"> להשאיר קצת חומרים, מה שעשיתי כל חיי. </w:t>
      </w:r>
    </w:p>
    <w:p w14:paraId="50E71AF0" w14:textId="77777777" w:rsidR="009A48FF" w:rsidRPr="009A48FF" w:rsidRDefault="009A48FF" w:rsidP="009A48FF">
      <w:pPr>
        <w:tabs>
          <w:tab w:val="left" w:pos="796"/>
          <w:tab w:val="left" w:pos="6910"/>
        </w:tabs>
        <w:bidi/>
        <w:jc w:val="both"/>
        <w:rPr>
          <w:rFonts w:cs="David" w:hint="cs"/>
          <w:rtl/>
        </w:rPr>
      </w:pPr>
    </w:p>
    <w:p w14:paraId="4D013A2F"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עכשיו באים עם הצעה חכמה </w:t>
      </w:r>
      <w:r w:rsidRPr="009A48FF">
        <w:rPr>
          <w:rFonts w:cs="David"/>
          <w:rtl/>
        </w:rPr>
        <w:t>–</w:t>
      </w:r>
      <w:r w:rsidRPr="009A48FF">
        <w:rPr>
          <w:rFonts w:cs="David" w:hint="cs"/>
          <w:rtl/>
        </w:rPr>
        <w:t xml:space="preserve"> מכונית כן, והדבר היחידי ששווה בכלל שנקבל עזרה, שנייצר. לא. למה? </w:t>
      </w:r>
      <w:r w:rsidRPr="009A48FF">
        <w:rPr>
          <w:rFonts w:cs="David"/>
          <w:rtl/>
        </w:rPr>
        <w:t>–</w:t>
      </w:r>
      <w:r w:rsidRPr="009A48FF">
        <w:rPr>
          <w:rFonts w:cs="David" w:hint="cs"/>
          <w:rtl/>
        </w:rPr>
        <w:t xml:space="preserve"> כובע. איזו הצעת שטות, איזו איוולת, איזה חוסר מוסר. זה הסיפור? מכונית. אני כבר מודיע לכם, מחר אני מחזיר אותה, לא צריך אותה בכלל. במילא עוד מעט לא אוכל לנהוג. אני מקווה שתתנו לי לחזור איתה עכשיו לחיפה. בסדר, אם לא, אני אקח טקסי. </w:t>
      </w:r>
    </w:p>
    <w:p w14:paraId="4322047A" w14:textId="77777777" w:rsidR="009A48FF" w:rsidRPr="009A48FF" w:rsidRDefault="009A48FF" w:rsidP="009A48FF">
      <w:pPr>
        <w:tabs>
          <w:tab w:val="left" w:pos="796"/>
          <w:tab w:val="left" w:pos="6910"/>
        </w:tabs>
        <w:bidi/>
        <w:jc w:val="both"/>
        <w:rPr>
          <w:rFonts w:cs="David" w:hint="cs"/>
          <w:rtl/>
        </w:rPr>
      </w:pPr>
    </w:p>
    <w:p w14:paraId="0B128946"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איזו התנפלות שיטתית, כל הזמן גוררים אותנו לבית-משפט. איזה לשכה, איזה המצאות. בחיים שלי לא היתה לי לשכה, לא היתה לנו לשכה לאף אחד. לשכה, לשכה, לשכה, איזה לשכה? איזה שקרים.</w:t>
      </w:r>
    </w:p>
    <w:p w14:paraId="61290ACF" w14:textId="77777777" w:rsidR="009A48FF" w:rsidRPr="009A48FF" w:rsidRDefault="009A48FF" w:rsidP="009A48FF">
      <w:pPr>
        <w:tabs>
          <w:tab w:val="left" w:pos="796"/>
          <w:tab w:val="left" w:pos="6910"/>
        </w:tabs>
        <w:bidi/>
        <w:jc w:val="both"/>
        <w:rPr>
          <w:rFonts w:cs="David" w:hint="cs"/>
          <w:rtl/>
        </w:rPr>
      </w:pPr>
    </w:p>
    <w:p w14:paraId="7E9092DE"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סליחה, אני מצטער שאני מתרגש </w:t>
      </w:r>
      <w:r w:rsidRPr="009A48FF">
        <w:rPr>
          <w:rFonts w:cs="David"/>
          <w:rtl/>
        </w:rPr>
        <w:t>–</w:t>
      </w:r>
      <w:r w:rsidRPr="009A48FF">
        <w:rPr>
          <w:rFonts w:cs="David" w:hint="cs"/>
          <w:rtl/>
        </w:rPr>
        <w:t xml:space="preserve"> זאת פעם ראשונה. אתם גוררים אותי לדבר כזה. </w:t>
      </w:r>
    </w:p>
    <w:p w14:paraId="0B5F4F87" w14:textId="77777777" w:rsidR="009A48FF" w:rsidRPr="009A48FF" w:rsidRDefault="009A48FF" w:rsidP="009A48FF">
      <w:pPr>
        <w:pStyle w:val="Heading5"/>
        <w:rPr>
          <w:rFonts w:hint="cs"/>
          <w:rtl/>
        </w:rPr>
      </w:pPr>
      <w:r w:rsidRPr="009A48FF">
        <w:rPr>
          <w:sz w:val="24"/>
          <w:rtl/>
        </w:rPr>
        <w:br/>
      </w:r>
      <w:r w:rsidRPr="009A48FF">
        <w:rPr>
          <w:rFonts w:hint="cs"/>
          <w:u w:val="single"/>
          <w:rtl/>
        </w:rPr>
        <w:t>יצחק גלנטי:</w:t>
      </w:r>
    </w:p>
    <w:p w14:paraId="627AB1B4" w14:textId="77777777" w:rsidR="009A48FF" w:rsidRPr="009A48FF" w:rsidRDefault="009A48FF" w:rsidP="009A48FF">
      <w:pPr>
        <w:pStyle w:val="Heading5"/>
        <w:rPr>
          <w:rFonts w:hint="cs"/>
          <w:rtl/>
        </w:rPr>
      </w:pPr>
    </w:p>
    <w:p w14:paraId="1800210E"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 לא חבל? אתה פוגע בבריאות שלך. </w:t>
      </w:r>
    </w:p>
    <w:p w14:paraId="5800E7AF"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שבח וייס:</w:t>
      </w:r>
    </w:p>
    <w:p w14:paraId="35C4F6FF" w14:textId="77777777" w:rsidR="009A48FF" w:rsidRPr="009A48FF" w:rsidRDefault="009A48FF" w:rsidP="009A48FF">
      <w:pPr>
        <w:tabs>
          <w:tab w:val="left" w:pos="796"/>
          <w:tab w:val="left" w:pos="6910"/>
        </w:tabs>
        <w:bidi/>
        <w:jc w:val="both"/>
        <w:rPr>
          <w:rFonts w:cs="David" w:hint="cs"/>
          <w:rtl/>
        </w:rPr>
      </w:pPr>
    </w:p>
    <w:p w14:paraId="604466FB"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אתם גוררים אותי לדבר כזה. מסכת של שקרים. לשכה. שני עוזרים פרלמנטריים. עוזרת פרלמנטרית אחת </w:t>
      </w:r>
      <w:r w:rsidRPr="009A48FF">
        <w:rPr>
          <w:rFonts w:cs="David"/>
          <w:rtl/>
        </w:rPr>
        <w:t>–</w:t>
      </w:r>
      <w:r w:rsidRPr="009A48FF">
        <w:rPr>
          <w:rFonts w:cs="David" w:hint="cs"/>
          <w:rtl/>
        </w:rPr>
        <w:t xml:space="preserve"> תראו איזו יצירה, תסתכלו, תלמידים עושים עוד עבודות. היא קיבלה עד לפני שלוש שנים משכורת של 2,700 שקל </w:t>
      </w:r>
      <w:r w:rsidRPr="009A48FF">
        <w:rPr>
          <w:rFonts w:cs="David"/>
          <w:rtl/>
        </w:rPr>
        <w:t>–</w:t>
      </w:r>
      <w:r w:rsidRPr="009A48FF">
        <w:rPr>
          <w:rFonts w:cs="David" w:hint="cs"/>
          <w:rtl/>
        </w:rPr>
        <w:t xml:space="preserve"> כי זה היה מתוך ה- 48 אלף שהשרים לא ביטלו לעצמם. פנסיה של מאה אחוז לא ביטלו לעצמם. שופטי בית-המשפט העליון </w:t>
      </w:r>
      <w:r w:rsidRPr="009A48FF">
        <w:rPr>
          <w:rFonts w:cs="David"/>
          <w:rtl/>
        </w:rPr>
        <w:t>–</w:t>
      </w:r>
      <w:r w:rsidRPr="009A48FF">
        <w:rPr>
          <w:rFonts w:cs="David" w:hint="cs"/>
          <w:rtl/>
        </w:rPr>
        <w:t xml:space="preserve"> יש להם לשכה, והם עושים לנו פסקי-דין שאסור לשכה, ואני סיימתי את תפקידי ב"יד ושם" שקשור לחיי כי רציתי עוד ליצור קצת. </w:t>
      </w:r>
    </w:p>
    <w:p w14:paraId="3B2F9CED" w14:textId="77777777" w:rsidR="009A48FF" w:rsidRPr="009A48FF" w:rsidRDefault="009A48FF" w:rsidP="009A48FF">
      <w:pPr>
        <w:tabs>
          <w:tab w:val="left" w:pos="796"/>
          <w:tab w:val="left" w:pos="6910"/>
        </w:tabs>
        <w:bidi/>
        <w:jc w:val="both"/>
        <w:rPr>
          <w:rFonts w:cs="David" w:hint="cs"/>
          <w:rtl/>
        </w:rPr>
      </w:pPr>
    </w:p>
    <w:p w14:paraId="2CA3FF99"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אז אם בכלל יש טעם לסייע לנו </w:t>
      </w:r>
      <w:r w:rsidRPr="009A48FF">
        <w:rPr>
          <w:rFonts w:cs="David"/>
          <w:rtl/>
        </w:rPr>
        <w:t>–</w:t>
      </w:r>
      <w:r w:rsidRPr="009A48FF">
        <w:rPr>
          <w:rFonts w:cs="David" w:hint="cs"/>
          <w:rtl/>
        </w:rPr>
        <w:t xml:space="preserve"> תנו לנו ליצור. קצת. זה פרוטות. הרי צריך עוזרת פרלמנטרית אחת או עוזר, כשמחצית משכרם חוזר לאוצר המדינה. ושהשרים לא יטיפו לנו מוסר. שיוותרו על ה-48 אלף שקל נטו שלהם. </w:t>
      </w:r>
    </w:p>
    <w:p w14:paraId="2A915FB5"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יעקב מרגי:</w:t>
      </w:r>
    </w:p>
    <w:p w14:paraId="26117567" w14:textId="77777777" w:rsidR="009A48FF" w:rsidRPr="009A48FF" w:rsidRDefault="009A48FF" w:rsidP="009A48FF">
      <w:pPr>
        <w:bidi/>
        <w:jc w:val="both"/>
        <w:rPr>
          <w:rFonts w:cs="David" w:hint="cs"/>
          <w:rtl/>
        </w:rPr>
      </w:pPr>
    </w:p>
    <w:p w14:paraId="06D1B14F"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 שרים לשעבר, אתה מתכוון. </w:t>
      </w:r>
    </w:p>
    <w:p w14:paraId="358BE2B7"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285571A" w14:textId="77777777" w:rsidR="009A48FF" w:rsidRPr="009A48FF" w:rsidRDefault="009A48FF" w:rsidP="009A48FF">
      <w:pPr>
        <w:tabs>
          <w:tab w:val="left" w:pos="796"/>
          <w:tab w:val="left" w:pos="6910"/>
        </w:tabs>
        <w:bidi/>
        <w:jc w:val="both"/>
        <w:rPr>
          <w:rFonts w:cs="David" w:hint="cs"/>
          <w:rtl/>
        </w:rPr>
      </w:pPr>
    </w:p>
    <w:p w14:paraId="606B6B5E"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כיוון שהתייחסת לכל ההחלטה של השרים - - -</w:t>
      </w:r>
    </w:p>
    <w:p w14:paraId="1402D6B5" w14:textId="77777777" w:rsidR="009A48FF" w:rsidRPr="009A48FF" w:rsidRDefault="009A48FF" w:rsidP="009A48FF">
      <w:pPr>
        <w:tabs>
          <w:tab w:val="left" w:pos="796"/>
          <w:tab w:val="left" w:pos="6910"/>
        </w:tabs>
        <w:bidi/>
        <w:jc w:val="both"/>
        <w:rPr>
          <w:rFonts w:cs="David" w:hint="cs"/>
          <w:u w:val="single"/>
          <w:rtl/>
        </w:rPr>
      </w:pPr>
      <w:r w:rsidRPr="009A48FF">
        <w:rPr>
          <w:rFonts w:cs="David"/>
          <w:rtl/>
        </w:rPr>
        <w:br/>
      </w:r>
      <w:r w:rsidRPr="009A48FF">
        <w:rPr>
          <w:rFonts w:cs="David" w:hint="cs"/>
          <w:u w:val="single"/>
          <w:rtl/>
        </w:rPr>
        <w:t>יושב-ראש הכנסת לשעבר שבח וייס:</w:t>
      </w:r>
    </w:p>
    <w:p w14:paraId="4BF3A443" w14:textId="77777777" w:rsidR="009A48FF" w:rsidRPr="009A48FF" w:rsidRDefault="009A48FF" w:rsidP="009A48FF">
      <w:pPr>
        <w:tabs>
          <w:tab w:val="left" w:pos="796"/>
          <w:tab w:val="left" w:pos="6910"/>
        </w:tabs>
        <w:bidi/>
        <w:jc w:val="both"/>
        <w:rPr>
          <w:rFonts w:cs="David" w:hint="cs"/>
          <w:rtl/>
        </w:rPr>
      </w:pPr>
    </w:p>
    <w:p w14:paraId="5CF17541"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לא, כי אתם מוציאים אותנו מדעתנו. נמאס לי לראות את ה- </w:t>
      </w:r>
      <w:r w:rsidRPr="009A48FF">
        <w:rPr>
          <w:rFonts w:cs="David"/>
        </w:rPr>
        <w:t>wanted</w:t>
      </w:r>
      <w:r w:rsidRPr="009A48FF">
        <w:rPr>
          <w:rFonts w:cs="David" w:hint="cs"/>
          <w:rtl/>
        </w:rPr>
        <w:t xml:space="preserve"> ואת השקרים האלה. לשכה ולשכה ולשכה, ועוד פעם לשכה. איזו לשכה? הלשכה זה הבית שלי. </w:t>
      </w:r>
    </w:p>
    <w:p w14:paraId="362C336D"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8BDBD41" w14:textId="77777777" w:rsidR="009A48FF" w:rsidRPr="009A48FF" w:rsidRDefault="009A48FF" w:rsidP="009A48FF">
      <w:pPr>
        <w:tabs>
          <w:tab w:val="left" w:pos="796"/>
          <w:tab w:val="left" w:pos="6910"/>
        </w:tabs>
        <w:bidi/>
        <w:jc w:val="both"/>
        <w:rPr>
          <w:rFonts w:cs="David" w:hint="cs"/>
          <w:rtl/>
        </w:rPr>
      </w:pPr>
    </w:p>
    <w:p w14:paraId="02124C98"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אדוני, אני רוצה להאיר לתוכן דבריך </w:t>
      </w:r>
      <w:r w:rsidRPr="009A48FF">
        <w:rPr>
          <w:rFonts w:cs="David"/>
          <w:rtl/>
        </w:rPr>
        <w:t>–</w:t>
      </w:r>
      <w:r w:rsidRPr="009A48FF">
        <w:rPr>
          <w:rFonts w:cs="David" w:hint="cs"/>
          <w:rtl/>
        </w:rPr>
        <w:t xml:space="preserve"> נגעת בסוגיה של החלטת השרים לגבי הוצאות משרד. </w:t>
      </w:r>
    </w:p>
    <w:p w14:paraId="13111EDD" w14:textId="77777777" w:rsidR="009A48FF" w:rsidRPr="009A48FF" w:rsidRDefault="009A48FF" w:rsidP="009A48FF">
      <w:pPr>
        <w:tabs>
          <w:tab w:val="left" w:pos="796"/>
          <w:tab w:val="left" w:pos="6910"/>
        </w:tabs>
        <w:bidi/>
        <w:jc w:val="both"/>
        <w:rPr>
          <w:rFonts w:cs="David" w:hint="cs"/>
          <w:rtl/>
        </w:rPr>
      </w:pPr>
    </w:p>
    <w:p w14:paraId="12D9CE3F"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הבהירה לי היועצת המשפטית של הוועדה, גב' ארבל אסטרחן, שההחלטה של ה- 26,500, הוצאות משרד לשרים לשנה - - </w:t>
      </w:r>
    </w:p>
    <w:p w14:paraId="48C9F5B7" w14:textId="77777777" w:rsidR="009A48FF" w:rsidRPr="009A48FF" w:rsidRDefault="009A48FF" w:rsidP="009A48FF">
      <w:pPr>
        <w:tabs>
          <w:tab w:val="left" w:pos="796"/>
          <w:tab w:val="left" w:pos="6910"/>
        </w:tabs>
        <w:bidi/>
        <w:jc w:val="both"/>
        <w:rPr>
          <w:rFonts w:cs="David" w:hint="cs"/>
          <w:rtl/>
        </w:rPr>
      </w:pPr>
    </w:p>
    <w:p w14:paraId="06E45B7B" w14:textId="77777777" w:rsidR="009A48FF" w:rsidRPr="009A48FF" w:rsidRDefault="009A48FF" w:rsidP="009A48FF">
      <w:pPr>
        <w:tabs>
          <w:tab w:val="left" w:pos="796"/>
          <w:tab w:val="left" w:pos="6910"/>
        </w:tabs>
        <w:bidi/>
        <w:jc w:val="both"/>
        <w:rPr>
          <w:rFonts w:cs="David" w:hint="cs"/>
          <w:u w:val="single"/>
          <w:rtl/>
        </w:rPr>
      </w:pPr>
      <w:r w:rsidRPr="009A48FF">
        <w:rPr>
          <w:rFonts w:cs="David" w:hint="cs"/>
          <w:u w:val="single"/>
          <w:rtl/>
        </w:rPr>
        <w:t>יושב-ראש הכנסת לשעבר שבח וייס:</w:t>
      </w:r>
    </w:p>
    <w:p w14:paraId="019623AD" w14:textId="77777777" w:rsidR="009A48FF" w:rsidRPr="009A48FF" w:rsidRDefault="009A48FF" w:rsidP="009A48FF">
      <w:pPr>
        <w:tabs>
          <w:tab w:val="left" w:pos="796"/>
          <w:tab w:val="left" w:pos="6910"/>
        </w:tabs>
        <w:bidi/>
        <w:jc w:val="both"/>
        <w:rPr>
          <w:rFonts w:cs="David" w:hint="cs"/>
          <w:u w:val="single"/>
          <w:rtl/>
        </w:rPr>
      </w:pPr>
    </w:p>
    <w:p w14:paraId="77E35AD8"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זה עלה בינתיים ל- 48 אלף. </w:t>
      </w:r>
    </w:p>
    <w:p w14:paraId="6820F6BF"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3A6E084" w14:textId="77777777" w:rsidR="009A48FF" w:rsidRPr="009A48FF" w:rsidRDefault="009A48FF" w:rsidP="009A48FF">
      <w:pPr>
        <w:tabs>
          <w:tab w:val="left" w:pos="796"/>
          <w:tab w:val="left" w:pos="6910"/>
        </w:tabs>
        <w:bidi/>
        <w:jc w:val="both"/>
        <w:rPr>
          <w:rFonts w:cs="David" w:hint="cs"/>
          <w:rtl/>
        </w:rPr>
      </w:pPr>
    </w:p>
    <w:p w14:paraId="44000DB5"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 -  בוטלה ב- 2001 למי שפרש מאז ואילך. </w:t>
      </w:r>
    </w:p>
    <w:p w14:paraId="511AA5DB" w14:textId="77777777" w:rsidR="009A48FF" w:rsidRPr="009A48FF" w:rsidRDefault="009A48FF" w:rsidP="009A48FF">
      <w:pPr>
        <w:tabs>
          <w:tab w:val="left" w:pos="796"/>
          <w:tab w:val="left" w:pos="6910"/>
        </w:tabs>
        <w:bidi/>
        <w:jc w:val="both"/>
        <w:rPr>
          <w:rFonts w:cs="David" w:hint="cs"/>
          <w:rtl/>
        </w:rPr>
      </w:pPr>
      <w:r w:rsidRPr="009A48FF">
        <w:rPr>
          <w:rFonts w:cs="David"/>
          <w:rtl/>
        </w:rPr>
        <w:br/>
      </w:r>
      <w:r w:rsidRPr="009A48FF">
        <w:rPr>
          <w:rFonts w:cs="David" w:hint="cs"/>
          <w:u w:val="single"/>
          <w:rtl/>
        </w:rPr>
        <w:t>יושב-ראש הכנסת לשעבר שבח וייס:</w:t>
      </w:r>
    </w:p>
    <w:p w14:paraId="065998E1" w14:textId="77777777" w:rsidR="009A48FF" w:rsidRPr="009A48FF" w:rsidRDefault="009A48FF" w:rsidP="009A48FF">
      <w:pPr>
        <w:tabs>
          <w:tab w:val="left" w:pos="796"/>
          <w:tab w:val="left" w:pos="6910"/>
        </w:tabs>
        <w:bidi/>
        <w:jc w:val="both"/>
        <w:rPr>
          <w:rFonts w:cs="David" w:hint="cs"/>
          <w:rtl/>
        </w:rPr>
      </w:pPr>
    </w:p>
    <w:p w14:paraId="364AACCE"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למי שפרש מאז </w:t>
      </w:r>
      <w:r w:rsidRPr="009A48FF">
        <w:rPr>
          <w:rFonts w:cs="David"/>
          <w:rtl/>
        </w:rPr>
        <w:t>–</w:t>
      </w:r>
      <w:r w:rsidRPr="009A48FF">
        <w:rPr>
          <w:rFonts w:cs="David" w:hint="cs"/>
          <w:rtl/>
        </w:rPr>
        <w:t xml:space="preserve"> פה אני מגיע לסיפור שלי. </w:t>
      </w:r>
    </w:p>
    <w:p w14:paraId="69D43619" w14:textId="77777777" w:rsidR="009A48FF" w:rsidRPr="009A48FF" w:rsidRDefault="009A48FF" w:rsidP="009A48FF">
      <w:pPr>
        <w:tabs>
          <w:tab w:val="left" w:pos="796"/>
          <w:tab w:val="left" w:pos="6910"/>
        </w:tabs>
        <w:bidi/>
        <w:jc w:val="both"/>
        <w:rPr>
          <w:rFonts w:cs="David" w:hint="cs"/>
          <w:rtl/>
        </w:rPr>
      </w:pPr>
    </w:p>
    <w:p w14:paraId="0D2C4011" w14:textId="77777777" w:rsidR="009A48FF" w:rsidRPr="009A48FF" w:rsidRDefault="009A48FF" w:rsidP="009A48FF">
      <w:pPr>
        <w:tabs>
          <w:tab w:val="left" w:pos="796"/>
          <w:tab w:val="left" w:pos="6910"/>
        </w:tabs>
        <w:bidi/>
        <w:jc w:val="both"/>
        <w:rPr>
          <w:rFonts w:cs="David" w:hint="cs"/>
          <w:rtl/>
        </w:rPr>
      </w:pPr>
      <w:r w:rsidRPr="009A48FF">
        <w:rPr>
          <w:rFonts w:cs="David" w:hint="cs"/>
          <w:u w:val="single"/>
          <w:rtl/>
        </w:rPr>
        <w:t>יושב-ראש הכנסת לשעבר דן תיכון:</w:t>
      </w:r>
    </w:p>
    <w:p w14:paraId="75A27DA0" w14:textId="77777777" w:rsidR="009A48FF" w:rsidRPr="009A48FF" w:rsidRDefault="009A48FF" w:rsidP="009A48FF">
      <w:pPr>
        <w:tabs>
          <w:tab w:val="left" w:pos="796"/>
          <w:tab w:val="left" w:pos="6910"/>
        </w:tabs>
        <w:bidi/>
        <w:jc w:val="both"/>
        <w:rPr>
          <w:rFonts w:cs="David" w:hint="cs"/>
          <w:rtl/>
        </w:rPr>
      </w:pPr>
    </w:p>
    <w:p w14:paraId="75BA5ED4"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אנחנו פרשנו הרבה לפני. </w:t>
      </w:r>
    </w:p>
    <w:p w14:paraId="09D4E707" w14:textId="77777777" w:rsidR="009A48FF" w:rsidRPr="009A48FF" w:rsidRDefault="009A48FF" w:rsidP="009A48FF">
      <w:pPr>
        <w:tabs>
          <w:tab w:val="left" w:pos="796"/>
          <w:tab w:val="left" w:pos="6910"/>
        </w:tabs>
        <w:bidi/>
        <w:jc w:val="both"/>
        <w:rPr>
          <w:rFonts w:cs="David"/>
          <w:u w:val="single"/>
          <w:rtl/>
        </w:rPr>
      </w:pPr>
      <w:r w:rsidRPr="009A48FF">
        <w:rPr>
          <w:rFonts w:cs="David"/>
          <w:rtl/>
        </w:rPr>
        <w:br/>
      </w:r>
    </w:p>
    <w:p w14:paraId="47AF9C55" w14:textId="77777777" w:rsidR="009A48FF" w:rsidRPr="009A48FF" w:rsidRDefault="009A48FF" w:rsidP="009A48FF">
      <w:pPr>
        <w:tabs>
          <w:tab w:val="left" w:pos="796"/>
          <w:tab w:val="left" w:pos="6910"/>
        </w:tabs>
        <w:bidi/>
        <w:jc w:val="both"/>
        <w:rPr>
          <w:rFonts w:cs="David" w:hint="cs"/>
          <w:u w:val="single"/>
          <w:rtl/>
        </w:rPr>
      </w:pPr>
      <w:r w:rsidRPr="009A48FF">
        <w:rPr>
          <w:rFonts w:cs="David"/>
          <w:u w:val="single"/>
          <w:rtl/>
        </w:rPr>
        <w:br w:type="page"/>
      </w:r>
      <w:r w:rsidRPr="009A48FF">
        <w:rPr>
          <w:rFonts w:cs="David" w:hint="cs"/>
          <w:u w:val="single"/>
          <w:rtl/>
        </w:rPr>
        <w:t>יושב-ראש הכנסת לשעבר שבח וייס:</w:t>
      </w:r>
    </w:p>
    <w:p w14:paraId="370D49D6" w14:textId="77777777" w:rsidR="009A48FF" w:rsidRPr="009A48FF" w:rsidRDefault="009A48FF" w:rsidP="009A48FF">
      <w:pPr>
        <w:tabs>
          <w:tab w:val="left" w:pos="796"/>
          <w:tab w:val="left" w:pos="6910"/>
        </w:tabs>
        <w:bidi/>
        <w:jc w:val="both"/>
        <w:rPr>
          <w:rFonts w:cs="David" w:hint="cs"/>
          <w:rtl/>
        </w:rPr>
      </w:pPr>
    </w:p>
    <w:p w14:paraId="13D6723C"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שימי לב איזו הצעה פה הוצגה.  אני בכלל לא הייתי צריך להופיע פה. אני סיימתי את כהונתי ב- 96', צמוד לראשי ממשלה. איזה צמוד? הם מאה אחוז פנסיה. אתם יודעים ששלושה שרים לשעבר קיבלו החזר יחד של מיליון וחצי שקלים, כי מצאו שבמקום 70% מגיע להם מאה אחוז, מה אנחנו קיבלנו? "פייג". מה זה יושב-ראש כנסת על יד שר. </w:t>
      </w:r>
    </w:p>
    <w:p w14:paraId="24E912F5" w14:textId="77777777" w:rsidR="009A48FF" w:rsidRPr="009A48FF" w:rsidRDefault="009A48FF" w:rsidP="009A48FF">
      <w:pPr>
        <w:tabs>
          <w:tab w:val="left" w:pos="796"/>
          <w:tab w:val="left" w:pos="6910"/>
        </w:tabs>
        <w:bidi/>
        <w:jc w:val="both"/>
        <w:rPr>
          <w:rFonts w:cs="David" w:hint="cs"/>
          <w:rtl/>
        </w:rPr>
      </w:pPr>
    </w:p>
    <w:p w14:paraId="1C890C76"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אנחנו היינו יושבי-ראש שלכם, מילאנו תפקיד במסירות ובאהבה. אתם מפחדים מהשופטים, להגיד שהם מרוויחים פי שלושה מאיתנו? יועצים משפטיים </w:t>
      </w:r>
      <w:r w:rsidRPr="009A48FF">
        <w:rPr>
          <w:rFonts w:cs="David"/>
          <w:rtl/>
        </w:rPr>
        <w:t>–</w:t>
      </w:r>
      <w:r w:rsidRPr="009A48FF">
        <w:rPr>
          <w:rFonts w:cs="David" w:hint="cs"/>
          <w:rtl/>
        </w:rPr>
        <w:t xml:space="preserve"> כולל פה בבית הזה </w:t>
      </w:r>
      <w:r w:rsidRPr="009A48FF">
        <w:rPr>
          <w:rFonts w:cs="David"/>
          <w:rtl/>
        </w:rPr>
        <w:t>–</w:t>
      </w:r>
      <w:r w:rsidRPr="009A48FF">
        <w:rPr>
          <w:rFonts w:cs="David" w:hint="cs"/>
          <w:rtl/>
        </w:rPr>
        <w:t xml:space="preserve"> פי שניים מאיתנו. מה הסיפור הזה? </w:t>
      </w:r>
    </w:p>
    <w:p w14:paraId="50AFBAF8" w14:textId="77777777" w:rsidR="009A48FF" w:rsidRPr="009A48FF" w:rsidRDefault="009A48FF" w:rsidP="009A48FF">
      <w:pPr>
        <w:tabs>
          <w:tab w:val="left" w:pos="796"/>
          <w:tab w:val="left" w:pos="6910"/>
        </w:tabs>
        <w:bidi/>
        <w:jc w:val="both"/>
        <w:rPr>
          <w:rFonts w:cs="David" w:hint="cs"/>
          <w:rtl/>
        </w:rPr>
      </w:pPr>
    </w:p>
    <w:p w14:paraId="00A4AD77"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עכשיו אני לא צריך את זה, תאמינו לי. ה- 19 אלף שקל פנסיה מספיק לי </w:t>
      </w:r>
      <w:r w:rsidRPr="009A48FF">
        <w:rPr>
          <w:rFonts w:cs="David"/>
          <w:rtl/>
        </w:rPr>
        <w:t>–</w:t>
      </w:r>
      <w:r w:rsidRPr="009A48FF">
        <w:rPr>
          <w:rFonts w:cs="David" w:hint="cs"/>
          <w:rtl/>
        </w:rPr>
        <w:t xml:space="preserve"> אני עכשיו לבד, עוזר קצת לילדים, וטוב לי עם זה, טוב לי. תראו את התמונה הכוללת. </w:t>
      </w:r>
    </w:p>
    <w:p w14:paraId="489F5AE3" w14:textId="77777777" w:rsidR="009A48FF" w:rsidRPr="009A48FF" w:rsidRDefault="009A48FF" w:rsidP="009A48FF">
      <w:pPr>
        <w:tabs>
          <w:tab w:val="left" w:pos="796"/>
          <w:tab w:val="left" w:pos="6910"/>
        </w:tabs>
        <w:bidi/>
        <w:jc w:val="both"/>
        <w:rPr>
          <w:rFonts w:cs="David" w:hint="cs"/>
          <w:rtl/>
        </w:rPr>
      </w:pPr>
    </w:p>
    <w:p w14:paraId="246E9A33"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אז באה הצעה </w:t>
      </w:r>
      <w:r w:rsidRPr="009A48FF">
        <w:rPr>
          <w:rFonts w:cs="David"/>
          <w:rtl/>
        </w:rPr>
        <w:t>–</w:t>
      </w:r>
      <w:r w:rsidRPr="009A48FF">
        <w:rPr>
          <w:rFonts w:cs="David" w:hint="cs"/>
          <w:rtl/>
        </w:rPr>
        <w:t xml:space="preserve"> דווקא הדבר היחיד ששווה לתת לנו סיוע, שנייצר קצת </w:t>
      </w:r>
      <w:r w:rsidRPr="009A48FF">
        <w:rPr>
          <w:rFonts w:cs="David"/>
          <w:rtl/>
        </w:rPr>
        <w:t>–</w:t>
      </w:r>
      <w:r w:rsidRPr="009A48FF">
        <w:rPr>
          <w:rFonts w:cs="David" w:hint="cs"/>
          <w:rtl/>
        </w:rPr>
        <w:t xml:space="preserve"> את זה מבטלים, ואיך, באיזו חוכמה? שימו לב באיזו חוכמה. אני הייתי צריך להיות עד 96', עכשיו עושים אחידות. אחידות כדי ליישר אותי, כן? </w:t>
      </w:r>
    </w:p>
    <w:p w14:paraId="421E4C67" w14:textId="77777777" w:rsidR="009A48FF" w:rsidRPr="009A48FF" w:rsidRDefault="009A48FF" w:rsidP="009A48FF">
      <w:pPr>
        <w:tabs>
          <w:tab w:val="left" w:pos="796"/>
          <w:tab w:val="left" w:pos="6910"/>
        </w:tabs>
        <w:bidi/>
        <w:jc w:val="both"/>
        <w:rPr>
          <w:rFonts w:cs="David" w:hint="cs"/>
          <w:rtl/>
        </w:rPr>
      </w:pPr>
    </w:p>
    <w:p w14:paraId="1F65D5E6"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 xml:space="preserve">טוב, אין לי מה לומר יותר. תעשו מה שאתם רוצים. איזו בושה. </w:t>
      </w:r>
    </w:p>
    <w:p w14:paraId="20CBA12A"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3EF27C1C" w14:textId="77777777" w:rsidR="009A48FF" w:rsidRPr="009A48FF" w:rsidRDefault="009A48FF" w:rsidP="009A48FF">
      <w:pPr>
        <w:tabs>
          <w:tab w:val="left" w:pos="796"/>
          <w:tab w:val="left" w:pos="6910"/>
        </w:tabs>
        <w:bidi/>
        <w:jc w:val="both"/>
        <w:rPr>
          <w:rFonts w:cs="David" w:hint="cs"/>
          <w:rtl/>
        </w:rPr>
      </w:pPr>
    </w:p>
    <w:p w14:paraId="77900C52" w14:textId="77777777" w:rsidR="009A48FF" w:rsidRPr="009A48FF" w:rsidRDefault="009A48FF" w:rsidP="009A48FF">
      <w:pPr>
        <w:tabs>
          <w:tab w:val="left" w:pos="796"/>
          <w:tab w:val="left" w:pos="6910"/>
        </w:tabs>
        <w:bidi/>
        <w:jc w:val="both"/>
        <w:rPr>
          <w:rFonts w:cs="David" w:hint="cs"/>
          <w:rtl/>
        </w:rPr>
      </w:pPr>
      <w:r w:rsidRPr="009A48FF">
        <w:rPr>
          <w:rFonts w:cs="David" w:hint="cs"/>
          <w:rtl/>
        </w:rPr>
        <w:tab/>
        <w:t>אני מודה לך, אדוני. דן תיכון, יושב-ראש הכנסת לשעבר.</w:t>
      </w:r>
    </w:p>
    <w:p w14:paraId="6C3590EF" w14:textId="77777777" w:rsidR="009A48FF" w:rsidRPr="009A48FF" w:rsidRDefault="009A48FF" w:rsidP="009A48FF">
      <w:pPr>
        <w:bidi/>
        <w:jc w:val="both"/>
        <w:rPr>
          <w:rFonts w:cs="David" w:hint="cs"/>
          <w:b/>
          <w:bCs/>
          <w:u w:val="single"/>
          <w:rtl/>
        </w:rPr>
      </w:pPr>
    </w:p>
    <w:p w14:paraId="5E06176F" w14:textId="77777777" w:rsidR="009A48FF" w:rsidRPr="009A48FF" w:rsidRDefault="009A48FF" w:rsidP="009A48FF">
      <w:pPr>
        <w:bidi/>
        <w:jc w:val="both"/>
        <w:rPr>
          <w:rFonts w:cs="David" w:hint="cs"/>
          <w:rtl/>
        </w:rPr>
      </w:pPr>
      <w:r w:rsidRPr="009A48FF">
        <w:rPr>
          <w:rFonts w:cs="David" w:hint="cs"/>
          <w:u w:val="single"/>
          <w:rtl/>
        </w:rPr>
        <w:t>יושב-ראש הכנסת לשעבר דן תיכון:</w:t>
      </w:r>
    </w:p>
    <w:p w14:paraId="2ABDEBD8" w14:textId="77777777" w:rsidR="009A48FF" w:rsidRPr="009A48FF" w:rsidRDefault="009A48FF" w:rsidP="009A48FF">
      <w:pPr>
        <w:bidi/>
        <w:jc w:val="both"/>
        <w:rPr>
          <w:rFonts w:cs="David" w:hint="cs"/>
          <w:rtl/>
        </w:rPr>
      </w:pPr>
    </w:p>
    <w:p w14:paraId="530D943C" w14:textId="77777777" w:rsidR="009A48FF" w:rsidRPr="009A48FF" w:rsidRDefault="009A48FF" w:rsidP="009A48FF">
      <w:pPr>
        <w:bidi/>
        <w:jc w:val="both"/>
        <w:rPr>
          <w:rFonts w:cs="David" w:hint="cs"/>
          <w:rtl/>
        </w:rPr>
      </w:pPr>
      <w:r w:rsidRPr="009A48FF">
        <w:rPr>
          <w:rFonts w:cs="David" w:hint="cs"/>
          <w:rtl/>
        </w:rPr>
        <w:tab/>
        <w:t>זה לא נעים לנו, והכתבות בעיתון פחות נעימות לנו. אנחנו ניהלנו את הבית הזה במשך עשרות שנים. אנחנו היינו יושבי-ראש חסכנים, שבעצם לא דאגו לעצמם. כל החקיקה שמופיעה כאן ומסתמכים עליה, זוהי חקיקה מ- 1969 ומ- 1971. שהדי במרומים שאז לא חשבנו שנהיה חברי כנסת, ודאי שלא - - -</w:t>
      </w:r>
    </w:p>
    <w:p w14:paraId="4AFCA8AC"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יושב-ראש הכנסת לשעבר שבח  וייס:</w:t>
      </w:r>
    </w:p>
    <w:p w14:paraId="59DFB762" w14:textId="77777777" w:rsidR="009A48FF" w:rsidRPr="009A48FF" w:rsidRDefault="009A48FF" w:rsidP="009A48FF">
      <w:pPr>
        <w:bidi/>
        <w:jc w:val="both"/>
        <w:rPr>
          <w:rFonts w:cs="David" w:hint="cs"/>
          <w:rtl/>
        </w:rPr>
      </w:pPr>
    </w:p>
    <w:p w14:paraId="768B0FD4" w14:textId="77777777" w:rsidR="009A48FF" w:rsidRPr="009A48FF" w:rsidRDefault="009A48FF" w:rsidP="009A48FF">
      <w:pPr>
        <w:bidi/>
        <w:jc w:val="both"/>
        <w:rPr>
          <w:rFonts w:cs="David" w:hint="cs"/>
          <w:rtl/>
        </w:rPr>
      </w:pPr>
      <w:r w:rsidRPr="009A48FF">
        <w:rPr>
          <w:rFonts w:cs="David" w:hint="cs"/>
          <w:rtl/>
        </w:rPr>
        <w:tab/>
        <w:t xml:space="preserve">אתם יודעים ששופטי בית-המשפט העליון מקבלים סיוע רפואי? אנחנו כלום. אני לא רוצה אותו - ואני לפני שבע שנים חליתי בסרטן, והיו לנו הוצאות עצומות, ואחר-כך אשתי נפטרה לפני שנה וחצי </w:t>
      </w:r>
      <w:r w:rsidRPr="009A48FF">
        <w:rPr>
          <w:rFonts w:cs="David"/>
          <w:rtl/>
        </w:rPr>
        <w:t>–</w:t>
      </w:r>
      <w:r w:rsidRPr="009A48FF">
        <w:rPr>
          <w:rFonts w:cs="David" w:hint="cs"/>
          <w:rtl/>
        </w:rPr>
        <w:t xml:space="preserve"> היינו צריכים למכור דירה.</w:t>
      </w:r>
    </w:p>
    <w:p w14:paraId="4FEB2111" w14:textId="77777777" w:rsidR="009A48FF" w:rsidRPr="009A48FF" w:rsidRDefault="009A48FF" w:rsidP="009A48FF">
      <w:pPr>
        <w:bidi/>
        <w:jc w:val="both"/>
        <w:rPr>
          <w:rFonts w:cs="David" w:hint="cs"/>
          <w:rtl/>
        </w:rPr>
      </w:pPr>
    </w:p>
    <w:p w14:paraId="0A605621" w14:textId="77777777" w:rsidR="009A48FF" w:rsidRPr="009A48FF" w:rsidRDefault="009A48FF" w:rsidP="009A48FF">
      <w:pPr>
        <w:bidi/>
        <w:jc w:val="both"/>
        <w:rPr>
          <w:rFonts w:cs="David" w:hint="cs"/>
          <w:rtl/>
        </w:rPr>
      </w:pPr>
      <w:r w:rsidRPr="009A48FF">
        <w:rPr>
          <w:rFonts w:cs="David" w:hint="cs"/>
          <w:rtl/>
        </w:rPr>
        <w:tab/>
        <w:t>אני לא רוצה גרוש מכם, כלום; אבל תעשו פעם שיקול כולל. זאת הבעיה? הוצאות משרד שלי. לשכה. איזה שקר.</w:t>
      </w:r>
    </w:p>
    <w:p w14:paraId="2CD4F85F"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014919D3" w14:textId="77777777" w:rsidR="009A48FF" w:rsidRPr="009A48FF" w:rsidRDefault="009A48FF" w:rsidP="009A48FF">
      <w:pPr>
        <w:bidi/>
        <w:jc w:val="both"/>
        <w:rPr>
          <w:rFonts w:cs="David" w:hint="cs"/>
          <w:u w:val="single"/>
          <w:rtl/>
        </w:rPr>
      </w:pPr>
    </w:p>
    <w:p w14:paraId="6C7067CD" w14:textId="77777777" w:rsidR="009A48FF" w:rsidRPr="009A48FF" w:rsidRDefault="009A48FF" w:rsidP="009A48FF">
      <w:pPr>
        <w:bidi/>
        <w:jc w:val="both"/>
        <w:rPr>
          <w:rFonts w:cs="David" w:hint="cs"/>
          <w:rtl/>
        </w:rPr>
      </w:pPr>
      <w:r w:rsidRPr="009A48FF">
        <w:rPr>
          <w:rFonts w:cs="David" w:hint="cs"/>
          <w:rtl/>
        </w:rPr>
        <w:tab/>
        <w:t>חבר הכנסת שבח וייס, לא הגבלתי אותך בדבריך, ואני מבקשת להמשיך בדיון.</w:t>
      </w:r>
    </w:p>
    <w:p w14:paraId="2F4B0D80"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6D51A769" w14:textId="77777777" w:rsidR="009A48FF" w:rsidRPr="009A48FF" w:rsidRDefault="009A48FF" w:rsidP="009A48FF">
      <w:pPr>
        <w:bidi/>
        <w:jc w:val="both"/>
        <w:rPr>
          <w:rFonts w:cs="David" w:hint="cs"/>
          <w:u w:val="single"/>
          <w:rtl/>
        </w:rPr>
      </w:pPr>
    </w:p>
    <w:p w14:paraId="70906505" w14:textId="77777777" w:rsidR="009A48FF" w:rsidRPr="009A48FF" w:rsidRDefault="009A48FF" w:rsidP="009A48FF">
      <w:pPr>
        <w:bidi/>
        <w:jc w:val="both"/>
        <w:rPr>
          <w:rFonts w:cs="David" w:hint="cs"/>
          <w:rtl/>
        </w:rPr>
      </w:pPr>
      <w:r w:rsidRPr="009A48FF">
        <w:rPr>
          <w:rFonts w:cs="David" w:hint="cs"/>
          <w:rtl/>
        </w:rPr>
        <w:tab/>
        <w:t xml:space="preserve">ברשותך, גברתי היושבת-ראש, לפחות הדבר היחידי שאני זוכר מ-20 שנות כהונתי כאן, אני רוצה לומר כמה מלים לעמיתיי ששאלו שאלות. </w:t>
      </w:r>
    </w:p>
    <w:p w14:paraId="6E807703" w14:textId="77777777" w:rsidR="009A48FF" w:rsidRPr="009A48FF" w:rsidRDefault="009A48FF" w:rsidP="009A48FF">
      <w:pPr>
        <w:bidi/>
        <w:jc w:val="both"/>
        <w:rPr>
          <w:rFonts w:cs="David" w:hint="cs"/>
          <w:rtl/>
        </w:rPr>
      </w:pPr>
    </w:p>
    <w:p w14:paraId="51629437" w14:textId="77777777" w:rsidR="009A48FF" w:rsidRPr="009A48FF" w:rsidRDefault="009A48FF" w:rsidP="009A48FF">
      <w:pPr>
        <w:bidi/>
        <w:jc w:val="both"/>
        <w:rPr>
          <w:rFonts w:cs="David" w:hint="cs"/>
          <w:rtl/>
        </w:rPr>
      </w:pPr>
      <w:r w:rsidRPr="009A48FF">
        <w:rPr>
          <w:rFonts w:cs="David" w:hint="cs"/>
          <w:rtl/>
        </w:rPr>
        <w:tab/>
        <w:t xml:space="preserve">אומרים לנו שוועדת בייגה שוחט קבעה. אני ניסיתי להופיע בפני ועדת בייגה שוחט, אבל נאמר לי לאורך כל הדיונים שלה: זה לא נוגע בעניינכם; זה לא עניינכם, לכן לא נשמע אתכם. אתם, יש לכם בעיה </w:t>
      </w:r>
      <w:r w:rsidRPr="009A48FF">
        <w:rPr>
          <w:rFonts w:cs="David"/>
          <w:rtl/>
        </w:rPr>
        <w:t>–</w:t>
      </w:r>
      <w:r w:rsidRPr="009A48FF">
        <w:rPr>
          <w:rFonts w:cs="David" w:hint="cs"/>
          <w:rtl/>
        </w:rPr>
        <w:t xml:space="preserve"> תבואו לוועדת הכנסת. </w:t>
      </w:r>
    </w:p>
    <w:p w14:paraId="4DDCF1FF" w14:textId="77777777" w:rsidR="009A48FF" w:rsidRPr="009A48FF" w:rsidRDefault="009A48FF" w:rsidP="009A48FF">
      <w:pPr>
        <w:bidi/>
        <w:jc w:val="both"/>
        <w:rPr>
          <w:rFonts w:cs="David" w:hint="cs"/>
          <w:rtl/>
        </w:rPr>
      </w:pPr>
    </w:p>
    <w:p w14:paraId="303CB2AF" w14:textId="77777777" w:rsidR="009A48FF" w:rsidRPr="009A48FF" w:rsidRDefault="009A48FF" w:rsidP="009A48FF">
      <w:pPr>
        <w:bidi/>
        <w:jc w:val="both"/>
        <w:rPr>
          <w:rFonts w:cs="David" w:hint="cs"/>
          <w:rtl/>
        </w:rPr>
      </w:pPr>
      <w:r w:rsidRPr="009A48FF">
        <w:rPr>
          <w:rFonts w:cs="David" w:hint="cs"/>
          <w:rtl/>
        </w:rPr>
        <w:tab/>
        <w:t>אני רוצה לומר שיש לנו המון הטבות על גבי הנייר, אבל כנגד ההטבות האלה שבמשך שנים לא ניתן לנו לממש - כי אני הייתי יושב-ראש סמכותי, שמישהו לא אהב אותי בייעוץ המשפטי - ואתם יכולים לעקוב אחר ההוצאות שלנו ולראות שבמשך שנים ההוצאות שלי היו אפס אפס.</w:t>
      </w:r>
    </w:p>
    <w:p w14:paraId="239F9E65" w14:textId="77777777" w:rsidR="009A48FF" w:rsidRPr="009A48FF" w:rsidRDefault="009A48FF" w:rsidP="009A48FF">
      <w:pPr>
        <w:bidi/>
        <w:jc w:val="both"/>
        <w:rPr>
          <w:rFonts w:cs="David" w:hint="cs"/>
          <w:rtl/>
        </w:rPr>
      </w:pPr>
      <w:r w:rsidRPr="009A48FF">
        <w:rPr>
          <w:rFonts w:cs="David" w:hint="cs"/>
          <w:rtl/>
        </w:rPr>
        <w:t xml:space="preserve"> 99' </w:t>
      </w:r>
      <w:r w:rsidRPr="009A48FF">
        <w:rPr>
          <w:rFonts w:cs="David"/>
          <w:rtl/>
        </w:rPr>
        <w:t>–</w:t>
      </w:r>
      <w:r w:rsidRPr="009A48FF">
        <w:rPr>
          <w:rFonts w:cs="David" w:hint="cs"/>
          <w:rtl/>
        </w:rPr>
        <w:t xml:space="preserve"> אפס; 2000 </w:t>
      </w:r>
      <w:r w:rsidRPr="009A48FF">
        <w:rPr>
          <w:rFonts w:cs="David"/>
          <w:rtl/>
        </w:rPr>
        <w:t>–</w:t>
      </w:r>
      <w:r w:rsidRPr="009A48FF">
        <w:rPr>
          <w:rFonts w:cs="David" w:hint="cs"/>
          <w:rtl/>
        </w:rPr>
        <w:t xml:space="preserve"> אפס; 2001 </w:t>
      </w:r>
      <w:r w:rsidRPr="009A48FF">
        <w:rPr>
          <w:rFonts w:cs="David"/>
          <w:rtl/>
        </w:rPr>
        <w:t>–</w:t>
      </w:r>
      <w:r w:rsidRPr="009A48FF">
        <w:rPr>
          <w:rFonts w:cs="David" w:hint="cs"/>
          <w:rtl/>
        </w:rPr>
        <w:t xml:space="preserve"> אפס; 2002 </w:t>
      </w:r>
      <w:r w:rsidRPr="009A48FF">
        <w:rPr>
          <w:rFonts w:cs="David"/>
          <w:rtl/>
        </w:rPr>
        <w:t>–</w:t>
      </w:r>
      <w:r w:rsidRPr="009A48FF">
        <w:rPr>
          <w:rFonts w:cs="David" w:hint="cs"/>
          <w:rtl/>
        </w:rPr>
        <w:t xml:space="preserve"> אפס; 2003; אני זוכה, שישה משפטים ניהלתי בעניין הזה כנגד הכנסת, ובכולם זכיתי ולא קיבלתי כלום, אלא את הנשמה הוציאו לנו. הוצאתי חצי מיליון שקל כדי לקבל את מה שהוא ברור מאליו. </w:t>
      </w:r>
    </w:p>
    <w:p w14:paraId="3D8C52B9" w14:textId="77777777" w:rsidR="009A48FF" w:rsidRPr="009A48FF" w:rsidRDefault="009A48FF" w:rsidP="009A48FF">
      <w:pPr>
        <w:bidi/>
        <w:jc w:val="both"/>
        <w:rPr>
          <w:rFonts w:cs="David" w:hint="cs"/>
          <w:rtl/>
        </w:rPr>
      </w:pPr>
    </w:p>
    <w:p w14:paraId="4B4E485E" w14:textId="77777777" w:rsidR="009A48FF" w:rsidRPr="009A48FF" w:rsidRDefault="009A48FF" w:rsidP="009A48FF">
      <w:pPr>
        <w:bidi/>
        <w:jc w:val="both"/>
        <w:rPr>
          <w:rFonts w:cs="David" w:hint="cs"/>
          <w:rtl/>
        </w:rPr>
      </w:pPr>
      <w:r w:rsidRPr="009A48FF">
        <w:rPr>
          <w:rFonts w:cs="David" w:hint="cs"/>
          <w:rtl/>
        </w:rPr>
        <w:tab/>
        <w:t xml:space="preserve">אבל, רבותי, אני החלטתי שלא להתרגז. </w:t>
      </w:r>
    </w:p>
    <w:p w14:paraId="153B0ABA" w14:textId="77777777" w:rsidR="009A48FF" w:rsidRPr="009A48FF" w:rsidRDefault="009A48FF" w:rsidP="009A48FF">
      <w:pPr>
        <w:bidi/>
        <w:jc w:val="both"/>
        <w:rPr>
          <w:rFonts w:cs="David" w:hint="cs"/>
          <w:rtl/>
        </w:rPr>
      </w:pPr>
    </w:p>
    <w:p w14:paraId="15174D7A" w14:textId="77777777" w:rsidR="009A48FF" w:rsidRPr="009A48FF" w:rsidRDefault="009A48FF" w:rsidP="009A48FF">
      <w:pPr>
        <w:bidi/>
        <w:jc w:val="both"/>
        <w:rPr>
          <w:rFonts w:cs="David" w:hint="cs"/>
          <w:rtl/>
        </w:rPr>
      </w:pPr>
      <w:r w:rsidRPr="009A48FF">
        <w:rPr>
          <w:rFonts w:cs="David" w:hint="cs"/>
          <w:rtl/>
        </w:rPr>
        <w:tab/>
        <w:t xml:space="preserve">אנחנו </w:t>
      </w:r>
      <w:r w:rsidRPr="009A48FF">
        <w:rPr>
          <w:rFonts w:cs="David"/>
          <w:rtl/>
        </w:rPr>
        <w:t>–</w:t>
      </w:r>
      <w:r w:rsidRPr="009A48FF">
        <w:rPr>
          <w:rFonts w:cs="David" w:hint="cs"/>
          <w:rtl/>
        </w:rPr>
        <w:t xml:space="preserve"> אפשר לומר עלינו מה שרוצים. אני מבקש רק דבר אחד ואני רוצה הפעם לדבר לפנים משורת הדין אל כל אחד, כי בעצם ענייננו הוא עניינכם, למרות שאתם לא רואים את זאת, ומייד תבינו. </w:t>
      </w:r>
    </w:p>
    <w:p w14:paraId="3A03F4DF" w14:textId="77777777" w:rsidR="009A48FF" w:rsidRPr="009A48FF" w:rsidRDefault="009A48FF" w:rsidP="009A48FF">
      <w:pPr>
        <w:bidi/>
        <w:jc w:val="both"/>
        <w:rPr>
          <w:rFonts w:cs="David" w:hint="cs"/>
          <w:rtl/>
        </w:rPr>
      </w:pPr>
    </w:p>
    <w:p w14:paraId="44D5E7A7" w14:textId="77777777" w:rsidR="009A48FF" w:rsidRPr="009A48FF" w:rsidRDefault="009A48FF" w:rsidP="009A48FF">
      <w:pPr>
        <w:bidi/>
        <w:jc w:val="both"/>
        <w:rPr>
          <w:rFonts w:cs="David" w:hint="cs"/>
          <w:rtl/>
        </w:rPr>
      </w:pPr>
      <w:r w:rsidRPr="009A48FF">
        <w:rPr>
          <w:rFonts w:cs="David" w:hint="cs"/>
          <w:rtl/>
        </w:rPr>
        <w:tab/>
        <w:t xml:space="preserve">כל ימי חיי אני התנגדתי לחקיקה רטרואקטיבית. כל השנים בכנסת לא נתַנו לחקיקה רטרואקטיבית להתקיים, כיבדנו  את ההחלטות של קודמינו לאורך עשרות שנים, ואמרנו תמיד: אתם רוצים להכניס שינויים </w:t>
      </w:r>
      <w:r w:rsidRPr="009A48FF">
        <w:rPr>
          <w:rFonts w:cs="David"/>
          <w:rtl/>
        </w:rPr>
        <w:t>–</w:t>
      </w:r>
      <w:r w:rsidRPr="009A48FF">
        <w:rPr>
          <w:rFonts w:cs="David" w:hint="cs"/>
          <w:rtl/>
        </w:rPr>
        <w:t xml:space="preserve"> מכאן והלאה. </w:t>
      </w:r>
    </w:p>
    <w:p w14:paraId="5D24C6EF"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66F0B3C9" w14:textId="77777777" w:rsidR="009A48FF" w:rsidRPr="009A48FF" w:rsidRDefault="009A48FF" w:rsidP="009A48FF">
      <w:pPr>
        <w:bidi/>
        <w:jc w:val="both"/>
        <w:rPr>
          <w:rFonts w:cs="David" w:hint="cs"/>
          <w:u w:val="single"/>
          <w:rtl/>
        </w:rPr>
      </w:pPr>
    </w:p>
    <w:p w14:paraId="3B2E149D"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אז גם כאן, ההצעה שמונחת היא לא רטרואקטיבית, חבר הכנסת לשעבר דן תיכון. אני אומרת את הדברים, שחברי הכנסת לא יוטעו ויחשבו שאם תקבל ועדת הכנסת החלטה כזאת, היא תהיה רטרואקטיבית. היא מכאן ואילך, כמובן. </w:t>
      </w:r>
    </w:p>
    <w:p w14:paraId="71D9A8C5" w14:textId="77777777" w:rsidR="009A48FF" w:rsidRPr="009A48FF" w:rsidRDefault="009A48FF" w:rsidP="009A48FF">
      <w:pPr>
        <w:pStyle w:val="Heading5"/>
        <w:rPr>
          <w:rFonts w:hint="cs"/>
          <w:rtl/>
        </w:rPr>
      </w:pPr>
      <w:r w:rsidRPr="009A48FF">
        <w:rPr>
          <w:rtl/>
        </w:rPr>
        <w:br/>
      </w:r>
      <w:r w:rsidRPr="009A48FF">
        <w:rPr>
          <w:rFonts w:hint="cs"/>
          <w:u w:val="single"/>
          <w:rtl/>
        </w:rPr>
        <w:t>שלי יחימוביץ:</w:t>
      </w:r>
    </w:p>
    <w:p w14:paraId="462C7052" w14:textId="77777777" w:rsidR="009A48FF" w:rsidRPr="009A48FF" w:rsidRDefault="009A48FF" w:rsidP="009A48FF">
      <w:pPr>
        <w:pStyle w:val="Heading5"/>
        <w:rPr>
          <w:rFonts w:hint="cs"/>
          <w:rtl/>
        </w:rPr>
      </w:pPr>
    </w:p>
    <w:p w14:paraId="31DDE337"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 היא כן תהיה רטרואקטיבית. </w:t>
      </w:r>
    </w:p>
    <w:p w14:paraId="28627E43" w14:textId="77777777" w:rsidR="009A48FF" w:rsidRPr="009A48FF" w:rsidRDefault="009A48FF" w:rsidP="009A48FF">
      <w:pPr>
        <w:pStyle w:val="Header"/>
        <w:tabs>
          <w:tab w:val="clear" w:pos="4153"/>
          <w:tab w:val="clear" w:pos="8306"/>
        </w:tabs>
        <w:jc w:val="both"/>
        <w:rPr>
          <w:rFonts w:hint="cs"/>
          <w:rtl/>
        </w:rPr>
      </w:pPr>
      <w:r w:rsidRPr="009A48FF">
        <w:rPr>
          <w:rtl/>
        </w:rPr>
        <w:br/>
      </w:r>
      <w:r w:rsidRPr="009A48FF">
        <w:rPr>
          <w:rFonts w:hint="cs"/>
          <w:u w:val="single"/>
          <w:rtl/>
        </w:rPr>
        <w:t>חיים אורון:</w:t>
      </w:r>
    </w:p>
    <w:p w14:paraId="65929C8A" w14:textId="77777777" w:rsidR="009A48FF" w:rsidRPr="009A48FF" w:rsidRDefault="009A48FF" w:rsidP="009A48FF">
      <w:pPr>
        <w:pStyle w:val="Header"/>
        <w:tabs>
          <w:tab w:val="clear" w:pos="4153"/>
          <w:tab w:val="clear" w:pos="8306"/>
        </w:tabs>
        <w:jc w:val="both"/>
        <w:rPr>
          <w:rFonts w:hint="cs"/>
          <w:rtl/>
        </w:rPr>
      </w:pPr>
    </w:p>
    <w:p w14:paraId="448C4FEC"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ההצעה של מר בלשניקוב היא רטרואקטיבית. </w:t>
      </w:r>
    </w:p>
    <w:p w14:paraId="55E2D8E4"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7AA77998" w14:textId="77777777" w:rsidR="009A48FF" w:rsidRPr="009A48FF" w:rsidRDefault="009A48FF" w:rsidP="009A48FF">
      <w:pPr>
        <w:pStyle w:val="Header"/>
        <w:tabs>
          <w:tab w:val="clear" w:pos="4153"/>
          <w:tab w:val="clear" w:pos="8306"/>
        </w:tabs>
        <w:jc w:val="both"/>
        <w:rPr>
          <w:rFonts w:hint="cs"/>
          <w:rtl/>
        </w:rPr>
      </w:pPr>
    </w:p>
    <w:p w14:paraId="05F0A319"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רבותי, אם אני חוזר </w:t>
      </w:r>
      <w:r w:rsidRPr="009A48FF">
        <w:rPr>
          <w:rtl/>
        </w:rPr>
        <w:t>–</w:t>
      </w:r>
      <w:r w:rsidRPr="009A48FF">
        <w:rPr>
          <w:rFonts w:hint="cs"/>
          <w:rtl/>
        </w:rPr>
        <w:t xml:space="preserve"> ותסלחו לנו שאנחנו נרגשים - כי בזמננו אנחנו שמרנו על כלל אחד: אין פגיעה רטרואקטיבית, כל שינוי הוא מעתה ואילך, ולא נוגעים באנשים שעזבו. זה כלל ברזל שליווה את 59 שנות הכנסת. </w:t>
      </w:r>
    </w:p>
    <w:p w14:paraId="7BADB8B1" w14:textId="77777777" w:rsidR="009A48FF" w:rsidRPr="009A48FF" w:rsidRDefault="009A48FF" w:rsidP="009A48FF">
      <w:pPr>
        <w:pStyle w:val="Header"/>
        <w:tabs>
          <w:tab w:val="clear" w:pos="4153"/>
          <w:tab w:val="clear" w:pos="8306"/>
        </w:tabs>
        <w:jc w:val="both"/>
        <w:rPr>
          <w:rFonts w:hint="cs"/>
          <w:rtl/>
        </w:rPr>
      </w:pPr>
    </w:p>
    <w:p w14:paraId="52934A7F" w14:textId="77777777" w:rsidR="009A48FF" w:rsidRPr="009A48FF" w:rsidRDefault="009A48FF" w:rsidP="009A48FF">
      <w:pPr>
        <w:pStyle w:val="Header"/>
        <w:tabs>
          <w:tab w:val="clear" w:pos="4153"/>
          <w:tab w:val="clear" w:pos="8306"/>
        </w:tabs>
        <w:jc w:val="both"/>
        <w:rPr>
          <w:rFonts w:hint="cs"/>
          <w:rtl/>
        </w:rPr>
      </w:pPr>
      <w:r w:rsidRPr="009A48FF">
        <w:rPr>
          <w:rFonts w:hint="cs"/>
          <w:rtl/>
        </w:rPr>
        <w:tab/>
        <w:t>כשרציתי להופיע בפני ועדת בייגה שוחט, אמרו לי: זה לא עניינך, אל תבוא; אל תבוא, היא לא עוסקת בך, היא עוסקת בשני ראשי ממשלה לשעבר - צעירים, שלא הגיעו ל- 70%, ולכן אנחנו רוצים להגביל אותם - שהלכו לעסקים. אנחנו פרשנו בגיל מבוגר; המבוגר מבינינו הוא בן   94, הצעיר ביניהם הוא זה שדובר בפניכם, בן 71.</w:t>
      </w:r>
    </w:p>
    <w:p w14:paraId="779DCF10" w14:textId="77777777" w:rsidR="009A48FF" w:rsidRPr="009A48FF" w:rsidRDefault="009A48FF" w:rsidP="009A48FF">
      <w:pPr>
        <w:pStyle w:val="Header"/>
        <w:tabs>
          <w:tab w:val="clear" w:pos="4153"/>
          <w:tab w:val="clear" w:pos="8306"/>
        </w:tabs>
        <w:jc w:val="both"/>
        <w:rPr>
          <w:rFonts w:hint="cs"/>
          <w:rtl/>
        </w:rPr>
      </w:pPr>
    </w:p>
    <w:p w14:paraId="7C1D8C59"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אני הערכתי מאוד את ההחלטה שהתקבלה כאן </w:t>
      </w:r>
      <w:r w:rsidRPr="009A48FF">
        <w:rPr>
          <w:rtl/>
        </w:rPr>
        <w:t>–</w:t>
      </w:r>
      <w:r w:rsidRPr="009A48FF">
        <w:rPr>
          <w:rFonts w:hint="cs"/>
          <w:rtl/>
        </w:rPr>
        <w:t xml:space="preserve"> הצעת חבר הכנסת שרוני, בשעתו, נדמה לי בנובמבר -  שלא נוגעים רטרואקטיבית בכל מה שניתן. </w:t>
      </w:r>
    </w:p>
    <w:p w14:paraId="149E3622" w14:textId="77777777" w:rsidR="009A48FF" w:rsidRPr="009A48FF" w:rsidRDefault="009A48FF" w:rsidP="009A48FF">
      <w:pPr>
        <w:pStyle w:val="Header"/>
        <w:tabs>
          <w:tab w:val="clear" w:pos="4153"/>
          <w:tab w:val="clear" w:pos="8306"/>
        </w:tabs>
        <w:jc w:val="both"/>
        <w:rPr>
          <w:rFonts w:hint="cs"/>
          <w:rtl/>
        </w:rPr>
      </w:pPr>
    </w:p>
    <w:p w14:paraId="148F7D50" w14:textId="77777777" w:rsidR="009A48FF" w:rsidRPr="009A48FF" w:rsidRDefault="009A48FF" w:rsidP="009A48FF">
      <w:pPr>
        <w:pStyle w:val="Header"/>
        <w:tabs>
          <w:tab w:val="clear" w:pos="4153"/>
          <w:tab w:val="clear" w:pos="8306"/>
        </w:tabs>
        <w:jc w:val="both"/>
        <w:rPr>
          <w:rFonts w:hint="cs"/>
          <w:rtl/>
        </w:rPr>
      </w:pPr>
      <w:r w:rsidRPr="009A48FF">
        <w:rPr>
          <w:rFonts w:hint="cs"/>
          <w:rtl/>
        </w:rPr>
        <w:tab/>
        <w:t>אני יכול להציג בפניכם כל מיני החלטות של בית-המשפט העליון, שהיסוד שבהן שלא נוגעים. רבותי, לא נוגעים בהטבות שניתנו לכאלה שעזבו. ישנו פסק-דין מאוד מפורסם של קהלני, שאומר: אין רטרואקטיבי בנושאים האלה.</w:t>
      </w:r>
    </w:p>
    <w:p w14:paraId="5FC71A10" w14:textId="77777777" w:rsidR="009A48FF" w:rsidRPr="009A48FF" w:rsidRDefault="009A48FF" w:rsidP="009A48FF">
      <w:pPr>
        <w:pStyle w:val="Header"/>
        <w:tabs>
          <w:tab w:val="clear" w:pos="4153"/>
          <w:tab w:val="clear" w:pos="8306"/>
        </w:tabs>
        <w:jc w:val="both"/>
        <w:rPr>
          <w:rFonts w:hint="cs"/>
          <w:rtl/>
        </w:rPr>
      </w:pPr>
    </w:p>
    <w:p w14:paraId="743FB3E6"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אני לא מבין את ההסבר. אני קורא וקורא את ההסבר של הייעוץ המשפטי של הכנסת, אני לא מבין אותו. </w:t>
      </w:r>
    </w:p>
    <w:p w14:paraId="4AE56176" w14:textId="77777777" w:rsidR="009A48FF" w:rsidRPr="009A48FF" w:rsidRDefault="009A48FF" w:rsidP="009A48FF">
      <w:pPr>
        <w:pStyle w:val="Header"/>
        <w:tabs>
          <w:tab w:val="clear" w:pos="4153"/>
          <w:tab w:val="clear" w:pos="8306"/>
        </w:tabs>
        <w:jc w:val="both"/>
        <w:rPr>
          <w:rFonts w:hint="cs"/>
          <w:rtl/>
        </w:rPr>
      </w:pPr>
    </w:p>
    <w:p w14:paraId="5CD8BCB7"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זכורה לי פנייה של השופט שמגר לוועדת הכספים, והוא אמר: רבותי, אתם לא יכולים לגעת בזכויות מוקנות שניתנו בעבר לשופטים. </w:t>
      </w:r>
    </w:p>
    <w:p w14:paraId="01CC91F3" w14:textId="77777777" w:rsidR="009A48FF" w:rsidRPr="009A48FF" w:rsidRDefault="009A48FF" w:rsidP="009A48FF">
      <w:pPr>
        <w:pStyle w:val="Header"/>
        <w:tabs>
          <w:tab w:val="clear" w:pos="4153"/>
          <w:tab w:val="clear" w:pos="8306"/>
        </w:tabs>
        <w:jc w:val="both"/>
        <w:rPr>
          <w:rFonts w:hint="cs"/>
          <w:rtl/>
        </w:rPr>
      </w:pPr>
      <w:r w:rsidRPr="009A48FF">
        <w:rPr>
          <w:rtl/>
        </w:rPr>
        <w:br/>
      </w:r>
      <w:r w:rsidRPr="009A48FF">
        <w:rPr>
          <w:rFonts w:hint="cs"/>
          <w:u w:val="single"/>
          <w:rtl/>
        </w:rPr>
        <w:t>יושב-ראש הכנסת לשעבר שבח וייס:</w:t>
      </w:r>
    </w:p>
    <w:p w14:paraId="2007C61C" w14:textId="77777777" w:rsidR="009A48FF" w:rsidRPr="009A48FF" w:rsidRDefault="009A48FF" w:rsidP="009A48FF">
      <w:pPr>
        <w:pStyle w:val="Header"/>
        <w:tabs>
          <w:tab w:val="clear" w:pos="4153"/>
          <w:tab w:val="clear" w:pos="8306"/>
        </w:tabs>
        <w:jc w:val="both"/>
        <w:rPr>
          <w:rFonts w:hint="cs"/>
          <w:rtl/>
        </w:rPr>
      </w:pPr>
    </w:p>
    <w:p w14:paraId="6547E7CE"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שם רעדו להם הרגליים כי אלה שופטים, פחדו מהם. ממך לא פוחדים. </w:t>
      </w:r>
    </w:p>
    <w:p w14:paraId="1294AD32" w14:textId="77777777" w:rsidR="009A48FF" w:rsidRPr="009A48FF" w:rsidRDefault="009A48FF" w:rsidP="009A48FF">
      <w:pPr>
        <w:bidi/>
        <w:jc w:val="both"/>
        <w:rPr>
          <w:rFonts w:cs="David"/>
          <w:u w:val="single"/>
          <w:rtl/>
        </w:rPr>
      </w:pPr>
      <w:r w:rsidRPr="009A48FF">
        <w:rPr>
          <w:rFonts w:cs="David"/>
          <w:rtl/>
        </w:rPr>
        <w:br/>
      </w:r>
    </w:p>
    <w:p w14:paraId="6CC50518" w14:textId="77777777" w:rsidR="009A48FF" w:rsidRPr="009A48FF" w:rsidRDefault="009A48FF" w:rsidP="009A48FF">
      <w:pPr>
        <w:bidi/>
        <w:jc w:val="both"/>
        <w:rPr>
          <w:rFonts w:cs="David" w:hint="cs"/>
          <w:u w:val="single"/>
          <w:rtl/>
        </w:rPr>
      </w:pPr>
      <w:r w:rsidRPr="009A48FF">
        <w:rPr>
          <w:rFonts w:cs="David"/>
          <w:u w:val="single"/>
          <w:rtl/>
        </w:rPr>
        <w:br w:type="page"/>
      </w:r>
      <w:r w:rsidRPr="009A48FF">
        <w:rPr>
          <w:rFonts w:cs="David" w:hint="cs"/>
          <w:u w:val="single"/>
          <w:rtl/>
        </w:rPr>
        <w:t>יושב-ראש הכנסת לשעבר דן תיכון:</w:t>
      </w:r>
    </w:p>
    <w:p w14:paraId="5D6150D2" w14:textId="77777777" w:rsidR="009A48FF" w:rsidRPr="009A48FF" w:rsidRDefault="009A48FF" w:rsidP="009A48FF">
      <w:pPr>
        <w:pStyle w:val="Header"/>
        <w:tabs>
          <w:tab w:val="clear" w:pos="4153"/>
          <w:tab w:val="clear" w:pos="8306"/>
        </w:tabs>
        <w:jc w:val="both"/>
        <w:rPr>
          <w:rFonts w:hint="cs"/>
          <w:u w:val="single"/>
          <w:rtl/>
        </w:rPr>
      </w:pPr>
    </w:p>
    <w:p w14:paraId="79665FBA"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יותר מזה.  הנושא של השופטים </w:t>
      </w:r>
      <w:r w:rsidRPr="009A48FF">
        <w:rPr>
          <w:rtl/>
        </w:rPr>
        <w:t>–</w:t>
      </w:r>
      <w:r w:rsidRPr="009A48FF">
        <w:rPr>
          <w:rFonts w:hint="cs"/>
          <w:rtl/>
        </w:rPr>
        <w:t xml:space="preserve"> שהם ממשיכים לקבל את ההטבות כפי שאושרו במשך שנים </w:t>
      </w:r>
      <w:r w:rsidRPr="009A48FF">
        <w:rPr>
          <w:rtl/>
        </w:rPr>
        <w:t>–</w:t>
      </w:r>
      <w:r w:rsidRPr="009A48FF">
        <w:rPr>
          <w:rFonts w:hint="cs"/>
          <w:rtl/>
        </w:rPr>
        <w:t xml:space="preserve"> הרי נדון גם בעצם הימים האלה בוועדת שריד. באים השופטים ואומרים: לגעת רטרואקטיבית? בשום פנים ואופן לא. הם גם מוסיפים ואומרים: יכול להיות שזה לא מעוגן, אבל זה נוהג, ולכן מגיע לנו לכל החיים. </w:t>
      </w:r>
    </w:p>
    <w:p w14:paraId="677361CC" w14:textId="77777777" w:rsidR="009A48FF" w:rsidRPr="009A48FF" w:rsidRDefault="009A48FF" w:rsidP="009A48FF">
      <w:pPr>
        <w:pStyle w:val="Header"/>
        <w:tabs>
          <w:tab w:val="clear" w:pos="4153"/>
          <w:tab w:val="clear" w:pos="8306"/>
        </w:tabs>
        <w:jc w:val="both"/>
        <w:rPr>
          <w:rFonts w:hint="cs"/>
          <w:rtl/>
        </w:rPr>
      </w:pPr>
    </w:p>
    <w:p w14:paraId="507BB96F"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אל תיבהלו מהעניין הזה של כל החיים. מהלכים עלינו אימים, כל החיים. רבותי, קצבה ופנסיה </w:t>
      </w:r>
      <w:r w:rsidRPr="009A48FF">
        <w:rPr>
          <w:rtl/>
        </w:rPr>
        <w:t>–</w:t>
      </w:r>
      <w:r w:rsidRPr="009A48FF">
        <w:rPr>
          <w:rFonts w:hint="cs"/>
          <w:rtl/>
        </w:rPr>
        <w:t xml:space="preserve"> טבען שהן לכל החיים, אין דבר אחר מזה. כשאומרים לכם לכל החיים הם מקבלים </w:t>
      </w:r>
      <w:r w:rsidRPr="009A48FF">
        <w:rPr>
          <w:rtl/>
        </w:rPr>
        <w:t>–</w:t>
      </w:r>
      <w:r w:rsidRPr="009A48FF">
        <w:rPr>
          <w:rFonts w:hint="cs"/>
          <w:rtl/>
        </w:rPr>
        <w:t xml:space="preserve"> הם לא מקבלים לכל החיים; יש מי שחי יותר ויש מי שחי פחות, אבל גמלה וקצבה </w:t>
      </w:r>
      <w:r w:rsidRPr="009A48FF">
        <w:rPr>
          <w:rtl/>
        </w:rPr>
        <w:t>–</w:t>
      </w:r>
      <w:r w:rsidRPr="009A48FF">
        <w:rPr>
          <w:rFonts w:hint="cs"/>
          <w:rtl/>
        </w:rPr>
        <w:t xml:space="preserve"> טבען שהן לכל החיים, ולא צריך לפחד מהאמרה הזאת: הם מקבלים את זה לכל החיים. בשלב מסוים הם ימותו, והם מתים, ואנחנו מתים </w:t>
      </w:r>
      <w:r w:rsidRPr="009A48FF">
        <w:rPr>
          <w:rtl/>
        </w:rPr>
        <w:t>–</w:t>
      </w:r>
      <w:r w:rsidRPr="009A48FF">
        <w:rPr>
          <w:rFonts w:hint="cs"/>
          <w:rtl/>
        </w:rPr>
        <w:t xml:space="preserve"> כמו כל חברי הכנסת, כמו כל אחד אחר.</w:t>
      </w:r>
    </w:p>
    <w:p w14:paraId="3585A780" w14:textId="77777777" w:rsidR="009A48FF" w:rsidRPr="009A48FF" w:rsidRDefault="009A48FF" w:rsidP="009A48FF">
      <w:pPr>
        <w:pStyle w:val="Header"/>
        <w:tabs>
          <w:tab w:val="clear" w:pos="4153"/>
          <w:tab w:val="clear" w:pos="8306"/>
        </w:tabs>
        <w:jc w:val="both"/>
        <w:rPr>
          <w:rFonts w:hint="cs"/>
          <w:rtl/>
        </w:rPr>
      </w:pPr>
    </w:p>
    <w:p w14:paraId="63779A9C"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כל יושב-ראש של הכנסת, בשעה שהוא נכנס </w:t>
      </w:r>
      <w:r w:rsidRPr="009A48FF">
        <w:rPr>
          <w:rtl/>
        </w:rPr>
        <w:t>–</w:t>
      </w:r>
      <w:r w:rsidRPr="009A48FF">
        <w:rPr>
          <w:rFonts w:hint="cs"/>
          <w:rtl/>
        </w:rPr>
        <w:t xml:space="preserve"> מכינים לו חוברת ואומרים לו: דע את זכויותיך, והדברים ברורים לאורך כל הדרך, אלא שפתאום, לאחר לכתי, כל העסק הזה השתבש. הרי ברק ונתניהו </w:t>
      </w:r>
      <w:r w:rsidRPr="009A48FF">
        <w:rPr>
          <w:rtl/>
        </w:rPr>
        <w:t>–</w:t>
      </w:r>
      <w:r w:rsidRPr="009A48FF">
        <w:rPr>
          <w:rFonts w:hint="cs"/>
          <w:rtl/>
        </w:rPr>
        <w:t xml:space="preserve"> לא הגיע להם כלום כשהם פרשו מראשות הממשלה כי תנאי הסף היה זכאות ל- 70%. </w:t>
      </w:r>
    </w:p>
    <w:p w14:paraId="7E734CF4" w14:textId="77777777" w:rsidR="009A48FF" w:rsidRPr="009A48FF" w:rsidRDefault="009A48FF" w:rsidP="009A48FF">
      <w:pPr>
        <w:pStyle w:val="Header"/>
        <w:tabs>
          <w:tab w:val="clear" w:pos="4153"/>
          <w:tab w:val="clear" w:pos="8306"/>
        </w:tabs>
        <w:jc w:val="both"/>
        <w:rPr>
          <w:rFonts w:hint="cs"/>
          <w:rtl/>
        </w:rPr>
      </w:pPr>
      <w:r w:rsidRPr="009A48FF">
        <w:rPr>
          <w:rtl/>
        </w:rPr>
        <w:br/>
      </w:r>
      <w:r w:rsidRPr="009A48FF">
        <w:rPr>
          <w:rFonts w:hint="cs"/>
          <w:u w:val="single"/>
          <w:rtl/>
        </w:rPr>
        <w:t>חיים אורון:</w:t>
      </w:r>
    </w:p>
    <w:p w14:paraId="285C1744" w14:textId="77777777" w:rsidR="009A48FF" w:rsidRPr="009A48FF" w:rsidRDefault="009A48FF" w:rsidP="009A48FF">
      <w:pPr>
        <w:pStyle w:val="Header"/>
        <w:tabs>
          <w:tab w:val="clear" w:pos="4153"/>
          <w:tab w:val="clear" w:pos="8306"/>
        </w:tabs>
        <w:jc w:val="both"/>
        <w:rPr>
          <w:rFonts w:hint="cs"/>
          <w:rtl/>
        </w:rPr>
      </w:pPr>
    </w:p>
    <w:p w14:paraId="6FF55175"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מה פתאום. היה מגיע להם, לפי הכללים, והם קיבלו לפי הכללים. </w:t>
      </w:r>
    </w:p>
    <w:p w14:paraId="3142F9D4"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קריאה:</w:t>
      </w:r>
    </w:p>
    <w:p w14:paraId="71770B76" w14:textId="77777777" w:rsidR="009A48FF" w:rsidRPr="009A48FF" w:rsidRDefault="009A48FF" w:rsidP="009A48FF">
      <w:pPr>
        <w:bidi/>
        <w:jc w:val="both"/>
        <w:rPr>
          <w:rFonts w:cs="David" w:hint="cs"/>
          <w:rtl/>
        </w:rPr>
      </w:pPr>
    </w:p>
    <w:p w14:paraId="7EFF98B6" w14:textId="77777777" w:rsidR="009A48FF" w:rsidRPr="009A48FF" w:rsidRDefault="009A48FF" w:rsidP="009A48FF">
      <w:pPr>
        <w:bidi/>
        <w:jc w:val="both"/>
        <w:rPr>
          <w:rFonts w:cs="David" w:hint="cs"/>
          <w:rtl/>
        </w:rPr>
      </w:pPr>
      <w:r w:rsidRPr="009A48FF">
        <w:rPr>
          <w:rFonts w:cs="David" w:hint="cs"/>
          <w:rtl/>
        </w:rPr>
        <w:tab/>
        <w:t xml:space="preserve">לא נכון. </w:t>
      </w:r>
    </w:p>
    <w:p w14:paraId="2E927F38"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חיים אורון:</w:t>
      </w:r>
    </w:p>
    <w:p w14:paraId="45275FFC" w14:textId="77777777" w:rsidR="009A48FF" w:rsidRPr="009A48FF" w:rsidRDefault="009A48FF" w:rsidP="009A48FF">
      <w:pPr>
        <w:bidi/>
        <w:jc w:val="both"/>
        <w:rPr>
          <w:rFonts w:cs="David" w:hint="cs"/>
          <w:rtl/>
        </w:rPr>
      </w:pPr>
    </w:p>
    <w:p w14:paraId="129A1BD2" w14:textId="77777777" w:rsidR="009A48FF" w:rsidRPr="009A48FF" w:rsidRDefault="009A48FF" w:rsidP="009A48FF">
      <w:pPr>
        <w:bidi/>
        <w:jc w:val="both"/>
        <w:rPr>
          <w:rFonts w:cs="David" w:hint="cs"/>
          <w:rtl/>
        </w:rPr>
      </w:pPr>
      <w:r w:rsidRPr="009A48FF">
        <w:rPr>
          <w:rFonts w:cs="David" w:hint="cs"/>
          <w:rtl/>
        </w:rPr>
        <w:tab/>
        <w:t>למה אתה אומר לא נכון? אני ישבתי שנה וחצי. אפשר להגיד דברים - - -</w:t>
      </w:r>
    </w:p>
    <w:p w14:paraId="3D29EF87"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0CD6D647" w14:textId="77777777" w:rsidR="009A48FF" w:rsidRPr="009A48FF" w:rsidRDefault="009A48FF" w:rsidP="009A48FF">
      <w:pPr>
        <w:bidi/>
        <w:jc w:val="both"/>
        <w:rPr>
          <w:rFonts w:cs="David" w:hint="cs"/>
          <w:rtl/>
        </w:rPr>
      </w:pPr>
    </w:p>
    <w:p w14:paraId="28E7192B" w14:textId="77777777" w:rsidR="009A48FF" w:rsidRPr="009A48FF" w:rsidRDefault="009A48FF" w:rsidP="009A48FF">
      <w:pPr>
        <w:bidi/>
        <w:jc w:val="both"/>
        <w:rPr>
          <w:rFonts w:cs="David" w:hint="cs"/>
          <w:rtl/>
        </w:rPr>
      </w:pPr>
      <w:r w:rsidRPr="009A48FF">
        <w:rPr>
          <w:rFonts w:cs="David" w:hint="cs"/>
          <w:rtl/>
        </w:rPr>
        <w:tab/>
        <w:t xml:space="preserve">יכול להיות שאתה ישבת שנה וחצי. אני ישבתי 20 שנה שם, וקבעתי את הכללים האלה, אז אל תספר לי סיפורים. אל תספר לי סיפורים. </w:t>
      </w:r>
    </w:p>
    <w:p w14:paraId="44BD4303"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חיים אורון:</w:t>
      </w:r>
    </w:p>
    <w:p w14:paraId="2BC0B35E" w14:textId="77777777" w:rsidR="009A48FF" w:rsidRPr="009A48FF" w:rsidRDefault="009A48FF" w:rsidP="009A48FF">
      <w:pPr>
        <w:bidi/>
        <w:jc w:val="both"/>
        <w:rPr>
          <w:rFonts w:cs="David" w:hint="cs"/>
          <w:rtl/>
        </w:rPr>
      </w:pPr>
    </w:p>
    <w:p w14:paraId="1AADD87F" w14:textId="77777777" w:rsidR="009A48FF" w:rsidRPr="009A48FF" w:rsidRDefault="009A48FF" w:rsidP="009A48FF">
      <w:pPr>
        <w:bidi/>
        <w:jc w:val="both"/>
        <w:rPr>
          <w:rFonts w:cs="David" w:hint="cs"/>
          <w:rtl/>
        </w:rPr>
      </w:pPr>
      <w:r w:rsidRPr="009A48FF">
        <w:rPr>
          <w:rFonts w:cs="David" w:hint="cs"/>
          <w:rtl/>
        </w:rPr>
        <w:tab/>
        <w:t>רוב הזמן ישבתי איתך, דן. אי אפשר להגיד שלברק ולמישהו הורדנו סתם, ולהם הורדנו כך. מה זה?</w:t>
      </w:r>
    </w:p>
    <w:p w14:paraId="1A572E38"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1D94E905" w14:textId="77777777" w:rsidR="009A48FF" w:rsidRPr="009A48FF" w:rsidRDefault="009A48FF" w:rsidP="009A48FF">
      <w:pPr>
        <w:bidi/>
        <w:jc w:val="both"/>
        <w:rPr>
          <w:rFonts w:cs="David" w:hint="cs"/>
          <w:u w:val="single"/>
          <w:rtl/>
        </w:rPr>
      </w:pPr>
    </w:p>
    <w:p w14:paraId="74BC3403" w14:textId="77777777" w:rsidR="009A48FF" w:rsidRPr="009A48FF" w:rsidRDefault="009A48FF" w:rsidP="009A48FF">
      <w:pPr>
        <w:bidi/>
        <w:jc w:val="both"/>
        <w:rPr>
          <w:rFonts w:cs="David" w:hint="cs"/>
          <w:rtl/>
        </w:rPr>
      </w:pPr>
      <w:r w:rsidRPr="009A48FF">
        <w:rPr>
          <w:rFonts w:cs="David" w:hint="cs"/>
          <w:rtl/>
        </w:rPr>
        <w:tab/>
        <w:t>חבר הכנסת אורון, אחר כך אתה תדבר.</w:t>
      </w:r>
    </w:p>
    <w:p w14:paraId="73245711"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542D0A4E" w14:textId="77777777" w:rsidR="009A48FF" w:rsidRPr="009A48FF" w:rsidRDefault="009A48FF" w:rsidP="009A48FF">
      <w:pPr>
        <w:bidi/>
        <w:jc w:val="both"/>
        <w:rPr>
          <w:rFonts w:cs="David" w:hint="cs"/>
          <w:rtl/>
        </w:rPr>
      </w:pPr>
    </w:p>
    <w:p w14:paraId="5EF13829" w14:textId="77777777" w:rsidR="009A48FF" w:rsidRPr="009A48FF" w:rsidRDefault="009A48FF" w:rsidP="009A48FF">
      <w:pPr>
        <w:bidi/>
        <w:jc w:val="both"/>
        <w:rPr>
          <w:rFonts w:cs="David" w:hint="cs"/>
          <w:rtl/>
        </w:rPr>
      </w:pPr>
      <w:r w:rsidRPr="009A48FF">
        <w:rPr>
          <w:rFonts w:cs="David" w:hint="cs"/>
          <w:rtl/>
        </w:rPr>
        <w:tab/>
        <w:t>זה לא נכון מה שהוא אומר. אני אומר שלגבי נתניהו ולגבי ברק, אמרו שהם ראשי ממשלה צעירים, פרשו - - -</w:t>
      </w:r>
    </w:p>
    <w:p w14:paraId="67047753"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דוד טל:</w:t>
      </w:r>
    </w:p>
    <w:p w14:paraId="3162A3B7" w14:textId="77777777" w:rsidR="009A48FF" w:rsidRPr="009A48FF" w:rsidRDefault="009A48FF" w:rsidP="009A48FF">
      <w:pPr>
        <w:bidi/>
        <w:jc w:val="both"/>
        <w:rPr>
          <w:rFonts w:cs="David" w:hint="cs"/>
          <w:u w:val="single"/>
          <w:rtl/>
        </w:rPr>
      </w:pPr>
    </w:p>
    <w:p w14:paraId="302F60EC" w14:textId="77777777" w:rsidR="009A48FF" w:rsidRPr="009A48FF" w:rsidRDefault="009A48FF" w:rsidP="009A48FF">
      <w:pPr>
        <w:bidi/>
        <w:jc w:val="both"/>
        <w:rPr>
          <w:rFonts w:cs="David" w:hint="cs"/>
          <w:rtl/>
        </w:rPr>
      </w:pPr>
      <w:r w:rsidRPr="009A48FF">
        <w:rPr>
          <w:rFonts w:cs="David" w:hint="cs"/>
          <w:rtl/>
        </w:rPr>
        <w:tab/>
        <w:t xml:space="preserve">שלא הגיעו לפרקם. </w:t>
      </w:r>
    </w:p>
    <w:p w14:paraId="24A6157A"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יעקב מרגי:</w:t>
      </w:r>
    </w:p>
    <w:p w14:paraId="1292B7B3" w14:textId="77777777" w:rsidR="009A48FF" w:rsidRPr="009A48FF" w:rsidRDefault="009A48FF" w:rsidP="009A48FF">
      <w:pPr>
        <w:bidi/>
        <w:jc w:val="both"/>
        <w:rPr>
          <w:rFonts w:cs="David" w:hint="cs"/>
          <w:rtl/>
        </w:rPr>
      </w:pPr>
    </w:p>
    <w:p w14:paraId="219E015B" w14:textId="77777777" w:rsidR="009A48FF" w:rsidRPr="009A48FF" w:rsidRDefault="009A48FF" w:rsidP="009A48FF">
      <w:pPr>
        <w:bidi/>
        <w:jc w:val="both"/>
        <w:rPr>
          <w:rFonts w:cs="David" w:hint="cs"/>
          <w:rtl/>
        </w:rPr>
      </w:pPr>
      <w:r w:rsidRPr="009A48FF">
        <w:rPr>
          <w:rFonts w:cs="David" w:hint="cs"/>
          <w:rtl/>
        </w:rPr>
        <w:tab/>
        <w:t xml:space="preserve"> כשהם היו בתפקיד, הם לא הגיעו לפרקם. </w:t>
      </w:r>
    </w:p>
    <w:p w14:paraId="45A6C3CB" w14:textId="77777777" w:rsidR="009A48FF" w:rsidRPr="009A48FF" w:rsidRDefault="009A48FF" w:rsidP="009A48FF">
      <w:pPr>
        <w:bidi/>
        <w:jc w:val="both"/>
        <w:rPr>
          <w:rFonts w:cs="David"/>
          <w:rtl/>
        </w:rPr>
      </w:pPr>
      <w:r w:rsidRPr="009A48FF">
        <w:rPr>
          <w:rFonts w:cs="David"/>
          <w:rtl/>
        </w:rPr>
        <w:br/>
      </w:r>
    </w:p>
    <w:p w14:paraId="29B22461" w14:textId="77777777" w:rsidR="009A48FF" w:rsidRPr="009A48FF" w:rsidRDefault="009A48FF" w:rsidP="009A48FF">
      <w:pPr>
        <w:bidi/>
        <w:jc w:val="both"/>
        <w:rPr>
          <w:rFonts w:cs="David" w:hint="cs"/>
          <w:u w:val="single"/>
          <w:rtl/>
        </w:rPr>
      </w:pPr>
      <w:r w:rsidRPr="009A48FF">
        <w:rPr>
          <w:rFonts w:cs="David"/>
          <w:rtl/>
        </w:rPr>
        <w:br w:type="page"/>
      </w:r>
      <w:r w:rsidRPr="009A48FF">
        <w:rPr>
          <w:rFonts w:cs="David" w:hint="cs"/>
          <w:u w:val="single"/>
          <w:rtl/>
        </w:rPr>
        <w:t>יושב-ראש הכנסת לשעבר דן תיכון:</w:t>
      </w:r>
    </w:p>
    <w:p w14:paraId="322A6AB7" w14:textId="77777777" w:rsidR="009A48FF" w:rsidRPr="009A48FF" w:rsidRDefault="009A48FF" w:rsidP="009A48FF">
      <w:pPr>
        <w:bidi/>
        <w:jc w:val="both"/>
        <w:rPr>
          <w:rFonts w:cs="David" w:hint="cs"/>
          <w:rtl/>
        </w:rPr>
      </w:pPr>
    </w:p>
    <w:p w14:paraId="204CC147" w14:textId="77777777" w:rsidR="009A48FF" w:rsidRPr="009A48FF" w:rsidRDefault="009A48FF" w:rsidP="009A48FF">
      <w:pPr>
        <w:bidi/>
        <w:jc w:val="both"/>
        <w:rPr>
          <w:rFonts w:cs="David" w:hint="cs"/>
          <w:rtl/>
        </w:rPr>
      </w:pPr>
      <w:r w:rsidRPr="009A48FF">
        <w:rPr>
          <w:rFonts w:cs="David" w:hint="cs"/>
          <w:rtl/>
        </w:rPr>
        <w:tab/>
        <w:t xml:space="preserve">ראשי ממשלה שכל העולם עומד בפניהם, והם כולם פנו לקריירה פרטית, והם עשו את אשר עשו, ובהצלחה. איש מהם לא היה זכאי על-פי הכללים כי איש מהם לא הגיע ל- 70%, ותנאי הסף היה תנאי של 70% קצבה, ואנחנו כולנו הגענו. </w:t>
      </w:r>
    </w:p>
    <w:p w14:paraId="3B9F8F9E" w14:textId="77777777" w:rsidR="009A48FF" w:rsidRPr="009A48FF" w:rsidRDefault="009A48FF" w:rsidP="009A48FF">
      <w:pPr>
        <w:bidi/>
        <w:jc w:val="both"/>
        <w:rPr>
          <w:rFonts w:cs="David" w:hint="cs"/>
          <w:rtl/>
        </w:rPr>
      </w:pPr>
    </w:p>
    <w:p w14:paraId="73557D88" w14:textId="77777777" w:rsidR="009A48FF" w:rsidRPr="009A48FF" w:rsidRDefault="009A48FF" w:rsidP="009A48FF">
      <w:pPr>
        <w:bidi/>
        <w:jc w:val="both"/>
        <w:rPr>
          <w:rFonts w:cs="David" w:hint="cs"/>
          <w:rtl/>
        </w:rPr>
      </w:pPr>
      <w:r w:rsidRPr="009A48FF">
        <w:rPr>
          <w:rFonts w:cs="David" w:hint="cs"/>
          <w:rtl/>
        </w:rPr>
        <w:tab/>
        <w:t xml:space="preserve">הטענה בכלל שהם בוטלו לכל ראשי הממשלה לשעבר, פשוט איננה נכונה. איננה נכונה. אני יכול לומר לכם שחברי הכנסת לשעבר, עד 1996, זכאים ומקבלים, איש לא גוזל מהם. למה   96'? כי היה מי שלא אהב אותי </w:t>
      </w:r>
      <w:r w:rsidRPr="009A48FF">
        <w:rPr>
          <w:rFonts w:cs="David"/>
          <w:rtl/>
        </w:rPr>
        <w:t>–</w:t>
      </w:r>
      <w:r w:rsidRPr="009A48FF">
        <w:rPr>
          <w:rFonts w:cs="David" w:hint="cs"/>
          <w:rtl/>
        </w:rPr>
        <w:t xml:space="preserve"> בסדר גמור. </w:t>
      </w:r>
    </w:p>
    <w:p w14:paraId="31BDC225"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יושב-ראש הכנסת לשעבר שבח וייס:</w:t>
      </w:r>
    </w:p>
    <w:p w14:paraId="57CDC31B" w14:textId="77777777" w:rsidR="009A48FF" w:rsidRPr="009A48FF" w:rsidRDefault="009A48FF" w:rsidP="009A48FF">
      <w:pPr>
        <w:bidi/>
        <w:jc w:val="both"/>
        <w:rPr>
          <w:rFonts w:cs="David" w:hint="cs"/>
          <w:rtl/>
        </w:rPr>
      </w:pPr>
    </w:p>
    <w:p w14:paraId="0BC2CF75" w14:textId="77777777" w:rsidR="009A48FF" w:rsidRPr="009A48FF" w:rsidRDefault="009A48FF" w:rsidP="009A48FF">
      <w:pPr>
        <w:bidi/>
        <w:jc w:val="both"/>
        <w:rPr>
          <w:rFonts w:cs="David" w:hint="cs"/>
          <w:rtl/>
        </w:rPr>
      </w:pPr>
      <w:r w:rsidRPr="009A48FF">
        <w:rPr>
          <w:rFonts w:cs="David" w:hint="cs"/>
          <w:rtl/>
        </w:rPr>
        <w:tab/>
        <w:t>לפי ההצעה של בלשניקוב - - -</w:t>
      </w:r>
    </w:p>
    <w:p w14:paraId="4B9D7D84"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73E50BC3" w14:textId="77777777" w:rsidR="009A48FF" w:rsidRPr="009A48FF" w:rsidRDefault="009A48FF" w:rsidP="009A48FF">
      <w:pPr>
        <w:bidi/>
        <w:jc w:val="both"/>
        <w:rPr>
          <w:rFonts w:cs="David" w:hint="cs"/>
          <w:rtl/>
        </w:rPr>
      </w:pPr>
    </w:p>
    <w:p w14:paraId="35013DBD" w14:textId="77777777" w:rsidR="009A48FF" w:rsidRPr="009A48FF" w:rsidRDefault="009A48FF" w:rsidP="009A48FF">
      <w:pPr>
        <w:bidi/>
        <w:jc w:val="both"/>
        <w:rPr>
          <w:rFonts w:cs="David" w:hint="cs"/>
          <w:rtl/>
        </w:rPr>
      </w:pPr>
      <w:r w:rsidRPr="009A48FF">
        <w:rPr>
          <w:rFonts w:cs="David" w:hint="cs"/>
          <w:rtl/>
        </w:rPr>
        <w:tab/>
        <w:t xml:space="preserve">רבותי, מה אנחנו מקבלים? כל מה שמספרים לכם שאנחנו מקבלים זה לא נכון. אני מנהל שבע שנים משפטים נגד הכנסת </w:t>
      </w:r>
      <w:r w:rsidRPr="009A48FF">
        <w:rPr>
          <w:rFonts w:cs="David"/>
          <w:rtl/>
        </w:rPr>
        <w:t>–</w:t>
      </w:r>
      <w:r w:rsidRPr="009A48FF">
        <w:rPr>
          <w:rFonts w:cs="David" w:hint="cs"/>
          <w:rtl/>
        </w:rPr>
        <w:t xml:space="preserve"> זוכה בכולם, ואני מקבל בסופו של דבר "פייג".</w:t>
      </w:r>
    </w:p>
    <w:p w14:paraId="0BAA45EB"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יעקב מרגי:</w:t>
      </w:r>
    </w:p>
    <w:p w14:paraId="1E48FC13" w14:textId="77777777" w:rsidR="009A48FF" w:rsidRPr="009A48FF" w:rsidRDefault="009A48FF" w:rsidP="009A48FF">
      <w:pPr>
        <w:bidi/>
        <w:jc w:val="both"/>
        <w:rPr>
          <w:rFonts w:cs="David" w:hint="cs"/>
          <w:rtl/>
        </w:rPr>
      </w:pPr>
    </w:p>
    <w:p w14:paraId="70FB251D" w14:textId="77777777" w:rsidR="009A48FF" w:rsidRPr="009A48FF" w:rsidRDefault="009A48FF" w:rsidP="009A48FF">
      <w:pPr>
        <w:bidi/>
        <w:jc w:val="both"/>
        <w:rPr>
          <w:rFonts w:cs="David" w:hint="cs"/>
          <w:rtl/>
        </w:rPr>
      </w:pPr>
      <w:r w:rsidRPr="009A48FF">
        <w:rPr>
          <w:rFonts w:cs="David" w:hint="cs"/>
          <w:rtl/>
        </w:rPr>
        <w:tab/>
        <w:t xml:space="preserve"> גם בעליון זכית? בעליון הפסדת. </w:t>
      </w:r>
    </w:p>
    <w:p w14:paraId="6DCBBCEC"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3C1B9F73" w14:textId="77777777" w:rsidR="009A48FF" w:rsidRPr="009A48FF" w:rsidRDefault="009A48FF" w:rsidP="009A48FF">
      <w:pPr>
        <w:bidi/>
        <w:jc w:val="both"/>
        <w:rPr>
          <w:rFonts w:cs="David" w:hint="cs"/>
          <w:rtl/>
        </w:rPr>
      </w:pPr>
    </w:p>
    <w:p w14:paraId="0AC0C00B" w14:textId="77777777" w:rsidR="009A48FF" w:rsidRPr="009A48FF" w:rsidRDefault="009A48FF" w:rsidP="009A48FF">
      <w:pPr>
        <w:bidi/>
        <w:jc w:val="both"/>
        <w:rPr>
          <w:rFonts w:cs="David" w:hint="cs"/>
          <w:rtl/>
        </w:rPr>
      </w:pPr>
      <w:r w:rsidRPr="009A48FF">
        <w:rPr>
          <w:rFonts w:cs="David" w:hint="cs"/>
          <w:rtl/>
        </w:rPr>
        <w:tab/>
        <w:t xml:space="preserve">לא הפסדתי. הפסדתי בטענה אחת, שהיא בכלל שונה לחלוטין. אני לא הפסדתי בשום מקום. להיפך, זכיתי בכל בתי-המשפט, והכנסת - אפילו היה לה תמיד שכל בדקה האחרונה לקבל את - - -  </w:t>
      </w:r>
    </w:p>
    <w:p w14:paraId="1F94217E" w14:textId="77777777" w:rsidR="009A48FF" w:rsidRPr="009A48FF" w:rsidRDefault="009A48FF" w:rsidP="009A48FF">
      <w:pPr>
        <w:bidi/>
        <w:jc w:val="both"/>
        <w:rPr>
          <w:rFonts w:cs="David" w:hint="cs"/>
          <w:rtl/>
        </w:rPr>
      </w:pPr>
    </w:p>
    <w:p w14:paraId="10D59ACB" w14:textId="77777777" w:rsidR="009A48FF" w:rsidRPr="009A48FF" w:rsidRDefault="009A48FF" w:rsidP="009A48FF">
      <w:pPr>
        <w:bidi/>
        <w:jc w:val="both"/>
        <w:rPr>
          <w:rFonts w:cs="David" w:hint="cs"/>
          <w:rtl/>
        </w:rPr>
      </w:pPr>
      <w:r w:rsidRPr="009A48FF">
        <w:rPr>
          <w:rFonts w:cs="David" w:hint="cs"/>
          <w:rtl/>
        </w:rPr>
        <w:tab/>
        <w:t xml:space="preserve">אני חוזר ואומר: לאלה שלא יודעים, אני מנהל מאבק משפטי חמש פעמים, וצריך לקרוא את פסקי-הדין ולהבין שאני לא הפסדתי. </w:t>
      </w:r>
    </w:p>
    <w:p w14:paraId="6DA0242D" w14:textId="77777777" w:rsidR="009A48FF" w:rsidRPr="009A48FF" w:rsidRDefault="009A48FF" w:rsidP="009A48FF">
      <w:pPr>
        <w:bidi/>
        <w:jc w:val="both"/>
        <w:rPr>
          <w:rFonts w:cs="David" w:hint="cs"/>
          <w:rtl/>
        </w:rPr>
      </w:pPr>
    </w:p>
    <w:p w14:paraId="3398C8A9" w14:textId="77777777" w:rsidR="009A48FF" w:rsidRPr="009A48FF" w:rsidRDefault="009A48FF" w:rsidP="009A48FF">
      <w:pPr>
        <w:bidi/>
        <w:jc w:val="both"/>
        <w:rPr>
          <w:rFonts w:cs="David" w:hint="cs"/>
          <w:rtl/>
        </w:rPr>
      </w:pPr>
      <w:r w:rsidRPr="009A48FF">
        <w:rPr>
          <w:rFonts w:cs="David" w:hint="cs"/>
          <w:rtl/>
        </w:rPr>
        <w:tab/>
        <w:t>רבותי, להלכה, אנחנו מקבלים שירותי משרד, לאיש מאיתנו אין משרד, אבל מי מקבל שירותי משרד? נשיא המדינה לשעבר, ראש הממשלה לשעבר, שופטי בית-המשפט העליון לדורותיהם, מנהל בתי-המשפט ורבנים ראשיים לשעבר.</w:t>
      </w:r>
    </w:p>
    <w:p w14:paraId="0756CE0B"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דוד טל:</w:t>
      </w:r>
    </w:p>
    <w:p w14:paraId="282B3CE3" w14:textId="77777777" w:rsidR="009A48FF" w:rsidRPr="009A48FF" w:rsidRDefault="009A48FF" w:rsidP="009A48FF">
      <w:pPr>
        <w:bidi/>
        <w:jc w:val="both"/>
        <w:rPr>
          <w:rFonts w:cs="David" w:hint="cs"/>
          <w:rtl/>
        </w:rPr>
      </w:pPr>
    </w:p>
    <w:p w14:paraId="1DCB8F7B" w14:textId="77777777" w:rsidR="009A48FF" w:rsidRPr="009A48FF" w:rsidRDefault="009A48FF" w:rsidP="009A48FF">
      <w:pPr>
        <w:bidi/>
        <w:jc w:val="both"/>
        <w:rPr>
          <w:rFonts w:cs="David" w:hint="cs"/>
          <w:rtl/>
        </w:rPr>
      </w:pPr>
      <w:r w:rsidRPr="009A48FF">
        <w:rPr>
          <w:rFonts w:cs="David" w:hint="cs"/>
          <w:rtl/>
        </w:rPr>
        <w:tab/>
        <w:t xml:space="preserve">בניגוד לחוק, אגב. הוא דיבר על שופטי בית-המשפט העליון שיקבלו לשכות </w:t>
      </w:r>
      <w:r w:rsidRPr="009A48FF">
        <w:rPr>
          <w:rFonts w:cs="David"/>
          <w:rtl/>
        </w:rPr>
        <w:t>–</w:t>
      </w:r>
      <w:r w:rsidRPr="009A48FF">
        <w:rPr>
          <w:rFonts w:cs="David" w:hint="cs"/>
          <w:rtl/>
        </w:rPr>
        <w:t xml:space="preserve"> זה בניגוד לחוק, זה לא על-פי החוק. בדקתי זאת.</w:t>
      </w:r>
    </w:p>
    <w:p w14:paraId="254C324F"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7732C541" w14:textId="77777777" w:rsidR="009A48FF" w:rsidRPr="009A48FF" w:rsidRDefault="009A48FF" w:rsidP="009A48FF">
      <w:pPr>
        <w:bidi/>
        <w:jc w:val="both"/>
        <w:rPr>
          <w:rFonts w:cs="David" w:hint="cs"/>
          <w:rtl/>
        </w:rPr>
      </w:pPr>
    </w:p>
    <w:p w14:paraId="71C65688" w14:textId="77777777" w:rsidR="009A48FF" w:rsidRPr="009A48FF" w:rsidRDefault="009A48FF" w:rsidP="009A48FF">
      <w:pPr>
        <w:bidi/>
        <w:jc w:val="both"/>
        <w:rPr>
          <w:rFonts w:cs="David" w:hint="cs"/>
          <w:rtl/>
        </w:rPr>
      </w:pPr>
      <w:r w:rsidRPr="009A48FF">
        <w:rPr>
          <w:rFonts w:cs="David" w:hint="cs"/>
          <w:rtl/>
        </w:rPr>
        <w:tab/>
        <w:t>אני בדקתי את העניין, אני בקי בעניין, זה לא נכון. מקבלים לשכות בבית-המשפט העליון- - -</w:t>
      </w:r>
    </w:p>
    <w:p w14:paraId="60F28C6D"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4021686" w14:textId="77777777" w:rsidR="009A48FF" w:rsidRPr="009A48FF" w:rsidRDefault="009A48FF" w:rsidP="009A48FF">
      <w:pPr>
        <w:bidi/>
        <w:jc w:val="both"/>
        <w:rPr>
          <w:rFonts w:cs="David" w:hint="cs"/>
          <w:rtl/>
        </w:rPr>
      </w:pPr>
    </w:p>
    <w:p w14:paraId="6F270637" w14:textId="77777777" w:rsidR="009A48FF" w:rsidRPr="009A48FF" w:rsidRDefault="009A48FF" w:rsidP="009A48FF">
      <w:pPr>
        <w:bidi/>
        <w:jc w:val="both"/>
        <w:rPr>
          <w:rFonts w:cs="David" w:hint="cs"/>
          <w:rtl/>
        </w:rPr>
      </w:pPr>
      <w:r w:rsidRPr="009A48FF">
        <w:rPr>
          <w:rFonts w:cs="David" w:hint="cs"/>
          <w:rtl/>
        </w:rPr>
        <w:tab/>
        <w:t xml:space="preserve">לא, אתה לא עונה לו. אני מבקשת לסיים את דבריך. </w:t>
      </w:r>
    </w:p>
    <w:p w14:paraId="47266FA1"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289552E0" w14:textId="77777777" w:rsidR="009A48FF" w:rsidRPr="009A48FF" w:rsidRDefault="009A48FF" w:rsidP="009A48FF">
      <w:pPr>
        <w:bidi/>
        <w:jc w:val="both"/>
        <w:rPr>
          <w:rFonts w:cs="David" w:hint="cs"/>
          <w:rtl/>
        </w:rPr>
      </w:pPr>
      <w:r w:rsidRPr="009A48FF">
        <w:rPr>
          <w:rFonts w:cs="David" w:hint="cs"/>
          <w:rtl/>
        </w:rPr>
        <w:tab/>
      </w:r>
    </w:p>
    <w:p w14:paraId="0399179F" w14:textId="77777777" w:rsidR="009A48FF" w:rsidRPr="009A48FF" w:rsidRDefault="009A48FF" w:rsidP="009A48FF">
      <w:pPr>
        <w:bidi/>
        <w:jc w:val="both"/>
        <w:rPr>
          <w:rFonts w:cs="David" w:hint="cs"/>
          <w:rtl/>
        </w:rPr>
      </w:pPr>
      <w:r w:rsidRPr="009A48FF">
        <w:rPr>
          <w:rFonts w:cs="David" w:hint="cs"/>
          <w:rtl/>
        </w:rPr>
        <w:tab/>
        <w:t xml:space="preserve">אגב, כל השרים שנתמנו כחברי ממשלה לפני ה-25 בינואר 2001 </w:t>
      </w:r>
      <w:r w:rsidRPr="009A48FF">
        <w:rPr>
          <w:rFonts w:cs="David"/>
          <w:rtl/>
        </w:rPr>
        <w:t>–</w:t>
      </w:r>
      <w:r w:rsidRPr="009A48FF">
        <w:rPr>
          <w:rFonts w:cs="David" w:hint="cs"/>
          <w:rtl/>
        </w:rPr>
        <w:t xml:space="preserve"> ועשרות רבות של שרים מקבלים </w:t>
      </w:r>
      <w:r w:rsidRPr="009A48FF">
        <w:rPr>
          <w:rFonts w:cs="David"/>
          <w:rtl/>
        </w:rPr>
        <w:t>–</w:t>
      </w:r>
      <w:r w:rsidRPr="009A48FF">
        <w:rPr>
          <w:rFonts w:cs="David" w:hint="cs"/>
          <w:rtl/>
        </w:rPr>
        <w:t xml:space="preserve"> זה נכון שזה בוטל אי-שם נדמה לי בינואר 2001. זה לא בוטל רטרואקטיבית, אין דבר כזה. הכלל בכנסת הוא תמיד מעתה ואילך, אבל כשזה בא לראשי הכנסת, שכנראה מישהו לא אוהב אותם, הכל מוחל רטרואקטיבית. </w:t>
      </w:r>
    </w:p>
    <w:p w14:paraId="232BE3BD" w14:textId="77777777" w:rsidR="009A48FF" w:rsidRPr="009A48FF" w:rsidRDefault="009A48FF" w:rsidP="009A48FF">
      <w:pPr>
        <w:bidi/>
        <w:jc w:val="both"/>
        <w:rPr>
          <w:rFonts w:cs="David" w:hint="cs"/>
          <w:rtl/>
        </w:rPr>
      </w:pPr>
    </w:p>
    <w:p w14:paraId="65CC8D3E" w14:textId="77777777" w:rsidR="009A48FF" w:rsidRPr="009A48FF" w:rsidRDefault="009A48FF" w:rsidP="009A48FF">
      <w:pPr>
        <w:bidi/>
        <w:jc w:val="both"/>
        <w:rPr>
          <w:rFonts w:cs="David" w:hint="cs"/>
          <w:rtl/>
        </w:rPr>
      </w:pPr>
      <w:r w:rsidRPr="009A48FF">
        <w:rPr>
          <w:rFonts w:cs="David" w:hint="cs"/>
          <w:rtl/>
        </w:rPr>
        <w:tab/>
        <w:t xml:space="preserve">מי זכאי לקבל מכונית פלוס נהג? נשיא המדינה לשעבר, ראשי ממשלה לשעבר. יושב-ראש הכנסת מקבל החזר הוצאות נסיעה. רבותי, זאת ההגדרה, שהלכה והתפתחה כי טענו שאם תינתן לנו מכונית בליסינג </w:t>
      </w:r>
      <w:r w:rsidRPr="009A48FF">
        <w:rPr>
          <w:rFonts w:cs="David"/>
          <w:rtl/>
        </w:rPr>
        <w:t>–</w:t>
      </w:r>
      <w:r w:rsidRPr="009A48FF">
        <w:rPr>
          <w:rFonts w:cs="David" w:hint="cs"/>
          <w:rtl/>
        </w:rPr>
        <w:t xml:space="preserve"> זה יהיה יותר זול לכנסת מאשר החזר הוצאות נסיעה, שאתה מקבל 4,000 שקל ומשלם 2,000 שקל מס הכנסה. </w:t>
      </w:r>
    </w:p>
    <w:p w14:paraId="73537D94" w14:textId="77777777" w:rsidR="009A48FF" w:rsidRPr="009A48FF" w:rsidRDefault="009A48FF" w:rsidP="009A48FF">
      <w:pPr>
        <w:bidi/>
        <w:jc w:val="both"/>
        <w:rPr>
          <w:rFonts w:cs="David" w:hint="cs"/>
          <w:rtl/>
        </w:rPr>
      </w:pPr>
    </w:p>
    <w:p w14:paraId="650592D8" w14:textId="77777777" w:rsidR="009A48FF" w:rsidRPr="009A48FF" w:rsidRDefault="009A48FF" w:rsidP="009A48FF">
      <w:pPr>
        <w:bidi/>
        <w:jc w:val="both"/>
        <w:rPr>
          <w:rFonts w:cs="David" w:hint="cs"/>
          <w:rtl/>
        </w:rPr>
      </w:pPr>
      <w:r w:rsidRPr="009A48FF">
        <w:rPr>
          <w:rFonts w:cs="David" w:hint="cs"/>
          <w:rtl/>
        </w:rPr>
        <w:tab/>
        <w:t xml:space="preserve">הטענה שאנחנו מקבלים את ההטבות האלה לכל החיים זו דמגוגיה. טבען של כל הגמלאות, ללא יוצא מן הכלל, שהן ניתנות לכל החיים, לצמיתות. </w:t>
      </w:r>
    </w:p>
    <w:p w14:paraId="21DF60E1" w14:textId="77777777" w:rsidR="009A48FF" w:rsidRPr="009A48FF" w:rsidRDefault="009A48FF" w:rsidP="009A48FF">
      <w:pPr>
        <w:tabs>
          <w:tab w:val="left" w:pos="3266"/>
        </w:tabs>
        <w:bidi/>
        <w:jc w:val="both"/>
        <w:rPr>
          <w:rFonts w:cs="David"/>
          <w:rtl/>
        </w:rPr>
      </w:pPr>
      <w:r w:rsidRPr="009A48FF">
        <w:rPr>
          <w:rFonts w:cs="David" w:hint="cs"/>
          <w:rtl/>
        </w:rPr>
        <w:t xml:space="preserve"> </w:t>
      </w:r>
    </w:p>
    <w:p w14:paraId="11946D9C" w14:textId="77777777" w:rsidR="009A48FF" w:rsidRPr="009A48FF" w:rsidRDefault="009A48FF" w:rsidP="009A48FF">
      <w:pPr>
        <w:tabs>
          <w:tab w:val="left" w:pos="3266"/>
        </w:tabs>
        <w:bidi/>
        <w:ind w:firstLine="720"/>
        <w:jc w:val="both"/>
        <w:rPr>
          <w:rFonts w:cs="David" w:hint="cs"/>
          <w:rtl/>
        </w:rPr>
      </w:pPr>
      <w:r w:rsidRPr="009A48FF">
        <w:rPr>
          <w:rFonts w:cs="David" w:hint="cs"/>
          <w:rtl/>
        </w:rPr>
        <w:t xml:space="preserve">ישנו חבר כנסת מאוד מפורסם שהיה המו"ל של "הארץ" </w:t>
      </w:r>
      <w:r w:rsidRPr="009A48FF">
        <w:rPr>
          <w:rFonts w:cs="David"/>
          <w:rtl/>
        </w:rPr>
        <w:t>–</w:t>
      </w:r>
      <w:r w:rsidRPr="009A48FF">
        <w:rPr>
          <w:rFonts w:cs="David" w:hint="cs"/>
          <w:rtl/>
        </w:rPr>
        <w:t xml:space="preserve"> גרשון שוקן, זכרו לברכה. כשבאו אליו ואמרו לו: גרשון, הייתכן, אתה מוותר על הזכויות שלך? אז הוא אמר: רבותי, הגמלה שלה אני זכאי מכוח היותי חבר כנסת לשעבר, אני לא מוותר. אלה הן זכויותיי, יכול להיות שאני מיליונר או לא מיליונר </w:t>
      </w:r>
      <w:r w:rsidRPr="009A48FF">
        <w:rPr>
          <w:rFonts w:cs="David"/>
          <w:rtl/>
        </w:rPr>
        <w:t>–</w:t>
      </w:r>
      <w:r w:rsidRPr="009A48FF">
        <w:rPr>
          <w:rFonts w:cs="David" w:hint="cs"/>
          <w:rtl/>
        </w:rPr>
        <w:t xml:space="preserve"> אלה הן הזכויות שלי. </w:t>
      </w:r>
    </w:p>
    <w:p w14:paraId="063DB34C" w14:textId="77777777" w:rsidR="009A48FF" w:rsidRPr="009A48FF" w:rsidRDefault="009A48FF" w:rsidP="009A48FF">
      <w:pPr>
        <w:tabs>
          <w:tab w:val="left" w:pos="3266"/>
        </w:tabs>
        <w:bidi/>
        <w:jc w:val="both"/>
        <w:rPr>
          <w:rFonts w:cs="David" w:hint="cs"/>
          <w:rtl/>
        </w:rPr>
      </w:pPr>
    </w:p>
    <w:p w14:paraId="081411E0" w14:textId="77777777" w:rsidR="009A48FF" w:rsidRPr="009A48FF" w:rsidRDefault="009A48FF" w:rsidP="009A48FF">
      <w:pPr>
        <w:tabs>
          <w:tab w:val="left" w:pos="3266"/>
        </w:tabs>
        <w:bidi/>
        <w:jc w:val="both"/>
        <w:rPr>
          <w:rFonts w:cs="David" w:hint="cs"/>
          <w:rtl/>
        </w:rPr>
      </w:pPr>
      <w:r w:rsidRPr="009A48FF">
        <w:rPr>
          <w:rFonts w:cs="David" w:hint="cs"/>
          <w:rtl/>
        </w:rPr>
        <w:t xml:space="preserve">        באה ועדת פרופ' רוזן-צבי, שהיא הוועדה המכוננת. </w:t>
      </w:r>
    </w:p>
    <w:p w14:paraId="04FE78C0"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316AFDF8" w14:textId="77777777" w:rsidR="009A48FF" w:rsidRPr="009A48FF" w:rsidRDefault="009A48FF" w:rsidP="009A48FF">
      <w:pPr>
        <w:tabs>
          <w:tab w:val="left" w:pos="3266"/>
        </w:tabs>
        <w:bidi/>
        <w:jc w:val="both"/>
        <w:rPr>
          <w:rFonts w:cs="David" w:hint="cs"/>
          <w:rtl/>
        </w:rPr>
      </w:pPr>
    </w:p>
    <w:p w14:paraId="709DF0FA" w14:textId="77777777" w:rsidR="009A48FF" w:rsidRPr="009A48FF" w:rsidRDefault="009A48FF" w:rsidP="009A48FF">
      <w:pPr>
        <w:tabs>
          <w:tab w:val="left" w:pos="3266"/>
        </w:tabs>
        <w:bidi/>
        <w:jc w:val="both"/>
        <w:rPr>
          <w:rFonts w:cs="David" w:hint="cs"/>
          <w:rtl/>
        </w:rPr>
      </w:pPr>
      <w:r w:rsidRPr="009A48FF">
        <w:rPr>
          <w:rFonts w:cs="David" w:hint="cs"/>
          <w:rtl/>
        </w:rPr>
        <w:t xml:space="preserve">        אני מבקשת אם תוכל לקצר ולהתחיל לסיים, ברשותך. תודה.</w:t>
      </w:r>
    </w:p>
    <w:p w14:paraId="7632978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0DEB5DA0" w14:textId="77777777" w:rsidR="009A48FF" w:rsidRPr="009A48FF" w:rsidRDefault="009A48FF" w:rsidP="009A48FF">
      <w:pPr>
        <w:tabs>
          <w:tab w:val="left" w:pos="3266"/>
        </w:tabs>
        <w:bidi/>
        <w:jc w:val="both"/>
        <w:rPr>
          <w:rFonts w:cs="David" w:hint="cs"/>
          <w:rtl/>
        </w:rPr>
      </w:pPr>
    </w:p>
    <w:p w14:paraId="19737F4C" w14:textId="77777777" w:rsidR="009A48FF" w:rsidRPr="009A48FF" w:rsidRDefault="009A48FF" w:rsidP="009A48FF">
      <w:pPr>
        <w:bidi/>
        <w:jc w:val="both"/>
        <w:rPr>
          <w:rFonts w:cs="David" w:hint="cs"/>
          <w:rtl/>
        </w:rPr>
      </w:pPr>
      <w:r w:rsidRPr="009A48FF">
        <w:rPr>
          <w:rFonts w:cs="David" w:hint="cs"/>
          <w:rtl/>
        </w:rPr>
        <w:tab/>
        <w:t xml:space="preserve">היא באה ועשתה מהפכה בכל נושא הקצבאות. היא אמרה כך: עניין המכונית </w:t>
      </w:r>
      <w:r w:rsidRPr="009A48FF">
        <w:rPr>
          <w:rFonts w:cs="David"/>
          <w:rtl/>
        </w:rPr>
        <w:t>–</w:t>
      </w:r>
      <w:r w:rsidRPr="009A48FF">
        <w:rPr>
          <w:rFonts w:cs="David" w:hint="cs"/>
          <w:rtl/>
        </w:rPr>
        <w:t xml:space="preserve"> אנחנו רוצים לכלול את זה בשכר של כל חברי הכנסת, לגמלאות. היא החליטה כך. עניין הטלפונים </w:t>
      </w:r>
      <w:r w:rsidRPr="009A48FF">
        <w:rPr>
          <w:rFonts w:cs="David"/>
          <w:rtl/>
        </w:rPr>
        <w:t>–</w:t>
      </w:r>
      <w:r w:rsidRPr="009A48FF">
        <w:rPr>
          <w:rFonts w:cs="David" w:hint="cs"/>
          <w:rtl/>
        </w:rPr>
        <w:t xml:space="preserve"> כנ"ל; עניין שירותי המזכירות </w:t>
      </w:r>
      <w:r w:rsidRPr="009A48FF">
        <w:rPr>
          <w:rFonts w:cs="David"/>
          <w:rtl/>
        </w:rPr>
        <w:t>–</w:t>
      </w:r>
      <w:r w:rsidRPr="009A48FF">
        <w:rPr>
          <w:rFonts w:cs="David" w:hint="cs"/>
          <w:rtl/>
        </w:rPr>
        <w:t xml:space="preserve"> כנ"ל. </w:t>
      </w:r>
    </w:p>
    <w:p w14:paraId="7EE7349D" w14:textId="77777777" w:rsidR="009A48FF" w:rsidRPr="009A48FF" w:rsidRDefault="009A48FF" w:rsidP="009A48FF">
      <w:pPr>
        <w:bidi/>
        <w:jc w:val="both"/>
        <w:rPr>
          <w:rFonts w:cs="David" w:hint="cs"/>
          <w:rtl/>
        </w:rPr>
      </w:pPr>
    </w:p>
    <w:p w14:paraId="06DA591C" w14:textId="77777777" w:rsidR="009A48FF" w:rsidRPr="009A48FF" w:rsidRDefault="009A48FF" w:rsidP="009A48FF">
      <w:pPr>
        <w:bidi/>
        <w:jc w:val="both"/>
        <w:rPr>
          <w:rFonts w:cs="David" w:hint="cs"/>
          <w:rtl/>
        </w:rPr>
      </w:pPr>
      <w:r w:rsidRPr="009A48FF">
        <w:rPr>
          <w:rFonts w:cs="David" w:hint="cs"/>
          <w:rtl/>
        </w:rPr>
        <w:tab/>
        <w:t xml:space="preserve">נזדעק שר האוצר והגיש השגות על ההחלטה של ועדת רוזן-צבי </w:t>
      </w:r>
      <w:r w:rsidRPr="009A48FF">
        <w:rPr>
          <w:rFonts w:cs="David"/>
          <w:rtl/>
        </w:rPr>
        <w:t>–</w:t>
      </w:r>
      <w:r w:rsidRPr="009A48FF">
        <w:rPr>
          <w:rFonts w:cs="David" w:hint="cs"/>
          <w:rtl/>
        </w:rPr>
        <w:t xml:space="preserve"> שהיא ועדה מכוננת בעניין. אני יכול לומר לכם: הטענה של שר האוצר היתה שאם זה ייכלל כמרכיב לגמלאות של יושבי-ראש הכנסת וחברי הכנסת </w:t>
      </w:r>
      <w:r w:rsidRPr="009A48FF">
        <w:rPr>
          <w:rFonts w:cs="David"/>
          <w:rtl/>
        </w:rPr>
        <w:t>–</w:t>
      </w:r>
      <w:r w:rsidRPr="009A48FF">
        <w:rPr>
          <w:rFonts w:cs="David" w:hint="cs"/>
          <w:rtl/>
        </w:rPr>
        <w:t xml:space="preserve"> סביר להניח שזה יתפשט כמגפה במשק.</w:t>
      </w:r>
    </w:p>
    <w:p w14:paraId="01993435" w14:textId="77777777" w:rsidR="009A48FF" w:rsidRPr="009A48FF" w:rsidRDefault="009A48FF" w:rsidP="009A48FF">
      <w:pPr>
        <w:bidi/>
        <w:jc w:val="both"/>
        <w:rPr>
          <w:rFonts w:cs="David" w:hint="cs"/>
          <w:rtl/>
        </w:rPr>
      </w:pPr>
    </w:p>
    <w:p w14:paraId="6D748F19" w14:textId="77777777" w:rsidR="009A48FF" w:rsidRPr="009A48FF" w:rsidRDefault="009A48FF" w:rsidP="009A48FF">
      <w:pPr>
        <w:bidi/>
        <w:jc w:val="both"/>
        <w:rPr>
          <w:rFonts w:cs="David" w:hint="cs"/>
          <w:rtl/>
        </w:rPr>
      </w:pPr>
      <w:r w:rsidRPr="009A48FF">
        <w:rPr>
          <w:rFonts w:cs="David" w:hint="cs"/>
          <w:rtl/>
        </w:rPr>
        <w:tab/>
        <w:t xml:space="preserve">ואז אני </w:t>
      </w:r>
      <w:r w:rsidRPr="009A48FF">
        <w:rPr>
          <w:rFonts w:cs="David"/>
          <w:rtl/>
        </w:rPr>
        <w:t>–</w:t>
      </w:r>
      <w:r w:rsidRPr="009A48FF">
        <w:rPr>
          <w:rFonts w:cs="David" w:hint="cs"/>
          <w:rtl/>
        </w:rPr>
        <w:t xml:space="preserve"> אני -  הסכמתי להסדר שונה. זה לא ייכלל במסגרת התשלומים לגמלאות, אבל זה יופיע כל הזמן במסגרת ההסדרים שייעשו. זאת אומרת, אני עצמי הוצאתי את זה מהמלצות ועדת רוזן-צבי, שהמליצה לכלול את המרכיבים האלה במסגרת השכר לגמלאות, והעברנו את זה החוצה כדי שזה ישולם לנו ואיש לא יוכל לומר שחברי הכנסת שברו את המערכת, את הקו. </w:t>
      </w:r>
    </w:p>
    <w:p w14:paraId="2BA2949E" w14:textId="77777777" w:rsidR="009A48FF" w:rsidRPr="009A48FF" w:rsidRDefault="009A48FF" w:rsidP="009A48FF">
      <w:pPr>
        <w:bidi/>
        <w:jc w:val="both"/>
        <w:rPr>
          <w:rFonts w:cs="David" w:hint="cs"/>
          <w:rtl/>
        </w:rPr>
      </w:pPr>
    </w:p>
    <w:p w14:paraId="172C2B05" w14:textId="77777777" w:rsidR="009A48FF" w:rsidRPr="009A48FF" w:rsidRDefault="009A48FF" w:rsidP="009A48FF">
      <w:pPr>
        <w:bidi/>
        <w:jc w:val="both"/>
        <w:rPr>
          <w:rFonts w:cs="David" w:hint="cs"/>
          <w:rtl/>
        </w:rPr>
      </w:pPr>
      <w:r w:rsidRPr="009A48FF">
        <w:rPr>
          <w:rFonts w:cs="David" w:hint="cs"/>
          <w:rtl/>
        </w:rPr>
        <w:tab/>
        <w:t>וזה הסיפור של כל ההוצאות האלה. הן גולמו לתוך המשכורת, ואני יכולתי להעביר את זה, רבותי, באותו יום, איש לא היה מתנגד. ושילמנו עבור זה, ושילמנו עבור זה.</w:t>
      </w:r>
    </w:p>
    <w:p w14:paraId="147B2C7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464CBC8" w14:textId="77777777" w:rsidR="009A48FF" w:rsidRPr="009A48FF" w:rsidRDefault="009A48FF" w:rsidP="009A48FF">
      <w:pPr>
        <w:bidi/>
        <w:jc w:val="both"/>
        <w:rPr>
          <w:rFonts w:cs="David" w:hint="cs"/>
          <w:u w:val="single"/>
          <w:rtl/>
        </w:rPr>
      </w:pPr>
    </w:p>
    <w:p w14:paraId="39EAA49A" w14:textId="77777777" w:rsidR="009A48FF" w:rsidRPr="009A48FF" w:rsidRDefault="009A48FF" w:rsidP="009A48FF">
      <w:pPr>
        <w:pStyle w:val="Header"/>
        <w:tabs>
          <w:tab w:val="clear" w:pos="4153"/>
          <w:tab w:val="clear" w:pos="8306"/>
        </w:tabs>
        <w:jc w:val="both"/>
        <w:rPr>
          <w:rFonts w:hint="cs"/>
          <w:rtl/>
        </w:rPr>
      </w:pPr>
      <w:r w:rsidRPr="009A48FF">
        <w:rPr>
          <w:rFonts w:hint="cs"/>
          <w:rtl/>
        </w:rPr>
        <w:tab/>
        <w:t>ולסיום, בבקשה.</w:t>
      </w:r>
    </w:p>
    <w:p w14:paraId="79B985D4"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5D5006B5" w14:textId="77777777" w:rsidR="009A48FF" w:rsidRPr="009A48FF" w:rsidRDefault="009A48FF" w:rsidP="009A48FF">
      <w:pPr>
        <w:pStyle w:val="Header"/>
        <w:tabs>
          <w:tab w:val="clear" w:pos="4153"/>
          <w:tab w:val="clear" w:pos="8306"/>
        </w:tabs>
        <w:jc w:val="both"/>
        <w:rPr>
          <w:rFonts w:hint="cs"/>
          <w:rtl/>
        </w:rPr>
      </w:pPr>
    </w:p>
    <w:p w14:paraId="621E2EC9" w14:textId="77777777" w:rsidR="009A48FF" w:rsidRPr="009A48FF" w:rsidRDefault="009A48FF" w:rsidP="009A48FF">
      <w:pPr>
        <w:pStyle w:val="Header"/>
        <w:tabs>
          <w:tab w:val="clear" w:pos="4153"/>
          <w:tab w:val="clear" w:pos="8306"/>
        </w:tabs>
        <w:jc w:val="both"/>
        <w:rPr>
          <w:rFonts w:hint="cs"/>
          <w:rtl/>
        </w:rPr>
      </w:pPr>
      <w:r w:rsidRPr="009A48FF">
        <w:rPr>
          <w:rFonts w:hint="cs"/>
          <w:rtl/>
        </w:rPr>
        <w:tab/>
        <w:t>אני רוצה לומר לכם שיצאנו מוועדת רוזן-צבי בשן ועין. הקצבאות שלנו קטנו מ- 7% ל- 2%, הסכמנו לכל הדברים האלה, אבל קיבלנו את הפיצוי הזה בנפרד. רבותי, לא לפנים משורת הדין, זה היה כלול בהמלצות ועדת רוזן-צבי.</w:t>
      </w:r>
    </w:p>
    <w:p w14:paraId="3AF5B77A" w14:textId="77777777" w:rsidR="009A48FF" w:rsidRPr="009A48FF" w:rsidRDefault="009A48FF" w:rsidP="009A48FF">
      <w:pPr>
        <w:pStyle w:val="Header"/>
        <w:tabs>
          <w:tab w:val="clear" w:pos="4153"/>
          <w:tab w:val="clear" w:pos="8306"/>
        </w:tabs>
        <w:jc w:val="both"/>
        <w:rPr>
          <w:rFonts w:hint="cs"/>
          <w:rtl/>
        </w:rPr>
      </w:pPr>
      <w:r w:rsidRPr="009A48FF">
        <w:rPr>
          <w:rtl/>
        </w:rPr>
        <w:br/>
      </w:r>
      <w:r w:rsidRPr="009A48FF">
        <w:rPr>
          <w:rFonts w:hint="cs"/>
          <w:u w:val="single"/>
          <w:rtl/>
        </w:rPr>
        <w:t>דוד טל:</w:t>
      </w:r>
    </w:p>
    <w:p w14:paraId="7F8C90B8" w14:textId="77777777" w:rsidR="009A48FF" w:rsidRPr="009A48FF" w:rsidRDefault="009A48FF" w:rsidP="009A48FF">
      <w:pPr>
        <w:pStyle w:val="Header"/>
        <w:tabs>
          <w:tab w:val="clear" w:pos="4153"/>
          <w:tab w:val="clear" w:pos="8306"/>
        </w:tabs>
        <w:jc w:val="both"/>
        <w:rPr>
          <w:rFonts w:hint="cs"/>
          <w:rtl/>
        </w:rPr>
      </w:pPr>
    </w:p>
    <w:p w14:paraId="4E98D509" w14:textId="77777777" w:rsidR="009A48FF" w:rsidRPr="009A48FF" w:rsidRDefault="009A48FF" w:rsidP="009A48FF">
      <w:pPr>
        <w:pStyle w:val="Header"/>
        <w:tabs>
          <w:tab w:val="clear" w:pos="4153"/>
          <w:tab w:val="clear" w:pos="8306"/>
        </w:tabs>
        <w:jc w:val="both"/>
        <w:rPr>
          <w:rFonts w:hint="cs"/>
          <w:rtl/>
        </w:rPr>
      </w:pPr>
      <w:r w:rsidRPr="009A48FF">
        <w:rPr>
          <w:rFonts w:hint="cs"/>
          <w:rtl/>
        </w:rPr>
        <w:tab/>
        <w:t>אבל העלו לנו את המשכורת.</w:t>
      </w:r>
    </w:p>
    <w:p w14:paraId="58318D37" w14:textId="77777777" w:rsidR="009A48FF" w:rsidRPr="009A48FF" w:rsidRDefault="009A48FF" w:rsidP="009A48FF">
      <w:pPr>
        <w:pStyle w:val="Header"/>
        <w:tabs>
          <w:tab w:val="clear" w:pos="4153"/>
          <w:tab w:val="clear" w:pos="8306"/>
        </w:tabs>
        <w:jc w:val="both"/>
        <w:rPr>
          <w:rFonts w:hint="cs"/>
          <w:rtl/>
        </w:rPr>
      </w:pPr>
      <w:r w:rsidRPr="009A48FF">
        <w:rPr>
          <w:rtl/>
        </w:rPr>
        <w:br/>
      </w:r>
      <w:r w:rsidRPr="009A48FF">
        <w:rPr>
          <w:rFonts w:hint="cs"/>
          <w:u w:val="single"/>
          <w:rtl/>
        </w:rPr>
        <w:t>חיים אורון:</w:t>
      </w:r>
    </w:p>
    <w:p w14:paraId="000353BF" w14:textId="77777777" w:rsidR="009A48FF" w:rsidRPr="009A48FF" w:rsidRDefault="009A48FF" w:rsidP="009A48FF">
      <w:pPr>
        <w:pStyle w:val="Header"/>
        <w:tabs>
          <w:tab w:val="clear" w:pos="4153"/>
          <w:tab w:val="clear" w:pos="8306"/>
        </w:tabs>
        <w:jc w:val="both"/>
        <w:rPr>
          <w:rFonts w:hint="cs"/>
          <w:rtl/>
        </w:rPr>
      </w:pPr>
    </w:p>
    <w:p w14:paraId="1AB074EB"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חברי הכנסת לא קיבלו, רק היושבי-ראש קיבלו. למה אתה מציג את זה כך? חברי הכנסת לא קיבלו. </w:t>
      </w:r>
    </w:p>
    <w:p w14:paraId="7E822D7E" w14:textId="77777777" w:rsidR="009A48FF" w:rsidRPr="009A48FF" w:rsidRDefault="009A48FF" w:rsidP="009A48FF">
      <w:pPr>
        <w:bidi/>
        <w:jc w:val="both"/>
        <w:rPr>
          <w:rFonts w:cs="David"/>
          <w:u w:val="single"/>
          <w:rtl/>
        </w:rPr>
      </w:pPr>
      <w:r w:rsidRPr="009A48FF">
        <w:rPr>
          <w:rFonts w:cs="David"/>
          <w:rtl/>
        </w:rPr>
        <w:br/>
      </w:r>
    </w:p>
    <w:p w14:paraId="6318256F" w14:textId="77777777" w:rsidR="009A48FF" w:rsidRPr="009A48FF" w:rsidRDefault="009A48FF" w:rsidP="009A48FF">
      <w:pPr>
        <w:bidi/>
        <w:jc w:val="both"/>
        <w:rPr>
          <w:rFonts w:cs="David" w:hint="cs"/>
          <w:u w:val="single"/>
          <w:rtl/>
        </w:rPr>
      </w:pPr>
      <w:r w:rsidRPr="009A48FF">
        <w:rPr>
          <w:rFonts w:cs="David"/>
          <w:u w:val="single"/>
          <w:rtl/>
        </w:rPr>
        <w:br w:type="page"/>
      </w:r>
      <w:r w:rsidRPr="009A48FF">
        <w:rPr>
          <w:rFonts w:cs="David" w:hint="cs"/>
          <w:u w:val="single"/>
          <w:rtl/>
        </w:rPr>
        <w:t>יושב-ראש הכנסת לשעבר דן תיכון:</w:t>
      </w:r>
    </w:p>
    <w:p w14:paraId="3060EFB6" w14:textId="77777777" w:rsidR="009A48FF" w:rsidRPr="009A48FF" w:rsidRDefault="009A48FF" w:rsidP="009A48FF">
      <w:pPr>
        <w:pStyle w:val="Header"/>
        <w:tabs>
          <w:tab w:val="clear" w:pos="4153"/>
          <w:tab w:val="clear" w:pos="8306"/>
        </w:tabs>
        <w:jc w:val="both"/>
        <w:rPr>
          <w:rFonts w:hint="cs"/>
          <w:rtl/>
        </w:rPr>
      </w:pPr>
    </w:p>
    <w:p w14:paraId="11D8F189" w14:textId="77777777" w:rsidR="009A48FF" w:rsidRPr="009A48FF" w:rsidRDefault="009A48FF" w:rsidP="009A48FF">
      <w:pPr>
        <w:pStyle w:val="Header"/>
        <w:tabs>
          <w:tab w:val="clear" w:pos="4153"/>
          <w:tab w:val="clear" w:pos="8306"/>
        </w:tabs>
        <w:jc w:val="both"/>
        <w:rPr>
          <w:rFonts w:hint="cs"/>
          <w:rtl/>
        </w:rPr>
      </w:pPr>
      <w:r w:rsidRPr="009A48FF">
        <w:rPr>
          <w:rFonts w:hint="cs"/>
          <w:rtl/>
        </w:rPr>
        <w:tab/>
        <w:t>אתה פשוט לא יודע - - -</w:t>
      </w:r>
    </w:p>
    <w:p w14:paraId="4AB6D522" w14:textId="77777777" w:rsidR="009A48FF" w:rsidRPr="009A48FF" w:rsidRDefault="009A48FF" w:rsidP="009A48FF">
      <w:pPr>
        <w:pStyle w:val="Header"/>
        <w:tabs>
          <w:tab w:val="clear" w:pos="4153"/>
          <w:tab w:val="clear" w:pos="8306"/>
        </w:tabs>
        <w:jc w:val="both"/>
        <w:rPr>
          <w:rFonts w:hint="cs"/>
          <w:rtl/>
        </w:rPr>
      </w:pPr>
      <w:r w:rsidRPr="009A48FF">
        <w:rPr>
          <w:rtl/>
        </w:rPr>
        <w:br/>
      </w:r>
      <w:r w:rsidRPr="009A48FF">
        <w:rPr>
          <w:rFonts w:hint="cs"/>
          <w:u w:val="single"/>
          <w:rtl/>
        </w:rPr>
        <w:t>חיים אורון:</w:t>
      </w:r>
    </w:p>
    <w:p w14:paraId="631B5450" w14:textId="77777777" w:rsidR="009A48FF" w:rsidRPr="009A48FF" w:rsidRDefault="009A48FF" w:rsidP="009A48FF">
      <w:pPr>
        <w:pStyle w:val="Header"/>
        <w:tabs>
          <w:tab w:val="clear" w:pos="4153"/>
          <w:tab w:val="clear" w:pos="8306"/>
        </w:tabs>
        <w:jc w:val="both"/>
        <w:rPr>
          <w:rFonts w:hint="cs"/>
          <w:rtl/>
        </w:rPr>
      </w:pPr>
    </w:p>
    <w:p w14:paraId="2A7E6E89" w14:textId="77777777" w:rsidR="009A48FF" w:rsidRPr="009A48FF" w:rsidRDefault="009A48FF" w:rsidP="009A48FF">
      <w:pPr>
        <w:pStyle w:val="Header"/>
        <w:tabs>
          <w:tab w:val="clear" w:pos="4153"/>
          <w:tab w:val="clear" w:pos="8306"/>
        </w:tabs>
        <w:jc w:val="both"/>
        <w:rPr>
          <w:rFonts w:hint="cs"/>
          <w:rtl/>
        </w:rPr>
      </w:pPr>
      <w:r w:rsidRPr="009A48FF">
        <w:rPr>
          <w:rFonts w:hint="cs"/>
          <w:rtl/>
        </w:rPr>
        <w:tab/>
        <w:t>אני לא יודע...</w:t>
      </w:r>
    </w:p>
    <w:p w14:paraId="4F633FB5"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2D8FD69A" w14:textId="77777777" w:rsidR="009A48FF" w:rsidRPr="009A48FF" w:rsidRDefault="009A48FF" w:rsidP="009A48FF">
      <w:pPr>
        <w:pStyle w:val="Header"/>
        <w:tabs>
          <w:tab w:val="clear" w:pos="4153"/>
          <w:tab w:val="clear" w:pos="8306"/>
        </w:tabs>
        <w:jc w:val="both"/>
        <w:rPr>
          <w:rFonts w:hint="cs"/>
          <w:rtl/>
        </w:rPr>
      </w:pPr>
    </w:p>
    <w:p w14:paraId="02288F3E"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לא, אל תענה לו. משפט לסיום. </w:t>
      </w:r>
    </w:p>
    <w:p w14:paraId="690BE0F6"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07C23A5B" w14:textId="77777777" w:rsidR="009A48FF" w:rsidRPr="009A48FF" w:rsidRDefault="009A48FF" w:rsidP="009A48FF">
      <w:pPr>
        <w:pStyle w:val="Header"/>
        <w:tabs>
          <w:tab w:val="clear" w:pos="4153"/>
          <w:tab w:val="clear" w:pos="8306"/>
        </w:tabs>
        <w:jc w:val="both"/>
        <w:rPr>
          <w:rFonts w:hint="cs"/>
          <w:rtl/>
        </w:rPr>
      </w:pPr>
    </w:p>
    <w:p w14:paraId="41455846"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אתה פשוט לא יודע על מה אתה מדבר, וצר לי לומר לך בפעם השנייה. </w:t>
      </w:r>
    </w:p>
    <w:p w14:paraId="1C585D8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0508032C" w14:textId="77777777" w:rsidR="009A48FF" w:rsidRPr="009A48FF" w:rsidRDefault="009A48FF" w:rsidP="009A48FF">
      <w:pPr>
        <w:pStyle w:val="Header"/>
        <w:tabs>
          <w:tab w:val="clear" w:pos="4153"/>
          <w:tab w:val="clear" w:pos="8306"/>
        </w:tabs>
        <w:jc w:val="both"/>
        <w:rPr>
          <w:rFonts w:hint="cs"/>
          <w:rtl/>
        </w:rPr>
      </w:pPr>
    </w:p>
    <w:p w14:paraId="1F6E5247" w14:textId="77777777" w:rsidR="009A48FF" w:rsidRPr="009A48FF" w:rsidRDefault="009A48FF" w:rsidP="009A48FF">
      <w:pPr>
        <w:pStyle w:val="Header"/>
        <w:tabs>
          <w:tab w:val="clear" w:pos="4153"/>
          <w:tab w:val="clear" w:pos="8306"/>
        </w:tabs>
        <w:jc w:val="both"/>
        <w:rPr>
          <w:rFonts w:hint="cs"/>
          <w:rtl/>
        </w:rPr>
      </w:pPr>
      <w:r w:rsidRPr="009A48FF">
        <w:rPr>
          <w:rFonts w:hint="cs"/>
          <w:rtl/>
        </w:rPr>
        <w:tab/>
        <w:t xml:space="preserve">משפט לסיום. </w:t>
      </w:r>
    </w:p>
    <w:p w14:paraId="66573679"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3AD1A124" w14:textId="77777777" w:rsidR="009A48FF" w:rsidRPr="009A48FF" w:rsidRDefault="009A48FF" w:rsidP="009A48FF">
      <w:pPr>
        <w:pStyle w:val="Header"/>
        <w:tabs>
          <w:tab w:val="clear" w:pos="4153"/>
          <w:tab w:val="clear" w:pos="8306"/>
        </w:tabs>
        <w:jc w:val="both"/>
        <w:rPr>
          <w:rFonts w:hint="cs"/>
          <w:rtl/>
        </w:rPr>
      </w:pPr>
    </w:p>
    <w:p w14:paraId="171FAC1C" w14:textId="77777777" w:rsidR="009A48FF" w:rsidRPr="009A48FF" w:rsidRDefault="009A48FF" w:rsidP="009A48FF">
      <w:pPr>
        <w:pStyle w:val="Header"/>
        <w:tabs>
          <w:tab w:val="clear" w:pos="4153"/>
          <w:tab w:val="clear" w:pos="8306"/>
        </w:tabs>
        <w:ind w:firstLine="720"/>
        <w:jc w:val="both"/>
        <w:rPr>
          <w:rFonts w:hint="cs"/>
          <w:rtl/>
        </w:rPr>
      </w:pPr>
      <w:r w:rsidRPr="009A48FF">
        <w:rPr>
          <w:rFonts w:hint="cs"/>
          <w:rtl/>
        </w:rPr>
        <w:t xml:space="preserve">אני מודיע שהדברים האלה כלולים בהמלצות ועדת רוזן-צבי לכל חברי הכנסת, ללא יוצא מן הכלל. </w:t>
      </w:r>
    </w:p>
    <w:p w14:paraId="351A7355"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2C75074" w14:textId="77777777" w:rsidR="009A48FF" w:rsidRPr="009A48FF" w:rsidRDefault="009A48FF" w:rsidP="009A48FF">
      <w:pPr>
        <w:bidi/>
        <w:jc w:val="both"/>
        <w:rPr>
          <w:rFonts w:cs="David" w:hint="cs"/>
          <w:u w:val="single"/>
          <w:rtl/>
        </w:rPr>
      </w:pPr>
    </w:p>
    <w:p w14:paraId="43666468" w14:textId="77777777" w:rsidR="009A48FF" w:rsidRPr="009A48FF" w:rsidRDefault="009A48FF" w:rsidP="009A48FF">
      <w:pPr>
        <w:bidi/>
        <w:jc w:val="both"/>
        <w:rPr>
          <w:rFonts w:cs="David" w:hint="cs"/>
          <w:rtl/>
        </w:rPr>
      </w:pPr>
      <w:r w:rsidRPr="009A48FF">
        <w:rPr>
          <w:rFonts w:cs="David" w:hint="cs"/>
          <w:rtl/>
        </w:rPr>
        <w:tab/>
        <w:t>תודה רבה.</w:t>
      </w:r>
    </w:p>
    <w:p w14:paraId="4A26C3B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4C2E5C4E" w14:textId="77777777" w:rsidR="009A48FF" w:rsidRPr="009A48FF" w:rsidRDefault="009A48FF" w:rsidP="009A48FF">
      <w:pPr>
        <w:bidi/>
        <w:jc w:val="both"/>
        <w:rPr>
          <w:rFonts w:cs="David" w:hint="cs"/>
          <w:rtl/>
        </w:rPr>
      </w:pPr>
    </w:p>
    <w:p w14:paraId="2997F19B" w14:textId="77777777" w:rsidR="009A48FF" w:rsidRPr="009A48FF" w:rsidRDefault="009A48FF" w:rsidP="009A48FF">
      <w:pPr>
        <w:bidi/>
        <w:jc w:val="both"/>
        <w:rPr>
          <w:rFonts w:cs="David" w:hint="cs"/>
          <w:rtl/>
        </w:rPr>
      </w:pPr>
      <w:r w:rsidRPr="009A48FF">
        <w:rPr>
          <w:rFonts w:cs="David" w:hint="cs"/>
          <w:rtl/>
        </w:rPr>
        <w:tab/>
        <w:t xml:space="preserve">לסיום, משפט אחד. רבותי, יש עיקרון אחד - לא נוגעים בהטבות רטרואקטיבית. הכנסת גיבשה את המונח מעתה ואילך. אני לא חושב שזה צודק, כי עניין השכר והקצבאות של חברי הכנסת הוא עניין מסובך ביותר, מסובך ביותר, אבל אתם מקבלים את ההחלטה ובמשך שנים שמרנו על הכלל הזה. אחורנית לא; הכל מעתה ואילך, וזה עבר את כל הוועדות הציבוריות שהיו בכנסת, והיו כאלה שש. </w:t>
      </w:r>
    </w:p>
    <w:p w14:paraId="451C95E9"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74AFD3DF" w14:textId="77777777" w:rsidR="009A48FF" w:rsidRPr="009A48FF" w:rsidRDefault="009A48FF" w:rsidP="009A48FF">
      <w:pPr>
        <w:bidi/>
        <w:jc w:val="both"/>
        <w:rPr>
          <w:rFonts w:cs="David" w:hint="cs"/>
          <w:rtl/>
        </w:rPr>
      </w:pPr>
    </w:p>
    <w:p w14:paraId="1860161D" w14:textId="77777777" w:rsidR="009A48FF" w:rsidRPr="009A48FF" w:rsidRDefault="009A48FF" w:rsidP="009A48FF">
      <w:pPr>
        <w:pStyle w:val="BodyText"/>
        <w:rPr>
          <w:rFonts w:hint="cs"/>
          <w:rtl/>
        </w:rPr>
      </w:pPr>
      <w:r w:rsidRPr="009A48FF">
        <w:rPr>
          <w:rFonts w:hint="cs"/>
          <w:rtl/>
        </w:rPr>
        <w:tab/>
        <w:t>תודה רבה, אדוני. חבר הכנסת חיים אורון, בבקשה.</w:t>
      </w:r>
    </w:p>
    <w:p w14:paraId="393D1301"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770ED73D" w14:textId="77777777" w:rsidR="009A48FF" w:rsidRPr="009A48FF" w:rsidRDefault="009A48FF" w:rsidP="009A48FF">
      <w:pPr>
        <w:pStyle w:val="BodyText"/>
        <w:rPr>
          <w:rFonts w:hint="cs"/>
          <w:rtl/>
        </w:rPr>
      </w:pPr>
    </w:p>
    <w:p w14:paraId="0F64431D" w14:textId="77777777" w:rsidR="009A48FF" w:rsidRPr="009A48FF" w:rsidRDefault="009A48FF" w:rsidP="009A48FF">
      <w:pPr>
        <w:pStyle w:val="BodyText"/>
        <w:rPr>
          <w:rFonts w:hint="cs"/>
          <w:rtl/>
        </w:rPr>
      </w:pPr>
      <w:r w:rsidRPr="009A48FF">
        <w:rPr>
          <w:rFonts w:hint="cs"/>
          <w:rtl/>
        </w:rPr>
        <w:tab/>
        <w:t>הדיון הזה הוא מאוד לא נוח, ואני מבין שיש די הרבה חברי כנסת שמעדיפים או לא להיות פה, או ללכת למקומות אחרים.</w:t>
      </w:r>
    </w:p>
    <w:p w14:paraId="146F5E12"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0F78844D" w14:textId="77777777" w:rsidR="009A48FF" w:rsidRPr="009A48FF" w:rsidRDefault="009A48FF" w:rsidP="009A48FF">
      <w:pPr>
        <w:bidi/>
        <w:jc w:val="both"/>
        <w:rPr>
          <w:rFonts w:cs="David" w:hint="cs"/>
          <w:u w:val="single"/>
          <w:rtl/>
        </w:rPr>
      </w:pPr>
    </w:p>
    <w:p w14:paraId="1D783473" w14:textId="77777777" w:rsidR="009A48FF" w:rsidRPr="009A48FF" w:rsidRDefault="009A48FF" w:rsidP="009A48FF">
      <w:pPr>
        <w:pStyle w:val="BodyText"/>
        <w:rPr>
          <w:rFonts w:hint="cs"/>
          <w:rtl/>
        </w:rPr>
      </w:pPr>
      <w:r w:rsidRPr="009A48FF">
        <w:rPr>
          <w:rFonts w:hint="cs"/>
          <w:rtl/>
        </w:rPr>
        <w:tab/>
        <w:t xml:space="preserve"> נבצרים. </w:t>
      </w:r>
    </w:p>
    <w:p w14:paraId="2780D547"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1482D2CC" w14:textId="77777777" w:rsidR="009A48FF" w:rsidRPr="009A48FF" w:rsidRDefault="009A48FF" w:rsidP="009A48FF">
      <w:pPr>
        <w:pStyle w:val="BodyText"/>
        <w:rPr>
          <w:rFonts w:hint="cs"/>
          <w:rtl/>
        </w:rPr>
      </w:pPr>
    </w:p>
    <w:p w14:paraId="79DD92F4" w14:textId="77777777" w:rsidR="009A48FF" w:rsidRPr="009A48FF" w:rsidRDefault="009A48FF" w:rsidP="009A48FF">
      <w:pPr>
        <w:pStyle w:val="BodyText"/>
        <w:rPr>
          <w:rFonts w:hint="cs"/>
          <w:rtl/>
        </w:rPr>
      </w:pPr>
      <w:r w:rsidRPr="009A48FF">
        <w:rPr>
          <w:rFonts w:hint="cs"/>
          <w:rtl/>
        </w:rPr>
        <w:tab/>
        <w:t xml:space="preserve">נבצרים, כן. שמעתי פה בקריאת ביניים: בואו נוציא את זה החוצה. אגב, כל הוועדות היו בחוץ, רק מה שקרה </w:t>
      </w:r>
      <w:r w:rsidRPr="009A48FF">
        <w:rPr>
          <w:rtl/>
        </w:rPr>
        <w:t>–</w:t>
      </w:r>
      <w:r w:rsidRPr="009A48FF">
        <w:rPr>
          <w:rFonts w:hint="cs"/>
          <w:rtl/>
        </w:rPr>
        <w:t xml:space="preserve"> את ההמלצות שלהן לא קיבלו. למשל, ועדת בועז קבעה כללים לגבי שרים ב-99'', ובשנת 2000 הפכו אותם. </w:t>
      </w:r>
    </w:p>
    <w:p w14:paraId="445B9958" w14:textId="77777777" w:rsidR="009A48FF" w:rsidRPr="009A48FF" w:rsidRDefault="009A48FF" w:rsidP="009A48FF">
      <w:pPr>
        <w:pStyle w:val="BodyText"/>
        <w:rPr>
          <w:rtl/>
        </w:rPr>
      </w:pPr>
      <w:r w:rsidRPr="009A48FF">
        <w:rPr>
          <w:rtl/>
        </w:rPr>
        <w:br/>
      </w:r>
    </w:p>
    <w:p w14:paraId="0916A4CE" w14:textId="77777777" w:rsidR="009A48FF" w:rsidRPr="009A48FF" w:rsidRDefault="009A48FF" w:rsidP="009A48FF">
      <w:pPr>
        <w:pStyle w:val="BodyText"/>
        <w:rPr>
          <w:rFonts w:hint="cs"/>
          <w:rtl/>
        </w:rPr>
      </w:pPr>
      <w:r w:rsidRPr="009A48FF">
        <w:rPr>
          <w:rtl/>
        </w:rPr>
        <w:br w:type="page"/>
      </w:r>
      <w:r w:rsidRPr="009A48FF">
        <w:rPr>
          <w:rFonts w:hint="cs"/>
          <w:u w:val="single"/>
          <w:rtl/>
        </w:rPr>
        <w:t>יושב-ראש הכנסת לשעבר דן תיכון:</w:t>
      </w:r>
    </w:p>
    <w:p w14:paraId="44BD3286" w14:textId="77777777" w:rsidR="009A48FF" w:rsidRPr="009A48FF" w:rsidRDefault="009A48FF" w:rsidP="009A48FF">
      <w:pPr>
        <w:pStyle w:val="BodyText"/>
        <w:rPr>
          <w:rFonts w:hint="cs"/>
          <w:rtl/>
        </w:rPr>
      </w:pPr>
    </w:p>
    <w:p w14:paraId="294827A8" w14:textId="77777777" w:rsidR="009A48FF" w:rsidRPr="009A48FF" w:rsidRDefault="009A48FF" w:rsidP="009A48FF">
      <w:pPr>
        <w:pStyle w:val="BodyText"/>
        <w:rPr>
          <w:rFonts w:hint="cs"/>
          <w:rtl/>
        </w:rPr>
      </w:pPr>
      <w:r w:rsidRPr="009A48FF">
        <w:rPr>
          <w:rFonts w:hint="cs"/>
          <w:rtl/>
        </w:rPr>
        <w:tab/>
        <w:t>לא, סלח לי. ועדת אלוני הפכה אותם.</w:t>
      </w:r>
    </w:p>
    <w:p w14:paraId="50261DDD"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חיים אורון:</w:t>
      </w:r>
    </w:p>
    <w:p w14:paraId="61548C36" w14:textId="77777777" w:rsidR="009A48FF" w:rsidRPr="009A48FF" w:rsidRDefault="009A48FF" w:rsidP="009A48FF">
      <w:pPr>
        <w:pStyle w:val="BodyText"/>
        <w:rPr>
          <w:rFonts w:hint="cs"/>
          <w:rtl/>
        </w:rPr>
      </w:pPr>
    </w:p>
    <w:p w14:paraId="0393E729" w14:textId="77777777" w:rsidR="009A48FF" w:rsidRPr="009A48FF" w:rsidRDefault="009A48FF" w:rsidP="009A48FF">
      <w:pPr>
        <w:pStyle w:val="BodyText"/>
        <w:rPr>
          <w:rFonts w:hint="cs"/>
          <w:rtl/>
        </w:rPr>
      </w:pPr>
      <w:r w:rsidRPr="009A48FF">
        <w:rPr>
          <w:rFonts w:hint="cs"/>
          <w:rtl/>
        </w:rPr>
        <w:tab/>
        <w:t>אני יכול גם להוציא את כל החומר הזה מהוועדה שלנו, אני לא רוצה לעסוק בכל ההיסטוריה של הוועדות.</w:t>
      </w:r>
    </w:p>
    <w:p w14:paraId="5C17C6D1" w14:textId="77777777" w:rsidR="009A48FF" w:rsidRPr="009A48FF" w:rsidRDefault="009A48FF" w:rsidP="009A48FF">
      <w:pPr>
        <w:pStyle w:val="BodyText"/>
        <w:rPr>
          <w:rFonts w:hint="cs"/>
          <w:rtl/>
        </w:rPr>
      </w:pPr>
    </w:p>
    <w:p w14:paraId="17331F3D" w14:textId="77777777" w:rsidR="009A48FF" w:rsidRPr="009A48FF" w:rsidRDefault="009A48FF" w:rsidP="009A48FF">
      <w:pPr>
        <w:pStyle w:val="BodyText"/>
        <w:rPr>
          <w:rFonts w:hint="cs"/>
          <w:rtl/>
        </w:rPr>
      </w:pPr>
      <w:r w:rsidRPr="009A48FF">
        <w:rPr>
          <w:rFonts w:hint="cs"/>
          <w:rtl/>
        </w:rPr>
        <w:tab/>
        <w:t xml:space="preserve">מה שלפי דעתי מונח היום על שולחן חברי הכנסת הן שלוש שאלות, והן כולן קשות. השאלה הראשונה </w:t>
      </w:r>
      <w:r w:rsidRPr="009A48FF">
        <w:rPr>
          <w:rtl/>
        </w:rPr>
        <w:t>–</w:t>
      </w:r>
      <w:r w:rsidRPr="009A48FF">
        <w:rPr>
          <w:rFonts w:hint="cs"/>
          <w:rtl/>
        </w:rPr>
        <w:t xml:space="preserve"> ואני רוצה דווקא להתחיל איתה </w:t>
      </w:r>
      <w:r w:rsidRPr="009A48FF">
        <w:rPr>
          <w:rtl/>
        </w:rPr>
        <w:t>–</w:t>
      </w:r>
      <w:r w:rsidRPr="009A48FF">
        <w:rPr>
          <w:rFonts w:hint="cs"/>
          <w:rtl/>
        </w:rPr>
        <w:t xml:space="preserve"> היא שאלת הרטרואקטיביות. </w:t>
      </w:r>
    </w:p>
    <w:p w14:paraId="1F421C70" w14:textId="77777777" w:rsidR="009A48FF" w:rsidRPr="009A48FF" w:rsidRDefault="009A48FF" w:rsidP="009A48FF">
      <w:pPr>
        <w:pStyle w:val="BodyText"/>
        <w:rPr>
          <w:rFonts w:hint="cs"/>
          <w:rtl/>
        </w:rPr>
      </w:pPr>
    </w:p>
    <w:p w14:paraId="4649ADC8" w14:textId="77777777" w:rsidR="009A48FF" w:rsidRPr="009A48FF" w:rsidRDefault="009A48FF" w:rsidP="009A48FF">
      <w:pPr>
        <w:pStyle w:val="BodyText"/>
        <w:rPr>
          <w:rFonts w:hint="cs"/>
          <w:rtl/>
        </w:rPr>
      </w:pPr>
      <w:r w:rsidRPr="009A48FF">
        <w:rPr>
          <w:rFonts w:hint="cs"/>
          <w:rtl/>
        </w:rPr>
        <w:tab/>
        <w:t xml:space="preserve">בוועדת שוחט - שוועדת הכספים קיבלה אותה </w:t>
      </w:r>
      <w:r w:rsidRPr="009A48FF">
        <w:rPr>
          <w:rtl/>
        </w:rPr>
        <w:t>–</w:t>
      </w:r>
      <w:r w:rsidRPr="009A48FF">
        <w:rPr>
          <w:rFonts w:hint="cs"/>
          <w:rtl/>
        </w:rPr>
        <w:t xml:space="preserve"> אנחנו עסקנו, נכון, רק בנשיאים ובראשי ממשלות, וידענו שהסמכות לגבי יושבי-ראש הכנסת לא בידינו, אבל היא כאן. עסקנו רבות בשאלת הרטרואקטיביות ואמרנו מהן זכויות מוקנות ומהן זכויות שהוועדות נתנו אותן, והן משתנות. הזכויות המוקנות הן הפנסיה והזכויות שקשורות בה, ובה אני מקווה שאף אחד לא מעז לגעת, למרות שבכנסת ישראל לפני שלושה שבועות, במליאת הכנסת, נוצר אפילו רוב לפגוע בזכויות פנסיוניות. </w:t>
      </w:r>
    </w:p>
    <w:p w14:paraId="139CBB3C" w14:textId="77777777" w:rsidR="009A48FF" w:rsidRPr="009A48FF" w:rsidRDefault="009A48FF" w:rsidP="009A48FF">
      <w:pPr>
        <w:pStyle w:val="BodyText"/>
        <w:rPr>
          <w:rFonts w:hint="cs"/>
          <w:rtl/>
        </w:rPr>
      </w:pPr>
    </w:p>
    <w:p w14:paraId="7EC79DA6" w14:textId="77777777" w:rsidR="009A48FF" w:rsidRPr="009A48FF" w:rsidRDefault="009A48FF" w:rsidP="009A48FF">
      <w:pPr>
        <w:pStyle w:val="BodyText"/>
        <w:rPr>
          <w:rFonts w:hint="cs"/>
          <w:rtl/>
        </w:rPr>
      </w:pPr>
      <w:r w:rsidRPr="009A48FF">
        <w:rPr>
          <w:rFonts w:hint="cs"/>
          <w:rtl/>
        </w:rPr>
        <w:tab/>
        <w:t xml:space="preserve">אני חושב כך לגבי כל מקרה, כולל המקרה שכל התקשורת עוסקת בו כעת, אבל מדובר פה לא בזכויות מוקנות. מדובר בזכויות שהכנסת נותנת אותן, או שאיזשהו גוף נותן אותן, והוא יכול לקחת אותן. </w:t>
      </w:r>
    </w:p>
    <w:p w14:paraId="4AF7D3A1" w14:textId="77777777" w:rsidR="009A48FF" w:rsidRPr="009A48FF" w:rsidRDefault="009A48FF" w:rsidP="009A48FF">
      <w:pPr>
        <w:pStyle w:val="BodyText"/>
        <w:rPr>
          <w:rFonts w:hint="cs"/>
          <w:rtl/>
        </w:rPr>
      </w:pPr>
    </w:p>
    <w:p w14:paraId="207E97BD" w14:textId="77777777" w:rsidR="009A48FF" w:rsidRPr="009A48FF" w:rsidRDefault="009A48FF" w:rsidP="009A48FF">
      <w:pPr>
        <w:pStyle w:val="BodyText"/>
        <w:rPr>
          <w:rFonts w:hint="cs"/>
          <w:rtl/>
        </w:rPr>
      </w:pPr>
      <w:r w:rsidRPr="009A48FF">
        <w:rPr>
          <w:rFonts w:hint="cs"/>
          <w:rtl/>
        </w:rPr>
        <w:tab/>
        <w:t xml:space="preserve">מה היה העיקרון? העיקרון היה שההטבה הזאת לראשי ממשלות ולנשיאים היא קצובה בזמן. </w:t>
      </w:r>
    </w:p>
    <w:p w14:paraId="338FF5BE"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דן תיכון:</w:t>
      </w:r>
    </w:p>
    <w:p w14:paraId="34D349D3" w14:textId="77777777" w:rsidR="009A48FF" w:rsidRPr="009A48FF" w:rsidRDefault="009A48FF" w:rsidP="009A48FF">
      <w:pPr>
        <w:pStyle w:val="BodyText"/>
        <w:rPr>
          <w:rFonts w:hint="cs"/>
          <w:rtl/>
        </w:rPr>
      </w:pPr>
    </w:p>
    <w:p w14:paraId="28C3E84A" w14:textId="77777777" w:rsidR="009A48FF" w:rsidRPr="009A48FF" w:rsidRDefault="009A48FF" w:rsidP="009A48FF">
      <w:pPr>
        <w:pStyle w:val="BodyText"/>
        <w:rPr>
          <w:rFonts w:hint="cs"/>
          <w:rtl/>
        </w:rPr>
      </w:pPr>
      <w:r w:rsidRPr="009A48FF">
        <w:rPr>
          <w:rFonts w:hint="cs"/>
          <w:rtl/>
        </w:rPr>
        <w:tab/>
        <w:t xml:space="preserve">לא נכון. </w:t>
      </w:r>
    </w:p>
    <w:p w14:paraId="7EB3210A"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39078BBF" w14:textId="77777777" w:rsidR="009A48FF" w:rsidRPr="009A48FF" w:rsidRDefault="009A48FF" w:rsidP="009A48FF">
      <w:pPr>
        <w:pStyle w:val="BodyText"/>
        <w:rPr>
          <w:rFonts w:hint="cs"/>
          <w:rtl/>
        </w:rPr>
      </w:pPr>
    </w:p>
    <w:p w14:paraId="7188F5D3" w14:textId="77777777" w:rsidR="009A48FF" w:rsidRPr="009A48FF" w:rsidRDefault="009A48FF" w:rsidP="009A48FF">
      <w:pPr>
        <w:pStyle w:val="BodyText"/>
        <w:rPr>
          <w:rFonts w:hint="cs"/>
          <w:rtl/>
        </w:rPr>
      </w:pPr>
      <w:r w:rsidRPr="009A48FF">
        <w:rPr>
          <w:rFonts w:hint="cs"/>
          <w:rtl/>
        </w:rPr>
        <w:tab/>
        <w:t xml:space="preserve">אם העיקרון הזה לא נכון </w:t>
      </w:r>
      <w:r w:rsidRPr="009A48FF">
        <w:rPr>
          <w:rtl/>
        </w:rPr>
        <w:t>–</w:t>
      </w:r>
      <w:r w:rsidRPr="009A48FF">
        <w:rPr>
          <w:rFonts w:hint="cs"/>
          <w:rtl/>
        </w:rPr>
        <w:t xml:space="preserve"> הוא גם לא נכון לגבי העתיד. </w:t>
      </w:r>
    </w:p>
    <w:p w14:paraId="2E4B9EE2"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שבח וייס:</w:t>
      </w:r>
    </w:p>
    <w:p w14:paraId="261B0810" w14:textId="77777777" w:rsidR="009A48FF" w:rsidRPr="009A48FF" w:rsidRDefault="009A48FF" w:rsidP="009A48FF">
      <w:pPr>
        <w:pStyle w:val="BodyText"/>
        <w:rPr>
          <w:rFonts w:hint="cs"/>
          <w:rtl/>
        </w:rPr>
      </w:pPr>
    </w:p>
    <w:p w14:paraId="76111DFC" w14:textId="77777777" w:rsidR="009A48FF" w:rsidRPr="009A48FF" w:rsidRDefault="009A48FF" w:rsidP="009A48FF">
      <w:pPr>
        <w:pStyle w:val="BodyText"/>
        <w:rPr>
          <w:rFonts w:hint="cs"/>
          <w:rtl/>
        </w:rPr>
      </w:pPr>
      <w:r w:rsidRPr="009A48FF">
        <w:rPr>
          <w:rFonts w:hint="cs"/>
          <w:rtl/>
        </w:rPr>
        <w:tab/>
        <w:t>אבל למה לגבי העבר, 96' - - -</w:t>
      </w:r>
    </w:p>
    <w:p w14:paraId="09B83407"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קריאות:</w:t>
      </w:r>
    </w:p>
    <w:p w14:paraId="7AB09E2C" w14:textId="77777777" w:rsidR="009A48FF" w:rsidRPr="009A48FF" w:rsidRDefault="009A48FF" w:rsidP="009A48FF">
      <w:pPr>
        <w:bidi/>
        <w:jc w:val="both"/>
        <w:rPr>
          <w:rFonts w:cs="David" w:hint="cs"/>
          <w:rtl/>
        </w:rPr>
      </w:pPr>
    </w:p>
    <w:p w14:paraId="64B0EF93" w14:textId="77777777" w:rsidR="009A48FF" w:rsidRPr="009A48FF" w:rsidRDefault="009A48FF" w:rsidP="009A48FF">
      <w:pPr>
        <w:bidi/>
        <w:jc w:val="both"/>
        <w:rPr>
          <w:rFonts w:cs="David" w:hint="cs"/>
          <w:rtl/>
        </w:rPr>
      </w:pPr>
      <w:r w:rsidRPr="009A48FF">
        <w:rPr>
          <w:rFonts w:cs="David" w:hint="cs"/>
          <w:rtl/>
        </w:rPr>
        <w:tab/>
        <w:t>- - -</w:t>
      </w:r>
    </w:p>
    <w:p w14:paraId="72E3C253" w14:textId="77777777" w:rsidR="009A48FF" w:rsidRPr="009A48FF" w:rsidRDefault="009A48FF" w:rsidP="009A48FF">
      <w:pPr>
        <w:bidi/>
        <w:jc w:val="both"/>
        <w:rPr>
          <w:rFonts w:cs="David" w:hint="cs"/>
          <w:rtl/>
        </w:rPr>
      </w:pPr>
    </w:p>
    <w:p w14:paraId="26A2E7E2" w14:textId="77777777" w:rsidR="009A48FF" w:rsidRPr="009A48FF" w:rsidRDefault="009A48FF" w:rsidP="009A48FF">
      <w:pPr>
        <w:bidi/>
        <w:jc w:val="both"/>
        <w:rPr>
          <w:rFonts w:cs="David" w:hint="cs"/>
          <w:u w:val="single"/>
          <w:rtl/>
        </w:rPr>
      </w:pPr>
      <w:r w:rsidRPr="009A48FF">
        <w:rPr>
          <w:rFonts w:cs="David" w:hint="cs"/>
          <w:u w:val="single"/>
          <w:rtl/>
        </w:rPr>
        <w:t>היו"ר רוחמה אברהם בלילא:</w:t>
      </w:r>
    </w:p>
    <w:p w14:paraId="52A69B26" w14:textId="77777777" w:rsidR="009A48FF" w:rsidRPr="009A48FF" w:rsidRDefault="009A48FF" w:rsidP="009A48FF">
      <w:pPr>
        <w:pStyle w:val="BodyText"/>
        <w:rPr>
          <w:rFonts w:hint="cs"/>
          <w:rtl/>
        </w:rPr>
      </w:pPr>
    </w:p>
    <w:p w14:paraId="5C9AD6AC" w14:textId="77777777" w:rsidR="009A48FF" w:rsidRPr="009A48FF" w:rsidRDefault="009A48FF" w:rsidP="009A48FF">
      <w:pPr>
        <w:pStyle w:val="BodyText"/>
        <w:rPr>
          <w:rFonts w:hint="cs"/>
          <w:rtl/>
        </w:rPr>
      </w:pPr>
      <w:r w:rsidRPr="009A48FF">
        <w:rPr>
          <w:rFonts w:hint="cs"/>
          <w:rtl/>
        </w:rPr>
        <w:tab/>
        <w:t>אני לא מוכנה לקריאות הביניים האלה.</w:t>
      </w:r>
    </w:p>
    <w:p w14:paraId="3B2A6478"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645D1D38" w14:textId="77777777" w:rsidR="009A48FF" w:rsidRPr="009A48FF" w:rsidRDefault="009A48FF" w:rsidP="009A48FF">
      <w:pPr>
        <w:pStyle w:val="BodyText"/>
        <w:rPr>
          <w:rFonts w:hint="cs"/>
          <w:rtl/>
        </w:rPr>
      </w:pPr>
    </w:p>
    <w:p w14:paraId="6336CE13" w14:textId="77777777" w:rsidR="009A48FF" w:rsidRPr="009A48FF" w:rsidRDefault="009A48FF" w:rsidP="009A48FF">
      <w:pPr>
        <w:pStyle w:val="BodyText"/>
        <w:rPr>
          <w:rFonts w:hint="cs"/>
          <w:rtl/>
        </w:rPr>
      </w:pPr>
      <w:r w:rsidRPr="009A48FF">
        <w:rPr>
          <w:rFonts w:hint="cs"/>
          <w:rtl/>
        </w:rPr>
        <w:tab/>
        <w:t xml:space="preserve">אני מודה שאני בדרך כלל רגיל </w:t>
      </w:r>
      <w:r w:rsidRPr="009A48FF">
        <w:rPr>
          <w:rtl/>
        </w:rPr>
        <w:t>–</w:t>
      </w:r>
      <w:r w:rsidRPr="009A48FF">
        <w:rPr>
          <w:rFonts w:hint="cs"/>
          <w:rtl/>
        </w:rPr>
        <w:t xml:space="preserve"> ואני אומר משפט שקשה לי להגיד אותו </w:t>
      </w:r>
      <w:r w:rsidRPr="009A48FF">
        <w:rPr>
          <w:rtl/>
        </w:rPr>
        <w:t>–</w:t>
      </w:r>
      <w:r w:rsidRPr="009A48FF">
        <w:rPr>
          <w:rFonts w:hint="cs"/>
          <w:rtl/>
        </w:rPr>
        <w:t xml:space="preserve"> לא להתעמת בעימותים כאלה באופן אישי עם האדם שבו זה נוגע, ושבח, זה מאוד מאוד קשה לי.</w:t>
      </w:r>
    </w:p>
    <w:p w14:paraId="488C9BD9"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שבח וייס:</w:t>
      </w:r>
    </w:p>
    <w:p w14:paraId="5543B1B7" w14:textId="77777777" w:rsidR="009A48FF" w:rsidRPr="009A48FF" w:rsidRDefault="009A48FF" w:rsidP="009A48FF">
      <w:pPr>
        <w:pStyle w:val="BodyText"/>
        <w:rPr>
          <w:rFonts w:hint="cs"/>
          <w:rtl/>
        </w:rPr>
      </w:pPr>
    </w:p>
    <w:p w14:paraId="2105AA2D" w14:textId="77777777" w:rsidR="009A48FF" w:rsidRPr="009A48FF" w:rsidRDefault="009A48FF" w:rsidP="009A48FF">
      <w:pPr>
        <w:pStyle w:val="BodyText"/>
        <w:rPr>
          <w:rFonts w:hint="cs"/>
          <w:rtl/>
        </w:rPr>
      </w:pPr>
      <w:r w:rsidRPr="009A48FF">
        <w:rPr>
          <w:rFonts w:hint="cs"/>
          <w:rtl/>
        </w:rPr>
        <w:tab/>
        <w:t>אני יודע.</w:t>
      </w:r>
    </w:p>
    <w:p w14:paraId="715E3B04"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470AEAE9" w14:textId="77777777" w:rsidR="009A48FF" w:rsidRPr="009A48FF" w:rsidRDefault="009A48FF" w:rsidP="009A48FF">
      <w:pPr>
        <w:pStyle w:val="BodyText"/>
        <w:rPr>
          <w:rFonts w:hint="cs"/>
          <w:rtl/>
        </w:rPr>
      </w:pPr>
    </w:p>
    <w:p w14:paraId="08E2BA33" w14:textId="77777777" w:rsidR="009A48FF" w:rsidRPr="009A48FF" w:rsidRDefault="009A48FF" w:rsidP="009A48FF">
      <w:pPr>
        <w:pStyle w:val="BodyText"/>
        <w:rPr>
          <w:rFonts w:hint="cs"/>
          <w:rtl/>
        </w:rPr>
      </w:pPr>
      <w:r w:rsidRPr="009A48FF">
        <w:rPr>
          <w:rFonts w:hint="cs"/>
          <w:rtl/>
        </w:rPr>
        <w:tab/>
        <w:t xml:space="preserve">נכון. </w:t>
      </w:r>
    </w:p>
    <w:p w14:paraId="7D0DE9ED"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שבח וייס:</w:t>
      </w:r>
    </w:p>
    <w:p w14:paraId="19D41A2B" w14:textId="77777777" w:rsidR="009A48FF" w:rsidRPr="009A48FF" w:rsidRDefault="009A48FF" w:rsidP="009A48FF">
      <w:pPr>
        <w:pStyle w:val="BodyText"/>
        <w:rPr>
          <w:rFonts w:hint="cs"/>
          <w:rtl/>
        </w:rPr>
      </w:pPr>
    </w:p>
    <w:p w14:paraId="78FC9AD7" w14:textId="77777777" w:rsidR="009A48FF" w:rsidRPr="009A48FF" w:rsidRDefault="009A48FF" w:rsidP="009A48FF">
      <w:pPr>
        <w:pStyle w:val="BodyText"/>
        <w:rPr>
          <w:rFonts w:hint="cs"/>
          <w:rtl/>
        </w:rPr>
      </w:pPr>
      <w:r w:rsidRPr="009A48FF">
        <w:rPr>
          <w:rFonts w:hint="cs"/>
          <w:rtl/>
        </w:rPr>
        <w:tab/>
        <w:t>ולי זה קל...</w:t>
      </w:r>
    </w:p>
    <w:p w14:paraId="0DCD254A"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121C530A" w14:textId="77777777" w:rsidR="009A48FF" w:rsidRPr="009A48FF" w:rsidRDefault="009A48FF" w:rsidP="009A48FF">
      <w:pPr>
        <w:pStyle w:val="BodyText"/>
        <w:rPr>
          <w:rFonts w:hint="cs"/>
          <w:rtl/>
        </w:rPr>
      </w:pPr>
    </w:p>
    <w:p w14:paraId="63AA613A" w14:textId="77777777" w:rsidR="009A48FF" w:rsidRPr="009A48FF" w:rsidRDefault="009A48FF" w:rsidP="009A48FF">
      <w:pPr>
        <w:pStyle w:val="BodyText"/>
        <w:rPr>
          <w:rFonts w:hint="cs"/>
          <w:rtl/>
        </w:rPr>
      </w:pPr>
      <w:r w:rsidRPr="009A48FF">
        <w:rPr>
          <w:rFonts w:hint="cs"/>
          <w:rtl/>
        </w:rPr>
        <w:tab/>
        <w:t>אני לא אומר שלך קל, אבל הטריבונל - - -</w:t>
      </w:r>
    </w:p>
    <w:p w14:paraId="1A60C98F"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דן תיכון:</w:t>
      </w:r>
    </w:p>
    <w:p w14:paraId="0E214479" w14:textId="77777777" w:rsidR="009A48FF" w:rsidRPr="009A48FF" w:rsidRDefault="009A48FF" w:rsidP="009A48FF">
      <w:pPr>
        <w:pStyle w:val="BodyText"/>
        <w:rPr>
          <w:rFonts w:hint="cs"/>
          <w:rtl/>
        </w:rPr>
      </w:pPr>
    </w:p>
    <w:p w14:paraId="2D4CA169" w14:textId="77777777" w:rsidR="009A48FF" w:rsidRPr="009A48FF" w:rsidRDefault="009A48FF" w:rsidP="009A48FF">
      <w:pPr>
        <w:pStyle w:val="BodyText"/>
        <w:rPr>
          <w:rFonts w:hint="cs"/>
          <w:rtl/>
        </w:rPr>
      </w:pPr>
      <w:r w:rsidRPr="009A48FF">
        <w:rPr>
          <w:rFonts w:hint="cs"/>
          <w:rtl/>
        </w:rPr>
        <w:tab/>
        <w:t>אבל אתה לא צודק.</w:t>
      </w:r>
    </w:p>
    <w:p w14:paraId="6FD90F9C"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7538C509" w14:textId="77777777" w:rsidR="009A48FF" w:rsidRPr="009A48FF" w:rsidRDefault="009A48FF" w:rsidP="009A48FF">
      <w:pPr>
        <w:pStyle w:val="BodyText"/>
        <w:rPr>
          <w:rFonts w:hint="cs"/>
          <w:rtl/>
        </w:rPr>
      </w:pPr>
    </w:p>
    <w:p w14:paraId="1DEBE3BB" w14:textId="77777777" w:rsidR="009A48FF" w:rsidRPr="009A48FF" w:rsidRDefault="009A48FF" w:rsidP="009A48FF">
      <w:pPr>
        <w:pStyle w:val="BodyText"/>
        <w:rPr>
          <w:rFonts w:hint="cs"/>
          <w:rtl/>
        </w:rPr>
      </w:pPr>
      <w:r w:rsidRPr="009A48FF">
        <w:rPr>
          <w:rFonts w:hint="cs"/>
          <w:rtl/>
        </w:rPr>
        <w:tab/>
        <w:t>בסדר, אבל עם כל הכבוד.</w:t>
      </w:r>
    </w:p>
    <w:p w14:paraId="7D8C4157"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08B3A098" w14:textId="77777777" w:rsidR="009A48FF" w:rsidRPr="009A48FF" w:rsidRDefault="009A48FF" w:rsidP="009A48FF">
      <w:pPr>
        <w:pStyle w:val="BodyText"/>
        <w:rPr>
          <w:rFonts w:hint="cs"/>
          <w:rtl/>
        </w:rPr>
      </w:pPr>
    </w:p>
    <w:p w14:paraId="6E248F9A" w14:textId="77777777" w:rsidR="009A48FF" w:rsidRPr="009A48FF" w:rsidRDefault="009A48FF" w:rsidP="009A48FF">
      <w:pPr>
        <w:pStyle w:val="BodyText"/>
        <w:rPr>
          <w:rFonts w:hint="cs"/>
          <w:rtl/>
        </w:rPr>
      </w:pPr>
      <w:r w:rsidRPr="009A48FF">
        <w:rPr>
          <w:rFonts w:hint="cs"/>
          <w:rtl/>
        </w:rPr>
        <w:tab/>
        <w:t xml:space="preserve">סליחה. שניכם דיברתם, אף אחד לא הפריע, עם כל הכבוד. אני לא אתן לפינג-פונג הזה להימשך. </w:t>
      </w:r>
    </w:p>
    <w:p w14:paraId="0BA6037B"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7AE034F6" w14:textId="77777777" w:rsidR="009A48FF" w:rsidRPr="009A48FF" w:rsidRDefault="009A48FF" w:rsidP="009A48FF">
      <w:pPr>
        <w:pStyle w:val="BodyText"/>
        <w:rPr>
          <w:rFonts w:hint="cs"/>
          <w:rtl/>
        </w:rPr>
      </w:pPr>
    </w:p>
    <w:p w14:paraId="065CB2D0" w14:textId="77777777" w:rsidR="009A48FF" w:rsidRPr="009A48FF" w:rsidRDefault="009A48FF" w:rsidP="009A48FF">
      <w:pPr>
        <w:pStyle w:val="BodyText"/>
        <w:rPr>
          <w:rFonts w:hint="cs"/>
          <w:rtl/>
        </w:rPr>
      </w:pPr>
      <w:r w:rsidRPr="009A48FF">
        <w:rPr>
          <w:rFonts w:hint="cs"/>
          <w:rtl/>
        </w:rPr>
        <w:tab/>
        <w:t xml:space="preserve">אני לא מבין. אני חושב שגם אתם הייתם צריכים לרצות שהדיון הזה יקבל ממדים טיפ-טיפה פחות אישיים </w:t>
      </w:r>
      <w:r w:rsidRPr="009A48FF">
        <w:rPr>
          <w:rtl/>
        </w:rPr>
        <w:t>–</w:t>
      </w:r>
      <w:r w:rsidRPr="009A48FF">
        <w:rPr>
          <w:rFonts w:hint="cs"/>
          <w:rtl/>
        </w:rPr>
        <w:t xml:space="preserve"> לטובת העניין של כולנו. אבל אתם לא בחרתם בדרך הזאת </w:t>
      </w:r>
      <w:r w:rsidRPr="009A48FF">
        <w:rPr>
          <w:rtl/>
        </w:rPr>
        <w:t>–</w:t>
      </w:r>
      <w:r w:rsidRPr="009A48FF">
        <w:rPr>
          <w:rFonts w:hint="cs"/>
          <w:rtl/>
        </w:rPr>
        <w:t xml:space="preserve"> תלכו בה. אני בגלל זה לא אשנה את דעתי, למרות הקושי האישי שאני עומד בפניו. </w:t>
      </w:r>
    </w:p>
    <w:p w14:paraId="2D448957" w14:textId="77777777" w:rsidR="009A48FF" w:rsidRPr="009A48FF" w:rsidRDefault="009A48FF" w:rsidP="009A48FF">
      <w:pPr>
        <w:pStyle w:val="BodyText"/>
        <w:rPr>
          <w:rFonts w:hint="cs"/>
          <w:rtl/>
        </w:rPr>
      </w:pPr>
    </w:p>
    <w:p w14:paraId="395595CA" w14:textId="77777777" w:rsidR="009A48FF" w:rsidRPr="009A48FF" w:rsidRDefault="009A48FF" w:rsidP="009A48FF">
      <w:pPr>
        <w:pStyle w:val="BodyText"/>
        <w:rPr>
          <w:rFonts w:hint="cs"/>
          <w:rtl/>
        </w:rPr>
      </w:pPr>
      <w:r w:rsidRPr="009A48FF">
        <w:rPr>
          <w:rFonts w:hint="cs"/>
          <w:rtl/>
        </w:rPr>
        <w:tab/>
        <w:t xml:space="preserve">מה זה נקרא רטרואקטיבי? כאשר החלטנו, לא בקלות, לחתוך </w:t>
      </w:r>
      <w:r w:rsidRPr="009A48FF">
        <w:rPr>
          <w:rtl/>
        </w:rPr>
        <w:t>–</w:t>
      </w:r>
      <w:r w:rsidRPr="009A48FF">
        <w:rPr>
          <w:rFonts w:hint="cs"/>
          <w:rtl/>
        </w:rPr>
        <w:t xml:space="preserve"> נכון, שבח, ב- 96' </w:t>
      </w:r>
      <w:r w:rsidRPr="009A48FF">
        <w:rPr>
          <w:rtl/>
        </w:rPr>
        <w:t>–</w:t>
      </w:r>
      <w:r w:rsidRPr="009A48FF">
        <w:rPr>
          <w:rFonts w:hint="cs"/>
          <w:rtl/>
        </w:rPr>
        <w:t xml:space="preserve"> למה החלטנו ב- 96'? כי אנחנו לא מטורפים, ואמרנו: אנחנו לא רוצים להתעסק עם ראש ממשלה בן   90, שמיר, או עם מישהו אחר. אמרנו: מ- 96'.</w:t>
      </w:r>
    </w:p>
    <w:p w14:paraId="23602F4A" w14:textId="77777777" w:rsidR="009A48FF" w:rsidRPr="009A48FF" w:rsidRDefault="009A48FF" w:rsidP="009A48FF">
      <w:pPr>
        <w:pStyle w:val="BodyText"/>
        <w:rPr>
          <w:rFonts w:hint="cs"/>
          <w:rtl/>
        </w:rPr>
      </w:pPr>
    </w:p>
    <w:p w14:paraId="3C02F99B" w14:textId="77777777" w:rsidR="009A48FF" w:rsidRPr="009A48FF" w:rsidRDefault="009A48FF" w:rsidP="009A48FF">
      <w:pPr>
        <w:pStyle w:val="BodyText"/>
        <w:rPr>
          <w:rFonts w:hint="cs"/>
          <w:rtl/>
        </w:rPr>
      </w:pPr>
      <w:r w:rsidRPr="009A48FF">
        <w:rPr>
          <w:rFonts w:hint="cs"/>
          <w:rtl/>
        </w:rPr>
        <w:tab/>
        <w:t xml:space="preserve">אמרנו: בואו נקבע כללים מ- 96'. על מה? על חמש שנים, ושבע שנים נשיא? יש כאן את ההשוואה של מרכז המחקר של הכנסת </w:t>
      </w:r>
      <w:r w:rsidRPr="009A48FF">
        <w:rPr>
          <w:rtl/>
        </w:rPr>
        <w:t>–</w:t>
      </w:r>
      <w:r w:rsidRPr="009A48FF">
        <w:rPr>
          <w:rFonts w:hint="cs"/>
          <w:rtl/>
        </w:rPr>
        <w:t xml:space="preserve"> יש מעט מאוד מקומות בעולם שבהם זה מתקרב לזה.</w:t>
      </w:r>
    </w:p>
    <w:p w14:paraId="592E9356"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שבח וייס:</w:t>
      </w:r>
    </w:p>
    <w:p w14:paraId="6AD736E3" w14:textId="77777777" w:rsidR="009A48FF" w:rsidRPr="009A48FF" w:rsidRDefault="009A48FF" w:rsidP="009A48FF">
      <w:pPr>
        <w:pStyle w:val="BodyText"/>
        <w:rPr>
          <w:rFonts w:hint="cs"/>
          <w:rtl/>
        </w:rPr>
      </w:pPr>
    </w:p>
    <w:p w14:paraId="5D618AD7" w14:textId="77777777" w:rsidR="009A48FF" w:rsidRPr="009A48FF" w:rsidRDefault="009A48FF" w:rsidP="009A48FF">
      <w:pPr>
        <w:pStyle w:val="BodyText"/>
        <w:ind w:firstLine="567"/>
        <w:rPr>
          <w:rFonts w:hint="cs"/>
          <w:rtl/>
        </w:rPr>
      </w:pPr>
      <w:r w:rsidRPr="009A48FF">
        <w:rPr>
          <w:rFonts w:hint="cs"/>
          <w:rtl/>
        </w:rPr>
        <w:t xml:space="preserve">זה לא נכון. </w:t>
      </w:r>
    </w:p>
    <w:p w14:paraId="021834FF"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75B5DAC6" w14:textId="77777777" w:rsidR="009A48FF" w:rsidRPr="009A48FF" w:rsidRDefault="009A48FF" w:rsidP="009A48FF">
      <w:pPr>
        <w:pStyle w:val="BodyText"/>
        <w:rPr>
          <w:rFonts w:hint="cs"/>
          <w:rtl/>
        </w:rPr>
      </w:pPr>
    </w:p>
    <w:p w14:paraId="5C96CA5A" w14:textId="77777777" w:rsidR="009A48FF" w:rsidRPr="009A48FF" w:rsidRDefault="009A48FF" w:rsidP="009A48FF">
      <w:pPr>
        <w:pStyle w:val="BodyText"/>
        <w:rPr>
          <w:rFonts w:hint="cs"/>
          <w:rtl/>
        </w:rPr>
      </w:pPr>
      <w:r w:rsidRPr="009A48FF">
        <w:rPr>
          <w:rFonts w:hint="cs"/>
          <w:rtl/>
        </w:rPr>
        <w:tab/>
        <w:t xml:space="preserve">ברוב הארצות </w:t>
      </w:r>
      <w:r w:rsidRPr="009A48FF">
        <w:rPr>
          <w:rtl/>
        </w:rPr>
        <w:t>–</w:t>
      </w:r>
      <w:r w:rsidRPr="009A48FF">
        <w:rPr>
          <w:rFonts w:hint="cs"/>
          <w:rtl/>
        </w:rPr>
        <w:t xml:space="preserve"> באוסטרליה; בדנמרק; בהולנד; בארצות הברית לנשיא יש מצב אחר, לא לשר; בבריטניה, בכל הארצות - אמרנו: לנו יש תנאים מפליגים. </w:t>
      </w:r>
    </w:p>
    <w:p w14:paraId="1FDDC92C" w14:textId="77777777" w:rsidR="009A48FF" w:rsidRPr="009A48FF" w:rsidRDefault="009A48FF" w:rsidP="009A48FF">
      <w:pPr>
        <w:pStyle w:val="BodyText"/>
        <w:rPr>
          <w:rFonts w:hint="cs"/>
          <w:rtl/>
        </w:rPr>
      </w:pPr>
    </w:p>
    <w:p w14:paraId="1A7B54BC" w14:textId="77777777" w:rsidR="009A48FF" w:rsidRPr="009A48FF" w:rsidRDefault="009A48FF" w:rsidP="009A48FF">
      <w:pPr>
        <w:pStyle w:val="BodyText"/>
        <w:rPr>
          <w:rFonts w:hint="cs"/>
          <w:rtl/>
        </w:rPr>
      </w:pPr>
      <w:r w:rsidRPr="009A48FF">
        <w:rPr>
          <w:rFonts w:hint="cs"/>
          <w:rtl/>
        </w:rPr>
        <w:tab/>
        <w:t xml:space="preserve">שאלה ראשונה שנשאלה היתה: לכל החיים או לא לכל החיים? - אני מודה. ואמרנו: לא לכל החיים, וקבענו את שתי הקבוצות </w:t>
      </w:r>
      <w:r w:rsidRPr="009A48FF">
        <w:rPr>
          <w:rtl/>
        </w:rPr>
        <w:t>–</w:t>
      </w:r>
      <w:r w:rsidRPr="009A48FF">
        <w:rPr>
          <w:rFonts w:hint="cs"/>
          <w:rtl/>
        </w:rPr>
        <w:t xml:space="preserve"> חמש שנים לראשי ממשלה, ושבע שנים לנשיא. למה? משום שאמרנו: הקדנציה היא שבע שנים. </w:t>
      </w:r>
    </w:p>
    <w:p w14:paraId="086E692C" w14:textId="77777777" w:rsidR="009A48FF" w:rsidRPr="009A48FF" w:rsidRDefault="009A48FF" w:rsidP="009A48FF">
      <w:pPr>
        <w:pStyle w:val="BodyText"/>
        <w:rPr>
          <w:rFonts w:hint="cs"/>
          <w:rtl/>
        </w:rPr>
      </w:pPr>
    </w:p>
    <w:p w14:paraId="0EC56B4B" w14:textId="77777777" w:rsidR="009A48FF" w:rsidRPr="009A48FF" w:rsidRDefault="009A48FF" w:rsidP="009A48FF">
      <w:pPr>
        <w:pStyle w:val="BodyText"/>
        <w:rPr>
          <w:rFonts w:hint="cs"/>
          <w:rtl/>
        </w:rPr>
      </w:pPr>
      <w:r w:rsidRPr="009A48FF">
        <w:rPr>
          <w:rFonts w:hint="cs"/>
          <w:rtl/>
        </w:rPr>
        <w:tab/>
        <w:t xml:space="preserve">הזכויות הללו </w:t>
      </w:r>
      <w:r w:rsidRPr="009A48FF">
        <w:rPr>
          <w:rtl/>
        </w:rPr>
        <w:t>–</w:t>
      </w:r>
      <w:r w:rsidRPr="009A48FF">
        <w:rPr>
          <w:rFonts w:hint="cs"/>
          <w:rtl/>
        </w:rPr>
        <w:t xml:space="preserve"> מאיפה הן נובעות? הזכויות הללו נובעות משני מקורות. האחד, הכרת המעמד של נושא המשרה, שצריך לכבד אותו בתנאים מיוחדים </w:t>
      </w:r>
      <w:r w:rsidRPr="009A48FF">
        <w:rPr>
          <w:rtl/>
        </w:rPr>
        <w:t>–</w:t>
      </w:r>
      <w:r w:rsidRPr="009A48FF">
        <w:rPr>
          <w:rFonts w:hint="cs"/>
          <w:rtl/>
        </w:rPr>
        <w:t xml:space="preserve"> יותר משר, יותר מחברי כנסת, ויותר מכל אדם אחר. שנית, לתת לו אפשרות למלא את התפקיד, גם כאשר הוא מפסיק להיות שר, של קשר עם הציבור, וכו'. </w:t>
      </w:r>
    </w:p>
    <w:p w14:paraId="46B1D976" w14:textId="77777777" w:rsidR="009A48FF" w:rsidRPr="009A48FF" w:rsidRDefault="009A48FF" w:rsidP="009A48FF">
      <w:pPr>
        <w:pStyle w:val="BodyText"/>
        <w:rPr>
          <w:rFonts w:hint="cs"/>
          <w:rtl/>
        </w:rPr>
      </w:pPr>
    </w:p>
    <w:p w14:paraId="2FF06D11" w14:textId="77777777" w:rsidR="009A48FF" w:rsidRPr="009A48FF" w:rsidRDefault="009A48FF" w:rsidP="009A48FF">
      <w:pPr>
        <w:pStyle w:val="BodyText"/>
        <w:rPr>
          <w:rFonts w:hint="cs"/>
          <w:rtl/>
        </w:rPr>
      </w:pPr>
      <w:r w:rsidRPr="009A48FF">
        <w:rPr>
          <w:rFonts w:hint="cs"/>
          <w:rtl/>
        </w:rPr>
        <w:tab/>
        <w:t xml:space="preserve">יצרו זכויות, שהלכו ותפחו - אני לא רוצה לתאר איך הן תפחו ובאיזה עלויות הן תפחו, ואני לא מדבר על אף אחד מהנוכחים פה. </w:t>
      </w:r>
    </w:p>
    <w:p w14:paraId="3594FFEA" w14:textId="77777777" w:rsidR="009A48FF" w:rsidRPr="009A48FF" w:rsidRDefault="009A48FF" w:rsidP="009A48FF">
      <w:pPr>
        <w:pStyle w:val="BodyText"/>
        <w:rPr>
          <w:u w:val="single"/>
          <w:rtl/>
        </w:rPr>
      </w:pPr>
      <w:r w:rsidRPr="009A48FF">
        <w:rPr>
          <w:rtl/>
        </w:rPr>
        <w:br/>
      </w:r>
    </w:p>
    <w:p w14:paraId="302A8C93" w14:textId="77777777" w:rsidR="009A48FF" w:rsidRPr="009A48FF" w:rsidRDefault="009A48FF" w:rsidP="009A48FF">
      <w:pPr>
        <w:pStyle w:val="BodyText"/>
        <w:rPr>
          <w:rFonts w:hint="cs"/>
          <w:rtl/>
        </w:rPr>
      </w:pPr>
      <w:r w:rsidRPr="009A48FF">
        <w:rPr>
          <w:u w:val="single"/>
          <w:rtl/>
        </w:rPr>
        <w:br w:type="page"/>
      </w:r>
      <w:r w:rsidRPr="009A48FF">
        <w:rPr>
          <w:rFonts w:hint="cs"/>
          <w:u w:val="single"/>
          <w:rtl/>
        </w:rPr>
        <w:t>יושב-ראש הכנסת לשעבר דן תיכון:</w:t>
      </w:r>
    </w:p>
    <w:p w14:paraId="6B5FB1B3" w14:textId="77777777" w:rsidR="009A48FF" w:rsidRPr="009A48FF" w:rsidRDefault="009A48FF" w:rsidP="009A48FF">
      <w:pPr>
        <w:pStyle w:val="BodyText"/>
        <w:rPr>
          <w:rFonts w:hint="cs"/>
          <w:rtl/>
        </w:rPr>
      </w:pPr>
    </w:p>
    <w:p w14:paraId="5131191C" w14:textId="77777777" w:rsidR="009A48FF" w:rsidRPr="009A48FF" w:rsidRDefault="009A48FF" w:rsidP="009A48FF">
      <w:pPr>
        <w:pStyle w:val="BodyText"/>
        <w:rPr>
          <w:rFonts w:hint="cs"/>
          <w:rtl/>
        </w:rPr>
      </w:pPr>
      <w:r w:rsidRPr="009A48FF">
        <w:rPr>
          <w:rFonts w:hint="cs"/>
          <w:rtl/>
        </w:rPr>
        <w:tab/>
        <w:t>אני לא יודע מאיפה אתה לוקח את זה.</w:t>
      </w:r>
    </w:p>
    <w:p w14:paraId="639D3564"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21161E96" w14:textId="77777777" w:rsidR="009A48FF" w:rsidRPr="009A48FF" w:rsidRDefault="009A48FF" w:rsidP="009A48FF">
      <w:pPr>
        <w:pStyle w:val="BodyText"/>
        <w:rPr>
          <w:rFonts w:hint="cs"/>
          <w:rtl/>
        </w:rPr>
      </w:pPr>
    </w:p>
    <w:p w14:paraId="68A0317D" w14:textId="77777777" w:rsidR="009A48FF" w:rsidRPr="009A48FF" w:rsidRDefault="009A48FF" w:rsidP="009A48FF">
      <w:pPr>
        <w:pStyle w:val="BodyText"/>
        <w:rPr>
          <w:rFonts w:hint="cs"/>
          <w:rtl/>
        </w:rPr>
      </w:pPr>
      <w:r w:rsidRPr="009A48FF">
        <w:rPr>
          <w:rFonts w:hint="cs"/>
          <w:rtl/>
        </w:rPr>
        <w:tab/>
        <w:t>דן, מהנתונים כמה עלו ראשי ממשלה ונשיאים בתקציב המדינה, כל שנה.</w:t>
      </w:r>
    </w:p>
    <w:p w14:paraId="64976FCF"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20A94B84" w14:textId="77777777" w:rsidR="009A48FF" w:rsidRPr="009A48FF" w:rsidRDefault="009A48FF" w:rsidP="009A48FF">
      <w:pPr>
        <w:pStyle w:val="BodyText"/>
        <w:rPr>
          <w:rFonts w:hint="cs"/>
          <w:rtl/>
        </w:rPr>
      </w:pPr>
    </w:p>
    <w:p w14:paraId="19C2CF56" w14:textId="77777777" w:rsidR="009A48FF" w:rsidRPr="009A48FF" w:rsidRDefault="009A48FF" w:rsidP="009A48FF">
      <w:pPr>
        <w:pStyle w:val="BodyText"/>
        <w:rPr>
          <w:rFonts w:hint="cs"/>
          <w:rtl/>
        </w:rPr>
      </w:pPr>
      <w:r w:rsidRPr="009A48FF">
        <w:rPr>
          <w:rFonts w:hint="cs"/>
          <w:rtl/>
        </w:rPr>
        <w:tab/>
        <w:t>אבל זה לא נכון. אני מופיע בסכום של שני מיליון, והוצאתי אפס, אז על מה אתה מדבר?</w:t>
      </w:r>
    </w:p>
    <w:p w14:paraId="6198DB8D"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402B8ABD" w14:textId="77777777" w:rsidR="009A48FF" w:rsidRPr="009A48FF" w:rsidRDefault="009A48FF" w:rsidP="009A48FF">
      <w:pPr>
        <w:bidi/>
        <w:jc w:val="both"/>
        <w:rPr>
          <w:rFonts w:cs="David" w:hint="cs"/>
          <w:u w:val="single"/>
          <w:rtl/>
        </w:rPr>
      </w:pPr>
    </w:p>
    <w:p w14:paraId="61763852" w14:textId="77777777" w:rsidR="009A48FF" w:rsidRPr="009A48FF" w:rsidRDefault="009A48FF" w:rsidP="009A48FF">
      <w:pPr>
        <w:pStyle w:val="BodyText"/>
        <w:overflowPunct w:val="0"/>
        <w:autoSpaceDE w:val="0"/>
        <w:autoSpaceDN w:val="0"/>
        <w:adjustRightInd w:val="0"/>
        <w:textAlignment w:val="baseline"/>
        <w:rPr>
          <w:rFonts w:hint="cs"/>
          <w:sz w:val="22"/>
          <w:rtl/>
        </w:rPr>
      </w:pPr>
      <w:r w:rsidRPr="009A48FF">
        <w:rPr>
          <w:rFonts w:hint="cs"/>
          <w:sz w:val="22"/>
          <w:rtl/>
        </w:rPr>
        <w:tab/>
        <w:t xml:space="preserve">מר תיכון, אני קוראת אותך לסדר. </w:t>
      </w:r>
    </w:p>
    <w:p w14:paraId="0F5B7C75" w14:textId="77777777" w:rsidR="009A48FF" w:rsidRPr="009A48FF" w:rsidRDefault="009A48FF" w:rsidP="009A48FF">
      <w:pPr>
        <w:pStyle w:val="BodyText"/>
        <w:rPr>
          <w:rFonts w:hint="cs"/>
          <w:rtl/>
        </w:rPr>
      </w:pPr>
    </w:p>
    <w:p w14:paraId="43C23FBD" w14:textId="77777777" w:rsidR="009A48FF" w:rsidRPr="009A48FF" w:rsidRDefault="009A48FF" w:rsidP="009A48FF">
      <w:pPr>
        <w:pStyle w:val="BodyText"/>
        <w:rPr>
          <w:rFonts w:hint="cs"/>
          <w:rtl/>
        </w:rPr>
      </w:pPr>
      <w:r w:rsidRPr="009A48FF">
        <w:rPr>
          <w:rFonts w:hint="cs"/>
          <w:u w:val="single"/>
          <w:rtl/>
        </w:rPr>
        <w:t>חיים אורון:</w:t>
      </w:r>
    </w:p>
    <w:p w14:paraId="0E140816" w14:textId="77777777" w:rsidR="009A48FF" w:rsidRPr="009A48FF" w:rsidRDefault="009A48FF" w:rsidP="009A48FF">
      <w:pPr>
        <w:pStyle w:val="BodyText"/>
        <w:rPr>
          <w:rFonts w:hint="cs"/>
          <w:rtl/>
        </w:rPr>
      </w:pPr>
    </w:p>
    <w:p w14:paraId="3186DFFA" w14:textId="77777777" w:rsidR="009A48FF" w:rsidRPr="009A48FF" w:rsidRDefault="009A48FF" w:rsidP="009A48FF">
      <w:pPr>
        <w:pStyle w:val="BodyText"/>
        <w:rPr>
          <w:rFonts w:hint="cs"/>
          <w:rtl/>
        </w:rPr>
      </w:pPr>
      <w:r w:rsidRPr="009A48FF">
        <w:rPr>
          <w:rFonts w:hint="cs"/>
          <w:rtl/>
        </w:rPr>
        <w:tab/>
        <w:t xml:space="preserve">אני לא יודע </w:t>
      </w:r>
      <w:r w:rsidRPr="009A48FF">
        <w:rPr>
          <w:rtl/>
        </w:rPr>
        <w:t>–</w:t>
      </w:r>
      <w:r w:rsidRPr="009A48FF">
        <w:rPr>
          <w:rFonts w:hint="cs"/>
          <w:rtl/>
        </w:rPr>
        <w:t xml:space="preserve"> וגם אתה לא ידעת, דן </w:t>
      </w:r>
      <w:r w:rsidRPr="009A48FF">
        <w:rPr>
          <w:rtl/>
        </w:rPr>
        <w:t>–</w:t>
      </w:r>
      <w:r w:rsidRPr="009A48FF">
        <w:rPr>
          <w:rFonts w:hint="cs"/>
          <w:rtl/>
        </w:rPr>
        <w:t xml:space="preserve"> לנהל דיון על נושאים כאלה עם האדם שעומד לפניך, ואתה אומר: אתה לוקח לי כסף מהכיס. אני לא רוצה לקחת  כסף מהכיס.</w:t>
      </w:r>
    </w:p>
    <w:p w14:paraId="1E4B4533"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יושב-ראש הכנסת לשעבר דן תיכון:</w:t>
      </w:r>
    </w:p>
    <w:p w14:paraId="48AA8507" w14:textId="77777777" w:rsidR="009A48FF" w:rsidRPr="009A48FF" w:rsidRDefault="009A48FF" w:rsidP="009A48FF">
      <w:pPr>
        <w:pStyle w:val="BodyText"/>
        <w:rPr>
          <w:rFonts w:hint="cs"/>
          <w:u w:val="single"/>
          <w:rtl/>
        </w:rPr>
      </w:pPr>
    </w:p>
    <w:p w14:paraId="50BE2CAB" w14:textId="77777777" w:rsidR="009A48FF" w:rsidRPr="009A48FF" w:rsidRDefault="009A48FF" w:rsidP="009A48FF">
      <w:pPr>
        <w:pStyle w:val="BodyText"/>
        <w:rPr>
          <w:rFonts w:hint="cs"/>
          <w:rtl/>
        </w:rPr>
      </w:pPr>
      <w:r w:rsidRPr="009A48FF">
        <w:rPr>
          <w:rFonts w:hint="cs"/>
          <w:rtl/>
        </w:rPr>
        <w:tab/>
        <w:t xml:space="preserve">לא נכון. </w:t>
      </w:r>
    </w:p>
    <w:p w14:paraId="2AC46EC5"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4CDA3C74" w14:textId="77777777" w:rsidR="009A48FF" w:rsidRPr="009A48FF" w:rsidRDefault="009A48FF" w:rsidP="009A48FF">
      <w:pPr>
        <w:pStyle w:val="BodyText"/>
        <w:rPr>
          <w:rFonts w:hint="cs"/>
          <w:rtl/>
        </w:rPr>
      </w:pPr>
    </w:p>
    <w:p w14:paraId="6B4E1384" w14:textId="77777777" w:rsidR="009A48FF" w:rsidRPr="009A48FF" w:rsidRDefault="009A48FF" w:rsidP="009A48FF">
      <w:pPr>
        <w:pStyle w:val="BodyText"/>
        <w:rPr>
          <w:rFonts w:hint="cs"/>
          <w:rtl/>
        </w:rPr>
      </w:pPr>
      <w:r w:rsidRPr="009A48FF">
        <w:rPr>
          <w:rFonts w:hint="cs"/>
          <w:rtl/>
        </w:rPr>
        <w:tab/>
        <w:t xml:space="preserve">אז עזוב אותי מזה. אני לא מדבר עליך. אני לא מדבר עכשיו עליך, ולא מדבר על שבח וייס </w:t>
      </w:r>
      <w:r w:rsidRPr="009A48FF">
        <w:rPr>
          <w:rtl/>
        </w:rPr>
        <w:t>–</w:t>
      </w:r>
      <w:r w:rsidRPr="009A48FF">
        <w:rPr>
          <w:rFonts w:hint="cs"/>
          <w:rtl/>
        </w:rPr>
        <w:t xml:space="preserve"> והאמן לי שזה לא קל לי. </w:t>
      </w:r>
    </w:p>
    <w:p w14:paraId="2D4FA5F1"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639DD31C" w14:textId="77777777" w:rsidR="009A48FF" w:rsidRPr="009A48FF" w:rsidRDefault="009A48FF" w:rsidP="009A48FF">
      <w:pPr>
        <w:pStyle w:val="BodyText"/>
        <w:rPr>
          <w:rFonts w:hint="cs"/>
          <w:rtl/>
        </w:rPr>
      </w:pPr>
    </w:p>
    <w:p w14:paraId="38B8BABB" w14:textId="77777777" w:rsidR="009A48FF" w:rsidRPr="009A48FF" w:rsidRDefault="009A48FF" w:rsidP="009A48FF">
      <w:pPr>
        <w:pStyle w:val="BodyText"/>
        <w:rPr>
          <w:rFonts w:hint="cs"/>
          <w:rtl/>
        </w:rPr>
      </w:pPr>
      <w:r w:rsidRPr="009A48FF">
        <w:rPr>
          <w:rFonts w:hint="cs"/>
          <w:rtl/>
        </w:rPr>
        <w:tab/>
        <w:t xml:space="preserve">חבר הכנסת אורון, יש לי הצעה לסדר. </w:t>
      </w:r>
    </w:p>
    <w:p w14:paraId="21E05E71"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שבח וייס:</w:t>
      </w:r>
    </w:p>
    <w:p w14:paraId="3793EBF8" w14:textId="77777777" w:rsidR="009A48FF" w:rsidRPr="009A48FF" w:rsidRDefault="009A48FF" w:rsidP="009A48FF">
      <w:pPr>
        <w:pStyle w:val="BodyText"/>
        <w:rPr>
          <w:rFonts w:hint="cs"/>
          <w:rtl/>
        </w:rPr>
      </w:pPr>
    </w:p>
    <w:p w14:paraId="40D0578B" w14:textId="77777777" w:rsidR="009A48FF" w:rsidRPr="009A48FF" w:rsidRDefault="009A48FF" w:rsidP="009A48FF">
      <w:pPr>
        <w:pStyle w:val="BodyText"/>
        <w:rPr>
          <w:rFonts w:hint="cs"/>
          <w:rtl/>
        </w:rPr>
      </w:pPr>
      <w:r w:rsidRPr="009A48FF">
        <w:rPr>
          <w:rFonts w:hint="cs"/>
          <w:rtl/>
        </w:rPr>
        <w:tab/>
        <w:t>מה עם פנסיה מאה אחוז - - -</w:t>
      </w:r>
    </w:p>
    <w:p w14:paraId="13BB5028" w14:textId="77777777" w:rsidR="009A48FF" w:rsidRPr="009A48FF" w:rsidRDefault="009A48FF" w:rsidP="009A48FF">
      <w:pPr>
        <w:pStyle w:val="BodyText"/>
        <w:rPr>
          <w:rFonts w:hint="cs"/>
          <w:rtl/>
        </w:rPr>
      </w:pPr>
    </w:p>
    <w:p w14:paraId="13FECE26" w14:textId="77777777" w:rsidR="009A48FF" w:rsidRPr="009A48FF" w:rsidRDefault="009A48FF" w:rsidP="009A48FF">
      <w:pPr>
        <w:pStyle w:val="BodyText"/>
        <w:rPr>
          <w:rFonts w:hint="cs"/>
          <w:rtl/>
        </w:rPr>
      </w:pPr>
      <w:r w:rsidRPr="009A48FF">
        <w:rPr>
          <w:rFonts w:hint="cs"/>
          <w:u w:val="single"/>
          <w:rtl/>
        </w:rPr>
        <w:t>חיים אורון:</w:t>
      </w:r>
    </w:p>
    <w:p w14:paraId="31374373" w14:textId="77777777" w:rsidR="009A48FF" w:rsidRPr="009A48FF" w:rsidRDefault="009A48FF" w:rsidP="009A48FF">
      <w:pPr>
        <w:pStyle w:val="BodyText"/>
        <w:rPr>
          <w:rFonts w:hint="cs"/>
          <w:rtl/>
        </w:rPr>
      </w:pPr>
    </w:p>
    <w:p w14:paraId="30235CBC" w14:textId="77777777" w:rsidR="009A48FF" w:rsidRPr="009A48FF" w:rsidRDefault="009A48FF" w:rsidP="009A48FF">
      <w:pPr>
        <w:pStyle w:val="BodyText"/>
        <w:rPr>
          <w:rFonts w:hint="cs"/>
          <w:rtl/>
        </w:rPr>
      </w:pPr>
      <w:r w:rsidRPr="009A48FF">
        <w:rPr>
          <w:rFonts w:hint="cs"/>
          <w:rtl/>
        </w:rPr>
        <w:tab/>
        <w:t xml:space="preserve">שבח, שמעתי מה שאמרת. אני </w:t>
      </w:r>
      <w:r w:rsidRPr="009A48FF">
        <w:rPr>
          <w:rtl/>
        </w:rPr>
        <w:t>–</w:t>
      </w:r>
      <w:r w:rsidRPr="009A48FF">
        <w:rPr>
          <w:rFonts w:hint="cs"/>
          <w:rtl/>
        </w:rPr>
        <w:t xml:space="preserve"> את השנה וחצי שבהן הייתי שר </w:t>
      </w:r>
      <w:r w:rsidRPr="009A48FF">
        <w:rPr>
          <w:rtl/>
        </w:rPr>
        <w:t>–</w:t>
      </w:r>
      <w:r w:rsidRPr="009A48FF">
        <w:rPr>
          <w:rFonts w:hint="cs"/>
          <w:rtl/>
        </w:rPr>
        <w:t xml:space="preserve"> הפסדתי בפנסיה גם בממשלה וגם בכנסת, והיות שהתפטרתי מהכנסת - - -</w:t>
      </w:r>
    </w:p>
    <w:p w14:paraId="57A9567C"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1667CA1C" w14:textId="77777777" w:rsidR="009A48FF" w:rsidRPr="009A48FF" w:rsidRDefault="009A48FF" w:rsidP="009A48FF">
      <w:pPr>
        <w:bidi/>
        <w:jc w:val="both"/>
        <w:rPr>
          <w:rFonts w:cs="David" w:hint="cs"/>
          <w:u w:val="single"/>
          <w:rtl/>
        </w:rPr>
      </w:pPr>
    </w:p>
    <w:p w14:paraId="26C15FB4" w14:textId="77777777" w:rsidR="009A48FF" w:rsidRPr="009A48FF" w:rsidRDefault="009A48FF" w:rsidP="009A48FF">
      <w:pPr>
        <w:pStyle w:val="BodyText"/>
        <w:rPr>
          <w:rFonts w:hint="cs"/>
          <w:rtl/>
        </w:rPr>
      </w:pPr>
      <w:r w:rsidRPr="009A48FF">
        <w:rPr>
          <w:rFonts w:hint="cs"/>
          <w:rtl/>
        </w:rPr>
        <w:tab/>
        <w:t xml:space="preserve"> פרשתם נורא מהר.</w:t>
      </w:r>
    </w:p>
    <w:p w14:paraId="63813376" w14:textId="77777777" w:rsidR="009A48FF" w:rsidRPr="009A48FF" w:rsidRDefault="009A48FF" w:rsidP="009A48FF">
      <w:pPr>
        <w:pStyle w:val="BodyText"/>
        <w:rPr>
          <w:rFonts w:hint="cs"/>
          <w:rtl/>
        </w:rPr>
      </w:pPr>
    </w:p>
    <w:p w14:paraId="6EA0231C" w14:textId="77777777" w:rsidR="009A48FF" w:rsidRPr="009A48FF" w:rsidRDefault="009A48FF" w:rsidP="009A48FF">
      <w:pPr>
        <w:pStyle w:val="BodyText"/>
        <w:rPr>
          <w:rFonts w:hint="cs"/>
          <w:rtl/>
        </w:rPr>
      </w:pPr>
      <w:r w:rsidRPr="009A48FF">
        <w:rPr>
          <w:rFonts w:hint="cs"/>
          <w:u w:val="single"/>
          <w:rtl/>
        </w:rPr>
        <w:t>חיים אורון:</w:t>
      </w:r>
    </w:p>
    <w:p w14:paraId="106FE2EF" w14:textId="77777777" w:rsidR="009A48FF" w:rsidRPr="009A48FF" w:rsidRDefault="009A48FF" w:rsidP="009A48FF">
      <w:pPr>
        <w:pStyle w:val="BodyText"/>
        <w:rPr>
          <w:rFonts w:hint="cs"/>
          <w:rtl/>
        </w:rPr>
      </w:pPr>
    </w:p>
    <w:p w14:paraId="2F61A4BF" w14:textId="77777777" w:rsidR="009A48FF" w:rsidRPr="009A48FF" w:rsidRDefault="009A48FF" w:rsidP="009A48FF">
      <w:pPr>
        <w:pStyle w:val="BodyText"/>
        <w:rPr>
          <w:rFonts w:hint="cs"/>
          <w:rtl/>
        </w:rPr>
      </w:pPr>
      <w:r w:rsidRPr="009A48FF">
        <w:rPr>
          <w:rFonts w:hint="cs"/>
          <w:rtl/>
        </w:rPr>
        <w:tab/>
        <w:t xml:space="preserve">נכון, בסדר גמור. </w:t>
      </w:r>
    </w:p>
    <w:p w14:paraId="4FF9F686" w14:textId="77777777" w:rsidR="009A48FF" w:rsidRPr="009A48FF" w:rsidRDefault="009A48FF" w:rsidP="009A48FF">
      <w:pPr>
        <w:pStyle w:val="BodyText"/>
        <w:rPr>
          <w:rFonts w:hint="cs"/>
          <w:rtl/>
        </w:rPr>
      </w:pPr>
      <w:r w:rsidRPr="009A48FF">
        <w:rPr>
          <w:rtl/>
        </w:rPr>
        <w:br/>
      </w:r>
      <w:r w:rsidRPr="009A48FF">
        <w:rPr>
          <w:rFonts w:hint="cs"/>
          <w:u w:val="single"/>
          <w:rtl/>
        </w:rPr>
        <w:t>קריאות:</w:t>
      </w:r>
    </w:p>
    <w:p w14:paraId="437342EE" w14:textId="77777777" w:rsidR="009A48FF" w:rsidRPr="009A48FF" w:rsidRDefault="009A48FF" w:rsidP="009A48FF">
      <w:pPr>
        <w:pStyle w:val="BodyText"/>
        <w:rPr>
          <w:rFonts w:hint="cs"/>
          <w:rtl/>
        </w:rPr>
      </w:pPr>
    </w:p>
    <w:p w14:paraId="37DB6C8B" w14:textId="77777777" w:rsidR="009A48FF" w:rsidRPr="009A48FF" w:rsidRDefault="009A48FF" w:rsidP="009A48FF">
      <w:pPr>
        <w:pStyle w:val="BodyText"/>
        <w:rPr>
          <w:rFonts w:hint="cs"/>
          <w:rtl/>
        </w:rPr>
      </w:pPr>
      <w:r w:rsidRPr="009A48FF">
        <w:rPr>
          <w:rFonts w:hint="cs"/>
          <w:rtl/>
        </w:rPr>
        <w:tab/>
        <w:t>- - -</w:t>
      </w:r>
    </w:p>
    <w:p w14:paraId="77DFE04B" w14:textId="77777777" w:rsidR="009A48FF" w:rsidRPr="009A48FF" w:rsidRDefault="009A48FF" w:rsidP="009A48FF">
      <w:pPr>
        <w:bidi/>
        <w:jc w:val="both"/>
        <w:rPr>
          <w:rFonts w:cs="David"/>
          <w:rtl/>
        </w:rPr>
      </w:pPr>
      <w:r w:rsidRPr="009A48FF">
        <w:rPr>
          <w:rFonts w:cs="David"/>
          <w:rtl/>
        </w:rPr>
        <w:br/>
      </w:r>
    </w:p>
    <w:p w14:paraId="62AC883E" w14:textId="77777777" w:rsidR="009A48FF" w:rsidRPr="009A48FF" w:rsidRDefault="009A48FF" w:rsidP="009A48FF">
      <w:pPr>
        <w:bidi/>
        <w:jc w:val="both"/>
        <w:rPr>
          <w:rFonts w:cs="David" w:hint="cs"/>
          <w:u w:val="single"/>
          <w:rtl/>
        </w:rPr>
      </w:pPr>
      <w:r w:rsidRPr="009A48FF">
        <w:rPr>
          <w:rFonts w:cs="David"/>
          <w:rtl/>
        </w:rPr>
        <w:br w:type="page"/>
      </w:r>
      <w:r w:rsidRPr="009A48FF">
        <w:rPr>
          <w:rFonts w:cs="David" w:hint="cs"/>
          <w:u w:val="single"/>
          <w:rtl/>
        </w:rPr>
        <w:t>היו"ר רוחמה אברהם בלילא:</w:t>
      </w:r>
    </w:p>
    <w:p w14:paraId="0FF39B0D" w14:textId="77777777" w:rsidR="009A48FF" w:rsidRPr="009A48FF" w:rsidRDefault="009A48FF" w:rsidP="009A48FF">
      <w:pPr>
        <w:pStyle w:val="BodyText"/>
        <w:rPr>
          <w:rFonts w:hint="cs"/>
          <w:rtl/>
        </w:rPr>
      </w:pPr>
    </w:p>
    <w:p w14:paraId="0F90041D" w14:textId="77777777" w:rsidR="009A48FF" w:rsidRPr="009A48FF" w:rsidRDefault="009A48FF" w:rsidP="009A48FF">
      <w:pPr>
        <w:pStyle w:val="BodyText"/>
        <w:rPr>
          <w:rFonts w:hint="cs"/>
          <w:rtl/>
        </w:rPr>
      </w:pPr>
      <w:r w:rsidRPr="009A48FF">
        <w:rPr>
          <w:rFonts w:hint="cs"/>
          <w:rtl/>
        </w:rPr>
        <w:tab/>
        <w:t xml:space="preserve">סליחה, אני מציעה את הדבר הבא. מכיוון שנוצרה כאן סיטואציה שבה אף אחד מאיתנו לא מרגיש נוח כאשר אנחנו מתעמתים זה מול זה </w:t>
      </w:r>
      <w:r w:rsidRPr="009A48FF">
        <w:rPr>
          <w:rtl/>
        </w:rPr>
        <w:t>–</w:t>
      </w:r>
      <w:r w:rsidRPr="009A48FF">
        <w:rPr>
          <w:rFonts w:hint="cs"/>
          <w:rtl/>
        </w:rPr>
        <w:t xml:space="preserve"> ולכך אינני רוצה להגיע </w:t>
      </w:r>
      <w:r w:rsidRPr="009A48FF">
        <w:rPr>
          <w:rtl/>
        </w:rPr>
        <w:t>–</w:t>
      </w:r>
      <w:r w:rsidRPr="009A48FF">
        <w:rPr>
          <w:rFonts w:hint="cs"/>
          <w:rtl/>
        </w:rPr>
        <w:t xml:space="preserve"> ההצעה שלי היא כזאת. שאנחנו ננהל את המשך הדיון ללא הנוגעים בדבר, ותרשו לי </w:t>
      </w:r>
      <w:r w:rsidRPr="009A48FF">
        <w:rPr>
          <w:rtl/>
        </w:rPr>
        <w:t>–</w:t>
      </w:r>
      <w:r w:rsidRPr="009A48FF">
        <w:rPr>
          <w:rFonts w:hint="cs"/>
          <w:rtl/>
        </w:rPr>
        <w:t xml:space="preserve"> אני לא רוצה לבזות עוד את אף אחד. אני חושבת שהצגתם בפני חברי הוועדה את עמדתכם.</w:t>
      </w:r>
    </w:p>
    <w:p w14:paraId="22FA7D77" w14:textId="77777777" w:rsidR="009A48FF" w:rsidRPr="009A48FF" w:rsidRDefault="009A48FF" w:rsidP="009A48FF">
      <w:pPr>
        <w:pStyle w:val="BodyText"/>
        <w:rPr>
          <w:rFonts w:hint="cs"/>
          <w:rtl/>
        </w:rPr>
      </w:pPr>
    </w:p>
    <w:p w14:paraId="7EAC0928" w14:textId="77777777" w:rsidR="009A48FF" w:rsidRPr="009A48FF" w:rsidRDefault="009A48FF" w:rsidP="009A48FF">
      <w:pPr>
        <w:pStyle w:val="BodyText"/>
        <w:rPr>
          <w:rFonts w:hint="cs"/>
          <w:rtl/>
        </w:rPr>
      </w:pPr>
      <w:r w:rsidRPr="009A48FF">
        <w:rPr>
          <w:rFonts w:hint="cs"/>
          <w:rtl/>
        </w:rPr>
        <w:tab/>
        <w:t xml:space="preserve">אני רואה שאין סוף לכל הסיטואציה הזאת, ואני מבקשת שהדיון ימשיך להתנהל בקרב חברי הוועדה בלבד. </w:t>
      </w:r>
    </w:p>
    <w:p w14:paraId="28E835F3"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שבח וייס:</w:t>
      </w:r>
    </w:p>
    <w:p w14:paraId="6F6A6CD6" w14:textId="77777777" w:rsidR="009A48FF" w:rsidRPr="009A48FF" w:rsidRDefault="009A48FF" w:rsidP="009A48FF">
      <w:pPr>
        <w:pStyle w:val="BodyText"/>
        <w:rPr>
          <w:rFonts w:hint="cs"/>
          <w:rtl/>
        </w:rPr>
      </w:pPr>
    </w:p>
    <w:p w14:paraId="60DE4B78" w14:textId="77777777" w:rsidR="009A48FF" w:rsidRPr="009A48FF" w:rsidRDefault="009A48FF" w:rsidP="009A48FF">
      <w:pPr>
        <w:pStyle w:val="BodyText"/>
        <w:rPr>
          <w:rFonts w:hint="cs"/>
          <w:rtl/>
        </w:rPr>
      </w:pPr>
      <w:r w:rsidRPr="009A48FF">
        <w:rPr>
          <w:rFonts w:hint="cs"/>
          <w:rtl/>
        </w:rPr>
        <w:tab/>
        <w:t xml:space="preserve">קודם כול, אני מצטער בכלל שבאתי </w:t>
      </w:r>
      <w:r w:rsidRPr="009A48FF">
        <w:rPr>
          <w:rtl/>
        </w:rPr>
        <w:t>–</w:t>
      </w:r>
      <w:r w:rsidRPr="009A48FF">
        <w:rPr>
          <w:rFonts w:hint="cs"/>
          <w:rtl/>
        </w:rPr>
        <w:t xml:space="preserve"> "דוגרי" </w:t>
      </w:r>
      <w:r w:rsidRPr="009A48FF">
        <w:rPr>
          <w:rtl/>
        </w:rPr>
        <w:t>–</w:t>
      </w:r>
      <w:r w:rsidRPr="009A48FF">
        <w:rPr>
          <w:rFonts w:hint="cs"/>
          <w:rtl/>
        </w:rPr>
        <w:t xml:space="preserve"> אני חושב שהדיון צריך להיות בלעדינו. אני אמרתי לך כיצד אני ניהלתי את העניינים בתקופתי </w:t>
      </w:r>
      <w:r w:rsidRPr="009A48FF">
        <w:rPr>
          <w:rtl/>
        </w:rPr>
        <w:t>–</w:t>
      </w:r>
      <w:r w:rsidRPr="009A48FF">
        <w:rPr>
          <w:rFonts w:hint="cs"/>
          <w:rtl/>
        </w:rPr>
        <w:t xml:space="preserve"> אף פעם לא עם הנוגעים בדבר. כשהיינו צריכים לייצג זכויות של יושבי-ראש כנסת אחרים, אני </w:t>
      </w:r>
      <w:r w:rsidRPr="009A48FF">
        <w:rPr>
          <w:rtl/>
        </w:rPr>
        <w:t>–</w:t>
      </w:r>
      <w:r w:rsidRPr="009A48FF">
        <w:rPr>
          <w:rFonts w:hint="cs"/>
          <w:rtl/>
        </w:rPr>
        <w:t xml:space="preserve"> אז, בתור מכהן, שזה לא נוגע לי </w:t>
      </w:r>
      <w:r w:rsidRPr="009A48FF">
        <w:rPr>
          <w:rtl/>
        </w:rPr>
        <w:t>–</w:t>
      </w:r>
      <w:r w:rsidRPr="009A48FF">
        <w:rPr>
          <w:rFonts w:hint="cs"/>
          <w:rtl/>
        </w:rPr>
        <w:t xml:space="preserve"> ייצגתי אותם. אז כמובן שזה מאוד מתקבל על הדעת. הלוואי ויכולתי לעשות את זה רטרואקטיבית, הייתי חוסך גם מעצמי הערות אישית </w:t>
      </w:r>
      <w:r w:rsidRPr="009A48FF">
        <w:rPr>
          <w:rtl/>
        </w:rPr>
        <w:t>–</w:t>
      </w:r>
      <w:r w:rsidRPr="009A48FF">
        <w:rPr>
          <w:rFonts w:hint="cs"/>
          <w:rtl/>
        </w:rPr>
        <w:t xml:space="preserve"> ג'ומס, סליחה. </w:t>
      </w:r>
    </w:p>
    <w:p w14:paraId="4B023301"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2E6B833C" w14:textId="77777777" w:rsidR="009A48FF" w:rsidRPr="009A48FF" w:rsidRDefault="009A48FF" w:rsidP="009A48FF">
      <w:pPr>
        <w:pStyle w:val="BodyText"/>
        <w:rPr>
          <w:rFonts w:hint="cs"/>
          <w:rtl/>
        </w:rPr>
      </w:pPr>
    </w:p>
    <w:p w14:paraId="6D964E6A" w14:textId="77777777" w:rsidR="009A48FF" w:rsidRPr="009A48FF" w:rsidRDefault="009A48FF" w:rsidP="009A48FF">
      <w:pPr>
        <w:pStyle w:val="BodyText"/>
        <w:rPr>
          <w:rFonts w:hint="cs"/>
          <w:rtl/>
        </w:rPr>
      </w:pPr>
      <w:r w:rsidRPr="009A48FF">
        <w:rPr>
          <w:rFonts w:hint="cs"/>
          <w:rtl/>
        </w:rPr>
        <w:tab/>
        <w:t xml:space="preserve">שלא ייצאו עכשיו, זה לא יפה. </w:t>
      </w:r>
    </w:p>
    <w:p w14:paraId="3A4B2C7F"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70F6E4DE" w14:textId="77777777" w:rsidR="009A48FF" w:rsidRPr="009A48FF" w:rsidRDefault="009A48FF" w:rsidP="009A48FF">
      <w:pPr>
        <w:pStyle w:val="BodyText"/>
        <w:rPr>
          <w:rFonts w:hint="cs"/>
          <w:rtl/>
        </w:rPr>
      </w:pPr>
    </w:p>
    <w:p w14:paraId="4AB70598" w14:textId="77777777" w:rsidR="009A48FF" w:rsidRPr="009A48FF" w:rsidRDefault="009A48FF" w:rsidP="009A48FF">
      <w:pPr>
        <w:pStyle w:val="BodyText"/>
        <w:rPr>
          <w:rFonts w:hint="cs"/>
          <w:rtl/>
        </w:rPr>
      </w:pPr>
      <w:r w:rsidRPr="009A48FF">
        <w:rPr>
          <w:rFonts w:hint="cs"/>
          <w:rtl/>
        </w:rPr>
        <w:tab/>
        <w:t>הישיבה הבאה תתנהל עם חברי הוועדה בלבד.</w:t>
      </w:r>
    </w:p>
    <w:p w14:paraId="6A5E7640"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שבח וייס:</w:t>
      </w:r>
    </w:p>
    <w:p w14:paraId="44EB73E1" w14:textId="77777777" w:rsidR="009A48FF" w:rsidRPr="009A48FF" w:rsidRDefault="009A48FF" w:rsidP="009A48FF">
      <w:pPr>
        <w:pStyle w:val="BodyText"/>
        <w:rPr>
          <w:rFonts w:hint="cs"/>
          <w:rtl/>
        </w:rPr>
      </w:pPr>
    </w:p>
    <w:p w14:paraId="17C95788" w14:textId="77777777" w:rsidR="009A48FF" w:rsidRPr="009A48FF" w:rsidRDefault="009A48FF" w:rsidP="009A48FF">
      <w:pPr>
        <w:pStyle w:val="BodyText"/>
        <w:rPr>
          <w:rFonts w:hint="cs"/>
          <w:rtl/>
        </w:rPr>
      </w:pPr>
      <w:r w:rsidRPr="009A48FF">
        <w:rPr>
          <w:rFonts w:hint="cs"/>
          <w:rtl/>
        </w:rPr>
        <w:tab/>
        <w:t xml:space="preserve">אני לא אהיה פה, וגם אם אוזמן </w:t>
      </w:r>
      <w:r w:rsidRPr="009A48FF">
        <w:rPr>
          <w:rtl/>
        </w:rPr>
        <w:t>–</w:t>
      </w:r>
      <w:r w:rsidRPr="009A48FF">
        <w:rPr>
          <w:rFonts w:hint="cs"/>
          <w:rtl/>
        </w:rPr>
        <w:t xml:space="preserve"> לא אהיה. גברתי היושבת-ראש, יש לי הצעה, אם מותר</w:t>
      </w:r>
      <w:r w:rsidRPr="009A48FF">
        <w:rPr>
          <w:rtl/>
        </w:rPr>
        <w:t>–</w:t>
      </w:r>
      <w:r w:rsidRPr="009A48FF">
        <w:rPr>
          <w:rFonts w:hint="cs"/>
          <w:rtl/>
        </w:rPr>
        <w:t xml:space="preserve"> ותקבלו או לא תקבלו. אני מציע שוועדת הכנסת </w:t>
      </w:r>
      <w:r w:rsidRPr="009A48FF">
        <w:rPr>
          <w:rtl/>
        </w:rPr>
        <w:t>–</w:t>
      </w:r>
      <w:r w:rsidRPr="009A48FF">
        <w:rPr>
          <w:rFonts w:hint="cs"/>
          <w:rtl/>
        </w:rPr>
        <w:t xml:space="preserve"> מכיוון שנכנסו לנושא חשוב, ואני כבר אמרתי לכם שלא יהיו לכם בעיות עם הגלגלים שלי - - -</w:t>
      </w:r>
    </w:p>
    <w:p w14:paraId="222FB940" w14:textId="77777777" w:rsidR="009A48FF" w:rsidRPr="009A48FF" w:rsidRDefault="009A48FF" w:rsidP="009A48FF">
      <w:pPr>
        <w:pStyle w:val="BodyText"/>
        <w:rPr>
          <w:rFonts w:hint="cs"/>
          <w:rtl/>
        </w:rPr>
      </w:pPr>
    </w:p>
    <w:p w14:paraId="1BE2929C" w14:textId="77777777" w:rsidR="009A48FF" w:rsidRPr="009A48FF" w:rsidRDefault="009A48FF" w:rsidP="009A48FF">
      <w:pPr>
        <w:pStyle w:val="BodyText"/>
        <w:rPr>
          <w:rFonts w:hint="cs"/>
          <w:rtl/>
        </w:rPr>
      </w:pPr>
      <w:r w:rsidRPr="009A48FF">
        <w:rPr>
          <w:rFonts w:hint="cs"/>
          <w:rtl/>
        </w:rPr>
        <w:tab/>
        <w:t xml:space="preserve">זה הבית המכונן, זאת היא הכנסת. הרי הכוונה היא לראות היכן יושבי-ראש הכנסת יושבים, באותה קבוצה שמקבלת כאילו עוד משהו. מה שהם מקבלים זה שליש מפנסיה של שופט עליון. </w:t>
      </w:r>
    </w:p>
    <w:p w14:paraId="5E1F33A7" w14:textId="77777777" w:rsidR="009A48FF" w:rsidRPr="009A48FF" w:rsidRDefault="009A48FF" w:rsidP="009A48FF">
      <w:pPr>
        <w:pStyle w:val="BodyText"/>
        <w:rPr>
          <w:rFonts w:hint="cs"/>
          <w:rtl/>
        </w:rPr>
      </w:pPr>
    </w:p>
    <w:p w14:paraId="6E0D645C" w14:textId="77777777" w:rsidR="009A48FF" w:rsidRPr="009A48FF" w:rsidRDefault="009A48FF" w:rsidP="009A48FF">
      <w:pPr>
        <w:pStyle w:val="BodyText"/>
        <w:rPr>
          <w:rFonts w:hint="cs"/>
          <w:rtl/>
        </w:rPr>
      </w:pPr>
      <w:r w:rsidRPr="009A48FF">
        <w:rPr>
          <w:rFonts w:hint="cs"/>
          <w:rtl/>
        </w:rPr>
        <w:tab/>
        <w:t xml:space="preserve">אני מציע שיהיה בירור </w:t>
      </w:r>
      <w:r w:rsidRPr="009A48FF">
        <w:rPr>
          <w:rtl/>
        </w:rPr>
        <w:t>–</w:t>
      </w:r>
      <w:r w:rsidRPr="009A48FF">
        <w:rPr>
          <w:rFonts w:hint="cs"/>
          <w:rtl/>
        </w:rPr>
        <w:t xml:space="preserve"> זכויות שרים פורשים, שופטים פורשים, חברי כנסת, ובתוך זה תחליטו מה שאתם רוצים. </w:t>
      </w:r>
    </w:p>
    <w:p w14:paraId="12CFFD55"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0366C89" w14:textId="77777777" w:rsidR="009A48FF" w:rsidRPr="009A48FF" w:rsidRDefault="009A48FF" w:rsidP="009A48FF">
      <w:pPr>
        <w:pStyle w:val="BodyText"/>
        <w:rPr>
          <w:rFonts w:hint="cs"/>
          <w:rtl/>
        </w:rPr>
      </w:pPr>
    </w:p>
    <w:p w14:paraId="52EEA89F" w14:textId="77777777" w:rsidR="009A48FF" w:rsidRPr="009A48FF" w:rsidRDefault="009A48FF" w:rsidP="009A48FF">
      <w:pPr>
        <w:pStyle w:val="BodyText"/>
        <w:rPr>
          <w:rFonts w:hint="cs"/>
          <w:rtl/>
        </w:rPr>
      </w:pPr>
      <w:r w:rsidRPr="009A48FF">
        <w:rPr>
          <w:rFonts w:hint="cs"/>
          <w:rtl/>
        </w:rPr>
        <w:tab/>
        <w:t>תודה.</w:t>
      </w:r>
    </w:p>
    <w:p w14:paraId="28C7C856" w14:textId="77777777" w:rsidR="009A48FF" w:rsidRPr="009A48FF" w:rsidRDefault="009A48FF" w:rsidP="009A48FF">
      <w:pPr>
        <w:pStyle w:val="Heading5"/>
        <w:rPr>
          <w:rFonts w:hint="cs"/>
          <w:rtl/>
        </w:rPr>
      </w:pPr>
      <w:r w:rsidRPr="009A48FF">
        <w:rPr>
          <w:rtl/>
        </w:rPr>
        <w:br/>
      </w:r>
      <w:r w:rsidRPr="009A48FF">
        <w:rPr>
          <w:rFonts w:hint="cs"/>
          <w:u w:val="single"/>
          <w:rtl/>
        </w:rPr>
        <w:t>שלי יחימוביץ:</w:t>
      </w:r>
    </w:p>
    <w:p w14:paraId="135D464A" w14:textId="77777777" w:rsidR="009A48FF" w:rsidRPr="009A48FF" w:rsidRDefault="009A48FF" w:rsidP="009A48FF">
      <w:pPr>
        <w:pStyle w:val="Heading5"/>
        <w:rPr>
          <w:rFonts w:hint="cs"/>
          <w:rtl/>
        </w:rPr>
      </w:pPr>
    </w:p>
    <w:p w14:paraId="7C5E3D73" w14:textId="77777777" w:rsidR="009A48FF" w:rsidRPr="009A48FF" w:rsidRDefault="009A48FF" w:rsidP="009A48FF">
      <w:pPr>
        <w:pStyle w:val="BodyText"/>
        <w:rPr>
          <w:rFonts w:hint="cs"/>
          <w:rtl/>
        </w:rPr>
      </w:pPr>
      <w:r w:rsidRPr="009A48FF">
        <w:rPr>
          <w:rFonts w:hint="cs"/>
          <w:rtl/>
        </w:rPr>
        <w:tab/>
        <w:t xml:space="preserve"> גברתי היושבת-ראש, אני ויתרתי על זכות הדיבור כיוון שהבטחת לי שאני אדבר מייד אחרי חבר הכנסת חיים אורון. </w:t>
      </w:r>
    </w:p>
    <w:p w14:paraId="46686A4D"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2EC2D9D3" w14:textId="77777777" w:rsidR="009A48FF" w:rsidRPr="009A48FF" w:rsidRDefault="009A48FF" w:rsidP="009A48FF">
      <w:pPr>
        <w:pStyle w:val="BodyText"/>
        <w:rPr>
          <w:rFonts w:hint="cs"/>
          <w:rtl/>
        </w:rPr>
      </w:pPr>
      <w:r w:rsidRPr="009A48FF">
        <w:rPr>
          <w:rFonts w:hint="cs"/>
          <w:rtl/>
        </w:rPr>
        <w:tab/>
      </w:r>
    </w:p>
    <w:p w14:paraId="042B42EE" w14:textId="77777777" w:rsidR="009A48FF" w:rsidRPr="009A48FF" w:rsidRDefault="009A48FF" w:rsidP="009A48FF">
      <w:pPr>
        <w:pStyle w:val="BodyText"/>
        <w:rPr>
          <w:rFonts w:hint="cs"/>
          <w:rtl/>
        </w:rPr>
      </w:pPr>
      <w:r w:rsidRPr="009A48FF">
        <w:rPr>
          <w:rFonts w:hint="cs"/>
          <w:rtl/>
        </w:rPr>
        <w:tab/>
        <w:t xml:space="preserve">לא הבטחתי. את ביקשת לדבר, ואת נרשמת ראשונה, אבל מכיוון שחבר הכנסת חיים אורון הציע את ההצעה והוא היה שותף בכיר בכל מה שקשור לוועדת הכספים </w:t>
      </w:r>
      <w:r w:rsidRPr="009A48FF">
        <w:rPr>
          <w:rtl/>
        </w:rPr>
        <w:t>–</w:t>
      </w:r>
      <w:r w:rsidRPr="009A48FF">
        <w:rPr>
          <w:rFonts w:hint="cs"/>
          <w:rtl/>
        </w:rPr>
        <w:t xml:space="preserve"> אשר החליטה את ההחלטה הזאת </w:t>
      </w:r>
      <w:r w:rsidRPr="009A48FF">
        <w:rPr>
          <w:rtl/>
        </w:rPr>
        <w:t>–</w:t>
      </w:r>
      <w:r w:rsidRPr="009A48FF">
        <w:rPr>
          <w:rFonts w:hint="cs"/>
          <w:rtl/>
        </w:rPr>
        <w:t xml:space="preserve"> מצאתי לנכון שהוא יציג את ההחלטה של ועדת הכספים בפני חברי הוועדה.</w:t>
      </w:r>
    </w:p>
    <w:p w14:paraId="0AB35EAF" w14:textId="77777777" w:rsidR="009A48FF" w:rsidRPr="009A48FF" w:rsidRDefault="009A48FF" w:rsidP="009A48FF">
      <w:pPr>
        <w:pStyle w:val="Heading5"/>
        <w:rPr>
          <w:rFonts w:hint="cs"/>
          <w:rtl/>
        </w:rPr>
      </w:pPr>
      <w:r w:rsidRPr="009A48FF">
        <w:rPr>
          <w:rtl/>
        </w:rPr>
        <w:br/>
      </w:r>
      <w:r w:rsidRPr="009A48FF">
        <w:rPr>
          <w:rFonts w:hint="cs"/>
          <w:u w:val="single"/>
          <w:rtl/>
        </w:rPr>
        <w:t>שלי יחימוביץ:</w:t>
      </w:r>
    </w:p>
    <w:p w14:paraId="1E441839" w14:textId="77777777" w:rsidR="009A48FF" w:rsidRPr="009A48FF" w:rsidRDefault="009A48FF" w:rsidP="009A48FF">
      <w:pPr>
        <w:pStyle w:val="Heading5"/>
        <w:rPr>
          <w:rFonts w:hint="cs"/>
          <w:rtl/>
        </w:rPr>
      </w:pPr>
    </w:p>
    <w:p w14:paraId="35620279" w14:textId="77777777" w:rsidR="009A48FF" w:rsidRPr="009A48FF" w:rsidRDefault="009A48FF" w:rsidP="009A48FF">
      <w:pPr>
        <w:pStyle w:val="BodyText"/>
        <w:rPr>
          <w:rFonts w:hint="cs"/>
          <w:rtl/>
        </w:rPr>
      </w:pPr>
      <w:r w:rsidRPr="009A48FF">
        <w:rPr>
          <w:rFonts w:hint="cs"/>
          <w:rtl/>
        </w:rPr>
        <w:tab/>
        <w:t xml:space="preserve"> אני מבקשת את זכות הדיבור.</w:t>
      </w:r>
    </w:p>
    <w:p w14:paraId="0C05A58A"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4FAC60D8" w14:textId="77777777" w:rsidR="009A48FF" w:rsidRPr="009A48FF" w:rsidRDefault="009A48FF" w:rsidP="009A48FF">
      <w:pPr>
        <w:pStyle w:val="BodyText"/>
        <w:rPr>
          <w:rFonts w:hint="cs"/>
          <w:rtl/>
        </w:rPr>
      </w:pPr>
    </w:p>
    <w:p w14:paraId="230C23C6" w14:textId="77777777" w:rsidR="009A48FF" w:rsidRPr="009A48FF" w:rsidRDefault="009A48FF" w:rsidP="009A48FF">
      <w:pPr>
        <w:pStyle w:val="BodyText"/>
        <w:rPr>
          <w:rFonts w:hint="cs"/>
          <w:rtl/>
        </w:rPr>
      </w:pPr>
      <w:r w:rsidRPr="009A48FF">
        <w:rPr>
          <w:rFonts w:hint="cs"/>
          <w:rtl/>
        </w:rPr>
        <w:tab/>
        <w:t>בסדר. אני גם אמרתי בתחילת הדיון, שהדיון הזה יארך כשעה משום שיש חילופי יושבי-ראש ועדות בוועדת הכלכלה, וכבר הודעתי על איחור.</w:t>
      </w:r>
    </w:p>
    <w:p w14:paraId="23C52C96" w14:textId="77777777" w:rsidR="009A48FF" w:rsidRPr="009A48FF" w:rsidRDefault="009A48FF" w:rsidP="009A48FF">
      <w:pPr>
        <w:pStyle w:val="BodyText"/>
        <w:rPr>
          <w:rFonts w:hint="cs"/>
          <w:rtl/>
        </w:rPr>
      </w:pPr>
    </w:p>
    <w:p w14:paraId="5E4C3F2C" w14:textId="77777777" w:rsidR="009A48FF" w:rsidRPr="009A48FF" w:rsidRDefault="009A48FF" w:rsidP="009A48FF">
      <w:pPr>
        <w:pStyle w:val="BodyText"/>
        <w:rPr>
          <w:rFonts w:hint="cs"/>
          <w:rtl/>
        </w:rPr>
      </w:pPr>
      <w:r w:rsidRPr="009A48FF">
        <w:rPr>
          <w:rFonts w:hint="cs"/>
          <w:rtl/>
        </w:rPr>
        <w:tab/>
        <w:t xml:space="preserve">לכן, לאחר דבריו של חבר הכנסת חיים אורון, הישיבה תתנהל ותמשיך בשבוע הבא ותהיה על סדר-היום. </w:t>
      </w:r>
    </w:p>
    <w:p w14:paraId="2E205C2B" w14:textId="77777777" w:rsidR="009A48FF" w:rsidRPr="009A48FF" w:rsidRDefault="009A48FF" w:rsidP="009A48FF">
      <w:pPr>
        <w:pStyle w:val="Heading5"/>
        <w:rPr>
          <w:rFonts w:hint="cs"/>
          <w:rtl/>
        </w:rPr>
      </w:pPr>
      <w:r w:rsidRPr="009A48FF">
        <w:rPr>
          <w:rtl/>
        </w:rPr>
        <w:br/>
      </w:r>
      <w:r w:rsidRPr="009A48FF">
        <w:rPr>
          <w:rFonts w:hint="cs"/>
          <w:u w:val="single"/>
          <w:rtl/>
        </w:rPr>
        <w:t>שלי יחימוביץ:</w:t>
      </w:r>
    </w:p>
    <w:p w14:paraId="2A7CA7A7" w14:textId="77777777" w:rsidR="009A48FF" w:rsidRPr="009A48FF" w:rsidRDefault="009A48FF" w:rsidP="009A48FF">
      <w:pPr>
        <w:pStyle w:val="Heading5"/>
        <w:rPr>
          <w:rFonts w:hint="cs"/>
          <w:rtl/>
        </w:rPr>
      </w:pPr>
    </w:p>
    <w:p w14:paraId="0B3876D5" w14:textId="77777777" w:rsidR="009A48FF" w:rsidRPr="009A48FF" w:rsidRDefault="009A48FF" w:rsidP="009A48FF">
      <w:pPr>
        <w:pStyle w:val="BodyText"/>
        <w:rPr>
          <w:rFonts w:hint="cs"/>
          <w:rtl/>
        </w:rPr>
      </w:pPr>
      <w:r w:rsidRPr="009A48FF">
        <w:rPr>
          <w:rFonts w:hint="cs"/>
          <w:rtl/>
        </w:rPr>
        <w:tab/>
        <w:t xml:space="preserve"> גברתי היושבת-ראש, אנחנו לא עסקנו כאן בנושא המרכזי, והוא זכויות יתר ליושבת-הראש המכהנת, שזה הנושא.</w:t>
      </w:r>
    </w:p>
    <w:p w14:paraId="10336F98"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204CE620" w14:textId="77777777" w:rsidR="009A48FF" w:rsidRPr="009A48FF" w:rsidRDefault="009A48FF" w:rsidP="009A48FF">
      <w:pPr>
        <w:bidi/>
        <w:jc w:val="both"/>
        <w:rPr>
          <w:rFonts w:cs="David" w:hint="cs"/>
          <w:u w:val="single"/>
          <w:rtl/>
        </w:rPr>
      </w:pPr>
    </w:p>
    <w:p w14:paraId="41250D2D" w14:textId="77777777" w:rsidR="009A48FF" w:rsidRPr="009A48FF" w:rsidRDefault="009A48FF" w:rsidP="009A48FF">
      <w:pPr>
        <w:pStyle w:val="BodyText"/>
        <w:rPr>
          <w:rFonts w:hint="cs"/>
          <w:rtl/>
        </w:rPr>
      </w:pPr>
      <w:r w:rsidRPr="009A48FF">
        <w:rPr>
          <w:rFonts w:hint="cs"/>
          <w:rtl/>
        </w:rPr>
        <w:tab/>
        <w:t>אנחנו נמשיך בשבוע הבא, ואת תהיי ראשונת הדוברים.</w:t>
      </w:r>
    </w:p>
    <w:p w14:paraId="45774FFD"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0D44722F" w14:textId="77777777" w:rsidR="009A48FF" w:rsidRPr="009A48FF" w:rsidRDefault="009A48FF" w:rsidP="009A48FF">
      <w:pPr>
        <w:pStyle w:val="BodyText"/>
        <w:rPr>
          <w:rFonts w:hint="cs"/>
          <w:rtl/>
        </w:rPr>
      </w:pPr>
    </w:p>
    <w:p w14:paraId="15DD1D50" w14:textId="77777777" w:rsidR="009A48FF" w:rsidRPr="009A48FF" w:rsidRDefault="009A48FF" w:rsidP="009A48FF">
      <w:pPr>
        <w:pStyle w:val="BodyText"/>
        <w:rPr>
          <w:rFonts w:hint="cs"/>
          <w:rtl/>
        </w:rPr>
      </w:pPr>
      <w:r w:rsidRPr="009A48FF">
        <w:rPr>
          <w:rFonts w:hint="cs"/>
          <w:rtl/>
        </w:rPr>
        <w:tab/>
        <w:t xml:space="preserve">אני רוצה להתייחס לעניין הרטרואקטיביות. אנחנו עסקנו בשאלת הרטרואקטיביות הרבה, כולל בהתייעצות עם היועצים המשפטיים של הכנסת, ונאמר לנו שבמקרה הזה </w:t>
      </w:r>
      <w:r w:rsidRPr="009A48FF">
        <w:rPr>
          <w:rtl/>
        </w:rPr>
        <w:t>–</w:t>
      </w:r>
      <w:r w:rsidRPr="009A48FF">
        <w:rPr>
          <w:rFonts w:hint="cs"/>
          <w:rtl/>
        </w:rPr>
        <w:t xml:space="preserve"> ואני לא רוצה להסתתר מאחורי אף אחד, אני אומר את דעתי </w:t>
      </w:r>
      <w:r w:rsidRPr="009A48FF">
        <w:rPr>
          <w:rtl/>
        </w:rPr>
        <w:t>–</w:t>
      </w:r>
      <w:r w:rsidRPr="009A48FF">
        <w:rPr>
          <w:rFonts w:hint="cs"/>
          <w:rtl/>
        </w:rPr>
        <w:t xml:space="preserve"> במקרה הזה, המשמעות של הרטרואקטיביות היא לא במובן של לקיחת זכויות מוקנות, כפי שהדברים חוזרים ונאמרים פה עכשיו. </w:t>
      </w:r>
    </w:p>
    <w:p w14:paraId="5EBA4E4B"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גדעון סער:</w:t>
      </w:r>
    </w:p>
    <w:p w14:paraId="2C5A70FC" w14:textId="77777777" w:rsidR="009A48FF" w:rsidRPr="009A48FF" w:rsidRDefault="009A48FF" w:rsidP="009A48FF">
      <w:pPr>
        <w:bidi/>
        <w:jc w:val="both"/>
        <w:rPr>
          <w:rFonts w:cs="David" w:hint="cs"/>
          <w:u w:val="single"/>
          <w:rtl/>
        </w:rPr>
      </w:pPr>
    </w:p>
    <w:p w14:paraId="24AD2FF1" w14:textId="77777777" w:rsidR="009A48FF" w:rsidRPr="009A48FF" w:rsidRDefault="009A48FF" w:rsidP="009A48FF">
      <w:pPr>
        <w:pStyle w:val="BodyText"/>
        <w:rPr>
          <w:rFonts w:hint="cs"/>
          <w:rtl/>
        </w:rPr>
      </w:pPr>
      <w:r w:rsidRPr="009A48FF">
        <w:rPr>
          <w:rFonts w:hint="cs"/>
          <w:rtl/>
        </w:rPr>
        <w:tab/>
        <w:t>זה כתוב.</w:t>
      </w:r>
    </w:p>
    <w:p w14:paraId="2314F377"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75CCD792" w14:textId="77777777" w:rsidR="009A48FF" w:rsidRPr="009A48FF" w:rsidRDefault="009A48FF" w:rsidP="009A48FF">
      <w:pPr>
        <w:pStyle w:val="BodyText"/>
        <w:rPr>
          <w:rFonts w:hint="cs"/>
          <w:rtl/>
        </w:rPr>
      </w:pPr>
    </w:p>
    <w:p w14:paraId="4E76F6D9" w14:textId="77777777" w:rsidR="009A48FF" w:rsidRPr="009A48FF" w:rsidRDefault="009A48FF" w:rsidP="009A48FF">
      <w:pPr>
        <w:pStyle w:val="BodyText"/>
        <w:rPr>
          <w:rFonts w:hint="cs"/>
          <w:rtl/>
        </w:rPr>
      </w:pPr>
      <w:r w:rsidRPr="009A48FF">
        <w:rPr>
          <w:rFonts w:hint="cs"/>
          <w:rtl/>
        </w:rPr>
        <w:tab/>
        <w:t xml:space="preserve">ולראיה, יושב-ראש כנסת לשעבר </w:t>
      </w:r>
      <w:r w:rsidRPr="009A48FF">
        <w:rPr>
          <w:rtl/>
        </w:rPr>
        <w:t>–</w:t>
      </w:r>
      <w:r w:rsidRPr="009A48FF">
        <w:rPr>
          <w:rFonts w:hint="cs"/>
          <w:rtl/>
        </w:rPr>
        <w:t xml:space="preserve"> במעמדו כיושב-ראש הסוכנות </w:t>
      </w:r>
      <w:r w:rsidRPr="009A48FF">
        <w:rPr>
          <w:rtl/>
        </w:rPr>
        <w:t>–</w:t>
      </w:r>
      <w:r w:rsidRPr="009A48FF">
        <w:rPr>
          <w:rFonts w:hint="cs"/>
          <w:rtl/>
        </w:rPr>
        <w:t xml:space="preserve"> בחן את הנושא הזה ממש בימים אלה, לגבי זכותו לרכב צמוד מהסוכנות. בית-דין לעבודה בירושלים </w:t>
      </w:r>
      <w:r w:rsidRPr="009A48FF">
        <w:rPr>
          <w:rtl/>
        </w:rPr>
        <w:t>–</w:t>
      </w:r>
      <w:r w:rsidRPr="009A48FF">
        <w:rPr>
          <w:rFonts w:hint="cs"/>
          <w:rtl/>
        </w:rPr>
        <w:t xml:space="preserve"> אם אינני טועה- פסק שהזכות הזאת אינה מוקנית. </w:t>
      </w:r>
    </w:p>
    <w:p w14:paraId="44E8B195" w14:textId="77777777" w:rsidR="009A48FF" w:rsidRPr="009A48FF" w:rsidRDefault="009A48FF" w:rsidP="009A48FF">
      <w:pPr>
        <w:bidi/>
        <w:jc w:val="both"/>
        <w:rPr>
          <w:rFonts w:cs="David" w:hint="cs"/>
          <w:rtl/>
        </w:rPr>
      </w:pPr>
      <w:r w:rsidRPr="009A48FF">
        <w:rPr>
          <w:rFonts w:cs="David"/>
          <w:rtl/>
        </w:rPr>
        <w:br/>
      </w:r>
      <w:r w:rsidRPr="009A48FF">
        <w:rPr>
          <w:rFonts w:cs="David" w:hint="cs"/>
          <w:u w:val="single"/>
          <w:rtl/>
        </w:rPr>
        <w:t>יעקב מרגי:</w:t>
      </w:r>
    </w:p>
    <w:p w14:paraId="2DF1774C" w14:textId="77777777" w:rsidR="009A48FF" w:rsidRPr="009A48FF" w:rsidRDefault="009A48FF" w:rsidP="009A48FF">
      <w:pPr>
        <w:bidi/>
        <w:jc w:val="both"/>
        <w:rPr>
          <w:rFonts w:cs="David" w:hint="cs"/>
          <w:rtl/>
        </w:rPr>
      </w:pPr>
    </w:p>
    <w:p w14:paraId="237A741B" w14:textId="77777777" w:rsidR="009A48FF" w:rsidRPr="009A48FF" w:rsidRDefault="009A48FF" w:rsidP="009A48FF">
      <w:pPr>
        <w:pStyle w:val="BodyText"/>
        <w:rPr>
          <w:rFonts w:hint="cs"/>
          <w:rtl/>
        </w:rPr>
      </w:pPr>
      <w:r w:rsidRPr="009A48FF">
        <w:rPr>
          <w:rFonts w:hint="cs"/>
          <w:rtl/>
        </w:rPr>
        <w:tab/>
        <w:t xml:space="preserve"> ומאז הלכה לו גם המדינה...</w:t>
      </w:r>
    </w:p>
    <w:p w14:paraId="2BC4ECF4"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דן תיכון:</w:t>
      </w:r>
    </w:p>
    <w:p w14:paraId="3CC30882" w14:textId="77777777" w:rsidR="009A48FF" w:rsidRPr="009A48FF" w:rsidRDefault="009A48FF" w:rsidP="009A48FF">
      <w:pPr>
        <w:pStyle w:val="BodyText"/>
        <w:rPr>
          <w:rFonts w:hint="cs"/>
          <w:rtl/>
        </w:rPr>
      </w:pPr>
    </w:p>
    <w:p w14:paraId="212A4217" w14:textId="77777777" w:rsidR="009A48FF" w:rsidRPr="009A48FF" w:rsidRDefault="009A48FF" w:rsidP="009A48FF">
      <w:pPr>
        <w:pStyle w:val="BodyText"/>
        <w:rPr>
          <w:rFonts w:hint="cs"/>
          <w:rtl/>
        </w:rPr>
      </w:pPr>
      <w:r w:rsidRPr="009A48FF">
        <w:rPr>
          <w:rFonts w:hint="cs"/>
          <w:rtl/>
        </w:rPr>
        <w:tab/>
        <w:t>אנחנו לא מבקשים את זאת. על מה אתה מדבר?</w:t>
      </w:r>
    </w:p>
    <w:p w14:paraId="6D361E2E"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5030C2E5" w14:textId="77777777" w:rsidR="009A48FF" w:rsidRPr="009A48FF" w:rsidRDefault="009A48FF" w:rsidP="009A48FF">
      <w:pPr>
        <w:pStyle w:val="BodyText"/>
        <w:rPr>
          <w:rFonts w:hint="cs"/>
          <w:rtl/>
        </w:rPr>
      </w:pPr>
    </w:p>
    <w:p w14:paraId="79B1B284" w14:textId="77777777" w:rsidR="009A48FF" w:rsidRPr="009A48FF" w:rsidRDefault="009A48FF" w:rsidP="009A48FF">
      <w:pPr>
        <w:pStyle w:val="BodyText"/>
        <w:rPr>
          <w:rFonts w:hint="cs"/>
          <w:rtl/>
        </w:rPr>
      </w:pPr>
      <w:r w:rsidRPr="009A48FF">
        <w:rPr>
          <w:rFonts w:hint="cs"/>
          <w:rtl/>
        </w:rPr>
        <w:tab/>
        <w:t>אני קוראת אותך לסדר פעם שנייה.</w:t>
      </w:r>
    </w:p>
    <w:p w14:paraId="311A5E4D"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5BA07C9F" w14:textId="77777777" w:rsidR="009A48FF" w:rsidRPr="009A48FF" w:rsidRDefault="009A48FF" w:rsidP="009A48FF">
      <w:pPr>
        <w:pStyle w:val="BodyText"/>
        <w:rPr>
          <w:rFonts w:hint="cs"/>
          <w:rtl/>
        </w:rPr>
      </w:pPr>
    </w:p>
    <w:p w14:paraId="36D9D8FF" w14:textId="77777777" w:rsidR="009A48FF" w:rsidRPr="009A48FF" w:rsidRDefault="009A48FF" w:rsidP="009A48FF">
      <w:pPr>
        <w:pStyle w:val="BodyText"/>
        <w:rPr>
          <w:rFonts w:hint="cs"/>
          <w:rtl/>
        </w:rPr>
      </w:pPr>
      <w:r w:rsidRPr="009A48FF">
        <w:rPr>
          <w:rFonts w:hint="cs"/>
          <w:rtl/>
        </w:rPr>
        <w:tab/>
        <w:t xml:space="preserve">היה טיעון מרכזי </w:t>
      </w:r>
      <w:r w:rsidRPr="009A48FF">
        <w:rPr>
          <w:rtl/>
        </w:rPr>
        <w:t>–</w:t>
      </w:r>
      <w:r w:rsidRPr="009A48FF">
        <w:rPr>
          <w:rFonts w:hint="cs"/>
          <w:rtl/>
        </w:rPr>
        <w:t xml:space="preserve"> וגם אנחנו התלבטנו בו. אנחנו ידענו </w:t>
      </w:r>
      <w:r w:rsidRPr="009A48FF">
        <w:rPr>
          <w:rtl/>
        </w:rPr>
        <w:t>–</w:t>
      </w:r>
      <w:r w:rsidRPr="009A48FF">
        <w:rPr>
          <w:rFonts w:hint="cs"/>
          <w:rtl/>
        </w:rPr>
        <w:t xml:space="preserve"> ואני אומר פה לחברי הכנסת- שאם לא נחתוך בשנה מסוימת, אין שום כוח בעולם שיחתוך את זה בפעם הבאה. לכן, הלכנו ל- 96'. אפשר לכעוס עלינו למה 96' ולא 94', למה 96' ולא 98'. אני מודה </w:t>
      </w:r>
      <w:r w:rsidRPr="009A48FF">
        <w:rPr>
          <w:rtl/>
        </w:rPr>
        <w:t>–</w:t>
      </w:r>
      <w:r w:rsidRPr="009A48FF">
        <w:rPr>
          <w:rFonts w:hint="cs"/>
          <w:rtl/>
        </w:rPr>
        <w:t xml:space="preserve"> חתכנו את זה ברגע מסוים, כי אמרנו: מן הרגע הזה, הזכות עומדת לחמש שנים. </w:t>
      </w:r>
    </w:p>
    <w:p w14:paraId="5E66846E" w14:textId="77777777" w:rsidR="009A48FF" w:rsidRPr="009A48FF" w:rsidRDefault="009A48FF" w:rsidP="009A48FF">
      <w:pPr>
        <w:pStyle w:val="BodyText"/>
        <w:rPr>
          <w:rFonts w:hint="cs"/>
          <w:rtl/>
        </w:rPr>
      </w:pPr>
    </w:p>
    <w:p w14:paraId="1DF348FA" w14:textId="77777777" w:rsidR="009A48FF" w:rsidRPr="009A48FF" w:rsidRDefault="009A48FF" w:rsidP="009A48FF">
      <w:pPr>
        <w:pStyle w:val="BodyText"/>
        <w:rPr>
          <w:rFonts w:hint="cs"/>
          <w:rtl/>
        </w:rPr>
      </w:pPr>
      <w:r w:rsidRPr="009A48FF">
        <w:rPr>
          <w:rFonts w:hint="cs"/>
          <w:rtl/>
        </w:rPr>
        <w:tab/>
        <w:t xml:space="preserve">על מה אנחנו מדברים? אנחנו מדברים על זכות נוספת לחמש ולשבע שנים, שהיא מבטאת את מה שאמרתי קודם </w:t>
      </w:r>
      <w:r w:rsidRPr="009A48FF">
        <w:rPr>
          <w:rtl/>
        </w:rPr>
        <w:t>–</w:t>
      </w:r>
      <w:r w:rsidRPr="009A48FF">
        <w:rPr>
          <w:rFonts w:hint="cs"/>
          <w:rtl/>
        </w:rPr>
        <w:t xml:space="preserve"> את ההכרה במעמדו של נושא המשרה: נשיא, יושב-ראש כנסת או ראש ממשלה, ואת היכולת שלו למלא את תפקידו. </w:t>
      </w:r>
    </w:p>
    <w:p w14:paraId="19437092" w14:textId="77777777" w:rsidR="009A48FF" w:rsidRPr="009A48FF" w:rsidRDefault="009A48FF" w:rsidP="009A48FF">
      <w:pPr>
        <w:pStyle w:val="BodyText"/>
        <w:rPr>
          <w:rFonts w:hint="cs"/>
          <w:rtl/>
        </w:rPr>
      </w:pPr>
    </w:p>
    <w:p w14:paraId="4B424B08" w14:textId="77777777" w:rsidR="009A48FF" w:rsidRPr="009A48FF" w:rsidRDefault="009A48FF" w:rsidP="009A48FF">
      <w:pPr>
        <w:pStyle w:val="BodyText"/>
        <w:rPr>
          <w:rFonts w:hint="cs"/>
          <w:rtl/>
        </w:rPr>
      </w:pPr>
      <w:r w:rsidRPr="009A48FF">
        <w:rPr>
          <w:rFonts w:hint="cs"/>
          <w:rtl/>
        </w:rPr>
        <w:tab/>
        <w:t xml:space="preserve">אם הצורך הזה קיים </w:t>
      </w:r>
      <w:r w:rsidRPr="009A48FF">
        <w:rPr>
          <w:rtl/>
        </w:rPr>
        <w:t>–</w:t>
      </w:r>
      <w:r w:rsidRPr="009A48FF">
        <w:rPr>
          <w:rFonts w:hint="cs"/>
          <w:rtl/>
        </w:rPr>
        <w:t xml:space="preserve"> הוא קיים גם לגבי העתיד, אז אין טענת רטרואקטיביות. כי אם מכירים בכך לגבי ראש ממשלה, צריך לתת את זה עכשיו לאולמרט, ובעתיד אינני יודע למי. אם הוא לא קיים </w:t>
      </w:r>
      <w:r w:rsidRPr="009A48FF">
        <w:rPr>
          <w:rtl/>
        </w:rPr>
        <w:t>–</w:t>
      </w:r>
      <w:r w:rsidRPr="009A48FF">
        <w:rPr>
          <w:rFonts w:hint="cs"/>
          <w:rtl/>
        </w:rPr>
        <w:t xml:space="preserve"> אז מוצדק קודם כול לדון בו, ואם דנים בו </w:t>
      </w:r>
      <w:r w:rsidRPr="009A48FF">
        <w:rPr>
          <w:rtl/>
        </w:rPr>
        <w:t>–</w:t>
      </w:r>
      <w:r w:rsidRPr="009A48FF">
        <w:rPr>
          <w:rFonts w:hint="cs"/>
          <w:rtl/>
        </w:rPr>
        <w:t xml:space="preserve"> מותר לחתוך אותו. </w:t>
      </w:r>
    </w:p>
    <w:p w14:paraId="49456260" w14:textId="77777777" w:rsidR="009A48FF" w:rsidRPr="009A48FF" w:rsidRDefault="009A48FF" w:rsidP="009A48FF">
      <w:pPr>
        <w:pStyle w:val="BodyText"/>
        <w:rPr>
          <w:rFonts w:hint="cs"/>
          <w:rtl/>
        </w:rPr>
      </w:pPr>
    </w:p>
    <w:p w14:paraId="05DBC902" w14:textId="77777777" w:rsidR="009A48FF" w:rsidRPr="009A48FF" w:rsidRDefault="009A48FF" w:rsidP="009A48FF">
      <w:pPr>
        <w:pStyle w:val="BodyText"/>
        <w:rPr>
          <w:rFonts w:hint="cs"/>
          <w:rtl/>
        </w:rPr>
      </w:pPr>
      <w:r w:rsidRPr="009A48FF">
        <w:rPr>
          <w:rFonts w:hint="cs"/>
          <w:rtl/>
        </w:rPr>
        <w:tab/>
        <w:t xml:space="preserve">ומשפט אחרון </w:t>
      </w:r>
      <w:r w:rsidRPr="009A48FF">
        <w:rPr>
          <w:rtl/>
        </w:rPr>
        <w:t>–</w:t>
      </w:r>
      <w:r w:rsidRPr="009A48FF">
        <w:rPr>
          <w:rFonts w:hint="cs"/>
          <w:rtl/>
        </w:rPr>
        <w:t xml:space="preserve"> אני אומר אותו לחברי הכנסת ולא לאף אחד מהנוגעים בעניין, אני מבין את רגישותם. אנחנו נתונים במציאות שהתפתחה לאורך שנים </w:t>
      </w:r>
      <w:r w:rsidRPr="009A48FF">
        <w:rPr>
          <w:rtl/>
        </w:rPr>
        <w:t>–</w:t>
      </w:r>
      <w:r w:rsidRPr="009A48FF">
        <w:rPr>
          <w:rFonts w:hint="cs"/>
          <w:rtl/>
        </w:rPr>
        <w:t xml:space="preserve"> אני זוכר את הדיבורים על בריאות, וכו'. בשנים האחרונות מתבצע מהלך בשירות הציבורי </w:t>
      </w:r>
      <w:r w:rsidRPr="009A48FF">
        <w:rPr>
          <w:rtl/>
        </w:rPr>
        <w:t>–</w:t>
      </w:r>
      <w:r w:rsidRPr="009A48FF">
        <w:rPr>
          <w:rFonts w:hint="cs"/>
          <w:rtl/>
        </w:rPr>
        <w:t xml:space="preserve"> שהוא מגדיר את הזכויות, שהוא משווה ביניהן; אני התחלתי כחבר כנסת עם 4%, התפטרתי לשנתיים, ואני עכשיו בפנסיה צוברת, נפגעה לי זכות יסוד, ואני חושב שזה בסדר. אותו דבר לאברום בורג, שחזר לכנסת, ואותו דבר לגבי חברים אחרים, וכו' וכו' וכו'. </w:t>
      </w:r>
    </w:p>
    <w:p w14:paraId="5BBAF3D1" w14:textId="77777777" w:rsidR="009A48FF" w:rsidRPr="009A48FF" w:rsidRDefault="009A48FF" w:rsidP="009A48FF">
      <w:pPr>
        <w:pStyle w:val="BodyText"/>
        <w:rPr>
          <w:rFonts w:hint="cs"/>
          <w:rtl/>
        </w:rPr>
      </w:pPr>
    </w:p>
    <w:p w14:paraId="2E288B91" w14:textId="77777777" w:rsidR="009A48FF" w:rsidRPr="009A48FF" w:rsidRDefault="009A48FF" w:rsidP="009A48FF">
      <w:pPr>
        <w:pStyle w:val="BodyText"/>
        <w:rPr>
          <w:rFonts w:hint="cs"/>
          <w:rtl/>
        </w:rPr>
      </w:pPr>
      <w:r w:rsidRPr="009A48FF">
        <w:rPr>
          <w:rFonts w:hint="cs"/>
          <w:rtl/>
        </w:rPr>
        <w:tab/>
        <w:t xml:space="preserve">וכאשר אנחנו, בחקיקה, פוגעים בזכויות של עובדים לפעמים </w:t>
      </w:r>
      <w:r w:rsidRPr="009A48FF">
        <w:rPr>
          <w:rtl/>
        </w:rPr>
        <w:t>–</w:t>
      </w:r>
      <w:r w:rsidRPr="009A48FF">
        <w:rPr>
          <w:rFonts w:hint="cs"/>
          <w:rtl/>
        </w:rPr>
        <w:t xml:space="preserve"> ראֵה כל נושא הפנסיה לפני ארבע שנים, שחתכנו, היושב-ראש לשעבר דן תיכון </w:t>
      </w:r>
      <w:r w:rsidRPr="009A48FF">
        <w:rPr>
          <w:rtl/>
        </w:rPr>
        <w:t>–</w:t>
      </w:r>
      <w:r w:rsidRPr="009A48FF">
        <w:rPr>
          <w:rFonts w:hint="cs"/>
          <w:rtl/>
        </w:rPr>
        <w:t xml:space="preserve"> מופיעים עכשיו בוועדת הכספים אנשים, בזה אחר זה ואומרים לנו: אתם חתכתם </w:t>
      </w:r>
      <w:r w:rsidRPr="009A48FF">
        <w:rPr>
          <w:rtl/>
        </w:rPr>
        <w:t>–</w:t>
      </w:r>
      <w:r w:rsidRPr="009A48FF">
        <w:rPr>
          <w:rFonts w:hint="cs"/>
          <w:rtl/>
        </w:rPr>
        <w:t xml:space="preserve"> במקורות ובאגד, ופה ופה </w:t>
      </w:r>
      <w:r w:rsidRPr="009A48FF">
        <w:rPr>
          <w:rtl/>
        </w:rPr>
        <w:t>–</w:t>
      </w:r>
      <w:r w:rsidRPr="009A48FF">
        <w:rPr>
          <w:rFonts w:hint="cs"/>
          <w:rtl/>
        </w:rPr>
        <w:t xml:space="preserve"> ב- 30% את הפנסיה - -</w:t>
      </w:r>
    </w:p>
    <w:p w14:paraId="647F1011" w14:textId="77777777" w:rsidR="009A48FF" w:rsidRPr="009A48FF" w:rsidRDefault="009A48FF" w:rsidP="009A48FF">
      <w:pPr>
        <w:pStyle w:val="Heading5"/>
        <w:rPr>
          <w:rFonts w:hint="cs"/>
          <w:rtl/>
        </w:rPr>
      </w:pPr>
      <w:r w:rsidRPr="009A48FF">
        <w:rPr>
          <w:rtl/>
        </w:rPr>
        <w:br/>
      </w:r>
      <w:r w:rsidRPr="009A48FF">
        <w:rPr>
          <w:rFonts w:hint="cs"/>
          <w:u w:val="single"/>
          <w:rtl/>
        </w:rPr>
        <w:t>שלי יחימוביץ:</w:t>
      </w:r>
    </w:p>
    <w:p w14:paraId="79984692" w14:textId="77777777" w:rsidR="009A48FF" w:rsidRPr="009A48FF" w:rsidRDefault="009A48FF" w:rsidP="009A48FF">
      <w:pPr>
        <w:pStyle w:val="Heading5"/>
        <w:rPr>
          <w:rFonts w:hint="cs"/>
          <w:rtl/>
        </w:rPr>
      </w:pPr>
    </w:p>
    <w:p w14:paraId="61D84C8B" w14:textId="77777777" w:rsidR="009A48FF" w:rsidRPr="009A48FF" w:rsidRDefault="009A48FF" w:rsidP="009A48FF">
      <w:pPr>
        <w:pStyle w:val="BodyText"/>
        <w:rPr>
          <w:rFonts w:hint="cs"/>
          <w:rtl/>
        </w:rPr>
      </w:pPr>
      <w:r w:rsidRPr="009A48FF">
        <w:rPr>
          <w:rFonts w:hint="cs"/>
          <w:rtl/>
        </w:rPr>
        <w:tab/>
        <w:t xml:space="preserve"> רטרואקטיבית. </w:t>
      </w:r>
    </w:p>
    <w:p w14:paraId="41FD53ED"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2E89865D" w14:textId="77777777" w:rsidR="009A48FF" w:rsidRPr="009A48FF" w:rsidRDefault="009A48FF" w:rsidP="009A48FF">
      <w:pPr>
        <w:pStyle w:val="BodyText"/>
        <w:rPr>
          <w:rFonts w:hint="cs"/>
          <w:rtl/>
        </w:rPr>
      </w:pPr>
    </w:p>
    <w:p w14:paraId="6CF45A66" w14:textId="77777777" w:rsidR="009A48FF" w:rsidRPr="009A48FF" w:rsidRDefault="009A48FF" w:rsidP="009A48FF">
      <w:pPr>
        <w:pStyle w:val="BodyText"/>
        <w:rPr>
          <w:rFonts w:hint="cs"/>
          <w:rtl/>
        </w:rPr>
      </w:pPr>
      <w:r w:rsidRPr="009A48FF">
        <w:rPr>
          <w:rFonts w:hint="cs"/>
          <w:rtl/>
        </w:rPr>
        <w:tab/>
        <w:t xml:space="preserve">- - עד שהם יגיעו לגיל 67, כלומר מגיל 60 או 55 עד גיל 67 </w:t>
      </w:r>
      <w:r w:rsidRPr="009A48FF">
        <w:rPr>
          <w:rtl/>
        </w:rPr>
        <w:t>–</w:t>
      </w:r>
      <w:r w:rsidRPr="009A48FF">
        <w:rPr>
          <w:rFonts w:hint="cs"/>
          <w:rtl/>
        </w:rPr>
        <w:t xml:space="preserve"> אנחנו עושים את זה. אני הצבעתי נגד לגופו, לא לגבי הזכות שלי להצביע על כך, כי אני חושב שהחוק היה לא נכון, אבל מעולם לא באה טענה שאמרה: אין לכם סמכות. היתה לנו סמכות. </w:t>
      </w:r>
    </w:p>
    <w:p w14:paraId="753CF93B" w14:textId="77777777" w:rsidR="009A48FF" w:rsidRPr="009A48FF" w:rsidRDefault="009A48FF" w:rsidP="009A48FF">
      <w:pPr>
        <w:pStyle w:val="BodyText"/>
        <w:rPr>
          <w:rFonts w:hint="cs"/>
          <w:rtl/>
        </w:rPr>
      </w:pPr>
    </w:p>
    <w:p w14:paraId="3F324824" w14:textId="77777777" w:rsidR="009A48FF" w:rsidRPr="009A48FF" w:rsidRDefault="009A48FF" w:rsidP="009A48FF">
      <w:pPr>
        <w:pStyle w:val="BodyText"/>
        <w:rPr>
          <w:rFonts w:hint="cs"/>
          <w:rtl/>
        </w:rPr>
      </w:pPr>
      <w:r w:rsidRPr="009A48FF">
        <w:rPr>
          <w:rFonts w:hint="cs"/>
          <w:rtl/>
        </w:rPr>
        <w:tab/>
        <w:t xml:space="preserve">אם אין לנו סמכות בנושא הזה, אני יודע מה השלב הבא: ראשי הממשלה לשעבר יהיו בתור, הנשיאים לשעבר יהיו בתור, ובעצם ההחלטה הברורה של ועדת הכספים </w:t>
      </w:r>
      <w:r w:rsidRPr="009A48FF">
        <w:rPr>
          <w:rtl/>
        </w:rPr>
        <w:t>–</w:t>
      </w:r>
      <w:r w:rsidRPr="009A48FF">
        <w:rPr>
          <w:rFonts w:hint="cs"/>
          <w:rtl/>
        </w:rPr>
        <w:t xml:space="preserve"> שמעמדה כמעמד ועדת הכנסת </w:t>
      </w:r>
      <w:r w:rsidRPr="009A48FF">
        <w:rPr>
          <w:rtl/>
        </w:rPr>
        <w:t>–</w:t>
      </w:r>
      <w:r w:rsidRPr="009A48FF">
        <w:rPr>
          <w:rFonts w:hint="cs"/>
          <w:rtl/>
        </w:rPr>
        <w:t xml:space="preserve"> אמרה: בואו נגביל זאת בזמן, היא תישחק כפי שקרה לכל ההחלטות של הוועדות הקודמות. </w:t>
      </w:r>
    </w:p>
    <w:p w14:paraId="070662BA" w14:textId="77777777" w:rsidR="009A48FF" w:rsidRPr="009A48FF" w:rsidRDefault="009A48FF" w:rsidP="009A48FF">
      <w:pPr>
        <w:pStyle w:val="BodyText"/>
        <w:rPr>
          <w:rFonts w:hint="cs"/>
          <w:rtl/>
        </w:rPr>
      </w:pPr>
      <w:r w:rsidRPr="009A48FF">
        <w:rPr>
          <w:rtl/>
        </w:rPr>
        <w:br/>
      </w:r>
      <w:r w:rsidRPr="009A48FF">
        <w:rPr>
          <w:rFonts w:hint="cs"/>
          <w:u w:val="single"/>
          <w:rtl/>
        </w:rPr>
        <w:t>יושב-ראש הכנסת לשעבר דן תיכון:</w:t>
      </w:r>
    </w:p>
    <w:p w14:paraId="1B061E4A" w14:textId="77777777" w:rsidR="009A48FF" w:rsidRPr="009A48FF" w:rsidRDefault="009A48FF" w:rsidP="009A48FF">
      <w:pPr>
        <w:pStyle w:val="BodyText"/>
        <w:rPr>
          <w:rFonts w:hint="cs"/>
          <w:rtl/>
        </w:rPr>
      </w:pPr>
    </w:p>
    <w:p w14:paraId="54C4B082" w14:textId="77777777" w:rsidR="009A48FF" w:rsidRPr="009A48FF" w:rsidRDefault="009A48FF" w:rsidP="009A48FF">
      <w:pPr>
        <w:pStyle w:val="BodyText"/>
        <w:rPr>
          <w:rFonts w:hint="cs"/>
          <w:rtl/>
        </w:rPr>
      </w:pPr>
      <w:r w:rsidRPr="009A48FF">
        <w:rPr>
          <w:rFonts w:hint="cs"/>
          <w:rtl/>
        </w:rPr>
        <w:tab/>
        <w:t>אתה מדבר בסיסמאות - - -</w:t>
      </w:r>
    </w:p>
    <w:p w14:paraId="18B44AD6" w14:textId="77777777" w:rsidR="009A48FF" w:rsidRPr="009A48FF" w:rsidRDefault="009A48FF" w:rsidP="009A48FF">
      <w:pPr>
        <w:pStyle w:val="BodyText"/>
        <w:rPr>
          <w:rFonts w:hint="cs"/>
          <w:rtl/>
        </w:rPr>
      </w:pPr>
      <w:r w:rsidRPr="009A48FF">
        <w:rPr>
          <w:rtl/>
        </w:rPr>
        <w:br/>
      </w:r>
      <w:r w:rsidRPr="009A48FF">
        <w:rPr>
          <w:rFonts w:hint="cs"/>
          <w:u w:val="single"/>
          <w:rtl/>
        </w:rPr>
        <w:t>חיים אורון:</w:t>
      </w:r>
    </w:p>
    <w:p w14:paraId="57A7C4E3" w14:textId="77777777" w:rsidR="009A48FF" w:rsidRPr="009A48FF" w:rsidRDefault="009A48FF" w:rsidP="009A48FF">
      <w:pPr>
        <w:pStyle w:val="BodyText"/>
        <w:rPr>
          <w:rFonts w:hint="cs"/>
          <w:rtl/>
        </w:rPr>
      </w:pPr>
    </w:p>
    <w:p w14:paraId="5A392DCD" w14:textId="77777777" w:rsidR="009A48FF" w:rsidRPr="009A48FF" w:rsidRDefault="009A48FF" w:rsidP="009A48FF">
      <w:pPr>
        <w:pStyle w:val="BodyText"/>
        <w:rPr>
          <w:rFonts w:hint="cs"/>
          <w:rtl/>
        </w:rPr>
      </w:pPr>
      <w:r w:rsidRPr="009A48FF">
        <w:rPr>
          <w:rFonts w:hint="cs"/>
          <w:rtl/>
        </w:rPr>
        <w:tab/>
        <w:t xml:space="preserve">יכול להיות. חברים, לכן אני חושב שצריך לקבל את העיקרון הזה, צריך לפעול על-פיו </w:t>
      </w:r>
      <w:r w:rsidRPr="009A48FF">
        <w:rPr>
          <w:rtl/>
        </w:rPr>
        <w:t>–</w:t>
      </w:r>
      <w:r w:rsidRPr="009A48FF">
        <w:rPr>
          <w:rFonts w:hint="cs"/>
          <w:rtl/>
        </w:rPr>
        <w:t xml:space="preserve"> עם כל הקושי. </w:t>
      </w:r>
    </w:p>
    <w:p w14:paraId="5E9EFC8B" w14:textId="77777777" w:rsidR="009A48FF" w:rsidRPr="009A48FF" w:rsidRDefault="009A48FF" w:rsidP="009A48FF">
      <w:pPr>
        <w:bidi/>
        <w:jc w:val="both"/>
        <w:rPr>
          <w:rFonts w:cs="David" w:hint="cs"/>
          <w:u w:val="single"/>
          <w:rtl/>
        </w:rPr>
      </w:pPr>
      <w:r w:rsidRPr="009A48FF">
        <w:rPr>
          <w:rFonts w:cs="David"/>
          <w:rtl/>
        </w:rPr>
        <w:br/>
      </w:r>
      <w:r w:rsidRPr="009A48FF">
        <w:rPr>
          <w:rFonts w:cs="David" w:hint="cs"/>
          <w:u w:val="single"/>
          <w:rtl/>
        </w:rPr>
        <w:t>היו"ר רוחמה אברהם בלילא:</w:t>
      </w:r>
    </w:p>
    <w:p w14:paraId="144B4FFE" w14:textId="77777777" w:rsidR="009A48FF" w:rsidRPr="009A48FF" w:rsidRDefault="009A48FF" w:rsidP="009A48FF">
      <w:pPr>
        <w:pStyle w:val="BodyText"/>
        <w:rPr>
          <w:rFonts w:hint="cs"/>
          <w:rtl/>
        </w:rPr>
      </w:pPr>
    </w:p>
    <w:p w14:paraId="2848818A" w14:textId="77777777" w:rsidR="009A48FF" w:rsidRPr="009A48FF" w:rsidRDefault="009A48FF" w:rsidP="009A48FF">
      <w:pPr>
        <w:pStyle w:val="BodyText"/>
        <w:rPr>
          <w:rFonts w:hint="cs"/>
          <w:rtl/>
        </w:rPr>
      </w:pPr>
      <w:r w:rsidRPr="009A48FF">
        <w:rPr>
          <w:rFonts w:hint="cs"/>
          <w:rtl/>
        </w:rPr>
        <w:tab/>
        <w:t xml:space="preserve">אני מודה לכם, חברים. ישיבת המשך תהיה כפי שאמרתי בשבוע הבא, כאשר ראשונת הדוברים תהיה חברת הכנסת שלי יחימוביץ'. </w:t>
      </w:r>
    </w:p>
    <w:p w14:paraId="009E62CE" w14:textId="77777777" w:rsidR="009A48FF" w:rsidRPr="009A48FF" w:rsidRDefault="009A48FF" w:rsidP="009A48FF">
      <w:pPr>
        <w:pStyle w:val="BodyText"/>
        <w:rPr>
          <w:rFonts w:hint="cs"/>
          <w:rtl/>
        </w:rPr>
      </w:pPr>
    </w:p>
    <w:p w14:paraId="574119E1" w14:textId="77777777" w:rsidR="009A48FF" w:rsidRPr="009A48FF" w:rsidRDefault="009A48FF" w:rsidP="009A48FF">
      <w:pPr>
        <w:pStyle w:val="BodyText"/>
        <w:rPr>
          <w:rFonts w:hint="cs"/>
          <w:rtl/>
        </w:rPr>
      </w:pPr>
      <w:r w:rsidRPr="009A48FF">
        <w:rPr>
          <w:rFonts w:hint="cs"/>
          <w:rtl/>
        </w:rPr>
        <w:tab/>
        <w:t>תודה רבה, הישיבה נעולה.</w:t>
      </w:r>
    </w:p>
    <w:p w14:paraId="778AAA8C" w14:textId="77777777" w:rsidR="009A48FF" w:rsidRPr="009A48FF" w:rsidRDefault="009A48FF" w:rsidP="009A48FF">
      <w:pPr>
        <w:pStyle w:val="BodyText"/>
        <w:rPr>
          <w:rFonts w:hint="cs"/>
          <w:rtl/>
        </w:rPr>
      </w:pPr>
      <w:r w:rsidRPr="009A48FF">
        <w:rPr>
          <w:rtl/>
        </w:rPr>
        <w:br/>
      </w:r>
      <w:r w:rsidRPr="009A48FF">
        <w:rPr>
          <w:rtl/>
        </w:rPr>
        <w:br/>
      </w:r>
      <w:r w:rsidRPr="009A48FF">
        <w:rPr>
          <w:rFonts w:hint="cs"/>
          <w:rtl/>
        </w:rPr>
        <w:t>הישיבה ננעלה בשעה 11:25.</w:t>
      </w:r>
    </w:p>
    <w:p w14:paraId="1DBDB20D" w14:textId="77777777" w:rsidR="00552A80" w:rsidRPr="009A48FF" w:rsidRDefault="00552A80" w:rsidP="009A48FF">
      <w:pPr>
        <w:bidi/>
        <w:jc w:val="both"/>
        <w:rPr>
          <w:rFonts w:cs="David"/>
        </w:rPr>
      </w:pPr>
    </w:p>
    <w:sectPr w:rsidR="00552A80" w:rsidRPr="009A48FF" w:rsidSect="009A48F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5192" w14:textId="77777777" w:rsidR="00000000" w:rsidRDefault="008E1991">
      <w:r>
        <w:separator/>
      </w:r>
    </w:p>
  </w:endnote>
  <w:endnote w:type="continuationSeparator" w:id="0">
    <w:p w14:paraId="55D85405" w14:textId="77777777" w:rsidR="00000000" w:rsidRDefault="008E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5380" w14:textId="77777777" w:rsidR="00000000" w:rsidRDefault="008E1991">
      <w:r>
        <w:separator/>
      </w:r>
    </w:p>
  </w:footnote>
  <w:footnote w:type="continuationSeparator" w:id="0">
    <w:p w14:paraId="55F45F1B" w14:textId="77777777" w:rsidR="00000000" w:rsidRDefault="008E1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BB9A" w14:textId="77777777" w:rsidR="009A48FF" w:rsidRDefault="009A48F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8EFEA7F" w14:textId="77777777" w:rsidR="009A48FF" w:rsidRDefault="009A48FF">
    <w:pPr>
      <w:pStyle w:val="Header"/>
      <w:ind w:right="360"/>
      <w:jc w:val="both"/>
      <w:rPr>
        <w:rtl/>
      </w:rPr>
    </w:pPr>
  </w:p>
  <w:p w14:paraId="0703E507" w14:textId="77777777" w:rsidR="009A48FF" w:rsidRDefault="009A48FF"/>
  <w:p w14:paraId="3B75FDAF" w14:textId="77777777" w:rsidR="009A48FF" w:rsidRDefault="009A48FF"/>
  <w:p w14:paraId="3891E8A2" w14:textId="77777777" w:rsidR="009A48FF" w:rsidRDefault="009A48FF"/>
  <w:p w14:paraId="50966252" w14:textId="77777777" w:rsidR="009A48FF" w:rsidRDefault="009A48FF"/>
  <w:p w14:paraId="3446CAF7" w14:textId="77777777" w:rsidR="009A48FF" w:rsidRDefault="009A48FF"/>
  <w:p w14:paraId="1AE54425" w14:textId="77777777" w:rsidR="009A48FF" w:rsidRDefault="009A48FF"/>
  <w:p w14:paraId="6873EDD2" w14:textId="77777777" w:rsidR="009A48FF" w:rsidRDefault="009A48FF"/>
  <w:p w14:paraId="42777BD6" w14:textId="77777777" w:rsidR="009A48FF" w:rsidRDefault="009A48FF"/>
  <w:p w14:paraId="7CD6A5D1" w14:textId="77777777" w:rsidR="009A48FF" w:rsidRDefault="009A48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F877" w14:textId="77777777" w:rsidR="009A48FF" w:rsidRDefault="009A48F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32</w:t>
    </w:r>
    <w:r>
      <w:rPr>
        <w:rStyle w:val="PageNumber"/>
        <w:rtl/>
      </w:rPr>
      <w:fldChar w:fldCharType="end"/>
    </w:r>
  </w:p>
  <w:p w14:paraId="42A8A6ED" w14:textId="77777777" w:rsidR="009A48FF" w:rsidRDefault="009A48FF">
    <w:pPr>
      <w:pStyle w:val="Header"/>
      <w:ind w:right="360"/>
      <w:jc w:val="both"/>
      <w:rPr>
        <w:rFonts w:hint="cs"/>
        <w:rtl/>
      </w:rPr>
    </w:pPr>
    <w:r>
      <w:rPr>
        <w:rtl/>
      </w:rPr>
      <w:t>ועדת</w:t>
    </w:r>
    <w:r>
      <w:rPr>
        <w:rFonts w:hint="cs"/>
        <w:rtl/>
      </w:rPr>
      <w:t xml:space="preserve"> הכנסת</w:t>
    </w:r>
  </w:p>
  <w:p w14:paraId="5B18A6B1" w14:textId="77777777" w:rsidR="009A48FF" w:rsidRDefault="009A48FF">
    <w:pPr>
      <w:pStyle w:val="Header"/>
      <w:ind w:right="360"/>
      <w:jc w:val="both"/>
      <w:rPr>
        <w:rStyle w:val="PageNumber"/>
        <w:rFonts w:hint="cs"/>
        <w:rtl/>
      </w:rPr>
    </w:pPr>
    <w:r>
      <w:rPr>
        <w:rFonts w:hint="cs"/>
        <w:rtl/>
      </w:rPr>
      <w:t>2.7.2007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0051"/>
    <w:multiLevelType w:val="hybridMultilevel"/>
    <w:tmpl w:val="168E888C"/>
    <w:lvl w:ilvl="0" w:tplc="699CF21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0EC6712B"/>
    <w:multiLevelType w:val="hybridMultilevel"/>
    <w:tmpl w:val="9E2ED766"/>
    <w:lvl w:ilvl="0" w:tplc="7CB259A6">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924338173">
    <w:abstractNumId w:val="1"/>
  </w:num>
  <w:num w:numId="2" w16cid:durableId="199375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1479פרוטוקול_ישיבת_ועדה.doc"/>
    <w:docVar w:name="StartMode" w:val="3"/>
  </w:docVars>
  <w:rsids>
    <w:rsidRoot w:val="00B80E0B"/>
    <w:rsid w:val="00552A80"/>
    <w:rsid w:val="008E1991"/>
    <w:rsid w:val="00965806"/>
    <w:rsid w:val="009A48FF"/>
    <w:rsid w:val="00B80E0B"/>
    <w:rsid w:val="00C50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AB59CF"/>
  <w15:chartTrackingRefBased/>
  <w15:docId w15:val="{E6D6A900-DDEA-487A-ABE1-6028B6CE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A48FF"/>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A48FF"/>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A48FF"/>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9A48FF"/>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A48FF"/>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A48F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A48FF"/>
  </w:style>
  <w:style w:type="paragraph" w:styleId="BodyText">
    <w:name w:val="Body Text"/>
    <w:basedOn w:val="Normal"/>
    <w:rsid w:val="009A48FF"/>
    <w:pPr>
      <w:bidi/>
      <w:jc w:val="both"/>
    </w:pPr>
    <w:rPr>
      <w:rFonts w:cs="David"/>
      <w:lang w:eastAsia="he-IL"/>
    </w:rPr>
  </w:style>
  <w:style w:type="paragraph" w:customStyle="1" w:styleId="-">
    <w:name w:val="נוצר על-ידי"/>
    <w:rsid w:val="009A48FF"/>
    <w:rPr>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7796</Words>
  <Characters>44442</Characters>
  <Application>Microsoft Office Word</Application>
  <DocSecurity>0</DocSecurity>
  <Lines>370</Lines>
  <Paragraphs>104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