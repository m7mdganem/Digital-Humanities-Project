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96F" w14:textId="77777777" w:rsidR="00903341" w:rsidRDefault="00903341" w:rsidP="00903341">
      <w:pPr>
        <w:keepNext/>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3A7179D" w14:textId="77777777" w:rsidR="00903341" w:rsidRDefault="00903341" w:rsidP="00903341">
      <w:pPr>
        <w:keepNext/>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C4195CF" w14:textId="77777777" w:rsidR="00903341" w:rsidRDefault="00903341" w:rsidP="00903341">
      <w:pPr>
        <w:keepNext/>
        <w:bidi/>
        <w:jc w:val="center"/>
        <w:outlineLvl w:val="0"/>
        <w:rPr>
          <w:rFonts w:cs="David" w:hint="cs"/>
          <w:b/>
          <w:bCs/>
          <w:rtl/>
        </w:rPr>
      </w:pPr>
    </w:p>
    <w:p w14:paraId="5B1D13BE" w14:textId="77777777" w:rsidR="00903341" w:rsidRDefault="00903341" w:rsidP="00903341">
      <w:pPr>
        <w:keepNext/>
        <w:bidi/>
        <w:jc w:val="center"/>
        <w:outlineLvl w:val="0"/>
        <w:rPr>
          <w:rFonts w:cs="David" w:hint="cs"/>
          <w:b/>
          <w:bCs/>
          <w:rtl/>
        </w:rPr>
      </w:pPr>
    </w:p>
    <w:p w14:paraId="058B4F4C" w14:textId="77777777" w:rsidR="00903341" w:rsidRDefault="00903341" w:rsidP="00903341">
      <w:pPr>
        <w:keepNext/>
        <w:bidi/>
        <w:jc w:val="center"/>
        <w:outlineLvl w:val="0"/>
        <w:rPr>
          <w:rFonts w:cs="David" w:hint="cs"/>
          <w:b/>
          <w:bCs/>
          <w:rtl/>
        </w:rPr>
      </w:pPr>
      <w:r>
        <w:rPr>
          <w:rFonts w:cs="David"/>
          <w:b/>
          <w:bCs/>
          <w:rtl/>
        </w:rPr>
        <w:t xml:space="preserve">פרוטוקול מס' </w:t>
      </w:r>
      <w:r>
        <w:rPr>
          <w:rFonts w:cs="David" w:hint="cs"/>
          <w:b/>
          <w:bCs/>
          <w:rtl/>
        </w:rPr>
        <w:t>5</w:t>
      </w:r>
    </w:p>
    <w:p w14:paraId="4C6DBFF8" w14:textId="77777777" w:rsidR="00903341" w:rsidRDefault="00903341" w:rsidP="00903341">
      <w:pPr>
        <w:keepNext/>
        <w:bidi/>
        <w:jc w:val="center"/>
        <w:outlineLvl w:val="0"/>
        <w:rPr>
          <w:rFonts w:cs="David" w:hint="cs"/>
          <w:b/>
          <w:bCs/>
          <w:rtl/>
        </w:rPr>
      </w:pPr>
      <w:r>
        <w:rPr>
          <w:rFonts w:cs="David"/>
          <w:b/>
          <w:bCs/>
          <w:rtl/>
        </w:rPr>
        <w:t>מישיב</w:t>
      </w:r>
      <w:r>
        <w:rPr>
          <w:rFonts w:cs="David" w:hint="cs"/>
          <w:b/>
          <w:bCs/>
          <w:rtl/>
        </w:rPr>
        <w:t>ת הוועדה המשותפת של ועדת הכנסת וועדת הכספים לתקציב הכנסת</w:t>
      </w:r>
    </w:p>
    <w:p w14:paraId="296A7120" w14:textId="77777777" w:rsidR="00903341" w:rsidRDefault="00903341" w:rsidP="00903341">
      <w:pPr>
        <w:keepNext/>
        <w:bidi/>
        <w:jc w:val="center"/>
        <w:rPr>
          <w:rFonts w:cs="David" w:hint="cs"/>
          <w:b/>
          <w:bCs/>
          <w:u w:val="single"/>
          <w:rtl/>
        </w:rPr>
      </w:pPr>
      <w:r>
        <w:rPr>
          <w:rFonts w:cs="David" w:hint="cs"/>
          <w:b/>
          <w:bCs/>
          <w:u w:val="single"/>
          <w:rtl/>
        </w:rPr>
        <w:t xml:space="preserve">יום שני, כ"ט בכסלו </w:t>
      </w:r>
      <w:r>
        <w:rPr>
          <w:rFonts w:cs="David"/>
          <w:b/>
          <w:bCs/>
          <w:u w:val="single"/>
          <w:rtl/>
        </w:rPr>
        <w:t>תש</w:t>
      </w:r>
      <w:r>
        <w:rPr>
          <w:rFonts w:cs="David" w:hint="cs"/>
          <w:b/>
          <w:bCs/>
          <w:u w:val="single"/>
          <w:rtl/>
        </w:rPr>
        <w:t>ע</w:t>
      </w:r>
      <w:r>
        <w:rPr>
          <w:rFonts w:cs="David"/>
          <w:b/>
          <w:bCs/>
          <w:u w:val="single"/>
          <w:rtl/>
        </w:rPr>
        <w:t>"</w:t>
      </w:r>
      <w:r>
        <w:rPr>
          <w:rFonts w:cs="David" w:hint="cs"/>
          <w:b/>
          <w:bCs/>
          <w:u w:val="single"/>
          <w:rtl/>
        </w:rPr>
        <w:t xml:space="preserve">א (06 בדצמבר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09:15</w:t>
      </w:r>
    </w:p>
    <w:p w14:paraId="73829EE8" w14:textId="77777777" w:rsidR="00903341" w:rsidRDefault="00903341" w:rsidP="00903341">
      <w:pPr>
        <w:keepNext/>
        <w:bidi/>
        <w:rPr>
          <w:rFonts w:cs="David" w:hint="cs"/>
          <w:b/>
          <w:bCs/>
          <w:u w:val="single"/>
          <w:rtl/>
        </w:rPr>
      </w:pPr>
    </w:p>
    <w:p w14:paraId="751712A7" w14:textId="77777777" w:rsidR="00903341" w:rsidRDefault="00903341" w:rsidP="00903341">
      <w:pPr>
        <w:keepNext/>
        <w:bidi/>
        <w:rPr>
          <w:rFonts w:cs="David" w:hint="cs"/>
          <w:b/>
          <w:bCs/>
          <w:u w:val="single"/>
          <w:rtl/>
        </w:rPr>
      </w:pPr>
    </w:p>
    <w:p w14:paraId="113391EC" w14:textId="77777777" w:rsidR="00903341" w:rsidRDefault="00903341" w:rsidP="00903341">
      <w:pPr>
        <w:keepNext/>
        <w:bidi/>
        <w:rPr>
          <w:rFonts w:cs="David" w:hint="cs"/>
          <w:b/>
          <w:bCs/>
          <w:u w:val="single"/>
          <w:rtl/>
        </w:rPr>
      </w:pPr>
    </w:p>
    <w:p w14:paraId="0271CAF4" w14:textId="77777777" w:rsidR="00903341" w:rsidRDefault="00903341" w:rsidP="00903341">
      <w:pPr>
        <w:keepNext/>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6283994D" w14:textId="77777777" w:rsidR="00903341" w:rsidRDefault="00903341" w:rsidP="00903341">
      <w:pPr>
        <w:keepNext/>
        <w:bidi/>
        <w:jc w:val="both"/>
        <w:rPr>
          <w:rFonts w:cs="David" w:hint="cs"/>
          <w:rtl/>
        </w:rPr>
      </w:pPr>
    </w:p>
    <w:p w14:paraId="6D9D14AF" w14:textId="77777777" w:rsidR="00903341" w:rsidRPr="00E30CEA" w:rsidRDefault="00903341" w:rsidP="00903341">
      <w:pPr>
        <w:keepNext/>
        <w:bidi/>
        <w:jc w:val="both"/>
        <w:rPr>
          <w:rFonts w:cs="David" w:hint="cs"/>
          <w:rtl/>
        </w:rPr>
      </w:pPr>
      <w:r>
        <w:rPr>
          <w:rFonts w:cs="David" w:hint="cs"/>
          <w:rtl/>
        </w:rPr>
        <w:t>הצעת תקציב הכנסת לשנים 2011 ו-2012</w:t>
      </w:r>
    </w:p>
    <w:p w14:paraId="3E2F7C21" w14:textId="77777777" w:rsidR="00903341" w:rsidRDefault="00903341" w:rsidP="00903341">
      <w:pPr>
        <w:keepNext/>
        <w:bidi/>
        <w:jc w:val="both"/>
        <w:rPr>
          <w:rFonts w:cs="David"/>
          <w:b/>
          <w:bCs/>
          <w:rtl/>
        </w:rPr>
      </w:pPr>
    </w:p>
    <w:p w14:paraId="3EB9CFE3" w14:textId="77777777" w:rsidR="00903341" w:rsidRDefault="00903341" w:rsidP="00903341">
      <w:pPr>
        <w:keepNext/>
        <w:bidi/>
        <w:jc w:val="both"/>
        <w:outlineLvl w:val="0"/>
        <w:rPr>
          <w:rFonts w:cs="David" w:hint="cs"/>
          <w:b/>
          <w:bCs/>
          <w:u w:val="single"/>
          <w:rtl/>
        </w:rPr>
      </w:pPr>
      <w:r>
        <w:rPr>
          <w:rFonts w:cs="David"/>
          <w:b/>
          <w:bCs/>
          <w:u w:val="single"/>
          <w:rtl/>
        </w:rPr>
        <w:t>נכחו:</w:t>
      </w:r>
    </w:p>
    <w:p w14:paraId="7968FF65" w14:textId="77777777" w:rsidR="00903341" w:rsidRPr="005E1A4B" w:rsidRDefault="00903341" w:rsidP="00903341">
      <w:pPr>
        <w:keepNext/>
        <w:bidi/>
        <w:jc w:val="both"/>
        <w:outlineLvl w:val="0"/>
        <w:rPr>
          <w:rFonts w:cs="David" w:hint="cs"/>
          <w:rtl/>
        </w:rPr>
      </w:pPr>
      <w:r>
        <w:rPr>
          <w:rFonts w:cs="David" w:hint="cs"/>
          <w:rtl/>
        </w:rPr>
        <w:t>יושב-ראש הכנסת ראובן (רובי) ריבלין</w:t>
      </w:r>
    </w:p>
    <w:p w14:paraId="4C1AADEB" w14:textId="77777777" w:rsidR="00903341" w:rsidRDefault="00903341" w:rsidP="00903341">
      <w:pPr>
        <w:keepNext/>
        <w:bidi/>
        <w:jc w:val="both"/>
        <w:outlineLvl w:val="0"/>
        <w:rPr>
          <w:rFonts w:cs="David" w:hint="cs"/>
          <w:b/>
          <w:bCs/>
          <w:u w:val="single"/>
          <w:rtl/>
        </w:rPr>
      </w:pPr>
    </w:p>
    <w:p w14:paraId="368EDD53" w14:textId="77777777" w:rsidR="00903341" w:rsidRDefault="00903341" w:rsidP="00903341">
      <w:pPr>
        <w:keepNext/>
        <w:bidi/>
        <w:jc w:val="both"/>
        <w:outlineLvl w:val="0"/>
        <w:rPr>
          <w:rFonts w:cs="David" w:hint="cs"/>
          <w:rtl/>
        </w:rPr>
      </w:pPr>
      <w:r>
        <w:rPr>
          <w:rFonts w:cs="David"/>
          <w:b/>
          <w:bCs/>
          <w:u w:val="single"/>
          <w:rtl/>
        </w:rPr>
        <w:t>חברי הוועדה</w:t>
      </w:r>
      <w:r>
        <w:rPr>
          <w:rFonts w:cs="David"/>
          <w:rtl/>
        </w:rPr>
        <w:t>:</w:t>
      </w:r>
      <w:r>
        <w:rPr>
          <w:rFonts w:cs="David"/>
          <w:rtl/>
        </w:rPr>
        <w:tab/>
      </w:r>
    </w:p>
    <w:p w14:paraId="21CD8189" w14:textId="77777777" w:rsidR="00903341" w:rsidRDefault="00903341" w:rsidP="00903341">
      <w:pPr>
        <w:keepNext/>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63EF2A14" w14:textId="77777777" w:rsidR="00903341" w:rsidRDefault="00903341" w:rsidP="00903341">
      <w:pPr>
        <w:keepNext/>
        <w:bidi/>
        <w:jc w:val="both"/>
        <w:outlineLvl w:val="0"/>
        <w:rPr>
          <w:rFonts w:cs="David" w:hint="cs"/>
          <w:rtl/>
        </w:rPr>
      </w:pPr>
      <w:r>
        <w:rPr>
          <w:rFonts w:cs="David" w:hint="cs"/>
          <w:rtl/>
        </w:rPr>
        <w:t>יעקב אדרי</w:t>
      </w:r>
    </w:p>
    <w:p w14:paraId="692E1BC7" w14:textId="77777777" w:rsidR="00903341" w:rsidRDefault="00903341" w:rsidP="00903341">
      <w:pPr>
        <w:keepNext/>
        <w:bidi/>
        <w:jc w:val="both"/>
        <w:outlineLvl w:val="0"/>
        <w:rPr>
          <w:rFonts w:cs="David" w:hint="cs"/>
          <w:rtl/>
        </w:rPr>
      </w:pPr>
      <w:r>
        <w:rPr>
          <w:rFonts w:cs="David" w:hint="cs"/>
          <w:rtl/>
        </w:rPr>
        <w:t>משה גפני</w:t>
      </w:r>
    </w:p>
    <w:p w14:paraId="28EC8B51" w14:textId="77777777" w:rsidR="00903341" w:rsidRDefault="00903341" w:rsidP="00903341">
      <w:pPr>
        <w:keepNext/>
        <w:bidi/>
        <w:jc w:val="both"/>
        <w:outlineLvl w:val="0"/>
        <w:rPr>
          <w:rFonts w:cs="David" w:hint="cs"/>
          <w:rtl/>
        </w:rPr>
      </w:pPr>
      <w:r>
        <w:rPr>
          <w:rFonts w:cs="David" w:hint="cs"/>
          <w:rtl/>
        </w:rPr>
        <w:t>אחמד  טיבי</w:t>
      </w:r>
    </w:p>
    <w:p w14:paraId="15A97D18" w14:textId="77777777" w:rsidR="00903341" w:rsidRDefault="00903341" w:rsidP="00903341">
      <w:pPr>
        <w:keepNext/>
        <w:bidi/>
        <w:jc w:val="both"/>
        <w:outlineLvl w:val="0"/>
        <w:rPr>
          <w:rFonts w:cs="David" w:hint="cs"/>
          <w:rtl/>
        </w:rPr>
      </w:pPr>
      <w:r>
        <w:rPr>
          <w:rFonts w:cs="David" w:hint="cs"/>
          <w:rtl/>
        </w:rPr>
        <w:t>שלמה מולה</w:t>
      </w:r>
    </w:p>
    <w:p w14:paraId="2230ACF4" w14:textId="77777777" w:rsidR="00903341" w:rsidRDefault="00903341" w:rsidP="00903341">
      <w:pPr>
        <w:keepNext/>
        <w:bidi/>
        <w:jc w:val="both"/>
        <w:outlineLvl w:val="0"/>
        <w:rPr>
          <w:rFonts w:cs="David" w:hint="cs"/>
          <w:rtl/>
        </w:rPr>
      </w:pPr>
      <w:r>
        <w:rPr>
          <w:rFonts w:cs="David" w:hint="cs"/>
          <w:rtl/>
        </w:rPr>
        <w:t>אברהם מיכאלי</w:t>
      </w:r>
    </w:p>
    <w:p w14:paraId="4067DF10" w14:textId="77777777" w:rsidR="00903341" w:rsidRDefault="00903341" w:rsidP="00903341">
      <w:pPr>
        <w:keepNext/>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6BE53B28" w14:textId="77777777" w:rsidR="00903341" w:rsidRDefault="00903341" w:rsidP="00903341">
      <w:pPr>
        <w:keepNext/>
        <w:bidi/>
        <w:jc w:val="both"/>
        <w:outlineLvl w:val="0"/>
        <w:rPr>
          <w:rFonts w:cs="David" w:hint="cs"/>
          <w:rtl/>
        </w:rPr>
      </w:pPr>
      <w:r>
        <w:rPr>
          <w:rFonts w:cs="David" w:hint="cs"/>
          <w:rtl/>
        </w:rPr>
        <w:t>ליה שמטוב</w:t>
      </w:r>
    </w:p>
    <w:p w14:paraId="541B5F46" w14:textId="77777777" w:rsidR="00903341" w:rsidRDefault="00903341" w:rsidP="00903341">
      <w:pPr>
        <w:keepNext/>
        <w:bidi/>
        <w:jc w:val="both"/>
        <w:outlineLvl w:val="0"/>
        <w:rPr>
          <w:rFonts w:cs="David" w:hint="cs"/>
          <w:rtl/>
        </w:rPr>
      </w:pPr>
      <w:r>
        <w:rPr>
          <w:rFonts w:cs="David" w:hint="cs"/>
          <w:rtl/>
        </w:rPr>
        <w:t xml:space="preserve">אלי אפללו </w:t>
      </w:r>
      <w:r>
        <w:rPr>
          <w:rFonts w:cs="David"/>
          <w:rtl/>
        </w:rPr>
        <w:t>–</w:t>
      </w:r>
      <w:r>
        <w:rPr>
          <w:rFonts w:cs="David" w:hint="cs"/>
          <w:rtl/>
        </w:rPr>
        <w:t xml:space="preserve"> מ"מ</w:t>
      </w:r>
    </w:p>
    <w:p w14:paraId="3922D014" w14:textId="77777777" w:rsidR="00903341" w:rsidRDefault="00903341" w:rsidP="00903341">
      <w:pPr>
        <w:keepNext/>
        <w:bidi/>
        <w:jc w:val="both"/>
        <w:outlineLvl w:val="0"/>
        <w:rPr>
          <w:rFonts w:cs="David" w:hint="cs"/>
          <w:rtl/>
        </w:rPr>
      </w:pPr>
      <w:r>
        <w:rPr>
          <w:rFonts w:cs="David" w:hint="cs"/>
          <w:rtl/>
        </w:rPr>
        <w:t xml:space="preserve">איתן כבל </w:t>
      </w:r>
      <w:r>
        <w:rPr>
          <w:rFonts w:cs="David"/>
          <w:rtl/>
        </w:rPr>
        <w:t>–</w:t>
      </w:r>
      <w:r>
        <w:rPr>
          <w:rFonts w:cs="David" w:hint="cs"/>
          <w:rtl/>
        </w:rPr>
        <w:t xml:space="preserve"> מ"מ</w:t>
      </w:r>
    </w:p>
    <w:p w14:paraId="07956C55" w14:textId="77777777" w:rsidR="00903341" w:rsidRDefault="00903341" w:rsidP="00903341">
      <w:pPr>
        <w:keepNext/>
        <w:bidi/>
        <w:jc w:val="both"/>
        <w:outlineLvl w:val="0"/>
        <w:rPr>
          <w:rFonts w:cs="David" w:hint="cs"/>
          <w:b/>
          <w:bCs/>
          <w:u w:val="single"/>
          <w:rtl/>
        </w:rPr>
      </w:pPr>
    </w:p>
    <w:p w14:paraId="0A699CEC" w14:textId="77777777" w:rsidR="00903341" w:rsidRDefault="00903341" w:rsidP="00903341">
      <w:pPr>
        <w:keepNext/>
        <w:bidi/>
        <w:jc w:val="both"/>
        <w:outlineLvl w:val="0"/>
        <w:rPr>
          <w:rFonts w:cs="David" w:hint="cs"/>
          <w:rtl/>
        </w:rPr>
      </w:pPr>
      <w:r>
        <w:rPr>
          <w:rFonts w:cs="David"/>
          <w:b/>
          <w:bCs/>
          <w:u w:val="single"/>
          <w:rtl/>
        </w:rPr>
        <w:t>מוזמנים</w:t>
      </w:r>
      <w:r>
        <w:rPr>
          <w:rFonts w:cs="David"/>
          <w:rtl/>
        </w:rPr>
        <w:t>:</w:t>
      </w:r>
    </w:p>
    <w:p w14:paraId="10B5CB60" w14:textId="77777777" w:rsidR="00903341" w:rsidRDefault="00903341" w:rsidP="00903341">
      <w:pPr>
        <w:keepNext/>
        <w:bidi/>
        <w:jc w:val="both"/>
        <w:outlineLvl w:val="0"/>
        <w:rPr>
          <w:rFonts w:cs="David" w:hint="cs"/>
          <w:rtl/>
        </w:rPr>
      </w:pPr>
      <w:r>
        <w:rPr>
          <w:rFonts w:cs="David" w:hint="cs"/>
          <w:rtl/>
        </w:rPr>
        <w:t>חה"כ רחל אדטו</w:t>
      </w:r>
    </w:p>
    <w:p w14:paraId="2947D9D9" w14:textId="77777777" w:rsidR="00903341" w:rsidRDefault="00903341" w:rsidP="00903341">
      <w:pPr>
        <w:keepNext/>
        <w:bidi/>
        <w:jc w:val="both"/>
        <w:outlineLvl w:val="0"/>
        <w:rPr>
          <w:rFonts w:cs="David" w:hint="cs"/>
          <w:rtl/>
        </w:rPr>
      </w:pPr>
      <w:r>
        <w:rPr>
          <w:rFonts w:cs="David" w:hint="cs"/>
          <w:rtl/>
        </w:rPr>
        <w:t xml:space="preserve">חה"כ רוברט </w:t>
      </w:r>
      <w:proofErr w:type="spellStart"/>
      <w:r>
        <w:rPr>
          <w:rFonts w:cs="David" w:hint="cs"/>
          <w:rtl/>
        </w:rPr>
        <w:t>אילטוב</w:t>
      </w:r>
      <w:proofErr w:type="spellEnd"/>
    </w:p>
    <w:p w14:paraId="447D279C" w14:textId="77777777" w:rsidR="00903341" w:rsidRDefault="00903341" w:rsidP="00903341">
      <w:pPr>
        <w:keepNext/>
        <w:bidi/>
        <w:jc w:val="both"/>
        <w:outlineLvl w:val="0"/>
        <w:rPr>
          <w:rFonts w:cs="David" w:hint="cs"/>
          <w:rtl/>
        </w:rPr>
      </w:pPr>
      <w:r>
        <w:rPr>
          <w:rFonts w:cs="David" w:hint="cs"/>
          <w:rtl/>
        </w:rPr>
        <w:t xml:space="preserve">חה"כ </w:t>
      </w:r>
      <w:proofErr w:type="spellStart"/>
      <w:r>
        <w:rPr>
          <w:rFonts w:cs="David" w:hint="cs"/>
          <w:rtl/>
        </w:rPr>
        <w:t>מסעוד</w:t>
      </w:r>
      <w:proofErr w:type="spellEnd"/>
      <w:r>
        <w:rPr>
          <w:rFonts w:cs="David" w:hint="cs"/>
          <w:rtl/>
        </w:rPr>
        <w:t xml:space="preserve"> גנאים</w:t>
      </w:r>
    </w:p>
    <w:p w14:paraId="106553FB" w14:textId="77777777" w:rsidR="00903341" w:rsidRDefault="00903341" w:rsidP="00903341">
      <w:pPr>
        <w:keepNext/>
        <w:bidi/>
        <w:jc w:val="both"/>
        <w:outlineLvl w:val="0"/>
        <w:rPr>
          <w:rFonts w:cs="David" w:hint="cs"/>
          <w:rtl/>
        </w:rPr>
      </w:pPr>
      <w:r>
        <w:rPr>
          <w:rFonts w:cs="David" w:hint="cs"/>
          <w:rtl/>
        </w:rPr>
        <w:t>חה"כ נסים זאב</w:t>
      </w:r>
    </w:p>
    <w:p w14:paraId="1A538287" w14:textId="77777777" w:rsidR="00903341" w:rsidRDefault="00903341" w:rsidP="00903341">
      <w:pPr>
        <w:keepNext/>
        <w:bidi/>
        <w:jc w:val="both"/>
        <w:outlineLvl w:val="0"/>
        <w:rPr>
          <w:rFonts w:cs="David" w:hint="cs"/>
          <w:rtl/>
        </w:rPr>
      </w:pPr>
      <w:r>
        <w:rPr>
          <w:rFonts w:cs="David" w:hint="cs"/>
          <w:rtl/>
        </w:rPr>
        <w:t>חה"כ מנחם אליעזר מוזס</w:t>
      </w:r>
    </w:p>
    <w:p w14:paraId="10C32D51" w14:textId="77777777" w:rsidR="00903341" w:rsidRDefault="00903341" w:rsidP="00903341">
      <w:pPr>
        <w:keepNext/>
        <w:bidi/>
        <w:jc w:val="both"/>
        <w:outlineLvl w:val="0"/>
        <w:rPr>
          <w:rFonts w:cs="David" w:hint="cs"/>
          <w:rtl/>
        </w:rPr>
      </w:pPr>
      <w:r>
        <w:rPr>
          <w:rFonts w:cs="David" w:hint="cs"/>
          <w:rtl/>
        </w:rPr>
        <w:t xml:space="preserve">חיים אבידור </w:t>
      </w:r>
      <w:r>
        <w:rPr>
          <w:rFonts w:cs="David"/>
          <w:rtl/>
        </w:rPr>
        <w:t>–</w:t>
      </w:r>
      <w:r>
        <w:rPr>
          <w:rFonts w:cs="David" w:hint="cs"/>
          <w:rtl/>
        </w:rPr>
        <w:t xml:space="preserve"> חשב הכנסת</w:t>
      </w:r>
    </w:p>
    <w:p w14:paraId="2AAE3FB7" w14:textId="77777777" w:rsidR="00903341" w:rsidRDefault="00903341" w:rsidP="00903341">
      <w:pPr>
        <w:keepNext/>
        <w:bidi/>
        <w:jc w:val="both"/>
        <w:outlineLvl w:val="0"/>
        <w:rPr>
          <w:rFonts w:cs="David" w:hint="cs"/>
          <w:rtl/>
        </w:rPr>
      </w:pPr>
      <w:r>
        <w:rPr>
          <w:rFonts w:cs="David" w:hint="cs"/>
          <w:rtl/>
        </w:rPr>
        <w:t>נדב כספי -  מחלקת חשבות הכנסת</w:t>
      </w:r>
    </w:p>
    <w:p w14:paraId="79CF074D" w14:textId="77777777" w:rsidR="00903341" w:rsidRDefault="00903341" w:rsidP="00903341">
      <w:pPr>
        <w:keepNext/>
        <w:bidi/>
        <w:jc w:val="both"/>
        <w:outlineLvl w:val="0"/>
        <w:rPr>
          <w:rFonts w:cs="David" w:hint="cs"/>
          <w:rtl/>
        </w:rPr>
      </w:pPr>
      <w:r>
        <w:rPr>
          <w:rFonts w:cs="David" w:hint="cs"/>
          <w:rtl/>
        </w:rPr>
        <w:t xml:space="preserve">מוחמד שמיה </w:t>
      </w:r>
      <w:r>
        <w:rPr>
          <w:rFonts w:cs="David"/>
          <w:rtl/>
        </w:rPr>
        <w:t>–</w:t>
      </w:r>
      <w:r>
        <w:rPr>
          <w:rFonts w:cs="David" w:hint="cs"/>
          <w:rtl/>
        </w:rPr>
        <w:t xml:space="preserve"> ראש תחום (תיאום ובקרה), לשכת מנכ"ל הכנסת</w:t>
      </w:r>
    </w:p>
    <w:p w14:paraId="1657FB2D" w14:textId="77777777" w:rsidR="00903341" w:rsidRDefault="00903341" w:rsidP="00903341">
      <w:pPr>
        <w:keepNext/>
        <w:bidi/>
        <w:jc w:val="both"/>
        <w:outlineLvl w:val="0"/>
        <w:rPr>
          <w:rFonts w:cs="David" w:hint="cs"/>
          <w:rtl/>
        </w:rPr>
      </w:pPr>
      <w:r>
        <w:rPr>
          <w:rFonts w:cs="David" w:hint="cs"/>
          <w:rtl/>
        </w:rPr>
        <w:t xml:space="preserve">יהודה שפירא </w:t>
      </w:r>
      <w:r>
        <w:rPr>
          <w:rFonts w:cs="David"/>
          <w:rtl/>
        </w:rPr>
        <w:t>–</w:t>
      </w:r>
      <w:r>
        <w:rPr>
          <w:rFonts w:cs="David" w:hint="cs"/>
          <w:rtl/>
        </w:rPr>
        <w:t xml:space="preserve"> עוזר מנכ"ל, לשכת מנכ"ל הכנסת</w:t>
      </w:r>
    </w:p>
    <w:p w14:paraId="484BBDE5" w14:textId="77777777" w:rsidR="00903341" w:rsidRDefault="00903341" w:rsidP="00903341">
      <w:pPr>
        <w:keepNext/>
        <w:bidi/>
        <w:jc w:val="both"/>
        <w:outlineLvl w:val="0"/>
        <w:rPr>
          <w:rFonts w:cs="David" w:hint="cs"/>
          <w:rtl/>
        </w:rPr>
      </w:pPr>
      <w:r>
        <w:rPr>
          <w:rFonts w:cs="David" w:hint="cs"/>
          <w:rtl/>
        </w:rPr>
        <w:t xml:space="preserve">מירה גיגי </w:t>
      </w:r>
      <w:r>
        <w:rPr>
          <w:rFonts w:cs="David"/>
          <w:rtl/>
        </w:rPr>
        <w:t>–</w:t>
      </w:r>
      <w:r>
        <w:rPr>
          <w:rFonts w:cs="David" w:hint="cs"/>
          <w:rtl/>
        </w:rPr>
        <w:t xml:space="preserve"> מנהלת מדור משכורת</w:t>
      </w:r>
    </w:p>
    <w:p w14:paraId="1CC0DE26" w14:textId="77777777" w:rsidR="00903341" w:rsidRDefault="00903341" w:rsidP="00903341">
      <w:pPr>
        <w:keepNext/>
        <w:bidi/>
        <w:jc w:val="both"/>
        <w:outlineLvl w:val="0"/>
        <w:rPr>
          <w:rFonts w:cs="David" w:hint="cs"/>
          <w:rtl/>
        </w:rPr>
      </w:pPr>
      <w:r>
        <w:rPr>
          <w:rFonts w:cs="David" w:hint="cs"/>
          <w:rtl/>
        </w:rPr>
        <w:t xml:space="preserve">טובי </w:t>
      </w:r>
      <w:proofErr w:type="spellStart"/>
      <w:r>
        <w:rPr>
          <w:rFonts w:cs="David" w:hint="cs"/>
          <w:rtl/>
        </w:rPr>
        <w:t>חכימיאן</w:t>
      </w:r>
      <w:proofErr w:type="spellEnd"/>
      <w:r>
        <w:rPr>
          <w:rFonts w:cs="David" w:hint="cs"/>
          <w:rtl/>
        </w:rPr>
        <w:t xml:space="preserve"> </w:t>
      </w:r>
      <w:r>
        <w:rPr>
          <w:rFonts w:cs="David"/>
          <w:rtl/>
        </w:rPr>
        <w:t>–</w:t>
      </w:r>
      <w:r>
        <w:rPr>
          <w:rFonts w:cs="David" w:hint="cs"/>
          <w:rtl/>
        </w:rPr>
        <w:t xml:space="preserve"> מנהלת תנאי שכר ותנאים לחברי הכנסת</w:t>
      </w:r>
    </w:p>
    <w:p w14:paraId="2E17171F" w14:textId="77777777" w:rsidR="00903341" w:rsidRDefault="00903341" w:rsidP="00903341">
      <w:pPr>
        <w:keepNext/>
        <w:bidi/>
        <w:jc w:val="both"/>
        <w:outlineLvl w:val="0"/>
        <w:rPr>
          <w:rFonts w:cs="David" w:hint="cs"/>
          <w:rtl/>
        </w:rPr>
      </w:pPr>
      <w:r>
        <w:rPr>
          <w:rFonts w:cs="David" w:hint="cs"/>
          <w:rtl/>
        </w:rPr>
        <w:t xml:space="preserve">טמיר כהן </w:t>
      </w:r>
      <w:r>
        <w:rPr>
          <w:rFonts w:cs="David"/>
          <w:rtl/>
        </w:rPr>
        <w:t>–</w:t>
      </w:r>
      <w:r>
        <w:rPr>
          <w:rFonts w:cs="David" w:hint="cs"/>
          <w:rtl/>
        </w:rPr>
        <w:t xml:space="preserve"> מנהל ועדת הכספים</w:t>
      </w:r>
    </w:p>
    <w:p w14:paraId="46DEC665" w14:textId="77777777" w:rsidR="00903341" w:rsidRDefault="00903341" w:rsidP="00903341">
      <w:pPr>
        <w:keepNext/>
        <w:bidi/>
        <w:jc w:val="both"/>
        <w:outlineLvl w:val="0"/>
        <w:rPr>
          <w:rFonts w:cs="David" w:hint="cs"/>
          <w:rtl/>
        </w:rPr>
      </w:pPr>
      <w:r>
        <w:rPr>
          <w:rFonts w:cs="David" w:hint="cs"/>
          <w:rtl/>
        </w:rPr>
        <w:t xml:space="preserve">שמעון מלכה </w:t>
      </w:r>
      <w:r>
        <w:rPr>
          <w:rFonts w:cs="David"/>
          <w:rtl/>
        </w:rPr>
        <w:t>–</w:t>
      </w:r>
      <w:r>
        <w:rPr>
          <w:rFonts w:cs="David" w:hint="cs"/>
          <w:rtl/>
        </w:rPr>
        <w:t xml:space="preserve"> דובר הוועדה </w:t>
      </w:r>
    </w:p>
    <w:p w14:paraId="6B6DEB21" w14:textId="77777777" w:rsidR="00903341" w:rsidRDefault="00903341" w:rsidP="00903341">
      <w:pPr>
        <w:keepNext/>
        <w:bidi/>
        <w:jc w:val="both"/>
        <w:outlineLvl w:val="0"/>
        <w:rPr>
          <w:rFonts w:cs="David" w:hint="cs"/>
          <w:rtl/>
        </w:rPr>
      </w:pPr>
    </w:p>
    <w:p w14:paraId="72E2340A" w14:textId="77777777" w:rsidR="00903341" w:rsidRDefault="00903341" w:rsidP="00903341">
      <w:pPr>
        <w:keepNext/>
        <w:bidi/>
        <w:jc w:val="both"/>
        <w:outlineLvl w:val="0"/>
        <w:rPr>
          <w:rFonts w:cs="David" w:hint="cs"/>
          <w:rtl/>
        </w:rPr>
      </w:pPr>
      <w:r>
        <w:rPr>
          <w:rFonts w:cs="David" w:hint="cs"/>
          <w:b/>
          <w:bCs/>
          <w:u w:val="single"/>
          <w:rtl/>
        </w:rPr>
        <w:t>מנכ"ל הכנסת:</w:t>
      </w:r>
    </w:p>
    <w:p w14:paraId="6AF368EE" w14:textId="77777777" w:rsidR="00903341" w:rsidRPr="00E559E0" w:rsidRDefault="00903341" w:rsidP="00903341">
      <w:pPr>
        <w:keepNext/>
        <w:bidi/>
        <w:jc w:val="both"/>
        <w:outlineLvl w:val="0"/>
        <w:rPr>
          <w:rFonts w:cs="David" w:hint="cs"/>
          <w:rtl/>
        </w:rPr>
      </w:pPr>
      <w:r>
        <w:rPr>
          <w:rFonts w:cs="David" w:hint="cs"/>
          <w:rtl/>
        </w:rPr>
        <w:t>דן לנדאו</w:t>
      </w:r>
    </w:p>
    <w:p w14:paraId="170D51B3" w14:textId="77777777" w:rsidR="00903341" w:rsidRDefault="00903341" w:rsidP="00903341">
      <w:pPr>
        <w:keepNext/>
        <w:bidi/>
        <w:jc w:val="both"/>
        <w:outlineLvl w:val="0"/>
        <w:rPr>
          <w:rFonts w:cs="David" w:hint="cs"/>
          <w:rtl/>
        </w:rPr>
      </w:pPr>
    </w:p>
    <w:p w14:paraId="7503EE68" w14:textId="77777777" w:rsidR="00903341" w:rsidRDefault="00903341" w:rsidP="00903341">
      <w:pPr>
        <w:keepNext/>
        <w:bidi/>
        <w:jc w:val="both"/>
        <w:outlineLvl w:val="0"/>
        <w:rPr>
          <w:rFonts w:cs="David" w:hint="cs"/>
          <w:b/>
          <w:bCs/>
          <w:u w:val="single"/>
          <w:rtl/>
        </w:rPr>
      </w:pPr>
      <w:r>
        <w:rPr>
          <w:rFonts w:cs="David" w:hint="cs"/>
          <w:b/>
          <w:bCs/>
          <w:u w:val="single"/>
          <w:rtl/>
        </w:rPr>
        <w:t>ייעוץ משפטי:</w:t>
      </w:r>
    </w:p>
    <w:p w14:paraId="32DDF655" w14:textId="77777777" w:rsidR="00903341" w:rsidRDefault="00903341" w:rsidP="00903341">
      <w:pPr>
        <w:keepNext/>
        <w:bidi/>
        <w:jc w:val="both"/>
        <w:outlineLvl w:val="0"/>
        <w:rPr>
          <w:rFonts w:cs="David" w:hint="cs"/>
          <w:rtl/>
        </w:rPr>
      </w:pPr>
      <w:r>
        <w:rPr>
          <w:rFonts w:cs="David" w:hint="cs"/>
          <w:rtl/>
        </w:rPr>
        <w:t>עו"ד ארבל אסטרחן</w:t>
      </w:r>
    </w:p>
    <w:p w14:paraId="083FD9BF" w14:textId="77777777" w:rsidR="00903341" w:rsidRPr="00E30CEA" w:rsidRDefault="00903341" w:rsidP="00903341">
      <w:pPr>
        <w:keepNext/>
        <w:bidi/>
        <w:jc w:val="both"/>
        <w:outlineLvl w:val="0"/>
        <w:rPr>
          <w:rFonts w:cs="David" w:hint="cs"/>
          <w:rtl/>
        </w:rPr>
      </w:pPr>
      <w:r>
        <w:rPr>
          <w:rFonts w:cs="David" w:hint="cs"/>
          <w:rtl/>
        </w:rPr>
        <w:t>רן בר-</w:t>
      </w:r>
      <w:proofErr w:type="spellStart"/>
      <w:r>
        <w:rPr>
          <w:rFonts w:cs="David" w:hint="cs"/>
          <w:rtl/>
        </w:rPr>
        <w:t>יושפט</w:t>
      </w:r>
      <w:proofErr w:type="spellEnd"/>
      <w:r>
        <w:rPr>
          <w:rFonts w:cs="David" w:hint="cs"/>
          <w:rtl/>
        </w:rPr>
        <w:t xml:space="preserve"> </w:t>
      </w:r>
      <w:r>
        <w:rPr>
          <w:rFonts w:cs="David"/>
          <w:rtl/>
        </w:rPr>
        <w:t>–</w:t>
      </w:r>
      <w:r>
        <w:rPr>
          <w:rFonts w:cs="David" w:hint="cs"/>
          <w:rtl/>
        </w:rPr>
        <w:t xml:space="preserve"> מתמחה בלשכה המשפטית, הכנסת</w:t>
      </w:r>
    </w:p>
    <w:p w14:paraId="14913713" w14:textId="77777777" w:rsidR="00903341" w:rsidRDefault="00903341" w:rsidP="00903341">
      <w:pPr>
        <w:keepNext/>
        <w:bidi/>
        <w:jc w:val="both"/>
        <w:outlineLvl w:val="0"/>
        <w:rPr>
          <w:rFonts w:cs="David" w:hint="cs"/>
          <w:rtl/>
        </w:rPr>
      </w:pPr>
    </w:p>
    <w:p w14:paraId="21FAA0B5" w14:textId="77777777" w:rsidR="00903341" w:rsidRDefault="00903341" w:rsidP="00903341">
      <w:pPr>
        <w:keepNext/>
        <w:bidi/>
        <w:jc w:val="both"/>
        <w:outlineLvl w:val="0"/>
        <w:rPr>
          <w:rFonts w:cs="David" w:hint="cs"/>
          <w:rtl/>
        </w:rPr>
      </w:pPr>
      <w:r>
        <w:rPr>
          <w:rFonts w:cs="David"/>
          <w:b/>
          <w:bCs/>
          <w:u w:val="single"/>
          <w:rtl/>
        </w:rPr>
        <w:t>מנהלת הוועדה</w:t>
      </w:r>
      <w:r>
        <w:rPr>
          <w:rFonts w:cs="David"/>
          <w:rtl/>
        </w:rPr>
        <w:t>:</w:t>
      </w:r>
      <w:r>
        <w:rPr>
          <w:rFonts w:cs="David"/>
          <w:rtl/>
        </w:rPr>
        <w:tab/>
      </w:r>
    </w:p>
    <w:p w14:paraId="26F3FA33" w14:textId="77777777" w:rsidR="00903341" w:rsidRDefault="00903341" w:rsidP="00903341">
      <w:pPr>
        <w:keepNext/>
        <w:bidi/>
        <w:jc w:val="both"/>
        <w:outlineLvl w:val="0"/>
        <w:rPr>
          <w:rFonts w:cs="David" w:hint="cs"/>
          <w:rtl/>
        </w:rPr>
      </w:pPr>
      <w:r>
        <w:rPr>
          <w:rFonts w:cs="David" w:hint="cs"/>
          <w:rtl/>
        </w:rPr>
        <w:t>אתי בן-יוסף</w:t>
      </w:r>
    </w:p>
    <w:p w14:paraId="78D24413" w14:textId="77777777" w:rsidR="00903341" w:rsidRDefault="00903341" w:rsidP="00903341">
      <w:pPr>
        <w:keepNext/>
        <w:bidi/>
        <w:jc w:val="both"/>
        <w:outlineLvl w:val="0"/>
        <w:rPr>
          <w:rFonts w:cs="David" w:hint="cs"/>
          <w:b/>
          <w:bCs/>
          <w:u w:val="single"/>
          <w:rtl/>
        </w:rPr>
      </w:pPr>
    </w:p>
    <w:p w14:paraId="358A8D08" w14:textId="77777777" w:rsidR="00903341" w:rsidRDefault="00903341" w:rsidP="00903341">
      <w:pPr>
        <w:keepNext/>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1F5136C3" w14:textId="77777777" w:rsidR="00903341" w:rsidRPr="00E30CEA" w:rsidRDefault="00903341" w:rsidP="00903341">
      <w:pPr>
        <w:keepNext/>
        <w:bidi/>
        <w:jc w:val="both"/>
        <w:outlineLvl w:val="0"/>
        <w:rPr>
          <w:rFonts w:cs="David" w:hint="cs"/>
          <w:rtl/>
        </w:rPr>
      </w:pPr>
      <w:r>
        <w:rPr>
          <w:rFonts w:cs="David" w:hint="cs"/>
          <w:rtl/>
        </w:rPr>
        <w:t>טלי רם</w:t>
      </w:r>
    </w:p>
    <w:p w14:paraId="09AE9BED" w14:textId="77777777" w:rsidR="00903341" w:rsidRDefault="00903341" w:rsidP="00903341">
      <w:pPr>
        <w:keepNext/>
        <w:bidi/>
        <w:jc w:val="center"/>
        <w:rPr>
          <w:rFonts w:cs="David" w:hint="cs"/>
          <w:u w:val="single"/>
          <w:rtl/>
        </w:rPr>
      </w:pPr>
      <w:r>
        <w:rPr>
          <w:rFonts w:cs="David"/>
          <w:rtl/>
        </w:rPr>
        <w:br w:type="page"/>
      </w:r>
      <w:r w:rsidRPr="00E30CEA">
        <w:rPr>
          <w:rFonts w:cs="David" w:hint="cs"/>
          <w:b/>
          <w:bCs/>
          <w:u w:val="single"/>
          <w:rtl/>
        </w:rPr>
        <w:lastRenderedPageBreak/>
        <w:t>הצעת תקציב הכנסת לשנים 2011 ו-2012</w:t>
      </w:r>
    </w:p>
    <w:p w14:paraId="0AA098B6" w14:textId="77777777" w:rsidR="00903341" w:rsidRDefault="00903341" w:rsidP="00903341">
      <w:pPr>
        <w:keepNext/>
        <w:bidi/>
        <w:rPr>
          <w:rFonts w:cs="David" w:hint="cs"/>
          <w:u w:val="single"/>
          <w:rtl/>
        </w:rPr>
      </w:pPr>
    </w:p>
    <w:p w14:paraId="4E0F27C7" w14:textId="77777777" w:rsidR="00903341" w:rsidRDefault="00903341" w:rsidP="00903341">
      <w:pPr>
        <w:keepNext/>
        <w:bidi/>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75D6D5" w14:textId="77777777" w:rsidR="00903341" w:rsidRDefault="00903341" w:rsidP="00903341">
      <w:pPr>
        <w:keepNext/>
        <w:bidi/>
        <w:jc w:val="both"/>
        <w:rPr>
          <w:rFonts w:cs="David" w:hint="cs"/>
          <w:rtl/>
        </w:rPr>
      </w:pPr>
    </w:p>
    <w:p w14:paraId="61BF858A" w14:textId="77777777" w:rsidR="00903341" w:rsidRDefault="00903341" w:rsidP="00903341">
      <w:pPr>
        <w:keepNext/>
        <w:bidi/>
        <w:jc w:val="both"/>
        <w:rPr>
          <w:rFonts w:cs="David" w:hint="cs"/>
          <w:rtl/>
        </w:rPr>
      </w:pPr>
      <w:r>
        <w:rPr>
          <w:rFonts w:cs="David" w:hint="cs"/>
          <w:b/>
          <w:bCs/>
          <w:rtl/>
        </w:rPr>
        <w:tab/>
      </w:r>
      <w:r>
        <w:rPr>
          <w:rFonts w:cs="David" w:hint="cs"/>
          <w:rtl/>
        </w:rPr>
        <w:t xml:space="preserve">בוקר טוב. אני פותח את ישיבת הוועדה המשותפת של ועדת הכנסת וועדת הכספים לעניין תקציב הכנסת, כאשר על סדר-יומנו נמצאת הצעת תקציב הכנסת לשנים 2011 ו-2012. </w:t>
      </w:r>
    </w:p>
    <w:p w14:paraId="0B72E903" w14:textId="77777777" w:rsidR="00903341" w:rsidRDefault="00903341" w:rsidP="00903341">
      <w:pPr>
        <w:keepNext/>
        <w:bidi/>
        <w:jc w:val="both"/>
        <w:rPr>
          <w:rFonts w:cs="David" w:hint="cs"/>
          <w:rtl/>
        </w:rPr>
      </w:pPr>
    </w:p>
    <w:p w14:paraId="5261BE74" w14:textId="77777777" w:rsidR="00903341" w:rsidRDefault="00903341" w:rsidP="00903341">
      <w:pPr>
        <w:keepNext/>
        <w:bidi/>
        <w:jc w:val="both"/>
        <w:rPr>
          <w:rFonts w:cs="David" w:hint="cs"/>
          <w:rtl/>
        </w:rPr>
      </w:pPr>
      <w:r>
        <w:rPr>
          <w:rFonts w:cs="David" w:hint="cs"/>
          <w:rtl/>
        </w:rPr>
        <w:tab/>
        <w:t xml:space="preserve">לבקשת חבר הכנסת גפני </w:t>
      </w:r>
      <w:r>
        <w:rPr>
          <w:rFonts w:cs="David"/>
          <w:rtl/>
        </w:rPr>
        <w:t>–</w:t>
      </w:r>
      <w:r>
        <w:rPr>
          <w:rFonts w:cs="David" w:hint="cs"/>
          <w:rtl/>
        </w:rPr>
        <w:t xml:space="preserve"> שעדיין לא נמצא כאן </w:t>
      </w:r>
      <w:r>
        <w:rPr>
          <w:rFonts w:cs="David"/>
          <w:rtl/>
        </w:rPr>
        <w:t>–</w:t>
      </w:r>
      <w:r>
        <w:rPr>
          <w:rFonts w:cs="David" w:hint="cs"/>
          <w:rtl/>
        </w:rPr>
        <w:t xml:space="preserve"> אני מתכוון גם לקיים כאן איזשהו דיון עקרוני בכל הסוגיה של הדוברים, לאור העובדה שלדבר הזה יש גם כמובן נגיעה ישירה לנושא תקציב הכנסת, אבל אני מציע שנתחיל עם התקציב וניכנס לעניין הזה ברגע שחבר הכנסת גפני יגיע. </w:t>
      </w:r>
    </w:p>
    <w:p w14:paraId="0AD441FC" w14:textId="77777777" w:rsidR="00903341" w:rsidRDefault="00903341" w:rsidP="00903341">
      <w:pPr>
        <w:keepNext/>
        <w:bidi/>
        <w:jc w:val="both"/>
        <w:rPr>
          <w:rFonts w:cs="David" w:hint="cs"/>
          <w:rtl/>
        </w:rPr>
      </w:pPr>
    </w:p>
    <w:p w14:paraId="0BF40BDC" w14:textId="77777777" w:rsidR="00903341" w:rsidRDefault="00903341" w:rsidP="00903341">
      <w:pPr>
        <w:keepNext/>
        <w:bidi/>
        <w:jc w:val="both"/>
        <w:rPr>
          <w:rFonts w:cs="David" w:hint="cs"/>
          <w:rtl/>
        </w:rPr>
      </w:pPr>
      <w:r>
        <w:rPr>
          <w:rFonts w:cs="David" w:hint="cs"/>
          <w:rtl/>
        </w:rPr>
        <w:tab/>
        <w:t>אדוני המנכ"ל, בבקשה.</w:t>
      </w:r>
    </w:p>
    <w:p w14:paraId="2C77A9F3" w14:textId="77777777" w:rsidR="00903341" w:rsidRDefault="00903341" w:rsidP="00903341">
      <w:pPr>
        <w:keepNext/>
        <w:bidi/>
        <w:jc w:val="both"/>
        <w:rPr>
          <w:rFonts w:cs="David" w:hint="cs"/>
          <w:rtl/>
        </w:rPr>
      </w:pPr>
      <w:r>
        <w:rPr>
          <w:rFonts w:cs="David"/>
          <w:rtl/>
        </w:rPr>
        <w:br/>
      </w:r>
      <w:r>
        <w:rPr>
          <w:rFonts w:cs="David" w:hint="cs"/>
          <w:u w:val="single"/>
          <w:rtl/>
        </w:rPr>
        <w:t>מנכ"ל הכנסת דן לנדאו:</w:t>
      </w:r>
    </w:p>
    <w:p w14:paraId="05BF9D82" w14:textId="77777777" w:rsidR="00903341" w:rsidRDefault="00903341" w:rsidP="00903341">
      <w:pPr>
        <w:keepNext/>
        <w:bidi/>
        <w:jc w:val="both"/>
        <w:rPr>
          <w:rFonts w:cs="David" w:hint="cs"/>
          <w:rtl/>
        </w:rPr>
      </w:pPr>
    </w:p>
    <w:p w14:paraId="230A299E" w14:textId="77777777" w:rsidR="00903341" w:rsidRDefault="00903341" w:rsidP="00903341">
      <w:pPr>
        <w:keepNext/>
        <w:bidi/>
        <w:jc w:val="both"/>
        <w:rPr>
          <w:rFonts w:cs="David" w:hint="cs"/>
          <w:rtl/>
        </w:rPr>
      </w:pPr>
      <w:r>
        <w:rPr>
          <w:rFonts w:cs="David" w:hint="cs"/>
          <w:rtl/>
        </w:rPr>
        <w:tab/>
        <w:t xml:space="preserve">בוקר טוב. אני הייתי מבקש, ברשות היושב-ראש, לחלק את החלק שלנו בדיון לשני חלקים. אנחנו רוצים להציג מצגת קצרה. </w:t>
      </w:r>
    </w:p>
    <w:p w14:paraId="57EB5E60" w14:textId="77777777" w:rsidR="00903341" w:rsidRDefault="00903341" w:rsidP="00903341">
      <w:pPr>
        <w:keepNext/>
        <w:bidi/>
        <w:jc w:val="both"/>
        <w:rPr>
          <w:rFonts w:cs="David" w:hint="cs"/>
          <w:rtl/>
        </w:rPr>
      </w:pPr>
    </w:p>
    <w:p w14:paraId="7B9069C1" w14:textId="77777777" w:rsidR="00903341" w:rsidRDefault="00903341" w:rsidP="00903341">
      <w:pPr>
        <w:keepNext/>
        <w:bidi/>
        <w:jc w:val="both"/>
        <w:rPr>
          <w:rFonts w:cs="David" w:hint="cs"/>
          <w:rtl/>
        </w:rPr>
      </w:pPr>
      <w:r>
        <w:rPr>
          <w:rFonts w:cs="David" w:hint="cs"/>
          <w:rtl/>
        </w:rPr>
        <w:t>(יושב-ראש הכנסת ראובן (רובי) ריבלין מצטרף לישיבת הוועדה)</w:t>
      </w:r>
    </w:p>
    <w:p w14:paraId="6E360BF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A770B48" w14:textId="77777777" w:rsidR="00903341" w:rsidRDefault="00903341" w:rsidP="00903341">
      <w:pPr>
        <w:keepNext/>
        <w:bidi/>
        <w:jc w:val="both"/>
        <w:rPr>
          <w:rFonts w:cs="David" w:hint="cs"/>
          <w:rtl/>
        </w:rPr>
      </w:pPr>
    </w:p>
    <w:p w14:paraId="33F8944F" w14:textId="77777777" w:rsidR="00903341" w:rsidRDefault="00903341" w:rsidP="00903341">
      <w:pPr>
        <w:keepNext/>
        <w:bidi/>
        <w:jc w:val="both"/>
        <w:rPr>
          <w:rFonts w:cs="David" w:hint="cs"/>
          <w:rtl/>
        </w:rPr>
      </w:pPr>
      <w:r>
        <w:rPr>
          <w:rFonts w:cs="David" w:hint="cs"/>
          <w:rtl/>
        </w:rPr>
        <w:tab/>
        <w:t xml:space="preserve">אולי נאפשר ליושב-ראש הכנסת לפתוח, או שאתה רוצה לראות גם את הצגת העניין. </w:t>
      </w:r>
    </w:p>
    <w:p w14:paraId="625E7BA8" w14:textId="77777777" w:rsidR="00903341" w:rsidRDefault="00903341" w:rsidP="00903341">
      <w:pPr>
        <w:keepNext/>
        <w:bidi/>
        <w:jc w:val="both"/>
        <w:rPr>
          <w:rFonts w:cs="David" w:hint="cs"/>
          <w:rtl/>
        </w:rPr>
      </w:pPr>
      <w:r>
        <w:rPr>
          <w:rFonts w:cs="David"/>
          <w:rtl/>
        </w:rPr>
        <w:br/>
      </w:r>
      <w:r>
        <w:rPr>
          <w:rFonts w:cs="David" w:hint="cs"/>
          <w:u w:val="single"/>
          <w:rtl/>
        </w:rPr>
        <w:t>יושב-ראש הכנסת ראובן (רובי) ריבלין:</w:t>
      </w:r>
    </w:p>
    <w:p w14:paraId="5DBAB784" w14:textId="77777777" w:rsidR="00903341" w:rsidRDefault="00903341" w:rsidP="00903341">
      <w:pPr>
        <w:keepNext/>
        <w:bidi/>
        <w:jc w:val="both"/>
        <w:rPr>
          <w:rFonts w:cs="David" w:hint="cs"/>
          <w:rtl/>
        </w:rPr>
      </w:pPr>
    </w:p>
    <w:p w14:paraId="5F1F3AD6" w14:textId="77777777" w:rsidR="00903341" w:rsidRDefault="00903341" w:rsidP="00903341">
      <w:pPr>
        <w:keepNext/>
        <w:bidi/>
        <w:jc w:val="both"/>
        <w:rPr>
          <w:rFonts w:cs="David" w:hint="cs"/>
          <w:rtl/>
        </w:rPr>
      </w:pPr>
      <w:r>
        <w:rPr>
          <w:rFonts w:cs="David" w:hint="cs"/>
          <w:rtl/>
        </w:rPr>
        <w:tab/>
        <w:t>באתי להשתתף.</w:t>
      </w:r>
    </w:p>
    <w:p w14:paraId="4C21158F" w14:textId="77777777" w:rsidR="00903341" w:rsidRDefault="00903341" w:rsidP="00903341">
      <w:pPr>
        <w:keepNext/>
        <w:bidi/>
        <w:jc w:val="both"/>
        <w:rPr>
          <w:rFonts w:cs="David" w:hint="cs"/>
          <w:rtl/>
        </w:rPr>
      </w:pPr>
      <w:r>
        <w:rPr>
          <w:rFonts w:cs="David"/>
          <w:rtl/>
        </w:rPr>
        <w:br/>
      </w:r>
      <w:r>
        <w:rPr>
          <w:rFonts w:cs="David" w:hint="cs"/>
          <w:u w:val="single"/>
          <w:rtl/>
        </w:rPr>
        <w:t>מנכ"ל הכנסת דן לנדאו:</w:t>
      </w:r>
    </w:p>
    <w:p w14:paraId="2C44E56B" w14:textId="77777777" w:rsidR="00903341" w:rsidRDefault="00903341" w:rsidP="00903341">
      <w:pPr>
        <w:keepNext/>
        <w:bidi/>
        <w:jc w:val="both"/>
        <w:rPr>
          <w:rFonts w:cs="David" w:hint="cs"/>
          <w:rtl/>
        </w:rPr>
      </w:pPr>
    </w:p>
    <w:p w14:paraId="6A2204DF" w14:textId="77777777" w:rsidR="00903341" w:rsidRDefault="00903341" w:rsidP="00903341">
      <w:pPr>
        <w:keepNext/>
        <w:bidi/>
        <w:jc w:val="both"/>
        <w:rPr>
          <w:rFonts w:cs="David" w:hint="cs"/>
          <w:rtl/>
        </w:rPr>
      </w:pPr>
      <w:r>
        <w:rPr>
          <w:rFonts w:cs="David" w:hint="cs"/>
          <w:rtl/>
        </w:rPr>
        <w:tab/>
        <w:t>מה שאנחנו הולכים לעשות, ברשות יושבי-הראש, זה להציג מצגת קצרה עם הפרויקטים העיקריים.</w:t>
      </w:r>
    </w:p>
    <w:p w14:paraId="3621D865"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B777E6C" w14:textId="77777777" w:rsidR="00903341" w:rsidRDefault="00903341" w:rsidP="00903341">
      <w:pPr>
        <w:keepNext/>
        <w:bidi/>
        <w:jc w:val="both"/>
        <w:rPr>
          <w:rFonts w:cs="David" w:hint="cs"/>
          <w:rtl/>
        </w:rPr>
      </w:pPr>
    </w:p>
    <w:p w14:paraId="4239C602" w14:textId="77777777" w:rsidR="00903341" w:rsidRDefault="00903341" w:rsidP="00903341">
      <w:pPr>
        <w:keepNext/>
        <w:bidi/>
        <w:jc w:val="both"/>
        <w:rPr>
          <w:rFonts w:cs="David" w:hint="cs"/>
          <w:rtl/>
        </w:rPr>
      </w:pPr>
      <w:r>
        <w:rPr>
          <w:rFonts w:cs="David" w:hint="cs"/>
          <w:rtl/>
        </w:rPr>
        <w:tab/>
        <w:t>סליחה שאני קוטע אותך. הגיע חבר הכנסת גפני. חבר הכנסת גפני, חיכינו כי לא רציתי לקיים את העניין הזה בהיעדרך. אתה ביקשת להעלות קודם את סוגיית הדוברים, שיש לה כמובן קשר ישיר לתקציב.</w:t>
      </w:r>
    </w:p>
    <w:p w14:paraId="3D6E0D39"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41FE1D06" w14:textId="77777777" w:rsidR="00903341" w:rsidRDefault="00903341" w:rsidP="00903341">
      <w:pPr>
        <w:keepNext/>
        <w:bidi/>
        <w:jc w:val="both"/>
        <w:rPr>
          <w:rFonts w:cs="David" w:hint="cs"/>
          <w:rtl/>
        </w:rPr>
      </w:pPr>
    </w:p>
    <w:p w14:paraId="4CAC3670" w14:textId="77777777" w:rsidR="00903341" w:rsidRDefault="00903341" w:rsidP="00903341">
      <w:pPr>
        <w:keepNext/>
        <w:bidi/>
        <w:jc w:val="both"/>
        <w:rPr>
          <w:rFonts w:cs="David" w:hint="cs"/>
          <w:rtl/>
        </w:rPr>
      </w:pPr>
      <w:r>
        <w:rPr>
          <w:rFonts w:cs="David" w:hint="cs"/>
          <w:rtl/>
        </w:rPr>
        <w:tab/>
        <w:t xml:space="preserve">מה הקשר? </w:t>
      </w:r>
    </w:p>
    <w:p w14:paraId="05B1369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86FDE9" w14:textId="77777777" w:rsidR="00903341" w:rsidRDefault="00903341" w:rsidP="00903341">
      <w:pPr>
        <w:keepNext/>
        <w:bidi/>
        <w:jc w:val="both"/>
        <w:rPr>
          <w:rFonts w:cs="David" w:hint="cs"/>
          <w:rtl/>
        </w:rPr>
      </w:pPr>
    </w:p>
    <w:p w14:paraId="27C7DE6A" w14:textId="77777777" w:rsidR="00903341" w:rsidRDefault="00903341" w:rsidP="00903341">
      <w:pPr>
        <w:keepNext/>
        <w:bidi/>
        <w:jc w:val="both"/>
        <w:rPr>
          <w:rFonts w:cs="David" w:hint="cs"/>
          <w:rtl/>
        </w:rPr>
      </w:pPr>
      <w:r>
        <w:rPr>
          <w:rFonts w:cs="David" w:hint="cs"/>
          <w:rtl/>
        </w:rPr>
        <w:tab/>
        <w:t xml:space="preserve">יש לה קשר ישיר לנושא התקציב כי היא מתוקצבת בתוך המסגרת הזאת. </w:t>
      </w:r>
    </w:p>
    <w:p w14:paraId="39AC4B45"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21D069D7" w14:textId="77777777" w:rsidR="00903341" w:rsidRDefault="00903341" w:rsidP="00903341">
      <w:pPr>
        <w:keepNext/>
        <w:bidi/>
        <w:jc w:val="both"/>
        <w:rPr>
          <w:rFonts w:cs="David" w:hint="cs"/>
          <w:rtl/>
        </w:rPr>
      </w:pPr>
    </w:p>
    <w:p w14:paraId="5379136D" w14:textId="77777777" w:rsidR="00903341" w:rsidRDefault="00903341" w:rsidP="00903341">
      <w:pPr>
        <w:keepNext/>
        <w:bidi/>
        <w:jc w:val="both"/>
        <w:rPr>
          <w:rFonts w:cs="David" w:hint="cs"/>
          <w:rtl/>
        </w:rPr>
      </w:pPr>
      <w:r>
        <w:rPr>
          <w:rFonts w:cs="David" w:hint="cs"/>
          <w:rtl/>
        </w:rPr>
        <w:tab/>
        <w:t xml:space="preserve">אני מושך את התקציב. נושא הדוברים הוא נושא של המנהלה. אתם יכולים לקיים עליו דיון, ביקורת, אבל אם הדבר בא כתנאי </w:t>
      </w:r>
      <w:r>
        <w:rPr>
          <w:rFonts w:cs="David"/>
          <w:rtl/>
        </w:rPr>
        <w:t>–</w:t>
      </w:r>
      <w:r>
        <w:rPr>
          <w:rFonts w:cs="David" w:hint="cs"/>
          <w:rtl/>
        </w:rPr>
        <w:t xml:space="preserve"> אני מושך את התקציב. אין לי שום בעיה, יש לי כבוד רב - - -</w:t>
      </w:r>
    </w:p>
    <w:p w14:paraId="66EB30E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7BF4AB5" w14:textId="77777777" w:rsidR="00903341" w:rsidRDefault="00903341" w:rsidP="00903341">
      <w:pPr>
        <w:keepNext/>
        <w:bidi/>
        <w:jc w:val="both"/>
        <w:rPr>
          <w:rFonts w:cs="David" w:hint="cs"/>
          <w:rtl/>
        </w:rPr>
      </w:pPr>
    </w:p>
    <w:p w14:paraId="30A1DE37" w14:textId="77777777" w:rsidR="00903341" w:rsidRDefault="00903341" w:rsidP="00903341">
      <w:pPr>
        <w:keepNext/>
        <w:bidi/>
        <w:jc w:val="both"/>
        <w:rPr>
          <w:rFonts w:cs="David" w:hint="cs"/>
          <w:rtl/>
        </w:rPr>
      </w:pPr>
      <w:r>
        <w:rPr>
          <w:rFonts w:cs="David" w:hint="cs"/>
          <w:rtl/>
        </w:rPr>
        <w:tab/>
        <w:t xml:space="preserve">אדוני היושב-ראש, זכותו של חבר הכנסת גפני </w:t>
      </w:r>
      <w:r>
        <w:rPr>
          <w:rFonts w:cs="David"/>
          <w:rtl/>
        </w:rPr>
        <w:t>–</w:t>
      </w:r>
      <w:r>
        <w:rPr>
          <w:rFonts w:cs="David" w:hint="cs"/>
          <w:rtl/>
        </w:rPr>
        <w:t xml:space="preserve"> במסגרת דיון על התקציב </w:t>
      </w:r>
      <w:r>
        <w:rPr>
          <w:rFonts w:cs="David"/>
          <w:rtl/>
        </w:rPr>
        <w:t>–</w:t>
      </w:r>
      <w:r>
        <w:rPr>
          <w:rFonts w:cs="David" w:hint="cs"/>
          <w:rtl/>
        </w:rPr>
        <w:t xml:space="preserve"> לבקש לקיים דיון בסוגיית הדוברים. אי-אפשר למנוע את זה ממנו. </w:t>
      </w:r>
    </w:p>
    <w:p w14:paraId="4CD6C35D" w14:textId="77777777" w:rsidR="00903341" w:rsidRDefault="00903341" w:rsidP="00903341">
      <w:pPr>
        <w:keepNext/>
        <w:bidi/>
        <w:jc w:val="both"/>
        <w:rPr>
          <w:rFonts w:cs="David" w:hint="cs"/>
          <w:rtl/>
        </w:rPr>
      </w:pPr>
    </w:p>
    <w:p w14:paraId="6611A964" w14:textId="77777777" w:rsidR="00903341" w:rsidRDefault="00903341" w:rsidP="00903341">
      <w:pPr>
        <w:keepNext/>
        <w:bidi/>
        <w:jc w:val="both"/>
        <w:rPr>
          <w:rFonts w:cs="David" w:hint="cs"/>
          <w:rtl/>
        </w:rPr>
      </w:pPr>
    </w:p>
    <w:p w14:paraId="4E9C3CAA"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5AD02FB5" w14:textId="77777777" w:rsidR="00903341" w:rsidRDefault="00903341" w:rsidP="00903341">
      <w:pPr>
        <w:keepNext/>
        <w:bidi/>
        <w:jc w:val="both"/>
        <w:rPr>
          <w:rFonts w:cs="David" w:hint="cs"/>
          <w:rtl/>
        </w:rPr>
      </w:pPr>
    </w:p>
    <w:p w14:paraId="7FC30672" w14:textId="77777777" w:rsidR="00903341" w:rsidRDefault="00903341" w:rsidP="00903341">
      <w:pPr>
        <w:keepNext/>
        <w:bidi/>
        <w:jc w:val="both"/>
        <w:rPr>
          <w:rFonts w:cs="David" w:hint="cs"/>
          <w:rtl/>
        </w:rPr>
      </w:pPr>
      <w:r>
        <w:rPr>
          <w:rFonts w:cs="David" w:hint="cs"/>
          <w:rtl/>
        </w:rPr>
        <w:tab/>
        <w:t xml:space="preserve">קודם כול, אי-אפשר למנוע שום דבר מאיש, רק אם הדבר מובא כתנאי לאישור התקציב - - </w:t>
      </w:r>
    </w:p>
    <w:p w14:paraId="77DB3F7E" w14:textId="77777777" w:rsidR="00903341" w:rsidRDefault="00903341" w:rsidP="00903341">
      <w:pPr>
        <w:keepNext/>
        <w:bidi/>
        <w:jc w:val="both"/>
        <w:rPr>
          <w:rFonts w:cs="David" w:hint="cs"/>
          <w:rtl/>
        </w:rPr>
      </w:pPr>
    </w:p>
    <w:p w14:paraId="311FBD2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A98A05" w14:textId="77777777" w:rsidR="00903341" w:rsidRDefault="00903341" w:rsidP="00903341">
      <w:pPr>
        <w:keepNext/>
        <w:bidi/>
        <w:jc w:val="both"/>
        <w:rPr>
          <w:rFonts w:cs="David" w:hint="cs"/>
          <w:rtl/>
        </w:rPr>
      </w:pPr>
    </w:p>
    <w:p w14:paraId="6820A267" w14:textId="77777777" w:rsidR="00903341" w:rsidRDefault="00903341" w:rsidP="00903341">
      <w:pPr>
        <w:keepNext/>
        <w:bidi/>
        <w:jc w:val="both"/>
        <w:rPr>
          <w:rFonts w:cs="David" w:hint="cs"/>
          <w:rtl/>
        </w:rPr>
      </w:pPr>
      <w:r>
        <w:rPr>
          <w:rFonts w:cs="David" w:hint="cs"/>
          <w:rtl/>
        </w:rPr>
        <w:tab/>
        <w:t xml:space="preserve">לא מובא כתנאי לשום דבר. הוא מובא כנושא לדיון. </w:t>
      </w:r>
    </w:p>
    <w:p w14:paraId="47033949" w14:textId="77777777" w:rsidR="00903341" w:rsidRDefault="00903341" w:rsidP="00903341">
      <w:pPr>
        <w:keepNext/>
        <w:bidi/>
        <w:jc w:val="both"/>
        <w:rPr>
          <w:rFonts w:cs="David" w:hint="cs"/>
          <w:rtl/>
        </w:rPr>
      </w:pPr>
    </w:p>
    <w:p w14:paraId="61B986A0"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256E918D" w14:textId="77777777" w:rsidR="00903341" w:rsidRDefault="00903341" w:rsidP="00903341">
      <w:pPr>
        <w:keepNext/>
        <w:bidi/>
        <w:jc w:val="both"/>
        <w:rPr>
          <w:rFonts w:cs="David" w:hint="cs"/>
          <w:rtl/>
        </w:rPr>
      </w:pPr>
    </w:p>
    <w:p w14:paraId="1DD29781" w14:textId="77777777" w:rsidR="00903341" w:rsidRDefault="00903341" w:rsidP="00903341">
      <w:pPr>
        <w:keepNext/>
        <w:bidi/>
        <w:jc w:val="both"/>
        <w:rPr>
          <w:rFonts w:cs="David" w:hint="cs"/>
          <w:rtl/>
        </w:rPr>
      </w:pPr>
      <w:r>
        <w:rPr>
          <w:rFonts w:cs="David" w:hint="cs"/>
          <w:rtl/>
        </w:rPr>
        <w:tab/>
        <w:t xml:space="preserve">- - על סדר-היום מופיע היום נושא התקציב. לא נושא הדוברות. </w:t>
      </w:r>
    </w:p>
    <w:p w14:paraId="330AFC1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74E79A" w14:textId="77777777" w:rsidR="00903341" w:rsidRDefault="00903341" w:rsidP="00903341">
      <w:pPr>
        <w:keepNext/>
        <w:bidi/>
        <w:jc w:val="both"/>
        <w:rPr>
          <w:rFonts w:cs="David" w:hint="cs"/>
          <w:rtl/>
        </w:rPr>
      </w:pPr>
    </w:p>
    <w:p w14:paraId="6AE5C719" w14:textId="77777777" w:rsidR="00903341" w:rsidRDefault="00903341" w:rsidP="00903341">
      <w:pPr>
        <w:keepNext/>
        <w:bidi/>
        <w:jc w:val="both"/>
        <w:rPr>
          <w:rFonts w:cs="David" w:hint="cs"/>
          <w:rtl/>
        </w:rPr>
      </w:pPr>
      <w:r>
        <w:rPr>
          <w:rFonts w:cs="David" w:hint="cs"/>
          <w:rtl/>
        </w:rPr>
        <w:tab/>
        <w:t xml:space="preserve">זה נכון, אבל הדבר הזה תואם על-ידי מראש עם המנכ"ל והודע לו - - </w:t>
      </w:r>
    </w:p>
    <w:p w14:paraId="0C140737"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76589A4" w14:textId="77777777" w:rsidR="00903341" w:rsidRDefault="00903341" w:rsidP="00903341">
      <w:pPr>
        <w:keepNext/>
        <w:bidi/>
        <w:jc w:val="both"/>
        <w:rPr>
          <w:rFonts w:cs="David" w:hint="cs"/>
          <w:rtl/>
        </w:rPr>
      </w:pPr>
    </w:p>
    <w:p w14:paraId="0D5E4F6B" w14:textId="77777777" w:rsidR="00903341" w:rsidRDefault="00903341" w:rsidP="00903341">
      <w:pPr>
        <w:keepNext/>
        <w:bidi/>
        <w:jc w:val="both"/>
        <w:rPr>
          <w:rFonts w:cs="David" w:hint="cs"/>
          <w:rtl/>
        </w:rPr>
      </w:pPr>
      <w:r>
        <w:rPr>
          <w:rFonts w:cs="David" w:hint="cs"/>
          <w:rtl/>
        </w:rPr>
        <w:tab/>
        <w:t>אין לי בעיה.</w:t>
      </w:r>
    </w:p>
    <w:p w14:paraId="761972A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94FF550" w14:textId="77777777" w:rsidR="00903341" w:rsidRDefault="00903341" w:rsidP="00903341">
      <w:pPr>
        <w:keepNext/>
        <w:bidi/>
        <w:jc w:val="both"/>
        <w:rPr>
          <w:rFonts w:cs="David" w:hint="cs"/>
          <w:rtl/>
        </w:rPr>
      </w:pPr>
    </w:p>
    <w:p w14:paraId="1B82E218" w14:textId="77777777" w:rsidR="00903341" w:rsidRDefault="00903341" w:rsidP="00903341">
      <w:pPr>
        <w:keepNext/>
        <w:bidi/>
        <w:jc w:val="both"/>
        <w:rPr>
          <w:rFonts w:cs="David" w:hint="cs"/>
          <w:rtl/>
        </w:rPr>
      </w:pPr>
      <w:r>
        <w:rPr>
          <w:rFonts w:cs="David" w:hint="cs"/>
          <w:rtl/>
        </w:rPr>
        <w:tab/>
        <w:t xml:space="preserve">- - ואני חושב שברגע שפונה אלי יושב-ראש ועדת הכספים - - </w:t>
      </w:r>
    </w:p>
    <w:p w14:paraId="07287901" w14:textId="77777777" w:rsidR="00903341" w:rsidRDefault="00903341" w:rsidP="00903341">
      <w:pPr>
        <w:keepNext/>
        <w:bidi/>
        <w:jc w:val="both"/>
        <w:rPr>
          <w:rFonts w:cs="David" w:hint="cs"/>
          <w:rtl/>
        </w:rPr>
      </w:pPr>
    </w:p>
    <w:p w14:paraId="36B6DD60"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205786B1" w14:textId="77777777" w:rsidR="00903341" w:rsidRDefault="00903341" w:rsidP="00903341">
      <w:pPr>
        <w:keepNext/>
        <w:bidi/>
        <w:jc w:val="both"/>
        <w:rPr>
          <w:rFonts w:cs="David" w:hint="cs"/>
          <w:rtl/>
        </w:rPr>
      </w:pPr>
    </w:p>
    <w:p w14:paraId="58D6ED78" w14:textId="77777777" w:rsidR="00903341" w:rsidRDefault="00903341" w:rsidP="00903341">
      <w:pPr>
        <w:keepNext/>
        <w:bidi/>
        <w:jc w:val="both"/>
        <w:rPr>
          <w:rFonts w:cs="David" w:hint="cs"/>
          <w:rtl/>
        </w:rPr>
      </w:pPr>
      <w:r>
        <w:rPr>
          <w:rFonts w:cs="David" w:hint="cs"/>
          <w:rtl/>
        </w:rPr>
        <w:tab/>
        <w:t xml:space="preserve">אין ויכוח. </w:t>
      </w:r>
    </w:p>
    <w:p w14:paraId="4861052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D0EE2CF" w14:textId="77777777" w:rsidR="00903341" w:rsidRDefault="00903341" w:rsidP="00903341">
      <w:pPr>
        <w:keepNext/>
        <w:bidi/>
        <w:jc w:val="both"/>
        <w:rPr>
          <w:rFonts w:cs="David" w:hint="cs"/>
          <w:rtl/>
        </w:rPr>
      </w:pPr>
    </w:p>
    <w:p w14:paraId="4F2009E6" w14:textId="77777777" w:rsidR="00903341" w:rsidRDefault="00903341" w:rsidP="00903341">
      <w:pPr>
        <w:keepNext/>
        <w:bidi/>
        <w:jc w:val="both"/>
        <w:rPr>
          <w:rFonts w:cs="David" w:hint="cs"/>
          <w:rtl/>
        </w:rPr>
      </w:pPr>
      <w:r>
        <w:rPr>
          <w:rFonts w:cs="David" w:hint="cs"/>
          <w:rtl/>
        </w:rPr>
        <w:tab/>
        <w:t>- -  ומבקש טרם הדיון בתקציב להעלות סוגיה שיש לה נגיעה ישירה לתקציב והוא סבור שראוי לדון בה איזשהו דיון מקדמי, ללא שום קשר להתניה כזאת או אחרת, נדמה לי שאין סיבה לא להיענות לבקשה שלו.</w:t>
      </w:r>
    </w:p>
    <w:p w14:paraId="1B288935"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D24891F" w14:textId="77777777" w:rsidR="00903341" w:rsidRDefault="00903341" w:rsidP="00903341">
      <w:pPr>
        <w:keepNext/>
        <w:bidi/>
        <w:jc w:val="both"/>
        <w:rPr>
          <w:rFonts w:cs="David" w:hint="cs"/>
          <w:rtl/>
        </w:rPr>
      </w:pPr>
    </w:p>
    <w:p w14:paraId="7DAD666A" w14:textId="77777777" w:rsidR="00903341" w:rsidRDefault="00903341" w:rsidP="00903341">
      <w:pPr>
        <w:keepNext/>
        <w:bidi/>
        <w:jc w:val="both"/>
        <w:rPr>
          <w:rFonts w:cs="David" w:hint="cs"/>
          <w:rtl/>
        </w:rPr>
      </w:pPr>
      <w:r>
        <w:rPr>
          <w:rFonts w:cs="David" w:hint="cs"/>
          <w:rtl/>
        </w:rPr>
        <w:tab/>
        <w:t xml:space="preserve">אני מבקש רשות דיבור, ברשות היושב-ראש. </w:t>
      </w:r>
    </w:p>
    <w:p w14:paraId="003EEFF7"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9888929" w14:textId="77777777" w:rsidR="00903341" w:rsidRDefault="00903341" w:rsidP="00903341">
      <w:pPr>
        <w:keepNext/>
        <w:bidi/>
        <w:jc w:val="both"/>
        <w:rPr>
          <w:rFonts w:cs="David" w:hint="cs"/>
          <w:rtl/>
        </w:rPr>
      </w:pPr>
    </w:p>
    <w:p w14:paraId="5602A6BD" w14:textId="77777777" w:rsidR="00903341" w:rsidRDefault="00903341" w:rsidP="00903341">
      <w:pPr>
        <w:keepNext/>
        <w:bidi/>
        <w:jc w:val="both"/>
        <w:rPr>
          <w:rFonts w:cs="David" w:hint="cs"/>
          <w:rtl/>
        </w:rPr>
      </w:pPr>
      <w:r>
        <w:rPr>
          <w:rFonts w:cs="David" w:hint="cs"/>
          <w:rtl/>
        </w:rPr>
        <w:tab/>
        <w:t>בבקשה. רק אאפשר אולי לחבר הכנסת גפני להציג את הבקשה.</w:t>
      </w:r>
    </w:p>
    <w:p w14:paraId="3EC37565" w14:textId="77777777" w:rsidR="00903341" w:rsidRDefault="00903341" w:rsidP="00903341">
      <w:pPr>
        <w:keepNext/>
        <w:bidi/>
        <w:jc w:val="both"/>
        <w:rPr>
          <w:rFonts w:cs="David" w:hint="cs"/>
          <w:rtl/>
        </w:rPr>
      </w:pPr>
    </w:p>
    <w:p w14:paraId="6B7B7EF4"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7BC2399E" w14:textId="77777777" w:rsidR="00903341" w:rsidRDefault="00903341" w:rsidP="00903341">
      <w:pPr>
        <w:keepNext/>
        <w:bidi/>
        <w:jc w:val="both"/>
        <w:rPr>
          <w:rFonts w:cs="David" w:hint="cs"/>
          <w:rtl/>
        </w:rPr>
      </w:pPr>
    </w:p>
    <w:p w14:paraId="652960A7" w14:textId="77777777" w:rsidR="00903341" w:rsidRDefault="00903341" w:rsidP="00903341">
      <w:pPr>
        <w:keepNext/>
        <w:bidi/>
        <w:jc w:val="both"/>
        <w:rPr>
          <w:rFonts w:cs="David" w:hint="cs"/>
          <w:rtl/>
        </w:rPr>
      </w:pPr>
      <w:r>
        <w:rPr>
          <w:rFonts w:cs="David" w:hint="cs"/>
          <w:rtl/>
        </w:rPr>
        <w:tab/>
        <w:t xml:space="preserve">לא, לא, אני בלאו הכי יוצא. </w:t>
      </w:r>
    </w:p>
    <w:p w14:paraId="7F6DC30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0E0C881" w14:textId="77777777" w:rsidR="00903341" w:rsidRDefault="00903341" w:rsidP="00903341">
      <w:pPr>
        <w:keepNext/>
        <w:bidi/>
        <w:jc w:val="both"/>
        <w:rPr>
          <w:rFonts w:cs="David" w:hint="cs"/>
          <w:rtl/>
        </w:rPr>
      </w:pPr>
    </w:p>
    <w:p w14:paraId="3A78BD3A" w14:textId="77777777" w:rsidR="00903341" w:rsidRDefault="00903341" w:rsidP="00903341">
      <w:pPr>
        <w:keepNext/>
        <w:bidi/>
        <w:jc w:val="both"/>
        <w:rPr>
          <w:rFonts w:cs="David" w:hint="cs"/>
          <w:rtl/>
        </w:rPr>
      </w:pPr>
      <w:r>
        <w:rPr>
          <w:rFonts w:cs="David" w:hint="cs"/>
          <w:rtl/>
        </w:rPr>
        <w:tab/>
        <w:t>מאה אחוז. בבקשה.</w:t>
      </w:r>
    </w:p>
    <w:p w14:paraId="45003509" w14:textId="77777777" w:rsidR="00903341" w:rsidRDefault="00903341" w:rsidP="00903341">
      <w:pPr>
        <w:keepNext/>
        <w:bidi/>
        <w:jc w:val="both"/>
        <w:rPr>
          <w:rFonts w:cs="David" w:hint="cs"/>
          <w:rtl/>
        </w:rPr>
      </w:pPr>
    </w:p>
    <w:p w14:paraId="33FF6161" w14:textId="77777777" w:rsidR="00903341" w:rsidRDefault="00903341" w:rsidP="00903341">
      <w:pPr>
        <w:keepNext/>
        <w:keepLines/>
        <w:bidi/>
        <w:jc w:val="both"/>
        <w:rPr>
          <w:rFonts w:cs="David" w:hint="cs"/>
          <w:u w:val="single"/>
          <w:rtl/>
        </w:rPr>
      </w:pPr>
      <w:r w:rsidRPr="002A0CE7">
        <w:rPr>
          <w:rFonts w:cs="David" w:hint="cs"/>
          <w:u w:val="single"/>
          <w:rtl/>
        </w:rPr>
        <w:t>יושב-ראש הכנסת ראובן (רובי) ריבלין:</w:t>
      </w:r>
    </w:p>
    <w:p w14:paraId="6747882C" w14:textId="77777777" w:rsidR="00903341" w:rsidRDefault="00903341" w:rsidP="00903341">
      <w:pPr>
        <w:keepNext/>
        <w:keepLines/>
        <w:bidi/>
        <w:jc w:val="both"/>
        <w:rPr>
          <w:rFonts w:cs="David" w:hint="cs"/>
          <w:rtl/>
        </w:rPr>
      </w:pPr>
    </w:p>
    <w:p w14:paraId="3E3FFA31" w14:textId="77777777" w:rsidR="00903341" w:rsidRDefault="00903341" w:rsidP="00903341">
      <w:pPr>
        <w:keepNext/>
        <w:keepLines/>
        <w:bidi/>
        <w:jc w:val="both"/>
        <w:rPr>
          <w:rFonts w:cs="David" w:hint="cs"/>
          <w:rtl/>
        </w:rPr>
      </w:pPr>
      <w:r>
        <w:rPr>
          <w:rFonts w:cs="David" w:hint="cs"/>
          <w:rtl/>
        </w:rPr>
        <w:tab/>
        <w:t xml:space="preserve">כבוד היושב-ראש, נושא תקציב הכנסת הוא נושא בנפשה של הכנסת, הוא נושא המורכב מכל המרכיבים המחייבים את תשומת-לבה של הוועדה על מנת שהיא תבוא ותאשר או תדחה את הצעת הנהלת הכנסת לתקציב. </w:t>
      </w:r>
    </w:p>
    <w:p w14:paraId="376E0D75" w14:textId="77777777" w:rsidR="00903341" w:rsidRDefault="00903341" w:rsidP="00903341">
      <w:pPr>
        <w:keepNext/>
        <w:bidi/>
        <w:jc w:val="both"/>
        <w:rPr>
          <w:rFonts w:cs="David" w:hint="cs"/>
          <w:rtl/>
        </w:rPr>
      </w:pPr>
    </w:p>
    <w:p w14:paraId="14070B50" w14:textId="77777777" w:rsidR="00903341" w:rsidRDefault="00903341" w:rsidP="00903341">
      <w:pPr>
        <w:keepNext/>
        <w:bidi/>
        <w:jc w:val="both"/>
        <w:rPr>
          <w:rFonts w:cs="David" w:hint="cs"/>
          <w:rtl/>
        </w:rPr>
      </w:pPr>
      <w:r>
        <w:rPr>
          <w:rFonts w:cs="David" w:hint="cs"/>
          <w:rtl/>
        </w:rPr>
        <w:tab/>
        <w:t xml:space="preserve">התקציב מדבר על סכומים אשר כולם קשורים למערכת הדמוקרטיה בדמוקרטיה </w:t>
      </w:r>
      <w:proofErr w:type="spellStart"/>
      <w:r>
        <w:rPr>
          <w:rFonts w:cs="David" w:hint="cs"/>
          <w:rtl/>
        </w:rPr>
        <w:t>הפרלמנטרית</w:t>
      </w:r>
      <w:proofErr w:type="spellEnd"/>
      <w:r>
        <w:rPr>
          <w:rFonts w:cs="David" w:hint="cs"/>
          <w:rtl/>
        </w:rPr>
        <w:t xml:space="preserve"> שלנו. </w:t>
      </w:r>
    </w:p>
    <w:p w14:paraId="6D49AC50" w14:textId="77777777" w:rsidR="00903341" w:rsidRDefault="00903341" w:rsidP="00903341">
      <w:pPr>
        <w:keepNext/>
        <w:bidi/>
        <w:jc w:val="both"/>
        <w:rPr>
          <w:rFonts w:cs="David" w:hint="cs"/>
          <w:rtl/>
        </w:rPr>
      </w:pPr>
    </w:p>
    <w:p w14:paraId="3E64785E" w14:textId="77777777" w:rsidR="00903341" w:rsidRDefault="00903341" w:rsidP="00903341">
      <w:pPr>
        <w:keepNext/>
        <w:bidi/>
        <w:jc w:val="both"/>
        <w:rPr>
          <w:rFonts w:cs="David" w:hint="cs"/>
          <w:rtl/>
        </w:rPr>
      </w:pPr>
      <w:r>
        <w:rPr>
          <w:rFonts w:cs="David" w:hint="cs"/>
          <w:rtl/>
        </w:rPr>
        <w:tab/>
        <w:t xml:space="preserve">לצערי הרב, נוצר מצב שבו, תוך ביקורת על הנהלת הכנסת בעניינים כאלה או אחרים </w:t>
      </w:r>
      <w:r>
        <w:rPr>
          <w:rFonts w:cs="David"/>
          <w:rtl/>
        </w:rPr>
        <w:t>–</w:t>
      </w:r>
      <w:r>
        <w:rPr>
          <w:rFonts w:cs="David" w:hint="cs"/>
          <w:rtl/>
        </w:rPr>
        <w:t xml:space="preserve"> בענייני דוברים, בענייני עוזרי יושבי-ראש כנסת, יושבי-ראש ועדות כנסת </w:t>
      </w:r>
      <w:r>
        <w:rPr>
          <w:rFonts w:cs="David"/>
          <w:rtl/>
        </w:rPr>
        <w:t>–</w:t>
      </w:r>
      <w:r>
        <w:rPr>
          <w:rFonts w:cs="David" w:hint="cs"/>
          <w:rtl/>
        </w:rPr>
        <w:t xml:space="preserve"> לא יכול להיות מצב שבו יעמוד תקציב הכנסת כבן ערובה לדרישה כזאת או אחרת. </w:t>
      </w:r>
    </w:p>
    <w:p w14:paraId="2F6A7901" w14:textId="77777777" w:rsidR="00903341" w:rsidRDefault="00903341" w:rsidP="00903341">
      <w:pPr>
        <w:keepNext/>
        <w:bidi/>
        <w:jc w:val="both"/>
        <w:rPr>
          <w:rFonts w:cs="David" w:hint="cs"/>
          <w:rtl/>
        </w:rPr>
      </w:pPr>
    </w:p>
    <w:p w14:paraId="22B0E073" w14:textId="77777777" w:rsidR="00903341" w:rsidRDefault="00903341" w:rsidP="00903341">
      <w:pPr>
        <w:keepNext/>
        <w:bidi/>
        <w:jc w:val="both"/>
        <w:rPr>
          <w:rFonts w:cs="David" w:hint="cs"/>
          <w:rtl/>
        </w:rPr>
      </w:pPr>
      <w:r>
        <w:rPr>
          <w:rFonts w:cs="David" w:hint="cs"/>
          <w:rtl/>
        </w:rPr>
        <w:tab/>
        <w:t xml:space="preserve">אני ער, אני עוקב, אני רואה בחומרה רבה את האפשרות שבה יהיה אחד מראשי ועדות הכנסת משתמש בנושא שהוא נושא הקשור במעמדו ובתנאי שירותו בכנסת </w:t>
      </w:r>
      <w:r>
        <w:rPr>
          <w:rFonts w:cs="David"/>
          <w:rtl/>
        </w:rPr>
        <w:t>–</w:t>
      </w:r>
      <w:r>
        <w:rPr>
          <w:rFonts w:cs="David" w:hint="cs"/>
          <w:rtl/>
        </w:rPr>
        <w:t xml:space="preserve"> כחבר כנסת, כיושב-ראש ועדה </w:t>
      </w:r>
      <w:r>
        <w:rPr>
          <w:rFonts w:cs="David"/>
          <w:rtl/>
        </w:rPr>
        <w:t>–</w:t>
      </w:r>
      <w:r>
        <w:rPr>
          <w:rFonts w:cs="David" w:hint="cs"/>
          <w:rtl/>
        </w:rPr>
        <w:t xml:space="preserve"> כאשר הוא בא ומצמיד את זה לדיוני תקציב הכנסת.</w:t>
      </w:r>
    </w:p>
    <w:p w14:paraId="769F6162" w14:textId="77777777" w:rsidR="00903341" w:rsidRDefault="00903341" w:rsidP="00903341">
      <w:pPr>
        <w:keepNext/>
        <w:bidi/>
        <w:jc w:val="both"/>
        <w:rPr>
          <w:rFonts w:cs="David" w:hint="cs"/>
          <w:rtl/>
        </w:rPr>
      </w:pPr>
    </w:p>
    <w:p w14:paraId="5B67E2FD" w14:textId="77777777" w:rsidR="00903341" w:rsidRDefault="00903341" w:rsidP="00903341">
      <w:pPr>
        <w:keepNext/>
        <w:bidi/>
        <w:jc w:val="both"/>
        <w:rPr>
          <w:rFonts w:cs="David" w:hint="cs"/>
          <w:rtl/>
        </w:rPr>
      </w:pPr>
      <w:r>
        <w:rPr>
          <w:rFonts w:cs="David" w:hint="cs"/>
          <w:rtl/>
        </w:rPr>
        <w:tab/>
        <w:t>אני לא חושב שיש איזשהו דבר שהוא צריך להיות נסתר מעיני הוועדה. אני לא חושב שיש איזשהו דבר שחבר כנסת רוצה להעלות בזמן דיוני הכנסת, שהוא לא רשאי להעלותו. לא מתקבלת על דעתי איזושהי צנזורה.</w:t>
      </w:r>
    </w:p>
    <w:p w14:paraId="3B7BDD73" w14:textId="77777777" w:rsidR="00903341" w:rsidRDefault="00903341" w:rsidP="00903341">
      <w:pPr>
        <w:keepNext/>
        <w:bidi/>
        <w:jc w:val="both"/>
        <w:rPr>
          <w:rFonts w:cs="David" w:hint="cs"/>
          <w:rtl/>
        </w:rPr>
      </w:pPr>
    </w:p>
    <w:p w14:paraId="19EB60F1" w14:textId="77777777" w:rsidR="00903341" w:rsidRDefault="00903341" w:rsidP="00903341">
      <w:pPr>
        <w:keepNext/>
        <w:bidi/>
        <w:jc w:val="both"/>
        <w:rPr>
          <w:rFonts w:cs="David" w:hint="cs"/>
          <w:rtl/>
        </w:rPr>
      </w:pPr>
      <w:r>
        <w:rPr>
          <w:rFonts w:cs="David" w:hint="cs"/>
          <w:rtl/>
        </w:rPr>
        <w:tab/>
        <w:t xml:space="preserve">יחד עם זה, העובדה שמצמידים את נושא דוברות הכנסת </w:t>
      </w:r>
      <w:r>
        <w:rPr>
          <w:rFonts w:cs="David"/>
          <w:rtl/>
        </w:rPr>
        <w:t>–</w:t>
      </w:r>
      <w:r>
        <w:rPr>
          <w:rFonts w:cs="David" w:hint="cs"/>
          <w:rtl/>
        </w:rPr>
        <w:t xml:space="preserve"> שהיא הפכה להיות שנויה במחלוקת, יש כאלה שחושבים שהדוברות היא טובה - שהרי הדוברות כל כוונתה היא לאפשר לכל חברי הכנסת המשתתפים בוועדות הכנסת לבוא לידי ביטוי והכנסת עצמה מבחינת חשיפת עבודתה כלפי כל העיתונות. זו </w:t>
      </w:r>
      <w:proofErr w:type="spellStart"/>
      <w:r>
        <w:rPr>
          <w:rFonts w:cs="David" w:hint="cs"/>
          <w:rtl/>
        </w:rPr>
        <w:t>היתה</w:t>
      </w:r>
      <w:proofErr w:type="spellEnd"/>
      <w:r>
        <w:rPr>
          <w:rFonts w:cs="David" w:hint="cs"/>
          <w:rtl/>
        </w:rPr>
        <w:t xml:space="preserve"> המערכת, זאת </w:t>
      </w:r>
      <w:proofErr w:type="spellStart"/>
      <w:r>
        <w:rPr>
          <w:rFonts w:cs="David" w:hint="cs"/>
          <w:rtl/>
        </w:rPr>
        <w:t>היתה</w:t>
      </w:r>
      <w:proofErr w:type="spellEnd"/>
      <w:r>
        <w:rPr>
          <w:rFonts w:cs="David" w:hint="cs"/>
          <w:rtl/>
        </w:rPr>
        <w:t xml:space="preserve"> כוונתה, לא </w:t>
      </w:r>
      <w:proofErr w:type="spellStart"/>
      <w:r>
        <w:rPr>
          <w:rFonts w:cs="David" w:hint="cs"/>
          <w:rtl/>
        </w:rPr>
        <w:t>היתה</w:t>
      </w:r>
      <w:proofErr w:type="spellEnd"/>
      <w:r>
        <w:rPr>
          <w:rFonts w:cs="David" w:hint="cs"/>
          <w:rtl/>
        </w:rPr>
        <w:t xml:space="preserve"> כוונה לבוא ולאשר את כל עוזרי יושבי-ראש הוועדה כאנשים אשר הופכים להיות אנשים אשר סמוכים לשולחנה של הכנסת, ומבחינת שיא כוח-אדם מצטרפים לכנסת. </w:t>
      </w:r>
    </w:p>
    <w:p w14:paraId="75F2C10F" w14:textId="77777777" w:rsidR="00903341" w:rsidRDefault="00903341" w:rsidP="00903341">
      <w:pPr>
        <w:keepNext/>
        <w:bidi/>
        <w:jc w:val="both"/>
        <w:rPr>
          <w:rFonts w:cs="David" w:hint="cs"/>
          <w:rtl/>
        </w:rPr>
      </w:pPr>
    </w:p>
    <w:p w14:paraId="7CE54F89" w14:textId="77777777" w:rsidR="00903341" w:rsidRDefault="00903341" w:rsidP="00903341">
      <w:pPr>
        <w:keepNext/>
        <w:bidi/>
        <w:jc w:val="both"/>
        <w:rPr>
          <w:rFonts w:cs="David" w:hint="cs"/>
          <w:rtl/>
        </w:rPr>
      </w:pPr>
      <w:r>
        <w:rPr>
          <w:rFonts w:cs="David" w:hint="cs"/>
          <w:rtl/>
        </w:rPr>
        <w:tab/>
        <w:t xml:space="preserve">הואיל ויש ויכוח, והוויכוח הזה קיים והוויכוח הזה סוער ומסעיר, נראה לי שהצמדת נושא הדובר- שהוא בעליל נושא שקשור גם לנושא אישי של יושב-ראש ועדה לכנסת, ואני רואה זאת בוועדת הכספים של הכנסת ואני רואה זאת בחומרה רבה </w:t>
      </w:r>
      <w:r>
        <w:rPr>
          <w:rFonts w:cs="David"/>
          <w:rtl/>
        </w:rPr>
        <w:t>–</w:t>
      </w:r>
      <w:r>
        <w:rPr>
          <w:rFonts w:cs="David" w:hint="cs"/>
          <w:rtl/>
        </w:rPr>
        <w:t xml:space="preserve"> אני מודיע, אין לי שום בעיה, לא יהיה תקציב לכנסת. </w:t>
      </w:r>
    </w:p>
    <w:p w14:paraId="04293AFA" w14:textId="77777777" w:rsidR="00903341" w:rsidRDefault="00903341" w:rsidP="00903341">
      <w:pPr>
        <w:keepNext/>
        <w:bidi/>
        <w:jc w:val="both"/>
        <w:rPr>
          <w:rFonts w:cs="David" w:hint="cs"/>
          <w:rtl/>
        </w:rPr>
      </w:pPr>
    </w:p>
    <w:p w14:paraId="3CC83434" w14:textId="77777777" w:rsidR="00903341" w:rsidRDefault="00903341" w:rsidP="00903341">
      <w:pPr>
        <w:keepNext/>
        <w:bidi/>
        <w:jc w:val="both"/>
        <w:rPr>
          <w:rFonts w:cs="David" w:hint="cs"/>
          <w:rtl/>
        </w:rPr>
      </w:pPr>
      <w:r>
        <w:rPr>
          <w:rFonts w:cs="David" w:hint="cs"/>
          <w:rtl/>
        </w:rPr>
        <w:tab/>
        <w:t xml:space="preserve">אם הכנסת, גם היא עומדת למצב שבו היא הופכת לבן ערובה או למערכת שבה ניתן ללחוץ לחצים שאינם ממין העניין על מערכת ההנהלה, בבחינת נבטל את הדוברים או נאשר דוברים לפי בקשת יושבי-ראש הוועדות ואז יהיה תקציב ואם לא </w:t>
      </w:r>
      <w:r>
        <w:rPr>
          <w:rFonts w:cs="David"/>
          <w:rtl/>
        </w:rPr>
        <w:t>–</w:t>
      </w:r>
      <w:r>
        <w:rPr>
          <w:rFonts w:cs="David" w:hint="cs"/>
          <w:rtl/>
        </w:rPr>
        <w:t xml:space="preserve"> לא יהיה תקציב, אני רואה בזה דבר חמור ביותר מבחינת הדמוקרטיה הישראלית. </w:t>
      </w:r>
    </w:p>
    <w:p w14:paraId="67878F3F" w14:textId="77777777" w:rsidR="00903341" w:rsidRDefault="00903341" w:rsidP="00903341">
      <w:pPr>
        <w:keepNext/>
        <w:bidi/>
        <w:jc w:val="both"/>
        <w:rPr>
          <w:rFonts w:cs="David" w:hint="cs"/>
          <w:rtl/>
        </w:rPr>
      </w:pPr>
    </w:p>
    <w:p w14:paraId="568F545A" w14:textId="77777777" w:rsidR="00903341" w:rsidRDefault="00903341" w:rsidP="00903341">
      <w:pPr>
        <w:keepNext/>
        <w:bidi/>
        <w:jc w:val="both"/>
        <w:rPr>
          <w:rFonts w:cs="David" w:hint="cs"/>
          <w:rtl/>
        </w:rPr>
      </w:pPr>
      <w:r>
        <w:rPr>
          <w:rFonts w:cs="David" w:hint="cs"/>
          <w:rtl/>
        </w:rPr>
        <w:tab/>
        <w:t xml:space="preserve">ולכן, אני ממליץ שאנחנו נבטל היום את הישיבה הקשורה בתקציב הכנסת, ואדוני, כמובן על-פי סמכותו, יקבע איזשהו דיון על כל נושא וכל עניין שהוא רוצה. הצמדת דוברי הכנסת לאישור תקציב הכנסת לשנים 2011 ו-2012 היא מבחינתי חילול הדמוקרטיה בישראל. תודה רבה, אדוני. </w:t>
      </w:r>
    </w:p>
    <w:p w14:paraId="53A3F32F" w14:textId="77777777" w:rsidR="00903341" w:rsidRDefault="00903341" w:rsidP="00903341">
      <w:pPr>
        <w:keepNext/>
        <w:bidi/>
        <w:jc w:val="both"/>
        <w:rPr>
          <w:rFonts w:cs="David" w:hint="cs"/>
          <w:rtl/>
        </w:rPr>
      </w:pPr>
      <w:r>
        <w:rPr>
          <w:rFonts w:cs="David"/>
          <w:rtl/>
        </w:rPr>
        <w:br/>
      </w:r>
      <w:r>
        <w:rPr>
          <w:rFonts w:cs="David" w:hint="cs"/>
          <w:rtl/>
        </w:rPr>
        <w:t>(יושב-ראש הכנסת ראובן (רובי) ריבלין יוצא מישיבת הוועדה)</w:t>
      </w:r>
    </w:p>
    <w:p w14:paraId="53B540E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875D77" w14:textId="77777777" w:rsidR="00903341" w:rsidRDefault="00903341" w:rsidP="00903341">
      <w:pPr>
        <w:keepNext/>
        <w:bidi/>
        <w:jc w:val="both"/>
        <w:rPr>
          <w:rFonts w:cs="David" w:hint="cs"/>
          <w:rtl/>
        </w:rPr>
      </w:pPr>
    </w:p>
    <w:p w14:paraId="43199AFC" w14:textId="77777777" w:rsidR="00903341" w:rsidRDefault="00903341" w:rsidP="00903341">
      <w:pPr>
        <w:keepNext/>
        <w:bidi/>
        <w:jc w:val="both"/>
        <w:rPr>
          <w:rFonts w:cs="David" w:hint="cs"/>
          <w:rtl/>
        </w:rPr>
      </w:pPr>
      <w:r>
        <w:rPr>
          <w:rFonts w:cs="David" w:hint="cs"/>
          <w:rtl/>
        </w:rPr>
        <w:tab/>
        <w:t>תודה, אדוני היושב-ראש.</w:t>
      </w:r>
    </w:p>
    <w:p w14:paraId="485BA005" w14:textId="77777777" w:rsidR="00903341" w:rsidRDefault="00903341" w:rsidP="00903341">
      <w:pPr>
        <w:keepNext/>
        <w:bidi/>
        <w:jc w:val="both"/>
        <w:rPr>
          <w:rFonts w:cs="David" w:hint="cs"/>
          <w:rtl/>
        </w:rPr>
      </w:pPr>
    </w:p>
    <w:p w14:paraId="7E16BDEC" w14:textId="77777777" w:rsidR="00903341" w:rsidRDefault="00903341" w:rsidP="00903341">
      <w:pPr>
        <w:keepNext/>
        <w:bidi/>
        <w:jc w:val="both"/>
        <w:rPr>
          <w:rFonts w:cs="David" w:hint="cs"/>
          <w:u w:val="single"/>
          <w:rtl/>
        </w:rPr>
      </w:pPr>
      <w:r>
        <w:rPr>
          <w:rFonts w:cs="David" w:hint="cs"/>
          <w:u w:val="single"/>
          <w:rtl/>
        </w:rPr>
        <w:t>משה גפני</w:t>
      </w:r>
      <w:r w:rsidRPr="00E36EB4">
        <w:rPr>
          <w:rFonts w:cs="David" w:hint="cs"/>
          <w:u w:val="single"/>
          <w:rtl/>
        </w:rPr>
        <w:t>:</w:t>
      </w:r>
    </w:p>
    <w:p w14:paraId="49810C55" w14:textId="77777777" w:rsidR="00903341" w:rsidRDefault="00903341" w:rsidP="00903341">
      <w:pPr>
        <w:keepNext/>
        <w:bidi/>
        <w:jc w:val="both"/>
        <w:rPr>
          <w:rFonts w:cs="David" w:hint="cs"/>
          <w:u w:val="single"/>
          <w:rtl/>
        </w:rPr>
      </w:pPr>
    </w:p>
    <w:p w14:paraId="76C2ED9F" w14:textId="77777777" w:rsidR="00903341" w:rsidRDefault="00903341" w:rsidP="00903341">
      <w:pPr>
        <w:keepNext/>
        <w:bidi/>
        <w:jc w:val="both"/>
        <w:rPr>
          <w:rFonts w:cs="David" w:hint="cs"/>
          <w:rtl/>
        </w:rPr>
      </w:pPr>
      <w:r>
        <w:rPr>
          <w:rFonts w:cs="David" w:hint="cs"/>
          <w:rtl/>
        </w:rPr>
        <w:tab/>
        <w:t>אני יכול להציג?</w:t>
      </w:r>
    </w:p>
    <w:p w14:paraId="2F22D75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AAD6ED" w14:textId="77777777" w:rsidR="00903341" w:rsidRDefault="00903341" w:rsidP="00903341">
      <w:pPr>
        <w:keepNext/>
        <w:bidi/>
        <w:jc w:val="both"/>
        <w:rPr>
          <w:rFonts w:cs="David" w:hint="cs"/>
          <w:rtl/>
        </w:rPr>
      </w:pPr>
    </w:p>
    <w:p w14:paraId="43042B26" w14:textId="77777777" w:rsidR="00903341" w:rsidRDefault="00903341" w:rsidP="00903341">
      <w:pPr>
        <w:keepNext/>
        <w:bidi/>
        <w:ind w:firstLine="720"/>
        <w:jc w:val="both"/>
        <w:rPr>
          <w:rFonts w:cs="David" w:hint="cs"/>
          <w:rtl/>
        </w:rPr>
      </w:pPr>
      <w:r>
        <w:rPr>
          <w:rFonts w:cs="David" w:hint="cs"/>
          <w:rtl/>
        </w:rPr>
        <w:t xml:space="preserve">ברשותך, חבר הכנסת גפני, אני אעיר הערה. אני מכבד את דבריו של יושב-ראש הכנסת ומצר על כך, למען האמת, שהוא לא נשאר כדי לשמוע את ההתייחסות </w:t>
      </w:r>
      <w:r>
        <w:rPr>
          <w:rFonts w:cs="David"/>
          <w:rtl/>
        </w:rPr>
        <w:t>–</w:t>
      </w:r>
      <w:r>
        <w:rPr>
          <w:rFonts w:cs="David" w:hint="cs"/>
          <w:rtl/>
        </w:rPr>
        <w:t xml:space="preserve"> גם של חבר הכנסת גפני וגם את מה שלי יש לומר בשני משפטים בעניין הזה.</w:t>
      </w:r>
    </w:p>
    <w:p w14:paraId="11F81D9C" w14:textId="77777777" w:rsidR="00903341" w:rsidRDefault="00903341" w:rsidP="00903341">
      <w:pPr>
        <w:keepNext/>
        <w:bidi/>
        <w:ind w:firstLine="720"/>
        <w:jc w:val="both"/>
        <w:rPr>
          <w:rFonts w:cs="David" w:hint="cs"/>
          <w:rtl/>
        </w:rPr>
      </w:pPr>
    </w:p>
    <w:p w14:paraId="7694A41D" w14:textId="77777777" w:rsidR="00903341" w:rsidRDefault="00903341" w:rsidP="00903341">
      <w:pPr>
        <w:keepNext/>
        <w:bidi/>
        <w:ind w:firstLine="720"/>
        <w:jc w:val="both"/>
        <w:rPr>
          <w:rFonts w:cs="David" w:hint="cs"/>
          <w:rtl/>
        </w:rPr>
      </w:pPr>
      <w:r>
        <w:rPr>
          <w:rFonts w:cs="David" w:hint="cs"/>
          <w:rtl/>
        </w:rPr>
        <w:t xml:space="preserve">רבותי, הוועדה הזאת היא לא חותמת גומי בעיני. </w:t>
      </w:r>
    </w:p>
    <w:p w14:paraId="3F68E073" w14:textId="77777777" w:rsidR="00903341" w:rsidRDefault="00903341" w:rsidP="00903341">
      <w:pPr>
        <w:keepNext/>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3577759E" w14:textId="77777777" w:rsidR="00903341" w:rsidRDefault="00903341" w:rsidP="00903341">
      <w:pPr>
        <w:keepNext/>
        <w:bidi/>
        <w:jc w:val="both"/>
        <w:rPr>
          <w:rFonts w:cs="David" w:hint="cs"/>
          <w:u w:val="single"/>
          <w:rtl/>
        </w:rPr>
      </w:pPr>
    </w:p>
    <w:p w14:paraId="42E80012" w14:textId="77777777" w:rsidR="00903341" w:rsidRDefault="00903341" w:rsidP="00903341">
      <w:pPr>
        <w:keepNext/>
        <w:bidi/>
        <w:ind w:firstLine="720"/>
        <w:jc w:val="both"/>
        <w:rPr>
          <w:rFonts w:cs="David" w:hint="cs"/>
          <w:rtl/>
        </w:rPr>
      </w:pPr>
      <w:r>
        <w:rPr>
          <w:rFonts w:cs="David" w:hint="cs"/>
          <w:rtl/>
        </w:rPr>
        <w:t xml:space="preserve">לא הבנתי על מה הוא כועס. הוא דיבר עשר דקות, לא הבנתי איזה סוד פנימי טמון פה. נשגב מבינתי לדעת. </w:t>
      </w:r>
    </w:p>
    <w:p w14:paraId="59578BE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E9FF7B0" w14:textId="77777777" w:rsidR="00903341" w:rsidRDefault="00903341" w:rsidP="00903341">
      <w:pPr>
        <w:keepNext/>
        <w:bidi/>
        <w:ind w:firstLine="720"/>
        <w:jc w:val="both"/>
        <w:rPr>
          <w:rFonts w:cs="David" w:hint="cs"/>
          <w:rtl/>
        </w:rPr>
      </w:pPr>
    </w:p>
    <w:p w14:paraId="29EDE6B1" w14:textId="77777777" w:rsidR="00903341" w:rsidRDefault="00903341" w:rsidP="00903341">
      <w:pPr>
        <w:keepNext/>
        <w:bidi/>
        <w:ind w:firstLine="720"/>
        <w:jc w:val="both"/>
        <w:rPr>
          <w:rFonts w:cs="David" w:hint="cs"/>
          <w:rtl/>
        </w:rPr>
      </w:pPr>
      <w:r>
        <w:rPr>
          <w:rFonts w:cs="David" w:hint="cs"/>
          <w:rtl/>
        </w:rPr>
        <w:t xml:space="preserve">אדוני המנכ"ל, מאחר שיושב-ראש הכנסת איננו כאן, אני לפחות אביא את הדברים לידיעתך ונדמה לי שכך יהיה נכון לעשות. </w:t>
      </w:r>
    </w:p>
    <w:p w14:paraId="26B7E048" w14:textId="77777777" w:rsidR="00903341" w:rsidRDefault="00903341" w:rsidP="00903341">
      <w:pPr>
        <w:keepNext/>
        <w:bidi/>
        <w:ind w:firstLine="720"/>
        <w:jc w:val="both"/>
        <w:rPr>
          <w:rFonts w:cs="David" w:hint="cs"/>
          <w:rtl/>
        </w:rPr>
      </w:pPr>
    </w:p>
    <w:p w14:paraId="7723E4AC" w14:textId="77777777" w:rsidR="00903341" w:rsidRDefault="00903341" w:rsidP="00903341">
      <w:pPr>
        <w:keepNext/>
        <w:bidi/>
        <w:ind w:firstLine="720"/>
        <w:jc w:val="both"/>
        <w:rPr>
          <w:rFonts w:cs="David" w:hint="cs"/>
          <w:rtl/>
        </w:rPr>
      </w:pPr>
      <w:r>
        <w:rPr>
          <w:rFonts w:cs="David" w:hint="cs"/>
          <w:rtl/>
        </w:rPr>
        <w:t xml:space="preserve">הוועדה הזאת היא לא חותמת גומי. זה נכון שהגישה הבסיסית שלי, והיא בוודאי באה לידי ביטוי מובהק בתקציב הקודם שאישרנו, </w:t>
      </w:r>
      <w:proofErr w:type="spellStart"/>
      <w:r>
        <w:rPr>
          <w:rFonts w:cs="David" w:hint="cs"/>
          <w:rtl/>
        </w:rPr>
        <w:t>היתה</w:t>
      </w:r>
      <w:proofErr w:type="spellEnd"/>
      <w:r>
        <w:rPr>
          <w:rFonts w:cs="David" w:hint="cs"/>
          <w:rtl/>
        </w:rPr>
        <w:t xml:space="preserve"> לאפשר גם ליושב-ראש וגם לזרוע הביצועית, </w:t>
      </w:r>
      <w:proofErr w:type="spellStart"/>
      <w:r>
        <w:rPr>
          <w:rFonts w:cs="David" w:hint="cs"/>
          <w:rtl/>
        </w:rPr>
        <w:t>למינהלת</w:t>
      </w:r>
      <w:proofErr w:type="spellEnd"/>
      <w:r>
        <w:rPr>
          <w:rFonts w:cs="David" w:hint="cs"/>
          <w:rtl/>
        </w:rPr>
        <w:t xml:space="preserve"> הכנסת, את מקסימום המרחב כדי לנהל את הדברים כפי הבנתכם, ונדמה לי שעד היום כל הבקשות שלכם אושרו כאן כפי שהבאתם אותן, אבל הדבר זה לא נבע מהיעדר ביקורת אלא נבע מתוך הבנה של הדברים ומתוך נכונות לקבל אותם.</w:t>
      </w:r>
    </w:p>
    <w:p w14:paraId="3708955E" w14:textId="77777777" w:rsidR="00903341" w:rsidRDefault="00903341" w:rsidP="00903341">
      <w:pPr>
        <w:keepNext/>
        <w:bidi/>
        <w:ind w:firstLine="720"/>
        <w:jc w:val="both"/>
        <w:rPr>
          <w:rFonts w:cs="David" w:hint="cs"/>
          <w:rtl/>
        </w:rPr>
      </w:pPr>
    </w:p>
    <w:p w14:paraId="5F570CCA" w14:textId="77777777" w:rsidR="00903341" w:rsidRDefault="00903341" w:rsidP="00903341">
      <w:pPr>
        <w:keepNext/>
        <w:bidi/>
        <w:ind w:firstLine="720"/>
        <w:jc w:val="both"/>
        <w:rPr>
          <w:rFonts w:cs="David" w:hint="cs"/>
          <w:rtl/>
        </w:rPr>
      </w:pPr>
      <w:r>
        <w:rPr>
          <w:rFonts w:cs="David" w:hint="cs"/>
          <w:rtl/>
        </w:rPr>
        <w:t xml:space="preserve">יחד עם זאת, אנחנו בוועדה הזאת אישרנו בין היתר את נושא הדוברים, כמו כל מיני תוספות כוח-אדם אחרות שאושרו כי ראינו אותן כנחוצות וחשובות. </w:t>
      </w:r>
    </w:p>
    <w:p w14:paraId="299292D3" w14:textId="77777777" w:rsidR="00903341" w:rsidRDefault="00903341" w:rsidP="00903341">
      <w:pPr>
        <w:keepNext/>
        <w:bidi/>
        <w:ind w:firstLine="720"/>
        <w:jc w:val="both"/>
        <w:rPr>
          <w:rFonts w:cs="David" w:hint="cs"/>
          <w:rtl/>
        </w:rPr>
      </w:pPr>
    </w:p>
    <w:p w14:paraId="771782A3" w14:textId="77777777" w:rsidR="00903341" w:rsidRDefault="00903341" w:rsidP="00903341">
      <w:pPr>
        <w:keepNext/>
        <w:bidi/>
        <w:ind w:firstLine="720"/>
        <w:jc w:val="both"/>
        <w:rPr>
          <w:rFonts w:cs="David" w:hint="cs"/>
          <w:rtl/>
        </w:rPr>
      </w:pPr>
      <w:r>
        <w:rPr>
          <w:rFonts w:cs="David" w:hint="cs"/>
          <w:rtl/>
        </w:rPr>
        <w:t xml:space="preserve">יש לכמה חברים הרהור שני, אם נאמר בלשון עדינה, על העניין הזה. בעניין הזה גם אם ישנה טענה שחבר הכנסת גפני, יש לו </w:t>
      </w:r>
      <w:proofErr w:type="spellStart"/>
      <w:r>
        <w:rPr>
          <w:rFonts w:cs="David" w:hint="cs"/>
          <w:rtl/>
        </w:rPr>
        <w:t>איזשהן</w:t>
      </w:r>
      <w:proofErr w:type="spellEnd"/>
      <w:r>
        <w:rPr>
          <w:rFonts w:cs="David" w:hint="cs"/>
          <w:rtl/>
        </w:rPr>
        <w:t xml:space="preserve"> דרישות בצד העניין הזה </w:t>
      </w:r>
      <w:r>
        <w:rPr>
          <w:rFonts w:cs="David"/>
          <w:rtl/>
        </w:rPr>
        <w:t>–</w:t>
      </w:r>
      <w:r>
        <w:rPr>
          <w:rFonts w:cs="David" w:hint="cs"/>
          <w:rtl/>
        </w:rPr>
        <w:t xml:space="preserve"> וגם הדבר הזה הוא זכותו </w:t>
      </w:r>
      <w:r>
        <w:rPr>
          <w:rFonts w:cs="David"/>
          <w:rtl/>
        </w:rPr>
        <w:t>–</w:t>
      </w:r>
      <w:r>
        <w:rPr>
          <w:rFonts w:cs="David" w:hint="cs"/>
          <w:rtl/>
        </w:rPr>
        <w:t xml:space="preserve"> לפחות לי יש הרהורים שניים שאתה שמעת אותם ממני והם בוודאי לא כרוכים בשום דבר. ההיפך הוא הנכון, אני באתי ואמרתי שאני חושב שאפשר לחסוך כאן, נקודה, ללא שום צורך בתוספת וללא שום צורך בשום דבר נוסף, וכאשר אנחנו צריכים לאשר תקציב אנחנו לא חותמת גומי.</w:t>
      </w:r>
    </w:p>
    <w:p w14:paraId="5BFBAD2F" w14:textId="77777777" w:rsidR="00903341" w:rsidRDefault="00903341" w:rsidP="00903341">
      <w:pPr>
        <w:keepNext/>
        <w:bidi/>
        <w:ind w:firstLine="720"/>
        <w:jc w:val="both"/>
        <w:rPr>
          <w:rFonts w:cs="David" w:hint="cs"/>
          <w:rtl/>
        </w:rPr>
      </w:pPr>
    </w:p>
    <w:p w14:paraId="612FDB95" w14:textId="77777777" w:rsidR="00903341" w:rsidRDefault="00903341" w:rsidP="00903341">
      <w:pPr>
        <w:keepNext/>
        <w:bidi/>
        <w:ind w:firstLine="720"/>
        <w:jc w:val="both"/>
        <w:rPr>
          <w:rFonts w:cs="David" w:hint="cs"/>
          <w:rtl/>
        </w:rPr>
      </w:pPr>
      <w:r>
        <w:rPr>
          <w:rFonts w:cs="David" w:hint="cs"/>
          <w:rtl/>
        </w:rPr>
        <w:t xml:space="preserve">ולכן, כשישנה סוגיה כזאת שהיא תוספת של מספר בלתי מבוטל של תקנים, ברמת שכר גבוהה יחסית, שנעשתה כניסיון, כפיילוט והוצגה כך בפעם הקודמת, בוודאי שלדון בה יש מקום. וגם אם תהיה החלטה כאן בסוף שחושבים שבסופו של עניין אין מקום וממליצים וחושבים שלא ראוי להמשיך לתקצב את הנושא זה, גם הדבר הזה בעיני הוא לא פסול, הוא בדיוק בסמכותה של הוועדה. הוא לא חותר לא תחת הדמוקרטיה ולא תחת שום דבר אחר, אלא אם מישהו חושב שתפקידנו כאן לקיים דיון לתפארת המצגת ולאשר זה ראה וקדש כל דבר שמביאים לשולחננו, ואני מקווה שזה לא המצב. </w:t>
      </w:r>
    </w:p>
    <w:p w14:paraId="0407D878" w14:textId="77777777" w:rsidR="00903341" w:rsidRDefault="00903341" w:rsidP="00903341">
      <w:pPr>
        <w:keepNext/>
        <w:bidi/>
        <w:ind w:firstLine="720"/>
        <w:jc w:val="both"/>
        <w:rPr>
          <w:rFonts w:cs="David" w:hint="cs"/>
          <w:rtl/>
        </w:rPr>
      </w:pPr>
    </w:p>
    <w:p w14:paraId="3C08384E" w14:textId="77777777" w:rsidR="00903341" w:rsidRDefault="00903341" w:rsidP="00903341">
      <w:pPr>
        <w:keepNext/>
        <w:bidi/>
        <w:jc w:val="both"/>
        <w:rPr>
          <w:rFonts w:cs="David" w:hint="cs"/>
          <w:u w:val="single"/>
          <w:rtl/>
        </w:rPr>
      </w:pPr>
      <w:r>
        <w:rPr>
          <w:rFonts w:cs="David" w:hint="cs"/>
          <w:u w:val="single"/>
          <w:rtl/>
        </w:rPr>
        <w:t>נסים זאב</w:t>
      </w:r>
      <w:r w:rsidRPr="00E36EB4">
        <w:rPr>
          <w:rFonts w:cs="David" w:hint="cs"/>
          <w:u w:val="single"/>
          <w:rtl/>
        </w:rPr>
        <w:t>:</w:t>
      </w:r>
    </w:p>
    <w:p w14:paraId="2264D178" w14:textId="77777777" w:rsidR="00903341" w:rsidRDefault="00903341" w:rsidP="00903341">
      <w:pPr>
        <w:keepNext/>
        <w:bidi/>
        <w:jc w:val="both"/>
        <w:rPr>
          <w:rFonts w:cs="David" w:hint="cs"/>
          <w:u w:val="single"/>
          <w:rtl/>
        </w:rPr>
      </w:pPr>
    </w:p>
    <w:p w14:paraId="10C4A6DD" w14:textId="77777777" w:rsidR="00903341" w:rsidRDefault="00903341" w:rsidP="00903341">
      <w:pPr>
        <w:keepNext/>
        <w:bidi/>
        <w:jc w:val="both"/>
        <w:rPr>
          <w:rFonts w:cs="David" w:hint="cs"/>
          <w:rtl/>
        </w:rPr>
      </w:pPr>
      <w:r>
        <w:rPr>
          <w:rFonts w:cs="David" w:hint="cs"/>
          <w:rtl/>
        </w:rPr>
        <w:tab/>
        <w:t xml:space="preserve">אפשר לקבל יותר פירוט? אתם מדברים כל כך הרבה בשאר הכוונות. </w:t>
      </w:r>
    </w:p>
    <w:p w14:paraId="63421D96"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75F142" w14:textId="77777777" w:rsidR="00903341" w:rsidRDefault="00903341" w:rsidP="00903341">
      <w:pPr>
        <w:keepNext/>
        <w:bidi/>
        <w:jc w:val="both"/>
        <w:rPr>
          <w:rFonts w:cs="David" w:hint="cs"/>
          <w:rtl/>
        </w:rPr>
      </w:pPr>
    </w:p>
    <w:p w14:paraId="19B57527" w14:textId="77777777" w:rsidR="00903341" w:rsidRDefault="00903341" w:rsidP="00903341">
      <w:pPr>
        <w:keepNext/>
        <w:bidi/>
        <w:jc w:val="both"/>
        <w:rPr>
          <w:rFonts w:cs="David" w:hint="cs"/>
          <w:rtl/>
        </w:rPr>
      </w:pPr>
      <w:r>
        <w:rPr>
          <w:rFonts w:cs="David" w:hint="cs"/>
          <w:rtl/>
        </w:rPr>
        <w:tab/>
        <w:t xml:space="preserve">חבר הכנסת זאב, אתה הרי מבין בדיוק אבל אם לא הבנת, אני אסביר. </w:t>
      </w:r>
    </w:p>
    <w:p w14:paraId="615C1C87" w14:textId="77777777" w:rsidR="00903341" w:rsidRDefault="00903341" w:rsidP="00903341">
      <w:pPr>
        <w:keepNext/>
        <w:bidi/>
        <w:jc w:val="both"/>
        <w:rPr>
          <w:rFonts w:cs="David" w:hint="cs"/>
          <w:rtl/>
        </w:rPr>
      </w:pPr>
    </w:p>
    <w:p w14:paraId="25BF4C33" w14:textId="77777777" w:rsidR="00903341" w:rsidRDefault="00903341" w:rsidP="00903341">
      <w:pPr>
        <w:keepNext/>
        <w:bidi/>
        <w:jc w:val="both"/>
        <w:rPr>
          <w:rFonts w:cs="David" w:hint="cs"/>
          <w:u w:val="single"/>
          <w:rtl/>
        </w:rPr>
      </w:pPr>
      <w:r>
        <w:rPr>
          <w:rFonts w:cs="David" w:hint="cs"/>
          <w:u w:val="single"/>
          <w:rtl/>
        </w:rPr>
        <w:t>נסים זאב</w:t>
      </w:r>
      <w:r w:rsidRPr="00E36EB4">
        <w:rPr>
          <w:rFonts w:cs="David" w:hint="cs"/>
          <w:u w:val="single"/>
          <w:rtl/>
        </w:rPr>
        <w:t>:</w:t>
      </w:r>
    </w:p>
    <w:p w14:paraId="36DAFC3F" w14:textId="77777777" w:rsidR="00903341" w:rsidRDefault="00903341" w:rsidP="00903341">
      <w:pPr>
        <w:keepNext/>
        <w:bidi/>
        <w:jc w:val="both"/>
        <w:rPr>
          <w:rFonts w:cs="David" w:hint="cs"/>
          <w:u w:val="single"/>
          <w:rtl/>
        </w:rPr>
      </w:pPr>
    </w:p>
    <w:p w14:paraId="0A0BCDD0" w14:textId="77777777" w:rsidR="00903341" w:rsidRDefault="00903341" w:rsidP="00903341">
      <w:pPr>
        <w:keepNext/>
        <w:bidi/>
        <w:jc w:val="both"/>
        <w:rPr>
          <w:rFonts w:cs="David" w:hint="cs"/>
          <w:rtl/>
        </w:rPr>
      </w:pPr>
      <w:r>
        <w:rPr>
          <w:rFonts w:cs="David" w:hint="cs"/>
          <w:rtl/>
        </w:rPr>
        <w:tab/>
        <w:t xml:space="preserve">לא הבנתי. הכוונה את מה שהחלטתם בעבר להוריד? </w:t>
      </w:r>
    </w:p>
    <w:p w14:paraId="01E35EA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AB23DED" w14:textId="77777777" w:rsidR="00903341" w:rsidRDefault="00903341" w:rsidP="00903341">
      <w:pPr>
        <w:keepNext/>
        <w:bidi/>
        <w:jc w:val="both"/>
        <w:rPr>
          <w:rFonts w:cs="David" w:hint="cs"/>
          <w:rtl/>
        </w:rPr>
      </w:pPr>
    </w:p>
    <w:p w14:paraId="72FE751A" w14:textId="77777777" w:rsidR="00903341" w:rsidRDefault="00903341" w:rsidP="00903341">
      <w:pPr>
        <w:keepNext/>
        <w:bidi/>
        <w:jc w:val="both"/>
        <w:rPr>
          <w:rFonts w:cs="David" w:hint="cs"/>
          <w:rtl/>
        </w:rPr>
      </w:pPr>
      <w:r>
        <w:rPr>
          <w:rFonts w:cs="David" w:hint="cs"/>
          <w:rtl/>
        </w:rPr>
        <w:tab/>
        <w:t xml:space="preserve">חבר הכנסת זאב, אם לא הבנת אני אסביר. </w:t>
      </w:r>
    </w:p>
    <w:p w14:paraId="26DF6CA2" w14:textId="77777777" w:rsidR="00903341" w:rsidRDefault="00903341" w:rsidP="00903341">
      <w:pPr>
        <w:keepNext/>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645759B1" w14:textId="77777777" w:rsidR="00903341" w:rsidRDefault="00903341" w:rsidP="00903341">
      <w:pPr>
        <w:keepNext/>
        <w:bidi/>
        <w:jc w:val="both"/>
        <w:rPr>
          <w:rFonts w:cs="David" w:hint="cs"/>
          <w:u w:val="single"/>
          <w:rtl/>
        </w:rPr>
      </w:pPr>
    </w:p>
    <w:p w14:paraId="0618C926" w14:textId="77777777" w:rsidR="00903341" w:rsidRDefault="00903341" w:rsidP="00903341">
      <w:pPr>
        <w:keepNext/>
        <w:bidi/>
        <w:jc w:val="both"/>
        <w:rPr>
          <w:rFonts w:cs="David" w:hint="cs"/>
          <w:rtl/>
        </w:rPr>
      </w:pPr>
      <w:r>
        <w:rPr>
          <w:rFonts w:cs="David" w:hint="cs"/>
          <w:rtl/>
        </w:rPr>
        <w:tab/>
        <w:t xml:space="preserve">לא הבנתי. מה לעשות. </w:t>
      </w:r>
    </w:p>
    <w:p w14:paraId="7FE97537"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42CAF2" w14:textId="77777777" w:rsidR="00903341" w:rsidRDefault="00903341" w:rsidP="00903341">
      <w:pPr>
        <w:keepNext/>
        <w:bidi/>
        <w:jc w:val="both"/>
        <w:rPr>
          <w:rFonts w:cs="David" w:hint="cs"/>
          <w:rtl/>
        </w:rPr>
      </w:pPr>
    </w:p>
    <w:p w14:paraId="2F708B71" w14:textId="77777777" w:rsidR="00903341" w:rsidRDefault="00903341" w:rsidP="00903341">
      <w:pPr>
        <w:keepNext/>
        <w:bidi/>
        <w:jc w:val="both"/>
        <w:rPr>
          <w:rFonts w:cs="David" w:hint="cs"/>
          <w:rtl/>
        </w:rPr>
      </w:pPr>
      <w:r>
        <w:rPr>
          <w:rFonts w:cs="David" w:hint="cs"/>
          <w:rtl/>
        </w:rPr>
        <w:tab/>
        <w:t xml:space="preserve">אנחנו התכנסנו כאן כדי לדון בתקציב הכנסת. </w:t>
      </w:r>
    </w:p>
    <w:p w14:paraId="0BA24C9D" w14:textId="77777777" w:rsidR="00903341" w:rsidRDefault="00903341" w:rsidP="00903341">
      <w:pPr>
        <w:keepNext/>
        <w:bidi/>
        <w:jc w:val="both"/>
        <w:rPr>
          <w:rFonts w:cs="David" w:hint="cs"/>
          <w:rtl/>
        </w:rPr>
      </w:pPr>
    </w:p>
    <w:p w14:paraId="6C61DF5A" w14:textId="77777777" w:rsidR="00903341" w:rsidRDefault="00903341" w:rsidP="00903341">
      <w:pPr>
        <w:keepNext/>
        <w:bidi/>
        <w:jc w:val="both"/>
        <w:rPr>
          <w:rFonts w:cs="David" w:hint="cs"/>
          <w:u w:val="single"/>
          <w:rtl/>
        </w:rPr>
      </w:pPr>
      <w:r>
        <w:rPr>
          <w:rFonts w:cs="David" w:hint="cs"/>
          <w:u w:val="single"/>
          <w:rtl/>
        </w:rPr>
        <w:t>נסים זאב</w:t>
      </w:r>
      <w:r w:rsidRPr="00E36EB4">
        <w:rPr>
          <w:rFonts w:cs="David" w:hint="cs"/>
          <w:u w:val="single"/>
          <w:rtl/>
        </w:rPr>
        <w:t>:</w:t>
      </w:r>
    </w:p>
    <w:p w14:paraId="01C26201" w14:textId="77777777" w:rsidR="00903341" w:rsidRDefault="00903341" w:rsidP="00903341">
      <w:pPr>
        <w:keepNext/>
        <w:bidi/>
        <w:jc w:val="both"/>
        <w:rPr>
          <w:rFonts w:cs="David" w:hint="cs"/>
          <w:u w:val="single"/>
          <w:rtl/>
        </w:rPr>
      </w:pPr>
    </w:p>
    <w:p w14:paraId="19367FD5" w14:textId="77777777" w:rsidR="00903341" w:rsidRDefault="00903341" w:rsidP="00903341">
      <w:pPr>
        <w:keepNext/>
        <w:bidi/>
        <w:jc w:val="both"/>
        <w:rPr>
          <w:rFonts w:cs="David" w:hint="cs"/>
          <w:rtl/>
        </w:rPr>
      </w:pPr>
      <w:r>
        <w:rPr>
          <w:rFonts w:cs="David" w:hint="cs"/>
          <w:rtl/>
        </w:rPr>
        <w:tab/>
        <w:t xml:space="preserve">כן, זה ברור. </w:t>
      </w:r>
    </w:p>
    <w:p w14:paraId="5AD2BC16" w14:textId="77777777" w:rsidR="00903341" w:rsidRDefault="00903341" w:rsidP="00903341">
      <w:pPr>
        <w:keepNext/>
        <w:bidi/>
        <w:jc w:val="both"/>
        <w:rPr>
          <w:rFonts w:cs="David" w:hint="cs"/>
          <w:rtl/>
        </w:rPr>
      </w:pPr>
      <w:r>
        <w:rPr>
          <w:rFonts w:cs="David" w:hint="cs"/>
          <w:rtl/>
        </w:rPr>
        <w:tab/>
      </w:r>
    </w:p>
    <w:p w14:paraId="61868131" w14:textId="77777777" w:rsidR="00903341" w:rsidRDefault="00903341" w:rsidP="00903341">
      <w:pPr>
        <w:keepNext/>
        <w:bidi/>
        <w:jc w:val="both"/>
        <w:rPr>
          <w:rFonts w:cs="David" w:hint="cs"/>
          <w:rtl/>
        </w:rPr>
      </w:pPr>
    </w:p>
    <w:p w14:paraId="00170F8B"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BBF9B4" w14:textId="77777777" w:rsidR="00903341" w:rsidRDefault="00903341" w:rsidP="00903341">
      <w:pPr>
        <w:keepNext/>
        <w:bidi/>
        <w:jc w:val="both"/>
        <w:rPr>
          <w:rFonts w:cs="David" w:hint="cs"/>
          <w:rtl/>
        </w:rPr>
      </w:pPr>
    </w:p>
    <w:p w14:paraId="39671654" w14:textId="77777777" w:rsidR="00903341" w:rsidRDefault="00903341" w:rsidP="00903341">
      <w:pPr>
        <w:keepNext/>
        <w:bidi/>
        <w:jc w:val="both"/>
        <w:rPr>
          <w:rFonts w:cs="David" w:hint="cs"/>
          <w:rtl/>
        </w:rPr>
      </w:pPr>
      <w:r>
        <w:rPr>
          <w:rFonts w:cs="David" w:hint="cs"/>
          <w:rtl/>
        </w:rPr>
        <w:tab/>
        <w:t xml:space="preserve">תקציב הכנסת, בין היתר - כפי שלמדנו באישור תקציב הכנסת בפעם הקודמת שנדרשנו לאשר את התקציב של השנתיים הקודמות </w:t>
      </w:r>
      <w:r>
        <w:rPr>
          <w:rFonts w:cs="David"/>
          <w:rtl/>
        </w:rPr>
        <w:t>–</w:t>
      </w:r>
      <w:r>
        <w:rPr>
          <w:rFonts w:cs="David" w:hint="cs"/>
          <w:rtl/>
        </w:rPr>
        <w:t xml:space="preserve"> כלל גם התייחסות לסוגיית הדוברים שהיא סוגיה משמעותית.</w:t>
      </w:r>
    </w:p>
    <w:p w14:paraId="42D074E4"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5221376D" w14:textId="77777777" w:rsidR="00903341" w:rsidRDefault="00903341" w:rsidP="00903341">
      <w:pPr>
        <w:bidi/>
        <w:jc w:val="both"/>
        <w:rPr>
          <w:rFonts w:cs="David" w:hint="cs"/>
          <w:u w:val="single"/>
          <w:rtl/>
        </w:rPr>
      </w:pPr>
    </w:p>
    <w:p w14:paraId="5F584050" w14:textId="77777777" w:rsidR="00903341" w:rsidRDefault="00903341" w:rsidP="00903341">
      <w:pPr>
        <w:keepNext/>
        <w:bidi/>
        <w:jc w:val="both"/>
        <w:rPr>
          <w:rFonts w:cs="David" w:hint="cs"/>
          <w:rtl/>
        </w:rPr>
      </w:pPr>
      <w:r>
        <w:rPr>
          <w:rFonts w:cs="David" w:hint="cs"/>
          <w:rtl/>
        </w:rPr>
        <w:tab/>
        <w:t xml:space="preserve">כמה דוברים? למי דוברים? </w:t>
      </w:r>
    </w:p>
    <w:p w14:paraId="57A83698"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4356E2" w14:textId="77777777" w:rsidR="00903341" w:rsidRDefault="00903341" w:rsidP="00903341">
      <w:pPr>
        <w:keepNext/>
        <w:bidi/>
        <w:jc w:val="both"/>
        <w:rPr>
          <w:rFonts w:cs="David" w:hint="cs"/>
          <w:rtl/>
        </w:rPr>
      </w:pPr>
    </w:p>
    <w:p w14:paraId="11690B00" w14:textId="77777777" w:rsidR="00903341" w:rsidRDefault="00903341" w:rsidP="00903341">
      <w:pPr>
        <w:keepNext/>
        <w:bidi/>
        <w:jc w:val="both"/>
        <w:rPr>
          <w:rFonts w:cs="David" w:hint="cs"/>
          <w:rtl/>
        </w:rPr>
      </w:pPr>
      <w:r>
        <w:rPr>
          <w:rFonts w:cs="David" w:hint="cs"/>
          <w:rtl/>
        </w:rPr>
        <w:tab/>
        <w:t xml:space="preserve">דוברים לוועדות. </w:t>
      </w:r>
    </w:p>
    <w:p w14:paraId="05D7ABE3" w14:textId="77777777" w:rsidR="00903341" w:rsidRDefault="00903341" w:rsidP="00903341">
      <w:pPr>
        <w:keepNext/>
        <w:bidi/>
        <w:jc w:val="both"/>
        <w:rPr>
          <w:rFonts w:cs="David" w:hint="cs"/>
          <w:rtl/>
        </w:rPr>
      </w:pPr>
    </w:p>
    <w:p w14:paraId="3DE9CF60"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4DC55A49" w14:textId="77777777" w:rsidR="00903341" w:rsidRDefault="00903341" w:rsidP="00903341">
      <w:pPr>
        <w:bidi/>
        <w:jc w:val="both"/>
        <w:rPr>
          <w:rFonts w:cs="David" w:hint="cs"/>
          <w:u w:val="single"/>
          <w:rtl/>
        </w:rPr>
      </w:pPr>
    </w:p>
    <w:p w14:paraId="27257624" w14:textId="77777777" w:rsidR="00903341" w:rsidRDefault="00903341" w:rsidP="00903341">
      <w:pPr>
        <w:keepNext/>
        <w:bidi/>
        <w:jc w:val="both"/>
        <w:rPr>
          <w:rFonts w:cs="David" w:hint="cs"/>
          <w:rtl/>
        </w:rPr>
      </w:pPr>
      <w:r>
        <w:rPr>
          <w:rFonts w:cs="David" w:hint="cs"/>
          <w:rtl/>
        </w:rPr>
        <w:tab/>
        <w:t xml:space="preserve">כמה בסך הכול? כמה תקנים? </w:t>
      </w:r>
    </w:p>
    <w:p w14:paraId="633211D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2E2C830" w14:textId="77777777" w:rsidR="00903341" w:rsidRDefault="00903341" w:rsidP="00903341">
      <w:pPr>
        <w:keepNext/>
        <w:bidi/>
        <w:jc w:val="both"/>
        <w:rPr>
          <w:rFonts w:cs="David" w:hint="cs"/>
          <w:rtl/>
        </w:rPr>
      </w:pPr>
    </w:p>
    <w:p w14:paraId="21268892" w14:textId="77777777" w:rsidR="00903341" w:rsidRDefault="00903341" w:rsidP="00903341">
      <w:pPr>
        <w:keepNext/>
        <w:bidi/>
        <w:jc w:val="both"/>
        <w:rPr>
          <w:rFonts w:cs="David" w:hint="cs"/>
          <w:rtl/>
        </w:rPr>
      </w:pPr>
      <w:r>
        <w:rPr>
          <w:rFonts w:cs="David" w:hint="cs"/>
          <w:rtl/>
        </w:rPr>
        <w:tab/>
        <w:t xml:space="preserve">חבר הכנסת זאב, אנחנו תיכף נפרוס פה את כל הפרטים, אבל את כל זה אישרנו כבר בפעם הקודמת. </w:t>
      </w:r>
    </w:p>
    <w:p w14:paraId="5E52062E" w14:textId="77777777" w:rsidR="00903341" w:rsidRDefault="00903341" w:rsidP="00903341">
      <w:pPr>
        <w:keepNext/>
        <w:bidi/>
        <w:jc w:val="both"/>
        <w:rPr>
          <w:rFonts w:cs="David" w:hint="cs"/>
          <w:rtl/>
        </w:rPr>
      </w:pPr>
    </w:p>
    <w:p w14:paraId="0BC3F4F2"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7798A068" w14:textId="77777777" w:rsidR="00903341" w:rsidRDefault="00903341" w:rsidP="00903341">
      <w:pPr>
        <w:bidi/>
        <w:jc w:val="both"/>
        <w:rPr>
          <w:rFonts w:cs="David" w:hint="cs"/>
          <w:u w:val="single"/>
          <w:rtl/>
        </w:rPr>
      </w:pPr>
    </w:p>
    <w:p w14:paraId="354EB456" w14:textId="77777777" w:rsidR="00903341" w:rsidRDefault="00903341" w:rsidP="00903341">
      <w:pPr>
        <w:keepNext/>
        <w:bidi/>
        <w:jc w:val="both"/>
        <w:rPr>
          <w:rFonts w:cs="David" w:hint="cs"/>
          <w:rtl/>
        </w:rPr>
      </w:pPr>
      <w:r>
        <w:rPr>
          <w:rFonts w:cs="David" w:hint="cs"/>
          <w:rtl/>
        </w:rPr>
        <w:tab/>
        <w:t xml:space="preserve">אז מה הכעס שלו? </w:t>
      </w:r>
    </w:p>
    <w:p w14:paraId="27691924" w14:textId="77777777" w:rsidR="00903341" w:rsidRDefault="00903341" w:rsidP="00903341">
      <w:pPr>
        <w:keepNext/>
        <w:bidi/>
        <w:jc w:val="both"/>
        <w:rPr>
          <w:rFonts w:cs="David" w:hint="cs"/>
          <w:rtl/>
        </w:rPr>
      </w:pPr>
    </w:p>
    <w:p w14:paraId="05F64203"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534F2EF3" w14:textId="77777777" w:rsidR="00903341" w:rsidRDefault="00903341" w:rsidP="00903341">
      <w:pPr>
        <w:bidi/>
        <w:jc w:val="both"/>
        <w:rPr>
          <w:rFonts w:cs="David" w:hint="cs"/>
          <w:u w:val="single"/>
          <w:rtl/>
        </w:rPr>
      </w:pPr>
    </w:p>
    <w:p w14:paraId="1FC91385" w14:textId="77777777" w:rsidR="00903341" w:rsidRDefault="00903341" w:rsidP="00903341">
      <w:pPr>
        <w:keepNext/>
        <w:bidi/>
        <w:jc w:val="both"/>
        <w:rPr>
          <w:rFonts w:cs="David" w:hint="cs"/>
          <w:rtl/>
        </w:rPr>
      </w:pPr>
      <w:r>
        <w:rPr>
          <w:rFonts w:cs="David" w:hint="cs"/>
          <w:rtl/>
        </w:rPr>
        <w:tab/>
        <w:t>אפשר לרענן את זיכרוננו כמה ועדות?</w:t>
      </w:r>
    </w:p>
    <w:p w14:paraId="7FFE96B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E94D5D" w14:textId="77777777" w:rsidR="00903341" w:rsidRDefault="00903341" w:rsidP="00903341">
      <w:pPr>
        <w:keepNext/>
        <w:bidi/>
        <w:jc w:val="both"/>
        <w:rPr>
          <w:rFonts w:cs="David" w:hint="cs"/>
          <w:rtl/>
        </w:rPr>
      </w:pPr>
    </w:p>
    <w:p w14:paraId="6549C2EC" w14:textId="77777777" w:rsidR="00903341" w:rsidRDefault="00903341" w:rsidP="00903341">
      <w:pPr>
        <w:keepNext/>
        <w:bidi/>
        <w:jc w:val="both"/>
        <w:rPr>
          <w:rFonts w:cs="David" w:hint="cs"/>
          <w:rtl/>
        </w:rPr>
      </w:pPr>
      <w:r>
        <w:rPr>
          <w:rFonts w:cs="David" w:hint="cs"/>
          <w:rtl/>
        </w:rPr>
        <w:tab/>
        <w:t>תיכף נרענן את הכול. אני רק אתן את הסקירה ואחר כך ניכנס לפרטים. חבר הכנסת זאב, כאשר אנחנו אישרנו את העניין הזה בפעם הקודמת, אישרנו אותו בשים-לב לכך שמדובר בניסיון, מתוך כוונה כמובן שהדבר הזה ייבחן ונראה אם הוא הצליח או לא הצליח ואם ראוי להמשיך בו או לא להמשיך בו.</w:t>
      </w:r>
    </w:p>
    <w:p w14:paraId="59C7C547" w14:textId="77777777" w:rsidR="00903341" w:rsidRDefault="00903341" w:rsidP="00903341">
      <w:pPr>
        <w:keepNext/>
        <w:bidi/>
        <w:jc w:val="both"/>
        <w:rPr>
          <w:rFonts w:cs="David" w:hint="cs"/>
          <w:rtl/>
        </w:rPr>
      </w:pPr>
    </w:p>
    <w:p w14:paraId="5FE8240F" w14:textId="77777777" w:rsidR="00903341" w:rsidRDefault="00903341" w:rsidP="00903341">
      <w:pPr>
        <w:keepNext/>
        <w:bidi/>
        <w:jc w:val="both"/>
        <w:rPr>
          <w:rFonts w:cs="David" w:hint="cs"/>
          <w:rtl/>
        </w:rPr>
      </w:pPr>
      <w:r>
        <w:rPr>
          <w:rFonts w:cs="David" w:hint="cs"/>
          <w:rtl/>
        </w:rPr>
        <w:tab/>
        <w:t xml:space="preserve">אגב, גם אם לא היינו מאשרים אותו כניסיון, מותר לבוא ולהגיד </w:t>
      </w:r>
      <w:r>
        <w:rPr>
          <w:rFonts w:cs="David"/>
          <w:rtl/>
        </w:rPr>
        <w:t>–</w:t>
      </w:r>
      <w:r>
        <w:rPr>
          <w:rFonts w:cs="David" w:hint="cs"/>
          <w:rtl/>
        </w:rPr>
        <w:t xml:space="preserve"> בדקנו, ניסינו, כן טוב, לא טוב, צריך לתגבר.</w:t>
      </w:r>
    </w:p>
    <w:p w14:paraId="67BC4989"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3D5DF0CD" w14:textId="77777777" w:rsidR="00903341" w:rsidRDefault="00903341" w:rsidP="00903341">
      <w:pPr>
        <w:bidi/>
        <w:jc w:val="both"/>
        <w:rPr>
          <w:rFonts w:cs="David" w:hint="cs"/>
          <w:u w:val="single"/>
          <w:rtl/>
        </w:rPr>
      </w:pPr>
    </w:p>
    <w:p w14:paraId="57EBAEC1" w14:textId="77777777" w:rsidR="00903341" w:rsidRDefault="00903341" w:rsidP="00903341">
      <w:pPr>
        <w:keepNext/>
        <w:bidi/>
        <w:jc w:val="both"/>
        <w:rPr>
          <w:rFonts w:cs="David" w:hint="cs"/>
          <w:rtl/>
        </w:rPr>
      </w:pPr>
      <w:r>
        <w:rPr>
          <w:rFonts w:cs="David" w:hint="cs"/>
          <w:rtl/>
        </w:rPr>
        <w:tab/>
        <w:t xml:space="preserve">מתי זה היה, אדוני? </w:t>
      </w:r>
    </w:p>
    <w:p w14:paraId="079C0A7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84B383A" w14:textId="77777777" w:rsidR="00903341" w:rsidRDefault="00903341" w:rsidP="00903341">
      <w:pPr>
        <w:keepNext/>
        <w:bidi/>
        <w:jc w:val="both"/>
        <w:rPr>
          <w:rFonts w:cs="David" w:hint="cs"/>
          <w:rtl/>
        </w:rPr>
      </w:pPr>
    </w:p>
    <w:p w14:paraId="48B8C23E" w14:textId="77777777" w:rsidR="00903341" w:rsidRDefault="00903341" w:rsidP="00903341">
      <w:pPr>
        <w:keepNext/>
        <w:bidi/>
        <w:jc w:val="both"/>
        <w:rPr>
          <w:rFonts w:cs="David" w:hint="cs"/>
          <w:rtl/>
        </w:rPr>
      </w:pPr>
      <w:r>
        <w:rPr>
          <w:rFonts w:cs="David" w:hint="cs"/>
          <w:rtl/>
        </w:rPr>
        <w:tab/>
        <w:t xml:space="preserve">בתקציב הקודם. </w:t>
      </w:r>
    </w:p>
    <w:p w14:paraId="73008EB3" w14:textId="77777777" w:rsidR="00903341" w:rsidRDefault="00903341" w:rsidP="00903341">
      <w:pPr>
        <w:keepLines/>
        <w:bidi/>
        <w:jc w:val="both"/>
        <w:rPr>
          <w:rFonts w:cs="David" w:hint="cs"/>
          <w:rtl/>
        </w:rPr>
      </w:pPr>
      <w:r>
        <w:rPr>
          <w:rFonts w:cs="David"/>
          <w:rtl/>
        </w:rPr>
        <w:br/>
      </w:r>
      <w:r>
        <w:rPr>
          <w:rFonts w:cs="David" w:hint="cs"/>
          <w:u w:val="single"/>
          <w:rtl/>
        </w:rPr>
        <w:t>שלמה מולה</w:t>
      </w:r>
      <w:r w:rsidRPr="00E36EB4">
        <w:rPr>
          <w:rFonts w:cs="David" w:hint="cs"/>
          <w:u w:val="single"/>
          <w:rtl/>
        </w:rPr>
        <w:t>:</w:t>
      </w:r>
    </w:p>
    <w:p w14:paraId="776F627C" w14:textId="77777777" w:rsidR="00903341" w:rsidRDefault="00903341" w:rsidP="00903341">
      <w:pPr>
        <w:keepLines/>
        <w:bidi/>
        <w:jc w:val="both"/>
        <w:rPr>
          <w:rFonts w:cs="David" w:hint="cs"/>
          <w:rtl/>
        </w:rPr>
      </w:pPr>
    </w:p>
    <w:p w14:paraId="072219D3" w14:textId="77777777" w:rsidR="00903341" w:rsidRDefault="00903341" w:rsidP="00903341">
      <w:pPr>
        <w:keepLines/>
        <w:bidi/>
        <w:jc w:val="both"/>
        <w:rPr>
          <w:rFonts w:cs="David" w:hint="cs"/>
          <w:rtl/>
        </w:rPr>
      </w:pPr>
      <w:r>
        <w:rPr>
          <w:rFonts w:cs="David" w:hint="cs"/>
          <w:rtl/>
        </w:rPr>
        <w:tab/>
        <w:t xml:space="preserve">אדוני היושב-ראש, אפשר לבקש לדעת כמה ועדות אושרו, מה הבעיה, האם יש איפה ואיפה בין הוועדות </w:t>
      </w:r>
      <w:r>
        <w:rPr>
          <w:rFonts w:cs="David"/>
          <w:rtl/>
        </w:rPr>
        <w:t>–</w:t>
      </w:r>
      <w:r>
        <w:rPr>
          <w:rFonts w:cs="David" w:hint="cs"/>
          <w:rtl/>
        </w:rPr>
        <w:t xml:space="preserve"> אני רוצה לדעת. </w:t>
      </w:r>
    </w:p>
    <w:p w14:paraId="424560FC"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A67943" w14:textId="77777777" w:rsidR="00903341" w:rsidRDefault="00903341" w:rsidP="00903341">
      <w:pPr>
        <w:bidi/>
        <w:jc w:val="both"/>
        <w:rPr>
          <w:rFonts w:cs="David" w:hint="cs"/>
          <w:rtl/>
        </w:rPr>
      </w:pPr>
    </w:p>
    <w:p w14:paraId="5F86F7BF" w14:textId="77777777" w:rsidR="00903341" w:rsidRDefault="00903341" w:rsidP="00903341">
      <w:pPr>
        <w:bidi/>
        <w:jc w:val="both"/>
        <w:rPr>
          <w:rFonts w:cs="David" w:hint="cs"/>
          <w:rtl/>
        </w:rPr>
      </w:pPr>
      <w:r>
        <w:rPr>
          <w:rFonts w:cs="David" w:hint="cs"/>
          <w:rtl/>
        </w:rPr>
        <w:tab/>
        <w:t xml:space="preserve">את כל הנתונים תקבל. פנה אלי חבר הכנסת גפני ואמר </w:t>
      </w:r>
      <w:r>
        <w:rPr>
          <w:rFonts w:cs="David"/>
          <w:rtl/>
        </w:rPr>
        <w:t>–</w:t>
      </w:r>
      <w:r>
        <w:rPr>
          <w:rFonts w:cs="David" w:hint="cs"/>
          <w:rtl/>
        </w:rPr>
        <w:t xml:space="preserve"> העניין בעיני לא עובד ולא טוב, וראוי לדון בו מחדש. נדמה לי שאני באופן אישי די נוטה להסכים אתו, ולכן חשבתי שיש מקום לקיים את הדיון בעניין הזה, זה הכול. אני אאפשר לחבר הכנסת גפני ואחר כך אנחנו נציג את כל הפרטים. </w:t>
      </w:r>
    </w:p>
    <w:p w14:paraId="57DB56B1"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1499AB41" w14:textId="77777777" w:rsidR="00903341" w:rsidRDefault="00903341" w:rsidP="00903341">
      <w:pPr>
        <w:bidi/>
        <w:jc w:val="both"/>
        <w:rPr>
          <w:rFonts w:cs="David" w:hint="cs"/>
          <w:u w:val="single"/>
          <w:rtl/>
        </w:rPr>
      </w:pPr>
    </w:p>
    <w:p w14:paraId="664BA61E" w14:textId="77777777" w:rsidR="00903341" w:rsidRDefault="00903341" w:rsidP="00903341">
      <w:pPr>
        <w:bidi/>
        <w:jc w:val="both"/>
        <w:rPr>
          <w:rFonts w:cs="David" w:hint="cs"/>
          <w:rtl/>
        </w:rPr>
      </w:pPr>
      <w:r>
        <w:rPr>
          <w:rFonts w:cs="David" w:hint="cs"/>
          <w:rtl/>
        </w:rPr>
        <w:tab/>
        <w:t xml:space="preserve">אז למה רובי ריבלין כעס? למה יושב-ראש הכנסת כעס? </w:t>
      </w:r>
    </w:p>
    <w:p w14:paraId="7F30AE01" w14:textId="77777777" w:rsidR="00903341" w:rsidRDefault="00903341" w:rsidP="00903341">
      <w:pPr>
        <w:bidi/>
        <w:jc w:val="both"/>
        <w:rPr>
          <w:rFonts w:cs="David" w:hint="cs"/>
          <w:rtl/>
        </w:rPr>
      </w:pPr>
    </w:p>
    <w:p w14:paraId="099045CB"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D21FBC" w14:textId="77777777" w:rsidR="00903341" w:rsidRDefault="00903341" w:rsidP="00903341">
      <w:pPr>
        <w:bidi/>
        <w:jc w:val="both"/>
        <w:rPr>
          <w:rFonts w:cs="David" w:hint="cs"/>
          <w:rtl/>
        </w:rPr>
      </w:pPr>
    </w:p>
    <w:p w14:paraId="5E1868D4" w14:textId="77777777" w:rsidR="00903341" w:rsidRDefault="00903341" w:rsidP="00903341">
      <w:pPr>
        <w:bidi/>
        <w:jc w:val="both"/>
        <w:rPr>
          <w:rFonts w:cs="David" w:hint="cs"/>
          <w:rtl/>
        </w:rPr>
      </w:pPr>
      <w:r>
        <w:rPr>
          <w:rFonts w:cs="David" w:hint="cs"/>
          <w:rtl/>
        </w:rPr>
        <w:tab/>
        <w:t xml:space="preserve">אני לא הדובר של היושב-ראש. </w:t>
      </w:r>
    </w:p>
    <w:p w14:paraId="697A7ED4"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1B6087D9" w14:textId="77777777" w:rsidR="00903341" w:rsidRDefault="00903341" w:rsidP="00903341">
      <w:pPr>
        <w:bidi/>
        <w:jc w:val="both"/>
        <w:rPr>
          <w:rFonts w:cs="David" w:hint="cs"/>
          <w:u w:val="single"/>
          <w:rtl/>
        </w:rPr>
      </w:pPr>
    </w:p>
    <w:p w14:paraId="61485AD5" w14:textId="77777777" w:rsidR="00903341" w:rsidRDefault="00903341" w:rsidP="00903341">
      <w:pPr>
        <w:bidi/>
        <w:jc w:val="both"/>
        <w:rPr>
          <w:rFonts w:cs="David" w:hint="cs"/>
          <w:rtl/>
        </w:rPr>
      </w:pPr>
      <w:r>
        <w:rPr>
          <w:rFonts w:cs="David" w:hint="cs"/>
          <w:rtl/>
        </w:rPr>
        <w:tab/>
        <w:t>הוא בעד הדיון או נגד הדיון, ולמה נגד?</w:t>
      </w:r>
    </w:p>
    <w:p w14:paraId="2FD196C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6919A92" w14:textId="77777777" w:rsidR="00903341" w:rsidRDefault="00903341" w:rsidP="00903341">
      <w:pPr>
        <w:bidi/>
        <w:jc w:val="both"/>
        <w:rPr>
          <w:rFonts w:cs="David" w:hint="cs"/>
          <w:rtl/>
        </w:rPr>
      </w:pPr>
    </w:p>
    <w:p w14:paraId="6AE3A3CF" w14:textId="77777777" w:rsidR="00903341" w:rsidRDefault="00903341" w:rsidP="00903341">
      <w:pPr>
        <w:bidi/>
        <w:jc w:val="both"/>
        <w:rPr>
          <w:rFonts w:cs="David" w:hint="cs"/>
          <w:rtl/>
        </w:rPr>
      </w:pPr>
      <w:r>
        <w:rPr>
          <w:rFonts w:cs="David" w:hint="cs"/>
          <w:rtl/>
        </w:rPr>
        <w:tab/>
        <w:t xml:space="preserve">היושב-ראש הביע את עמדתו הברורה שאנחנו צריכים לאשר את התקציב מבלי לדון בסוגיה הזאת כרגע, ושכנראה </w:t>
      </w:r>
      <w:r>
        <w:rPr>
          <w:rFonts w:cs="David"/>
          <w:rtl/>
        </w:rPr>
        <w:t>–</w:t>
      </w:r>
      <w:r>
        <w:rPr>
          <w:rFonts w:cs="David" w:hint="cs"/>
          <w:rtl/>
        </w:rPr>
        <w:t xml:space="preserve"> אם הבנתי אותו נכון </w:t>
      </w:r>
      <w:r>
        <w:rPr>
          <w:rFonts w:cs="David"/>
          <w:rtl/>
        </w:rPr>
        <w:t>–</w:t>
      </w:r>
      <w:r>
        <w:rPr>
          <w:rFonts w:cs="David" w:hint="cs"/>
          <w:rtl/>
        </w:rPr>
        <w:t xml:space="preserve"> תפקידנו כאן לאשר את התקציב </w:t>
      </w:r>
      <w:r>
        <w:rPr>
          <w:rFonts w:cs="David"/>
        </w:rPr>
        <w:t>as is</w:t>
      </w:r>
      <w:r>
        <w:rPr>
          <w:rFonts w:cs="David" w:hint="cs"/>
          <w:rtl/>
        </w:rPr>
        <w:t xml:space="preserve">, כמו שהוא מוגש, כי כל דבר אחר הוא התערבות בעבודת </w:t>
      </w:r>
      <w:proofErr w:type="spellStart"/>
      <w:r>
        <w:rPr>
          <w:rFonts w:cs="David" w:hint="cs"/>
          <w:rtl/>
        </w:rPr>
        <w:t>המינהלת</w:t>
      </w:r>
      <w:proofErr w:type="spellEnd"/>
      <w:r>
        <w:rPr>
          <w:rFonts w:cs="David" w:hint="cs"/>
          <w:rtl/>
        </w:rPr>
        <w:t xml:space="preserve"> ודבר לא דמוקרטי. אני חולק עליו בעניין הזה. חבר הכנסת גפני, בבקשה.</w:t>
      </w:r>
    </w:p>
    <w:p w14:paraId="3A10350F" w14:textId="77777777" w:rsidR="00903341" w:rsidRDefault="00903341" w:rsidP="00903341">
      <w:pPr>
        <w:bidi/>
        <w:jc w:val="both"/>
        <w:rPr>
          <w:rFonts w:cs="David" w:hint="cs"/>
          <w:u w:val="single"/>
          <w:rtl/>
        </w:rPr>
      </w:pPr>
      <w:r>
        <w:rPr>
          <w:rFonts w:cs="David"/>
          <w:rtl/>
        </w:rPr>
        <w:br/>
      </w:r>
      <w:r>
        <w:rPr>
          <w:rFonts w:cs="David" w:hint="cs"/>
          <w:u w:val="single"/>
          <w:rtl/>
        </w:rPr>
        <w:t>משה גפני</w:t>
      </w:r>
      <w:r w:rsidRPr="00E36EB4">
        <w:rPr>
          <w:rFonts w:cs="David" w:hint="cs"/>
          <w:u w:val="single"/>
          <w:rtl/>
        </w:rPr>
        <w:t>:</w:t>
      </w:r>
    </w:p>
    <w:p w14:paraId="1AD059D7" w14:textId="77777777" w:rsidR="00903341" w:rsidRDefault="00903341" w:rsidP="00903341">
      <w:pPr>
        <w:bidi/>
        <w:jc w:val="both"/>
        <w:rPr>
          <w:rFonts w:cs="David" w:hint="cs"/>
          <w:u w:val="single"/>
          <w:rtl/>
        </w:rPr>
      </w:pPr>
    </w:p>
    <w:p w14:paraId="46135B55" w14:textId="77777777" w:rsidR="00903341" w:rsidRDefault="00903341" w:rsidP="00903341">
      <w:pPr>
        <w:bidi/>
        <w:jc w:val="both"/>
        <w:rPr>
          <w:rFonts w:cs="David" w:hint="cs"/>
          <w:rtl/>
        </w:rPr>
      </w:pPr>
      <w:r>
        <w:rPr>
          <w:rFonts w:cs="David" w:hint="cs"/>
          <w:rtl/>
        </w:rPr>
        <w:tab/>
        <w:t xml:space="preserve">אדוני היושב-ראש, בוקר טוב. אני ביקשתי ממך לקיים דיון על הנושא של הדוברות, שהוועדה המשותפת אישרה אותו בתקציב הקודם, נדמה לי </w:t>
      </w:r>
      <w:r>
        <w:rPr>
          <w:rFonts w:cs="David"/>
          <w:rtl/>
        </w:rPr>
        <w:t>–</w:t>
      </w:r>
      <w:r>
        <w:rPr>
          <w:rFonts w:cs="David" w:hint="cs"/>
          <w:rtl/>
        </w:rPr>
        <w:t xml:space="preserve"> שיהיו דוברים לוועדת הכנסת, והם במהלך השנה הפכו להיות חלק מעובדי הכנסת עם התנאים הנלווים.</w:t>
      </w:r>
    </w:p>
    <w:p w14:paraId="6FA397A1" w14:textId="77777777" w:rsidR="00903341" w:rsidRDefault="00903341" w:rsidP="00903341">
      <w:pPr>
        <w:bidi/>
        <w:jc w:val="both"/>
        <w:rPr>
          <w:rFonts w:cs="David" w:hint="cs"/>
          <w:rtl/>
        </w:rPr>
      </w:pPr>
    </w:p>
    <w:p w14:paraId="71FCEDD3" w14:textId="77777777" w:rsidR="00903341" w:rsidRDefault="00903341" w:rsidP="00903341">
      <w:pPr>
        <w:bidi/>
        <w:jc w:val="both"/>
        <w:rPr>
          <w:rFonts w:cs="David" w:hint="cs"/>
          <w:rtl/>
        </w:rPr>
      </w:pPr>
      <w:r>
        <w:rPr>
          <w:rFonts w:cs="David" w:hint="cs"/>
          <w:rtl/>
        </w:rPr>
        <w:tab/>
        <w:t xml:space="preserve">אני סברתי שזה רעיון לא מוצלח, על כל פנים מנקודת ראותי, ניסיון לא מוצלח, ואני ביקשתי לקיים את הדיון הזה. אני חושב שזוהי זכותי לקיים את הדיון הזה. אגב, אפשר לשים את כל הדברים על השולחן, אולי באמת אני רוצה עוזר אישי, אולי אני רוצה דובר אישי </w:t>
      </w:r>
      <w:r>
        <w:rPr>
          <w:rFonts w:cs="David"/>
          <w:rtl/>
        </w:rPr>
        <w:t>–</w:t>
      </w:r>
      <w:r>
        <w:rPr>
          <w:rFonts w:cs="David" w:hint="cs"/>
          <w:rtl/>
        </w:rPr>
        <w:t xml:space="preserve"> אין בעיה, אנחנו נמצאים בבניין הזכוכית הגדול ביותר במזרח התיכון. הכול פה שקוף, הכול פה ברור, ועל הכול אפשר לדבר ואני בעד לדבר. אני חושב שנושא הדוברות של ועדות הוא נושא שראוי לדבר עליו. </w:t>
      </w:r>
    </w:p>
    <w:p w14:paraId="0F3CBF0D" w14:textId="77777777" w:rsidR="00903341" w:rsidRDefault="00903341" w:rsidP="00903341">
      <w:pPr>
        <w:bidi/>
        <w:jc w:val="both"/>
        <w:rPr>
          <w:rFonts w:cs="David" w:hint="cs"/>
          <w:rtl/>
        </w:rPr>
      </w:pPr>
    </w:p>
    <w:p w14:paraId="287A11E4" w14:textId="77777777" w:rsidR="00903341" w:rsidRDefault="00903341" w:rsidP="00903341">
      <w:pPr>
        <w:bidi/>
        <w:jc w:val="both"/>
        <w:rPr>
          <w:rFonts w:cs="David" w:hint="cs"/>
          <w:rtl/>
        </w:rPr>
      </w:pPr>
      <w:r>
        <w:rPr>
          <w:rFonts w:cs="David" w:hint="cs"/>
          <w:rtl/>
        </w:rPr>
        <w:tab/>
        <w:t xml:space="preserve">אני לא ביקשתי להצמיד אותו לתקציב הכנסת, אני לא התניתי את נושא הדוברות באישור תקציב הכנסת. לא התניתי דבר כזה. מותר לי גם לדון על העניין הזה, מותר לי גם לדון על זה במסגרת תקציב הכנסת מכיוון שזה חלק מתקציב הכנסת. </w:t>
      </w:r>
    </w:p>
    <w:p w14:paraId="6E0D2C32" w14:textId="77777777" w:rsidR="00903341" w:rsidRDefault="00903341" w:rsidP="00903341">
      <w:pPr>
        <w:bidi/>
        <w:jc w:val="both"/>
        <w:rPr>
          <w:rFonts w:cs="David" w:hint="cs"/>
          <w:rtl/>
        </w:rPr>
      </w:pPr>
    </w:p>
    <w:p w14:paraId="0A65683D" w14:textId="77777777" w:rsidR="00903341" w:rsidRDefault="00903341" w:rsidP="00903341">
      <w:pPr>
        <w:bidi/>
        <w:jc w:val="both"/>
        <w:rPr>
          <w:rFonts w:cs="David" w:hint="cs"/>
          <w:rtl/>
        </w:rPr>
      </w:pPr>
      <w:r>
        <w:rPr>
          <w:rFonts w:cs="David" w:hint="cs"/>
          <w:rtl/>
        </w:rPr>
        <w:tab/>
        <w:t xml:space="preserve">ההחלטה שלך, שאני חושב שהיא החלטה אפילו נכונה </w:t>
      </w:r>
      <w:r>
        <w:rPr>
          <w:rFonts w:cs="David"/>
          <w:rtl/>
        </w:rPr>
        <w:t>–</w:t>
      </w:r>
      <w:r>
        <w:rPr>
          <w:rFonts w:cs="David" w:hint="cs"/>
          <w:rtl/>
        </w:rPr>
        <w:t xml:space="preserve"> במקום לקיים דיון נפרד כפי שאני ביקשתי, אתה החלטת במסגרת התקציב שבלאו הכי מגיע לוועדה המשותפת, אתה מבקש בין יתר הסעיפים לדון גם על הסעיף הזה, וזוהי זכותך ואפילו חובתך.</w:t>
      </w:r>
    </w:p>
    <w:p w14:paraId="6F5C9931" w14:textId="77777777" w:rsidR="00903341" w:rsidRDefault="00903341" w:rsidP="00903341">
      <w:pPr>
        <w:bidi/>
        <w:jc w:val="both"/>
        <w:rPr>
          <w:rFonts w:cs="David" w:hint="cs"/>
          <w:rtl/>
        </w:rPr>
      </w:pPr>
    </w:p>
    <w:p w14:paraId="4E6DCD02"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655EA841" w14:textId="77777777" w:rsidR="00903341" w:rsidRDefault="00903341" w:rsidP="00903341">
      <w:pPr>
        <w:bidi/>
        <w:jc w:val="both"/>
        <w:rPr>
          <w:rFonts w:cs="David" w:hint="cs"/>
          <w:u w:val="single"/>
          <w:rtl/>
        </w:rPr>
      </w:pPr>
    </w:p>
    <w:p w14:paraId="7B69C058" w14:textId="77777777" w:rsidR="00903341" w:rsidRDefault="00903341" w:rsidP="00903341">
      <w:pPr>
        <w:bidi/>
        <w:jc w:val="both"/>
        <w:rPr>
          <w:rFonts w:cs="David" w:hint="cs"/>
          <w:rtl/>
        </w:rPr>
      </w:pPr>
      <w:r>
        <w:rPr>
          <w:rFonts w:cs="David" w:hint="cs"/>
          <w:rtl/>
        </w:rPr>
        <w:tab/>
        <w:t>אדוני חבר הכנסת גפני, אתה ויושב-ראש הכנסת ביקשתם אותה בקשה, שהדיון יהיה נפרד ולא קשור בתקציב.</w:t>
      </w:r>
    </w:p>
    <w:p w14:paraId="2304DE0A" w14:textId="77777777" w:rsidR="00903341" w:rsidRDefault="00903341" w:rsidP="00903341">
      <w:pPr>
        <w:bidi/>
        <w:jc w:val="both"/>
        <w:rPr>
          <w:rFonts w:cs="David" w:hint="cs"/>
          <w:rtl/>
        </w:rPr>
      </w:pPr>
    </w:p>
    <w:p w14:paraId="0CC6F908" w14:textId="77777777" w:rsidR="00903341" w:rsidRDefault="00903341" w:rsidP="00903341">
      <w:pPr>
        <w:bidi/>
        <w:jc w:val="both"/>
        <w:rPr>
          <w:rFonts w:cs="David" w:hint="cs"/>
          <w:u w:val="single"/>
          <w:rtl/>
        </w:rPr>
      </w:pPr>
      <w:r>
        <w:rPr>
          <w:rFonts w:cs="David" w:hint="cs"/>
          <w:u w:val="single"/>
          <w:rtl/>
        </w:rPr>
        <w:t>משה גפני</w:t>
      </w:r>
      <w:r w:rsidRPr="00E36EB4">
        <w:rPr>
          <w:rFonts w:cs="David" w:hint="cs"/>
          <w:u w:val="single"/>
          <w:rtl/>
        </w:rPr>
        <w:t>:</w:t>
      </w:r>
    </w:p>
    <w:p w14:paraId="484C61C0" w14:textId="77777777" w:rsidR="00903341" w:rsidRDefault="00903341" w:rsidP="00903341">
      <w:pPr>
        <w:bidi/>
        <w:jc w:val="both"/>
        <w:rPr>
          <w:rFonts w:cs="David" w:hint="cs"/>
          <w:u w:val="single"/>
          <w:rtl/>
        </w:rPr>
      </w:pPr>
    </w:p>
    <w:p w14:paraId="354EE548" w14:textId="77777777" w:rsidR="00903341" w:rsidRDefault="00903341" w:rsidP="00903341">
      <w:pPr>
        <w:bidi/>
        <w:jc w:val="both"/>
        <w:rPr>
          <w:rFonts w:cs="David" w:hint="cs"/>
          <w:rtl/>
        </w:rPr>
      </w:pPr>
      <w:r>
        <w:rPr>
          <w:rFonts w:cs="David" w:hint="cs"/>
          <w:rtl/>
        </w:rPr>
        <w:tab/>
        <w:t xml:space="preserve">אני לא ביקשתי. אני ביקשתי דיון על זה. </w:t>
      </w:r>
    </w:p>
    <w:p w14:paraId="2EBECF87" w14:textId="77777777" w:rsidR="00903341" w:rsidRDefault="00903341" w:rsidP="00903341">
      <w:pPr>
        <w:bidi/>
        <w:jc w:val="both"/>
        <w:rPr>
          <w:rFonts w:cs="David" w:hint="cs"/>
          <w:rtl/>
        </w:rPr>
      </w:pPr>
    </w:p>
    <w:p w14:paraId="692C35BF"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6016DA12" w14:textId="77777777" w:rsidR="00903341" w:rsidRDefault="00903341" w:rsidP="00903341">
      <w:pPr>
        <w:bidi/>
        <w:jc w:val="both"/>
        <w:rPr>
          <w:rFonts w:cs="David" w:hint="cs"/>
          <w:u w:val="single"/>
          <w:rtl/>
        </w:rPr>
      </w:pPr>
    </w:p>
    <w:p w14:paraId="67B8BDC7" w14:textId="77777777" w:rsidR="00903341" w:rsidRDefault="00903341" w:rsidP="00903341">
      <w:pPr>
        <w:bidi/>
        <w:jc w:val="both"/>
        <w:rPr>
          <w:rFonts w:cs="David" w:hint="cs"/>
          <w:rtl/>
        </w:rPr>
      </w:pPr>
      <w:r>
        <w:rPr>
          <w:rFonts w:cs="David" w:hint="cs"/>
          <w:rtl/>
        </w:rPr>
        <w:tab/>
        <w:t>אתה ביקשת דיון נפרד.</w:t>
      </w:r>
    </w:p>
    <w:p w14:paraId="355561F2"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279B54E9" w14:textId="77777777" w:rsidR="00903341" w:rsidRDefault="00903341" w:rsidP="00903341">
      <w:pPr>
        <w:bidi/>
        <w:jc w:val="both"/>
        <w:rPr>
          <w:rFonts w:cs="David" w:hint="cs"/>
          <w:u w:val="single"/>
          <w:rtl/>
        </w:rPr>
      </w:pPr>
    </w:p>
    <w:p w14:paraId="0D1539E0" w14:textId="77777777" w:rsidR="00903341" w:rsidRDefault="00903341" w:rsidP="00903341">
      <w:pPr>
        <w:bidi/>
        <w:jc w:val="both"/>
        <w:rPr>
          <w:rFonts w:cs="David" w:hint="cs"/>
          <w:rtl/>
        </w:rPr>
      </w:pPr>
      <w:r>
        <w:rPr>
          <w:rFonts w:cs="David" w:hint="cs"/>
          <w:rtl/>
        </w:rPr>
        <w:tab/>
        <w:t>למה שזה יהיה נפרד? אני למשל רוצה להעלות את התוספת של העוזרים הנוספים, נראה לי שזאת בקשה ראויה, אז אני גם רוצה שיתקיים דיון על כך. למה צריך לתת עוד דובר לוועדות?</w:t>
      </w:r>
    </w:p>
    <w:p w14:paraId="025A07F1" w14:textId="77777777" w:rsidR="00903341" w:rsidRDefault="00903341" w:rsidP="00903341">
      <w:pPr>
        <w:bidi/>
        <w:jc w:val="both"/>
        <w:rPr>
          <w:rFonts w:cs="David" w:hint="cs"/>
          <w:rtl/>
        </w:rPr>
      </w:pPr>
    </w:p>
    <w:p w14:paraId="52EF598E" w14:textId="77777777" w:rsidR="00903341" w:rsidRDefault="00903341" w:rsidP="00903341">
      <w:pPr>
        <w:bidi/>
        <w:jc w:val="both"/>
        <w:rPr>
          <w:rFonts w:cs="David" w:hint="cs"/>
          <w:u w:val="single"/>
          <w:rtl/>
        </w:rPr>
      </w:pPr>
      <w:r>
        <w:rPr>
          <w:rFonts w:cs="David" w:hint="cs"/>
          <w:u w:val="single"/>
          <w:rtl/>
        </w:rPr>
        <w:t>משה גפני</w:t>
      </w:r>
      <w:r w:rsidRPr="00E36EB4">
        <w:rPr>
          <w:rFonts w:cs="David" w:hint="cs"/>
          <w:u w:val="single"/>
          <w:rtl/>
        </w:rPr>
        <w:t>:</w:t>
      </w:r>
    </w:p>
    <w:p w14:paraId="434B6E7C" w14:textId="77777777" w:rsidR="00903341" w:rsidRDefault="00903341" w:rsidP="00903341">
      <w:pPr>
        <w:bidi/>
        <w:jc w:val="both"/>
        <w:rPr>
          <w:rFonts w:cs="David" w:hint="cs"/>
          <w:u w:val="single"/>
          <w:rtl/>
        </w:rPr>
      </w:pPr>
    </w:p>
    <w:p w14:paraId="3FDA69FB" w14:textId="77777777" w:rsidR="00903341" w:rsidRDefault="00903341" w:rsidP="00903341">
      <w:pPr>
        <w:bidi/>
        <w:jc w:val="both"/>
        <w:rPr>
          <w:rFonts w:cs="David" w:hint="cs"/>
          <w:rtl/>
        </w:rPr>
      </w:pPr>
      <w:r>
        <w:rPr>
          <w:rFonts w:cs="David" w:hint="cs"/>
          <w:rtl/>
        </w:rPr>
        <w:tab/>
        <w:t>אני ביקשתי דיון על העניין הזה, מצידי זה היה יכול להיות - - -</w:t>
      </w:r>
    </w:p>
    <w:p w14:paraId="3920A158"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3DA7AAC" w14:textId="77777777" w:rsidR="00903341" w:rsidRDefault="00903341" w:rsidP="00903341">
      <w:pPr>
        <w:bidi/>
        <w:jc w:val="both"/>
        <w:rPr>
          <w:rFonts w:cs="David" w:hint="cs"/>
          <w:rtl/>
        </w:rPr>
      </w:pPr>
    </w:p>
    <w:p w14:paraId="5FA0D9D2" w14:textId="77777777" w:rsidR="00903341" w:rsidRDefault="00903341" w:rsidP="00903341">
      <w:pPr>
        <w:bidi/>
        <w:jc w:val="both"/>
        <w:rPr>
          <w:rFonts w:cs="David" w:hint="cs"/>
          <w:rtl/>
        </w:rPr>
      </w:pPr>
      <w:r>
        <w:rPr>
          <w:rFonts w:cs="David" w:hint="cs"/>
          <w:rtl/>
        </w:rPr>
        <w:tab/>
        <w:t xml:space="preserve">רבותי, חבר הכנסת גפני ביקש שיהיה דיון והוא סבר ואמר לי, ובצדק לטעמי, שנכון לקיים את הדיון הזה לפני שמאשרים את התקציב ולא אחריו כי אחרת הדיון הוא על גבול העקר. </w:t>
      </w:r>
    </w:p>
    <w:p w14:paraId="38D1361D" w14:textId="77777777" w:rsidR="00903341" w:rsidRDefault="00903341" w:rsidP="00903341">
      <w:pPr>
        <w:bidi/>
        <w:jc w:val="both"/>
        <w:rPr>
          <w:rFonts w:cs="David" w:hint="cs"/>
          <w:rtl/>
        </w:rPr>
      </w:pPr>
    </w:p>
    <w:p w14:paraId="4D15D4CB" w14:textId="77777777" w:rsidR="00903341" w:rsidRDefault="00903341" w:rsidP="00903341">
      <w:pPr>
        <w:bidi/>
        <w:jc w:val="both"/>
        <w:rPr>
          <w:rFonts w:cs="David" w:hint="cs"/>
          <w:u w:val="single"/>
          <w:rtl/>
        </w:rPr>
      </w:pPr>
      <w:r>
        <w:rPr>
          <w:rFonts w:cs="David" w:hint="cs"/>
          <w:u w:val="single"/>
          <w:rtl/>
        </w:rPr>
        <w:t>משה גפני</w:t>
      </w:r>
      <w:r w:rsidRPr="00E36EB4">
        <w:rPr>
          <w:rFonts w:cs="David" w:hint="cs"/>
          <w:u w:val="single"/>
          <w:rtl/>
        </w:rPr>
        <w:t>:</w:t>
      </w:r>
    </w:p>
    <w:p w14:paraId="59915CEA" w14:textId="77777777" w:rsidR="00903341" w:rsidRDefault="00903341" w:rsidP="00903341">
      <w:pPr>
        <w:bidi/>
        <w:jc w:val="both"/>
        <w:rPr>
          <w:rFonts w:cs="David" w:hint="cs"/>
          <w:u w:val="single"/>
          <w:rtl/>
        </w:rPr>
      </w:pPr>
    </w:p>
    <w:p w14:paraId="38A66FCC" w14:textId="77777777" w:rsidR="00903341" w:rsidRDefault="00903341" w:rsidP="00903341">
      <w:pPr>
        <w:bidi/>
        <w:jc w:val="both"/>
        <w:rPr>
          <w:rFonts w:cs="David" w:hint="cs"/>
          <w:rtl/>
        </w:rPr>
      </w:pPr>
      <w:r>
        <w:rPr>
          <w:rFonts w:cs="David" w:hint="cs"/>
          <w:rtl/>
        </w:rPr>
        <w:tab/>
        <w:t xml:space="preserve">ביקשתי דיון נפרד. </w:t>
      </w:r>
    </w:p>
    <w:p w14:paraId="641BC97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90BAFD9" w14:textId="77777777" w:rsidR="00903341" w:rsidRDefault="00903341" w:rsidP="00903341">
      <w:pPr>
        <w:bidi/>
        <w:jc w:val="both"/>
        <w:rPr>
          <w:rFonts w:cs="David" w:hint="cs"/>
          <w:rtl/>
        </w:rPr>
      </w:pPr>
    </w:p>
    <w:p w14:paraId="7065C95B" w14:textId="77777777" w:rsidR="00903341" w:rsidRDefault="00903341" w:rsidP="00903341">
      <w:pPr>
        <w:bidi/>
        <w:jc w:val="both"/>
        <w:rPr>
          <w:rFonts w:cs="David" w:hint="cs"/>
          <w:rtl/>
        </w:rPr>
      </w:pPr>
      <w:r>
        <w:rPr>
          <w:rFonts w:cs="David" w:hint="cs"/>
          <w:rtl/>
        </w:rPr>
        <w:tab/>
        <w:t>ולכן, מאחר שלא רציתי לכנס שתי ישיבות ומאחר שאני חושב שזה היה בזבוז זמננו כולנו, חשבתי שזה יותר נכון לקיים את זה בסדר הזה ולדון בעניין הזה ולאחר מכן לעבור לדיון בתקציב, ונדמה לי שכך נכון לעשות ואני לא רואה בזה שום קושי ושום בעיה.</w:t>
      </w:r>
    </w:p>
    <w:p w14:paraId="0BEAAABD" w14:textId="77777777" w:rsidR="00903341" w:rsidRDefault="00903341" w:rsidP="00903341">
      <w:pPr>
        <w:bidi/>
        <w:jc w:val="both"/>
        <w:rPr>
          <w:rFonts w:cs="David" w:hint="cs"/>
          <w:rtl/>
        </w:rPr>
      </w:pPr>
    </w:p>
    <w:p w14:paraId="44A4BFBE" w14:textId="77777777" w:rsidR="00903341" w:rsidRDefault="00903341" w:rsidP="00903341">
      <w:pPr>
        <w:bidi/>
        <w:jc w:val="both"/>
        <w:rPr>
          <w:rFonts w:cs="David" w:hint="cs"/>
          <w:rtl/>
        </w:rPr>
      </w:pPr>
      <w:r>
        <w:rPr>
          <w:rFonts w:cs="David" w:hint="cs"/>
          <w:rtl/>
        </w:rPr>
        <w:tab/>
        <w:t xml:space="preserve">לכן אני מציע גם שלא ניכנס לפרוצדורה, ניכנס לגופו של הנושא כי בנושא צריך לדון כך או כך. </w:t>
      </w:r>
    </w:p>
    <w:p w14:paraId="7F5CC6DE" w14:textId="77777777" w:rsidR="00903341" w:rsidRDefault="00903341" w:rsidP="00903341">
      <w:pPr>
        <w:bidi/>
        <w:jc w:val="both"/>
        <w:rPr>
          <w:rFonts w:cs="David" w:hint="cs"/>
          <w:u w:val="single"/>
          <w:rtl/>
        </w:rPr>
      </w:pPr>
      <w:r>
        <w:rPr>
          <w:rFonts w:cs="David"/>
          <w:rtl/>
        </w:rPr>
        <w:br/>
      </w:r>
      <w:r>
        <w:rPr>
          <w:rFonts w:cs="David" w:hint="cs"/>
          <w:u w:val="single"/>
          <w:rtl/>
        </w:rPr>
        <w:t>משה גפני</w:t>
      </w:r>
      <w:r w:rsidRPr="00E36EB4">
        <w:rPr>
          <w:rFonts w:cs="David" w:hint="cs"/>
          <w:u w:val="single"/>
          <w:rtl/>
        </w:rPr>
        <w:t>:</w:t>
      </w:r>
    </w:p>
    <w:p w14:paraId="2546339A" w14:textId="77777777" w:rsidR="00903341" w:rsidRDefault="00903341" w:rsidP="00903341">
      <w:pPr>
        <w:bidi/>
        <w:jc w:val="both"/>
        <w:rPr>
          <w:rFonts w:cs="David" w:hint="cs"/>
          <w:u w:val="single"/>
          <w:rtl/>
        </w:rPr>
      </w:pPr>
    </w:p>
    <w:p w14:paraId="113665A7" w14:textId="77777777" w:rsidR="00903341" w:rsidRDefault="00903341" w:rsidP="00903341">
      <w:pPr>
        <w:bidi/>
        <w:jc w:val="both"/>
        <w:rPr>
          <w:rFonts w:cs="David" w:hint="cs"/>
          <w:rtl/>
        </w:rPr>
      </w:pPr>
      <w:r>
        <w:rPr>
          <w:rFonts w:cs="David" w:hint="cs"/>
          <w:rtl/>
        </w:rPr>
        <w:tab/>
        <w:t>לא יודע אם יש טעם לדון אחרי שיושב-ראש הכנסת כך עזב את הישיבה. אני לא רואה טעם בעניין הזה. אני מבין שהנושא הוכרע מראש, יכול להיות שצריך לקיים דיון נפרד.</w:t>
      </w:r>
    </w:p>
    <w:p w14:paraId="6EE66ED0" w14:textId="77777777" w:rsidR="00903341" w:rsidRDefault="00903341" w:rsidP="00903341">
      <w:pPr>
        <w:bidi/>
        <w:jc w:val="both"/>
        <w:rPr>
          <w:rFonts w:cs="David" w:hint="cs"/>
          <w:rtl/>
        </w:rPr>
      </w:pPr>
    </w:p>
    <w:p w14:paraId="193615C7" w14:textId="77777777" w:rsidR="00903341" w:rsidRDefault="00903341" w:rsidP="00903341">
      <w:pPr>
        <w:bidi/>
        <w:jc w:val="both"/>
        <w:rPr>
          <w:rFonts w:cs="David" w:hint="cs"/>
          <w:rtl/>
        </w:rPr>
      </w:pPr>
      <w:r>
        <w:rPr>
          <w:rFonts w:cs="David" w:hint="cs"/>
          <w:rtl/>
        </w:rPr>
        <w:tab/>
        <w:t xml:space="preserve">אני רוצה לומר לך, אדוני היושב-ראש, אני נמצא הרבה שנים בכנסת. כל הזמן הרגשתי שזה חלק מהבית שלי. מדברים איתי </w:t>
      </w:r>
      <w:r>
        <w:rPr>
          <w:rFonts w:cs="David"/>
          <w:rtl/>
        </w:rPr>
        <w:t>–</w:t>
      </w:r>
      <w:r>
        <w:rPr>
          <w:rFonts w:cs="David" w:hint="cs"/>
          <w:rtl/>
        </w:rPr>
        <w:t xml:space="preserve"> מדברים כך, מדברים אחרת </w:t>
      </w:r>
      <w:r>
        <w:rPr>
          <w:rFonts w:cs="David"/>
          <w:rtl/>
        </w:rPr>
        <w:t>–</w:t>
      </w:r>
      <w:r>
        <w:rPr>
          <w:rFonts w:cs="David" w:hint="cs"/>
          <w:rtl/>
        </w:rPr>
        <w:t xml:space="preserve"> לא מדברים בהתנשאות. במהלך כל הדיונים שאני קיימתי בעניין הזה אני הרגשתי התנשאות, כאילו אני לא צד בעניין, לי נותנים הוראות ומדברים איתי אידיאולוגיות וכל מיני דברים כאלה.</w:t>
      </w:r>
    </w:p>
    <w:p w14:paraId="4AEE42A4" w14:textId="77777777" w:rsidR="00903341" w:rsidRDefault="00903341" w:rsidP="00903341">
      <w:pPr>
        <w:bidi/>
        <w:jc w:val="both"/>
        <w:rPr>
          <w:rFonts w:cs="David" w:hint="cs"/>
          <w:rtl/>
        </w:rPr>
      </w:pPr>
    </w:p>
    <w:p w14:paraId="317F7521" w14:textId="77777777" w:rsidR="00903341" w:rsidRDefault="00903341" w:rsidP="00903341">
      <w:pPr>
        <w:bidi/>
        <w:jc w:val="both"/>
        <w:rPr>
          <w:rFonts w:cs="David" w:hint="cs"/>
          <w:rtl/>
        </w:rPr>
      </w:pPr>
      <w:r>
        <w:rPr>
          <w:rFonts w:cs="David" w:hint="cs"/>
          <w:rtl/>
        </w:rPr>
        <w:tab/>
        <w:t xml:space="preserve">על כל פנים, אדוני היושב-ראש, אני נדרשתי כחבר הוועדה המשותפת לאשר תקציב של 67 מיליון שקלים על רכישת בית פרומין לאחר שהכנסת מכרה אותו ב-10 מיליון שקלים, ואתה הסברת לנו בצדק שאין ברירה, צריך לאשר את התקציב הזה מכיוון שזה החוק. בעצם, גם אין לנו יכולת דיון על העניין, ובעקבות מה שאמרת, בישיבה הקודמת אני אישרתי את זה </w:t>
      </w:r>
      <w:r>
        <w:rPr>
          <w:rFonts w:cs="David"/>
          <w:rtl/>
        </w:rPr>
        <w:t>–</w:t>
      </w:r>
      <w:r>
        <w:rPr>
          <w:rFonts w:cs="David" w:hint="cs"/>
          <w:rtl/>
        </w:rPr>
        <w:t xml:space="preserve"> גם מופיע עכשיו בתקציב הכנסת 67 מיליון שקלים על רכישת בית פרומין. נראה דבר שהוא משולל כל היגיון, אבל אין ברירה, זאת הברירה. </w:t>
      </w:r>
    </w:p>
    <w:p w14:paraId="01BD4DE1" w14:textId="77777777" w:rsidR="00903341" w:rsidRDefault="00903341" w:rsidP="00903341">
      <w:pPr>
        <w:bidi/>
        <w:jc w:val="both"/>
        <w:rPr>
          <w:rFonts w:cs="David" w:hint="cs"/>
          <w:rtl/>
        </w:rPr>
      </w:pPr>
    </w:p>
    <w:p w14:paraId="566170E0" w14:textId="77777777" w:rsidR="00903341" w:rsidRDefault="00903341" w:rsidP="00903341">
      <w:pPr>
        <w:bidi/>
        <w:jc w:val="both"/>
        <w:rPr>
          <w:rFonts w:cs="David" w:hint="cs"/>
          <w:rtl/>
        </w:rPr>
      </w:pPr>
      <w:r>
        <w:rPr>
          <w:rFonts w:cs="David" w:hint="cs"/>
          <w:rtl/>
        </w:rPr>
        <w:tab/>
        <w:t xml:space="preserve">עכשיו אנחנו עומדים בפני אישור תקציב הכנסת. אני הרבה שנים הייתי חבר בוועדה הזאת, על כל פנים נדרשתי לעניין של אישור תקציב הכנסת, נדמה לי אפילו שחלק גדול מהישיבות בכלל לא באתי אבל אם באתי הייתי מאשר את זה אוטומטית. </w:t>
      </w:r>
    </w:p>
    <w:p w14:paraId="73342DCC" w14:textId="77777777" w:rsidR="00903341" w:rsidRDefault="00903341" w:rsidP="00903341">
      <w:pPr>
        <w:bidi/>
        <w:jc w:val="both"/>
        <w:rPr>
          <w:rFonts w:cs="David" w:hint="cs"/>
          <w:rtl/>
        </w:rPr>
      </w:pPr>
    </w:p>
    <w:p w14:paraId="33CDD595" w14:textId="77777777" w:rsidR="00903341" w:rsidRDefault="00903341" w:rsidP="00903341">
      <w:pPr>
        <w:bidi/>
        <w:jc w:val="both"/>
        <w:rPr>
          <w:rFonts w:cs="David" w:hint="cs"/>
          <w:rtl/>
        </w:rPr>
      </w:pPr>
      <w:r>
        <w:rPr>
          <w:rFonts w:cs="David" w:hint="cs"/>
          <w:rtl/>
        </w:rPr>
        <w:tab/>
        <w:t xml:space="preserve">אני לא רואה טעם לקיים את הדיון הזה. אני, על כל פנים, לא מתכוון להשתתף בו אם יושב-ראש הכנסת ככה עזב בכעס.  </w:t>
      </w:r>
    </w:p>
    <w:p w14:paraId="7A87934F" w14:textId="77777777" w:rsidR="00903341" w:rsidRDefault="00903341" w:rsidP="00903341">
      <w:pPr>
        <w:keepLines/>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3E2B4A44" w14:textId="77777777" w:rsidR="00903341" w:rsidRDefault="00903341" w:rsidP="00903341">
      <w:pPr>
        <w:keepLines/>
        <w:bidi/>
        <w:jc w:val="both"/>
        <w:rPr>
          <w:rFonts w:cs="David" w:hint="cs"/>
          <w:u w:val="single"/>
          <w:rtl/>
        </w:rPr>
      </w:pPr>
    </w:p>
    <w:p w14:paraId="1DCCE341" w14:textId="77777777" w:rsidR="00903341" w:rsidRDefault="00903341" w:rsidP="00903341">
      <w:pPr>
        <w:keepLines/>
        <w:bidi/>
        <w:jc w:val="both"/>
        <w:rPr>
          <w:rFonts w:cs="David" w:hint="cs"/>
          <w:rtl/>
        </w:rPr>
      </w:pPr>
      <w:r>
        <w:rPr>
          <w:rFonts w:cs="David" w:hint="cs"/>
          <w:rtl/>
        </w:rPr>
        <w:tab/>
        <w:t xml:space="preserve">בעצם, הלך החבל אחר הדלי. זה מה שאתה אומר. </w:t>
      </w:r>
    </w:p>
    <w:p w14:paraId="5836F234" w14:textId="77777777" w:rsidR="00903341" w:rsidRDefault="00903341" w:rsidP="00903341">
      <w:pPr>
        <w:bidi/>
        <w:jc w:val="both"/>
        <w:rPr>
          <w:rFonts w:cs="David" w:hint="cs"/>
          <w:u w:val="single"/>
          <w:rtl/>
        </w:rPr>
      </w:pPr>
      <w:r>
        <w:rPr>
          <w:rFonts w:cs="David"/>
          <w:rtl/>
        </w:rPr>
        <w:br/>
      </w:r>
      <w:r>
        <w:rPr>
          <w:rFonts w:cs="David" w:hint="cs"/>
          <w:u w:val="single"/>
          <w:rtl/>
        </w:rPr>
        <w:t>משה גפני</w:t>
      </w:r>
      <w:r w:rsidRPr="00E36EB4">
        <w:rPr>
          <w:rFonts w:cs="David" w:hint="cs"/>
          <w:u w:val="single"/>
          <w:rtl/>
        </w:rPr>
        <w:t>:</w:t>
      </w:r>
    </w:p>
    <w:p w14:paraId="4EF69A91" w14:textId="77777777" w:rsidR="00903341" w:rsidRDefault="00903341" w:rsidP="00903341">
      <w:pPr>
        <w:bidi/>
        <w:jc w:val="both"/>
        <w:rPr>
          <w:rFonts w:cs="David" w:hint="cs"/>
          <w:u w:val="single"/>
          <w:rtl/>
        </w:rPr>
      </w:pPr>
    </w:p>
    <w:p w14:paraId="6594992C" w14:textId="77777777" w:rsidR="00903341" w:rsidRDefault="00903341" w:rsidP="00903341">
      <w:pPr>
        <w:bidi/>
        <w:jc w:val="both"/>
        <w:rPr>
          <w:rFonts w:cs="David" w:hint="cs"/>
          <w:rtl/>
        </w:rPr>
      </w:pPr>
      <w:r>
        <w:rPr>
          <w:rFonts w:cs="David" w:hint="cs"/>
          <w:rtl/>
        </w:rPr>
        <w:tab/>
        <w:t xml:space="preserve">כדי לשמוע על הפרטים של הדיון על התנהלות תקציב הכנסת יש חשב לכנסת, שהוא חשב מצוין, אנחנו גם אישרנו אותו בוועדת הכספים, אני חושב שהוא עושה את מלאכתו נאמנה </w:t>
      </w:r>
      <w:r>
        <w:rPr>
          <w:rFonts w:cs="David"/>
          <w:rtl/>
        </w:rPr>
        <w:t>–</w:t>
      </w:r>
      <w:r>
        <w:rPr>
          <w:rFonts w:cs="David" w:hint="cs"/>
          <w:rtl/>
        </w:rPr>
        <w:t xml:space="preserve"> אז לדון על הפרטים אני לא מוצא טעם. </w:t>
      </w:r>
    </w:p>
    <w:p w14:paraId="10C5076D" w14:textId="77777777" w:rsidR="00903341" w:rsidRDefault="00903341" w:rsidP="00903341">
      <w:pPr>
        <w:bidi/>
        <w:jc w:val="both"/>
        <w:rPr>
          <w:rFonts w:cs="David" w:hint="cs"/>
          <w:rtl/>
        </w:rPr>
      </w:pPr>
    </w:p>
    <w:p w14:paraId="71BA9D49" w14:textId="77777777" w:rsidR="00903341" w:rsidRDefault="00903341" w:rsidP="00903341">
      <w:pPr>
        <w:bidi/>
        <w:jc w:val="both"/>
        <w:rPr>
          <w:rFonts w:cs="David" w:hint="cs"/>
          <w:rtl/>
        </w:rPr>
      </w:pPr>
      <w:r>
        <w:rPr>
          <w:rFonts w:cs="David" w:hint="cs"/>
          <w:rtl/>
        </w:rPr>
        <w:tab/>
        <w:t xml:space="preserve">אני מבקש ממך, אדוני היושב-ראש, לקיים אולי ישיבה יותר מצומצמת לגבי העניין הזה </w:t>
      </w:r>
      <w:r>
        <w:rPr>
          <w:rFonts w:cs="David"/>
          <w:rtl/>
        </w:rPr>
        <w:t>–</w:t>
      </w:r>
      <w:r>
        <w:rPr>
          <w:rFonts w:cs="David" w:hint="cs"/>
          <w:rtl/>
        </w:rPr>
        <w:t xml:space="preserve"> לא עם כל האורחים אלא רק עם חברי הוועדה. אין טעם, אני אשב פה ואני אשמע עכשיו את המצגת ואשמע את הדברים, אני מאשר את תקציב הכנסת. אני כמובן לא מתנה את תקציב הכנסת בשום דבר אחר.</w:t>
      </w:r>
    </w:p>
    <w:p w14:paraId="1F30FEAB" w14:textId="77777777" w:rsidR="00903341" w:rsidRDefault="00903341" w:rsidP="00903341">
      <w:pPr>
        <w:bidi/>
        <w:jc w:val="both"/>
        <w:rPr>
          <w:rFonts w:cs="David" w:hint="cs"/>
          <w:rtl/>
        </w:rPr>
      </w:pPr>
    </w:p>
    <w:p w14:paraId="35A6B76B" w14:textId="77777777" w:rsidR="00903341" w:rsidRDefault="00903341" w:rsidP="00903341">
      <w:pPr>
        <w:bidi/>
        <w:jc w:val="both"/>
        <w:rPr>
          <w:rFonts w:cs="David" w:hint="cs"/>
          <w:rtl/>
        </w:rPr>
      </w:pPr>
      <w:r>
        <w:rPr>
          <w:rFonts w:cs="David" w:hint="cs"/>
          <w:rtl/>
        </w:rPr>
        <w:tab/>
        <w:t xml:space="preserve">אני חושב שאני חלק מ-120 חברי הכנסת, אני גם יושב-ראש ועדה, אני חושב שצריך לדבר אתי בלי התנשאות, זה הכול. יש מי שעושה את זה. תודה רבה, אדוני היושב-ראש. </w:t>
      </w:r>
    </w:p>
    <w:p w14:paraId="57D760C8" w14:textId="77777777" w:rsidR="00903341" w:rsidRDefault="00903341" w:rsidP="00903341">
      <w:pPr>
        <w:bidi/>
        <w:jc w:val="both"/>
        <w:rPr>
          <w:rFonts w:cs="David" w:hint="cs"/>
          <w:rtl/>
        </w:rPr>
      </w:pPr>
    </w:p>
    <w:p w14:paraId="7CA8BB7C"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702D7449" w14:textId="77777777" w:rsidR="00903341" w:rsidRDefault="00903341" w:rsidP="00903341">
      <w:pPr>
        <w:bidi/>
        <w:jc w:val="both"/>
        <w:rPr>
          <w:rFonts w:cs="David" w:hint="cs"/>
          <w:u w:val="single"/>
          <w:rtl/>
        </w:rPr>
      </w:pPr>
    </w:p>
    <w:p w14:paraId="1AD3189F" w14:textId="77777777" w:rsidR="00903341" w:rsidRDefault="00903341" w:rsidP="00903341">
      <w:pPr>
        <w:bidi/>
        <w:jc w:val="both"/>
        <w:rPr>
          <w:rFonts w:cs="David" w:hint="cs"/>
          <w:rtl/>
        </w:rPr>
      </w:pPr>
      <w:r>
        <w:rPr>
          <w:rFonts w:cs="David" w:hint="cs"/>
          <w:rtl/>
        </w:rPr>
        <w:tab/>
        <w:t xml:space="preserve">שאלה להבנה. למה אתה הולך? </w:t>
      </w:r>
    </w:p>
    <w:p w14:paraId="2F64483B" w14:textId="77777777" w:rsidR="00903341" w:rsidRDefault="00903341" w:rsidP="00903341">
      <w:pPr>
        <w:bidi/>
        <w:jc w:val="both"/>
        <w:rPr>
          <w:rFonts w:cs="David" w:hint="cs"/>
          <w:u w:val="single"/>
          <w:rtl/>
        </w:rPr>
      </w:pPr>
      <w:r>
        <w:rPr>
          <w:rFonts w:cs="David"/>
          <w:rtl/>
        </w:rPr>
        <w:br/>
      </w:r>
      <w:r>
        <w:rPr>
          <w:rFonts w:cs="David" w:hint="cs"/>
          <w:u w:val="single"/>
          <w:rtl/>
        </w:rPr>
        <w:t>משה גפני</w:t>
      </w:r>
      <w:r w:rsidRPr="00E36EB4">
        <w:rPr>
          <w:rFonts w:cs="David" w:hint="cs"/>
          <w:u w:val="single"/>
          <w:rtl/>
        </w:rPr>
        <w:t>:</w:t>
      </w:r>
    </w:p>
    <w:p w14:paraId="3533C950" w14:textId="77777777" w:rsidR="00903341" w:rsidRDefault="00903341" w:rsidP="00903341">
      <w:pPr>
        <w:bidi/>
        <w:jc w:val="both"/>
        <w:rPr>
          <w:rFonts w:cs="David" w:hint="cs"/>
          <w:u w:val="single"/>
          <w:rtl/>
        </w:rPr>
      </w:pPr>
    </w:p>
    <w:p w14:paraId="1EBEDFA6" w14:textId="77777777" w:rsidR="00903341" w:rsidRDefault="00903341" w:rsidP="00903341">
      <w:pPr>
        <w:bidi/>
        <w:jc w:val="both"/>
        <w:rPr>
          <w:rFonts w:cs="David" w:hint="cs"/>
          <w:rtl/>
        </w:rPr>
      </w:pPr>
      <w:r>
        <w:rPr>
          <w:rFonts w:cs="David" w:hint="cs"/>
          <w:rtl/>
        </w:rPr>
        <w:tab/>
        <w:t xml:space="preserve">הלך החבל אחר הדלי. </w:t>
      </w:r>
    </w:p>
    <w:p w14:paraId="1B96B820"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00226EC8" w14:textId="77777777" w:rsidR="00903341" w:rsidRDefault="00903341" w:rsidP="00903341">
      <w:pPr>
        <w:bidi/>
        <w:jc w:val="both"/>
        <w:rPr>
          <w:rFonts w:cs="David" w:hint="cs"/>
          <w:u w:val="single"/>
          <w:rtl/>
        </w:rPr>
      </w:pPr>
    </w:p>
    <w:p w14:paraId="4400A940" w14:textId="77777777" w:rsidR="00903341" w:rsidRDefault="00903341" w:rsidP="00903341">
      <w:pPr>
        <w:bidi/>
        <w:jc w:val="both"/>
        <w:rPr>
          <w:rFonts w:cs="David" w:hint="cs"/>
          <w:rtl/>
        </w:rPr>
      </w:pPr>
      <w:r>
        <w:rPr>
          <w:rFonts w:cs="David" w:hint="cs"/>
          <w:rtl/>
        </w:rPr>
        <w:tab/>
        <w:t>בסדר, אבל יש לי דלי הרבה יותר גדול. סליחה, אדוני, אני רוצה להבין האם התקציב של הדוברים מופיע פה.</w:t>
      </w:r>
    </w:p>
    <w:p w14:paraId="6869D7B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F864D92" w14:textId="77777777" w:rsidR="00903341" w:rsidRDefault="00903341" w:rsidP="00903341">
      <w:pPr>
        <w:bidi/>
        <w:jc w:val="both"/>
        <w:rPr>
          <w:rFonts w:cs="David" w:hint="cs"/>
          <w:rtl/>
        </w:rPr>
      </w:pPr>
    </w:p>
    <w:p w14:paraId="1E5AA0B3" w14:textId="77777777" w:rsidR="00903341" w:rsidRDefault="00903341" w:rsidP="00903341">
      <w:pPr>
        <w:bidi/>
        <w:jc w:val="both"/>
        <w:rPr>
          <w:rFonts w:cs="David" w:hint="cs"/>
          <w:rtl/>
        </w:rPr>
      </w:pPr>
      <w:r>
        <w:rPr>
          <w:rFonts w:cs="David" w:hint="cs"/>
          <w:rtl/>
        </w:rPr>
        <w:tab/>
        <w:t xml:space="preserve">בוודאי. </w:t>
      </w:r>
    </w:p>
    <w:p w14:paraId="15D3B185"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754E0185" w14:textId="77777777" w:rsidR="00903341" w:rsidRDefault="00903341" w:rsidP="00903341">
      <w:pPr>
        <w:bidi/>
        <w:jc w:val="both"/>
        <w:rPr>
          <w:rFonts w:cs="David" w:hint="cs"/>
          <w:u w:val="single"/>
          <w:rtl/>
        </w:rPr>
      </w:pPr>
    </w:p>
    <w:p w14:paraId="4C9D5316" w14:textId="77777777" w:rsidR="00903341" w:rsidRDefault="00903341" w:rsidP="00903341">
      <w:pPr>
        <w:bidi/>
        <w:jc w:val="both"/>
        <w:rPr>
          <w:rFonts w:cs="David" w:hint="cs"/>
          <w:rtl/>
        </w:rPr>
      </w:pPr>
      <w:r>
        <w:rPr>
          <w:rFonts w:cs="David" w:hint="cs"/>
          <w:rtl/>
        </w:rPr>
        <w:tab/>
        <w:t>האם יושב-ראש הכנסת הוא נגד הדוברים, הוא נגד התקציב?</w:t>
      </w:r>
    </w:p>
    <w:p w14:paraId="4A8951E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18D043" w14:textId="77777777" w:rsidR="00903341" w:rsidRDefault="00903341" w:rsidP="00903341">
      <w:pPr>
        <w:bidi/>
        <w:jc w:val="both"/>
        <w:rPr>
          <w:rFonts w:cs="David" w:hint="cs"/>
          <w:rtl/>
        </w:rPr>
      </w:pPr>
    </w:p>
    <w:p w14:paraId="7FFA41AC" w14:textId="77777777" w:rsidR="00903341" w:rsidRDefault="00903341" w:rsidP="00903341">
      <w:pPr>
        <w:bidi/>
        <w:jc w:val="both"/>
        <w:rPr>
          <w:rFonts w:cs="David" w:hint="cs"/>
          <w:rtl/>
        </w:rPr>
      </w:pPr>
      <w:r>
        <w:rPr>
          <w:rFonts w:cs="David" w:hint="cs"/>
          <w:rtl/>
        </w:rPr>
        <w:tab/>
        <w:t xml:space="preserve">לא. </w:t>
      </w:r>
    </w:p>
    <w:p w14:paraId="3EB6718C" w14:textId="77777777" w:rsidR="00903341" w:rsidRDefault="00903341" w:rsidP="00903341">
      <w:pPr>
        <w:bidi/>
        <w:jc w:val="both"/>
        <w:rPr>
          <w:rFonts w:cs="David" w:hint="cs"/>
          <w:rtl/>
        </w:rPr>
      </w:pPr>
    </w:p>
    <w:p w14:paraId="782EF0AE"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3BD447D6" w14:textId="77777777" w:rsidR="00903341" w:rsidRDefault="00903341" w:rsidP="00903341">
      <w:pPr>
        <w:bidi/>
        <w:jc w:val="both"/>
        <w:rPr>
          <w:rFonts w:cs="David" w:hint="cs"/>
          <w:u w:val="single"/>
          <w:rtl/>
        </w:rPr>
      </w:pPr>
    </w:p>
    <w:p w14:paraId="59D4A3B3" w14:textId="77777777" w:rsidR="00903341" w:rsidRDefault="00903341" w:rsidP="00903341">
      <w:pPr>
        <w:bidi/>
        <w:jc w:val="both"/>
        <w:rPr>
          <w:rFonts w:cs="David" w:hint="cs"/>
          <w:rtl/>
        </w:rPr>
      </w:pPr>
      <w:r>
        <w:rPr>
          <w:rFonts w:cs="David" w:hint="cs"/>
          <w:rtl/>
        </w:rPr>
        <w:tab/>
        <w:t xml:space="preserve">הוא לא? אני רוצה להבין איפה סלע המחלוקת. למה אי-אפשר לחדד מה המחלוקת ביניהם? אני לא הבנתי מה המחלוקת כאן, על מה מדובר, על כמה תקנים. </w:t>
      </w:r>
    </w:p>
    <w:p w14:paraId="4D98E46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7EAC69" w14:textId="77777777" w:rsidR="00903341" w:rsidRDefault="00903341" w:rsidP="00903341">
      <w:pPr>
        <w:bidi/>
        <w:jc w:val="both"/>
        <w:rPr>
          <w:rFonts w:cs="David" w:hint="cs"/>
          <w:rtl/>
        </w:rPr>
      </w:pPr>
    </w:p>
    <w:p w14:paraId="7FA94169" w14:textId="77777777" w:rsidR="00903341" w:rsidRDefault="00903341" w:rsidP="00903341">
      <w:pPr>
        <w:bidi/>
        <w:jc w:val="both"/>
        <w:rPr>
          <w:rFonts w:cs="David" w:hint="cs"/>
          <w:rtl/>
        </w:rPr>
      </w:pPr>
      <w:r>
        <w:rPr>
          <w:rFonts w:cs="David" w:hint="cs"/>
          <w:rtl/>
        </w:rPr>
        <w:tab/>
        <w:t xml:space="preserve">אני אומַר לך מה המחלוקת. יש מחלוקת אחת, האם יושב-ראש הכנסת הוא גם יושב-ראש ועדת הכנסת והוא קובע במה אנחנו דנים, איך אנחנו דנים ומתי, לצערי. </w:t>
      </w:r>
    </w:p>
    <w:p w14:paraId="1B3F505C" w14:textId="77777777" w:rsidR="00903341" w:rsidRDefault="00903341" w:rsidP="00903341">
      <w:pPr>
        <w:bidi/>
        <w:jc w:val="both"/>
        <w:rPr>
          <w:rFonts w:cs="David" w:hint="cs"/>
        </w:rPr>
      </w:pPr>
    </w:p>
    <w:p w14:paraId="66FA8C99"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34F0A5BF" w14:textId="77777777" w:rsidR="00903341" w:rsidRDefault="00903341" w:rsidP="00903341">
      <w:pPr>
        <w:bidi/>
        <w:jc w:val="both"/>
        <w:rPr>
          <w:rFonts w:cs="David" w:hint="cs"/>
          <w:u w:val="single"/>
          <w:rtl/>
        </w:rPr>
      </w:pPr>
    </w:p>
    <w:p w14:paraId="0F1353E7" w14:textId="77777777" w:rsidR="00903341" w:rsidRDefault="00903341" w:rsidP="00903341">
      <w:pPr>
        <w:bidi/>
        <w:jc w:val="both"/>
        <w:rPr>
          <w:rFonts w:cs="David"/>
          <w:rtl/>
        </w:rPr>
      </w:pPr>
      <w:r>
        <w:rPr>
          <w:rFonts w:cs="David" w:hint="cs"/>
          <w:rtl/>
        </w:rPr>
        <w:tab/>
        <w:t xml:space="preserve">על זה אין מחלוקת. אני מדבר לגופו של עניין. </w:t>
      </w:r>
    </w:p>
    <w:p w14:paraId="73866B47" w14:textId="77777777" w:rsidR="00903341" w:rsidRDefault="00903341" w:rsidP="00903341">
      <w:pPr>
        <w:bidi/>
        <w:jc w:val="both"/>
        <w:rPr>
          <w:rFonts w:cs="David" w:hint="cs"/>
          <w:rtl/>
        </w:rPr>
      </w:pPr>
    </w:p>
    <w:p w14:paraId="06CE8300"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3B844262" w14:textId="77777777" w:rsidR="00903341" w:rsidRDefault="00903341" w:rsidP="00903341">
      <w:pPr>
        <w:bidi/>
        <w:jc w:val="both"/>
        <w:rPr>
          <w:rFonts w:cs="David" w:hint="cs"/>
          <w:u w:val="single"/>
          <w:rtl/>
        </w:rPr>
      </w:pPr>
    </w:p>
    <w:p w14:paraId="5BF389F5" w14:textId="77777777" w:rsidR="00903341" w:rsidRDefault="00903341" w:rsidP="00903341">
      <w:pPr>
        <w:bidi/>
        <w:jc w:val="both"/>
        <w:rPr>
          <w:rFonts w:cs="David" w:hint="cs"/>
          <w:rtl/>
        </w:rPr>
      </w:pPr>
      <w:r>
        <w:rPr>
          <w:rFonts w:cs="David" w:hint="cs"/>
          <w:rtl/>
        </w:rPr>
        <w:tab/>
        <w:t xml:space="preserve">זה לא נכון, אדוני. </w:t>
      </w:r>
    </w:p>
    <w:p w14:paraId="29006C79"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4E2A16" w14:textId="77777777" w:rsidR="00903341" w:rsidRDefault="00903341" w:rsidP="00903341">
      <w:pPr>
        <w:bidi/>
        <w:jc w:val="both"/>
        <w:rPr>
          <w:rFonts w:cs="David" w:hint="cs"/>
          <w:rtl/>
        </w:rPr>
      </w:pPr>
    </w:p>
    <w:p w14:paraId="21B15673" w14:textId="77777777" w:rsidR="00903341" w:rsidRDefault="00903341" w:rsidP="00903341">
      <w:pPr>
        <w:bidi/>
        <w:jc w:val="both"/>
        <w:rPr>
          <w:rFonts w:cs="David" w:hint="cs"/>
          <w:rtl/>
        </w:rPr>
      </w:pPr>
      <w:r>
        <w:rPr>
          <w:rFonts w:cs="David" w:hint="cs"/>
          <w:rtl/>
        </w:rPr>
        <w:tab/>
        <w:t xml:space="preserve">זה ראיתם בשידור חי. </w:t>
      </w:r>
    </w:p>
    <w:p w14:paraId="2B4E460E" w14:textId="77777777" w:rsidR="00903341" w:rsidRDefault="00903341" w:rsidP="00903341">
      <w:pPr>
        <w:bidi/>
        <w:jc w:val="both"/>
        <w:rPr>
          <w:rFonts w:cs="David" w:hint="cs"/>
          <w:rtl/>
        </w:rPr>
      </w:pPr>
    </w:p>
    <w:p w14:paraId="74E25D7A"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2B28FBB8" w14:textId="77777777" w:rsidR="00903341" w:rsidRDefault="00903341" w:rsidP="00903341">
      <w:pPr>
        <w:bidi/>
        <w:jc w:val="both"/>
        <w:rPr>
          <w:rFonts w:cs="David" w:hint="cs"/>
          <w:u w:val="single"/>
          <w:rtl/>
        </w:rPr>
      </w:pPr>
    </w:p>
    <w:p w14:paraId="5E4D98FC" w14:textId="77777777" w:rsidR="00903341" w:rsidRDefault="00903341" w:rsidP="00903341">
      <w:pPr>
        <w:bidi/>
        <w:jc w:val="both"/>
        <w:rPr>
          <w:rFonts w:cs="David" w:hint="cs"/>
          <w:rtl/>
        </w:rPr>
      </w:pPr>
      <w:r>
        <w:rPr>
          <w:rFonts w:cs="David" w:hint="cs"/>
          <w:rtl/>
        </w:rPr>
        <w:tab/>
        <w:t>אני לא חושב שזאת הבעיה.</w:t>
      </w:r>
    </w:p>
    <w:p w14:paraId="61F2DEE6" w14:textId="77777777" w:rsidR="00903341" w:rsidRDefault="00903341" w:rsidP="00903341">
      <w:pPr>
        <w:bidi/>
        <w:jc w:val="both"/>
        <w:rPr>
          <w:rFonts w:cs="David" w:hint="cs"/>
          <w:rtl/>
        </w:rPr>
      </w:pPr>
    </w:p>
    <w:p w14:paraId="3D5E1836" w14:textId="77777777" w:rsidR="00903341" w:rsidRDefault="00903341" w:rsidP="00903341">
      <w:pPr>
        <w:bidi/>
        <w:jc w:val="both"/>
        <w:rPr>
          <w:rFonts w:cs="David" w:hint="cs"/>
          <w:rtl/>
        </w:rPr>
      </w:pPr>
    </w:p>
    <w:p w14:paraId="5DD3B6B8" w14:textId="77777777" w:rsidR="00903341" w:rsidRDefault="00903341" w:rsidP="00903341">
      <w:pPr>
        <w:bidi/>
        <w:jc w:val="both"/>
        <w:rPr>
          <w:rFonts w:cs="David" w:hint="cs"/>
          <w:rtl/>
        </w:rPr>
      </w:pPr>
    </w:p>
    <w:p w14:paraId="1E15884A" w14:textId="77777777" w:rsidR="00903341" w:rsidRDefault="00903341" w:rsidP="00903341">
      <w:pPr>
        <w:bidi/>
        <w:jc w:val="both"/>
        <w:rPr>
          <w:rFonts w:cs="David" w:hint="cs"/>
          <w:rtl/>
        </w:rPr>
      </w:pPr>
    </w:p>
    <w:p w14:paraId="3B1A3163"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76E566C6" w14:textId="77777777" w:rsidR="00903341" w:rsidRDefault="00903341" w:rsidP="00903341">
      <w:pPr>
        <w:bidi/>
        <w:jc w:val="both"/>
        <w:rPr>
          <w:rFonts w:cs="David" w:hint="cs"/>
          <w:u w:val="single"/>
          <w:rtl/>
        </w:rPr>
      </w:pPr>
    </w:p>
    <w:p w14:paraId="59A4A287" w14:textId="77777777" w:rsidR="00903341" w:rsidRDefault="00903341" w:rsidP="00903341">
      <w:pPr>
        <w:bidi/>
        <w:jc w:val="both"/>
        <w:rPr>
          <w:rFonts w:cs="David" w:hint="cs"/>
          <w:rtl/>
        </w:rPr>
      </w:pPr>
      <w:r>
        <w:rPr>
          <w:rFonts w:cs="David" w:hint="cs"/>
          <w:rtl/>
        </w:rPr>
        <w:tab/>
        <w:t xml:space="preserve">זה לא הוגן להציג את המקרה, לא הוגן להתייחס כך לבקשת היושב-ראש. אני מדבר עכשיו כסגן יושב-ראש הכנסת, אדוני. </w:t>
      </w:r>
    </w:p>
    <w:p w14:paraId="1BFC04C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E4F8003" w14:textId="77777777" w:rsidR="00903341" w:rsidRDefault="00903341" w:rsidP="00903341">
      <w:pPr>
        <w:bidi/>
        <w:jc w:val="both"/>
        <w:rPr>
          <w:rFonts w:cs="David" w:hint="cs"/>
          <w:rtl/>
        </w:rPr>
      </w:pPr>
    </w:p>
    <w:p w14:paraId="3AEEBE65" w14:textId="77777777" w:rsidR="00903341" w:rsidRDefault="00903341" w:rsidP="00903341">
      <w:pPr>
        <w:bidi/>
        <w:jc w:val="both"/>
        <w:rPr>
          <w:rFonts w:cs="David" w:hint="cs"/>
          <w:rtl/>
        </w:rPr>
      </w:pPr>
      <w:r>
        <w:rPr>
          <w:rFonts w:cs="David" w:hint="cs"/>
          <w:rtl/>
        </w:rPr>
        <w:tab/>
        <w:t xml:space="preserve">חבר הכנסת טיבי, לבקשות אני תמיד מתייחס. </w:t>
      </w:r>
    </w:p>
    <w:p w14:paraId="740AF138"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62D4EAF3" w14:textId="77777777" w:rsidR="00903341" w:rsidRDefault="00903341" w:rsidP="00903341">
      <w:pPr>
        <w:bidi/>
        <w:jc w:val="both"/>
        <w:rPr>
          <w:rFonts w:cs="David" w:hint="cs"/>
          <w:u w:val="single"/>
          <w:rtl/>
        </w:rPr>
      </w:pPr>
    </w:p>
    <w:p w14:paraId="1D4664FD" w14:textId="77777777" w:rsidR="00903341" w:rsidRDefault="00903341" w:rsidP="00903341">
      <w:pPr>
        <w:bidi/>
        <w:jc w:val="both"/>
        <w:rPr>
          <w:rFonts w:cs="David" w:hint="cs"/>
          <w:rtl/>
        </w:rPr>
      </w:pPr>
      <w:r>
        <w:rPr>
          <w:rFonts w:cs="David" w:hint="cs"/>
          <w:rtl/>
        </w:rPr>
        <w:tab/>
        <w:t>- - -</w:t>
      </w:r>
    </w:p>
    <w:p w14:paraId="309D094A"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137A2B63" w14:textId="77777777" w:rsidR="00903341" w:rsidRDefault="00903341" w:rsidP="00903341">
      <w:pPr>
        <w:bidi/>
        <w:jc w:val="both"/>
        <w:rPr>
          <w:rFonts w:cs="David" w:hint="cs"/>
          <w:u w:val="single"/>
          <w:rtl/>
        </w:rPr>
      </w:pPr>
    </w:p>
    <w:p w14:paraId="50DF1DBA" w14:textId="77777777" w:rsidR="00903341" w:rsidRDefault="00903341" w:rsidP="00903341">
      <w:pPr>
        <w:bidi/>
        <w:jc w:val="both"/>
        <w:rPr>
          <w:rFonts w:cs="David" w:hint="cs"/>
          <w:rtl/>
        </w:rPr>
      </w:pPr>
      <w:r>
        <w:rPr>
          <w:rFonts w:cs="David" w:hint="cs"/>
          <w:rtl/>
        </w:rPr>
        <w:tab/>
        <w:t xml:space="preserve">התשובה היא כן. אני פה יותר ותיק ממך בכנסת. אני גם יותר ותיק ממך בכנסת, יריב. </w:t>
      </w:r>
    </w:p>
    <w:p w14:paraId="1A843B38"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DE0943B" w14:textId="77777777" w:rsidR="00903341" w:rsidRDefault="00903341" w:rsidP="00903341">
      <w:pPr>
        <w:bidi/>
        <w:jc w:val="both"/>
        <w:rPr>
          <w:rFonts w:cs="David" w:hint="cs"/>
          <w:rtl/>
        </w:rPr>
      </w:pPr>
    </w:p>
    <w:p w14:paraId="0BA380D1" w14:textId="77777777" w:rsidR="00903341" w:rsidRDefault="00903341" w:rsidP="00903341">
      <w:pPr>
        <w:bidi/>
        <w:jc w:val="both"/>
        <w:rPr>
          <w:rFonts w:cs="David" w:hint="cs"/>
          <w:rtl/>
        </w:rPr>
      </w:pPr>
      <w:r>
        <w:rPr>
          <w:rFonts w:cs="David" w:hint="cs"/>
          <w:rtl/>
        </w:rPr>
        <w:tab/>
        <w:t xml:space="preserve">בהרבה. </w:t>
      </w:r>
    </w:p>
    <w:p w14:paraId="1A917C30"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A5601FF" w14:textId="77777777" w:rsidR="00903341" w:rsidRDefault="00903341" w:rsidP="00903341">
      <w:pPr>
        <w:bidi/>
        <w:jc w:val="both"/>
        <w:rPr>
          <w:rFonts w:cs="David" w:hint="cs"/>
          <w:u w:val="single"/>
          <w:rtl/>
        </w:rPr>
      </w:pPr>
    </w:p>
    <w:p w14:paraId="30977532" w14:textId="77777777" w:rsidR="00903341" w:rsidRDefault="00903341" w:rsidP="00903341">
      <w:pPr>
        <w:bidi/>
        <w:jc w:val="both"/>
        <w:rPr>
          <w:rFonts w:cs="David" w:hint="cs"/>
          <w:rtl/>
        </w:rPr>
      </w:pPr>
      <w:r>
        <w:rPr>
          <w:rFonts w:cs="David" w:hint="cs"/>
          <w:rtl/>
        </w:rPr>
        <w:tab/>
        <w:t xml:space="preserve">אז אנא, תרשה לי להשמיע את ההערה שלי. </w:t>
      </w:r>
    </w:p>
    <w:p w14:paraId="3D77C5AC" w14:textId="77777777" w:rsidR="00903341" w:rsidRDefault="00903341" w:rsidP="00903341">
      <w:pPr>
        <w:bidi/>
        <w:jc w:val="both"/>
        <w:rPr>
          <w:rFonts w:cs="David" w:hint="cs"/>
          <w:rtl/>
        </w:rPr>
      </w:pPr>
    </w:p>
    <w:p w14:paraId="36E72E67"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DEBF3DE" w14:textId="77777777" w:rsidR="00903341" w:rsidRDefault="00903341" w:rsidP="00903341">
      <w:pPr>
        <w:bidi/>
        <w:jc w:val="both"/>
        <w:rPr>
          <w:rFonts w:cs="David" w:hint="cs"/>
          <w:rtl/>
        </w:rPr>
      </w:pPr>
    </w:p>
    <w:p w14:paraId="3FF76C4E" w14:textId="77777777" w:rsidR="00903341" w:rsidRDefault="00903341" w:rsidP="00903341">
      <w:pPr>
        <w:bidi/>
        <w:jc w:val="both"/>
        <w:rPr>
          <w:rFonts w:cs="David" w:hint="cs"/>
          <w:rtl/>
        </w:rPr>
      </w:pPr>
      <w:r>
        <w:rPr>
          <w:rFonts w:cs="David" w:hint="cs"/>
          <w:rtl/>
        </w:rPr>
        <w:tab/>
        <w:t xml:space="preserve">חבר הכנסת טיבי, אני רק אגיד לך דבר אחד, אולי זה יחסוך את ההערה שלך. </w:t>
      </w:r>
    </w:p>
    <w:p w14:paraId="1202D251" w14:textId="77777777" w:rsidR="00903341" w:rsidRDefault="00903341" w:rsidP="00903341">
      <w:pPr>
        <w:bidi/>
        <w:jc w:val="both"/>
        <w:rPr>
          <w:rFonts w:cs="David" w:hint="cs"/>
          <w:rtl/>
        </w:rPr>
      </w:pPr>
    </w:p>
    <w:p w14:paraId="114B2912"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0B73617F" w14:textId="77777777" w:rsidR="00903341" w:rsidRDefault="00903341" w:rsidP="00903341">
      <w:pPr>
        <w:bidi/>
        <w:jc w:val="both"/>
        <w:rPr>
          <w:rFonts w:cs="David" w:hint="cs"/>
          <w:u w:val="single"/>
          <w:rtl/>
        </w:rPr>
      </w:pPr>
    </w:p>
    <w:p w14:paraId="64700353" w14:textId="77777777" w:rsidR="00903341" w:rsidRDefault="00903341" w:rsidP="00903341">
      <w:pPr>
        <w:bidi/>
        <w:jc w:val="both"/>
        <w:rPr>
          <w:rFonts w:cs="David" w:hint="cs"/>
          <w:rtl/>
        </w:rPr>
      </w:pPr>
      <w:r>
        <w:rPr>
          <w:rFonts w:cs="David" w:hint="cs"/>
          <w:rtl/>
        </w:rPr>
        <w:tab/>
        <w:t xml:space="preserve">לא טורקים דלת ויוצאים. </w:t>
      </w:r>
    </w:p>
    <w:p w14:paraId="383C7E37"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3C2CF83" w14:textId="77777777" w:rsidR="00903341" w:rsidRDefault="00903341" w:rsidP="00903341">
      <w:pPr>
        <w:bidi/>
        <w:jc w:val="both"/>
        <w:rPr>
          <w:rFonts w:cs="David" w:hint="cs"/>
          <w:rtl/>
        </w:rPr>
      </w:pPr>
    </w:p>
    <w:p w14:paraId="639F8BA9" w14:textId="77777777" w:rsidR="00903341" w:rsidRDefault="00903341" w:rsidP="00903341">
      <w:pPr>
        <w:bidi/>
        <w:jc w:val="both"/>
        <w:rPr>
          <w:rFonts w:cs="David" w:hint="cs"/>
          <w:rtl/>
        </w:rPr>
      </w:pPr>
      <w:r>
        <w:rPr>
          <w:rFonts w:cs="David" w:hint="cs"/>
          <w:rtl/>
        </w:rPr>
        <w:tab/>
        <w:t xml:space="preserve">כל בקשה בוודאי מותר, אבל בסוף, כל אחד בתפקידו צריך לקבל החלטה. לבקש מותר, לא מנעתי מאף אחד לבקש כל מה שהוא רוצה, אבל בסוף מישהו צריך לקבל גם החלטה. אין דינה של כל בקשה כחובה להיענות לה. זה ההבדל. </w:t>
      </w:r>
    </w:p>
    <w:p w14:paraId="7ABDBFA3"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C6DC9F9" w14:textId="77777777" w:rsidR="00903341" w:rsidRDefault="00903341" w:rsidP="00903341">
      <w:pPr>
        <w:bidi/>
        <w:jc w:val="both"/>
        <w:rPr>
          <w:rFonts w:cs="David" w:hint="cs"/>
          <w:u w:val="single"/>
          <w:rtl/>
        </w:rPr>
      </w:pPr>
    </w:p>
    <w:p w14:paraId="7AEA35BD" w14:textId="77777777" w:rsidR="00903341" w:rsidRDefault="00903341" w:rsidP="00903341">
      <w:pPr>
        <w:bidi/>
        <w:jc w:val="both"/>
        <w:rPr>
          <w:rFonts w:cs="David" w:hint="cs"/>
          <w:rtl/>
        </w:rPr>
      </w:pPr>
      <w:r>
        <w:rPr>
          <w:rFonts w:cs="David" w:hint="cs"/>
          <w:rtl/>
        </w:rPr>
        <w:tab/>
        <w:t xml:space="preserve">סליחה. בסמכות יושב-ראש הכנסת למנוע את הדיון והוא לא מנע. הוא אומר לך </w:t>
      </w:r>
      <w:r>
        <w:rPr>
          <w:rFonts w:cs="David"/>
          <w:rtl/>
        </w:rPr>
        <w:t>–</w:t>
      </w:r>
      <w:r>
        <w:rPr>
          <w:rFonts w:cs="David" w:hint="cs"/>
          <w:rtl/>
        </w:rPr>
        <w:t xml:space="preserve"> דעתי היא א', ב', ג' </w:t>
      </w:r>
      <w:r>
        <w:rPr>
          <w:rFonts w:cs="David"/>
          <w:rtl/>
        </w:rPr>
        <w:t>–</w:t>
      </w:r>
      <w:r>
        <w:rPr>
          <w:rFonts w:cs="David" w:hint="cs"/>
          <w:rtl/>
        </w:rPr>
        <w:t xml:space="preserve"> הוא לא אומר שהוא רוצה להיות יושב-ראש ועדת כנסת, ואני מציע לך למחוק את ההערה הזאת מהפרוטוקול. </w:t>
      </w:r>
    </w:p>
    <w:p w14:paraId="061C7D2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DFA5E25" w14:textId="77777777" w:rsidR="00903341" w:rsidRDefault="00903341" w:rsidP="00903341">
      <w:pPr>
        <w:bidi/>
        <w:jc w:val="both"/>
        <w:rPr>
          <w:rFonts w:cs="David" w:hint="cs"/>
          <w:rtl/>
        </w:rPr>
      </w:pPr>
    </w:p>
    <w:p w14:paraId="58FA7985" w14:textId="77777777" w:rsidR="00903341" w:rsidRDefault="00903341" w:rsidP="00903341">
      <w:pPr>
        <w:bidi/>
        <w:jc w:val="both"/>
        <w:rPr>
          <w:rFonts w:cs="David" w:hint="cs"/>
          <w:rtl/>
        </w:rPr>
      </w:pPr>
      <w:r>
        <w:rPr>
          <w:rFonts w:cs="David" w:hint="cs"/>
          <w:rtl/>
        </w:rPr>
        <w:tab/>
        <w:t xml:space="preserve">לא חשוב, זו תחושתי. זו תחושתי.  </w:t>
      </w:r>
    </w:p>
    <w:p w14:paraId="1C14D97B"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66E80851" w14:textId="77777777" w:rsidR="00903341" w:rsidRDefault="00903341" w:rsidP="00903341">
      <w:pPr>
        <w:bidi/>
        <w:jc w:val="both"/>
        <w:rPr>
          <w:rFonts w:cs="David" w:hint="cs"/>
          <w:u w:val="single"/>
          <w:rtl/>
        </w:rPr>
      </w:pPr>
    </w:p>
    <w:p w14:paraId="6E93F3F3" w14:textId="77777777" w:rsidR="00903341" w:rsidRDefault="00903341" w:rsidP="00903341">
      <w:pPr>
        <w:bidi/>
        <w:jc w:val="both"/>
        <w:rPr>
          <w:rFonts w:cs="David" w:hint="cs"/>
          <w:rtl/>
        </w:rPr>
      </w:pPr>
      <w:r>
        <w:rPr>
          <w:rFonts w:cs="David" w:hint="cs"/>
          <w:rtl/>
        </w:rPr>
        <w:tab/>
        <w:t>התחושה שלך לא במקום. יושב-ראש הכנסת, מקובל שהוא מבקש מיושב-ראש ועדת הכנסת - - -</w:t>
      </w:r>
    </w:p>
    <w:p w14:paraId="3D029A07" w14:textId="77777777" w:rsidR="00903341" w:rsidRDefault="00903341" w:rsidP="00903341">
      <w:pPr>
        <w:bidi/>
        <w:jc w:val="both"/>
        <w:rPr>
          <w:rFonts w:cs="David" w:hint="cs"/>
          <w:rtl/>
        </w:rPr>
      </w:pPr>
    </w:p>
    <w:p w14:paraId="27DBD5FC"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37ACFD6A" w14:textId="77777777" w:rsidR="00903341" w:rsidRDefault="00903341" w:rsidP="00903341">
      <w:pPr>
        <w:bidi/>
        <w:jc w:val="both"/>
        <w:rPr>
          <w:rFonts w:cs="David" w:hint="cs"/>
          <w:u w:val="single"/>
          <w:rtl/>
        </w:rPr>
      </w:pPr>
    </w:p>
    <w:p w14:paraId="02828F52" w14:textId="77777777" w:rsidR="00903341" w:rsidRDefault="00903341" w:rsidP="00903341">
      <w:pPr>
        <w:bidi/>
        <w:jc w:val="both"/>
        <w:rPr>
          <w:rFonts w:cs="David" w:hint="cs"/>
          <w:rtl/>
        </w:rPr>
      </w:pPr>
      <w:r>
        <w:rPr>
          <w:rFonts w:cs="David" w:hint="cs"/>
          <w:rtl/>
        </w:rPr>
        <w:tab/>
        <w:t>אדוני היושב-ראש, אפשר להציע הצעה לסדר?</w:t>
      </w:r>
    </w:p>
    <w:p w14:paraId="65C0FF06" w14:textId="77777777" w:rsidR="00903341" w:rsidRDefault="00903341" w:rsidP="00903341">
      <w:pPr>
        <w:bidi/>
        <w:jc w:val="both"/>
        <w:rPr>
          <w:rFonts w:cs="David" w:hint="cs"/>
          <w:rtl/>
        </w:rPr>
      </w:pPr>
    </w:p>
    <w:p w14:paraId="380478E7"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1E9EF9BB" w14:textId="77777777" w:rsidR="00903341" w:rsidRDefault="00903341" w:rsidP="00903341">
      <w:pPr>
        <w:bidi/>
        <w:jc w:val="both"/>
        <w:rPr>
          <w:rFonts w:cs="David" w:hint="cs"/>
          <w:u w:val="single"/>
          <w:rtl/>
        </w:rPr>
      </w:pPr>
    </w:p>
    <w:p w14:paraId="53DF3D2B" w14:textId="77777777" w:rsidR="00903341" w:rsidRDefault="00903341" w:rsidP="00903341">
      <w:pPr>
        <w:bidi/>
        <w:jc w:val="both"/>
        <w:rPr>
          <w:rFonts w:cs="David" w:hint="cs"/>
          <w:rtl/>
        </w:rPr>
      </w:pPr>
      <w:r>
        <w:rPr>
          <w:rFonts w:cs="David" w:hint="cs"/>
          <w:rtl/>
        </w:rPr>
        <w:tab/>
        <w:t xml:space="preserve">למה אתה מפריע לי? אדוני היושב-ראש, אני רוצה תשובה לשאלה שלי. איפה סלע המחלוקת, איזה תקנים? </w:t>
      </w:r>
    </w:p>
    <w:p w14:paraId="363A8A57" w14:textId="77777777" w:rsidR="00903341" w:rsidRDefault="00903341" w:rsidP="00903341">
      <w:pPr>
        <w:bidi/>
        <w:jc w:val="both"/>
        <w:rPr>
          <w:rFonts w:cs="David" w:hint="cs"/>
          <w:rtl/>
        </w:rPr>
      </w:pPr>
    </w:p>
    <w:p w14:paraId="7ED9FEC6"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0C0FE399" w14:textId="77777777" w:rsidR="00903341" w:rsidRDefault="00903341" w:rsidP="00903341">
      <w:pPr>
        <w:bidi/>
        <w:jc w:val="both"/>
        <w:rPr>
          <w:rFonts w:cs="David" w:hint="cs"/>
          <w:u w:val="single"/>
          <w:rtl/>
        </w:rPr>
      </w:pPr>
    </w:p>
    <w:p w14:paraId="589B2D30" w14:textId="77777777" w:rsidR="00903341" w:rsidRDefault="00903341" w:rsidP="00903341">
      <w:pPr>
        <w:bidi/>
        <w:jc w:val="both"/>
        <w:rPr>
          <w:rFonts w:cs="David" w:hint="cs"/>
          <w:rtl/>
        </w:rPr>
      </w:pPr>
      <w:r>
        <w:rPr>
          <w:rFonts w:cs="David" w:hint="cs"/>
          <w:rtl/>
        </w:rPr>
        <w:tab/>
        <w:t xml:space="preserve">תסבירו לו, כבר עשר פעמים ביקש. תסבירו לו כבר. </w:t>
      </w:r>
    </w:p>
    <w:p w14:paraId="542164A6"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201F28D2" w14:textId="77777777" w:rsidR="00903341" w:rsidRDefault="00903341" w:rsidP="00903341">
      <w:pPr>
        <w:bidi/>
        <w:jc w:val="both"/>
        <w:rPr>
          <w:rFonts w:cs="David" w:hint="cs"/>
          <w:u w:val="single"/>
          <w:rtl/>
        </w:rPr>
      </w:pPr>
    </w:p>
    <w:p w14:paraId="666DC512" w14:textId="77777777" w:rsidR="00903341" w:rsidRDefault="00903341" w:rsidP="00903341">
      <w:pPr>
        <w:bidi/>
        <w:jc w:val="both"/>
        <w:rPr>
          <w:rFonts w:cs="David" w:hint="cs"/>
          <w:rtl/>
        </w:rPr>
      </w:pPr>
      <w:r>
        <w:rPr>
          <w:rFonts w:cs="David" w:hint="cs"/>
          <w:rtl/>
        </w:rPr>
        <w:tab/>
        <w:t xml:space="preserve">לא מסבירים. </w:t>
      </w:r>
    </w:p>
    <w:p w14:paraId="1C2E3A01" w14:textId="77777777" w:rsidR="00903341" w:rsidRDefault="00903341" w:rsidP="00903341">
      <w:pPr>
        <w:bidi/>
        <w:jc w:val="both"/>
        <w:rPr>
          <w:rFonts w:cs="David" w:hint="cs"/>
          <w:rtl/>
        </w:rPr>
      </w:pPr>
    </w:p>
    <w:p w14:paraId="3473F282"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F2B3D44" w14:textId="77777777" w:rsidR="00903341" w:rsidRDefault="00903341" w:rsidP="00903341">
      <w:pPr>
        <w:bidi/>
        <w:jc w:val="both"/>
        <w:rPr>
          <w:rFonts w:cs="David" w:hint="cs"/>
          <w:rtl/>
        </w:rPr>
      </w:pPr>
    </w:p>
    <w:p w14:paraId="18DA43F4" w14:textId="77777777" w:rsidR="00903341" w:rsidRDefault="00903341" w:rsidP="00903341">
      <w:pPr>
        <w:bidi/>
        <w:jc w:val="both"/>
        <w:rPr>
          <w:rFonts w:cs="David" w:hint="cs"/>
          <w:rtl/>
        </w:rPr>
      </w:pPr>
      <w:r>
        <w:rPr>
          <w:rFonts w:cs="David" w:hint="cs"/>
          <w:rtl/>
        </w:rPr>
        <w:tab/>
        <w:t xml:space="preserve">חבר הכנסת זאב, סלע המחלוקת הוא יותר מאשר בסוגיה הזו כשלעצמה. סלע המחלוקת </w:t>
      </w:r>
      <w:r>
        <w:rPr>
          <w:rFonts w:cs="David"/>
          <w:rtl/>
        </w:rPr>
        <w:t>–</w:t>
      </w:r>
      <w:r>
        <w:rPr>
          <w:rFonts w:cs="David" w:hint="cs"/>
          <w:rtl/>
        </w:rPr>
        <w:t xml:space="preserve"> ואני מבין אותה </w:t>
      </w:r>
      <w:r>
        <w:rPr>
          <w:rFonts w:cs="David"/>
          <w:rtl/>
        </w:rPr>
        <w:t>–</w:t>
      </w:r>
      <w:r>
        <w:rPr>
          <w:rFonts w:cs="David" w:hint="cs"/>
          <w:rtl/>
        </w:rPr>
        <w:t xml:space="preserve"> הוא בין עמדה שאומרת, יש מינהל הכנסת והוא יקבע את סדרי המינהל והוא יחליט ועל-פיו יישק דבר, שזו עמדה שאני מכבד אותה ויש בה לטעמי היגיון ברוב רובם של הנושאים. </w:t>
      </w:r>
    </w:p>
    <w:p w14:paraId="086DB0D9"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73263A10" w14:textId="77777777" w:rsidR="00903341" w:rsidRDefault="00903341" w:rsidP="00903341">
      <w:pPr>
        <w:bidi/>
        <w:jc w:val="both"/>
        <w:rPr>
          <w:rFonts w:cs="David" w:hint="cs"/>
          <w:u w:val="single"/>
          <w:rtl/>
        </w:rPr>
      </w:pPr>
    </w:p>
    <w:p w14:paraId="1C8E71B9" w14:textId="77777777" w:rsidR="00903341" w:rsidRDefault="00903341" w:rsidP="00903341">
      <w:pPr>
        <w:bidi/>
        <w:jc w:val="both"/>
        <w:rPr>
          <w:rFonts w:cs="David" w:hint="cs"/>
          <w:rtl/>
        </w:rPr>
      </w:pPr>
      <w:r>
        <w:rPr>
          <w:rFonts w:cs="David" w:hint="cs"/>
          <w:rtl/>
        </w:rPr>
        <w:tab/>
        <w:t>המינהל כלל את הנושא?</w:t>
      </w:r>
    </w:p>
    <w:p w14:paraId="1FAD8E11" w14:textId="77777777" w:rsidR="00903341" w:rsidRDefault="00903341" w:rsidP="00903341">
      <w:pPr>
        <w:bidi/>
        <w:jc w:val="both"/>
        <w:rPr>
          <w:rFonts w:cs="David" w:hint="cs"/>
          <w:rtl/>
        </w:rPr>
      </w:pPr>
    </w:p>
    <w:p w14:paraId="602FDD11"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740CC8A" w14:textId="77777777" w:rsidR="00903341" w:rsidRDefault="00903341" w:rsidP="00903341">
      <w:pPr>
        <w:bidi/>
        <w:jc w:val="both"/>
        <w:rPr>
          <w:rFonts w:cs="David" w:hint="cs"/>
          <w:rtl/>
        </w:rPr>
      </w:pPr>
    </w:p>
    <w:p w14:paraId="7BF38B2B" w14:textId="77777777" w:rsidR="00903341" w:rsidRDefault="00903341" w:rsidP="00903341">
      <w:pPr>
        <w:bidi/>
        <w:jc w:val="both"/>
        <w:rPr>
          <w:rFonts w:cs="David" w:hint="cs"/>
          <w:rtl/>
        </w:rPr>
      </w:pPr>
      <w:r>
        <w:rPr>
          <w:rFonts w:cs="David" w:hint="cs"/>
          <w:rtl/>
        </w:rPr>
        <w:tab/>
        <w:t xml:space="preserve">כן. לבין טענה שבנושא שנוגע לדוברוּת של ועדות יש לראשי הוועדות </w:t>
      </w:r>
      <w:r>
        <w:rPr>
          <w:rFonts w:cs="David"/>
          <w:rtl/>
        </w:rPr>
        <w:t>–</w:t>
      </w:r>
      <w:r>
        <w:rPr>
          <w:rFonts w:cs="David" w:hint="cs"/>
          <w:rtl/>
        </w:rPr>
        <w:t xml:space="preserve"> שאמורים לקבל את השירות הזה </w:t>
      </w:r>
      <w:r>
        <w:rPr>
          <w:rFonts w:cs="David"/>
          <w:rtl/>
        </w:rPr>
        <w:t>–</w:t>
      </w:r>
      <w:r>
        <w:rPr>
          <w:rFonts w:cs="David" w:hint="cs"/>
          <w:rtl/>
        </w:rPr>
        <w:t xml:space="preserve"> יותר משקל בהתייחסות ואי-אפשר לכפות עליהם החלטה כזאת אלא הם צריכים להיות חלק מתהליך ההחלטה, לקבל אותה, להיות שותפים לה, ואם הם לא רוצים אותה, שגם דעתם בעניין הזה תישמע. </w:t>
      </w:r>
    </w:p>
    <w:p w14:paraId="492EE3EF" w14:textId="77777777" w:rsidR="00903341" w:rsidRDefault="00903341" w:rsidP="00903341">
      <w:pPr>
        <w:bidi/>
        <w:jc w:val="both"/>
        <w:rPr>
          <w:rFonts w:cs="David" w:hint="cs"/>
          <w:rtl/>
        </w:rPr>
      </w:pPr>
    </w:p>
    <w:p w14:paraId="26EB36A5" w14:textId="77777777" w:rsidR="00903341" w:rsidRDefault="00903341" w:rsidP="00903341">
      <w:pPr>
        <w:bidi/>
        <w:jc w:val="both"/>
        <w:rPr>
          <w:rFonts w:cs="David" w:hint="cs"/>
          <w:rtl/>
        </w:rPr>
      </w:pPr>
      <w:r>
        <w:rPr>
          <w:rFonts w:cs="David" w:hint="cs"/>
          <w:rtl/>
        </w:rPr>
        <w:tab/>
        <w:t xml:space="preserve">זה הוויכוח, ובעניין הזה אני נוטה </w:t>
      </w:r>
      <w:r>
        <w:rPr>
          <w:rFonts w:cs="David"/>
          <w:rtl/>
        </w:rPr>
        <w:t>–</w:t>
      </w:r>
      <w:r>
        <w:rPr>
          <w:rFonts w:cs="David" w:hint="cs"/>
          <w:rtl/>
        </w:rPr>
        <w:t xml:space="preserve"> להבדיל מעמדתי העקרונית שב-95% מהדברים ראוי לאפשר למינהל לפעול את פעולתו </w:t>
      </w:r>
      <w:r>
        <w:rPr>
          <w:rFonts w:cs="David"/>
          <w:rtl/>
        </w:rPr>
        <w:t>–</w:t>
      </w:r>
      <w:r>
        <w:rPr>
          <w:rFonts w:cs="David" w:hint="cs"/>
          <w:rtl/>
        </w:rPr>
        <w:t xml:space="preserve"> אני חושב שבעניין הזה שיש בו ממשק ישיר לעבודה של יושבי-ראש הוועדות צריך לשמוע אותם, בטח ובטח כאשר הם באים ואומרים, חלקם לפחות </w:t>
      </w:r>
      <w:r>
        <w:rPr>
          <w:rFonts w:cs="David"/>
          <w:rtl/>
        </w:rPr>
        <w:t>–</w:t>
      </w:r>
      <w:r>
        <w:rPr>
          <w:rFonts w:cs="David" w:hint="cs"/>
          <w:rtl/>
        </w:rPr>
        <w:t xml:space="preserve"> ואני כולל את עצמי בחלק הזה- שבאים ואומרים, אנחנו מוותרים, אנחנו מעדיפים לחסוך את התקציב הזה, אנחנו מוכנים לוותר על העניין הזה, אנחנו יכולים להסתדר בלי העניין הזה. </w:t>
      </w:r>
    </w:p>
    <w:p w14:paraId="289C2438"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09264EBD" w14:textId="77777777" w:rsidR="00903341" w:rsidRDefault="00903341" w:rsidP="00903341">
      <w:pPr>
        <w:bidi/>
        <w:jc w:val="both"/>
        <w:rPr>
          <w:rFonts w:cs="David" w:hint="cs"/>
          <w:u w:val="single"/>
          <w:rtl/>
        </w:rPr>
      </w:pPr>
    </w:p>
    <w:p w14:paraId="1DA76CB3" w14:textId="77777777" w:rsidR="00903341" w:rsidRDefault="00903341" w:rsidP="00903341">
      <w:pPr>
        <w:bidi/>
        <w:jc w:val="both"/>
        <w:rPr>
          <w:rFonts w:cs="David" w:hint="cs"/>
          <w:rtl/>
        </w:rPr>
      </w:pPr>
      <w:r>
        <w:rPr>
          <w:rFonts w:cs="David" w:hint="cs"/>
          <w:rtl/>
        </w:rPr>
        <w:tab/>
        <w:t xml:space="preserve">לפעמים הדובר מפריע יותר מאשר מועיל. </w:t>
      </w:r>
    </w:p>
    <w:p w14:paraId="3B01BFC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D282531" w14:textId="77777777" w:rsidR="00903341" w:rsidRDefault="00903341" w:rsidP="00903341">
      <w:pPr>
        <w:bidi/>
        <w:jc w:val="both"/>
        <w:rPr>
          <w:rFonts w:cs="David" w:hint="cs"/>
          <w:rtl/>
        </w:rPr>
      </w:pPr>
    </w:p>
    <w:p w14:paraId="18279D19" w14:textId="77777777" w:rsidR="00903341" w:rsidRDefault="00903341" w:rsidP="00903341">
      <w:pPr>
        <w:bidi/>
        <w:jc w:val="both"/>
        <w:rPr>
          <w:rFonts w:cs="David" w:hint="cs"/>
          <w:rtl/>
        </w:rPr>
      </w:pPr>
      <w:r>
        <w:rPr>
          <w:rFonts w:cs="David" w:hint="cs"/>
          <w:rtl/>
        </w:rPr>
        <w:tab/>
        <w:t xml:space="preserve">לא ברור לי למה זה צריך להפוך לאירוע כמו שראינו כאן, וחבל, ולזה כיוונתי, חבר הכנסת טיבי, בדברים שלי קודם. </w:t>
      </w:r>
    </w:p>
    <w:p w14:paraId="42C288D2" w14:textId="77777777" w:rsidR="00903341" w:rsidRDefault="00903341" w:rsidP="00903341">
      <w:pPr>
        <w:bidi/>
        <w:jc w:val="both"/>
        <w:rPr>
          <w:rFonts w:cs="David" w:hint="cs"/>
          <w:rtl/>
        </w:rPr>
      </w:pPr>
    </w:p>
    <w:p w14:paraId="3C07B7BB"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0F2059CD" w14:textId="77777777" w:rsidR="00903341" w:rsidRDefault="00903341" w:rsidP="00903341">
      <w:pPr>
        <w:bidi/>
        <w:jc w:val="both"/>
        <w:rPr>
          <w:rFonts w:cs="David" w:hint="cs"/>
          <w:u w:val="single"/>
          <w:rtl/>
        </w:rPr>
      </w:pPr>
    </w:p>
    <w:p w14:paraId="6721D148" w14:textId="77777777" w:rsidR="00903341" w:rsidRDefault="00903341" w:rsidP="00903341">
      <w:pPr>
        <w:bidi/>
        <w:jc w:val="both"/>
        <w:rPr>
          <w:rFonts w:cs="David" w:hint="cs"/>
          <w:rtl/>
        </w:rPr>
      </w:pPr>
      <w:r>
        <w:rPr>
          <w:rFonts w:cs="David" w:hint="cs"/>
          <w:rtl/>
        </w:rPr>
        <w:tab/>
        <w:t xml:space="preserve">אגב, אין אף חבר כנסת בוועדה שחושב שוועדת הכנסת לא רשאית לבקר כל דבר בכנסת, זה התפקיד שלה. בשביל זה אנחנו פה. </w:t>
      </w:r>
    </w:p>
    <w:p w14:paraId="17669FC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0B9ED5" w14:textId="77777777" w:rsidR="00903341" w:rsidRDefault="00903341" w:rsidP="00903341">
      <w:pPr>
        <w:bidi/>
        <w:jc w:val="both"/>
        <w:rPr>
          <w:rFonts w:cs="David" w:hint="cs"/>
          <w:rtl/>
        </w:rPr>
      </w:pPr>
    </w:p>
    <w:p w14:paraId="73D9248C" w14:textId="77777777" w:rsidR="00903341" w:rsidRDefault="00903341" w:rsidP="00903341">
      <w:pPr>
        <w:bidi/>
        <w:jc w:val="both"/>
        <w:rPr>
          <w:rFonts w:cs="David" w:hint="cs"/>
          <w:rtl/>
        </w:rPr>
      </w:pPr>
      <w:r>
        <w:rPr>
          <w:rFonts w:cs="David" w:hint="cs"/>
          <w:rtl/>
        </w:rPr>
        <w:tab/>
        <w:t xml:space="preserve">נכון מאוד. זו חובתנו. </w:t>
      </w:r>
    </w:p>
    <w:p w14:paraId="6C5C0086" w14:textId="77777777" w:rsidR="00903341" w:rsidRDefault="00903341" w:rsidP="00903341">
      <w:pPr>
        <w:bidi/>
        <w:jc w:val="both"/>
        <w:rPr>
          <w:rFonts w:cs="David" w:hint="cs"/>
          <w:rtl/>
        </w:rPr>
      </w:pPr>
    </w:p>
    <w:p w14:paraId="208D03A7" w14:textId="77777777" w:rsidR="00903341" w:rsidRDefault="00903341" w:rsidP="00903341">
      <w:pPr>
        <w:bidi/>
        <w:jc w:val="both"/>
        <w:rPr>
          <w:rFonts w:cs="David" w:hint="cs"/>
          <w:rtl/>
        </w:rPr>
      </w:pPr>
    </w:p>
    <w:p w14:paraId="5CD1D198"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78628956" w14:textId="77777777" w:rsidR="00903341" w:rsidRDefault="00903341" w:rsidP="00903341">
      <w:pPr>
        <w:bidi/>
        <w:jc w:val="both"/>
        <w:rPr>
          <w:rFonts w:cs="David" w:hint="cs"/>
          <w:u w:val="single"/>
          <w:rtl/>
        </w:rPr>
      </w:pPr>
    </w:p>
    <w:p w14:paraId="773B8F44" w14:textId="77777777" w:rsidR="00903341" w:rsidRDefault="00903341" w:rsidP="00903341">
      <w:pPr>
        <w:bidi/>
        <w:jc w:val="both"/>
        <w:rPr>
          <w:rFonts w:cs="David" w:hint="cs"/>
          <w:rtl/>
        </w:rPr>
      </w:pPr>
      <w:r>
        <w:rPr>
          <w:rFonts w:cs="David" w:hint="cs"/>
          <w:rtl/>
        </w:rPr>
        <w:tab/>
        <w:t xml:space="preserve">אבל אתה לא יכול לכפות על יושב-ראש ועדה או על ועדה לקבל דובר. </w:t>
      </w:r>
    </w:p>
    <w:p w14:paraId="42F41A9D"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29ADDD11" w14:textId="77777777" w:rsidR="00903341" w:rsidRDefault="00903341" w:rsidP="00903341">
      <w:pPr>
        <w:bidi/>
        <w:jc w:val="both"/>
        <w:rPr>
          <w:rFonts w:cs="David" w:hint="cs"/>
          <w:u w:val="single"/>
          <w:rtl/>
        </w:rPr>
      </w:pPr>
    </w:p>
    <w:p w14:paraId="0E069B76" w14:textId="77777777" w:rsidR="00903341" w:rsidRDefault="00903341" w:rsidP="00903341">
      <w:pPr>
        <w:bidi/>
        <w:jc w:val="both"/>
        <w:rPr>
          <w:rFonts w:cs="David" w:hint="cs"/>
          <w:u w:val="single"/>
          <w:rtl/>
        </w:rPr>
      </w:pPr>
      <w:r>
        <w:rPr>
          <w:rFonts w:cs="David" w:hint="cs"/>
          <w:rtl/>
        </w:rPr>
        <w:tab/>
        <w:t>אף אחד לא כופה.</w:t>
      </w:r>
    </w:p>
    <w:p w14:paraId="2E86BFE1" w14:textId="77777777" w:rsidR="00903341" w:rsidRDefault="00903341" w:rsidP="00903341">
      <w:pPr>
        <w:bidi/>
        <w:jc w:val="both"/>
        <w:rPr>
          <w:rFonts w:cs="David" w:hint="cs"/>
          <w:u w:val="single"/>
          <w:rtl/>
        </w:rPr>
      </w:pPr>
      <w:r>
        <w:rPr>
          <w:rFonts w:cs="David"/>
          <w:u w:val="single"/>
          <w:rtl/>
        </w:rPr>
        <w:br/>
      </w:r>
      <w:r>
        <w:rPr>
          <w:rFonts w:cs="David" w:hint="cs"/>
          <w:u w:val="single"/>
          <w:rtl/>
        </w:rPr>
        <w:t>נסים זאב</w:t>
      </w:r>
      <w:r w:rsidRPr="00E36EB4">
        <w:rPr>
          <w:rFonts w:cs="David" w:hint="cs"/>
          <w:u w:val="single"/>
          <w:rtl/>
        </w:rPr>
        <w:t>:</w:t>
      </w:r>
    </w:p>
    <w:p w14:paraId="027BF58E" w14:textId="77777777" w:rsidR="00903341" w:rsidRDefault="00903341" w:rsidP="00903341">
      <w:pPr>
        <w:bidi/>
        <w:jc w:val="both"/>
        <w:rPr>
          <w:rFonts w:cs="David" w:hint="cs"/>
          <w:u w:val="single"/>
          <w:rtl/>
        </w:rPr>
      </w:pPr>
    </w:p>
    <w:p w14:paraId="688801C1" w14:textId="77777777" w:rsidR="00903341" w:rsidRDefault="00903341" w:rsidP="00903341">
      <w:pPr>
        <w:bidi/>
        <w:jc w:val="both"/>
        <w:rPr>
          <w:rFonts w:cs="David" w:hint="cs"/>
          <w:rtl/>
        </w:rPr>
      </w:pPr>
      <w:r>
        <w:rPr>
          <w:rFonts w:cs="David" w:hint="cs"/>
          <w:rtl/>
        </w:rPr>
        <w:tab/>
        <w:t>הוועדה לא מעוניינת בדובר.</w:t>
      </w:r>
    </w:p>
    <w:p w14:paraId="44B839A8"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A88CC21" w14:textId="77777777" w:rsidR="00903341" w:rsidRDefault="00903341" w:rsidP="00903341">
      <w:pPr>
        <w:bidi/>
        <w:jc w:val="both"/>
        <w:rPr>
          <w:rFonts w:cs="David" w:hint="cs"/>
          <w:u w:val="single"/>
          <w:rtl/>
        </w:rPr>
      </w:pPr>
    </w:p>
    <w:p w14:paraId="1D0BEF9F" w14:textId="77777777" w:rsidR="00903341" w:rsidRDefault="00903341" w:rsidP="00903341">
      <w:pPr>
        <w:bidi/>
        <w:jc w:val="both"/>
        <w:rPr>
          <w:rFonts w:cs="David" w:hint="cs"/>
          <w:rtl/>
        </w:rPr>
      </w:pPr>
      <w:r>
        <w:rPr>
          <w:rFonts w:cs="David" w:hint="cs"/>
          <w:rtl/>
        </w:rPr>
        <w:tab/>
        <w:t xml:space="preserve">אדוני היושב-ראש, אפשר להציע הצעה לסדר? </w:t>
      </w:r>
    </w:p>
    <w:p w14:paraId="6DF4743C"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61C1AF4" w14:textId="77777777" w:rsidR="00903341" w:rsidRDefault="00903341" w:rsidP="00903341">
      <w:pPr>
        <w:bidi/>
        <w:jc w:val="both"/>
        <w:rPr>
          <w:rFonts w:cs="David" w:hint="cs"/>
          <w:rtl/>
        </w:rPr>
      </w:pPr>
    </w:p>
    <w:p w14:paraId="0F42F7E8" w14:textId="77777777" w:rsidR="00903341" w:rsidRDefault="00903341" w:rsidP="00903341">
      <w:pPr>
        <w:bidi/>
        <w:jc w:val="both"/>
        <w:rPr>
          <w:rFonts w:cs="David" w:hint="cs"/>
          <w:rtl/>
        </w:rPr>
      </w:pPr>
      <w:r>
        <w:rPr>
          <w:rFonts w:cs="David" w:hint="cs"/>
          <w:rtl/>
        </w:rPr>
        <w:tab/>
        <w:t xml:space="preserve">אבל אני לא אוכל לדחות את הדיון, חבר הכנסת מולה, מסיבה פשוטה מאוד </w:t>
      </w:r>
      <w:r>
        <w:rPr>
          <w:rFonts w:cs="David"/>
          <w:rtl/>
        </w:rPr>
        <w:t>–</w:t>
      </w:r>
      <w:r>
        <w:rPr>
          <w:rFonts w:cs="David" w:hint="cs"/>
          <w:rtl/>
        </w:rPr>
        <w:t xml:space="preserve"> כי אנחנו קשורים בעניין הזה עם כל המערכת של תקציב המדינה, והדחייה של הדיון עלולה לגרום למצב שאי-אפשר יהיה להשלים את כל התהליך כולו. לכן גם קבעתי ישיבה היום, אחרת הייתי עושה זאת בעוד שבוע ולאו דווקא בחנוכה. אין לנו ברירה. </w:t>
      </w:r>
    </w:p>
    <w:p w14:paraId="172D3D06" w14:textId="77777777" w:rsidR="00903341" w:rsidRDefault="00903341" w:rsidP="00903341">
      <w:pPr>
        <w:bidi/>
        <w:jc w:val="both"/>
        <w:rPr>
          <w:rFonts w:cs="David" w:hint="cs"/>
          <w:rtl/>
        </w:rPr>
      </w:pPr>
    </w:p>
    <w:p w14:paraId="3D8ADC6E"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13374C38" w14:textId="77777777" w:rsidR="00903341" w:rsidRDefault="00903341" w:rsidP="00903341">
      <w:pPr>
        <w:bidi/>
        <w:jc w:val="both"/>
        <w:rPr>
          <w:rFonts w:cs="David" w:hint="cs"/>
          <w:u w:val="single"/>
          <w:rtl/>
        </w:rPr>
      </w:pPr>
    </w:p>
    <w:p w14:paraId="4B73B52B" w14:textId="77777777" w:rsidR="00903341" w:rsidRDefault="00903341" w:rsidP="00903341">
      <w:pPr>
        <w:bidi/>
        <w:jc w:val="both"/>
        <w:rPr>
          <w:rFonts w:cs="David" w:hint="cs"/>
          <w:rtl/>
        </w:rPr>
      </w:pPr>
      <w:r>
        <w:rPr>
          <w:rFonts w:cs="David" w:hint="cs"/>
          <w:rtl/>
        </w:rPr>
        <w:tab/>
        <w:t xml:space="preserve">אדוני היושב-ראש, אני חושב שאולי לא נעים להעלות את הדברים על השולחן ולכן פה מנסים לשחק במחבואים. </w:t>
      </w:r>
    </w:p>
    <w:p w14:paraId="30FA0EA2" w14:textId="77777777" w:rsidR="00903341" w:rsidRDefault="00903341" w:rsidP="00903341">
      <w:pPr>
        <w:bidi/>
        <w:jc w:val="both"/>
        <w:rPr>
          <w:rFonts w:cs="David" w:hint="cs"/>
          <w:rtl/>
        </w:rPr>
      </w:pPr>
    </w:p>
    <w:p w14:paraId="041038CB" w14:textId="77777777" w:rsidR="00903341" w:rsidRDefault="00903341" w:rsidP="00903341">
      <w:pPr>
        <w:bidi/>
        <w:jc w:val="both"/>
        <w:rPr>
          <w:rFonts w:cs="David" w:hint="cs"/>
          <w:rtl/>
        </w:rPr>
      </w:pPr>
      <w:r>
        <w:rPr>
          <w:rFonts w:cs="David" w:hint="cs"/>
          <w:rtl/>
        </w:rPr>
        <w:tab/>
        <w:t>חבר הכנסת גפני ביקש להעלות את הנושא הזה כבר בישיבה קודמת ועוד בישיבה לפני הקודמת, ואפילו כשדנו בדיון הקודם בנושא של בית פרומין, גם אז הוא שאל האם זה קשור.</w:t>
      </w:r>
    </w:p>
    <w:p w14:paraId="7D5F7259" w14:textId="77777777" w:rsidR="00903341" w:rsidRDefault="00903341" w:rsidP="00903341">
      <w:pPr>
        <w:bidi/>
        <w:jc w:val="both"/>
        <w:rPr>
          <w:rFonts w:cs="David" w:hint="cs"/>
          <w:rtl/>
        </w:rPr>
      </w:pPr>
    </w:p>
    <w:p w14:paraId="51B2BFC9" w14:textId="77777777" w:rsidR="00903341" w:rsidRDefault="00903341" w:rsidP="00903341">
      <w:pPr>
        <w:bidi/>
        <w:jc w:val="both"/>
        <w:rPr>
          <w:rFonts w:cs="David" w:hint="cs"/>
          <w:rtl/>
        </w:rPr>
      </w:pPr>
      <w:r>
        <w:rPr>
          <w:rFonts w:cs="David" w:hint="cs"/>
          <w:rtl/>
        </w:rPr>
        <w:tab/>
        <w:t xml:space="preserve">השאלה בנושא הזה, כפי שרציתם להעלות אותו, האם הייתם חייבים לשים אותו היום על סדר-היום. </w:t>
      </w:r>
    </w:p>
    <w:p w14:paraId="51745ACF"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CC9A67" w14:textId="77777777" w:rsidR="00903341" w:rsidRDefault="00903341" w:rsidP="00903341">
      <w:pPr>
        <w:bidi/>
        <w:jc w:val="both"/>
        <w:rPr>
          <w:rFonts w:cs="David" w:hint="cs"/>
          <w:rtl/>
        </w:rPr>
      </w:pPr>
    </w:p>
    <w:p w14:paraId="7F4C4E23" w14:textId="77777777" w:rsidR="00903341" w:rsidRDefault="00903341" w:rsidP="00903341">
      <w:pPr>
        <w:bidi/>
        <w:jc w:val="both"/>
        <w:rPr>
          <w:rFonts w:cs="David" w:hint="cs"/>
          <w:rtl/>
        </w:rPr>
      </w:pPr>
      <w:r>
        <w:rPr>
          <w:rFonts w:cs="David" w:hint="cs"/>
          <w:rtl/>
        </w:rPr>
        <w:tab/>
        <w:t xml:space="preserve">כן. </w:t>
      </w:r>
    </w:p>
    <w:p w14:paraId="2D5E8422"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DFFEA17" w14:textId="77777777" w:rsidR="00903341" w:rsidRDefault="00903341" w:rsidP="00903341">
      <w:pPr>
        <w:bidi/>
        <w:jc w:val="both"/>
        <w:rPr>
          <w:rFonts w:cs="David" w:hint="cs"/>
          <w:u w:val="single"/>
          <w:rtl/>
        </w:rPr>
      </w:pPr>
    </w:p>
    <w:p w14:paraId="7DC430BF" w14:textId="77777777" w:rsidR="00903341" w:rsidRDefault="00903341" w:rsidP="00903341">
      <w:pPr>
        <w:bidi/>
        <w:jc w:val="both"/>
        <w:rPr>
          <w:rFonts w:cs="David" w:hint="cs"/>
          <w:rtl/>
        </w:rPr>
      </w:pPr>
      <w:r>
        <w:rPr>
          <w:rFonts w:cs="David" w:hint="cs"/>
          <w:rtl/>
        </w:rPr>
        <w:tab/>
        <w:t xml:space="preserve">כי היום, השתמע מכך שיושב-ראש הכנסת בעצם בא ואומר </w:t>
      </w:r>
      <w:r>
        <w:rPr>
          <w:rFonts w:cs="David"/>
          <w:rtl/>
        </w:rPr>
        <w:t>–</w:t>
      </w:r>
      <w:r>
        <w:rPr>
          <w:rFonts w:cs="David" w:hint="cs"/>
          <w:rtl/>
        </w:rPr>
        <w:t xml:space="preserve"> אתם מתריסים בי, קושרים לי דבר בדבר. </w:t>
      </w:r>
    </w:p>
    <w:p w14:paraId="6A8EF8A9" w14:textId="77777777" w:rsidR="00903341" w:rsidRDefault="00903341" w:rsidP="00903341">
      <w:pPr>
        <w:bidi/>
        <w:jc w:val="both"/>
        <w:rPr>
          <w:rFonts w:cs="David" w:hint="cs"/>
          <w:rtl/>
        </w:rPr>
      </w:pPr>
    </w:p>
    <w:p w14:paraId="09E64D2E"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32B92C2" w14:textId="77777777" w:rsidR="00903341" w:rsidRDefault="00903341" w:rsidP="00903341">
      <w:pPr>
        <w:bidi/>
        <w:jc w:val="both"/>
        <w:rPr>
          <w:rFonts w:cs="David" w:hint="cs"/>
          <w:rtl/>
        </w:rPr>
      </w:pPr>
    </w:p>
    <w:p w14:paraId="19AA0D65" w14:textId="77777777" w:rsidR="00903341" w:rsidRDefault="00903341" w:rsidP="00903341">
      <w:pPr>
        <w:bidi/>
        <w:jc w:val="both"/>
        <w:rPr>
          <w:rFonts w:cs="David" w:hint="cs"/>
          <w:rtl/>
        </w:rPr>
      </w:pPr>
      <w:r>
        <w:rPr>
          <w:rFonts w:cs="David" w:hint="cs"/>
          <w:rtl/>
        </w:rPr>
        <w:tab/>
        <w:t xml:space="preserve">אני יכול לומר לך, חבר הכנסת מיכאלי, ששוחחתי עם יושב-ראש הכנסת לפני הישיבה הזאת, אמרתי לו שהנושא יהיה ושהוא איננו תנאי ולא יכול להיות תנאי לאישור התקציב. אמרתי את שני הדברים גם יחד. </w:t>
      </w:r>
    </w:p>
    <w:p w14:paraId="2BD0AB44"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7F4725CB" w14:textId="77777777" w:rsidR="00903341" w:rsidRDefault="00903341" w:rsidP="00903341">
      <w:pPr>
        <w:bidi/>
        <w:jc w:val="both"/>
        <w:rPr>
          <w:rFonts w:cs="David" w:hint="cs"/>
          <w:u w:val="single"/>
          <w:rtl/>
        </w:rPr>
      </w:pPr>
    </w:p>
    <w:p w14:paraId="6781D1A2" w14:textId="77777777" w:rsidR="00903341" w:rsidRDefault="00903341" w:rsidP="00903341">
      <w:pPr>
        <w:bidi/>
        <w:jc w:val="both"/>
        <w:rPr>
          <w:rFonts w:cs="David" w:hint="cs"/>
          <w:rtl/>
        </w:rPr>
      </w:pPr>
      <w:r>
        <w:rPr>
          <w:rFonts w:cs="David" w:hint="cs"/>
          <w:rtl/>
        </w:rPr>
        <w:tab/>
        <w:t>אבל למראית-עין יש התניה.</w:t>
      </w:r>
    </w:p>
    <w:p w14:paraId="7A541B79" w14:textId="77777777" w:rsidR="00903341" w:rsidRDefault="00903341" w:rsidP="00903341">
      <w:pPr>
        <w:bidi/>
        <w:jc w:val="both"/>
        <w:rPr>
          <w:rFonts w:cs="David" w:hint="cs"/>
          <w:rtl/>
        </w:rPr>
      </w:pPr>
    </w:p>
    <w:p w14:paraId="07AEF92E"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5E9A15E0" w14:textId="77777777" w:rsidR="00903341" w:rsidRDefault="00903341" w:rsidP="00903341">
      <w:pPr>
        <w:bidi/>
        <w:jc w:val="both"/>
        <w:rPr>
          <w:rFonts w:cs="David" w:hint="cs"/>
          <w:u w:val="single"/>
          <w:rtl/>
        </w:rPr>
      </w:pPr>
    </w:p>
    <w:p w14:paraId="58462D1B" w14:textId="77777777" w:rsidR="00903341" w:rsidRDefault="00903341" w:rsidP="00903341">
      <w:pPr>
        <w:bidi/>
        <w:jc w:val="both"/>
        <w:rPr>
          <w:rFonts w:cs="David" w:hint="cs"/>
          <w:rtl/>
        </w:rPr>
      </w:pPr>
      <w:r>
        <w:rPr>
          <w:rFonts w:cs="David" w:hint="cs"/>
          <w:rtl/>
        </w:rPr>
        <w:tab/>
        <w:t xml:space="preserve">אדוני היושב-ראש, ככה זה נראה. </w:t>
      </w:r>
    </w:p>
    <w:p w14:paraId="173D52E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6A1550F" w14:textId="77777777" w:rsidR="00903341" w:rsidRDefault="00903341" w:rsidP="00903341">
      <w:pPr>
        <w:bidi/>
        <w:jc w:val="both"/>
        <w:rPr>
          <w:rFonts w:cs="David" w:hint="cs"/>
          <w:rtl/>
        </w:rPr>
      </w:pPr>
    </w:p>
    <w:p w14:paraId="1648F9B1" w14:textId="77777777" w:rsidR="00903341" w:rsidRDefault="00903341" w:rsidP="00903341">
      <w:pPr>
        <w:bidi/>
        <w:jc w:val="both"/>
        <w:rPr>
          <w:rFonts w:cs="David" w:hint="cs"/>
          <w:rtl/>
        </w:rPr>
      </w:pPr>
      <w:r>
        <w:rPr>
          <w:rFonts w:cs="David" w:hint="cs"/>
          <w:rtl/>
        </w:rPr>
        <w:tab/>
        <w:t xml:space="preserve">לא, אין שום התניה. אני לא ראיתי שום התניה. זה שדנים בנושא זה התניה? איפה ההתניה? </w:t>
      </w:r>
    </w:p>
    <w:p w14:paraId="089FBB98" w14:textId="77777777" w:rsidR="00903341" w:rsidRDefault="00903341" w:rsidP="00903341">
      <w:pPr>
        <w:bidi/>
        <w:jc w:val="both"/>
        <w:rPr>
          <w:rFonts w:cs="David" w:hint="cs"/>
          <w:u w:val="single"/>
          <w:rtl/>
        </w:rPr>
      </w:pPr>
    </w:p>
    <w:p w14:paraId="72EC63D9" w14:textId="77777777" w:rsidR="00903341" w:rsidRDefault="00903341" w:rsidP="00903341">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71BF6D6C" w14:textId="77777777" w:rsidR="00903341" w:rsidRDefault="00903341" w:rsidP="00903341">
      <w:pPr>
        <w:bidi/>
        <w:jc w:val="both"/>
        <w:rPr>
          <w:rFonts w:cs="David" w:hint="cs"/>
          <w:u w:val="single"/>
          <w:rtl/>
        </w:rPr>
      </w:pPr>
    </w:p>
    <w:p w14:paraId="57D5B029" w14:textId="77777777" w:rsidR="00903341" w:rsidRDefault="00903341" w:rsidP="00903341">
      <w:pPr>
        <w:bidi/>
        <w:jc w:val="both"/>
        <w:rPr>
          <w:rFonts w:cs="David" w:hint="cs"/>
          <w:rtl/>
        </w:rPr>
      </w:pPr>
      <w:r>
        <w:rPr>
          <w:rFonts w:cs="David" w:hint="cs"/>
          <w:rtl/>
        </w:rPr>
        <w:tab/>
        <w:t xml:space="preserve">זה גם הובן שזה התניה. </w:t>
      </w:r>
    </w:p>
    <w:p w14:paraId="3BD3EC56" w14:textId="77777777" w:rsidR="00903341" w:rsidRDefault="00903341" w:rsidP="00903341">
      <w:pPr>
        <w:bidi/>
        <w:jc w:val="both"/>
        <w:rPr>
          <w:rFonts w:cs="David" w:hint="cs"/>
          <w:u w:val="single"/>
          <w:rtl/>
        </w:rPr>
      </w:pPr>
    </w:p>
    <w:p w14:paraId="4C1E781B"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47F28DFB" w14:textId="77777777" w:rsidR="00903341" w:rsidRDefault="00903341" w:rsidP="00903341">
      <w:pPr>
        <w:bidi/>
        <w:jc w:val="both"/>
        <w:rPr>
          <w:rFonts w:cs="David" w:hint="cs"/>
          <w:u w:val="single"/>
          <w:rtl/>
        </w:rPr>
      </w:pPr>
    </w:p>
    <w:p w14:paraId="3F3DBEC9" w14:textId="77777777" w:rsidR="00903341" w:rsidRDefault="00903341" w:rsidP="00903341">
      <w:pPr>
        <w:bidi/>
        <w:jc w:val="both"/>
        <w:rPr>
          <w:rFonts w:cs="David" w:hint="cs"/>
          <w:rtl/>
        </w:rPr>
      </w:pPr>
      <w:r>
        <w:rPr>
          <w:rFonts w:cs="David" w:hint="cs"/>
          <w:rtl/>
        </w:rPr>
        <w:tab/>
        <w:t xml:space="preserve">אדוני היושב-ראש, אל"ף, את דעתך לא שמעתי. </w:t>
      </w:r>
    </w:p>
    <w:p w14:paraId="3ECCEE60" w14:textId="77777777" w:rsidR="00903341" w:rsidRDefault="00903341" w:rsidP="00903341">
      <w:pPr>
        <w:bidi/>
        <w:jc w:val="both"/>
        <w:rPr>
          <w:rFonts w:cs="David" w:hint="cs"/>
          <w:rtl/>
        </w:rPr>
      </w:pPr>
    </w:p>
    <w:p w14:paraId="56E1AC0B"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A9213AA" w14:textId="77777777" w:rsidR="00903341" w:rsidRDefault="00903341" w:rsidP="00903341">
      <w:pPr>
        <w:bidi/>
        <w:jc w:val="both"/>
        <w:rPr>
          <w:rFonts w:cs="David" w:hint="cs"/>
          <w:u w:val="single"/>
          <w:rtl/>
        </w:rPr>
      </w:pPr>
    </w:p>
    <w:p w14:paraId="4109294A" w14:textId="77777777" w:rsidR="00903341" w:rsidRDefault="00903341" w:rsidP="00903341">
      <w:pPr>
        <w:bidi/>
        <w:jc w:val="both"/>
        <w:rPr>
          <w:rFonts w:cs="David" w:hint="cs"/>
          <w:rtl/>
        </w:rPr>
      </w:pPr>
      <w:r>
        <w:rPr>
          <w:rFonts w:cs="David" w:hint="cs"/>
          <w:rtl/>
        </w:rPr>
        <w:tab/>
        <w:t xml:space="preserve">איזה התניה, מי הבין את זה? הרי אם יושב-ראש הכנסת לא היה אומר כאן את מה שהוא אומר, אף אחד לא היה מעלה בדעתו שיש התניה כזאת. בחייכם. </w:t>
      </w:r>
    </w:p>
    <w:p w14:paraId="1781CF22" w14:textId="77777777" w:rsidR="00903341" w:rsidRDefault="00903341" w:rsidP="00903341">
      <w:pPr>
        <w:bidi/>
        <w:jc w:val="both"/>
        <w:rPr>
          <w:rFonts w:cs="David" w:hint="cs"/>
          <w:rtl/>
        </w:rPr>
      </w:pPr>
    </w:p>
    <w:p w14:paraId="69F3F742"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4F6189C0" w14:textId="77777777" w:rsidR="00903341" w:rsidRDefault="00903341" w:rsidP="00903341">
      <w:pPr>
        <w:bidi/>
        <w:jc w:val="both"/>
        <w:rPr>
          <w:rFonts w:cs="David" w:hint="cs"/>
          <w:u w:val="single"/>
          <w:rtl/>
        </w:rPr>
      </w:pPr>
    </w:p>
    <w:p w14:paraId="6BEE5E5E" w14:textId="77777777" w:rsidR="00903341" w:rsidRDefault="00903341" w:rsidP="00903341">
      <w:pPr>
        <w:bidi/>
        <w:jc w:val="both"/>
        <w:rPr>
          <w:rFonts w:cs="David" w:hint="cs"/>
          <w:rtl/>
        </w:rPr>
      </w:pPr>
      <w:r>
        <w:rPr>
          <w:rFonts w:cs="David" w:hint="cs"/>
          <w:rtl/>
        </w:rPr>
        <w:tab/>
        <w:t>אדוני היושב-ראש, המחלוקת בין חבר הכנסת גפני להנהלת הכנסת זה כבר לא סוד בכנסת הזאת.</w:t>
      </w:r>
    </w:p>
    <w:p w14:paraId="32A73143" w14:textId="77777777" w:rsidR="00903341" w:rsidRDefault="00903341" w:rsidP="00903341">
      <w:pPr>
        <w:bidi/>
        <w:jc w:val="both"/>
        <w:rPr>
          <w:rFonts w:cs="David" w:hint="cs"/>
          <w:rtl/>
        </w:rPr>
      </w:pPr>
    </w:p>
    <w:p w14:paraId="5319AD95"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B250998" w14:textId="77777777" w:rsidR="00903341" w:rsidRDefault="00903341" w:rsidP="00903341">
      <w:pPr>
        <w:bidi/>
        <w:jc w:val="both"/>
        <w:rPr>
          <w:rFonts w:cs="David" w:hint="cs"/>
          <w:rtl/>
        </w:rPr>
      </w:pPr>
    </w:p>
    <w:p w14:paraId="76EDC53C" w14:textId="77777777" w:rsidR="00903341" w:rsidRDefault="00903341" w:rsidP="00903341">
      <w:pPr>
        <w:bidi/>
        <w:jc w:val="both"/>
        <w:rPr>
          <w:rFonts w:cs="David" w:hint="cs"/>
          <w:rtl/>
        </w:rPr>
      </w:pPr>
      <w:r>
        <w:rPr>
          <w:rFonts w:cs="David" w:hint="cs"/>
          <w:rtl/>
        </w:rPr>
        <w:tab/>
        <w:t xml:space="preserve">נכון. </w:t>
      </w:r>
    </w:p>
    <w:p w14:paraId="1AB497C5"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D2F158B" w14:textId="77777777" w:rsidR="00903341" w:rsidRDefault="00903341" w:rsidP="00903341">
      <w:pPr>
        <w:bidi/>
        <w:jc w:val="both"/>
        <w:rPr>
          <w:rFonts w:cs="David" w:hint="cs"/>
          <w:u w:val="single"/>
          <w:rtl/>
        </w:rPr>
      </w:pPr>
    </w:p>
    <w:p w14:paraId="325A3915" w14:textId="77777777" w:rsidR="00903341" w:rsidRDefault="00903341" w:rsidP="00903341">
      <w:pPr>
        <w:bidi/>
        <w:jc w:val="both"/>
        <w:rPr>
          <w:rFonts w:cs="David" w:hint="cs"/>
          <w:rtl/>
        </w:rPr>
      </w:pPr>
      <w:r>
        <w:rPr>
          <w:rFonts w:cs="David" w:hint="cs"/>
          <w:rtl/>
        </w:rPr>
        <w:tab/>
        <w:t xml:space="preserve">היא כבר הרבה מאוד חודשים, ולכן יושב-ראש הכנסת </w:t>
      </w:r>
      <w:r>
        <w:rPr>
          <w:rFonts w:cs="David"/>
          <w:rtl/>
        </w:rPr>
        <w:t>–</w:t>
      </w:r>
      <w:r>
        <w:rPr>
          <w:rFonts w:cs="David" w:hint="cs"/>
          <w:rtl/>
        </w:rPr>
        <w:t xml:space="preserve"> אני מבין שהוא הבין את זה כאילו בגלל שחבר הכנסת גפני רוצה להעלות את זה כנושא קשור, אז מטרפדים את התקציב. </w:t>
      </w:r>
    </w:p>
    <w:p w14:paraId="4A4CAE5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C87BDE" w14:textId="77777777" w:rsidR="00903341" w:rsidRDefault="00903341" w:rsidP="00903341">
      <w:pPr>
        <w:bidi/>
        <w:jc w:val="both"/>
        <w:rPr>
          <w:rFonts w:cs="David" w:hint="cs"/>
          <w:rtl/>
        </w:rPr>
      </w:pPr>
    </w:p>
    <w:p w14:paraId="7844EC0E" w14:textId="77777777" w:rsidR="00903341" w:rsidRDefault="00903341" w:rsidP="00903341">
      <w:pPr>
        <w:bidi/>
        <w:jc w:val="both"/>
        <w:rPr>
          <w:rFonts w:cs="David" w:hint="cs"/>
          <w:rtl/>
        </w:rPr>
      </w:pPr>
      <w:r>
        <w:rPr>
          <w:rFonts w:cs="David" w:hint="cs"/>
          <w:rtl/>
        </w:rPr>
        <w:tab/>
        <w:t xml:space="preserve">לא יכול היה להבין את זה כי זה הובהר לו מראש. </w:t>
      </w:r>
    </w:p>
    <w:p w14:paraId="0720D165"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10DD05C" w14:textId="77777777" w:rsidR="00903341" w:rsidRDefault="00903341" w:rsidP="00903341">
      <w:pPr>
        <w:bidi/>
        <w:jc w:val="both"/>
        <w:rPr>
          <w:rFonts w:cs="David" w:hint="cs"/>
          <w:u w:val="single"/>
          <w:rtl/>
        </w:rPr>
      </w:pPr>
    </w:p>
    <w:p w14:paraId="59FF0388" w14:textId="77777777" w:rsidR="00903341" w:rsidRDefault="00903341" w:rsidP="00903341">
      <w:pPr>
        <w:bidi/>
        <w:jc w:val="both"/>
        <w:rPr>
          <w:rFonts w:cs="David" w:hint="cs"/>
          <w:rtl/>
        </w:rPr>
      </w:pPr>
      <w:r>
        <w:rPr>
          <w:rFonts w:cs="David" w:hint="cs"/>
          <w:rtl/>
        </w:rPr>
        <w:tab/>
        <w:t xml:space="preserve">לכן אני אומר, חבל שמדברים במחבואים ולא מדברים על השולחן </w:t>
      </w:r>
      <w:r>
        <w:rPr>
          <w:rFonts w:cs="David"/>
          <w:rtl/>
        </w:rPr>
        <w:t>–</w:t>
      </w:r>
      <w:r>
        <w:rPr>
          <w:rFonts w:cs="David" w:hint="cs"/>
          <w:rtl/>
        </w:rPr>
        <w:t xml:space="preserve"> ולא שחבר הכנסת נסים זאב צריך לשאול שלוש פעמים במה מדובר, וזכותו של חבר הכנסת נסים זאב לא לדעת דברים שלא אמרו לו. </w:t>
      </w:r>
    </w:p>
    <w:p w14:paraId="27375565" w14:textId="77777777" w:rsidR="00903341" w:rsidRDefault="00903341" w:rsidP="00903341">
      <w:pPr>
        <w:bidi/>
        <w:jc w:val="both"/>
        <w:rPr>
          <w:rFonts w:cs="David" w:hint="cs"/>
          <w:rtl/>
        </w:rPr>
      </w:pPr>
    </w:p>
    <w:p w14:paraId="10D3C721" w14:textId="77777777" w:rsidR="00903341" w:rsidRDefault="00903341" w:rsidP="00903341">
      <w:pPr>
        <w:bidi/>
        <w:jc w:val="both"/>
        <w:rPr>
          <w:rFonts w:cs="David" w:hint="cs"/>
          <w:rtl/>
        </w:rPr>
      </w:pPr>
      <w:r>
        <w:rPr>
          <w:rFonts w:cs="David" w:hint="cs"/>
          <w:rtl/>
        </w:rPr>
        <w:tab/>
        <w:t xml:space="preserve">לדעתי צריך לחדד את הסוגיה הזאת. חבר הכנסת גפני, דעתו נכבדה בעינינו, נשמע אותה, דעתך מאוד נכבדה, נשמע אותה, אבל לא יכול להיות שתקציב הכנסת </w:t>
      </w:r>
      <w:r>
        <w:rPr>
          <w:rFonts w:cs="David"/>
          <w:rtl/>
        </w:rPr>
        <w:t>–</w:t>
      </w:r>
      <w:r>
        <w:rPr>
          <w:rFonts w:cs="David" w:hint="cs"/>
          <w:rtl/>
        </w:rPr>
        <w:t xml:space="preserve"> שכן צריכים לדון לגופו של כל סעיף וסעיף שהנהלת הכנסת מביאה לנו </w:t>
      </w:r>
      <w:r>
        <w:rPr>
          <w:rFonts w:cs="David"/>
          <w:rtl/>
        </w:rPr>
        <w:t>–</w:t>
      </w:r>
      <w:r>
        <w:rPr>
          <w:rFonts w:cs="David" w:hint="cs"/>
          <w:rtl/>
        </w:rPr>
        <w:t xml:space="preserve"> צריך להיות כרגע קשור בהתניה זה בזה. </w:t>
      </w:r>
    </w:p>
    <w:p w14:paraId="278B02C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AF53759" w14:textId="77777777" w:rsidR="00903341" w:rsidRDefault="00903341" w:rsidP="00903341">
      <w:pPr>
        <w:bidi/>
        <w:jc w:val="both"/>
        <w:rPr>
          <w:rFonts w:cs="David" w:hint="cs"/>
          <w:rtl/>
        </w:rPr>
      </w:pPr>
    </w:p>
    <w:p w14:paraId="4C5922A1" w14:textId="77777777" w:rsidR="00903341" w:rsidRDefault="00903341" w:rsidP="00903341">
      <w:pPr>
        <w:bidi/>
        <w:jc w:val="both"/>
        <w:rPr>
          <w:rFonts w:cs="David" w:hint="cs"/>
          <w:rtl/>
        </w:rPr>
      </w:pPr>
      <w:r>
        <w:rPr>
          <w:rFonts w:cs="David" w:hint="cs"/>
          <w:rtl/>
        </w:rPr>
        <w:tab/>
        <w:t xml:space="preserve">לא התניה, איפה יש התניה? אתה שמעת התניה? </w:t>
      </w:r>
    </w:p>
    <w:p w14:paraId="12925767"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32FC6E3" w14:textId="77777777" w:rsidR="00903341" w:rsidRDefault="00903341" w:rsidP="00903341">
      <w:pPr>
        <w:bidi/>
        <w:jc w:val="both"/>
        <w:rPr>
          <w:rFonts w:cs="David" w:hint="cs"/>
          <w:u w:val="single"/>
          <w:rtl/>
        </w:rPr>
      </w:pPr>
    </w:p>
    <w:p w14:paraId="2AEDBC59" w14:textId="77777777" w:rsidR="00903341" w:rsidRDefault="00903341" w:rsidP="00903341">
      <w:pPr>
        <w:bidi/>
        <w:jc w:val="both"/>
        <w:rPr>
          <w:rFonts w:cs="David" w:hint="cs"/>
          <w:rtl/>
        </w:rPr>
      </w:pPr>
      <w:r>
        <w:rPr>
          <w:rFonts w:cs="David" w:hint="cs"/>
          <w:rtl/>
        </w:rPr>
        <w:tab/>
        <w:t xml:space="preserve">זה מה שהשתמע. </w:t>
      </w:r>
    </w:p>
    <w:p w14:paraId="7D5F598D" w14:textId="77777777" w:rsidR="00903341" w:rsidRDefault="00903341" w:rsidP="00903341">
      <w:pPr>
        <w:bidi/>
        <w:jc w:val="both"/>
        <w:rPr>
          <w:rFonts w:cs="David" w:hint="cs"/>
          <w:rtl/>
        </w:rPr>
      </w:pPr>
    </w:p>
    <w:p w14:paraId="4DFB7167"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23A6DEF" w14:textId="77777777" w:rsidR="00903341" w:rsidRDefault="00903341" w:rsidP="00903341">
      <w:pPr>
        <w:bidi/>
        <w:jc w:val="both"/>
        <w:rPr>
          <w:rFonts w:cs="David" w:hint="cs"/>
          <w:rtl/>
        </w:rPr>
      </w:pPr>
    </w:p>
    <w:p w14:paraId="56984AC8" w14:textId="77777777" w:rsidR="00903341" w:rsidRDefault="00903341" w:rsidP="00903341">
      <w:pPr>
        <w:bidi/>
        <w:jc w:val="both"/>
        <w:rPr>
          <w:rFonts w:cs="David" w:hint="cs"/>
          <w:rtl/>
        </w:rPr>
      </w:pPr>
      <w:r>
        <w:rPr>
          <w:rFonts w:cs="David" w:hint="cs"/>
          <w:rtl/>
        </w:rPr>
        <w:tab/>
        <w:t xml:space="preserve">לא השתמע שום דבר. לא נכון, רבותי, אני מצטער. לא השתמע שום דבר. מצד שני, אני אומר לכם שבהחלט אפשר לא לאשר את הסעיף זה, מותר לנו, אחרת מה אנחנו עושים פה. </w:t>
      </w:r>
    </w:p>
    <w:p w14:paraId="2B79B625" w14:textId="77777777" w:rsidR="00903341" w:rsidRDefault="00903341" w:rsidP="00903341">
      <w:pPr>
        <w:bidi/>
        <w:jc w:val="both"/>
        <w:rPr>
          <w:rFonts w:cs="David" w:hint="cs"/>
          <w:rtl/>
        </w:rPr>
      </w:pPr>
    </w:p>
    <w:p w14:paraId="774D7AF6"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7273212E" w14:textId="77777777" w:rsidR="00903341" w:rsidRDefault="00903341" w:rsidP="00903341">
      <w:pPr>
        <w:bidi/>
        <w:jc w:val="both"/>
        <w:rPr>
          <w:rFonts w:cs="David" w:hint="cs"/>
          <w:u w:val="single"/>
          <w:rtl/>
        </w:rPr>
      </w:pPr>
    </w:p>
    <w:p w14:paraId="45CCDE9E" w14:textId="77777777" w:rsidR="00903341" w:rsidRDefault="00903341" w:rsidP="00903341">
      <w:pPr>
        <w:bidi/>
        <w:jc w:val="both"/>
        <w:rPr>
          <w:rFonts w:cs="David" w:hint="cs"/>
          <w:rtl/>
        </w:rPr>
      </w:pPr>
      <w:r>
        <w:rPr>
          <w:rFonts w:cs="David" w:hint="cs"/>
          <w:rtl/>
        </w:rPr>
        <w:tab/>
        <w:t xml:space="preserve">אין בעיה. לגיטימי. </w:t>
      </w:r>
    </w:p>
    <w:p w14:paraId="5F85257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FA5C49" w14:textId="77777777" w:rsidR="00903341" w:rsidRDefault="00903341" w:rsidP="00903341">
      <w:pPr>
        <w:bidi/>
        <w:jc w:val="both"/>
        <w:rPr>
          <w:rFonts w:cs="David" w:hint="cs"/>
          <w:rtl/>
        </w:rPr>
      </w:pPr>
    </w:p>
    <w:p w14:paraId="4CB31624" w14:textId="77777777" w:rsidR="00903341" w:rsidRDefault="00903341" w:rsidP="00903341">
      <w:pPr>
        <w:bidi/>
        <w:jc w:val="both"/>
        <w:rPr>
          <w:rFonts w:cs="David" w:hint="cs"/>
          <w:rtl/>
        </w:rPr>
      </w:pPr>
      <w:r>
        <w:rPr>
          <w:rFonts w:cs="David" w:hint="cs"/>
          <w:rtl/>
        </w:rPr>
        <w:tab/>
        <w:t xml:space="preserve">בואו תסבירו לי. אם אנחנו באים מראש ואומרים לנו </w:t>
      </w:r>
      <w:r>
        <w:rPr>
          <w:rFonts w:cs="David"/>
          <w:rtl/>
        </w:rPr>
        <w:t>–</w:t>
      </w:r>
      <w:r>
        <w:rPr>
          <w:rFonts w:cs="David" w:hint="cs"/>
          <w:rtl/>
        </w:rPr>
        <w:t xml:space="preserve"> רבותי, אם לא תאשרו א', ב', ג', לא יהיה תקציב, אז אני שואל אתכם שאלה, אז מה תפקידנו?</w:t>
      </w:r>
    </w:p>
    <w:p w14:paraId="0D6530B5" w14:textId="77777777" w:rsidR="00903341" w:rsidRDefault="00903341" w:rsidP="00903341">
      <w:pPr>
        <w:bidi/>
        <w:jc w:val="both"/>
        <w:rPr>
          <w:rFonts w:cs="David" w:hint="cs"/>
          <w:rtl/>
        </w:rPr>
      </w:pPr>
    </w:p>
    <w:p w14:paraId="7E0A4A1F"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6BCA7435" w14:textId="77777777" w:rsidR="00903341" w:rsidRDefault="00903341" w:rsidP="00903341">
      <w:pPr>
        <w:bidi/>
        <w:jc w:val="both"/>
        <w:rPr>
          <w:rFonts w:cs="David" w:hint="cs"/>
          <w:u w:val="single"/>
          <w:rtl/>
        </w:rPr>
      </w:pPr>
    </w:p>
    <w:p w14:paraId="50D8F34A" w14:textId="77777777" w:rsidR="00903341" w:rsidRDefault="00903341" w:rsidP="00903341">
      <w:pPr>
        <w:bidi/>
        <w:jc w:val="both"/>
        <w:rPr>
          <w:rFonts w:cs="David" w:hint="cs"/>
          <w:rtl/>
        </w:rPr>
      </w:pPr>
      <w:r>
        <w:rPr>
          <w:rFonts w:cs="David" w:hint="cs"/>
          <w:rtl/>
        </w:rPr>
        <w:tab/>
        <w:t xml:space="preserve">אני לא הבנתי את זה ככה. </w:t>
      </w:r>
    </w:p>
    <w:p w14:paraId="2DFA363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2FF0876" w14:textId="77777777" w:rsidR="00903341" w:rsidRDefault="00903341" w:rsidP="00903341">
      <w:pPr>
        <w:bidi/>
        <w:jc w:val="both"/>
        <w:rPr>
          <w:rFonts w:cs="David" w:hint="cs"/>
          <w:rtl/>
        </w:rPr>
      </w:pPr>
    </w:p>
    <w:p w14:paraId="3CF49C51" w14:textId="77777777" w:rsidR="00903341" w:rsidRDefault="00903341" w:rsidP="00903341">
      <w:pPr>
        <w:bidi/>
        <w:jc w:val="both"/>
        <w:rPr>
          <w:rFonts w:cs="David" w:hint="cs"/>
          <w:rtl/>
        </w:rPr>
      </w:pPr>
      <w:r>
        <w:rPr>
          <w:rFonts w:cs="David" w:hint="cs"/>
          <w:rtl/>
        </w:rPr>
        <w:tab/>
        <w:t xml:space="preserve">מה תפקידנו. אני שואל את חבר הכנסת טיבי </w:t>
      </w:r>
      <w:r>
        <w:rPr>
          <w:rFonts w:cs="David"/>
          <w:rtl/>
        </w:rPr>
        <w:t>–</w:t>
      </w:r>
      <w:r>
        <w:rPr>
          <w:rFonts w:cs="David" w:hint="cs"/>
          <w:rtl/>
        </w:rPr>
        <w:t xml:space="preserve"> תמליץ לי מניסיונך מה אני צריך לעשות במצב הזה, אני באמת לא יודע. </w:t>
      </w:r>
    </w:p>
    <w:p w14:paraId="0F1D963D"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7D194838" w14:textId="77777777" w:rsidR="00903341" w:rsidRDefault="00903341" w:rsidP="00903341">
      <w:pPr>
        <w:bidi/>
        <w:jc w:val="both"/>
        <w:rPr>
          <w:rFonts w:cs="David" w:hint="cs"/>
          <w:u w:val="single"/>
          <w:rtl/>
        </w:rPr>
      </w:pPr>
    </w:p>
    <w:p w14:paraId="4DF49709" w14:textId="77777777" w:rsidR="00903341" w:rsidRDefault="00903341" w:rsidP="00903341">
      <w:pPr>
        <w:bidi/>
        <w:jc w:val="both"/>
        <w:rPr>
          <w:rFonts w:cs="David" w:hint="cs"/>
          <w:rtl/>
        </w:rPr>
      </w:pPr>
      <w:r>
        <w:rPr>
          <w:rFonts w:cs="David" w:hint="cs"/>
          <w:rtl/>
        </w:rPr>
        <w:tab/>
        <w:t xml:space="preserve">כל הצדדים מסכימים שהיה צריך לדון בנושא הזה קודם להצבעה, לא קשור לתקציב. </w:t>
      </w:r>
    </w:p>
    <w:p w14:paraId="3B53168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930B5B" w14:textId="77777777" w:rsidR="00903341" w:rsidRDefault="00903341" w:rsidP="00903341">
      <w:pPr>
        <w:bidi/>
        <w:jc w:val="both"/>
        <w:rPr>
          <w:rFonts w:cs="David" w:hint="cs"/>
          <w:rtl/>
        </w:rPr>
      </w:pPr>
    </w:p>
    <w:p w14:paraId="0D27A09E" w14:textId="77777777" w:rsidR="00903341" w:rsidRDefault="00903341" w:rsidP="00903341">
      <w:pPr>
        <w:bidi/>
        <w:jc w:val="both"/>
        <w:rPr>
          <w:rFonts w:cs="David" w:hint="cs"/>
          <w:rtl/>
        </w:rPr>
      </w:pPr>
      <w:r>
        <w:rPr>
          <w:rFonts w:cs="David" w:hint="cs"/>
          <w:rtl/>
        </w:rPr>
        <w:tab/>
        <w:t xml:space="preserve">לא ניתן היה, לא היה מתי. </w:t>
      </w:r>
    </w:p>
    <w:p w14:paraId="444978EF"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1B130C1" w14:textId="77777777" w:rsidR="00903341" w:rsidRDefault="00903341" w:rsidP="00903341">
      <w:pPr>
        <w:bidi/>
        <w:jc w:val="both"/>
        <w:rPr>
          <w:rFonts w:cs="David" w:hint="cs"/>
          <w:u w:val="single"/>
          <w:rtl/>
        </w:rPr>
      </w:pPr>
    </w:p>
    <w:p w14:paraId="15A84457" w14:textId="77777777" w:rsidR="00903341" w:rsidRDefault="00903341" w:rsidP="00903341">
      <w:pPr>
        <w:bidi/>
        <w:jc w:val="both"/>
        <w:rPr>
          <w:rFonts w:cs="David" w:hint="cs"/>
          <w:rtl/>
        </w:rPr>
      </w:pPr>
      <w:r>
        <w:rPr>
          <w:rFonts w:cs="David" w:hint="cs"/>
          <w:rtl/>
        </w:rPr>
        <w:tab/>
        <w:t>הנה, חבר הכנסת מיכאלי אומר שכבר כמה פעמים - - -</w:t>
      </w:r>
    </w:p>
    <w:p w14:paraId="73528A7B" w14:textId="77777777" w:rsidR="00903341" w:rsidRDefault="00903341" w:rsidP="00903341">
      <w:pPr>
        <w:bidi/>
        <w:jc w:val="both"/>
        <w:rPr>
          <w:rFonts w:cs="David" w:hint="cs"/>
          <w:rtl/>
        </w:rPr>
      </w:pPr>
    </w:p>
    <w:p w14:paraId="40977876"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DF51060" w14:textId="77777777" w:rsidR="00903341" w:rsidRDefault="00903341" w:rsidP="00903341">
      <w:pPr>
        <w:bidi/>
        <w:jc w:val="both"/>
        <w:rPr>
          <w:rFonts w:cs="David" w:hint="cs"/>
          <w:rtl/>
        </w:rPr>
      </w:pPr>
    </w:p>
    <w:p w14:paraId="0D81ED9F" w14:textId="77777777" w:rsidR="00903341" w:rsidRDefault="00903341" w:rsidP="00903341">
      <w:pPr>
        <w:bidi/>
        <w:jc w:val="both"/>
        <w:rPr>
          <w:rFonts w:cs="David" w:hint="cs"/>
          <w:rtl/>
        </w:rPr>
      </w:pPr>
      <w:r>
        <w:rPr>
          <w:rFonts w:cs="David" w:hint="cs"/>
          <w:rtl/>
        </w:rPr>
        <w:tab/>
        <w:t xml:space="preserve">לא. הבקשה </w:t>
      </w:r>
      <w:proofErr w:type="spellStart"/>
      <w:r>
        <w:rPr>
          <w:rFonts w:cs="David" w:hint="cs"/>
          <w:rtl/>
        </w:rPr>
        <w:t>היתה</w:t>
      </w:r>
      <w:proofErr w:type="spellEnd"/>
      <w:r>
        <w:rPr>
          <w:rFonts w:cs="David" w:hint="cs"/>
          <w:rtl/>
        </w:rPr>
        <w:t xml:space="preserve"> בישיבה האחרונה </w:t>
      </w:r>
      <w:proofErr w:type="spellStart"/>
      <w:r>
        <w:rPr>
          <w:rFonts w:cs="David" w:hint="cs"/>
          <w:rtl/>
        </w:rPr>
        <w:t>שהיתה</w:t>
      </w:r>
      <w:proofErr w:type="spellEnd"/>
      <w:r>
        <w:rPr>
          <w:rFonts w:cs="David" w:hint="cs"/>
          <w:rtl/>
        </w:rPr>
        <w:t xml:space="preserve"> בנושא של בית פרומין </w:t>
      </w:r>
      <w:r>
        <w:rPr>
          <w:rFonts w:cs="David"/>
          <w:rtl/>
        </w:rPr>
        <w:t>–</w:t>
      </w:r>
      <w:r>
        <w:rPr>
          <w:rFonts w:cs="David" w:hint="cs"/>
          <w:rtl/>
        </w:rPr>
        <w:t xml:space="preserve"> </w:t>
      </w:r>
      <w:proofErr w:type="spellStart"/>
      <w:r>
        <w:rPr>
          <w:rFonts w:cs="David" w:hint="cs"/>
          <w:rtl/>
        </w:rPr>
        <w:t>היתה</w:t>
      </w:r>
      <w:proofErr w:type="spellEnd"/>
      <w:r>
        <w:rPr>
          <w:rFonts w:cs="David" w:hint="cs"/>
          <w:rtl/>
        </w:rPr>
        <w:t xml:space="preserve"> ישיבה ארוכה מאוד ואי-אפשר היה לחבר בה גם את העניין הזה, ולכן הנושא הזה נדחה והודע מראש על-ידי, לא בהפתעה. הוא הודע מראש גם למנכ"ל וגם ליושב-ראש הכנסת בשיחות שלי עם שניהם, שמאחר שחבר הכנסת גפני ביקש את זה ומאחר שאני חושב שזה לא יהיה ראוי שאני אעשה תרגיל </w:t>
      </w:r>
      <w:r>
        <w:rPr>
          <w:rFonts w:cs="David"/>
          <w:rtl/>
        </w:rPr>
        <w:t>–</w:t>
      </w:r>
      <w:r>
        <w:rPr>
          <w:rFonts w:cs="David" w:hint="cs"/>
          <w:rtl/>
        </w:rPr>
        <w:t xml:space="preserve"> כי אין מילה אחרת; קודם אאשר את התקציב ואחר כך אקיים דיון סרק בעניין הזה </w:t>
      </w:r>
      <w:r>
        <w:rPr>
          <w:rFonts w:cs="David"/>
          <w:rtl/>
        </w:rPr>
        <w:t>–</w:t>
      </w:r>
      <w:r>
        <w:rPr>
          <w:rFonts w:cs="David" w:hint="cs"/>
          <w:rtl/>
        </w:rPr>
        <w:t xml:space="preserve"> אמרתי להם, אני אקדים את הדיון הזה לדיון של התקציב, כשאני אומר מראש שאני לא יכול לכנס ישיבה נוספת, כי אל"ף אין טעם בזה, ובי"ת משום שלוח הזמנים לא אפשר את זה. </w:t>
      </w:r>
    </w:p>
    <w:p w14:paraId="4C85AFD2" w14:textId="77777777" w:rsidR="00903341" w:rsidRDefault="00903341" w:rsidP="00903341">
      <w:pPr>
        <w:bidi/>
        <w:jc w:val="both"/>
        <w:rPr>
          <w:rFonts w:cs="David" w:hint="cs"/>
          <w:rtl/>
        </w:rPr>
      </w:pPr>
    </w:p>
    <w:p w14:paraId="3FB6FAEF" w14:textId="77777777" w:rsidR="00903341" w:rsidRDefault="00903341" w:rsidP="00903341">
      <w:pPr>
        <w:bidi/>
        <w:jc w:val="both"/>
        <w:rPr>
          <w:rFonts w:cs="David" w:hint="cs"/>
          <w:rtl/>
        </w:rPr>
      </w:pPr>
      <w:r>
        <w:rPr>
          <w:rFonts w:cs="David" w:hint="cs"/>
          <w:rtl/>
        </w:rPr>
        <w:tab/>
        <w:t xml:space="preserve">זה הכול, וזה היה ידוע ומוסכם על כולם. לכן אני הייתי מופתע מאוד ממה שראיתי פה. זה לא </w:t>
      </w:r>
      <w:proofErr w:type="spellStart"/>
      <w:r>
        <w:rPr>
          <w:rFonts w:cs="David" w:hint="cs"/>
          <w:rtl/>
        </w:rPr>
        <w:t>שהיתה</w:t>
      </w:r>
      <w:proofErr w:type="spellEnd"/>
      <w:r>
        <w:rPr>
          <w:rFonts w:cs="David" w:hint="cs"/>
          <w:rtl/>
        </w:rPr>
        <w:t xml:space="preserve"> כאן איזו הפתעה ולפתע שלפתי משהו שלא היה ידוע. מכירים אותי מספיק טוב שאני לא עובד בשיטה הזאת. </w:t>
      </w:r>
    </w:p>
    <w:p w14:paraId="69C56F06" w14:textId="77777777" w:rsidR="00903341" w:rsidRDefault="00903341" w:rsidP="00903341">
      <w:pPr>
        <w:bidi/>
        <w:jc w:val="both"/>
        <w:rPr>
          <w:rFonts w:cs="David" w:hint="cs"/>
          <w:rtl/>
        </w:rPr>
      </w:pPr>
    </w:p>
    <w:p w14:paraId="56412EF7"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1DB3A841" w14:textId="77777777" w:rsidR="00903341" w:rsidRDefault="00903341" w:rsidP="00903341">
      <w:pPr>
        <w:bidi/>
        <w:jc w:val="both"/>
        <w:rPr>
          <w:rFonts w:cs="David" w:hint="cs"/>
          <w:u w:val="single"/>
          <w:rtl/>
        </w:rPr>
      </w:pPr>
    </w:p>
    <w:p w14:paraId="104A7605" w14:textId="77777777" w:rsidR="00903341" w:rsidRDefault="00903341" w:rsidP="00903341">
      <w:pPr>
        <w:bidi/>
        <w:jc w:val="both"/>
        <w:rPr>
          <w:rFonts w:cs="David" w:hint="cs"/>
          <w:rtl/>
        </w:rPr>
      </w:pPr>
      <w:r>
        <w:rPr>
          <w:rFonts w:cs="David" w:hint="cs"/>
          <w:rtl/>
        </w:rPr>
        <w:tab/>
        <w:t xml:space="preserve">ברשותך, היות ואנחנו מדברים אחד עם השני, אולי המנכ"ל יסביר, ואז חבר הכנסת נסים זאב ואולי גם אנחנו, נבין יותר. </w:t>
      </w:r>
    </w:p>
    <w:p w14:paraId="139E5E55"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3D95A56A" w14:textId="77777777" w:rsidR="00903341" w:rsidRDefault="00903341" w:rsidP="00903341">
      <w:pPr>
        <w:bidi/>
        <w:jc w:val="both"/>
        <w:rPr>
          <w:rFonts w:cs="David" w:hint="cs"/>
          <w:u w:val="single"/>
          <w:rtl/>
        </w:rPr>
      </w:pPr>
    </w:p>
    <w:p w14:paraId="30F7B8BD" w14:textId="77777777" w:rsidR="00903341" w:rsidRDefault="00903341" w:rsidP="00903341">
      <w:pPr>
        <w:bidi/>
        <w:jc w:val="both"/>
        <w:rPr>
          <w:rFonts w:cs="David" w:hint="cs"/>
          <w:rtl/>
        </w:rPr>
      </w:pPr>
      <w:r>
        <w:rPr>
          <w:rFonts w:cs="David" w:hint="cs"/>
          <w:rtl/>
        </w:rPr>
        <w:tab/>
        <w:t>יש לי שאלה נוספת באותו נושא. אני רוצה להבין האם יש קונצנזוס והבנה בין המתנגדים או בין התומכים לגבי העיקרון שכן יש צורך בדובר. השאלה היא דובר של מי.</w:t>
      </w:r>
    </w:p>
    <w:p w14:paraId="2A76ED59" w14:textId="77777777" w:rsidR="00903341" w:rsidRDefault="00903341" w:rsidP="00903341">
      <w:pPr>
        <w:bidi/>
        <w:jc w:val="both"/>
        <w:rPr>
          <w:rFonts w:cs="David" w:hint="cs"/>
          <w:rtl/>
        </w:rPr>
      </w:pPr>
    </w:p>
    <w:p w14:paraId="2F7C3C23" w14:textId="77777777" w:rsidR="00903341" w:rsidRDefault="00903341" w:rsidP="00903341">
      <w:pPr>
        <w:bidi/>
        <w:jc w:val="both"/>
        <w:rPr>
          <w:rFonts w:cs="David" w:hint="cs"/>
          <w:rtl/>
        </w:rPr>
      </w:pPr>
    </w:p>
    <w:p w14:paraId="4C1BC529" w14:textId="77777777" w:rsidR="00903341" w:rsidRDefault="00903341" w:rsidP="00903341">
      <w:pPr>
        <w:bidi/>
        <w:jc w:val="both"/>
        <w:rPr>
          <w:rFonts w:cs="David" w:hint="cs"/>
          <w:rtl/>
        </w:rPr>
      </w:pPr>
    </w:p>
    <w:p w14:paraId="60678372"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2A862D" w14:textId="77777777" w:rsidR="00903341" w:rsidRDefault="00903341" w:rsidP="00903341">
      <w:pPr>
        <w:bidi/>
        <w:jc w:val="both"/>
        <w:rPr>
          <w:rFonts w:cs="David" w:hint="cs"/>
          <w:rtl/>
        </w:rPr>
      </w:pPr>
    </w:p>
    <w:p w14:paraId="406A5D6A" w14:textId="77777777" w:rsidR="00903341" w:rsidRDefault="00903341" w:rsidP="00903341">
      <w:pPr>
        <w:bidi/>
        <w:jc w:val="both"/>
        <w:rPr>
          <w:rFonts w:cs="David" w:hint="cs"/>
          <w:rtl/>
        </w:rPr>
      </w:pPr>
      <w:r>
        <w:rPr>
          <w:rFonts w:cs="David" w:hint="cs"/>
          <w:rtl/>
        </w:rPr>
        <w:tab/>
        <w:t xml:space="preserve">לא, אין הבנה. חבר הכנסת זאב, אין הבנה ואני יכול לומר לך, לצערי, לאור מה ששמעתי עכשיו שזה עומד ברמה אחרת לגמרי. זה עומד ברמה שמודיעים לנו, שכופים עלינו את העניין הזה, ואם לא נקבל אותו יימשך תקציב הכנסת. זה מה שנאמר פה. </w:t>
      </w:r>
    </w:p>
    <w:p w14:paraId="4B8E8918" w14:textId="77777777" w:rsidR="00903341" w:rsidRDefault="00903341" w:rsidP="00903341">
      <w:pPr>
        <w:bidi/>
        <w:jc w:val="both"/>
        <w:rPr>
          <w:rFonts w:cs="David" w:hint="cs"/>
          <w:rtl/>
        </w:rPr>
      </w:pPr>
    </w:p>
    <w:p w14:paraId="362E328A"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2555A34A" w14:textId="77777777" w:rsidR="00903341" w:rsidRDefault="00903341" w:rsidP="00903341">
      <w:pPr>
        <w:bidi/>
        <w:jc w:val="both"/>
        <w:rPr>
          <w:rFonts w:cs="David" w:hint="cs"/>
          <w:u w:val="single"/>
          <w:rtl/>
        </w:rPr>
      </w:pPr>
    </w:p>
    <w:p w14:paraId="6166087A" w14:textId="77777777" w:rsidR="00903341" w:rsidRDefault="00903341" w:rsidP="00903341">
      <w:pPr>
        <w:bidi/>
        <w:jc w:val="both"/>
        <w:rPr>
          <w:rFonts w:cs="David" w:hint="cs"/>
          <w:rtl/>
        </w:rPr>
      </w:pPr>
      <w:r>
        <w:rPr>
          <w:rFonts w:cs="David" w:hint="cs"/>
          <w:rtl/>
        </w:rPr>
        <w:tab/>
        <w:t xml:space="preserve">הוויכוח הוא על הוויתור באופן גורף. </w:t>
      </w:r>
    </w:p>
    <w:p w14:paraId="22600BCF" w14:textId="77777777" w:rsidR="00903341" w:rsidRDefault="00903341" w:rsidP="00903341">
      <w:pPr>
        <w:bidi/>
        <w:jc w:val="both"/>
        <w:rPr>
          <w:rFonts w:cs="David" w:hint="cs"/>
          <w:u w:val="single"/>
          <w:rtl/>
        </w:rPr>
      </w:pPr>
      <w:r>
        <w:rPr>
          <w:rFonts w:cs="David"/>
          <w:rtl/>
        </w:rPr>
        <w:br/>
      </w:r>
      <w:r>
        <w:rPr>
          <w:rFonts w:cs="David" w:hint="cs"/>
          <w:u w:val="single"/>
          <w:rtl/>
        </w:rPr>
        <w:t>קריאות:</w:t>
      </w:r>
    </w:p>
    <w:p w14:paraId="59B1D5B8" w14:textId="77777777" w:rsidR="00903341" w:rsidRDefault="00903341" w:rsidP="00903341">
      <w:pPr>
        <w:bidi/>
        <w:jc w:val="both"/>
        <w:rPr>
          <w:rFonts w:cs="David" w:hint="cs"/>
          <w:u w:val="single"/>
          <w:rtl/>
        </w:rPr>
      </w:pPr>
    </w:p>
    <w:p w14:paraId="1660E5AA" w14:textId="77777777" w:rsidR="00903341" w:rsidRDefault="00903341" w:rsidP="00903341">
      <w:pPr>
        <w:bidi/>
        <w:jc w:val="both"/>
        <w:rPr>
          <w:rFonts w:cs="David" w:hint="cs"/>
          <w:rtl/>
        </w:rPr>
      </w:pPr>
      <w:r>
        <w:rPr>
          <w:rFonts w:cs="David" w:hint="cs"/>
          <w:rtl/>
        </w:rPr>
        <w:tab/>
        <w:t>- - -</w:t>
      </w:r>
    </w:p>
    <w:p w14:paraId="1E575AD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8459B4B" w14:textId="77777777" w:rsidR="00903341" w:rsidRDefault="00903341" w:rsidP="00903341">
      <w:pPr>
        <w:bidi/>
        <w:jc w:val="both"/>
        <w:rPr>
          <w:rFonts w:cs="David" w:hint="cs"/>
          <w:rtl/>
        </w:rPr>
      </w:pPr>
    </w:p>
    <w:p w14:paraId="416338E7" w14:textId="77777777" w:rsidR="00903341" w:rsidRDefault="00903341" w:rsidP="00903341">
      <w:pPr>
        <w:bidi/>
        <w:jc w:val="both"/>
        <w:rPr>
          <w:rFonts w:cs="David" w:hint="cs"/>
          <w:rtl/>
        </w:rPr>
      </w:pPr>
      <w:r>
        <w:rPr>
          <w:rFonts w:cs="David" w:hint="cs"/>
          <w:rtl/>
        </w:rPr>
        <w:tab/>
        <w:t xml:space="preserve">לא, כי הנושא הוא חשוב, חבר הכנסת אדרי. דרך אגב, אני לא יודע אם ביטול גורף, לא. יכול להיות. יש דברים שיש צורך בהם, אני לא בטוח שבמתכונת הזאת. למשל, תפעול הפורטל של הוועדות ודברים כאלה, אני חושב שטוב שייעשה בצורה מרוכזת, אני לא לגמרי שם, אבל אני אומר </w:t>
      </w:r>
      <w:r>
        <w:rPr>
          <w:rFonts w:cs="David"/>
          <w:rtl/>
        </w:rPr>
        <w:t>–</w:t>
      </w:r>
      <w:r>
        <w:rPr>
          <w:rFonts w:cs="David" w:hint="cs"/>
          <w:rtl/>
        </w:rPr>
        <w:t xml:space="preserve"> נדמה לי שבמתכונת הזאת, בעיני, אני אומר לכם כצרכן של השירות הזה. </w:t>
      </w:r>
    </w:p>
    <w:p w14:paraId="168AD9A6" w14:textId="77777777" w:rsidR="00903341" w:rsidRDefault="00903341" w:rsidP="00903341">
      <w:pPr>
        <w:bidi/>
        <w:jc w:val="both"/>
        <w:rPr>
          <w:rFonts w:cs="David" w:hint="cs"/>
          <w:rtl/>
        </w:rPr>
      </w:pPr>
    </w:p>
    <w:p w14:paraId="67CC8613" w14:textId="77777777" w:rsidR="00903341" w:rsidRDefault="00903341" w:rsidP="00903341">
      <w:pPr>
        <w:bidi/>
        <w:jc w:val="both"/>
        <w:rPr>
          <w:rFonts w:cs="David" w:hint="cs"/>
          <w:rtl/>
        </w:rPr>
      </w:pPr>
      <w:r>
        <w:rPr>
          <w:rFonts w:cs="David" w:hint="cs"/>
          <w:rtl/>
        </w:rPr>
        <w:tab/>
        <w:t xml:space="preserve">בא המנכ"ל, עשה לי שירות, הוא הרי לא עובד נגדי, הוא בא לעזור לי. נתן לי שירות, סייע לי, אני אומר לכם </w:t>
      </w:r>
      <w:r>
        <w:rPr>
          <w:rFonts w:cs="David"/>
          <w:rtl/>
        </w:rPr>
        <w:t>–</w:t>
      </w:r>
      <w:r>
        <w:rPr>
          <w:rFonts w:cs="David" w:hint="cs"/>
          <w:rtl/>
        </w:rPr>
        <w:t xml:space="preserve"> בעיני, יכול להיות שבגללי כי אני לא יודע להשתמש בזה, אני לא יודע מה הסיבה </w:t>
      </w:r>
      <w:r>
        <w:rPr>
          <w:rFonts w:cs="David"/>
          <w:rtl/>
        </w:rPr>
        <w:t>–</w:t>
      </w:r>
      <w:r>
        <w:rPr>
          <w:rFonts w:cs="David" w:hint="cs"/>
          <w:rtl/>
        </w:rPr>
        <w:t xml:space="preserve"> אני רק אומר בצורה הברורה ביותר, זה לא עובד טוב, לטעמי לפחות. </w:t>
      </w:r>
    </w:p>
    <w:p w14:paraId="2C407FC3" w14:textId="77777777" w:rsidR="00903341" w:rsidRDefault="00903341" w:rsidP="00903341">
      <w:pPr>
        <w:bidi/>
        <w:jc w:val="both"/>
        <w:rPr>
          <w:rFonts w:cs="David" w:hint="cs"/>
          <w:rtl/>
        </w:rPr>
      </w:pPr>
    </w:p>
    <w:p w14:paraId="41723528"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556E06C9" w14:textId="77777777" w:rsidR="00903341" w:rsidRDefault="00903341" w:rsidP="00903341">
      <w:pPr>
        <w:bidi/>
        <w:jc w:val="both"/>
        <w:rPr>
          <w:rFonts w:cs="David" w:hint="cs"/>
          <w:u w:val="single"/>
          <w:rtl/>
        </w:rPr>
      </w:pPr>
    </w:p>
    <w:p w14:paraId="79074341" w14:textId="77777777" w:rsidR="00903341" w:rsidRDefault="00903341" w:rsidP="00903341">
      <w:pPr>
        <w:bidi/>
        <w:jc w:val="both"/>
        <w:rPr>
          <w:rFonts w:cs="David" w:hint="cs"/>
          <w:rtl/>
        </w:rPr>
      </w:pPr>
      <w:r>
        <w:rPr>
          <w:rFonts w:cs="David" w:hint="cs"/>
          <w:rtl/>
        </w:rPr>
        <w:tab/>
        <w:t>ההחלטה הזאת למנות דוברים היא החלטה לכל יושבי-ראש הוועדות ולא יושבי-ראש הוועדות של הכנסת השמונה-עשרה, והיא לא לך בלבד או לחבר הכנסת גפני בלבד אלא גם לאחרים.</w:t>
      </w:r>
    </w:p>
    <w:p w14:paraId="26AC0695"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085403F" w14:textId="77777777" w:rsidR="00903341" w:rsidRDefault="00903341" w:rsidP="00903341">
      <w:pPr>
        <w:bidi/>
        <w:jc w:val="both"/>
        <w:rPr>
          <w:rFonts w:cs="David" w:hint="cs"/>
          <w:rtl/>
        </w:rPr>
      </w:pPr>
    </w:p>
    <w:p w14:paraId="02FE7A9F" w14:textId="77777777" w:rsidR="00903341" w:rsidRDefault="00903341" w:rsidP="00903341">
      <w:pPr>
        <w:bidi/>
        <w:jc w:val="both"/>
        <w:rPr>
          <w:rFonts w:cs="David" w:hint="cs"/>
          <w:rtl/>
        </w:rPr>
      </w:pPr>
      <w:r>
        <w:rPr>
          <w:rFonts w:cs="David" w:hint="cs"/>
          <w:rtl/>
        </w:rPr>
        <w:tab/>
        <w:t xml:space="preserve">ודאי, ודאי. </w:t>
      </w:r>
    </w:p>
    <w:p w14:paraId="77B2CF0B" w14:textId="77777777" w:rsidR="00903341" w:rsidRDefault="00903341" w:rsidP="00903341">
      <w:pPr>
        <w:bidi/>
        <w:jc w:val="both"/>
        <w:rPr>
          <w:rFonts w:cs="David" w:hint="cs"/>
          <w:rtl/>
        </w:rPr>
      </w:pPr>
    </w:p>
    <w:p w14:paraId="21BDDC6D"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0BBDFCB8" w14:textId="77777777" w:rsidR="00903341" w:rsidRDefault="00903341" w:rsidP="00903341">
      <w:pPr>
        <w:bidi/>
        <w:jc w:val="both"/>
        <w:rPr>
          <w:rFonts w:cs="David" w:hint="cs"/>
          <w:u w:val="single"/>
          <w:rtl/>
        </w:rPr>
      </w:pPr>
    </w:p>
    <w:p w14:paraId="1294DE63" w14:textId="77777777" w:rsidR="00903341" w:rsidRDefault="00903341" w:rsidP="00903341">
      <w:pPr>
        <w:bidi/>
        <w:jc w:val="both"/>
        <w:rPr>
          <w:rFonts w:cs="David" w:hint="cs"/>
          <w:rtl/>
        </w:rPr>
      </w:pPr>
      <w:r>
        <w:rPr>
          <w:rFonts w:cs="David" w:hint="cs"/>
          <w:rtl/>
        </w:rPr>
        <w:tab/>
        <w:t xml:space="preserve">ולכן, לא כל יושב-ראש ועדה יכול להחליט לפי ראות עיניו מה המצב </w:t>
      </w:r>
      <w:r>
        <w:rPr>
          <w:rFonts w:cs="David"/>
          <w:rtl/>
        </w:rPr>
        <w:t>–</w:t>
      </w:r>
      <w:r>
        <w:rPr>
          <w:rFonts w:cs="David" w:hint="cs"/>
          <w:rtl/>
        </w:rPr>
        <w:t xml:space="preserve"> אני מרוצה מהרכב הדוברים, לא מרוצה מהרכב הדוברים.</w:t>
      </w:r>
    </w:p>
    <w:p w14:paraId="742430A3" w14:textId="77777777" w:rsidR="00903341" w:rsidRDefault="00903341" w:rsidP="00903341">
      <w:pPr>
        <w:bidi/>
        <w:jc w:val="both"/>
        <w:rPr>
          <w:rFonts w:cs="David" w:hint="cs"/>
          <w:rtl/>
        </w:rPr>
      </w:pPr>
    </w:p>
    <w:p w14:paraId="2B6AD1A8" w14:textId="77777777" w:rsidR="00903341" w:rsidRDefault="00903341" w:rsidP="00903341">
      <w:pPr>
        <w:bidi/>
        <w:jc w:val="both"/>
        <w:rPr>
          <w:rFonts w:cs="David" w:hint="cs"/>
          <w:u w:val="single"/>
          <w:rtl/>
        </w:rPr>
      </w:pPr>
      <w:r>
        <w:rPr>
          <w:rFonts w:cs="David" w:hint="cs"/>
          <w:u w:val="single"/>
          <w:rtl/>
        </w:rPr>
        <w:t>איתן כבל</w:t>
      </w:r>
      <w:r w:rsidRPr="00E36EB4">
        <w:rPr>
          <w:rFonts w:cs="David" w:hint="cs"/>
          <w:u w:val="single"/>
          <w:rtl/>
        </w:rPr>
        <w:t>:</w:t>
      </w:r>
    </w:p>
    <w:p w14:paraId="3BF9D7FF" w14:textId="77777777" w:rsidR="00903341" w:rsidRDefault="00903341" w:rsidP="00903341">
      <w:pPr>
        <w:bidi/>
        <w:jc w:val="both"/>
        <w:rPr>
          <w:rFonts w:cs="David" w:hint="cs"/>
          <w:u w:val="single"/>
          <w:rtl/>
        </w:rPr>
      </w:pPr>
    </w:p>
    <w:p w14:paraId="7AE033CA" w14:textId="77777777" w:rsidR="00903341" w:rsidRDefault="00903341" w:rsidP="00903341">
      <w:pPr>
        <w:bidi/>
        <w:jc w:val="both"/>
        <w:rPr>
          <w:rFonts w:cs="David" w:hint="cs"/>
          <w:rtl/>
        </w:rPr>
      </w:pPr>
      <w:r>
        <w:rPr>
          <w:rFonts w:cs="David" w:hint="cs"/>
          <w:rtl/>
        </w:rPr>
        <w:tab/>
        <w:t xml:space="preserve">זה לא מינוי אישי. </w:t>
      </w:r>
    </w:p>
    <w:p w14:paraId="062FCAA4"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727DAB99" w14:textId="77777777" w:rsidR="00903341" w:rsidRDefault="00903341" w:rsidP="00903341">
      <w:pPr>
        <w:bidi/>
        <w:jc w:val="both"/>
        <w:rPr>
          <w:rFonts w:cs="David" w:hint="cs"/>
          <w:u w:val="single"/>
          <w:rtl/>
        </w:rPr>
      </w:pPr>
    </w:p>
    <w:p w14:paraId="5A2D0B5C" w14:textId="77777777" w:rsidR="00903341" w:rsidRDefault="00903341" w:rsidP="00903341">
      <w:pPr>
        <w:bidi/>
        <w:jc w:val="both"/>
        <w:rPr>
          <w:rFonts w:cs="David" w:hint="cs"/>
          <w:rtl/>
        </w:rPr>
      </w:pPr>
      <w:r>
        <w:rPr>
          <w:rFonts w:cs="David" w:hint="cs"/>
          <w:rtl/>
        </w:rPr>
        <w:tab/>
        <w:t>זה לא מינוי אישי. זה משרת אמון, אני לא יודע. האם זו משרת אמון?</w:t>
      </w:r>
    </w:p>
    <w:p w14:paraId="0D19AF27" w14:textId="77777777" w:rsidR="00903341" w:rsidRDefault="00903341" w:rsidP="00903341">
      <w:pPr>
        <w:bidi/>
        <w:jc w:val="both"/>
        <w:rPr>
          <w:rFonts w:cs="David" w:hint="cs"/>
          <w:rtl/>
        </w:rPr>
      </w:pPr>
      <w:r>
        <w:rPr>
          <w:rFonts w:cs="David"/>
          <w:rtl/>
        </w:rPr>
        <w:br/>
      </w:r>
      <w:r>
        <w:rPr>
          <w:rFonts w:cs="David" w:hint="cs"/>
          <w:u w:val="single"/>
          <w:rtl/>
        </w:rPr>
        <w:t>מנכ"ל הכנסת דן לנדאו:</w:t>
      </w:r>
    </w:p>
    <w:p w14:paraId="2D611FC5" w14:textId="77777777" w:rsidR="00903341" w:rsidRDefault="00903341" w:rsidP="00903341">
      <w:pPr>
        <w:bidi/>
        <w:jc w:val="both"/>
        <w:rPr>
          <w:rFonts w:cs="David" w:hint="cs"/>
          <w:rtl/>
        </w:rPr>
      </w:pPr>
    </w:p>
    <w:p w14:paraId="020C8FAD" w14:textId="77777777" w:rsidR="00903341" w:rsidRDefault="00903341" w:rsidP="00903341">
      <w:pPr>
        <w:bidi/>
        <w:jc w:val="both"/>
        <w:rPr>
          <w:rFonts w:cs="David" w:hint="cs"/>
          <w:rtl/>
        </w:rPr>
      </w:pPr>
      <w:r>
        <w:rPr>
          <w:rFonts w:cs="David" w:hint="cs"/>
          <w:rtl/>
        </w:rPr>
        <w:tab/>
        <w:t xml:space="preserve">לא. </w:t>
      </w:r>
    </w:p>
    <w:p w14:paraId="36F0A1C9"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487B6FDE" w14:textId="77777777" w:rsidR="00903341" w:rsidRDefault="00903341" w:rsidP="00903341">
      <w:pPr>
        <w:bidi/>
        <w:jc w:val="both"/>
        <w:rPr>
          <w:rFonts w:cs="David" w:hint="cs"/>
          <w:u w:val="single"/>
          <w:rtl/>
        </w:rPr>
      </w:pPr>
    </w:p>
    <w:p w14:paraId="427F6BF1" w14:textId="77777777" w:rsidR="00903341" w:rsidRDefault="00903341" w:rsidP="00903341">
      <w:pPr>
        <w:bidi/>
        <w:jc w:val="both"/>
        <w:rPr>
          <w:rFonts w:cs="David" w:hint="cs"/>
          <w:rtl/>
        </w:rPr>
      </w:pPr>
      <w:r>
        <w:rPr>
          <w:rFonts w:cs="David" w:hint="cs"/>
          <w:rtl/>
        </w:rPr>
        <w:tab/>
        <w:t xml:space="preserve">הנה, המנכ"ל אומר שלא. זה לא עוזר </w:t>
      </w:r>
      <w:proofErr w:type="spellStart"/>
      <w:r>
        <w:rPr>
          <w:rFonts w:cs="David" w:hint="cs"/>
          <w:rtl/>
        </w:rPr>
        <w:t>פרלמנטרי</w:t>
      </w:r>
      <w:proofErr w:type="spellEnd"/>
      <w:r>
        <w:rPr>
          <w:rFonts w:cs="David" w:hint="cs"/>
          <w:rtl/>
        </w:rPr>
        <w:t>, בקיצור.</w:t>
      </w:r>
    </w:p>
    <w:p w14:paraId="2D5CE3A7" w14:textId="77777777" w:rsidR="00903341" w:rsidRDefault="00903341" w:rsidP="00903341">
      <w:pPr>
        <w:bidi/>
        <w:jc w:val="both"/>
        <w:rPr>
          <w:rFonts w:cs="David" w:hint="cs"/>
          <w:rtl/>
        </w:rPr>
      </w:pPr>
    </w:p>
    <w:p w14:paraId="5F96551C" w14:textId="77777777" w:rsidR="00903341" w:rsidRDefault="00903341" w:rsidP="00903341">
      <w:pPr>
        <w:bidi/>
        <w:jc w:val="both"/>
        <w:rPr>
          <w:rFonts w:cs="David" w:hint="cs"/>
          <w:rtl/>
        </w:rPr>
      </w:pPr>
    </w:p>
    <w:p w14:paraId="254BEC0A"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6CAAFF71" w14:textId="77777777" w:rsidR="00903341" w:rsidRDefault="00903341" w:rsidP="00903341">
      <w:pPr>
        <w:bidi/>
        <w:jc w:val="both"/>
        <w:rPr>
          <w:rFonts w:cs="David" w:hint="cs"/>
          <w:u w:val="single"/>
          <w:rtl/>
        </w:rPr>
      </w:pPr>
    </w:p>
    <w:p w14:paraId="77167AA6" w14:textId="77777777" w:rsidR="00903341" w:rsidRDefault="00903341" w:rsidP="00903341">
      <w:pPr>
        <w:bidi/>
        <w:jc w:val="both"/>
        <w:rPr>
          <w:rFonts w:cs="David" w:hint="cs"/>
          <w:rtl/>
        </w:rPr>
      </w:pPr>
      <w:r>
        <w:rPr>
          <w:rFonts w:cs="David" w:hint="cs"/>
          <w:rtl/>
        </w:rPr>
        <w:tab/>
        <w:t xml:space="preserve">זה כמו דובר משרד. </w:t>
      </w:r>
    </w:p>
    <w:p w14:paraId="346C2206"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362136D" w14:textId="77777777" w:rsidR="00903341" w:rsidRDefault="00903341" w:rsidP="00903341">
      <w:pPr>
        <w:bidi/>
        <w:jc w:val="both"/>
        <w:rPr>
          <w:rFonts w:cs="David" w:hint="cs"/>
          <w:rtl/>
        </w:rPr>
      </w:pPr>
    </w:p>
    <w:p w14:paraId="54900EDE" w14:textId="77777777" w:rsidR="00903341" w:rsidRDefault="00903341" w:rsidP="00903341">
      <w:pPr>
        <w:bidi/>
        <w:jc w:val="both"/>
        <w:rPr>
          <w:rFonts w:cs="David" w:hint="cs"/>
          <w:rtl/>
        </w:rPr>
      </w:pPr>
      <w:r>
        <w:rPr>
          <w:rFonts w:cs="David" w:hint="cs"/>
          <w:rtl/>
        </w:rPr>
        <w:tab/>
        <w:t xml:space="preserve">לא, לא, זה לא משרת אמון, חבר הכנסת טיבי. זאת לא משרת אמון אבל יש שאלה. אני שואל אותך. אני בסוף אחראי גם לכספי הציבור. באים ומעמידים לי מערכת שאני עומד בראשה כיושב-ראש ועדה ואני אומר </w:t>
      </w:r>
      <w:r>
        <w:rPr>
          <w:rFonts w:cs="David"/>
          <w:rtl/>
        </w:rPr>
        <w:t>–</w:t>
      </w:r>
      <w:r>
        <w:rPr>
          <w:rFonts w:cs="David" w:hint="cs"/>
          <w:rtl/>
        </w:rPr>
        <w:t xml:space="preserve"> רבותי, אפשר לחסוך פה כסף ציבורי. אתה לא חושב שבמסגרת דיוני ועדת התקציב של הכנסת אני צריך לשים את זה על השולחן? אם אתה חושב שאני לא צריך אלא אני צריך להגיד </w:t>
      </w:r>
      <w:r>
        <w:rPr>
          <w:rFonts w:cs="David"/>
          <w:rtl/>
        </w:rPr>
        <w:t>–</w:t>
      </w:r>
      <w:r>
        <w:rPr>
          <w:rFonts w:cs="David" w:hint="cs"/>
          <w:rtl/>
        </w:rPr>
        <w:t xml:space="preserve"> המנכ"ל נתן לי, תודה רבה, אני שם את זה וממשיך הלאה </w:t>
      </w:r>
      <w:r>
        <w:rPr>
          <w:rFonts w:cs="David"/>
          <w:rtl/>
        </w:rPr>
        <w:t>–</w:t>
      </w:r>
      <w:r>
        <w:rPr>
          <w:rFonts w:cs="David" w:hint="cs"/>
          <w:rtl/>
        </w:rPr>
        <w:t xml:space="preserve"> אין בעיה. אני חושב שזה לא ככה. </w:t>
      </w:r>
    </w:p>
    <w:p w14:paraId="3597456C" w14:textId="77777777" w:rsidR="00903341" w:rsidRDefault="00903341" w:rsidP="00903341">
      <w:pPr>
        <w:bidi/>
        <w:jc w:val="both"/>
        <w:rPr>
          <w:rFonts w:cs="David" w:hint="cs"/>
          <w:rtl/>
        </w:rPr>
      </w:pPr>
    </w:p>
    <w:p w14:paraId="074F13DC"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7FB9874E" w14:textId="77777777" w:rsidR="00903341" w:rsidRDefault="00903341" w:rsidP="00903341">
      <w:pPr>
        <w:bidi/>
        <w:jc w:val="both"/>
        <w:rPr>
          <w:rFonts w:cs="David" w:hint="cs"/>
          <w:u w:val="single"/>
          <w:rtl/>
        </w:rPr>
      </w:pPr>
    </w:p>
    <w:p w14:paraId="0B88B7DF" w14:textId="77777777" w:rsidR="00903341" w:rsidRDefault="00903341" w:rsidP="00903341">
      <w:pPr>
        <w:bidi/>
        <w:jc w:val="both"/>
        <w:rPr>
          <w:rFonts w:cs="David" w:hint="cs"/>
          <w:rtl/>
        </w:rPr>
      </w:pPr>
      <w:r>
        <w:rPr>
          <w:rFonts w:cs="David" w:hint="cs"/>
          <w:rtl/>
        </w:rPr>
        <w:tab/>
        <w:t>בעניין הזה אני חושב שאתה צודק.</w:t>
      </w:r>
    </w:p>
    <w:p w14:paraId="1702954B"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262953" w14:textId="77777777" w:rsidR="00903341" w:rsidRDefault="00903341" w:rsidP="00903341">
      <w:pPr>
        <w:bidi/>
        <w:jc w:val="both"/>
        <w:rPr>
          <w:rFonts w:cs="David" w:hint="cs"/>
          <w:rtl/>
        </w:rPr>
      </w:pPr>
    </w:p>
    <w:p w14:paraId="280C2F25" w14:textId="77777777" w:rsidR="00903341" w:rsidRDefault="00903341" w:rsidP="00903341">
      <w:pPr>
        <w:bidi/>
        <w:jc w:val="both"/>
        <w:rPr>
          <w:rFonts w:cs="David" w:hint="cs"/>
          <w:rtl/>
        </w:rPr>
      </w:pPr>
      <w:r>
        <w:rPr>
          <w:rFonts w:cs="David" w:hint="cs"/>
          <w:rtl/>
        </w:rPr>
        <w:tab/>
        <w:t xml:space="preserve">אני חושב שזאת חובתי להגיד </w:t>
      </w:r>
      <w:r>
        <w:rPr>
          <w:rFonts w:cs="David"/>
          <w:rtl/>
        </w:rPr>
        <w:t>–</w:t>
      </w:r>
      <w:r>
        <w:rPr>
          <w:rFonts w:cs="David" w:hint="cs"/>
          <w:rtl/>
        </w:rPr>
        <w:t xml:space="preserve"> רבותי, העמידו לרשותי תקציב, העמידו לרשותי מערכת שהיא נעשתה רק בכוונה טובה ועם קונספציה, עם הרבה מאוד היגיון מאחוריה, אבל מניסיון חיי הפרטי שלי, בעבודה היומיומית שלי, משהו כאן לא עובד. </w:t>
      </w:r>
    </w:p>
    <w:p w14:paraId="767957AF"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2825CC16" w14:textId="77777777" w:rsidR="00903341" w:rsidRDefault="00903341" w:rsidP="00903341">
      <w:pPr>
        <w:bidi/>
        <w:jc w:val="both"/>
        <w:rPr>
          <w:rFonts w:cs="David" w:hint="cs"/>
          <w:u w:val="single"/>
          <w:rtl/>
        </w:rPr>
      </w:pPr>
    </w:p>
    <w:p w14:paraId="4D13370B" w14:textId="77777777" w:rsidR="00903341" w:rsidRDefault="00903341" w:rsidP="00903341">
      <w:pPr>
        <w:bidi/>
        <w:jc w:val="both"/>
        <w:rPr>
          <w:rFonts w:cs="David" w:hint="cs"/>
          <w:rtl/>
        </w:rPr>
      </w:pPr>
      <w:r>
        <w:rPr>
          <w:rFonts w:cs="David" w:hint="cs"/>
          <w:rtl/>
        </w:rPr>
        <w:tab/>
        <w:t xml:space="preserve">יש הצעה לסדר שלי ושל איתן כבל, ברשותך אדוני. אתה הודעת לפני שבוע שאתה מעלה את הדיון על-פי בקשתו של חבר הכנסת גפני. </w:t>
      </w:r>
    </w:p>
    <w:p w14:paraId="75336CAC" w14:textId="77777777" w:rsidR="00903341" w:rsidRDefault="00903341" w:rsidP="00903341">
      <w:pPr>
        <w:bidi/>
        <w:jc w:val="both"/>
        <w:rPr>
          <w:rFonts w:cs="David" w:hint="cs"/>
          <w:rtl/>
        </w:rPr>
      </w:pPr>
    </w:p>
    <w:p w14:paraId="50DCEDDB"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69DCFA3" w14:textId="77777777" w:rsidR="00903341" w:rsidRDefault="00903341" w:rsidP="00903341">
      <w:pPr>
        <w:bidi/>
        <w:jc w:val="both"/>
        <w:rPr>
          <w:rFonts w:cs="David" w:hint="cs"/>
          <w:rtl/>
        </w:rPr>
      </w:pPr>
    </w:p>
    <w:p w14:paraId="2F337B54" w14:textId="77777777" w:rsidR="00903341" w:rsidRDefault="00903341" w:rsidP="00903341">
      <w:pPr>
        <w:bidi/>
        <w:jc w:val="both"/>
        <w:rPr>
          <w:rFonts w:cs="David" w:hint="cs"/>
          <w:rtl/>
        </w:rPr>
      </w:pPr>
      <w:r>
        <w:rPr>
          <w:rFonts w:cs="David" w:hint="cs"/>
          <w:rtl/>
        </w:rPr>
        <w:tab/>
        <w:t xml:space="preserve">נכון. </w:t>
      </w:r>
    </w:p>
    <w:p w14:paraId="650F1A8F"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0F7AC003" w14:textId="77777777" w:rsidR="00903341" w:rsidRDefault="00903341" w:rsidP="00903341">
      <w:pPr>
        <w:bidi/>
        <w:jc w:val="both"/>
        <w:rPr>
          <w:rFonts w:cs="David" w:hint="cs"/>
          <w:u w:val="single"/>
          <w:rtl/>
        </w:rPr>
      </w:pPr>
    </w:p>
    <w:p w14:paraId="7324E151" w14:textId="77777777" w:rsidR="00903341" w:rsidRDefault="00903341" w:rsidP="00903341">
      <w:pPr>
        <w:bidi/>
        <w:jc w:val="both"/>
        <w:rPr>
          <w:rFonts w:cs="David" w:hint="cs"/>
          <w:rtl/>
        </w:rPr>
      </w:pPr>
      <w:r>
        <w:rPr>
          <w:rFonts w:cs="David" w:hint="cs"/>
          <w:rtl/>
        </w:rPr>
        <w:tab/>
        <w:t xml:space="preserve">היה כאן חבר הכנסת גפני, בעל ההצעה, והודיע שהוא מבקש לא לדון בנושא, והוא עזב את הדיון. תגיד, מה אנחנו, מריונטות? אז תבטל את הדיון לפי בקשתו של המציע. מקובל בכנסת. </w:t>
      </w:r>
    </w:p>
    <w:p w14:paraId="68E4E366"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FF4AD60" w14:textId="77777777" w:rsidR="00903341" w:rsidRDefault="00903341" w:rsidP="00903341">
      <w:pPr>
        <w:bidi/>
        <w:jc w:val="both"/>
        <w:rPr>
          <w:rFonts w:cs="David" w:hint="cs"/>
          <w:rtl/>
        </w:rPr>
      </w:pPr>
    </w:p>
    <w:p w14:paraId="58AC163D" w14:textId="77777777" w:rsidR="00903341" w:rsidRDefault="00903341" w:rsidP="00903341">
      <w:pPr>
        <w:bidi/>
        <w:jc w:val="both"/>
        <w:rPr>
          <w:rFonts w:cs="David" w:hint="cs"/>
          <w:rtl/>
        </w:rPr>
      </w:pPr>
      <w:r>
        <w:rPr>
          <w:rFonts w:cs="David" w:hint="cs"/>
          <w:rtl/>
        </w:rPr>
        <w:tab/>
        <w:t xml:space="preserve">חבר הכנסת טיבי, אני לא אקיים את הדיון עכשיו, זה ברור לך, כי לא ניתן לקיים אותו בצורה הזאת. </w:t>
      </w:r>
    </w:p>
    <w:p w14:paraId="5CDDFE3F"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4B6F99CB" w14:textId="77777777" w:rsidR="00903341" w:rsidRDefault="00903341" w:rsidP="00903341">
      <w:pPr>
        <w:bidi/>
        <w:jc w:val="both"/>
        <w:rPr>
          <w:rFonts w:cs="David" w:hint="cs"/>
          <w:u w:val="single"/>
          <w:rtl/>
        </w:rPr>
      </w:pPr>
    </w:p>
    <w:p w14:paraId="136BD199" w14:textId="77777777" w:rsidR="00903341" w:rsidRDefault="00903341" w:rsidP="00903341">
      <w:pPr>
        <w:bidi/>
        <w:jc w:val="both"/>
        <w:rPr>
          <w:rFonts w:cs="David" w:hint="cs"/>
          <w:rtl/>
        </w:rPr>
      </w:pPr>
      <w:r>
        <w:rPr>
          <w:rFonts w:cs="David" w:hint="cs"/>
          <w:rtl/>
        </w:rPr>
        <w:tab/>
        <w:t xml:space="preserve">אני מודה לך. </w:t>
      </w:r>
    </w:p>
    <w:p w14:paraId="2A548DAF"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8CC47C5" w14:textId="77777777" w:rsidR="00903341" w:rsidRDefault="00903341" w:rsidP="00903341">
      <w:pPr>
        <w:bidi/>
        <w:jc w:val="both"/>
        <w:rPr>
          <w:rFonts w:cs="David" w:hint="cs"/>
          <w:rtl/>
        </w:rPr>
      </w:pPr>
    </w:p>
    <w:p w14:paraId="1FEA1833" w14:textId="77777777" w:rsidR="00903341" w:rsidRDefault="00903341" w:rsidP="00903341">
      <w:pPr>
        <w:bidi/>
        <w:jc w:val="both"/>
        <w:rPr>
          <w:rFonts w:cs="David" w:hint="cs"/>
          <w:rtl/>
        </w:rPr>
      </w:pPr>
      <w:r>
        <w:rPr>
          <w:rFonts w:cs="David" w:hint="cs"/>
          <w:rtl/>
        </w:rPr>
        <w:tab/>
        <w:t xml:space="preserve">יחד עם זאת, כאשר אנחנו נדון כאן בתקציב ונגיע לשיא כוח-האדם, נגלה שחזרנו לדיון הזה, מה לעשות. </w:t>
      </w:r>
    </w:p>
    <w:p w14:paraId="72AF28E0"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44C01D19" w14:textId="77777777" w:rsidR="00903341" w:rsidRDefault="00903341" w:rsidP="00903341">
      <w:pPr>
        <w:bidi/>
        <w:jc w:val="both"/>
        <w:rPr>
          <w:rFonts w:cs="David" w:hint="cs"/>
          <w:u w:val="single"/>
          <w:rtl/>
        </w:rPr>
      </w:pPr>
    </w:p>
    <w:p w14:paraId="19292E83" w14:textId="77777777" w:rsidR="00903341" w:rsidRDefault="00903341" w:rsidP="00903341">
      <w:pPr>
        <w:bidi/>
        <w:jc w:val="both"/>
        <w:rPr>
          <w:rFonts w:cs="David" w:hint="cs"/>
          <w:rtl/>
        </w:rPr>
      </w:pPr>
      <w:r>
        <w:rPr>
          <w:rFonts w:cs="David" w:hint="cs"/>
          <w:rtl/>
        </w:rPr>
        <w:tab/>
        <w:t xml:space="preserve">אתה צודק, אבל יש כאן עניין שאני קצת לא מבין, אני רק מחליף פה </w:t>
      </w:r>
      <w:r>
        <w:rPr>
          <w:rFonts w:cs="David"/>
          <w:rtl/>
        </w:rPr>
        <w:t>–</w:t>
      </w:r>
      <w:r>
        <w:rPr>
          <w:rFonts w:cs="David" w:hint="cs"/>
          <w:rtl/>
        </w:rPr>
        <w:t xml:space="preserve"> אני שחקן ספסל בוועדה.</w:t>
      </w:r>
    </w:p>
    <w:p w14:paraId="5BEA16AE" w14:textId="77777777" w:rsidR="00903341" w:rsidRDefault="00903341" w:rsidP="00903341">
      <w:pPr>
        <w:bidi/>
        <w:jc w:val="both"/>
        <w:rPr>
          <w:rFonts w:cs="David" w:hint="cs"/>
          <w:rtl/>
        </w:rPr>
      </w:pPr>
    </w:p>
    <w:p w14:paraId="3E74E8CD" w14:textId="77777777" w:rsidR="00903341" w:rsidRDefault="00903341" w:rsidP="00903341">
      <w:pPr>
        <w:bidi/>
        <w:jc w:val="both"/>
        <w:rPr>
          <w:rFonts w:cs="David" w:hint="cs"/>
          <w:rtl/>
        </w:rPr>
      </w:pPr>
    </w:p>
    <w:p w14:paraId="2613E747" w14:textId="77777777" w:rsidR="00903341" w:rsidRDefault="00903341" w:rsidP="00903341">
      <w:pPr>
        <w:bidi/>
        <w:jc w:val="both"/>
        <w:rPr>
          <w:rFonts w:cs="David" w:hint="cs"/>
          <w:u w:val="single"/>
          <w:rtl/>
        </w:rPr>
      </w:pPr>
      <w:r>
        <w:rPr>
          <w:rFonts w:cs="David"/>
          <w:rtl/>
        </w:rPr>
        <w:br/>
      </w: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649C4A5C" w14:textId="77777777" w:rsidR="00903341" w:rsidRDefault="00903341" w:rsidP="00903341">
      <w:pPr>
        <w:bidi/>
        <w:jc w:val="both"/>
        <w:rPr>
          <w:rFonts w:cs="David" w:hint="cs"/>
          <w:u w:val="single"/>
          <w:rtl/>
        </w:rPr>
      </w:pPr>
    </w:p>
    <w:p w14:paraId="5ADD94C5" w14:textId="77777777" w:rsidR="00903341" w:rsidRDefault="00903341" w:rsidP="00903341">
      <w:pPr>
        <w:bidi/>
        <w:jc w:val="both"/>
        <w:rPr>
          <w:rFonts w:cs="David" w:hint="cs"/>
          <w:rtl/>
        </w:rPr>
      </w:pPr>
      <w:r>
        <w:rPr>
          <w:rFonts w:cs="David" w:hint="cs"/>
          <w:rtl/>
        </w:rPr>
        <w:tab/>
        <w:t xml:space="preserve">אורח לרגע רואה כל פגע. </w:t>
      </w:r>
    </w:p>
    <w:p w14:paraId="01A1323F"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201144D9" w14:textId="77777777" w:rsidR="00903341" w:rsidRDefault="00903341" w:rsidP="00903341">
      <w:pPr>
        <w:bidi/>
        <w:jc w:val="both"/>
        <w:rPr>
          <w:rFonts w:cs="David" w:hint="cs"/>
          <w:u w:val="single"/>
          <w:rtl/>
        </w:rPr>
      </w:pPr>
    </w:p>
    <w:p w14:paraId="518B07E2" w14:textId="77777777" w:rsidR="00903341" w:rsidRDefault="00903341" w:rsidP="00903341">
      <w:pPr>
        <w:bidi/>
        <w:jc w:val="both"/>
        <w:rPr>
          <w:rFonts w:cs="David" w:hint="cs"/>
          <w:rtl/>
        </w:rPr>
      </w:pPr>
      <w:r>
        <w:rPr>
          <w:rFonts w:cs="David" w:hint="cs"/>
          <w:rtl/>
        </w:rPr>
        <w:tab/>
        <w:t xml:space="preserve">אבל אתה לא סתם מחליף, אתה "סופר </w:t>
      </w:r>
      <w:proofErr w:type="spellStart"/>
      <w:r>
        <w:rPr>
          <w:rFonts w:cs="David" w:hint="cs"/>
          <w:rtl/>
        </w:rPr>
        <w:t>טנקר</w:t>
      </w:r>
      <w:proofErr w:type="spellEnd"/>
      <w:r>
        <w:rPr>
          <w:rFonts w:cs="David" w:hint="cs"/>
          <w:rtl/>
        </w:rPr>
        <w:t xml:space="preserve">". </w:t>
      </w:r>
    </w:p>
    <w:p w14:paraId="5DBA4047"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4D40DDC7" w14:textId="77777777" w:rsidR="00903341" w:rsidRDefault="00903341" w:rsidP="00903341">
      <w:pPr>
        <w:bidi/>
        <w:jc w:val="both"/>
        <w:rPr>
          <w:rFonts w:cs="David" w:hint="cs"/>
          <w:u w:val="single"/>
          <w:rtl/>
        </w:rPr>
      </w:pPr>
    </w:p>
    <w:p w14:paraId="4C88EA0B" w14:textId="77777777" w:rsidR="00903341" w:rsidRDefault="00903341" w:rsidP="00903341">
      <w:pPr>
        <w:bidi/>
        <w:jc w:val="both"/>
        <w:rPr>
          <w:rFonts w:cs="David" w:hint="cs"/>
          <w:rtl/>
        </w:rPr>
      </w:pPr>
      <w:r>
        <w:rPr>
          <w:rFonts w:cs="David" w:hint="cs"/>
          <w:rtl/>
        </w:rPr>
        <w:tab/>
        <w:t xml:space="preserve">מה שלא ברור לי, שמקיימים עכשיו את הדיון </w:t>
      </w:r>
      <w:r>
        <w:rPr>
          <w:rFonts w:cs="David"/>
          <w:rtl/>
        </w:rPr>
        <w:t>–</w:t>
      </w:r>
      <w:r>
        <w:rPr>
          <w:rFonts w:cs="David" w:hint="cs"/>
          <w:rtl/>
        </w:rPr>
        <w:t xml:space="preserve"> כבר התרנגולות ברחו מהלול. </w:t>
      </w:r>
    </w:p>
    <w:p w14:paraId="3B877E2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FFE6C0" w14:textId="77777777" w:rsidR="00903341" w:rsidRDefault="00903341" w:rsidP="00903341">
      <w:pPr>
        <w:bidi/>
        <w:jc w:val="both"/>
        <w:rPr>
          <w:rFonts w:cs="David" w:hint="cs"/>
          <w:rtl/>
        </w:rPr>
      </w:pPr>
    </w:p>
    <w:p w14:paraId="0F443742" w14:textId="77777777" w:rsidR="00903341" w:rsidRDefault="00903341" w:rsidP="00903341">
      <w:pPr>
        <w:bidi/>
        <w:jc w:val="both"/>
        <w:rPr>
          <w:rFonts w:cs="David" w:hint="cs"/>
          <w:rtl/>
        </w:rPr>
      </w:pPr>
      <w:r>
        <w:rPr>
          <w:rFonts w:cs="David" w:hint="cs"/>
          <w:rtl/>
        </w:rPr>
        <w:tab/>
        <w:t xml:space="preserve">לא, זה לא נכון, חבר הכנסת כבל. </w:t>
      </w:r>
    </w:p>
    <w:p w14:paraId="47089AD8"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30292F54" w14:textId="77777777" w:rsidR="00903341" w:rsidRDefault="00903341" w:rsidP="00903341">
      <w:pPr>
        <w:bidi/>
        <w:jc w:val="both"/>
        <w:rPr>
          <w:rFonts w:cs="David" w:hint="cs"/>
          <w:u w:val="single"/>
          <w:rtl/>
        </w:rPr>
      </w:pPr>
    </w:p>
    <w:p w14:paraId="370981B5" w14:textId="77777777" w:rsidR="00903341" w:rsidRDefault="00903341" w:rsidP="00903341">
      <w:pPr>
        <w:bidi/>
        <w:jc w:val="both"/>
        <w:rPr>
          <w:rFonts w:cs="David" w:hint="cs"/>
          <w:rtl/>
        </w:rPr>
      </w:pPr>
      <w:r>
        <w:rPr>
          <w:rFonts w:cs="David" w:hint="cs"/>
          <w:rtl/>
        </w:rPr>
        <w:tab/>
        <w:t xml:space="preserve">סליחה, תקנו אותי אם אני טועה. אני יודע שהיו פה ועדות והיו בחינות ונבחרו. עכשיו מה אנחנו אומרים, התרנגולת לא מתאימה לנו? </w:t>
      </w:r>
    </w:p>
    <w:p w14:paraId="02C1CE9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01EC4BA" w14:textId="77777777" w:rsidR="00903341" w:rsidRDefault="00903341" w:rsidP="00903341">
      <w:pPr>
        <w:bidi/>
        <w:jc w:val="both"/>
        <w:rPr>
          <w:rFonts w:cs="David" w:hint="cs"/>
          <w:rtl/>
        </w:rPr>
      </w:pPr>
    </w:p>
    <w:p w14:paraId="176DFFEC" w14:textId="77777777" w:rsidR="00903341" w:rsidRDefault="00903341" w:rsidP="00903341">
      <w:pPr>
        <w:bidi/>
        <w:jc w:val="both"/>
        <w:rPr>
          <w:rFonts w:cs="David" w:hint="cs"/>
          <w:rtl/>
        </w:rPr>
      </w:pPr>
      <w:r>
        <w:rPr>
          <w:rFonts w:cs="David" w:hint="cs"/>
          <w:rtl/>
        </w:rPr>
        <w:tab/>
        <w:t xml:space="preserve">כן, אבל אפשר להפסיק את העניין, מה זאת אומרת. </w:t>
      </w:r>
    </w:p>
    <w:p w14:paraId="71FFBDE0"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7B241C9A" w14:textId="77777777" w:rsidR="00903341" w:rsidRDefault="00903341" w:rsidP="00903341">
      <w:pPr>
        <w:bidi/>
        <w:jc w:val="both"/>
        <w:rPr>
          <w:rFonts w:cs="David" w:hint="cs"/>
          <w:u w:val="single"/>
          <w:rtl/>
        </w:rPr>
      </w:pPr>
    </w:p>
    <w:p w14:paraId="336A453E" w14:textId="77777777" w:rsidR="00903341" w:rsidRDefault="00903341" w:rsidP="00903341">
      <w:pPr>
        <w:bidi/>
        <w:jc w:val="both"/>
        <w:rPr>
          <w:rFonts w:cs="David" w:hint="cs"/>
          <w:rtl/>
        </w:rPr>
      </w:pPr>
      <w:r>
        <w:rPr>
          <w:rFonts w:cs="David" w:hint="cs"/>
          <w:rtl/>
        </w:rPr>
        <w:tab/>
        <w:t xml:space="preserve">אבל יצרו כבר עם אנשים התקשרויות. </w:t>
      </w:r>
    </w:p>
    <w:p w14:paraId="0EEF3AC3"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AADF926" w14:textId="77777777" w:rsidR="00903341" w:rsidRDefault="00903341" w:rsidP="00903341">
      <w:pPr>
        <w:bidi/>
        <w:jc w:val="both"/>
        <w:rPr>
          <w:rFonts w:cs="David" w:hint="cs"/>
          <w:rtl/>
        </w:rPr>
      </w:pPr>
    </w:p>
    <w:p w14:paraId="4F3BE405" w14:textId="77777777" w:rsidR="00903341" w:rsidRDefault="00903341" w:rsidP="00903341">
      <w:pPr>
        <w:bidi/>
        <w:jc w:val="both"/>
        <w:rPr>
          <w:rFonts w:cs="David" w:hint="cs"/>
          <w:rtl/>
        </w:rPr>
      </w:pPr>
      <w:r>
        <w:rPr>
          <w:rFonts w:cs="David" w:hint="cs"/>
          <w:rtl/>
        </w:rPr>
        <w:tab/>
        <w:t xml:space="preserve">אז מה, אז יסיימו את תקופת החוזה. החוזה הוא לא למאה שנה. </w:t>
      </w:r>
    </w:p>
    <w:p w14:paraId="47A77D04"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7F73DD30" w14:textId="77777777" w:rsidR="00903341" w:rsidRDefault="00903341" w:rsidP="00903341">
      <w:pPr>
        <w:bidi/>
        <w:jc w:val="both"/>
        <w:rPr>
          <w:rFonts w:cs="David" w:hint="cs"/>
          <w:u w:val="single"/>
          <w:rtl/>
        </w:rPr>
      </w:pPr>
    </w:p>
    <w:p w14:paraId="1AF9795E" w14:textId="77777777" w:rsidR="00903341" w:rsidRDefault="00903341" w:rsidP="00903341">
      <w:pPr>
        <w:bidi/>
        <w:jc w:val="both"/>
        <w:rPr>
          <w:rFonts w:cs="David" w:hint="cs"/>
          <w:rtl/>
        </w:rPr>
      </w:pPr>
      <w:r>
        <w:rPr>
          <w:rFonts w:cs="David" w:hint="cs"/>
          <w:rtl/>
        </w:rPr>
        <w:tab/>
        <w:t xml:space="preserve">מה אתה רוצה, לבטל? אתה יכול לשפר, למה לבטל? לשפר. </w:t>
      </w:r>
    </w:p>
    <w:p w14:paraId="6FB1D999"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4F5A33E" w14:textId="77777777" w:rsidR="00903341" w:rsidRDefault="00903341" w:rsidP="00903341">
      <w:pPr>
        <w:bidi/>
        <w:jc w:val="both"/>
        <w:rPr>
          <w:rFonts w:cs="David" w:hint="cs"/>
          <w:u w:val="single"/>
          <w:rtl/>
        </w:rPr>
      </w:pPr>
    </w:p>
    <w:p w14:paraId="2E84414A" w14:textId="77777777" w:rsidR="00903341" w:rsidRDefault="00903341" w:rsidP="00903341">
      <w:pPr>
        <w:bidi/>
        <w:jc w:val="both"/>
        <w:rPr>
          <w:rFonts w:cs="David" w:hint="cs"/>
          <w:rtl/>
        </w:rPr>
      </w:pPr>
      <w:r>
        <w:rPr>
          <w:rFonts w:cs="David" w:hint="cs"/>
          <w:rtl/>
        </w:rPr>
        <w:tab/>
        <w:t xml:space="preserve">אבל הוא אושר כפיילוט. </w:t>
      </w:r>
    </w:p>
    <w:p w14:paraId="22C97D77"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26DEFFF2" w14:textId="77777777" w:rsidR="00903341" w:rsidRDefault="00903341" w:rsidP="00903341">
      <w:pPr>
        <w:bidi/>
        <w:jc w:val="both"/>
        <w:rPr>
          <w:rFonts w:cs="David" w:hint="cs"/>
          <w:u w:val="single"/>
          <w:rtl/>
        </w:rPr>
      </w:pPr>
    </w:p>
    <w:p w14:paraId="540DA5DA" w14:textId="77777777" w:rsidR="00903341" w:rsidRDefault="00903341" w:rsidP="00903341">
      <w:pPr>
        <w:bidi/>
        <w:jc w:val="both"/>
        <w:rPr>
          <w:rFonts w:cs="David" w:hint="cs"/>
          <w:rtl/>
        </w:rPr>
      </w:pPr>
      <w:r>
        <w:rPr>
          <w:rFonts w:cs="David" w:hint="cs"/>
          <w:rtl/>
        </w:rPr>
        <w:tab/>
        <w:t xml:space="preserve">חבר הכנסת מולה, אני אומר באמת מהצד </w:t>
      </w:r>
      <w:r>
        <w:rPr>
          <w:rFonts w:cs="David"/>
          <w:rtl/>
        </w:rPr>
        <w:t>–</w:t>
      </w:r>
      <w:r>
        <w:rPr>
          <w:rFonts w:cs="David" w:hint="cs"/>
          <w:rtl/>
        </w:rPr>
        <w:t xml:space="preserve"> אפילו לא בקנטרנות </w:t>
      </w:r>
      <w:r>
        <w:rPr>
          <w:rFonts w:cs="David"/>
          <w:rtl/>
        </w:rPr>
        <w:t>–</w:t>
      </w:r>
      <w:r>
        <w:rPr>
          <w:rFonts w:cs="David" w:hint="cs"/>
          <w:rtl/>
        </w:rPr>
        <w:t xml:space="preserve"> משהו פה לא ברור לי. גם אם זה פיילוט, הוא כבר הסתיים? מישהו בכלל בדק את זה? הדיון היה צריך להיות מזמן. </w:t>
      </w:r>
    </w:p>
    <w:p w14:paraId="2AA08C37"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C2FE2A9" w14:textId="77777777" w:rsidR="00903341" w:rsidRDefault="00903341" w:rsidP="00903341">
      <w:pPr>
        <w:bidi/>
        <w:jc w:val="both"/>
        <w:rPr>
          <w:rFonts w:cs="David" w:hint="cs"/>
          <w:rtl/>
        </w:rPr>
      </w:pPr>
    </w:p>
    <w:p w14:paraId="04174E95" w14:textId="77777777" w:rsidR="00903341" w:rsidRDefault="00903341" w:rsidP="00903341">
      <w:pPr>
        <w:bidi/>
        <w:jc w:val="both"/>
        <w:rPr>
          <w:rFonts w:cs="David" w:hint="cs"/>
          <w:rtl/>
        </w:rPr>
      </w:pPr>
      <w:r>
        <w:rPr>
          <w:rFonts w:cs="David" w:hint="cs"/>
          <w:rtl/>
        </w:rPr>
        <w:tab/>
        <w:t xml:space="preserve">לא, חבר הכנסת כבל. בדיוק על זה רציתי לקיים דיון כי אנחנו נמצאים בעיצומו של איזשהו ניסיון- שאפשר לקרוא לו פיילוט או לא לקרוא לו פיילוט </w:t>
      </w:r>
      <w:r>
        <w:rPr>
          <w:rFonts w:cs="David"/>
          <w:rtl/>
        </w:rPr>
        <w:t>–</w:t>
      </w:r>
      <w:r>
        <w:rPr>
          <w:rFonts w:cs="David" w:hint="cs"/>
          <w:rtl/>
        </w:rPr>
        <w:t xml:space="preserve"> יש ניסיון. יכול להיות שלא צריך לעשות שום דבר, להשאיר את הכול כמו שהוא, אבל לעשות שינוי בהגדרת התפקיד, לבצע משהו. זה לא בהכרח לבטל, כל האנטי הזה שנוצר פה, אני לא יודע מאיפה הוא הגיע. </w:t>
      </w:r>
    </w:p>
    <w:p w14:paraId="0D2E4DE0" w14:textId="77777777" w:rsidR="00903341" w:rsidRDefault="00903341" w:rsidP="00903341">
      <w:pPr>
        <w:bidi/>
        <w:jc w:val="both"/>
        <w:rPr>
          <w:rFonts w:cs="David" w:hint="cs"/>
          <w:rtl/>
        </w:rPr>
      </w:pPr>
    </w:p>
    <w:p w14:paraId="446E3024" w14:textId="77777777" w:rsidR="00903341" w:rsidRDefault="00903341" w:rsidP="00903341">
      <w:pPr>
        <w:bidi/>
        <w:jc w:val="both"/>
        <w:rPr>
          <w:rFonts w:cs="David" w:hint="cs"/>
          <w:rtl/>
        </w:rPr>
      </w:pPr>
      <w:r>
        <w:rPr>
          <w:rFonts w:cs="David" w:hint="cs"/>
          <w:rtl/>
        </w:rPr>
        <w:tab/>
        <w:t xml:space="preserve">יש רק בעיה שאני אומר לך </w:t>
      </w:r>
      <w:r>
        <w:rPr>
          <w:rFonts w:cs="David"/>
          <w:rtl/>
        </w:rPr>
        <w:t>–</w:t>
      </w:r>
      <w:r>
        <w:rPr>
          <w:rFonts w:cs="David" w:hint="cs"/>
          <w:rtl/>
        </w:rPr>
        <w:t xml:space="preserve"> רואה אותה חבר הכנסת גפני, אני רואה אותה, רואים אותה גם אחרים, לפחות משיחות שלי היו </w:t>
      </w:r>
      <w:r>
        <w:rPr>
          <w:rFonts w:cs="David"/>
          <w:rtl/>
        </w:rPr>
        <w:t>–</w:t>
      </w:r>
      <w:r>
        <w:rPr>
          <w:rFonts w:cs="David" w:hint="cs"/>
          <w:rtl/>
        </w:rPr>
        <w:t xml:space="preserve">  משהו לא עובד פה טוב. </w:t>
      </w:r>
    </w:p>
    <w:p w14:paraId="52399D88" w14:textId="77777777" w:rsidR="00903341" w:rsidRDefault="00903341" w:rsidP="00903341">
      <w:pPr>
        <w:bidi/>
        <w:jc w:val="both"/>
        <w:rPr>
          <w:rFonts w:cs="David" w:hint="cs"/>
          <w:rtl/>
        </w:rPr>
      </w:pPr>
    </w:p>
    <w:p w14:paraId="075D5D0D" w14:textId="77777777" w:rsidR="00903341" w:rsidRDefault="00903341" w:rsidP="00903341">
      <w:pPr>
        <w:bidi/>
        <w:jc w:val="both"/>
        <w:rPr>
          <w:rFonts w:cs="David" w:hint="cs"/>
          <w:rtl/>
        </w:rPr>
      </w:pPr>
      <w:r>
        <w:rPr>
          <w:rFonts w:cs="David" w:hint="cs"/>
          <w:rtl/>
        </w:rPr>
        <w:tab/>
        <w:t xml:space="preserve">אנחנו משלמים הרבה כסף, על-פי החלטה שאני מזכיר לכולם </w:t>
      </w:r>
      <w:r>
        <w:rPr>
          <w:rFonts w:cs="David"/>
          <w:rtl/>
        </w:rPr>
        <w:t>–</w:t>
      </w:r>
      <w:r>
        <w:rPr>
          <w:rFonts w:cs="David" w:hint="cs"/>
          <w:rtl/>
        </w:rPr>
        <w:t xml:space="preserve"> אנחנו אישרנו בוועדה הזאת ואנחנו אחראים לה. ובאים אנשים ואומרים, משהו לא עובד טוב, אתם לא חושבים שצריך לדון על כך?</w:t>
      </w:r>
    </w:p>
    <w:p w14:paraId="23C76BC1"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347D8F26" w14:textId="77777777" w:rsidR="00903341" w:rsidRDefault="00903341" w:rsidP="00903341">
      <w:pPr>
        <w:bidi/>
        <w:jc w:val="both"/>
        <w:rPr>
          <w:rFonts w:cs="David" w:hint="cs"/>
          <w:u w:val="single"/>
          <w:rtl/>
        </w:rPr>
      </w:pPr>
    </w:p>
    <w:p w14:paraId="4FE97BF2" w14:textId="77777777" w:rsidR="00903341" w:rsidRDefault="00903341" w:rsidP="00903341">
      <w:pPr>
        <w:bidi/>
        <w:jc w:val="both"/>
        <w:rPr>
          <w:rFonts w:cs="David" w:hint="cs"/>
          <w:rtl/>
        </w:rPr>
      </w:pPr>
      <w:r>
        <w:rPr>
          <w:rFonts w:cs="David" w:hint="cs"/>
          <w:rtl/>
        </w:rPr>
        <w:tab/>
        <w:t>זאת אומרת, משהו לא עובד טוב כי הוא לא עובד טוב או כי זה מי שרצית שייבחר...</w:t>
      </w:r>
    </w:p>
    <w:p w14:paraId="4B44D645" w14:textId="77777777" w:rsidR="00903341" w:rsidRDefault="00903341" w:rsidP="00903341">
      <w:pPr>
        <w:bidi/>
        <w:jc w:val="both"/>
        <w:rPr>
          <w:rFonts w:cs="David" w:hint="cs"/>
          <w:rtl/>
        </w:rPr>
      </w:pPr>
    </w:p>
    <w:p w14:paraId="2ADCE95D"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F15585" w14:textId="77777777" w:rsidR="00903341" w:rsidRDefault="00903341" w:rsidP="00903341">
      <w:pPr>
        <w:bidi/>
        <w:jc w:val="both"/>
        <w:rPr>
          <w:rFonts w:cs="David" w:hint="cs"/>
          <w:rtl/>
        </w:rPr>
      </w:pPr>
    </w:p>
    <w:p w14:paraId="006ACD20" w14:textId="77777777" w:rsidR="00903341" w:rsidRDefault="00903341" w:rsidP="00903341">
      <w:pPr>
        <w:bidi/>
        <w:jc w:val="both"/>
        <w:rPr>
          <w:rFonts w:cs="David" w:hint="cs"/>
          <w:rtl/>
        </w:rPr>
      </w:pPr>
      <w:r>
        <w:rPr>
          <w:rFonts w:cs="David" w:hint="cs"/>
          <w:rtl/>
        </w:rPr>
        <w:tab/>
        <w:t xml:space="preserve">לא, לא. חבר הכנסת כבל, אני לא רציתי. </w:t>
      </w:r>
    </w:p>
    <w:p w14:paraId="1C4BF734" w14:textId="77777777" w:rsidR="00903341" w:rsidRDefault="00903341" w:rsidP="00903341">
      <w:pPr>
        <w:bidi/>
        <w:jc w:val="both"/>
        <w:rPr>
          <w:rFonts w:cs="David" w:hint="cs"/>
          <w:rtl/>
        </w:rPr>
      </w:pPr>
    </w:p>
    <w:p w14:paraId="295750AC" w14:textId="77777777" w:rsidR="00903341" w:rsidRDefault="00903341" w:rsidP="00903341">
      <w:pPr>
        <w:bidi/>
        <w:jc w:val="both"/>
        <w:rPr>
          <w:rFonts w:cs="David" w:hint="cs"/>
          <w:u w:val="single"/>
          <w:rtl/>
        </w:rPr>
      </w:pPr>
      <w:r>
        <w:rPr>
          <w:rFonts w:cs="David" w:hint="cs"/>
          <w:u w:val="single"/>
          <w:rtl/>
        </w:rPr>
        <w:t>איתן כבל</w:t>
      </w:r>
      <w:r w:rsidRPr="00E36EB4">
        <w:rPr>
          <w:rFonts w:cs="David" w:hint="cs"/>
          <w:u w:val="single"/>
          <w:rtl/>
        </w:rPr>
        <w:t>:</w:t>
      </w:r>
    </w:p>
    <w:p w14:paraId="15BEA01B" w14:textId="77777777" w:rsidR="00903341" w:rsidRDefault="00903341" w:rsidP="00903341">
      <w:pPr>
        <w:bidi/>
        <w:jc w:val="both"/>
        <w:rPr>
          <w:rFonts w:cs="David" w:hint="cs"/>
          <w:rtl/>
        </w:rPr>
      </w:pPr>
      <w:r>
        <w:rPr>
          <w:rFonts w:cs="David" w:hint="cs"/>
          <w:rtl/>
        </w:rPr>
        <w:tab/>
        <w:t>על זה אומר פרויד, מעניין...</w:t>
      </w:r>
    </w:p>
    <w:p w14:paraId="4D10DDD3" w14:textId="77777777" w:rsidR="00903341" w:rsidRDefault="00903341" w:rsidP="00903341">
      <w:pPr>
        <w:bidi/>
        <w:jc w:val="both"/>
        <w:rPr>
          <w:rFonts w:cs="David" w:hint="cs"/>
          <w:rtl/>
        </w:rPr>
      </w:pPr>
    </w:p>
    <w:p w14:paraId="1B1AB7B7"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6B06B15C" w14:textId="77777777" w:rsidR="00903341" w:rsidRDefault="00903341" w:rsidP="00903341">
      <w:pPr>
        <w:bidi/>
        <w:jc w:val="both"/>
        <w:rPr>
          <w:rFonts w:cs="David" w:hint="cs"/>
          <w:u w:val="single"/>
          <w:rtl/>
        </w:rPr>
      </w:pPr>
    </w:p>
    <w:p w14:paraId="7ACEF401" w14:textId="77777777" w:rsidR="00903341" w:rsidRDefault="00903341" w:rsidP="00903341">
      <w:pPr>
        <w:bidi/>
        <w:jc w:val="both"/>
        <w:rPr>
          <w:rFonts w:cs="David" w:hint="cs"/>
          <w:rtl/>
        </w:rPr>
      </w:pPr>
      <w:r>
        <w:rPr>
          <w:rFonts w:cs="David" w:hint="cs"/>
          <w:rtl/>
        </w:rPr>
        <w:tab/>
        <w:t>למה מתכוון כבל, לא הבנו.</w:t>
      </w:r>
    </w:p>
    <w:p w14:paraId="7073C59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47136F6" w14:textId="77777777" w:rsidR="00903341" w:rsidRDefault="00903341" w:rsidP="00903341">
      <w:pPr>
        <w:bidi/>
        <w:jc w:val="both"/>
        <w:rPr>
          <w:rFonts w:cs="David" w:hint="cs"/>
          <w:rtl/>
        </w:rPr>
      </w:pPr>
    </w:p>
    <w:p w14:paraId="265638E3" w14:textId="77777777" w:rsidR="00903341" w:rsidRDefault="00903341" w:rsidP="00903341">
      <w:pPr>
        <w:bidi/>
        <w:jc w:val="both"/>
        <w:rPr>
          <w:rFonts w:cs="David" w:hint="cs"/>
          <w:rtl/>
        </w:rPr>
      </w:pPr>
      <w:r>
        <w:rPr>
          <w:rFonts w:cs="David" w:hint="cs"/>
          <w:rtl/>
        </w:rPr>
        <w:tab/>
        <w:t xml:space="preserve">אני אגיד לך למה הוא מתכוון. זאת הטענה שמוטחת בחבר הכנסת גפני כל הזמן. חבר הכנסת כבל, אז אני לא אעשה לעצמי חיים קלים. אני אומר לך </w:t>
      </w:r>
      <w:r>
        <w:rPr>
          <w:rFonts w:cs="David"/>
          <w:rtl/>
        </w:rPr>
        <w:t>–</w:t>
      </w:r>
      <w:r>
        <w:rPr>
          <w:rFonts w:cs="David" w:hint="cs"/>
          <w:rtl/>
        </w:rPr>
        <w:t xml:space="preserve"> הנה, חבר הכנסת גפני איננו, עכשיו אני נמצא. אני לא רציתי למנות אף אחד ולא מבקש למנות אף אחד, וגם אומר כל הזמן שאם לא יהיה דובר אני לא מבקש לי עוד תקן. להיפך, אני אומר, אני יכול אולי לחסוך או לייעל כאן את המערכת. אני לא שם בכלל, לא זה הרקע. </w:t>
      </w:r>
    </w:p>
    <w:p w14:paraId="54D114CF" w14:textId="77777777" w:rsidR="00903341" w:rsidRDefault="00903341" w:rsidP="00903341">
      <w:pPr>
        <w:bidi/>
        <w:jc w:val="both"/>
        <w:rPr>
          <w:rFonts w:cs="David" w:hint="cs"/>
          <w:rtl/>
        </w:rPr>
      </w:pPr>
    </w:p>
    <w:p w14:paraId="741839D0" w14:textId="77777777" w:rsidR="00903341" w:rsidRDefault="00903341" w:rsidP="00903341">
      <w:pPr>
        <w:bidi/>
        <w:jc w:val="both"/>
        <w:rPr>
          <w:rFonts w:cs="David" w:hint="cs"/>
          <w:rtl/>
        </w:rPr>
      </w:pPr>
      <w:r>
        <w:rPr>
          <w:rFonts w:cs="David" w:hint="cs"/>
          <w:rtl/>
        </w:rPr>
        <w:tab/>
        <w:t xml:space="preserve">אני יודע שזה מה שמטיחים בחבר הכנסת גפני ואני מאמין לו שלא זאת הסיבה שבגללה הוא מעלה את העניין אבל אני אומר לך זה בטח לא הסיבה שאני מעלה אותו, ואני לא מתחבא מאחוריו. אני אומר לך, משהו לא עובד. </w:t>
      </w:r>
    </w:p>
    <w:p w14:paraId="606EE0FD" w14:textId="77777777" w:rsidR="00903341" w:rsidRDefault="00903341" w:rsidP="00903341">
      <w:pPr>
        <w:bidi/>
        <w:jc w:val="both"/>
        <w:rPr>
          <w:rFonts w:cs="David" w:hint="cs"/>
          <w:rtl/>
        </w:rPr>
      </w:pPr>
    </w:p>
    <w:p w14:paraId="18BA30A4" w14:textId="77777777" w:rsidR="00903341" w:rsidRDefault="00903341" w:rsidP="00903341">
      <w:pPr>
        <w:bidi/>
        <w:ind w:firstLine="720"/>
        <w:jc w:val="both"/>
        <w:rPr>
          <w:rFonts w:cs="David" w:hint="cs"/>
          <w:rtl/>
        </w:rPr>
      </w:pPr>
      <w:r>
        <w:rPr>
          <w:rFonts w:cs="David" w:hint="cs"/>
          <w:rtl/>
        </w:rPr>
        <w:t xml:space="preserve">אתה מצפה ממני מה? כיושב-ראש הוועדה הזאת, כמי שעמד בראש הוועדה שאישרה את העניין הזה בפעם הקודמת, שמה? שאני אגיד </w:t>
      </w:r>
      <w:r>
        <w:rPr>
          <w:rFonts w:cs="David"/>
          <w:rtl/>
        </w:rPr>
        <w:t>–</w:t>
      </w:r>
      <w:r>
        <w:rPr>
          <w:rFonts w:cs="David" w:hint="cs"/>
          <w:rtl/>
        </w:rPr>
        <w:t xml:space="preserve"> בסדר, אישרנו אז, אז אנחנו ממשיכים, אני מתעלם מזה? בואו, זה מינימום שאני חייב לעשות. לכן אני גם מצר כל כך על מה שקרה כאן כי זו הכוונה, לא שום דבר מעבר לה, לא שום התניות ושום דבר בסגנון הזה, וחבל. חבל, חבל שאת מעט שיקול הדעת שצריך גם להיות לוועדה הזאת בפיקוח שלה על ביצוע התקציב ובקביעת הנושאים שהיא דנה בהם, יש מי שחושב שצריך לקחת ממנה, וחבל, ואני את זה לא אתן, רבותי. לא אתן. </w:t>
      </w:r>
    </w:p>
    <w:p w14:paraId="39E8B82E"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2FEE83D2" w14:textId="77777777" w:rsidR="00903341" w:rsidRDefault="00903341" w:rsidP="00903341">
      <w:pPr>
        <w:bidi/>
        <w:jc w:val="both"/>
        <w:rPr>
          <w:rFonts w:cs="David" w:hint="cs"/>
          <w:u w:val="single"/>
          <w:rtl/>
        </w:rPr>
      </w:pPr>
    </w:p>
    <w:p w14:paraId="6C43D139" w14:textId="77777777" w:rsidR="00903341" w:rsidRDefault="00903341" w:rsidP="00903341">
      <w:pPr>
        <w:bidi/>
        <w:jc w:val="both"/>
        <w:rPr>
          <w:rFonts w:cs="David" w:hint="cs"/>
          <w:rtl/>
        </w:rPr>
      </w:pPr>
      <w:r>
        <w:rPr>
          <w:rFonts w:cs="David" w:hint="cs"/>
          <w:rtl/>
        </w:rPr>
        <w:tab/>
        <w:t>תודה רבה.</w:t>
      </w:r>
    </w:p>
    <w:p w14:paraId="00BE71EB" w14:textId="77777777" w:rsidR="00903341" w:rsidRDefault="00903341" w:rsidP="00903341">
      <w:pPr>
        <w:bidi/>
        <w:jc w:val="both"/>
        <w:rPr>
          <w:rFonts w:cs="David" w:hint="cs"/>
          <w:rtl/>
        </w:rPr>
      </w:pPr>
    </w:p>
    <w:p w14:paraId="252501BD" w14:textId="77777777" w:rsidR="00903341" w:rsidRDefault="00903341" w:rsidP="00903341">
      <w:pPr>
        <w:bidi/>
        <w:jc w:val="both"/>
        <w:rPr>
          <w:rFonts w:cs="David" w:hint="cs"/>
          <w:u w:val="single"/>
          <w:rtl/>
        </w:rPr>
      </w:pPr>
      <w:r>
        <w:rPr>
          <w:rFonts w:cs="David" w:hint="cs"/>
          <w:u w:val="single"/>
          <w:rtl/>
        </w:rPr>
        <w:t>ליה שמטוב</w:t>
      </w:r>
      <w:r w:rsidRPr="00E36EB4">
        <w:rPr>
          <w:rFonts w:cs="David" w:hint="cs"/>
          <w:u w:val="single"/>
          <w:rtl/>
        </w:rPr>
        <w:t>:</w:t>
      </w:r>
    </w:p>
    <w:p w14:paraId="17C08070" w14:textId="77777777" w:rsidR="00903341" w:rsidRDefault="00903341" w:rsidP="00903341">
      <w:pPr>
        <w:bidi/>
        <w:jc w:val="both"/>
        <w:rPr>
          <w:rFonts w:cs="David" w:hint="cs"/>
          <w:u w:val="single"/>
          <w:rtl/>
        </w:rPr>
      </w:pPr>
    </w:p>
    <w:p w14:paraId="4F0C0052" w14:textId="77777777" w:rsidR="00903341" w:rsidRDefault="00903341" w:rsidP="00903341">
      <w:pPr>
        <w:bidi/>
        <w:jc w:val="both"/>
        <w:rPr>
          <w:rFonts w:cs="David" w:hint="cs"/>
          <w:rtl/>
        </w:rPr>
      </w:pPr>
      <w:r>
        <w:rPr>
          <w:rFonts w:cs="David" w:hint="cs"/>
          <w:rtl/>
        </w:rPr>
        <w:tab/>
        <w:t xml:space="preserve">אדוני היושב-ראש, אני מבקשת לדעת. כל יושב-ראש ועדה </w:t>
      </w:r>
      <w:r>
        <w:rPr>
          <w:rFonts w:cs="David"/>
          <w:rtl/>
        </w:rPr>
        <w:t>–</w:t>
      </w:r>
      <w:r>
        <w:rPr>
          <w:rFonts w:cs="David" w:hint="cs"/>
          <w:rtl/>
        </w:rPr>
        <w:t xml:space="preserve"> ואני לא מזמן כיהנתי כיושבת-ראש ועדת העלייה והקליטה </w:t>
      </w:r>
      <w:r>
        <w:rPr>
          <w:rFonts w:cs="David"/>
          <w:rtl/>
        </w:rPr>
        <w:t>–</w:t>
      </w:r>
      <w:r>
        <w:rPr>
          <w:rFonts w:cs="David" w:hint="cs"/>
          <w:rtl/>
        </w:rPr>
        <w:t xml:space="preserve"> מישהו שאל את </w:t>
      </w:r>
      <w:proofErr w:type="spellStart"/>
      <w:r>
        <w:rPr>
          <w:rFonts w:cs="David" w:hint="cs"/>
          <w:rtl/>
        </w:rPr>
        <w:t>היושבי</w:t>
      </w:r>
      <w:proofErr w:type="spellEnd"/>
      <w:r>
        <w:rPr>
          <w:rFonts w:cs="David" w:hint="cs"/>
          <w:rtl/>
        </w:rPr>
        <w:t xml:space="preserve">-ראש? למשל, אני נהניתי לעבוד עם הדובר אולי פחות מחודשיים, ובאמת ראיתי שיפור. </w:t>
      </w:r>
    </w:p>
    <w:p w14:paraId="1A7531C1" w14:textId="77777777" w:rsidR="00903341" w:rsidRDefault="00903341" w:rsidP="00903341">
      <w:pPr>
        <w:bidi/>
        <w:jc w:val="both"/>
        <w:rPr>
          <w:rFonts w:cs="David" w:hint="cs"/>
          <w:rtl/>
        </w:rPr>
      </w:pPr>
    </w:p>
    <w:p w14:paraId="1D0280B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11EBBE" w14:textId="77777777" w:rsidR="00903341" w:rsidRDefault="00903341" w:rsidP="00903341">
      <w:pPr>
        <w:bidi/>
        <w:jc w:val="both"/>
        <w:rPr>
          <w:rFonts w:cs="David" w:hint="cs"/>
          <w:rtl/>
        </w:rPr>
      </w:pPr>
    </w:p>
    <w:p w14:paraId="3E8D8F05" w14:textId="77777777" w:rsidR="00903341" w:rsidRDefault="00903341" w:rsidP="00903341">
      <w:pPr>
        <w:bidi/>
        <w:jc w:val="both"/>
        <w:rPr>
          <w:rFonts w:cs="David" w:hint="cs"/>
          <w:rtl/>
        </w:rPr>
      </w:pPr>
      <w:r>
        <w:rPr>
          <w:rFonts w:cs="David" w:hint="cs"/>
          <w:rtl/>
        </w:rPr>
        <w:tab/>
        <w:t xml:space="preserve">חשוב שנשמע את זה. </w:t>
      </w:r>
    </w:p>
    <w:p w14:paraId="57B49918" w14:textId="77777777" w:rsidR="00903341" w:rsidRDefault="00903341" w:rsidP="00903341">
      <w:pPr>
        <w:bidi/>
        <w:jc w:val="both"/>
        <w:rPr>
          <w:rFonts w:cs="David" w:hint="cs"/>
          <w:rtl/>
        </w:rPr>
      </w:pPr>
    </w:p>
    <w:p w14:paraId="4662053C" w14:textId="77777777" w:rsidR="00903341" w:rsidRDefault="00903341" w:rsidP="00903341">
      <w:pPr>
        <w:bidi/>
        <w:jc w:val="both"/>
        <w:rPr>
          <w:rFonts w:cs="David" w:hint="cs"/>
          <w:u w:val="single"/>
          <w:rtl/>
        </w:rPr>
      </w:pPr>
      <w:r>
        <w:rPr>
          <w:rFonts w:cs="David" w:hint="cs"/>
          <w:u w:val="single"/>
          <w:rtl/>
        </w:rPr>
        <w:t>ליה שמטוב</w:t>
      </w:r>
      <w:r w:rsidRPr="00E36EB4">
        <w:rPr>
          <w:rFonts w:cs="David" w:hint="cs"/>
          <w:u w:val="single"/>
          <w:rtl/>
        </w:rPr>
        <w:t>:</w:t>
      </w:r>
    </w:p>
    <w:p w14:paraId="396FAEA2" w14:textId="77777777" w:rsidR="00903341" w:rsidRDefault="00903341" w:rsidP="00903341">
      <w:pPr>
        <w:bidi/>
        <w:jc w:val="both"/>
        <w:rPr>
          <w:rFonts w:cs="David" w:hint="cs"/>
          <w:u w:val="single"/>
          <w:rtl/>
        </w:rPr>
      </w:pPr>
    </w:p>
    <w:p w14:paraId="0C8B3C8B" w14:textId="77777777" w:rsidR="00903341" w:rsidRDefault="00903341" w:rsidP="00903341">
      <w:pPr>
        <w:bidi/>
        <w:jc w:val="both"/>
        <w:rPr>
          <w:rFonts w:cs="David" w:hint="cs"/>
          <w:rtl/>
        </w:rPr>
      </w:pPr>
      <w:r>
        <w:rPr>
          <w:rFonts w:cs="David" w:hint="cs"/>
          <w:rtl/>
        </w:rPr>
        <w:tab/>
        <w:t xml:space="preserve">שיפור ענק. ודווקא די נעלבתי שהדובר היה משותף לשתי ועדות </w:t>
      </w:r>
      <w:r>
        <w:rPr>
          <w:rFonts w:cs="David"/>
          <w:rtl/>
        </w:rPr>
        <w:t>–</w:t>
      </w:r>
      <w:r>
        <w:rPr>
          <w:rFonts w:cs="David" w:hint="cs"/>
          <w:rtl/>
        </w:rPr>
        <w:t xml:space="preserve"> לוועדת העלייה והקליטה ולוועדה לביקורת המדינה </w:t>
      </w:r>
      <w:r>
        <w:rPr>
          <w:rFonts w:cs="David"/>
          <w:rtl/>
        </w:rPr>
        <w:t>–</w:t>
      </w:r>
      <w:r>
        <w:rPr>
          <w:rFonts w:cs="David" w:hint="cs"/>
          <w:rtl/>
        </w:rPr>
        <w:t xml:space="preserve"> ואם הוועדות היו באותו זמן, הדובר היה מחליט לבד לאן הוא הולך. </w:t>
      </w:r>
    </w:p>
    <w:p w14:paraId="549E631B" w14:textId="77777777" w:rsidR="00903341" w:rsidRDefault="00903341" w:rsidP="00903341">
      <w:pPr>
        <w:bidi/>
        <w:jc w:val="both"/>
        <w:rPr>
          <w:rFonts w:cs="David" w:hint="cs"/>
          <w:rtl/>
        </w:rPr>
      </w:pPr>
    </w:p>
    <w:p w14:paraId="5B4CEF01" w14:textId="77777777" w:rsidR="00903341" w:rsidRDefault="00903341" w:rsidP="00903341">
      <w:pPr>
        <w:bidi/>
        <w:jc w:val="both"/>
        <w:rPr>
          <w:rFonts w:cs="David" w:hint="cs"/>
          <w:rtl/>
        </w:rPr>
      </w:pPr>
      <w:r>
        <w:rPr>
          <w:rFonts w:cs="David" w:hint="cs"/>
          <w:rtl/>
        </w:rPr>
        <w:tab/>
        <w:t xml:space="preserve">אולי צריך לשאול את כל יושבי-ראש הוועדות, יכול להיות שיש דוברים שהם באמת לא מתאימים לפי הכישורים שלהם ואולי לא מתאימים ליושב-ראש, אבל אני חושבת שזה דבר נהדר וזה לא משרת אמון, הם עברו את המבחנים והיו כל כך הרבה מועמדים, ובחרו הכי טובים מהם. </w:t>
      </w:r>
    </w:p>
    <w:p w14:paraId="3179DE4B" w14:textId="77777777" w:rsidR="00903341" w:rsidRDefault="00903341" w:rsidP="00903341">
      <w:pPr>
        <w:bidi/>
        <w:jc w:val="both"/>
        <w:rPr>
          <w:rFonts w:cs="David" w:hint="cs"/>
          <w:rtl/>
        </w:rPr>
      </w:pPr>
    </w:p>
    <w:p w14:paraId="2B51B06C" w14:textId="77777777" w:rsidR="00903341" w:rsidRDefault="00903341" w:rsidP="00903341">
      <w:pPr>
        <w:bidi/>
        <w:jc w:val="both"/>
        <w:rPr>
          <w:rFonts w:cs="David" w:hint="cs"/>
          <w:rtl/>
        </w:rPr>
      </w:pPr>
      <w:r>
        <w:rPr>
          <w:rFonts w:cs="David" w:hint="cs"/>
          <w:rtl/>
        </w:rPr>
        <w:tab/>
        <w:t xml:space="preserve">אני דווקא חושבת שצריך באמת לשאול את כל יושבי-הראש, וחוץ מזה היושב-ראש הוא לא לתמיד. יושב-ראש מתחלף, אבל הדוברים נשארים. </w:t>
      </w:r>
    </w:p>
    <w:p w14:paraId="77E9FC84" w14:textId="77777777" w:rsidR="00903341" w:rsidRDefault="00903341" w:rsidP="00903341">
      <w:pPr>
        <w:bidi/>
        <w:jc w:val="both"/>
        <w:rPr>
          <w:rFonts w:cs="David" w:hint="cs"/>
          <w:rtl/>
        </w:rPr>
      </w:pPr>
    </w:p>
    <w:p w14:paraId="668959A0"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402AC3" w14:textId="77777777" w:rsidR="00903341" w:rsidRDefault="00903341" w:rsidP="00903341">
      <w:pPr>
        <w:bidi/>
        <w:jc w:val="both"/>
        <w:rPr>
          <w:rFonts w:cs="David" w:hint="cs"/>
          <w:rtl/>
        </w:rPr>
      </w:pPr>
    </w:p>
    <w:p w14:paraId="3EB55A4D" w14:textId="77777777" w:rsidR="00903341" w:rsidRDefault="00903341" w:rsidP="00903341">
      <w:pPr>
        <w:bidi/>
        <w:jc w:val="both"/>
        <w:rPr>
          <w:rFonts w:cs="David" w:hint="cs"/>
          <w:rtl/>
        </w:rPr>
      </w:pPr>
      <w:r>
        <w:rPr>
          <w:rFonts w:cs="David" w:hint="cs"/>
          <w:rtl/>
        </w:rPr>
        <w:tab/>
        <w:t xml:space="preserve">זה ברור. חברת הכנסת שמטוב, אגיד לך יותר מזה. היו באמת גם מי שפנו אלי ואמרו לי אנחנו רוצים יותר. העובדה שהוא משותף לשתי ועדות מונעת מאתנו. בהחלט יכול להיות שהמסקנה תהיה שצריך להרחיב. רבותי, אני לא יודע, אני לא שם. לכן אני חושב שהמחזה שראינו פה לא היה לו מקום מפני שאני בכלל לא שם. </w:t>
      </w:r>
    </w:p>
    <w:p w14:paraId="4E55FF2F" w14:textId="77777777" w:rsidR="00903341" w:rsidRDefault="00903341" w:rsidP="00903341">
      <w:pPr>
        <w:bidi/>
        <w:jc w:val="both"/>
        <w:rPr>
          <w:rFonts w:cs="David" w:hint="cs"/>
          <w:rtl/>
        </w:rPr>
      </w:pPr>
    </w:p>
    <w:p w14:paraId="542B854A" w14:textId="77777777" w:rsidR="00903341" w:rsidRDefault="00903341" w:rsidP="00903341">
      <w:pPr>
        <w:bidi/>
        <w:jc w:val="both"/>
        <w:rPr>
          <w:rFonts w:cs="David" w:hint="cs"/>
          <w:rtl/>
        </w:rPr>
      </w:pPr>
      <w:r>
        <w:rPr>
          <w:rFonts w:cs="David" w:hint="cs"/>
          <w:rtl/>
        </w:rPr>
        <w:tab/>
        <w:t xml:space="preserve">אבל את הדיון הזה, רבותי, היה ראוי לקיים. אני לא רואה יכולת לקיים אותו בהיעדרו של חבר הכנסת גפני. </w:t>
      </w:r>
    </w:p>
    <w:p w14:paraId="24A55235" w14:textId="77777777" w:rsidR="00903341" w:rsidRDefault="00903341" w:rsidP="00903341">
      <w:pPr>
        <w:bidi/>
        <w:jc w:val="both"/>
        <w:rPr>
          <w:rFonts w:cs="David" w:hint="cs"/>
          <w:rtl/>
        </w:rPr>
      </w:pPr>
    </w:p>
    <w:p w14:paraId="754F8B6D" w14:textId="77777777" w:rsidR="00903341" w:rsidRDefault="00903341" w:rsidP="00903341">
      <w:pPr>
        <w:bidi/>
        <w:jc w:val="both"/>
        <w:rPr>
          <w:rFonts w:cs="David" w:hint="cs"/>
          <w:u w:val="single"/>
          <w:rtl/>
        </w:rPr>
      </w:pPr>
      <w:r>
        <w:rPr>
          <w:rFonts w:cs="David" w:hint="cs"/>
          <w:u w:val="single"/>
          <w:rtl/>
        </w:rPr>
        <w:t>נסים זאב</w:t>
      </w:r>
      <w:r w:rsidRPr="00E36EB4">
        <w:rPr>
          <w:rFonts w:cs="David" w:hint="cs"/>
          <w:u w:val="single"/>
          <w:rtl/>
        </w:rPr>
        <w:t>:</w:t>
      </w:r>
    </w:p>
    <w:p w14:paraId="07A4BC14" w14:textId="77777777" w:rsidR="00903341" w:rsidRDefault="00903341" w:rsidP="00903341">
      <w:pPr>
        <w:bidi/>
        <w:jc w:val="both"/>
        <w:rPr>
          <w:rFonts w:cs="David" w:hint="cs"/>
          <w:u w:val="single"/>
          <w:rtl/>
        </w:rPr>
      </w:pPr>
    </w:p>
    <w:p w14:paraId="55CFF8E5" w14:textId="77777777" w:rsidR="00903341" w:rsidRDefault="00903341" w:rsidP="00903341">
      <w:pPr>
        <w:bidi/>
        <w:jc w:val="both"/>
        <w:rPr>
          <w:rFonts w:cs="David" w:hint="cs"/>
          <w:rtl/>
        </w:rPr>
      </w:pPr>
      <w:r>
        <w:rPr>
          <w:rFonts w:cs="David" w:hint="cs"/>
          <w:rtl/>
        </w:rPr>
        <w:tab/>
        <w:t>האם יש דיון היום או אין דיון היום?</w:t>
      </w:r>
    </w:p>
    <w:p w14:paraId="268C5AC9" w14:textId="77777777" w:rsidR="00903341" w:rsidRDefault="00903341" w:rsidP="00903341">
      <w:pPr>
        <w:bidi/>
        <w:jc w:val="both"/>
        <w:rPr>
          <w:rFonts w:cs="David" w:hint="cs"/>
          <w:rtl/>
        </w:rPr>
      </w:pPr>
    </w:p>
    <w:p w14:paraId="71839294"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F9B357E" w14:textId="77777777" w:rsidR="00903341" w:rsidRDefault="00903341" w:rsidP="00903341">
      <w:pPr>
        <w:bidi/>
        <w:jc w:val="both"/>
        <w:rPr>
          <w:rFonts w:cs="David" w:hint="cs"/>
          <w:rtl/>
        </w:rPr>
      </w:pPr>
    </w:p>
    <w:p w14:paraId="60601B2E" w14:textId="77777777" w:rsidR="00903341" w:rsidRDefault="00903341" w:rsidP="00903341">
      <w:pPr>
        <w:bidi/>
        <w:jc w:val="both"/>
        <w:rPr>
          <w:rFonts w:cs="David" w:hint="cs"/>
          <w:rtl/>
        </w:rPr>
      </w:pPr>
      <w:r>
        <w:rPr>
          <w:rFonts w:cs="David" w:hint="cs"/>
          <w:rtl/>
        </w:rPr>
        <w:tab/>
        <w:t xml:space="preserve">חבר הכנסת זאב, אתה רוצה ללכת, אתה יכול. </w:t>
      </w:r>
    </w:p>
    <w:p w14:paraId="61FFAFF1"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290D9089" w14:textId="77777777" w:rsidR="00903341" w:rsidRDefault="00903341" w:rsidP="00903341">
      <w:pPr>
        <w:bidi/>
        <w:jc w:val="both"/>
        <w:rPr>
          <w:rFonts w:cs="David" w:hint="cs"/>
          <w:u w:val="single"/>
          <w:rtl/>
        </w:rPr>
      </w:pPr>
    </w:p>
    <w:p w14:paraId="086EA566" w14:textId="77777777" w:rsidR="00903341" w:rsidRDefault="00903341" w:rsidP="00903341">
      <w:pPr>
        <w:bidi/>
        <w:jc w:val="both"/>
        <w:rPr>
          <w:rFonts w:cs="David" w:hint="cs"/>
          <w:rtl/>
        </w:rPr>
      </w:pPr>
      <w:r>
        <w:rPr>
          <w:rFonts w:cs="David" w:hint="cs"/>
          <w:rtl/>
        </w:rPr>
        <w:tab/>
        <w:t xml:space="preserve">לא, אני שואל אם יש דיון, אני שואל. </w:t>
      </w:r>
    </w:p>
    <w:p w14:paraId="17CBF46D" w14:textId="77777777" w:rsidR="00903341" w:rsidRDefault="00903341" w:rsidP="00903341">
      <w:pPr>
        <w:bidi/>
        <w:jc w:val="both"/>
        <w:rPr>
          <w:rFonts w:cs="David" w:hint="cs"/>
          <w:rtl/>
        </w:rPr>
      </w:pPr>
    </w:p>
    <w:p w14:paraId="066CC02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5158299" w14:textId="77777777" w:rsidR="00903341" w:rsidRDefault="00903341" w:rsidP="00903341">
      <w:pPr>
        <w:bidi/>
        <w:jc w:val="both"/>
        <w:rPr>
          <w:rFonts w:cs="David" w:hint="cs"/>
          <w:rtl/>
        </w:rPr>
      </w:pPr>
    </w:p>
    <w:p w14:paraId="753FF1E8" w14:textId="77777777" w:rsidR="00903341" w:rsidRDefault="00903341" w:rsidP="00903341">
      <w:pPr>
        <w:bidi/>
        <w:jc w:val="both"/>
        <w:rPr>
          <w:rFonts w:cs="David" w:hint="cs"/>
          <w:rtl/>
        </w:rPr>
      </w:pPr>
      <w:r>
        <w:rPr>
          <w:rFonts w:cs="David" w:hint="cs"/>
          <w:rtl/>
        </w:rPr>
        <w:tab/>
        <w:t xml:space="preserve">נדמה לי שאנחנו מקיימים דיון, לא? אולי אני מתבלבל. </w:t>
      </w:r>
    </w:p>
    <w:p w14:paraId="313058AE"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26C6C761" w14:textId="77777777" w:rsidR="00903341" w:rsidRDefault="00903341" w:rsidP="00903341">
      <w:pPr>
        <w:bidi/>
        <w:jc w:val="both"/>
        <w:rPr>
          <w:rFonts w:cs="David" w:hint="cs"/>
          <w:u w:val="single"/>
          <w:rtl/>
        </w:rPr>
      </w:pPr>
    </w:p>
    <w:p w14:paraId="32DBA89C" w14:textId="77777777" w:rsidR="00903341" w:rsidRDefault="00903341" w:rsidP="00903341">
      <w:pPr>
        <w:bidi/>
        <w:jc w:val="both"/>
        <w:rPr>
          <w:rFonts w:cs="David" w:hint="cs"/>
          <w:rtl/>
        </w:rPr>
      </w:pPr>
      <w:r>
        <w:rPr>
          <w:rFonts w:cs="David" w:hint="cs"/>
          <w:rtl/>
        </w:rPr>
        <w:tab/>
        <w:t>לא נראה שזה דיון.</w:t>
      </w:r>
    </w:p>
    <w:p w14:paraId="2FE03061" w14:textId="77777777" w:rsidR="00903341" w:rsidRDefault="00903341" w:rsidP="00903341">
      <w:pPr>
        <w:bidi/>
        <w:jc w:val="both"/>
        <w:rPr>
          <w:rFonts w:cs="David" w:hint="cs"/>
          <w:rtl/>
        </w:rPr>
      </w:pPr>
    </w:p>
    <w:p w14:paraId="46ACCC8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306330" w14:textId="77777777" w:rsidR="00903341" w:rsidRDefault="00903341" w:rsidP="00903341">
      <w:pPr>
        <w:bidi/>
        <w:jc w:val="both"/>
        <w:rPr>
          <w:rFonts w:cs="David" w:hint="cs"/>
          <w:rtl/>
        </w:rPr>
      </w:pPr>
    </w:p>
    <w:p w14:paraId="515A0F17" w14:textId="77777777" w:rsidR="00903341" w:rsidRDefault="00903341" w:rsidP="00903341">
      <w:pPr>
        <w:bidi/>
        <w:jc w:val="both"/>
        <w:rPr>
          <w:rFonts w:cs="David" w:hint="cs"/>
          <w:rtl/>
        </w:rPr>
      </w:pPr>
      <w:r>
        <w:rPr>
          <w:rFonts w:cs="David" w:hint="cs"/>
          <w:rtl/>
        </w:rPr>
        <w:tab/>
        <w:t xml:space="preserve">אתה רוצה לנהל במקומי? </w:t>
      </w:r>
    </w:p>
    <w:p w14:paraId="0701B981"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68363CAA" w14:textId="77777777" w:rsidR="00903341" w:rsidRDefault="00903341" w:rsidP="00903341">
      <w:pPr>
        <w:bidi/>
        <w:jc w:val="both"/>
        <w:rPr>
          <w:rFonts w:cs="David" w:hint="cs"/>
          <w:rtl/>
        </w:rPr>
      </w:pPr>
    </w:p>
    <w:p w14:paraId="03C22572" w14:textId="77777777" w:rsidR="00903341" w:rsidRDefault="00903341" w:rsidP="00903341">
      <w:pPr>
        <w:bidi/>
        <w:jc w:val="both"/>
        <w:rPr>
          <w:rFonts w:cs="David" w:hint="cs"/>
          <w:rtl/>
        </w:rPr>
      </w:pPr>
      <w:r>
        <w:rPr>
          <w:rFonts w:cs="David" w:hint="cs"/>
          <w:rtl/>
        </w:rPr>
        <w:tab/>
        <w:t xml:space="preserve">לא. </w:t>
      </w:r>
    </w:p>
    <w:p w14:paraId="4A23382B" w14:textId="77777777" w:rsidR="00903341" w:rsidRDefault="00903341" w:rsidP="00903341">
      <w:pPr>
        <w:bidi/>
        <w:jc w:val="both"/>
        <w:rPr>
          <w:rFonts w:cs="David" w:hint="cs"/>
          <w:rtl/>
        </w:rPr>
      </w:pPr>
    </w:p>
    <w:p w14:paraId="442E9479"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A02D167" w14:textId="77777777" w:rsidR="00903341" w:rsidRDefault="00903341" w:rsidP="00903341">
      <w:pPr>
        <w:bidi/>
        <w:jc w:val="both"/>
        <w:rPr>
          <w:rFonts w:cs="David" w:hint="cs"/>
          <w:rtl/>
        </w:rPr>
      </w:pPr>
    </w:p>
    <w:p w14:paraId="69284863" w14:textId="77777777" w:rsidR="00903341" w:rsidRDefault="00903341" w:rsidP="00903341">
      <w:pPr>
        <w:bidi/>
        <w:jc w:val="both"/>
        <w:rPr>
          <w:rFonts w:cs="David" w:hint="cs"/>
          <w:rtl/>
        </w:rPr>
      </w:pPr>
      <w:r>
        <w:rPr>
          <w:rFonts w:cs="David" w:hint="cs"/>
          <w:rtl/>
        </w:rPr>
        <w:tab/>
        <w:t>יש לי כבר שניים, עכשיו גם אתה מצטרף?</w:t>
      </w:r>
    </w:p>
    <w:p w14:paraId="496DF45A" w14:textId="77777777" w:rsidR="00903341" w:rsidRDefault="00903341" w:rsidP="00903341">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1A43FA3D" w14:textId="77777777" w:rsidR="00903341" w:rsidRDefault="00903341" w:rsidP="00903341">
      <w:pPr>
        <w:bidi/>
        <w:jc w:val="both"/>
        <w:rPr>
          <w:rFonts w:cs="David" w:hint="cs"/>
          <w:u w:val="single"/>
          <w:rtl/>
        </w:rPr>
      </w:pPr>
    </w:p>
    <w:p w14:paraId="3CE3ABF6" w14:textId="77777777" w:rsidR="00903341" w:rsidRDefault="00903341" w:rsidP="00903341">
      <w:pPr>
        <w:bidi/>
        <w:jc w:val="both"/>
        <w:rPr>
          <w:rFonts w:cs="David" w:hint="cs"/>
          <w:rtl/>
        </w:rPr>
      </w:pPr>
      <w:r>
        <w:rPr>
          <w:rFonts w:cs="David" w:hint="cs"/>
          <w:rtl/>
        </w:rPr>
        <w:tab/>
        <w:t xml:space="preserve">לא, אני מאוד רציני. יש לי מה לעשות. </w:t>
      </w:r>
    </w:p>
    <w:p w14:paraId="0548BFE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F5E777" w14:textId="77777777" w:rsidR="00903341" w:rsidRDefault="00903341" w:rsidP="00903341">
      <w:pPr>
        <w:bidi/>
        <w:jc w:val="both"/>
        <w:rPr>
          <w:rFonts w:cs="David" w:hint="cs"/>
          <w:rtl/>
        </w:rPr>
      </w:pPr>
    </w:p>
    <w:p w14:paraId="3EBD9A12" w14:textId="77777777" w:rsidR="00903341" w:rsidRDefault="00903341" w:rsidP="00903341">
      <w:pPr>
        <w:bidi/>
        <w:jc w:val="both"/>
        <w:rPr>
          <w:rFonts w:cs="David" w:hint="cs"/>
          <w:rtl/>
        </w:rPr>
      </w:pPr>
      <w:r>
        <w:rPr>
          <w:rFonts w:cs="David" w:hint="cs"/>
          <w:rtl/>
        </w:rPr>
        <w:tab/>
        <w:t xml:space="preserve">המנכ"ל, גמרת לשלוח פתקי תדרוך? אנחנו יכולים להתקדם? לא, לא יודע, בעיני זה לא מקובל שמנכ"ל כנסת נוהג בצורה כזאת </w:t>
      </w:r>
      <w:r>
        <w:rPr>
          <w:rFonts w:cs="David"/>
          <w:rtl/>
        </w:rPr>
        <w:t>–</w:t>
      </w:r>
      <w:r>
        <w:rPr>
          <w:rFonts w:cs="David" w:hint="cs"/>
          <w:rtl/>
        </w:rPr>
        <w:t xml:space="preserve"> ואני אומר לך עם כל הידידות בינינו, ואני אומר את זה לפרוטוקול. </w:t>
      </w:r>
    </w:p>
    <w:p w14:paraId="0ACC7637"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60DFCF01" w14:textId="77777777" w:rsidR="00903341" w:rsidRDefault="00903341" w:rsidP="00903341">
      <w:pPr>
        <w:bidi/>
        <w:jc w:val="both"/>
        <w:rPr>
          <w:rFonts w:cs="David" w:hint="cs"/>
          <w:u w:val="single"/>
          <w:rtl/>
        </w:rPr>
      </w:pPr>
    </w:p>
    <w:p w14:paraId="05154DF5" w14:textId="77777777" w:rsidR="00903341" w:rsidRDefault="00903341" w:rsidP="00903341">
      <w:pPr>
        <w:bidi/>
        <w:jc w:val="both"/>
        <w:rPr>
          <w:rFonts w:cs="David" w:hint="cs"/>
          <w:rtl/>
        </w:rPr>
      </w:pPr>
      <w:r>
        <w:rPr>
          <w:rFonts w:cs="David" w:hint="cs"/>
          <w:rtl/>
        </w:rPr>
        <w:tab/>
        <w:t xml:space="preserve">היושב-ראש, הבהרת דברים. מה המעמד של דובר במשרד ממשלתי? האם זה משרת אמון? </w:t>
      </w:r>
    </w:p>
    <w:p w14:paraId="1D5C5565"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44CFAA" w14:textId="77777777" w:rsidR="00903341" w:rsidRDefault="00903341" w:rsidP="00903341">
      <w:pPr>
        <w:bidi/>
        <w:jc w:val="both"/>
        <w:rPr>
          <w:rFonts w:cs="David" w:hint="cs"/>
          <w:rtl/>
        </w:rPr>
      </w:pPr>
    </w:p>
    <w:p w14:paraId="3CDFB401" w14:textId="77777777" w:rsidR="00903341" w:rsidRDefault="00903341" w:rsidP="00903341">
      <w:pPr>
        <w:bidi/>
        <w:jc w:val="both"/>
        <w:rPr>
          <w:rFonts w:cs="David" w:hint="cs"/>
          <w:rtl/>
        </w:rPr>
      </w:pPr>
      <w:r>
        <w:rPr>
          <w:rFonts w:cs="David" w:hint="cs"/>
          <w:rtl/>
        </w:rPr>
        <w:tab/>
        <w:t xml:space="preserve">לא. יש דובר לשר ויש דובר נפרד למשרד הממשלתי. </w:t>
      </w:r>
    </w:p>
    <w:p w14:paraId="6D095EF4" w14:textId="77777777" w:rsidR="00903341" w:rsidRDefault="00903341" w:rsidP="00903341">
      <w:pPr>
        <w:bidi/>
        <w:jc w:val="both"/>
        <w:rPr>
          <w:rFonts w:cs="David" w:hint="cs"/>
          <w:rtl/>
        </w:rPr>
      </w:pPr>
    </w:p>
    <w:p w14:paraId="1B8CB99E" w14:textId="77777777" w:rsidR="00903341" w:rsidRDefault="00903341" w:rsidP="00903341">
      <w:pPr>
        <w:bidi/>
        <w:jc w:val="both"/>
        <w:rPr>
          <w:rFonts w:cs="David" w:hint="cs"/>
          <w:rtl/>
        </w:rPr>
      </w:pPr>
      <w:r>
        <w:rPr>
          <w:rFonts w:cs="David" w:hint="cs"/>
          <w:rtl/>
        </w:rPr>
        <w:tab/>
        <w:t>רבותי, יש כאלה שטוענים שזו צריכה להיות משרת אמון, יש כאלה שטוענים שזה טוב מאוד שזה נעשה בצורה הזאת, יש כאלה שטוענים שצריך להרחיב את זה. כל הדעות הן בסדר, אני גם לא יודע מה התוצאה הסופית.</w:t>
      </w:r>
    </w:p>
    <w:p w14:paraId="00B9A95C" w14:textId="77777777" w:rsidR="00903341" w:rsidRDefault="00903341" w:rsidP="00903341">
      <w:pPr>
        <w:bidi/>
        <w:jc w:val="both"/>
        <w:rPr>
          <w:rFonts w:cs="David" w:hint="cs"/>
          <w:rtl/>
        </w:rPr>
      </w:pPr>
    </w:p>
    <w:p w14:paraId="6DA2E26B"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1CD52553" w14:textId="77777777" w:rsidR="00903341" w:rsidRDefault="00903341" w:rsidP="00903341">
      <w:pPr>
        <w:bidi/>
        <w:jc w:val="both"/>
        <w:rPr>
          <w:rFonts w:cs="David" w:hint="cs"/>
          <w:u w:val="single"/>
          <w:rtl/>
        </w:rPr>
      </w:pPr>
    </w:p>
    <w:p w14:paraId="3805A94F" w14:textId="77777777" w:rsidR="00903341" w:rsidRDefault="00903341" w:rsidP="00903341">
      <w:pPr>
        <w:bidi/>
        <w:jc w:val="both"/>
        <w:rPr>
          <w:rFonts w:cs="David" w:hint="cs"/>
          <w:rtl/>
        </w:rPr>
      </w:pPr>
      <w:r>
        <w:rPr>
          <w:rFonts w:cs="David" w:hint="cs"/>
          <w:rtl/>
        </w:rPr>
        <w:tab/>
        <w:t xml:space="preserve">אגב, למה לא קיימנו דיון על עוזר שלישי? זה מוצלח מאוד? </w:t>
      </w:r>
    </w:p>
    <w:p w14:paraId="4C3D1277" w14:textId="77777777" w:rsidR="00903341" w:rsidRDefault="00903341" w:rsidP="00903341">
      <w:pPr>
        <w:bidi/>
        <w:jc w:val="both"/>
        <w:rPr>
          <w:rFonts w:cs="David" w:hint="cs"/>
          <w:rtl/>
        </w:rPr>
      </w:pPr>
    </w:p>
    <w:p w14:paraId="5DFA461B"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56062B5" w14:textId="77777777" w:rsidR="00903341" w:rsidRDefault="00903341" w:rsidP="00903341">
      <w:pPr>
        <w:bidi/>
        <w:jc w:val="both"/>
        <w:rPr>
          <w:rFonts w:cs="David" w:hint="cs"/>
          <w:rtl/>
        </w:rPr>
      </w:pPr>
    </w:p>
    <w:p w14:paraId="3DB79EFC" w14:textId="77777777" w:rsidR="00903341" w:rsidRDefault="00903341" w:rsidP="00903341">
      <w:pPr>
        <w:bidi/>
        <w:jc w:val="both"/>
        <w:rPr>
          <w:rFonts w:cs="David" w:hint="cs"/>
          <w:rtl/>
        </w:rPr>
      </w:pPr>
      <w:r>
        <w:rPr>
          <w:rFonts w:cs="David" w:hint="cs"/>
          <w:rtl/>
        </w:rPr>
        <w:tab/>
        <w:t xml:space="preserve">עוזר שלישי, היה כאן דיון ואושר, ולא קיבלתי אף תלונה מאף אחד עליו. </w:t>
      </w:r>
    </w:p>
    <w:p w14:paraId="485AEC3C"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63258699" w14:textId="77777777" w:rsidR="00903341" w:rsidRDefault="00903341" w:rsidP="00903341">
      <w:pPr>
        <w:bidi/>
        <w:jc w:val="both"/>
        <w:rPr>
          <w:rFonts w:cs="David" w:hint="cs"/>
          <w:u w:val="single"/>
          <w:rtl/>
        </w:rPr>
      </w:pPr>
    </w:p>
    <w:p w14:paraId="31A97C64" w14:textId="77777777" w:rsidR="00903341" w:rsidRDefault="00903341" w:rsidP="00903341">
      <w:pPr>
        <w:bidi/>
        <w:jc w:val="both"/>
        <w:rPr>
          <w:rFonts w:cs="David" w:hint="cs"/>
          <w:rtl/>
        </w:rPr>
      </w:pPr>
      <w:r>
        <w:rPr>
          <w:rFonts w:cs="David" w:hint="cs"/>
          <w:rtl/>
        </w:rPr>
        <w:tab/>
        <w:t xml:space="preserve">כי כולם רוצים עוזר רביעי. </w:t>
      </w:r>
    </w:p>
    <w:p w14:paraId="4E15D5E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BAF281" w14:textId="77777777" w:rsidR="00903341" w:rsidRDefault="00903341" w:rsidP="00903341">
      <w:pPr>
        <w:bidi/>
        <w:jc w:val="both"/>
        <w:rPr>
          <w:rFonts w:cs="David" w:hint="cs"/>
          <w:rtl/>
        </w:rPr>
      </w:pPr>
    </w:p>
    <w:p w14:paraId="3CF60991" w14:textId="77777777" w:rsidR="00903341" w:rsidRDefault="00903341" w:rsidP="00903341">
      <w:pPr>
        <w:bidi/>
        <w:jc w:val="both"/>
        <w:rPr>
          <w:rFonts w:cs="David" w:hint="cs"/>
          <w:rtl/>
        </w:rPr>
      </w:pPr>
      <w:r>
        <w:rPr>
          <w:rFonts w:cs="David" w:hint="cs"/>
          <w:rtl/>
        </w:rPr>
        <w:tab/>
        <w:t xml:space="preserve">לא. אני מודיע לך שאני לא מבקש עוזר רביעי. הודעתי לך לפרוטוקול. באמת, חבר הכנסת טיבי, אפשר מכל דבר לעשות צחוק. אני באמת חושב שזאת חובתנו. </w:t>
      </w:r>
    </w:p>
    <w:p w14:paraId="45D9DD30" w14:textId="77777777" w:rsidR="00903341" w:rsidRDefault="00903341" w:rsidP="00903341">
      <w:pPr>
        <w:bidi/>
        <w:jc w:val="both"/>
        <w:rPr>
          <w:rFonts w:cs="David" w:hint="cs"/>
          <w:rtl/>
        </w:rPr>
      </w:pPr>
    </w:p>
    <w:p w14:paraId="5207484A"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7C6D0E27" w14:textId="77777777" w:rsidR="00903341" w:rsidRDefault="00903341" w:rsidP="00903341">
      <w:pPr>
        <w:bidi/>
        <w:jc w:val="both"/>
        <w:rPr>
          <w:rFonts w:cs="David" w:hint="cs"/>
          <w:u w:val="single"/>
          <w:rtl/>
        </w:rPr>
      </w:pPr>
    </w:p>
    <w:p w14:paraId="7EC4F51C" w14:textId="77777777" w:rsidR="00903341" w:rsidRDefault="00903341" w:rsidP="00903341">
      <w:pPr>
        <w:bidi/>
        <w:jc w:val="both"/>
        <w:rPr>
          <w:rFonts w:cs="David" w:hint="cs"/>
          <w:rtl/>
        </w:rPr>
      </w:pPr>
      <w:r>
        <w:rPr>
          <w:rFonts w:cs="David" w:hint="cs"/>
          <w:rtl/>
        </w:rPr>
        <w:tab/>
        <w:t xml:space="preserve">לא, אנחנו מדברים על הקבלות, אדוני. </w:t>
      </w:r>
    </w:p>
    <w:p w14:paraId="64FC389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14F292" w14:textId="77777777" w:rsidR="00903341" w:rsidRDefault="00903341" w:rsidP="00903341">
      <w:pPr>
        <w:bidi/>
        <w:jc w:val="both"/>
        <w:rPr>
          <w:rFonts w:cs="David" w:hint="cs"/>
          <w:rtl/>
        </w:rPr>
      </w:pPr>
    </w:p>
    <w:p w14:paraId="2DAA9778" w14:textId="77777777" w:rsidR="00903341" w:rsidRDefault="00903341" w:rsidP="00903341">
      <w:pPr>
        <w:bidi/>
        <w:jc w:val="both"/>
        <w:rPr>
          <w:rFonts w:cs="David" w:hint="cs"/>
          <w:rtl/>
        </w:rPr>
      </w:pPr>
      <w:r>
        <w:rPr>
          <w:rFonts w:cs="David" w:hint="cs"/>
          <w:rtl/>
        </w:rPr>
        <w:tab/>
        <w:t xml:space="preserve">לא, אין פה שום הקבלות. השאלה אם זה עובד או לא בסוף, ויכול להיות שיש מקום ליצור מנגנון שבו יהיה שיקול-דעת לראשי ועדות אם הם רוצים לקבל את העזרה הזאת או לא. זאת גם אפשרות. </w:t>
      </w:r>
    </w:p>
    <w:p w14:paraId="04819490" w14:textId="77777777" w:rsidR="00903341" w:rsidRDefault="00903341" w:rsidP="00903341">
      <w:pPr>
        <w:bidi/>
        <w:jc w:val="both"/>
        <w:rPr>
          <w:rFonts w:cs="David" w:hint="cs"/>
          <w:rtl/>
        </w:rPr>
      </w:pPr>
    </w:p>
    <w:p w14:paraId="7A2D141A" w14:textId="77777777" w:rsidR="00903341" w:rsidRDefault="00903341" w:rsidP="00903341">
      <w:pPr>
        <w:bidi/>
        <w:jc w:val="both"/>
        <w:rPr>
          <w:rFonts w:cs="David" w:hint="cs"/>
          <w:u w:val="single"/>
          <w:rtl/>
        </w:rPr>
      </w:pPr>
      <w:r>
        <w:rPr>
          <w:rFonts w:cs="David" w:hint="cs"/>
          <w:u w:val="single"/>
          <w:rtl/>
        </w:rPr>
        <w:t>אחמד טיבי</w:t>
      </w:r>
      <w:r w:rsidRPr="00E36EB4">
        <w:rPr>
          <w:rFonts w:cs="David" w:hint="cs"/>
          <w:u w:val="single"/>
          <w:rtl/>
        </w:rPr>
        <w:t>:</w:t>
      </w:r>
    </w:p>
    <w:p w14:paraId="2E6927B3" w14:textId="77777777" w:rsidR="00903341" w:rsidRDefault="00903341" w:rsidP="00903341">
      <w:pPr>
        <w:bidi/>
        <w:jc w:val="both"/>
        <w:rPr>
          <w:rFonts w:cs="David" w:hint="cs"/>
          <w:u w:val="single"/>
          <w:rtl/>
        </w:rPr>
      </w:pPr>
    </w:p>
    <w:p w14:paraId="1324DA6B" w14:textId="77777777" w:rsidR="00903341" w:rsidRDefault="00903341" w:rsidP="00903341">
      <w:pPr>
        <w:bidi/>
        <w:jc w:val="both"/>
        <w:rPr>
          <w:rFonts w:cs="David" w:hint="cs"/>
          <w:rtl/>
        </w:rPr>
      </w:pPr>
      <w:r>
        <w:rPr>
          <w:rFonts w:cs="David" w:hint="cs"/>
          <w:rtl/>
        </w:rPr>
        <w:tab/>
        <w:t xml:space="preserve">אני הבנתי - מאיפה שאתה מכוון את דבריך מהתחלת הדיון </w:t>
      </w:r>
      <w:r>
        <w:rPr>
          <w:rFonts w:cs="David"/>
          <w:rtl/>
        </w:rPr>
        <w:t>–</w:t>
      </w:r>
      <w:r>
        <w:rPr>
          <w:rFonts w:cs="David" w:hint="cs"/>
          <w:rtl/>
        </w:rPr>
        <w:t xml:space="preserve"> אתה בעד לקצץ את הכול. </w:t>
      </w:r>
    </w:p>
    <w:p w14:paraId="07DBECE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B1D0077" w14:textId="77777777" w:rsidR="00903341" w:rsidRDefault="00903341" w:rsidP="00903341">
      <w:pPr>
        <w:bidi/>
        <w:jc w:val="both"/>
        <w:rPr>
          <w:rFonts w:cs="David" w:hint="cs"/>
          <w:rtl/>
        </w:rPr>
      </w:pPr>
    </w:p>
    <w:p w14:paraId="42A789D5" w14:textId="77777777" w:rsidR="00903341" w:rsidRDefault="00903341" w:rsidP="00903341">
      <w:pPr>
        <w:bidi/>
        <w:jc w:val="both"/>
        <w:rPr>
          <w:rFonts w:cs="David" w:hint="cs"/>
          <w:rtl/>
        </w:rPr>
      </w:pPr>
      <w:r>
        <w:rPr>
          <w:rFonts w:cs="David" w:hint="cs"/>
          <w:rtl/>
        </w:rPr>
        <w:tab/>
        <w:t xml:space="preserve">לא, לא, לא. </w:t>
      </w:r>
    </w:p>
    <w:p w14:paraId="305F777D"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977B859" w14:textId="77777777" w:rsidR="00903341" w:rsidRDefault="00903341" w:rsidP="00903341">
      <w:pPr>
        <w:bidi/>
        <w:jc w:val="both"/>
        <w:rPr>
          <w:rFonts w:cs="David" w:hint="cs"/>
          <w:u w:val="single"/>
          <w:rtl/>
        </w:rPr>
      </w:pPr>
    </w:p>
    <w:p w14:paraId="60E8022D" w14:textId="77777777" w:rsidR="00903341" w:rsidRDefault="00903341" w:rsidP="00903341">
      <w:pPr>
        <w:bidi/>
        <w:jc w:val="both"/>
        <w:rPr>
          <w:rFonts w:cs="David" w:hint="cs"/>
          <w:rtl/>
        </w:rPr>
      </w:pPr>
      <w:r>
        <w:rPr>
          <w:rFonts w:cs="David" w:hint="cs"/>
          <w:rtl/>
        </w:rPr>
        <w:tab/>
        <w:t xml:space="preserve">לבטל את הסעיף, זה מה שאני הבנתי </w:t>
      </w:r>
      <w:r>
        <w:rPr>
          <w:rFonts w:cs="David"/>
          <w:rtl/>
        </w:rPr>
        <w:t>–</w:t>
      </w:r>
      <w:r>
        <w:rPr>
          <w:rFonts w:cs="David" w:hint="cs"/>
          <w:rtl/>
        </w:rPr>
        <w:t xml:space="preserve"> אם הבנתי נכון. </w:t>
      </w:r>
    </w:p>
    <w:p w14:paraId="3FA85C0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8DE5C2B" w14:textId="77777777" w:rsidR="00903341" w:rsidRDefault="00903341" w:rsidP="00903341">
      <w:pPr>
        <w:bidi/>
        <w:jc w:val="both"/>
        <w:rPr>
          <w:rFonts w:cs="David" w:hint="cs"/>
          <w:rtl/>
        </w:rPr>
      </w:pPr>
    </w:p>
    <w:p w14:paraId="4582B43D" w14:textId="77777777" w:rsidR="00903341" w:rsidRDefault="00903341" w:rsidP="00903341">
      <w:pPr>
        <w:bidi/>
        <w:jc w:val="both"/>
        <w:rPr>
          <w:rFonts w:cs="David" w:hint="cs"/>
          <w:rtl/>
        </w:rPr>
      </w:pPr>
      <w:r>
        <w:rPr>
          <w:rFonts w:cs="David" w:hint="cs"/>
          <w:rtl/>
        </w:rPr>
        <w:tab/>
        <w:t xml:space="preserve">אז לא הבנת נכון. </w:t>
      </w:r>
    </w:p>
    <w:p w14:paraId="4249611A" w14:textId="77777777" w:rsidR="00903341" w:rsidRDefault="00903341" w:rsidP="00903341">
      <w:pPr>
        <w:bidi/>
        <w:jc w:val="both"/>
        <w:rPr>
          <w:rFonts w:cs="David" w:hint="cs"/>
          <w:rtl/>
        </w:rPr>
      </w:pPr>
    </w:p>
    <w:p w14:paraId="141EED3A" w14:textId="77777777" w:rsidR="00903341" w:rsidRDefault="00903341" w:rsidP="00903341">
      <w:pPr>
        <w:bidi/>
        <w:jc w:val="both"/>
        <w:rPr>
          <w:rFonts w:cs="David" w:hint="cs"/>
          <w:rtl/>
        </w:rPr>
      </w:pPr>
    </w:p>
    <w:p w14:paraId="017F8831"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1498632B" w14:textId="77777777" w:rsidR="00903341" w:rsidRDefault="00903341" w:rsidP="00903341">
      <w:pPr>
        <w:bidi/>
        <w:jc w:val="both"/>
        <w:rPr>
          <w:rFonts w:cs="David" w:hint="cs"/>
          <w:u w:val="single"/>
          <w:rtl/>
        </w:rPr>
      </w:pPr>
    </w:p>
    <w:p w14:paraId="35213846" w14:textId="77777777" w:rsidR="00903341" w:rsidRDefault="00903341" w:rsidP="00903341">
      <w:pPr>
        <w:bidi/>
        <w:jc w:val="both"/>
        <w:rPr>
          <w:rFonts w:cs="David" w:hint="cs"/>
          <w:rtl/>
        </w:rPr>
      </w:pPr>
      <w:r>
        <w:rPr>
          <w:rFonts w:cs="David" w:hint="cs"/>
          <w:rtl/>
        </w:rPr>
        <w:tab/>
        <w:t xml:space="preserve">אז תבהיר את עמדתך. </w:t>
      </w:r>
    </w:p>
    <w:p w14:paraId="567897A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5DD48A" w14:textId="77777777" w:rsidR="00903341" w:rsidRDefault="00903341" w:rsidP="00903341">
      <w:pPr>
        <w:bidi/>
        <w:jc w:val="both"/>
        <w:rPr>
          <w:rFonts w:cs="David" w:hint="cs"/>
          <w:rtl/>
        </w:rPr>
      </w:pPr>
    </w:p>
    <w:p w14:paraId="09AF9A96" w14:textId="77777777" w:rsidR="00903341" w:rsidRDefault="00903341" w:rsidP="00903341">
      <w:pPr>
        <w:bidi/>
        <w:jc w:val="both"/>
        <w:rPr>
          <w:rFonts w:cs="David" w:hint="cs"/>
          <w:rtl/>
        </w:rPr>
      </w:pPr>
      <w:r>
        <w:rPr>
          <w:rFonts w:cs="David" w:hint="cs"/>
          <w:rtl/>
        </w:rPr>
        <w:tab/>
        <w:t xml:space="preserve">לא, אני לא צריך להבהיר את עמדתי. </w:t>
      </w:r>
    </w:p>
    <w:p w14:paraId="30CA2810"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566FB0CC" w14:textId="77777777" w:rsidR="00903341" w:rsidRDefault="00903341" w:rsidP="00903341">
      <w:pPr>
        <w:bidi/>
        <w:jc w:val="both"/>
        <w:rPr>
          <w:rFonts w:cs="David" w:hint="cs"/>
          <w:u w:val="single"/>
          <w:rtl/>
        </w:rPr>
      </w:pPr>
    </w:p>
    <w:p w14:paraId="15DE6AC9" w14:textId="77777777" w:rsidR="00903341" w:rsidRDefault="00903341" w:rsidP="00903341">
      <w:pPr>
        <w:bidi/>
        <w:jc w:val="both"/>
        <w:rPr>
          <w:rFonts w:cs="David" w:hint="cs"/>
          <w:rtl/>
        </w:rPr>
      </w:pPr>
      <w:r>
        <w:rPr>
          <w:rFonts w:cs="David" w:hint="cs"/>
          <w:rtl/>
        </w:rPr>
        <w:tab/>
        <w:t>לא צריך?</w:t>
      </w:r>
    </w:p>
    <w:p w14:paraId="10B37159"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F100C04" w14:textId="77777777" w:rsidR="00903341" w:rsidRDefault="00903341" w:rsidP="00903341">
      <w:pPr>
        <w:bidi/>
        <w:jc w:val="both"/>
        <w:rPr>
          <w:rFonts w:cs="David" w:hint="cs"/>
          <w:rtl/>
        </w:rPr>
      </w:pPr>
    </w:p>
    <w:p w14:paraId="35A9E77F" w14:textId="77777777" w:rsidR="00903341" w:rsidRDefault="00903341" w:rsidP="00903341">
      <w:pPr>
        <w:bidi/>
        <w:jc w:val="both"/>
        <w:rPr>
          <w:rFonts w:cs="David" w:hint="cs"/>
          <w:rtl/>
        </w:rPr>
      </w:pPr>
      <w:r>
        <w:rPr>
          <w:rFonts w:cs="David" w:hint="cs"/>
          <w:rtl/>
        </w:rPr>
        <w:tab/>
        <w:t xml:space="preserve">לא, אני אסביר. </w:t>
      </w:r>
    </w:p>
    <w:p w14:paraId="5222B825" w14:textId="77777777" w:rsidR="00903341" w:rsidRDefault="00903341" w:rsidP="00903341">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18FF4873" w14:textId="77777777" w:rsidR="00903341" w:rsidRDefault="00903341" w:rsidP="00903341">
      <w:pPr>
        <w:bidi/>
        <w:jc w:val="both"/>
        <w:rPr>
          <w:rFonts w:cs="David" w:hint="cs"/>
          <w:u w:val="single"/>
          <w:rtl/>
        </w:rPr>
      </w:pPr>
    </w:p>
    <w:p w14:paraId="148B1190" w14:textId="77777777" w:rsidR="00903341" w:rsidRDefault="00903341" w:rsidP="00903341">
      <w:pPr>
        <w:bidi/>
        <w:jc w:val="both"/>
        <w:rPr>
          <w:rFonts w:cs="David" w:hint="cs"/>
          <w:rtl/>
        </w:rPr>
      </w:pPr>
      <w:r>
        <w:rPr>
          <w:rFonts w:cs="David" w:hint="cs"/>
          <w:rtl/>
        </w:rPr>
        <w:tab/>
        <w:t xml:space="preserve">אתה יושב-ראש ועדה. </w:t>
      </w:r>
    </w:p>
    <w:p w14:paraId="362D741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8CC5C39" w14:textId="77777777" w:rsidR="00903341" w:rsidRDefault="00903341" w:rsidP="00903341">
      <w:pPr>
        <w:bidi/>
        <w:jc w:val="both"/>
        <w:rPr>
          <w:rFonts w:cs="David" w:hint="cs"/>
          <w:rtl/>
        </w:rPr>
      </w:pPr>
    </w:p>
    <w:p w14:paraId="22FAA876" w14:textId="77777777" w:rsidR="00903341" w:rsidRDefault="00903341" w:rsidP="00903341">
      <w:pPr>
        <w:bidi/>
        <w:jc w:val="both"/>
        <w:rPr>
          <w:rFonts w:cs="David" w:hint="cs"/>
          <w:rtl/>
        </w:rPr>
      </w:pPr>
      <w:r>
        <w:rPr>
          <w:rFonts w:cs="David" w:hint="cs"/>
          <w:rtl/>
        </w:rPr>
        <w:tab/>
        <w:t xml:space="preserve">אני אסביר לך גם למה. כי אני למשל, לו דעתי </w:t>
      </w:r>
      <w:proofErr w:type="spellStart"/>
      <w:r>
        <w:rPr>
          <w:rFonts w:cs="David" w:hint="cs"/>
          <w:rtl/>
        </w:rPr>
        <w:t>היתה</w:t>
      </w:r>
      <w:proofErr w:type="spellEnd"/>
      <w:r>
        <w:rPr>
          <w:rFonts w:cs="David" w:hint="cs"/>
          <w:rtl/>
        </w:rPr>
        <w:t xml:space="preserve"> נשמעת והייתי צריך להציע, בכלל לא הייתי מציע את זה. הייתי בא ואומר </w:t>
      </w:r>
      <w:r>
        <w:rPr>
          <w:rFonts w:cs="David"/>
          <w:rtl/>
        </w:rPr>
        <w:t>–</w:t>
      </w:r>
      <w:r>
        <w:rPr>
          <w:rFonts w:cs="David" w:hint="cs"/>
          <w:rtl/>
        </w:rPr>
        <w:t xml:space="preserve"> יש מסגרת מסוימת שיש לה איזשהו שיא כוח-אדם מסוים. יש אלמנטים מסוימים שעושה הדובר שיש להם נגיעה ישירה לנושאים מנהליים, שבהם אנחנו לא יכולים להתערב ולא יכולים לבטל אותם אם </w:t>
      </w:r>
      <w:proofErr w:type="spellStart"/>
      <w:r>
        <w:rPr>
          <w:rFonts w:cs="David" w:hint="cs"/>
          <w:rtl/>
        </w:rPr>
        <w:t>המינהלת</w:t>
      </w:r>
      <w:proofErr w:type="spellEnd"/>
      <w:r>
        <w:rPr>
          <w:rFonts w:cs="David" w:hint="cs"/>
          <w:rtl/>
        </w:rPr>
        <w:t xml:space="preserve"> החליטה שהיא חושבת שנכון שהם יתקיימו. </w:t>
      </w:r>
    </w:p>
    <w:p w14:paraId="051D81B9" w14:textId="77777777" w:rsidR="00903341" w:rsidRDefault="00903341" w:rsidP="00903341">
      <w:pPr>
        <w:bidi/>
        <w:jc w:val="both"/>
        <w:rPr>
          <w:rFonts w:cs="David" w:hint="cs"/>
          <w:rtl/>
        </w:rPr>
      </w:pPr>
    </w:p>
    <w:p w14:paraId="58065B4A" w14:textId="77777777" w:rsidR="00903341" w:rsidRDefault="00903341" w:rsidP="00903341">
      <w:pPr>
        <w:bidi/>
        <w:jc w:val="both"/>
        <w:rPr>
          <w:rFonts w:cs="David" w:hint="cs"/>
          <w:rtl/>
        </w:rPr>
      </w:pPr>
      <w:r>
        <w:rPr>
          <w:rFonts w:cs="David" w:hint="cs"/>
          <w:rtl/>
        </w:rPr>
        <w:tab/>
        <w:t xml:space="preserve">מעבר לכך, לדעתי צריך להיות שיקול-דעת ליושב-ראש ועדה אם הוא רוצה את זה או לא רוצה את זה. ויכול להיות שבדרך הזו גם נחסוך קצת כסף, לא יקרה אסון. למשל. </w:t>
      </w:r>
    </w:p>
    <w:p w14:paraId="06E911DC" w14:textId="77777777" w:rsidR="00903341" w:rsidRDefault="00903341" w:rsidP="00903341">
      <w:pPr>
        <w:bidi/>
        <w:jc w:val="both"/>
        <w:rPr>
          <w:rFonts w:cs="David" w:hint="cs"/>
          <w:rtl/>
        </w:rPr>
      </w:pPr>
    </w:p>
    <w:p w14:paraId="365ECE95" w14:textId="77777777" w:rsidR="00903341" w:rsidRDefault="00903341" w:rsidP="00903341">
      <w:pPr>
        <w:bidi/>
        <w:jc w:val="both"/>
        <w:rPr>
          <w:rFonts w:cs="David" w:hint="cs"/>
          <w:rtl/>
        </w:rPr>
      </w:pPr>
      <w:r>
        <w:rPr>
          <w:rFonts w:cs="David" w:hint="cs"/>
          <w:rtl/>
        </w:rPr>
        <w:tab/>
        <w:t xml:space="preserve">רבותי, מאחר שחבר הכנסת גפני אינו נוכח, אנחנו לא נצליח למצות את הנושא הזה ואני אעבור לנושא הבא. אני אבקש קודם כול מהחשב שיעדכן אותנו בסוגיה של בית פרומין משום שהיו בעניין הזה כמה שינויים שנדמה לי שגם אותם חשוב שתדעו. </w:t>
      </w:r>
    </w:p>
    <w:p w14:paraId="6E2803AA"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0219349" w14:textId="77777777" w:rsidR="00903341" w:rsidRDefault="00903341" w:rsidP="00903341">
      <w:pPr>
        <w:bidi/>
        <w:jc w:val="both"/>
        <w:rPr>
          <w:rFonts w:cs="David" w:hint="cs"/>
          <w:u w:val="single"/>
          <w:rtl/>
        </w:rPr>
      </w:pPr>
    </w:p>
    <w:p w14:paraId="731C1B2D" w14:textId="77777777" w:rsidR="00903341" w:rsidRDefault="00903341" w:rsidP="00903341">
      <w:pPr>
        <w:bidi/>
        <w:jc w:val="both"/>
        <w:rPr>
          <w:rFonts w:cs="David" w:hint="cs"/>
          <w:rtl/>
        </w:rPr>
      </w:pPr>
      <w:r>
        <w:rPr>
          <w:rFonts w:cs="David" w:hint="cs"/>
          <w:rtl/>
        </w:rPr>
        <w:tab/>
        <w:t>שאלה. אם חבר הכנסת גפני לא נמצא פה, אנחנו לא יכולים למצות כלום או רק את הנושא הזה?</w:t>
      </w:r>
    </w:p>
    <w:p w14:paraId="184B8E60" w14:textId="77777777" w:rsidR="00903341" w:rsidRDefault="00903341" w:rsidP="00903341">
      <w:pPr>
        <w:bidi/>
        <w:jc w:val="both"/>
        <w:rPr>
          <w:rFonts w:cs="David" w:hint="cs"/>
          <w:rtl/>
        </w:rPr>
      </w:pPr>
    </w:p>
    <w:p w14:paraId="25A1CAA0"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AE7161F" w14:textId="77777777" w:rsidR="00903341" w:rsidRDefault="00903341" w:rsidP="00903341">
      <w:pPr>
        <w:bidi/>
        <w:jc w:val="both"/>
        <w:rPr>
          <w:rFonts w:cs="David" w:hint="cs"/>
          <w:rtl/>
        </w:rPr>
      </w:pPr>
    </w:p>
    <w:p w14:paraId="1E486D5E" w14:textId="77777777" w:rsidR="00903341" w:rsidRDefault="00903341" w:rsidP="00903341">
      <w:pPr>
        <w:bidi/>
        <w:jc w:val="both"/>
        <w:rPr>
          <w:rFonts w:cs="David" w:hint="cs"/>
          <w:rtl/>
        </w:rPr>
      </w:pPr>
      <w:r>
        <w:rPr>
          <w:rFonts w:cs="David" w:hint="cs"/>
          <w:rtl/>
        </w:rPr>
        <w:tab/>
        <w:t xml:space="preserve">לא, רק הנושא הזה, חבר הכנסת אפללו. </w:t>
      </w:r>
    </w:p>
    <w:p w14:paraId="5B987B46"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3BE1B41" w14:textId="77777777" w:rsidR="00903341" w:rsidRDefault="00903341" w:rsidP="00903341">
      <w:pPr>
        <w:bidi/>
        <w:jc w:val="both"/>
        <w:rPr>
          <w:rFonts w:cs="David" w:hint="cs"/>
          <w:u w:val="single"/>
          <w:rtl/>
        </w:rPr>
      </w:pPr>
    </w:p>
    <w:p w14:paraId="2F283287" w14:textId="77777777" w:rsidR="00903341" w:rsidRDefault="00903341" w:rsidP="00903341">
      <w:pPr>
        <w:bidi/>
        <w:jc w:val="both"/>
        <w:rPr>
          <w:rFonts w:cs="David" w:hint="cs"/>
          <w:rtl/>
        </w:rPr>
      </w:pPr>
      <w:r>
        <w:rPr>
          <w:rFonts w:cs="David" w:hint="cs"/>
          <w:rtl/>
        </w:rPr>
        <w:tab/>
        <w:t>מה ההבדל בין הנושא הזה לנושאים האחרים?</w:t>
      </w:r>
    </w:p>
    <w:p w14:paraId="34273B70" w14:textId="77777777" w:rsidR="00903341" w:rsidRDefault="00903341" w:rsidP="00903341">
      <w:pPr>
        <w:bidi/>
        <w:jc w:val="both"/>
        <w:rPr>
          <w:rFonts w:cs="David" w:hint="cs"/>
          <w:rtl/>
        </w:rPr>
      </w:pPr>
    </w:p>
    <w:p w14:paraId="601FFBB9"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608BF59" w14:textId="77777777" w:rsidR="00903341" w:rsidRDefault="00903341" w:rsidP="00903341">
      <w:pPr>
        <w:bidi/>
        <w:jc w:val="both"/>
        <w:rPr>
          <w:rFonts w:cs="David" w:hint="cs"/>
          <w:rtl/>
        </w:rPr>
      </w:pPr>
    </w:p>
    <w:p w14:paraId="58A19CB0" w14:textId="77777777" w:rsidR="00903341" w:rsidRDefault="00903341" w:rsidP="00903341">
      <w:pPr>
        <w:bidi/>
        <w:jc w:val="both"/>
        <w:rPr>
          <w:rFonts w:cs="David" w:hint="cs"/>
          <w:rtl/>
        </w:rPr>
      </w:pPr>
      <w:r>
        <w:rPr>
          <w:rFonts w:cs="David" w:hint="cs"/>
          <w:rtl/>
        </w:rPr>
        <w:tab/>
        <w:t xml:space="preserve">שהוא ביקש אותו. אמרתי, חבר הכנסת אפללו, שבין כה וכה כאשר נגיע בדיון בתקציב לסעיף שנוגע לשיא כוח-אדם, אם מישהו ירצה להעלות את זה </w:t>
      </w:r>
      <w:r>
        <w:rPr>
          <w:rFonts w:cs="David"/>
          <w:rtl/>
        </w:rPr>
        <w:t>–</w:t>
      </w:r>
      <w:r>
        <w:rPr>
          <w:rFonts w:cs="David" w:hint="cs"/>
          <w:rtl/>
        </w:rPr>
        <w:t xml:space="preserve"> נחזור לשם שוב. לכן הוויכוח הוא טכני. </w:t>
      </w:r>
    </w:p>
    <w:p w14:paraId="4B04E03B"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51B1E8A" w14:textId="77777777" w:rsidR="00903341" w:rsidRDefault="00903341" w:rsidP="00903341">
      <w:pPr>
        <w:bidi/>
        <w:jc w:val="both"/>
        <w:rPr>
          <w:rFonts w:cs="David" w:hint="cs"/>
          <w:u w:val="single"/>
          <w:rtl/>
        </w:rPr>
      </w:pPr>
    </w:p>
    <w:p w14:paraId="4C6F4536" w14:textId="77777777" w:rsidR="00903341" w:rsidRDefault="00903341" w:rsidP="00903341">
      <w:pPr>
        <w:bidi/>
        <w:jc w:val="both"/>
        <w:rPr>
          <w:rFonts w:cs="David" w:hint="cs"/>
          <w:rtl/>
        </w:rPr>
      </w:pPr>
      <w:r>
        <w:rPr>
          <w:rFonts w:cs="David" w:hint="cs"/>
          <w:rtl/>
        </w:rPr>
        <w:tab/>
        <w:t xml:space="preserve">הוא טכני, זאת אומרת אנחנו יכולים. </w:t>
      </w:r>
    </w:p>
    <w:p w14:paraId="63BF017B"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1A8B5DC" w14:textId="77777777" w:rsidR="00903341" w:rsidRDefault="00903341" w:rsidP="00903341">
      <w:pPr>
        <w:bidi/>
        <w:jc w:val="both"/>
        <w:rPr>
          <w:rFonts w:cs="David" w:hint="cs"/>
          <w:rtl/>
        </w:rPr>
      </w:pPr>
    </w:p>
    <w:p w14:paraId="30557B29" w14:textId="77777777" w:rsidR="00903341" w:rsidRDefault="00903341" w:rsidP="00903341">
      <w:pPr>
        <w:bidi/>
        <w:jc w:val="both"/>
        <w:rPr>
          <w:rFonts w:cs="David" w:hint="cs"/>
          <w:rtl/>
        </w:rPr>
      </w:pPr>
      <w:r>
        <w:rPr>
          <w:rFonts w:cs="David" w:hint="cs"/>
          <w:rtl/>
        </w:rPr>
        <w:tab/>
        <w:t xml:space="preserve">אתה יכול להעלות. הנני להודיעך שאצלי אפשר להעלות כל נושא שרוצים באופן חופשי. אין בכלל שאלה. </w:t>
      </w:r>
    </w:p>
    <w:p w14:paraId="5A629D3F"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437736C" w14:textId="77777777" w:rsidR="00903341" w:rsidRDefault="00903341" w:rsidP="00903341">
      <w:pPr>
        <w:bidi/>
        <w:jc w:val="both"/>
        <w:rPr>
          <w:rFonts w:cs="David" w:hint="cs"/>
          <w:u w:val="single"/>
          <w:rtl/>
        </w:rPr>
      </w:pPr>
    </w:p>
    <w:p w14:paraId="2E53C18A" w14:textId="77777777" w:rsidR="00903341" w:rsidRDefault="00903341" w:rsidP="00903341">
      <w:pPr>
        <w:bidi/>
        <w:jc w:val="both"/>
        <w:rPr>
          <w:rFonts w:cs="David" w:hint="cs"/>
          <w:rtl/>
        </w:rPr>
      </w:pPr>
      <w:r>
        <w:rPr>
          <w:rFonts w:cs="David" w:hint="cs"/>
          <w:rtl/>
        </w:rPr>
        <w:tab/>
        <w:t xml:space="preserve">לכבוד לי. אני חושב שאם אנחנו באים וכל אחד בא ממרחק מסוים, צריך לדון על הכול וגמרנו. </w:t>
      </w:r>
    </w:p>
    <w:p w14:paraId="5E3493A9"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211B401" w14:textId="77777777" w:rsidR="00903341" w:rsidRDefault="00903341" w:rsidP="00903341">
      <w:pPr>
        <w:bidi/>
        <w:jc w:val="both"/>
        <w:rPr>
          <w:rFonts w:cs="David" w:hint="cs"/>
          <w:rtl/>
        </w:rPr>
      </w:pPr>
    </w:p>
    <w:p w14:paraId="1C335CA3" w14:textId="77777777" w:rsidR="00903341" w:rsidRDefault="00903341" w:rsidP="00903341">
      <w:pPr>
        <w:bidi/>
        <w:jc w:val="both"/>
        <w:rPr>
          <w:rFonts w:cs="David" w:hint="cs"/>
          <w:rtl/>
        </w:rPr>
      </w:pPr>
      <w:r>
        <w:rPr>
          <w:rFonts w:cs="David" w:hint="cs"/>
          <w:rtl/>
        </w:rPr>
        <w:tab/>
        <w:t xml:space="preserve">אתה צודק לגמרי. צריך לדון בכול ולכן הכול פתוח לדיון. אני אומר את זה לא </w:t>
      </w:r>
      <w:proofErr w:type="spellStart"/>
      <w:r>
        <w:rPr>
          <w:rFonts w:cs="David" w:hint="cs"/>
          <w:rtl/>
        </w:rPr>
        <w:t>במרכאות</w:t>
      </w:r>
      <w:proofErr w:type="spellEnd"/>
      <w:r>
        <w:rPr>
          <w:rFonts w:cs="David" w:hint="cs"/>
          <w:rtl/>
        </w:rPr>
        <w:t xml:space="preserve"> אלא בצורה חד-משמעית, אני מסכים לגמרי. בבקשה, אדוני החשב. </w:t>
      </w:r>
    </w:p>
    <w:p w14:paraId="79759D9F"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302CD6BF" w14:textId="77777777" w:rsidR="00903341" w:rsidRDefault="00903341" w:rsidP="00903341">
      <w:pPr>
        <w:bidi/>
        <w:jc w:val="both"/>
        <w:rPr>
          <w:rFonts w:cs="David" w:hint="cs"/>
          <w:rtl/>
        </w:rPr>
      </w:pPr>
    </w:p>
    <w:p w14:paraId="43372C23" w14:textId="77777777" w:rsidR="00903341" w:rsidRDefault="00903341" w:rsidP="00903341">
      <w:pPr>
        <w:bidi/>
        <w:jc w:val="both"/>
        <w:rPr>
          <w:rFonts w:cs="David" w:hint="cs"/>
          <w:rtl/>
        </w:rPr>
      </w:pPr>
      <w:r>
        <w:rPr>
          <w:rFonts w:cs="David" w:hint="cs"/>
          <w:rtl/>
        </w:rPr>
        <w:tab/>
        <w:t xml:space="preserve">בישיבה הקודמת שניהלנו על העברות סכומים אנחנו ביקשנו להעביר סכומים מעודפים של שנים קודמות ומרזרבות של השנה לתוכנית חדשה שנקראת "בית פרומין" סכום של 45 מיליון שקלים, שזהו סכום שהיינו אמורים לשלם אותו ליזם שקנה את בית פרומין בזמנו ב-10 מיליון שקלים, ועכשיו מפקיעים את זה ממנו בחזרה. זה הסכום שהיינו אמורים לשלם כסכום שאינו שנוי במחלוקת. </w:t>
      </w:r>
    </w:p>
    <w:p w14:paraId="36A510E2" w14:textId="77777777" w:rsidR="00903341" w:rsidRDefault="00903341" w:rsidP="00903341">
      <w:pPr>
        <w:bidi/>
        <w:jc w:val="both"/>
        <w:rPr>
          <w:rFonts w:cs="David" w:hint="cs"/>
          <w:rtl/>
        </w:rPr>
      </w:pPr>
    </w:p>
    <w:p w14:paraId="75858398" w14:textId="77777777" w:rsidR="00903341" w:rsidRDefault="00903341" w:rsidP="00903341">
      <w:pPr>
        <w:bidi/>
        <w:jc w:val="both"/>
        <w:rPr>
          <w:rFonts w:cs="David" w:hint="cs"/>
          <w:rtl/>
        </w:rPr>
      </w:pPr>
      <w:r>
        <w:rPr>
          <w:rFonts w:cs="David" w:hint="cs"/>
          <w:rtl/>
        </w:rPr>
        <w:tab/>
        <w:t xml:space="preserve">עד היום לא שילמנו את הסכום בגלל בעיות טכניות שקיימות באוצר. נכון ליום חמישי האחרון גם קיבלנו שומה חדשה שמסתכמת בסכום של 45 מיליון שקלים, אבל עדיין לא קיבלנו את הפרטים לאן להעביר את הכסף. אנחנו מבחינתנו מוכנים להעביר את הכסף ברגע שנקבל את האישור מהאוצר. הסכום שוריין בתקציב הכנסת של שנת 2010. </w:t>
      </w:r>
    </w:p>
    <w:p w14:paraId="1E1641BA" w14:textId="77777777" w:rsidR="00903341" w:rsidRDefault="00903341" w:rsidP="00903341">
      <w:pPr>
        <w:bidi/>
        <w:jc w:val="both"/>
        <w:rPr>
          <w:rFonts w:cs="David" w:hint="cs"/>
          <w:rtl/>
        </w:rPr>
      </w:pPr>
    </w:p>
    <w:p w14:paraId="56E43870"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0C55FF8D" w14:textId="77777777" w:rsidR="00903341" w:rsidRDefault="00903341" w:rsidP="00903341">
      <w:pPr>
        <w:bidi/>
        <w:jc w:val="both"/>
        <w:rPr>
          <w:rFonts w:cs="David" w:hint="cs"/>
          <w:u w:val="single"/>
          <w:rtl/>
        </w:rPr>
      </w:pPr>
    </w:p>
    <w:p w14:paraId="5A39760C" w14:textId="77777777" w:rsidR="00903341" w:rsidRDefault="00903341" w:rsidP="00903341">
      <w:pPr>
        <w:bidi/>
        <w:jc w:val="both"/>
        <w:rPr>
          <w:rFonts w:cs="David" w:hint="cs"/>
          <w:rtl/>
        </w:rPr>
      </w:pPr>
      <w:r>
        <w:rPr>
          <w:rFonts w:cs="David" w:hint="cs"/>
          <w:rtl/>
        </w:rPr>
        <w:tab/>
        <w:t xml:space="preserve">זאת אומרת שוריין ואפשר לנצל את זה. </w:t>
      </w:r>
    </w:p>
    <w:p w14:paraId="6972A28B" w14:textId="77777777" w:rsidR="00903341" w:rsidRDefault="00903341" w:rsidP="00903341">
      <w:pPr>
        <w:bidi/>
        <w:jc w:val="both"/>
        <w:rPr>
          <w:rFonts w:cs="David" w:hint="cs"/>
          <w:rtl/>
        </w:rPr>
      </w:pPr>
      <w:r>
        <w:rPr>
          <w:rFonts w:cs="David"/>
          <w:rtl/>
        </w:rPr>
        <w:br/>
      </w:r>
      <w:r>
        <w:rPr>
          <w:rFonts w:cs="David" w:hint="cs"/>
          <w:u w:val="single"/>
          <w:rtl/>
        </w:rPr>
        <w:t>קריאה:</w:t>
      </w:r>
    </w:p>
    <w:p w14:paraId="6DD295D2" w14:textId="77777777" w:rsidR="00903341" w:rsidRDefault="00903341" w:rsidP="00903341">
      <w:pPr>
        <w:bidi/>
        <w:jc w:val="both"/>
        <w:rPr>
          <w:rFonts w:cs="David" w:hint="cs"/>
          <w:rtl/>
        </w:rPr>
      </w:pPr>
    </w:p>
    <w:p w14:paraId="42CA85A3" w14:textId="77777777" w:rsidR="00903341" w:rsidRPr="0024677A" w:rsidRDefault="00903341" w:rsidP="00903341">
      <w:pPr>
        <w:bidi/>
        <w:jc w:val="both"/>
        <w:rPr>
          <w:rFonts w:cs="David" w:hint="cs"/>
          <w:rtl/>
        </w:rPr>
      </w:pPr>
      <w:r>
        <w:rPr>
          <w:rFonts w:cs="David" w:hint="cs"/>
          <w:rtl/>
        </w:rPr>
        <w:tab/>
        <w:t xml:space="preserve">יש התחייבויות. </w:t>
      </w:r>
    </w:p>
    <w:p w14:paraId="6E758ADD" w14:textId="77777777" w:rsidR="00903341" w:rsidRPr="0024677A" w:rsidRDefault="00903341" w:rsidP="00903341">
      <w:pPr>
        <w:bidi/>
        <w:jc w:val="both"/>
        <w:rPr>
          <w:rFonts w:cs="David" w:hint="cs"/>
          <w:u w:val="single"/>
          <w:rtl/>
        </w:rPr>
      </w:pPr>
      <w:r>
        <w:rPr>
          <w:rFonts w:cs="David"/>
          <w:rtl/>
        </w:rPr>
        <w:br/>
      </w:r>
      <w:r>
        <w:rPr>
          <w:rFonts w:cs="David" w:hint="cs"/>
          <w:u w:val="single"/>
          <w:rtl/>
        </w:rPr>
        <w:t>חשב הכנסת חיים אבידור:</w:t>
      </w:r>
    </w:p>
    <w:p w14:paraId="2E5D3985" w14:textId="77777777" w:rsidR="00903341" w:rsidRPr="00D52407" w:rsidRDefault="00903341" w:rsidP="00903341">
      <w:pPr>
        <w:bidi/>
        <w:jc w:val="both"/>
        <w:rPr>
          <w:rFonts w:cs="David" w:hint="cs"/>
          <w:rtl/>
        </w:rPr>
      </w:pPr>
    </w:p>
    <w:p w14:paraId="49747942" w14:textId="77777777" w:rsidR="00903341" w:rsidRDefault="00903341" w:rsidP="00903341">
      <w:pPr>
        <w:bidi/>
        <w:jc w:val="both"/>
        <w:rPr>
          <w:rFonts w:cs="David" w:hint="cs"/>
          <w:rtl/>
        </w:rPr>
      </w:pPr>
      <w:r>
        <w:rPr>
          <w:rFonts w:cs="David" w:hint="cs"/>
          <w:rtl/>
        </w:rPr>
        <w:tab/>
        <w:t xml:space="preserve">יש התחייבות, אין דורש בינתיים. </w:t>
      </w:r>
    </w:p>
    <w:p w14:paraId="145CBFEE"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53BD6F7" w14:textId="77777777" w:rsidR="00903341" w:rsidRDefault="00903341" w:rsidP="00903341">
      <w:pPr>
        <w:bidi/>
        <w:jc w:val="both"/>
        <w:rPr>
          <w:rFonts w:cs="David" w:hint="cs"/>
          <w:u w:val="single"/>
          <w:rtl/>
        </w:rPr>
      </w:pPr>
    </w:p>
    <w:p w14:paraId="23B2A2D7" w14:textId="77777777" w:rsidR="00903341" w:rsidRDefault="00903341" w:rsidP="00903341">
      <w:pPr>
        <w:bidi/>
        <w:jc w:val="both"/>
        <w:rPr>
          <w:rFonts w:cs="David" w:hint="cs"/>
          <w:rtl/>
        </w:rPr>
      </w:pPr>
      <w:r>
        <w:rPr>
          <w:rFonts w:cs="David" w:hint="cs"/>
          <w:rtl/>
        </w:rPr>
        <w:tab/>
        <w:t xml:space="preserve">יש התחייבות ואין דורש? </w:t>
      </w:r>
    </w:p>
    <w:p w14:paraId="171DD52B"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6E879BE6" w14:textId="77777777" w:rsidR="00903341" w:rsidRDefault="00903341" w:rsidP="00903341">
      <w:pPr>
        <w:bidi/>
        <w:jc w:val="both"/>
        <w:rPr>
          <w:rFonts w:cs="David" w:hint="cs"/>
          <w:rtl/>
        </w:rPr>
      </w:pPr>
    </w:p>
    <w:p w14:paraId="6374B91E" w14:textId="77777777" w:rsidR="00903341" w:rsidRDefault="00903341" w:rsidP="00903341">
      <w:pPr>
        <w:bidi/>
        <w:jc w:val="both"/>
        <w:rPr>
          <w:rFonts w:cs="David" w:hint="cs"/>
          <w:rtl/>
        </w:rPr>
      </w:pPr>
      <w:r>
        <w:rPr>
          <w:rFonts w:cs="David" w:hint="cs"/>
          <w:rtl/>
        </w:rPr>
        <w:tab/>
        <w:t>אין דורש בינתיים.</w:t>
      </w:r>
    </w:p>
    <w:p w14:paraId="0FEEA9C4"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51F36CF7" w14:textId="77777777" w:rsidR="00903341" w:rsidRDefault="00903341" w:rsidP="00903341">
      <w:pPr>
        <w:bidi/>
        <w:jc w:val="both"/>
        <w:rPr>
          <w:rFonts w:cs="David" w:hint="cs"/>
          <w:u w:val="single"/>
          <w:rtl/>
        </w:rPr>
      </w:pPr>
    </w:p>
    <w:p w14:paraId="02A81261" w14:textId="77777777" w:rsidR="00903341" w:rsidRDefault="00903341" w:rsidP="00903341">
      <w:pPr>
        <w:bidi/>
        <w:jc w:val="both"/>
        <w:rPr>
          <w:rFonts w:cs="David" w:hint="cs"/>
          <w:rtl/>
        </w:rPr>
      </w:pPr>
      <w:r>
        <w:rPr>
          <w:rFonts w:cs="David" w:hint="cs"/>
          <w:rtl/>
        </w:rPr>
        <w:tab/>
        <w:t xml:space="preserve">אבל אין דבר כזה. </w:t>
      </w:r>
    </w:p>
    <w:p w14:paraId="04D5D421"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A37B502" w14:textId="77777777" w:rsidR="00903341" w:rsidRDefault="00903341" w:rsidP="00903341">
      <w:pPr>
        <w:bidi/>
        <w:jc w:val="both"/>
        <w:rPr>
          <w:rFonts w:cs="David" w:hint="cs"/>
          <w:u w:val="single"/>
          <w:rtl/>
        </w:rPr>
      </w:pPr>
    </w:p>
    <w:p w14:paraId="6627CEFA" w14:textId="77777777" w:rsidR="00903341" w:rsidRDefault="00903341" w:rsidP="00903341">
      <w:pPr>
        <w:bidi/>
        <w:jc w:val="both"/>
        <w:rPr>
          <w:rFonts w:cs="David" w:hint="cs"/>
          <w:rtl/>
        </w:rPr>
      </w:pPr>
      <w:r>
        <w:rPr>
          <w:rFonts w:cs="David" w:hint="cs"/>
          <w:rtl/>
        </w:rPr>
        <w:tab/>
        <w:t xml:space="preserve">לא שאין דורש. הסכום לא מגובש עדיין. </w:t>
      </w:r>
    </w:p>
    <w:p w14:paraId="203C45CB" w14:textId="77777777" w:rsidR="00903341" w:rsidRDefault="00903341" w:rsidP="00903341">
      <w:pPr>
        <w:bidi/>
        <w:jc w:val="both"/>
        <w:rPr>
          <w:rFonts w:cs="David" w:hint="cs"/>
          <w:rtl/>
        </w:rPr>
      </w:pPr>
    </w:p>
    <w:p w14:paraId="434E4D5E" w14:textId="77777777" w:rsidR="00903341" w:rsidRDefault="00903341" w:rsidP="00903341">
      <w:pPr>
        <w:bidi/>
        <w:jc w:val="both"/>
        <w:rPr>
          <w:rFonts w:cs="David" w:hint="cs"/>
          <w:rtl/>
        </w:rPr>
      </w:pPr>
    </w:p>
    <w:p w14:paraId="2DFAFA13"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10586619" w14:textId="77777777" w:rsidR="00903341" w:rsidRDefault="00903341" w:rsidP="00903341">
      <w:pPr>
        <w:bidi/>
        <w:jc w:val="both"/>
        <w:rPr>
          <w:rFonts w:cs="David" w:hint="cs"/>
          <w:u w:val="single"/>
          <w:rtl/>
        </w:rPr>
      </w:pPr>
    </w:p>
    <w:p w14:paraId="2A519397" w14:textId="77777777" w:rsidR="00903341" w:rsidRDefault="00903341" w:rsidP="00903341">
      <w:pPr>
        <w:bidi/>
        <w:jc w:val="both"/>
        <w:rPr>
          <w:rFonts w:cs="David" w:hint="cs"/>
          <w:rtl/>
        </w:rPr>
      </w:pPr>
      <w:r>
        <w:rPr>
          <w:rFonts w:cs="David" w:hint="cs"/>
          <w:rtl/>
        </w:rPr>
        <w:tab/>
        <w:t xml:space="preserve">האם השמאות הזאת זה אחרי הבוררות? הרי בוועדת החינוך השתתפתי והוחלט שם ללכת על סוג של בוררות או שופט בדימוס. </w:t>
      </w:r>
    </w:p>
    <w:p w14:paraId="1697DEC6" w14:textId="77777777" w:rsidR="00903341" w:rsidRDefault="00903341" w:rsidP="00903341">
      <w:pPr>
        <w:bidi/>
        <w:jc w:val="both"/>
        <w:rPr>
          <w:rFonts w:cs="David" w:hint="cs"/>
          <w:i/>
          <w:iCs/>
          <w:rtl/>
        </w:rPr>
      </w:pPr>
      <w:r>
        <w:rPr>
          <w:rFonts w:cs="David"/>
          <w:rtl/>
        </w:rPr>
        <w:br/>
      </w:r>
      <w:r>
        <w:rPr>
          <w:rFonts w:cs="David" w:hint="cs"/>
          <w:u w:val="single"/>
          <w:rtl/>
        </w:rPr>
        <w:t>חשב הכנסת חיים אבידור:</w:t>
      </w:r>
    </w:p>
    <w:p w14:paraId="5B4A2061" w14:textId="77777777" w:rsidR="00903341" w:rsidRDefault="00903341" w:rsidP="00903341">
      <w:pPr>
        <w:bidi/>
        <w:jc w:val="both"/>
        <w:rPr>
          <w:rFonts w:cs="David" w:hint="cs"/>
          <w:i/>
          <w:iCs/>
          <w:rtl/>
        </w:rPr>
      </w:pPr>
    </w:p>
    <w:p w14:paraId="45C909E5" w14:textId="77777777" w:rsidR="00903341" w:rsidRDefault="00903341" w:rsidP="00903341">
      <w:pPr>
        <w:bidi/>
        <w:jc w:val="both"/>
        <w:rPr>
          <w:rFonts w:cs="David" w:hint="cs"/>
          <w:rtl/>
        </w:rPr>
      </w:pPr>
      <w:r>
        <w:rPr>
          <w:rFonts w:cs="David" w:hint="cs"/>
          <w:rtl/>
        </w:rPr>
        <w:tab/>
        <w:t xml:space="preserve">זה שמאות של השמאי הממשלתי הראשי, והחוק אומר שברגע שמפקיעים </w:t>
      </w:r>
      <w:r>
        <w:rPr>
          <w:rFonts w:cs="David"/>
          <w:rtl/>
        </w:rPr>
        <w:t>–</w:t>
      </w:r>
      <w:r>
        <w:rPr>
          <w:rFonts w:cs="David" w:hint="cs"/>
          <w:rtl/>
        </w:rPr>
        <w:t xml:space="preserve"> אם היזם אומר שהוא רוצה ללכת </w:t>
      </w:r>
      <w:proofErr w:type="spellStart"/>
      <w:r>
        <w:rPr>
          <w:rFonts w:cs="David" w:hint="cs"/>
          <w:rtl/>
        </w:rPr>
        <w:t>לאיזשהם</w:t>
      </w:r>
      <w:proofErr w:type="spellEnd"/>
      <w:r>
        <w:rPr>
          <w:rFonts w:cs="David" w:hint="cs"/>
          <w:rtl/>
        </w:rPr>
        <w:t xml:space="preserve"> הליכים של ערעור על הסכום </w:t>
      </w:r>
      <w:r>
        <w:rPr>
          <w:rFonts w:cs="David"/>
          <w:rtl/>
        </w:rPr>
        <w:t>–</w:t>
      </w:r>
      <w:r>
        <w:rPr>
          <w:rFonts w:cs="David" w:hint="cs"/>
          <w:rtl/>
        </w:rPr>
        <w:t xml:space="preserve"> תוך ארבעה חודשים עלינו להעביר לו את הסכום שיקבע השמאי הממשלתי הראשי, נכון ליום פרסום החוק. </w:t>
      </w:r>
    </w:p>
    <w:p w14:paraId="4C8D7C2B" w14:textId="77777777" w:rsidR="00903341" w:rsidRDefault="00903341" w:rsidP="00903341">
      <w:pPr>
        <w:bidi/>
        <w:jc w:val="both"/>
        <w:rPr>
          <w:rFonts w:cs="David" w:hint="cs"/>
          <w:rtl/>
        </w:rPr>
      </w:pPr>
    </w:p>
    <w:p w14:paraId="6AE15FA0" w14:textId="77777777" w:rsidR="00903341" w:rsidRDefault="00903341" w:rsidP="00903341">
      <w:pPr>
        <w:bidi/>
        <w:jc w:val="both"/>
        <w:rPr>
          <w:rFonts w:cs="David" w:hint="cs"/>
          <w:rtl/>
        </w:rPr>
      </w:pPr>
      <w:r>
        <w:rPr>
          <w:rFonts w:cs="David" w:hint="cs"/>
          <w:rtl/>
        </w:rPr>
        <w:tab/>
        <w:t xml:space="preserve">ב-28 בנובמבר מלאו ארבעה חודשים, וביום חמישי האחרון קיבלנו שומה של 45 מיליון שקלים. בטעות, לא בטעות, זה הסכום שבאמת שריינו. אנחנו הערכנו שפחות או יותר זה יהיה הסכום, וזה הסכום ששריינו בהעברות שעשינו. </w:t>
      </w:r>
    </w:p>
    <w:p w14:paraId="631E6D71" w14:textId="77777777" w:rsidR="00903341" w:rsidRDefault="00903341" w:rsidP="00903341">
      <w:pPr>
        <w:bidi/>
        <w:jc w:val="both"/>
        <w:rPr>
          <w:rFonts w:cs="David" w:hint="cs"/>
          <w:rtl/>
        </w:rPr>
      </w:pPr>
    </w:p>
    <w:p w14:paraId="21596CAF" w14:textId="77777777" w:rsidR="00903341" w:rsidRDefault="00903341" w:rsidP="00903341">
      <w:pPr>
        <w:bidi/>
        <w:jc w:val="both"/>
        <w:rPr>
          <w:rFonts w:cs="David" w:hint="cs"/>
          <w:rtl/>
        </w:rPr>
      </w:pPr>
      <w:r>
        <w:rPr>
          <w:rFonts w:cs="David" w:hint="cs"/>
          <w:rtl/>
        </w:rPr>
        <w:tab/>
        <w:t xml:space="preserve">לגבי שנה הבאה </w:t>
      </w:r>
      <w:r>
        <w:rPr>
          <w:rFonts w:cs="David"/>
          <w:rtl/>
        </w:rPr>
        <w:t>–</w:t>
      </w:r>
      <w:r>
        <w:rPr>
          <w:rFonts w:cs="David" w:hint="cs"/>
          <w:rtl/>
        </w:rPr>
        <w:t xml:space="preserve"> כולם אומרים שבזה זה לא תם וימשיכו המחלוקות וימשיכו הדיונים וימשיכו כל מיני התדיינויות בנושא הזה, אף אחד לא מוכן להתחייב על סכום. </w:t>
      </w:r>
    </w:p>
    <w:p w14:paraId="7EAB26E0" w14:textId="77777777" w:rsidR="00903341" w:rsidRDefault="00903341" w:rsidP="00903341">
      <w:pPr>
        <w:bidi/>
        <w:jc w:val="both"/>
        <w:rPr>
          <w:rFonts w:cs="David" w:hint="cs"/>
          <w:rtl/>
        </w:rPr>
      </w:pPr>
    </w:p>
    <w:p w14:paraId="06FF4D26" w14:textId="77777777" w:rsidR="00903341" w:rsidRDefault="00903341" w:rsidP="00903341">
      <w:pPr>
        <w:bidi/>
        <w:jc w:val="both"/>
        <w:rPr>
          <w:rFonts w:cs="David" w:hint="cs"/>
          <w:rtl/>
        </w:rPr>
      </w:pPr>
      <w:r>
        <w:rPr>
          <w:rFonts w:cs="David" w:hint="cs"/>
          <w:rtl/>
        </w:rPr>
        <w:tab/>
        <w:t>אנחנו בשנה הבאה, בשנת 2011, הכנסנו לתקציב סכום של עוד 71 מיליון שקלים, כשהסכום הזה למעשה משלים את ה-45 מיליון שקלים שעשינו, ל-100 מיליון שקלים פלוס מע"מ.</w:t>
      </w:r>
    </w:p>
    <w:p w14:paraId="0B3F6255" w14:textId="77777777" w:rsidR="00903341" w:rsidRDefault="00903341" w:rsidP="00903341">
      <w:pPr>
        <w:bidi/>
        <w:jc w:val="both"/>
        <w:rPr>
          <w:rFonts w:cs="David" w:hint="cs"/>
          <w:rtl/>
        </w:rPr>
      </w:pPr>
    </w:p>
    <w:p w14:paraId="19ABFAD9" w14:textId="77777777" w:rsidR="00903341" w:rsidRDefault="00903341" w:rsidP="00903341">
      <w:pPr>
        <w:bidi/>
        <w:jc w:val="both"/>
        <w:rPr>
          <w:rFonts w:cs="David" w:hint="cs"/>
          <w:rtl/>
        </w:rPr>
      </w:pPr>
      <w:r>
        <w:rPr>
          <w:rFonts w:cs="David" w:hint="cs"/>
          <w:rtl/>
        </w:rPr>
        <w:tab/>
        <w:t xml:space="preserve">אני רוצה להדגיש </w:t>
      </w:r>
      <w:r>
        <w:rPr>
          <w:rFonts w:cs="David"/>
          <w:rtl/>
        </w:rPr>
        <w:t>–</w:t>
      </w:r>
      <w:r>
        <w:rPr>
          <w:rFonts w:cs="David" w:hint="cs"/>
          <w:rtl/>
        </w:rPr>
        <w:t xml:space="preserve"> ה-100 מיליון שקלים זה לא סכום שאף אחד יכול להיתלות בו ולא סכום שמישהו צריך לדרוש אותו. זה סכום שפעם צוטט בעיתונות או כל מיני ניחושים ודברים כאלה </w:t>
      </w:r>
      <w:r>
        <w:rPr>
          <w:rFonts w:cs="David"/>
          <w:rtl/>
        </w:rPr>
        <w:t>–</w:t>
      </w:r>
      <w:r>
        <w:rPr>
          <w:rFonts w:cs="David" w:hint="cs"/>
          <w:rtl/>
        </w:rPr>
        <w:t xml:space="preserve"> אף אחד לא מוכן להתחייב. על מנת לא להימצא במצב בתקציב של השנתיים הבאות שלא תהיה לנו אפשרות לשלם ליזם את הסכום שבסופו של דבר יגיעו להסכמה אתו, קבענו שאנחנו שמים 100 מיליון שקלים פלוס מע"מ, ואני רוצה לחזור ולהדגיש. </w:t>
      </w:r>
    </w:p>
    <w:p w14:paraId="75C3117F"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57833DF4" w14:textId="77777777" w:rsidR="00903341" w:rsidRDefault="00903341" w:rsidP="00903341">
      <w:pPr>
        <w:bidi/>
        <w:jc w:val="both"/>
        <w:rPr>
          <w:rFonts w:cs="David" w:hint="cs"/>
          <w:u w:val="single"/>
          <w:rtl/>
        </w:rPr>
      </w:pPr>
    </w:p>
    <w:p w14:paraId="60ECAD8E" w14:textId="77777777" w:rsidR="00903341" w:rsidRDefault="00903341" w:rsidP="00903341">
      <w:pPr>
        <w:bidi/>
        <w:jc w:val="both"/>
        <w:rPr>
          <w:rFonts w:cs="David" w:hint="cs"/>
          <w:rtl/>
        </w:rPr>
      </w:pPr>
      <w:r>
        <w:rPr>
          <w:rFonts w:cs="David" w:hint="cs"/>
          <w:rtl/>
        </w:rPr>
        <w:tab/>
        <w:t xml:space="preserve">כולל 45 מיליון. </w:t>
      </w:r>
    </w:p>
    <w:p w14:paraId="72CAFA59"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6FF31965" w14:textId="77777777" w:rsidR="00903341" w:rsidRDefault="00903341" w:rsidP="00903341">
      <w:pPr>
        <w:bidi/>
        <w:jc w:val="both"/>
        <w:rPr>
          <w:rFonts w:cs="David" w:hint="cs"/>
          <w:rtl/>
        </w:rPr>
      </w:pPr>
    </w:p>
    <w:p w14:paraId="5C223BA4" w14:textId="77777777" w:rsidR="00903341" w:rsidRDefault="00903341" w:rsidP="00903341">
      <w:pPr>
        <w:bidi/>
        <w:jc w:val="both"/>
        <w:rPr>
          <w:rFonts w:cs="David" w:hint="cs"/>
          <w:rtl/>
        </w:rPr>
      </w:pPr>
      <w:r>
        <w:rPr>
          <w:rFonts w:cs="David" w:hint="cs"/>
          <w:rtl/>
        </w:rPr>
        <w:tab/>
        <w:t xml:space="preserve">כן. ה-71 מיליון זה הגדלה ל-100 מיליון שקלים פלוס מע"מ. אני רוצה להמשיך ולהדגיש </w:t>
      </w:r>
      <w:r>
        <w:rPr>
          <w:rFonts w:cs="David"/>
          <w:rtl/>
        </w:rPr>
        <w:t>–</w:t>
      </w:r>
      <w:r>
        <w:rPr>
          <w:rFonts w:cs="David" w:hint="cs"/>
          <w:rtl/>
        </w:rPr>
        <w:t xml:space="preserve"> לא להיתלות בסכום הזה, אף אחד שלא יחשוב שזה הסכום. זה סתם סכום שאנחנו קבענו במסגרת הנהלת הכנסת, בלי שום בסיס.</w:t>
      </w:r>
    </w:p>
    <w:p w14:paraId="2856D779" w14:textId="77777777" w:rsidR="00903341" w:rsidRDefault="00903341" w:rsidP="00903341">
      <w:pPr>
        <w:bidi/>
        <w:jc w:val="both"/>
        <w:rPr>
          <w:rFonts w:cs="David" w:hint="cs"/>
          <w:rtl/>
        </w:rPr>
      </w:pPr>
    </w:p>
    <w:p w14:paraId="26950F15" w14:textId="77777777" w:rsidR="00903341" w:rsidRDefault="00903341" w:rsidP="00903341">
      <w:pPr>
        <w:bidi/>
        <w:jc w:val="both"/>
        <w:rPr>
          <w:rFonts w:cs="David" w:hint="cs"/>
          <w:rtl/>
        </w:rPr>
      </w:pPr>
      <w:r>
        <w:rPr>
          <w:rFonts w:cs="David" w:hint="cs"/>
          <w:rtl/>
        </w:rPr>
        <w:tab/>
        <w:t xml:space="preserve">הסכום הזה של 71 מיליון שקלים, בתוספת סכום של 10 מיליון שקלים, שאנחנו מעריכים שאלה הסכומים שאנחנו נצטרך להשקיע בשיפוץ של בית פרומין, ובתוספת של 500 מיליון שקלים אחזקה שוטפת לאחר השיפוצים ושני מיליון שקלים אחר כך באופן שנתי, אנחנו הכנסנו את זה בתקציב זוטא מתחת לקו, הוא לא מסתכם עם סך כול הסכום שיש לכם לתקציב הכנסת לפעולות הכנסת, אבל כשאנחנו נגיש לתקציב המדינה את תקציב הכנסת אנחנו נכניס את הסכום של פעולות הכנסת יחד עם התקציב של בית פרומין, ומה שאנחנו מבקשים זה שהאישור יהיה על שני הסכומים. </w:t>
      </w:r>
    </w:p>
    <w:p w14:paraId="3F704F1A" w14:textId="77777777" w:rsidR="00903341" w:rsidRDefault="00903341" w:rsidP="00903341">
      <w:pPr>
        <w:bidi/>
        <w:jc w:val="both"/>
        <w:rPr>
          <w:rFonts w:cs="David" w:hint="cs"/>
          <w:rtl/>
        </w:rPr>
      </w:pPr>
    </w:p>
    <w:p w14:paraId="5297744E" w14:textId="77777777" w:rsidR="00903341" w:rsidRDefault="00903341" w:rsidP="00903341">
      <w:pPr>
        <w:bidi/>
        <w:jc w:val="both"/>
        <w:rPr>
          <w:rFonts w:cs="David" w:hint="cs"/>
          <w:rtl/>
        </w:rPr>
      </w:pPr>
      <w:r>
        <w:rPr>
          <w:rFonts w:cs="David" w:hint="cs"/>
          <w:rtl/>
        </w:rPr>
        <w:t>(יושב-ראש הכנסת ראובן (רובי) ריבלין מצטרף לישיבת הוועדה)</w:t>
      </w:r>
    </w:p>
    <w:p w14:paraId="1755C8B4" w14:textId="77777777" w:rsidR="00903341" w:rsidRDefault="00903341" w:rsidP="00903341">
      <w:pPr>
        <w:bidi/>
        <w:jc w:val="both"/>
        <w:rPr>
          <w:rFonts w:cs="David" w:hint="cs"/>
          <w:rtl/>
        </w:rPr>
      </w:pPr>
    </w:p>
    <w:p w14:paraId="5101583D"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A2F480" w14:textId="77777777" w:rsidR="00903341" w:rsidRDefault="00903341" w:rsidP="00903341">
      <w:pPr>
        <w:bidi/>
        <w:jc w:val="both"/>
        <w:rPr>
          <w:rFonts w:cs="David" w:hint="cs"/>
          <w:rtl/>
        </w:rPr>
      </w:pPr>
    </w:p>
    <w:p w14:paraId="758AB241" w14:textId="77777777" w:rsidR="00903341" w:rsidRDefault="00903341" w:rsidP="00903341">
      <w:pPr>
        <w:bidi/>
        <w:jc w:val="both"/>
        <w:rPr>
          <w:rFonts w:cs="David" w:hint="cs"/>
          <w:rtl/>
        </w:rPr>
      </w:pPr>
      <w:r>
        <w:rPr>
          <w:rFonts w:cs="David" w:hint="cs"/>
          <w:rtl/>
        </w:rPr>
        <w:tab/>
        <w:t xml:space="preserve">רבותי, אנחנו נמצאים בסיפור הזה בעסק ביש לא פשוט משום שצריך לקחת בחשבון </w:t>
      </w:r>
      <w:r>
        <w:rPr>
          <w:rFonts w:cs="David"/>
          <w:rtl/>
        </w:rPr>
        <w:t>–</w:t>
      </w:r>
      <w:r>
        <w:rPr>
          <w:rFonts w:cs="David" w:hint="cs"/>
          <w:rtl/>
        </w:rPr>
        <w:t xml:space="preserve"> ויתקן אותי החשב אם אני טועה </w:t>
      </w:r>
      <w:r>
        <w:rPr>
          <w:rFonts w:cs="David"/>
          <w:rtl/>
        </w:rPr>
        <w:t>–</w:t>
      </w:r>
      <w:r>
        <w:rPr>
          <w:rFonts w:cs="David" w:hint="cs"/>
          <w:rtl/>
        </w:rPr>
        <w:t xml:space="preserve"> שלמרות שהאשמה לא רובצת לפתחנו, אבל העובדה שבסופו של עניין הסכום לא משולם, החוק לא מבוצע וההתחייבות כלפי מי שרכש את הבניין לא מתקיימת </w:t>
      </w:r>
      <w:r>
        <w:rPr>
          <w:rFonts w:cs="David"/>
          <w:rtl/>
        </w:rPr>
        <w:t>–</w:t>
      </w:r>
      <w:r>
        <w:rPr>
          <w:rFonts w:cs="David" w:hint="cs"/>
          <w:rtl/>
        </w:rPr>
        <w:t xml:space="preserve"> חושפת את כל המערכת לתביעות עתידיות בסכומים בלתי מבוטלים. </w:t>
      </w:r>
    </w:p>
    <w:p w14:paraId="64E56D0F" w14:textId="77777777" w:rsidR="00903341" w:rsidRDefault="00903341" w:rsidP="00903341">
      <w:pPr>
        <w:bidi/>
        <w:jc w:val="both"/>
        <w:rPr>
          <w:rFonts w:cs="David" w:hint="cs"/>
          <w:rtl/>
        </w:rPr>
      </w:pPr>
    </w:p>
    <w:p w14:paraId="5095C59E" w14:textId="77777777" w:rsidR="00903341" w:rsidRDefault="00903341" w:rsidP="00903341">
      <w:pPr>
        <w:bidi/>
        <w:jc w:val="both"/>
        <w:rPr>
          <w:rFonts w:cs="David" w:hint="cs"/>
          <w:rtl/>
        </w:rPr>
      </w:pPr>
      <w:r>
        <w:rPr>
          <w:rFonts w:cs="David" w:hint="cs"/>
          <w:rtl/>
        </w:rPr>
        <w:tab/>
        <w:t xml:space="preserve">לכן, אנחנו מהטעם הזה אישרנו את העניין הזה בפעם הקודמת, בדיוק מהסיבה הזאת. הרי אישרנו את זה בישיבה שכינסנו אותה באופן דחוף כדי למנוע את המצב שלא נשלם בזמן </w:t>
      </w:r>
      <w:r>
        <w:rPr>
          <w:rFonts w:cs="David"/>
          <w:rtl/>
        </w:rPr>
        <w:t>–</w:t>
      </w:r>
      <w:r>
        <w:rPr>
          <w:rFonts w:cs="David" w:hint="cs"/>
          <w:rtl/>
        </w:rPr>
        <w:t xml:space="preserve"> אני מזכיר לכולם </w:t>
      </w:r>
      <w:r>
        <w:rPr>
          <w:rFonts w:cs="David"/>
          <w:rtl/>
        </w:rPr>
        <w:t>–</w:t>
      </w:r>
      <w:r>
        <w:rPr>
          <w:rFonts w:cs="David" w:hint="cs"/>
          <w:rtl/>
        </w:rPr>
        <w:t xml:space="preserve"> בסוף יצא מצב שההחלטה שלנו סוכלה הלכה למעשה על-ידי העובדה שאין שמאות, אם אני מבין נכון.</w:t>
      </w:r>
    </w:p>
    <w:p w14:paraId="1CCB3131"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3A2AE2C4" w14:textId="77777777" w:rsidR="00903341" w:rsidRDefault="00903341" w:rsidP="00903341">
      <w:pPr>
        <w:bidi/>
        <w:jc w:val="both"/>
        <w:rPr>
          <w:rFonts w:cs="David" w:hint="cs"/>
          <w:rtl/>
        </w:rPr>
      </w:pPr>
    </w:p>
    <w:p w14:paraId="1A4A5B5D" w14:textId="77777777" w:rsidR="00903341" w:rsidRDefault="00903341" w:rsidP="00903341">
      <w:pPr>
        <w:bidi/>
        <w:jc w:val="both"/>
        <w:rPr>
          <w:rFonts w:cs="David" w:hint="cs"/>
          <w:rtl/>
        </w:rPr>
      </w:pPr>
      <w:r>
        <w:rPr>
          <w:rFonts w:cs="David" w:hint="cs"/>
          <w:rtl/>
        </w:rPr>
        <w:tab/>
        <w:t xml:space="preserve">אני רוצה לתת הערכה. הבעיה העיקרית נפתרה וזה קבלת שומה מהשמאי הממשלתי הראשי. הוא נתן לנו את השומה, אומנם באיחור קל, אבל הוא נתן לנו את השומה, ואת הסכום שאנחנו צריכים לשלם כסכום שאינו שנוי במחלוקת אנחנו יודעים. </w:t>
      </w:r>
    </w:p>
    <w:p w14:paraId="319FB050" w14:textId="77777777" w:rsidR="00903341" w:rsidRDefault="00903341" w:rsidP="00903341">
      <w:pPr>
        <w:bidi/>
        <w:jc w:val="both"/>
        <w:rPr>
          <w:rFonts w:cs="David" w:hint="cs"/>
          <w:rtl/>
        </w:rPr>
      </w:pPr>
    </w:p>
    <w:p w14:paraId="563BC960" w14:textId="77777777" w:rsidR="00903341" w:rsidRDefault="00903341" w:rsidP="00903341">
      <w:pPr>
        <w:bidi/>
        <w:jc w:val="both"/>
        <w:rPr>
          <w:rFonts w:cs="David" w:hint="cs"/>
          <w:rtl/>
        </w:rPr>
      </w:pPr>
      <w:r>
        <w:rPr>
          <w:rFonts w:cs="David" w:hint="cs"/>
          <w:rtl/>
        </w:rPr>
        <w:tab/>
        <w:t xml:space="preserve">אני מניח שהבעיה עכשיו היא אך ורק בעיה טכנית שתיפתר לימים, אבל שוב, זאת הערכה. זה לא בידינו, זה בידי האוצר. הם מקיימים את הכול, אבל אני מניח שזאת בעיה טכנית של סיכום למי להעביר, איך להעביר. אנחנו נקבל את הפרטים תוך ימים ספורים, אני מניח. </w:t>
      </w:r>
    </w:p>
    <w:p w14:paraId="4EA9395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D08E9A3" w14:textId="77777777" w:rsidR="00903341" w:rsidRDefault="00903341" w:rsidP="00903341">
      <w:pPr>
        <w:bidi/>
        <w:jc w:val="both"/>
        <w:rPr>
          <w:rFonts w:cs="David" w:hint="cs"/>
          <w:rtl/>
        </w:rPr>
      </w:pPr>
    </w:p>
    <w:p w14:paraId="69F7ECCD" w14:textId="77777777" w:rsidR="00903341" w:rsidRDefault="00903341" w:rsidP="00903341">
      <w:pPr>
        <w:bidi/>
        <w:jc w:val="both"/>
        <w:rPr>
          <w:rFonts w:cs="David" w:hint="cs"/>
          <w:rtl/>
        </w:rPr>
      </w:pPr>
      <w:r>
        <w:rPr>
          <w:rFonts w:cs="David" w:hint="cs"/>
          <w:rtl/>
        </w:rPr>
        <w:tab/>
        <w:t xml:space="preserve">כן, אבל זה לא משנה את העובדה שאנחנו לא עומדים במה שקבוע בחוק, נקודה. לא אנחנו ככנסת, לא באשמתנו, אבל המדינה לצורך העניין לא מבצעת </w:t>
      </w:r>
      <w:r>
        <w:rPr>
          <w:rFonts w:cs="David"/>
          <w:rtl/>
        </w:rPr>
        <w:t>–</w:t>
      </w:r>
      <w:r>
        <w:rPr>
          <w:rFonts w:cs="David" w:hint="cs"/>
          <w:rtl/>
        </w:rPr>
        <w:t xml:space="preserve"> אם אני מבין נכון, תקן אותי אם אני טועה.</w:t>
      </w:r>
    </w:p>
    <w:p w14:paraId="67446576"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45F55CC6" w14:textId="77777777" w:rsidR="00903341" w:rsidRDefault="00903341" w:rsidP="00903341">
      <w:pPr>
        <w:bidi/>
        <w:jc w:val="both"/>
        <w:rPr>
          <w:rFonts w:cs="David" w:hint="cs"/>
          <w:rtl/>
        </w:rPr>
      </w:pPr>
    </w:p>
    <w:p w14:paraId="70F4E9E6" w14:textId="77777777" w:rsidR="00903341" w:rsidRDefault="00903341" w:rsidP="00903341">
      <w:pPr>
        <w:bidi/>
        <w:jc w:val="both"/>
        <w:rPr>
          <w:rFonts w:cs="David" w:hint="cs"/>
          <w:rtl/>
        </w:rPr>
      </w:pPr>
      <w:r>
        <w:rPr>
          <w:rFonts w:cs="David" w:hint="cs"/>
          <w:rtl/>
        </w:rPr>
        <w:tab/>
        <w:t xml:space="preserve">החוק נוסח בצורה פנטסטית מבחינת הכנסת </w:t>
      </w:r>
      <w:r>
        <w:rPr>
          <w:rFonts w:cs="David"/>
          <w:rtl/>
        </w:rPr>
        <w:t>–</w:t>
      </w:r>
      <w:r>
        <w:rPr>
          <w:rFonts w:cs="David" w:hint="cs"/>
          <w:rtl/>
        </w:rPr>
        <w:t xml:space="preserve"> אפשר להגיד מבחינה גאונית. את כל הבוכהלטריה עושה האוצר, את כל ההתדיינות עושה האוצר, את הסכומים </w:t>
      </w:r>
      <w:r>
        <w:rPr>
          <w:rFonts w:cs="David"/>
          <w:rtl/>
        </w:rPr>
        <w:t>–</w:t>
      </w:r>
      <w:r>
        <w:rPr>
          <w:rFonts w:cs="David" w:hint="cs"/>
          <w:rtl/>
        </w:rPr>
        <w:t xml:space="preserve"> למי לשלם, מתי לשלם ואיך לשלם </w:t>
      </w:r>
      <w:r>
        <w:rPr>
          <w:rFonts w:cs="David"/>
          <w:rtl/>
        </w:rPr>
        <w:t>–</w:t>
      </w:r>
      <w:r>
        <w:rPr>
          <w:rFonts w:cs="David" w:hint="cs"/>
          <w:rtl/>
        </w:rPr>
        <w:t xml:space="preserve"> עושה האוצר. ישנה רק שורה אחת שאומרת: מה שהאוצר יקבע יהיה בתקציב הכנסת. </w:t>
      </w:r>
    </w:p>
    <w:p w14:paraId="7EBE11D0" w14:textId="77777777" w:rsidR="00903341" w:rsidRDefault="00903341" w:rsidP="00903341">
      <w:pPr>
        <w:bidi/>
        <w:jc w:val="both"/>
        <w:rPr>
          <w:rFonts w:cs="David" w:hint="cs"/>
          <w:rtl/>
        </w:rPr>
      </w:pPr>
    </w:p>
    <w:p w14:paraId="5CBE631A"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0EECD71B" w14:textId="77777777" w:rsidR="00903341" w:rsidRDefault="00903341" w:rsidP="00903341">
      <w:pPr>
        <w:bidi/>
        <w:jc w:val="both"/>
        <w:rPr>
          <w:rFonts w:cs="David" w:hint="cs"/>
          <w:u w:val="single"/>
          <w:rtl/>
        </w:rPr>
      </w:pPr>
    </w:p>
    <w:p w14:paraId="2F04E78C" w14:textId="77777777" w:rsidR="00903341" w:rsidRDefault="00903341" w:rsidP="00903341">
      <w:pPr>
        <w:bidi/>
        <w:jc w:val="both"/>
        <w:rPr>
          <w:rFonts w:cs="David" w:hint="cs"/>
          <w:rtl/>
        </w:rPr>
      </w:pPr>
      <w:r>
        <w:rPr>
          <w:rFonts w:cs="David" w:hint="cs"/>
          <w:rtl/>
        </w:rPr>
        <w:tab/>
        <w:t xml:space="preserve">בחוק כתוב שהאוצר יקבע? </w:t>
      </w:r>
    </w:p>
    <w:p w14:paraId="6A33BD4C" w14:textId="77777777" w:rsidR="00903341" w:rsidRPr="002F3ACB" w:rsidRDefault="00903341" w:rsidP="00903341">
      <w:pPr>
        <w:bidi/>
        <w:jc w:val="both"/>
        <w:rPr>
          <w:rFonts w:cs="David" w:hint="cs"/>
          <w:u w:val="single"/>
          <w:rtl/>
        </w:rPr>
      </w:pPr>
      <w:r>
        <w:rPr>
          <w:rFonts w:cs="David"/>
          <w:rtl/>
        </w:rPr>
        <w:br/>
      </w:r>
      <w:r>
        <w:rPr>
          <w:rFonts w:cs="David" w:hint="cs"/>
          <w:u w:val="single"/>
          <w:rtl/>
        </w:rPr>
        <w:t>חשב הכנסת חיים אבידור:</w:t>
      </w:r>
    </w:p>
    <w:p w14:paraId="5DF20BD6" w14:textId="77777777" w:rsidR="00903341" w:rsidRDefault="00903341" w:rsidP="00903341">
      <w:pPr>
        <w:bidi/>
        <w:jc w:val="both"/>
        <w:rPr>
          <w:rFonts w:cs="David" w:hint="cs"/>
          <w:rtl/>
        </w:rPr>
      </w:pPr>
    </w:p>
    <w:p w14:paraId="29BCFAEB" w14:textId="77777777" w:rsidR="00903341" w:rsidRDefault="00903341" w:rsidP="00903341">
      <w:pPr>
        <w:bidi/>
        <w:jc w:val="both"/>
        <w:rPr>
          <w:rFonts w:cs="David" w:hint="cs"/>
          <w:rtl/>
        </w:rPr>
      </w:pPr>
      <w:r>
        <w:rPr>
          <w:rFonts w:cs="David" w:hint="cs"/>
          <w:rtl/>
        </w:rPr>
        <w:tab/>
        <w:t xml:space="preserve">בחוק מוזיאון הכנסת, כן. כתוב את זה בצורה כזאת. האוצר מכר והאוצר מפקיע. האוצר עושה את כל הדברים. </w:t>
      </w:r>
    </w:p>
    <w:p w14:paraId="51F2CB9B" w14:textId="77777777" w:rsidR="00903341" w:rsidRDefault="00903341" w:rsidP="00903341">
      <w:pPr>
        <w:bidi/>
        <w:jc w:val="both"/>
        <w:rPr>
          <w:rFonts w:cs="David" w:hint="cs"/>
          <w:rtl/>
        </w:rPr>
      </w:pPr>
    </w:p>
    <w:p w14:paraId="6A79E906"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61ED84B6" w14:textId="77777777" w:rsidR="00903341" w:rsidRDefault="00903341" w:rsidP="00903341">
      <w:pPr>
        <w:bidi/>
        <w:jc w:val="both"/>
        <w:rPr>
          <w:rFonts w:cs="David" w:hint="cs"/>
          <w:u w:val="single"/>
          <w:rtl/>
        </w:rPr>
      </w:pPr>
    </w:p>
    <w:p w14:paraId="70092BC8" w14:textId="77777777" w:rsidR="00903341" w:rsidRDefault="00903341" w:rsidP="00903341">
      <w:pPr>
        <w:bidi/>
        <w:jc w:val="both"/>
        <w:rPr>
          <w:rFonts w:cs="David" w:hint="cs"/>
          <w:rtl/>
        </w:rPr>
      </w:pPr>
      <w:r>
        <w:rPr>
          <w:rFonts w:cs="David" w:hint="cs"/>
          <w:rtl/>
        </w:rPr>
        <w:tab/>
        <w:t xml:space="preserve">זאת אומרת, בסופו של דבר האוצר עומד מעל הכנסת כמעט. למה אי-אפשר לתקן את זה? </w:t>
      </w:r>
    </w:p>
    <w:p w14:paraId="2AE1868D" w14:textId="77777777" w:rsidR="00903341" w:rsidRDefault="00903341" w:rsidP="00903341">
      <w:pPr>
        <w:bidi/>
        <w:jc w:val="both"/>
        <w:rPr>
          <w:rFonts w:cs="David" w:hint="cs"/>
          <w:rtl/>
        </w:rPr>
      </w:pPr>
    </w:p>
    <w:p w14:paraId="28F3A278" w14:textId="77777777" w:rsidR="00903341" w:rsidRPr="002F3ACB" w:rsidRDefault="00903341" w:rsidP="00903341">
      <w:pPr>
        <w:bidi/>
        <w:jc w:val="both"/>
        <w:rPr>
          <w:rFonts w:cs="David" w:hint="cs"/>
          <w:u w:val="single"/>
          <w:rtl/>
        </w:rPr>
      </w:pPr>
      <w:r>
        <w:rPr>
          <w:rFonts w:cs="David" w:hint="cs"/>
          <w:u w:val="single"/>
          <w:rtl/>
        </w:rPr>
        <w:t>חשב הכנסת חיים אבידור:</w:t>
      </w:r>
    </w:p>
    <w:p w14:paraId="25ACA7DE" w14:textId="77777777" w:rsidR="00903341" w:rsidRDefault="00903341" w:rsidP="00903341">
      <w:pPr>
        <w:bidi/>
        <w:jc w:val="both"/>
        <w:rPr>
          <w:rFonts w:cs="David" w:hint="cs"/>
          <w:rtl/>
        </w:rPr>
      </w:pPr>
    </w:p>
    <w:p w14:paraId="6BB0B40E" w14:textId="77777777" w:rsidR="00903341" w:rsidRDefault="00903341" w:rsidP="00903341">
      <w:pPr>
        <w:bidi/>
        <w:jc w:val="both"/>
        <w:rPr>
          <w:rFonts w:cs="David" w:hint="cs"/>
          <w:rtl/>
        </w:rPr>
      </w:pPr>
      <w:r>
        <w:rPr>
          <w:rFonts w:cs="David" w:hint="cs"/>
          <w:rtl/>
        </w:rPr>
        <w:tab/>
        <w:t>אני לא חושב שהוא עומד - - -</w:t>
      </w:r>
    </w:p>
    <w:p w14:paraId="74F87711"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7AFCBC49" w14:textId="77777777" w:rsidR="00903341" w:rsidRDefault="00903341" w:rsidP="00903341">
      <w:pPr>
        <w:bidi/>
        <w:jc w:val="both"/>
        <w:rPr>
          <w:rFonts w:cs="David" w:hint="cs"/>
          <w:u w:val="single"/>
          <w:rtl/>
        </w:rPr>
      </w:pPr>
    </w:p>
    <w:p w14:paraId="4CD03920" w14:textId="77777777" w:rsidR="00903341" w:rsidRDefault="00903341" w:rsidP="00903341">
      <w:pPr>
        <w:bidi/>
        <w:jc w:val="both"/>
        <w:rPr>
          <w:rFonts w:cs="David" w:hint="cs"/>
          <w:rtl/>
        </w:rPr>
      </w:pPr>
      <w:r>
        <w:rPr>
          <w:rFonts w:cs="David" w:hint="cs"/>
          <w:rtl/>
        </w:rPr>
        <w:tab/>
        <w:t xml:space="preserve">מאיפה ההכנסות של כל הסיפור הזה? לא מהאוצר? </w:t>
      </w:r>
    </w:p>
    <w:p w14:paraId="6B2C5D29" w14:textId="77777777" w:rsidR="00903341" w:rsidRDefault="00903341" w:rsidP="00903341">
      <w:pPr>
        <w:bidi/>
        <w:jc w:val="both"/>
        <w:rPr>
          <w:rFonts w:cs="David" w:hint="cs"/>
          <w:rtl/>
        </w:rPr>
      </w:pPr>
    </w:p>
    <w:p w14:paraId="1FFED440" w14:textId="77777777" w:rsidR="00903341" w:rsidRDefault="00903341" w:rsidP="00903341">
      <w:pPr>
        <w:bidi/>
        <w:jc w:val="both"/>
        <w:rPr>
          <w:rFonts w:cs="David" w:hint="cs"/>
          <w:rtl/>
        </w:rPr>
      </w:pPr>
      <w:r>
        <w:rPr>
          <w:rFonts w:cs="David" w:hint="cs"/>
          <w:u w:val="single"/>
          <w:rtl/>
        </w:rPr>
        <w:t>מנכ"ל הכנסת דן לנדאו:</w:t>
      </w:r>
    </w:p>
    <w:p w14:paraId="0E215386" w14:textId="77777777" w:rsidR="00903341" w:rsidRDefault="00903341" w:rsidP="00903341">
      <w:pPr>
        <w:bidi/>
        <w:jc w:val="both"/>
        <w:rPr>
          <w:rFonts w:cs="David" w:hint="cs"/>
          <w:rtl/>
        </w:rPr>
      </w:pPr>
    </w:p>
    <w:p w14:paraId="2F8DFEF7" w14:textId="77777777" w:rsidR="00903341" w:rsidRDefault="00903341" w:rsidP="00903341">
      <w:pPr>
        <w:bidi/>
        <w:jc w:val="both"/>
        <w:rPr>
          <w:rFonts w:cs="David" w:hint="cs"/>
          <w:rtl/>
        </w:rPr>
      </w:pPr>
      <w:r>
        <w:rPr>
          <w:rFonts w:cs="David" w:hint="cs"/>
          <w:rtl/>
        </w:rPr>
        <w:tab/>
        <w:t xml:space="preserve">זה חוק. </w:t>
      </w:r>
    </w:p>
    <w:p w14:paraId="757B27EA"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10B72237" w14:textId="77777777" w:rsidR="00903341" w:rsidRDefault="00903341" w:rsidP="00903341">
      <w:pPr>
        <w:bidi/>
        <w:jc w:val="both"/>
        <w:rPr>
          <w:rFonts w:cs="David" w:hint="cs"/>
          <w:rtl/>
        </w:rPr>
      </w:pPr>
    </w:p>
    <w:p w14:paraId="5CA8422A" w14:textId="77777777" w:rsidR="00903341" w:rsidRDefault="00903341" w:rsidP="00903341">
      <w:pPr>
        <w:bidi/>
        <w:jc w:val="both"/>
        <w:rPr>
          <w:rFonts w:cs="David" w:hint="cs"/>
          <w:rtl/>
        </w:rPr>
      </w:pPr>
      <w:r>
        <w:rPr>
          <w:rFonts w:cs="David" w:hint="cs"/>
          <w:rtl/>
        </w:rPr>
        <w:tab/>
        <w:t xml:space="preserve">רבותי, כנסת ישראל </w:t>
      </w:r>
      <w:r>
        <w:rPr>
          <w:rFonts w:cs="David"/>
          <w:rtl/>
        </w:rPr>
        <w:t>–</w:t>
      </w:r>
      <w:r>
        <w:rPr>
          <w:rFonts w:cs="David" w:hint="cs"/>
          <w:rtl/>
        </w:rPr>
        <w:t xml:space="preserve"> האדמה והבית רשומים על נכסי מדינת ישראל. אין רכוש לכנסת. הכנסת היא חלק ממדינת ישראל, ומי שהוא למעשה הממונה על נכסי מדינת ישראל זה החשב הכללי. פירושו של דבר, שכל עסקה שנעשית על-ידי המדינה, נעשית על-ידי החשב הכללי. </w:t>
      </w:r>
    </w:p>
    <w:p w14:paraId="3DFF2936" w14:textId="77777777" w:rsidR="00903341" w:rsidRDefault="00903341" w:rsidP="00903341">
      <w:pPr>
        <w:bidi/>
        <w:jc w:val="both"/>
        <w:rPr>
          <w:rFonts w:cs="David" w:hint="cs"/>
          <w:rtl/>
        </w:rPr>
      </w:pPr>
    </w:p>
    <w:p w14:paraId="00DCE24D" w14:textId="77777777" w:rsidR="00903341" w:rsidRDefault="00903341" w:rsidP="00903341">
      <w:pPr>
        <w:bidi/>
        <w:jc w:val="both"/>
        <w:rPr>
          <w:rFonts w:cs="David" w:hint="cs"/>
          <w:rtl/>
        </w:rPr>
      </w:pPr>
      <w:r>
        <w:rPr>
          <w:rFonts w:cs="David" w:hint="cs"/>
          <w:rtl/>
        </w:rPr>
        <w:tab/>
        <w:t xml:space="preserve">גם מכירת הכנסת </w:t>
      </w:r>
      <w:r>
        <w:rPr>
          <w:rFonts w:cs="David"/>
          <w:rtl/>
        </w:rPr>
        <w:t>–</w:t>
      </w:r>
      <w:r>
        <w:rPr>
          <w:rFonts w:cs="David" w:hint="cs"/>
          <w:rtl/>
        </w:rPr>
        <w:t xml:space="preserve"> היא בוודאי </w:t>
      </w:r>
      <w:proofErr w:type="spellStart"/>
      <w:r>
        <w:rPr>
          <w:rFonts w:cs="David" w:hint="cs"/>
          <w:rtl/>
        </w:rPr>
        <w:t>היתה</w:t>
      </w:r>
      <w:proofErr w:type="spellEnd"/>
      <w:r>
        <w:rPr>
          <w:rFonts w:cs="David" w:hint="cs"/>
          <w:rtl/>
        </w:rPr>
        <w:t xml:space="preserve"> גם נושא לביקורת של מבקר המדינה וגם הביאה בסופו של דבר את חברי הכנסת לכלל הבנה שעד אשר לא נגיש הצעת חוק אשר תחזיר את בית פרומין כאתר לאומי לחיק המדינה, לא נצליח למצוא פתרון למחדל קשה שהביא לידי מצב של מכירת נכסי האומה, שבעוד 300, 400 שנה המקום שבו ישבה כנסת ישראל הראשונה ייחשב בעיני אנשים אז כדבר חשוב. </w:t>
      </w:r>
    </w:p>
    <w:p w14:paraId="34E243BE"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674DAA76" w14:textId="77777777" w:rsidR="00903341" w:rsidRDefault="00903341" w:rsidP="00903341">
      <w:pPr>
        <w:bidi/>
        <w:jc w:val="both"/>
        <w:rPr>
          <w:rFonts w:cs="David" w:hint="cs"/>
          <w:u w:val="single"/>
          <w:rtl/>
        </w:rPr>
      </w:pPr>
    </w:p>
    <w:p w14:paraId="29915F6D" w14:textId="77777777" w:rsidR="00903341" w:rsidRDefault="00903341" w:rsidP="00903341">
      <w:pPr>
        <w:bidi/>
        <w:jc w:val="both"/>
        <w:rPr>
          <w:rFonts w:cs="David" w:hint="cs"/>
          <w:rtl/>
        </w:rPr>
      </w:pPr>
      <w:r>
        <w:rPr>
          <w:rFonts w:cs="David" w:hint="cs"/>
          <w:rtl/>
        </w:rPr>
        <w:tab/>
        <w:t xml:space="preserve">אם לא יהיה מחדל כמו בכרמל. </w:t>
      </w:r>
    </w:p>
    <w:p w14:paraId="49069FA1"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1E26C4D3" w14:textId="77777777" w:rsidR="00903341" w:rsidRDefault="00903341" w:rsidP="00903341">
      <w:pPr>
        <w:bidi/>
        <w:jc w:val="both"/>
        <w:rPr>
          <w:rFonts w:cs="David" w:hint="cs"/>
          <w:rtl/>
        </w:rPr>
      </w:pPr>
    </w:p>
    <w:p w14:paraId="50598441" w14:textId="77777777" w:rsidR="00903341" w:rsidRDefault="00903341" w:rsidP="00903341">
      <w:pPr>
        <w:bidi/>
        <w:jc w:val="both"/>
        <w:rPr>
          <w:rFonts w:cs="David" w:hint="cs"/>
          <w:rtl/>
        </w:rPr>
      </w:pPr>
      <w:r>
        <w:rPr>
          <w:rFonts w:cs="David" w:hint="cs"/>
          <w:rtl/>
        </w:rPr>
        <w:tab/>
        <w:t xml:space="preserve">היום, "גימנסיה הרצלייה" </w:t>
      </w:r>
      <w:r>
        <w:rPr>
          <w:rFonts w:cs="David"/>
          <w:rtl/>
        </w:rPr>
        <w:t>–</w:t>
      </w:r>
      <w:r>
        <w:rPr>
          <w:rFonts w:cs="David" w:hint="cs"/>
          <w:rtl/>
        </w:rPr>
        <w:t xml:space="preserve"> הגימנסיה, מה זה חשוב, נבנה משהו אחר. כל הדברים האלה באו לידי תפיסה. </w:t>
      </w:r>
    </w:p>
    <w:p w14:paraId="153394E5" w14:textId="77777777" w:rsidR="00903341" w:rsidRDefault="00903341" w:rsidP="00903341">
      <w:pPr>
        <w:bidi/>
        <w:jc w:val="both"/>
        <w:rPr>
          <w:rFonts w:cs="David" w:hint="cs"/>
          <w:rtl/>
        </w:rPr>
      </w:pPr>
    </w:p>
    <w:p w14:paraId="76E3E284" w14:textId="77777777" w:rsidR="00903341" w:rsidRDefault="00903341" w:rsidP="00903341">
      <w:pPr>
        <w:bidi/>
        <w:jc w:val="both"/>
        <w:rPr>
          <w:rFonts w:cs="David" w:hint="cs"/>
          <w:rtl/>
        </w:rPr>
      </w:pPr>
      <w:r>
        <w:rPr>
          <w:rFonts w:cs="David" w:hint="cs"/>
          <w:rtl/>
        </w:rPr>
        <w:tab/>
        <w:t xml:space="preserve">הואיל וזה המקרה הראשון, האוצר ביקש </w:t>
      </w:r>
      <w:r>
        <w:rPr>
          <w:rFonts w:cs="David"/>
          <w:rtl/>
        </w:rPr>
        <w:t>–</w:t>
      </w:r>
      <w:r>
        <w:rPr>
          <w:rFonts w:cs="David" w:hint="cs"/>
          <w:rtl/>
        </w:rPr>
        <w:t xml:space="preserve"> בזמן שבו אנחנו דנו בהצעת החוק </w:t>
      </w:r>
      <w:r>
        <w:rPr>
          <w:rFonts w:cs="David"/>
          <w:rtl/>
        </w:rPr>
        <w:t>–</w:t>
      </w:r>
      <w:r>
        <w:rPr>
          <w:rFonts w:cs="David" w:hint="cs"/>
          <w:rtl/>
        </w:rPr>
        <w:t xml:space="preserve"> שהרכישה, מטעמים ששמורים עימו אבל שהובהרו לנו, שטוב ייעשה אם הרכישה בפועל תתבצע על-ידי כנסת ישראל. </w:t>
      </w:r>
    </w:p>
    <w:p w14:paraId="1F75CD2E" w14:textId="77777777" w:rsidR="00903341" w:rsidRDefault="00903341" w:rsidP="00903341">
      <w:pPr>
        <w:bidi/>
        <w:jc w:val="both"/>
        <w:rPr>
          <w:rFonts w:cs="David" w:hint="cs"/>
          <w:rtl/>
        </w:rPr>
      </w:pPr>
    </w:p>
    <w:p w14:paraId="054D0E7E" w14:textId="77777777" w:rsidR="00903341" w:rsidRDefault="00903341" w:rsidP="00903341">
      <w:pPr>
        <w:bidi/>
        <w:jc w:val="both"/>
        <w:rPr>
          <w:rFonts w:cs="David" w:hint="cs"/>
          <w:rtl/>
        </w:rPr>
      </w:pPr>
      <w:r>
        <w:rPr>
          <w:rFonts w:cs="David" w:hint="cs"/>
          <w:rtl/>
        </w:rPr>
        <w:tab/>
        <w:t xml:space="preserve">הרי אנחנו יכולים להדפיס כסף, ויכולים על-ידי אישור תקציב המדינה, יכולים לבטל הדפסה של כסף. האוצר ביקש שהנושא ייעשה על-ידי הכנסת באופן </w:t>
      </w:r>
      <w:proofErr w:type="spellStart"/>
      <w:r>
        <w:rPr>
          <w:rFonts w:cs="David" w:hint="cs"/>
          <w:rtl/>
        </w:rPr>
        <w:t>פורמלי</w:t>
      </w:r>
      <w:proofErr w:type="spellEnd"/>
      <w:r>
        <w:rPr>
          <w:rFonts w:cs="David" w:hint="cs"/>
          <w:rtl/>
        </w:rPr>
        <w:t xml:space="preserve">, מטעמים שבהם הוא לא רצה לפתוח דברים אשר מחוץ ומעבר למסגרת של תקציב המדינה, יוכלו להביא בחוקים לידי מצב שבו כל מערכת פוליטית תוכל לדאוג לכך שתקציב המדינה יהיה תקציב המדינה ועוד כל מיני קופסאות שאנחנו קבענו.לכן הוא ביקש שזה ייצא מתקציב הכנסת. </w:t>
      </w:r>
    </w:p>
    <w:p w14:paraId="7831B4C3" w14:textId="77777777" w:rsidR="00903341" w:rsidRDefault="00903341" w:rsidP="00903341">
      <w:pPr>
        <w:bidi/>
        <w:jc w:val="both"/>
        <w:rPr>
          <w:rFonts w:cs="David" w:hint="cs"/>
          <w:rtl/>
        </w:rPr>
      </w:pPr>
    </w:p>
    <w:p w14:paraId="25F09780" w14:textId="77777777" w:rsidR="00903341" w:rsidRDefault="00903341" w:rsidP="00903341">
      <w:pPr>
        <w:bidi/>
        <w:jc w:val="both"/>
        <w:rPr>
          <w:rFonts w:cs="David" w:hint="cs"/>
          <w:rtl/>
        </w:rPr>
      </w:pPr>
      <w:r>
        <w:rPr>
          <w:rFonts w:cs="David" w:hint="cs"/>
          <w:rtl/>
        </w:rPr>
        <w:tab/>
        <w:t xml:space="preserve">מה פירוש ייצא מתקציב הכנסת? אנחנו מוסיפים לתקציב הכנסת על מנת לשלם את המערכת, הממשלה תומכת </w:t>
      </w:r>
      <w:r>
        <w:rPr>
          <w:rFonts w:cs="David"/>
          <w:rtl/>
        </w:rPr>
        <w:t>–</w:t>
      </w:r>
      <w:r>
        <w:rPr>
          <w:rFonts w:cs="David" w:hint="cs"/>
          <w:rtl/>
        </w:rPr>
        <w:t xml:space="preserve"> לא שיש לה מה לומר גם אם היא לא תומכת </w:t>
      </w:r>
      <w:r>
        <w:rPr>
          <w:rFonts w:cs="David"/>
          <w:rtl/>
        </w:rPr>
        <w:t>–</w:t>
      </w:r>
      <w:r>
        <w:rPr>
          <w:rFonts w:cs="David" w:hint="cs"/>
          <w:rtl/>
        </w:rPr>
        <w:t xml:space="preserve"> ואנחנו יוצרים מצב שבו לא מדינת ישראל יצרה איזשהו מצב שבו היא קונה ומוכרת רכוש, אלא שהדבר הוא צורך לאומי ולכן הוא בא מתקציב הכנסת. </w:t>
      </w:r>
    </w:p>
    <w:p w14:paraId="19F0CA51" w14:textId="77777777" w:rsidR="00903341" w:rsidRDefault="00903341" w:rsidP="00903341">
      <w:pPr>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458E3D79" w14:textId="77777777" w:rsidR="00903341" w:rsidRDefault="00903341" w:rsidP="00903341">
      <w:pPr>
        <w:bidi/>
        <w:jc w:val="both"/>
        <w:rPr>
          <w:rFonts w:cs="David" w:hint="cs"/>
          <w:u w:val="single"/>
          <w:rtl/>
        </w:rPr>
      </w:pPr>
    </w:p>
    <w:p w14:paraId="7CD91FB3" w14:textId="77777777" w:rsidR="00903341" w:rsidRDefault="00903341" w:rsidP="00903341">
      <w:pPr>
        <w:bidi/>
        <w:jc w:val="both"/>
        <w:rPr>
          <w:rFonts w:cs="David" w:hint="cs"/>
          <w:rtl/>
        </w:rPr>
      </w:pPr>
      <w:r>
        <w:rPr>
          <w:rFonts w:cs="David" w:hint="cs"/>
          <w:rtl/>
        </w:rPr>
        <w:tab/>
        <w:t>על שם מי זה יהיה בטאבו?</w:t>
      </w:r>
    </w:p>
    <w:p w14:paraId="30A20094"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51FCECA1" w14:textId="77777777" w:rsidR="00903341" w:rsidRDefault="00903341" w:rsidP="00903341">
      <w:pPr>
        <w:bidi/>
        <w:jc w:val="both"/>
        <w:rPr>
          <w:rFonts w:cs="David" w:hint="cs"/>
          <w:rtl/>
        </w:rPr>
      </w:pPr>
    </w:p>
    <w:p w14:paraId="6F0EC589" w14:textId="77777777" w:rsidR="00903341" w:rsidRDefault="00903341" w:rsidP="00903341">
      <w:pPr>
        <w:bidi/>
        <w:jc w:val="both"/>
        <w:rPr>
          <w:rFonts w:cs="David" w:hint="cs"/>
          <w:rtl/>
        </w:rPr>
      </w:pPr>
      <w:r>
        <w:rPr>
          <w:rFonts w:cs="David" w:hint="cs"/>
          <w:rtl/>
        </w:rPr>
        <w:tab/>
        <w:t xml:space="preserve">על שם מדינת ישראל, בוודאי ובוודאי. </w:t>
      </w:r>
    </w:p>
    <w:p w14:paraId="24BD0BF0" w14:textId="77777777" w:rsidR="00903341" w:rsidRDefault="00903341" w:rsidP="00903341">
      <w:pPr>
        <w:keepLines/>
        <w:bidi/>
        <w:jc w:val="both"/>
        <w:rPr>
          <w:rFonts w:cs="David" w:hint="cs"/>
          <w:u w:val="single"/>
          <w:rtl/>
        </w:rPr>
      </w:pPr>
      <w:r>
        <w:rPr>
          <w:rFonts w:cs="David"/>
          <w:rtl/>
        </w:rPr>
        <w:br/>
      </w:r>
      <w:r>
        <w:rPr>
          <w:rFonts w:cs="David" w:hint="cs"/>
          <w:u w:val="single"/>
          <w:rtl/>
        </w:rPr>
        <w:t>מנחם אליעזר מוזס</w:t>
      </w:r>
      <w:r w:rsidRPr="00E36EB4">
        <w:rPr>
          <w:rFonts w:cs="David" w:hint="cs"/>
          <w:u w:val="single"/>
          <w:rtl/>
        </w:rPr>
        <w:t>:</w:t>
      </w:r>
    </w:p>
    <w:p w14:paraId="037FB0B6" w14:textId="77777777" w:rsidR="00903341" w:rsidRDefault="00903341" w:rsidP="00903341">
      <w:pPr>
        <w:keepLines/>
        <w:bidi/>
        <w:jc w:val="both"/>
        <w:rPr>
          <w:rFonts w:cs="David" w:hint="cs"/>
          <w:u w:val="single"/>
          <w:rtl/>
        </w:rPr>
      </w:pPr>
    </w:p>
    <w:p w14:paraId="54AAE446" w14:textId="77777777" w:rsidR="00903341" w:rsidRDefault="00903341" w:rsidP="00903341">
      <w:pPr>
        <w:keepLines/>
        <w:bidi/>
        <w:jc w:val="both"/>
        <w:rPr>
          <w:rFonts w:cs="David" w:hint="cs"/>
          <w:rtl/>
        </w:rPr>
      </w:pPr>
      <w:r>
        <w:rPr>
          <w:rFonts w:cs="David" w:hint="cs"/>
          <w:rtl/>
        </w:rPr>
        <w:tab/>
        <w:t xml:space="preserve">לא הכנסת. </w:t>
      </w:r>
    </w:p>
    <w:p w14:paraId="3B042713" w14:textId="77777777" w:rsidR="00903341" w:rsidRDefault="00903341" w:rsidP="00903341">
      <w:pPr>
        <w:keepLines/>
        <w:bidi/>
        <w:jc w:val="both"/>
        <w:rPr>
          <w:rFonts w:cs="David" w:hint="cs"/>
          <w:u w:val="single"/>
          <w:rtl/>
        </w:rPr>
      </w:pPr>
      <w:r>
        <w:rPr>
          <w:rFonts w:cs="David"/>
          <w:rtl/>
        </w:rPr>
        <w:br/>
      </w:r>
      <w:r w:rsidRPr="002A0CE7">
        <w:rPr>
          <w:rFonts w:cs="David" w:hint="cs"/>
          <w:u w:val="single"/>
          <w:rtl/>
        </w:rPr>
        <w:t>יושב-ראש הכנסת ראובן (רובי) ריבלין:</w:t>
      </w:r>
    </w:p>
    <w:p w14:paraId="295BCEFB" w14:textId="77777777" w:rsidR="00903341" w:rsidRDefault="00903341" w:rsidP="00903341">
      <w:pPr>
        <w:bidi/>
        <w:jc w:val="both"/>
        <w:rPr>
          <w:rFonts w:cs="David" w:hint="cs"/>
          <w:rtl/>
        </w:rPr>
      </w:pPr>
    </w:p>
    <w:p w14:paraId="42204D2C" w14:textId="77777777" w:rsidR="00903341" w:rsidRDefault="00903341" w:rsidP="00903341">
      <w:pPr>
        <w:bidi/>
        <w:jc w:val="both"/>
        <w:rPr>
          <w:rFonts w:cs="David" w:hint="cs"/>
          <w:rtl/>
        </w:rPr>
      </w:pPr>
      <w:r>
        <w:rPr>
          <w:rFonts w:cs="David" w:hint="cs"/>
          <w:rtl/>
        </w:rPr>
        <w:tab/>
        <w:t xml:space="preserve">אין. כנסת ישראל היא לא גוף משפטי. מדינת ישראל היא זו שהיא הבעלים של הקרקע. כל המוסדות שמוחזקים על-ידי הרשויות השונות, הם מוחזקים על-ידי מדינת ישראל. נדמה לי </w:t>
      </w:r>
      <w:r>
        <w:rPr>
          <w:rFonts w:cs="David"/>
          <w:rtl/>
        </w:rPr>
        <w:t>–</w:t>
      </w:r>
      <w:r>
        <w:rPr>
          <w:rFonts w:cs="David" w:hint="cs"/>
          <w:rtl/>
        </w:rPr>
        <w:t xml:space="preserve"> אני לא רוצה להיות בטוח </w:t>
      </w:r>
      <w:r>
        <w:rPr>
          <w:rFonts w:cs="David"/>
          <w:rtl/>
        </w:rPr>
        <w:t>–</w:t>
      </w:r>
      <w:r>
        <w:rPr>
          <w:rFonts w:cs="David" w:hint="cs"/>
          <w:rtl/>
        </w:rPr>
        <w:t xml:space="preserve"> נדמה לי שאפילו בית-המשפט העליון. </w:t>
      </w:r>
    </w:p>
    <w:p w14:paraId="6C3D7097" w14:textId="77777777" w:rsidR="00903341" w:rsidRDefault="00903341" w:rsidP="00903341">
      <w:pPr>
        <w:bidi/>
        <w:jc w:val="both"/>
        <w:rPr>
          <w:rFonts w:cs="David" w:hint="cs"/>
          <w:u w:val="single"/>
          <w:rtl/>
        </w:rPr>
      </w:pPr>
      <w:r>
        <w:rPr>
          <w:rFonts w:cs="David"/>
          <w:rtl/>
        </w:rPr>
        <w:br/>
      </w:r>
      <w:r>
        <w:rPr>
          <w:rFonts w:cs="David" w:hint="cs"/>
          <w:u w:val="single"/>
          <w:rtl/>
        </w:rPr>
        <w:t>מנכ"ל הכנסת דן לנדאו:</w:t>
      </w:r>
    </w:p>
    <w:p w14:paraId="0C15485F" w14:textId="77777777" w:rsidR="00903341" w:rsidRDefault="00903341" w:rsidP="00903341">
      <w:pPr>
        <w:bidi/>
        <w:jc w:val="both"/>
        <w:rPr>
          <w:rFonts w:cs="David" w:hint="cs"/>
          <w:u w:val="single"/>
          <w:rtl/>
        </w:rPr>
      </w:pPr>
    </w:p>
    <w:p w14:paraId="27860D33" w14:textId="77777777" w:rsidR="00903341" w:rsidRDefault="00903341" w:rsidP="00903341">
      <w:pPr>
        <w:bidi/>
        <w:jc w:val="both"/>
        <w:rPr>
          <w:rFonts w:cs="David" w:hint="cs"/>
          <w:rtl/>
        </w:rPr>
      </w:pPr>
      <w:r>
        <w:rPr>
          <w:rFonts w:cs="David" w:hint="cs"/>
          <w:rtl/>
        </w:rPr>
        <w:tab/>
        <w:t>או המדינה או הפטריארכיה.</w:t>
      </w:r>
    </w:p>
    <w:p w14:paraId="5CB52934"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2CFA9B44" w14:textId="77777777" w:rsidR="00903341" w:rsidRDefault="00903341" w:rsidP="00903341">
      <w:pPr>
        <w:bidi/>
        <w:jc w:val="both"/>
        <w:rPr>
          <w:rFonts w:cs="David" w:hint="cs"/>
          <w:rtl/>
        </w:rPr>
      </w:pPr>
    </w:p>
    <w:p w14:paraId="25233E58" w14:textId="77777777" w:rsidR="00903341" w:rsidRDefault="00903341" w:rsidP="00903341">
      <w:pPr>
        <w:bidi/>
        <w:jc w:val="both"/>
        <w:rPr>
          <w:rFonts w:cs="David" w:hint="cs"/>
          <w:rtl/>
        </w:rPr>
      </w:pPr>
      <w:r>
        <w:rPr>
          <w:rFonts w:cs="David" w:hint="cs"/>
          <w:rtl/>
        </w:rPr>
        <w:tab/>
        <w:t xml:space="preserve">לא, לא. הפטריארכיה היא הבעלים, המדינה היא החוכרת לדורות. כתוב - מדינת ישראל/הפטריארך. </w:t>
      </w:r>
    </w:p>
    <w:p w14:paraId="541B8A1D" w14:textId="77777777" w:rsidR="00903341" w:rsidRDefault="00903341" w:rsidP="00903341">
      <w:pPr>
        <w:bidi/>
        <w:jc w:val="both"/>
        <w:rPr>
          <w:rFonts w:cs="David" w:hint="cs"/>
          <w:rtl/>
        </w:rPr>
      </w:pPr>
    </w:p>
    <w:p w14:paraId="3F8E53B3" w14:textId="77777777" w:rsidR="00903341" w:rsidRDefault="00903341" w:rsidP="00903341">
      <w:pPr>
        <w:bidi/>
        <w:jc w:val="both"/>
        <w:rPr>
          <w:rFonts w:cs="David" w:hint="cs"/>
          <w:rtl/>
        </w:rPr>
      </w:pPr>
      <w:r>
        <w:rPr>
          <w:rFonts w:cs="David" w:hint="cs"/>
          <w:rtl/>
        </w:rPr>
        <w:tab/>
        <w:t xml:space="preserve">ולכן, פה העניין הוא עניין של בוכהלטריה יותר מאשר עניין של מהות. אנחנו גם כן התעקשנו התעקשות רבה משום שתמיד רוצה להראות יושב-ראש כנסת שהתקציב שהוא מוציא הוא פחות מהשנה שעברה. אני אומר לכם שלי אין עכבות כאלה. אני תמיד מסתכל מה היה התקציב של לשכת יושב-ראש הכנסת בשנה הקודמת לעומת התקציב של השנה </w:t>
      </w:r>
      <w:r>
        <w:rPr>
          <w:rFonts w:cs="David"/>
          <w:rtl/>
        </w:rPr>
        <w:t>–</w:t>
      </w:r>
      <w:r>
        <w:rPr>
          <w:rFonts w:cs="David" w:hint="cs"/>
          <w:rtl/>
        </w:rPr>
        <w:t xml:space="preserve"> זה מספק אותי. </w:t>
      </w:r>
    </w:p>
    <w:p w14:paraId="522DD9B6" w14:textId="77777777" w:rsidR="00903341" w:rsidRDefault="00903341" w:rsidP="00903341">
      <w:pPr>
        <w:bidi/>
        <w:jc w:val="both"/>
        <w:rPr>
          <w:rFonts w:cs="David" w:hint="cs"/>
          <w:rtl/>
        </w:rPr>
      </w:pPr>
    </w:p>
    <w:p w14:paraId="4405F33C" w14:textId="77777777" w:rsidR="00903341" w:rsidRDefault="00903341" w:rsidP="00903341">
      <w:pPr>
        <w:bidi/>
        <w:jc w:val="both"/>
        <w:rPr>
          <w:rFonts w:cs="David" w:hint="cs"/>
          <w:rtl/>
        </w:rPr>
      </w:pPr>
      <w:r>
        <w:rPr>
          <w:rFonts w:cs="David" w:hint="cs"/>
          <w:rtl/>
        </w:rPr>
        <w:tab/>
        <w:t xml:space="preserve">אם אנחנו רוצים להרחיב את פעולותיה של הכנסת על-ידי האדרת ה-ממ"מ, על-ידי הוספת מערכות שיכולות לעזור לחברי הכנסת, על-ידי דברים שבהם אנחנו מיטיבים עם כל האנשים הקשורים לכנסת בדרך כזאת או אחרת </w:t>
      </w:r>
      <w:r>
        <w:rPr>
          <w:rFonts w:cs="David"/>
          <w:rtl/>
        </w:rPr>
        <w:t>–</w:t>
      </w:r>
      <w:r>
        <w:rPr>
          <w:rFonts w:cs="David" w:hint="cs"/>
          <w:rtl/>
        </w:rPr>
        <w:t xml:space="preserve"> כי נדמה לי שאפילו קיבלו את דרישתם של עוזרי חברי הכנסת להעלאה חד-פעמית של 5% ועוד 6% בדירוג, 3% ביוני ועוד 3% - כל הדברים האלה מחייבים אותנו להיערכות תקציבית. </w:t>
      </w:r>
    </w:p>
    <w:p w14:paraId="33510FA7" w14:textId="77777777" w:rsidR="00903341" w:rsidRDefault="00903341" w:rsidP="00903341">
      <w:pPr>
        <w:bidi/>
        <w:jc w:val="both"/>
        <w:rPr>
          <w:rFonts w:cs="David" w:hint="cs"/>
          <w:rtl/>
        </w:rPr>
      </w:pPr>
    </w:p>
    <w:p w14:paraId="47D23EC0" w14:textId="77777777" w:rsidR="00903341" w:rsidRDefault="00903341" w:rsidP="00903341">
      <w:pPr>
        <w:bidi/>
        <w:jc w:val="both"/>
        <w:rPr>
          <w:rFonts w:cs="David" w:hint="cs"/>
          <w:rtl/>
        </w:rPr>
      </w:pPr>
      <w:r>
        <w:rPr>
          <w:rFonts w:cs="David" w:hint="cs"/>
          <w:rtl/>
        </w:rPr>
        <w:tab/>
        <w:t xml:space="preserve">אני, כמו איתן כבל, לא מפחד מכך שתקציב הכנסת גובר אם גוברות פעולותיה. אני חושש מאוד כאשר לשכתו של יושב-ראש הכנסת מוציאה יותר כסף מאשר היא הוציאה בשנה הקודמת, אז אני מייד מסתכל מדוע נעשו הדברים. </w:t>
      </w:r>
    </w:p>
    <w:p w14:paraId="67BE37B8" w14:textId="77777777" w:rsidR="00903341" w:rsidRDefault="00903341" w:rsidP="00903341">
      <w:pPr>
        <w:bidi/>
        <w:jc w:val="both"/>
        <w:rPr>
          <w:rFonts w:cs="David" w:hint="cs"/>
          <w:rtl/>
        </w:rPr>
      </w:pPr>
    </w:p>
    <w:p w14:paraId="076C843C" w14:textId="77777777" w:rsidR="00903341" w:rsidRDefault="00903341" w:rsidP="00903341">
      <w:pPr>
        <w:bidi/>
        <w:jc w:val="both"/>
        <w:rPr>
          <w:rFonts w:cs="David" w:hint="cs"/>
          <w:rtl/>
        </w:rPr>
      </w:pPr>
      <w:r>
        <w:rPr>
          <w:rFonts w:cs="David" w:hint="cs"/>
          <w:rtl/>
        </w:rPr>
        <w:tab/>
        <w:t xml:space="preserve">אם יש לנו אפשרות לתת פרוטוקול מצולם; אם יש לנו את האפשרות להביא לידי מצב שבו חמש מוועדות הכנסת יפעלו והן יהיו גלויות לקהל ומצולמות באינטרנט ישיר; אם אנחנו יכולים להביא לידי מצב שבו אנחנו יוצרים ספרייה </w:t>
      </w:r>
      <w:proofErr w:type="spellStart"/>
      <w:r>
        <w:rPr>
          <w:rFonts w:cs="David" w:hint="cs"/>
          <w:rtl/>
        </w:rPr>
        <w:t>פרלמנטרית</w:t>
      </w:r>
      <w:proofErr w:type="spellEnd"/>
      <w:r>
        <w:rPr>
          <w:rFonts w:cs="David" w:hint="cs"/>
          <w:rtl/>
        </w:rPr>
        <w:t xml:space="preserve"> בעלת איכויות ייחודיות; אם אנחנו יוצרים מצב שבו תוך 24 שעות הפרוטוקול נמצא לפני כל אחד מאזרחי המדינה; אם אנחנו יוצרים מצב שבו לחברי הכנסת יש אפשרויות לפעול יותר טוב בתפקידם ולא במעמדם האישי </w:t>
      </w:r>
      <w:r>
        <w:rPr>
          <w:rFonts w:cs="David"/>
          <w:rtl/>
        </w:rPr>
        <w:t>–</w:t>
      </w:r>
      <w:r>
        <w:rPr>
          <w:rFonts w:cs="David" w:hint="cs"/>
          <w:rtl/>
        </w:rPr>
        <w:t xml:space="preserve"> כל הדברים האלה באים לידי ביטוי בהוצאות גוברות. </w:t>
      </w:r>
    </w:p>
    <w:p w14:paraId="6919A4F9" w14:textId="77777777" w:rsidR="00903341" w:rsidRDefault="00903341" w:rsidP="00903341">
      <w:pPr>
        <w:bidi/>
        <w:jc w:val="both"/>
        <w:rPr>
          <w:rFonts w:cs="David" w:hint="cs"/>
          <w:rtl/>
        </w:rPr>
      </w:pPr>
    </w:p>
    <w:p w14:paraId="17DAC09F" w14:textId="77777777" w:rsidR="00903341" w:rsidRDefault="00903341" w:rsidP="00903341">
      <w:pPr>
        <w:bidi/>
        <w:jc w:val="both"/>
        <w:rPr>
          <w:rFonts w:cs="David" w:hint="cs"/>
          <w:rtl/>
        </w:rPr>
      </w:pPr>
      <w:r>
        <w:rPr>
          <w:rFonts w:cs="David" w:hint="cs"/>
          <w:rtl/>
        </w:rPr>
        <w:tab/>
        <w:t xml:space="preserve">פעם, הכנסת היו בה 350 עובדים, היום בכנסת עובדים מסביב כמעט 1,000 איש. פעם השטח הבנוי של הכנסת היה </w:t>
      </w:r>
      <w:r>
        <w:rPr>
          <w:rFonts w:cs="David" w:hint="cs"/>
        </w:rPr>
        <w:t>X</w:t>
      </w:r>
      <w:r>
        <w:rPr>
          <w:rFonts w:cs="David" w:hint="cs"/>
          <w:rtl/>
        </w:rPr>
        <w:t xml:space="preserve">, היום הוא </w:t>
      </w:r>
      <w:r>
        <w:rPr>
          <w:rFonts w:cs="David" w:hint="cs"/>
        </w:rPr>
        <w:t>X</w:t>
      </w:r>
      <w:r>
        <w:rPr>
          <w:rFonts w:cs="David" w:hint="cs"/>
          <w:rtl/>
        </w:rPr>
        <w:t xml:space="preserve"> כפול שלוש. </w:t>
      </w:r>
    </w:p>
    <w:p w14:paraId="3E1C5746" w14:textId="77777777" w:rsidR="00903341" w:rsidRDefault="00903341" w:rsidP="00903341">
      <w:pPr>
        <w:bidi/>
        <w:jc w:val="both"/>
        <w:rPr>
          <w:rFonts w:cs="David" w:hint="cs"/>
          <w:u w:val="single"/>
          <w:rtl/>
        </w:rPr>
      </w:pPr>
      <w:r>
        <w:rPr>
          <w:rFonts w:cs="David" w:hint="cs"/>
          <w:u w:val="single"/>
          <w:rtl/>
        </w:rPr>
        <w:t>איתן כבל</w:t>
      </w:r>
      <w:r w:rsidRPr="00E36EB4">
        <w:rPr>
          <w:rFonts w:cs="David" w:hint="cs"/>
          <w:u w:val="single"/>
          <w:rtl/>
        </w:rPr>
        <w:t>:</w:t>
      </w:r>
    </w:p>
    <w:p w14:paraId="604CE528" w14:textId="77777777" w:rsidR="00903341" w:rsidRDefault="00903341" w:rsidP="00903341">
      <w:pPr>
        <w:bidi/>
        <w:jc w:val="both"/>
        <w:rPr>
          <w:rFonts w:cs="David" w:hint="cs"/>
          <w:u w:val="single"/>
          <w:rtl/>
        </w:rPr>
      </w:pPr>
    </w:p>
    <w:p w14:paraId="01000960" w14:textId="77777777" w:rsidR="00903341" w:rsidRDefault="00903341" w:rsidP="00903341">
      <w:pPr>
        <w:bidi/>
        <w:jc w:val="both"/>
        <w:rPr>
          <w:rFonts w:cs="David" w:hint="cs"/>
          <w:rtl/>
        </w:rPr>
      </w:pPr>
      <w:r>
        <w:rPr>
          <w:rFonts w:cs="David" w:hint="cs"/>
          <w:rtl/>
        </w:rPr>
        <w:tab/>
        <w:t xml:space="preserve">פעם, בשעה 14:00 כבר היו מסיימים את העבודה פה. </w:t>
      </w:r>
    </w:p>
    <w:p w14:paraId="7974532E"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EA80B76" w14:textId="77777777" w:rsidR="00903341" w:rsidRDefault="00903341" w:rsidP="00903341">
      <w:pPr>
        <w:bidi/>
        <w:jc w:val="both"/>
        <w:rPr>
          <w:rFonts w:cs="David" w:hint="cs"/>
          <w:rtl/>
        </w:rPr>
      </w:pPr>
    </w:p>
    <w:p w14:paraId="0FCCAE13" w14:textId="77777777" w:rsidR="00903341" w:rsidRDefault="00903341" w:rsidP="00903341">
      <w:pPr>
        <w:bidi/>
        <w:jc w:val="both"/>
        <w:rPr>
          <w:rFonts w:cs="David" w:hint="cs"/>
          <w:rtl/>
        </w:rPr>
      </w:pPr>
      <w:r>
        <w:rPr>
          <w:rFonts w:cs="David" w:hint="cs"/>
          <w:rtl/>
        </w:rPr>
        <w:tab/>
        <w:t xml:space="preserve">לא, נדמה לי שפעם היה הרבה פחות והיינו מסיימים באחת-עשרה, שתים-עשרה בלילה, כי אנשים עברו יותר לעבוד ויותר לדבר וגם ראו בשליחות שלהם דבר שהוא בא מכאן ולא הולך לשם. </w:t>
      </w:r>
    </w:p>
    <w:p w14:paraId="3A3EBA49"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37D62E1" w14:textId="77777777" w:rsidR="00903341" w:rsidRDefault="00903341" w:rsidP="00903341">
      <w:pPr>
        <w:bidi/>
        <w:jc w:val="both"/>
        <w:rPr>
          <w:rFonts w:cs="David" w:hint="cs"/>
          <w:u w:val="single"/>
          <w:rtl/>
        </w:rPr>
      </w:pPr>
    </w:p>
    <w:p w14:paraId="4C471BD8" w14:textId="77777777" w:rsidR="00903341" w:rsidRDefault="00903341" w:rsidP="00903341">
      <w:pPr>
        <w:bidi/>
        <w:jc w:val="both"/>
        <w:rPr>
          <w:rFonts w:cs="David" w:hint="cs"/>
          <w:rtl/>
        </w:rPr>
      </w:pPr>
      <w:r>
        <w:rPr>
          <w:rFonts w:cs="David" w:hint="cs"/>
          <w:rtl/>
        </w:rPr>
        <w:tab/>
        <w:t xml:space="preserve">אדוני היושב-ראש, רק אם אפשר להתייחס </w:t>
      </w:r>
      <w:r>
        <w:rPr>
          <w:rFonts w:cs="David"/>
          <w:rtl/>
        </w:rPr>
        <w:t>–</w:t>
      </w:r>
      <w:r>
        <w:rPr>
          <w:rFonts w:cs="David" w:hint="cs"/>
          <w:rtl/>
        </w:rPr>
        <w:t xml:space="preserve"> אני יודע שהשאלה הזאת גם עלתה </w:t>
      </w:r>
      <w:r>
        <w:rPr>
          <w:rFonts w:cs="David"/>
          <w:rtl/>
        </w:rPr>
        <w:t>–</w:t>
      </w:r>
      <w:r>
        <w:rPr>
          <w:rFonts w:cs="David" w:hint="cs"/>
          <w:rtl/>
        </w:rPr>
        <w:t xml:space="preserve"> שאלת העסקת אנשים באמצעות חברות כוח-אדם. אני חושב שהכנסת לא יכולה להעסיק אנשים דרך חברות כוח-אדם. חברות כוח-אדם בעיני זה סוג של עבדות, אני מצטער לומר את זה. אני חושב שבשאלה הזאת כדאי שהכנסת תהיה החלוצה.</w:t>
      </w:r>
    </w:p>
    <w:p w14:paraId="5F03F998"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68B2B0A" w14:textId="77777777" w:rsidR="00903341" w:rsidRDefault="00903341" w:rsidP="00903341">
      <w:pPr>
        <w:bidi/>
        <w:jc w:val="both"/>
        <w:rPr>
          <w:rFonts w:cs="David" w:hint="cs"/>
          <w:rtl/>
        </w:rPr>
      </w:pPr>
    </w:p>
    <w:p w14:paraId="13FEEAEA" w14:textId="77777777" w:rsidR="00903341" w:rsidRDefault="00903341" w:rsidP="00903341">
      <w:pPr>
        <w:bidi/>
        <w:jc w:val="both"/>
        <w:rPr>
          <w:rFonts w:cs="David" w:hint="cs"/>
          <w:rtl/>
        </w:rPr>
      </w:pPr>
      <w:r>
        <w:rPr>
          <w:rFonts w:cs="David" w:hint="cs"/>
          <w:rtl/>
        </w:rPr>
        <w:tab/>
        <w:t xml:space="preserve">יש שני אספקטים לנושא הזה, חבר הכנסת מולה. דרך אגב, בתום הכנסת השש-עשרה, אנשים שעבדו פה זמן רב </w:t>
      </w:r>
      <w:r>
        <w:rPr>
          <w:rFonts w:cs="David"/>
          <w:rtl/>
        </w:rPr>
        <w:t>–</w:t>
      </w:r>
      <w:r>
        <w:rPr>
          <w:rFonts w:cs="David" w:hint="cs"/>
          <w:rtl/>
        </w:rPr>
        <w:t xml:space="preserve"> אנחנו צירפנו אותם, והם בעיקר היו עולים חדשים, ועשינו כמיטב יכולתנו.</w:t>
      </w:r>
    </w:p>
    <w:p w14:paraId="3586C30A" w14:textId="77777777" w:rsidR="00903341" w:rsidRDefault="00903341" w:rsidP="00903341">
      <w:pPr>
        <w:bidi/>
        <w:jc w:val="both"/>
        <w:rPr>
          <w:rFonts w:cs="David" w:hint="cs"/>
          <w:rtl/>
        </w:rPr>
      </w:pPr>
    </w:p>
    <w:p w14:paraId="0DF51AAC" w14:textId="77777777" w:rsidR="00903341" w:rsidRDefault="00903341" w:rsidP="00903341">
      <w:pPr>
        <w:bidi/>
        <w:jc w:val="both"/>
        <w:rPr>
          <w:rFonts w:cs="David" w:hint="cs"/>
          <w:u w:val="single"/>
          <w:rtl/>
        </w:rPr>
      </w:pPr>
      <w:r>
        <w:rPr>
          <w:rFonts w:cs="David" w:hint="cs"/>
          <w:rtl/>
        </w:rPr>
        <w:tab/>
        <w:t>כאשר הכנסת, ב-</w:t>
      </w:r>
      <w:r>
        <w:rPr>
          <w:rFonts w:cs="David" w:hint="cs"/>
        </w:rPr>
        <w:t>BOT</w:t>
      </w:r>
      <w:r>
        <w:rPr>
          <w:rFonts w:cs="David" w:hint="cs"/>
          <w:rtl/>
        </w:rPr>
        <w:t xml:space="preserve"> בחרה בעצה אחת עם החשב הכללי להרחיב את גבולות הכנסת </w:t>
      </w:r>
      <w:r>
        <w:rPr>
          <w:rFonts w:cs="David"/>
          <w:rtl/>
        </w:rPr>
        <w:t>–</w:t>
      </w:r>
      <w:r>
        <w:rPr>
          <w:rFonts w:cs="David" w:hint="cs"/>
          <w:rtl/>
        </w:rPr>
        <w:t xml:space="preserve"> ביוזמתו של חבר הכנסת מאיר שטרית דאז, ביוזמתו של אברהם בורג וביוזמתם של אנשים אחרים </w:t>
      </w:r>
      <w:r>
        <w:rPr>
          <w:rFonts w:cs="David"/>
          <w:rtl/>
        </w:rPr>
        <w:t>–</w:t>
      </w:r>
      <w:r>
        <w:rPr>
          <w:rFonts w:cs="David" w:hint="cs"/>
          <w:rtl/>
        </w:rPr>
        <w:t xml:space="preserve"> ה-</w:t>
      </w:r>
      <w:r>
        <w:rPr>
          <w:rFonts w:cs="David" w:hint="cs"/>
        </w:rPr>
        <w:t>BOT</w:t>
      </w:r>
      <w:r>
        <w:rPr>
          <w:rFonts w:cs="David" w:hint="cs"/>
          <w:rtl/>
        </w:rPr>
        <w:t xml:space="preserve"> יצר מצב שבו אנחנו נתנו לבעל הון לבנות לנו את הכנסת, אחרת המדינה לא </w:t>
      </w:r>
      <w:proofErr w:type="spellStart"/>
      <w:r>
        <w:rPr>
          <w:rFonts w:cs="David" w:hint="cs"/>
          <w:rtl/>
        </w:rPr>
        <w:t>היתה</w:t>
      </w:r>
      <w:proofErr w:type="spellEnd"/>
      <w:r>
        <w:rPr>
          <w:rFonts w:cs="David" w:hint="cs"/>
          <w:rtl/>
        </w:rPr>
        <w:t xml:space="preserve"> עומדת בזה, כאשר 25 שנה אנחנו שוכרים, והם נותנים לנו שירותים. במסגרת זו גם אנחנו העברנו את כל העבודה הקשורה באחזקה ובמסירת המבנה לכנסת, לידי אותו - - -</w:t>
      </w:r>
    </w:p>
    <w:p w14:paraId="0F0CE944" w14:textId="77777777" w:rsidR="00903341" w:rsidRDefault="00903341" w:rsidP="00903341">
      <w:pPr>
        <w:bidi/>
        <w:jc w:val="both"/>
        <w:rPr>
          <w:rFonts w:cs="David" w:hint="cs"/>
          <w:u w:val="single"/>
          <w:rtl/>
        </w:rPr>
      </w:pPr>
      <w:r>
        <w:rPr>
          <w:rFonts w:cs="David"/>
          <w:u w:val="single"/>
          <w:rtl/>
        </w:rPr>
        <w:br/>
      </w:r>
      <w:r>
        <w:rPr>
          <w:rFonts w:cs="David" w:hint="cs"/>
          <w:u w:val="single"/>
          <w:rtl/>
        </w:rPr>
        <w:t>איתן כבל</w:t>
      </w:r>
      <w:r w:rsidRPr="00E36EB4">
        <w:rPr>
          <w:rFonts w:cs="David" w:hint="cs"/>
          <w:u w:val="single"/>
          <w:rtl/>
        </w:rPr>
        <w:t>:</w:t>
      </w:r>
    </w:p>
    <w:p w14:paraId="7D5D92B1" w14:textId="77777777" w:rsidR="00903341" w:rsidRDefault="00903341" w:rsidP="00903341">
      <w:pPr>
        <w:bidi/>
        <w:jc w:val="both"/>
        <w:rPr>
          <w:rFonts w:cs="David" w:hint="cs"/>
          <w:u w:val="single"/>
          <w:rtl/>
        </w:rPr>
      </w:pPr>
    </w:p>
    <w:p w14:paraId="09D18AF6" w14:textId="77777777" w:rsidR="00903341" w:rsidRDefault="00903341" w:rsidP="00903341">
      <w:pPr>
        <w:bidi/>
        <w:jc w:val="both"/>
        <w:rPr>
          <w:rFonts w:cs="David" w:hint="cs"/>
          <w:rtl/>
        </w:rPr>
      </w:pPr>
      <w:r>
        <w:rPr>
          <w:rFonts w:cs="David" w:hint="cs"/>
          <w:rtl/>
        </w:rPr>
        <w:tab/>
        <w:t>אני לא חושב שחבר הכנסת מולה התכוון לעובדים האלה.</w:t>
      </w:r>
    </w:p>
    <w:p w14:paraId="46CCC02E"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7F5831F" w14:textId="77777777" w:rsidR="00903341" w:rsidRDefault="00903341" w:rsidP="00903341">
      <w:pPr>
        <w:bidi/>
        <w:jc w:val="both"/>
        <w:rPr>
          <w:rFonts w:cs="David" w:hint="cs"/>
          <w:rtl/>
        </w:rPr>
      </w:pPr>
    </w:p>
    <w:p w14:paraId="60B41101" w14:textId="77777777" w:rsidR="00903341" w:rsidRDefault="00903341" w:rsidP="00903341">
      <w:pPr>
        <w:bidi/>
        <w:jc w:val="both"/>
        <w:rPr>
          <w:rFonts w:cs="David" w:hint="cs"/>
          <w:rtl/>
        </w:rPr>
      </w:pPr>
      <w:r>
        <w:rPr>
          <w:rFonts w:cs="David" w:hint="cs"/>
          <w:rtl/>
        </w:rPr>
        <w:tab/>
        <w:t xml:space="preserve">לא, לא. הוא התכוון לעובדים האלה. קודם כול, אנחנו קבענו </w:t>
      </w:r>
      <w:r>
        <w:rPr>
          <w:rFonts w:cs="David"/>
          <w:rtl/>
        </w:rPr>
        <w:t>–</w:t>
      </w:r>
      <w:r>
        <w:rPr>
          <w:rFonts w:cs="David" w:hint="cs"/>
          <w:rtl/>
        </w:rPr>
        <w:t xml:space="preserve"> בעצה אחת ומתוך דאגה לעובדים, כתוצאה מניסיון שהיה לנו </w:t>
      </w:r>
      <w:r>
        <w:rPr>
          <w:rFonts w:cs="David"/>
          <w:rtl/>
        </w:rPr>
        <w:t>–</w:t>
      </w:r>
      <w:r>
        <w:rPr>
          <w:rFonts w:cs="David" w:hint="cs"/>
          <w:rtl/>
        </w:rPr>
        <w:t xml:space="preserve"> שיהיו תנאי העסקה שמחייבים את הקבלן. </w:t>
      </w:r>
    </w:p>
    <w:p w14:paraId="76FD3DE9" w14:textId="77777777" w:rsidR="00903341" w:rsidRDefault="00903341" w:rsidP="00903341">
      <w:pPr>
        <w:bidi/>
        <w:jc w:val="both"/>
        <w:rPr>
          <w:rFonts w:cs="David" w:hint="cs"/>
          <w:rtl/>
        </w:rPr>
      </w:pPr>
    </w:p>
    <w:p w14:paraId="6C3CF8B8" w14:textId="77777777" w:rsidR="00903341" w:rsidRDefault="00903341" w:rsidP="00903341">
      <w:pPr>
        <w:bidi/>
        <w:jc w:val="both"/>
        <w:rPr>
          <w:rFonts w:cs="David" w:hint="cs"/>
          <w:rtl/>
        </w:rPr>
      </w:pPr>
      <w:r>
        <w:rPr>
          <w:rFonts w:cs="David" w:hint="cs"/>
          <w:rtl/>
        </w:rPr>
        <w:tab/>
        <w:t xml:space="preserve">כמובן שכל בן-אדם אשר מגיע לכנסת ורואה את עובדי הכנסת, חשקה נפשו להיות עובד כנסת. איך היה אומר אריק שרון </w:t>
      </w:r>
      <w:r>
        <w:rPr>
          <w:rFonts w:cs="David"/>
          <w:rtl/>
        </w:rPr>
        <w:t>–</w:t>
      </w:r>
      <w:r>
        <w:rPr>
          <w:rFonts w:cs="David" w:hint="cs"/>
          <w:rtl/>
        </w:rPr>
        <w:t xml:space="preserve"> טוב להיות שר; אני אומר לך, טוב להיות עובד כנסת.</w:t>
      </w:r>
    </w:p>
    <w:p w14:paraId="7A1EAC64"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05C87AC8" w14:textId="77777777" w:rsidR="00903341" w:rsidRDefault="00903341" w:rsidP="00903341">
      <w:pPr>
        <w:bidi/>
        <w:jc w:val="both"/>
        <w:rPr>
          <w:rFonts w:cs="David" w:hint="cs"/>
          <w:u w:val="single"/>
          <w:rtl/>
        </w:rPr>
      </w:pPr>
    </w:p>
    <w:p w14:paraId="771B0745" w14:textId="77777777" w:rsidR="00903341" w:rsidRDefault="00903341" w:rsidP="00903341">
      <w:pPr>
        <w:bidi/>
        <w:jc w:val="both"/>
        <w:rPr>
          <w:rFonts w:cs="David" w:hint="cs"/>
          <w:rtl/>
        </w:rPr>
      </w:pPr>
      <w:r>
        <w:rPr>
          <w:rFonts w:cs="David" w:hint="cs"/>
          <w:rtl/>
        </w:rPr>
        <w:tab/>
        <w:t xml:space="preserve">פעם זה גם היה טוב להיות עובד מפלגת העבודה. </w:t>
      </w:r>
    </w:p>
    <w:p w14:paraId="62F2E03E"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1A91A63C" w14:textId="77777777" w:rsidR="00903341" w:rsidRDefault="00903341" w:rsidP="00903341">
      <w:pPr>
        <w:bidi/>
        <w:jc w:val="both"/>
        <w:rPr>
          <w:rFonts w:cs="David" w:hint="cs"/>
          <w:rtl/>
        </w:rPr>
      </w:pPr>
    </w:p>
    <w:p w14:paraId="60A2FB00" w14:textId="77777777" w:rsidR="00903341" w:rsidRDefault="00903341" w:rsidP="00903341">
      <w:pPr>
        <w:bidi/>
        <w:jc w:val="both"/>
        <w:rPr>
          <w:rFonts w:cs="David" w:hint="cs"/>
          <w:rtl/>
        </w:rPr>
      </w:pPr>
      <w:r>
        <w:rPr>
          <w:rFonts w:cs="David" w:hint="cs"/>
          <w:rtl/>
        </w:rPr>
        <w:tab/>
        <w:t xml:space="preserve">נכון. מה עוד שהיו 15% משוריינים לספרדים, ד"ש, כולל תימנים. </w:t>
      </w:r>
    </w:p>
    <w:p w14:paraId="67841979" w14:textId="77777777" w:rsidR="00903341" w:rsidRDefault="00903341" w:rsidP="00903341">
      <w:pPr>
        <w:bidi/>
        <w:jc w:val="both"/>
        <w:rPr>
          <w:rFonts w:cs="David" w:hint="cs"/>
          <w:rtl/>
        </w:rPr>
      </w:pPr>
    </w:p>
    <w:p w14:paraId="51D21511" w14:textId="77777777" w:rsidR="00903341" w:rsidRDefault="00903341" w:rsidP="00903341">
      <w:pPr>
        <w:bidi/>
        <w:jc w:val="both"/>
        <w:rPr>
          <w:rFonts w:cs="David" w:hint="cs"/>
          <w:rtl/>
        </w:rPr>
      </w:pPr>
      <w:r>
        <w:rPr>
          <w:rFonts w:cs="David" w:hint="cs"/>
          <w:rtl/>
        </w:rPr>
        <w:tab/>
        <w:t xml:space="preserve">אני רוצה לומר שהיו לנו קשיים בנושאים של אחזקת הבניין, ובעיקר הניקיון. העובדים הקבועים לא רצו לעסוק בניקיון. אנשים שהיו עובדים פה, עובדים זמניים, ועסקו בניקיון בצורה מעוררת כבוד, ברגע שהם נהיו עובדים קבועים הם כבר אמרו </w:t>
      </w:r>
      <w:r>
        <w:rPr>
          <w:rFonts w:cs="David"/>
          <w:rtl/>
        </w:rPr>
        <w:t>–</w:t>
      </w:r>
      <w:r>
        <w:rPr>
          <w:rFonts w:cs="David" w:hint="cs"/>
          <w:rtl/>
        </w:rPr>
        <w:t xml:space="preserve"> תביאו אחרים שיעשו זאת. </w:t>
      </w:r>
    </w:p>
    <w:p w14:paraId="037F0C6A" w14:textId="77777777" w:rsidR="00903341" w:rsidRDefault="00903341" w:rsidP="00903341">
      <w:pPr>
        <w:bidi/>
        <w:jc w:val="both"/>
        <w:rPr>
          <w:rFonts w:cs="David" w:hint="cs"/>
          <w:rtl/>
        </w:rPr>
      </w:pPr>
    </w:p>
    <w:p w14:paraId="3C0BECD0" w14:textId="77777777" w:rsidR="00903341" w:rsidRDefault="00903341" w:rsidP="00903341">
      <w:pPr>
        <w:bidi/>
        <w:jc w:val="both"/>
        <w:rPr>
          <w:rFonts w:cs="David" w:hint="cs"/>
          <w:rtl/>
        </w:rPr>
      </w:pPr>
      <w:r>
        <w:rPr>
          <w:rFonts w:cs="David" w:hint="cs"/>
          <w:rtl/>
        </w:rPr>
        <w:tab/>
        <w:t xml:space="preserve">ואני הייתי פה משעה 09:00 בבוקר, לפעמים 08:00 בבוקר, עד שתים-עשרה בלילה שהיו סוגרים, ומפעם לפעם </w:t>
      </w:r>
      <w:r>
        <w:rPr>
          <w:rFonts w:cs="David"/>
          <w:rtl/>
        </w:rPr>
        <w:t>–</w:t>
      </w:r>
      <w:r>
        <w:rPr>
          <w:rFonts w:cs="David" w:hint="cs"/>
          <w:rtl/>
        </w:rPr>
        <w:t xml:space="preserve"> גם כבחור צעיר </w:t>
      </w:r>
      <w:r>
        <w:rPr>
          <w:rFonts w:cs="David"/>
          <w:rtl/>
        </w:rPr>
        <w:t>–</w:t>
      </w:r>
      <w:r>
        <w:rPr>
          <w:rFonts w:cs="David" w:hint="cs"/>
          <w:rtl/>
        </w:rPr>
        <w:t xml:space="preserve"> הייתי הולך לשירותים, אולי אפילו יותר מאשר היום. והיה קשה להיכנס לשירותים כי היו לנו שני שירותים במערכת של המליאה </w:t>
      </w:r>
      <w:r>
        <w:rPr>
          <w:rFonts w:cs="David"/>
          <w:rtl/>
        </w:rPr>
        <w:t>–</w:t>
      </w:r>
      <w:r>
        <w:rPr>
          <w:rFonts w:cs="David" w:hint="cs"/>
          <w:rtl/>
        </w:rPr>
        <w:t xml:space="preserve"> ולא היה נעים להיכנס, אם לנקוט לשון המעטה. וזה בית העם </w:t>
      </w:r>
      <w:r>
        <w:rPr>
          <w:rFonts w:cs="David"/>
          <w:rtl/>
        </w:rPr>
        <w:t>–</w:t>
      </w:r>
      <w:r>
        <w:rPr>
          <w:rFonts w:cs="David" w:hint="cs"/>
          <w:rtl/>
        </w:rPr>
        <w:t xml:space="preserve"> כולם נכנסים, יוצאים, נכנסים, יוצאים. </w:t>
      </w:r>
    </w:p>
    <w:p w14:paraId="3088CB25" w14:textId="77777777" w:rsidR="00903341" w:rsidRDefault="00903341" w:rsidP="00903341">
      <w:pPr>
        <w:bidi/>
        <w:jc w:val="both"/>
        <w:rPr>
          <w:rFonts w:cs="David" w:hint="cs"/>
          <w:rtl/>
        </w:rPr>
      </w:pPr>
    </w:p>
    <w:p w14:paraId="0AE60D48" w14:textId="77777777" w:rsidR="00903341" w:rsidRDefault="00903341" w:rsidP="00903341">
      <w:pPr>
        <w:bidi/>
        <w:jc w:val="both"/>
        <w:rPr>
          <w:rFonts w:cs="David" w:hint="cs"/>
          <w:rtl/>
        </w:rPr>
      </w:pPr>
      <w:r>
        <w:rPr>
          <w:rFonts w:cs="David" w:hint="cs"/>
          <w:rtl/>
        </w:rPr>
        <w:tab/>
        <w:t xml:space="preserve">נוצר מצב שבו אנחנו גם נתקלנו בבעיה לא פשוטה, אני מוכרח לומר, אבל אין שום כוונה לבוא ולומר שבגלל דבר כזה או אחר ישנו עובדים. </w:t>
      </w:r>
    </w:p>
    <w:p w14:paraId="36983788" w14:textId="77777777" w:rsidR="00903341" w:rsidRDefault="00903341" w:rsidP="00903341">
      <w:pPr>
        <w:bidi/>
        <w:jc w:val="both"/>
        <w:rPr>
          <w:rFonts w:cs="David" w:hint="cs"/>
          <w:rtl/>
        </w:rPr>
      </w:pPr>
    </w:p>
    <w:p w14:paraId="089734FA" w14:textId="77777777" w:rsidR="00903341" w:rsidRDefault="00903341" w:rsidP="00903341">
      <w:pPr>
        <w:bidi/>
        <w:jc w:val="both"/>
        <w:rPr>
          <w:rFonts w:cs="David" w:hint="cs"/>
          <w:rtl/>
        </w:rPr>
      </w:pPr>
      <w:r>
        <w:rPr>
          <w:rFonts w:cs="David" w:hint="cs"/>
          <w:rtl/>
        </w:rPr>
        <w:tab/>
        <w:t xml:space="preserve">בזמנו, כתוצאה מכך שהמערכת הסניטרית לא תפקדה, העברנו את זה לקבלן כוח-אדם ולאחר מכן קבלן כוח-אדם יצר הבדלים מעמדיים ברורים בין העובדים של הכנסת לבין אותם עובדים שעבדו אצלו </w:t>
      </w:r>
      <w:r>
        <w:rPr>
          <w:rFonts w:cs="David"/>
          <w:rtl/>
        </w:rPr>
        <w:t>–</w:t>
      </w:r>
      <w:r>
        <w:rPr>
          <w:rFonts w:cs="David" w:hint="cs"/>
          <w:rtl/>
        </w:rPr>
        <w:t xml:space="preserve"> כמו שהדבר נעשה גם במערכת </w:t>
      </w:r>
      <w:proofErr w:type="spellStart"/>
      <w:r>
        <w:rPr>
          <w:rFonts w:cs="David" w:hint="cs"/>
          <w:rtl/>
        </w:rPr>
        <w:t>ההסעדה</w:t>
      </w:r>
      <w:proofErr w:type="spellEnd"/>
      <w:r>
        <w:rPr>
          <w:rFonts w:cs="David" w:hint="cs"/>
          <w:rtl/>
        </w:rPr>
        <w:t xml:space="preserve">, מערכת המזנון. יש דבר ברור, הרי הכנסת לא תפעיל מזנון משלה, אלא אם כן הכנסת תהיה מיומנת ואז יצטרכו לשקול מי יהיה יושב-ראש הכנסת, מי יהיה יושב-ראש ועדת הכנסת, שהם יהיו צריכים להיות מומחים לנושא הסעדה וכיוצא באלה. </w:t>
      </w:r>
    </w:p>
    <w:p w14:paraId="2BD802C2" w14:textId="77777777" w:rsidR="00903341" w:rsidRDefault="00903341" w:rsidP="00903341">
      <w:pPr>
        <w:bidi/>
        <w:jc w:val="both"/>
        <w:rPr>
          <w:rFonts w:cs="David" w:hint="cs"/>
          <w:rtl/>
        </w:rPr>
      </w:pPr>
    </w:p>
    <w:p w14:paraId="18EE9F33" w14:textId="77777777" w:rsidR="00903341" w:rsidRDefault="00903341" w:rsidP="00903341">
      <w:pPr>
        <w:bidi/>
        <w:jc w:val="both"/>
        <w:rPr>
          <w:rFonts w:cs="David" w:hint="cs"/>
          <w:rtl/>
        </w:rPr>
      </w:pPr>
      <w:r>
        <w:rPr>
          <w:rFonts w:cs="David" w:hint="cs"/>
          <w:rtl/>
        </w:rPr>
        <w:tab/>
        <w:t xml:space="preserve">אלה הם דברים שאנחנו נתקלים בהם והם קשים. מה שצריך לעשות ומה שאנחנו עושים ואולי צריך לשפר זאת, זה לחייב את העובדים הבאים לכאן </w:t>
      </w:r>
      <w:r>
        <w:rPr>
          <w:rFonts w:cs="David"/>
          <w:rtl/>
        </w:rPr>
        <w:t>–</w:t>
      </w:r>
      <w:r>
        <w:rPr>
          <w:rFonts w:cs="David" w:hint="cs"/>
          <w:rtl/>
        </w:rPr>
        <w:t xml:space="preserve"> והם קבלנים ושמעסיקים כוח-אדם </w:t>
      </w:r>
      <w:r>
        <w:rPr>
          <w:rFonts w:cs="David"/>
          <w:rtl/>
        </w:rPr>
        <w:t>–</w:t>
      </w:r>
      <w:r>
        <w:rPr>
          <w:rFonts w:cs="David" w:hint="cs"/>
          <w:rtl/>
        </w:rPr>
        <w:t xml:space="preserve"> לנהוג כלפי עובדיהם כאשר הם נמצאים במערכת הכנסת בצורה כזו שהכנסת תמנע קיפוח של אנשים בדרך שבה אנחנו שומעים ביקורות קשות בכל הנושאים של קבלני כוח-אדם. זה הדבר היחידי שאנחנו יכולים לעשות. </w:t>
      </w:r>
    </w:p>
    <w:p w14:paraId="155E2F63" w14:textId="77777777" w:rsidR="00903341" w:rsidRDefault="00903341" w:rsidP="00903341">
      <w:pPr>
        <w:bidi/>
        <w:jc w:val="both"/>
        <w:rPr>
          <w:rFonts w:cs="David" w:hint="cs"/>
          <w:rtl/>
        </w:rPr>
      </w:pPr>
    </w:p>
    <w:p w14:paraId="594CA3DB" w14:textId="77777777" w:rsidR="00903341" w:rsidRDefault="00903341" w:rsidP="00903341">
      <w:pPr>
        <w:bidi/>
        <w:jc w:val="both"/>
        <w:rPr>
          <w:rFonts w:cs="David" w:hint="cs"/>
          <w:rtl/>
        </w:rPr>
      </w:pPr>
      <w:r>
        <w:rPr>
          <w:rFonts w:cs="David" w:hint="cs"/>
          <w:rtl/>
        </w:rPr>
        <w:tab/>
        <w:t xml:space="preserve">שאם לא כן, אתה תיצור מצב שבו כל עובד זמני שייכנס מייד כעובד קבוע, אנחנו ניצור בדרך של מה שנקרא טור חשבוני עולה, או אפילו טור הנדסי עולה, מצב שבו תוך עשר שנים יכול להיות שיהיו לנו גם אלפי עובדים שביניהם כאלה שיהיו במצב של אבטלה סמויה. </w:t>
      </w:r>
    </w:p>
    <w:p w14:paraId="6C36FFEB" w14:textId="77777777" w:rsidR="00903341" w:rsidRDefault="00903341" w:rsidP="00903341">
      <w:pPr>
        <w:bidi/>
        <w:jc w:val="both"/>
        <w:rPr>
          <w:rFonts w:cs="David" w:hint="cs"/>
          <w:rtl/>
        </w:rPr>
      </w:pPr>
    </w:p>
    <w:p w14:paraId="1504C1C6"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728A95E1" w14:textId="77777777" w:rsidR="00903341" w:rsidRDefault="00903341" w:rsidP="00903341">
      <w:pPr>
        <w:bidi/>
        <w:jc w:val="both"/>
        <w:rPr>
          <w:rFonts w:cs="David" w:hint="cs"/>
          <w:u w:val="single"/>
          <w:rtl/>
        </w:rPr>
      </w:pPr>
    </w:p>
    <w:p w14:paraId="49A4C77B" w14:textId="77777777" w:rsidR="00903341" w:rsidRDefault="00903341" w:rsidP="00903341">
      <w:pPr>
        <w:bidi/>
        <w:jc w:val="both"/>
        <w:rPr>
          <w:rFonts w:cs="David" w:hint="cs"/>
          <w:rtl/>
        </w:rPr>
      </w:pPr>
      <w:r>
        <w:rPr>
          <w:rFonts w:cs="David" w:hint="cs"/>
          <w:rtl/>
        </w:rPr>
        <w:tab/>
        <w:t xml:space="preserve">אדוני היושב-ראש, אני מקבל את ההסבר אבל בכל זאת, אדוני יושב-ראש הישיבה, הייתי מבקש ממך שתקיים בהזדמנות דיון בנושא הזה, יחד עם המנכ"ל. אני לפחות קיבלתי כמה תלונות, לא הפניתי אותן. </w:t>
      </w:r>
    </w:p>
    <w:p w14:paraId="5185A581"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0F2B2E51" w14:textId="77777777" w:rsidR="00903341" w:rsidRDefault="00903341" w:rsidP="00903341">
      <w:pPr>
        <w:bidi/>
        <w:jc w:val="both"/>
        <w:rPr>
          <w:rFonts w:cs="David" w:hint="cs"/>
          <w:u w:val="single"/>
          <w:rtl/>
        </w:rPr>
      </w:pPr>
    </w:p>
    <w:p w14:paraId="069C94D9" w14:textId="77777777" w:rsidR="00903341" w:rsidRDefault="00903341" w:rsidP="00903341">
      <w:pPr>
        <w:bidi/>
        <w:jc w:val="both"/>
        <w:rPr>
          <w:rFonts w:cs="David" w:hint="cs"/>
          <w:rtl/>
        </w:rPr>
      </w:pPr>
      <w:r>
        <w:rPr>
          <w:rFonts w:cs="David" w:hint="cs"/>
          <w:rtl/>
        </w:rPr>
        <w:tab/>
        <w:t xml:space="preserve">אני חושב שכדאי, הוא צודק. </w:t>
      </w:r>
    </w:p>
    <w:p w14:paraId="4006FDE2"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74691A7" w14:textId="77777777" w:rsidR="00903341" w:rsidRDefault="00903341" w:rsidP="00903341">
      <w:pPr>
        <w:bidi/>
        <w:jc w:val="both"/>
        <w:rPr>
          <w:rFonts w:cs="David" w:hint="cs"/>
          <w:u w:val="single"/>
          <w:rtl/>
        </w:rPr>
      </w:pPr>
    </w:p>
    <w:p w14:paraId="194EA99C" w14:textId="77777777" w:rsidR="00903341" w:rsidRDefault="00903341" w:rsidP="00903341">
      <w:pPr>
        <w:bidi/>
        <w:jc w:val="both"/>
        <w:rPr>
          <w:rFonts w:cs="David" w:hint="cs"/>
          <w:rtl/>
        </w:rPr>
      </w:pPr>
      <w:r>
        <w:rPr>
          <w:rFonts w:cs="David" w:hint="cs"/>
          <w:rtl/>
        </w:rPr>
        <w:tab/>
        <w:t xml:space="preserve">אין שום קשר לדיון בתקציב אבל כדאי שיתקיים דיון. </w:t>
      </w:r>
    </w:p>
    <w:p w14:paraId="79CD7566" w14:textId="77777777" w:rsidR="00903341" w:rsidRDefault="00903341" w:rsidP="00903341">
      <w:pPr>
        <w:bidi/>
        <w:jc w:val="both"/>
        <w:rPr>
          <w:rFonts w:cs="David" w:hint="cs"/>
          <w:rtl/>
        </w:rPr>
      </w:pPr>
    </w:p>
    <w:p w14:paraId="5A1DBEF1"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42330B2D" w14:textId="77777777" w:rsidR="00903341" w:rsidRDefault="00903341" w:rsidP="00903341">
      <w:pPr>
        <w:bidi/>
        <w:jc w:val="both"/>
        <w:rPr>
          <w:rFonts w:cs="David" w:hint="cs"/>
          <w:rtl/>
        </w:rPr>
      </w:pPr>
    </w:p>
    <w:p w14:paraId="3B409F34" w14:textId="77777777" w:rsidR="00903341" w:rsidRDefault="00903341" w:rsidP="00903341">
      <w:pPr>
        <w:bidi/>
        <w:jc w:val="both"/>
        <w:rPr>
          <w:rFonts w:cs="David" w:hint="cs"/>
          <w:rtl/>
        </w:rPr>
      </w:pPr>
      <w:r>
        <w:rPr>
          <w:rFonts w:cs="David" w:hint="cs"/>
          <w:rtl/>
        </w:rPr>
        <w:tab/>
        <w:t xml:space="preserve">מאה אחוז, אין על זה ויכוח. חברי הכנסת אפללו, כבל, הם כבר ותיקים ביותר פה. אין אדם שעובד בכנסת, ואין לו חבר כנסת. יש זבל"א </w:t>
      </w:r>
      <w:r>
        <w:rPr>
          <w:rFonts w:cs="David"/>
          <w:rtl/>
        </w:rPr>
        <w:t>–</w:t>
      </w:r>
      <w:r>
        <w:rPr>
          <w:rFonts w:cs="David" w:hint="cs"/>
          <w:rtl/>
        </w:rPr>
        <w:t xml:space="preserve"> זה בורר לו אחד. אין עובד בכנסת שאין לו מליץ יושר חבר כנסת, תדע את זה. אין גבול. </w:t>
      </w:r>
    </w:p>
    <w:p w14:paraId="39287046" w14:textId="77777777" w:rsidR="00903341" w:rsidRDefault="00903341" w:rsidP="00903341">
      <w:pPr>
        <w:bidi/>
        <w:jc w:val="both"/>
        <w:rPr>
          <w:rFonts w:cs="David" w:hint="cs"/>
          <w:rtl/>
        </w:rPr>
      </w:pPr>
    </w:p>
    <w:p w14:paraId="5F67F3DC" w14:textId="77777777" w:rsidR="00903341" w:rsidRDefault="00903341" w:rsidP="00903341">
      <w:pPr>
        <w:bidi/>
        <w:jc w:val="both"/>
        <w:rPr>
          <w:rFonts w:cs="David" w:hint="cs"/>
          <w:rtl/>
        </w:rPr>
      </w:pPr>
      <w:r>
        <w:rPr>
          <w:rFonts w:cs="David" w:hint="cs"/>
          <w:rtl/>
        </w:rPr>
        <w:tab/>
        <w:t xml:space="preserve">אבל אני מוכרח לומר </w:t>
      </w:r>
      <w:r>
        <w:rPr>
          <w:rFonts w:cs="David"/>
          <w:rtl/>
        </w:rPr>
        <w:t>–</w:t>
      </w:r>
      <w:r>
        <w:rPr>
          <w:rFonts w:cs="David" w:hint="cs"/>
          <w:rtl/>
        </w:rPr>
        <w:t xml:space="preserve"> ביוזמתו של יושב-ראש הכנסת, נושא לא פחות מעורר שאלות ומעורר ביקורת זה נושא המזנון בכנסת. הוא לקח את היוזמה לידיו, כבר התקיימה ישיבה אחת. אנחנו מנסים לראות, באמת בהתאם להיצע </w:t>
      </w:r>
      <w:r>
        <w:rPr>
          <w:rFonts w:cs="David"/>
          <w:rtl/>
        </w:rPr>
        <w:t>–</w:t>
      </w:r>
      <w:r>
        <w:rPr>
          <w:rFonts w:cs="David" w:hint="cs"/>
          <w:rtl/>
        </w:rPr>
        <w:t xml:space="preserve"> לא כאשר באה עובדת כזאת ואחרת והיא כבר רוצה פגישה עם יושב-ראש הכנסת, לא פחות ולא יותר. היא כבר לא צריכה את חברי הכנסת, היא הולכת ישר ליושב-ראש הכנסת. זה דבר לא תקין, חברים. </w:t>
      </w:r>
    </w:p>
    <w:p w14:paraId="3203353C" w14:textId="77777777" w:rsidR="00903341" w:rsidRDefault="00903341" w:rsidP="00903341">
      <w:pPr>
        <w:bidi/>
        <w:jc w:val="both"/>
        <w:rPr>
          <w:rFonts w:cs="David" w:hint="cs"/>
          <w:rtl/>
        </w:rPr>
      </w:pPr>
    </w:p>
    <w:p w14:paraId="401E115E" w14:textId="77777777" w:rsidR="00903341" w:rsidRDefault="00903341" w:rsidP="00903341">
      <w:pPr>
        <w:bidi/>
        <w:jc w:val="both"/>
        <w:rPr>
          <w:rFonts w:cs="David" w:hint="cs"/>
          <w:rtl/>
        </w:rPr>
      </w:pPr>
      <w:r>
        <w:rPr>
          <w:rFonts w:cs="David" w:hint="cs"/>
          <w:rtl/>
        </w:rPr>
        <w:tab/>
        <w:t xml:space="preserve">חבר הכנסת מולה, בשלהי הכנסת השש-עשרה לא עמד כוחי </w:t>
      </w:r>
      <w:r>
        <w:rPr>
          <w:rFonts w:cs="David"/>
          <w:rtl/>
        </w:rPr>
        <w:t>–</w:t>
      </w:r>
      <w:r>
        <w:rPr>
          <w:rFonts w:cs="David" w:hint="cs"/>
          <w:rtl/>
        </w:rPr>
        <w:t xml:space="preserve"> יש לנו פה 21 עובדי כנסת נפלאים ונהדרים שהם היו עובדי קבלן ואנחנו צירפנו אותם. איתן בא אלי, בא אלי בזמנו אופיר, אפללו </w:t>
      </w:r>
      <w:r>
        <w:rPr>
          <w:rFonts w:cs="David"/>
          <w:rtl/>
        </w:rPr>
        <w:t>–</w:t>
      </w:r>
      <w:r>
        <w:rPr>
          <w:rFonts w:cs="David" w:hint="cs"/>
          <w:rtl/>
        </w:rPr>
        <w:t xml:space="preserve"> ועשינו מה שיכולנו. זה אתה יכול לעשות אחד בתקופה, אבל ברגע שזה הופך לשיטה, הרי כל בן אדם בא לתחנת המעבר ואנחנו יוצרים כאן בתוך המערכת שלנו מחנות שבהם אנשים מחכים לאיחוד משפחות. </w:t>
      </w:r>
    </w:p>
    <w:p w14:paraId="5C8D236E"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2D951C76" w14:textId="77777777" w:rsidR="00903341" w:rsidRDefault="00903341" w:rsidP="00903341">
      <w:pPr>
        <w:bidi/>
        <w:jc w:val="both"/>
        <w:rPr>
          <w:rFonts w:cs="David" w:hint="cs"/>
          <w:u w:val="single"/>
          <w:rtl/>
        </w:rPr>
      </w:pPr>
    </w:p>
    <w:p w14:paraId="4C71AB1D" w14:textId="77777777" w:rsidR="00903341" w:rsidRDefault="00903341" w:rsidP="00903341">
      <w:pPr>
        <w:bidi/>
        <w:jc w:val="both"/>
        <w:rPr>
          <w:rFonts w:cs="David" w:hint="cs"/>
          <w:rtl/>
        </w:rPr>
      </w:pPr>
      <w:r>
        <w:rPr>
          <w:rFonts w:cs="David" w:hint="cs"/>
          <w:rtl/>
        </w:rPr>
        <w:tab/>
        <w:t xml:space="preserve">אדוני היושב-ראש, הודיעו עכשיו שהקצינה נפטרה. </w:t>
      </w:r>
    </w:p>
    <w:p w14:paraId="3FBE65FB"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065B1DFC" w14:textId="77777777" w:rsidR="00903341" w:rsidRDefault="00903341" w:rsidP="00903341">
      <w:pPr>
        <w:bidi/>
        <w:jc w:val="both"/>
        <w:rPr>
          <w:rFonts w:cs="David" w:hint="cs"/>
          <w:rtl/>
        </w:rPr>
      </w:pPr>
    </w:p>
    <w:p w14:paraId="709A112E" w14:textId="77777777" w:rsidR="00903341" w:rsidRDefault="00903341" w:rsidP="00903341">
      <w:pPr>
        <w:bidi/>
        <w:jc w:val="both"/>
        <w:rPr>
          <w:rFonts w:cs="David" w:hint="cs"/>
          <w:rtl/>
        </w:rPr>
      </w:pPr>
      <w:r>
        <w:rPr>
          <w:rFonts w:cs="David" w:hint="cs"/>
          <w:rtl/>
        </w:rPr>
        <w:tab/>
        <w:t xml:space="preserve">אנחנו היום נקיים ישיבה בכנסת בהודעת ממשלה של אהרונוביץ', ואני מציע שכל חברי הכנסת יהיו נוכחים. נכבד את זכרם של כל הנופלים בדקת דומיה ונקריא את שמות כולם, כדאי שכל חברי הסיעות יהיו. </w:t>
      </w:r>
    </w:p>
    <w:p w14:paraId="6191FA3C" w14:textId="77777777" w:rsidR="00903341" w:rsidRDefault="00903341" w:rsidP="00903341">
      <w:pPr>
        <w:bidi/>
        <w:jc w:val="both"/>
        <w:rPr>
          <w:rFonts w:cs="David" w:hint="cs"/>
          <w:rtl/>
        </w:rPr>
      </w:pPr>
    </w:p>
    <w:p w14:paraId="3839B89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96C8A06" w14:textId="77777777" w:rsidR="00903341" w:rsidRDefault="00903341" w:rsidP="00903341">
      <w:pPr>
        <w:bidi/>
        <w:jc w:val="both"/>
        <w:rPr>
          <w:rFonts w:cs="David" w:hint="cs"/>
          <w:rtl/>
        </w:rPr>
      </w:pPr>
    </w:p>
    <w:p w14:paraId="73F7CEFC" w14:textId="77777777" w:rsidR="00903341" w:rsidRDefault="00903341" w:rsidP="00903341">
      <w:pPr>
        <w:bidi/>
        <w:jc w:val="both"/>
        <w:rPr>
          <w:rFonts w:cs="David" w:hint="cs"/>
          <w:rtl/>
        </w:rPr>
      </w:pPr>
      <w:r>
        <w:rPr>
          <w:rFonts w:cs="David" w:hint="cs"/>
          <w:rtl/>
        </w:rPr>
        <w:tab/>
        <w:t xml:space="preserve">רבותי, אני חוזר חזרה למקום שבו היינו קודם, ואני מוכרח לשים לכם את זה על השולחן כי חשוב שזה יהיה מול העיניים. </w:t>
      </w:r>
    </w:p>
    <w:p w14:paraId="04CC8C57" w14:textId="77777777" w:rsidR="00903341" w:rsidRDefault="00903341" w:rsidP="00903341">
      <w:pPr>
        <w:bidi/>
        <w:jc w:val="both"/>
        <w:rPr>
          <w:rFonts w:cs="David" w:hint="cs"/>
          <w:rtl/>
        </w:rPr>
      </w:pPr>
    </w:p>
    <w:p w14:paraId="3630A392" w14:textId="77777777" w:rsidR="00903341" w:rsidRDefault="00903341" w:rsidP="00903341">
      <w:pPr>
        <w:bidi/>
        <w:jc w:val="both"/>
        <w:rPr>
          <w:rFonts w:cs="David" w:hint="cs"/>
          <w:rtl/>
        </w:rPr>
      </w:pPr>
      <w:r>
        <w:rPr>
          <w:rFonts w:cs="David" w:hint="cs"/>
          <w:rtl/>
        </w:rPr>
        <w:tab/>
        <w:t xml:space="preserve">בשורה התחתונה, מעבר לכל העניינים, אנחנו נמצאים למעשה במצב שהוראות החוק לא מקוימות- תקנו אותי אם אני טועה </w:t>
      </w:r>
      <w:r>
        <w:rPr>
          <w:rFonts w:cs="David"/>
          <w:rtl/>
        </w:rPr>
        <w:t>–</w:t>
      </w:r>
      <w:r>
        <w:rPr>
          <w:rFonts w:cs="David" w:hint="cs"/>
          <w:rtl/>
        </w:rPr>
        <w:t xml:space="preserve"> לא בגללנו, לא באשמתנו אלא בשל אותה התנהלות רשלנית שהיינו עדים לה בעבר שהביאה למכירת הבניין. עכשיו העניין הזה ממשיך, לא רק שלא הפיקו את הלקחים אלא מסתבר שהעניין הזה ממשיך ביתר-שאת. </w:t>
      </w:r>
    </w:p>
    <w:p w14:paraId="02FFFA33" w14:textId="77777777" w:rsidR="00903341" w:rsidRDefault="00903341" w:rsidP="00903341">
      <w:pPr>
        <w:bidi/>
        <w:jc w:val="both"/>
        <w:rPr>
          <w:rFonts w:cs="David" w:hint="cs"/>
          <w:rtl/>
        </w:rPr>
      </w:pPr>
    </w:p>
    <w:p w14:paraId="312E280E" w14:textId="77777777" w:rsidR="00903341" w:rsidRDefault="00903341" w:rsidP="00903341">
      <w:pPr>
        <w:bidi/>
        <w:jc w:val="both"/>
        <w:rPr>
          <w:rFonts w:cs="David" w:hint="cs"/>
          <w:rtl/>
        </w:rPr>
      </w:pPr>
      <w:r>
        <w:rPr>
          <w:rFonts w:cs="David" w:hint="cs"/>
          <w:rtl/>
        </w:rPr>
        <w:tab/>
        <w:t>אני רוצה בהקשר הזה לומר שני דברים. אל"ף, נדמה לי, אדוני היושב-ראש, שצריך להתריע בעניין הזה. אני חושב שחשוב שייצא מכתב של החשב.</w:t>
      </w:r>
    </w:p>
    <w:p w14:paraId="52C37D66" w14:textId="77777777" w:rsidR="00903341" w:rsidRPr="002F3ACB" w:rsidRDefault="00903341" w:rsidP="00903341">
      <w:pPr>
        <w:bidi/>
        <w:jc w:val="both"/>
        <w:rPr>
          <w:rFonts w:cs="David" w:hint="cs"/>
          <w:u w:val="single"/>
          <w:rtl/>
        </w:rPr>
      </w:pPr>
      <w:r>
        <w:rPr>
          <w:rFonts w:cs="David"/>
          <w:rtl/>
        </w:rPr>
        <w:br/>
      </w:r>
      <w:r>
        <w:rPr>
          <w:rFonts w:cs="David" w:hint="cs"/>
          <w:u w:val="single"/>
          <w:rtl/>
        </w:rPr>
        <w:t>חשב הכנסת חיים אבידור:</w:t>
      </w:r>
    </w:p>
    <w:p w14:paraId="30AE9A82" w14:textId="77777777" w:rsidR="00903341" w:rsidRDefault="00903341" w:rsidP="00903341">
      <w:pPr>
        <w:bidi/>
        <w:jc w:val="both"/>
        <w:rPr>
          <w:rFonts w:cs="David" w:hint="cs"/>
          <w:rtl/>
        </w:rPr>
      </w:pPr>
    </w:p>
    <w:p w14:paraId="356A28A5" w14:textId="77777777" w:rsidR="00903341" w:rsidRDefault="00903341" w:rsidP="00903341">
      <w:pPr>
        <w:bidi/>
        <w:jc w:val="both"/>
        <w:rPr>
          <w:rFonts w:cs="David" w:hint="cs"/>
          <w:rtl/>
        </w:rPr>
      </w:pPr>
      <w:r>
        <w:rPr>
          <w:rFonts w:cs="David" w:hint="cs"/>
          <w:rtl/>
        </w:rPr>
        <w:tab/>
        <w:t xml:space="preserve">יצָא. </w:t>
      </w:r>
    </w:p>
    <w:p w14:paraId="44A61D5B"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3C0F69D" w14:textId="77777777" w:rsidR="00903341" w:rsidRDefault="00903341" w:rsidP="00903341">
      <w:pPr>
        <w:bidi/>
        <w:jc w:val="both"/>
        <w:rPr>
          <w:rFonts w:cs="David" w:hint="cs"/>
          <w:rtl/>
        </w:rPr>
      </w:pPr>
    </w:p>
    <w:p w14:paraId="0CC1B49D" w14:textId="77777777" w:rsidR="00903341" w:rsidRDefault="00903341" w:rsidP="00903341">
      <w:pPr>
        <w:bidi/>
        <w:jc w:val="both"/>
        <w:rPr>
          <w:rFonts w:cs="David" w:hint="cs"/>
          <w:rtl/>
        </w:rPr>
      </w:pPr>
      <w:r>
        <w:rPr>
          <w:rFonts w:cs="David" w:hint="cs"/>
          <w:rtl/>
        </w:rPr>
        <w:tab/>
        <w:t xml:space="preserve">שיתריע על כל המשמעות של הנושא הזה. אינני יודע אם הנושא נמצא כרגע בבדיקה של מבקר המדינה או לא נמצא </w:t>
      </w:r>
      <w:r>
        <w:rPr>
          <w:rFonts w:cs="David"/>
          <w:rtl/>
        </w:rPr>
        <w:t>–</w:t>
      </w:r>
      <w:r>
        <w:rPr>
          <w:rFonts w:cs="David" w:hint="cs"/>
          <w:rtl/>
        </w:rPr>
        <w:t xml:space="preserve"> אני חושב שאת העניין הזה צריך לוודא. אני חושב בכל מקרה שצריך להעביר את העניין הזה לידיעתו מכיוון שיש כאן מחדל מתמשך ובעוד כמה חודשים יבואו ויגידו איך יכול להיות שלא שילמו, ועכשיו זה עולה עוד איזשהו סכום של מיליונים לא מבוטלים. </w:t>
      </w:r>
    </w:p>
    <w:p w14:paraId="7E3A9AC3" w14:textId="77777777" w:rsidR="00903341" w:rsidRDefault="00903341" w:rsidP="00903341">
      <w:pPr>
        <w:bidi/>
        <w:jc w:val="both"/>
        <w:rPr>
          <w:rFonts w:cs="David" w:hint="cs"/>
          <w:rtl/>
        </w:rPr>
      </w:pPr>
    </w:p>
    <w:p w14:paraId="29501FBB" w14:textId="77777777" w:rsidR="00903341" w:rsidRDefault="00903341" w:rsidP="00903341">
      <w:pPr>
        <w:bidi/>
        <w:jc w:val="both"/>
        <w:rPr>
          <w:rFonts w:cs="David" w:hint="cs"/>
          <w:rtl/>
        </w:rPr>
      </w:pPr>
      <w:r>
        <w:rPr>
          <w:rFonts w:cs="David" w:hint="cs"/>
          <w:rtl/>
        </w:rPr>
        <w:tab/>
        <w:t xml:space="preserve">בי"ת, אני מוכרח לומר שלאור העלויות האדירות של הפרויקט הזה, ונדמה לי שאנחנו עדיין לא יודעים אפילו להעריך את עלויותיו הסופיות, יכול להיות שיש מקום שהיושב-ראש, יחד עם חבר הכנסת אורלב </w:t>
      </w:r>
      <w:r>
        <w:rPr>
          <w:rFonts w:cs="David"/>
          <w:rtl/>
        </w:rPr>
        <w:t>–</w:t>
      </w:r>
      <w:r>
        <w:rPr>
          <w:rFonts w:cs="David" w:hint="cs"/>
          <w:rtl/>
        </w:rPr>
        <w:t xml:space="preserve"> שהיו בעצם הכוח המניע מאחורי החוק הזה </w:t>
      </w:r>
      <w:r>
        <w:rPr>
          <w:rFonts w:cs="David"/>
          <w:rtl/>
        </w:rPr>
        <w:t>–</w:t>
      </w:r>
      <w:r>
        <w:rPr>
          <w:rFonts w:cs="David" w:hint="cs"/>
          <w:rtl/>
        </w:rPr>
        <w:t xml:space="preserve"> יכול להיות שכדאי שתעשו איזשהו שיקול שני, יכול להיות שיש מקום לעשות תיקון בחוק שיעביר את העניין למסלול יותר צנוע </w:t>
      </w:r>
      <w:proofErr w:type="spellStart"/>
      <w:r>
        <w:rPr>
          <w:rFonts w:cs="David" w:hint="cs"/>
          <w:rtl/>
        </w:rPr>
        <w:t>ומינימלי</w:t>
      </w:r>
      <w:proofErr w:type="spellEnd"/>
      <w:r>
        <w:rPr>
          <w:rFonts w:cs="David" w:hint="cs"/>
          <w:rtl/>
        </w:rPr>
        <w:t xml:space="preserve"> משום שאנחנו נכנסים כאן לתהליך שאנחנו בוועדה הזאת, אין לנו אלא לאשר אותו על-פי החוק אבל עלויותיו הן אדירות, בצד הבעיה שטמונה בו לטווח ארוך שצריך לקחת אותה גם כן בחשבון, שאנחנו </w:t>
      </w:r>
      <w:r>
        <w:rPr>
          <w:rFonts w:cs="David"/>
          <w:rtl/>
        </w:rPr>
        <w:t>–</w:t>
      </w:r>
      <w:r>
        <w:rPr>
          <w:rFonts w:cs="David" w:hint="cs"/>
          <w:rtl/>
        </w:rPr>
        <w:t xml:space="preserve"> נדמה לי שהמטרה שלנו צריכה להיות להביא את התלמידים והמבקרים קודם כול לראות את הכנסת בעבודתה כאן. יכול להיות שאם אנחנו מקימים עכשיו סניף מקביל שנמצא במקום אחר, גם אם הכוונה והרעיון הם ראויים ונכונים, התוצאה תהיה כפל שגם יפגע ביכולת לקיים מערך ביקורים מסודר ובנפח גדול כפי שהיושב-ראש הציב לעצמו כאחד היעדים, אם אני זוכר נכון בתחילת הקדנציה, ואז הכוונות הטובות בסופו של דבר תבאנה אותנו למקום שאנחנו לא רוצים להיות בו. לכן, נדמה לי שהדבר הזה מחייב איזושהי בדיקה. </w:t>
      </w:r>
    </w:p>
    <w:p w14:paraId="01DE0A33"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E3A0205" w14:textId="77777777" w:rsidR="00903341" w:rsidRDefault="00903341" w:rsidP="00903341">
      <w:pPr>
        <w:bidi/>
        <w:jc w:val="both"/>
        <w:rPr>
          <w:rFonts w:cs="David" w:hint="cs"/>
          <w:rtl/>
        </w:rPr>
      </w:pPr>
    </w:p>
    <w:p w14:paraId="526C5C33" w14:textId="77777777" w:rsidR="00903341" w:rsidRDefault="00903341" w:rsidP="00903341">
      <w:pPr>
        <w:bidi/>
        <w:jc w:val="both"/>
        <w:rPr>
          <w:rFonts w:cs="David" w:hint="cs"/>
          <w:rtl/>
        </w:rPr>
      </w:pPr>
      <w:r>
        <w:rPr>
          <w:rFonts w:cs="David" w:hint="cs"/>
          <w:rtl/>
        </w:rPr>
        <w:tab/>
        <w:t xml:space="preserve">אני מבקש להשיב לך בשני מישורים. המישור הראשון, והוא המישור </w:t>
      </w:r>
      <w:proofErr w:type="spellStart"/>
      <w:r>
        <w:rPr>
          <w:rFonts w:cs="David" w:hint="cs"/>
          <w:rtl/>
        </w:rPr>
        <w:t>הפורמלי</w:t>
      </w:r>
      <w:proofErr w:type="spellEnd"/>
      <w:r>
        <w:rPr>
          <w:rFonts w:cs="David" w:hint="cs"/>
          <w:rtl/>
        </w:rPr>
        <w:t xml:space="preserve"> </w:t>
      </w:r>
      <w:r>
        <w:rPr>
          <w:rFonts w:cs="David"/>
          <w:rtl/>
        </w:rPr>
        <w:t>–</w:t>
      </w:r>
      <w:r>
        <w:rPr>
          <w:rFonts w:cs="David" w:hint="cs"/>
          <w:rtl/>
        </w:rPr>
        <w:t xml:space="preserve"> ההוצאות שאנחנו עומדים בפניהן אינן הוצאות שהן היו מעבר לשערוך שלנו, כי צריך להבחין בין המטרות שלשמן ישמש הבניין המוחזר לבין הנושא של רכישתו. </w:t>
      </w:r>
    </w:p>
    <w:p w14:paraId="2219EDF7" w14:textId="77777777" w:rsidR="00903341" w:rsidRDefault="00903341" w:rsidP="00903341">
      <w:pPr>
        <w:bidi/>
        <w:jc w:val="both"/>
        <w:rPr>
          <w:rFonts w:cs="David" w:hint="cs"/>
          <w:rtl/>
        </w:rPr>
      </w:pPr>
    </w:p>
    <w:p w14:paraId="57CAE39D" w14:textId="77777777" w:rsidR="00903341" w:rsidRDefault="00903341" w:rsidP="00903341">
      <w:pPr>
        <w:bidi/>
        <w:jc w:val="both"/>
        <w:rPr>
          <w:rFonts w:cs="David" w:hint="cs"/>
          <w:rtl/>
        </w:rPr>
      </w:pPr>
      <w:r>
        <w:rPr>
          <w:rFonts w:cs="David" w:hint="cs"/>
          <w:rtl/>
        </w:rPr>
        <w:tab/>
        <w:t xml:space="preserve">רכישתו מחדש היא פועל יוצא של שוויו, ושוויו </w:t>
      </w:r>
      <w:r>
        <w:rPr>
          <w:rFonts w:cs="David"/>
          <w:rtl/>
        </w:rPr>
        <w:t>–</w:t>
      </w:r>
      <w:r>
        <w:rPr>
          <w:rFonts w:cs="David" w:hint="cs"/>
          <w:rtl/>
        </w:rPr>
        <w:t xml:space="preserve"> הוא הנכס שיימצא בסופו של דבר, שאותו אנחנו נרכוש בחזרה, על-פי חוק, שכן זו אחת הדרכים שמדינת ישראל יכולה לממש את סדרי העדיפויות שהיא רואה בנושאים של מבנים היסטוריים. </w:t>
      </w:r>
    </w:p>
    <w:p w14:paraId="1D8AD16F" w14:textId="77777777" w:rsidR="00903341" w:rsidRDefault="00903341" w:rsidP="00903341">
      <w:pPr>
        <w:bidi/>
        <w:jc w:val="both"/>
        <w:rPr>
          <w:rFonts w:cs="David" w:hint="cs"/>
          <w:rtl/>
        </w:rPr>
      </w:pPr>
    </w:p>
    <w:p w14:paraId="7191492B" w14:textId="77777777" w:rsidR="00903341" w:rsidRDefault="00903341" w:rsidP="00903341">
      <w:pPr>
        <w:bidi/>
        <w:jc w:val="both"/>
        <w:rPr>
          <w:rFonts w:cs="David" w:hint="cs"/>
          <w:rtl/>
        </w:rPr>
      </w:pPr>
      <w:r>
        <w:rPr>
          <w:rFonts w:cs="David" w:hint="cs"/>
          <w:rtl/>
        </w:rPr>
        <w:tab/>
        <w:t xml:space="preserve">אבל, אני מוכרח לומר שכאשר אנחנו שערכנו את סדר הגודל, עדיין אנחנו לא נמצאים במצב שבו אנחנו מופתעים, או המציאות טופחת על פנינו. </w:t>
      </w:r>
    </w:p>
    <w:p w14:paraId="6DB0D926" w14:textId="77777777" w:rsidR="00903341" w:rsidRDefault="00903341" w:rsidP="00903341">
      <w:pPr>
        <w:bidi/>
        <w:jc w:val="both"/>
        <w:rPr>
          <w:rFonts w:cs="David" w:hint="cs"/>
          <w:rtl/>
        </w:rPr>
      </w:pPr>
    </w:p>
    <w:p w14:paraId="3487819D" w14:textId="77777777" w:rsidR="00903341" w:rsidRDefault="00903341" w:rsidP="00903341">
      <w:pPr>
        <w:bidi/>
        <w:jc w:val="both"/>
        <w:rPr>
          <w:rFonts w:cs="David" w:hint="cs"/>
          <w:rtl/>
        </w:rPr>
      </w:pPr>
      <w:r>
        <w:rPr>
          <w:rFonts w:cs="David" w:hint="cs"/>
          <w:rtl/>
        </w:rPr>
        <w:tab/>
        <w:t xml:space="preserve">במישור השני, אני תמיד חושב שטוב לבדוק ולהביא לידי מצב שבו תהיה ועדת בדיקה. אני אבקש מיושב-ראש ועדת הכנסת להחליף אותי עם חבר הכנסת אורלב בכל מה שקשור למעקב. אין ויכוח, תמיד טוב לעקוב. </w:t>
      </w:r>
    </w:p>
    <w:p w14:paraId="4D8432C9" w14:textId="77777777" w:rsidR="00903341" w:rsidRDefault="00903341" w:rsidP="00903341">
      <w:pPr>
        <w:bidi/>
        <w:jc w:val="both"/>
        <w:rPr>
          <w:rFonts w:cs="David" w:hint="cs"/>
          <w:rtl/>
        </w:rPr>
      </w:pPr>
    </w:p>
    <w:p w14:paraId="639D1F2F" w14:textId="77777777" w:rsidR="00903341" w:rsidRDefault="00903341" w:rsidP="00903341">
      <w:pPr>
        <w:bidi/>
        <w:jc w:val="both"/>
        <w:rPr>
          <w:rFonts w:cs="David" w:hint="cs"/>
          <w:rtl/>
        </w:rPr>
      </w:pPr>
      <w:r>
        <w:rPr>
          <w:rFonts w:cs="David" w:hint="cs"/>
          <w:rtl/>
        </w:rPr>
        <w:tab/>
        <w:t xml:space="preserve">אני רק רוצה לומר שהכנסת אינה מתכוונת </w:t>
      </w:r>
      <w:r>
        <w:rPr>
          <w:rFonts w:cs="David"/>
          <w:rtl/>
        </w:rPr>
        <w:t>–</w:t>
      </w:r>
      <w:r>
        <w:rPr>
          <w:rFonts w:cs="David" w:hint="cs"/>
          <w:rtl/>
        </w:rPr>
        <w:t xml:space="preserve"> בפרויקט שיוחזר למדינת ישראל </w:t>
      </w:r>
      <w:r>
        <w:rPr>
          <w:rFonts w:cs="David"/>
          <w:rtl/>
        </w:rPr>
        <w:t>–</w:t>
      </w:r>
      <w:r>
        <w:rPr>
          <w:rFonts w:cs="David" w:hint="cs"/>
          <w:rtl/>
        </w:rPr>
        <w:t xml:space="preserve"> לעשות שימוש אלא באולם המליאה ההיסטורי, במזנון ההיסטורי של בן-</w:t>
      </w:r>
      <w:proofErr w:type="spellStart"/>
      <w:r>
        <w:rPr>
          <w:rFonts w:cs="David" w:hint="cs"/>
          <w:rtl/>
        </w:rPr>
        <w:t>גוריון</w:t>
      </w:r>
      <w:proofErr w:type="spellEnd"/>
      <w:r>
        <w:rPr>
          <w:rFonts w:cs="David" w:hint="cs"/>
          <w:rtl/>
        </w:rPr>
        <w:t xml:space="preserve">, בגין ובדר, שהפך לשם-דבר בתולדות הפרלמנטריזם הישראלי, ולשכת יושב-ראש הכנסת </w:t>
      </w:r>
      <w:proofErr w:type="spellStart"/>
      <w:r>
        <w:rPr>
          <w:rFonts w:cs="David" w:hint="cs"/>
          <w:rtl/>
        </w:rPr>
        <w:t>שפרינצק</w:t>
      </w:r>
      <w:proofErr w:type="spellEnd"/>
      <w:r>
        <w:rPr>
          <w:rFonts w:cs="David" w:hint="cs"/>
          <w:rtl/>
        </w:rPr>
        <w:t xml:space="preserve">, שהיא לשכתו הראשונה של יושב-ראש הכנסת. </w:t>
      </w:r>
    </w:p>
    <w:p w14:paraId="1DC249EF" w14:textId="77777777" w:rsidR="00903341" w:rsidRDefault="00903341" w:rsidP="00903341">
      <w:pPr>
        <w:bidi/>
        <w:jc w:val="both"/>
        <w:rPr>
          <w:rFonts w:cs="David" w:hint="cs"/>
          <w:rtl/>
        </w:rPr>
      </w:pPr>
    </w:p>
    <w:p w14:paraId="419B12F7" w14:textId="77777777" w:rsidR="00903341" w:rsidRDefault="00903341" w:rsidP="00903341">
      <w:pPr>
        <w:bidi/>
        <w:jc w:val="both"/>
        <w:rPr>
          <w:rFonts w:cs="David" w:hint="cs"/>
          <w:rtl/>
        </w:rPr>
      </w:pPr>
      <w:r>
        <w:rPr>
          <w:rFonts w:cs="David" w:hint="cs"/>
          <w:rtl/>
        </w:rPr>
        <w:tab/>
        <w:t xml:space="preserve">כל מערכת הבניין בשאר הקומות והאפשרות להוסיף בנייה נוספת יהיו על-פי איתור שמשרד האוצר יאתר - אם יהיה זה גנזך המדינה, אם מערכת החקיקה, אני לא בטוח שפרקליטות המדינה תהיה שם אבל יימצאו למערכת אנשים אשר יאיישו אותה ויתפקדו בה בפונקציות שייצא הפסדנו בשכרנו. </w:t>
      </w:r>
    </w:p>
    <w:p w14:paraId="75336FF5" w14:textId="77777777" w:rsidR="00903341" w:rsidRDefault="00903341" w:rsidP="00903341">
      <w:pPr>
        <w:bidi/>
        <w:jc w:val="both"/>
        <w:rPr>
          <w:rFonts w:cs="David" w:hint="cs"/>
          <w:rtl/>
        </w:rPr>
      </w:pPr>
    </w:p>
    <w:p w14:paraId="515B0F3A" w14:textId="77777777" w:rsidR="00903341" w:rsidRDefault="00903341" w:rsidP="00903341">
      <w:pPr>
        <w:bidi/>
        <w:jc w:val="both"/>
        <w:rPr>
          <w:rFonts w:cs="David" w:hint="cs"/>
          <w:rtl/>
        </w:rPr>
      </w:pPr>
      <w:r>
        <w:rPr>
          <w:rFonts w:cs="David" w:hint="cs"/>
          <w:rtl/>
        </w:rPr>
        <w:tab/>
        <w:t xml:space="preserve">אני בהחלט אבקש אז, לפחות גם באופן </w:t>
      </w:r>
      <w:proofErr w:type="spellStart"/>
      <w:r>
        <w:rPr>
          <w:rFonts w:cs="David" w:hint="cs"/>
          <w:rtl/>
        </w:rPr>
        <w:t>פורמלי</w:t>
      </w:r>
      <w:proofErr w:type="spellEnd"/>
      <w:r>
        <w:rPr>
          <w:rFonts w:cs="David" w:hint="cs"/>
          <w:rtl/>
        </w:rPr>
        <w:t xml:space="preserve">, לעשות התאמת מאזנים בין המדינה לבין הכנסת בכל מה שקשור לנכס שאנחנו רכשנו, נרשם על שם המדינה, ועכשיו היא חוסכת כספים רבים בכך שהיא מציבה פונקציה שכדי להעמידה שם </w:t>
      </w:r>
      <w:proofErr w:type="spellStart"/>
      <w:r>
        <w:rPr>
          <w:rFonts w:cs="David" w:hint="cs"/>
          <w:rtl/>
        </w:rPr>
        <w:t>היתה</w:t>
      </w:r>
      <w:proofErr w:type="spellEnd"/>
      <w:r>
        <w:rPr>
          <w:rFonts w:cs="David" w:hint="cs"/>
          <w:rtl/>
        </w:rPr>
        <w:t xml:space="preserve"> צריכה המדינה להוציא 300 מיליון שקלים. </w:t>
      </w:r>
    </w:p>
    <w:p w14:paraId="2D63FC6A" w14:textId="77777777" w:rsidR="00903341" w:rsidRDefault="00903341" w:rsidP="00903341">
      <w:pPr>
        <w:bidi/>
        <w:jc w:val="both"/>
        <w:rPr>
          <w:rFonts w:cs="David" w:hint="cs"/>
          <w:rtl/>
        </w:rPr>
      </w:pPr>
    </w:p>
    <w:p w14:paraId="6FD727E6" w14:textId="77777777" w:rsidR="00903341" w:rsidRDefault="00903341" w:rsidP="00903341">
      <w:pPr>
        <w:bidi/>
        <w:jc w:val="both"/>
        <w:rPr>
          <w:rFonts w:cs="David" w:hint="cs"/>
          <w:rtl/>
        </w:rPr>
      </w:pPr>
      <w:r>
        <w:rPr>
          <w:rFonts w:cs="David" w:hint="cs"/>
          <w:rtl/>
        </w:rPr>
        <w:tab/>
        <w:t xml:space="preserve">אם יהיה הדבר בבחינת איזשהו פרויקט </w:t>
      </w:r>
      <w:proofErr w:type="spellStart"/>
      <w:r>
        <w:rPr>
          <w:rFonts w:cs="David" w:hint="cs"/>
          <w:rtl/>
        </w:rPr>
        <w:t>מונומנטלי</w:t>
      </w:r>
      <w:proofErr w:type="spellEnd"/>
      <w:r>
        <w:rPr>
          <w:rFonts w:cs="David" w:hint="cs"/>
          <w:rtl/>
        </w:rPr>
        <w:t xml:space="preserve"> שקשור במדינה או אם יהיה הדבר קשור בנושא </w:t>
      </w:r>
      <w:proofErr w:type="spellStart"/>
      <w:r>
        <w:rPr>
          <w:rFonts w:cs="David" w:hint="cs"/>
          <w:rtl/>
        </w:rPr>
        <w:t>פונקציונלי</w:t>
      </w:r>
      <w:proofErr w:type="spellEnd"/>
      <w:r>
        <w:rPr>
          <w:rFonts w:cs="David" w:hint="cs"/>
          <w:rtl/>
        </w:rPr>
        <w:t xml:space="preserve"> שיכבד את המקום </w:t>
      </w:r>
      <w:r>
        <w:rPr>
          <w:rFonts w:cs="David"/>
          <w:rtl/>
        </w:rPr>
        <w:t>–</w:t>
      </w:r>
      <w:r>
        <w:rPr>
          <w:rFonts w:cs="David" w:hint="cs"/>
          <w:rtl/>
        </w:rPr>
        <w:t xml:space="preserve"> הכנסת אינה מתכוונת להוציא ברמה השוטפת יותר ממספר מיליוני שקלים לשנה לצורך קיומה של המערכת ההיסטורית שתישמר. מה יהיה בתוכו </w:t>
      </w:r>
      <w:r>
        <w:rPr>
          <w:rFonts w:cs="David"/>
          <w:rtl/>
        </w:rPr>
        <w:t>–</w:t>
      </w:r>
      <w:r>
        <w:rPr>
          <w:rFonts w:cs="David" w:hint="cs"/>
          <w:rtl/>
        </w:rPr>
        <w:t xml:space="preserve"> אלה דברים שהם מכון הדמוקרטיה, עיריית ירושלים </w:t>
      </w:r>
      <w:r>
        <w:rPr>
          <w:rFonts w:cs="David"/>
          <w:rtl/>
        </w:rPr>
        <w:t>–</w:t>
      </w:r>
      <w:r>
        <w:rPr>
          <w:rFonts w:cs="David" w:hint="cs"/>
          <w:rtl/>
        </w:rPr>
        <w:t xml:space="preserve"> כל אלה, הם יתפקדו והם על-פי תקציבם יממנו את זה. </w:t>
      </w:r>
    </w:p>
    <w:p w14:paraId="2C22A801" w14:textId="77777777" w:rsidR="00903341" w:rsidRDefault="00903341" w:rsidP="00903341">
      <w:pPr>
        <w:bidi/>
        <w:jc w:val="both"/>
        <w:rPr>
          <w:rFonts w:cs="David" w:hint="cs"/>
          <w:rtl/>
        </w:rPr>
      </w:pPr>
    </w:p>
    <w:p w14:paraId="4893F52C" w14:textId="77777777" w:rsidR="00903341" w:rsidRDefault="00903341" w:rsidP="00903341">
      <w:pPr>
        <w:bidi/>
        <w:jc w:val="both"/>
        <w:rPr>
          <w:rFonts w:cs="David" w:hint="cs"/>
          <w:rtl/>
        </w:rPr>
      </w:pPr>
      <w:r>
        <w:rPr>
          <w:rFonts w:cs="David" w:hint="cs"/>
          <w:rtl/>
        </w:rPr>
        <w:tab/>
        <w:t xml:space="preserve">לכן אני בא ואומר שהחששות הם תמיד נכונים, וכאשר אתה יוצא לדרך אתה אף פעם לא יודע מה תהיינה המהמורות שתצטרך ליפול בהן או המכשולים שתצטרך לעבור אותם, וטוב תמיד לשים עין, ואני אבקש מחבר הכנסת אורלב, מבקש גם ממך יושב-ראש הוועדה, לעקוב אחרי זה ואם יהיה צורך התערבותי, גם כך יהיה, אבל אין לכנסת כוונה. </w:t>
      </w:r>
    </w:p>
    <w:p w14:paraId="6F316569" w14:textId="77777777" w:rsidR="00903341" w:rsidRDefault="00903341" w:rsidP="00903341">
      <w:pPr>
        <w:bidi/>
        <w:jc w:val="both"/>
        <w:rPr>
          <w:rFonts w:cs="David" w:hint="cs"/>
          <w:rtl/>
        </w:rPr>
      </w:pPr>
    </w:p>
    <w:p w14:paraId="550C5179" w14:textId="77777777" w:rsidR="00903341" w:rsidRDefault="00903341" w:rsidP="00903341">
      <w:pPr>
        <w:bidi/>
        <w:jc w:val="both"/>
        <w:rPr>
          <w:rFonts w:cs="David" w:hint="cs"/>
          <w:rtl/>
        </w:rPr>
      </w:pPr>
      <w:r>
        <w:rPr>
          <w:rFonts w:cs="David" w:hint="cs"/>
          <w:rtl/>
        </w:rPr>
        <w:tab/>
        <w:t xml:space="preserve">אנחנו גם הסכמנו שאם הבניין, הקונטור של הבניין יישאר כמות שהוא ומערכת שלוש המזכרות מהכנסת הראשונה תישמר, לא </w:t>
      </w:r>
      <w:proofErr w:type="spellStart"/>
      <w:r>
        <w:rPr>
          <w:rFonts w:cs="David" w:hint="cs"/>
          <w:rtl/>
        </w:rPr>
        <w:t>היתה</w:t>
      </w:r>
      <w:proofErr w:type="spellEnd"/>
      <w:r>
        <w:rPr>
          <w:rFonts w:cs="David" w:hint="cs"/>
          <w:rtl/>
        </w:rPr>
        <w:t xml:space="preserve"> לנו בעיה אפילו שיבנו שם 32 קומות, אבל הדברים כנראה אינם עולים בקנה אחד עם תכנון העירייה. כל המערכת של בצלאל, הכנסת, </w:t>
      </w:r>
      <w:proofErr w:type="spellStart"/>
      <w:r>
        <w:rPr>
          <w:rFonts w:cs="David" w:hint="cs"/>
          <w:rtl/>
        </w:rPr>
        <w:t>טליתא</w:t>
      </w:r>
      <w:proofErr w:type="spellEnd"/>
      <w:r>
        <w:rPr>
          <w:rFonts w:cs="David" w:hint="cs"/>
          <w:rtl/>
        </w:rPr>
        <w:t xml:space="preserve"> קומי וכל הדבר הזה הופך להיות שם מקום שיהיה אתר תיירותי מרכזי של עיריית ירושלים. אנחנו בשיתוף פעולה עם עיריית ירושלים לגבי כל הפונקציות שיושמו באותה מערכת, ולכן מבחינה תקציבית לא צריך בעניין זה כרגע עדיין להיבהל. </w:t>
      </w:r>
    </w:p>
    <w:p w14:paraId="549E7130" w14:textId="77777777" w:rsidR="00903341" w:rsidRDefault="00903341" w:rsidP="00903341">
      <w:pPr>
        <w:bidi/>
        <w:jc w:val="both"/>
        <w:rPr>
          <w:rFonts w:cs="David" w:hint="cs"/>
          <w:rtl/>
        </w:rPr>
      </w:pPr>
    </w:p>
    <w:p w14:paraId="5D691D4C" w14:textId="77777777" w:rsidR="00903341" w:rsidRDefault="00903341" w:rsidP="00903341">
      <w:pPr>
        <w:bidi/>
        <w:jc w:val="both"/>
        <w:rPr>
          <w:rFonts w:cs="David" w:hint="cs"/>
          <w:rtl/>
        </w:rPr>
      </w:pPr>
      <w:r>
        <w:rPr>
          <w:rFonts w:cs="David" w:hint="cs"/>
          <w:rtl/>
        </w:rPr>
        <w:tab/>
        <w:t xml:space="preserve">תמיד טוב לקיים את החוק, הבעיה קשורה גם עם המערכת העומדת מולנו, ואם היה פה איזשהו כשל מבחינת היכולת שלנו למלא אחר חוקים שאנחנו כתבנו, בוודאי אסור שיהיה מצב שבו הכנסת תחוקק חוקים והיא לא תעמוד בהם. </w:t>
      </w:r>
    </w:p>
    <w:p w14:paraId="2495C4C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0ABBE4C" w14:textId="77777777" w:rsidR="00903341" w:rsidRDefault="00903341" w:rsidP="00903341">
      <w:pPr>
        <w:bidi/>
        <w:jc w:val="both"/>
        <w:rPr>
          <w:rFonts w:cs="David" w:hint="cs"/>
          <w:rtl/>
        </w:rPr>
      </w:pPr>
    </w:p>
    <w:p w14:paraId="77B02A92" w14:textId="77777777" w:rsidR="00903341" w:rsidRDefault="00903341" w:rsidP="00903341">
      <w:pPr>
        <w:bidi/>
        <w:jc w:val="both"/>
        <w:rPr>
          <w:rFonts w:cs="David" w:hint="cs"/>
          <w:rtl/>
        </w:rPr>
      </w:pPr>
      <w:r>
        <w:rPr>
          <w:rFonts w:cs="David" w:hint="cs"/>
          <w:rtl/>
        </w:rPr>
        <w:tab/>
        <w:t xml:space="preserve">לפרוטוקול </w:t>
      </w:r>
      <w:r>
        <w:rPr>
          <w:rFonts w:cs="David"/>
          <w:rtl/>
        </w:rPr>
        <w:t>–</w:t>
      </w:r>
      <w:r>
        <w:rPr>
          <w:rFonts w:cs="David" w:hint="cs"/>
          <w:rtl/>
        </w:rPr>
        <w:t xml:space="preserve"> אני גם מבקש כמובן מהחשב שיובא לידיעתנו מייד כל שינוי, עיכובים או כל דבר כזה שיהיה, כדי שאפשר יהיה להביא זאת גם לידיעת החברים ולפעול בהתאם. </w:t>
      </w:r>
    </w:p>
    <w:p w14:paraId="3C5E0F63" w14:textId="77777777" w:rsidR="00903341" w:rsidRDefault="00903341" w:rsidP="00903341">
      <w:pPr>
        <w:bidi/>
        <w:jc w:val="both"/>
        <w:rPr>
          <w:rFonts w:cs="David" w:hint="cs"/>
          <w:rtl/>
        </w:rPr>
      </w:pPr>
    </w:p>
    <w:p w14:paraId="7F81159D" w14:textId="77777777" w:rsidR="00903341" w:rsidRDefault="00903341" w:rsidP="00903341">
      <w:pPr>
        <w:bidi/>
        <w:jc w:val="both"/>
        <w:rPr>
          <w:rFonts w:cs="David" w:hint="cs"/>
          <w:rtl/>
        </w:rPr>
      </w:pPr>
      <w:r>
        <w:rPr>
          <w:rFonts w:cs="David" w:hint="cs"/>
          <w:rtl/>
        </w:rPr>
        <w:tab/>
        <w:t xml:space="preserve">רבותי, אנחנו עוברים לנושא הבא והוא הצגת התקציב. אני אעיר, אדוני היושב-ראש, כדי שלא תהיינה אי-הבנות, מאחר שקראתי את הודעת הדובר שלך, שאם מי מהיושבים כאן ירצה במסגרת הדיון הזה, כאשר נגיע לנושא השכר, לדון גם בשאלת הדוברים </w:t>
      </w:r>
      <w:r>
        <w:rPr>
          <w:rFonts w:cs="David"/>
          <w:rtl/>
        </w:rPr>
        <w:t>–</w:t>
      </w:r>
      <w:r>
        <w:rPr>
          <w:rFonts w:cs="David" w:hint="cs"/>
          <w:rtl/>
        </w:rPr>
        <w:t xml:space="preserve"> אני כמובן לא יכול למנוע זאת ממנו. </w:t>
      </w:r>
    </w:p>
    <w:p w14:paraId="16272146"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6342A02" w14:textId="77777777" w:rsidR="00903341" w:rsidRDefault="00903341" w:rsidP="00903341">
      <w:pPr>
        <w:bidi/>
        <w:jc w:val="both"/>
        <w:rPr>
          <w:rFonts w:cs="David" w:hint="cs"/>
          <w:rtl/>
        </w:rPr>
      </w:pPr>
    </w:p>
    <w:p w14:paraId="4A3C75AE" w14:textId="77777777" w:rsidR="00903341" w:rsidRDefault="00903341" w:rsidP="00903341">
      <w:pPr>
        <w:bidi/>
        <w:jc w:val="both"/>
        <w:rPr>
          <w:rFonts w:cs="David" w:hint="cs"/>
          <w:rtl/>
        </w:rPr>
      </w:pPr>
      <w:r>
        <w:rPr>
          <w:rFonts w:cs="David" w:hint="cs"/>
          <w:rtl/>
        </w:rPr>
        <w:tab/>
        <w:t xml:space="preserve">אין ויכוח. </w:t>
      </w:r>
    </w:p>
    <w:p w14:paraId="0C7B5DD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3CCD653" w14:textId="77777777" w:rsidR="00903341" w:rsidRDefault="00903341" w:rsidP="00903341">
      <w:pPr>
        <w:bidi/>
        <w:jc w:val="both"/>
        <w:rPr>
          <w:rFonts w:cs="David" w:hint="cs"/>
          <w:rtl/>
        </w:rPr>
      </w:pPr>
    </w:p>
    <w:p w14:paraId="144735B3" w14:textId="77777777" w:rsidR="00903341" w:rsidRDefault="00903341" w:rsidP="00903341">
      <w:pPr>
        <w:bidi/>
        <w:jc w:val="both"/>
        <w:rPr>
          <w:rFonts w:cs="David" w:hint="cs"/>
          <w:rtl/>
        </w:rPr>
      </w:pPr>
      <w:r>
        <w:rPr>
          <w:rFonts w:cs="David" w:hint="cs"/>
          <w:rtl/>
        </w:rPr>
        <w:tab/>
        <w:t xml:space="preserve">ושלא יהיו בעניין הזה אי-הבנות. </w:t>
      </w:r>
    </w:p>
    <w:p w14:paraId="0AE3DE23" w14:textId="77777777" w:rsidR="00903341" w:rsidRDefault="00903341" w:rsidP="00903341">
      <w:pPr>
        <w:bidi/>
        <w:jc w:val="both"/>
        <w:rPr>
          <w:rFonts w:cs="David" w:hint="cs"/>
          <w:rtl/>
        </w:rPr>
      </w:pPr>
    </w:p>
    <w:p w14:paraId="62CD8A7A"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02465925" w14:textId="77777777" w:rsidR="00903341" w:rsidRDefault="00903341" w:rsidP="00903341">
      <w:pPr>
        <w:bidi/>
        <w:jc w:val="both"/>
        <w:rPr>
          <w:rFonts w:cs="David" w:hint="cs"/>
          <w:u w:val="single"/>
          <w:rtl/>
        </w:rPr>
      </w:pPr>
    </w:p>
    <w:p w14:paraId="5FD6865A" w14:textId="77777777" w:rsidR="00903341" w:rsidRDefault="00903341" w:rsidP="00903341">
      <w:pPr>
        <w:bidi/>
        <w:jc w:val="both"/>
        <w:rPr>
          <w:rFonts w:cs="David" w:hint="cs"/>
          <w:rtl/>
        </w:rPr>
      </w:pPr>
      <w:r>
        <w:rPr>
          <w:rFonts w:cs="David" w:hint="cs"/>
          <w:rtl/>
        </w:rPr>
        <w:tab/>
        <w:t xml:space="preserve">אני כבר מודיע שארצה לדון בו. </w:t>
      </w:r>
    </w:p>
    <w:p w14:paraId="43ED277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C0F682D" w14:textId="77777777" w:rsidR="00903341" w:rsidRDefault="00903341" w:rsidP="00903341">
      <w:pPr>
        <w:bidi/>
        <w:jc w:val="both"/>
        <w:rPr>
          <w:rFonts w:cs="David" w:hint="cs"/>
          <w:rtl/>
        </w:rPr>
      </w:pPr>
    </w:p>
    <w:p w14:paraId="761C7AC9" w14:textId="77777777" w:rsidR="00903341" w:rsidRDefault="00903341" w:rsidP="00903341">
      <w:pPr>
        <w:bidi/>
        <w:jc w:val="both"/>
        <w:rPr>
          <w:rFonts w:cs="David" w:hint="cs"/>
          <w:rtl/>
        </w:rPr>
      </w:pPr>
      <w:r>
        <w:rPr>
          <w:rFonts w:cs="David" w:hint="cs"/>
          <w:rtl/>
        </w:rPr>
        <w:tab/>
        <w:t xml:space="preserve">גם קראתי  </w:t>
      </w:r>
      <w:r>
        <w:rPr>
          <w:rFonts w:cs="David"/>
          <w:rtl/>
        </w:rPr>
        <w:t>–</w:t>
      </w:r>
      <w:r>
        <w:rPr>
          <w:rFonts w:cs="David" w:hint="cs"/>
          <w:rtl/>
        </w:rPr>
        <w:t xml:space="preserve"> על-פי ההודעה הזאת </w:t>
      </w:r>
      <w:r>
        <w:rPr>
          <w:rFonts w:cs="David"/>
          <w:rtl/>
        </w:rPr>
        <w:t>–</w:t>
      </w:r>
      <w:r>
        <w:rPr>
          <w:rFonts w:cs="David" w:hint="cs"/>
          <w:rtl/>
        </w:rPr>
        <w:t xml:space="preserve"> שיש כמה חברים בוועדה שיש להם עניינים אישיים עם דוברים אישיים, ברבים. אני אודה לדובר אם הוא יוכל להבהיר לי - - -</w:t>
      </w:r>
    </w:p>
    <w:p w14:paraId="3D9F5559" w14:textId="77777777" w:rsidR="00903341" w:rsidRDefault="00903341" w:rsidP="00903341">
      <w:pPr>
        <w:bidi/>
        <w:jc w:val="both"/>
        <w:rPr>
          <w:rFonts w:cs="David" w:hint="cs"/>
          <w:rtl/>
        </w:rPr>
      </w:pPr>
    </w:p>
    <w:p w14:paraId="249A1991"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46D3882C" w14:textId="77777777" w:rsidR="00903341" w:rsidRDefault="00903341" w:rsidP="00903341">
      <w:pPr>
        <w:bidi/>
        <w:jc w:val="both"/>
        <w:rPr>
          <w:rFonts w:cs="David" w:hint="cs"/>
          <w:rtl/>
        </w:rPr>
      </w:pPr>
    </w:p>
    <w:p w14:paraId="3C1BD82D" w14:textId="77777777" w:rsidR="00903341" w:rsidRDefault="00903341" w:rsidP="00903341">
      <w:pPr>
        <w:bidi/>
        <w:jc w:val="both"/>
        <w:rPr>
          <w:rFonts w:cs="David" w:hint="cs"/>
          <w:rtl/>
        </w:rPr>
      </w:pPr>
      <w:r>
        <w:rPr>
          <w:rFonts w:cs="David" w:hint="cs"/>
          <w:rtl/>
        </w:rPr>
        <w:tab/>
        <w:t>לא, לא. אני אומר - - -</w:t>
      </w:r>
    </w:p>
    <w:p w14:paraId="1341082C" w14:textId="77777777" w:rsidR="00903341" w:rsidRDefault="00903341" w:rsidP="00903341">
      <w:pPr>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0E340F3" w14:textId="77777777" w:rsidR="00903341" w:rsidRDefault="00903341" w:rsidP="00903341">
      <w:pPr>
        <w:keepLines/>
        <w:bidi/>
        <w:jc w:val="both"/>
        <w:rPr>
          <w:rFonts w:cs="David" w:hint="cs"/>
          <w:rtl/>
        </w:rPr>
      </w:pPr>
    </w:p>
    <w:p w14:paraId="693F7042" w14:textId="77777777" w:rsidR="00903341" w:rsidRDefault="00903341" w:rsidP="00903341">
      <w:pPr>
        <w:keepLines/>
        <w:bidi/>
        <w:jc w:val="both"/>
        <w:rPr>
          <w:rFonts w:cs="David" w:hint="cs"/>
          <w:rtl/>
        </w:rPr>
      </w:pPr>
      <w:r>
        <w:rPr>
          <w:rFonts w:cs="David" w:hint="cs"/>
          <w:rtl/>
        </w:rPr>
        <w:tab/>
        <w:t xml:space="preserve">ואם היושב-ראש יידע להבהיר לי, אני אשמח, ואם זו </w:t>
      </w:r>
      <w:proofErr w:type="spellStart"/>
      <w:r>
        <w:rPr>
          <w:rFonts w:cs="David" w:hint="cs"/>
          <w:rtl/>
        </w:rPr>
        <w:t>היתה</w:t>
      </w:r>
      <w:proofErr w:type="spellEnd"/>
      <w:r>
        <w:rPr>
          <w:rFonts w:cs="David" w:hint="cs"/>
          <w:rtl/>
        </w:rPr>
        <w:t xml:space="preserve"> טעות, אני גם אשמח שהיא תתוקן. </w:t>
      </w:r>
    </w:p>
    <w:p w14:paraId="41C286D8" w14:textId="77777777" w:rsidR="00903341" w:rsidRDefault="00903341" w:rsidP="00903341">
      <w:pPr>
        <w:bidi/>
        <w:jc w:val="both"/>
        <w:rPr>
          <w:rFonts w:cs="David" w:hint="cs"/>
          <w:rtl/>
        </w:rPr>
      </w:pPr>
    </w:p>
    <w:p w14:paraId="5EBBD167"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665D3A73" w14:textId="77777777" w:rsidR="00903341" w:rsidRDefault="00903341" w:rsidP="00903341">
      <w:pPr>
        <w:bidi/>
        <w:jc w:val="both"/>
        <w:rPr>
          <w:rFonts w:cs="David" w:hint="cs"/>
          <w:rtl/>
        </w:rPr>
      </w:pPr>
    </w:p>
    <w:p w14:paraId="21984C69" w14:textId="77777777" w:rsidR="00903341" w:rsidRDefault="00903341" w:rsidP="00903341">
      <w:pPr>
        <w:bidi/>
        <w:jc w:val="both"/>
        <w:rPr>
          <w:rFonts w:cs="David" w:hint="cs"/>
          <w:rtl/>
        </w:rPr>
      </w:pPr>
      <w:r>
        <w:rPr>
          <w:rFonts w:cs="David" w:hint="cs"/>
          <w:rtl/>
        </w:rPr>
        <w:tab/>
        <w:t xml:space="preserve">אני עומד מאחורי כל דבר שהדובר שלי אומר. מה שהוא אומר זה אני אמרתי. יש לי עשר דיברות- הדובר תמיד צודק. שנית, כאשר הדובר לא צודק, ראה סעיף 1, ובזה אני לוקח את כל האחריות על עצמי. </w:t>
      </w:r>
    </w:p>
    <w:p w14:paraId="6AB80A92" w14:textId="77777777" w:rsidR="00903341" w:rsidRDefault="00903341" w:rsidP="00903341">
      <w:pPr>
        <w:bidi/>
        <w:jc w:val="both"/>
        <w:rPr>
          <w:rFonts w:cs="David" w:hint="cs"/>
          <w:rtl/>
        </w:rPr>
      </w:pPr>
    </w:p>
    <w:p w14:paraId="317A663F" w14:textId="77777777" w:rsidR="00903341" w:rsidRDefault="00903341" w:rsidP="00903341">
      <w:pPr>
        <w:bidi/>
        <w:ind w:firstLine="720"/>
        <w:jc w:val="both"/>
        <w:rPr>
          <w:rFonts w:cs="David" w:hint="cs"/>
          <w:rtl/>
        </w:rPr>
      </w:pPr>
      <w:r>
        <w:rPr>
          <w:rFonts w:cs="David" w:hint="cs"/>
          <w:rtl/>
        </w:rPr>
        <w:t xml:space="preserve">אני בהחלט ראיתי בחומרה רבה, ואני אומר זאת פעם נוספת, ששמים כביכול, או בעיני הציבור, או ככותרת, את תקציב הכנסת כבן ערובה לאיזושהי דרישה. זה דבר שאני לא מעלה על דעתי, ואמרתי באותו רגע והדגשתי בפני כבוד היושב-ראש של ועדת הכנסת </w:t>
      </w:r>
      <w:r>
        <w:rPr>
          <w:rFonts w:cs="David"/>
          <w:rtl/>
        </w:rPr>
        <w:t>–</w:t>
      </w:r>
      <w:r>
        <w:rPr>
          <w:rFonts w:cs="David" w:hint="cs"/>
          <w:rtl/>
        </w:rPr>
        <w:t xml:space="preserve"> שיש לי את מלוא ההערכה לתפקידו ולתפקודו, כמו לכל ראשי הוועדות האחרים </w:t>
      </w:r>
      <w:r>
        <w:rPr>
          <w:rFonts w:cs="David"/>
          <w:rtl/>
        </w:rPr>
        <w:t>–</w:t>
      </w:r>
      <w:r>
        <w:rPr>
          <w:rFonts w:cs="David" w:hint="cs"/>
          <w:rtl/>
        </w:rPr>
        <w:t xml:space="preserve"> שאני רואה בחומרה רבה את ההעמדה זה מול זה, אבל כמובן אין סעיף - - -</w:t>
      </w:r>
    </w:p>
    <w:p w14:paraId="3FB1453F" w14:textId="77777777" w:rsidR="00903341" w:rsidRDefault="00903341" w:rsidP="00903341">
      <w:pPr>
        <w:bidi/>
        <w:ind w:firstLine="720"/>
        <w:jc w:val="both"/>
        <w:rPr>
          <w:rFonts w:cs="David" w:hint="cs"/>
          <w:rtl/>
        </w:rPr>
      </w:pPr>
    </w:p>
    <w:p w14:paraId="0EBA4AD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BD6FD58" w14:textId="77777777" w:rsidR="00903341" w:rsidRDefault="00903341" w:rsidP="00903341">
      <w:pPr>
        <w:bidi/>
        <w:ind w:firstLine="720"/>
        <w:jc w:val="both"/>
        <w:rPr>
          <w:rFonts w:cs="David" w:hint="cs"/>
          <w:rtl/>
        </w:rPr>
      </w:pPr>
    </w:p>
    <w:p w14:paraId="21C1D284" w14:textId="77777777" w:rsidR="00903341" w:rsidRDefault="00903341" w:rsidP="00903341">
      <w:pPr>
        <w:bidi/>
        <w:ind w:firstLine="720"/>
        <w:jc w:val="both"/>
        <w:rPr>
          <w:rFonts w:cs="David" w:hint="cs"/>
          <w:rtl/>
        </w:rPr>
      </w:pPr>
      <w:r>
        <w:rPr>
          <w:rFonts w:cs="David" w:hint="cs"/>
          <w:rtl/>
        </w:rPr>
        <w:t xml:space="preserve">לא </w:t>
      </w:r>
      <w:proofErr w:type="spellStart"/>
      <w:r>
        <w:rPr>
          <w:rFonts w:cs="David" w:hint="cs"/>
          <w:rtl/>
        </w:rPr>
        <w:t>היתה</w:t>
      </w:r>
      <w:proofErr w:type="spellEnd"/>
      <w:r>
        <w:rPr>
          <w:rFonts w:cs="David" w:hint="cs"/>
          <w:rtl/>
        </w:rPr>
        <w:t xml:space="preserve"> העמדה זה מול זה, אבל טוב, לא חשוב.</w:t>
      </w:r>
    </w:p>
    <w:p w14:paraId="23B5D89D"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1243BD87" w14:textId="77777777" w:rsidR="00903341" w:rsidRDefault="00903341" w:rsidP="00903341">
      <w:pPr>
        <w:bidi/>
        <w:ind w:firstLine="720"/>
        <w:jc w:val="both"/>
        <w:rPr>
          <w:rFonts w:cs="David" w:hint="cs"/>
          <w:rtl/>
        </w:rPr>
      </w:pPr>
    </w:p>
    <w:p w14:paraId="4BCAAA40" w14:textId="77777777" w:rsidR="00903341" w:rsidRDefault="00903341" w:rsidP="00903341">
      <w:pPr>
        <w:bidi/>
        <w:ind w:firstLine="720"/>
        <w:jc w:val="both"/>
        <w:rPr>
          <w:rFonts w:cs="David" w:hint="cs"/>
          <w:rtl/>
        </w:rPr>
      </w:pPr>
      <w:r>
        <w:rPr>
          <w:rFonts w:cs="David" w:hint="cs"/>
          <w:rtl/>
        </w:rPr>
        <w:t xml:space="preserve">אם בא יושב-ראש ועדה ואומר </w:t>
      </w:r>
      <w:r>
        <w:rPr>
          <w:rFonts w:cs="David"/>
          <w:rtl/>
        </w:rPr>
        <w:t>–</w:t>
      </w:r>
      <w:r>
        <w:rPr>
          <w:rFonts w:cs="David" w:hint="cs"/>
          <w:rtl/>
        </w:rPr>
        <w:t xml:space="preserve"> </w:t>
      </w:r>
      <w:proofErr w:type="spellStart"/>
      <w:r>
        <w:rPr>
          <w:rFonts w:cs="David" w:hint="cs"/>
          <w:rtl/>
        </w:rPr>
        <w:t>היתה</w:t>
      </w:r>
      <w:proofErr w:type="spellEnd"/>
      <w:r>
        <w:rPr>
          <w:rFonts w:cs="David" w:hint="cs"/>
          <w:rtl/>
        </w:rPr>
        <w:t xml:space="preserve"> היסטוריה בקשר לוועדה שלו, הרי הדברים האלה לא יישארו נעלמים. </w:t>
      </w:r>
      <w:proofErr w:type="spellStart"/>
      <w:r>
        <w:rPr>
          <w:rFonts w:cs="David" w:hint="cs"/>
          <w:rtl/>
        </w:rPr>
        <w:t>היתה</w:t>
      </w:r>
      <w:proofErr w:type="spellEnd"/>
      <w:r>
        <w:rPr>
          <w:rFonts w:cs="David" w:hint="cs"/>
          <w:rtl/>
        </w:rPr>
        <w:t xml:space="preserve"> היסטוריה.</w:t>
      </w:r>
    </w:p>
    <w:p w14:paraId="38F23AA8"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FC11DF7" w14:textId="77777777" w:rsidR="00903341" w:rsidRDefault="00903341" w:rsidP="00903341">
      <w:pPr>
        <w:bidi/>
        <w:ind w:firstLine="720"/>
        <w:jc w:val="both"/>
        <w:rPr>
          <w:rFonts w:cs="David" w:hint="cs"/>
          <w:rtl/>
        </w:rPr>
      </w:pPr>
    </w:p>
    <w:p w14:paraId="6EA76BE3" w14:textId="77777777" w:rsidR="00903341" w:rsidRDefault="00903341" w:rsidP="00903341">
      <w:pPr>
        <w:bidi/>
        <w:ind w:firstLine="720"/>
        <w:jc w:val="both"/>
        <w:rPr>
          <w:rFonts w:cs="David" w:hint="cs"/>
          <w:rtl/>
        </w:rPr>
      </w:pPr>
      <w:r>
        <w:rPr>
          <w:rFonts w:cs="David" w:hint="cs"/>
          <w:rtl/>
        </w:rPr>
        <w:t xml:space="preserve">בוודאי </w:t>
      </w:r>
      <w:proofErr w:type="spellStart"/>
      <w:r>
        <w:rPr>
          <w:rFonts w:cs="David" w:hint="cs"/>
          <w:rtl/>
        </w:rPr>
        <w:t>שהיתה</w:t>
      </w:r>
      <w:proofErr w:type="spellEnd"/>
      <w:r>
        <w:rPr>
          <w:rFonts w:cs="David" w:hint="cs"/>
          <w:rtl/>
        </w:rPr>
        <w:t xml:space="preserve"> היסטוריה, אי-אפשר להתכחש לה. </w:t>
      </w:r>
    </w:p>
    <w:p w14:paraId="27E2D788" w14:textId="77777777" w:rsidR="00903341" w:rsidRDefault="00903341" w:rsidP="00903341">
      <w:pPr>
        <w:bidi/>
        <w:ind w:firstLine="720"/>
        <w:jc w:val="both"/>
        <w:rPr>
          <w:rFonts w:cs="David" w:hint="cs"/>
          <w:rtl/>
        </w:rPr>
      </w:pPr>
    </w:p>
    <w:p w14:paraId="44733DD2"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14176AB9" w14:textId="77777777" w:rsidR="00903341" w:rsidRDefault="00903341" w:rsidP="00903341">
      <w:pPr>
        <w:bidi/>
        <w:ind w:firstLine="720"/>
        <w:jc w:val="both"/>
        <w:rPr>
          <w:rFonts w:cs="David" w:hint="cs"/>
          <w:rtl/>
        </w:rPr>
      </w:pPr>
    </w:p>
    <w:p w14:paraId="6165EEFB" w14:textId="77777777" w:rsidR="00903341" w:rsidRDefault="00903341" w:rsidP="00903341">
      <w:pPr>
        <w:bidi/>
        <w:ind w:firstLine="720"/>
        <w:jc w:val="both"/>
        <w:rPr>
          <w:rFonts w:cs="David" w:hint="cs"/>
          <w:rtl/>
        </w:rPr>
      </w:pPr>
      <w:r>
        <w:rPr>
          <w:rFonts w:cs="David" w:hint="cs"/>
          <w:rtl/>
        </w:rPr>
        <w:t>נכון.</w:t>
      </w:r>
    </w:p>
    <w:p w14:paraId="1E8E00BB" w14:textId="77777777" w:rsidR="00903341" w:rsidRDefault="00903341" w:rsidP="00903341">
      <w:pPr>
        <w:bidi/>
        <w:ind w:firstLine="720"/>
        <w:jc w:val="both"/>
        <w:rPr>
          <w:rFonts w:cs="David" w:hint="cs"/>
          <w:rtl/>
        </w:rPr>
      </w:pPr>
    </w:p>
    <w:p w14:paraId="48BECED7"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B11DDD4" w14:textId="77777777" w:rsidR="00903341" w:rsidRDefault="00903341" w:rsidP="00903341">
      <w:pPr>
        <w:bidi/>
        <w:ind w:firstLine="720"/>
        <w:jc w:val="both"/>
        <w:rPr>
          <w:rFonts w:cs="David" w:hint="cs"/>
          <w:rtl/>
        </w:rPr>
      </w:pPr>
    </w:p>
    <w:p w14:paraId="5777F20B" w14:textId="77777777" w:rsidR="00903341" w:rsidRDefault="00903341" w:rsidP="00903341">
      <w:pPr>
        <w:bidi/>
        <w:ind w:firstLine="720"/>
        <w:jc w:val="both"/>
        <w:rPr>
          <w:rFonts w:cs="David" w:hint="cs"/>
          <w:rtl/>
        </w:rPr>
      </w:pPr>
      <w:r>
        <w:rPr>
          <w:rFonts w:cs="David" w:hint="cs"/>
          <w:rtl/>
        </w:rPr>
        <w:t xml:space="preserve">יש פה שאלה עקרונית האם יושב-ראש ועדה מותר שתהיה לו איזושהי מילה בשאלה מה אופן והרכב הצוות שעובד אתו, בפרט בסוגיה כל כך רגישה כמו נושא דוברות. בעיני זה עניין </w:t>
      </w:r>
      <w:proofErr w:type="spellStart"/>
      <w:r>
        <w:rPr>
          <w:rFonts w:cs="David" w:hint="cs"/>
          <w:rtl/>
        </w:rPr>
        <w:t>אלמנטרי</w:t>
      </w:r>
      <w:proofErr w:type="spellEnd"/>
      <w:r>
        <w:rPr>
          <w:rFonts w:cs="David" w:hint="cs"/>
          <w:rtl/>
        </w:rPr>
        <w:t xml:space="preserve">. </w:t>
      </w:r>
    </w:p>
    <w:p w14:paraId="2F8D7CA5" w14:textId="77777777" w:rsidR="00903341" w:rsidRDefault="00903341" w:rsidP="00903341">
      <w:pPr>
        <w:bidi/>
        <w:ind w:firstLine="720"/>
        <w:jc w:val="both"/>
        <w:rPr>
          <w:rFonts w:cs="David" w:hint="cs"/>
          <w:rtl/>
        </w:rPr>
      </w:pPr>
    </w:p>
    <w:p w14:paraId="61F387F4"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56B37674" w14:textId="77777777" w:rsidR="00903341" w:rsidRDefault="00903341" w:rsidP="00903341">
      <w:pPr>
        <w:bidi/>
        <w:ind w:firstLine="720"/>
        <w:jc w:val="both"/>
        <w:rPr>
          <w:rFonts w:cs="David" w:hint="cs"/>
          <w:rtl/>
        </w:rPr>
      </w:pPr>
    </w:p>
    <w:p w14:paraId="3DD41FAD" w14:textId="77777777" w:rsidR="00903341" w:rsidRDefault="00903341" w:rsidP="00903341">
      <w:pPr>
        <w:bidi/>
        <w:ind w:firstLine="720"/>
        <w:jc w:val="both"/>
        <w:rPr>
          <w:rFonts w:cs="David" w:hint="cs"/>
          <w:rtl/>
        </w:rPr>
      </w:pPr>
      <w:r>
        <w:rPr>
          <w:rFonts w:cs="David" w:hint="cs"/>
          <w:rtl/>
        </w:rPr>
        <w:t xml:space="preserve">אין לי ויכוח אתך, רק כל המערכת </w:t>
      </w:r>
      <w:r>
        <w:rPr>
          <w:rFonts w:cs="David"/>
          <w:rtl/>
        </w:rPr>
        <w:t>–</w:t>
      </w:r>
      <w:r>
        <w:rPr>
          <w:rFonts w:cs="David" w:hint="cs"/>
          <w:rtl/>
        </w:rPr>
        <w:t xml:space="preserve"> בוודאי תדון בה.</w:t>
      </w:r>
    </w:p>
    <w:p w14:paraId="0DCFFA08"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B7B1A3" w14:textId="77777777" w:rsidR="00903341" w:rsidRDefault="00903341" w:rsidP="00903341">
      <w:pPr>
        <w:bidi/>
        <w:ind w:firstLine="720"/>
        <w:jc w:val="both"/>
        <w:rPr>
          <w:rFonts w:cs="David" w:hint="cs"/>
          <w:rtl/>
        </w:rPr>
      </w:pPr>
    </w:p>
    <w:p w14:paraId="6826A4E9" w14:textId="77777777" w:rsidR="00903341" w:rsidRDefault="00903341" w:rsidP="00903341">
      <w:pPr>
        <w:bidi/>
        <w:ind w:firstLine="720"/>
        <w:jc w:val="both"/>
        <w:rPr>
          <w:rFonts w:cs="David" w:hint="cs"/>
          <w:rtl/>
        </w:rPr>
      </w:pPr>
      <w:r>
        <w:rPr>
          <w:rFonts w:cs="David" w:hint="cs"/>
          <w:rtl/>
        </w:rPr>
        <w:t xml:space="preserve">הוא היה טוב להידון במסגרת התקציב הקודם, שם דנו בסוגיה הזאת ואישרנו אותה, ולכן הוא טוב לדיון גם במסגרת התקציב הזה. </w:t>
      </w:r>
    </w:p>
    <w:p w14:paraId="2D9171A9" w14:textId="77777777" w:rsidR="00903341" w:rsidRDefault="00903341" w:rsidP="00903341">
      <w:pPr>
        <w:bidi/>
        <w:ind w:firstLine="720"/>
        <w:jc w:val="both"/>
        <w:rPr>
          <w:rFonts w:cs="David" w:hint="cs"/>
          <w:rtl/>
        </w:rPr>
      </w:pPr>
    </w:p>
    <w:p w14:paraId="3FC23344"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18358D80" w14:textId="77777777" w:rsidR="00903341" w:rsidRDefault="00903341" w:rsidP="00903341">
      <w:pPr>
        <w:bidi/>
        <w:ind w:firstLine="720"/>
        <w:jc w:val="both"/>
        <w:rPr>
          <w:rFonts w:cs="David" w:hint="cs"/>
          <w:rtl/>
        </w:rPr>
      </w:pPr>
    </w:p>
    <w:p w14:paraId="59821A26" w14:textId="77777777" w:rsidR="00903341" w:rsidRDefault="00903341" w:rsidP="00903341">
      <w:pPr>
        <w:bidi/>
        <w:ind w:firstLine="720"/>
        <w:jc w:val="both"/>
        <w:rPr>
          <w:rFonts w:cs="David" w:hint="cs"/>
          <w:rtl/>
        </w:rPr>
      </w:pPr>
      <w:r>
        <w:rPr>
          <w:rFonts w:cs="David" w:hint="cs"/>
          <w:rtl/>
        </w:rPr>
        <w:t xml:space="preserve">אין ויכוח, רק הנושא של דוברי ועדה </w:t>
      </w:r>
      <w:r>
        <w:rPr>
          <w:rFonts w:cs="David"/>
          <w:rtl/>
        </w:rPr>
        <w:t>–</w:t>
      </w:r>
      <w:r>
        <w:rPr>
          <w:rFonts w:cs="David" w:hint="cs"/>
          <w:rtl/>
        </w:rPr>
        <w:t xml:space="preserve"> הם באים במקום דוברי יושבי-ראש ועדה. ליושב-ראש ועדה, לעומת חבר כנסת, יש שלושה עוזרים, בוועדת הכספים ארבעה עוזרים עד ינואר כדי שלא נבטל באיבה מערכת שלמה שעבדה. </w:t>
      </w:r>
    </w:p>
    <w:p w14:paraId="6F321BEA" w14:textId="77777777" w:rsidR="00903341" w:rsidRDefault="00903341" w:rsidP="00903341">
      <w:pPr>
        <w:bidi/>
        <w:ind w:firstLine="720"/>
        <w:jc w:val="both"/>
        <w:rPr>
          <w:rFonts w:cs="David" w:hint="cs"/>
          <w:rtl/>
        </w:rPr>
      </w:pPr>
    </w:p>
    <w:p w14:paraId="7065C05D" w14:textId="77777777" w:rsidR="00903341" w:rsidRDefault="00903341" w:rsidP="00903341">
      <w:pPr>
        <w:bidi/>
        <w:ind w:firstLine="720"/>
        <w:jc w:val="both"/>
        <w:rPr>
          <w:rFonts w:cs="David" w:hint="cs"/>
          <w:rtl/>
        </w:rPr>
      </w:pPr>
      <w:r>
        <w:rPr>
          <w:rFonts w:cs="David" w:hint="cs"/>
          <w:rtl/>
        </w:rPr>
        <w:t xml:space="preserve">בא דובר במקום. </w:t>
      </w:r>
      <w:proofErr w:type="spellStart"/>
      <w:r>
        <w:rPr>
          <w:rFonts w:cs="David" w:hint="cs"/>
          <w:rtl/>
        </w:rPr>
        <w:t>היתה</w:t>
      </w:r>
      <w:proofErr w:type="spellEnd"/>
      <w:r>
        <w:rPr>
          <w:rFonts w:cs="David" w:hint="cs"/>
          <w:rtl/>
        </w:rPr>
        <w:t xml:space="preserve"> ציפייה שהדובר שעבד כעוזרו של יושב-ראש הוועדה יהיה חלק מהמערכת של הכנסת. ציפייה זאת לא נתגשמה, וכתוצאה מכך אני עד למהומה, מבוכה ומבולקה בכל הזמן האחרון, ובדבר זה אינני יכול שלא לראות את נושא הדוברים כעומד מול תקציב הכנסת, כהתרסה כלפי עצם העמדה של הדובר שלא על דעת היושב-ראש, כי בעניין ועדת הכספים, כל מה שהיושב-ראש ביקש זה שעוזרו הרביעי יהפוך להיות עובד כנסת. </w:t>
      </w:r>
    </w:p>
    <w:p w14:paraId="0A91A068" w14:textId="77777777" w:rsidR="00903341" w:rsidRDefault="00903341" w:rsidP="00903341">
      <w:pPr>
        <w:bidi/>
        <w:ind w:firstLine="720"/>
        <w:jc w:val="both"/>
        <w:rPr>
          <w:rFonts w:cs="David" w:hint="cs"/>
          <w:rtl/>
        </w:rPr>
      </w:pPr>
    </w:p>
    <w:p w14:paraId="0FC3698F" w14:textId="77777777" w:rsidR="00903341" w:rsidRDefault="00903341" w:rsidP="00903341">
      <w:pPr>
        <w:bidi/>
        <w:ind w:firstLine="720"/>
        <w:jc w:val="both"/>
        <w:rPr>
          <w:rFonts w:cs="David" w:hint="cs"/>
          <w:rtl/>
        </w:rPr>
      </w:pPr>
      <w:r>
        <w:rPr>
          <w:rFonts w:cs="David" w:hint="cs"/>
          <w:rtl/>
        </w:rPr>
        <w:t xml:space="preserve">אם היה הדבר אפשרי, הרי שכל חבר כנסת היה ממנה אנשים לשיא כוח-אדם של הכנסת, דבר שלא מתקבל על דעתי. לא מתקבל על דעתי. </w:t>
      </w:r>
    </w:p>
    <w:p w14:paraId="56B55A21"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4F9343" w14:textId="77777777" w:rsidR="00903341" w:rsidRDefault="00903341" w:rsidP="00903341">
      <w:pPr>
        <w:bidi/>
        <w:ind w:firstLine="720"/>
        <w:jc w:val="both"/>
        <w:rPr>
          <w:rFonts w:cs="David" w:hint="cs"/>
          <w:rtl/>
        </w:rPr>
      </w:pPr>
    </w:p>
    <w:p w14:paraId="35D11AB4" w14:textId="77777777" w:rsidR="00903341" w:rsidRDefault="00903341" w:rsidP="00903341">
      <w:pPr>
        <w:bidi/>
        <w:ind w:firstLine="720"/>
        <w:jc w:val="both"/>
        <w:rPr>
          <w:rFonts w:cs="David" w:hint="cs"/>
          <w:rtl/>
        </w:rPr>
      </w:pPr>
      <w:r>
        <w:rPr>
          <w:rFonts w:cs="David" w:hint="cs"/>
          <w:rtl/>
        </w:rPr>
        <w:t>אדוני היושב-ראש, אני יכול לומר רק דבר אחד. לי אין עוזר רביעי, לא מבקש עוזר רביעי, לא ביקשתי עוזר רביעי.</w:t>
      </w:r>
    </w:p>
    <w:p w14:paraId="31FA290F" w14:textId="77777777" w:rsidR="00903341" w:rsidRDefault="00903341" w:rsidP="00903341">
      <w:pPr>
        <w:bidi/>
        <w:ind w:firstLine="720"/>
        <w:jc w:val="both"/>
        <w:rPr>
          <w:rFonts w:cs="David" w:hint="cs"/>
          <w:rtl/>
        </w:rPr>
      </w:pPr>
    </w:p>
    <w:p w14:paraId="6505EABB"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2F0AF04F" w14:textId="77777777" w:rsidR="00903341" w:rsidRDefault="00903341" w:rsidP="00903341">
      <w:pPr>
        <w:bidi/>
        <w:ind w:firstLine="720"/>
        <w:jc w:val="both"/>
        <w:rPr>
          <w:rFonts w:cs="David" w:hint="cs"/>
          <w:rtl/>
        </w:rPr>
      </w:pPr>
    </w:p>
    <w:p w14:paraId="51B1E183" w14:textId="77777777" w:rsidR="00903341" w:rsidRDefault="00903341" w:rsidP="00903341">
      <w:pPr>
        <w:bidi/>
        <w:ind w:firstLine="720"/>
        <w:jc w:val="both"/>
        <w:rPr>
          <w:rFonts w:cs="David" w:hint="cs"/>
          <w:rtl/>
        </w:rPr>
      </w:pPr>
      <w:r>
        <w:rPr>
          <w:rFonts w:cs="David" w:hint="cs"/>
          <w:rtl/>
        </w:rPr>
        <w:t xml:space="preserve">ידוע לי. </w:t>
      </w:r>
    </w:p>
    <w:p w14:paraId="30253E20" w14:textId="77777777" w:rsidR="00903341" w:rsidRDefault="00903341" w:rsidP="00903341">
      <w:pPr>
        <w:bidi/>
        <w:ind w:firstLine="720"/>
        <w:jc w:val="both"/>
        <w:rPr>
          <w:rFonts w:cs="David" w:hint="cs"/>
          <w:rtl/>
        </w:rPr>
      </w:pPr>
    </w:p>
    <w:p w14:paraId="1FCD1BCE"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AB080EF" w14:textId="77777777" w:rsidR="00903341" w:rsidRDefault="00903341" w:rsidP="00903341">
      <w:pPr>
        <w:keepNext/>
        <w:bidi/>
        <w:jc w:val="both"/>
        <w:rPr>
          <w:rFonts w:cs="David" w:hint="cs"/>
          <w:rtl/>
        </w:rPr>
      </w:pPr>
    </w:p>
    <w:p w14:paraId="004F152A" w14:textId="77777777" w:rsidR="00903341" w:rsidRDefault="00903341" w:rsidP="00903341">
      <w:pPr>
        <w:bidi/>
        <w:ind w:firstLine="720"/>
        <w:jc w:val="both"/>
        <w:rPr>
          <w:rFonts w:cs="David" w:hint="cs"/>
          <w:rtl/>
        </w:rPr>
      </w:pPr>
      <w:r>
        <w:rPr>
          <w:rFonts w:cs="David" w:hint="cs"/>
          <w:rtl/>
        </w:rPr>
        <w:t>ויחד עם זאת, אני חושב שראוי היה לדון בנושא הזה, דווקא מהיבט הפוך. אני חושב שאפשר אולי לחסוך לא רק את העוזר הרביעי.</w:t>
      </w:r>
    </w:p>
    <w:p w14:paraId="74EB928B" w14:textId="77777777" w:rsidR="00903341" w:rsidRDefault="00903341" w:rsidP="00903341">
      <w:pPr>
        <w:bidi/>
        <w:ind w:firstLine="720"/>
        <w:jc w:val="both"/>
        <w:rPr>
          <w:rFonts w:cs="David" w:hint="cs"/>
          <w:rtl/>
        </w:rPr>
      </w:pPr>
    </w:p>
    <w:p w14:paraId="0C61D7BC"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209E051D" w14:textId="77777777" w:rsidR="00903341" w:rsidRDefault="00903341" w:rsidP="00903341">
      <w:pPr>
        <w:bidi/>
        <w:ind w:firstLine="720"/>
        <w:jc w:val="both"/>
        <w:rPr>
          <w:rFonts w:cs="David" w:hint="cs"/>
          <w:rtl/>
        </w:rPr>
      </w:pPr>
    </w:p>
    <w:p w14:paraId="6936FDC1" w14:textId="77777777" w:rsidR="00903341" w:rsidRDefault="00903341" w:rsidP="00903341">
      <w:pPr>
        <w:bidi/>
        <w:ind w:firstLine="720"/>
        <w:jc w:val="both"/>
        <w:rPr>
          <w:rFonts w:cs="David" w:hint="cs"/>
          <w:rtl/>
        </w:rPr>
      </w:pPr>
      <w:r>
        <w:rPr>
          <w:rFonts w:cs="David" w:hint="cs"/>
          <w:rtl/>
        </w:rPr>
        <w:t xml:space="preserve">לא, לא, אין עוזר רביעי. </w:t>
      </w:r>
      <w:proofErr w:type="spellStart"/>
      <w:r>
        <w:rPr>
          <w:rFonts w:cs="David" w:hint="cs"/>
          <w:rtl/>
        </w:rPr>
        <w:t>גרונאו</w:t>
      </w:r>
      <w:proofErr w:type="spellEnd"/>
      <w:r>
        <w:rPr>
          <w:rFonts w:cs="David" w:hint="cs"/>
          <w:rtl/>
        </w:rPr>
        <w:t xml:space="preserve"> אישר את העוזר הרביעי רק כי לא היה דובר. </w:t>
      </w:r>
    </w:p>
    <w:p w14:paraId="7DB1B53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830D73" w14:textId="77777777" w:rsidR="00903341" w:rsidRDefault="00903341" w:rsidP="00903341">
      <w:pPr>
        <w:bidi/>
        <w:ind w:firstLine="720"/>
        <w:jc w:val="both"/>
        <w:rPr>
          <w:rFonts w:cs="David" w:hint="cs"/>
          <w:rtl/>
        </w:rPr>
      </w:pPr>
    </w:p>
    <w:p w14:paraId="2FA7CD6B" w14:textId="77777777" w:rsidR="00903341" w:rsidRDefault="00903341" w:rsidP="00903341">
      <w:pPr>
        <w:bidi/>
        <w:ind w:firstLine="720"/>
        <w:jc w:val="both"/>
        <w:rPr>
          <w:rFonts w:cs="David" w:hint="cs"/>
          <w:rtl/>
        </w:rPr>
      </w:pPr>
      <w:r>
        <w:rPr>
          <w:rFonts w:cs="David" w:hint="cs"/>
          <w:rtl/>
        </w:rPr>
        <w:t>ולכן אני אומר, מכיוון שכבר הודיע לנו גם חבר הכנסת אפללו שהוא מבקש לדון בזה, אם אדוני היושב-ראש עומד על הודעתו מתחילת הישיבה שהוא ימשוך את התקציב, אז אין טעם שנקיים את הדיון.</w:t>
      </w:r>
    </w:p>
    <w:p w14:paraId="53805723" w14:textId="77777777" w:rsidR="00903341" w:rsidRDefault="00903341" w:rsidP="00903341">
      <w:pPr>
        <w:bidi/>
        <w:ind w:firstLine="720"/>
        <w:jc w:val="both"/>
        <w:rPr>
          <w:rFonts w:cs="David" w:hint="cs"/>
          <w:rtl/>
        </w:rPr>
      </w:pPr>
    </w:p>
    <w:p w14:paraId="7D9BCEAD" w14:textId="77777777" w:rsidR="00903341" w:rsidRDefault="00903341" w:rsidP="00903341">
      <w:pPr>
        <w:bidi/>
        <w:ind w:firstLine="720"/>
        <w:jc w:val="both"/>
        <w:rPr>
          <w:rFonts w:cs="David" w:hint="cs"/>
          <w:rtl/>
        </w:rPr>
      </w:pPr>
      <w:r>
        <w:rPr>
          <w:rFonts w:cs="David" w:hint="cs"/>
          <w:rtl/>
        </w:rPr>
        <w:t xml:space="preserve">אם היושב-ראש מודיע לי שהוא איננו רואה בדיון הזה כחלק מהעילות שבגללן הוא סבר שהוא ייאלץ למשוך את התקציב, אז יש טעם שניכנס לדיון. לכן אני שואל. </w:t>
      </w:r>
    </w:p>
    <w:p w14:paraId="5D54B171" w14:textId="77777777" w:rsidR="00903341" w:rsidRDefault="00903341" w:rsidP="00903341">
      <w:pPr>
        <w:bidi/>
        <w:jc w:val="both"/>
        <w:rPr>
          <w:rFonts w:cs="David" w:hint="cs"/>
          <w:rtl/>
        </w:rPr>
      </w:pPr>
    </w:p>
    <w:p w14:paraId="152819CA" w14:textId="77777777" w:rsidR="00903341" w:rsidRDefault="00903341" w:rsidP="00903341">
      <w:pPr>
        <w:bidi/>
        <w:jc w:val="both"/>
        <w:rPr>
          <w:rFonts w:cs="David" w:hint="cs"/>
          <w:rtl/>
        </w:rPr>
      </w:pPr>
    </w:p>
    <w:p w14:paraId="3E7216C7"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39E09334" w14:textId="77777777" w:rsidR="00903341" w:rsidRDefault="00903341" w:rsidP="00903341">
      <w:pPr>
        <w:bidi/>
        <w:ind w:firstLine="720"/>
        <w:jc w:val="both"/>
        <w:rPr>
          <w:rFonts w:cs="David" w:hint="cs"/>
          <w:rtl/>
        </w:rPr>
      </w:pPr>
    </w:p>
    <w:p w14:paraId="777C1398" w14:textId="77777777" w:rsidR="00903341" w:rsidRDefault="00903341" w:rsidP="00903341">
      <w:pPr>
        <w:bidi/>
        <w:ind w:firstLine="720"/>
        <w:jc w:val="both"/>
        <w:rPr>
          <w:rFonts w:cs="David" w:hint="cs"/>
          <w:rtl/>
        </w:rPr>
      </w:pPr>
      <w:r>
        <w:rPr>
          <w:rFonts w:cs="David" w:hint="cs"/>
          <w:rtl/>
        </w:rPr>
        <w:t xml:space="preserve">יש מערכת שנקבעת על-ידי הדרג הפוליטי, יש מערכת שנקבעת על-ידי </w:t>
      </w:r>
      <w:proofErr w:type="spellStart"/>
      <w:r>
        <w:rPr>
          <w:rFonts w:cs="David" w:hint="cs"/>
          <w:rtl/>
        </w:rPr>
        <w:t>גרונאו</w:t>
      </w:r>
      <w:proofErr w:type="spellEnd"/>
      <w:r>
        <w:rPr>
          <w:rFonts w:cs="David" w:hint="cs"/>
          <w:rtl/>
        </w:rPr>
        <w:t xml:space="preserve"> ויש מערכת שנקבעת על-ידי הנושא המקצועי. למשל, חברי הכנסת לא יקבעו כמה אנשים יהיו </w:t>
      </w:r>
      <w:proofErr w:type="spellStart"/>
      <w:r>
        <w:rPr>
          <w:rFonts w:cs="David" w:hint="cs"/>
          <w:rtl/>
        </w:rPr>
        <w:t>בממ"מ</w:t>
      </w:r>
      <w:proofErr w:type="spellEnd"/>
      <w:r>
        <w:rPr>
          <w:rFonts w:cs="David" w:hint="cs"/>
          <w:rtl/>
        </w:rPr>
        <w:t xml:space="preserve"> למרות שעבודת </w:t>
      </w:r>
      <w:proofErr w:type="spellStart"/>
      <w:r>
        <w:rPr>
          <w:rFonts w:cs="David" w:hint="cs"/>
          <w:rtl/>
        </w:rPr>
        <w:t>הממ"מ</w:t>
      </w:r>
      <w:proofErr w:type="spellEnd"/>
      <w:r>
        <w:rPr>
          <w:rFonts w:cs="David" w:hint="cs"/>
          <w:rtl/>
        </w:rPr>
        <w:t xml:space="preserve"> קשורה לכנסת ולחברי הכנסת באופן בלתי אמצעי. </w:t>
      </w:r>
    </w:p>
    <w:p w14:paraId="6E08A906" w14:textId="77777777" w:rsidR="00903341" w:rsidRDefault="00903341" w:rsidP="00903341">
      <w:pPr>
        <w:bidi/>
        <w:ind w:firstLine="720"/>
        <w:jc w:val="both"/>
        <w:rPr>
          <w:rFonts w:cs="David" w:hint="cs"/>
          <w:rtl/>
        </w:rPr>
      </w:pPr>
    </w:p>
    <w:p w14:paraId="5D49404B" w14:textId="77777777" w:rsidR="00903341" w:rsidRDefault="00903341" w:rsidP="00903341">
      <w:pPr>
        <w:bidi/>
        <w:ind w:firstLine="720"/>
        <w:jc w:val="both"/>
        <w:rPr>
          <w:rFonts w:cs="David" w:hint="cs"/>
          <w:rtl/>
        </w:rPr>
      </w:pPr>
      <w:r>
        <w:rPr>
          <w:rFonts w:cs="David" w:hint="cs"/>
          <w:rtl/>
        </w:rPr>
        <w:t>אתן דוגמה אחרת. לא יקבעו חברי הכנסת, אלא בשיא כוח-אדם, מה יהיה הרכבה ומה יהיה גודלה של המערכת המשפטית, שאם יהיה כך הדבר, אנחנו מודיעים לכם שחברי המערכת המשפטית, היועצים המשפטיים, יהיו רק יועצים משפטיים מטעם. זאת אומרת, הכנסת כמינהל מבקשת לקיים את כל חופש הפעולה מבלי הצורך להיות תחת לחץ פוליטי, כי אנחנו כפוליטיקאים יודעים שכאשר אתה לא יכול לומר לאחד מחבריך שאין לך את הסמכות להכניס אותו לעבוד בכנסת, אתה תכניס אותו לעבוד בכנסת, וברגע שהכנסת אחד, השמים הם הגבול.</w:t>
      </w:r>
    </w:p>
    <w:p w14:paraId="5E34537D" w14:textId="77777777" w:rsidR="00903341" w:rsidRDefault="00903341" w:rsidP="00903341">
      <w:pPr>
        <w:bidi/>
        <w:ind w:firstLine="720"/>
        <w:jc w:val="both"/>
        <w:rPr>
          <w:rFonts w:cs="David" w:hint="cs"/>
          <w:rtl/>
        </w:rPr>
      </w:pPr>
    </w:p>
    <w:p w14:paraId="1873BEE0"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B6E5066" w14:textId="77777777" w:rsidR="00903341" w:rsidRDefault="00903341" w:rsidP="00903341">
      <w:pPr>
        <w:bidi/>
        <w:ind w:firstLine="720"/>
        <w:jc w:val="both"/>
        <w:rPr>
          <w:rFonts w:cs="David" w:hint="cs"/>
          <w:rtl/>
        </w:rPr>
      </w:pPr>
    </w:p>
    <w:p w14:paraId="420F154C" w14:textId="77777777" w:rsidR="00903341" w:rsidRDefault="00903341" w:rsidP="00903341">
      <w:pPr>
        <w:bidi/>
        <w:ind w:firstLine="720"/>
        <w:jc w:val="both"/>
        <w:rPr>
          <w:rFonts w:cs="David" w:hint="cs"/>
          <w:rtl/>
        </w:rPr>
      </w:pPr>
      <w:r>
        <w:rPr>
          <w:rFonts w:cs="David" w:hint="cs"/>
          <w:rtl/>
        </w:rPr>
        <w:t xml:space="preserve">על זה אין ויכוח. </w:t>
      </w:r>
    </w:p>
    <w:p w14:paraId="57B0DFF2" w14:textId="77777777" w:rsidR="00903341" w:rsidRDefault="00903341" w:rsidP="00903341">
      <w:pPr>
        <w:bidi/>
        <w:ind w:firstLine="720"/>
        <w:jc w:val="both"/>
        <w:rPr>
          <w:rFonts w:cs="David" w:hint="cs"/>
          <w:rtl/>
        </w:rPr>
      </w:pPr>
    </w:p>
    <w:p w14:paraId="378C30DD"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183B61FC" w14:textId="77777777" w:rsidR="00903341" w:rsidRDefault="00903341" w:rsidP="00903341">
      <w:pPr>
        <w:bidi/>
        <w:ind w:firstLine="720"/>
        <w:jc w:val="both"/>
        <w:rPr>
          <w:rFonts w:cs="David" w:hint="cs"/>
          <w:rtl/>
        </w:rPr>
      </w:pPr>
    </w:p>
    <w:p w14:paraId="392AAFE7" w14:textId="77777777" w:rsidR="00903341" w:rsidRDefault="00903341" w:rsidP="00903341">
      <w:pPr>
        <w:bidi/>
        <w:ind w:firstLine="720"/>
        <w:jc w:val="both"/>
        <w:rPr>
          <w:rFonts w:cs="David" w:hint="cs"/>
          <w:rtl/>
        </w:rPr>
      </w:pPr>
      <w:r>
        <w:rPr>
          <w:rFonts w:cs="David" w:hint="cs"/>
          <w:rtl/>
        </w:rPr>
        <w:t xml:space="preserve">זאת אומרת, יש לנו היום במפלגת הליכוד כ-200,000 מתפקדים, אדוני היושב-ראש, אתה יכול לשים חמישה, אני חמישה, אבל יש 199,000 שלא ימצאו מקום עבודה, ואוי לי ואבוי לך שלא ניבחר בפעם הבאה. </w:t>
      </w:r>
    </w:p>
    <w:p w14:paraId="35AB02F7" w14:textId="77777777" w:rsidR="00903341" w:rsidRDefault="00903341" w:rsidP="00903341">
      <w:pPr>
        <w:bidi/>
        <w:ind w:firstLine="720"/>
        <w:jc w:val="both"/>
        <w:rPr>
          <w:rFonts w:cs="David" w:hint="cs"/>
          <w:rtl/>
        </w:rPr>
      </w:pPr>
    </w:p>
    <w:p w14:paraId="7C9D9398"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4343491" w14:textId="77777777" w:rsidR="00903341" w:rsidRDefault="00903341" w:rsidP="00903341">
      <w:pPr>
        <w:bidi/>
        <w:jc w:val="both"/>
        <w:rPr>
          <w:rFonts w:cs="David" w:hint="cs"/>
          <w:rtl/>
        </w:rPr>
      </w:pPr>
    </w:p>
    <w:p w14:paraId="21D16C61" w14:textId="77777777" w:rsidR="00903341" w:rsidRDefault="00903341" w:rsidP="00903341">
      <w:pPr>
        <w:bidi/>
        <w:jc w:val="both"/>
        <w:rPr>
          <w:rFonts w:cs="David" w:hint="cs"/>
          <w:rtl/>
        </w:rPr>
      </w:pPr>
      <w:r>
        <w:rPr>
          <w:rFonts w:cs="David" w:hint="cs"/>
          <w:rtl/>
        </w:rPr>
        <w:tab/>
        <w:t xml:space="preserve">כן, אבל לא בזה מדובר. אישור שיא כוח-אדם צריך לעשות כאן, ואם באים ואומרים במסגרת אישור שיא כוח-אדם </w:t>
      </w:r>
      <w:r>
        <w:rPr>
          <w:rFonts w:cs="David"/>
          <w:rtl/>
        </w:rPr>
        <w:t>–</w:t>
      </w:r>
      <w:r>
        <w:rPr>
          <w:rFonts w:cs="David" w:hint="cs"/>
          <w:rtl/>
        </w:rPr>
        <w:t xml:space="preserve"> אנחנו חושבים שאת א' ו-ב' לא צריך לאשר כי אפשר לחסוך את העניין הזה, האם אדוני לא רואה את זה בדיוק כתפקידה של הוועדה? </w:t>
      </w:r>
    </w:p>
    <w:p w14:paraId="7A378693"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F329E3A" w14:textId="77777777" w:rsidR="00903341" w:rsidRDefault="00903341" w:rsidP="00903341">
      <w:pPr>
        <w:bidi/>
        <w:jc w:val="both"/>
        <w:rPr>
          <w:rFonts w:cs="David" w:hint="cs"/>
          <w:rtl/>
        </w:rPr>
      </w:pPr>
    </w:p>
    <w:p w14:paraId="13ECF568" w14:textId="77777777" w:rsidR="00903341" w:rsidRDefault="00903341" w:rsidP="00903341">
      <w:pPr>
        <w:bidi/>
        <w:jc w:val="both"/>
        <w:rPr>
          <w:rFonts w:cs="David" w:hint="cs"/>
          <w:rtl/>
        </w:rPr>
      </w:pPr>
      <w:r>
        <w:rPr>
          <w:rFonts w:cs="David" w:hint="cs"/>
          <w:rtl/>
        </w:rPr>
        <w:tab/>
        <w:t xml:space="preserve">בוודאי. </w:t>
      </w:r>
    </w:p>
    <w:p w14:paraId="048F6490"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0C118A42" w14:textId="77777777" w:rsidR="00903341" w:rsidRDefault="00903341" w:rsidP="00903341">
      <w:pPr>
        <w:bidi/>
        <w:jc w:val="both"/>
        <w:rPr>
          <w:rFonts w:cs="David" w:hint="cs"/>
          <w:u w:val="single"/>
          <w:rtl/>
        </w:rPr>
      </w:pPr>
    </w:p>
    <w:p w14:paraId="17F1C452" w14:textId="77777777" w:rsidR="00903341" w:rsidRDefault="00903341" w:rsidP="00903341">
      <w:pPr>
        <w:bidi/>
        <w:jc w:val="both"/>
        <w:rPr>
          <w:rFonts w:cs="David" w:hint="cs"/>
          <w:rtl/>
        </w:rPr>
      </w:pPr>
      <w:r>
        <w:rPr>
          <w:rFonts w:cs="David" w:hint="cs"/>
          <w:rtl/>
        </w:rPr>
        <w:tab/>
        <w:t xml:space="preserve">כל המתפקדים, הם לא עובדים בליכוד? </w:t>
      </w:r>
    </w:p>
    <w:p w14:paraId="31053610" w14:textId="77777777" w:rsidR="00903341" w:rsidRDefault="00903341" w:rsidP="00903341">
      <w:pPr>
        <w:bidi/>
        <w:jc w:val="both"/>
        <w:rPr>
          <w:rFonts w:cs="David" w:hint="cs"/>
          <w:rtl/>
        </w:rPr>
      </w:pPr>
    </w:p>
    <w:p w14:paraId="2FF7C719"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4F9DE844" w14:textId="77777777" w:rsidR="00903341" w:rsidRDefault="00903341" w:rsidP="00903341">
      <w:pPr>
        <w:bidi/>
        <w:jc w:val="both"/>
        <w:rPr>
          <w:rFonts w:cs="David" w:hint="cs"/>
          <w:rtl/>
        </w:rPr>
      </w:pPr>
    </w:p>
    <w:p w14:paraId="77E45EE7" w14:textId="77777777" w:rsidR="00903341" w:rsidRDefault="00903341" w:rsidP="00903341">
      <w:pPr>
        <w:bidi/>
        <w:jc w:val="both"/>
        <w:rPr>
          <w:rFonts w:cs="David" w:hint="cs"/>
          <w:rtl/>
        </w:rPr>
      </w:pPr>
      <w:r>
        <w:rPr>
          <w:rFonts w:cs="David" w:hint="cs"/>
          <w:rtl/>
        </w:rPr>
        <w:tab/>
        <w:t xml:space="preserve">בוודאי, הם עובדים, אבל טוב לעבוד בכנסת, חברת הכנסת ליה שמטוב. </w:t>
      </w:r>
    </w:p>
    <w:p w14:paraId="0F19BAD5"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9213B0B" w14:textId="77777777" w:rsidR="00903341" w:rsidRDefault="00903341" w:rsidP="00903341">
      <w:pPr>
        <w:bidi/>
        <w:jc w:val="both"/>
        <w:rPr>
          <w:rFonts w:cs="David" w:hint="cs"/>
          <w:rtl/>
        </w:rPr>
      </w:pPr>
    </w:p>
    <w:p w14:paraId="3AE301A5" w14:textId="77777777" w:rsidR="00903341" w:rsidRDefault="00903341" w:rsidP="00903341">
      <w:pPr>
        <w:bidi/>
        <w:jc w:val="both"/>
        <w:rPr>
          <w:rFonts w:cs="David" w:hint="cs"/>
          <w:rtl/>
        </w:rPr>
      </w:pPr>
      <w:r>
        <w:rPr>
          <w:rFonts w:cs="David" w:hint="cs"/>
          <w:rtl/>
        </w:rPr>
        <w:tab/>
        <w:t>חברת הכנסת שמטוב, אנחנו גאים במתפקדים שלנו, גאים שאנחנו מפלגה דמוקרטית וגאים בזה שיש לנו אנשים מצוינים שיכולים להשתלב - - -</w:t>
      </w:r>
    </w:p>
    <w:p w14:paraId="31C2D8F4" w14:textId="77777777" w:rsidR="00903341" w:rsidRDefault="00903341" w:rsidP="00903341">
      <w:pPr>
        <w:bidi/>
        <w:jc w:val="both"/>
        <w:rPr>
          <w:rFonts w:cs="David" w:hint="cs"/>
          <w:rtl/>
        </w:rPr>
      </w:pPr>
    </w:p>
    <w:p w14:paraId="1B09E375"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6567B8AC" w14:textId="77777777" w:rsidR="00903341" w:rsidRDefault="00903341" w:rsidP="00903341">
      <w:pPr>
        <w:bidi/>
        <w:jc w:val="both"/>
        <w:rPr>
          <w:rFonts w:cs="David" w:hint="cs"/>
          <w:rtl/>
        </w:rPr>
      </w:pPr>
    </w:p>
    <w:p w14:paraId="57248F07" w14:textId="77777777" w:rsidR="00903341" w:rsidRDefault="00903341" w:rsidP="00903341">
      <w:pPr>
        <w:bidi/>
        <w:jc w:val="both"/>
        <w:rPr>
          <w:rFonts w:cs="David" w:hint="cs"/>
          <w:rtl/>
        </w:rPr>
      </w:pPr>
      <w:r>
        <w:rPr>
          <w:rFonts w:cs="David" w:hint="cs"/>
          <w:rtl/>
        </w:rPr>
        <w:tab/>
        <w:t xml:space="preserve">במאה אחוז. יחד עם זה אני מוכרח לומר שחבריי מאוד גאים בעובדה שאנחנו לא שמים לפנינו מכשול במובן זה שאנחנו לא אומרים </w:t>
      </w:r>
      <w:r>
        <w:rPr>
          <w:rFonts w:cs="David"/>
          <w:rtl/>
        </w:rPr>
        <w:t>–</w:t>
      </w:r>
      <w:r>
        <w:rPr>
          <w:rFonts w:cs="David" w:hint="cs"/>
          <w:rtl/>
        </w:rPr>
        <w:t xml:space="preserve"> כל חבר ליכוד, בעצם היותו חבר ליכוד הוא כבר מועמד לעבוד בכנסת. לא. </w:t>
      </w:r>
    </w:p>
    <w:p w14:paraId="308FD2A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890A1EA" w14:textId="77777777" w:rsidR="00903341" w:rsidRDefault="00903341" w:rsidP="00903341">
      <w:pPr>
        <w:bidi/>
        <w:jc w:val="both"/>
        <w:rPr>
          <w:rFonts w:cs="David" w:hint="cs"/>
          <w:rtl/>
        </w:rPr>
      </w:pPr>
    </w:p>
    <w:p w14:paraId="7FA05AA8" w14:textId="77777777" w:rsidR="00903341" w:rsidRDefault="00903341" w:rsidP="00903341">
      <w:pPr>
        <w:bidi/>
        <w:jc w:val="both"/>
        <w:rPr>
          <w:rFonts w:cs="David" w:hint="cs"/>
          <w:rtl/>
        </w:rPr>
      </w:pPr>
      <w:r>
        <w:rPr>
          <w:rFonts w:cs="David" w:hint="cs"/>
          <w:rtl/>
        </w:rPr>
        <w:tab/>
        <w:t xml:space="preserve">ודאי שלא. </w:t>
      </w:r>
    </w:p>
    <w:p w14:paraId="45C2D844"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5EEF7EA5" w14:textId="77777777" w:rsidR="00903341" w:rsidRDefault="00903341" w:rsidP="00903341">
      <w:pPr>
        <w:bidi/>
        <w:jc w:val="both"/>
        <w:rPr>
          <w:rFonts w:cs="David" w:hint="cs"/>
          <w:rtl/>
        </w:rPr>
      </w:pPr>
    </w:p>
    <w:p w14:paraId="24DA66E5" w14:textId="77777777" w:rsidR="00903341" w:rsidRDefault="00903341" w:rsidP="00903341">
      <w:pPr>
        <w:bidi/>
        <w:jc w:val="both"/>
        <w:rPr>
          <w:rFonts w:cs="David" w:hint="cs"/>
          <w:rtl/>
        </w:rPr>
      </w:pPr>
      <w:r>
        <w:rPr>
          <w:rFonts w:cs="David" w:hint="cs"/>
          <w:rtl/>
        </w:rPr>
        <w:tab/>
        <w:t xml:space="preserve">אומרים, יש ועדות איתור וועדות מכרזים וועדות כאלה שהן בלתי תלויות במערכת הפוליטית, והם קובעים. על-ידי כך אנחנו מונעים מחברים לבוא ולומר שהם יותר טובים מחברים אחרים שנבחרו מבחינה זו שהפור נפל בגלל הקשר הפוליטי ולא בגלל הכישור הדרוש לשם ביצוע התפקיד. </w:t>
      </w:r>
    </w:p>
    <w:p w14:paraId="69AA28B2" w14:textId="77777777" w:rsidR="00903341" w:rsidRDefault="00903341" w:rsidP="00903341">
      <w:pPr>
        <w:bidi/>
        <w:jc w:val="both"/>
        <w:rPr>
          <w:rFonts w:cs="David" w:hint="cs"/>
          <w:rtl/>
        </w:rPr>
      </w:pPr>
    </w:p>
    <w:p w14:paraId="3FE815C5" w14:textId="77777777" w:rsidR="00903341" w:rsidRDefault="00903341" w:rsidP="00903341">
      <w:pPr>
        <w:bidi/>
        <w:jc w:val="both"/>
        <w:rPr>
          <w:rFonts w:cs="David" w:hint="cs"/>
          <w:rtl/>
        </w:rPr>
      </w:pPr>
      <w:r>
        <w:rPr>
          <w:rFonts w:cs="David" w:hint="cs"/>
          <w:rtl/>
        </w:rPr>
        <w:tab/>
        <w:t xml:space="preserve">אין לי כל ספק שיכולה להיות ביקורת קשה בתוך מערכת המפקחת על </w:t>
      </w:r>
      <w:proofErr w:type="spellStart"/>
      <w:r>
        <w:rPr>
          <w:rFonts w:cs="David" w:hint="cs"/>
          <w:rtl/>
        </w:rPr>
        <w:t>מינהלת</w:t>
      </w:r>
      <w:proofErr w:type="spellEnd"/>
      <w:r>
        <w:rPr>
          <w:rFonts w:cs="David" w:hint="cs"/>
          <w:rtl/>
        </w:rPr>
        <w:t xml:space="preserve"> הכנסת - אם זה ועדת הכנסת, אם זה מחלקת ביקורת המדינה ואם זה כל מערכת אחרת המפקחת על הכנסת בדרך כזו או אחרת, על כל פעולה של הכנסת. יכול להיות גם מצב שבו הכנסת חשבה טוב והתברר שזה לא טוב, גם זה דבר שיכולים לבוא ולומר. </w:t>
      </w:r>
    </w:p>
    <w:p w14:paraId="45980FFE" w14:textId="77777777" w:rsidR="00903341" w:rsidRDefault="00903341" w:rsidP="00903341">
      <w:pPr>
        <w:bidi/>
        <w:jc w:val="both"/>
        <w:rPr>
          <w:rFonts w:cs="David" w:hint="cs"/>
          <w:rtl/>
        </w:rPr>
      </w:pPr>
    </w:p>
    <w:p w14:paraId="75AA4C8D" w14:textId="77777777" w:rsidR="00903341" w:rsidRDefault="00903341" w:rsidP="00903341">
      <w:pPr>
        <w:bidi/>
        <w:jc w:val="both"/>
        <w:rPr>
          <w:rFonts w:cs="David" w:hint="cs"/>
          <w:rtl/>
        </w:rPr>
      </w:pPr>
      <w:r>
        <w:rPr>
          <w:rFonts w:cs="David" w:hint="cs"/>
          <w:rtl/>
        </w:rPr>
        <w:tab/>
        <w:t xml:space="preserve">אבל אם הדבר בא וקשור לא לנושא הדוברים אלא לנושא מיהו הדובר, זה דבר שלא מתקבל על דעתי שאנחנו נוכל להתערב בו ברמה הפוליטית, ואני בטוח שאין אדם שמסכים אתי יותר מאשר יושב-ראש ועדת הכנסת. </w:t>
      </w:r>
    </w:p>
    <w:p w14:paraId="2147AFC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62FA7E1" w14:textId="77777777" w:rsidR="00903341" w:rsidRDefault="00903341" w:rsidP="00903341">
      <w:pPr>
        <w:bidi/>
        <w:jc w:val="both"/>
        <w:rPr>
          <w:rFonts w:cs="David" w:hint="cs"/>
          <w:rtl/>
        </w:rPr>
      </w:pPr>
    </w:p>
    <w:p w14:paraId="7D485839" w14:textId="77777777" w:rsidR="00903341" w:rsidRDefault="00903341" w:rsidP="00903341">
      <w:pPr>
        <w:bidi/>
        <w:jc w:val="both"/>
        <w:rPr>
          <w:rFonts w:cs="David" w:hint="cs"/>
          <w:rtl/>
        </w:rPr>
      </w:pPr>
      <w:r>
        <w:rPr>
          <w:rFonts w:cs="David" w:hint="cs"/>
          <w:rtl/>
        </w:rPr>
        <w:tab/>
        <w:t xml:space="preserve">ודאי. </w:t>
      </w:r>
    </w:p>
    <w:p w14:paraId="5B6D7BB7" w14:textId="77777777" w:rsidR="00903341" w:rsidRDefault="00903341" w:rsidP="00903341">
      <w:pPr>
        <w:bidi/>
        <w:jc w:val="both"/>
        <w:rPr>
          <w:rFonts w:cs="David" w:hint="cs"/>
          <w:rtl/>
        </w:rPr>
      </w:pPr>
    </w:p>
    <w:p w14:paraId="123002CF"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56E8852E" w14:textId="77777777" w:rsidR="00903341" w:rsidRDefault="00903341" w:rsidP="00903341">
      <w:pPr>
        <w:bidi/>
        <w:jc w:val="both"/>
        <w:rPr>
          <w:rFonts w:cs="David" w:hint="cs"/>
          <w:u w:val="single"/>
          <w:rtl/>
        </w:rPr>
      </w:pPr>
    </w:p>
    <w:p w14:paraId="314A2894" w14:textId="77777777" w:rsidR="00903341" w:rsidRDefault="00903341" w:rsidP="00903341">
      <w:pPr>
        <w:bidi/>
        <w:jc w:val="both"/>
        <w:rPr>
          <w:rFonts w:cs="David" w:hint="cs"/>
          <w:rtl/>
        </w:rPr>
      </w:pPr>
      <w:r>
        <w:rPr>
          <w:rFonts w:cs="David" w:hint="cs"/>
          <w:rtl/>
        </w:rPr>
        <w:tab/>
        <w:t xml:space="preserve">אבל אנחנו לא מדברים על מי. אם צריך או לא צריך. </w:t>
      </w:r>
    </w:p>
    <w:p w14:paraId="05037AB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187030F" w14:textId="77777777" w:rsidR="00903341" w:rsidRDefault="00903341" w:rsidP="00903341">
      <w:pPr>
        <w:bidi/>
        <w:jc w:val="both"/>
        <w:rPr>
          <w:rFonts w:cs="David" w:hint="cs"/>
          <w:rtl/>
        </w:rPr>
      </w:pPr>
    </w:p>
    <w:p w14:paraId="638D5514" w14:textId="77777777" w:rsidR="00903341" w:rsidRDefault="00903341" w:rsidP="00903341">
      <w:pPr>
        <w:bidi/>
        <w:jc w:val="both"/>
        <w:rPr>
          <w:rFonts w:cs="David" w:hint="cs"/>
          <w:rtl/>
        </w:rPr>
      </w:pPr>
      <w:r>
        <w:rPr>
          <w:rFonts w:cs="David" w:hint="cs"/>
          <w:rtl/>
        </w:rPr>
        <w:tab/>
        <w:t xml:space="preserve">נכון. אנחנו נדון בזה. </w:t>
      </w:r>
    </w:p>
    <w:p w14:paraId="4005B935"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69EF109" w14:textId="77777777" w:rsidR="00903341" w:rsidRDefault="00903341" w:rsidP="00903341">
      <w:pPr>
        <w:bidi/>
        <w:jc w:val="both"/>
        <w:rPr>
          <w:rFonts w:cs="David" w:hint="cs"/>
          <w:rtl/>
        </w:rPr>
      </w:pPr>
    </w:p>
    <w:p w14:paraId="0A91A464" w14:textId="77777777" w:rsidR="00903341" w:rsidRDefault="00903341" w:rsidP="00903341">
      <w:pPr>
        <w:bidi/>
        <w:jc w:val="both"/>
        <w:rPr>
          <w:rFonts w:cs="David" w:hint="cs"/>
          <w:rtl/>
        </w:rPr>
      </w:pPr>
      <w:r>
        <w:rPr>
          <w:rFonts w:cs="David" w:hint="cs"/>
          <w:rtl/>
        </w:rPr>
        <w:tab/>
        <w:t xml:space="preserve">אין על זה ויכוח. </w:t>
      </w:r>
    </w:p>
    <w:p w14:paraId="105C33B3"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C380350" w14:textId="77777777" w:rsidR="00903341" w:rsidRDefault="00903341" w:rsidP="00903341">
      <w:pPr>
        <w:bidi/>
        <w:jc w:val="both"/>
        <w:rPr>
          <w:rFonts w:cs="David" w:hint="cs"/>
          <w:u w:val="single"/>
          <w:rtl/>
        </w:rPr>
      </w:pPr>
    </w:p>
    <w:p w14:paraId="4BE3F11F" w14:textId="77777777" w:rsidR="00903341" w:rsidRDefault="00903341" w:rsidP="00903341">
      <w:pPr>
        <w:bidi/>
        <w:jc w:val="both"/>
        <w:rPr>
          <w:rFonts w:cs="David" w:hint="cs"/>
          <w:rtl/>
        </w:rPr>
      </w:pPr>
      <w:r>
        <w:rPr>
          <w:rFonts w:cs="David" w:hint="cs"/>
          <w:rtl/>
        </w:rPr>
        <w:tab/>
        <w:t xml:space="preserve">אדוני היושב-ראש, זה ברור לנו. </w:t>
      </w:r>
    </w:p>
    <w:p w14:paraId="02A62308"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A9AAB8B" w14:textId="77777777" w:rsidR="00903341" w:rsidRDefault="00903341" w:rsidP="00903341">
      <w:pPr>
        <w:bidi/>
        <w:jc w:val="both"/>
        <w:rPr>
          <w:rFonts w:cs="David" w:hint="cs"/>
          <w:rtl/>
        </w:rPr>
      </w:pPr>
    </w:p>
    <w:p w14:paraId="5AB3D1D5" w14:textId="77777777" w:rsidR="00903341" w:rsidRDefault="00903341" w:rsidP="00903341">
      <w:pPr>
        <w:bidi/>
        <w:jc w:val="both"/>
        <w:rPr>
          <w:rFonts w:cs="David" w:hint="cs"/>
          <w:rtl/>
        </w:rPr>
      </w:pPr>
      <w:r>
        <w:rPr>
          <w:rFonts w:cs="David" w:hint="cs"/>
          <w:rtl/>
        </w:rPr>
        <w:tab/>
        <w:t xml:space="preserve">דנו בזה בפעם הקודמת. </w:t>
      </w:r>
    </w:p>
    <w:p w14:paraId="3F85BD28" w14:textId="77777777" w:rsidR="00903341" w:rsidRDefault="00903341" w:rsidP="00903341">
      <w:pPr>
        <w:bidi/>
        <w:jc w:val="both"/>
        <w:rPr>
          <w:rFonts w:cs="David" w:hint="cs"/>
          <w:rtl/>
        </w:rPr>
      </w:pPr>
    </w:p>
    <w:p w14:paraId="08B68D23"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E5136E1" w14:textId="77777777" w:rsidR="00903341" w:rsidRDefault="00903341" w:rsidP="00903341">
      <w:pPr>
        <w:bidi/>
        <w:jc w:val="both"/>
        <w:rPr>
          <w:rFonts w:cs="David" w:hint="cs"/>
          <w:rtl/>
        </w:rPr>
      </w:pPr>
    </w:p>
    <w:p w14:paraId="6CB3344C" w14:textId="77777777" w:rsidR="00903341" w:rsidRDefault="00903341" w:rsidP="00903341">
      <w:pPr>
        <w:bidi/>
        <w:jc w:val="both"/>
        <w:rPr>
          <w:rFonts w:cs="David" w:hint="cs"/>
          <w:rtl/>
        </w:rPr>
      </w:pPr>
      <w:r>
        <w:rPr>
          <w:rFonts w:cs="David" w:hint="cs"/>
          <w:rtl/>
        </w:rPr>
        <w:tab/>
        <w:t xml:space="preserve">נכון אבל היום יש לנו תובנות אחרות אחרי שניסינו. </w:t>
      </w:r>
    </w:p>
    <w:p w14:paraId="31EA2A4B"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F653B43" w14:textId="77777777" w:rsidR="00903341" w:rsidRDefault="00903341" w:rsidP="00903341">
      <w:pPr>
        <w:bidi/>
        <w:jc w:val="both"/>
        <w:rPr>
          <w:rFonts w:cs="David" w:hint="cs"/>
          <w:rtl/>
        </w:rPr>
      </w:pPr>
    </w:p>
    <w:p w14:paraId="699F6622" w14:textId="77777777" w:rsidR="00903341" w:rsidRDefault="00903341" w:rsidP="00903341">
      <w:pPr>
        <w:bidi/>
        <w:jc w:val="both"/>
        <w:rPr>
          <w:rFonts w:cs="David" w:hint="cs"/>
          <w:rtl/>
        </w:rPr>
      </w:pPr>
      <w:r>
        <w:rPr>
          <w:rFonts w:cs="David" w:hint="cs"/>
          <w:rtl/>
        </w:rPr>
        <w:tab/>
        <w:t xml:space="preserve">יפה, אז אפשר לעשות רוויזיה בהחלטה ההיא, כי גם אדם שנתקבל לעבוד בכנסת על-פי חוזה, אנחנו מחויבים כלפיו. </w:t>
      </w:r>
    </w:p>
    <w:p w14:paraId="231E1CAA"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53E7854" w14:textId="77777777" w:rsidR="00903341" w:rsidRDefault="00903341" w:rsidP="00903341">
      <w:pPr>
        <w:bidi/>
        <w:jc w:val="both"/>
        <w:rPr>
          <w:rFonts w:cs="David" w:hint="cs"/>
          <w:rtl/>
        </w:rPr>
      </w:pPr>
    </w:p>
    <w:p w14:paraId="589B0ECC" w14:textId="77777777" w:rsidR="00903341" w:rsidRDefault="00903341" w:rsidP="00903341">
      <w:pPr>
        <w:bidi/>
        <w:jc w:val="both"/>
        <w:rPr>
          <w:rFonts w:cs="David" w:hint="cs"/>
          <w:rtl/>
        </w:rPr>
      </w:pPr>
      <w:r>
        <w:rPr>
          <w:rFonts w:cs="David" w:hint="cs"/>
          <w:rtl/>
        </w:rPr>
        <w:tab/>
        <w:t xml:space="preserve">נכון. </w:t>
      </w:r>
    </w:p>
    <w:p w14:paraId="4F93919C"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6B45DDEB" w14:textId="77777777" w:rsidR="00903341" w:rsidRDefault="00903341" w:rsidP="00903341">
      <w:pPr>
        <w:bidi/>
        <w:jc w:val="both"/>
        <w:rPr>
          <w:rFonts w:cs="David" w:hint="cs"/>
          <w:rtl/>
        </w:rPr>
      </w:pPr>
    </w:p>
    <w:p w14:paraId="725F6ED0" w14:textId="77777777" w:rsidR="00903341" w:rsidRDefault="00903341" w:rsidP="00903341">
      <w:pPr>
        <w:bidi/>
        <w:jc w:val="both"/>
        <w:rPr>
          <w:rFonts w:cs="David" w:hint="cs"/>
          <w:rtl/>
        </w:rPr>
      </w:pPr>
      <w:r>
        <w:rPr>
          <w:rFonts w:cs="David" w:hint="cs"/>
          <w:rtl/>
        </w:rPr>
        <w:tab/>
        <w:t xml:space="preserve">זה לא שיגיון של כל אחד ואחד מאתנו. </w:t>
      </w:r>
    </w:p>
    <w:p w14:paraId="522B17E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3FBF05" w14:textId="77777777" w:rsidR="00903341" w:rsidRDefault="00903341" w:rsidP="00903341">
      <w:pPr>
        <w:bidi/>
        <w:jc w:val="both"/>
        <w:rPr>
          <w:rFonts w:cs="David" w:hint="cs"/>
          <w:rtl/>
        </w:rPr>
      </w:pPr>
    </w:p>
    <w:p w14:paraId="5A900A11" w14:textId="77777777" w:rsidR="00903341" w:rsidRDefault="00903341" w:rsidP="00903341">
      <w:pPr>
        <w:bidi/>
        <w:jc w:val="both"/>
        <w:rPr>
          <w:rFonts w:cs="David" w:hint="cs"/>
          <w:rtl/>
        </w:rPr>
      </w:pPr>
      <w:r>
        <w:rPr>
          <w:rFonts w:cs="David" w:hint="cs"/>
          <w:rtl/>
        </w:rPr>
        <w:tab/>
        <w:t xml:space="preserve">זה ברור. </w:t>
      </w:r>
    </w:p>
    <w:p w14:paraId="62DF138D"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22FDFF36" w14:textId="77777777" w:rsidR="00903341" w:rsidRDefault="00903341" w:rsidP="00903341">
      <w:pPr>
        <w:bidi/>
        <w:jc w:val="both"/>
        <w:rPr>
          <w:rFonts w:cs="David" w:hint="cs"/>
          <w:rtl/>
        </w:rPr>
      </w:pPr>
    </w:p>
    <w:p w14:paraId="05347F2E" w14:textId="77777777" w:rsidR="00903341" w:rsidRDefault="00903341" w:rsidP="00903341">
      <w:pPr>
        <w:bidi/>
        <w:jc w:val="both"/>
        <w:rPr>
          <w:rFonts w:cs="David" w:hint="cs"/>
          <w:rtl/>
        </w:rPr>
      </w:pPr>
      <w:r>
        <w:rPr>
          <w:rFonts w:cs="David" w:hint="cs"/>
          <w:rtl/>
        </w:rPr>
        <w:tab/>
        <w:t xml:space="preserve">על זה נאמר סוף מעשה במחשבה תחילה. </w:t>
      </w:r>
    </w:p>
    <w:p w14:paraId="49FFC2E7"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73E504C9" w14:textId="77777777" w:rsidR="00903341" w:rsidRDefault="00903341" w:rsidP="00903341">
      <w:pPr>
        <w:bidi/>
        <w:jc w:val="both"/>
        <w:rPr>
          <w:rFonts w:cs="David" w:hint="cs"/>
          <w:u w:val="single"/>
          <w:rtl/>
        </w:rPr>
      </w:pPr>
    </w:p>
    <w:p w14:paraId="33F5904D" w14:textId="77777777" w:rsidR="00903341" w:rsidRDefault="00903341" w:rsidP="00903341">
      <w:pPr>
        <w:bidi/>
        <w:jc w:val="both"/>
        <w:rPr>
          <w:rFonts w:cs="David" w:hint="cs"/>
          <w:rtl/>
        </w:rPr>
      </w:pPr>
      <w:r>
        <w:rPr>
          <w:rFonts w:cs="David" w:hint="cs"/>
          <w:rtl/>
        </w:rPr>
        <w:tab/>
        <w:t>- - -</w:t>
      </w:r>
    </w:p>
    <w:p w14:paraId="6EADA86C"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2317E5" w14:textId="77777777" w:rsidR="00903341" w:rsidRDefault="00903341" w:rsidP="00903341">
      <w:pPr>
        <w:bidi/>
        <w:jc w:val="both"/>
        <w:rPr>
          <w:rFonts w:cs="David" w:hint="cs"/>
          <w:rtl/>
        </w:rPr>
      </w:pPr>
    </w:p>
    <w:p w14:paraId="38586BF5" w14:textId="77777777" w:rsidR="00903341" w:rsidRDefault="00903341" w:rsidP="00903341">
      <w:pPr>
        <w:bidi/>
        <w:jc w:val="both"/>
        <w:rPr>
          <w:rFonts w:cs="David" w:hint="cs"/>
          <w:rtl/>
        </w:rPr>
      </w:pPr>
      <w:r>
        <w:rPr>
          <w:rFonts w:cs="David" w:hint="cs"/>
          <w:rtl/>
        </w:rPr>
        <w:tab/>
        <w:t xml:space="preserve">לא, חבר הכנסת כבל, זה נכון אבל אתה יודע שחוזים הם לא לעולמי-עד. </w:t>
      </w:r>
    </w:p>
    <w:p w14:paraId="33325F96"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2E89BF35" w14:textId="77777777" w:rsidR="00903341" w:rsidRDefault="00903341" w:rsidP="00903341">
      <w:pPr>
        <w:bidi/>
        <w:jc w:val="both"/>
        <w:rPr>
          <w:rFonts w:cs="David" w:hint="cs"/>
          <w:u w:val="single"/>
          <w:rtl/>
        </w:rPr>
      </w:pPr>
    </w:p>
    <w:p w14:paraId="75791331" w14:textId="77777777" w:rsidR="00903341" w:rsidRDefault="00903341" w:rsidP="00903341">
      <w:pPr>
        <w:bidi/>
        <w:jc w:val="both"/>
        <w:rPr>
          <w:rFonts w:cs="David" w:hint="cs"/>
          <w:rtl/>
        </w:rPr>
      </w:pPr>
      <w:r>
        <w:rPr>
          <w:rFonts w:cs="David" w:hint="cs"/>
          <w:rtl/>
        </w:rPr>
        <w:tab/>
        <w:t xml:space="preserve">אדוני היושב-ראש, ברשותך, אמרתי שאני כאן שחקן משנה </w:t>
      </w:r>
      <w:r>
        <w:rPr>
          <w:rFonts w:cs="David"/>
          <w:rtl/>
        </w:rPr>
        <w:t>–</w:t>
      </w:r>
      <w:r>
        <w:rPr>
          <w:rFonts w:cs="David" w:hint="cs"/>
          <w:rtl/>
        </w:rPr>
        <w:t xml:space="preserve"> אני שחקן ספסל בוועדה- אבל לגופו של עניין לא ברור לי. היה דיון, התקבלו אנשים על סמך החלטות. מותר לכנסת או לכל גוף לחזור בו, אבל אני אומר </w:t>
      </w:r>
      <w:r>
        <w:rPr>
          <w:rFonts w:cs="David"/>
          <w:rtl/>
        </w:rPr>
        <w:t>–</w:t>
      </w:r>
      <w:r>
        <w:rPr>
          <w:rFonts w:cs="David" w:hint="cs"/>
          <w:rtl/>
        </w:rPr>
        <w:t xml:space="preserve"> לפחות תן את פרק הזמן. הרי בוודאי יש פרק זמן שאתה אומר, אני רוצה לבחון את העניין הזה, אם הוא עובד או לא עובד. </w:t>
      </w:r>
    </w:p>
    <w:p w14:paraId="40E22ED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02AF70B" w14:textId="77777777" w:rsidR="00903341" w:rsidRDefault="00903341" w:rsidP="00903341">
      <w:pPr>
        <w:bidi/>
        <w:jc w:val="both"/>
        <w:rPr>
          <w:rFonts w:cs="David" w:hint="cs"/>
          <w:rtl/>
        </w:rPr>
      </w:pPr>
    </w:p>
    <w:p w14:paraId="4B544925" w14:textId="77777777" w:rsidR="00903341" w:rsidRDefault="00903341" w:rsidP="00903341">
      <w:pPr>
        <w:bidi/>
        <w:jc w:val="both"/>
        <w:rPr>
          <w:rFonts w:cs="David" w:hint="cs"/>
          <w:rtl/>
        </w:rPr>
      </w:pPr>
      <w:r>
        <w:rPr>
          <w:rFonts w:cs="David" w:hint="cs"/>
          <w:rtl/>
        </w:rPr>
        <w:tab/>
        <w:t xml:space="preserve">אני בעד. </w:t>
      </w:r>
    </w:p>
    <w:p w14:paraId="7B86FCB6" w14:textId="77777777" w:rsidR="00903341" w:rsidRDefault="00903341" w:rsidP="00903341">
      <w:pPr>
        <w:bidi/>
        <w:jc w:val="both"/>
        <w:rPr>
          <w:rFonts w:cs="David" w:hint="cs"/>
          <w:rtl/>
        </w:rPr>
      </w:pPr>
    </w:p>
    <w:p w14:paraId="0499BE05" w14:textId="77777777" w:rsidR="00903341" w:rsidRDefault="00903341" w:rsidP="00903341">
      <w:pPr>
        <w:keepNext/>
        <w:bidi/>
        <w:jc w:val="both"/>
        <w:rPr>
          <w:rFonts w:cs="David" w:hint="cs"/>
          <w:u w:val="single"/>
          <w:rtl/>
        </w:rPr>
      </w:pPr>
      <w:r w:rsidRPr="002A0CE7">
        <w:rPr>
          <w:rFonts w:cs="David" w:hint="cs"/>
          <w:u w:val="single"/>
          <w:rtl/>
        </w:rPr>
        <w:t>יושב-ראש הכנסת ראובן (רובי) ריבלין:</w:t>
      </w:r>
    </w:p>
    <w:p w14:paraId="191B6883" w14:textId="77777777" w:rsidR="00903341" w:rsidRDefault="00903341" w:rsidP="00903341">
      <w:pPr>
        <w:bidi/>
        <w:jc w:val="both"/>
        <w:rPr>
          <w:rFonts w:cs="David" w:hint="cs"/>
          <w:rtl/>
        </w:rPr>
      </w:pPr>
    </w:p>
    <w:p w14:paraId="4B8520E3" w14:textId="77777777" w:rsidR="00903341" w:rsidRDefault="00903341" w:rsidP="00903341">
      <w:pPr>
        <w:bidi/>
        <w:jc w:val="both"/>
        <w:rPr>
          <w:rFonts w:cs="David" w:hint="cs"/>
          <w:rtl/>
        </w:rPr>
      </w:pPr>
      <w:r>
        <w:rPr>
          <w:rFonts w:cs="David" w:hint="cs"/>
          <w:rtl/>
        </w:rPr>
        <w:tab/>
        <w:t xml:space="preserve">מאה אחוז. </w:t>
      </w:r>
    </w:p>
    <w:p w14:paraId="4D4B8040"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648404A5" w14:textId="77777777" w:rsidR="00903341" w:rsidRDefault="00903341" w:rsidP="00903341">
      <w:pPr>
        <w:bidi/>
        <w:jc w:val="both"/>
        <w:rPr>
          <w:rFonts w:cs="David" w:hint="cs"/>
          <w:u w:val="single"/>
          <w:rtl/>
        </w:rPr>
      </w:pPr>
    </w:p>
    <w:p w14:paraId="37B30F46" w14:textId="77777777" w:rsidR="00903341" w:rsidRDefault="00903341" w:rsidP="00903341">
      <w:pPr>
        <w:bidi/>
        <w:jc w:val="both"/>
        <w:rPr>
          <w:rFonts w:cs="David" w:hint="cs"/>
          <w:rtl/>
        </w:rPr>
      </w:pPr>
      <w:r>
        <w:rPr>
          <w:rFonts w:cs="David" w:hint="cs"/>
          <w:rtl/>
        </w:rPr>
        <w:tab/>
        <w:t xml:space="preserve">על עצמנו אני אומר את זה, בכל מקום, כמו שחבר הכנסת אפללו רוצה שנקבע סטנדרטים </w:t>
      </w:r>
      <w:r>
        <w:rPr>
          <w:rFonts w:cs="David"/>
          <w:rtl/>
        </w:rPr>
        <w:t>–</w:t>
      </w:r>
      <w:r>
        <w:rPr>
          <w:rFonts w:cs="David" w:hint="cs"/>
          <w:rtl/>
        </w:rPr>
        <w:t xml:space="preserve"> ובצדק ואני אתו </w:t>
      </w:r>
      <w:r>
        <w:rPr>
          <w:rFonts w:cs="David"/>
          <w:rtl/>
        </w:rPr>
        <w:t>–</w:t>
      </w:r>
      <w:r>
        <w:rPr>
          <w:rFonts w:cs="David" w:hint="cs"/>
          <w:rtl/>
        </w:rPr>
        <w:t xml:space="preserve"> לגבי אופן ההתנהלות בעבודה.</w:t>
      </w:r>
    </w:p>
    <w:p w14:paraId="6B5DC865"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07DDADFA" w14:textId="77777777" w:rsidR="00903341" w:rsidRDefault="00903341" w:rsidP="00903341">
      <w:pPr>
        <w:bidi/>
        <w:jc w:val="both"/>
        <w:rPr>
          <w:rFonts w:cs="David" w:hint="cs"/>
          <w:rtl/>
        </w:rPr>
      </w:pPr>
    </w:p>
    <w:p w14:paraId="5E67F6DB" w14:textId="77777777" w:rsidR="00903341" w:rsidRDefault="00903341" w:rsidP="00903341">
      <w:pPr>
        <w:bidi/>
        <w:jc w:val="both"/>
        <w:rPr>
          <w:rFonts w:cs="David" w:hint="cs"/>
          <w:rtl/>
        </w:rPr>
      </w:pPr>
      <w:r>
        <w:rPr>
          <w:rFonts w:cs="David" w:hint="cs"/>
          <w:rtl/>
        </w:rPr>
        <w:tab/>
        <w:t xml:space="preserve">אחיי היקרים, בא אלי עם רעיון גדול מנכ"ל הכנסת ואמר </w:t>
      </w:r>
      <w:r>
        <w:rPr>
          <w:rFonts w:cs="David"/>
          <w:rtl/>
        </w:rPr>
        <w:t>–</w:t>
      </w:r>
      <w:r>
        <w:rPr>
          <w:rFonts w:cs="David" w:hint="cs"/>
          <w:rtl/>
        </w:rPr>
        <w:t xml:space="preserve"> רבים מחברי הכנסת, יש להם הרגשה לא טובה שכאשר הם יושבים בוועדה הם סטטיסטים. מדוע? כי יושב-ראש הוועדה יש לו דובר משלו והוא בא ואומר מה הוא אמר ומה הוא עשה, וכל הוועדה מצטמצמת במה שאמר יושב-ראש הוועדה. </w:t>
      </w:r>
    </w:p>
    <w:p w14:paraId="557621C0"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2FF995B2" w14:textId="77777777" w:rsidR="00903341" w:rsidRDefault="00903341" w:rsidP="00903341">
      <w:pPr>
        <w:bidi/>
        <w:jc w:val="both"/>
        <w:rPr>
          <w:rFonts w:cs="David" w:hint="cs"/>
          <w:u w:val="single"/>
          <w:rtl/>
        </w:rPr>
      </w:pPr>
    </w:p>
    <w:p w14:paraId="14F0AA6E" w14:textId="77777777" w:rsidR="00903341" w:rsidRDefault="00903341" w:rsidP="00903341">
      <w:pPr>
        <w:bidi/>
        <w:jc w:val="both"/>
        <w:rPr>
          <w:rFonts w:cs="David" w:hint="cs"/>
          <w:rtl/>
        </w:rPr>
      </w:pPr>
      <w:r>
        <w:rPr>
          <w:rFonts w:cs="David" w:hint="cs"/>
          <w:rtl/>
        </w:rPr>
        <w:tab/>
        <w:t xml:space="preserve">נכון. </w:t>
      </w:r>
    </w:p>
    <w:p w14:paraId="6FC6EC7D"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D6B6FE5" w14:textId="77777777" w:rsidR="00903341" w:rsidRDefault="00903341" w:rsidP="00903341">
      <w:pPr>
        <w:bidi/>
        <w:jc w:val="both"/>
        <w:rPr>
          <w:rFonts w:cs="David" w:hint="cs"/>
          <w:rtl/>
        </w:rPr>
      </w:pPr>
    </w:p>
    <w:p w14:paraId="5DB08107" w14:textId="77777777" w:rsidR="00903341" w:rsidRDefault="00903341" w:rsidP="00903341">
      <w:pPr>
        <w:bidi/>
        <w:jc w:val="both"/>
        <w:rPr>
          <w:rFonts w:cs="David" w:hint="cs"/>
          <w:rtl/>
        </w:rPr>
      </w:pPr>
      <w:r>
        <w:rPr>
          <w:rFonts w:cs="David" w:hint="cs"/>
          <w:rtl/>
        </w:rPr>
        <w:tab/>
        <w:t xml:space="preserve">ככה היה במשך שנים. אמרתי למנכ"ל הכנסת </w:t>
      </w:r>
      <w:r>
        <w:rPr>
          <w:rFonts w:cs="David"/>
          <w:rtl/>
        </w:rPr>
        <w:t>–</w:t>
      </w:r>
      <w:r>
        <w:rPr>
          <w:rFonts w:cs="David" w:hint="cs"/>
          <w:rtl/>
        </w:rPr>
        <w:t xml:space="preserve"> למה לך להיות טוב עם הכנסת כל כך? מה שלא היה, אל תעשה, אל תחדש. הוא אומר </w:t>
      </w:r>
      <w:r>
        <w:rPr>
          <w:rFonts w:cs="David"/>
          <w:rtl/>
        </w:rPr>
        <w:t>–</w:t>
      </w:r>
      <w:r>
        <w:rPr>
          <w:rFonts w:cs="David" w:hint="cs"/>
          <w:rtl/>
        </w:rPr>
        <w:t xml:space="preserve"> בשביל זה באנו, בשביל לחדש. אמרתי לו </w:t>
      </w:r>
      <w:r>
        <w:rPr>
          <w:rFonts w:cs="David"/>
          <w:rtl/>
        </w:rPr>
        <w:t>–</w:t>
      </w:r>
      <w:r>
        <w:rPr>
          <w:rFonts w:cs="David" w:hint="cs"/>
          <w:rtl/>
        </w:rPr>
        <w:t xml:space="preserve"> שלא יבקרו אותנו, שלא יתנו לנו ציונים לשבח. </w:t>
      </w:r>
    </w:p>
    <w:p w14:paraId="5752C567" w14:textId="77777777" w:rsidR="00903341" w:rsidRDefault="00903341" w:rsidP="00903341">
      <w:pPr>
        <w:bidi/>
        <w:jc w:val="both"/>
        <w:rPr>
          <w:rFonts w:cs="David" w:hint="cs"/>
          <w:rtl/>
        </w:rPr>
      </w:pPr>
    </w:p>
    <w:p w14:paraId="1D6BF4C9" w14:textId="77777777" w:rsidR="00903341" w:rsidRDefault="00903341" w:rsidP="00903341">
      <w:pPr>
        <w:bidi/>
        <w:jc w:val="both"/>
        <w:rPr>
          <w:rFonts w:cs="David" w:hint="cs"/>
          <w:rtl/>
        </w:rPr>
      </w:pPr>
      <w:r>
        <w:rPr>
          <w:rFonts w:cs="David" w:hint="cs"/>
          <w:rtl/>
        </w:rPr>
        <w:tab/>
        <w:t xml:space="preserve">אז על האינטרנט נותנים לנו ציונים לשבח, ועל הפרוטוקול המצולם </w:t>
      </w:r>
      <w:r>
        <w:rPr>
          <w:rFonts w:cs="David"/>
          <w:rtl/>
        </w:rPr>
        <w:t>–</w:t>
      </w:r>
      <w:r>
        <w:rPr>
          <w:rFonts w:cs="David" w:hint="cs"/>
          <w:rtl/>
        </w:rPr>
        <w:t xml:space="preserve"> שאתה יודע כמה התנגדו שאנחנו נקיים את ערוץ 99, הנה חבר הכנסת כבל יספר לך. כל הדברים האלה </w:t>
      </w:r>
      <w:r>
        <w:rPr>
          <w:rFonts w:cs="David"/>
          <w:rtl/>
        </w:rPr>
        <w:t>–</w:t>
      </w:r>
      <w:r>
        <w:rPr>
          <w:rFonts w:cs="David" w:hint="cs"/>
          <w:rtl/>
        </w:rPr>
        <w:t xml:space="preserve"> יש דברים טובים, יש דברים שהם נתקלים באיזושהי בעיה. למשל, אני יודע על יושבי-ראש ועדות ששיבחו מאוד את הדוברים. </w:t>
      </w:r>
    </w:p>
    <w:p w14:paraId="519A79DE"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E4211FE" w14:textId="77777777" w:rsidR="00903341" w:rsidRDefault="00903341" w:rsidP="00903341">
      <w:pPr>
        <w:bidi/>
        <w:jc w:val="both"/>
        <w:rPr>
          <w:rFonts w:cs="David" w:hint="cs"/>
          <w:rtl/>
        </w:rPr>
      </w:pPr>
    </w:p>
    <w:p w14:paraId="37B8F6AB" w14:textId="77777777" w:rsidR="00903341" w:rsidRDefault="00903341" w:rsidP="00903341">
      <w:pPr>
        <w:bidi/>
        <w:jc w:val="both"/>
        <w:rPr>
          <w:rFonts w:cs="David" w:hint="cs"/>
          <w:rtl/>
        </w:rPr>
      </w:pPr>
      <w:r>
        <w:rPr>
          <w:rFonts w:cs="David" w:hint="cs"/>
          <w:rtl/>
        </w:rPr>
        <w:tab/>
        <w:t xml:space="preserve">נכון. הם ביקשו הרחבה של העניין. </w:t>
      </w:r>
    </w:p>
    <w:p w14:paraId="4DDBDD34"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06C200FD" w14:textId="77777777" w:rsidR="00903341" w:rsidRDefault="00903341" w:rsidP="00903341">
      <w:pPr>
        <w:bidi/>
        <w:jc w:val="both"/>
        <w:rPr>
          <w:rFonts w:cs="David" w:hint="cs"/>
          <w:rtl/>
        </w:rPr>
      </w:pPr>
    </w:p>
    <w:p w14:paraId="5BACAF5E" w14:textId="77777777" w:rsidR="00903341" w:rsidRDefault="00903341" w:rsidP="00903341">
      <w:pPr>
        <w:bidi/>
        <w:jc w:val="both"/>
        <w:rPr>
          <w:rFonts w:cs="David" w:hint="cs"/>
          <w:rtl/>
        </w:rPr>
      </w:pPr>
      <w:r>
        <w:rPr>
          <w:rFonts w:cs="David" w:hint="cs"/>
          <w:rtl/>
        </w:rPr>
        <w:tab/>
        <w:t xml:space="preserve">כל הדברים האלה הם מאחורינו אחרי החלטות שקיבלנו. היום, לבטל את הדוברים זה דבר לא פשוט כי אלה שחתמו חוזים </w:t>
      </w:r>
      <w:r>
        <w:rPr>
          <w:rFonts w:cs="David"/>
          <w:rtl/>
        </w:rPr>
        <w:t>–</w:t>
      </w:r>
      <w:r>
        <w:rPr>
          <w:rFonts w:cs="David" w:hint="cs"/>
          <w:rtl/>
        </w:rPr>
        <w:t xml:space="preserve"> אנחנו מחויבים כלפיהם. עכשיו צריך לראות. </w:t>
      </w:r>
    </w:p>
    <w:p w14:paraId="0AD0919A" w14:textId="77777777" w:rsidR="00903341" w:rsidRDefault="00903341" w:rsidP="00903341">
      <w:pPr>
        <w:bidi/>
        <w:jc w:val="both"/>
        <w:rPr>
          <w:rFonts w:cs="David" w:hint="cs"/>
          <w:rtl/>
        </w:rPr>
      </w:pPr>
    </w:p>
    <w:p w14:paraId="7E6E7C5C" w14:textId="77777777" w:rsidR="00903341" w:rsidRDefault="00903341" w:rsidP="00903341">
      <w:pPr>
        <w:bidi/>
        <w:jc w:val="both"/>
        <w:rPr>
          <w:rFonts w:cs="David" w:hint="cs"/>
          <w:rtl/>
        </w:rPr>
      </w:pPr>
      <w:r>
        <w:rPr>
          <w:rFonts w:cs="David" w:hint="cs"/>
          <w:rtl/>
        </w:rPr>
        <w:tab/>
        <w:t xml:space="preserve">אני למשל הצעתי שאם יושב-ראש ועדה חושב שהדובר שניתן לו מטעם הכנסת אינו טוב </w:t>
      </w:r>
      <w:r>
        <w:rPr>
          <w:rFonts w:cs="David"/>
          <w:rtl/>
        </w:rPr>
        <w:t>–</w:t>
      </w:r>
      <w:r>
        <w:rPr>
          <w:rFonts w:cs="David" w:hint="cs"/>
          <w:rtl/>
        </w:rPr>
        <w:t xml:space="preserve"> יחליפו אותו, אבל לא יבוא במקומו מישהו שהיושב-ראש חושב שהוא הכי טוב להיות הדובר. זה דבר שלא מתקבל על דעתי. לא מתקבל על דעתי. </w:t>
      </w:r>
    </w:p>
    <w:p w14:paraId="6FA5D732"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83D8A15" w14:textId="77777777" w:rsidR="00903341" w:rsidRDefault="00903341" w:rsidP="00903341">
      <w:pPr>
        <w:bidi/>
        <w:jc w:val="both"/>
        <w:rPr>
          <w:rFonts w:cs="David" w:hint="cs"/>
          <w:rtl/>
        </w:rPr>
      </w:pPr>
    </w:p>
    <w:p w14:paraId="7BE71746" w14:textId="77777777" w:rsidR="00903341" w:rsidRDefault="00903341" w:rsidP="00903341">
      <w:pPr>
        <w:bidi/>
        <w:jc w:val="both"/>
        <w:rPr>
          <w:rFonts w:cs="David" w:hint="cs"/>
          <w:rtl/>
        </w:rPr>
      </w:pPr>
      <w:r>
        <w:rPr>
          <w:rFonts w:cs="David" w:hint="cs"/>
          <w:rtl/>
        </w:rPr>
        <w:tab/>
        <w:t xml:space="preserve">בעניין הזה בוודאי שאין בינינו מחלוקת. </w:t>
      </w:r>
    </w:p>
    <w:p w14:paraId="6B74DBDA"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D232B1C" w14:textId="77777777" w:rsidR="00903341" w:rsidRDefault="00903341" w:rsidP="00903341">
      <w:pPr>
        <w:bidi/>
        <w:jc w:val="both"/>
        <w:rPr>
          <w:rFonts w:cs="David" w:hint="cs"/>
          <w:rtl/>
        </w:rPr>
      </w:pPr>
    </w:p>
    <w:p w14:paraId="4939C72F" w14:textId="77777777" w:rsidR="00903341" w:rsidRDefault="00903341" w:rsidP="00903341">
      <w:pPr>
        <w:bidi/>
        <w:jc w:val="both"/>
        <w:rPr>
          <w:rFonts w:cs="David" w:hint="cs"/>
          <w:rtl/>
        </w:rPr>
      </w:pPr>
      <w:r>
        <w:rPr>
          <w:rFonts w:cs="David" w:hint="cs"/>
          <w:rtl/>
        </w:rPr>
        <w:tab/>
        <w:t xml:space="preserve">אני מאוד מתון לעומת עמדותיך. </w:t>
      </w:r>
    </w:p>
    <w:p w14:paraId="489B3336" w14:textId="77777777" w:rsidR="00903341" w:rsidRDefault="00903341" w:rsidP="00903341">
      <w:pPr>
        <w:bidi/>
        <w:jc w:val="both"/>
        <w:rPr>
          <w:rFonts w:cs="David" w:hint="cs"/>
          <w:rtl/>
        </w:rPr>
      </w:pPr>
    </w:p>
    <w:p w14:paraId="05086FFE"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FBD20CA" w14:textId="77777777" w:rsidR="00903341" w:rsidRDefault="00903341" w:rsidP="00903341">
      <w:pPr>
        <w:bidi/>
        <w:jc w:val="both"/>
        <w:rPr>
          <w:rFonts w:cs="David" w:hint="cs"/>
          <w:rtl/>
        </w:rPr>
      </w:pPr>
    </w:p>
    <w:p w14:paraId="059FC419" w14:textId="77777777" w:rsidR="00903341" w:rsidRDefault="00903341" w:rsidP="00903341">
      <w:pPr>
        <w:bidi/>
        <w:jc w:val="both"/>
        <w:rPr>
          <w:rFonts w:cs="David" w:hint="cs"/>
          <w:rtl/>
        </w:rPr>
      </w:pPr>
      <w:r>
        <w:rPr>
          <w:rFonts w:cs="David" w:hint="cs"/>
          <w:rtl/>
        </w:rPr>
        <w:tab/>
        <w:t>אדוני המנכ"ל, בבקשה.</w:t>
      </w:r>
    </w:p>
    <w:p w14:paraId="5D3296F9" w14:textId="77777777" w:rsidR="00903341" w:rsidRDefault="00903341" w:rsidP="00903341">
      <w:pPr>
        <w:bidi/>
        <w:jc w:val="both"/>
        <w:rPr>
          <w:rFonts w:cs="David" w:hint="cs"/>
          <w:rtl/>
        </w:rPr>
      </w:pPr>
    </w:p>
    <w:p w14:paraId="78D6A885" w14:textId="77777777" w:rsidR="00903341" w:rsidRPr="00A91080" w:rsidRDefault="00903341" w:rsidP="00903341">
      <w:pPr>
        <w:bidi/>
        <w:jc w:val="both"/>
        <w:rPr>
          <w:rFonts w:cs="David" w:hint="cs"/>
          <w:u w:val="single"/>
          <w:rtl/>
        </w:rPr>
      </w:pPr>
      <w:r>
        <w:rPr>
          <w:rFonts w:cs="David" w:hint="cs"/>
          <w:u w:val="single"/>
          <w:rtl/>
        </w:rPr>
        <w:t>מנכ"ל הכנסת דן לנדאו:</w:t>
      </w:r>
    </w:p>
    <w:p w14:paraId="5E0BDCE4" w14:textId="77777777" w:rsidR="00903341" w:rsidRDefault="00903341" w:rsidP="00903341">
      <w:pPr>
        <w:bidi/>
        <w:jc w:val="both"/>
        <w:rPr>
          <w:rFonts w:cs="David" w:hint="cs"/>
          <w:rtl/>
        </w:rPr>
      </w:pPr>
    </w:p>
    <w:p w14:paraId="08260A4C" w14:textId="77777777" w:rsidR="00903341" w:rsidRDefault="00903341" w:rsidP="00903341">
      <w:pPr>
        <w:bidi/>
        <w:jc w:val="both"/>
        <w:rPr>
          <w:rFonts w:cs="David" w:hint="cs"/>
          <w:rtl/>
        </w:rPr>
      </w:pPr>
      <w:r>
        <w:rPr>
          <w:rFonts w:cs="David" w:hint="cs"/>
          <w:rtl/>
        </w:rPr>
        <w:tab/>
        <w:t xml:space="preserve">ברשות היושב-ראש, הייתי מבקש בדבריי לגעת בכמה דברים בצורה מהירה, כמובן לעמוד לחקירה נגדית של כל מי שרוצה. בתחילה אני רוצה להתנצל בפני שני חברי כנסת או בפני אחד שלא הספקתי להיפגש אתו, בגלל טעות שלי </w:t>
      </w:r>
      <w:r>
        <w:rPr>
          <w:rFonts w:cs="David"/>
          <w:rtl/>
        </w:rPr>
        <w:t>–</w:t>
      </w:r>
      <w:r>
        <w:rPr>
          <w:rFonts w:cs="David" w:hint="cs"/>
          <w:rtl/>
        </w:rPr>
        <w:t xml:space="preserve"> חבר הכנסת מולה. אני חשבתי שאתה מוחלף על-ידי חבר הכנסת אפללו.</w:t>
      </w:r>
    </w:p>
    <w:p w14:paraId="3665B590"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6F338BD" w14:textId="77777777" w:rsidR="00903341" w:rsidRDefault="00903341" w:rsidP="00903341">
      <w:pPr>
        <w:bidi/>
        <w:jc w:val="both"/>
        <w:rPr>
          <w:rFonts w:cs="David" w:hint="cs"/>
          <w:u w:val="single"/>
          <w:rtl/>
        </w:rPr>
      </w:pPr>
    </w:p>
    <w:p w14:paraId="6BD4AC49" w14:textId="77777777" w:rsidR="00903341" w:rsidRDefault="00903341" w:rsidP="00903341">
      <w:pPr>
        <w:bidi/>
        <w:jc w:val="both"/>
        <w:rPr>
          <w:rFonts w:cs="David" w:hint="cs"/>
          <w:rtl/>
        </w:rPr>
      </w:pPr>
      <w:r>
        <w:rPr>
          <w:rFonts w:cs="David" w:hint="cs"/>
          <w:rtl/>
        </w:rPr>
        <w:tab/>
        <w:t>התחלפתי עם דליה איציק.</w:t>
      </w:r>
    </w:p>
    <w:p w14:paraId="58E24FA6"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7D167921" w14:textId="77777777" w:rsidR="00903341" w:rsidRDefault="00903341" w:rsidP="00903341">
      <w:pPr>
        <w:bidi/>
        <w:jc w:val="both"/>
        <w:rPr>
          <w:rFonts w:cs="David" w:hint="cs"/>
          <w:rtl/>
        </w:rPr>
      </w:pPr>
    </w:p>
    <w:p w14:paraId="6231E16B" w14:textId="77777777" w:rsidR="00903341" w:rsidRDefault="00903341" w:rsidP="00903341">
      <w:pPr>
        <w:bidi/>
        <w:jc w:val="both"/>
        <w:rPr>
          <w:rFonts w:cs="David" w:hint="cs"/>
          <w:rtl/>
        </w:rPr>
      </w:pPr>
      <w:r>
        <w:rPr>
          <w:rFonts w:cs="David" w:hint="cs"/>
          <w:rtl/>
        </w:rPr>
        <w:tab/>
        <w:t xml:space="preserve">נאמר לי שבשרשור, המחליף של דליה איציק בסופו של דבר זה חבר הכנסת אפללו, וזו טעות שלי, כך שלא הספקנו להיפגש אישית. </w:t>
      </w:r>
    </w:p>
    <w:p w14:paraId="2EA1BE95" w14:textId="77777777" w:rsidR="00903341" w:rsidRDefault="00903341" w:rsidP="00903341">
      <w:pPr>
        <w:bidi/>
        <w:jc w:val="both"/>
        <w:rPr>
          <w:rFonts w:cs="David" w:hint="cs"/>
          <w:rtl/>
        </w:rPr>
      </w:pPr>
    </w:p>
    <w:p w14:paraId="0E192583" w14:textId="77777777" w:rsidR="00903341" w:rsidRDefault="00903341" w:rsidP="00903341">
      <w:pPr>
        <w:bidi/>
        <w:jc w:val="both"/>
        <w:rPr>
          <w:rFonts w:cs="David" w:hint="cs"/>
          <w:rtl/>
        </w:rPr>
      </w:pPr>
      <w:r>
        <w:rPr>
          <w:rFonts w:cs="David" w:hint="cs"/>
          <w:rtl/>
        </w:rPr>
        <w:tab/>
        <w:t xml:space="preserve">אני מבקש במהירות לעבור על הפרויקטים העיקריים שלנו לעתיד הקרוב, לאחר מכן אני אבקש שהחשב יציג את התקציב עצמו. אני אבקש לגעת בנושאים שחברי הוועדה </w:t>
      </w:r>
      <w:r>
        <w:rPr>
          <w:rFonts w:cs="David"/>
          <w:rtl/>
        </w:rPr>
        <w:t>–</w:t>
      </w:r>
      <w:r>
        <w:rPr>
          <w:rFonts w:cs="David" w:hint="cs"/>
          <w:rtl/>
        </w:rPr>
        <w:t xml:space="preserve"> אתם העליתם </w:t>
      </w:r>
      <w:r>
        <w:rPr>
          <w:rFonts w:cs="David"/>
          <w:rtl/>
        </w:rPr>
        <w:t>–</w:t>
      </w:r>
      <w:r>
        <w:rPr>
          <w:rFonts w:cs="David" w:hint="cs"/>
          <w:rtl/>
        </w:rPr>
        <w:t xml:space="preserve"> בין בדיון כאן ובין בפגישות אישיות אתנו, עם החשב, איתי ועם הצוות שלנו לקראת הישיבה הזאת, וכאמור אנחנו עומדים פה לשאלות כל הזמן. </w:t>
      </w:r>
    </w:p>
    <w:p w14:paraId="75C0BBB9" w14:textId="77777777" w:rsidR="00903341" w:rsidRDefault="00903341" w:rsidP="00903341">
      <w:pPr>
        <w:bidi/>
        <w:jc w:val="both"/>
        <w:rPr>
          <w:rFonts w:cs="David" w:hint="cs"/>
          <w:rtl/>
        </w:rPr>
      </w:pPr>
    </w:p>
    <w:p w14:paraId="7DEE9DB1" w14:textId="77777777" w:rsidR="00903341" w:rsidRDefault="00903341" w:rsidP="00903341">
      <w:pPr>
        <w:bidi/>
        <w:jc w:val="both"/>
        <w:rPr>
          <w:rFonts w:cs="David" w:hint="cs"/>
          <w:rtl/>
        </w:rPr>
      </w:pPr>
      <w:r>
        <w:rPr>
          <w:rFonts w:cs="David" w:hint="cs"/>
          <w:rtl/>
        </w:rPr>
        <w:t xml:space="preserve">(הצגת מצגת </w:t>
      </w:r>
      <w:r>
        <w:rPr>
          <w:rFonts w:cs="David"/>
          <w:rtl/>
        </w:rPr>
        <w:t>–</w:t>
      </w:r>
      <w:r>
        <w:rPr>
          <w:rFonts w:cs="David" w:hint="cs"/>
          <w:rtl/>
        </w:rPr>
        <w:t xml:space="preserve"> השלמת רפורמה מבנית)</w:t>
      </w:r>
    </w:p>
    <w:p w14:paraId="4624884F" w14:textId="77777777" w:rsidR="00903341" w:rsidRDefault="00903341" w:rsidP="00903341">
      <w:pPr>
        <w:bidi/>
        <w:jc w:val="both"/>
        <w:rPr>
          <w:rFonts w:cs="David" w:hint="cs"/>
          <w:rtl/>
        </w:rPr>
      </w:pPr>
    </w:p>
    <w:p w14:paraId="028E2608" w14:textId="77777777" w:rsidR="00903341" w:rsidRDefault="00903341" w:rsidP="00903341">
      <w:pPr>
        <w:bidi/>
        <w:jc w:val="both"/>
        <w:rPr>
          <w:rFonts w:cs="David" w:hint="cs"/>
          <w:rtl/>
        </w:rPr>
      </w:pPr>
      <w:r>
        <w:rPr>
          <w:rFonts w:cs="David" w:hint="cs"/>
          <w:rtl/>
        </w:rPr>
        <w:tab/>
        <w:t xml:space="preserve">אנחנו בתקופה האחרונה עוסקים הרבה במינהל הכנסת, ואני קודם כול רוצה להתחיל בנושא העובדים </w:t>
      </w:r>
      <w:r>
        <w:rPr>
          <w:rFonts w:cs="David"/>
          <w:rtl/>
        </w:rPr>
        <w:t>–</w:t>
      </w:r>
      <w:r>
        <w:rPr>
          <w:rFonts w:cs="David" w:hint="cs"/>
          <w:rtl/>
        </w:rPr>
        <w:t xml:space="preserve"> לא רק בגלל שחברי כנסת העלו את זה אלא ראו זה פלא, אלו הדברים הראשונים שחשבתי לנכון להציג לחברי הכנסת. </w:t>
      </w:r>
    </w:p>
    <w:p w14:paraId="2255A087" w14:textId="77777777" w:rsidR="00903341" w:rsidRDefault="00903341" w:rsidP="00903341">
      <w:pPr>
        <w:bidi/>
        <w:jc w:val="both"/>
        <w:rPr>
          <w:rFonts w:cs="David" w:hint="cs"/>
          <w:rtl/>
        </w:rPr>
      </w:pPr>
    </w:p>
    <w:p w14:paraId="49FC278C" w14:textId="77777777" w:rsidR="00903341" w:rsidRDefault="00903341" w:rsidP="00903341">
      <w:pPr>
        <w:bidi/>
        <w:jc w:val="both"/>
        <w:rPr>
          <w:rFonts w:cs="David" w:hint="cs"/>
          <w:rtl/>
        </w:rPr>
      </w:pPr>
      <w:r>
        <w:rPr>
          <w:rFonts w:cs="David" w:hint="cs"/>
          <w:rtl/>
        </w:rPr>
        <w:tab/>
        <w:t xml:space="preserve">יש כמה דברים שאנחנו מאוד-מאוד גאים בהם ואנחנו מבקשים את אישורכם ללכת איתם קדימה. הדבר הראשון שהוא בעל משקל ציבורי גדול מאוד, לטעמי, בעל משקל רגשי גדול עבורי ובעל משקל תקציבי לא גדול אבל בכל זאת הוא ראשון בעיני הוא משוקמי משרד הביטחון, שאנחנו מבקשים לקבל אותם כעובדים מן המניין. </w:t>
      </w:r>
    </w:p>
    <w:p w14:paraId="698601CB"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54FFC414" w14:textId="77777777" w:rsidR="00903341" w:rsidRDefault="00903341" w:rsidP="00903341">
      <w:pPr>
        <w:bidi/>
        <w:jc w:val="both"/>
        <w:rPr>
          <w:rFonts w:cs="David" w:hint="cs"/>
          <w:u w:val="single"/>
          <w:rtl/>
        </w:rPr>
      </w:pPr>
    </w:p>
    <w:p w14:paraId="73120C5A" w14:textId="77777777" w:rsidR="00903341" w:rsidRDefault="00903341" w:rsidP="00903341">
      <w:pPr>
        <w:bidi/>
        <w:jc w:val="both"/>
        <w:rPr>
          <w:rFonts w:cs="David" w:hint="cs"/>
          <w:rtl/>
        </w:rPr>
      </w:pPr>
      <w:r>
        <w:rPr>
          <w:rFonts w:cs="David" w:hint="cs"/>
          <w:rtl/>
        </w:rPr>
        <w:tab/>
        <w:t>כמה הם?</w:t>
      </w:r>
    </w:p>
    <w:p w14:paraId="1670D7C7"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0212A32C" w14:textId="77777777" w:rsidR="00903341" w:rsidRDefault="00903341" w:rsidP="00903341">
      <w:pPr>
        <w:bidi/>
        <w:jc w:val="both"/>
        <w:rPr>
          <w:rFonts w:cs="David" w:hint="cs"/>
          <w:rtl/>
        </w:rPr>
      </w:pPr>
    </w:p>
    <w:p w14:paraId="200A731A" w14:textId="77777777" w:rsidR="00903341" w:rsidRDefault="00903341" w:rsidP="00903341">
      <w:pPr>
        <w:bidi/>
        <w:jc w:val="both"/>
        <w:rPr>
          <w:rFonts w:cs="David" w:hint="cs"/>
          <w:rtl/>
        </w:rPr>
      </w:pPr>
      <w:r>
        <w:rPr>
          <w:rFonts w:cs="David" w:hint="cs"/>
          <w:rtl/>
        </w:rPr>
        <w:tab/>
        <w:t xml:space="preserve">מדובר על חמישה אנשים. בתקציב הקודם אנחנו קיבלנו, על-פי רשותכם, 15 אנשים </w:t>
      </w:r>
      <w:r>
        <w:rPr>
          <w:rFonts w:cs="David"/>
          <w:rtl/>
        </w:rPr>
        <w:t>–</w:t>
      </w:r>
      <w:r>
        <w:rPr>
          <w:rFonts w:cs="David" w:hint="cs"/>
          <w:rtl/>
        </w:rPr>
        <w:t xml:space="preserve"> אלו האנשים מעמותות השיקום "</w:t>
      </w:r>
      <w:proofErr w:type="spellStart"/>
      <w:r>
        <w:rPr>
          <w:rFonts w:cs="David" w:hint="cs"/>
          <w:rtl/>
        </w:rPr>
        <w:t>אלווין</w:t>
      </w:r>
      <w:proofErr w:type="spellEnd"/>
      <w:r>
        <w:rPr>
          <w:rFonts w:cs="David" w:hint="cs"/>
          <w:rtl/>
        </w:rPr>
        <w:t xml:space="preserve">" ו"שקל". אנחנו רואים אותם בכל מיני תפקידים. כאן המדובר באנשים שהם מתנדבים, חלקם אפילו 20 שנה. יש אנשים בדפוס, יש אנשים ביחידת הסדרנים, יש אנשים ביחידות אחרות ברחבי הכנסת, ואני חושב שבימים האלה בפרט כולנו כבר מבינים שאנחנו כמעביד- ואני חושב שטוב שהכנסת תהיה המעביד המתקדם ביותר אבל בוודאי כמי שנושאים דגל ציבורי לפני המחנה הציבורי ואולי גם לפני שאר המעסיקים במשק </w:t>
      </w:r>
      <w:r>
        <w:rPr>
          <w:rFonts w:cs="David"/>
          <w:rtl/>
        </w:rPr>
        <w:t>–</w:t>
      </w:r>
      <w:r>
        <w:rPr>
          <w:rFonts w:cs="David" w:hint="cs"/>
          <w:rtl/>
        </w:rPr>
        <w:t xml:space="preserve"> זה דבר שאנחנו מאוד-מאוד גאים בו ואנחנו מבקשים כמובן את אישורכם. </w:t>
      </w:r>
    </w:p>
    <w:p w14:paraId="4BEE750E" w14:textId="77777777" w:rsidR="00903341" w:rsidRDefault="00903341" w:rsidP="00903341">
      <w:pPr>
        <w:bidi/>
        <w:jc w:val="both"/>
        <w:rPr>
          <w:rFonts w:cs="David" w:hint="cs"/>
          <w:rtl/>
        </w:rPr>
      </w:pPr>
    </w:p>
    <w:p w14:paraId="160D64F1" w14:textId="77777777" w:rsidR="00903341" w:rsidRDefault="00903341" w:rsidP="00903341">
      <w:pPr>
        <w:bidi/>
        <w:jc w:val="both"/>
        <w:rPr>
          <w:rFonts w:cs="David" w:hint="cs"/>
          <w:rtl/>
        </w:rPr>
      </w:pPr>
      <w:r>
        <w:rPr>
          <w:rFonts w:cs="David" w:hint="cs"/>
          <w:rtl/>
        </w:rPr>
        <w:tab/>
        <w:t xml:space="preserve">הדבר השני, יש לנו היום 33 עובדים בכנסת שחלקם נמצאים כאן חמש ושש שנים </w:t>
      </w:r>
      <w:r>
        <w:rPr>
          <w:rFonts w:cs="David"/>
          <w:rtl/>
        </w:rPr>
        <w:t>–</w:t>
      </w:r>
      <w:r>
        <w:rPr>
          <w:rFonts w:cs="David" w:hint="cs"/>
          <w:rtl/>
        </w:rPr>
        <w:t xml:space="preserve"> עורכי-דין, תחזוקנים, סדרנים, כל מיני אנשים בכל רחבי הכנסת </w:t>
      </w:r>
      <w:r>
        <w:rPr>
          <w:rFonts w:cs="David"/>
          <w:rtl/>
        </w:rPr>
        <w:t>–</w:t>
      </w:r>
      <w:r>
        <w:rPr>
          <w:rFonts w:cs="David" w:hint="cs"/>
          <w:rtl/>
        </w:rPr>
        <w:t xml:space="preserve"> כשהמשותף לכולם שהם לא עובדים קבועים. הם לא עובדים קבועים לא משום שהמשימה איננה קבועה אלא משום שהם אישית התקבלו כאן באופן שנעשה על בסיס עבודה בלתי צמיתה, כלומר עבודה לא קבועה.</w:t>
      </w:r>
    </w:p>
    <w:p w14:paraId="1AE636A3"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0CCAD0D4" w14:textId="77777777" w:rsidR="00903341" w:rsidRDefault="00903341" w:rsidP="00903341">
      <w:pPr>
        <w:bidi/>
        <w:jc w:val="both"/>
        <w:rPr>
          <w:rFonts w:cs="David" w:hint="cs"/>
          <w:u w:val="single"/>
          <w:rtl/>
        </w:rPr>
      </w:pPr>
    </w:p>
    <w:p w14:paraId="5BB9FEAD" w14:textId="77777777" w:rsidR="00903341" w:rsidRDefault="00903341" w:rsidP="00903341">
      <w:pPr>
        <w:bidi/>
        <w:jc w:val="both"/>
        <w:rPr>
          <w:rFonts w:cs="David" w:hint="cs"/>
          <w:rtl/>
        </w:rPr>
      </w:pPr>
      <w:r>
        <w:rPr>
          <w:rFonts w:cs="David" w:hint="cs"/>
          <w:rtl/>
        </w:rPr>
        <w:tab/>
        <w:t>הם היו עובדי קבלן?</w:t>
      </w:r>
    </w:p>
    <w:p w14:paraId="096C0C64"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11240E21" w14:textId="77777777" w:rsidR="00903341" w:rsidRDefault="00903341" w:rsidP="00903341">
      <w:pPr>
        <w:bidi/>
        <w:jc w:val="both"/>
        <w:rPr>
          <w:rFonts w:cs="David" w:hint="cs"/>
          <w:rtl/>
        </w:rPr>
      </w:pPr>
    </w:p>
    <w:p w14:paraId="2F3ECB80" w14:textId="77777777" w:rsidR="00903341" w:rsidRDefault="00903341" w:rsidP="00903341">
      <w:pPr>
        <w:bidi/>
        <w:jc w:val="both"/>
        <w:rPr>
          <w:rFonts w:cs="David" w:hint="cs"/>
          <w:rtl/>
        </w:rPr>
      </w:pPr>
      <w:r>
        <w:rPr>
          <w:rFonts w:cs="David" w:hint="cs"/>
          <w:rtl/>
        </w:rPr>
        <w:tab/>
        <w:t xml:space="preserve">לא, לא. אולי יש מהם שהתחילו כעובדי קבלן, אני לא רוצה לומר מבלי שאני יודע את זה, אבל יש פה אפילו יועצים משפטיים </w:t>
      </w:r>
      <w:r>
        <w:rPr>
          <w:rFonts w:cs="David"/>
          <w:rtl/>
        </w:rPr>
        <w:t>–</w:t>
      </w:r>
      <w:r>
        <w:rPr>
          <w:rFonts w:cs="David" w:hint="cs"/>
          <w:rtl/>
        </w:rPr>
        <w:t xml:space="preserve"> כלומר עוזרים משפטיים בלשכה המשפטית, אנשים שנמצאים פה חמש ושש שנים </w:t>
      </w:r>
      <w:r>
        <w:rPr>
          <w:rFonts w:cs="David"/>
          <w:rtl/>
        </w:rPr>
        <w:t>–</w:t>
      </w:r>
      <w:r>
        <w:rPr>
          <w:rFonts w:cs="David" w:hint="cs"/>
          <w:rtl/>
        </w:rPr>
        <w:t xml:space="preserve"> אנחנו חושבים שזה צודק להסדיר את מעמדם ולשם כך להגדיל את שיא כוח-האדם של הכנסת כדי שהעובדים הללו, שהם עובדים לצד עמיתיהם הקבועים, יזכו גם כן בקביעות. זה דבר שאנחנו עושים אותו שלא לבקשת הוועד אפילו.</w:t>
      </w:r>
    </w:p>
    <w:p w14:paraId="1711BA3B"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E221CE9" w14:textId="77777777" w:rsidR="00903341" w:rsidRDefault="00903341" w:rsidP="00903341">
      <w:pPr>
        <w:bidi/>
        <w:jc w:val="both"/>
        <w:rPr>
          <w:rFonts w:cs="David" w:hint="cs"/>
          <w:u w:val="single"/>
          <w:rtl/>
        </w:rPr>
      </w:pPr>
    </w:p>
    <w:p w14:paraId="1DBBE852" w14:textId="77777777" w:rsidR="00903341" w:rsidRDefault="00903341" w:rsidP="00903341">
      <w:pPr>
        <w:bidi/>
        <w:jc w:val="both"/>
        <w:rPr>
          <w:rFonts w:cs="David" w:hint="cs"/>
          <w:rtl/>
        </w:rPr>
      </w:pPr>
      <w:r>
        <w:rPr>
          <w:rFonts w:cs="David" w:hint="cs"/>
          <w:rtl/>
        </w:rPr>
        <w:tab/>
        <w:t xml:space="preserve">מבחינת תנאים אתם נותנים להם רטרואקטיבית? </w:t>
      </w:r>
    </w:p>
    <w:p w14:paraId="4CCC44D1"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5378D426" w14:textId="77777777" w:rsidR="00903341" w:rsidRDefault="00903341" w:rsidP="00903341">
      <w:pPr>
        <w:bidi/>
        <w:jc w:val="both"/>
        <w:rPr>
          <w:rFonts w:cs="David" w:hint="cs"/>
          <w:rtl/>
        </w:rPr>
      </w:pPr>
    </w:p>
    <w:p w14:paraId="5D6FA7EB" w14:textId="77777777" w:rsidR="00903341" w:rsidRDefault="00903341" w:rsidP="00903341">
      <w:pPr>
        <w:bidi/>
        <w:jc w:val="both"/>
        <w:rPr>
          <w:rFonts w:cs="David" w:hint="cs"/>
          <w:rtl/>
        </w:rPr>
      </w:pPr>
      <w:r>
        <w:rPr>
          <w:rFonts w:cs="David" w:hint="cs"/>
          <w:rtl/>
        </w:rPr>
        <w:tab/>
        <w:t xml:space="preserve">לא, זה מהיום. </w:t>
      </w:r>
    </w:p>
    <w:p w14:paraId="1F89D4B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05B22B01" w14:textId="77777777" w:rsidR="00903341" w:rsidRDefault="00903341" w:rsidP="00903341">
      <w:pPr>
        <w:bidi/>
        <w:jc w:val="both"/>
        <w:rPr>
          <w:rFonts w:cs="David" w:hint="cs"/>
          <w:u w:val="single"/>
          <w:rtl/>
        </w:rPr>
      </w:pPr>
    </w:p>
    <w:p w14:paraId="1F287385" w14:textId="77777777" w:rsidR="00903341" w:rsidRDefault="00903341" w:rsidP="00903341">
      <w:pPr>
        <w:bidi/>
        <w:jc w:val="both"/>
        <w:rPr>
          <w:rFonts w:cs="David" w:hint="cs"/>
          <w:rtl/>
        </w:rPr>
      </w:pPr>
      <w:r>
        <w:rPr>
          <w:rFonts w:cs="David" w:hint="cs"/>
          <w:rtl/>
        </w:rPr>
        <w:tab/>
        <w:t xml:space="preserve">למה? </w:t>
      </w:r>
    </w:p>
    <w:p w14:paraId="6DE48AF5"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73B3CA71" w14:textId="77777777" w:rsidR="00903341" w:rsidRDefault="00903341" w:rsidP="00903341">
      <w:pPr>
        <w:bidi/>
        <w:jc w:val="both"/>
        <w:rPr>
          <w:rFonts w:cs="David" w:hint="cs"/>
          <w:rtl/>
        </w:rPr>
      </w:pPr>
    </w:p>
    <w:p w14:paraId="536A518D" w14:textId="77777777" w:rsidR="00903341" w:rsidRDefault="00903341" w:rsidP="00903341">
      <w:pPr>
        <w:bidi/>
        <w:jc w:val="both"/>
        <w:rPr>
          <w:rFonts w:cs="David" w:hint="cs"/>
          <w:rtl/>
        </w:rPr>
      </w:pPr>
      <w:r>
        <w:rPr>
          <w:rFonts w:cs="David" w:hint="cs"/>
          <w:rtl/>
        </w:rPr>
        <w:tab/>
        <w:t xml:space="preserve">יש לנו אנשים שנמצאים במצב שכל שנה חתמו איתם חוזה מחדש. חבר הכנסת מולה, אנחנו נמצאים עכשיו בדצמבר. מסתובבים פה 33 עובדים שלא יודעים האם החוזה שלהם יאושר או לא, יוארך או לא, ובכל שנה הם צריכים לפחד מחדש, בכל שנה הם צריכים לחשוש מחדש </w:t>
      </w:r>
      <w:r>
        <w:rPr>
          <w:rFonts w:cs="David"/>
          <w:rtl/>
        </w:rPr>
        <w:t>–</w:t>
      </w:r>
      <w:r>
        <w:rPr>
          <w:rFonts w:cs="David" w:hint="cs"/>
          <w:rtl/>
        </w:rPr>
        <w:t xml:space="preserve"> לקחת משכנתה, לא לקחת משכנתה </w:t>
      </w:r>
      <w:r>
        <w:rPr>
          <w:rFonts w:cs="David"/>
          <w:rtl/>
        </w:rPr>
        <w:t>–</w:t>
      </w:r>
      <w:r>
        <w:rPr>
          <w:rFonts w:cs="David" w:hint="cs"/>
          <w:rtl/>
        </w:rPr>
        <w:t xml:space="preserve"> ולכן אנחנו מבקשים את אישורכם להגדיל לשם כך את שיא כוח-האדם. זו בעצם ההגדלה המסיבית של שיא כוח-האדם בכנסת שאנחנו מבקשים.</w:t>
      </w:r>
    </w:p>
    <w:p w14:paraId="30C77BD8" w14:textId="77777777" w:rsidR="00903341" w:rsidRDefault="00903341" w:rsidP="00903341">
      <w:pPr>
        <w:bidi/>
        <w:jc w:val="both"/>
        <w:rPr>
          <w:rFonts w:cs="David" w:hint="cs"/>
          <w:rtl/>
        </w:rPr>
      </w:pPr>
    </w:p>
    <w:p w14:paraId="6FE6DD57" w14:textId="77777777" w:rsidR="00903341" w:rsidRDefault="00903341" w:rsidP="00903341">
      <w:pPr>
        <w:bidi/>
        <w:jc w:val="both"/>
        <w:rPr>
          <w:rFonts w:cs="David" w:hint="cs"/>
          <w:rtl/>
        </w:rPr>
      </w:pPr>
      <w:r>
        <w:rPr>
          <w:rFonts w:cs="David" w:hint="cs"/>
          <w:rtl/>
        </w:rPr>
        <w:tab/>
        <w:t>הדבר הבא הוא סעיפי העדפה מתקנת, והדבר נוגע בעיקר לערבים ולבני העדה האתיופית. אלו לא רק הבטחות אלא אנחנו כבר פרסמנו מכרז וקלטנו רכזת ועדות ערביה, אנחנו עכשיו במכרז חיצוני גם כן לקליטת רכז ועדות ערבי. אנחנו גם צבענו מכרזים לאתיופים כי כך החוק מאפשר לנו ומחייב אותנו, ואנחנו חושבים שאנחנו צריכים לשמש דוגמה לכל הסקטור הציבורי בהבאת יחס העובדים בתוך הכנסת ליחס המגזרים והעדות באוכלוסייה.</w:t>
      </w:r>
    </w:p>
    <w:p w14:paraId="06C64493"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7F417984" w14:textId="77777777" w:rsidR="00903341" w:rsidRDefault="00903341" w:rsidP="00903341">
      <w:pPr>
        <w:bidi/>
        <w:jc w:val="both"/>
        <w:rPr>
          <w:rFonts w:cs="David" w:hint="cs"/>
          <w:rtl/>
        </w:rPr>
      </w:pPr>
    </w:p>
    <w:p w14:paraId="0DDFAD0D" w14:textId="77777777" w:rsidR="00903341" w:rsidRDefault="00903341" w:rsidP="00903341">
      <w:pPr>
        <w:bidi/>
        <w:jc w:val="both"/>
        <w:rPr>
          <w:rFonts w:cs="David" w:hint="cs"/>
          <w:rtl/>
        </w:rPr>
      </w:pPr>
      <w:r>
        <w:rPr>
          <w:rFonts w:cs="David" w:hint="cs"/>
          <w:rtl/>
        </w:rPr>
        <w:tab/>
        <w:t>בהתאם להעדפה מתקנת.</w:t>
      </w:r>
    </w:p>
    <w:p w14:paraId="58FE7502"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34DBAACA" w14:textId="77777777" w:rsidR="00903341" w:rsidRDefault="00903341" w:rsidP="00903341">
      <w:pPr>
        <w:bidi/>
        <w:jc w:val="both"/>
        <w:rPr>
          <w:rFonts w:cs="David" w:hint="cs"/>
          <w:rtl/>
        </w:rPr>
      </w:pPr>
    </w:p>
    <w:p w14:paraId="6A33D1C9" w14:textId="77777777" w:rsidR="00903341" w:rsidRDefault="00903341" w:rsidP="00903341">
      <w:pPr>
        <w:bidi/>
        <w:jc w:val="both"/>
        <w:rPr>
          <w:rFonts w:cs="David" w:hint="cs"/>
          <w:rtl/>
        </w:rPr>
      </w:pPr>
      <w:r>
        <w:rPr>
          <w:rFonts w:cs="David" w:hint="cs"/>
          <w:rtl/>
        </w:rPr>
        <w:tab/>
        <w:t xml:space="preserve">בהתאם להעדפה מתקנת, כפי שמדבר החוק. </w:t>
      </w:r>
    </w:p>
    <w:p w14:paraId="6103F405"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B54226" w14:textId="77777777" w:rsidR="00903341" w:rsidRDefault="00903341" w:rsidP="00903341">
      <w:pPr>
        <w:bidi/>
        <w:jc w:val="both"/>
        <w:rPr>
          <w:rFonts w:cs="David" w:hint="cs"/>
          <w:rtl/>
        </w:rPr>
      </w:pPr>
    </w:p>
    <w:p w14:paraId="17B79FF2" w14:textId="77777777" w:rsidR="00903341" w:rsidRDefault="00903341" w:rsidP="00903341">
      <w:pPr>
        <w:bidi/>
        <w:jc w:val="both"/>
        <w:rPr>
          <w:rFonts w:cs="David" w:hint="cs"/>
          <w:rtl/>
        </w:rPr>
      </w:pPr>
      <w:r>
        <w:rPr>
          <w:rFonts w:cs="David" w:hint="cs"/>
          <w:rtl/>
        </w:rPr>
        <w:tab/>
        <w:t>האם הצביעה היא לערבים או למיעוטים?</w:t>
      </w:r>
    </w:p>
    <w:p w14:paraId="7A7FCF5E"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14433BCB" w14:textId="77777777" w:rsidR="00903341" w:rsidRDefault="00903341" w:rsidP="00903341">
      <w:pPr>
        <w:bidi/>
        <w:jc w:val="both"/>
        <w:rPr>
          <w:rFonts w:cs="David" w:hint="cs"/>
          <w:rtl/>
        </w:rPr>
      </w:pPr>
    </w:p>
    <w:p w14:paraId="72598AEC" w14:textId="77777777" w:rsidR="00903341" w:rsidRDefault="00903341" w:rsidP="00903341">
      <w:pPr>
        <w:bidi/>
        <w:jc w:val="both"/>
        <w:rPr>
          <w:rFonts w:cs="David" w:hint="cs"/>
          <w:rtl/>
        </w:rPr>
      </w:pPr>
      <w:r>
        <w:rPr>
          <w:rFonts w:cs="David" w:hint="cs"/>
          <w:rtl/>
        </w:rPr>
        <w:tab/>
        <w:t xml:space="preserve">יש צביעה ספציפית לערבים. ערבי בחוק כולל גם דרוזי, גם מוסלמי, גם נוצרי, מי שבן הלאום הערבי. </w:t>
      </w:r>
    </w:p>
    <w:p w14:paraId="70337811" w14:textId="77777777" w:rsidR="00903341" w:rsidRDefault="00903341" w:rsidP="00903341">
      <w:pPr>
        <w:bidi/>
        <w:jc w:val="both"/>
        <w:rPr>
          <w:rFonts w:cs="David" w:hint="cs"/>
          <w:rtl/>
        </w:rPr>
      </w:pPr>
    </w:p>
    <w:p w14:paraId="01921998"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CEC819B" w14:textId="77777777" w:rsidR="00903341" w:rsidRDefault="00903341" w:rsidP="00903341">
      <w:pPr>
        <w:bidi/>
        <w:jc w:val="both"/>
        <w:rPr>
          <w:rFonts w:cs="David" w:hint="cs"/>
          <w:rtl/>
        </w:rPr>
      </w:pPr>
    </w:p>
    <w:p w14:paraId="783509A6" w14:textId="77777777" w:rsidR="00903341" w:rsidRDefault="00903341" w:rsidP="00903341">
      <w:pPr>
        <w:bidi/>
        <w:jc w:val="both"/>
        <w:rPr>
          <w:rFonts w:cs="David" w:hint="cs"/>
          <w:rtl/>
        </w:rPr>
      </w:pPr>
      <w:r>
        <w:rPr>
          <w:rFonts w:cs="David" w:hint="cs"/>
          <w:rtl/>
        </w:rPr>
        <w:tab/>
        <w:t xml:space="preserve">הדרוזים הם לא ערבים. </w:t>
      </w:r>
    </w:p>
    <w:p w14:paraId="25C011A7"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54720052" w14:textId="77777777" w:rsidR="00903341" w:rsidRDefault="00903341" w:rsidP="00903341">
      <w:pPr>
        <w:bidi/>
        <w:jc w:val="both"/>
        <w:rPr>
          <w:rFonts w:cs="David" w:hint="cs"/>
          <w:rtl/>
        </w:rPr>
      </w:pPr>
    </w:p>
    <w:p w14:paraId="34831CA9" w14:textId="77777777" w:rsidR="00903341" w:rsidRDefault="00903341" w:rsidP="00903341">
      <w:pPr>
        <w:bidi/>
        <w:jc w:val="both"/>
        <w:rPr>
          <w:rFonts w:cs="David" w:hint="cs"/>
          <w:rtl/>
        </w:rPr>
      </w:pPr>
      <w:r>
        <w:rPr>
          <w:rFonts w:cs="David" w:hint="cs"/>
          <w:rtl/>
        </w:rPr>
        <w:tab/>
        <w:t xml:space="preserve">החוק מגדיר את זה בצורה מאוד-מאוד ברורה. הדרוזים בחוק נקראים ערבים. </w:t>
      </w:r>
    </w:p>
    <w:p w14:paraId="24EF5530"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CA3EB75" w14:textId="77777777" w:rsidR="00903341" w:rsidRDefault="00903341" w:rsidP="00903341">
      <w:pPr>
        <w:bidi/>
        <w:jc w:val="both"/>
        <w:rPr>
          <w:rFonts w:cs="David" w:hint="cs"/>
          <w:u w:val="single"/>
          <w:rtl/>
        </w:rPr>
      </w:pPr>
    </w:p>
    <w:p w14:paraId="078C92E4" w14:textId="77777777" w:rsidR="00903341" w:rsidRDefault="00903341" w:rsidP="00903341">
      <w:pPr>
        <w:bidi/>
        <w:jc w:val="both"/>
        <w:rPr>
          <w:rFonts w:cs="David" w:hint="cs"/>
          <w:rtl/>
        </w:rPr>
      </w:pPr>
      <w:r>
        <w:rPr>
          <w:rFonts w:cs="David" w:hint="cs"/>
          <w:rtl/>
        </w:rPr>
        <w:tab/>
        <w:t xml:space="preserve">על-פי החוק. </w:t>
      </w:r>
    </w:p>
    <w:p w14:paraId="36EBEED3"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1435DEC2" w14:textId="77777777" w:rsidR="00903341" w:rsidRDefault="00903341" w:rsidP="00903341">
      <w:pPr>
        <w:bidi/>
        <w:jc w:val="both"/>
        <w:rPr>
          <w:rFonts w:cs="David" w:hint="cs"/>
          <w:rtl/>
        </w:rPr>
      </w:pPr>
    </w:p>
    <w:p w14:paraId="71AF849A" w14:textId="77777777" w:rsidR="00903341" w:rsidRDefault="00903341" w:rsidP="00903341">
      <w:pPr>
        <w:bidi/>
        <w:jc w:val="both"/>
        <w:rPr>
          <w:rFonts w:cs="David" w:hint="cs"/>
          <w:rtl/>
        </w:rPr>
      </w:pPr>
      <w:r>
        <w:rPr>
          <w:rFonts w:cs="David" w:hint="cs"/>
          <w:rtl/>
        </w:rPr>
        <w:tab/>
        <w:t xml:space="preserve">על-פי החוק. אני קטונתי מלהיכנס להגדרות האלה. </w:t>
      </w:r>
    </w:p>
    <w:p w14:paraId="757EF6C3" w14:textId="77777777" w:rsidR="00903341" w:rsidRDefault="00903341" w:rsidP="00903341">
      <w:pPr>
        <w:bidi/>
        <w:jc w:val="both"/>
        <w:rPr>
          <w:rFonts w:cs="David" w:hint="cs"/>
          <w:rtl/>
        </w:rPr>
      </w:pPr>
    </w:p>
    <w:p w14:paraId="22CD898F" w14:textId="77777777" w:rsidR="00903341" w:rsidRDefault="00903341" w:rsidP="0090334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222EA06" w14:textId="77777777" w:rsidR="00903341" w:rsidRDefault="00903341" w:rsidP="00903341">
      <w:pPr>
        <w:bidi/>
        <w:jc w:val="both"/>
        <w:rPr>
          <w:rFonts w:cs="David" w:hint="cs"/>
          <w:rtl/>
        </w:rPr>
      </w:pPr>
    </w:p>
    <w:p w14:paraId="5078AF10" w14:textId="77777777" w:rsidR="00903341" w:rsidRDefault="00903341" w:rsidP="00903341">
      <w:pPr>
        <w:bidi/>
        <w:jc w:val="both"/>
        <w:rPr>
          <w:rFonts w:cs="David" w:hint="cs"/>
          <w:rtl/>
        </w:rPr>
      </w:pPr>
      <w:r>
        <w:rPr>
          <w:rFonts w:cs="David" w:hint="cs"/>
          <w:rtl/>
        </w:rPr>
        <w:tab/>
        <w:t xml:space="preserve">אם אני זוכר נכון, החוק מדבר על בני מיעוטים, לא מדבר על ערבים. </w:t>
      </w:r>
    </w:p>
    <w:p w14:paraId="40E0CC35"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0B06ED77" w14:textId="77777777" w:rsidR="00903341" w:rsidRDefault="00903341" w:rsidP="00903341">
      <w:pPr>
        <w:bidi/>
        <w:jc w:val="both"/>
        <w:rPr>
          <w:rFonts w:cs="David" w:hint="cs"/>
          <w:rtl/>
        </w:rPr>
      </w:pPr>
    </w:p>
    <w:p w14:paraId="23D0AA66" w14:textId="77777777" w:rsidR="00903341" w:rsidRDefault="00903341" w:rsidP="00903341">
      <w:pPr>
        <w:bidi/>
        <w:jc w:val="both"/>
        <w:rPr>
          <w:rFonts w:cs="David" w:hint="cs"/>
          <w:rtl/>
        </w:rPr>
      </w:pPr>
      <w:r>
        <w:rPr>
          <w:rFonts w:cs="David" w:hint="cs"/>
          <w:rtl/>
        </w:rPr>
        <w:tab/>
        <w:t xml:space="preserve">הוא לא מדבר על בני מיעוטים. בני המיעוט הערבי. </w:t>
      </w:r>
    </w:p>
    <w:p w14:paraId="1725DF6D"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22F9204E" w14:textId="77777777" w:rsidR="00903341" w:rsidRDefault="00903341" w:rsidP="00903341">
      <w:pPr>
        <w:bidi/>
        <w:jc w:val="both"/>
        <w:rPr>
          <w:rFonts w:cs="David" w:hint="cs"/>
          <w:u w:val="single"/>
          <w:rtl/>
        </w:rPr>
      </w:pPr>
    </w:p>
    <w:p w14:paraId="4A5923A8" w14:textId="77777777" w:rsidR="00903341" w:rsidRDefault="00903341" w:rsidP="00903341">
      <w:pPr>
        <w:bidi/>
        <w:jc w:val="both"/>
        <w:rPr>
          <w:rFonts w:cs="David" w:hint="cs"/>
          <w:rtl/>
        </w:rPr>
      </w:pPr>
      <w:r>
        <w:rPr>
          <w:rFonts w:cs="David" w:hint="cs"/>
          <w:rtl/>
        </w:rPr>
        <w:tab/>
        <w:t xml:space="preserve">ככה כתוב, והדרוזים הם ערבים. </w:t>
      </w:r>
    </w:p>
    <w:p w14:paraId="58B9BD45"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689EE6B7" w14:textId="77777777" w:rsidR="00903341" w:rsidRDefault="00903341" w:rsidP="00903341">
      <w:pPr>
        <w:bidi/>
        <w:jc w:val="both"/>
        <w:rPr>
          <w:rFonts w:cs="David" w:hint="cs"/>
          <w:rtl/>
        </w:rPr>
      </w:pPr>
    </w:p>
    <w:p w14:paraId="3305F4D7" w14:textId="77777777" w:rsidR="00903341" w:rsidRDefault="00903341" w:rsidP="00903341">
      <w:pPr>
        <w:bidi/>
        <w:jc w:val="both"/>
        <w:rPr>
          <w:rFonts w:cs="David" w:hint="cs"/>
          <w:rtl/>
        </w:rPr>
      </w:pPr>
      <w:r>
        <w:rPr>
          <w:rFonts w:cs="David" w:hint="cs"/>
          <w:rtl/>
        </w:rPr>
        <w:tab/>
        <w:t xml:space="preserve">יש </w:t>
      </w:r>
      <w:proofErr w:type="spellStart"/>
      <w:r>
        <w:rPr>
          <w:rFonts w:cs="David" w:hint="cs"/>
          <w:rtl/>
        </w:rPr>
        <w:t>שייח'ים</w:t>
      </w:r>
      <w:proofErr w:type="spellEnd"/>
      <w:r>
        <w:rPr>
          <w:rFonts w:cs="David" w:hint="cs"/>
          <w:rtl/>
        </w:rPr>
        <w:t xml:space="preserve"> אצל הדרוזים שאומרים אנחנו ערבים. יש חלק במגזר הדרוזי שאומר אנחנו דרוזים, אנחנו לא ערבים. </w:t>
      </w:r>
    </w:p>
    <w:p w14:paraId="068EA756"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B64FCE" w14:textId="77777777" w:rsidR="00903341" w:rsidRDefault="00903341" w:rsidP="00903341">
      <w:pPr>
        <w:bidi/>
        <w:jc w:val="both"/>
        <w:rPr>
          <w:rFonts w:cs="David" w:hint="cs"/>
          <w:rtl/>
        </w:rPr>
      </w:pPr>
    </w:p>
    <w:p w14:paraId="52206934" w14:textId="77777777" w:rsidR="00903341" w:rsidRDefault="00903341" w:rsidP="00903341">
      <w:pPr>
        <w:bidi/>
        <w:jc w:val="both"/>
        <w:rPr>
          <w:rFonts w:cs="David" w:hint="cs"/>
          <w:rtl/>
        </w:rPr>
      </w:pPr>
      <w:r>
        <w:rPr>
          <w:rFonts w:cs="David" w:hint="cs"/>
          <w:rtl/>
        </w:rPr>
        <w:tab/>
        <w:t xml:space="preserve">נכון. </w:t>
      </w:r>
    </w:p>
    <w:p w14:paraId="4070C1CA" w14:textId="77777777" w:rsidR="00903341" w:rsidRDefault="00903341" w:rsidP="00903341">
      <w:pPr>
        <w:keepNext/>
        <w:bidi/>
        <w:jc w:val="both"/>
        <w:rPr>
          <w:rFonts w:cs="David" w:hint="cs"/>
          <w:rtl/>
        </w:rPr>
      </w:pPr>
    </w:p>
    <w:p w14:paraId="40C72A50"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33AF274A" w14:textId="77777777" w:rsidR="00903341" w:rsidRDefault="00903341" w:rsidP="00903341">
      <w:pPr>
        <w:bidi/>
        <w:jc w:val="both"/>
        <w:rPr>
          <w:rFonts w:cs="David" w:hint="cs"/>
          <w:rtl/>
        </w:rPr>
      </w:pPr>
    </w:p>
    <w:p w14:paraId="61830EC2" w14:textId="77777777" w:rsidR="00903341" w:rsidRDefault="00903341" w:rsidP="00903341">
      <w:pPr>
        <w:bidi/>
        <w:jc w:val="both"/>
        <w:rPr>
          <w:rFonts w:cs="David" w:hint="cs"/>
          <w:rtl/>
        </w:rPr>
      </w:pPr>
      <w:r>
        <w:rPr>
          <w:rFonts w:cs="David" w:hint="cs"/>
          <w:rtl/>
        </w:rPr>
        <w:tab/>
        <w:t>למשל, חבר הכנסת מגלי והבה אומר שהוא דרוזי ולא ערבי.</w:t>
      </w:r>
    </w:p>
    <w:p w14:paraId="7BDA1040"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AE570A" w14:textId="77777777" w:rsidR="00903341" w:rsidRDefault="00903341" w:rsidP="00903341">
      <w:pPr>
        <w:bidi/>
        <w:jc w:val="both"/>
        <w:rPr>
          <w:rFonts w:cs="David" w:hint="cs"/>
          <w:rtl/>
        </w:rPr>
      </w:pPr>
    </w:p>
    <w:p w14:paraId="764E1B22" w14:textId="77777777" w:rsidR="00903341" w:rsidRDefault="00903341" w:rsidP="00903341">
      <w:pPr>
        <w:bidi/>
        <w:jc w:val="both"/>
        <w:rPr>
          <w:rFonts w:cs="David" w:hint="cs"/>
          <w:rtl/>
        </w:rPr>
      </w:pPr>
      <w:r>
        <w:rPr>
          <w:rFonts w:cs="David" w:hint="cs"/>
          <w:rtl/>
        </w:rPr>
        <w:tab/>
        <w:t xml:space="preserve">נכון. לא רק הוא. </w:t>
      </w:r>
    </w:p>
    <w:p w14:paraId="2D73D4F9" w14:textId="77777777" w:rsidR="00903341" w:rsidRDefault="00903341" w:rsidP="00903341">
      <w:pPr>
        <w:keepNext/>
        <w:bidi/>
        <w:jc w:val="both"/>
        <w:rPr>
          <w:rFonts w:cs="David" w:hint="cs"/>
          <w:u w:val="single"/>
          <w:rtl/>
        </w:rPr>
      </w:pPr>
      <w:r>
        <w:rPr>
          <w:rFonts w:cs="David"/>
          <w:rtl/>
        </w:rPr>
        <w:br/>
      </w:r>
      <w:r w:rsidRPr="002A0CE7">
        <w:rPr>
          <w:rFonts w:cs="David" w:hint="cs"/>
          <w:u w:val="single"/>
          <w:rtl/>
        </w:rPr>
        <w:t>יושב-ראש הכנסת ראובן (רובי) ריבלין:</w:t>
      </w:r>
    </w:p>
    <w:p w14:paraId="4FBE2468" w14:textId="77777777" w:rsidR="00903341" w:rsidRDefault="00903341" w:rsidP="00903341">
      <w:pPr>
        <w:bidi/>
        <w:jc w:val="both"/>
        <w:rPr>
          <w:rFonts w:cs="David" w:hint="cs"/>
          <w:rtl/>
        </w:rPr>
      </w:pPr>
    </w:p>
    <w:p w14:paraId="4C877C5A" w14:textId="77777777" w:rsidR="00903341" w:rsidRDefault="00903341" w:rsidP="00903341">
      <w:pPr>
        <w:bidi/>
        <w:jc w:val="both"/>
        <w:rPr>
          <w:rFonts w:cs="David" w:hint="cs"/>
          <w:rtl/>
        </w:rPr>
      </w:pPr>
      <w:r>
        <w:rPr>
          <w:rFonts w:cs="David" w:hint="cs"/>
          <w:rtl/>
        </w:rPr>
        <w:tab/>
        <w:t xml:space="preserve">יש עוד. השייח'. </w:t>
      </w:r>
    </w:p>
    <w:p w14:paraId="04BA68FB"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E5A2851" w14:textId="77777777" w:rsidR="00903341" w:rsidRDefault="00903341" w:rsidP="00903341">
      <w:pPr>
        <w:bidi/>
        <w:jc w:val="both"/>
        <w:rPr>
          <w:rFonts w:cs="David" w:hint="cs"/>
          <w:rtl/>
        </w:rPr>
      </w:pPr>
    </w:p>
    <w:p w14:paraId="63C9A209" w14:textId="77777777" w:rsidR="00903341" w:rsidRDefault="00903341" w:rsidP="00903341">
      <w:pPr>
        <w:bidi/>
        <w:jc w:val="both"/>
        <w:rPr>
          <w:rFonts w:cs="David" w:hint="cs"/>
          <w:rtl/>
        </w:rPr>
      </w:pPr>
      <w:r>
        <w:rPr>
          <w:rFonts w:cs="David" w:hint="cs"/>
          <w:rtl/>
        </w:rPr>
        <w:tab/>
        <w:t xml:space="preserve">לא. אני לא בטוח בכלל. </w:t>
      </w:r>
    </w:p>
    <w:p w14:paraId="495A21CA"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21CF1927" w14:textId="77777777" w:rsidR="00903341" w:rsidRDefault="00903341" w:rsidP="00903341">
      <w:pPr>
        <w:bidi/>
        <w:jc w:val="both"/>
        <w:rPr>
          <w:rFonts w:cs="David" w:hint="cs"/>
          <w:rtl/>
        </w:rPr>
      </w:pPr>
    </w:p>
    <w:p w14:paraId="2104ADAF" w14:textId="77777777" w:rsidR="00903341" w:rsidRDefault="00903341" w:rsidP="00903341">
      <w:pPr>
        <w:bidi/>
        <w:jc w:val="both"/>
        <w:rPr>
          <w:rFonts w:cs="David" w:hint="cs"/>
          <w:rtl/>
        </w:rPr>
      </w:pPr>
      <w:r>
        <w:rPr>
          <w:rFonts w:cs="David" w:hint="cs"/>
          <w:rtl/>
        </w:rPr>
        <w:tab/>
        <w:t xml:space="preserve">היושב-ראש, מבחינת החוק </w:t>
      </w:r>
      <w:r>
        <w:rPr>
          <w:rFonts w:cs="David"/>
          <w:rtl/>
        </w:rPr>
        <w:t>–</w:t>
      </w:r>
      <w:r>
        <w:rPr>
          <w:rFonts w:cs="David" w:hint="cs"/>
          <w:rtl/>
        </w:rPr>
        <w:t xml:space="preserve"> אנחנו כפופים לאותם חוקים של שירות המדינה.</w:t>
      </w:r>
    </w:p>
    <w:p w14:paraId="4B87D51C"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5077867" w14:textId="77777777" w:rsidR="00903341" w:rsidRDefault="00903341" w:rsidP="00903341">
      <w:pPr>
        <w:bidi/>
        <w:jc w:val="both"/>
        <w:rPr>
          <w:rFonts w:cs="David" w:hint="cs"/>
          <w:rtl/>
        </w:rPr>
      </w:pPr>
    </w:p>
    <w:p w14:paraId="7AA2CA1A" w14:textId="77777777" w:rsidR="00903341" w:rsidRDefault="00903341" w:rsidP="00903341">
      <w:pPr>
        <w:bidi/>
        <w:jc w:val="both"/>
        <w:rPr>
          <w:rFonts w:cs="David" w:hint="cs"/>
          <w:rtl/>
        </w:rPr>
      </w:pPr>
      <w:r>
        <w:rPr>
          <w:rFonts w:cs="David" w:hint="cs"/>
          <w:rtl/>
        </w:rPr>
        <w:tab/>
        <w:t>זאת אומרת, לתפקידים האלה יכולים להיבחר גם דרוזים?</w:t>
      </w:r>
    </w:p>
    <w:p w14:paraId="52303A9C"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1F45538E" w14:textId="77777777" w:rsidR="00903341" w:rsidRDefault="00903341" w:rsidP="00903341">
      <w:pPr>
        <w:bidi/>
        <w:jc w:val="both"/>
        <w:rPr>
          <w:rFonts w:cs="David" w:hint="cs"/>
          <w:rtl/>
        </w:rPr>
      </w:pPr>
    </w:p>
    <w:p w14:paraId="41A3431B" w14:textId="77777777" w:rsidR="00903341" w:rsidRDefault="00903341" w:rsidP="00903341">
      <w:pPr>
        <w:bidi/>
        <w:jc w:val="both"/>
        <w:rPr>
          <w:rFonts w:cs="David" w:hint="cs"/>
          <w:rtl/>
        </w:rPr>
      </w:pPr>
      <w:r>
        <w:rPr>
          <w:rFonts w:cs="David" w:hint="cs"/>
          <w:rtl/>
        </w:rPr>
        <w:tab/>
        <w:t xml:space="preserve">נכון. </w:t>
      </w:r>
    </w:p>
    <w:p w14:paraId="2F523874"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04C8539" w14:textId="77777777" w:rsidR="00903341" w:rsidRDefault="00903341" w:rsidP="00903341">
      <w:pPr>
        <w:bidi/>
        <w:jc w:val="both"/>
        <w:rPr>
          <w:rFonts w:cs="David" w:hint="cs"/>
          <w:rtl/>
        </w:rPr>
      </w:pPr>
    </w:p>
    <w:p w14:paraId="129F8F56" w14:textId="77777777" w:rsidR="00903341" w:rsidRDefault="00903341" w:rsidP="00903341">
      <w:pPr>
        <w:bidi/>
        <w:jc w:val="both"/>
        <w:rPr>
          <w:rFonts w:cs="David" w:hint="cs"/>
          <w:rtl/>
        </w:rPr>
      </w:pPr>
      <w:r>
        <w:rPr>
          <w:rFonts w:cs="David" w:hint="cs"/>
          <w:rtl/>
        </w:rPr>
        <w:tab/>
        <w:t xml:space="preserve">גם דרוזים וגם צ'רקסים? </w:t>
      </w:r>
    </w:p>
    <w:p w14:paraId="0E4A8F7E"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5D6F8DEC" w14:textId="77777777" w:rsidR="00903341" w:rsidRDefault="00903341" w:rsidP="00903341">
      <w:pPr>
        <w:bidi/>
        <w:jc w:val="both"/>
        <w:rPr>
          <w:rFonts w:cs="David" w:hint="cs"/>
          <w:rtl/>
        </w:rPr>
      </w:pPr>
    </w:p>
    <w:p w14:paraId="1BA48F21" w14:textId="77777777" w:rsidR="00903341" w:rsidRDefault="00903341" w:rsidP="00903341">
      <w:pPr>
        <w:bidi/>
        <w:jc w:val="both"/>
        <w:rPr>
          <w:rFonts w:cs="David" w:hint="cs"/>
          <w:rtl/>
        </w:rPr>
      </w:pPr>
      <w:r>
        <w:rPr>
          <w:rFonts w:cs="David" w:hint="cs"/>
          <w:rtl/>
        </w:rPr>
        <w:tab/>
        <w:t xml:space="preserve">נכון. </w:t>
      </w:r>
    </w:p>
    <w:p w14:paraId="13139C5D" w14:textId="77777777" w:rsidR="00903341" w:rsidRDefault="00903341" w:rsidP="0090334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262582D" w14:textId="77777777" w:rsidR="00903341" w:rsidRDefault="00903341" w:rsidP="00903341">
      <w:pPr>
        <w:bidi/>
        <w:jc w:val="both"/>
        <w:rPr>
          <w:rFonts w:cs="David" w:hint="cs"/>
          <w:rtl/>
        </w:rPr>
      </w:pPr>
    </w:p>
    <w:p w14:paraId="41DD9F9F" w14:textId="77777777" w:rsidR="00903341" w:rsidRDefault="00903341" w:rsidP="00903341">
      <w:pPr>
        <w:bidi/>
        <w:jc w:val="both"/>
        <w:rPr>
          <w:rFonts w:cs="David" w:hint="cs"/>
          <w:rtl/>
        </w:rPr>
      </w:pPr>
      <w:r>
        <w:rPr>
          <w:rFonts w:cs="David" w:hint="cs"/>
          <w:rtl/>
        </w:rPr>
        <w:tab/>
        <w:t xml:space="preserve">וניתנת במסגרת הזאת איזושהי העדפה ליוצאי צבא או שירות לאומי? </w:t>
      </w:r>
    </w:p>
    <w:p w14:paraId="6E41788A"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60BA47E8" w14:textId="77777777" w:rsidR="00903341" w:rsidRDefault="00903341" w:rsidP="00903341">
      <w:pPr>
        <w:bidi/>
        <w:jc w:val="both"/>
        <w:rPr>
          <w:rFonts w:cs="David" w:hint="cs"/>
          <w:rtl/>
        </w:rPr>
      </w:pPr>
    </w:p>
    <w:p w14:paraId="65658032" w14:textId="77777777" w:rsidR="00903341" w:rsidRDefault="00903341" w:rsidP="00903341">
      <w:pPr>
        <w:bidi/>
        <w:jc w:val="both"/>
        <w:rPr>
          <w:rFonts w:cs="David" w:hint="cs"/>
          <w:rtl/>
        </w:rPr>
      </w:pPr>
      <w:r>
        <w:rPr>
          <w:rFonts w:cs="David" w:hint="cs"/>
          <w:rtl/>
        </w:rPr>
        <w:tab/>
        <w:t xml:space="preserve">לא, כיוון שהחוק לא מאפשר לנו. אדרבה, אם אתם תחוקקו העדפה ליוצאי שירות לאומי או ליוצאי צבא, אנחנו כפופים לחוק כפי שמינהל שירות המדינה. </w:t>
      </w:r>
    </w:p>
    <w:p w14:paraId="01F3F41B"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06E85F8B" w14:textId="77777777" w:rsidR="00903341" w:rsidRDefault="00903341" w:rsidP="00903341">
      <w:pPr>
        <w:bidi/>
        <w:jc w:val="both"/>
        <w:rPr>
          <w:rFonts w:cs="David" w:hint="cs"/>
          <w:u w:val="single"/>
          <w:rtl/>
        </w:rPr>
      </w:pPr>
    </w:p>
    <w:p w14:paraId="1BA5FFAA" w14:textId="77777777" w:rsidR="00903341" w:rsidRDefault="00903341" w:rsidP="00903341">
      <w:pPr>
        <w:bidi/>
        <w:jc w:val="both"/>
        <w:rPr>
          <w:rFonts w:cs="David" w:hint="cs"/>
          <w:rtl/>
        </w:rPr>
      </w:pPr>
      <w:r>
        <w:rPr>
          <w:rFonts w:cs="David" w:hint="cs"/>
          <w:rtl/>
        </w:rPr>
        <w:tab/>
        <w:t xml:space="preserve">העדפה מתקנת על אלה שכבר קבועים בחוק. </w:t>
      </w:r>
    </w:p>
    <w:p w14:paraId="4A4DCEA7"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25FDA636" w14:textId="77777777" w:rsidR="00903341" w:rsidRDefault="00903341" w:rsidP="00903341">
      <w:pPr>
        <w:bidi/>
        <w:jc w:val="both"/>
        <w:rPr>
          <w:rFonts w:cs="David" w:hint="cs"/>
          <w:rtl/>
        </w:rPr>
      </w:pPr>
    </w:p>
    <w:p w14:paraId="0EDE36FE" w14:textId="77777777" w:rsidR="00903341" w:rsidRDefault="00903341" w:rsidP="00903341">
      <w:pPr>
        <w:bidi/>
        <w:jc w:val="both"/>
        <w:rPr>
          <w:rFonts w:cs="David" w:hint="cs"/>
          <w:rtl/>
        </w:rPr>
      </w:pPr>
      <w:r>
        <w:rPr>
          <w:rFonts w:cs="David" w:hint="cs"/>
          <w:rtl/>
        </w:rPr>
        <w:tab/>
        <w:t>נכון, אבל מינהל הכנסת לא הצטיין בעברו - - -</w:t>
      </w:r>
    </w:p>
    <w:p w14:paraId="7DF06BC9" w14:textId="77777777" w:rsidR="00903341" w:rsidRDefault="00903341" w:rsidP="00903341">
      <w:pPr>
        <w:bidi/>
        <w:jc w:val="both"/>
        <w:rPr>
          <w:rFonts w:cs="David" w:hint="cs"/>
          <w:rtl/>
        </w:rPr>
      </w:pPr>
    </w:p>
    <w:p w14:paraId="0B640319" w14:textId="77777777" w:rsidR="00903341" w:rsidRDefault="00903341" w:rsidP="00903341">
      <w:pPr>
        <w:bidi/>
        <w:jc w:val="both"/>
        <w:rPr>
          <w:rFonts w:cs="David" w:hint="cs"/>
          <w:rtl/>
        </w:rPr>
      </w:pPr>
    </w:p>
    <w:p w14:paraId="16D779FA"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36F1F85" w14:textId="77777777" w:rsidR="00903341" w:rsidRDefault="00903341" w:rsidP="00903341">
      <w:pPr>
        <w:bidi/>
        <w:jc w:val="both"/>
        <w:rPr>
          <w:rFonts w:cs="David" w:hint="cs"/>
          <w:u w:val="single"/>
          <w:rtl/>
        </w:rPr>
      </w:pPr>
    </w:p>
    <w:p w14:paraId="391917E5" w14:textId="77777777" w:rsidR="00903341" w:rsidRDefault="00903341" w:rsidP="00903341">
      <w:pPr>
        <w:bidi/>
        <w:jc w:val="both"/>
        <w:rPr>
          <w:rFonts w:cs="David" w:hint="cs"/>
          <w:rtl/>
        </w:rPr>
      </w:pPr>
      <w:r>
        <w:rPr>
          <w:rFonts w:cs="David" w:hint="cs"/>
          <w:rtl/>
        </w:rPr>
        <w:tab/>
        <w:t xml:space="preserve">אדוני המנכ"ל, באיזה תפקידים? מה סוג התפקידים? איכות התפקיד </w:t>
      </w:r>
      <w:r>
        <w:rPr>
          <w:rFonts w:cs="David"/>
          <w:rtl/>
        </w:rPr>
        <w:t>–</w:t>
      </w:r>
      <w:r>
        <w:rPr>
          <w:rFonts w:cs="David" w:hint="cs"/>
          <w:rtl/>
        </w:rPr>
        <w:t xml:space="preserve"> אני מכיר, יש פה עובדי ניקיון וכן הלאה. אם במסגרת העדפה מתקנת יבואו עובדי ניקיון </w:t>
      </w:r>
      <w:r>
        <w:rPr>
          <w:rFonts w:cs="David"/>
          <w:rtl/>
        </w:rPr>
        <w:t>–</w:t>
      </w:r>
      <w:r>
        <w:rPr>
          <w:rFonts w:cs="David" w:hint="cs"/>
          <w:rtl/>
        </w:rPr>
        <w:t xml:space="preserve"> זה חשוב, אבל אם מדובר על תפקידים משמעותיים, נקרא לזה </w:t>
      </w:r>
      <w:r>
        <w:rPr>
          <w:rFonts w:cs="David"/>
          <w:rtl/>
        </w:rPr>
        <w:t>–</w:t>
      </w:r>
      <w:r>
        <w:rPr>
          <w:rFonts w:cs="David" w:hint="cs"/>
          <w:rtl/>
        </w:rPr>
        <w:t xml:space="preserve"> כל תפקיד בכנסת משמעותי </w:t>
      </w:r>
      <w:r>
        <w:rPr>
          <w:rFonts w:cs="David"/>
          <w:rtl/>
        </w:rPr>
        <w:t>–</w:t>
      </w:r>
      <w:r>
        <w:rPr>
          <w:rFonts w:cs="David" w:hint="cs"/>
          <w:rtl/>
        </w:rPr>
        <w:t xml:space="preserve"> אם אתה יכול להגיד לי פחות או יותר איזה סוג.</w:t>
      </w:r>
    </w:p>
    <w:p w14:paraId="12B67939"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7D5528B0" w14:textId="77777777" w:rsidR="00903341" w:rsidRDefault="00903341" w:rsidP="00903341">
      <w:pPr>
        <w:bidi/>
        <w:jc w:val="both"/>
        <w:rPr>
          <w:rFonts w:cs="David" w:hint="cs"/>
          <w:rtl/>
        </w:rPr>
      </w:pPr>
    </w:p>
    <w:p w14:paraId="4706F5DA" w14:textId="77777777" w:rsidR="00903341" w:rsidRDefault="00903341" w:rsidP="00903341">
      <w:pPr>
        <w:bidi/>
        <w:jc w:val="both"/>
        <w:rPr>
          <w:rFonts w:cs="David" w:hint="cs"/>
          <w:rtl/>
        </w:rPr>
      </w:pPr>
      <w:r>
        <w:rPr>
          <w:rFonts w:cs="David" w:hint="cs"/>
          <w:rtl/>
        </w:rPr>
        <w:tab/>
        <w:t>לכן ציינתי את שתי הדוגמאות שהן ממש-ממש לא עובדי ניקיון, ואלה רכזי ועדות. זה הצוות של הוועדות. זה חשוב פעמיים. זה חשוב פעם ראשונה משום שמדובר בתפקידים לאקדמאים כמובן.</w:t>
      </w:r>
    </w:p>
    <w:p w14:paraId="7112873B" w14:textId="77777777" w:rsidR="00903341" w:rsidRDefault="00903341" w:rsidP="00903341">
      <w:pPr>
        <w:bidi/>
        <w:jc w:val="both"/>
        <w:rPr>
          <w:rFonts w:cs="David" w:hint="cs"/>
          <w:rtl/>
        </w:rPr>
      </w:pPr>
    </w:p>
    <w:p w14:paraId="6EDAD6DF"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5C720D57" w14:textId="77777777" w:rsidR="00903341" w:rsidRDefault="00903341" w:rsidP="00903341">
      <w:pPr>
        <w:bidi/>
        <w:jc w:val="both"/>
        <w:rPr>
          <w:rFonts w:cs="David" w:hint="cs"/>
          <w:u w:val="single"/>
          <w:rtl/>
        </w:rPr>
      </w:pPr>
    </w:p>
    <w:p w14:paraId="1E76A4D7" w14:textId="77777777" w:rsidR="00903341" w:rsidRDefault="00903341" w:rsidP="00903341">
      <w:pPr>
        <w:bidi/>
        <w:jc w:val="both"/>
        <w:rPr>
          <w:rFonts w:cs="David" w:hint="cs"/>
          <w:rtl/>
        </w:rPr>
      </w:pPr>
      <w:r>
        <w:rPr>
          <w:rFonts w:cs="David" w:hint="cs"/>
          <w:rtl/>
        </w:rPr>
        <w:tab/>
        <w:t xml:space="preserve">לזה כיוונתי. </w:t>
      </w:r>
    </w:p>
    <w:p w14:paraId="489E849A" w14:textId="77777777" w:rsidR="00903341" w:rsidRPr="00A91080" w:rsidRDefault="00903341" w:rsidP="00903341">
      <w:pPr>
        <w:bidi/>
        <w:jc w:val="both"/>
        <w:rPr>
          <w:rFonts w:cs="David" w:hint="cs"/>
          <w:u w:val="single"/>
          <w:rtl/>
        </w:rPr>
      </w:pPr>
      <w:r>
        <w:rPr>
          <w:rFonts w:cs="David"/>
          <w:rtl/>
        </w:rPr>
        <w:br/>
      </w:r>
      <w:r>
        <w:rPr>
          <w:rFonts w:cs="David" w:hint="cs"/>
          <w:u w:val="single"/>
          <w:rtl/>
        </w:rPr>
        <w:t>מנכ"ל הכנסת דן לנדאו:</w:t>
      </w:r>
    </w:p>
    <w:p w14:paraId="0451E024" w14:textId="77777777" w:rsidR="00903341" w:rsidRDefault="00903341" w:rsidP="00903341">
      <w:pPr>
        <w:bidi/>
        <w:jc w:val="both"/>
        <w:rPr>
          <w:rFonts w:cs="David" w:hint="cs"/>
          <w:rtl/>
        </w:rPr>
      </w:pPr>
    </w:p>
    <w:p w14:paraId="54107089" w14:textId="77777777" w:rsidR="00903341" w:rsidRDefault="00903341" w:rsidP="00903341">
      <w:pPr>
        <w:bidi/>
        <w:jc w:val="both"/>
        <w:rPr>
          <w:rFonts w:cs="David" w:hint="cs"/>
          <w:rtl/>
        </w:rPr>
      </w:pPr>
      <w:r>
        <w:rPr>
          <w:rFonts w:cs="David" w:hint="cs"/>
          <w:rtl/>
        </w:rPr>
        <w:tab/>
        <w:t xml:space="preserve">וזה חשוב פעם שנייה, לעניות דעתי, מכיוון שכאן אנחנו גם מגדלים סוג של מנהיגות, מנהיגות עתידית </w:t>
      </w:r>
      <w:r>
        <w:rPr>
          <w:rFonts w:cs="David"/>
          <w:rtl/>
        </w:rPr>
        <w:t>–</w:t>
      </w:r>
      <w:r>
        <w:rPr>
          <w:rFonts w:cs="David" w:hint="cs"/>
          <w:rtl/>
        </w:rPr>
        <w:t xml:space="preserve"> אנשים שייכנסו לתוך הוועדות, ישתפשפו בעבודת הוועדות, ואדרבה, יטפסו במדרג של עובדי הפרלמנט, אני קורא להם, העובדים המנהליים שתומכים בכם חברי הכנסת באופן ישיר. </w:t>
      </w:r>
    </w:p>
    <w:p w14:paraId="15BA1F19" w14:textId="77777777" w:rsidR="00903341" w:rsidRDefault="00903341" w:rsidP="00903341">
      <w:pPr>
        <w:bidi/>
        <w:jc w:val="both"/>
        <w:rPr>
          <w:rFonts w:cs="David" w:hint="cs"/>
          <w:rtl/>
        </w:rPr>
      </w:pPr>
    </w:p>
    <w:p w14:paraId="2047C811" w14:textId="77777777" w:rsidR="00903341" w:rsidRDefault="00903341" w:rsidP="00903341">
      <w:pPr>
        <w:bidi/>
        <w:jc w:val="both"/>
        <w:rPr>
          <w:rFonts w:cs="David" w:hint="cs"/>
          <w:rtl/>
        </w:rPr>
      </w:pPr>
      <w:r>
        <w:rPr>
          <w:rFonts w:cs="David" w:hint="cs"/>
          <w:rtl/>
        </w:rPr>
        <w:tab/>
        <w:t xml:space="preserve">הנקודה הבאה היא תוכנית פרישה. אנחנו יצאנו, בעצה אחת עם מינהל הגמלאות של האוצר ובאישורו, יחד עם אישורה של נציבות שירות המדינה - אישור לא </w:t>
      </w:r>
      <w:proofErr w:type="spellStart"/>
      <w:r>
        <w:rPr>
          <w:rFonts w:cs="David" w:hint="cs"/>
          <w:rtl/>
        </w:rPr>
        <w:t>פורמלי</w:t>
      </w:r>
      <w:proofErr w:type="spellEnd"/>
      <w:r>
        <w:rPr>
          <w:rFonts w:cs="David" w:hint="cs"/>
          <w:rtl/>
        </w:rPr>
        <w:t xml:space="preserve"> כיוון שאיננו ממש כפופים אבל אישור מקצועי </w:t>
      </w:r>
      <w:r>
        <w:rPr>
          <w:rFonts w:cs="David"/>
          <w:rtl/>
        </w:rPr>
        <w:t>–</w:t>
      </w:r>
      <w:r>
        <w:rPr>
          <w:rFonts w:cs="David" w:hint="cs"/>
          <w:rtl/>
        </w:rPr>
        <w:t xml:space="preserve"> לתוכנית פרישה מוקדמת לעובדי הכנסת. זו לא תוכנית למספר חודשים, זו לא תוכנית שנעשית בלחץ כדי לעודד מסה של פרישה בבת אחת אלא זו תוכנית שנמצאת על המדף החל מלפני חודשיים, למשך חמש שנים. אנחנו גם העמדנו לרשות ועד עובדי הכנסת יועץ פנסיה ואנחנו גם מעמידים לרשותם יועץ מס על חשבון הכנסת, על מנת שעובדי כנסת שהגיעו לגיל 55 ואילך </w:t>
      </w:r>
      <w:r>
        <w:rPr>
          <w:rFonts w:cs="David"/>
          <w:rtl/>
        </w:rPr>
        <w:t>–</w:t>
      </w:r>
      <w:r>
        <w:rPr>
          <w:rFonts w:cs="David" w:hint="cs"/>
          <w:rtl/>
        </w:rPr>
        <w:t xml:space="preserve"> שהם שחוקים, שהם רוצים לחדש, שהם רוצים להתחדש, הם רוצים לפרוש </w:t>
      </w:r>
      <w:r>
        <w:rPr>
          <w:rFonts w:cs="David"/>
          <w:rtl/>
        </w:rPr>
        <w:t>–</w:t>
      </w:r>
      <w:r>
        <w:rPr>
          <w:rFonts w:cs="David" w:hint="cs"/>
          <w:rtl/>
        </w:rPr>
        <w:t xml:space="preserve"> יוכלו לתכנן את עצמם ולתכנן את עתידם בלי לחץ. חלק מהאנשים מתכננים לפרוש בעוד שנה, בעוד שנתיים. </w:t>
      </w:r>
    </w:p>
    <w:p w14:paraId="7CD300AD" w14:textId="77777777" w:rsidR="00903341" w:rsidRDefault="00903341" w:rsidP="00903341">
      <w:pPr>
        <w:bidi/>
        <w:jc w:val="both"/>
        <w:rPr>
          <w:rFonts w:cs="David" w:hint="cs"/>
          <w:rtl/>
        </w:rPr>
      </w:pPr>
    </w:p>
    <w:p w14:paraId="45CDD825" w14:textId="77777777" w:rsidR="00903341" w:rsidRDefault="00903341" w:rsidP="00903341">
      <w:pPr>
        <w:bidi/>
        <w:ind w:firstLine="720"/>
        <w:jc w:val="both"/>
        <w:rPr>
          <w:rFonts w:cs="David" w:hint="cs"/>
          <w:rtl/>
        </w:rPr>
      </w:pPr>
      <w:r>
        <w:rPr>
          <w:rFonts w:cs="David" w:hint="cs"/>
          <w:rtl/>
        </w:rPr>
        <w:t xml:space="preserve">המודל, בגדול, הוא כמו תוכניות הפרישה שנמצאות על המדף של משרד החינוך עבור המורים. זה המודל הקונספטואלי שהלכנו לפיו, כמובן כאשר אנחנו מעודדים פרישה מוקדמת של בעלי שכר גבוה יחסית, של בעלי תפקידים מדרג הביניים ובכירים, או אנשים שנמצאים פה שנים רבות, מן הסתם כאשר אנחנו קולטים אדם אחר במקומם אנחנו קולטים אדם צעיר יותר, עובד זול יותר. </w:t>
      </w:r>
    </w:p>
    <w:p w14:paraId="04E9E17B" w14:textId="77777777" w:rsidR="00903341" w:rsidRDefault="00903341" w:rsidP="00903341">
      <w:pPr>
        <w:bidi/>
        <w:ind w:firstLine="720"/>
        <w:jc w:val="both"/>
        <w:rPr>
          <w:rFonts w:cs="David" w:hint="cs"/>
          <w:rtl/>
        </w:rPr>
      </w:pPr>
    </w:p>
    <w:p w14:paraId="1B7BDD97" w14:textId="77777777" w:rsidR="00903341" w:rsidRDefault="00903341" w:rsidP="00903341">
      <w:pPr>
        <w:bidi/>
        <w:ind w:firstLine="720"/>
        <w:jc w:val="both"/>
        <w:rPr>
          <w:rFonts w:cs="David" w:hint="cs"/>
          <w:rtl/>
        </w:rPr>
      </w:pPr>
      <w:r>
        <w:rPr>
          <w:rFonts w:cs="David" w:hint="cs"/>
          <w:rtl/>
        </w:rPr>
        <w:t xml:space="preserve">לכן, מצד אחד, מבצע הפרישה באשר הוא, דורש הקצאה נוספת של משאבים לצורך ההוצאה של העובד הוותיק, מתוך היגיון של היוון </w:t>
      </w:r>
      <w:r>
        <w:rPr>
          <w:rFonts w:cs="David"/>
          <w:rtl/>
        </w:rPr>
        <w:t>–</w:t>
      </w:r>
      <w:r>
        <w:rPr>
          <w:rFonts w:cs="David" w:hint="cs"/>
          <w:rtl/>
        </w:rPr>
        <w:t xml:space="preserve"> כמה הוא היה עולה על פני השנים שלו עד גיל 67, עד לגיל הפרישה, מול כמה אני יכול לשלם לו עכשיו כשהוא יוצא, ומצד שני, ברוב המקרים אנחנו לא נרצה לבטל את התקנים אלא להקצות אותם לאזורים אחרים ולקחת על פניהם עובדים צעירים יותר שבהגדרה הם זולים יותר. ואני מדגיש, חבר הכנסת מולה, אנחנו לא מדברים על מצב שבו אנחנו לוקחים עובדי כוח-אדם. אין עובדי כוח-אדם בכנסת, אין דבר כזה בממשלה מזה כמה שנים בזכות, דומני, חקיקה של עמיר פרץ. אין דבר כזה בממשלה, אין דבר כזה בכנסת. </w:t>
      </w:r>
    </w:p>
    <w:p w14:paraId="79F09C47" w14:textId="77777777" w:rsidR="00903341" w:rsidRDefault="00903341" w:rsidP="00903341">
      <w:pPr>
        <w:bidi/>
        <w:ind w:firstLine="720"/>
        <w:jc w:val="both"/>
        <w:rPr>
          <w:rFonts w:cs="David" w:hint="cs"/>
          <w:rtl/>
        </w:rPr>
      </w:pPr>
    </w:p>
    <w:p w14:paraId="1EA8595D" w14:textId="77777777" w:rsidR="00903341" w:rsidRDefault="00903341" w:rsidP="00903341">
      <w:pPr>
        <w:bidi/>
        <w:ind w:firstLine="720"/>
        <w:jc w:val="both"/>
        <w:rPr>
          <w:rFonts w:cs="David" w:hint="cs"/>
          <w:rtl/>
        </w:rPr>
      </w:pPr>
      <w:r>
        <w:rPr>
          <w:rFonts w:cs="David" w:hint="cs"/>
          <w:rtl/>
        </w:rPr>
        <w:t xml:space="preserve">הסעיף האחרון לפניכם הוא שיפור שכר העוזרים הפרלמנטרים. הדבר עדיין לא אושר על-ידכם, וחלקכם חברי ועדת הכנסת וזה יובא לאישור אצלכם, אבל אנחנו </w:t>
      </w:r>
      <w:r>
        <w:rPr>
          <w:rFonts w:cs="David"/>
          <w:rtl/>
        </w:rPr>
        <w:t>–</w:t>
      </w:r>
      <w:r>
        <w:rPr>
          <w:rFonts w:cs="David" w:hint="cs"/>
          <w:rtl/>
        </w:rPr>
        <w:t xml:space="preserve"> כדי להיערך לתקציב של השנתיים הקרובות </w:t>
      </w:r>
      <w:r>
        <w:rPr>
          <w:rFonts w:cs="David"/>
          <w:rtl/>
        </w:rPr>
        <w:t>–</w:t>
      </w:r>
      <w:r>
        <w:rPr>
          <w:rFonts w:cs="David" w:hint="cs"/>
          <w:rtl/>
        </w:rPr>
        <w:t xml:space="preserve"> שוחחנו עם </w:t>
      </w:r>
      <w:proofErr w:type="spellStart"/>
      <w:r>
        <w:rPr>
          <w:rFonts w:cs="David" w:hint="cs"/>
          <w:rtl/>
        </w:rPr>
        <w:t>פרופ</w:t>
      </w:r>
      <w:proofErr w:type="spellEnd"/>
      <w:r>
        <w:rPr>
          <w:rFonts w:cs="David" w:hint="cs"/>
          <w:rtl/>
        </w:rPr>
        <w:t xml:space="preserve">' </w:t>
      </w:r>
      <w:proofErr w:type="spellStart"/>
      <w:r>
        <w:rPr>
          <w:rFonts w:cs="David" w:hint="cs"/>
          <w:rtl/>
        </w:rPr>
        <w:t>גרונאו</w:t>
      </w:r>
      <w:proofErr w:type="spellEnd"/>
      <w:r>
        <w:rPr>
          <w:rFonts w:cs="David" w:hint="cs"/>
          <w:rtl/>
        </w:rPr>
        <w:t xml:space="preserve"> וניסינו להבין ממנו מה הוא צפוי להמליץ לוועדת הכנסת. ייתכן שוועדת הכנסת תחליט להגדיל את שכר העוזרים עוד יותר, ייתכן שתחליט אחרת. </w:t>
      </w:r>
    </w:p>
    <w:p w14:paraId="3B790B25" w14:textId="77777777" w:rsidR="00903341"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AD536C" w14:textId="77777777" w:rsidR="00903341" w:rsidRDefault="00903341" w:rsidP="00903341">
      <w:pPr>
        <w:bidi/>
        <w:ind w:firstLine="720"/>
        <w:jc w:val="both"/>
        <w:rPr>
          <w:rFonts w:cs="David" w:hint="cs"/>
          <w:rtl/>
        </w:rPr>
      </w:pPr>
    </w:p>
    <w:p w14:paraId="6D662CED" w14:textId="77777777" w:rsidR="00903341" w:rsidRDefault="00903341" w:rsidP="00903341">
      <w:pPr>
        <w:bidi/>
        <w:ind w:firstLine="720"/>
        <w:jc w:val="both"/>
        <w:rPr>
          <w:rFonts w:cs="David" w:hint="cs"/>
          <w:rtl/>
        </w:rPr>
      </w:pPr>
      <w:r>
        <w:rPr>
          <w:rFonts w:cs="David" w:hint="cs"/>
          <w:rtl/>
        </w:rPr>
        <w:t xml:space="preserve">כבר מונח היום. </w:t>
      </w:r>
    </w:p>
    <w:p w14:paraId="03D66003" w14:textId="77777777" w:rsidR="00903341" w:rsidRDefault="00903341" w:rsidP="00903341">
      <w:pPr>
        <w:bidi/>
        <w:ind w:firstLine="720"/>
        <w:jc w:val="both"/>
        <w:rPr>
          <w:rFonts w:cs="David" w:hint="cs"/>
          <w:rtl/>
        </w:rPr>
      </w:pPr>
      <w:r>
        <w:rPr>
          <w:rFonts w:cs="David"/>
          <w:rtl/>
        </w:rPr>
        <w:br/>
      </w:r>
      <w:r>
        <w:rPr>
          <w:rFonts w:cs="David" w:hint="cs"/>
          <w:u w:val="single"/>
          <w:rtl/>
        </w:rPr>
        <w:t>מנכ"ל הכנסת דן לנדאו:</w:t>
      </w:r>
    </w:p>
    <w:p w14:paraId="522DF362" w14:textId="77777777" w:rsidR="00903341" w:rsidRDefault="00903341" w:rsidP="00903341">
      <w:pPr>
        <w:bidi/>
        <w:ind w:firstLine="720"/>
        <w:jc w:val="both"/>
        <w:rPr>
          <w:rFonts w:cs="David" w:hint="cs"/>
          <w:rtl/>
        </w:rPr>
      </w:pPr>
    </w:p>
    <w:p w14:paraId="47DEDB74" w14:textId="77777777" w:rsidR="00903341" w:rsidRDefault="00903341" w:rsidP="00903341">
      <w:pPr>
        <w:bidi/>
        <w:ind w:firstLine="720"/>
        <w:jc w:val="both"/>
        <w:rPr>
          <w:rFonts w:cs="David" w:hint="cs"/>
          <w:rtl/>
        </w:rPr>
      </w:pPr>
      <w:r>
        <w:rPr>
          <w:rFonts w:cs="David" w:hint="cs"/>
          <w:rtl/>
        </w:rPr>
        <w:t xml:space="preserve">כבר מונח, נהדר, אבל אינני יודע מה תהיה תוצאת הדיון ועל כן אנחנו צריכים להיערך. </w:t>
      </w:r>
    </w:p>
    <w:p w14:paraId="4B95DDB6"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F677086" w14:textId="77777777" w:rsidR="00903341" w:rsidRDefault="00903341" w:rsidP="00903341">
      <w:pPr>
        <w:bidi/>
        <w:jc w:val="both"/>
        <w:rPr>
          <w:rFonts w:cs="David" w:hint="cs"/>
          <w:u w:val="single"/>
          <w:rtl/>
        </w:rPr>
      </w:pPr>
    </w:p>
    <w:p w14:paraId="4E54A39D" w14:textId="77777777" w:rsidR="00903341" w:rsidRDefault="00903341" w:rsidP="00903341">
      <w:pPr>
        <w:bidi/>
        <w:ind w:firstLine="720"/>
        <w:jc w:val="both"/>
        <w:rPr>
          <w:rFonts w:cs="David" w:hint="cs"/>
          <w:rtl/>
        </w:rPr>
      </w:pPr>
      <w:r>
        <w:rPr>
          <w:rFonts w:cs="David" w:hint="cs"/>
          <w:rtl/>
        </w:rPr>
        <w:t>איך אתה יכול לשערך את העלויות?</w:t>
      </w:r>
    </w:p>
    <w:p w14:paraId="20159D32" w14:textId="77777777" w:rsidR="00903341"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83C54DD" w14:textId="77777777" w:rsidR="00903341" w:rsidRDefault="00903341" w:rsidP="00903341">
      <w:pPr>
        <w:bidi/>
        <w:ind w:firstLine="720"/>
        <w:jc w:val="both"/>
        <w:rPr>
          <w:rFonts w:cs="David" w:hint="cs"/>
          <w:u w:val="single"/>
          <w:rtl/>
        </w:rPr>
      </w:pPr>
    </w:p>
    <w:p w14:paraId="3D9089FD" w14:textId="77777777" w:rsidR="00903341" w:rsidRPr="00523C74" w:rsidRDefault="00903341" w:rsidP="00903341">
      <w:pPr>
        <w:bidi/>
        <w:ind w:firstLine="720"/>
        <w:jc w:val="both"/>
        <w:rPr>
          <w:rFonts w:cs="David" w:hint="cs"/>
          <w:rtl/>
        </w:rPr>
      </w:pPr>
      <w:r>
        <w:rPr>
          <w:rFonts w:cs="David" w:hint="cs"/>
          <w:rtl/>
        </w:rPr>
        <w:t xml:space="preserve">כיוון </w:t>
      </w:r>
      <w:proofErr w:type="spellStart"/>
      <w:r>
        <w:rPr>
          <w:rFonts w:cs="David" w:hint="cs"/>
          <w:rtl/>
        </w:rPr>
        <w:t>שפרופ</w:t>
      </w:r>
      <w:proofErr w:type="spellEnd"/>
      <w:r>
        <w:rPr>
          <w:rFonts w:cs="David" w:hint="cs"/>
          <w:rtl/>
        </w:rPr>
        <w:t xml:space="preserve">' </w:t>
      </w:r>
      <w:proofErr w:type="spellStart"/>
      <w:r>
        <w:rPr>
          <w:rFonts w:cs="David" w:hint="cs"/>
          <w:rtl/>
        </w:rPr>
        <w:t>גרונאו</w:t>
      </w:r>
      <w:proofErr w:type="spellEnd"/>
      <w:r>
        <w:rPr>
          <w:rFonts w:cs="David" w:hint="cs"/>
          <w:rtl/>
        </w:rPr>
        <w:t xml:space="preserve"> אמר לנו שבכוונתו להמליץ </w:t>
      </w:r>
      <w:r>
        <w:rPr>
          <w:rFonts w:cs="David"/>
          <w:rtl/>
        </w:rPr>
        <w:t>–</w:t>
      </w:r>
      <w:r>
        <w:rPr>
          <w:rFonts w:cs="David" w:hint="cs"/>
          <w:rtl/>
        </w:rPr>
        <w:t xml:space="preserve"> או שמא הוא כבר המליץ, אני עוד לא ראיתי.</w:t>
      </w:r>
    </w:p>
    <w:p w14:paraId="6D0A715E" w14:textId="77777777" w:rsidR="00903341" w:rsidRDefault="00903341" w:rsidP="00903341">
      <w:pPr>
        <w:bidi/>
        <w:ind w:firstLine="720"/>
        <w:jc w:val="both"/>
        <w:rPr>
          <w:rFonts w:cs="David" w:hint="cs"/>
          <w:u w:val="single"/>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4AC27C6" w14:textId="77777777" w:rsidR="00903341" w:rsidRDefault="00903341" w:rsidP="00903341">
      <w:pPr>
        <w:bidi/>
        <w:ind w:firstLine="720"/>
        <w:jc w:val="both"/>
        <w:rPr>
          <w:rFonts w:cs="David" w:hint="cs"/>
          <w:u w:val="single"/>
          <w:rtl/>
        </w:rPr>
      </w:pPr>
    </w:p>
    <w:p w14:paraId="1B7E9DE4" w14:textId="77777777" w:rsidR="00903341" w:rsidRDefault="00903341" w:rsidP="00903341">
      <w:pPr>
        <w:bidi/>
        <w:ind w:firstLine="720"/>
        <w:jc w:val="both"/>
        <w:rPr>
          <w:rFonts w:cs="David" w:hint="cs"/>
          <w:rtl/>
        </w:rPr>
      </w:pPr>
      <w:r>
        <w:rPr>
          <w:rFonts w:cs="David" w:hint="cs"/>
          <w:rtl/>
        </w:rPr>
        <w:t xml:space="preserve">המליץ. </w:t>
      </w:r>
    </w:p>
    <w:p w14:paraId="637BE7D4" w14:textId="77777777" w:rsidR="00903341" w:rsidRDefault="00903341" w:rsidP="00903341">
      <w:pPr>
        <w:bidi/>
        <w:ind w:firstLine="720"/>
        <w:jc w:val="both"/>
        <w:rPr>
          <w:rFonts w:cs="David" w:hint="cs"/>
          <w:rtl/>
        </w:rPr>
      </w:pPr>
    </w:p>
    <w:p w14:paraId="23798C1B" w14:textId="77777777" w:rsidR="00903341" w:rsidRDefault="00903341" w:rsidP="00903341">
      <w:pPr>
        <w:bidi/>
        <w:jc w:val="both"/>
        <w:rPr>
          <w:rFonts w:cs="David" w:hint="cs"/>
          <w:u w:val="single"/>
          <w:rtl/>
        </w:rPr>
      </w:pPr>
      <w:r>
        <w:rPr>
          <w:rFonts w:cs="David" w:hint="cs"/>
          <w:u w:val="single"/>
          <w:rtl/>
        </w:rPr>
        <w:t>מנכ"ל הכנסת דן לנדאו:</w:t>
      </w:r>
    </w:p>
    <w:p w14:paraId="0900A45B" w14:textId="77777777" w:rsidR="00903341" w:rsidRDefault="00903341" w:rsidP="00903341">
      <w:pPr>
        <w:bidi/>
        <w:jc w:val="both"/>
        <w:rPr>
          <w:rFonts w:cs="David" w:hint="cs"/>
          <w:u w:val="single"/>
          <w:rtl/>
        </w:rPr>
      </w:pPr>
    </w:p>
    <w:p w14:paraId="78ADE18A" w14:textId="77777777" w:rsidR="00903341" w:rsidRDefault="00903341" w:rsidP="00903341">
      <w:pPr>
        <w:bidi/>
        <w:jc w:val="both"/>
        <w:rPr>
          <w:rFonts w:cs="David" w:hint="cs"/>
          <w:rtl/>
        </w:rPr>
      </w:pPr>
      <w:r>
        <w:rPr>
          <w:rFonts w:cs="David" w:hint="cs"/>
          <w:rtl/>
        </w:rPr>
        <w:tab/>
        <w:t>להגדיל את שכר העוזרים רטרואקטיבית מתחילת 2010 ב-5%, ולהגדיל קדימה בשתי פעימות של 3% כל אחת את שכר העוזרים ב-6% נוספים, כלומר לפצות אותם על העבר, לתת להם מעין פיצוי בדומה למה שקיבלו עובדי המדינה בהסכם הקיבוצי האחרון שנחתם, מבלי כמובן להקבילם באופן כלשהו לעובדי המדינה.</w:t>
      </w:r>
    </w:p>
    <w:p w14:paraId="41B26AF6"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4BE34B5" w14:textId="77777777" w:rsidR="00903341" w:rsidRDefault="00903341" w:rsidP="00903341">
      <w:pPr>
        <w:bidi/>
        <w:jc w:val="both"/>
        <w:rPr>
          <w:rFonts w:cs="David" w:hint="cs"/>
          <w:u w:val="single"/>
          <w:rtl/>
        </w:rPr>
      </w:pPr>
    </w:p>
    <w:p w14:paraId="3FF8FFB0" w14:textId="77777777" w:rsidR="00903341" w:rsidRDefault="00903341" w:rsidP="00903341">
      <w:pPr>
        <w:bidi/>
        <w:jc w:val="both"/>
        <w:rPr>
          <w:rFonts w:cs="David" w:hint="cs"/>
          <w:rtl/>
        </w:rPr>
      </w:pPr>
      <w:r>
        <w:rPr>
          <w:rFonts w:cs="David" w:hint="cs"/>
          <w:rtl/>
        </w:rPr>
        <w:tab/>
        <w:t>זאת אומרת, במצטבר זה 11%?</w:t>
      </w:r>
    </w:p>
    <w:p w14:paraId="4E75C732"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767B537" w14:textId="77777777" w:rsidR="00903341" w:rsidRDefault="00903341" w:rsidP="00903341">
      <w:pPr>
        <w:bidi/>
        <w:jc w:val="both"/>
        <w:rPr>
          <w:rFonts w:cs="David" w:hint="cs"/>
          <w:rtl/>
        </w:rPr>
      </w:pPr>
    </w:p>
    <w:p w14:paraId="009FAF9D" w14:textId="77777777" w:rsidR="00903341" w:rsidRDefault="00903341" w:rsidP="00903341">
      <w:pPr>
        <w:bidi/>
        <w:jc w:val="both"/>
        <w:rPr>
          <w:rFonts w:cs="David" w:hint="cs"/>
          <w:rtl/>
        </w:rPr>
      </w:pPr>
      <w:r>
        <w:rPr>
          <w:rFonts w:cs="David" w:hint="cs"/>
          <w:rtl/>
        </w:rPr>
        <w:tab/>
        <w:t xml:space="preserve">בסופו של דבר, כן. </w:t>
      </w:r>
    </w:p>
    <w:p w14:paraId="0920C918" w14:textId="77777777" w:rsidR="00903341" w:rsidRDefault="00903341" w:rsidP="00903341">
      <w:pPr>
        <w:bidi/>
        <w:jc w:val="both"/>
        <w:rPr>
          <w:rFonts w:cs="David" w:hint="cs"/>
          <w:rtl/>
        </w:rPr>
      </w:pPr>
    </w:p>
    <w:p w14:paraId="49CF53E5" w14:textId="77777777" w:rsidR="00903341" w:rsidRDefault="00903341" w:rsidP="00903341">
      <w:pPr>
        <w:bidi/>
        <w:jc w:val="both"/>
        <w:rPr>
          <w:rFonts w:cs="David" w:hint="cs"/>
          <w:u w:val="single"/>
          <w:rtl/>
        </w:rPr>
      </w:pPr>
      <w:r>
        <w:rPr>
          <w:rFonts w:cs="David" w:hint="cs"/>
          <w:u w:val="single"/>
          <w:rtl/>
        </w:rPr>
        <w:t>יושב-ראש הכנסת ראובן (רובי) ריבלין:</w:t>
      </w:r>
    </w:p>
    <w:p w14:paraId="31D243AF" w14:textId="77777777" w:rsidR="00903341" w:rsidRDefault="00903341" w:rsidP="00903341">
      <w:pPr>
        <w:bidi/>
        <w:jc w:val="both"/>
        <w:rPr>
          <w:rFonts w:cs="David" w:hint="cs"/>
          <w:u w:val="single"/>
          <w:rtl/>
        </w:rPr>
      </w:pPr>
    </w:p>
    <w:p w14:paraId="6A7B574E" w14:textId="77777777" w:rsidR="00903341" w:rsidRDefault="00903341" w:rsidP="00903341">
      <w:pPr>
        <w:bidi/>
        <w:jc w:val="both"/>
        <w:rPr>
          <w:rFonts w:cs="David" w:hint="cs"/>
          <w:rtl/>
        </w:rPr>
      </w:pPr>
      <w:r>
        <w:rPr>
          <w:rFonts w:cs="David" w:hint="cs"/>
          <w:rtl/>
        </w:rPr>
        <w:tab/>
        <w:t xml:space="preserve">עד יוני 2012. </w:t>
      </w:r>
    </w:p>
    <w:p w14:paraId="18D13729"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D3DE1FC" w14:textId="77777777" w:rsidR="00903341" w:rsidRDefault="00903341" w:rsidP="00903341">
      <w:pPr>
        <w:bidi/>
        <w:jc w:val="both"/>
        <w:rPr>
          <w:rFonts w:cs="David" w:hint="cs"/>
          <w:rtl/>
        </w:rPr>
      </w:pPr>
    </w:p>
    <w:p w14:paraId="3A133BF7" w14:textId="77777777" w:rsidR="00903341" w:rsidRDefault="00903341" w:rsidP="00903341">
      <w:pPr>
        <w:bidi/>
        <w:jc w:val="both"/>
        <w:rPr>
          <w:rFonts w:cs="David" w:hint="cs"/>
          <w:rtl/>
        </w:rPr>
      </w:pPr>
      <w:r>
        <w:rPr>
          <w:rFonts w:cs="David" w:hint="cs"/>
          <w:rtl/>
        </w:rPr>
        <w:tab/>
        <w:t>כפי שהיושב-ראש אומר, מדובר בשתי פעימות.</w:t>
      </w:r>
    </w:p>
    <w:p w14:paraId="0EF04E25"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33F2ABFF" w14:textId="77777777" w:rsidR="00903341" w:rsidRDefault="00903341" w:rsidP="00903341">
      <w:pPr>
        <w:bidi/>
        <w:jc w:val="both"/>
        <w:rPr>
          <w:rFonts w:cs="David" w:hint="cs"/>
          <w:rtl/>
        </w:rPr>
      </w:pPr>
    </w:p>
    <w:p w14:paraId="7FBD2535" w14:textId="77777777" w:rsidR="00903341" w:rsidRDefault="00903341" w:rsidP="00903341">
      <w:pPr>
        <w:bidi/>
        <w:jc w:val="both"/>
        <w:rPr>
          <w:rFonts w:cs="David" w:hint="cs"/>
          <w:rtl/>
        </w:rPr>
      </w:pPr>
      <w:r>
        <w:rPr>
          <w:rFonts w:cs="David" w:hint="cs"/>
          <w:rtl/>
        </w:rPr>
        <w:tab/>
        <w:t xml:space="preserve">זה יותר מ-11%. זה אחוז על אחוז. 6% על 5%. </w:t>
      </w:r>
    </w:p>
    <w:p w14:paraId="16495EB6"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C33AB8" w14:textId="77777777" w:rsidR="00903341" w:rsidRDefault="00903341" w:rsidP="00903341">
      <w:pPr>
        <w:bidi/>
        <w:jc w:val="both"/>
        <w:rPr>
          <w:rFonts w:cs="David" w:hint="cs"/>
          <w:rtl/>
        </w:rPr>
      </w:pPr>
    </w:p>
    <w:p w14:paraId="37B06D13" w14:textId="77777777" w:rsidR="00903341" w:rsidRDefault="00903341" w:rsidP="00903341">
      <w:pPr>
        <w:bidi/>
        <w:jc w:val="both"/>
        <w:rPr>
          <w:rFonts w:cs="David" w:hint="cs"/>
          <w:rtl/>
        </w:rPr>
      </w:pPr>
      <w:r>
        <w:rPr>
          <w:rFonts w:cs="David" w:hint="cs"/>
          <w:rtl/>
        </w:rPr>
        <w:tab/>
        <w:t xml:space="preserve">זה למעשה יותר. </w:t>
      </w:r>
    </w:p>
    <w:p w14:paraId="06554FA4" w14:textId="77777777" w:rsidR="00903341" w:rsidRDefault="00903341" w:rsidP="00903341">
      <w:pPr>
        <w:bidi/>
        <w:jc w:val="both"/>
        <w:rPr>
          <w:rFonts w:cs="David" w:hint="cs"/>
          <w:u w:val="single"/>
          <w:rtl/>
        </w:rPr>
      </w:pPr>
      <w:r>
        <w:rPr>
          <w:rFonts w:cs="David"/>
          <w:rtl/>
        </w:rPr>
        <w:br/>
      </w:r>
      <w:r>
        <w:rPr>
          <w:rFonts w:cs="David" w:hint="cs"/>
          <w:u w:val="single"/>
          <w:rtl/>
        </w:rPr>
        <w:t>יושב-ראש הכנסת ראובן (רובי) ריבלין:</w:t>
      </w:r>
    </w:p>
    <w:p w14:paraId="11DD02F9" w14:textId="77777777" w:rsidR="00903341" w:rsidRDefault="00903341" w:rsidP="00903341">
      <w:pPr>
        <w:bidi/>
        <w:jc w:val="both"/>
        <w:rPr>
          <w:rFonts w:cs="David" w:hint="cs"/>
          <w:u w:val="single"/>
          <w:rtl/>
        </w:rPr>
      </w:pPr>
    </w:p>
    <w:p w14:paraId="66C7CD5E" w14:textId="77777777" w:rsidR="00903341" w:rsidRDefault="00903341" w:rsidP="00903341">
      <w:pPr>
        <w:bidi/>
        <w:jc w:val="both"/>
        <w:rPr>
          <w:rFonts w:cs="David" w:hint="cs"/>
          <w:rtl/>
        </w:rPr>
      </w:pPr>
      <w:r>
        <w:rPr>
          <w:rFonts w:cs="David" w:hint="cs"/>
          <w:rtl/>
        </w:rPr>
        <w:tab/>
        <w:t xml:space="preserve">קצת יותר, בריבית </w:t>
      </w:r>
      <w:proofErr w:type="spellStart"/>
      <w:r>
        <w:rPr>
          <w:rFonts w:cs="David" w:hint="cs"/>
          <w:rtl/>
        </w:rPr>
        <w:t>דריבית</w:t>
      </w:r>
      <w:proofErr w:type="spellEnd"/>
      <w:r>
        <w:rPr>
          <w:rFonts w:cs="David" w:hint="cs"/>
          <w:rtl/>
        </w:rPr>
        <w:t xml:space="preserve">. </w:t>
      </w:r>
    </w:p>
    <w:p w14:paraId="1A1E70D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CDC5601" w14:textId="77777777" w:rsidR="00903341" w:rsidRDefault="00903341" w:rsidP="00903341">
      <w:pPr>
        <w:bidi/>
        <w:jc w:val="both"/>
        <w:rPr>
          <w:rFonts w:cs="David" w:hint="cs"/>
          <w:rtl/>
        </w:rPr>
      </w:pPr>
    </w:p>
    <w:p w14:paraId="4BDC330A" w14:textId="77777777" w:rsidR="00903341" w:rsidRDefault="00903341" w:rsidP="00903341">
      <w:pPr>
        <w:bidi/>
        <w:jc w:val="both"/>
        <w:rPr>
          <w:rFonts w:cs="David" w:hint="cs"/>
          <w:rtl/>
        </w:rPr>
      </w:pPr>
      <w:r>
        <w:rPr>
          <w:rFonts w:cs="David" w:hint="cs"/>
          <w:rtl/>
        </w:rPr>
        <w:tab/>
        <w:t>זה מלבר, לא מלגו. לכן אנחנו צריכים להיערך לדבר הזה.</w:t>
      </w:r>
    </w:p>
    <w:p w14:paraId="599ED5D5"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D7E25FE" w14:textId="77777777" w:rsidR="00903341" w:rsidRDefault="00903341" w:rsidP="00903341">
      <w:pPr>
        <w:bidi/>
        <w:jc w:val="both"/>
        <w:rPr>
          <w:rFonts w:cs="David" w:hint="cs"/>
          <w:u w:val="single"/>
          <w:rtl/>
        </w:rPr>
      </w:pPr>
    </w:p>
    <w:p w14:paraId="2B846468" w14:textId="77777777" w:rsidR="00903341" w:rsidRDefault="00903341" w:rsidP="00903341">
      <w:pPr>
        <w:bidi/>
        <w:jc w:val="both"/>
        <w:rPr>
          <w:rFonts w:cs="David" w:hint="cs"/>
          <w:rtl/>
        </w:rPr>
      </w:pPr>
      <w:r>
        <w:rPr>
          <w:rFonts w:cs="David" w:hint="cs"/>
          <w:rtl/>
        </w:rPr>
        <w:tab/>
        <w:t xml:space="preserve">האם אתם בדקתם את האפשרות למשל של החזר הוצאות רכב לעוזרים פרלמנטרים, דיפרנציאלית על-פי מגוריהם? יש הבדל בין עוזר </w:t>
      </w:r>
      <w:proofErr w:type="spellStart"/>
      <w:r>
        <w:rPr>
          <w:rFonts w:cs="David" w:hint="cs"/>
          <w:rtl/>
        </w:rPr>
        <w:t>פרלמנטרי</w:t>
      </w:r>
      <w:proofErr w:type="spellEnd"/>
      <w:r>
        <w:rPr>
          <w:rFonts w:cs="David" w:hint="cs"/>
          <w:rtl/>
        </w:rPr>
        <w:t xml:space="preserve"> שגר בצפת למי שגר נניח עשרה מטרים מהכנסת. אני חושב שיש בזה היגיון רב. </w:t>
      </w:r>
    </w:p>
    <w:p w14:paraId="110CA92C"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C2CA16" w14:textId="77777777" w:rsidR="00903341" w:rsidRDefault="00903341" w:rsidP="00903341">
      <w:pPr>
        <w:bidi/>
        <w:jc w:val="both"/>
        <w:rPr>
          <w:rFonts w:cs="David" w:hint="cs"/>
          <w:rtl/>
        </w:rPr>
      </w:pPr>
    </w:p>
    <w:p w14:paraId="24CF8450" w14:textId="77777777" w:rsidR="00903341" w:rsidRDefault="00903341" w:rsidP="00903341">
      <w:pPr>
        <w:bidi/>
        <w:jc w:val="both"/>
        <w:rPr>
          <w:rFonts w:cs="David" w:hint="cs"/>
          <w:rtl/>
        </w:rPr>
      </w:pPr>
      <w:r>
        <w:rPr>
          <w:rFonts w:cs="David" w:hint="cs"/>
          <w:rtl/>
        </w:rPr>
        <w:tab/>
        <w:t xml:space="preserve">חבר הכנסת מולה, אני חושב שהסוגיה הזאת היא חשובה מאוד, אנחנו נקיים דיון בהמלצה של </w:t>
      </w:r>
      <w:proofErr w:type="spellStart"/>
      <w:r>
        <w:rPr>
          <w:rFonts w:cs="David" w:hint="cs"/>
          <w:rtl/>
        </w:rPr>
        <w:t>פרופ</w:t>
      </w:r>
      <w:proofErr w:type="spellEnd"/>
      <w:r>
        <w:rPr>
          <w:rFonts w:cs="David" w:hint="cs"/>
          <w:rtl/>
        </w:rPr>
        <w:t xml:space="preserve">' </w:t>
      </w:r>
      <w:proofErr w:type="spellStart"/>
      <w:r>
        <w:rPr>
          <w:rFonts w:cs="David" w:hint="cs"/>
          <w:rtl/>
        </w:rPr>
        <w:t>גרונאו</w:t>
      </w:r>
      <w:proofErr w:type="spellEnd"/>
      <w:r>
        <w:rPr>
          <w:rFonts w:cs="David" w:hint="cs"/>
          <w:rtl/>
        </w:rPr>
        <w:t xml:space="preserve">. </w:t>
      </w:r>
    </w:p>
    <w:p w14:paraId="4813AE21" w14:textId="77777777" w:rsidR="00903341" w:rsidRDefault="00903341" w:rsidP="00903341">
      <w:pPr>
        <w:bidi/>
        <w:jc w:val="both"/>
        <w:rPr>
          <w:rFonts w:cs="David" w:hint="cs"/>
          <w:rtl/>
        </w:rPr>
      </w:pPr>
      <w:r>
        <w:rPr>
          <w:rFonts w:cs="David"/>
          <w:rtl/>
        </w:rPr>
        <w:br/>
      </w:r>
      <w:r>
        <w:rPr>
          <w:rFonts w:cs="David" w:hint="cs"/>
          <w:u w:val="single"/>
          <w:rtl/>
        </w:rPr>
        <w:t>ארבל אסטרחן:</w:t>
      </w:r>
    </w:p>
    <w:p w14:paraId="360C0340" w14:textId="77777777" w:rsidR="00903341" w:rsidRDefault="00903341" w:rsidP="00903341">
      <w:pPr>
        <w:bidi/>
        <w:jc w:val="both"/>
        <w:rPr>
          <w:rFonts w:cs="David" w:hint="cs"/>
          <w:rtl/>
        </w:rPr>
      </w:pPr>
    </w:p>
    <w:p w14:paraId="05E5913C" w14:textId="77777777" w:rsidR="00903341" w:rsidRDefault="00903341" w:rsidP="00903341">
      <w:pPr>
        <w:bidi/>
        <w:jc w:val="both"/>
        <w:rPr>
          <w:rFonts w:cs="David" w:hint="cs"/>
          <w:rtl/>
        </w:rPr>
      </w:pPr>
      <w:r>
        <w:rPr>
          <w:rFonts w:cs="David" w:hint="cs"/>
          <w:rtl/>
        </w:rPr>
        <w:tab/>
        <w:t xml:space="preserve">כדאי לציין שזה קיים. יש אפשרות לקבל החזר הוצאות רכב שונה לפי מקום המגורים. </w:t>
      </w:r>
    </w:p>
    <w:p w14:paraId="53015C40" w14:textId="77777777" w:rsidR="00903341" w:rsidRPr="004F6A55" w:rsidRDefault="00903341" w:rsidP="00903341">
      <w:pPr>
        <w:bidi/>
        <w:jc w:val="both"/>
        <w:rPr>
          <w:rFonts w:cs="David" w:hint="cs"/>
          <w:u w:val="single"/>
          <w:rtl/>
        </w:rPr>
      </w:pPr>
      <w:r>
        <w:rPr>
          <w:rFonts w:cs="David"/>
          <w:rtl/>
        </w:rPr>
        <w:br/>
      </w:r>
      <w:r>
        <w:rPr>
          <w:rFonts w:cs="David" w:hint="cs"/>
          <w:u w:val="single"/>
          <w:rtl/>
        </w:rPr>
        <w:t>יושב-ראש הכנסת ראובן (רובי) ריבלין:</w:t>
      </w:r>
    </w:p>
    <w:p w14:paraId="763CD897" w14:textId="77777777" w:rsidR="00903341" w:rsidRDefault="00903341" w:rsidP="00903341">
      <w:pPr>
        <w:bidi/>
        <w:jc w:val="both"/>
        <w:rPr>
          <w:rFonts w:cs="David" w:hint="cs"/>
          <w:rtl/>
        </w:rPr>
      </w:pPr>
    </w:p>
    <w:p w14:paraId="174E14CA" w14:textId="77777777" w:rsidR="00903341" w:rsidRDefault="00903341" w:rsidP="00903341">
      <w:pPr>
        <w:bidi/>
        <w:jc w:val="both"/>
        <w:rPr>
          <w:rFonts w:cs="David" w:hint="cs"/>
          <w:rtl/>
        </w:rPr>
      </w:pPr>
      <w:r>
        <w:rPr>
          <w:rFonts w:cs="David" w:hint="cs"/>
          <w:rtl/>
        </w:rPr>
        <w:tab/>
        <w:t xml:space="preserve">בהתאם למקום מגוריו, כדי לאפשר לפריפריה גם להיות חלק. </w:t>
      </w:r>
      <w:proofErr w:type="spellStart"/>
      <w:r>
        <w:rPr>
          <w:rFonts w:cs="David" w:hint="cs"/>
          <w:rtl/>
        </w:rPr>
        <w:t>פרופ</w:t>
      </w:r>
      <w:proofErr w:type="spellEnd"/>
      <w:r>
        <w:rPr>
          <w:rFonts w:cs="David" w:hint="cs"/>
          <w:rtl/>
        </w:rPr>
        <w:t xml:space="preserve">' </w:t>
      </w:r>
      <w:proofErr w:type="spellStart"/>
      <w:r>
        <w:rPr>
          <w:rFonts w:cs="David" w:hint="cs"/>
          <w:rtl/>
        </w:rPr>
        <w:t>גרונאו</w:t>
      </w:r>
      <w:proofErr w:type="spellEnd"/>
      <w:r>
        <w:rPr>
          <w:rFonts w:cs="David" w:hint="cs"/>
          <w:rtl/>
        </w:rPr>
        <w:t xml:space="preserve"> כיוון לדעתך.</w:t>
      </w:r>
    </w:p>
    <w:p w14:paraId="29804DA5"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A2F78A0" w14:textId="77777777" w:rsidR="00903341" w:rsidRDefault="00903341" w:rsidP="00903341">
      <w:pPr>
        <w:bidi/>
        <w:jc w:val="both"/>
        <w:rPr>
          <w:rFonts w:cs="David" w:hint="cs"/>
          <w:rtl/>
        </w:rPr>
      </w:pPr>
    </w:p>
    <w:p w14:paraId="4A33691E" w14:textId="77777777" w:rsidR="00903341" w:rsidRDefault="00903341" w:rsidP="00903341">
      <w:pPr>
        <w:bidi/>
        <w:jc w:val="both"/>
        <w:rPr>
          <w:rFonts w:cs="David" w:hint="cs"/>
          <w:rtl/>
        </w:rPr>
      </w:pPr>
      <w:r>
        <w:rPr>
          <w:rFonts w:cs="David" w:hint="cs"/>
          <w:rtl/>
        </w:rPr>
        <w:tab/>
        <w:t xml:space="preserve">חשוב, חבר הכנסת מולה </w:t>
      </w:r>
      <w:r>
        <w:rPr>
          <w:rFonts w:cs="David"/>
          <w:rtl/>
        </w:rPr>
        <w:t>–</w:t>
      </w:r>
      <w:r>
        <w:rPr>
          <w:rFonts w:cs="David" w:hint="cs"/>
          <w:rtl/>
        </w:rPr>
        <w:t xml:space="preserve"> בסופו של דבר, מי שקובע את תנאי העוזרים זה לא מינהל הכנסת, אלו חברי הכנסת, חברי ועדת הכנסת. אנחנו באמת בעניין הזה רק מבצעים. </w:t>
      </w:r>
    </w:p>
    <w:p w14:paraId="31547951"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0BEF4F7" w14:textId="77777777" w:rsidR="00903341" w:rsidRDefault="00903341" w:rsidP="00903341">
      <w:pPr>
        <w:bidi/>
        <w:jc w:val="both"/>
        <w:rPr>
          <w:rFonts w:cs="David" w:hint="cs"/>
          <w:u w:val="single"/>
          <w:rtl/>
        </w:rPr>
      </w:pPr>
    </w:p>
    <w:p w14:paraId="08C867B9" w14:textId="77777777" w:rsidR="00903341" w:rsidRDefault="00903341" w:rsidP="00903341">
      <w:pPr>
        <w:bidi/>
        <w:jc w:val="both"/>
        <w:rPr>
          <w:rFonts w:cs="David" w:hint="cs"/>
          <w:rtl/>
        </w:rPr>
      </w:pPr>
      <w:r>
        <w:rPr>
          <w:rFonts w:cs="David" w:hint="cs"/>
          <w:rtl/>
        </w:rPr>
        <w:tab/>
        <w:t xml:space="preserve">דע לך שאני בין אלה שנלחמו לא לפצל את השכר של משרות עוזרים פרלמנטרים. </w:t>
      </w:r>
    </w:p>
    <w:p w14:paraId="0B3FDC55"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BF45E3B" w14:textId="77777777" w:rsidR="00903341" w:rsidRDefault="00903341" w:rsidP="00903341">
      <w:pPr>
        <w:bidi/>
        <w:jc w:val="both"/>
        <w:rPr>
          <w:rFonts w:cs="David" w:hint="cs"/>
          <w:rtl/>
        </w:rPr>
      </w:pPr>
    </w:p>
    <w:p w14:paraId="58CFBD7F" w14:textId="77777777" w:rsidR="00903341" w:rsidRDefault="00903341" w:rsidP="00903341">
      <w:pPr>
        <w:bidi/>
        <w:jc w:val="both"/>
        <w:rPr>
          <w:rFonts w:cs="David" w:hint="cs"/>
          <w:rtl/>
        </w:rPr>
      </w:pPr>
      <w:r>
        <w:rPr>
          <w:rFonts w:cs="David" w:hint="cs"/>
          <w:rtl/>
        </w:rPr>
        <w:tab/>
        <w:t xml:space="preserve">נכון מאוד. החלטה לא קלה, וטובה. </w:t>
      </w:r>
    </w:p>
    <w:p w14:paraId="34A59697"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4F8EF672" w14:textId="77777777" w:rsidR="00903341" w:rsidRDefault="00903341" w:rsidP="00903341">
      <w:pPr>
        <w:bidi/>
        <w:jc w:val="both"/>
        <w:rPr>
          <w:rFonts w:cs="David" w:hint="cs"/>
          <w:rtl/>
        </w:rPr>
      </w:pPr>
    </w:p>
    <w:p w14:paraId="3A915A37" w14:textId="77777777" w:rsidR="00903341" w:rsidRDefault="00903341" w:rsidP="00903341">
      <w:pPr>
        <w:bidi/>
        <w:jc w:val="both"/>
        <w:rPr>
          <w:rFonts w:cs="David" w:hint="cs"/>
          <w:rtl/>
        </w:rPr>
      </w:pPr>
      <w:r>
        <w:rPr>
          <w:rFonts w:cs="David" w:hint="cs"/>
          <w:rtl/>
        </w:rPr>
        <w:tab/>
        <w:t xml:space="preserve">על כל פנים, חשוב לי לחזור ולהדגיש שבכל מה שנוגע לתנאי חברי הכנסת </w:t>
      </w:r>
      <w:r>
        <w:rPr>
          <w:rFonts w:cs="David"/>
          <w:rtl/>
        </w:rPr>
        <w:t>–</w:t>
      </w:r>
      <w:r>
        <w:rPr>
          <w:rFonts w:cs="David" w:hint="cs"/>
          <w:rtl/>
        </w:rPr>
        <w:t xml:space="preserve"> ועוזרים פרלמנטרים נחשבים על-ידי החוק כחלק מתנאי חברי הכנסת </w:t>
      </w:r>
      <w:r>
        <w:rPr>
          <w:rFonts w:cs="David"/>
          <w:rtl/>
        </w:rPr>
        <w:t>–</w:t>
      </w:r>
      <w:r>
        <w:rPr>
          <w:rFonts w:cs="David" w:hint="cs"/>
          <w:rtl/>
        </w:rPr>
        <w:t xml:space="preserve"> אנחנו, מינהל הכנסת, שקופים לחלוטין. כשוועדת </w:t>
      </w:r>
      <w:proofErr w:type="spellStart"/>
      <w:r>
        <w:rPr>
          <w:rFonts w:cs="David" w:hint="cs"/>
          <w:rtl/>
        </w:rPr>
        <w:t>גרונאו</w:t>
      </w:r>
      <w:proofErr w:type="spellEnd"/>
      <w:r>
        <w:rPr>
          <w:rFonts w:cs="David" w:hint="cs"/>
          <w:rtl/>
        </w:rPr>
        <w:t xml:space="preserve"> מבקשת מאתנו את עמדתנו אנחנו נזהרים מלמסור עמדה שהיא תולדה של אג'נדה, אנחנו מוסרים אך את המשמעויות התקציביות </w:t>
      </w:r>
      <w:r>
        <w:rPr>
          <w:rFonts w:cs="David"/>
          <w:rtl/>
        </w:rPr>
        <w:t>–</w:t>
      </w:r>
      <w:r>
        <w:rPr>
          <w:rFonts w:cs="David" w:hint="cs"/>
          <w:rtl/>
        </w:rPr>
        <w:t xml:space="preserve"> תרצו כך, תרצו אחרת </w:t>
      </w:r>
      <w:r>
        <w:rPr>
          <w:rFonts w:cs="David"/>
          <w:rtl/>
        </w:rPr>
        <w:t>–</w:t>
      </w:r>
      <w:r>
        <w:rPr>
          <w:rFonts w:cs="David" w:hint="cs"/>
          <w:rtl/>
        </w:rPr>
        <w:t xml:space="preserve"> אנחנו מוסרים את המשמעויות התקציביות. </w:t>
      </w:r>
    </w:p>
    <w:p w14:paraId="753ED1E9" w14:textId="77777777" w:rsidR="00903341" w:rsidRDefault="00903341" w:rsidP="00903341">
      <w:pPr>
        <w:bidi/>
        <w:jc w:val="both"/>
        <w:rPr>
          <w:rFonts w:cs="David" w:hint="cs"/>
          <w:rtl/>
        </w:rPr>
      </w:pPr>
    </w:p>
    <w:p w14:paraId="0607C0FF" w14:textId="77777777" w:rsidR="00903341" w:rsidRDefault="00903341" w:rsidP="00903341">
      <w:pPr>
        <w:bidi/>
        <w:jc w:val="both"/>
        <w:rPr>
          <w:rFonts w:cs="David" w:hint="cs"/>
          <w:rtl/>
        </w:rPr>
      </w:pPr>
      <w:r>
        <w:rPr>
          <w:rFonts w:cs="David" w:hint="cs"/>
          <w:rtl/>
        </w:rPr>
        <w:tab/>
        <w:t xml:space="preserve">הדבר הבא שאתם רואים </w:t>
      </w:r>
      <w:r>
        <w:rPr>
          <w:rFonts w:cs="David"/>
          <w:rtl/>
        </w:rPr>
        <w:t>–</w:t>
      </w:r>
      <w:r>
        <w:rPr>
          <w:rFonts w:cs="David" w:hint="cs"/>
          <w:rtl/>
        </w:rPr>
        <w:t xml:space="preserve"> ואני מצטער שאתם לא רואים את מה שכתוב במבנה הקצת </w:t>
      </w:r>
      <w:proofErr w:type="spellStart"/>
      <w:r>
        <w:rPr>
          <w:rFonts w:cs="David" w:hint="cs"/>
          <w:rtl/>
        </w:rPr>
        <w:t>קופרניקי</w:t>
      </w:r>
      <w:proofErr w:type="spellEnd"/>
      <w:r>
        <w:rPr>
          <w:rFonts w:cs="David" w:hint="cs"/>
          <w:rtl/>
        </w:rPr>
        <w:t xml:space="preserve"> הזה של מינהל הכנסת עד היום - בסופו של דבר מה שאתם רואים כאן זה דוגמית מכלל מחלקות הכנסת שמתייחסות לבעל התפקיד החדש יחסית, מנכ"ל הכנסת. אני כידוע המנכ"ל השני אחרי שיושבת-ראש הכנסת השבע-עשרה מינתה מנכ"ל ראשון. </w:t>
      </w:r>
    </w:p>
    <w:p w14:paraId="7283B918" w14:textId="77777777" w:rsidR="00903341" w:rsidRDefault="00903341" w:rsidP="00903341">
      <w:pPr>
        <w:bidi/>
        <w:jc w:val="both"/>
        <w:rPr>
          <w:rFonts w:cs="David" w:hint="cs"/>
          <w:rtl/>
        </w:rPr>
      </w:pPr>
    </w:p>
    <w:p w14:paraId="4260D258" w14:textId="77777777" w:rsidR="00903341" w:rsidRDefault="00903341" w:rsidP="00903341">
      <w:pPr>
        <w:bidi/>
        <w:jc w:val="both"/>
        <w:rPr>
          <w:rFonts w:cs="David" w:hint="cs"/>
          <w:rtl/>
        </w:rPr>
      </w:pPr>
      <w:r>
        <w:rPr>
          <w:rFonts w:cs="David" w:hint="cs"/>
          <w:rtl/>
        </w:rPr>
        <w:tab/>
        <w:t xml:space="preserve">מה הבעיה במבנה הזה, כמו שכל אחד יכול לראות? אין שום הבניה של עבודת מבנה, אי-אפשר לדעת מי כפוף למי, מה היחס בין זרועות שונות, ולכן אנחנו הולכים למשהו הרבה יותר ברור </w:t>
      </w:r>
      <w:r>
        <w:rPr>
          <w:rFonts w:cs="David"/>
          <w:rtl/>
        </w:rPr>
        <w:t>–</w:t>
      </w:r>
      <w:r>
        <w:rPr>
          <w:rFonts w:cs="David" w:hint="cs"/>
          <w:rtl/>
        </w:rPr>
        <w:t xml:space="preserve"> כמו בכל מיניסטריון, כמו בכל מקום עבודה מסודר </w:t>
      </w:r>
      <w:r>
        <w:rPr>
          <w:rFonts w:cs="David"/>
          <w:rtl/>
        </w:rPr>
        <w:t>–</w:t>
      </w:r>
      <w:r>
        <w:rPr>
          <w:rFonts w:cs="David" w:hint="cs"/>
          <w:rtl/>
        </w:rPr>
        <w:t xml:space="preserve"> שכל אחד ידע, כמו שאומרים הילדים, מי מלפניי מי מאחוריי מי מצדדיי, על מי אני אחראי, כלפי מי אני בעל סמכות, כלפי מי אני בעל אחריות, למי אני נותן דין וחשבון ומתי אני אחראי למעשי הכפופים לי. </w:t>
      </w:r>
    </w:p>
    <w:p w14:paraId="177240EE" w14:textId="77777777" w:rsidR="00903341" w:rsidRDefault="00903341" w:rsidP="00903341">
      <w:pPr>
        <w:bidi/>
        <w:jc w:val="both"/>
        <w:rPr>
          <w:rFonts w:cs="David" w:hint="cs"/>
          <w:rtl/>
        </w:rPr>
      </w:pPr>
    </w:p>
    <w:p w14:paraId="15319E77" w14:textId="77777777" w:rsidR="00903341" w:rsidRDefault="00903341" w:rsidP="00903341">
      <w:pPr>
        <w:bidi/>
        <w:jc w:val="both"/>
        <w:rPr>
          <w:rFonts w:cs="David" w:hint="cs"/>
          <w:rtl/>
        </w:rPr>
      </w:pPr>
      <w:r>
        <w:rPr>
          <w:rFonts w:cs="David" w:hint="cs"/>
          <w:rtl/>
        </w:rPr>
        <w:tab/>
        <w:t xml:space="preserve">כאן במבנה הזה בסופו של דבר אין חידוש ענק. לקחנו את מחלקות הכנסת ופשוט סידרנו אותן בצורה קצת יותר סכמתית, קצת יותר הגיונית. </w:t>
      </w:r>
    </w:p>
    <w:p w14:paraId="2B98F0F5" w14:textId="77777777" w:rsidR="00903341" w:rsidRPr="004F6A55" w:rsidRDefault="00903341" w:rsidP="00903341">
      <w:pPr>
        <w:bidi/>
        <w:jc w:val="both"/>
        <w:rPr>
          <w:rFonts w:cs="David" w:hint="cs"/>
          <w:u w:val="single"/>
          <w:rtl/>
        </w:rPr>
      </w:pPr>
      <w:r>
        <w:rPr>
          <w:rFonts w:cs="David"/>
          <w:rtl/>
        </w:rPr>
        <w:br/>
      </w:r>
      <w:r>
        <w:rPr>
          <w:rFonts w:cs="David" w:hint="cs"/>
          <w:u w:val="single"/>
          <w:rtl/>
        </w:rPr>
        <w:t>יושב-ראש הכנסת ראובן (רובי) ריבלין:</w:t>
      </w:r>
    </w:p>
    <w:p w14:paraId="2560A38C" w14:textId="77777777" w:rsidR="00903341" w:rsidRDefault="00903341" w:rsidP="00903341">
      <w:pPr>
        <w:bidi/>
        <w:jc w:val="both"/>
        <w:rPr>
          <w:rFonts w:cs="David" w:hint="cs"/>
          <w:rtl/>
        </w:rPr>
      </w:pPr>
    </w:p>
    <w:p w14:paraId="076F02B6" w14:textId="77777777" w:rsidR="00903341" w:rsidRDefault="00903341" w:rsidP="00903341">
      <w:pPr>
        <w:bidi/>
        <w:jc w:val="both"/>
        <w:rPr>
          <w:rFonts w:cs="David" w:hint="cs"/>
          <w:rtl/>
        </w:rPr>
      </w:pPr>
      <w:r>
        <w:rPr>
          <w:rFonts w:cs="David" w:hint="cs"/>
          <w:rtl/>
        </w:rPr>
        <w:tab/>
        <w:t xml:space="preserve">אני יוצא לנשיאות הכנסת. אני מתנצל. </w:t>
      </w:r>
    </w:p>
    <w:p w14:paraId="48C7B338"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033408A" w14:textId="77777777" w:rsidR="00903341" w:rsidRDefault="00903341" w:rsidP="00903341">
      <w:pPr>
        <w:bidi/>
        <w:jc w:val="both"/>
        <w:rPr>
          <w:rFonts w:cs="David" w:hint="cs"/>
          <w:rtl/>
        </w:rPr>
      </w:pPr>
    </w:p>
    <w:p w14:paraId="393FB5C4" w14:textId="77777777" w:rsidR="00903341" w:rsidRDefault="00903341" w:rsidP="00903341">
      <w:pPr>
        <w:bidi/>
        <w:jc w:val="both"/>
        <w:rPr>
          <w:rFonts w:cs="David" w:hint="cs"/>
          <w:rtl/>
        </w:rPr>
      </w:pPr>
      <w:r>
        <w:rPr>
          <w:rFonts w:cs="David" w:hint="cs"/>
          <w:rtl/>
        </w:rPr>
        <w:tab/>
        <w:t xml:space="preserve">אני מסמן לכם את המקומות שבהם אנחנו מתכוונים ומבקשים את אישורכם להגדיל את כוח-האדם. הרי אנחנו באים אליכם בבקשה להגדיל את שיא כוח-האדם של הכנסת, ואני אציין רק כמה מהדוגמאות. </w:t>
      </w:r>
    </w:p>
    <w:p w14:paraId="5C2CEC8E" w14:textId="77777777" w:rsidR="00903341" w:rsidRDefault="00903341" w:rsidP="00903341">
      <w:pPr>
        <w:bidi/>
        <w:jc w:val="both"/>
        <w:rPr>
          <w:rFonts w:cs="David" w:hint="cs"/>
          <w:rtl/>
        </w:rPr>
      </w:pPr>
    </w:p>
    <w:p w14:paraId="427BE0F2" w14:textId="77777777" w:rsidR="00903341" w:rsidRDefault="00903341" w:rsidP="00903341">
      <w:pPr>
        <w:bidi/>
        <w:jc w:val="both"/>
        <w:rPr>
          <w:rFonts w:cs="David" w:hint="cs"/>
          <w:rtl/>
        </w:rPr>
      </w:pPr>
      <w:r>
        <w:rPr>
          <w:rFonts w:cs="David" w:hint="cs"/>
          <w:rtl/>
        </w:rPr>
        <w:tab/>
        <w:t xml:space="preserve">מחלקת הפרוטוקולים </w:t>
      </w:r>
      <w:r>
        <w:rPr>
          <w:rFonts w:cs="David"/>
          <w:rtl/>
        </w:rPr>
        <w:t>–</w:t>
      </w:r>
      <w:r>
        <w:rPr>
          <w:rFonts w:cs="David" w:hint="cs"/>
          <w:rtl/>
        </w:rPr>
        <w:t xml:space="preserve"> מחלקת הפרוטוקולים, בשלוש וחצי, ארבע שנים האחרונות, נשחקה קשות בכוח-האדם שלה אל מול גידול חד, ריאלי, בהיקף העבודה שאתם חברי הכנסת מעמיסים עליה. יש יותר פעילות כנסת, יש יותר פרוטוקולים, יש יותר מלים בכל פרוטוקול. יש יותר ישיבות, יש יותר עמודים, ולכן אנחנו מבקשים בסופו של דבר להגדיל את מחלקת הפרוטוקולים במספר תקנים על מנת לחזור למצב הקודם של לפני 2007, וככל הנראה על מנת להגדיל עוד יותר את מחלקת הפרוטוקולים על מנת שהיא תוכל לתת מענה ראוי, מקצועי, מלוטש, כפי שאנחנו גאים שהיא נותנת עד היום. </w:t>
      </w:r>
    </w:p>
    <w:p w14:paraId="25718A31"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0FCF5152" w14:textId="77777777" w:rsidR="00903341" w:rsidRDefault="00903341" w:rsidP="00903341">
      <w:pPr>
        <w:bidi/>
        <w:jc w:val="both"/>
        <w:rPr>
          <w:rFonts w:cs="David" w:hint="cs"/>
          <w:u w:val="single"/>
          <w:rtl/>
        </w:rPr>
      </w:pPr>
    </w:p>
    <w:p w14:paraId="1F6F7043" w14:textId="77777777" w:rsidR="00903341" w:rsidRDefault="00903341" w:rsidP="00903341">
      <w:pPr>
        <w:bidi/>
        <w:jc w:val="both"/>
        <w:rPr>
          <w:rFonts w:cs="David" w:hint="cs"/>
          <w:rtl/>
        </w:rPr>
      </w:pPr>
      <w:r>
        <w:rPr>
          <w:rFonts w:cs="David" w:hint="cs"/>
          <w:rtl/>
        </w:rPr>
        <w:tab/>
        <w:t>אדוני היושב-ראש, רק שתדע שיש ועדות כאן, ואני חבר בהן, שבהן אתה הופך את עבודת הוועדה ללא רלוונטית כיוון שאתה לא מצליח לקבל - - -</w:t>
      </w:r>
    </w:p>
    <w:p w14:paraId="11327A08" w14:textId="77777777" w:rsidR="00903341" w:rsidRDefault="00903341" w:rsidP="00903341">
      <w:pPr>
        <w:bidi/>
        <w:jc w:val="both"/>
        <w:rPr>
          <w:rFonts w:cs="David" w:hint="cs"/>
          <w:rtl/>
        </w:rPr>
      </w:pPr>
    </w:p>
    <w:p w14:paraId="58804784"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4C447F26" w14:textId="77777777" w:rsidR="00903341" w:rsidRDefault="00903341" w:rsidP="00903341">
      <w:pPr>
        <w:bidi/>
        <w:jc w:val="both"/>
        <w:rPr>
          <w:rFonts w:cs="David" w:hint="cs"/>
          <w:u w:val="single"/>
          <w:rtl/>
        </w:rPr>
      </w:pPr>
    </w:p>
    <w:p w14:paraId="7ACEB9BB" w14:textId="77777777" w:rsidR="00903341" w:rsidRDefault="00903341" w:rsidP="00903341">
      <w:pPr>
        <w:bidi/>
        <w:jc w:val="both"/>
        <w:rPr>
          <w:rFonts w:cs="David" w:hint="cs"/>
          <w:rtl/>
        </w:rPr>
      </w:pPr>
      <w:r>
        <w:rPr>
          <w:rFonts w:cs="David" w:hint="cs"/>
          <w:rtl/>
        </w:rPr>
        <w:tab/>
        <w:t xml:space="preserve">אין מי שיכתוב פרוטוקול. </w:t>
      </w:r>
    </w:p>
    <w:p w14:paraId="67B82E7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FDBB565" w14:textId="77777777" w:rsidR="00903341" w:rsidRDefault="00903341" w:rsidP="00903341">
      <w:pPr>
        <w:bidi/>
        <w:jc w:val="both"/>
        <w:rPr>
          <w:rFonts w:cs="David" w:hint="cs"/>
          <w:rtl/>
        </w:rPr>
      </w:pPr>
    </w:p>
    <w:p w14:paraId="4ACAAA93" w14:textId="77777777" w:rsidR="00903341" w:rsidRDefault="00903341" w:rsidP="00903341">
      <w:pPr>
        <w:bidi/>
        <w:jc w:val="both"/>
        <w:rPr>
          <w:rFonts w:cs="David" w:hint="cs"/>
          <w:rtl/>
        </w:rPr>
      </w:pPr>
      <w:r>
        <w:rPr>
          <w:rFonts w:cs="David" w:hint="cs"/>
          <w:rtl/>
        </w:rPr>
        <w:tab/>
        <w:t xml:space="preserve">הצורך הזה הוא ברור לגמרי, אין עליו ויכוח. </w:t>
      </w:r>
    </w:p>
    <w:p w14:paraId="5BFE9CCC"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51D21E51" w14:textId="77777777" w:rsidR="00903341" w:rsidRDefault="00903341" w:rsidP="00903341">
      <w:pPr>
        <w:bidi/>
        <w:jc w:val="both"/>
        <w:rPr>
          <w:rFonts w:cs="David" w:hint="cs"/>
          <w:u w:val="single"/>
          <w:rtl/>
        </w:rPr>
      </w:pPr>
    </w:p>
    <w:p w14:paraId="04E1EBF6" w14:textId="77777777" w:rsidR="00903341" w:rsidRDefault="00903341" w:rsidP="00903341">
      <w:pPr>
        <w:bidi/>
        <w:jc w:val="both"/>
        <w:rPr>
          <w:rFonts w:cs="David" w:hint="cs"/>
          <w:rtl/>
        </w:rPr>
      </w:pPr>
    </w:p>
    <w:p w14:paraId="6A25EA5F" w14:textId="77777777" w:rsidR="00903341" w:rsidRDefault="00903341" w:rsidP="00903341">
      <w:pPr>
        <w:bidi/>
        <w:jc w:val="both"/>
        <w:rPr>
          <w:rFonts w:cs="David" w:hint="cs"/>
          <w:rtl/>
        </w:rPr>
      </w:pPr>
      <w:r>
        <w:rPr>
          <w:rFonts w:cs="David" w:hint="cs"/>
          <w:rtl/>
        </w:rPr>
        <w:tab/>
        <w:t xml:space="preserve">לגבי </w:t>
      </w:r>
      <w:proofErr w:type="spellStart"/>
      <w:r>
        <w:rPr>
          <w:rFonts w:cs="David" w:hint="cs"/>
          <w:rtl/>
        </w:rPr>
        <w:t>הממ"מ</w:t>
      </w:r>
      <w:proofErr w:type="spellEnd"/>
      <w:r>
        <w:rPr>
          <w:rFonts w:cs="David" w:hint="cs"/>
          <w:rtl/>
        </w:rPr>
        <w:t xml:space="preserve">, אנחנו באמת רואים את זה בוועדות הכנסת </w:t>
      </w:r>
      <w:r>
        <w:rPr>
          <w:rFonts w:cs="David"/>
          <w:rtl/>
        </w:rPr>
        <w:t>–</w:t>
      </w:r>
      <w:r>
        <w:rPr>
          <w:rFonts w:cs="David" w:hint="cs"/>
          <w:rtl/>
        </w:rPr>
        <w:t xml:space="preserve"> אני אומר לך שהעבודה שעושים </w:t>
      </w:r>
      <w:proofErr w:type="spellStart"/>
      <w:r>
        <w:rPr>
          <w:rFonts w:cs="David" w:hint="cs"/>
          <w:rtl/>
        </w:rPr>
        <w:t>בממ"מ</w:t>
      </w:r>
      <w:proofErr w:type="spellEnd"/>
      <w:r>
        <w:rPr>
          <w:rFonts w:cs="David" w:hint="cs"/>
          <w:rtl/>
        </w:rPr>
        <w:t xml:space="preserve"> זה לעילא ולעילא. </w:t>
      </w:r>
    </w:p>
    <w:p w14:paraId="4B9D2C95" w14:textId="77777777" w:rsidR="00903341" w:rsidRDefault="00903341" w:rsidP="00903341">
      <w:pPr>
        <w:bidi/>
        <w:jc w:val="both"/>
        <w:rPr>
          <w:rFonts w:cs="David" w:hint="cs"/>
          <w:rtl/>
        </w:rPr>
      </w:pPr>
      <w:r>
        <w:rPr>
          <w:rFonts w:cs="David"/>
          <w:rtl/>
        </w:rPr>
        <w:br/>
      </w:r>
      <w:r>
        <w:rPr>
          <w:rFonts w:cs="David" w:hint="cs"/>
          <w:u w:val="single"/>
          <w:rtl/>
        </w:rPr>
        <w:t>קריאה:</w:t>
      </w:r>
    </w:p>
    <w:p w14:paraId="67C42372" w14:textId="77777777" w:rsidR="00903341" w:rsidRDefault="00903341" w:rsidP="00903341">
      <w:pPr>
        <w:bidi/>
        <w:jc w:val="both"/>
        <w:rPr>
          <w:rFonts w:cs="David" w:hint="cs"/>
          <w:rtl/>
        </w:rPr>
      </w:pPr>
    </w:p>
    <w:p w14:paraId="6A90CC04" w14:textId="77777777" w:rsidR="00903341" w:rsidRDefault="00903341" w:rsidP="00903341">
      <w:pPr>
        <w:bidi/>
        <w:jc w:val="both"/>
        <w:rPr>
          <w:rFonts w:cs="David" w:hint="cs"/>
          <w:rtl/>
        </w:rPr>
      </w:pPr>
      <w:r>
        <w:rPr>
          <w:rFonts w:cs="David" w:hint="cs"/>
          <w:rtl/>
        </w:rPr>
        <w:tab/>
        <w:t xml:space="preserve">יוצא מן הכלל. </w:t>
      </w:r>
    </w:p>
    <w:p w14:paraId="4FEF9C1B"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6448BCE" w14:textId="77777777" w:rsidR="00903341" w:rsidRDefault="00903341" w:rsidP="00903341">
      <w:pPr>
        <w:bidi/>
        <w:jc w:val="both"/>
        <w:rPr>
          <w:rFonts w:cs="David" w:hint="cs"/>
          <w:u w:val="single"/>
          <w:rtl/>
        </w:rPr>
      </w:pPr>
    </w:p>
    <w:p w14:paraId="7EB4290F" w14:textId="77777777" w:rsidR="00903341" w:rsidRDefault="00903341" w:rsidP="00903341">
      <w:pPr>
        <w:bidi/>
        <w:jc w:val="both"/>
        <w:rPr>
          <w:rFonts w:cs="David" w:hint="cs"/>
          <w:rtl/>
        </w:rPr>
      </w:pPr>
      <w:r>
        <w:rPr>
          <w:rFonts w:cs="David" w:hint="cs"/>
          <w:rtl/>
        </w:rPr>
        <w:tab/>
        <w:t xml:space="preserve">יוצא מן הכלל, ואני גם אומר לך </w:t>
      </w:r>
      <w:r>
        <w:rPr>
          <w:rFonts w:cs="David"/>
          <w:rtl/>
        </w:rPr>
        <w:t>–</w:t>
      </w:r>
      <w:r>
        <w:rPr>
          <w:rFonts w:cs="David" w:hint="cs"/>
          <w:rtl/>
        </w:rPr>
        <w:t xml:space="preserve"> זה אמין, וגורמי חוץ שמגיעים לכאן מתקשים מאוד להתמודד מול המידע של </w:t>
      </w:r>
      <w:proofErr w:type="spellStart"/>
      <w:r>
        <w:rPr>
          <w:rFonts w:cs="David" w:hint="cs"/>
          <w:rtl/>
        </w:rPr>
        <w:t>הממ"מ</w:t>
      </w:r>
      <w:proofErr w:type="spellEnd"/>
      <w:r>
        <w:rPr>
          <w:rFonts w:cs="David" w:hint="cs"/>
          <w:rtl/>
        </w:rPr>
        <w:t xml:space="preserve">. </w:t>
      </w:r>
    </w:p>
    <w:p w14:paraId="609832BD"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49DF541A" w14:textId="77777777" w:rsidR="00903341" w:rsidRDefault="00903341" w:rsidP="00903341">
      <w:pPr>
        <w:bidi/>
        <w:jc w:val="both"/>
        <w:rPr>
          <w:rFonts w:cs="David" w:hint="cs"/>
          <w:rtl/>
        </w:rPr>
      </w:pPr>
    </w:p>
    <w:p w14:paraId="17AA4250" w14:textId="77777777" w:rsidR="00903341" w:rsidRDefault="00903341" w:rsidP="00903341">
      <w:pPr>
        <w:bidi/>
        <w:jc w:val="both"/>
        <w:rPr>
          <w:rFonts w:cs="David" w:hint="cs"/>
          <w:rtl/>
        </w:rPr>
      </w:pPr>
      <w:r>
        <w:rPr>
          <w:rFonts w:cs="David" w:hint="cs"/>
          <w:rtl/>
        </w:rPr>
        <w:tab/>
        <w:t xml:space="preserve">אני אספר לך סיפור מהתקציב האחרון. שרים בממשלה התקשרו לאנשי </w:t>
      </w:r>
      <w:proofErr w:type="spellStart"/>
      <w:r>
        <w:rPr>
          <w:rFonts w:cs="David" w:hint="cs"/>
          <w:rtl/>
        </w:rPr>
        <w:t>הממ"מ</w:t>
      </w:r>
      <w:proofErr w:type="spellEnd"/>
      <w:r>
        <w:rPr>
          <w:rFonts w:cs="David" w:hint="cs"/>
          <w:rtl/>
        </w:rPr>
        <w:t xml:space="preserve">, לאנשי הלשכה המשפטית שעבדו יחד על ניתוח חוק ההסדרים בחודשים האחרונים, ואמרו להם </w:t>
      </w:r>
      <w:r>
        <w:rPr>
          <w:rFonts w:cs="David"/>
          <w:rtl/>
        </w:rPr>
        <w:t>–</w:t>
      </w:r>
      <w:r>
        <w:rPr>
          <w:rFonts w:cs="David" w:hint="cs"/>
          <w:rtl/>
        </w:rPr>
        <w:t xml:space="preserve"> אנחנו מבקשים בתקציב הבא שהניתוח הזה ייעשה לפני "המחליטים" בממשלה </w:t>
      </w:r>
      <w:r>
        <w:rPr>
          <w:rFonts w:cs="David"/>
          <w:rtl/>
        </w:rPr>
        <w:t>–</w:t>
      </w:r>
      <w:r>
        <w:rPr>
          <w:rFonts w:cs="David" w:hint="cs"/>
          <w:rtl/>
        </w:rPr>
        <w:t xml:space="preserve"> צא ולמד עד כמה הממשלה כבר סומכת על אנשי </w:t>
      </w:r>
      <w:proofErr w:type="spellStart"/>
      <w:r>
        <w:rPr>
          <w:rFonts w:cs="David" w:hint="cs"/>
          <w:rtl/>
        </w:rPr>
        <w:t>הממ"מ</w:t>
      </w:r>
      <w:proofErr w:type="spellEnd"/>
      <w:r>
        <w:rPr>
          <w:rFonts w:cs="David" w:hint="cs"/>
          <w:rtl/>
        </w:rPr>
        <w:t xml:space="preserve"> שלנו. </w:t>
      </w:r>
    </w:p>
    <w:p w14:paraId="79BEBADF"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2513E59D" w14:textId="77777777" w:rsidR="00903341" w:rsidRDefault="00903341" w:rsidP="00903341">
      <w:pPr>
        <w:bidi/>
        <w:jc w:val="both"/>
        <w:rPr>
          <w:rFonts w:cs="David" w:hint="cs"/>
          <w:u w:val="single"/>
          <w:rtl/>
        </w:rPr>
      </w:pPr>
    </w:p>
    <w:p w14:paraId="075C8165" w14:textId="77777777" w:rsidR="00903341" w:rsidRDefault="00903341" w:rsidP="00903341">
      <w:pPr>
        <w:bidi/>
        <w:jc w:val="both"/>
        <w:rPr>
          <w:rFonts w:cs="David" w:hint="cs"/>
          <w:rtl/>
        </w:rPr>
      </w:pPr>
      <w:r>
        <w:rPr>
          <w:rFonts w:cs="David" w:hint="cs"/>
          <w:rtl/>
        </w:rPr>
        <w:tab/>
        <w:t xml:space="preserve">זה המשכורת שלהם. </w:t>
      </w:r>
    </w:p>
    <w:p w14:paraId="02DCAC81" w14:textId="77777777" w:rsidR="00903341" w:rsidRDefault="00903341" w:rsidP="00903341">
      <w:pPr>
        <w:bidi/>
        <w:jc w:val="both"/>
        <w:rPr>
          <w:rFonts w:cs="David" w:hint="cs"/>
          <w:rtl/>
        </w:rPr>
      </w:pPr>
    </w:p>
    <w:p w14:paraId="66D275CD"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32FE285F" w14:textId="77777777" w:rsidR="00903341" w:rsidRDefault="00903341" w:rsidP="00903341">
      <w:pPr>
        <w:bidi/>
        <w:jc w:val="both"/>
        <w:rPr>
          <w:rFonts w:cs="David" w:hint="cs"/>
          <w:u w:val="single"/>
          <w:rtl/>
        </w:rPr>
      </w:pPr>
    </w:p>
    <w:p w14:paraId="5B5F8865" w14:textId="77777777" w:rsidR="00903341" w:rsidRDefault="00903341" w:rsidP="00903341">
      <w:pPr>
        <w:bidi/>
        <w:jc w:val="both"/>
        <w:rPr>
          <w:rFonts w:cs="David" w:hint="cs"/>
          <w:rtl/>
        </w:rPr>
      </w:pPr>
      <w:r>
        <w:rPr>
          <w:rFonts w:cs="David" w:hint="cs"/>
          <w:rtl/>
        </w:rPr>
        <w:tab/>
        <w:t xml:space="preserve">אבל אנחנו לפעמים מגישים בקשות </w:t>
      </w:r>
      <w:proofErr w:type="spellStart"/>
      <w:r>
        <w:rPr>
          <w:rFonts w:cs="David" w:hint="cs"/>
          <w:rtl/>
        </w:rPr>
        <w:t>לממ"מ</w:t>
      </w:r>
      <w:proofErr w:type="spellEnd"/>
      <w:r>
        <w:rPr>
          <w:rFonts w:cs="David" w:hint="cs"/>
          <w:rtl/>
        </w:rPr>
        <w:t xml:space="preserve">, לוקח יותר מדי זמן בגלל העומס שיש עליהם. </w:t>
      </w:r>
    </w:p>
    <w:p w14:paraId="7B007A42" w14:textId="77777777" w:rsidR="00903341" w:rsidRDefault="00903341" w:rsidP="00903341">
      <w:pPr>
        <w:bidi/>
        <w:jc w:val="both"/>
        <w:rPr>
          <w:rFonts w:cs="David" w:hint="cs"/>
          <w:rtl/>
        </w:rPr>
      </w:pPr>
    </w:p>
    <w:p w14:paraId="5C5F2192" w14:textId="77777777" w:rsidR="00903341" w:rsidRDefault="00903341" w:rsidP="00903341">
      <w:pPr>
        <w:bidi/>
        <w:jc w:val="both"/>
        <w:rPr>
          <w:rFonts w:cs="David" w:hint="cs"/>
          <w:u w:val="single"/>
          <w:rtl/>
        </w:rPr>
      </w:pPr>
      <w:r>
        <w:rPr>
          <w:rFonts w:cs="David" w:hint="cs"/>
          <w:u w:val="single"/>
          <w:rtl/>
        </w:rPr>
        <w:t>מנכ"ל הכנסת דן לנדאו:</w:t>
      </w:r>
    </w:p>
    <w:p w14:paraId="4897D7F2" w14:textId="77777777" w:rsidR="00903341" w:rsidRDefault="00903341" w:rsidP="00903341">
      <w:pPr>
        <w:bidi/>
        <w:jc w:val="both"/>
        <w:rPr>
          <w:rFonts w:cs="David" w:hint="cs"/>
          <w:u w:val="single"/>
          <w:rtl/>
        </w:rPr>
      </w:pPr>
    </w:p>
    <w:p w14:paraId="04444D10" w14:textId="77777777" w:rsidR="00903341" w:rsidRDefault="00903341" w:rsidP="00903341">
      <w:pPr>
        <w:bidi/>
        <w:jc w:val="both"/>
        <w:rPr>
          <w:rFonts w:cs="David" w:hint="cs"/>
          <w:rtl/>
        </w:rPr>
      </w:pPr>
      <w:r>
        <w:rPr>
          <w:rFonts w:cs="David" w:hint="cs"/>
          <w:rtl/>
        </w:rPr>
        <w:tab/>
        <w:t xml:space="preserve">נכון. </w:t>
      </w:r>
    </w:p>
    <w:p w14:paraId="4B4D12BD" w14:textId="77777777" w:rsidR="00903341" w:rsidRDefault="00903341" w:rsidP="00903341">
      <w:pPr>
        <w:bidi/>
        <w:jc w:val="both"/>
        <w:rPr>
          <w:rFonts w:cs="David" w:hint="cs"/>
          <w:rtl/>
        </w:rPr>
      </w:pPr>
    </w:p>
    <w:p w14:paraId="66D4B1C7" w14:textId="77777777" w:rsidR="00903341" w:rsidRDefault="00903341" w:rsidP="00903341">
      <w:pPr>
        <w:bidi/>
        <w:jc w:val="both"/>
        <w:rPr>
          <w:rFonts w:cs="David" w:hint="cs"/>
          <w:rtl/>
        </w:rPr>
      </w:pPr>
    </w:p>
    <w:p w14:paraId="08B50653"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23C04844" w14:textId="77777777" w:rsidR="00903341" w:rsidRDefault="00903341" w:rsidP="00903341">
      <w:pPr>
        <w:bidi/>
        <w:jc w:val="both"/>
        <w:rPr>
          <w:rFonts w:cs="David" w:hint="cs"/>
          <w:u w:val="single"/>
          <w:rtl/>
        </w:rPr>
      </w:pPr>
    </w:p>
    <w:p w14:paraId="22A10F54" w14:textId="77777777" w:rsidR="00903341" w:rsidRDefault="00903341" w:rsidP="00903341">
      <w:pPr>
        <w:bidi/>
        <w:jc w:val="both"/>
        <w:rPr>
          <w:rFonts w:cs="David" w:hint="cs"/>
          <w:rtl/>
        </w:rPr>
      </w:pPr>
      <w:r>
        <w:rPr>
          <w:rFonts w:cs="David" w:hint="cs"/>
          <w:rtl/>
        </w:rPr>
        <w:tab/>
        <w:t xml:space="preserve">אני מבקש </w:t>
      </w:r>
      <w:r>
        <w:rPr>
          <w:rFonts w:cs="David"/>
          <w:rtl/>
        </w:rPr>
        <w:t>–</w:t>
      </w:r>
      <w:r>
        <w:rPr>
          <w:rFonts w:cs="David" w:hint="cs"/>
          <w:rtl/>
        </w:rPr>
        <w:t xml:space="preserve"> אני לא יודע איך </w:t>
      </w:r>
      <w:r>
        <w:rPr>
          <w:rFonts w:cs="David"/>
          <w:rtl/>
        </w:rPr>
        <w:t>–</w:t>
      </w:r>
      <w:r>
        <w:rPr>
          <w:rFonts w:cs="David" w:hint="cs"/>
          <w:rtl/>
        </w:rPr>
        <w:t xml:space="preserve"> אבל לנסות למצוא את האפשרות שזה יהיה נגיש יותר, לקבל תוצאות יותר מהר. אדם שמגיש, הוא רוצה להגיע לוועדה כשבעוד שבועיים מתקיים דיון, אין לו סיכוי כמעט אף פעם לקבל את התוצאות של </w:t>
      </w:r>
      <w:proofErr w:type="spellStart"/>
      <w:r>
        <w:rPr>
          <w:rFonts w:cs="David" w:hint="cs"/>
          <w:rtl/>
        </w:rPr>
        <w:t>הממ"מ</w:t>
      </w:r>
      <w:proofErr w:type="spellEnd"/>
      <w:r>
        <w:rPr>
          <w:rFonts w:cs="David" w:hint="cs"/>
          <w:rtl/>
        </w:rPr>
        <w:t xml:space="preserve"> בזמן, ואני אומר לך </w:t>
      </w:r>
      <w:r>
        <w:rPr>
          <w:rFonts w:cs="David"/>
          <w:rtl/>
        </w:rPr>
        <w:t>–</w:t>
      </w:r>
      <w:r>
        <w:rPr>
          <w:rFonts w:cs="David" w:hint="cs"/>
          <w:rtl/>
        </w:rPr>
        <w:t xml:space="preserve"> הם עובדים שעות. המשרד שלי קרוב אליהם, אני אומר יישר כוח, אני רואה את העבודה, אין פעם שהם לא עובדים והם עמוסים. </w:t>
      </w:r>
    </w:p>
    <w:p w14:paraId="17D5CCF4" w14:textId="77777777" w:rsidR="00903341" w:rsidRDefault="00903341" w:rsidP="00903341">
      <w:pPr>
        <w:bidi/>
        <w:jc w:val="both"/>
        <w:rPr>
          <w:rFonts w:cs="David" w:hint="cs"/>
          <w:rtl/>
        </w:rPr>
      </w:pPr>
    </w:p>
    <w:p w14:paraId="00247267" w14:textId="77777777" w:rsidR="00903341" w:rsidRDefault="00903341" w:rsidP="00903341">
      <w:pPr>
        <w:bidi/>
        <w:jc w:val="both"/>
        <w:rPr>
          <w:rFonts w:cs="David" w:hint="cs"/>
          <w:rtl/>
        </w:rPr>
      </w:pPr>
      <w:r>
        <w:rPr>
          <w:rFonts w:cs="David" w:hint="cs"/>
          <w:rtl/>
        </w:rPr>
        <w:tab/>
        <w:t>בהזדמנות זו אולי אפשר יהיה למצוא את הדרך, לתגבר אותם, להגדיל את האפשרות כי זה כלי חשוב לדמוקרטיה.</w:t>
      </w:r>
    </w:p>
    <w:p w14:paraId="11459105"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34D917C1" w14:textId="77777777" w:rsidR="00903341" w:rsidRDefault="00903341" w:rsidP="00903341">
      <w:pPr>
        <w:bidi/>
        <w:jc w:val="both"/>
        <w:rPr>
          <w:rFonts w:cs="David" w:hint="cs"/>
          <w:u w:val="single"/>
          <w:rtl/>
        </w:rPr>
      </w:pPr>
    </w:p>
    <w:p w14:paraId="07710C08" w14:textId="77777777" w:rsidR="00903341" w:rsidRDefault="00903341" w:rsidP="00903341">
      <w:pPr>
        <w:bidi/>
        <w:jc w:val="both"/>
        <w:rPr>
          <w:rFonts w:cs="David" w:hint="cs"/>
          <w:rtl/>
        </w:rPr>
      </w:pPr>
      <w:r>
        <w:rPr>
          <w:rFonts w:cs="David" w:hint="cs"/>
          <w:rtl/>
        </w:rPr>
        <w:tab/>
        <w:t xml:space="preserve">זה הדבר הכי טוב שקרה בכנסת, לנו כחברי הכנסת </w:t>
      </w:r>
      <w:r>
        <w:rPr>
          <w:rFonts w:cs="David"/>
          <w:rtl/>
        </w:rPr>
        <w:t>–</w:t>
      </w:r>
      <w:r>
        <w:rPr>
          <w:rFonts w:cs="David" w:hint="cs"/>
          <w:rtl/>
        </w:rPr>
        <w:t xml:space="preserve"> אני לא אגזים, בחלק מהעניינים יותר מעוזרים פרלמנטרים. </w:t>
      </w:r>
    </w:p>
    <w:p w14:paraId="16E74E73"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2B94674" w14:textId="77777777" w:rsidR="00903341" w:rsidRDefault="00903341" w:rsidP="00903341">
      <w:pPr>
        <w:bidi/>
        <w:jc w:val="both"/>
        <w:rPr>
          <w:rFonts w:cs="David" w:hint="cs"/>
          <w:u w:val="single"/>
          <w:rtl/>
        </w:rPr>
      </w:pPr>
    </w:p>
    <w:p w14:paraId="58D09E37" w14:textId="77777777" w:rsidR="00903341" w:rsidRDefault="00903341" w:rsidP="00903341">
      <w:pPr>
        <w:bidi/>
        <w:jc w:val="both"/>
        <w:rPr>
          <w:rFonts w:cs="David" w:hint="cs"/>
          <w:rtl/>
        </w:rPr>
      </w:pPr>
      <w:r>
        <w:rPr>
          <w:rFonts w:cs="David" w:hint="cs"/>
          <w:rtl/>
        </w:rPr>
        <w:tab/>
        <w:t>אפילו יותר מעוזרים פרלמנטרים.</w:t>
      </w:r>
    </w:p>
    <w:p w14:paraId="56528829" w14:textId="77777777" w:rsidR="00903341" w:rsidRDefault="00903341" w:rsidP="00903341">
      <w:pPr>
        <w:bidi/>
        <w:jc w:val="both"/>
        <w:rPr>
          <w:rFonts w:cs="David" w:hint="cs"/>
          <w:rtl/>
        </w:rPr>
      </w:pPr>
    </w:p>
    <w:p w14:paraId="373E611D" w14:textId="77777777" w:rsidR="00903341" w:rsidRDefault="00903341" w:rsidP="00903341">
      <w:pPr>
        <w:bidi/>
        <w:jc w:val="both"/>
        <w:rPr>
          <w:rFonts w:cs="David" w:hint="cs"/>
          <w:u w:val="single"/>
          <w:rtl/>
        </w:rPr>
      </w:pPr>
      <w:r>
        <w:rPr>
          <w:rFonts w:cs="David" w:hint="cs"/>
          <w:u w:val="single"/>
          <w:rtl/>
        </w:rPr>
        <w:t>מנכ"ל הכנסת דן לנדאו:</w:t>
      </w:r>
    </w:p>
    <w:p w14:paraId="6F2075AA" w14:textId="77777777" w:rsidR="00903341" w:rsidRDefault="00903341" w:rsidP="00903341">
      <w:pPr>
        <w:bidi/>
        <w:ind w:firstLine="720"/>
        <w:jc w:val="both"/>
        <w:rPr>
          <w:rFonts w:cs="David" w:hint="cs"/>
          <w:u w:val="single"/>
          <w:rtl/>
        </w:rPr>
      </w:pPr>
    </w:p>
    <w:p w14:paraId="4B4EFCAF" w14:textId="77777777" w:rsidR="00903341" w:rsidRDefault="00903341" w:rsidP="00903341">
      <w:pPr>
        <w:bidi/>
        <w:ind w:firstLine="720"/>
        <w:jc w:val="both"/>
        <w:rPr>
          <w:rFonts w:cs="David" w:hint="cs"/>
          <w:rtl/>
        </w:rPr>
      </w:pPr>
      <w:r>
        <w:rPr>
          <w:rFonts w:cs="David" w:hint="cs"/>
          <w:rtl/>
        </w:rPr>
        <w:t xml:space="preserve">אני שמח שאתם מעלים את זה כיוון שיש לנו תשובות מאוד חיוביות בעניין. </w:t>
      </w:r>
    </w:p>
    <w:p w14:paraId="30409E3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A027940" w14:textId="77777777" w:rsidR="00903341" w:rsidRDefault="00903341" w:rsidP="00903341">
      <w:pPr>
        <w:bidi/>
        <w:jc w:val="both"/>
        <w:rPr>
          <w:rFonts w:cs="David" w:hint="cs"/>
          <w:u w:val="single"/>
          <w:rtl/>
        </w:rPr>
      </w:pPr>
    </w:p>
    <w:p w14:paraId="0BF25ADA" w14:textId="77777777" w:rsidR="00903341" w:rsidRDefault="00903341" w:rsidP="00903341">
      <w:pPr>
        <w:bidi/>
        <w:ind w:firstLine="720"/>
        <w:jc w:val="both"/>
        <w:rPr>
          <w:rFonts w:cs="David" w:hint="cs"/>
          <w:rtl/>
        </w:rPr>
      </w:pPr>
      <w:r>
        <w:rPr>
          <w:rFonts w:cs="David" w:hint="cs"/>
          <w:rtl/>
        </w:rPr>
        <w:t xml:space="preserve">אני רוצה להוסיף  יותר מזה. לפעמים </w:t>
      </w:r>
      <w:r>
        <w:rPr>
          <w:rFonts w:cs="David"/>
          <w:rtl/>
        </w:rPr>
        <w:t>–</w:t>
      </w:r>
      <w:r>
        <w:rPr>
          <w:rFonts w:cs="David" w:hint="cs"/>
          <w:rtl/>
        </w:rPr>
        <w:t xml:space="preserve"> ואני אומר כי אנחנו מזמינים מהם חומר </w:t>
      </w:r>
      <w:r>
        <w:rPr>
          <w:rFonts w:cs="David"/>
          <w:rtl/>
        </w:rPr>
        <w:t>–</w:t>
      </w:r>
      <w:r>
        <w:rPr>
          <w:rFonts w:cs="David" w:hint="cs"/>
          <w:rtl/>
        </w:rPr>
        <w:t xml:space="preserve"> לפעמים הם עובדים בתנאים של לחץ, זאת אומרת אולי במידה מסוימת אי-שקיפות וכן הלאה. </w:t>
      </w:r>
    </w:p>
    <w:p w14:paraId="6B94256D"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D6CA456" w14:textId="77777777" w:rsidR="00903341" w:rsidRDefault="00903341" w:rsidP="00903341">
      <w:pPr>
        <w:bidi/>
        <w:ind w:firstLine="720"/>
        <w:jc w:val="both"/>
        <w:rPr>
          <w:rFonts w:cs="David" w:hint="cs"/>
          <w:rtl/>
        </w:rPr>
      </w:pPr>
    </w:p>
    <w:p w14:paraId="3BE933B6" w14:textId="77777777" w:rsidR="00903341" w:rsidRDefault="00903341" w:rsidP="00903341">
      <w:pPr>
        <w:bidi/>
        <w:ind w:firstLine="720"/>
        <w:jc w:val="both"/>
        <w:rPr>
          <w:rFonts w:cs="David" w:hint="cs"/>
          <w:rtl/>
        </w:rPr>
      </w:pPr>
      <w:r>
        <w:rPr>
          <w:rFonts w:cs="David" w:hint="cs"/>
          <w:rtl/>
        </w:rPr>
        <w:t xml:space="preserve">לא, אל תאמר אי-שקיפות. </w:t>
      </w:r>
    </w:p>
    <w:p w14:paraId="7C7196FE" w14:textId="77777777" w:rsidR="00903341" w:rsidRDefault="00903341" w:rsidP="00903341">
      <w:pPr>
        <w:bidi/>
        <w:ind w:firstLine="720"/>
        <w:jc w:val="both"/>
        <w:rPr>
          <w:rFonts w:cs="David" w:hint="cs"/>
          <w:rtl/>
        </w:rPr>
      </w:pPr>
    </w:p>
    <w:p w14:paraId="2CBA9239"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0C88699B" w14:textId="77777777" w:rsidR="00903341" w:rsidRDefault="00903341" w:rsidP="00903341">
      <w:pPr>
        <w:bidi/>
        <w:jc w:val="both"/>
        <w:rPr>
          <w:rFonts w:cs="David" w:hint="cs"/>
          <w:u w:val="single"/>
          <w:rtl/>
        </w:rPr>
      </w:pPr>
    </w:p>
    <w:p w14:paraId="68480B11" w14:textId="77777777" w:rsidR="00903341" w:rsidRDefault="00903341" w:rsidP="00903341">
      <w:pPr>
        <w:bidi/>
        <w:ind w:firstLine="720"/>
        <w:jc w:val="both"/>
        <w:rPr>
          <w:rFonts w:cs="David" w:hint="cs"/>
          <w:rtl/>
        </w:rPr>
      </w:pPr>
      <w:r>
        <w:rPr>
          <w:rFonts w:cs="David" w:hint="cs"/>
          <w:rtl/>
        </w:rPr>
        <w:t xml:space="preserve">הם צריכים לאסוף מידע, לעשות סטטיסטיקות וכן הלאה. המבנה הוא מצוין, אני לא בא לערער על המבנה, אבל איכשהו שמתם את </w:t>
      </w:r>
      <w:proofErr w:type="spellStart"/>
      <w:r>
        <w:rPr>
          <w:rFonts w:cs="David" w:hint="cs"/>
          <w:rtl/>
        </w:rPr>
        <w:t>הממ"מ</w:t>
      </w:r>
      <w:proofErr w:type="spellEnd"/>
      <w:r>
        <w:rPr>
          <w:rFonts w:cs="David" w:hint="cs"/>
          <w:rtl/>
        </w:rPr>
        <w:t xml:space="preserve"> </w:t>
      </w:r>
      <w:r>
        <w:rPr>
          <w:rFonts w:cs="David"/>
          <w:rtl/>
        </w:rPr>
        <w:t>–</w:t>
      </w:r>
      <w:r>
        <w:rPr>
          <w:rFonts w:cs="David" w:hint="cs"/>
          <w:rtl/>
        </w:rPr>
        <w:t xml:space="preserve"> אני הייתי רוצה להעלות אותם למעלה במבנה כך שיהיה קל יותר, שהם יהיו נגישים יותר, יהיו זמינים לצרכים. </w:t>
      </w:r>
    </w:p>
    <w:p w14:paraId="2EDD6803" w14:textId="77777777" w:rsidR="00903341" w:rsidRDefault="00903341" w:rsidP="00903341">
      <w:pPr>
        <w:bidi/>
        <w:jc w:val="both"/>
        <w:rPr>
          <w:rFonts w:cs="David" w:hint="cs"/>
          <w:u w:val="single"/>
          <w:rtl/>
        </w:rPr>
      </w:pPr>
      <w:r>
        <w:rPr>
          <w:rFonts w:cs="David"/>
          <w:rtl/>
        </w:rPr>
        <w:br/>
      </w:r>
      <w:r>
        <w:rPr>
          <w:rFonts w:cs="David" w:hint="cs"/>
          <w:u w:val="single"/>
          <w:rtl/>
        </w:rPr>
        <w:t>איתן כבל</w:t>
      </w:r>
      <w:r w:rsidRPr="00E36EB4">
        <w:rPr>
          <w:rFonts w:cs="David" w:hint="cs"/>
          <w:u w:val="single"/>
          <w:rtl/>
        </w:rPr>
        <w:t>:</w:t>
      </w:r>
    </w:p>
    <w:p w14:paraId="7EEC16F3" w14:textId="77777777" w:rsidR="00903341" w:rsidRDefault="00903341" w:rsidP="00903341">
      <w:pPr>
        <w:bidi/>
        <w:jc w:val="both"/>
        <w:rPr>
          <w:rFonts w:cs="David" w:hint="cs"/>
          <w:u w:val="single"/>
          <w:rtl/>
        </w:rPr>
      </w:pPr>
    </w:p>
    <w:p w14:paraId="42395CA4" w14:textId="77777777" w:rsidR="00903341" w:rsidRDefault="00903341" w:rsidP="00903341">
      <w:pPr>
        <w:bidi/>
        <w:ind w:firstLine="720"/>
        <w:jc w:val="both"/>
        <w:rPr>
          <w:rFonts w:cs="David" w:hint="cs"/>
          <w:rtl/>
        </w:rPr>
      </w:pPr>
      <w:r>
        <w:rPr>
          <w:rFonts w:cs="David" w:hint="cs"/>
          <w:rtl/>
        </w:rPr>
        <w:t>אתה מדבר על הבניין.</w:t>
      </w:r>
    </w:p>
    <w:p w14:paraId="2DA3DCDE"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25CE999" w14:textId="77777777" w:rsidR="00903341" w:rsidRDefault="00903341" w:rsidP="00903341">
      <w:pPr>
        <w:bidi/>
        <w:jc w:val="both"/>
        <w:rPr>
          <w:rFonts w:cs="David" w:hint="cs"/>
          <w:u w:val="single"/>
          <w:rtl/>
        </w:rPr>
      </w:pPr>
    </w:p>
    <w:p w14:paraId="417A47DB" w14:textId="77777777" w:rsidR="00903341" w:rsidRDefault="00903341" w:rsidP="00903341">
      <w:pPr>
        <w:bidi/>
        <w:ind w:firstLine="720"/>
        <w:jc w:val="both"/>
        <w:rPr>
          <w:rFonts w:cs="David" w:hint="cs"/>
          <w:rtl/>
        </w:rPr>
      </w:pPr>
      <w:r>
        <w:rPr>
          <w:rFonts w:cs="David" w:hint="cs"/>
          <w:rtl/>
        </w:rPr>
        <w:t xml:space="preserve">לא, לא. בדרג. </w:t>
      </w:r>
    </w:p>
    <w:p w14:paraId="0B237C06"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B59A607" w14:textId="77777777" w:rsidR="00903341" w:rsidRDefault="00903341" w:rsidP="00903341">
      <w:pPr>
        <w:bidi/>
        <w:jc w:val="both"/>
        <w:rPr>
          <w:rFonts w:cs="David" w:hint="cs"/>
          <w:u w:val="single"/>
          <w:rtl/>
        </w:rPr>
      </w:pPr>
    </w:p>
    <w:p w14:paraId="69434F0E" w14:textId="77777777" w:rsidR="00903341" w:rsidRDefault="00903341" w:rsidP="00903341">
      <w:pPr>
        <w:bidi/>
        <w:ind w:firstLine="720"/>
        <w:jc w:val="both"/>
        <w:rPr>
          <w:rFonts w:cs="David" w:hint="cs"/>
          <w:rtl/>
        </w:rPr>
      </w:pPr>
      <w:r>
        <w:rPr>
          <w:rFonts w:cs="David" w:hint="cs"/>
          <w:rtl/>
        </w:rPr>
        <w:t xml:space="preserve">לא. אני מדבר על המבנה הארגוני. אני הייתי רוצה לראות את </w:t>
      </w:r>
      <w:proofErr w:type="spellStart"/>
      <w:r>
        <w:rPr>
          <w:rFonts w:cs="David" w:hint="cs"/>
          <w:rtl/>
        </w:rPr>
        <w:t>הממ"מ</w:t>
      </w:r>
      <w:proofErr w:type="spellEnd"/>
      <w:r>
        <w:rPr>
          <w:rFonts w:cs="David" w:hint="cs"/>
          <w:rtl/>
        </w:rPr>
        <w:t xml:space="preserve"> קצת יותר למעלה. </w:t>
      </w:r>
    </w:p>
    <w:p w14:paraId="563CB74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25128C3" w14:textId="77777777" w:rsidR="00903341" w:rsidRDefault="00903341" w:rsidP="00903341">
      <w:pPr>
        <w:bidi/>
        <w:ind w:firstLine="720"/>
        <w:jc w:val="both"/>
        <w:rPr>
          <w:rFonts w:cs="David" w:hint="cs"/>
          <w:rtl/>
        </w:rPr>
      </w:pPr>
    </w:p>
    <w:p w14:paraId="2E95C397" w14:textId="77777777" w:rsidR="00903341" w:rsidRDefault="00903341" w:rsidP="00903341">
      <w:pPr>
        <w:bidi/>
        <w:ind w:firstLine="720"/>
        <w:jc w:val="both"/>
        <w:rPr>
          <w:rFonts w:cs="David" w:hint="cs"/>
          <w:rtl/>
        </w:rPr>
      </w:pPr>
      <w:r>
        <w:rPr>
          <w:rFonts w:cs="David" w:hint="cs"/>
          <w:rtl/>
        </w:rPr>
        <w:t xml:space="preserve">אני אשמח להתייחס לדברים האלה כיוון שיש התייחסות בדיוק במבנה הזה לשני הנושאים שהעליתם. ראשית, מבחינת תגבור </w:t>
      </w:r>
      <w:proofErr w:type="spellStart"/>
      <w:r>
        <w:rPr>
          <w:rFonts w:cs="David" w:hint="cs"/>
          <w:rtl/>
        </w:rPr>
        <w:t>הממ"מ</w:t>
      </w:r>
      <w:proofErr w:type="spellEnd"/>
      <w:r>
        <w:rPr>
          <w:rFonts w:cs="David" w:hint="cs"/>
          <w:rtl/>
        </w:rPr>
        <w:t xml:space="preserve">. קודם כול, </w:t>
      </w:r>
      <w:proofErr w:type="spellStart"/>
      <w:r>
        <w:rPr>
          <w:rFonts w:cs="David" w:hint="cs"/>
          <w:rtl/>
        </w:rPr>
        <w:t>הממ"מ</w:t>
      </w:r>
      <w:proofErr w:type="spellEnd"/>
      <w:r>
        <w:rPr>
          <w:rFonts w:cs="David" w:hint="cs"/>
          <w:rtl/>
        </w:rPr>
        <w:t xml:space="preserve"> כבר תוגבר בשנתיים האחרונות גם בעובדים, גם בהיקף אלפי השעות הנוספות שהקצינו כיוון שאנחנו רוצים שאנשי </w:t>
      </w:r>
      <w:proofErr w:type="spellStart"/>
      <w:r>
        <w:rPr>
          <w:rFonts w:cs="David" w:hint="cs"/>
          <w:rtl/>
        </w:rPr>
        <w:t>הממ"מ</w:t>
      </w:r>
      <w:proofErr w:type="spellEnd"/>
      <w:r>
        <w:rPr>
          <w:rFonts w:cs="David" w:hint="cs"/>
          <w:rtl/>
        </w:rPr>
        <w:t xml:space="preserve"> "יקרעו" את עצמם- אני חושב שזה מצוין </w:t>
      </w:r>
      <w:r>
        <w:rPr>
          <w:rFonts w:cs="David"/>
          <w:rtl/>
        </w:rPr>
        <w:t>–</w:t>
      </w:r>
      <w:r>
        <w:rPr>
          <w:rFonts w:cs="David" w:hint="cs"/>
          <w:rtl/>
        </w:rPr>
        <w:t xml:space="preserve"> אנחנו גם העלינו את השכר </w:t>
      </w:r>
      <w:proofErr w:type="spellStart"/>
      <w:r>
        <w:rPr>
          <w:rFonts w:cs="David" w:hint="cs"/>
          <w:rtl/>
        </w:rPr>
        <w:t>בממ"מ</w:t>
      </w:r>
      <w:proofErr w:type="spellEnd"/>
      <w:r>
        <w:rPr>
          <w:rFonts w:cs="David" w:hint="cs"/>
          <w:rtl/>
        </w:rPr>
        <w:t xml:space="preserve">. </w:t>
      </w:r>
    </w:p>
    <w:p w14:paraId="427D5059" w14:textId="77777777" w:rsidR="00903341" w:rsidRDefault="00903341" w:rsidP="00903341">
      <w:pPr>
        <w:bidi/>
        <w:ind w:firstLine="720"/>
        <w:jc w:val="both"/>
        <w:rPr>
          <w:rFonts w:cs="David" w:hint="cs"/>
          <w:rtl/>
        </w:rPr>
      </w:pPr>
    </w:p>
    <w:p w14:paraId="5C802DAA" w14:textId="77777777" w:rsidR="00903341" w:rsidRDefault="00903341" w:rsidP="00903341">
      <w:pPr>
        <w:bidi/>
        <w:ind w:firstLine="720"/>
        <w:jc w:val="both"/>
        <w:rPr>
          <w:rFonts w:cs="David" w:hint="cs"/>
          <w:rtl/>
        </w:rPr>
      </w:pPr>
      <w:r>
        <w:rPr>
          <w:rFonts w:cs="David" w:hint="cs"/>
          <w:rtl/>
        </w:rPr>
        <w:t xml:space="preserve">בפעם הקודמת כשהגענו לדיוני התקציב, אחד הסעיפים שדווקא לא הדגשנו יותר מדי אבל הוא בא לידי ביטוי בהסכם שחתמנו, שיושב-ראש הכנסת חתם עם ועד עובדי הכנסת לפני כ-15-12 חודשים, אנחנו השווינו את התוספת </w:t>
      </w:r>
      <w:proofErr w:type="spellStart"/>
      <w:r>
        <w:rPr>
          <w:rFonts w:cs="David" w:hint="cs"/>
          <w:rtl/>
        </w:rPr>
        <w:t>הפרלמנטרית</w:t>
      </w:r>
      <w:proofErr w:type="spellEnd"/>
      <w:r>
        <w:rPr>
          <w:rFonts w:cs="David" w:hint="cs"/>
          <w:rtl/>
        </w:rPr>
        <w:t xml:space="preserve"> לעובדי הכנסת בין כל העובדים </w:t>
      </w:r>
      <w:r>
        <w:rPr>
          <w:rFonts w:cs="David"/>
          <w:rtl/>
        </w:rPr>
        <w:t>–</w:t>
      </w:r>
      <w:r>
        <w:rPr>
          <w:rFonts w:cs="David" w:hint="cs"/>
          <w:rtl/>
        </w:rPr>
        <w:t xml:space="preserve"> ותיקים וחדשים </w:t>
      </w:r>
      <w:r>
        <w:rPr>
          <w:rFonts w:cs="David"/>
          <w:rtl/>
        </w:rPr>
        <w:t>–</w:t>
      </w:r>
      <w:r>
        <w:rPr>
          <w:rFonts w:cs="David" w:hint="cs"/>
          <w:rtl/>
        </w:rPr>
        <w:t xml:space="preserve"> לאחר חמש שנים שנעשה פיילוט והתברר שהוא בעוכרנו, שמסגרתו של אותו פיילוט </w:t>
      </w:r>
      <w:proofErr w:type="spellStart"/>
      <w:r>
        <w:rPr>
          <w:rFonts w:cs="David" w:hint="cs"/>
          <w:rtl/>
        </w:rPr>
        <w:t>היתה</w:t>
      </w:r>
      <w:proofErr w:type="spellEnd"/>
      <w:r>
        <w:rPr>
          <w:rFonts w:cs="David" w:hint="cs"/>
          <w:rtl/>
        </w:rPr>
        <w:t xml:space="preserve"> דיפרנציאציה בשכר העובדים. אנשים לא קיבלו את התוספת </w:t>
      </w:r>
      <w:proofErr w:type="spellStart"/>
      <w:r>
        <w:rPr>
          <w:rFonts w:cs="David" w:hint="cs"/>
          <w:rtl/>
        </w:rPr>
        <w:t>הפרלמנטרית</w:t>
      </w:r>
      <w:proofErr w:type="spellEnd"/>
      <w:r>
        <w:rPr>
          <w:rFonts w:cs="David" w:hint="cs"/>
          <w:rtl/>
        </w:rPr>
        <w:t xml:space="preserve"> אלא כעבור כמה שנים. </w:t>
      </w:r>
    </w:p>
    <w:p w14:paraId="3C64A99A" w14:textId="77777777" w:rsidR="00903341" w:rsidRDefault="00903341" w:rsidP="00903341">
      <w:pPr>
        <w:bidi/>
        <w:ind w:firstLine="720"/>
        <w:jc w:val="both"/>
        <w:rPr>
          <w:rFonts w:cs="David" w:hint="cs"/>
          <w:rtl/>
        </w:rPr>
      </w:pPr>
    </w:p>
    <w:p w14:paraId="7CCB406C" w14:textId="77777777" w:rsidR="00903341" w:rsidRDefault="00903341" w:rsidP="00903341">
      <w:pPr>
        <w:bidi/>
        <w:ind w:firstLine="720"/>
        <w:jc w:val="both"/>
        <w:rPr>
          <w:rFonts w:cs="David" w:hint="cs"/>
          <w:rtl/>
        </w:rPr>
      </w:pPr>
      <w:r>
        <w:rPr>
          <w:rFonts w:cs="David" w:hint="cs"/>
          <w:rtl/>
        </w:rPr>
        <w:t xml:space="preserve">את מי זה "דפק" בסופו של דבר? קודם כול את עובדי </w:t>
      </w:r>
      <w:proofErr w:type="spellStart"/>
      <w:r>
        <w:rPr>
          <w:rFonts w:cs="David" w:hint="cs"/>
          <w:rtl/>
        </w:rPr>
        <w:t>הממ"מ</w:t>
      </w:r>
      <w:proofErr w:type="spellEnd"/>
      <w:r>
        <w:rPr>
          <w:rFonts w:cs="David" w:hint="cs"/>
          <w:rtl/>
        </w:rPr>
        <w:t xml:space="preserve">, וזה גם פעל לרעת הכנסת משום </w:t>
      </w:r>
      <w:proofErr w:type="spellStart"/>
      <w:r>
        <w:rPr>
          <w:rFonts w:cs="David" w:hint="cs"/>
          <w:rtl/>
        </w:rPr>
        <w:t>שהממ"מ</w:t>
      </w:r>
      <w:proofErr w:type="spellEnd"/>
      <w:r>
        <w:rPr>
          <w:rFonts w:cs="David" w:hint="cs"/>
          <w:rtl/>
        </w:rPr>
        <w:t xml:space="preserve"> הפך לפחות אטרקטיבי כמקום תעסוקה אל מול האוצר, אל מול משרדי ממשלה. אז כבר פעלנו, ובתקציב הזה יש לנו הגדלה של בין תקן אחד לשלושה תקנים </w:t>
      </w:r>
      <w:proofErr w:type="spellStart"/>
      <w:r>
        <w:rPr>
          <w:rFonts w:cs="David" w:hint="cs"/>
          <w:rtl/>
        </w:rPr>
        <w:t>לממ"מ</w:t>
      </w:r>
      <w:proofErr w:type="spellEnd"/>
      <w:r>
        <w:rPr>
          <w:rFonts w:cs="David" w:hint="cs"/>
          <w:rtl/>
        </w:rPr>
        <w:t xml:space="preserve">, ככל שיידרש. אל מול גידול בפעילות </w:t>
      </w:r>
      <w:proofErr w:type="spellStart"/>
      <w:r>
        <w:rPr>
          <w:rFonts w:cs="David" w:hint="cs"/>
          <w:rtl/>
        </w:rPr>
        <w:t>הפרלמנטרית</w:t>
      </w:r>
      <w:proofErr w:type="spellEnd"/>
      <w:r>
        <w:rPr>
          <w:rFonts w:cs="David" w:hint="cs"/>
          <w:rtl/>
        </w:rPr>
        <w:t xml:space="preserve"> אנחנו תמיד שמחים, גאים, אני גם עומד מול 7.5 מיליון בעלי המניות שלנו לצורך העניין, מסתכל להם בעיניים ואומר </w:t>
      </w:r>
      <w:r>
        <w:rPr>
          <w:rFonts w:cs="David"/>
          <w:rtl/>
        </w:rPr>
        <w:t>–</w:t>
      </w:r>
      <w:r>
        <w:rPr>
          <w:rFonts w:cs="David" w:hint="cs"/>
          <w:rtl/>
        </w:rPr>
        <w:t xml:space="preserve"> כן, הכנסת מגדילה פעילות, מינהל הכנסת גאה להגדיל את התמיכה, את ה-</w:t>
      </w:r>
      <w:r>
        <w:rPr>
          <w:rFonts w:cs="David"/>
        </w:rPr>
        <w:t>Back-office</w:t>
      </w:r>
      <w:r>
        <w:rPr>
          <w:rFonts w:cs="David" w:hint="cs"/>
          <w:rtl/>
        </w:rPr>
        <w:t xml:space="preserve">. אני חושב שלשם כך קיים מינהל הכנסת. </w:t>
      </w:r>
    </w:p>
    <w:p w14:paraId="1C737A61" w14:textId="77777777" w:rsidR="00903341" w:rsidRDefault="00903341" w:rsidP="00903341">
      <w:pPr>
        <w:bidi/>
        <w:ind w:firstLine="720"/>
        <w:jc w:val="both"/>
        <w:rPr>
          <w:rFonts w:cs="David" w:hint="cs"/>
          <w:rtl/>
        </w:rPr>
      </w:pPr>
    </w:p>
    <w:p w14:paraId="152A9A8E" w14:textId="77777777" w:rsidR="00903341" w:rsidRDefault="00903341" w:rsidP="00903341">
      <w:pPr>
        <w:bidi/>
        <w:ind w:firstLine="720"/>
        <w:jc w:val="both"/>
        <w:rPr>
          <w:rFonts w:cs="David" w:hint="cs"/>
          <w:rtl/>
        </w:rPr>
      </w:pPr>
      <w:r>
        <w:rPr>
          <w:rFonts w:cs="David" w:hint="cs"/>
          <w:rtl/>
        </w:rPr>
        <w:t xml:space="preserve">אשר למעמדו של </w:t>
      </w:r>
      <w:proofErr w:type="spellStart"/>
      <w:r>
        <w:rPr>
          <w:rFonts w:cs="David" w:hint="cs"/>
          <w:rtl/>
        </w:rPr>
        <w:t>הממ"מ</w:t>
      </w:r>
      <w:proofErr w:type="spellEnd"/>
      <w:r>
        <w:rPr>
          <w:rFonts w:cs="David" w:hint="cs"/>
          <w:rtl/>
        </w:rPr>
        <w:t xml:space="preserve">, אם תשים לב, היכן שהעיגול סביב מחלקת הפרוטוקולים, מגמה למעלה ומשמאל, שם מופיע מרכז המחקר והמידע. הוא יכול להיות גבוה יותר, הוא באותו ענף שנקרא ענף המידע. זה אחד החידושים במבנה שאנחנו מציעים. אנחנו מציעים לאחד את כל המחלקות שעוסקות בעצם בייצור המידע התומך, שם זה מסומן, והמקום שלו הוא אקראי </w:t>
      </w:r>
      <w:r>
        <w:rPr>
          <w:rFonts w:cs="David"/>
          <w:rtl/>
        </w:rPr>
        <w:t>–</w:t>
      </w:r>
      <w:r>
        <w:rPr>
          <w:rFonts w:cs="David" w:hint="cs"/>
          <w:rtl/>
        </w:rPr>
        <w:t xml:space="preserve"> תראה אותו כגבוה בשתי קומות. הסכמה הזאת לא מבטאת את הבכירוּת של </w:t>
      </w:r>
      <w:proofErr w:type="spellStart"/>
      <w:r>
        <w:rPr>
          <w:rFonts w:cs="David" w:hint="cs"/>
          <w:rtl/>
        </w:rPr>
        <w:t>הממ"מ</w:t>
      </w:r>
      <w:proofErr w:type="spellEnd"/>
      <w:r>
        <w:rPr>
          <w:rFonts w:cs="David" w:hint="cs"/>
          <w:rtl/>
        </w:rPr>
        <w:t xml:space="preserve">. אני נוהג לקרוא לה סיירת המטכ"ל שלנו ואני מאוד-מאוד גאה לחזור על הדבר הזה כל פעם שאני פוגש את העובדים המצוינים שם. אין חולק, וזה נהדר לשמוע את זה דווקא מהלקוחות,  מחברי הכנסת, כיוון שכשהקימו את </w:t>
      </w:r>
      <w:proofErr w:type="spellStart"/>
      <w:r>
        <w:rPr>
          <w:rFonts w:cs="David" w:hint="cs"/>
          <w:rtl/>
        </w:rPr>
        <w:t>הממ"מ</w:t>
      </w:r>
      <w:proofErr w:type="spellEnd"/>
      <w:r>
        <w:rPr>
          <w:rFonts w:cs="David" w:hint="cs"/>
          <w:rtl/>
        </w:rPr>
        <w:t xml:space="preserve">, התמיכה </w:t>
      </w:r>
      <w:proofErr w:type="spellStart"/>
      <w:r>
        <w:rPr>
          <w:rFonts w:cs="David" w:hint="cs"/>
          <w:rtl/>
        </w:rPr>
        <w:t>היתה</w:t>
      </w:r>
      <w:proofErr w:type="spellEnd"/>
      <w:r>
        <w:rPr>
          <w:rFonts w:cs="David" w:hint="cs"/>
          <w:rtl/>
        </w:rPr>
        <w:t xml:space="preserve"> דלה מאוד בהקמה וזה הוקם על-ידי יושב-ראש הכנסת החמש-עשרה די בכוח, הייתי אומר. </w:t>
      </w:r>
    </w:p>
    <w:p w14:paraId="1E77FFB9" w14:textId="77777777" w:rsidR="00903341" w:rsidRDefault="00903341" w:rsidP="00903341">
      <w:pPr>
        <w:bidi/>
        <w:ind w:firstLine="720"/>
        <w:jc w:val="both"/>
        <w:rPr>
          <w:rFonts w:cs="David" w:hint="cs"/>
          <w:rtl/>
        </w:rPr>
      </w:pPr>
    </w:p>
    <w:p w14:paraId="7C9A1047" w14:textId="77777777" w:rsidR="00903341" w:rsidRDefault="00903341" w:rsidP="00903341">
      <w:pPr>
        <w:bidi/>
        <w:ind w:firstLine="720"/>
        <w:jc w:val="both"/>
        <w:rPr>
          <w:rFonts w:cs="David" w:hint="cs"/>
          <w:rtl/>
        </w:rPr>
      </w:pPr>
      <w:r>
        <w:rPr>
          <w:rFonts w:cs="David" w:hint="cs"/>
          <w:rtl/>
        </w:rPr>
        <w:t xml:space="preserve">הסימון הבא בוועדות הכנסת </w:t>
      </w:r>
      <w:r>
        <w:rPr>
          <w:rFonts w:cs="David"/>
          <w:rtl/>
        </w:rPr>
        <w:t>–</w:t>
      </w:r>
      <w:r>
        <w:rPr>
          <w:rFonts w:cs="David" w:hint="cs"/>
          <w:rtl/>
        </w:rPr>
        <w:t xml:space="preserve"> זה דבר שציינתי אותו קודם </w:t>
      </w:r>
      <w:r>
        <w:rPr>
          <w:rFonts w:cs="David"/>
          <w:rtl/>
        </w:rPr>
        <w:t>–</w:t>
      </w:r>
      <w:r>
        <w:rPr>
          <w:rFonts w:cs="David" w:hint="cs"/>
          <w:rtl/>
        </w:rPr>
        <w:t xml:space="preserve"> הוא מתייחס להעדפה המתקנת של עובדים ערבים שם בוועדות הכנסת </w:t>
      </w:r>
      <w:r>
        <w:rPr>
          <w:rFonts w:cs="David"/>
          <w:rtl/>
        </w:rPr>
        <w:t>–</w:t>
      </w:r>
      <w:r>
        <w:rPr>
          <w:rFonts w:cs="David" w:hint="cs"/>
          <w:rtl/>
        </w:rPr>
        <w:t xml:space="preserve"> ולא בשום מקום של תחזוקה; דווקא במקום הכי ציבורי, הכי נראה, במקום הבולט ביותר מבחינת נוכחות התקשורת, נוכחות חברי הכנסת, במקום הנגיש ביותר לציבור- שם צבענו כבר שתי משרות לערבים. משרה אחת אוישה לפני כתשעה-עשרה חודשים, המשרה השנייה נמצאת עכשיו במכרז פומבי. אני יודע שניגשו עשרות מועמדים.</w:t>
      </w:r>
    </w:p>
    <w:p w14:paraId="3D6F7D36"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79235F8C" w14:textId="77777777" w:rsidR="00903341" w:rsidRDefault="00903341" w:rsidP="00903341">
      <w:pPr>
        <w:bidi/>
        <w:jc w:val="both"/>
        <w:rPr>
          <w:rFonts w:cs="David" w:hint="cs"/>
          <w:u w:val="single"/>
          <w:rtl/>
        </w:rPr>
      </w:pPr>
    </w:p>
    <w:p w14:paraId="5D158361" w14:textId="77777777" w:rsidR="00903341" w:rsidRDefault="00903341" w:rsidP="00903341">
      <w:pPr>
        <w:bidi/>
        <w:ind w:firstLine="720"/>
        <w:jc w:val="both"/>
        <w:rPr>
          <w:rFonts w:cs="David" w:hint="cs"/>
          <w:rtl/>
        </w:rPr>
      </w:pPr>
      <w:r>
        <w:rPr>
          <w:rFonts w:cs="David" w:hint="cs"/>
          <w:rtl/>
        </w:rPr>
        <w:t xml:space="preserve">איזה תפקידים? </w:t>
      </w:r>
    </w:p>
    <w:p w14:paraId="1D5E1474"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D43756A" w14:textId="77777777" w:rsidR="00903341" w:rsidRDefault="00903341" w:rsidP="00903341">
      <w:pPr>
        <w:bidi/>
        <w:ind w:firstLine="720"/>
        <w:jc w:val="both"/>
        <w:rPr>
          <w:rFonts w:cs="David" w:hint="cs"/>
          <w:rtl/>
        </w:rPr>
      </w:pPr>
    </w:p>
    <w:p w14:paraId="5FFC4417" w14:textId="77777777" w:rsidR="00903341" w:rsidRDefault="00903341" w:rsidP="00903341">
      <w:pPr>
        <w:bidi/>
        <w:ind w:firstLine="720"/>
        <w:jc w:val="both"/>
        <w:rPr>
          <w:rFonts w:cs="David" w:hint="cs"/>
          <w:rtl/>
        </w:rPr>
      </w:pPr>
      <w:r>
        <w:rPr>
          <w:rFonts w:cs="David" w:hint="cs"/>
          <w:rtl/>
        </w:rPr>
        <w:t>לתפקידי רכז ועדה. זה אומר מספר שלוש בוועדה.</w:t>
      </w:r>
    </w:p>
    <w:p w14:paraId="6BCD055D"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353A6EA" w14:textId="77777777" w:rsidR="00903341" w:rsidRDefault="00903341" w:rsidP="00903341">
      <w:pPr>
        <w:bidi/>
        <w:ind w:firstLine="720"/>
        <w:jc w:val="both"/>
        <w:rPr>
          <w:rFonts w:cs="David" w:hint="cs"/>
          <w:rtl/>
        </w:rPr>
      </w:pPr>
    </w:p>
    <w:p w14:paraId="2B3728AA" w14:textId="77777777" w:rsidR="00903341" w:rsidRDefault="00903341" w:rsidP="00903341">
      <w:pPr>
        <w:bidi/>
        <w:ind w:firstLine="720"/>
        <w:jc w:val="both"/>
        <w:rPr>
          <w:rFonts w:cs="David" w:hint="cs"/>
          <w:rtl/>
        </w:rPr>
      </w:pPr>
      <w:r>
        <w:rPr>
          <w:rFonts w:cs="David" w:hint="cs"/>
          <w:rtl/>
        </w:rPr>
        <w:t xml:space="preserve">בתוך קבוצת המיעוטים, הבחירה היא פשוט לפי הכישורים של האיש. </w:t>
      </w:r>
    </w:p>
    <w:p w14:paraId="7E1FCA6F" w14:textId="77777777" w:rsidR="00903341" w:rsidRDefault="00903341" w:rsidP="00903341">
      <w:pPr>
        <w:bidi/>
        <w:ind w:firstLine="720"/>
        <w:jc w:val="both"/>
        <w:rPr>
          <w:rFonts w:cs="David" w:hint="cs"/>
          <w:rtl/>
        </w:rPr>
      </w:pPr>
    </w:p>
    <w:p w14:paraId="24A60BDF" w14:textId="77777777" w:rsidR="00903341" w:rsidRDefault="00903341" w:rsidP="00903341">
      <w:pPr>
        <w:bidi/>
        <w:jc w:val="both"/>
        <w:rPr>
          <w:rFonts w:cs="David" w:hint="cs"/>
          <w:u w:val="single"/>
          <w:rtl/>
        </w:rPr>
      </w:pPr>
      <w:r>
        <w:rPr>
          <w:rFonts w:cs="David" w:hint="cs"/>
          <w:u w:val="single"/>
          <w:rtl/>
        </w:rPr>
        <w:t>מנכ"ל הכנסת דן לנדאו:</w:t>
      </w:r>
    </w:p>
    <w:p w14:paraId="1122341E" w14:textId="77777777" w:rsidR="00903341" w:rsidRDefault="00903341" w:rsidP="00903341">
      <w:pPr>
        <w:bidi/>
        <w:jc w:val="both"/>
        <w:rPr>
          <w:rFonts w:cs="David" w:hint="cs"/>
          <w:u w:val="single"/>
          <w:rtl/>
        </w:rPr>
      </w:pPr>
    </w:p>
    <w:p w14:paraId="68362F06" w14:textId="77777777" w:rsidR="00903341" w:rsidRDefault="00903341" w:rsidP="00903341">
      <w:pPr>
        <w:bidi/>
        <w:jc w:val="both"/>
        <w:rPr>
          <w:rFonts w:cs="David" w:hint="cs"/>
          <w:rtl/>
        </w:rPr>
      </w:pPr>
      <w:r>
        <w:rPr>
          <w:rFonts w:cs="David" w:hint="cs"/>
          <w:rtl/>
        </w:rPr>
        <w:tab/>
        <w:t xml:space="preserve">נכון. </w:t>
      </w:r>
    </w:p>
    <w:p w14:paraId="01B6E801"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0EF1446" w14:textId="77777777" w:rsidR="00903341" w:rsidRDefault="00903341" w:rsidP="00903341">
      <w:pPr>
        <w:bidi/>
        <w:jc w:val="both"/>
        <w:rPr>
          <w:rFonts w:cs="David" w:hint="cs"/>
          <w:rtl/>
        </w:rPr>
      </w:pPr>
    </w:p>
    <w:p w14:paraId="4EE9BE30" w14:textId="77777777" w:rsidR="00903341" w:rsidRDefault="00903341" w:rsidP="00903341">
      <w:pPr>
        <w:bidi/>
        <w:jc w:val="both"/>
        <w:rPr>
          <w:rFonts w:cs="David" w:hint="cs"/>
          <w:rtl/>
        </w:rPr>
      </w:pPr>
      <w:r>
        <w:rPr>
          <w:rFonts w:cs="David" w:hint="cs"/>
          <w:rtl/>
        </w:rPr>
        <w:tab/>
        <w:t xml:space="preserve">לא לפי זהותו, גם אם באופן תיאורטי ייבחרו רק ערבים או רק דרוזים, הבחירה היא נטו-נטו, בתוך המסגרת הזאת רק כישוריו, נקודה. </w:t>
      </w:r>
    </w:p>
    <w:p w14:paraId="78321279" w14:textId="77777777" w:rsidR="00903341" w:rsidRDefault="00903341" w:rsidP="00903341">
      <w:pPr>
        <w:bidi/>
        <w:jc w:val="both"/>
        <w:rPr>
          <w:rFonts w:cs="David" w:hint="cs"/>
          <w:rtl/>
        </w:rPr>
      </w:pPr>
    </w:p>
    <w:p w14:paraId="33FBA066" w14:textId="77777777" w:rsidR="00903341" w:rsidRDefault="00903341" w:rsidP="00903341">
      <w:pPr>
        <w:bidi/>
        <w:jc w:val="both"/>
        <w:rPr>
          <w:rFonts w:cs="David" w:hint="cs"/>
          <w:u w:val="single"/>
          <w:rtl/>
        </w:rPr>
      </w:pPr>
      <w:r>
        <w:rPr>
          <w:rFonts w:cs="David" w:hint="cs"/>
          <w:u w:val="single"/>
          <w:rtl/>
        </w:rPr>
        <w:t>מנכ"ל הכנסת דן לנדאו:</w:t>
      </w:r>
    </w:p>
    <w:p w14:paraId="57452705" w14:textId="77777777" w:rsidR="00903341" w:rsidRDefault="00903341" w:rsidP="00903341">
      <w:pPr>
        <w:bidi/>
        <w:jc w:val="both"/>
        <w:rPr>
          <w:rFonts w:cs="David" w:hint="cs"/>
          <w:u w:val="single"/>
          <w:rtl/>
        </w:rPr>
      </w:pPr>
    </w:p>
    <w:p w14:paraId="12F6CCFA" w14:textId="77777777" w:rsidR="00903341" w:rsidRDefault="00903341" w:rsidP="00903341">
      <w:pPr>
        <w:bidi/>
        <w:jc w:val="both"/>
        <w:rPr>
          <w:rFonts w:cs="David" w:hint="cs"/>
          <w:rtl/>
        </w:rPr>
      </w:pPr>
      <w:r>
        <w:rPr>
          <w:rFonts w:cs="David" w:hint="cs"/>
          <w:rtl/>
        </w:rPr>
        <w:tab/>
        <w:t xml:space="preserve">נכון. רק לטובת חברי הכנסת שפחות בקיאים בנושא העדפה מתקנת, מה אומרת העדפה מתקנת בעצם? כשמגיעים שני אנשים שווים </w:t>
      </w:r>
      <w:r>
        <w:rPr>
          <w:rFonts w:cs="David"/>
          <w:rtl/>
        </w:rPr>
        <w:t>–</w:t>
      </w:r>
      <w:r>
        <w:rPr>
          <w:rFonts w:cs="David" w:hint="cs"/>
          <w:rtl/>
        </w:rPr>
        <w:t xml:space="preserve"> לצורך העניין, אחד אתיופי, אחד לא אתיופי, או אחד ערבי, אחד לא ערבי </w:t>
      </w:r>
      <w:r>
        <w:rPr>
          <w:rFonts w:cs="David"/>
          <w:rtl/>
        </w:rPr>
        <w:t>–</w:t>
      </w:r>
      <w:r>
        <w:rPr>
          <w:rFonts w:cs="David" w:hint="cs"/>
          <w:rtl/>
        </w:rPr>
        <w:t xml:space="preserve"> אתה רשאי וחייב על-פי החוק להעדיף את בן המיעוטים שהוגדר בחוק על פני זה השווה לו. החובה איננה להעדיף אדם שנמוך בכישוריו אלא אדם ששווה בכישוריו האחרים. </w:t>
      </w:r>
    </w:p>
    <w:p w14:paraId="2122445A"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AA4E6A5" w14:textId="77777777" w:rsidR="00903341" w:rsidRDefault="00903341" w:rsidP="00903341">
      <w:pPr>
        <w:bidi/>
        <w:jc w:val="both"/>
        <w:rPr>
          <w:rFonts w:cs="David" w:hint="cs"/>
          <w:u w:val="single"/>
          <w:rtl/>
        </w:rPr>
      </w:pPr>
    </w:p>
    <w:p w14:paraId="63311963" w14:textId="77777777" w:rsidR="00903341" w:rsidRDefault="00903341" w:rsidP="00903341">
      <w:pPr>
        <w:bidi/>
        <w:jc w:val="both"/>
        <w:rPr>
          <w:rFonts w:cs="David" w:hint="cs"/>
          <w:rtl/>
        </w:rPr>
      </w:pPr>
      <w:r>
        <w:rPr>
          <w:rFonts w:cs="David" w:hint="cs"/>
          <w:rtl/>
        </w:rPr>
        <w:tab/>
        <w:t xml:space="preserve">לגבי האתיופים, פה לא התייחסת לזה, מה המשרות? </w:t>
      </w:r>
    </w:p>
    <w:p w14:paraId="6DA7D5C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AC26726" w14:textId="77777777" w:rsidR="00903341" w:rsidRDefault="00903341" w:rsidP="00903341">
      <w:pPr>
        <w:bidi/>
        <w:jc w:val="both"/>
        <w:rPr>
          <w:rFonts w:cs="David" w:hint="cs"/>
          <w:rtl/>
        </w:rPr>
      </w:pPr>
    </w:p>
    <w:p w14:paraId="6EFC0DDE" w14:textId="77777777" w:rsidR="00903341" w:rsidRDefault="00903341" w:rsidP="00903341">
      <w:pPr>
        <w:bidi/>
        <w:jc w:val="both"/>
        <w:rPr>
          <w:rFonts w:cs="David" w:hint="cs"/>
          <w:rtl/>
        </w:rPr>
      </w:pPr>
      <w:r>
        <w:rPr>
          <w:rFonts w:cs="David" w:hint="cs"/>
          <w:rtl/>
        </w:rPr>
        <w:tab/>
        <w:t xml:space="preserve">צבענו משרה ממש בשבועות האחרונים, אני לא זוכר בדיוק איפה. זה לא משרת תחזוקה. צבענו, אני יכול לברר ולומר לכם בדיוק איפה. </w:t>
      </w:r>
    </w:p>
    <w:p w14:paraId="56AD0185" w14:textId="77777777" w:rsidR="00903341" w:rsidRDefault="00903341" w:rsidP="00903341">
      <w:pPr>
        <w:bidi/>
        <w:jc w:val="both"/>
        <w:rPr>
          <w:rFonts w:cs="David" w:hint="cs"/>
          <w:rtl/>
        </w:rPr>
      </w:pPr>
    </w:p>
    <w:p w14:paraId="46203F88" w14:textId="77777777" w:rsidR="00903341" w:rsidRDefault="00903341" w:rsidP="00903341">
      <w:pPr>
        <w:bidi/>
        <w:jc w:val="both"/>
        <w:rPr>
          <w:rFonts w:cs="David" w:hint="cs"/>
          <w:rtl/>
        </w:rPr>
      </w:pPr>
      <w:r>
        <w:rPr>
          <w:rFonts w:cs="David" w:hint="cs"/>
          <w:rtl/>
        </w:rPr>
        <w:tab/>
        <w:t xml:space="preserve">הסימון הבא הוא בנושא האינטרנט </w:t>
      </w:r>
      <w:r>
        <w:rPr>
          <w:rFonts w:cs="David"/>
          <w:rtl/>
        </w:rPr>
        <w:t>–</w:t>
      </w:r>
      <w:r>
        <w:rPr>
          <w:rFonts w:cs="David" w:hint="cs"/>
          <w:rtl/>
        </w:rPr>
        <w:t xml:space="preserve"> האינטרנט ומרכז המבקרים. האינטרנט - אני לא חושב שאני צריך להסביר למישהו, ואתם רואים זאת גם בפרלמנטים אחרים </w:t>
      </w:r>
      <w:r>
        <w:rPr>
          <w:rFonts w:cs="David"/>
          <w:rtl/>
        </w:rPr>
        <w:t>–</w:t>
      </w:r>
      <w:r>
        <w:rPr>
          <w:rFonts w:cs="David" w:hint="cs"/>
          <w:rtl/>
        </w:rPr>
        <w:t xml:space="preserve"> זה חלון הראווה שלנו. זה לא סתם חלון ראווה שמסביר מה אנחנו עושים, זה חלון ראווה שכבר מזמין את הציבור פנימה, מזמין למה שנקרא באנגלית </w:t>
      </w:r>
      <w:r>
        <w:rPr>
          <w:rFonts w:cs="David"/>
        </w:rPr>
        <w:t>Engaging</w:t>
      </w:r>
      <w:r>
        <w:rPr>
          <w:rFonts w:cs="David" w:hint="cs"/>
          <w:rtl/>
        </w:rPr>
        <w:t xml:space="preserve">, </w:t>
      </w:r>
      <w:r>
        <w:rPr>
          <w:rFonts w:cs="David"/>
        </w:rPr>
        <w:t>Engagement</w:t>
      </w:r>
      <w:r>
        <w:rPr>
          <w:rFonts w:cs="David" w:hint="cs"/>
          <w:rtl/>
        </w:rPr>
        <w:t xml:space="preserve">, למעורבות </w:t>
      </w:r>
      <w:r>
        <w:rPr>
          <w:rFonts w:cs="David"/>
          <w:rtl/>
        </w:rPr>
        <w:t>–</w:t>
      </w:r>
      <w:r>
        <w:rPr>
          <w:rFonts w:cs="David" w:hint="cs"/>
          <w:rtl/>
        </w:rPr>
        <w:t xml:space="preserve"> למעורבות שהיא מעבר להשתתפות בבחירות. </w:t>
      </w:r>
    </w:p>
    <w:p w14:paraId="5E3213AE" w14:textId="77777777" w:rsidR="00903341" w:rsidRDefault="00903341" w:rsidP="00903341">
      <w:pPr>
        <w:bidi/>
        <w:jc w:val="both"/>
        <w:rPr>
          <w:rFonts w:cs="David" w:hint="cs"/>
          <w:rtl/>
        </w:rPr>
      </w:pPr>
    </w:p>
    <w:p w14:paraId="4229DACB" w14:textId="77777777" w:rsidR="00903341" w:rsidRDefault="00903341" w:rsidP="00903341">
      <w:pPr>
        <w:bidi/>
        <w:jc w:val="both"/>
        <w:rPr>
          <w:rFonts w:cs="David" w:hint="cs"/>
          <w:rtl/>
        </w:rPr>
      </w:pPr>
      <w:r>
        <w:rPr>
          <w:rFonts w:cs="David" w:hint="cs"/>
          <w:rtl/>
        </w:rPr>
        <w:tab/>
        <w:t>היחידה הזאת בכנסת - למרות התפקוד המצוין שלה, למרות העבודה הנפלאה שהיא עושה - זכתה לאפס התייחסות מבחינת גובה התקנים, מספר התקנים, להסדיר שם את התעסוקה. יש שם אנשים שש, שבע, אפילו תשע שנים שעובדים מבלי שהם נקלטו במכרז, מבלי שיש להם אופק קידום. אנחנו חושבים שזה לא צודק, זה לא מוסרי, ואנחנו חושבים שצריך לתגמל נכון את האנשים שם. אנחנו בעיצומה של עבודת רה-ארגון של היחידה, שנעשית אל מול עבודת הגדרת הקונספט מחדש של אתר הכנסת. יושב-ראש ועדת הכנסת מעורב בזה, כמו חברי כנסת אחרים, ושם גם כן יבואו לידי ביטוי לא רק תקנים נוספים ספורים, אלא גם הסדרה של ההעסקה. זה אומר שנעשה שם מכרזים, זה אומר שנגדיר שם שכר ראוי, דרגות ראויות, כל מה שכרוך בזה.</w:t>
      </w:r>
    </w:p>
    <w:p w14:paraId="5ABB7CC1" w14:textId="77777777" w:rsidR="00903341" w:rsidRDefault="00903341" w:rsidP="00903341">
      <w:pPr>
        <w:bidi/>
        <w:jc w:val="both"/>
        <w:rPr>
          <w:rFonts w:cs="David" w:hint="cs"/>
          <w:rtl/>
        </w:rPr>
      </w:pPr>
    </w:p>
    <w:p w14:paraId="65ADDE3D"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5A33BA1A" w14:textId="77777777" w:rsidR="00903341" w:rsidRDefault="00903341" w:rsidP="00903341">
      <w:pPr>
        <w:bidi/>
        <w:jc w:val="both"/>
        <w:rPr>
          <w:rFonts w:cs="David" w:hint="cs"/>
          <w:u w:val="single"/>
          <w:rtl/>
        </w:rPr>
      </w:pPr>
    </w:p>
    <w:p w14:paraId="0D775F86" w14:textId="77777777" w:rsidR="00903341" w:rsidRDefault="00903341" w:rsidP="00903341">
      <w:pPr>
        <w:bidi/>
        <w:jc w:val="both"/>
        <w:rPr>
          <w:rFonts w:cs="David" w:hint="cs"/>
          <w:rtl/>
        </w:rPr>
      </w:pPr>
    </w:p>
    <w:p w14:paraId="3798569F" w14:textId="77777777" w:rsidR="00903341" w:rsidRDefault="00903341" w:rsidP="00903341">
      <w:pPr>
        <w:bidi/>
        <w:jc w:val="both"/>
        <w:rPr>
          <w:rFonts w:cs="David" w:hint="cs"/>
          <w:rtl/>
        </w:rPr>
      </w:pPr>
      <w:r>
        <w:rPr>
          <w:rFonts w:cs="David" w:hint="cs"/>
          <w:rtl/>
        </w:rPr>
        <w:tab/>
        <w:t>בהקשר לזה, ברשותך. פעמיים הייתי עם קבוצות מצרפת, עם תיירים צרפתים, פעמיים לא היה חומר הסברה בשפה הצרפתית. לתשומת-לבך.</w:t>
      </w:r>
    </w:p>
    <w:p w14:paraId="6A3FDB6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ED1608E" w14:textId="77777777" w:rsidR="00903341" w:rsidRDefault="00903341" w:rsidP="00903341">
      <w:pPr>
        <w:bidi/>
        <w:jc w:val="both"/>
        <w:rPr>
          <w:rFonts w:cs="David" w:hint="cs"/>
          <w:rtl/>
        </w:rPr>
      </w:pPr>
    </w:p>
    <w:p w14:paraId="3171E268" w14:textId="77777777" w:rsidR="00903341" w:rsidRDefault="00903341" w:rsidP="00903341">
      <w:pPr>
        <w:bidi/>
        <w:jc w:val="both"/>
        <w:rPr>
          <w:rFonts w:cs="David" w:hint="cs"/>
          <w:rtl/>
        </w:rPr>
      </w:pPr>
      <w:r>
        <w:rPr>
          <w:rFonts w:cs="David" w:hint="cs"/>
          <w:rtl/>
        </w:rPr>
        <w:tab/>
        <w:t>חומר הסברה מודפס,  לחלוקה.</w:t>
      </w:r>
    </w:p>
    <w:p w14:paraId="790779CF"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2ED8E5B9" w14:textId="77777777" w:rsidR="00903341" w:rsidRDefault="00903341" w:rsidP="00903341">
      <w:pPr>
        <w:bidi/>
        <w:jc w:val="both"/>
        <w:rPr>
          <w:rFonts w:cs="David" w:hint="cs"/>
          <w:u w:val="single"/>
          <w:rtl/>
        </w:rPr>
      </w:pPr>
    </w:p>
    <w:p w14:paraId="51F1B6DC" w14:textId="77777777" w:rsidR="00903341" w:rsidRDefault="00903341" w:rsidP="00903341">
      <w:pPr>
        <w:bidi/>
        <w:jc w:val="both"/>
        <w:rPr>
          <w:rFonts w:cs="David" w:hint="cs"/>
          <w:rtl/>
        </w:rPr>
      </w:pPr>
      <w:r>
        <w:rPr>
          <w:rFonts w:cs="David" w:hint="cs"/>
          <w:rtl/>
        </w:rPr>
        <w:tab/>
        <w:t xml:space="preserve">כן. לא היה. </w:t>
      </w:r>
    </w:p>
    <w:p w14:paraId="4100E8CB"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AEF898A" w14:textId="77777777" w:rsidR="00903341" w:rsidRDefault="00903341" w:rsidP="00903341">
      <w:pPr>
        <w:bidi/>
        <w:jc w:val="both"/>
        <w:rPr>
          <w:rFonts w:cs="David" w:hint="cs"/>
          <w:rtl/>
        </w:rPr>
      </w:pPr>
    </w:p>
    <w:p w14:paraId="327C4C26" w14:textId="77777777" w:rsidR="00903341" w:rsidRDefault="00903341" w:rsidP="00903341">
      <w:pPr>
        <w:bidi/>
        <w:jc w:val="both"/>
        <w:rPr>
          <w:rFonts w:cs="David" w:hint="cs"/>
          <w:rtl/>
        </w:rPr>
      </w:pPr>
      <w:r>
        <w:rPr>
          <w:rFonts w:cs="David" w:hint="cs"/>
          <w:rtl/>
        </w:rPr>
        <w:tab/>
        <w:t xml:space="preserve">אני שמח שאתה שואל את השאלה הזו. אגב, השאלות לא מוזמנות. </w:t>
      </w:r>
    </w:p>
    <w:p w14:paraId="65821F8D"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C014494" w14:textId="77777777" w:rsidR="00903341" w:rsidRDefault="00903341" w:rsidP="00903341">
      <w:pPr>
        <w:bidi/>
        <w:jc w:val="both"/>
        <w:rPr>
          <w:rFonts w:cs="David" w:hint="cs"/>
          <w:u w:val="single"/>
          <w:rtl/>
        </w:rPr>
      </w:pPr>
    </w:p>
    <w:p w14:paraId="67B0D23B" w14:textId="77777777" w:rsidR="00903341" w:rsidRDefault="00903341" w:rsidP="00903341">
      <w:pPr>
        <w:bidi/>
        <w:jc w:val="both"/>
        <w:rPr>
          <w:rFonts w:cs="David" w:hint="cs"/>
          <w:rtl/>
        </w:rPr>
      </w:pPr>
      <w:r>
        <w:rPr>
          <w:rFonts w:cs="David" w:hint="cs"/>
          <w:rtl/>
        </w:rPr>
        <w:tab/>
        <w:t xml:space="preserve">אם אדוני היושב-ראש חושב משהו, אני חוזר בי מהשאלה הזאת. </w:t>
      </w:r>
    </w:p>
    <w:p w14:paraId="057E13EE"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CF338D" w14:textId="77777777" w:rsidR="00903341" w:rsidRDefault="00903341" w:rsidP="00903341">
      <w:pPr>
        <w:bidi/>
        <w:jc w:val="both"/>
        <w:rPr>
          <w:rFonts w:cs="David" w:hint="cs"/>
          <w:rtl/>
        </w:rPr>
      </w:pPr>
    </w:p>
    <w:p w14:paraId="37F99ADD" w14:textId="77777777" w:rsidR="00903341" w:rsidRDefault="00903341" w:rsidP="00903341">
      <w:pPr>
        <w:bidi/>
        <w:jc w:val="both"/>
        <w:rPr>
          <w:rFonts w:cs="David" w:hint="cs"/>
          <w:rtl/>
        </w:rPr>
      </w:pPr>
      <w:r>
        <w:rPr>
          <w:rFonts w:cs="David" w:hint="cs"/>
          <w:rtl/>
        </w:rPr>
        <w:tab/>
        <w:t xml:space="preserve">לא, לא, חס וחלילה. אני אגיד לך יותר מזה, חבר הכנסת אפללו. אנחנו קיימנו כאן דיון חשוב מאוד שיהיה לו גם דיון המשך על כל ההיערכות שלנו בקליטת מבקרים, כאשר אנחנו נוסעים במשלחות שהן לא משלחות רשמיות </w:t>
      </w:r>
      <w:r>
        <w:rPr>
          <w:rFonts w:cs="David"/>
          <w:rtl/>
        </w:rPr>
        <w:t>–</w:t>
      </w:r>
      <w:r>
        <w:rPr>
          <w:rFonts w:cs="David" w:hint="cs"/>
          <w:rtl/>
        </w:rPr>
        <w:t xml:space="preserve"> התיאומים עם השגרירויות, סוגיית המתנות שחברי הכנסת נותנים </w:t>
      </w:r>
      <w:r>
        <w:rPr>
          <w:rFonts w:cs="David"/>
          <w:rtl/>
        </w:rPr>
        <w:t>–</w:t>
      </w:r>
      <w:r>
        <w:rPr>
          <w:rFonts w:cs="David" w:hint="cs"/>
          <w:rtl/>
        </w:rPr>
        <w:t xml:space="preserve"> אני מזמין אותך גם כמובן לדיון הבא שיהיה בעניין הזה, אנחנו עושים עבודה יסודית. </w:t>
      </w:r>
    </w:p>
    <w:p w14:paraId="7DB6E6AD"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CBC653E" w14:textId="77777777" w:rsidR="00903341" w:rsidRDefault="00903341" w:rsidP="00903341">
      <w:pPr>
        <w:bidi/>
        <w:jc w:val="both"/>
        <w:rPr>
          <w:rFonts w:cs="David" w:hint="cs"/>
          <w:rtl/>
        </w:rPr>
      </w:pPr>
    </w:p>
    <w:p w14:paraId="1284F908" w14:textId="77777777" w:rsidR="00903341" w:rsidRDefault="00903341" w:rsidP="00903341">
      <w:pPr>
        <w:bidi/>
        <w:jc w:val="both"/>
        <w:rPr>
          <w:rFonts w:cs="David" w:hint="cs"/>
          <w:rtl/>
        </w:rPr>
      </w:pPr>
      <w:r>
        <w:rPr>
          <w:rFonts w:cs="David" w:hint="cs"/>
          <w:rtl/>
        </w:rPr>
        <w:tab/>
        <w:t xml:space="preserve">יש </w:t>
      </w:r>
      <w:r>
        <w:rPr>
          <w:rFonts w:cs="David"/>
        </w:rPr>
        <w:t>Follow-up</w:t>
      </w:r>
      <w:r>
        <w:rPr>
          <w:rFonts w:cs="David" w:hint="cs"/>
          <w:rtl/>
        </w:rPr>
        <w:t xml:space="preserve"> שלנו גם. </w:t>
      </w:r>
    </w:p>
    <w:p w14:paraId="125264FA"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F87FB7" w14:textId="77777777" w:rsidR="00903341" w:rsidRDefault="00903341" w:rsidP="00903341">
      <w:pPr>
        <w:bidi/>
        <w:jc w:val="both"/>
        <w:rPr>
          <w:rFonts w:cs="David" w:hint="cs"/>
          <w:rtl/>
        </w:rPr>
      </w:pPr>
    </w:p>
    <w:p w14:paraId="414898D3" w14:textId="77777777" w:rsidR="00903341" w:rsidRDefault="00903341" w:rsidP="00903341">
      <w:pPr>
        <w:bidi/>
        <w:jc w:val="both"/>
        <w:rPr>
          <w:rFonts w:cs="David" w:hint="cs"/>
          <w:rtl/>
        </w:rPr>
      </w:pPr>
      <w:r>
        <w:rPr>
          <w:rFonts w:cs="David" w:hint="cs"/>
          <w:rtl/>
        </w:rPr>
        <w:tab/>
        <w:t xml:space="preserve">כמובן בהובלת המנכ"ל כדי לעשות סדר בעניין הזה, אבל בבקשה, אם ישנה שאלה כזאת. </w:t>
      </w:r>
    </w:p>
    <w:p w14:paraId="191BAE8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603E6CF" w14:textId="77777777" w:rsidR="00903341" w:rsidRDefault="00903341" w:rsidP="00903341">
      <w:pPr>
        <w:bidi/>
        <w:jc w:val="both"/>
        <w:rPr>
          <w:rFonts w:cs="David" w:hint="cs"/>
          <w:rtl/>
        </w:rPr>
      </w:pPr>
    </w:p>
    <w:p w14:paraId="6EBA64A5" w14:textId="77777777" w:rsidR="00903341" w:rsidRDefault="00903341" w:rsidP="00903341">
      <w:pPr>
        <w:bidi/>
        <w:jc w:val="both"/>
        <w:rPr>
          <w:rFonts w:cs="David" w:hint="cs"/>
          <w:rtl/>
        </w:rPr>
      </w:pPr>
      <w:r>
        <w:rPr>
          <w:rFonts w:cs="David" w:hint="cs"/>
          <w:rtl/>
        </w:rPr>
        <w:tab/>
        <w:t xml:space="preserve">מרכז המבקרים, כשם של יחידה שהקמנו, העמדתי בראשה את דובר הכנסת היוצא, גיורא </w:t>
      </w:r>
      <w:proofErr w:type="spellStart"/>
      <w:r>
        <w:rPr>
          <w:rFonts w:cs="David" w:hint="cs"/>
          <w:rtl/>
        </w:rPr>
        <w:t>פורדס</w:t>
      </w:r>
      <w:proofErr w:type="spellEnd"/>
      <w:r>
        <w:rPr>
          <w:rFonts w:cs="David" w:hint="cs"/>
          <w:rtl/>
        </w:rPr>
        <w:t xml:space="preserve">- שוב, לא על-ידי בנייה של מסה אלא על-ידי ריכוז נכון של סמכויות שהיו קצת מפוזרות, קצת לא ברורות, קצת תיחומים לא ברורים בין סמכות לבין אחריות, וכולי </w:t>
      </w:r>
      <w:proofErr w:type="spellStart"/>
      <w:r>
        <w:rPr>
          <w:rFonts w:cs="David" w:hint="cs"/>
          <w:rtl/>
        </w:rPr>
        <w:t>וכולי</w:t>
      </w:r>
      <w:proofErr w:type="spellEnd"/>
      <w:r>
        <w:rPr>
          <w:rFonts w:cs="David" w:hint="cs"/>
          <w:rtl/>
        </w:rPr>
        <w:t xml:space="preserve"> </w:t>
      </w:r>
      <w:r>
        <w:rPr>
          <w:rFonts w:cs="David"/>
          <w:rtl/>
        </w:rPr>
        <w:t>–</w:t>
      </w:r>
      <w:r>
        <w:rPr>
          <w:rFonts w:cs="David" w:hint="cs"/>
          <w:rtl/>
        </w:rPr>
        <w:t xml:space="preserve"> הקמנו יחידה שאנחנו קוראים לה מרכז המבקרים.</w:t>
      </w:r>
    </w:p>
    <w:p w14:paraId="7FB3F8C9" w14:textId="77777777" w:rsidR="00903341" w:rsidRDefault="00903341" w:rsidP="00903341">
      <w:pPr>
        <w:bidi/>
        <w:jc w:val="both"/>
        <w:rPr>
          <w:rFonts w:cs="David" w:hint="cs"/>
          <w:rtl/>
        </w:rPr>
      </w:pPr>
    </w:p>
    <w:p w14:paraId="365C381F" w14:textId="77777777" w:rsidR="00903341" w:rsidRDefault="00903341" w:rsidP="00903341">
      <w:pPr>
        <w:bidi/>
        <w:jc w:val="both"/>
        <w:rPr>
          <w:rFonts w:cs="David" w:hint="cs"/>
          <w:rtl/>
        </w:rPr>
      </w:pPr>
      <w:r>
        <w:rPr>
          <w:rFonts w:cs="David" w:hint="cs"/>
          <w:rtl/>
        </w:rPr>
        <w:tab/>
        <w:t xml:space="preserve">מרכז המבקרים הוא בעצם הש"ג של הכנסת, הוא שולט על כל הכניסות לכנסת, על כל הנכנסים לכנסת, כל האישורים הקבועים, כל אישורי החנייה, וגם על התכנים. אנחנו הקמנו יחידת תוכן </w:t>
      </w:r>
      <w:r>
        <w:rPr>
          <w:rFonts w:cs="David"/>
          <w:rtl/>
        </w:rPr>
        <w:t>–</w:t>
      </w:r>
      <w:r>
        <w:rPr>
          <w:rFonts w:cs="David" w:hint="cs"/>
          <w:rtl/>
        </w:rPr>
        <w:t xml:space="preserve"> שילשנו את מספר המדריכים, הם כולם סטודנטים מצטיינים שקלטנו. היו פה שישה, יש היום 19, בכל השפות. אנחנו משפרים את החומר המודפס </w:t>
      </w:r>
      <w:r>
        <w:rPr>
          <w:rFonts w:cs="David"/>
          <w:rtl/>
        </w:rPr>
        <w:t>–</w:t>
      </w:r>
      <w:r>
        <w:rPr>
          <w:rFonts w:cs="David" w:hint="cs"/>
          <w:rtl/>
        </w:rPr>
        <w:t xml:space="preserve"> שש או שמונה שפות </w:t>
      </w:r>
      <w:r>
        <w:rPr>
          <w:rFonts w:cs="David"/>
          <w:rtl/>
        </w:rPr>
        <w:t>–</w:t>
      </w:r>
      <w:r>
        <w:rPr>
          <w:rFonts w:cs="David" w:hint="cs"/>
          <w:rtl/>
        </w:rPr>
        <w:t xml:space="preserve"> שמחולק למבקרים, ואם יש מחסור בחומר בצרפתית אני אלך ואבדוק את זה ואוודא שיודפס שוב. </w:t>
      </w:r>
    </w:p>
    <w:p w14:paraId="0AE1D5E8"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4D7D430" w14:textId="77777777" w:rsidR="00903341" w:rsidRDefault="00903341" w:rsidP="00903341">
      <w:pPr>
        <w:bidi/>
        <w:jc w:val="both"/>
        <w:rPr>
          <w:rFonts w:cs="David" w:hint="cs"/>
          <w:u w:val="single"/>
          <w:rtl/>
        </w:rPr>
      </w:pPr>
    </w:p>
    <w:p w14:paraId="36F4040A" w14:textId="77777777" w:rsidR="00903341" w:rsidRDefault="00903341" w:rsidP="00903341">
      <w:pPr>
        <w:bidi/>
        <w:jc w:val="both"/>
        <w:rPr>
          <w:rFonts w:cs="David" w:hint="cs"/>
          <w:rtl/>
        </w:rPr>
      </w:pPr>
      <w:r>
        <w:rPr>
          <w:rFonts w:cs="David" w:hint="cs"/>
          <w:rtl/>
        </w:rPr>
        <w:tab/>
        <w:t>יכול להיות שכבר.</w:t>
      </w:r>
    </w:p>
    <w:p w14:paraId="4A4BBBDD" w14:textId="77777777" w:rsidR="00903341" w:rsidRPr="00523C74" w:rsidRDefault="00903341" w:rsidP="00903341">
      <w:pPr>
        <w:keepLines/>
        <w:bidi/>
        <w:jc w:val="both"/>
        <w:rPr>
          <w:rFonts w:cs="David" w:hint="cs"/>
          <w:u w:val="single"/>
          <w:rtl/>
        </w:rPr>
      </w:pPr>
      <w:r>
        <w:rPr>
          <w:rFonts w:cs="David"/>
          <w:rtl/>
        </w:rPr>
        <w:br/>
      </w:r>
      <w:r>
        <w:rPr>
          <w:rFonts w:cs="David" w:hint="cs"/>
          <w:u w:val="single"/>
          <w:rtl/>
        </w:rPr>
        <w:t>מנכ"ל הכנסת דן לנדאו:</w:t>
      </w:r>
    </w:p>
    <w:p w14:paraId="5672EB05" w14:textId="77777777" w:rsidR="00903341" w:rsidRDefault="00903341" w:rsidP="00903341">
      <w:pPr>
        <w:keepLines/>
        <w:bidi/>
        <w:jc w:val="both"/>
        <w:rPr>
          <w:rFonts w:cs="David" w:hint="cs"/>
          <w:rtl/>
        </w:rPr>
      </w:pPr>
    </w:p>
    <w:p w14:paraId="11AF0193" w14:textId="77777777" w:rsidR="00903341" w:rsidRDefault="00903341" w:rsidP="00903341">
      <w:pPr>
        <w:keepLines/>
        <w:bidi/>
        <w:jc w:val="both"/>
        <w:rPr>
          <w:rFonts w:cs="David" w:hint="cs"/>
          <w:rtl/>
        </w:rPr>
      </w:pPr>
      <w:r>
        <w:rPr>
          <w:rFonts w:cs="David" w:hint="cs"/>
          <w:rtl/>
        </w:rPr>
        <w:tab/>
        <w:t xml:space="preserve">בדיוק, כי יש חומר בצרפתית, יש חומר בכמה וכמה שפות. המטרה היא להגדיל פי מאות אחוזים את מספר המבקרים הפיזיים כאן, כמו את מספר המבקרים הווירטואליים, באמצעות אתר האינטרנט. זה כבר מוכיח את עצמו. </w:t>
      </w:r>
    </w:p>
    <w:p w14:paraId="01DC2751" w14:textId="77777777" w:rsidR="00903341" w:rsidRDefault="00903341" w:rsidP="00903341">
      <w:pPr>
        <w:bidi/>
        <w:jc w:val="both"/>
        <w:rPr>
          <w:rFonts w:cs="David" w:hint="cs"/>
          <w:rtl/>
        </w:rPr>
      </w:pPr>
    </w:p>
    <w:p w14:paraId="75DD09C4" w14:textId="77777777" w:rsidR="00903341" w:rsidRDefault="00903341" w:rsidP="00903341">
      <w:pPr>
        <w:bidi/>
        <w:jc w:val="both"/>
        <w:rPr>
          <w:rFonts w:cs="David" w:hint="cs"/>
          <w:rtl/>
        </w:rPr>
      </w:pPr>
      <w:r>
        <w:rPr>
          <w:rFonts w:cs="David" w:hint="cs"/>
          <w:rtl/>
        </w:rPr>
        <w:tab/>
        <w:t xml:space="preserve">יש לנו לדוגמה </w:t>
      </w:r>
      <w:r>
        <w:rPr>
          <w:rFonts w:cs="David"/>
          <w:rtl/>
        </w:rPr>
        <w:t>–</w:t>
      </w:r>
      <w:r>
        <w:rPr>
          <w:rFonts w:cs="David" w:hint="cs"/>
          <w:rtl/>
        </w:rPr>
        <w:t xml:space="preserve"> ואם יש לך נכדים, אני מאוד-מאוד ממליץ על זה </w:t>
      </w:r>
      <w:r>
        <w:rPr>
          <w:rFonts w:cs="David"/>
          <w:rtl/>
        </w:rPr>
        <w:t>–</w:t>
      </w:r>
      <w:r>
        <w:rPr>
          <w:rFonts w:cs="David" w:hint="cs"/>
          <w:rtl/>
        </w:rPr>
        <w:t xml:space="preserve"> הקמנו כאן סיור מודרך לילדי גן חובה. באים לכאן בימי ראשון וחמישי, יש מדריכות מיוחדות של משרד החינוך </w:t>
      </w:r>
      <w:r>
        <w:rPr>
          <w:rFonts w:cs="David"/>
          <w:rtl/>
        </w:rPr>
        <w:t>–</w:t>
      </w:r>
      <w:r>
        <w:rPr>
          <w:rFonts w:cs="David" w:hint="cs"/>
          <w:rtl/>
        </w:rPr>
        <w:t xml:space="preserve"> חתמנו הסכם עם משרד החינוך, אנחנו משלמים למשרד החינוך עבור המדריכות הללו. הם עוברים כאן, אתה לא מאמין כמה אפשר לחנך בגיל חמש בנושא הדמוקרטיה </w:t>
      </w:r>
      <w:r>
        <w:rPr>
          <w:rFonts w:cs="David"/>
          <w:rtl/>
        </w:rPr>
        <w:t>–</w:t>
      </w:r>
      <w:r>
        <w:rPr>
          <w:rFonts w:cs="David" w:hint="cs"/>
          <w:rtl/>
        </w:rPr>
        <w:t xml:space="preserve"> מה זה רוב, מה זה מיעוט, מה זה המנורה, מה זה משטר. יש לנו שם וידאו שבו נדמה לי ראש הממשלה או הנשיא צולם והוא מדבר אל הילדים, וזה נפלא. </w:t>
      </w:r>
    </w:p>
    <w:p w14:paraId="3BCC9F03" w14:textId="77777777" w:rsidR="00903341" w:rsidRDefault="00903341" w:rsidP="00903341">
      <w:pPr>
        <w:bidi/>
        <w:jc w:val="both"/>
        <w:rPr>
          <w:rFonts w:cs="David" w:hint="cs"/>
          <w:rtl/>
        </w:rPr>
      </w:pPr>
    </w:p>
    <w:p w14:paraId="33FD1BC5" w14:textId="77777777" w:rsidR="00903341" w:rsidRDefault="00903341" w:rsidP="00903341">
      <w:pPr>
        <w:bidi/>
        <w:jc w:val="both"/>
        <w:rPr>
          <w:rFonts w:cs="David" w:hint="cs"/>
          <w:rtl/>
        </w:rPr>
      </w:pPr>
      <w:r>
        <w:rPr>
          <w:rFonts w:cs="David" w:hint="cs"/>
          <w:rtl/>
        </w:rPr>
        <w:tab/>
        <w:t xml:space="preserve">בתחילה אנשים התייחסו קצת בפקפוק, קצת בחוסר אמון, ואתה רואה </w:t>
      </w:r>
      <w:r>
        <w:rPr>
          <w:rFonts w:cs="David"/>
          <w:rtl/>
        </w:rPr>
        <w:t>–</w:t>
      </w:r>
      <w:r>
        <w:rPr>
          <w:rFonts w:cs="David" w:hint="cs"/>
          <w:rtl/>
        </w:rPr>
        <w:t xml:space="preserve"> כל אחד מהילדים הקטנים הללו הוא שגריר הביתה, ואז מגיע האח היותר גדול ועובר פה סיור לכיתה ו', ואז עובר סיור לחטיבת ביניים, והוא מקבל מין דרכון כזה. אלה פשוט דברים נפלאים שממתנים את הציניות שיש קצת כלפי המוסד הנפלא שזכינו להיות בו. </w:t>
      </w:r>
    </w:p>
    <w:p w14:paraId="101F1AB4" w14:textId="77777777" w:rsidR="00903341" w:rsidRDefault="00903341" w:rsidP="00903341">
      <w:pPr>
        <w:bidi/>
        <w:jc w:val="both"/>
        <w:rPr>
          <w:rFonts w:cs="David" w:hint="cs"/>
          <w:rtl/>
        </w:rPr>
      </w:pPr>
    </w:p>
    <w:p w14:paraId="14501F78" w14:textId="77777777" w:rsidR="00903341" w:rsidRDefault="00903341" w:rsidP="00903341">
      <w:pPr>
        <w:bidi/>
        <w:jc w:val="both"/>
        <w:rPr>
          <w:rFonts w:cs="David" w:hint="cs"/>
          <w:rtl/>
        </w:rPr>
      </w:pPr>
      <w:r>
        <w:rPr>
          <w:rFonts w:cs="David" w:hint="cs"/>
          <w:rtl/>
        </w:rPr>
        <w:tab/>
        <w:t xml:space="preserve">חבר הכנסת מולה, תסתכל על העיגול הרביעי במצגת ש"טס" למעלה </w:t>
      </w:r>
      <w:r>
        <w:rPr>
          <w:rFonts w:cs="David"/>
          <w:rtl/>
        </w:rPr>
        <w:t>–</w:t>
      </w:r>
      <w:r>
        <w:rPr>
          <w:rFonts w:cs="David" w:hint="cs"/>
          <w:rtl/>
        </w:rPr>
        <w:t xml:space="preserve"> תחום המידע </w:t>
      </w:r>
      <w:r>
        <w:rPr>
          <w:rFonts w:cs="David"/>
          <w:rtl/>
        </w:rPr>
        <w:t>–</w:t>
      </w:r>
      <w:r>
        <w:rPr>
          <w:rFonts w:cs="David" w:hint="cs"/>
          <w:rtl/>
        </w:rPr>
        <w:t xml:space="preserve"> זה בדיוק מה שיהיה, מה שאתה הערת לגבי </w:t>
      </w:r>
      <w:proofErr w:type="spellStart"/>
      <w:r>
        <w:rPr>
          <w:rFonts w:cs="David" w:hint="cs"/>
          <w:rtl/>
        </w:rPr>
        <w:t>הממ"מ</w:t>
      </w:r>
      <w:proofErr w:type="spellEnd"/>
      <w:r>
        <w:rPr>
          <w:rFonts w:cs="David" w:hint="cs"/>
          <w:rtl/>
        </w:rPr>
        <w:t xml:space="preserve"> ולגבי הבולטוּת הארגונית </w:t>
      </w:r>
      <w:proofErr w:type="spellStart"/>
      <w:r>
        <w:rPr>
          <w:rFonts w:cs="David" w:hint="cs"/>
          <w:rtl/>
        </w:rPr>
        <w:t>שהממ"מ</w:t>
      </w:r>
      <w:proofErr w:type="spellEnd"/>
      <w:r>
        <w:rPr>
          <w:rFonts w:cs="David" w:hint="cs"/>
          <w:rtl/>
        </w:rPr>
        <w:t xml:space="preserve"> עומד לקבל באמצעות קיבוץ של כל תחום המידע. </w:t>
      </w:r>
    </w:p>
    <w:p w14:paraId="60D3FB49" w14:textId="77777777" w:rsidR="00903341" w:rsidRDefault="00903341" w:rsidP="00903341">
      <w:pPr>
        <w:bidi/>
        <w:jc w:val="both"/>
        <w:rPr>
          <w:rFonts w:cs="David" w:hint="cs"/>
          <w:rtl/>
        </w:rPr>
      </w:pPr>
    </w:p>
    <w:p w14:paraId="3F5BFE4E" w14:textId="77777777" w:rsidR="00903341" w:rsidRDefault="00903341" w:rsidP="00903341">
      <w:pPr>
        <w:bidi/>
        <w:jc w:val="both"/>
        <w:rPr>
          <w:rFonts w:cs="David" w:hint="cs"/>
          <w:rtl/>
        </w:rPr>
      </w:pPr>
      <w:r>
        <w:rPr>
          <w:rFonts w:cs="David" w:hint="cs"/>
          <w:rtl/>
        </w:rPr>
        <w:tab/>
        <w:t xml:space="preserve">אנחנו גם מרכזים את כל נושא התפעול. בכל ארגון מודרני, תחום התפעול מרוכז, יש </w:t>
      </w:r>
      <w:proofErr w:type="spellStart"/>
      <w:r>
        <w:rPr>
          <w:rFonts w:cs="David" w:hint="cs"/>
          <w:rtl/>
        </w:rPr>
        <w:t>אינטגרטור</w:t>
      </w:r>
      <w:proofErr w:type="spellEnd"/>
      <w:r>
        <w:rPr>
          <w:rFonts w:cs="David" w:hint="cs"/>
          <w:rtl/>
        </w:rPr>
        <w:t xml:space="preserve">, יש גוף שמרכז את הכול. הכנסת רוכשת בסביבות 100 מיליון שקלים בשנה. אנחנו רוכשים דרך הממשלה, אנחנו רוכשים בעצמנו, אנחנו מוציאים כסף על רכב, על דלק, על בנייה, על שיפוץ, על אימונים </w:t>
      </w:r>
      <w:r>
        <w:rPr>
          <w:rFonts w:cs="David"/>
          <w:rtl/>
        </w:rPr>
        <w:t>–</w:t>
      </w:r>
      <w:r>
        <w:rPr>
          <w:rFonts w:cs="David" w:hint="cs"/>
          <w:rtl/>
        </w:rPr>
        <w:t xml:space="preserve"> בסביבות 100 מיליון שקלים לשנה. אנחנו חושבים שכל המחלקות שעוסקות בזה בכנסת צריכות לעבוד תחת ראש אחד מסודר, והאידיאולוגיה שלי סביב העניין הזה מאוד-מאוד ברורה.</w:t>
      </w:r>
    </w:p>
    <w:p w14:paraId="4737C78F" w14:textId="77777777" w:rsidR="00903341" w:rsidRDefault="00903341" w:rsidP="00903341">
      <w:pPr>
        <w:bidi/>
        <w:jc w:val="both"/>
        <w:rPr>
          <w:rFonts w:cs="David" w:hint="cs"/>
          <w:rtl/>
        </w:rPr>
      </w:pPr>
    </w:p>
    <w:p w14:paraId="41EF8EE4" w14:textId="77777777" w:rsidR="00903341" w:rsidRDefault="00903341" w:rsidP="00903341">
      <w:pPr>
        <w:bidi/>
        <w:jc w:val="both"/>
        <w:rPr>
          <w:rFonts w:cs="David" w:hint="cs"/>
          <w:rtl/>
        </w:rPr>
      </w:pPr>
      <w:r>
        <w:rPr>
          <w:rFonts w:cs="David" w:hint="cs"/>
          <w:rtl/>
        </w:rPr>
        <w:tab/>
        <w:t xml:space="preserve">הרי הציבור, בעלי המניות שלנו, השולחים שלכם </w:t>
      </w:r>
      <w:r>
        <w:rPr>
          <w:rFonts w:cs="David"/>
          <w:rtl/>
        </w:rPr>
        <w:t>–</w:t>
      </w:r>
      <w:r>
        <w:rPr>
          <w:rFonts w:cs="David" w:hint="cs"/>
          <w:rtl/>
        </w:rPr>
        <w:t xml:space="preserve"> ובעקיפין השולחים שלי כי אני עובד אצלכם, לא אצל הציבור </w:t>
      </w:r>
      <w:r>
        <w:rPr>
          <w:rFonts w:cs="David"/>
          <w:rtl/>
        </w:rPr>
        <w:t>–</w:t>
      </w:r>
      <w:r>
        <w:rPr>
          <w:rFonts w:cs="David" w:hint="cs"/>
          <w:rtl/>
        </w:rPr>
        <w:t xml:space="preserve"> אני חושב שהם זכאים שחצי מיליארד שקלים </w:t>
      </w:r>
      <w:proofErr w:type="spellStart"/>
      <w:r>
        <w:rPr>
          <w:rFonts w:cs="David" w:hint="cs"/>
          <w:rtl/>
        </w:rPr>
        <w:t>גרוסו</w:t>
      </w:r>
      <w:proofErr w:type="spellEnd"/>
      <w:r>
        <w:rPr>
          <w:rFonts w:cs="David" w:hint="cs"/>
          <w:rtl/>
        </w:rPr>
        <w:t xml:space="preserve"> </w:t>
      </w:r>
      <w:proofErr w:type="spellStart"/>
      <w:r>
        <w:rPr>
          <w:rFonts w:cs="David" w:hint="cs"/>
          <w:rtl/>
        </w:rPr>
        <w:t>מודו</w:t>
      </w:r>
      <w:proofErr w:type="spellEnd"/>
      <w:r>
        <w:rPr>
          <w:rFonts w:cs="David" w:hint="cs"/>
          <w:rtl/>
        </w:rPr>
        <w:t xml:space="preserve"> של תקציב הכנסת בשנה, ינוהלו בכלים ארגוניים מודרניים. אני חושב שאנחנו חייבים להם את זה, איך התקציב שלהם מנוהל, איך אנחנו כהנהלה מסתכלים ומצדיקים כל הוצאה או נמנעים מהוצאה. </w:t>
      </w:r>
    </w:p>
    <w:p w14:paraId="1E49A7C8" w14:textId="77777777" w:rsidR="00903341" w:rsidRDefault="00903341" w:rsidP="00903341">
      <w:pPr>
        <w:bidi/>
        <w:jc w:val="both"/>
        <w:rPr>
          <w:rFonts w:cs="David" w:hint="cs"/>
          <w:rtl/>
        </w:rPr>
      </w:pPr>
    </w:p>
    <w:p w14:paraId="0AB66D2A" w14:textId="77777777" w:rsidR="00903341" w:rsidRDefault="00903341" w:rsidP="00903341">
      <w:pPr>
        <w:bidi/>
        <w:jc w:val="both"/>
        <w:rPr>
          <w:rFonts w:cs="David" w:hint="cs"/>
          <w:rtl/>
        </w:rPr>
      </w:pPr>
      <w:r>
        <w:rPr>
          <w:rFonts w:cs="David" w:hint="cs"/>
          <w:rtl/>
        </w:rPr>
        <w:tab/>
        <w:t xml:space="preserve">אתם יודעים, יש פעמים שבהן אסור להוציא שקל כי זה שקל מיותר, ויש פעמים שאתה צריך להוציא מיליון שקלים כי זה לא מיותר. </w:t>
      </w:r>
    </w:p>
    <w:p w14:paraId="13869F01" w14:textId="77777777" w:rsidR="00903341" w:rsidRDefault="00903341" w:rsidP="00903341">
      <w:pPr>
        <w:bidi/>
        <w:jc w:val="both"/>
        <w:rPr>
          <w:rFonts w:cs="David" w:hint="cs"/>
          <w:rtl/>
        </w:rPr>
      </w:pPr>
    </w:p>
    <w:p w14:paraId="2E8EAC6D" w14:textId="77777777" w:rsidR="00903341" w:rsidRDefault="00903341" w:rsidP="00903341">
      <w:pPr>
        <w:bidi/>
        <w:jc w:val="both"/>
        <w:rPr>
          <w:rFonts w:cs="David" w:hint="cs"/>
          <w:rtl/>
        </w:rPr>
      </w:pPr>
      <w:r>
        <w:rPr>
          <w:rFonts w:cs="David" w:hint="cs"/>
          <w:rtl/>
        </w:rPr>
        <w:tab/>
        <w:t xml:space="preserve">אתן לכם דוגמה שלא מופיעה במצגת. אם אתם זוכרים, בסוף יולי, בלילה האחרון של מושב הכנסת </w:t>
      </w:r>
      <w:proofErr w:type="spellStart"/>
      <w:r>
        <w:rPr>
          <w:rFonts w:cs="David" w:hint="cs"/>
          <w:rtl/>
        </w:rPr>
        <w:t>היתה</w:t>
      </w:r>
      <w:proofErr w:type="spellEnd"/>
      <w:r>
        <w:rPr>
          <w:rFonts w:cs="David" w:hint="cs"/>
          <w:rtl/>
        </w:rPr>
        <w:t xml:space="preserve"> פה "</w:t>
      </w:r>
      <w:proofErr w:type="spellStart"/>
      <w:r>
        <w:rPr>
          <w:rFonts w:cs="David" w:hint="cs"/>
          <w:rtl/>
        </w:rPr>
        <w:t>פאדיחה</w:t>
      </w:r>
      <w:proofErr w:type="spellEnd"/>
      <w:r>
        <w:rPr>
          <w:rFonts w:cs="David" w:hint="cs"/>
          <w:rtl/>
        </w:rPr>
        <w:t xml:space="preserve">" במליאה </w:t>
      </w:r>
      <w:r>
        <w:rPr>
          <w:rFonts w:cs="David"/>
          <w:rtl/>
        </w:rPr>
        <w:t>–</w:t>
      </w:r>
      <w:r>
        <w:rPr>
          <w:rFonts w:cs="David" w:hint="cs"/>
          <w:rtl/>
        </w:rPr>
        <w:t xml:space="preserve"> אתם זוכרים, דיברנו על זה גם בוועדה </w:t>
      </w:r>
      <w:r>
        <w:rPr>
          <w:rFonts w:cs="David"/>
          <w:rtl/>
        </w:rPr>
        <w:t>–</w:t>
      </w:r>
      <w:r>
        <w:rPr>
          <w:rFonts w:cs="David" w:hint="cs"/>
          <w:rtl/>
        </w:rPr>
        <w:t xml:space="preserve"> המערכות קרסו, מערכת ההצבעה קרסה. </w:t>
      </w:r>
      <w:proofErr w:type="spellStart"/>
      <w:r>
        <w:rPr>
          <w:rFonts w:cs="David" w:hint="cs"/>
          <w:rtl/>
        </w:rPr>
        <w:t>היתה</w:t>
      </w:r>
      <w:proofErr w:type="spellEnd"/>
      <w:r>
        <w:rPr>
          <w:rFonts w:cs="David" w:hint="cs"/>
          <w:rtl/>
        </w:rPr>
        <w:t xml:space="preserve"> מבוכה מאוד גדולה, קודם כול לי כיוון שיושב-ראש הכנסת עמד שם ו"שיבח" אותי וזה היה מאוד-מאוד לא נעים. </w:t>
      </w:r>
    </w:p>
    <w:p w14:paraId="32799AE1" w14:textId="77777777" w:rsidR="00903341" w:rsidRDefault="00903341" w:rsidP="00903341">
      <w:pPr>
        <w:bidi/>
        <w:jc w:val="both"/>
        <w:rPr>
          <w:rFonts w:cs="David" w:hint="cs"/>
          <w:rtl/>
        </w:rPr>
      </w:pPr>
    </w:p>
    <w:p w14:paraId="7E3775F0" w14:textId="77777777" w:rsidR="00903341" w:rsidRDefault="00903341" w:rsidP="00903341">
      <w:pPr>
        <w:bidi/>
        <w:jc w:val="both"/>
        <w:rPr>
          <w:rFonts w:cs="David" w:hint="cs"/>
          <w:rtl/>
        </w:rPr>
      </w:pPr>
      <w:r>
        <w:rPr>
          <w:rFonts w:cs="David" w:hint="cs"/>
          <w:rtl/>
        </w:rPr>
        <w:tab/>
        <w:t xml:space="preserve">כתוצאה מכך, במשך הקיץ הוצאנו קרוב למיליון שקלים על מערכות גיבוי שמעולם לא היו פה. למה? כי ברגע שאתה מגדיר את המליאה כליבה של הליבה של הכנסת </w:t>
      </w:r>
      <w:r>
        <w:rPr>
          <w:rFonts w:cs="David"/>
          <w:rtl/>
        </w:rPr>
        <w:t>–</w:t>
      </w:r>
      <w:r>
        <w:rPr>
          <w:rFonts w:cs="David" w:hint="cs"/>
          <w:rtl/>
        </w:rPr>
        <w:t xml:space="preserve"> בלי מליאת הכנסת אין כנסת, בלי מליאת הכנסת, </w:t>
      </w:r>
      <w:proofErr w:type="spellStart"/>
      <w:r>
        <w:rPr>
          <w:rFonts w:cs="David" w:hint="cs"/>
          <w:rtl/>
        </w:rPr>
        <w:t>במרכאות</w:t>
      </w:r>
      <w:proofErr w:type="spellEnd"/>
      <w:r>
        <w:rPr>
          <w:rFonts w:cs="David" w:hint="cs"/>
          <w:rtl/>
        </w:rPr>
        <w:t xml:space="preserve">, "אין דמוקרטיה" באותו רגע. לכן, גם מיליון שקלים שם זו הוצאה סבירה לחלוטין. לעומת זאת, שקל אחד שמוצא כאן לשווא הוא שקל שבזבזנו אותו, ולעניות דעתי זו הגישה שאנחנו צריכים איתה להתייצב </w:t>
      </w:r>
      <w:r>
        <w:rPr>
          <w:rFonts w:cs="David"/>
          <w:rtl/>
        </w:rPr>
        <w:t>–</w:t>
      </w:r>
      <w:r>
        <w:rPr>
          <w:rFonts w:cs="David" w:hint="cs"/>
          <w:rtl/>
        </w:rPr>
        <w:t xml:space="preserve"> אני מתייצב מולכם, הדירקטוריון שלי, ובעיניי כולנו צריכים להתייצב מול שבעה וחצי מיליון בעלי המניות שלנו. </w:t>
      </w:r>
    </w:p>
    <w:p w14:paraId="30B46DFA"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14EBD7FB" w14:textId="77777777" w:rsidR="00903341" w:rsidRDefault="00903341" w:rsidP="00903341">
      <w:pPr>
        <w:bidi/>
        <w:jc w:val="both"/>
        <w:rPr>
          <w:rFonts w:cs="David" w:hint="cs"/>
          <w:u w:val="single"/>
          <w:rtl/>
        </w:rPr>
      </w:pPr>
    </w:p>
    <w:p w14:paraId="36C96897" w14:textId="77777777" w:rsidR="00903341" w:rsidRDefault="00903341" w:rsidP="00903341">
      <w:pPr>
        <w:bidi/>
        <w:jc w:val="both"/>
        <w:rPr>
          <w:rFonts w:cs="David" w:hint="cs"/>
          <w:rtl/>
        </w:rPr>
      </w:pPr>
      <w:r>
        <w:rPr>
          <w:rFonts w:cs="David" w:hint="cs"/>
          <w:rtl/>
        </w:rPr>
        <w:tab/>
        <w:t xml:space="preserve">תמיד צריך לקרות משהו כזה. </w:t>
      </w:r>
    </w:p>
    <w:p w14:paraId="67BE295E" w14:textId="77777777" w:rsidR="00903341" w:rsidRDefault="00903341" w:rsidP="00903341">
      <w:pPr>
        <w:bidi/>
        <w:jc w:val="both"/>
        <w:rPr>
          <w:rFonts w:cs="David" w:hint="cs"/>
          <w:rtl/>
        </w:rPr>
      </w:pPr>
    </w:p>
    <w:p w14:paraId="0545E40D" w14:textId="77777777" w:rsidR="00903341" w:rsidRDefault="00903341" w:rsidP="00903341">
      <w:pPr>
        <w:bidi/>
        <w:jc w:val="both"/>
        <w:rPr>
          <w:rFonts w:cs="David" w:hint="cs"/>
          <w:u w:val="single"/>
          <w:rtl/>
        </w:rPr>
      </w:pPr>
      <w:r>
        <w:rPr>
          <w:rFonts w:cs="David" w:hint="cs"/>
          <w:u w:val="single"/>
          <w:rtl/>
        </w:rPr>
        <w:t>מנכ"ל הכנסת דן לנדאו:</w:t>
      </w:r>
    </w:p>
    <w:p w14:paraId="654A8596" w14:textId="77777777" w:rsidR="00903341" w:rsidRDefault="00903341" w:rsidP="00903341">
      <w:pPr>
        <w:bidi/>
        <w:jc w:val="both"/>
        <w:rPr>
          <w:rFonts w:cs="David" w:hint="cs"/>
          <w:u w:val="single"/>
          <w:rtl/>
        </w:rPr>
      </w:pPr>
    </w:p>
    <w:p w14:paraId="76F3B48A" w14:textId="77777777" w:rsidR="00903341" w:rsidRDefault="00903341" w:rsidP="00903341">
      <w:pPr>
        <w:bidi/>
        <w:jc w:val="both"/>
        <w:rPr>
          <w:rFonts w:cs="David" w:hint="cs"/>
          <w:rtl/>
        </w:rPr>
      </w:pPr>
      <w:r>
        <w:rPr>
          <w:rFonts w:cs="David" w:hint="cs"/>
          <w:rtl/>
        </w:rPr>
        <w:tab/>
        <w:t xml:space="preserve">תראו, מרפי הוא גם חבר כנסת. אתם יודעים, מרפי גם התגייס לכיבוי האש והוא גם חבר כנסת, אין מה לעשות. </w:t>
      </w:r>
    </w:p>
    <w:p w14:paraId="7E62054B" w14:textId="77777777" w:rsidR="00903341" w:rsidRDefault="00903341" w:rsidP="00903341">
      <w:pPr>
        <w:bidi/>
        <w:jc w:val="both"/>
        <w:rPr>
          <w:rFonts w:cs="David" w:hint="cs"/>
          <w:rtl/>
        </w:rPr>
      </w:pPr>
    </w:p>
    <w:p w14:paraId="1172157F" w14:textId="77777777" w:rsidR="00903341" w:rsidRDefault="00903341" w:rsidP="00903341">
      <w:pPr>
        <w:bidi/>
        <w:jc w:val="both"/>
        <w:rPr>
          <w:rFonts w:cs="David" w:hint="cs"/>
          <w:rtl/>
        </w:rPr>
      </w:pPr>
      <w:r>
        <w:rPr>
          <w:rFonts w:cs="David" w:hint="cs"/>
          <w:rtl/>
        </w:rPr>
        <w:tab/>
        <w:t xml:space="preserve">התחום שאנחנו סימנו כדוגמה למה שאני עכשיו אומר </w:t>
      </w:r>
      <w:r>
        <w:rPr>
          <w:rFonts w:cs="David"/>
          <w:rtl/>
        </w:rPr>
        <w:t>–</w:t>
      </w:r>
      <w:r>
        <w:rPr>
          <w:rFonts w:cs="David" w:hint="cs"/>
          <w:rtl/>
        </w:rPr>
        <w:t xml:space="preserve"> תחום המחשוב </w:t>
      </w:r>
      <w:r>
        <w:rPr>
          <w:rFonts w:cs="David"/>
          <w:rtl/>
        </w:rPr>
        <w:t>–</w:t>
      </w:r>
      <w:r>
        <w:rPr>
          <w:rFonts w:cs="David" w:hint="cs"/>
          <w:rtl/>
        </w:rPr>
        <w:t xml:space="preserve"> וזה, חבר הכנסת מולה, בדיוק מראה את ה"באלאנס" הזה בין תחומים שנכון להוציא אותם החוצה לקבלני משנה </w:t>
      </w:r>
      <w:r>
        <w:rPr>
          <w:rFonts w:cs="David"/>
          <w:rtl/>
        </w:rPr>
        <w:t>–</w:t>
      </w:r>
      <w:r>
        <w:rPr>
          <w:rFonts w:cs="David" w:hint="cs"/>
          <w:rtl/>
        </w:rPr>
        <w:t xml:space="preserve"> לא לקבלני כוח-אדם - לספקי מיקור-חוץ, לבין תחומים שאתה אומר לא טוב להוציא אותם החוצה, צריך להכניס אותם פנימה ולקלוט עוד עובדים ולהגדיל את סגל כוח-האדם לשם כך. </w:t>
      </w:r>
    </w:p>
    <w:p w14:paraId="60AF575E" w14:textId="77777777" w:rsidR="00903341" w:rsidRDefault="00903341" w:rsidP="00903341">
      <w:pPr>
        <w:bidi/>
        <w:jc w:val="both"/>
        <w:rPr>
          <w:rFonts w:cs="David" w:hint="cs"/>
          <w:rtl/>
        </w:rPr>
      </w:pPr>
    </w:p>
    <w:p w14:paraId="41B78DC3" w14:textId="77777777" w:rsidR="00903341" w:rsidRDefault="00903341" w:rsidP="00903341">
      <w:pPr>
        <w:bidi/>
        <w:jc w:val="both"/>
        <w:rPr>
          <w:rFonts w:cs="David" w:hint="cs"/>
          <w:rtl/>
        </w:rPr>
      </w:pPr>
      <w:r>
        <w:rPr>
          <w:rFonts w:cs="David" w:hint="cs"/>
          <w:rtl/>
        </w:rPr>
        <w:tab/>
        <w:t xml:space="preserve">דוגמה </w:t>
      </w:r>
      <w:r>
        <w:rPr>
          <w:rFonts w:cs="David"/>
          <w:rtl/>
        </w:rPr>
        <w:t>–</w:t>
      </w:r>
      <w:r>
        <w:rPr>
          <w:rFonts w:cs="David" w:hint="cs"/>
          <w:rtl/>
        </w:rPr>
        <w:t xml:space="preserve"> תחום המחשוב. אנחנו מוציאים מיליוני שקלים בשנה על מחשוב בכלל, ועל תשתיות מחשוב ועל תשתיות תקשורת, וכולי. האם נשמע לכם סביר שגוף של מיקור-חוץ שעובד עבורנו בהסכם לכמה שנים, הוא לא רק ייתן לנו את השירות אלא הוא גם ייעץ לנו איזה שירות לקחת? הוא גם יספר לנו אחר כך האם השירות שהוא נתן עמד בסטנדרט או לא עמד בסטנדרט.</w:t>
      </w:r>
    </w:p>
    <w:p w14:paraId="39C638CC"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47DC47A" w14:textId="77777777" w:rsidR="00903341" w:rsidRDefault="00903341" w:rsidP="00903341">
      <w:pPr>
        <w:bidi/>
        <w:jc w:val="both"/>
        <w:rPr>
          <w:rFonts w:cs="David" w:hint="cs"/>
          <w:u w:val="single"/>
          <w:rtl/>
        </w:rPr>
      </w:pPr>
    </w:p>
    <w:p w14:paraId="67E7320B" w14:textId="77777777" w:rsidR="00903341" w:rsidRDefault="00903341" w:rsidP="00903341">
      <w:pPr>
        <w:bidi/>
        <w:jc w:val="both"/>
        <w:rPr>
          <w:rFonts w:cs="David" w:hint="cs"/>
          <w:rtl/>
        </w:rPr>
      </w:pPr>
      <w:r>
        <w:rPr>
          <w:rFonts w:cs="David" w:hint="cs"/>
          <w:rtl/>
        </w:rPr>
        <w:tab/>
        <w:t xml:space="preserve">זה קיים? </w:t>
      </w:r>
    </w:p>
    <w:p w14:paraId="2B77B2E7" w14:textId="77777777" w:rsidR="00903341" w:rsidRDefault="00903341" w:rsidP="00903341">
      <w:pPr>
        <w:bidi/>
        <w:jc w:val="both"/>
        <w:rPr>
          <w:rFonts w:cs="David" w:hint="cs"/>
          <w:rtl/>
        </w:rPr>
      </w:pPr>
    </w:p>
    <w:p w14:paraId="2A1718C4" w14:textId="77777777" w:rsidR="00903341" w:rsidRDefault="00903341" w:rsidP="00903341">
      <w:pPr>
        <w:bidi/>
        <w:jc w:val="both"/>
        <w:rPr>
          <w:rFonts w:cs="David" w:hint="cs"/>
          <w:u w:val="single"/>
          <w:rtl/>
        </w:rPr>
      </w:pPr>
      <w:r>
        <w:rPr>
          <w:rFonts w:cs="David" w:hint="cs"/>
          <w:u w:val="single"/>
          <w:rtl/>
        </w:rPr>
        <w:t>מנכ"ל הכנסת דן לנדאו:</w:t>
      </w:r>
    </w:p>
    <w:p w14:paraId="531DF0AB" w14:textId="77777777" w:rsidR="00903341" w:rsidRDefault="00903341" w:rsidP="00903341">
      <w:pPr>
        <w:bidi/>
        <w:jc w:val="both"/>
        <w:rPr>
          <w:rFonts w:cs="David" w:hint="cs"/>
          <w:u w:val="single"/>
          <w:rtl/>
        </w:rPr>
      </w:pPr>
    </w:p>
    <w:p w14:paraId="3EA6A551" w14:textId="77777777" w:rsidR="00903341" w:rsidRDefault="00903341" w:rsidP="00903341">
      <w:pPr>
        <w:bidi/>
        <w:jc w:val="both"/>
        <w:rPr>
          <w:rFonts w:cs="David" w:hint="cs"/>
          <w:rtl/>
        </w:rPr>
      </w:pPr>
      <w:r>
        <w:rPr>
          <w:rFonts w:cs="David" w:hint="cs"/>
          <w:rtl/>
        </w:rPr>
        <w:tab/>
        <w:t xml:space="preserve">זה פחות או יותר מה שהיה קיים במשך יותר מדי שנים, ולכן אנחנו מעבים את עצמנו כלקוח. כדי שאנחנו </w:t>
      </w:r>
      <w:r>
        <w:rPr>
          <w:rFonts w:cs="David"/>
          <w:rtl/>
        </w:rPr>
        <w:t>–</w:t>
      </w:r>
      <w:r>
        <w:rPr>
          <w:rFonts w:cs="David" w:hint="cs"/>
          <w:rtl/>
        </w:rPr>
        <w:t xml:space="preserve"> אתם </w:t>
      </w:r>
      <w:r>
        <w:rPr>
          <w:rFonts w:cs="David"/>
          <w:rtl/>
        </w:rPr>
        <w:t>–</w:t>
      </w:r>
      <w:r>
        <w:rPr>
          <w:rFonts w:cs="David" w:hint="cs"/>
          <w:rtl/>
        </w:rPr>
        <w:t xml:space="preserve"> נוכל להתנהל נכון יותר מול הספקים החיצוניים שלנו, אנחנו צריכים שהפיקוח שלנו, מטעמנו, יהיה טוב יותר.</w:t>
      </w:r>
    </w:p>
    <w:p w14:paraId="1A20DC0F" w14:textId="77777777" w:rsidR="00903341" w:rsidRDefault="00903341" w:rsidP="00903341">
      <w:pPr>
        <w:bidi/>
        <w:jc w:val="both"/>
        <w:rPr>
          <w:rFonts w:cs="David" w:hint="cs"/>
          <w:rtl/>
        </w:rPr>
      </w:pPr>
    </w:p>
    <w:p w14:paraId="79A6F7CC" w14:textId="77777777" w:rsidR="00903341" w:rsidRDefault="00903341" w:rsidP="00903341">
      <w:pPr>
        <w:bidi/>
        <w:jc w:val="both"/>
        <w:rPr>
          <w:rFonts w:cs="David" w:hint="cs"/>
          <w:rtl/>
        </w:rPr>
      </w:pPr>
      <w:r>
        <w:rPr>
          <w:rFonts w:cs="David" w:hint="cs"/>
          <w:rtl/>
        </w:rPr>
        <w:tab/>
        <w:t xml:space="preserve">ולכן, מחלקת המחשוב </w:t>
      </w:r>
      <w:r>
        <w:rPr>
          <w:rFonts w:cs="David"/>
          <w:rtl/>
        </w:rPr>
        <w:t>–</w:t>
      </w:r>
      <w:r>
        <w:rPr>
          <w:rFonts w:cs="David" w:hint="cs"/>
          <w:rtl/>
        </w:rPr>
        <w:t xml:space="preserve"> שהופכת להיות גם מחלקת המחשוב והטכנולוגיה </w:t>
      </w:r>
      <w:r>
        <w:rPr>
          <w:rFonts w:cs="David"/>
          <w:rtl/>
        </w:rPr>
        <w:t>–</w:t>
      </w:r>
      <w:r>
        <w:rPr>
          <w:rFonts w:cs="David" w:hint="cs"/>
          <w:rtl/>
        </w:rPr>
        <w:t xml:space="preserve"> עתידה לגדול בכוח-אדם כפי שאנחנו מבקשים. לדוגמה, וזה לא קיים כאן בוועדה, אבל אם תסתכלו בוועדות אחרות על התקרה, בפינות אתם תראו מצלמות ואתם תראו שלט מזכוכית "הדיון בשידור". פה זה עדיין לא קיים אבל בוועדות אחרות זה מתקיים, ופה זה גם יותקן בעתיד. </w:t>
      </w:r>
    </w:p>
    <w:p w14:paraId="157D50D6" w14:textId="77777777" w:rsidR="00903341" w:rsidRDefault="00903341" w:rsidP="00903341">
      <w:pPr>
        <w:bidi/>
        <w:jc w:val="both"/>
        <w:rPr>
          <w:rFonts w:cs="David" w:hint="cs"/>
          <w:rtl/>
        </w:rPr>
      </w:pPr>
    </w:p>
    <w:p w14:paraId="0392E1CF" w14:textId="77777777" w:rsidR="00903341" w:rsidRDefault="00903341" w:rsidP="00903341">
      <w:pPr>
        <w:bidi/>
        <w:jc w:val="both"/>
        <w:rPr>
          <w:rFonts w:cs="David" w:hint="cs"/>
          <w:rtl/>
        </w:rPr>
      </w:pPr>
      <w:r>
        <w:rPr>
          <w:rFonts w:cs="David" w:hint="cs"/>
          <w:rtl/>
        </w:rPr>
        <w:tab/>
        <w:t xml:space="preserve">כל הדיונים שאנחנו מעלים על האינטרנט, דיונים במקביל, אנחנו מסוגלים כבר חמש ושש ועדות ובקרוב זה יהיה עוד יותר ועדות </w:t>
      </w:r>
      <w:r>
        <w:rPr>
          <w:rFonts w:cs="David"/>
          <w:rtl/>
        </w:rPr>
        <w:t>–</w:t>
      </w:r>
      <w:r>
        <w:rPr>
          <w:rFonts w:cs="David" w:hint="cs"/>
          <w:rtl/>
        </w:rPr>
        <w:t xml:space="preserve"> כל הדיונים שלכם, הכול יהיה באינטרנט במקביל.  מישהו צריך לטפל במערך הטכנולוגי העצום הזה. לכן בתוך המחלקה הזו אנחנו מגדירים עובדים שהם יהיו עובדים של הכנסת, שהנאמנות שלהם היא לא נאמנות מסחרית אלא נאמנות לכנסת ושהידע שלהם מועבר מדור לדור בתוך הכנסת. </w:t>
      </w:r>
    </w:p>
    <w:p w14:paraId="34ED814A" w14:textId="77777777" w:rsidR="00903341" w:rsidRDefault="00903341" w:rsidP="00903341">
      <w:pPr>
        <w:bidi/>
        <w:jc w:val="both"/>
        <w:rPr>
          <w:rFonts w:cs="David" w:hint="cs"/>
          <w:rtl/>
        </w:rPr>
      </w:pPr>
    </w:p>
    <w:p w14:paraId="1685CB7A"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DBC7C3" w14:textId="77777777" w:rsidR="00903341" w:rsidRDefault="00903341" w:rsidP="00903341">
      <w:pPr>
        <w:bidi/>
        <w:jc w:val="both"/>
        <w:rPr>
          <w:rFonts w:cs="David" w:hint="cs"/>
          <w:u w:val="single"/>
          <w:rtl/>
        </w:rPr>
      </w:pPr>
    </w:p>
    <w:p w14:paraId="7B8B3F68" w14:textId="77777777" w:rsidR="00903341" w:rsidRDefault="00903341" w:rsidP="00903341">
      <w:pPr>
        <w:bidi/>
        <w:jc w:val="both"/>
        <w:rPr>
          <w:rFonts w:cs="David" w:hint="cs"/>
          <w:rtl/>
        </w:rPr>
      </w:pPr>
      <w:r>
        <w:rPr>
          <w:rFonts w:cs="David" w:hint="cs"/>
          <w:rtl/>
        </w:rPr>
        <w:tab/>
        <w:t xml:space="preserve">אבל אני מבין שיש היום כבר שורה של עובדים שהם עובדי כנסת. רבותי, מה שאתם צריכים לראות, אני מפנה אתכם לעמוד מספר 5. בסוף, כל </w:t>
      </w:r>
      <w:proofErr w:type="spellStart"/>
      <w:r>
        <w:rPr>
          <w:rFonts w:cs="David" w:hint="cs"/>
          <w:rtl/>
        </w:rPr>
        <w:t>הדיאגרמה</w:t>
      </w:r>
      <w:proofErr w:type="spellEnd"/>
      <w:r>
        <w:rPr>
          <w:rFonts w:cs="David" w:hint="cs"/>
          <w:rtl/>
        </w:rPr>
        <w:t xml:space="preserve"> הזאת, התרגום שלה הוא תוספת של 42 משרות. </w:t>
      </w:r>
    </w:p>
    <w:p w14:paraId="280C6222"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E1D74CF" w14:textId="77777777" w:rsidR="00903341" w:rsidRDefault="00903341" w:rsidP="00903341">
      <w:pPr>
        <w:bidi/>
        <w:jc w:val="both"/>
        <w:rPr>
          <w:rFonts w:cs="David" w:hint="cs"/>
          <w:rtl/>
        </w:rPr>
      </w:pPr>
    </w:p>
    <w:p w14:paraId="4B172DD2" w14:textId="77777777" w:rsidR="00903341" w:rsidRDefault="00903341" w:rsidP="00903341">
      <w:pPr>
        <w:bidi/>
        <w:jc w:val="both"/>
        <w:rPr>
          <w:rFonts w:cs="David" w:hint="cs"/>
          <w:rtl/>
        </w:rPr>
      </w:pPr>
      <w:r>
        <w:rPr>
          <w:rFonts w:cs="David" w:hint="cs"/>
          <w:rtl/>
        </w:rPr>
        <w:tab/>
        <w:t xml:space="preserve">כולל ה-33 שהן כבר כאן. </w:t>
      </w:r>
    </w:p>
    <w:p w14:paraId="5345BE9C" w14:textId="77777777" w:rsidR="00903341" w:rsidRDefault="00903341" w:rsidP="00903341">
      <w:pPr>
        <w:bidi/>
        <w:jc w:val="both"/>
        <w:rPr>
          <w:rFonts w:cs="David" w:hint="cs"/>
          <w:rtl/>
        </w:rPr>
      </w:pPr>
    </w:p>
    <w:p w14:paraId="35AE4109"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901D25A" w14:textId="77777777" w:rsidR="00903341" w:rsidRDefault="00903341" w:rsidP="00903341">
      <w:pPr>
        <w:bidi/>
        <w:jc w:val="both"/>
        <w:rPr>
          <w:rFonts w:cs="David" w:hint="cs"/>
          <w:u w:val="single"/>
          <w:rtl/>
        </w:rPr>
      </w:pPr>
    </w:p>
    <w:p w14:paraId="55EFCFF7" w14:textId="77777777" w:rsidR="00903341" w:rsidRDefault="00903341" w:rsidP="00903341">
      <w:pPr>
        <w:bidi/>
        <w:jc w:val="both"/>
        <w:rPr>
          <w:rFonts w:cs="David" w:hint="cs"/>
          <w:rtl/>
        </w:rPr>
      </w:pPr>
      <w:r>
        <w:rPr>
          <w:rFonts w:cs="David" w:hint="cs"/>
          <w:rtl/>
        </w:rPr>
        <w:tab/>
        <w:t xml:space="preserve">כן. שלא תהיינה אי-הבנות. </w:t>
      </w:r>
    </w:p>
    <w:p w14:paraId="6C0A0793" w14:textId="77777777" w:rsidR="00903341" w:rsidRDefault="00903341" w:rsidP="00903341">
      <w:pPr>
        <w:bidi/>
        <w:jc w:val="both"/>
        <w:rPr>
          <w:rFonts w:cs="David" w:hint="cs"/>
          <w:rtl/>
        </w:rPr>
      </w:pPr>
    </w:p>
    <w:p w14:paraId="57D1923B" w14:textId="77777777" w:rsidR="00903341" w:rsidRDefault="00903341" w:rsidP="00903341">
      <w:pPr>
        <w:bidi/>
        <w:jc w:val="both"/>
        <w:rPr>
          <w:rFonts w:cs="David" w:hint="cs"/>
          <w:u w:val="single"/>
          <w:rtl/>
        </w:rPr>
      </w:pPr>
      <w:r>
        <w:rPr>
          <w:rFonts w:cs="David" w:hint="cs"/>
          <w:u w:val="single"/>
          <w:rtl/>
        </w:rPr>
        <w:t>מנכ"ל הכנסת דן לנדאו:</w:t>
      </w:r>
    </w:p>
    <w:p w14:paraId="1DE3B6C8" w14:textId="77777777" w:rsidR="00903341" w:rsidRDefault="00903341" w:rsidP="00903341">
      <w:pPr>
        <w:bidi/>
        <w:jc w:val="both"/>
        <w:rPr>
          <w:rFonts w:cs="David" w:hint="cs"/>
          <w:u w:val="single"/>
          <w:rtl/>
        </w:rPr>
      </w:pPr>
    </w:p>
    <w:p w14:paraId="43E7C5DC" w14:textId="77777777" w:rsidR="00903341" w:rsidRDefault="00903341" w:rsidP="00903341">
      <w:pPr>
        <w:bidi/>
        <w:jc w:val="both"/>
        <w:rPr>
          <w:rFonts w:cs="David" w:hint="cs"/>
          <w:rtl/>
        </w:rPr>
      </w:pPr>
      <w:r>
        <w:rPr>
          <w:rFonts w:cs="David" w:hint="cs"/>
          <w:rtl/>
        </w:rPr>
        <w:tab/>
        <w:t>תיכף נעבור על המצגת הזאת, עמוד 5 למצגת שיש לכם בדפוס.</w:t>
      </w:r>
    </w:p>
    <w:p w14:paraId="2D9E7365"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2BDC7CD" w14:textId="77777777" w:rsidR="00903341" w:rsidRDefault="00903341" w:rsidP="00903341">
      <w:pPr>
        <w:bidi/>
        <w:jc w:val="both"/>
        <w:rPr>
          <w:rFonts w:cs="David" w:hint="cs"/>
          <w:rtl/>
        </w:rPr>
      </w:pPr>
    </w:p>
    <w:p w14:paraId="35A6E2B5" w14:textId="77777777" w:rsidR="00903341" w:rsidRDefault="00903341" w:rsidP="00903341">
      <w:pPr>
        <w:bidi/>
        <w:jc w:val="both"/>
        <w:rPr>
          <w:rFonts w:cs="David" w:hint="cs"/>
          <w:rtl/>
        </w:rPr>
      </w:pPr>
      <w:r>
        <w:rPr>
          <w:rFonts w:cs="David" w:hint="cs"/>
          <w:rtl/>
        </w:rPr>
        <w:tab/>
        <w:t>זה בנוסף. זה לא במקום.</w:t>
      </w:r>
    </w:p>
    <w:p w14:paraId="5E540E6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9BA28D0" w14:textId="77777777" w:rsidR="00903341" w:rsidRDefault="00903341" w:rsidP="00903341">
      <w:pPr>
        <w:bidi/>
        <w:jc w:val="both"/>
        <w:rPr>
          <w:rFonts w:cs="David" w:hint="cs"/>
          <w:rtl/>
        </w:rPr>
      </w:pPr>
    </w:p>
    <w:p w14:paraId="55BC9CC3" w14:textId="77777777" w:rsidR="00903341" w:rsidRDefault="00903341" w:rsidP="00903341">
      <w:pPr>
        <w:bidi/>
        <w:jc w:val="both"/>
        <w:rPr>
          <w:rFonts w:cs="David" w:hint="cs"/>
          <w:rtl/>
        </w:rPr>
      </w:pPr>
      <w:r>
        <w:rPr>
          <w:rFonts w:cs="David" w:hint="cs"/>
          <w:rtl/>
        </w:rPr>
        <w:tab/>
        <w:t xml:space="preserve">נכון. יש לנו בקשה להגדיל את שיא כוח-האדם ב-42 משרות. עמוד 5 </w:t>
      </w:r>
      <w:r>
        <w:rPr>
          <w:rFonts w:cs="David"/>
          <w:rtl/>
        </w:rPr>
        <w:t>–</w:t>
      </w:r>
      <w:r>
        <w:rPr>
          <w:rFonts w:cs="David" w:hint="cs"/>
          <w:rtl/>
        </w:rPr>
        <w:t xml:space="preserve"> לא בטבלה אלא </w:t>
      </w:r>
      <w:proofErr w:type="spellStart"/>
      <w:r>
        <w:rPr>
          <w:rFonts w:cs="David" w:hint="cs"/>
          <w:rtl/>
        </w:rPr>
        <w:t>בדיאגרמה</w:t>
      </w:r>
      <w:proofErr w:type="spellEnd"/>
      <w:r>
        <w:rPr>
          <w:rFonts w:cs="David" w:hint="cs"/>
          <w:rtl/>
        </w:rPr>
        <w:t xml:space="preserve">. </w:t>
      </w:r>
    </w:p>
    <w:p w14:paraId="3FD6BF94"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C806955" w14:textId="77777777" w:rsidR="00903341" w:rsidRDefault="00903341" w:rsidP="00903341">
      <w:pPr>
        <w:bidi/>
        <w:jc w:val="both"/>
        <w:rPr>
          <w:rFonts w:cs="David" w:hint="cs"/>
          <w:rtl/>
        </w:rPr>
      </w:pPr>
    </w:p>
    <w:p w14:paraId="5555B02E" w14:textId="77777777" w:rsidR="00903341" w:rsidRDefault="00903341" w:rsidP="00903341">
      <w:pPr>
        <w:bidi/>
        <w:jc w:val="both"/>
        <w:rPr>
          <w:rFonts w:cs="David" w:hint="cs"/>
          <w:rtl/>
        </w:rPr>
      </w:pPr>
      <w:r>
        <w:rPr>
          <w:rFonts w:cs="David" w:hint="cs"/>
          <w:rtl/>
        </w:rPr>
        <w:tab/>
        <w:t xml:space="preserve">כדי שהתמונה תהיה שלמה </w:t>
      </w:r>
      <w:r>
        <w:rPr>
          <w:rFonts w:cs="David"/>
          <w:rtl/>
        </w:rPr>
        <w:t>–</w:t>
      </w:r>
      <w:r>
        <w:rPr>
          <w:rFonts w:cs="David" w:hint="cs"/>
          <w:rtl/>
        </w:rPr>
        <w:t xml:space="preserve"> אני מפנה אתכם לסעיף 38 בטבלה הזאת </w:t>
      </w:r>
      <w:r>
        <w:rPr>
          <w:rFonts w:cs="David"/>
          <w:rtl/>
        </w:rPr>
        <w:t>–</w:t>
      </w:r>
      <w:r>
        <w:rPr>
          <w:rFonts w:cs="David" w:hint="cs"/>
          <w:rtl/>
        </w:rPr>
        <w:t xml:space="preserve"> אם אנחנו מדברים על שיא כוח-אדם כולל שהוא 450 משרות, יש לנו מתוך ה-450 האלה, 42 פלוס 33, שראינו קודם, כלומר יש לנו גידול ישיר של 75 משרות מתוך ה-45. זאת אומרת, אם אנחנו לוקחים את המספר שהיה לנו קודם, הוא עמד בערך על 375 משרות, נכון? </w:t>
      </w:r>
    </w:p>
    <w:p w14:paraId="5354A76E"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71A8152E" w14:textId="77777777" w:rsidR="00903341" w:rsidRDefault="00903341" w:rsidP="00903341">
      <w:pPr>
        <w:bidi/>
        <w:jc w:val="both"/>
        <w:rPr>
          <w:rFonts w:cs="David" w:hint="cs"/>
          <w:rtl/>
        </w:rPr>
      </w:pPr>
    </w:p>
    <w:p w14:paraId="584166F7" w14:textId="77777777" w:rsidR="00903341" w:rsidRDefault="00903341" w:rsidP="00903341">
      <w:pPr>
        <w:bidi/>
        <w:jc w:val="both"/>
        <w:rPr>
          <w:rFonts w:cs="David" w:hint="cs"/>
          <w:rtl/>
        </w:rPr>
      </w:pPr>
      <w:r>
        <w:rPr>
          <w:rFonts w:cs="David" w:hint="cs"/>
          <w:rtl/>
        </w:rPr>
        <w:tab/>
        <w:t xml:space="preserve">לגבי ה-33 אתה לא יכול לעשות את זה כי הם עבדו בכנסת. </w:t>
      </w:r>
    </w:p>
    <w:p w14:paraId="6018093D"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5275E80" w14:textId="77777777" w:rsidR="00903341" w:rsidRDefault="00903341" w:rsidP="00903341">
      <w:pPr>
        <w:bidi/>
        <w:jc w:val="both"/>
        <w:rPr>
          <w:rFonts w:cs="David" w:hint="cs"/>
          <w:rtl/>
        </w:rPr>
      </w:pPr>
    </w:p>
    <w:p w14:paraId="22611936" w14:textId="77777777" w:rsidR="00903341" w:rsidRDefault="00903341" w:rsidP="00903341">
      <w:pPr>
        <w:bidi/>
        <w:jc w:val="both"/>
        <w:rPr>
          <w:rFonts w:cs="David" w:hint="cs"/>
          <w:rtl/>
        </w:rPr>
      </w:pPr>
      <w:r>
        <w:rPr>
          <w:rFonts w:cs="David" w:hint="cs"/>
          <w:rtl/>
        </w:rPr>
        <w:tab/>
        <w:t xml:space="preserve">מאה אחוז, אבל אני אומר מבחינת גידול שיא כוח-אדם אנחנו נמצאים במצב שאנחנו מעלים את שיא כוח-האדם מ-375 לאזור ה-450, כלומר מדובר על תוספת של בערך 20%. אני לא טועה. </w:t>
      </w:r>
    </w:p>
    <w:p w14:paraId="0210F5C0" w14:textId="77777777" w:rsidR="00903341" w:rsidRDefault="00903341" w:rsidP="00903341">
      <w:pPr>
        <w:bidi/>
        <w:jc w:val="both"/>
        <w:rPr>
          <w:rFonts w:cs="David" w:hint="cs"/>
          <w:rtl/>
        </w:rPr>
      </w:pPr>
    </w:p>
    <w:p w14:paraId="5FB08504" w14:textId="77777777" w:rsidR="00903341" w:rsidRDefault="00903341" w:rsidP="00903341">
      <w:pPr>
        <w:bidi/>
        <w:jc w:val="both"/>
        <w:rPr>
          <w:rFonts w:cs="David" w:hint="cs"/>
          <w:u w:val="single"/>
          <w:rtl/>
        </w:rPr>
      </w:pPr>
      <w:r>
        <w:rPr>
          <w:rFonts w:cs="David" w:hint="cs"/>
          <w:u w:val="single"/>
          <w:rtl/>
        </w:rPr>
        <w:t>מנכ"ל הכנסת דן לנדאו:</w:t>
      </w:r>
    </w:p>
    <w:p w14:paraId="11EBC220" w14:textId="77777777" w:rsidR="00903341" w:rsidRDefault="00903341" w:rsidP="00903341">
      <w:pPr>
        <w:bidi/>
        <w:jc w:val="both"/>
        <w:rPr>
          <w:rFonts w:cs="David" w:hint="cs"/>
          <w:u w:val="single"/>
          <w:rtl/>
        </w:rPr>
      </w:pPr>
    </w:p>
    <w:p w14:paraId="1C82FDAD" w14:textId="77777777" w:rsidR="00903341" w:rsidRDefault="00903341" w:rsidP="00903341">
      <w:pPr>
        <w:bidi/>
        <w:jc w:val="both"/>
        <w:rPr>
          <w:rFonts w:cs="David" w:hint="cs"/>
          <w:rtl/>
        </w:rPr>
      </w:pPr>
      <w:r>
        <w:rPr>
          <w:rFonts w:cs="David" w:hint="cs"/>
          <w:rtl/>
        </w:rPr>
        <w:tab/>
        <w:t xml:space="preserve">אתה לא טועה בהצגה הזאת אבל זה על חשבון העובדים הבלתי צמיתים. </w:t>
      </w:r>
    </w:p>
    <w:p w14:paraId="684A843A" w14:textId="77777777" w:rsidR="00903341" w:rsidRDefault="00903341" w:rsidP="00903341">
      <w:pPr>
        <w:bidi/>
        <w:jc w:val="both"/>
        <w:rPr>
          <w:rFonts w:cs="David" w:hint="cs"/>
          <w:rtl/>
        </w:rPr>
      </w:pPr>
    </w:p>
    <w:p w14:paraId="0DBF8F9F"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08F5857B" w14:textId="77777777" w:rsidR="00903341" w:rsidRDefault="00903341" w:rsidP="00903341">
      <w:pPr>
        <w:bidi/>
        <w:jc w:val="both"/>
        <w:rPr>
          <w:rFonts w:cs="David" w:hint="cs"/>
          <w:u w:val="single"/>
          <w:rtl/>
        </w:rPr>
      </w:pPr>
    </w:p>
    <w:p w14:paraId="4E0E746F" w14:textId="77777777" w:rsidR="00903341" w:rsidRDefault="00903341" w:rsidP="00903341">
      <w:pPr>
        <w:bidi/>
        <w:jc w:val="both"/>
        <w:rPr>
          <w:rFonts w:cs="David" w:hint="cs"/>
          <w:rtl/>
        </w:rPr>
      </w:pPr>
      <w:r>
        <w:rPr>
          <w:rFonts w:cs="David" w:hint="cs"/>
          <w:rtl/>
        </w:rPr>
        <w:tab/>
        <w:t xml:space="preserve">אלה שלא היו קבועים, אבל הם עבדו. </w:t>
      </w:r>
    </w:p>
    <w:p w14:paraId="1B959B5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5764535" w14:textId="77777777" w:rsidR="00903341" w:rsidRDefault="00903341" w:rsidP="00903341">
      <w:pPr>
        <w:bidi/>
        <w:jc w:val="both"/>
        <w:rPr>
          <w:rFonts w:cs="David" w:hint="cs"/>
          <w:rtl/>
        </w:rPr>
      </w:pPr>
    </w:p>
    <w:p w14:paraId="3549D6D9" w14:textId="77777777" w:rsidR="00903341" w:rsidRDefault="00903341" w:rsidP="00903341">
      <w:pPr>
        <w:bidi/>
        <w:jc w:val="both"/>
        <w:rPr>
          <w:rFonts w:cs="David" w:hint="cs"/>
          <w:rtl/>
        </w:rPr>
      </w:pPr>
      <w:r>
        <w:rPr>
          <w:rFonts w:cs="David" w:hint="cs"/>
          <w:rtl/>
        </w:rPr>
        <w:tab/>
        <w:t>33 מועברים מהבלתי צמיתים לקבוע, ו-42 מתווספים.</w:t>
      </w:r>
    </w:p>
    <w:p w14:paraId="6CC41F71"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AF71F5F" w14:textId="77777777" w:rsidR="00903341" w:rsidRDefault="00903341" w:rsidP="00903341">
      <w:pPr>
        <w:bidi/>
        <w:jc w:val="both"/>
        <w:rPr>
          <w:rFonts w:cs="David" w:hint="cs"/>
          <w:u w:val="single"/>
          <w:rtl/>
        </w:rPr>
      </w:pPr>
    </w:p>
    <w:p w14:paraId="357B59F3" w14:textId="77777777" w:rsidR="00903341" w:rsidRDefault="00903341" w:rsidP="00903341">
      <w:pPr>
        <w:bidi/>
        <w:jc w:val="both"/>
        <w:rPr>
          <w:rFonts w:cs="David" w:hint="cs"/>
          <w:rtl/>
        </w:rPr>
      </w:pPr>
      <w:r>
        <w:rPr>
          <w:rFonts w:cs="David" w:hint="cs"/>
          <w:rtl/>
        </w:rPr>
        <w:tab/>
        <w:t xml:space="preserve">בוא נשאל את השאלה הפוך. </w:t>
      </w:r>
    </w:p>
    <w:p w14:paraId="5836A255"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2FE75AA" w14:textId="77777777" w:rsidR="00903341" w:rsidRDefault="00903341" w:rsidP="00903341">
      <w:pPr>
        <w:bidi/>
        <w:jc w:val="both"/>
        <w:rPr>
          <w:rFonts w:cs="David" w:hint="cs"/>
          <w:rtl/>
        </w:rPr>
      </w:pPr>
    </w:p>
    <w:p w14:paraId="36F4CBFB" w14:textId="77777777" w:rsidR="00903341" w:rsidRDefault="00903341" w:rsidP="00903341">
      <w:pPr>
        <w:bidi/>
        <w:jc w:val="both"/>
        <w:rPr>
          <w:rFonts w:cs="David" w:hint="cs"/>
          <w:rtl/>
        </w:rPr>
      </w:pPr>
      <w:r>
        <w:rPr>
          <w:rFonts w:cs="David" w:hint="cs"/>
          <w:rtl/>
        </w:rPr>
        <w:tab/>
        <w:t xml:space="preserve">יש גם תוספת של עובדים בלתי צמיתים? </w:t>
      </w:r>
    </w:p>
    <w:p w14:paraId="68423220" w14:textId="77777777" w:rsidR="00903341" w:rsidRDefault="00903341" w:rsidP="00903341">
      <w:pPr>
        <w:bidi/>
        <w:jc w:val="both"/>
        <w:rPr>
          <w:rFonts w:cs="David" w:hint="cs"/>
          <w:rtl/>
        </w:rPr>
      </w:pPr>
    </w:p>
    <w:p w14:paraId="4E89DC93" w14:textId="77777777" w:rsidR="00903341" w:rsidRDefault="00903341" w:rsidP="00903341">
      <w:pPr>
        <w:bidi/>
        <w:jc w:val="both"/>
        <w:rPr>
          <w:rFonts w:cs="David" w:hint="cs"/>
          <w:rtl/>
        </w:rPr>
      </w:pPr>
      <w:r>
        <w:rPr>
          <w:rFonts w:cs="David" w:hint="cs"/>
          <w:u w:val="single"/>
          <w:rtl/>
        </w:rPr>
        <w:t>חשב הכנסת חיים אבידור:</w:t>
      </w:r>
    </w:p>
    <w:p w14:paraId="19DFE346" w14:textId="77777777" w:rsidR="00903341" w:rsidRDefault="00903341" w:rsidP="00903341">
      <w:pPr>
        <w:bidi/>
        <w:jc w:val="both"/>
        <w:rPr>
          <w:rFonts w:cs="David" w:hint="cs"/>
          <w:rtl/>
        </w:rPr>
      </w:pPr>
    </w:p>
    <w:p w14:paraId="3D1EAF2D" w14:textId="77777777" w:rsidR="00903341" w:rsidRDefault="00903341" w:rsidP="00903341">
      <w:pPr>
        <w:bidi/>
        <w:jc w:val="both"/>
        <w:rPr>
          <w:rFonts w:cs="David" w:hint="cs"/>
          <w:rtl/>
        </w:rPr>
      </w:pPr>
      <w:r>
        <w:rPr>
          <w:rFonts w:cs="David" w:hint="cs"/>
          <w:rtl/>
        </w:rPr>
        <w:tab/>
        <w:t>כן, שנים-עשר.</w:t>
      </w:r>
    </w:p>
    <w:p w14:paraId="5D331468"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A2C96E" w14:textId="77777777" w:rsidR="00903341" w:rsidRDefault="00903341" w:rsidP="00903341">
      <w:pPr>
        <w:bidi/>
        <w:jc w:val="both"/>
        <w:rPr>
          <w:rFonts w:cs="David" w:hint="cs"/>
          <w:rtl/>
        </w:rPr>
      </w:pPr>
    </w:p>
    <w:p w14:paraId="7F1626CC" w14:textId="77777777" w:rsidR="00903341" w:rsidRDefault="00903341" w:rsidP="00903341">
      <w:pPr>
        <w:bidi/>
        <w:jc w:val="both"/>
        <w:rPr>
          <w:rFonts w:cs="David" w:hint="cs"/>
          <w:rtl/>
        </w:rPr>
      </w:pPr>
      <w:r>
        <w:rPr>
          <w:rFonts w:cs="David" w:hint="cs"/>
          <w:rtl/>
        </w:rPr>
        <w:tab/>
        <w:t xml:space="preserve">זאת אומרת שמה-33 אתה צריך לקזז. </w:t>
      </w:r>
    </w:p>
    <w:p w14:paraId="0FDB55E6"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C7B20B5" w14:textId="77777777" w:rsidR="00903341" w:rsidRDefault="00903341" w:rsidP="00903341">
      <w:pPr>
        <w:bidi/>
        <w:jc w:val="both"/>
        <w:rPr>
          <w:rFonts w:cs="David" w:hint="cs"/>
          <w:rtl/>
        </w:rPr>
      </w:pPr>
    </w:p>
    <w:p w14:paraId="4AA2BCE2" w14:textId="77777777" w:rsidR="00903341" w:rsidRDefault="00903341" w:rsidP="00903341">
      <w:pPr>
        <w:bidi/>
        <w:jc w:val="both"/>
        <w:rPr>
          <w:rFonts w:cs="David" w:hint="cs"/>
          <w:rtl/>
        </w:rPr>
      </w:pPr>
      <w:r>
        <w:rPr>
          <w:rFonts w:cs="David" w:hint="cs"/>
          <w:rtl/>
        </w:rPr>
        <w:tab/>
        <w:t xml:space="preserve">זו מחסנית. </w:t>
      </w:r>
    </w:p>
    <w:p w14:paraId="60351120"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DEEF75" w14:textId="77777777" w:rsidR="00903341" w:rsidRDefault="00903341" w:rsidP="00903341">
      <w:pPr>
        <w:bidi/>
        <w:jc w:val="both"/>
        <w:rPr>
          <w:rFonts w:cs="David" w:hint="cs"/>
          <w:rtl/>
        </w:rPr>
      </w:pPr>
    </w:p>
    <w:p w14:paraId="79955EDA" w14:textId="77777777" w:rsidR="00903341" w:rsidRDefault="00903341" w:rsidP="00903341">
      <w:pPr>
        <w:bidi/>
        <w:jc w:val="both"/>
        <w:rPr>
          <w:rFonts w:cs="David" w:hint="cs"/>
          <w:rtl/>
        </w:rPr>
      </w:pPr>
      <w:r>
        <w:rPr>
          <w:rFonts w:cs="David" w:hint="cs"/>
          <w:rtl/>
        </w:rPr>
        <w:tab/>
        <w:t xml:space="preserve">לא חשוב. ברור. רבותי, אני לא קובע עמדה ערכית אם זה טוב או רע. אני אומר מבחינת הבנת העניין, צריך להבין שאנחנו מדברים על תוספת של 20% לשיא כוח-האדם ומקטינים את מספר העובדים במשרות בלתי צמיתות ב-21 עובדים. זו המשמעות. </w:t>
      </w:r>
    </w:p>
    <w:p w14:paraId="7264BB11"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D696E58" w14:textId="77777777" w:rsidR="00903341" w:rsidRDefault="00903341" w:rsidP="00903341">
      <w:pPr>
        <w:bidi/>
        <w:jc w:val="both"/>
        <w:rPr>
          <w:rFonts w:cs="David" w:hint="cs"/>
          <w:rtl/>
        </w:rPr>
      </w:pPr>
    </w:p>
    <w:p w14:paraId="70BAE07C" w14:textId="77777777" w:rsidR="00903341" w:rsidRDefault="00903341" w:rsidP="00903341">
      <w:pPr>
        <w:bidi/>
        <w:jc w:val="both"/>
        <w:rPr>
          <w:rFonts w:cs="David" w:hint="cs"/>
          <w:rtl/>
        </w:rPr>
      </w:pPr>
      <w:r>
        <w:rPr>
          <w:rFonts w:cs="David" w:hint="cs"/>
          <w:rtl/>
        </w:rPr>
        <w:tab/>
        <w:t>נכון.</w:t>
      </w:r>
    </w:p>
    <w:p w14:paraId="4C42EFEE"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FB531B" w14:textId="77777777" w:rsidR="00903341" w:rsidRDefault="00903341" w:rsidP="00903341">
      <w:pPr>
        <w:bidi/>
        <w:jc w:val="both"/>
        <w:rPr>
          <w:rFonts w:cs="David" w:hint="cs"/>
          <w:rtl/>
        </w:rPr>
      </w:pPr>
    </w:p>
    <w:p w14:paraId="4AAFFDE3" w14:textId="77777777" w:rsidR="00903341" w:rsidRDefault="00903341" w:rsidP="00903341">
      <w:pPr>
        <w:bidi/>
        <w:jc w:val="both"/>
        <w:rPr>
          <w:rFonts w:cs="David" w:hint="cs"/>
          <w:rtl/>
        </w:rPr>
      </w:pPr>
      <w:r>
        <w:rPr>
          <w:rFonts w:cs="David" w:hint="cs"/>
          <w:rtl/>
        </w:rPr>
        <w:tab/>
        <w:t xml:space="preserve">זו המשמעות, זה צריך לעמוד לכם מול העיניים, שתבינו מה אנחנו צריכים לאשר פה. יכול להיות שזה מוצדק והכול בסדר, אני רק אומר לכם, תבינו מה משמעות העניין. </w:t>
      </w:r>
    </w:p>
    <w:p w14:paraId="5CABC774" w14:textId="77777777" w:rsidR="00903341" w:rsidRDefault="00903341" w:rsidP="00903341">
      <w:pPr>
        <w:bidi/>
        <w:jc w:val="both"/>
        <w:rPr>
          <w:rFonts w:cs="David" w:hint="cs"/>
          <w:rtl/>
        </w:rPr>
      </w:pPr>
    </w:p>
    <w:p w14:paraId="450F8CC0" w14:textId="77777777" w:rsidR="00903341" w:rsidRDefault="00903341" w:rsidP="00903341">
      <w:pPr>
        <w:bidi/>
        <w:jc w:val="both"/>
        <w:rPr>
          <w:rFonts w:cs="David" w:hint="cs"/>
          <w:rtl/>
        </w:rPr>
      </w:pPr>
      <w:r>
        <w:rPr>
          <w:rFonts w:cs="David" w:hint="cs"/>
          <w:rtl/>
        </w:rPr>
        <w:tab/>
        <w:t xml:space="preserve">זאת החלטה לא קלה. החלטה על גידול של 20% בשיא כוח-אדם זה לא דבר </w:t>
      </w:r>
      <w:proofErr w:type="spellStart"/>
      <w:r>
        <w:rPr>
          <w:rFonts w:cs="David" w:hint="cs"/>
          <w:rtl/>
        </w:rPr>
        <w:t>אלמנטרי</w:t>
      </w:r>
      <w:proofErr w:type="spellEnd"/>
      <w:r>
        <w:rPr>
          <w:rFonts w:cs="David" w:hint="cs"/>
          <w:rtl/>
        </w:rPr>
        <w:t xml:space="preserve">. </w:t>
      </w:r>
    </w:p>
    <w:p w14:paraId="009772E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D1FB087" w14:textId="77777777" w:rsidR="00903341" w:rsidRDefault="00903341" w:rsidP="00903341">
      <w:pPr>
        <w:bidi/>
        <w:jc w:val="both"/>
        <w:rPr>
          <w:rFonts w:cs="David" w:hint="cs"/>
          <w:u w:val="single"/>
          <w:rtl/>
        </w:rPr>
      </w:pPr>
    </w:p>
    <w:p w14:paraId="53C4161E" w14:textId="77777777" w:rsidR="00903341" w:rsidRDefault="00903341" w:rsidP="00903341">
      <w:pPr>
        <w:bidi/>
        <w:jc w:val="both"/>
        <w:rPr>
          <w:rFonts w:cs="David" w:hint="cs"/>
          <w:rtl/>
        </w:rPr>
      </w:pPr>
      <w:r>
        <w:rPr>
          <w:rFonts w:cs="David" w:hint="cs"/>
          <w:rtl/>
        </w:rPr>
        <w:tab/>
        <w:t>אם העובדים היו עובדים זמניים - - -</w:t>
      </w:r>
    </w:p>
    <w:p w14:paraId="2491517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5F02B62" w14:textId="77777777" w:rsidR="00903341" w:rsidRDefault="00903341" w:rsidP="00903341">
      <w:pPr>
        <w:bidi/>
        <w:jc w:val="both"/>
        <w:rPr>
          <w:rFonts w:cs="David" w:hint="cs"/>
          <w:rtl/>
        </w:rPr>
      </w:pPr>
    </w:p>
    <w:p w14:paraId="19BD3BED" w14:textId="77777777" w:rsidR="00903341" w:rsidRDefault="00903341" w:rsidP="00903341">
      <w:pPr>
        <w:bidi/>
        <w:jc w:val="both"/>
        <w:rPr>
          <w:rFonts w:cs="David" w:hint="cs"/>
          <w:rtl/>
        </w:rPr>
      </w:pPr>
      <w:r>
        <w:rPr>
          <w:rFonts w:cs="David" w:hint="cs"/>
          <w:rtl/>
        </w:rPr>
        <w:tab/>
        <w:t xml:space="preserve">חלק. </w:t>
      </w:r>
    </w:p>
    <w:p w14:paraId="0BB0A72D"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30A260B" w14:textId="77777777" w:rsidR="00903341" w:rsidRDefault="00903341" w:rsidP="00903341">
      <w:pPr>
        <w:bidi/>
        <w:jc w:val="both"/>
        <w:rPr>
          <w:rFonts w:cs="David" w:hint="cs"/>
          <w:u w:val="single"/>
          <w:rtl/>
        </w:rPr>
      </w:pPr>
    </w:p>
    <w:p w14:paraId="07622C6C" w14:textId="77777777" w:rsidR="00903341" w:rsidRDefault="00903341" w:rsidP="00903341">
      <w:pPr>
        <w:bidi/>
        <w:jc w:val="both"/>
        <w:rPr>
          <w:rFonts w:cs="David" w:hint="cs"/>
          <w:rtl/>
        </w:rPr>
      </w:pPr>
      <w:r>
        <w:rPr>
          <w:rFonts w:cs="David" w:hint="cs"/>
          <w:rtl/>
        </w:rPr>
        <w:tab/>
        <w:t>חלק, או שבמשך השנים הם נמנו במניין כוח-האדם, זאת אומרת יש כאן שאלה של הגדרות. מה אכפת לי - - -</w:t>
      </w:r>
    </w:p>
    <w:p w14:paraId="5C4ED618" w14:textId="77777777" w:rsidR="00903341" w:rsidRPr="00866536" w:rsidRDefault="00903341" w:rsidP="00903341">
      <w:pPr>
        <w:bidi/>
        <w:ind w:firstLine="720"/>
        <w:jc w:val="both"/>
        <w:rPr>
          <w:rFonts w:cs="David" w:hint="cs"/>
          <w:rtl/>
        </w:rPr>
      </w:pPr>
      <w:r>
        <w:rPr>
          <w:rFonts w:cs="David" w:hint="cs"/>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782CA9" w14:textId="77777777" w:rsidR="00903341" w:rsidRDefault="00903341" w:rsidP="00903341">
      <w:pPr>
        <w:bidi/>
        <w:ind w:firstLine="720"/>
        <w:jc w:val="both"/>
        <w:rPr>
          <w:rFonts w:cs="David" w:hint="cs"/>
          <w:rtl/>
        </w:rPr>
      </w:pPr>
    </w:p>
    <w:p w14:paraId="38563659" w14:textId="77777777" w:rsidR="00903341" w:rsidRDefault="00903341" w:rsidP="00903341">
      <w:pPr>
        <w:bidi/>
        <w:ind w:firstLine="720"/>
        <w:jc w:val="both"/>
        <w:rPr>
          <w:rFonts w:cs="David" w:hint="cs"/>
          <w:u w:val="single"/>
          <w:rtl/>
        </w:rPr>
      </w:pPr>
      <w:r>
        <w:rPr>
          <w:rFonts w:cs="David" w:hint="cs"/>
          <w:rtl/>
        </w:rPr>
        <w:t xml:space="preserve">אבל יש לך תוספת של 50 משרות. </w:t>
      </w:r>
    </w:p>
    <w:p w14:paraId="5E6FBDD6" w14:textId="77777777" w:rsidR="00903341" w:rsidRDefault="00903341" w:rsidP="00903341">
      <w:pPr>
        <w:bidi/>
        <w:ind w:firstLine="720"/>
        <w:jc w:val="both"/>
        <w:rPr>
          <w:rFonts w:cs="David" w:hint="cs"/>
          <w:u w:val="single"/>
          <w:rtl/>
        </w:rPr>
      </w:pPr>
    </w:p>
    <w:p w14:paraId="7FD29BD8" w14:textId="77777777" w:rsidR="00903341" w:rsidRPr="00523C74" w:rsidRDefault="00903341" w:rsidP="00903341">
      <w:pPr>
        <w:bidi/>
        <w:jc w:val="both"/>
        <w:rPr>
          <w:rFonts w:cs="David" w:hint="cs"/>
          <w:u w:val="single"/>
          <w:rtl/>
        </w:rPr>
      </w:pPr>
      <w:r>
        <w:rPr>
          <w:rFonts w:cs="David" w:hint="cs"/>
          <w:u w:val="single"/>
          <w:rtl/>
        </w:rPr>
        <w:t>מנכ"ל הכנסת דן לנדאו:</w:t>
      </w:r>
    </w:p>
    <w:p w14:paraId="4DB1BD41" w14:textId="77777777" w:rsidR="00903341" w:rsidRDefault="00903341" w:rsidP="00903341">
      <w:pPr>
        <w:bidi/>
        <w:jc w:val="both"/>
        <w:rPr>
          <w:rFonts w:cs="David" w:hint="cs"/>
          <w:rtl/>
        </w:rPr>
      </w:pPr>
    </w:p>
    <w:p w14:paraId="36B65655" w14:textId="77777777" w:rsidR="00903341" w:rsidRDefault="00903341" w:rsidP="00903341">
      <w:pPr>
        <w:bidi/>
        <w:jc w:val="both"/>
        <w:rPr>
          <w:rFonts w:cs="David" w:hint="cs"/>
          <w:rtl/>
        </w:rPr>
      </w:pPr>
      <w:r>
        <w:rPr>
          <w:rFonts w:cs="David" w:hint="cs"/>
          <w:rtl/>
        </w:rPr>
        <w:tab/>
        <w:t xml:space="preserve">יש גם גידול ריאלי. </w:t>
      </w:r>
    </w:p>
    <w:p w14:paraId="0C1ACE0E"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B5F9406" w14:textId="77777777" w:rsidR="00903341" w:rsidRDefault="00903341" w:rsidP="00903341">
      <w:pPr>
        <w:bidi/>
        <w:jc w:val="both"/>
        <w:rPr>
          <w:rFonts w:cs="David" w:hint="cs"/>
          <w:u w:val="single"/>
          <w:rtl/>
        </w:rPr>
      </w:pPr>
    </w:p>
    <w:p w14:paraId="1CBE9913" w14:textId="77777777" w:rsidR="00903341" w:rsidRDefault="00903341" w:rsidP="00903341">
      <w:pPr>
        <w:bidi/>
        <w:ind w:firstLine="720"/>
        <w:jc w:val="both"/>
        <w:rPr>
          <w:rFonts w:cs="David" w:hint="cs"/>
          <w:rtl/>
        </w:rPr>
      </w:pPr>
      <w:r>
        <w:rPr>
          <w:rFonts w:cs="David" w:hint="cs"/>
          <w:rtl/>
        </w:rPr>
        <w:t>אדוני היושב-ראש, קודם כול, אני חושב שלא צריך לספור את העברת העובדים לעבודה קבועה, זה במניין העובדים.</w:t>
      </w:r>
    </w:p>
    <w:p w14:paraId="57034126" w14:textId="77777777" w:rsidR="00903341" w:rsidRDefault="00903341" w:rsidP="00903341">
      <w:pPr>
        <w:bidi/>
        <w:jc w:val="both"/>
        <w:rPr>
          <w:rFonts w:cs="David" w:hint="cs"/>
          <w:rtl/>
        </w:rPr>
      </w:pPr>
    </w:p>
    <w:p w14:paraId="32E72114"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67ECC0AC" w14:textId="77777777" w:rsidR="00903341" w:rsidRDefault="00903341" w:rsidP="00903341">
      <w:pPr>
        <w:bidi/>
        <w:jc w:val="both"/>
        <w:rPr>
          <w:rFonts w:cs="David" w:hint="cs"/>
          <w:u w:val="single"/>
          <w:rtl/>
        </w:rPr>
      </w:pPr>
    </w:p>
    <w:p w14:paraId="00A88079" w14:textId="77777777" w:rsidR="00903341" w:rsidRDefault="00903341" w:rsidP="00903341">
      <w:pPr>
        <w:bidi/>
        <w:ind w:firstLine="720"/>
        <w:jc w:val="both"/>
        <w:rPr>
          <w:rFonts w:cs="David" w:hint="cs"/>
          <w:rtl/>
        </w:rPr>
      </w:pPr>
      <w:r>
        <w:rPr>
          <w:rFonts w:cs="David" w:hint="cs"/>
          <w:rtl/>
        </w:rPr>
        <w:t>זה 50.</w:t>
      </w:r>
    </w:p>
    <w:p w14:paraId="5B554A58"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211E822" w14:textId="77777777" w:rsidR="00903341" w:rsidRDefault="00903341" w:rsidP="00903341">
      <w:pPr>
        <w:bidi/>
        <w:jc w:val="both"/>
        <w:rPr>
          <w:rFonts w:cs="David" w:hint="cs"/>
          <w:u w:val="single"/>
          <w:rtl/>
        </w:rPr>
      </w:pPr>
    </w:p>
    <w:p w14:paraId="340367AC" w14:textId="77777777" w:rsidR="00903341" w:rsidRDefault="00903341" w:rsidP="00903341">
      <w:pPr>
        <w:bidi/>
        <w:ind w:firstLine="720"/>
        <w:jc w:val="both"/>
        <w:rPr>
          <w:rFonts w:cs="David" w:hint="cs"/>
          <w:rtl/>
        </w:rPr>
      </w:pPr>
      <w:r>
        <w:rPr>
          <w:rFonts w:cs="David" w:hint="cs"/>
          <w:rtl/>
        </w:rPr>
        <w:t>בדיוק, ואחרי זה כמה התוספת החדשה?</w:t>
      </w:r>
    </w:p>
    <w:p w14:paraId="01AD0D20"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DD3DB8" w14:textId="77777777" w:rsidR="00903341" w:rsidRDefault="00903341" w:rsidP="00903341">
      <w:pPr>
        <w:bidi/>
        <w:ind w:firstLine="720"/>
        <w:jc w:val="both"/>
        <w:rPr>
          <w:rFonts w:cs="David" w:hint="cs"/>
          <w:rtl/>
        </w:rPr>
      </w:pPr>
    </w:p>
    <w:p w14:paraId="5095A56B" w14:textId="77777777" w:rsidR="00903341" w:rsidRDefault="00903341" w:rsidP="00903341">
      <w:pPr>
        <w:bidi/>
        <w:ind w:firstLine="720"/>
        <w:jc w:val="both"/>
        <w:rPr>
          <w:rFonts w:cs="David" w:hint="cs"/>
          <w:rtl/>
        </w:rPr>
      </w:pPr>
      <w:r>
        <w:rPr>
          <w:rFonts w:cs="David" w:hint="cs"/>
          <w:rtl/>
        </w:rPr>
        <w:t>אחרי זה יש תוספת של 50 משרות בערך, מתוכן 42 משרות שאתה רואה אותן.</w:t>
      </w:r>
    </w:p>
    <w:p w14:paraId="17F7E818"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C8F9B9D" w14:textId="77777777" w:rsidR="00903341" w:rsidRDefault="00903341" w:rsidP="00903341">
      <w:pPr>
        <w:bidi/>
        <w:jc w:val="both"/>
        <w:rPr>
          <w:rFonts w:cs="David" w:hint="cs"/>
          <w:u w:val="single"/>
          <w:rtl/>
        </w:rPr>
      </w:pPr>
    </w:p>
    <w:p w14:paraId="4C51A708" w14:textId="77777777" w:rsidR="00903341" w:rsidRDefault="00903341" w:rsidP="00903341">
      <w:pPr>
        <w:bidi/>
        <w:ind w:firstLine="720"/>
        <w:jc w:val="both"/>
        <w:rPr>
          <w:rFonts w:cs="David" w:hint="cs"/>
          <w:rtl/>
        </w:rPr>
      </w:pPr>
      <w:r>
        <w:rPr>
          <w:rFonts w:cs="David" w:hint="cs"/>
          <w:rtl/>
        </w:rPr>
        <w:t xml:space="preserve">50 משרות </w:t>
      </w:r>
      <w:r>
        <w:rPr>
          <w:rFonts w:cs="David"/>
          <w:rtl/>
        </w:rPr>
        <w:t>–</w:t>
      </w:r>
      <w:r>
        <w:rPr>
          <w:rFonts w:cs="David" w:hint="cs"/>
          <w:rtl/>
        </w:rPr>
        <w:t xml:space="preserve"> זה כולל את ההעדפה המתקנת?</w:t>
      </w:r>
    </w:p>
    <w:p w14:paraId="7381C54E"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47B34A6" w14:textId="77777777" w:rsidR="00903341" w:rsidRDefault="00903341" w:rsidP="00903341">
      <w:pPr>
        <w:bidi/>
        <w:ind w:firstLine="720"/>
        <w:jc w:val="both"/>
        <w:rPr>
          <w:rFonts w:cs="David" w:hint="cs"/>
          <w:rtl/>
        </w:rPr>
      </w:pPr>
    </w:p>
    <w:p w14:paraId="159FB320" w14:textId="77777777" w:rsidR="00903341" w:rsidRDefault="00903341" w:rsidP="00903341">
      <w:pPr>
        <w:bidi/>
        <w:ind w:firstLine="720"/>
        <w:jc w:val="both"/>
        <w:rPr>
          <w:rFonts w:cs="David" w:hint="cs"/>
          <w:rtl/>
        </w:rPr>
      </w:pPr>
      <w:r>
        <w:rPr>
          <w:rFonts w:cs="David" w:hint="cs"/>
          <w:rtl/>
        </w:rPr>
        <w:t xml:space="preserve">אגיד לך ממה זה מורכב. זה למעשה 54 משרות </w:t>
      </w:r>
      <w:r>
        <w:rPr>
          <w:rFonts w:cs="David"/>
          <w:rtl/>
        </w:rPr>
        <w:t>–</w:t>
      </w:r>
      <w:r>
        <w:rPr>
          <w:rFonts w:cs="David" w:hint="cs"/>
          <w:rtl/>
        </w:rPr>
        <w:t xml:space="preserve"> אם נרצה לדייק </w:t>
      </w:r>
      <w:r>
        <w:rPr>
          <w:rFonts w:cs="David"/>
          <w:rtl/>
        </w:rPr>
        <w:t>–</w:t>
      </w:r>
      <w:r>
        <w:rPr>
          <w:rFonts w:cs="David" w:hint="cs"/>
          <w:rtl/>
        </w:rPr>
        <w:t xml:space="preserve"> 42 משרות שנמצאות בעוגה שמונחת בפניכם בעמוד החמישי של המצגת, ועוד 12 משרות חדשות של עובדים לא קבועים. </w:t>
      </w:r>
    </w:p>
    <w:p w14:paraId="2AA79EE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B87DA4F" w14:textId="77777777" w:rsidR="00903341" w:rsidRDefault="00903341" w:rsidP="00903341">
      <w:pPr>
        <w:bidi/>
        <w:jc w:val="both"/>
        <w:rPr>
          <w:rFonts w:cs="David" w:hint="cs"/>
          <w:u w:val="single"/>
          <w:rtl/>
        </w:rPr>
      </w:pPr>
    </w:p>
    <w:p w14:paraId="25CEF319" w14:textId="77777777" w:rsidR="00903341" w:rsidRDefault="00903341" w:rsidP="00903341">
      <w:pPr>
        <w:bidi/>
        <w:ind w:firstLine="720"/>
        <w:jc w:val="both"/>
        <w:rPr>
          <w:rFonts w:cs="David" w:hint="cs"/>
          <w:rtl/>
        </w:rPr>
      </w:pPr>
      <w:r>
        <w:rPr>
          <w:rFonts w:cs="David" w:hint="cs"/>
          <w:rtl/>
        </w:rPr>
        <w:t>אני מבקש לדעת מה זה התוספת של "שונות".</w:t>
      </w:r>
    </w:p>
    <w:p w14:paraId="0F50DD3A" w14:textId="77777777" w:rsidR="00903341" w:rsidRDefault="00903341" w:rsidP="00903341">
      <w:pPr>
        <w:bidi/>
        <w:ind w:firstLine="720"/>
        <w:jc w:val="both"/>
        <w:rPr>
          <w:rFonts w:cs="David" w:hint="cs"/>
          <w:rtl/>
        </w:rPr>
      </w:pPr>
      <w:r>
        <w:rPr>
          <w:rFonts w:cs="David"/>
          <w:u w:val="single"/>
          <w:rtl/>
        </w:rPr>
        <w:br/>
      </w:r>
      <w:r>
        <w:rPr>
          <w:rFonts w:cs="David" w:hint="cs"/>
          <w:u w:val="single"/>
          <w:rtl/>
        </w:rPr>
        <w:t>חשב הכנסת חיים אבידור:</w:t>
      </w:r>
    </w:p>
    <w:p w14:paraId="2C43B710" w14:textId="77777777" w:rsidR="00903341" w:rsidRDefault="00903341" w:rsidP="00903341">
      <w:pPr>
        <w:bidi/>
        <w:jc w:val="both"/>
        <w:rPr>
          <w:rFonts w:cs="David" w:hint="cs"/>
          <w:rtl/>
        </w:rPr>
      </w:pPr>
    </w:p>
    <w:p w14:paraId="3CD2B51B" w14:textId="77777777" w:rsidR="00903341" w:rsidRDefault="00903341" w:rsidP="00903341">
      <w:pPr>
        <w:bidi/>
        <w:jc w:val="both"/>
        <w:rPr>
          <w:rFonts w:cs="David" w:hint="cs"/>
          <w:rtl/>
        </w:rPr>
      </w:pPr>
      <w:r>
        <w:rPr>
          <w:rFonts w:cs="David" w:hint="cs"/>
          <w:rtl/>
        </w:rPr>
        <w:tab/>
      </w:r>
      <w:proofErr w:type="spellStart"/>
      <w:r>
        <w:rPr>
          <w:rFonts w:cs="David" w:hint="cs"/>
          <w:rtl/>
        </w:rPr>
        <w:t>בממ"מ</w:t>
      </w:r>
      <w:proofErr w:type="spellEnd"/>
      <w:r>
        <w:rPr>
          <w:rFonts w:cs="David" w:hint="cs"/>
          <w:rtl/>
        </w:rPr>
        <w:t xml:space="preserve">, למשל, זה שם. </w:t>
      </w:r>
    </w:p>
    <w:p w14:paraId="7A7AB3E8"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054C916" w14:textId="77777777" w:rsidR="00903341" w:rsidRDefault="00903341" w:rsidP="00903341">
      <w:pPr>
        <w:bidi/>
        <w:jc w:val="both"/>
        <w:rPr>
          <w:rFonts w:cs="David" w:hint="cs"/>
          <w:rtl/>
        </w:rPr>
      </w:pPr>
    </w:p>
    <w:p w14:paraId="5FB329EE" w14:textId="77777777" w:rsidR="00903341" w:rsidRDefault="00903341" w:rsidP="00903341">
      <w:pPr>
        <w:bidi/>
        <w:jc w:val="both"/>
        <w:rPr>
          <w:rFonts w:cs="David" w:hint="cs"/>
          <w:rtl/>
        </w:rPr>
      </w:pPr>
      <w:r>
        <w:rPr>
          <w:rFonts w:cs="David" w:hint="cs"/>
          <w:rtl/>
        </w:rPr>
        <w:tab/>
        <w:t xml:space="preserve">חבר הכנסת מולה, בהיערכות לתקציב לשנתיים </w:t>
      </w:r>
      <w:r>
        <w:rPr>
          <w:rFonts w:cs="David"/>
          <w:rtl/>
        </w:rPr>
        <w:t>–</w:t>
      </w:r>
      <w:r>
        <w:rPr>
          <w:rFonts w:cs="David" w:hint="cs"/>
          <w:rtl/>
        </w:rPr>
        <w:t xml:space="preserve"> שזו פעם שנייה שהמדינה וגם אנחנו הולכים לזה </w:t>
      </w:r>
      <w:r>
        <w:rPr>
          <w:rFonts w:cs="David"/>
          <w:rtl/>
        </w:rPr>
        <w:t>–</w:t>
      </w:r>
      <w:r>
        <w:rPr>
          <w:rFonts w:cs="David" w:hint="cs"/>
          <w:rtl/>
        </w:rPr>
        <w:t xml:space="preserve"> אנחנו צריכים בשוליים "לנחש" ולכן אנחנו צריכים לתת איזשהו מקדם ביטחון כדי שלא נבוא אליכם באמצע התקופה "עם הזנב בין הרגליים" ונגיד לא הערכנו נכון, תגדילו לנו בכך וכך עובדים. </w:t>
      </w:r>
    </w:p>
    <w:p w14:paraId="775C8099" w14:textId="77777777" w:rsidR="00903341" w:rsidRDefault="00903341" w:rsidP="00903341">
      <w:pPr>
        <w:bidi/>
        <w:jc w:val="both"/>
        <w:rPr>
          <w:rFonts w:cs="David" w:hint="cs"/>
          <w:rtl/>
        </w:rPr>
      </w:pPr>
    </w:p>
    <w:p w14:paraId="32BE786D" w14:textId="77777777" w:rsidR="00903341" w:rsidRDefault="00903341" w:rsidP="00903341">
      <w:pPr>
        <w:bidi/>
        <w:jc w:val="both"/>
        <w:rPr>
          <w:rFonts w:cs="David" w:hint="cs"/>
          <w:rtl/>
        </w:rPr>
      </w:pPr>
      <w:r>
        <w:rPr>
          <w:rFonts w:cs="David" w:hint="cs"/>
          <w:rtl/>
        </w:rPr>
        <w:tab/>
        <w:t xml:space="preserve">למיטב זיכרוני, הדבר הזה קרה רק אחרי רצח גנדי זכרו לברכה, כשהיה צריך פה בבת אחת להגדיל את ההוצאות על ביטחון, אני חושב שאז נאלצו לעשות את זה. אני לא רוצה להגיע למצב שנבוא אליכם, אני מעדיף להגיע אליכם בסוף התקופה ולהגיד לכם </w:t>
      </w:r>
      <w:r>
        <w:rPr>
          <w:rFonts w:cs="David"/>
          <w:rtl/>
        </w:rPr>
        <w:t>–</w:t>
      </w:r>
      <w:r>
        <w:rPr>
          <w:rFonts w:cs="David" w:hint="cs"/>
          <w:rtl/>
        </w:rPr>
        <w:t xml:space="preserve"> ניצלנו רק 90%, 99%, 95% - ולא מצב הפוך, חלילה. </w:t>
      </w:r>
    </w:p>
    <w:p w14:paraId="501EB767"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6EC109" w14:textId="77777777" w:rsidR="00903341" w:rsidRDefault="00903341" w:rsidP="00903341">
      <w:pPr>
        <w:bidi/>
        <w:jc w:val="both"/>
        <w:rPr>
          <w:rFonts w:cs="David" w:hint="cs"/>
          <w:rtl/>
        </w:rPr>
      </w:pPr>
    </w:p>
    <w:p w14:paraId="44F04F36" w14:textId="77777777" w:rsidR="00903341" w:rsidRDefault="00903341" w:rsidP="00903341">
      <w:pPr>
        <w:bidi/>
        <w:jc w:val="both"/>
        <w:rPr>
          <w:rFonts w:cs="David" w:hint="cs"/>
          <w:rtl/>
        </w:rPr>
      </w:pPr>
      <w:r>
        <w:rPr>
          <w:rFonts w:cs="David" w:hint="cs"/>
          <w:rtl/>
        </w:rPr>
        <w:tab/>
        <w:t xml:space="preserve">זה לא כולל את העובדים במוזיאון, נכון? </w:t>
      </w:r>
    </w:p>
    <w:p w14:paraId="521B9565"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73F282D" w14:textId="77777777" w:rsidR="00903341" w:rsidRDefault="00903341" w:rsidP="00903341">
      <w:pPr>
        <w:bidi/>
        <w:jc w:val="both"/>
        <w:rPr>
          <w:rFonts w:cs="David" w:hint="cs"/>
          <w:rtl/>
        </w:rPr>
      </w:pPr>
    </w:p>
    <w:p w14:paraId="1CF4E9B7" w14:textId="77777777" w:rsidR="00903341" w:rsidRDefault="00903341" w:rsidP="00903341">
      <w:pPr>
        <w:bidi/>
        <w:jc w:val="both"/>
        <w:rPr>
          <w:rFonts w:cs="David" w:hint="cs"/>
          <w:rtl/>
        </w:rPr>
      </w:pPr>
      <w:r>
        <w:rPr>
          <w:rFonts w:cs="David" w:hint="cs"/>
          <w:rtl/>
        </w:rPr>
        <w:tab/>
        <w:t xml:space="preserve">לא. זאת צרה נפרדת. </w:t>
      </w:r>
    </w:p>
    <w:p w14:paraId="7AB6E120"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4E78C0C" w14:textId="77777777" w:rsidR="00903341" w:rsidRDefault="00903341" w:rsidP="00903341">
      <w:pPr>
        <w:bidi/>
        <w:jc w:val="both"/>
        <w:rPr>
          <w:rFonts w:cs="David" w:hint="cs"/>
          <w:rtl/>
        </w:rPr>
      </w:pPr>
    </w:p>
    <w:p w14:paraId="51F49947" w14:textId="77777777" w:rsidR="00903341" w:rsidRDefault="00903341" w:rsidP="00903341">
      <w:pPr>
        <w:bidi/>
        <w:jc w:val="both"/>
        <w:rPr>
          <w:rFonts w:cs="David" w:hint="cs"/>
          <w:rtl/>
        </w:rPr>
      </w:pPr>
      <w:r>
        <w:rPr>
          <w:rFonts w:cs="David" w:hint="cs"/>
          <w:rtl/>
        </w:rPr>
        <w:tab/>
        <w:t xml:space="preserve">חברי הכנסת אפללו ומולה, מעבר לזה קחו בחשבון שיש גם תוספת של עובדים בגלל הסיפור של המוזיאון. אני אומר ברור, אני רוצה לשים לכם את הדברים על השולחן, שכולם יבינו על מה אנחנו מדברים. </w:t>
      </w:r>
    </w:p>
    <w:p w14:paraId="2FA9085E" w14:textId="77777777" w:rsidR="00903341" w:rsidRDefault="00903341" w:rsidP="00903341">
      <w:pPr>
        <w:bidi/>
        <w:jc w:val="both"/>
        <w:rPr>
          <w:rFonts w:cs="David" w:hint="cs"/>
          <w:rtl/>
        </w:rPr>
      </w:pPr>
    </w:p>
    <w:p w14:paraId="02B2D43F" w14:textId="77777777" w:rsidR="00903341" w:rsidRDefault="00903341" w:rsidP="00903341">
      <w:pPr>
        <w:bidi/>
        <w:jc w:val="both"/>
        <w:rPr>
          <w:rFonts w:cs="David" w:hint="cs"/>
          <w:rtl/>
        </w:rPr>
      </w:pPr>
    </w:p>
    <w:p w14:paraId="21851D0D"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0AB83CFE" w14:textId="77777777" w:rsidR="00903341" w:rsidRDefault="00903341" w:rsidP="00903341">
      <w:pPr>
        <w:bidi/>
        <w:jc w:val="both"/>
        <w:rPr>
          <w:rFonts w:cs="David" w:hint="cs"/>
          <w:u w:val="single"/>
          <w:rtl/>
        </w:rPr>
      </w:pPr>
    </w:p>
    <w:p w14:paraId="59088868" w14:textId="77777777" w:rsidR="00903341" w:rsidRDefault="00903341" w:rsidP="00903341">
      <w:pPr>
        <w:bidi/>
        <w:jc w:val="both"/>
        <w:rPr>
          <w:rFonts w:cs="David" w:hint="cs"/>
          <w:rtl/>
        </w:rPr>
      </w:pPr>
      <w:r>
        <w:rPr>
          <w:rFonts w:cs="David" w:hint="cs"/>
          <w:rtl/>
        </w:rPr>
        <w:tab/>
        <w:t>אדוני היושב-ראש, אני מבין שיש פירוט, יש להם גם הסבר.</w:t>
      </w:r>
    </w:p>
    <w:p w14:paraId="3765D71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8F9A156" w14:textId="77777777" w:rsidR="00903341" w:rsidRDefault="00903341" w:rsidP="00903341">
      <w:pPr>
        <w:bidi/>
        <w:jc w:val="both"/>
        <w:rPr>
          <w:rFonts w:cs="David" w:hint="cs"/>
          <w:rtl/>
        </w:rPr>
      </w:pPr>
    </w:p>
    <w:p w14:paraId="7BAF567A" w14:textId="77777777" w:rsidR="00903341" w:rsidRDefault="00903341" w:rsidP="00903341">
      <w:pPr>
        <w:bidi/>
        <w:jc w:val="both"/>
        <w:rPr>
          <w:rFonts w:cs="David" w:hint="cs"/>
          <w:rtl/>
        </w:rPr>
      </w:pPr>
      <w:r>
        <w:rPr>
          <w:rFonts w:cs="David" w:hint="cs"/>
          <w:rtl/>
        </w:rPr>
        <w:tab/>
        <w:t xml:space="preserve">יש הסבר. אני לא אומר שזה רע אבל צריך להבין. אנחנו עושים החלטה לא פשוטה פה, שלא תהיינה אי-הבנות, זוהי תוספת של 20% בתקן שיא כוח-אדם. </w:t>
      </w:r>
    </w:p>
    <w:p w14:paraId="1095784A"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51346CFF" w14:textId="77777777" w:rsidR="00903341" w:rsidRDefault="00903341" w:rsidP="00903341">
      <w:pPr>
        <w:bidi/>
        <w:jc w:val="both"/>
        <w:rPr>
          <w:rFonts w:cs="David" w:hint="cs"/>
          <w:u w:val="single"/>
          <w:rtl/>
        </w:rPr>
      </w:pPr>
    </w:p>
    <w:p w14:paraId="634662BA" w14:textId="77777777" w:rsidR="00903341" w:rsidRDefault="00903341" w:rsidP="00903341">
      <w:pPr>
        <w:bidi/>
        <w:jc w:val="both"/>
        <w:rPr>
          <w:rFonts w:cs="David" w:hint="cs"/>
          <w:rtl/>
        </w:rPr>
      </w:pPr>
      <w:r>
        <w:rPr>
          <w:rFonts w:cs="David" w:hint="cs"/>
          <w:rtl/>
        </w:rPr>
        <w:tab/>
        <w:t xml:space="preserve">אבל כמה אחוז ה-12 עובדים? 20% זה גם עובדים שעבדו. </w:t>
      </w:r>
    </w:p>
    <w:p w14:paraId="1E466F96"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338431" w14:textId="77777777" w:rsidR="00903341" w:rsidRDefault="00903341" w:rsidP="00903341">
      <w:pPr>
        <w:bidi/>
        <w:jc w:val="both"/>
        <w:rPr>
          <w:rFonts w:cs="David" w:hint="cs"/>
          <w:rtl/>
        </w:rPr>
      </w:pPr>
    </w:p>
    <w:p w14:paraId="46631634" w14:textId="77777777" w:rsidR="00903341" w:rsidRDefault="00903341" w:rsidP="00903341">
      <w:pPr>
        <w:bidi/>
        <w:jc w:val="both"/>
        <w:rPr>
          <w:rFonts w:cs="David" w:hint="cs"/>
          <w:rtl/>
        </w:rPr>
      </w:pPr>
      <w:r>
        <w:rPr>
          <w:rFonts w:cs="David" w:hint="cs"/>
          <w:rtl/>
        </w:rPr>
        <w:tab/>
        <w:t xml:space="preserve">כן, אבל מתוך ה-20% האלה, העובדים שעבדו מהווים בסביבות 7%, ויש גם תוספת של עובדים לא קבועים, זאת אומרת סך הכול הגידול הוא בערך של 15% בהיקף כוח-האדם. </w:t>
      </w:r>
    </w:p>
    <w:p w14:paraId="6257B0E4"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5929F929" w14:textId="77777777" w:rsidR="00903341" w:rsidRDefault="00903341" w:rsidP="00903341">
      <w:pPr>
        <w:bidi/>
        <w:jc w:val="both"/>
        <w:rPr>
          <w:rFonts w:cs="David" w:hint="cs"/>
          <w:rtl/>
        </w:rPr>
      </w:pPr>
    </w:p>
    <w:p w14:paraId="3A488E09" w14:textId="77777777" w:rsidR="00903341" w:rsidRDefault="00903341" w:rsidP="00903341">
      <w:pPr>
        <w:bidi/>
        <w:jc w:val="both"/>
        <w:rPr>
          <w:rFonts w:cs="David" w:hint="cs"/>
          <w:rtl/>
        </w:rPr>
      </w:pPr>
      <w:r>
        <w:rPr>
          <w:rFonts w:cs="David" w:hint="cs"/>
          <w:rtl/>
        </w:rPr>
        <w:tab/>
        <w:t xml:space="preserve">זה 11%. מדובר על 42 פלוס 12 מ-450 פלוס 33. </w:t>
      </w:r>
    </w:p>
    <w:p w14:paraId="0C7DB794"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DF8671B" w14:textId="77777777" w:rsidR="00903341" w:rsidRDefault="00903341" w:rsidP="00903341">
      <w:pPr>
        <w:bidi/>
        <w:jc w:val="both"/>
        <w:rPr>
          <w:rFonts w:cs="David" w:hint="cs"/>
          <w:rtl/>
        </w:rPr>
      </w:pPr>
    </w:p>
    <w:p w14:paraId="4D985571" w14:textId="77777777" w:rsidR="00903341" w:rsidRDefault="00903341" w:rsidP="00903341">
      <w:pPr>
        <w:bidi/>
        <w:jc w:val="both"/>
        <w:rPr>
          <w:rFonts w:cs="David" w:hint="cs"/>
          <w:rtl/>
        </w:rPr>
      </w:pPr>
      <w:r>
        <w:rPr>
          <w:rFonts w:cs="David" w:hint="cs"/>
          <w:rtl/>
        </w:rPr>
        <w:tab/>
        <w:t xml:space="preserve">לא. 450 זה אחרי ה-42. </w:t>
      </w:r>
    </w:p>
    <w:p w14:paraId="6812B9B3"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316AE637" w14:textId="77777777" w:rsidR="00903341" w:rsidRDefault="00903341" w:rsidP="00903341">
      <w:pPr>
        <w:bidi/>
        <w:jc w:val="both"/>
        <w:rPr>
          <w:rFonts w:cs="David" w:hint="cs"/>
          <w:rtl/>
        </w:rPr>
      </w:pPr>
    </w:p>
    <w:p w14:paraId="6D0E8BD1" w14:textId="77777777" w:rsidR="00903341" w:rsidRDefault="00903341" w:rsidP="00903341">
      <w:pPr>
        <w:bidi/>
        <w:jc w:val="both"/>
        <w:rPr>
          <w:rFonts w:cs="David" w:hint="cs"/>
          <w:rtl/>
        </w:rPr>
      </w:pPr>
      <w:r>
        <w:rPr>
          <w:rFonts w:cs="David" w:hint="cs"/>
          <w:rtl/>
        </w:rPr>
        <w:tab/>
        <w:t xml:space="preserve">נכון. </w:t>
      </w:r>
    </w:p>
    <w:p w14:paraId="6216C7D6"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FD40C6" w14:textId="77777777" w:rsidR="00903341" w:rsidRDefault="00903341" w:rsidP="00903341">
      <w:pPr>
        <w:bidi/>
        <w:jc w:val="both"/>
        <w:rPr>
          <w:rFonts w:cs="David" w:hint="cs"/>
          <w:rtl/>
        </w:rPr>
      </w:pPr>
    </w:p>
    <w:p w14:paraId="74AAB236" w14:textId="77777777" w:rsidR="00903341" w:rsidRDefault="00903341" w:rsidP="00903341">
      <w:pPr>
        <w:bidi/>
        <w:jc w:val="both"/>
        <w:rPr>
          <w:rFonts w:cs="David" w:hint="cs"/>
          <w:rtl/>
        </w:rPr>
      </w:pPr>
      <w:r>
        <w:rPr>
          <w:rFonts w:cs="David" w:hint="cs"/>
          <w:rtl/>
        </w:rPr>
        <w:tab/>
        <w:t xml:space="preserve">אבל הגידול הוא ביחס למקור. לכן אני אומר, זה לא 11%, זה הרבה יותר. חברת הכנסת שמטוב, אנחנו לא יכולים להתעלם מזה, הגידול הוא דרמטי, הוא לא תוספת של שלושה-ארבעה עובדים. חבר הכנסת אפללו, השינוי הוא גם שינוי מבני </w:t>
      </w:r>
      <w:r>
        <w:rPr>
          <w:rFonts w:cs="David"/>
          <w:rtl/>
        </w:rPr>
        <w:t>–</w:t>
      </w:r>
      <w:r>
        <w:rPr>
          <w:rFonts w:cs="David" w:hint="cs"/>
          <w:rtl/>
        </w:rPr>
        <w:t xml:space="preserve"> הקמה של אגפים, הכפפה של מערכות לאגפים. השינוי הוא משמעותי. יכול להיות שהוא נחוץ. </w:t>
      </w:r>
    </w:p>
    <w:p w14:paraId="5383A9FE"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7D1D5028" w14:textId="77777777" w:rsidR="00903341" w:rsidRDefault="00903341" w:rsidP="00903341">
      <w:pPr>
        <w:bidi/>
        <w:jc w:val="both"/>
        <w:rPr>
          <w:rFonts w:cs="David" w:hint="cs"/>
          <w:rtl/>
        </w:rPr>
      </w:pPr>
    </w:p>
    <w:p w14:paraId="68991B65" w14:textId="77777777" w:rsidR="00903341" w:rsidRDefault="00903341" w:rsidP="00903341">
      <w:pPr>
        <w:bidi/>
        <w:jc w:val="both"/>
        <w:rPr>
          <w:rFonts w:cs="David" w:hint="cs"/>
          <w:rtl/>
        </w:rPr>
      </w:pPr>
      <w:r>
        <w:rPr>
          <w:rFonts w:cs="David" w:hint="cs"/>
          <w:rtl/>
        </w:rPr>
        <w:tab/>
        <w:t>12.5%.</w:t>
      </w:r>
    </w:p>
    <w:p w14:paraId="54BCDE1D"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6CA1D201" w14:textId="77777777" w:rsidR="00903341" w:rsidRDefault="00903341" w:rsidP="00903341">
      <w:pPr>
        <w:bidi/>
        <w:jc w:val="both"/>
        <w:rPr>
          <w:rFonts w:cs="David" w:hint="cs"/>
          <w:u w:val="single"/>
          <w:rtl/>
        </w:rPr>
      </w:pPr>
    </w:p>
    <w:p w14:paraId="1702578B" w14:textId="77777777" w:rsidR="00903341" w:rsidRDefault="00903341" w:rsidP="00903341">
      <w:pPr>
        <w:bidi/>
        <w:jc w:val="both"/>
        <w:rPr>
          <w:rFonts w:cs="David" w:hint="cs"/>
          <w:rtl/>
        </w:rPr>
      </w:pPr>
      <w:r>
        <w:rPr>
          <w:rFonts w:cs="David" w:hint="cs"/>
          <w:rtl/>
        </w:rPr>
        <w:tab/>
        <w:t xml:space="preserve">המערכת הממוחשבת שהיום </w:t>
      </w:r>
      <w:proofErr w:type="spellStart"/>
      <w:r>
        <w:rPr>
          <w:rFonts w:cs="David" w:hint="cs"/>
          <w:rtl/>
        </w:rPr>
        <w:t>היתה</w:t>
      </w:r>
      <w:proofErr w:type="spellEnd"/>
      <w:r>
        <w:rPr>
          <w:rFonts w:cs="David" w:hint="cs"/>
          <w:rtl/>
        </w:rPr>
        <w:t xml:space="preserve"> בחוץ והתקציב שאנחנו שילמנו למערכת הממוחשבת </w:t>
      </w:r>
      <w:r>
        <w:rPr>
          <w:rFonts w:cs="David"/>
          <w:rtl/>
        </w:rPr>
        <w:t>–</w:t>
      </w:r>
      <w:r>
        <w:rPr>
          <w:rFonts w:cs="David" w:hint="cs"/>
          <w:rtl/>
        </w:rPr>
        <w:t xml:space="preserve"> התקציב הזה הוא אותו תקציב שאנחנו נשלם לעובד? </w:t>
      </w:r>
    </w:p>
    <w:p w14:paraId="4FE5279E"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52DB41D" w14:textId="77777777" w:rsidR="00903341" w:rsidRDefault="00903341" w:rsidP="00903341">
      <w:pPr>
        <w:bidi/>
        <w:jc w:val="both"/>
        <w:rPr>
          <w:rFonts w:cs="David" w:hint="cs"/>
          <w:rtl/>
        </w:rPr>
      </w:pPr>
    </w:p>
    <w:p w14:paraId="65637C99" w14:textId="77777777" w:rsidR="00903341" w:rsidRDefault="00903341" w:rsidP="00903341">
      <w:pPr>
        <w:bidi/>
        <w:jc w:val="both"/>
        <w:rPr>
          <w:rFonts w:cs="David" w:hint="cs"/>
          <w:rtl/>
        </w:rPr>
      </w:pPr>
      <w:r>
        <w:rPr>
          <w:rFonts w:cs="David" w:hint="cs"/>
          <w:rtl/>
        </w:rPr>
        <w:tab/>
        <w:t xml:space="preserve">זו שאלה מצוינת וחשוב לי להבהיר. אנחנו לא מכניסים הביתה את תחום המחשוב, זה לא מה שקורה. אנחנו הולכים יד ביד עם כמה וכמה גורמים ציבוריים כבר. התחילו עם זה בבנקים, אנחנו בעקבותיהם, ושירות המדינה לצידנו. </w:t>
      </w:r>
    </w:p>
    <w:p w14:paraId="34AFDF09" w14:textId="77777777" w:rsidR="00903341" w:rsidRDefault="00903341" w:rsidP="00903341">
      <w:pPr>
        <w:bidi/>
        <w:jc w:val="both"/>
        <w:rPr>
          <w:rFonts w:cs="David" w:hint="cs"/>
          <w:rtl/>
        </w:rPr>
      </w:pPr>
    </w:p>
    <w:p w14:paraId="5A0C33DC" w14:textId="77777777" w:rsidR="00903341" w:rsidRDefault="00903341" w:rsidP="00903341">
      <w:pPr>
        <w:bidi/>
        <w:jc w:val="both"/>
        <w:rPr>
          <w:rFonts w:cs="David" w:hint="cs"/>
          <w:rtl/>
        </w:rPr>
      </w:pPr>
      <w:r>
        <w:rPr>
          <w:rFonts w:cs="David" w:hint="cs"/>
          <w:rtl/>
        </w:rPr>
        <w:tab/>
        <w:t xml:space="preserve">אנחנו מכניסים תפקידי ליבה הביתה, משאירים בחוץ </w:t>
      </w:r>
      <w:r>
        <w:rPr>
          <w:rFonts w:cs="David"/>
          <w:rtl/>
        </w:rPr>
        <w:t>–</w:t>
      </w:r>
      <w:r>
        <w:rPr>
          <w:rFonts w:cs="David" w:hint="cs"/>
          <w:rtl/>
        </w:rPr>
        <w:t xml:space="preserve"> במקרה הזה ב-</w:t>
      </w:r>
      <w:r>
        <w:rPr>
          <w:rFonts w:cs="David" w:hint="cs"/>
        </w:rPr>
        <w:t>HP</w:t>
      </w:r>
      <w:r>
        <w:rPr>
          <w:rFonts w:cs="David" w:hint="cs"/>
          <w:rtl/>
        </w:rPr>
        <w:t xml:space="preserve"> </w:t>
      </w:r>
      <w:r>
        <w:rPr>
          <w:rFonts w:cs="David"/>
          <w:rtl/>
        </w:rPr>
        <w:t>–</w:t>
      </w:r>
      <w:r>
        <w:rPr>
          <w:rFonts w:cs="David" w:hint="cs"/>
          <w:rtl/>
        </w:rPr>
        <w:t xml:space="preserve"> משאירים בחוץ כל מיני תפקידים שאנחנו לא חושבים שהם צריכים להיות פה, כל מיני תוכניתנים, כל מיני דברים שהם לא חלק מהליבה.</w:t>
      </w:r>
    </w:p>
    <w:p w14:paraId="212E65BA" w14:textId="77777777" w:rsidR="00903341" w:rsidRDefault="00903341" w:rsidP="00903341">
      <w:pPr>
        <w:bidi/>
        <w:jc w:val="both"/>
        <w:rPr>
          <w:rFonts w:cs="David" w:hint="cs"/>
          <w:rtl/>
        </w:rPr>
      </w:pPr>
    </w:p>
    <w:p w14:paraId="0C014C24" w14:textId="77777777" w:rsidR="00903341" w:rsidRDefault="00903341" w:rsidP="00903341">
      <w:pPr>
        <w:bidi/>
        <w:jc w:val="both"/>
        <w:rPr>
          <w:rFonts w:cs="David" w:hint="cs"/>
          <w:rtl/>
        </w:rPr>
      </w:pPr>
      <w:r>
        <w:rPr>
          <w:rFonts w:cs="David" w:hint="cs"/>
          <w:rtl/>
        </w:rPr>
        <w:tab/>
        <w:t xml:space="preserve">למה אנחנו עושים את זה? בשנת 2005 הכנסת החליפה זכיין מחשוב, והמעבר היה גרוע מאוד כי זכיין יוצא לא העביר בצורה חלקה לזכיין הנכנס תחומים שלמים של ידע, ולכן אנחנו והממשלה והסקטור הציבורי, כמובן הסקטור המסחרי, כבר הבינו שבמקום </w:t>
      </w:r>
      <w:r>
        <w:rPr>
          <w:rFonts w:cs="David"/>
        </w:rPr>
        <w:t>Outsourcing</w:t>
      </w:r>
      <w:r>
        <w:rPr>
          <w:rFonts w:cs="David" w:hint="cs"/>
          <w:rtl/>
        </w:rPr>
        <w:t xml:space="preserve"> טוטלי צריך </w:t>
      </w:r>
      <w:r>
        <w:rPr>
          <w:rFonts w:cs="David"/>
        </w:rPr>
        <w:t>Outsourcing</w:t>
      </w:r>
      <w:r>
        <w:rPr>
          <w:rFonts w:cs="David" w:hint="cs"/>
          <w:rtl/>
        </w:rPr>
        <w:t xml:space="preserve"> סלקטיבי, כלומר </w:t>
      </w:r>
      <w:r>
        <w:rPr>
          <w:rFonts w:cs="David"/>
        </w:rPr>
        <w:t>Outsourcing</w:t>
      </w:r>
      <w:r>
        <w:rPr>
          <w:rFonts w:cs="David" w:hint="cs"/>
          <w:rtl/>
        </w:rPr>
        <w:t xml:space="preserve"> זה דבר טוב מאוד במחשוב אבל אסור שהזיכרון הארגוני שלך, שתחומי הליבה, שתחומי הליבה האסטרטגיים, נקרא להם כך, יהיו בחוץ. </w:t>
      </w:r>
    </w:p>
    <w:p w14:paraId="28D2C411" w14:textId="77777777" w:rsidR="00903341" w:rsidRDefault="00903341" w:rsidP="00903341">
      <w:pPr>
        <w:bidi/>
        <w:jc w:val="both"/>
        <w:rPr>
          <w:rFonts w:cs="David" w:hint="cs"/>
          <w:rtl/>
        </w:rPr>
      </w:pPr>
    </w:p>
    <w:p w14:paraId="38B8827D" w14:textId="77777777" w:rsidR="00903341" w:rsidRDefault="00903341" w:rsidP="00903341">
      <w:pPr>
        <w:bidi/>
        <w:jc w:val="both"/>
        <w:rPr>
          <w:rFonts w:cs="David" w:hint="cs"/>
          <w:rtl/>
        </w:rPr>
      </w:pPr>
      <w:r>
        <w:rPr>
          <w:rFonts w:cs="David" w:hint="cs"/>
          <w:rtl/>
        </w:rPr>
        <w:tab/>
        <w:t xml:space="preserve">מה למשל זה תחום ליבה אסטרטגי? כולכם עובדים על מערכת ה"סנהדרין", ואם לא אתם, העוזרים שלכם. כשהעוזר שלכם מנסח הצעת חוק, הוא עושה את זה על מערכת שנקראת "סנהדרין". המערכת הזאת היא הליבה של הליבה של הפעילות </w:t>
      </w:r>
      <w:proofErr w:type="spellStart"/>
      <w:r>
        <w:rPr>
          <w:rFonts w:cs="David" w:hint="cs"/>
          <w:rtl/>
        </w:rPr>
        <w:t>הפרלמנטרית</w:t>
      </w:r>
      <w:proofErr w:type="spellEnd"/>
      <w:r>
        <w:rPr>
          <w:rFonts w:cs="David" w:hint="cs"/>
          <w:rtl/>
        </w:rPr>
        <w:t xml:space="preserve">. </w:t>
      </w:r>
    </w:p>
    <w:p w14:paraId="1972C5BC" w14:textId="77777777" w:rsidR="00903341" w:rsidRDefault="00903341" w:rsidP="00903341">
      <w:pPr>
        <w:bidi/>
        <w:jc w:val="both"/>
        <w:rPr>
          <w:rFonts w:cs="David" w:hint="cs"/>
          <w:rtl/>
        </w:rPr>
      </w:pPr>
    </w:p>
    <w:p w14:paraId="63188C58" w14:textId="77777777" w:rsidR="00903341" w:rsidRDefault="00903341" w:rsidP="00903341">
      <w:pPr>
        <w:bidi/>
        <w:jc w:val="both"/>
        <w:rPr>
          <w:rFonts w:cs="David" w:hint="cs"/>
          <w:rtl/>
        </w:rPr>
      </w:pPr>
      <w:r>
        <w:rPr>
          <w:rFonts w:cs="David" w:hint="cs"/>
          <w:rtl/>
        </w:rPr>
        <w:tab/>
        <w:t xml:space="preserve">דבר כזה היה בעבר בחוץ </w:t>
      </w:r>
      <w:r>
        <w:rPr>
          <w:rFonts w:cs="David"/>
          <w:rtl/>
        </w:rPr>
        <w:t>–</w:t>
      </w:r>
      <w:r>
        <w:rPr>
          <w:rFonts w:cs="David" w:hint="cs"/>
          <w:rtl/>
        </w:rPr>
        <w:t xml:space="preserve"> לא טוב. לא טוב שמי שרואה את זה מלמעלה יהיה מבחוץ, עדיף שהוא יהיה אדם שלנו. אנחנו במכרזים חיצוניים כרגע, מחפשים אנשי היי-</w:t>
      </w:r>
      <w:proofErr w:type="spellStart"/>
      <w:r>
        <w:rPr>
          <w:rFonts w:cs="David" w:hint="cs"/>
          <w:rtl/>
        </w:rPr>
        <w:t>טק</w:t>
      </w:r>
      <w:proofErr w:type="spellEnd"/>
      <w:r>
        <w:rPr>
          <w:rFonts w:cs="David" w:hint="cs"/>
          <w:rtl/>
        </w:rPr>
        <w:t xml:space="preserve"> מוכשרים, אנחנו נשלם להם טוב כדי שהם יהיו באמת טובים ואנחנו רוצים שהאנשים הללו יעבדו עבור הכנסת.</w:t>
      </w:r>
    </w:p>
    <w:p w14:paraId="3FCCFE03" w14:textId="77777777" w:rsidR="00903341" w:rsidRDefault="00903341" w:rsidP="00903341">
      <w:pPr>
        <w:bidi/>
        <w:jc w:val="both"/>
        <w:rPr>
          <w:rFonts w:cs="David" w:hint="cs"/>
          <w:rtl/>
        </w:rPr>
      </w:pPr>
    </w:p>
    <w:p w14:paraId="36397E1A" w14:textId="77777777" w:rsidR="00903341" w:rsidRDefault="00903341" w:rsidP="00903341">
      <w:pPr>
        <w:bidi/>
        <w:jc w:val="both"/>
        <w:rPr>
          <w:rFonts w:cs="David" w:hint="cs"/>
          <w:rtl/>
        </w:rPr>
      </w:pPr>
      <w:r>
        <w:rPr>
          <w:rFonts w:cs="David" w:hint="cs"/>
          <w:rtl/>
        </w:rPr>
        <w:tab/>
        <w:t>ואתם יודעים, אני בדקתי גם בפרלמנטים אחרים, כולם נמצאים בדיוק על אותו תפר. כל העולם הבין שה-</w:t>
      </w:r>
      <w:r>
        <w:rPr>
          <w:rFonts w:cs="David"/>
        </w:rPr>
        <w:t>Outsourcing</w:t>
      </w:r>
      <w:r>
        <w:rPr>
          <w:rFonts w:cs="David" w:hint="cs"/>
          <w:rtl/>
        </w:rPr>
        <w:t xml:space="preserve"> המוחלט הוא רעיון רע, אבל הם הבינו את זה </w:t>
      </w:r>
      <w:r>
        <w:rPr>
          <w:rFonts w:cs="David"/>
          <w:rtl/>
        </w:rPr>
        <w:t>–</w:t>
      </w:r>
      <w:r>
        <w:rPr>
          <w:rFonts w:cs="David" w:hint="cs"/>
          <w:rtl/>
        </w:rPr>
        <w:t xml:space="preserve"> ואנחנו גם כן </w:t>
      </w:r>
      <w:r>
        <w:rPr>
          <w:rFonts w:cs="David"/>
          <w:rtl/>
        </w:rPr>
        <w:t>–</w:t>
      </w:r>
      <w:r>
        <w:rPr>
          <w:rFonts w:cs="David" w:hint="cs"/>
          <w:rtl/>
        </w:rPr>
        <w:t xml:space="preserve"> אחרי ניסוי וטעייה, זה בסדר. </w:t>
      </w:r>
    </w:p>
    <w:p w14:paraId="56A76A16" w14:textId="77777777" w:rsidR="00903341" w:rsidRDefault="00903341" w:rsidP="00903341">
      <w:pPr>
        <w:keepLines/>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F9DA222" w14:textId="77777777" w:rsidR="00903341" w:rsidRDefault="00903341" w:rsidP="00903341">
      <w:pPr>
        <w:keepLines/>
        <w:bidi/>
        <w:jc w:val="both"/>
        <w:rPr>
          <w:rFonts w:cs="David" w:hint="cs"/>
          <w:u w:val="single"/>
          <w:rtl/>
        </w:rPr>
      </w:pPr>
    </w:p>
    <w:p w14:paraId="0D61F1E2" w14:textId="77777777" w:rsidR="00903341" w:rsidRDefault="00903341" w:rsidP="00903341">
      <w:pPr>
        <w:keepLines/>
        <w:bidi/>
        <w:jc w:val="both"/>
        <w:rPr>
          <w:rFonts w:cs="David" w:hint="cs"/>
          <w:rtl/>
        </w:rPr>
      </w:pPr>
      <w:r>
        <w:rPr>
          <w:rFonts w:cs="David" w:hint="cs"/>
          <w:rtl/>
        </w:rPr>
        <w:tab/>
        <w:t xml:space="preserve">42 המשרות האלה </w:t>
      </w:r>
      <w:r>
        <w:rPr>
          <w:rFonts w:cs="David"/>
          <w:rtl/>
        </w:rPr>
        <w:t>–</w:t>
      </w:r>
      <w:r>
        <w:rPr>
          <w:rFonts w:cs="David" w:hint="cs"/>
          <w:rtl/>
        </w:rPr>
        <w:t xml:space="preserve"> הם ייקלטו אבל לא יהיו עובדים קבועים. האם אתה קולט אותם כעובדים זמניים, לתקופת ניסיון?</w:t>
      </w:r>
    </w:p>
    <w:p w14:paraId="01892493"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54CDB18" w14:textId="77777777" w:rsidR="00903341" w:rsidRDefault="00903341" w:rsidP="00903341">
      <w:pPr>
        <w:bidi/>
        <w:jc w:val="both"/>
        <w:rPr>
          <w:rFonts w:cs="David" w:hint="cs"/>
          <w:rtl/>
        </w:rPr>
      </w:pPr>
    </w:p>
    <w:p w14:paraId="707DEA54" w14:textId="77777777" w:rsidR="00903341" w:rsidRDefault="00903341" w:rsidP="00903341">
      <w:pPr>
        <w:bidi/>
        <w:jc w:val="both"/>
        <w:rPr>
          <w:rFonts w:cs="David" w:hint="cs"/>
          <w:rtl/>
        </w:rPr>
      </w:pPr>
      <w:r>
        <w:rPr>
          <w:rFonts w:cs="David" w:hint="cs"/>
          <w:rtl/>
        </w:rPr>
        <w:tab/>
        <w:t xml:space="preserve">בדיוק. גם כשאתה יוצא למכרז על תקן שהוא תקן קבוע, אתה קולט בן-אדם אחרי מכרז, אחרי שהוא עבר מבחנים </w:t>
      </w:r>
      <w:r>
        <w:rPr>
          <w:rFonts w:cs="David"/>
          <w:rtl/>
        </w:rPr>
        <w:t>–</w:t>
      </w:r>
      <w:r>
        <w:rPr>
          <w:rFonts w:cs="David" w:hint="cs"/>
          <w:rtl/>
        </w:rPr>
        <w:t xml:space="preserve"> אתה קולט אותו לשנתיים ניסיון. עמד בניסיון </w:t>
      </w:r>
      <w:r>
        <w:rPr>
          <w:rFonts w:cs="David"/>
          <w:rtl/>
        </w:rPr>
        <w:t>–</w:t>
      </w:r>
      <w:r>
        <w:rPr>
          <w:rFonts w:cs="David" w:hint="cs"/>
          <w:rtl/>
        </w:rPr>
        <w:t xml:space="preserve"> אני, יוצא לי מדי פעם להעניק תעודות שבעצם מעניקות את הקביעות. זה מעמד מאוד מרגש, בן-אדם מצהיר אמונים למדינה, זה סיפור מאוד יפה, ובאותו רגע הוא הופך להיות עובד מדינה קבוע, במקרה שלנו עובד כנסת קבוע. </w:t>
      </w:r>
    </w:p>
    <w:p w14:paraId="29939036" w14:textId="77777777" w:rsidR="00903341" w:rsidRDefault="00903341" w:rsidP="00903341">
      <w:pPr>
        <w:bidi/>
        <w:jc w:val="both"/>
        <w:rPr>
          <w:rFonts w:cs="David" w:hint="cs"/>
          <w:rtl/>
        </w:rPr>
      </w:pPr>
      <w:r>
        <w:rPr>
          <w:rFonts w:cs="David" w:hint="cs"/>
          <w:rtl/>
        </w:rPr>
        <w:tab/>
        <w:t xml:space="preserve">אנחנו לוקחים את זה מאוד-מאוד ברצינות כדי שלא ייקלטו לפה בצורה קלילה מדי. מצד שני, אדם שעמד בכל המבחנים, עובד פה כבר שלוש, ארבע, חמש, אפילו שש שנים יש בלשכה המשפטית, וכל שנה צריך לפחד שמא יוארך, שמא לא יוארך החוזה שלו </w:t>
      </w:r>
      <w:r>
        <w:rPr>
          <w:rFonts w:cs="David"/>
          <w:rtl/>
        </w:rPr>
        <w:t>–</w:t>
      </w:r>
      <w:r>
        <w:rPr>
          <w:rFonts w:cs="David" w:hint="cs"/>
          <w:rtl/>
        </w:rPr>
        <w:t xml:space="preserve"> בעיניי זה לא נכון שאנחנו כמובילי הסקטור הציבורי נעבוד ככה. אנחנו צריכים לעבוד כמודל למעסיקים אחרים בסקטור הציבורי.</w:t>
      </w:r>
    </w:p>
    <w:p w14:paraId="1D102D3A" w14:textId="77777777" w:rsidR="00903341" w:rsidRDefault="00903341" w:rsidP="00903341">
      <w:pPr>
        <w:bidi/>
        <w:jc w:val="both"/>
        <w:rPr>
          <w:rFonts w:cs="David" w:hint="cs"/>
          <w:rtl/>
        </w:rPr>
      </w:pPr>
    </w:p>
    <w:p w14:paraId="10A3DA19" w14:textId="77777777" w:rsidR="00903341" w:rsidRDefault="00903341" w:rsidP="00903341">
      <w:pPr>
        <w:bidi/>
        <w:jc w:val="both"/>
        <w:rPr>
          <w:rFonts w:cs="David" w:hint="cs"/>
          <w:rtl/>
        </w:rPr>
      </w:pPr>
      <w:r>
        <w:rPr>
          <w:rFonts w:cs="David" w:hint="cs"/>
          <w:rtl/>
        </w:rPr>
        <w:tab/>
        <w:t xml:space="preserve">לכן, לשאלתך, היום כשאנחנו יוצאים החוצה במכרזים, הרעיון הוא שהתפקידים </w:t>
      </w:r>
      <w:r>
        <w:rPr>
          <w:rFonts w:cs="David"/>
          <w:rtl/>
        </w:rPr>
        <w:t>–</w:t>
      </w:r>
      <w:r>
        <w:rPr>
          <w:rFonts w:cs="David" w:hint="cs"/>
          <w:rtl/>
        </w:rPr>
        <w:t xml:space="preserve"> כשאנחנו מאמינים בהם שהם תפקידים קבועים </w:t>
      </w:r>
      <w:r>
        <w:rPr>
          <w:rFonts w:cs="David"/>
          <w:rtl/>
        </w:rPr>
        <w:t>–</w:t>
      </w:r>
      <w:r>
        <w:rPr>
          <w:rFonts w:cs="David" w:hint="cs"/>
          <w:rtl/>
        </w:rPr>
        <w:t xml:space="preserve"> הם צריכים להיות קבועים. </w:t>
      </w:r>
    </w:p>
    <w:p w14:paraId="78F2A441" w14:textId="77777777" w:rsidR="00903341" w:rsidRDefault="00903341" w:rsidP="00903341">
      <w:pPr>
        <w:bidi/>
        <w:jc w:val="both"/>
        <w:rPr>
          <w:rFonts w:cs="David" w:hint="cs"/>
          <w:rtl/>
        </w:rPr>
      </w:pPr>
    </w:p>
    <w:p w14:paraId="0F945424" w14:textId="77777777" w:rsidR="00903341" w:rsidRDefault="00903341" w:rsidP="00903341">
      <w:pPr>
        <w:bidi/>
        <w:jc w:val="both"/>
        <w:rPr>
          <w:rFonts w:cs="David" w:hint="cs"/>
          <w:rtl/>
        </w:rPr>
      </w:pPr>
      <w:r>
        <w:rPr>
          <w:rFonts w:cs="David" w:hint="cs"/>
          <w:rtl/>
        </w:rPr>
        <w:tab/>
        <w:t xml:space="preserve">אם אני מחפש מישהו למשרה זמנית, לתפקיד שהוא זמני </w:t>
      </w:r>
      <w:r>
        <w:rPr>
          <w:rFonts w:cs="David"/>
          <w:rtl/>
        </w:rPr>
        <w:t>–</w:t>
      </w:r>
      <w:r>
        <w:rPr>
          <w:rFonts w:cs="David" w:hint="cs"/>
          <w:rtl/>
        </w:rPr>
        <w:t xml:space="preserve"> אני אחפש אדם זמני, זה בסדר גמור. סתם דוגמה </w:t>
      </w:r>
      <w:r>
        <w:rPr>
          <w:rFonts w:cs="David"/>
          <w:rtl/>
        </w:rPr>
        <w:t>–</w:t>
      </w:r>
      <w:r>
        <w:rPr>
          <w:rFonts w:cs="David" w:hint="cs"/>
          <w:rtl/>
        </w:rPr>
        <w:t xml:space="preserve"> אנחנו באמצע פרויקטי דיגיטציה של כל הארכיון. שם אנחנו משתמשים בסטודנטים, כי בהגדרה אני לא צריך שם עובדים קבועים בחלק מהמשימות כי זאת משימה שנגמרת. </w:t>
      </w:r>
    </w:p>
    <w:p w14:paraId="486CACBD" w14:textId="77777777" w:rsidR="00903341" w:rsidRDefault="00903341" w:rsidP="00903341">
      <w:pPr>
        <w:bidi/>
        <w:jc w:val="both"/>
        <w:rPr>
          <w:rFonts w:cs="David" w:hint="cs"/>
          <w:rtl/>
        </w:rPr>
      </w:pPr>
    </w:p>
    <w:p w14:paraId="0C2BA954" w14:textId="77777777" w:rsidR="00903341" w:rsidRDefault="00903341" w:rsidP="00903341">
      <w:pPr>
        <w:bidi/>
        <w:jc w:val="both"/>
        <w:rPr>
          <w:rFonts w:cs="David" w:hint="cs"/>
          <w:rtl/>
        </w:rPr>
      </w:pPr>
      <w:r>
        <w:rPr>
          <w:rFonts w:cs="David" w:hint="cs"/>
          <w:rtl/>
        </w:rPr>
        <w:tab/>
        <w:t>על המסך אתם יכולים לראות את המבנה של יחידת המחשוב והטכנולוגיה. אם אתם רוצים, אני אכנס פה לפרטי-פרטים. רק שימו לב להבדלים בצבעים. בצד שמאל, החלק הכהה הוא כל התפקידים של ה-</w:t>
      </w:r>
      <w:r>
        <w:rPr>
          <w:rFonts w:cs="David"/>
        </w:rPr>
        <w:t>Outsourcing</w:t>
      </w:r>
      <w:r>
        <w:rPr>
          <w:rFonts w:cs="David" w:hint="cs"/>
          <w:rtl/>
        </w:rPr>
        <w:t xml:space="preserve">, כרגע זה חברת </w:t>
      </w:r>
      <w:r>
        <w:rPr>
          <w:rFonts w:cs="David" w:hint="cs"/>
        </w:rPr>
        <w:t>HP</w:t>
      </w:r>
      <w:r>
        <w:rPr>
          <w:rFonts w:cs="David" w:hint="cs"/>
          <w:rtl/>
        </w:rPr>
        <w:t xml:space="preserve">. </w:t>
      </w:r>
    </w:p>
    <w:p w14:paraId="020BA6C1"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408E62D" w14:textId="77777777" w:rsidR="00903341" w:rsidRDefault="00903341" w:rsidP="00903341">
      <w:pPr>
        <w:bidi/>
        <w:jc w:val="both"/>
        <w:rPr>
          <w:rFonts w:cs="David" w:hint="cs"/>
          <w:u w:val="single"/>
          <w:rtl/>
        </w:rPr>
      </w:pPr>
    </w:p>
    <w:p w14:paraId="3472F855" w14:textId="77777777" w:rsidR="00903341" w:rsidRDefault="00903341" w:rsidP="00903341">
      <w:pPr>
        <w:bidi/>
        <w:jc w:val="both"/>
        <w:rPr>
          <w:rFonts w:cs="David" w:hint="cs"/>
          <w:rtl/>
        </w:rPr>
      </w:pPr>
      <w:r>
        <w:rPr>
          <w:rFonts w:cs="David" w:hint="cs"/>
          <w:rtl/>
        </w:rPr>
        <w:tab/>
        <w:t xml:space="preserve">האינטרנט שיש לנו הוא מאוד איטי. אני רק אומר לך, אני צריך להביא את האינטרנט שלי מבחוץ כדי שיפעל. עד שאני כבר גומר את העבודה שלי, זה עולה, וגם לפעמים נופל. </w:t>
      </w:r>
    </w:p>
    <w:p w14:paraId="39ADB743"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85C4BC5" w14:textId="77777777" w:rsidR="00903341" w:rsidRDefault="00903341" w:rsidP="00903341">
      <w:pPr>
        <w:bidi/>
        <w:jc w:val="both"/>
        <w:rPr>
          <w:rFonts w:cs="David" w:hint="cs"/>
          <w:rtl/>
        </w:rPr>
      </w:pPr>
    </w:p>
    <w:p w14:paraId="67D3BAE0" w14:textId="77777777" w:rsidR="00903341" w:rsidRDefault="00903341" w:rsidP="00903341">
      <w:pPr>
        <w:bidi/>
        <w:jc w:val="both"/>
        <w:rPr>
          <w:rFonts w:cs="David" w:hint="cs"/>
          <w:rtl/>
        </w:rPr>
      </w:pPr>
      <w:r>
        <w:rPr>
          <w:rFonts w:cs="David" w:hint="cs"/>
          <w:rtl/>
        </w:rPr>
        <w:tab/>
        <w:t xml:space="preserve">אני ביקשתי שיהיה כאן איש המחשבים. הוא יהיה פה? </w:t>
      </w:r>
    </w:p>
    <w:p w14:paraId="40B51C4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F0BE2FB" w14:textId="77777777" w:rsidR="00903341" w:rsidRDefault="00903341" w:rsidP="00903341">
      <w:pPr>
        <w:bidi/>
        <w:jc w:val="both"/>
        <w:rPr>
          <w:rFonts w:cs="David" w:hint="cs"/>
          <w:rtl/>
        </w:rPr>
      </w:pPr>
    </w:p>
    <w:p w14:paraId="060FA0B0" w14:textId="77777777" w:rsidR="00903341" w:rsidRDefault="00903341" w:rsidP="00903341">
      <w:pPr>
        <w:bidi/>
        <w:jc w:val="both"/>
        <w:rPr>
          <w:rFonts w:cs="David" w:hint="cs"/>
          <w:rtl/>
        </w:rPr>
      </w:pPr>
      <w:r>
        <w:rPr>
          <w:rFonts w:cs="David" w:hint="cs"/>
          <w:rtl/>
        </w:rPr>
        <w:tab/>
        <w:t xml:space="preserve">המבטא שלו כבד, עדיף שאני אייצג אותו, ויש לי תשובות. </w:t>
      </w:r>
    </w:p>
    <w:p w14:paraId="209429D3"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154BBB" w14:textId="77777777" w:rsidR="00903341" w:rsidRDefault="00903341" w:rsidP="00903341">
      <w:pPr>
        <w:bidi/>
        <w:jc w:val="both"/>
        <w:rPr>
          <w:rFonts w:cs="David" w:hint="cs"/>
          <w:rtl/>
        </w:rPr>
      </w:pPr>
    </w:p>
    <w:p w14:paraId="1F073B19" w14:textId="77777777" w:rsidR="00903341" w:rsidRDefault="00903341" w:rsidP="00903341">
      <w:pPr>
        <w:bidi/>
        <w:jc w:val="both"/>
        <w:rPr>
          <w:rFonts w:cs="David" w:hint="cs"/>
          <w:rtl/>
        </w:rPr>
      </w:pPr>
      <w:r>
        <w:rPr>
          <w:rFonts w:cs="David" w:hint="cs"/>
          <w:rtl/>
        </w:rPr>
        <w:tab/>
        <w:t>לא הבנתי. אתה יודע לתת לי את התשובות המקצועיות?</w:t>
      </w:r>
    </w:p>
    <w:p w14:paraId="7372F2C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BD91EE1" w14:textId="77777777" w:rsidR="00903341" w:rsidRDefault="00903341" w:rsidP="00903341">
      <w:pPr>
        <w:bidi/>
        <w:jc w:val="both"/>
        <w:rPr>
          <w:rFonts w:cs="David" w:hint="cs"/>
          <w:rtl/>
        </w:rPr>
      </w:pPr>
    </w:p>
    <w:p w14:paraId="73825C00" w14:textId="77777777" w:rsidR="00903341" w:rsidRDefault="00903341" w:rsidP="00903341">
      <w:pPr>
        <w:bidi/>
        <w:jc w:val="both"/>
        <w:rPr>
          <w:rFonts w:cs="David" w:hint="cs"/>
          <w:rtl/>
        </w:rPr>
      </w:pPr>
      <w:r>
        <w:rPr>
          <w:rFonts w:cs="David" w:hint="cs"/>
          <w:rtl/>
        </w:rPr>
        <w:tab/>
        <w:t xml:space="preserve">כן. </w:t>
      </w:r>
    </w:p>
    <w:p w14:paraId="6B106A07"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C07C76" w14:textId="77777777" w:rsidR="00903341" w:rsidRDefault="00903341" w:rsidP="00903341">
      <w:pPr>
        <w:bidi/>
        <w:jc w:val="both"/>
        <w:rPr>
          <w:rFonts w:cs="David" w:hint="cs"/>
          <w:rtl/>
        </w:rPr>
      </w:pPr>
    </w:p>
    <w:p w14:paraId="4673A6B0" w14:textId="77777777" w:rsidR="00903341" w:rsidRDefault="00903341" w:rsidP="00903341">
      <w:pPr>
        <w:bidi/>
        <w:jc w:val="both"/>
        <w:rPr>
          <w:rFonts w:cs="David" w:hint="cs"/>
          <w:rtl/>
        </w:rPr>
      </w:pPr>
      <w:r>
        <w:rPr>
          <w:rFonts w:cs="David" w:hint="cs"/>
          <w:rtl/>
        </w:rPr>
        <w:tab/>
        <w:t>ואם תהיה שאלה למישהו, איך הוא ישאל?</w:t>
      </w:r>
    </w:p>
    <w:p w14:paraId="5DCE9676" w14:textId="77777777" w:rsidR="00903341" w:rsidRDefault="00903341" w:rsidP="00903341">
      <w:pPr>
        <w:bidi/>
        <w:jc w:val="both"/>
        <w:rPr>
          <w:rFonts w:cs="David" w:hint="cs"/>
          <w:rtl/>
        </w:rPr>
      </w:pPr>
    </w:p>
    <w:p w14:paraId="596F159E"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159D25B1" w14:textId="77777777" w:rsidR="00903341" w:rsidRDefault="00903341" w:rsidP="00903341">
      <w:pPr>
        <w:bidi/>
        <w:jc w:val="both"/>
        <w:rPr>
          <w:rFonts w:cs="David" w:hint="cs"/>
          <w:u w:val="single"/>
          <w:rtl/>
        </w:rPr>
      </w:pPr>
    </w:p>
    <w:p w14:paraId="48BBC23B" w14:textId="77777777" w:rsidR="00903341" w:rsidRDefault="00903341" w:rsidP="00903341">
      <w:pPr>
        <w:bidi/>
        <w:jc w:val="both"/>
        <w:rPr>
          <w:rFonts w:cs="David" w:hint="cs"/>
          <w:rtl/>
        </w:rPr>
      </w:pPr>
      <w:r>
        <w:rPr>
          <w:rFonts w:cs="David" w:hint="cs"/>
          <w:rtl/>
        </w:rPr>
        <w:tab/>
        <w:t>אדוני היושב-ראש, אנחנו שואלים לגבי העיקרון.</w:t>
      </w:r>
    </w:p>
    <w:p w14:paraId="66171D7C"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FD305E6" w14:textId="77777777" w:rsidR="00903341" w:rsidRDefault="00903341" w:rsidP="00903341">
      <w:pPr>
        <w:bidi/>
        <w:jc w:val="both"/>
        <w:rPr>
          <w:rFonts w:cs="David" w:hint="cs"/>
          <w:rtl/>
        </w:rPr>
      </w:pPr>
    </w:p>
    <w:p w14:paraId="7D9618F3" w14:textId="77777777" w:rsidR="00903341" w:rsidRDefault="00903341" w:rsidP="00903341">
      <w:pPr>
        <w:bidi/>
        <w:jc w:val="both"/>
        <w:rPr>
          <w:rFonts w:cs="David" w:hint="cs"/>
          <w:rtl/>
        </w:rPr>
      </w:pPr>
      <w:r>
        <w:rPr>
          <w:rFonts w:cs="David" w:hint="cs"/>
          <w:rtl/>
        </w:rPr>
        <w:tab/>
        <w:t xml:space="preserve">חבר הכנסת אפללו, תסלח לי, עוד משפט. היה סיכום וביקשתי לזמן לכאן את איש המחשבים, נכון? </w:t>
      </w:r>
    </w:p>
    <w:p w14:paraId="02481EA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3CD00F4" w14:textId="77777777" w:rsidR="00903341" w:rsidRDefault="00903341" w:rsidP="00903341">
      <w:pPr>
        <w:bidi/>
        <w:jc w:val="both"/>
        <w:rPr>
          <w:rFonts w:cs="David" w:hint="cs"/>
          <w:rtl/>
        </w:rPr>
      </w:pPr>
    </w:p>
    <w:p w14:paraId="0AAA5608" w14:textId="77777777" w:rsidR="00903341" w:rsidRDefault="00903341" w:rsidP="00903341">
      <w:pPr>
        <w:bidi/>
        <w:jc w:val="both"/>
        <w:rPr>
          <w:rFonts w:cs="David" w:hint="cs"/>
          <w:rtl/>
        </w:rPr>
      </w:pPr>
      <w:r>
        <w:rPr>
          <w:rFonts w:cs="David" w:hint="cs"/>
          <w:rtl/>
        </w:rPr>
        <w:tab/>
        <w:t xml:space="preserve">נכון. </w:t>
      </w:r>
    </w:p>
    <w:p w14:paraId="43B31CAA"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95F8298" w14:textId="77777777" w:rsidR="00903341" w:rsidRDefault="00903341" w:rsidP="00903341">
      <w:pPr>
        <w:bidi/>
        <w:jc w:val="both"/>
        <w:rPr>
          <w:rFonts w:cs="David" w:hint="cs"/>
          <w:rtl/>
        </w:rPr>
      </w:pPr>
    </w:p>
    <w:p w14:paraId="7021DD14" w14:textId="77777777" w:rsidR="00903341" w:rsidRDefault="00903341" w:rsidP="00903341">
      <w:pPr>
        <w:bidi/>
        <w:jc w:val="both"/>
        <w:rPr>
          <w:rFonts w:cs="David" w:hint="cs"/>
          <w:rtl/>
        </w:rPr>
      </w:pPr>
      <w:r>
        <w:rPr>
          <w:rFonts w:cs="David" w:hint="cs"/>
          <w:rtl/>
        </w:rPr>
        <w:tab/>
        <w:t xml:space="preserve">מה השתנה? המבטא שלו התחלף מאז שסוכם שהוא יהיה פה? אני לא מבין. אדוני המנכ"ל, אתם חושבים שהוועדה הזאת זה איזה קרקס. </w:t>
      </w:r>
    </w:p>
    <w:p w14:paraId="5E2B3CA1"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BC1C9C6" w14:textId="77777777" w:rsidR="00903341" w:rsidRDefault="00903341" w:rsidP="00903341">
      <w:pPr>
        <w:bidi/>
        <w:jc w:val="both"/>
        <w:rPr>
          <w:rFonts w:cs="David" w:hint="cs"/>
          <w:rtl/>
        </w:rPr>
      </w:pPr>
    </w:p>
    <w:p w14:paraId="1466903E" w14:textId="77777777" w:rsidR="00903341" w:rsidRDefault="00903341" w:rsidP="00903341">
      <w:pPr>
        <w:bidi/>
        <w:jc w:val="both"/>
        <w:rPr>
          <w:rFonts w:cs="David" w:hint="cs"/>
          <w:rtl/>
        </w:rPr>
      </w:pPr>
      <w:r>
        <w:rPr>
          <w:rFonts w:cs="David" w:hint="cs"/>
          <w:rtl/>
        </w:rPr>
        <w:tab/>
        <w:t xml:space="preserve">ממש לא. </w:t>
      </w:r>
    </w:p>
    <w:p w14:paraId="3DB84FCC"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2DA2491" w14:textId="77777777" w:rsidR="00903341" w:rsidRDefault="00903341" w:rsidP="00903341">
      <w:pPr>
        <w:bidi/>
        <w:jc w:val="both"/>
        <w:rPr>
          <w:rFonts w:cs="David" w:hint="cs"/>
          <w:rtl/>
        </w:rPr>
      </w:pPr>
    </w:p>
    <w:p w14:paraId="65B9B83F" w14:textId="77777777" w:rsidR="00903341" w:rsidRDefault="00903341" w:rsidP="00903341">
      <w:pPr>
        <w:bidi/>
        <w:jc w:val="both"/>
        <w:rPr>
          <w:rFonts w:cs="David" w:hint="cs"/>
          <w:rtl/>
        </w:rPr>
      </w:pPr>
      <w:r>
        <w:rPr>
          <w:rFonts w:cs="David" w:hint="cs"/>
          <w:rtl/>
        </w:rPr>
        <w:tab/>
        <w:t xml:space="preserve">שאפשר לעשות בה מה שרוצים. </w:t>
      </w:r>
    </w:p>
    <w:p w14:paraId="20DE4678" w14:textId="77777777" w:rsidR="00903341" w:rsidRDefault="00903341" w:rsidP="00903341">
      <w:pPr>
        <w:bidi/>
        <w:jc w:val="both"/>
        <w:rPr>
          <w:rFonts w:cs="David" w:hint="cs"/>
          <w:rtl/>
        </w:rPr>
      </w:pPr>
    </w:p>
    <w:p w14:paraId="0A422D8F" w14:textId="77777777" w:rsidR="00903341" w:rsidRPr="00523C74" w:rsidRDefault="00903341" w:rsidP="00903341">
      <w:pPr>
        <w:bidi/>
        <w:jc w:val="both"/>
        <w:rPr>
          <w:rFonts w:cs="David" w:hint="cs"/>
          <w:u w:val="single"/>
          <w:rtl/>
        </w:rPr>
      </w:pPr>
      <w:r>
        <w:rPr>
          <w:rFonts w:cs="David" w:hint="cs"/>
          <w:u w:val="single"/>
          <w:rtl/>
        </w:rPr>
        <w:t>מנכ"ל הכנסת דן לנדאו:</w:t>
      </w:r>
    </w:p>
    <w:p w14:paraId="27DA70C3" w14:textId="77777777" w:rsidR="00903341" w:rsidRDefault="00903341" w:rsidP="00903341">
      <w:pPr>
        <w:bidi/>
        <w:jc w:val="both"/>
        <w:rPr>
          <w:rFonts w:cs="David" w:hint="cs"/>
          <w:rtl/>
        </w:rPr>
      </w:pPr>
    </w:p>
    <w:p w14:paraId="0224A9F5" w14:textId="77777777" w:rsidR="00903341" w:rsidRDefault="00903341" w:rsidP="00903341">
      <w:pPr>
        <w:bidi/>
        <w:jc w:val="both"/>
        <w:rPr>
          <w:rFonts w:cs="David" w:hint="cs"/>
          <w:rtl/>
        </w:rPr>
      </w:pPr>
      <w:r>
        <w:rPr>
          <w:rFonts w:cs="David" w:hint="cs"/>
          <w:rtl/>
        </w:rPr>
        <w:tab/>
        <w:t xml:space="preserve">ממש לא. </w:t>
      </w:r>
    </w:p>
    <w:p w14:paraId="5398C98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7795D94" w14:textId="77777777" w:rsidR="00903341" w:rsidRDefault="00903341" w:rsidP="00903341">
      <w:pPr>
        <w:bidi/>
        <w:jc w:val="both"/>
        <w:rPr>
          <w:rFonts w:cs="David" w:hint="cs"/>
          <w:rtl/>
        </w:rPr>
      </w:pPr>
    </w:p>
    <w:p w14:paraId="7607AD16" w14:textId="77777777" w:rsidR="00903341" w:rsidRDefault="00903341" w:rsidP="00903341">
      <w:pPr>
        <w:bidi/>
        <w:jc w:val="both"/>
        <w:rPr>
          <w:rFonts w:cs="David" w:hint="cs"/>
          <w:rtl/>
        </w:rPr>
      </w:pPr>
      <w:r>
        <w:rPr>
          <w:rFonts w:cs="David" w:hint="cs"/>
          <w:rtl/>
        </w:rPr>
        <w:tab/>
        <w:t xml:space="preserve">הנה אני מודיע לך. אני מכיר את חברי הכנסת אפללו ומולה מצוין וגם את חברת הכנסת שמטוב מצוין. הם ממש לא נראים לי אנשים שמוכנים להיות חלק מקרקס, הם נראים לי רציניים מאוד, ושמע חבר הכנסת מיכאלי שיש חשש שיהיה קרקס, מייד נכנס גם כן, ואצלו בטח שלא יהיה קרקס. </w:t>
      </w:r>
    </w:p>
    <w:p w14:paraId="1F881948"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433EB566" w14:textId="77777777" w:rsidR="00903341" w:rsidRDefault="00903341" w:rsidP="00903341">
      <w:pPr>
        <w:bidi/>
        <w:jc w:val="both"/>
        <w:rPr>
          <w:rFonts w:cs="David" w:hint="cs"/>
          <w:rtl/>
        </w:rPr>
      </w:pPr>
    </w:p>
    <w:p w14:paraId="57C1E684" w14:textId="77777777" w:rsidR="00903341" w:rsidRDefault="00903341" w:rsidP="00903341">
      <w:pPr>
        <w:bidi/>
        <w:jc w:val="both"/>
        <w:rPr>
          <w:rFonts w:cs="David" w:hint="cs"/>
          <w:rtl/>
        </w:rPr>
      </w:pPr>
      <w:r>
        <w:rPr>
          <w:rFonts w:cs="David" w:hint="cs"/>
          <w:rtl/>
        </w:rPr>
        <w:tab/>
        <w:t xml:space="preserve">אני מפחד שאדוני היושב-ראש משתמש בביטוי "קרקס" שלא בצורה הוגנת. </w:t>
      </w:r>
    </w:p>
    <w:p w14:paraId="44B53556" w14:textId="77777777" w:rsidR="00903341" w:rsidRDefault="00903341" w:rsidP="00903341">
      <w:pPr>
        <w:bidi/>
        <w:jc w:val="both"/>
        <w:rPr>
          <w:rFonts w:cs="David" w:hint="cs"/>
          <w:rtl/>
        </w:rPr>
      </w:pPr>
    </w:p>
    <w:p w14:paraId="76CC06D8" w14:textId="77777777" w:rsidR="00903341" w:rsidRDefault="00903341" w:rsidP="00903341">
      <w:pPr>
        <w:bidi/>
        <w:jc w:val="both"/>
        <w:rPr>
          <w:rFonts w:cs="David" w:hint="cs"/>
          <w:rtl/>
        </w:rPr>
      </w:pPr>
    </w:p>
    <w:p w14:paraId="0C2F8E2C" w14:textId="77777777" w:rsidR="00903341" w:rsidRDefault="00903341" w:rsidP="00903341">
      <w:pPr>
        <w:bidi/>
        <w:jc w:val="both"/>
        <w:rPr>
          <w:rFonts w:cs="David" w:hint="cs"/>
          <w:rtl/>
        </w:rPr>
      </w:pPr>
    </w:p>
    <w:p w14:paraId="176DF1A6" w14:textId="77777777" w:rsidR="00903341" w:rsidRDefault="00903341" w:rsidP="00903341">
      <w:pPr>
        <w:bidi/>
        <w:jc w:val="both"/>
        <w:rPr>
          <w:rFonts w:cs="David" w:hint="cs"/>
          <w:rtl/>
        </w:rPr>
      </w:pPr>
    </w:p>
    <w:p w14:paraId="6FDC219A" w14:textId="77777777" w:rsidR="00903341" w:rsidRDefault="00903341" w:rsidP="00903341">
      <w:pPr>
        <w:bidi/>
        <w:jc w:val="both"/>
        <w:rPr>
          <w:rFonts w:cs="David" w:hint="cs"/>
          <w:rtl/>
        </w:rPr>
      </w:pPr>
    </w:p>
    <w:p w14:paraId="6B0208E7"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81C7EC7" w14:textId="77777777" w:rsidR="00903341" w:rsidRDefault="00903341" w:rsidP="00903341">
      <w:pPr>
        <w:bidi/>
        <w:jc w:val="both"/>
        <w:rPr>
          <w:rFonts w:cs="David" w:hint="cs"/>
          <w:u w:val="single"/>
          <w:rtl/>
        </w:rPr>
      </w:pPr>
    </w:p>
    <w:p w14:paraId="083871B0" w14:textId="77777777" w:rsidR="00903341" w:rsidRDefault="00903341" w:rsidP="00903341">
      <w:pPr>
        <w:bidi/>
        <w:jc w:val="both"/>
        <w:rPr>
          <w:rFonts w:cs="David" w:hint="cs"/>
          <w:rtl/>
        </w:rPr>
      </w:pPr>
      <w:r>
        <w:rPr>
          <w:rFonts w:cs="David" w:hint="cs"/>
          <w:rtl/>
        </w:rPr>
        <w:t xml:space="preserve"> </w:t>
      </w:r>
      <w:r>
        <w:rPr>
          <w:rFonts w:cs="David" w:hint="cs"/>
          <w:rtl/>
        </w:rPr>
        <w:tab/>
        <w:t xml:space="preserve">אני לא ראיתי דבר כזה. אני אומר לך, אדוני המנכ"ל, אני לא ראיתי התייחסות כזאת. לא ראיתי. אני לא מבין, סוכם שיהיה כאן איש המחשבים </w:t>
      </w:r>
      <w:r>
        <w:rPr>
          <w:rFonts w:cs="David"/>
          <w:rtl/>
        </w:rPr>
        <w:t>–</w:t>
      </w:r>
      <w:r>
        <w:rPr>
          <w:rFonts w:cs="David" w:hint="cs"/>
          <w:rtl/>
        </w:rPr>
        <w:t xml:space="preserve"> בדיוק, אגב, חבר הכנסת אפללו, משום שאני העליתי ואמרתי, אנחנו משלמים מיליונים, בסוף לא יכולים אפילו לתפעל את האינטרנט. </w:t>
      </w:r>
    </w:p>
    <w:p w14:paraId="786E14CC" w14:textId="77777777" w:rsidR="00903341" w:rsidRDefault="00903341" w:rsidP="00903341">
      <w:pPr>
        <w:bidi/>
        <w:jc w:val="both"/>
        <w:rPr>
          <w:rFonts w:cs="David" w:hint="cs"/>
          <w:rtl/>
        </w:rPr>
      </w:pPr>
    </w:p>
    <w:p w14:paraId="3220C83A" w14:textId="77777777" w:rsidR="00903341" w:rsidRDefault="00903341" w:rsidP="00903341">
      <w:pPr>
        <w:bidi/>
        <w:jc w:val="both"/>
        <w:rPr>
          <w:rFonts w:cs="David" w:hint="cs"/>
          <w:u w:val="single"/>
          <w:rtl/>
        </w:rPr>
      </w:pPr>
      <w:r>
        <w:rPr>
          <w:rFonts w:cs="David" w:hint="cs"/>
          <w:u w:val="single"/>
          <w:rtl/>
        </w:rPr>
        <w:t>מנכ"ל הכנסת דן לנדאו:</w:t>
      </w:r>
    </w:p>
    <w:p w14:paraId="2EAE2520" w14:textId="77777777" w:rsidR="00903341" w:rsidRDefault="00903341" w:rsidP="00903341">
      <w:pPr>
        <w:bidi/>
        <w:jc w:val="both"/>
        <w:rPr>
          <w:rFonts w:cs="David" w:hint="cs"/>
          <w:u w:val="single"/>
          <w:rtl/>
        </w:rPr>
      </w:pPr>
    </w:p>
    <w:p w14:paraId="69D2FE1C" w14:textId="77777777" w:rsidR="00903341" w:rsidRDefault="00903341" w:rsidP="00903341">
      <w:pPr>
        <w:bidi/>
        <w:jc w:val="both"/>
        <w:rPr>
          <w:rFonts w:cs="David" w:hint="cs"/>
          <w:rtl/>
        </w:rPr>
      </w:pPr>
      <w:r w:rsidRPr="002B55B5">
        <w:rPr>
          <w:rFonts w:cs="David" w:hint="cs"/>
          <w:rtl/>
        </w:rPr>
        <w:tab/>
        <w:t>קודם כול, איש המחשבים יהיה פה בעוד דקה.</w:t>
      </w:r>
      <w:r>
        <w:rPr>
          <w:rFonts w:cs="David" w:hint="cs"/>
          <w:rtl/>
        </w:rPr>
        <w:t xml:space="preserve"> </w:t>
      </w:r>
    </w:p>
    <w:p w14:paraId="5E6B6EE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8B9CD7" w14:textId="77777777" w:rsidR="00903341" w:rsidRDefault="00903341" w:rsidP="00903341">
      <w:pPr>
        <w:bidi/>
        <w:jc w:val="both"/>
        <w:rPr>
          <w:rFonts w:cs="David" w:hint="cs"/>
          <w:rtl/>
        </w:rPr>
      </w:pPr>
    </w:p>
    <w:p w14:paraId="390CD207" w14:textId="77777777" w:rsidR="00903341" w:rsidRDefault="00903341" w:rsidP="00903341">
      <w:pPr>
        <w:bidi/>
        <w:jc w:val="both"/>
        <w:rPr>
          <w:rFonts w:cs="David" w:hint="cs"/>
          <w:rtl/>
        </w:rPr>
      </w:pPr>
      <w:r>
        <w:rPr>
          <w:rFonts w:cs="David" w:hint="cs"/>
          <w:rtl/>
        </w:rPr>
        <w:tab/>
        <w:t xml:space="preserve">לא מבין. פשוט לא מבין. בבקשה. </w:t>
      </w:r>
    </w:p>
    <w:p w14:paraId="3BE21BED" w14:textId="77777777" w:rsidR="00903341" w:rsidRDefault="00903341" w:rsidP="00903341">
      <w:pPr>
        <w:keepLines/>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6C563494" w14:textId="77777777" w:rsidR="00903341" w:rsidRDefault="00903341" w:rsidP="00903341">
      <w:pPr>
        <w:keepLines/>
        <w:bidi/>
        <w:jc w:val="both"/>
        <w:rPr>
          <w:rFonts w:cs="David" w:hint="cs"/>
          <w:u w:val="single"/>
          <w:rtl/>
        </w:rPr>
      </w:pPr>
    </w:p>
    <w:p w14:paraId="422BF7AB" w14:textId="77777777" w:rsidR="00903341" w:rsidRDefault="00903341" w:rsidP="00903341">
      <w:pPr>
        <w:keepLines/>
        <w:bidi/>
        <w:jc w:val="both"/>
        <w:rPr>
          <w:rFonts w:cs="David" w:hint="cs"/>
          <w:rtl/>
        </w:rPr>
      </w:pPr>
      <w:r>
        <w:rPr>
          <w:rFonts w:cs="David" w:hint="cs"/>
          <w:rtl/>
        </w:rPr>
        <w:tab/>
        <w:t xml:space="preserve">אני חושב שקודם כול נקבל את התשובה. אחר כך, אם העלית את הדברים שהעלית לגבי איש המחשבים מבחינה טכנית </w:t>
      </w:r>
      <w:r>
        <w:rPr>
          <w:rFonts w:cs="David"/>
          <w:rtl/>
        </w:rPr>
        <w:t>–</w:t>
      </w:r>
      <w:r>
        <w:rPr>
          <w:rFonts w:cs="David" w:hint="cs"/>
          <w:rtl/>
        </w:rPr>
        <w:t xml:space="preserve"> אני למשל לא מבין מבחינה טכנית, הוא יבוא להסביר לי?</w:t>
      </w:r>
    </w:p>
    <w:p w14:paraId="2BC93629"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12F90F8" w14:textId="77777777" w:rsidR="00903341" w:rsidRDefault="00903341" w:rsidP="00903341">
      <w:pPr>
        <w:bidi/>
        <w:jc w:val="both"/>
        <w:rPr>
          <w:rFonts w:cs="David" w:hint="cs"/>
          <w:rtl/>
        </w:rPr>
      </w:pPr>
    </w:p>
    <w:p w14:paraId="78D95E45" w14:textId="77777777" w:rsidR="00903341" w:rsidRDefault="00903341" w:rsidP="00903341">
      <w:pPr>
        <w:bidi/>
        <w:jc w:val="both"/>
        <w:rPr>
          <w:rFonts w:cs="David" w:hint="cs"/>
          <w:rtl/>
        </w:rPr>
      </w:pPr>
      <w:r>
        <w:rPr>
          <w:rFonts w:cs="David" w:hint="cs"/>
          <w:rtl/>
        </w:rPr>
        <w:tab/>
        <w:t xml:space="preserve">קודם כול, איש המחשבים יהיה פה בעוד דקה. </w:t>
      </w:r>
    </w:p>
    <w:p w14:paraId="460277A6" w14:textId="77777777" w:rsidR="00903341" w:rsidRDefault="00903341" w:rsidP="00903341">
      <w:pPr>
        <w:bidi/>
        <w:jc w:val="both"/>
        <w:rPr>
          <w:rFonts w:cs="David" w:hint="cs"/>
          <w:rtl/>
        </w:rPr>
      </w:pPr>
    </w:p>
    <w:p w14:paraId="67B4FB70"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251ED340" w14:textId="77777777" w:rsidR="00903341" w:rsidRDefault="00903341" w:rsidP="00903341">
      <w:pPr>
        <w:bidi/>
        <w:jc w:val="both"/>
        <w:rPr>
          <w:rFonts w:cs="David" w:hint="cs"/>
          <w:u w:val="single"/>
          <w:rtl/>
        </w:rPr>
      </w:pPr>
    </w:p>
    <w:p w14:paraId="2A9B16BE" w14:textId="77777777" w:rsidR="00903341" w:rsidRDefault="00903341" w:rsidP="00903341">
      <w:pPr>
        <w:bidi/>
        <w:jc w:val="both"/>
        <w:rPr>
          <w:rFonts w:cs="David" w:hint="cs"/>
          <w:rtl/>
        </w:rPr>
      </w:pPr>
      <w:r>
        <w:rPr>
          <w:rFonts w:cs="David" w:hint="cs"/>
          <w:rtl/>
        </w:rPr>
        <w:tab/>
        <w:t xml:space="preserve">חשוב שתסביר לי מה אתם עושים. </w:t>
      </w:r>
    </w:p>
    <w:p w14:paraId="1AC43E5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598FFE6" w14:textId="77777777" w:rsidR="00903341" w:rsidRDefault="00903341" w:rsidP="00903341">
      <w:pPr>
        <w:bidi/>
        <w:jc w:val="both"/>
        <w:rPr>
          <w:rFonts w:cs="David" w:hint="cs"/>
          <w:rtl/>
        </w:rPr>
      </w:pPr>
    </w:p>
    <w:p w14:paraId="099E0867" w14:textId="77777777" w:rsidR="00903341" w:rsidRDefault="00903341" w:rsidP="00903341">
      <w:pPr>
        <w:bidi/>
        <w:jc w:val="both"/>
        <w:rPr>
          <w:rFonts w:cs="David" w:hint="cs"/>
          <w:rtl/>
        </w:rPr>
      </w:pPr>
      <w:r>
        <w:rPr>
          <w:rFonts w:cs="David" w:hint="cs"/>
          <w:rtl/>
        </w:rPr>
        <w:tab/>
        <w:t xml:space="preserve">מאחר שגם אתה, חבר הכנסת אפללו, וגם היושב-ראש העליתם את הדברים הללו, כמובן הלכנו ועשינו שיעורי-בית, ואם היושב-ראש יאפשר לי אני אציג את התשובות המאוד מפורטות שיש לנו. </w:t>
      </w:r>
    </w:p>
    <w:p w14:paraId="0EB515FD"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41931B9" w14:textId="77777777" w:rsidR="00903341" w:rsidRDefault="00903341" w:rsidP="00903341">
      <w:pPr>
        <w:bidi/>
        <w:jc w:val="both"/>
        <w:rPr>
          <w:rFonts w:cs="David" w:hint="cs"/>
          <w:rtl/>
        </w:rPr>
      </w:pPr>
    </w:p>
    <w:p w14:paraId="6595637E" w14:textId="77777777" w:rsidR="00903341" w:rsidRDefault="00903341" w:rsidP="00903341">
      <w:pPr>
        <w:bidi/>
        <w:jc w:val="both"/>
        <w:rPr>
          <w:rFonts w:cs="David" w:hint="cs"/>
          <w:rtl/>
        </w:rPr>
      </w:pPr>
      <w:r>
        <w:rPr>
          <w:rFonts w:cs="David" w:hint="cs"/>
          <w:rtl/>
        </w:rPr>
        <w:tab/>
        <w:t>בבקשה, בטח שאני אאפשר לך.</w:t>
      </w:r>
    </w:p>
    <w:p w14:paraId="2F16B815"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5A0D945" w14:textId="77777777" w:rsidR="00903341" w:rsidRDefault="00903341" w:rsidP="00903341">
      <w:pPr>
        <w:bidi/>
        <w:jc w:val="both"/>
        <w:rPr>
          <w:rFonts w:cs="David" w:hint="cs"/>
          <w:rtl/>
        </w:rPr>
      </w:pPr>
    </w:p>
    <w:p w14:paraId="56BBE529" w14:textId="77777777" w:rsidR="00903341" w:rsidRDefault="00903341" w:rsidP="00903341">
      <w:pPr>
        <w:bidi/>
        <w:jc w:val="both"/>
        <w:rPr>
          <w:rFonts w:cs="David" w:hint="cs"/>
          <w:rtl/>
        </w:rPr>
      </w:pPr>
      <w:r>
        <w:rPr>
          <w:rFonts w:cs="David" w:hint="cs"/>
          <w:rtl/>
        </w:rPr>
        <w:tab/>
        <w:t xml:space="preserve">בכל קריית הממשלה מושלמת בימים אלה סלילה או הנחה של תשתית שהיא בעיקר אינטרנט אבל כל תשתית ה- </w:t>
      </w:r>
      <w:r>
        <w:rPr>
          <w:rFonts w:cs="David" w:hint="cs"/>
        </w:rPr>
        <w:t>IP</w:t>
      </w:r>
      <w:r>
        <w:rPr>
          <w:rFonts w:cs="David" w:hint="cs"/>
          <w:rtl/>
        </w:rPr>
        <w:t xml:space="preserve">, שתשמש את כל משרדי הממשלה וגם אותנו, גם את בית-המשפט העליון, את כל הקריה בירושלים. </w:t>
      </w:r>
    </w:p>
    <w:p w14:paraId="01533F79" w14:textId="77777777" w:rsidR="00903341" w:rsidRDefault="00903341" w:rsidP="00903341">
      <w:pPr>
        <w:bidi/>
        <w:jc w:val="both"/>
        <w:rPr>
          <w:rFonts w:cs="David" w:hint="cs"/>
          <w:rtl/>
        </w:rPr>
      </w:pPr>
    </w:p>
    <w:p w14:paraId="71B6B5CF" w14:textId="77777777" w:rsidR="00903341" w:rsidRDefault="00903341" w:rsidP="00903341">
      <w:pPr>
        <w:bidi/>
        <w:jc w:val="both"/>
        <w:rPr>
          <w:rFonts w:cs="David" w:hint="cs"/>
          <w:rtl/>
        </w:rPr>
      </w:pPr>
      <w:r>
        <w:rPr>
          <w:rFonts w:cs="David" w:hint="cs"/>
          <w:rtl/>
        </w:rPr>
        <w:tab/>
        <w:t xml:space="preserve">במסגרת הזו אנחנו מנויים על התשתית הזאת, אנחנו מצטרפים לתשתית הזו. היא אמורה בטווח של שבועיים-שלושה מהיום להגדיל מאוד-מאוד את קצב הגלישה, פי כמה וכמה. </w:t>
      </w:r>
    </w:p>
    <w:p w14:paraId="0969B087" w14:textId="77777777" w:rsidR="00903341" w:rsidRDefault="00903341" w:rsidP="00903341">
      <w:pPr>
        <w:bidi/>
        <w:jc w:val="both"/>
        <w:rPr>
          <w:rFonts w:cs="David" w:hint="cs"/>
          <w:rtl/>
        </w:rPr>
      </w:pPr>
    </w:p>
    <w:p w14:paraId="36A5E078" w14:textId="77777777" w:rsidR="00903341" w:rsidRDefault="00903341" w:rsidP="00903341">
      <w:pPr>
        <w:bidi/>
        <w:jc w:val="both"/>
        <w:rPr>
          <w:rFonts w:cs="David" w:hint="cs"/>
          <w:rtl/>
        </w:rPr>
      </w:pPr>
      <w:r>
        <w:rPr>
          <w:rFonts w:cs="David" w:hint="cs"/>
          <w:rtl/>
        </w:rPr>
        <w:tab/>
        <w:t xml:space="preserve">מילה של הסבר. אנחנו, כמו משרדי הממשלה, מחוברים לפרויקט שנקרא "תהילה". הפרויקט הזה הוא בעצם ספק האינטרנט הממשלתי, שמגן עלינו </w:t>
      </w:r>
      <w:r>
        <w:rPr>
          <w:rFonts w:cs="David"/>
          <w:rtl/>
        </w:rPr>
        <w:t>–</w:t>
      </w:r>
      <w:r>
        <w:rPr>
          <w:rFonts w:cs="David" w:hint="cs"/>
          <w:rtl/>
        </w:rPr>
        <w:t xml:space="preserve"> כמו על יתר משרדי הממשלה </w:t>
      </w:r>
      <w:r>
        <w:rPr>
          <w:rFonts w:cs="David"/>
          <w:rtl/>
        </w:rPr>
        <w:t>–</w:t>
      </w:r>
      <w:r>
        <w:rPr>
          <w:rFonts w:cs="David" w:hint="cs"/>
          <w:rtl/>
        </w:rPr>
        <w:t xml:space="preserve"> מפני תקיפה נגד האינטרנט שלנו, מפני תקיפה של גורמים זרים, ואני אגלה לכם שאתר הכנסת הוא מהאתרים היותר נתקפים במדינת ישראל. התקפות באות מכיוונים פה במזרח התיכון, ואנחנו לכן לא חושבים שאנחנו יכולים להמציא בעצמנו את הגלגל אלא אנחנו הולכים יד ביד עם הממשלה.</w:t>
      </w:r>
    </w:p>
    <w:p w14:paraId="14A122A1" w14:textId="77777777" w:rsidR="00903341" w:rsidRDefault="00903341" w:rsidP="00903341">
      <w:pPr>
        <w:bidi/>
        <w:jc w:val="both"/>
        <w:rPr>
          <w:rFonts w:cs="David" w:hint="cs"/>
          <w:rtl/>
        </w:rPr>
      </w:pPr>
    </w:p>
    <w:p w14:paraId="04BA3576" w14:textId="77777777" w:rsidR="00903341" w:rsidRDefault="00903341" w:rsidP="00903341">
      <w:pPr>
        <w:bidi/>
        <w:jc w:val="both"/>
        <w:rPr>
          <w:rFonts w:cs="David" w:hint="cs"/>
          <w:rtl/>
        </w:rPr>
      </w:pPr>
      <w:r>
        <w:rPr>
          <w:rFonts w:cs="David" w:hint="cs"/>
          <w:rtl/>
        </w:rPr>
        <w:tab/>
        <w:t xml:space="preserve">מצד שני, כולנו יודעים </w:t>
      </w:r>
      <w:r>
        <w:rPr>
          <w:rFonts w:cs="David"/>
          <w:rtl/>
        </w:rPr>
        <w:t>–</w:t>
      </w:r>
      <w:r>
        <w:rPr>
          <w:rFonts w:cs="David" w:hint="cs"/>
          <w:rtl/>
        </w:rPr>
        <w:t xml:space="preserve"> ואני האחרון שאכחיש את זה </w:t>
      </w:r>
      <w:r>
        <w:rPr>
          <w:rFonts w:cs="David"/>
          <w:rtl/>
        </w:rPr>
        <w:t>–</w:t>
      </w:r>
      <w:r>
        <w:rPr>
          <w:rFonts w:cs="David" w:hint="cs"/>
          <w:rtl/>
        </w:rPr>
        <w:t xml:space="preserve"> שקצב הגלישה בתוך הכנסת, באינטרנט הקבוע </w:t>
      </w:r>
      <w:r>
        <w:rPr>
          <w:rFonts w:cs="David"/>
          <w:rtl/>
        </w:rPr>
        <w:t>–</w:t>
      </w:r>
      <w:r>
        <w:rPr>
          <w:rFonts w:cs="David" w:hint="cs"/>
          <w:rtl/>
        </w:rPr>
        <w:t xml:space="preserve"> בנייד זה דווקא מאוד-מאוד השתפר </w:t>
      </w:r>
      <w:r>
        <w:rPr>
          <w:rFonts w:cs="David"/>
          <w:rtl/>
        </w:rPr>
        <w:t>–</w:t>
      </w:r>
      <w:r>
        <w:rPr>
          <w:rFonts w:cs="David" w:hint="cs"/>
          <w:rtl/>
        </w:rPr>
        <w:t xml:space="preserve"> קצב הגלישה הוא פשוט לא מקובל אל מול הגלישה של כל אחד מאתנו בבית. </w:t>
      </w:r>
    </w:p>
    <w:p w14:paraId="76A1A177" w14:textId="77777777" w:rsidR="00903341" w:rsidRDefault="00903341" w:rsidP="00903341">
      <w:pPr>
        <w:bidi/>
        <w:jc w:val="both"/>
        <w:rPr>
          <w:rFonts w:cs="David" w:hint="cs"/>
          <w:rtl/>
        </w:rPr>
      </w:pPr>
    </w:p>
    <w:p w14:paraId="31BC5BE0" w14:textId="77777777" w:rsidR="00903341" w:rsidRDefault="00903341" w:rsidP="00903341">
      <w:pPr>
        <w:bidi/>
        <w:jc w:val="both"/>
        <w:rPr>
          <w:rFonts w:cs="David" w:hint="cs"/>
          <w:rtl/>
        </w:rPr>
      </w:pPr>
      <w:r>
        <w:rPr>
          <w:rFonts w:cs="David" w:hint="cs"/>
          <w:rtl/>
        </w:rPr>
        <w:tab/>
        <w:t xml:space="preserve">ולכן, הצבנו לוח זמנים שאומר </w:t>
      </w:r>
      <w:r>
        <w:rPr>
          <w:rFonts w:cs="David"/>
          <w:rtl/>
        </w:rPr>
        <w:t>–</w:t>
      </w:r>
      <w:r>
        <w:rPr>
          <w:rFonts w:cs="David" w:hint="cs"/>
          <w:rtl/>
        </w:rPr>
        <w:t xml:space="preserve"> או הממשלה גומרת את הפרויקט שלה ואנחנו נהנים מזה, וקצב הגלישה עולה פי כמה, או אנחנו יוצאים לדרך חלופית בעצמנו מול ספק אינטרנט נפרד. אנחנו בדיוק נמצאים על הצומת הזה שבו אני אומר לכם, בתוך שבועיים-שלושה מהיום זה אמור להיגמר. </w:t>
      </w:r>
    </w:p>
    <w:p w14:paraId="221D6DC7"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5E09371E" w14:textId="77777777" w:rsidR="00903341" w:rsidRDefault="00903341" w:rsidP="00903341">
      <w:pPr>
        <w:bidi/>
        <w:jc w:val="both"/>
        <w:rPr>
          <w:rFonts w:cs="David" w:hint="cs"/>
          <w:u w:val="single"/>
          <w:rtl/>
        </w:rPr>
      </w:pPr>
    </w:p>
    <w:p w14:paraId="22947336" w14:textId="77777777" w:rsidR="00903341" w:rsidRDefault="00903341" w:rsidP="00903341">
      <w:pPr>
        <w:bidi/>
        <w:jc w:val="both"/>
        <w:rPr>
          <w:rFonts w:cs="David" w:hint="cs"/>
          <w:rtl/>
        </w:rPr>
      </w:pPr>
      <w:r>
        <w:rPr>
          <w:rFonts w:cs="David" w:hint="cs"/>
          <w:rtl/>
        </w:rPr>
        <w:tab/>
        <w:t>יפה.</w:t>
      </w:r>
    </w:p>
    <w:p w14:paraId="34149504" w14:textId="77777777" w:rsidR="00903341" w:rsidRDefault="00903341" w:rsidP="00903341">
      <w:pPr>
        <w:bidi/>
        <w:jc w:val="both"/>
        <w:rPr>
          <w:rFonts w:cs="David" w:hint="cs"/>
          <w:rtl/>
        </w:rPr>
      </w:pPr>
    </w:p>
    <w:p w14:paraId="14A58F5A" w14:textId="77777777" w:rsidR="00903341" w:rsidRDefault="00903341" w:rsidP="00903341">
      <w:pPr>
        <w:bidi/>
        <w:jc w:val="both"/>
        <w:rPr>
          <w:rFonts w:cs="David" w:hint="cs"/>
          <w:u w:val="single"/>
          <w:rtl/>
        </w:rPr>
      </w:pPr>
      <w:r>
        <w:rPr>
          <w:rFonts w:cs="David" w:hint="cs"/>
          <w:u w:val="single"/>
          <w:rtl/>
        </w:rPr>
        <w:t>מנכ"ל הכנסת דן לנדאו:</w:t>
      </w:r>
    </w:p>
    <w:p w14:paraId="2E791B74" w14:textId="77777777" w:rsidR="00903341" w:rsidRDefault="00903341" w:rsidP="00903341">
      <w:pPr>
        <w:bidi/>
        <w:jc w:val="both"/>
        <w:rPr>
          <w:rFonts w:cs="David" w:hint="cs"/>
          <w:u w:val="single"/>
          <w:rtl/>
        </w:rPr>
      </w:pPr>
    </w:p>
    <w:p w14:paraId="771F0DF9" w14:textId="77777777" w:rsidR="00903341" w:rsidRDefault="00903341" w:rsidP="00903341">
      <w:pPr>
        <w:bidi/>
        <w:jc w:val="both"/>
        <w:rPr>
          <w:rFonts w:cs="David" w:hint="cs"/>
          <w:rtl/>
        </w:rPr>
      </w:pPr>
      <w:r>
        <w:rPr>
          <w:rFonts w:cs="David" w:hint="cs"/>
          <w:rtl/>
        </w:rPr>
        <w:tab/>
        <w:t xml:space="preserve">אנחנו אמורים לדעת האם אכן "תהילה" הגדילה מאוד-מאוד את קצב הגלישה שלה, ואז גם אנחנו נהנים מזה, או שאנחנו מרחיבים את ההתקשרות שממילא יש לנו עם ספקי אינטרנט חיצוניים, כדי לא להיות תלויים בזה. </w:t>
      </w:r>
    </w:p>
    <w:p w14:paraId="7D680BAE" w14:textId="77777777" w:rsidR="00903341" w:rsidRDefault="00903341" w:rsidP="00903341">
      <w:pPr>
        <w:bidi/>
        <w:jc w:val="both"/>
        <w:rPr>
          <w:rFonts w:cs="David" w:hint="cs"/>
          <w:rtl/>
        </w:rPr>
      </w:pPr>
    </w:p>
    <w:p w14:paraId="1B9506BA" w14:textId="77777777" w:rsidR="00903341" w:rsidRDefault="00903341" w:rsidP="00903341">
      <w:pPr>
        <w:bidi/>
        <w:jc w:val="both"/>
        <w:rPr>
          <w:rFonts w:cs="David" w:hint="cs"/>
          <w:rtl/>
        </w:rPr>
      </w:pPr>
      <w:r>
        <w:rPr>
          <w:rFonts w:cs="David" w:hint="cs"/>
          <w:rtl/>
        </w:rPr>
        <w:tab/>
        <w:t xml:space="preserve">אם תשימו לב, הרי </w:t>
      </w:r>
      <w:proofErr w:type="spellStart"/>
      <w:r>
        <w:rPr>
          <w:rFonts w:cs="David" w:hint="cs"/>
          <w:rtl/>
        </w:rPr>
        <w:t>ה"וואי</w:t>
      </w:r>
      <w:proofErr w:type="spellEnd"/>
      <w:r>
        <w:rPr>
          <w:rFonts w:cs="David" w:hint="cs"/>
          <w:rtl/>
        </w:rPr>
        <w:t xml:space="preserve">-פי" כאן בבניין שהופעל לפני שנה וחצי הוא הרבה יותר טוב. כשאתם גולשים בפלאפונים שלכם או במחשב הנייד בלי חיבור לקיר, אתם גולשים הרבה יותר מהר. למה? כי הקו של </w:t>
      </w:r>
      <w:proofErr w:type="spellStart"/>
      <w:r>
        <w:rPr>
          <w:rFonts w:cs="David" w:hint="cs"/>
          <w:rtl/>
        </w:rPr>
        <w:t>ה"וואי</w:t>
      </w:r>
      <w:proofErr w:type="spellEnd"/>
      <w:r>
        <w:rPr>
          <w:rFonts w:cs="David" w:hint="cs"/>
          <w:rtl/>
        </w:rPr>
        <w:t xml:space="preserve">-פי" יוצא החוצה דרך ספק אינטרנט נפרד, לא הממשלתי. כי שם אתם לא נכנסים לתוך המערכת של הכנסת, אתם כאילו בחוץ למרות שאתם בתוך הבניין. </w:t>
      </w:r>
    </w:p>
    <w:p w14:paraId="3F2FD26E" w14:textId="77777777" w:rsidR="00903341" w:rsidRDefault="00903341" w:rsidP="00903341">
      <w:pPr>
        <w:bidi/>
        <w:jc w:val="both"/>
        <w:rPr>
          <w:rFonts w:cs="David" w:hint="cs"/>
          <w:rtl/>
        </w:rPr>
      </w:pPr>
    </w:p>
    <w:p w14:paraId="28A89D08" w14:textId="77777777" w:rsidR="00903341" w:rsidRDefault="00903341" w:rsidP="00903341">
      <w:pPr>
        <w:bidi/>
        <w:jc w:val="both"/>
        <w:rPr>
          <w:rFonts w:cs="David" w:hint="cs"/>
          <w:rtl/>
        </w:rPr>
      </w:pPr>
      <w:r>
        <w:rPr>
          <w:rFonts w:cs="David" w:hint="cs"/>
          <w:rtl/>
        </w:rPr>
        <w:tab/>
        <w:t xml:space="preserve">לכן אנחנו לא צריכים לחכות וליצור התקשרויות חדשות. היה ונראה שזה לא מספק אותנו </w:t>
      </w:r>
      <w:r>
        <w:rPr>
          <w:rFonts w:cs="David"/>
          <w:rtl/>
        </w:rPr>
        <w:t>–</w:t>
      </w:r>
      <w:r>
        <w:rPr>
          <w:rFonts w:cs="David" w:hint="cs"/>
          <w:rtl/>
        </w:rPr>
        <w:t xml:space="preserve"> ואנחנו לא המתלוננים היחידים, כל הממשלה הרי מתלוננת על זה </w:t>
      </w:r>
      <w:r>
        <w:rPr>
          <w:rFonts w:cs="David"/>
          <w:rtl/>
        </w:rPr>
        <w:t>–</w:t>
      </w:r>
      <w:r>
        <w:rPr>
          <w:rFonts w:cs="David" w:hint="cs"/>
          <w:rtl/>
        </w:rPr>
        <w:t xml:space="preserve"> אנחנו פשוט נעביר חלק מה- </w:t>
      </w:r>
      <w:r>
        <w:rPr>
          <w:rFonts w:cs="David"/>
        </w:rPr>
        <w:t>Traffic</w:t>
      </w:r>
      <w:r>
        <w:rPr>
          <w:rFonts w:cs="David" w:hint="cs"/>
          <w:rtl/>
        </w:rPr>
        <w:t xml:space="preserve"> של האינטרנט לספק החוצה.</w:t>
      </w:r>
    </w:p>
    <w:p w14:paraId="679CF1ED"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AFA0FE1" w14:textId="77777777" w:rsidR="00903341" w:rsidRDefault="00903341" w:rsidP="00903341">
      <w:pPr>
        <w:bidi/>
        <w:jc w:val="both"/>
        <w:rPr>
          <w:rFonts w:cs="David" w:hint="cs"/>
          <w:rtl/>
        </w:rPr>
      </w:pPr>
    </w:p>
    <w:p w14:paraId="363FEB1A" w14:textId="77777777" w:rsidR="00903341" w:rsidRDefault="00903341" w:rsidP="00903341">
      <w:pPr>
        <w:bidi/>
        <w:jc w:val="both"/>
        <w:rPr>
          <w:rFonts w:cs="David" w:hint="cs"/>
          <w:rtl/>
        </w:rPr>
      </w:pPr>
      <w:r>
        <w:rPr>
          <w:rFonts w:cs="David" w:hint="cs"/>
          <w:rtl/>
        </w:rPr>
        <w:tab/>
        <w:t>מתי יהיה לזה פתרון?</w:t>
      </w:r>
    </w:p>
    <w:p w14:paraId="4D2B1F68"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A60C641" w14:textId="77777777" w:rsidR="00903341" w:rsidRDefault="00903341" w:rsidP="00903341">
      <w:pPr>
        <w:bidi/>
        <w:jc w:val="both"/>
        <w:rPr>
          <w:rFonts w:cs="David" w:hint="cs"/>
          <w:rtl/>
        </w:rPr>
      </w:pPr>
    </w:p>
    <w:p w14:paraId="3DA26D8D" w14:textId="77777777" w:rsidR="00903341" w:rsidRDefault="00903341" w:rsidP="00903341">
      <w:pPr>
        <w:bidi/>
        <w:jc w:val="both"/>
        <w:rPr>
          <w:rFonts w:cs="David" w:hint="cs"/>
          <w:rtl/>
        </w:rPr>
      </w:pPr>
      <w:r>
        <w:rPr>
          <w:rFonts w:cs="David" w:hint="cs"/>
          <w:rtl/>
        </w:rPr>
        <w:tab/>
        <w:t xml:space="preserve">אני אומר. </w:t>
      </w:r>
    </w:p>
    <w:p w14:paraId="1B518E12"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2C405D5" w14:textId="77777777" w:rsidR="00903341" w:rsidRDefault="00903341" w:rsidP="00903341">
      <w:pPr>
        <w:bidi/>
        <w:jc w:val="both"/>
        <w:rPr>
          <w:rFonts w:cs="David" w:hint="cs"/>
          <w:rtl/>
        </w:rPr>
      </w:pPr>
    </w:p>
    <w:p w14:paraId="5520862F" w14:textId="77777777" w:rsidR="00903341" w:rsidRDefault="00903341" w:rsidP="00903341">
      <w:pPr>
        <w:bidi/>
        <w:jc w:val="both"/>
        <w:rPr>
          <w:rFonts w:cs="David" w:hint="cs"/>
          <w:rtl/>
        </w:rPr>
      </w:pPr>
      <w:r>
        <w:rPr>
          <w:rFonts w:cs="David" w:hint="cs"/>
          <w:rtl/>
        </w:rPr>
        <w:tab/>
        <w:t xml:space="preserve">לא, אני שואל. מתי יכולים להודיע לחברי הכנסת </w:t>
      </w:r>
      <w:r>
        <w:rPr>
          <w:rFonts w:cs="David"/>
          <w:rtl/>
        </w:rPr>
        <w:t>–</w:t>
      </w:r>
      <w:r>
        <w:rPr>
          <w:rFonts w:cs="David" w:hint="cs"/>
          <w:rtl/>
        </w:rPr>
        <w:t xml:space="preserve"> החל מתאריך </w:t>
      </w:r>
      <w:r>
        <w:rPr>
          <w:rFonts w:cs="David" w:hint="cs"/>
        </w:rPr>
        <w:t>X</w:t>
      </w:r>
      <w:r>
        <w:rPr>
          <w:rFonts w:cs="David" w:hint="cs"/>
          <w:rtl/>
        </w:rPr>
        <w:t xml:space="preserve"> אפשר יהיה להתנהל ולעבוד בצורה </w:t>
      </w:r>
      <w:proofErr w:type="spellStart"/>
      <w:r>
        <w:rPr>
          <w:rFonts w:cs="David" w:hint="cs"/>
          <w:rtl/>
        </w:rPr>
        <w:t>נורמלית</w:t>
      </w:r>
      <w:proofErr w:type="spellEnd"/>
      <w:r>
        <w:rPr>
          <w:rFonts w:cs="David" w:hint="cs"/>
          <w:rtl/>
        </w:rPr>
        <w:t>?</w:t>
      </w:r>
    </w:p>
    <w:p w14:paraId="5BC88FB1"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83D523E" w14:textId="77777777" w:rsidR="00903341" w:rsidRDefault="00903341" w:rsidP="00903341">
      <w:pPr>
        <w:bidi/>
        <w:jc w:val="both"/>
        <w:rPr>
          <w:rFonts w:cs="David" w:hint="cs"/>
          <w:rtl/>
        </w:rPr>
      </w:pPr>
    </w:p>
    <w:p w14:paraId="2388DF4E" w14:textId="77777777" w:rsidR="00903341" w:rsidRDefault="00903341" w:rsidP="00903341">
      <w:pPr>
        <w:bidi/>
        <w:jc w:val="both"/>
        <w:rPr>
          <w:rFonts w:cs="David" w:hint="cs"/>
          <w:rtl/>
        </w:rPr>
      </w:pPr>
      <w:r>
        <w:rPr>
          <w:rFonts w:cs="David" w:hint="cs"/>
          <w:rtl/>
        </w:rPr>
        <w:tab/>
        <w:t xml:space="preserve">אני רוצה לקוות שלפני סוף החודש אנחנו בשינוי דרמטי. זה מה שהובטח לנו על-ידי </w:t>
      </w:r>
      <w:proofErr w:type="spellStart"/>
      <w:r>
        <w:rPr>
          <w:rFonts w:cs="David" w:hint="cs"/>
          <w:rtl/>
        </w:rPr>
        <w:t>הפרויקטורים</w:t>
      </w:r>
      <w:proofErr w:type="spellEnd"/>
      <w:r>
        <w:rPr>
          <w:rFonts w:cs="David" w:hint="cs"/>
          <w:rtl/>
        </w:rPr>
        <w:t xml:space="preserve"> של "תהילה". </w:t>
      </w:r>
    </w:p>
    <w:p w14:paraId="54EB7173"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76C38DE" w14:textId="77777777" w:rsidR="00903341" w:rsidRDefault="00903341" w:rsidP="00903341">
      <w:pPr>
        <w:bidi/>
        <w:jc w:val="both"/>
        <w:rPr>
          <w:rFonts w:cs="David" w:hint="cs"/>
          <w:rtl/>
        </w:rPr>
      </w:pPr>
    </w:p>
    <w:p w14:paraId="3DCE92A9" w14:textId="77777777" w:rsidR="00903341" w:rsidRDefault="00903341" w:rsidP="00903341">
      <w:pPr>
        <w:bidi/>
        <w:jc w:val="both"/>
        <w:rPr>
          <w:rFonts w:cs="David" w:hint="cs"/>
          <w:rtl/>
        </w:rPr>
      </w:pPr>
      <w:r>
        <w:rPr>
          <w:rFonts w:cs="David" w:hint="cs"/>
          <w:rtl/>
        </w:rPr>
        <w:tab/>
        <w:t>יופי. זאת בשורה חשובה.</w:t>
      </w:r>
    </w:p>
    <w:p w14:paraId="38DD3A75" w14:textId="77777777" w:rsidR="00903341" w:rsidRDefault="00903341" w:rsidP="00903341">
      <w:pPr>
        <w:bidi/>
        <w:jc w:val="both"/>
        <w:rPr>
          <w:rFonts w:cs="David" w:hint="cs"/>
          <w:rtl/>
        </w:rPr>
      </w:pPr>
    </w:p>
    <w:p w14:paraId="1A1864E9" w14:textId="77777777" w:rsidR="00903341" w:rsidRDefault="00903341" w:rsidP="00903341">
      <w:pPr>
        <w:bidi/>
        <w:jc w:val="both"/>
        <w:rPr>
          <w:rFonts w:cs="David" w:hint="cs"/>
          <w:u w:val="single"/>
          <w:rtl/>
        </w:rPr>
      </w:pPr>
      <w:r>
        <w:rPr>
          <w:rFonts w:cs="David" w:hint="cs"/>
          <w:u w:val="single"/>
          <w:rtl/>
        </w:rPr>
        <w:t>מנכ"ל הכנסת דן לנדאו:</w:t>
      </w:r>
    </w:p>
    <w:p w14:paraId="34E40048" w14:textId="77777777" w:rsidR="00903341" w:rsidRDefault="00903341" w:rsidP="00903341">
      <w:pPr>
        <w:bidi/>
        <w:jc w:val="both"/>
        <w:rPr>
          <w:rFonts w:cs="David" w:hint="cs"/>
          <w:u w:val="single"/>
          <w:rtl/>
        </w:rPr>
      </w:pPr>
    </w:p>
    <w:p w14:paraId="29EBA87E" w14:textId="77777777" w:rsidR="00903341" w:rsidRDefault="00903341" w:rsidP="00903341">
      <w:pPr>
        <w:bidi/>
        <w:jc w:val="both"/>
        <w:rPr>
          <w:rFonts w:cs="David" w:hint="cs"/>
          <w:rtl/>
        </w:rPr>
      </w:pPr>
      <w:r>
        <w:rPr>
          <w:rFonts w:cs="David" w:hint="cs"/>
          <w:rtl/>
        </w:rPr>
        <w:tab/>
        <w:t xml:space="preserve">אדרבה. אני מציע שתכנס את הוועדה ואני אחזור ואמסור דין וחשבון מפורט האם אנחנו הולכים על הפתרון שאני מציג ושככה הממשלה מציגה לנו, או שאנחנו נאלצים ללכת על פתרון אחר. </w:t>
      </w:r>
    </w:p>
    <w:p w14:paraId="50ABB78C" w14:textId="77777777" w:rsidR="00903341" w:rsidRDefault="00903341" w:rsidP="00903341">
      <w:pPr>
        <w:bidi/>
        <w:jc w:val="both"/>
        <w:rPr>
          <w:rFonts w:cs="David" w:hint="cs"/>
          <w:rtl/>
        </w:rPr>
      </w:pPr>
    </w:p>
    <w:p w14:paraId="66AD6487"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4F673C0" w14:textId="77777777" w:rsidR="00903341" w:rsidRDefault="00903341" w:rsidP="00903341">
      <w:pPr>
        <w:bidi/>
        <w:jc w:val="both"/>
        <w:rPr>
          <w:rFonts w:cs="David" w:hint="cs"/>
          <w:u w:val="single"/>
          <w:rtl/>
        </w:rPr>
      </w:pPr>
    </w:p>
    <w:p w14:paraId="1DC34506" w14:textId="77777777" w:rsidR="00903341" w:rsidRDefault="00903341" w:rsidP="00903341">
      <w:pPr>
        <w:bidi/>
        <w:jc w:val="both"/>
        <w:rPr>
          <w:rFonts w:cs="David" w:hint="cs"/>
          <w:rtl/>
        </w:rPr>
      </w:pPr>
      <w:r>
        <w:rPr>
          <w:rFonts w:cs="David" w:hint="cs"/>
          <w:rtl/>
        </w:rPr>
        <w:tab/>
        <w:t>והנושא הזה מתוקצב כאן?</w:t>
      </w:r>
    </w:p>
    <w:p w14:paraId="673BBA77"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96D456A" w14:textId="77777777" w:rsidR="00903341" w:rsidRDefault="00903341" w:rsidP="00903341">
      <w:pPr>
        <w:bidi/>
        <w:jc w:val="both"/>
        <w:rPr>
          <w:rFonts w:cs="David" w:hint="cs"/>
          <w:rtl/>
        </w:rPr>
      </w:pPr>
    </w:p>
    <w:p w14:paraId="700CD9B5" w14:textId="77777777" w:rsidR="00903341" w:rsidRDefault="00903341" w:rsidP="00903341">
      <w:pPr>
        <w:bidi/>
        <w:jc w:val="both"/>
        <w:rPr>
          <w:rFonts w:cs="David" w:hint="cs"/>
          <w:rtl/>
        </w:rPr>
      </w:pPr>
      <w:r>
        <w:rPr>
          <w:rFonts w:cs="David" w:hint="cs"/>
          <w:rtl/>
        </w:rPr>
        <w:tab/>
        <w:t xml:space="preserve">בוודאי. לא בפרק כוח-האדם כמובן. בפרק האינטרנט והמחשוב. </w:t>
      </w:r>
    </w:p>
    <w:p w14:paraId="3808EBAA" w14:textId="77777777" w:rsidR="00903341" w:rsidRDefault="00903341" w:rsidP="00903341">
      <w:pPr>
        <w:bidi/>
        <w:jc w:val="both"/>
        <w:rPr>
          <w:rFonts w:cs="David" w:hint="cs"/>
          <w:rtl/>
        </w:rPr>
      </w:pPr>
    </w:p>
    <w:p w14:paraId="4945BCC9"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6857AB" w14:textId="77777777" w:rsidR="00903341" w:rsidRDefault="00903341" w:rsidP="00903341">
      <w:pPr>
        <w:bidi/>
        <w:jc w:val="both"/>
        <w:rPr>
          <w:rFonts w:cs="David" w:hint="cs"/>
          <w:u w:val="single"/>
          <w:rtl/>
        </w:rPr>
      </w:pPr>
    </w:p>
    <w:p w14:paraId="24F7FD23" w14:textId="77777777" w:rsidR="00903341" w:rsidRDefault="00903341" w:rsidP="00903341">
      <w:pPr>
        <w:bidi/>
        <w:jc w:val="both"/>
        <w:rPr>
          <w:rFonts w:cs="David" w:hint="cs"/>
          <w:rtl/>
        </w:rPr>
      </w:pPr>
      <w:r>
        <w:rPr>
          <w:rFonts w:cs="David" w:hint="cs"/>
          <w:rtl/>
        </w:rPr>
        <w:tab/>
        <w:t xml:space="preserve">בפרק האינטרנט והמחשוב </w:t>
      </w:r>
      <w:r>
        <w:rPr>
          <w:rFonts w:cs="David"/>
          <w:rtl/>
        </w:rPr>
        <w:t>–</w:t>
      </w:r>
      <w:r>
        <w:rPr>
          <w:rFonts w:cs="David" w:hint="cs"/>
          <w:rtl/>
        </w:rPr>
        <w:t xml:space="preserve"> הנושא של המיליון שקלים שיש בהצטיידות אינטרנט או שזה עניין אחר לגמרי?</w:t>
      </w:r>
    </w:p>
    <w:p w14:paraId="58B6DC2A" w14:textId="77777777" w:rsidR="00903341" w:rsidRDefault="00903341" w:rsidP="00903341">
      <w:pPr>
        <w:bidi/>
        <w:jc w:val="both"/>
        <w:rPr>
          <w:rFonts w:cs="David" w:hint="cs"/>
          <w:rtl/>
        </w:rPr>
      </w:pPr>
    </w:p>
    <w:p w14:paraId="7A2916CA" w14:textId="77777777" w:rsidR="00903341" w:rsidRDefault="00903341" w:rsidP="00903341">
      <w:pPr>
        <w:bidi/>
        <w:jc w:val="both"/>
        <w:rPr>
          <w:rFonts w:cs="David" w:hint="cs"/>
          <w:u w:val="single"/>
          <w:rtl/>
        </w:rPr>
      </w:pPr>
      <w:r>
        <w:rPr>
          <w:rFonts w:cs="David" w:hint="cs"/>
          <w:u w:val="single"/>
          <w:rtl/>
        </w:rPr>
        <w:t>מנכ"ל הכנסת דן לנדאו:</w:t>
      </w:r>
    </w:p>
    <w:p w14:paraId="155C33EE" w14:textId="77777777" w:rsidR="00903341" w:rsidRDefault="00903341" w:rsidP="00903341">
      <w:pPr>
        <w:bidi/>
        <w:jc w:val="both"/>
        <w:rPr>
          <w:rFonts w:cs="David" w:hint="cs"/>
          <w:u w:val="single"/>
          <w:rtl/>
        </w:rPr>
      </w:pPr>
    </w:p>
    <w:p w14:paraId="0D40DE59" w14:textId="77777777" w:rsidR="00903341" w:rsidRDefault="00903341" w:rsidP="00903341">
      <w:pPr>
        <w:bidi/>
        <w:jc w:val="both"/>
        <w:rPr>
          <w:rFonts w:cs="David" w:hint="cs"/>
          <w:rtl/>
        </w:rPr>
      </w:pPr>
      <w:r>
        <w:rPr>
          <w:rFonts w:cs="David" w:hint="cs"/>
          <w:rtl/>
        </w:rPr>
        <w:tab/>
        <w:t xml:space="preserve">אני לא בטוח אם זה בסעיף של המיליון שקלים. זה בסעיפים הקיימים. </w:t>
      </w:r>
    </w:p>
    <w:p w14:paraId="0C9EA83E" w14:textId="77777777" w:rsidR="00903341" w:rsidRPr="00866536" w:rsidRDefault="00903341" w:rsidP="00903341">
      <w:pPr>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DA916EF" w14:textId="77777777" w:rsidR="00903341" w:rsidRDefault="00903341" w:rsidP="00903341">
      <w:pPr>
        <w:keepLines/>
        <w:bidi/>
        <w:jc w:val="both"/>
        <w:rPr>
          <w:rFonts w:cs="David" w:hint="cs"/>
          <w:rtl/>
        </w:rPr>
      </w:pPr>
    </w:p>
    <w:p w14:paraId="1AE1A272" w14:textId="77777777" w:rsidR="00903341" w:rsidRDefault="00903341" w:rsidP="00903341">
      <w:pPr>
        <w:keepLines/>
        <w:bidi/>
        <w:jc w:val="both"/>
        <w:rPr>
          <w:rFonts w:cs="David" w:hint="cs"/>
          <w:rtl/>
        </w:rPr>
      </w:pPr>
      <w:r>
        <w:rPr>
          <w:rFonts w:cs="David" w:hint="cs"/>
          <w:rtl/>
        </w:rPr>
        <w:tab/>
        <w:t>חבר הכנסת אפללו, יש גם פרויקט חשוב שמוביל המנכ"ל שנוגע לשדרוג ועדכון אתר האינטרנט, שגם הוא, יש לו ודאי ביטוי תקציבי משמעותי כאן, כדאי אולי ברשותך כמה מלים גם על זה.</w:t>
      </w:r>
    </w:p>
    <w:p w14:paraId="5D21BE2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289276C" w14:textId="77777777" w:rsidR="00903341" w:rsidRDefault="00903341" w:rsidP="00903341">
      <w:pPr>
        <w:bidi/>
        <w:jc w:val="both"/>
        <w:rPr>
          <w:rFonts w:cs="David" w:hint="cs"/>
          <w:rtl/>
        </w:rPr>
      </w:pPr>
    </w:p>
    <w:p w14:paraId="12BA5618" w14:textId="77777777" w:rsidR="00903341" w:rsidRDefault="00903341" w:rsidP="00903341">
      <w:pPr>
        <w:bidi/>
        <w:jc w:val="both"/>
        <w:rPr>
          <w:rFonts w:cs="David" w:hint="cs"/>
          <w:rtl/>
        </w:rPr>
      </w:pPr>
      <w:r>
        <w:rPr>
          <w:rFonts w:cs="David" w:hint="cs"/>
          <w:rtl/>
        </w:rPr>
        <w:tab/>
        <w:t xml:space="preserve">אנחנו נמצאים בפרויקט מאוד-מאוד גדול מבחינה קונספטואלית שעוסק באתר הכנסת בכלל, שעוסק בכל הדיאלוג הדיגיטלי שיש לכנסת </w:t>
      </w:r>
      <w:r>
        <w:rPr>
          <w:rFonts w:cs="David"/>
          <w:rtl/>
        </w:rPr>
        <w:t>–</w:t>
      </w:r>
      <w:r>
        <w:rPr>
          <w:rFonts w:cs="David" w:hint="cs"/>
          <w:rtl/>
        </w:rPr>
        <w:t xml:space="preserve"> כמו לכל שאר הממשלה </w:t>
      </w:r>
      <w:r>
        <w:rPr>
          <w:rFonts w:cs="David"/>
          <w:rtl/>
        </w:rPr>
        <w:t>–</w:t>
      </w:r>
      <w:r>
        <w:rPr>
          <w:rFonts w:cs="David" w:hint="cs"/>
          <w:rtl/>
        </w:rPr>
        <w:t xml:space="preserve"> עם הציבור. שימו לב, מינו בממשלה הזאת שר מיוחד שזה הפרויקט שלו והוא לוקח את הרעיונות שלו משאר העולם, ואנחנו במידה רבה </w:t>
      </w:r>
      <w:r>
        <w:rPr>
          <w:rFonts w:cs="David"/>
          <w:rtl/>
        </w:rPr>
        <w:t>–</w:t>
      </w:r>
      <w:r>
        <w:rPr>
          <w:rFonts w:cs="David" w:hint="cs"/>
          <w:rtl/>
        </w:rPr>
        <w:t xml:space="preserve"> ואני מאוד-מאוד גאה בזה </w:t>
      </w:r>
      <w:r>
        <w:rPr>
          <w:rFonts w:cs="David"/>
          <w:rtl/>
        </w:rPr>
        <w:t>–</w:t>
      </w:r>
      <w:r>
        <w:rPr>
          <w:rFonts w:cs="David" w:hint="cs"/>
          <w:rtl/>
        </w:rPr>
        <w:t xml:space="preserve"> אנחנו מתקדמים אפילו קצת יותר מבחינת ההתקדמות הקונספטואלית. </w:t>
      </w:r>
    </w:p>
    <w:p w14:paraId="118593F0" w14:textId="77777777" w:rsidR="00903341" w:rsidRDefault="00903341" w:rsidP="00903341">
      <w:pPr>
        <w:bidi/>
        <w:jc w:val="both"/>
        <w:rPr>
          <w:rFonts w:cs="David" w:hint="cs"/>
          <w:rtl/>
        </w:rPr>
      </w:pPr>
    </w:p>
    <w:p w14:paraId="4C892106" w14:textId="77777777" w:rsidR="00903341" w:rsidRDefault="00903341" w:rsidP="00903341">
      <w:pPr>
        <w:bidi/>
        <w:jc w:val="both"/>
        <w:rPr>
          <w:rFonts w:cs="David" w:hint="cs"/>
          <w:rtl/>
        </w:rPr>
      </w:pPr>
      <w:r>
        <w:rPr>
          <w:rFonts w:cs="David" w:hint="cs"/>
          <w:rtl/>
        </w:rPr>
        <w:tab/>
        <w:t xml:space="preserve">ישבנו עם פרלמנטים אחרים וישבנו עם מנהלי אתרים, מנהלי </w:t>
      </w:r>
      <w:r>
        <w:rPr>
          <w:rFonts w:cs="David" w:hint="cs"/>
        </w:rPr>
        <w:t>IT</w:t>
      </w:r>
      <w:r>
        <w:rPr>
          <w:rFonts w:cs="David" w:hint="cs"/>
          <w:rtl/>
        </w:rPr>
        <w:t xml:space="preserve"> בפרלמנטים אחרים, ואנחנו נמצאים במצב לא רע בכלל מבחינה קונספטואלית, אבל במצב רע מאוד מבחינה טכנולוגית. למה? האתר הנוכחי, שהוא מצוין כאתר ארכיוני </w:t>
      </w:r>
      <w:r>
        <w:rPr>
          <w:rFonts w:cs="David"/>
          <w:rtl/>
        </w:rPr>
        <w:t>–</w:t>
      </w:r>
      <w:r>
        <w:rPr>
          <w:rFonts w:cs="David" w:hint="cs"/>
          <w:rtl/>
        </w:rPr>
        <w:t xml:space="preserve"> אתה מחפש נאום בכנסת, אתה תחפש אותו באתר </w:t>
      </w:r>
      <w:r>
        <w:rPr>
          <w:rFonts w:cs="David"/>
          <w:rtl/>
        </w:rPr>
        <w:t>–</w:t>
      </w:r>
      <w:r>
        <w:rPr>
          <w:rFonts w:cs="David" w:hint="cs"/>
          <w:rtl/>
        </w:rPr>
        <w:t xml:space="preserve"> אבל הוא לא מצוין משום שהוא לא מסוגל מבחינת הטכנולוגיה שלו, הוא לא מצוין מבחינת היותו מעודכן מיום ליום בקצב שאנחנו כצרכני חדשות ואתם כיצרני חדשות מצפים שהוא יהיה מעודכן.</w:t>
      </w:r>
    </w:p>
    <w:p w14:paraId="43C4BDEB" w14:textId="77777777" w:rsidR="00903341" w:rsidRDefault="00903341" w:rsidP="00903341">
      <w:pPr>
        <w:bidi/>
        <w:jc w:val="both"/>
        <w:rPr>
          <w:rFonts w:cs="David" w:hint="cs"/>
          <w:rtl/>
        </w:rPr>
      </w:pPr>
    </w:p>
    <w:p w14:paraId="6DB6B8EF" w14:textId="77777777" w:rsidR="00903341" w:rsidRDefault="00903341" w:rsidP="00903341">
      <w:pPr>
        <w:bidi/>
        <w:jc w:val="both"/>
        <w:rPr>
          <w:rFonts w:cs="David" w:hint="cs"/>
          <w:rtl/>
        </w:rPr>
      </w:pPr>
      <w:r>
        <w:rPr>
          <w:rFonts w:cs="David" w:hint="cs"/>
          <w:rtl/>
        </w:rPr>
        <w:tab/>
        <w:t xml:space="preserve">לכן, ברור לנו כבר שאנחנו צריכים לשדרג כמה וכמה טכנולוגיות. אני מעדיף לא להיכנס לפירוט אלא אם כן אתם מעדיפים. בגדול, עם כל הדיבור הזה אנחנו מדברים על סדר גודל הערכה של כמיליון שקלים כדי לעשות את הפרויקט הזה שיהפוך את אתר הכנסת לאתר שהוא יהיה זמין </w:t>
      </w:r>
      <w:proofErr w:type="spellStart"/>
      <w:r>
        <w:rPr>
          <w:rFonts w:cs="David" w:hint="cs"/>
          <w:rtl/>
        </w:rPr>
        <w:t>באייפונים</w:t>
      </w:r>
      <w:proofErr w:type="spellEnd"/>
      <w:r>
        <w:rPr>
          <w:rFonts w:cs="David" w:hint="cs"/>
          <w:rtl/>
        </w:rPr>
        <w:t xml:space="preserve"> שלכם, שהוא יהיה זמין לציבור בצורה רצינית, שהוא ייתן לכם את הכלים לדבר עם הציבור. </w:t>
      </w:r>
    </w:p>
    <w:p w14:paraId="15E19D7E"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0B639736" w14:textId="77777777" w:rsidR="00903341" w:rsidRDefault="00903341" w:rsidP="00903341">
      <w:pPr>
        <w:bidi/>
        <w:jc w:val="both"/>
        <w:rPr>
          <w:rFonts w:cs="David" w:hint="cs"/>
          <w:u w:val="single"/>
          <w:rtl/>
        </w:rPr>
      </w:pPr>
    </w:p>
    <w:p w14:paraId="06AC9B15" w14:textId="77777777" w:rsidR="00903341" w:rsidRDefault="00903341" w:rsidP="00903341">
      <w:pPr>
        <w:bidi/>
        <w:jc w:val="both"/>
        <w:rPr>
          <w:rFonts w:cs="David" w:hint="cs"/>
          <w:rtl/>
        </w:rPr>
      </w:pPr>
      <w:r>
        <w:rPr>
          <w:rFonts w:cs="David" w:hint="cs"/>
          <w:rtl/>
        </w:rPr>
        <w:tab/>
        <w:t xml:space="preserve">נושא אחר שבו אני רוצה לשאול שאלה </w:t>
      </w:r>
      <w:r>
        <w:rPr>
          <w:rFonts w:cs="David"/>
          <w:rtl/>
        </w:rPr>
        <w:t>–</w:t>
      </w:r>
      <w:r>
        <w:rPr>
          <w:rFonts w:cs="David" w:hint="cs"/>
          <w:rtl/>
        </w:rPr>
        <w:t xml:space="preserve"> ערוץ 99, שהוא ערוץ כנסת. איך זה שאנחנו לא יכולים להיכנס לתוך האתר ולבדוק כל מה שקורה? למשל, אני רוצה לבדוק את הנאומים שהיו לי </w:t>
      </w:r>
      <w:r>
        <w:rPr>
          <w:rFonts w:cs="David"/>
          <w:rtl/>
        </w:rPr>
        <w:t>–</w:t>
      </w:r>
      <w:r>
        <w:rPr>
          <w:rFonts w:cs="David" w:hint="cs"/>
          <w:rtl/>
        </w:rPr>
        <w:t xml:space="preserve"> אני צריך לבקש. למה שלנו לא תהיה אפשרות, דרך ערוץ 99 </w:t>
      </w:r>
      <w:r>
        <w:rPr>
          <w:rFonts w:cs="David"/>
          <w:rtl/>
        </w:rPr>
        <w:t>–</w:t>
      </w:r>
      <w:r>
        <w:rPr>
          <w:rFonts w:cs="David" w:hint="cs"/>
          <w:rtl/>
        </w:rPr>
        <w:t xml:space="preserve"> שאני מאוד מעריך אותו, הוא עושה עבודה נהדרת, כאשר הוא השתפר באופן חשוב מאוד </w:t>
      </w:r>
      <w:r>
        <w:rPr>
          <w:rFonts w:cs="David"/>
          <w:rtl/>
        </w:rPr>
        <w:t>–</w:t>
      </w:r>
      <w:r>
        <w:rPr>
          <w:rFonts w:cs="David" w:hint="cs"/>
          <w:rtl/>
        </w:rPr>
        <w:t xml:space="preserve"> אני חושב שאנחנו כחברי כנסת יכולים להיכנס לאתר, אין שום סודות מדינה, שנוכל להיכנס ולראות באיזה נושאים. אני עכשיו מבקש לקבל איזשהו נאום. </w:t>
      </w:r>
    </w:p>
    <w:p w14:paraId="26C62B67"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B7BDFCB" w14:textId="77777777" w:rsidR="00903341" w:rsidRDefault="00903341" w:rsidP="00903341">
      <w:pPr>
        <w:bidi/>
        <w:jc w:val="both"/>
        <w:rPr>
          <w:rFonts w:cs="David" w:hint="cs"/>
          <w:rtl/>
        </w:rPr>
      </w:pPr>
    </w:p>
    <w:p w14:paraId="7A452C42" w14:textId="77777777" w:rsidR="00903341" w:rsidRDefault="00903341" w:rsidP="00903341">
      <w:pPr>
        <w:bidi/>
        <w:jc w:val="both"/>
        <w:rPr>
          <w:rFonts w:cs="David" w:hint="cs"/>
          <w:rtl/>
        </w:rPr>
      </w:pPr>
      <w:r>
        <w:rPr>
          <w:rFonts w:cs="David" w:hint="cs"/>
          <w:rtl/>
        </w:rPr>
        <w:tab/>
        <w:t xml:space="preserve">אני מאוד-מאוד שמח שאתה שואל את השאלה הזו כי כבר יש לזה תשובה. </w:t>
      </w:r>
    </w:p>
    <w:p w14:paraId="4ABFE50D" w14:textId="77777777" w:rsidR="00903341" w:rsidRDefault="00903341" w:rsidP="00903341">
      <w:pPr>
        <w:bidi/>
        <w:jc w:val="both"/>
        <w:rPr>
          <w:rFonts w:cs="David" w:hint="cs"/>
          <w:rtl/>
        </w:rPr>
      </w:pPr>
    </w:p>
    <w:p w14:paraId="3EC2EDFA"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573069E2" w14:textId="77777777" w:rsidR="00903341" w:rsidRDefault="00903341" w:rsidP="00903341">
      <w:pPr>
        <w:bidi/>
        <w:jc w:val="both"/>
        <w:rPr>
          <w:rFonts w:cs="David" w:hint="cs"/>
          <w:u w:val="single"/>
          <w:rtl/>
        </w:rPr>
      </w:pPr>
    </w:p>
    <w:p w14:paraId="775AE9AD" w14:textId="77777777" w:rsidR="00903341" w:rsidRDefault="00903341" w:rsidP="00903341">
      <w:pPr>
        <w:bidi/>
        <w:jc w:val="both"/>
        <w:rPr>
          <w:rFonts w:cs="David" w:hint="cs"/>
          <w:rtl/>
        </w:rPr>
      </w:pPr>
      <w:r>
        <w:rPr>
          <w:rFonts w:cs="David" w:hint="cs"/>
          <w:rtl/>
        </w:rPr>
        <w:tab/>
        <w:t xml:space="preserve">קלעתי לדעתם של גדולים. </w:t>
      </w:r>
    </w:p>
    <w:p w14:paraId="75C3853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8DB4482" w14:textId="77777777" w:rsidR="00903341" w:rsidRDefault="00903341" w:rsidP="00903341">
      <w:pPr>
        <w:bidi/>
        <w:jc w:val="both"/>
        <w:rPr>
          <w:rFonts w:cs="David" w:hint="cs"/>
          <w:rtl/>
        </w:rPr>
      </w:pPr>
    </w:p>
    <w:p w14:paraId="3EE016DA" w14:textId="77777777" w:rsidR="00903341" w:rsidRDefault="00903341" w:rsidP="00903341">
      <w:pPr>
        <w:bidi/>
        <w:jc w:val="both"/>
        <w:rPr>
          <w:rFonts w:cs="David" w:hint="cs"/>
          <w:rtl/>
        </w:rPr>
      </w:pPr>
      <w:r>
        <w:rPr>
          <w:rFonts w:cs="David" w:hint="cs"/>
          <w:rtl/>
        </w:rPr>
        <w:tab/>
        <w:t xml:space="preserve">להיפך, אנחנו כיוונו לדעתם של גדולים. מזה כשנה וחודשיים יש בתוך אתר הכנסת פרויקט שהוא מוביל בעולם ובאים ללמוד אותו מכל הפרלמנטים בעולם, קראנו לו אי-פרלמנט. כרגע זה לא "און-ליין", זה בסך הכול בתוך המצגת, אנחנו יכולים לעשות לך הדגמה "און-ליין" עם הנאומים של חבר הכנסת אלי אפללו </w:t>
      </w:r>
      <w:r>
        <w:rPr>
          <w:rFonts w:cs="David"/>
          <w:rtl/>
        </w:rPr>
        <w:t>–</w:t>
      </w:r>
      <w:r>
        <w:rPr>
          <w:rFonts w:cs="David" w:hint="cs"/>
          <w:rtl/>
        </w:rPr>
        <w:t xml:space="preserve"> שאתה מכיר אותו היטב </w:t>
      </w:r>
      <w:r>
        <w:rPr>
          <w:rFonts w:cs="David"/>
          <w:rtl/>
        </w:rPr>
        <w:t>–</w:t>
      </w:r>
      <w:r>
        <w:rPr>
          <w:rFonts w:cs="David" w:hint="cs"/>
          <w:rtl/>
        </w:rPr>
        <w:t xml:space="preserve"> אבל תסתכל על המסך. </w:t>
      </w:r>
    </w:p>
    <w:p w14:paraId="35D98B0D" w14:textId="77777777" w:rsidR="00903341" w:rsidRDefault="00903341" w:rsidP="00903341">
      <w:pPr>
        <w:bidi/>
        <w:jc w:val="both"/>
        <w:rPr>
          <w:rFonts w:cs="David" w:hint="cs"/>
          <w:rtl/>
        </w:rPr>
      </w:pPr>
    </w:p>
    <w:p w14:paraId="75B8541A" w14:textId="77777777" w:rsidR="00903341" w:rsidRDefault="00903341" w:rsidP="00903341">
      <w:pPr>
        <w:bidi/>
        <w:jc w:val="both"/>
        <w:rPr>
          <w:rFonts w:cs="David" w:hint="cs"/>
          <w:rtl/>
        </w:rPr>
      </w:pPr>
      <w:r>
        <w:rPr>
          <w:rFonts w:cs="David" w:hint="cs"/>
          <w:rtl/>
        </w:rPr>
        <w:tab/>
        <w:t xml:space="preserve">הטכנולוגיה הזו מאפשרת חיפוש בטקסטים של המליאה </w:t>
      </w:r>
      <w:r>
        <w:rPr>
          <w:rFonts w:cs="David"/>
          <w:rtl/>
        </w:rPr>
        <w:t>–</w:t>
      </w:r>
      <w:r>
        <w:rPr>
          <w:rFonts w:cs="David" w:hint="cs"/>
          <w:rtl/>
        </w:rPr>
        <w:t xml:space="preserve"> כרגע זה של המליאה </w:t>
      </w:r>
      <w:r>
        <w:rPr>
          <w:rFonts w:cs="David"/>
          <w:rtl/>
        </w:rPr>
        <w:t>–</w:t>
      </w:r>
      <w:r>
        <w:rPr>
          <w:rFonts w:cs="David" w:hint="cs"/>
          <w:rtl/>
        </w:rPr>
        <w:t xml:space="preserve"> ולהגיע </w:t>
      </w:r>
      <w:proofErr w:type="spellStart"/>
      <w:r>
        <w:rPr>
          <w:rFonts w:cs="David" w:hint="cs"/>
          <w:rtl/>
        </w:rPr>
        <w:t>לווידאו</w:t>
      </w:r>
      <w:proofErr w:type="spellEnd"/>
      <w:r>
        <w:rPr>
          <w:rFonts w:cs="David" w:hint="cs"/>
          <w:rtl/>
        </w:rPr>
        <w:t xml:space="preserve"> של הנאום. אני יכול לחפש חבר הכנסת אלי אפללו, תהליך השלום, ואני אגיע לכל הנאומים שלך, לנקודה המדויקת שבה אתה מדבר. אתה רואה את הסימון בירוק על הטקסט </w:t>
      </w:r>
      <w:r>
        <w:rPr>
          <w:rFonts w:cs="David"/>
          <w:rtl/>
        </w:rPr>
        <w:t>–</w:t>
      </w:r>
      <w:r>
        <w:rPr>
          <w:rFonts w:cs="David" w:hint="cs"/>
          <w:rtl/>
        </w:rPr>
        <w:t xml:space="preserve"> כמו בערוץ קריוקי </w:t>
      </w:r>
      <w:r>
        <w:rPr>
          <w:rFonts w:cs="David"/>
          <w:rtl/>
        </w:rPr>
        <w:t>–</w:t>
      </w:r>
      <w:r>
        <w:rPr>
          <w:rFonts w:cs="David" w:hint="cs"/>
          <w:rtl/>
        </w:rPr>
        <w:t xml:space="preserve"> מה שהדבר הזה יודע לעשות והוא כבר בחוץ והציבור כבר נהנה ממנו, בעולם כבר מתחברים לזה, אתה מדבר והסימון הירוק הזה מתקדם עם הדברים שלך. </w:t>
      </w:r>
    </w:p>
    <w:p w14:paraId="3B7F563E" w14:textId="77777777" w:rsidR="00903341" w:rsidRDefault="00903341" w:rsidP="00903341">
      <w:pPr>
        <w:bidi/>
        <w:jc w:val="both"/>
        <w:rPr>
          <w:rFonts w:cs="David" w:hint="cs"/>
          <w:rtl/>
        </w:rPr>
      </w:pPr>
    </w:p>
    <w:p w14:paraId="1F1C5879" w14:textId="77777777" w:rsidR="00903341" w:rsidRDefault="00903341" w:rsidP="00903341">
      <w:pPr>
        <w:bidi/>
        <w:jc w:val="both"/>
        <w:rPr>
          <w:rFonts w:cs="David" w:hint="cs"/>
          <w:rtl/>
        </w:rPr>
      </w:pPr>
      <w:r>
        <w:rPr>
          <w:rFonts w:cs="David" w:hint="cs"/>
          <w:rtl/>
        </w:rPr>
        <w:tab/>
        <w:t>לצורך העניין, אנחנו הולכים למצב שבו כתב "</w:t>
      </w:r>
      <w:proofErr w:type="spellStart"/>
      <w:r>
        <w:rPr>
          <w:rFonts w:cs="David" w:hint="cs"/>
          <w:rtl/>
        </w:rPr>
        <w:t>כלכליסט</w:t>
      </w:r>
      <w:proofErr w:type="spellEnd"/>
      <w:r>
        <w:rPr>
          <w:rFonts w:cs="David" w:hint="cs"/>
          <w:rtl/>
        </w:rPr>
        <w:t xml:space="preserve">" שיושב פה או כתב </w:t>
      </w:r>
      <w:r>
        <w:rPr>
          <w:rFonts w:cs="David"/>
        </w:rPr>
        <w:t>Y-net</w:t>
      </w:r>
      <w:r>
        <w:rPr>
          <w:rFonts w:cs="David" w:hint="cs"/>
          <w:rtl/>
        </w:rPr>
        <w:t xml:space="preserve"> מכין כתבה על דיון במליאה, ובקרוב זה גם יהיה לגבי הוועדות, הוא יכול להיכנס לפרוטוקול, בדיוק כפי שאתה אמרת, לעשות "גזור" של הטקסט ו"הדבק" באתר "</w:t>
      </w:r>
      <w:proofErr w:type="spellStart"/>
      <w:r>
        <w:rPr>
          <w:rFonts w:cs="David" w:hint="cs"/>
          <w:rtl/>
        </w:rPr>
        <w:t>כלכליסט</w:t>
      </w:r>
      <w:proofErr w:type="spellEnd"/>
      <w:r>
        <w:rPr>
          <w:rFonts w:cs="David" w:hint="cs"/>
          <w:rtl/>
        </w:rPr>
        <w:t xml:space="preserve">" והוא ידביק גם את </w:t>
      </w:r>
      <w:proofErr w:type="spellStart"/>
      <w:r>
        <w:rPr>
          <w:rFonts w:cs="David" w:hint="cs"/>
          <w:rtl/>
        </w:rPr>
        <w:t>הווידאו</w:t>
      </w:r>
      <w:proofErr w:type="spellEnd"/>
      <w:r>
        <w:rPr>
          <w:rFonts w:cs="David" w:hint="cs"/>
          <w:rtl/>
        </w:rPr>
        <w:t xml:space="preserve"> של מה שאמרת. </w:t>
      </w:r>
    </w:p>
    <w:p w14:paraId="1D7AEC88" w14:textId="77777777" w:rsidR="00903341" w:rsidRDefault="00903341" w:rsidP="00903341">
      <w:pPr>
        <w:bidi/>
        <w:jc w:val="both"/>
        <w:rPr>
          <w:rFonts w:cs="David" w:hint="cs"/>
          <w:rtl/>
        </w:rPr>
      </w:pPr>
    </w:p>
    <w:p w14:paraId="0FD0D754" w14:textId="77777777" w:rsidR="00903341" w:rsidRDefault="00903341" w:rsidP="00903341">
      <w:pPr>
        <w:bidi/>
        <w:jc w:val="both"/>
        <w:rPr>
          <w:rFonts w:cs="David" w:hint="cs"/>
          <w:rtl/>
        </w:rPr>
      </w:pPr>
      <w:r>
        <w:rPr>
          <w:rFonts w:cs="David" w:hint="cs"/>
          <w:rtl/>
        </w:rPr>
        <w:tab/>
        <w:t xml:space="preserve">כלומר, אנחנו פה נותנים כלי גם לך כחבר כנסת, גם לציבור, גם למי שעוקב אחריך באופן אישי כי הוא הצביע עבורך באופן אישי, אבל גם לציבור הרחב </w:t>
      </w:r>
      <w:r>
        <w:rPr>
          <w:rFonts w:cs="David"/>
          <w:rtl/>
        </w:rPr>
        <w:t>–</w:t>
      </w:r>
      <w:r>
        <w:rPr>
          <w:rFonts w:cs="David" w:hint="cs"/>
          <w:rtl/>
        </w:rPr>
        <w:t xml:space="preserve"> הכלי האולטימטיבי לעקוב אחר תכל'ס מה אמרת ובאיזו מוזיקה אמרת את זה. </w:t>
      </w:r>
    </w:p>
    <w:p w14:paraId="59E174A6"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944FAEB" w14:textId="77777777" w:rsidR="00903341" w:rsidRDefault="00903341" w:rsidP="00903341">
      <w:pPr>
        <w:bidi/>
        <w:jc w:val="both"/>
        <w:rPr>
          <w:rFonts w:cs="David" w:hint="cs"/>
          <w:u w:val="single"/>
          <w:rtl/>
        </w:rPr>
      </w:pPr>
    </w:p>
    <w:p w14:paraId="265AD174" w14:textId="77777777" w:rsidR="00903341" w:rsidRDefault="00903341" w:rsidP="00903341">
      <w:pPr>
        <w:bidi/>
        <w:jc w:val="both"/>
        <w:rPr>
          <w:rFonts w:cs="David" w:hint="cs"/>
          <w:rtl/>
        </w:rPr>
      </w:pPr>
      <w:r>
        <w:rPr>
          <w:rFonts w:cs="David" w:hint="cs"/>
          <w:rtl/>
        </w:rPr>
        <w:tab/>
        <w:t>השאלה היא אם אתם עושים את זה לגבי העתיד או גם לגבי העבר.</w:t>
      </w:r>
    </w:p>
    <w:p w14:paraId="05221EF1"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909C830" w14:textId="77777777" w:rsidR="00903341" w:rsidRDefault="00903341" w:rsidP="00903341">
      <w:pPr>
        <w:bidi/>
        <w:jc w:val="both"/>
        <w:rPr>
          <w:rFonts w:cs="David" w:hint="cs"/>
          <w:rtl/>
        </w:rPr>
      </w:pPr>
    </w:p>
    <w:p w14:paraId="57519B99" w14:textId="77777777" w:rsidR="00903341" w:rsidRDefault="00903341" w:rsidP="00903341">
      <w:pPr>
        <w:bidi/>
        <w:jc w:val="both"/>
        <w:rPr>
          <w:rFonts w:cs="David" w:hint="cs"/>
          <w:rtl/>
        </w:rPr>
      </w:pPr>
      <w:r>
        <w:rPr>
          <w:rFonts w:cs="David" w:hint="cs"/>
          <w:rtl/>
        </w:rPr>
        <w:tab/>
        <w:t>התחלנו מתחילת הכנסת השמונה-עשרה, אנחנו לא הולכים אחורה.</w:t>
      </w:r>
    </w:p>
    <w:p w14:paraId="70CB2554"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C64052C" w14:textId="77777777" w:rsidR="00903341" w:rsidRDefault="00903341" w:rsidP="00903341">
      <w:pPr>
        <w:bidi/>
        <w:jc w:val="both"/>
        <w:rPr>
          <w:rFonts w:cs="David" w:hint="cs"/>
          <w:u w:val="single"/>
          <w:rtl/>
        </w:rPr>
      </w:pPr>
    </w:p>
    <w:p w14:paraId="642733FC" w14:textId="77777777" w:rsidR="00903341" w:rsidRDefault="00903341" w:rsidP="00903341">
      <w:pPr>
        <w:bidi/>
        <w:jc w:val="both"/>
        <w:rPr>
          <w:rFonts w:cs="David" w:hint="cs"/>
          <w:rtl/>
        </w:rPr>
      </w:pPr>
      <w:r>
        <w:rPr>
          <w:rFonts w:cs="David" w:hint="cs"/>
          <w:rtl/>
        </w:rPr>
        <w:tab/>
        <w:t xml:space="preserve">למה לא? אני חושב שאפשר לעשות את זה כי אם יש את זה בערוץ 99 </w:t>
      </w:r>
      <w:r>
        <w:rPr>
          <w:rFonts w:cs="David"/>
          <w:rtl/>
        </w:rPr>
        <w:t>–</w:t>
      </w:r>
      <w:r>
        <w:rPr>
          <w:rFonts w:cs="David" w:hint="cs"/>
          <w:rtl/>
        </w:rPr>
        <w:t xml:space="preserve"> הכול ממוחשב, יש להם את זה בארכיון </w:t>
      </w:r>
      <w:r>
        <w:rPr>
          <w:rFonts w:cs="David"/>
          <w:rtl/>
        </w:rPr>
        <w:t>–</w:t>
      </w:r>
      <w:r>
        <w:rPr>
          <w:rFonts w:cs="David" w:hint="cs"/>
          <w:rtl/>
        </w:rPr>
        <w:t xml:space="preserve"> אני חושב שזה מאוד חשוב שאנחנו נוכל לראות את הדברים שאנחנו אמרנו. </w:t>
      </w:r>
    </w:p>
    <w:p w14:paraId="4F0243EE" w14:textId="77777777" w:rsidR="00903341" w:rsidRDefault="00903341" w:rsidP="00903341">
      <w:pPr>
        <w:bidi/>
        <w:jc w:val="both"/>
        <w:rPr>
          <w:rFonts w:cs="David" w:hint="cs"/>
          <w:rtl/>
        </w:rPr>
      </w:pPr>
    </w:p>
    <w:p w14:paraId="24F4E531" w14:textId="77777777" w:rsidR="00903341" w:rsidRDefault="00903341" w:rsidP="00903341">
      <w:pPr>
        <w:bidi/>
        <w:jc w:val="both"/>
        <w:rPr>
          <w:rFonts w:cs="David" w:hint="cs"/>
          <w:rtl/>
        </w:rPr>
      </w:pPr>
      <w:r>
        <w:rPr>
          <w:rFonts w:cs="David" w:hint="cs"/>
          <w:rtl/>
        </w:rPr>
        <w:tab/>
        <w:t xml:space="preserve">אתן דוגמה לגבי האסון שקרה לנו. עליתי לדוכן, אמרתי מה שאני רוצה להגיד מעל דוכן הכנסת והכול מתויק </w:t>
      </w:r>
      <w:r>
        <w:rPr>
          <w:rFonts w:cs="David"/>
          <w:rtl/>
        </w:rPr>
        <w:t>–</w:t>
      </w:r>
      <w:r>
        <w:rPr>
          <w:rFonts w:cs="David" w:hint="cs"/>
          <w:rtl/>
        </w:rPr>
        <w:t xml:space="preserve"> אני צריך ללכת לבקש את זה מערוץ 99, במקום שיהיה לנו את זה כאן נגיש. ואין בעיה, יש להם את זה, זה רק עניין של חיבור. מה שאתה עושה זה דבר מבורך ואני באמת אומר שעשיתם דבר שאני מברך עליו. אני מבקש </w:t>
      </w:r>
      <w:r>
        <w:rPr>
          <w:rFonts w:cs="David"/>
          <w:rtl/>
        </w:rPr>
        <w:t>–</w:t>
      </w:r>
      <w:r>
        <w:rPr>
          <w:rFonts w:cs="David" w:hint="cs"/>
          <w:rtl/>
        </w:rPr>
        <w:t xml:space="preserve"> אני חושב שבארכיון שלהם יש שנתיים, הוא לא כולל  יותר. </w:t>
      </w:r>
    </w:p>
    <w:p w14:paraId="62095992"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1BBE2EE7" w14:textId="77777777" w:rsidR="00903341" w:rsidRDefault="00903341" w:rsidP="00903341">
      <w:pPr>
        <w:bidi/>
        <w:jc w:val="both"/>
        <w:rPr>
          <w:rFonts w:cs="David" w:hint="cs"/>
          <w:rtl/>
        </w:rPr>
      </w:pPr>
    </w:p>
    <w:p w14:paraId="6A1A06DE" w14:textId="77777777" w:rsidR="00903341" w:rsidRDefault="00903341" w:rsidP="00903341">
      <w:pPr>
        <w:bidi/>
        <w:jc w:val="both"/>
        <w:rPr>
          <w:rFonts w:cs="David" w:hint="cs"/>
          <w:rtl/>
        </w:rPr>
      </w:pPr>
      <w:r>
        <w:rPr>
          <w:rFonts w:cs="David" w:hint="cs"/>
          <w:rtl/>
        </w:rPr>
        <w:tab/>
        <w:t xml:space="preserve">הארכיון שלהם הוא מתחילת השידורים, הוא מיוני 2004. </w:t>
      </w:r>
    </w:p>
    <w:p w14:paraId="03866046" w14:textId="77777777" w:rsidR="00903341" w:rsidRDefault="00903341" w:rsidP="00903341">
      <w:pPr>
        <w:bidi/>
        <w:jc w:val="both"/>
        <w:rPr>
          <w:rFonts w:cs="David" w:hint="cs"/>
          <w:rtl/>
        </w:rPr>
      </w:pPr>
    </w:p>
    <w:p w14:paraId="552806F0"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7B9F1726" w14:textId="77777777" w:rsidR="00903341" w:rsidRDefault="00903341" w:rsidP="00903341">
      <w:pPr>
        <w:bidi/>
        <w:jc w:val="both"/>
        <w:rPr>
          <w:rFonts w:cs="David" w:hint="cs"/>
          <w:u w:val="single"/>
          <w:rtl/>
        </w:rPr>
      </w:pPr>
    </w:p>
    <w:p w14:paraId="21481793" w14:textId="77777777" w:rsidR="00903341" w:rsidRDefault="00903341" w:rsidP="00903341">
      <w:pPr>
        <w:bidi/>
        <w:jc w:val="both"/>
        <w:rPr>
          <w:rFonts w:cs="David" w:hint="cs"/>
          <w:rtl/>
        </w:rPr>
      </w:pPr>
      <w:r>
        <w:rPr>
          <w:rFonts w:cs="David" w:hint="cs"/>
          <w:rtl/>
        </w:rPr>
        <w:tab/>
        <w:t xml:space="preserve">אני מבקש מהם חומר, הם אומרים שיש להם ארכיון רק שנתיים לאחור. </w:t>
      </w:r>
    </w:p>
    <w:p w14:paraId="65BD2529"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4479008" w14:textId="77777777" w:rsidR="00903341" w:rsidRDefault="00903341" w:rsidP="00903341">
      <w:pPr>
        <w:bidi/>
        <w:jc w:val="both"/>
        <w:rPr>
          <w:rFonts w:cs="David" w:hint="cs"/>
          <w:rtl/>
        </w:rPr>
      </w:pPr>
    </w:p>
    <w:p w14:paraId="686D393A" w14:textId="77777777" w:rsidR="00903341" w:rsidRDefault="00903341" w:rsidP="00903341">
      <w:pPr>
        <w:bidi/>
        <w:jc w:val="both"/>
        <w:rPr>
          <w:rFonts w:cs="David" w:hint="cs"/>
          <w:rtl/>
        </w:rPr>
      </w:pPr>
      <w:r>
        <w:rPr>
          <w:rFonts w:cs="David" w:hint="cs"/>
          <w:rtl/>
        </w:rPr>
        <w:tab/>
        <w:t xml:space="preserve">שנתיים לאחור, לא מרשים לך יותר מזה? אנחנו צריכים לבדוק. </w:t>
      </w:r>
    </w:p>
    <w:p w14:paraId="41395A5C" w14:textId="77777777" w:rsidR="00903341" w:rsidRDefault="00903341" w:rsidP="00903341">
      <w:pPr>
        <w:bidi/>
        <w:jc w:val="both"/>
        <w:rPr>
          <w:rFonts w:cs="David" w:hint="cs"/>
          <w:rtl/>
        </w:rPr>
      </w:pPr>
    </w:p>
    <w:p w14:paraId="504C51AA"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1AE5C339" w14:textId="77777777" w:rsidR="00903341" w:rsidRDefault="00903341" w:rsidP="00903341">
      <w:pPr>
        <w:bidi/>
        <w:jc w:val="both"/>
        <w:rPr>
          <w:rFonts w:cs="David" w:hint="cs"/>
          <w:u w:val="single"/>
          <w:rtl/>
        </w:rPr>
      </w:pPr>
    </w:p>
    <w:p w14:paraId="7B7F1AB9" w14:textId="77777777" w:rsidR="00903341" w:rsidRDefault="00903341" w:rsidP="00903341">
      <w:pPr>
        <w:bidi/>
        <w:jc w:val="both"/>
        <w:rPr>
          <w:rFonts w:cs="David" w:hint="cs"/>
          <w:rtl/>
        </w:rPr>
      </w:pPr>
      <w:r>
        <w:rPr>
          <w:rFonts w:cs="David" w:hint="cs"/>
          <w:rtl/>
        </w:rPr>
        <w:tab/>
        <w:t xml:space="preserve">אני מבקש שתבדוק. </w:t>
      </w:r>
    </w:p>
    <w:p w14:paraId="5631342D" w14:textId="77777777" w:rsidR="00903341" w:rsidRDefault="00903341" w:rsidP="00903341">
      <w:pPr>
        <w:bidi/>
        <w:jc w:val="both"/>
        <w:rPr>
          <w:rFonts w:cs="David" w:hint="cs"/>
          <w:rtl/>
        </w:rPr>
      </w:pPr>
    </w:p>
    <w:p w14:paraId="38AB7DB0" w14:textId="77777777" w:rsidR="00903341" w:rsidRDefault="00903341" w:rsidP="00903341">
      <w:pPr>
        <w:bidi/>
        <w:jc w:val="both"/>
        <w:rPr>
          <w:rFonts w:cs="David" w:hint="cs"/>
          <w:u w:val="single"/>
          <w:rtl/>
        </w:rPr>
      </w:pPr>
      <w:r>
        <w:rPr>
          <w:rFonts w:cs="David" w:hint="cs"/>
          <w:u w:val="single"/>
          <w:rtl/>
        </w:rPr>
        <w:t>מנכ"ל הכנסת דן לנדאו:</w:t>
      </w:r>
    </w:p>
    <w:p w14:paraId="26018C86" w14:textId="77777777" w:rsidR="00903341" w:rsidRDefault="00903341" w:rsidP="00903341">
      <w:pPr>
        <w:bidi/>
        <w:jc w:val="both"/>
        <w:rPr>
          <w:rFonts w:cs="David" w:hint="cs"/>
          <w:u w:val="single"/>
          <w:rtl/>
        </w:rPr>
      </w:pPr>
    </w:p>
    <w:p w14:paraId="2478C460" w14:textId="77777777" w:rsidR="00903341" w:rsidRDefault="00903341" w:rsidP="00903341">
      <w:pPr>
        <w:bidi/>
        <w:jc w:val="both"/>
        <w:rPr>
          <w:rFonts w:cs="David" w:hint="cs"/>
          <w:rtl/>
        </w:rPr>
      </w:pPr>
      <w:r>
        <w:rPr>
          <w:rFonts w:cs="David" w:hint="cs"/>
          <w:rtl/>
        </w:rPr>
        <w:tab/>
        <w:t xml:space="preserve">בסדר גמור. אולי זה זמין מיידית וזה לוקח יותר זמן, זה  יכול להיות. </w:t>
      </w:r>
    </w:p>
    <w:p w14:paraId="48126C98"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5DCD545" w14:textId="77777777" w:rsidR="00903341" w:rsidRDefault="00903341" w:rsidP="00903341">
      <w:pPr>
        <w:bidi/>
        <w:jc w:val="both"/>
        <w:rPr>
          <w:rFonts w:cs="David" w:hint="cs"/>
          <w:u w:val="single"/>
          <w:rtl/>
        </w:rPr>
      </w:pPr>
    </w:p>
    <w:p w14:paraId="03EE6793" w14:textId="77777777" w:rsidR="00903341" w:rsidRDefault="00903341" w:rsidP="00903341">
      <w:pPr>
        <w:bidi/>
        <w:jc w:val="both"/>
        <w:rPr>
          <w:rFonts w:cs="David" w:hint="cs"/>
          <w:rtl/>
        </w:rPr>
      </w:pPr>
      <w:r>
        <w:rPr>
          <w:rFonts w:cs="David" w:hint="cs"/>
          <w:rtl/>
        </w:rPr>
        <w:tab/>
        <w:t xml:space="preserve">מה זה משנה. אם אני רוצה חומר הם אומרים לי </w:t>
      </w:r>
      <w:r>
        <w:rPr>
          <w:rFonts w:cs="David"/>
          <w:rtl/>
        </w:rPr>
        <w:t>–</w:t>
      </w:r>
      <w:r>
        <w:rPr>
          <w:rFonts w:cs="David" w:hint="cs"/>
          <w:rtl/>
        </w:rPr>
        <w:t xml:space="preserve"> רק שנתיים. </w:t>
      </w:r>
    </w:p>
    <w:p w14:paraId="6C082C05" w14:textId="77777777" w:rsidR="00903341" w:rsidRDefault="00903341" w:rsidP="00903341">
      <w:pPr>
        <w:bidi/>
        <w:ind w:firstLine="720"/>
        <w:jc w:val="both"/>
        <w:rPr>
          <w:rFonts w:cs="David" w:hint="cs"/>
          <w:rtl/>
        </w:rPr>
      </w:pPr>
    </w:p>
    <w:p w14:paraId="108DAFC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69E5292" w14:textId="77777777" w:rsidR="00903341" w:rsidRDefault="00903341" w:rsidP="00903341">
      <w:pPr>
        <w:bidi/>
        <w:jc w:val="both"/>
        <w:rPr>
          <w:rFonts w:cs="David" w:hint="cs"/>
          <w:rtl/>
        </w:rPr>
      </w:pPr>
    </w:p>
    <w:p w14:paraId="22D271A0" w14:textId="77777777" w:rsidR="00903341" w:rsidRDefault="00903341" w:rsidP="00903341">
      <w:pPr>
        <w:bidi/>
        <w:jc w:val="both"/>
        <w:rPr>
          <w:rFonts w:cs="David" w:hint="cs"/>
          <w:rtl/>
        </w:rPr>
      </w:pPr>
      <w:r>
        <w:rPr>
          <w:rFonts w:cs="David" w:hint="cs"/>
          <w:rtl/>
        </w:rPr>
        <w:tab/>
        <w:t xml:space="preserve">אנחנו מחזיקים ארכיון דיגיטלי מתחילת השידורים שלהם אבל אני בהחלט אבדוק את התלונה הזאת. </w:t>
      </w:r>
    </w:p>
    <w:p w14:paraId="7E5DBEA5"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6D67B0A2" w14:textId="77777777" w:rsidR="00903341" w:rsidRDefault="00903341" w:rsidP="00903341">
      <w:pPr>
        <w:bidi/>
        <w:jc w:val="both"/>
        <w:rPr>
          <w:rFonts w:cs="David" w:hint="cs"/>
          <w:u w:val="single"/>
          <w:rtl/>
        </w:rPr>
      </w:pPr>
    </w:p>
    <w:p w14:paraId="3DF017E2" w14:textId="77777777" w:rsidR="00903341" w:rsidRDefault="00903341" w:rsidP="00903341">
      <w:pPr>
        <w:bidi/>
        <w:jc w:val="both"/>
        <w:rPr>
          <w:rFonts w:cs="David" w:hint="cs"/>
          <w:rtl/>
        </w:rPr>
      </w:pPr>
      <w:r>
        <w:rPr>
          <w:rFonts w:cs="David" w:hint="cs"/>
          <w:rtl/>
        </w:rPr>
        <w:tab/>
        <w:t xml:space="preserve">אני מבקש לבדוק את זה ואני מציע ומבקש </w:t>
      </w:r>
      <w:r>
        <w:rPr>
          <w:rFonts w:cs="David"/>
          <w:rtl/>
        </w:rPr>
        <w:t>–</w:t>
      </w:r>
      <w:r>
        <w:rPr>
          <w:rFonts w:cs="David" w:hint="cs"/>
          <w:rtl/>
        </w:rPr>
        <w:t xml:space="preserve"> אם כבר אתם עושים את זה, זו רק הוספת טכנולוגיה, זה לא בעיה. </w:t>
      </w:r>
    </w:p>
    <w:p w14:paraId="3ED11BA2" w14:textId="77777777" w:rsidR="00903341" w:rsidRDefault="00903341" w:rsidP="00903341">
      <w:pPr>
        <w:bidi/>
        <w:jc w:val="both"/>
        <w:rPr>
          <w:rFonts w:cs="David" w:hint="cs"/>
          <w:rtl/>
        </w:rPr>
      </w:pPr>
    </w:p>
    <w:p w14:paraId="771DEA38" w14:textId="77777777" w:rsidR="00903341" w:rsidRDefault="00903341" w:rsidP="00903341">
      <w:pPr>
        <w:bidi/>
        <w:jc w:val="both"/>
        <w:rPr>
          <w:rFonts w:cs="David" w:hint="cs"/>
          <w:u w:val="single"/>
          <w:rtl/>
        </w:rPr>
      </w:pPr>
      <w:r>
        <w:rPr>
          <w:rFonts w:cs="David" w:hint="cs"/>
          <w:u w:val="single"/>
          <w:rtl/>
        </w:rPr>
        <w:t>מנכ"ל הכנסת דן לנדאו:</w:t>
      </w:r>
    </w:p>
    <w:p w14:paraId="51AF546A" w14:textId="77777777" w:rsidR="00903341" w:rsidRDefault="00903341" w:rsidP="00903341">
      <w:pPr>
        <w:bidi/>
        <w:jc w:val="both"/>
        <w:rPr>
          <w:rFonts w:cs="David" w:hint="cs"/>
          <w:u w:val="single"/>
          <w:rtl/>
        </w:rPr>
      </w:pPr>
    </w:p>
    <w:p w14:paraId="4E4639E7" w14:textId="77777777" w:rsidR="00903341" w:rsidRDefault="00903341" w:rsidP="00903341">
      <w:pPr>
        <w:bidi/>
        <w:jc w:val="both"/>
        <w:rPr>
          <w:rFonts w:cs="David" w:hint="cs"/>
          <w:rtl/>
        </w:rPr>
      </w:pPr>
      <w:r>
        <w:rPr>
          <w:rFonts w:cs="David" w:hint="cs"/>
          <w:rtl/>
        </w:rPr>
        <w:tab/>
        <w:t xml:space="preserve">דווקא בעניין הזה, זה סיפור מאוד-מאוד יקר לעשות את זה רטרואקטיבית. למה? כל הפטנט </w:t>
      </w:r>
      <w:r>
        <w:rPr>
          <w:rFonts w:cs="David"/>
          <w:rtl/>
        </w:rPr>
        <w:t>–</w:t>
      </w:r>
      <w:r>
        <w:rPr>
          <w:rFonts w:cs="David" w:hint="cs"/>
          <w:rtl/>
        </w:rPr>
        <w:t xml:space="preserve"> שאני לא מבין אותו כי אני לא איש טכנולוגיה וזה גם פטנט רשום כך שבוודאי אני לא אמור להבין אותו </w:t>
      </w:r>
      <w:r>
        <w:rPr>
          <w:rFonts w:cs="David"/>
          <w:rtl/>
        </w:rPr>
        <w:t>–</w:t>
      </w:r>
      <w:r>
        <w:rPr>
          <w:rFonts w:cs="David" w:hint="cs"/>
          <w:rtl/>
        </w:rPr>
        <w:t xml:space="preserve"> הרעיון הוא שיושבות </w:t>
      </w:r>
      <w:proofErr w:type="spellStart"/>
      <w:r>
        <w:rPr>
          <w:rFonts w:cs="David" w:hint="cs"/>
          <w:rtl/>
        </w:rPr>
        <w:t>הפרוטוקוליסטיות</w:t>
      </w:r>
      <w:proofErr w:type="spellEnd"/>
      <w:r>
        <w:rPr>
          <w:rFonts w:cs="David" w:hint="cs"/>
          <w:rtl/>
        </w:rPr>
        <w:t xml:space="preserve">, המערכת בעצם הומצאה כדי לשדרג את העבודה של </w:t>
      </w:r>
      <w:proofErr w:type="spellStart"/>
      <w:r>
        <w:rPr>
          <w:rFonts w:cs="David" w:hint="cs"/>
          <w:rtl/>
        </w:rPr>
        <w:t>הפרוטוקוליסטיות</w:t>
      </w:r>
      <w:proofErr w:type="spellEnd"/>
      <w:r>
        <w:rPr>
          <w:rFonts w:cs="David" w:hint="cs"/>
          <w:rtl/>
        </w:rPr>
        <w:t xml:space="preserve">, היא לא הומצאה ככלי ציבורי. </w:t>
      </w:r>
    </w:p>
    <w:p w14:paraId="7728331F" w14:textId="77777777" w:rsidR="00903341" w:rsidRDefault="00903341" w:rsidP="00903341">
      <w:pPr>
        <w:bidi/>
        <w:jc w:val="both"/>
        <w:rPr>
          <w:rFonts w:cs="David" w:hint="cs"/>
          <w:rtl/>
        </w:rPr>
      </w:pPr>
    </w:p>
    <w:p w14:paraId="5C3E3528" w14:textId="77777777" w:rsidR="00903341" w:rsidRDefault="00903341" w:rsidP="00903341">
      <w:pPr>
        <w:bidi/>
        <w:jc w:val="both"/>
        <w:rPr>
          <w:rFonts w:cs="David" w:hint="cs"/>
          <w:rtl/>
        </w:rPr>
      </w:pPr>
      <w:r>
        <w:rPr>
          <w:rFonts w:cs="David" w:hint="cs"/>
          <w:rtl/>
        </w:rPr>
        <w:tab/>
        <w:t xml:space="preserve">אנחנו זיהינו את הפוטנציאל לפני שנה, שנה ורבע, אמרנו  </w:t>
      </w:r>
      <w:r>
        <w:rPr>
          <w:rFonts w:cs="David"/>
          <w:rtl/>
        </w:rPr>
        <w:t>–</w:t>
      </w:r>
      <w:r>
        <w:rPr>
          <w:rFonts w:cs="David" w:hint="cs"/>
          <w:rtl/>
        </w:rPr>
        <w:t xml:space="preserve"> זה דבר יפהפה, שים את זה לציבור. זה בעצם מיועד עבור העבודה של </w:t>
      </w:r>
      <w:proofErr w:type="spellStart"/>
      <w:r>
        <w:rPr>
          <w:rFonts w:cs="David" w:hint="cs"/>
          <w:rtl/>
        </w:rPr>
        <w:t>הפרוטוקוליסטיות</w:t>
      </w:r>
      <w:proofErr w:type="spellEnd"/>
      <w:r>
        <w:rPr>
          <w:rFonts w:cs="David" w:hint="cs"/>
          <w:rtl/>
        </w:rPr>
        <w:t xml:space="preserve">. הן יושבות ומקלידות, רושמות את הדיון </w:t>
      </w:r>
      <w:proofErr w:type="spellStart"/>
      <w:r>
        <w:rPr>
          <w:rFonts w:cs="David" w:hint="cs"/>
          <w:rtl/>
        </w:rPr>
        <w:t>הפרלמנטרי</w:t>
      </w:r>
      <w:proofErr w:type="spellEnd"/>
      <w:r>
        <w:rPr>
          <w:rFonts w:cs="David" w:hint="cs"/>
          <w:rtl/>
        </w:rPr>
        <w:t xml:space="preserve">, ותוך כדי כך נוצרים סימונים שאדם לא רואה אבל זה בתוך המערכת. הסימונים האלה- "טיים קודים" פעם קראו לזה </w:t>
      </w:r>
      <w:r>
        <w:rPr>
          <w:rFonts w:cs="David"/>
          <w:rtl/>
        </w:rPr>
        <w:t>–</w:t>
      </w:r>
      <w:r>
        <w:rPr>
          <w:rFonts w:cs="David" w:hint="cs"/>
          <w:rtl/>
        </w:rPr>
        <w:t xml:space="preserve"> מחברים את הטקסט הנכתב עם הדיון המצולם, ואז אתה יכול להגיע לזה. </w:t>
      </w:r>
    </w:p>
    <w:p w14:paraId="598A13F9" w14:textId="77777777" w:rsidR="00903341" w:rsidRDefault="00903341" w:rsidP="00903341">
      <w:pPr>
        <w:bidi/>
        <w:jc w:val="both"/>
        <w:rPr>
          <w:rFonts w:cs="David" w:hint="cs"/>
          <w:rtl/>
        </w:rPr>
      </w:pPr>
    </w:p>
    <w:p w14:paraId="212D2C7F" w14:textId="77777777" w:rsidR="00903341" w:rsidRDefault="00903341" w:rsidP="00903341">
      <w:pPr>
        <w:bidi/>
        <w:jc w:val="both"/>
        <w:rPr>
          <w:rFonts w:cs="David" w:hint="cs"/>
          <w:rtl/>
        </w:rPr>
      </w:pPr>
      <w:r>
        <w:rPr>
          <w:rFonts w:cs="David" w:hint="cs"/>
          <w:rtl/>
        </w:rPr>
        <w:tab/>
        <w:t xml:space="preserve">אם אתה רוצה לעשות את זה לאחור, אתה צריך להושיב אנשים על כל הפרוטוקולים שנעשו וכאילו בעצם יסמנו את זה מחדש. </w:t>
      </w:r>
    </w:p>
    <w:p w14:paraId="5D10D356" w14:textId="77777777" w:rsidR="00903341" w:rsidRDefault="00903341" w:rsidP="00903341">
      <w:pPr>
        <w:bidi/>
        <w:jc w:val="both"/>
        <w:rPr>
          <w:rFonts w:cs="David" w:hint="cs"/>
          <w:rtl/>
        </w:rPr>
      </w:pPr>
    </w:p>
    <w:p w14:paraId="698863DB"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306BABB1" w14:textId="77777777" w:rsidR="00903341" w:rsidRDefault="00903341" w:rsidP="00903341">
      <w:pPr>
        <w:bidi/>
        <w:jc w:val="both"/>
        <w:rPr>
          <w:rFonts w:cs="David" w:hint="cs"/>
          <w:u w:val="single"/>
          <w:rtl/>
        </w:rPr>
      </w:pPr>
    </w:p>
    <w:p w14:paraId="2DA664B1" w14:textId="77777777" w:rsidR="00903341" w:rsidRDefault="00903341" w:rsidP="00903341">
      <w:pPr>
        <w:bidi/>
        <w:jc w:val="both"/>
        <w:rPr>
          <w:rFonts w:cs="David" w:hint="cs"/>
          <w:rtl/>
        </w:rPr>
      </w:pPr>
      <w:r>
        <w:rPr>
          <w:rFonts w:cs="David" w:hint="cs"/>
          <w:rtl/>
        </w:rPr>
        <w:tab/>
        <w:t>אלי, אני רוצה לענות לך. אני הייתי ממונה על ארכיון שפילברג, ובתפקידי הקודם על הארכיון הציוני על-יד בנייני האומה.</w:t>
      </w:r>
    </w:p>
    <w:p w14:paraId="6371A766" w14:textId="77777777" w:rsidR="00903341" w:rsidRDefault="00903341" w:rsidP="00903341">
      <w:pPr>
        <w:bidi/>
        <w:jc w:val="both"/>
        <w:rPr>
          <w:rFonts w:cs="David" w:hint="cs"/>
          <w:rtl/>
        </w:rPr>
      </w:pPr>
    </w:p>
    <w:p w14:paraId="1A2FF0BD" w14:textId="77777777" w:rsidR="00903341" w:rsidRDefault="00903341" w:rsidP="00903341">
      <w:pPr>
        <w:bidi/>
        <w:jc w:val="both"/>
        <w:rPr>
          <w:rFonts w:cs="David" w:hint="cs"/>
          <w:u w:val="single"/>
          <w:rtl/>
        </w:rPr>
      </w:pPr>
      <w:r>
        <w:rPr>
          <w:rFonts w:cs="David" w:hint="cs"/>
          <w:u w:val="single"/>
          <w:rtl/>
        </w:rPr>
        <w:t>מנכ"ל הכנסת דן לנדאו:</w:t>
      </w:r>
    </w:p>
    <w:p w14:paraId="3C333FBA" w14:textId="77777777" w:rsidR="00903341" w:rsidRDefault="00903341" w:rsidP="00903341">
      <w:pPr>
        <w:bidi/>
        <w:jc w:val="both"/>
        <w:rPr>
          <w:rFonts w:cs="David" w:hint="cs"/>
          <w:u w:val="single"/>
          <w:rtl/>
        </w:rPr>
      </w:pPr>
    </w:p>
    <w:p w14:paraId="15209DD6" w14:textId="77777777" w:rsidR="00903341" w:rsidRDefault="00903341" w:rsidP="00903341">
      <w:pPr>
        <w:bidi/>
        <w:jc w:val="both"/>
        <w:rPr>
          <w:rFonts w:cs="David" w:hint="cs"/>
          <w:rtl/>
        </w:rPr>
      </w:pPr>
      <w:r>
        <w:rPr>
          <w:rFonts w:cs="David" w:hint="cs"/>
          <w:rtl/>
        </w:rPr>
        <w:tab/>
        <w:t xml:space="preserve">הארכיון של הראיונות שהם עושים על השואה? </w:t>
      </w:r>
    </w:p>
    <w:p w14:paraId="1F53D75D"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E79BC3C" w14:textId="77777777" w:rsidR="00903341" w:rsidRDefault="00903341" w:rsidP="00903341">
      <w:pPr>
        <w:bidi/>
        <w:jc w:val="both"/>
        <w:rPr>
          <w:rFonts w:cs="David" w:hint="cs"/>
          <w:u w:val="single"/>
          <w:rtl/>
        </w:rPr>
      </w:pPr>
    </w:p>
    <w:p w14:paraId="4F374581" w14:textId="77777777" w:rsidR="00903341" w:rsidRDefault="00903341" w:rsidP="00903341">
      <w:pPr>
        <w:bidi/>
        <w:jc w:val="both"/>
        <w:rPr>
          <w:rFonts w:cs="David" w:hint="cs"/>
          <w:rtl/>
        </w:rPr>
      </w:pPr>
      <w:r>
        <w:rPr>
          <w:rFonts w:cs="David" w:hint="cs"/>
          <w:rtl/>
        </w:rPr>
        <w:tab/>
        <w:t xml:space="preserve">יש בארכיון שפילברג יותר מ-40,000 סרטים שקשורים לעם היהודי, ואני אומר לך, אני החלטתי לשים את זה במערכת דיגיטלית, היום תלמיד בבית-ספר בירושלים או בחיפה יכול להיכנס, להקיש על מערכת מסוימת, להוריד את הסרטון, אתה יודע באיזה איכות? אני אומר לך, מצאתי בארכיון שפילברג למשל סרט על רחוב יפו ב-1901. </w:t>
      </w:r>
    </w:p>
    <w:p w14:paraId="16723B82" w14:textId="77777777" w:rsidR="00903341" w:rsidRDefault="00903341" w:rsidP="00903341">
      <w:pPr>
        <w:bidi/>
        <w:jc w:val="both"/>
        <w:rPr>
          <w:rFonts w:cs="David" w:hint="cs"/>
          <w:rtl/>
        </w:rPr>
      </w:pPr>
    </w:p>
    <w:p w14:paraId="3761B54E"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754B53" w14:textId="77777777" w:rsidR="00903341" w:rsidRDefault="00903341" w:rsidP="00903341">
      <w:pPr>
        <w:bidi/>
        <w:jc w:val="both"/>
        <w:rPr>
          <w:rFonts w:cs="David" w:hint="cs"/>
          <w:u w:val="single"/>
          <w:rtl/>
        </w:rPr>
      </w:pPr>
    </w:p>
    <w:p w14:paraId="40D78EC3" w14:textId="77777777" w:rsidR="00903341" w:rsidRDefault="00903341" w:rsidP="00903341">
      <w:pPr>
        <w:bidi/>
        <w:jc w:val="both"/>
        <w:rPr>
          <w:rFonts w:cs="David" w:hint="cs"/>
          <w:rtl/>
        </w:rPr>
      </w:pPr>
      <w:r>
        <w:rPr>
          <w:rFonts w:cs="David" w:hint="cs"/>
          <w:rtl/>
        </w:rPr>
        <w:tab/>
        <w:t xml:space="preserve">איזה יופי. </w:t>
      </w:r>
    </w:p>
    <w:p w14:paraId="288C9FFD" w14:textId="77777777" w:rsidR="00903341" w:rsidRDefault="00903341" w:rsidP="00903341">
      <w:pPr>
        <w:bidi/>
        <w:jc w:val="both"/>
        <w:rPr>
          <w:rFonts w:cs="David" w:hint="cs"/>
          <w:rtl/>
        </w:rPr>
      </w:pPr>
    </w:p>
    <w:p w14:paraId="35E27BE3"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4CB7782C" w14:textId="77777777" w:rsidR="00903341" w:rsidRDefault="00903341" w:rsidP="00903341">
      <w:pPr>
        <w:bidi/>
        <w:jc w:val="both"/>
        <w:rPr>
          <w:rFonts w:cs="David" w:hint="cs"/>
          <w:u w:val="single"/>
          <w:rtl/>
        </w:rPr>
      </w:pPr>
    </w:p>
    <w:p w14:paraId="358A1F7B" w14:textId="77777777" w:rsidR="00903341" w:rsidRDefault="00903341" w:rsidP="00903341">
      <w:pPr>
        <w:bidi/>
        <w:jc w:val="both"/>
        <w:rPr>
          <w:rFonts w:cs="David" w:hint="cs"/>
          <w:rtl/>
        </w:rPr>
      </w:pPr>
      <w:r>
        <w:rPr>
          <w:rFonts w:cs="David" w:hint="cs"/>
          <w:rtl/>
        </w:rPr>
        <w:tab/>
        <w:t xml:space="preserve">אתה מדבר על מערכת דיגיטלית שקיימת מ-2004, ואני אומר לך, זה לא הרבה. </w:t>
      </w:r>
    </w:p>
    <w:p w14:paraId="0EE66FF4" w14:textId="77777777" w:rsidR="00903341" w:rsidRDefault="00903341" w:rsidP="00903341">
      <w:pPr>
        <w:bidi/>
        <w:jc w:val="both"/>
        <w:rPr>
          <w:rFonts w:cs="David" w:hint="cs"/>
          <w:rtl/>
        </w:rPr>
      </w:pPr>
    </w:p>
    <w:p w14:paraId="396194F2"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6F9BCF51" w14:textId="77777777" w:rsidR="00903341" w:rsidRDefault="00903341" w:rsidP="00903341">
      <w:pPr>
        <w:bidi/>
        <w:jc w:val="both"/>
        <w:rPr>
          <w:rFonts w:cs="David" w:hint="cs"/>
          <w:u w:val="single"/>
          <w:rtl/>
        </w:rPr>
      </w:pPr>
    </w:p>
    <w:p w14:paraId="476D5A99" w14:textId="77777777" w:rsidR="00903341" w:rsidRDefault="00903341" w:rsidP="00903341">
      <w:pPr>
        <w:bidi/>
        <w:jc w:val="both"/>
        <w:rPr>
          <w:rFonts w:cs="David" w:hint="cs"/>
          <w:rtl/>
        </w:rPr>
      </w:pPr>
      <w:r>
        <w:rPr>
          <w:rFonts w:cs="David" w:hint="cs"/>
          <w:rtl/>
        </w:rPr>
        <w:tab/>
        <w:t xml:space="preserve">זה כלום. </w:t>
      </w:r>
    </w:p>
    <w:p w14:paraId="4939894E" w14:textId="77777777" w:rsidR="00903341" w:rsidRDefault="00903341" w:rsidP="00903341">
      <w:pPr>
        <w:bidi/>
        <w:jc w:val="both"/>
        <w:rPr>
          <w:rFonts w:cs="David" w:hint="cs"/>
          <w:rtl/>
        </w:rPr>
      </w:pPr>
    </w:p>
    <w:p w14:paraId="3F555A7D" w14:textId="77777777" w:rsidR="00903341" w:rsidRDefault="00903341" w:rsidP="00903341">
      <w:pPr>
        <w:bidi/>
        <w:jc w:val="both"/>
        <w:rPr>
          <w:rFonts w:cs="David" w:hint="cs"/>
          <w:rtl/>
        </w:rPr>
      </w:pPr>
    </w:p>
    <w:p w14:paraId="487D4F7E" w14:textId="77777777" w:rsidR="00903341" w:rsidRDefault="00903341" w:rsidP="00903341">
      <w:pPr>
        <w:bidi/>
        <w:jc w:val="both"/>
        <w:rPr>
          <w:rFonts w:cs="David" w:hint="cs"/>
          <w:rtl/>
        </w:rPr>
      </w:pPr>
    </w:p>
    <w:p w14:paraId="0A5F65B3" w14:textId="77777777" w:rsidR="00903341" w:rsidRDefault="00903341" w:rsidP="00903341">
      <w:pPr>
        <w:bidi/>
        <w:jc w:val="both"/>
        <w:rPr>
          <w:rFonts w:cs="David" w:hint="cs"/>
          <w:rtl/>
        </w:rPr>
      </w:pPr>
    </w:p>
    <w:p w14:paraId="08CD3E1A"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44D41628" w14:textId="77777777" w:rsidR="00903341" w:rsidRDefault="00903341" w:rsidP="00903341">
      <w:pPr>
        <w:bidi/>
        <w:jc w:val="both"/>
        <w:rPr>
          <w:rFonts w:cs="David" w:hint="cs"/>
          <w:u w:val="single"/>
          <w:rtl/>
        </w:rPr>
      </w:pPr>
    </w:p>
    <w:p w14:paraId="1762C48A" w14:textId="77777777" w:rsidR="00903341" w:rsidRDefault="00903341" w:rsidP="00903341">
      <w:pPr>
        <w:bidi/>
        <w:jc w:val="both"/>
        <w:rPr>
          <w:rFonts w:cs="David" w:hint="cs"/>
          <w:rtl/>
        </w:rPr>
      </w:pPr>
      <w:r>
        <w:rPr>
          <w:rFonts w:cs="David" w:hint="cs"/>
          <w:rtl/>
        </w:rPr>
        <w:tab/>
        <w:t xml:space="preserve">אני מציע לך, ההמלצה שלי </w:t>
      </w:r>
      <w:r>
        <w:rPr>
          <w:rFonts w:cs="David"/>
          <w:rtl/>
        </w:rPr>
        <w:t>–</w:t>
      </w:r>
      <w:r>
        <w:rPr>
          <w:rFonts w:cs="David" w:hint="cs"/>
          <w:rtl/>
        </w:rPr>
        <w:t xml:space="preserve"> תלך לארכיון שפילברג, שלח את העובדים שלך, תלך לארכיון הציוני, תשאל איך אתם מחשבתם את החומר ואיך זה הפך להיות זמין. אני אומר לך, זה לא עלה הרבה כסף. </w:t>
      </w:r>
    </w:p>
    <w:p w14:paraId="431AAAF7" w14:textId="77777777" w:rsidR="00903341" w:rsidRDefault="00903341" w:rsidP="00903341">
      <w:pPr>
        <w:bidi/>
        <w:jc w:val="both"/>
        <w:rPr>
          <w:rFonts w:cs="David" w:hint="cs"/>
          <w:rtl/>
        </w:rPr>
      </w:pPr>
    </w:p>
    <w:p w14:paraId="711D8E7C"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15F01333" w14:textId="77777777" w:rsidR="00903341" w:rsidRDefault="00903341" w:rsidP="00903341">
      <w:pPr>
        <w:bidi/>
        <w:jc w:val="both"/>
        <w:rPr>
          <w:rFonts w:cs="David" w:hint="cs"/>
          <w:u w:val="single"/>
          <w:rtl/>
        </w:rPr>
      </w:pPr>
    </w:p>
    <w:p w14:paraId="361D5196" w14:textId="77777777" w:rsidR="00903341" w:rsidRDefault="00903341" w:rsidP="00903341">
      <w:pPr>
        <w:bidi/>
        <w:jc w:val="both"/>
        <w:rPr>
          <w:rFonts w:cs="David" w:hint="cs"/>
          <w:rtl/>
        </w:rPr>
      </w:pPr>
      <w:r>
        <w:rPr>
          <w:rFonts w:cs="David" w:hint="cs"/>
          <w:rtl/>
        </w:rPr>
        <w:tab/>
        <w:t xml:space="preserve">לתפארת מדינת ישראל. </w:t>
      </w:r>
    </w:p>
    <w:p w14:paraId="1DCFBAF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544568B" w14:textId="77777777" w:rsidR="00903341" w:rsidRDefault="00903341" w:rsidP="00903341">
      <w:pPr>
        <w:bidi/>
        <w:jc w:val="both"/>
        <w:rPr>
          <w:rFonts w:cs="David" w:hint="cs"/>
          <w:u w:val="single"/>
          <w:rtl/>
        </w:rPr>
      </w:pPr>
    </w:p>
    <w:p w14:paraId="69B8F0E7" w14:textId="77777777" w:rsidR="00903341" w:rsidRDefault="00903341" w:rsidP="00903341">
      <w:pPr>
        <w:bidi/>
        <w:jc w:val="both"/>
        <w:rPr>
          <w:rFonts w:cs="David" w:hint="cs"/>
          <w:rtl/>
        </w:rPr>
      </w:pPr>
      <w:r>
        <w:rPr>
          <w:rFonts w:cs="David" w:hint="cs"/>
          <w:rtl/>
        </w:rPr>
        <w:tab/>
        <w:t xml:space="preserve">אני מוכן לקשר אותך, ומה שחבר הכנסת אלי אפללו אומר </w:t>
      </w:r>
      <w:r>
        <w:rPr>
          <w:rFonts w:cs="David"/>
          <w:rtl/>
        </w:rPr>
        <w:t>–</w:t>
      </w:r>
      <w:r>
        <w:rPr>
          <w:rFonts w:cs="David" w:hint="cs"/>
          <w:rtl/>
        </w:rPr>
        <w:t xml:space="preserve"> לא רק זה, אלא זה גם בקרה עלינו, על עבודת הכנסת. אולי זה לא פרויקט לעכשיו, לעוד חודש-חודשיים.</w:t>
      </w:r>
    </w:p>
    <w:p w14:paraId="76FEC906" w14:textId="77777777" w:rsidR="00903341" w:rsidRDefault="00903341" w:rsidP="00903341">
      <w:pPr>
        <w:bidi/>
        <w:jc w:val="both"/>
        <w:rPr>
          <w:rFonts w:cs="David" w:hint="cs"/>
          <w:rtl/>
        </w:rPr>
      </w:pPr>
    </w:p>
    <w:p w14:paraId="2772D5BB" w14:textId="77777777" w:rsidR="00903341" w:rsidRDefault="00903341" w:rsidP="00903341">
      <w:pPr>
        <w:bidi/>
        <w:jc w:val="both"/>
        <w:rPr>
          <w:rFonts w:cs="David" w:hint="cs"/>
          <w:u w:val="single"/>
          <w:rtl/>
        </w:rPr>
      </w:pPr>
      <w:r>
        <w:rPr>
          <w:rFonts w:cs="David" w:hint="cs"/>
          <w:u w:val="single"/>
          <w:rtl/>
        </w:rPr>
        <w:t>מנכ"ל הכנסת דן לנדאו:</w:t>
      </w:r>
    </w:p>
    <w:p w14:paraId="7B7E25CC" w14:textId="77777777" w:rsidR="00903341" w:rsidRDefault="00903341" w:rsidP="00903341">
      <w:pPr>
        <w:bidi/>
        <w:jc w:val="both"/>
        <w:rPr>
          <w:rFonts w:cs="David" w:hint="cs"/>
          <w:u w:val="single"/>
          <w:rtl/>
        </w:rPr>
      </w:pPr>
    </w:p>
    <w:p w14:paraId="317CEC29" w14:textId="77777777" w:rsidR="00903341" w:rsidRDefault="00903341" w:rsidP="00903341">
      <w:pPr>
        <w:bidi/>
        <w:jc w:val="both"/>
        <w:rPr>
          <w:rFonts w:cs="David" w:hint="cs"/>
          <w:rtl/>
        </w:rPr>
      </w:pPr>
      <w:r>
        <w:rPr>
          <w:rFonts w:cs="David" w:hint="cs"/>
          <w:rtl/>
        </w:rPr>
        <w:tab/>
        <w:t xml:space="preserve">לא, זה דבר שאפשר לעשות אותו. </w:t>
      </w:r>
    </w:p>
    <w:p w14:paraId="207CADD9"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A262636" w14:textId="77777777" w:rsidR="00903341" w:rsidRDefault="00903341" w:rsidP="00903341">
      <w:pPr>
        <w:bidi/>
        <w:jc w:val="both"/>
        <w:rPr>
          <w:rFonts w:cs="David" w:hint="cs"/>
          <w:u w:val="single"/>
          <w:rtl/>
        </w:rPr>
      </w:pPr>
    </w:p>
    <w:p w14:paraId="5494D14A" w14:textId="77777777" w:rsidR="00903341" w:rsidRDefault="00903341" w:rsidP="00903341">
      <w:pPr>
        <w:bidi/>
        <w:jc w:val="both"/>
        <w:rPr>
          <w:rFonts w:cs="David" w:hint="cs"/>
          <w:rtl/>
        </w:rPr>
      </w:pPr>
      <w:r>
        <w:rPr>
          <w:rFonts w:cs="David" w:hint="cs"/>
          <w:rtl/>
        </w:rPr>
        <w:tab/>
        <w:t xml:space="preserve">במערכת המחשוב, כל הסרטים שהצליחו לשים כאן, אני אומר לך </w:t>
      </w:r>
      <w:r>
        <w:rPr>
          <w:rFonts w:cs="David"/>
          <w:rtl/>
        </w:rPr>
        <w:t>–</w:t>
      </w:r>
      <w:r>
        <w:rPr>
          <w:rFonts w:cs="David" w:hint="cs"/>
          <w:rtl/>
        </w:rPr>
        <w:t xml:space="preserve"> לך תבדוק בארכיון שפילברג איך הם עשו את זה. אפשר בקלות. </w:t>
      </w:r>
    </w:p>
    <w:p w14:paraId="6C2DDE65" w14:textId="77777777" w:rsidR="00903341" w:rsidRDefault="00903341" w:rsidP="00903341">
      <w:pPr>
        <w:bidi/>
        <w:jc w:val="both"/>
        <w:rPr>
          <w:rFonts w:cs="David" w:hint="cs"/>
          <w:rtl/>
        </w:rPr>
      </w:pPr>
    </w:p>
    <w:p w14:paraId="36B9B2B7" w14:textId="77777777" w:rsidR="00903341" w:rsidRPr="00523C74" w:rsidRDefault="00903341" w:rsidP="00903341">
      <w:pPr>
        <w:bidi/>
        <w:jc w:val="both"/>
        <w:rPr>
          <w:rFonts w:cs="David" w:hint="cs"/>
          <w:u w:val="single"/>
          <w:rtl/>
        </w:rPr>
      </w:pPr>
      <w:r>
        <w:rPr>
          <w:rFonts w:cs="David" w:hint="cs"/>
          <w:u w:val="single"/>
          <w:rtl/>
        </w:rPr>
        <w:t>מנכ"ל הכנסת דן לנדאו:</w:t>
      </w:r>
    </w:p>
    <w:p w14:paraId="0D09F139" w14:textId="77777777" w:rsidR="00903341" w:rsidRPr="009C76DD" w:rsidRDefault="00903341" w:rsidP="00903341">
      <w:pPr>
        <w:bidi/>
        <w:jc w:val="both"/>
        <w:rPr>
          <w:rFonts w:cs="David" w:hint="cs"/>
          <w:rtl/>
        </w:rPr>
      </w:pPr>
    </w:p>
    <w:p w14:paraId="5177C9E9" w14:textId="77777777" w:rsidR="00903341" w:rsidRDefault="00903341" w:rsidP="00903341">
      <w:pPr>
        <w:bidi/>
        <w:jc w:val="both"/>
        <w:rPr>
          <w:rFonts w:cs="David" w:hint="cs"/>
          <w:rtl/>
        </w:rPr>
      </w:pPr>
      <w:r>
        <w:rPr>
          <w:rFonts w:cs="David" w:hint="cs"/>
          <w:rtl/>
        </w:rPr>
        <w:tab/>
        <w:t xml:space="preserve">ברשות היושב-ראש, אני טיפה ארחיב. תבחינו בין שני דברים. גם בארכיון שפילברג אף אחד לא תמלל את הסרטים והפך אותם לסרט וטקסט. זה החידוש כאן. </w:t>
      </w:r>
    </w:p>
    <w:p w14:paraId="7B89BDF1"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E48BFA2" w14:textId="77777777" w:rsidR="00903341" w:rsidRDefault="00903341" w:rsidP="00903341">
      <w:pPr>
        <w:bidi/>
        <w:jc w:val="both"/>
        <w:rPr>
          <w:rFonts w:cs="David" w:hint="cs"/>
          <w:u w:val="single"/>
          <w:rtl/>
        </w:rPr>
      </w:pPr>
    </w:p>
    <w:p w14:paraId="77EC9811" w14:textId="77777777" w:rsidR="00903341" w:rsidRDefault="00903341" w:rsidP="00903341">
      <w:pPr>
        <w:bidi/>
        <w:jc w:val="both"/>
        <w:rPr>
          <w:rFonts w:cs="David" w:hint="cs"/>
          <w:rtl/>
        </w:rPr>
      </w:pPr>
      <w:r>
        <w:rPr>
          <w:rFonts w:cs="David" w:hint="cs"/>
          <w:rtl/>
        </w:rPr>
        <w:tab/>
        <w:t xml:space="preserve">לא, לא, אתה טועה. אני אומר לך, לפעמים מה שלא נשמע בקול באיכות גבוהה מאוד, אז כותבים את זה, אפילו בשפות שונות </w:t>
      </w:r>
      <w:r>
        <w:rPr>
          <w:rFonts w:cs="David"/>
          <w:rtl/>
        </w:rPr>
        <w:t>–</w:t>
      </w:r>
      <w:r>
        <w:rPr>
          <w:rFonts w:cs="David" w:hint="cs"/>
          <w:rtl/>
        </w:rPr>
        <w:t xml:space="preserve"> אם זה בצרפתית, בגרמנית, בעברית ובאנגלית. תמללו את זה. </w:t>
      </w:r>
    </w:p>
    <w:p w14:paraId="4A92CBDF" w14:textId="77777777" w:rsidR="00903341"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CA4020D" w14:textId="77777777" w:rsidR="00903341" w:rsidRDefault="00903341" w:rsidP="00903341">
      <w:pPr>
        <w:bidi/>
        <w:ind w:firstLine="720"/>
        <w:jc w:val="both"/>
        <w:rPr>
          <w:rFonts w:cs="David" w:hint="cs"/>
          <w:u w:val="single"/>
          <w:rtl/>
        </w:rPr>
      </w:pPr>
    </w:p>
    <w:p w14:paraId="3AEF96F9" w14:textId="77777777" w:rsidR="00903341" w:rsidRDefault="00903341" w:rsidP="00903341">
      <w:pPr>
        <w:bidi/>
        <w:ind w:firstLine="720"/>
        <w:jc w:val="both"/>
        <w:rPr>
          <w:rFonts w:cs="David" w:hint="cs"/>
          <w:rtl/>
        </w:rPr>
      </w:pPr>
      <w:r>
        <w:rPr>
          <w:rFonts w:cs="David" w:hint="cs"/>
          <w:rtl/>
        </w:rPr>
        <w:t xml:space="preserve">אדרבה. </w:t>
      </w:r>
    </w:p>
    <w:p w14:paraId="147F97D1"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7DEFD9BB" w14:textId="77777777" w:rsidR="00903341" w:rsidRDefault="00903341" w:rsidP="00903341">
      <w:pPr>
        <w:bidi/>
        <w:jc w:val="both"/>
        <w:rPr>
          <w:rFonts w:cs="David" w:hint="cs"/>
          <w:u w:val="single"/>
          <w:rtl/>
        </w:rPr>
      </w:pPr>
    </w:p>
    <w:p w14:paraId="7580CC99" w14:textId="77777777" w:rsidR="00903341" w:rsidRDefault="00903341" w:rsidP="00903341">
      <w:pPr>
        <w:bidi/>
        <w:ind w:firstLine="720"/>
        <w:jc w:val="both"/>
        <w:rPr>
          <w:rFonts w:cs="David" w:hint="cs"/>
          <w:rtl/>
        </w:rPr>
      </w:pPr>
      <w:r>
        <w:rPr>
          <w:rFonts w:cs="David" w:hint="cs"/>
          <w:rtl/>
        </w:rPr>
        <w:t xml:space="preserve">שם הטכנולוגיה - נכון, היא באמצעות תרומה </w:t>
      </w:r>
      <w:r>
        <w:rPr>
          <w:rFonts w:cs="David"/>
          <w:rtl/>
        </w:rPr>
        <w:t>–</w:t>
      </w:r>
      <w:r>
        <w:rPr>
          <w:rFonts w:cs="David" w:hint="cs"/>
          <w:rtl/>
        </w:rPr>
        <w:t xml:space="preserve"> אבל זה משמעותי. דרך אגב, הטלוויזיה הישראלית, כל הטלוויזיות רוכשות, יש להם חוזה רכישה לאותם ארכיונים, למשל להוציא חומר.</w:t>
      </w:r>
    </w:p>
    <w:p w14:paraId="6935F88C"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68D1383" w14:textId="77777777" w:rsidR="00903341" w:rsidRDefault="00903341" w:rsidP="00903341">
      <w:pPr>
        <w:bidi/>
        <w:ind w:firstLine="720"/>
        <w:jc w:val="both"/>
        <w:rPr>
          <w:rFonts w:cs="David" w:hint="cs"/>
          <w:rtl/>
        </w:rPr>
      </w:pPr>
    </w:p>
    <w:p w14:paraId="7D325DB4" w14:textId="77777777" w:rsidR="00903341" w:rsidRDefault="00903341" w:rsidP="00903341">
      <w:pPr>
        <w:bidi/>
        <w:ind w:firstLine="720"/>
        <w:jc w:val="both"/>
        <w:rPr>
          <w:rFonts w:cs="David" w:hint="cs"/>
          <w:rtl/>
        </w:rPr>
      </w:pPr>
      <w:r>
        <w:rPr>
          <w:rFonts w:cs="David" w:hint="cs"/>
          <w:rtl/>
        </w:rPr>
        <w:t xml:space="preserve">תנו לי להבין מה המוצר שאנחנו מחפשים. אם אנחנו מחפשים מנוע חיפוש אפקטיבי שיכול למצוא לך קטע וידאו נגיד מההתנתקות, מ-2005, מ-2004, תחילת שידורי ערוץ 99 זה יוני 2004. </w:t>
      </w:r>
    </w:p>
    <w:p w14:paraId="1041CFC9"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7CCFC34" w14:textId="77777777" w:rsidR="00903341" w:rsidRDefault="00903341" w:rsidP="00903341">
      <w:pPr>
        <w:bidi/>
        <w:jc w:val="both"/>
        <w:rPr>
          <w:rFonts w:cs="David" w:hint="cs"/>
          <w:u w:val="single"/>
          <w:rtl/>
        </w:rPr>
      </w:pPr>
    </w:p>
    <w:p w14:paraId="1DF43AD9" w14:textId="77777777" w:rsidR="00903341" w:rsidRDefault="00903341" w:rsidP="00903341">
      <w:pPr>
        <w:bidi/>
        <w:jc w:val="both"/>
        <w:rPr>
          <w:rFonts w:cs="David" w:hint="cs"/>
          <w:rtl/>
        </w:rPr>
      </w:pPr>
      <w:r>
        <w:rPr>
          <w:rFonts w:cs="David" w:hint="cs"/>
          <w:rtl/>
        </w:rPr>
        <w:tab/>
        <w:t xml:space="preserve">זה בדיוק העניין. אני בא ואומר, אני רוצה לדעת למשל מה אלי אפללו אמר בנאום בתאריך מסוים בנושא הזה, אני רוצה להגיע ולהוריד את זה ולעשות "העתק הדבק". </w:t>
      </w:r>
    </w:p>
    <w:p w14:paraId="3D825626"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4C2FB5F0" w14:textId="77777777" w:rsidR="00903341" w:rsidRDefault="00903341" w:rsidP="00903341">
      <w:pPr>
        <w:bidi/>
        <w:jc w:val="both"/>
        <w:rPr>
          <w:rFonts w:cs="David" w:hint="cs"/>
          <w:rtl/>
        </w:rPr>
      </w:pPr>
    </w:p>
    <w:p w14:paraId="5D6392A0" w14:textId="77777777" w:rsidR="00903341" w:rsidRDefault="00903341" w:rsidP="00903341">
      <w:pPr>
        <w:bidi/>
        <w:jc w:val="both"/>
        <w:rPr>
          <w:rFonts w:cs="David" w:hint="cs"/>
          <w:rtl/>
        </w:rPr>
      </w:pPr>
      <w:r>
        <w:rPr>
          <w:rFonts w:cs="David" w:hint="cs"/>
          <w:rtl/>
        </w:rPr>
        <w:tab/>
        <w:t xml:space="preserve">אז זו המטרה, אנחנו הולכים לשם. אנחנו נחזור אליכם עם הצעה, עם משמעויות. אדרבה, אנחנו נתחבר לארכיון שפילברג. </w:t>
      </w:r>
    </w:p>
    <w:p w14:paraId="4FFCE72E"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343DAE7F" w14:textId="77777777" w:rsidR="00903341" w:rsidRDefault="00903341" w:rsidP="00903341">
      <w:pPr>
        <w:bidi/>
        <w:jc w:val="both"/>
        <w:rPr>
          <w:rFonts w:cs="David" w:hint="cs"/>
          <w:u w:val="single"/>
          <w:rtl/>
        </w:rPr>
      </w:pPr>
    </w:p>
    <w:p w14:paraId="3D5C0F5C" w14:textId="77777777" w:rsidR="00903341" w:rsidRDefault="00903341" w:rsidP="00903341">
      <w:pPr>
        <w:bidi/>
        <w:jc w:val="both"/>
        <w:rPr>
          <w:rFonts w:cs="David" w:hint="cs"/>
          <w:rtl/>
        </w:rPr>
      </w:pPr>
      <w:r>
        <w:rPr>
          <w:rFonts w:cs="David" w:hint="cs"/>
          <w:rtl/>
        </w:rPr>
        <w:tab/>
        <w:t xml:space="preserve">אתם רוצים סרטון או את הפרוטוקול? את הפרוטוקול היום אפשר לראות. </w:t>
      </w:r>
    </w:p>
    <w:p w14:paraId="0FC6125E"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CBB60BD" w14:textId="77777777" w:rsidR="00903341" w:rsidRDefault="00903341" w:rsidP="00903341">
      <w:pPr>
        <w:bidi/>
        <w:jc w:val="both"/>
        <w:rPr>
          <w:rFonts w:cs="David" w:hint="cs"/>
          <w:u w:val="single"/>
          <w:rtl/>
        </w:rPr>
      </w:pPr>
    </w:p>
    <w:p w14:paraId="7B7AFC29" w14:textId="77777777" w:rsidR="00903341" w:rsidRDefault="00903341" w:rsidP="00903341">
      <w:pPr>
        <w:bidi/>
        <w:jc w:val="both"/>
        <w:rPr>
          <w:rFonts w:cs="David" w:hint="cs"/>
          <w:rtl/>
        </w:rPr>
      </w:pPr>
      <w:r>
        <w:rPr>
          <w:rFonts w:cs="David" w:hint="cs"/>
          <w:rtl/>
        </w:rPr>
        <w:tab/>
        <w:t xml:space="preserve">לא פרוטוקול. </w:t>
      </w:r>
    </w:p>
    <w:p w14:paraId="3828B85E"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D35B136" w14:textId="77777777" w:rsidR="00903341" w:rsidRDefault="00903341" w:rsidP="00903341">
      <w:pPr>
        <w:bidi/>
        <w:jc w:val="both"/>
        <w:rPr>
          <w:rFonts w:cs="David" w:hint="cs"/>
          <w:u w:val="single"/>
          <w:rtl/>
        </w:rPr>
      </w:pPr>
    </w:p>
    <w:p w14:paraId="5FDC2DE5" w14:textId="77777777" w:rsidR="00903341" w:rsidRDefault="00903341" w:rsidP="00903341">
      <w:pPr>
        <w:bidi/>
        <w:jc w:val="both"/>
        <w:rPr>
          <w:rFonts w:cs="David" w:hint="cs"/>
          <w:rtl/>
        </w:rPr>
      </w:pPr>
      <w:r>
        <w:rPr>
          <w:rFonts w:cs="David" w:hint="cs"/>
          <w:rtl/>
        </w:rPr>
        <w:tab/>
        <w:t xml:space="preserve">לא. איך אמרתי את זה, באיזה דרך אמרתי, באיזה צורה. </w:t>
      </w:r>
    </w:p>
    <w:p w14:paraId="1CD99CC2"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35F8DE6" w14:textId="77777777" w:rsidR="00903341" w:rsidRDefault="00903341" w:rsidP="00903341">
      <w:pPr>
        <w:bidi/>
        <w:jc w:val="both"/>
        <w:rPr>
          <w:rFonts w:cs="David" w:hint="cs"/>
          <w:rtl/>
        </w:rPr>
      </w:pPr>
      <w:r>
        <w:rPr>
          <w:rFonts w:cs="David" w:hint="cs"/>
          <w:rtl/>
        </w:rPr>
        <w:tab/>
      </w:r>
    </w:p>
    <w:p w14:paraId="63D39F12" w14:textId="77777777" w:rsidR="00903341" w:rsidRDefault="00903341" w:rsidP="00903341">
      <w:pPr>
        <w:bidi/>
        <w:jc w:val="both"/>
        <w:rPr>
          <w:rFonts w:cs="David" w:hint="cs"/>
          <w:rtl/>
        </w:rPr>
      </w:pPr>
      <w:r>
        <w:rPr>
          <w:rFonts w:cs="David" w:hint="cs"/>
          <w:rtl/>
        </w:rPr>
        <w:tab/>
        <w:t xml:space="preserve">המוזיקה. </w:t>
      </w:r>
    </w:p>
    <w:p w14:paraId="488A72AB"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025DF100" w14:textId="77777777" w:rsidR="00903341" w:rsidRDefault="00903341" w:rsidP="00903341">
      <w:pPr>
        <w:bidi/>
        <w:jc w:val="both"/>
        <w:rPr>
          <w:rFonts w:cs="David" w:hint="cs"/>
          <w:u w:val="single"/>
          <w:rtl/>
        </w:rPr>
      </w:pPr>
    </w:p>
    <w:p w14:paraId="68F34F89" w14:textId="77777777" w:rsidR="00903341" w:rsidRDefault="00903341" w:rsidP="00903341">
      <w:pPr>
        <w:bidi/>
        <w:jc w:val="both"/>
        <w:rPr>
          <w:rFonts w:cs="David" w:hint="cs"/>
          <w:rtl/>
        </w:rPr>
      </w:pPr>
      <w:r>
        <w:rPr>
          <w:rFonts w:cs="David" w:hint="cs"/>
          <w:rtl/>
        </w:rPr>
        <w:tab/>
        <w:t xml:space="preserve">אתה רוצה לראות סרטון. </w:t>
      </w:r>
    </w:p>
    <w:p w14:paraId="593F2000"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65BB79B0" w14:textId="77777777" w:rsidR="00903341" w:rsidRDefault="00903341" w:rsidP="00903341">
      <w:pPr>
        <w:bidi/>
        <w:jc w:val="both"/>
        <w:rPr>
          <w:rFonts w:cs="David" w:hint="cs"/>
          <w:u w:val="single"/>
          <w:rtl/>
        </w:rPr>
      </w:pPr>
    </w:p>
    <w:p w14:paraId="64383F09" w14:textId="77777777" w:rsidR="00903341" w:rsidRDefault="00903341" w:rsidP="00903341">
      <w:pPr>
        <w:bidi/>
        <w:jc w:val="both"/>
        <w:rPr>
          <w:rFonts w:cs="David" w:hint="cs"/>
          <w:rtl/>
        </w:rPr>
      </w:pPr>
      <w:r>
        <w:rPr>
          <w:rFonts w:cs="David" w:hint="cs"/>
          <w:rtl/>
        </w:rPr>
        <w:tab/>
        <w:t xml:space="preserve">כן. </w:t>
      </w:r>
    </w:p>
    <w:p w14:paraId="5CD71DE6"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3A2F465" w14:textId="77777777" w:rsidR="00903341" w:rsidRDefault="00903341" w:rsidP="00903341">
      <w:pPr>
        <w:bidi/>
        <w:jc w:val="both"/>
        <w:rPr>
          <w:rFonts w:cs="David" w:hint="cs"/>
          <w:u w:val="single"/>
          <w:rtl/>
        </w:rPr>
      </w:pPr>
    </w:p>
    <w:p w14:paraId="5D86997C" w14:textId="77777777" w:rsidR="00903341" w:rsidRDefault="00903341" w:rsidP="00903341">
      <w:pPr>
        <w:bidi/>
        <w:jc w:val="both"/>
        <w:rPr>
          <w:rFonts w:cs="David" w:hint="cs"/>
          <w:rtl/>
        </w:rPr>
      </w:pPr>
      <w:r>
        <w:rPr>
          <w:rFonts w:cs="David" w:hint="cs"/>
          <w:rtl/>
        </w:rPr>
        <w:tab/>
        <w:t xml:space="preserve">גם. זה מצולם. </w:t>
      </w:r>
    </w:p>
    <w:p w14:paraId="0FBB1F3D"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8AA1DEF" w14:textId="77777777" w:rsidR="00903341" w:rsidRDefault="00903341" w:rsidP="00903341">
      <w:pPr>
        <w:bidi/>
        <w:jc w:val="both"/>
        <w:rPr>
          <w:rFonts w:cs="David" w:hint="cs"/>
          <w:u w:val="single"/>
          <w:rtl/>
        </w:rPr>
      </w:pPr>
    </w:p>
    <w:p w14:paraId="514B2B32" w14:textId="77777777" w:rsidR="00903341" w:rsidRDefault="00903341" w:rsidP="00903341">
      <w:pPr>
        <w:bidi/>
        <w:jc w:val="both"/>
        <w:rPr>
          <w:rFonts w:cs="David" w:hint="cs"/>
          <w:rtl/>
        </w:rPr>
      </w:pPr>
      <w:r>
        <w:rPr>
          <w:rFonts w:cs="David" w:hint="cs"/>
          <w:rtl/>
        </w:rPr>
        <w:tab/>
        <w:t xml:space="preserve">יש את זה בארכיון. הם עושים דבר יוצא מן הכלל, בואו נעשה את זה מהתחלת ערוץ 99, יש להם הכול. צריך רק להעלות את זה אם רוצים משהו מקדנציה שעברה. </w:t>
      </w:r>
    </w:p>
    <w:p w14:paraId="4BC5010B" w14:textId="77777777" w:rsidR="00903341" w:rsidRDefault="00903341" w:rsidP="00903341">
      <w:pPr>
        <w:bidi/>
        <w:jc w:val="both"/>
        <w:rPr>
          <w:rFonts w:cs="David" w:hint="cs"/>
          <w:rtl/>
        </w:rPr>
      </w:pPr>
    </w:p>
    <w:p w14:paraId="5FC5E1B4" w14:textId="77777777" w:rsidR="00903341" w:rsidRDefault="00903341" w:rsidP="00903341">
      <w:pPr>
        <w:bidi/>
        <w:jc w:val="both"/>
        <w:rPr>
          <w:rFonts w:cs="David" w:hint="cs"/>
          <w:u w:val="single"/>
          <w:rtl/>
        </w:rPr>
      </w:pPr>
      <w:r>
        <w:rPr>
          <w:rFonts w:cs="David" w:hint="cs"/>
          <w:u w:val="single"/>
          <w:rtl/>
        </w:rPr>
        <w:t>מנכ"ל הכנסת דן לנדאו:</w:t>
      </w:r>
    </w:p>
    <w:p w14:paraId="4570A702" w14:textId="77777777" w:rsidR="00903341" w:rsidRDefault="00903341" w:rsidP="00903341">
      <w:pPr>
        <w:bidi/>
        <w:jc w:val="both"/>
        <w:rPr>
          <w:rFonts w:cs="David" w:hint="cs"/>
          <w:u w:val="single"/>
          <w:rtl/>
        </w:rPr>
      </w:pPr>
    </w:p>
    <w:p w14:paraId="0DC3D1CB" w14:textId="77777777" w:rsidR="00903341" w:rsidRDefault="00903341" w:rsidP="00903341">
      <w:pPr>
        <w:bidi/>
        <w:jc w:val="both"/>
        <w:rPr>
          <w:rFonts w:cs="David" w:hint="cs"/>
          <w:rtl/>
        </w:rPr>
      </w:pPr>
      <w:r>
        <w:rPr>
          <w:rFonts w:cs="David" w:hint="cs"/>
          <w:rtl/>
        </w:rPr>
        <w:tab/>
        <w:t xml:space="preserve">אנחנו נחזור אליכם עם משמעויות, אדרבה. </w:t>
      </w:r>
    </w:p>
    <w:p w14:paraId="2C5418F6"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314E6265" w14:textId="77777777" w:rsidR="00903341" w:rsidRDefault="00903341" w:rsidP="00903341">
      <w:pPr>
        <w:bidi/>
        <w:jc w:val="both"/>
        <w:rPr>
          <w:rFonts w:cs="David" w:hint="cs"/>
          <w:u w:val="single"/>
          <w:rtl/>
        </w:rPr>
      </w:pPr>
    </w:p>
    <w:p w14:paraId="27218C0B" w14:textId="77777777" w:rsidR="00903341" w:rsidRDefault="00903341" w:rsidP="00903341">
      <w:pPr>
        <w:bidi/>
        <w:jc w:val="both"/>
        <w:rPr>
          <w:rFonts w:cs="David" w:hint="cs"/>
          <w:rtl/>
        </w:rPr>
      </w:pPr>
      <w:r>
        <w:rPr>
          <w:rFonts w:cs="David" w:hint="cs"/>
          <w:rtl/>
        </w:rPr>
        <w:tab/>
        <w:t xml:space="preserve">היום אפשר לדעת מה אמרת. </w:t>
      </w:r>
    </w:p>
    <w:p w14:paraId="4D06432F"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044C3CF7" w14:textId="77777777" w:rsidR="00903341" w:rsidRDefault="00903341" w:rsidP="00903341">
      <w:pPr>
        <w:bidi/>
        <w:jc w:val="both"/>
        <w:rPr>
          <w:rFonts w:cs="David" w:hint="cs"/>
          <w:u w:val="single"/>
          <w:rtl/>
        </w:rPr>
      </w:pPr>
    </w:p>
    <w:p w14:paraId="7BCB8FDE" w14:textId="77777777" w:rsidR="00903341" w:rsidRDefault="00903341" w:rsidP="00903341">
      <w:pPr>
        <w:bidi/>
        <w:jc w:val="both"/>
        <w:rPr>
          <w:rFonts w:cs="David" w:hint="cs"/>
          <w:rtl/>
        </w:rPr>
      </w:pPr>
      <w:r>
        <w:rPr>
          <w:rFonts w:cs="David" w:hint="cs"/>
          <w:rtl/>
        </w:rPr>
        <w:tab/>
        <w:t xml:space="preserve">הם מעלים תוכנה של העתיד. אני אומר לכם </w:t>
      </w:r>
      <w:r>
        <w:rPr>
          <w:rFonts w:cs="David"/>
          <w:rtl/>
        </w:rPr>
        <w:t>–</w:t>
      </w:r>
      <w:r>
        <w:rPr>
          <w:rFonts w:cs="David" w:hint="cs"/>
          <w:rtl/>
        </w:rPr>
        <w:t xml:space="preserve"> גם לגבי העבר. </w:t>
      </w:r>
    </w:p>
    <w:p w14:paraId="4B5B2412" w14:textId="77777777" w:rsidR="00903341" w:rsidRDefault="00903341" w:rsidP="00903341">
      <w:pPr>
        <w:bidi/>
        <w:jc w:val="both"/>
        <w:rPr>
          <w:rFonts w:cs="David" w:hint="cs"/>
          <w:rtl/>
        </w:rPr>
      </w:pPr>
    </w:p>
    <w:p w14:paraId="02839A17" w14:textId="77777777" w:rsidR="00903341" w:rsidRDefault="00903341" w:rsidP="00903341">
      <w:pPr>
        <w:bidi/>
        <w:jc w:val="both"/>
        <w:rPr>
          <w:rFonts w:cs="David" w:hint="cs"/>
          <w:u w:val="single"/>
          <w:rtl/>
        </w:rPr>
      </w:pPr>
      <w:r>
        <w:rPr>
          <w:rFonts w:cs="David" w:hint="cs"/>
          <w:u w:val="single"/>
          <w:rtl/>
        </w:rPr>
        <w:t>מנכ"ל הכנסת דן לנדאו:</w:t>
      </w:r>
    </w:p>
    <w:p w14:paraId="0DBB05C7" w14:textId="77777777" w:rsidR="00903341" w:rsidRDefault="00903341" w:rsidP="00903341">
      <w:pPr>
        <w:bidi/>
        <w:jc w:val="both"/>
        <w:rPr>
          <w:rFonts w:cs="David" w:hint="cs"/>
          <w:u w:val="single"/>
          <w:rtl/>
        </w:rPr>
      </w:pPr>
    </w:p>
    <w:p w14:paraId="5AD95738" w14:textId="77777777" w:rsidR="00903341" w:rsidRDefault="00903341" w:rsidP="00903341">
      <w:pPr>
        <w:bidi/>
        <w:jc w:val="both"/>
        <w:rPr>
          <w:rFonts w:cs="David" w:hint="cs"/>
          <w:rtl/>
        </w:rPr>
      </w:pPr>
      <w:r>
        <w:rPr>
          <w:rFonts w:cs="David" w:hint="cs"/>
          <w:rtl/>
        </w:rPr>
        <w:tab/>
        <w:t xml:space="preserve">העתיד כבר כאן. </w:t>
      </w:r>
    </w:p>
    <w:p w14:paraId="5EF3EB77" w14:textId="77777777" w:rsidR="00903341" w:rsidRDefault="00903341" w:rsidP="00903341">
      <w:pPr>
        <w:bidi/>
        <w:jc w:val="both"/>
        <w:rPr>
          <w:rFonts w:cs="David" w:hint="cs"/>
          <w:rtl/>
        </w:rPr>
      </w:pPr>
    </w:p>
    <w:p w14:paraId="4E9D1231"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7ACFB318" w14:textId="77777777" w:rsidR="00903341" w:rsidRDefault="00903341" w:rsidP="00903341">
      <w:pPr>
        <w:bidi/>
        <w:jc w:val="both"/>
        <w:rPr>
          <w:rFonts w:cs="David" w:hint="cs"/>
          <w:u w:val="single"/>
          <w:rtl/>
        </w:rPr>
      </w:pPr>
    </w:p>
    <w:p w14:paraId="0D16A2FF" w14:textId="77777777" w:rsidR="00903341" w:rsidRDefault="00903341" w:rsidP="00903341">
      <w:pPr>
        <w:bidi/>
        <w:jc w:val="both"/>
        <w:rPr>
          <w:rFonts w:cs="David" w:hint="cs"/>
          <w:rtl/>
        </w:rPr>
      </w:pPr>
      <w:r>
        <w:rPr>
          <w:rFonts w:cs="David" w:hint="cs"/>
          <w:rtl/>
        </w:rPr>
        <w:tab/>
        <w:t xml:space="preserve">העתיד הוא כאן, אנחנו מדברים על העבר ויש להם את כל הטכנולוגיה. </w:t>
      </w:r>
    </w:p>
    <w:p w14:paraId="3877CD1B" w14:textId="77777777" w:rsidR="00903341" w:rsidRDefault="00903341" w:rsidP="00903341">
      <w:pPr>
        <w:bidi/>
        <w:jc w:val="both"/>
        <w:rPr>
          <w:rFonts w:cs="David" w:hint="cs"/>
          <w:rtl/>
        </w:rPr>
      </w:pPr>
    </w:p>
    <w:p w14:paraId="67044EB0" w14:textId="77777777" w:rsidR="00903341" w:rsidRDefault="00903341" w:rsidP="00903341">
      <w:pPr>
        <w:bidi/>
        <w:jc w:val="both"/>
        <w:rPr>
          <w:rFonts w:cs="David" w:hint="cs"/>
          <w:rtl/>
        </w:rPr>
      </w:pPr>
    </w:p>
    <w:p w14:paraId="2B4B9386" w14:textId="77777777" w:rsidR="00903341" w:rsidRDefault="00903341" w:rsidP="00903341">
      <w:pPr>
        <w:bidi/>
        <w:jc w:val="both"/>
        <w:rPr>
          <w:rFonts w:cs="David" w:hint="cs"/>
          <w:rtl/>
        </w:rPr>
      </w:pPr>
    </w:p>
    <w:p w14:paraId="0D675080" w14:textId="77777777" w:rsidR="00903341" w:rsidRPr="00523C74" w:rsidRDefault="00903341" w:rsidP="00903341">
      <w:pPr>
        <w:bidi/>
        <w:jc w:val="both"/>
        <w:rPr>
          <w:rFonts w:cs="David" w:hint="cs"/>
          <w:u w:val="single"/>
          <w:rtl/>
        </w:rPr>
      </w:pPr>
      <w:r>
        <w:rPr>
          <w:rFonts w:cs="David"/>
          <w:rtl/>
        </w:rPr>
        <w:br/>
      </w:r>
      <w:r>
        <w:rPr>
          <w:rFonts w:cs="David" w:hint="cs"/>
          <w:u w:val="single"/>
          <w:rtl/>
        </w:rPr>
        <w:t>מנכ"ל הכנסת דן לנדאו:</w:t>
      </w:r>
    </w:p>
    <w:p w14:paraId="4F8809A7" w14:textId="77777777" w:rsidR="00903341" w:rsidRDefault="00903341" w:rsidP="00903341">
      <w:pPr>
        <w:bidi/>
        <w:jc w:val="both"/>
        <w:rPr>
          <w:rFonts w:cs="David" w:hint="cs"/>
          <w:rtl/>
        </w:rPr>
      </w:pPr>
    </w:p>
    <w:p w14:paraId="30E72CA0" w14:textId="77777777" w:rsidR="00903341" w:rsidRDefault="00903341" w:rsidP="00903341">
      <w:pPr>
        <w:bidi/>
        <w:jc w:val="both"/>
        <w:rPr>
          <w:rFonts w:cs="David" w:hint="cs"/>
          <w:rtl/>
        </w:rPr>
      </w:pPr>
      <w:r>
        <w:rPr>
          <w:rFonts w:cs="David" w:hint="cs"/>
          <w:rtl/>
        </w:rPr>
        <w:tab/>
        <w:t xml:space="preserve">חבר הכנסת אפללו, מה ששמתי על המסך, כאמור, זו מערכת שכבר רצה יותר משנה. זו מערכת שאנחנו מתכוונים להרחיב אותה גם לוועדות כדי שבדיוק הביקורת הציבורית הזאת, הבקרה הציבורית הזו על חברי הכנסת תהיה אפשרית גם על דיוני הוועדות. </w:t>
      </w:r>
    </w:p>
    <w:p w14:paraId="2FA7D19D" w14:textId="77777777" w:rsidR="00903341" w:rsidRDefault="00903341" w:rsidP="00903341">
      <w:pPr>
        <w:bidi/>
        <w:jc w:val="both"/>
        <w:rPr>
          <w:rFonts w:cs="David" w:hint="cs"/>
          <w:rtl/>
        </w:rPr>
      </w:pPr>
    </w:p>
    <w:p w14:paraId="5421458E" w14:textId="77777777" w:rsidR="00903341" w:rsidRDefault="00903341" w:rsidP="00903341">
      <w:pPr>
        <w:bidi/>
        <w:jc w:val="both"/>
        <w:rPr>
          <w:rFonts w:cs="David" w:hint="cs"/>
          <w:rtl/>
        </w:rPr>
      </w:pPr>
      <w:r>
        <w:rPr>
          <w:rFonts w:cs="David" w:hint="cs"/>
          <w:rtl/>
        </w:rPr>
        <w:tab/>
        <w:t xml:space="preserve">זרק לי חבר כנסת ממפלגתכם רעיון מאוד מעניין, הוא הבין שהדבר הזה נותן לו פתרון - הסיפור עם מס הבצורת, הרי היה מס, השהו אותו, ביטלו אותו, החזירו אותו. הוא אומר: ראה זה פלא, כשביטלו אותו כל האנשים שהיו בעדו פתאום אמרו שהם תמיד היו נגד, אני רוצה לראות לא רק פרוטוקול אלא במוזיקה את הבן-אדם, עם ההתלהבות, עם תנועות הידיים, עם הכול. </w:t>
      </w:r>
    </w:p>
    <w:p w14:paraId="1B764A68" w14:textId="77777777" w:rsidR="00903341" w:rsidRDefault="00903341" w:rsidP="00903341">
      <w:pPr>
        <w:bidi/>
        <w:jc w:val="both"/>
        <w:rPr>
          <w:rFonts w:cs="David" w:hint="cs"/>
          <w:rtl/>
        </w:rPr>
      </w:pPr>
    </w:p>
    <w:p w14:paraId="241127E3" w14:textId="77777777" w:rsidR="00903341" w:rsidRDefault="00903341" w:rsidP="00903341">
      <w:pPr>
        <w:bidi/>
        <w:jc w:val="both"/>
        <w:rPr>
          <w:rFonts w:cs="David" w:hint="cs"/>
          <w:rtl/>
        </w:rPr>
      </w:pPr>
      <w:r>
        <w:rPr>
          <w:rFonts w:cs="David" w:hint="cs"/>
          <w:rtl/>
        </w:rPr>
        <w:tab/>
        <w:t xml:space="preserve">אדרבה, המערכת הזאת אמורה לתת את זה. היא אמורה לתת את זה על העתיד. לגבי המליאה זה קיים מתחילת הכנסת השמונה-עשרה. אנחנו נבדוק ונחזור אליכם עם משמעויות של העבר. </w:t>
      </w:r>
    </w:p>
    <w:p w14:paraId="4133FA78"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021CA09E" w14:textId="77777777" w:rsidR="00903341" w:rsidRDefault="00903341" w:rsidP="00903341">
      <w:pPr>
        <w:bidi/>
        <w:jc w:val="both"/>
        <w:rPr>
          <w:rFonts w:cs="David" w:hint="cs"/>
          <w:u w:val="single"/>
          <w:rtl/>
        </w:rPr>
      </w:pPr>
    </w:p>
    <w:p w14:paraId="1F4A8AC4" w14:textId="77777777" w:rsidR="00903341" w:rsidRDefault="00903341" w:rsidP="00903341">
      <w:pPr>
        <w:bidi/>
        <w:jc w:val="both"/>
        <w:rPr>
          <w:rFonts w:cs="David" w:hint="cs"/>
          <w:rtl/>
        </w:rPr>
      </w:pPr>
      <w:r>
        <w:rPr>
          <w:rFonts w:cs="David" w:hint="cs"/>
          <w:rtl/>
        </w:rPr>
        <w:tab/>
        <w:t xml:space="preserve">זה במלל או בשיקוף הבן-אדם? </w:t>
      </w:r>
    </w:p>
    <w:p w14:paraId="09BA51FB"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BE7CD52" w14:textId="77777777" w:rsidR="00903341" w:rsidRDefault="00903341" w:rsidP="00903341">
      <w:pPr>
        <w:bidi/>
        <w:jc w:val="both"/>
        <w:rPr>
          <w:rFonts w:cs="David" w:hint="cs"/>
          <w:u w:val="single"/>
          <w:rtl/>
        </w:rPr>
      </w:pPr>
    </w:p>
    <w:p w14:paraId="16BC930A" w14:textId="77777777" w:rsidR="00903341" w:rsidRDefault="00903341" w:rsidP="00903341">
      <w:pPr>
        <w:bidi/>
        <w:jc w:val="both"/>
        <w:rPr>
          <w:rFonts w:cs="David" w:hint="cs"/>
          <w:rtl/>
        </w:rPr>
      </w:pPr>
      <w:r>
        <w:rPr>
          <w:rFonts w:cs="David" w:hint="cs"/>
          <w:rtl/>
        </w:rPr>
        <w:tab/>
        <w:t xml:space="preserve">גם וגם. </w:t>
      </w:r>
    </w:p>
    <w:p w14:paraId="5B61AEB6"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4D787247" w14:textId="77777777" w:rsidR="00903341" w:rsidRDefault="00903341" w:rsidP="00903341">
      <w:pPr>
        <w:bidi/>
        <w:jc w:val="both"/>
        <w:rPr>
          <w:rFonts w:cs="David" w:hint="cs"/>
          <w:rtl/>
        </w:rPr>
      </w:pPr>
    </w:p>
    <w:p w14:paraId="20C4F8CB" w14:textId="77777777" w:rsidR="00903341" w:rsidRDefault="00903341" w:rsidP="00903341">
      <w:pPr>
        <w:bidi/>
        <w:jc w:val="both"/>
        <w:rPr>
          <w:rFonts w:cs="David" w:hint="cs"/>
          <w:rtl/>
        </w:rPr>
      </w:pPr>
      <w:r>
        <w:rPr>
          <w:rFonts w:cs="David" w:hint="cs"/>
          <w:rtl/>
        </w:rPr>
        <w:tab/>
        <w:t xml:space="preserve">אנחנו מתעסקים בתחום האינטרנט ובתחום המחשוב בכמה פרויקטים. פרויקט ראשון הוא פרויקט ה"סנהדרין" </w:t>
      </w:r>
      <w:r>
        <w:rPr>
          <w:rFonts w:cs="David"/>
          <w:rtl/>
        </w:rPr>
        <w:t>–</w:t>
      </w:r>
      <w:r>
        <w:rPr>
          <w:rFonts w:cs="David" w:hint="cs"/>
          <w:rtl/>
        </w:rPr>
        <w:t xml:space="preserve"> פה אתם רואים את קברות הסנהדרין, זה הדבר המוחשי היחידי שאפשר לומר על העניין הזה </w:t>
      </w:r>
      <w:r>
        <w:rPr>
          <w:rFonts w:cs="David"/>
          <w:rtl/>
        </w:rPr>
        <w:t>–</w:t>
      </w:r>
      <w:r>
        <w:rPr>
          <w:rFonts w:cs="David" w:hint="cs"/>
          <w:rtl/>
        </w:rPr>
        <w:t xml:space="preserve"> פרויקט "סנהדרין" קיים, דור א' של "סנהדרין" קיים כבר כמה שנים, הכנסת מתנהלת איתו אבל כמו כל דור א' יש לנו כבר מאות-מאות תלונות ורעיונות לשיפור והצעות לשדרוג.</w:t>
      </w:r>
    </w:p>
    <w:p w14:paraId="3F8945E8" w14:textId="77777777" w:rsidR="00903341" w:rsidRDefault="00903341" w:rsidP="00903341">
      <w:pPr>
        <w:bidi/>
        <w:jc w:val="both"/>
        <w:rPr>
          <w:rFonts w:cs="David" w:hint="cs"/>
          <w:rtl/>
        </w:rPr>
      </w:pPr>
    </w:p>
    <w:p w14:paraId="104BBE09" w14:textId="77777777" w:rsidR="00903341" w:rsidRDefault="00903341" w:rsidP="00903341">
      <w:pPr>
        <w:bidi/>
        <w:jc w:val="both"/>
        <w:rPr>
          <w:rFonts w:cs="David" w:hint="cs"/>
          <w:rtl/>
        </w:rPr>
      </w:pPr>
      <w:r>
        <w:rPr>
          <w:rFonts w:cs="David" w:hint="cs"/>
          <w:rtl/>
        </w:rPr>
        <w:tab/>
        <w:t>אנחנו באמצע פרויקט של שדרוג המערכת הזו כדי שהיא תתאים לטכנולוגיות של 2012-2011. אחד הדברים המאוד-מאוד חשובים זה פרויקט שאנחנו קוראים לו "ענני כבוד". זה פרויקט שיחבר גם את הממשלה לתוך תהליך העבודה של החקיקה.</w:t>
      </w:r>
    </w:p>
    <w:p w14:paraId="44C61033" w14:textId="77777777" w:rsidR="00903341" w:rsidRDefault="00903341" w:rsidP="00903341">
      <w:pPr>
        <w:bidi/>
        <w:jc w:val="both"/>
        <w:rPr>
          <w:rFonts w:cs="David" w:hint="cs"/>
          <w:rtl/>
        </w:rPr>
      </w:pPr>
    </w:p>
    <w:p w14:paraId="7D683F74" w14:textId="77777777" w:rsidR="00903341" w:rsidRDefault="00903341" w:rsidP="00903341">
      <w:pPr>
        <w:bidi/>
        <w:jc w:val="both"/>
        <w:rPr>
          <w:rFonts w:cs="David" w:hint="cs"/>
          <w:rtl/>
        </w:rPr>
      </w:pPr>
      <w:r>
        <w:rPr>
          <w:rFonts w:cs="David" w:hint="cs"/>
          <w:rtl/>
        </w:rPr>
        <w:tab/>
        <w:t xml:space="preserve">הרי רוב החקיקה הכבדה היא יוזמת הממשלה, לא יוזמת חברי הכנסת, והיום הכנסת והממשלה מדברות ביניהן </w:t>
      </w:r>
      <w:r>
        <w:rPr>
          <w:rFonts w:cs="David"/>
          <w:rtl/>
        </w:rPr>
        <w:t>–</w:t>
      </w:r>
      <w:r>
        <w:rPr>
          <w:rFonts w:cs="David" w:hint="cs"/>
          <w:rtl/>
        </w:rPr>
        <w:t xml:space="preserve"> לא נעים לי לומר לכם </w:t>
      </w:r>
      <w:r>
        <w:rPr>
          <w:rFonts w:cs="David"/>
          <w:rtl/>
        </w:rPr>
        <w:t>–</w:t>
      </w:r>
      <w:r>
        <w:rPr>
          <w:rFonts w:cs="David" w:hint="cs"/>
          <w:rtl/>
        </w:rPr>
        <w:t xml:space="preserve"> בפקס במקרה הטוב, ובשליח על טוסטוס במקרה הרע. זה הרי הזוי, זה הרי לא יכול לעבוד ככה. </w:t>
      </w:r>
    </w:p>
    <w:p w14:paraId="2357378F" w14:textId="77777777" w:rsidR="00903341" w:rsidRDefault="00903341" w:rsidP="00903341">
      <w:pPr>
        <w:bidi/>
        <w:jc w:val="both"/>
        <w:rPr>
          <w:rFonts w:cs="David" w:hint="cs"/>
          <w:rtl/>
        </w:rPr>
      </w:pPr>
    </w:p>
    <w:p w14:paraId="63FB2A82" w14:textId="77777777" w:rsidR="00903341" w:rsidRDefault="00903341" w:rsidP="00903341">
      <w:pPr>
        <w:bidi/>
        <w:jc w:val="both"/>
        <w:rPr>
          <w:rFonts w:cs="David" w:hint="cs"/>
          <w:rtl/>
        </w:rPr>
      </w:pPr>
      <w:r>
        <w:rPr>
          <w:rFonts w:cs="David" w:hint="cs"/>
          <w:rtl/>
        </w:rPr>
        <w:tab/>
        <w:t xml:space="preserve">לכן אנחנו כבר בפרויקט משותף למשרד המשפטים וגם משרד ראש הממשלה </w:t>
      </w:r>
      <w:r>
        <w:rPr>
          <w:rFonts w:cs="David"/>
          <w:rtl/>
        </w:rPr>
        <w:t>–</w:t>
      </w:r>
      <w:r>
        <w:rPr>
          <w:rFonts w:cs="David" w:hint="cs"/>
          <w:rtl/>
        </w:rPr>
        <w:t xml:space="preserve"> מזכירות הממשלה נמצאת בתוך </w:t>
      </w:r>
      <w:r>
        <w:rPr>
          <w:rFonts w:cs="David"/>
          <w:rtl/>
        </w:rPr>
        <w:t>–</w:t>
      </w:r>
      <w:r>
        <w:rPr>
          <w:rFonts w:cs="David" w:hint="cs"/>
          <w:rtl/>
        </w:rPr>
        <w:t xml:space="preserve"> כדי שכל תהליך החקיקה הממשלתי, קרי משרד המשפטים שמניע אותו, וגם ועדת השרים לחקיקה, יהיו חלק מאותו פרויקט. האנשים שלהם יישבו על אותה מערכת, הקלדה של הצעת חוק במשרד המשפטים לא תצטרך להיות מוקלדת שוב בכנסת אלא כולם יוכלו לעבוד על אותו טקסט. זה א'-ב' לכל מי שעובד בטקסטים, ומסתבר שזה לא היה מובן מאליו. </w:t>
      </w:r>
    </w:p>
    <w:p w14:paraId="359ABAF5" w14:textId="77777777" w:rsidR="00903341" w:rsidRDefault="00903341" w:rsidP="00903341">
      <w:pPr>
        <w:bidi/>
        <w:jc w:val="both"/>
        <w:rPr>
          <w:rFonts w:cs="David" w:hint="cs"/>
          <w:rtl/>
        </w:rPr>
      </w:pPr>
    </w:p>
    <w:p w14:paraId="0C031AE7" w14:textId="77777777" w:rsidR="00903341" w:rsidRDefault="00903341" w:rsidP="00903341">
      <w:pPr>
        <w:bidi/>
        <w:jc w:val="both"/>
        <w:rPr>
          <w:rFonts w:cs="David" w:hint="cs"/>
          <w:rtl/>
        </w:rPr>
      </w:pPr>
      <w:r>
        <w:rPr>
          <w:rFonts w:cs="David" w:hint="cs"/>
          <w:rtl/>
        </w:rPr>
        <w:tab/>
        <w:t xml:space="preserve">דבר נוסף זה המרכבה </w:t>
      </w:r>
      <w:r>
        <w:rPr>
          <w:rFonts w:cs="David"/>
          <w:rtl/>
        </w:rPr>
        <w:t>–</w:t>
      </w:r>
      <w:r>
        <w:rPr>
          <w:rFonts w:cs="David" w:hint="cs"/>
          <w:rtl/>
        </w:rPr>
        <w:t xml:space="preserve"> כמובן, לא מרכבה סימן 4 כמו שאתם רואים פה </w:t>
      </w:r>
      <w:r>
        <w:rPr>
          <w:rFonts w:cs="David"/>
          <w:rtl/>
        </w:rPr>
        <w:t>–</w:t>
      </w:r>
      <w:r>
        <w:rPr>
          <w:rFonts w:cs="David" w:hint="cs"/>
          <w:rtl/>
        </w:rPr>
        <w:t xml:space="preserve"> אלא זה גם פרויקט ממשלתי מאוד-מאוד גדול שרץ כמה שנים ואנחנו סוף-סוף מצטרפים אליו. זה פרויקט שמנהל את ה-</w:t>
      </w:r>
      <w:r>
        <w:rPr>
          <w:rFonts w:cs="David" w:hint="cs"/>
        </w:rPr>
        <w:t>ERP</w:t>
      </w:r>
      <w:r>
        <w:rPr>
          <w:rFonts w:cs="David" w:hint="cs"/>
          <w:rtl/>
        </w:rPr>
        <w:t xml:space="preserve">, את תהליך העבודה הארגוני של כל משרדי הממשלה. </w:t>
      </w:r>
    </w:p>
    <w:p w14:paraId="6E2BD7D9" w14:textId="77777777" w:rsidR="00903341" w:rsidRDefault="00903341" w:rsidP="00903341">
      <w:pPr>
        <w:bidi/>
        <w:jc w:val="both"/>
        <w:rPr>
          <w:rFonts w:cs="David" w:hint="cs"/>
          <w:rtl/>
        </w:rPr>
      </w:pPr>
    </w:p>
    <w:p w14:paraId="2304880F" w14:textId="77777777" w:rsidR="00903341" w:rsidRDefault="00903341" w:rsidP="00903341">
      <w:pPr>
        <w:bidi/>
        <w:jc w:val="both"/>
        <w:rPr>
          <w:rFonts w:cs="David" w:hint="cs"/>
          <w:rtl/>
        </w:rPr>
      </w:pPr>
      <w:r>
        <w:rPr>
          <w:rFonts w:cs="David" w:hint="cs"/>
          <w:rtl/>
        </w:rPr>
        <w:tab/>
        <w:t xml:space="preserve">אנחנו לא חושבים בכנסת שאנחנו צריכים לקנות כיסאות בנפרד ממשרד האוצר, או מיקרופונים בנפרד ממשרד האוצר. לפעמים אין ברירה, קונים בנפרד כי אנחנו צריכים משהו מיוחד אבל בגדול, אנחנו מעדיפים את היתרון לגודל שיש למדינה. המדינה קונה ב-20 מיליארד שקלים בשנה </w:t>
      </w:r>
      <w:r>
        <w:rPr>
          <w:rFonts w:cs="David"/>
          <w:rtl/>
        </w:rPr>
        <w:t>–</w:t>
      </w:r>
      <w:r>
        <w:rPr>
          <w:rFonts w:cs="David" w:hint="cs"/>
          <w:rtl/>
        </w:rPr>
        <w:t xml:space="preserve"> מחשב נייד, מיקרופון, שולחן </w:t>
      </w:r>
      <w:r>
        <w:rPr>
          <w:rFonts w:cs="David"/>
          <w:rtl/>
        </w:rPr>
        <w:t>–</w:t>
      </w:r>
      <w:r>
        <w:rPr>
          <w:rFonts w:cs="David" w:hint="cs"/>
          <w:rtl/>
        </w:rPr>
        <w:t xml:space="preserve"> זה דבר שעדיף ללכת עם המדינה. </w:t>
      </w:r>
    </w:p>
    <w:p w14:paraId="7FE47466" w14:textId="77777777" w:rsidR="00903341" w:rsidRDefault="00903341" w:rsidP="00903341">
      <w:pPr>
        <w:bidi/>
        <w:jc w:val="both"/>
        <w:rPr>
          <w:rFonts w:cs="David" w:hint="cs"/>
          <w:rtl/>
        </w:rPr>
      </w:pPr>
    </w:p>
    <w:p w14:paraId="7A525BCC" w14:textId="77777777" w:rsidR="00903341" w:rsidRDefault="00903341" w:rsidP="00903341">
      <w:pPr>
        <w:bidi/>
        <w:jc w:val="both"/>
        <w:rPr>
          <w:rFonts w:cs="David" w:hint="cs"/>
          <w:rtl/>
        </w:rPr>
      </w:pPr>
      <w:r>
        <w:rPr>
          <w:rFonts w:cs="David" w:hint="cs"/>
          <w:rtl/>
        </w:rPr>
        <w:tab/>
        <w:t xml:space="preserve">ודבר נוסף, החשבות שלנו - למרות שהיא עצמאית, למרות שאנחנו ריבונים </w:t>
      </w:r>
      <w:r>
        <w:rPr>
          <w:rFonts w:cs="David"/>
          <w:rtl/>
        </w:rPr>
        <w:t>–</w:t>
      </w:r>
      <w:r>
        <w:rPr>
          <w:rFonts w:cs="David" w:hint="cs"/>
          <w:rtl/>
        </w:rPr>
        <w:t xml:space="preserve"> בסופו של דבר הבנקאי שלנו זה משרד האוצר, זה החשב הכללי. כשאנחנו מוציאים על-פי הוראתכם, על-פי אישורכם, על-פי בקשתנו, שקל </w:t>
      </w:r>
      <w:r>
        <w:rPr>
          <w:rFonts w:cs="David"/>
          <w:rtl/>
        </w:rPr>
        <w:t>–</w:t>
      </w:r>
      <w:r>
        <w:rPr>
          <w:rFonts w:cs="David" w:hint="cs"/>
          <w:rtl/>
        </w:rPr>
        <w:t xml:space="preserve"> השקל הזה מונפק לנו על-ידי האוצר. </w:t>
      </w:r>
    </w:p>
    <w:p w14:paraId="44988CEE" w14:textId="77777777" w:rsidR="00903341" w:rsidRDefault="00903341" w:rsidP="00903341">
      <w:pPr>
        <w:bidi/>
        <w:jc w:val="both"/>
        <w:rPr>
          <w:rFonts w:cs="David" w:hint="cs"/>
          <w:rtl/>
        </w:rPr>
      </w:pPr>
    </w:p>
    <w:p w14:paraId="2B636EFD" w14:textId="77777777" w:rsidR="00903341" w:rsidRDefault="00903341" w:rsidP="00903341">
      <w:pPr>
        <w:bidi/>
        <w:jc w:val="both"/>
        <w:rPr>
          <w:rFonts w:cs="David" w:hint="cs"/>
          <w:rtl/>
        </w:rPr>
      </w:pPr>
      <w:r>
        <w:rPr>
          <w:rFonts w:cs="David" w:hint="cs"/>
          <w:rtl/>
        </w:rPr>
        <w:tab/>
        <w:t xml:space="preserve">היום המערכות מחוברות במערכת שנקראת פיננסית, המערכת הזאת דינה להפסיק לעבוד בתוך פחות משנה והמערכת החדשה היא המערכת הממשלתית, היא פשוט יותר טובה, יותר גדולה ואמורה לתת פתרון גם לתחום הרכש. היא </w:t>
      </w:r>
      <w:proofErr w:type="spellStart"/>
      <w:r>
        <w:rPr>
          <w:rFonts w:cs="David" w:hint="cs"/>
          <w:rtl/>
        </w:rPr>
        <w:t>היתה</w:t>
      </w:r>
      <w:proofErr w:type="spellEnd"/>
      <w:r>
        <w:rPr>
          <w:rFonts w:cs="David" w:hint="cs"/>
          <w:rtl/>
        </w:rPr>
        <w:t xml:space="preserve"> אמורה לתת פתרון גם לתחום משאבי אנוש אבל כנראה שהיא לא תיתן פתרון. בתחום הכספים </w:t>
      </w:r>
      <w:r>
        <w:rPr>
          <w:rFonts w:cs="David"/>
          <w:rtl/>
        </w:rPr>
        <w:t>–</w:t>
      </w:r>
      <w:r>
        <w:rPr>
          <w:rFonts w:cs="David" w:hint="cs"/>
          <w:rtl/>
        </w:rPr>
        <w:t xml:space="preserve"> ניהול הכספים וניהול הרכש </w:t>
      </w:r>
      <w:r>
        <w:rPr>
          <w:rFonts w:cs="David"/>
          <w:rtl/>
        </w:rPr>
        <w:t>–</w:t>
      </w:r>
      <w:r>
        <w:rPr>
          <w:rFonts w:cs="David" w:hint="cs"/>
          <w:rtl/>
        </w:rPr>
        <w:t xml:space="preserve"> אנחנו יחד עם הממשלה. אנחנו מצטרפים לדבר הזה, וזו הוצאה של הקמת המערכת, הטמעת המערכת עם הדרכה, בקרב במקרה שלנו עשרות בודדות של עובדים שיהיו רלוונטיים למערכת הזו כי זו לא מערכת שנוגעת בכם חברי הכנסת, זו מערכת שנוגעת לחדר המכונות שלנו, אם נקרא לזה כך. </w:t>
      </w:r>
    </w:p>
    <w:p w14:paraId="20A5A24D" w14:textId="77777777" w:rsidR="00903341" w:rsidRDefault="00903341" w:rsidP="00903341">
      <w:pPr>
        <w:bidi/>
        <w:jc w:val="both"/>
        <w:rPr>
          <w:rFonts w:cs="David" w:hint="cs"/>
          <w:rtl/>
        </w:rPr>
      </w:pPr>
    </w:p>
    <w:p w14:paraId="0D5014E7" w14:textId="77777777" w:rsidR="00903341" w:rsidRDefault="00903341" w:rsidP="00903341">
      <w:pPr>
        <w:bidi/>
        <w:jc w:val="both"/>
        <w:rPr>
          <w:rFonts w:cs="David" w:hint="cs"/>
          <w:rtl/>
        </w:rPr>
      </w:pPr>
      <w:r>
        <w:rPr>
          <w:rFonts w:cs="David" w:hint="cs"/>
          <w:rtl/>
        </w:rPr>
        <w:tab/>
        <w:t xml:space="preserve">הדבר האחרון, ופה נתתי דוגמה לדבר חקיקה שאתה חתום עליו. אם תיכנסו לראות מהו חוק העונשין של היום, לא תמצאו את זה בשום מקום רשמי. מה תמצאו? חוק העונשין מ-1977, עם מאה תיקונים, שכבה על שכבה על שכבה על שכבה, וככה היום נראה החוק. כתוב: במקום א' ייאמר ב', במקום ג' ייאמר ד'. האזרח בחוץ אמור לנחש מה תכל'ס החוק היום? הרי זה לא רציני. </w:t>
      </w:r>
    </w:p>
    <w:p w14:paraId="543EACD8" w14:textId="77777777" w:rsidR="00903341" w:rsidRDefault="00903341" w:rsidP="00903341">
      <w:pPr>
        <w:bidi/>
        <w:jc w:val="both"/>
        <w:rPr>
          <w:rFonts w:cs="David" w:hint="cs"/>
          <w:rtl/>
        </w:rPr>
      </w:pPr>
    </w:p>
    <w:p w14:paraId="0379CCE3" w14:textId="77777777" w:rsidR="00903341" w:rsidRDefault="00903341" w:rsidP="00903341">
      <w:pPr>
        <w:bidi/>
        <w:jc w:val="both"/>
        <w:rPr>
          <w:rFonts w:cs="David" w:hint="cs"/>
          <w:rtl/>
        </w:rPr>
      </w:pPr>
      <w:r>
        <w:rPr>
          <w:rFonts w:cs="David" w:hint="cs"/>
          <w:rtl/>
        </w:rPr>
        <w:tab/>
        <w:t xml:space="preserve">אנחנו חושבים שזה לא ראוי שהכנסת תספק רק דרך תשלום מאוד - - - </w:t>
      </w:r>
    </w:p>
    <w:p w14:paraId="72B5E1F3"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6AA1E0A" w14:textId="77777777" w:rsidR="00903341" w:rsidRDefault="00903341" w:rsidP="00903341">
      <w:pPr>
        <w:bidi/>
        <w:jc w:val="both"/>
        <w:rPr>
          <w:rFonts w:cs="David" w:hint="cs"/>
          <w:u w:val="single"/>
          <w:rtl/>
        </w:rPr>
      </w:pPr>
    </w:p>
    <w:p w14:paraId="074F3BBB" w14:textId="77777777" w:rsidR="00903341" w:rsidRDefault="00903341" w:rsidP="00903341">
      <w:pPr>
        <w:bidi/>
        <w:jc w:val="both"/>
        <w:rPr>
          <w:rFonts w:cs="David" w:hint="cs"/>
          <w:rtl/>
        </w:rPr>
      </w:pPr>
      <w:r>
        <w:rPr>
          <w:rFonts w:cs="David" w:hint="cs"/>
          <w:rtl/>
        </w:rPr>
        <w:tab/>
        <w:t xml:space="preserve">זה טוב ללימודי משפטים, לא בהכרח למי שרוצה לדעת. </w:t>
      </w:r>
    </w:p>
    <w:p w14:paraId="05B31D19" w14:textId="77777777" w:rsidR="00903341" w:rsidRDefault="00903341" w:rsidP="00903341">
      <w:pPr>
        <w:bidi/>
        <w:jc w:val="both"/>
        <w:rPr>
          <w:rFonts w:cs="David" w:hint="cs"/>
          <w:rtl/>
        </w:rPr>
      </w:pPr>
    </w:p>
    <w:p w14:paraId="43700958" w14:textId="77777777" w:rsidR="00903341" w:rsidRDefault="00903341" w:rsidP="00903341">
      <w:pPr>
        <w:bidi/>
        <w:jc w:val="both"/>
        <w:rPr>
          <w:rFonts w:cs="David" w:hint="cs"/>
          <w:u w:val="single"/>
          <w:rtl/>
        </w:rPr>
      </w:pPr>
      <w:r>
        <w:rPr>
          <w:rFonts w:cs="David" w:hint="cs"/>
          <w:u w:val="single"/>
          <w:rtl/>
        </w:rPr>
        <w:t>מנכ"ל הכנסת דן לנדאו:</w:t>
      </w:r>
    </w:p>
    <w:p w14:paraId="3C2356D3" w14:textId="77777777" w:rsidR="00903341" w:rsidRDefault="00903341" w:rsidP="00903341">
      <w:pPr>
        <w:bidi/>
        <w:jc w:val="both"/>
        <w:rPr>
          <w:rFonts w:cs="David" w:hint="cs"/>
          <w:u w:val="single"/>
          <w:rtl/>
        </w:rPr>
      </w:pPr>
    </w:p>
    <w:p w14:paraId="32C6BF09" w14:textId="77777777" w:rsidR="00903341" w:rsidRDefault="00903341" w:rsidP="00903341">
      <w:pPr>
        <w:bidi/>
        <w:jc w:val="both"/>
        <w:rPr>
          <w:rFonts w:cs="David" w:hint="cs"/>
          <w:rtl/>
        </w:rPr>
      </w:pPr>
      <w:r>
        <w:rPr>
          <w:rFonts w:cs="David" w:hint="cs"/>
          <w:rtl/>
        </w:rPr>
        <w:tab/>
        <w:t xml:space="preserve">זה טוב ללימודי ההיסטוריה של המשפט, זה גם לא פרקטי ללימודי המשפטים, זה בדיוק העניין. תחשוב, חבר הכנסת מולה </w:t>
      </w:r>
      <w:r>
        <w:rPr>
          <w:rFonts w:cs="David"/>
          <w:rtl/>
        </w:rPr>
        <w:t>–</w:t>
      </w:r>
      <w:r>
        <w:rPr>
          <w:rFonts w:cs="David" w:hint="cs"/>
          <w:rtl/>
        </w:rPr>
        <w:t xml:space="preserve"> אזרח קיבל דו"ח, הוא רוצה לדעת מה החוק האפקטיבי. הוא צריך ללכת לעורך-דין? הוא צריך לשלם 2,000 שקל לשנה על "</w:t>
      </w:r>
      <w:proofErr w:type="spellStart"/>
      <w:r>
        <w:rPr>
          <w:rFonts w:cs="David" w:hint="cs"/>
          <w:rtl/>
        </w:rPr>
        <w:t>תקדין</w:t>
      </w:r>
      <w:proofErr w:type="spellEnd"/>
      <w:r>
        <w:rPr>
          <w:rFonts w:cs="David" w:hint="cs"/>
          <w:rtl/>
        </w:rPr>
        <w:t xml:space="preserve">"? ברור שלא. </w:t>
      </w:r>
    </w:p>
    <w:p w14:paraId="0D9B82B5" w14:textId="77777777" w:rsidR="00903341" w:rsidRDefault="00903341" w:rsidP="00903341">
      <w:pPr>
        <w:bidi/>
        <w:jc w:val="both"/>
        <w:rPr>
          <w:rFonts w:cs="David" w:hint="cs"/>
          <w:rtl/>
        </w:rPr>
      </w:pPr>
    </w:p>
    <w:p w14:paraId="21F20357" w14:textId="77777777" w:rsidR="00903341" w:rsidRDefault="00903341" w:rsidP="00903341">
      <w:pPr>
        <w:bidi/>
        <w:jc w:val="both"/>
        <w:rPr>
          <w:rFonts w:cs="David" w:hint="cs"/>
          <w:rtl/>
        </w:rPr>
      </w:pPr>
      <w:r>
        <w:rPr>
          <w:rFonts w:cs="David" w:hint="cs"/>
          <w:rtl/>
        </w:rPr>
        <w:tab/>
        <w:t xml:space="preserve">לכן, זה פרויקט נוסף משותף לנו ולמשרד המשפטים שנועד להעלות על אתר לאומי את מאגר החקיקה המעודכן של מדינת ישראל, כולל חקיקת משנה כי גם חקיקת משנה, הכנסת מאוד-מאוד-מאוד מעורבת כמו שאתם יודעים. רוב חקיקת המשנה מאושרת על-ידי ועדות הכנסת. </w:t>
      </w:r>
    </w:p>
    <w:p w14:paraId="5C76F32D" w14:textId="77777777" w:rsidR="00903341" w:rsidRDefault="00903341" w:rsidP="00903341">
      <w:pPr>
        <w:bidi/>
        <w:jc w:val="both"/>
        <w:rPr>
          <w:rFonts w:cs="David" w:hint="cs"/>
          <w:rtl/>
        </w:rPr>
      </w:pPr>
    </w:p>
    <w:p w14:paraId="5A5BE5A1" w14:textId="77777777" w:rsidR="00903341" w:rsidRDefault="00903341" w:rsidP="00903341">
      <w:pPr>
        <w:bidi/>
        <w:jc w:val="both"/>
        <w:rPr>
          <w:rFonts w:cs="David" w:hint="cs"/>
          <w:rtl/>
        </w:rPr>
      </w:pPr>
      <w:r>
        <w:rPr>
          <w:rFonts w:cs="David" w:hint="cs"/>
          <w:rtl/>
        </w:rPr>
        <w:tab/>
        <w:t xml:space="preserve">אם אתם רוצים אני אכנס פה ביעף לתחום משמר הכנסת. יש לנו בתחום הביטחון כמה תחומים חדשים. אנחנו רוכשים ומטמיעים מערכת סימולציה לטובת מאבטחי משמר הכנסת, לטובת כוחות אחרים שעלולים לחבור. אנחנו מחליפים את רובי הגליל כנראה לרובי תבור </w:t>
      </w:r>
      <w:r>
        <w:rPr>
          <w:rFonts w:cs="David"/>
          <w:rtl/>
        </w:rPr>
        <w:t>–</w:t>
      </w:r>
      <w:r>
        <w:rPr>
          <w:rFonts w:cs="David" w:hint="cs"/>
          <w:rtl/>
        </w:rPr>
        <w:t xml:space="preserve"> לא ברור, אבל בכל מקרה אנחנו עמדנו על כך שזה יהיה נשק מתוצרת ישראל ולא נשק אמריקני. אני מקווה שגם אם זה יהיה יקר יותר, אתם תיתנו לנו את הגב בעניין הזה. </w:t>
      </w:r>
    </w:p>
    <w:p w14:paraId="12853AFE"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C34CC29" w14:textId="77777777" w:rsidR="00903341" w:rsidRDefault="00903341" w:rsidP="00903341">
      <w:pPr>
        <w:bidi/>
        <w:jc w:val="both"/>
        <w:rPr>
          <w:rFonts w:cs="David" w:hint="cs"/>
          <w:u w:val="single"/>
          <w:rtl/>
        </w:rPr>
      </w:pPr>
    </w:p>
    <w:p w14:paraId="308908FA" w14:textId="77777777" w:rsidR="00903341" w:rsidRDefault="00903341" w:rsidP="00903341">
      <w:pPr>
        <w:bidi/>
        <w:jc w:val="both"/>
        <w:rPr>
          <w:rFonts w:cs="David" w:hint="cs"/>
          <w:rtl/>
        </w:rPr>
      </w:pPr>
      <w:r>
        <w:rPr>
          <w:rFonts w:cs="David" w:hint="cs"/>
          <w:rtl/>
        </w:rPr>
        <w:tab/>
        <w:t xml:space="preserve">גיבוי מלא. </w:t>
      </w:r>
    </w:p>
    <w:p w14:paraId="142A2E9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14B4E66" w14:textId="77777777" w:rsidR="00903341" w:rsidRDefault="00903341" w:rsidP="00903341">
      <w:pPr>
        <w:bidi/>
        <w:jc w:val="both"/>
        <w:rPr>
          <w:rFonts w:cs="David" w:hint="cs"/>
          <w:rtl/>
        </w:rPr>
      </w:pPr>
    </w:p>
    <w:p w14:paraId="310B6138" w14:textId="77777777" w:rsidR="00903341" w:rsidRDefault="00903341" w:rsidP="00903341">
      <w:pPr>
        <w:bidi/>
        <w:jc w:val="both"/>
        <w:rPr>
          <w:rFonts w:cs="David" w:hint="cs"/>
          <w:rtl/>
        </w:rPr>
      </w:pPr>
      <w:r>
        <w:rPr>
          <w:rFonts w:cs="David" w:hint="cs"/>
          <w:rtl/>
        </w:rPr>
        <w:tab/>
        <w:t xml:space="preserve">כי אנחנו חושבים שבכניסה לכנסת לא טוב לראות אם-16, יותר ציוני לראות תבור, לעניות דעתי לפחות. </w:t>
      </w:r>
    </w:p>
    <w:p w14:paraId="1C9D63BC"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5D07D439" w14:textId="77777777" w:rsidR="00903341" w:rsidRDefault="00903341" w:rsidP="00903341">
      <w:pPr>
        <w:bidi/>
        <w:jc w:val="both"/>
        <w:rPr>
          <w:rFonts w:cs="David" w:hint="cs"/>
          <w:u w:val="single"/>
          <w:rtl/>
        </w:rPr>
      </w:pPr>
    </w:p>
    <w:p w14:paraId="10658000" w14:textId="77777777" w:rsidR="00903341" w:rsidRDefault="00903341" w:rsidP="00903341">
      <w:pPr>
        <w:bidi/>
        <w:jc w:val="both"/>
        <w:rPr>
          <w:rFonts w:cs="David" w:hint="cs"/>
          <w:rtl/>
        </w:rPr>
      </w:pPr>
      <w:r>
        <w:rPr>
          <w:rFonts w:cs="David" w:hint="cs"/>
          <w:rtl/>
        </w:rPr>
        <w:tab/>
        <w:t>זה גם יותר טוב, אני חושב.</w:t>
      </w:r>
    </w:p>
    <w:p w14:paraId="20EC4C0E"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42E7693" w14:textId="77777777" w:rsidR="00903341" w:rsidRDefault="00903341" w:rsidP="00903341">
      <w:pPr>
        <w:bidi/>
        <w:jc w:val="both"/>
        <w:rPr>
          <w:rFonts w:cs="David" w:hint="cs"/>
          <w:rtl/>
        </w:rPr>
      </w:pPr>
    </w:p>
    <w:p w14:paraId="2587B5CD" w14:textId="77777777" w:rsidR="00903341" w:rsidRDefault="00903341" w:rsidP="00903341">
      <w:pPr>
        <w:bidi/>
        <w:jc w:val="both"/>
        <w:rPr>
          <w:rFonts w:cs="David" w:hint="cs"/>
          <w:rtl/>
        </w:rPr>
      </w:pPr>
      <w:r>
        <w:rPr>
          <w:rFonts w:cs="David" w:hint="cs"/>
          <w:rtl/>
        </w:rPr>
        <w:tab/>
        <w:t>את התחום של אב"כ אני מעדיף אם אפשר לא לפרט יותר מדי, אבל בגדול, בתחום ההתגוננות נגד טרור בלתי קונבנציונלי אנחנו מבצעים כמה השקעות. אנחנו משדרגים את מערכות הקשר ואנחנו פותחים את כביש רוטשילד. בעזרת השם, בט"ו בשבט הקרוב, יום הולדת של הכנסת, אנחנו נפתח פה בחוץ את הכביש הזה.</w:t>
      </w:r>
    </w:p>
    <w:p w14:paraId="62564F7D" w14:textId="77777777" w:rsidR="00903341" w:rsidRDefault="00903341" w:rsidP="00903341">
      <w:pPr>
        <w:bidi/>
        <w:jc w:val="both"/>
        <w:rPr>
          <w:rFonts w:cs="David" w:hint="cs"/>
          <w:rtl/>
        </w:rPr>
      </w:pPr>
    </w:p>
    <w:p w14:paraId="24345C55" w14:textId="77777777" w:rsidR="00903341" w:rsidRDefault="00903341" w:rsidP="00903341">
      <w:pPr>
        <w:bidi/>
        <w:jc w:val="both"/>
        <w:rPr>
          <w:rFonts w:cs="David" w:hint="cs"/>
          <w:rtl/>
        </w:rPr>
      </w:pPr>
      <w:r>
        <w:rPr>
          <w:rFonts w:cs="David" w:hint="cs"/>
          <w:rtl/>
        </w:rPr>
        <w:tab/>
        <w:t xml:space="preserve">אם תשימו לב, אתם רואים פה שני מסלולים </w:t>
      </w:r>
      <w:r>
        <w:rPr>
          <w:rFonts w:cs="David"/>
          <w:rtl/>
        </w:rPr>
        <w:t>–</w:t>
      </w:r>
      <w:r>
        <w:rPr>
          <w:rFonts w:cs="David" w:hint="cs"/>
          <w:rtl/>
        </w:rPr>
        <w:t xml:space="preserve"> המסלול הציבורי, והמסלול הפנימי זה המסלול שבו אתם נוסעים כדי להיכנס לכנסת. </w:t>
      </w:r>
    </w:p>
    <w:p w14:paraId="07C6EE44"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75AF61D2" w14:textId="77777777" w:rsidR="00903341" w:rsidRDefault="00903341" w:rsidP="00903341">
      <w:pPr>
        <w:bidi/>
        <w:jc w:val="both"/>
        <w:rPr>
          <w:rFonts w:cs="David" w:hint="cs"/>
          <w:u w:val="single"/>
          <w:rtl/>
        </w:rPr>
      </w:pPr>
    </w:p>
    <w:p w14:paraId="64489B31" w14:textId="77777777" w:rsidR="00903341" w:rsidRDefault="00903341" w:rsidP="00903341">
      <w:pPr>
        <w:bidi/>
        <w:jc w:val="both"/>
        <w:rPr>
          <w:rFonts w:cs="David" w:hint="cs"/>
          <w:rtl/>
        </w:rPr>
      </w:pPr>
      <w:r>
        <w:rPr>
          <w:rFonts w:cs="David" w:hint="cs"/>
          <w:rtl/>
        </w:rPr>
        <w:tab/>
        <w:t>זה סגור.</w:t>
      </w:r>
    </w:p>
    <w:p w14:paraId="507681D7"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D5FE32E" w14:textId="77777777" w:rsidR="00903341" w:rsidRDefault="00903341" w:rsidP="00903341">
      <w:pPr>
        <w:bidi/>
        <w:jc w:val="both"/>
        <w:rPr>
          <w:rFonts w:cs="David" w:hint="cs"/>
          <w:rtl/>
        </w:rPr>
      </w:pPr>
    </w:p>
    <w:p w14:paraId="129B3FE5" w14:textId="77777777" w:rsidR="00903341" w:rsidRDefault="00903341" w:rsidP="00903341">
      <w:pPr>
        <w:bidi/>
        <w:jc w:val="both"/>
        <w:rPr>
          <w:rFonts w:cs="David" w:hint="cs"/>
          <w:rtl/>
        </w:rPr>
      </w:pPr>
      <w:r>
        <w:rPr>
          <w:rFonts w:cs="David" w:hint="cs"/>
          <w:rtl/>
        </w:rPr>
        <w:tab/>
        <w:t xml:space="preserve">זה סגור למרות ובניגוד לכל ההתחייבויות של כל יושבי-ראש הכנסת, בניגוד להתחייבויות כלפי עיריית ירושלים. עיריית ירושלים השקיעה פה מיליונים בכביש הזה, וכל הרעיון הוא שהכנסת תשב בתוך עמה ולא תהיה מנותקת מאחורי מחסומים מצד אחד, ומצד שני, שלא נוותר לעצמנו במילימטר בענייני ביטחון. </w:t>
      </w:r>
    </w:p>
    <w:p w14:paraId="68EEE21F" w14:textId="77777777" w:rsidR="00903341" w:rsidRDefault="00903341" w:rsidP="00903341">
      <w:pPr>
        <w:bidi/>
        <w:jc w:val="both"/>
        <w:rPr>
          <w:rFonts w:cs="David" w:hint="cs"/>
          <w:rtl/>
        </w:rPr>
      </w:pPr>
    </w:p>
    <w:p w14:paraId="2F65A65D" w14:textId="77777777" w:rsidR="00903341" w:rsidRDefault="00903341" w:rsidP="00903341">
      <w:pPr>
        <w:bidi/>
        <w:jc w:val="both"/>
        <w:rPr>
          <w:rFonts w:cs="David" w:hint="cs"/>
          <w:rtl/>
        </w:rPr>
      </w:pPr>
      <w:r>
        <w:rPr>
          <w:rFonts w:cs="David" w:hint="cs"/>
          <w:rtl/>
        </w:rPr>
        <w:tab/>
        <w:t xml:space="preserve">לכן, כדי לפתוח את זה, כדי לעמוד בהחלטות -  בעצם בהוראות החוק כי בנושא תכנון ובנייה זה ממש כמו חוק </w:t>
      </w:r>
      <w:r>
        <w:rPr>
          <w:rFonts w:cs="David"/>
          <w:rtl/>
        </w:rPr>
        <w:t>–</w:t>
      </w:r>
      <w:r>
        <w:rPr>
          <w:rFonts w:cs="David" w:hint="cs"/>
          <w:rtl/>
        </w:rPr>
        <w:t xml:space="preserve"> אנחנו צריכים להגדיל במשמר הכנסת מספר תקנים ייעודיים לעניין הזה. צריכים שם פטרול, צריכים שם עמדה, כל מה שצריך. </w:t>
      </w:r>
    </w:p>
    <w:p w14:paraId="69AC1539" w14:textId="77777777" w:rsidR="00903341" w:rsidRDefault="00903341" w:rsidP="00903341">
      <w:pPr>
        <w:bidi/>
        <w:jc w:val="both"/>
        <w:rPr>
          <w:rFonts w:cs="David" w:hint="cs"/>
          <w:rtl/>
        </w:rPr>
      </w:pPr>
    </w:p>
    <w:p w14:paraId="09B72AF0" w14:textId="77777777" w:rsidR="00903341" w:rsidRDefault="00903341" w:rsidP="00903341">
      <w:pPr>
        <w:bidi/>
        <w:jc w:val="both"/>
        <w:rPr>
          <w:rFonts w:cs="David" w:hint="cs"/>
          <w:rtl/>
        </w:rPr>
      </w:pPr>
      <w:r>
        <w:rPr>
          <w:rFonts w:cs="David" w:hint="cs"/>
          <w:rtl/>
        </w:rPr>
        <w:tab/>
        <w:t xml:space="preserve">סיום העברת אולפן ערוץ הכנסת. אתם רואים כל מיני אמצעים </w:t>
      </w:r>
      <w:r>
        <w:rPr>
          <w:rFonts w:cs="David"/>
          <w:rtl/>
        </w:rPr>
        <w:t>–</w:t>
      </w:r>
      <w:r>
        <w:rPr>
          <w:rFonts w:cs="David" w:hint="cs"/>
          <w:rtl/>
        </w:rPr>
        <w:t xml:space="preserve"> זה יהיה פחות מפחיד, אני מקווה </w:t>
      </w:r>
      <w:r>
        <w:rPr>
          <w:rFonts w:cs="David"/>
          <w:rtl/>
        </w:rPr>
        <w:t>–</w:t>
      </w:r>
      <w:r>
        <w:rPr>
          <w:rFonts w:cs="David" w:hint="cs"/>
          <w:rtl/>
        </w:rPr>
        <w:t xml:space="preserve"> וזה דבר שאני לא מתכוון להרחיב עליו, אתם יודעים למה? כי אנחנו לא מבקשים מכם בכלל עוד כסף אלא אנחנו שמחים וגאים לדווח לכם שביצענו ושבעוד פחות מחודשיים, אנחנו מקווים, כולכם </w:t>
      </w:r>
      <w:r>
        <w:rPr>
          <w:rFonts w:cs="David"/>
          <w:rtl/>
        </w:rPr>
        <w:t>–</w:t>
      </w:r>
      <w:r>
        <w:rPr>
          <w:rFonts w:cs="David" w:hint="cs"/>
          <w:rtl/>
        </w:rPr>
        <w:t xml:space="preserve"> כמו כל חברי הכנסת </w:t>
      </w:r>
      <w:r>
        <w:rPr>
          <w:rFonts w:cs="David"/>
          <w:rtl/>
        </w:rPr>
        <w:t>–</w:t>
      </w:r>
      <w:r>
        <w:rPr>
          <w:rFonts w:cs="David" w:hint="cs"/>
          <w:rtl/>
        </w:rPr>
        <w:t xml:space="preserve"> אבל במיוחד אתם כי אתם הדירקטוריון, אתם תוזמנו לחנוכה חגיגית והפעלה חגיגית של האולפן החדש, </w:t>
      </w:r>
      <w:proofErr w:type="spellStart"/>
      <w:r>
        <w:rPr>
          <w:rFonts w:cs="David" w:hint="cs"/>
          <w:rtl/>
        </w:rPr>
        <w:t>ה"לוק</w:t>
      </w:r>
      <w:proofErr w:type="spellEnd"/>
      <w:r>
        <w:rPr>
          <w:rFonts w:cs="David" w:hint="cs"/>
          <w:rtl/>
        </w:rPr>
        <w:t>" החדש של ערוץ הכנסת, ואנחנו על הדבר הזה רק נוכל להודות ולא לבקש.</w:t>
      </w:r>
    </w:p>
    <w:p w14:paraId="52F6FCFF" w14:textId="77777777" w:rsidR="00903341" w:rsidRDefault="00903341" w:rsidP="00903341">
      <w:pPr>
        <w:bidi/>
        <w:jc w:val="both"/>
        <w:rPr>
          <w:rFonts w:cs="David" w:hint="cs"/>
          <w:u w:val="single"/>
          <w:rtl/>
        </w:rPr>
      </w:pPr>
      <w:r>
        <w:rPr>
          <w:rFonts w:cs="David"/>
          <w:rtl/>
        </w:rPr>
        <w:br/>
      </w:r>
      <w:r>
        <w:rPr>
          <w:rFonts w:cs="David" w:hint="cs"/>
          <w:u w:val="single"/>
          <w:rtl/>
        </w:rPr>
        <w:t>ליה שמטוב</w:t>
      </w:r>
      <w:r w:rsidRPr="00E36EB4">
        <w:rPr>
          <w:rFonts w:cs="David" w:hint="cs"/>
          <w:u w:val="single"/>
          <w:rtl/>
        </w:rPr>
        <w:t>:</w:t>
      </w:r>
    </w:p>
    <w:p w14:paraId="6854AB3C" w14:textId="77777777" w:rsidR="00903341" w:rsidRDefault="00903341" w:rsidP="00903341">
      <w:pPr>
        <w:bidi/>
        <w:jc w:val="both"/>
        <w:rPr>
          <w:rFonts w:cs="David" w:hint="cs"/>
          <w:u w:val="single"/>
          <w:rtl/>
        </w:rPr>
      </w:pPr>
    </w:p>
    <w:p w14:paraId="133A0C85" w14:textId="77777777" w:rsidR="00903341" w:rsidRDefault="00903341" w:rsidP="00903341">
      <w:pPr>
        <w:bidi/>
        <w:jc w:val="both"/>
        <w:rPr>
          <w:rFonts w:cs="David" w:hint="cs"/>
          <w:rtl/>
        </w:rPr>
      </w:pPr>
      <w:r>
        <w:rPr>
          <w:rFonts w:cs="David" w:hint="cs"/>
          <w:rtl/>
        </w:rPr>
        <w:tab/>
        <w:t xml:space="preserve">אדוני המנכ"ל, המצגת שעכשיו ראינו והמחשב שהשתמשת בו </w:t>
      </w:r>
      <w:r>
        <w:rPr>
          <w:rFonts w:cs="David"/>
          <w:rtl/>
        </w:rPr>
        <w:t>–</w:t>
      </w:r>
      <w:r>
        <w:rPr>
          <w:rFonts w:cs="David" w:hint="cs"/>
          <w:rtl/>
        </w:rPr>
        <w:t xml:space="preserve"> באיזה "אופיס" עבדת? </w:t>
      </w:r>
    </w:p>
    <w:p w14:paraId="34FEF720" w14:textId="77777777" w:rsidR="00903341" w:rsidRDefault="00903341" w:rsidP="00903341">
      <w:pPr>
        <w:bidi/>
        <w:jc w:val="both"/>
        <w:rPr>
          <w:rFonts w:cs="David" w:hint="cs"/>
          <w:rtl/>
        </w:rPr>
      </w:pPr>
    </w:p>
    <w:p w14:paraId="345B51EE" w14:textId="77777777" w:rsidR="00903341" w:rsidRDefault="00903341" w:rsidP="00903341">
      <w:pPr>
        <w:bidi/>
        <w:jc w:val="both"/>
        <w:rPr>
          <w:rFonts w:cs="David" w:hint="cs"/>
          <w:u w:val="single"/>
          <w:rtl/>
        </w:rPr>
      </w:pPr>
      <w:r>
        <w:rPr>
          <w:rFonts w:cs="David" w:hint="cs"/>
          <w:u w:val="single"/>
          <w:rtl/>
        </w:rPr>
        <w:t>מנכ"ל הכנסת דן לנדאו:</w:t>
      </w:r>
    </w:p>
    <w:p w14:paraId="2E62DFFE" w14:textId="77777777" w:rsidR="00903341" w:rsidRDefault="00903341" w:rsidP="00903341">
      <w:pPr>
        <w:bidi/>
        <w:jc w:val="both"/>
        <w:rPr>
          <w:rFonts w:cs="David" w:hint="cs"/>
          <w:u w:val="single"/>
          <w:rtl/>
        </w:rPr>
      </w:pPr>
    </w:p>
    <w:p w14:paraId="2237E685" w14:textId="77777777" w:rsidR="00903341" w:rsidRDefault="00903341" w:rsidP="00903341">
      <w:pPr>
        <w:bidi/>
        <w:jc w:val="both"/>
        <w:rPr>
          <w:rFonts w:cs="David" w:hint="cs"/>
          <w:rtl/>
        </w:rPr>
      </w:pPr>
      <w:r>
        <w:rPr>
          <w:rFonts w:cs="David" w:hint="cs"/>
          <w:rtl/>
        </w:rPr>
        <w:tab/>
        <w:t xml:space="preserve">אני לא חושב שזה "אופיס </w:t>
      </w:r>
      <w:proofErr w:type="spellStart"/>
      <w:r>
        <w:rPr>
          <w:rFonts w:cs="David" w:hint="cs"/>
          <w:rtl/>
        </w:rPr>
        <w:t>2010</w:t>
      </w:r>
      <w:proofErr w:type="spellEnd"/>
      <w:r>
        <w:rPr>
          <w:rFonts w:cs="David" w:hint="cs"/>
          <w:rtl/>
        </w:rPr>
        <w:t xml:space="preserve">". על חלק מהמחשבים מותקן "אופיס </w:t>
      </w:r>
      <w:proofErr w:type="spellStart"/>
      <w:r>
        <w:rPr>
          <w:rFonts w:cs="David" w:hint="cs"/>
          <w:rtl/>
        </w:rPr>
        <w:t>2010</w:t>
      </w:r>
      <w:proofErr w:type="spellEnd"/>
      <w:r>
        <w:rPr>
          <w:rFonts w:cs="David" w:hint="cs"/>
          <w:rtl/>
        </w:rPr>
        <w:t xml:space="preserve">", זה עכשיו מתגלגל. </w:t>
      </w:r>
    </w:p>
    <w:p w14:paraId="55934E96" w14:textId="77777777" w:rsidR="00903341" w:rsidRDefault="00903341" w:rsidP="00903341">
      <w:pPr>
        <w:bidi/>
        <w:jc w:val="both"/>
        <w:rPr>
          <w:rFonts w:cs="David" w:hint="cs"/>
          <w:rtl/>
        </w:rPr>
      </w:pPr>
    </w:p>
    <w:p w14:paraId="0F3ABB45" w14:textId="77777777" w:rsidR="00903341" w:rsidRDefault="00903341" w:rsidP="00903341">
      <w:pPr>
        <w:bidi/>
        <w:jc w:val="both"/>
        <w:rPr>
          <w:rFonts w:cs="David" w:hint="cs"/>
          <w:u w:val="single"/>
          <w:rtl/>
        </w:rPr>
      </w:pPr>
      <w:r>
        <w:rPr>
          <w:rFonts w:cs="David" w:hint="cs"/>
          <w:u w:val="single"/>
          <w:rtl/>
        </w:rPr>
        <w:t>ליה שמטוב</w:t>
      </w:r>
      <w:r w:rsidRPr="00E36EB4">
        <w:rPr>
          <w:rFonts w:cs="David" w:hint="cs"/>
          <w:u w:val="single"/>
          <w:rtl/>
        </w:rPr>
        <w:t>:</w:t>
      </w:r>
    </w:p>
    <w:p w14:paraId="5B2EF352" w14:textId="77777777" w:rsidR="00903341" w:rsidRDefault="00903341" w:rsidP="00903341">
      <w:pPr>
        <w:bidi/>
        <w:jc w:val="both"/>
        <w:rPr>
          <w:rFonts w:cs="David" w:hint="cs"/>
          <w:u w:val="single"/>
          <w:rtl/>
        </w:rPr>
      </w:pPr>
    </w:p>
    <w:p w14:paraId="333985E7" w14:textId="77777777" w:rsidR="00903341" w:rsidRDefault="00903341" w:rsidP="00903341">
      <w:pPr>
        <w:bidi/>
        <w:jc w:val="both"/>
        <w:rPr>
          <w:rFonts w:cs="David" w:hint="cs"/>
          <w:rtl/>
        </w:rPr>
      </w:pPr>
      <w:r>
        <w:rPr>
          <w:rFonts w:cs="David" w:hint="cs"/>
          <w:rtl/>
        </w:rPr>
        <w:tab/>
        <w:t>אז מה איתנו? אנחנו 2003.</w:t>
      </w:r>
    </w:p>
    <w:p w14:paraId="40D2C516"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0DFB27C" w14:textId="77777777" w:rsidR="00903341" w:rsidRDefault="00903341" w:rsidP="00903341">
      <w:pPr>
        <w:bidi/>
        <w:jc w:val="both"/>
        <w:rPr>
          <w:rFonts w:cs="David" w:hint="cs"/>
          <w:rtl/>
        </w:rPr>
      </w:pPr>
    </w:p>
    <w:p w14:paraId="50CF228D" w14:textId="77777777" w:rsidR="00903341" w:rsidRDefault="00903341" w:rsidP="00903341">
      <w:pPr>
        <w:bidi/>
        <w:jc w:val="both"/>
        <w:rPr>
          <w:rFonts w:cs="David" w:hint="cs"/>
          <w:rtl/>
        </w:rPr>
      </w:pPr>
      <w:r>
        <w:rPr>
          <w:rFonts w:cs="David" w:hint="cs"/>
          <w:rtl/>
        </w:rPr>
        <w:tab/>
        <w:t xml:space="preserve">אל תספרי לאף אחד אבל כשעשיתי מצגת בחוץ-לארץ בשם הכנסת, בגלל שרוב המחשבים עדיין לא מדברים </w:t>
      </w:r>
      <w:proofErr w:type="spellStart"/>
      <w:r>
        <w:rPr>
          <w:rFonts w:cs="David" w:hint="cs"/>
          <w:rtl/>
        </w:rPr>
        <w:t>ב"אופיס</w:t>
      </w:r>
      <w:proofErr w:type="spellEnd"/>
      <w:r>
        <w:rPr>
          <w:rFonts w:cs="David" w:hint="cs"/>
          <w:rtl/>
        </w:rPr>
        <w:t xml:space="preserve"> </w:t>
      </w:r>
      <w:proofErr w:type="spellStart"/>
      <w:r>
        <w:rPr>
          <w:rFonts w:cs="David" w:hint="cs"/>
          <w:rtl/>
        </w:rPr>
        <w:t>2003</w:t>
      </w:r>
      <w:proofErr w:type="spellEnd"/>
      <w:r>
        <w:rPr>
          <w:rFonts w:cs="David" w:hint="cs"/>
          <w:rtl/>
        </w:rPr>
        <w:t xml:space="preserve">", זה רק עשה בלגאן, אבל אנחנו בגלגול. אני אבדוק אם את רוצה </w:t>
      </w:r>
      <w:r>
        <w:rPr>
          <w:rFonts w:cs="David"/>
          <w:rtl/>
        </w:rPr>
        <w:t>–</w:t>
      </w:r>
      <w:r>
        <w:rPr>
          <w:rFonts w:cs="David" w:hint="cs"/>
          <w:rtl/>
        </w:rPr>
        <w:t xml:space="preserve"> אין שום בעיה שישדרגו אותך ואת העוזרים שלך מיידית. אני רק אומר לך </w:t>
      </w:r>
      <w:r>
        <w:rPr>
          <w:rFonts w:cs="David"/>
          <w:rtl/>
        </w:rPr>
        <w:t>–</w:t>
      </w:r>
      <w:r>
        <w:rPr>
          <w:rFonts w:cs="David" w:hint="cs"/>
          <w:rtl/>
        </w:rPr>
        <w:t xml:space="preserve"> זה כמו שאר השדרוגים של מייקרוסופט, עדיף לא להיות הראשון. </w:t>
      </w:r>
    </w:p>
    <w:p w14:paraId="356D5D74"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FA70A00" w14:textId="77777777" w:rsidR="00903341" w:rsidRDefault="00903341" w:rsidP="00903341">
      <w:pPr>
        <w:bidi/>
        <w:jc w:val="both"/>
        <w:rPr>
          <w:rFonts w:cs="David" w:hint="cs"/>
          <w:rtl/>
        </w:rPr>
      </w:pPr>
    </w:p>
    <w:p w14:paraId="06377A32" w14:textId="77777777" w:rsidR="00903341" w:rsidRDefault="00903341" w:rsidP="00903341">
      <w:pPr>
        <w:bidi/>
        <w:jc w:val="both"/>
        <w:rPr>
          <w:rFonts w:cs="David" w:hint="cs"/>
          <w:u w:val="single"/>
          <w:rtl/>
        </w:rPr>
      </w:pPr>
      <w:r>
        <w:rPr>
          <w:rFonts w:cs="David" w:hint="cs"/>
          <w:rtl/>
        </w:rPr>
        <w:tab/>
        <w:t xml:space="preserve">רבותי, הערות, שאלות נוספות, התייחסויות, ככל שישנן. </w:t>
      </w:r>
    </w:p>
    <w:p w14:paraId="19577BA0"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4C2E6A16" w14:textId="77777777" w:rsidR="00903341" w:rsidRDefault="00903341" w:rsidP="00903341">
      <w:pPr>
        <w:bidi/>
        <w:jc w:val="both"/>
        <w:rPr>
          <w:rFonts w:cs="David" w:hint="cs"/>
          <w:u w:val="single"/>
          <w:rtl/>
        </w:rPr>
      </w:pPr>
    </w:p>
    <w:p w14:paraId="2BA8BA57" w14:textId="77777777" w:rsidR="00903341" w:rsidRDefault="00903341" w:rsidP="00903341">
      <w:pPr>
        <w:bidi/>
        <w:jc w:val="both"/>
        <w:rPr>
          <w:rFonts w:cs="David" w:hint="cs"/>
          <w:u w:val="single"/>
          <w:rtl/>
        </w:rPr>
      </w:pPr>
      <w:r>
        <w:rPr>
          <w:rFonts w:cs="David" w:hint="cs"/>
          <w:rtl/>
        </w:rPr>
        <w:tab/>
        <w:t xml:space="preserve">אם אפשר, הייתי רוצה לציין בדיוק את המספרים. </w:t>
      </w:r>
    </w:p>
    <w:p w14:paraId="0301681C" w14:textId="77777777" w:rsidR="00903341" w:rsidRDefault="00903341" w:rsidP="00903341">
      <w:pPr>
        <w:bidi/>
        <w:jc w:val="both"/>
        <w:rPr>
          <w:rFonts w:cs="David" w:hint="cs"/>
          <w:rtl/>
        </w:rPr>
      </w:pPr>
    </w:p>
    <w:p w14:paraId="6803BF1B" w14:textId="77777777" w:rsidR="00903341" w:rsidRDefault="00903341" w:rsidP="00903341">
      <w:pPr>
        <w:bidi/>
        <w:jc w:val="both"/>
        <w:rPr>
          <w:rFonts w:cs="David" w:hint="cs"/>
          <w:u w:val="single"/>
          <w:rtl/>
        </w:rPr>
      </w:pPr>
      <w:r>
        <w:rPr>
          <w:rFonts w:cs="David" w:hint="cs"/>
          <w:u w:val="single"/>
          <w:rtl/>
        </w:rPr>
        <w:t>שלמה מולה</w:t>
      </w:r>
      <w:r w:rsidRPr="00E36EB4">
        <w:rPr>
          <w:rFonts w:cs="David" w:hint="cs"/>
          <w:u w:val="single"/>
          <w:rtl/>
        </w:rPr>
        <w:t>:</w:t>
      </w:r>
    </w:p>
    <w:p w14:paraId="72C74CD8" w14:textId="77777777" w:rsidR="00903341" w:rsidRDefault="00903341" w:rsidP="00903341">
      <w:pPr>
        <w:bidi/>
        <w:jc w:val="both"/>
        <w:rPr>
          <w:rFonts w:cs="David" w:hint="cs"/>
          <w:u w:val="single"/>
          <w:rtl/>
        </w:rPr>
      </w:pPr>
    </w:p>
    <w:p w14:paraId="62DBE9BC" w14:textId="77777777" w:rsidR="00903341" w:rsidRDefault="00903341" w:rsidP="00903341">
      <w:pPr>
        <w:bidi/>
        <w:jc w:val="both"/>
        <w:rPr>
          <w:rFonts w:cs="David" w:hint="cs"/>
          <w:rtl/>
        </w:rPr>
      </w:pPr>
      <w:r>
        <w:rPr>
          <w:rFonts w:cs="David" w:hint="cs"/>
          <w:rtl/>
        </w:rPr>
        <w:tab/>
        <w:t xml:space="preserve">אם אפשר לחזור לטבלה במצגת, יש לי שאלה. </w:t>
      </w:r>
    </w:p>
    <w:p w14:paraId="29A2C776" w14:textId="77777777" w:rsidR="00903341" w:rsidRDefault="00903341" w:rsidP="00903341">
      <w:pPr>
        <w:bidi/>
        <w:jc w:val="both"/>
        <w:rPr>
          <w:rFonts w:cs="David" w:hint="cs"/>
          <w:rtl/>
        </w:rPr>
      </w:pPr>
    </w:p>
    <w:p w14:paraId="64CABE80" w14:textId="77777777" w:rsidR="00903341" w:rsidRPr="00866536" w:rsidRDefault="00903341" w:rsidP="0090334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FB1D06" w14:textId="77777777" w:rsidR="00903341" w:rsidRDefault="00903341" w:rsidP="00903341">
      <w:pPr>
        <w:bidi/>
        <w:jc w:val="both"/>
        <w:rPr>
          <w:rFonts w:cs="David" w:hint="cs"/>
          <w:rtl/>
        </w:rPr>
      </w:pPr>
    </w:p>
    <w:p w14:paraId="4C9557EE" w14:textId="77777777" w:rsidR="00903341" w:rsidRDefault="00903341" w:rsidP="00903341">
      <w:pPr>
        <w:bidi/>
        <w:jc w:val="both"/>
        <w:rPr>
          <w:rFonts w:cs="David" w:hint="cs"/>
          <w:rtl/>
        </w:rPr>
      </w:pPr>
      <w:r>
        <w:rPr>
          <w:rFonts w:cs="David" w:hint="cs"/>
          <w:rtl/>
        </w:rPr>
        <w:tab/>
        <w:t xml:space="preserve">אני אאפשר לחשב להציג את המספרים. המנכ"ל, מבקש חבר הכנסת מולה לחזור, אולי תאתר בינתיים את השקף הרלוונטי. </w:t>
      </w:r>
    </w:p>
    <w:p w14:paraId="185B1CC1" w14:textId="77777777" w:rsidR="00903341" w:rsidRPr="00523C74" w:rsidRDefault="00903341" w:rsidP="00903341">
      <w:pPr>
        <w:keepLines/>
        <w:bidi/>
        <w:jc w:val="both"/>
        <w:rPr>
          <w:rFonts w:cs="David" w:hint="cs"/>
          <w:u w:val="single"/>
          <w:rtl/>
        </w:rPr>
      </w:pPr>
      <w:r>
        <w:rPr>
          <w:rFonts w:cs="David"/>
          <w:rtl/>
        </w:rPr>
        <w:br/>
      </w:r>
      <w:r>
        <w:rPr>
          <w:rFonts w:cs="David" w:hint="cs"/>
          <w:u w:val="single"/>
          <w:rtl/>
        </w:rPr>
        <w:t>מנכ"ל הכנסת דן לנדאו:</w:t>
      </w:r>
    </w:p>
    <w:p w14:paraId="7A6AE30A" w14:textId="77777777" w:rsidR="00903341" w:rsidRDefault="00903341" w:rsidP="00903341">
      <w:pPr>
        <w:keepLines/>
        <w:bidi/>
        <w:jc w:val="both"/>
        <w:rPr>
          <w:rFonts w:cs="David" w:hint="cs"/>
          <w:rtl/>
        </w:rPr>
      </w:pPr>
    </w:p>
    <w:p w14:paraId="7194E90C" w14:textId="77777777" w:rsidR="00903341" w:rsidRDefault="00903341" w:rsidP="00903341">
      <w:pPr>
        <w:keepLines/>
        <w:bidi/>
        <w:jc w:val="both"/>
        <w:rPr>
          <w:rFonts w:cs="David" w:hint="cs"/>
          <w:rtl/>
        </w:rPr>
      </w:pPr>
      <w:r>
        <w:rPr>
          <w:rFonts w:cs="David" w:hint="cs"/>
          <w:rtl/>
        </w:rPr>
        <w:tab/>
        <w:t xml:space="preserve">הפילוח של כוח-אדם? </w:t>
      </w:r>
    </w:p>
    <w:p w14:paraId="78BD5948"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171CF7" w14:textId="77777777" w:rsidR="00903341" w:rsidRDefault="00903341" w:rsidP="00903341">
      <w:pPr>
        <w:bidi/>
        <w:jc w:val="both"/>
        <w:rPr>
          <w:rFonts w:cs="David" w:hint="cs"/>
          <w:rtl/>
        </w:rPr>
      </w:pPr>
    </w:p>
    <w:p w14:paraId="78BEE24E" w14:textId="77777777" w:rsidR="00903341" w:rsidRDefault="00903341" w:rsidP="00903341">
      <w:pPr>
        <w:bidi/>
        <w:jc w:val="both"/>
        <w:rPr>
          <w:rFonts w:cs="David" w:hint="cs"/>
          <w:rtl/>
        </w:rPr>
      </w:pPr>
      <w:r>
        <w:rPr>
          <w:rFonts w:cs="David" w:hint="cs"/>
          <w:rtl/>
        </w:rPr>
        <w:tab/>
        <w:t>החשב, בינתיים אתה יכול להציג.</w:t>
      </w:r>
    </w:p>
    <w:p w14:paraId="4DFCBB7A"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73B11BF2" w14:textId="77777777" w:rsidR="00903341" w:rsidRDefault="00903341" w:rsidP="00903341">
      <w:pPr>
        <w:bidi/>
        <w:jc w:val="both"/>
        <w:rPr>
          <w:rFonts w:cs="David" w:hint="cs"/>
          <w:rtl/>
        </w:rPr>
      </w:pPr>
    </w:p>
    <w:p w14:paraId="6C8A10F1" w14:textId="77777777" w:rsidR="00903341" w:rsidRDefault="00903341" w:rsidP="00903341">
      <w:pPr>
        <w:bidi/>
        <w:jc w:val="both"/>
        <w:rPr>
          <w:rFonts w:cs="David" w:hint="cs"/>
          <w:rtl/>
        </w:rPr>
      </w:pPr>
      <w:r>
        <w:rPr>
          <w:rFonts w:cs="David" w:hint="cs"/>
          <w:rtl/>
        </w:rPr>
        <w:tab/>
        <w:t xml:space="preserve">התקציב של שנת 2011 הוא 546 מיליוני שקלים, התקציב של שנת 2012 הוא 544 מיליוני שקלים. התקציב של שנת 2011 גדֵל ב-50 מיליון שקלים בהשוואה לתקציב של שנת 2010. עיקרי הגידול, רובם בגין הפרויקטים שהציג המנכ"ל קודם לכן, מסתכמים בסעיף כוח-אדם </w:t>
      </w:r>
      <w:r>
        <w:rPr>
          <w:rFonts w:cs="David"/>
          <w:rtl/>
        </w:rPr>
        <w:t>–</w:t>
      </w:r>
      <w:r>
        <w:rPr>
          <w:rFonts w:cs="David" w:hint="cs"/>
          <w:rtl/>
        </w:rPr>
        <w:t xml:space="preserve"> סכום של 26 מיליוני שקלים; בסעיף מחשוב </w:t>
      </w:r>
      <w:r>
        <w:rPr>
          <w:rFonts w:cs="David"/>
          <w:rtl/>
        </w:rPr>
        <w:t>–</w:t>
      </w:r>
      <w:r>
        <w:rPr>
          <w:rFonts w:cs="David" w:hint="cs"/>
          <w:rtl/>
        </w:rPr>
        <w:t xml:space="preserve"> כ-14 מיליוני שקלים; בנושא של העוזרים הפרלמנטרים </w:t>
      </w:r>
      <w:r>
        <w:rPr>
          <w:rFonts w:cs="David"/>
          <w:rtl/>
        </w:rPr>
        <w:t>–</w:t>
      </w:r>
      <w:r>
        <w:rPr>
          <w:rFonts w:cs="David" w:hint="cs"/>
          <w:rtl/>
        </w:rPr>
        <w:t xml:space="preserve"> התוספות שאנחנו ניתן, תוספת ה-5% מסתכמת </w:t>
      </w:r>
      <w:proofErr w:type="spellStart"/>
      <w:r>
        <w:rPr>
          <w:rFonts w:cs="David" w:hint="cs"/>
          <w:rtl/>
        </w:rPr>
        <w:t>בכמיליון</w:t>
      </w:r>
      <w:proofErr w:type="spellEnd"/>
      <w:r>
        <w:rPr>
          <w:rFonts w:cs="David" w:hint="cs"/>
          <w:rtl/>
        </w:rPr>
        <w:t xml:space="preserve"> ו-300 אלף שקלים לשנה, והתוספת של 6% שתחול על זה תהיה כמיליון ו-600 אלף שקלים לשנה.</w:t>
      </w:r>
    </w:p>
    <w:p w14:paraId="07B8DB79" w14:textId="77777777" w:rsidR="00903341" w:rsidRDefault="00903341" w:rsidP="00903341">
      <w:pPr>
        <w:bidi/>
        <w:jc w:val="both"/>
        <w:rPr>
          <w:rFonts w:cs="David" w:hint="cs"/>
          <w:rtl/>
        </w:rPr>
      </w:pPr>
    </w:p>
    <w:p w14:paraId="59C8766A" w14:textId="77777777" w:rsidR="00903341" w:rsidRDefault="00903341" w:rsidP="00903341">
      <w:pPr>
        <w:bidi/>
        <w:jc w:val="both"/>
        <w:rPr>
          <w:rFonts w:cs="David" w:hint="cs"/>
          <w:rtl/>
        </w:rPr>
      </w:pPr>
      <w:r>
        <w:rPr>
          <w:rFonts w:cs="David" w:hint="cs"/>
          <w:rtl/>
        </w:rPr>
        <w:tab/>
        <w:t xml:space="preserve">אנחנו רוצים להשקיע בשיפוצים עוד כשבעה מיליון ו-250 אלף שקלים, כשהפרויקטים הגדולים הם שיפוץ קומה חמש של הבניין הישן </w:t>
      </w:r>
      <w:r>
        <w:rPr>
          <w:rFonts w:cs="David"/>
          <w:rtl/>
        </w:rPr>
        <w:t>–</w:t>
      </w:r>
      <w:r>
        <w:rPr>
          <w:rFonts w:cs="David" w:hint="cs"/>
          <w:rtl/>
        </w:rPr>
        <w:t xml:space="preserve"> 2.5 מליון שקלים בשנת 2011, ו-2.5 מיליון שקלים בשנת 2012; שיפוץ המטבח, גם הוא יהיה בסכום של כשני מיליון שקלים, שמתחלק </w:t>
      </w:r>
      <w:r>
        <w:rPr>
          <w:rFonts w:cs="David"/>
          <w:rtl/>
        </w:rPr>
        <w:t>–</w:t>
      </w:r>
      <w:r>
        <w:rPr>
          <w:rFonts w:cs="David" w:hint="cs"/>
          <w:rtl/>
        </w:rPr>
        <w:t xml:space="preserve"> מיליון שקלים להשקעה בשיפוץ. </w:t>
      </w:r>
    </w:p>
    <w:p w14:paraId="7A73A8F4"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225A0C9" w14:textId="77777777" w:rsidR="00903341" w:rsidRDefault="00903341" w:rsidP="00903341">
      <w:pPr>
        <w:bidi/>
        <w:jc w:val="both"/>
        <w:rPr>
          <w:rFonts w:cs="David" w:hint="cs"/>
          <w:u w:val="single"/>
          <w:rtl/>
        </w:rPr>
      </w:pPr>
    </w:p>
    <w:p w14:paraId="38961A82" w14:textId="77777777" w:rsidR="00903341" w:rsidRDefault="00903341" w:rsidP="00903341">
      <w:pPr>
        <w:bidi/>
        <w:jc w:val="both"/>
        <w:rPr>
          <w:rFonts w:cs="David" w:hint="cs"/>
          <w:rtl/>
        </w:rPr>
      </w:pPr>
      <w:r>
        <w:rPr>
          <w:rFonts w:cs="David" w:hint="cs"/>
          <w:rtl/>
        </w:rPr>
        <w:tab/>
        <w:t xml:space="preserve">ברוך השם. </w:t>
      </w:r>
    </w:p>
    <w:p w14:paraId="7183BEB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399733" w14:textId="77777777" w:rsidR="00903341" w:rsidRDefault="00903341" w:rsidP="00903341">
      <w:pPr>
        <w:bidi/>
        <w:jc w:val="both"/>
        <w:rPr>
          <w:rFonts w:cs="David" w:hint="cs"/>
          <w:rtl/>
        </w:rPr>
      </w:pPr>
    </w:p>
    <w:p w14:paraId="4A6A7C6F" w14:textId="77777777" w:rsidR="00903341" w:rsidRDefault="00903341" w:rsidP="00903341">
      <w:pPr>
        <w:bidi/>
        <w:jc w:val="both"/>
        <w:rPr>
          <w:rFonts w:cs="David" w:hint="cs"/>
          <w:rtl/>
        </w:rPr>
      </w:pPr>
      <w:r>
        <w:rPr>
          <w:rFonts w:cs="David" w:hint="cs"/>
          <w:rtl/>
        </w:rPr>
        <w:tab/>
        <w:t xml:space="preserve">שאלה אם זה יעזור. </w:t>
      </w:r>
    </w:p>
    <w:p w14:paraId="7234804B" w14:textId="77777777" w:rsidR="00903341" w:rsidRDefault="00903341" w:rsidP="00903341">
      <w:pPr>
        <w:bidi/>
        <w:jc w:val="both"/>
        <w:rPr>
          <w:rFonts w:cs="David" w:hint="cs"/>
          <w:rtl/>
        </w:rPr>
      </w:pPr>
    </w:p>
    <w:p w14:paraId="632AB282"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780F0967" w14:textId="77777777" w:rsidR="00903341" w:rsidRDefault="00903341" w:rsidP="00903341">
      <w:pPr>
        <w:bidi/>
        <w:jc w:val="both"/>
        <w:rPr>
          <w:rFonts w:cs="David" w:hint="cs"/>
          <w:u w:val="single"/>
          <w:rtl/>
        </w:rPr>
      </w:pPr>
    </w:p>
    <w:p w14:paraId="73E8AEFF" w14:textId="77777777" w:rsidR="00903341" w:rsidRDefault="00903341" w:rsidP="00903341">
      <w:pPr>
        <w:bidi/>
        <w:jc w:val="both"/>
        <w:rPr>
          <w:rFonts w:cs="David" w:hint="cs"/>
          <w:rtl/>
        </w:rPr>
      </w:pPr>
      <w:r>
        <w:rPr>
          <w:rFonts w:cs="David" w:hint="cs"/>
          <w:rtl/>
        </w:rPr>
        <w:tab/>
        <w:t xml:space="preserve">לפחות שתהיה תשתית, שלא יגידו אין לנו תשתית. </w:t>
      </w:r>
    </w:p>
    <w:p w14:paraId="408E7322"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33E3BAFD" w14:textId="77777777" w:rsidR="00903341" w:rsidRDefault="00903341" w:rsidP="00903341">
      <w:pPr>
        <w:bidi/>
        <w:jc w:val="both"/>
        <w:rPr>
          <w:rFonts w:cs="David" w:hint="cs"/>
          <w:rtl/>
        </w:rPr>
      </w:pPr>
    </w:p>
    <w:p w14:paraId="42895B5E" w14:textId="77777777" w:rsidR="00903341" w:rsidRDefault="00903341" w:rsidP="00903341">
      <w:pPr>
        <w:bidi/>
        <w:jc w:val="both"/>
        <w:rPr>
          <w:rFonts w:cs="David" w:hint="cs"/>
          <w:rtl/>
        </w:rPr>
      </w:pPr>
      <w:r>
        <w:rPr>
          <w:rFonts w:cs="David" w:hint="cs"/>
          <w:rtl/>
        </w:rPr>
        <w:tab/>
        <w:t xml:space="preserve">חברי הכנסת, אני מקווה שתוך ימים אתם תראו כבר את ההבדל. </w:t>
      </w:r>
    </w:p>
    <w:p w14:paraId="2A830EB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0D8A66E" w14:textId="77777777" w:rsidR="00903341" w:rsidRDefault="00903341" w:rsidP="00903341">
      <w:pPr>
        <w:bidi/>
        <w:jc w:val="both"/>
        <w:rPr>
          <w:rFonts w:cs="David" w:hint="cs"/>
          <w:rtl/>
        </w:rPr>
      </w:pPr>
    </w:p>
    <w:p w14:paraId="12756790" w14:textId="77777777" w:rsidR="00903341" w:rsidRDefault="00903341" w:rsidP="00903341">
      <w:pPr>
        <w:bidi/>
        <w:jc w:val="both"/>
        <w:rPr>
          <w:rFonts w:cs="David" w:hint="cs"/>
          <w:rtl/>
        </w:rPr>
      </w:pPr>
      <w:r>
        <w:rPr>
          <w:rFonts w:cs="David" w:hint="cs"/>
          <w:rtl/>
        </w:rPr>
        <w:tab/>
        <w:t xml:space="preserve">רואה המנכ"ל שהתלונות הן נחלת הכלל. </w:t>
      </w:r>
    </w:p>
    <w:p w14:paraId="3D12A920"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FEEFD3E" w14:textId="77777777" w:rsidR="00903341" w:rsidRDefault="00903341" w:rsidP="00903341">
      <w:pPr>
        <w:bidi/>
        <w:jc w:val="both"/>
        <w:rPr>
          <w:rFonts w:cs="David" w:hint="cs"/>
          <w:rtl/>
        </w:rPr>
      </w:pPr>
    </w:p>
    <w:p w14:paraId="5E75EFC4" w14:textId="77777777" w:rsidR="00903341" w:rsidRDefault="00903341" w:rsidP="00903341">
      <w:pPr>
        <w:bidi/>
        <w:jc w:val="both"/>
        <w:rPr>
          <w:rFonts w:cs="David" w:hint="cs"/>
          <w:rtl/>
        </w:rPr>
      </w:pPr>
      <w:r>
        <w:rPr>
          <w:rFonts w:cs="David" w:hint="cs"/>
          <w:rtl/>
        </w:rPr>
        <w:tab/>
        <w:t xml:space="preserve">לא הכלל אבל המיעוט החשוב. </w:t>
      </w:r>
    </w:p>
    <w:p w14:paraId="6D7C0D8A"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4B205115" w14:textId="77777777" w:rsidR="00903341" w:rsidRDefault="00903341" w:rsidP="00903341">
      <w:pPr>
        <w:bidi/>
        <w:jc w:val="both"/>
        <w:rPr>
          <w:rFonts w:cs="David" w:hint="cs"/>
          <w:u w:val="single"/>
          <w:rtl/>
        </w:rPr>
      </w:pPr>
    </w:p>
    <w:p w14:paraId="31D3667A" w14:textId="77777777" w:rsidR="00903341" w:rsidRDefault="00903341" w:rsidP="00903341">
      <w:pPr>
        <w:bidi/>
        <w:jc w:val="both"/>
        <w:rPr>
          <w:rFonts w:cs="David" w:hint="cs"/>
          <w:rtl/>
        </w:rPr>
      </w:pPr>
      <w:r>
        <w:rPr>
          <w:rFonts w:cs="David" w:hint="cs"/>
          <w:rtl/>
        </w:rPr>
        <w:tab/>
        <w:t xml:space="preserve">מתי </w:t>
      </w:r>
      <w:proofErr w:type="spellStart"/>
      <w:r>
        <w:rPr>
          <w:rFonts w:cs="David" w:hint="cs"/>
          <w:rtl/>
        </w:rPr>
        <w:t>היתה</w:t>
      </w:r>
      <w:proofErr w:type="spellEnd"/>
      <w:r>
        <w:rPr>
          <w:rFonts w:cs="David" w:hint="cs"/>
          <w:rtl/>
        </w:rPr>
        <w:t xml:space="preserve"> ישיבה על המזנון? עוד לא </w:t>
      </w:r>
      <w:proofErr w:type="spellStart"/>
      <w:r>
        <w:rPr>
          <w:rFonts w:cs="David" w:hint="cs"/>
          <w:rtl/>
        </w:rPr>
        <w:t>היתה</w:t>
      </w:r>
      <w:proofErr w:type="spellEnd"/>
      <w:r>
        <w:rPr>
          <w:rFonts w:cs="David" w:hint="cs"/>
          <w:rtl/>
        </w:rPr>
        <w:t xml:space="preserve"> ישיבה.</w:t>
      </w:r>
    </w:p>
    <w:p w14:paraId="160F139D"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B7037D7" w14:textId="77777777" w:rsidR="00903341" w:rsidRDefault="00903341" w:rsidP="00903341">
      <w:pPr>
        <w:bidi/>
        <w:jc w:val="both"/>
        <w:rPr>
          <w:rFonts w:cs="David" w:hint="cs"/>
          <w:rtl/>
        </w:rPr>
      </w:pPr>
    </w:p>
    <w:p w14:paraId="7B1B09B8" w14:textId="77777777" w:rsidR="00903341" w:rsidRDefault="00903341" w:rsidP="00903341">
      <w:pPr>
        <w:bidi/>
        <w:jc w:val="both"/>
        <w:rPr>
          <w:rFonts w:cs="David" w:hint="cs"/>
          <w:rtl/>
        </w:rPr>
      </w:pPr>
      <w:r>
        <w:rPr>
          <w:rFonts w:cs="David" w:hint="cs"/>
          <w:rtl/>
        </w:rPr>
        <w:tab/>
      </w:r>
      <w:proofErr w:type="spellStart"/>
      <w:r>
        <w:rPr>
          <w:rFonts w:cs="David" w:hint="cs"/>
          <w:rtl/>
        </w:rPr>
        <w:t>היתה</w:t>
      </w:r>
      <w:proofErr w:type="spellEnd"/>
      <w:r>
        <w:rPr>
          <w:rFonts w:cs="David" w:hint="cs"/>
          <w:rtl/>
        </w:rPr>
        <w:t xml:space="preserve"> ישיבה בלשכתו של היושב-ראש, היושב-ראש כינס בעניין הזה. </w:t>
      </w:r>
    </w:p>
    <w:p w14:paraId="5750D725"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35A97A8" w14:textId="77777777" w:rsidR="00903341" w:rsidRDefault="00903341" w:rsidP="00903341">
      <w:pPr>
        <w:bidi/>
        <w:jc w:val="both"/>
        <w:rPr>
          <w:rFonts w:cs="David" w:hint="cs"/>
          <w:rtl/>
        </w:rPr>
      </w:pPr>
    </w:p>
    <w:p w14:paraId="5578F37A" w14:textId="77777777" w:rsidR="00903341" w:rsidRDefault="00903341" w:rsidP="00903341">
      <w:pPr>
        <w:bidi/>
        <w:jc w:val="both"/>
        <w:rPr>
          <w:rFonts w:cs="David" w:hint="cs"/>
          <w:rtl/>
        </w:rPr>
      </w:pPr>
      <w:r>
        <w:rPr>
          <w:rFonts w:cs="David" w:hint="cs"/>
          <w:rtl/>
        </w:rPr>
        <w:tab/>
        <w:t xml:space="preserve">זו ועדה מתמדת. </w:t>
      </w:r>
    </w:p>
    <w:p w14:paraId="1C217B4B" w14:textId="77777777" w:rsidR="00903341" w:rsidRDefault="00903341" w:rsidP="00903341">
      <w:pPr>
        <w:keepLines/>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4B83BC45" w14:textId="77777777" w:rsidR="00903341" w:rsidRDefault="00903341" w:rsidP="00903341">
      <w:pPr>
        <w:keepLines/>
        <w:bidi/>
        <w:jc w:val="both"/>
        <w:rPr>
          <w:rFonts w:cs="David" w:hint="cs"/>
          <w:u w:val="single"/>
          <w:rtl/>
        </w:rPr>
      </w:pPr>
    </w:p>
    <w:p w14:paraId="17DA7C9C" w14:textId="77777777" w:rsidR="00903341" w:rsidRDefault="00903341" w:rsidP="00903341">
      <w:pPr>
        <w:keepLines/>
        <w:bidi/>
        <w:jc w:val="both"/>
        <w:rPr>
          <w:rFonts w:cs="David" w:hint="cs"/>
          <w:rtl/>
        </w:rPr>
      </w:pPr>
      <w:r>
        <w:rPr>
          <w:rFonts w:cs="David" w:hint="cs"/>
          <w:rtl/>
        </w:rPr>
        <w:tab/>
        <w:t xml:space="preserve">היושב-ראש אמר קודם </w:t>
      </w:r>
      <w:proofErr w:type="spellStart"/>
      <w:r>
        <w:rPr>
          <w:rFonts w:cs="David" w:hint="cs"/>
          <w:rtl/>
        </w:rPr>
        <w:t>שהיתה</w:t>
      </w:r>
      <w:proofErr w:type="spellEnd"/>
      <w:r>
        <w:rPr>
          <w:rFonts w:cs="David" w:hint="cs"/>
          <w:rtl/>
        </w:rPr>
        <w:t xml:space="preserve"> ישיבה. </w:t>
      </w:r>
    </w:p>
    <w:p w14:paraId="33EB2279" w14:textId="77777777" w:rsidR="00903341" w:rsidRDefault="00903341" w:rsidP="00903341">
      <w:pPr>
        <w:bidi/>
        <w:jc w:val="both"/>
        <w:rPr>
          <w:rFonts w:cs="David" w:hint="cs"/>
          <w:rtl/>
        </w:rPr>
      </w:pPr>
    </w:p>
    <w:p w14:paraId="5E963F77"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0DAB52" w14:textId="77777777" w:rsidR="00903341" w:rsidRDefault="00903341" w:rsidP="00903341">
      <w:pPr>
        <w:bidi/>
        <w:jc w:val="both"/>
        <w:rPr>
          <w:rFonts w:cs="David" w:hint="cs"/>
          <w:u w:val="single"/>
          <w:rtl/>
        </w:rPr>
      </w:pPr>
    </w:p>
    <w:p w14:paraId="387242A1" w14:textId="77777777" w:rsidR="00903341" w:rsidRDefault="00903341" w:rsidP="00903341">
      <w:pPr>
        <w:bidi/>
        <w:jc w:val="both"/>
        <w:rPr>
          <w:rFonts w:cs="David" w:hint="cs"/>
          <w:rtl/>
        </w:rPr>
      </w:pPr>
      <w:r>
        <w:rPr>
          <w:rFonts w:cs="David" w:hint="cs"/>
          <w:rtl/>
        </w:rPr>
        <w:tab/>
        <w:t xml:space="preserve">אני אומר לכם את האמת. אני רציתי לקיים ישיבה כזאת במליאת הוועדה, היושב-ראש ביקש לכנס איזושהי ישיבה מקדימה אצלו. נעניתי כמובן לבקשה הזאת. בעקבותיה נטל על עצמו המנכ"ל לבצע מספר שינויים ושיפורים בטווח המיידי. </w:t>
      </w:r>
    </w:p>
    <w:p w14:paraId="1272EC2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5DDABA48" w14:textId="77777777" w:rsidR="00903341" w:rsidRDefault="00903341" w:rsidP="00903341">
      <w:pPr>
        <w:bidi/>
        <w:jc w:val="both"/>
        <w:rPr>
          <w:rFonts w:cs="David" w:hint="cs"/>
          <w:rtl/>
        </w:rPr>
      </w:pPr>
    </w:p>
    <w:p w14:paraId="2B2950BF" w14:textId="77777777" w:rsidR="00903341" w:rsidRDefault="00903341" w:rsidP="00903341">
      <w:pPr>
        <w:bidi/>
        <w:jc w:val="both"/>
        <w:rPr>
          <w:rFonts w:cs="David" w:hint="cs"/>
          <w:rtl/>
        </w:rPr>
      </w:pPr>
      <w:r>
        <w:rPr>
          <w:rFonts w:cs="David" w:hint="cs"/>
          <w:rtl/>
        </w:rPr>
        <w:tab/>
        <w:t xml:space="preserve">אני מקווה שאת חלקם תראו ממש בימים הקרובים. </w:t>
      </w:r>
      <w:r>
        <w:rPr>
          <w:rFonts w:cs="David" w:hint="cs"/>
          <w:rtl/>
        </w:rPr>
        <w:tab/>
      </w:r>
    </w:p>
    <w:p w14:paraId="6B0B7B23"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27FE00E" w14:textId="77777777" w:rsidR="00903341" w:rsidRDefault="00903341" w:rsidP="00903341">
      <w:pPr>
        <w:bidi/>
        <w:jc w:val="both"/>
        <w:rPr>
          <w:rFonts w:cs="David" w:hint="cs"/>
          <w:rtl/>
        </w:rPr>
      </w:pPr>
    </w:p>
    <w:p w14:paraId="6EC35A1E" w14:textId="77777777" w:rsidR="00903341" w:rsidRDefault="00903341" w:rsidP="00903341">
      <w:pPr>
        <w:bidi/>
        <w:jc w:val="both"/>
        <w:rPr>
          <w:rFonts w:cs="David" w:hint="cs"/>
          <w:rtl/>
        </w:rPr>
      </w:pPr>
      <w:r>
        <w:rPr>
          <w:rFonts w:cs="David" w:hint="cs"/>
          <w:rtl/>
        </w:rPr>
        <w:tab/>
        <w:t xml:space="preserve">אנחנו כמובן נאפשר לו למצות את העניין הזה. </w:t>
      </w:r>
    </w:p>
    <w:p w14:paraId="5765135A"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5BA4579C" w14:textId="77777777" w:rsidR="00903341" w:rsidRDefault="00903341" w:rsidP="00903341">
      <w:pPr>
        <w:bidi/>
        <w:jc w:val="both"/>
        <w:rPr>
          <w:rFonts w:cs="David" w:hint="cs"/>
          <w:rtl/>
        </w:rPr>
      </w:pPr>
    </w:p>
    <w:p w14:paraId="4AC1D570" w14:textId="77777777" w:rsidR="00903341" w:rsidRDefault="00903341" w:rsidP="00903341">
      <w:pPr>
        <w:bidi/>
        <w:jc w:val="both"/>
        <w:rPr>
          <w:rFonts w:cs="David" w:hint="cs"/>
          <w:rtl/>
        </w:rPr>
      </w:pPr>
      <w:r>
        <w:rPr>
          <w:rFonts w:cs="David" w:hint="cs"/>
          <w:rtl/>
        </w:rPr>
        <w:tab/>
        <w:t xml:space="preserve">הסכומים שאני מבקש לאשר הם: לשנת 2011 </w:t>
      </w:r>
      <w:r>
        <w:rPr>
          <w:rFonts w:cs="David"/>
          <w:rtl/>
        </w:rPr>
        <w:t>–</w:t>
      </w:r>
      <w:r>
        <w:rPr>
          <w:rFonts w:cs="David" w:hint="cs"/>
          <w:rtl/>
        </w:rPr>
        <w:t xml:space="preserve"> 546 מיליוני שקלים, בתוספת 81.5 מיליון שקלים של תקציב מוזיאון הכנסת, דיברנו על כך קודם, ולשנת 2012 אני מבקש לאשר 544 מיליוני שקלים, בתוספת שני מיליון שקלים אחזקה שוטפת של מוזיאון הכנסת. תודה רבה. </w:t>
      </w:r>
    </w:p>
    <w:p w14:paraId="0925F465"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101D7DD8" w14:textId="77777777" w:rsidR="00903341" w:rsidRDefault="00903341" w:rsidP="00903341">
      <w:pPr>
        <w:bidi/>
        <w:jc w:val="both"/>
        <w:rPr>
          <w:rFonts w:cs="David" w:hint="cs"/>
          <w:u w:val="single"/>
          <w:rtl/>
        </w:rPr>
      </w:pPr>
    </w:p>
    <w:p w14:paraId="56716EF4" w14:textId="77777777" w:rsidR="00903341" w:rsidRDefault="00903341" w:rsidP="00903341">
      <w:pPr>
        <w:bidi/>
        <w:jc w:val="both"/>
        <w:rPr>
          <w:rFonts w:cs="David" w:hint="cs"/>
          <w:rtl/>
        </w:rPr>
      </w:pPr>
      <w:r>
        <w:rPr>
          <w:rFonts w:cs="David" w:hint="cs"/>
          <w:rtl/>
        </w:rPr>
        <w:tab/>
        <w:t xml:space="preserve">אני רוצה לשאול אותך, אדוני החשב. בסעיף 46 בטבלה </w:t>
      </w:r>
      <w:r>
        <w:rPr>
          <w:rFonts w:cs="David"/>
          <w:rtl/>
        </w:rPr>
        <w:t>–</w:t>
      </w:r>
      <w:r>
        <w:rPr>
          <w:rFonts w:cs="David" w:hint="cs"/>
          <w:rtl/>
        </w:rPr>
        <w:t xml:space="preserve"> העסקת סטודנטים </w:t>
      </w:r>
      <w:r>
        <w:rPr>
          <w:rFonts w:cs="David"/>
          <w:rtl/>
        </w:rPr>
        <w:t>–</w:t>
      </w:r>
      <w:r>
        <w:rPr>
          <w:rFonts w:cs="David" w:hint="cs"/>
          <w:rtl/>
        </w:rPr>
        <w:t xml:space="preserve"> יש 26 סטודנטים. כמה שידוע לי, אתם ביטלתם את ההתנדבות של הסטודנטים שהיו מגיעים בכל מיני פרויקטים למיניהם. אני רוצה לדעת האם אתם ביטלתם את הפרויקטים </w:t>
      </w:r>
      <w:r>
        <w:rPr>
          <w:rFonts w:cs="David"/>
          <w:rtl/>
        </w:rPr>
        <w:t>–</w:t>
      </w:r>
      <w:r>
        <w:rPr>
          <w:rFonts w:cs="David" w:hint="cs"/>
          <w:rtl/>
        </w:rPr>
        <w:t xml:space="preserve"> נניח היו סטודנטים שמגיעים במחויבות אישית או משהו כזה והיו מתלמדים </w:t>
      </w:r>
      <w:r>
        <w:rPr>
          <w:rFonts w:cs="David"/>
          <w:rtl/>
        </w:rPr>
        <w:t>–</w:t>
      </w:r>
      <w:r>
        <w:rPr>
          <w:rFonts w:cs="David" w:hint="cs"/>
          <w:rtl/>
        </w:rPr>
        <w:t xml:space="preserve"> אני אשמח לדעת מה ההסבר לגבי 26 הסטודנטים האלה, את מי הם משרתים, איפה הם משרתים, מה הם עושים, למה העלות שלהם יותר מחצי מיליון שקלים. כמה זה עולה לנו?</w:t>
      </w:r>
    </w:p>
    <w:p w14:paraId="58BA7C47"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053E9061" w14:textId="77777777" w:rsidR="00903341" w:rsidRDefault="00903341" w:rsidP="00903341">
      <w:pPr>
        <w:bidi/>
        <w:jc w:val="both"/>
        <w:rPr>
          <w:rFonts w:cs="David" w:hint="cs"/>
          <w:rtl/>
        </w:rPr>
      </w:pPr>
    </w:p>
    <w:p w14:paraId="4C3591E2" w14:textId="77777777" w:rsidR="00903341" w:rsidRDefault="00903341" w:rsidP="00903341">
      <w:pPr>
        <w:bidi/>
        <w:jc w:val="both"/>
        <w:rPr>
          <w:rFonts w:cs="David" w:hint="cs"/>
          <w:rtl/>
        </w:rPr>
      </w:pPr>
      <w:r>
        <w:rPr>
          <w:rFonts w:cs="David" w:hint="cs"/>
          <w:rtl/>
        </w:rPr>
        <w:tab/>
        <w:t xml:space="preserve">הסטודנטים שאנחנו מעסיקים אלה סטודנטים שבאים לעבודה זמנית, הם מועסקים במשרה של 120 שעות בחודש והם באים לעבודה שלא צריכים אותה לפרקי זמן ארוכים </w:t>
      </w:r>
      <w:r>
        <w:rPr>
          <w:rFonts w:cs="David"/>
          <w:rtl/>
        </w:rPr>
        <w:t>–</w:t>
      </w:r>
      <w:r>
        <w:rPr>
          <w:rFonts w:cs="David" w:hint="cs"/>
          <w:rtl/>
        </w:rPr>
        <w:t xml:space="preserve"> או לעבודה עונתית או לתגבורים מסוימים. כך למשל, עכשיו ביקשו למרכז המבקרים </w:t>
      </w:r>
      <w:r>
        <w:rPr>
          <w:rFonts w:cs="David"/>
          <w:rtl/>
        </w:rPr>
        <w:t>–</w:t>
      </w:r>
      <w:r>
        <w:rPr>
          <w:rFonts w:cs="David" w:hint="cs"/>
          <w:rtl/>
        </w:rPr>
        <w:t xml:space="preserve"> בגלל עליית הלחץ ביקשו כשישה סטודנטים שישמשו כמדריכים במרכז המבקרים, לדברים כאלה. הסכום הזה של 120 שעות עבודה עודכן רק לאחרונה </w:t>
      </w:r>
      <w:r>
        <w:rPr>
          <w:rFonts w:cs="David"/>
          <w:rtl/>
        </w:rPr>
        <w:t>–</w:t>
      </w:r>
      <w:r>
        <w:rPr>
          <w:rFonts w:cs="David" w:hint="cs"/>
          <w:rtl/>
        </w:rPr>
        <w:t xml:space="preserve"> מ-96 שעות הגדילו את זה ל-120 שעות למשרה, וזה בשכר מלא. </w:t>
      </w:r>
    </w:p>
    <w:p w14:paraId="3E2A713B"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D46AE02" w14:textId="77777777" w:rsidR="00903341" w:rsidRDefault="00903341" w:rsidP="00903341">
      <w:pPr>
        <w:bidi/>
        <w:jc w:val="both"/>
        <w:rPr>
          <w:rFonts w:cs="David" w:hint="cs"/>
          <w:rtl/>
        </w:rPr>
      </w:pPr>
    </w:p>
    <w:p w14:paraId="1B8E912B" w14:textId="77777777" w:rsidR="00903341" w:rsidRDefault="00903341" w:rsidP="00903341">
      <w:pPr>
        <w:bidi/>
        <w:jc w:val="both"/>
        <w:rPr>
          <w:rFonts w:cs="David" w:hint="cs"/>
          <w:rtl/>
        </w:rPr>
      </w:pPr>
      <w:r>
        <w:rPr>
          <w:rFonts w:cs="David" w:hint="cs"/>
          <w:rtl/>
        </w:rPr>
        <w:tab/>
        <w:t xml:space="preserve">פה אנחנו כפופים לחקיקה ממשלתית. </w:t>
      </w:r>
    </w:p>
    <w:p w14:paraId="4763DDA3"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5D3A86D6" w14:textId="77777777" w:rsidR="00903341" w:rsidRDefault="00903341" w:rsidP="00903341">
      <w:pPr>
        <w:bidi/>
        <w:jc w:val="both"/>
        <w:rPr>
          <w:rFonts w:cs="David" w:hint="cs"/>
          <w:u w:val="single"/>
          <w:rtl/>
        </w:rPr>
      </w:pPr>
    </w:p>
    <w:p w14:paraId="2953AAAB" w14:textId="77777777" w:rsidR="00903341" w:rsidRDefault="00903341" w:rsidP="00903341">
      <w:pPr>
        <w:bidi/>
        <w:jc w:val="both"/>
        <w:rPr>
          <w:rFonts w:cs="David" w:hint="cs"/>
          <w:rtl/>
        </w:rPr>
      </w:pPr>
      <w:r>
        <w:rPr>
          <w:rFonts w:cs="David" w:hint="cs"/>
          <w:rtl/>
        </w:rPr>
        <w:tab/>
        <w:t xml:space="preserve">האם הם עובדים במשרה מלאה? </w:t>
      </w:r>
    </w:p>
    <w:p w14:paraId="09C71D51"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36BC72EF" w14:textId="77777777" w:rsidR="00903341" w:rsidRDefault="00903341" w:rsidP="00903341">
      <w:pPr>
        <w:bidi/>
        <w:jc w:val="both"/>
        <w:rPr>
          <w:rFonts w:cs="David" w:hint="cs"/>
          <w:rtl/>
        </w:rPr>
      </w:pPr>
    </w:p>
    <w:p w14:paraId="769211BD" w14:textId="77777777" w:rsidR="00903341" w:rsidRDefault="00903341" w:rsidP="00903341">
      <w:pPr>
        <w:bidi/>
        <w:jc w:val="both"/>
        <w:rPr>
          <w:rFonts w:cs="David" w:hint="cs"/>
          <w:rtl/>
        </w:rPr>
      </w:pPr>
      <w:r>
        <w:rPr>
          <w:rFonts w:cs="David" w:hint="cs"/>
          <w:rtl/>
        </w:rPr>
        <w:tab/>
        <w:t xml:space="preserve">לא, הם סטודנטים, הם לא יכולים לעבוד במשרה מלאה. משרה מלאה זה בדרך כלל 180 שעות. הם רשאים לעבוד 120 שעות. </w:t>
      </w:r>
    </w:p>
    <w:p w14:paraId="5CBF7479"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7E426B1" w14:textId="77777777" w:rsidR="00903341" w:rsidRDefault="00903341" w:rsidP="00903341">
      <w:pPr>
        <w:bidi/>
        <w:jc w:val="both"/>
        <w:rPr>
          <w:rFonts w:cs="David" w:hint="cs"/>
          <w:u w:val="single"/>
          <w:rtl/>
        </w:rPr>
      </w:pPr>
    </w:p>
    <w:p w14:paraId="46AD1AE2" w14:textId="77777777" w:rsidR="00903341" w:rsidRDefault="00903341" w:rsidP="00903341">
      <w:pPr>
        <w:bidi/>
        <w:jc w:val="both"/>
        <w:rPr>
          <w:rFonts w:cs="David" w:hint="cs"/>
          <w:rtl/>
        </w:rPr>
      </w:pPr>
      <w:r>
        <w:rPr>
          <w:rFonts w:cs="David" w:hint="cs"/>
          <w:rtl/>
        </w:rPr>
        <w:tab/>
        <w:t xml:space="preserve">באיזה תנאים הם עובדים? </w:t>
      </w:r>
    </w:p>
    <w:p w14:paraId="79ED2DFC"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1B0A0D3E" w14:textId="77777777" w:rsidR="00903341" w:rsidRDefault="00903341" w:rsidP="00903341">
      <w:pPr>
        <w:bidi/>
        <w:jc w:val="both"/>
        <w:rPr>
          <w:rFonts w:cs="David" w:hint="cs"/>
          <w:rtl/>
        </w:rPr>
      </w:pPr>
    </w:p>
    <w:p w14:paraId="6BAABE31" w14:textId="77777777" w:rsidR="00903341" w:rsidRDefault="00903341" w:rsidP="00903341">
      <w:pPr>
        <w:bidi/>
        <w:jc w:val="both"/>
        <w:rPr>
          <w:rFonts w:cs="David" w:hint="cs"/>
          <w:rtl/>
        </w:rPr>
      </w:pPr>
      <w:r>
        <w:rPr>
          <w:rFonts w:cs="David" w:hint="cs"/>
          <w:rtl/>
        </w:rPr>
        <w:tab/>
        <w:t>התנאים שלהם הם לפי שעה ויש שכר סטודנטים שאני לא זוכר אותו. בחוק הוגדר מהו שכר סטודנטים.</w:t>
      </w:r>
    </w:p>
    <w:p w14:paraId="104F4043" w14:textId="77777777" w:rsidR="00903341" w:rsidRDefault="00903341" w:rsidP="00903341">
      <w:pPr>
        <w:bidi/>
        <w:jc w:val="both"/>
        <w:rPr>
          <w:rFonts w:cs="David" w:hint="cs"/>
          <w:rtl/>
        </w:rPr>
      </w:pPr>
      <w:r>
        <w:rPr>
          <w:rFonts w:cs="David"/>
          <w:rtl/>
        </w:rPr>
        <w:br/>
      </w:r>
      <w:r>
        <w:rPr>
          <w:rFonts w:cs="David" w:hint="cs"/>
          <w:u w:val="single"/>
          <w:rtl/>
        </w:rPr>
        <w:t>נדב כספי:</w:t>
      </w:r>
    </w:p>
    <w:p w14:paraId="4B60F187" w14:textId="77777777" w:rsidR="00903341" w:rsidRDefault="00903341" w:rsidP="00903341">
      <w:pPr>
        <w:bidi/>
        <w:jc w:val="both"/>
        <w:rPr>
          <w:rFonts w:cs="David" w:hint="cs"/>
          <w:rtl/>
        </w:rPr>
      </w:pPr>
    </w:p>
    <w:p w14:paraId="611EA1CE" w14:textId="77777777" w:rsidR="00903341" w:rsidRDefault="00903341" w:rsidP="00903341">
      <w:pPr>
        <w:bidi/>
        <w:jc w:val="both"/>
        <w:rPr>
          <w:rFonts w:cs="David" w:hint="cs"/>
          <w:rtl/>
        </w:rPr>
      </w:pPr>
      <w:r>
        <w:rPr>
          <w:rFonts w:cs="David" w:hint="cs"/>
          <w:rtl/>
        </w:rPr>
        <w:tab/>
        <w:t xml:space="preserve">32 שקלים לשעה. </w:t>
      </w:r>
    </w:p>
    <w:p w14:paraId="6F324CE6"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77BD176D" w14:textId="77777777" w:rsidR="00903341" w:rsidRDefault="00903341" w:rsidP="00903341">
      <w:pPr>
        <w:bidi/>
        <w:jc w:val="both"/>
        <w:rPr>
          <w:rFonts w:cs="David" w:hint="cs"/>
          <w:u w:val="single"/>
          <w:rtl/>
        </w:rPr>
      </w:pPr>
    </w:p>
    <w:p w14:paraId="2C38A4D0" w14:textId="77777777" w:rsidR="00903341" w:rsidRDefault="00903341" w:rsidP="00903341">
      <w:pPr>
        <w:bidi/>
        <w:jc w:val="both"/>
        <w:rPr>
          <w:rFonts w:cs="David" w:hint="cs"/>
          <w:rtl/>
        </w:rPr>
      </w:pPr>
      <w:r>
        <w:rPr>
          <w:rFonts w:cs="David" w:hint="cs"/>
          <w:rtl/>
        </w:rPr>
        <w:tab/>
        <w:t xml:space="preserve">יפה מאוד. </w:t>
      </w:r>
    </w:p>
    <w:p w14:paraId="14178EEA"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D26832" w14:textId="77777777" w:rsidR="00903341" w:rsidRDefault="00903341" w:rsidP="00903341">
      <w:pPr>
        <w:bidi/>
        <w:jc w:val="both"/>
        <w:rPr>
          <w:rFonts w:cs="David" w:hint="cs"/>
          <w:rtl/>
        </w:rPr>
      </w:pPr>
    </w:p>
    <w:p w14:paraId="30F4210E" w14:textId="77777777" w:rsidR="00903341" w:rsidRDefault="00903341" w:rsidP="00903341">
      <w:pPr>
        <w:bidi/>
        <w:jc w:val="both"/>
        <w:rPr>
          <w:rFonts w:cs="David" w:hint="cs"/>
          <w:rtl/>
        </w:rPr>
      </w:pPr>
      <w:r>
        <w:rPr>
          <w:rFonts w:cs="David" w:hint="cs"/>
          <w:rtl/>
        </w:rPr>
        <w:tab/>
        <w:t xml:space="preserve">חבר הכנסת אפללו, רצית להעלות את עניין הדוברים, זה הזמן. </w:t>
      </w:r>
    </w:p>
    <w:p w14:paraId="20A4D63A"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EBB3520" w14:textId="77777777" w:rsidR="00903341" w:rsidRDefault="00903341" w:rsidP="00903341">
      <w:pPr>
        <w:bidi/>
        <w:jc w:val="both"/>
        <w:rPr>
          <w:rFonts w:cs="David" w:hint="cs"/>
          <w:u w:val="single"/>
          <w:rtl/>
        </w:rPr>
      </w:pPr>
    </w:p>
    <w:p w14:paraId="1EF20676" w14:textId="77777777" w:rsidR="00903341" w:rsidRDefault="00903341" w:rsidP="00903341">
      <w:pPr>
        <w:bidi/>
        <w:jc w:val="both"/>
        <w:rPr>
          <w:rFonts w:cs="David" w:hint="cs"/>
          <w:rtl/>
        </w:rPr>
      </w:pPr>
      <w:r>
        <w:rPr>
          <w:rFonts w:cs="David" w:hint="cs"/>
          <w:rtl/>
        </w:rPr>
        <w:tab/>
        <w:t xml:space="preserve">לא סיימתי לשאול. לגבי המרכבה, אולי אפשר לקבל קצת פירוט. </w:t>
      </w:r>
    </w:p>
    <w:p w14:paraId="45EE9DD4"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6E29BA5C" w14:textId="77777777" w:rsidR="00903341" w:rsidRDefault="00903341" w:rsidP="00903341">
      <w:pPr>
        <w:bidi/>
        <w:jc w:val="both"/>
        <w:rPr>
          <w:rFonts w:cs="David" w:hint="cs"/>
          <w:rtl/>
        </w:rPr>
      </w:pPr>
    </w:p>
    <w:p w14:paraId="51DF4E49" w14:textId="77777777" w:rsidR="00903341" w:rsidRDefault="00903341" w:rsidP="00903341">
      <w:pPr>
        <w:bidi/>
        <w:jc w:val="both"/>
        <w:rPr>
          <w:rFonts w:cs="David" w:hint="cs"/>
          <w:rtl/>
        </w:rPr>
      </w:pPr>
      <w:r>
        <w:rPr>
          <w:rFonts w:cs="David" w:hint="cs"/>
          <w:rtl/>
        </w:rPr>
        <w:tab/>
        <w:t>המנכ"ל פירט את זה קודם. היום הכנסת עובדת על תוכנה שנקראת "בוחן" שמנהלת את המערכת הפיננסית של הכנסת, ועוד תוכנה לוגיסטית, שהן שתי תוכנות מאוד-מאוד מיושנות שמרבית משרדי הממשלה עבדו על זה עד עכשיו. התוכנות האלה יורדות מהפרק, מפסיקים לתמוך בהן בשנה הבאה.</w:t>
      </w:r>
    </w:p>
    <w:p w14:paraId="7ECB31E3" w14:textId="77777777" w:rsidR="00903341" w:rsidRDefault="00903341" w:rsidP="00903341">
      <w:pPr>
        <w:bidi/>
        <w:jc w:val="both"/>
        <w:rPr>
          <w:rFonts w:cs="David" w:hint="cs"/>
          <w:rtl/>
        </w:rPr>
      </w:pPr>
    </w:p>
    <w:p w14:paraId="5445DCD5" w14:textId="77777777" w:rsidR="00903341" w:rsidRDefault="00903341" w:rsidP="00903341">
      <w:pPr>
        <w:bidi/>
        <w:jc w:val="both"/>
        <w:rPr>
          <w:rFonts w:cs="David" w:hint="cs"/>
          <w:rtl/>
        </w:rPr>
      </w:pPr>
      <w:r>
        <w:rPr>
          <w:rFonts w:cs="David" w:hint="cs"/>
          <w:rtl/>
        </w:rPr>
        <w:tab/>
        <w:t xml:space="preserve">יחד עם זאת, הקימה הממשלה תוכנת מרכבה שעובדת על תוכנת </w:t>
      </w:r>
      <w:r>
        <w:rPr>
          <w:rFonts w:cs="David" w:hint="cs"/>
        </w:rPr>
        <w:t>ERP</w:t>
      </w:r>
      <w:r>
        <w:rPr>
          <w:rFonts w:cs="David" w:hint="cs"/>
          <w:rtl/>
        </w:rPr>
        <w:t xml:space="preserve">, והיא תוכנה שכל משרדי הממשלה נכנסים אליה לאט-לאט, ואמורים להיכנס עד שנה הבאה. התוכנה הזאת אמורה לנהל את המערכת הפיננסית בשיטה חשבונאית מקובלת של שיטת החשבונאות המצטברת, כמו שנהוג במגזר הפרטי, עם הפקת דוחות. מן הסתם, בשנה הבאה </w:t>
      </w:r>
      <w:r>
        <w:rPr>
          <w:rFonts w:cs="David"/>
          <w:rtl/>
        </w:rPr>
        <w:t>–</w:t>
      </w:r>
      <w:r>
        <w:rPr>
          <w:rFonts w:cs="David" w:hint="cs"/>
          <w:rtl/>
        </w:rPr>
        <w:t xml:space="preserve"> אחרי שנעלה על התוכנה הזאת </w:t>
      </w:r>
      <w:r>
        <w:rPr>
          <w:rFonts w:cs="David"/>
          <w:rtl/>
        </w:rPr>
        <w:t>–</w:t>
      </w:r>
      <w:r>
        <w:rPr>
          <w:rFonts w:cs="David" w:hint="cs"/>
          <w:rtl/>
        </w:rPr>
        <w:t xml:space="preserve"> נציג בפניכם גם דוחות בפועל של הכנסת, כמו שחברה אמיתית מציגה בפני הדירקטוריון שלה, ותוכנה שתנהל את כל המערכת הלוגיסטית שלנו, שזה בעיקר הנושא של המחסנים. </w:t>
      </w:r>
    </w:p>
    <w:p w14:paraId="1735AB87" w14:textId="77777777" w:rsidR="00903341" w:rsidRDefault="00903341" w:rsidP="00903341">
      <w:pPr>
        <w:bidi/>
        <w:jc w:val="both"/>
        <w:rPr>
          <w:rFonts w:cs="David" w:hint="cs"/>
          <w:rtl/>
        </w:rPr>
      </w:pPr>
    </w:p>
    <w:p w14:paraId="01020CD9" w14:textId="77777777" w:rsidR="00903341" w:rsidRDefault="00903341" w:rsidP="00903341">
      <w:pPr>
        <w:bidi/>
        <w:jc w:val="both"/>
        <w:rPr>
          <w:rFonts w:cs="David" w:hint="cs"/>
          <w:rtl/>
        </w:rPr>
      </w:pPr>
      <w:r>
        <w:rPr>
          <w:rFonts w:cs="David" w:hint="cs"/>
          <w:rtl/>
        </w:rPr>
        <w:tab/>
        <w:t xml:space="preserve">התוכנה הזאת תעלה לנו כשני מיליון ו-400 אלף שקלים. בנוסף לזה, היום אגף משאבי אנוש שלנו עובד בעבודה שאפשר להגדיר אותה כעבודה ידנית, עובדים על אקסל ועל וורד ועל כל מיני דברים שהם טלאי על טלאי על טלאי בניהול משאבי האנוש שלנו. </w:t>
      </w:r>
    </w:p>
    <w:p w14:paraId="46B39A27" w14:textId="77777777" w:rsidR="00903341" w:rsidRDefault="00903341" w:rsidP="00903341">
      <w:pPr>
        <w:bidi/>
        <w:jc w:val="both"/>
        <w:rPr>
          <w:rFonts w:cs="David" w:hint="cs"/>
          <w:rtl/>
        </w:rPr>
      </w:pPr>
    </w:p>
    <w:p w14:paraId="732DA248" w14:textId="77777777" w:rsidR="00903341" w:rsidRDefault="00903341" w:rsidP="00903341">
      <w:pPr>
        <w:bidi/>
        <w:jc w:val="both"/>
        <w:rPr>
          <w:rFonts w:cs="David" w:hint="cs"/>
          <w:rtl/>
        </w:rPr>
      </w:pPr>
      <w:r>
        <w:rPr>
          <w:rFonts w:cs="David" w:hint="cs"/>
          <w:rtl/>
        </w:rPr>
        <w:tab/>
        <w:t xml:space="preserve">אנחנו מתכוונים לרכוש עבורם תוכנת משאבי אנוש, שהם יוכלו לנהל את כל משאבי האנוש של הכנסת </w:t>
      </w:r>
      <w:r>
        <w:rPr>
          <w:rFonts w:cs="David"/>
          <w:rtl/>
        </w:rPr>
        <w:t>–</w:t>
      </w:r>
      <w:r>
        <w:rPr>
          <w:rFonts w:cs="David" w:hint="cs"/>
          <w:rtl/>
        </w:rPr>
        <w:t xml:space="preserve"> אותם 1,000 איש שעובדים פה, כולל חברי הכנסת </w:t>
      </w:r>
      <w:r>
        <w:rPr>
          <w:rFonts w:cs="David"/>
          <w:rtl/>
        </w:rPr>
        <w:t>–</w:t>
      </w:r>
      <w:r>
        <w:rPr>
          <w:rFonts w:cs="David" w:hint="cs"/>
          <w:rtl/>
        </w:rPr>
        <w:t xml:space="preserve"> בצורה מושכלת, לזה אנחנו מתקצבים כמיליון שקלים. </w:t>
      </w:r>
    </w:p>
    <w:p w14:paraId="38B7A0D6"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77A2152B" w14:textId="77777777" w:rsidR="00903341" w:rsidRDefault="00903341" w:rsidP="00903341">
      <w:pPr>
        <w:bidi/>
        <w:jc w:val="both"/>
        <w:rPr>
          <w:rFonts w:cs="David" w:hint="cs"/>
          <w:u w:val="single"/>
          <w:rtl/>
        </w:rPr>
      </w:pPr>
    </w:p>
    <w:p w14:paraId="20131440" w14:textId="77777777" w:rsidR="00903341" w:rsidRDefault="00903341" w:rsidP="00903341">
      <w:pPr>
        <w:bidi/>
        <w:jc w:val="both"/>
        <w:rPr>
          <w:rFonts w:cs="David" w:hint="cs"/>
          <w:rtl/>
        </w:rPr>
      </w:pPr>
      <w:r>
        <w:rPr>
          <w:rFonts w:cs="David" w:hint="cs"/>
          <w:rtl/>
        </w:rPr>
        <w:tab/>
        <w:t xml:space="preserve">אדוני היושב-ראש, אני רוצה להעלות את הנושא לדיון. אני רק שמעתי שהצעת להשאיר את זה. לא כל כך הבנתי מה </w:t>
      </w:r>
      <w:proofErr w:type="spellStart"/>
      <w:r>
        <w:rPr>
          <w:rFonts w:cs="David" w:hint="cs"/>
          <w:rtl/>
        </w:rPr>
        <w:t>היתה</w:t>
      </w:r>
      <w:proofErr w:type="spellEnd"/>
      <w:r>
        <w:rPr>
          <w:rFonts w:cs="David" w:hint="cs"/>
          <w:rtl/>
        </w:rPr>
        <w:t xml:space="preserve"> הכוונה. </w:t>
      </w:r>
    </w:p>
    <w:p w14:paraId="16FC9805"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360B734" w14:textId="77777777" w:rsidR="00903341" w:rsidRDefault="00903341" w:rsidP="00903341">
      <w:pPr>
        <w:bidi/>
        <w:jc w:val="both"/>
        <w:rPr>
          <w:rFonts w:cs="David" w:hint="cs"/>
          <w:rtl/>
        </w:rPr>
      </w:pPr>
    </w:p>
    <w:p w14:paraId="6061395A" w14:textId="77777777" w:rsidR="00903341" w:rsidRDefault="00903341" w:rsidP="00903341">
      <w:pPr>
        <w:bidi/>
        <w:jc w:val="both"/>
        <w:rPr>
          <w:rFonts w:cs="David" w:hint="cs"/>
          <w:rtl/>
        </w:rPr>
      </w:pPr>
      <w:r>
        <w:rPr>
          <w:rFonts w:cs="David" w:hint="cs"/>
          <w:rtl/>
        </w:rPr>
        <w:tab/>
        <w:t xml:space="preserve">תראו מה השאלה. יאמר לי החשב כמה משרות יש לנו היום של דוברים ומה העלות. </w:t>
      </w:r>
    </w:p>
    <w:p w14:paraId="0CE22E74" w14:textId="77777777" w:rsidR="00903341" w:rsidRDefault="00903341" w:rsidP="00903341">
      <w:pPr>
        <w:bidi/>
        <w:jc w:val="both"/>
        <w:rPr>
          <w:rFonts w:cs="David" w:hint="cs"/>
          <w:rtl/>
        </w:rPr>
      </w:pPr>
      <w:r>
        <w:rPr>
          <w:rFonts w:cs="David"/>
          <w:rtl/>
        </w:rPr>
        <w:br/>
      </w:r>
      <w:r>
        <w:rPr>
          <w:rFonts w:cs="David" w:hint="cs"/>
          <w:u w:val="single"/>
          <w:rtl/>
        </w:rPr>
        <w:t>חשב הכנסת חיים אבידור:</w:t>
      </w:r>
    </w:p>
    <w:p w14:paraId="5C1CDC2D" w14:textId="77777777" w:rsidR="00903341" w:rsidRDefault="00903341" w:rsidP="00903341">
      <w:pPr>
        <w:bidi/>
        <w:jc w:val="both"/>
        <w:rPr>
          <w:rFonts w:cs="David" w:hint="cs"/>
          <w:rtl/>
        </w:rPr>
      </w:pPr>
    </w:p>
    <w:p w14:paraId="5A37817D" w14:textId="77777777" w:rsidR="00903341" w:rsidRDefault="00903341" w:rsidP="00903341">
      <w:pPr>
        <w:bidi/>
        <w:jc w:val="both"/>
        <w:rPr>
          <w:rFonts w:cs="David" w:hint="cs"/>
          <w:rtl/>
        </w:rPr>
      </w:pPr>
      <w:r>
        <w:rPr>
          <w:rFonts w:cs="David" w:hint="cs"/>
          <w:rtl/>
        </w:rPr>
        <w:tab/>
        <w:t xml:space="preserve">תשע משרות, עלות מיליון ו-700 אלף שקלים פלוס כחצי מיליון שקלים אחזקת רכב ורכבים. </w:t>
      </w:r>
    </w:p>
    <w:p w14:paraId="1E6F7BC4" w14:textId="77777777" w:rsidR="00903341" w:rsidRDefault="00903341" w:rsidP="00903341">
      <w:pPr>
        <w:bidi/>
        <w:jc w:val="both"/>
        <w:rPr>
          <w:rFonts w:cs="David" w:hint="cs"/>
          <w:rtl/>
        </w:rPr>
      </w:pPr>
    </w:p>
    <w:p w14:paraId="35EBE280" w14:textId="77777777" w:rsidR="00903341" w:rsidRPr="00866536" w:rsidRDefault="00903341" w:rsidP="00903341">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55D093D" w14:textId="77777777" w:rsidR="00903341" w:rsidRDefault="00903341" w:rsidP="00903341">
      <w:pPr>
        <w:bidi/>
        <w:jc w:val="both"/>
        <w:rPr>
          <w:rFonts w:cs="David" w:hint="cs"/>
          <w:rtl/>
        </w:rPr>
      </w:pPr>
    </w:p>
    <w:p w14:paraId="4D38409A" w14:textId="77777777" w:rsidR="00903341" w:rsidRDefault="00903341" w:rsidP="00903341">
      <w:pPr>
        <w:bidi/>
        <w:jc w:val="both"/>
        <w:rPr>
          <w:rFonts w:cs="David" w:hint="cs"/>
          <w:rtl/>
        </w:rPr>
      </w:pPr>
      <w:r>
        <w:rPr>
          <w:rFonts w:cs="David" w:hint="cs"/>
          <w:rtl/>
        </w:rPr>
        <w:tab/>
        <w:t xml:space="preserve">בערך 2.2 מיליון שקלים עלות על תשע משרות של עובדים כאלה. אמר לי המנכ"ל שהוא יוכל להציג בפנינו ניתוח קצר של מה בדיוק הגדרת התפקיד ואיך בדיוק הדברים האלה נעשים, כאשר שוב, הנושא הזה כמובן יש לו נגיעה תקציבית כי זה מתוקצב כאן במסגרת הזאת, ואני יכול לומר </w:t>
      </w:r>
      <w:r>
        <w:rPr>
          <w:rFonts w:cs="David"/>
          <w:rtl/>
        </w:rPr>
        <w:t>–</w:t>
      </w:r>
      <w:r>
        <w:rPr>
          <w:rFonts w:cs="David" w:hint="cs"/>
          <w:rtl/>
        </w:rPr>
        <w:t xml:space="preserve"> כפי ששמענו קודם גם מחברת הכנסת שמטוב </w:t>
      </w:r>
      <w:r>
        <w:rPr>
          <w:rFonts w:cs="David"/>
          <w:rtl/>
        </w:rPr>
        <w:t>–</w:t>
      </w:r>
      <w:r>
        <w:rPr>
          <w:rFonts w:cs="David" w:hint="cs"/>
          <w:rtl/>
        </w:rPr>
        <w:t xml:space="preserve"> ישנם חילוקי דעות בין כאלה שחושבים שזה נכון ולא נכון, בין כאלה שחושבים שצריך להרחיב את זה או לצמצם. </w:t>
      </w:r>
    </w:p>
    <w:p w14:paraId="02132CD0"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34AAEB60" w14:textId="77777777" w:rsidR="00903341" w:rsidRDefault="00903341" w:rsidP="00903341">
      <w:pPr>
        <w:bidi/>
        <w:jc w:val="both"/>
        <w:rPr>
          <w:rFonts w:cs="David" w:hint="cs"/>
          <w:u w:val="single"/>
          <w:rtl/>
        </w:rPr>
      </w:pPr>
    </w:p>
    <w:p w14:paraId="1C14841E" w14:textId="77777777" w:rsidR="00903341" w:rsidRDefault="00903341" w:rsidP="00903341">
      <w:pPr>
        <w:bidi/>
        <w:jc w:val="both"/>
        <w:rPr>
          <w:rFonts w:cs="David" w:hint="cs"/>
          <w:rtl/>
        </w:rPr>
      </w:pPr>
      <w:r>
        <w:rPr>
          <w:rFonts w:cs="David" w:hint="cs"/>
          <w:rtl/>
        </w:rPr>
        <w:tab/>
        <w:t xml:space="preserve">מותר שיהיו חילוקי דעות, מותר גם לחשוב שיש חברים חדשים שיהיו יושבי-ראש בהמשך. </w:t>
      </w:r>
    </w:p>
    <w:p w14:paraId="5A1D2CE4"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C50174C" w14:textId="77777777" w:rsidR="00903341" w:rsidRDefault="00903341" w:rsidP="00903341">
      <w:pPr>
        <w:bidi/>
        <w:jc w:val="both"/>
        <w:rPr>
          <w:rFonts w:cs="David" w:hint="cs"/>
          <w:rtl/>
        </w:rPr>
      </w:pPr>
    </w:p>
    <w:p w14:paraId="179A8ABD" w14:textId="77777777" w:rsidR="00903341" w:rsidRDefault="00903341" w:rsidP="00903341">
      <w:pPr>
        <w:bidi/>
        <w:jc w:val="both"/>
        <w:rPr>
          <w:rFonts w:cs="David" w:hint="cs"/>
          <w:rtl/>
        </w:rPr>
      </w:pPr>
      <w:r>
        <w:rPr>
          <w:rFonts w:cs="David" w:hint="cs"/>
          <w:rtl/>
        </w:rPr>
        <w:tab/>
        <w:t xml:space="preserve">בוודאי. ולכן, מכיוון שהנושא הזה הוא נושא חדש שמנוסה זה מספר חודשים </w:t>
      </w:r>
      <w:r>
        <w:rPr>
          <w:rFonts w:cs="David"/>
          <w:rtl/>
        </w:rPr>
        <w:t>–</w:t>
      </w:r>
      <w:r>
        <w:rPr>
          <w:rFonts w:cs="David" w:hint="cs"/>
          <w:rtl/>
        </w:rPr>
        <w:t xml:space="preserve"> בחלק מהמקומות בהצלחה יותר גדולה, בחלק מהמקומות פחות </w:t>
      </w:r>
      <w:r>
        <w:rPr>
          <w:rFonts w:cs="David"/>
          <w:rtl/>
        </w:rPr>
        <w:t>–</w:t>
      </w:r>
      <w:r>
        <w:rPr>
          <w:rFonts w:cs="David" w:hint="cs"/>
          <w:rtl/>
        </w:rPr>
        <w:t xml:space="preserve"> אני חשבתי שזה נכון שאנחנו נבדוק אותו לגופו. </w:t>
      </w:r>
    </w:p>
    <w:p w14:paraId="1EC93D1E" w14:textId="77777777" w:rsidR="00903341" w:rsidRDefault="00903341" w:rsidP="00903341">
      <w:pPr>
        <w:bidi/>
        <w:jc w:val="both"/>
        <w:rPr>
          <w:rFonts w:cs="David" w:hint="cs"/>
          <w:rtl/>
        </w:rPr>
      </w:pPr>
    </w:p>
    <w:p w14:paraId="293A742D"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4287B8BD" w14:textId="77777777" w:rsidR="00903341" w:rsidRDefault="00903341" w:rsidP="00903341">
      <w:pPr>
        <w:bidi/>
        <w:jc w:val="both"/>
        <w:rPr>
          <w:rFonts w:cs="David" w:hint="cs"/>
          <w:u w:val="single"/>
          <w:rtl/>
        </w:rPr>
      </w:pPr>
    </w:p>
    <w:p w14:paraId="6BC7150E" w14:textId="77777777" w:rsidR="00903341" w:rsidRDefault="00903341" w:rsidP="00903341">
      <w:pPr>
        <w:bidi/>
        <w:jc w:val="both"/>
        <w:rPr>
          <w:rFonts w:cs="David" w:hint="cs"/>
          <w:rtl/>
        </w:rPr>
      </w:pPr>
      <w:r>
        <w:rPr>
          <w:rFonts w:cs="David" w:hint="cs"/>
          <w:rtl/>
        </w:rPr>
        <w:tab/>
        <w:t xml:space="preserve">אני רק רוצה לשאול </w:t>
      </w:r>
      <w:r>
        <w:rPr>
          <w:rFonts w:cs="David"/>
          <w:rtl/>
        </w:rPr>
        <w:t>–</w:t>
      </w:r>
      <w:r>
        <w:rPr>
          <w:rFonts w:cs="David" w:hint="cs"/>
          <w:rtl/>
        </w:rPr>
        <w:t xml:space="preserve"> אפשר להפריד את זה. </w:t>
      </w:r>
    </w:p>
    <w:p w14:paraId="4F7FB797" w14:textId="77777777" w:rsidR="00903341" w:rsidRDefault="00903341" w:rsidP="00903341">
      <w:pPr>
        <w:bidi/>
        <w:jc w:val="both"/>
        <w:rPr>
          <w:rFonts w:cs="David" w:hint="cs"/>
          <w:rtl/>
        </w:rPr>
      </w:pPr>
    </w:p>
    <w:p w14:paraId="71B2FF48"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F86EC7" w14:textId="77777777" w:rsidR="00903341" w:rsidRDefault="00903341" w:rsidP="00903341">
      <w:pPr>
        <w:bidi/>
        <w:jc w:val="both"/>
        <w:rPr>
          <w:rFonts w:cs="David" w:hint="cs"/>
          <w:u w:val="single"/>
          <w:rtl/>
        </w:rPr>
      </w:pPr>
    </w:p>
    <w:p w14:paraId="27BED1CA" w14:textId="77777777" w:rsidR="00903341" w:rsidRDefault="00903341" w:rsidP="00903341">
      <w:pPr>
        <w:bidi/>
        <w:jc w:val="both"/>
        <w:rPr>
          <w:rFonts w:cs="David" w:hint="cs"/>
          <w:rtl/>
        </w:rPr>
      </w:pPr>
      <w:r>
        <w:rPr>
          <w:rFonts w:cs="David" w:hint="cs"/>
          <w:rtl/>
        </w:rPr>
        <w:tab/>
        <w:t>כן, אפשר להפריד אבל אני רוצה שיהיה ברור דבר אחד, וזה אני אציע, רבותי, כאן לפרוטוקול, אולי במתווה שאתה מציע ואולי זה באמת יאפשר לנו לקיים את הדיון בצורה יותר מעמיקה.</w:t>
      </w:r>
    </w:p>
    <w:p w14:paraId="5E82F1D8" w14:textId="77777777" w:rsidR="00903341" w:rsidRDefault="00903341" w:rsidP="00903341">
      <w:pPr>
        <w:bidi/>
        <w:jc w:val="both"/>
        <w:rPr>
          <w:rFonts w:cs="David" w:hint="cs"/>
          <w:rtl/>
        </w:rPr>
      </w:pPr>
    </w:p>
    <w:p w14:paraId="6084E5E6" w14:textId="77777777" w:rsidR="00903341" w:rsidRDefault="00903341" w:rsidP="00903341">
      <w:pPr>
        <w:bidi/>
        <w:jc w:val="both"/>
        <w:rPr>
          <w:rFonts w:cs="David" w:hint="cs"/>
          <w:rtl/>
        </w:rPr>
      </w:pPr>
      <w:r>
        <w:rPr>
          <w:rFonts w:cs="David" w:hint="cs"/>
          <w:rtl/>
        </w:rPr>
        <w:tab/>
        <w:t>אני מציע שאישור התקציב ייעשה בכפוף לכך שהוועדה מחליטה שאין אישור להאריך את ההתקשרות עם מי מהדוברים מעבר לחוזה אתם טרם שאנחנו נדון בעניין הזה ונבחן אותו.</w:t>
      </w:r>
    </w:p>
    <w:p w14:paraId="6574A11D"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655B957" w14:textId="77777777" w:rsidR="00903341" w:rsidRDefault="00903341" w:rsidP="00903341">
      <w:pPr>
        <w:bidi/>
        <w:jc w:val="both"/>
        <w:rPr>
          <w:rFonts w:cs="David" w:hint="cs"/>
          <w:u w:val="single"/>
          <w:rtl/>
        </w:rPr>
      </w:pPr>
    </w:p>
    <w:p w14:paraId="61B41658" w14:textId="77777777" w:rsidR="00903341" w:rsidRDefault="00903341" w:rsidP="00903341">
      <w:pPr>
        <w:bidi/>
        <w:jc w:val="both"/>
        <w:rPr>
          <w:rFonts w:cs="David" w:hint="cs"/>
          <w:rtl/>
        </w:rPr>
      </w:pPr>
      <w:r>
        <w:rPr>
          <w:rFonts w:cs="David" w:hint="cs"/>
          <w:rtl/>
        </w:rPr>
        <w:tab/>
        <w:t>אני מציע, אדוני. אני חושב שצריך להפריד את הנושא של התקציב, לא להתנות תנאים כי זה מכשול בפני עיוור לדעתי. אני חושב שצריך לאשר את התקציב, ועל נושא הדוברים שאנחנו מדברים עליהם נעשה דיון ונפריד את זה.</w:t>
      </w:r>
    </w:p>
    <w:p w14:paraId="54CA22B5"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9A25371" w14:textId="77777777" w:rsidR="00903341" w:rsidRDefault="00903341" w:rsidP="00903341">
      <w:pPr>
        <w:bidi/>
        <w:jc w:val="both"/>
        <w:rPr>
          <w:rFonts w:cs="David" w:hint="cs"/>
          <w:rtl/>
        </w:rPr>
      </w:pPr>
    </w:p>
    <w:p w14:paraId="13680027" w14:textId="77777777" w:rsidR="00903341" w:rsidRDefault="00903341" w:rsidP="00903341">
      <w:pPr>
        <w:bidi/>
        <w:jc w:val="both"/>
        <w:rPr>
          <w:rFonts w:cs="David" w:hint="cs"/>
          <w:rtl/>
        </w:rPr>
      </w:pPr>
      <w:r>
        <w:rPr>
          <w:rFonts w:cs="David" w:hint="cs"/>
          <w:rtl/>
        </w:rPr>
        <w:tab/>
        <w:t xml:space="preserve">אני מבין, אבל אומר לך ממה אני חושש, חבר הכנסת אפללו. אני חושש שאנחנו נועמד בפני עובדה מוגמרת - - </w:t>
      </w:r>
    </w:p>
    <w:p w14:paraId="17DA9370"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756FD2A" w14:textId="77777777" w:rsidR="00903341" w:rsidRDefault="00903341" w:rsidP="00903341">
      <w:pPr>
        <w:bidi/>
        <w:jc w:val="both"/>
        <w:rPr>
          <w:rFonts w:cs="David" w:hint="cs"/>
          <w:u w:val="single"/>
          <w:rtl/>
        </w:rPr>
      </w:pPr>
    </w:p>
    <w:p w14:paraId="1F3B070E" w14:textId="77777777" w:rsidR="00903341" w:rsidRDefault="00903341" w:rsidP="00903341">
      <w:pPr>
        <w:bidi/>
        <w:jc w:val="both"/>
        <w:rPr>
          <w:rFonts w:cs="David" w:hint="cs"/>
          <w:rtl/>
        </w:rPr>
      </w:pPr>
      <w:r>
        <w:rPr>
          <w:rFonts w:cs="David" w:hint="cs"/>
          <w:rtl/>
        </w:rPr>
        <w:tab/>
        <w:t xml:space="preserve">לא. </w:t>
      </w:r>
    </w:p>
    <w:p w14:paraId="368A72E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86731C7" w14:textId="77777777" w:rsidR="00903341" w:rsidRDefault="00903341" w:rsidP="00903341">
      <w:pPr>
        <w:bidi/>
        <w:jc w:val="both"/>
        <w:rPr>
          <w:rFonts w:cs="David" w:hint="cs"/>
          <w:rtl/>
        </w:rPr>
      </w:pPr>
    </w:p>
    <w:p w14:paraId="29ED9708" w14:textId="77777777" w:rsidR="00903341" w:rsidRDefault="00903341" w:rsidP="00903341">
      <w:pPr>
        <w:bidi/>
        <w:jc w:val="both"/>
        <w:rPr>
          <w:rFonts w:cs="David" w:hint="cs"/>
          <w:rtl/>
        </w:rPr>
      </w:pPr>
      <w:r>
        <w:rPr>
          <w:rFonts w:cs="David" w:hint="cs"/>
          <w:rtl/>
        </w:rPr>
        <w:tab/>
        <w:t xml:space="preserve">- - שבה הוארכו התקשרויות עם הדוברים באופן כזה שכפי שהוסבר לנו רק קודם בפתח הישיבה, אנחנו כבולים לחוזים ולכן לא נוכל לעשות שום דבר. </w:t>
      </w:r>
    </w:p>
    <w:p w14:paraId="1AC7CB93"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DD98CAE" w14:textId="77777777" w:rsidR="00903341" w:rsidRDefault="00903341" w:rsidP="00903341">
      <w:pPr>
        <w:bidi/>
        <w:jc w:val="both"/>
        <w:rPr>
          <w:rFonts w:cs="David" w:hint="cs"/>
          <w:rtl/>
        </w:rPr>
      </w:pPr>
    </w:p>
    <w:p w14:paraId="1DF6FDF4" w14:textId="77777777" w:rsidR="00903341" w:rsidRDefault="00903341" w:rsidP="00903341">
      <w:pPr>
        <w:bidi/>
        <w:jc w:val="both"/>
        <w:rPr>
          <w:rFonts w:cs="David" w:hint="cs"/>
          <w:rtl/>
        </w:rPr>
      </w:pPr>
      <w:r>
        <w:rPr>
          <w:rFonts w:cs="David" w:hint="cs"/>
          <w:rtl/>
        </w:rPr>
        <w:tab/>
        <w:t xml:space="preserve">זה לא מוארך, אלה חוזים שנחתמו לפני חודשיים. אנחנו מדברים על חודשיים. </w:t>
      </w:r>
    </w:p>
    <w:p w14:paraId="27792E2B"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ECE7C2" w14:textId="77777777" w:rsidR="00903341" w:rsidRDefault="00903341" w:rsidP="00903341">
      <w:pPr>
        <w:bidi/>
        <w:jc w:val="both"/>
        <w:rPr>
          <w:rFonts w:cs="David" w:hint="cs"/>
          <w:rtl/>
        </w:rPr>
      </w:pPr>
    </w:p>
    <w:p w14:paraId="1183E9E7" w14:textId="77777777" w:rsidR="00903341" w:rsidRDefault="00903341" w:rsidP="00903341">
      <w:pPr>
        <w:bidi/>
        <w:jc w:val="both"/>
        <w:rPr>
          <w:rFonts w:cs="David" w:hint="cs"/>
          <w:rtl/>
        </w:rPr>
      </w:pPr>
      <w:r>
        <w:rPr>
          <w:rFonts w:cs="David" w:hint="cs"/>
          <w:rtl/>
        </w:rPr>
        <w:tab/>
        <w:t xml:space="preserve">והחוזים האלה, מה אומרים ביחס להעסקתם? שהם בתקופת ניסיון? </w:t>
      </w:r>
    </w:p>
    <w:p w14:paraId="0CB0F01A"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AF7DD39" w14:textId="77777777" w:rsidR="00903341" w:rsidRDefault="00903341" w:rsidP="00903341">
      <w:pPr>
        <w:bidi/>
        <w:jc w:val="both"/>
        <w:rPr>
          <w:rFonts w:cs="David" w:hint="cs"/>
          <w:rtl/>
        </w:rPr>
      </w:pPr>
    </w:p>
    <w:p w14:paraId="11EED45D" w14:textId="77777777" w:rsidR="00903341" w:rsidRDefault="00903341" w:rsidP="00903341">
      <w:pPr>
        <w:bidi/>
        <w:jc w:val="both"/>
        <w:rPr>
          <w:rFonts w:cs="David" w:hint="cs"/>
          <w:rtl/>
        </w:rPr>
      </w:pPr>
      <w:r>
        <w:rPr>
          <w:rFonts w:cs="David" w:hint="cs"/>
          <w:rtl/>
        </w:rPr>
        <w:tab/>
        <w:t xml:space="preserve">תקופת ניסיון ראשונה של שנה, אחר כך של שנתיים </w:t>
      </w:r>
      <w:r>
        <w:rPr>
          <w:rFonts w:cs="David"/>
          <w:rtl/>
        </w:rPr>
        <w:t>–</w:t>
      </w:r>
      <w:r>
        <w:rPr>
          <w:rFonts w:cs="David" w:hint="cs"/>
          <w:rtl/>
        </w:rPr>
        <w:t xml:space="preserve"> כמו כל החוזים. </w:t>
      </w:r>
    </w:p>
    <w:p w14:paraId="1255A29E"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4C4F07" w14:textId="77777777" w:rsidR="00903341" w:rsidRDefault="00903341" w:rsidP="00903341">
      <w:pPr>
        <w:bidi/>
        <w:jc w:val="both"/>
        <w:rPr>
          <w:rFonts w:cs="David" w:hint="cs"/>
          <w:rtl/>
        </w:rPr>
      </w:pPr>
    </w:p>
    <w:p w14:paraId="5C80B242" w14:textId="77777777" w:rsidR="00903341" w:rsidRDefault="00903341" w:rsidP="00903341">
      <w:pPr>
        <w:bidi/>
        <w:jc w:val="both"/>
        <w:rPr>
          <w:rFonts w:cs="David" w:hint="cs"/>
          <w:rtl/>
        </w:rPr>
      </w:pPr>
      <w:r>
        <w:rPr>
          <w:rFonts w:cs="David" w:hint="cs"/>
          <w:rtl/>
        </w:rPr>
        <w:tab/>
        <w:t xml:space="preserve">במהלך תקופת הניסיון של השנה, מה תנאיהם? מה תנאי הפסקת עבודתם? </w:t>
      </w:r>
    </w:p>
    <w:p w14:paraId="50436B69" w14:textId="77777777" w:rsidR="00903341" w:rsidRDefault="00903341" w:rsidP="00903341">
      <w:pPr>
        <w:bidi/>
        <w:jc w:val="both"/>
        <w:rPr>
          <w:rFonts w:cs="David" w:hint="cs"/>
          <w:rtl/>
        </w:rPr>
      </w:pPr>
    </w:p>
    <w:p w14:paraId="457C8864" w14:textId="77777777" w:rsidR="00903341" w:rsidRDefault="00903341" w:rsidP="00903341">
      <w:pPr>
        <w:bidi/>
        <w:jc w:val="both"/>
        <w:rPr>
          <w:rFonts w:cs="David" w:hint="cs"/>
          <w:u w:val="single"/>
          <w:rtl/>
        </w:rPr>
      </w:pPr>
      <w:r>
        <w:rPr>
          <w:rFonts w:cs="David" w:hint="cs"/>
          <w:u w:val="single"/>
          <w:rtl/>
        </w:rPr>
        <w:t>מנכ"ל הכנסת דן לנדאו:</w:t>
      </w:r>
    </w:p>
    <w:p w14:paraId="558937B9" w14:textId="77777777" w:rsidR="00903341" w:rsidRDefault="00903341" w:rsidP="00903341">
      <w:pPr>
        <w:bidi/>
        <w:jc w:val="both"/>
        <w:rPr>
          <w:rFonts w:cs="David" w:hint="cs"/>
          <w:u w:val="single"/>
          <w:rtl/>
        </w:rPr>
      </w:pPr>
    </w:p>
    <w:p w14:paraId="0C2B946B" w14:textId="77777777" w:rsidR="00903341" w:rsidRDefault="00903341" w:rsidP="00903341">
      <w:pPr>
        <w:bidi/>
        <w:jc w:val="both"/>
        <w:rPr>
          <w:rFonts w:cs="David" w:hint="cs"/>
          <w:rtl/>
        </w:rPr>
      </w:pPr>
      <w:r>
        <w:rPr>
          <w:rFonts w:cs="David" w:hint="cs"/>
          <w:rtl/>
        </w:rPr>
        <w:tab/>
        <w:t>רק אם הם עשו דברים בניגוד - - -</w:t>
      </w:r>
    </w:p>
    <w:p w14:paraId="7EE9890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03B1900" w14:textId="77777777" w:rsidR="00903341" w:rsidRDefault="00903341" w:rsidP="00903341">
      <w:pPr>
        <w:bidi/>
        <w:jc w:val="both"/>
        <w:rPr>
          <w:rFonts w:cs="David" w:hint="cs"/>
          <w:rtl/>
        </w:rPr>
      </w:pPr>
    </w:p>
    <w:p w14:paraId="563B0338" w14:textId="77777777" w:rsidR="00903341" w:rsidRDefault="00903341" w:rsidP="00903341">
      <w:pPr>
        <w:bidi/>
        <w:jc w:val="both"/>
        <w:rPr>
          <w:rFonts w:cs="David" w:hint="cs"/>
          <w:rtl/>
        </w:rPr>
      </w:pPr>
      <w:r>
        <w:rPr>
          <w:rFonts w:cs="David" w:hint="cs"/>
          <w:rtl/>
        </w:rPr>
        <w:tab/>
        <w:t xml:space="preserve">אני שואל, אני לא יודע מה כתבתם. </w:t>
      </w:r>
    </w:p>
    <w:p w14:paraId="30F75C9A" w14:textId="77777777" w:rsidR="00903341" w:rsidRDefault="00903341" w:rsidP="00903341">
      <w:pPr>
        <w:bidi/>
        <w:jc w:val="both"/>
        <w:rPr>
          <w:rFonts w:cs="David" w:hint="cs"/>
          <w:rtl/>
        </w:rPr>
      </w:pPr>
    </w:p>
    <w:p w14:paraId="1CA850F2" w14:textId="77777777" w:rsidR="00903341" w:rsidRDefault="00903341" w:rsidP="00903341">
      <w:pPr>
        <w:bidi/>
        <w:jc w:val="both"/>
        <w:rPr>
          <w:rFonts w:cs="David" w:hint="cs"/>
          <w:u w:val="single"/>
          <w:rtl/>
        </w:rPr>
      </w:pPr>
      <w:r>
        <w:rPr>
          <w:rFonts w:cs="David" w:hint="cs"/>
          <w:u w:val="single"/>
          <w:rtl/>
        </w:rPr>
        <w:t>מנכ"ל הכנסת דן לנדאו:</w:t>
      </w:r>
    </w:p>
    <w:p w14:paraId="003614F5" w14:textId="77777777" w:rsidR="00903341" w:rsidRDefault="00903341" w:rsidP="00903341">
      <w:pPr>
        <w:bidi/>
        <w:jc w:val="both"/>
        <w:rPr>
          <w:rFonts w:cs="David" w:hint="cs"/>
          <w:u w:val="single"/>
          <w:rtl/>
        </w:rPr>
      </w:pPr>
    </w:p>
    <w:p w14:paraId="35CEA198" w14:textId="77777777" w:rsidR="00903341" w:rsidRDefault="00903341" w:rsidP="00903341">
      <w:pPr>
        <w:bidi/>
        <w:jc w:val="both"/>
        <w:rPr>
          <w:rFonts w:cs="David" w:hint="cs"/>
          <w:rtl/>
        </w:rPr>
      </w:pPr>
      <w:r>
        <w:rPr>
          <w:rFonts w:cs="David" w:hint="cs"/>
          <w:rtl/>
        </w:rPr>
        <w:tab/>
        <w:t xml:space="preserve">אם אנחנו נימצא במצב של הפסקת עבודה חד-צדדית על-ידי הכנסת, זה מצב באמת תקדימי בגוף ציבורי. </w:t>
      </w:r>
    </w:p>
    <w:p w14:paraId="531A0C9A" w14:textId="77777777" w:rsidR="00903341" w:rsidRDefault="00903341" w:rsidP="00903341">
      <w:pPr>
        <w:bidi/>
        <w:jc w:val="both"/>
        <w:rPr>
          <w:rFonts w:cs="David" w:hint="cs"/>
          <w:rtl/>
        </w:rPr>
      </w:pPr>
    </w:p>
    <w:p w14:paraId="296243A4"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9C9C04C" w14:textId="77777777" w:rsidR="00903341" w:rsidRDefault="00903341" w:rsidP="00903341">
      <w:pPr>
        <w:bidi/>
        <w:jc w:val="both"/>
        <w:rPr>
          <w:rFonts w:cs="David" w:hint="cs"/>
          <w:u w:val="single"/>
          <w:rtl/>
        </w:rPr>
      </w:pPr>
    </w:p>
    <w:p w14:paraId="0BE2F5A9" w14:textId="77777777" w:rsidR="00903341" w:rsidRDefault="00903341" w:rsidP="00903341">
      <w:pPr>
        <w:bidi/>
        <w:jc w:val="both"/>
        <w:rPr>
          <w:rFonts w:cs="David" w:hint="cs"/>
          <w:rtl/>
        </w:rPr>
      </w:pPr>
      <w:r>
        <w:rPr>
          <w:rFonts w:cs="David" w:hint="cs"/>
          <w:rtl/>
        </w:rPr>
        <w:tab/>
        <w:t xml:space="preserve">לא שאלתי אם זה מצב תקדימי. שאלתי מה אומרים החוזים ביחס - - </w:t>
      </w:r>
    </w:p>
    <w:p w14:paraId="1CF703E7" w14:textId="77777777" w:rsidR="00903341" w:rsidRDefault="00903341" w:rsidP="00903341">
      <w:pPr>
        <w:bidi/>
        <w:jc w:val="both"/>
        <w:rPr>
          <w:rFonts w:cs="David" w:hint="cs"/>
          <w:rtl/>
        </w:rPr>
      </w:pPr>
    </w:p>
    <w:p w14:paraId="4B5D6E8A" w14:textId="77777777" w:rsidR="00903341" w:rsidRDefault="00903341" w:rsidP="00903341">
      <w:pPr>
        <w:bidi/>
        <w:jc w:val="both"/>
        <w:rPr>
          <w:rFonts w:cs="David" w:hint="cs"/>
          <w:u w:val="single"/>
          <w:rtl/>
        </w:rPr>
      </w:pPr>
      <w:r>
        <w:rPr>
          <w:rFonts w:cs="David" w:hint="cs"/>
          <w:u w:val="single"/>
          <w:rtl/>
        </w:rPr>
        <w:t>מנכ"ל הכנסת דן לנדאו:</w:t>
      </w:r>
    </w:p>
    <w:p w14:paraId="5A6671C2" w14:textId="77777777" w:rsidR="00903341" w:rsidRDefault="00903341" w:rsidP="00903341">
      <w:pPr>
        <w:bidi/>
        <w:jc w:val="both"/>
        <w:rPr>
          <w:rFonts w:cs="David" w:hint="cs"/>
          <w:u w:val="single"/>
          <w:rtl/>
        </w:rPr>
      </w:pPr>
    </w:p>
    <w:p w14:paraId="27270036" w14:textId="77777777" w:rsidR="00903341" w:rsidRDefault="00903341" w:rsidP="00903341">
      <w:pPr>
        <w:bidi/>
        <w:jc w:val="both"/>
        <w:rPr>
          <w:rFonts w:cs="David" w:hint="cs"/>
          <w:rtl/>
        </w:rPr>
      </w:pPr>
      <w:r>
        <w:rPr>
          <w:rFonts w:cs="David" w:hint="cs"/>
          <w:rtl/>
        </w:rPr>
        <w:tab/>
        <w:t>מה התרופות של העובד שפוטר.</w:t>
      </w:r>
    </w:p>
    <w:p w14:paraId="1E3FDE34"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3C286A" w14:textId="77777777" w:rsidR="00903341" w:rsidRDefault="00903341" w:rsidP="00903341">
      <w:pPr>
        <w:bidi/>
        <w:jc w:val="both"/>
        <w:rPr>
          <w:rFonts w:cs="David" w:hint="cs"/>
          <w:rtl/>
        </w:rPr>
      </w:pPr>
    </w:p>
    <w:p w14:paraId="05E734D7" w14:textId="77777777" w:rsidR="00903341" w:rsidRDefault="00903341" w:rsidP="00903341">
      <w:pPr>
        <w:bidi/>
        <w:jc w:val="both"/>
        <w:rPr>
          <w:rFonts w:cs="David" w:hint="cs"/>
          <w:rtl/>
        </w:rPr>
      </w:pPr>
      <w:r>
        <w:rPr>
          <w:rFonts w:cs="David" w:hint="cs"/>
          <w:rtl/>
        </w:rPr>
        <w:tab/>
        <w:t xml:space="preserve">- - לתקופת הניסיון, מה קבוע שם. אני לא מחפש את תרופות העובד ואני לא מחפש לפטר אף אחד, שלא תהיינה אי-הבנות. אני רק מחפש לדעת שהדיון יהיה דיון אמיתי ולא דיון עקר אחרי שהתקציב אושר, חוזים נחתמים ומוארכים ואנחנו פה מקיימים דיון שאין לו תכלית. </w:t>
      </w:r>
    </w:p>
    <w:p w14:paraId="11E2D6C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6564C63" w14:textId="77777777" w:rsidR="00903341" w:rsidRDefault="00903341" w:rsidP="00903341">
      <w:pPr>
        <w:bidi/>
        <w:jc w:val="both"/>
        <w:rPr>
          <w:rFonts w:cs="David" w:hint="cs"/>
          <w:u w:val="single"/>
          <w:rtl/>
        </w:rPr>
      </w:pPr>
    </w:p>
    <w:p w14:paraId="77BD3F5D" w14:textId="77777777" w:rsidR="00903341" w:rsidRDefault="00903341" w:rsidP="00903341">
      <w:pPr>
        <w:bidi/>
        <w:jc w:val="both"/>
        <w:rPr>
          <w:rFonts w:cs="David" w:hint="cs"/>
          <w:rtl/>
        </w:rPr>
      </w:pPr>
      <w:r>
        <w:rPr>
          <w:rFonts w:cs="David" w:hint="cs"/>
          <w:rtl/>
        </w:rPr>
        <w:tab/>
        <w:t xml:space="preserve">דן, אני רוצה לשאול אותך שאלה. עזוב כרגע את הוויכוחים בין היושב-ראש ליושב-ראש השני לבין חבר הכנסת גפני, זה לא מעניין כרגע. אם אנחנו באים ואומרים, אנחנו רוצים לדעת את האפקטיביות שלהם, בואו תשאירו את שאלת הדוברים בצד, נאשר את התקציב </w:t>
      </w:r>
      <w:r>
        <w:rPr>
          <w:rFonts w:cs="David"/>
          <w:rtl/>
        </w:rPr>
        <w:t>–</w:t>
      </w:r>
      <w:r>
        <w:rPr>
          <w:rFonts w:cs="David" w:hint="cs"/>
          <w:rtl/>
        </w:rPr>
        <w:t xml:space="preserve"> בשאלת הדוברות נקיים על זה דיון, תביאו את הנושא אחרי שהתקיים עליו דיון, זאת אומרת את הסעיף הספציפי הזה לא נאשר כרגע. </w:t>
      </w:r>
    </w:p>
    <w:p w14:paraId="3234C4FA" w14:textId="77777777" w:rsidR="00903341" w:rsidRDefault="00903341" w:rsidP="00903341">
      <w:pPr>
        <w:bidi/>
        <w:jc w:val="both"/>
        <w:rPr>
          <w:rFonts w:cs="David" w:hint="cs"/>
          <w:rtl/>
        </w:rPr>
      </w:pPr>
    </w:p>
    <w:p w14:paraId="2D757DC4"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0F66A4F8" w14:textId="77777777" w:rsidR="00903341" w:rsidRDefault="00903341" w:rsidP="00903341">
      <w:pPr>
        <w:bidi/>
        <w:jc w:val="both"/>
        <w:rPr>
          <w:rFonts w:cs="David" w:hint="cs"/>
          <w:u w:val="single"/>
          <w:rtl/>
        </w:rPr>
      </w:pPr>
    </w:p>
    <w:p w14:paraId="6FD36C9F" w14:textId="77777777" w:rsidR="00903341" w:rsidRDefault="00903341" w:rsidP="00903341">
      <w:pPr>
        <w:bidi/>
        <w:jc w:val="both"/>
        <w:rPr>
          <w:rFonts w:cs="David" w:hint="cs"/>
          <w:rtl/>
        </w:rPr>
      </w:pPr>
      <w:r>
        <w:rPr>
          <w:rFonts w:cs="David" w:hint="cs"/>
          <w:rtl/>
        </w:rPr>
        <w:tab/>
        <w:t>אין סעיף ספציפי.</w:t>
      </w:r>
    </w:p>
    <w:p w14:paraId="1CFB0840"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57835B9" w14:textId="77777777" w:rsidR="00903341" w:rsidRDefault="00903341" w:rsidP="00903341">
      <w:pPr>
        <w:bidi/>
        <w:jc w:val="both"/>
        <w:rPr>
          <w:rFonts w:cs="David" w:hint="cs"/>
          <w:u w:val="single"/>
          <w:rtl/>
        </w:rPr>
      </w:pPr>
    </w:p>
    <w:p w14:paraId="4FB1D612" w14:textId="77777777" w:rsidR="00903341" w:rsidRDefault="00903341" w:rsidP="00903341">
      <w:pPr>
        <w:bidi/>
        <w:jc w:val="both"/>
        <w:rPr>
          <w:rFonts w:cs="David" w:hint="cs"/>
          <w:rtl/>
        </w:rPr>
      </w:pPr>
      <w:r>
        <w:rPr>
          <w:rFonts w:cs="David" w:hint="cs"/>
          <w:rtl/>
        </w:rPr>
        <w:tab/>
        <w:t xml:space="preserve">למה? </w:t>
      </w:r>
    </w:p>
    <w:p w14:paraId="746E3E89"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44621158" w14:textId="77777777" w:rsidR="00903341" w:rsidRDefault="00903341" w:rsidP="00903341">
      <w:pPr>
        <w:bidi/>
        <w:jc w:val="both"/>
        <w:rPr>
          <w:rFonts w:cs="David" w:hint="cs"/>
          <w:u w:val="single"/>
          <w:rtl/>
        </w:rPr>
      </w:pPr>
    </w:p>
    <w:p w14:paraId="01403550" w14:textId="77777777" w:rsidR="00903341" w:rsidRDefault="00903341" w:rsidP="00903341">
      <w:pPr>
        <w:bidi/>
        <w:jc w:val="both"/>
        <w:rPr>
          <w:rFonts w:cs="David" w:hint="cs"/>
          <w:rtl/>
        </w:rPr>
      </w:pPr>
      <w:r>
        <w:rPr>
          <w:rFonts w:cs="David" w:hint="cs"/>
          <w:rtl/>
        </w:rPr>
        <w:tab/>
        <w:t xml:space="preserve">כי זה תקציב כולל. </w:t>
      </w:r>
    </w:p>
    <w:p w14:paraId="1749F776" w14:textId="77777777" w:rsidR="00903341" w:rsidRDefault="00903341" w:rsidP="00903341">
      <w:pPr>
        <w:bidi/>
        <w:jc w:val="both"/>
        <w:rPr>
          <w:rFonts w:cs="David" w:hint="cs"/>
          <w:rtl/>
        </w:rPr>
      </w:pPr>
    </w:p>
    <w:p w14:paraId="0BA72298" w14:textId="77777777" w:rsidR="00903341" w:rsidRDefault="00903341" w:rsidP="00903341">
      <w:pPr>
        <w:bidi/>
        <w:jc w:val="both"/>
        <w:rPr>
          <w:rFonts w:cs="David" w:hint="cs"/>
          <w:rtl/>
        </w:rPr>
      </w:pPr>
    </w:p>
    <w:p w14:paraId="25E6CD17" w14:textId="77777777" w:rsidR="00903341" w:rsidRDefault="00903341" w:rsidP="0090334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2256BF77" w14:textId="77777777" w:rsidR="00903341" w:rsidRDefault="00903341" w:rsidP="00903341">
      <w:pPr>
        <w:bidi/>
        <w:jc w:val="both"/>
        <w:rPr>
          <w:rFonts w:cs="David" w:hint="cs"/>
          <w:u w:val="single"/>
          <w:rtl/>
        </w:rPr>
      </w:pPr>
    </w:p>
    <w:p w14:paraId="74FBFABA" w14:textId="77777777" w:rsidR="00903341" w:rsidRDefault="00903341" w:rsidP="00903341">
      <w:pPr>
        <w:bidi/>
        <w:jc w:val="both"/>
        <w:rPr>
          <w:rFonts w:cs="David" w:hint="cs"/>
          <w:rtl/>
        </w:rPr>
      </w:pPr>
      <w:r>
        <w:rPr>
          <w:rFonts w:cs="David" w:hint="cs"/>
          <w:rtl/>
        </w:rPr>
        <w:tab/>
        <w:t xml:space="preserve">כל סעיף, גם 42 משרות, כמה זה עולה לך. הוא שאל שאלה ונאמר לך שזה מיליון שקלים. בואו נאשר את התקציב פחות מיליון שקלים. </w:t>
      </w:r>
    </w:p>
    <w:p w14:paraId="01CEA680" w14:textId="77777777" w:rsidR="00903341" w:rsidRDefault="00903341" w:rsidP="00903341">
      <w:pPr>
        <w:bidi/>
        <w:jc w:val="both"/>
        <w:rPr>
          <w:rFonts w:cs="David" w:hint="cs"/>
          <w:rtl/>
        </w:rPr>
      </w:pPr>
    </w:p>
    <w:p w14:paraId="6FD62E2D" w14:textId="77777777" w:rsidR="00903341" w:rsidRDefault="00903341" w:rsidP="00903341">
      <w:pPr>
        <w:bidi/>
        <w:jc w:val="both"/>
        <w:rPr>
          <w:rFonts w:cs="David" w:hint="cs"/>
          <w:rtl/>
        </w:rPr>
      </w:pPr>
      <w:r>
        <w:rPr>
          <w:rFonts w:cs="David" w:hint="cs"/>
          <w:rtl/>
        </w:rPr>
        <w:tab/>
        <w:t>אני מוכן. אני חושב, אדוני היושב-ראש, שצריך לתחום את מיצוי הדיון אולי בפרק זמן של שבוע-שבועיים, זאת אומרת לקיים עליו דיון, בסוף יכול להיות שכן, יכול להיות שלא. מה הבעיה עם זה?</w:t>
      </w:r>
    </w:p>
    <w:p w14:paraId="06B65E9A"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1D57F3DE" w14:textId="77777777" w:rsidR="00903341" w:rsidRDefault="00903341" w:rsidP="00903341">
      <w:pPr>
        <w:bidi/>
        <w:jc w:val="both"/>
        <w:rPr>
          <w:rFonts w:cs="David" w:hint="cs"/>
          <w:u w:val="single"/>
          <w:rtl/>
        </w:rPr>
      </w:pPr>
    </w:p>
    <w:p w14:paraId="52334EC9" w14:textId="77777777" w:rsidR="00903341" w:rsidRDefault="00903341" w:rsidP="00903341">
      <w:pPr>
        <w:bidi/>
        <w:jc w:val="both"/>
        <w:rPr>
          <w:rFonts w:cs="David" w:hint="cs"/>
          <w:rtl/>
        </w:rPr>
      </w:pPr>
      <w:r>
        <w:rPr>
          <w:rFonts w:cs="David" w:hint="cs"/>
          <w:rtl/>
        </w:rPr>
        <w:tab/>
        <w:t xml:space="preserve">אני רוצה פה לחלוק על חברי הטוב כי אנשים כבר עובדים. אז מה, להוריד את התקציב? אני לא מבין. </w:t>
      </w:r>
    </w:p>
    <w:p w14:paraId="15624545"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76083025" w14:textId="77777777" w:rsidR="00903341" w:rsidRDefault="00903341" w:rsidP="00903341">
      <w:pPr>
        <w:bidi/>
        <w:jc w:val="both"/>
        <w:rPr>
          <w:rFonts w:cs="David" w:hint="cs"/>
          <w:u w:val="single"/>
          <w:rtl/>
        </w:rPr>
      </w:pPr>
    </w:p>
    <w:p w14:paraId="332BF19B" w14:textId="77777777" w:rsidR="00903341" w:rsidRDefault="00903341" w:rsidP="00903341">
      <w:pPr>
        <w:bidi/>
        <w:jc w:val="both"/>
        <w:rPr>
          <w:rFonts w:cs="David" w:hint="cs"/>
          <w:rtl/>
        </w:rPr>
      </w:pPr>
      <w:r>
        <w:rPr>
          <w:rFonts w:cs="David" w:hint="cs"/>
          <w:rtl/>
        </w:rPr>
        <w:tab/>
        <w:t xml:space="preserve">לא. זה אי-אפשר בכל מקרה. </w:t>
      </w:r>
    </w:p>
    <w:p w14:paraId="37E08C05" w14:textId="77777777" w:rsidR="00903341" w:rsidRDefault="00903341" w:rsidP="00903341">
      <w:pPr>
        <w:bidi/>
        <w:jc w:val="both"/>
        <w:rPr>
          <w:rFonts w:cs="David" w:hint="cs"/>
          <w:rtl/>
        </w:rPr>
      </w:pPr>
      <w:r>
        <w:rPr>
          <w:rFonts w:cs="David"/>
          <w:rtl/>
        </w:rPr>
        <w:br/>
      </w:r>
      <w:r>
        <w:rPr>
          <w:rFonts w:cs="David" w:hint="cs"/>
          <w:u w:val="single"/>
          <w:rtl/>
        </w:rPr>
        <w:t>קריאות:</w:t>
      </w:r>
    </w:p>
    <w:p w14:paraId="3C6864F2" w14:textId="77777777" w:rsidR="00903341" w:rsidRDefault="00903341" w:rsidP="00903341">
      <w:pPr>
        <w:bidi/>
        <w:jc w:val="both"/>
        <w:rPr>
          <w:rFonts w:cs="David" w:hint="cs"/>
          <w:rtl/>
        </w:rPr>
      </w:pPr>
    </w:p>
    <w:p w14:paraId="0BF57C8C" w14:textId="77777777" w:rsidR="00903341" w:rsidRPr="0032694D" w:rsidRDefault="00903341" w:rsidP="00903341">
      <w:pPr>
        <w:bidi/>
        <w:jc w:val="both"/>
        <w:rPr>
          <w:rFonts w:cs="David" w:hint="cs"/>
          <w:rtl/>
        </w:rPr>
      </w:pPr>
      <w:r>
        <w:rPr>
          <w:rFonts w:cs="David" w:hint="cs"/>
          <w:rtl/>
        </w:rPr>
        <w:tab/>
        <w:t>- - -</w:t>
      </w:r>
    </w:p>
    <w:p w14:paraId="63B7B829" w14:textId="77777777" w:rsidR="00903341" w:rsidRDefault="00903341" w:rsidP="00903341">
      <w:pPr>
        <w:bidi/>
        <w:jc w:val="both"/>
        <w:rPr>
          <w:rFonts w:cs="David" w:hint="cs"/>
          <w:u w:val="single"/>
          <w:rtl/>
        </w:rPr>
      </w:pPr>
      <w:r>
        <w:rPr>
          <w:rFonts w:cs="David" w:hint="cs"/>
          <w:rtl/>
        </w:rPr>
        <w:br/>
      </w:r>
      <w:r>
        <w:rPr>
          <w:rFonts w:cs="David" w:hint="cs"/>
          <w:u w:val="single"/>
          <w:rtl/>
        </w:rPr>
        <w:t>אלי אפללו</w:t>
      </w:r>
      <w:r w:rsidRPr="00E36EB4">
        <w:rPr>
          <w:rFonts w:cs="David" w:hint="cs"/>
          <w:u w:val="single"/>
          <w:rtl/>
        </w:rPr>
        <w:t>:</w:t>
      </w:r>
    </w:p>
    <w:p w14:paraId="1A20EAAB" w14:textId="77777777" w:rsidR="00903341" w:rsidRDefault="00903341" w:rsidP="00903341">
      <w:pPr>
        <w:bidi/>
        <w:jc w:val="both"/>
        <w:rPr>
          <w:rFonts w:cs="David" w:hint="cs"/>
          <w:u w:val="single"/>
          <w:rtl/>
        </w:rPr>
      </w:pPr>
    </w:p>
    <w:p w14:paraId="7BD75991" w14:textId="77777777" w:rsidR="00903341" w:rsidRDefault="00903341" w:rsidP="00903341">
      <w:pPr>
        <w:bidi/>
        <w:ind w:firstLine="720"/>
        <w:jc w:val="both"/>
        <w:rPr>
          <w:rFonts w:cs="David" w:hint="cs"/>
          <w:rtl/>
        </w:rPr>
      </w:pPr>
      <w:r>
        <w:rPr>
          <w:rFonts w:cs="David" w:hint="cs"/>
          <w:rtl/>
        </w:rPr>
        <w:t xml:space="preserve">אתה מפסיק את אלה שחתמו איתם חוזה. הם עובדים כבר עם חוזים. </w:t>
      </w:r>
    </w:p>
    <w:p w14:paraId="0F93F967"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D3A349" w14:textId="77777777" w:rsidR="00903341" w:rsidRDefault="00903341" w:rsidP="00903341">
      <w:pPr>
        <w:bidi/>
        <w:jc w:val="both"/>
        <w:rPr>
          <w:rFonts w:cs="David" w:hint="cs"/>
          <w:rtl/>
        </w:rPr>
      </w:pPr>
    </w:p>
    <w:p w14:paraId="642BEA34" w14:textId="77777777" w:rsidR="00903341" w:rsidRDefault="00903341" w:rsidP="00903341">
      <w:pPr>
        <w:bidi/>
        <w:jc w:val="both"/>
        <w:rPr>
          <w:rFonts w:cs="David" w:hint="cs"/>
          <w:rtl/>
        </w:rPr>
      </w:pPr>
      <w:r>
        <w:rPr>
          <w:rFonts w:cs="David" w:hint="cs"/>
          <w:rtl/>
        </w:rPr>
        <w:tab/>
        <w:t xml:space="preserve">רבותי, אני שאלתי שאלה שלא קיבלתי עליה תשובה. חבר הכנסת אפללו, אין ויכוח, אנחנו לא מפסיקים ושלא תהיינה אי-הבנות, אנחנו גם לא מציעים כרגע לפטר אף אחד ואנחנו לא קובעים שום קביעה לכאן או לכאן בעניין הזה, אבל אנחנו רוצים להשאיר בידינו את האפשרות להתערב בנושא הזה </w:t>
      </w:r>
      <w:r>
        <w:rPr>
          <w:rFonts w:cs="David"/>
          <w:rtl/>
        </w:rPr>
        <w:t>–</w:t>
      </w:r>
      <w:r>
        <w:rPr>
          <w:rFonts w:cs="David" w:hint="cs"/>
          <w:rtl/>
        </w:rPr>
        <w:t xml:space="preserve"> בין בדרך של הפחתה ובין בדרך של הגדלה. </w:t>
      </w:r>
    </w:p>
    <w:p w14:paraId="03C4C00F"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2E08B9E5" w14:textId="77777777" w:rsidR="00903341" w:rsidRDefault="00903341" w:rsidP="00903341">
      <w:pPr>
        <w:bidi/>
        <w:jc w:val="both"/>
        <w:rPr>
          <w:rFonts w:cs="David" w:hint="cs"/>
          <w:u w:val="single"/>
          <w:rtl/>
        </w:rPr>
      </w:pPr>
    </w:p>
    <w:p w14:paraId="1FD053BF" w14:textId="77777777" w:rsidR="00903341" w:rsidRDefault="00903341" w:rsidP="00903341">
      <w:pPr>
        <w:bidi/>
        <w:jc w:val="both"/>
        <w:rPr>
          <w:rFonts w:cs="David" w:hint="cs"/>
          <w:rtl/>
        </w:rPr>
      </w:pPr>
      <w:r>
        <w:rPr>
          <w:rFonts w:cs="David" w:hint="cs"/>
          <w:rtl/>
        </w:rPr>
        <w:tab/>
        <w:t xml:space="preserve">הפחתה אין לך בעיה. הבעיה היא של הוספה. </w:t>
      </w:r>
    </w:p>
    <w:p w14:paraId="162979CA"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320516" w14:textId="77777777" w:rsidR="00903341" w:rsidRDefault="00903341" w:rsidP="00903341">
      <w:pPr>
        <w:bidi/>
        <w:jc w:val="both"/>
        <w:rPr>
          <w:rFonts w:cs="David" w:hint="cs"/>
          <w:rtl/>
        </w:rPr>
      </w:pPr>
    </w:p>
    <w:p w14:paraId="29F9FA81" w14:textId="77777777" w:rsidR="00903341" w:rsidRDefault="00903341" w:rsidP="00903341">
      <w:pPr>
        <w:bidi/>
        <w:jc w:val="both"/>
        <w:rPr>
          <w:rFonts w:cs="David" w:hint="cs"/>
          <w:rtl/>
        </w:rPr>
      </w:pPr>
      <w:r>
        <w:rPr>
          <w:rFonts w:cs="David" w:hint="cs"/>
          <w:rtl/>
        </w:rPr>
        <w:tab/>
        <w:t xml:space="preserve">בדרך של הוספה יותר קל כי יש לך רזרבות, אתה יכול להוסיף. </w:t>
      </w:r>
    </w:p>
    <w:p w14:paraId="760BF4B6"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43B7DFC1" w14:textId="77777777" w:rsidR="00903341" w:rsidRDefault="00903341" w:rsidP="00903341">
      <w:pPr>
        <w:bidi/>
        <w:jc w:val="both"/>
        <w:rPr>
          <w:rFonts w:cs="David" w:hint="cs"/>
          <w:u w:val="single"/>
          <w:rtl/>
        </w:rPr>
      </w:pPr>
    </w:p>
    <w:p w14:paraId="000FCFDA" w14:textId="77777777" w:rsidR="00903341" w:rsidRDefault="00903341" w:rsidP="00903341">
      <w:pPr>
        <w:bidi/>
        <w:jc w:val="both"/>
        <w:rPr>
          <w:rFonts w:cs="David" w:hint="cs"/>
          <w:rtl/>
        </w:rPr>
      </w:pPr>
      <w:r>
        <w:rPr>
          <w:rFonts w:cs="David" w:hint="cs"/>
          <w:rtl/>
        </w:rPr>
        <w:tab/>
        <w:t>איזו בעיה יש לך בהפחתה?</w:t>
      </w:r>
    </w:p>
    <w:p w14:paraId="79A57E69"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CEF8665" w14:textId="77777777" w:rsidR="00903341" w:rsidRDefault="00903341" w:rsidP="00903341">
      <w:pPr>
        <w:bidi/>
        <w:jc w:val="both"/>
        <w:rPr>
          <w:rFonts w:cs="David" w:hint="cs"/>
          <w:rtl/>
        </w:rPr>
      </w:pPr>
    </w:p>
    <w:p w14:paraId="6C03A8BB" w14:textId="77777777" w:rsidR="00903341" w:rsidRDefault="00903341" w:rsidP="00903341">
      <w:pPr>
        <w:bidi/>
        <w:jc w:val="both"/>
        <w:rPr>
          <w:rFonts w:cs="David" w:hint="cs"/>
          <w:rtl/>
        </w:rPr>
      </w:pPr>
      <w:r>
        <w:rPr>
          <w:rFonts w:cs="David" w:hint="cs"/>
          <w:rtl/>
        </w:rPr>
        <w:tab/>
        <w:t>בהפחתה יכולה להיות לך בעיה אם אתה קשור בחוזים שמישהו יאריך אותם.</w:t>
      </w:r>
    </w:p>
    <w:p w14:paraId="636CF82E" w14:textId="77777777" w:rsidR="00903341" w:rsidRDefault="00903341" w:rsidP="0090334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6679EC6D" w14:textId="77777777" w:rsidR="00903341" w:rsidRDefault="00903341" w:rsidP="00903341">
      <w:pPr>
        <w:bidi/>
        <w:jc w:val="both"/>
        <w:rPr>
          <w:rFonts w:cs="David" w:hint="cs"/>
          <w:u w:val="single"/>
          <w:rtl/>
        </w:rPr>
      </w:pPr>
    </w:p>
    <w:p w14:paraId="6E700B21" w14:textId="77777777" w:rsidR="00903341" w:rsidRDefault="00903341" w:rsidP="00903341">
      <w:pPr>
        <w:bidi/>
        <w:jc w:val="both"/>
        <w:rPr>
          <w:rFonts w:cs="David" w:hint="cs"/>
          <w:rtl/>
        </w:rPr>
      </w:pPr>
      <w:r>
        <w:rPr>
          <w:rFonts w:cs="David" w:hint="cs"/>
          <w:rtl/>
        </w:rPr>
        <w:tab/>
        <w:t xml:space="preserve">אי-אפשר. זה כבר קשור עכשיו. </w:t>
      </w:r>
    </w:p>
    <w:p w14:paraId="5B67E2A7" w14:textId="77777777" w:rsidR="00903341" w:rsidRPr="00866536" w:rsidRDefault="00903341" w:rsidP="00903341">
      <w:pPr>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6F0FA3" w14:textId="77777777" w:rsidR="00903341" w:rsidRDefault="00903341" w:rsidP="00903341">
      <w:pPr>
        <w:keepLines/>
        <w:bidi/>
        <w:jc w:val="both"/>
        <w:rPr>
          <w:rFonts w:cs="David" w:hint="cs"/>
          <w:rtl/>
        </w:rPr>
      </w:pPr>
    </w:p>
    <w:p w14:paraId="2EB7BA6E" w14:textId="77777777" w:rsidR="00903341" w:rsidRDefault="00903341" w:rsidP="00903341">
      <w:pPr>
        <w:keepLines/>
        <w:bidi/>
        <w:jc w:val="both"/>
        <w:rPr>
          <w:rFonts w:cs="David" w:hint="cs"/>
          <w:rtl/>
        </w:rPr>
      </w:pPr>
      <w:r>
        <w:rPr>
          <w:rFonts w:cs="David" w:hint="cs"/>
          <w:rtl/>
        </w:rPr>
        <w:tab/>
        <w:t xml:space="preserve">לא. ולכן אני שואל. על מנת שנדע מה טווח הזמן שעומד לרשותנו ואיפה אנחנו עומדים בעניין הזה, אני שואל מבחינת החוזים מה תוכנם. </w:t>
      </w:r>
    </w:p>
    <w:p w14:paraId="5977DC1C" w14:textId="77777777" w:rsidR="00903341" w:rsidRDefault="00903341" w:rsidP="00903341">
      <w:pPr>
        <w:bidi/>
        <w:jc w:val="both"/>
        <w:rPr>
          <w:rFonts w:cs="David" w:hint="cs"/>
          <w:rtl/>
        </w:rPr>
      </w:pPr>
    </w:p>
    <w:p w14:paraId="66440951"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5B265EE3" w14:textId="77777777" w:rsidR="00903341" w:rsidRDefault="00903341" w:rsidP="00903341">
      <w:pPr>
        <w:bidi/>
        <w:jc w:val="both"/>
        <w:rPr>
          <w:rFonts w:cs="David" w:hint="cs"/>
          <w:u w:val="single"/>
          <w:rtl/>
        </w:rPr>
      </w:pPr>
    </w:p>
    <w:p w14:paraId="6A130AF8" w14:textId="77777777" w:rsidR="00903341" w:rsidRDefault="00903341" w:rsidP="00903341">
      <w:pPr>
        <w:bidi/>
        <w:jc w:val="both"/>
        <w:rPr>
          <w:rFonts w:cs="David" w:hint="cs"/>
          <w:rtl/>
        </w:rPr>
      </w:pPr>
      <w:r>
        <w:rPr>
          <w:rFonts w:cs="David" w:hint="cs"/>
          <w:rtl/>
        </w:rPr>
        <w:tab/>
        <w:t xml:space="preserve">אדוני המנכ"ל, החוזים האלה חתומים לכמה זמן? </w:t>
      </w:r>
    </w:p>
    <w:p w14:paraId="7798CA7F"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3B9D5463" w14:textId="77777777" w:rsidR="00903341" w:rsidRDefault="00903341" w:rsidP="00903341">
      <w:pPr>
        <w:bidi/>
        <w:jc w:val="both"/>
        <w:rPr>
          <w:rFonts w:cs="David" w:hint="cs"/>
          <w:u w:val="single"/>
          <w:rtl/>
        </w:rPr>
      </w:pPr>
    </w:p>
    <w:p w14:paraId="1DBB2352" w14:textId="77777777" w:rsidR="00903341" w:rsidRDefault="00903341" w:rsidP="00903341">
      <w:pPr>
        <w:bidi/>
        <w:jc w:val="both"/>
        <w:rPr>
          <w:rFonts w:cs="David" w:hint="cs"/>
          <w:rtl/>
        </w:rPr>
      </w:pPr>
      <w:r>
        <w:rPr>
          <w:rFonts w:cs="David" w:hint="cs"/>
          <w:rtl/>
        </w:rPr>
        <w:tab/>
        <w:t xml:space="preserve">הוא אמר, לשנה </w:t>
      </w:r>
      <w:r>
        <w:rPr>
          <w:rFonts w:cs="David"/>
          <w:rtl/>
        </w:rPr>
        <w:t>–</w:t>
      </w:r>
      <w:r>
        <w:rPr>
          <w:rFonts w:cs="David" w:hint="cs"/>
          <w:rtl/>
        </w:rPr>
        <w:t xml:space="preserve"> אבל רק אם יש סיבה טובה, חלילה, לפטר מישהו. </w:t>
      </w:r>
    </w:p>
    <w:p w14:paraId="2F46D3F6" w14:textId="77777777" w:rsidR="00903341" w:rsidRDefault="00903341" w:rsidP="00903341">
      <w:pPr>
        <w:bidi/>
        <w:jc w:val="both"/>
        <w:rPr>
          <w:rFonts w:cs="David" w:hint="cs"/>
          <w:rtl/>
        </w:rPr>
      </w:pPr>
    </w:p>
    <w:p w14:paraId="4B3E4FAB" w14:textId="77777777" w:rsidR="00903341" w:rsidRDefault="00903341" w:rsidP="00903341">
      <w:pPr>
        <w:bidi/>
        <w:jc w:val="both"/>
        <w:rPr>
          <w:rFonts w:cs="David" w:hint="cs"/>
          <w:u w:val="single"/>
          <w:rtl/>
        </w:rPr>
      </w:pPr>
      <w:r>
        <w:rPr>
          <w:rFonts w:cs="David" w:hint="cs"/>
          <w:u w:val="single"/>
          <w:rtl/>
        </w:rPr>
        <w:t>אברהם מיכאלי</w:t>
      </w:r>
      <w:r w:rsidRPr="00E36EB4">
        <w:rPr>
          <w:rFonts w:cs="David" w:hint="cs"/>
          <w:u w:val="single"/>
          <w:rtl/>
        </w:rPr>
        <w:t>:</w:t>
      </w:r>
    </w:p>
    <w:p w14:paraId="30834204" w14:textId="77777777" w:rsidR="00903341" w:rsidRDefault="00903341" w:rsidP="00903341">
      <w:pPr>
        <w:bidi/>
        <w:jc w:val="both"/>
        <w:rPr>
          <w:rFonts w:cs="David" w:hint="cs"/>
          <w:u w:val="single"/>
          <w:rtl/>
        </w:rPr>
      </w:pPr>
    </w:p>
    <w:p w14:paraId="368866B3" w14:textId="77777777" w:rsidR="00903341" w:rsidRDefault="00903341" w:rsidP="00903341">
      <w:pPr>
        <w:bidi/>
        <w:jc w:val="both"/>
        <w:rPr>
          <w:rFonts w:cs="David" w:hint="cs"/>
          <w:rtl/>
        </w:rPr>
      </w:pPr>
      <w:r>
        <w:rPr>
          <w:rFonts w:cs="David" w:hint="cs"/>
          <w:rtl/>
        </w:rPr>
        <w:tab/>
        <w:t xml:space="preserve">זה כבר נכלל בתקציב של שנה שעברה, כולל שנה הבאה. </w:t>
      </w:r>
    </w:p>
    <w:p w14:paraId="29D8B34D"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79635561" w14:textId="77777777" w:rsidR="00903341" w:rsidRDefault="00903341" w:rsidP="00903341">
      <w:pPr>
        <w:bidi/>
        <w:jc w:val="both"/>
        <w:rPr>
          <w:rFonts w:cs="David" w:hint="cs"/>
          <w:u w:val="single"/>
          <w:rtl/>
        </w:rPr>
      </w:pPr>
    </w:p>
    <w:p w14:paraId="72CF6438" w14:textId="77777777" w:rsidR="00903341" w:rsidRDefault="00903341" w:rsidP="00903341">
      <w:pPr>
        <w:bidi/>
        <w:jc w:val="both"/>
        <w:rPr>
          <w:rFonts w:cs="David" w:hint="cs"/>
          <w:rtl/>
        </w:rPr>
      </w:pPr>
      <w:r>
        <w:rPr>
          <w:rFonts w:cs="David" w:hint="cs"/>
          <w:rtl/>
        </w:rPr>
        <w:tab/>
        <w:t>אני רוצה להמשיך את השאלה שלי. אני אומר שאם עובד, מסיבה כזאת או אחרת, לא ראוי לעבוד אחרי שנה, אנחנו על אלה נוכל לדון כי אם כבר נחתם חוזה - - -</w:t>
      </w:r>
    </w:p>
    <w:p w14:paraId="1944AD76"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BF37BE" w14:textId="77777777" w:rsidR="00903341" w:rsidRDefault="00903341" w:rsidP="00903341">
      <w:pPr>
        <w:bidi/>
        <w:jc w:val="both"/>
        <w:rPr>
          <w:rFonts w:cs="David" w:hint="cs"/>
          <w:rtl/>
        </w:rPr>
      </w:pPr>
    </w:p>
    <w:p w14:paraId="14CA76DA" w14:textId="77777777" w:rsidR="00903341" w:rsidRDefault="00903341" w:rsidP="00903341">
      <w:pPr>
        <w:bidi/>
        <w:jc w:val="both"/>
        <w:rPr>
          <w:rFonts w:cs="David" w:hint="cs"/>
          <w:rtl/>
        </w:rPr>
      </w:pPr>
      <w:r>
        <w:rPr>
          <w:rFonts w:cs="David" w:hint="cs"/>
          <w:rtl/>
        </w:rPr>
        <w:tab/>
        <w:t xml:space="preserve">אין ויכוח, חבר הכנסת אפללו, אני לא מתווכח. השאלה אם זה אכן המצב שאנחנו שנתיים לא יכולים לבצע שום שינוי. </w:t>
      </w:r>
    </w:p>
    <w:p w14:paraId="363E425E"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D84DA55" w14:textId="77777777" w:rsidR="00903341" w:rsidRDefault="00903341" w:rsidP="00903341">
      <w:pPr>
        <w:bidi/>
        <w:jc w:val="both"/>
        <w:rPr>
          <w:rFonts w:cs="David" w:hint="cs"/>
          <w:rtl/>
        </w:rPr>
      </w:pPr>
    </w:p>
    <w:p w14:paraId="3CB89B9D" w14:textId="77777777" w:rsidR="00903341" w:rsidRDefault="00903341" w:rsidP="00903341">
      <w:pPr>
        <w:bidi/>
        <w:jc w:val="both"/>
        <w:rPr>
          <w:rFonts w:cs="David" w:hint="cs"/>
          <w:rtl/>
        </w:rPr>
      </w:pPr>
      <w:r>
        <w:rPr>
          <w:rFonts w:cs="David" w:hint="cs"/>
          <w:rtl/>
        </w:rPr>
        <w:tab/>
        <w:t xml:space="preserve">לא. עד סוף 2011. </w:t>
      </w:r>
    </w:p>
    <w:p w14:paraId="11369A5F"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6CCFB29" w14:textId="77777777" w:rsidR="00903341" w:rsidRDefault="00903341" w:rsidP="00903341">
      <w:pPr>
        <w:bidi/>
        <w:jc w:val="both"/>
        <w:rPr>
          <w:rFonts w:cs="David" w:hint="cs"/>
          <w:rtl/>
        </w:rPr>
      </w:pPr>
    </w:p>
    <w:p w14:paraId="30CC4D21" w14:textId="77777777" w:rsidR="00903341" w:rsidRDefault="00903341" w:rsidP="00903341">
      <w:pPr>
        <w:bidi/>
        <w:jc w:val="both"/>
        <w:rPr>
          <w:rFonts w:cs="David" w:hint="cs"/>
          <w:rtl/>
        </w:rPr>
      </w:pPr>
      <w:r>
        <w:rPr>
          <w:rFonts w:cs="David" w:hint="cs"/>
          <w:rtl/>
        </w:rPr>
        <w:tab/>
        <w:t xml:space="preserve">זאת שערורייה אם זה המצב. אלה החוזים שנחתמים עם כל העובדים הזמניים? </w:t>
      </w:r>
    </w:p>
    <w:p w14:paraId="28B7C0EF"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2C71516A" w14:textId="77777777" w:rsidR="00903341" w:rsidRDefault="00903341" w:rsidP="00903341">
      <w:pPr>
        <w:bidi/>
        <w:jc w:val="both"/>
        <w:rPr>
          <w:rFonts w:cs="David" w:hint="cs"/>
          <w:rtl/>
        </w:rPr>
      </w:pPr>
    </w:p>
    <w:p w14:paraId="124D1904" w14:textId="77777777" w:rsidR="00903341" w:rsidRDefault="00903341" w:rsidP="00903341">
      <w:pPr>
        <w:bidi/>
        <w:jc w:val="both"/>
        <w:rPr>
          <w:rFonts w:cs="David" w:hint="cs"/>
          <w:rtl/>
        </w:rPr>
      </w:pPr>
      <w:r>
        <w:rPr>
          <w:rFonts w:cs="David" w:hint="cs"/>
          <w:rtl/>
        </w:rPr>
        <w:tab/>
        <w:t xml:space="preserve">הם לא עובדים זמניים. אלה החוזים שנחתמים עם עובד כשהוא מגיע לכנסת. בהתחלה הוא בתקופת ניסיון. תקופת הניסיון מוגדרת היטב בתקשי"ר. </w:t>
      </w:r>
    </w:p>
    <w:p w14:paraId="32C56933"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618C96" w14:textId="77777777" w:rsidR="00903341" w:rsidRDefault="00903341" w:rsidP="00903341">
      <w:pPr>
        <w:bidi/>
        <w:jc w:val="both"/>
        <w:rPr>
          <w:rFonts w:cs="David" w:hint="cs"/>
          <w:rtl/>
        </w:rPr>
      </w:pPr>
    </w:p>
    <w:p w14:paraId="6B5B4622" w14:textId="77777777" w:rsidR="00903341" w:rsidRDefault="00903341" w:rsidP="00903341">
      <w:pPr>
        <w:bidi/>
        <w:jc w:val="both"/>
        <w:rPr>
          <w:rFonts w:cs="David" w:hint="cs"/>
          <w:rtl/>
        </w:rPr>
      </w:pPr>
      <w:r>
        <w:rPr>
          <w:rFonts w:cs="David" w:hint="cs"/>
          <w:rtl/>
        </w:rPr>
        <w:tab/>
        <w:t xml:space="preserve">כמה היא תקופת הניסיון? </w:t>
      </w:r>
    </w:p>
    <w:p w14:paraId="279E78EB"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05919EE0" w14:textId="77777777" w:rsidR="00903341" w:rsidRDefault="00903341" w:rsidP="00903341">
      <w:pPr>
        <w:bidi/>
        <w:jc w:val="both"/>
        <w:rPr>
          <w:rFonts w:cs="David" w:hint="cs"/>
          <w:rtl/>
        </w:rPr>
      </w:pPr>
    </w:p>
    <w:p w14:paraId="3E88A023" w14:textId="77777777" w:rsidR="00903341" w:rsidRDefault="00903341" w:rsidP="00903341">
      <w:pPr>
        <w:bidi/>
        <w:jc w:val="both"/>
        <w:rPr>
          <w:rFonts w:cs="David" w:hint="cs"/>
          <w:rtl/>
        </w:rPr>
      </w:pPr>
      <w:r>
        <w:rPr>
          <w:rFonts w:cs="David" w:hint="cs"/>
          <w:rtl/>
        </w:rPr>
        <w:tab/>
        <w:t xml:space="preserve">תקופת הניסיון היא שנתיים. </w:t>
      </w:r>
    </w:p>
    <w:p w14:paraId="1A74315D" w14:textId="77777777" w:rsidR="00903341" w:rsidRDefault="00903341" w:rsidP="00903341">
      <w:pPr>
        <w:bidi/>
        <w:jc w:val="both"/>
        <w:rPr>
          <w:rFonts w:cs="David" w:hint="cs"/>
          <w:rtl/>
        </w:rPr>
      </w:pPr>
    </w:p>
    <w:p w14:paraId="76967DAC"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6014DE" w14:textId="77777777" w:rsidR="00903341" w:rsidRDefault="00903341" w:rsidP="00903341">
      <w:pPr>
        <w:bidi/>
        <w:jc w:val="both"/>
        <w:rPr>
          <w:rFonts w:cs="David" w:hint="cs"/>
          <w:u w:val="single"/>
          <w:rtl/>
        </w:rPr>
      </w:pPr>
    </w:p>
    <w:p w14:paraId="2F0D32FC" w14:textId="77777777" w:rsidR="00903341" w:rsidRDefault="00903341" w:rsidP="00903341">
      <w:pPr>
        <w:bidi/>
        <w:jc w:val="both"/>
        <w:rPr>
          <w:rFonts w:cs="David" w:hint="cs"/>
          <w:rtl/>
        </w:rPr>
      </w:pPr>
      <w:r>
        <w:rPr>
          <w:rFonts w:cs="David" w:hint="cs"/>
          <w:rtl/>
        </w:rPr>
        <w:tab/>
        <w:t xml:space="preserve">מאה אחוז. מה קורה במהלך תקופת הניסיון? </w:t>
      </w:r>
    </w:p>
    <w:p w14:paraId="2869B914"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7AEDEB56" w14:textId="77777777" w:rsidR="00903341" w:rsidRDefault="00903341" w:rsidP="00903341">
      <w:pPr>
        <w:bidi/>
        <w:jc w:val="both"/>
        <w:rPr>
          <w:rFonts w:cs="David" w:hint="cs"/>
          <w:rtl/>
        </w:rPr>
      </w:pPr>
    </w:p>
    <w:p w14:paraId="146A2F7E" w14:textId="77777777" w:rsidR="00903341" w:rsidRDefault="00903341" w:rsidP="00903341">
      <w:pPr>
        <w:bidi/>
        <w:jc w:val="both"/>
        <w:rPr>
          <w:rFonts w:cs="David" w:hint="cs"/>
          <w:rtl/>
        </w:rPr>
      </w:pPr>
      <w:r>
        <w:rPr>
          <w:rFonts w:cs="David" w:hint="cs"/>
          <w:rtl/>
        </w:rPr>
        <w:tab/>
        <w:t>במהלך תקופת הניסיון, אם חלילה העובד לא - - -</w:t>
      </w:r>
    </w:p>
    <w:p w14:paraId="48ACA1F4" w14:textId="77777777" w:rsidR="00903341" w:rsidRPr="00866536" w:rsidRDefault="00903341" w:rsidP="00903341">
      <w:pPr>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1CDFBCA" w14:textId="77777777" w:rsidR="00903341" w:rsidRDefault="00903341" w:rsidP="00903341">
      <w:pPr>
        <w:keepLines/>
        <w:bidi/>
        <w:jc w:val="both"/>
        <w:rPr>
          <w:rFonts w:cs="David" w:hint="cs"/>
          <w:rtl/>
        </w:rPr>
      </w:pPr>
    </w:p>
    <w:p w14:paraId="7641284E" w14:textId="77777777" w:rsidR="00903341" w:rsidRDefault="00903341" w:rsidP="00903341">
      <w:pPr>
        <w:keepLines/>
        <w:bidi/>
        <w:jc w:val="both"/>
        <w:rPr>
          <w:rFonts w:cs="David" w:hint="cs"/>
          <w:rtl/>
        </w:rPr>
      </w:pPr>
      <w:r>
        <w:rPr>
          <w:rFonts w:cs="David" w:hint="cs"/>
          <w:rtl/>
        </w:rPr>
        <w:tab/>
        <w:t xml:space="preserve">לא. אם המערכת מחליטה שהיא עושה רה-ארגון ומוותרת על המשרה, מה קורה במהלך תקופת הניסיון? אני שואל שאלות ברורות, לא מסובכות. </w:t>
      </w:r>
    </w:p>
    <w:p w14:paraId="3CB433D1" w14:textId="77777777" w:rsidR="00903341" w:rsidRPr="00523C74" w:rsidRDefault="00903341" w:rsidP="00903341">
      <w:pPr>
        <w:bidi/>
        <w:ind w:firstLine="720"/>
        <w:jc w:val="both"/>
        <w:rPr>
          <w:rFonts w:cs="David" w:hint="cs"/>
          <w:u w:val="single"/>
          <w:rtl/>
        </w:rPr>
      </w:pPr>
      <w:r>
        <w:rPr>
          <w:rFonts w:cs="David"/>
          <w:rtl/>
        </w:rPr>
        <w:br/>
      </w:r>
      <w:r>
        <w:rPr>
          <w:rFonts w:cs="David" w:hint="cs"/>
          <w:u w:val="single"/>
          <w:rtl/>
        </w:rPr>
        <w:t>מנכ"ל הכנסת דן לנדאו:</w:t>
      </w:r>
    </w:p>
    <w:p w14:paraId="6834BFF3" w14:textId="77777777" w:rsidR="00903341" w:rsidRDefault="00903341" w:rsidP="00903341">
      <w:pPr>
        <w:bidi/>
        <w:jc w:val="both"/>
        <w:rPr>
          <w:rFonts w:cs="David" w:hint="cs"/>
          <w:rtl/>
        </w:rPr>
      </w:pPr>
    </w:p>
    <w:p w14:paraId="4AB4C41D" w14:textId="77777777" w:rsidR="00903341" w:rsidRDefault="00903341" w:rsidP="00903341">
      <w:pPr>
        <w:bidi/>
        <w:jc w:val="both"/>
        <w:rPr>
          <w:rFonts w:cs="David" w:hint="cs"/>
          <w:rtl/>
        </w:rPr>
      </w:pPr>
      <w:r>
        <w:rPr>
          <w:rFonts w:cs="David" w:hint="cs"/>
          <w:rtl/>
        </w:rPr>
        <w:tab/>
        <w:t xml:space="preserve">אני לא יודע להשיב על השאלה הזו, מה הדין מבחינת החוזה כאשר המערכת אומרת </w:t>
      </w:r>
      <w:r>
        <w:rPr>
          <w:rFonts w:cs="David"/>
          <w:rtl/>
        </w:rPr>
        <w:t>–</w:t>
      </w:r>
      <w:r>
        <w:rPr>
          <w:rFonts w:cs="David" w:hint="cs"/>
          <w:rtl/>
        </w:rPr>
        <w:t xml:space="preserve"> סליחה, טעינו, חוזרים בנו, מה המחויבויות כלפי העובד, האם זו מחויבות ביצועית בלבד.</w:t>
      </w:r>
    </w:p>
    <w:p w14:paraId="13D46986" w14:textId="77777777" w:rsidR="00903341" w:rsidRDefault="00903341" w:rsidP="00903341">
      <w:pPr>
        <w:bidi/>
        <w:jc w:val="both"/>
        <w:rPr>
          <w:rFonts w:cs="David" w:hint="cs"/>
          <w:rtl/>
        </w:rPr>
      </w:pPr>
    </w:p>
    <w:p w14:paraId="56E0FD1D"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105B2DA9" w14:textId="77777777" w:rsidR="00903341" w:rsidRDefault="00903341" w:rsidP="00903341">
      <w:pPr>
        <w:bidi/>
        <w:jc w:val="both"/>
        <w:rPr>
          <w:rFonts w:cs="David" w:hint="cs"/>
          <w:u w:val="single"/>
          <w:rtl/>
        </w:rPr>
      </w:pPr>
    </w:p>
    <w:p w14:paraId="14F363FF" w14:textId="77777777" w:rsidR="00903341" w:rsidRDefault="00903341" w:rsidP="00903341">
      <w:pPr>
        <w:bidi/>
        <w:jc w:val="both"/>
        <w:rPr>
          <w:rFonts w:cs="David" w:hint="cs"/>
          <w:rtl/>
        </w:rPr>
      </w:pPr>
      <w:r>
        <w:rPr>
          <w:rFonts w:cs="David" w:hint="cs"/>
          <w:rtl/>
        </w:rPr>
        <w:tab/>
        <w:t>אני רוצה להציע הצעה. אנחנו נאשר את התקציב ונקבע שהמנכ"ל יבוא אלינו עם תשובות יותר נכונות.</w:t>
      </w:r>
    </w:p>
    <w:p w14:paraId="584FD892" w14:textId="77777777" w:rsidR="00903341" w:rsidRDefault="00903341" w:rsidP="00903341">
      <w:pPr>
        <w:bidi/>
        <w:jc w:val="both"/>
        <w:rPr>
          <w:rFonts w:cs="David" w:hint="cs"/>
          <w:rtl/>
        </w:rPr>
      </w:pPr>
    </w:p>
    <w:p w14:paraId="0A3435F4"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068E1C" w14:textId="77777777" w:rsidR="00903341" w:rsidRDefault="00903341" w:rsidP="00903341">
      <w:pPr>
        <w:bidi/>
        <w:jc w:val="both"/>
        <w:rPr>
          <w:rFonts w:cs="David" w:hint="cs"/>
          <w:u w:val="single"/>
          <w:rtl/>
        </w:rPr>
      </w:pPr>
    </w:p>
    <w:p w14:paraId="6686920D" w14:textId="77777777" w:rsidR="00903341" w:rsidRDefault="00903341" w:rsidP="00903341">
      <w:pPr>
        <w:bidi/>
        <w:jc w:val="both"/>
        <w:rPr>
          <w:rFonts w:cs="David" w:hint="cs"/>
          <w:rtl/>
        </w:rPr>
      </w:pPr>
      <w:r>
        <w:rPr>
          <w:rFonts w:cs="David" w:hint="cs"/>
          <w:rtl/>
        </w:rPr>
        <w:tab/>
        <w:t xml:space="preserve">מאה אחוז. </w:t>
      </w:r>
    </w:p>
    <w:p w14:paraId="539DDA4F" w14:textId="77777777" w:rsidR="00903341" w:rsidRDefault="00903341" w:rsidP="00903341">
      <w:pPr>
        <w:bidi/>
        <w:jc w:val="both"/>
        <w:rPr>
          <w:rFonts w:cs="David" w:hint="cs"/>
          <w:u w:val="single"/>
          <w:rtl/>
        </w:rPr>
      </w:pPr>
      <w:r>
        <w:rPr>
          <w:rFonts w:cs="David"/>
          <w:rtl/>
        </w:rPr>
        <w:br/>
      </w:r>
      <w:r>
        <w:rPr>
          <w:rFonts w:cs="David" w:hint="cs"/>
          <w:u w:val="single"/>
          <w:rtl/>
        </w:rPr>
        <w:t>אלי אפללו</w:t>
      </w:r>
      <w:r w:rsidRPr="00E36EB4">
        <w:rPr>
          <w:rFonts w:cs="David" w:hint="cs"/>
          <w:u w:val="single"/>
          <w:rtl/>
        </w:rPr>
        <w:t>:</w:t>
      </w:r>
    </w:p>
    <w:p w14:paraId="69CCDD84" w14:textId="77777777" w:rsidR="00903341" w:rsidRDefault="00903341" w:rsidP="00903341">
      <w:pPr>
        <w:bidi/>
        <w:jc w:val="both"/>
        <w:rPr>
          <w:rFonts w:cs="David" w:hint="cs"/>
          <w:u w:val="single"/>
          <w:rtl/>
        </w:rPr>
      </w:pPr>
    </w:p>
    <w:p w14:paraId="735B0277" w14:textId="77777777" w:rsidR="00903341" w:rsidRDefault="00903341" w:rsidP="00903341">
      <w:pPr>
        <w:bidi/>
        <w:jc w:val="both"/>
        <w:rPr>
          <w:rFonts w:cs="David" w:hint="cs"/>
          <w:rtl/>
        </w:rPr>
      </w:pPr>
      <w:r>
        <w:rPr>
          <w:rFonts w:cs="David" w:hint="cs"/>
          <w:rtl/>
        </w:rPr>
        <w:tab/>
        <w:t xml:space="preserve">ואם יש מקום לחזור ולא לקבל אותן </w:t>
      </w:r>
      <w:r>
        <w:rPr>
          <w:rFonts w:cs="David"/>
          <w:rtl/>
        </w:rPr>
        <w:t>–</w:t>
      </w:r>
      <w:r>
        <w:rPr>
          <w:rFonts w:cs="David" w:hint="cs"/>
          <w:rtl/>
        </w:rPr>
        <w:t xml:space="preserve"> כפי שהוא אמר, הוא לא יודע לענות </w:t>
      </w:r>
      <w:r>
        <w:rPr>
          <w:rFonts w:cs="David"/>
          <w:rtl/>
        </w:rPr>
        <w:t>–</w:t>
      </w:r>
      <w:r>
        <w:rPr>
          <w:rFonts w:cs="David" w:hint="cs"/>
          <w:rtl/>
        </w:rPr>
        <w:t xml:space="preserve"> יכול להיות שאתה צודק, אדוני יושב-ראש הוועדה, מכובדי. בוא נשאיר את זה, אני חושב שזה לא ראוי. </w:t>
      </w:r>
    </w:p>
    <w:p w14:paraId="057A968E" w14:textId="77777777" w:rsidR="00903341" w:rsidRPr="00866536" w:rsidRDefault="00903341" w:rsidP="00903341">
      <w:pPr>
        <w:bidi/>
        <w:ind w:firstLine="720"/>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AEE7ADC" w14:textId="77777777" w:rsidR="00903341" w:rsidRDefault="00903341" w:rsidP="00903341">
      <w:pPr>
        <w:bidi/>
        <w:jc w:val="both"/>
        <w:rPr>
          <w:rFonts w:cs="David" w:hint="cs"/>
          <w:rtl/>
        </w:rPr>
      </w:pPr>
    </w:p>
    <w:p w14:paraId="39EC2962" w14:textId="77777777" w:rsidR="00903341" w:rsidRDefault="00903341" w:rsidP="00903341">
      <w:pPr>
        <w:bidi/>
        <w:jc w:val="both"/>
        <w:rPr>
          <w:rFonts w:cs="David" w:hint="cs"/>
          <w:rtl/>
        </w:rPr>
      </w:pPr>
      <w:r>
        <w:rPr>
          <w:rFonts w:cs="David" w:hint="cs"/>
          <w:rtl/>
        </w:rPr>
        <w:tab/>
        <w:t xml:space="preserve">אני מציע שאנחנו נלך במתווה שהציע חבר הכנסת אפללו, באופן הבא. אנחנו נאשר את התקציב, כפוף לכך שבתוך שבוע אנחנו נקבל סקירה ברורה משפטית מסודרת של כל ההסדרה החוזית שישנה עם הדוברים, החלטה שלא יתבצע שום שינוי בהסדרה הזאת עד שנקבל את העניין הזה ונדון בו לגופו של עניין. </w:t>
      </w:r>
    </w:p>
    <w:p w14:paraId="33FC57D0" w14:textId="77777777" w:rsidR="00903341" w:rsidRDefault="00903341" w:rsidP="00903341">
      <w:pPr>
        <w:bidi/>
        <w:jc w:val="both"/>
        <w:rPr>
          <w:rFonts w:cs="David" w:hint="cs"/>
          <w:rtl/>
        </w:rPr>
      </w:pPr>
    </w:p>
    <w:p w14:paraId="72C19DC7" w14:textId="77777777" w:rsidR="00903341" w:rsidRDefault="00903341" w:rsidP="00903341">
      <w:pPr>
        <w:bidi/>
        <w:jc w:val="both"/>
        <w:rPr>
          <w:rFonts w:cs="David" w:hint="cs"/>
          <w:rtl/>
        </w:rPr>
      </w:pPr>
      <w:r>
        <w:rPr>
          <w:rFonts w:cs="David" w:hint="cs"/>
          <w:rtl/>
        </w:rPr>
        <w:tab/>
        <w:t xml:space="preserve">אני רוצה רק לומר שמעבר לחילוקי הדעות שישנם בחלק מהנושאים ומעבר, לטעמי, להתנהלות לא לגמרי ראויה </w:t>
      </w:r>
      <w:proofErr w:type="spellStart"/>
      <w:r>
        <w:rPr>
          <w:rFonts w:cs="David" w:hint="cs"/>
          <w:rtl/>
        </w:rPr>
        <w:t>שהיתה</w:t>
      </w:r>
      <w:proofErr w:type="spellEnd"/>
      <w:r>
        <w:rPr>
          <w:rFonts w:cs="David" w:hint="cs"/>
          <w:rtl/>
        </w:rPr>
        <w:t xml:space="preserve"> בהקשר לישיבה הזאת, צריך גם לומר לזכות המערכת, ובראש ובראשונה לזכות המנכ"ל ולזכות החשב, ולהודות להם גם על העבודה השוטפת הטובה, גם על העבודה שנעשתה בהכנת התקציב הזה שהושקעה בו באמת מחשבה רבה, ואני רוצה גם להודות לכם. נדמה לי </w:t>
      </w:r>
      <w:proofErr w:type="spellStart"/>
      <w:r>
        <w:rPr>
          <w:rFonts w:cs="David" w:hint="cs"/>
          <w:rtl/>
        </w:rPr>
        <w:t>שהיתה</w:t>
      </w:r>
      <w:proofErr w:type="spellEnd"/>
      <w:r>
        <w:rPr>
          <w:rFonts w:cs="David" w:hint="cs"/>
          <w:rtl/>
        </w:rPr>
        <w:t xml:space="preserve"> פה השתתפות אמיתית בישיבה ארוכה, לגופו של עניין, ובאמת תודה.</w:t>
      </w:r>
    </w:p>
    <w:p w14:paraId="08CEC59F" w14:textId="77777777" w:rsidR="00903341" w:rsidRDefault="00903341" w:rsidP="00903341">
      <w:pPr>
        <w:bidi/>
        <w:jc w:val="both"/>
        <w:rPr>
          <w:rFonts w:cs="David" w:hint="cs"/>
          <w:rtl/>
        </w:rPr>
      </w:pPr>
    </w:p>
    <w:p w14:paraId="7F800EA5" w14:textId="77777777" w:rsidR="00903341" w:rsidRDefault="00903341" w:rsidP="00903341">
      <w:pPr>
        <w:bidi/>
        <w:jc w:val="both"/>
        <w:rPr>
          <w:rFonts w:cs="David" w:hint="cs"/>
          <w:rtl/>
        </w:rPr>
      </w:pPr>
      <w:r>
        <w:rPr>
          <w:rFonts w:cs="David" w:hint="cs"/>
          <w:rtl/>
        </w:rPr>
        <w:tab/>
        <w:t xml:space="preserve">אני מציע לעבור להצבעה אלא אם ישנן הערות נוספות. </w:t>
      </w:r>
    </w:p>
    <w:p w14:paraId="6EBEBE62" w14:textId="77777777" w:rsidR="00903341" w:rsidRDefault="00903341" w:rsidP="00903341">
      <w:pPr>
        <w:bidi/>
        <w:jc w:val="both"/>
        <w:rPr>
          <w:rFonts w:cs="David" w:hint="cs"/>
          <w:rtl/>
        </w:rPr>
      </w:pPr>
    </w:p>
    <w:p w14:paraId="269AABEA" w14:textId="77777777" w:rsidR="00903341" w:rsidRDefault="00903341" w:rsidP="00903341">
      <w:pPr>
        <w:bidi/>
        <w:jc w:val="both"/>
        <w:rPr>
          <w:rFonts w:cs="David" w:hint="cs"/>
          <w:u w:val="single"/>
          <w:rtl/>
        </w:rPr>
      </w:pPr>
      <w:r>
        <w:rPr>
          <w:rFonts w:cs="David" w:hint="cs"/>
          <w:u w:val="single"/>
          <w:rtl/>
        </w:rPr>
        <w:t>מנכ"ל הכנסת דן לנדאו:</w:t>
      </w:r>
    </w:p>
    <w:p w14:paraId="16C202A8" w14:textId="77777777" w:rsidR="00903341" w:rsidRDefault="00903341" w:rsidP="00903341">
      <w:pPr>
        <w:bidi/>
        <w:jc w:val="both"/>
        <w:rPr>
          <w:rFonts w:cs="David" w:hint="cs"/>
          <w:u w:val="single"/>
          <w:rtl/>
        </w:rPr>
      </w:pPr>
    </w:p>
    <w:p w14:paraId="2BECA7EC" w14:textId="77777777" w:rsidR="00903341" w:rsidRDefault="00903341" w:rsidP="00903341">
      <w:pPr>
        <w:bidi/>
        <w:jc w:val="both"/>
        <w:rPr>
          <w:rFonts w:cs="David" w:hint="cs"/>
          <w:rtl/>
        </w:rPr>
      </w:pPr>
      <w:r>
        <w:rPr>
          <w:rFonts w:cs="David" w:hint="cs"/>
          <w:rtl/>
        </w:rPr>
        <w:tab/>
        <w:t xml:space="preserve">אנחנו מסוגלים להציג כמובן כבר עכשיו, כמו שאתם רואים על המסך. </w:t>
      </w:r>
    </w:p>
    <w:p w14:paraId="30F2C7C0" w14:textId="77777777" w:rsidR="00903341" w:rsidRDefault="00903341" w:rsidP="00903341">
      <w:pPr>
        <w:bidi/>
        <w:jc w:val="both"/>
        <w:rPr>
          <w:rFonts w:cs="David" w:hint="cs"/>
          <w:rtl/>
        </w:rPr>
      </w:pPr>
    </w:p>
    <w:p w14:paraId="6CE5E15F"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4A03E46F" w14:textId="77777777" w:rsidR="00903341" w:rsidRDefault="00903341" w:rsidP="00903341">
      <w:pPr>
        <w:bidi/>
        <w:jc w:val="both"/>
        <w:rPr>
          <w:rFonts w:cs="David" w:hint="cs"/>
          <w:u w:val="single"/>
          <w:rtl/>
        </w:rPr>
      </w:pPr>
    </w:p>
    <w:p w14:paraId="125F57F5" w14:textId="77777777" w:rsidR="00903341" w:rsidRDefault="00903341" w:rsidP="00903341">
      <w:pPr>
        <w:bidi/>
        <w:jc w:val="both"/>
        <w:rPr>
          <w:rFonts w:cs="David" w:hint="cs"/>
          <w:rtl/>
        </w:rPr>
      </w:pPr>
      <w:r>
        <w:rPr>
          <w:rFonts w:cs="David" w:hint="cs"/>
          <w:rtl/>
        </w:rPr>
        <w:tab/>
        <w:t xml:space="preserve">יש מליאה כבר. </w:t>
      </w:r>
    </w:p>
    <w:p w14:paraId="6EBE1F7A" w14:textId="77777777" w:rsidR="00903341" w:rsidRDefault="00903341" w:rsidP="00903341">
      <w:pPr>
        <w:bidi/>
        <w:jc w:val="both"/>
        <w:rPr>
          <w:rFonts w:cs="David" w:hint="cs"/>
          <w:rtl/>
        </w:rPr>
      </w:pPr>
    </w:p>
    <w:p w14:paraId="0ECA847C" w14:textId="77777777" w:rsidR="00903341" w:rsidRPr="00866536" w:rsidRDefault="00903341" w:rsidP="0090334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A493196" w14:textId="77777777" w:rsidR="00903341" w:rsidRDefault="00903341" w:rsidP="00903341">
      <w:pPr>
        <w:bidi/>
        <w:jc w:val="both"/>
        <w:rPr>
          <w:rFonts w:cs="David" w:hint="cs"/>
          <w:rtl/>
        </w:rPr>
      </w:pPr>
    </w:p>
    <w:p w14:paraId="3500053C" w14:textId="77777777" w:rsidR="00903341" w:rsidRDefault="00903341" w:rsidP="00903341">
      <w:pPr>
        <w:bidi/>
        <w:jc w:val="both"/>
        <w:rPr>
          <w:rFonts w:cs="David" w:hint="cs"/>
          <w:rtl/>
        </w:rPr>
      </w:pPr>
      <w:r>
        <w:rPr>
          <w:rFonts w:cs="David" w:hint="cs"/>
          <w:rtl/>
        </w:rPr>
        <w:tab/>
        <w:t xml:space="preserve">תשאירו לנו את זה בכתב, אלא אם אתה מציע שלא נצביע עכשיו על התקציב. </w:t>
      </w:r>
    </w:p>
    <w:p w14:paraId="5CD59C0C" w14:textId="77777777" w:rsidR="00903341" w:rsidRDefault="00903341" w:rsidP="00903341">
      <w:pPr>
        <w:bidi/>
        <w:jc w:val="both"/>
        <w:rPr>
          <w:rFonts w:cs="David" w:hint="cs"/>
          <w:rtl/>
        </w:rPr>
      </w:pPr>
    </w:p>
    <w:p w14:paraId="09D05C9E" w14:textId="77777777" w:rsidR="00903341" w:rsidRDefault="00903341" w:rsidP="00903341">
      <w:pPr>
        <w:bidi/>
        <w:jc w:val="both"/>
        <w:rPr>
          <w:rFonts w:cs="David" w:hint="cs"/>
          <w:u w:val="single"/>
          <w:rtl/>
        </w:rPr>
      </w:pPr>
      <w:r>
        <w:rPr>
          <w:rFonts w:cs="David" w:hint="cs"/>
          <w:u w:val="single"/>
          <w:rtl/>
        </w:rPr>
        <w:t>אלי אפללו</w:t>
      </w:r>
      <w:r w:rsidRPr="00E36EB4">
        <w:rPr>
          <w:rFonts w:cs="David" w:hint="cs"/>
          <w:u w:val="single"/>
          <w:rtl/>
        </w:rPr>
        <w:t>:</w:t>
      </w:r>
    </w:p>
    <w:p w14:paraId="197DCE3A" w14:textId="77777777" w:rsidR="00903341" w:rsidRDefault="00903341" w:rsidP="00903341">
      <w:pPr>
        <w:bidi/>
        <w:jc w:val="both"/>
        <w:rPr>
          <w:rFonts w:cs="David" w:hint="cs"/>
          <w:u w:val="single"/>
          <w:rtl/>
        </w:rPr>
      </w:pPr>
    </w:p>
    <w:p w14:paraId="0A5D3CB9" w14:textId="77777777" w:rsidR="00903341" w:rsidRDefault="00903341" w:rsidP="00903341">
      <w:pPr>
        <w:bidi/>
        <w:jc w:val="both"/>
        <w:rPr>
          <w:rFonts w:cs="David" w:hint="cs"/>
          <w:rtl/>
        </w:rPr>
      </w:pPr>
      <w:r>
        <w:rPr>
          <w:rFonts w:cs="David" w:hint="cs"/>
          <w:rtl/>
        </w:rPr>
        <w:tab/>
        <w:t xml:space="preserve">לא, לא. </w:t>
      </w:r>
    </w:p>
    <w:p w14:paraId="35EF3AC8" w14:textId="77777777" w:rsidR="00903341" w:rsidRDefault="00903341" w:rsidP="00903341">
      <w:pPr>
        <w:bidi/>
        <w:jc w:val="both"/>
        <w:rPr>
          <w:rFonts w:cs="David" w:hint="cs"/>
          <w:rtl/>
        </w:rPr>
      </w:pPr>
    </w:p>
    <w:p w14:paraId="35AEDFA0" w14:textId="77777777" w:rsidR="00903341" w:rsidRDefault="00903341" w:rsidP="00903341">
      <w:pPr>
        <w:bidi/>
        <w:jc w:val="both"/>
        <w:rPr>
          <w:rFonts w:cs="David" w:hint="cs"/>
          <w:rtl/>
        </w:rPr>
      </w:pPr>
      <w:r>
        <w:rPr>
          <w:rFonts w:cs="David" w:hint="cs"/>
          <w:u w:val="single"/>
          <w:rtl/>
        </w:rPr>
        <w:t>קריאות:</w:t>
      </w:r>
    </w:p>
    <w:p w14:paraId="10C5D638" w14:textId="77777777" w:rsidR="00903341" w:rsidRDefault="00903341" w:rsidP="00903341">
      <w:pPr>
        <w:bidi/>
        <w:jc w:val="both"/>
        <w:rPr>
          <w:rFonts w:cs="David" w:hint="cs"/>
          <w:rtl/>
        </w:rPr>
      </w:pPr>
    </w:p>
    <w:p w14:paraId="10B7D4B3" w14:textId="77777777" w:rsidR="00903341" w:rsidRDefault="00903341" w:rsidP="00903341">
      <w:pPr>
        <w:bidi/>
        <w:jc w:val="both"/>
        <w:rPr>
          <w:rFonts w:cs="David" w:hint="cs"/>
          <w:rtl/>
        </w:rPr>
      </w:pPr>
      <w:r>
        <w:rPr>
          <w:rFonts w:cs="David" w:hint="cs"/>
          <w:rtl/>
        </w:rPr>
        <w:tab/>
        <w:t xml:space="preserve">לא, לא. </w:t>
      </w:r>
    </w:p>
    <w:p w14:paraId="77678CE6" w14:textId="77777777" w:rsidR="00903341" w:rsidRDefault="00903341" w:rsidP="00903341">
      <w:pPr>
        <w:bidi/>
        <w:jc w:val="both"/>
        <w:rPr>
          <w:rFonts w:cs="David" w:hint="cs"/>
          <w:rtl/>
        </w:rPr>
      </w:pPr>
    </w:p>
    <w:p w14:paraId="5A954465" w14:textId="77777777" w:rsidR="00903341" w:rsidRDefault="00903341" w:rsidP="00903341">
      <w:pPr>
        <w:bidi/>
        <w:jc w:val="both"/>
        <w:rPr>
          <w:rFonts w:cs="David" w:hint="cs"/>
          <w:rtl/>
        </w:rPr>
      </w:pPr>
    </w:p>
    <w:p w14:paraId="2B6DC5D0" w14:textId="77777777" w:rsidR="00903341" w:rsidRDefault="00903341" w:rsidP="00903341">
      <w:pPr>
        <w:bidi/>
        <w:jc w:val="both"/>
        <w:rPr>
          <w:rFonts w:cs="David" w:hint="cs"/>
          <w:rtl/>
        </w:rPr>
      </w:pPr>
    </w:p>
    <w:p w14:paraId="2D4A7E5A" w14:textId="77777777" w:rsidR="00903341" w:rsidRDefault="00903341" w:rsidP="00903341">
      <w:pPr>
        <w:bidi/>
        <w:jc w:val="both"/>
        <w:rPr>
          <w:rFonts w:cs="David" w:hint="cs"/>
          <w:rtl/>
        </w:rPr>
      </w:pPr>
    </w:p>
    <w:p w14:paraId="1DDE089B"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9FCE7D7" w14:textId="77777777" w:rsidR="00903341" w:rsidRDefault="00903341" w:rsidP="00903341">
      <w:pPr>
        <w:bidi/>
        <w:jc w:val="both"/>
        <w:rPr>
          <w:rFonts w:cs="David" w:hint="cs"/>
          <w:u w:val="single"/>
          <w:rtl/>
        </w:rPr>
      </w:pPr>
    </w:p>
    <w:p w14:paraId="26571287" w14:textId="77777777" w:rsidR="00903341" w:rsidRDefault="00903341" w:rsidP="00903341">
      <w:pPr>
        <w:bidi/>
        <w:jc w:val="both"/>
        <w:rPr>
          <w:rFonts w:cs="David" w:hint="cs"/>
          <w:rtl/>
        </w:rPr>
      </w:pPr>
      <w:r>
        <w:rPr>
          <w:rFonts w:cs="David" w:hint="cs"/>
          <w:rtl/>
        </w:rPr>
        <w:tab/>
        <w:t xml:space="preserve">אני שואל, אין בעיה. אם זה המצב, אנחנו נבקש לקבל את זה בכתב, לרבות ההיבטים שדיברתי עליהם, ואני עובר להצבעה. מי בעד אישור התקציב? </w:t>
      </w:r>
    </w:p>
    <w:p w14:paraId="756E7C56" w14:textId="77777777" w:rsidR="00903341" w:rsidRDefault="00903341" w:rsidP="00903341">
      <w:pPr>
        <w:bidi/>
        <w:jc w:val="both"/>
        <w:rPr>
          <w:rFonts w:cs="David" w:hint="cs"/>
          <w:rtl/>
        </w:rPr>
      </w:pPr>
    </w:p>
    <w:p w14:paraId="2AA4F165" w14:textId="77777777" w:rsidR="00903341" w:rsidRPr="0007778F" w:rsidRDefault="00903341" w:rsidP="00903341">
      <w:pPr>
        <w:bidi/>
        <w:jc w:val="center"/>
        <w:rPr>
          <w:rFonts w:cs="David" w:hint="cs"/>
          <w:b/>
          <w:bCs/>
          <w:rtl/>
        </w:rPr>
      </w:pPr>
      <w:r>
        <w:rPr>
          <w:rFonts w:cs="David" w:hint="cs"/>
          <w:b/>
          <w:bCs/>
          <w:rtl/>
        </w:rPr>
        <w:t>הצבעה</w:t>
      </w:r>
    </w:p>
    <w:p w14:paraId="14CD76CD" w14:textId="77777777" w:rsidR="00903341" w:rsidRDefault="00903341" w:rsidP="00903341">
      <w:pPr>
        <w:bidi/>
        <w:jc w:val="center"/>
        <w:rPr>
          <w:rFonts w:cs="David" w:hint="cs"/>
          <w:rtl/>
        </w:rPr>
      </w:pPr>
    </w:p>
    <w:p w14:paraId="29535869" w14:textId="77777777" w:rsidR="00903341" w:rsidRDefault="00903341" w:rsidP="00903341">
      <w:pPr>
        <w:bidi/>
        <w:jc w:val="center"/>
        <w:rPr>
          <w:rFonts w:cs="David" w:hint="cs"/>
          <w:rtl/>
        </w:rPr>
      </w:pPr>
      <w:r>
        <w:rPr>
          <w:rFonts w:cs="David" w:hint="cs"/>
          <w:rtl/>
        </w:rPr>
        <w:t xml:space="preserve">בעד </w:t>
      </w:r>
      <w:r>
        <w:rPr>
          <w:rFonts w:cs="David"/>
          <w:rtl/>
        </w:rPr>
        <w:t>–</w:t>
      </w:r>
      <w:r>
        <w:rPr>
          <w:rFonts w:cs="David" w:hint="cs"/>
          <w:rtl/>
        </w:rPr>
        <w:t xml:space="preserve"> 7</w:t>
      </w:r>
    </w:p>
    <w:p w14:paraId="7D7387FC" w14:textId="77777777" w:rsidR="00903341" w:rsidRDefault="00903341" w:rsidP="00903341">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5434D890" w14:textId="77777777" w:rsidR="00903341" w:rsidRDefault="00903341" w:rsidP="00903341">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0A64FCA2" w14:textId="77777777" w:rsidR="00903341" w:rsidRDefault="00903341" w:rsidP="00903341">
      <w:pPr>
        <w:keepNext/>
        <w:bidi/>
        <w:jc w:val="center"/>
        <w:rPr>
          <w:rFonts w:cs="David" w:hint="cs"/>
          <w:rtl/>
        </w:rPr>
      </w:pPr>
      <w:r>
        <w:rPr>
          <w:rFonts w:cs="David" w:hint="cs"/>
          <w:rtl/>
        </w:rPr>
        <w:t>הצעת תקציב הכנסת לשנים 2011 ו-2012 נתקבלה.</w:t>
      </w:r>
    </w:p>
    <w:p w14:paraId="5F3C910A" w14:textId="77777777" w:rsidR="00903341" w:rsidRDefault="00903341" w:rsidP="00903341">
      <w:pPr>
        <w:keepNext/>
        <w:bidi/>
        <w:jc w:val="center"/>
        <w:rPr>
          <w:rFonts w:cs="David" w:hint="cs"/>
          <w:rtl/>
        </w:rPr>
      </w:pPr>
    </w:p>
    <w:p w14:paraId="319523B2" w14:textId="77777777" w:rsidR="00903341" w:rsidRDefault="00903341" w:rsidP="0090334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1872F31" w14:textId="77777777" w:rsidR="00903341" w:rsidRDefault="00903341" w:rsidP="00903341">
      <w:pPr>
        <w:bidi/>
        <w:jc w:val="both"/>
        <w:rPr>
          <w:rFonts w:cs="David" w:hint="cs"/>
          <w:u w:val="single"/>
          <w:rtl/>
        </w:rPr>
      </w:pPr>
    </w:p>
    <w:p w14:paraId="7A2A483C" w14:textId="77777777" w:rsidR="00903341" w:rsidRDefault="00903341" w:rsidP="00903341">
      <w:pPr>
        <w:bidi/>
        <w:jc w:val="both"/>
        <w:rPr>
          <w:rFonts w:cs="David" w:hint="cs"/>
          <w:rtl/>
        </w:rPr>
      </w:pPr>
      <w:r>
        <w:rPr>
          <w:rFonts w:cs="David" w:hint="cs"/>
          <w:rtl/>
        </w:rPr>
        <w:tab/>
        <w:t xml:space="preserve">7 בעד, אין מתנגדים, אין נמנעים. אושר. </w:t>
      </w:r>
    </w:p>
    <w:p w14:paraId="4322130B" w14:textId="77777777" w:rsidR="00903341" w:rsidRDefault="00903341" w:rsidP="00903341">
      <w:pPr>
        <w:bidi/>
        <w:jc w:val="both"/>
        <w:rPr>
          <w:rFonts w:cs="David" w:hint="cs"/>
          <w:rtl/>
        </w:rPr>
      </w:pPr>
    </w:p>
    <w:p w14:paraId="0D41608B" w14:textId="77777777" w:rsidR="00903341" w:rsidRDefault="00903341" w:rsidP="00903341">
      <w:pPr>
        <w:bidi/>
        <w:jc w:val="both"/>
        <w:rPr>
          <w:rFonts w:cs="David" w:hint="cs"/>
          <w:rtl/>
        </w:rPr>
      </w:pPr>
      <w:r>
        <w:rPr>
          <w:rFonts w:cs="David" w:hint="cs"/>
          <w:rtl/>
        </w:rPr>
        <w:tab/>
        <w:t xml:space="preserve">תודה רבה, הישיבה נעולה. </w:t>
      </w:r>
    </w:p>
    <w:p w14:paraId="20217C48" w14:textId="77777777" w:rsidR="00903341" w:rsidRDefault="00903341" w:rsidP="00903341">
      <w:pPr>
        <w:bidi/>
        <w:jc w:val="both"/>
        <w:rPr>
          <w:rFonts w:cs="David" w:hint="cs"/>
          <w:rtl/>
        </w:rPr>
      </w:pPr>
      <w:r>
        <w:rPr>
          <w:rFonts w:cs="David"/>
          <w:rtl/>
        </w:rPr>
        <w:br/>
      </w:r>
    </w:p>
    <w:p w14:paraId="3FA98A15" w14:textId="77777777" w:rsidR="00903341" w:rsidRPr="00903341" w:rsidRDefault="00903341" w:rsidP="00903341">
      <w:pPr>
        <w:bidi/>
        <w:jc w:val="both"/>
        <w:rPr>
          <w:rFonts w:cs="David" w:hint="cs"/>
          <w:u w:val="single"/>
          <w:rtl/>
        </w:rPr>
      </w:pPr>
      <w:r w:rsidRPr="00903341">
        <w:rPr>
          <w:rFonts w:cs="David" w:hint="cs"/>
          <w:u w:val="single"/>
          <w:rtl/>
        </w:rPr>
        <w:t>(הישיבה ננעלה בשעה 12:00).</w:t>
      </w:r>
    </w:p>
    <w:p w14:paraId="66231CBF" w14:textId="77777777" w:rsidR="00552A80" w:rsidRPr="00903341" w:rsidRDefault="00552A80" w:rsidP="00903341">
      <w:pPr>
        <w:bidi/>
      </w:pPr>
    </w:p>
    <w:sectPr w:rsidR="00552A80" w:rsidRPr="00903341" w:rsidSect="0090334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6DC5" w14:textId="77777777" w:rsidR="00903341" w:rsidRDefault="00903341">
      <w:r>
        <w:separator/>
      </w:r>
    </w:p>
  </w:endnote>
  <w:endnote w:type="continuationSeparator" w:id="0">
    <w:p w14:paraId="1A8C14D6" w14:textId="77777777" w:rsidR="00903341" w:rsidRDefault="0090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B269" w14:textId="77777777" w:rsidR="00903341" w:rsidRDefault="00903341">
      <w:r>
        <w:separator/>
      </w:r>
    </w:p>
  </w:footnote>
  <w:footnote w:type="continuationSeparator" w:id="0">
    <w:p w14:paraId="2D22E652" w14:textId="77777777" w:rsidR="00903341" w:rsidRDefault="0090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FA7F" w14:textId="77777777" w:rsidR="00903341" w:rsidRDefault="00903341" w:rsidP="0090334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FD3C968" w14:textId="77777777" w:rsidR="00903341" w:rsidRDefault="009033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BAE4" w14:textId="77777777" w:rsidR="00903341" w:rsidRDefault="00903341" w:rsidP="0090334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73</w:t>
    </w:r>
    <w:r>
      <w:rPr>
        <w:rStyle w:val="PageNumber"/>
        <w:rFonts w:cs="David"/>
        <w:szCs w:val="24"/>
      </w:rPr>
      <w:fldChar w:fldCharType="end"/>
    </w:r>
  </w:p>
  <w:p w14:paraId="183AA97A" w14:textId="77777777" w:rsidR="00903341" w:rsidRDefault="00903341" w:rsidP="00903341">
    <w:pPr>
      <w:pStyle w:val="Header"/>
      <w:ind w:right="360"/>
      <w:rPr>
        <w:rFonts w:cs="David" w:hint="cs"/>
        <w:sz w:val="24"/>
        <w:szCs w:val="24"/>
        <w:rtl/>
      </w:rPr>
    </w:pPr>
    <w:r>
      <w:rPr>
        <w:rFonts w:cs="David" w:hint="cs"/>
        <w:sz w:val="24"/>
        <w:szCs w:val="24"/>
        <w:rtl/>
      </w:rPr>
      <w:t>הוועדה המשותפת לתקציב הכנסת</w:t>
    </w:r>
  </w:p>
  <w:p w14:paraId="1D846F7C" w14:textId="77777777" w:rsidR="00903341" w:rsidRDefault="00903341">
    <w:pPr>
      <w:pStyle w:val="Header"/>
      <w:ind w:right="360"/>
      <w:rPr>
        <w:rFonts w:cs="David" w:hint="cs"/>
        <w:sz w:val="24"/>
        <w:szCs w:val="24"/>
        <w:rtl/>
      </w:rPr>
    </w:pPr>
    <w:r>
      <w:rPr>
        <w:rFonts w:cs="David" w:hint="cs"/>
        <w:sz w:val="24"/>
        <w:szCs w:val="24"/>
        <w:rtl/>
      </w:rPr>
      <w:t>06.12.2010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0D00"/>
    <w:multiLevelType w:val="hybridMultilevel"/>
    <w:tmpl w:val="48FC7738"/>
    <w:lvl w:ilvl="0" w:tplc="1848070A">
      <w:start w:val="42"/>
      <w:numFmt w:val="bullet"/>
      <w:lvlText w:val="-"/>
      <w:lvlJc w:val="left"/>
      <w:pPr>
        <w:tabs>
          <w:tab w:val="num" w:pos="785"/>
        </w:tabs>
        <w:ind w:left="785" w:hanging="360"/>
      </w:pPr>
      <w:rPr>
        <w:rFonts w:ascii="Times New Roman" w:eastAsia="Times New Roman" w:hAnsi="Times New Roman" w:cs="David"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889918122">
    <w:abstractNumId w:val="1"/>
  </w:num>
  <w:num w:numId="2" w16cid:durableId="68937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2051פרוטוקול_ישיבת_ועדה.doc"/>
    <w:docVar w:name="StartMode" w:val="3"/>
  </w:docVars>
  <w:rsids>
    <w:rsidRoot w:val="006C13A4"/>
    <w:rsid w:val="00552A80"/>
    <w:rsid w:val="006C13A4"/>
    <w:rsid w:val="00715809"/>
    <w:rsid w:val="007E01F3"/>
    <w:rsid w:val="00903341"/>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12D71"/>
  <w15:chartTrackingRefBased/>
  <w15:docId w15:val="{CE3FE670-A875-409C-A336-D77D5BFA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334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03341"/>
    <w:rPr>
      <w:rFonts w:cs="Miriam"/>
      <w:lang w:bidi="he-IL"/>
    </w:rPr>
  </w:style>
  <w:style w:type="paragraph" w:styleId="Footer">
    <w:name w:val="footer"/>
    <w:basedOn w:val="Normal"/>
    <w:rsid w:val="00903341"/>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18496</Words>
  <Characters>105433</Characters>
  <Application>Microsoft Office Word</Application>
  <DocSecurity>0</DocSecurity>
  <Lines>878</Lines>
  <Paragraphs>247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