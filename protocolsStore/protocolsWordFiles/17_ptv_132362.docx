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FC0E4F" w14:textId="77777777" w:rsidR="00C75001" w:rsidRPr="00C75001" w:rsidRDefault="00C75001" w:rsidP="00C75001">
      <w:pPr>
        <w:pStyle w:val="Heading5"/>
        <w:jc w:val="left"/>
        <w:rPr>
          <w:b/>
          <w:bCs/>
          <w:rtl/>
        </w:rPr>
      </w:pPr>
      <w:r w:rsidRPr="00C75001">
        <w:rPr>
          <w:b/>
          <w:bCs/>
          <w:rtl/>
        </w:rPr>
        <w:t xml:space="preserve">הכנסת </w:t>
      </w:r>
      <w:r w:rsidRPr="00C75001">
        <w:rPr>
          <w:rFonts w:hint="cs"/>
          <w:b/>
          <w:bCs/>
          <w:rtl/>
        </w:rPr>
        <w:t>השבע-עשרה</w:t>
      </w:r>
      <w:r>
        <w:rPr>
          <w:b/>
          <w:bCs/>
          <w:rtl/>
        </w:rPr>
        <w:tab/>
      </w:r>
      <w:r>
        <w:rPr>
          <w:b/>
          <w:bCs/>
          <w:rtl/>
        </w:rPr>
        <w:tab/>
      </w:r>
      <w:r>
        <w:rPr>
          <w:b/>
          <w:bCs/>
          <w:rtl/>
        </w:rPr>
        <w:tab/>
      </w:r>
      <w:r>
        <w:rPr>
          <w:b/>
          <w:bCs/>
          <w:rtl/>
        </w:rPr>
        <w:tab/>
      </w:r>
      <w:r>
        <w:rPr>
          <w:b/>
          <w:bCs/>
          <w:rtl/>
        </w:rPr>
        <w:tab/>
      </w:r>
      <w:r>
        <w:rPr>
          <w:b/>
          <w:bCs/>
          <w:rtl/>
        </w:rPr>
        <w:tab/>
      </w:r>
      <w:r w:rsidRPr="00C75001">
        <w:rPr>
          <w:b/>
          <w:bCs/>
          <w:rtl/>
        </w:rPr>
        <w:tab/>
        <w:t>נוסח לא מתוקן</w:t>
      </w:r>
    </w:p>
    <w:p w14:paraId="31BD9456" w14:textId="77777777" w:rsidR="00C75001" w:rsidRPr="00C75001" w:rsidRDefault="00C75001" w:rsidP="00C75001">
      <w:pPr>
        <w:bidi/>
        <w:rPr>
          <w:rFonts w:cs="David"/>
          <w:b/>
          <w:bCs/>
          <w:rtl/>
        </w:rPr>
      </w:pPr>
      <w:r w:rsidRPr="00C75001">
        <w:rPr>
          <w:rFonts w:cs="David"/>
          <w:b/>
          <w:bCs/>
          <w:rtl/>
        </w:rPr>
        <w:t xml:space="preserve">מושב </w:t>
      </w:r>
      <w:r w:rsidRPr="00C75001">
        <w:rPr>
          <w:rFonts w:cs="David" w:hint="cs"/>
          <w:b/>
          <w:bCs/>
          <w:rtl/>
        </w:rPr>
        <w:t>ראשון</w:t>
      </w:r>
    </w:p>
    <w:p w14:paraId="50F08474" w14:textId="77777777" w:rsidR="00C75001" w:rsidRPr="00C75001" w:rsidRDefault="00C75001" w:rsidP="00C75001">
      <w:pPr>
        <w:bidi/>
        <w:rPr>
          <w:rFonts w:cs="David"/>
          <w:b/>
          <w:bCs/>
          <w:rtl/>
        </w:rPr>
      </w:pPr>
    </w:p>
    <w:p w14:paraId="36162E7B" w14:textId="77777777" w:rsidR="00C75001" w:rsidRPr="00C75001" w:rsidRDefault="00C75001" w:rsidP="00C75001">
      <w:pPr>
        <w:bidi/>
        <w:rPr>
          <w:rFonts w:cs="David"/>
          <w:b/>
          <w:bCs/>
          <w:rtl/>
        </w:rPr>
      </w:pPr>
    </w:p>
    <w:p w14:paraId="0C020472" w14:textId="77777777" w:rsidR="00C75001" w:rsidRPr="00C75001" w:rsidRDefault="00C75001" w:rsidP="00C75001">
      <w:pPr>
        <w:bidi/>
        <w:jc w:val="center"/>
        <w:rPr>
          <w:rFonts w:cs="David" w:hint="cs"/>
          <w:b/>
          <w:bCs/>
          <w:rtl/>
        </w:rPr>
      </w:pPr>
      <w:r w:rsidRPr="00C75001">
        <w:rPr>
          <w:rFonts w:cs="David"/>
          <w:b/>
          <w:bCs/>
          <w:rtl/>
        </w:rPr>
        <w:t>פרוטוקול מס'</w:t>
      </w:r>
      <w:r w:rsidRPr="00C75001">
        <w:rPr>
          <w:rFonts w:cs="David" w:hint="cs"/>
          <w:b/>
          <w:bCs/>
          <w:rtl/>
        </w:rPr>
        <w:t xml:space="preserve"> 38</w:t>
      </w:r>
    </w:p>
    <w:p w14:paraId="44714223" w14:textId="77777777" w:rsidR="00C75001" w:rsidRPr="00C75001" w:rsidRDefault="00C75001" w:rsidP="00C75001">
      <w:pPr>
        <w:bidi/>
        <w:jc w:val="center"/>
        <w:rPr>
          <w:rFonts w:cs="David" w:hint="cs"/>
          <w:b/>
          <w:bCs/>
          <w:rtl/>
        </w:rPr>
      </w:pPr>
      <w:r w:rsidRPr="00C75001">
        <w:rPr>
          <w:rFonts w:cs="David" w:hint="cs"/>
          <w:b/>
          <w:bCs/>
          <w:rtl/>
        </w:rPr>
        <w:t>מישיבת ועדת הכנסת</w:t>
      </w:r>
    </w:p>
    <w:p w14:paraId="4802FF72" w14:textId="77777777" w:rsidR="00C75001" w:rsidRPr="00C75001" w:rsidRDefault="00C75001" w:rsidP="00C75001">
      <w:pPr>
        <w:pStyle w:val="Heading8"/>
        <w:rPr>
          <w:rFonts w:hint="cs"/>
          <w:rtl/>
        </w:rPr>
      </w:pPr>
      <w:r w:rsidRPr="00C75001">
        <w:rPr>
          <w:rFonts w:hint="cs"/>
          <w:rtl/>
        </w:rPr>
        <w:t xml:space="preserve">שהתקיימה ביום רביעי, כ' באלול </w:t>
      </w:r>
      <w:proofErr w:type="spellStart"/>
      <w:r w:rsidRPr="00C75001">
        <w:rPr>
          <w:rFonts w:hint="cs"/>
          <w:rtl/>
        </w:rPr>
        <w:t>התשס"ו</w:t>
      </w:r>
      <w:proofErr w:type="spellEnd"/>
      <w:r w:rsidRPr="00C75001">
        <w:rPr>
          <w:rFonts w:hint="cs"/>
          <w:rtl/>
        </w:rPr>
        <w:t xml:space="preserve"> (13 בספטמבר 2006), בשעה 12:00</w:t>
      </w:r>
    </w:p>
    <w:p w14:paraId="360EA43D" w14:textId="77777777" w:rsidR="00C75001" w:rsidRPr="00C75001" w:rsidRDefault="00C75001" w:rsidP="00C75001">
      <w:pPr>
        <w:bidi/>
        <w:rPr>
          <w:rFonts w:cs="David"/>
          <w:b/>
          <w:bCs/>
          <w:rtl/>
        </w:rPr>
      </w:pPr>
    </w:p>
    <w:p w14:paraId="6ABF7A3F" w14:textId="77777777" w:rsidR="00C75001" w:rsidRPr="00C75001" w:rsidRDefault="00C75001" w:rsidP="00C75001">
      <w:pPr>
        <w:tabs>
          <w:tab w:val="left" w:pos="1221"/>
        </w:tabs>
        <w:bidi/>
        <w:rPr>
          <w:rFonts w:cs="David" w:hint="cs"/>
          <w:b/>
          <w:bCs/>
          <w:u w:val="single"/>
          <w:rtl/>
        </w:rPr>
      </w:pPr>
    </w:p>
    <w:p w14:paraId="4EC1A4AB" w14:textId="77777777" w:rsidR="00C75001" w:rsidRPr="00C75001" w:rsidRDefault="00C75001" w:rsidP="00C75001">
      <w:pPr>
        <w:tabs>
          <w:tab w:val="left" w:pos="1221"/>
        </w:tabs>
        <w:bidi/>
        <w:rPr>
          <w:rFonts w:cs="David" w:hint="cs"/>
          <w:b/>
          <w:bCs/>
          <w:rtl/>
        </w:rPr>
      </w:pPr>
      <w:r w:rsidRPr="00C75001">
        <w:rPr>
          <w:rFonts w:cs="David"/>
          <w:b/>
          <w:bCs/>
          <w:u w:val="single"/>
          <w:rtl/>
        </w:rPr>
        <w:t>סדר היום</w:t>
      </w:r>
      <w:r w:rsidRPr="00C75001">
        <w:rPr>
          <w:rFonts w:cs="David"/>
          <w:rtl/>
        </w:rPr>
        <w:t>:</w:t>
      </w:r>
    </w:p>
    <w:p w14:paraId="75D70F88" w14:textId="77777777" w:rsidR="00C75001" w:rsidRPr="00C75001" w:rsidRDefault="00C75001" w:rsidP="00C75001">
      <w:pPr>
        <w:bidi/>
        <w:rPr>
          <w:rFonts w:cs="David" w:hint="cs"/>
          <w:b/>
          <w:bCs/>
          <w:rtl/>
        </w:rPr>
      </w:pPr>
      <w:r w:rsidRPr="00C75001">
        <w:rPr>
          <w:rFonts w:cs="David" w:hint="cs"/>
          <w:b/>
          <w:bCs/>
          <w:rtl/>
        </w:rPr>
        <w:t xml:space="preserve">הודעת נשיא המדינה לפי סעיף 22(א)(2) לחוק יסוד: נשיא המדינה על </w:t>
      </w:r>
      <w:proofErr w:type="spellStart"/>
      <w:r w:rsidRPr="00C75001">
        <w:rPr>
          <w:rFonts w:cs="David" w:hint="cs"/>
          <w:b/>
          <w:bCs/>
          <w:rtl/>
        </w:rPr>
        <w:t>נבצרותו</w:t>
      </w:r>
      <w:proofErr w:type="spellEnd"/>
      <w:r w:rsidRPr="00C75001">
        <w:rPr>
          <w:rFonts w:cs="David" w:hint="cs"/>
          <w:b/>
          <w:bCs/>
          <w:rtl/>
        </w:rPr>
        <w:t xml:space="preserve"> הזמנית למלא את תפקידו כנשיא המדינה</w:t>
      </w:r>
    </w:p>
    <w:p w14:paraId="567BC552" w14:textId="77777777" w:rsidR="00C75001" w:rsidRPr="00C75001" w:rsidRDefault="00C75001" w:rsidP="00C75001">
      <w:pPr>
        <w:bidi/>
        <w:rPr>
          <w:rFonts w:cs="David" w:hint="cs"/>
          <w:rtl/>
        </w:rPr>
      </w:pPr>
    </w:p>
    <w:p w14:paraId="654DD0CD" w14:textId="77777777" w:rsidR="00C75001" w:rsidRPr="00C75001" w:rsidRDefault="00C75001" w:rsidP="00C75001">
      <w:pPr>
        <w:bidi/>
        <w:rPr>
          <w:rFonts w:cs="David"/>
          <w:rtl/>
        </w:rPr>
      </w:pPr>
    </w:p>
    <w:p w14:paraId="75502588" w14:textId="77777777" w:rsidR="00C75001" w:rsidRPr="00C75001" w:rsidRDefault="00C75001" w:rsidP="00C75001">
      <w:pPr>
        <w:bidi/>
        <w:rPr>
          <w:rFonts w:cs="David"/>
          <w:b/>
          <w:bCs/>
          <w:u w:val="single"/>
          <w:rtl/>
        </w:rPr>
      </w:pPr>
      <w:r w:rsidRPr="00C75001">
        <w:rPr>
          <w:rFonts w:cs="David"/>
          <w:b/>
          <w:bCs/>
          <w:u w:val="single"/>
          <w:rtl/>
        </w:rPr>
        <w:t>נכחו</w:t>
      </w:r>
      <w:r w:rsidRPr="00C75001">
        <w:rPr>
          <w:rFonts w:cs="David"/>
          <w:rtl/>
        </w:rPr>
        <w:t>:</w:t>
      </w:r>
    </w:p>
    <w:p w14:paraId="1EBCC32D" w14:textId="77777777" w:rsidR="00C75001" w:rsidRPr="00C75001" w:rsidRDefault="00C75001" w:rsidP="00C75001">
      <w:pPr>
        <w:bidi/>
        <w:rPr>
          <w:rFonts w:cs="David"/>
          <w:rtl/>
        </w:rPr>
      </w:pPr>
    </w:p>
    <w:p w14:paraId="4A98570F" w14:textId="77777777" w:rsidR="00C75001" w:rsidRPr="00C75001" w:rsidRDefault="00C75001" w:rsidP="00C75001">
      <w:pPr>
        <w:tabs>
          <w:tab w:val="left" w:pos="1788"/>
        </w:tabs>
        <w:bidi/>
        <w:rPr>
          <w:rFonts w:cs="David"/>
          <w:rtl/>
        </w:rPr>
      </w:pPr>
      <w:r w:rsidRPr="00C75001">
        <w:rPr>
          <w:rFonts w:cs="David"/>
          <w:b/>
          <w:bCs/>
          <w:u w:val="single"/>
          <w:rtl/>
        </w:rPr>
        <w:t>חברי הוועדה</w:t>
      </w:r>
      <w:r w:rsidRPr="00C75001">
        <w:rPr>
          <w:rFonts w:cs="David"/>
          <w:rtl/>
        </w:rPr>
        <w:t>:</w:t>
      </w:r>
    </w:p>
    <w:p w14:paraId="5150BFC0" w14:textId="77777777" w:rsidR="00C75001" w:rsidRPr="00C75001" w:rsidRDefault="00C75001" w:rsidP="00C75001">
      <w:pPr>
        <w:bidi/>
        <w:rPr>
          <w:rFonts w:cs="David" w:hint="cs"/>
          <w:rtl/>
        </w:rPr>
      </w:pPr>
      <w:r w:rsidRPr="00C75001">
        <w:rPr>
          <w:rFonts w:cs="David" w:hint="cs"/>
          <w:rtl/>
        </w:rPr>
        <w:t xml:space="preserve">רוחמה אברהם </w:t>
      </w:r>
      <w:r w:rsidRPr="00C75001">
        <w:rPr>
          <w:rFonts w:cs="David"/>
          <w:rtl/>
        </w:rPr>
        <w:t>–</w:t>
      </w:r>
      <w:r w:rsidRPr="00C75001">
        <w:rPr>
          <w:rFonts w:cs="David" w:hint="cs"/>
          <w:rtl/>
        </w:rPr>
        <w:t xml:space="preserve"> היו"ר</w:t>
      </w:r>
    </w:p>
    <w:p w14:paraId="21D918C5" w14:textId="77777777" w:rsidR="00C75001" w:rsidRPr="00C75001" w:rsidRDefault="00C75001" w:rsidP="00C75001">
      <w:pPr>
        <w:bidi/>
        <w:rPr>
          <w:rFonts w:cs="David" w:hint="cs"/>
          <w:rtl/>
        </w:rPr>
      </w:pPr>
      <w:proofErr w:type="spellStart"/>
      <w:r w:rsidRPr="00C75001">
        <w:rPr>
          <w:rFonts w:cs="David" w:hint="cs"/>
          <w:rtl/>
        </w:rPr>
        <w:t>מוחמד</w:t>
      </w:r>
      <w:proofErr w:type="spellEnd"/>
      <w:r w:rsidRPr="00C75001">
        <w:rPr>
          <w:rFonts w:cs="David" w:hint="cs"/>
          <w:rtl/>
        </w:rPr>
        <w:t xml:space="preserve"> ברכה</w:t>
      </w:r>
    </w:p>
    <w:p w14:paraId="20980640" w14:textId="77777777" w:rsidR="00C75001" w:rsidRPr="00C75001" w:rsidRDefault="00C75001" w:rsidP="00C75001">
      <w:pPr>
        <w:bidi/>
        <w:rPr>
          <w:rFonts w:cs="David" w:hint="cs"/>
          <w:rtl/>
        </w:rPr>
      </w:pPr>
      <w:r w:rsidRPr="00C75001">
        <w:rPr>
          <w:rFonts w:cs="David" w:hint="cs"/>
          <w:rtl/>
        </w:rPr>
        <w:t xml:space="preserve">זהבה </w:t>
      </w:r>
      <w:proofErr w:type="spellStart"/>
      <w:r w:rsidRPr="00C75001">
        <w:rPr>
          <w:rFonts w:cs="David" w:hint="cs"/>
          <w:rtl/>
        </w:rPr>
        <w:t>גלאון</w:t>
      </w:r>
      <w:proofErr w:type="spellEnd"/>
    </w:p>
    <w:p w14:paraId="03348013" w14:textId="77777777" w:rsidR="00C75001" w:rsidRPr="00C75001" w:rsidRDefault="00C75001" w:rsidP="00C75001">
      <w:pPr>
        <w:bidi/>
        <w:rPr>
          <w:rFonts w:cs="David" w:hint="cs"/>
          <w:rtl/>
        </w:rPr>
      </w:pPr>
      <w:r w:rsidRPr="00C75001">
        <w:rPr>
          <w:rFonts w:cs="David" w:hint="cs"/>
          <w:rtl/>
        </w:rPr>
        <w:t>יצחק גלנטי</w:t>
      </w:r>
    </w:p>
    <w:p w14:paraId="1021FC92" w14:textId="77777777" w:rsidR="00C75001" w:rsidRPr="00C75001" w:rsidRDefault="00C75001" w:rsidP="00C75001">
      <w:pPr>
        <w:bidi/>
        <w:rPr>
          <w:rFonts w:cs="David" w:hint="cs"/>
          <w:rtl/>
        </w:rPr>
      </w:pPr>
      <w:r w:rsidRPr="00C75001">
        <w:rPr>
          <w:rFonts w:cs="David" w:hint="cs"/>
          <w:rtl/>
        </w:rPr>
        <w:t>משה גפני</w:t>
      </w:r>
    </w:p>
    <w:p w14:paraId="02E33234" w14:textId="77777777" w:rsidR="00C75001" w:rsidRPr="00C75001" w:rsidRDefault="00C75001" w:rsidP="00C75001">
      <w:pPr>
        <w:bidi/>
        <w:rPr>
          <w:rFonts w:cs="David" w:hint="cs"/>
          <w:rtl/>
        </w:rPr>
      </w:pPr>
      <w:r w:rsidRPr="00C75001">
        <w:rPr>
          <w:rFonts w:cs="David" w:hint="cs"/>
          <w:rtl/>
        </w:rPr>
        <w:t>מגלי והבה</w:t>
      </w:r>
    </w:p>
    <w:p w14:paraId="6109B21B" w14:textId="77777777" w:rsidR="00C75001" w:rsidRPr="00C75001" w:rsidRDefault="00C75001" w:rsidP="00C75001">
      <w:pPr>
        <w:bidi/>
        <w:rPr>
          <w:rFonts w:cs="David" w:hint="cs"/>
          <w:rtl/>
        </w:rPr>
      </w:pPr>
      <w:r w:rsidRPr="00C75001">
        <w:rPr>
          <w:rFonts w:cs="David" w:hint="cs"/>
          <w:rtl/>
        </w:rPr>
        <w:t>נסים זאב</w:t>
      </w:r>
    </w:p>
    <w:p w14:paraId="4C029F03" w14:textId="77777777" w:rsidR="00C75001" w:rsidRPr="00C75001" w:rsidRDefault="00C75001" w:rsidP="00C75001">
      <w:pPr>
        <w:bidi/>
        <w:rPr>
          <w:rFonts w:cs="David" w:hint="cs"/>
          <w:rtl/>
        </w:rPr>
      </w:pPr>
      <w:proofErr w:type="spellStart"/>
      <w:r w:rsidRPr="00C75001">
        <w:rPr>
          <w:rFonts w:cs="David" w:hint="cs"/>
          <w:rtl/>
        </w:rPr>
        <w:t>נדיה</w:t>
      </w:r>
      <w:proofErr w:type="spellEnd"/>
      <w:r w:rsidRPr="00C75001">
        <w:rPr>
          <w:rFonts w:cs="David" w:hint="cs"/>
          <w:rtl/>
        </w:rPr>
        <w:t xml:space="preserve"> חילו</w:t>
      </w:r>
    </w:p>
    <w:p w14:paraId="1B9B0178" w14:textId="77777777" w:rsidR="00C75001" w:rsidRPr="00C75001" w:rsidRDefault="00C75001" w:rsidP="00C75001">
      <w:pPr>
        <w:bidi/>
        <w:rPr>
          <w:rFonts w:cs="David" w:hint="cs"/>
          <w:rtl/>
        </w:rPr>
      </w:pPr>
      <w:r w:rsidRPr="00C75001">
        <w:rPr>
          <w:rFonts w:cs="David" w:hint="cs"/>
          <w:rtl/>
        </w:rPr>
        <w:t xml:space="preserve">יואל חסון </w:t>
      </w:r>
    </w:p>
    <w:p w14:paraId="24942818" w14:textId="77777777" w:rsidR="00C75001" w:rsidRPr="00C75001" w:rsidRDefault="00C75001" w:rsidP="00C75001">
      <w:pPr>
        <w:bidi/>
        <w:rPr>
          <w:rFonts w:cs="David" w:hint="cs"/>
          <w:rtl/>
        </w:rPr>
      </w:pPr>
      <w:r w:rsidRPr="00C75001">
        <w:rPr>
          <w:rFonts w:cs="David" w:hint="cs"/>
          <w:rtl/>
        </w:rPr>
        <w:t xml:space="preserve">יעקב </w:t>
      </w:r>
      <w:proofErr w:type="spellStart"/>
      <w:r w:rsidRPr="00C75001">
        <w:rPr>
          <w:rFonts w:cs="David" w:hint="cs"/>
          <w:rtl/>
        </w:rPr>
        <w:t>מרגי</w:t>
      </w:r>
      <w:proofErr w:type="spellEnd"/>
    </w:p>
    <w:p w14:paraId="62D2EFD7" w14:textId="77777777" w:rsidR="00C75001" w:rsidRPr="00C75001" w:rsidRDefault="00C75001" w:rsidP="00C75001">
      <w:pPr>
        <w:bidi/>
        <w:rPr>
          <w:rFonts w:cs="David" w:hint="cs"/>
          <w:rtl/>
        </w:rPr>
      </w:pPr>
      <w:r w:rsidRPr="00C75001">
        <w:rPr>
          <w:rFonts w:cs="David" w:hint="cs"/>
          <w:rtl/>
        </w:rPr>
        <w:t xml:space="preserve">יורם </w:t>
      </w:r>
      <w:proofErr w:type="spellStart"/>
      <w:r w:rsidRPr="00C75001">
        <w:rPr>
          <w:rFonts w:cs="David" w:hint="cs"/>
          <w:rtl/>
        </w:rPr>
        <w:t>מרציאנו</w:t>
      </w:r>
      <w:proofErr w:type="spellEnd"/>
    </w:p>
    <w:p w14:paraId="5148041D" w14:textId="77777777" w:rsidR="00C75001" w:rsidRPr="00C75001" w:rsidRDefault="00C75001" w:rsidP="00C75001">
      <w:pPr>
        <w:bidi/>
        <w:rPr>
          <w:rFonts w:cs="David" w:hint="cs"/>
          <w:rtl/>
        </w:rPr>
      </w:pPr>
      <w:r w:rsidRPr="00C75001">
        <w:rPr>
          <w:rFonts w:cs="David" w:hint="cs"/>
          <w:rtl/>
        </w:rPr>
        <w:t>גדעון סער</w:t>
      </w:r>
    </w:p>
    <w:p w14:paraId="52D2B3C9" w14:textId="77777777" w:rsidR="00C75001" w:rsidRPr="00C75001" w:rsidRDefault="00C75001" w:rsidP="00C75001">
      <w:pPr>
        <w:bidi/>
        <w:rPr>
          <w:rFonts w:cs="David" w:hint="cs"/>
          <w:rtl/>
        </w:rPr>
      </w:pPr>
      <w:r w:rsidRPr="00C75001">
        <w:rPr>
          <w:rFonts w:cs="David" w:hint="cs"/>
          <w:rtl/>
        </w:rPr>
        <w:t>מאיר פרוש</w:t>
      </w:r>
    </w:p>
    <w:p w14:paraId="78480B65" w14:textId="77777777" w:rsidR="00C75001" w:rsidRPr="00C75001" w:rsidRDefault="00C75001" w:rsidP="00C75001">
      <w:pPr>
        <w:bidi/>
        <w:rPr>
          <w:rFonts w:cs="David" w:hint="cs"/>
          <w:rtl/>
        </w:rPr>
      </w:pPr>
      <w:r w:rsidRPr="00C75001">
        <w:rPr>
          <w:rFonts w:cs="David" w:hint="cs"/>
          <w:rtl/>
        </w:rPr>
        <w:t xml:space="preserve">משה </w:t>
      </w:r>
      <w:proofErr w:type="spellStart"/>
      <w:r w:rsidRPr="00C75001">
        <w:rPr>
          <w:rFonts w:cs="David" w:hint="cs"/>
          <w:rtl/>
        </w:rPr>
        <w:t>שרוני</w:t>
      </w:r>
      <w:proofErr w:type="spellEnd"/>
    </w:p>
    <w:p w14:paraId="7EEA18AD" w14:textId="77777777" w:rsidR="00C75001" w:rsidRPr="00C75001" w:rsidRDefault="00C75001" w:rsidP="00C75001">
      <w:pPr>
        <w:bidi/>
        <w:rPr>
          <w:rFonts w:cs="David" w:hint="cs"/>
          <w:rtl/>
        </w:rPr>
      </w:pPr>
    </w:p>
    <w:p w14:paraId="75C18FC4" w14:textId="77777777" w:rsidR="00C75001" w:rsidRPr="00C75001" w:rsidRDefault="00C75001" w:rsidP="00C75001">
      <w:pPr>
        <w:bidi/>
        <w:rPr>
          <w:rFonts w:cs="David" w:hint="cs"/>
          <w:rtl/>
        </w:rPr>
      </w:pPr>
      <w:r w:rsidRPr="00C75001">
        <w:rPr>
          <w:rFonts w:cs="David" w:hint="cs"/>
          <w:rtl/>
        </w:rPr>
        <w:t xml:space="preserve">זבולון </w:t>
      </w:r>
      <w:proofErr w:type="spellStart"/>
      <w:r w:rsidRPr="00C75001">
        <w:rPr>
          <w:rFonts w:cs="David" w:hint="cs"/>
          <w:rtl/>
        </w:rPr>
        <w:t>אורלב</w:t>
      </w:r>
      <w:proofErr w:type="spellEnd"/>
    </w:p>
    <w:p w14:paraId="1DB55A33" w14:textId="77777777" w:rsidR="00C75001" w:rsidRPr="00C75001" w:rsidRDefault="00C75001" w:rsidP="00C75001">
      <w:pPr>
        <w:bidi/>
        <w:rPr>
          <w:rFonts w:cs="David" w:hint="cs"/>
          <w:rtl/>
        </w:rPr>
      </w:pPr>
      <w:proofErr w:type="spellStart"/>
      <w:r w:rsidRPr="00C75001">
        <w:rPr>
          <w:rFonts w:cs="David" w:hint="cs"/>
          <w:rtl/>
        </w:rPr>
        <w:t>טלב</w:t>
      </w:r>
      <w:proofErr w:type="spellEnd"/>
      <w:r w:rsidRPr="00C75001">
        <w:rPr>
          <w:rFonts w:cs="David" w:hint="cs"/>
          <w:rtl/>
        </w:rPr>
        <w:t xml:space="preserve"> </w:t>
      </w:r>
      <w:proofErr w:type="spellStart"/>
      <w:r w:rsidRPr="00C75001">
        <w:rPr>
          <w:rFonts w:cs="David" w:hint="cs"/>
          <w:rtl/>
        </w:rPr>
        <w:t>אלסאנע</w:t>
      </w:r>
      <w:proofErr w:type="spellEnd"/>
    </w:p>
    <w:p w14:paraId="51522414" w14:textId="77777777" w:rsidR="00C75001" w:rsidRPr="00C75001" w:rsidRDefault="00C75001" w:rsidP="00C75001">
      <w:pPr>
        <w:bidi/>
        <w:rPr>
          <w:rFonts w:cs="David" w:hint="cs"/>
          <w:rtl/>
        </w:rPr>
      </w:pPr>
      <w:r w:rsidRPr="00C75001">
        <w:rPr>
          <w:rFonts w:cs="David" w:hint="cs"/>
          <w:rtl/>
        </w:rPr>
        <w:t xml:space="preserve">מנחם בן-ששון </w:t>
      </w:r>
    </w:p>
    <w:p w14:paraId="573EED07" w14:textId="77777777" w:rsidR="00C75001" w:rsidRPr="00C75001" w:rsidRDefault="00C75001" w:rsidP="00C75001">
      <w:pPr>
        <w:bidi/>
        <w:rPr>
          <w:rFonts w:cs="David" w:hint="cs"/>
          <w:rtl/>
        </w:rPr>
      </w:pPr>
      <w:r w:rsidRPr="00C75001">
        <w:rPr>
          <w:rFonts w:cs="David" w:hint="cs"/>
          <w:rtl/>
        </w:rPr>
        <w:t xml:space="preserve">שלי </w:t>
      </w:r>
      <w:proofErr w:type="spellStart"/>
      <w:r w:rsidRPr="00C75001">
        <w:rPr>
          <w:rFonts w:cs="David" w:hint="cs"/>
          <w:rtl/>
        </w:rPr>
        <w:t>יחימוביץ</w:t>
      </w:r>
      <w:proofErr w:type="spellEnd"/>
    </w:p>
    <w:p w14:paraId="2418169D" w14:textId="77777777" w:rsidR="00C75001" w:rsidRPr="00C75001" w:rsidRDefault="00C75001" w:rsidP="00C75001">
      <w:pPr>
        <w:bidi/>
        <w:rPr>
          <w:rFonts w:cs="David" w:hint="cs"/>
          <w:rtl/>
        </w:rPr>
      </w:pPr>
      <w:r w:rsidRPr="00C75001">
        <w:rPr>
          <w:rFonts w:cs="David" w:hint="cs"/>
          <w:rtl/>
        </w:rPr>
        <w:t>משה כחלון</w:t>
      </w:r>
    </w:p>
    <w:p w14:paraId="4B283C2F" w14:textId="77777777" w:rsidR="00C75001" w:rsidRPr="00C75001" w:rsidRDefault="00C75001" w:rsidP="00C75001">
      <w:pPr>
        <w:bidi/>
        <w:rPr>
          <w:rFonts w:cs="David" w:hint="cs"/>
          <w:rtl/>
        </w:rPr>
      </w:pPr>
      <w:r w:rsidRPr="00C75001">
        <w:rPr>
          <w:rFonts w:cs="David" w:hint="cs"/>
          <w:rtl/>
        </w:rPr>
        <w:t xml:space="preserve">יובל </w:t>
      </w:r>
      <w:proofErr w:type="spellStart"/>
      <w:r w:rsidRPr="00C75001">
        <w:rPr>
          <w:rFonts w:cs="David" w:hint="cs"/>
          <w:rtl/>
        </w:rPr>
        <w:t>שטייניץ</w:t>
      </w:r>
      <w:proofErr w:type="spellEnd"/>
      <w:r w:rsidRPr="00C75001">
        <w:rPr>
          <w:rFonts w:cs="David" w:hint="cs"/>
          <w:rtl/>
        </w:rPr>
        <w:t xml:space="preserve"> </w:t>
      </w:r>
    </w:p>
    <w:p w14:paraId="6199A4EC" w14:textId="77777777" w:rsidR="00C75001" w:rsidRPr="00C75001" w:rsidRDefault="00C75001" w:rsidP="00C75001">
      <w:pPr>
        <w:bidi/>
        <w:rPr>
          <w:rFonts w:cs="David" w:hint="cs"/>
          <w:rtl/>
        </w:rPr>
      </w:pPr>
      <w:proofErr w:type="spellStart"/>
      <w:r w:rsidRPr="00C75001">
        <w:rPr>
          <w:rFonts w:cs="David" w:hint="cs"/>
          <w:rtl/>
        </w:rPr>
        <w:t>עתניאל</w:t>
      </w:r>
      <w:proofErr w:type="spellEnd"/>
      <w:r w:rsidRPr="00C75001">
        <w:rPr>
          <w:rFonts w:cs="David" w:hint="cs"/>
          <w:rtl/>
        </w:rPr>
        <w:t xml:space="preserve"> </w:t>
      </w:r>
      <w:proofErr w:type="spellStart"/>
      <w:r w:rsidRPr="00C75001">
        <w:rPr>
          <w:rFonts w:cs="David" w:hint="cs"/>
          <w:rtl/>
        </w:rPr>
        <w:t>שנלר</w:t>
      </w:r>
      <w:proofErr w:type="spellEnd"/>
    </w:p>
    <w:p w14:paraId="5E58E75F" w14:textId="77777777" w:rsidR="00C75001" w:rsidRPr="00C75001" w:rsidRDefault="00C75001" w:rsidP="00C75001">
      <w:pPr>
        <w:bidi/>
        <w:rPr>
          <w:rFonts w:cs="David"/>
          <w:rtl/>
        </w:rPr>
      </w:pPr>
    </w:p>
    <w:p w14:paraId="13B10819" w14:textId="77777777" w:rsidR="00C75001" w:rsidRPr="00C75001" w:rsidRDefault="00C75001" w:rsidP="00C75001">
      <w:pPr>
        <w:tabs>
          <w:tab w:val="left" w:pos="1788"/>
          <w:tab w:val="left" w:pos="3631"/>
        </w:tabs>
        <w:bidi/>
        <w:rPr>
          <w:rFonts w:cs="David" w:hint="cs"/>
          <w:rtl/>
        </w:rPr>
      </w:pPr>
      <w:r w:rsidRPr="00C75001">
        <w:rPr>
          <w:rFonts w:cs="David"/>
          <w:b/>
          <w:bCs/>
          <w:u w:val="single"/>
          <w:rtl/>
        </w:rPr>
        <w:t>מוזמנים</w:t>
      </w:r>
      <w:r w:rsidRPr="00C75001">
        <w:rPr>
          <w:rFonts w:cs="David"/>
          <w:rtl/>
        </w:rPr>
        <w:t>:</w:t>
      </w:r>
    </w:p>
    <w:p w14:paraId="09905FBB" w14:textId="77777777" w:rsidR="00C75001" w:rsidRPr="00C75001" w:rsidRDefault="00C75001" w:rsidP="00C75001">
      <w:pPr>
        <w:bidi/>
        <w:rPr>
          <w:rFonts w:cs="David" w:hint="cs"/>
          <w:rtl/>
        </w:rPr>
      </w:pPr>
      <w:r w:rsidRPr="00C75001">
        <w:rPr>
          <w:rFonts w:cs="David" w:hint="cs"/>
          <w:rtl/>
        </w:rPr>
        <w:t xml:space="preserve">מנכ"ל הכנסת אבי </w:t>
      </w:r>
      <w:proofErr w:type="spellStart"/>
      <w:r w:rsidRPr="00C75001">
        <w:rPr>
          <w:rFonts w:cs="David" w:hint="cs"/>
          <w:rtl/>
        </w:rPr>
        <w:t>בלשניקוב</w:t>
      </w:r>
      <w:proofErr w:type="spellEnd"/>
    </w:p>
    <w:p w14:paraId="02B548B4" w14:textId="77777777" w:rsidR="00C75001" w:rsidRPr="00C75001" w:rsidRDefault="00C75001" w:rsidP="00C75001">
      <w:pPr>
        <w:bidi/>
        <w:rPr>
          <w:rFonts w:cs="David" w:hint="cs"/>
          <w:rtl/>
        </w:rPr>
      </w:pPr>
      <w:r w:rsidRPr="00C75001">
        <w:rPr>
          <w:rFonts w:cs="David" w:hint="cs"/>
          <w:rtl/>
        </w:rPr>
        <w:t xml:space="preserve">מזכיר הכנסת אריה </w:t>
      </w:r>
      <w:proofErr w:type="spellStart"/>
      <w:r w:rsidRPr="00C75001">
        <w:rPr>
          <w:rFonts w:cs="David" w:hint="cs"/>
          <w:rtl/>
        </w:rPr>
        <w:t>האן</w:t>
      </w:r>
      <w:proofErr w:type="spellEnd"/>
    </w:p>
    <w:p w14:paraId="7FB2C49A" w14:textId="77777777" w:rsidR="00C75001" w:rsidRPr="00C75001" w:rsidRDefault="00C75001" w:rsidP="00C75001">
      <w:pPr>
        <w:bidi/>
        <w:rPr>
          <w:rFonts w:cs="David" w:hint="cs"/>
          <w:rtl/>
        </w:rPr>
      </w:pPr>
      <w:r w:rsidRPr="00C75001">
        <w:rPr>
          <w:rFonts w:cs="David" w:hint="cs"/>
          <w:rtl/>
        </w:rPr>
        <w:t xml:space="preserve">סגנית מזכיר הכנסת ירדנה </w:t>
      </w:r>
      <w:proofErr w:type="spellStart"/>
      <w:r w:rsidRPr="00C75001">
        <w:rPr>
          <w:rFonts w:cs="David" w:hint="cs"/>
          <w:rtl/>
        </w:rPr>
        <w:t>מלר</w:t>
      </w:r>
      <w:proofErr w:type="spellEnd"/>
      <w:r w:rsidRPr="00C75001">
        <w:rPr>
          <w:rFonts w:cs="David" w:hint="cs"/>
          <w:rtl/>
        </w:rPr>
        <w:t>-</w:t>
      </w:r>
      <w:proofErr w:type="spellStart"/>
      <w:r w:rsidRPr="00C75001">
        <w:rPr>
          <w:rFonts w:cs="David" w:hint="cs"/>
          <w:rtl/>
        </w:rPr>
        <w:t>הורביץ</w:t>
      </w:r>
      <w:proofErr w:type="spellEnd"/>
    </w:p>
    <w:p w14:paraId="082D5664" w14:textId="77777777" w:rsidR="00C75001" w:rsidRPr="00C75001" w:rsidRDefault="00C75001" w:rsidP="00C75001">
      <w:pPr>
        <w:bidi/>
        <w:rPr>
          <w:rFonts w:cs="David" w:hint="cs"/>
          <w:rtl/>
        </w:rPr>
      </w:pPr>
      <w:r w:rsidRPr="00C75001">
        <w:rPr>
          <w:rFonts w:cs="David" w:hint="cs"/>
          <w:rtl/>
        </w:rPr>
        <w:t xml:space="preserve">סגן מזכיר הכנסת </w:t>
      </w:r>
      <w:proofErr w:type="spellStart"/>
      <w:r w:rsidRPr="00C75001">
        <w:rPr>
          <w:rFonts w:cs="David" w:hint="cs"/>
          <w:rtl/>
        </w:rPr>
        <w:t>נאזם</w:t>
      </w:r>
      <w:proofErr w:type="spellEnd"/>
      <w:r w:rsidRPr="00C75001">
        <w:rPr>
          <w:rFonts w:cs="David" w:hint="cs"/>
          <w:rtl/>
        </w:rPr>
        <w:t xml:space="preserve"> באדר</w:t>
      </w:r>
    </w:p>
    <w:p w14:paraId="4E57E9E8" w14:textId="77777777" w:rsidR="00C75001" w:rsidRPr="00C75001" w:rsidRDefault="00C75001" w:rsidP="00C75001">
      <w:pPr>
        <w:bidi/>
        <w:rPr>
          <w:rFonts w:cs="David" w:hint="cs"/>
          <w:rtl/>
        </w:rPr>
      </w:pPr>
      <w:r w:rsidRPr="00C75001">
        <w:rPr>
          <w:rFonts w:cs="David" w:hint="cs"/>
          <w:rtl/>
        </w:rPr>
        <w:t>קצין הכנסת יצחק שד"ר</w:t>
      </w:r>
    </w:p>
    <w:p w14:paraId="1DB5503C" w14:textId="77777777" w:rsidR="00C75001" w:rsidRPr="00C75001" w:rsidRDefault="00C75001" w:rsidP="00C75001">
      <w:pPr>
        <w:bidi/>
        <w:rPr>
          <w:rFonts w:cs="David" w:hint="cs"/>
          <w:rtl/>
        </w:rPr>
      </w:pPr>
      <w:r w:rsidRPr="00C75001">
        <w:rPr>
          <w:rFonts w:cs="David" w:hint="cs"/>
          <w:rtl/>
        </w:rPr>
        <w:t xml:space="preserve">נורית </w:t>
      </w:r>
      <w:proofErr w:type="spellStart"/>
      <w:r w:rsidRPr="00C75001">
        <w:rPr>
          <w:rFonts w:cs="David" w:hint="cs"/>
          <w:rtl/>
        </w:rPr>
        <w:t>אלשטיין</w:t>
      </w:r>
      <w:proofErr w:type="spellEnd"/>
      <w:r w:rsidRPr="00C75001">
        <w:rPr>
          <w:rFonts w:cs="David" w:hint="cs"/>
          <w:rtl/>
        </w:rPr>
        <w:t xml:space="preserve"> </w:t>
      </w:r>
      <w:r w:rsidRPr="00C75001">
        <w:rPr>
          <w:rFonts w:cs="David"/>
          <w:rtl/>
        </w:rPr>
        <w:t>–</w:t>
      </w:r>
      <w:r w:rsidRPr="00C75001">
        <w:rPr>
          <w:rFonts w:cs="David" w:hint="cs"/>
          <w:rtl/>
        </w:rPr>
        <w:t xml:space="preserve"> יועצת משפטית לכנסת</w:t>
      </w:r>
    </w:p>
    <w:p w14:paraId="4FD3D74D" w14:textId="77777777" w:rsidR="00C75001" w:rsidRPr="00C75001" w:rsidRDefault="00C75001" w:rsidP="00C75001">
      <w:pPr>
        <w:bidi/>
        <w:rPr>
          <w:rFonts w:cs="David" w:hint="cs"/>
          <w:rtl/>
        </w:rPr>
      </w:pPr>
      <w:r w:rsidRPr="00C75001">
        <w:rPr>
          <w:rFonts w:cs="David" w:hint="cs"/>
          <w:rtl/>
        </w:rPr>
        <w:t xml:space="preserve">פרופ' דוד </w:t>
      </w:r>
      <w:proofErr w:type="spellStart"/>
      <w:r w:rsidRPr="00C75001">
        <w:rPr>
          <w:rFonts w:cs="David" w:hint="cs"/>
          <w:rtl/>
        </w:rPr>
        <w:t>ליבאי</w:t>
      </w:r>
      <w:proofErr w:type="spellEnd"/>
    </w:p>
    <w:p w14:paraId="0CF78615" w14:textId="77777777" w:rsidR="00C75001" w:rsidRPr="00C75001" w:rsidRDefault="00C75001" w:rsidP="00C75001">
      <w:pPr>
        <w:bidi/>
        <w:rPr>
          <w:rFonts w:cs="David" w:hint="cs"/>
          <w:rtl/>
        </w:rPr>
      </w:pPr>
      <w:r w:rsidRPr="00C75001">
        <w:rPr>
          <w:rFonts w:cs="David" w:hint="cs"/>
          <w:rtl/>
        </w:rPr>
        <w:t>עו"ד כנרת בראשי</w:t>
      </w:r>
    </w:p>
    <w:p w14:paraId="0EDF96B1" w14:textId="77777777" w:rsidR="00C75001" w:rsidRPr="00C75001" w:rsidRDefault="00C75001" w:rsidP="00C75001">
      <w:pPr>
        <w:bidi/>
        <w:rPr>
          <w:rFonts w:cs="David" w:hint="cs"/>
          <w:rtl/>
        </w:rPr>
      </w:pPr>
    </w:p>
    <w:p w14:paraId="32A4CD95" w14:textId="77777777" w:rsidR="00C75001" w:rsidRPr="00C75001" w:rsidRDefault="00C75001" w:rsidP="00C75001">
      <w:pPr>
        <w:bidi/>
        <w:rPr>
          <w:rFonts w:cs="David"/>
          <w:rtl/>
        </w:rPr>
      </w:pPr>
    </w:p>
    <w:p w14:paraId="776F9954" w14:textId="77777777" w:rsidR="00C75001" w:rsidRPr="00C75001" w:rsidRDefault="00C75001" w:rsidP="00C75001">
      <w:pPr>
        <w:tabs>
          <w:tab w:val="left" w:pos="1930"/>
        </w:tabs>
        <w:bidi/>
        <w:rPr>
          <w:rFonts w:cs="David" w:hint="cs"/>
          <w:b/>
          <w:bCs/>
          <w:rtl/>
        </w:rPr>
      </w:pPr>
      <w:r w:rsidRPr="00C75001">
        <w:rPr>
          <w:rFonts w:cs="David"/>
          <w:b/>
          <w:bCs/>
          <w:u w:val="single"/>
          <w:rtl/>
        </w:rPr>
        <w:t>מנהלת הוועדה</w:t>
      </w:r>
      <w:r w:rsidRPr="00C75001">
        <w:rPr>
          <w:rFonts w:cs="David"/>
          <w:rtl/>
        </w:rPr>
        <w:t>:</w:t>
      </w:r>
    </w:p>
    <w:p w14:paraId="0F5A214E" w14:textId="77777777" w:rsidR="00C75001" w:rsidRPr="00C75001" w:rsidRDefault="00C75001" w:rsidP="00C75001">
      <w:pPr>
        <w:bidi/>
        <w:rPr>
          <w:rFonts w:cs="David" w:hint="cs"/>
          <w:rtl/>
        </w:rPr>
      </w:pPr>
      <w:r w:rsidRPr="00C75001">
        <w:rPr>
          <w:rFonts w:cs="David" w:hint="cs"/>
          <w:rtl/>
        </w:rPr>
        <w:t>אתי בן-יוסף</w:t>
      </w:r>
    </w:p>
    <w:p w14:paraId="0FBC757F" w14:textId="77777777" w:rsidR="00C75001" w:rsidRPr="00C75001" w:rsidRDefault="00C75001" w:rsidP="00C75001">
      <w:pPr>
        <w:bidi/>
        <w:rPr>
          <w:rFonts w:cs="David" w:hint="cs"/>
          <w:rtl/>
        </w:rPr>
      </w:pPr>
    </w:p>
    <w:p w14:paraId="4BF4398A" w14:textId="77777777" w:rsidR="00C75001" w:rsidRPr="00C75001" w:rsidRDefault="00C75001" w:rsidP="00C75001">
      <w:pPr>
        <w:tabs>
          <w:tab w:val="left" w:pos="1930"/>
        </w:tabs>
        <w:bidi/>
        <w:rPr>
          <w:rFonts w:cs="David" w:hint="cs"/>
          <w:rtl/>
        </w:rPr>
      </w:pPr>
      <w:r w:rsidRPr="00C75001">
        <w:rPr>
          <w:rFonts w:cs="David" w:hint="cs"/>
          <w:b/>
          <w:bCs/>
          <w:u w:val="single"/>
          <w:rtl/>
        </w:rPr>
        <w:t>רשמת פרלמנטרית</w:t>
      </w:r>
      <w:r w:rsidRPr="00C75001">
        <w:rPr>
          <w:rFonts w:cs="David"/>
          <w:rtl/>
        </w:rPr>
        <w:t>:</w:t>
      </w:r>
      <w:r w:rsidRPr="00C75001">
        <w:rPr>
          <w:rFonts w:cs="David" w:hint="cs"/>
          <w:rtl/>
        </w:rPr>
        <w:tab/>
      </w:r>
    </w:p>
    <w:p w14:paraId="73504A02" w14:textId="77777777" w:rsidR="00C75001" w:rsidRPr="00C75001" w:rsidRDefault="00C75001" w:rsidP="00C75001">
      <w:pPr>
        <w:bidi/>
        <w:rPr>
          <w:rFonts w:cs="David" w:hint="cs"/>
          <w:rtl/>
        </w:rPr>
      </w:pPr>
      <w:r w:rsidRPr="00C75001">
        <w:rPr>
          <w:rFonts w:cs="David" w:hint="cs"/>
          <w:rtl/>
        </w:rPr>
        <w:t xml:space="preserve">דקלה </w:t>
      </w:r>
      <w:proofErr w:type="spellStart"/>
      <w:r w:rsidRPr="00C75001">
        <w:rPr>
          <w:rFonts w:cs="David" w:hint="cs"/>
          <w:rtl/>
        </w:rPr>
        <w:t>אברבנאל</w:t>
      </w:r>
      <w:proofErr w:type="spellEnd"/>
    </w:p>
    <w:p w14:paraId="6A3417A0" w14:textId="77777777" w:rsidR="00C75001" w:rsidRPr="00C75001" w:rsidRDefault="00C75001" w:rsidP="00C75001">
      <w:pPr>
        <w:bidi/>
        <w:rPr>
          <w:rFonts w:cs="David" w:hint="cs"/>
          <w:rtl/>
        </w:rPr>
      </w:pPr>
    </w:p>
    <w:p w14:paraId="6B7B3A5A" w14:textId="77777777" w:rsidR="00C75001" w:rsidRPr="00C75001" w:rsidRDefault="00C75001" w:rsidP="00C75001">
      <w:pPr>
        <w:pStyle w:val="Heading9"/>
        <w:rPr>
          <w:rFonts w:hint="cs"/>
          <w:rtl/>
        </w:rPr>
      </w:pPr>
      <w:r w:rsidRPr="00C75001">
        <w:rPr>
          <w:rFonts w:hint="cs"/>
          <w:rtl/>
        </w:rPr>
        <w:t>הודעת נשיא המדינה לפי סעיף 22(א)(2) לחוק יסוד: נשיא המדינה</w:t>
      </w:r>
    </w:p>
    <w:p w14:paraId="717A77BE" w14:textId="77777777" w:rsidR="00C75001" w:rsidRPr="00C75001" w:rsidRDefault="00C75001" w:rsidP="00C75001">
      <w:pPr>
        <w:bidi/>
        <w:jc w:val="center"/>
        <w:rPr>
          <w:rFonts w:cs="David" w:hint="cs"/>
          <w:b/>
          <w:bCs/>
          <w:u w:val="single"/>
          <w:rtl/>
        </w:rPr>
      </w:pPr>
      <w:r w:rsidRPr="00C75001">
        <w:rPr>
          <w:rFonts w:cs="David" w:hint="cs"/>
          <w:b/>
          <w:bCs/>
          <w:u w:val="single"/>
          <w:rtl/>
        </w:rPr>
        <w:t xml:space="preserve">על </w:t>
      </w:r>
      <w:proofErr w:type="spellStart"/>
      <w:r w:rsidRPr="00C75001">
        <w:rPr>
          <w:rFonts w:cs="David" w:hint="cs"/>
          <w:b/>
          <w:bCs/>
          <w:u w:val="single"/>
          <w:rtl/>
        </w:rPr>
        <w:t>נבצרותו</w:t>
      </w:r>
      <w:proofErr w:type="spellEnd"/>
      <w:r w:rsidRPr="00C75001">
        <w:rPr>
          <w:rFonts w:cs="David" w:hint="cs"/>
          <w:b/>
          <w:bCs/>
          <w:u w:val="single"/>
          <w:rtl/>
        </w:rPr>
        <w:t xml:space="preserve"> הזמנית למלא את תפקידו כנשיא המדינה</w:t>
      </w:r>
    </w:p>
    <w:p w14:paraId="0250A758" w14:textId="77777777" w:rsidR="00C75001" w:rsidRPr="00C75001" w:rsidRDefault="00C75001" w:rsidP="00C75001">
      <w:pPr>
        <w:bidi/>
        <w:rPr>
          <w:rFonts w:cs="David" w:hint="cs"/>
          <w:rtl/>
        </w:rPr>
      </w:pPr>
    </w:p>
    <w:p w14:paraId="6B307D0F" w14:textId="77777777" w:rsidR="00C75001" w:rsidRPr="00C75001" w:rsidRDefault="00C75001" w:rsidP="00C75001">
      <w:pPr>
        <w:bidi/>
        <w:rPr>
          <w:rFonts w:cs="David" w:hint="cs"/>
          <w:u w:val="single"/>
          <w:rtl/>
        </w:rPr>
      </w:pPr>
      <w:r w:rsidRPr="00C75001">
        <w:rPr>
          <w:rFonts w:cs="David" w:hint="cs"/>
          <w:u w:val="single"/>
          <w:rtl/>
        </w:rPr>
        <w:t>היו"ר רוחמה אברהם:</w:t>
      </w:r>
    </w:p>
    <w:p w14:paraId="3E3A9B18" w14:textId="77777777" w:rsidR="00C75001" w:rsidRPr="00C75001" w:rsidRDefault="00C75001" w:rsidP="00C75001">
      <w:pPr>
        <w:bidi/>
        <w:rPr>
          <w:rFonts w:cs="David" w:hint="cs"/>
          <w:rtl/>
        </w:rPr>
      </w:pPr>
    </w:p>
    <w:p w14:paraId="695CAED3" w14:textId="77777777" w:rsidR="00C75001" w:rsidRPr="00C75001" w:rsidRDefault="00C75001" w:rsidP="00C75001">
      <w:pPr>
        <w:pStyle w:val="BodyText"/>
        <w:rPr>
          <w:rFonts w:hint="cs"/>
          <w:rtl/>
        </w:rPr>
      </w:pPr>
      <w:r w:rsidRPr="00C75001">
        <w:rPr>
          <w:rFonts w:hint="cs"/>
          <w:rtl/>
        </w:rPr>
        <w:tab/>
        <w:t xml:space="preserve">חברי </w:t>
      </w:r>
      <w:proofErr w:type="spellStart"/>
      <w:r w:rsidRPr="00C75001">
        <w:rPr>
          <w:rFonts w:hint="cs"/>
          <w:rtl/>
        </w:rPr>
        <w:t>חברי</w:t>
      </w:r>
      <w:proofErr w:type="spellEnd"/>
      <w:r w:rsidRPr="00C75001">
        <w:rPr>
          <w:rFonts w:hint="cs"/>
          <w:rtl/>
        </w:rPr>
        <w:t xml:space="preserve"> הכנסת, גברתי היועצת המשפטית לכנסת, אורחים יקרים, למען הסדר הטוב כל האורחים מתבקשים לכבות טלפונים </w:t>
      </w:r>
      <w:proofErr w:type="spellStart"/>
      <w:r w:rsidRPr="00C75001">
        <w:rPr>
          <w:rFonts w:hint="cs"/>
          <w:rtl/>
        </w:rPr>
        <w:t>סלולריים</w:t>
      </w:r>
      <w:proofErr w:type="spellEnd"/>
      <w:r w:rsidRPr="00C75001">
        <w:rPr>
          <w:rFonts w:hint="cs"/>
          <w:rtl/>
        </w:rPr>
        <w:t xml:space="preserve">. זה מפריע לשידור. מי שהטלפון שלו יהיה פתוח, יוצא מייד. </w:t>
      </w:r>
    </w:p>
    <w:p w14:paraId="23ABBCF4" w14:textId="77777777" w:rsidR="00C75001" w:rsidRPr="00C75001" w:rsidRDefault="00C75001" w:rsidP="00C75001">
      <w:pPr>
        <w:bidi/>
        <w:rPr>
          <w:rFonts w:cs="David" w:hint="cs"/>
          <w:rtl/>
        </w:rPr>
      </w:pPr>
    </w:p>
    <w:p w14:paraId="0E7CB07D" w14:textId="77777777" w:rsidR="00C75001" w:rsidRPr="00C75001" w:rsidRDefault="00C75001" w:rsidP="00C75001">
      <w:pPr>
        <w:bidi/>
        <w:rPr>
          <w:rFonts w:cs="David" w:hint="cs"/>
          <w:rtl/>
        </w:rPr>
      </w:pPr>
      <w:r w:rsidRPr="00C75001">
        <w:rPr>
          <w:rFonts w:cs="David" w:hint="cs"/>
          <w:rtl/>
        </w:rPr>
        <w:tab/>
        <w:t xml:space="preserve">סדר הדיון הוא כדלקמן. אפתח את הדיון, אומר כמה מילים. אומר לחברי הוועדה מהן הסמכויות שלהם לנוכח בקשת הנשיא. אקריא את האפשרויות שנמצאות בחוק יסוד: נשיא המדינה, כדי שלחברי הכנסת יוברר כל הנושא ותוברר כל המהות </w:t>
      </w:r>
      <w:r w:rsidRPr="00C75001">
        <w:rPr>
          <w:rFonts w:cs="David"/>
          <w:rtl/>
        </w:rPr>
        <w:t>–</w:t>
      </w:r>
      <w:r w:rsidRPr="00C75001">
        <w:rPr>
          <w:rFonts w:cs="David" w:hint="cs"/>
          <w:rtl/>
        </w:rPr>
        <w:t xml:space="preserve"> כיצד מפסיקים כהונה, או אם נידרש לכך מדיחים נשיא </w:t>
      </w:r>
      <w:r w:rsidRPr="00C75001">
        <w:rPr>
          <w:rFonts w:cs="David"/>
          <w:rtl/>
        </w:rPr>
        <w:t>–</w:t>
      </w:r>
      <w:r w:rsidRPr="00C75001">
        <w:rPr>
          <w:rFonts w:cs="David" w:hint="cs"/>
          <w:rtl/>
        </w:rPr>
        <w:t xml:space="preserve"> כדי שכולם ידעו במה מדובר. גם אחווה דעתי בעניין הזה. לאחר מכן אאפשר לכל חברי הכנסת להתבטא בעניין. לכל חבר כנסת יוקצב פרק זמן של ארבע דקות.  כל מי שירצה להתבטא מוזמן להירשם אצל מנהלת הוועדה. </w:t>
      </w:r>
    </w:p>
    <w:p w14:paraId="608B68B3" w14:textId="77777777" w:rsidR="00C75001" w:rsidRPr="00C75001" w:rsidRDefault="00C75001" w:rsidP="00C75001">
      <w:pPr>
        <w:bidi/>
        <w:rPr>
          <w:rFonts w:cs="David" w:hint="cs"/>
          <w:rtl/>
        </w:rPr>
      </w:pPr>
    </w:p>
    <w:p w14:paraId="5F3C8B32" w14:textId="77777777" w:rsidR="00C75001" w:rsidRPr="00C75001" w:rsidRDefault="00C75001" w:rsidP="00C75001">
      <w:pPr>
        <w:bidi/>
        <w:ind w:firstLine="567"/>
        <w:rPr>
          <w:rFonts w:cs="David" w:hint="cs"/>
          <w:rtl/>
        </w:rPr>
      </w:pPr>
      <w:r w:rsidRPr="00C75001">
        <w:rPr>
          <w:rFonts w:cs="David" w:hint="cs"/>
          <w:rtl/>
        </w:rPr>
        <w:t xml:space="preserve">חברי </w:t>
      </w:r>
      <w:proofErr w:type="spellStart"/>
      <w:r w:rsidRPr="00C75001">
        <w:rPr>
          <w:rFonts w:cs="David" w:hint="cs"/>
          <w:rtl/>
        </w:rPr>
        <w:t>חברי</w:t>
      </w:r>
      <w:proofErr w:type="spellEnd"/>
      <w:r w:rsidRPr="00C75001">
        <w:rPr>
          <w:rFonts w:cs="David" w:hint="cs"/>
          <w:rtl/>
        </w:rPr>
        <w:t xml:space="preserve"> הכנסת, התכנסנו היום בעקבות בקשתו של הנשיא קצב לאשר לו נבצרות זמנית. לפי סעיף 22(א)(2) לחוק יסוד: נשיא המדינה במשך יום ה', 14 בספטמבר 2006, מהשעה שמונה בבוקר ועד חצות. פנייתו של הנשיא נתקבלה בלשכתי ביום שני, 11 בספטמבר 2006, בשעה 10:20. אני מבקשת להקריא לכם את תוכן המכתב והוא גם יחולק: </w:t>
      </w:r>
    </w:p>
    <w:p w14:paraId="30B4D3C8" w14:textId="77777777" w:rsidR="00C75001" w:rsidRPr="00C75001" w:rsidRDefault="00C75001" w:rsidP="00C75001">
      <w:pPr>
        <w:bidi/>
        <w:ind w:firstLine="567"/>
        <w:rPr>
          <w:rFonts w:cs="David" w:hint="cs"/>
          <w:rtl/>
        </w:rPr>
      </w:pPr>
    </w:p>
    <w:p w14:paraId="242D7899" w14:textId="77777777" w:rsidR="00C75001" w:rsidRPr="00C75001" w:rsidRDefault="00C75001" w:rsidP="00C75001">
      <w:pPr>
        <w:bidi/>
        <w:ind w:firstLine="567"/>
        <w:rPr>
          <w:rFonts w:cs="David" w:hint="cs"/>
          <w:rtl/>
        </w:rPr>
      </w:pPr>
      <w:r w:rsidRPr="00C75001">
        <w:rPr>
          <w:rFonts w:cs="David" w:hint="cs"/>
          <w:rtl/>
        </w:rPr>
        <w:t>"לכבוד יושבת-ראש ועדת הכנסת, גב' רוחמה אברהם.</w:t>
      </w:r>
    </w:p>
    <w:p w14:paraId="7F78505B" w14:textId="77777777" w:rsidR="00C75001" w:rsidRPr="00C75001" w:rsidRDefault="00C75001" w:rsidP="00C75001">
      <w:pPr>
        <w:bidi/>
        <w:ind w:firstLine="567"/>
        <w:rPr>
          <w:rFonts w:cs="David" w:hint="cs"/>
          <w:rtl/>
        </w:rPr>
      </w:pPr>
    </w:p>
    <w:p w14:paraId="45AFBDE7" w14:textId="77777777" w:rsidR="00C75001" w:rsidRPr="00C75001" w:rsidRDefault="00C75001" w:rsidP="00C75001">
      <w:pPr>
        <w:bidi/>
        <w:ind w:firstLine="567"/>
        <w:rPr>
          <w:rFonts w:cs="David" w:hint="cs"/>
          <w:rtl/>
        </w:rPr>
      </w:pPr>
      <w:r w:rsidRPr="00C75001">
        <w:rPr>
          <w:rFonts w:cs="David" w:hint="cs"/>
          <w:rtl/>
        </w:rPr>
        <w:t xml:space="preserve">הנידון : הודעה לפי סעיף 22(א)(2) לחוק יסוד: נשיא המדינה, </w:t>
      </w:r>
      <w:proofErr w:type="spellStart"/>
      <w:r w:rsidRPr="00C75001">
        <w:rPr>
          <w:rFonts w:cs="David" w:hint="cs"/>
          <w:rtl/>
        </w:rPr>
        <w:t>התשכ"ו</w:t>
      </w:r>
      <w:proofErr w:type="spellEnd"/>
      <w:r w:rsidRPr="00C75001">
        <w:rPr>
          <w:rFonts w:cs="David" w:hint="cs"/>
          <w:rtl/>
        </w:rPr>
        <w:t xml:space="preserve">-1964. </w:t>
      </w:r>
    </w:p>
    <w:p w14:paraId="021510BA" w14:textId="77777777" w:rsidR="00C75001" w:rsidRPr="00C75001" w:rsidRDefault="00C75001" w:rsidP="00C75001">
      <w:pPr>
        <w:bidi/>
        <w:ind w:firstLine="567"/>
        <w:rPr>
          <w:rFonts w:cs="David" w:hint="cs"/>
          <w:rtl/>
        </w:rPr>
      </w:pPr>
    </w:p>
    <w:p w14:paraId="7D2F5FD2" w14:textId="77777777" w:rsidR="00C75001" w:rsidRPr="00C75001" w:rsidRDefault="00C75001" w:rsidP="00C75001">
      <w:pPr>
        <w:bidi/>
        <w:ind w:firstLine="567"/>
        <w:rPr>
          <w:rFonts w:cs="David" w:hint="cs"/>
          <w:rtl/>
        </w:rPr>
      </w:pPr>
      <w:r w:rsidRPr="00C75001">
        <w:rPr>
          <w:rFonts w:cs="David" w:hint="cs"/>
          <w:rtl/>
        </w:rPr>
        <w:t xml:space="preserve">נוכח ועל אף החקירה המתנהלת על-ידי משטרת ישראל, בעקבות פנייתי שלי ליועץ המשפטי לממשלה, אני ממשיך למלא את תפקידי ולהפעיל את </w:t>
      </w:r>
      <w:proofErr w:type="spellStart"/>
      <w:r w:rsidRPr="00C75001">
        <w:rPr>
          <w:rFonts w:cs="David" w:hint="cs"/>
          <w:rtl/>
        </w:rPr>
        <w:t>סמכויותי</w:t>
      </w:r>
      <w:proofErr w:type="spellEnd"/>
      <w:r w:rsidRPr="00C75001">
        <w:rPr>
          <w:rFonts w:cs="David" w:hint="cs"/>
          <w:rtl/>
        </w:rPr>
        <w:t xml:space="preserve"> באחריות ובמסירות, למרות הימים הקשים העוברים עלי ועל משפחתי. </w:t>
      </w:r>
    </w:p>
    <w:p w14:paraId="1D7BFA99" w14:textId="77777777" w:rsidR="00C75001" w:rsidRPr="00C75001" w:rsidRDefault="00C75001" w:rsidP="00C75001">
      <w:pPr>
        <w:bidi/>
        <w:ind w:firstLine="567"/>
        <w:rPr>
          <w:rFonts w:cs="David" w:hint="cs"/>
          <w:rtl/>
        </w:rPr>
      </w:pPr>
    </w:p>
    <w:p w14:paraId="38497B00" w14:textId="77777777" w:rsidR="00C75001" w:rsidRPr="00C75001" w:rsidRDefault="00C75001" w:rsidP="00C75001">
      <w:pPr>
        <w:bidi/>
        <w:ind w:firstLine="567"/>
        <w:rPr>
          <w:rFonts w:cs="David" w:hint="cs"/>
          <w:rtl/>
        </w:rPr>
      </w:pPr>
      <w:r w:rsidRPr="00C75001">
        <w:rPr>
          <w:rFonts w:cs="David" w:hint="cs"/>
          <w:rtl/>
        </w:rPr>
        <w:t xml:space="preserve">נתבקשתי למנות את הנשיאה הבאה של בית המשפט העליון ביום חמישי, כ"א באלול תשס"ו, 14 בספטמבר 2006. באתי למסקנה כי נוכח חקירת המשטרה, עדיף שלא אני אמנה את הנשיאה הבאה של בית המשפט העליון. ברצוני למנוע כל מחלוקת בטקס הזה. </w:t>
      </w:r>
    </w:p>
    <w:p w14:paraId="76008A69" w14:textId="77777777" w:rsidR="00C75001" w:rsidRPr="00C75001" w:rsidRDefault="00C75001" w:rsidP="00C75001">
      <w:pPr>
        <w:bidi/>
        <w:ind w:firstLine="567"/>
        <w:rPr>
          <w:rFonts w:cs="David" w:hint="cs"/>
          <w:rtl/>
        </w:rPr>
      </w:pPr>
    </w:p>
    <w:p w14:paraId="0DCACF11" w14:textId="77777777" w:rsidR="00C75001" w:rsidRPr="00C75001" w:rsidRDefault="00C75001" w:rsidP="00C75001">
      <w:pPr>
        <w:bidi/>
        <w:ind w:firstLine="567"/>
        <w:rPr>
          <w:rFonts w:cs="David" w:hint="cs"/>
          <w:rtl/>
        </w:rPr>
      </w:pPr>
      <w:r w:rsidRPr="00C75001">
        <w:rPr>
          <w:rFonts w:cs="David" w:hint="cs"/>
          <w:rtl/>
        </w:rPr>
        <w:t xml:space="preserve">בתיאום עם יושבת-ראש הכנסת אני מודיע לוועדת הכנסת, על-פי סעיף 22(א)(2) לחוק יסוד: נשיא המדינה כי נבצר ממני זמנית למלא את תפקידי כנשיא המדינה במשך יום חמישי, כ"א באלול, 14 בספטמבר 2006, החל מהשעה 08:00 ועד לשעת חצות, ובפרק זמן זה בלבד. </w:t>
      </w:r>
    </w:p>
    <w:p w14:paraId="38766876" w14:textId="77777777" w:rsidR="00C75001" w:rsidRPr="00C75001" w:rsidRDefault="00C75001" w:rsidP="00C75001">
      <w:pPr>
        <w:bidi/>
        <w:ind w:firstLine="567"/>
        <w:rPr>
          <w:rFonts w:cs="David" w:hint="cs"/>
          <w:rtl/>
        </w:rPr>
      </w:pPr>
    </w:p>
    <w:p w14:paraId="319253EE" w14:textId="77777777" w:rsidR="00C75001" w:rsidRPr="00C75001" w:rsidRDefault="00C75001" w:rsidP="00C75001">
      <w:pPr>
        <w:bidi/>
        <w:ind w:firstLine="567"/>
        <w:rPr>
          <w:rFonts w:cs="David" w:hint="cs"/>
          <w:rtl/>
        </w:rPr>
      </w:pPr>
      <w:r w:rsidRPr="00C75001">
        <w:rPr>
          <w:rFonts w:cs="David" w:hint="cs"/>
          <w:rtl/>
        </w:rPr>
        <w:t xml:space="preserve">אני מבקש מוועדת הכנסת הנכבדה לאשר את הודעתי". </w:t>
      </w:r>
    </w:p>
    <w:p w14:paraId="55AA9BDD" w14:textId="77777777" w:rsidR="00C75001" w:rsidRPr="00C75001" w:rsidRDefault="00C75001" w:rsidP="00C75001">
      <w:pPr>
        <w:bidi/>
        <w:rPr>
          <w:rFonts w:cs="David" w:hint="cs"/>
          <w:rtl/>
        </w:rPr>
      </w:pPr>
    </w:p>
    <w:p w14:paraId="0D2A554A" w14:textId="77777777" w:rsidR="00C75001" w:rsidRPr="00C75001" w:rsidRDefault="00C75001" w:rsidP="00C75001">
      <w:pPr>
        <w:bidi/>
        <w:ind w:firstLine="567"/>
        <w:rPr>
          <w:rFonts w:cs="David" w:hint="cs"/>
          <w:rtl/>
        </w:rPr>
      </w:pPr>
      <w:r w:rsidRPr="00C75001">
        <w:rPr>
          <w:rFonts w:cs="David" w:hint="cs"/>
          <w:rtl/>
        </w:rPr>
        <w:t xml:space="preserve">חברי </w:t>
      </w:r>
      <w:proofErr w:type="spellStart"/>
      <w:r w:rsidRPr="00C75001">
        <w:rPr>
          <w:rFonts w:cs="David" w:hint="cs"/>
          <w:rtl/>
        </w:rPr>
        <w:t>חברי</w:t>
      </w:r>
      <w:proofErr w:type="spellEnd"/>
      <w:r w:rsidRPr="00C75001">
        <w:rPr>
          <w:rFonts w:cs="David" w:hint="cs"/>
          <w:rtl/>
        </w:rPr>
        <w:t xml:space="preserve"> הכנסת, בחוק יסוד: נשיא המדינה יש שלושה סעיפים המתייחסים להפסקת עבודתו של נשיא המדינה: סעיף 22(א): "נשיא המדינה יפסיק זמנית למלא את תפקידו ולהשתמש בסמכויותיו </w:t>
      </w:r>
      <w:r w:rsidRPr="00C75001">
        <w:rPr>
          <w:rFonts w:cs="David"/>
          <w:rtl/>
        </w:rPr>
        <w:t>–</w:t>
      </w:r>
      <w:r w:rsidRPr="00C75001">
        <w:rPr>
          <w:rFonts w:cs="David" w:hint="cs"/>
          <w:rtl/>
        </w:rPr>
        <w:t xml:space="preserve"> (1) אם הודיע לוועדת הכסת כי נבצר ממנו דרך עראי למלא תפקידו, וועדת הכנסת אישרה הודעתו ברוב קולות, מאישור ההודעה עד תום התקופה שקבעה הוועדה בהחלטתה או עד שהודיע נשיא המדינה לוועדת הכנסת שלא נבצר עוד ממנו למלא את תפקידו, הכול לפי המוקדם יותר; (2) אם החליטה ועדת הכנסת ברוב של שני שלישים מחבריה, על יסוד חוות דעת רפואית שניתנה על-פי כללים שקבעה הוועדה, כי מטעמי בריאות נבצר מנשיא המדינה דרך עראי למלא את תפקידו </w:t>
      </w:r>
      <w:r w:rsidRPr="00C75001">
        <w:rPr>
          <w:rFonts w:cs="David"/>
          <w:rtl/>
        </w:rPr>
        <w:t>–</w:t>
      </w:r>
      <w:r w:rsidRPr="00C75001">
        <w:rPr>
          <w:rFonts w:cs="David" w:hint="cs"/>
          <w:rtl/>
        </w:rPr>
        <w:t xml:space="preserve"> מקבלת ההחלטה עד תום התקופה שקבעה הוועדה בהחלטתה, או עד שהחליטה כי לא נבצר עוד מן הנשיא למלא את תפקידו". </w:t>
      </w:r>
    </w:p>
    <w:p w14:paraId="2C16AFDB" w14:textId="77777777" w:rsidR="00C75001" w:rsidRPr="00C75001" w:rsidRDefault="00C75001" w:rsidP="00C75001">
      <w:pPr>
        <w:bidi/>
        <w:ind w:firstLine="567"/>
        <w:rPr>
          <w:rFonts w:cs="David" w:hint="cs"/>
          <w:rtl/>
        </w:rPr>
      </w:pPr>
    </w:p>
    <w:p w14:paraId="7D653255" w14:textId="77777777" w:rsidR="00C75001" w:rsidRPr="00C75001" w:rsidRDefault="00C75001" w:rsidP="00C75001">
      <w:pPr>
        <w:bidi/>
        <w:ind w:firstLine="567"/>
        <w:rPr>
          <w:rFonts w:cs="David" w:hint="cs"/>
          <w:rtl/>
        </w:rPr>
      </w:pPr>
      <w:r w:rsidRPr="00C75001">
        <w:rPr>
          <w:rFonts w:cs="David" w:hint="cs"/>
          <w:rtl/>
        </w:rPr>
        <w:t xml:space="preserve">סעיף 22(ב): "ועדת הכנסת לא תקבע לפי סעיף (א)(2) או (3) תקופה העולה על שלושה חודשים; היא רשאית להאריכה ברציפות ללא יותר משלושה חודשים נוספים. הארכת התקופה למעלה מזה טעונה החלטת הכנסת, שהתקבלה ברוב חברי הכנסת על-פי הצעת ועדת הכנסת". </w:t>
      </w:r>
    </w:p>
    <w:p w14:paraId="2E48D58D" w14:textId="77777777" w:rsidR="00C75001" w:rsidRPr="00C75001" w:rsidRDefault="00C75001" w:rsidP="00C75001">
      <w:pPr>
        <w:bidi/>
        <w:ind w:firstLine="567"/>
        <w:rPr>
          <w:rFonts w:cs="David" w:hint="cs"/>
          <w:rtl/>
        </w:rPr>
      </w:pPr>
    </w:p>
    <w:p w14:paraId="3B3540A3" w14:textId="77777777" w:rsidR="00C75001" w:rsidRPr="00C75001" w:rsidRDefault="00C75001" w:rsidP="00C75001">
      <w:pPr>
        <w:bidi/>
        <w:ind w:firstLine="567"/>
        <w:rPr>
          <w:rFonts w:cs="David" w:hint="cs"/>
          <w:rtl/>
        </w:rPr>
      </w:pPr>
      <w:r w:rsidRPr="00C75001">
        <w:rPr>
          <w:rFonts w:cs="David" w:hint="cs"/>
          <w:rtl/>
        </w:rPr>
        <w:t xml:space="preserve">כמו כן, על-פי בסעיף 20(א) לחוק יסוד: נשיא המדינה רשאית הכנסת בהחלטה להעביר את נשיא המדינה מכהונתו מחמת התנהגות שאינה הולמת מעמדו כנשיא המדינה; בסעיף (ב) כתוב: הכנסת לא תעביר את הנשיא מכהונתו אלא עקב קובלנה שהובאה לפני ועדת הכנסת על-ידי 20 חברי כנסת, לפחות, ולפי הצעת ועדת הכנסת שנתקבלה ברוב של שלושה רבעים מחברי הוועדה; החלטת הכנסת על העברת הנשיא מכהונתו טעונה אף היא רוב של שלושה רבעים מחבריה". </w:t>
      </w:r>
    </w:p>
    <w:p w14:paraId="04FD92D2" w14:textId="77777777" w:rsidR="00C75001" w:rsidRPr="00C75001" w:rsidRDefault="00C75001" w:rsidP="00C75001">
      <w:pPr>
        <w:bidi/>
        <w:rPr>
          <w:rFonts w:cs="David" w:hint="cs"/>
          <w:rtl/>
        </w:rPr>
      </w:pPr>
    </w:p>
    <w:p w14:paraId="0EF64175" w14:textId="77777777" w:rsidR="00C75001" w:rsidRPr="00C75001" w:rsidRDefault="00C75001" w:rsidP="00C75001">
      <w:pPr>
        <w:bidi/>
        <w:ind w:firstLine="567"/>
        <w:rPr>
          <w:rFonts w:cs="David" w:hint="cs"/>
          <w:rtl/>
        </w:rPr>
      </w:pPr>
      <w:r w:rsidRPr="00C75001">
        <w:rPr>
          <w:rFonts w:cs="David" w:hint="cs"/>
          <w:rtl/>
        </w:rPr>
        <w:t xml:space="preserve">חברי </w:t>
      </w:r>
      <w:proofErr w:type="spellStart"/>
      <w:r w:rsidRPr="00C75001">
        <w:rPr>
          <w:rFonts w:cs="David" w:hint="cs"/>
          <w:rtl/>
        </w:rPr>
        <w:t>חברי</w:t>
      </w:r>
      <w:proofErr w:type="spellEnd"/>
      <w:r w:rsidRPr="00C75001">
        <w:rPr>
          <w:rFonts w:cs="David" w:hint="cs"/>
          <w:rtl/>
        </w:rPr>
        <w:t xml:space="preserve"> הכנסת, כשנודע ברבים על חקירתו של האזרח מס' 1, נשיא המדינה, קראתי לו לפנות לוועדה בבקשה שנאשר לו נבצרות כדרך עראי מלמלא את תפקידו. אני סבורה גם כעת שכל </w:t>
      </w:r>
      <w:r w:rsidRPr="00C75001">
        <w:rPr>
          <w:rFonts w:cs="David" w:hint="cs"/>
          <w:rtl/>
        </w:rPr>
        <w:lastRenderedPageBreak/>
        <w:t xml:space="preserve">עוד מרחפת עננה כבדה מעל ראשו, עליו להודיע לוועדה שהוא מתפנה מכל עיסוקיו כנשיא ועוסק בהוכחת חפותו לעם ישראל. גם עתה, אני חוזרת ומדגישה שיציאתו לחופשה איננה פוגעת בחזקת החפות שלו, אלא להיפך </w:t>
      </w:r>
      <w:r w:rsidRPr="00C75001">
        <w:rPr>
          <w:rFonts w:cs="David"/>
          <w:rtl/>
        </w:rPr>
        <w:t>–</w:t>
      </w:r>
      <w:r w:rsidRPr="00C75001">
        <w:rPr>
          <w:rFonts w:cs="David" w:hint="cs"/>
          <w:rtl/>
        </w:rPr>
        <w:t xml:space="preserve"> במעשה זה הוא אומר לעם ישראל דבר אחד: כבוד מוסד הנשיאות חשוב לי מאוד, ואינני רוצה לפגוע בו. </w:t>
      </w:r>
    </w:p>
    <w:p w14:paraId="1839DDB4" w14:textId="77777777" w:rsidR="00C75001" w:rsidRPr="00C75001" w:rsidRDefault="00C75001" w:rsidP="00C75001">
      <w:pPr>
        <w:bidi/>
        <w:rPr>
          <w:rFonts w:cs="David" w:hint="cs"/>
          <w:rtl/>
        </w:rPr>
      </w:pPr>
    </w:p>
    <w:p w14:paraId="7EFAFEB4" w14:textId="77777777" w:rsidR="00C75001" w:rsidRPr="00C75001" w:rsidRDefault="00C75001" w:rsidP="00C75001">
      <w:pPr>
        <w:bidi/>
        <w:ind w:firstLine="567"/>
        <w:rPr>
          <w:rFonts w:cs="David" w:hint="cs"/>
          <w:rtl/>
        </w:rPr>
      </w:pPr>
      <w:r w:rsidRPr="00C75001">
        <w:rPr>
          <w:rFonts w:cs="David" w:hint="cs"/>
          <w:rtl/>
        </w:rPr>
        <w:t xml:space="preserve">אני מצטטת את דבריה של היועצת המשפטית לכנסת, עו"ד נורית </w:t>
      </w:r>
      <w:proofErr w:type="spellStart"/>
      <w:r w:rsidRPr="00C75001">
        <w:rPr>
          <w:rFonts w:cs="David" w:hint="cs"/>
          <w:rtl/>
        </w:rPr>
        <w:t>אלשטיין</w:t>
      </w:r>
      <w:proofErr w:type="spellEnd"/>
      <w:r w:rsidRPr="00C75001">
        <w:rPr>
          <w:rFonts w:cs="David" w:hint="cs"/>
          <w:rtl/>
        </w:rPr>
        <w:t xml:space="preserve">, בנוגע ליציאה לחופשה וחשש שמא היציאה תתפרש כהודאה באשמה ותפגע בחזקת החפות שלו. </w:t>
      </w:r>
    </w:p>
    <w:p w14:paraId="7E0A480E" w14:textId="77777777" w:rsidR="00C75001" w:rsidRPr="00C75001" w:rsidRDefault="00C75001" w:rsidP="00C75001">
      <w:pPr>
        <w:bidi/>
        <w:rPr>
          <w:rFonts w:cs="David" w:hint="cs"/>
          <w:rtl/>
        </w:rPr>
      </w:pPr>
    </w:p>
    <w:p w14:paraId="6B7B4D46" w14:textId="77777777" w:rsidR="00C75001" w:rsidRPr="00C75001" w:rsidRDefault="00C75001" w:rsidP="00C75001">
      <w:pPr>
        <w:bidi/>
        <w:ind w:firstLine="567"/>
        <w:rPr>
          <w:rFonts w:cs="David" w:hint="cs"/>
          <w:rtl/>
        </w:rPr>
      </w:pPr>
      <w:r w:rsidRPr="00C75001">
        <w:rPr>
          <w:rFonts w:cs="David" w:hint="cs"/>
          <w:rtl/>
        </w:rPr>
        <w:t xml:space="preserve">"כאשר נפתחת חקירה פלילית נגד נושא משרה ציבורית, קל וחומר כשמדובר במשרה ציבורית בכירה ביותר, עצם העובדה שהוא ממשיך לכהן בתפקיד עלולה לפגוע באמון הציבור ברשויות השלטון ובמשרתיו. </w:t>
      </w:r>
    </w:p>
    <w:p w14:paraId="745070EF" w14:textId="77777777" w:rsidR="00C75001" w:rsidRPr="00C75001" w:rsidRDefault="00C75001" w:rsidP="00C75001">
      <w:pPr>
        <w:bidi/>
        <w:rPr>
          <w:rFonts w:cs="David" w:hint="cs"/>
          <w:highlight w:val="green"/>
          <w:rtl/>
        </w:rPr>
      </w:pPr>
    </w:p>
    <w:p w14:paraId="4D09806D" w14:textId="77777777" w:rsidR="00C75001" w:rsidRPr="00C75001" w:rsidRDefault="00C75001" w:rsidP="00C75001">
      <w:pPr>
        <w:bidi/>
        <w:ind w:firstLine="567"/>
        <w:rPr>
          <w:rFonts w:cs="David" w:hint="cs"/>
          <w:rtl/>
        </w:rPr>
      </w:pPr>
      <w:r w:rsidRPr="00C75001">
        <w:rPr>
          <w:rFonts w:cs="David" w:hint="cs"/>
          <w:rtl/>
        </w:rPr>
        <w:t xml:space="preserve">אמון הציבור הוא המשענת ההכרחית לקיומו של משטר תקין, לפיכך הכיר בית המשפט מאז ומתמיד בצורך הבלתי מעורער להגן על אמון הציבור בדרך של כפיית נורמות התנהגות על משרתיו, ואפילו במחיר של העדפת אמון הציבור על פני זכות אדם כזאת או אחרת. בג"ץ 4267/93 של אמיתי </w:t>
      </w:r>
      <w:r w:rsidRPr="00C75001">
        <w:rPr>
          <w:rFonts w:cs="David"/>
          <w:rtl/>
        </w:rPr>
        <w:t>–</w:t>
      </w:r>
      <w:r w:rsidRPr="00C75001">
        <w:rPr>
          <w:rFonts w:cs="David" w:hint="cs"/>
          <w:rtl/>
        </w:rPr>
        <w:t xml:space="preserve"> אזרחים למען מינהל תקין וטוהר המידות נגד ראש ממשלת ישראל אומר: יכולת השלטון לשלוט מבוססת על אמון הציבור. בלא אמון הציבור אין השלטון יכול לתפקד". </w:t>
      </w:r>
    </w:p>
    <w:p w14:paraId="0090BC54" w14:textId="77777777" w:rsidR="00C75001" w:rsidRPr="00C75001" w:rsidRDefault="00C75001" w:rsidP="00C75001">
      <w:pPr>
        <w:bidi/>
        <w:rPr>
          <w:rFonts w:cs="David" w:hint="cs"/>
          <w:rtl/>
        </w:rPr>
      </w:pPr>
    </w:p>
    <w:p w14:paraId="4B95971D" w14:textId="77777777" w:rsidR="00C75001" w:rsidRPr="00C75001" w:rsidRDefault="00C75001" w:rsidP="00C75001">
      <w:pPr>
        <w:bidi/>
        <w:ind w:firstLine="567"/>
        <w:rPr>
          <w:rFonts w:cs="David" w:hint="cs"/>
          <w:rtl/>
        </w:rPr>
      </w:pPr>
      <w:r w:rsidRPr="00C75001">
        <w:rPr>
          <w:rFonts w:cs="David" w:hint="cs"/>
          <w:rtl/>
        </w:rPr>
        <w:t xml:space="preserve">חברי </w:t>
      </w:r>
      <w:proofErr w:type="spellStart"/>
      <w:r w:rsidRPr="00C75001">
        <w:rPr>
          <w:rFonts w:cs="David" w:hint="cs"/>
          <w:rtl/>
        </w:rPr>
        <w:t>חברי</w:t>
      </w:r>
      <w:proofErr w:type="spellEnd"/>
      <w:r w:rsidRPr="00C75001">
        <w:rPr>
          <w:rFonts w:cs="David" w:hint="cs"/>
          <w:rtl/>
        </w:rPr>
        <w:t xml:space="preserve"> הכנסת, היום נקיים דיון בשאלה אם לאשר בקשת הנשיא. לא ניכנס למהות ולא לתוכן החקירה. בהזדמנות הזאת אני קוראת לגורמי המשטרה, ליועץ המשפטי לממשלה לסיים את החקירה מהר ככל האפשר. שלא ייווצר מצב שבו חקירה נמשכת שמונה שנים. אני מזכירה לכם, חברי </w:t>
      </w:r>
      <w:proofErr w:type="spellStart"/>
      <w:r w:rsidRPr="00C75001">
        <w:rPr>
          <w:rFonts w:cs="David" w:hint="cs"/>
          <w:rtl/>
        </w:rPr>
        <w:t>חברי</w:t>
      </w:r>
      <w:proofErr w:type="spellEnd"/>
      <w:r w:rsidRPr="00C75001">
        <w:rPr>
          <w:rFonts w:cs="David" w:hint="cs"/>
          <w:rtl/>
        </w:rPr>
        <w:t xml:space="preserve"> הכנסת, את המקרה של חבר הכנסת אביגדור ליברמן בשעה שהיה שר, והיום הוא מכהן כחבר כנסת. שמונה שנים נמשכת החקירה הזאת. מדינת ישראל ועם ישראל לא יכולים לסבול מצב שחקירה כזאת תימשך עוד זמן רב, ואני מבקשת מהיועץ המשפטי לממשלה מני מזוז לקצוב את החקירה בזמן. </w:t>
      </w:r>
    </w:p>
    <w:p w14:paraId="44D32102" w14:textId="77777777" w:rsidR="00C75001" w:rsidRPr="00C75001" w:rsidRDefault="00C75001" w:rsidP="00C75001">
      <w:pPr>
        <w:bidi/>
        <w:rPr>
          <w:rFonts w:cs="David" w:hint="cs"/>
          <w:rtl/>
        </w:rPr>
      </w:pPr>
    </w:p>
    <w:p w14:paraId="72A61720" w14:textId="77777777" w:rsidR="00C75001" w:rsidRPr="00C75001" w:rsidRDefault="00C75001" w:rsidP="00C75001">
      <w:pPr>
        <w:bidi/>
        <w:ind w:firstLine="567"/>
        <w:rPr>
          <w:rFonts w:cs="David" w:hint="cs"/>
          <w:rtl/>
        </w:rPr>
      </w:pPr>
      <w:r w:rsidRPr="00C75001">
        <w:rPr>
          <w:rFonts w:cs="David" w:hint="cs"/>
          <w:rtl/>
        </w:rPr>
        <w:t xml:space="preserve">חברי </w:t>
      </w:r>
      <w:proofErr w:type="spellStart"/>
      <w:r w:rsidRPr="00C75001">
        <w:rPr>
          <w:rFonts w:cs="David" w:hint="cs"/>
          <w:rtl/>
        </w:rPr>
        <w:t>חברי</w:t>
      </w:r>
      <w:proofErr w:type="spellEnd"/>
      <w:r w:rsidRPr="00C75001">
        <w:rPr>
          <w:rFonts w:cs="David" w:hint="cs"/>
          <w:rtl/>
        </w:rPr>
        <w:t xml:space="preserve"> הכנסת, נמצאים אתנו כאן היום פרופ' דוד </w:t>
      </w:r>
      <w:proofErr w:type="spellStart"/>
      <w:r w:rsidRPr="00C75001">
        <w:rPr>
          <w:rFonts w:cs="David" w:hint="cs"/>
          <w:rtl/>
        </w:rPr>
        <w:t>ליבאי</w:t>
      </w:r>
      <w:proofErr w:type="spellEnd"/>
      <w:r w:rsidRPr="00C75001">
        <w:rPr>
          <w:rFonts w:cs="David" w:hint="cs"/>
          <w:rtl/>
        </w:rPr>
        <w:t xml:space="preserve"> ועו"ד כנרת בראשי. הם לא ישמיעו דבר, משום שאינני רוצה להיכנס למהות החקירה. זה לא תפקידנו. לכן הם יהיו בגדר נוכחים בלבד. </w:t>
      </w:r>
    </w:p>
    <w:p w14:paraId="68D218D0" w14:textId="77777777" w:rsidR="00C75001" w:rsidRPr="00C75001" w:rsidRDefault="00C75001" w:rsidP="00C75001">
      <w:pPr>
        <w:bidi/>
        <w:rPr>
          <w:rFonts w:cs="David" w:hint="cs"/>
          <w:rtl/>
        </w:rPr>
      </w:pPr>
    </w:p>
    <w:p w14:paraId="5F0EDCDF" w14:textId="77777777" w:rsidR="00C75001" w:rsidRPr="00C75001" w:rsidRDefault="00C75001" w:rsidP="00C75001">
      <w:pPr>
        <w:bidi/>
        <w:ind w:firstLine="567"/>
        <w:rPr>
          <w:rFonts w:cs="David" w:hint="cs"/>
          <w:rtl/>
        </w:rPr>
      </w:pPr>
      <w:r w:rsidRPr="00C75001">
        <w:rPr>
          <w:rFonts w:cs="David" w:hint="cs"/>
          <w:rtl/>
        </w:rPr>
        <w:t xml:space="preserve">חברי </w:t>
      </w:r>
      <w:proofErr w:type="spellStart"/>
      <w:r w:rsidRPr="00C75001">
        <w:rPr>
          <w:rFonts w:cs="David" w:hint="cs"/>
          <w:rtl/>
        </w:rPr>
        <w:t>חברי</w:t>
      </w:r>
      <w:proofErr w:type="spellEnd"/>
      <w:r w:rsidRPr="00C75001">
        <w:rPr>
          <w:rFonts w:cs="David" w:hint="cs"/>
          <w:rtl/>
        </w:rPr>
        <w:t xml:space="preserve"> הכנסת, מאחר שסעיף 22(א)(2) לחוק יסוד: נשיא המדינה מתפרש כך שוועדת הכנסת יכולה לאשר או לדחות את בקשתו של הנשיא, בכוונתי להניח על שולחן הכנסת תיקון שייתן סמכות לוועדת הכנסת לפתוח בהליך שבו ייקבע שמתקיימת נבצרות זמנית, והוועדה תהיה מוסמכת גם לקבוע את משך הזמן. היוזמה לפתיחת הליך הנבצרות כדרך עראי תהיה על-ידי הגשת בקשה של עשרה חברי כנסת לפחות. </w:t>
      </w:r>
    </w:p>
    <w:p w14:paraId="583C33C6" w14:textId="77777777" w:rsidR="00C75001" w:rsidRPr="00C75001" w:rsidRDefault="00C75001" w:rsidP="00C75001">
      <w:pPr>
        <w:bidi/>
        <w:ind w:firstLine="567"/>
        <w:rPr>
          <w:rFonts w:cs="David" w:hint="cs"/>
          <w:rtl/>
        </w:rPr>
      </w:pPr>
    </w:p>
    <w:p w14:paraId="189B07D4" w14:textId="77777777" w:rsidR="00C75001" w:rsidRPr="00C75001" w:rsidRDefault="00C75001" w:rsidP="00C75001">
      <w:pPr>
        <w:bidi/>
        <w:ind w:firstLine="567"/>
        <w:rPr>
          <w:rFonts w:cs="David" w:hint="cs"/>
          <w:rtl/>
        </w:rPr>
      </w:pPr>
      <w:r w:rsidRPr="00C75001">
        <w:rPr>
          <w:rFonts w:cs="David" w:hint="cs"/>
          <w:rtl/>
        </w:rPr>
        <w:t xml:space="preserve">בכוונתי להגיש הצעת החוק בשם ועדת הכנסת, ואני מבקשת את תמיכתכם בה. כמובן, כל אחד מחברי הוועדה יוכל לומר דעתו לגבי ההצעה הזאת, ולהעלות הצעות. אביא את הצעת החוק בישיבה הראשונה של ועדת הכנסת, כדי שבתחילת מושב החורף נביא אותה לחקיקה. </w:t>
      </w:r>
    </w:p>
    <w:p w14:paraId="0E87FBC7" w14:textId="77777777" w:rsidR="00C75001" w:rsidRPr="00C75001" w:rsidRDefault="00C75001" w:rsidP="00C75001">
      <w:pPr>
        <w:bidi/>
        <w:rPr>
          <w:rFonts w:cs="David" w:hint="cs"/>
          <w:rtl/>
        </w:rPr>
      </w:pPr>
    </w:p>
    <w:p w14:paraId="11D2B7C5" w14:textId="77777777" w:rsidR="00C75001" w:rsidRPr="00C75001" w:rsidRDefault="00C75001" w:rsidP="00C75001">
      <w:pPr>
        <w:bidi/>
        <w:ind w:firstLine="567"/>
        <w:rPr>
          <w:rFonts w:cs="David" w:hint="cs"/>
          <w:rtl/>
        </w:rPr>
      </w:pPr>
      <w:r w:rsidRPr="00C75001">
        <w:rPr>
          <w:rFonts w:cs="David" w:hint="cs"/>
          <w:rtl/>
        </w:rPr>
        <w:t xml:space="preserve">אני חוזרת וקוראת לנשיא המדינה להודיע על נבצרות כדרך עראי, אך לא רק ל-16 שעות, אלא לפחות לשלושה חודשים. אני אמנע בהצבעה, מהטעמים השונים: אני סבורה שאין זה ראוי שנשיא המדינה, שהוא עדיין בחזקת חף מפשע, ישביע מחר את נשיאת בית המשפט העליון וברקע מתנהלת חקירה פלילית נגדו. בעיני טיפול בחנינה, חתימה על אמנת שגרירים, הופעה וייצוג מדינת ישראל והגעה לטקס השבעה של שופטת בית המשפט העליון חד הם, ולכן על השיא להודיע על נבצרות ארוכה יותר. אני מאחלת לשיא ולבני משפחתו שהצדק יצא לאור במהרה. </w:t>
      </w:r>
    </w:p>
    <w:p w14:paraId="5BE0B610" w14:textId="77777777" w:rsidR="00C75001" w:rsidRPr="00C75001" w:rsidRDefault="00C75001" w:rsidP="00C75001">
      <w:pPr>
        <w:bidi/>
        <w:ind w:firstLine="567"/>
        <w:rPr>
          <w:rFonts w:cs="David" w:hint="cs"/>
          <w:rtl/>
        </w:rPr>
      </w:pPr>
    </w:p>
    <w:p w14:paraId="56B5782D" w14:textId="77777777" w:rsidR="00C75001" w:rsidRPr="00C75001" w:rsidRDefault="00C75001" w:rsidP="00C75001">
      <w:pPr>
        <w:bidi/>
        <w:ind w:firstLine="567"/>
        <w:rPr>
          <w:rFonts w:cs="David" w:hint="cs"/>
          <w:rtl/>
        </w:rPr>
      </w:pPr>
      <w:r w:rsidRPr="00C75001">
        <w:rPr>
          <w:rFonts w:cs="David" w:hint="cs"/>
          <w:rtl/>
        </w:rPr>
        <w:t xml:space="preserve">אני פותחת את הדיון, חברי </w:t>
      </w:r>
      <w:proofErr w:type="spellStart"/>
      <w:r w:rsidRPr="00C75001">
        <w:rPr>
          <w:rFonts w:cs="David" w:hint="cs"/>
          <w:rtl/>
        </w:rPr>
        <w:t>חברי</w:t>
      </w:r>
      <w:proofErr w:type="spellEnd"/>
      <w:r w:rsidRPr="00C75001">
        <w:rPr>
          <w:rFonts w:cs="David" w:hint="cs"/>
          <w:rtl/>
        </w:rPr>
        <w:t xml:space="preserve"> הכנסת. </w:t>
      </w:r>
    </w:p>
    <w:p w14:paraId="0AD03390" w14:textId="77777777" w:rsidR="00C75001" w:rsidRPr="00C75001" w:rsidRDefault="00C75001" w:rsidP="00C75001">
      <w:pPr>
        <w:bidi/>
        <w:rPr>
          <w:rFonts w:cs="David" w:hint="cs"/>
          <w:rtl/>
        </w:rPr>
      </w:pPr>
    </w:p>
    <w:p w14:paraId="7056CD49" w14:textId="77777777" w:rsidR="00C75001" w:rsidRPr="00C75001" w:rsidRDefault="00C75001" w:rsidP="00C75001">
      <w:pPr>
        <w:bidi/>
        <w:rPr>
          <w:rFonts w:cs="David" w:hint="cs"/>
          <w:rtl/>
        </w:rPr>
      </w:pPr>
      <w:r w:rsidRPr="00C75001">
        <w:rPr>
          <w:rFonts w:cs="David" w:hint="cs"/>
          <w:u w:val="single"/>
          <w:rtl/>
        </w:rPr>
        <w:t xml:space="preserve">זהבה </w:t>
      </w:r>
      <w:proofErr w:type="spellStart"/>
      <w:r w:rsidRPr="00C75001">
        <w:rPr>
          <w:rFonts w:cs="David" w:hint="cs"/>
          <w:u w:val="single"/>
          <w:rtl/>
        </w:rPr>
        <w:t>גלאון</w:t>
      </w:r>
      <w:proofErr w:type="spellEnd"/>
      <w:r w:rsidRPr="00C75001">
        <w:rPr>
          <w:rFonts w:cs="David" w:hint="cs"/>
          <w:u w:val="single"/>
          <w:rtl/>
        </w:rPr>
        <w:t>:</w:t>
      </w:r>
    </w:p>
    <w:p w14:paraId="4D0E6FA4" w14:textId="77777777" w:rsidR="00C75001" w:rsidRPr="00C75001" w:rsidRDefault="00C75001" w:rsidP="00C75001">
      <w:pPr>
        <w:bidi/>
        <w:rPr>
          <w:rFonts w:cs="David" w:hint="cs"/>
          <w:rtl/>
        </w:rPr>
      </w:pPr>
    </w:p>
    <w:p w14:paraId="3DDDC5D0" w14:textId="77777777" w:rsidR="00C75001" w:rsidRPr="00C75001" w:rsidRDefault="00C75001" w:rsidP="00C75001">
      <w:pPr>
        <w:bidi/>
        <w:rPr>
          <w:rFonts w:cs="David" w:hint="cs"/>
          <w:rtl/>
        </w:rPr>
      </w:pPr>
      <w:r w:rsidRPr="00C75001">
        <w:rPr>
          <w:rFonts w:cs="David" w:hint="cs"/>
          <w:rtl/>
        </w:rPr>
        <w:tab/>
        <w:t xml:space="preserve">יש לי שאלה לסדר. </w:t>
      </w:r>
    </w:p>
    <w:p w14:paraId="7FFA913A" w14:textId="77777777" w:rsidR="00C75001" w:rsidRPr="00C75001" w:rsidRDefault="00C75001" w:rsidP="00C75001">
      <w:pPr>
        <w:bidi/>
        <w:rPr>
          <w:rFonts w:cs="David" w:hint="cs"/>
          <w:rtl/>
        </w:rPr>
      </w:pPr>
    </w:p>
    <w:p w14:paraId="4AA26803" w14:textId="77777777" w:rsidR="00C75001" w:rsidRPr="00C75001" w:rsidRDefault="00C75001" w:rsidP="00C75001">
      <w:pPr>
        <w:bidi/>
        <w:rPr>
          <w:rFonts w:cs="David" w:hint="cs"/>
          <w:u w:val="single"/>
          <w:rtl/>
        </w:rPr>
      </w:pPr>
      <w:r w:rsidRPr="00C75001">
        <w:rPr>
          <w:rFonts w:cs="David"/>
          <w:u w:val="single"/>
          <w:rtl/>
        </w:rPr>
        <w:br w:type="page"/>
      </w:r>
      <w:r w:rsidRPr="00C75001">
        <w:rPr>
          <w:rFonts w:cs="David" w:hint="cs"/>
          <w:u w:val="single"/>
          <w:rtl/>
        </w:rPr>
        <w:lastRenderedPageBreak/>
        <w:t xml:space="preserve">שלי </w:t>
      </w:r>
      <w:proofErr w:type="spellStart"/>
      <w:r w:rsidRPr="00C75001">
        <w:rPr>
          <w:rFonts w:cs="David" w:hint="cs"/>
          <w:u w:val="single"/>
          <w:rtl/>
        </w:rPr>
        <w:t>יחימוביץ</w:t>
      </w:r>
      <w:proofErr w:type="spellEnd"/>
      <w:r w:rsidRPr="00C75001">
        <w:rPr>
          <w:rFonts w:cs="David" w:hint="cs"/>
          <w:u w:val="single"/>
          <w:rtl/>
        </w:rPr>
        <w:t>:</w:t>
      </w:r>
    </w:p>
    <w:p w14:paraId="537D245D" w14:textId="77777777" w:rsidR="00C75001" w:rsidRPr="00C75001" w:rsidRDefault="00C75001" w:rsidP="00C75001">
      <w:pPr>
        <w:bidi/>
        <w:rPr>
          <w:rFonts w:cs="David" w:hint="cs"/>
          <w:rtl/>
        </w:rPr>
      </w:pPr>
    </w:p>
    <w:p w14:paraId="02E8E57F" w14:textId="77777777" w:rsidR="00C75001" w:rsidRPr="00C75001" w:rsidRDefault="00C75001" w:rsidP="00C75001">
      <w:pPr>
        <w:bidi/>
        <w:rPr>
          <w:rFonts w:cs="David" w:hint="cs"/>
          <w:rtl/>
        </w:rPr>
      </w:pPr>
      <w:r w:rsidRPr="00C75001">
        <w:rPr>
          <w:rFonts w:cs="David" w:hint="cs"/>
          <w:rtl/>
        </w:rPr>
        <w:tab/>
        <w:t xml:space="preserve">גם לי יש הצעה לסדר. </w:t>
      </w:r>
    </w:p>
    <w:p w14:paraId="3BB8E738" w14:textId="77777777" w:rsidR="00C75001" w:rsidRPr="00C75001" w:rsidRDefault="00C75001" w:rsidP="00C75001">
      <w:pPr>
        <w:bidi/>
        <w:rPr>
          <w:rFonts w:cs="David" w:hint="cs"/>
          <w:rtl/>
        </w:rPr>
      </w:pPr>
    </w:p>
    <w:p w14:paraId="3F8B1E05" w14:textId="77777777" w:rsidR="00C75001" w:rsidRPr="00C75001" w:rsidRDefault="00C75001" w:rsidP="00C75001">
      <w:pPr>
        <w:bidi/>
        <w:rPr>
          <w:rFonts w:cs="David" w:hint="cs"/>
          <w:u w:val="single"/>
          <w:rtl/>
        </w:rPr>
      </w:pPr>
      <w:r w:rsidRPr="00C75001">
        <w:rPr>
          <w:rFonts w:cs="David" w:hint="cs"/>
          <w:u w:val="single"/>
          <w:rtl/>
        </w:rPr>
        <w:t>היו"ר רוחמה אברהם:</w:t>
      </w:r>
    </w:p>
    <w:p w14:paraId="570B8C04" w14:textId="77777777" w:rsidR="00C75001" w:rsidRPr="00C75001" w:rsidRDefault="00C75001" w:rsidP="00C75001">
      <w:pPr>
        <w:bidi/>
        <w:rPr>
          <w:rFonts w:cs="David" w:hint="cs"/>
          <w:rtl/>
        </w:rPr>
      </w:pPr>
    </w:p>
    <w:p w14:paraId="71076C5D" w14:textId="77777777" w:rsidR="00C75001" w:rsidRPr="00C75001" w:rsidRDefault="00C75001" w:rsidP="00C75001">
      <w:pPr>
        <w:bidi/>
        <w:ind w:firstLine="567"/>
        <w:rPr>
          <w:rFonts w:cs="David" w:hint="cs"/>
          <w:rtl/>
        </w:rPr>
      </w:pPr>
      <w:r w:rsidRPr="00C75001">
        <w:rPr>
          <w:rFonts w:cs="David" w:hint="cs"/>
          <w:rtl/>
        </w:rPr>
        <w:t xml:space="preserve">שתי הצעות לסדר, של חברת הכנסת זהבה </w:t>
      </w:r>
      <w:proofErr w:type="spellStart"/>
      <w:r w:rsidRPr="00C75001">
        <w:rPr>
          <w:rFonts w:cs="David" w:hint="cs"/>
          <w:rtl/>
        </w:rPr>
        <w:t>גלאון</w:t>
      </w:r>
      <w:proofErr w:type="spellEnd"/>
      <w:r w:rsidRPr="00C75001">
        <w:rPr>
          <w:rFonts w:cs="David" w:hint="cs"/>
          <w:rtl/>
        </w:rPr>
        <w:t xml:space="preserve"> וחברת הכנסת שלי </w:t>
      </w:r>
      <w:proofErr w:type="spellStart"/>
      <w:r w:rsidRPr="00C75001">
        <w:rPr>
          <w:rFonts w:cs="David" w:hint="cs"/>
          <w:rtl/>
        </w:rPr>
        <w:t>יחימוביץ</w:t>
      </w:r>
      <w:proofErr w:type="spellEnd"/>
      <w:r w:rsidRPr="00C75001">
        <w:rPr>
          <w:rFonts w:cs="David" w:hint="cs"/>
          <w:rtl/>
        </w:rPr>
        <w:t xml:space="preserve">. לאחר מכן אני פותחת את הדיון. חברי </w:t>
      </w:r>
      <w:proofErr w:type="spellStart"/>
      <w:r w:rsidRPr="00C75001">
        <w:rPr>
          <w:rFonts w:cs="David" w:hint="cs"/>
          <w:rtl/>
        </w:rPr>
        <w:t>חברי</w:t>
      </w:r>
      <w:proofErr w:type="spellEnd"/>
      <w:r w:rsidRPr="00C75001">
        <w:rPr>
          <w:rFonts w:cs="David" w:hint="cs"/>
          <w:rtl/>
        </w:rPr>
        <w:t xml:space="preserve"> הכנסת, אני מבקשת לאפשר לכל אחד לומר את דברו, ובהחלט אתן את הזמן לכך. פרק הזמן שאני מקצה הוא ארבע דקות. אני מבקשת שזה יהיה דיון מכובד. זה דיון לא כל כך נעים, ולכן אני מבקשת לשמור על סדרי הבית. חבר כנסת שיקבל שלוש הערות, יוצא מיד. </w:t>
      </w:r>
    </w:p>
    <w:p w14:paraId="44D50FBD" w14:textId="77777777" w:rsidR="00C75001" w:rsidRPr="00C75001" w:rsidRDefault="00C75001" w:rsidP="00C75001">
      <w:pPr>
        <w:bidi/>
        <w:rPr>
          <w:rFonts w:cs="David" w:hint="cs"/>
          <w:rtl/>
        </w:rPr>
      </w:pPr>
    </w:p>
    <w:p w14:paraId="3CC9AB7D" w14:textId="77777777" w:rsidR="00C75001" w:rsidRPr="00C75001" w:rsidRDefault="00C75001" w:rsidP="00C75001">
      <w:pPr>
        <w:bidi/>
        <w:rPr>
          <w:rFonts w:cs="David" w:hint="cs"/>
          <w:u w:val="single"/>
          <w:rtl/>
        </w:rPr>
      </w:pPr>
      <w:r w:rsidRPr="00C75001">
        <w:rPr>
          <w:rFonts w:cs="David" w:hint="cs"/>
          <w:u w:val="single"/>
          <w:rtl/>
        </w:rPr>
        <w:t xml:space="preserve">דוד </w:t>
      </w:r>
      <w:proofErr w:type="spellStart"/>
      <w:r w:rsidRPr="00C75001">
        <w:rPr>
          <w:rFonts w:cs="David" w:hint="cs"/>
          <w:u w:val="single"/>
          <w:rtl/>
        </w:rPr>
        <w:t>ליבאי</w:t>
      </w:r>
      <w:proofErr w:type="spellEnd"/>
      <w:r w:rsidRPr="00C75001">
        <w:rPr>
          <w:rFonts w:cs="David" w:hint="cs"/>
          <w:u w:val="single"/>
          <w:rtl/>
        </w:rPr>
        <w:t>:</w:t>
      </w:r>
    </w:p>
    <w:p w14:paraId="1FC4AE7B" w14:textId="77777777" w:rsidR="00C75001" w:rsidRPr="00C75001" w:rsidRDefault="00C75001" w:rsidP="00C75001">
      <w:pPr>
        <w:bidi/>
        <w:rPr>
          <w:rFonts w:cs="David" w:hint="cs"/>
          <w:rtl/>
        </w:rPr>
      </w:pPr>
    </w:p>
    <w:p w14:paraId="576676E1" w14:textId="77777777" w:rsidR="00C75001" w:rsidRPr="00C75001" w:rsidRDefault="00C75001" w:rsidP="00C75001">
      <w:pPr>
        <w:bidi/>
        <w:ind w:firstLine="567"/>
        <w:rPr>
          <w:rFonts w:cs="David" w:hint="cs"/>
          <w:rtl/>
        </w:rPr>
      </w:pPr>
      <w:r w:rsidRPr="00C75001">
        <w:rPr>
          <w:rFonts w:cs="David" w:hint="cs"/>
          <w:rtl/>
        </w:rPr>
        <w:t xml:space="preserve">אני מבקש רשות להיעדר. שמעתי את היושבת-ראש. אני מבקש רשות להיעדר. </w:t>
      </w:r>
    </w:p>
    <w:p w14:paraId="10EB798C" w14:textId="77777777" w:rsidR="00C75001" w:rsidRPr="00C75001" w:rsidRDefault="00C75001" w:rsidP="00C75001">
      <w:pPr>
        <w:bidi/>
        <w:rPr>
          <w:rFonts w:cs="David" w:hint="cs"/>
          <w:rtl/>
        </w:rPr>
      </w:pPr>
    </w:p>
    <w:p w14:paraId="34A2A13D" w14:textId="77777777" w:rsidR="00C75001" w:rsidRPr="00C75001" w:rsidRDefault="00C75001" w:rsidP="00C75001">
      <w:pPr>
        <w:bidi/>
        <w:rPr>
          <w:rFonts w:cs="David" w:hint="cs"/>
          <w:u w:val="single"/>
          <w:rtl/>
        </w:rPr>
      </w:pPr>
      <w:r w:rsidRPr="00C75001">
        <w:rPr>
          <w:rFonts w:cs="David" w:hint="cs"/>
          <w:u w:val="single"/>
          <w:rtl/>
        </w:rPr>
        <w:t>היו"ר רוחמה אברהם:</w:t>
      </w:r>
    </w:p>
    <w:p w14:paraId="5E106F89" w14:textId="77777777" w:rsidR="00C75001" w:rsidRPr="00C75001" w:rsidRDefault="00C75001" w:rsidP="00C75001">
      <w:pPr>
        <w:bidi/>
        <w:rPr>
          <w:rFonts w:cs="David" w:hint="cs"/>
          <w:rtl/>
        </w:rPr>
      </w:pPr>
    </w:p>
    <w:p w14:paraId="3793B476" w14:textId="77777777" w:rsidR="00C75001" w:rsidRPr="00C75001" w:rsidRDefault="00C75001" w:rsidP="00C75001">
      <w:pPr>
        <w:bidi/>
        <w:ind w:firstLine="567"/>
        <w:rPr>
          <w:rFonts w:cs="David" w:hint="cs"/>
          <w:rtl/>
        </w:rPr>
      </w:pPr>
      <w:r w:rsidRPr="00C75001">
        <w:rPr>
          <w:rFonts w:cs="David" w:hint="cs"/>
          <w:rtl/>
        </w:rPr>
        <w:t xml:space="preserve">מאה אחוז. </w:t>
      </w:r>
    </w:p>
    <w:p w14:paraId="387ED69A" w14:textId="77777777" w:rsidR="00C75001" w:rsidRPr="00C75001" w:rsidRDefault="00C75001" w:rsidP="00C75001">
      <w:pPr>
        <w:bidi/>
        <w:rPr>
          <w:rFonts w:cs="David" w:hint="cs"/>
          <w:rtl/>
        </w:rPr>
      </w:pPr>
    </w:p>
    <w:p w14:paraId="74FBB393" w14:textId="77777777" w:rsidR="00C75001" w:rsidRPr="00C75001" w:rsidRDefault="00C75001" w:rsidP="00C75001">
      <w:pPr>
        <w:bidi/>
        <w:rPr>
          <w:rFonts w:cs="David" w:hint="cs"/>
          <w:u w:val="single"/>
          <w:rtl/>
        </w:rPr>
      </w:pPr>
      <w:r w:rsidRPr="00C75001">
        <w:rPr>
          <w:rFonts w:cs="David" w:hint="cs"/>
          <w:u w:val="single"/>
          <w:rtl/>
        </w:rPr>
        <w:t xml:space="preserve">דוד </w:t>
      </w:r>
      <w:proofErr w:type="spellStart"/>
      <w:r w:rsidRPr="00C75001">
        <w:rPr>
          <w:rFonts w:cs="David" w:hint="cs"/>
          <w:u w:val="single"/>
          <w:rtl/>
        </w:rPr>
        <w:t>ליבאי</w:t>
      </w:r>
      <w:proofErr w:type="spellEnd"/>
      <w:r w:rsidRPr="00C75001">
        <w:rPr>
          <w:rFonts w:cs="David" w:hint="cs"/>
          <w:u w:val="single"/>
          <w:rtl/>
        </w:rPr>
        <w:t>:</w:t>
      </w:r>
    </w:p>
    <w:p w14:paraId="7725023D" w14:textId="77777777" w:rsidR="00C75001" w:rsidRPr="00C75001" w:rsidRDefault="00C75001" w:rsidP="00C75001">
      <w:pPr>
        <w:bidi/>
        <w:rPr>
          <w:rFonts w:cs="David" w:hint="cs"/>
          <w:rtl/>
        </w:rPr>
      </w:pPr>
    </w:p>
    <w:p w14:paraId="61D3D778" w14:textId="77777777" w:rsidR="00C75001" w:rsidRPr="00C75001" w:rsidRDefault="00C75001" w:rsidP="00C75001">
      <w:pPr>
        <w:bidi/>
        <w:ind w:firstLine="567"/>
        <w:rPr>
          <w:rFonts w:cs="David" w:hint="cs"/>
          <w:rtl/>
        </w:rPr>
      </w:pPr>
      <w:r w:rsidRPr="00C75001">
        <w:rPr>
          <w:rFonts w:cs="David" w:hint="cs"/>
          <w:rtl/>
        </w:rPr>
        <w:t>תודה.</w:t>
      </w:r>
    </w:p>
    <w:p w14:paraId="16FDF36F" w14:textId="77777777" w:rsidR="00C75001" w:rsidRPr="00C75001" w:rsidRDefault="00C75001" w:rsidP="00C75001">
      <w:pPr>
        <w:bidi/>
        <w:rPr>
          <w:rFonts w:cs="David" w:hint="cs"/>
          <w:rtl/>
        </w:rPr>
      </w:pPr>
    </w:p>
    <w:p w14:paraId="27709ED3" w14:textId="77777777" w:rsidR="00C75001" w:rsidRPr="00C75001" w:rsidRDefault="00C75001" w:rsidP="00C75001">
      <w:pPr>
        <w:bidi/>
        <w:rPr>
          <w:rFonts w:cs="David" w:hint="cs"/>
          <w:rtl/>
        </w:rPr>
      </w:pPr>
      <w:r w:rsidRPr="00C75001">
        <w:rPr>
          <w:rFonts w:cs="David" w:hint="cs"/>
          <w:u w:val="single"/>
          <w:rtl/>
        </w:rPr>
        <w:t xml:space="preserve">זהבה </w:t>
      </w:r>
      <w:proofErr w:type="spellStart"/>
      <w:r w:rsidRPr="00C75001">
        <w:rPr>
          <w:rFonts w:cs="David" w:hint="cs"/>
          <w:u w:val="single"/>
          <w:rtl/>
        </w:rPr>
        <w:t>גלאון</w:t>
      </w:r>
      <w:proofErr w:type="spellEnd"/>
      <w:r w:rsidRPr="00C75001">
        <w:rPr>
          <w:rFonts w:cs="David" w:hint="cs"/>
          <w:u w:val="single"/>
          <w:rtl/>
        </w:rPr>
        <w:t>:</w:t>
      </w:r>
    </w:p>
    <w:p w14:paraId="2689D2A8" w14:textId="77777777" w:rsidR="00C75001" w:rsidRPr="00C75001" w:rsidRDefault="00C75001" w:rsidP="00C75001">
      <w:pPr>
        <w:bidi/>
        <w:rPr>
          <w:rFonts w:cs="David" w:hint="cs"/>
          <w:rtl/>
        </w:rPr>
      </w:pPr>
    </w:p>
    <w:p w14:paraId="10632DE2" w14:textId="77777777" w:rsidR="00C75001" w:rsidRPr="00C75001" w:rsidRDefault="00C75001" w:rsidP="00C75001">
      <w:pPr>
        <w:bidi/>
        <w:ind w:firstLine="567"/>
        <w:rPr>
          <w:rFonts w:cs="David" w:hint="cs"/>
          <w:rtl/>
        </w:rPr>
      </w:pPr>
      <w:r w:rsidRPr="00C75001">
        <w:rPr>
          <w:rFonts w:cs="David" w:hint="cs"/>
          <w:rtl/>
        </w:rPr>
        <w:t xml:space="preserve">יש לי שאלה והצעה. מכיוון שאני מבינה שעורכי הדין של הצדדים לא ידברו כאן בוועדה, נראה לי נכון שהוועדה תשמע את היועץ המשפטי לממשלה. הוא היחיד שיכול לאשר או להזים או להכחיש או להפריך את החשדות שמועלים נגד הנשיא. בשלב זה אנחנו ניזונים רק מהתקשורת. אני יודעת שמצמידים לנו אקדח לרקה בגלל לוח הזמנים וההשבעה מחר. גברתי היושבת-ראש, לטעמי לא יקרה שום דבר אם היום לא נקבל החלטה והיועץ המשפטי לממשלה יוזמן </w:t>
      </w:r>
      <w:r w:rsidRPr="00C75001">
        <w:rPr>
          <w:rFonts w:cs="David"/>
          <w:rtl/>
        </w:rPr>
        <w:t>–</w:t>
      </w:r>
      <w:r w:rsidRPr="00C75001">
        <w:rPr>
          <w:rFonts w:cs="David" w:hint="cs"/>
          <w:rtl/>
        </w:rPr>
        <w:t xml:space="preserve"> ואגיד את זה בהמשך. </w:t>
      </w:r>
    </w:p>
    <w:p w14:paraId="47E3E914" w14:textId="77777777" w:rsidR="00C75001" w:rsidRPr="00C75001" w:rsidRDefault="00C75001" w:rsidP="00C75001">
      <w:pPr>
        <w:bidi/>
        <w:ind w:firstLine="567"/>
        <w:rPr>
          <w:rFonts w:cs="David" w:hint="cs"/>
          <w:rtl/>
        </w:rPr>
      </w:pPr>
    </w:p>
    <w:p w14:paraId="0D718407" w14:textId="77777777" w:rsidR="00C75001" w:rsidRPr="00C75001" w:rsidRDefault="00C75001" w:rsidP="00C75001">
      <w:pPr>
        <w:bidi/>
        <w:ind w:firstLine="567"/>
        <w:rPr>
          <w:rFonts w:cs="David" w:hint="cs"/>
          <w:rtl/>
        </w:rPr>
      </w:pPr>
      <w:r w:rsidRPr="00C75001">
        <w:rPr>
          <w:rFonts w:cs="David" w:hint="cs"/>
          <w:rtl/>
        </w:rPr>
        <w:t xml:space="preserve">אני יודעת שהיועצת המשפטית של הכנסת נתנה לחבר הכנסת יורם </w:t>
      </w:r>
      <w:proofErr w:type="spellStart"/>
      <w:r w:rsidRPr="00C75001">
        <w:rPr>
          <w:rFonts w:cs="David" w:hint="cs"/>
          <w:rtl/>
        </w:rPr>
        <w:t>מרציאנו</w:t>
      </w:r>
      <w:proofErr w:type="spellEnd"/>
      <w:r w:rsidRPr="00C75001">
        <w:rPr>
          <w:rFonts w:cs="David" w:hint="cs"/>
          <w:rtl/>
        </w:rPr>
        <w:t xml:space="preserve"> חוות דעת מאוד </w:t>
      </w:r>
      <w:proofErr w:type="spellStart"/>
      <w:r w:rsidRPr="00C75001">
        <w:rPr>
          <w:rFonts w:cs="David" w:hint="cs"/>
          <w:rtl/>
        </w:rPr>
        <w:t>מאוד</w:t>
      </w:r>
      <w:proofErr w:type="spellEnd"/>
      <w:r w:rsidRPr="00C75001">
        <w:rPr>
          <w:rFonts w:cs="David" w:hint="cs"/>
          <w:rtl/>
        </w:rPr>
        <w:t xml:space="preserve"> ברורה, אבל נראה לי שבמקרה הזה היה כדאי שנשמע גם את היועץ המשפטי לממשלה. </w:t>
      </w:r>
    </w:p>
    <w:p w14:paraId="56E2B943" w14:textId="77777777" w:rsidR="00C75001" w:rsidRPr="00C75001" w:rsidRDefault="00C75001" w:rsidP="00C75001">
      <w:pPr>
        <w:bidi/>
        <w:rPr>
          <w:rFonts w:cs="David" w:hint="cs"/>
          <w:rtl/>
        </w:rPr>
      </w:pPr>
    </w:p>
    <w:p w14:paraId="52EA2C6F" w14:textId="77777777" w:rsidR="00C75001" w:rsidRPr="00C75001" w:rsidRDefault="00C75001" w:rsidP="00C75001">
      <w:pPr>
        <w:pStyle w:val="Heading5"/>
        <w:jc w:val="left"/>
        <w:rPr>
          <w:rFonts w:hint="cs"/>
          <w:rtl/>
        </w:rPr>
      </w:pPr>
      <w:r w:rsidRPr="00C75001">
        <w:rPr>
          <w:rFonts w:hint="cs"/>
          <w:u w:val="single"/>
          <w:rtl/>
        </w:rPr>
        <w:t xml:space="preserve">שלי </w:t>
      </w:r>
      <w:proofErr w:type="spellStart"/>
      <w:r w:rsidRPr="00C75001">
        <w:rPr>
          <w:rFonts w:hint="cs"/>
          <w:u w:val="single"/>
          <w:rtl/>
        </w:rPr>
        <w:t>יחימוביץ</w:t>
      </w:r>
      <w:proofErr w:type="spellEnd"/>
      <w:r w:rsidRPr="00C75001">
        <w:rPr>
          <w:rFonts w:hint="cs"/>
          <w:u w:val="single"/>
          <w:rtl/>
        </w:rPr>
        <w:t>:</w:t>
      </w:r>
    </w:p>
    <w:p w14:paraId="7CB78A25" w14:textId="77777777" w:rsidR="00C75001" w:rsidRPr="00C75001" w:rsidRDefault="00C75001" w:rsidP="00C75001">
      <w:pPr>
        <w:pStyle w:val="Heading5"/>
        <w:jc w:val="left"/>
        <w:rPr>
          <w:rFonts w:hint="cs"/>
          <w:rtl/>
        </w:rPr>
      </w:pPr>
    </w:p>
    <w:p w14:paraId="283B95E5" w14:textId="77777777" w:rsidR="00C75001" w:rsidRPr="00C75001" w:rsidRDefault="00C75001" w:rsidP="00C75001">
      <w:pPr>
        <w:bidi/>
        <w:rPr>
          <w:rFonts w:cs="David" w:hint="cs"/>
          <w:rtl/>
        </w:rPr>
      </w:pPr>
      <w:r w:rsidRPr="00C75001">
        <w:rPr>
          <w:rFonts w:cs="David" w:hint="cs"/>
          <w:rtl/>
        </w:rPr>
        <w:tab/>
        <w:t xml:space="preserve">ההצעה לסדר שלי זהה לחלוטין, אני מצטרפת לחברתי חברת הכנסת </w:t>
      </w:r>
      <w:proofErr w:type="spellStart"/>
      <w:r w:rsidRPr="00C75001">
        <w:rPr>
          <w:rFonts w:cs="David" w:hint="cs"/>
          <w:rtl/>
        </w:rPr>
        <w:t>גלאון</w:t>
      </w:r>
      <w:proofErr w:type="spellEnd"/>
      <w:r w:rsidRPr="00C75001">
        <w:rPr>
          <w:rFonts w:cs="David" w:hint="cs"/>
          <w:rtl/>
        </w:rPr>
        <w:t xml:space="preserve">. אין לנו אפשרות לקבל החלטה עניינית, כי לא נמסרה לנו שום הודעה רשמית </w:t>
      </w:r>
      <w:r w:rsidRPr="00C75001">
        <w:rPr>
          <w:rFonts w:cs="David"/>
          <w:rtl/>
        </w:rPr>
        <w:t>–</w:t>
      </w:r>
      <w:r w:rsidRPr="00C75001">
        <w:rPr>
          <w:rFonts w:cs="David" w:hint="cs"/>
          <w:rtl/>
        </w:rPr>
        <w:t xml:space="preserve"> לא לנו ולא לציבור </w:t>
      </w:r>
      <w:r w:rsidRPr="00C75001">
        <w:rPr>
          <w:rFonts w:cs="David"/>
          <w:rtl/>
        </w:rPr>
        <w:t>–</w:t>
      </w:r>
      <w:r w:rsidRPr="00C75001">
        <w:rPr>
          <w:rFonts w:cs="David" w:hint="cs"/>
          <w:rtl/>
        </w:rPr>
        <w:t xml:space="preserve"> על מצב החקירה. אנחנו ניזונים משמועות, מהדלפות, מראיונות. אני מבקשת שכל דיון שיתנהל כאן לא יסתיים בהצבעה, עד שלא תתקיים ישיבה נוספת ובה נשמע דיווח מפורט ממש </w:t>
      </w:r>
      <w:r w:rsidRPr="00C75001">
        <w:rPr>
          <w:rFonts w:cs="David"/>
          <w:rtl/>
        </w:rPr>
        <w:t>–</w:t>
      </w:r>
      <w:r w:rsidRPr="00C75001">
        <w:rPr>
          <w:rFonts w:cs="David" w:hint="cs"/>
          <w:rtl/>
        </w:rPr>
        <w:t xml:space="preserve"> ככל שניתן, כדי לא לפגוע בחקירה </w:t>
      </w:r>
      <w:r w:rsidRPr="00C75001">
        <w:rPr>
          <w:rFonts w:cs="David"/>
          <w:rtl/>
        </w:rPr>
        <w:t>–</w:t>
      </w:r>
      <w:r w:rsidRPr="00C75001">
        <w:rPr>
          <w:rFonts w:cs="David" w:hint="cs"/>
          <w:rtl/>
        </w:rPr>
        <w:t xml:space="preserve"> מהיועץ המשפטי לממשלה:  האם על פניו עולה שהעדויות מהימנות, האם הנשיא הצליח להפריך את החשדות נגדו עד כה וכן הלאה. ורק אחרי כן נקבל החלטה מוסכמת. </w:t>
      </w:r>
    </w:p>
    <w:p w14:paraId="10F22DC3" w14:textId="77777777" w:rsidR="00C75001" w:rsidRPr="00C75001" w:rsidRDefault="00C75001" w:rsidP="00C75001">
      <w:pPr>
        <w:bidi/>
        <w:rPr>
          <w:rFonts w:cs="David" w:hint="cs"/>
          <w:rtl/>
        </w:rPr>
      </w:pPr>
    </w:p>
    <w:p w14:paraId="35D254D4" w14:textId="77777777" w:rsidR="00C75001" w:rsidRPr="00C75001" w:rsidRDefault="00C75001" w:rsidP="00C75001">
      <w:pPr>
        <w:bidi/>
        <w:rPr>
          <w:rFonts w:cs="David" w:hint="cs"/>
          <w:rtl/>
        </w:rPr>
      </w:pPr>
      <w:r w:rsidRPr="00C75001">
        <w:rPr>
          <w:rFonts w:cs="David" w:hint="cs"/>
          <w:u w:val="single"/>
          <w:rtl/>
        </w:rPr>
        <w:t>נסים זאב:</w:t>
      </w:r>
    </w:p>
    <w:p w14:paraId="610D0B53" w14:textId="77777777" w:rsidR="00C75001" w:rsidRPr="00C75001" w:rsidRDefault="00C75001" w:rsidP="00C75001">
      <w:pPr>
        <w:bidi/>
        <w:rPr>
          <w:rFonts w:cs="David" w:hint="cs"/>
          <w:rtl/>
        </w:rPr>
      </w:pPr>
    </w:p>
    <w:p w14:paraId="4C7865D7" w14:textId="77777777" w:rsidR="00C75001" w:rsidRPr="00C75001" w:rsidRDefault="00C75001" w:rsidP="00C75001">
      <w:pPr>
        <w:bidi/>
        <w:rPr>
          <w:rFonts w:cs="David" w:hint="cs"/>
          <w:rtl/>
        </w:rPr>
      </w:pPr>
      <w:r w:rsidRPr="00C75001">
        <w:rPr>
          <w:rFonts w:cs="David" w:hint="cs"/>
          <w:rtl/>
        </w:rPr>
        <w:tab/>
        <w:t xml:space="preserve">מה גילית את בחקירה שלך, אולי תזיני אותנו ישירות. </w:t>
      </w:r>
    </w:p>
    <w:p w14:paraId="41E7B828" w14:textId="77777777" w:rsidR="00C75001" w:rsidRPr="00C75001" w:rsidRDefault="00C75001" w:rsidP="00C75001">
      <w:pPr>
        <w:bidi/>
        <w:rPr>
          <w:rFonts w:cs="David" w:hint="cs"/>
          <w:rtl/>
        </w:rPr>
      </w:pPr>
    </w:p>
    <w:p w14:paraId="7190A235" w14:textId="77777777" w:rsidR="00C75001" w:rsidRPr="00C75001" w:rsidRDefault="00C75001" w:rsidP="00C75001">
      <w:pPr>
        <w:bidi/>
        <w:rPr>
          <w:rFonts w:cs="David" w:hint="cs"/>
          <w:u w:val="single"/>
          <w:rtl/>
        </w:rPr>
      </w:pPr>
      <w:r w:rsidRPr="00C75001">
        <w:rPr>
          <w:rFonts w:cs="David" w:hint="cs"/>
          <w:u w:val="single"/>
          <w:rtl/>
        </w:rPr>
        <w:t>היו"ר רוחמה אברהם:</w:t>
      </w:r>
    </w:p>
    <w:p w14:paraId="54ABB6A0" w14:textId="77777777" w:rsidR="00C75001" w:rsidRPr="00C75001" w:rsidRDefault="00C75001" w:rsidP="00C75001">
      <w:pPr>
        <w:bidi/>
        <w:rPr>
          <w:rFonts w:cs="David" w:hint="cs"/>
          <w:rtl/>
        </w:rPr>
      </w:pPr>
    </w:p>
    <w:p w14:paraId="5A89FD34" w14:textId="77777777" w:rsidR="00C75001" w:rsidRPr="00C75001" w:rsidRDefault="00C75001" w:rsidP="00C75001">
      <w:pPr>
        <w:bidi/>
        <w:rPr>
          <w:rFonts w:cs="David" w:hint="cs"/>
          <w:rtl/>
        </w:rPr>
      </w:pPr>
      <w:r w:rsidRPr="00C75001">
        <w:rPr>
          <w:rFonts w:cs="David" w:hint="cs"/>
          <w:rtl/>
        </w:rPr>
        <w:tab/>
        <w:t xml:space="preserve">סליחה. כל חבר כנסת שיתבטא במקום רשות הדיבור שלו, אבטל רשות הדיבור שלו. אני  אומרת את זה במפורש. הצעות לסדר של חברות הכנסת שלי </w:t>
      </w:r>
      <w:proofErr w:type="spellStart"/>
      <w:r w:rsidRPr="00C75001">
        <w:rPr>
          <w:rFonts w:cs="David" w:hint="cs"/>
          <w:rtl/>
        </w:rPr>
        <w:t>יחימוביץ</w:t>
      </w:r>
      <w:proofErr w:type="spellEnd"/>
      <w:r w:rsidRPr="00C75001">
        <w:rPr>
          <w:rFonts w:cs="David" w:hint="cs"/>
          <w:rtl/>
        </w:rPr>
        <w:t xml:space="preserve"> וזהבה </w:t>
      </w:r>
      <w:proofErr w:type="spellStart"/>
      <w:r w:rsidRPr="00C75001">
        <w:rPr>
          <w:rFonts w:cs="David" w:hint="cs"/>
          <w:rtl/>
        </w:rPr>
        <w:t>גלאון</w:t>
      </w:r>
      <w:proofErr w:type="spellEnd"/>
      <w:r w:rsidRPr="00C75001">
        <w:rPr>
          <w:rFonts w:cs="David" w:hint="cs"/>
          <w:rtl/>
        </w:rPr>
        <w:t xml:space="preserve"> נשמעו כאן. אאפשר ליועצת המשפטית נורית </w:t>
      </w:r>
      <w:proofErr w:type="spellStart"/>
      <w:r w:rsidRPr="00C75001">
        <w:rPr>
          <w:rFonts w:cs="David" w:hint="cs"/>
          <w:rtl/>
        </w:rPr>
        <w:t>אלשטיין</w:t>
      </w:r>
      <w:proofErr w:type="spellEnd"/>
      <w:r w:rsidRPr="00C75001">
        <w:rPr>
          <w:rFonts w:cs="David" w:hint="cs"/>
          <w:rtl/>
        </w:rPr>
        <w:t xml:space="preserve"> להשיב. אבל אני מודיעה לחברי חברי הכנסת שלפני כעשרה ימים או כשבועיים, בעת שהיועץ המשפטי לממשלה נפגש עם המפכ"ל </w:t>
      </w:r>
      <w:proofErr w:type="spellStart"/>
      <w:r w:rsidRPr="00C75001">
        <w:rPr>
          <w:rFonts w:cs="David" w:hint="cs"/>
          <w:rtl/>
        </w:rPr>
        <w:t>קראדי</w:t>
      </w:r>
      <w:proofErr w:type="spellEnd"/>
      <w:r w:rsidRPr="00C75001">
        <w:rPr>
          <w:rFonts w:cs="David" w:hint="cs"/>
          <w:rtl/>
        </w:rPr>
        <w:t xml:space="preserve"> וקיבל דיווח, פניתי במכתב ליועץ המשפטי לממשלה וביקשתי שיעדכן אותנו, חברי הוועדה, בנוגע לחקירה המתנהלת נגד הנשיא: האם יש צורך בכך שנשעה את הנשיא מחלק מתפקידיו. הוא אמר שבעת הזאת הוא אינו רוצה להשיב. הוא רק קיבל את הנתונים. עברו כשבועיים. לפני שאשמע היועצת המשפטית לכנסת, אשמח להעביר בשם הוועדה עוד מכתב ליועץ המשפטי לממשלה.</w:t>
      </w:r>
    </w:p>
    <w:p w14:paraId="7AC38F00" w14:textId="77777777" w:rsidR="00C75001" w:rsidRPr="00C75001" w:rsidRDefault="00C75001" w:rsidP="00C75001">
      <w:pPr>
        <w:bidi/>
        <w:rPr>
          <w:rFonts w:cs="David" w:hint="cs"/>
          <w:rtl/>
        </w:rPr>
      </w:pPr>
    </w:p>
    <w:p w14:paraId="3B51EE68" w14:textId="77777777" w:rsidR="00C75001" w:rsidRPr="00C75001" w:rsidRDefault="00C75001" w:rsidP="00C75001">
      <w:pPr>
        <w:bidi/>
        <w:rPr>
          <w:rFonts w:cs="David" w:hint="cs"/>
          <w:rtl/>
        </w:rPr>
      </w:pPr>
      <w:r w:rsidRPr="00C75001">
        <w:rPr>
          <w:rFonts w:cs="David" w:hint="cs"/>
          <w:u w:val="single"/>
          <w:rtl/>
        </w:rPr>
        <w:t xml:space="preserve">נורית </w:t>
      </w:r>
      <w:proofErr w:type="spellStart"/>
      <w:r w:rsidRPr="00C75001">
        <w:rPr>
          <w:rFonts w:cs="David" w:hint="cs"/>
          <w:u w:val="single"/>
          <w:rtl/>
        </w:rPr>
        <w:t>אלשטיין</w:t>
      </w:r>
      <w:proofErr w:type="spellEnd"/>
      <w:r w:rsidRPr="00C75001">
        <w:rPr>
          <w:rFonts w:cs="David" w:hint="cs"/>
          <w:u w:val="single"/>
          <w:rtl/>
        </w:rPr>
        <w:t>:</w:t>
      </w:r>
    </w:p>
    <w:p w14:paraId="5133EBEA" w14:textId="77777777" w:rsidR="00C75001" w:rsidRPr="00C75001" w:rsidRDefault="00C75001" w:rsidP="00C75001">
      <w:pPr>
        <w:bidi/>
        <w:rPr>
          <w:rFonts w:cs="David" w:hint="cs"/>
          <w:rtl/>
        </w:rPr>
      </w:pPr>
    </w:p>
    <w:p w14:paraId="4FEE4B92" w14:textId="77777777" w:rsidR="00C75001" w:rsidRPr="00C75001" w:rsidRDefault="00C75001" w:rsidP="00C75001">
      <w:pPr>
        <w:bidi/>
        <w:rPr>
          <w:rFonts w:cs="David" w:hint="cs"/>
          <w:rtl/>
        </w:rPr>
      </w:pPr>
      <w:r w:rsidRPr="00C75001">
        <w:rPr>
          <w:rFonts w:cs="David" w:hint="cs"/>
          <w:rtl/>
        </w:rPr>
        <w:tab/>
        <w:t xml:space="preserve">הדיון היום מתקיים בגדרי הבקשה של הנשיא. הממצאים שנאספו בחקירה אינם רלוונטיים כלל לשיקולים שחברי הכנסת צריכים להביא בחשבון כשהם מתבקשים על-ידי הנשיא, היום, לאשר את הודעתו בדבר נבצרות זמנית, כפי שהוא תחם אותה, ועל יסוד הנימוק שהוא נתן. </w:t>
      </w:r>
    </w:p>
    <w:p w14:paraId="03D5F889" w14:textId="77777777" w:rsidR="00C75001" w:rsidRPr="00C75001" w:rsidRDefault="00C75001" w:rsidP="00C75001">
      <w:pPr>
        <w:bidi/>
        <w:rPr>
          <w:rFonts w:cs="David" w:hint="cs"/>
          <w:rtl/>
        </w:rPr>
      </w:pPr>
    </w:p>
    <w:p w14:paraId="42AC40BD" w14:textId="77777777" w:rsidR="00C75001" w:rsidRPr="00C75001" w:rsidRDefault="00C75001" w:rsidP="00C75001">
      <w:pPr>
        <w:bidi/>
        <w:ind w:firstLine="567"/>
        <w:rPr>
          <w:rFonts w:cs="David" w:hint="cs"/>
          <w:rtl/>
        </w:rPr>
      </w:pPr>
      <w:r w:rsidRPr="00C75001">
        <w:rPr>
          <w:rFonts w:cs="David" w:hint="cs"/>
          <w:rtl/>
        </w:rPr>
        <w:t xml:space="preserve">כמובן, חברי הכנסת יכולים לשקול את השיקולים כפי שהם רוצים. הם גם יכולים לתת לכך ביטוי. אבל מההיבט המשפטי התקדמות החקירה והממצאים שנאספו בה אינם רלוונטיים בעת הזאת. לפיכך הימצאותו של היועץ המשפטי לממשלה או אמירה כזאת או אחרת שלו בעת הזאת אינן יכולות לקדם את הבקשה כפי שהיא וכפי שהיא מונחת בפני חברי הכנסת. </w:t>
      </w:r>
    </w:p>
    <w:p w14:paraId="653C6980" w14:textId="77777777" w:rsidR="00C75001" w:rsidRPr="00C75001" w:rsidRDefault="00C75001" w:rsidP="00C75001">
      <w:pPr>
        <w:bidi/>
        <w:rPr>
          <w:rFonts w:cs="David" w:hint="cs"/>
          <w:rtl/>
        </w:rPr>
      </w:pPr>
    </w:p>
    <w:p w14:paraId="59A84158" w14:textId="77777777" w:rsidR="00C75001" w:rsidRPr="00C75001" w:rsidRDefault="00C75001" w:rsidP="00C75001">
      <w:pPr>
        <w:bidi/>
        <w:ind w:firstLine="567"/>
        <w:rPr>
          <w:rFonts w:cs="David" w:hint="cs"/>
          <w:rtl/>
        </w:rPr>
      </w:pPr>
      <w:r w:rsidRPr="00C75001">
        <w:rPr>
          <w:rFonts w:cs="David" w:hint="cs"/>
          <w:rtl/>
        </w:rPr>
        <w:t xml:space="preserve">מובן שכרגע יש עניין אחד רשמי באמת: כי החקירה נפתחה באופן רשמי, והפרסום על החקירה, והסעיפים או ההקשרים שבהם היא מתרחשת, הוא פרסום רשמי. הוא יצא מלפני המשטרה וגם היועץ המשפטי לממשלה הודיע שהחקירה מתרחשת בהיבט של החוק להטרדה מינית, וכן בנוגע לסימן ה לפרק י בחוק העונשין, שכולל עבירות מין בכפייה. זאת ההודעה הרשמית. כמובן, על יסוד כך הודיע הנשיא את אשר הודיע. </w:t>
      </w:r>
    </w:p>
    <w:p w14:paraId="26DFB1C0" w14:textId="77777777" w:rsidR="00C75001" w:rsidRPr="00C75001" w:rsidRDefault="00C75001" w:rsidP="00C75001">
      <w:pPr>
        <w:bidi/>
        <w:rPr>
          <w:rFonts w:cs="David" w:hint="cs"/>
          <w:rtl/>
        </w:rPr>
      </w:pPr>
    </w:p>
    <w:p w14:paraId="6EB2D1FD" w14:textId="77777777" w:rsidR="00C75001" w:rsidRPr="00C75001" w:rsidRDefault="00C75001" w:rsidP="00C75001">
      <w:pPr>
        <w:bidi/>
        <w:ind w:firstLine="567"/>
        <w:rPr>
          <w:rFonts w:cs="David" w:hint="cs"/>
          <w:rtl/>
        </w:rPr>
      </w:pPr>
      <w:r w:rsidRPr="00C75001">
        <w:rPr>
          <w:rFonts w:cs="David" w:hint="cs"/>
          <w:rtl/>
        </w:rPr>
        <w:t xml:space="preserve">לטעמי מעבר לכך לחברי הכנסת לא צריכה להיות שום אינפורמציה נוספת כרגע. </w:t>
      </w:r>
    </w:p>
    <w:p w14:paraId="5D2EBC70" w14:textId="77777777" w:rsidR="00C75001" w:rsidRPr="00C75001" w:rsidRDefault="00C75001" w:rsidP="00C75001">
      <w:pPr>
        <w:bidi/>
        <w:rPr>
          <w:rFonts w:cs="David" w:hint="cs"/>
          <w:rtl/>
        </w:rPr>
      </w:pPr>
    </w:p>
    <w:p w14:paraId="64FFF352" w14:textId="77777777" w:rsidR="00C75001" w:rsidRPr="00C75001" w:rsidRDefault="00C75001" w:rsidP="00C75001">
      <w:pPr>
        <w:bidi/>
        <w:rPr>
          <w:rFonts w:cs="David" w:hint="cs"/>
          <w:u w:val="single"/>
          <w:rtl/>
        </w:rPr>
      </w:pPr>
      <w:r w:rsidRPr="00C75001">
        <w:rPr>
          <w:rFonts w:cs="David" w:hint="cs"/>
          <w:u w:val="single"/>
          <w:rtl/>
        </w:rPr>
        <w:t>היו"ר רוחמה אברהם:</w:t>
      </w:r>
    </w:p>
    <w:p w14:paraId="4A267A70" w14:textId="77777777" w:rsidR="00C75001" w:rsidRPr="00C75001" w:rsidRDefault="00C75001" w:rsidP="00C75001">
      <w:pPr>
        <w:bidi/>
        <w:rPr>
          <w:rFonts w:cs="David" w:hint="cs"/>
          <w:rtl/>
        </w:rPr>
      </w:pPr>
    </w:p>
    <w:p w14:paraId="4133F8DF" w14:textId="77777777" w:rsidR="00C75001" w:rsidRPr="00C75001" w:rsidRDefault="00C75001" w:rsidP="00C75001">
      <w:pPr>
        <w:bidi/>
        <w:ind w:firstLine="567"/>
        <w:rPr>
          <w:rFonts w:cs="David" w:hint="cs"/>
          <w:rtl/>
        </w:rPr>
      </w:pPr>
      <w:r w:rsidRPr="00C75001">
        <w:rPr>
          <w:rFonts w:cs="David" w:hint="cs"/>
          <w:rtl/>
        </w:rPr>
        <w:t>בסדר?</w:t>
      </w:r>
    </w:p>
    <w:p w14:paraId="01DF6938" w14:textId="77777777" w:rsidR="00C75001" w:rsidRPr="00C75001" w:rsidRDefault="00C75001" w:rsidP="00C75001">
      <w:pPr>
        <w:bidi/>
        <w:rPr>
          <w:rFonts w:cs="David" w:hint="cs"/>
          <w:rtl/>
        </w:rPr>
      </w:pPr>
    </w:p>
    <w:p w14:paraId="72D43387" w14:textId="77777777" w:rsidR="00C75001" w:rsidRPr="00C75001" w:rsidRDefault="00C75001" w:rsidP="00C75001">
      <w:pPr>
        <w:bidi/>
        <w:rPr>
          <w:rFonts w:cs="David" w:hint="cs"/>
          <w:rtl/>
        </w:rPr>
      </w:pPr>
      <w:r w:rsidRPr="00C75001">
        <w:rPr>
          <w:rFonts w:cs="David" w:hint="cs"/>
          <w:u w:val="single"/>
          <w:rtl/>
        </w:rPr>
        <w:t xml:space="preserve">זהבה </w:t>
      </w:r>
      <w:proofErr w:type="spellStart"/>
      <w:r w:rsidRPr="00C75001">
        <w:rPr>
          <w:rFonts w:cs="David" w:hint="cs"/>
          <w:u w:val="single"/>
          <w:rtl/>
        </w:rPr>
        <w:t>גלאון</w:t>
      </w:r>
      <w:proofErr w:type="spellEnd"/>
      <w:r w:rsidRPr="00C75001">
        <w:rPr>
          <w:rFonts w:cs="David" w:hint="cs"/>
          <w:u w:val="single"/>
          <w:rtl/>
        </w:rPr>
        <w:t>:</w:t>
      </w:r>
    </w:p>
    <w:p w14:paraId="51C9A600" w14:textId="77777777" w:rsidR="00C75001" w:rsidRPr="00C75001" w:rsidRDefault="00C75001" w:rsidP="00C75001">
      <w:pPr>
        <w:bidi/>
        <w:rPr>
          <w:rFonts w:cs="David" w:hint="cs"/>
          <w:rtl/>
        </w:rPr>
      </w:pPr>
    </w:p>
    <w:p w14:paraId="3FF22465" w14:textId="77777777" w:rsidR="00C75001" w:rsidRPr="00C75001" w:rsidRDefault="00C75001" w:rsidP="00C75001">
      <w:pPr>
        <w:bidi/>
        <w:rPr>
          <w:rFonts w:cs="David" w:hint="cs"/>
          <w:rtl/>
        </w:rPr>
      </w:pPr>
      <w:r w:rsidRPr="00C75001">
        <w:rPr>
          <w:rFonts w:cs="David" w:hint="cs"/>
          <w:rtl/>
        </w:rPr>
        <w:tab/>
        <w:t>רק רבע משפט: אני מעריכה מאוד את עמדת היועצת המשפטית לכנסת. אבל לדעתי חברי הכנסת לא יכולים לדעת מה המצב. אנחנו לא מדברים בתחום הפלילי, אלא בתחום הנורמות הציבוריות. לא ברור אם על-פי הטענות שהושמעו מדובר בהתנהגות שאינה הולמת. על זה אנחנו צריכים להחליט, להחליט אם אנחנו נותנים תשובה חיובית לבקשת הנשיא או לא. אם הכול תקין, אנחנו חותמת גומי. אבל אנחנו חושבים שאמון הציבור ואמון חברי הכנסת נפגע.</w:t>
      </w:r>
    </w:p>
    <w:p w14:paraId="476AFABA" w14:textId="77777777" w:rsidR="00C75001" w:rsidRPr="00C75001" w:rsidRDefault="00C75001" w:rsidP="00C75001">
      <w:pPr>
        <w:bidi/>
        <w:rPr>
          <w:rFonts w:cs="David" w:hint="cs"/>
          <w:rtl/>
        </w:rPr>
      </w:pPr>
    </w:p>
    <w:p w14:paraId="6E2188B6" w14:textId="77777777" w:rsidR="00C75001" w:rsidRPr="00C75001" w:rsidRDefault="00C75001" w:rsidP="00C75001">
      <w:pPr>
        <w:bidi/>
        <w:rPr>
          <w:rFonts w:cs="David" w:hint="cs"/>
          <w:rtl/>
        </w:rPr>
      </w:pPr>
      <w:r w:rsidRPr="00C75001">
        <w:rPr>
          <w:rFonts w:cs="David" w:hint="cs"/>
          <w:u w:val="single"/>
          <w:rtl/>
        </w:rPr>
        <w:t>נסים זאב:</w:t>
      </w:r>
    </w:p>
    <w:p w14:paraId="1786917A" w14:textId="77777777" w:rsidR="00C75001" w:rsidRPr="00C75001" w:rsidRDefault="00C75001" w:rsidP="00C75001">
      <w:pPr>
        <w:bidi/>
        <w:rPr>
          <w:rFonts w:cs="David" w:hint="cs"/>
          <w:rtl/>
        </w:rPr>
      </w:pPr>
    </w:p>
    <w:p w14:paraId="2087A367" w14:textId="77777777" w:rsidR="00C75001" w:rsidRPr="00C75001" w:rsidRDefault="00C75001" w:rsidP="00C75001">
      <w:pPr>
        <w:bidi/>
        <w:rPr>
          <w:rFonts w:cs="David" w:hint="cs"/>
          <w:rtl/>
        </w:rPr>
      </w:pPr>
      <w:r w:rsidRPr="00C75001">
        <w:rPr>
          <w:rFonts w:cs="David" w:hint="cs"/>
          <w:rtl/>
        </w:rPr>
        <w:tab/>
        <w:t xml:space="preserve">שתאמר זאת בזכות הדיבור שלה, ולא בטיעון בפני עצמו. זאת הצעה לסדר, ואת מדברת כמה דקות. </w:t>
      </w:r>
    </w:p>
    <w:p w14:paraId="0E947519" w14:textId="77777777" w:rsidR="00C75001" w:rsidRPr="00C75001" w:rsidRDefault="00C75001" w:rsidP="00C75001">
      <w:pPr>
        <w:bidi/>
        <w:rPr>
          <w:rFonts w:cs="David" w:hint="cs"/>
          <w:rtl/>
        </w:rPr>
      </w:pPr>
    </w:p>
    <w:p w14:paraId="705CE8EA" w14:textId="77777777" w:rsidR="00C75001" w:rsidRPr="00C75001" w:rsidRDefault="00C75001" w:rsidP="00C75001">
      <w:pPr>
        <w:bidi/>
        <w:rPr>
          <w:rFonts w:cs="David" w:hint="cs"/>
          <w:u w:val="single"/>
          <w:rtl/>
        </w:rPr>
      </w:pPr>
      <w:r w:rsidRPr="00C75001">
        <w:rPr>
          <w:rFonts w:cs="David" w:hint="cs"/>
          <w:u w:val="single"/>
          <w:rtl/>
        </w:rPr>
        <w:t>היו"ר רוחמה אברהם:</w:t>
      </w:r>
    </w:p>
    <w:p w14:paraId="376058FC" w14:textId="77777777" w:rsidR="00C75001" w:rsidRPr="00C75001" w:rsidRDefault="00C75001" w:rsidP="00C75001">
      <w:pPr>
        <w:bidi/>
        <w:rPr>
          <w:rFonts w:cs="David" w:hint="cs"/>
          <w:rtl/>
        </w:rPr>
      </w:pPr>
    </w:p>
    <w:p w14:paraId="06429EAE" w14:textId="77777777" w:rsidR="00C75001" w:rsidRPr="00C75001" w:rsidRDefault="00C75001" w:rsidP="00C75001">
      <w:pPr>
        <w:bidi/>
        <w:ind w:firstLine="567"/>
        <w:rPr>
          <w:rFonts w:cs="David" w:hint="cs"/>
          <w:rtl/>
        </w:rPr>
      </w:pPr>
      <w:r w:rsidRPr="00C75001">
        <w:rPr>
          <w:rFonts w:cs="David" w:hint="cs"/>
          <w:rtl/>
        </w:rPr>
        <w:t xml:space="preserve">גם אתה תדבר. זו הצעה לסדר, ועוד לא פתחתי את הדיון. </w:t>
      </w:r>
    </w:p>
    <w:p w14:paraId="44CE389A" w14:textId="77777777" w:rsidR="00C75001" w:rsidRPr="00C75001" w:rsidRDefault="00C75001" w:rsidP="00C75001">
      <w:pPr>
        <w:bidi/>
        <w:rPr>
          <w:rFonts w:cs="David" w:hint="cs"/>
          <w:rtl/>
        </w:rPr>
      </w:pPr>
    </w:p>
    <w:p w14:paraId="365E390C" w14:textId="77777777" w:rsidR="00C75001" w:rsidRPr="00C75001" w:rsidRDefault="00C75001" w:rsidP="00C75001">
      <w:pPr>
        <w:bidi/>
        <w:rPr>
          <w:rFonts w:cs="David" w:hint="cs"/>
          <w:rtl/>
        </w:rPr>
      </w:pPr>
      <w:r w:rsidRPr="00C75001">
        <w:rPr>
          <w:rFonts w:cs="David" w:hint="cs"/>
          <w:u w:val="single"/>
          <w:rtl/>
        </w:rPr>
        <w:t xml:space="preserve">זהבה </w:t>
      </w:r>
      <w:proofErr w:type="spellStart"/>
      <w:r w:rsidRPr="00C75001">
        <w:rPr>
          <w:rFonts w:cs="David" w:hint="cs"/>
          <w:u w:val="single"/>
          <w:rtl/>
        </w:rPr>
        <w:t>גלאון</w:t>
      </w:r>
      <w:proofErr w:type="spellEnd"/>
      <w:r w:rsidRPr="00C75001">
        <w:rPr>
          <w:rFonts w:cs="David" w:hint="cs"/>
          <w:u w:val="single"/>
          <w:rtl/>
        </w:rPr>
        <w:t>:</w:t>
      </w:r>
    </w:p>
    <w:p w14:paraId="57BF57AD" w14:textId="77777777" w:rsidR="00C75001" w:rsidRPr="00C75001" w:rsidRDefault="00C75001" w:rsidP="00C75001">
      <w:pPr>
        <w:bidi/>
        <w:rPr>
          <w:rFonts w:cs="David" w:hint="cs"/>
          <w:rtl/>
        </w:rPr>
      </w:pPr>
    </w:p>
    <w:p w14:paraId="62936B47" w14:textId="77777777" w:rsidR="00C75001" w:rsidRPr="00C75001" w:rsidRDefault="00C75001" w:rsidP="00C75001">
      <w:pPr>
        <w:bidi/>
        <w:rPr>
          <w:rFonts w:cs="David" w:hint="cs"/>
          <w:rtl/>
        </w:rPr>
      </w:pPr>
      <w:r w:rsidRPr="00C75001">
        <w:rPr>
          <w:rFonts w:cs="David" w:hint="cs"/>
          <w:rtl/>
        </w:rPr>
        <w:tab/>
        <w:t xml:space="preserve">היועצת המשפטית לכנסת אמרה שהממצאים אינם רלוונטיים. אנחנו לא מבקשים לקבל הסבר על הממצאים. היועץ המשפטי לממשלה הוא היחיד המצוי בנבכי החקירה, והוא יכול להגיד </w:t>
      </w:r>
      <w:proofErr w:type="spellStart"/>
      <w:r w:rsidRPr="00C75001">
        <w:rPr>
          <w:rFonts w:cs="David" w:hint="cs"/>
          <w:rtl/>
        </w:rPr>
        <w:t>כהאי</w:t>
      </w:r>
      <w:proofErr w:type="spellEnd"/>
      <w:r w:rsidRPr="00C75001">
        <w:rPr>
          <w:rFonts w:cs="David" w:hint="cs"/>
          <w:rtl/>
        </w:rPr>
        <w:t xml:space="preserve"> לישנא אם מדובר בהתנהגות שאינה הולמת או זוהי התנהגות הולמת. זה מה שעומד לדיון. עכשיו אנחנו לא מתעסקים בהיבט הפלילי. </w:t>
      </w:r>
    </w:p>
    <w:p w14:paraId="4C875E0E" w14:textId="77777777" w:rsidR="00C75001" w:rsidRPr="00C75001" w:rsidRDefault="00C75001" w:rsidP="00C75001">
      <w:pPr>
        <w:bidi/>
        <w:rPr>
          <w:rFonts w:cs="David" w:hint="cs"/>
          <w:rtl/>
        </w:rPr>
      </w:pPr>
    </w:p>
    <w:p w14:paraId="00302212" w14:textId="77777777" w:rsidR="00C75001" w:rsidRPr="00C75001" w:rsidRDefault="00C75001" w:rsidP="00C75001">
      <w:pPr>
        <w:bidi/>
        <w:rPr>
          <w:rFonts w:cs="David" w:hint="cs"/>
          <w:u w:val="single"/>
          <w:rtl/>
        </w:rPr>
      </w:pPr>
      <w:proofErr w:type="spellStart"/>
      <w:r w:rsidRPr="00C75001">
        <w:rPr>
          <w:rFonts w:cs="David" w:hint="cs"/>
          <w:u w:val="single"/>
          <w:rtl/>
        </w:rPr>
        <w:t>עתניאל</w:t>
      </w:r>
      <w:proofErr w:type="spellEnd"/>
      <w:r w:rsidRPr="00C75001">
        <w:rPr>
          <w:rFonts w:cs="David" w:hint="cs"/>
          <w:u w:val="single"/>
          <w:rtl/>
        </w:rPr>
        <w:t xml:space="preserve"> </w:t>
      </w:r>
      <w:proofErr w:type="spellStart"/>
      <w:r w:rsidRPr="00C75001">
        <w:rPr>
          <w:rFonts w:cs="David" w:hint="cs"/>
          <w:u w:val="single"/>
          <w:rtl/>
        </w:rPr>
        <w:t>שנלר</w:t>
      </w:r>
      <w:proofErr w:type="spellEnd"/>
      <w:r w:rsidRPr="00C75001">
        <w:rPr>
          <w:rFonts w:cs="David" w:hint="cs"/>
          <w:u w:val="single"/>
          <w:rtl/>
        </w:rPr>
        <w:t>:</w:t>
      </w:r>
    </w:p>
    <w:p w14:paraId="5197BDFE" w14:textId="77777777" w:rsidR="00C75001" w:rsidRPr="00C75001" w:rsidRDefault="00C75001" w:rsidP="00C75001">
      <w:pPr>
        <w:bidi/>
        <w:rPr>
          <w:rFonts w:cs="David" w:hint="cs"/>
          <w:rtl/>
        </w:rPr>
      </w:pPr>
    </w:p>
    <w:p w14:paraId="45608E9E" w14:textId="77777777" w:rsidR="00C75001" w:rsidRPr="00C75001" w:rsidRDefault="00C75001" w:rsidP="00C75001">
      <w:pPr>
        <w:bidi/>
        <w:ind w:firstLine="567"/>
        <w:rPr>
          <w:rFonts w:cs="David" w:hint="cs"/>
          <w:rtl/>
        </w:rPr>
      </w:pPr>
      <w:r w:rsidRPr="00C75001">
        <w:rPr>
          <w:rFonts w:cs="David" w:hint="cs"/>
          <w:rtl/>
        </w:rPr>
        <w:t>גם אני רוצה להציע הצעה לסדר.</w:t>
      </w:r>
    </w:p>
    <w:p w14:paraId="244C275B" w14:textId="77777777" w:rsidR="00C75001" w:rsidRPr="00C75001" w:rsidRDefault="00C75001" w:rsidP="00C75001">
      <w:pPr>
        <w:bidi/>
        <w:rPr>
          <w:rFonts w:cs="David" w:hint="cs"/>
          <w:rtl/>
        </w:rPr>
      </w:pPr>
    </w:p>
    <w:p w14:paraId="188E8D60" w14:textId="77777777" w:rsidR="00C75001" w:rsidRPr="00C75001" w:rsidRDefault="00C75001" w:rsidP="00C75001">
      <w:pPr>
        <w:bidi/>
        <w:rPr>
          <w:rFonts w:cs="David"/>
          <w:u w:val="single"/>
          <w:rtl/>
        </w:rPr>
      </w:pPr>
      <w:proofErr w:type="spellStart"/>
      <w:r w:rsidRPr="00C75001">
        <w:rPr>
          <w:rFonts w:cs="David"/>
          <w:u w:val="single"/>
          <w:rtl/>
        </w:rPr>
        <w:t>טלב</w:t>
      </w:r>
      <w:proofErr w:type="spellEnd"/>
      <w:r w:rsidRPr="00C75001">
        <w:rPr>
          <w:rFonts w:cs="David"/>
          <w:u w:val="single"/>
          <w:rtl/>
        </w:rPr>
        <w:t xml:space="preserve"> </w:t>
      </w:r>
      <w:proofErr w:type="spellStart"/>
      <w:r w:rsidRPr="00C75001">
        <w:rPr>
          <w:rFonts w:cs="David"/>
          <w:u w:val="single"/>
          <w:rtl/>
        </w:rPr>
        <w:t>אלסאנע</w:t>
      </w:r>
      <w:proofErr w:type="spellEnd"/>
      <w:r w:rsidRPr="00C75001">
        <w:rPr>
          <w:rFonts w:cs="David"/>
          <w:u w:val="single"/>
          <w:rtl/>
        </w:rPr>
        <w:t>:</w:t>
      </w:r>
    </w:p>
    <w:p w14:paraId="2FD26202" w14:textId="77777777" w:rsidR="00C75001" w:rsidRPr="00C75001" w:rsidRDefault="00C75001" w:rsidP="00C75001">
      <w:pPr>
        <w:bidi/>
        <w:rPr>
          <w:rFonts w:cs="David"/>
          <w:u w:val="single"/>
          <w:rtl/>
        </w:rPr>
      </w:pPr>
    </w:p>
    <w:p w14:paraId="3506C12A" w14:textId="77777777" w:rsidR="00C75001" w:rsidRPr="00C75001" w:rsidRDefault="00C75001" w:rsidP="00C75001">
      <w:pPr>
        <w:bidi/>
        <w:rPr>
          <w:rFonts w:cs="David" w:hint="cs"/>
          <w:rtl/>
        </w:rPr>
      </w:pPr>
      <w:r w:rsidRPr="00C75001">
        <w:rPr>
          <w:rFonts w:cs="David"/>
          <w:rtl/>
        </w:rPr>
        <w:tab/>
      </w:r>
      <w:r w:rsidRPr="00C75001">
        <w:rPr>
          <w:rFonts w:cs="David" w:hint="cs"/>
          <w:rtl/>
        </w:rPr>
        <w:t>אולי צריך לתת לו צל"ש בסוף.</w:t>
      </w:r>
    </w:p>
    <w:p w14:paraId="5F2D4B50" w14:textId="77777777" w:rsidR="00C75001" w:rsidRPr="00C75001" w:rsidRDefault="00C75001" w:rsidP="00C75001">
      <w:pPr>
        <w:bidi/>
        <w:rPr>
          <w:rFonts w:cs="David" w:hint="cs"/>
          <w:rtl/>
        </w:rPr>
      </w:pPr>
    </w:p>
    <w:p w14:paraId="67AF1AD8" w14:textId="77777777" w:rsidR="00C75001" w:rsidRPr="00C75001" w:rsidRDefault="00C75001" w:rsidP="00C75001">
      <w:pPr>
        <w:bidi/>
        <w:rPr>
          <w:rFonts w:cs="David" w:hint="cs"/>
          <w:u w:val="single"/>
          <w:rtl/>
        </w:rPr>
      </w:pPr>
      <w:r w:rsidRPr="00C75001">
        <w:rPr>
          <w:rFonts w:cs="David" w:hint="cs"/>
          <w:u w:val="single"/>
          <w:rtl/>
        </w:rPr>
        <w:t>היו"ר רוחמה אברהם:</w:t>
      </w:r>
    </w:p>
    <w:p w14:paraId="43A5C80E" w14:textId="77777777" w:rsidR="00C75001" w:rsidRPr="00C75001" w:rsidRDefault="00C75001" w:rsidP="00C75001">
      <w:pPr>
        <w:bidi/>
        <w:rPr>
          <w:rFonts w:cs="David" w:hint="cs"/>
          <w:rtl/>
        </w:rPr>
      </w:pPr>
    </w:p>
    <w:p w14:paraId="49F89707" w14:textId="77777777" w:rsidR="00C75001" w:rsidRPr="00C75001" w:rsidRDefault="00C75001" w:rsidP="00C75001">
      <w:pPr>
        <w:bidi/>
        <w:ind w:firstLine="567"/>
        <w:rPr>
          <w:rFonts w:cs="David" w:hint="cs"/>
          <w:rtl/>
        </w:rPr>
      </w:pPr>
      <w:r w:rsidRPr="00C75001">
        <w:rPr>
          <w:rFonts w:cs="David" w:hint="cs"/>
          <w:rtl/>
        </w:rPr>
        <w:t xml:space="preserve">הבנתי. נשמע את דברי נורית </w:t>
      </w:r>
      <w:proofErr w:type="spellStart"/>
      <w:r w:rsidRPr="00C75001">
        <w:rPr>
          <w:rFonts w:cs="David" w:hint="cs"/>
          <w:rtl/>
        </w:rPr>
        <w:t>אלשטיין</w:t>
      </w:r>
      <w:proofErr w:type="spellEnd"/>
      <w:r w:rsidRPr="00C75001">
        <w:rPr>
          <w:rFonts w:cs="David" w:hint="cs"/>
          <w:rtl/>
        </w:rPr>
        <w:t xml:space="preserve">, ואני פותחת בדיון. </w:t>
      </w:r>
    </w:p>
    <w:p w14:paraId="60C6CE7E" w14:textId="77777777" w:rsidR="00C75001" w:rsidRPr="00C75001" w:rsidRDefault="00C75001" w:rsidP="00C75001">
      <w:pPr>
        <w:bidi/>
        <w:rPr>
          <w:rFonts w:cs="David" w:hint="cs"/>
          <w:rtl/>
        </w:rPr>
      </w:pPr>
    </w:p>
    <w:p w14:paraId="45ECA7A4" w14:textId="77777777" w:rsidR="00C75001" w:rsidRPr="00C75001" w:rsidRDefault="00C75001" w:rsidP="00C75001">
      <w:pPr>
        <w:bidi/>
        <w:rPr>
          <w:rFonts w:cs="David" w:hint="cs"/>
          <w:rtl/>
        </w:rPr>
      </w:pPr>
      <w:r w:rsidRPr="00C75001">
        <w:rPr>
          <w:rFonts w:cs="David" w:hint="cs"/>
          <w:u w:val="single"/>
          <w:rtl/>
        </w:rPr>
        <w:t xml:space="preserve">נורית </w:t>
      </w:r>
      <w:proofErr w:type="spellStart"/>
      <w:r w:rsidRPr="00C75001">
        <w:rPr>
          <w:rFonts w:cs="David" w:hint="cs"/>
          <w:u w:val="single"/>
          <w:rtl/>
        </w:rPr>
        <w:t>אלשטיין</w:t>
      </w:r>
      <w:proofErr w:type="spellEnd"/>
      <w:r w:rsidRPr="00C75001">
        <w:rPr>
          <w:rFonts w:cs="David" w:hint="cs"/>
          <w:u w:val="single"/>
          <w:rtl/>
        </w:rPr>
        <w:t>:</w:t>
      </w:r>
    </w:p>
    <w:p w14:paraId="22E81FB0" w14:textId="77777777" w:rsidR="00C75001" w:rsidRPr="00C75001" w:rsidRDefault="00C75001" w:rsidP="00C75001">
      <w:pPr>
        <w:bidi/>
        <w:rPr>
          <w:rFonts w:cs="David" w:hint="cs"/>
          <w:rtl/>
        </w:rPr>
      </w:pPr>
    </w:p>
    <w:p w14:paraId="3E146600" w14:textId="77777777" w:rsidR="00C75001" w:rsidRPr="00C75001" w:rsidRDefault="00C75001" w:rsidP="00C75001">
      <w:pPr>
        <w:bidi/>
        <w:rPr>
          <w:rFonts w:cs="David" w:hint="cs"/>
          <w:rtl/>
        </w:rPr>
      </w:pPr>
      <w:r w:rsidRPr="00C75001">
        <w:rPr>
          <w:rFonts w:cs="David" w:hint="cs"/>
          <w:rtl/>
        </w:rPr>
        <w:tab/>
        <w:t xml:space="preserve">הביטוי "התנהגות שאינה הולמת" מופיע בסעיף 20 לחוק יסוד: הנשיא, שעניינו הליך של הדחה. אנחנו איננו מצויים כרגע בגדרי הליכי הדחה. אנחנו מצויים בגדרי הליך אחר, שהוא הפסקה זמנית של תפקיד הנשיא. מה שעומד בפנינו כרגע הוא בקשת הנשיא. יכול שיהיה חבר כנסת שיאמר שהגבלת הזמנים כפי שהגביל אותה הנשיא אינה סבירה בעיניו. זה לגיטימי כחלק מדיון, אבל איננו מדברים כרגע על הליכי הדחה מחמת התנהגות בלתי הולמת. </w:t>
      </w:r>
    </w:p>
    <w:p w14:paraId="2F99D748" w14:textId="77777777" w:rsidR="00C75001" w:rsidRPr="00C75001" w:rsidRDefault="00C75001" w:rsidP="00C75001">
      <w:pPr>
        <w:bidi/>
        <w:rPr>
          <w:rFonts w:cs="David" w:hint="cs"/>
          <w:rtl/>
        </w:rPr>
      </w:pPr>
    </w:p>
    <w:p w14:paraId="3BE4B15C" w14:textId="77777777" w:rsidR="00C75001" w:rsidRPr="00C75001" w:rsidRDefault="00C75001" w:rsidP="00C75001">
      <w:pPr>
        <w:bidi/>
        <w:rPr>
          <w:rFonts w:cs="David" w:hint="cs"/>
          <w:u w:val="single"/>
          <w:rtl/>
        </w:rPr>
      </w:pPr>
      <w:r w:rsidRPr="00C75001">
        <w:rPr>
          <w:rFonts w:cs="David" w:hint="cs"/>
          <w:u w:val="single"/>
          <w:rtl/>
        </w:rPr>
        <w:t>היו"ר רוחמה אברהם:</w:t>
      </w:r>
    </w:p>
    <w:p w14:paraId="4F74E5D8" w14:textId="77777777" w:rsidR="00C75001" w:rsidRPr="00C75001" w:rsidRDefault="00C75001" w:rsidP="00C75001">
      <w:pPr>
        <w:bidi/>
        <w:rPr>
          <w:rFonts w:cs="David" w:hint="cs"/>
          <w:rtl/>
        </w:rPr>
      </w:pPr>
    </w:p>
    <w:p w14:paraId="52A27DFD" w14:textId="77777777" w:rsidR="00C75001" w:rsidRPr="00C75001" w:rsidRDefault="00C75001" w:rsidP="00C75001">
      <w:pPr>
        <w:bidi/>
        <w:ind w:firstLine="567"/>
        <w:rPr>
          <w:rFonts w:cs="David" w:hint="cs"/>
          <w:rtl/>
        </w:rPr>
      </w:pPr>
      <w:r w:rsidRPr="00C75001">
        <w:rPr>
          <w:rFonts w:cs="David" w:hint="cs"/>
          <w:rtl/>
        </w:rPr>
        <w:t xml:space="preserve">תודה רבה. ראשון הדוברים חבר הכנסת יובל </w:t>
      </w:r>
      <w:proofErr w:type="spellStart"/>
      <w:r w:rsidRPr="00C75001">
        <w:rPr>
          <w:rFonts w:cs="David" w:hint="cs"/>
          <w:rtl/>
        </w:rPr>
        <w:t>שטייניץ</w:t>
      </w:r>
      <w:proofErr w:type="spellEnd"/>
      <w:r w:rsidRPr="00C75001">
        <w:rPr>
          <w:rFonts w:cs="David" w:hint="cs"/>
          <w:rtl/>
        </w:rPr>
        <w:t xml:space="preserve">, בבקשה. </w:t>
      </w:r>
    </w:p>
    <w:p w14:paraId="3EC829AD" w14:textId="77777777" w:rsidR="00C75001" w:rsidRPr="00C75001" w:rsidRDefault="00C75001" w:rsidP="00C75001">
      <w:pPr>
        <w:bidi/>
        <w:rPr>
          <w:rFonts w:cs="David" w:hint="cs"/>
          <w:rtl/>
        </w:rPr>
      </w:pPr>
    </w:p>
    <w:p w14:paraId="1FF3B8BA" w14:textId="77777777" w:rsidR="00C75001" w:rsidRPr="00C75001" w:rsidRDefault="00C75001" w:rsidP="00C75001">
      <w:pPr>
        <w:bidi/>
        <w:rPr>
          <w:rFonts w:cs="David" w:hint="cs"/>
          <w:rtl/>
        </w:rPr>
      </w:pPr>
      <w:r w:rsidRPr="00C75001">
        <w:rPr>
          <w:rFonts w:cs="David" w:hint="cs"/>
          <w:u w:val="single"/>
          <w:rtl/>
        </w:rPr>
        <w:t xml:space="preserve">יובל </w:t>
      </w:r>
      <w:proofErr w:type="spellStart"/>
      <w:r w:rsidRPr="00C75001">
        <w:rPr>
          <w:rFonts w:cs="David" w:hint="cs"/>
          <w:u w:val="single"/>
          <w:rtl/>
        </w:rPr>
        <w:t>שטייניץ</w:t>
      </w:r>
      <w:proofErr w:type="spellEnd"/>
      <w:r w:rsidRPr="00C75001">
        <w:rPr>
          <w:rFonts w:cs="David" w:hint="cs"/>
          <w:u w:val="single"/>
          <w:rtl/>
        </w:rPr>
        <w:t>:</w:t>
      </w:r>
    </w:p>
    <w:p w14:paraId="64027A1B" w14:textId="77777777" w:rsidR="00C75001" w:rsidRPr="00C75001" w:rsidRDefault="00C75001" w:rsidP="00C75001">
      <w:pPr>
        <w:bidi/>
        <w:rPr>
          <w:rFonts w:cs="David" w:hint="cs"/>
          <w:rtl/>
        </w:rPr>
      </w:pPr>
    </w:p>
    <w:p w14:paraId="4E134309" w14:textId="77777777" w:rsidR="00C75001" w:rsidRPr="00C75001" w:rsidRDefault="00C75001" w:rsidP="00C75001">
      <w:pPr>
        <w:bidi/>
        <w:rPr>
          <w:rFonts w:cs="David" w:hint="cs"/>
          <w:rtl/>
        </w:rPr>
      </w:pPr>
      <w:r w:rsidRPr="00C75001">
        <w:rPr>
          <w:rFonts w:cs="David" w:hint="cs"/>
          <w:rtl/>
        </w:rPr>
        <w:tab/>
        <w:t xml:space="preserve">תודה רבה, גברתי היושבת-ראש. אני מרגיש קצת נבוך בדיון הזה, כי נראה לי כמעט ברור מאליו וטריוויאלי שחקירת משטרה היא תמיד בגין התנהגות פלילית, והתנהגות פלילית היא תמיד אינה הולמת, ובוודאי את הנשיא. אבל גם נראה לי ברור וטריוויאלי שאם נשיא מרגיש לא נוח, מסיבות ציבוריות, להשתתף בטקס כזה או אחר, אין שום סיבה שהכנסת תכפה זאת עליו או תשתמש בזה נגדו. </w:t>
      </w:r>
    </w:p>
    <w:p w14:paraId="53FF9951" w14:textId="77777777" w:rsidR="00C75001" w:rsidRPr="00C75001" w:rsidRDefault="00C75001" w:rsidP="00C75001">
      <w:pPr>
        <w:bidi/>
        <w:rPr>
          <w:rFonts w:cs="David" w:hint="cs"/>
          <w:rtl/>
        </w:rPr>
      </w:pPr>
    </w:p>
    <w:p w14:paraId="0FA9AB98" w14:textId="77777777" w:rsidR="00C75001" w:rsidRPr="00C75001" w:rsidRDefault="00C75001" w:rsidP="00C75001">
      <w:pPr>
        <w:bidi/>
        <w:ind w:firstLine="567"/>
        <w:rPr>
          <w:rFonts w:cs="David" w:hint="cs"/>
          <w:rtl/>
        </w:rPr>
      </w:pPr>
      <w:r w:rsidRPr="00C75001">
        <w:rPr>
          <w:rFonts w:cs="David" w:hint="cs"/>
          <w:rtl/>
        </w:rPr>
        <w:t xml:space="preserve">אני גם נבוך מכל המעמד. החקירה צריכה להתבצע. לדעתי יש כאן ביזוי </w:t>
      </w:r>
      <w:r w:rsidRPr="00C75001">
        <w:rPr>
          <w:rFonts w:cs="David"/>
          <w:rtl/>
        </w:rPr>
        <w:t>–</w:t>
      </w:r>
      <w:r w:rsidRPr="00C75001">
        <w:rPr>
          <w:rFonts w:cs="David" w:hint="cs"/>
          <w:rtl/>
        </w:rPr>
        <w:t xml:space="preserve"> בהתנהלות הכללית של המדינה ושל המשטרה וגם שלנו </w:t>
      </w:r>
      <w:r w:rsidRPr="00C75001">
        <w:rPr>
          <w:rFonts w:cs="David"/>
          <w:rtl/>
        </w:rPr>
        <w:t>–</w:t>
      </w:r>
      <w:r w:rsidRPr="00C75001">
        <w:rPr>
          <w:rFonts w:cs="David" w:hint="cs"/>
          <w:rtl/>
        </w:rPr>
        <w:t xml:space="preserve"> של הנשיא ושל מוסד הנשיאות. אני שואל את עצמי, גברתי היושבת-ראש, שאלה אחת שמטרידה אותי: מה בין נשיא מדינת ישראל משה קצב לבין נשיא ארצות-הברית לשעבר ביל </w:t>
      </w:r>
      <w:proofErr w:type="spellStart"/>
      <w:r w:rsidRPr="00C75001">
        <w:rPr>
          <w:rFonts w:cs="David" w:hint="cs"/>
          <w:rtl/>
        </w:rPr>
        <w:t>קלינטון</w:t>
      </w:r>
      <w:proofErr w:type="spellEnd"/>
      <w:r w:rsidRPr="00C75001">
        <w:rPr>
          <w:rFonts w:cs="David" w:hint="cs"/>
          <w:rtl/>
        </w:rPr>
        <w:t xml:space="preserve">. אגיד לך מה. שניהם ככל הנראה </w:t>
      </w:r>
      <w:r w:rsidRPr="00C75001">
        <w:rPr>
          <w:rFonts w:cs="David"/>
          <w:rtl/>
        </w:rPr>
        <w:t>–</w:t>
      </w:r>
      <w:r w:rsidRPr="00C75001">
        <w:rPr>
          <w:rFonts w:cs="David" w:hint="cs"/>
          <w:rtl/>
        </w:rPr>
        <w:t xml:space="preserve"> ואני אומר זאת בזהירות, על סמך הדלפות ושמועות בתקשורת </w:t>
      </w:r>
      <w:r w:rsidRPr="00C75001">
        <w:rPr>
          <w:rFonts w:cs="David"/>
          <w:rtl/>
        </w:rPr>
        <w:t>–</w:t>
      </w:r>
      <w:r w:rsidRPr="00C75001">
        <w:rPr>
          <w:rFonts w:cs="David" w:hint="cs"/>
          <w:rtl/>
        </w:rPr>
        <w:t xml:space="preserve"> התנהגו באופן בלתי ראוי בלשון המעטה מבחינה מינית במוסד הנשיאות, אם השמועות וההדלפות נכונות. </w:t>
      </w:r>
    </w:p>
    <w:p w14:paraId="7B28A0A9" w14:textId="77777777" w:rsidR="00C75001" w:rsidRPr="00C75001" w:rsidRDefault="00C75001" w:rsidP="00C75001">
      <w:pPr>
        <w:bidi/>
        <w:rPr>
          <w:rFonts w:cs="David" w:hint="cs"/>
          <w:rtl/>
        </w:rPr>
      </w:pPr>
    </w:p>
    <w:p w14:paraId="60A8674F" w14:textId="77777777" w:rsidR="00C75001" w:rsidRPr="00C75001" w:rsidRDefault="00C75001" w:rsidP="00C75001">
      <w:pPr>
        <w:bidi/>
        <w:ind w:firstLine="567"/>
        <w:rPr>
          <w:rFonts w:cs="David" w:hint="cs"/>
          <w:rtl/>
        </w:rPr>
      </w:pPr>
      <w:r w:rsidRPr="00C75001">
        <w:rPr>
          <w:rFonts w:cs="David" w:hint="cs"/>
          <w:rtl/>
        </w:rPr>
        <w:t xml:space="preserve">אבל ההבדל הגדול הוא שנשיא ארצות-הברית, כאשר נסחט על-ידי </w:t>
      </w:r>
      <w:proofErr w:type="spellStart"/>
      <w:r w:rsidRPr="00C75001">
        <w:rPr>
          <w:rFonts w:cs="David" w:hint="cs"/>
          <w:rtl/>
        </w:rPr>
        <w:t>ג'ניפר</w:t>
      </w:r>
      <w:proofErr w:type="spellEnd"/>
      <w:r w:rsidRPr="00C75001">
        <w:rPr>
          <w:rFonts w:cs="David" w:hint="cs"/>
          <w:rtl/>
        </w:rPr>
        <w:t xml:space="preserve"> </w:t>
      </w:r>
      <w:proofErr w:type="spellStart"/>
      <w:r w:rsidRPr="00C75001">
        <w:rPr>
          <w:rFonts w:cs="David" w:hint="cs"/>
          <w:rtl/>
        </w:rPr>
        <w:t>פלאוורס</w:t>
      </w:r>
      <w:proofErr w:type="spellEnd"/>
      <w:r w:rsidRPr="00C75001">
        <w:rPr>
          <w:rFonts w:cs="David" w:hint="cs"/>
          <w:rtl/>
        </w:rPr>
        <w:t xml:space="preserve">, שהגישה נגדו תלונה, החליט לשלם לה כסף, מאות אלפי דולרים, כדי שתבטל את תלונתה. ואילו נשיא מדינת ישראל משה קצב, כאשר הוא הרגיש נסחט </w:t>
      </w:r>
      <w:r w:rsidRPr="00C75001">
        <w:rPr>
          <w:rFonts w:cs="David"/>
          <w:rtl/>
        </w:rPr>
        <w:t>–</w:t>
      </w:r>
      <w:r w:rsidRPr="00C75001">
        <w:rPr>
          <w:rFonts w:cs="David" w:hint="cs"/>
          <w:rtl/>
        </w:rPr>
        <w:t xml:space="preserve"> גם אם אין עשן בלי אש </w:t>
      </w:r>
      <w:r w:rsidRPr="00C75001">
        <w:rPr>
          <w:rFonts w:cs="David"/>
          <w:rtl/>
        </w:rPr>
        <w:t>–</w:t>
      </w:r>
      <w:r w:rsidRPr="00C75001">
        <w:rPr>
          <w:rFonts w:cs="David" w:hint="cs"/>
          <w:rtl/>
        </w:rPr>
        <w:t xml:space="preserve"> החליט שלא לשלם ולא להיכנע לסחיטה, אלא להתלונן. </w:t>
      </w:r>
    </w:p>
    <w:p w14:paraId="37901B8A" w14:textId="77777777" w:rsidR="00C75001" w:rsidRPr="00C75001" w:rsidRDefault="00C75001" w:rsidP="00C75001">
      <w:pPr>
        <w:bidi/>
        <w:ind w:firstLine="567"/>
        <w:rPr>
          <w:rFonts w:cs="David" w:hint="cs"/>
          <w:rtl/>
        </w:rPr>
      </w:pPr>
    </w:p>
    <w:p w14:paraId="2E7D4ECE" w14:textId="77777777" w:rsidR="00C75001" w:rsidRPr="00C75001" w:rsidRDefault="00C75001" w:rsidP="00C75001">
      <w:pPr>
        <w:bidi/>
        <w:ind w:firstLine="567"/>
        <w:rPr>
          <w:rFonts w:cs="David" w:hint="cs"/>
          <w:rtl/>
        </w:rPr>
      </w:pPr>
      <w:r w:rsidRPr="00C75001">
        <w:rPr>
          <w:rFonts w:cs="David" w:hint="cs"/>
          <w:rtl/>
        </w:rPr>
        <w:t xml:space="preserve">גברתי היושבת-ראש, התנהגותו של הנשיא, אם השמועות נכונות, מגונה בעיני. אני מגנה אותה. </w:t>
      </w:r>
    </w:p>
    <w:p w14:paraId="18450E3A" w14:textId="77777777" w:rsidR="00C75001" w:rsidRPr="00C75001" w:rsidRDefault="00C75001" w:rsidP="00C75001">
      <w:pPr>
        <w:bidi/>
        <w:rPr>
          <w:rFonts w:cs="David" w:hint="cs"/>
          <w:rtl/>
        </w:rPr>
      </w:pPr>
    </w:p>
    <w:p w14:paraId="2C3F954C" w14:textId="77777777" w:rsidR="00C75001" w:rsidRPr="00C75001" w:rsidRDefault="00C75001" w:rsidP="00C75001">
      <w:pPr>
        <w:bidi/>
        <w:rPr>
          <w:rFonts w:cs="David" w:hint="cs"/>
          <w:u w:val="single"/>
          <w:rtl/>
        </w:rPr>
      </w:pPr>
      <w:r w:rsidRPr="00C75001">
        <w:rPr>
          <w:rFonts w:cs="David" w:hint="cs"/>
          <w:u w:val="single"/>
          <w:rtl/>
        </w:rPr>
        <w:t>היו"ר רוחמה אברהם:</w:t>
      </w:r>
    </w:p>
    <w:p w14:paraId="1E4F505D" w14:textId="77777777" w:rsidR="00C75001" w:rsidRPr="00C75001" w:rsidRDefault="00C75001" w:rsidP="00C75001">
      <w:pPr>
        <w:bidi/>
        <w:rPr>
          <w:rFonts w:cs="David" w:hint="cs"/>
          <w:rtl/>
        </w:rPr>
      </w:pPr>
    </w:p>
    <w:p w14:paraId="63CACBC3" w14:textId="77777777" w:rsidR="00C75001" w:rsidRPr="00C75001" w:rsidRDefault="00C75001" w:rsidP="00C75001">
      <w:pPr>
        <w:bidi/>
        <w:ind w:firstLine="567"/>
        <w:rPr>
          <w:rFonts w:cs="David" w:hint="cs"/>
          <w:rtl/>
        </w:rPr>
      </w:pPr>
      <w:r w:rsidRPr="00C75001">
        <w:rPr>
          <w:rFonts w:cs="David" w:hint="cs"/>
          <w:rtl/>
        </w:rPr>
        <w:t>איזה מהנשיאים, נשיא ארצות-הברית או נשיא מדינת ישראל?</w:t>
      </w:r>
    </w:p>
    <w:p w14:paraId="75F7D8B8" w14:textId="77777777" w:rsidR="00C75001" w:rsidRPr="00C75001" w:rsidRDefault="00C75001" w:rsidP="00C75001">
      <w:pPr>
        <w:bidi/>
        <w:rPr>
          <w:rFonts w:cs="David" w:hint="cs"/>
          <w:rtl/>
        </w:rPr>
      </w:pPr>
    </w:p>
    <w:p w14:paraId="404205BA" w14:textId="77777777" w:rsidR="00C75001" w:rsidRPr="00C75001" w:rsidRDefault="00C75001" w:rsidP="00C75001">
      <w:pPr>
        <w:bidi/>
        <w:rPr>
          <w:rFonts w:cs="David" w:hint="cs"/>
          <w:rtl/>
        </w:rPr>
      </w:pPr>
      <w:r w:rsidRPr="00C75001">
        <w:rPr>
          <w:rFonts w:cs="David" w:hint="cs"/>
          <w:u w:val="single"/>
          <w:rtl/>
        </w:rPr>
        <w:t xml:space="preserve">יובל </w:t>
      </w:r>
      <w:proofErr w:type="spellStart"/>
      <w:r w:rsidRPr="00C75001">
        <w:rPr>
          <w:rFonts w:cs="David" w:hint="cs"/>
          <w:u w:val="single"/>
          <w:rtl/>
        </w:rPr>
        <w:t>שטייניץ</w:t>
      </w:r>
      <w:proofErr w:type="spellEnd"/>
      <w:r w:rsidRPr="00C75001">
        <w:rPr>
          <w:rFonts w:cs="David" w:hint="cs"/>
          <w:u w:val="single"/>
          <w:rtl/>
        </w:rPr>
        <w:t>:</w:t>
      </w:r>
    </w:p>
    <w:p w14:paraId="3FE28637" w14:textId="77777777" w:rsidR="00C75001" w:rsidRPr="00C75001" w:rsidRDefault="00C75001" w:rsidP="00C75001">
      <w:pPr>
        <w:bidi/>
        <w:rPr>
          <w:rFonts w:cs="David" w:hint="cs"/>
          <w:rtl/>
        </w:rPr>
      </w:pPr>
    </w:p>
    <w:p w14:paraId="7043B70E" w14:textId="77777777" w:rsidR="00C75001" w:rsidRPr="00C75001" w:rsidRDefault="00C75001" w:rsidP="00C75001">
      <w:pPr>
        <w:bidi/>
        <w:ind w:firstLine="567"/>
        <w:rPr>
          <w:rFonts w:cs="David" w:hint="cs"/>
          <w:rtl/>
        </w:rPr>
      </w:pPr>
      <w:r w:rsidRPr="00C75001">
        <w:rPr>
          <w:rFonts w:cs="David" w:hint="cs"/>
          <w:rtl/>
        </w:rPr>
        <w:t xml:space="preserve">נשיא ישראל. התנהגות הנשיא קצב, אם הטענות נכונות, מגונה. אבל העובדה שנשיא מדינת ישראל העדיף שלא להיכנע לסחיטה ולא לשלם דמי לא יחרץ, או כופר, כמו נשיא ארצות-הברית </w:t>
      </w:r>
      <w:r w:rsidRPr="00C75001">
        <w:rPr>
          <w:rFonts w:cs="David"/>
          <w:rtl/>
        </w:rPr>
        <w:t>–</w:t>
      </w:r>
      <w:r w:rsidRPr="00C75001">
        <w:rPr>
          <w:rFonts w:cs="David" w:hint="cs"/>
          <w:rtl/>
        </w:rPr>
        <w:t xml:space="preserve"> אני מוקיר אותה, היא ראויה לכל שבח, וגם את זה צריך לומר כאן. </w:t>
      </w:r>
    </w:p>
    <w:p w14:paraId="70D2946F" w14:textId="77777777" w:rsidR="00C75001" w:rsidRPr="00C75001" w:rsidRDefault="00C75001" w:rsidP="00C75001">
      <w:pPr>
        <w:bidi/>
        <w:rPr>
          <w:rFonts w:cs="David" w:hint="cs"/>
          <w:rtl/>
        </w:rPr>
      </w:pPr>
    </w:p>
    <w:p w14:paraId="59956C5F" w14:textId="77777777" w:rsidR="00C75001" w:rsidRPr="00C75001" w:rsidRDefault="00C75001" w:rsidP="00C75001">
      <w:pPr>
        <w:bidi/>
        <w:ind w:firstLine="567"/>
        <w:rPr>
          <w:rFonts w:cs="David" w:hint="cs"/>
          <w:rtl/>
        </w:rPr>
      </w:pPr>
      <w:r w:rsidRPr="00C75001">
        <w:rPr>
          <w:rFonts w:cs="David" w:hint="cs"/>
          <w:rtl/>
        </w:rPr>
        <w:t xml:space="preserve">אני מאחל לנשיא שחפותו תוכח. אני מצפה מהמשטרה להפסיק את ההדלפות המרושעות ולנהוג בחקירת הנשיא בקצת יותר כבוד ודרך ארץ מול מוסד הנשיאות, שמסמל את מדינת ישראל, את תקומת ישראל. אני מצפה לזה גם מכולנו, חברי כנסת. גם בממשלת ישראל יש שרים כאלה </w:t>
      </w:r>
      <w:r w:rsidRPr="00C75001">
        <w:rPr>
          <w:rFonts w:cs="David"/>
          <w:rtl/>
        </w:rPr>
        <w:t>–</w:t>
      </w:r>
      <w:r w:rsidRPr="00C75001">
        <w:rPr>
          <w:rFonts w:cs="David" w:hint="cs"/>
          <w:rtl/>
        </w:rPr>
        <w:t xml:space="preserve"> למשל יש שר שיש כלפיו חקירה על תרומות אסורות בסכומים אדירים שקיבל בבחירות, הוא דווקא המשנה לראש הממשלה, והוא ממשיך לתפקד. איש מאתנו אינו מבקש את </w:t>
      </w:r>
      <w:proofErr w:type="spellStart"/>
      <w:r w:rsidRPr="00C75001">
        <w:rPr>
          <w:rFonts w:cs="David" w:hint="cs"/>
          <w:rtl/>
        </w:rPr>
        <w:t>נבצרותו</w:t>
      </w:r>
      <w:proofErr w:type="spellEnd"/>
      <w:r w:rsidRPr="00C75001">
        <w:rPr>
          <w:rFonts w:cs="David" w:hint="cs"/>
          <w:rtl/>
        </w:rPr>
        <w:t xml:space="preserve">. נתתי דוגמה של שר אחד בלבד. מחול השדים צריך להיפסק והנשיא זכאי כל עוד לא הוכח אחרת. </w:t>
      </w:r>
    </w:p>
    <w:p w14:paraId="546B50B4" w14:textId="77777777" w:rsidR="00C75001" w:rsidRPr="00C75001" w:rsidRDefault="00C75001" w:rsidP="00C75001">
      <w:pPr>
        <w:bidi/>
        <w:rPr>
          <w:rFonts w:cs="David" w:hint="cs"/>
          <w:rtl/>
        </w:rPr>
      </w:pPr>
    </w:p>
    <w:p w14:paraId="3403DB37" w14:textId="77777777" w:rsidR="00C75001" w:rsidRPr="00C75001" w:rsidRDefault="00C75001" w:rsidP="00C75001">
      <w:pPr>
        <w:bidi/>
        <w:ind w:firstLine="567"/>
        <w:rPr>
          <w:rFonts w:cs="David" w:hint="cs"/>
          <w:rtl/>
        </w:rPr>
      </w:pPr>
      <w:r w:rsidRPr="00C75001">
        <w:rPr>
          <w:rFonts w:cs="David" w:hint="cs"/>
          <w:rtl/>
        </w:rPr>
        <w:t xml:space="preserve">מילה אחרונה, גברתי היושבת-ראש, שקשורה לדברי הפתיחה שלך. אני חושב שבצדק רב הזכרת את עינוי הדין של חבר הכנסת אביגדור ליברמן. עם כל זה שאנחנו דנים היום בקצב, נשיא אמיץ, שלא נכנע לסחיטה כנשיא ארצות-הברית ולא שילם כופר, ואת זה צריך לשבח, וחשוב שנשיא מדינת ישראל לא נכנע לסחיטה </w:t>
      </w:r>
      <w:r w:rsidRPr="00C75001">
        <w:rPr>
          <w:rFonts w:cs="David"/>
          <w:rtl/>
        </w:rPr>
        <w:t>–</w:t>
      </w:r>
      <w:r w:rsidRPr="00C75001">
        <w:rPr>
          <w:rFonts w:cs="David" w:hint="cs"/>
          <w:rtl/>
        </w:rPr>
        <w:t xml:space="preserve"> היום עומד למשפט גם שר משפטים לשעבר. </w:t>
      </w:r>
    </w:p>
    <w:p w14:paraId="12FD8DF2" w14:textId="77777777" w:rsidR="00C75001" w:rsidRPr="00C75001" w:rsidRDefault="00C75001" w:rsidP="00C75001">
      <w:pPr>
        <w:bidi/>
        <w:ind w:firstLine="567"/>
        <w:rPr>
          <w:rFonts w:cs="David" w:hint="cs"/>
          <w:rtl/>
        </w:rPr>
      </w:pPr>
    </w:p>
    <w:p w14:paraId="243B42E6" w14:textId="77777777" w:rsidR="00C75001" w:rsidRPr="00C75001" w:rsidRDefault="00C75001" w:rsidP="00C75001">
      <w:pPr>
        <w:bidi/>
        <w:ind w:firstLine="567"/>
        <w:rPr>
          <w:rFonts w:cs="David" w:hint="cs"/>
          <w:rtl/>
        </w:rPr>
      </w:pPr>
      <w:r w:rsidRPr="00C75001">
        <w:rPr>
          <w:rFonts w:cs="David" w:hint="cs"/>
          <w:rtl/>
        </w:rPr>
        <w:t xml:space="preserve">חבל שהיועץ המשפטי אינו פה. אני מוכרח לומר שהפרשה נראית מוזרה ויש בה אלמנטים תמוהים. צריך לזכור שיש שני שרים לשעבר </w:t>
      </w:r>
      <w:r w:rsidRPr="00C75001">
        <w:rPr>
          <w:rFonts w:cs="David"/>
          <w:rtl/>
        </w:rPr>
        <w:t>–</w:t>
      </w:r>
      <w:r w:rsidRPr="00C75001">
        <w:rPr>
          <w:rFonts w:cs="David" w:hint="cs"/>
          <w:rtl/>
        </w:rPr>
        <w:t xml:space="preserve"> שר המשפטים נאמן ושר המשטרה, שגם היא מערכת אכיפת החוק, רפול ז"ל, הודחו מתפקידיהם בשל חקירות שנפתחו מייד עם כניסתם לתפקיד. אחר כך הם זוכו לחלוטין, גם השר פרופ' נאמן וגם השר רפול, בבית המשפט. יש לי חשד כלשהו, על כל פנים זה מעלה תמיהות, על כל פנים אי-אפשר לשלול על הסף את האפשרות שגם העמדתו לדין של השר רמון אולי נגועה בשיקולים שמגיעים עד לחשדות שמערכת המשפט והמשטרה שולטות בשרים שמעליהן באמצעות העמדות מהירות לדין, לא תמיד עם בסיס מוצדק. אני מאחל לשר רמון שיצא זכאי. אני חושב שהכנסת, אולי ועדת החוקה, חוק ומשפט, צריכה להידרש לנושא הזה. </w:t>
      </w:r>
    </w:p>
    <w:p w14:paraId="10823E0F" w14:textId="77777777" w:rsidR="00C75001" w:rsidRPr="00C75001" w:rsidRDefault="00C75001" w:rsidP="00C75001">
      <w:pPr>
        <w:bidi/>
        <w:ind w:firstLine="567"/>
        <w:rPr>
          <w:rFonts w:cs="David" w:hint="cs"/>
          <w:rtl/>
        </w:rPr>
      </w:pPr>
    </w:p>
    <w:p w14:paraId="6F938A61" w14:textId="77777777" w:rsidR="00C75001" w:rsidRPr="00C75001" w:rsidRDefault="00C75001" w:rsidP="00C75001">
      <w:pPr>
        <w:bidi/>
        <w:ind w:firstLine="567"/>
        <w:rPr>
          <w:rFonts w:cs="David" w:hint="cs"/>
          <w:rtl/>
        </w:rPr>
      </w:pPr>
      <w:r w:rsidRPr="00C75001">
        <w:rPr>
          <w:rFonts w:cs="David" w:hint="cs"/>
          <w:rtl/>
        </w:rPr>
        <w:t xml:space="preserve">לסיכום, בקשת הנשיא טריוויאלית, אין שום סיבה שלא לאשר אותה, ואין שום סיבה לחייב את הנשיא להופיע בטקס שהוא מרגיש בו אי-נוחות ורוצה להימנע ממנו. וגם לא לחייב את הנשיא להכריז על נבצרות כל עוד הוא בחקירה ואין שום כתב אישום נגדו, בדיוק כמו המשנה לראש הממשלה פרס. תודה. </w:t>
      </w:r>
    </w:p>
    <w:p w14:paraId="0A30AFA4" w14:textId="77777777" w:rsidR="00C75001" w:rsidRPr="00C75001" w:rsidRDefault="00C75001" w:rsidP="00C75001">
      <w:pPr>
        <w:bidi/>
        <w:rPr>
          <w:rFonts w:cs="David" w:hint="cs"/>
          <w:rtl/>
        </w:rPr>
      </w:pPr>
    </w:p>
    <w:p w14:paraId="08CED88F" w14:textId="77777777" w:rsidR="00C75001" w:rsidRPr="00C75001" w:rsidRDefault="00C75001" w:rsidP="00C75001">
      <w:pPr>
        <w:bidi/>
        <w:rPr>
          <w:rFonts w:cs="David" w:hint="cs"/>
          <w:u w:val="single"/>
          <w:rtl/>
        </w:rPr>
      </w:pPr>
      <w:r w:rsidRPr="00C75001">
        <w:rPr>
          <w:rFonts w:cs="David" w:hint="cs"/>
          <w:u w:val="single"/>
          <w:rtl/>
        </w:rPr>
        <w:t>היו"ר רוחמה אברהם:</w:t>
      </w:r>
    </w:p>
    <w:p w14:paraId="02569F59" w14:textId="77777777" w:rsidR="00C75001" w:rsidRPr="00C75001" w:rsidRDefault="00C75001" w:rsidP="00C75001">
      <w:pPr>
        <w:bidi/>
        <w:rPr>
          <w:rFonts w:cs="David" w:hint="cs"/>
          <w:rtl/>
        </w:rPr>
      </w:pPr>
    </w:p>
    <w:p w14:paraId="502BD20D" w14:textId="77777777" w:rsidR="00C75001" w:rsidRPr="00C75001" w:rsidRDefault="00C75001" w:rsidP="00C75001">
      <w:pPr>
        <w:bidi/>
        <w:rPr>
          <w:rFonts w:cs="David" w:hint="cs"/>
          <w:rtl/>
        </w:rPr>
      </w:pPr>
      <w:r w:rsidRPr="00C75001">
        <w:rPr>
          <w:rFonts w:cs="David" w:hint="cs"/>
          <w:rtl/>
        </w:rPr>
        <w:tab/>
        <w:t xml:space="preserve">תודה רבה. אני רק מזכירה לחברי חברי כנסת שחבר הכנסת יובל </w:t>
      </w:r>
      <w:proofErr w:type="spellStart"/>
      <w:r w:rsidRPr="00C75001">
        <w:rPr>
          <w:rFonts w:cs="David" w:hint="cs"/>
          <w:rtl/>
        </w:rPr>
        <w:t>שטייניץ</w:t>
      </w:r>
      <w:proofErr w:type="spellEnd"/>
      <w:r w:rsidRPr="00C75001">
        <w:rPr>
          <w:rFonts w:cs="David" w:hint="cs"/>
          <w:rtl/>
        </w:rPr>
        <w:t xml:space="preserve"> מחליף את חבר הכנסת ראובן ריבלין. הוא ראה צורך להימנע בדיון הזה, בשל מועמדותו לנשיאות. </w:t>
      </w:r>
    </w:p>
    <w:p w14:paraId="3C2629D2" w14:textId="77777777" w:rsidR="00C75001" w:rsidRPr="00C75001" w:rsidRDefault="00C75001" w:rsidP="00C75001">
      <w:pPr>
        <w:bidi/>
        <w:rPr>
          <w:rFonts w:cs="David" w:hint="cs"/>
          <w:rtl/>
        </w:rPr>
      </w:pPr>
    </w:p>
    <w:p w14:paraId="1F1F39C1" w14:textId="77777777" w:rsidR="00C75001" w:rsidRPr="00C75001" w:rsidRDefault="00C75001" w:rsidP="00C75001">
      <w:pPr>
        <w:bidi/>
        <w:rPr>
          <w:rFonts w:cs="David" w:hint="cs"/>
          <w:rtl/>
        </w:rPr>
      </w:pPr>
      <w:r w:rsidRPr="00C75001">
        <w:rPr>
          <w:rFonts w:cs="David" w:hint="cs"/>
          <w:u w:val="single"/>
          <w:rtl/>
        </w:rPr>
        <w:t xml:space="preserve">יובל </w:t>
      </w:r>
      <w:proofErr w:type="spellStart"/>
      <w:r w:rsidRPr="00C75001">
        <w:rPr>
          <w:rFonts w:cs="David" w:hint="cs"/>
          <w:u w:val="single"/>
          <w:rtl/>
        </w:rPr>
        <w:t>שטייניץ</w:t>
      </w:r>
      <w:proofErr w:type="spellEnd"/>
      <w:r w:rsidRPr="00C75001">
        <w:rPr>
          <w:rFonts w:cs="David" w:hint="cs"/>
          <w:u w:val="single"/>
          <w:rtl/>
        </w:rPr>
        <w:t>:</w:t>
      </w:r>
    </w:p>
    <w:p w14:paraId="0BF75A23" w14:textId="77777777" w:rsidR="00C75001" w:rsidRPr="00C75001" w:rsidRDefault="00C75001" w:rsidP="00C75001">
      <w:pPr>
        <w:bidi/>
        <w:rPr>
          <w:rFonts w:cs="David" w:hint="cs"/>
          <w:rtl/>
        </w:rPr>
      </w:pPr>
    </w:p>
    <w:p w14:paraId="2B49ACF5" w14:textId="77777777" w:rsidR="00C75001" w:rsidRPr="00C75001" w:rsidRDefault="00C75001" w:rsidP="00C75001">
      <w:pPr>
        <w:bidi/>
        <w:ind w:firstLine="567"/>
        <w:rPr>
          <w:rFonts w:cs="David" w:hint="cs"/>
          <w:rtl/>
        </w:rPr>
      </w:pPr>
      <w:r w:rsidRPr="00C75001">
        <w:rPr>
          <w:rFonts w:cs="David" w:hint="cs"/>
          <w:rtl/>
        </w:rPr>
        <w:t xml:space="preserve">אני מחליף חבר הכנסת </w:t>
      </w:r>
      <w:proofErr w:type="spellStart"/>
      <w:r w:rsidRPr="00C75001">
        <w:rPr>
          <w:rFonts w:cs="David" w:hint="cs"/>
          <w:rtl/>
        </w:rPr>
        <w:t>ארדן</w:t>
      </w:r>
      <w:proofErr w:type="spellEnd"/>
      <w:r w:rsidRPr="00C75001">
        <w:rPr>
          <w:rFonts w:cs="David" w:hint="cs"/>
          <w:rtl/>
        </w:rPr>
        <w:t xml:space="preserve">. </w:t>
      </w:r>
    </w:p>
    <w:p w14:paraId="447D0E57" w14:textId="77777777" w:rsidR="00C75001" w:rsidRPr="00C75001" w:rsidRDefault="00C75001" w:rsidP="00C75001">
      <w:pPr>
        <w:bidi/>
        <w:rPr>
          <w:rFonts w:cs="David" w:hint="cs"/>
          <w:rtl/>
        </w:rPr>
      </w:pPr>
    </w:p>
    <w:p w14:paraId="0C9C098F" w14:textId="77777777" w:rsidR="00C75001" w:rsidRPr="00C75001" w:rsidRDefault="00C75001" w:rsidP="00C75001">
      <w:pPr>
        <w:bidi/>
        <w:rPr>
          <w:rFonts w:cs="David" w:hint="cs"/>
          <w:u w:val="single"/>
          <w:rtl/>
        </w:rPr>
      </w:pPr>
      <w:r w:rsidRPr="00C75001">
        <w:rPr>
          <w:rFonts w:cs="David" w:hint="cs"/>
          <w:u w:val="single"/>
          <w:rtl/>
        </w:rPr>
        <w:t>היו"ר רוחמה אברהם:</w:t>
      </w:r>
    </w:p>
    <w:p w14:paraId="59276048" w14:textId="77777777" w:rsidR="00C75001" w:rsidRPr="00C75001" w:rsidRDefault="00C75001" w:rsidP="00C75001">
      <w:pPr>
        <w:bidi/>
        <w:rPr>
          <w:rFonts w:cs="David" w:hint="cs"/>
          <w:rtl/>
        </w:rPr>
      </w:pPr>
    </w:p>
    <w:p w14:paraId="56A57FE0" w14:textId="77777777" w:rsidR="00C75001" w:rsidRPr="00C75001" w:rsidRDefault="00C75001" w:rsidP="00C75001">
      <w:pPr>
        <w:bidi/>
        <w:ind w:firstLine="567"/>
        <w:rPr>
          <w:rFonts w:cs="David" w:hint="cs"/>
          <w:rtl/>
        </w:rPr>
      </w:pPr>
      <w:r w:rsidRPr="00C75001">
        <w:rPr>
          <w:rFonts w:cs="David" w:hint="cs"/>
          <w:rtl/>
        </w:rPr>
        <w:t xml:space="preserve">אם כך, חבר הכנסת כחלון מחליף אותו. הוא יצא, וסביר להניח שיחזור. רשות הדיבור ניתנת לחבר הכנסת מנחם בן-ששון, בבקשה. </w:t>
      </w:r>
    </w:p>
    <w:p w14:paraId="2627866C" w14:textId="77777777" w:rsidR="00C75001" w:rsidRPr="00C75001" w:rsidRDefault="00C75001" w:rsidP="00C75001">
      <w:pPr>
        <w:bidi/>
        <w:rPr>
          <w:rFonts w:cs="David" w:hint="cs"/>
          <w:rtl/>
        </w:rPr>
      </w:pPr>
    </w:p>
    <w:p w14:paraId="555CB31A" w14:textId="77777777" w:rsidR="00C75001" w:rsidRPr="00C75001" w:rsidRDefault="00C75001" w:rsidP="00C75001">
      <w:pPr>
        <w:bidi/>
        <w:rPr>
          <w:rFonts w:cs="David" w:hint="cs"/>
          <w:u w:val="single"/>
          <w:rtl/>
        </w:rPr>
      </w:pPr>
      <w:r w:rsidRPr="00C75001">
        <w:rPr>
          <w:rFonts w:cs="David" w:hint="cs"/>
          <w:u w:val="single"/>
          <w:rtl/>
        </w:rPr>
        <w:t>מנחם בן-ששון:</w:t>
      </w:r>
    </w:p>
    <w:p w14:paraId="604FCC6D" w14:textId="77777777" w:rsidR="00C75001" w:rsidRPr="00C75001" w:rsidRDefault="00C75001" w:rsidP="00C75001">
      <w:pPr>
        <w:bidi/>
        <w:rPr>
          <w:rFonts w:cs="David" w:hint="cs"/>
          <w:rtl/>
        </w:rPr>
      </w:pPr>
    </w:p>
    <w:p w14:paraId="70626596" w14:textId="77777777" w:rsidR="00C75001" w:rsidRPr="00C75001" w:rsidRDefault="00C75001" w:rsidP="00C75001">
      <w:pPr>
        <w:bidi/>
        <w:ind w:firstLine="567"/>
        <w:rPr>
          <w:rFonts w:cs="David" w:hint="cs"/>
          <w:rtl/>
        </w:rPr>
      </w:pPr>
      <w:r w:rsidRPr="00C75001">
        <w:rPr>
          <w:rFonts w:cs="David" w:hint="cs"/>
          <w:rtl/>
        </w:rPr>
        <w:t xml:space="preserve">תודה, גברתי היושבת-ראש. ראשית, אם תורשה לי הערה אישית. שמעתי את דברייך שנאמרו היום ברדיו בשתי רשתות, אחרי חזרה, אולי מאולצת אפילו, מחוץ-לארץ.  לכבוד הוא לנו שבצורה כל כך זהירה ואחראית ניסחת את העמדה שלך. אני מבקש לשכנע אותך שלא תימנעי. אני מבקש לשכנע את חברי שרוצים להיענות לבקשת הנשיא שלא להיענות לה. אסביר מדוע. </w:t>
      </w:r>
    </w:p>
    <w:p w14:paraId="09E00C3A" w14:textId="77777777" w:rsidR="00C75001" w:rsidRPr="00C75001" w:rsidRDefault="00C75001" w:rsidP="00C75001">
      <w:pPr>
        <w:bidi/>
        <w:ind w:firstLine="567"/>
        <w:rPr>
          <w:rFonts w:cs="David" w:hint="cs"/>
          <w:rtl/>
        </w:rPr>
      </w:pPr>
    </w:p>
    <w:p w14:paraId="7341D3BA" w14:textId="77777777" w:rsidR="00C75001" w:rsidRPr="00C75001" w:rsidRDefault="00C75001" w:rsidP="00C75001">
      <w:pPr>
        <w:bidi/>
        <w:ind w:firstLine="567"/>
        <w:rPr>
          <w:rFonts w:cs="David" w:hint="cs"/>
          <w:rtl/>
        </w:rPr>
      </w:pPr>
      <w:r w:rsidRPr="00C75001">
        <w:rPr>
          <w:rFonts w:cs="David" w:hint="cs"/>
          <w:rtl/>
        </w:rPr>
        <w:t xml:space="preserve">חברים, התהפכו לנו היוצרות. טקס  הפך להיות חשוב יותר ממהות. כבוד הפך להיות חשוב יותר מחוק. התחלנו לסחור בעוד שעה ועוד שעה כדי להציל כבוד שלא שייך. ברשותך, גברתי היושבת-ראש, על המהות הזאת אני רוצה לומר, בארבע הדקות שקצבת לי, מילים שיש בהן גם אלמנט היסטורי, שקשור בוועדה שהפקדתם בידי, ועדת החוקה, חוק ומשפט. מה יש בנבצרות של 16 שעות, שאין בשעות שלפני כן ובשעות אחרי כן?  מה יש? </w:t>
      </w:r>
    </w:p>
    <w:p w14:paraId="3F646B6D" w14:textId="77777777" w:rsidR="00C75001" w:rsidRPr="00C75001" w:rsidRDefault="00C75001" w:rsidP="00C75001">
      <w:pPr>
        <w:bidi/>
        <w:ind w:firstLine="567"/>
        <w:rPr>
          <w:rFonts w:cs="David" w:hint="cs"/>
          <w:rtl/>
        </w:rPr>
      </w:pPr>
    </w:p>
    <w:p w14:paraId="0A79FAF5" w14:textId="77777777" w:rsidR="00C75001" w:rsidRPr="00C75001" w:rsidRDefault="00C75001" w:rsidP="00C75001">
      <w:pPr>
        <w:bidi/>
        <w:ind w:firstLine="567"/>
        <w:rPr>
          <w:rFonts w:cs="David" w:hint="cs"/>
          <w:rtl/>
        </w:rPr>
      </w:pPr>
      <w:r w:rsidRPr="00C75001">
        <w:rPr>
          <w:rFonts w:cs="David" w:hint="cs"/>
          <w:rtl/>
        </w:rPr>
        <w:t>האם ב-16 השעות האלה הנשיא</w:t>
      </w:r>
      <w:r w:rsidRPr="00C75001">
        <w:rPr>
          <w:rFonts w:cs="David" w:hint="cs"/>
        </w:rPr>
        <w:t xml:space="preserve"> </w:t>
      </w:r>
      <w:r w:rsidRPr="00C75001">
        <w:rPr>
          <w:rFonts w:cs="David" w:hint="cs"/>
          <w:rtl/>
        </w:rPr>
        <w:t xml:space="preserve"> פסק מלהיות חף מפשע? לא, הוא חף מפשע, כמו שאמרו חברים קודם. היושבת-ראש הדגישה את זה, היועצת המשפטית הדגישה את זה, כל חבר מדגיש את זה. זה לא נשתנה. אז מה נשתנו 16 השעות האלה ממה שקודם וממה שמאוחר </w:t>
      </w:r>
      <w:r w:rsidRPr="00C75001">
        <w:rPr>
          <w:rFonts w:cs="David"/>
          <w:rtl/>
        </w:rPr>
        <w:t>–</w:t>
      </w:r>
      <w:r w:rsidRPr="00C75001">
        <w:rPr>
          <w:rFonts w:cs="David" w:hint="cs"/>
          <w:rtl/>
        </w:rPr>
        <w:t xml:space="preserve"> ו-16 הן ארבע  כפול ארבע, ואנחנו רגילים לקושיות של ארבע? אי-הנעימות. האם שופט כלשהו אמר שלא יבוא לטקס? לא. האם הטקס הזה הוא שעושה את כבוד העתידה לשבת בראש כס המשפט בישראל, כבוד השופטת </w:t>
      </w:r>
      <w:proofErr w:type="spellStart"/>
      <w:r w:rsidRPr="00C75001">
        <w:rPr>
          <w:rFonts w:cs="David" w:hint="cs"/>
          <w:rtl/>
        </w:rPr>
        <w:t>בייניש</w:t>
      </w:r>
      <w:proofErr w:type="spellEnd"/>
      <w:r w:rsidRPr="00C75001">
        <w:rPr>
          <w:rFonts w:cs="David" w:hint="cs"/>
          <w:rtl/>
        </w:rPr>
        <w:t xml:space="preserve">, לשופטת בבית המשפט העליון? גם לא. כפי שאמרו חברותי קודם, אפשר שלא נחליט היום כלום, ושום דבר לא יקרה. </w:t>
      </w:r>
    </w:p>
    <w:p w14:paraId="049D51FD" w14:textId="77777777" w:rsidR="00C75001" w:rsidRPr="00C75001" w:rsidRDefault="00C75001" w:rsidP="00C75001">
      <w:pPr>
        <w:bidi/>
        <w:ind w:firstLine="567"/>
        <w:rPr>
          <w:rFonts w:cs="David" w:hint="cs"/>
          <w:rtl/>
        </w:rPr>
      </w:pPr>
    </w:p>
    <w:p w14:paraId="225F073E" w14:textId="77777777" w:rsidR="00C75001" w:rsidRPr="00C75001" w:rsidRDefault="00C75001" w:rsidP="00C75001">
      <w:pPr>
        <w:bidi/>
        <w:ind w:firstLine="567"/>
        <w:rPr>
          <w:rFonts w:cs="David" w:hint="cs"/>
          <w:rtl/>
        </w:rPr>
      </w:pPr>
      <w:r w:rsidRPr="00C75001">
        <w:rPr>
          <w:rFonts w:cs="David" w:hint="cs"/>
          <w:rtl/>
        </w:rPr>
        <w:t xml:space="preserve">אני רוצה שנחליט היום, אבל אני מעוניין שנחליט כפי שהכנסת קבעה בחוק. אני רוצה לומר את הדבר ברמה העקרונית, ואחר כך ארד לפרטים. רוצים שנשחק משחקים עם חוקים. אבל אם אנחנו, עושי החוק, נעשה את החוק פלסתר, ואנחנו נתלוצץ על עוד שעתיים ועוד שעתיים, וכפולה של שעתיים בשמונה, מחר יגידו: אבל חברי הכנסת עושים את החוק פלסתר. </w:t>
      </w:r>
    </w:p>
    <w:p w14:paraId="32A58F12" w14:textId="77777777" w:rsidR="00C75001" w:rsidRPr="00C75001" w:rsidRDefault="00C75001" w:rsidP="00C75001">
      <w:pPr>
        <w:bidi/>
        <w:ind w:firstLine="567"/>
        <w:rPr>
          <w:rFonts w:cs="David" w:hint="cs"/>
          <w:rtl/>
        </w:rPr>
      </w:pPr>
    </w:p>
    <w:p w14:paraId="146E6C33" w14:textId="77777777" w:rsidR="00C75001" w:rsidRPr="00C75001" w:rsidRDefault="00C75001" w:rsidP="00C75001">
      <w:pPr>
        <w:bidi/>
        <w:ind w:firstLine="567"/>
        <w:rPr>
          <w:rFonts w:cs="David" w:hint="cs"/>
          <w:rtl/>
        </w:rPr>
      </w:pPr>
      <w:r w:rsidRPr="00C75001">
        <w:rPr>
          <w:rFonts w:cs="David" w:hint="cs"/>
          <w:rtl/>
        </w:rPr>
        <w:t xml:space="preserve">מי צריך להשגיח על החוק? מי צריך להשגיח על רוח החוק? מי צריך לדבר על המהויות שלו, אם לא הבית הזה, בכל הזדמנות, בכל שעה, וגם לשעה הזאת. </w:t>
      </w:r>
    </w:p>
    <w:p w14:paraId="6B399F04" w14:textId="77777777" w:rsidR="00C75001" w:rsidRPr="00C75001" w:rsidRDefault="00C75001" w:rsidP="00C75001">
      <w:pPr>
        <w:bidi/>
        <w:rPr>
          <w:rFonts w:cs="David" w:hint="cs"/>
          <w:rtl/>
        </w:rPr>
      </w:pPr>
    </w:p>
    <w:p w14:paraId="1C964907" w14:textId="77777777" w:rsidR="00C75001" w:rsidRPr="00C75001" w:rsidRDefault="00C75001" w:rsidP="00C75001">
      <w:pPr>
        <w:bidi/>
        <w:ind w:firstLine="567"/>
        <w:rPr>
          <w:rFonts w:cs="David" w:hint="cs"/>
          <w:rtl/>
        </w:rPr>
      </w:pPr>
      <w:r w:rsidRPr="00C75001">
        <w:rPr>
          <w:rFonts w:cs="David" w:hint="cs"/>
          <w:rtl/>
        </w:rPr>
        <w:t xml:space="preserve">חברי </w:t>
      </w:r>
      <w:proofErr w:type="spellStart"/>
      <w:r w:rsidRPr="00C75001">
        <w:rPr>
          <w:rFonts w:cs="David" w:hint="cs"/>
          <w:rtl/>
        </w:rPr>
        <w:t>חברי</w:t>
      </w:r>
      <w:proofErr w:type="spellEnd"/>
      <w:r w:rsidRPr="00C75001">
        <w:rPr>
          <w:rFonts w:cs="David" w:hint="cs"/>
          <w:rtl/>
        </w:rPr>
        <w:t xml:space="preserve"> הכנסת, אני מבקש שתשימו לב למה שעומד כאן: לא עומד כאן כבוד בית המשפט העליון, שכבודו במקומו מונח, והשופטת תושבע מחר. בעוד שבועיים צריך יהיה להשביע ולמנות את כבוד השופט ריבלין. אז מה נעשה, שוב נבצרות ל-16 שעות? אולי אז שמונה תספקנה? </w:t>
      </w:r>
    </w:p>
    <w:p w14:paraId="4C7C4CA9" w14:textId="77777777" w:rsidR="00C75001" w:rsidRPr="00C75001" w:rsidRDefault="00C75001" w:rsidP="00C75001">
      <w:pPr>
        <w:bidi/>
        <w:ind w:firstLine="567"/>
        <w:rPr>
          <w:rFonts w:cs="David" w:hint="cs"/>
          <w:rtl/>
        </w:rPr>
      </w:pPr>
    </w:p>
    <w:p w14:paraId="5795D54C" w14:textId="77777777" w:rsidR="00C75001" w:rsidRPr="00C75001" w:rsidRDefault="00C75001" w:rsidP="00C75001">
      <w:pPr>
        <w:bidi/>
        <w:ind w:firstLine="567"/>
        <w:rPr>
          <w:rFonts w:cs="David" w:hint="cs"/>
          <w:rtl/>
        </w:rPr>
      </w:pPr>
      <w:r w:rsidRPr="00C75001">
        <w:rPr>
          <w:rFonts w:cs="David" w:hint="cs"/>
          <w:rtl/>
        </w:rPr>
        <w:t>גברתי היושבת-ראש, אנחנו נפתח את מושב החורף של הכנסת, ומה אם, חלילה, היועץ המשפטי לממשלה לא יספיק להיענות לבקשתך, ווזה קורה, או יהיה צריך לבדוק דברים לאשורם עוד כמה ימים, שוב תהיה נבצרות?</w:t>
      </w:r>
    </w:p>
    <w:p w14:paraId="2A249FA6" w14:textId="77777777" w:rsidR="00C75001" w:rsidRPr="00C75001" w:rsidRDefault="00C75001" w:rsidP="00C75001">
      <w:pPr>
        <w:bidi/>
        <w:rPr>
          <w:rFonts w:cs="David" w:hint="cs"/>
          <w:rtl/>
        </w:rPr>
      </w:pPr>
    </w:p>
    <w:p w14:paraId="5A0D7161" w14:textId="77777777" w:rsidR="00C75001" w:rsidRPr="00C75001" w:rsidRDefault="00C75001" w:rsidP="00C75001">
      <w:pPr>
        <w:bidi/>
        <w:rPr>
          <w:rFonts w:cs="David"/>
          <w:u w:val="single"/>
          <w:rtl/>
        </w:rPr>
      </w:pPr>
      <w:proofErr w:type="spellStart"/>
      <w:r w:rsidRPr="00C75001">
        <w:rPr>
          <w:rFonts w:cs="David"/>
          <w:u w:val="single"/>
          <w:rtl/>
        </w:rPr>
        <w:t>מוחמד</w:t>
      </w:r>
      <w:proofErr w:type="spellEnd"/>
      <w:r w:rsidRPr="00C75001">
        <w:rPr>
          <w:rFonts w:cs="David"/>
          <w:u w:val="single"/>
          <w:rtl/>
        </w:rPr>
        <w:t xml:space="preserve"> ברכה:</w:t>
      </w:r>
    </w:p>
    <w:p w14:paraId="50C37A6B" w14:textId="77777777" w:rsidR="00C75001" w:rsidRPr="00C75001" w:rsidRDefault="00C75001" w:rsidP="00C75001">
      <w:pPr>
        <w:bidi/>
        <w:rPr>
          <w:rFonts w:cs="David"/>
          <w:u w:val="single"/>
          <w:rtl/>
        </w:rPr>
      </w:pPr>
    </w:p>
    <w:p w14:paraId="763C2F16" w14:textId="77777777" w:rsidR="00C75001" w:rsidRPr="00C75001" w:rsidRDefault="00C75001" w:rsidP="00C75001">
      <w:pPr>
        <w:bidi/>
        <w:rPr>
          <w:rFonts w:cs="David" w:hint="cs"/>
          <w:rtl/>
        </w:rPr>
      </w:pPr>
      <w:r w:rsidRPr="00C75001">
        <w:rPr>
          <w:rFonts w:cs="David"/>
          <w:rtl/>
        </w:rPr>
        <w:tab/>
      </w:r>
      <w:r w:rsidRPr="00C75001">
        <w:rPr>
          <w:rFonts w:cs="David" w:hint="cs"/>
          <w:rtl/>
        </w:rPr>
        <w:t xml:space="preserve">דליה איציק תמלא את מקומו, גם למעלה וגם למטה. </w:t>
      </w:r>
    </w:p>
    <w:p w14:paraId="7DE7657C" w14:textId="77777777" w:rsidR="00C75001" w:rsidRPr="00C75001" w:rsidRDefault="00C75001" w:rsidP="00C75001">
      <w:pPr>
        <w:bidi/>
        <w:rPr>
          <w:rFonts w:cs="David" w:hint="cs"/>
          <w:rtl/>
        </w:rPr>
      </w:pPr>
    </w:p>
    <w:p w14:paraId="312D480C" w14:textId="77777777" w:rsidR="00C75001" w:rsidRPr="00C75001" w:rsidRDefault="00C75001" w:rsidP="00C75001">
      <w:pPr>
        <w:pStyle w:val="Heading5"/>
        <w:jc w:val="left"/>
        <w:rPr>
          <w:rFonts w:hint="cs"/>
          <w:rtl/>
        </w:rPr>
      </w:pPr>
      <w:r w:rsidRPr="00C75001">
        <w:rPr>
          <w:rFonts w:hint="cs"/>
          <w:u w:val="single"/>
          <w:rtl/>
        </w:rPr>
        <w:t>מנחם בן-ששון:</w:t>
      </w:r>
    </w:p>
    <w:p w14:paraId="3131D3E5" w14:textId="77777777" w:rsidR="00C75001" w:rsidRPr="00C75001" w:rsidRDefault="00C75001" w:rsidP="00C75001">
      <w:pPr>
        <w:pStyle w:val="Heading5"/>
        <w:jc w:val="left"/>
        <w:rPr>
          <w:rFonts w:hint="cs"/>
          <w:rtl/>
        </w:rPr>
      </w:pPr>
    </w:p>
    <w:p w14:paraId="5F9AC25E" w14:textId="77777777" w:rsidR="00C75001" w:rsidRPr="00C75001" w:rsidRDefault="00C75001" w:rsidP="00C75001">
      <w:pPr>
        <w:bidi/>
        <w:ind w:firstLine="567"/>
        <w:rPr>
          <w:rFonts w:cs="David" w:hint="cs"/>
          <w:rtl/>
        </w:rPr>
      </w:pPr>
      <w:r w:rsidRPr="00C75001">
        <w:rPr>
          <w:rFonts w:cs="David" w:hint="cs"/>
          <w:rtl/>
        </w:rPr>
        <w:t xml:space="preserve">אומרים לי שאז הוא לא יבקש. אני מודיע כאן, קבל עם וחברים: אני לא עוסק סתם בהחתמות, אבל אם כבוד הנשיא בחקירה יצטרך לפתוח את מושב הכנסת, זה לא יהיה תיאוריה כמו בסעיף 2 </w:t>
      </w:r>
      <w:r w:rsidRPr="00C75001">
        <w:rPr>
          <w:rFonts w:cs="David"/>
          <w:rtl/>
        </w:rPr>
        <w:t>–</w:t>
      </w:r>
      <w:r w:rsidRPr="00C75001">
        <w:rPr>
          <w:rFonts w:cs="David" w:hint="cs"/>
          <w:rtl/>
        </w:rPr>
        <w:t xml:space="preserve"> מחלוקת שלא נתעוררה בעניין שבועת בית המשפט העליון; אני אבקש מ-120 חברי כנסת שיעמדו על כבודם ויגידו: כבוד הנשיא, בבקשה לא. לא כי אתה אשם, אלא כי אם מדברים על כבוד, גם לנו יש. </w:t>
      </w:r>
    </w:p>
    <w:p w14:paraId="4F1F899B" w14:textId="77777777" w:rsidR="00C75001" w:rsidRPr="00C75001" w:rsidRDefault="00C75001" w:rsidP="00C75001">
      <w:pPr>
        <w:bidi/>
        <w:ind w:firstLine="567"/>
        <w:rPr>
          <w:rFonts w:cs="David" w:hint="cs"/>
          <w:rtl/>
        </w:rPr>
      </w:pPr>
    </w:p>
    <w:p w14:paraId="07EEEA03" w14:textId="77777777" w:rsidR="00C75001" w:rsidRPr="00C75001" w:rsidRDefault="00C75001" w:rsidP="00C75001">
      <w:pPr>
        <w:bidi/>
        <w:ind w:firstLine="567"/>
        <w:rPr>
          <w:rFonts w:cs="David" w:hint="cs"/>
          <w:rtl/>
        </w:rPr>
      </w:pPr>
      <w:r w:rsidRPr="00C75001">
        <w:rPr>
          <w:rFonts w:cs="David" w:hint="cs"/>
          <w:rtl/>
        </w:rPr>
        <w:t xml:space="preserve">אבל עכשיו אני לא מדבר על כבוד. אני מדבר על המהות של החוק. ביוני 2000 מי שאני יושב על כיסאו, כבוד חבר הכנסת איתן, בא לכנסת ישראל ושינה את החוק מאי-זמינות בגלל סיבות רפואיות לאי-זמינות בגלל חקירה משטרתית של נשיא קודם. כולם אמרו: זו פעם ראשונה שזה כורה. כולם אמרו: זה לא יקרה עוד הפעם. כולם אמרו: לשם כך אנחנו צריכים לומר שזה בשל חקירה משטרתית ואנחנו צריכים לומר משהו גם על היקף ועל דברים מעין אלה. </w:t>
      </w:r>
    </w:p>
    <w:p w14:paraId="73941B60" w14:textId="77777777" w:rsidR="00C75001" w:rsidRPr="00C75001" w:rsidRDefault="00C75001" w:rsidP="00C75001">
      <w:pPr>
        <w:bidi/>
        <w:rPr>
          <w:rFonts w:cs="David" w:hint="cs"/>
          <w:rtl/>
        </w:rPr>
      </w:pPr>
    </w:p>
    <w:p w14:paraId="13EB2B1D" w14:textId="77777777" w:rsidR="00C75001" w:rsidRPr="00C75001" w:rsidRDefault="00C75001" w:rsidP="00C75001">
      <w:pPr>
        <w:bidi/>
        <w:ind w:firstLine="567"/>
        <w:rPr>
          <w:rFonts w:cs="David" w:hint="cs"/>
          <w:rtl/>
        </w:rPr>
      </w:pPr>
      <w:r w:rsidRPr="00C75001">
        <w:rPr>
          <w:rFonts w:cs="David" w:hint="cs"/>
          <w:rtl/>
        </w:rPr>
        <w:t xml:space="preserve">ובין קריאה ראשונה ביוני 2000 לקריאה שנייה ושלישית שלוש שנים לאחר מכן, כשכבוד הנשיא קצב ישב על כיסאו, ובתיאום עם בית הנשיא, רוכך קצת נוסח החוק. בשלוש השנים הללו רוכך קצת נוסח החוק, והוא היה לנוסח החוק שכבוד היושבת-ראש הקריאה לנו היום. </w:t>
      </w:r>
    </w:p>
    <w:p w14:paraId="3FE1A71D" w14:textId="77777777" w:rsidR="00C75001" w:rsidRPr="00C75001" w:rsidRDefault="00C75001" w:rsidP="00C75001">
      <w:pPr>
        <w:bidi/>
        <w:ind w:firstLine="567"/>
        <w:rPr>
          <w:rFonts w:cs="David" w:hint="cs"/>
          <w:rtl/>
        </w:rPr>
      </w:pPr>
    </w:p>
    <w:p w14:paraId="4ED4EA7C" w14:textId="77777777" w:rsidR="00C75001" w:rsidRPr="00C75001" w:rsidRDefault="00C75001" w:rsidP="00C75001">
      <w:pPr>
        <w:bidi/>
        <w:ind w:firstLine="567"/>
        <w:rPr>
          <w:rFonts w:cs="David" w:hint="cs"/>
          <w:rtl/>
        </w:rPr>
      </w:pPr>
      <w:r w:rsidRPr="00C75001">
        <w:rPr>
          <w:rFonts w:cs="David" w:hint="cs"/>
          <w:rtl/>
        </w:rPr>
        <w:t xml:space="preserve">אני מצטער על הריכוך, אני חושב שצדק חבר הכנסת איתן בקריאה ראשונה ובקריאה טרומית. אולי משום שהיה יושב-ראש ועדה הוא הבין שאולי צריך להיענות לדברים שאיש לא האמין שיחזרו, אבל היום הם לפתחנו. </w:t>
      </w:r>
    </w:p>
    <w:p w14:paraId="593486EA" w14:textId="77777777" w:rsidR="00C75001" w:rsidRPr="00C75001" w:rsidRDefault="00C75001" w:rsidP="00C75001">
      <w:pPr>
        <w:bidi/>
        <w:rPr>
          <w:rFonts w:cs="David" w:hint="cs"/>
          <w:rtl/>
        </w:rPr>
      </w:pPr>
    </w:p>
    <w:p w14:paraId="4F28A01D" w14:textId="77777777" w:rsidR="00C75001" w:rsidRPr="00C75001" w:rsidRDefault="00C75001" w:rsidP="00C75001">
      <w:pPr>
        <w:bidi/>
        <w:rPr>
          <w:rFonts w:cs="David" w:hint="cs"/>
          <w:u w:val="single"/>
          <w:rtl/>
        </w:rPr>
      </w:pPr>
      <w:r w:rsidRPr="00C75001">
        <w:rPr>
          <w:rFonts w:cs="David" w:hint="cs"/>
          <w:u w:val="single"/>
          <w:rtl/>
        </w:rPr>
        <w:t xml:space="preserve">שלי </w:t>
      </w:r>
      <w:proofErr w:type="spellStart"/>
      <w:r w:rsidRPr="00C75001">
        <w:rPr>
          <w:rFonts w:cs="David" w:hint="cs"/>
          <w:u w:val="single"/>
          <w:rtl/>
        </w:rPr>
        <w:t>יחימוביץ</w:t>
      </w:r>
      <w:proofErr w:type="spellEnd"/>
      <w:r w:rsidRPr="00C75001">
        <w:rPr>
          <w:rFonts w:cs="David" w:hint="cs"/>
          <w:u w:val="single"/>
          <w:rtl/>
        </w:rPr>
        <w:t>:</w:t>
      </w:r>
    </w:p>
    <w:p w14:paraId="649361F5" w14:textId="77777777" w:rsidR="00C75001" w:rsidRPr="00C75001" w:rsidRDefault="00C75001" w:rsidP="00C75001">
      <w:pPr>
        <w:bidi/>
        <w:rPr>
          <w:rFonts w:cs="David" w:hint="cs"/>
          <w:rtl/>
        </w:rPr>
      </w:pPr>
    </w:p>
    <w:p w14:paraId="0521E3A7" w14:textId="77777777" w:rsidR="00C75001" w:rsidRPr="00C75001" w:rsidRDefault="00C75001" w:rsidP="00C75001">
      <w:pPr>
        <w:bidi/>
        <w:ind w:firstLine="567"/>
        <w:rPr>
          <w:rFonts w:cs="David" w:hint="cs"/>
          <w:rtl/>
        </w:rPr>
      </w:pPr>
      <w:r w:rsidRPr="00C75001">
        <w:rPr>
          <w:rFonts w:cs="David" w:hint="cs"/>
          <w:rtl/>
        </w:rPr>
        <w:t xml:space="preserve">הוא רוכך לבקשת שר המשפטים דאז. </w:t>
      </w:r>
    </w:p>
    <w:p w14:paraId="00272383" w14:textId="77777777" w:rsidR="00C75001" w:rsidRPr="00C75001" w:rsidRDefault="00C75001" w:rsidP="00C75001">
      <w:pPr>
        <w:bidi/>
        <w:rPr>
          <w:rFonts w:cs="David" w:hint="cs"/>
          <w:rtl/>
        </w:rPr>
      </w:pPr>
    </w:p>
    <w:p w14:paraId="788A01A6" w14:textId="77777777" w:rsidR="00C75001" w:rsidRPr="00C75001" w:rsidRDefault="00C75001" w:rsidP="00C75001">
      <w:pPr>
        <w:pStyle w:val="Heading5"/>
        <w:jc w:val="left"/>
        <w:rPr>
          <w:rFonts w:hint="cs"/>
          <w:rtl/>
        </w:rPr>
      </w:pPr>
      <w:r w:rsidRPr="00C75001">
        <w:rPr>
          <w:rFonts w:hint="cs"/>
          <w:u w:val="single"/>
          <w:rtl/>
        </w:rPr>
        <w:t>מנחם בן-ששון:</w:t>
      </w:r>
    </w:p>
    <w:p w14:paraId="616E2BD3" w14:textId="77777777" w:rsidR="00C75001" w:rsidRPr="00C75001" w:rsidRDefault="00C75001" w:rsidP="00C75001">
      <w:pPr>
        <w:bidi/>
        <w:rPr>
          <w:rFonts w:cs="David" w:hint="cs"/>
          <w:rtl/>
        </w:rPr>
      </w:pPr>
    </w:p>
    <w:p w14:paraId="5A9422E1" w14:textId="77777777" w:rsidR="00C75001" w:rsidRPr="00C75001" w:rsidRDefault="00C75001" w:rsidP="00C75001">
      <w:pPr>
        <w:bidi/>
        <w:ind w:firstLine="567"/>
        <w:rPr>
          <w:rFonts w:cs="David" w:hint="cs"/>
          <w:rtl/>
        </w:rPr>
      </w:pPr>
      <w:r w:rsidRPr="00C75001">
        <w:rPr>
          <w:rFonts w:cs="David" w:hint="cs"/>
          <w:rtl/>
        </w:rPr>
        <w:t xml:space="preserve">אני לא חיכיתי לדיון היום. אני מחליף חבר מהסיעה שלי. אני פניתי לבית הנשיא בשתי בקשות. בקשה אחת </w:t>
      </w:r>
      <w:proofErr w:type="spellStart"/>
      <w:r w:rsidRPr="00C75001">
        <w:rPr>
          <w:rFonts w:cs="David" w:hint="cs"/>
          <w:rtl/>
        </w:rPr>
        <w:t>היתה</w:t>
      </w:r>
      <w:proofErr w:type="spellEnd"/>
      <w:r w:rsidRPr="00C75001">
        <w:rPr>
          <w:rFonts w:cs="David" w:hint="cs"/>
          <w:rtl/>
        </w:rPr>
        <w:t xml:space="preserve"> כמו שאמרה היושבת-ראש: אם נבצרות, ויש בה דבר מהותי </w:t>
      </w:r>
      <w:r w:rsidRPr="00C75001">
        <w:rPr>
          <w:rFonts w:cs="David"/>
          <w:rtl/>
        </w:rPr>
        <w:t>–</w:t>
      </w:r>
      <w:r w:rsidRPr="00C75001">
        <w:rPr>
          <w:rFonts w:cs="David" w:hint="cs"/>
          <w:rtl/>
        </w:rPr>
        <w:t xml:space="preserve"> אם אתה חושב שנבצר ממך, כבוד הנשיא, בבקשה קח את הזמן לעמוד בראש שקט מול החוקרים. זה מה שאתה צריך, זוהי הנבצרות. ואם אין משהו מהותי בנבצרות, כבוד היושבת-הראש, אמרתי: משוך את הבקשה מאתנו, אל תעמיד אותנו במצב הזה. </w:t>
      </w:r>
    </w:p>
    <w:p w14:paraId="000AFACB" w14:textId="77777777" w:rsidR="00C75001" w:rsidRPr="00C75001" w:rsidRDefault="00C75001" w:rsidP="00C75001">
      <w:pPr>
        <w:bidi/>
        <w:rPr>
          <w:rFonts w:cs="David" w:hint="cs"/>
          <w:rtl/>
        </w:rPr>
      </w:pPr>
    </w:p>
    <w:p w14:paraId="4043E42F" w14:textId="77777777" w:rsidR="00C75001" w:rsidRPr="00C75001" w:rsidRDefault="00C75001" w:rsidP="00C75001">
      <w:pPr>
        <w:bidi/>
        <w:ind w:firstLine="567"/>
        <w:rPr>
          <w:rFonts w:cs="David" w:hint="cs"/>
          <w:rtl/>
        </w:rPr>
      </w:pPr>
      <w:r w:rsidRPr="00C75001">
        <w:rPr>
          <w:rFonts w:cs="David" w:hint="cs"/>
          <w:rtl/>
        </w:rPr>
        <w:t xml:space="preserve">אני אומר כך: עכשיו הנשיא פנה אלינו, ואף שהוא לא נענה לפניותינו </w:t>
      </w:r>
      <w:r w:rsidRPr="00C75001">
        <w:rPr>
          <w:rFonts w:cs="David"/>
          <w:rtl/>
        </w:rPr>
        <w:t>–</w:t>
      </w:r>
      <w:r w:rsidRPr="00C75001">
        <w:rPr>
          <w:rFonts w:cs="David" w:hint="cs"/>
          <w:rtl/>
        </w:rPr>
        <w:t xml:space="preserve"> והוא יכול שלא להיענות </w:t>
      </w:r>
      <w:r w:rsidRPr="00C75001">
        <w:rPr>
          <w:rFonts w:cs="David"/>
          <w:rtl/>
        </w:rPr>
        <w:t>–</w:t>
      </w:r>
      <w:r w:rsidRPr="00C75001">
        <w:rPr>
          <w:rFonts w:cs="David" w:hint="cs"/>
          <w:rtl/>
        </w:rPr>
        <w:t xml:space="preserve"> הוא אומר שבעיניו עדיף שהוא לא ימנה. בעיני עדיף שהוא כן ימנה. זו שאלה של שיקול דעת בין האזרח  מס' 1 לאזרח מס' 6,700,497. מותר. </w:t>
      </w:r>
    </w:p>
    <w:p w14:paraId="0795BFE3" w14:textId="77777777" w:rsidR="00C75001" w:rsidRPr="00C75001" w:rsidRDefault="00C75001" w:rsidP="00C75001">
      <w:pPr>
        <w:bidi/>
        <w:rPr>
          <w:rFonts w:cs="David" w:hint="cs"/>
          <w:rtl/>
        </w:rPr>
      </w:pPr>
    </w:p>
    <w:p w14:paraId="16EF1C4B" w14:textId="77777777" w:rsidR="00C75001" w:rsidRPr="00C75001" w:rsidRDefault="00C75001" w:rsidP="00C75001">
      <w:pPr>
        <w:bidi/>
        <w:ind w:firstLine="567"/>
        <w:rPr>
          <w:rFonts w:cs="David" w:hint="cs"/>
          <w:rtl/>
        </w:rPr>
      </w:pPr>
      <w:r w:rsidRPr="00C75001">
        <w:rPr>
          <w:rFonts w:cs="David" w:hint="cs"/>
          <w:rtl/>
        </w:rPr>
        <w:t xml:space="preserve">אם אני אומר שאין מחלוקת, ואין, ואם זו שאלה של פרשנות, אם זה צל הרים שרואים אותו כאנשים במקרה הזה, וכך אני רואה את הבעיה, מחובתנו לשמור על רוח החוק. </w:t>
      </w:r>
    </w:p>
    <w:p w14:paraId="6E1D1EE4" w14:textId="77777777" w:rsidR="00C75001" w:rsidRPr="00C75001" w:rsidRDefault="00C75001" w:rsidP="00C75001">
      <w:pPr>
        <w:bidi/>
        <w:rPr>
          <w:rFonts w:cs="David" w:hint="cs"/>
          <w:rtl/>
        </w:rPr>
      </w:pPr>
    </w:p>
    <w:p w14:paraId="6E371320" w14:textId="77777777" w:rsidR="00C75001" w:rsidRPr="00C75001" w:rsidRDefault="00C75001" w:rsidP="00C75001">
      <w:pPr>
        <w:bidi/>
        <w:ind w:firstLine="567"/>
        <w:rPr>
          <w:rFonts w:cs="David" w:hint="cs"/>
          <w:rtl/>
        </w:rPr>
      </w:pPr>
      <w:r w:rsidRPr="00C75001">
        <w:rPr>
          <w:rFonts w:cs="David" w:hint="cs"/>
          <w:rtl/>
        </w:rPr>
        <w:t xml:space="preserve">מה הבעיה בחוק? החוק לא אומר כמה שעות תהיה הנבצרות. אז למה לא שעתיים? כי הבנתם שזה אבסורד, נכון? והבנתם שזה לא במהות הנבצרות, נכון? או לפחות היועצים של הנשיא הבינו את זה, ולכן הם אמרו ששתיים כפול שמונה זה יותר טוב. אני אומר שגם זה לא בסדר. אם יש נבצרות, בבקשה. ואם אין נבצרות </w:t>
      </w:r>
      <w:r w:rsidRPr="00C75001">
        <w:rPr>
          <w:rFonts w:cs="David"/>
          <w:rtl/>
        </w:rPr>
        <w:t>–</w:t>
      </w:r>
      <w:r w:rsidRPr="00C75001">
        <w:rPr>
          <w:rFonts w:cs="David" w:hint="cs"/>
          <w:rtl/>
        </w:rPr>
        <w:t xml:space="preserve"> ואני חושב שאין נבצרות במצב הנוכחי </w:t>
      </w:r>
      <w:r w:rsidRPr="00C75001">
        <w:rPr>
          <w:rFonts w:cs="David"/>
          <w:rtl/>
        </w:rPr>
        <w:t>–</w:t>
      </w:r>
      <w:r w:rsidRPr="00C75001">
        <w:rPr>
          <w:rFonts w:cs="David" w:hint="cs"/>
          <w:rtl/>
        </w:rPr>
        <w:t xml:space="preserve"> בבקשה, שהדברים יתנהלו על-פי החוק שהכנסת קבעה, ולא לעשות את החוק למסחר של עוד שעתיים או פחות שעתיים. </w:t>
      </w:r>
    </w:p>
    <w:p w14:paraId="51E5AE08" w14:textId="77777777" w:rsidR="00C75001" w:rsidRPr="00C75001" w:rsidRDefault="00C75001" w:rsidP="00C75001">
      <w:pPr>
        <w:bidi/>
        <w:ind w:firstLine="567"/>
        <w:rPr>
          <w:rFonts w:cs="David" w:hint="cs"/>
          <w:rtl/>
        </w:rPr>
      </w:pPr>
    </w:p>
    <w:p w14:paraId="73524909" w14:textId="77777777" w:rsidR="00C75001" w:rsidRPr="00C75001" w:rsidRDefault="00C75001" w:rsidP="00C75001">
      <w:pPr>
        <w:bidi/>
        <w:ind w:firstLine="567"/>
        <w:rPr>
          <w:rFonts w:cs="David" w:hint="cs"/>
          <w:rtl/>
        </w:rPr>
      </w:pPr>
      <w:r w:rsidRPr="00C75001">
        <w:rPr>
          <w:rFonts w:cs="David" w:hint="cs"/>
          <w:rtl/>
        </w:rPr>
        <w:t xml:space="preserve">חובתנו ככנסת ישראל, בלי לחקור בשאלה למה הנשיא מרגיש נבצר, לא לקבל את התפיסה שטקס גובר על חוק, שמה שאתה חושב כמחלוקת הוא הדבר שמונע ממך לעשות תפקידך. מי שיוצא לחזית הציבורית יודע שיש שם מחלוקות. יש מחלוקת, נעמוד בה. לא נשבור חוק עם טעם וריח. </w:t>
      </w:r>
    </w:p>
    <w:p w14:paraId="36C8E032" w14:textId="77777777" w:rsidR="00C75001" w:rsidRPr="00C75001" w:rsidRDefault="00C75001" w:rsidP="00C75001">
      <w:pPr>
        <w:bidi/>
        <w:rPr>
          <w:rFonts w:cs="David" w:hint="cs"/>
          <w:rtl/>
        </w:rPr>
      </w:pPr>
    </w:p>
    <w:p w14:paraId="534DB6CE" w14:textId="77777777" w:rsidR="00C75001" w:rsidRPr="00C75001" w:rsidRDefault="00C75001" w:rsidP="00C75001">
      <w:pPr>
        <w:bidi/>
        <w:rPr>
          <w:rFonts w:cs="David" w:hint="cs"/>
          <w:u w:val="single"/>
          <w:rtl/>
        </w:rPr>
      </w:pPr>
      <w:r w:rsidRPr="00C75001">
        <w:rPr>
          <w:rFonts w:cs="David" w:hint="cs"/>
          <w:u w:val="single"/>
          <w:rtl/>
        </w:rPr>
        <w:t>היו"ר רוחמה אברהם:</w:t>
      </w:r>
    </w:p>
    <w:p w14:paraId="676AD21A" w14:textId="77777777" w:rsidR="00C75001" w:rsidRPr="00C75001" w:rsidRDefault="00C75001" w:rsidP="00C75001">
      <w:pPr>
        <w:bidi/>
        <w:rPr>
          <w:rFonts w:cs="David" w:hint="cs"/>
          <w:rtl/>
        </w:rPr>
      </w:pPr>
    </w:p>
    <w:p w14:paraId="080B246A" w14:textId="77777777" w:rsidR="00C75001" w:rsidRPr="00C75001" w:rsidRDefault="00C75001" w:rsidP="00C75001">
      <w:pPr>
        <w:bidi/>
        <w:ind w:firstLine="567"/>
        <w:rPr>
          <w:rFonts w:cs="David" w:hint="cs"/>
          <w:rtl/>
        </w:rPr>
      </w:pPr>
      <w:r w:rsidRPr="00C75001">
        <w:rPr>
          <w:rFonts w:cs="David" w:hint="cs"/>
          <w:rtl/>
        </w:rPr>
        <w:t>תודה רבה. חבר הכנסת נסים זאב. בבקשה.</w:t>
      </w:r>
    </w:p>
    <w:p w14:paraId="2E809860" w14:textId="77777777" w:rsidR="00C75001" w:rsidRPr="00C75001" w:rsidRDefault="00C75001" w:rsidP="00C75001">
      <w:pPr>
        <w:bidi/>
        <w:rPr>
          <w:rFonts w:cs="David" w:hint="cs"/>
          <w:rtl/>
        </w:rPr>
      </w:pPr>
    </w:p>
    <w:p w14:paraId="1662789D" w14:textId="77777777" w:rsidR="00C75001" w:rsidRPr="00C75001" w:rsidRDefault="00C75001" w:rsidP="00C75001">
      <w:pPr>
        <w:bidi/>
        <w:rPr>
          <w:rFonts w:cs="David" w:hint="cs"/>
          <w:rtl/>
        </w:rPr>
      </w:pPr>
      <w:r w:rsidRPr="00C75001">
        <w:rPr>
          <w:rFonts w:cs="David" w:hint="cs"/>
          <w:u w:val="single"/>
          <w:rtl/>
        </w:rPr>
        <w:t>נסים זאב:</w:t>
      </w:r>
    </w:p>
    <w:p w14:paraId="5AB9DB6D" w14:textId="77777777" w:rsidR="00C75001" w:rsidRPr="00C75001" w:rsidRDefault="00C75001" w:rsidP="00C75001">
      <w:pPr>
        <w:bidi/>
        <w:rPr>
          <w:rFonts w:cs="David" w:hint="cs"/>
          <w:rtl/>
        </w:rPr>
      </w:pPr>
    </w:p>
    <w:p w14:paraId="2723CDE0" w14:textId="77777777" w:rsidR="00C75001" w:rsidRPr="00C75001" w:rsidRDefault="00C75001" w:rsidP="00C75001">
      <w:pPr>
        <w:bidi/>
        <w:rPr>
          <w:rFonts w:cs="David" w:hint="cs"/>
          <w:rtl/>
        </w:rPr>
      </w:pPr>
      <w:r w:rsidRPr="00C75001">
        <w:rPr>
          <w:rFonts w:cs="David" w:hint="cs"/>
          <w:rtl/>
        </w:rPr>
        <w:tab/>
        <w:t xml:space="preserve">גברתי היושבת-ראש, חברי </w:t>
      </w:r>
      <w:proofErr w:type="spellStart"/>
      <w:r w:rsidRPr="00C75001">
        <w:rPr>
          <w:rFonts w:cs="David" w:hint="cs"/>
          <w:rtl/>
        </w:rPr>
        <w:t>חברי</w:t>
      </w:r>
      <w:proofErr w:type="spellEnd"/>
      <w:r w:rsidRPr="00C75001">
        <w:rPr>
          <w:rFonts w:cs="David" w:hint="cs"/>
          <w:rtl/>
        </w:rPr>
        <w:t xml:space="preserve"> הכנסת, קודם כול אני רוצה להגיב בקצרה על דברי היושבת-ראש של הוועדה. כשאת מדברת על עננה ועל עננים, צריך לזכור שלפעמים עננים חולפים עם הרוח. כאן, מעבר לפגיעה בכבוד הנשיאות, יש מערכת משומנת שתוקפת ללא הרף. כבר הפכו את הנשיא לאנס סדרתי. פשוט ביזיון, כל סגנון החקירה, כל צורת החקירה. </w:t>
      </w:r>
    </w:p>
    <w:p w14:paraId="239DC5B8" w14:textId="77777777" w:rsidR="00C75001" w:rsidRPr="00C75001" w:rsidRDefault="00C75001" w:rsidP="00C75001">
      <w:pPr>
        <w:bidi/>
        <w:rPr>
          <w:rFonts w:cs="David" w:hint="cs"/>
          <w:rtl/>
        </w:rPr>
      </w:pPr>
    </w:p>
    <w:p w14:paraId="76B6F849" w14:textId="77777777" w:rsidR="00C75001" w:rsidRPr="00C75001" w:rsidRDefault="00C75001" w:rsidP="00C75001">
      <w:pPr>
        <w:bidi/>
        <w:ind w:firstLine="567"/>
        <w:rPr>
          <w:rFonts w:cs="David" w:hint="cs"/>
          <w:rtl/>
        </w:rPr>
      </w:pPr>
      <w:r w:rsidRPr="00C75001">
        <w:rPr>
          <w:rFonts w:cs="David" w:hint="cs"/>
          <w:rtl/>
        </w:rPr>
        <w:t xml:space="preserve">אני חושב אחרת ממך, אדוני יושב-ראש ועדת החוקה, חוק ומשפט. אם הנשיא חש שלא בנוח לבוא ולמלא תפקידו למספר שעות, </w:t>
      </w:r>
    </w:p>
    <w:p w14:paraId="645FFD8E" w14:textId="77777777" w:rsidR="00C75001" w:rsidRPr="00C75001" w:rsidRDefault="00C75001" w:rsidP="00C75001">
      <w:pPr>
        <w:bidi/>
        <w:rPr>
          <w:rFonts w:cs="David" w:hint="cs"/>
          <w:rtl/>
        </w:rPr>
      </w:pPr>
    </w:p>
    <w:p w14:paraId="518F264C" w14:textId="77777777" w:rsidR="00C75001" w:rsidRPr="00C75001" w:rsidRDefault="00C75001" w:rsidP="00C75001">
      <w:pPr>
        <w:bidi/>
        <w:rPr>
          <w:rFonts w:cs="David" w:hint="cs"/>
          <w:u w:val="single"/>
          <w:rtl/>
        </w:rPr>
      </w:pPr>
      <w:r w:rsidRPr="00C75001">
        <w:rPr>
          <w:rFonts w:cs="David" w:hint="cs"/>
          <w:u w:val="single"/>
          <w:rtl/>
        </w:rPr>
        <w:t>היו"ר רוחמה אברהם:</w:t>
      </w:r>
    </w:p>
    <w:p w14:paraId="7BBD1928" w14:textId="77777777" w:rsidR="00C75001" w:rsidRPr="00C75001" w:rsidRDefault="00C75001" w:rsidP="00C75001">
      <w:pPr>
        <w:bidi/>
        <w:rPr>
          <w:rFonts w:cs="David" w:hint="cs"/>
          <w:rtl/>
        </w:rPr>
      </w:pPr>
    </w:p>
    <w:p w14:paraId="207B14C9" w14:textId="77777777" w:rsidR="00C75001" w:rsidRPr="00C75001" w:rsidRDefault="00C75001" w:rsidP="00C75001">
      <w:pPr>
        <w:bidi/>
        <w:ind w:firstLine="567"/>
        <w:rPr>
          <w:rFonts w:cs="David" w:hint="cs"/>
          <w:rtl/>
        </w:rPr>
      </w:pPr>
      <w:r w:rsidRPr="00C75001">
        <w:rPr>
          <w:rFonts w:cs="David" w:hint="cs"/>
          <w:rtl/>
        </w:rPr>
        <w:t xml:space="preserve">חבר הכנסת פרוש, ביקשתי בלי טלפונים. אתה מתבקש לעזוב את האולם. </w:t>
      </w:r>
    </w:p>
    <w:p w14:paraId="2CD9233C" w14:textId="77777777" w:rsidR="00C75001" w:rsidRPr="00C75001" w:rsidRDefault="00C75001" w:rsidP="00C75001">
      <w:pPr>
        <w:bidi/>
        <w:rPr>
          <w:rFonts w:cs="David" w:hint="cs"/>
          <w:rtl/>
        </w:rPr>
      </w:pPr>
    </w:p>
    <w:p w14:paraId="212981D3" w14:textId="77777777" w:rsidR="00C75001" w:rsidRPr="00C75001" w:rsidRDefault="00C75001" w:rsidP="00C75001">
      <w:pPr>
        <w:bidi/>
        <w:rPr>
          <w:rFonts w:cs="David" w:hint="cs"/>
          <w:rtl/>
        </w:rPr>
      </w:pPr>
      <w:r w:rsidRPr="00C75001">
        <w:rPr>
          <w:rFonts w:cs="David" w:hint="cs"/>
          <w:u w:val="single"/>
          <w:rtl/>
        </w:rPr>
        <w:t>נסים זאב:</w:t>
      </w:r>
    </w:p>
    <w:p w14:paraId="50664B00" w14:textId="77777777" w:rsidR="00C75001" w:rsidRPr="00C75001" w:rsidRDefault="00C75001" w:rsidP="00C75001">
      <w:pPr>
        <w:bidi/>
        <w:rPr>
          <w:rFonts w:cs="David" w:hint="cs"/>
          <w:rtl/>
        </w:rPr>
      </w:pPr>
    </w:p>
    <w:p w14:paraId="7F58268C" w14:textId="77777777" w:rsidR="00C75001" w:rsidRPr="00C75001" w:rsidRDefault="00C75001" w:rsidP="00C75001">
      <w:pPr>
        <w:bidi/>
        <w:rPr>
          <w:rFonts w:cs="David" w:hint="cs"/>
          <w:rtl/>
        </w:rPr>
      </w:pPr>
      <w:r w:rsidRPr="00C75001">
        <w:rPr>
          <w:rFonts w:cs="David" w:hint="cs"/>
          <w:rtl/>
        </w:rPr>
        <w:tab/>
        <w:t xml:space="preserve">זו זכותו המלאה. </w:t>
      </w:r>
    </w:p>
    <w:p w14:paraId="73CBCA1C" w14:textId="77777777" w:rsidR="00C75001" w:rsidRPr="00C75001" w:rsidRDefault="00C75001" w:rsidP="00C75001">
      <w:pPr>
        <w:bidi/>
        <w:rPr>
          <w:rFonts w:cs="David" w:hint="cs"/>
          <w:rtl/>
        </w:rPr>
      </w:pPr>
    </w:p>
    <w:p w14:paraId="6C157ABF" w14:textId="77777777" w:rsidR="00C75001" w:rsidRPr="00C75001" w:rsidRDefault="00C75001" w:rsidP="00C75001">
      <w:pPr>
        <w:bidi/>
        <w:rPr>
          <w:rFonts w:cs="David" w:hint="cs"/>
          <w:rtl/>
        </w:rPr>
      </w:pPr>
      <w:r w:rsidRPr="00C75001">
        <w:rPr>
          <w:rFonts w:cs="David" w:hint="cs"/>
          <w:u w:val="single"/>
          <w:rtl/>
        </w:rPr>
        <w:t>נסים זאב:</w:t>
      </w:r>
    </w:p>
    <w:p w14:paraId="0F12E4DB" w14:textId="77777777" w:rsidR="00C75001" w:rsidRPr="00C75001" w:rsidRDefault="00C75001" w:rsidP="00C75001">
      <w:pPr>
        <w:bidi/>
        <w:rPr>
          <w:rFonts w:cs="David" w:hint="cs"/>
          <w:rtl/>
        </w:rPr>
      </w:pPr>
    </w:p>
    <w:p w14:paraId="62E25596" w14:textId="77777777" w:rsidR="00C75001" w:rsidRPr="00C75001" w:rsidRDefault="00C75001" w:rsidP="00C75001">
      <w:pPr>
        <w:bidi/>
        <w:ind w:firstLine="567"/>
        <w:rPr>
          <w:rFonts w:cs="David" w:hint="cs"/>
          <w:rtl/>
        </w:rPr>
      </w:pPr>
      <w:r w:rsidRPr="00C75001">
        <w:rPr>
          <w:rFonts w:cs="David" w:hint="cs"/>
          <w:rtl/>
        </w:rPr>
        <w:t xml:space="preserve">אני שמח שאיש מהחברים לא חשב על הקמת ועדת חקירה ממלכתית בנושא הזה. כבר יש חוקרים פרטיים מטעם הכנסת, כל אחד חוקר, כל אחד שופט, כל אחד מוציא לעצמו את המסקנות, כל אחד עוסק בעריפת ראשים. </w:t>
      </w:r>
    </w:p>
    <w:p w14:paraId="1FFA45E5" w14:textId="77777777" w:rsidR="00C75001" w:rsidRPr="00C75001" w:rsidRDefault="00C75001" w:rsidP="00C75001">
      <w:pPr>
        <w:bidi/>
        <w:ind w:firstLine="567"/>
        <w:rPr>
          <w:rFonts w:cs="David" w:hint="cs"/>
          <w:rtl/>
        </w:rPr>
      </w:pPr>
    </w:p>
    <w:p w14:paraId="5F5812F8" w14:textId="77777777" w:rsidR="00C75001" w:rsidRPr="00C75001" w:rsidRDefault="00C75001" w:rsidP="00C75001">
      <w:pPr>
        <w:bidi/>
        <w:ind w:firstLine="567"/>
        <w:rPr>
          <w:rFonts w:cs="David" w:hint="cs"/>
          <w:rtl/>
        </w:rPr>
      </w:pPr>
      <w:r w:rsidRPr="00C75001">
        <w:rPr>
          <w:rFonts w:cs="David" w:hint="cs"/>
          <w:rtl/>
        </w:rPr>
        <w:t xml:space="preserve">צריך לזכור שהפוליטיקאים הם תמיד בכותרת, מה שמתנהל היום נגד השר רמון, למשל, זה פשוט מטען צד. מה שקורה נגד הנשיא קצב זה קטיושה מעל ראשו. ברור שרצו להזיז את רמון כדי להכשיר את מאיר שטרית, כדי שמאיר שטרית יכניס את </w:t>
      </w:r>
      <w:proofErr w:type="spellStart"/>
      <w:r w:rsidRPr="00C75001">
        <w:rPr>
          <w:rFonts w:cs="David" w:hint="cs"/>
          <w:rtl/>
        </w:rPr>
        <w:t>בייניש</w:t>
      </w:r>
      <w:proofErr w:type="spellEnd"/>
      <w:r w:rsidRPr="00C75001">
        <w:rPr>
          <w:rFonts w:cs="David" w:hint="cs"/>
          <w:rtl/>
        </w:rPr>
        <w:t xml:space="preserve"> הנשיאה. הכול תפור פה. כך זה נראה לעין. </w:t>
      </w:r>
    </w:p>
    <w:p w14:paraId="50DC9773" w14:textId="77777777" w:rsidR="00C75001" w:rsidRPr="00C75001" w:rsidRDefault="00C75001" w:rsidP="00C75001">
      <w:pPr>
        <w:bidi/>
        <w:rPr>
          <w:rFonts w:cs="David" w:hint="cs"/>
          <w:rtl/>
        </w:rPr>
      </w:pPr>
    </w:p>
    <w:p w14:paraId="39AAEB13" w14:textId="77777777" w:rsidR="00C75001" w:rsidRPr="00C75001" w:rsidRDefault="00C75001" w:rsidP="00C75001">
      <w:pPr>
        <w:bidi/>
        <w:rPr>
          <w:rFonts w:cs="David" w:hint="cs"/>
          <w:rtl/>
        </w:rPr>
      </w:pPr>
      <w:r w:rsidRPr="00C75001">
        <w:rPr>
          <w:rFonts w:cs="David" w:hint="cs"/>
          <w:u w:val="single"/>
          <w:rtl/>
        </w:rPr>
        <w:t xml:space="preserve">זהבה </w:t>
      </w:r>
      <w:proofErr w:type="spellStart"/>
      <w:r w:rsidRPr="00C75001">
        <w:rPr>
          <w:rFonts w:cs="David" w:hint="cs"/>
          <w:u w:val="single"/>
          <w:rtl/>
        </w:rPr>
        <w:t>גלאון</w:t>
      </w:r>
      <w:proofErr w:type="spellEnd"/>
      <w:r w:rsidRPr="00C75001">
        <w:rPr>
          <w:rFonts w:cs="David" w:hint="cs"/>
          <w:u w:val="single"/>
          <w:rtl/>
        </w:rPr>
        <w:t>:</w:t>
      </w:r>
    </w:p>
    <w:p w14:paraId="6D08F8A3" w14:textId="77777777" w:rsidR="00C75001" w:rsidRPr="00C75001" w:rsidRDefault="00C75001" w:rsidP="00C75001">
      <w:pPr>
        <w:bidi/>
        <w:rPr>
          <w:rFonts w:cs="David" w:hint="cs"/>
          <w:rtl/>
        </w:rPr>
      </w:pPr>
    </w:p>
    <w:p w14:paraId="0C378306" w14:textId="77777777" w:rsidR="00C75001" w:rsidRPr="00C75001" w:rsidRDefault="00C75001" w:rsidP="00C75001">
      <w:pPr>
        <w:bidi/>
        <w:rPr>
          <w:rFonts w:cs="David" w:hint="cs"/>
          <w:rtl/>
        </w:rPr>
      </w:pPr>
      <w:r w:rsidRPr="00C75001">
        <w:rPr>
          <w:rFonts w:cs="David" w:hint="cs"/>
          <w:rtl/>
        </w:rPr>
        <w:tab/>
        <w:t xml:space="preserve">אומנם האוזן סובלת הכול, אבל יש גבול. </w:t>
      </w:r>
    </w:p>
    <w:p w14:paraId="48AA2FC2" w14:textId="77777777" w:rsidR="00C75001" w:rsidRPr="00C75001" w:rsidRDefault="00C75001" w:rsidP="00C75001">
      <w:pPr>
        <w:bidi/>
        <w:rPr>
          <w:rFonts w:cs="David" w:hint="cs"/>
          <w:rtl/>
        </w:rPr>
      </w:pPr>
    </w:p>
    <w:p w14:paraId="43F6F041" w14:textId="77777777" w:rsidR="00C75001" w:rsidRPr="00C75001" w:rsidRDefault="00C75001" w:rsidP="00C75001">
      <w:pPr>
        <w:bidi/>
        <w:rPr>
          <w:rFonts w:cs="David" w:hint="cs"/>
          <w:u w:val="single"/>
          <w:rtl/>
        </w:rPr>
      </w:pPr>
      <w:r w:rsidRPr="00C75001">
        <w:rPr>
          <w:rFonts w:cs="David" w:hint="cs"/>
          <w:u w:val="single"/>
          <w:rtl/>
        </w:rPr>
        <w:t>היו"ר רוחמה אברהם:</w:t>
      </w:r>
    </w:p>
    <w:p w14:paraId="736BD217" w14:textId="77777777" w:rsidR="00C75001" w:rsidRPr="00C75001" w:rsidRDefault="00C75001" w:rsidP="00C75001">
      <w:pPr>
        <w:bidi/>
        <w:rPr>
          <w:rFonts w:cs="David" w:hint="cs"/>
          <w:rtl/>
        </w:rPr>
      </w:pPr>
    </w:p>
    <w:p w14:paraId="0A67AC74" w14:textId="77777777" w:rsidR="00C75001" w:rsidRPr="00C75001" w:rsidRDefault="00C75001" w:rsidP="00C75001">
      <w:pPr>
        <w:bidi/>
        <w:ind w:firstLine="567"/>
        <w:rPr>
          <w:rFonts w:cs="David" w:hint="cs"/>
          <w:rtl/>
        </w:rPr>
      </w:pPr>
      <w:r w:rsidRPr="00C75001">
        <w:rPr>
          <w:rFonts w:cs="David" w:hint="cs"/>
          <w:rtl/>
        </w:rPr>
        <w:t xml:space="preserve">חברת הכנסת </w:t>
      </w:r>
      <w:proofErr w:type="spellStart"/>
      <w:r w:rsidRPr="00C75001">
        <w:rPr>
          <w:rFonts w:cs="David" w:hint="cs"/>
          <w:rtl/>
        </w:rPr>
        <w:t>גלאון</w:t>
      </w:r>
      <w:proofErr w:type="spellEnd"/>
      <w:r w:rsidRPr="00C75001">
        <w:rPr>
          <w:rFonts w:cs="David" w:hint="cs"/>
          <w:rtl/>
        </w:rPr>
        <w:t xml:space="preserve">, כשאת תתבטאי אני מניח שדברייך לא ימצאו חן בעיני אחרים. </w:t>
      </w:r>
    </w:p>
    <w:p w14:paraId="464F876D" w14:textId="77777777" w:rsidR="00C75001" w:rsidRPr="00C75001" w:rsidRDefault="00C75001" w:rsidP="00C75001">
      <w:pPr>
        <w:bidi/>
        <w:rPr>
          <w:rFonts w:cs="David" w:hint="cs"/>
          <w:rtl/>
        </w:rPr>
      </w:pPr>
    </w:p>
    <w:p w14:paraId="740B3DA8" w14:textId="77777777" w:rsidR="00C75001" w:rsidRPr="00C75001" w:rsidRDefault="00C75001" w:rsidP="00C75001">
      <w:pPr>
        <w:bidi/>
        <w:rPr>
          <w:rFonts w:cs="David" w:hint="cs"/>
          <w:rtl/>
        </w:rPr>
      </w:pPr>
      <w:r w:rsidRPr="00C75001">
        <w:rPr>
          <w:rFonts w:cs="David" w:hint="cs"/>
          <w:u w:val="single"/>
          <w:rtl/>
        </w:rPr>
        <w:t xml:space="preserve">זהבה </w:t>
      </w:r>
      <w:proofErr w:type="spellStart"/>
      <w:r w:rsidRPr="00C75001">
        <w:rPr>
          <w:rFonts w:cs="David" w:hint="cs"/>
          <w:u w:val="single"/>
          <w:rtl/>
        </w:rPr>
        <w:t>גלאון</w:t>
      </w:r>
      <w:proofErr w:type="spellEnd"/>
      <w:r w:rsidRPr="00C75001">
        <w:rPr>
          <w:rFonts w:cs="David" w:hint="cs"/>
          <w:u w:val="single"/>
          <w:rtl/>
        </w:rPr>
        <w:t>:</w:t>
      </w:r>
    </w:p>
    <w:p w14:paraId="6E4946CC" w14:textId="77777777" w:rsidR="00C75001" w:rsidRPr="00C75001" w:rsidRDefault="00C75001" w:rsidP="00C75001">
      <w:pPr>
        <w:bidi/>
        <w:rPr>
          <w:rFonts w:cs="David" w:hint="cs"/>
          <w:rtl/>
        </w:rPr>
      </w:pPr>
      <w:r w:rsidRPr="00C75001">
        <w:rPr>
          <w:rFonts w:cs="David" w:hint="cs"/>
          <w:rtl/>
        </w:rPr>
        <w:tab/>
      </w:r>
    </w:p>
    <w:p w14:paraId="0C2DE830" w14:textId="77777777" w:rsidR="00C75001" w:rsidRPr="00C75001" w:rsidRDefault="00C75001" w:rsidP="00C75001">
      <w:pPr>
        <w:bidi/>
        <w:ind w:firstLine="567"/>
        <w:rPr>
          <w:rFonts w:cs="David" w:hint="cs"/>
          <w:rtl/>
        </w:rPr>
      </w:pPr>
      <w:r w:rsidRPr="00C75001">
        <w:rPr>
          <w:rFonts w:cs="David" w:hint="cs"/>
          <w:rtl/>
        </w:rPr>
        <w:t xml:space="preserve">זה יכול להיות. </w:t>
      </w:r>
    </w:p>
    <w:p w14:paraId="58313873" w14:textId="77777777" w:rsidR="00C75001" w:rsidRPr="00C75001" w:rsidRDefault="00C75001" w:rsidP="00C75001">
      <w:pPr>
        <w:bidi/>
        <w:rPr>
          <w:rFonts w:cs="David" w:hint="cs"/>
          <w:rtl/>
        </w:rPr>
      </w:pPr>
    </w:p>
    <w:p w14:paraId="734F8AC3" w14:textId="77777777" w:rsidR="00C75001" w:rsidRPr="00C75001" w:rsidRDefault="00C75001" w:rsidP="00C75001">
      <w:pPr>
        <w:bidi/>
        <w:rPr>
          <w:rFonts w:cs="David" w:hint="cs"/>
          <w:rtl/>
        </w:rPr>
      </w:pPr>
      <w:r w:rsidRPr="00C75001">
        <w:rPr>
          <w:rFonts w:cs="David" w:hint="cs"/>
          <w:u w:val="single"/>
          <w:rtl/>
        </w:rPr>
        <w:t>נסים זאב:</w:t>
      </w:r>
    </w:p>
    <w:p w14:paraId="4D8B45C3" w14:textId="77777777" w:rsidR="00C75001" w:rsidRPr="00C75001" w:rsidRDefault="00C75001" w:rsidP="00C75001">
      <w:pPr>
        <w:bidi/>
        <w:rPr>
          <w:rFonts w:cs="David" w:hint="cs"/>
          <w:rtl/>
        </w:rPr>
      </w:pPr>
    </w:p>
    <w:p w14:paraId="73002B78" w14:textId="77777777" w:rsidR="00C75001" w:rsidRPr="00C75001" w:rsidRDefault="00C75001" w:rsidP="00C75001">
      <w:pPr>
        <w:bidi/>
        <w:ind w:firstLine="567"/>
        <w:rPr>
          <w:rFonts w:cs="David" w:hint="cs"/>
          <w:rtl/>
        </w:rPr>
      </w:pPr>
      <w:r w:rsidRPr="00C75001">
        <w:rPr>
          <w:rFonts w:cs="David" w:hint="cs"/>
          <w:rtl/>
        </w:rPr>
        <w:t xml:space="preserve">צריך שגם הלב שלך יסבול. לא רק האוזן. </w:t>
      </w:r>
    </w:p>
    <w:p w14:paraId="68908E6E" w14:textId="77777777" w:rsidR="00C75001" w:rsidRPr="00C75001" w:rsidRDefault="00C75001" w:rsidP="00C75001">
      <w:pPr>
        <w:bidi/>
        <w:rPr>
          <w:rFonts w:cs="David" w:hint="cs"/>
          <w:rtl/>
        </w:rPr>
      </w:pPr>
    </w:p>
    <w:p w14:paraId="0CB50B46" w14:textId="77777777" w:rsidR="00C75001" w:rsidRPr="00C75001" w:rsidRDefault="00C75001" w:rsidP="00C75001">
      <w:pPr>
        <w:bidi/>
        <w:rPr>
          <w:rFonts w:cs="David" w:hint="cs"/>
          <w:rtl/>
        </w:rPr>
      </w:pPr>
      <w:r w:rsidRPr="00C75001">
        <w:rPr>
          <w:rFonts w:cs="David" w:hint="cs"/>
          <w:u w:val="single"/>
          <w:rtl/>
        </w:rPr>
        <w:t xml:space="preserve">זהבה </w:t>
      </w:r>
      <w:proofErr w:type="spellStart"/>
      <w:r w:rsidRPr="00C75001">
        <w:rPr>
          <w:rFonts w:cs="David" w:hint="cs"/>
          <w:u w:val="single"/>
          <w:rtl/>
        </w:rPr>
        <w:t>גלאון</w:t>
      </w:r>
      <w:proofErr w:type="spellEnd"/>
      <w:r w:rsidRPr="00C75001">
        <w:rPr>
          <w:rFonts w:cs="David" w:hint="cs"/>
          <w:u w:val="single"/>
          <w:rtl/>
        </w:rPr>
        <w:t>:</w:t>
      </w:r>
    </w:p>
    <w:p w14:paraId="187E32D5" w14:textId="77777777" w:rsidR="00C75001" w:rsidRPr="00C75001" w:rsidRDefault="00C75001" w:rsidP="00C75001">
      <w:pPr>
        <w:bidi/>
        <w:rPr>
          <w:rFonts w:cs="David" w:hint="cs"/>
          <w:rtl/>
        </w:rPr>
      </w:pPr>
    </w:p>
    <w:p w14:paraId="3C70C3E9" w14:textId="77777777" w:rsidR="00C75001" w:rsidRPr="00C75001" w:rsidRDefault="00C75001" w:rsidP="00C75001">
      <w:pPr>
        <w:bidi/>
        <w:rPr>
          <w:rFonts w:cs="David" w:hint="cs"/>
          <w:rtl/>
        </w:rPr>
      </w:pPr>
      <w:r w:rsidRPr="00C75001">
        <w:rPr>
          <w:rFonts w:cs="David" w:hint="cs"/>
          <w:rtl/>
        </w:rPr>
        <w:tab/>
        <w:t xml:space="preserve">זה מה שקורה, לצערי. </w:t>
      </w:r>
    </w:p>
    <w:p w14:paraId="4D1893C4" w14:textId="77777777" w:rsidR="00C75001" w:rsidRPr="00C75001" w:rsidRDefault="00C75001" w:rsidP="00C75001">
      <w:pPr>
        <w:bidi/>
        <w:rPr>
          <w:rFonts w:cs="David" w:hint="cs"/>
          <w:rtl/>
        </w:rPr>
      </w:pPr>
    </w:p>
    <w:p w14:paraId="42E9A30A" w14:textId="77777777" w:rsidR="00C75001" w:rsidRPr="00C75001" w:rsidRDefault="00C75001" w:rsidP="00C75001">
      <w:pPr>
        <w:bidi/>
        <w:rPr>
          <w:rFonts w:cs="David" w:hint="cs"/>
          <w:rtl/>
        </w:rPr>
      </w:pPr>
      <w:r w:rsidRPr="00C75001">
        <w:rPr>
          <w:rFonts w:cs="David" w:hint="cs"/>
          <w:u w:val="single"/>
          <w:rtl/>
        </w:rPr>
        <w:t xml:space="preserve">יובל </w:t>
      </w:r>
      <w:proofErr w:type="spellStart"/>
      <w:r w:rsidRPr="00C75001">
        <w:rPr>
          <w:rFonts w:cs="David" w:hint="cs"/>
          <w:u w:val="single"/>
          <w:rtl/>
        </w:rPr>
        <w:t>שטייניץ</w:t>
      </w:r>
      <w:proofErr w:type="spellEnd"/>
      <w:r w:rsidRPr="00C75001">
        <w:rPr>
          <w:rFonts w:cs="David" w:hint="cs"/>
          <w:u w:val="single"/>
          <w:rtl/>
        </w:rPr>
        <w:t>:</w:t>
      </w:r>
    </w:p>
    <w:p w14:paraId="1820927F" w14:textId="77777777" w:rsidR="00C75001" w:rsidRPr="00C75001" w:rsidRDefault="00C75001" w:rsidP="00C75001">
      <w:pPr>
        <w:bidi/>
        <w:rPr>
          <w:rFonts w:cs="David" w:hint="cs"/>
          <w:rtl/>
        </w:rPr>
      </w:pPr>
    </w:p>
    <w:p w14:paraId="34A0E023" w14:textId="77777777" w:rsidR="00C75001" w:rsidRPr="00C75001" w:rsidRDefault="00C75001" w:rsidP="00C75001">
      <w:pPr>
        <w:bidi/>
        <w:rPr>
          <w:rFonts w:cs="David" w:hint="cs"/>
          <w:rtl/>
        </w:rPr>
      </w:pPr>
      <w:r w:rsidRPr="00C75001">
        <w:rPr>
          <w:rFonts w:cs="David" w:hint="cs"/>
          <w:rtl/>
        </w:rPr>
        <w:tab/>
        <w:t>יש מקום לחשש, אני לא אומר שברור.</w:t>
      </w:r>
    </w:p>
    <w:p w14:paraId="1AC37BEE" w14:textId="77777777" w:rsidR="00C75001" w:rsidRPr="00C75001" w:rsidRDefault="00C75001" w:rsidP="00C75001">
      <w:pPr>
        <w:bidi/>
        <w:rPr>
          <w:rFonts w:cs="David" w:hint="cs"/>
          <w:rtl/>
        </w:rPr>
      </w:pPr>
    </w:p>
    <w:p w14:paraId="58760B70" w14:textId="77777777" w:rsidR="00C75001" w:rsidRPr="00C75001" w:rsidRDefault="00C75001" w:rsidP="00C75001">
      <w:pPr>
        <w:bidi/>
        <w:rPr>
          <w:rFonts w:cs="David" w:hint="cs"/>
          <w:u w:val="single"/>
          <w:rtl/>
        </w:rPr>
      </w:pPr>
      <w:r w:rsidRPr="00C75001">
        <w:rPr>
          <w:rFonts w:cs="David" w:hint="cs"/>
          <w:u w:val="single"/>
          <w:rtl/>
        </w:rPr>
        <w:t>היו"ר רוחמה אברהם:</w:t>
      </w:r>
    </w:p>
    <w:p w14:paraId="43A1A772" w14:textId="77777777" w:rsidR="00C75001" w:rsidRPr="00C75001" w:rsidRDefault="00C75001" w:rsidP="00C75001">
      <w:pPr>
        <w:bidi/>
        <w:rPr>
          <w:rFonts w:cs="David" w:hint="cs"/>
          <w:rtl/>
        </w:rPr>
      </w:pPr>
    </w:p>
    <w:p w14:paraId="2BA19F80" w14:textId="77777777" w:rsidR="00C75001" w:rsidRPr="00C75001" w:rsidRDefault="00C75001" w:rsidP="00C75001">
      <w:pPr>
        <w:bidi/>
        <w:rPr>
          <w:rFonts w:cs="David" w:hint="cs"/>
          <w:rtl/>
        </w:rPr>
      </w:pPr>
      <w:r w:rsidRPr="00C75001">
        <w:rPr>
          <w:rFonts w:cs="David" w:hint="cs"/>
          <w:rtl/>
        </w:rPr>
        <w:tab/>
        <w:t xml:space="preserve">תודה, חברים. </w:t>
      </w:r>
    </w:p>
    <w:p w14:paraId="7270B83B" w14:textId="77777777" w:rsidR="00C75001" w:rsidRPr="00C75001" w:rsidRDefault="00C75001" w:rsidP="00C75001">
      <w:pPr>
        <w:bidi/>
        <w:rPr>
          <w:rFonts w:cs="David" w:hint="cs"/>
          <w:rtl/>
        </w:rPr>
      </w:pPr>
    </w:p>
    <w:p w14:paraId="69589B41" w14:textId="77777777" w:rsidR="00C75001" w:rsidRPr="00C75001" w:rsidRDefault="00C75001" w:rsidP="00C75001">
      <w:pPr>
        <w:bidi/>
        <w:rPr>
          <w:rFonts w:cs="David" w:hint="cs"/>
          <w:rtl/>
        </w:rPr>
      </w:pPr>
      <w:r w:rsidRPr="00C75001">
        <w:rPr>
          <w:rFonts w:cs="David" w:hint="cs"/>
          <w:u w:val="single"/>
          <w:rtl/>
        </w:rPr>
        <w:t>נסים זאב:</w:t>
      </w:r>
    </w:p>
    <w:p w14:paraId="0748F524" w14:textId="77777777" w:rsidR="00C75001" w:rsidRPr="00C75001" w:rsidRDefault="00C75001" w:rsidP="00C75001">
      <w:pPr>
        <w:bidi/>
        <w:rPr>
          <w:rFonts w:cs="David" w:hint="cs"/>
          <w:rtl/>
        </w:rPr>
      </w:pPr>
    </w:p>
    <w:p w14:paraId="14F12878" w14:textId="77777777" w:rsidR="00C75001" w:rsidRPr="00C75001" w:rsidRDefault="00C75001" w:rsidP="00C75001">
      <w:pPr>
        <w:bidi/>
        <w:rPr>
          <w:rFonts w:cs="David" w:hint="cs"/>
          <w:rtl/>
        </w:rPr>
      </w:pPr>
      <w:r w:rsidRPr="00C75001">
        <w:rPr>
          <w:rFonts w:cs="David" w:hint="cs"/>
          <w:rtl/>
        </w:rPr>
        <w:tab/>
        <w:t>ודאי שזה חשש, הכול ברמה של חשש. על איזה שמונס אונס מדברים פה? מי שמרגישה עצמה נרדפת על-ידי נשיא תבקש להמשיך לעבוד אצלו? היא תתחנן לבוא ולהמשיך לעבוד אצלו? על איזה אמון ציבורי אתם מדברים?</w:t>
      </w:r>
    </w:p>
    <w:p w14:paraId="02AA3487" w14:textId="77777777" w:rsidR="00C75001" w:rsidRPr="00C75001" w:rsidRDefault="00C75001" w:rsidP="00C75001">
      <w:pPr>
        <w:bidi/>
        <w:rPr>
          <w:rFonts w:cs="David" w:hint="cs"/>
          <w:rtl/>
        </w:rPr>
      </w:pPr>
    </w:p>
    <w:p w14:paraId="56ADC39B" w14:textId="77777777" w:rsidR="00C75001" w:rsidRPr="00C75001" w:rsidRDefault="00C75001" w:rsidP="00C75001">
      <w:pPr>
        <w:bidi/>
        <w:rPr>
          <w:rFonts w:cs="David" w:hint="cs"/>
          <w:u w:val="single"/>
          <w:rtl/>
        </w:rPr>
      </w:pPr>
      <w:proofErr w:type="spellStart"/>
      <w:r w:rsidRPr="00C75001">
        <w:rPr>
          <w:rFonts w:cs="David" w:hint="cs"/>
          <w:u w:val="single"/>
          <w:rtl/>
        </w:rPr>
        <w:t>נדיה</w:t>
      </w:r>
      <w:proofErr w:type="spellEnd"/>
      <w:r w:rsidRPr="00C75001">
        <w:rPr>
          <w:rFonts w:cs="David" w:hint="cs"/>
          <w:u w:val="single"/>
          <w:rtl/>
        </w:rPr>
        <w:t xml:space="preserve"> חילו:</w:t>
      </w:r>
    </w:p>
    <w:p w14:paraId="633603BA" w14:textId="77777777" w:rsidR="00C75001" w:rsidRPr="00C75001" w:rsidRDefault="00C75001" w:rsidP="00C75001">
      <w:pPr>
        <w:bidi/>
        <w:rPr>
          <w:rFonts w:cs="David" w:hint="cs"/>
          <w:rtl/>
        </w:rPr>
      </w:pPr>
    </w:p>
    <w:p w14:paraId="2A39CF10" w14:textId="77777777" w:rsidR="00C75001" w:rsidRPr="00C75001" w:rsidRDefault="00C75001" w:rsidP="00C75001">
      <w:pPr>
        <w:bidi/>
        <w:rPr>
          <w:rFonts w:cs="David" w:hint="cs"/>
          <w:rtl/>
        </w:rPr>
      </w:pPr>
      <w:r w:rsidRPr="00C75001">
        <w:rPr>
          <w:rFonts w:cs="David" w:hint="cs"/>
          <w:rtl/>
        </w:rPr>
        <w:tab/>
        <w:t xml:space="preserve">אם היא תלויה בו, כן. </w:t>
      </w:r>
    </w:p>
    <w:p w14:paraId="06C96026" w14:textId="77777777" w:rsidR="00C75001" w:rsidRPr="00C75001" w:rsidRDefault="00C75001" w:rsidP="00C75001">
      <w:pPr>
        <w:bidi/>
        <w:rPr>
          <w:rFonts w:cs="David" w:hint="cs"/>
          <w:rtl/>
        </w:rPr>
      </w:pPr>
    </w:p>
    <w:p w14:paraId="767A4248" w14:textId="77777777" w:rsidR="00C75001" w:rsidRPr="00C75001" w:rsidRDefault="00C75001" w:rsidP="00C75001">
      <w:pPr>
        <w:bidi/>
        <w:rPr>
          <w:rFonts w:cs="David" w:hint="cs"/>
          <w:rtl/>
        </w:rPr>
      </w:pPr>
      <w:r w:rsidRPr="00C75001">
        <w:rPr>
          <w:rFonts w:cs="David" w:hint="cs"/>
          <w:u w:val="single"/>
          <w:rtl/>
        </w:rPr>
        <w:t>נסים זאב:</w:t>
      </w:r>
    </w:p>
    <w:p w14:paraId="4B4DB200" w14:textId="77777777" w:rsidR="00C75001" w:rsidRPr="00C75001" w:rsidRDefault="00C75001" w:rsidP="00C75001">
      <w:pPr>
        <w:bidi/>
        <w:rPr>
          <w:rFonts w:cs="David" w:hint="cs"/>
          <w:rtl/>
        </w:rPr>
      </w:pPr>
    </w:p>
    <w:p w14:paraId="7EB28EED" w14:textId="77777777" w:rsidR="00C75001" w:rsidRPr="00C75001" w:rsidRDefault="00C75001" w:rsidP="00C75001">
      <w:pPr>
        <w:bidi/>
        <w:ind w:firstLine="567"/>
        <w:rPr>
          <w:rFonts w:cs="David" w:hint="cs"/>
          <w:rtl/>
        </w:rPr>
      </w:pPr>
      <w:r w:rsidRPr="00C75001">
        <w:rPr>
          <w:rFonts w:cs="David" w:hint="cs"/>
          <w:rtl/>
        </w:rPr>
        <w:t xml:space="preserve">מה זה "תלויה בו"? מישהו הכריח אותה להישאר במקום הזה? </w:t>
      </w:r>
    </w:p>
    <w:p w14:paraId="23220DA4" w14:textId="77777777" w:rsidR="00C75001" w:rsidRPr="00C75001" w:rsidRDefault="00C75001" w:rsidP="00C75001">
      <w:pPr>
        <w:bidi/>
        <w:rPr>
          <w:rFonts w:cs="David" w:hint="cs"/>
          <w:rtl/>
        </w:rPr>
      </w:pPr>
    </w:p>
    <w:p w14:paraId="6C7203A6" w14:textId="77777777" w:rsidR="00C75001" w:rsidRPr="00C75001" w:rsidRDefault="00C75001" w:rsidP="00C75001">
      <w:pPr>
        <w:bidi/>
        <w:rPr>
          <w:rFonts w:cs="David" w:hint="cs"/>
          <w:u w:val="single"/>
          <w:rtl/>
        </w:rPr>
      </w:pPr>
      <w:r w:rsidRPr="00C75001">
        <w:rPr>
          <w:rFonts w:cs="David" w:hint="cs"/>
          <w:u w:val="single"/>
          <w:rtl/>
        </w:rPr>
        <w:t>היו"ר רוחמה אברהם:</w:t>
      </w:r>
    </w:p>
    <w:p w14:paraId="6D02E48C" w14:textId="77777777" w:rsidR="00C75001" w:rsidRPr="00C75001" w:rsidRDefault="00C75001" w:rsidP="00C75001">
      <w:pPr>
        <w:bidi/>
        <w:rPr>
          <w:rFonts w:cs="David" w:hint="cs"/>
          <w:rtl/>
        </w:rPr>
      </w:pPr>
    </w:p>
    <w:p w14:paraId="2306C8C5" w14:textId="77777777" w:rsidR="00C75001" w:rsidRPr="00C75001" w:rsidRDefault="00C75001" w:rsidP="00C75001">
      <w:pPr>
        <w:bidi/>
        <w:ind w:firstLine="567"/>
        <w:rPr>
          <w:rFonts w:cs="David" w:hint="cs"/>
          <w:rtl/>
        </w:rPr>
      </w:pPr>
      <w:r w:rsidRPr="00C75001">
        <w:rPr>
          <w:rFonts w:cs="David" w:hint="cs"/>
          <w:rtl/>
        </w:rPr>
        <w:t xml:space="preserve">חבר הכנסת נסים. </w:t>
      </w:r>
    </w:p>
    <w:p w14:paraId="5650F56C" w14:textId="77777777" w:rsidR="00C75001" w:rsidRPr="00C75001" w:rsidRDefault="00C75001" w:rsidP="00C75001">
      <w:pPr>
        <w:bidi/>
        <w:rPr>
          <w:rFonts w:cs="David" w:hint="cs"/>
          <w:rtl/>
        </w:rPr>
      </w:pPr>
    </w:p>
    <w:p w14:paraId="7AE4117D" w14:textId="77777777" w:rsidR="00C75001" w:rsidRPr="00C75001" w:rsidRDefault="00C75001" w:rsidP="00C75001">
      <w:pPr>
        <w:bidi/>
        <w:rPr>
          <w:rFonts w:cs="David" w:hint="cs"/>
          <w:rtl/>
        </w:rPr>
      </w:pPr>
      <w:r w:rsidRPr="00C75001">
        <w:rPr>
          <w:rFonts w:cs="David" w:hint="cs"/>
          <w:u w:val="single"/>
          <w:rtl/>
        </w:rPr>
        <w:t>נסים זאב:</w:t>
      </w:r>
    </w:p>
    <w:p w14:paraId="1A7FDFC6" w14:textId="77777777" w:rsidR="00C75001" w:rsidRPr="00C75001" w:rsidRDefault="00C75001" w:rsidP="00C75001">
      <w:pPr>
        <w:bidi/>
        <w:rPr>
          <w:rFonts w:cs="David" w:hint="cs"/>
          <w:rtl/>
        </w:rPr>
      </w:pPr>
    </w:p>
    <w:p w14:paraId="36B8700B" w14:textId="77777777" w:rsidR="00C75001" w:rsidRPr="00C75001" w:rsidRDefault="00C75001" w:rsidP="00C75001">
      <w:pPr>
        <w:bidi/>
        <w:rPr>
          <w:rFonts w:cs="David" w:hint="cs"/>
          <w:rtl/>
        </w:rPr>
      </w:pPr>
      <w:r w:rsidRPr="00C75001">
        <w:rPr>
          <w:rFonts w:cs="David" w:hint="cs"/>
          <w:rtl/>
        </w:rPr>
        <w:tab/>
        <w:t xml:space="preserve">אני לא נכנס לגופו של עניין. </w:t>
      </w:r>
    </w:p>
    <w:p w14:paraId="5CAF29EA" w14:textId="77777777" w:rsidR="00C75001" w:rsidRPr="00C75001" w:rsidRDefault="00C75001" w:rsidP="00C75001">
      <w:pPr>
        <w:bidi/>
        <w:rPr>
          <w:rFonts w:cs="David" w:hint="cs"/>
          <w:rtl/>
        </w:rPr>
      </w:pPr>
    </w:p>
    <w:p w14:paraId="46E7E0A1" w14:textId="77777777" w:rsidR="00C75001" w:rsidRPr="00C75001" w:rsidRDefault="00C75001" w:rsidP="00C75001">
      <w:pPr>
        <w:bidi/>
        <w:rPr>
          <w:rFonts w:cs="David" w:hint="cs"/>
          <w:u w:val="single"/>
          <w:rtl/>
        </w:rPr>
      </w:pPr>
      <w:r w:rsidRPr="00C75001">
        <w:rPr>
          <w:rFonts w:cs="David" w:hint="cs"/>
          <w:u w:val="single"/>
          <w:rtl/>
        </w:rPr>
        <w:t>היו"ר רוחמה אברהם:</w:t>
      </w:r>
    </w:p>
    <w:p w14:paraId="48A16C89" w14:textId="77777777" w:rsidR="00C75001" w:rsidRPr="00C75001" w:rsidRDefault="00C75001" w:rsidP="00C75001">
      <w:pPr>
        <w:bidi/>
        <w:rPr>
          <w:rFonts w:cs="David" w:hint="cs"/>
          <w:rtl/>
        </w:rPr>
      </w:pPr>
    </w:p>
    <w:p w14:paraId="73CD9AC2" w14:textId="77777777" w:rsidR="00C75001" w:rsidRPr="00C75001" w:rsidRDefault="00C75001" w:rsidP="00C75001">
      <w:pPr>
        <w:bidi/>
        <w:rPr>
          <w:rFonts w:cs="David" w:hint="cs"/>
          <w:rtl/>
        </w:rPr>
      </w:pPr>
      <w:r w:rsidRPr="00C75001">
        <w:rPr>
          <w:rFonts w:cs="David" w:hint="cs"/>
          <w:rtl/>
        </w:rPr>
        <w:tab/>
        <w:t xml:space="preserve">חבר הכנסת נסים. חברי </w:t>
      </w:r>
      <w:proofErr w:type="spellStart"/>
      <w:r w:rsidRPr="00C75001">
        <w:rPr>
          <w:rFonts w:cs="David" w:hint="cs"/>
          <w:rtl/>
        </w:rPr>
        <w:t>חברי</w:t>
      </w:r>
      <w:proofErr w:type="spellEnd"/>
      <w:r w:rsidRPr="00C75001">
        <w:rPr>
          <w:rFonts w:cs="David" w:hint="cs"/>
          <w:rtl/>
        </w:rPr>
        <w:t xml:space="preserve"> הכנסת, אני רק רוצה להסביר.</w:t>
      </w:r>
    </w:p>
    <w:p w14:paraId="31B70042" w14:textId="77777777" w:rsidR="00C75001" w:rsidRPr="00C75001" w:rsidRDefault="00C75001" w:rsidP="00C75001">
      <w:pPr>
        <w:bidi/>
        <w:rPr>
          <w:rFonts w:cs="David" w:hint="cs"/>
          <w:rtl/>
        </w:rPr>
      </w:pPr>
    </w:p>
    <w:p w14:paraId="5491C083" w14:textId="77777777" w:rsidR="00C75001" w:rsidRPr="00C75001" w:rsidRDefault="00C75001" w:rsidP="00C75001">
      <w:pPr>
        <w:bidi/>
        <w:rPr>
          <w:rFonts w:cs="David" w:hint="cs"/>
          <w:rtl/>
        </w:rPr>
      </w:pPr>
      <w:r w:rsidRPr="00C75001">
        <w:rPr>
          <w:rFonts w:cs="David" w:hint="cs"/>
          <w:u w:val="single"/>
          <w:rtl/>
        </w:rPr>
        <w:t xml:space="preserve">יורם </w:t>
      </w:r>
      <w:proofErr w:type="spellStart"/>
      <w:r w:rsidRPr="00C75001">
        <w:rPr>
          <w:rFonts w:cs="David" w:hint="cs"/>
          <w:u w:val="single"/>
          <w:rtl/>
        </w:rPr>
        <w:t>מרציאנו</w:t>
      </w:r>
      <w:proofErr w:type="spellEnd"/>
      <w:r w:rsidRPr="00C75001">
        <w:rPr>
          <w:rFonts w:cs="David" w:hint="cs"/>
          <w:u w:val="single"/>
          <w:rtl/>
        </w:rPr>
        <w:t>:</w:t>
      </w:r>
    </w:p>
    <w:p w14:paraId="769347F0" w14:textId="77777777" w:rsidR="00C75001" w:rsidRPr="00C75001" w:rsidRDefault="00C75001" w:rsidP="00C75001">
      <w:pPr>
        <w:bidi/>
        <w:rPr>
          <w:rFonts w:cs="David" w:hint="cs"/>
          <w:rtl/>
        </w:rPr>
      </w:pPr>
    </w:p>
    <w:p w14:paraId="0B3BC70A" w14:textId="77777777" w:rsidR="00C75001" w:rsidRPr="00C75001" w:rsidRDefault="00C75001" w:rsidP="00C75001">
      <w:pPr>
        <w:bidi/>
        <w:rPr>
          <w:rFonts w:cs="David" w:hint="cs"/>
          <w:rtl/>
        </w:rPr>
      </w:pPr>
      <w:r w:rsidRPr="00C75001">
        <w:rPr>
          <w:rFonts w:cs="David" w:hint="cs"/>
          <w:rtl/>
        </w:rPr>
        <w:tab/>
        <w:t xml:space="preserve">ברצינות, תגנו על המתלוננות. </w:t>
      </w:r>
    </w:p>
    <w:p w14:paraId="0F4F800F" w14:textId="77777777" w:rsidR="00C75001" w:rsidRPr="00C75001" w:rsidRDefault="00C75001" w:rsidP="00C75001">
      <w:pPr>
        <w:bidi/>
        <w:rPr>
          <w:rFonts w:cs="David" w:hint="cs"/>
          <w:rtl/>
        </w:rPr>
      </w:pPr>
    </w:p>
    <w:p w14:paraId="77F0867A" w14:textId="77777777" w:rsidR="00C75001" w:rsidRPr="00C75001" w:rsidRDefault="00C75001" w:rsidP="00C75001">
      <w:pPr>
        <w:bidi/>
        <w:rPr>
          <w:rFonts w:cs="David" w:hint="cs"/>
          <w:u w:val="single"/>
          <w:rtl/>
        </w:rPr>
      </w:pPr>
      <w:r w:rsidRPr="00C75001">
        <w:rPr>
          <w:rFonts w:cs="David" w:hint="cs"/>
          <w:u w:val="single"/>
          <w:rtl/>
        </w:rPr>
        <w:t>היו"ר רוחמה אברהם:</w:t>
      </w:r>
    </w:p>
    <w:p w14:paraId="6163FE04" w14:textId="77777777" w:rsidR="00C75001" w:rsidRPr="00C75001" w:rsidRDefault="00C75001" w:rsidP="00C75001">
      <w:pPr>
        <w:bidi/>
        <w:rPr>
          <w:rFonts w:cs="David" w:hint="cs"/>
          <w:rtl/>
        </w:rPr>
      </w:pPr>
    </w:p>
    <w:p w14:paraId="5414B77E" w14:textId="77777777" w:rsidR="00C75001" w:rsidRPr="00C75001" w:rsidRDefault="00C75001" w:rsidP="00C75001">
      <w:pPr>
        <w:bidi/>
        <w:ind w:firstLine="567"/>
        <w:rPr>
          <w:rFonts w:cs="David" w:hint="cs"/>
          <w:rtl/>
        </w:rPr>
      </w:pPr>
      <w:r w:rsidRPr="00C75001">
        <w:rPr>
          <w:rFonts w:cs="David" w:hint="cs"/>
          <w:rtl/>
        </w:rPr>
        <w:t xml:space="preserve">חבר הכנסת </w:t>
      </w:r>
      <w:proofErr w:type="spellStart"/>
      <w:r w:rsidRPr="00C75001">
        <w:rPr>
          <w:rFonts w:cs="David" w:hint="cs"/>
          <w:rtl/>
        </w:rPr>
        <w:t>מרציאנו</w:t>
      </w:r>
      <w:proofErr w:type="spellEnd"/>
      <w:r w:rsidRPr="00C75001">
        <w:rPr>
          <w:rFonts w:cs="David" w:hint="cs"/>
          <w:rtl/>
        </w:rPr>
        <w:t xml:space="preserve">. אני חוזרת ומדגישה בפניכם, חברי </w:t>
      </w:r>
      <w:proofErr w:type="spellStart"/>
      <w:r w:rsidRPr="00C75001">
        <w:rPr>
          <w:rFonts w:cs="David" w:hint="cs"/>
          <w:rtl/>
        </w:rPr>
        <w:t>חברי</w:t>
      </w:r>
      <w:proofErr w:type="spellEnd"/>
      <w:r w:rsidRPr="00C75001">
        <w:rPr>
          <w:rFonts w:cs="David" w:hint="cs"/>
          <w:rtl/>
        </w:rPr>
        <w:t xml:space="preserve"> הכנסת. אנחנו לא נכנסים לא למהות ולא לפרטי החקירה. אני קוראת אותך לסדר, כדי שתאמר דעתך בקשר לבקשת הנשיא בלבד. לא להיכנס לפרטים כאלה ואחרים. אומנם אני חושבת שהם חשובים מאוד, אבל לא זה תוכן הישיבה שלמענה התכנסנו. אנא. </w:t>
      </w:r>
    </w:p>
    <w:p w14:paraId="39D04706" w14:textId="77777777" w:rsidR="00C75001" w:rsidRPr="00C75001" w:rsidRDefault="00C75001" w:rsidP="00C75001">
      <w:pPr>
        <w:bidi/>
        <w:rPr>
          <w:rFonts w:cs="David" w:hint="cs"/>
          <w:rtl/>
        </w:rPr>
      </w:pPr>
    </w:p>
    <w:p w14:paraId="06417A63" w14:textId="77777777" w:rsidR="00C75001" w:rsidRPr="00C75001" w:rsidRDefault="00C75001" w:rsidP="00C75001">
      <w:pPr>
        <w:bidi/>
        <w:rPr>
          <w:rFonts w:cs="David" w:hint="cs"/>
          <w:rtl/>
        </w:rPr>
      </w:pPr>
      <w:r w:rsidRPr="00C75001">
        <w:rPr>
          <w:rFonts w:cs="David" w:hint="cs"/>
          <w:u w:val="single"/>
          <w:rtl/>
        </w:rPr>
        <w:t>נסים זאב:</w:t>
      </w:r>
    </w:p>
    <w:p w14:paraId="1900ED34" w14:textId="77777777" w:rsidR="00C75001" w:rsidRPr="00C75001" w:rsidRDefault="00C75001" w:rsidP="00C75001">
      <w:pPr>
        <w:bidi/>
        <w:rPr>
          <w:rFonts w:cs="David" w:hint="cs"/>
          <w:rtl/>
        </w:rPr>
      </w:pPr>
    </w:p>
    <w:p w14:paraId="53989112" w14:textId="77777777" w:rsidR="00C75001" w:rsidRPr="00C75001" w:rsidRDefault="00C75001" w:rsidP="00C75001">
      <w:pPr>
        <w:bidi/>
        <w:rPr>
          <w:rFonts w:cs="David" w:hint="cs"/>
          <w:rtl/>
        </w:rPr>
      </w:pPr>
      <w:r w:rsidRPr="00C75001">
        <w:rPr>
          <w:rFonts w:cs="David" w:hint="cs"/>
          <w:rtl/>
        </w:rPr>
        <w:tab/>
        <w:t xml:space="preserve">מכיוון שהכלל אומר שכל עוד אדם לא יצא אשם הוא חף מפשע, אני חושב שאסור לנו לעסוק כאן בציד מכשפות. זה נראה כמו רדיפה מכוונת. יש כאן מצב שמחפשים שעיר לעזאזל. יש מין מגמה, מין שיטה קלוקלת במערכת השלטונית שלנו, שכך חוקרים פוליטיקאים, כאשר הם תמיד נמצאים בראש סולם העדיפות לעריפת ראשיהם. </w:t>
      </w:r>
    </w:p>
    <w:p w14:paraId="1F024DB0" w14:textId="77777777" w:rsidR="00C75001" w:rsidRPr="00C75001" w:rsidRDefault="00C75001" w:rsidP="00C75001">
      <w:pPr>
        <w:bidi/>
        <w:rPr>
          <w:rFonts w:cs="David" w:hint="cs"/>
          <w:rtl/>
        </w:rPr>
      </w:pPr>
    </w:p>
    <w:p w14:paraId="366B0CDD" w14:textId="77777777" w:rsidR="00C75001" w:rsidRPr="00C75001" w:rsidRDefault="00C75001" w:rsidP="00C75001">
      <w:pPr>
        <w:bidi/>
        <w:ind w:firstLine="567"/>
        <w:rPr>
          <w:rFonts w:cs="David" w:hint="cs"/>
          <w:rtl/>
        </w:rPr>
      </w:pPr>
      <w:r w:rsidRPr="00C75001">
        <w:rPr>
          <w:rFonts w:cs="David" w:hint="cs"/>
          <w:rtl/>
        </w:rPr>
        <w:t xml:space="preserve">פעם זה פלוני ופעם זה אלמוני. את זוכרת את זה בעצמך, כשהיית חשודה, איזו כותרות עשו ממך על לא עוול בכפך. כל פעם בא התור של מישהו אחר. לבוא ולהציע לנשיא לא 16 שעות אלא רק שלושה חודשים, כדי לשמור על כבודנו </w:t>
      </w:r>
      <w:r w:rsidRPr="00C75001">
        <w:rPr>
          <w:rFonts w:cs="David"/>
          <w:rtl/>
        </w:rPr>
        <w:t>–</w:t>
      </w:r>
      <w:r w:rsidRPr="00C75001">
        <w:rPr>
          <w:rFonts w:cs="David" w:hint="cs"/>
          <w:rtl/>
        </w:rPr>
        <w:t xml:space="preserve"> על איזה כבוד? צריך לתת לנשיא את האפשרות להחליט. הוא יודע איך להחליט. שום עניין של אמון ציבור לא נפגע כאן. </w:t>
      </w:r>
    </w:p>
    <w:p w14:paraId="43D94F67" w14:textId="77777777" w:rsidR="00C75001" w:rsidRPr="00C75001" w:rsidRDefault="00C75001" w:rsidP="00C75001">
      <w:pPr>
        <w:bidi/>
        <w:ind w:firstLine="567"/>
        <w:rPr>
          <w:rFonts w:cs="David" w:hint="cs"/>
          <w:rtl/>
        </w:rPr>
      </w:pPr>
    </w:p>
    <w:p w14:paraId="02C80973" w14:textId="77777777" w:rsidR="00C75001" w:rsidRPr="00C75001" w:rsidRDefault="00C75001" w:rsidP="00C75001">
      <w:pPr>
        <w:bidi/>
        <w:ind w:firstLine="567"/>
        <w:rPr>
          <w:rFonts w:cs="David" w:hint="cs"/>
          <w:rtl/>
        </w:rPr>
      </w:pPr>
      <w:r w:rsidRPr="00C75001">
        <w:rPr>
          <w:rFonts w:cs="David" w:hint="cs"/>
          <w:rtl/>
        </w:rPr>
        <w:t xml:space="preserve">אני בעד לאפשר לנשיא את בקשתו, אף שלדעתי אולי הוא טעה בכך. הוא היה צריך לבוא, להשביע את הנשיאה, להמשיך בחיים כתיקונם, בחיים רגילים, ולהראות שאין שום רבב. אני מבין שהיה פה מין מצב של אי-נעימות בסך הכול. צריך להבין, כשהנשיא חש אי-נעימות בטקס מסוים, צריך לאפשר לו שייבצר ממנו להגיע לטקס הזה ואני בהחלט חושב שיש מקום לכבד את בקשתו. </w:t>
      </w:r>
    </w:p>
    <w:p w14:paraId="4F1F2AE3" w14:textId="77777777" w:rsidR="00C75001" w:rsidRPr="00C75001" w:rsidRDefault="00C75001" w:rsidP="00C75001">
      <w:pPr>
        <w:bidi/>
        <w:rPr>
          <w:rFonts w:cs="David" w:hint="cs"/>
          <w:rtl/>
        </w:rPr>
      </w:pPr>
    </w:p>
    <w:p w14:paraId="79BD2373" w14:textId="77777777" w:rsidR="00C75001" w:rsidRPr="00C75001" w:rsidRDefault="00C75001" w:rsidP="00C75001">
      <w:pPr>
        <w:bidi/>
        <w:rPr>
          <w:rFonts w:cs="David" w:hint="cs"/>
          <w:u w:val="single"/>
          <w:rtl/>
        </w:rPr>
      </w:pPr>
      <w:r w:rsidRPr="00C75001">
        <w:rPr>
          <w:rFonts w:cs="David" w:hint="cs"/>
          <w:u w:val="single"/>
          <w:rtl/>
        </w:rPr>
        <w:t>היו"ר רוחמה אברהם:</w:t>
      </w:r>
    </w:p>
    <w:p w14:paraId="6805F394" w14:textId="77777777" w:rsidR="00C75001" w:rsidRPr="00C75001" w:rsidRDefault="00C75001" w:rsidP="00C75001">
      <w:pPr>
        <w:bidi/>
        <w:rPr>
          <w:rFonts w:cs="David" w:hint="cs"/>
          <w:rtl/>
        </w:rPr>
      </w:pPr>
    </w:p>
    <w:p w14:paraId="475E57E5" w14:textId="77777777" w:rsidR="00C75001" w:rsidRPr="00C75001" w:rsidRDefault="00C75001" w:rsidP="00C75001">
      <w:pPr>
        <w:bidi/>
        <w:rPr>
          <w:rFonts w:cs="David" w:hint="cs"/>
          <w:rtl/>
        </w:rPr>
      </w:pPr>
      <w:r w:rsidRPr="00C75001">
        <w:rPr>
          <w:rFonts w:cs="David" w:hint="cs"/>
          <w:rtl/>
        </w:rPr>
        <w:tab/>
        <w:t xml:space="preserve">תודה רבה. חבר הכנסת </w:t>
      </w:r>
      <w:proofErr w:type="spellStart"/>
      <w:r w:rsidRPr="00C75001">
        <w:rPr>
          <w:rFonts w:cs="David" w:hint="cs"/>
          <w:rtl/>
        </w:rPr>
        <w:t>שרוני</w:t>
      </w:r>
      <w:proofErr w:type="spellEnd"/>
      <w:r w:rsidRPr="00C75001">
        <w:rPr>
          <w:rFonts w:cs="David" w:hint="cs"/>
          <w:rtl/>
        </w:rPr>
        <w:t xml:space="preserve">, בבקשה. </w:t>
      </w:r>
    </w:p>
    <w:p w14:paraId="095ED1F3" w14:textId="77777777" w:rsidR="00C75001" w:rsidRPr="00C75001" w:rsidRDefault="00C75001" w:rsidP="00C75001">
      <w:pPr>
        <w:bidi/>
        <w:rPr>
          <w:rFonts w:cs="David" w:hint="cs"/>
          <w:rtl/>
        </w:rPr>
      </w:pPr>
    </w:p>
    <w:p w14:paraId="15A8FE05" w14:textId="77777777" w:rsidR="00C75001" w:rsidRPr="00C75001" w:rsidRDefault="00C75001" w:rsidP="00C75001">
      <w:pPr>
        <w:bidi/>
        <w:rPr>
          <w:rFonts w:cs="David" w:hint="cs"/>
          <w:rtl/>
        </w:rPr>
      </w:pPr>
      <w:r w:rsidRPr="00C75001">
        <w:rPr>
          <w:rFonts w:cs="David" w:hint="cs"/>
          <w:u w:val="single"/>
          <w:rtl/>
        </w:rPr>
        <w:t xml:space="preserve">משה </w:t>
      </w:r>
      <w:proofErr w:type="spellStart"/>
      <w:r w:rsidRPr="00C75001">
        <w:rPr>
          <w:rFonts w:cs="David" w:hint="cs"/>
          <w:u w:val="single"/>
          <w:rtl/>
        </w:rPr>
        <w:t>שרוני</w:t>
      </w:r>
      <w:proofErr w:type="spellEnd"/>
      <w:r w:rsidRPr="00C75001">
        <w:rPr>
          <w:rFonts w:cs="David" w:hint="cs"/>
          <w:u w:val="single"/>
          <w:rtl/>
        </w:rPr>
        <w:t>:</w:t>
      </w:r>
    </w:p>
    <w:p w14:paraId="0F25B5C6" w14:textId="77777777" w:rsidR="00C75001" w:rsidRPr="00C75001" w:rsidRDefault="00C75001" w:rsidP="00C75001">
      <w:pPr>
        <w:bidi/>
        <w:rPr>
          <w:rFonts w:cs="David" w:hint="cs"/>
          <w:rtl/>
        </w:rPr>
      </w:pPr>
    </w:p>
    <w:p w14:paraId="34BB29FF" w14:textId="77777777" w:rsidR="00C75001" w:rsidRPr="00C75001" w:rsidRDefault="00C75001" w:rsidP="00C75001">
      <w:pPr>
        <w:bidi/>
        <w:ind w:firstLine="567"/>
        <w:rPr>
          <w:rFonts w:cs="David" w:hint="cs"/>
          <w:rtl/>
        </w:rPr>
      </w:pPr>
      <w:r w:rsidRPr="00C75001">
        <w:rPr>
          <w:rFonts w:cs="David" w:hint="cs"/>
          <w:rtl/>
        </w:rPr>
        <w:t xml:space="preserve">גברתי היושבת-ראש, חברי כנסת, באנו לכאן לדון בבקשת הנשיא, וכל אחד רוצה להוכיח  עננה שחורה, ספקולציות וכל זה. אני חושב שאנחנו צריכים לדון בבקשת הנשיא. אני בעד בקשתו, שתאושר, אף-על-פי שלדעתי הוא היה צריך להופיע בראש מורם. אני לא חושב שצריך לתת לכל העיתונות הצהובה שיש אצלנו במדינה ולכל הספקולציות ולכל מיני גורמים שרוצים לעשות שמח, שבאמת יהיה שמח. לדעתי כל זמן שלא הוכח שהוא אשם, הוא חייב למלא את תפקידו. </w:t>
      </w:r>
    </w:p>
    <w:p w14:paraId="0B46F6E7" w14:textId="77777777" w:rsidR="00C75001" w:rsidRPr="00C75001" w:rsidRDefault="00C75001" w:rsidP="00C75001">
      <w:pPr>
        <w:bidi/>
        <w:rPr>
          <w:rFonts w:cs="David" w:hint="cs"/>
          <w:rtl/>
        </w:rPr>
      </w:pPr>
    </w:p>
    <w:p w14:paraId="3C7AB889" w14:textId="77777777" w:rsidR="00C75001" w:rsidRPr="00C75001" w:rsidRDefault="00C75001" w:rsidP="00C75001">
      <w:pPr>
        <w:bidi/>
        <w:ind w:firstLine="567"/>
        <w:rPr>
          <w:rFonts w:cs="David" w:hint="cs"/>
          <w:rtl/>
        </w:rPr>
      </w:pPr>
      <w:r w:rsidRPr="00C75001">
        <w:rPr>
          <w:rFonts w:cs="David" w:hint="cs"/>
          <w:rtl/>
        </w:rPr>
        <w:t xml:space="preserve">אבל על-פי בקשתו, אני בעד לתת לו נבצרות. בית הנשיא הושפל מספיק </w:t>
      </w:r>
      <w:r w:rsidRPr="00C75001">
        <w:rPr>
          <w:rFonts w:cs="David"/>
          <w:rtl/>
        </w:rPr>
        <w:t>–</w:t>
      </w:r>
      <w:r w:rsidRPr="00C75001">
        <w:rPr>
          <w:rFonts w:cs="David" w:hint="cs"/>
          <w:rtl/>
        </w:rPr>
        <w:t xml:space="preserve"> על-ידי המשטרה, על-ידי העיתונות והכול. הגיע הזמן להוריד את העננה. אין עננה. אנחנו עושים את העננה. שחורה, לבנה, צהובה. אצלנו יש יותר מדי פרובוקציות וספקולציות. מה שיש אצלנו בזמן האחרון זה ציד. אנחנו מתחילים לצוד. לכן אני מבקש מהחברים לאשר את בקשתו של הנשיא. תודה רבה.  </w:t>
      </w:r>
    </w:p>
    <w:p w14:paraId="4B063796" w14:textId="77777777" w:rsidR="00C75001" w:rsidRPr="00C75001" w:rsidRDefault="00C75001" w:rsidP="00C75001">
      <w:pPr>
        <w:bidi/>
        <w:rPr>
          <w:rFonts w:cs="David" w:hint="cs"/>
          <w:rtl/>
        </w:rPr>
      </w:pPr>
    </w:p>
    <w:p w14:paraId="488F4AD6" w14:textId="77777777" w:rsidR="00C75001" w:rsidRPr="00C75001" w:rsidRDefault="00C75001" w:rsidP="00C75001">
      <w:pPr>
        <w:bidi/>
        <w:rPr>
          <w:rFonts w:cs="David" w:hint="cs"/>
          <w:u w:val="single"/>
          <w:rtl/>
        </w:rPr>
      </w:pPr>
      <w:r w:rsidRPr="00C75001">
        <w:rPr>
          <w:rFonts w:cs="David" w:hint="cs"/>
          <w:u w:val="single"/>
          <w:rtl/>
        </w:rPr>
        <w:t>היו"ר רוחמה אברהם:</w:t>
      </w:r>
    </w:p>
    <w:p w14:paraId="3C36C950" w14:textId="77777777" w:rsidR="00C75001" w:rsidRPr="00C75001" w:rsidRDefault="00C75001" w:rsidP="00C75001">
      <w:pPr>
        <w:bidi/>
        <w:rPr>
          <w:rFonts w:cs="David" w:hint="cs"/>
          <w:rtl/>
        </w:rPr>
      </w:pPr>
    </w:p>
    <w:p w14:paraId="1CD5C62D" w14:textId="77777777" w:rsidR="00C75001" w:rsidRPr="00C75001" w:rsidRDefault="00C75001" w:rsidP="00C75001">
      <w:pPr>
        <w:bidi/>
        <w:rPr>
          <w:rFonts w:cs="David" w:hint="cs"/>
          <w:rtl/>
        </w:rPr>
      </w:pPr>
      <w:r w:rsidRPr="00C75001">
        <w:rPr>
          <w:rFonts w:cs="David" w:hint="cs"/>
          <w:rtl/>
        </w:rPr>
        <w:tab/>
        <w:t xml:space="preserve">תודה. חבר הכנסת </w:t>
      </w:r>
      <w:proofErr w:type="spellStart"/>
      <w:r w:rsidRPr="00C75001">
        <w:rPr>
          <w:rFonts w:cs="David" w:hint="cs"/>
          <w:rtl/>
        </w:rPr>
        <w:t>מרציאנו</w:t>
      </w:r>
      <w:proofErr w:type="spellEnd"/>
      <w:r w:rsidRPr="00C75001">
        <w:rPr>
          <w:rFonts w:cs="David" w:hint="cs"/>
          <w:rtl/>
        </w:rPr>
        <w:t xml:space="preserve">, בבקשה. </w:t>
      </w:r>
    </w:p>
    <w:p w14:paraId="50206418" w14:textId="77777777" w:rsidR="00C75001" w:rsidRPr="00C75001" w:rsidRDefault="00C75001" w:rsidP="00C75001">
      <w:pPr>
        <w:bidi/>
        <w:rPr>
          <w:rFonts w:cs="David" w:hint="cs"/>
          <w:rtl/>
        </w:rPr>
      </w:pPr>
    </w:p>
    <w:p w14:paraId="05ACCBF5" w14:textId="77777777" w:rsidR="00C75001" w:rsidRPr="00C75001" w:rsidRDefault="00C75001" w:rsidP="00C75001">
      <w:pPr>
        <w:bidi/>
        <w:rPr>
          <w:rFonts w:cs="David" w:hint="cs"/>
          <w:rtl/>
        </w:rPr>
      </w:pPr>
      <w:r w:rsidRPr="00C75001">
        <w:rPr>
          <w:rFonts w:cs="David" w:hint="cs"/>
          <w:u w:val="single"/>
          <w:rtl/>
        </w:rPr>
        <w:t xml:space="preserve">יורם </w:t>
      </w:r>
      <w:proofErr w:type="spellStart"/>
      <w:r w:rsidRPr="00C75001">
        <w:rPr>
          <w:rFonts w:cs="David" w:hint="cs"/>
          <w:u w:val="single"/>
          <w:rtl/>
        </w:rPr>
        <w:t>מרציאנו</w:t>
      </w:r>
      <w:proofErr w:type="spellEnd"/>
      <w:r w:rsidRPr="00C75001">
        <w:rPr>
          <w:rFonts w:cs="David" w:hint="cs"/>
          <w:u w:val="single"/>
          <w:rtl/>
        </w:rPr>
        <w:t>:</w:t>
      </w:r>
    </w:p>
    <w:p w14:paraId="5119244F" w14:textId="77777777" w:rsidR="00C75001" w:rsidRPr="00C75001" w:rsidRDefault="00C75001" w:rsidP="00C75001">
      <w:pPr>
        <w:bidi/>
        <w:rPr>
          <w:rFonts w:cs="David" w:hint="cs"/>
          <w:rtl/>
        </w:rPr>
      </w:pPr>
    </w:p>
    <w:p w14:paraId="4C92CE47" w14:textId="77777777" w:rsidR="00C75001" w:rsidRPr="00C75001" w:rsidRDefault="00C75001" w:rsidP="00C75001">
      <w:pPr>
        <w:bidi/>
        <w:ind w:firstLine="567"/>
        <w:rPr>
          <w:rFonts w:cs="David" w:hint="cs"/>
          <w:rtl/>
        </w:rPr>
      </w:pPr>
      <w:r w:rsidRPr="00C75001">
        <w:rPr>
          <w:rFonts w:cs="David" w:hint="cs"/>
          <w:rtl/>
        </w:rPr>
        <w:t xml:space="preserve">קודם כול, ברשותך היושבת-ראש, אני רוצה לומר שהדבר האחרון שהייתי רוצה לעסוק בו כאן הוא החקירה. לכן אני מבקש מכבוד היושבת-ראש, היות שאחד מחברי הכנסת הנכבדים העלה את עניין המתלוננות, שרוצות לעבוד </w:t>
      </w:r>
      <w:r w:rsidRPr="00C75001">
        <w:rPr>
          <w:rFonts w:cs="David"/>
          <w:rtl/>
        </w:rPr>
        <w:t>–</w:t>
      </w:r>
      <w:r w:rsidRPr="00C75001">
        <w:rPr>
          <w:rFonts w:cs="David" w:hint="cs"/>
          <w:rtl/>
        </w:rPr>
        <w:t xml:space="preserve"> אנחנו חייבים לדעת שכחברי כנסת חובה עלינו לשמור על גם כבוד המתלוננות. אם מחר יקרו מקרים כאלה, לא צריך להראות למתלוננות שהכנסת אמרה משהו, </w:t>
      </w:r>
      <w:proofErr w:type="spellStart"/>
      <w:r w:rsidRPr="00C75001">
        <w:rPr>
          <w:rFonts w:cs="David" w:hint="cs"/>
          <w:rtl/>
        </w:rPr>
        <w:t>שהיתה</w:t>
      </w:r>
      <w:proofErr w:type="spellEnd"/>
      <w:r w:rsidRPr="00C75001">
        <w:rPr>
          <w:rFonts w:cs="David" w:hint="cs"/>
          <w:rtl/>
        </w:rPr>
        <w:t xml:space="preserve"> אמירה. </w:t>
      </w:r>
    </w:p>
    <w:p w14:paraId="370062FE" w14:textId="77777777" w:rsidR="00C75001" w:rsidRPr="00C75001" w:rsidRDefault="00C75001" w:rsidP="00C75001">
      <w:pPr>
        <w:bidi/>
        <w:ind w:firstLine="567"/>
        <w:rPr>
          <w:rFonts w:cs="David" w:hint="cs"/>
          <w:rtl/>
        </w:rPr>
      </w:pPr>
    </w:p>
    <w:p w14:paraId="24E28503" w14:textId="77777777" w:rsidR="00C75001" w:rsidRPr="00C75001" w:rsidRDefault="00C75001" w:rsidP="00C75001">
      <w:pPr>
        <w:bidi/>
        <w:ind w:firstLine="567"/>
        <w:rPr>
          <w:rFonts w:cs="David" w:hint="cs"/>
          <w:rtl/>
        </w:rPr>
      </w:pPr>
      <w:r w:rsidRPr="00C75001">
        <w:rPr>
          <w:rFonts w:cs="David" w:hint="cs"/>
          <w:rtl/>
        </w:rPr>
        <w:t xml:space="preserve">כרגע אני לא על תקן של שופט פה, אני לא דן איש, יש מערכת חקירה. צריך לזכור, חברי </w:t>
      </w:r>
      <w:proofErr w:type="spellStart"/>
      <w:r w:rsidRPr="00C75001">
        <w:rPr>
          <w:rFonts w:cs="David" w:hint="cs"/>
          <w:rtl/>
        </w:rPr>
        <w:t>חברי</w:t>
      </w:r>
      <w:proofErr w:type="spellEnd"/>
      <w:r w:rsidRPr="00C75001">
        <w:rPr>
          <w:rFonts w:cs="David" w:hint="cs"/>
          <w:rtl/>
        </w:rPr>
        <w:t xml:space="preserve"> הכנסת, שהיות שזהו האזרח מס' 1 שלנו, נשיא המדינה, החקירה התחילה בעקבות החלטת היועץ המשפטי לממשלה, שקיבל את החומר לידיו, קרא אותו. היות שמדובר בנשיא המדינה הוא בטח עיין בו עיון רב. </w:t>
      </w:r>
    </w:p>
    <w:p w14:paraId="21159CA8" w14:textId="77777777" w:rsidR="00C75001" w:rsidRPr="00C75001" w:rsidRDefault="00C75001" w:rsidP="00C75001">
      <w:pPr>
        <w:bidi/>
        <w:ind w:firstLine="567"/>
        <w:rPr>
          <w:rFonts w:cs="David" w:hint="cs"/>
          <w:rtl/>
        </w:rPr>
      </w:pPr>
    </w:p>
    <w:p w14:paraId="5527A755" w14:textId="77777777" w:rsidR="00C75001" w:rsidRPr="00C75001" w:rsidRDefault="00C75001" w:rsidP="00C75001">
      <w:pPr>
        <w:bidi/>
        <w:ind w:firstLine="567"/>
        <w:rPr>
          <w:rFonts w:cs="David" w:hint="cs"/>
          <w:rtl/>
        </w:rPr>
      </w:pPr>
      <w:r w:rsidRPr="00C75001">
        <w:rPr>
          <w:rFonts w:cs="David" w:hint="cs"/>
          <w:rtl/>
        </w:rPr>
        <w:t xml:space="preserve">אנחנו צריכים להבין שכבר מתחילת החקירה אני, לפחות, כחבר כנסת צעיר, קראתי לנשיא משה קצב ואמרתי לו: אדוני הנשיא, אתה אזרח מס' 1 שלנו ובהחלט מגיעה לך זכות החפות, מותר וצריך שתהיה לך זכות החפות, אך אתה בית מס' 1 שלנו, והדבר האחרון שהייתי רוצה לראות, כאזרח במדינת ישראל, הוא שהבית מס' 1 שלנו נפגע. </w:t>
      </w:r>
    </w:p>
    <w:p w14:paraId="6D4B3A99" w14:textId="77777777" w:rsidR="00C75001" w:rsidRPr="00C75001" w:rsidRDefault="00C75001" w:rsidP="00C75001">
      <w:pPr>
        <w:bidi/>
        <w:rPr>
          <w:rFonts w:cs="David" w:hint="cs"/>
          <w:rtl/>
        </w:rPr>
      </w:pPr>
    </w:p>
    <w:p w14:paraId="7A13EDCC" w14:textId="77777777" w:rsidR="00C75001" w:rsidRPr="00C75001" w:rsidRDefault="00C75001" w:rsidP="00C75001">
      <w:pPr>
        <w:bidi/>
        <w:ind w:firstLine="567"/>
        <w:rPr>
          <w:rFonts w:cs="David" w:hint="cs"/>
          <w:rtl/>
        </w:rPr>
      </w:pPr>
      <w:r w:rsidRPr="00C75001">
        <w:rPr>
          <w:rFonts w:cs="David" w:hint="cs"/>
          <w:rtl/>
        </w:rPr>
        <w:t xml:space="preserve">השבוע אמרתי באחד הראיונות שזה משול בעיני לכך שאני מסתובב ליד בית הנשיא, וכולנו הרי גאים בדגל הכחול-לבן שלנו, אבל רואים את הדגל שלנו פרום וקרוע. מבחינתי, רבותי, קרה משהו אצל האיש מס' 1 שלנו, שמלבד היותו משה קצב, כך הוא נולד, הוא נשיא המדינה שלנו. אני חושב שמלכתחילה היה עושה טוב הנשיא קצב אם לא היה מביא אותנו לדיון כזה, שבו חברי הכנסת צריכים להתעסק בשאלת </w:t>
      </w:r>
      <w:proofErr w:type="spellStart"/>
      <w:r w:rsidRPr="00C75001">
        <w:rPr>
          <w:rFonts w:cs="David" w:hint="cs"/>
          <w:rtl/>
        </w:rPr>
        <w:t>נבצרותו</w:t>
      </w:r>
      <w:proofErr w:type="spellEnd"/>
      <w:r w:rsidRPr="00C75001">
        <w:rPr>
          <w:rFonts w:cs="David" w:hint="cs"/>
          <w:rtl/>
        </w:rPr>
        <w:t xml:space="preserve"> של הנשיא קצב. גם הנשיא מבין, בעצם הבקשה, שכפי הנראה יש לו בעיה. </w:t>
      </w:r>
    </w:p>
    <w:p w14:paraId="6996B2CD" w14:textId="77777777" w:rsidR="00C75001" w:rsidRPr="00C75001" w:rsidRDefault="00C75001" w:rsidP="00C75001">
      <w:pPr>
        <w:bidi/>
        <w:ind w:firstLine="567"/>
        <w:rPr>
          <w:rFonts w:cs="David" w:hint="cs"/>
          <w:rtl/>
        </w:rPr>
      </w:pPr>
    </w:p>
    <w:p w14:paraId="555660E0" w14:textId="77777777" w:rsidR="00C75001" w:rsidRPr="00C75001" w:rsidRDefault="00C75001" w:rsidP="00C75001">
      <w:pPr>
        <w:bidi/>
        <w:ind w:firstLine="567"/>
        <w:rPr>
          <w:rFonts w:cs="David" w:hint="cs"/>
          <w:rtl/>
        </w:rPr>
      </w:pPr>
      <w:r w:rsidRPr="00C75001">
        <w:rPr>
          <w:rFonts w:cs="David" w:hint="cs"/>
          <w:rtl/>
        </w:rPr>
        <w:t xml:space="preserve">כבר אמר חברי חבר הכנסת בן-ששון שבעוד חודש נידרש כולנו לשאלה אם הנשיא יפתח את מושב החורף. מאוד לא הייתי רוצה לראות שנשיא המדינה ייכנס בשערי הכנסת ויגיע, ואולי אנחנו נראה שחלק מחברי הכנסת ישובים, אולי, לא מוכנים לעמוד, ומכניסים אותנו לוויכוח הזה. </w:t>
      </w:r>
    </w:p>
    <w:p w14:paraId="6DCF5B9F" w14:textId="77777777" w:rsidR="00C75001" w:rsidRPr="00C75001" w:rsidRDefault="00C75001" w:rsidP="00C75001">
      <w:pPr>
        <w:bidi/>
        <w:ind w:firstLine="567"/>
        <w:rPr>
          <w:rFonts w:cs="David" w:hint="cs"/>
          <w:rtl/>
        </w:rPr>
      </w:pPr>
    </w:p>
    <w:p w14:paraId="46FAD254" w14:textId="77777777" w:rsidR="00C75001" w:rsidRPr="00C75001" w:rsidRDefault="00C75001" w:rsidP="00C75001">
      <w:pPr>
        <w:bidi/>
        <w:ind w:firstLine="567"/>
        <w:rPr>
          <w:rFonts w:cs="David" w:hint="cs"/>
          <w:rtl/>
        </w:rPr>
      </w:pPr>
      <w:r w:rsidRPr="00C75001">
        <w:rPr>
          <w:rFonts w:cs="David" w:hint="cs"/>
          <w:rtl/>
        </w:rPr>
        <w:t xml:space="preserve">אני אומר: טוב היה עושה הנשיא בתחילת הפרשה, אילו היה הולך לביתו בקריית מלאכי, יוצא לחופשה, מנהל מאבק מהיר למען חפותו </w:t>
      </w:r>
      <w:r w:rsidRPr="00C75001">
        <w:rPr>
          <w:rFonts w:cs="David"/>
          <w:rtl/>
        </w:rPr>
        <w:t>–</w:t>
      </w:r>
      <w:r w:rsidRPr="00C75001">
        <w:rPr>
          <w:rFonts w:cs="David" w:hint="cs"/>
          <w:rtl/>
        </w:rPr>
        <w:t xml:space="preserve"> ואני מאחל לו שהצדק יצא לאור. הוא היה מונע מאתנו את הוויכוח הזה. אנחנו, חברי הכנסת, צריכים לומר אמירה מפורשת, שאסור לשחק במשחק הזה, בכל הכבוד. הנשיא צריך לקבל את ההחלטה. מה אתה נותן לנו להידרש לנושא? </w:t>
      </w:r>
    </w:p>
    <w:p w14:paraId="1F63CC31" w14:textId="77777777" w:rsidR="00C75001" w:rsidRPr="00C75001" w:rsidRDefault="00C75001" w:rsidP="00C75001">
      <w:pPr>
        <w:bidi/>
        <w:ind w:firstLine="567"/>
        <w:rPr>
          <w:rFonts w:cs="David" w:hint="cs"/>
          <w:rtl/>
        </w:rPr>
      </w:pPr>
    </w:p>
    <w:p w14:paraId="529D27F3" w14:textId="77777777" w:rsidR="00C75001" w:rsidRPr="00C75001" w:rsidRDefault="00C75001" w:rsidP="00C75001">
      <w:pPr>
        <w:bidi/>
        <w:ind w:firstLine="567"/>
        <w:rPr>
          <w:rFonts w:cs="David" w:hint="cs"/>
          <w:rtl/>
        </w:rPr>
      </w:pPr>
      <w:r w:rsidRPr="00C75001">
        <w:rPr>
          <w:rFonts w:cs="David" w:hint="cs"/>
          <w:rtl/>
        </w:rPr>
        <w:t xml:space="preserve">אני אומר לנשיא: אתנגד לבקשה שלך, בכלל אני חושב להציע הצעה אחרת. אולי הוועדה תבקש מהנשיא לצאת לחופש של שלושה חודשים? שינהל את המאבק לטיהור שמו. אם הוא יצא זכאי, כולנו נשמח. אם לא, הוא ימנע מאתנו את העובדה שהמדינה צריכה להיפגע כי האזרח מס' 1 שלה נפגע. </w:t>
      </w:r>
    </w:p>
    <w:p w14:paraId="72127F4C" w14:textId="77777777" w:rsidR="00C75001" w:rsidRPr="00C75001" w:rsidRDefault="00C75001" w:rsidP="00C75001">
      <w:pPr>
        <w:bidi/>
        <w:ind w:firstLine="567"/>
        <w:rPr>
          <w:rFonts w:cs="David" w:hint="cs"/>
          <w:rtl/>
        </w:rPr>
      </w:pPr>
    </w:p>
    <w:p w14:paraId="4AAA87A3" w14:textId="77777777" w:rsidR="00C75001" w:rsidRPr="00C75001" w:rsidRDefault="00C75001" w:rsidP="00C75001">
      <w:pPr>
        <w:bidi/>
        <w:ind w:firstLine="567"/>
        <w:rPr>
          <w:rFonts w:cs="David" w:hint="cs"/>
          <w:rtl/>
        </w:rPr>
      </w:pPr>
      <w:r w:rsidRPr="00C75001">
        <w:rPr>
          <w:rFonts w:cs="David" w:hint="cs"/>
          <w:rtl/>
        </w:rPr>
        <w:t xml:space="preserve">ועוד דבר: אני שומע שהחברים אומרים שמגיעה לו זכות החפות והוא ככל אזרח במדינת ישראל. אני לא משפטן, אבל כל עובד בכיר במקום עבודה אחר בנציבות שירות המדינה </w:t>
      </w:r>
      <w:r w:rsidRPr="00C75001">
        <w:rPr>
          <w:rFonts w:cs="David"/>
          <w:rtl/>
        </w:rPr>
        <w:t>–</w:t>
      </w:r>
      <w:r w:rsidRPr="00C75001">
        <w:rPr>
          <w:rFonts w:cs="David" w:hint="cs"/>
          <w:rtl/>
        </w:rPr>
        <w:t xml:space="preserve"> אחרי מתלוננת אחת, לא חמש, היה מושעה ממקום העבודה על-ידי נציבות שירות המדינה. במקרים של האשמות כפי שאני קורא עליהם בעיתונות, יש נאשמים שגם נמצאים במעצר עד תום ההליכים.</w:t>
      </w:r>
    </w:p>
    <w:p w14:paraId="0B2249F7" w14:textId="77777777" w:rsidR="00C75001" w:rsidRPr="00C75001" w:rsidRDefault="00C75001" w:rsidP="00C75001">
      <w:pPr>
        <w:bidi/>
        <w:rPr>
          <w:rFonts w:cs="David" w:hint="cs"/>
          <w:rtl/>
        </w:rPr>
      </w:pPr>
    </w:p>
    <w:p w14:paraId="3D7C42BA" w14:textId="77777777" w:rsidR="00C75001" w:rsidRPr="00C75001" w:rsidRDefault="00C75001" w:rsidP="00C75001">
      <w:pPr>
        <w:bidi/>
        <w:ind w:firstLine="567"/>
        <w:rPr>
          <w:rFonts w:cs="David" w:hint="cs"/>
          <w:rtl/>
        </w:rPr>
      </w:pPr>
      <w:r w:rsidRPr="00C75001">
        <w:rPr>
          <w:rFonts w:cs="David" w:hint="cs"/>
          <w:rtl/>
        </w:rPr>
        <w:t xml:space="preserve">לכן, בואו נפסיק לומר את כל הקלישאות האלה </w:t>
      </w:r>
      <w:r w:rsidRPr="00C75001">
        <w:rPr>
          <w:rFonts w:cs="David"/>
          <w:rtl/>
        </w:rPr>
        <w:t>–</w:t>
      </w:r>
      <w:r w:rsidRPr="00C75001">
        <w:rPr>
          <w:rFonts w:cs="David" w:hint="cs"/>
          <w:rtl/>
        </w:rPr>
        <w:t xml:space="preserve"> מגיעה לו זכות החפות כן או לא. אדוני, אני קורא לך מפה, מסתכל לך בעיניים ואומר: לטבת מדינת ישראל, אני מאחל לך ולמשפחתך שהצדק יצא לאור, אתם עוברים שעות קשות. אני אומר לך, אדוני הנשיא, תמנע את זה מאתנו, צא לחופשה, נהל מאבק לטיהור שמך. תודה רבה. </w:t>
      </w:r>
    </w:p>
    <w:p w14:paraId="6318A3AC" w14:textId="77777777" w:rsidR="00C75001" w:rsidRPr="00C75001" w:rsidRDefault="00C75001" w:rsidP="00C75001">
      <w:pPr>
        <w:bidi/>
        <w:rPr>
          <w:rFonts w:cs="David" w:hint="cs"/>
          <w:rtl/>
        </w:rPr>
      </w:pPr>
    </w:p>
    <w:p w14:paraId="434BEFFA" w14:textId="77777777" w:rsidR="00C75001" w:rsidRPr="00C75001" w:rsidRDefault="00C75001" w:rsidP="00C75001">
      <w:pPr>
        <w:bidi/>
        <w:rPr>
          <w:rFonts w:cs="David" w:hint="cs"/>
          <w:rtl/>
        </w:rPr>
      </w:pPr>
      <w:r w:rsidRPr="00C75001">
        <w:rPr>
          <w:rFonts w:cs="David" w:hint="cs"/>
          <w:u w:val="single"/>
          <w:rtl/>
        </w:rPr>
        <w:t>נסים זאב:</w:t>
      </w:r>
    </w:p>
    <w:p w14:paraId="53421246" w14:textId="77777777" w:rsidR="00C75001" w:rsidRPr="00C75001" w:rsidRDefault="00C75001" w:rsidP="00C75001">
      <w:pPr>
        <w:bidi/>
        <w:rPr>
          <w:rFonts w:cs="David" w:hint="cs"/>
          <w:rtl/>
        </w:rPr>
      </w:pPr>
    </w:p>
    <w:p w14:paraId="28C3FA12" w14:textId="77777777" w:rsidR="00C75001" w:rsidRPr="00C75001" w:rsidRDefault="00C75001" w:rsidP="00C75001">
      <w:pPr>
        <w:bidi/>
        <w:rPr>
          <w:rFonts w:cs="David" w:hint="cs"/>
          <w:rtl/>
        </w:rPr>
      </w:pPr>
      <w:r w:rsidRPr="00C75001">
        <w:rPr>
          <w:rFonts w:cs="David" w:hint="cs"/>
          <w:rtl/>
        </w:rPr>
        <w:tab/>
        <w:t xml:space="preserve">זה לא על סדר היום. </w:t>
      </w:r>
    </w:p>
    <w:p w14:paraId="015D5AEF" w14:textId="77777777" w:rsidR="00C75001" w:rsidRPr="00C75001" w:rsidRDefault="00C75001" w:rsidP="00C75001">
      <w:pPr>
        <w:bidi/>
        <w:rPr>
          <w:rFonts w:cs="David" w:hint="cs"/>
          <w:rtl/>
        </w:rPr>
      </w:pPr>
    </w:p>
    <w:p w14:paraId="757646DB" w14:textId="77777777" w:rsidR="00C75001" w:rsidRPr="00C75001" w:rsidRDefault="00C75001" w:rsidP="00C75001">
      <w:pPr>
        <w:bidi/>
        <w:rPr>
          <w:rFonts w:cs="David" w:hint="cs"/>
          <w:rtl/>
        </w:rPr>
      </w:pPr>
      <w:r w:rsidRPr="00C75001">
        <w:rPr>
          <w:rFonts w:cs="David" w:hint="cs"/>
          <w:u w:val="single"/>
          <w:rtl/>
        </w:rPr>
        <w:t xml:space="preserve">יורם </w:t>
      </w:r>
      <w:proofErr w:type="spellStart"/>
      <w:r w:rsidRPr="00C75001">
        <w:rPr>
          <w:rFonts w:cs="David" w:hint="cs"/>
          <w:u w:val="single"/>
          <w:rtl/>
        </w:rPr>
        <w:t>מרציאנו</w:t>
      </w:r>
      <w:proofErr w:type="spellEnd"/>
      <w:r w:rsidRPr="00C75001">
        <w:rPr>
          <w:rFonts w:cs="David" w:hint="cs"/>
          <w:u w:val="single"/>
          <w:rtl/>
        </w:rPr>
        <w:t>:</w:t>
      </w:r>
    </w:p>
    <w:p w14:paraId="55893D10" w14:textId="77777777" w:rsidR="00C75001" w:rsidRPr="00C75001" w:rsidRDefault="00C75001" w:rsidP="00C75001">
      <w:pPr>
        <w:bidi/>
        <w:rPr>
          <w:rFonts w:cs="David" w:hint="cs"/>
          <w:rtl/>
        </w:rPr>
      </w:pPr>
    </w:p>
    <w:p w14:paraId="0CF87DC9" w14:textId="77777777" w:rsidR="00C75001" w:rsidRPr="00C75001" w:rsidRDefault="00C75001" w:rsidP="00C75001">
      <w:pPr>
        <w:bidi/>
        <w:rPr>
          <w:rFonts w:cs="David" w:hint="cs"/>
          <w:rtl/>
        </w:rPr>
      </w:pPr>
      <w:r w:rsidRPr="00C75001">
        <w:rPr>
          <w:rFonts w:cs="David" w:hint="cs"/>
          <w:rtl/>
        </w:rPr>
        <w:tab/>
        <w:t>זה בדיוק מה שעמד על סדר היום. כן .</w:t>
      </w:r>
    </w:p>
    <w:p w14:paraId="33FE3BDF" w14:textId="77777777" w:rsidR="00C75001" w:rsidRPr="00C75001" w:rsidRDefault="00C75001" w:rsidP="00C75001">
      <w:pPr>
        <w:bidi/>
        <w:rPr>
          <w:rFonts w:cs="David" w:hint="cs"/>
          <w:rtl/>
        </w:rPr>
      </w:pPr>
    </w:p>
    <w:p w14:paraId="3B4BA82A" w14:textId="77777777" w:rsidR="00C75001" w:rsidRPr="00C75001" w:rsidRDefault="00C75001" w:rsidP="00C75001">
      <w:pPr>
        <w:bidi/>
        <w:rPr>
          <w:rFonts w:cs="David" w:hint="cs"/>
          <w:u w:val="single"/>
          <w:rtl/>
        </w:rPr>
      </w:pPr>
      <w:r w:rsidRPr="00C75001">
        <w:rPr>
          <w:rFonts w:cs="David" w:hint="cs"/>
          <w:u w:val="single"/>
          <w:rtl/>
        </w:rPr>
        <w:t>היו"ר רוחמה אברהם:</w:t>
      </w:r>
    </w:p>
    <w:p w14:paraId="607F180A" w14:textId="77777777" w:rsidR="00C75001" w:rsidRPr="00C75001" w:rsidRDefault="00C75001" w:rsidP="00C75001">
      <w:pPr>
        <w:bidi/>
        <w:rPr>
          <w:rFonts w:cs="David" w:hint="cs"/>
          <w:rtl/>
        </w:rPr>
      </w:pPr>
    </w:p>
    <w:p w14:paraId="06CA2E19" w14:textId="77777777" w:rsidR="00C75001" w:rsidRPr="00C75001" w:rsidRDefault="00C75001" w:rsidP="00C75001">
      <w:pPr>
        <w:bidi/>
        <w:rPr>
          <w:rFonts w:cs="David" w:hint="cs"/>
          <w:rtl/>
        </w:rPr>
      </w:pPr>
      <w:r w:rsidRPr="00C75001">
        <w:rPr>
          <w:rFonts w:cs="David" w:hint="cs"/>
          <w:rtl/>
        </w:rPr>
        <w:tab/>
        <w:t xml:space="preserve">חברת הכנסת זהבה </w:t>
      </w:r>
      <w:proofErr w:type="spellStart"/>
      <w:r w:rsidRPr="00C75001">
        <w:rPr>
          <w:rFonts w:cs="David" w:hint="cs"/>
          <w:rtl/>
        </w:rPr>
        <w:t>גלאון</w:t>
      </w:r>
      <w:proofErr w:type="spellEnd"/>
      <w:r w:rsidRPr="00C75001">
        <w:rPr>
          <w:rFonts w:cs="David" w:hint="cs"/>
          <w:rtl/>
        </w:rPr>
        <w:t xml:space="preserve">, בבקשה. </w:t>
      </w:r>
    </w:p>
    <w:p w14:paraId="15572F3B" w14:textId="77777777" w:rsidR="00C75001" w:rsidRPr="00C75001" w:rsidRDefault="00C75001" w:rsidP="00C75001">
      <w:pPr>
        <w:bidi/>
        <w:rPr>
          <w:rFonts w:cs="David" w:hint="cs"/>
          <w:rtl/>
        </w:rPr>
      </w:pPr>
    </w:p>
    <w:p w14:paraId="4CBB9C1C" w14:textId="77777777" w:rsidR="00C75001" w:rsidRPr="00C75001" w:rsidRDefault="00C75001" w:rsidP="00C75001">
      <w:pPr>
        <w:bidi/>
        <w:rPr>
          <w:rFonts w:cs="David" w:hint="cs"/>
          <w:rtl/>
        </w:rPr>
      </w:pPr>
      <w:r w:rsidRPr="00C75001">
        <w:rPr>
          <w:rFonts w:cs="David" w:hint="cs"/>
          <w:u w:val="single"/>
          <w:rtl/>
        </w:rPr>
        <w:t xml:space="preserve">זהבה </w:t>
      </w:r>
      <w:proofErr w:type="spellStart"/>
      <w:r w:rsidRPr="00C75001">
        <w:rPr>
          <w:rFonts w:cs="David" w:hint="cs"/>
          <w:u w:val="single"/>
          <w:rtl/>
        </w:rPr>
        <w:t>גלאון</w:t>
      </w:r>
      <w:proofErr w:type="spellEnd"/>
      <w:r w:rsidRPr="00C75001">
        <w:rPr>
          <w:rFonts w:cs="David" w:hint="cs"/>
          <w:u w:val="single"/>
          <w:rtl/>
        </w:rPr>
        <w:t>:</w:t>
      </w:r>
    </w:p>
    <w:p w14:paraId="5460C86B" w14:textId="77777777" w:rsidR="00C75001" w:rsidRPr="00C75001" w:rsidRDefault="00C75001" w:rsidP="00C75001">
      <w:pPr>
        <w:bidi/>
        <w:rPr>
          <w:rFonts w:cs="David" w:hint="cs"/>
          <w:rtl/>
        </w:rPr>
      </w:pPr>
    </w:p>
    <w:p w14:paraId="1FF5A071" w14:textId="77777777" w:rsidR="00C75001" w:rsidRPr="00C75001" w:rsidRDefault="00C75001" w:rsidP="00C75001">
      <w:pPr>
        <w:bidi/>
        <w:rPr>
          <w:rFonts w:cs="David" w:hint="cs"/>
          <w:rtl/>
        </w:rPr>
      </w:pPr>
      <w:r w:rsidRPr="00C75001">
        <w:rPr>
          <w:rFonts w:cs="David" w:hint="cs"/>
          <w:rtl/>
        </w:rPr>
        <w:tab/>
        <w:t xml:space="preserve">גברתי היושבת-ראש, אין ספק שאלו רגעים מביכים הן למוסד הנשיאות והן לחברי הכנסת. חברי הכנסת נדרשים להחליט החלטה מאוד לא פשוטה בגלל כבוד נשיא המדינה ובגלל כבוד מוסד הנשיאות. </w:t>
      </w:r>
    </w:p>
    <w:p w14:paraId="2D18D449" w14:textId="77777777" w:rsidR="00C75001" w:rsidRPr="00C75001" w:rsidRDefault="00C75001" w:rsidP="00C75001">
      <w:pPr>
        <w:bidi/>
        <w:rPr>
          <w:rFonts w:cs="David" w:hint="cs"/>
          <w:rtl/>
        </w:rPr>
      </w:pPr>
    </w:p>
    <w:p w14:paraId="2C94C811" w14:textId="77777777" w:rsidR="00C75001" w:rsidRPr="00C75001" w:rsidRDefault="00C75001" w:rsidP="00C75001">
      <w:pPr>
        <w:bidi/>
        <w:ind w:firstLine="567"/>
        <w:rPr>
          <w:rFonts w:cs="David" w:hint="cs"/>
          <w:rtl/>
        </w:rPr>
      </w:pPr>
      <w:r w:rsidRPr="00C75001">
        <w:rPr>
          <w:rFonts w:cs="David" w:hint="cs"/>
          <w:rtl/>
        </w:rPr>
        <w:t>אני רוצה לומר את זה בצורה הכי ברורה: חזקת החפות עומדת לנשיא. אין על זה דיון, אין על זה ויכוח, זכותו המלאה להיות חף מפשע. והוא חייב להיאבק על טיהור שמו. אבל אין לו זכות מוקנית להיות נשיא. וזה גדר הדיון. האם אנחנו, חברי הכנסת מחליטים החלטה שבעצם משתמשת בסעיף בחוק שהוא מנוגד לרוח החוק כפי שנמסר לנו כאן על-ידי היועצת המשפטית, אם אני מפרשת נכון את דבריה.</w:t>
      </w:r>
    </w:p>
    <w:p w14:paraId="62CBFBF5" w14:textId="77777777" w:rsidR="00C75001" w:rsidRPr="00C75001" w:rsidRDefault="00C75001" w:rsidP="00C75001">
      <w:pPr>
        <w:bidi/>
        <w:rPr>
          <w:rFonts w:cs="David" w:hint="cs"/>
          <w:rtl/>
        </w:rPr>
      </w:pPr>
    </w:p>
    <w:p w14:paraId="468DC04B" w14:textId="77777777" w:rsidR="00C75001" w:rsidRPr="00C75001" w:rsidRDefault="00C75001" w:rsidP="00C75001">
      <w:pPr>
        <w:bidi/>
        <w:rPr>
          <w:rFonts w:cs="David" w:hint="cs"/>
          <w:rtl/>
        </w:rPr>
      </w:pPr>
      <w:r w:rsidRPr="00C75001">
        <w:rPr>
          <w:rFonts w:cs="David" w:hint="cs"/>
          <w:u w:val="single"/>
          <w:rtl/>
        </w:rPr>
        <w:t xml:space="preserve">זבולון </w:t>
      </w:r>
      <w:proofErr w:type="spellStart"/>
      <w:r w:rsidRPr="00C75001">
        <w:rPr>
          <w:rFonts w:cs="David" w:hint="cs"/>
          <w:u w:val="single"/>
          <w:rtl/>
        </w:rPr>
        <w:t>אורלב</w:t>
      </w:r>
      <w:proofErr w:type="spellEnd"/>
      <w:r w:rsidRPr="00C75001">
        <w:rPr>
          <w:rFonts w:cs="David" w:hint="cs"/>
          <w:u w:val="single"/>
          <w:rtl/>
        </w:rPr>
        <w:t>:</w:t>
      </w:r>
    </w:p>
    <w:p w14:paraId="4716D25D" w14:textId="77777777" w:rsidR="00C75001" w:rsidRPr="00C75001" w:rsidRDefault="00C75001" w:rsidP="00C75001">
      <w:pPr>
        <w:bidi/>
        <w:rPr>
          <w:rFonts w:cs="David" w:hint="cs"/>
          <w:rtl/>
        </w:rPr>
      </w:pPr>
    </w:p>
    <w:p w14:paraId="519120D0" w14:textId="77777777" w:rsidR="00C75001" w:rsidRPr="00C75001" w:rsidRDefault="00C75001" w:rsidP="00C75001">
      <w:pPr>
        <w:bidi/>
        <w:rPr>
          <w:rFonts w:cs="David" w:hint="cs"/>
          <w:rtl/>
        </w:rPr>
      </w:pPr>
      <w:r w:rsidRPr="00C75001">
        <w:rPr>
          <w:rFonts w:cs="David" w:hint="cs"/>
          <w:rtl/>
        </w:rPr>
        <w:tab/>
        <w:t xml:space="preserve">למה, היא לא אמרה את זה. </w:t>
      </w:r>
    </w:p>
    <w:p w14:paraId="47A49C09" w14:textId="77777777" w:rsidR="00C75001" w:rsidRPr="00C75001" w:rsidRDefault="00C75001" w:rsidP="00C75001">
      <w:pPr>
        <w:bidi/>
        <w:rPr>
          <w:rFonts w:cs="David" w:hint="cs"/>
          <w:u w:val="single"/>
          <w:rtl/>
        </w:rPr>
      </w:pPr>
    </w:p>
    <w:p w14:paraId="1102E242" w14:textId="77777777" w:rsidR="00C75001" w:rsidRPr="00C75001" w:rsidRDefault="00C75001" w:rsidP="00C75001">
      <w:pPr>
        <w:bidi/>
        <w:rPr>
          <w:rFonts w:cs="David" w:hint="cs"/>
          <w:rtl/>
        </w:rPr>
      </w:pPr>
      <w:r w:rsidRPr="00C75001">
        <w:rPr>
          <w:rFonts w:cs="David"/>
          <w:u w:val="single"/>
          <w:rtl/>
        </w:rPr>
        <w:br w:type="page"/>
      </w:r>
      <w:r w:rsidRPr="00C75001">
        <w:rPr>
          <w:rFonts w:cs="David" w:hint="cs"/>
          <w:u w:val="single"/>
          <w:rtl/>
        </w:rPr>
        <w:t xml:space="preserve">זהבה </w:t>
      </w:r>
      <w:proofErr w:type="spellStart"/>
      <w:r w:rsidRPr="00C75001">
        <w:rPr>
          <w:rFonts w:cs="David" w:hint="cs"/>
          <w:u w:val="single"/>
          <w:rtl/>
        </w:rPr>
        <w:t>גלאון</w:t>
      </w:r>
      <w:proofErr w:type="spellEnd"/>
      <w:r w:rsidRPr="00C75001">
        <w:rPr>
          <w:rFonts w:cs="David" w:hint="cs"/>
          <w:u w:val="single"/>
          <w:rtl/>
        </w:rPr>
        <w:t>:</w:t>
      </w:r>
    </w:p>
    <w:p w14:paraId="36AEC16A" w14:textId="77777777" w:rsidR="00C75001" w:rsidRPr="00C75001" w:rsidRDefault="00C75001" w:rsidP="00C75001">
      <w:pPr>
        <w:bidi/>
        <w:rPr>
          <w:rFonts w:cs="David" w:hint="cs"/>
          <w:rtl/>
        </w:rPr>
      </w:pPr>
    </w:p>
    <w:p w14:paraId="693EC544" w14:textId="77777777" w:rsidR="00C75001" w:rsidRPr="00C75001" w:rsidRDefault="00C75001" w:rsidP="00C75001">
      <w:pPr>
        <w:bidi/>
        <w:ind w:firstLine="567"/>
        <w:rPr>
          <w:rFonts w:cs="David" w:hint="cs"/>
          <w:rtl/>
        </w:rPr>
      </w:pPr>
      <w:r w:rsidRPr="00C75001">
        <w:rPr>
          <w:rFonts w:cs="David" w:hint="cs"/>
          <w:rtl/>
        </w:rPr>
        <w:t xml:space="preserve">אמרתי שאני מפרשת את דבריה, אני לא מעיזה לשים מילים בפיה. </w:t>
      </w:r>
    </w:p>
    <w:p w14:paraId="28229FAA" w14:textId="77777777" w:rsidR="00C75001" w:rsidRPr="00C75001" w:rsidRDefault="00C75001" w:rsidP="00C75001">
      <w:pPr>
        <w:bidi/>
        <w:rPr>
          <w:rFonts w:cs="David" w:hint="cs"/>
          <w:rtl/>
        </w:rPr>
      </w:pPr>
    </w:p>
    <w:p w14:paraId="53540E0E" w14:textId="77777777" w:rsidR="00C75001" w:rsidRPr="00C75001" w:rsidRDefault="00C75001" w:rsidP="00C75001">
      <w:pPr>
        <w:pStyle w:val="Heading5"/>
        <w:jc w:val="left"/>
        <w:rPr>
          <w:rFonts w:hint="cs"/>
          <w:rtl/>
        </w:rPr>
      </w:pPr>
      <w:r w:rsidRPr="00C75001">
        <w:rPr>
          <w:rFonts w:hint="cs"/>
          <w:u w:val="single"/>
          <w:rtl/>
        </w:rPr>
        <w:t>מנחם בן-ששון:</w:t>
      </w:r>
    </w:p>
    <w:p w14:paraId="5AAC0BFF" w14:textId="77777777" w:rsidR="00C75001" w:rsidRPr="00C75001" w:rsidRDefault="00C75001" w:rsidP="00C75001">
      <w:pPr>
        <w:bidi/>
        <w:rPr>
          <w:rFonts w:cs="David" w:hint="cs"/>
          <w:rtl/>
        </w:rPr>
      </w:pPr>
      <w:r w:rsidRPr="00C75001">
        <w:rPr>
          <w:rFonts w:cs="David" w:hint="cs"/>
          <w:rtl/>
        </w:rPr>
        <w:tab/>
      </w:r>
    </w:p>
    <w:p w14:paraId="15551878" w14:textId="77777777" w:rsidR="00C75001" w:rsidRPr="00C75001" w:rsidRDefault="00C75001" w:rsidP="00C75001">
      <w:pPr>
        <w:bidi/>
        <w:ind w:firstLine="567"/>
        <w:rPr>
          <w:rFonts w:cs="David" w:hint="cs"/>
          <w:rtl/>
        </w:rPr>
      </w:pPr>
      <w:r w:rsidRPr="00C75001">
        <w:rPr>
          <w:rFonts w:cs="David" w:hint="cs"/>
          <w:rtl/>
        </w:rPr>
        <w:t xml:space="preserve">אני ודאי אמרתי את זה. </w:t>
      </w:r>
    </w:p>
    <w:p w14:paraId="7C987D78" w14:textId="77777777" w:rsidR="00C75001" w:rsidRPr="00C75001" w:rsidRDefault="00C75001" w:rsidP="00C75001">
      <w:pPr>
        <w:bidi/>
        <w:rPr>
          <w:rFonts w:cs="David" w:hint="cs"/>
          <w:rtl/>
        </w:rPr>
      </w:pPr>
    </w:p>
    <w:p w14:paraId="0112688C" w14:textId="77777777" w:rsidR="00C75001" w:rsidRPr="00C75001" w:rsidRDefault="00C75001" w:rsidP="00C75001">
      <w:pPr>
        <w:bidi/>
        <w:rPr>
          <w:rFonts w:cs="David" w:hint="cs"/>
          <w:rtl/>
        </w:rPr>
      </w:pPr>
      <w:r w:rsidRPr="00C75001">
        <w:rPr>
          <w:rFonts w:cs="David" w:hint="cs"/>
          <w:u w:val="single"/>
          <w:rtl/>
        </w:rPr>
        <w:t xml:space="preserve">זהבה </w:t>
      </w:r>
      <w:proofErr w:type="spellStart"/>
      <w:r w:rsidRPr="00C75001">
        <w:rPr>
          <w:rFonts w:cs="David" w:hint="cs"/>
          <w:u w:val="single"/>
          <w:rtl/>
        </w:rPr>
        <w:t>גלאון</w:t>
      </w:r>
      <w:proofErr w:type="spellEnd"/>
      <w:r w:rsidRPr="00C75001">
        <w:rPr>
          <w:rFonts w:cs="David" w:hint="cs"/>
          <w:u w:val="single"/>
          <w:rtl/>
        </w:rPr>
        <w:t>:</w:t>
      </w:r>
    </w:p>
    <w:p w14:paraId="3A417164" w14:textId="77777777" w:rsidR="00C75001" w:rsidRPr="00C75001" w:rsidRDefault="00C75001" w:rsidP="00C75001">
      <w:pPr>
        <w:bidi/>
        <w:rPr>
          <w:rFonts w:cs="David" w:hint="cs"/>
          <w:rtl/>
        </w:rPr>
      </w:pPr>
    </w:p>
    <w:p w14:paraId="7BA7DB73" w14:textId="77777777" w:rsidR="00C75001" w:rsidRPr="00C75001" w:rsidRDefault="00C75001" w:rsidP="00C75001">
      <w:pPr>
        <w:bidi/>
        <w:rPr>
          <w:rFonts w:cs="David" w:hint="cs"/>
          <w:rtl/>
        </w:rPr>
      </w:pPr>
      <w:r w:rsidRPr="00C75001">
        <w:rPr>
          <w:rFonts w:cs="David" w:hint="cs"/>
          <w:rtl/>
        </w:rPr>
        <w:tab/>
        <w:t xml:space="preserve">רגע. אני מסכימה מאוד עם דברי חבר הכנסת בן-ששון, יושב-ראש ועדת החוקה, חוק ומשפט, ולא אחזור על התיאור, איך הדברים התקבעו בוועדת החוקה הקודמת עד שהגיעו לכדי חוק. כרגע הבעיה אינה בתחום הפלילי. הבעיה היא בתחום הנורמות הציבוריות. אנחנו מדברים על השאלה מה תפקידנו כחברי כנסת בשמירה על מוסד הנשיאות. בתחום הנורמות הציבוריות אנחנו נדרשים לדון במהלך טקסי, חשוב ככל שיהיה. אני לא מזלזלת בכבוד הנשיא הנכנסת. ואגב, היא תוכל להיות נשיאה, כי היא ממלאת מקום הנשיא גם כך. אני לא מזלזלת בטקס. </w:t>
      </w:r>
    </w:p>
    <w:p w14:paraId="719AB313" w14:textId="77777777" w:rsidR="00C75001" w:rsidRPr="00C75001" w:rsidRDefault="00C75001" w:rsidP="00C75001">
      <w:pPr>
        <w:bidi/>
        <w:rPr>
          <w:rFonts w:cs="David" w:hint="cs"/>
          <w:rtl/>
        </w:rPr>
      </w:pPr>
    </w:p>
    <w:p w14:paraId="56D4DA1C" w14:textId="77777777" w:rsidR="00C75001" w:rsidRPr="00C75001" w:rsidRDefault="00C75001" w:rsidP="00C75001">
      <w:pPr>
        <w:bidi/>
        <w:ind w:firstLine="567"/>
        <w:rPr>
          <w:rFonts w:cs="David" w:hint="cs"/>
          <w:rtl/>
        </w:rPr>
      </w:pPr>
      <w:r w:rsidRPr="00C75001">
        <w:rPr>
          <w:rFonts w:cs="David" w:hint="cs"/>
          <w:rtl/>
        </w:rPr>
        <w:t xml:space="preserve">התכנסנו כאן כדי למצוא פתרון נקודתי לטקס שאמור להתקיים מחר, שיכול להיות שמישהו יובך בו, אולי כן ואולי לא. אבל חברי כנסת לא צריכים להידרש לפתרון נקודתי, אלא למהות. מה יקרה מחר או מחרתיים, כשנשיא יידרש לתת חנינות? כבר קודם ניתנו כאן דוגמאות, ואני לא רוצה לחזור עליהן. כל הסחר מכר הזה בנושא הנבצרות: קודם מדברים אתנו על שעתיים, מצמידים אקדח לרקתם של חברי הכנסת: אם הם לא יאשרו שעתיים, אני אופיע בכל זאת. </w:t>
      </w:r>
    </w:p>
    <w:p w14:paraId="3EC047E7" w14:textId="77777777" w:rsidR="00C75001" w:rsidRPr="00C75001" w:rsidRDefault="00C75001" w:rsidP="00C75001">
      <w:pPr>
        <w:bidi/>
        <w:ind w:firstLine="567"/>
        <w:rPr>
          <w:rFonts w:cs="David" w:hint="cs"/>
          <w:rtl/>
        </w:rPr>
      </w:pPr>
    </w:p>
    <w:p w14:paraId="719339B0" w14:textId="77777777" w:rsidR="00C75001" w:rsidRPr="00C75001" w:rsidRDefault="00C75001" w:rsidP="00C75001">
      <w:pPr>
        <w:bidi/>
        <w:ind w:firstLine="567"/>
        <w:rPr>
          <w:rFonts w:cs="David" w:hint="cs"/>
          <w:rtl/>
        </w:rPr>
      </w:pPr>
      <w:r w:rsidRPr="00C75001">
        <w:rPr>
          <w:rFonts w:cs="David" w:hint="cs"/>
          <w:rtl/>
        </w:rPr>
        <w:t xml:space="preserve">לדעתי זו התנהגות שאינה הולמת. כואב לי על הנשיא, אני בהחלט יכולה לראות שהוא במצוקה קשה. שמעתי את חבר הכנסת חסון מדבר על פגישתו עם הנשיא. מוכרחים לזכור שבצד השני, אם אפשר לומר שזה בצד השני, יש מתלוננות שעוברות רגעים מאוד </w:t>
      </w:r>
      <w:proofErr w:type="spellStart"/>
      <w:r w:rsidRPr="00C75001">
        <w:rPr>
          <w:rFonts w:cs="David" w:hint="cs"/>
          <w:rtl/>
        </w:rPr>
        <w:t>מאוד</w:t>
      </w:r>
      <w:proofErr w:type="spellEnd"/>
      <w:r w:rsidRPr="00C75001">
        <w:rPr>
          <w:rFonts w:cs="David" w:hint="cs"/>
          <w:rtl/>
        </w:rPr>
        <w:t xml:space="preserve"> קשים. הכנסת הזאת נדרשה להגן על אותן נשים </w:t>
      </w:r>
      <w:r w:rsidRPr="00C75001">
        <w:rPr>
          <w:rFonts w:cs="David"/>
          <w:rtl/>
        </w:rPr>
        <w:t>–</w:t>
      </w:r>
      <w:r w:rsidRPr="00C75001">
        <w:rPr>
          <w:rFonts w:cs="David" w:hint="cs"/>
          <w:rtl/>
        </w:rPr>
        <w:t xml:space="preserve"> היא נדרשה לכך בחקיקה, וקבעה חוקים שמגינים על נשים כדי לעודד נשים להתלונן. </w:t>
      </w:r>
    </w:p>
    <w:p w14:paraId="38190DCC" w14:textId="77777777" w:rsidR="00C75001" w:rsidRPr="00C75001" w:rsidRDefault="00C75001" w:rsidP="00C75001">
      <w:pPr>
        <w:bidi/>
        <w:rPr>
          <w:rFonts w:cs="David" w:hint="cs"/>
          <w:rtl/>
        </w:rPr>
      </w:pPr>
    </w:p>
    <w:p w14:paraId="34332480" w14:textId="77777777" w:rsidR="00C75001" w:rsidRPr="00C75001" w:rsidRDefault="00C75001" w:rsidP="00C75001">
      <w:pPr>
        <w:bidi/>
        <w:ind w:firstLine="567"/>
        <w:rPr>
          <w:rFonts w:cs="David" w:hint="cs"/>
          <w:rtl/>
        </w:rPr>
      </w:pPr>
      <w:r w:rsidRPr="00C75001">
        <w:rPr>
          <w:rFonts w:cs="David" w:hint="cs"/>
          <w:rtl/>
        </w:rPr>
        <w:t xml:space="preserve">אנחנו לא נכנסים לסוגיה הזאת. השאלה היא מה אנחנו מצפים מהנשיא, איזה שימוש הוא עושה בחוק? האם העובדה שיש לו עורכי דין מפולפלים וכחמים, ומצאו פרוצדורה שמאפשרת להשתמש בחוק כשלא לכך התכוון המחוקק </w:t>
      </w:r>
      <w:r w:rsidRPr="00C75001">
        <w:rPr>
          <w:rFonts w:cs="David"/>
          <w:rtl/>
        </w:rPr>
        <w:t>–</w:t>
      </w:r>
      <w:r w:rsidRPr="00C75001">
        <w:rPr>
          <w:rFonts w:cs="David" w:hint="cs"/>
          <w:rtl/>
        </w:rPr>
        <w:t xml:space="preserve"> האם אנחנו חברי הכנסת, כשאנחנו באים לתת יד לפתרונות פתלתלים, מביכים, משהו, אפילו מביישים, משהו, האם איננו מביישים את מוסד הכנסת, והדגש הוא על מוסד הכנסת, במתן יד לפתרונות כאלה?</w:t>
      </w:r>
    </w:p>
    <w:p w14:paraId="290C10BA" w14:textId="77777777" w:rsidR="00C75001" w:rsidRPr="00C75001" w:rsidRDefault="00C75001" w:rsidP="00C75001">
      <w:pPr>
        <w:bidi/>
        <w:rPr>
          <w:rFonts w:cs="David" w:hint="cs"/>
          <w:rtl/>
        </w:rPr>
      </w:pPr>
    </w:p>
    <w:p w14:paraId="4EEA7B52" w14:textId="77777777" w:rsidR="00C75001" w:rsidRPr="00C75001" w:rsidRDefault="00C75001" w:rsidP="00C75001">
      <w:pPr>
        <w:bidi/>
        <w:ind w:firstLine="567"/>
        <w:rPr>
          <w:rFonts w:cs="David" w:hint="cs"/>
          <w:rtl/>
        </w:rPr>
      </w:pPr>
      <w:r w:rsidRPr="00C75001">
        <w:rPr>
          <w:rFonts w:cs="David" w:hint="cs"/>
          <w:rtl/>
        </w:rPr>
        <w:t xml:space="preserve">עוד שני דברים, גברתי היושבת-ראש. שמעתי הרבה אשים שאומרים שאילו החליט הנשיא להכריז על נבצרות זמנית, כפי שהציע לו חבר הכנסת </w:t>
      </w:r>
      <w:proofErr w:type="spellStart"/>
      <w:r w:rsidRPr="00C75001">
        <w:rPr>
          <w:rFonts w:cs="David" w:hint="cs"/>
          <w:rtl/>
        </w:rPr>
        <w:t>מרציאנו</w:t>
      </w:r>
      <w:proofErr w:type="spellEnd"/>
      <w:r w:rsidRPr="00C75001">
        <w:rPr>
          <w:rFonts w:cs="David" w:hint="cs"/>
          <w:rtl/>
        </w:rPr>
        <w:t xml:space="preserve"> </w:t>
      </w:r>
      <w:r w:rsidRPr="00C75001">
        <w:rPr>
          <w:rFonts w:cs="David"/>
          <w:rtl/>
        </w:rPr>
        <w:t>–</w:t>
      </w:r>
      <w:r w:rsidRPr="00C75001">
        <w:rPr>
          <w:rFonts w:cs="David" w:hint="cs"/>
          <w:rtl/>
        </w:rPr>
        <w:t xml:space="preserve"> וכמובן אני תומכת בהצעה הזאת </w:t>
      </w:r>
      <w:r w:rsidRPr="00C75001">
        <w:rPr>
          <w:rFonts w:cs="David"/>
          <w:rtl/>
        </w:rPr>
        <w:t>–</w:t>
      </w:r>
      <w:r w:rsidRPr="00C75001">
        <w:rPr>
          <w:rFonts w:cs="David" w:hint="cs"/>
          <w:rtl/>
        </w:rPr>
        <w:t xml:space="preserve"> הדבר היה מתפרש לכאורה כהודאה באשמה. לא מיניה ולא </w:t>
      </w:r>
      <w:proofErr w:type="spellStart"/>
      <w:r w:rsidRPr="00C75001">
        <w:rPr>
          <w:rFonts w:cs="David" w:hint="cs"/>
          <w:rtl/>
        </w:rPr>
        <w:t>מקצתיה</w:t>
      </w:r>
      <w:proofErr w:type="spellEnd"/>
      <w:r w:rsidRPr="00C75001">
        <w:rPr>
          <w:rFonts w:cs="David" w:hint="cs"/>
          <w:rtl/>
        </w:rPr>
        <w:t xml:space="preserve">, מה פתאום? הנשיא היה לוקח את הסעיף הזה, שנקבע בחוק עבור הצורך הספציפי הזה, כדי להגן על עמו, כדי לסיים את החקירה במהרה, כדי לתת לו כל אפשרות להוכיח את אותה חזקת חפות. </w:t>
      </w:r>
    </w:p>
    <w:p w14:paraId="1489EB22" w14:textId="77777777" w:rsidR="00C75001" w:rsidRPr="00C75001" w:rsidRDefault="00C75001" w:rsidP="00C75001">
      <w:pPr>
        <w:bidi/>
        <w:rPr>
          <w:rFonts w:cs="David" w:hint="cs"/>
          <w:rtl/>
        </w:rPr>
      </w:pPr>
    </w:p>
    <w:p w14:paraId="0A0E31E0" w14:textId="77777777" w:rsidR="00C75001" w:rsidRPr="00C75001" w:rsidRDefault="00C75001" w:rsidP="00C75001">
      <w:pPr>
        <w:bidi/>
        <w:ind w:firstLine="567"/>
        <w:rPr>
          <w:rFonts w:cs="David" w:hint="cs"/>
          <w:rtl/>
        </w:rPr>
      </w:pPr>
      <w:r w:rsidRPr="00C75001">
        <w:rPr>
          <w:rFonts w:cs="David" w:hint="cs"/>
          <w:rtl/>
        </w:rPr>
        <w:t xml:space="preserve">אני אומרת לנו, חברי </w:t>
      </w:r>
      <w:proofErr w:type="spellStart"/>
      <w:r w:rsidRPr="00C75001">
        <w:rPr>
          <w:rFonts w:cs="David" w:hint="cs"/>
          <w:rtl/>
        </w:rPr>
        <w:t>חברי</w:t>
      </w:r>
      <w:proofErr w:type="spellEnd"/>
      <w:r w:rsidRPr="00C75001">
        <w:rPr>
          <w:rFonts w:cs="David" w:hint="cs"/>
          <w:rtl/>
        </w:rPr>
        <w:t xml:space="preserve"> הכנסת: אסור לנו, כחברי כנסת, להיות שותפים לביזיון </w:t>
      </w:r>
      <w:r w:rsidRPr="00C75001">
        <w:rPr>
          <w:rFonts w:cs="David"/>
          <w:rtl/>
        </w:rPr>
        <w:t>–</w:t>
      </w:r>
      <w:r w:rsidRPr="00C75001">
        <w:rPr>
          <w:rFonts w:cs="David" w:hint="cs"/>
          <w:rtl/>
        </w:rPr>
        <w:t xml:space="preserve">  ואין לי דרך אחרת להגדיר את זה. אסור לנו להיות שותפים לביזיון, אם הבקשה תתקבל. אני מצטערת שהנשיא בכלל ביקש אותה. לטעמי הוא לא היה צריך לבקש אותה. הוא או מבקש נבצרות כמו שהחוק מאפשר לו, או הוא לא מבקש בכלל. </w:t>
      </w:r>
    </w:p>
    <w:p w14:paraId="5D9C0C88" w14:textId="77777777" w:rsidR="00C75001" w:rsidRPr="00C75001" w:rsidRDefault="00C75001" w:rsidP="00C75001">
      <w:pPr>
        <w:bidi/>
        <w:ind w:firstLine="567"/>
        <w:rPr>
          <w:rFonts w:cs="David" w:hint="cs"/>
          <w:rtl/>
        </w:rPr>
      </w:pPr>
    </w:p>
    <w:p w14:paraId="4699930D" w14:textId="77777777" w:rsidR="00C75001" w:rsidRPr="00C75001" w:rsidRDefault="00C75001" w:rsidP="00C75001">
      <w:pPr>
        <w:bidi/>
        <w:ind w:firstLine="567"/>
        <w:rPr>
          <w:rFonts w:cs="David" w:hint="cs"/>
          <w:rtl/>
        </w:rPr>
      </w:pPr>
      <w:r w:rsidRPr="00C75001">
        <w:rPr>
          <w:rFonts w:cs="David" w:hint="cs"/>
          <w:rtl/>
        </w:rPr>
        <w:t xml:space="preserve">עם כל ההערכה שלי לטקס ההשבעה מחר, לא היה קורה כלום אם הנשיא היה מופיע ומשביע. הוא או נבצר או לא נבצר. באופן הזה גם מוסד הנשיאות וגם מוסד הכנסת מתבזים. </w:t>
      </w:r>
    </w:p>
    <w:p w14:paraId="0CAB24CE" w14:textId="77777777" w:rsidR="00C75001" w:rsidRPr="00C75001" w:rsidRDefault="00C75001" w:rsidP="00C75001">
      <w:pPr>
        <w:bidi/>
        <w:rPr>
          <w:rFonts w:cs="David" w:hint="cs"/>
          <w:rtl/>
        </w:rPr>
      </w:pPr>
    </w:p>
    <w:p w14:paraId="1CAFA677" w14:textId="77777777" w:rsidR="00C75001" w:rsidRPr="00C75001" w:rsidRDefault="00C75001" w:rsidP="00C75001">
      <w:pPr>
        <w:bidi/>
        <w:rPr>
          <w:rFonts w:cs="David" w:hint="cs"/>
          <w:rtl/>
        </w:rPr>
      </w:pPr>
      <w:r w:rsidRPr="00C75001">
        <w:rPr>
          <w:rFonts w:cs="David" w:hint="cs"/>
          <w:u w:val="single"/>
          <w:rtl/>
        </w:rPr>
        <w:t xml:space="preserve">יובל </w:t>
      </w:r>
      <w:proofErr w:type="spellStart"/>
      <w:r w:rsidRPr="00C75001">
        <w:rPr>
          <w:rFonts w:cs="David" w:hint="cs"/>
          <w:u w:val="single"/>
          <w:rtl/>
        </w:rPr>
        <w:t>שטייניץ</w:t>
      </w:r>
      <w:proofErr w:type="spellEnd"/>
      <w:r w:rsidRPr="00C75001">
        <w:rPr>
          <w:rFonts w:cs="David" w:hint="cs"/>
          <w:u w:val="single"/>
          <w:rtl/>
        </w:rPr>
        <w:t>:</w:t>
      </w:r>
    </w:p>
    <w:p w14:paraId="1991DC7A" w14:textId="77777777" w:rsidR="00C75001" w:rsidRPr="00C75001" w:rsidRDefault="00C75001" w:rsidP="00C75001">
      <w:pPr>
        <w:bidi/>
        <w:rPr>
          <w:rFonts w:cs="David" w:hint="cs"/>
          <w:rtl/>
        </w:rPr>
      </w:pPr>
    </w:p>
    <w:p w14:paraId="0BC40579" w14:textId="77777777" w:rsidR="00C75001" w:rsidRPr="00C75001" w:rsidRDefault="00C75001" w:rsidP="00C75001">
      <w:pPr>
        <w:bidi/>
        <w:rPr>
          <w:rFonts w:cs="David" w:hint="cs"/>
          <w:rtl/>
        </w:rPr>
      </w:pPr>
      <w:r w:rsidRPr="00C75001">
        <w:rPr>
          <w:rFonts w:cs="David" w:hint="cs"/>
          <w:rtl/>
        </w:rPr>
        <w:tab/>
        <w:t>אני לא מסכים, אבל נאה דרשת.</w:t>
      </w:r>
    </w:p>
    <w:p w14:paraId="7A129B91" w14:textId="77777777" w:rsidR="00C75001" w:rsidRPr="00C75001" w:rsidRDefault="00C75001" w:rsidP="00C75001">
      <w:pPr>
        <w:bidi/>
        <w:rPr>
          <w:rFonts w:cs="David" w:hint="cs"/>
          <w:rtl/>
        </w:rPr>
      </w:pPr>
    </w:p>
    <w:p w14:paraId="36E6F4C0" w14:textId="77777777" w:rsidR="00C75001" w:rsidRPr="00C75001" w:rsidRDefault="00C75001" w:rsidP="00C75001">
      <w:pPr>
        <w:bidi/>
        <w:rPr>
          <w:rFonts w:cs="David" w:hint="cs"/>
          <w:rtl/>
        </w:rPr>
      </w:pPr>
      <w:r w:rsidRPr="00C75001">
        <w:rPr>
          <w:rFonts w:cs="David" w:hint="cs"/>
          <w:u w:val="single"/>
          <w:rtl/>
        </w:rPr>
        <w:t xml:space="preserve">זהבה </w:t>
      </w:r>
      <w:proofErr w:type="spellStart"/>
      <w:r w:rsidRPr="00C75001">
        <w:rPr>
          <w:rFonts w:cs="David" w:hint="cs"/>
          <w:u w:val="single"/>
          <w:rtl/>
        </w:rPr>
        <w:t>גלאון</w:t>
      </w:r>
      <w:proofErr w:type="spellEnd"/>
      <w:r w:rsidRPr="00C75001">
        <w:rPr>
          <w:rFonts w:cs="David" w:hint="cs"/>
          <w:u w:val="single"/>
          <w:rtl/>
        </w:rPr>
        <w:t>:</w:t>
      </w:r>
    </w:p>
    <w:p w14:paraId="554832F4" w14:textId="77777777" w:rsidR="00C75001" w:rsidRPr="00C75001" w:rsidRDefault="00C75001" w:rsidP="00C75001">
      <w:pPr>
        <w:bidi/>
        <w:rPr>
          <w:rFonts w:cs="David" w:hint="cs"/>
          <w:rtl/>
        </w:rPr>
      </w:pPr>
    </w:p>
    <w:p w14:paraId="4DD7A63D" w14:textId="77777777" w:rsidR="00C75001" w:rsidRPr="00C75001" w:rsidRDefault="00C75001" w:rsidP="00C75001">
      <w:pPr>
        <w:bidi/>
        <w:ind w:firstLine="567"/>
        <w:rPr>
          <w:rFonts w:cs="David" w:hint="cs"/>
          <w:rtl/>
        </w:rPr>
      </w:pPr>
      <w:r w:rsidRPr="00C75001">
        <w:rPr>
          <w:rFonts w:cs="David" w:hint="cs"/>
          <w:rtl/>
        </w:rPr>
        <w:t xml:space="preserve">חבר הכנסת </w:t>
      </w:r>
      <w:proofErr w:type="spellStart"/>
      <w:r w:rsidRPr="00C75001">
        <w:rPr>
          <w:rFonts w:cs="David" w:hint="cs"/>
          <w:rtl/>
        </w:rPr>
        <w:t>שטייניץ</w:t>
      </w:r>
      <w:proofErr w:type="spellEnd"/>
      <w:r w:rsidRPr="00C75001">
        <w:rPr>
          <w:rFonts w:cs="David" w:hint="cs"/>
          <w:rtl/>
        </w:rPr>
        <w:t>, לקבל את זה ממך?</w:t>
      </w:r>
    </w:p>
    <w:p w14:paraId="651145B4" w14:textId="77777777" w:rsidR="00C75001" w:rsidRPr="00C75001" w:rsidRDefault="00C75001" w:rsidP="00C75001">
      <w:pPr>
        <w:bidi/>
        <w:rPr>
          <w:rFonts w:cs="David" w:hint="cs"/>
          <w:rtl/>
        </w:rPr>
      </w:pPr>
    </w:p>
    <w:p w14:paraId="62ABF889" w14:textId="77777777" w:rsidR="00C75001" w:rsidRPr="00C75001" w:rsidRDefault="00C75001" w:rsidP="00C75001">
      <w:pPr>
        <w:bidi/>
        <w:rPr>
          <w:rFonts w:cs="David" w:hint="cs"/>
          <w:u w:val="single"/>
          <w:rtl/>
        </w:rPr>
      </w:pPr>
      <w:r w:rsidRPr="00C75001">
        <w:rPr>
          <w:rFonts w:cs="David"/>
          <w:u w:val="single"/>
          <w:rtl/>
        </w:rPr>
        <w:br w:type="page"/>
      </w:r>
      <w:r w:rsidRPr="00C75001">
        <w:rPr>
          <w:rFonts w:cs="David" w:hint="cs"/>
          <w:u w:val="single"/>
          <w:rtl/>
        </w:rPr>
        <w:t>היו"ר רוחמה אברהם:</w:t>
      </w:r>
    </w:p>
    <w:p w14:paraId="7A6A7A0E" w14:textId="77777777" w:rsidR="00C75001" w:rsidRPr="00C75001" w:rsidRDefault="00C75001" w:rsidP="00C75001">
      <w:pPr>
        <w:bidi/>
        <w:rPr>
          <w:rFonts w:cs="David" w:hint="cs"/>
          <w:rtl/>
        </w:rPr>
      </w:pPr>
    </w:p>
    <w:p w14:paraId="61D96691" w14:textId="77777777" w:rsidR="00C75001" w:rsidRPr="00C75001" w:rsidRDefault="00C75001" w:rsidP="00C75001">
      <w:pPr>
        <w:bidi/>
        <w:rPr>
          <w:rFonts w:cs="David" w:hint="cs"/>
          <w:rtl/>
        </w:rPr>
      </w:pPr>
      <w:r w:rsidRPr="00C75001">
        <w:rPr>
          <w:rFonts w:cs="David" w:hint="cs"/>
          <w:rtl/>
        </w:rPr>
        <w:tab/>
        <w:t xml:space="preserve">חבר הכנסת </w:t>
      </w:r>
      <w:proofErr w:type="spellStart"/>
      <w:r w:rsidRPr="00C75001">
        <w:rPr>
          <w:rFonts w:cs="David" w:hint="cs"/>
          <w:rtl/>
        </w:rPr>
        <w:t>אלסאנע</w:t>
      </w:r>
      <w:proofErr w:type="spellEnd"/>
      <w:r w:rsidRPr="00C75001">
        <w:rPr>
          <w:rFonts w:cs="David" w:hint="cs"/>
          <w:rtl/>
        </w:rPr>
        <w:t xml:space="preserve">, בבקשה. </w:t>
      </w:r>
    </w:p>
    <w:p w14:paraId="6C40AFB3" w14:textId="77777777" w:rsidR="00C75001" w:rsidRPr="00C75001" w:rsidRDefault="00C75001" w:rsidP="00C75001">
      <w:pPr>
        <w:bidi/>
        <w:rPr>
          <w:rFonts w:cs="David" w:hint="cs"/>
          <w:rtl/>
        </w:rPr>
      </w:pPr>
    </w:p>
    <w:p w14:paraId="08A15CDE" w14:textId="77777777" w:rsidR="00C75001" w:rsidRPr="00C75001" w:rsidRDefault="00C75001" w:rsidP="00C75001">
      <w:pPr>
        <w:bidi/>
        <w:rPr>
          <w:rFonts w:cs="David"/>
          <w:u w:val="single"/>
          <w:rtl/>
        </w:rPr>
      </w:pPr>
      <w:proofErr w:type="spellStart"/>
      <w:r w:rsidRPr="00C75001">
        <w:rPr>
          <w:rFonts w:cs="David"/>
          <w:u w:val="single"/>
          <w:rtl/>
        </w:rPr>
        <w:t>טלב</w:t>
      </w:r>
      <w:proofErr w:type="spellEnd"/>
      <w:r w:rsidRPr="00C75001">
        <w:rPr>
          <w:rFonts w:cs="David"/>
          <w:u w:val="single"/>
          <w:rtl/>
        </w:rPr>
        <w:t xml:space="preserve"> </w:t>
      </w:r>
      <w:proofErr w:type="spellStart"/>
      <w:r w:rsidRPr="00C75001">
        <w:rPr>
          <w:rFonts w:cs="David"/>
          <w:u w:val="single"/>
          <w:rtl/>
        </w:rPr>
        <w:t>אלסאנע</w:t>
      </w:r>
      <w:proofErr w:type="spellEnd"/>
      <w:r w:rsidRPr="00C75001">
        <w:rPr>
          <w:rFonts w:cs="David"/>
          <w:u w:val="single"/>
          <w:rtl/>
        </w:rPr>
        <w:t>:</w:t>
      </w:r>
    </w:p>
    <w:p w14:paraId="3174676C" w14:textId="77777777" w:rsidR="00C75001" w:rsidRPr="00C75001" w:rsidRDefault="00C75001" w:rsidP="00C75001">
      <w:pPr>
        <w:bidi/>
        <w:rPr>
          <w:rFonts w:cs="David"/>
          <w:u w:val="single"/>
          <w:rtl/>
        </w:rPr>
      </w:pPr>
    </w:p>
    <w:p w14:paraId="59B06B9B" w14:textId="77777777" w:rsidR="00C75001" w:rsidRPr="00C75001" w:rsidRDefault="00C75001" w:rsidP="00C75001">
      <w:pPr>
        <w:bidi/>
        <w:rPr>
          <w:rFonts w:cs="David" w:hint="cs"/>
          <w:rtl/>
        </w:rPr>
      </w:pPr>
      <w:r w:rsidRPr="00C75001">
        <w:rPr>
          <w:rFonts w:cs="David"/>
          <w:rtl/>
        </w:rPr>
        <w:tab/>
      </w:r>
      <w:r w:rsidRPr="00C75001">
        <w:rPr>
          <w:rFonts w:cs="David" w:hint="cs"/>
          <w:rtl/>
        </w:rPr>
        <w:t xml:space="preserve">שמעתי שהרבה מדברים על חזקת החפות של הנשיא, ואכן היא עומדת לו. אבל יש, באופן שיטתי, ניסיון להשעות אותו ציבורית. ובעצם כאילו לא מדובר בחקירה, אלא אפילו יש כבר כתב אישום. בתחילת הדברים שמענו שמבקשים פנייה ליועץ המשפטי, אנחנו רוצים לראות את הראיות, וגם למנות את עצמנו לחוקרים. לדעתי, כמו שאנחנו מבקשים ממערכות אחרות לכבד את המעמד של הכנסת ואת הסמכויות של חברי הכנסת ולא להתערב, גם אנחנו צריכים לדעת בדיוק מה מותר לנו ולא ליטול לעצמנו סמכויות שאין לנו. </w:t>
      </w:r>
    </w:p>
    <w:p w14:paraId="601CFD30" w14:textId="77777777" w:rsidR="00C75001" w:rsidRPr="00C75001" w:rsidRDefault="00C75001" w:rsidP="00C75001">
      <w:pPr>
        <w:bidi/>
        <w:rPr>
          <w:rFonts w:cs="David" w:hint="cs"/>
          <w:rtl/>
        </w:rPr>
      </w:pPr>
    </w:p>
    <w:p w14:paraId="5329F925" w14:textId="77777777" w:rsidR="00C75001" w:rsidRPr="00C75001" w:rsidRDefault="00C75001" w:rsidP="00C75001">
      <w:pPr>
        <w:bidi/>
        <w:ind w:firstLine="567"/>
        <w:rPr>
          <w:rFonts w:cs="David" w:hint="cs"/>
          <w:rtl/>
        </w:rPr>
      </w:pPr>
      <w:r w:rsidRPr="00C75001">
        <w:rPr>
          <w:rFonts w:cs="David" w:hint="cs"/>
          <w:rtl/>
        </w:rPr>
        <w:t xml:space="preserve">אני סבור שאם אנחנו רוצים לתת מעמד לשלב של חשד בחקירה, שיש לו נפקות משפטית, זה צריך להתחיל לא מנשיא המדינה, שהסמכויות שלו סמליות. זה צריך להתחיל משרים בממשלה, שיש להם סמכויות בעלות משמעות רבה. ואז לומר: ברגע שנפתחת חקירה, השר צריך להשעות את עצמו מלמלא תפקידו, כי יש תכנים ומשמעויות וסמכויות רחבות. </w:t>
      </w:r>
    </w:p>
    <w:p w14:paraId="0C47F110" w14:textId="77777777" w:rsidR="00C75001" w:rsidRPr="00C75001" w:rsidRDefault="00C75001" w:rsidP="00C75001">
      <w:pPr>
        <w:bidi/>
        <w:ind w:firstLine="567"/>
        <w:rPr>
          <w:rFonts w:cs="David" w:hint="cs"/>
          <w:rtl/>
        </w:rPr>
      </w:pPr>
    </w:p>
    <w:p w14:paraId="3EF7A683" w14:textId="77777777" w:rsidR="00C75001" w:rsidRPr="00C75001" w:rsidRDefault="00C75001" w:rsidP="00C75001">
      <w:pPr>
        <w:bidi/>
        <w:ind w:firstLine="567"/>
        <w:rPr>
          <w:rFonts w:cs="David" w:hint="cs"/>
          <w:rtl/>
        </w:rPr>
      </w:pPr>
      <w:r w:rsidRPr="00C75001">
        <w:rPr>
          <w:rFonts w:cs="David" w:hint="cs"/>
          <w:rtl/>
        </w:rPr>
        <w:t xml:space="preserve">אבל אנחנו רואים ששרים ממשיכים לכהן בתפקידם, למלא את כל הפונקציות. הם  לא מבקשים נבצרות ולא דורשים מהם את זה, וכמעט לא מעמידים אותם במצב של הרשעה. אנחנו יודעים על כמה שרים שהם בשלב חשודים. אפילו לראש הממשלה יש עניינים, הוא חשוד. </w:t>
      </w:r>
    </w:p>
    <w:p w14:paraId="3DBBD62B" w14:textId="77777777" w:rsidR="00C75001" w:rsidRPr="00C75001" w:rsidRDefault="00C75001" w:rsidP="00C75001">
      <w:pPr>
        <w:bidi/>
        <w:rPr>
          <w:rFonts w:cs="David" w:hint="cs"/>
          <w:rtl/>
        </w:rPr>
      </w:pPr>
    </w:p>
    <w:p w14:paraId="6A13FCA5" w14:textId="77777777" w:rsidR="00C75001" w:rsidRPr="00C75001" w:rsidRDefault="00C75001" w:rsidP="00C75001">
      <w:pPr>
        <w:bidi/>
        <w:rPr>
          <w:rFonts w:cs="David" w:hint="cs"/>
          <w:u w:val="single"/>
          <w:rtl/>
        </w:rPr>
      </w:pPr>
      <w:r w:rsidRPr="00C75001">
        <w:rPr>
          <w:rFonts w:cs="David" w:hint="cs"/>
          <w:u w:val="single"/>
          <w:rtl/>
        </w:rPr>
        <w:t>היו"ר רוחמה אברהם:</w:t>
      </w:r>
    </w:p>
    <w:p w14:paraId="1BD03BA8" w14:textId="77777777" w:rsidR="00C75001" w:rsidRPr="00C75001" w:rsidRDefault="00C75001" w:rsidP="00C75001">
      <w:pPr>
        <w:bidi/>
        <w:rPr>
          <w:rFonts w:cs="David" w:hint="cs"/>
          <w:rtl/>
        </w:rPr>
      </w:pPr>
    </w:p>
    <w:p w14:paraId="1E8D5D39" w14:textId="77777777" w:rsidR="00C75001" w:rsidRPr="00C75001" w:rsidRDefault="00C75001" w:rsidP="00C75001">
      <w:pPr>
        <w:bidi/>
        <w:ind w:firstLine="567"/>
        <w:rPr>
          <w:rFonts w:cs="David" w:hint="cs"/>
          <w:rtl/>
        </w:rPr>
      </w:pPr>
      <w:r w:rsidRPr="00C75001">
        <w:rPr>
          <w:rFonts w:cs="David" w:hint="cs"/>
          <w:rtl/>
        </w:rPr>
        <w:t xml:space="preserve">לא נפתחה נגד ראש הממשלה שום חקירה פלילית, אין מה להשוות. </w:t>
      </w:r>
    </w:p>
    <w:p w14:paraId="303E083C" w14:textId="77777777" w:rsidR="00C75001" w:rsidRPr="00C75001" w:rsidRDefault="00C75001" w:rsidP="00C75001">
      <w:pPr>
        <w:bidi/>
        <w:rPr>
          <w:rFonts w:cs="David" w:hint="cs"/>
          <w:rtl/>
        </w:rPr>
      </w:pPr>
    </w:p>
    <w:p w14:paraId="56CEA5EF" w14:textId="77777777" w:rsidR="00C75001" w:rsidRPr="00C75001" w:rsidRDefault="00C75001" w:rsidP="00C75001">
      <w:pPr>
        <w:bidi/>
        <w:rPr>
          <w:rFonts w:cs="David"/>
          <w:u w:val="single"/>
          <w:rtl/>
        </w:rPr>
      </w:pPr>
      <w:proofErr w:type="spellStart"/>
      <w:r w:rsidRPr="00C75001">
        <w:rPr>
          <w:rFonts w:cs="David"/>
          <w:u w:val="single"/>
          <w:rtl/>
        </w:rPr>
        <w:t>טלב</w:t>
      </w:r>
      <w:proofErr w:type="spellEnd"/>
      <w:r w:rsidRPr="00C75001">
        <w:rPr>
          <w:rFonts w:cs="David"/>
          <w:u w:val="single"/>
          <w:rtl/>
        </w:rPr>
        <w:t xml:space="preserve"> </w:t>
      </w:r>
      <w:proofErr w:type="spellStart"/>
      <w:r w:rsidRPr="00C75001">
        <w:rPr>
          <w:rFonts w:cs="David"/>
          <w:u w:val="single"/>
          <w:rtl/>
        </w:rPr>
        <w:t>אלסאנע</w:t>
      </w:r>
      <w:proofErr w:type="spellEnd"/>
      <w:r w:rsidRPr="00C75001">
        <w:rPr>
          <w:rFonts w:cs="David"/>
          <w:u w:val="single"/>
          <w:rtl/>
        </w:rPr>
        <w:t>:</w:t>
      </w:r>
    </w:p>
    <w:p w14:paraId="50C0AE3F" w14:textId="77777777" w:rsidR="00C75001" w:rsidRPr="00C75001" w:rsidRDefault="00C75001" w:rsidP="00C75001">
      <w:pPr>
        <w:bidi/>
        <w:rPr>
          <w:rFonts w:cs="David"/>
          <w:u w:val="single"/>
          <w:rtl/>
        </w:rPr>
      </w:pPr>
    </w:p>
    <w:p w14:paraId="0AE97A5C" w14:textId="77777777" w:rsidR="00C75001" w:rsidRPr="00C75001" w:rsidRDefault="00C75001" w:rsidP="00C75001">
      <w:pPr>
        <w:bidi/>
        <w:rPr>
          <w:rFonts w:cs="David" w:hint="cs"/>
          <w:rtl/>
        </w:rPr>
      </w:pPr>
      <w:r w:rsidRPr="00C75001">
        <w:rPr>
          <w:rFonts w:cs="David"/>
          <w:rtl/>
        </w:rPr>
        <w:tab/>
      </w:r>
      <w:r w:rsidRPr="00C75001">
        <w:rPr>
          <w:rFonts w:cs="David" w:hint="cs"/>
          <w:rtl/>
        </w:rPr>
        <w:t xml:space="preserve">ברור שלא נפתחה חקירה, אבל היו מקרים שהיו חקירות והם המשיכו למלא את תפקידם. </w:t>
      </w:r>
    </w:p>
    <w:p w14:paraId="3A07DC3C" w14:textId="77777777" w:rsidR="00C75001" w:rsidRPr="00C75001" w:rsidRDefault="00C75001" w:rsidP="00C75001">
      <w:pPr>
        <w:bidi/>
        <w:rPr>
          <w:rFonts w:cs="David" w:hint="cs"/>
          <w:rtl/>
        </w:rPr>
      </w:pPr>
    </w:p>
    <w:p w14:paraId="5A98C835" w14:textId="77777777" w:rsidR="00C75001" w:rsidRPr="00C75001" w:rsidRDefault="00C75001" w:rsidP="00C75001">
      <w:pPr>
        <w:bidi/>
        <w:rPr>
          <w:rFonts w:cs="David" w:hint="cs"/>
          <w:rtl/>
        </w:rPr>
      </w:pPr>
      <w:r w:rsidRPr="00C75001">
        <w:rPr>
          <w:rFonts w:cs="David" w:hint="cs"/>
          <w:u w:val="single"/>
          <w:rtl/>
        </w:rPr>
        <w:t xml:space="preserve">נורית </w:t>
      </w:r>
      <w:proofErr w:type="spellStart"/>
      <w:r w:rsidRPr="00C75001">
        <w:rPr>
          <w:rFonts w:cs="David" w:hint="cs"/>
          <w:u w:val="single"/>
          <w:rtl/>
        </w:rPr>
        <w:t>אלשטיין</w:t>
      </w:r>
      <w:proofErr w:type="spellEnd"/>
      <w:r w:rsidRPr="00C75001">
        <w:rPr>
          <w:rFonts w:cs="David" w:hint="cs"/>
          <w:u w:val="single"/>
          <w:rtl/>
        </w:rPr>
        <w:t>:</w:t>
      </w:r>
    </w:p>
    <w:p w14:paraId="32456E00" w14:textId="77777777" w:rsidR="00C75001" w:rsidRPr="00C75001" w:rsidRDefault="00C75001" w:rsidP="00C75001">
      <w:pPr>
        <w:bidi/>
        <w:rPr>
          <w:rFonts w:cs="David" w:hint="cs"/>
          <w:rtl/>
        </w:rPr>
      </w:pPr>
    </w:p>
    <w:p w14:paraId="2C99BA30" w14:textId="77777777" w:rsidR="00C75001" w:rsidRPr="00C75001" w:rsidRDefault="00C75001" w:rsidP="00C75001">
      <w:pPr>
        <w:bidi/>
        <w:rPr>
          <w:rFonts w:cs="David" w:hint="cs"/>
          <w:rtl/>
        </w:rPr>
      </w:pPr>
      <w:r w:rsidRPr="00C75001">
        <w:rPr>
          <w:rFonts w:cs="David" w:hint="cs"/>
          <w:rtl/>
        </w:rPr>
        <w:tab/>
        <w:t xml:space="preserve">לא נכון. כשנפתחה חקירה נגד </w:t>
      </w:r>
      <w:proofErr w:type="spellStart"/>
      <w:r w:rsidRPr="00C75001">
        <w:rPr>
          <w:rFonts w:cs="David" w:hint="cs"/>
          <w:rtl/>
        </w:rPr>
        <w:t>הנגבי</w:t>
      </w:r>
      <w:proofErr w:type="spellEnd"/>
      <w:r w:rsidRPr="00C75001">
        <w:rPr>
          <w:rFonts w:cs="David" w:hint="cs"/>
          <w:rtl/>
        </w:rPr>
        <w:t>,</w:t>
      </w:r>
    </w:p>
    <w:p w14:paraId="20888228" w14:textId="77777777" w:rsidR="00C75001" w:rsidRPr="00C75001" w:rsidRDefault="00C75001" w:rsidP="00C75001">
      <w:pPr>
        <w:bidi/>
        <w:rPr>
          <w:rFonts w:cs="David" w:hint="cs"/>
          <w:rtl/>
        </w:rPr>
      </w:pPr>
    </w:p>
    <w:p w14:paraId="2FF5ED48" w14:textId="77777777" w:rsidR="00C75001" w:rsidRPr="00C75001" w:rsidRDefault="00C75001" w:rsidP="00C75001">
      <w:pPr>
        <w:bidi/>
        <w:rPr>
          <w:rFonts w:cs="David"/>
          <w:u w:val="single"/>
          <w:rtl/>
        </w:rPr>
      </w:pPr>
      <w:proofErr w:type="spellStart"/>
      <w:r w:rsidRPr="00C75001">
        <w:rPr>
          <w:rFonts w:cs="David"/>
          <w:u w:val="single"/>
          <w:rtl/>
        </w:rPr>
        <w:t>טלב</w:t>
      </w:r>
      <w:proofErr w:type="spellEnd"/>
      <w:r w:rsidRPr="00C75001">
        <w:rPr>
          <w:rFonts w:cs="David"/>
          <w:u w:val="single"/>
          <w:rtl/>
        </w:rPr>
        <w:t xml:space="preserve"> </w:t>
      </w:r>
      <w:proofErr w:type="spellStart"/>
      <w:r w:rsidRPr="00C75001">
        <w:rPr>
          <w:rFonts w:cs="David"/>
          <w:u w:val="single"/>
          <w:rtl/>
        </w:rPr>
        <w:t>אלסאנע</w:t>
      </w:r>
      <w:proofErr w:type="spellEnd"/>
      <w:r w:rsidRPr="00C75001">
        <w:rPr>
          <w:rFonts w:cs="David"/>
          <w:u w:val="single"/>
          <w:rtl/>
        </w:rPr>
        <w:t>:</w:t>
      </w:r>
    </w:p>
    <w:p w14:paraId="089CB834" w14:textId="77777777" w:rsidR="00C75001" w:rsidRPr="00C75001" w:rsidRDefault="00C75001" w:rsidP="00C75001">
      <w:pPr>
        <w:bidi/>
        <w:rPr>
          <w:rFonts w:cs="David"/>
          <w:u w:val="single"/>
          <w:rtl/>
        </w:rPr>
      </w:pPr>
    </w:p>
    <w:p w14:paraId="7F535C95" w14:textId="77777777" w:rsidR="00C75001" w:rsidRPr="00C75001" w:rsidRDefault="00C75001" w:rsidP="00C75001">
      <w:pPr>
        <w:bidi/>
        <w:rPr>
          <w:rFonts w:cs="David" w:hint="cs"/>
          <w:rtl/>
        </w:rPr>
      </w:pPr>
      <w:r w:rsidRPr="00C75001">
        <w:rPr>
          <w:rFonts w:cs="David"/>
          <w:rtl/>
        </w:rPr>
        <w:tab/>
      </w:r>
      <w:r w:rsidRPr="00C75001">
        <w:rPr>
          <w:rFonts w:cs="David" w:hint="cs"/>
          <w:rtl/>
        </w:rPr>
        <w:t xml:space="preserve">אנשי ממשלה נחקרו, נחקרו תחת אזהרה, והמשיכו למלא את תפקידם. יש שלב שהוא מכריע, השאלה אם מגישים כתב אישום או לא. זה הנושא החשוב. </w:t>
      </w:r>
    </w:p>
    <w:p w14:paraId="3C13BB16" w14:textId="77777777" w:rsidR="00C75001" w:rsidRPr="00C75001" w:rsidRDefault="00C75001" w:rsidP="00C75001">
      <w:pPr>
        <w:bidi/>
        <w:rPr>
          <w:rFonts w:cs="David" w:hint="cs"/>
          <w:rtl/>
        </w:rPr>
      </w:pPr>
    </w:p>
    <w:p w14:paraId="5BFD17AD" w14:textId="77777777" w:rsidR="00C75001" w:rsidRPr="00C75001" w:rsidRDefault="00C75001" w:rsidP="00C75001">
      <w:pPr>
        <w:bidi/>
        <w:ind w:firstLine="567"/>
        <w:rPr>
          <w:rFonts w:cs="David" w:hint="cs"/>
          <w:rtl/>
        </w:rPr>
      </w:pPr>
      <w:r w:rsidRPr="00C75001">
        <w:rPr>
          <w:rFonts w:cs="David" w:hint="cs"/>
          <w:rtl/>
        </w:rPr>
        <w:t xml:space="preserve">כולנו רוצים שהתלונות ייחקרו עד תום, אבל מצד שני, השלב החשוב הוא כשהיועץ המשפטי לממשלה אומר שיש ראיות לכאורה. ואז הוא צריך להתפטר באופן מיידי, לדעתי. המצב של חקירה הוא עמום. יכול להיות שיש תלונות סתם, ויש תלונות שאחר כך מתברר שאין להן בסיס. לא צריך מייד לשלול מבעל התפקיד למלא תפקידו בגלל כל תלונה שמביאה לידי חקירה. </w:t>
      </w:r>
    </w:p>
    <w:p w14:paraId="17823C24" w14:textId="77777777" w:rsidR="00C75001" w:rsidRPr="00C75001" w:rsidRDefault="00C75001" w:rsidP="00C75001">
      <w:pPr>
        <w:bidi/>
        <w:rPr>
          <w:rFonts w:cs="David" w:hint="cs"/>
          <w:rtl/>
        </w:rPr>
      </w:pPr>
    </w:p>
    <w:p w14:paraId="7A49E0F4" w14:textId="77777777" w:rsidR="00C75001" w:rsidRPr="00C75001" w:rsidRDefault="00C75001" w:rsidP="00C75001">
      <w:pPr>
        <w:bidi/>
        <w:ind w:firstLine="567"/>
        <w:rPr>
          <w:rFonts w:cs="David" w:hint="cs"/>
          <w:rtl/>
        </w:rPr>
      </w:pPr>
      <w:r w:rsidRPr="00C75001">
        <w:rPr>
          <w:rFonts w:cs="David" w:hint="cs"/>
          <w:rtl/>
        </w:rPr>
        <w:t xml:space="preserve">לכן לדעתי לא היה מקום להגיש את הבקשה. הנשיא הוא אותו נשיא, והחקירה אותה חקירה </w:t>
      </w:r>
      <w:r w:rsidRPr="00C75001">
        <w:rPr>
          <w:rFonts w:cs="David"/>
          <w:rtl/>
        </w:rPr>
        <w:t>–</w:t>
      </w:r>
      <w:r w:rsidRPr="00C75001">
        <w:rPr>
          <w:rFonts w:cs="David" w:hint="cs"/>
          <w:rtl/>
        </w:rPr>
        <w:t xml:space="preserve"> אתמול, היום, מחר. מה השתנה מאז אתמול ועד יום חמישי. הנשיא הוא אותו נשיא, החקירה אותה חקירה, הפרשה אותה פרשה. </w:t>
      </w:r>
    </w:p>
    <w:p w14:paraId="7F47F376" w14:textId="77777777" w:rsidR="00C75001" w:rsidRPr="00C75001" w:rsidRDefault="00C75001" w:rsidP="00C75001">
      <w:pPr>
        <w:bidi/>
        <w:ind w:firstLine="567"/>
        <w:rPr>
          <w:rFonts w:cs="David" w:hint="cs"/>
          <w:rtl/>
        </w:rPr>
      </w:pPr>
    </w:p>
    <w:p w14:paraId="0653FBC5" w14:textId="77777777" w:rsidR="00C75001" w:rsidRPr="00C75001" w:rsidRDefault="00C75001" w:rsidP="00C75001">
      <w:pPr>
        <w:bidi/>
        <w:ind w:firstLine="567"/>
        <w:rPr>
          <w:rFonts w:cs="David" w:hint="cs"/>
          <w:rtl/>
        </w:rPr>
      </w:pPr>
      <w:r w:rsidRPr="00C75001">
        <w:rPr>
          <w:rFonts w:cs="David" w:hint="cs"/>
          <w:rtl/>
        </w:rPr>
        <w:t xml:space="preserve">אם נבצר ממנו למלא את תפקידו מחר, והוא מודה בזה, שיגיד שהוא לא יכול למלא תפקידו בכלל. אם הוא יכול למלא את תפקידו, שימלא אותו גם מחר. מאחר שאני סבור שלא </w:t>
      </w:r>
      <w:proofErr w:type="spellStart"/>
      <w:r w:rsidRPr="00C75001">
        <w:rPr>
          <w:rFonts w:cs="David" w:hint="cs"/>
          <w:rtl/>
        </w:rPr>
        <w:t>היתה</w:t>
      </w:r>
      <w:proofErr w:type="spellEnd"/>
      <w:r w:rsidRPr="00C75001">
        <w:rPr>
          <w:rFonts w:cs="David" w:hint="cs"/>
          <w:rtl/>
        </w:rPr>
        <w:t xml:space="preserve"> סיבה לנבצרות שלו מחר, אני חושב שלא היה מקום להגיש את הבקשה. מאחר שהוא כבר הגיש את הבקשה והוא משלם מחיר קשה על כל החקירות, וזה לא קל ולא נעים לאיש, לא צריך להשפילו מעל ומעבר. אני מסכים להיענות לבקשה הזאת, אם כי אני סבור שלא היה מקום להגישה מלכתחילה.</w:t>
      </w:r>
    </w:p>
    <w:p w14:paraId="5EEE5875" w14:textId="77777777" w:rsidR="00C75001" w:rsidRPr="00C75001" w:rsidRDefault="00C75001" w:rsidP="00C75001">
      <w:pPr>
        <w:bidi/>
        <w:rPr>
          <w:rFonts w:cs="David" w:hint="cs"/>
          <w:rtl/>
        </w:rPr>
      </w:pPr>
    </w:p>
    <w:p w14:paraId="78C45A91" w14:textId="77777777" w:rsidR="00C75001" w:rsidRPr="00C75001" w:rsidRDefault="00C75001" w:rsidP="00C75001">
      <w:pPr>
        <w:bidi/>
        <w:rPr>
          <w:rFonts w:cs="David" w:hint="cs"/>
          <w:u w:val="single"/>
          <w:rtl/>
        </w:rPr>
      </w:pPr>
      <w:r w:rsidRPr="00C75001">
        <w:rPr>
          <w:rFonts w:cs="David" w:hint="cs"/>
          <w:u w:val="single"/>
          <w:rtl/>
        </w:rPr>
        <w:t>היו"ר רוחמה אברהם:</w:t>
      </w:r>
    </w:p>
    <w:p w14:paraId="1FD35341" w14:textId="77777777" w:rsidR="00C75001" w:rsidRPr="00C75001" w:rsidRDefault="00C75001" w:rsidP="00C75001">
      <w:pPr>
        <w:bidi/>
        <w:rPr>
          <w:rFonts w:cs="David" w:hint="cs"/>
          <w:rtl/>
        </w:rPr>
      </w:pPr>
    </w:p>
    <w:p w14:paraId="092DB1B8" w14:textId="77777777" w:rsidR="00C75001" w:rsidRPr="00C75001" w:rsidRDefault="00C75001" w:rsidP="00C75001">
      <w:pPr>
        <w:bidi/>
        <w:ind w:firstLine="567"/>
        <w:rPr>
          <w:rFonts w:cs="David" w:hint="cs"/>
          <w:rtl/>
        </w:rPr>
      </w:pPr>
      <w:r w:rsidRPr="00C75001">
        <w:rPr>
          <w:rFonts w:cs="David" w:hint="cs"/>
          <w:rtl/>
        </w:rPr>
        <w:t xml:space="preserve">תודה רבה. חבר הכנסת גבאי. </w:t>
      </w:r>
    </w:p>
    <w:p w14:paraId="39078FCC" w14:textId="77777777" w:rsidR="00C75001" w:rsidRPr="00C75001" w:rsidRDefault="00C75001" w:rsidP="00C75001">
      <w:pPr>
        <w:bidi/>
        <w:rPr>
          <w:rFonts w:cs="David" w:hint="cs"/>
          <w:rtl/>
        </w:rPr>
      </w:pPr>
    </w:p>
    <w:p w14:paraId="72246889" w14:textId="77777777" w:rsidR="00C75001" w:rsidRPr="00C75001" w:rsidRDefault="00C75001" w:rsidP="00C75001">
      <w:pPr>
        <w:pStyle w:val="Heading5"/>
        <w:jc w:val="left"/>
        <w:rPr>
          <w:rFonts w:hint="cs"/>
          <w:rtl/>
        </w:rPr>
      </w:pPr>
      <w:r w:rsidRPr="00C75001">
        <w:rPr>
          <w:rFonts w:hint="cs"/>
          <w:u w:val="single"/>
          <w:rtl/>
        </w:rPr>
        <w:t>אליהו גבאי:</w:t>
      </w:r>
    </w:p>
    <w:p w14:paraId="79CB5164" w14:textId="77777777" w:rsidR="00C75001" w:rsidRPr="00C75001" w:rsidRDefault="00C75001" w:rsidP="00C75001">
      <w:pPr>
        <w:pStyle w:val="Heading5"/>
        <w:jc w:val="left"/>
        <w:rPr>
          <w:rFonts w:hint="cs"/>
          <w:rtl/>
        </w:rPr>
      </w:pPr>
    </w:p>
    <w:p w14:paraId="07FE72D3" w14:textId="77777777" w:rsidR="00C75001" w:rsidRPr="00C75001" w:rsidRDefault="00C75001" w:rsidP="00C75001">
      <w:pPr>
        <w:bidi/>
        <w:ind w:firstLine="567"/>
        <w:rPr>
          <w:rFonts w:cs="David" w:hint="cs"/>
          <w:rtl/>
        </w:rPr>
      </w:pPr>
      <w:r w:rsidRPr="00C75001">
        <w:rPr>
          <w:rFonts w:cs="David" w:hint="cs"/>
          <w:rtl/>
        </w:rPr>
        <w:t xml:space="preserve">אין ספק שזה יום עצוב, לדעתי לכל הציבור, כי אנחנו עוסקים במוסד הנשיאות ובתופעה כזאת, די עצובה. מוסד הנשיאות שייך לכולנו, לא סתם מדברים על אזרח מס' 1 של המדינה. לכן זו בעיה די עצובה, וצריך לשקול אותה בכובד ראש. אני שותף לחברי שאומרים שאם מבחינה חוקית הוא יכול למלא את תפקידו, הוא צריך למלא אותו. אבל יש כאן בקשה של הנשיא, ולא צריך לדקדק בצד החוקי, אם כן או לא. נכון, זה משהו טקסי, והחוק קובע שהוא יכול להשתתף בו כל עוד לא הגישו כתב אישום נגדו. האם אנחנו רוצים למנוע נורמה שכל מי שהתחיל בהליך חקירה ישעה את עצמו? לאן נגיע? </w:t>
      </w:r>
    </w:p>
    <w:p w14:paraId="4787C81E" w14:textId="77777777" w:rsidR="00C75001" w:rsidRPr="00C75001" w:rsidRDefault="00C75001" w:rsidP="00C75001">
      <w:pPr>
        <w:bidi/>
        <w:ind w:firstLine="567"/>
        <w:rPr>
          <w:rFonts w:cs="David" w:hint="cs"/>
          <w:rtl/>
        </w:rPr>
      </w:pPr>
    </w:p>
    <w:p w14:paraId="3F14FAF8" w14:textId="77777777" w:rsidR="00C75001" w:rsidRPr="00C75001" w:rsidRDefault="00C75001" w:rsidP="00C75001">
      <w:pPr>
        <w:bidi/>
        <w:ind w:firstLine="567"/>
        <w:rPr>
          <w:rFonts w:cs="David" w:hint="cs"/>
          <w:rtl/>
        </w:rPr>
      </w:pPr>
      <w:r w:rsidRPr="00C75001">
        <w:rPr>
          <w:rFonts w:cs="David" w:hint="cs"/>
          <w:rtl/>
        </w:rPr>
        <w:t xml:space="preserve">אפילו שרים שהגישו נגדם כתבי אישום, יעקב נאמן, והתחילו בחקירות נגדם, השר רפול ז"ל </w:t>
      </w:r>
      <w:r w:rsidRPr="00C75001">
        <w:rPr>
          <w:rFonts w:cs="David"/>
          <w:rtl/>
        </w:rPr>
        <w:t>–</w:t>
      </w:r>
      <w:r w:rsidRPr="00C75001">
        <w:rPr>
          <w:rFonts w:cs="David" w:hint="cs"/>
          <w:rtl/>
        </w:rPr>
        <w:t xml:space="preserve"> לאן זה הגיע? התברר שאלו תיקים שנתפרו, כך לדעת המשפטנים. האם מישהו הלך להעמיד את מי שעשו את זה לבירור? אם צריך חקירה ממלכתית, בבקשה. בכל פעם שרוצים למנות שר שלא מוצא חן בעיני גוף מסוים, יגידו שהוא בחקירה ויבקשו להשעות אותו? יש התופעה של ליברמן. </w:t>
      </w:r>
    </w:p>
    <w:p w14:paraId="22ECCE4B" w14:textId="77777777" w:rsidR="00C75001" w:rsidRPr="00C75001" w:rsidRDefault="00C75001" w:rsidP="00C75001">
      <w:pPr>
        <w:bidi/>
        <w:ind w:firstLine="567"/>
        <w:rPr>
          <w:rFonts w:cs="David" w:hint="cs"/>
          <w:rtl/>
        </w:rPr>
      </w:pPr>
    </w:p>
    <w:p w14:paraId="71B2D0AF" w14:textId="77777777" w:rsidR="00C75001" w:rsidRPr="00C75001" w:rsidRDefault="00C75001" w:rsidP="00C75001">
      <w:pPr>
        <w:bidi/>
        <w:ind w:firstLine="567"/>
        <w:rPr>
          <w:rFonts w:cs="David" w:hint="cs"/>
          <w:rtl/>
        </w:rPr>
      </w:pPr>
      <w:r w:rsidRPr="00C75001">
        <w:rPr>
          <w:rFonts w:cs="David" w:hint="cs"/>
          <w:rtl/>
        </w:rPr>
        <w:t xml:space="preserve">צריך להיזהר בכבוד מוסד הנשיאות, ובכבודו של כל אדם. גם כשהוא בחקירה, אם עוד לא הגישו חומר להאשמה, אי-אפשר לדרוש ממנו שישעה עצמו. אלא מה, מרגע שהנשיא ביקש להיעדר, הוא קורא לזה נבצרות, לדעתי צריך לכבד את מוסד הנשיאות ולהיענות לבקשה. זה בדיוק לפי הכללים, אבל יש לכבד את בקשת מוסד הנשיאות ולתת לו היעדרות כפי שביקש, לא מעבר לזה, לא פחות מזה, כדי לעבור את זה. </w:t>
      </w:r>
    </w:p>
    <w:p w14:paraId="73FCC7AD" w14:textId="77777777" w:rsidR="00C75001" w:rsidRPr="00C75001" w:rsidRDefault="00C75001" w:rsidP="00C75001">
      <w:pPr>
        <w:bidi/>
        <w:ind w:firstLine="567"/>
        <w:rPr>
          <w:rFonts w:cs="David" w:hint="cs"/>
          <w:rtl/>
        </w:rPr>
      </w:pPr>
    </w:p>
    <w:p w14:paraId="43852CA9" w14:textId="77777777" w:rsidR="00C75001" w:rsidRPr="00C75001" w:rsidRDefault="00C75001" w:rsidP="00C75001">
      <w:pPr>
        <w:bidi/>
        <w:ind w:firstLine="567"/>
        <w:rPr>
          <w:rFonts w:cs="David" w:hint="cs"/>
          <w:rtl/>
        </w:rPr>
      </w:pPr>
      <w:r w:rsidRPr="00C75001">
        <w:rPr>
          <w:rFonts w:cs="David" w:hint="cs"/>
          <w:rtl/>
        </w:rPr>
        <w:t xml:space="preserve">נאחל לו שבעזרת השם נתבשר שמוסד הנשיאות מהווה כבוד לכולנו, כבוד לעם ישראל. אנחנו כעת ערב ראש השנה. אני מקווה שלא נשגה בלשוננו ולא בהתלהמות, שחלקנו נוקטים בה. תודה רבה. </w:t>
      </w:r>
    </w:p>
    <w:p w14:paraId="670F3020" w14:textId="77777777" w:rsidR="00C75001" w:rsidRPr="00C75001" w:rsidRDefault="00C75001" w:rsidP="00C75001">
      <w:pPr>
        <w:bidi/>
        <w:rPr>
          <w:rFonts w:cs="David" w:hint="cs"/>
          <w:rtl/>
        </w:rPr>
      </w:pPr>
    </w:p>
    <w:p w14:paraId="4CB62892" w14:textId="77777777" w:rsidR="00C75001" w:rsidRPr="00C75001" w:rsidRDefault="00C75001" w:rsidP="00C75001">
      <w:pPr>
        <w:bidi/>
        <w:rPr>
          <w:rFonts w:cs="David" w:hint="cs"/>
          <w:u w:val="single"/>
          <w:rtl/>
        </w:rPr>
      </w:pPr>
      <w:r w:rsidRPr="00C75001">
        <w:rPr>
          <w:rFonts w:cs="David" w:hint="cs"/>
          <w:u w:val="single"/>
          <w:rtl/>
        </w:rPr>
        <w:t>היו"ר רוחמה אברהם:</w:t>
      </w:r>
    </w:p>
    <w:p w14:paraId="033F46EE" w14:textId="77777777" w:rsidR="00C75001" w:rsidRPr="00C75001" w:rsidRDefault="00C75001" w:rsidP="00C75001">
      <w:pPr>
        <w:bidi/>
        <w:rPr>
          <w:rFonts w:cs="David" w:hint="cs"/>
          <w:rtl/>
        </w:rPr>
      </w:pPr>
    </w:p>
    <w:p w14:paraId="2D90BC6E" w14:textId="77777777" w:rsidR="00C75001" w:rsidRPr="00C75001" w:rsidRDefault="00C75001" w:rsidP="00C75001">
      <w:pPr>
        <w:bidi/>
        <w:rPr>
          <w:rFonts w:cs="David" w:hint="cs"/>
          <w:rtl/>
        </w:rPr>
      </w:pPr>
      <w:r w:rsidRPr="00C75001">
        <w:rPr>
          <w:rFonts w:cs="David" w:hint="cs"/>
          <w:rtl/>
        </w:rPr>
        <w:tab/>
        <w:t xml:space="preserve">חבר הכנסת יואל חסון, בבקשה. </w:t>
      </w:r>
    </w:p>
    <w:p w14:paraId="249982A2" w14:textId="77777777" w:rsidR="00C75001" w:rsidRPr="00C75001" w:rsidRDefault="00C75001" w:rsidP="00C75001">
      <w:pPr>
        <w:pStyle w:val="Heading5"/>
        <w:jc w:val="left"/>
        <w:rPr>
          <w:rFonts w:hint="cs"/>
          <w:u w:val="single"/>
          <w:rtl/>
        </w:rPr>
      </w:pPr>
    </w:p>
    <w:p w14:paraId="303553F3" w14:textId="77777777" w:rsidR="00C75001" w:rsidRPr="00C75001" w:rsidRDefault="00C75001" w:rsidP="00C75001">
      <w:pPr>
        <w:pStyle w:val="Heading5"/>
        <w:jc w:val="left"/>
        <w:rPr>
          <w:rFonts w:hint="cs"/>
          <w:rtl/>
        </w:rPr>
      </w:pPr>
      <w:r w:rsidRPr="00C75001">
        <w:rPr>
          <w:rFonts w:hint="cs"/>
          <w:u w:val="single"/>
          <w:rtl/>
        </w:rPr>
        <w:t>יואל חסון:</w:t>
      </w:r>
    </w:p>
    <w:p w14:paraId="08E2559E" w14:textId="77777777" w:rsidR="00C75001" w:rsidRPr="00C75001" w:rsidRDefault="00C75001" w:rsidP="00C75001">
      <w:pPr>
        <w:pStyle w:val="Heading5"/>
        <w:jc w:val="left"/>
        <w:rPr>
          <w:rFonts w:hint="cs"/>
          <w:rtl/>
        </w:rPr>
      </w:pPr>
    </w:p>
    <w:p w14:paraId="6DFB34AF" w14:textId="77777777" w:rsidR="00C75001" w:rsidRPr="00C75001" w:rsidRDefault="00C75001" w:rsidP="00C75001">
      <w:pPr>
        <w:bidi/>
        <w:ind w:firstLine="567"/>
        <w:rPr>
          <w:rFonts w:cs="David" w:hint="cs"/>
          <w:rtl/>
        </w:rPr>
      </w:pPr>
      <w:r w:rsidRPr="00C75001">
        <w:rPr>
          <w:rFonts w:cs="David" w:hint="cs"/>
          <w:rtl/>
        </w:rPr>
        <w:t xml:space="preserve">תודה, גברתי היושבת-ראש. אני חייב לומר שהייתי מעדיף שהדיון הזה יהיה במקום חשוך כלשהו, ולא גלוי בצורה כזאת. זה מצער שהדיון מתקיים בכלל, ובטח כך. אני מקווה מאוד שזה הדיון האחרון שוועדת הכנסת תצטרך לקיים בנושא נבצרות, ודאי של נשיא המדינה. שמחתי מאוד שבכנסת הזאת סביר להניח שהוועדה לא תצטרך לדון בהסרת חסינות, כי החוק שונה, ותודה לאל ברגע שזה נדרש, הרוב עושים זאת בעצמם. אני מצטער מאוד שאנחנו מגיעים לדיון הזה. </w:t>
      </w:r>
    </w:p>
    <w:p w14:paraId="592116CF" w14:textId="77777777" w:rsidR="00C75001" w:rsidRPr="00C75001" w:rsidRDefault="00C75001" w:rsidP="00C75001">
      <w:pPr>
        <w:bidi/>
        <w:rPr>
          <w:rFonts w:cs="David" w:hint="cs"/>
          <w:rtl/>
        </w:rPr>
      </w:pPr>
    </w:p>
    <w:p w14:paraId="6574D924" w14:textId="77777777" w:rsidR="00C75001" w:rsidRPr="00C75001" w:rsidRDefault="00C75001" w:rsidP="00C75001">
      <w:pPr>
        <w:bidi/>
        <w:ind w:firstLine="567"/>
        <w:rPr>
          <w:rFonts w:cs="David" w:hint="cs"/>
          <w:rtl/>
        </w:rPr>
      </w:pPr>
      <w:r w:rsidRPr="00C75001">
        <w:rPr>
          <w:rFonts w:cs="David" w:hint="cs"/>
          <w:rtl/>
        </w:rPr>
        <w:t xml:space="preserve">בכל אופן, אמרתי בצורה ברורה  לנשיא המדינה, בפגישה </w:t>
      </w:r>
      <w:proofErr w:type="spellStart"/>
      <w:r w:rsidRPr="00C75001">
        <w:rPr>
          <w:rFonts w:cs="David" w:hint="cs"/>
          <w:rtl/>
        </w:rPr>
        <w:t>שהיתה</w:t>
      </w:r>
      <w:proofErr w:type="spellEnd"/>
      <w:r w:rsidRPr="00C75001">
        <w:rPr>
          <w:rFonts w:cs="David" w:hint="cs"/>
          <w:rtl/>
        </w:rPr>
        <w:t xml:space="preserve"> לי אתו אתמול, שאני חושב שהוא טעה. הוא טעה בכך שביקש נבצרות. קודם כול עבור עצמו. היו לו כל היכולת וכל הזכות להמשיך לקיים את תפקידו כנשיא המדינה, כל עוד לא הוכח שהוא עשה משהו שגובל בפלילים או עבר על חוק כלשהו. יותר מזה, חשבתי וטענתי בפניו שהוא יכול היה </w:t>
      </w:r>
      <w:r w:rsidRPr="00C75001">
        <w:rPr>
          <w:rFonts w:cs="David"/>
          <w:rtl/>
        </w:rPr>
        <w:t>–</w:t>
      </w:r>
      <w:r w:rsidRPr="00C75001">
        <w:rPr>
          <w:rFonts w:cs="David" w:hint="cs"/>
          <w:rtl/>
        </w:rPr>
        <w:t xml:space="preserve"> דווקא על הטענות שהוא מעלה, בעניין זכות החפות של האדם, צדק בסיסי, כל הדברים האלה </w:t>
      </w:r>
      <w:r w:rsidRPr="00C75001">
        <w:rPr>
          <w:rFonts w:cs="David"/>
          <w:rtl/>
        </w:rPr>
        <w:t>–</w:t>
      </w:r>
      <w:r w:rsidRPr="00C75001">
        <w:rPr>
          <w:rFonts w:cs="David" w:hint="cs"/>
          <w:rtl/>
        </w:rPr>
        <w:t xml:space="preserve"> לנצל את הבמה הזאת כדי להעביר את המסר ולדבר שם, במעמד בחירתה של ראש הרשות שופטת. </w:t>
      </w:r>
    </w:p>
    <w:p w14:paraId="4EBB2107" w14:textId="77777777" w:rsidR="00C75001" w:rsidRPr="00C75001" w:rsidRDefault="00C75001" w:rsidP="00C75001">
      <w:pPr>
        <w:bidi/>
        <w:rPr>
          <w:rFonts w:cs="David" w:hint="cs"/>
          <w:rtl/>
        </w:rPr>
      </w:pPr>
    </w:p>
    <w:p w14:paraId="7BEEF968" w14:textId="77777777" w:rsidR="00C75001" w:rsidRPr="00C75001" w:rsidRDefault="00C75001" w:rsidP="00C75001">
      <w:pPr>
        <w:bidi/>
        <w:ind w:firstLine="567"/>
        <w:rPr>
          <w:rFonts w:cs="David" w:hint="cs"/>
          <w:rtl/>
        </w:rPr>
      </w:pPr>
      <w:r w:rsidRPr="00C75001">
        <w:rPr>
          <w:rFonts w:cs="David" w:hint="cs"/>
          <w:rtl/>
        </w:rPr>
        <w:t xml:space="preserve">התרשמתי מהנשיא שזאת, כך אני מקווה, הבקשה האחרונה שלו בעניין נבצרות. אני מקווה, והערכתי היא, שהוא יגיע למושב הכנסת, לדוגמה, ויפתח את המושב. כאן כדאי שלא נהיה צבועים. לצערי, והלוואי וזה לא היה כך, בשערי הכנסת באים בכל יום אנשים שהם תחת חקירות, חלקנו. כמו שאנחנו נותנים להם להיכנס, גם נשיא המדינה יוכל להיכנס, וכדאי שלא נהיה צבועים בעניין, בטח לגבי מושב הכנסת.בכל אופן, אם נושא הנבצרות יעלה פעם נוספת, אני לא מתכוון לתמוך בקשה נוספת כזאת. </w:t>
      </w:r>
    </w:p>
    <w:p w14:paraId="19E31241" w14:textId="77777777" w:rsidR="00C75001" w:rsidRPr="00C75001" w:rsidRDefault="00C75001" w:rsidP="00C75001">
      <w:pPr>
        <w:bidi/>
        <w:ind w:firstLine="567"/>
        <w:rPr>
          <w:rFonts w:cs="David" w:hint="cs"/>
          <w:rtl/>
        </w:rPr>
      </w:pPr>
    </w:p>
    <w:p w14:paraId="37400AAD" w14:textId="77777777" w:rsidR="00C75001" w:rsidRPr="00C75001" w:rsidRDefault="00C75001" w:rsidP="00C75001">
      <w:pPr>
        <w:bidi/>
        <w:ind w:firstLine="567"/>
        <w:rPr>
          <w:rFonts w:cs="David" w:hint="cs"/>
          <w:rtl/>
        </w:rPr>
      </w:pPr>
      <w:r w:rsidRPr="00C75001">
        <w:rPr>
          <w:rFonts w:cs="David" w:hint="cs"/>
          <w:rtl/>
        </w:rPr>
        <w:t>אני חייב לומר כאיש ציבור וכפוליטיקאי, ויש כאן פוליטיקאים ותיקים ומנוסים ממני. רבים אומרים: פה בוועדה אנחנו לא שופטים, אנחנו לא חוקרים. אבל בכנסת הזאת יש כנראה יותר שופטים וחוקרים מחברי כנסת. יש אנשים ששוכחים שלא הושבעו להיות שופטים, אלא הם הושבעו להיות חברי כנסת. אנשים מנסים כל הזמן, בכוח, גם בדיון הזה, להיכנס לפרטי החקירה, לקבל פרטים, כאילו הם אלה שהולכים לקבל החלטה על עתיד הנשיא.</w:t>
      </w:r>
    </w:p>
    <w:p w14:paraId="2EE65821" w14:textId="77777777" w:rsidR="00C75001" w:rsidRPr="00C75001" w:rsidRDefault="00C75001" w:rsidP="00C75001">
      <w:pPr>
        <w:bidi/>
        <w:rPr>
          <w:rFonts w:cs="David" w:hint="cs"/>
          <w:rtl/>
        </w:rPr>
      </w:pPr>
    </w:p>
    <w:p w14:paraId="55CFB630" w14:textId="77777777" w:rsidR="00C75001" w:rsidRPr="00C75001" w:rsidRDefault="00C75001" w:rsidP="00C75001">
      <w:pPr>
        <w:bidi/>
        <w:rPr>
          <w:rFonts w:cs="David" w:hint="cs"/>
          <w:u w:val="single"/>
          <w:rtl/>
        </w:rPr>
      </w:pPr>
      <w:r w:rsidRPr="00C75001">
        <w:rPr>
          <w:rFonts w:cs="David" w:hint="cs"/>
          <w:u w:val="single"/>
          <w:rtl/>
        </w:rPr>
        <w:t>היו"ר רוחמה אברהם:</w:t>
      </w:r>
    </w:p>
    <w:p w14:paraId="1C8D453A" w14:textId="77777777" w:rsidR="00C75001" w:rsidRPr="00C75001" w:rsidRDefault="00C75001" w:rsidP="00C75001">
      <w:pPr>
        <w:bidi/>
        <w:rPr>
          <w:rFonts w:cs="David" w:hint="cs"/>
          <w:rtl/>
        </w:rPr>
      </w:pPr>
    </w:p>
    <w:p w14:paraId="72A58A39" w14:textId="77777777" w:rsidR="00C75001" w:rsidRPr="00C75001" w:rsidRDefault="00C75001" w:rsidP="00C75001">
      <w:pPr>
        <w:bidi/>
        <w:ind w:firstLine="567"/>
        <w:rPr>
          <w:rFonts w:cs="David" w:hint="cs"/>
          <w:rtl/>
        </w:rPr>
      </w:pPr>
      <w:r w:rsidRPr="00C75001">
        <w:rPr>
          <w:rFonts w:cs="David" w:hint="cs"/>
          <w:rtl/>
        </w:rPr>
        <w:t xml:space="preserve">אל תגזים, אף חבר כנסת לא ביקש את הפרטים של החקירה. </w:t>
      </w:r>
    </w:p>
    <w:p w14:paraId="53B4A9D6" w14:textId="77777777" w:rsidR="00C75001" w:rsidRPr="00C75001" w:rsidRDefault="00C75001" w:rsidP="00C75001">
      <w:pPr>
        <w:bidi/>
        <w:rPr>
          <w:rFonts w:cs="David" w:hint="cs"/>
          <w:rtl/>
        </w:rPr>
      </w:pPr>
    </w:p>
    <w:p w14:paraId="54E45DC5" w14:textId="77777777" w:rsidR="00C75001" w:rsidRPr="00C75001" w:rsidRDefault="00C75001" w:rsidP="00C75001">
      <w:pPr>
        <w:bidi/>
        <w:rPr>
          <w:rFonts w:cs="David" w:hint="cs"/>
          <w:u w:val="single"/>
          <w:rtl/>
        </w:rPr>
      </w:pPr>
      <w:r w:rsidRPr="00C75001">
        <w:rPr>
          <w:rFonts w:cs="David" w:hint="cs"/>
          <w:u w:val="single"/>
          <w:rtl/>
        </w:rPr>
        <w:t>יואל חסון:</w:t>
      </w:r>
    </w:p>
    <w:p w14:paraId="57EE1F0A" w14:textId="77777777" w:rsidR="00C75001" w:rsidRPr="00C75001" w:rsidRDefault="00C75001" w:rsidP="00C75001">
      <w:pPr>
        <w:bidi/>
        <w:rPr>
          <w:rFonts w:cs="David" w:hint="cs"/>
          <w:rtl/>
        </w:rPr>
      </w:pPr>
    </w:p>
    <w:p w14:paraId="65299F9E" w14:textId="77777777" w:rsidR="00C75001" w:rsidRPr="00C75001" w:rsidRDefault="00C75001" w:rsidP="00C75001">
      <w:pPr>
        <w:bidi/>
        <w:ind w:firstLine="567"/>
        <w:rPr>
          <w:rFonts w:cs="David" w:hint="cs"/>
          <w:rtl/>
        </w:rPr>
      </w:pPr>
      <w:r w:rsidRPr="00C75001">
        <w:rPr>
          <w:rFonts w:cs="David" w:hint="cs"/>
          <w:rtl/>
        </w:rPr>
        <w:t xml:space="preserve">זה לא מה שנאמר כרגע. היית פה כל הזמן, זה נאמר על-ידי חברת הכנסת </w:t>
      </w:r>
      <w:proofErr w:type="spellStart"/>
      <w:r w:rsidRPr="00C75001">
        <w:rPr>
          <w:rFonts w:cs="David" w:hint="cs"/>
          <w:rtl/>
        </w:rPr>
        <w:t>יחימוביץ</w:t>
      </w:r>
      <w:proofErr w:type="spellEnd"/>
      <w:r w:rsidRPr="00C75001">
        <w:rPr>
          <w:rFonts w:cs="David" w:hint="cs"/>
          <w:rtl/>
        </w:rPr>
        <w:t xml:space="preserve"> וחברת הכנסת </w:t>
      </w:r>
      <w:proofErr w:type="spellStart"/>
      <w:r w:rsidRPr="00C75001">
        <w:rPr>
          <w:rFonts w:cs="David" w:hint="cs"/>
          <w:rtl/>
        </w:rPr>
        <w:t>גלאון</w:t>
      </w:r>
      <w:proofErr w:type="spellEnd"/>
      <w:r w:rsidRPr="00C75001">
        <w:rPr>
          <w:rFonts w:cs="David" w:hint="cs"/>
          <w:rtl/>
        </w:rPr>
        <w:t>.</w:t>
      </w:r>
    </w:p>
    <w:p w14:paraId="08DD5A33" w14:textId="77777777" w:rsidR="00C75001" w:rsidRPr="00C75001" w:rsidRDefault="00C75001" w:rsidP="00C75001">
      <w:pPr>
        <w:bidi/>
        <w:rPr>
          <w:rFonts w:cs="David" w:hint="cs"/>
          <w:rtl/>
        </w:rPr>
      </w:pPr>
    </w:p>
    <w:p w14:paraId="2EDA1C49" w14:textId="77777777" w:rsidR="00C75001" w:rsidRPr="00C75001" w:rsidRDefault="00C75001" w:rsidP="00C75001">
      <w:pPr>
        <w:bidi/>
        <w:rPr>
          <w:rFonts w:cs="David" w:hint="cs"/>
          <w:u w:val="single"/>
          <w:rtl/>
        </w:rPr>
      </w:pPr>
      <w:r w:rsidRPr="00C75001">
        <w:rPr>
          <w:rFonts w:cs="David" w:hint="cs"/>
          <w:u w:val="single"/>
          <w:rtl/>
        </w:rPr>
        <w:t>היו"ר רוחמה אברהם:</w:t>
      </w:r>
    </w:p>
    <w:p w14:paraId="007BFA7C" w14:textId="77777777" w:rsidR="00C75001" w:rsidRPr="00C75001" w:rsidRDefault="00C75001" w:rsidP="00C75001">
      <w:pPr>
        <w:bidi/>
        <w:rPr>
          <w:rFonts w:cs="David" w:hint="cs"/>
          <w:rtl/>
        </w:rPr>
      </w:pPr>
    </w:p>
    <w:p w14:paraId="2F4511FB" w14:textId="77777777" w:rsidR="00C75001" w:rsidRPr="00C75001" w:rsidRDefault="00C75001" w:rsidP="00C75001">
      <w:pPr>
        <w:bidi/>
        <w:ind w:firstLine="567"/>
        <w:rPr>
          <w:rFonts w:cs="David" w:hint="cs"/>
          <w:rtl/>
        </w:rPr>
      </w:pPr>
      <w:r w:rsidRPr="00C75001">
        <w:rPr>
          <w:rFonts w:cs="David" w:hint="cs"/>
          <w:rtl/>
        </w:rPr>
        <w:t xml:space="preserve">חברת הכנסת </w:t>
      </w:r>
      <w:proofErr w:type="spellStart"/>
      <w:r w:rsidRPr="00C75001">
        <w:rPr>
          <w:rFonts w:cs="David" w:hint="cs"/>
          <w:rtl/>
        </w:rPr>
        <w:t>יחימוביץ</w:t>
      </w:r>
      <w:proofErr w:type="spellEnd"/>
      <w:r w:rsidRPr="00C75001">
        <w:rPr>
          <w:rFonts w:cs="David" w:hint="cs"/>
          <w:rtl/>
        </w:rPr>
        <w:t xml:space="preserve"> עוד לא קיבלה את רשות הדיבור.</w:t>
      </w:r>
    </w:p>
    <w:p w14:paraId="07CFA719" w14:textId="77777777" w:rsidR="00C75001" w:rsidRPr="00C75001" w:rsidRDefault="00C75001" w:rsidP="00C75001">
      <w:pPr>
        <w:bidi/>
        <w:rPr>
          <w:rFonts w:cs="David" w:hint="cs"/>
          <w:rtl/>
        </w:rPr>
      </w:pPr>
    </w:p>
    <w:p w14:paraId="444A320D" w14:textId="77777777" w:rsidR="00C75001" w:rsidRPr="00C75001" w:rsidRDefault="00C75001" w:rsidP="00C75001">
      <w:pPr>
        <w:bidi/>
        <w:rPr>
          <w:rFonts w:cs="David" w:hint="cs"/>
          <w:u w:val="single"/>
          <w:rtl/>
        </w:rPr>
      </w:pPr>
      <w:r w:rsidRPr="00C75001">
        <w:rPr>
          <w:rFonts w:cs="David" w:hint="cs"/>
          <w:u w:val="single"/>
          <w:rtl/>
        </w:rPr>
        <w:t>יואל חסון:</w:t>
      </w:r>
    </w:p>
    <w:p w14:paraId="6D6EF53F" w14:textId="77777777" w:rsidR="00C75001" w:rsidRPr="00C75001" w:rsidRDefault="00C75001" w:rsidP="00C75001">
      <w:pPr>
        <w:bidi/>
        <w:rPr>
          <w:rFonts w:cs="David" w:hint="cs"/>
          <w:rtl/>
        </w:rPr>
      </w:pPr>
    </w:p>
    <w:p w14:paraId="54C37636" w14:textId="77777777" w:rsidR="00C75001" w:rsidRPr="00C75001" w:rsidRDefault="00C75001" w:rsidP="00C75001">
      <w:pPr>
        <w:bidi/>
        <w:rPr>
          <w:rFonts w:cs="David" w:hint="cs"/>
          <w:rtl/>
        </w:rPr>
      </w:pPr>
      <w:r w:rsidRPr="00C75001">
        <w:rPr>
          <w:rFonts w:cs="David" w:hint="cs"/>
          <w:rtl/>
        </w:rPr>
        <w:tab/>
        <w:t xml:space="preserve">היא ביקשה לדעת פרטים על החקירה. </w:t>
      </w:r>
    </w:p>
    <w:p w14:paraId="699AC710" w14:textId="77777777" w:rsidR="00C75001" w:rsidRPr="00C75001" w:rsidRDefault="00C75001" w:rsidP="00C75001">
      <w:pPr>
        <w:bidi/>
        <w:rPr>
          <w:rFonts w:cs="David" w:hint="cs"/>
          <w:rtl/>
        </w:rPr>
      </w:pPr>
    </w:p>
    <w:p w14:paraId="71D39BA8" w14:textId="77777777" w:rsidR="00C75001" w:rsidRPr="00C75001" w:rsidRDefault="00C75001" w:rsidP="00C75001">
      <w:pPr>
        <w:bidi/>
        <w:rPr>
          <w:rFonts w:cs="David" w:hint="cs"/>
          <w:rtl/>
        </w:rPr>
      </w:pPr>
      <w:r w:rsidRPr="00C75001">
        <w:rPr>
          <w:rFonts w:cs="David" w:hint="cs"/>
          <w:u w:val="single"/>
          <w:rtl/>
        </w:rPr>
        <w:t xml:space="preserve">יורם </w:t>
      </w:r>
      <w:proofErr w:type="spellStart"/>
      <w:r w:rsidRPr="00C75001">
        <w:rPr>
          <w:rFonts w:cs="David" w:hint="cs"/>
          <w:u w:val="single"/>
          <w:rtl/>
        </w:rPr>
        <w:t>מרציאנו</w:t>
      </w:r>
      <w:proofErr w:type="spellEnd"/>
      <w:r w:rsidRPr="00C75001">
        <w:rPr>
          <w:rFonts w:cs="David" w:hint="cs"/>
          <w:u w:val="single"/>
          <w:rtl/>
        </w:rPr>
        <w:t>:</w:t>
      </w:r>
    </w:p>
    <w:p w14:paraId="5E077CFB" w14:textId="77777777" w:rsidR="00C75001" w:rsidRPr="00C75001" w:rsidRDefault="00C75001" w:rsidP="00C75001">
      <w:pPr>
        <w:bidi/>
        <w:rPr>
          <w:rFonts w:cs="David" w:hint="cs"/>
          <w:rtl/>
        </w:rPr>
      </w:pPr>
    </w:p>
    <w:p w14:paraId="60529A40" w14:textId="77777777" w:rsidR="00C75001" w:rsidRPr="00C75001" w:rsidRDefault="00C75001" w:rsidP="00C75001">
      <w:pPr>
        <w:bidi/>
        <w:rPr>
          <w:rFonts w:cs="David" w:hint="cs"/>
          <w:rtl/>
        </w:rPr>
      </w:pPr>
      <w:r w:rsidRPr="00C75001">
        <w:rPr>
          <w:rFonts w:cs="David" w:hint="cs"/>
          <w:rtl/>
        </w:rPr>
        <w:tab/>
        <w:t xml:space="preserve">היא לא הלכה לנשיא לשמוע את עמדתו. היא לא חוקרת. </w:t>
      </w:r>
    </w:p>
    <w:p w14:paraId="5BF466C2" w14:textId="77777777" w:rsidR="00C75001" w:rsidRPr="00C75001" w:rsidRDefault="00C75001" w:rsidP="00C75001">
      <w:pPr>
        <w:bidi/>
        <w:rPr>
          <w:rFonts w:cs="David" w:hint="cs"/>
          <w:rtl/>
        </w:rPr>
      </w:pPr>
    </w:p>
    <w:p w14:paraId="4A1714B1" w14:textId="77777777" w:rsidR="00C75001" w:rsidRPr="00C75001" w:rsidRDefault="00C75001" w:rsidP="00C75001">
      <w:pPr>
        <w:bidi/>
        <w:rPr>
          <w:rFonts w:cs="David" w:hint="cs"/>
          <w:u w:val="single"/>
          <w:rtl/>
        </w:rPr>
      </w:pPr>
      <w:r w:rsidRPr="00C75001">
        <w:rPr>
          <w:rFonts w:cs="David" w:hint="cs"/>
          <w:u w:val="single"/>
          <w:rtl/>
        </w:rPr>
        <w:t>היו"ר רוחמה אברהם:</w:t>
      </w:r>
    </w:p>
    <w:p w14:paraId="72819992" w14:textId="77777777" w:rsidR="00C75001" w:rsidRPr="00C75001" w:rsidRDefault="00C75001" w:rsidP="00C75001">
      <w:pPr>
        <w:bidi/>
        <w:rPr>
          <w:rFonts w:cs="David" w:hint="cs"/>
          <w:rtl/>
        </w:rPr>
      </w:pPr>
    </w:p>
    <w:p w14:paraId="70ED7CFB" w14:textId="77777777" w:rsidR="00C75001" w:rsidRPr="00C75001" w:rsidRDefault="00C75001" w:rsidP="00C75001">
      <w:pPr>
        <w:bidi/>
        <w:ind w:firstLine="567"/>
        <w:rPr>
          <w:rFonts w:cs="David" w:hint="cs"/>
          <w:rtl/>
        </w:rPr>
      </w:pPr>
      <w:r w:rsidRPr="00C75001">
        <w:rPr>
          <w:rFonts w:cs="David" w:hint="cs"/>
          <w:rtl/>
        </w:rPr>
        <w:t>חבר הכנסת חסון, שלא יתפרש שאתה היחיד שלא מעוניין בקבלת פרטים. אמתי מלכתחילה,</w:t>
      </w:r>
    </w:p>
    <w:p w14:paraId="61E0AEA1" w14:textId="77777777" w:rsidR="00C75001" w:rsidRPr="00C75001" w:rsidRDefault="00C75001" w:rsidP="00C75001">
      <w:pPr>
        <w:bidi/>
        <w:rPr>
          <w:rFonts w:cs="David" w:hint="cs"/>
          <w:rtl/>
        </w:rPr>
      </w:pPr>
    </w:p>
    <w:p w14:paraId="039843AA" w14:textId="77777777" w:rsidR="00C75001" w:rsidRPr="00C75001" w:rsidRDefault="00C75001" w:rsidP="00C75001">
      <w:pPr>
        <w:bidi/>
        <w:rPr>
          <w:rFonts w:cs="David" w:hint="cs"/>
          <w:rtl/>
        </w:rPr>
      </w:pPr>
      <w:r w:rsidRPr="00C75001">
        <w:rPr>
          <w:rFonts w:cs="David" w:hint="cs"/>
          <w:u w:val="single"/>
          <w:rtl/>
        </w:rPr>
        <w:t xml:space="preserve">יורם </w:t>
      </w:r>
      <w:proofErr w:type="spellStart"/>
      <w:r w:rsidRPr="00C75001">
        <w:rPr>
          <w:rFonts w:cs="David" w:hint="cs"/>
          <w:u w:val="single"/>
          <w:rtl/>
        </w:rPr>
        <w:t>מרציאנו</w:t>
      </w:r>
      <w:proofErr w:type="spellEnd"/>
      <w:r w:rsidRPr="00C75001">
        <w:rPr>
          <w:rFonts w:cs="David" w:hint="cs"/>
          <w:u w:val="single"/>
          <w:rtl/>
        </w:rPr>
        <w:t>:</w:t>
      </w:r>
    </w:p>
    <w:p w14:paraId="036876D3" w14:textId="77777777" w:rsidR="00C75001" w:rsidRPr="00C75001" w:rsidRDefault="00C75001" w:rsidP="00C75001">
      <w:pPr>
        <w:bidi/>
        <w:rPr>
          <w:rFonts w:cs="David" w:hint="cs"/>
          <w:rtl/>
        </w:rPr>
      </w:pPr>
    </w:p>
    <w:p w14:paraId="59A33A9E" w14:textId="77777777" w:rsidR="00C75001" w:rsidRPr="00C75001" w:rsidRDefault="00C75001" w:rsidP="00C75001">
      <w:pPr>
        <w:bidi/>
        <w:rPr>
          <w:rFonts w:cs="David" w:hint="cs"/>
          <w:rtl/>
        </w:rPr>
      </w:pPr>
      <w:r w:rsidRPr="00C75001">
        <w:rPr>
          <w:rFonts w:cs="David" w:hint="cs"/>
          <w:rtl/>
        </w:rPr>
        <w:tab/>
        <w:t xml:space="preserve">הוא קיבל מהנשיא, הספיק לו, הוא לא היה בצד השני. </w:t>
      </w:r>
    </w:p>
    <w:p w14:paraId="660CA18D" w14:textId="77777777" w:rsidR="00C75001" w:rsidRPr="00C75001" w:rsidRDefault="00C75001" w:rsidP="00C75001">
      <w:pPr>
        <w:bidi/>
        <w:rPr>
          <w:rFonts w:cs="David" w:hint="cs"/>
          <w:rtl/>
        </w:rPr>
      </w:pPr>
    </w:p>
    <w:p w14:paraId="0D9E9C7B" w14:textId="77777777" w:rsidR="00C75001" w:rsidRPr="00C75001" w:rsidRDefault="00C75001" w:rsidP="00C75001">
      <w:pPr>
        <w:bidi/>
        <w:rPr>
          <w:rFonts w:cs="David" w:hint="cs"/>
          <w:u w:val="single"/>
          <w:rtl/>
        </w:rPr>
      </w:pPr>
      <w:r w:rsidRPr="00C75001">
        <w:rPr>
          <w:rFonts w:cs="David" w:hint="cs"/>
          <w:u w:val="single"/>
          <w:rtl/>
        </w:rPr>
        <w:t>היו"ר רוחמה אברהם:</w:t>
      </w:r>
    </w:p>
    <w:p w14:paraId="18E5D0A2" w14:textId="77777777" w:rsidR="00C75001" w:rsidRPr="00C75001" w:rsidRDefault="00C75001" w:rsidP="00C75001">
      <w:pPr>
        <w:bidi/>
        <w:rPr>
          <w:rFonts w:cs="David" w:hint="cs"/>
          <w:rtl/>
        </w:rPr>
      </w:pPr>
    </w:p>
    <w:p w14:paraId="4381A84C" w14:textId="77777777" w:rsidR="00C75001" w:rsidRPr="00C75001" w:rsidRDefault="00C75001" w:rsidP="00C75001">
      <w:pPr>
        <w:bidi/>
        <w:ind w:firstLine="567"/>
        <w:rPr>
          <w:rFonts w:cs="David" w:hint="cs"/>
          <w:rtl/>
        </w:rPr>
      </w:pPr>
      <w:r w:rsidRPr="00C75001">
        <w:rPr>
          <w:rFonts w:cs="David" w:hint="cs"/>
          <w:rtl/>
        </w:rPr>
        <w:t>אני חוזרת ומדגישה שזה אינו נושא הדיון. כל חברי הכנסת שדיברו מודעים לכך. אני מבקשת ממך לחזור בך מהמשפט שנאמר, שכאן רוב חברי הכנסת מבקשים לדעת את כל פרטי החקירה.</w:t>
      </w:r>
    </w:p>
    <w:p w14:paraId="60225675" w14:textId="77777777" w:rsidR="00C75001" w:rsidRPr="00C75001" w:rsidRDefault="00C75001" w:rsidP="00C75001">
      <w:pPr>
        <w:bidi/>
        <w:rPr>
          <w:rFonts w:cs="David" w:hint="cs"/>
          <w:rtl/>
        </w:rPr>
      </w:pPr>
    </w:p>
    <w:p w14:paraId="205BA118" w14:textId="77777777" w:rsidR="00C75001" w:rsidRPr="00C75001" w:rsidRDefault="00C75001" w:rsidP="00C75001">
      <w:pPr>
        <w:pStyle w:val="Heading5"/>
        <w:jc w:val="left"/>
        <w:rPr>
          <w:rFonts w:hint="cs"/>
          <w:rtl/>
        </w:rPr>
      </w:pPr>
      <w:r w:rsidRPr="00C75001">
        <w:rPr>
          <w:rFonts w:hint="cs"/>
          <w:u w:val="single"/>
          <w:rtl/>
        </w:rPr>
        <w:t>יואל חסון:</w:t>
      </w:r>
    </w:p>
    <w:p w14:paraId="763FE058" w14:textId="77777777" w:rsidR="00C75001" w:rsidRPr="00C75001" w:rsidRDefault="00C75001" w:rsidP="00C75001">
      <w:pPr>
        <w:pStyle w:val="Heading5"/>
        <w:jc w:val="left"/>
        <w:rPr>
          <w:rFonts w:hint="cs"/>
          <w:rtl/>
        </w:rPr>
      </w:pPr>
    </w:p>
    <w:p w14:paraId="0B8E8CE1" w14:textId="77777777" w:rsidR="00C75001" w:rsidRPr="00C75001" w:rsidRDefault="00C75001" w:rsidP="00C75001">
      <w:pPr>
        <w:bidi/>
        <w:rPr>
          <w:rFonts w:cs="David" w:hint="cs"/>
          <w:rtl/>
        </w:rPr>
      </w:pPr>
      <w:r w:rsidRPr="00C75001">
        <w:rPr>
          <w:rFonts w:cs="David" w:hint="cs"/>
          <w:rtl/>
        </w:rPr>
        <w:tab/>
        <w:t xml:space="preserve">קודם כול, אני מכבד את עמדתך, אמרת זאת בצורה ברורה. אבל חברי כנסת אחרים שישבו כאן ביקשו את פרטי החקירה, ואפשר לבדוק את זה. הם ביקשו, </w:t>
      </w:r>
    </w:p>
    <w:p w14:paraId="76BF3F6B" w14:textId="77777777" w:rsidR="00C75001" w:rsidRPr="00C75001" w:rsidRDefault="00C75001" w:rsidP="00C75001">
      <w:pPr>
        <w:bidi/>
        <w:rPr>
          <w:rFonts w:cs="David" w:hint="cs"/>
          <w:u w:val="single"/>
          <w:rtl/>
        </w:rPr>
      </w:pPr>
    </w:p>
    <w:p w14:paraId="21F0E81B" w14:textId="77777777" w:rsidR="00C75001" w:rsidRPr="00C75001" w:rsidRDefault="00C75001" w:rsidP="00C75001">
      <w:pPr>
        <w:bidi/>
        <w:rPr>
          <w:rFonts w:cs="David" w:hint="cs"/>
          <w:rtl/>
        </w:rPr>
      </w:pPr>
      <w:r w:rsidRPr="00C75001">
        <w:rPr>
          <w:rFonts w:cs="David" w:hint="cs"/>
          <w:u w:val="single"/>
          <w:rtl/>
        </w:rPr>
        <w:t xml:space="preserve">זהבה </w:t>
      </w:r>
      <w:proofErr w:type="spellStart"/>
      <w:r w:rsidRPr="00C75001">
        <w:rPr>
          <w:rFonts w:cs="David" w:hint="cs"/>
          <w:u w:val="single"/>
          <w:rtl/>
        </w:rPr>
        <w:t>גלאון</w:t>
      </w:r>
      <w:proofErr w:type="spellEnd"/>
      <w:r w:rsidRPr="00C75001">
        <w:rPr>
          <w:rFonts w:cs="David" w:hint="cs"/>
          <w:u w:val="single"/>
          <w:rtl/>
        </w:rPr>
        <w:t>:</w:t>
      </w:r>
    </w:p>
    <w:p w14:paraId="32050D94" w14:textId="77777777" w:rsidR="00C75001" w:rsidRPr="00C75001" w:rsidRDefault="00C75001" w:rsidP="00C75001">
      <w:pPr>
        <w:bidi/>
        <w:rPr>
          <w:rFonts w:cs="David" w:hint="cs"/>
          <w:rtl/>
        </w:rPr>
      </w:pPr>
    </w:p>
    <w:p w14:paraId="06E6C255" w14:textId="77777777" w:rsidR="00C75001" w:rsidRPr="00C75001" w:rsidRDefault="00C75001" w:rsidP="00C75001">
      <w:pPr>
        <w:bidi/>
        <w:rPr>
          <w:rFonts w:cs="David" w:hint="cs"/>
          <w:rtl/>
        </w:rPr>
      </w:pPr>
      <w:r w:rsidRPr="00C75001">
        <w:rPr>
          <w:rFonts w:cs="David" w:hint="cs"/>
          <w:rtl/>
        </w:rPr>
        <w:tab/>
        <w:t>אף אחד לא ביקש.</w:t>
      </w:r>
    </w:p>
    <w:p w14:paraId="5DB9E901" w14:textId="77777777" w:rsidR="00C75001" w:rsidRPr="00C75001" w:rsidRDefault="00C75001" w:rsidP="00C75001">
      <w:pPr>
        <w:bidi/>
        <w:rPr>
          <w:rFonts w:cs="David" w:hint="cs"/>
          <w:rtl/>
        </w:rPr>
      </w:pPr>
    </w:p>
    <w:p w14:paraId="402CB90F" w14:textId="77777777" w:rsidR="00C75001" w:rsidRPr="00C75001" w:rsidRDefault="00C75001" w:rsidP="00C75001">
      <w:pPr>
        <w:bidi/>
        <w:rPr>
          <w:rFonts w:cs="David" w:hint="cs"/>
          <w:rtl/>
        </w:rPr>
      </w:pPr>
      <w:proofErr w:type="spellStart"/>
      <w:r w:rsidRPr="00C75001">
        <w:rPr>
          <w:rFonts w:cs="David" w:hint="cs"/>
          <w:u w:val="single"/>
          <w:rtl/>
        </w:rPr>
        <w:t>עתניאל</w:t>
      </w:r>
      <w:proofErr w:type="spellEnd"/>
      <w:r w:rsidRPr="00C75001">
        <w:rPr>
          <w:rFonts w:cs="David" w:hint="cs"/>
          <w:u w:val="single"/>
          <w:rtl/>
        </w:rPr>
        <w:t xml:space="preserve"> </w:t>
      </w:r>
      <w:proofErr w:type="spellStart"/>
      <w:r w:rsidRPr="00C75001">
        <w:rPr>
          <w:rFonts w:cs="David" w:hint="cs"/>
          <w:u w:val="single"/>
          <w:rtl/>
        </w:rPr>
        <w:t>שנלר</w:t>
      </w:r>
      <w:proofErr w:type="spellEnd"/>
      <w:r w:rsidRPr="00C75001">
        <w:rPr>
          <w:rFonts w:cs="David" w:hint="cs"/>
          <w:u w:val="single"/>
          <w:rtl/>
        </w:rPr>
        <w:t>:</w:t>
      </w:r>
    </w:p>
    <w:p w14:paraId="0EC44B4B" w14:textId="77777777" w:rsidR="00C75001" w:rsidRPr="00C75001" w:rsidRDefault="00C75001" w:rsidP="00C75001">
      <w:pPr>
        <w:bidi/>
        <w:rPr>
          <w:rFonts w:cs="David" w:hint="cs"/>
          <w:rtl/>
        </w:rPr>
      </w:pPr>
    </w:p>
    <w:p w14:paraId="1B8943BB" w14:textId="77777777" w:rsidR="00C75001" w:rsidRPr="00C75001" w:rsidRDefault="00C75001" w:rsidP="00C75001">
      <w:pPr>
        <w:bidi/>
        <w:rPr>
          <w:rFonts w:cs="David" w:hint="cs"/>
          <w:rtl/>
        </w:rPr>
      </w:pPr>
      <w:r w:rsidRPr="00C75001">
        <w:rPr>
          <w:rFonts w:cs="David" w:hint="cs"/>
          <w:rtl/>
        </w:rPr>
        <w:tab/>
        <w:t>הסובלנות שלנו כלפי עצמנו ראויה להערכה רבה, גם בדעה שנוגדת.</w:t>
      </w:r>
    </w:p>
    <w:p w14:paraId="7BF81B58" w14:textId="77777777" w:rsidR="00C75001" w:rsidRPr="00C75001" w:rsidRDefault="00C75001" w:rsidP="00C75001">
      <w:pPr>
        <w:bidi/>
        <w:rPr>
          <w:rFonts w:cs="David" w:hint="cs"/>
          <w:rtl/>
        </w:rPr>
      </w:pPr>
    </w:p>
    <w:p w14:paraId="783E0AEF" w14:textId="77777777" w:rsidR="00C75001" w:rsidRPr="00C75001" w:rsidRDefault="00C75001" w:rsidP="00C75001">
      <w:pPr>
        <w:bidi/>
        <w:rPr>
          <w:rFonts w:cs="David" w:hint="cs"/>
          <w:u w:val="single"/>
          <w:rtl/>
        </w:rPr>
      </w:pPr>
      <w:r w:rsidRPr="00C75001">
        <w:rPr>
          <w:rFonts w:cs="David" w:hint="cs"/>
          <w:u w:val="single"/>
          <w:rtl/>
        </w:rPr>
        <w:t>היו"ר רוחמה אברהם:</w:t>
      </w:r>
    </w:p>
    <w:p w14:paraId="7F365859" w14:textId="77777777" w:rsidR="00C75001" w:rsidRPr="00C75001" w:rsidRDefault="00C75001" w:rsidP="00C75001">
      <w:pPr>
        <w:bidi/>
        <w:rPr>
          <w:rFonts w:cs="David" w:hint="cs"/>
          <w:rtl/>
        </w:rPr>
      </w:pPr>
    </w:p>
    <w:p w14:paraId="62E85354" w14:textId="77777777" w:rsidR="00C75001" w:rsidRPr="00C75001" w:rsidRDefault="00C75001" w:rsidP="00C75001">
      <w:pPr>
        <w:bidi/>
        <w:ind w:firstLine="567"/>
        <w:rPr>
          <w:rFonts w:cs="David" w:hint="cs"/>
          <w:rtl/>
        </w:rPr>
      </w:pPr>
      <w:r w:rsidRPr="00C75001">
        <w:rPr>
          <w:rFonts w:cs="David" w:hint="cs"/>
          <w:rtl/>
        </w:rPr>
        <w:t xml:space="preserve">חבר הכנסת </w:t>
      </w:r>
      <w:proofErr w:type="spellStart"/>
      <w:r w:rsidRPr="00C75001">
        <w:rPr>
          <w:rFonts w:cs="David" w:hint="cs"/>
          <w:rtl/>
        </w:rPr>
        <w:t>שנלר</w:t>
      </w:r>
      <w:proofErr w:type="spellEnd"/>
      <w:r w:rsidRPr="00C75001">
        <w:rPr>
          <w:rFonts w:cs="David" w:hint="cs"/>
          <w:rtl/>
        </w:rPr>
        <w:t xml:space="preserve">, תקבל את רשות הדיבור. תוכל לומר כל אשר על לבך. </w:t>
      </w:r>
    </w:p>
    <w:p w14:paraId="05D1A73E" w14:textId="77777777" w:rsidR="00C75001" w:rsidRPr="00C75001" w:rsidRDefault="00C75001" w:rsidP="00C75001">
      <w:pPr>
        <w:bidi/>
        <w:rPr>
          <w:rFonts w:cs="David" w:hint="cs"/>
          <w:rtl/>
        </w:rPr>
      </w:pPr>
    </w:p>
    <w:p w14:paraId="5709B450" w14:textId="77777777" w:rsidR="00C75001" w:rsidRPr="00C75001" w:rsidRDefault="00C75001" w:rsidP="00C75001">
      <w:pPr>
        <w:pStyle w:val="Heading5"/>
        <w:jc w:val="left"/>
        <w:rPr>
          <w:rFonts w:hint="cs"/>
          <w:rtl/>
        </w:rPr>
      </w:pPr>
      <w:r w:rsidRPr="00C75001">
        <w:rPr>
          <w:rFonts w:hint="cs"/>
          <w:u w:val="single"/>
          <w:rtl/>
        </w:rPr>
        <w:t>יואל חסון:</w:t>
      </w:r>
    </w:p>
    <w:p w14:paraId="2A574325" w14:textId="77777777" w:rsidR="00C75001" w:rsidRPr="00C75001" w:rsidRDefault="00C75001" w:rsidP="00C75001">
      <w:pPr>
        <w:pStyle w:val="Heading5"/>
        <w:jc w:val="left"/>
        <w:rPr>
          <w:rFonts w:hint="cs"/>
          <w:rtl/>
        </w:rPr>
      </w:pPr>
    </w:p>
    <w:p w14:paraId="70B7B35C" w14:textId="77777777" w:rsidR="00C75001" w:rsidRPr="00C75001" w:rsidRDefault="00C75001" w:rsidP="00C75001">
      <w:pPr>
        <w:bidi/>
        <w:ind w:firstLine="567"/>
        <w:rPr>
          <w:rFonts w:cs="David" w:hint="cs"/>
          <w:rtl/>
        </w:rPr>
      </w:pPr>
      <w:r w:rsidRPr="00C75001">
        <w:rPr>
          <w:rFonts w:cs="David" w:hint="cs"/>
          <w:rtl/>
        </w:rPr>
        <w:t xml:space="preserve">אין לי ספק שיש הבדל גדול בין נשיא מדינה, שר וחבר כנסת לבין כל אזרח אחר. כל אזרח אחר, כשהוא עומד בפני בעיה כזאת, הזכאות שלו נגמרת או מתחילה ברגע פסק הדין בבית המשפט, ברגע שבית המשפט פוסק את דינו. כאן לא נגיע לעניין הזה. אם יוחלט להגיש כתב אישום נגד נשיא המדינה </w:t>
      </w:r>
      <w:r w:rsidRPr="00C75001">
        <w:rPr>
          <w:rFonts w:cs="David"/>
          <w:rtl/>
        </w:rPr>
        <w:t>–</w:t>
      </w:r>
      <w:r w:rsidRPr="00C75001">
        <w:rPr>
          <w:rFonts w:cs="David" w:hint="cs"/>
          <w:rtl/>
        </w:rPr>
        <w:t xml:space="preserve"> ואני מקווה ומייחל שזה לא יהיה </w:t>
      </w:r>
      <w:r w:rsidRPr="00C75001">
        <w:rPr>
          <w:rFonts w:cs="David"/>
          <w:rtl/>
        </w:rPr>
        <w:t>–</w:t>
      </w:r>
      <w:r w:rsidRPr="00C75001">
        <w:rPr>
          <w:rFonts w:cs="David" w:hint="cs"/>
          <w:rtl/>
        </w:rPr>
        <w:t xml:space="preserve"> ברור שהמחיר שהנשיא ישלם הוא מחיר של איש ציבור. מעצם הגשת כתב האישום, גם אם יצא זכאי בסוף הדיון, הוא לא יוכל להמשיך לכהן כנשיא. אולי שנתיים אחרי זה כמה אנשים יצטרכו לבוא ולומר: מצטערים, אבל אי-אפשר להחזיר לך את השנה שבה נאלצת להתפטר, והנה יצאת זכאי. או יגידו לו אחרת,  אם הוא יצא אשם. זה המחיר של איש ציבור, שמעצם הגשת כתב האישום הוא נאלץ להפסיק להיות איש ציבור. </w:t>
      </w:r>
    </w:p>
    <w:p w14:paraId="5268D738" w14:textId="77777777" w:rsidR="00C75001" w:rsidRPr="00C75001" w:rsidRDefault="00C75001" w:rsidP="00C75001">
      <w:pPr>
        <w:bidi/>
        <w:rPr>
          <w:rFonts w:cs="David" w:hint="cs"/>
          <w:rtl/>
        </w:rPr>
      </w:pPr>
    </w:p>
    <w:p w14:paraId="1B15507E" w14:textId="77777777" w:rsidR="00C75001" w:rsidRPr="00C75001" w:rsidRDefault="00C75001" w:rsidP="00C75001">
      <w:pPr>
        <w:bidi/>
        <w:ind w:firstLine="567"/>
        <w:rPr>
          <w:rFonts w:cs="David" w:hint="cs"/>
          <w:rtl/>
        </w:rPr>
      </w:pPr>
      <w:r w:rsidRPr="00C75001">
        <w:rPr>
          <w:rFonts w:cs="David" w:hint="cs"/>
          <w:rtl/>
        </w:rPr>
        <w:t xml:space="preserve">בכל אופן, אני חושב שצריך לתת למשטרה את היכולת לנהל את החקירה בצורה חופשית, לסמוך עליה שתביא את הנתונים שצריך. אבל שמעתי מחברי כנסת אחרים שרוצים לדרוש ממנה לזרז ולקיים את החקירה הזאת במהירות וביעילות, בניגוד לחקירות אחרות שמתקיימות. צריך לזכור, בסופו של דבר משמעות החקירה ותוצאותיה תלויות ביועץ המשפטי לממשלה. הוא יקבל החלטתו על בסיס תוצאות החקירה ולכן כולנו צריכים לקוות ולדבוק בזה שמה שהחקירה תוליד זה מה שיקרה, לסמוך על המשטרה. זה מה שיכריע את הגורל. </w:t>
      </w:r>
    </w:p>
    <w:p w14:paraId="1BBDC0C0" w14:textId="77777777" w:rsidR="00C75001" w:rsidRPr="00C75001" w:rsidRDefault="00C75001" w:rsidP="00C75001">
      <w:pPr>
        <w:bidi/>
        <w:rPr>
          <w:rFonts w:cs="David" w:hint="cs"/>
          <w:rtl/>
        </w:rPr>
      </w:pPr>
    </w:p>
    <w:p w14:paraId="59984A75" w14:textId="77777777" w:rsidR="00C75001" w:rsidRPr="00C75001" w:rsidRDefault="00C75001" w:rsidP="00C75001">
      <w:pPr>
        <w:bidi/>
        <w:ind w:firstLine="567"/>
        <w:rPr>
          <w:rFonts w:cs="David" w:hint="cs"/>
          <w:rtl/>
        </w:rPr>
      </w:pPr>
      <w:r w:rsidRPr="00C75001">
        <w:rPr>
          <w:rFonts w:cs="David" w:hint="cs"/>
          <w:rtl/>
        </w:rPr>
        <w:t xml:space="preserve">אני מציע לכולנו: כולנו אנשי ציבור. מה שקרה לנשיא המדינה, יכול לקרות לכל אחד מאתנו כאן. </w:t>
      </w:r>
    </w:p>
    <w:p w14:paraId="426D59FF" w14:textId="77777777" w:rsidR="00C75001" w:rsidRPr="00C75001" w:rsidRDefault="00C75001" w:rsidP="00C75001">
      <w:pPr>
        <w:bidi/>
        <w:ind w:firstLine="567"/>
        <w:rPr>
          <w:rFonts w:cs="David" w:hint="cs"/>
          <w:rtl/>
        </w:rPr>
      </w:pPr>
    </w:p>
    <w:p w14:paraId="78227043" w14:textId="77777777" w:rsidR="00C75001" w:rsidRPr="00C75001" w:rsidRDefault="00C75001" w:rsidP="00C75001">
      <w:pPr>
        <w:bidi/>
        <w:rPr>
          <w:rFonts w:cs="David"/>
          <w:u w:val="single"/>
          <w:rtl/>
        </w:rPr>
      </w:pPr>
      <w:proofErr w:type="spellStart"/>
      <w:r w:rsidRPr="00C75001">
        <w:rPr>
          <w:rFonts w:cs="David"/>
          <w:u w:val="single"/>
          <w:rtl/>
        </w:rPr>
        <w:t>מוחמד</w:t>
      </w:r>
      <w:proofErr w:type="spellEnd"/>
      <w:r w:rsidRPr="00C75001">
        <w:rPr>
          <w:rFonts w:cs="David"/>
          <w:u w:val="single"/>
          <w:rtl/>
        </w:rPr>
        <w:t xml:space="preserve"> ברכה:</w:t>
      </w:r>
    </w:p>
    <w:p w14:paraId="5C39B85E" w14:textId="77777777" w:rsidR="00C75001" w:rsidRPr="00C75001" w:rsidRDefault="00C75001" w:rsidP="00C75001">
      <w:pPr>
        <w:bidi/>
        <w:rPr>
          <w:rFonts w:cs="David"/>
          <w:u w:val="single"/>
          <w:rtl/>
        </w:rPr>
      </w:pPr>
    </w:p>
    <w:p w14:paraId="2D62DC12" w14:textId="77777777" w:rsidR="00C75001" w:rsidRPr="00C75001" w:rsidRDefault="00C75001" w:rsidP="00C75001">
      <w:pPr>
        <w:bidi/>
        <w:rPr>
          <w:rFonts w:cs="David" w:hint="cs"/>
          <w:rtl/>
        </w:rPr>
      </w:pPr>
      <w:r w:rsidRPr="00C75001">
        <w:rPr>
          <w:rFonts w:cs="David"/>
          <w:rtl/>
        </w:rPr>
        <w:tab/>
      </w:r>
      <w:r w:rsidRPr="00C75001">
        <w:rPr>
          <w:rFonts w:cs="David" w:hint="cs"/>
          <w:rtl/>
        </w:rPr>
        <w:t>לא נכון. זה לא יכול לקרות לכל אחד. לי זה לא יקרה.</w:t>
      </w:r>
    </w:p>
    <w:p w14:paraId="44A163EC" w14:textId="77777777" w:rsidR="00C75001" w:rsidRPr="00C75001" w:rsidRDefault="00C75001" w:rsidP="00C75001">
      <w:pPr>
        <w:bidi/>
        <w:rPr>
          <w:rFonts w:cs="David" w:hint="cs"/>
          <w:rtl/>
        </w:rPr>
      </w:pPr>
    </w:p>
    <w:p w14:paraId="7E833636" w14:textId="77777777" w:rsidR="00C75001" w:rsidRPr="00C75001" w:rsidRDefault="00C75001" w:rsidP="00C75001">
      <w:pPr>
        <w:pStyle w:val="Heading5"/>
        <w:jc w:val="left"/>
        <w:rPr>
          <w:rFonts w:hint="cs"/>
          <w:rtl/>
        </w:rPr>
      </w:pPr>
      <w:r w:rsidRPr="00C75001">
        <w:rPr>
          <w:rFonts w:hint="cs"/>
          <w:u w:val="single"/>
          <w:rtl/>
        </w:rPr>
        <w:t>יואל חסון:</w:t>
      </w:r>
    </w:p>
    <w:p w14:paraId="0AC3C1E3" w14:textId="77777777" w:rsidR="00C75001" w:rsidRPr="00C75001" w:rsidRDefault="00C75001" w:rsidP="00C75001">
      <w:pPr>
        <w:pStyle w:val="Heading5"/>
        <w:jc w:val="left"/>
        <w:rPr>
          <w:rFonts w:hint="cs"/>
          <w:rtl/>
        </w:rPr>
      </w:pPr>
    </w:p>
    <w:p w14:paraId="12F1D624" w14:textId="77777777" w:rsidR="00C75001" w:rsidRPr="00C75001" w:rsidRDefault="00C75001" w:rsidP="00C75001">
      <w:pPr>
        <w:bidi/>
        <w:rPr>
          <w:rFonts w:cs="David" w:hint="cs"/>
          <w:rtl/>
        </w:rPr>
      </w:pPr>
      <w:r w:rsidRPr="00C75001">
        <w:rPr>
          <w:rFonts w:cs="David" w:hint="cs"/>
          <w:rtl/>
        </w:rPr>
        <w:tab/>
        <w:t xml:space="preserve">זה יכול לקרות לכל אחד מאתנו, בנושא כזה או אחר. אבל כל אחד מאתנו יכול לעמוד בנושא כזה. אני מציע שנדע שלא נעשה לחברינו מה שאנחנו לא רוצים שיעשו לנו. אני מציע שנפסיק עם ציד המכשפות. אני מציע שניתן למשטרה ולרשויות המוסמכות, שאנחנו סומכים עליהן, לעשות את זה, ולא אנחנו ניקח על עצמנו את זה. </w:t>
      </w:r>
    </w:p>
    <w:p w14:paraId="62B0F127" w14:textId="77777777" w:rsidR="00C75001" w:rsidRPr="00C75001" w:rsidRDefault="00C75001" w:rsidP="00C75001">
      <w:pPr>
        <w:bidi/>
        <w:rPr>
          <w:rFonts w:cs="David" w:hint="cs"/>
          <w:rtl/>
        </w:rPr>
      </w:pPr>
    </w:p>
    <w:p w14:paraId="39204959" w14:textId="77777777" w:rsidR="00C75001" w:rsidRPr="00C75001" w:rsidRDefault="00C75001" w:rsidP="00C75001">
      <w:pPr>
        <w:bidi/>
        <w:rPr>
          <w:rFonts w:cs="David" w:hint="cs"/>
          <w:u w:val="single"/>
          <w:rtl/>
        </w:rPr>
      </w:pPr>
      <w:r w:rsidRPr="00C75001">
        <w:rPr>
          <w:rFonts w:cs="David" w:hint="cs"/>
          <w:u w:val="single"/>
          <w:rtl/>
        </w:rPr>
        <w:t>היו"ר רוחמה אברהם:</w:t>
      </w:r>
    </w:p>
    <w:p w14:paraId="26AAAF8E" w14:textId="77777777" w:rsidR="00C75001" w:rsidRPr="00C75001" w:rsidRDefault="00C75001" w:rsidP="00C75001">
      <w:pPr>
        <w:bidi/>
        <w:rPr>
          <w:rFonts w:cs="David" w:hint="cs"/>
          <w:rtl/>
        </w:rPr>
      </w:pPr>
    </w:p>
    <w:p w14:paraId="7D1D945A" w14:textId="77777777" w:rsidR="00C75001" w:rsidRPr="00C75001" w:rsidRDefault="00C75001" w:rsidP="00C75001">
      <w:pPr>
        <w:bidi/>
        <w:ind w:firstLine="567"/>
        <w:rPr>
          <w:rFonts w:cs="David" w:hint="cs"/>
          <w:rtl/>
        </w:rPr>
      </w:pPr>
      <w:r w:rsidRPr="00C75001">
        <w:rPr>
          <w:rFonts w:cs="David" w:hint="cs"/>
          <w:rtl/>
        </w:rPr>
        <w:t xml:space="preserve">תודה רבה. חברת הכנסת שלי </w:t>
      </w:r>
      <w:proofErr w:type="spellStart"/>
      <w:r w:rsidRPr="00C75001">
        <w:rPr>
          <w:rFonts w:cs="David" w:hint="cs"/>
          <w:rtl/>
        </w:rPr>
        <w:t>יחימוביץ</w:t>
      </w:r>
      <w:proofErr w:type="spellEnd"/>
      <w:r w:rsidRPr="00C75001">
        <w:rPr>
          <w:rFonts w:cs="David" w:hint="cs"/>
          <w:rtl/>
        </w:rPr>
        <w:t xml:space="preserve">, בבקשה. </w:t>
      </w:r>
    </w:p>
    <w:p w14:paraId="72D1429E" w14:textId="77777777" w:rsidR="00C75001" w:rsidRPr="00C75001" w:rsidRDefault="00C75001" w:rsidP="00C75001">
      <w:pPr>
        <w:bidi/>
        <w:rPr>
          <w:rFonts w:cs="David" w:hint="cs"/>
          <w:rtl/>
        </w:rPr>
      </w:pPr>
    </w:p>
    <w:p w14:paraId="60F5A666" w14:textId="77777777" w:rsidR="00C75001" w:rsidRPr="00C75001" w:rsidRDefault="00C75001" w:rsidP="00C75001">
      <w:pPr>
        <w:pStyle w:val="Heading5"/>
        <w:jc w:val="left"/>
        <w:rPr>
          <w:rFonts w:hint="cs"/>
          <w:rtl/>
        </w:rPr>
      </w:pPr>
      <w:r w:rsidRPr="00C75001">
        <w:rPr>
          <w:rFonts w:hint="cs"/>
          <w:u w:val="single"/>
          <w:rtl/>
        </w:rPr>
        <w:t xml:space="preserve">שלי </w:t>
      </w:r>
      <w:proofErr w:type="spellStart"/>
      <w:r w:rsidRPr="00C75001">
        <w:rPr>
          <w:rFonts w:hint="cs"/>
          <w:u w:val="single"/>
          <w:rtl/>
        </w:rPr>
        <w:t>יחימוביץ</w:t>
      </w:r>
      <w:proofErr w:type="spellEnd"/>
      <w:r w:rsidRPr="00C75001">
        <w:rPr>
          <w:rFonts w:hint="cs"/>
          <w:u w:val="single"/>
          <w:rtl/>
        </w:rPr>
        <w:t>:</w:t>
      </w:r>
    </w:p>
    <w:p w14:paraId="4AFD92C3" w14:textId="77777777" w:rsidR="00C75001" w:rsidRPr="00C75001" w:rsidRDefault="00C75001" w:rsidP="00C75001">
      <w:pPr>
        <w:pStyle w:val="Heading5"/>
        <w:jc w:val="left"/>
        <w:rPr>
          <w:rFonts w:hint="cs"/>
          <w:rtl/>
        </w:rPr>
      </w:pPr>
    </w:p>
    <w:p w14:paraId="7CF41868" w14:textId="77777777" w:rsidR="00C75001" w:rsidRPr="00C75001" w:rsidRDefault="00C75001" w:rsidP="00C75001">
      <w:pPr>
        <w:bidi/>
        <w:rPr>
          <w:rFonts w:cs="David" w:hint="cs"/>
          <w:rtl/>
        </w:rPr>
      </w:pPr>
      <w:r w:rsidRPr="00C75001">
        <w:rPr>
          <w:rFonts w:cs="David" w:hint="cs"/>
          <w:rtl/>
        </w:rPr>
        <w:tab/>
        <w:t xml:space="preserve">אני רוחשת הערכה רבה לכבוד נשיאת בית המשפט העליון בקרוב, השופטת </w:t>
      </w:r>
      <w:proofErr w:type="spellStart"/>
      <w:r w:rsidRPr="00C75001">
        <w:rPr>
          <w:rFonts w:cs="David" w:hint="cs"/>
          <w:rtl/>
        </w:rPr>
        <w:t>בייניש</w:t>
      </w:r>
      <w:proofErr w:type="spellEnd"/>
      <w:r w:rsidRPr="00C75001">
        <w:rPr>
          <w:rFonts w:cs="David" w:hint="cs"/>
          <w:rtl/>
        </w:rPr>
        <w:t xml:space="preserve">. יש לי רצון כן, ואני לא אומרת את זה בציניות, לפטור אותה מהמעמד המביך, והייתי אומרת שזה בלשון המעטה. אדם החשוד בסדרת עבירות מין קשות הוא זה שיכתיר אותה לנשיאת בית המשפט העליון. באמת הייתי רוצה לבוא לקראתה ולפטור אותה מהאירוע. </w:t>
      </w:r>
    </w:p>
    <w:p w14:paraId="3B593841" w14:textId="77777777" w:rsidR="00C75001" w:rsidRPr="00C75001" w:rsidRDefault="00C75001" w:rsidP="00C75001">
      <w:pPr>
        <w:bidi/>
        <w:rPr>
          <w:rFonts w:cs="David" w:hint="cs"/>
          <w:rtl/>
        </w:rPr>
      </w:pPr>
    </w:p>
    <w:p w14:paraId="68CFF3CC" w14:textId="77777777" w:rsidR="00C75001" w:rsidRPr="00C75001" w:rsidRDefault="00C75001" w:rsidP="00C75001">
      <w:pPr>
        <w:bidi/>
        <w:ind w:firstLine="567"/>
        <w:rPr>
          <w:rFonts w:cs="David" w:hint="cs"/>
          <w:rtl/>
        </w:rPr>
      </w:pPr>
      <w:r w:rsidRPr="00C75001">
        <w:rPr>
          <w:rFonts w:cs="David" w:hint="cs"/>
          <w:rtl/>
        </w:rPr>
        <w:t xml:space="preserve">אבל למרות הכבוד הרב שאני רוחשת לה, אני מאמינה שכל בני האדם שווים, ואני רוחשת את אותו כבוד בדיוק לשגרירים זרים שבאים ונפגשים עם הנשיא, לתלמידי בית ספר שנפגשים עם הנשיא, לאזרחים מן השורה שמבקרים בבית הנשיא. גם כל אלה זכאים לפטור מהמבוכה הגדולה הזאת, בדיוק כמו שופטת בית המשפט העליון דורית </w:t>
      </w:r>
      <w:proofErr w:type="spellStart"/>
      <w:r w:rsidRPr="00C75001">
        <w:rPr>
          <w:rFonts w:cs="David" w:hint="cs"/>
          <w:rtl/>
        </w:rPr>
        <w:t>בייניש</w:t>
      </w:r>
      <w:proofErr w:type="spellEnd"/>
      <w:r w:rsidRPr="00C75001">
        <w:rPr>
          <w:rFonts w:cs="David" w:hint="cs"/>
          <w:rtl/>
        </w:rPr>
        <w:t xml:space="preserve">. על כן, למרות רצוני הטוב, אני מתכוונת להתנגד לבקשה הזאת, שהונחה לפתחנו. </w:t>
      </w:r>
    </w:p>
    <w:p w14:paraId="0CC8BF51" w14:textId="77777777" w:rsidR="00C75001" w:rsidRPr="00C75001" w:rsidRDefault="00C75001" w:rsidP="00C75001">
      <w:pPr>
        <w:bidi/>
        <w:rPr>
          <w:rFonts w:cs="David" w:hint="cs"/>
          <w:rtl/>
        </w:rPr>
      </w:pPr>
    </w:p>
    <w:p w14:paraId="0C60309D" w14:textId="77777777" w:rsidR="00C75001" w:rsidRPr="00C75001" w:rsidRDefault="00C75001" w:rsidP="00C75001">
      <w:pPr>
        <w:bidi/>
        <w:ind w:firstLine="567"/>
        <w:rPr>
          <w:rFonts w:cs="David" w:hint="cs"/>
          <w:rtl/>
        </w:rPr>
      </w:pPr>
      <w:r w:rsidRPr="00C75001">
        <w:rPr>
          <w:rFonts w:cs="David" w:hint="cs"/>
          <w:rtl/>
        </w:rPr>
        <w:t xml:space="preserve">עוד דבר אחד צריך להדגיש, ואמר זאת יפה חברי פרופ' בן-ששון: אנחנו נוטים להידבק לעניין הטקסי ולזנוח את העניינים המהותיים. מה עם מתן חנינות, מה עם לחוס על כבוד מוסד החנינה? השבעת השופטת </w:t>
      </w:r>
      <w:proofErr w:type="spellStart"/>
      <w:r w:rsidRPr="00C75001">
        <w:rPr>
          <w:rFonts w:cs="David" w:hint="cs"/>
          <w:rtl/>
        </w:rPr>
        <w:t>בייניש</w:t>
      </w:r>
      <w:proofErr w:type="spellEnd"/>
      <w:r w:rsidRPr="00C75001">
        <w:rPr>
          <w:rFonts w:cs="David" w:hint="cs"/>
          <w:rtl/>
        </w:rPr>
        <w:t xml:space="preserve"> היא אירוע טקסי, חנינה היא אירוע מהותי, היא מעשה מהותי, היא שינוי החלטת בית משפט בדבר כליאה של אדם או החופש שלו, היא עניין של שוויון בפני החוק. האם הנשיא יכול לעסוק בחנינות אבל לא יכול להכתיר את נשיאת בית המשפט העליון? אולי בכל פעם שהתבקש לתת חנינה לעבריין מין, הוא יבקש מאתנו שוב פסק זמן ויבקש נבצרות זמנית, ונצטרך לאשר לו אותה? הרי זה דבר שמנוגד לכל היגיון. </w:t>
      </w:r>
    </w:p>
    <w:p w14:paraId="6135B4A0" w14:textId="77777777" w:rsidR="00C75001" w:rsidRPr="00C75001" w:rsidRDefault="00C75001" w:rsidP="00C75001">
      <w:pPr>
        <w:bidi/>
        <w:rPr>
          <w:rFonts w:cs="David" w:hint="cs"/>
          <w:rtl/>
        </w:rPr>
      </w:pPr>
    </w:p>
    <w:p w14:paraId="645F43CD" w14:textId="77777777" w:rsidR="00C75001" w:rsidRPr="00C75001" w:rsidRDefault="00C75001" w:rsidP="00C75001">
      <w:pPr>
        <w:bidi/>
        <w:ind w:firstLine="567"/>
        <w:rPr>
          <w:rFonts w:cs="David" w:hint="cs"/>
          <w:rtl/>
        </w:rPr>
      </w:pPr>
      <w:r w:rsidRPr="00C75001">
        <w:rPr>
          <w:rFonts w:cs="David" w:hint="cs"/>
          <w:rtl/>
        </w:rPr>
        <w:t xml:space="preserve">אנחנו לא עוסקים בסידור העבודה של נשיא המדינה. יש כאן משום זילות כבוד הכנסת לבקש מאתנו פטור לשם עניין אחד. אנחנו לא אמורים לעבור על סדר היום הנשיא ולהחליט למה הוא ראוי ולמה לא, ואילו אזרחים נעלים מספיק כדי לפטור אותו מהמבוכה ואילו אזרחים אינם נעלים מספיק כדי לפטור אותם מן המבוכה הזאת. </w:t>
      </w:r>
    </w:p>
    <w:p w14:paraId="35B8FBF8" w14:textId="77777777" w:rsidR="00C75001" w:rsidRPr="00C75001" w:rsidRDefault="00C75001" w:rsidP="00C75001">
      <w:pPr>
        <w:bidi/>
        <w:ind w:firstLine="567"/>
        <w:rPr>
          <w:rFonts w:cs="David" w:hint="cs"/>
          <w:rtl/>
        </w:rPr>
      </w:pPr>
    </w:p>
    <w:p w14:paraId="14A73389" w14:textId="77777777" w:rsidR="00C75001" w:rsidRPr="00C75001" w:rsidRDefault="00C75001" w:rsidP="00C75001">
      <w:pPr>
        <w:bidi/>
        <w:ind w:firstLine="567"/>
        <w:rPr>
          <w:rFonts w:cs="David" w:hint="cs"/>
          <w:rtl/>
        </w:rPr>
      </w:pPr>
      <w:r w:rsidRPr="00C75001">
        <w:rPr>
          <w:rFonts w:cs="David" w:hint="cs"/>
          <w:rtl/>
        </w:rPr>
        <w:t xml:space="preserve">עניין נוסף הוא כוונת המחוקק. התיקון לחוק הוכנס בידי חבר הכנסת מיכאל איתן. הנבצרות הזמנית ניתנה בשעתו רק בגין נסיעה לחוץ-לארץ או מחלה. הוא הוכנס כי נשיא המדינה לשעבר, עזר </w:t>
      </w:r>
      <w:proofErr w:type="spellStart"/>
      <w:r w:rsidRPr="00C75001">
        <w:rPr>
          <w:rFonts w:cs="David" w:hint="cs"/>
          <w:rtl/>
        </w:rPr>
        <w:t>ויצמן</w:t>
      </w:r>
      <w:proofErr w:type="spellEnd"/>
      <w:r w:rsidRPr="00C75001">
        <w:rPr>
          <w:rFonts w:cs="David" w:hint="cs"/>
          <w:rtl/>
        </w:rPr>
        <w:t xml:space="preserve"> ז"ל, אמר שהוא רוצה לצאת לחופשה עד תום ההליכים נגדו, אבל הוא לא יכול. אז חוקק התיקון הזה לחוק, שנועד לאפשר </w:t>
      </w:r>
      <w:proofErr w:type="spellStart"/>
      <w:r w:rsidRPr="00C75001">
        <w:rPr>
          <w:rFonts w:cs="David" w:hint="cs"/>
          <w:rtl/>
        </w:rPr>
        <w:t>לויצמן</w:t>
      </w:r>
      <w:proofErr w:type="spellEnd"/>
      <w:r w:rsidRPr="00C75001">
        <w:rPr>
          <w:rFonts w:cs="David" w:hint="cs"/>
          <w:rtl/>
        </w:rPr>
        <w:t xml:space="preserve"> לצאת לחופשה, ולא לצאת לחופשה שעתיים או עשרים דקות או שלושה ימים. במידה רבה אנחנו משבשים כאן את כוונת המחוקק. אנחנו מפרקים אותה לרכיבים רכיבים ומפרקים גם לדקות ולשעות ולימים את עניין הנבצרות הזמנית, שמלכתחילה חוקקה לשם העניין הספציפי הזה: נשיא מדינה בהליכים משפטיים. </w:t>
      </w:r>
    </w:p>
    <w:p w14:paraId="6D70CB76" w14:textId="77777777" w:rsidR="00C75001" w:rsidRPr="00C75001" w:rsidRDefault="00C75001" w:rsidP="00C75001">
      <w:pPr>
        <w:bidi/>
        <w:rPr>
          <w:rFonts w:cs="David" w:hint="cs"/>
          <w:rtl/>
        </w:rPr>
      </w:pPr>
    </w:p>
    <w:p w14:paraId="1B3A4CA7" w14:textId="77777777" w:rsidR="00C75001" w:rsidRPr="00C75001" w:rsidRDefault="00C75001" w:rsidP="00C75001">
      <w:pPr>
        <w:bidi/>
        <w:ind w:firstLine="567"/>
        <w:rPr>
          <w:rFonts w:cs="David" w:hint="cs"/>
          <w:rtl/>
        </w:rPr>
      </w:pPr>
      <w:r w:rsidRPr="00C75001">
        <w:rPr>
          <w:rFonts w:cs="David" w:hint="cs"/>
          <w:rtl/>
        </w:rPr>
        <w:t xml:space="preserve">לסיום, ואני מבקשת שלא ניכנס לפרטי החקירה, אני שומעת הרבה אמפתיה לסבל ולייסורים שעובר הנשיא. ואני שומעת גם את המשפט "ואני מאחל לו שהצדק יצא לאור וחפותו תוכח". לא אתה, יורם, אתה רק אמרת "שהצדק יצא לאור". אני לא יכולה שלא לחוש לפחות את האמפתיה שחלק מחברי חשים כלפי המתלוננות. חברים, יש פה נשים, סדרה של נשים, שבאו בזו אחר זו מתקופות שונות בחיי הנשיא, והגישו תלונה על עבירות מין קשות ביותר. אם זה נכון, ואם עבירות המין האלה בוצעו בהן, האמפתיה צריכה להיות אליהן, והרצון שהצדק יצא לאור צריך להיות אתן, ושטענתן תימצא נכונה, ולאו דווקא חפותו של הנשיא. </w:t>
      </w:r>
    </w:p>
    <w:p w14:paraId="269B73F8" w14:textId="77777777" w:rsidR="00C75001" w:rsidRPr="00C75001" w:rsidRDefault="00C75001" w:rsidP="00C75001">
      <w:pPr>
        <w:bidi/>
        <w:ind w:firstLine="567"/>
        <w:rPr>
          <w:rFonts w:cs="David" w:hint="cs"/>
          <w:rtl/>
        </w:rPr>
      </w:pPr>
    </w:p>
    <w:p w14:paraId="34BCA7A4" w14:textId="77777777" w:rsidR="00C75001" w:rsidRPr="00C75001" w:rsidRDefault="00C75001" w:rsidP="00C75001">
      <w:pPr>
        <w:bidi/>
        <w:ind w:firstLine="567"/>
        <w:rPr>
          <w:rFonts w:cs="David" w:hint="cs"/>
          <w:rtl/>
        </w:rPr>
      </w:pPr>
      <w:r w:rsidRPr="00C75001">
        <w:rPr>
          <w:rFonts w:cs="David" w:hint="cs"/>
          <w:rtl/>
        </w:rPr>
        <w:t xml:space="preserve">אם אתם רוצים שהצדק יצא לאור, אנא אל תאחלו לנשיא שחפותו תוכח. אחלו לו שהצדק יצא לאור, ושאם הן צודקות, תוכח טענתן ויוכח סיפורן הקשה, הכרוך בסבל וייסורים, נפשיים ופיזיים </w:t>
      </w:r>
      <w:r w:rsidRPr="00C75001">
        <w:rPr>
          <w:rFonts w:cs="David"/>
          <w:rtl/>
        </w:rPr>
        <w:t>–</w:t>
      </w:r>
      <w:r w:rsidRPr="00C75001">
        <w:rPr>
          <w:rFonts w:cs="David" w:hint="cs"/>
          <w:rtl/>
        </w:rPr>
        <w:t xml:space="preserve"> ואילו העבריין ישלם, ולא רק בכך שיפטור אותנו משהות במוסד הנשיאות. אם אכן ביצע העבירות המיוחסות לו, אנחנו נידרש להליכים אחרים, והוא צריך להיות כאחד האדם. העונש על עבירות מין קשות מהסוג הזה הוא עונש של מאסר בפועל, ובואו נשמור על פרופורציות, לפחות נזכור שיש מתלוננות. </w:t>
      </w:r>
    </w:p>
    <w:p w14:paraId="44782169" w14:textId="77777777" w:rsidR="00C75001" w:rsidRPr="00C75001" w:rsidRDefault="00C75001" w:rsidP="00C75001">
      <w:pPr>
        <w:bidi/>
        <w:rPr>
          <w:rFonts w:cs="David" w:hint="cs"/>
          <w:rtl/>
        </w:rPr>
      </w:pPr>
    </w:p>
    <w:p w14:paraId="4FA68306" w14:textId="77777777" w:rsidR="00C75001" w:rsidRPr="00C75001" w:rsidRDefault="00C75001" w:rsidP="00C75001">
      <w:pPr>
        <w:bidi/>
        <w:rPr>
          <w:rFonts w:cs="David" w:hint="cs"/>
          <w:u w:val="single"/>
          <w:rtl/>
        </w:rPr>
      </w:pPr>
      <w:r w:rsidRPr="00C75001">
        <w:rPr>
          <w:rFonts w:cs="David" w:hint="cs"/>
          <w:u w:val="single"/>
          <w:rtl/>
        </w:rPr>
        <w:t>היו"ר רוחמה אברהם:</w:t>
      </w:r>
    </w:p>
    <w:p w14:paraId="41FD5AC4" w14:textId="77777777" w:rsidR="00C75001" w:rsidRPr="00C75001" w:rsidRDefault="00C75001" w:rsidP="00C75001">
      <w:pPr>
        <w:bidi/>
        <w:rPr>
          <w:rFonts w:cs="David" w:hint="cs"/>
          <w:rtl/>
        </w:rPr>
      </w:pPr>
    </w:p>
    <w:p w14:paraId="2F8FE606" w14:textId="77777777" w:rsidR="00C75001" w:rsidRPr="00C75001" w:rsidRDefault="00C75001" w:rsidP="00C75001">
      <w:pPr>
        <w:bidi/>
        <w:ind w:firstLine="567"/>
        <w:rPr>
          <w:rFonts w:cs="David" w:hint="cs"/>
          <w:rtl/>
        </w:rPr>
      </w:pPr>
      <w:r w:rsidRPr="00C75001">
        <w:rPr>
          <w:rFonts w:cs="David" w:hint="cs"/>
          <w:rtl/>
        </w:rPr>
        <w:t>היועצת המשפטית האירה את עינינו: נגד נשיא המדינה אי-אפשר להגיש כתב אישום כל עוד הוא בתפקיד.</w:t>
      </w:r>
    </w:p>
    <w:p w14:paraId="3E783F55" w14:textId="77777777" w:rsidR="00C75001" w:rsidRPr="00C75001" w:rsidRDefault="00C75001" w:rsidP="00C75001">
      <w:pPr>
        <w:bidi/>
        <w:rPr>
          <w:rFonts w:cs="David" w:hint="cs"/>
          <w:rtl/>
        </w:rPr>
      </w:pPr>
    </w:p>
    <w:p w14:paraId="262280D7" w14:textId="77777777" w:rsidR="00C75001" w:rsidRPr="00C75001" w:rsidRDefault="00C75001" w:rsidP="00C75001">
      <w:pPr>
        <w:bidi/>
        <w:rPr>
          <w:rFonts w:cs="David" w:hint="cs"/>
          <w:u w:val="single"/>
          <w:rtl/>
        </w:rPr>
      </w:pPr>
      <w:r w:rsidRPr="00C75001">
        <w:rPr>
          <w:rFonts w:cs="David" w:hint="cs"/>
          <w:u w:val="single"/>
          <w:rtl/>
        </w:rPr>
        <w:t xml:space="preserve">שלי </w:t>
      </w:r>
      <w:proofErr w:type="spellStart"/>
      <w:r w:rsidRPr="00C75001">
        <w:rPr>
          <w:rFonts w:cs="David" w:hint="cs"/>
          <w:u w:val="single"/>
          <w:rtl/>
        </w:rPr>
        <w:t>יחימוביץ</w:t>
      </w:r>
      <w:proofErr w:type="spellEnd"/>
      <w:r w:rsidRPr="00C75001">
        <w:rPr>
          <w:rFonts w:cs="David" w:hint="cs"/>
          <w:u w:val="single"/>
          <w:rtl/>
        </w:rPr>
        <w:t>:</w:t>
      </w:r>
    </w:p>
    <w:p w14:paraId="14B56D3C" w14:textId="77777777" w:rsidR="00C75001" w:rsidRPr="00C75001" w:rsidRDefault="00C75001" w:rsidP="00C75001">
      <w:pPr>
        <w:bidi/>
        <w:rPr>
          <w:rFonts w:cs="David" w:hint="cs"/>
          <w:rtl/>
        </w:rPr>
      </w:pPr>
    </w:p>
    <w:p w14:paraId="0F2C41F5" w14:textId="77777777" w:rsidR="00C75001" w:rsidRPr="00C75001" w:rsidRDefault="00C75001" w:rsidP="00C75001">
      <w:pPr>
        <w:bidi/>
        <w:rPr>
          <w:rFonts w:cs="David" w:hint="cs"/>
          <w:rtl/>
        </w:rPr>
      </w:pPr>
      <w:r w:rsidRPr="00C75001">
        <w:rPr>
          <w:rFonts w:cs="David" w:hint="cs"/>
          <w:rtl/>
        </w:rPr>
        <w:tab/>
        <w:t xml:space="preserve">אמרתי שנידרש להליכים נוספים, ככל הנראה. </w:t>
      </w:r>
    </w:p>
    <w:p w14:paraId="2FEB1F75" w14:textId="77777777" w:rsidR="00C75001" w:rsidRPr="00C75001" w:rsidRDefault="00C75001" w:rsidP="00C75001">
      <w:pPr>
        <w:bidi/>
        <w:rPr>
          <w:rFonts w:cs="David" w:hint="cs"/>
          <w:rtl/>
        </w:rPr>
      </w:pPr>
    </w:p>
    <w:p w14:paraId="6A22A1F8" w14:textId="77777777" w:rsidR="00C75001" w:rsidRPr="00C75001" w:rsidRDefault="00C75001" w:rsidP="00C75001">
      <w:pPr>
        <w:bidi/>
        <w:rPr>
          <w:rFonts w:cs="David" w:hint="cs"/>
          <w:rtl/>
        </w:rPr>
      </w:pPr>
      <w:r w:rsidRPr="00C75001">
        <w:rPr>
          <w:rFonts w:cs="David" w:hint="cs"/>
          <w:u w:val="single"/>
          <w:rtl/>
        </w:rPr>
        <w:t xml:space="preserve">נורית </w:t>
      </w:r>
      <w:proofErr w:type="spellStart"/>
      <w:r w:rsidRPr="00C75001">
        <w:rPr>
          <w:rFonts w:cs="David" w:hint="cs"/>
          <w:u w:val="single"/>
          <w:rtl/>
        </w:rPr>
        <w:t>אלשטיין</w:t>
      </w:r>
      <w:proofErr w:type="spellEnd"/>
      <w:r w:rsidRPr="00C75001">
        <w:rPr>
          <w:rFonts w:cs="David" w:hint="cs"/>
          <w:u w:val="single"/>
          <w:rtl/>
        </w:rPr>
        <w:t>:</w:t>
      </w:r>
    </w:p>
    <w:p w14:paraId="4DAC9876" w14:textId="77777777" w:rsidR="00C75001" w:rsidRPr="00C75001" w:rsidRDefault="00C75001" w:rsidP="00C75001">
      <w:pPr>
        <w:bidi/>
        <w:rPr>
          <w:rFonts w:cs="David" w:hint="cs"/>
          <w:rtl/>
        </w:rPr>
      </w:pPr>
    </w:p>
    <w:p w14:paraId="7161B9E3" w14:textId="77777777" w:rsidR="00C75001" w:rsidRPr="00C75001" w:rsidRDefault="00C75001" w:rsidP="00C75001">
      <w:pPr>
        <w:bidi/>
        <w:ind w:firstLine="567"/>
        <w:rPr>
          <w:rFonts w:cs="David" w:hint="cs"/>
          <w:rtl/>
        </w:rPr>
      </w:pPr>
      <w:r w:rsidRPr="00C75001">
        <w:rPr>
          <w:rFonts w:cs="David" w:hint="cs"/>
          <w:rtl/>
        </w:rPr>
        <w:t xml:space="preserve">לא, אי-אפשר להגיש כתב אישום נגד נשיא מכהן, ולכן שאלת ההגשה או אי-ההגשה אינה רלוונטית. </w:t>
      </w:r>
    </w:p>
    <w:p w14:paraId="4D251D32" w14:textId="77777777" w:rsidR="00C75001" w:rsidRPr="00C75001" w:rsidRDefault="00C75001" w:rsidP="00C75001">
      <w:pPr>
        <w:bidi/>
        <w:rPr>
          <w:rFonts w:cs="David" w:hint="cs"/>
          <w:rtl/>
        </w:rPr>
      </w:pPr>
    </w:p>
    <w:p w14:paraId="23DDD804" w14:textId="77777777" w:rsidR="00C75001" w:rsidRPr="00C75001" w:rsidRDefault="00C75001" w:rsidP="00C75001">
      <w:pPr>
        <w:bidi/>
        <w:rPr>
          <w:rFonts w:cs="David" w:hint="cs"/>
          <w:u w:val="single"/>
          <w:rtl/>
        </w:rPr>
      </w:pPr>
      <w:r w:rsidRPr="00C75001">
        <w:rPr>
          <w:rFonts w:cs="David" w:hint="cs"/>
          <w:u w:val="single"/>
          <w:rtl/>
        </w:rPr>
        <w:t xml:space="preserve">שלי </w:t>
      </w:r>
      <w:proofErr w:type="spellStart"/>
      <w:r w:rsidRPr="00C75001">
        <w:rPr>
          <w:rFonts w:cs="David" w:hint="cs"/>
          <w:u w:val="single"/>
          <w:rtl/>
        </w:rPr>
        <w:t>יחימוביץ</w:t>
      </w:r>
      <w:proofErr w:type="spellEnd"/>
      <w:r w:rsidRPr="00C75001">
        <w:rPr>
          <w:rFonts w:cs="David" w:hint="cs"/>
          <w:u w:val="single"/>
          <w:rtl/>
        </w:rPr>
        <w:t>:</w:t>
      </w:r>
    </w:p>
    <w:p w14:paraId="10B4C48F" w14:textId="77777777" w:rsidR="00C75001" w:rsidRPr="00C75001" w:rsidRDefault="00C75001" w:rsidP="00C75001">
      <w:pPr>
        <w:bidi/>
        <w:rPr>
          <w:rFonts w:cs="David" w:hint="cs"/>
          <w:rtl/>
        </w:rPr>
      </w:pPr>
    </w:p>
    <w:p w14:paraId="01E550C9" w14:textId="77777777" w:rsidR="00C75001" w:rsidRPr="00C75001" w:rsidRDefault="00C75001" w:rsidP="00C75001">
      <w:pPr>
        <w:bidi/>
        <w:rPr>
          <w:rFonts w:cs="David" w:hint="cs"/>
          <w:rtl/>
        </w:rPr>
      </w:pPr>
      <w:r w:rsidRPr="00C75001">
        <w:rPr>
          <w:rFonts w:cs="David" w:hint="cs"/>
          <w:rtl/>
        </w:rPr>
        <w:tab/>
        <w:t xml:space="preserve">קיבלתי את ההערה, סיימתי את דברי. </w:t>
      </w:r>
    </w:p>
    <w:p w14:paraId="5558D049" w14:textId="77777777" w:rsidR="00C75001" w:rsidRPr="00C75001" w:rsidRDefault="00C75001" w:rsidP="00C75001">
      <w:pPr>
        <w:bidi/>
        <w:rPr>
          <w:rFonts w:cs="David" w:hint="cs"/>
          <w:rtl/>
        </w:rPr>
      </w:pPr>
    </w:p>
    <w:p w14:paraId="4B3B733D" w14:textId="77777777" w:rsidR="00C75001" w:rsidRPr="00C75001" w:rsidRDefault="00C75001" w:rsidP="00C75001">
      <w:pPr>
        <w:bidi/>
        <w:rPr>
          <w:rFonts w:cs="David" w:hint="cs"/>
          <w:u w:val="single"/>
          <w:rtl/>
        </w:rPr>
      </w:pPr>
      <w:r w:rsidRPr="00C75001">
        <w:rPr>
          <w:rFonts w:cs="David" w:hint="cs"/>
          <w:u w:val="single"/>
          <w:rtl/>
        </w:rPr>
        <w:t>מנחם בן-ששון:</w:t>
      </w:r>
    </w:p>
    <w:p w14:paraId="42C0B929" w14:textId="77777777" w:rsidR="00C75001" w:rsidRPr="00C75001" w:rsidRDefault="00C75001" w:rsidP="00C75001">
      <w:pPr>
        <w:bidi/>
        <w:rPr>
          <w:rFonts w:cs="David" w:hint="cs"/>
          <w:rtl/>
        </w:rPr>
      </w:pPr>
    </w:p>
    <w:p w14:paraId="768C371A" w14:textId="77777777" w:rsidR="00C75001" w:rsidRPr="00C75001" w:rsidRDefault="00C75001" w:rsidP="00C75001">
      <w:pPr>
        <w:bidi/>
        <w:ind w:firstLine="567"/>
        <w:rPr>
          <w:rFonts w:cs="David" w:hint="cs"/>
          <w:rtl/>
        </w:rPr>
      </w:pPr>
      <w:r w:rsidRPr="00C75001">
        <w:rPr>
          <w:rFonts w:cs="David" w:hint="cs"/>
          <w:rtl/>
        </w:rPr>
        <w:t>אם כבר הערת, גברתי היושבת-ראש, זה מה שעושה את ההבדל גם לגבי נוהלי החקירה. זה דבר שונה במהותו. לכן אני מתרעם כל כך על הבקשה.</w:t>
      </w:r>
    </w:p>
    <w:p w14:paraId="7C2ADF25" w14:textId="77777777" w:rsidR="00C75001" w:rsidRPr="00C75001" w:rsidRDefault="00C75001" w:rsidP="00C75001">
      <w:pPr>
        <w:bidi/>
        <w:rPr>
          <w:rFonts w:cs="David" w:hint="cs"/>
          <w:rtl/>
        </w:rPr>
      </w:pPr>
    </w:p>
    <w:p w14:paraId="13BF94A4" w14:textId="77777777" w:rsidR="00C75001" w:rsidRPr="00C75001" w:rsidRDefault="00C75001" w:rsidP="00C75001">
      <w:pPr>
        <w:bidi/>
        <w:rPr>
          <w:rFonts w:cs="David"/>
          <w:u w:val="single"/>
          <w:rtl/>
        </w:rPr>
      </w:pPr>
      <w:proofErr w:type="spellStart"/>
      <w:r w:rsidRPr="00C75001">
        <w:rPr>
          <w:rFonts w:cs="David"/>
          <w:u w:val="single"/>
          <w:rtl/>
        </w:rPr>
        <w:t>מוחמד</w:t>
      </w:r>
      <w:proofErr w:type="spellEnd"/>
      <w:r w:rsidRPr="00C75001">
        <w:rPr>
          <w:rFonts w:cs="David"/>
          <w:u w:val="single"/>
          <w:rtl/>
        </w:rPr>
        <w:t xml:space="preserve"> ברכה:</w:t>
      </w:r>
    </w:p>
    <w:p w14:paraId="37B61758" w14:textId="77777777" w:rsidR="00C75001" w:rsidRPr="00C75001" w:rsidRDefault="00C75001" w:rsidP="00C75001">
      <w:pPr>
        <w:bidi/>
        <w:rPr>
          <w:rFonts w:cs="David"/>
          <w:u w:val="single"/>
          <w:rtl/>
        </w:rPr>
      </w:pPr>
    </w:p>
    <w:p w14:paraId="5FAA548C" w14:textId="77777777" w:rsidR="00C75001" w:rsidRPr="00C75001" w:rsidRDefault="00C75001" w:rsidP="00C75001">
      <w:pPr>
        <w:bidi/>
        <w:rPr>
          <w:rFonts w:cs="David" w:hint="cs"/>
          <w:rtl/>
        </w:rPr>
      </w:pPr>
      <w:r w:rsidRPr="00C75001">
        <w:rPr>
          <w:rFonts w:cs="David"/>
          <w:rtl/>
        </w:rPr>
        <w:tab/>
      </w:r>
      <w:r w:rsidRPr="00C75001">
        <w:rPr>
          <w:rFonts w:cs="David" w:hint="cs"/>
          <w:rtl/>
        </w:rPr>
        <w:t>הפרקליטות לא יכולה לקבוע שיש בסיס להגשת כתב אישום אבל בגלל החוק הם אינם מגישים כתב אישום? הם צריכים להודיע, לא?</w:t>
      </w:r>
    </w:p>
    <w:p w14:paraId="247A66F0" w14:textId="77777777" w:rsidR="00C75001" w:rsidRPr="00C75001" w:rsidRDefault="00C75001" w:rsidP="00C75001">
      <w:pPr>
        <w:bidi/>
        <w:rPr>
          <w:rFonts w:cs="David" w:hint="cs"/>
          <w:rtl/>
        </w:rPr>
      </w:pPr>
    </w:p>
    <w:p w14:paraId="06CBC422" w14:textId="77777777" w:rsidR="00C75001" w:rsidRPr="00C75001" w:rsidRDefault="00C75001" w:rsidP="00C75001">
      <w:pPr>
        <w:bidi/>
        <w:rPr>
          <w:rFonts w:cs="David" w:hint="cs"/>
          <w:rtl/>
        </w:rPr>
      </w:pPr>
      <w:r w:rsidRPr="00C75001">
        <w:rPr>
          <w:rFonts w:cs="David"/>
          <w:u w:val="single"/>
          <w:rtl/>
        </w:rPr>
        <w:br w:type="page"/>
      </w:r>
      <w:r w:rsidRPr="00C75001">
        <w:rPr>
          <w:rFonts w:cs="David" w:hint="cs"/>
          <w:u w:val="single"/>
          <w:rtl/>
        </w:rPr>
        <w:t xml:space="preserve">נורית </w:t>
      </w:r>
      <w:proofErr w:type="spellStart"/>
      <w:r w:rsidRPr="00C75001">
        <w:rPr>
          <w:rFonts w:cs="David" w:hint="cs"/>
          <w:u w:val="single"/>
          <w:rtl/>
        </w:rPr>
        <w:t>אלשטיין</w:t>
      </w:r>
      <w:proofErr w:type="spellEnd"/>
      <w:r w:rsidRPr="00C75001">
        <w:rPr>
          <w:rFonts w:cs="David" w:hint="cs"/>
          <w:u w:val="single"/>
          <w:rtl/>
        </w:rPr>
        <w:t>:</w:t>
      </w:r>
    </w:p>
    <w:p w14:paraId="522FEFA4" w14:textId="77777777" w:rsidR="00C75001" w:rsidRPr="00C75001" w:rsidRDefault="00C75001" w:rsidP="00C75001">
      <w:pPr>
        <w:bidi/>
        <w:rPr>
          <w:rFonts w:cs="David" w:hint="cs"/>
          <w:rtl/>
        </w:rPr>
      </w:pPr>
    </w:p>
    <w:p w14:paraId="140955A0" w14:textId="77777777" w:rsidR="00C75001" w:rsidRPr="00C75001" w:rsidRDefault="00C75001" w:rsidP="00C75001">
      <w:pPr>
        <w:bidi/>
        <w:rPr>
          <w:rFonts w:cs="David" w:hint="cs"/>
          <w:rtl/>
        </w:rPr>
      </w:pPr>
      <w:r w:rsidRPr="00C75001">
        <w:rPr>
          <w:rFonts w:cs="David" w:hint="cs"/>
          <w:rtl/>
        </w:rPr>
        <w:tab/>
        <w:t xml:space="preserve">כשתסתיים החקירה היועץ המשפטי לממשלה יידרש לקבל החלטה על יסוד סיום החקירה. אם יחליט להגיש כתב אישום, או אם נתגבשה עילה להגשת כתב אישום </w:t>
      </w:r>
      <w:r w:rsidRPr="00C75001">
        <w:rPr>
          <w:rFonts w:cs="David"/>
          <w:rtl/>
        </w:rPr>
        <w:t>–</w:t>
      </w:r>
      <w:r w:rsidRPr="00C75001">
        <w:rPr>
          <w:rFonts w:cs="David" w:hint="cs"/>
          <w:rtl/>
        </w:rPr>
        <w:t xml:space="preserve"> המסקנות המתבקשות מזה הן מסקנות ציבוריות, כי נגד נשיא מכהן לא ניתן להגיש כתב אישום. </w:t>
      </w:r>
    </w:p>
    <w:p w14:paraId="452695F2" w14:textId="77777777" w:rsidR="00C75001" w:rsidRPr="00C75001" w:rsidRDefault="00C75001" w:rsidP="00C75001">
      <w:pPr>
        <w:bidi/>
        <w:rPr>
          <w:rFonts w:cs="David" w:hint="cs"/>
          <w:rtl/>
        </w:rPr>
      </w:pPr>
    </w:p>
    <w:p w14:paraId="74532EF1" w14:textId="77777777" w:rsidR="00C75001" w:rsidRPr="00C75001" w:rsidRDefault="00C75001" w:rsidP="00C75001">
      <w:pPr>
        <w:bidi/>
        <w:rPr>
          <w:rFonts w:cs="David"/>
          <w:u w:val="single"/>
          <w:rtl/>
        </w:rPr>
      </w:pPr>
      <w:proofErr w:type="spellStart"/>
      <w:r w:rsidRPr="00C75001">
        <w:rPr>
          <w:rFonts w:cs="David"/>
          <w:u w:val="single"/>
          <w:rtl/>
        </w:rPr>
        <w:t>מוחמד</w:t>
      </w:r>
      <w:proofErr w:type="spellEnd"/>
      <w:r w:rsidRPr="00C75001">
        <w:rPr>
          <w:rFonts w:cs="David"/>
          <w:u w:val="single"/>
          <w:rtl/>
        </w:rPr>
        <w:t xml:space="preserve"> ברכה:</w:t>
      </w:r>
    </w:p>
    <w:p w14:paraId="363CBF13" w14:textId="77777777" w:rsidR="00C75001" w:rsidRPr="00C75001" w:rsidRDefault="00C75001" w:rsidP="00C75001">
      <w:pPr>
        <w:bidi/>
        <w:rPr>
          <w:rFonts w:cs="David"/>
          <w:u w:val="single"/>
          <w:rtl/>
        </w:rPr>
      </w:pPr>
    </w:p>
    <w:p w14:paraId="537B088E" w14:textId="77777777" w:rsidR="00C75001" w:rsidRPr="00C75001" w:rsidRDefault="00C75001" w:rsidP="00C75001">
      <w:pPr>
        <w:bidi/>
        <w:rPr>
          <w:rFonts w:cs="David" w:hint="cs"/>
          <w:rtl/>
        </w:rPr>
      </w:pPr>
      <w:r w:rsidRPr="00C75001">
        <w:rPr>
          <w:rFonts w:cs="David"/>
          <w:rtl/>
        </w:rPr>
        <w:tab/>
      </w:r>
      <w:r w:rsidRPr="00C75001">
        <w:rPr>
          <w:rFonts w:cs="David" w:hint="cs"/>
          <w:rtl/>
        </w:rPr>
        <w:t xml:space="preserve">אבל אפשר לומר אם יש או אין בסיס להגשת כתב אישום, לפחות לנקות את הדיון הציבורי. </w:t>
      </w:r>
    </w:p>
    <w:p w14:paraId="32040275" w14:textId="77777777" w:rsidR="00C75001" w:rsidRPr="00C75001" w:rsidRDefault="00C75001" w:rsidP="00C75001">
      <w:pPr>
        <w:bidi/>
        <w:rPr>
          <w:rFonts w:cs="David" w:hint="cs"/>
          <w:rtl/>
        </w:rPr>
      </w:pPr>
    </w:p>
    <w:p w14:paraId="5EDF184C" w14:textId="77777777" w:rsidR="00C75001" w:rsidRPr="00C75001" w:rsidRDefault="00C75001" w:rsidP="00C75001">
      <w:pPr>
        <w:bidi/>
        <w:rPr>
          <w:rFonts w:cs="David" w:hint="cs"/>
          <w:u w:val="single"/>
          <w:rtl/>
        </w:rPr>
      </w:pPr>
      <w:r w:rsidRPr="00C75001">
        <w:rPr>
          <w:rFonts w:cs="David" w:hint="cs"/>
          <w:u w:val="single"/>
          <w:rtl/>
        </w:rPr>
        <w:t>היו"ר רוחמה אברהם:</w:t>
      </w:r>
    </w:p>
    <w:p w14:paraId="2FB3F4A0" w14:textId="77777777" w:rsidR="00C75001" w:rsidRPr="00C75001" w:rsidRDefault="00C75001" w:rsidP="00C75001">
      <w:pPr>
        <w:bidi/>
        <w:rPr>
          <w:rFonts w:cs="David" w:hint="cs"/>
          <w:rtl/>
        </w:rPr>
      </w:pPr>
    </w:p>
    <w:p w14:paraId="25BC6FE0" w14:textId="77777777" w:rsidR="00C75001" w:rsidRPr="00C75001" w:rsidRDefault="00C75001" w:rsidP="00C75001">
      <w:pPr>
        <w:bidi/>
        <w:ind w:firstLine="567"/>
        <w:rPr>
          <w:rFonts w:cs="David" w:hint="cs"/>
          <w:rtl/>
        </w:rPr>
      </w:pPr>
      <w:r w:rsidRPr="00C75001">
        <w:rPr>
          <w:rFonts w:cs="David" w:hint="cs"/>
          <w:rtl/>
        </w:rPr>
        <w:t xml:space="preserve">תודה רבה. אני עוברת לחבר הכנסת </w:t>
      </w:r>
      <w:proofErr w:type="spellStart"/>
      <w:r w:rsidRPr="00C75001">
        <w:rPr>
          <w:rFonts w:cs="David" w:hint="cs"/>
          <w:rtl/>
        </w:rPr>
        <w:t>מרגי</w:t>
      </w:r>
      <w:proofErr w:type="spellEnd"/>
      <w:r w:rsidRPr="00C75001">
        <w:rPr>
          <w:rFonts w:cs="David" w:hint="cs"/>
          <w:rtl/>
        </w:rPr>
        <w:t xml:space="preserve">. </w:t>
      </w:r>
    </w:p>
    <w:p w14:paraId="491C9E5F" w14:textId="77777777" w:rsidR="00C75001" w:rsidRPr="00C75001" w:rsidRDefault="00C75001" w:rsidP="00C75001">
      <w:pPr>
        <w:bidi/>
        <w:rPr>
          <w:rFonts w:cs="David" w:hint="cs"/>
          <w:u w:val="single"/>
          <w:rtl/>
        </w:rPr>
      </w:pPr>
    </w:p>
    <w:p w14:paraId="69F46C9D" w14:textId="77777777" w:rsidR="00C75001" w:rsidRPr="00C75001" w:rsidRDefault="00C75001" w:rsidP="00C75001">
      <w:pPr>
        <w:bidi/>
        <w:rPr>
          <w:rFonts w:cs="David" w:hint="cs"/>
          <w:rtl/>
        </w:rPr>
      </w:pPr>
      <w:r w:rsidRPr="00C75001">
        <w:rPr>
          <w:rFonts w:cs="David" w:hint="cs"/>
          <w:u w:val="single"/>
          <w:rtl/>
        </w:rPr>
        <w:t xml:space="preserve">יעקב </w:t>
      </w:r>
      <w:proofErr w:type="spellStart"/>
      <w:r w:rsidRPr="00C75001">
        <w:rPr>
          <w:rFonts w:cs="David" w:hint="cs"/>
          <w:u w:val="single"/>
          <w:rtl/>
        </w:rPr>
        <w:t>מרגי</w:t>
      </w:r>
      <w:proofErr w:type="spellEnd"/>
      <w:r w:rsidRPr="00C75001">
        <w:rPr>
          <w:rFonts w:cs="David" w:hint="cs"/>
          <w:u w:val="single"/>
          <w:rtl/>
        </w:rPr>
        <w:t>:</w:t>
      </w:r>
    </w:p>
    <w:p w14:paraId="60F7B586" w14:textId="77777777" w:rsidR="00C75001" w:rsidRPr="00C75001" w:rsidRDefault="00C75001" w:rsidP="00C75001">
      <w:pPr>
        <w:bidi/>
        <w:rPr>
          <w:rFonts w:cs="David" w:hint="cs"/>
          <w:rtl/>
        </w:rPr>
      </w:pPr>
    </w:p>
    <w:p w14:paraId="19FBC480" w14:textId="77777777" w:rsidR="00C75001" w:rsidRPr="00C75001" w:rsidRDefault="00C75001" w:rsidP="00C75001">
      <w:pPr>
        <w:bidi/>
        <w:ind w:firstLine="567"/>
        <w:rPr>
          <w:rFonts w:cs="David" w:hint="cs"/>
          <w:rtl/>
        </w:rPr>
      </w:pPr>
      <w:r w:rsidRPr="00C75001">
        <w:rPr>
          <w:rFonts w:cs="David" w:hint="cs"/>
          <w:rtl/>
        </w:rPr>
        <w:t xml:space="preserve">תודה רבה, גברתי היושבת-ראש. אחסוך את דברי ההקדמה, האי-נעימות וכו'. זה נאמר. הייתי מעדיף שנצטרך לאשר היום את יציאת הנשיא לחופשה כדי שהוא יצליח להוכיח את חפותו, אם הוא רוצה. אני כן מזדהה עם הסבל של המתלוננות מול מבוכת הנשיא. לכן אני חצוי. אני מתחבר גם לדברים שאמר פרופ' מנחם בן-ששון. </w:t>
      </w:r>
    </w:p>
    <w:p w14:paraId="6AAE2EC6" w14:textId="77777777" w:rsidR="00C75001" w:rsidRPr="00C75001" w:rsidRDefault="00C75001" w:rsidP="00C75001">
      <w:pPr>
        <w:bidi/>
        <w:ind w:firstLine="567"/>
        <w:rPr>
          <w:rFonts w:cs="David" w:hint="cs"/>
          <w:rtl/>
        </w:rPr>
      </w:pPr>
    </w:p>
    <w:p w14:paraId="37455EB0" w14:textId="77777777" w:rsidR="00C75001" w:rsidRPr="00C75001" w:rsidRDefault="00C75001" w:rsidP="00C75001">
      <w:pPr>
        <w:bidi/>
        <w:ind w:firstLine="567"/>
        <w:rPr>
          <w:rFonts w:cs="David" w:hint="cs"/>
          <w:rtl/>
        </w:rPr>
      </w:pPr>
      <w:r w:rsidRPr="00C75001">
        <w:rPr>
          <w:rFonts w:cs="David" w:hint="cs"/>
          <w:rtl/>
        </w:rPr>
        <w:t>אני חצוי לקראת ההצבעה, אני באמת מתלבט. ביום חמישי יש טקס, אז מה? יש עוד הרבה דברים בדרך. הייתי קורא לך, כיושב-ראש ועדת החוקה, חוק ומשפט, להרים את הכפפה. אם המחוקק התכוון לדברים אחרים, אכן צריך לסדר את זה כמו שצריך. יש כמה שאלות ערכיות.</w:t>
      </w:r>
    </w:p>
    <w:p w14:paraId="7B4E49F8" w14:textId="77777777" w:rsidR="00C75001" w:rsidRPr="00C75001" w:rsidRDefault="00C75001" w:rsidP="00C75001">
      <w:pPr>
        <w:bidi/>
        <w:rPr>
          <w:rFonts w:cs="David" w:hint="cs"/>
          <w:rtl/>
        </w:rPr>
      </w:pPr>
    </w:p>
    <w:p w14:paraId="0578AC9A" w14:textId="77777777" w:rsidR="00C75001" w:rsidRPr="00C75001" w:rsidRDefault="00C75001" w:rsidP="00C75001">
      <w:pPr>
        <w:bidi/>
        <w:rPr>
          <w:rFonts w:cs="David" w:hint="cs"/>
          <w:rtl/>
        </w:rPr>
      </w:pPr>
      <w:r w:rsidRPr="00C75001">
        <w:rPr>
          <w:rFonts w:cs="David" w:hint="cs"/>
          <w:u w:val="single"/>
          <w:rtl/>
        </w:rPr>
        <w:t xml:space="preserve">יובל </w:t>
      </w:r>
      <w:proofErr w:type="spellStart"/>
      <w:r w:rsidRPr="00C75001">
        <w:rPr>
          <w:rFonts w:cs="David" w:hint="cs"/>
          <w:u w:val="single"/>
          <w:rtl/>
        </w:rPr>
        <w:t>שטייניץ</w:t>
      </w:r>
      <w:proofErr w:type="spellEnd"/>
      <w:r w:rsidRPr="00C75001">
        <w:rPr>
          <w:rFonts w:cs="David" w:hint="cs"/>
          <w:u w:val="single"/>
          <w:rtl/>
        </w:rPr>
        <w:t>:</w:t>
      </w:r>
    </w:p>
    <w:p w14:paraId="01824D04" w14:textId="77777777" w:rsidR="00C75001" w:rsidRPr="00C75001" w:rsidRDefault="00C75001" w:rsidP="00C75001">
      <w:pPr>
        <w:bidi/>
        <w:rPr>
          <w:rFonts w:cs="David" w:hint="cs"/>
          <w:rtl/>
        </w:rPr>
      </w:pPr>
    </w:p>
    <w:p w14:paraId="7ED14759" w14:textId="77777777" w:rsidR="00C75001" w:rsidRPr="00C75001" w:rsidRDefault="00C75001" w:rsidP="00C75001">
      <w:pPr>
        <w:bidi/>
        <w:rPr>
          <w:rFonts w:cs="David" w:hint="cs"/>
          <w:rtl/>
        </w:rPr>
      </w:pPr>
      <w:r w:rsidRPr="00C75001">
        <w:rPr>
          <w:rFonts w:cs="David" w:hint="cs"/>
          <w:rtl/>
        </w:rPr>
        <w:tab/>
        <w:t xml:space="preserve">לאילו דברים אחרים המחוקק התכוון? הוא לא מתכוון לזה שנשיא לא יוכל להגיע לטקס שהוא לא רוצה להגיע אליו. </w:t>
      </w:r>
    </w:p>
    <w:p w14:paraId="3DAB2AAD" w14:textId="77777777" w:rsidR="00C75001" w:rsidRPr="00C75001" w:rsidRDefault="00C75001" w:rsidP="00C75001">
      <w:pPr>
        <w:bidi/>
        <w:rPr>
          <w:rFonts w:cs="David" w:hint="cs"/>
          <w:rtl/>
        </w:rPr>
      </w:pPr>
    </w:p>
    <w:p w14:paraId="6A911246" w14:textId="77777777" w:rsidR="00C75001" w:rsidRPr="00C75001" w:rsidRDefault="00C75001" w:rsidP="00C75001">
      <w:pPr>
        <w:pStyle w:val="Heading5"/>
        <w:jc w:val="left"/>
        <w:rPr>
          <w:rFonts w:hint="cs"/>
          <w:rtl/>
        </w:rPr>
      </w:pPr>
      <w:r w:rsidRPr="00C75001">
        <w:rPr>
          <w:rFonts w:hint="cs"/>
          <w:u w:val="single"/>
          <w:rtl/>
        </w:rPr>
        <w:t>מנחם בן-ששון:</w:t>
      </w:r>
    </w:p>
    <w:p w14:paraId="5A77090E" w14:textId="77777777" w:rsidR="00C75001" w:rsidRPr="00C75001" w:rsidRDefault="00C75001" w:rsidP="00C75001">
      <w:pPr>
        <w:pStyle w:val="Heading5"/>
        <w:jc w:val="left"/>
        <w:rPr>
          <w:rFonts w:hint="cs"/>
          <w:rtl/>
        </w:rPr>
      </w:pPr>
    </w:p>
    <w:p w14:paraId="23A34111" w14:textId="77777777" w:rsidR="00C75001" w:rsidRPr="00C75001" w:rsidRDefault="00C75001" w:rsidP="00C75001">
      <w:pPr>
        <w:bidi/>
        <w:rPr>
          <w:rFonts w:cs="David" w:hint="cs"/>
          <w:rtl/>
        </w:rPr>
      </w:pPr>
      <w:r w:rsidRPr="00C75001">
        <w:rPr>
          <w:rFonts w:cs="David" w:hint="cs"/>
          <w:rtl/>
        </w:rPr>
        <w:tab/>
        <w:t xml:space="preserve">לא. </w:t>
      </w:r>
    </w:p>
    <w:p w14:paraId="490400FE" w14:textId="77777777" w:rsidR="00C75001" w:rsidRPr="00C75001" w:rsidRDefault="00C75001" w:rsidP="00C75001">
      <w:pPr>
        <w:bidi/>
        <w:rPr>
          <w:rFonts w:cs="David" w:hint="cs"/>
          <w:rtl/>
        </w:rPr>
      </w:pPr>
    </w:p>
    <w:p w14:paraId="39A6E59E" w14:textId="77777777" w:rsidR="00C75001" w:rsidRPr="00C75001" w:rsidRDefault="00C75001" w:rsidP="00C75001">
      <w:pPr>
        <w:bidi/>
        <w:rPr>
          <w:rFonts w:cs="David" w:hint="cs"/>
          <w:u w:val="single"/>
          <w:rtl/>
        </w:rPr>
      </w:pPr>
      <w:r w:rsidRPr="00C75001">
        <w:rPr>
          <w:rFonts w:cs="David" w:hint="cs"/>
          <w:u w:val="single"/>
          <w:rtl/>
        </w:rPr>
        <w:t>היו"ר רוחמה אברהם:</w:t>
      </w:r>
    </w:p>
    <w:p w14:paraId="52C3B3F7" w14:textId="77777777" w:rsidR="00C75001" w:rsidRPr="00C75001" w:rsidRDefault="00C75001" w:rsidP="00C75001">
      <w:pPr>
        <w:bidi/>
        <w:rPr>
          <w:rFonts w:cs="David" w:hint="cs"/>
          <w:rtl/>
        </w:rPr>
      </w:pPr>
    </w:p>
    <w:p w14:paraId="38DBF534" w14:textId="77777777" w:rsidR="00C75001" w:rsidRPr="00C75001" w:rsidRDefault="00C75001" w:rsidP="00C75001">
      <w:pPr>
        <w:bidi/>
        <w:ind w:firstLine="567"/>
        <w:rPr>
          <w:rFonts w:cs="David" w:hint="cs"/>
          <w:rtl/>
        </w:rPr>
      </w:pPr>
      <w:r w:rsidRPr="00C75001">
        <w:rPr>
          <w:rFonts w:cs="David" w:hint="cs"/>
          <w:rtl/>
        </w:rPr>
        <w:t xml:space="preserve">הכנסת תהיה רשאית להתחיל בהליך של נבצרות זמנית בלי בקשה בכתב מהנשיא. זאת הצעת החוק שאניח בשם ועדת הכנסת. </w:t>
      </w:r>
    </w:p>
    <w:p w14:paraId="695AAA00" w14:textId="77777777" w:rsidR="00C75001" w:rsidRPr="00C75001" w:rsidRDefault="00C75001" w:rsidP="00C75001">
      <w:pPr>
        <w:bidi/>
        <w:rPr>
          <w:rFonts w:cs="David" w:hint="cs"/>
          <w:rtl/>
        </w:rPr>
      </w:pPr>
    </w:p>
    <w:p w14:paraId="5638A13C" w14:textId="77777777" w:rsidR="00C75001" w:rsidRPr="00C75001" w:rsidRDefault="00C75001" w:rsidP="00C75001">
      <w:pPr>
        <w:bidi/>
        <w:rPr>
          <w:rFonts w:cs="David" w:hint="cs"/>
          <w:rtl/>
        </w:rPr>
      </w:pPr>
      <w:r w:rsidRPr="00C75001">
        <w:rPr>
          <w:rFonts w:cs="David" w:hint="cs"/>
          <w:u w:val="single"/>
          <w:rtl/>
        </w:rPr>
        <w:t xml:space="preserve">יעקב </w:t>
      </w:r>
      <w:proofErr w:type="spellStart"/>
      <w:r w:rsidRPr="00C75001">
        <w:rPr>
          <w:rFonts w:cs="David" w:hint="cs"/>
          <w:u w:val="single"/>
          <w:rtl/>
        </w:rPr>
        <w:t>מרגי</w:t>
      </w:r>
      <w:proofErr w:type="spellEnd"/>
      <w:r w:rsidRPr="00C75001">
        <w:rPr>
          <w:rFonts w:cs="David" w:hint="cs"/>
          <w:u w:val="single"/>
          <w:rtl/>
        </w:rPr>
        <w:t>:</w:t>
      </w:r>
    </w:p>
    <w:p w14:paraId="558E4F77" w14:textId="77777777" w:rsidR="00C75001" w:rsidRPr="00C75001" w:rsidRDefault="00C75001" w:rsidP="00C75001">
      <w:pPr>
        <w:bidi/>
        <w:rPr>
          <w:rFonts w:cs="David" w:hint="cs"/>
          <w:rtl/>
        </w:rPr>
      </w:pPr>
    </w:p>
    <w:p w14:paraId="4F8B6BCF" w14:textId="77777777" w:rsidR="00C75001" w:rsidRPr="00C75001" w:rsidRDefault="00C75001" w:rsidP="00C75001">
      <w:pPr>
        <w:bidi/>
        <w:rPr>
          <w:rFonts w:cs="David" w:hint="cs"/>
          <w:rtl/>
        </w:rPr>
      </w:pPr>
      <w:r w:rsidRPr="00C75001">
        <w:rPr>
          <w:rFonts w:cs="David" w:hint="cs"/>
          <w:rtl/>
        </w:rPr>
        <w:tab/>
        <w:t xml:space="preserve">אין ספק שלנגד עיני הפרשנים עומדת השאלה מה היו מניעי החקיקה באותה עת. באותה עת </w:t>
      </w:r>
      <w:proofErr w:type="spellStart"/>
      <w:r w:rsidRPr="00C75001">
        <w:rPr>
          <w:rFonts w:cs="David" w:hint="cs"/>
          <w:rtl/>
        </w:rPr>
        <w:t>היתה</w:t>
      </w:r>
      <w:proofErr w:type="spellEnd"/>
      <w:r w:rsidRPr="00C75001">
        <w:rPr>
          <w:rFonts w:cs="David" w:hint="cs"/>
          <w:rtl/>
        </w:rPr>
        <w:t xml:space="preserve"> פרשת הנשיא </w:t>
      </w:r>
      <w:proofErr w:type="spellStart"/>
      <w:r w:rsidRPr="00C75001">
        <w:rPr>
          <w:rFonts w:cs="David" w:hint="cs"/>
          <w:rtl/>
        </w:rPr>
        <w:t>ויצמן</w:t>
      </w:r>
      <w:proofErr w:type="spellEnd"/>
      <w:r w:rsidRPr="00C75001">
        <w:rPr>
          <w:rFonts w:cs="David" w:hint="cs"/>
          <w:rtl/>
        </w:rPr>
        <w:t xml:space="preserve"> ז"ל. יש אצלי התנגדות: מצד אחד, אם הוא ביקש נבצרות, בואו נאשר לו. ממילא הוא מובך. עוד מבוכה לא תעזור. מצד שני, אי-אישור בקשתו יאפשר לו להשתתף, יאלץ אותו להשתתף, בטקס ההשבעה של נשיאת בית המשפט העליון. </w:t>
      </w:r>
    </w:p>
    <w:p w14:paraId="32B3CD66" w14:textId="77777777" w:rsidR="00C75001" w:rsidRPr="00C75001" w:rsidRDefault="00C75001" w:rsidP="00C75001">
      <w:pPr>
        <w:bidi/>
        <w:rPr>
          <w:rFonts w:cs="David" w:hint="cs"/>
          <w:rtl/>
        </w:rPr>
      </w:pPr>
    </w:p>
    <w:p w14:paraId="36DB9CCB" w14:textId="77777777" w:rsidR="00C75001" w:rsidRPr="00C75001" w:rsidRDefault="00C75001" w:rsidP="00C75001">
      <w:pPr>
        <w:bidi/>
        <w:ind w:firstLine="567"/>
        <w:rPr>
          <w:rFonts w:cs="David" w:hint="cs"/>
          <w:rtl/>
        </w:rPr>
      </w:pPr>
      <w:r w:rsidRPr="00C75001">
        <w:rPr>
          <w:rFonts w:cs="David" w:hint="cs"/>
          <w:rtl/>
        </w:rPr>
        <w:t xml:space="preserve">כמו שאמרתי, מה עם נושאים אחרים שהוא נחשף אליהם, מה יותר נעים וחשוב וסמלי? אני רוצה לנצל את ההזדמנות לקרוא לנשיא לשקול בחיוב את ההצעה לצאת לחופשה על מנת שיצליח להוכיח את חפותו. </w:t>
      </w:r>
    </w:p>
    <w:p w14:paraId="221AF050" w14:textId="77777777" w:rsidR="00C75001" w:rsidRPr="00C75001" w:rsidRDefault="00C75001" w:rsidP="00C75001">
      <w:pPr>
        <w:bidi/>
        <w:rPr>
          <w:rFonts w:cs="David" w:hint="cs"/>
          <w:rtl/>
        </w:rPr>
      </w:pPr>
    </w:p>
    <w:p w14:paraId="7E81FB5C" w14:textId="77777777" w:rsidR="00C75001" w:rsidRPr="00C75001" w:rsidRDefault="00C75001" w:rsidP="00C75001">
      <w:pPr>
        <w:bidi/>
        <w:ind w:firstLine="567"/>
        <w:rPr>
          <w:rFonts w:cs="David" w:hint="cs"/>
          <w:rtl/>
        </w:rPr>
      </w:pPr>
      <w:r w:rsidRPr="00C75001">
        <w:rPr>
          <w:rFonts w:cs="David" w:hint="cs"/>
          <w:rtl/>
        </w:rPr>
        <w:t xml:space="preserve">מאחר שהוא כבר ביקש נבצרות לכמה שעות </w:t>
      </w:r>
      <w:r w:rsidRPr="00C75001">
        <w:rPr>
          <w:rFonts w:cs="David"/>
          <w:rtl/>
        </w:rPr>
        <w:t>–</w:t>
      </w:r>
      <w:r w:rsidRPr="00C75001">
        <w:rPr>
          <w:rFonts w:cs="David" w:hint="cs"/>
          <w:rtl/>
        </w:rPr>
        <w:t xml:space="preserve"> שהיא מביכה ומבישה </w:t>
      </w:r>
      <w:r w:rsidRPr="00C75001">
        <w:rPr>
          <w:rFonts w:cs="David"/>
          <w:rtl/>
        </w:rPr>
        <w:t>–</w:t>
      </w:r>
      <w:r w:rsidRPr="00C75001">
        <w:rPr>
          <w:rFonts w:cs="David" w:hint="cs"/>
          <w:rtl/>
        </w:rPr>
        <w:t xml:space="preserve"> אני חושב שכדאי שאנחנו ככנסת, מאחר שנדרשנו לסוגיה, והכול בדיעבד, נאשר לו זאת. אני אומר את זה בקושי. כי שוב, הייתי מעדיף שהוא יהיה בחופשה בתקופה זו. </w:t>
      </w:r>
    </w:p>
    <w:p w14:paraId="5B94F181" w14:textId="77777777" w:rsidR="00C75001" w:rsidRPr="00C75001" w:rsidRDefault="00C75001" w:rsidP="00C75001">
      <w:pPr>
        <w:bidi/>
        <w:rPr>
          <w:rFonts w:cs="David" w:hint="cs"/>
          <w:rtl/>
        </w:rPr>
      </w:pPr>
    </w:p>
    <w:p w14:paraId="7C01D014" w14:textId="77777777" w:rsidR="00C75001" w:rsidRPr="00C75001" w:rsidRDefault="00C75001" w:rsidP="00C75001">
      <w:pPr>
        <w:bidi/>
        <w:rPr>
          <w:rFonts w:cs="David" w:hint="cs"/>
          <w:u w:val="single"/>
          <w:rtl/>
        </w:rPr>
      </w:pPr>
      <w:r w:rsidRPr="00C75001">
        <w:rPr>
          <w:rFonts w:cs="David" w:hint="cs"/>
          <w:u w:val="single"/>
          <w:rtl/>
        </w:rPr>
        <w:t>היו"ר רוחמה אברהם:</w:t>
      </w:r>
    </w:p>
    <w:p w14:paraId="6C9896E2" w14:textId="77777777" w:rsidR="00C75001" w:rsidRPr="00C75001" w:rsidRDefault="00C75001" w:rsidP="00C75001">
      <w:pPr>
        <w:bidi/>
        <w:rPr>
          <w:rFonts w:cs="David" w:hint="cs"/>
          <w:rtl/>
        </w:rPr>
      </w:pPr>
    </w:p>
    <w:p w14:paraId="34E1539D" w14:textId="77777777" w:rsidR="00C75001" w:rsidRPr="00C75001" w:rsidRDefault="00C75001" w:rsidP="00C75001">
      <w:pPr>
        <w:bidi/>
        <w:ind w:firstLine="567"/>
        <w:rPr>
          <w:rFonts w:cs="David" w:hint="cs"/>
          <w:rtl/>
        </w:rPr>
      </w:pPr>
      <w:r w:rsidRPr="00C75001">
        <w:rPr>
          <w:rFonts w:cs="David" w:hint="cs"/>
          <w:rtl/>
        </w:rPr>
        <w:t xml:space="preserve">תודה. חבר הכנסת </w:t>
      </w:r>
      <w:proofErr w:type="spellStart"/>
      <w:r w:rsidRPr="00C75001">
        <w:rPr>
          <w:rFonts w:cs="David" w:hint="cs"/>
          <w:rtl/>
        </w:rPr>
        <w:t>אורלב</w:t>
      </w:r>
      <w:proofErr w:type="spellEnd"/>
      <w:r w:rsidRPr="00C75001">
        <w:rPr>
          <w:rFonts w:cs="David" w:hint="cs"/>
          <w:rtl/>
        </w:rPr>
        <w:t>.</w:t>
      </w:r>
    </w:p>
    <w:p w14:paraId="43517D16" w14:textId="77777777" w:rsidR="00C75001" w:rsidRPr="00C75001" w:rsidRDefault="00C75001" w:rsidP="00C75001">
      <w:pPr>
        <w:bidi/>
        <w:rPr>
          <w:rFonts w:cs="David" w:hint="cs"/>
          <w:rtl/>
        </w:rPr>
      </w:pPr>
    </w:p>
    <w:p w14:paraId="283880AC" w14:textId="77777777" w:rsidR="00C75001" w:rsidRPr="00C75001" w:rsidRDefault="00C75001" w:rsidP="00C75001">
      <w:pPr>
        <w:bidi/>
        <w:rPr>
          <w:rFonts w:cs="David" w:hint="cs"/>
          <w:rtl/>
        </w:rPr>
      </w:pPr>
      <w:r w:rsidRPr="00C75001">
        <w:rPr>
          <w:rFonts w:cs="David" w:hint="cs"/>
          <w:u w:val="single"/>
          <w:rtl/>
        </w:rPr>
        <w:t xml:space="preserve">זבולון </w:t>
      </w:r>
      <w:proofErr w:type="spellStart"/>
      <w:r w:rsidRPr="00C75001">
        <w:rPr>
          <w:rFonts w:cs="David" w:hint="cs"/>
          <w:u w:val="single"/>
          <w:rtl/>
        </w:rPr>
        <w:t>אורלב</w:t>
      </w:r>
      <w:proofErr w:type="spellEnd"/>
      <w:r w:rsidRPr="00C75001">
        <w:rPr>
          <w:rFonts w:cs="David" w:hint="cs"/>
          <w:u w:val="single"/>
          <w:rtl/>
        </w:rPr>
        <w:t>:</w:t>
      </w:r>
    </w:p>
    <w:p w14:paraId="1AAD0B7F" w14:textId="77777777" w:rsidR="00C75001" w:rsidRPr="00C75001" w:rsidRDefault="00C75001" w:rsidP="00C75001">
      <w:pPr>
        <w:bidi/>
        <w:rPr>
          <w:rFonts w:cs="David" w:hint="cs"/>
          <w:rtl/>
        </w:rPr>
      </w:pPr>
    </w:p>
    <w:p w14:paraId="7B9EC5C6" w14:textId="77777777" w:rsidR="00C75001" w:rsidRPr="00C75001" w:rsidRDefault="00C75001" w:rsidP="00C75001">
      <w:pPr>
        <w:bidi/>
        <w:rPr>
          <w:rFonts w:cs="David" w:hint="cs"/>
          <w:rtl/>
        </w:rPr>
      </w:pPr>
      <w:r w:rsidRPr="00C75001">
        <w:rPr>
          <w:rFonts w:cs="David" w:hint="cs"/>
          <w:rtl/>
        </w:rPr>
        <w:tab/>
        <w:t xml:space="preserve">גברתי היושבת-ראש, אני מבין שבהיבט המשפטי הובהר לנו על-ידי היועצת המשפטית לכנסת שבקשתו של הנשיא עולה בקנה אחד עם החוק, ואין שום מניעה משפטית כזאת או אחרת מטעם ועדת הכנסת לאשר או לא לאשר את הבקשה. </w:t>
      </w:r>
    </w:p>
    <w:p w14:paraId="15163771" w14:textId="77777777" w:rsidR="00C75001" w:rsidRPr="00C75001" w:rsidRDefault="00C75001" w:rsidP="00C75001">
      <w:pPr>
        <w:bidi/>
        <w:rPr>
          <w:rFonts w:cs="David" w:hint="cs"/>
          <w:rtl/>
        </w:rPr>
      </w:pPr>
    </w:p>
    <w:p w14:paraId="10599CEE" w14:textId="77777777" w:rsidR="00C75001" w:rsidRPr="00C75001" w:rsidRDefault="00C75001" w:rsidP="00C75001">
      <w:pPr>
        <w:bidi/>
        <w:ind w:firstLine="567"/>
        <w:rPr>
          <w:rFonts w:cs="David" w:hint="cs"/>
          <w:rtl/>
        </w:rPr>
      </w:pPr>
      <w:r w:rsidRPr="00C75001">
        <w:rPr>
          <w:rFonts w:cs="David" w:hint="cs"/>
          <w:rtl/>
        </w:rPr>
        <w:t xml:space="preserve">לדעתי השיקול שצריך לעמוד בפנינו הוא הנימוק של הנשיא, כפי שהוא נימק זאת במכתבו, שהוא מעדיף שלא להיות באותו טקס. הוא כתב את זה בצורה גלויה. יש לו חשש שזה עלול לעורר מחלוקת בדבר שהוא רגיש מאוד. החוק נתן את שיקול הדעת לנשיא בשאלה אם להגיש בקשה לנבצרות, הוא לא נתן את זה לאף חבר כסת. הוא נתן את השיקול הזה רק לנשיא, זהבה. </w:t>
      </w:r>
    </w:p>
    <w:p w14:paraId="58E616C0" w14:textId="77777777" w:rsidR="00C75001" w:rsidRPr="00C75001" w:rsidRDefault="00C75001" w:rsidP="00C75001">
      <w:pPr>
        <w:bidi/>
        <w:rPr>
          <w:rFonts w:cs="David" w:hint="cs"/>
          <w:rtl/>
        </w:rPr>
      </w:pPr>
    </w:p>
    <w:p w14:paraId="0E0397BF" w14:textId="77777777" w:rsidR="00C75001" w:rsidRPr="00C75001" w:rsidRDefault="00C75001" w:rsidP="00C75001">
      <w:pPr>
        <w:bidi/>
        <w:rPr>
          <w:rFonts w:cs="David" w:hint="cs"/>
          <w:rtl/>
        </w:rPr>
      </w:pPr>
      <w:r w:rsidRPr="00C75001">
        <w:rPr>
          <w:rFonts w:cs="David" w:hint="cs"/>
          <w:u w:val="single"/>
          <w:rtl/>
        </w:rPr>
        <w:t xml:space="preserve">זהבה </w:t>
      </w:r>
      <w:proofErr w:type="spellStart"/>
      <w:r w:rsidRPr="00C75001">
        <w:rPr>
          <w:rFonts w:cs="David" w:hint="cs"/>
          <w:u w:val="single"/>
          <w:rtl/>
        </w:rPr>
        <w:t>גלאון</w:t>
      </w:r>
      <w:proofErr w:type="spellEnd"/>
      <w:r w:rsidRPr="00C75001">
        <w:rPr>
          <w:rFonts w:cs="David" w:hint="cs"/>
          <w:u w:val="single"/>
          <w:rtl/>
        </w:rPr>
        <w:t>:</w:t>
      </w:r>
    </w:p>
    <w:p w14:paraId="3AE1459E" w14:textId="77777777" w:rsidR="00C75001" w:rsidRPr="00C75001" w:rsidRDefault="00C75001" w:rsidP="00C75001">
      <w:pPr>
        <w:bidi/>
        <w:rPr>
          <w:rFonts w:cs="David" w:hint="cs"/>
          <w:rtl/>
        </w:rPr>
      </w:pPr>
    </w:p>
    <w:p w14:paraId="6F387FF5" w14:textId="77777777" w:rsidR="00C75001" w:rsidRPr="00C75001" w:rsidRDefault="00C75001" w:rsidP="00C75001">
      <w:pPr>
        <w:bidi/>
        <w:rPr>
          <w:rFonts w:cs="David" w:hint="cs"/>
          <w:rtl/>
        </w:rPr>
      </w:pPr>
      <w:r w:rsidRPr="00C75001">
        <w:rPr>
          <w:rFonts w:cs="David" w:hint="cs"/>
          <w:rtl/>
        </w:rPr>
        <w:tab/>
        <w:t>אני מסכימה, השאלה אם זה סביר.</w:t>
      </w:r>
    </w:p>
    <w:p w14:paraId="6591D7BB" w14:textId="77777777" w:rsidR="00C75001" w:rsidRPr="00C75001" w:rsidRDefault="00C75001" w:rsidP="00C75001">
      <w:pPr>
        <w:bidi/>
        <w:rPr>
          <w:rFonts w:cs="David" w:hint="cs"/>
          <w:rtl/>
        </w:rPr>
      </w:pPr>
    </w:p>
    <w:p w14:paraId="270E1958" w14:textId="77777777" w:rsidR="00C75001" w:rsidRPr="00C75001" w:rsidRDefault="00C75001" w:rsidP="00C75001">
      <w:pPr>
        <w:bidi/>
        <w:rPr>
          <w:rFonts w:cs="David" w:hint="cs"/>
          <w:rtl/>
        </w:rPr>
      </w:pPr>
      <w:r w:rsidRPr="00C75001">
        <w:rPr>
          <w:rFonts w:cs="David" w:hint="cs"/>
          <w:u w:val="single"/>
          <w:rtl/>
        </w:rPr>
        <w:t xml:space="preserve">יובל </w:t>
      </w:r>
      <w:proofErr w:type="spellStart"/>
      <w:r w:rsidRPr="00C75001">
        <w:rPr>
          <w:rFonts w:cs="David" w:hint="cs"/>
          <w:u w:val="single"/>
          <w:rtl/>
        </w:rPr>
        <w:t>שטייניץ</w:t>
      </w:r>
      <w:proofErr w:type="spellEnd"/>
      <w:r w:rsidRPr="00C75001">
        <w:rPr>
          <w:rFonts w:cs="David" w:hint="cs"/>
          <w:u w:val="single"/>
          <w:rtl/>
        </w:rPr>
        <w:t>:</w:t>
      </w:r>
    </w:p>
    <w:p w14:paraId="62EF1AD6" w14:textId="77777777" w:rsidR="00C75001" w:rsidRPr="00C75001" w:rsidRDefault="00C75001" w:rsidP="00C75001">
      <w:pPr>
        <w:bidi/>
        <w:rPr>
          <w:rFonts w:cs="David" w:hint="cs"/>
          <w:rtl/>
        </w:rPr>
      </w:pPr>
    </w:p>
    <w:p w14:paraId="09E563BB" w14:textId="77777777" w:rsidR="00C75001" w:rsidRPr="00C75001" w:rsidRDefault="00C75001" w:rsidP="00C75001">
      <w:pPr>
        <w:bidi/>
        <w:rPr>
          <w:rFonts w:cs="David" w:hint="cs"/>
          <w:rtl/>
        </w:rPr>
      </w:pPr>
      <w:r w:rsidRPr="00C75001">
        <w:rPr>
          <w:rFonts w:cs="David" w:hint="cs"/>
          <w:rtl/>
        </w:rPr>
        <w:tab/>
        <w:t>השאלה היא אם זה בלתי סביר בעליל.</w:t>
      </w:r>
    </w:p>
    <w:p w14:paraId="402FA432" w14:textId="77777777" w:rsidR="00C75001" w:rsidRPr="00C75001" w:rsidRDefault="00C75001" w:rsidP="00C75001">
      <w:pPr>
        <w:bidi/>
        <w:rPr>
          <w:rFonts w:cs="David" w:hint="cs"/>
          <w:rtl/>
        </w:rPr>
      </w:pPr>
    </w:p>
    <w:p w14:paraId="7EBAF2E5" w14:textId="77777777" w:rsidR="00C75001" w:rsidRPr="00C75001" w:rsidRDefault="00C75001" w:rsidP="00C75001">
      <w:pPr>
        <w:bidi/>
        <w:rPr>
          <w:rFonts w:cs="David" w:hint="cs"/>
          <w:rtl/>
        </w:rPr>
      </w:pPr>
      <w:r w:rsidRPr="00C75001">
        <w:rPr>
          <w:rFonts w:cs="David" w:hint="cs"/>
          <w:u w:val="single"/>
          <w:rtl/>
        </w:rPr>
        <w:t xml:space="preserve">זבולון </w:t>
      </w:r>
      <w:proofErr w:type="spellStart"/>
      <w:r w:rsidRPr="00C75001">
        <w:rPr>
          <w:rFonts w:cs="David" w:hint="cs"/>
          <w:u w:val="single"/>
          <w:rtl/>
        </w:rPr>
        <w:t>אורלב</w:t>
      </w:r>
      <w:proofErr w:type="spellEnd"/>
      <w:r w:rsidRPr="00C75001">
        <w:rPr>
          <w:rFonts w:cs="David" w:hint="cs"/>
          <w:u w:val="single"/>
          <w:rtl/>
        </w:rPr>
        <w:t>:</w:t>
      </w:r>
    </w:p>
    <w:p w14:paraId="65052823" w14:textId="77777777" w:rsidR="00C75001" w:rsidRPr="00C75001" w:rsidRDefault="00C75001" w:rsidP="00C75001">
      <w:pPr>
        <w:bidi/>
        <w:rPr>
          <w:rFonts w:cs="David" w:hint="cs"/>
          <w:rtl/>
        </w:rPr>
      </w:pPr>
    </w:p>
    <w:p w14:paraId="11E1A4C1" w14:textId="77777777" w:rsidR="00C75001" w:rsidRPr="00C75001" w:rsidRDefault="00C75001" w:rsidP="00C75001">
      <w:pPr>
        <w:bidi/>
        <w:rPr>
          <w:rFonts w:cs="David" w:hint="cs"/>
          <w:rtl/>
        </w:rPr>
      </w:pPr>
      <w:r w:rsidRPr="00C75001">
        <w:rPr>
          <w:rFonts w:cs="David" w:hint="cs"/>
          <w:rtl/>
        </w:rPr>
        <w:tab/>
        <w:t xml:space="preserve">בבית המשפט העליון בודקים אם יש אי-סבירות קיצונית בשיקול הדעת. לא חשוב אם אני מסכים או לא, או מה הייתי עושה במקומו או מה הייתי משיב לו אילו שאל בעצתי. זה לא רלוונטי בכלל. הוא כנשיא אומר: אני מעדיף שבטקס הזה, שבו נשיא שנמצא תחת חקירה בסעיפים מאוד בעייתיים, מישהו אחר ימלא את מקומי. זו לא בקשה לא סבירה. זו בקשה סבירה מאוד. מה לא סביר בבקשה הזאת? כך הוא מרגיש. זה לא מה שאני מרגיש. אני לא רואה שההרגשה הזאת יוצאת מהגדרים של הסבירות. </w:t>
      </w:r>
    </w:p>
    <w:p w14:paraId="187A3205" w14:textId="77777777" w:rsidR="00C75001" w:rsidRPr="00C75001" w:rsidRDefault="00C75001" w:rsidP="00C75001">
      <w:pPr>
        <w:bidi/>
        <w:rPr>
          <w:rFonts w:cs="David" w:hint="cs"/>
          <w:rtl/>
        </w:rPr>
      </w:pPr>
    </w:p>
    <w:p w14:paraId="22DD9C3F" w14:textId="77777777" w:rsidR="00C75001" w:rsidRPr="00C75001" w:rsidRDefault="00C75001" w:rsidP="00C75001">
      <w:pPr>
        <w:bidi/>
        <w:ind w:firstLine="567"/>
        <w:rPr>
          <w:rFonts w:cs="David" w:hint="cs"/>
          <w:rtl/>
        </w:rPr>
      </w:pPr>
      <w:r w:rsidRPr="00C75001">
        <w:rPr>
          <w:rFonts w:cs="David" w:hint="cs"/>
          <w:rtl/>
        </w:rPr>
        <w:t xml:space="preserve">באשר לנורמה הציבורית. אני חושב שאנחנו חייבים לרסן את עצמנו וחייבים להתאפק, ולא להתגלח על הזקן של הנשיא. אם מישהו רוצה לשנות את הנורמה, תגישו הצעת חוק. היושבת-ראש אמרה שהיא רוצה להגיש הצעת חוק. שתגיש הצעת חוק, נדון בה, נדון לגופה של הצעה ולא לגופו של אדם, נדון בנורמה. אנחנו קובעים, אנחנו אחראים לנורמה, אנחנו מי שיצרנו את המצב המשפטי. קודמינו יצרו אותו, לא הייתי מעורב באופן אישי, אני אפילו לא זוכר מה הצבעתי ב-2002. אני מניח שתמכתי בהצעה, כי אני מבין שהיה רוב גורף. לא הייתי חבר ועדת חוקה, חוק ומשפט. </w:t>
      </w:r>
    </w:p>
    <w:p w14:paraId="2ABFD9BB" w14:textId="77777777" w:rsidR="00C75001" w:rsidRPr="00C75001" w:rsidRDefault="00C75001" w:rsidP="00C75001">
      <w:pPr>
        <w:bidi/>
        <w:ind w:firstLine="567"/>
        <w:rPr>
          <w:rFonts w:cs="David" w:hint="cs"/>
          <w:rtl/>
        </w:rPr>
      </w:pPr>
    </w:p>
    <w:p w14:paraId="1D10A14B" w14:textId="77777777" w:rsidR="00C75001" w:rsidRPr="00C75001" w:rsidRDefault="00C75001" w:rsidP="00C75001">
      <w:pPr>
        <w:bidi/>
        <w:ind w:firstLine="567"/>
        <w:rPr>
          <w:rFonts w:cs="David" w:hint="cs"/>
          <w:rtl/>
        </w:rPr>
      </w:pPr>
      <w:r w:rsidRPr="00C75001">
        <w:rPr>
          <w:rFonts w:cs="David" w:hint="cs"/>
          <w:rtl/>
        </w:rPr>
        <w:t xml:space="preserve">במישור המשפטי, יש בקשה של הנשיא, היא איננה סותרת שום דבר משפטי, אין סיבה בולטת לעין שלא לקבל אותה. אבל אומרים: דרך זה שלא אאשר, אני רוצה לאלץ אותו להגיש בקשה לנבצרות לשלושה חודשים. כמו שאני מבין אלה עיקר הנימוקים של מי שמתנגדים לאשר את הבקשה. הם אומרים: אני לא רוצה לאשר ל-16 שעות, אלא להביא אותו לכך שיבקש נבצרות ארוכה. </w:t>
      </w:r>
    </w:p>
    <w:p w14:paraId="2208833A" w14:textId="77777777" w:rsidR="00C75001" w:rsidRPr="00C75001" w:rsidRDefault="00C75001" w:rsidP="00C75001">
      <w:pPr>
        <w:bidi/>
        <w:ind w:firstLine="567"/>
        <w:rPr>
          <w:rFonts w:cs="David" w:hint="cs"/>
          <w:rtl/>
        </w:rPr>
      </w:pPr>
    </w:p>
    <w:p w14:paraId="3B9F1EC3" w14:textId="77777777" w:rsidR="00C75001" w:rsidRPr="00C75001" w:rsidRDefault="00C75001" w:rsidP="00C75001">
      <w:pPr>
        <w:bidi/>
        <w:ind w:firstLine="567"/>
        <w:rPr>
          <w:rFonts w:cs="David" w:hint="cs"/>
          <w:rtl/>
        </w:rPr>
      </w:pPr>
      <w:r w:rsidRPr="00C75001">
        <w:rPr>
          <w:rFonts w:cs="David" w:hint="cs"/>
          <w:rtl/>
        </w:rPr>
        <w:t xml:space="preserve">רבותי, אני חושב שזה לא תקין ולא ראוי. אנחנו הפקדנו את שיקול הדעת להגשת הבקשה בידי הנשיא. אם אנחנו רוצים להפקיד את שיקול הדעת לנבצרות בידי חברי הכנסת, נשנה את החוק. נגיד שלא רק הנשיא יכול להגיש בקשה לנבצרות, אלא גם חבר אחד, או שניים, יושב-ראש ועדה </w:t>
      </w:r>
      <w:r w:rsidRPr="00C75001">
        <w:rPr>
          <w:rFonts w:cs="David"/>
          <w:rtl/>
        </w:rPr>
        <w:t>–</w:t>
      </w:r>
      <w:r w:rsidRPr="00C75001">
        <w:rPr>
          <w:rFonts w:cs="David" w:hint="cs"/>
          <w:rtl/>
        </w:rPr>
        <w:t xml:space="preserve"> איני יודע מי, נדון בדבר הזה. אבל לא להתגלח על זקנו של הנשיא. </w:t>
      </w:r>
    </w:p>
    <w:p w14:paraId="626BFEBF" w14:textId="77777777" w:rsidR="00C75001" w:rsidRPr="00C75001" w:rsidRDefault="00C75001" w:rsidP="00C75001">
      <w:pPr>
        <w:bidi/>
        <w:rPr>
          <w:rFonts w:cs="David" w:hint="cs"/>
          <w:rtl/>
        </w:rPr>
      </w:pPr>
    </w:p>
    <w:p w14:paraId="6418D268" w14:textId="77777777" w:rsidR="00C75001" w:rsidRPr="00C75001" w:rsidRDefault="00C75001" w:rsidP="00C75001">
      <w:pPr>
        <w:pStyle w:val="Heading5"/>
        <w:jc w:val="left"/>
        <w:rPr>
          <w:rFonts w:hint="cs"/>
          <w:rtl/>
        </w:rPr>
      </w:pPr>
      <w:r w:rsidRPr="00C75001">
        <w:rPr>
          <w:rFonts w:hint="cs"/>
          <w:u w:val="single"/>
          <w:rtl/>
        </w:rPr>
        <w:t>מנחם בן-ששון:</w:t>
      </w:r>
    </w:p>
    <w:p w14:paraId="274CC4A3" w14:textId="77777777" w:rsidR="00C75001" w:rsidRPr="00C75001" w:rsidRDefault="00C75001" w:rsidP="00C75001">
      <w:pPr>
        <w:pStyle w:val="Heading5"/>
        <w:jc w:val="left"/>
        <w:rPr>
          <w:rFonts w:hint="cs"/>
          <w:rtl/>
        </w:rPr>
      </w:pPr>
    </w:p>
    <w:p w14:paraId="4720676C" w14:textId="77777777" w:rsidR="00C75001" w:rsidRPr="00C75001" w:rsidRDefault="00C75001" w:rsidP="00C75001">
      <w:pPr>
        <w:bidi/>
        <w:ind w:firstLine="567"/>
        <w:rPr>
          <w:rFonts w:cs="David" w:hint="cs"/>
          <w:rtl/>
        </w:rPr>
      </w:pPr>
      <w:r w:rsidRPr="00C75001">
        <w:rPr>
          <w:rFonts w:cs="David" w:hint="cs"/>
          <w:rtl/>
        </w:rPr>
        <w:t xml:space="preserve">שיקול הדעת מופקד בידינו, אם לאשר או לא לאשר. אי-הסבירות ב-16 שעות היא שלנו. </w:t>
      </w:r>
    </w:p>
    <w:p w14:paraId="412C7BA4" w14:textId="77777777" w:rsidR="00C75001" w:rsidRPr="00C75001" w:rsidRDefault="00C75001" w:rsidP="00C75001">
      <w:pPr>
        <w:bidi/>
        <w:rPr>
          <w:rFonts w:cs="David" w:hint="cs"/>
          <w:rtl/>
        </w:rPr>
      </w:pPr>
    </w:p>
    <w:p w14:paraId="62902183" w14:textId="77777777" w:rsidR="00C75001" w:rsidRPr="00C75001" w:rsidRDefault="00C75001" w:rsidP="00C75001">
      <w:pPr>
        <w:bidi/>
        <w:rPr>
          <w:rFonts w:cs="David" w:hint="cs"/>
          <w:rtl/>
        </w:rPr>
      </w:pPr>
      <w:r w:rsidRPr="00C75001">
        <w:rPr>
          <w:rFonts w:cs="David" w:hint="cs"/>
          <w:u w:val="single"/>
          <w:rtl/>
        </w:rPr>
        <w:t xml:space="preserve">זבולון </w:t>
      </w:r>
      <w:proofErr w:type="spellStart"/>
      <w:r w:rsidRPr="00C75001">
        <w:rPr>
          <w:rFonts w:cs="David" w:hint="cs"/>
          <w:u w:val="single"/>
          <w:rtl/>
        </w:rPr>
        <w:t>אורלב</w:t>
      </w:r>
      <w:proofErr w:type="spellEnd"/>
      <w:r w:rsidRPr="00C75001">
        <w:rPr>
          <w:rFonts w:cs="David" w:hint="cs"/>
          <w:u w:val="single"/>
          <w:rtl/>
        </w:rPr>
        <w:t>:</w:t>
      </w:r>
    </w:p>
    <w:p w14:paraId="4E627DC0" w14:textId="77777777" w:rsidR="00C75001" w:rsidRPr="00C75001" w:rsidRDefault="00C75001" w:rsidP="00C75001">
      <w:pPr>
        <w:bidi/>
        <w:rPr>
          <w:rFonts w:cs="David" w:hint="cs"/>
          <w:rtl/>
        </w:rPr>
      </w:pPr>
    </w:p>
    <w:p w14:paraId="337EFC74" w14:textId="77777777" w:rsidR="00C75001" w:rsidRPr="00C75001" w:rsidRDefault="00C75001" w:rsidP="00C75001">
      <w:pPr>
        <w:bidi/>
        <w:rPr>
          <w:rFonts w:cs="David" w:hint="cs"/>
          <w:rtl/>
        </w:rPr>
      </w:pPr>
      <w:r w:rsidRPr="00C75001">
        <w:rPr>
          <w:rFonts w:cs="David" w:hint="cs"/>
          <w:rtl/>
        </w:rPr>
        <w:tab/>
        <w:t xml:space="preserve">שיקול הדעת אם להגיש בקשה לנבצרות הוא אך ורק בידי הנשיא. יש לך שיקול דעת לאשר או לא לאשר. בעיני, אמרתי, הבקשה לא חורגת מגבול אי-סבירות קיצוני, היא הגיונית, היא נשמעת. כל אחד מבין. שאדם שנחקר בחקירות כאלה והוא נשיא, במעמד של השבעת נשיאת בית המשפט העליון, יש זה טעם לפגם, יש מי שיחשוב כך. כך הנשיא חשב. זה לא דבר מופרך. זה לא דבר לא נורמלי. מה אומרים מי שמתנגדים: או-או, שיגיש בקשה לכל הנבצרות. לדעתי מי שאומרים את זה עושים שיקול לא נכון במה שהמחוקק אפשר להם. אם אומרים: אני חושב שאין לך סיבה, אתה צריך להיות בטקס </w:t>
      </w:r>
      <w:r w:rsidRPr="00C75001">
        <w:rPr>
          <w:rFonts w:cs="David"/>
          <w:rtl/>
        </w:rPr>
        <w:t>–</w:t>
      </w:r>
      <w:r w:rsidRPr="00C75001">
        <w:rPr>
          <w:rFonts w:cs="David" w:hint="cs"/>
          <w:rtl/>
        </w:rPr>
        <w:t xml:space="preserve"> זה לגיטימי. אבל להגיד: לא אאשר לך 16 שעות, כי אני אאלץ אותך  לבקש נבצרות לכל התקופה </w:t>
      </w:r>
      <w:r w:rsidRPr="00C75001">
        <w:rPr>
          <w:rFonts w:cs="David"/>
          <w:rtl/>
        </w:rPr>
        <w:t>–</w:t>
      </w:r>
      <w:r w:rsidRPr="00C75001">
        <w:rPr>
          <w:rFonts w:cs="David" w:hint="cs"/>
          <w:rtl/>
        </w:rPr>
        <w:t xml:space="preserve"> אני חושב שהדבר הזה לא ראוי. </w:t>
      </w:r>
    </w:p>
    <w:p w14:paraId="29A7AF7B" w14:textId="77777777" w:rsidR="00C75001" w:rsidRPr="00C75001" w:rsidRDefault="00C75001" w:rsidP="00C75001">
      <w:pPr>
        <w:bidi/>
        <w:rPr>
          <w:rFonts w:cs="David" w:hint="cs"/>
          <w:rtl/>
        </w:rPr>
      </w:pPr>
    </w:p>
    <w:p w14:paraId="2103C426" w14:textId="77777777" w:rsidR="00C75001" w:rsidRPr="00C75001" w:rsidRDefault="00C75001" w:rsidP="00C75001">
      <w:pPr>
        <w:bidi/>
        <w:ind w:firstLine="567"/>
        <w:rPr>
          <w:rFonts w:cs="David" w:hint="cs"/>
          <w:rtl/>
        </w:rPr>
      </w:pPr>
      <w:r w:rsidRPr="00C75001">
        <w:rPr>
          <w:rFonts w:cs="David" w:hint="cs"/>
          <w:rtl/>
        </w:rPr>
        <w:t xml:space="preserve">אותו חבר כנסת, אם הוא רוצה, שיגיש בקשה להצעת חוק שנשיא שנחקר צריך להגיש לכל תקופת החקירות בקשה לנבצרות. אם אותו חבר כנסת רוצה, שיגיש הצעת חוק, שלפיה בקשה לנבצרות יכולים להגיש לא רק הנשיא אלא גם חברי הכנסת. זה בסדר גמור. ואז נקיים את הדיון. לכשעצמי, אני לא מבין כלל למה החוק, גם היום, קבע שהנשיא זקוק לאישור ועדת הכנסת. לא ברור לי. </w:t>
      </w:r>
    </w:p>
    <w:p w14:paraId="28889DB4" w14:textId="77777777" w:rsidR="00C75001" w:rsidRPr="00C75001" w:rsidRDefault="00C75001" w:rsidP="00C75001">
      <w:pPr>
        <w:bidi/>
        <w:rPr>
          <w:rFonts w:cs="David" w:hint="cs"/>
          <w:rtl/>
        </w:rPr>
      </w:pPr>
    </w:p>
    <w:p w14:paraId="1C16C933" w14:textId="77777777" w:rsidR="00C75001" w:rsidRPr="00C75001" w:rsidRDefault="00C75001" w:rsidP="00C75001">
      <w:pPr>
        <w:bidi/>
        <w:rPr>
          <w:rFonts w:cs="David"/>
          <w:u w:val="single"/>
          <w:rtl/>
        </w:rPr>
      </w:pPr>
      <w:proofErr w:type="spellStart"/>
      <w:r w:rsidRPr="00C75001">
        <w:rPr>
          <w:rFonts w:cs="David"/>
          <w:u w:val="single"/>
          <w:rtl/>
        </w:rPr>
        <w:t>מוחמד</w:t>
      </w:r>
      <w:proofErr w:type="spellEnd"/>
      <w:r w:rsidRPr="00C75001">
        <w:rPr>
          <w:rFonts w:cs="David"/>
          <w:u w:val="single"/>
          <w:rtl/>
        </w:rPr>
        <w:t xml:space="preserve"> ברכה:</w:t>
      </w:r>
    </w:p>
    <w:p w14:paraId="313175F5" w14:textId="77777777" w:rsidR="00C75001" w:rsidRPr="00C75001" w:rsidRDefault="00C75001" w:rsidP="00C75001">
      <w:pPr>
        <w:bidi/>
        <w:rPr>
          <w:rFonts w:cs="David"/>
          <w:u w:val="single"/>
          <w:rtl/>
        </w:rPr>
      </w:pPr>
    </w:p>
    <w:p w14:paraId="5186F5F8" w14:textId="77777777" w:rsidR="00C75001" w:rsidRPr="00C75001" w:rsidRDefault="00C75001" w:rsidP="00C75001">
      <w:pPr>
        <w:bidi/>
        <w:rPr>
          <w:rFonts w:cs="David" w:hint="cs"/>
          <w:rtl/>
        </w:rPr>
      </w:pPr>
      <w:r w:rsidRPr="00C75001">
        <w:rPr>
          <w:rFonts w:cs="David"/>
          <w:rtl/>
        </w:rPr>
        <w:tab/>
      </w:r>
      <w:r w:rsidRPr="00C75001">
        <w:rPr>
          <w:rFonts w:cs="David" w:hint="cs"/>
          <w:rtl/>
        </w:rPr>
        <w:t xml:space="preserve">כדי שיהיה לו ממלא מקום. </w:t>
      </w:r>
    </w:p>
    <w:p w14:paraId="41970D40" w14:textId="77777777" w:rsidR="00C75001" w:rsidRPr="00C75001" w:rsidRDefault="00C75001" w:rsidP="00C75001">
      <w:pPr>
        <w:bidi/>
        <w:rPr>
          <w:rFonts w:cs="David" w:hint="cs"/>
          <w:rtl/>
        </w:rPr>
      </w:pPr>
    </w:p>
    <w:p w14:paraId="5AE42824" w14:textId="77777777" w:rsidR="00C75001" w:rsidRPr="00C75001" w:rsidRDefault="00C75001" w:rsidP="00C75001">
      <w:pPr>
        <w:bidi/>
        <w:rPr>
          <w:rFonts w:cs="David" w:hint="cs"/>
          <w:u w:val="single"/>
          <w:rtl/>
        </w:rPr>
      </w:pPr>
      <w:r w:rsidRPr="00C75001">
        <w:rPr>
          <w:rFonts w:cs="David" w:hint="cs"/>
          <w:u w:val="single"/>
          <w:rtl/>
        </w:rPr>
        <w:t>היו"ר רוחמה אברהם:</w:t>
      </w:r>
    </w:p>
    <w:p w14:paraId="7DE4C963" w14:textId="77777777" w:rsidR="00C75001" w:rsidRPr="00C75001" w:rsidRDefault="00C75001" w:rsidP="00C75001">
      <w:pPr>
        <w:bidi/>
        <w:rPr>
          <w:rFonts w:cs="David" w:hint="cs"/>
          <w:rtl/>
        </w:rPr>
      </w:pPr>
    </w:p>
    <w:p w14:paraId="4D0ED2C6" w14:textId="77777777" w:rsidR="00C75001" w:rsidRPr="00C75001" w:rsidRDefault="00C75001" w:rsidP="00C75001">
      <w:pPr>
        <w:bidi/>
        <w:ind w:firstLine="567"/>
        <w:rPr>
          <w:rFonts w:cs="David" w:hint="cs"/>
          <w:rtl/>
        </w:rPr>
      </w:pPr>
      <w:r w:rsidRPr="00C75001">
        <w:rPr>
          <w:rFonts w:cs="David" w:hint="cs"/>
          <w:rtl/>
        </w:rPr>
        <w:t xml:space="preserve">לא עכשיו, זה לא משנה. </w:t>
      </w:r>
    </w:p>
    <w:p w14:paraId="4CB8E0DA" w14:textId="77777777" w:rsidR="00C75001" w:rsidRPr="00C75001" w:rsidRDefault="00C75001" w:rsidP="00C75001">
      <w:pPr>
        <w:bidi/>
        <w:rPr>
          <w:rFonts w:cs="David" w:hint="cs"/>
          <w:rtl/>
        </w:rPr>
      </w:pPr>
    </w:p>
    <w:p w14:paraId="6B96ECC0" w14:textId="77777777" w:rsidR="00C75001" w:rsidRPr="00C75001" w:rsidRDefault="00C75001" w:rsidP="00C75001">
      <w:pPr>
        <w:bidi/>
        <w:rPr>
          <w:rFonts w:cs="David"/>
          <w:u w:val="single"/>
          <w:rtl/>
        </w:rPr>
      </w:pPr>
      <w:proofErr w:type="spellStart"/>
      <w:r w:rsidRPr="00C75001">
        <w:rPr>
          <w:rFonts w:cs="David"/>
          <w:u w:val="single"/>
          <w:rtl/>
        </w:rPr>
        <w:t>מוחמד</w:t>
      </w:r>
      <w:proofErr w:type="spellEnd"/>
      <w:r w:rsidRPr="00C75001">
        <w:rPr>
          <w:rFonts w:cs="David"/>
          <w:u w:val="single"/>
          <w:rtl/>
        </w:rPr>
        <w:t xml:space="preserve"> ברכה:</w:t>
      </w:r>
    </w:p>
    <w:p w14:paraId="18056EA0" w14:textId="77777777" w:rsidR="00C75001" w:rsidRPr="00C75001" w:rsidRDefault="00C75001" w:rsidP="00C75001">
      <w:pPr>
        <w:bidi/>
        <w:rPr>
          <w:rFonts w:cs="David"/>
          <w:u w:val="single"/>
          <w:rtl/>
        </w:rPr>
      </w:pPr>
    </w:p>
    <w:p w14:paraId="2371A0C1" w14:textId="77777777" w:rsidR="00C75001" w:rsidRPr="00C75001" w:rsidRDefault="00C75001" w:rsidP="00C75001">
      <w:pPr>
        <w:bidi/>
        <w:rPr>
          <w:rFonts w:cs="David" w:hint="cs"/>
          <w:rtl/>
        </w:rPr>
      </w:pPr>
      <w:r w:rsidRPr="00C75001">
        <w:rPr>
          <w:rFonts w:cs="David"/>
          <w:rtl/>
        </w:rPr>
        <w:tab/>
      </w:r>
      <w:r w:rsidRPr="00C75001">
        <w:rPr>
          <w:rFonts w:cs="David" w:hint="cs"/>
          <w:rtl/>
        </w:rPr>
        <w:t xml:space="preserve">זה כדי שיהיה לו ממלא מקום. </w:t>
      </w:r>
    </w:p>
    <w:p w14:paraId="5930E188" w14:textId="77777777" w:rsidR="00C75001" w:rsidRPr="00C75001" w:rsidRDefault="00C75001" w:rsidP="00C75001">
      <w:pPr>
        <w:bidi/>
        <w:rPr>
          <w:rFonts w:cs="David" w:hint="cs"/>
          <w:rtl/>
        </w:rPr>
      </w:pPr>
    </w:p>
    <w:p w14:paraId="4348FAF1" w14:textId="77777777" w:rsidR="00C75001" w:rsidRPr="00C75001" w:rsidRDefault="00C75001" w:rsidP="00C75001">
      <w:pPr>
        <w:bidi/>
        <w:rPr>
          <w:rFonts w:cs="David" w:hint="cs"/>
          <w:rtl/>
        </w:rPr>
      </w:pPr>
      <w:r w:rsidRPr="00C75001">
        <w:rPr>
          <w:rFonts w:cs="David" w:hint="cs"/>
          <w:u w:val="single"/>
          <w:rtl/>
        </w:rPr>
        <w:t xml:space="preserve">זבולון </w:t>
      </w:r>
      <w:proofErr w:type="spellStart"/>
      <w:r w:rsidRPr="00C75001">
        <w:rPr>
          <w:rFonts w:cs="David" w:hint="cs"/>
          <w:u w:val="single"/>
          <w:rtl/>
        </w:rPr>
        <w:t>אורלב</w:t>
      </w:r>
      <w:proofErr w:type="spellEnd"/>
      <w:r w:rsidRPr="00C75001">
        <w:rPr>
          <w:rFonts w:cs="David" w:hint="cs"/>
          <w:u w:val="single"/>
          <w:rtl/>
        </w:rPr>
        <w:t>:</w:t>
      </w:r>
    </w:p>
    <w:p w14:paraId="61CFD5E7" w14:textId="77777777" w:rsidR="00C75001" w:rsidRPr="00C75001" w:rsidRDefault="00C75001" w:rsidP="00C75001">
      <w:pPr>
        <w:bidi/>
        <w:rPr>
          <w:rFonts w:cs="David" w:hint="cs"/>
          <w:rtl/>
        </w:rPr>
      </w:pPr>
      <w:r w:rsidRPr="00C75001">
        <w:rPr>
          <w:rFonts w:cs="David" w:hint="cs"/>
          <w:rtl/>
        </w:rPr>
        <w:tab/>
      </w:r>
    </w:p>
    <w:p w14:paraId="7D4DDD66" w14:textId="77777777" w:rsidR="00C75001" w:rsidRPr="00C75001" w:rsidRDefault="00C75001" w:rsidP="00C75001">
      <w:pPr>
        <w:bidi/>
        <w:ind w:firstLine="567"/>
        <w:rPr>
          <w:rFonts w:cs="David" w:hint="cs"/>
          <w:rtl/>
        </w:rPr>
      </w:pPr>
      <w:r w:rsidRPr="00C75001">
        <w:rPr>
          <w:rFonts w:cs="David" w:hint="cs"/>
          <w:rtl/>
        </w:rPr>
        <w:t>ידידי חבר הכנסת ברכה, כשהנשיא יוצא לחוץ-לארץ הוא לא זקוק לאישור של איש. הוא מודיע ליושבת-ראש.</w:t>
      </w:r>
    </w:p>
    <w:p w14:paraId="2F339422" w14:textId="77777777" w:rsidR="00C75001" w:rsidRPr="00C75001" w:rsidRDefault="00C75001" w:rsidP="00C75001">
      <w:pPr>
        <w:bidi/>
        <w:rPr>
          <w:rFonts w:cs="David" w:hint="cs"/>
          <w:rtl/>
        </w:rPr>
      </w:pPr>
    </w:p>
    <w:p w14:paraId="68C69C6A" w14:textId="77777777" w:rsidR="00C75001" w:rsidRPr="00C75001" w:rsidRDefault="00C75001" w:rsidP="00C75001">
      <w:pPr>
        <w:bidi/>
        <w:rPr>
          <w:rFonts w:cs="David" w:hint="cs"/>
          <w:u w:val="single"/>
          <w:rtl/>
        </w:rPr>
      </w:pPr>
      <w:r w:rsidRPr="00C75001">
        <w:rPr>
          <w:rFonts w:cs="David" w:hint="cs"/>
          <w:u w:val="single"/>
          <w:rtl/>
        </w:rPr>
        <w:t>מאיר פרוש:</w:t>
      </w:r>
    </w:p>
    <w:p w14:paraId="266B73F6" w14:textId="77777777" w:rsidR="00C75001" w:rsidRPr="00C75001" w:rsidRDefault="00C75001" w:rsidP="00C75001">
      <w:pPr>
        <w:bidi/>
        <w:rPr>
          <w:rFonts w:cs="David" w:hint="cs"/>
          <w:u w:val="single"/>
        </w:rPr>
      </w:pPr>
    </w:p>
    <w:p w14:paraId="034C7BF6" w14:textId="77777777" w:rsidR="00C75001" w:rsidRPr="00C75001" w:rsidRDefault="00C75001" w:rsidP="00C75001">
      <w:pPr>
        <w:bidi/>
        <w:rPr>
          <w:rFonts w:cs="David" w:hint="cs"/>
          <w:rtl/>
        </w:rPr>
      </w:pPr>
      <w:r w:rsidRPr="00C75001">
        <w:rPr>
          <w:rFonts w:cs="David" w:hint="cs"/>
          <w:rtl/>
        </w:rPr>
        <w:tab/>
        <w:t xml:space="preserve">צריך את אישור מהממשלה. </w:t>
      </w:r>
    </w:p>
    <w:p w14:paraId="283C4CCF" w14:textId="77777777" w:rsidR="00C75001" w:rsidRPr="00C75001" w:rsidRDefault="00C75001" w:rsidP="00C75001">
      <w:pPr>
        <w:bidi/>
        <w:rPr>
          <w:rFonts w:cs="David" w:hint="cs"/>
          <w:rtl/>
        </w:rPr>
      </w:pPr>
    </w:p>
    <w:p w14:paraId="2C5B5CC5" w14:textId="77777777" w:rsidR="00C75001" w:rsidRPr="00C75001" w:rsidRDefault="00C75001" w:rsidP="00C75001">
      <w:pPr>
        <w:bidi/>
        <w:rPr>
          <w:rFonts w:cs="David" w:hint="cs"/>
          <w:rtl/>
        </w:rPr>
      </w:pPr>
      <w:r w:rsidRPr="00C75001">
        <w:rPr>
          <w:rFonts w:cs="David" w:hint="cs"/>
          <w:u w:val="single"/>
          <w:rtl/>
        </w:rPr>
        <w:t xml:space="preserve">זבולון </w:t>
      </w:r>
      <w:proofErr w:type="spellStart"/>
      <w:r w:rsidRPr="00C75001">
        <w:rPr>
          <w:rFonts w:cs="David" w:hint="cs"/>
          <w:u w:val="single"/>
          <w:rtl/>
        </w:rPr>
        <w:t>אורלב</w:t>
      </w:r>
      <w:proofErr w:type="spellEnd"/>
      <w:r w:rsidRPr="00C75001">
        <w:rPr>
          <w:rFonts w:cs="David" w:hint="cs"/>
          <w:u w:val="single"/>
          <w:rtl/>
        </w:rPr>
        <w:t>:</w:t>
      </w:r>
    </w:p>
    <w:p w14:paraId="4802CB8E" w14:textId="77777777" w:rsidR="00C75001" w:rsidRPr="00C75001" w:rsidRDefault="00C75001" w:rsidP="00C75001">
      <w:pPr>
        <w:bidi/>
        <w:rPr>
          <w:rFonts w:cs="David" w:hint="cs"/>
          <w:rtl/>
        </w:rPr>
      </w:pPr>
    </w:p>
    <w:p w14:paraId="2E47E632" w14:textId="77777777" w:rsidR="00C75001" w:rsidRPr="00C75001" w:rsidRDefault="00C75001" w:rsidP="00C75001">
      <w:pPr>
        <w:bidi/>
        <w:ind w:firstLine="567"/>
        <w:rPr>
          <w:rFonts w:cs="David" w:hint="cs"/>
          <w:rtl/>
        </w:rPr>
      </w:pPr>
      <w:r w:rsidRPr="00C75001">
        <w:rPr>
          <w:rFonts w:cs="David" w:hint="cs"/>
          <w:rtl/>
        </w:rPr>
        <w:t xml:space="preserve">היושבת-ראש לא ממלאת את מקומו. אם היא לא נמצאת, יש לה ממלא מקום וכבר היו דברים מעולם, שגם הנשיא וגם יושב-ראש ראש הכנסת לא היו, ומי שמילא את המקום היה אחד מהסגנים, שהיושב-ראש מינה. אריה </w:t>
      </w:r>
      <w:proofErr w:type="spellStart"/>
      <w:r w:rsidRPr="00C75001">
        <w:rPr>
          <w:rFonts w:cs="David" w:hint="cs"/>
          <w:rtl/>
        </w:rPr>
        <w:t>האן</w:t>
      </w:r>
      <w:proofErr w:type="spellEnd"/>
      <w:r w:rsidRPr="00C75001">
        <w:rPr>
          <w:rFonts w:cs="David" w:hint="cs"/>
          <w:rtl/>
        </w:rPr>
        <w:t xml:space="preserve"> יעיד על כך. </w:t>
      </w:r>
    </w:p>
    <w:p w14:paraId="1756DD50" w14:textId="77777777" w:rsidR="00C75001" w:rsidRPr="00C75001" w:rsidRDefault="00C75001" w:rsidP="00C75001">
      <w:pPr>
        <w:bidi/>
        <w:rPr>
          <w:rFonts w:cs="David" w:hint="cs"/>
          <w:rtl/>
        </w:rPr>
      </w:pPr>
    </w:p>
    <w:p w14:paraId="7A751509" w14:textId="77777777" w:rsidR="00C75001" w:rsidRPr="00C75001" w:rsidRDefault="00C75001" w:rsidP="00C75001">
      <w:pPr>
        <w:bidi/>
        <w:ind w:firstLine="567"/>
        <w:rPr>
          <w:rFonts w:cs="David" w:hint="cs"/>
          <w:rtl/>
        </w:rPr>
      </w:pPr>
      <w:r w:rsidRPr="00C75001">
        <w:rPr>
          <w:rFonts w:cs="David" w:hint="cs"/>
          <w:rtl/>
        </w:rPr>
        <w:t xml:space="preserve">זו תהיה פגיעה מהותית בנשיא ובמוסד הנשיאות. יש בקשה כזאת שמוגשת על-ידי הנשיא </w:t>
      </w:r>
      <w:r w:rsidRPr="00C75001">
        <w:rPr>
          <w:rFonts w:cs="David"/>
          <w:rtl/>
        </w:rPr>
        <w:t>–</w:t>
      </w:r>
      <w:r w:rsidRPr="00C75001">
        <w:rPr>
          <w:rFonts w:cs="David" w:hint="cs"/>
          <w:rtl/>
        </w:rPr>
        <w:t xml:space="preserve"> ואני  מבקש מהאנשים, תורידו את עניין החקירות, גם אני לא נכנסתי לזה. יש כאן בקשה, היא צריכה להידון לגופה. תורידו את הכעסים, את הרגשות, את המחשבות שלכם לגבי מי צודק ומצב החקירה. זה לא רלוונטי. צודקת היועצת המשפטית. צריך לבדוק אם יש פגם, אם יש משהו בלתי סביר בעליל, אם מניע זר. אני חושב שכל הדברים האלה מופרכים, ואני קורא לחברי הכנסת לאשר את בקשת הנשיא. </w:t>
      </w:r>
    </w:p>
    <w:p w14:paraId="78B4E557" w14:textId="77777777" w:rsidR="00C75001" w:rsidRPr="00C75001" w:rsidRDefault="00C75001" w:rsidP="00C75001">
      <w:pPr>
        <w:bidi/>
        <w:rPr>
          <w:rFonts w:cs="David" w:hint="cs"/>
          <w:rtl/>
        </w:rPr>
      </w:pPr>
    </w:p>
    <w:p w14:paraId="4ECF2A2C" w14:textId="77777777" w:rsidR="00C75001" w:rsidRPr="00C75001" w:rsidRDefault="00C75001" w:rsidP="00C75001">
      <w:pPr>
        <w:bidi/>
        <w:rPr>
          <w:rFonts w:cs="David" w:hint="cs"/>
          <w:u w:val="single"/>
          <w:rtl/>
        </w:rPr>
      </w:pPr>
      <w:r w:rsidRPr="00C75001">
        <w:rPr>
          <w:rFonts w:cs="David" w:hint="cs"/>
          <w:u w:val="single"/>
          <w:rtl/>
        </w:rPr>
        <w:t>היו"ר רוחמה אברהם:</w:t>
      </w:r>
    </w:p>
    <w:p w14:paraId="7C91C5A7" w14:textId="77777777" w:rsidR="00C75001" w:rsidRPr="00C75001" w:rsidRDefault="00C75001" w:rsidP="00C75001">
      <w:pPr>
        <w:bidi/>
        <w:rPr>
          <w:rFonts w:cs="David" w:hint="cs"/>
          <w:rtl/>
        </w:rPr>
      </w:pPr>
    </w:p>
    <w:p w14:paraId="7F58988B" w14:textId="77777777" w:rsidR="00C75001" w:rsidRPr="00C75001" w:rsidRDefault="00C75001" w:rsidP="00C75001">
      <w:pPr>
        <w:bidi/>
        <w:rPr>
          <w:rFonts w:cs="David" w:hint="cs"/>
          <w:rtl/>
        </w:rPr>
      </w:pPr>
      <w:r w:rsidRPr="00C75001">
        <w:rPr>
          <w:rFonts w:cs="David" w:hint="cs"/>
          <w:rtl/>
        </w:rPr>
        <w:tab/>
        <w:t xml:space="preserve">תודה רבה. חבר הכנסת סער, בבקשה. </w:t>
      </w:r>
    </w:p>
    <w:p w14:paraId="04E0F686" w14:textId="77777777" w:rsidR="00C75001" w:rsidRPr="00C75001" w:rsidRDefault="00C75001" w:rsidP="00C75001">
      <w:pPr>
        <w:bidi/>
        <w:rPr>
          <w:rFonts w:cs="David" w:hint="cs"/>
          <w:rtl/>
        </w:rPr>
      </w:pPr>
    </w:p>
    <w:p w14:paraId="455E270E" w14:textId="77777777" w:rsidR="00C75001" w:rsidRPr="00C75001" w:rsidRDefault="00C75001" w:rsidP="00C75001">
      <w:pPr>
        <w:bidi/>
        <w:rPr>
          <w:rFonts w:cs="David" w:hint="cs"/>
          <w:u w:val="single"/>
          <w:rtl/>
        </w:rPr>
      </w:pPr>
      <w:r w:rsidRPr="00C75001">
        <w:rPr>
          <w:rFonts w:cs="David" w:hint="cs"/>
          <w:u w:val="single"/>
          <w:rtl/>
        </w:rPr>
        <w:t>גדעון סער:</w:t>
      </w:r>
    </w:p>
    <w:p w14:paraId="480D1CA7" w14:textId="77777777" w:rsidR="00C75001" w:rsidRPr="00C75001" w:rsidRDefault="00C75001" w:rsidP="00C75001">
      <w:pPr>
        <w:bidi/>
        <w:rPr>
          <w:rFonts w:cs="David" w:hint="cs"/>
          <w:u w:val="single"/>
          <w:rtl/>
        </w:rPr>
      </w:pPr>
    </w:p>
    <w:p w14:paraId="3A1100F8" w14:textId="77777777" w:rsidR="00C75001" w:rsidRPr="00C75001" w:rsidRDefault="00C75001" w:rsidP="00C75001">
      <w:pPr>
        <w:bidi/>
        <w:rPr>
          <w:rFonts w:cs="David" w:hint="cs"/>
          <w:rtl/>
        </w:rPr>
      </w:pPr>
      <w:r w:rsidRPr="00C75001">
        <w:rPr>
          <w:rFonts w:cs="David" w:hint="cs"/>
          <w:rtl/>
        </w:rPr>
        <w:tab/>
        <w:t xml:space="preserve">תודה. גברתי היושבת-ראש, גברתי היועצת המשפטית, קודם כול אני רוצה להתייחס לדברים שנטענו על-ידי חבר הכנסת זאב ונרמזו על-ידי חברי כנסת אחרים. אגדת עם כאילו מחברת את נושא בחירת נשיאת בית המשפט העליון וחילופי שר המשפטים. כדאי שכל מי שיתבטא בנושא בעתיד יכיר את העובדות, והעובדות הן ששר המשפטים לשעבר, חיים רמון, בתקופתו פורסמה מועמדותה של השופטת </w:t>
      </w:r>
      <w:proofErr w:type="spellStart"/>
      <w:r w:rsidRPr="00C75001">
        <w:rPr>
          <w:rFonts w:cs="David" w:hint="cs"/>
          <w:rtl/>
        </w:rPr>
        <w:t>בינייש</w:t>
      </w:r>
      <w:proofErr w:type="spellEnd"/>
      <w:r w:rsidRPr="00C75001">
        <w:rPr>
          <w:rFonts w:cs="David" w:hint="cs"/>
          <w:rtl/>
        </w:rPr>
        <w:t xml:space="preserve"> לנשיאת בית המשפט העליון. </w:t>
      </w:r>
    </w:p>
    <w:p w14:paraId="395EFCD1" w14:textId="77777777" w:rsidR="00C75001" w:rsidRPr="00C75001" w:rsidRDefault="00C75001" w:rsidP="00C75001">
      <w:pPr>
        <w:bidi/>
        <w:rPr>
          <w:rFonts w:cs="David" w:hint="cs"/>
          <w:rtl/>
        </w:rPr>
      </w:pPr>
    </w:p>
    <w:p w14:paraId="0C15A5C9" w14:textId="77777777" w:rsidR="00C75001" w:rsidRPr="00C75001" w:rsidRDefault="00C75001" w:rsidP="00C75001">
      <w:pPr>
        <w:bidi/>
        <w:ind w:firstLine="567"/>
        <w:rPr>
          <w:rFonts w:cs="David" w:hint="cs"/>
          <w:rtl/>
        </w:rPr>
      </w:pPr>
      <w:r w:rsidRPr="00C75001">
        <w:rPr>
          <w:rFonts w:cs="David" w:hint="cs"/>
          <w:rtl/>
        </w:rPr>
        <w:t xml:space="preserve">שנית, הוא עצמו זה שאמר שהוא אומנם שוקל את שיטת הוותק, הוא חושב שגם לא צריך לשקול לגוף האדם, אבל גם אם צריך לעשות זאת לפי שיטת השופט הטוב והמתאים, הוא בוחר בשופטת דורית </w:t>
      </w:r>
      <w:proofErr w:type="spellStart"/>
      <w:r w:rsidRPr="00C75001">
        <w:rPr>
          <w:rFonts w:cs="David" w:hint="cs"/>
          <w:rtl/>
        </w:rPr>
        <w:t>בייניש</w:t>
      </w:r>
      <w:proofErr w:type="spellEnd"/>
      <w:r w:rsidRPr="00C75001">
        <w:rPr>
          <w:rFonts w:cs="David" w:hint="cs"/>
          <w:rtl/>
        </w:rPr>
        <w:t xml:space="preserve">. אז לגבי כל אותן אגדות עם של כל חובבי תורת הקונספירציה, ויש רבים כאלה, גם בחדר הזה </w:t>
      </w:r>
      <w:r w:rsidRPr="00C75001">
        <w:rPr>
          <w:rFonts w:cs="David"/>
          <w:rtl/>
        </w:rPr>
        <w:t>–</w:t>
      </w:r>
      <w:r w:rsidRPr="00C75001">
        <w:rPr>
          <w:rFonts w:cs="David" w:hint="cs"/>
          <w:rtl/>
        </w:rPr>
        <w:t xml:space="preserve"> כדאי לפעמים לבדוק. </w:t>
      </w:r>
    </w:p>
    <w:p w14:paraId="3585CAEA" w14:textId="77777777" w:rsidR="00C75001" w:rsidRPr="00C75001" w:rsidRDefault="00C75001" w:rsidP="00C75001">
      <w:pPr>
        <w:bidi/>
        <w:rPr>
          <w:rFonts w:cs="David" w:hint="cs"/>
          <w:rtl/>
        </w:rPr>
      </w:pPr>
    </w:p>
    <w:p w14:paraId="68C64401" w14:textId="77777777" w:rsidR="00C75001" w:rsidRPr="00C75001" w:rsidRDefault="00C75001" w:rsidP="00C75001">
      <w:pPr>
        <w:bidi/>
        <w:ind w:firstLine="567"/>
        <w:rPr>
          <w:rFonts w:cs="David" w:hint="cs"/>
          <w:rtl/>
        </w:rPr>
      </w:pPr>
      <w:r w:rsidRPr="00C75001">
        <w:rPr>
          <w:rFonts w:cs="David" w:hint="cs"/>
          <w:rtl/>
        </w:rPr>
        <w:t xml:space="preserve">אלו ימים מאוד קשים, לא רק לנשיא המדינה ולמשפחתו, אלא למוסד הנשיאות. מוסד הנשיאות הוא חלק מהסמלים שלנו כמדינה. אני מודה שבימים האחרונים עברה עלי התבלטות קשה מאוד. מצד אחד, השאלה האמיתית שעומדת בפנינו היא מי ישביע מחר את נשיאת בית המשפט העליון. הבהיר נשיא בית המשפט העליון שבכל מקרה תתקיים השבעה מחר. ראיתי את זה באחד מעיתוני הבוקר. האם זה דבר </w:t>
      </w:r>
      <w:proofErr w:type="spellStart"/>
      <w:r w:rsidRPr="00C75001">
        <w:rPr>
          <w:rFonts w:cs="David" w:hint="cs"/>
          <w:rtl/>
        </w:rPr>
        <w:t>אידאולוגי</w:t>
      </w:r>
      <w:proofErr w:type="spellEnd"/>
      <w:r w:rsidRPr="00C75001">
        <w:rPr>
          <w:rFonts w:cs="David" w:hint="cs"/>
          <w:rtl/>
        </w:rPr>
        <w:t xml:space="preserve"> לכפות על הנשיא להשביע את השופטת </w:t>
      </w:r>
      <w:proofErr w:type="spellStart"/>
      <w:r w:rsidRPr="00C75001">
        <w:rPr>
          <w:rFonts w:cs="David" w:hint="cs"/>
          <w:rtl/>
        </w:rPr>
        <w:t>בינייש</w:t>
      </w:r>
      <w:proofErr w:type="spellEnd"/>
      <w:r w:rsidRPr="00C75001">
        <w:rPr>
          <w:rFonts w:cs="David" w:hint="cs"/>
          <w:rtl/>
        </w:rPr>
        <w:t xml:space="preserve"> לנשיאת בית המשפט העליון? אם הוא לא מתלהב מזה, ולא בדקתי את זה, אבל אולי גם היא לא מתלהבת מזה, אינני רואה טעם לכפות. </w:t>
      </w:r>
    </w:p>
    <w:p w14:paraId="192BC1C4" w14:textId="77777777" w:rsidR="00C75001" w:rsidRPr="00C75001" w:rsidRDefault="00C75001" w:rsidP="00C75001">
      <w:pPr>
        <w:bidi/>
        <w:rPr>
          <w:rFonts w:cs="David" w:hint="cs"/>
          <w:rtl/>
        </w:rPr>
      </w:pPr>
    </w:p>
    <w:p w14:paraId="3EB54928" w14:textId="77777777" w:rsidR="00C75001" w:rsidRPr="00C75001" w:rsidRDefault="00C75001" w:rsidP="00C75001">
      <w:pPr>
        <w:bidi/>
        <w:ind w:firstLine="567"/>
        <w:rPr>
          <w:rFonts w:cs="David" w:hint="cs"/>
          <w:rtl/>
        </w:rPr>
      </w:pPr>
      <w:r w:rsidRPr="00C75001">
        <w:rPr>
          <w:rFonts w:cs="David" w:hint="cs"/>
          <w:rtl/>
        </w:rPr>
        <w:t xml:space="preserve">היועצת המשפטית שלנו אומרת לנו שאיננו יכולים לקצוב תקופת נבצרות או לשנות את התקופה שהנשיא כלל בבקשתו. עמדתה מחייבת לעניין זה. יש בחוק מסלול של הדחה, אין מסלול כזה. לעניין זה אני בהחלט תומך ברעיון שהעלתה יושבת-ראש הוועדה: לחוקק חוק שיאפשר לכנסת, ביוזמתה ולא כנגררת, לקבוע לא רק הדחה אלא גם השעיה זמנית. אני חושב שהחוסר בהוראה הזאת היום בחוק שם אותנו במצב בלתי אפשרי. </w:t>
      </w:r>
    </w:p>
    <w:p w14:paraId="4BC44BE9" w14:textId="77777777" w:rsidR="00C75001" w:rsidRPr="00C75001" w:rsidRDefault="00C75001" w:rsidP="00C75001">
      <w:pPr>
        <w:bidi/>
        <w:rPr>
          <w:rFonts w:cs="David" w:hint="cs"/>
          <w:rtl/>
        </w:rPr>
      </w:pPr>
    </w:p>
    <w:p w14:paraId="44A11551" w14:textId="77777777" w:rsidR="00C75001" w:rsidRPr="00C75001" w:rsidRDefault="00C75001" w:rsidP="00C75001">
      <w:pPr>
        <w:bidi/>
        <w:ind w:firstLine="567"/>
        <w:rPr>
          <w:rFonts w:cs="David" w:hint="cs"/>
          <w:rtl/>
        </w:rPr>
      </w:pPr>
      <w:r w:rsidRPr="00C75001">
        <w:rPr>
          <w:rFonts w:cs="David" w:hint="cs"/>
          <w:rtl/>
        </w:rPr>
        <w:t xml:space="preserve">כל מה שאמרתי ישפיע עלי לעניין זה שאני לא מתכוון להתנגד לבקשת הנשיא. עם זאת, צריך לראות כאן דברים ברורים שאינם עולים עם ההחלטיות ששמעתי מכמה חברים. קודם כול, מי שקבע את הקושיה, כפוף לאישורנו </w:t>
      </w:r>
      <w:r w:rsidRPr="00C75001">
        <w:rPr>
          <w:rFonts w:cs="David"/>
          <w:rtl/>
        </w:rPr>
        <w:t>–</w:t>
      </w:r>
      <w:r w:rsidRPr="00C75001">
        <w:rPr>
          <w:rFonts w:cs="David" w:hint="cs"/>
          <w:rtl/>
        </w:rPr>
        <w:t xml:space="preserve"> מי שקבע שאינו יכול להשביע, זה כבוד הנשיא. הוא אמר את האמירה הזאת. זו אמירה, למרות חזקת החפות. </w:t>
      </w:r>
    </w:p>
    <w:p w14:paraId="72BB9EF0" w14:textId="77777777" w:rsidR="00C75001" w:rsidRPr="00C75001" w:rsidRDefault="00C75001" w:rsidP="00C75001">
      <w:pPr>
        <w:bidi/>
        <w:rPr>
          <w:rFonts w:cs="David" w:hint="cs"/>
          <w:rtl/>
        </w:rPr>
      </w:pPr>
    </w:p>
    <w:p w14:paraId="22CD4737" w14:textId="77777777" w:rsidR="00C75001" w:rsidRPr="00C75001" w:rsidRDefault="00C75001" w:rsidP="00C75001">
      <w:pPr>
        <w:bidi/>
        <w:ind w:firstLine="567"/>
        <w:rPr>
          <w:rFonts w:cs="David" w:hint="cs"/>
          <w:rtl/>
        </w:rPr>
      </w:pPr>
      <w:r w:rsidRPr="00C75001">
        <w:rPr>
          <w:rFonts w:cs="David" w:hint="cs"/>
          <w:rtl/>
        </w:rPr>
        <w:t xml:space="preserve">במכתב הנשיא כתוב שהטיעון לכך הוא שזה לא יהיה שנוי במחלוקת. מישהו ברצינות יכול להסביר לי מה ההבדל בין השבעת הנשיאה לבין השבעת המשנה לנשיאה, שצפויה בקרוב, או לבין בין השבעת שופטים לבית משפט מחוזי, לבית משפט שלום, לבית משפט עליון? הרי כל זה יקרה, ולא בתוך שנים, אלא בשבועות הקרובים. </w:t>
      </w:r>
    </w:p>
    <w:p w14:paraId="3831BD5B" w14:textId="77777777" w:rsidR="00C75001" w:rsidRPr="00C75001" w:rsidRDefault="00C75001" w:rsidP="00C75001">
      <w:pPr>
        <w:bidi/>
        <w:rPr>
          <w:rFonts w:cs="David" w:hint="cs"/>
          <w:rtl/>
        </w:rPr>
      </w:pPr>
    </w:p>
    <w:p w14:paraId="673A249F" w14:textId="77777777" w:rsidR="00C75001" w:rsidRPr="00C75001" w:rsidRDefault="00C75001" w:rsidP="00C75001">
      <w:pPr>
        <w:bidi/>
        <w:ind w:firstLine="567"/>
        <w:rPr>
          <w:rFonts w:cs="David" w:hint="cs"/>
          <w:rtl/>
        </w:rPr>
      </w:pPr>
      <w:r w:rsidRPr="00C75001">
        <w:rPr>
          <w:rFonts w:cs="David" w:hint="cs"/>
          <w:rtl/>
        </w:rPr>
        <w:t xml:space="preserve">הנשיא, שמהות התפקיד העיקרית שלו היא לא ביצועית אלא טקסית, הוא אומר שלא יוכל להגיע לטקס. זה לטקס אחד? זה לטקס אחד כי זה לא נוח? רבותי, אי-אפשר להתחמק מזה. אם נתחמק מזה היום, זה יהיה היום. וזה יבוא אלינו בעתיד, זה יבוא אלינו במושב החורף </w:t>
      </w:r>
      <w:r w:rsidRPr="00C75001">
        <w:rPr>
          <w:rFonts w:cs="David"/>
          <w:rtl/>
        </w:rPr>
        <w:t>–</w:t>
      </w:r>
      <w:r w:rsidRPr="00C75001">
        <w:rPr>
          <w:rFonts w:cs="David" w:hint="cs"/>
          <w:rtl/>
        </w:rPr>
        <w:t xml:space="preserve"> והאפשרויות השונות צוינו פה, תוך כדי דיון. </w:t>
      </w:r>
    </w:p>
    <w:p w14:paraId="3C9BDC6D" w14:textId="77777777" w:rsidR="00C75001" w:rsidRPr="00C75001" w:rsidRDefault="00C75001" w:rsidP="00C75001">
      <w:pPr>
        <w:bidi/>
        <w:rPr>
          <w:rFonts w:cs="David" w:hint="cs"/>
          <w:rtl/>
        </w:rPr>
      </w:pPr>
    </w:p>
    <w:p w14:paraId="42641452" w14:textId="77777777" w:rsidR="00C75001" w:rsidRPr="00C75001" w:rsidRDefault="00C75001" w:rsidP="00C75001">
      <w:pPr>
        <w:bidi/>
        <w:ind w:firstLine="567"/>
        <w:rPr>
          <w:rFonts w:cs="David" w:hint="cs"/>
          <w:rtl/>
        </w:rPr>
      </w:pPr>
      <w:r w:rsidRPr="00C75001">
        <w:rPr>
          <w:rFonts w:cs="David" w:hint="cs"/>
          <w:rtl/>
        </w:rPr>
        <w:t xml:space="preserve">גם הבקשה עצמה </w:t>
      </w:r>
      <w:proofErr w:type="spellStart"/>
      <w:r w:rsidRPr="00C75001">
        <w:rPr>
          <w:rFonts w:cs="David" w:hint="cs"/>
          <w:rtl/>
        </w:rPr>
        <w:t>היתה</w:t>
      </w:r>
      <w:proofErr w:type="spellEnd"/>
      <w:r w:rsidRPr="00C75001">
        <w:rPr>
          <w:rFonts w:cs="David" w:hint="cs"/>
          <w:rtl/>
        </w:rPr>
        <w:t xml:space="preserve"> מאוד לא אלגנטית, בלשון המעטה. מה זה 16 שעות? זה התחיל משעתיים. מה בדיוק יקרה בחצות הלילה? היום הנשיא נמצא בחקירה, כך לפי התקשורת, ואחרי זה יש סוף שבוע. </w:t>
      </w:r>
    </w:p>
    <w:p w14:paraId="146C55A6" w14:textId="77777777" w:rsidR="00C75001" w:rsidRPr="00C75001" w:rsidRDefault="00C75001" w:rsidP="00C75001">
      <w:pPr>
        <w:bidi/>
        <w:rPr>
          <w:rFonts w:cs="David" w:hint="cs"/>
          <w:rtl/>
        </w:rPr>
      </w:pPr>
    </w:p>
    <w:p w14:paraId="1B1E7C33" w14:textId="77777777" w:rsidR="00C75001" w:rsidRPr="00C75001" w:rsidRDefault="00C75001" w:rsidP="00C75001">
      <w:pPr>
        <w:bidi/>
        <w:rPr>
          <w:rFonts w:cs="David"/>
          <w:u w:val="single"/>
          <w:rtl/>
        </w:rPr>
      </w:pPr>
      <w:proofErr w:type="spellStart"/>
      <w:r w:rsidRPr="00C75001">
        <w:rPr>
          <w:rFonts w:cs="David"/>
          <w:u w:val="single"/>
          <w:rtl/>
        </w:rPr>
        <w:t>מוחמד</w:t>
      </w:r>
      <w:proofErr w:type="spellEnd"/>
      <w:r w:rsidRPr="00C75001">
        <w:rPr>
          <w:rFonts w:cs="David"/>
          <w:u w:val="single"/>
          <w:rtl/>
        </w:rPr>
        <w:t xml:space="preserve"> ברכה:</w:t>
      </w:r>
    </w:p>
    <w:p w14:paraId="7B8F8186" w14:textId="77777777" w:rsidR="00C75001" w:rsidRPr="00C75001" w:rsidRDefault="00C75001" w:rsidP="00C75001">
      <w:pPr>
        <w:bidi/>
        <w:rPr>
          <w:rFonts w:cs="David"/>
          <w:u w:val="single"/>
          <w:rtl/>
        </w:rPr>
      </w:pPr>
    </w:p>
    <w:p w14:paraId="4B68D915" w14:textId="77777777" w:rsidR="00C75001" w:rsidRPr="00C75001" w:rsidRDefault="00C75001" w:rsidP="00C75001">
      <w:pPr>
        <w:bidi/>
        <w:rPr>
          <w:rFonts w:cs="David" w:hint="cs"/>
          <w:rtl/>
        </w:rPr>
      </w:pPr>
      <w:r w:rsidRPr="00C75001">
        <w:rPr>
          <w:rFonts w:cs="David"/>
          <w:rtl/>
        </w:rPr>
        <w:tab/>
      </w:r>
      <w:r w:rsidRPr="00C75001">
        <w:rPr>
          <w:rFonts w:cs="David" w:hint="cs"/>
          <w:rtl/>
        </w:rPr>
        <w:t xml:space="preserve">היום הוא בנבצרות בפועל. </w:t>
      </w:r>
    </w:p>
    <w:p w14:paraId="105CC795" w14:textId="77777777" w:rsidR="00C75001" w:rsidRPr="00C75001" w:rsidRDefault="00C75001" w:rsidP="00C75001">
      <w:pPr>
        <w:bidi/>
        <w:rPr>
          <w:rFonts w:cs="David" w:hint="cs"/>
          <w:rtl/>
        </w:rPr>
      </w:pPr>
    </w:p>
    <w:p w14:paraId="52616782" w14:textId="77777777" w:rsidR="00C75001" w:rsidRPr="00C75001" w:rsidRDefault="00C75001" w:rsidP="00C75001">
      <w:pPr>
        <w:bidi/>
        <w:rPr>
          <w:rFonts w:cs="David" w:hint="cs"/>
          <w:u w:val="single"/>
          <w:rtl/>
        </w:rPr>
      </w:pPr>
      <w:r w:rsidRPr="00C75001">
        <w:rPr>
          <w:rFonts w:cs="David" w:hint="cs"/>
          <w:u w:val="single"/>
          <w:rtl/>
        </w:rPr>
        <w:t>גדעון סער:</w:t>
      </w:r>
    </w:p>
    <w:p w14:paraId="7DCCD1E5" w14:textId="77777777" w:rsidR="00C75001" w:rsidRPr="00C75001" w:rsidRDefault="00C75001" w:rsidP="00C75001">
      <w:pPr>
        <w:bidi/>
        <w:rPr>
          <w:rFonts w:cs="David" w:hint="cs"/>
          <w:u w:val="single"/>
          <w:rtl/>
        </w:rPr>
      </w:pPr>
    </w:p>
    <w:p w14:paraId="359D3F12" w14:textId="77777777" w:rsidR="00C75001" w:rsidRPr="00C75001" w:rsidRDefault="00C75001" w:rsidP="00C75001">
      <w:pPr>
        <w:bidi/>
        <w:rPr>
          <w:rFonts w:cs="David" w:hint="cs"/>
          <w:rtl/>
        </w:rPr>
      </w:pPr>
      <w:r w:rsidRPr="00C75001">
        <w:rPr>
          <w:rFonts w:cs="David" w:hint="cs"/>
          <w:rtl/>
        </w:rPr>
        <w:tab/>
        <w:t xml:space="preserve">אז היה אפשר ללכת עם בקשה שתהיה מעין אמירה: אני יוצא לחופשה לתקופה מסוימת. ואם לא לתקופה שחברת הכנסת אברהם חושבת עליה, לתקופה אחרת. שזה לא יהיה פסלות לעניין הטקס, זה יהיה יותר אלגנטי, הימצאות בחופשה מסוימת. זה מאפשר יותר גמישות ותמרון גם לגבי העתיד. </w:t>
      </w:r>
    </w:p>
    <w:p w14:paraId="6C895932" w14:textId="77777777" w:rsidR="00C75001" w:rsidRPr="00C75001" w:rsidRDefault="00C75001" w:rsidP="00C75001">
      <w:pPr>
        <w:bidi/>
        <w:rPr>
          <w:rFonts w:cs="David" w:hint="cs"/>
          <w:rtl/>
        </w:rPr>
      </w:pPr>
    </w:p>
    <w:p w14:paraId="6C2FD430" w14:textId="77777777" w:rsidR="00C75001" w:rsidRPr="00C75001" w:rsidRDefault="00C75001" w:rsidP="00C75001">
      <w:pPr>
        <w:bidi/>
        <w:ind w:firstLine="567"/>
        <w:rPr>
          <w:rFonts w:cs="David" w:hint="cs"/>
          <w:rtl/>
        </w:rPr>
      </w:pPr>
      <w:r w:rsidRPr="00C75001">
        <w:rPr>
          <w:rFonts w:cs="David" w:hint="cs"/>
          <w:rtl/>
        </w:rPr>
        <w:t xml:space="preserve">אני חושב שהבקשה הזאת בעייתית. על כן אני מתכוון להימנע בהצבעה. </w:t>
      </w:r>
    </w:p>
    <w:p w14:paraId="01EC2D8D" w14:textId="77777777" w:rsidR="00C75001" w:rsidRPr="00C75001" w:rsidRDefault="00C75001" w:rsidP="00C75001">
      <w:pPr>
        <w:bidi/>
        <w:rPr>
          <w:rFonts w:cs="David" w:hint="cs"/>
          <w:rtl/>
        </w:rPr>
      </w:pPr>
    </w:p>
    <w:p w14:paraId="5C9C344A" w14:textId="77777777" w:rsidR="00C75001" w:rsidRPr="00C75001" w:rsidRDefault="00C75001" w:rsidP="00C75001">
      <w:pPr>
        <w:bidi/>
        <w:rPr>
          <w:rFonts w:cs="David" w:hint="cs"/>
          <w:u w:val="single"/>
          <w:rtl/>
        </w:rPr>
      </w:pPr>
      <w:r w:rsidRPr="00C75001">
        <w:rPr>
          <w:rFonts w:cs="David" w:hint="cs"/>
          <w:u w:val="single"/>
          <w:rtl/>
        </w:rPr>
        <w:t>היו"ר רוחמה אברהם:</w:t>
      </w:r>
    </w:p>
    <w:p w14:paraId="6F8EF251" w14:textId="77777777" w:rsidR="00C75001" w:rsidRPr="00C75001" w:rsidRDefault="00C75001" w:rsidP="00C75001">
      <w:pPr>
        <w:bidi/>
        <w:rPr>
          <w:rFonts w:cs="David" w:hint="cs"/>
          <w:rtl/>
        </w:rPr>
      </w:pPr>
    </w:p>
    <w:p w14:paraId="59F312CC" w14:textId="77777777" w:rsidR="00C75001" w:rsidRPr="00C75001" w:rsidRDefault="00C75001" w:rsidP="00C75001">
      <w:pPr>
        <w:bidi/>
        <w:rPr>
          <w:rFonts w:cs="David" w:hint="cs"/>
          <w:rtl/>
        </w:rPr>
      </w:pPr>
      <w:r w:rsidRPr="00C75001">
        <w:rPr>
          <w:rFonts w:cs="David" w:hint="cs"/>
          <w:rtl/>
        </w:rPr>
        <w:tab/>
        <w:t xml:space="preserve">תודה רבה. חבר הכנסת </w:t>
      </w:r>
      <w:proofErr w:type="spellStart"/>
      <w:r w:rsidRPr="00C75001">
        <w:rPr>
          <w:rFonts w:cs="David" w:hint="cs"/>
          <w:rtl/>
        </w:rPr>
        <w:t>שנלר</w:t>
      </w:r>
      <w:proofErr w:type="spellEnd"/>
      <w:r w:rsidRPr="00C75001">
        <w:rPr>
          <w:rFonts w:cs="David" w:hint="cs"/>
          <w:rtl/>
        </w:rPr>
        <w:t xml:space="preserve">, בבקשה. </w:t>
      </w:r>
    </w:p>
    <w:p w14:paraId="5D25023C" w14:textId="77777777" w:rsidR="00C75001" w:rsidRPr="00C75001" w:rsidRDefault="00C75001" w:rsidP="00C75001">
      <w:pPr>
        <w:bidi/>
        <w:rPr>
          <w:rFonts w:cs="David" w:hint="cs"/>
          <w:u w:val="single"/>
          <w:rtl/>
        </w:rPr>
      </w:pPr>
    </w:p>
    <w:p w14:paraId="6FD3A7BD" w14:textId="77777777" w:rsidR="00C75001" w:rsidRPr="00C75001" w:rsidRDefault="00C75001" w:rsidP="00C75001">
      <w:pPr>
        <w:bidi/>
        <w:rPr>
          <w:rFonts w:cs="David" w:hint="cs"/>
          <w:rtl/>
        </w:rPr>
      </w:pPr>
      <w:r w:rsidRPr="00C75001">
        <w:rPr>
          <w:rFonts w:cs="David"/>
          <w:u w:val="single"/>
          <w:rtl/>
        </w:rPr>
        <w:br w:type="page"/>
      </w:r>
      <w:proofErr w:type="spellStart"/>
      <w:r w:rsidRPr="00C75001">
        <w:rPr>
          <w:rFonts w:cs="David" w:hint="cs"/>
          <w:u w:val="single"/>
          <w:rtl/>
        </w:rPr>
        <w:t>עתניאל</w:t>
      </w:r>
      <w:proofErr w:type="spellEnd"/>
      <w:r w:rsidRPr="00C75001">
        <w:rPr>
          <w:rFonts w:cs="David" w:hint="cs"/>
          <w:u w:val="single"/>
          <w:rtl/>
        </w:rPr>
        <w:t xml:space="preserve"> </w:t>
      </w:r>
      <w:proofErr w:type="spellStart"/>
      <w:r w:rsidRPr="00C75001">
        <w:rPr>
          <w:rFonts w:cs="David" w:hint="cs"/>
          <w:u w:val="single"/>
          <w:rtl/>
        </w:rPr>
        <w:t>שנלר</w:t>
      </w:r>
      <w:proofErr w:type="spellEnd"/>
      <w:r w:rsidRPr="00C75001">
        <w:rPr>
          <w:rFonts w:cs="David" w:hint="cs"/>
          <w:u w:val="single"/>
          <w:rtl/>
        </w:rPr>
        <w:t>:</w:t>
      </w:r>
    </w:p>
    <w:p w14:paraId="25D6E5BD" w14:textId="77777777" w:rsidR="00C75001" w:rsidRPr="00C75001" w:rsidRDefault="00C75001" w:rsidP="00C75001">
      <w:pPr>
        <w:bidi/>
        <w:rPr>
          <w:rFonts w:cs="David" w:hint="cs"/>
          <w:rtl/>
        </w:rPr>
      </w:pPr>
    </w:p>
    <w:p w14:paraId="403842AD" w14:textId="77777777" w:rsidR="00C75001" w:rsidRPr="00C75001" w:rsidRDefault="00C75001" w:rsidP="00C75001">
      <w:pPr>
        <w:bidi/>
        <w:rPr>
          <w:rFonts w:cs="David" w:hint="cs"/>
          <w:rtl/>
        </w:rPr>
      </w:pPr>
      <w:r w:rsidRPr="00C75001">
        <w:rPr>
          <w:rFonts w:cs="David" w:hint="cs"/>
          <w:rtl/>
        </w:rPr>
        <w:tab/>
        <w:t xml:space="preserve">תודה ליושבת-ראש, חברי </w:t>
      </w:r>
      <w:proofErr w:type="spellStart"/>
      <w:r w:rsidRPr="00C75001">
        <w:rPr>
          <w:rFonts w:cs="David" w:hint="cs"/>
          <w:rtl/>
        </w:rPr>
        <w:t>חברי</w:t>
      </w:r>
      <w:proofErr w:type="spellEnd"/>
      <w:r w:rsidRPr="00C75001">
        <w:rPr>
          <w:rFonts w:cs="David" w:hint="cs"/>
          <w:rtl/>
        </w:rPr>
        <w:t xml:space="preserve"> הכנסת, הערת מבוא ושלוש הערות מהותיות. הערת מבוא: עקרון הפרדת הרשויות. אני חושב שמתוך כך </w:t>
      </w:r>
      <w:proofErr w:type="spellStart"/>
      <w:r w:rsidRPr="00C75001">
        <w:rPr>
          <w:rFonts w:cs="David" w:hint="cs"/>
          <w:rtl/>
        </w:rPr>
        <w:t>שהיתה</w:t>
      </w:r>
      <w:proofErr w:type="spellEnd"/>
      <w:r w:rsidRPr="00C75001">
        <w:rPr>
          <w:rFonts w:cs="David" w:hint="cs"/>
          <w:rtl/>
        </w:rPr>
        <w:t xml:space="preserve"> לי זכות גדולה מאוד להכיר את הנשיא ולעבוד עמו במשך שנים רבות, בתפקידיו האחרים, ומתוך כך שאני מכיר חלק מאותן מתלוננות, ואף ששמי </w:t>
      </w:r>
      <w:proofErr w:type="spellStart"/>
      <w:r w:rsidRPr="00C75001">
        <w:rPr>
          <w:rFonts w:cs="David" w:hint="cs"/>
          <w:rtl/>
        </w:rPr>
        <w:t>עתניאל</w:t>
      </w:r>
      <w:proofErr w:type="spellEnd"/>
      <w:r w:rsidRPr="00C75001">
        <w:rPr>
          <w:rFonts w:cs="David" w:hint="cs"/>
          <w:rtl/>
        </w:rPr>
        <w:t xml:space="preserve">, והיה פעם </w:t>
      </w:r>
      <w:proofErr w:type="spellStart"/>
      <w:r w:rsidRPr="00C75001">
        <w:rPr>
          <w:rFonts w:cs="David" w:hint="cs"/>
          <w:rtl/>
        </w:rPr>
        <w:t>עתניאל</w:t>
      </w:r>
      <w:proofErr w:type="spellEnd"/>
      <w:r w:rsidRPr="00C75001">
        <w:rPr>
          <w:rFonts w:cs="David" w:hint="cs"/>
          <w:rtl/>
        </w:rPr>
        <w:t xml:space="preserve"> בן </w:t>
      </w:r>
      <w:proofErr w:type="spellStart"/>
      <w:r w:rsidRPr="00C75001">
        <w:rPr>
          <w:rFonts w:cs="David" w:hint="cs"/>
          <w:rtl/>
        </w:rPr>
        <w:t>קנז</w:t>
      </w:r>
      <w:proofErr w:type="spellEnd"/>
      <w:r w:rsidRPr="00C75001">
        <w:rPr>
          <w:rFonts w:cs="David" w:hint="cs"/>
          <w:rtl/>
        </w:rPr>
        <w:t xml:space="preserve">, שהיה השופט הראשון - אינני מעז לנסות להיכנס לנבכי העניין עצמו. אני מזדהה עם מה שאמרו חברותי: הצדק צריך להיראות. </w:t>
      </w:r>
    </w:p>
    <w:p w14:paraId="4962B778" w14:textId="77777777" w:rsidR="00C75001" w:rsidRPr="00C75001" w:rsidRDefault="00C75001" w:rsidP="00C75001">
      <w:pPr>
        <w:bidi/>
        <w:rPr>
          <w:rFonts w:cs="David" w:hint="cs"/>
          <w:rtl/>
        </w:rPr>
      </w:pPr>
    </w:p>
    <w:p w14:paraId="6B256184" w14:textId="77777777" w:rsidR="00C75001" w:rsidRPr="00C75001" w:rsidRDefault="00C75001" w:rsidP="00C75001">
      <w:pPr>
        <w:bidi/>
        <w:rPr>
          <w:rFonts w:cs="David" w:hint="cs"/>
          <w:rtl/>
        </w:rPr>
      </w:pPr>
      <w:r w:rsidRPr="00C75001">
        <w:rPr>
          <w:rFonts w:cs="David" w:hint="cs"/>
          <w:u w:val="single"/>
          <w:rtl/>
        </w:rPr>
        <w:t xml:space="preserve">יובל </w:t>
      </w:r>
      <w:proofErr w:type="spellStart"/>
      <w:r w:rsidRPr="00C75001">
        <w:rPr>
          <w:rFonts w:cs="David" w:hint="cs"/>
          <w:u w:val="single"/>
          <w:rtl/>
        </w:rPr>
        <w:t>שטייניץ</w:t>
      </w:r>
      <w:proofErr w:type="spellEnd"/>
      <w:r w:rsidRPr="00C75001">
        <w:rPr>
          <w:rFonts w:cs="David" w:hint="cs"/>
          <w:u w:val="single"/>
          <w:rtl/>
        </w:rPr>
        <w:t>:</w:t>
      </w:r>
    </w:p>
    <w:p w14:paraId="141AE683" w14:textId="77777777" w:rsidR="00C75001" w:rsidRPr="00C75001" w:rsidRDefault="00C75001" w:rsidP="00C75001">
      <w:pPr>
        <w:bidi/>
        <w:rPr>
          <w:rFonts w:cs="David" w:hint="cs"/>
          <w:rtl/>
        </w:rPr>
      </w:pPr>
      <w:r w:rsidRPr="00C75001">
        <w:rPr>
          <w:rFonts w:cs="David" w:hint="cs"/>
          <w:rtl/>
        </w:rPr>
        <w:tab/>
      </w:r>
    </w:p>
    <w:p w14:paraId="6709F63F" w14:textId="77777777" w:rsidR="00C75001" w:rsidRPr="00C75001" w:rsidRDefault="00C75001" w:rsidP="00C75001">
      <w:pPr>
        <w:bidi/>
        <w:ind w:firstLine="567"/>
        <w:rPr>
          <w:rFonts w:cs="David" w:hint="cs"/>
          <w:rtl/>
        </w:rPr>
      </w:pPr>
      <w:r w:rsidRPr="00C75001">
        <w:rPr>
          <w:rFonts w:cs="David" w:hint="cs"/>
          <w:rtl/>
        </w:rPr>
        <w:t xml:space="preserve">להיעשות. </w:t>
      </w:r>
    </w:p>
    <w:p w14:paraId="0438B3BF" w14:textId="77777777" w:rsidR="00C75001" w:rsidRPr="00C75001" w:rsidRDefault="00C75001" w:rsidP="00C75001">
      <w:pPr>
        <w:bidi/>
        <w:rPr>
          <w:rFonts w:cs="David" w:hint="cs"/>
          <w:rtl/>
        </w:rPr>
      </w:pPr>
    </w:p>
    <w:p w14:paraId="0E54463C" w14:textId="77777777" w:rsidR="00C75001" w:rsidRPr="00C75001" w:rsidRDefault="00C75001" w:rsidP="00C75001">
      <w:pPr>
        <w:bidi/>
        <w:rPr>
          <w:rFonts w:cs="David" w:hint="cs"/>
          <w:rtl/>
        </w:rPr>
      </w:pPr>
      <w:proofErr w:type="spellStart"/>
      <w:r w:rsidRPr="00C75001">
        <w:rPr>
          <w:rFonts w:cs="David" w:hint="cs"/>
          <w:u w:val="single"/>
          <w:rtl/>
        </w:rPr>
        <w:t>עתניאל</w:t>
      </w:r>
      <w:proofErr w:type="spellEnd"/>
      <w:r w:rsidRPr="00C75001">
        <w:rPr>
          <w:rFonts w:cs="David" w:hint="cs"/>
          <w:u w:val="single"/>
          <w:rtl/>
        </w:rPr>
        <w:t xml:space="preserve"> </w:t>
      </w:r>
      <w:proofErr w:type="spellStart"/>
      <w:r w:rsidRPr="00C75001">
        <w:rPr>
          <w:rFonts w:cs="David" w:hint="cs"/>
          <w:u w:val="single"/>
          <w:rtl/>
        </w:rPr>
        <w:t>שנלר</w:t>
      </w:r>
      <w:proofErr w:type="spellEnd"/>
      <w:r w:rsidRPr="00C75001">
        <w:rPr>
          <w:rFonts w:cs="David" w:hint="cs"/>
          <w:u w:val="single"/>
          <w:rtl/>
        </w:rPr>
        <w:t>:</w:t>
      </w:r>
    </w:p>
    <w:p w14:paraId="521726D7" w14:textId="77777777" w:rsidR="00C75001" w:rsidRPr="00C75001" w:rsidRDefault="00C75001" w:rsidP="00C75001">
      <w:pPr>
        <w:bidi/>
        <w:rPr>
          <w:rFonts w:cs="David" w:hint="cs"/>
          <w:rtl/>
        </w:rPr>
      </w:pPr>
    </w:p>
    <w:p w14:paraId="5D39E50A" w14:textId="77777777" w:rsidR="00C75001" w:rsidRPr="00C75001" w:rsidRDefault="00C75001" w:rsidP="00C75001">
      <w:pPr>
        <w:bidi/>
        <w:rPr>
          <w:rFonts w:cs="David" w:hint="cs"/>
          <w:rtl/>
        </w:rPr>
      </w:pPr>
      <w:r w:rsidRPr="00C75001">
        <w:rPr>
          <w:rFonts w:cs="David" w:hint="cs"/>
          <w:rtl/>
        </w:rPr>
        <w:tab/>
        <w:t xml:space="preserve">ודאי, להיעשות ולהיראות. משום כך, אני חושב שהעובדה שחלק מחברי הכנסת סברו שיש רלוונטיות לעובדות </w:t>
      </w:r>
      <w:r w:rsidRPr="00C75001">
        <w:rPr>
          <w:rFonts w:cs="David"/>
          <w:rtl/>
        </w:rPr>
        <w:t>–</w:t>
      </w:r>
      <w:r w:rsidRPr="00C75001">
        <w:rPr>
          <w:rFonts w:cs="David" w:hint="cs"/>
          <w:rtl/>
        </w:rPr>
        <w:t xml:space="preserve"> עצם הדבר הזה השפיע מאוד על החלטתי לגבי ההצבעה היום.  משום עקרון הפרדת הרשויות. פעילות מול נחקר או נחקרים בהקשר האמור, לנו אסור לגעת בזה בשום דרך ובשום מקום. זה עיקרון שאם לא נעסוק בו, נחטא גם בהמשך. </w:t>
      </w:r>
    </w:p>
    <w:p w14:paraId="11148FCC" w14:textId="77777777" w:rsidR="00C75001" w:rsidRPr="00C75001" w:rsidRDefault="00C75001" w:rsidP="00C75001">
      <w:pPr>
        <w:bidi/>
        <w:rPr>
          <w:rFonts w:cs="David" w:hint="cs"/>
          <w:rtl/>
        </w:rPr>
      </w:pPr>
    </w:p>
    <w:p w14:paraId="5CDD2C72" w14:textId="77777777" w:rsidR="00C75001" w:rsidRPr="00C75001" w:rsidRDefault="00C75001" w:rsidP="00C75001">
      <w:pPr>
        <w:bidi/>
        <w:ind w:firstLine="567"/>
        <w:rPr>
          <w:rFonts w:cs="David" w:hint="cs"/>
          <w:rtl/>
        </w:rPr>
      </w:pPr>
      <w:r w:rsidRPr="00C75001">
        <w:rPr>
          <w:rFonts w:cs="David" w:hint="cs"/>
          <w:rtl/>
        </w:rPr>
        <w:t xml:space="preserve">להערות המהות: ראשית, הנורמה. בוועדה אחרת, בהזדמנות אחרת, אמרתי שלפעמים אני חש, כאיש ציבור, כמי שחי עם אקדח מכוון אל הרקה. העובדה שאפשר בכל יום ובכל רגע, אולי ברגע זה, להגיש נגד מי מאתנו תלונה זו או אחרת, אולי צודקת ואולי אינה צודקת, תכריח אותנו לכאורה להגיד: אם כך, אנחנו נמצאים בסיטואציה שאולי עלינו להשעות עצמנו, אולי דבר אחר. אני חושב שזו נורמה פסולה. </w:t>
      </w:r>
    </w:p>
    <w:p w14:paraId="2BFEF91E" w14:textId="77777777" w:rsidR="00C75001" w:rsidRPr="00C75001" w:rsidRDefault="00C75001" w:rsidP="00C75001">
      <w:pPr>
        <w:bidi/>
        <w:ind w:firstLine="567"/>
        <w:rPr>
          <w:rFonts w:cs="David" w:hint="cs"/>
          <w:rtl/>
        </w:rPr>
      </w:pPr>
    </w:p>
    <w:p w14:paraId="6FA7B65B" w14:textId="77777777" w:rsidR="00C75001" w:rsidRPr="00C75001" w:rsidRDefault="00C75001" w:rsidP="00C75001">
      <w:pPr>
        <w:bidi/>
        <w:ind w:firstLine="567"/>
        <w:rPr>
          <w:rFonts w:cs="David" w:hint="cs"/>
          <w:rtl/>
        </w:rPr>
      </w:pPr>
      <w:r w:rsidRPr="00C75001">
        <w:rPr>
          <w:rFonts w:cs="David" w:hint="cs"/>
          <w:rtl/>
        </w:rPr>
        <w:t xml:space="preserve">לצערי הרב בית המשפט העליון, ולא הכנסת, קבע את הנורמה מתי כן צריך לפרוש מהתפקיד. לצערי בית המשפט קבע שאחרי שהוחלט להגיש כתב אישום שר לא יוכל להמשיך לכהן בתפקידו. מבחינתי זו חולשה עצומה שלנו ככנסת. אנחנו היינו צריכים לקבוע את הנורמה, לא היינו צריכים להיזקק לרשות השופטת שתקבע נורמה, כי אנחנו מבטאים את נורמות הציבור. </w:t>
      </w:r>
    </w:p>
    <w:p w14:paraId="100BC5AF" w14:textId="77777777" w:rsidR="00C75001" w:rsidRPr="00C75001" w:rsidRDefault="00C75001" w:rsidP="00C75001">
      <w:pPr>
        <w:bidi/>
        <w:ind w:firstLine="567"/>
        <w:rPr>
          <w:rFonts w:cs="David" w:hint="cs"/>
          <w:rtl/>
        </w:rPr>
      </w:pPr>
    </w:p>
    <w:p w14:paraId="2EAB9188" w14:textId="77777777" w:rsidR="00C75001" w:rsidRPr="00C75001" w:rsidRDefault="00C75001" w:rsidP="00C75001">
      <w:pPr>
        <w:bidi/>
        <w:ind w:firstLine="567"/>
        <w:rPr>
          <w:rFonts w:cs="David" w:hint="cs"/>
          <w:rtl/>
        </w:rPr>
      </w:pPr>
      <w:r w:rsidRPr="00C75001">
        <w:rPr>
          <w:rFonts w:cs="David" w:hint="cs"/>
          <w:rtl/>
        </w:rPr>
        <w:t xml:space="preserve">משום כך, אני סברתי שבהקשר הזה, תוך חקירה, אסור להיענות לבקשתו בהקשר הזה. אחרי כתב אישום או פרוצדורה אחרת בהקשר האמור, הדברים היו נראים אחרת. </w:t>
      </w:r>
    </w:p>
    <w:p w14:paraId="06FAE8C6" w14:textId="77777777" w:rsidR="00C75001" w:rsidRPr="00C75001" w:rsidRDefault="00C75001" w:rsidP="00C75001">
      <w:pPr>
        <w:bidi/>
        <w:rPr>
          <w:rFonts w:cs="David" w:hint="cs"/>
          <w:rtl/>
        </w:rPr>
      </w:pPr>
    </w:p>
    <w:p w14:paraId="62C0A9A7" w14:textId="77777777" w:rsidR="00C75001" w:rsidRPr="00C75001" w:rsidRDefault="00C75001" w:rsidP="00C75001">
      <w:pPr>
        <w:bidi/>
        <w:ind w:firstLine="567"/>
        <w:rPr>
          <w:rFonts w:cs="David" w:hint="cs"/>
          <w:rtl/>
        </w:rPr>
      </w:pPr>
      <w:r w:rsidRPr="00C75001">
        <w:rPr>
          <w:rFonts w:cs="David" w:hint="cs"/>
          <w:rtl/>
        </w:rPr>
        <w:t xml:space="preserve">עם זאת, אני עובר להערה השנייה: לא מעניין אותי הכבוד בהקשר הזה, לא מעניין אותי רק הכבוד של הטקס, לא מעניין אותי רק הכבוד של בית המשפט. את כולם אני מכבד מאוד, אבל לא מעניין אותי רק היבט הכבוד. גם לא מעניין אותי כבוד הנשיא כפרסונה. מעניין אותי אמון הציבור בנו ובמוסד הנשיאות. אני לא יודע איך חברי רואים את זה, אבל מבחינתי מוסד הנשיאות </w:t>
      </w:r>
      <w:r w:rsidRPr="00C75001">
        <w:rPr>
          <w:rFonts w:cs="David"/>
          <w:rtl/>
        </w:rPr>
        <w:t>–</w:t>
      </w:r>
      <w:r w:rsidRPr="00C75001">
        <w:rPr>
          <w:rFonts w:cs="David" w:hint="cs"/>
          <w:rtl/>
        </w:rPr>
        <w:t xml:space="preserve"> נשיא מדינת ישראל בירושלים, אחרי אלפיים שנות גלות, זה הדבר הכי חשוב בעולם. והאמון בזה נפגע. זה מטריד אותי מאוד. אם נפגע אמון הציבור, המשמעות היא הרבה יותר חמורה משאלת הנשיא הנוכחי. </w:t>
      </w:r>
    </w:p>
    <w:p w14:paraId="14394E94" w14:textId="77777777" w:rsidR="00C75001" w:rsidRPr="00C75001" w:rsidRDefault="00C75001" w:rsidP="00C75001">
      <w:pPr>
        <w:bidi/>
        <w:rPr>
          <w:rFonts w:cs="David" w:hint="cs"/>
          <w:rtl/>
        </w:rPr>
      </w:pPr>
    </w:p>
    <w:p w14:paraId="75882E3F" w14:textId="77777777" w:rsidR="00C75001" w:rsidRPr="00C75001" w:rsidRDefault="00C75001" w:rsidP="00C75001">
      <w:pPr>
        <w:bidi/>
        <w:ind w:firstLine="567"/>
        <w:rPr>
          <w:rFonts w:cs="David" w:hint="cs"/>
          <w:rtl/>
        </w:rPr>
      </w:pPr>
      <w:r w:rsidRPr="00C75001">
        <w:rPr>
          <w:rFonts w:cs="David" w:hint="cs"/>
          <w:rtl/>
        </w:rPr>
        <w:t xml:space="preserve">בתקופה של היעדר יציבות בכלל, של התקפות, של חוסר סובלנות מדהים של אדם לרעהו, בכל דבר ועניין, זה מטריד אותי הרבה יותר מכל הסיבה של האירוע כשלעצמו. </w:t>
      </w:r>
    </w:p>
    <w:p w14:paraId="046326B8" w14:textId="77777777" w:rsidR="00C75001" w:rsidRPr="00C75001" w:rsidRDefault="00C75001" w:rsidP="00C75001">
      <w:pPr>
        <w:bidi/>
        <w:rPr>
          <w:rFonts w:cs="David" w:hint="cs"/>
          <w:rtl/>
        </w:rPr>
      </w:pPr>
    </w:p>
    <w:p w14:paraId="6AD10FD2" w14:textId="77777777" w:rsidR="00C75001" w:rsidRPr="00C75001" w:rsidRDefault="00C75001" w:rsidP="00C75001">
      <w:pPr>
        <w:bidi/>
        <w:ind w:firstLine="567"/>
        <w:rPr>
          <w:rFonts w:cs="David" w:hint="cs"/>
          <w:rtl/>
        </w:rPr>
      </w:pPr>
      <w:r w:rsidRPr="00C75001">
        <w:rPr>
          <w:rFonts w:cs="David" w:hint="cs"/>
          <w:rtl/>
        </w:rPr>
        <w:t>הערה שלישית, למה האירוע הזה מיוחד ושונה: התרשמתי מאוד מהדברים של חברי, יושב-ראש ועדת חוקה, חוק ומשפט. יותר מזה, אני חושב שזאת אחת הישיבות הראשונות שבהן השתכנעתי על-ידי כל אחד מהדוברים. הדברים כל כך עמוקים ונכונים, שקשה להחליט. אבל חיפשתי מה מיוחד. המיוחד בעיני כאן, בהקשר האמור, הוא שזה לא עוד אירוע, ואפילו לא השבעת הכנסת; אם וכאשר מי מהצדדים יהיה לא בסדר, במהלך הזה הוא קובע את תהליך המשפט של עצמו. במעמד הזה תיקבע נשיאת בית המשפט העליון, שתשפיע בדרך כזאת או אחרת על התהליך השיפוטי, על ההרכב השיפוטי. מבחינה ציבורית זה דבר נורא לומר לאדם: קבע מי יזכה אותך או מי יהיה התליין שלך. אני אומר את זה לו או לנשים המתלוננות. בעיני כולם צודקים עד שלא ייראה אחרת, ויש לי מלוא האמפתיה. אגב, דיני נפשות זה לכולם: גם לנשיא ולמשפחתו וגם למתלוננות ולמשפחותיהן.</w:t>
      </w:r>
    </w:p>
    <w:p w14:paraId="7158E738" w14:textId="77777777" w:rsidR="00C75001" w:rsidRPr="00C75001" w:rsidRDefault="00C75001" w:rsidP="00C75001">
      <w:pPr>
        <w:bidi/>
        <w:rPr>
          <w:rFonts w:cs="David" w:hint="cs"/>
          <w:rtl/>
        </w:rPr>
      </w:pPr>
    </w:p>
    <w:p w14:paraId="7AAB39F7" w14:textId="77777777" w:rsidR="00C75001" w:rsidRPr="00C75001" w:rsidRDefault="00C75001" w:rsidP="00C75001">
      <w:pPr>
        <w:bidi/>
        <w:rPr>
          <w:rFonts w:cs="David" w:hint="cs"/>
          <w:rtl/>
        </w:rPr>
      </w:pPr>
      <w:r w:rsidRPr="00C75001">
        <w:rPr>
          <w:rFonts w:cs="David"/>
          <w:u w:val="single"/>
          <w:rtl/>
        </w:rPr>
        <w:br w:type="page"/>
      </w:r>
      <w:r w:rsidRPr="00C75001">
        <w:rPr>
          <w:rFonts w:cs="David" w:hint="cs"/>
          <w:u w:val="single"/>
          <w:rtl/>
        </w:rPr>
        <w:t xml:space="preserve">יובל </w:t>
      </w:r>
      <w:proofErr w:type="spellStart"/>
      <w:r w:rsidRPr="00C75001">
        <w:rPr>
          <w:rFonts w:cs="David" w:hint="cs"/>
          <w:u w:val="single"/>
          <w:rtl/>
        </w:rPr>
        <w:t>שטייניץ</w:t>
      </w:r>
      <w:proofErr w:type="spellEnd"/>
      <w:r w:rsidRPr="00C75001">
        <w:rPr>
          <w:rFonts w:cs="David" w:hint="cs"/>
          <w:u w:val="single"/>
          <w:rtl/>
        </w:rPr>
        <w:t>:</w:t>
      </w:r>
    </w:p>
    <w:p w14:paraId="15DBA4DB" w14:textId="77777777" w:rsidR="00C75001" w:rsidRPr="00C75001" w:rsidRDefault="00C75001" w:rsidP="00C75001">
      <w:pPr>
        <w:bidi/>
        <w:rPr>
          <w:rFonts w:cs="David" w:hint="cs"/>
          <w:rtl/>
        </w:rPr>
      </w:pPr>
    </w:p>
    <w:p w14:paraId="26501D3B" w14:textId="77777777" w:rsidR="00C75001" w:rsidRPr="00C75001" w:rsidRDefault="00C75001" w:rsidP="00C75001">
      <w:pPr>
        <w:bidi/>
        <w:rPr>
          <w:rFonts w:cs="David" w:hint="cs"/>
          <w:rtl/>
        </w:rPr>
      </w:pPr>
      <w:r w:rsidRPr="00C75001">
        <w:rPr>
          <w:rFonts w:cs="David" w:hint="cs"/>
          <w:rtl/>
        </w:rPr>
        <w:tab/>
      </w:r>
    </w:p>
    <w:p w14:paraId="6A7E38B2" w14:textId="77777777" w:rsidR="00C75001" w:rsidRPr="00C75001" w:rsidRDefault="00C75001" w:rsidP="00C75001">
      <w:pPr>
        <w:bidi/>
        <w:ind w:firstLine="567"/>
        <w:rPr>
          <w:rFonts w:cs="David" w:hint="cs"/>
          <w:rtl/>
        </w:rPr>
      </w:pPr>
      <w:r w:rsidRPr="00C75001">
        <w:rPr>
          <w:rFonts w:cs="David" w:hint="cs"/>
          <w:rtl/>
        </w:rPr>
        <w:t xml:space="preserve">זה מזכיר ראש ממשלה שרוצה לקבוע את ועדת החקירה שתחקור אותו. </w:t>
      </w:r>
    </w:p>
    <w:p w14:paraId="075203D2" w14:textId="77777777" w:rsidR="00C75001" w:rsidRPr="00C75001" w:rsidRDefault="00C75001" w:rsidP="00C75001">
      <w:pPr>
        <w:bidi/>
        <w:rPr>
          <w:rFonts w:cs="David" w:hint="cs"/>
          <w:rtl/>
        </w:rPr>
      </w:pPr>
    </w:p>
    <w:p w14:paraId="70694C21" w14:textId="77777777" w:rsidR="00C75001" w:rsidRPr="00C75001" w:rsidRDefault="00C75001" w:rsidP="00C75001">
      <w:pPr>
        <w:bidi/>
        <w:rPr>
          <w:rFonts w:cs="David" w:hint="cs"/>
          <w:rtl/>
        </w:rPr>
      </w:pPr>
      <w:proofErr w:type="spellStart"/>
      <w:r w:rsidRPr="00C75001">
        <w:rPr>
          <w:rFonts w:cs="David" w:hint="cs"/>
          <w:u w:val="single"/>
          <w:rtl/>
        </w:rPr>
        <w:t>עתניאל</w:t>
      </w:r>
      <w:proofErr w:type="spellEnd"/>
      <w:r w:rsidRPr="00C75001">
        <w:rPr>
          <w:rFonts w:cs="David" w:hint="cs"/>
          <w:u w:val="single"/>
          <w:rtl/>
        </w:rPr>
        <w:t xml:space="preserve"> </w:t>
      </w:r>
      <w:proofErr w:type="spellStart"/>
      <w:r w:rsidRPr="00C75001">
        <w:rPr>
          <w:rFonts w:cs="David" w:hint="cs"/>
          <w:u w:val="single"/>
          <w:rtl/>
        </w:rPr>
        <w:t>שנלר</w:t>
      </w:r>
      <w:proofErr w:type="spellEnd"/>
      <w:r w:rsidRPr="00C75001">
        <w:rPr>
          <w:rFonts w:cs="David" w:hint="cs"/>
          <w:u w:val="single"/>
          <w:rtl/>
        </w:rPr>
        <w:t>:</w:t>
      </w:r>
    </w:p>
    <w:p w14:paraId="129A7AB6" w14:textId="77777777" w:rsidR="00C75001" w:rsidRPr="00C75001" w:rsidRDefault="00C75001" w:rsidP="00C75001">
      <w:pPr>
        <w:bidi/>
        <w:rPr>
          <w:rFonts w:cs="David" w:hint="cs"/>
          <w:rtl/>
        </w:rPr>
      </w:pPr>
    </w:p>
    <w:p w14:paraId="4B62612C" w14:textId="77777777" w:rsidR="00C75001" w:rsidRPr="00C75001" w:rsidRDefault="00C75001" w:rsidP="00C75001">
      <w:pPr>
        <w:bidi/>
        <w:rPr>
          <w:rFonts w:cs="David" w:hint="cs"/>
          <w:rtl/>
        </w:rPr>
      </w:pPr>
      <w:r w:rsidRPr="00C75001">
        <w:rPr>
          <w:rFonts w:cs="David" w:hint="cs"/>
          <w:rtl/>
        </w:rPr>
        <w:tab/>
        <w:t xml:space="preserve">ידעתי. אני מודה לחברי, חבר הכנסת יובל </w:t>
      </w:r>
      <w:proofErr w:type="spellStart"/>
      <w:r w:rsidRPr="00C75001">
        <w:rPr>
          <w:rFonts w:cs="David" w:hint="cs"/>
          <w:rtl/>
        </w:rPr>
        <w:t>שטייניץ</w:t>
      </w:r>
      <w:proofErr w:type="spellEnd"/>
      <w:r w:rsidRPr="00C75001">
        <w:rPr>
          <w:rFonts w:cs="David" w:hint="cs"/>
          <w:rtl/>
        </w:rPr>
        <w:t xml:space="preserve">. חיכיתי לראות מתי הדבר הרגיש והעדין הזה, שנוגע לאמון הציבור בנו, תפגע בו הפוליטיקה. ידעתי שהפוליטיקה תפגע בו. בשאלה הזאת אני לא פוליטיקאי, אני אזרח של המדינה שרואה את הצופים בנו ברגע זה. הייחוד של המקרה הזה הוא שהאדם ממנה את שופטיו. </w:t>
      </w:r>
    </w:p>
    <w:p w14:paraId="1836B2A6" w14:textId="77777777" w:rsidR="00C75001" w:rsidRPr="00C75001" w:rsidRDefault="00C75001" w:rsidP="00C75001">
      <w:pPr>
        <w:bidi/>
        <w:rPr>
          <w:rFonts w:cs="David" w:hint="cs"/>
          <w:rtl/>
        </w:rPr>
      </w:pPr>
    </w:p>
    <w:p w14:paraId="05703FBC" w14:textId="77777777" w:rsidR="00C75001" w:rsidRPr="00C75001" w:rsidRDefault="00C75001" w:rsidP="00C75001">
      <w:pPr>
        <w:bidi/>
        <w:ind w:firstLine="567"/>
        <w:rPr>
          <w:rFonts w:cs="David" w:hint="cs"/>
          <w:rtl/>
        </w:rPr>
      </w:pPr>
      <w:r w:rsidRPr="00C75001">
        <w:rPr>
          <w:rFonts w:cs="David" w:hint="cs"/>
          <w:rtl/>
        </w:rPr>
        <w:t xml:space="preserve">על מנת לסכם ולא להאריך אומר כך: בגלל המעמד הייחודי הזה, מינוי של הנאשם לכאורה, או הנחקר לרגע זה, את שופטיו </w:t>
      </w:r>
      <w:r w:rsidRPr="00C75001">
        <w:rPr>
          <w:rFonts w:cs="David"/>
          <w:rtl/>
        </w:rPr>
        <w:t>–</w:t>
      </w:r>
      <w:r w:rsidRPr="00C75001">
        <w:rPr>
          <w:rFonts w:cs="David" w:hint="cs"/>
          <w:rtl/>
        </w:rPr>
        <w:t xml:space="preserve"> זה אינו ראוי. האווירה הציבורית שתתלווה לכך, וחוסר האמון שילך לאורך כל הדרך אינם ראויים. יש לנו רק מוסד נשיאות אחד. </w:t>
      </w:r>
    </w:p>
    <w:p w14:paraId="3E49AFF7" w14:textId="77777777" w:rsidR="00C75001" w:rsidRPr="00C75001" w:rsidRDefault="00C75001" w:rsidP="00C75001">
      <w:pPr>
        <w:bidi/>
        <w:rPr>
          <w:rFonts w:cs="David" w:hint="cs"/>
          <w:rtl/>
        </w:rPr>
      </w:pPr>
    </w:p>
    <w:p w14:paraId="2BF07810" w14:textId="77777777" w:rsidR="00C75001" w:rsidRPr="00C75001" w:rsidRDefault="00C75001" w:rsidP="00C75001">
      <w:pPr>
        <w:bidi/>
        <w:rPr>
          <w:rFonts w:cs="David" w:hint="cs"/>
          <w:rtl/>
        </w:rPr>
      </w:pPr>
      <w:r w:rsidRPr="00C75001">
        <w:rPr>
          <w:rFonts w:cs="David" w:hint="cs"/>
          <w:u w:val="single"/>
          <w:rtl/>
        </w:rPr>
        <w:t xml:space="preserve">יעקב </w:t>
      </w:r>
      <w:proofErr w:type="spellStart"/>
      <w:r w:rsidRPr="00C75001">
        <w:rPr>
          <w:rFonts w:cs="David" w:hint="cs"/>
          <w:u w:val="single"/>
          <w:rtl/>
        </w:rPr>
        <w:t>מרגי</w:t>
      </w:r>
      <w:proofErr w:type="spellEnd"/>
      <w:r w:rsidRPr="00C75001">
        <w:rPr>
          <w:rFonts w:cs="David" w:hint="cs"/>
          <w:u w:val="single"/>
          <w:rtl/>
        </w:rPr>
        <w:t>:</w:t>
      </w:r>
    </w:p>
    <w:p w14:paraId="433AD5C7" w14:textId="77777777" w:rsidR="00C75001" w:rsidRPr="00C75001" w:rsidRDefault="00C75001" w:rsidP="00C75001">
      <w:pPr>
        <w:bidi/>
        <w:rPr>
          <w:rFonts w:cs="David" w:hint="cs"/>
          <w:rtl/>
        </w:rPr>
      </w:pPr>
      <w:r w:rsidRPr="00C75001">
        <w:rPr>
          <w:rFonts w:cs="David" w:hint="cs"/>
          <w:rtl/>
        </w:rPr>
        <w:tab/>
      </w:r>
    </w:p>
    <w:p w14:paraId="43281693" w14:textId="77777777" w:rsidR="00C75001" w:rsidRPr="00C75001" w:rsidRDefault="00C75001" w:rsidP="00C75001">
      <w:pPr>
        <w:bidi/>
        <w:ind w:firstLine="567"/>
        <w:rPr>
          <w:rFonts w:cs="David" w:hint="cs"/>
          <w:rtl/>
        </w:rPr>
      </w:pPr>
      <w:r w:rsidRPr="00C75001">
        <w:rPr>
          <w:rFonts w:cs="David" w:hint="cs"/>
          <w:rtl/>
        </w:rPr>
        <w:t xml:space="preserve">זה לא אקט של מינוי. </w:t>
      </w:r>
    </w:p>
    <w:p w14:paraId="73F6D2BA" w14:textId="77777777" w:rsidR="00C75001" w:rsidRPr="00C75001" w:rsidRDefault="00C75001" w:rsidP="00C75001">
      <w:pPr>
        <w:bidi/>
        <w:rPr>
          <w:rFonts w:cs="David" w:hint="cs"/>
          <w:rtl/>
        </w:rPr>
      </w:pPr>
    </w:p>
    <w:p w14:paraId="5EFF14CB" w14:textId="77777777" w:rsidR="00C75001" w:rsidRPr="00C75001" w:rsidRDefault="00C75001" w:rsidP="00C75001">
      <w:pPr>
        <w:bidi/>
        <w:rPr>
          <w:rFonts w:cs="David" w:hint="cs"/>
          <w:rtl/>
        </w:rPr>
      </w:pPr>
      <w:proofErr w:type="spellStart"/>
      <w:r w:rsidRPr="00C75001">
        <w:rPr>
          <w:rFonts w:cs="David" w:hint="cs"/>
          <w:u w:val="single"/>
          <w:rtl/>
        </w:rPr>
        <w:t>עתניאל</w:t>
      </w:r>
      <w:proofErr w:type="spellEnd"/>
      <w:r w:rsidRPr="00C75001">
        <w:rPr>
          <w:rFonts w:cs="David" w:hint="cs"/>
          <w:u w:val="single"/>
          <w:rtl/>
        </w:rPr>
        <w:t xml:space="preserve"> </w:t>
      </w:r>
      <w:proofErr w:type="spellStart"/>
      <w:r w:rsidRPr="00C75001">
        <w:rPr>
          <w:rFonts w:cs="David" w:hint="cs"/>
          <w:u w:val="single"/>
          <w:rtl/>
        </w:rPr>
        <w:t>שנלר</w:t>
      </w:r>
      <w:proofErr w:type="spellEnd"/>
      <w:r w:rsidRPr="00C75001">
        <w:rPr>
          <w:rFonts w:cs="David" w:hint="cs"/>
          <w:u w:val="single"/>
          <w:rtl/>
        </w:rPr>
        <w:t>:</w:t>
      </w:r>
    </w:p>
    <w:p w14:paraId="7ACD86E2" w14:textId="77777777" w:rsidR="00C75001" w:rsidRPr="00C75001" w:rsidRDefault="00C75001" w:rsidP="00C75001">
      <w:pPr>
        <w:bidi/>
        <w:rPr>
          <w:rFonts w:cs="David" w:hint="cs"/>
          <w:rtl/>
        </w:rPr>
      </w:pPr>
    </w:p>
    <w:p w14:paraId="39BC95D2" w14:textId="77777777" w:rsidR="00C75001" w:rsidRPr="00C75001" w:rsidRDefault="00C75001" w:rsidP="00C75001">
      <w:pPr>
        <w:bidi/>
        <w:rPr>
          <w:rFonts w:cs="David" w:hint="cs"/>
          <w:rtl/>
        </w:rPr>
      </w:pPr>
      <w:r w:rsidRPr="00C75001">
        <w:rPr>
          <w:rFonts w:cs="David" w:hint="cs"/>
          <w:rtl/>
        </w:rPr>
        <w:tab/>
        <w:t xml:space="preserve">הוויכוח יכול להיות לגבי הנשיא. אני לא מסכים שיהיה ויכוח לגבי הנורמה שהאדם לא ממנה את שופטיו, אם וכאשר, ולגבי פגיעה במוסד הנשיאות או במוסד בית המשפט. </w:t>
      </w:r>
    </w:p>
    <w:p w14:paraId="12CC6DBD" w14:textId="77777777" w:rsidR="00C75001" w:rsidRPr="00C75001" w:rsidRDefault="00C75001" w:rsidP="00C75001">
      <w:pPr>
        <w:bidi/>
        <w:rPr>
          <w:rFonts w:cs="David" w:hint="cs"/>
          <w:rtl/>
        </w:rPr>
      </w:pPr>
    </w:p>
    <w:p w14:paraId="479A93F9" w14:textId="77777777" w:rsidR="00C75001" w:rsidRPr="00C75001" w:rsidRDefault="00C75001" w:rsidP="00C75001">
      <w:pPr>
        <w:bidi/>
        <w:ind w:firstLine="567"/>
        <w:rPr>
          <w:rFonts w:cs="David" w:hint="cs"/>
          <w:rtl/>
        </w:rPr>
      </w:pPr>
      <w:r w:rsidRPr="00C75001">
        <w:rPr>
          <w:rFonts w:cs="David" w:hint="cs"/>
          <w:rtl/>
        </w:rPr>
        <w:t xml:space="preserve">אשר על כן, בניגוד לכל בקשה אם תהיה, ואומר דעתי בבוא היום </w:t>
      </w:r>
      <w:r w:rsidRPr="00C75001">
        <w:rPr>
          <w:rFonts w:cs="David"/>
          <w:rtl/>
        </w:rPr>
        <w:t>–</w:t>
      </w:r>
      <w:r w:rsidRPr="00C75001">
        <w:rPr>
          <w:rFonts w:cs="David" w:hint="cs"/>
          <w:rtl/>
        </w:rPr>
        <w:t xml:space="preserve"> פתיחת המושב וכו' </w:t>
      </w:r>
      <w:r w:rsidRPr="00C75001">
        <w:rPr>
          <w:rFonts w:cs="David"/>
          <w:rtl/>
        </w:rPr>
        <w:t>–</w:t>
      </w:r>
      <w:r w:rsidRPr="00C75001">
        <w:rPr>
          <w:rFonts w:cs="David" w:hint="cs"/>
          <w:rtl/>
        </w:rPr>
        <w:t xml:space="preserve"> בניגוד לכולם, בגלל הייחוד, אתמוך בבקשת נשיא המדינה לשחררו מנוכחות בטקס האמור. </w:t>
      </w:r>
    </w:p>
    <w:p w14:paraId="102B86A9" w14:textId="77777777" w:rsidR="00C75001" w:rsidRPr="00C75001" w:rsidRDefault="00C75001" w:rsidP="00C75001">
      <w:pPr>
        <w:bidi/>
        <w:rPr>
          <w:rFonts w:cs="David" w:hint="cs"/>
          <w:rtl/>
        </w:rPr>
      </w:pPr>
    </w:p>
    <w:p w14:paraId="70D9B4A5" w14:textId="77777777" w:rsidR="00C75001" w:rsidRPr="00C75001" w:rsidRDefault="00C75001" w:rsidP="00C75001">
      <w:pPr>
        <w:bidi/>
        <w:rPr>
          <w:rFonts w:cs="David" w:hint="cs"/>
          <w:u w:val="single"/>
          <w:rtl/>
        </w:rPr>
      </w:pPr>
      <w:r w:rsidRPr="00C75001">
        <w:rPr>
          <w:rFonts w:cs="David" w:hint="cs"/>
          <w:u w:val="single"/>
          <w:rtl/>
        </w:rPr>
        <w:t>היו"ר רוחמה אברהם:</w:t>
      </w:r>
    </w:p>
    <w:p w14:paraId="6AF40112" w14:textId="77777777" w:rsidR="00C75001" w:rsidRPr="00C75001" w:rsidRDefault="00C75001" w:rsidP="00C75001">
      <w:pPr>
        <w:bidi/>
        <w:rPr>
          <w:rFonts w:cs="David" w:hint="cs"/>
          <w:rtl/>
        </w:rPr>
      </w:pPr>
    </w:p>
    <w:p w14:paraId="2DD9F55E" w14:textId="77777777" w:rsidR="00C75001" w:rsidRPr="00C75001" w:rsidRDefault="00C75001" w:rsidP="00C75001">
      <w:pPr>
        <w:bidi/>
        <w:rPr>
          <w:rFonts w:cs="David" w:hint="cs"/>
          <w:rtl/>
        </w:rPr>
      </w:pPr>
      <w:r w:rsidRPr="00C75001">
        <w:rPr>
          <w:rFonts w:cs="David" w:hint="cs"/>
          <w:rtl/>
        </w:rPr>
        <w:tab/>
        <w:t xml:space="preserve">תודה רבה. חבר הכנסת ברכה, בבקשה. </w:t>
      </w:r>
    </w:p>
    <w:p w14:paraId="1DA6EB4C" w14:textId="77777777" w:rsidR="00C75001" w:rsidRPr="00C75001" w:rsidRDefault="00C75001" w:rsidP="00C75001">
      <w:pPr>
        <w:bidi/>
        <w:rPr>
          <w:rFonts w:cs="David" w:hint="cs"/>
          <w:rtl/>
        </w:rPr>
      </w:pPr>
    </w:p>
    <w:p w14:paraId="279D756A" w14:textId="77777777" w:rsidR="00C75001" w:rsidRPr="00C75001" w:rsidRDefault="00C75001" w:rsidP="00C75001">
      <w:pPr>
        <w:bidi/>
        <w:rPr>
          <w:rFonts w:cs="David"/>
          <w:u w:val="single"/>
          <w:rtl/>
        </w:rPr>
      </w:pPr>
      <w:proofErr w:type="spellStart"/>
      <w:r w:rsidRPr="00C75001">
        <w:rPr>
          <w:rFonts w:cs="David"/>
          <w:u w:val="single"/>
          <w:rtl/>
        </w:rPr>
        <w:t>מוחמד</w:t>
      </w:r>
      <w:proofErr w:type="spellEnd"/>
      <w:r w:rsidRPr="00C75001">
        <w:rPr>
          <w:rFonts w:cs="David"/>
          <w:u w:val="single"/>
          <w:rtl/>
        </w:rPr>
        <w:t xml:space="preserve"> ברכה:</w:t>
      </w:r>
    </w:p>
    <w:p w14:paraId="5EAE1CD4" w14:textId="77777777" w:rsidR="00C75001" w:rsidRPr="00C75001" w:rsidRDefault="00C75001" w:rsidP="00C75001">
      <w:pPr>
        <w:bidi/>
        <w:rPr>
          <w:rFonts w:cs="David"/>
          <w:u w:val="single"/>
          <w:rtl/>
        </w:rPr>
      </w:pPr>
    </w:p>
    <w:p w14:paraId="5894C921" w14:textId="77777777" w:rsidR="00C75001" w:rsidRPr="00C75001" w:rsidRDefault="00C75001" w:rsidP="00C75001">
      <w:pPr>
        <w:bidi/>
        <w:rPr>
          <w:rFonts w:cs="David" w:hint="cs"/>
          <w:rtl/>
        </w:rPr>
      </w:pPr>
      <w:r w:rsidRPr="00C75001">
        <w:rPr>
          <w:rFonts w:cs="David"/>
          <w:rtl/>
        </w:rPr>
        <w:tab/>
      </w:r>
      <w:r w:rsidRPr="00C75001">
        <w:rPr>
          <w:rFonts w:cs="David" w:hint="cs"/>
          <w:rtl/>
        </w:rPr>
        <w:t xml:space="preserve">גברתי היושבת-ראש, רבותי חברי הכנסת, לא פעם בזמן האחרון הופנתה אלי שאלה על-ידי עיתונאים, אם אהיה מוכן לתמוך בהשעיית הנשיא. היו רעיונות כאלה. גרסתי שלא צריך ללכת להשעיה כל עוד החקירה לא נסתיימה ואין מסקנות, כי בכל זאת הנשיא הוא נשיאה של כל המדינה. אני חושב שאנחנו, כנבחרי ציבור, צריכים לדאוג למעמדו ולמה שהוא מייצג. </w:t>
      </w:r>
    </w:p>
    <w:p w14:paraId="5EF4E834" w14:textId="77777777" w:rsidR="00C75001" w:rsidRPr="00C75001" w:rsidRDefault="00C75001" w:rsidP="00C75001">
      <w:pPr>
        <w:bidi/>
        <w:rPr>
          <w:rFonts w:cs="David" w:hint="cs"/>
          <w:rtl/>
        </w:rPr>
      </w:pPr>
    </w:p>
    <w:p w14:paraId="747CFE56" w14:textId="77777777" w:rsidR="00C75001" w:rsidRPr="00C75001" w:rsidRDefault="00C75001" w:rsidP="00C75001">
      <w:pPr>
        <w:bidi/>
        <w:ind w:firstLine="567"/>
        <w:rPr>
          <w:rFonts w:cs="David" w:hint="cs"/>
          <w:rtl/>
        </w:rPr>
      </w:pPr>
      <w:r w:rsidRPr="00C75001">
        <w:rPr>
          <w:rFonts w:cs="David" w:hint="cs"/>
          <w:rtl/>
        </w:rPr>
        <w:t xml:space="preserve">אני אומר את זה אף-על-פי שהנשיא עצמו יודע, וגם אני הודעתי את זה ברבים, שלא הייתי בין תומכיו כשהיה מועמד לנשיא. מוסד הנשיאות הוא אחד המוסדות שלא צריכים לעמוד במחלוקת, לא צריך לכופף יד לנשיא המדינה. חשבתי ואני עדיין חושב שעומדת לו חזקת החפות. </w:t>
      </w:r>
    </w:p>
    <w:p w14:paraId="7A361536" w14:textId="77777777" w:rsidR="00C75001" w:rsidRPr="00C75001" w:rsidRDefault="00C75001" w:rsidP="00C75001">
      <w:pPr>
        <w:bidi/>
        <w:ind w:firstLine="567"/>
        <w:rPr>
          <w:rFonts w:cs="David" w:hint="cs"/>
          <w:rtl/>
        </w:rPr>
      </w:pPr>
    </w:p>
    <w:p w14:paraId="07D8AF15" w14:textId="77777777" w:rsidR="00C75001" w:rsidRPr="00C75001" w:rsidRDefault="00C75001" w:rsidP="00C75001">
      <w:pPr>
        <w:bidi/>
        <w:ind w:firstLine="567"/>
        <w:rPr>
          <w:rFonts w:cs="David" w:hint="cs"/>
          <w:rtl/>
        </w:rPr>
      </w:pPr>
      <w:r w:rsidRPr="00C75001">
        <w:rPr>
          <w:rFonts w:cs="David" w:hint="cs"/>
          <w:rtl/>
        </w:rPr>
        <w:t xml:space="preserve">אני לא רוצה שמישהו יטעה במסקנה. הטקס שיתקיים מחר הוא לא דבר שצריך לזלזל בו ולומר שאין חשיבות לטקסים. בכל זאת מחר תהיה השבעה של ראש המערכת המשפטית של מדינת ישראל. אם זכות החפות תעמוד לנשיא המדינה, אני רוצה לדרוש את זכות החפות גם לטקס של השבעת ראש המערכת המשפטית מחר. אם צריך לשקול מה העיקר שעומד לנגד עינינו, אני אומר: העיקר הוא שהטקס מחר יהיה חף גם בדיעבד, אם יתברר חס וחלילה שהנשיא אשם או יש בסיס להגשת כתב אישום. כי השאלה הזאת עומדת, זה לא מוכרע. </w:t>
      </w:r>
    </w:p>
    <w:p w14:paraId="1EC172DA" w14:textId="77777777" w:rsidR="00C75001" w:rsidRPr="00C75001" w:rsidRDefault="00C75001" w:rsidP="00C75001">
      <w:pPr>
        <w:bidi/>
        <w:ind w:firstLine="567"/>
        <w:rPr>
          <w:rFonts w:cs="David" w:hint="cs"/>
          <w:rtl/>
        </w:rPr>
      </w:pPr>
    </w:p>
    <w:p w14:paraId="7E5FCDD6" w14:textId="77777777" w:rsidR="00C75001" w:rsidRPr="00C75001" w:rsidRDefault="00C75001" w:rsidP="00C75001">
      <w:pPr>
        <w:bidi/>
        <w:ind w:firstLine="567"/>
        <w:rPr>
          <w:rFonts w:cs="David" w:hint="cs"/>
          <w:rtl/>
        </w:rPr>
      </w:pPr>
      <w:r w:rsidRPr="00C75001">
        <w:rPr>
          <w:rFonts w:cs="David" w:hint="cs"/>
          <w:rtl/>
        </w:rPr>
        <w:t xml:space="preserve">הכול מקווים שהוא יצא זכאי. אבל המסקנה המתבקשת מכך היא שהמתלוננות יהיו שקרניות. לכן הייתי אומר שכולנו רוצים שהצדק יצא לאור. זה מה שכולנו רוצים שיהיה. כל עוד יש ספק כזה </w:t>
      </w:r>
      <w:r w:rsidRPr="00C75001">
        <w:rPr>
          <w:rFonts w:cs="David"/>
          <w:rtl/>
        </w:rPr>
        <w:t>–</w:t>
      </w:r>
      <w:r w:rsidRPr="00C75001">
        <w:rPr>
          <w:rFonts w:cs="David" w:hint="cs"/>
          <w:rtl/>
        </w:rPr>
        <w:t xml:space="preserve"> הספק, בתום תהליך משפטי, יכול לזכות אדם. אבל הוא לא יכול לזכות אותנו, כנבחרי ציבור, לגבי זה שהטקס של בחירת ראש המערכת המשפטית יהיה חף מכל רבב. זאת השאלה היסודית. אני חושב שכולנו צריכים להבטיח שהטקס מחר יהיה חף מכל רבב, גם מחר וגם בדיעבד, אחרי שהחקירה תסתיים. </w:t>
      </w:r>
    </w:p>
    <w:p w14:paraId="3C68973C" w14:textId="77777777" w:rsidR="00C75001" w:rsidRPr="00C75001" w:rsidRDefault="00C75001" w:rsidP="00C75001">
      <w:pPr>
        <w:bidi/>
        <w:rPr>
          <w:rFonts w:cs="David" w:hint="cs"/>
          <w:rtl/>
        </w:rPr>
      </w:pPr>
    </w:p>
    <w:p w14:paraId="137EA274" w14:textId="77777777" w:rsidR="00C75001" w:rsidRPr="00C75001" w:rsidRDefault="00C75001" w:rsidP="00C75001">
      <w:pPr>
        <w:bidi/>
        <w:ind w:firstLine="567"/>
        <w:rPr>
          <w:rFonts w:cs="David" w:hint="cs"/>
          <w:rtl/>
        </w:rPr>
      </w:pPr>
      <w:r w:rsidRPr="00C75001">
        <w:rPr>
          <w:rFonts w:cs="David" w:hint="cs"/>
          <w:rtl/>
        </w:rPr>
        <w:t xml:space="preserve">אין לנו הכלים והסמכות לקבוע את תקופת הנבצרות, רק הוא יכול לקבוע את זה לעצמו </w:t>
      </w:r>
      <w:r w:rsidRPr="00C75001">
        <w:rPr>
          <w:rFonts w:cs="David"/>
          <w:rtl/>
        </w:rPr>
        <w:t>–</w:t>
      </w:r>
      <w:r w:rsidRPr="00C75001">
        <w:rPr>
          <w:rFonts w:cs="David" w:hint="cs"/>
          <w:rtl/>
        </w:rPr>
        <w:t xml:space="preserve"> זה מה שאמרה היועצת המשפטית. אם זה מה שעומד היום, אי-קבלת בקשת הנשיא משמעה לשלוח אותו להשביע את ראש המערכת המשפטית. אני לא רוצה לראות את המחזה הזה, כנבחר ציבור, כי יש הספק הזה שמרחף. </w:t>
      </w:r>
    </w:p>
    <w:p w14:paraId="7C2B04D1" w14:textId="77777777" w:rsidR="00C75001" w:rsidRPr="00C75001" w:rsidRDefault="00C75001" w:rsidP="00C75001">
      <w:pPr>
        <w:bidi/>
        <w:ind w:firstLine="567"/>
        <w:rPr>
          <w:rFonts w:cs="David" w:hint="cs"/>
          <w:rtl/>
        </w:rPr>
      </w:pPr>
    </w:p>
    <w:p w14:paraId="1964CD79" w14:textId="77777777" w:rsidR="00C75001" w:rsidRPr="00C75001" w:rsidRDefault="00C75001" w:rsidP="00C75001">
      <w:pPr>
        <w:bidi/>
        <w:ind w:firstLine="567"/>
        <w:rPr>
          <w:rFonts w:cs="David" w:hint="cs"/>
          <w:rtl/>
        </w:rPr>
      </w:pPr>
      <w:r w:rsidRPr="00C75001">
        <w:rPr>
          <w:rFonts w:cs="David" w:hint="cs"/>
          <w:rtl/>
        </w:rPr>
        <w:t xml:space="preserve">חבר הכנסת סער אמר שהבקשה בעייתית. אני אומר שהבקשה נלעגת. נלעג לבוא ולבקש מהכנסת 16 שעות. אבל אם המטרה היא שהטקס מחר יהיה חף מרבב, וגם טקסים אחרים שיבואו, אני חושב שאנחנו צריכים לקבל גם את הבקשה הבעייתית והנלעגת הזאת, על מנת שהטקס של השבעת ראש המערכת המשפטית יהיה חף מכל רבב, פוטנציאלית. </w:t>
      </w:r>
    </w:p>
    <w:p w14:paraId="4B2B6510" w14:textId="77777777" w:rsidR="00C75001" w:rsidRPr="00C75001" w:rsidRDefault="00C75001" w:rsidP="00C75001">
      <w:pPr>
        <w:bidi/>
        <w:rPr>
          <w:rFonts w:cs="David" w:hint="cs"/>
          <w:rtl/>
        </w:rPr>
      </w:pPr>
    </w:p>
    <w:p w14:paraId="5AD0E2F0" w14:textId="77777777" w:rsidR="00C75001" w:rsidRPr="00C75001" w:rsidRDefault="00C75001" w:rsidP="00C75001">
      <w:pPr>
        <w:bidi/>
        <w:rPr>
          <w:rFonts w:cs="David" w:hint="cs"/>
          <w:rtl/>
        </w:rPr>
      </w:pPr>
      <w:r w:rsidRPr="00C75001">
        <w:rPr>
          <w:rFonts w:cs="David" w:hint="cs"/>
          <w:u w:val="single"/>
          <w:rtl/>
        </w:rPr>
        <w:t xml:space="preserve">יורם </w:t>
      </w:r>
      <w:proofErr w:type="spellStart"/>
      <w:r w:rsidRPr="00C75001">
        <w:rPr>
          <w:rFonts w:cs="David" w:hint="cs"/>
          <w:u w:val="single"/>
          <w:rtl/>
        </w:rPr>
        <w:t>מרציאנו</w:t>
      </w:r>
      <w:proofErr w:type="spellEnd"/>
      <w:r w:rsidRPr="00C75001">
        <w:rPr>
          <w:rFonts w:cs="David" w:hint="cs"/>
          <w:u w:val="single"/>
          <w:rtl/>
        </w:rPr>
        <w:t>:</w:t>
      </w:r>
    </w:p>
    <w:p w14:paraId="1A9F0002" w14:textId="77777777" w:rsidR="00C75001" w:rsidRPr="00C75001" w:rsidRDefault="00C75001" w:rsidP="00C75001">
      <w:pPr>
        <w:bidi/>
        <w:rPr>
          <w:rFonts w:cs="David" w:hint="cs"/>
          <w:rtl/>
        </w:rPr>
      </w:pPr>
    </w:p>
    <w:p w14:paraId="60D01900" w14:textId="77777777" w:rsidR="00C75001" w:rsidRPr="00C75001" w:rsidRDefault="00C75001" w:rsidP="00C75001">
      <w:pPr>
        <w:bidi/>
        <w:rPr>
          <w:rFonts w:cs="David" w:hint="cs"/>
          <w:rtl/>
        </w:rPr>
      </w:pPr>
      <w:r w:rsidRPr="00C75001">
        <w:rPr>
          <w:rFonts w:cs="David" w:hint="cs"/>
          <w:rtl/>
        </w:rPr>
        <w:tab/>
        <w:t>אז אתה אומר: מה זה בשביל הכנסת?</w:t>
      </w:r>
    </w:p>
    <w:p w14:paraId="2A5C11C2" w14:textId="77777777" w:rsidR="00C75001" w:rsidRPr="00C75001" w:rsidRDefault="00C75001" w:rsidP="00C75001">
      <w:pPr>
        <w:bidi/>
        <w:rPr>
          <w:rFonts w:cs="David" w:hint="cs"/>
          <w:rtl/>
        </w:rPr>
      </w:pPr>
    </w:p>
    <w:p w14:paraId="29220383" w14:textId="77777777" w:rsidR="00C75001" w:rsidRPr="00C75001" w:rsidRDefault="00C75001" w:rsidP="00C75001">
      <w:pPr>
        <w:pStyle w:val="Heading5"/>
        <w:jc w:val="left"/>
        <w:rPr>
          <w:rFonts w:hint="cs"/>
          <w:rtl/>
        </w:rPr>
      </w:pPr>
      <w:r w:rsidRPr="00C75001">
        <w:rPr>
          <w:rFonts w:hint="cs"/>
          <w:u w:val="single"/>
          <w:rtl/>
        </w:rPr>
        <w:t xml:space="preserve">שלי </w:t>
      </w:r>
      <w:proofErr w:type="spellStart"/>
      <w:r w:rsidRPr="00C75001">
        <w:rPr>
          <w:rFonts w:hint="cs"/>
          <w:u w:val="single"/>
          <w:rtl/>
        </w:rPr>
        <w:t>יחימוביץ</w:t>
      </w:r>
      <w:proofErr w:type="spellEnd"/>
      <w:r w:rsidRPr="00C75001">
        <w:rPr>
          <w:rFonts w:hint="cs"/>
          <w:u w:val="single"/>
          <w:rtl/>
        </w:rPr>
        <w:t>:</w:t>
      </w:r>
    </w:p>
    <w:p w14:paraId="18ED8FBC" w14:textId="77777777" w:rsidR="00C75001" w:rsidRPr="00C75001" w:rsidRDefault="00C75001" w:rsidP="00C75001">
      <w:pPr>
        <w:pStyle w:val="Heading5"/>
        <w:jc w:val="left"/>
        <w:rPr>
          <w:rFonts w:hint="cs"/>
          <w:rtl/>
        </w:rPr>
      </w:pPr>
    </w:p>
    <w:p w14:paraId="6CAFDC49" w14:textId="77777777" w:rsidR="00C75001" w:rsidRPr="00C75001" w:rsidRDefault="00C75001" w:rsidP="00C75001">
      <w:pPr>
        <w:bidi/>
        <w:rPr>
          <w:rFonts w:cs="David" w:hint="cs"/>
          <w:rtl/>
        </w:rPr>
      </w:pPr>
      <w:r w:rsidRPr="00C75001">
        <w:rPr>
          <w:rFonts w:cs="David" w:hint="cs"/>
          <w:rtl/>
        </w:rPr>
        <w:tab/>
        <w:t xml:space="preserve">אז אנחנו נמחל על כבודנו. </w:t>
      </w:r>
    </w:p>
    <w:p w14:paraId="31A2D72E" w14:textId="77777777" w:rsidR="00C75001" w:rsidRPr="00C75001" w:rsidRDefault="00C75001" w:rsidP="00C75001">
      <w:pPr>
        <w:bidi/>
        <w:rPr>
          <w:rFonts w:cs="David" w:hint="cs"/>
          <w:rtl/>
        </w:rPr>
      </w:pPr>
    </w:p>
    <w:p w14:paraId="4F25C086" w14:textId="77777777" w:rsidR="00C75001" w:rsidRPr="00C75001" w:rsidRDefault="00C75001" w:rsidP="00C75001">
      <w:pPr>
        <w:bidi/>
        <w:rPr>
          <w:rFonts w:cs="David"/>
          <w:u w:val="single"/>
          <w:rtl/>
        </w:rPr>
      </w:pPr>
      <w:proofErr w:type="spellStart"/>
      <w:r w:rsidRPr="00C75001">
        <w:rPr>
          <w:rFonts w:cs="David"/>
          <w:u w:val="single"/>
          <w:rtl/>
        </w:rPr>
        <w:t>מוחמד</w:t>
      </w:r>
      <w:proofErr w:type="spellEnd"/>
      <w:r w:rsidRPr="00C75001">
        <w:rPr>
          <w:rFonts w:cs="David"/>
          <w:u w:val="single"/>
          <w:rtl/>
        </w:rPr>
        <w:t xml:space="preserve"> ברכה:</w:t>
      </w:r>
    </w:p>
    <w:p w14:paraId="7657B316" w14:textId="77777777" w:rsidR="00C75001" w:rsidRPr="00C75001" w:rsidRDefault="00C75001" w:rsidP="00C75001">
      <w:pPr>
        <w:bidi/>
        <w:rPr>
          <w:rFonts w:cs="David"/>
          <w:u w:val="single"/>
          <w:rtl/>
        </w:rPr>
      </w:pPr>
    </w:p>
    <w:p w14:paraId="1D7E4E1A" w14:textId="77777777" w:rsidR="00C75001" w:rsidRPr="00C75001" w:rsidRDefault="00C75001" w:rsidP="00C75001">
      <w:pPr>
        <w:bidi/>
        <w:rPr>
          <w:rFonts w:cs="David" w:hint="cs"/>
          <w:rtl/>
        </w:rPr>
      </w:pPr>
      <w:r w:rsidRPr="00C75001">
        <w:rPr>
          <w:rFonts w:cs="David"/>
          <w:rtl/>
        </w:rPr>
        <w:tab/>
      </w:r>
      <w:r w:rsidRPr="00C75001">
        <w:rPr>
          <w:rFonts w:cs="David" w:hint="cs"/>
          <w:rtl/>
        </w:rPr>
        <w:t xml:space="preserve">כן, כן. אבל שהוא לא ישביע את ראש המערכת המשפטית מחר. לכן, גברתי היושבת-ראש, אין לנו כלים לקבוע את תקופת הנבצרות, אבל יש לנו כלים של החלטות, קריאה מטעם ועדת הכנסת, המוסד הפרלמנטרי הזה. אנחנו לא אמורים רק לשבת כאן ולהגיד כן או לא בסוף הישיבה. אפשר להגיד כן או לא, אבל להוסיף עוד משהו. אני מציע להוסיף משהו המורכב משני דברים: לקרוא לנשיא המדינה לבקש נבצרות עד תום החקירה, זה דבר אחד. אבל גם לבקש מהמשטרה </w:t>
      </w:r>
      <w:r w:rsidRPr="00C75001">
        <w:rPr>
          <w:rFonts w:cs="David"/>
          <w:rtl/>
        </w:rPr>
        <w:t>–</w:t>
      </w:r>
      <w:r w:rsidRPr="00C75001">
        <w:rPr>
          <w:rFonts w:cs="David" w:hint="cs"/>
          <w:rtl/>
        </w:rPr>
        <w:t xml:space="preserve"> וכמובן, אני לא נכנס למהות החקירה ולתוכנה </w:t>
      </w:r>
      <w:r w:rsidRPr="00C75001">
        <w:rPr>
          <w:rFonts w:cs="David"/>
          <w:rtl/>
        </w:rPr>
        <w:t>–</w:t>
      </w:r>
      <w:r w:rsidRPr="00C75001">
        <w:rPr>
          <w:rFonts w:cs="David" w:hint="cs"/>
          <w:rtl/>
        </w:rPr>
        <w:t xml:space="preserve"> לזרז את החקירה שמתנהלת בעצלתיים, כך על-פי ידיעות של כל מיני אנשים. </w:t>
      </w:r>
    </w:p>
    <w:p w14:paraId="1186FFB5" w14:textId="77777777" w:rsidR="00C75001" w:rsidRPr="00C75001" w:rsidRDefault="00C75001" w:rsidP="00C75001">
      <w:pPr>
        <w:bidi/>
        <w:rPr>
          <w:rFonts w:cs="David" w:hint="cs"/>
          <w:rtl/>
        </w:rPr>
      </w:pPr>
    </w:p>
    <w:p w14:paraId="030C8871" w14:textId="77777777" w:rsidR="00C75001" w:rsidRPr="00C75001" w:rsidRDefault="00C75001" w:rsidP="00C75001">
      <w:pPr>
        <w:bidi/>
        <w:ind w:firstLine="567"/>
        <w:rPr>
          <w:rFonts w:cs="David" w:hint="cs"/>
          <w:rtl/>
        </w:rPr>
      </w:pPr>
      <w:r w:rsidRPr="00C75001">
        <w:rPr>
          <w:rFonts w:cs="David" w:hint="cs"/>
          <w:rtl/>
        </w:rPr>
        <w:t xml:space="preserve">זו לא </w:t>
      </w:r>
      <w:proofErr w:type="spellStart"/>
      <w:r w:rsidRPr="00C75001">
        <w:rPr>
          <w:rFonts w:cs="David" w:hint="cs"/>
          <w:rtl/>
        </w:rPr>
        <w:t>פריווילגיה</w:t>
      </w:r>
      <w:proofErr w:type="spellEnd"/>
      <w:r w:rsidRPr="00C75001">
        <w:rPr>
          <w:rFonts w:cs="David" w:hint="cs"/>
          <w:rtl/>
        </w:rPr>
        <w:t xml:space="preserve"> שניתנת לנשיא, אלא יש פה עניין ציבורי מובהק שהמחול הזה </w:t>
      </w:r>
      <w:r w:rsidRPr="00C75001">
        <w:rPr>
          <w:rFonts w:cs="David"/>
          <w:rtl/>
        </w:rPr>
        <w:t>–</w:t>
      </w:r>
      <w:r w:rsidRPr="00C75001">
        <w:rPr>
          <w:rFonts w:cs="David" w:hint="cs"/>
          <w:rtl/>
        </w:rPr>
        <w:t xml:space="preserve"> ואני לא רוצה להמשיך ולומר "מחול שדים" כי אני לא יודע אם זה יהיה מחול שדים </w:t>
      </w:r>
      <w:r w:rsidRPr="00C75001">
        <w:rPr>
          <w:rFonts w:cs="David"/>
          <w:rtl/>
        </w:rPr>
        <w:t>–</w:t>
      </w:r>
      <w:r w:rsidRPr="00C75001">
        <w:rPr>
          <w:rFonts w:cs="David" w:hint="cs"/>
          <w:rtl/>
        </w:rPr>
        <w:t xml:space="preserve"> המחול הזה צריך להסתיים מוקדם ככל האפשר. לכן אני מציע שוועדת הכנסת תאשר את בקשת הנשיא ותוציא גם קריאה לנשיא שישעה עצמו עד תום החקירה המשטרתית. וכן יש לקרוא למשטרה להאיץ את החקירה, על מנת להגיע למסקנות. תודה. </w:t>
      </w:r>
    </w:p>
    <w:p w14:paraId="12DB07AF" w14:textId="77777777" w:rsidR="00C75001" w:rsidRPr="00C75001" w:rsidRDefault="00C75001" w:rsidP="00C75001">
      <w:pPr>
        <w:bidi/>
        <w:rPr>
          <w:rFonts w:cs="David" w:hint="cs"/>
          <w:rtl/>
        </w:rPr>
      </w:pPr>
    </w:p>
    <w:p w14:paraId="77C273A1" w14:textId="77777777" w:rsidR="00C75001" w:rsidRPr="00C75001" w:rsidRDefault="00C75001" w:rsidP="00C75001">
      <w:pPr>
        <w:bidi/>
        <w:rPr>
          <w:rFonts w:cs="David" w:hint="cs"/>
          <w:u w:val="single"/>
          <w:rtl/>
        </w:rPr>
      </w:pPr>
      <w:r w:rsidRPr="00C75001">
        <w:rPr>
          <w:rFonts w:cs="David" w:hint="cs"/>
          <w:u w:val="single"/>
          <w:rtl/>
        </w:rPr>
        <w:t>היו"ר רוחמה אברהם:</w:t>
      </w:r>
    </w:p>
    <w:p w14:paraId="79DADB06" w14:textId="77777777" w:rsidR="00C75001" w:rsidRPr="00C75001" w:rsidRDefault="00C75001" w:rsidP="00C75001">
      <w:pPr>
        <w:bidi/>
        <w:rPr>
          <w:rFonts w:cs="David" w:hint="cs"/>
          <w:rtl/>
        </w:rPr>
      </w:pPr>
    </w:p>
    <w:p w14:paraId="5C1178FA" w14:textId="77777777" w:rsidR="00C75001" w:rsidRPr="00C75001" w:rsidRDefault="00C75001" w:rsidP="00C75001">
      <w:pPr>
        <w:bidi/>
        <w:rPr>
          <w:rFonts w:cs="David" w:hint="cs"/>
          <w:rtl/>
        </w:rPr>
      </w:pPr>
      <w:r w:rsidRPr="00C75001">
        <w:rPr>
          <w:rFonts w:cs="David" w:hint="cs"/>
          <w:rtl/>
        </w:rPr>
        <w:tab/>
        <w:t xml:space="preserve">תודה. חברת הכנסת </w:t>
      </w:r>
      <w:proofErr w:type="spellStart"/>
      <w:r w:rsidRPr="00C75001">
        <w:rPr>
          <w:rFonts w:cs="David" w:hint="cs"/>
          <w:rtl/>
        </w:rPr>
        <w:t>נדיה</w:t>
      </w:r>
      <w:proofErr w:type="spellEnd"/>
      <w:r w:rsidRPr="00C75001">
        <w:rPr>
          <w:rFonts w:cs="David" w:hint="cs"/>
          <w:rtl/>
        </w:rPr>
        <w:t xml:space="preserve"> חילו, בבקשה. </w:t>
      </w:r>
    </w:p>
    <w:p w14:paraId="255AFC25" w14:textId="77777777" w:rsidR="00C75001" w:rsidRPr="00C75001" w:rsidRDefault="00C75001" w:rsidP="00C75001">
      <w:pPr>
        <w:bidi/>
        <w:rPr>
          <w:rFonts w:cs="David" w:hint="cs"/>
          <w:rtl/>
        </w:rPr>
      </w:pPr>
    </w:p>
    <w:p w14:paraId="2E87CB71" w14:textId="77777777" w:rsidR="00C75001" w:rsidRPr="00C75001" w:rsidRDefault="00C75001" w:rsidP="00C75001">
      <w:pPr>
        <w:bidi/>
        <w:rPr>
          <w:rFonts w:cs="David" w:hint="cs"/>
          <w:rtl/>
        </w:rPr>
      </w:pPr>
      <w:r w:rsidRPr="00C75001">
        <w:rPr>
          <w:rFonts w:cs="David" w:hint="cs"/>
          <w:u w:val="single"/>
          <w:rtl/>
        </w:rPr>
        <w:t xml:space="preserve">זבולון </w:t>
      </w:r>
      <w:proofErr w:type="spellStart"/>
      <w:r w:rsidRPr="00C75001">
        <w:rPr>
          <w:rFonts w:cs="David" w:hint="cs"/>
          <w:u w:val="single"/>
          <w:rtl/>
        </w:rPr>
        <w:t>אורלב</w:t>
      </w:r>
      <w:proofErr w:type="spellEnd"/>
      <w:r w:rsidRPr="00C75001">
        <w:rPr>
          <w:rFonts w:cs="David" w:hint="cs"/>
          <w:u w:val="single"/>
          <w:rtl/>
        </w:rPr>
        <w:t>:</w:t>
      </w:r>
    </w:p>
    <w:p w14:paraId="2A948A24" w14:textId="77777777" w:rsidR="00C75001" w:rsidRPr="00C75001" w:rsidRDefault="00C75001" w:rsidP="00C75001">
      <w:pPr>
        <w:bidi/>
        <w:rPr>
          <w:rFonts w:cs="David" w:hint="cs"/>
          <w:rtl/>
        </w:rPr>
      </w:pPr>
    </w:p>
    <w:p w14:paraId="1F84439F" w14:textId="77777777" w:rsidR="00C75001" w:rsidRPr="00C75001" w:rsidRDefault="00C75001" w:rsidP="00C75001">
      <w:pPr>
        <w:bidi/>
        <w:rPr>
          <w:rFonts w:cs="David" w:hint="cs"/>
          <w:rtl/>
        </w:rPr>
      </w:pPr>
      <w:r w:rsidRPr="00C75001">
        <w:rPr>
          <w:rFonts w:cs="David" w:hint="cs"/>
          <w:rtl/>
        </w:rPr>
        <w:tab/>
        <w:t>מתי צפויה הצבעה?</w:t>
      </w:r>
    </w:p>
    <w:p w14:paraId="3022FB9C" w14:textId="77777777" w:rsidR="00C75001" w:rsidRPr="00C75001" w:rsidRDefault="00C75001" w:rsidP="00C75001">
      <w:pPr>
        <w:bidi/>
        <w:rPr>
          <w:rFonts w:cs="David" w:hint="cs"/>
          <w:rtl/>
        </w:rPr>
      </w:pPr>
    </w:p>
    <w:p w14:paraId="491B6923" w14:textId="77777777" w:rsidR="00C75001" w:rsidRPr="00C75001" w:rsidRDefault="00C75001" w:rsidP="00C75001">
      <w:pPr>
        <w:bidi/>
        <w:rPr>
          <w:rFonts w:cs="David" w:hint="cs"/>
          <w:u w:val="single"/>
          <w:rtl/>
        </w:rPr>
      </w:pPr>
      <w:r w:rsidRPr="00C75001">
        <w:rPr>
          <w:rFonts w:cs="David" w:hint="cs"/>
          <w:u w:val="single"/>
          <w:rtl/>
        </w:rPr>
        <w:t>היו"ר רוחמה אברהם:</w:t>
      </w:r>
    </w:p>
    <w:p w14:paraId="3B9D38E9" w14:textId="77777777" w:rsidR="00C75001" w:rsidRPr="00C75001" w:rsidRDefault="00C75001" w:rsidP="00C75001">
      <w:pPr>
        <w:bidi/>
        <w:rPr>
          <w:rFonts w:cs="David" w:hint="cs"/>
          <w:rtl/>
        </w:rPr>
      </w:pPr>
    </w:p>
    <w:p w14:paraId="199D0A47" w14:textId="77777777" w:rsidR="00C75001" w:rsidRPr="00C75001" w:rsidRDefault="00C75001" w:rsidP="00C75001">
      <w:pPr>
        <w:bidi/>
        <w:rPr>
          <w:rFonts w:cs="David" w:hint="cs"/>
          <w:rtl/>
        </w:rPr>
      </w:pPr>
      <w:r w:rsidRPr="00C75001">
        <w:rPr>
          <w:rFonts w:cs="David" w:hint="cs"/>
          <w:rtl/>
        </w:rPr>
        <w:tab/>
        <w:t xml:space="preserve">יש עוד שלושה דוברים. סליחה, קודם ידבר חבר הכנסת פרוש, אחר כך ידברו חברת הכנסת </w:t>
      </w:r>
      <w:proofErr w:type="spellStart"/>
      <w:r w:rsidRPr="00C75001">
        <w:rPr>
          <w:rFonts w:cs="David" w:hint="cs"/>
          <w:rtl/>
        </w:rPr>
        <w:t>נדיה</w:t>
      </w:r>
      <w:proofErr w:type="spellEnd"/>
      <w:r w:rsidRPr="00C75001">
        <w:rPr>
          <w:rFonts w:cs="David" w:hint="cs"/>
          <w:rtl/>
        </w:rPr>
        <w:t xml:space="preserve"> חילו, חבר הכנסת מגלי והבה, ויסיים את סבב הדוברים חבר הכנסת גלנטי. ההצבעה תהיה הצבעה שמית. </w:t>
      </w:r>
    </w:p>
    <w:p w14:paraId="38A01225" w14:textId="77777777" w:rsidR="00C75001" w:rsidRPr="00C75001" w:rsidRDefault="00C75001" w:rsidP="00C75001">
      <w:pPr>
        <w:bidi/>
        <w:rPr>
          <w:rFonts w:cs="David" w:hint="cs"/>
          <w:rtl/>
        </w:rPr>
      </w:pPr>
    </w:p>
    <w:p w14:paraId="6FE4F2CD" w14:textId="77777777" w:rsidR="00C75001" w:rsidRPr="00C75001" w:rsidRDefault="00C75001" w:rsidP="00C75001">
      <w:pPr>
        <w:bidi/>
        <w:rPr>
          <w:rFonts w:cs="David" w:hint="cs"/>
          <w:u w:val="single"/>
          <w:rtl/>
        </w:rPr>
      </w:pPr>
      <w:r w:rsidRPr="00C75001">
        <w:rPr>
          <w:rFonts w:cs="David" w:hint="cs"/>
          <w:u w:val="single"/>
          <w:rtl/>
        </w:rPr>
        <w:t>מאיר פרוש:</w:t>
      </w:r>
    </w:p>
    <w:p w14:paraId="3D4388C0" w14:textId="77777777" w:rsidR="00C75001" w:rsidRPr="00C75001" w:rsidRDefault="00C75001" w:rsidP="00C75001">
      <w:pPr>
        <w:bidi/>
        <w:rPr>
          <w:rFonts w:cs="David" w:hint="cs"/>
          <w:u w:val="single"/>
        </w:rPr>
      </w:pPr>
    </w:p>
    <w:p w14:paraId="62E20557" w14:textId="77777777" w:rsidR="00C75001" w:rsidRPr="00C75001" w:rsidRDefault="00C75001" w:rsidP="00C75001">
      <w:pPr>
        <w:bidi/>
        <w:ind w:firstLine="567"/>
        <w:rPr>
          <w:rFonts w:cs="David" w:hint="cs"/>
          <w:rtl/>
        </w:rPr>
      </w:pPr>
      <w:r w:rsidRPr="00C75001">
        <w:rPr>
          <w:rFonts w:cs="David" w:hint="cs"/>
          <w:rtl/>
        </w:rPr>
        <w:t xml:space="preserve">גברתי היושבת-ראש, חברי </w:t>
      </w:r>
      <w:proofErr w:type="spellStart"/>
      <w:r w:rsidRPr="00C75001">
        <w:rPr>
          <w:rFonts w:cs="David" w:hint="cs"/>
          <w:rtl/>
        </w:rPr>
        <w:t>חברי</w:t>
      </w:r>
      <w:proofErr w:type="spellEnd"/>
      <w:r w:rsidRPr="00C75001">
        <w:rPr>
          <w:rFonts w:cs="David" w:hint="cs"/>
          <w:rtl/>
        </w:rPr>
        <w:t xml:space="preserve"> הכנסת, מהסיעות הדתיות והחרדיות אולי יבינו יותר את מה שאני אומר. אצלנו, כשאנחנו נפגשים במסיבה, אנחנו אומרים "פותחים בכבוד </w:t>
      </w:r>
      <w:proofErr w:type="spellStart"/>
      <w:r w:rsidRPr="00C75001">
        <w:rPr>
          <w:rFonts w:cs="David" w:hint="cs"/>
          <w:rtl/>
        </w:rPr>
        <w:t>אכסניא</w:t>
      </w:r>
      <w:proofErr w:type="spellEnd"/>
      <w:r w:rsidRPr="00C75001">
        <w:rPr>
          <w:rFonts w:cs="David" w:hint="cs"/>
          <w:rtl/>
        </w:rPr>
        <w:t xml:space="preserve">". חז"ל אומרים: פותחים בכבוד </w:t>
      </w:r>
      <w:proofErr w:type="spellStart"/>
      <w:r w:rsidRPr="00C75001">
        <w:rPr>
          <w:rFonts w:cs="David" w:hint="cs"/>
          <w:rtl/>
        </w:rPr>
        <w:t>אכסניא</w:t>
      </w:r>
      <w:proofErr w:type="spellEnd"/>
      <w:r w:rsidRPr="00C75001">
        <w:rPr>
          <w:rFonts w:cs="David" w:hint="cs"/>
          <w:rtl/>
        </w:rPr>
        <w:t xml:space="preserve">. ואז אומרים מילה טובה על בעל </w:t>
      </w:r>
      <w:proofErr w:type="spellStart"/>
      <w:r w:rsidRPr="00C75001">
        <w:rPr>
          <w:rFonts w:cs="David" w:hint="cs"/>
          <w:rtl/>
        </w:rPr>
        <w:t>האכסניא</w:t>
      </w:r>
      <w:proofErr w:type="spellEnd"/>
      <w:r w:rsidRPr="00C75001">
        <w:rPr>
          <w:rFonts w:cs="David" w:hint="cs"/>
          <w:rtl/>
        </w:rPr>
        <w:t xml:space="preserve">. נדמה לי שכל מי שפתח את דבריו פה אמר: אני מאוד נבוך, אני מאוד נבוכה מהמעמד הזה. </w:t>
      </w:r>
    </w:p>
    <w:p w14:paraId="13F3C169" w14:textId="77777777" w:rsidR="00C75001" w:rsidRPr="00C75001" w:rsidRDefault="00C75001" w:rsidP="00C75001">
      <w:pPr>
        <w:bidi/>
        <w:rPr>
          <w:rFonts w:cs="David" w:hint="cs"/>
          <w:rtl/>
        </w:rPr>
      </w:pPr>
    </w:p>
    <w:p w14:paraId="094F94B7" w14:textId="77777777" w:rsidR="00C75001" w:rsidRPr="00C75001" w:rsidRDefault="00C75001" w:rsidP="00C75001">
      <w:pPr>
        <w:pStyle w:val="Heading5"/>
        <w:jc w:val="left"/>
        <w:rPr>
          <w:rFonts w:hint="cs"/>
          <w:rtl/>
        </w:rPr>
      </w:pPr>
      <w:r w:rsidRPr="00C75001">
        <w:rPr>
          <w:rFonts w:hint="cs"/>
          <w:u w:val="single"/>
          <w:rtl/>
        </w:rPr>
        <w:t>מנחם בן-ששון:</w:t>
      </w:r>
    </w:p>
    <w:p w14:paraId="4D08F377" w14:textId="77777777" w:rsidR="00C75001" w:rsidRPr="00C75001" w:rsidRDefault="00C75001" w:rsidP="00C75001">
      <w:pPr>
        <w:pStyle w:val="Heading5"/>
        <w:jc w:val="left"/>
        <w:rPr>
          <w:rFonts w:hint="cs"/>
          <w:rtl/>
        </w:rPr>
      </w:pPr>
    </w:p>
    <w:p w14:paraId="6B7104E7" w14:textId="77777777" w:rsidR="00C75001" w:rsidRPr="00C75001" w:rsidRDefault="00C75001" w:rsidP="00C75001">
      <w:pPr>
        <w:bidi/>
        <w:rPr>
          <w:rFonts w:cs="David" w:hint="cs"/>
          <w:rtl/>
        </w:rPr>
      </w:pPr>
      <w:r w:rsidRPr="00C75001">
        <w:rPr>
          <w:rFonts w:cs="David" w:hint="cs"/>
          <w:rtl/>
        </w:rPr>
        <w:tab/>
        <w:t>לא כולם.</w:t>
      </w:r>
    </w:p>
    <w:p w14:paraId="69D6089A" w14:textId="77777777" w:rsidR="00C75001" w:rsidRPr="00C75001" w:rsidRDefault="00C75001" w:rsidP="00C75001">
      <w:pPr>
        <w:bidi/>
        <w:rPr>
          <w:rFonts w:cs="David" w:hint="cs"/>
          <w:rtl/>
        </w:rPr>
      </w:pPr>
    </w:p>
    <w:p w14:paraId="5314F15B" w14:textId="77777777" w:rsidR="00C75001" w:rsidRPr="00C75001" w:rsidRDefault="00C75001" w:rsidP="00C75001">
      <w:pPr>
        <w:bidi/>
        <w:rPr>
          <w:rFonts w:cs="David" w:hint="cs"/>
          <w:u w:val="single"/>
          <w:rtl/>
        </w:rPr>
      </w:pPr>
      <w:r w:rsidRPr="00C75001">
        <w:rPr>
          <w:rFonts w:cs="David" w:hint="cs"/>
          <w:u w:val="single"/>
          <w:rtl/>
        </w:rPr>
        <w:t>מאיר פרוש:</w:t>
      </w:r>
    </w:p>
    <w:p w14:paraId="657C2219" w14:textId="77777777" w:rsidR="00C75001" w:rsidRPr="00C75001" w:rsidRDefault="00C75001" w:rsidP="00C75001">
      <w:pPr>
        <w:bidi/>
        <w:rPr>
          <w:rFonts w:cs="David" w:hint="cs"/>
          <w:u w:val="single"/>
        </w:rPr>
      </w:pPr>
    </w:p>
    <w:p w14:paraId="66350474" w14:textId="77777777" w:rsidR="00C75001" w:rsidRPr="00C75001" w:rsidRDefault="00C75001" w:rsidP="00C75001">
      <w:pPr>
        <w:bidi/>
        <w:ind w:firstLine="567"/>
        <w:rPr>
          <w:rFonts w:cs="David" w:hint="cs"/>
          <w:rtl/>
        </w:rPr>
      </w:pPr>
      <w:r w:rsidRPr="00C75001">
        <w:rPr>
          <w:rFonts w:cs="David" w:hint="cs"/>
          <w:rtl/>
        </w:rPr>
        <w:t xml:space="preserve">בסדר, חוץ מהפרופסורים. לא כל אחד אומר "פותחים בכבוד </w:t>
      </w:r>
      <w:proofErr w:type="spellStart"/>
      <w:r w:rsidRPr="00C75001">
        <w:rPr>
          <w:rFonts w:cs="David" w:hint="cs"/>
          <w:rtl/>
        </w:rPr>
        <w:t>אכסניא</w:t>
      </w:r>
      <w:proofErr w:type="spellEnd"/>
      <w:r w:rsidRPr="00C75001">
        <w:rPr>
          <w:rFonts w:cs="David" w:hint="cs"/>
          <w:rtl/>
        </w:rPr>
        <w:t>". יש אמירה כזאת. כאן אומרים: אני מאוד נבוך, אני מאוד נבוכה. לא שמעתי שהכריחו מישהו להגיע לכאן. גם לא באו לכאן עם שלשאלות ברזל. כולם באו. זה אפילו היה כבוד לומר שיש לנו ועדת כנסת חשובה מאוד, באנו לפה.</w:t>
      </w:r>
    </w:p>
    <w:p w14:paraId="1AF8BB26" w14:textId="77777777" w:rsidR="00C75001" w:rsidRPr="00C75001" w:rsidRDefault="00C75001" w:rsidP="00C75001">
      <w:pPr>
        <w:bidi/>
        <w:rPr>
          <w:rFonts w:cs="David" w:hint="cs"/>
          <w:rtl/>
        </w:rPr>
      </w:pPr>
    </w:p>
    <w:p w14:paraId="53304E96" w14:textId="77777777" w:rsidR="00C75001" w:rsidRPr="00C75001" w:rsidRDefault="00C75001" w:rsidP="00C75001">
      <w:pPr>
        <w:bidi/>
        <w:rPr>
          <w:rFonts w:cs="David" w:hint="cs"/>
          <w:rtl/>
        </w:rPr>
      </w:pPr>
      <w:r w:rsidRPr="00C75001">
        <w:rPr>
          <w:rFonts w:cs="David" w:hint="cs"/>
          <w:u w:val="single"/>
          <w:rtl/>
        </w:rPr>
        <w:t xml:space="preserve">זהבה </w:t>
      </w:r>
      <w:proofErr w:type="spellStart"/>
      <w:r w:rsidRPr="00C75001">
        <w:rPr>
          <w:rFonts w:cs="David" w:hint="cs"/>
          <w:u w:val="single"/>
          <w:rtl/>
        </w:rPr>
        <w:t>גלאון</w:t>
      </w:r>
      <w:proofErr w:type="spellEnd"/>
      <w:r w:rsidRPr="00C75001">
        <w:rPr>
          <w:rFonts w:cs="David" w:hint="cs"/>
          <w:u w:val="single"/>
          <w:rtl/>
        </w:rPr>
        <w:t>:</w:t>
      </w:r>
    </w:p>
    <w:p w14:paraId="7F43A9A7" w14:textId="77777777" w:rsidR="00C75001" w:rsidRPr="00C75001" w:rsidRDefault="00C75001" w:rsidP="00C75001">
      <w:pPr>
        <w:bidi/>
        <w:rPr>
          <w:rFonts w:cs="David" w:hint="cs"/>
          <w:rtl/>
        </w:rPr>
      </w:pPr>
    </w:p>
    <w:p w14:paraId="61D071B7" w14:textId="77777777" w:rsidR="00C75001" w:rsidRPr="00C75001" w:rsidRDefault="00C75001" w:rsidP="00C75001">
      <w:pPr>
        <w:bidi/>
        <w:rPr>
          <w:rFonts w:cs="David" w:hint="cs"/>
          <w:rtl/>
        </w:rPr>
      </w:pPr>
      <w:r w:rsidRPr="00C75001">
        <w:rPr>
          <w:rFonts w:cs="David" w:hint="cs"/>
          <w:rtl/>
        </w:rPr>
        <w:tab/>
        <w:t>מה זה שייך אחד לשני?</w:t>
      </w:r>
    </w:p>
    <w:p w14:paraId="14A751AD" w14:textId="77777777" w:rsidR="00C75001" w:rsidRPr="00C75001" w:rsidRDefault="00C75001" w:rsidP="00C75001">
      <w:pPr>
        <w:bidi/>
        <w:rPr>
          <w:rFonts w:cs="David" w:hint="cs"/>
          <w:rtl/>
        </w:rPr>
      </w:pPr>
    </w:p>
    <w:p w14:paraId="71F5054E" w14:textId="77777777" w:rsidR="00C75001" w:rsidRPr="00C75001" w:rsidRDefault="00C75001" w:rsidP="00C75001">
      <w:pPr>
        <w:pStyle w:val="Heading5"/>
        <w:jc w:val="left"/>
        <w:rPr>
          <w:rFonts w:hint="cs"/>
          <w:rtl/>
        </w:rPr>
      </w:pPr>
      <w:r w:rsidRPr="00C75001">
        <w:rPr>
          <w:rFonts w:hint="cs"/>
          <w:u w:val="single"/>
          <w:rtl/>
        </w:rPr>
        <w:t xml:space="preserve">שלי </w:t>
      </w:r>
      <w:proofErr w:type="spellStart"/>
      <w:r w:rsidRPr="00C75001">
        <w:rPr>
          <w:rFonts w:hint="cs"/>
          <w:u w:val="single"/>
          <w:rtl/>
        </w:rPr>
        <w:t>יחימוביץ</w:t>
      </w:r>
      <w:proofErr w:type="spellEnd"/>
      <w:r w:rsidRPr="00C75001">
        <w:rPr>
          <w:rFonts w:hint="cs"/>
          <w:u w:val="single"/>
          <w:rtl/>
        </w:rPr>
        <w:t>:</w:t>
      </w:r>
    </w:p>
    <w:p w14:paraId="5FD968A9" w14:textId="77777777" w:rsidR="00C75001" w:rsidRPr="00C75001" w:rsidRDefault="00C75001" w:rsidP="00C75001">
      <w:pPr>
        <w:pStyle w:val="Heading5"/>
        <w:jc w:val="left"/>
        <w:rPr>
          <w:rFonts w:hint="cs"/>
          <w:rtl/>
        </w:rPr>
      </w:pPr>
    </w:p>
    <w:p w14:paraId="329107D1" w14:textId="77777777" w:rsidR="00C75001" w:rsidRPr="00C75001" w:rsidRDefault="00C75001" w:rsidP="00C75001">
      <w:pPr>
        <w:bidi/>
        <w:rPr>
          <w:rFonts w:cs="David" w:hint="cs"/>
          <w:rtl/>
        </w:rPr>
      </w:pPr>
      <w:r w:rsidRPr="00C75001">
        <w:rPr>
          <w:rFonts w:cs="David" w:hint="cs"/>
          <w:rtl/>
        </w:rPr>
        <w:tab/>
        <w:t>באנו להתייסר.</w:t>
      </w:r>
    </w:p>
    <w:p w14:paraId="00E5B066" w14:textId="77777777" w:rsidR="00C75001" w:rsidRPr="00C75001" w:rsidRDefault="00C75001" w:rsidP="00C75001">
      <w:pPr>
        <w:bidi/>
        <w:rPr>
          <w:rFonts w:cs="David" w:hint="cs"/>
          <w:rtl/>
        </w:rPr>
      </w:pPr>
    </w:p>
    <w:p w14:paraId="06ACF9DF" w14:textId="77777777" w:rsidR="00C75001" w:rsidRPr="00C75001" w:rsidRDefault="00C75001" w:rsidP="00C75001">
      <w:pPr>
        <w:bidi/>
        <w:rPr>
          <w:rFonts w:cs="David" w:hint="cs"/>
          <w:u w:val="single"/>
          <w:rtl/>
        </w:rPr>
      </w:pPr>
      <w:r w:rsidRPr="00C75001">
        <w:rPr>
          <w:rFonts w:cs="David" w:hint="cs"/>
          <w:u w:val="single"/>
          <w:rtl/>
        </w:rPr>
        <w:t>היו"ר רוחמה אברהם:</w:t>
      </w:r>
    </w:p>
    <w:p w14:paraId="34FA980F" w14:textId="77777777" w:rsidR="00C75001" w:rsidRPr="00C75001" w:rsidRDefault="00C75001" w:rsidP="00C75001">
      <w:pPr>
        <w:bidi/>
        <w:rPr>
          <w:rFonts w:cs="David" w:hint="cs"/>
          <w:rtl/>
        </w:rPr>
      </w:pPr>
    </w:p>
    <w:p w14:paraId="0CA857B3" w14:textId="77777777" w:rsidR="00C75001" w:rsidRPr="00C75001" w:rsidRDefault="00C75001" w:rsidP="00C75001">
      <w:pPr>
        <w:bidi/>
        <w:ind w:firstLine="567"/>
        <w:rPr>
          <w:rFonts w:cs="David" w:hint="cs"/>
          <w:rtl/>
        </w:rPr>
      </w:pPr>
      <w:r w:rsidRPr="00C75001">
        <w:rPr>
          <w:rFonts w:cs="David" w:hint="cs"/>
          <w:rtl/>
        </w:rPr>
        <w:t xml:space="preserve">סליחה. אנא מכם. </w:t>
      </w:r>
    </w:p>
    <w:p w14:paraId="31391A80" w14:textId="77777777" w:rsidR="00C75001" w:rsidRPr="00C75001" w:rsidRDefault="00C75001" w:rsidP="00C75001">
      <w:pPr>
        <w:bidi/>
        <w:rPr>
          <w:rFonts w:cs="David" w:hint="cs"/>
          <w:rtl/>
        </w:rPr>
      </w:pPr>
    </w:p>
    <w:p w14:paraId="76BA5FA0" w14:textId="77777777" w:rsidR="00C75001" w:rsidRPr="00C75001" w:rsidRDefault="00C75001" w:rsidP="00C75001">
      <w:pPr>
        <w:bidi/>
        <w:rPr>
          <w:rFonts w:cs="David" w:hint="cs"/>
          <w:u w:val="single"/>
          <w:rtl/>
        </w:rPr>
      </w:pPr>
      <w:r w:rsidRPr="00C75001">
        <w:rPr>
          <w:rFonts w:cs="David" w:hint="cs"/>
          <w:u w:val="single"/>
          <w:rtl/>
        </w:rPr>
        <w:t>מאיר פרוש:</w:t>
      </w:r>
    </w:p>
    <w:p w14:paraId="66F36B61" w14:textId="77777777" w:rsidR="00C75001" w:rsidRPr="00C75001" w:rsidRDefault="00C75001" w:rsidP="00C75001">
      <w:pPr>
        <w:bidi/>
        <w:rPr>
          <w:rFonts w:cs="David" w:hint="cs"/>
          <w:u w:val="single"/>
        </w:rPr>
      </w:pPr>
    </w:p>
    <w:p w14:paraId="236B6033" w14:textId="77777777" w:rsidR="00C75001" w:rsidRPr="00C75001" w:rsidRDefault="00C75001" w:rsidP="00C75001">
      <w:pPr>
        <w:bidi/>
        <w:rPr>
          <w:rFonts w:cs="David" w:hint="cs"/>
          <w:rtl/>
        </w:rPr>
      </w:pPr>
      <w:r w:rsidRPr="00C75001">
        <w:rPr>
          <w:rFonts w:cs="David" w:hint="cs"/>
          <w:rtl/>
        </w:rPr>
        <w:tab/>
        <w:t xml:space="preserve">קשה לי לקבל את הטיעון הזה שמבזים אותנו, שהביאו אותנו לסיטואציה כזאת, שלא נוח לנו. ואעבור לכיוון אחר לגמרי: אותי הרבה יותר מבזה משהו אחר, למשל, ונלמד מזה אם אנחנו באמת רוצים להתבזות או לא. אני הרבה יותר מבוזה כשמביאים לי את חוק ההסדרים ואת חוק התקציב. עושים מאתנו צחוק, מחברי הכנסת. את לקחת יוזמה, יש ימי עיון. אני מרגיש מבוזה. זה קרוב ל-300 מיליארד ש"ח, ועושים קריאה ראשונה ואז יש משחק כזה, שנואמים 12 שעות, ומאשרים תקציב. זה חוק ההסדרים, שכל היועצים המשפטיים לממשלה אמרו שאסור שזה יהיה. היועצת המשפטית לכנסת, הנוכחית והקודמת לה, כולם את זה. זה לא מבזה אותנו? </w:t>
      </w:r>
    </w:p>
    <w:p w14:paraId="695656F2" w14:textId="77777777" w:rsidR="00C75001" w:rsidRPr="00C75001" w:rsidRDefault="00C75001" w:rsidP="00C75001">
      <w:pPr>
        <w:bidi/>
        <w:ind w:firstLine="567"/>
        <w:rPr>
          <w:rFonts w:cs="David" w:hint="cs"/>
          <w:rtl/>
        </w:rPr>
      </w:pPr>
    </w:p>
    <w:p w14:paraId="30527AA0" w14:textId="77777777" w:rsidR="00C75001" w:rsidRPr="00C75001" w:rsidRDefault="00C75001" w:rsidP="00C75001">
      <w:pPr>
        <w:bidi/>
        <w:ind w:firstLine="567"/>
        <w:rPr>
          <w:rFonts w:cs="David" w:hint="cs"/>
          <w:rtl/>
        </w:rPr>
      </w:pPr>
      <w:r w:rsidRPr="00C75001">
        <w:rPr>
          <w:rFonts w:cs="David" w:hint="cs"/>
          <w:rtl/>
        </w:rPr>
        <w:t xml:space="preserve">ואולי זאת הסיבה שמבזים אותנו. אולי את כל הזבל </w:t>
      </w:r>
      <w:r w:rsidRPr="00C75001">
        <w:rPr>
          <w:rFonts w:cs="David"/>
          <w:rtl/>
        </w:rPr>
        <w:t>–</w:t>
      </w:r>
      <w:r w:rsidRPr="00C75001">
        <w:rPr>
          <w:rFonts w:cs="David" w:hint="cs"/>
          <w:rtl/>
        </w:rPr>
        <w:t xml:space="preserve"> ותסלחו לי, זה במירכאות </w:t>
      </w:r>
      <w:r w:rsidRPr="00C75001">
        <w:rPr>
          <w:rFonts w:cs="David"/>
          <w:rtl/>
        </w:rPr>
        <w:t>–</w:t>
      </w:r>
      <w:r w:rsidRPr="00C75001">
        <w:rPr>
          <w:rFonts w:cs="David" w:hint="cs"/>
          <w:rtl/>
        </w:rPr>
        <w:t xml:space="preserve"> שולחים אלינו. אנחנו מסוגלים לעשות כל עבודה שייתנו לנו. אנחנו צריכים לדון בבקשה כזאת של הנשיא. לא נוח לנו, אנחנו מרגישים נבוכים, מבזים אותנו. כן, אבל אנחנו, במו ידינו, מאשרים חוקים שאנחנו לא יודעים מה כתוב בהם. אני לפחות. </w:t>
      </w:r>
    </w:p>
    <w:p w14:paraId="67371780" w14:textId="77777777" w:rsidR="00C75001" w:rsidRPr="00C75001" w:rsidRDefault="00C75001" w:rsidP="00C75001">
      <w:pPr>
        <w:bidi/>
        <w:rPr>
          <w:rFonts w:cs="David" w:hint="cs"/>
          <w:rtl/>
        </w:rPr>
      </w:pPr>
    </w:p>
    <w:p w14:paraId="478D7F5D" w14:textId="77777777" w:rsidR="00C75001" w:rsidRPr="00C75001" w:rsidRDefault="00C75001" w:rsidP="00C75001">
      <w:pPr>
        <w:bidi/>
        <w:rPr>
          <w:rFonts w:cs="David" w:hint="cs"/>
          <w:rtl/>
        </w:rPr>
      </w:pPr>
      <w:r w:rsidRPr="00C75001">
        <w:rPr>
          <w:rFonts w:cs="David" w:hint="cs"/>
          <w:u w:val="single"/>
          <w:rtl/>
        </w:rPr>
        <w:t xml:space="preserve">זהבה </w:t>
      </w:r>
      <w:proofErr w:type="spellStart"/>
      <w:r w:rsidRPr="00C75001">
        <w:rPr>
          <w:rFonts w:cs="David" w:hint="cs"/>
          <w:u w:val="single"/>
          <w:rtl/>
        </w:rPr>
        <w:t>גלאון</w:t>
      </w:r>
      <w:proofErr w:type="spellEnd"/>
      <w:r w:rsidRPr="00C75001">
        <w:rPr>
          <w:rFonts w:cs="David" w:hint="cs"/>
          <w:u w:val="single"/>
          <w:rtl/>
        </w:rPr>
        <w:t>:</w:t>
      </w:r>
    </w:p>
    <w:p w14:paraId="1A5BE1E9" w14:textId="77777777" w:rsidR="00C75001" w:rsidRPr="00C75001" w:rsidRDefault="00C75001" w:rsidP="00C75001">
      <w:pPr>
        <w:bidi/>
        <w:rPr>
          <w:rFonts w:cs="David" w:hint="cs"/>
          <w:rtl/>
        </w:rPr>
      </w:pPr>
    </w:p>
    <w:p w14:paraId="51F67A4A" w14:textId="77777777" w:rsidR="00C75001" w:rsidRPr="00C75001" w:rsidRDefault="00C75001" w:rsidP="00C75001">
      <w:pPr>
        <w:bidi/>
        <w:rPr>
          <w:rFonts w:cs="David" w:hint="cs"/>
          <w:rtl/>
        </w:rPr>
      </w:pPr>
      <w:r w:rsidRPr="00C75001">
        <w:rPr>
          <w:rFonts w:cs="David" w:hint="cs"/>
          <w:rtl/>
        </w:rPr>
        <w:tab/>
        <w:t>אין מצב שאתה לא יודע.</w:t>
      </w:r>
    </w:p>
    <w:p w14:paraId="77BE5022" w14:textId="77777777" w:rsidR="00C75001" w:rsidRPr="00C75001" w:rsidRDefault="00C75001" w:rsidP="00C75001">
      <w:pPr>
        <w:bidi/>
        <w:rPr>
          <w:rFonts w:cs="David" w:hint="cs"/>
          <w:rtl/>
        </w:rPr>
      </w:pPr>
    </w:p>
    <w:p w14:paraId="5B150DBA" w14:textId="77777777" w:rsidR="00C75001" w:rsidRPr="00C75001" w:rsidRDefault="00C75001" w:rsidP="00C75001">
      <w:pPr>
        <w:bidi/>
        <w:rPr>
          <w:rFonts w:cs="David" w:hint="cs"/>
          <w:u w:val="single"/>
          <w:rtl/>
        </w:rPr>
      </w:pPr>
      <w:r w:rsidRPr="00C75001">
        <w:rPr>
          <w:rFonts w:cs="David" w:hint="cs"/>
          <w:u w:val="single"/>
          <w:rtl/>
        </w:rPr>
        <w:t>מאיר פרוש:</w:t>
      </w:r>
    </w:p>
    <w:p w14:paraId="51BC8FA1" w14:textId="77777777" w:rsidR="00C75001" w:rsidRPr="00C75001" w:rsidRDefault="00C75001" w:rsidP="00C75001">
      <w:pPr>
        <w:bidi/>
        <w:rPr>
          <w:rFonts w:cs="David" w:hint="cs"/>
          <w:u w:val="single"/>
        </w:rPr>
      </w:pPr>
    </w:p>
    <w:p w14:paraId="49DF0561" w14:textId="77777777" w:rsidR="00C75001" w:rsidRPr="00C75001" w:rsidRDefault="00C75001" w:rsidP="00C75001">
      <w:pPr>
        <w:bidi/>
        <w:rPr>
          <w:rFonts w:cs="David" w:hint="cs"/>
          <w:rtl/>
        </w:rPr>
      </w:pPr>
      <w:r w:rsidRPr="00C75001">
        <w:rPr>
          <w:rFonts w:cs="David" w:hint="cs"/>
          <w:rtl/>
        </w:rPr>
        <w:tab/>
        <w:t xml:space="preserve">זאת התדמית שלנו. </w:t>
      </w:r>
    </w:p>
    <w:p w14:paraId="0BDE37AD" w14:textId="77777777" w:rsidR="00C75001" w:rsidRPr="00C75001" w:rsidRDefault="00C75001" w:rsidP="00C75001">
      <w:pPr>
        <w:bidi/>
        <w:rPr>
          <w:rFonts w:cs="David" w:hint="cs"/>
          <w:rtl/>
        </w:rPr>
      </w:pPr>
    </w:p>
    <w:p w14:paraId="670AAEBA" w14:textId="77777777" w:rsidR="00C75001" w:rsidRPr="00C75001" w:rsidRDefault="00C75001" w:rsidP="00C75001">
      <w:pPr>
        <w:bidi/>
        <w:rPr>
          <w:rFonts w:cs="David" w:hint="cs"/>
          <w:rtl/>
        </w:rPr>
      </w:pPr>
      <w:r w:rsidRPr="00C75001">
        <w:rPr>
          <w:rFonts w:cs="David" w:hint="cs"/>
          <w:u w:val="single"/>
          <w:rtl/>
        </w:rPr>
        <w:t xml:space="preserve">יובל </w:t>
      </w:r>
      <w:proofErr w:type="spellStart"/>
      <w:r w:rsidRPr="00C75001">
        <w:rPr>
          <w:rFonts w:cs="David" w:hint="cs"/>
          <w:u w:val="single"/>
          <w:rtl/>
        </w:rPr>
        <w:t>שטייניץ</w:t>
      </w:r>
      <w:proofErr w:type="spellEnd"/>
      <w:r w:rsidRPr="00C75001">
        <w:rPr>
          <w:rFonts w:cs="David" w:hint="cs"/>
          <w:u w:val="single"/>
          <w:rtl/>
        </w:rPr>
        <w:t>:</w:t>
      </w:r>
    </w:p>
    <w:p w14:paraId="1FDE0F55" w14:textId="77777777" w:rsidR="00C75001" w:rsidRPr="00C75001" w:rsidRDefault="00C75001" w:rsidP="00C75001">
      <w:pPr>
        <w:bidi/>
        <w:rPr>
          <w:rFonts w:cs="David" w:hint="cs"/>
          <w:rtl/>
        </w:rPr>
      </w:pPr>
    </w:p>
    <w:p w14:paraId="24FEE9BA" w14:textId="77777777" w:rsidR="00C75001" w:rsidRPr="00C75001" w:rsidRDefault="00C75001" w:rsidP="00C75001">
      <w:pPr>
        <w:bidi/>
        <w:rPr>
          <w:rFonts w:cs="David" w:hint="cs"/>
          <w:rtl/>
        </w:rPr>
      </w:pPr>
      <w:r w:rsidRPr="00C75001">
        <w:rPr>
          <w:rFonts w:cs="David" w:hint="cs"/>
          <w:rtl/>
        </w:rPr>
        <w:tab/>
        <w:t xml:space="preserve">לפחות הוא יודע שאינו יודע. </w:t>
      </w:r>
    </w:p>
    <w:p w14:paraId="625940BC" w14:textId="77777777" w:rsidR="00C75001" w:rsidRPr="00C75001" w:rsidRDefault="00C75001" w:rsidP="00C75001">
      <w:pPr>
        <w:bidi/>
        <w:rPr>
          <w:rFonts w:cs="David" w:hint="cs"/>
          <w:rtl/>
        </w:rPr>
      </w:pPr>
    </w:p>
    <w:p w14:paraId="15156708" w14:textId="77777777" w:rsidR="00C75001" w:rsidRPr="00C75001" w:rsidRDefault="00C75001" w:rsidP="00C75001">
      <w:pPr>
        <w:bidi/>
        <w:rPr>
          <w:rFonts w:cs="David" w:hint="cs"/>
          <w:rtl/>
        </w:rPr>
      </w:pPr>
      <w:r w:rsidRPr="00C75001">
        <w:rPr>
          <w:rFonts w:cs="David" w:hint="cs"/>
          <w:u w:val="single"/>
          <w:rtl/>
        </w:rPr>
        <w:t xml:space="preserve">זבולון </w:t>
      </w:r>
      <w:proofErr w:type="spellStart"/>
      <w:r w:rsidRPr="00C75001">
        <w:rPr>
          <w:rFonts w:cs="David" w:hint="cs"/>
          <w:u w:val="single"/>
          <w:rtl/>
        </w:rPr>
        <w:t>אורלב</w:t>
      </w:r>
      <w:proofErr w:type="spellEnd"/>
      <w:r w:rsidRPr="00C75001">
        <w:rPr>
          <w:rFonts w:cs="David" w:hint="cs"/>
          <w:u w:val="single"/>
          <w:rtl/>
        </w:rPr>
        <w:t>:</w:t>
      </w:r>
    </w:p>
    <w:p w14:paraId="711E659C" w14:textId="77777777" w:rsidR="00C75001" w:rsidRPr="00C75001" w:rsidRDefault="00C75001" w:rsidP="00C75001">
      <w:pPr>
        <w:bidi/>
        <w:rPr>
          <w:rFonts w:cs="David" w:hint="cs"/>
          <w:rtl/>
        </w:rPr>
      </w:pPr>
    </w:p>
    <w:p w14:paraId="362D0B5B" w14:textId="77777777" w:rsidR="00C75001" w:rsidRPr="00C75001" w:rsidRDefault="00C75001" w:rsidP="00C75001">
      <w:pPr>
        <w:bidi/>
        <w:rPr>
          <w:rFonts w:cs="David" w:hint="cs"/>
          <w:rtl/>
        </w:rPr>
      </w:pPr>
      <w:r w:rsidRPr="00C75001">
        <w:rPr>
          <w:rFonts w:cs="David" w:hint="cs"/>
          <w:rtl/>
        </w:rPr>
        <w:tab/>
        <w:t>אין אדם משים עצמו רשע.</w:t>
      </w:r>
    </w:p>
    <w:p w14:paraId="79197B4C" w14:textId="77777777" w:rsidR="00C75001" w:rsidRPr="00C75001" w:rsidRDefault="00C75001" w:rsidP="00C75001">
      <w:pPr>
        <w:bidi/>
        <w:rPr>
          <w:rFonts w:cs="David" w:hint="cs"/>
          <w:rtl/>
        </w:rPr>
      </w:pPr>
    </w:p>
    <w:p w14:paraId="619BF942" w14:textId="77777777" w:rsidR="00C75001" w:rsidRPr="00C75001" w:rsidRDefault="00C75001" w:rsidP="00C75001">
      <w:pPr>
        <w:bidi/>
        <w:rPr>
          <w:rFonts w:cs="David" w:hint="cs"/>
          <w:u w:val="single"/>
          <w:rtl/>
        </w:rPr>
      </w:pPr>
      <w:r w:rsidRPr="00C75001">
        <w:rPr>
          <w:rFonts w:cs="David"/>
          <w:u w:val="single"/>
          <w:rtl/>
        </w:rPr>
        <w:br w:type="page"/>
      </w:r>
      <w:r w:rsidRPr="00C75001">
        <w:rPr>
          <w:rFonts w:cs="David" w:hint="cs"/>
          <w:u w:val="single"/>
          <w:rtl/>
        </w:rPr>
        <w:t>מאיר פרוש:</w:t>
      </w:r>
    </w:p>
    <w:p w14:paraId="37B6537C" w14:textId="77777777" w:rsidR="00C75001" w:rsidRPr="00C75001" w:rsidRDefault="00C75001" w:rsidP="00C75001">
      <w:pPr>
        <w:bidi/>
        <w:rPr>
          <w:rFonts w:cs="David" w:hint="cs"/>
          <w:u w:val="single"/>
        </w:rPr>
      </w:pPr>
    </w:p>
    <w:p w14:paraId="68AD9536" w14:textId="77777777" w:rsidR="00C75001" w:rsidRPr="00C75001" w:rsidRDefault="00C75001" w:rsidP="00C75001">
      <w:pPr>
        <w:bidi/>
        <w:rPr>
          <w:rFonts w:cs="David" w:hint="cs"/>
          <w:rtl/>
        </w:rPr>
      </w:pPr>
      <w:r w:rsidRPr="00C75001">
        <w:rPr>
          <w:rFonts w:cs="David" w:hint="cs"/>
          <w:rtl/>
        </w:rPr>
        <w:tab/>
        <w:t xml:space="preserve">אני מדבר רק על עצמי. כולם יודעים, אבל אני לא יודע. לכן אני אומר: קשה לי לקבל שזה זילות הכנסת. שבאנו לפה ומבזים אותנו. </w:t>
      </w:r>
    </w:p>
    <w:p w14:paraId="6642184C" w14:textId="77777777" w:rsidR="00C75001" w:rsidRPr="00C75001" w:rsidRDefault="00C75001" w:rsidP="00C75001">
      <w:pPr>
        <w:bidi/>
        <w:rPr>
          <w:rFonts w:cs="David" w:hint="cs"/>
          <w:rtl/>
        </w:rPr>
      </w:pPr>
    </w:p>
    <w:p w14:paraId="10AB1A17" w14:textId="77777777" w:rsidR="00C75001" w:rsidRPr="00C75001" w:rsidRDefault="00C75001" w:rsidP="00C75001">
      <w:pPr>
        <w:bidi/>
        <w:ind w:firstLine="567"/>
        <w:rPr>
          <w:rFonts w:cs="David" w:hint="cs"/>
          <w:rtl/>
        </w:rPr>
      </w:pPr>
      <w:r w:rsidRPr="00C75001">
        <w:rPr>
          <w:rFonts w:cs="David" w:hint="cs"/>
          <w:rtl/>
        </w:rPr>
        <w:t xml:space="preserve">אלא מאי, בדרך כלל העניין נחצה. יש חברי כנסת שבאופן מסורתי הם בכיוון הזה ואחרים בכיוון אחר ומלבישים את זה במילים כמו "זילות הכנסת" ו"אני מאוד נבוך". אני חי עם זה. כל אחד יודע מה אני הולך להצביע, גם בלי שאגיד. אני בצד הזה של המתרס, אני אצביע בעד בקשת הנשיא. </w:t>
      </w:r>
    </w:p>
    <w:p w14:paraId="0F14AF36" w14:textId="77777777" w:rsidR="00C75001" w:rsidRPr="00C75001" w:rsidRDefault="00C75001" w:rsidP="00C75001">
      <w:pPr>
        <w:bidi/>
        <w:rPr>
          <w:rFonts w:cs="David" w:hint="cs"/>
          <w:rtl/>
        </w:rPr>
      </w:pPr>
    </w:p>
    <w:p w14:paraId="27926FB4" w14:textId="77777777" w:rsidR="00C75001" w:rsidRPr="00C75001" w:rsidRDefault="00C75001" w:rsidP="00C75001">
      <w:pPr>
        <w:bidi/>
        <w:ind w:firstLine="567"/>
        <w:rPr>
          <w:rFonts w:cs="David" w:hint="cs"/>
          <w:rtl/>
        </w:rPr>
      </w:pPr>
      <w:r w:rsidRPr="00C75001">
        <w:rPr>
          <w:rFonts w:cs="David" w:hint="cs"/>
          <w:rtl/>
        </w:rPr>
        <w:t xml:space="preserve">רק יש לי הערה שאולי תפריע. אין לי אמון במה שקורה. אני רוצה להזכיר לכולם שכשחקרו את הרב הראשי לישראל היועץ המשפטי לממשלה דרש ממנו שישעה את עצמו. אני שואל את אותו יועץ משפטי לממשלה למה, לשיטתו, היה צריך לעשות זאת. אני לא חשבתי שהרב הראשי צריך להשעות עצמו </w:t>
      </w:r>
      <w:r w:rsidRPr="00C75001">
        <w:rPr>
          <w:rFonts w:cs="David"/>
          <w:rtl/>
        </w:rPr>
        <w:t>–</w:t>
      </w:r>
      <w:r w:rsidRPr="00C75001">
        <w:rPr>
          <w:rFonts w:cs="David" w:hint="cs"/>
          <w:rtl/>
        </w:rPr>
        <w:t xml:space="preserve"> אבל כך היה לשיטתו. אבל עכשיו הוא ממלא פיו מים. הוא שותק. </w:t>
      </w:r>
    </w:p>
    <w:p w14:paraId="37D41200" w14:textId="77777777" w:rsidR="00C75001" w:rsidRPr="00C75001" w:rsidRDefault="00C75001" w:rsidP="00C75001">
      <w:pPr>
        <w:bidi/>
        <w:rPr>
          <w:rFonts w:cs="David" w:hint="cs"/>
          <w:rtl/>
        </w:rPr>
      </w:pPr>
    </w:p>
    <w:p w14:paraId="5DC35A06" w14:textId="77777777" w:rsidR="00C75001" w:rsidRPr="00C75001" w:rsidRDefault="00C75001" w:rsidP="00C75001">
      <w:pPr>
        <w:pStyle w:val="Heading5"/>
        <w:jc w:val="left"/>
        <w:rPr>
          <w:rFonts w:hint="cs"/>
          <w:rtl/>
        </w:rPr>
      </w:pPr>
      <w:r w:rsidRPr="00C75001">
        <w:rPr>
          <w:rFonts w:hint="cs"/>
          <w:u w:val="single"/>
          <w:rtl/>
        </w:rPr>
        <w:t>מנחם בן-ששון:</w:t>
      </w:r>
    </w:p>
    <w:p w14:paraId="2A6171B8" w14:textId="77777777" w:rsidR="00C75001" w:rsidRPr="00C75001" w:rsidRDefault="00C75001" w:rsidP="00C75001">
      <w:pPr>
        <w:pStyle w:val="Heading5"/>
        <w:jc w:val="left"/>
        <w:rPr>
          <w:rFonts w:hint="cs"/>
          <w:rtl/>
        </w:rPr>
      </w:pPr>
    </w:p>
    <w:p w14:paraId="77547C01" w14:textId="77777777" w:rsidR="00C75001" w:rsidRPr="00C75001" w:rsidRDefault="00C75001" w:rsidP="00C75001">
      <w:pPr>
        <w:bidi/>
        <w:rPr>
          <w:rFonts w:cs="David" w:hint="cs"/>
          <w:rtl/>
        </w:rPr>
      </w:pPr>
      <w:r w:rsidRPr="00C75001">
        <w:rPr>
          <w:rFonts w:cs="David" w:hint="cs"/>
          <w:rtl/>
        </w:rPr>
        <w:tab/>
        <w:t>הוא עוד לא גמר את החקירה.</w:t>
      </w:r>
    </w:p>
    <w:p w14:paraId="7F261C3C" w14:textId="77777777" w:rsidR="00C75001" w:rsidRPr="00C75001" w:rsidRDefault="00C75001" w:rsidP="00C75001">
      <w:pPr>
        <w:bidi/>
        <w:rPr>
          <w:rFonts w:cs="David" w:hint="cs"/>
          <w:rtl/>
        </w:rPr>
      </w:pPr>
    </w:p>
    <w:p w14:paraId="74161CF5" w14:textId="77777777" w:rsidR="00C75001" w:rsidRPr="00C75001" w:rsidRDefault="00C75001" w:rsidP="00C75001">
      <w:pPr>
        <w:bidi/>
        <w:rPr>
          <w:rFonts w:cs="David" w:hint="cs"/>
          <w:u w:val="single"/>
          <w:rtl/>
        </w:rPr>
      </w:pPr>
      <w:r w:rsidRPr="00C75001">
        <w:rPr>
          <w:rFonts w:cs="David" w:hint="cs"/>
          <w:u w:val="single"/>
          <w:rtl/>
        </w:rPr>
        <w:t>מאיר פרוש:</w:t>
      </w:r>
    </w:p>
    <w:p w14:paraId="0F61EA41" w14:textId="77777777" w:rsidR="00C75001" w:rsidRPr="00C75001" w:rsidRDefault="00C75001" w:rsidP="00C75001">
      <w:pPr>
        <w:bidi/>
        <w:rPr>
          <w:rFonts w:cs="David" w:hint="cs"/>
          <w:u w:val="single"/>
        </w:rPr>
      </w:pPr>
    </w:p>
    <w:p w14:paraId="3A646DD8" w14:textId="77777777" w:rsidR="00C75001" w:rsidRPr="00C75001" w:rsidRDefault="00C75001" w:rsidP="00C75001">
      <w:pPr>
        <w:bidi/>
        <w:ind w:firstLine="567"/>
        <w:rPr>
          <w:rFonts w:cs="David" w:hint="cs"/>
          <w:rtl/>
        </w:rPr>
      </w:pPr>
      <w:r w:rsidRPr="00C75001">
        <w:rPr>
          <w:rFonts w:cs="David" w:hint="cs"/>
          <w:rtl/>
        </w:rPr>
        <w:t xml:space="preserve">גם שם לא גמרו את החקירה. </w:t>
      </w:r>
    </w:p>
    <w:p w14:paraId="39D6D415" w14:textId="77777777" w:rsidR="00C75001" w:rsidRPr="00C75001" w:rsidRDefault="00C75001" w:rsidP="00C75001">
      <w:pPr>
        <w:bidi/>
        <w:rPr>
          <w:rFonts w:cs="David" w:hint="cs"/>
          <w:rtl/>
        </w:rPr>
      </w:pPr>
    </w:p>
    <w:p w14:paraId="0192F097" w14:textId="77777777" w:rsidR="00C75001" w:rsidRPr="00C75001" w:rsidRDefault="00C75001" w:rsidP="00C75001">
      <w:pPr>
        <w:pStyle w:val="Heading5"/>
        <w:jc w:val="left"/>
        <w:rPr>
          <w:rFonts w:hint="cs"/>
          <w:rtl/>
        </w:rPr>
      </w:pPr>
      <w:r w:rsidRPr="00C75001">
        <w:rPr>
          <w:rFonts w:hint="cs"/>
          <w:u w:val="single"/>
          <w:rtl/>
        </w:rPr>
        <w:t>מנחם בן-ששון:</w:t>
      </w:r>
    </w:p>
    <w:p w14:paraId="7D2484DA" w14:textId="77777777" w:rsidR="00C75001" w:rsidRPr="00C75001" w:rsidRDefault="00C75001" w:rsidP="00C75001">
      <w:pPr>
        <w:pStyle w:val="Heading5"/>
        <w:jc w:val="left"/>
        <w:rPr>
          <w:rFonts w:hint="cs"/>
          <w:rtl/>
        </w:rPr>
      </w:pPr>
    </w:p>
    <w:p w14:paraId="7D09A1A5" w14:textId="77777777" w:rsidR="00C75001" w:rsidRPr="00C75001" w:rsidRDefault="00C75001" w:rsidP="00C75001">
      <w:pPr>
        <w:bidi/>
        <w:rPr>
          <w:rFonts w:cs="David" w:hint="cs"/>
          <w:rtl/>
        </w:rPr>
      </w:pPr>
      <w:r w:rsidRPr="00C75001">
        <w:rPr>
          <w:rFonts w:cs="David" w:hint="cs"/>
          <w:rtl/>
        </w:rPr>
        <w:tab/>
        <w:t xml:space="preserve">לא. </w:t>
      </w:r>
    </w:p>
    <w:p w14:paraId="758B2575" w14:textId="77777777" w:rsidR="00C75001" w:rsidRPr="00C75001" w:rsidRDefault="00C75001" w:rsidP="00C75001">
      <w:pPr>
        <w:bidi/>
        <w:rPr>
          <w:rFonts w:cs="David" w:hint="cs"/>
          <w:rtl/>
        </w:rPr>
      </w:pPr>
    </w:p>
    <w:p w14:paraId="7628F6B5" w14:textId="77777777" w:rsidR="00C75001" w:rsidRPr="00C75001" w:rsidRDefault="00C75001" w:rsidP="00C75001">
      <w:pPr>
        <w:bidi/>
        <w:rPr>
          <w:rFonts w:cs="David" w:hint="cs"/>
          <w:u w:val="single"/>
          <w:rtl/>
        </w:rPr>
      </w:pPr>
      <w:r w:rsidRPr="00C75001">
        <w:rPr>
          <w:rFonts w:cs="David" w:hint="cs"/>
          <w:u w:val="single"/>
          <w:rtl/>
        </w:rPr>
        <w:t>מאיר פרוש:</w:t>
      </w:r>
    </w:p>
    <w:p w14:paraId="1C8D6BAD" w14:textId="77777777" w:rsidR="00C75001" w:rsidRPr="00C75001" w:rsidRDefault="00C75001" w:rsidP="00C75001">
      <w:pPr>
        <w:bidi/>
        <w:rPr>
          <w:rFonts w:cs="David" w:hint="cs"/>
          <w:u w:val="single"/>
        </w:rPr>
      </w:pPr>
    </w:p>
    <w:p w14:paraId="7868914E" w14:textId="77777777" w:rsidR="00C75001" w:rsidRPr="00C75001" w:rsidRDefault="00C75001" w:rsidP="00C75001">
      <w:pPr>
        <w:bidi/>
        <w:rPr>
          <w:rFonts w:cs="David" w:hint="cs"/>
          <w:rtl/>
        </w:rPr>
      </w:pPr>
      <w:r w:rsidRPr="00C75001">
        <w:rPr>
          <w:rFonts w:cs="David" w:hint="cs"/>
          <w:rtl/>
        </w:rPr>
        <w:tab/>
        <w:t xml:space="preserve">כל אחד בצד שלו. אני בצד הזה. אני שואל. </w:t>
      </w:r>
    </w:p>
    <w:p w14:paraId="5E9B45C9" w14:textId="77777777" w:rsidR="00C75001" w:rsidRPr="00C75001" w:rsidRDefault="00C75001" w:rsidP="00C75001">
      <w:pPr>
        <w:bidi/>
        <w:rPr>
          <w:rFonts w:cs="David" w:hint="cs"/>
          <w:rtl/>
        </w:rPr>
      </w:pPr>
    </w:p>
    <w:p w14:paraId="05D111F4" w14:textId="77777777" w:rsidR="00C75001" w:rsidRPr="00C75001" w:rsidRDefault="00C75001" w:rsidP="00C75001">
      <w:pPr>
        <w:bidi/>
        <w:rPr>
          <w:rFonts w:cs="David" w:hint="cs"/>
          <w:rtl/>
        </w:rPr>
      </w:pPr>
      <w:r w:rsidRPr="00C75001">
        <w:rPr>
          <w:rFonts w:cs="David" w:hint="cs"/>
          <w:u w:val="single"/>
          <w:rtl/>
        </w:rPr>
        <w:t xml:space="preserve">נורית </w:t>
      </w:r>
      <w:proofErr w:type="spellStart"/>
      <w:r w:rsidRPr="00C75001">
        <w:rPr>
          <w:rFonts w:cs="David" w:hint="cs"/>
          <w:u w:val="single"/>
          <w:rtl/>
        </w:rPr>
        <w:t>אלשטיין</w:t>
      </w:r>
      <w:proofErr w:type="spellEnd"/>
      <w:r w:rsidRPr="00C75001">
        <w:rPr>
          <w:rFonts w:cs="David" w:hint="cs"/>
          <w:u w:val="single"/>
          <w:rtl/>
        </w:rPr>
        <w:t>:</w:t>
      </w:r>
    </w:p>
    <w:p w14:paraId="40AA80A0" w14:textId="77777777" w:rsidR="00C75001" w:rsidRPr="00C75001" w:rsidRDefault="00C75001" w:rsidP="00C75001">
      <w:pPr>
        <w:bidi/>
        <w:rPr>
          <w:rFonts w:cs="David" w:hint="cs"/>
          <w:rtl/>
        </w:rPr>
      </w:pPr>
    </w:p>
    <w:p w14:paraId="681562CC" w14:textId="77777777" w:rsidR="00C75001" w:rsidRPr="00C75001" w:rsidRDefault="00C75001" w:rsidP="00C75001">
      <w:pPr>
        <w:bidi/>
        <w:ind w:firstLine="567"/>
        <w:rPr>
          <w:rFonts w:cs="David" w:hint="cs"/>
          <w:rtl/>
        </w:rPr>
      </w:pPr>
      <w:r w:rsidRPr="00C75001">
        <w:rPr>
          <w:rFonts w:cs="David" w:hint="cs"/>
          <w:rtl/>
        </w:rPr>
        <w:t xml:space="preserve">אין לו סמכויות ביחס לנשיא, והוא אמר את זה. </w:t>
      </w:r>
    </w:p>
    <w:p w14:paraId="177C22CC" w14:textId="77777777" w:rsidR="00C75001" w:rsidRPr="00C75001" w:rsidRDefault="00C75001" w:rsidP="00C75001">
      <w:pPr>
        <w:bidi/>
        <w:rPr>
          <w:rFonts w:cs="David" w:hint="cs"/>
          <w:rtl/>
        </w:rPr>
      </w:pPr>
    </w:p>
    <w:p w14:paraId="104FBB29" w14:textId="77777777" w:rsidR="00C75001" w:rsidRPr="00C75001" w:rsidRDefault="00C75001" w:rsidP="00C75001">
      <w:pPr>
        <w:bidi/>
        <w:rPr>
          <w:rFonts w:cs="David" w:hint="cs"/>
          <w:u w:val="single"/>
          <w:rtl/>
        </w:rPr>
      </w:pPr>
      <w:r w:rsidRPr="00C75001">
        <w:rPr>
          <w:rFonts w:cs="David" w:hint="cs"/>
          <w:u w:val="single"/>
          <w:rtl/>
        </w:rPr>
        <w:t>מאיר פרוש:</w:t>
      </w:r>
    </w:p>
    <w:p w14:paraId="5DCBDF92" w14:textId="77777777" w:rsidR="00C75001" w:rsidRPr="00C75001" w:rsidRDefault="00C75001" w:rsidP="00C75001">
      <w:pPr>
        <w:bidi/>
        <w:rPr>
          <w:rFonts w:cs="David" w:hint="cs"/>
          <w:u w:val="single"/>
        </w:rPr>
      </w:pPr>
    </w:p>
    <w:p w14:paraId="714CCF69" w14:textId="77777777" w:rsidR="00C75001" w:rsidRPr="00C75001" w:rsidRDefault="00C75001" w:rsidP="00C75001">
      <w:pPr>
        <w:bidi/>
        <w:rPr>
          <w:rFonts w:cs="David" w:hint="cs"/>
          <w:rtl/>
        </w:rPr>
      </w:pPr>
      <w:r w:rsidRPr="00C75001">
        <w:rPr>
          <w:rFonts w:cs="David" w:hint="cs"/>
          <w:rtl/>
        </w:rPr>
        <w:tab/>
        <w:t xml:space="preserve">תאמיני לי, אני יודע את הכול. </w:t>
      </w:r>
    </w:p>
    <w:p w14:paraId="2ABDD426" w14:textId="77777777" w:rsidR="00C75001" w:rsidRPr="00C75001" w:rsidRDefault="00C75001" w:rsidP="00C75001">
      <w:pPr>
        <w:bidi/>
        <w:rPr>
          <w:rFonts w:cs="David" w:hint="cs"/>
          <w:rtl/>
        </w:rPr>
      </w:pPr>
    </w:p>
    <w:p w14:paraId="4F8089F3" w14:textId="77777777" w:rsidR="00C75001" w:rsidRPr="00C75001" w:rsidRDefault="00C75001" w:rsidP="00C75001">
      <w:pPr>
        <w:bidi/>
        <w:rPr>
          <w:rFonts w:cs="David" w:hint="cs"/>
          <w:rtl/>
        </w:rPr>
      </w:pPr>
      <w:r w:rsidRPr="00C75001">
        <w:rPr>
          <w:rFonts w:cs="David" w:hint="cs"/>
          <w:u w:val="single"/>
          <w:rtl/>
        </w:rPr>
        <w:t xml:space="preserve">זבולון </w:t>
      </w:r>
      <w:proofErr w:type="spellStart"/>
      <w:r w:rsidRPr="00C75001">
        <w:rPr>
          <w:rFonts w:cs="David" w:hint="cs"/>
          <w:u w:val="single"/>
          <w:rtl/>
        </w:rPr>
        <w:t>אורלב</w:t>
      </w:r>
      <w:proofErr w:type="spellEnd"/>
      <w:r w:rsidRPr="00C75001">
        <w:rPr>
          <w:rFonts w:cs="David" w:hint="cs"/>
          <w:u w:val="single"/>
          <w:rtl/>
        </w:rPr>
        <w:t>:</w:t>
      </w:r>
    </w:p>
    <w:p w14:paraId="11390872" w14:textId="77777777" w:rsidR="00C75001" w:rsidRPr="00C75001" w:rsidRDefault="00C75001" w:rsidP="00C75001">
      <w:pPr>
        <w:bidi/>
        <w:rPr>
          <w:rFonts w:cs="David" w:hint="cs"/>
          <w:rtl/>
        </w:rPr>
      </w:pPr>
    </w:p>
    <w:p w14:paraId="5405B6BC" w14:textId="77777777" w:rsidR="00C75001" w:rsidRPr="00C75001" w:rsidRDefault="00C75001" w:rsidP="00C75001">
      <w:pPr>
        <w:bidi/>
        <w:rPr>
          <w:rFonts w:cs="David" w:hint="cs"/>
          <w:rtl/>
        </w:rPr>
      </w:pPr>
      <w:r w:rsidRPr="00C75001">
        <w:rPr>
          <w:rFonts w:cs="David" w:hint="cs"/>
          <w:rtl/>
        </w:rPr>
        <w:tab/>
        <w:t>אין לו סמכויות גם ביחס לרב הראשי, יש ועדת מינויים.</w:t>
      </w:r>
    </w:p>
    <w:p w14:paraId="7A402269" w14:textId="77777777" w:rsidR="00C75001" w:rsidRPr="00C75001" w:rsidRDefault="00C75001" w:rsidP="00C75001">
      <w:pPr>
        <w:bidi/>
        <w:rPr>
          <w:rFonts w:cs="David" w:hint="cs"/>
          <w:rtl/>
        </w:rPr>
      </w:pPr>
    </w:p>
    <w:p w14:paraId="0975075D" w14:textId="77777777" w:rsidR="00C75001" w:rsidRPr="00C75001" w:rsidRDefault="00C75001" w:rsidP="00C75001">
      <w:pPr>
        <w:bidi/>
        <w:rPr>
          <w:rFonts w:cs="David" w:hint="cs"/>
          <w:u w:val="single"/>
          <w:rtl/>
        </w:rPr>
      </w:pPr>
      <w:r w:rsidRPr="00C75001">
        <w:rPr>
          <w:rFonts w:cs="David" w:hint="cs"/>
          <w:u w:val="single"/>
          <w:rtl/>
        </w:rPr>
        <w:t>מאיר פרוש:</w:t>
      </w:r>
    </w:p>
    <w:p w14:paraId="69A83FF1" w14:textId="77777777" w:rsidR="00C75001" w:rsidRPr="00C75001" w:rsidRDefault="00C75001" w:rsidP="00C75001">
      <w:pPr>
        <w:bidi/>
        <w:rPr>
          <w:rFonts w:cs="David" w:hint="cs"/>
          <w:u w:val="single"/>
        </w:rPr>
      </w:pPr>
    </w:p>
    <w:p w14:paraId="76A9F37D" w14:textId="77777777" w:rsidR="00C75001" w:rsidRPr="00C75001" w:rsidRDefault="00C75001" w:rsidP="00C75001">
      <w:pPr>
        <w:bidi/>
        <w:rPr>
          <w:rFonts w:cs="David" w:hint="cs"/>
          <w:rtl/>
        </w:rPr>
      </w:pPr>
      <w:r w:rsidRPr="00C75001">
        <w:rPr>
          <w:rFonts w:cs="David" w:hint="cs"/>
          <w:rtl/>
        </w:rPr>
        <w:tab/>
        <w:t xml:space="preserve">גברת </w:t>
      </w:r>
      <w:proofErr w:type="spellStart"/>
      <w:r w:rsidRPr="00C75001">
        <w:rPr>
          <w:rFonts w:cs="David" w:hint="cs"/>
          <w:rtl/>
        </w:rPr>
        <w:t>אלשטיין</w:t>
      </w:r>
      <w:proofErr w:type="spellEnd"/>
      <w:r w:rsidRPr="00C75001">
        <w:rPr>
          <w:rFonts w:cs="David" w:hint="cs"/>
          <w:rtl/>
        </w:rPr>
        <w:t xml:space="preserve">, את, היועצת המשפטית לכנסת, גם צריכה לכבד את המעמד שיש לך ולהנהן בראש לכולם באותה מידה. לא להנהן בראש למישהו שלא באותה מידה. אני אומר לך שמזוז אמר אז את מה שאמר ועכשיו הוא לא אומר, ולי מותר לשאול "הייתכן". זה מפריע לי, כי אני לא חושב שהנשיא צריך לנקוט צעד, אבל אני אומר את זה, כי אני בצד הזה של המתרס, ואני שואל מדוע אז הוא יצא והודיע שהרב הראשי צריך להשעות את עצמו וכאן לא. תאמינו לי, זה לא מכבד אותנו, כל המצב הזה. ומזוז לא עושה את זה. אז למה אז הוא עשה את זה והיום הוא לא עושה את זה, זאת השאלה שלי. </w:t>
      </w:r>
    </w:p>
    <w:p w14:paraId="70EEF4AC" w14:textId="77777777" w:rsidR="00C75001" w:rsidRPr="00C75001" w:rsidRDefault="00C75001" w:rsidP="00C75001">
      <w:pPr>
        <w:bidi/>
        <w:rPr>
          <w:rFonts w:cs="David" w:hint="cs"/>
          <w:u w:val="single"/>
          <w:rtl/>
        </w:rPr>
      </w:pPr>
    </w:p>
    <w:p w14:paraId="1A2D6AD7" w14:textId="77777777" w:rsidR="00C75001" w:rsidRPr="00C75001" w:rsidRDefault="00C75001" w:rsidP="00C75001">
      <w:pPr>
        <w:bidi/>
        <w:rPr>
          <w:rFonts w:cs="David"/>
          <w:u w:val="single"/>
          <w:rtl/>
        </w:rPr>
      </w:pPr>
      <w:proofErr w:type="spellStart"/>
      <w:r w:rsidRPr="00C75001">
        <w:rPr>
          <w:rFonts w:cs="David"/>
          <w:u w:val="single"/>
          <w:rtl/>
        </w:rPr>
        <w:t>טלב</w:t>
      </w:r>
      <w:proofErr w:type="spellEnd"/>
      <w:r w:rsidRPr="00C75001">
        <w:rPr>
          <w:rFonts w:cs="David"/>
          <w:u w:val="single"/>
          <w:rtl/>
        </w:rPr>
        <w:t xml:space="preserve"> </w:t>
      </w:r>
      <w:proofErr w:type="spellStart"/>
      <w:r w:rsidRPr="00C75001">
        <w:rPr>
          <w:rFonts w:cs="David"/>
          <w:u w:val="single"/>
          <w:rtl/>
        </w:rPr>
        <w:t>אלסאנע</w:t>
      </w:r>
      <w:proofErr w:type="spellEnd"/>
      <w:r w:rsidRPr="00C75001">
        <w:rPr>
          <w:rFonts w:cs="David"/>
          <w:u w:val="single"/>
          <w:rtl/>
        </w:rPr>
        <w:t>:</w:t>
      </w:r>
    </w:p>
    <w:p w14:paraId="5B68736D" w14:textId="77777777" w:rsidR="00C75001" w:rsidRPr="00C75001" w:rsidRDefault="00C75001" w:rsidP="00C75001">
      <w:pPr>
        <w:bidi/>
        <w:rPr>
          <w:rFonts w:cs="David"/>
          <w:u w:val="single"/>
          <w:rtl/>
        </w:rPr>
      </w:pPr>
    </w:p>
    <w:p w14:paraId="5120F4B6" w14:textId="77777777" w:rsidR="00C75001" w:rsidRPr="00C75001" w:rsidRDefault="00C75001" w:rsidP="00C75001">
      <w:pPr>
        <w:bidi/>
        <w:rPr>
          <w:rFonts w:cs="David" w:hint="cs"/>
          <w:rtl/>
        </w:rPr>
      </w:pPr>
      <w:r w:rsidRPr="00C75001">
        <w:rPr>
          <w:rFonts w:cs="David"/>
          <w:rtl/>
        </w:rPr>
        <w:tab/>
      </w:r>
      <w:r w:rsidRPr="00C75001">
        <w:rPr>
          <w:rFonts w:cs="David" w:hint="cs"/>
          <w:rtl/>
        </w:rPr>
        <w:t xml:space="preserve">כדי לחסוך את המעמד וגם בחירות, בואו נבטל את המוסד. גם דיונים, גם המבוכה שאתה מדבר עליה. </w:t>
      </w:r>
    </w:p>
    <w:p w14:paraId="7858DB55" w14:textId="77777777" w:rsidR="00C75001" w:rsidRPr="00C75001" w:rsidRDefault="00C75001" w:rsidP="00C75001">
      <w:pPr>
        <w:bidi/>
        <w:rPr>
          <w:rFonts w:cs="David" w:hint="cs"/>
          <w:rtl/>
        </w:rPr>
      </w:pPr>
    </w:p>
    <w:p w14:paraId="03E33755" w14:textId="77777777" w:rsidR="00C75001" w:rsidRPr="00C75001" w:rsidRDefault="00C75001" w:rsidP="00C75001">
      <w:pPr>
        <w:bidi/>
        <w:rPr>
          <w:rFonts w:cs="David" w:hint="cs"/>
          <w:u w:val="single"/>
          <w:rtl/>
        </w:rPr>
      </w:pPr>
      <w:r w:rsidRPr="00C75001">
        <w:rPr>
          <w:rFonts w:cs="David" w:hint="cs"/>
          <w:u w:val="single"/>
          <w:rtl/>
        </w:rPr>
        <w:t>היו"ר רוחמה אברהם:</w:t>
      </w:r>
    </w:p>
    <w:p w14:paraId="3ECE5746" w14:textId="77777777" w:rsidR="00C75001" w:rsidRPr="00C75001" w:rsidRDefault="00C75001" w:rsidP="00C75001">
      <w:pPr>
        <w:bidi/>
        <w:rPr>
          <w:rFonts w:cs="David" w:hint="cs"/>
          <w:rtl/>
        </w:rPr>
      </w:pPr>
    </w:p>
    <w:p w14:paraId="0CF6F665" w14:textId="77777777" w:rsidR="00C75001" w:rsidRPr="00C75001" w:rsidRDefault="00C75001" w:rsidP="00C75001">
      <w:pPr>
        <w:bidi/>
        <w:rPr>
          <w:rFonts w:cs="David" w:hint="cs"/>
          <w:rtl/>
        </w:rPr>
      </w:pPr>
      <w:r w:rsidRPr="00C75001">
        <w:rPr>
          <w:rFonts w:cs="David" w:hint="cs"/>
          <w:rtl/>
        </w:rPr>
        <w:tab/>
        <w:t xml:space="preserve">תודה, חבר הכנסת </w:t>
      </w:r>
      <w:proofErr w:type="spellStart"/>
      <w:r w:rsidRPr="00C75001">
        <w:rPr>
          <w:rFonts w:cs="David" w:hint="cs"/>
          <w:rtl/>
        </w:rPr>
        <w:t>אלסאנע</w:t>
      </w:r>
      <w:proofErr w:type="spellEnd"/>
      <w:r w:rsidRPr="00C75001">
        <w:rPr>
          <w:rFonts w:cs="David" w:hint="cs"/>
          <w:rtl/>
        </w:rPr>
        <w:t xml:space="preserve">. </w:t>
      </w:r>
    </w:p>
    <w:p w14:paraId="79572B9F" w14:textId="77777777" w:rsidR="00C75001" w:rsidRPr="00C75001" w:rsidRDefault="00C75001" w:rsidP="00C75001">
      <w:pPr>
        <w:bidi/>
        <w:rPr>
          <w:rFonts w:cs="David" w:hint="cs"/>
          <w:rtl/>
        </w:rPr>
      </w:pPr>
    </w:p>
    <w:p w14:paraId="2031760A" w14:textId="77777777" w:rsidR="00C75001" w:rsidRPr="00C75001" w:rsidRDefault="00C75001" w:rsidP="00C75001">
      <w:pPr>
        <w:bidi/>
        <w:rPr>
          <w:rFonts w:cs="David" w:hint="cs"/>
          <w:rtl/>
        </w:rPr>
      </w:pPr>
      <w:r w:rsidRPr="00C75001">
        <w:rPr>
          <w:rFonts w:cs="David" w:hint="cs"/>
          <w:u w:val="single"/>
          <w:rtl/>
        </w:rPr>
        <w:t>נסים זאב:</w:t>
      </w:r>
    </w:p>
    <w:p w14:paraId="248A1A1A" w14:textId="77777777" w:rsidR="00C75001" w:rsidRPr="00C75001" w:rsidRDefault="00C75001" w:rsidP="00C75001">
      <w:pPr>
        <w:bidi/>
        <w:rPr>
          <w:rFonts w:cs="David" w:hint="cs"/>
          <w:rtl/>
        </w:rPr>
      </w:pPr>
    </w:p>
    <w:p w14:paraId="61182153" w14:textId="77777777" w:rsidR="00C75001" w:rsidRPr="00C75001" w:rsidRDefault="00C75001" w:rsidP="00C75001">
      <w:pPr>
        <w:bidi/>
        <w:rPr>
          <w:rFonts w:cs="David" w:hint="cs"/>
          <w:rtl/>
        </w:rPr>
      </w:pPr>
      <w:r w:rsidRPr="00C75001">
        <w:rPr>
          <w:rFonts w:cs="David" w:hint="cs"/>
          <w:rtl/>
        </w:rPr>
        <w:tab/>
        <w:t xml:space="preserve">שהנשיא ייצג את </w:t>
      </w:r>
      <w:proofErr w:type="spellStart"/>
      <w:r w:rsidRPr="00C75001">
        <w:rPr>
          <w:rFonts w:cs="David" w:hint="cs"/>
          <w:rtl/>
        </w:rPr>
        <w:t>חמאס</w:t>
      </w:r>
      <w:proofErr w:type="spellEnd"/>
      <w:r w:rsidRPr="00C75001">
        <w:rPr>
          <w:rFonts w:cs="David" w:hint="cs"/>
          <w:rtl/>
        </w:rPr>
        <w:t>, יותר טוב.</w:t>
      </w:r>
    </w:p>
    <w:p w14:paraId="75C34ABC" w14:textId="77777777" w:rsidR="00C75001" w:rsidRPr="00C75001" w:rsidRDefault="00C75001" w:rsidP="00C75001">
      <w:pPr>
        <w:bidi/>
        <w:rPr>
          <w:rFonts w:cs="David" w:hint="cs"/>
          <w:rtl/>
        </w:rPr>
      </w:pPr>
    </w:p>
    <w:p w14:paraId="6017097A" w14:textId="77777777" w:rsidR="00C75001" w:rsidRPr="00C75001" w:rsidRDefault="00C75001" w:rsidP="00C75001">
      <w:pPr>
        <w:bidi/>
        <w:rPr>
          <w:rFonts w:cs="David"/>
          <w:u w:val="single"/>
          <w:rtl/>
        </w:rPr>
      </w:pPr>
      <w:proofErr w:type="spellStart"/>
      <w:r w:rsidRPr="00C75001">
        <w:rPr>
          <w:rFonts w:cs="David"/>
          <w:u w:val="single"/>
          <w:rtl/>
        </w:rPr>
        <w:t>טלב</w:t>
      </w:r>
      <w:proofErr w:type="spellEnd"/>
      <w:r w:rsidRPr="00C75001">
        <w:rPr>
          <w:rFonts w:cs="David"/>
          <w:u w:val="single"/>
          <w:rtl/>
        </w:rPr>
        <w:t xml:space="preserve"> </w:t>
      </w:r>
      <w:proofErr w:type="spellStart"/>
      <w:r w:rsidRPr="00C75001">
        <w:rPr>
          <w:rFonts w:cs="David"/>
          <w:u w:val="single"/>
          <w:rtl/>
        </w:rPr>
        <w:t>אלסאנע</w:t>
      </w:r>
      <w:proofErr w:type="spellEnd"/>
      <w:r w:rsidRPr="00C75001">
        <w:rPr>
          <w:rFonts w:cs="David"/>
          <w:u w:val="single"/>
          <w:rtl/>
        </w:rPr>
        <w:t>:</w:t>
      </w:r>
    </w:p>
    <w:p w14:paraId="6ED37ED6" w14:textId="77777777" w:rsidR="00C75001" w:rsidRPr="00C75001" w:rsidRDefault="00C75001" w:rsidP="00C75001">
      <w:pPr>
        <w:bidi/>
        <w:rPr>
          <w:rFonts w:cs="David"/>
          <w:u w:val="single"/>
          <w:rtl/>
        </w:rPr>
      </w:pPr>
    </w:p>
    <w:p w14:paraId="42B5B8B3" w14:textId="77777777" w:rsidR="00C75001" w:rsidRPr="00C75001" w:rsidRDefault="00C75001" w:rsidP="00C75001">
      <w:pPr>
        <w:bidi/>
        <w:ind w:firstLine="567"/>
        <w:rPr>
          <w:rFonts w:cs="David" w:hint="cs"/>
          <w:rtl/>
        </w:rPr>
      </w:pPr>
      <w:r w:rsidRPr="00C75001">
        <w:rPr>
          <w:rFonts w:cs="David" w:hint="cs"/>
          <w:rtl/>
        </w:rPr>
        <w:t xml:space="preserve">תחדש משהו, שמענו את זה הרבה. </w:t>
      </w:r>
    </w:p>
    <w:p w14:paraId="507B86AA" w14:textId="77777777" w:rsidR="00C75001" w:rsidRPr="00C75001" w:rsidRDefault="00C75001" w:rsidP="00C75001">
      <w:pPr>
        <w:bidi/>
        <w:rPr>
          <w:rFonts w:cs="David" w:hint="cs"/>
          <w:rtl/>
        </w:rPr>
      </w:pPr>
    </w:p>
    <w:p w14:paraId="2DEA0738" w14:textId="77777777" w:rsidR="00C75001" w:rsidRPr="00C75001" w:rsidRDefault="00C75001" w:rsidP="00C75001">
      <w:pPr>
        <w:bidi/>
        <w:rPr>
          <w:rFonts w:cs="David" w:hint="cs"/>
          <w:rtl/>
        </w:rPr>
      </w:pPr>
      <w:r w:rsidRPr="00C75001">
        <w:rPr>
          <w:rFonts w:cs="David" w:hint="cs"/>
          <w:u w:val="single"/>
          <w:rtl/>
        </w:rPr>
        <w:t>נסים זאב:</w:t>
      </w:r>
    </w:p>
    <w:p w14:paraId="0623B28F" w14:textId="77777777" w:rsidR="00C75001" w:rsidRPr="00C75001" w:rsidRDefault="00C75001" w:rsidP="00C75001">
      <w:pPr>
        <w:bidi/>
        <w:rPr>
          <w:rFonts w:cs="David" w:hint="cs"/>
          <w:rtl/>
        </w:rPr>
      </w:pPr>
    </w:p>
    <w:p w14:paraId="2285C8CE" w14:textId="77777777" w:rsidR="00C75001" w:rsidRPr="00C75001" w:rsidRDefault="00C75001" w:rsidP="00C75001">
      <w:pPr>
        <w:bidi/>
        <w:rPr>
          <w:rFonts w:cs="David" w:hint="cs"/>
          <w:rtl/>
        </w:rPr>
      </w:pPr>
      <w:r w:rsidRPr="00C75001">
        <w:rPr>
          <w:rFonts w:cs="David" w:hint="cs"/>
          <w:rtl/>
        </w:rPr>
        <w:tab/>
        <w:t xml:space="preserve">דיברת כל כך בעד הנשיא, אתה חוזר בך. </w:t>
      </w:r>
    </w:p>
    <w:p w14:paraId="01754ACD" w14:textId="77777777" w:rsidR="00C75001" w:rsidRPr="00C75001" w:rsidRDefault="00C75001" w:rsidP="00C75001">
      <w:pPr>
        <w:bidi/>
        <w:rPr>
          <w:rFonts w:cs="David" w:hint="cs"/>
          <w:rtl/>
        </w:rPr>
      </w:pPr>
    </w:p>
    <w:p w14:paraId="0BC34449" w14:textId="77777777" w:rsidR="00C75001" w:rsidRPr="00C75001" w:rsidRDefault="00C75001" w:rsidP="00C75001">
      <w:pPr>
        <w:bidi/>
        <w:rPr>
          <w:rFonts w:cs="David" w:hint="cs"/>
          <w:u w:val="single"/>
          <w:rtl/>
        </w:rPr>
      </w:pPr>
      <w:r w:rsidRPr="00C75001">
        <w:rPr>
          <w:rFonts w:cs="David" w:hint="cs"/>
          <w:u w:val="single"/>
          <w:rtl/>
        </w:rPr>
        <w:t>היו"ר רוחמה אברהם:</w:t>
      </w:r>
    </w:p>
    <w:p w14:paraId="5D1F65A2" w14:textId="77777777" w:rsidR="00C75001" w:rsidRPr="00C75001" w:rsidRDefault="00C75001" w:rsidP="00C75001">
      <w:pPr>
        <w:bidi/>
        <w:rPr>
          <w:rFonts w:cs="David" w:hint="cs"/>
          <w:rtl/>
        </w:rPr>
      </w:pPr>
    </w:p>
    <w:p w14:paraId="188AD747" w14:textId="77777777" w:rsidR="00C75001" w:rsidRPr="00C75001" w:rsidRDefault="00C75001" w:rsidP="00C75001">
      <w:pPr>
        <w:bidi/>
        <w:ind w:firstLine="567"/>
        <w:rPr>
          <w:rFonts w:cs="David" w:hint="cs"/>
          <w:rtl/>
        </w:rPr>
      </w:pPr>
      <w:r w:rsidRPr="00C75001">
        <w:rPr>
          <w:rFonts w:cs="David" w:hint="cs"/>
          <w:rtl/>
        </w:rPr>
        <w:t xml:space="preserve">חבר הכנסת </w:t>
      </w:r>
      <w:proofErr w:type="spellStart"/>
      <w:r w:rsidRPr="00C75001">
        <w:rPr>
          <w:rFonts w:cs="David" w:hint="cs"/>
          <w:rtl/>
        </w:rPr>
        <w:t>אלסאנע</w:t>
      </w:r>
      <w:proofErr w:type="spellEnd"/>
      <w:r w:rsidRPr="00C75001">
        <w:rPr>
          <w:rFonts w:cs="David" w:hint="cs"/>
          <w:rtl/>
        </w:rPr>
        <w:t xml:space="preserve"> וחבר הכנסת נסים, אני קוראת אותך לסדר. אותך. </w:t>
      </w:r>
    </w:p>
    <w:p w14:paraId="21716B4D" w14:textId="77777777" w:rsidR="00C75001" w:rsidRPr="00C75001" w:rsidRDefault="00C75001" w:rsidP="00C75001">
      <w:pPr>
        <w:bidi/>
        <w:rPr>
          <w:rFonts w:cs="David" w:hint="cs"/>
          <w:rtl/>
        </w:rPr>
      </w:pPr>
    </w:p>
    <w:p w14:paraId="172E3EC5" w14:textId="77777777" w:rsidR="00C75001" w:rsidRPr="00C75001" w:rsidRDefault="00C75001" w:rsidP="00C75001">
      <w:pPr>
        <w:bidi/>
        <w:rPr>
          <w:rFonts w:cs="David"/>
          <w:u w:val="single"/>
          <w:rtl/>
        </w:rPr>
      </w:pPr>
      <w:proofErr w:type="spellStart"/>
      <w:r w:rsidRPr="00C75001">
        <w:rPr>
          <w:rFonts w:cs="David"/>
          <w:u w:val="single"/>
          <w:rtl/>
        </w:rPr>
        <w:t>טלב</w:t>
      </w:r>
      <w:proofErr w:type="spellEnd"/>
      <w:r w:rsidRPr="00C75001">
        <w:rPr>
          <w:rFonts w:cs="David"/>
          <w:u w:val="single"/>
          <w:rtl/>
        </w:rPr>
        <w:t xml:space="preserve"> </w:t>
      </w:r>
      <w:proofErr w:type="spellStart"/>
      <w:r w:rsidRPr="00C75001">
        <w:rPr>
          <w:rFonts w:cs="David"/>
          <w:u w:val="single"/>
          <w:rtl/>
        </w:rPr>
        <w:t>אלסאנע</w:t>
      </w:r>
      <w:proofErr w:type="spellEnd"/>
      <w:r w:rsidRPr="00C75001">
        <w:rPr>
          <w:rFonts w:cs="David"/>
          <w:u w:val="single"/>
          <w:rtl/>
        </w:rPr>
        <w:t>:</w:t>
      </w:r>
    </w:p>
    <w:p w14:paraId="642ABE37" w14:textId="77777777" w:rsidR="00C75001" w:rsidRPr="00C75001" w:rsidRDefault="00C75001" w:rsidP="00C75001">
      <w:pPr>
        <w:bidi/>
        <w:rPr>
          <w:rFonts w:cs="David"/>
          <w:u w:val="single"/>
          <w:rtl/>
        </w:rPr>
      </w:pPr>
    </w:p>
    <w:p w14:paraId="56D03C17" w14:textId="77777777" w:rsidR="00C75001" w:rsidRPr="00C75001" w:rsidRDefault="00C75001" w:rsidP="00C75001">
      <w:pPr>
        <w:bidi/>
        <w:rPr>
          <w:rFonts w:cs="David" w:hint="cs"/>
          <w:rtl/>
        </w:rPr>
      </w:pPr>
      <w:r w:rsidRPr="00C75001">
        <w:rPr>
          <w:rFonts w:cs="David"/>
          <w:rtl/>
        </w:rPr>
        <w:tab/>
      </w:r>
      <w:r w:rsidRPr="00C75001">
        <w:rPr>
          <w:rFonts w:cs="David" w:hint="cs"/>
          <w:rtl/>
        </w:rPr>
        <w:t>מה אתו?</w:t>
      </w:r>
    </w:p>
    <w:p w14:paraId="0D9E1EB7" w14:textId="77777777" w:rsidR="00C75001" w:rsidRPr="00C75001" w:rsidRDefault="00C75001" w:rsidP="00C75001">
      <w:pPr>
        <w:bidi/>
        <w:rPr>
          <w:rFonts w:cs="David" w:hint="cs"/>
          <w:rtl/>
        </w:rPr>
      </w:pPr>
    </w:p>
    <w:p w14:paraId="060D1C97" w14:textId="77777777" w:rsidR="00C75001" w:rsidRPr="00C75001" w:rsidRDefault="00C75001" w:rsidP="00C75001">
      <w:pPr>
        <w:bidi/>
        <w:rPr>
          <w:rFonts w:cs="David" w:hint="cs"/>
          <w:u w:val="single"/>
          <w:rtl/>
        </w:rPr>
      </w:pPr>
      <w:r w:rsidRPr="00C75001">
        <w:rPr>
          <w:rFonts w:cs="David" w:hint="cs"/>
          <w:u w:val="single"/>
          <w:rtl/>
        </w:rPr>
        <w:t>היו"ר רוחמה אברהם:</w:t>
      </w:r>
    </w:p>
    <w:p w14:paraId="400E729F" w14:textId="77777777" w:rsidR="00C75001" w:rsidRPr="00C75001" w:rsidRDefault="00C75001" w:rsidP="00C75001">
      <w:pPr>
        <w:bidi/>
        <w:rPr>
          <w:rFonts w:cs="David" w:hint="cs"/>
          <w:rtl/>
        </w:rPr>
      </w:pPr>
    </w:p>
    <w:p w14:paraId="05500639" w14:textId="77777777" w:rsidR="00C75001" w:rsidRPr="00C75001" w:rsidRDefault="00C75001" w:rsidP="00C75001">
      <w:pPr>
        <w:bidi/>
        <w:ind w:firstLine="567"/>
        <w:rPr>
          <w:rFonts w:cs="David" w:hint="cs"/>
          <w:rtl/>
        </w:rPr>
      </w:pPr>
      <w:r w:rsidRPr="00C75001">
        <w:rPr>
          <w:rFonts w:cs="David" w:hint="cs"/>
          <w:rtl/>
        </w:rPr>
        <w:t xml:space="preserve">בדרך. </w:t>
      </w:r>
    </w:p>
    <w:p w14:paraId="6A0B5E9E" w14:textId="77777777" w:rsidR="00C75001" w:rsidRPr="00C75001" w:rsidRDefault="00C75001" w:rsidP="00C75001">
      <w:pPr>
        <w:bidi/>
        <w:rPr>
          <w:rFonts w:cs="David" w:hint="cs"/>
          <w:rtl/>
        </w:rPr>
      </w:pPr>
    </w:p>
    <w:p w14:paraId="5139D027" w14:textId="77777777" w:rsidR="00C75001" w:rsidRPr="00C75001" w:rsidRDefault="00C75001" w:rsidP="00C75001">
      <w:pPr>
        <w:bidi/>
        <w:rPr>
          <w:rFonts w:cs="David" w:hint="cs"/>
          <w:u w:val="single"/>
          <w:rtl/>
        </w:rPr>
      </w:pPr>
      <w:proofErr w:type="spellStart"/>
      <w:r w:rsidRPr="00C75001">
        <w:rPr>
          <w:rFonts w:cs="David" w:hint="cs"/>
          <w:u w:val="single"/>
          <w:rtl/>
        </w:rPr>
        <w:t>נדיה</w:t>
      </w:r>
      <w:proofErr w:type="spellEnd"/>
      <w:r w:rsidRPr="00C75001">
        <w:rPr>
          <w:rFonts w:cs="David" w:hint="cs"/>
          <w:u w:val="single"/>
          <w:rtl/>
        </w:rPr>
        <w:t xml:space="preserve"> חילו:</w:t>
      </w:r>
    </w:p>
    <w:p w14:paraId="31F35291" w14:textId="77777777" w:rsidR="00C75001" w:rsidRPr="00C75001" w:rsidRDefault="00C75001" w:rsidP="00C75001">
      <w:pPr>
        <w:bidi/>
        <w:rPr>
          <w:rFonts w:cs="David" w:hint="cs"/>
          <w:rtl/>
        </w:rPr>
      </w:pPr>
    </w:p>
    <w:p w14:paraId="5EB35BD1" w14:textId="77777777" w:rsidR="00C75001" w:rsidRPr="00C75001" w:rsidRDefault="00C75001" w:rsidP="00C75001">
      <w:pPr>
        <w:bidi/>
        <w:rPr>
          <w:rFonts w:cs="David" w:hint="cs"/>
          <w:rtl/>
        </w:rPr>
      </w:pPr>
      <w:r w:rsidRPr="00C75001">
        <w:rPr>
          <w:rFonts w:cs="David" w:hint="cs"/>
          <w:rtl/>
        </w:rPr>
        <w:tab/>
        <w:t xml:space="preserve">למרות דבריו של חבר הכנסת פרוש אני מוכרחה לומר שהדיון הזה, במעמד הזה, כן מביך. זכותו של כל אחד, גם פה, להביע גם את דעתו ורגשותיו. טוב עשתה היושבת-ראש שהפרידה את הסוגיות, ואנחנו לא דנים לגופו של עניין </w:t>
      </w:r>
      <w:r w:rsidRPr="00C75001">
        <w:rPr>
          <w:rFonts w:cs="David"/>
          <w:rtl/>
        </w:rPr>
        <w:t>–</w:t>
      </w:r>
      <w:r w:rsidRPr="00C75001">
        <w:rPr>
          <w:rFonts w:cs="David" w:hint="cs"/>
          <w:rtl/>
        </w:rPr>
        <w:t xml:space="preserve"> לא בעבירה, לא במהותה. יש סוגיות קשות שנידונות וימשיכו להידון במערכות אחרות, של אכיפת החוק, של שלטון החוק. אני גם סומכת על המערכות האלה שבסופו של דבר הן יגיעו למסקנות הנכונות, שכולנו נצטרך לקבל. </w:t>
      </w:r>
    </w:p>
    <w:p w14:paraId="21D64448" w14:textId="77777777" w:rsidR="00C75001" w:rsidRPr="00C75001" w:rsidRDefault="00C75001" w:rsidP="00C75001">
      <w:pPr>
        <w:bidi/>
        <w:rPr>
          <w:rFonts w:cs="David" w:hint="cs"/>
          <w:rtl/>
        </w:rPr>
      </w:pPr>
    </w:p>
    <w:p w14:paraId="34065274" w14:textId="77777777" w:rsidR="00C75001" w:rsidRPr="00C75001" w:rsidRDefault="00C75001" w:rsidP="00C75001">
      <w:pPr>
        <w:bidi/>
        <w:ind w:firstLine="567"/>
        <w:rPr>
          <w:rFonts w:cs="David" w:hint="cs"/>
          <w:rtl/>
        </w:rPr>
      </w:pPr>
      <w:r w:rsidRPr="00C75001">
        <w:rPr>
          <w:rFonts w:cs="David" w:hint="cs"/>
          <w:rtl/>
        </w:rPr>
        <w:t xml:space="preserve">עם זאת, אני רוצה לומר מה מנחה אותי. עד היום, כל עוד הנושא הזה לא הגיע לוועדה הזאת, נמנעתי מלהביע דעתי, גם לא בתקשורת. פנו ושאלו מה דעתי, אבל לא ראיתי שמתפקידי להביע דעתי כשהנושא עדיין בדרך מסוימת של בדיקה וחקירה </w:t>
      </w:r>
      <w:r w:rsidRPr="00C75001">
        <w:rPr>
          <w:rFonts w:cs="David"/>
          <w:rtl/>
        </w:rPr>
        <w:t>–</w:t>
      </w:r>
      <w:r w:rsidRPr="00C75001">
        <w:rPr>
          <w:rFonts w:cs="David" w:hint="cs"/>
          <w:rtl/>
        </w:rPr>
        <w:t xml:space="preserve"> מתוך עיקרון שגם מנחה אותי,  עיקרון החפות של האדם, שאם לא מוכח שהוא אשם, הוא חף מפשע. </w:t>
      </w:r>
    </w:p>
    <w:p w14:paraId="7195ECE0" w14:textId="77777777" w:rsidR="00C75001" w:rsidRPr="00C75001" w:rsidRDefault="00C75001" w:rsidP="00C75001">
      <w:pPr>
        <w:bidi/>
        <w:rPr>
          <w:rFonts w:cs="David" w:hint="cs"/>
          <w:rtl/>
        </w:rPr>
      </w:pPr>
    </w:p>
    <w:p w14:paraId="1FAD4B2F" w14:textId="77777777" w:rsidR="00C75001" w:rsidRPr="00C75001" w:rsidRDefault="00C75001" w:rsidP="00C75001">
      <w:pPr>
        <w:bidi/>
        <w:ind w:firstLine="567"/>
        <w:rPr>
          <w:rFonts w:cs="David" w:hint="cs"/>
          <w:rtl/>
        </w:rPr>
      </w:pPr>
      <w:r w:rsidRPr="00C75001">
        <w:rPr>
          <w:rFonts w:cs="David" w:hint="cs"/>
          <w:rtl/>
        </w:rPr>
        <w:t xml:space="preserve">אבל במקרה הזה לא מדובר בכל אדם, לא מדובר באדם אלא באחד הסמלים הכי גבוהים, הייתי אומרת, של המדינה. נרצה או לא נרצה, סביב כל הסחרור הציבורי והתקשורתי שנוצר הנושא הזה נסדק. אני יודעת שהדיון היום הוא על נושא מסוים, נבצרות של מעמד של השבעת הנשיאה. אני לא יודעת מה יובא בשבוע הבא. יכול להיות שהוועדה המכובדת הזאת תמצא עצמה בסחרור מסוים, ופעם בשבועיים נשב פה ונדון פעם נוספת על נבצרות מסוימת, של שעתיים או שלוש או ארבע שעות. לא הייתי רוצה להקדיש אנרגיה לעניין הזה. תראי כמה חברי כנסת נמצאים בוועדה המכובדת הזאת. לפחות מבחינתי, הייתי מעדיפה שהאנרגיה שלי היום תוקדש לנושאים אחרים שעומדים על סדר היום, נושאים קשים מאוד, למשל תקציב המדינה והפגיעה בחלשים. </w:t>
      </w:r>
    </w:p>
    <w:p w14:paraId="5629FCA6" w14:textId="77777777" w:rsidR="00C75001" w:rsidRPr="00C75001" w:rsidRDefault="00C75001" w:rsidP="00C75001">
      <w:pPr>
        <w:bidi/>
        <w:rPr>
          <w:rFonts w:cs="David" w:hint="cs"/>
          <w:rtl/>
        </w:rPr>
      </w:pPr>
    </w:p>
    <w:p w14:paraId="23CE5D73" w14:textId="77777777" w:rsidR="00C75001" w:rsidRPr="00C75001" w:rsidRDefault="00C75001" w:rsidP="00C75001">
      <w:pPr>
        <w:bidi/>
        <w:rPr>
          <w:rFonts w:cs="David" w:hint="cs"/>
          <w:rtl/>
        </w:rPr>
      </w:pPr>
      <w:r w:rsidRPr="00C75001">
        <w:rPr>
          <w:rFonts w:cs="David" w:hint="cs"/>
          <w:u w:val="single"/>
          <w:rtl/>
        </w:rPr>
        <w:t xml:space="preserve">זבולון </w:t>
      </w:r>
      <w:proofErr w:type="spellStart"/>
      <w:r w:rsidRPr="00C75001">
        <w:rPr>
          <w:rFonts w:cs="David" w:hint="cs"/>
          <w:u w:val="single"/>
          <w:rtl/>
        </w:rPr>
        <w:t>אורלב</w:t>
      </w:r>
      <w:proofErr w:type="spellEnd"/>
      <w:r w:rsidRPr="00C75001">
        <w:rPr>
          <w:rFonts w:cs="David" w:hint="cs"/>
          <w:u w:val="single"/>
          <w:rtl/>
        </w:rPr>
        <w:t>:</w:t>
      </w:r>
    </w:p>
    <w:p w14:paraId="3EE3C2E5" w14:textId="77777777" w:rsidR="00C75001" w:rsidRPr="00C75001" w:rsidRDefault="00C75001" w:rsidP="00C75001">
      <w:pPr>
        <w:bidi/>
        <w:rPr>
          <w:rFonts w:cs="David" w:hint="cs"/>
          <w:rtl/>
        </w:rPr>
      </w:pPr>
    </w:p>
    <w:p w14:paraId="42B894EC" w14:textId="77777777" w:rsidR="00C75001" w:rsidRPr="00C75001" w:rsidRDefault="00C75001" w:rsidP="00C75001">
      <w:pPr>
        <w:bidi/>
        <w:rPr>
          <w:rFonts w:cs="David" w:hint="cs"/>
          <w:rtl/>
        </w:rPr>
      </w:pPr>
      <w:r w:rsidRPr="00C75001">
        <w:rPr>
          <w:rFonts w:cs="David" w:hint="cs"/>
          <w:rtl/>
        </w:rPr>
        <w:tab/>
        <w:t>השרים שלך הצביעו בעד.</w:t>
      </w:r>
    </w:p>
    <w:p w14:paraId="3E35F162" w14:textId="77777777" w:rsidR="00C75001" w:rsidRPr="00C75001" w:rsidRDefault="00C75001" w:rsidP="00C75001">
      <w:pPr>
        <w:bidi/>
        <w:rPr>
          <w:rFonts w:cs="David" w:hint="cs"/>
          <w:rtl/>
        </w:rPr>
      </w:pPr>
    </w:p>
    <w:p w14:paraId="367A19AA" w14:textId="77777777" w:rsidR="00C75001" w:rsidRPr="00C75001" w:rsidRDefault="00C75001" w:rsidP="00C75001">
      <w:pPr>
        <w:bidi/>
        <w:rPr>
          <w:rFonts w:cs="David" w:hint="cs"/>
          <w:u w:val="single"/>
          <w:rtl/>
        </w:rPr>
      </w:pPr>
      <w:r w:rsidRPr="00C75001">
        <w:rPr>
          <w:rFonts w:cs="David"/>
          <w:u w:val="single"/>
          <w:rtl/>
        </w:rPr>
        <w:br w:type="page"/>
      </w:r>
      <w:proofErr w:type="spellStart"/>
      <w:r w:rsidRPr="00C75001">
        <w:rPr>
          <w:rFonts w:cs="David" w:hint="cs"/>
          <w:u w:val="single"/>
          <w:rtl/>
        </w:rPr>
        <w:t>נדיה</w:t>
      </w:r>
      <w:proofErr w:type="spellEnd"/>
      <w:r w:rsidRPr="00C75001">
        <w:rPr>
          <w:rFonts w:cs="David" w:hint="cs"/>
          <w:u w:val="single"/>
          <w:rtl/>
        </w:rPr>
        <w:t xml:space="preserve"> חילו:</w:t>
      </w:r>
    </w:p>
    <w:p w14:paraId="0537592A" w14:textId="77777777" w:rsidR="00C75001" w:rsidRPr="00C75001" w:rsidRDefault="00C75001" w:rsidP="00C75001">
      <w:pPr>
        <w:bidi/>
        <w:rPr>
          <w:rFonts w:cs="David" w:hint="cs"/>
          <w:rtl/>
        </w:rPr>
      </w:pPr>
    </w:p>
    <w:p w14:paraId="376461E5" w14:textId="77777777" w:rsidR="00C75001" w:rsidRPr="00C75001" w:rsidRDefault="00C75001" w:rsidP="00C75001">
      <w:pPr>
        <w:bidi/>
        <w:ind w:firstLine="567"/>
        <w:rPr>
          <w:rFonts w:cs="David" w:hint="cs"/>
          <w:rtl/>
        </w:rPr>
      </w:pPr>
      <w:r w:rsidRPr="00C75001">
        <w:rPr>
          <w:rFonts w:cs="David" w:hint="cs"/>
          <w:rtl/>
        </w:rPr>
        <w:t xml:space="preserve">אני בעד השעיה לתקופה מסוימת, של שלושה חודשים, וכניסת מערכות שמטפלות בזה בצורה אינטנסיבית כדי לגמור את העניין. הנושא גם מעורר גלים ציבוריים. כמובן, אני מכבדת את השבעת הנשיאה, אבל אני גם מכבדת קבוצה של נערות מתבגרות שמחר מוזמנות למשכן. גם הן יעמדו במצב מביך. המערכת הזאת אמורה להביא גם את דברן. דברן לא יובא. הנשיא לא יבקש להשעות עצמו בשל מפגש כזה, שלפעמים הוא מביך לנערות, ויש עוד כל מיני תפקידים שאני לא רוצה לעמוד עליהם כאן. </w:t>
      </w:r>
    </w:p>
    <w:p w14:paraId="210C6C87" w14:textId="77777777" w:rsidR="00C75001" w:rsidRPr="00C75001" w:rsidRDefault="00C75001" w:rsidP="00C75001">
      <w:pPr>
        <w:bidi/>
        <w:rPr>
          <w:rFonts w:cs="David" w:hint="cs"/>
          <w:rtl/>
        </w:rPr>
      </w:pPr>
    </w:p>
    <w:p w14:paraId="74AC44D1" w14:textId="77777777" w:rsidR="00C75001" w:rsidRPr="00C75001" w:rsidRDefault="00C75001" w:rsidP="00C75001">
      <w:pPr>
        <w:bidi/>
        <w:ind w:firstLine="567"/>
        <w:rPr>
          <w:rFonts w:cs="David" w:hint="cs"/>
          <w:rtl/>
        </w:rPr>
      </w:pPr>
      <w:r w:rsidRPr="00C75001">
        <w:rPr>
          <w:rFonts w:cs="David" w:hint="cs"/>
          <w:rtl/>
        </w:rPr>
        <w:t xml:space="preserve">ברוח הדברים שנשמעו אני רוצה לומר, גם לציבור: שהדיון הזה לא ימנע מנשים אחרות, שעומדות במצבים מביכים כאלה ואחרים של הטרדות, לגשת ולהגיש תלונות. כולנו פה מסכימים שכן צריך במצב מסוים להגיש תלונות, אם הן נכונות או לא, אנחנו לא נשפוט. </w:t>
      </w:r>
    </w:p>
    <w:p w14:paraId="0FD8F499" w14:textId="77777777" w:rsidR="00C75001" w:rsidRPr="00C75001" w:rsidRDefault="00C75001" w:rsidP="00C75001">
      <w:pPr>
        <w:bidi/>
        <w:rPr>
          <w:rFonts w:cs="David" w:hint="cs"/>
          <w:rtl/>
        </w:rPr>
      </w:pPr>
    </w:p>
    <w:p w14:paraId="112C5000" w14:textId="77777777" w:rsidR="00C75001" w:rsidRPr="00C75001" w:rsidRDefault="00C75001" w:rsidP="00C75001">
      <w:pPr>
        <w:bidi/>
        <w:ind w:firstLine="567"/>
        <w:rPr>
          <w:rFonts w:cs="David" w:hint="cs"/>
          <w:rtl/>
        </w:rPr>
      </w:pPr>
      <w:r w:rsidRPr="00C75001">
        <w:rPr>
          <w:rFonts w:cs="David" w:hint="cs"/>
          <w:rtl/>
        </w:rPr>
        <w:t>לכן החלטתי להתנגד לבקשת הנשיא. אבל אני בהחלט מצטרפת לחלק מהדברים, והגעתי כדי להגיד אותם. הרי יכולתי לא להגיע לכאן, ובכך להביע את ההימנעות שלי. אבל החלטתי להגיע. כמו שהגברתי חזרה מחופשה גם אני דחיתי חופשה, ואני מניחה שעוד חברים עשו זאת. הנושא חשוב מאוד. צריך לצאת בקריאה ברורה מאוד בעניין הזה: השעיה לפסק זמן מסוים תוריד הרבה מבוכה, גם מהמערכת פה וגם ממערכות נוספות וממוזמנים אחרים ומאנשים שאולי אנחנו אמורים לשמש להם פה, שלא יגיעו לכאן. לכן אתנגד לבקשה היום.</w:t>
      </w:r>
    </w:p>
    <w:p w14:paraId="6C05CF3D" w14:textId="77777777" w:rsidR="00C75001" w:rsidRPr="00C75001" w:rsidRDefault="00C75001" w:rsidP="00C75001">
      <w:pPr>
        <w:bidi/>
        <w:rPr>
          <w:rFonts w:cs="David" w:hint="cs"/>
          <w:rtl/>
        </w:rPr>
      </w:pPr>
    </w:p>
    <w:p w14:paraId="35EC3CB0" w14:textId="77777777" w:rsidR="00C75001" w:rsidRPr="00C75001" w:rsidRDefault="00C75001" w:rsidP="00C75001">
      <w:pPr>
        <w:bidi/>
        <w:rPr>
          <w:rFonts w:cs="David" w:hint="cs"/>
          <w:u w:val="single"/>
          <w:rtl/>
        </w:rPr>
      </w:pPr>
      <w:r w:rsidRPr="00C75001">
        <w:rPr>
          <w:rFonts w:cs="David" w:hint="cs"/>
          <w:u w:val="single"/>
          <w:rtl/>
        </w:rPr>
        <w:t>היו"ר רוחמה אברהם:</w:t>
      </w:r>
    </w:p>
    <w:p w14:paraId="42E10A92" w14:textId="77777777" w:rsidR="00C75001" w:rsidRPr="00C75001" w:rsidRDefault="00C75001" w:rsidP="00C75001">
      <w:pPr>
        <w:bidi/>
        <w:rPr>
          <w:rFonts w:cs="David" w:hint="cs"/>
          <w:rtl/>
        </w:rPr>
      </w:pPr>
    </w:p>
    <w:p w14:paraId="4E5F6CB0" w14:textId="77777777" w:rsidR="00C75001" w:rsidRPr="00C75001" w:rsidRDefault="00C75001" w:rsidP="00C75001">
      <w:pPr>
        <w:bidi/>
        <w:rPr>
          <w:rFonts w:cs="David" w:hint="cs"/>
          <w:rtl/>
        </w:rPr>
      </w:pPr>
      <w:r w:rsidRPr="00C75001">
        <w:rPr>
          <w:rFonts w:cs="David" w:hint="cs"/>
          <w:rtl/>
        </w:rPr>
        <w:tab/>
        <w:t xml:space="preserve">תודה רבה. חבר הכנסת מגלי והבה, בבקשה. </w:t>
      </w:r>
    </w:p>
    <w:p w14:paraId="3DD97A1F" w14:textId="77777777" w:rsidR="00C75001" w:rsidRPr="00C75001" w:rsidRDefault="00C75001" w:rsidP="00C75001">
      <w:pPr>
        <w:bidi/>
        <w:rPr>
          <w:rFonts w:cs="David" w:hint="cs"/>
          <w:rtl/>
        </w:rPr>
      </w:pPr>
    </w:p>
    <w:p w14:paraId="5B2EDD76" w14:textId="77777777" w:rsidR="00C75001" w:rsidRPr="00C75001" w:rsidRDefault="00C75001" w:rsidP="00C75001">
      <w:pPr>
        <w:bidi/>
        <w:rPr>
          <w:rFonts w:cs="David" w:hint="cs"/>
          <w:rtl/>
        </w:rPr>
      </w:pPr>
      <w:r w:rsidRPr="00C75001">
        <w:rPr>
          <w:rFonts w:cs="David" w:hint="cs"/>
          <w:u w:val="single"/>
          <w:rtl/>
        </w:rPr>
        <w:t>מגלי והבה:</w:t>
      </w:r>
    </w:p>
    <w:p w14:paraId="2FF2EEC8" w14:textId="77777777" w:rsidR="00C75001" w:rsidRPr="00C75001" w:rsidRDefault="00C75001" w:rsidP="00C75001">
      <w:pPr>
        <w:bidi/>
        <w:rPr>
          <w:rFonts w:cs="David" w:hint="cs"/>
          <w:rtl/>
        </w:rPr>
      </w:pPr>
    </w:p>
    <w:p w14:paraId="15BF2C40" w14:textId="77777777" w:rsidR="00C75001" w:rsidRPr="00C75001" w:rsidRDefault="00C75001" w:rsidP="00C75001">
      <w:pPr>
        <w:bidi/>
        <w:rPr>
          <w:rFonts w:cs="David" w:hint="cs"/>
          <w:rtl/>
        </w:rPr>
      </w:pPr>
      <w:r w:rsidRPr="00C75001">
        <w:rPr>
          <w:rFonts w:cs="David" w:hint="cs"/>
          <w:rtl/>
        </w:rPr>
        <w:tab/>
        <w:t xml:space="preserve">גברתי היושבת-ראש, חברי </w:t>
      </w:r>
      <w:proofErr w:type="spellStart"/>
      <w:r w:rsidRPr="00C75001">
        <w:rPr>
          <w:rFonts w:cs="David" w:hint="cs"/>
          <w:rtl/>
        </w:rPr>
        <w:t>חברי</w:t>
      </w:r>
      <w:proofErr w:type="spellEnd"/>
      <w:r w:rsidRPr="00C75001">
        <w:rPr>
          <w:rFonts w:cs="David" w:hint="cs"/>
          <w:rtl/>
        </w:rPr>
        <w:t xml:space="preserve"> הכנסת, תמיד יש יתרון גדול למי שמדבר לפני הסוף, ואני לפני אחרון. שמעתי נימוקים בעד ונגד. אני רוצה להיות הכי קצר ותכליתי: אצביע בעד בקשת הנשיא. תודה. </w:t>
      </w:r>
    </w:p>
    <w:p w14:paraId="62115290" w14:textId="77777777" w:rsidR="00C75001" w:rsidRPr="00C75001" w:rsidRDefault="00C75001" w:rsidP="00C75001">
      <w:pPr>
        <w:bidi/>
        <w:rPr>
          <w:rFonts w:cs="David" w:hint="cs"/>
          <w:rtl/>
        </w:rPr>
      </w:pPr>
    </w:p>
    <w:p w14:paraId="4D994ACF" w14:textId="77777777" w:rsidR="00C75001" w:rsidRPr="00C75001" w:rsidRDefault="00C75001" w:rsidP="00C75001">
      <w:pPr>
        <w:bidi/>
        <w:rPr>
          <w:rFonts w:cs="David" w:hint="cs"/>
          <w:u w:val="single"/>
          <w:rtl/>
        </w:rPr>
      </w:pPr>
      <w:r w:rsidRPr="00C75001">
        <w:rPr>
          <w:rFonts w:cs="David" w:hint="cs"/>
          <w:u w:val="single"/>
          <w:rtl/>
        </w:rPr>
        <w:t>היו"ר רוחמה אברהם:</w:t>
      </w:r>
    </w:p>
    <w:p w14:paraId="0CD7C1A4" w14:textId="77777777" w:rsidR="00C75001" w:rsidRPr="00C75001" w:rsidRDefault="00C75001" w:rsidP="00C75001">
      <w:pPr>
        <w:bidi/>
        <w:rPr>
          <w:rFonts w:cs="David" w:hint="cs"/>
          <w:rtl/>
        </w:rPr>
      </w:pPr>
    </w:p>
    <w:p w14:paraId="4C2C6D45" w14:textId="77777777" w:rsidR="00C75001" w:rsidRPr="00C75001" w:rsidRDefault="00C75001" w:rsidP="00C75001">
      <w:pPr>
        <w:bidi/>
        <w:rPr>
          <w:rFonts w:cs="David" w:hint="cs"/>
          <w:rtl/>
        </w:rPr>
      </w:pPr>
      <w:r w:rsidRPr="00C75001">
        <w:rPr>
          <w:rFonts w:cs="David" w:hint="cs"/>
          <w:rtl/>
        </w:rPr>
        <w:tab/>
        <w:t xml:space="preserve">תודה רבה. חבר הכנסת גלנטי, בבקשה. </w:t>
      </w:r>
    </w:p>
    <w:p w14:paraId="5F68CED9" w14:textId="77777777" w:rsidR="00C75001" w:rsidRPr="00C75001" w:rsidRDefault="00C75001" w:rsidP="00C75001">
      <w:pPr>
        <w:bidi/>
        <w:rPr>
          <w:rFonts w:cs="David" w:hint="cs"/>
          <w:rtl/>
        </w:rPr>
      </w:pPr>
    </w:p>
    <w:p w14:paraId="52D4526B" w14:textId="77777777" w:rsidR="00C75001" w:rsidRPr="00C75001" w:rsidRDefault="00C75001" w:rsidP="00C75001">
      <w:pPr>
        <w:pStyle w:val="Heading5"/>
        <w:jc w:val="left"/>
        <w:rPr>
          <w:rFonts w:hint="cs"/>
          <w:rtl/>
        </w:rPr>
      </w:pPr>
      <w:r w:rsidRPr="00C75001">
        <w:rPr>
          <w:rFonts w:hint="cs"/>
          <w:u w:val="single"/>
          <w:rtl/>
        </w:rPr>
        <w:t>יצחק גלנטי:</w:t>
      </w:r>
    </w:p>
    <w:p w14:paraId="366AA8D1" w14:textId="77777777" w:rsidR="00C75001" w:rsidRPr="00C75001" w:rsidRDefault="00C75001" w:rsidP="00C75001">
      <w:pPr>
        <w:pStyle w:val="Heading5"/>
        <w:jc w:val="left"/>
        <w:rPr>
          <w:rFonts w:hint="cs"/>
          <w:rtl/>
        </w:rPr>
      </w:pPr>
    </w:p>
    <w:p w14:paraId="34DB1A84" w14:textId="77777777" w:rsidR="00C75001" w:rsidRPr="00C75001" w:rsidRDefault="00C75001" w:rsidP="00C75001">
      <w:pPr>
        <w:bidi/>
        <w:rPr>
          <w:rFonts w:cs="David" w:hint="cs"/>
          <w:rtl/>
        </w:rPr>
      </w:pPr>
      <w:r w:rsidRPr="00C75001">
        <w:rPr>
          <w:rFonts w:cs="David" w:hint="cs"/>
          <w:rtl/>
        </w:rPr>
        <w:tab/>
        <w:t xml:space="preserve">אין לי צל של ספק שכאשר סעיף זה בחוק נידון בכנסת, חברי הכנסת שדנו בו לא העלו בדעתם מצב שבו נשיא יעמוד לחקירה משטרתית-פלילית, ולכן אני חושב שעיקר כוונתם של מציעי השינוי בחוק היה לפתור בעיה רפואית או מקרה שהנשיא בשליחות בחוץ-לארץ, ואז נבצר ממנו למלא את תפקידו. </w:t>
      </w:r>
    </w:p>
    <w:p w14:paraId="54950375" w14:textId="77777777" w:rsidR="00C75001" w:rsidRPr="00C75001" w:rsidRDefault="00C75001" w:rsidP="00C75001">
      <w:pPr>
        <w:bidi/>
        <w:rPr>
          <w:rFonts w:cs="David" w:hint="cs"/>
          <w:rtl/>
        </w:rPr>
      </w:pPr>
    </w:p>
    <w:p w14:paraId="73B2809C" w14:textId="77777777" w:rsidR="00C75001" w:rsidRPr="00C75001" w:rsidRDefault="00C75001" w:rsidP="00C75001">
      <w:pPr>
        <w:bidi/>
        <w:ind w:firstLine="567"/>
        <w:rPr>
          <w:rFonts w:cs="David" w:hint="cs"/>
          <w:rtl/>
        </w:rPr>
      </w:pPr>
      <w:r w:rsidRPr="00C75001">
        <w:rPr>
          <w:rFonts w:cs="David" w:hint="cs"/>
          <w:rtl/>
        </w:rPr>
        <w:t xml:space="preserve">יש הצדקה למצב הזה כאשר יש אכן בעיה רפואית. אך כאן לדעתי הבעיה אינה רפואית אלא זו בעיה של אי-נוחות של הנשיא, בהיותו בחקירה, למנות את נשיאת בית המשפט העליון. הבעיה העיקרית שעומדת בפנינו היא בעיה של אי-נוחות. לא מצב בלתי אפשרי. ועדת הכנסת נדרשת להחליט באי-נוחות זמנית של הנשיא, וספק אם זה בכלל תפקיד הוועדה. אני מטיל ספק אם תפקיד הוועדה הוא אכן לדון במצב של אי-נוחות. </w:t>
      </w:r>
    </w:p>
    <w:p w14:paraId="21FCCA19" w14:textId="77777777" w:rsidR="00C75001" w:rsidRPr="00C75001" w:rsidRDefault="00C75001" w:rsidP="00C75001">
      <w:pPr>
        <w:bidi/>
        <w:rPr>
          <w:rFonts w:cs="David" w:hint="cs"/>
          <w:rtl/>
        </w:rPr>
      </w:pPr>
    </w:p>
    <w:p w14:paraId="79E1EA6F" w14:textId="77777777" w:rsidR="00C75001" w:rsidRPr="00C75001" w:rsidRDefault="00C75001" w:rsidP="00C75001">
      <w:pPr>
        <w:bidi/>
        <w:ind w:firstLine="567"/>
        <w:rPr>
          <w:rFonts w:cs="David" w:hint="cs"/>
          <w:rtl/>
        </w:rPr>
      </w:pPr>
      <w:r w:rsidRPr="00C75001">
        <w:rPr>
          <w:rFonts w:cs="David" w:hint="cs"/>
          <w:rtl/>
        </w:rPr>
        <w:t xml:space="preserve">בתמיכתנו בבקשת הנשיא אנחנו בעצם מאשרים כי אכן יש ספק של רבב בהתנהגות הנשיא, וספק רבב זה מונע ממנו את מילוי תפקידו. לו ביקש הנשיא נבצרות עד גמר החקירה, התמונה </w:t>
      </w:r>
      <w:proofErr w:type="spellStart"/>
      <w:r w:rsidRPr="00C75001">
        <w:rPr>
          <w:rFonts w:cs="David" w:hint="cs"/>
          <w:rtl/>
        </w:rPr>
        <w:t>היתה</w:t>
      </w:r>
      <w:proofErr w:type="spellEnd"/>
      <w:r w:rsidRPr="00C75001">
        <w:rPr>
          <w:rFonts w:cs="David" w:hint="cs"/>
          <w:rtl/>
        </w:rPr>
        <w:t xml:space="preserve"> שונה. אך במצב זה, אני בדעה שיש לדחות את בקשת הנשיא. </w:t>
      </w:r>
    </w:p>
    <w:p w14:paraId="6AEB9DDB" w14:textId="77777777" w:rsidR="00C75001" w:rsidRPr="00C75001" w:rsidRDefault="00C75001" w:rsidP="00C75001">
      <w:pPr>
        <w:bidi/>
        <w:rPr>
          <w:rFonts w:cs="David" w:hint="cs"/>
          <w:rtl/>
        </w:rPr>
      </w:pPr>
    </w:p>
    <w:p w14:paraId="6C13CC5F" w14:textId="77777777" w:rsidR="00C75001" w:rsidRPr="00C75001" w:rsidRDefault="00C75001" w:rsidP="00C75001">
      <w:pPr>
        <w:bidi/>
        <w:rPr>
          <w:rFonts w:cs="David" w:hint="cs"/>
          <w:u w:val="single"/>
          <w:rtl/>
        </w:rPr>
      </w:pPr>
      <w:r w:rsidRPr="00C75001">
        <w:rPr>
          <w:rFonts w:cs="David" w:hint="cs"/>
          <w:u w:val="single"/>
          <w:rtl/>
        </w:rPr>
        <w:t>היו"ר רוחמה אברהם:</w:t>
      </w:r>
    </w:p>
    <w:p w14:paraId="4E94556B" w14:textId="77777777" w:rsidR="00C75001" w:rsidRPr="00C75001" w:rsidRDefault="00C75001" w:rsidP="00C75001">
      <w:pPr>
        <w:bidi/>
        <w:rPr>
          <w:rFonts w:cs="David" w:hint="cs"/>
          <w:rtl/>
        </w:rPr>
      </w:pPr>
    </w:p>
    <w:p w14:paraId="2B9DBBEB" w14:textId="77777777" w:rsidR="00C75001" w:rsidRPr="00C75001" w:rsidRDefault="00C75001" w:rsidP="00C75001">
      <w:pPr>
        <w:bidi/>
        <w:ind w:firstLine="567"/>
        <w:rPr>
          <w:rFonts w:cs="David" w:hint="cs"/>
          <w:rtl/>
        </w:rPr>
      </w:pPr>
      <w:r w:rsidRPr="00C75001">
        <w:rPr>
          <w:rFonts w:cs="David" w:hint="cs"/>
          <w:rtl/>
        </w:rPr>
        <w:t>תודה. כאמור, ההצבעה תהיה שמית. קודם כול, אקריא את הצעת ההחלטה על-פי החוק, הצעת החלטה שהיועצת המשפטית לכנסת כתבה לנו. מצד שני, לאחר ההצבעה השמית בהחלט אציע הצעה כפי שחבר הכנסת ברכה וחברי כנסת נוספים ביקשו, וגם אני סבורה כך. אני לא מעבירה את הצעת ההחלטה הזאת להחלטה, אלא זו תהיה קריאה.</w:t>
      </w:r>
    </w:p>
    <w:p w14:paraId="5D3EFC3D" w14:textId="77777777" w:rsidR="00C75001" w:rsidRPr="00C75001" w:rsidRDefault="00C75001" w:rsidP="00C75001">
      <w:pPr>
        <w:bidi/>
        <w:rPr>
          <w:rFonts w:cs="David" w:hint="cs"/>
          <w:rtl/>
        </w:rPr>
      </w:pPr>
    </w:p>
    <w:p w14:paraId="545F9024" w14:textId="77777777" w:rsidR="00C75001" w:rsidRPr="00C75001" w:rsidRDefault="00C75001" w:rsidP="00C75001">
      <w:pPr>
        <w:bidi/>
        <w:ind w:firstLine="567"/>
        <w:rPr>
          <w:rFonts w:cs="David" w:hint="cs"/>
          <w:rtl/>
        </w:rPr>
      </w:pPr>
      <w:r w:rsidRPr="00C75001">
        <w:rPr>
          <w:rFonts w:cs="David" w:hint="cs"/>
          <w:rtl/>
        </w:rPr>
        <w:t xml:space="preserve">בהתאם להוראות סעיף 22(א)(2) לחוק יסוד: נשיא המדינה מחליטה ועדת הכנסת לאשר את הודעתו של נשיא המדינה בדבר </w:t>
      </w:r>
      <w:proofErr w:type="spellStart"/>
      <w:r w:rsidRPr="00C75001">
        <w:rPr>
          <w:rFonts w:cs="David" w:hint="cs"/>
          <w:rtl/>
        </w:rPr>
        <w:t>נבצרותו</w:t>
      </w:r>
      <w:proofErr w:type="spellEnd"/>
      <w:r w:rsidRPr="00C75001">
        <w:rPr>
          <w:rFonts w:cs="David" w:hint="cs"/>
          <w:rtl/>
        </w:rPr>
        <w:t xml:space="preserve"> דרך עראי למלא את תפקידו כנשיא המדינה ביום חמישי, כ"א באלול </w:t>
      </w:r>
      <w:proofErr w:type="spellStart"/>
      <w:r w:rsidRPr="00C75001">
        <w:rPr>
          <w:rFonts w:cs="David" w:hint="cs"/>
          <w:rtl/>
        </w:rPr>
        <w:t>התשס"ו</w:t>
      </w:r>
      <w:proofErr w:type="spellEnd"/>
      <w:r w:rsidRPr="00C75001">
        <w:rPr>
          <w:rFonts w:cs="David" w:hint="cs"/>
          <w:rtl/>
        </w:rPr>
        <w:t xml:space="preserve">, 14 בספטמבר 2006, החל מהשעה 08:00 ועד לשעת חצות. </w:t>
      </w:r>
    </w:p>
    <w:p w14:paraId="7129A910" w14:textId="77777777" w:rsidR="00C75001" w:rsidRPr="00C75001" w:rsidRDefault="00C75001" w:rsidP="00C75001">
      <w:pPr>
        <w:bidi/>
        <w:ind w:firstLine="567"/>
        <w:rPr>
          <w:rFonts w:cs="David" w:hint="cs"/>
          <w:rtl/>
        </w:rPr>
      </w:pPr>
    </w:p>
    <w:p w14:paraId="6647D1E8" w14:textId="77777777" w:rsidR="00C75001" w:rsidRPr="00C75001" w:rsidRDefault="00C75001" w:rsidP="00C75001">
      <w:pPr>
        <w:bidi/>
        <w:jc w:val="center"/>
        <w:rPr>
          <w:rFonts w:cs="David" w:hint="cs"/>
          <w:b/>
          <w:bCs/>
          <w:u w:val="single"/>
          <w:rtl/>
        </w:rPr>
      </w:pPr>
      <w:r w:rsidRPr="00C75001">
        <w:rPr>
          <w:rFonts w:cs="David" w:hint="cs"/>
          <w:b/>
          <w:bCs/>
          <w:u w:val="single"/>
          <w:rtl/>
        </w:rPr>
        <w:t>ה צ ב ע ה</w:t>
      </w:r>
    </w:p>
    <w:p w14:paraId="6C4C9E4D" w14:textId="77777777" w:rsidR="00C75001" w:rsidRPr="00C75001" w:rsidRDefault="00C75001" w:rsidP="00C75001">
      <w:pPr>
        <w:bidi/>
        <w:rPr>
          <w:rFonts w:cs="David" w:hint="cs"/>
          <w:rtl/>
        </w:rPr>
      </w:pPr>
    </w:p>
    <w:p w14:paraId="5261D4D3" w14:textId="77777777" w:rsidR="00C75001" w:rsidRPr="00C75001" w:rsidRDefault="00C75001" w:rsidP="00C75001">
      <w:pPr>
        <w:bidi/>
        <w:rPr>
          <w:rFonts w:cs="David" w:hint="cs"/>
          <w:rtl/>
        </w:rPr>
      </w:pPr>
      <w:r w:rsidRPr="00C75001">
        <w:rPr>
          <w:rFonts w:cs="David" w:hint="cs"/>
          <w:rtl/>
        </w:rPr>
        <w:tab/>
        <w:t xml:space="preserve">חבר הכנסת מנחם בן-ששון, שמחליף את חבר הכנסת אביגדור </w:t>
      </w:r>
      <w:proofErr w:type="spellStart"/>
      <w:r w:rsidRPr="00C75001">
        <w:rPr>
          <w:rFonts w:cs="David" w:hint="cs"/>
          <w:rtl/>
        </w:rPr>
        <w:t>יצחקי</w:t>
      </w:r>
      <w:proofErr w:type="spellEnd"/>
      <w:r w:rsidRPr="00C75001">
        <w:rPr>
          <w:rFonts w:cs="David" w:hint="cs"/>
          <w:rtl/>
        </w:rPr>
        <w:t xml:space="preserve"> </w:t>
      </w:r>
      <w:r w:rsidRPr="00C75001">
        <w:rPr>
          <w:rFonts w:cs="David"/>
          <w:rtl/>
        </w:rPr>
        <w:t>–</w:t>
      </w:r>
      <w:r w:rsidRPr="00C75001">
        <w:rPr>
          <w:rFonts w:cs="David" w:hint="cs"/>
          <w:rtl/>
        </w:rPr>
        <w:t xml:space="preserve"> נגד</w:t>
      </w:r>
    </w:p>
    <w:p w14:paraId="0E2E8F60" w14:textId="77777777" w:rsidR="00C75001" w:rsidRPr="00C75001" w:rsidRDefault="00C75001" w:rsidP="00C75001">
      <w:pPr>
        <w:bidi/>
        <w:ind w:firstLine="567"/>
        <w:rPr>
          <w:rFonts w:cs="David" w:hint="cs"/>
          <w:rtl/>
        </w:rPr>
      </w:pPr>
      <w:r w:rsidRPr="00C75001">
        <w:rPr>
          <w:rFonts w:cs="David" w:hint="cs"/>
          <w:rtl/>
        </w:rPr>
        <w:t xml:space="preserve">חבר הכנסת מגלי והבה </w:t>
      </w:r>
      <w:r w:rsidRPr="00C75001">
        <w:rPr>
          <w:rFonts w:cs="David"/>
          <w:rtl/>
        </w:rPr>
        <w:t>–</w:t>
      </w:r>
      <w:r w:rsidRPr="00C75001">
        <w:rPr>
          <w:rFonts w:cs="David" w:hint="cs"/>
          <w:rtl/>
        </w:rPr>
        <w:t xml:space="preserve"> בעד</w:t>
      </w:r>
    </w:p>
    <w:p w14:paraId="2B3F1EDB" w14:textId="77777777" w:rsidR="00C75001" w:rsidRPr="00C75001" w:rsidRDefault="00C75001" w:rsidP="00C75001">
      <w:pPr>
        <w:bidi/>
        <w:ind w:firstLine="567"/>
        <w:rPr>
          <w:rFonts w:cs="David" w:hint="cs"/>
          <w:rtl/>
        </w:rPr>
      </w:pPr>
      <w:r w:rsidRPr="00C75001">
        <w:rPr>
          <w:rFonts w:cs="David" w:hint="cs"/>
          <w:rtl/>
        </w:rPr>
        <w:t xml:space="preserve">חבר הכנסת יואל חסון </w:t>
      </w:r>
      <w:r w:rsidRPr="00C75001">
        <w:rPr>
          <w:rFonts w:cs="David"/>
          <w:rtl/>
        </w:rPr>
        <w:t>–</w:t>
      </w:r>
      <w:r w:rsidRPr="00C75001">
        <w:rPr>
          <w:rFonts w:cs="David" w:hint="cs"/>
          <w:rtl/>
        </w:rPr>
        <w:t xml:space="preserve"> בעד</w:t>
      </w:r>
    </w:p>
    <w:p w14:paraId="2F8F8E41" w14:textId="77777777" w:rsidR="00C75001" w:rsidRPr="00C75001" w:rsidRDefault="00C75001" w:rsidP="00C75001">
      <w:pPr>
        <w:bidi/>
        <w:ind w:firstLine="567"/>
        <w:rPr>
          <w:rFonts w:cs="David" w:hint="cs"/>
          <w:rtl/>
        </w:rPr>
      </w:pPr>
      <w:r w:rsidRPr="00C75001">
        <w:rPr>
          <w:rFonts w:cs="David" w:hint="cs"/>
          <w:rtl/>
        </w:rPr>
        <w:t xml:space="preserve">חבר הכנסת </w:t>
      </w:r>
      <w:proofErr w:type="spellStart"/>
      <w:r w:rsidRPr="00C75001">
        <w:rPr>
          <w:rFonts w:cs="David" w:hint="cs"/>
          <w:rtl/>
        </w:rPr>
        <w:t>עתניאל</w:t>
      </w:r>
      <w:proofErr w:type="spellEnd"/>
      <w:r w:rsidRPr="00C75001">
        <w:rPr>
          <w:rFonts w:cs="David" w:hint="cs"/>
          <w:rtl/>
        </w:rPr>
        <w:t xml:space="preserve"> </w:t>
      </w:r>
      <w:proofErr w:type="spellStart"/>
      <w:r w:rsidRPr="00C75001">
        <w:rPr>
          <w:rFonts w:cs="David" w:hint="cs"/>
          <w:rtl/>
        </w:rPr>
        <w:t>שנלר</w:t>
      </w:r>
      <w:proofErr w:type="spellEnd"/>
      <w:r w:rsidRPr="00C75001">
        <w:rPr>
          <w:rFonts w:cs="David" w:hint="cs"/>
          <w:rtl/>
        </w:rPr>
        <w:t xml:space="preserve">, שמחליף את חבר הכנסת שי חרמש </w:t>
      </w:r>
      <w:r w:rsidRPr="00C75001">
        <w:rPr>
          <w:rFonts w:cs="David"/>
          <w:rtl/>
        </w:rPr>
        <w:t>–</w:t>
      </w:r>
      <w:r w:rsidRPr="00C75001">
        <w:rPr>
          <w:rFonts w:cs="David" w:hint="cs"/>
          <w:rtl/>
        </w:rPr>
        <w:t xml:space="preserve"> בעד</w:t>
      </w:r>
    </w:p>
    <w:p w14:paraId="31510D29" w14:textId="77777777" w:rsidR="00C75001" w:rsidRPr="00C75001" w:rsidRDefault="00C75001" w:rsidP="00C75001">
      <w:pPr>
        <w:bidi/>
        <w:ind w:firstLine="567"/>
        <w:rPr>
          <w:rFonts w:cs="David" w:hint="cs"/>
          <w:rtl/>
        </w:rPr>
      </w:pPr>
      <w:r w:rsidRPr="00C75001">
        <w:rPr>
          <w:rFonts w:cs="David" w:hint="cs"/>
          <w:rtl/>
        </w:rPr>
        <w:t xml:space="preserve">חברת הכנסת שלי </w:t>
      </w:r>
      <w:proofErr w:type="spellStart"/>
      <w:r w:rsidRPr="00C75001">
        <w:rPr>
          <w:rFonts w:cs="David" w:hint="cs"/>
          <w:rtl/>
        </w:rPr>
        <w:t>יחימוביץ</w:t>
      </w:r>
      <w:proofErr w:type="spellEnd"/>
      <w:r w:rsidRPr="00C75001">
        <w:rPr>
          <w:rFonts w:cs="David" w:hint="cs"/>
          <w:rtl/>
        </w:rPr>
        <w:t xml:space="preserve">, שמחליפה את חבר הכנסת אפרים סנה </w:t>
      </w:r>
      <w:r w:rsidRPr="00C75001">
        <w:rPr>
          <w:rFonts w:cs="David"/>
          <w:rtl/>
        </w:rPr>
        <w:t>–</w:t>
      </w:r>
      <w:r w:rsidRPr="00C75001">
        <w:rPr>
          <w:rFonts w:cs="David" w:hint="cs"/>
          <w:rtl/>
        </w:rPr>
        <w:t xml:space="preserve"> נגד</w:t>
      </w:r>
    </w:p>
    <w:p w14:paraId="0D72A48E" w14:textId="77777777" w:rsidR="00C75001" w:rsidRPr="00C75001" w:rsidRDefault="00C75001" w:rsidP="00C75001">
      <w:pPr>
        <w:bidi/>
        <w:ind w:firstLine="567"/>
        <w:rPr>
          <w:rFonts w:cs="David" w:hint="cs"/>
          <w:rtl/>
        </w:rPr>
      </w:pPr>
      <w:r w:rsidRPr="00C75001">
        <w:rPr>
          <w:rFonts w:cs="David" w:hint="cs"/>
          <w:rtl/>
        </w:rPr>
        <w:t xml:space="preserve">חברת הכנסת קולט אביטל </w:t>
      </w:r>
      <w:r w:rsidRPr="00C75001">
        <w:rPr>
          <w:rFonts w:cs="David"/>
          <w:rtl/>
        </w:rPr>
        <w:t>–</w:t>
      </w:r>
      <w:r w:rsidRPr="00C75001">
        <w:rPr>
          <w:rFonts w:cs="David" w:hint="cs"/>
          <w:rtl/>
        </w:rPr>
        <w:t xml:space="preserve"> אינה נוכחת</w:t>
      </w:r>
    </w:p>
    <w:p w14:paraId="021F9A15" w14:textId="77777777" w:rsidR="00C75001" w:rsidRPr="00C75001" w:rsidRDefault="00C75001" w:rsidP="00C75001">
      <w:pPr>
        <w:bidi/>
        <w:ind w:firstLine="567"/>
        <w:rPr>
          <w:rFonts w:cs="David" w:hint="cs"/>
          <w:rtl/>
        </w:rPr>
      </w:pPr>
      <w:r w:rsidRPr="00C75001">
        <w:rPr>
          <w:rFonts w:cs="David" w:hint="cs"/>
          <w:rtl/>
        </w:rPr>
        <w:t xml:space="preserve">חבר הכנסת יורם </w:t>
      </w:r>
      <w:proofErr w:type="spellStart"/>
      <w:r w:rsidRPr="00C75001">
        <w:rPr>
          <w:rFonts w:cs="David" w:hint="cs"/>
          <w:rtl/>
        </w:rPr>
        <w:t>מרציאנו</w:t>
      </w:r>
      <w:proofErr w:type="spellEnd"/>
      <w:r w:rsidRPr="00C75001">
        <w:rPr>
          <w:rFonts w:cs="David" w:hint="cs"/>
          <w:rtl/>
        </w:rPr>
        <w:t xml:space="preserve"> </w:t>
      </w:r>
      <w:r w:rsidRPr="00C75001">
        <w:rPr>
          <w:rFonts w:cs="David"/>
          <w:rtl/>
        </w:rPr>
        <w:t>–</w:t>
      </w:r>
      <w:r w:rsidRPr="00C75001">
        <w:rPr>
          <w:rFonts w:cs="David" w:hint="cs"/>
          <w:rtl/>
        </w:rPr>
        <w:t xml:space="preserve"> נגד</w:t>
      </w:r>
    </w:p>
    <w:p w14:paraId="1166B77A" w14:textId="77777777" w:rsidR="00C75001" w:rsidRPr="00C75001" w:rsidRDefault="00C75001" w:rsidP="00C75001">
      <w:pPr>
        <w:bidi/>
        <w:ind w:firstLine="567"/>
        <w:rPr>
          <w:rFonts w:cs="David" w:hint="cs"/>
          <w:rtl/>
        </w:rPr>
      </w:pPr>
      <w:r w:rsidRPr="00C75001">
        <w:rPr>
          <w:rFonts w:cs="David" w:hint="cs"/>
          <w:rtl/>
        </w:rPr>
        <w:t xml:space="preserve">חברת הכנסת </w:t>
      </w:r>
      <w:proofErr w:type="spellStart"/>
      <w:r w:rsidRPr="00C75001">
        <w:rPr>
          <w:rFonts w:cs="David" w:hint="cs"/>
          <w:rtl/>
        </w:rPr>
        <w:t>נדיה</w:t>
      </w:r>
      <w:proofErr w:type="spellEnd"/>
      <w:r w:rsidRPr="00C75001">
        <w:rPr>
          <w:rFonts w:cs="David" w:hint="cs"/>
          <w:rtl/>
        </w:rPr>
        <w:t xml:space="preserve"> חילו </w:t>
      </w:r>
      <w:r w:rsidRPr="00C75001">
        <w:rPr>
          <w:rFonts w:cs="David"/>
          <w:rtl/>
        </w:rPr>
        <w:t>–</w:t>
      </w:r>
      <w:r w:rsidRPr="00C75001">
        <w:rPr>
          <w:rFonts w:cs="David" w:hint="cs"/>
          <w:rtl/>
        </w:rPr>
        <w:t xml:space="preserve"> נגד</w:t>
      </w:r>
    </w:p>
    <w:p w14:paraId="2C997E5E" w14:textId="77777777" w:rsidR="00C75001" w:rsidRPr="00C75001" w:rsidRDefault="00C75001" w:rsidP="00C75001">
      <w:pPr>
        <w:bidi/>
        <w:ind w:firstLine="567"/>
        <w:rPr>
          <w:rFonts w:cs="David" w:hint="cs"/>
          <w:rtl/>
        </w:rPr>
      </w:pPr>
      <w:r w:rsidRPr="00C75001">
        <w:rPr>
          <w:rFonts w:cs="David" w:hint="cs"/>
          <w:rtl/>
        </w:rPr>
        <w:t xml:space="preserve">חבר הכנסת דוד אזולאי </w:t>
      </w:r>
      <w:r w:rsidRPr="00C75001">
        <w:rPr>
          <w:rFonts w:cs="David"/>
          <w:rtl/>
        </w:rPr>
        <w:t>–</w:t>
      </w:r>
      <w:r w:rsidRPr="00C75001">
        <w:rPr>
          <w:rFonts w:cs="David" w:hint="cs"/>
          <w:rtl/>
        </w:rPr>
        <w:t xml:space="preserve"> אינו נוכח</w:t>
      </w:r>
    </w:p>
    <w:p w14:paraId="1791ABBA" w14:textId="77777777" w:rsidR="00C75001" w:rsidRPr="00C75001" w:rsidRDefault="00C75001" w:rsidP="00C75001">
      <w:pPr>
        <w:bidi/>
        <w:ind w:firstLine="567"/>
        <w:rPr>
          <w:rFonts w:cs="David" w:hint="cs"/>
          <w:rtl/>
        </w:rPr>
      </w:pPr>
      <w:r w:rsidRPr="00C75001">
        <w:rPr>
          <w:rFonts w:cs="David" w:hint="cs"/>
          <w:rtl/>
        </w:rPr>
        <w:t xml:space="preserve">חבר הכנסת נסים זאב </w:t>
      </w:r>
      <w:r w:rsidRPr="00C75001">
        <w:rPr>
          <w:rFonts w:cs="David"/>
          <w:rtl/>
        </w:rPr>
        <w:t>–</w:t>
      </w:r>
      <w:r w:rsidRPr="00C75001">
        <w:rPr>
          <w:rFonts w:cs="David" w:hint="cs"/>
          <w:rtl/>
        </w:rPr>
        <w:t xml:space="preserve"> בעד</w:t>
      </w:r>
    </w:p>
    <w:p w14:paraId="4A75AE4D" w14:textId="77777777" w:rsidR="00C75001" w:rsidRPr="00C75001" w:rsidRDefault="00C75001" w:rsidP="00C75001">
      <w:pPr>
        <w:bidi/>
        <w:ind w:firstLine="567"/>
        <w:rPr>
          <w:rFonts w:cs="David" w:hint="cs"/>
          <w:rtl/>
        </w:rPr>
      </w:pPr>
      <w:r w:rsidRPr="00C75001">
        <w:rPr>
          <w:rFonts w:cs="David" w:hint="cs"/>
          <w:rtl/>
        </w:rPr>
        <w:t xml:space="preserve">חבר הכנסת יעקב </w:t>
      </w:r>
      <w:proofErr w:type="spellStart"/>
      <w:r w:rsidRPr="00C75001">
        <w:rPr>
          <w:rFonts w:cs="David" w:hint="cs"/>
          <w:rtl/>
        </w:rPr>
        <w:t>מרגי</w:t>
      </w:r>
      <w:proofErr w:type="spellEnd"/>
      <w:r w:rsidRPr="00C75001">
        <w:rPr>
          <w:rFonts w:cs="David" w:hint="cs"/>
          <w:rtl/>
        </w:rPr>
        <w:t xml:space="preserve"> </w:t>
      </w:r>
      <w:r w:rsidRPr="00C75001">
        <w:rPr>
          <w:rFonts w:cs="David"/>
          <w:rtl/>
        </w:rPr>
        <w:t>–</w:t>
      </w:r>
      <w:r w:rsidRPr="00C75001">
        <w:rPr>
          <w:rFonts w:cs="David" w:hint="cs"/>
          <w:rtl/>
        </w:rPr>
        <w:t xml:space="preserve"> נמנע</w:t>
      </w:r>
    </w:p>
    <w:p w14:paraId="1FAC8E80" w14:textId="77777777" w:rsidR="00C75001" w:rsidRPr="00C75001" w:rsidRDefault="00C75001" w:rsidP="00C75001">
      <w:pPr>
        <w:bidi/>
        <w:ind w:firstLine="567"/>
        <w:rPr>
          <w:rFonts w:cs="David" w:hint="cs"/>
          <w:rtl/>
        </w:rPr>
      </w:pPr>
      <w:r w:rsidRPr="00C75001">
        <w:rPr>
          <w:rFonts w:cs="David" w:hint="cs"/>
          <w:rtl/>
        </w:rPr>
        <w:t xml:space="preserve">חבר הכנסת משה </w:t>
      </w:r>
      <w:proofErr w:type="spellStart"/>
      <w:r w:rsidRPr="00C75001">
        <w:rPr>
          <w:rFonts w:cs="David" w:hint="cs"/>
          <w:rtl/>
        </w:rPr>
        <w:t>שרוני</w:t>
      </w:r>
      <w:proofErr w:type="spellEnd"/>
      <w:r w:rsidRPr="00C75001">
        <w:rPr>
          <w:rFonts w:cs="David" w:hint="cs"/>
          <w:rtl/>
        </w:rPr>
        <w:t xml:space="preserve"> </w:t>
      </w:r>
      <w:r w:rsidRPr="00C75001">
        <w:rPr>
          <w:rFonts w:cs="David"/>
          <w:rtl/>
        </w:rPr>
        <w:t>–</w:t>
      </w:r>
      <w:r w:rsidRPr="00C75001">
        <w:rPr>
          <w:rFonts w:cs="David" w:hint="cs"/>
          <w:rtl/>
        </w:rPr>
        <w:t xml:space="preserve"> בעד</w:t>
      </w:r>
    </w:p>
    <w:p w14:paraId="39E385C3" w14:textId="77777777" w:rsidR="00C75001" w:rsidRPr="00C75001" w:rsidRDefault="00C75001" w:rsidP="00C75001">
      <w:pPr>
        <w:bidi/>
        <w:ind w:firstLine="567"/>
        <w:rPr>
          <w:rFonts w:cs="David" w:hint="cs"/>
          <w:rtl/>
        </w:rPr>
      </w:pPr>
      <w:r w:rsidRPr="00C75001">
        <w:rPr>
          <w:rFonts w:cs="David" w:hint="cs"/>
          <w:rtl/>
        </w:rPr>
        <w:t xml:space="preserve">חבר הכנסת יצחק גלנטי </w:t>
      </w:r>
      <w:r w:rsidRPr="00C75001">
        <w:rPr>
          <w:rFonts w:cs="David"/>
          <w:rtl/>
        </w:rPr>
        <w:t>–</w:t>
      </w:r>
      <w:r w:rsidRPr="00C75001">
        <w:rPr>
          <w:rFonts w:cs="David" w:hint="cs"/>
          <w:rtl/>
        </w:rPr>
        <w:t xml:space="preserve"> נגד</w:t>
      </w:r>
    </w:p>
    <w:p w14:paraId="688F6BB2" w14:textId="77777777" w:rsidR="00C75001" w:rsidRPr="00C75001" w:rsidRDefault="00C75001" w:rsidP="00C75001">
      <w:pPr>
        <w:bidi/>
        <w:ind w:firstLine="567"/>
        <w:rPr>
          <w:rFonts w:cs="David" w:hint="cs"/>
          <w:rtl/>
        </w:rPr>
      </w:pPr>
      <w:r w:rsidRPr="00C75001">
        <w:rPr>
          <w:rFonts w:cs="David" w:hint="cs"/>
          <w:rtl/>
        </w:rPr>
        <w:t xml:space="preserve">חבר הכנסת מאיר פרוש </w:t>
      </w:r>
      <w:r w:rsidRPr="00C75001">
        <w:rPr>
          <w:rFonts w:cs="David"/>
          <w:rtl/>
        </w:rPr>
        <w:t>–</w:t>
      </w:r>
      <w:r w:rsidRPr="00C75001">
        <w:rPr>
          <w:rFonts w:cs="David" w:hint="cs"/>
          <w:rtl/>
        </w:rPr>
        <w:t xml:space="preserve"> בעד</w:t>
      </w:r>
    </w:p>
    <w:p w14:paraId="61236E0B" w14:textId="77777777" w:rsidR="00C75001" w:rsidRPr="00C75001" w:rsidRDefault="00C75001" w:rsidP="00C75001">
      <w:pPr>
        <w:bidi/>
        <w:ind w:firstLine="567"/>
        <w:rPr>
          <w:rFonts w:cs="David" w:hint="cs"/>
          <w:rtl/>
        </w:rPr>
      </w:pPr>
      <w:r w:rsidRPr="00C75001">
        <w:rPr>
          <w:rFonts w:cs="David" w:hint="cs"/>
          <w:rtl/>
        </w:rPr>
        <w:t xml:space="preserve">חבר הכנסת גדעון סער </w:t>
      </w:r>
      <w:r w:rsidRPr="00C75001">
        <w:rPr>
          <w:rFonts w:cs="David"/>
          <w:rtl/>
        </w:rPr>
        <w:t>–</w:t>
      </w:r>
      <w:r w:rsidRPr="00C75001">
        <w:rPr>
          <w:rFonts w:cs="David" w:hint="cs"/>
          <w:rtl/>
        </w:rPr>
        <w:t xml:space="preserve"> נמנע</w:t>
      </w:r>
    </w:p>
    <w:p w14:paraId="274188CB" w14:textId="77777777" w:rsidR="00C75001" w:rsidRPr="00C75001" w:rsidRDefault="00C75001" w:rsidP="00C75001">
      <w:pPr>
        <w:bidi/>
        <w:ind w:firstLine="567"/>
        <w:rPr>
          <w:rFonts w:cs="David" w:hint="cs"/>
          <w:rtl/>
        </w:rPr>
      </w:pPr>
      <w:r w:rsidRPr="00C75001">
        <w:rPr>
          <w:rFonts w:cs="David" w:hint="cs"/>
          <w:rtl/>
        </w:rPr>
        <w:t xml:space="preserve">חבר הכנסת משה כחלון, שמחליף את חבר הכנסת ראובן ריבלין </w:t>
      </w:r>
      <w:r w:rsidRPr="00C75001">
        <w:rPr>
          <w:rFonts w:cs="David"/>
          <w:rtl/>
        </w:rPr>
        <w:t>–</w:t>
      </w:r>
      <w:r w:rsidRPr="00C75001">
        <w:rPr>
          <w:rFonts w:cs="David" w:hint="cs"/>
          <w:rtl/>
        </w:rPr>
        <w:t xml:space="preserve"> בעד</w:t>
      </w:r>
    </w:p>
    <w:p w14:paraId="1829A3B3" w14:textId="77777777" w:rsidR="00C75001" w:rsidRPr="00C75001" w:rsidRDefault="00C75001" w:rsidP="00C75001">
      <w:pPr>
        <w:bidi/>
        <w:ind w:firstLine="567"/>
        <w:rPr>
          <w:rFonts w:cs="David" w:hint="cs"/>
          <w:rtl/>
        </w:rPr>
      </w:pPr>
      <w:r w:rsidRPr="00C75001">
        <w:rPr>
          <w:rFonts w:cs="David" w:hint="cs"/>
          <w:rtl/>
        </w:rPr>
        <w:t xml:space="preserve">חבר הכנסת יובל </w:t>
      </w:r>
      <w:proofErr w:type="spellStart"/>
      <w:r w:rsidRPr="00C75001">
        <w:rPr>
          <w:rFonts w:cs="David" w:hint="cs"/>
          <w:rtl/>
        </w:rPr>
        <w:t>שטייניץ</w:t>
      </w:r>
      <w:proofErr w:type="spellEnd"/>
      <w:r w:rsidRPr="00C75001">
        <w:rPr>
          <w:rFonts w:cs="David" w:hint="cs"/>
          <w:rtl/>
        </w:rPr>
        <w:t xml:space="preserve">, שמחליף את חבר הכנסת גלעד </w:t>
      </w:r>
      <w:proofErr w:type="spellStart"/>
      <w:r w:rsidRPr="00C75001">
        <w:rPr>
          <w:rFonts w:cs="David" w:hint="cs"/>
          <w:rtl/>
        </w:rPr>
        <w:t>ארדן</w:t>
      </w:r>
      <w:proofErr w:type="spellEnd"/>
      <w:r w:rsidRPr="00C75001">
        <w:rPr>
          <w:rFonts w:cs="David" w:hint="cs"/>
          <w:rtl/>
        </w:rPr>
        <w:t xml:space="preserve"> </w:t>
      </w:r>
      <w:r w:rsidRPr="00C75001">
        <w:rPr>
          <w:rFonts w:cs="David"/>
          <w:rtl/>
        </w:rPr>
        <w:t>–</w:t>
      </w:r>
      <w:r w:rsidRPr="00C75001">
        <w:rPr>
          <w:rFonts w:cs="David" w:hint="cs"/>
          <w:rtl/>
        </w:rPr>
        <w:t xml:space="preserve"> בעד</w:t>
      </w:r>
    </w:p>
    <w:p w14:paraId="1079B63D" w14:textId="77777777" w:rsidR="00C75001" w:rsidRPr="00C75001" w:rsidRDefault="00C75001" w:rsidP="00C75001">
      <w:pPr>
        <w:bidi/>
        <w:ind w:firstLine="567"/>
        <w:rPr>
          <w:rFonts w:cs="David" w:hint="cs"/>
          <w:rtl/>
        </w:rPr>
      </w:pPr>
      <w:r w:rsidRPr="00C75001">
        <w:rPr>
          <w:rFonts w:cs="David" w:hint="cs"/>
          <w:rtl/>
        </w:rPr>
        <w:t xml:space="preserve">חברת הכנסת </w:t>
      </w:r>
      <w:proofErr w:type="spellStart"/>
      <w:r w:rsidRPr="00C75001">
        <w:rPr>
          <w:rFonts w:cs="David" w:hint="cs"/>
          <w:rtl/>
        </w:rPr>
        <w:t>אסתרינה</w:t>
      </w:r>
      <w:proofErr w:type="spellEnd"/>
      <w:r w:rsidRPr="00C75001">
        <w:rPr>
          <w:rFonts w:cs="David" w:hint="cs"/>
          <w:rtl/>
        </w:rPr>
        <w:t xml:space="preserve"> </w:t>
      </w:r>
      <w:proofErr w:type="spellStart"/>
      <w:r w:rsidRPr="00C75001">
        <w:rPr>
          <w:rFonts w:cs="David" w:hint="cs"/>
          <w:rtl/>
        </w:rPr>
        <w:t>טרטמן</w:t>
      </w:r>
      <w:proofErr w:type="spellEnd"/>
      <w:r w:rsidRPr="00C75001">
        <w:rPr>
          <w:rFonts w:cs="David" w:hint="cs"/>
          <w:rtl/>
        </w:rPr>
        <w:t xml:space="preserve"> </w:t>
      </w:r>
      <w:r w:rsidRPr="00C75001">
        <w:rPr>
          <w:rFonts w:cs="David"/>
          <w:rtl/>
        </w:rPr>
        <w:t>–</w:t>
      </w:r>
      <w:r w:rsidRPr="00C75001">
        <w:rPr>
          <w:rFonts w:cs="David" w:hint="cs"/>
          <w:rtl/>
        </w:rPr>
        <w:t xml:space="preserve"> אינה נוכחת</w:t>
      </w:r>
    </w:p>
    <w:p w14:paraId="2850FC15" w14:textId="77777777" w:rsidR="00C75001" w:rsidRPr="00C75001" w:rsidRDefault="00C75001" w:rsidP="00C75001">
      <w:pPr>
        <w:bidi/>
        <w:ind w:firstLine="567"/>
        <w:rPr>
          <w:rFonts w:cs="David" w:hint="cs"/>
          <w:rtl/>
        </w:rPr>
      </w:pPr>
      <w:r w:rsidRPr="00C75001">
        <w:rPr>
          <w:rFonts w:cs="David" w:hint="cs"/>
          <w:rtl/>
        </w:rPr>
        <w:t xml:space="preserve">חברת הכנסת ליה שמטוב </w:t>
      </w:r>
      <w:r w:rsidRPr="00C75001">
        <w:rPr>
          <w:rFonts w:cs="David"/>
          <w:rtl/>
        </w:rPr>
        <w:t>–</w:t>
      </w:r>
      <w:r w:rsidRPr="00C75001">
        <w:rPr>
          <w:rFonts w:cs="David" w:hint="cs"/>
          <w:rtl/>
        </w:rPr>
        <w:t xml:space="preserve"> אינה נוכחת</w:t>
      </w:r>
    </w:p>
    <w:p w14:paraId="45E374C4" w14:textId="77777777" w:rsidR="00C75001" w:rsidRPr="00C75001" w:rsidRDefault="00C75001" w:rsidP="00C75001">
      <w:pPr>
        <w:bidi/>
        <w:ind w:firstLine="567"/>
        <w:rPr>
          <w:rFonts w:cs="David" w:hint="cs"/>
          <w:rtl/>
        </w:rPr>
      </w:pPr>
      <w:r w:rsidRPr="00C75001">
        <w:rPr>
          <w:rFonts w:cs="David" w:hint="cs"/>
          <w:rtl/>
        </w:rPr>
        <w:t xml:space="preserve">חבר הכנסת זבולון </w:t>
      </w:r>
      <w:proofErr w:type="spellStart"/>
      <w:r w:rsidRPr="00C75001">
        <w:rPr>
          <w:rFonts w:cs="David" w:hint="cs"/>
          <w:rtl/>
        </w:rPr>
        <w:t>אורלב</w:t>
      </w:r>
      <w:proofErr w:type="spellEnd"/>
      <w:r w:rsidRPr="00C75001">
        <w:rPr>
          <w:rFonts w:cs="David" w:hint="cs"/>
          <w:rtl/>
        </w:rPr>
        <w:t xml:space="preserve">, שמחליף את חבר הכנסת אורי אריאל </w:t>
      </w:r>
      <w:r w:rsidRPr="00C75001">
        <w:rPr>
          <w:rFonts w:cs="David"/>
          <w:rtl/>
        </w:rPr>
        <w:t>–</w:t>
      </w:r>
      <w:r w:rsidRPr="00C75001">
        <w:rPr>
          <w:rFonts w:cs="David" w:hint="cs"/>
          <w:rtl/>
        </w:rPr>
        <w:t xml:space="preserve"> בעד</w:t>
      </w:r>
    </w:p>
    <w:p w14:paraId="42035374" w14:textId="77777777" w:rsidR="00C75001" w:rsidRPr="00C75001" w:rsidRDefault="00C75001" w:rsidP="00C75001">
      <w:pPr>
        <w:bidi/>
        <w:ind w:firstLine="567"/>
        <w:rPr>
          <w:rFonts w:cs="David" w:hint="cs"/>
          <w:rtl/>
        </w:rPr>
      </w:pPr>
      <w:r w:rsidRPr="00C75001">
        <w:rPr>
          <w:rFonts w:cs="David" w:hint="cs"/>
          <w:rtl/>
        </w:rPr>
        <w:t xml:space="preserve">חבר הכנסת אליהו גבאי </w:t>
      </w:r>
      <w:r w:rsidRPr="00C75001">
        <w:rPr>
          <w:rFonts w:cs="David"/>
          <w:rtl/>
        </w:rPr>
        <w:t>–</w:t>
      </w:r>
      <w:r w:rsidRPr="00C75001">
        <w:rPr>
          <w:rFonts w:cs="David" w:hint="cs"/>
          <w:rtl/>
        </w:rPr>
        <w:t xml:space="preserve"> בעד</w:t>
      </w:r>
    </w:p>
    <w:p w14:paraId="14A5513A" w14:textId="77777777" w:rsidR="00C75001" w:rsidRPr="00C75001" w:rsidRDefault="00C75001" w:rsidP="00C75001">
      <w:pPr>
        <w:bidi/>
        <w:ind w:firstLine="567"/>
        <w:rPr>
          <w:rFonts w:cs="David" w:hint="cs"/>
          <w:rtl/>
        </w:rPr>
      </w:pPr>
      <w:r w:rsidRPr="00C75001">
        <w:rPr>
          <w:rFonts w:cs="David" w:hint="cs"/>
          <w:rtl/>
        </w:rPr>
        <w:t xml:space="preserve">חברת הכנסת זהבה </w:t>
      </w:r>
      <w:proofErr w:type="spellStart"/>
      <w:r w:rsidRPr="00C75001">
        <w:rPr>
          <w:rFonts w:cs="David" w:hint="cs"/>
          <w:rtl/>
        </w:rPr>
        <w:t>גלאון</w:t>
      </w:r>
      <w:proofErr w:type="spellEnd"/>
      <w:r w:rsidRPr="00C75001">
        <w:rPr>
          <w:rFonts w:cs="David" w:hint="cs"/>
          <w:rtl/>
        </w:rPr>
        <w:t xml:space="preserve"> </w:t>
      </w:r>
      <w:r w:rsidRPr="00C75001">
        <w:rPr>
          <w:rFonts w:cs="David"/>
          <w:rtl/>
        </w:rPr>
        <w:t>–</w:t>
      </w:r>
      <w:r w:rsidRPr="00C75001">
        <w:rPr>
          <w:rFonts w:cs="David" w:hint="cs"/>
          <w:rtl/>
        </w:rPr>
        <w:t xml:space="preserve"> נגד</w:t>
      </w:r>
    </w:p>
    <w:p w14:paraId="2529C782" w14:textId="77777777" w:rsidR="00C75001" w:rsidRPr="00C75001" w:rsidRDefault="00C75001" w:rsidP="00C75001">
      <w:pPr>
        <w:bidi/>
        <w:ind w:firstLine="567"/>
        <w:rPr>
          <w:rFonts w:cs="David" w:hint="cs"/>
          <w:rtl/>
        </w:rPr>
      </w:pPr>
      <w:r w:rsidRPr="00C75001">
        <w:rPr>
          <w:rFonts w:cs="David" w:hint="cs"/>
          <w:rtl/>
        </w:rPr>
        <w:t xml:space="preserve">חבר הכנסת </w:t>
      </w:r>
      <w:proofErr w:type="spellStart"/>
      <w:r w:rsidRPr="00C75001">
        <w:rPr>
          <w:rFonts w:cs="David" w:hint="cs"/>
          <w:rtl/>
        </w:rPr>
        <w:t>טלב</w:t>
      </w:r>
      <w:proofErr w:type="spellEnd"/>
      <w:r w:rsidRPr="00C75001">
        <w:rPr>
          <w:rFonts w:cs="David" w:hint="cs"/>
          <w:rtl/>
        </w:rPr>
        <w:t xml:space="preserve"> </w:t>
      </w:r>
      <w:proofErr w:type="spellStart"/>
      <w:r w:rsidRPr="00C75001">
        <w:rPr>
          <w:rFonts w:cs="David" w:hint="cs"/>
          <w:rtl/>
        </w:rPr>
        <w:t>אלסאנע</w:t>
      </w:r>
      <w:proofErr w:type="spellEnd"/>
      <w:r w:rsidRPr="00C75001">
        <w:rPr>
          <w:rFonts w:cs="David" w:hint="cs"/>
          <w:rtl/>
        </w:rPr>
        <w:t xml:space="preserve">, שמחליף את חבר הכנסת </w:t>
      </w:r>
      <w:proofErr w:type="spellStart"/>
      <w:r w:rsidRPr="00C75001">
        <w:rPr>
          <w:rFonts w:cs="David" w:hint="cs"/>
          <w:rtl/>
        </w:rPr>
        <w:t>אחמד</w:t>
      </w:r>
      <w:proofErr w:type="spellEnd"/>
      <w:r w:rsidRPr="00C75001">
        <w:rPr>
          <w:rFonts w:cs="David" w:hint="cs"/>
          <w:rtl/>
        </w:rPr>
        <w:t xml:space="preserve"> טיבי </w:t>
      </w:r>
      <w:r w:rsidRPr="00C75001">
        <w:rPr>
          <w:rFonts w:cs="David"/>
          <w:rtl/>
        </w:rPr>
        <w:t>–</w:t>
      </w:r>
      <w:r w:rsidRPr="00C75001">
        <w:rPr>
          <w:rFonts w:cs="David" w:hint="cs"/>
          <w:rtl/>
        </w:rPr>
        <w:t xml:space="preserve"> בעד</w:t>
      </w:r>
    </w:p>
    <w:p w14:paraId="4ED78ADC" w14:textId="77777777" w:rsidR="00C75001" w:rsidRPr="00C75001" w:rsidRDefault="00C75001" w:rsidP="00C75001">
      <w:pPr>
        <w:bidi/>
        <w:ind w:firstLine="567"/>
        <w:rPr>
          <w:rFonts w:cs="David" w:hint="cs"/>
          <w:rtl/>
        </w:rPr>
      </w:pPr>
      <w:r w:rsidRPr="00C75001">
        <w:rPr>
          <w:rFonts w:cs="David" w:hint="cs"/>
          <w:rtl/>
        </w:rPr>
        <w:t xml:space="preserve">חבר הכנסת </w:t>
      </w:r>
      <w:proofErr w:type="spellStart"/>
      <w:r w:rsidRPr="00C75001">
        <w:rPr>
          <w:rFonts w:cs="David" w:hint="cs"/>
          <w:rtl/>
        </w:rPr>
        <w:t>מוחמד</w:t>
      </w:r>
      <w:proofErr w:type="spellEnd"/>
      <w:r w:rsidRPr="00C75001">
        <w:rPr>
          <w:rFonts w:cs="David" w:hint="cs"/>
          <w:rtl/>
        </w:rPr>
        <w:t xml:space="preserve"> ברכה </w:t>
      </w:r>
      <w:r w:rsidRPr="00C75001">
        <w:rPr>
          <w:rFonts w:cs="David"/>
          <w:rtl/>
        </w:rPr>
        <w:t>–</w:t>
      </w:r>
      <w:r w:rsidRPr="00C75001">
        <w:rPr>
          <w:rFonts w:cs="David" w:hint="cs"/>
          <w:rtl/>
        </w:rPr>
        <w:t xml:space="preserve"> בעד</w:t>
      </w:r>
    </w:p>
    <w:p w14:paraId="3DF70273" w14:textId="77777777" w:rsidR="00C75001" w:rsidRPr="00C75001" w:rsidRDefault="00C75001" w:rsidP="00C75001">
      <w:pPr>
        <w:bidi/>
        <w:ind w:firstLine="567"/>
        <w:rPr>
          <w:rFonts w:cs="David" w:hint="cs"/>
          <w:rtl/>
        </w:rPr>
      </w:pPr>
      <w:r w:rsidRPr="00C75001">
        <w:rPr>
          <w:rFonts w:cs="David" w:hint="cs"/>
          <w:rtl/>
        </w:rPr>
        <w:t xml:space="preserve">חברת הכנסת רוחמה אברהם </w:t>
      </w:r>
      <w:r w:rsidRPr="00C75001">
        <w:rPr>
          <w:rFonts w:cs="David"/>
          <w:rtl/>
        </w:rPr>
        <w:t>–</w:t>
      </w:r>
      <w:r w:rsidRPr="00C75001">
        <w:rPr>
          <w:rFonts w:cs="David" w:hint="cs"/>
          <w:rtl/>
        </w:rPr>
        <w:t xml:space="preserve"> נמנעת</w:t>
      </w:r>
    </w:p>
    <w:p w14:paraId="4825B82A" w14:textId="77777777" w:rsidR="00C75001" w:rsidRPr="00C75001" w:rsidRDefault="00C75001" w:rsidP="00C75001">
      <w:pPr>
        <w:bidi/>
        <w:rPr>
          <w:rFonts w:cs="David" w:hint="cs"/>
          <w:rtl/>
        </w:rPr>
      </w:pPr>
    </w:p>
    <w:p w14:paraId="6A16FA8C" w14:textId="77777777" w:rsidR="00C75001" w:rsidRPr="00C75001" w:rsidRDefault="00C75001" w:rsidP="00C75001">
      <w:pPr>
        <w:bidi/>
        <w:rPr>
          <w:rFonts w:cs="David" w:hint="cs"/>
          <w:rtl/>
        </w:rPr>
      </w:pPr>
    </w:p>
    <w:p w14:paraId="0E96BE27" w14:textId="77777777" w:rsidR="00C75001" w:rsidRPr="00C75001" w:rsidRDefault="00C75001" w:rsidP="00C75001">
      <w:pPr>
        <w:bidi/>
        <w:ind w:firstLine="567"/>
        <w:jc w:val="center"/>
        <w:rPr>
          <w:rFonts w:cs="David" w:hint="cs"/>
          <w:rtl/>
        </w:rPr>
      </w:pPr>
      <w:r w:rsidRPr="00C75001">
        <w:rPr>
          <w:rFonts w:cs="David" w:hint="cs"/>
          <w:rtl/>
        </w:rPr>
        <w:t>בעד: 12</w:t>
      </w:r>
    </w:p>
    <w:p w14:paraId="4809AA38" w14:textId="77777777" w:rsidR="00C75001" w:rsidRPr="00C75001" w:rsidRDefault="00C75001" w:rsidP="00C75001">
      <w:pPr>
        <w:bidi/>
        <w:ind w:firstLine="567"/>
        <w:jc w:val="center"/>
        <w:rPr>
          <w:rFonts w:cs="David" w:hint="cs"/>
          <w:rtl/>
        </w:rPr>
      </w:pPr>
      <w:r w:rsidRPr="00C75001">
        <w:rPr>
          <w:rFonts w:cs="David" w:hint="cs"/>
          <w:rtl/>
        </w:rPr>
        <w:t>נגד:  6</w:t>
      </w:r>
    </w:p>
    <w:p w14:paraId="35D40E32" w14:textId="77777777" w:rsidR="00C75001" w:rsidRPr="00C75001" w:rsidRDefault="00C75001" w:rsidP="00C75001">
      <w:pPr>
        <w:bidi/>
        <w:ind w:firstLine="567"/>
        <w:jc w:val="center"/>
        <w:rPr>
          <w:rFonts w:cs="David" w:hint="cs"/>
          <w:rtl/>
        </w:rPr>
      </w:pPr>
      <w:r w:rsidRPr="00C75001">
        <w:rPr>
          <w:rFonts w:cs="David" w:hint="cs"/>
          <w:rtl/>
        </w:rPr>
        <w:t>נמנעים: 3</w:t>
      </w:r>
    </w:p>
    <w:p w14:paraId="23316490" w14:textId="77777777" w:rsidR="00C75001" w:rsidRPr="00C75001" w:rsidRDefault="00C75001" w:rsidP="00C75001">
      <w:pPr>
        <w:bidi/>
        <w:rPr>
          <w:rFonts w:cs="David" w:hint="cs"/>
          <w:rtl/>
        </w:rPr>
      </w:pPr>
    </w:p>
    <w:p w14:paraId="38EBBE55" w14:textId="77777777" w:rsidR="00C75001" w:rsidRPr="00C75001" w:rsidRDefault="00C75001" w:rsidP="00C75001">
      <w:pPr>
        <w:bidi/>
        <w:rPr>
          <w:rFonts w:cs="David" w:hint="cs"/>
          <w:u w:val="single"/>
          <w:rtl/>
        </w:rPr>
      </w:pPr>
      <w:r w:rsidRPr="00C75001">
        <w:rPr>
          <w:rFonts w:cs="David" w:hint="cs"/>
          <w:u w:val="single"/>
          <w:rtl/>
        </w:rPr>
        <w:t>היו"ר רוחמה אברהם:</w:t>
      </w:r>
    </w:p>
    <w:p w14:paraId="46F18A6F" w14:textId="77777777" w:rsidR="00C75001" w:rsidRPr="00C75001" w:rsidRDefault="00C75001" w:rsidP="00C75001">
      <w:pPr>
        <w:bidi/>
        <w:rPr>
          <w:rFonts w:cs="David" w:hint="cs"/>
          <w:rtl/>
        </w:rPr>
      </w:pPr>
    </w:p>
    <w:p w14:paraId="3B58B012" w14:textId="77777777" w:rsidR="00C75001" w:rsidRPr="00C75001" w:rsidRDefault="00C75001" w:rsidP="00C75001">
      <w:pPr>
        <w:bidi/>
        <w:ind w:firstLine="567"/>
        <w:rPr>
          <w:rFonts w:cs="David" w:hint="cs"/>
          <w:rtl/>
        </w:rPr>
      </w:pPr>
      <w:r w:rsidRPr="00C75001">
        <w:rPr>
          <w:rFonts w:cs="David" w:hint="cs"/>
          <w:rtl/>
        </w:rPr>
        <w:t xml:space="preserve">אני קובעת שוועדת הכנסת מחליטה לאשר את בקשת הנשיא. </w:t>
      </w:r>
    </w:p>
    <w:p w14:paraId="54678405" w14:textId="77777777" w:rsidR="00C75001" w:rsidRPr="00C75001" w:rsidRDefault="00C75001" w:rsidP="00C75001">
      <w:pPr>
        <w:bidi/>
        <w:rPr>
          <w:rFonts w:cs="David" w:hint="cs"/>
          <w:rtl/>
        </w:rPr>
      </w:pPr>
    </w:p>
    <w:p w14:paraId="224099B9" w14:textId="77777777" w:rsidR="00C75001" w:rsidRPr="00C75001" w:rsidRDefault="00C75001" w:rsidP="00C75001">
      <w:pPr>
        <w:bidi/>
        <w:ind w:firstLine="567"/>
        <w:rPr>
          <w:rFonts w:cs="David" w:hint="cs"/>
          <w:rtl/>
        </w:rPr>
      </w:pPr>
      <w:r w:rsidRPr="00C75001">
        <w:rPr>
          <w:rFonts w:cs="David" w:hint="cs"/>
          <w:rtl/>
        </w:rPr>
        <w:t xml:space="preserve">כמו כן אני מציעה, בין היתר נוכח האפשרות כי בעתיד עשויה ועדת הכנסת להידרש לבקשות דומות: ועדת הכנסת קוראת לנשיא לשקול בכובד ראש נבצרות לתקופת זמן משמעותית יותר, מבלי שהדבר יפגע בעקרון חזקת החפות. </w:t>
      </w:r>
    </w:p>
    <w:p w14:paraId="235602E2" w14:textId="77777777" w:rsidR="00C75001" w:rsidRPr="00C75001" w:rsidRDefault="00C75001" w:rsidP="00C75001">
      <w:pPr>
        <w:bidi/>
        <w:rPr>
          <w:rFonts w:cs="David" w:hint="cs"/>
          <w:rtl/>
        </w:rPr>
      </w:pPr>
    </w:p>
    <w:p w14:paraId="35B9662E" w14:textId="77777777" w:rsidR="00C75001" w:rsidRPr="00C75001" w:rsidRDefault="00C75001" w:rsidP="00C75001">
      <w:pPr>
        <w:bidi/>
        <w:rPr>
          <w:rFonts w:cs="David" w:hint="cs"/>
          <w:u w:val="single"/>
          <w:rtl/>
        </w:rPr>
      </w:pPr>
      <w:r w:rsidRPr="00C75001">
        <w:rPr>
          <w:rFonts w:cs="David" w:hint="cs"/>
          <w:u w:val="single"/>
          <w:rtl/>
        </w:rPr>
        <w:t>מאיר פרוש:</w:t>
      </w:r>
    </w:p>
    <w:p w14:paraId="2491B087" w14:textId="77777777" w:rsidR="00C75001" w:rsidRPr="00C75001" w:rsidRDefault="00C75001" w:rsidP="00C75001">
      <w:pPr>
        <w:bidi/>
        <w:rPr>
          <w:rFonts w:cs="David" w:hint="cs"/>
          <w:u w:val="single"/>
        </w:rPr>
      </w:pPr>
    </w:p>
    <w:p w14:paraId="042DFF44" w14:textId="77777777" w:rsidR="00C75001" w:rsidRPr="00C75001" w:rsidRDefault="00C75001" w:rsidP="00C75001">
      <w:pPr>
        <w:bidi/>
        <w:rPr>
          <w:rFonts w:cs="David" w:hint="cs"/>
          <w:rtl/>
        </w:rPr>
      </w:pPr>
      <w:r w:rsidRPr="00C75001">
        <w:rPr>
          <w:rFonts w:cs="David" w:hint="cs"/>
          <w:rtl/>
        </w:rPr>
        <w:tab/>
        <w:t>זה על דעת כולם?</w:t>
      </w:r>
    </w:p>
    <w:p w14:paraId="73A68D78" w14:textId="77777777" w:rsidR="00C75001" w:rsidRPr="00C75001" w:rsidRDefault="00C75001" w:rsidP="00C75001">
      <w:pPr>
        <w:bidi/>
        <w:rPr>
          <w:rFonts w:cs="David" w:hint="cs"/>
          <w:rtl/>
        </w:rPr>
      </w:pPr>
    </w:p>
    <w:p w14:paraId="578E3685" w14:textId="77777777" w:rsidR="00C75001" w:rsidRPr="00C75001" w:rsidRDefault="00C75001" w:rsidP="00C75001">
      <w:pPr>
        <w:bidi/>
        <w:rPr>
          <w:rFonts w:cs="David" w:hint="cs"/>
          <w:rtl/>
        </w:rPr>
      </w:pPr>
      <w:r w:rsidRPr="00C75001">
        <w:rPr>
          <w:rFonts w:cs="David" w:hint="cs"/>
          <w:u w:val="single"/>
          <w:rtl/>
        </w:rPr>
        <w:t xml:space="preserve">יעקב </w:t>
      </w:r>
      <w:proofErr w:type="spellStart"/>
      <w:r w:rsidRPr="00C75001">
        <w:rPr>
          <w:rFonts w:cs="David" w:hint="cs"/>
          <w:u w:val="single"/>
          <w:rtl/>
        </w:rPr>
        <w:t>מרגי</w:t>
      </w:r>
      <w:proofErr w:type="spellEnd"/>
      <w:r w:rsidRPr="00C75001">
        <w:rPr>
          <w:rFonts w:cs="David" w:hint="cs"/>
          <w:u w:val="single"/>
          <w:rtl/>
        </w:rPr>
        <w:t>:</w:t>
      </w:r>
    </w:p>
    <w:p w14:paraId="05CE64F6" w14:textId="77777777" w:rsidR="00C75001" w:rsidRPr="00C75001" w:rsidRDefault="00C75001" w:rsidP="00C75001">
      <w:pPr>
        <w:bidi/>
        <w:rPr>
          <w:rFonts w:cs="David" w:hint="cs"/>
          <w:rtl/>
        </w:rPr>
      </w:pPr>
    </w:p>
    <w:p w14:paraId="5A03E045" w14:textId="77777777" w:rsidR="00C75001" w:rsidRPr="00C75001" w:rsidRDefault="00C75001" w:rsidP="00C75001">
      <w:pPr>
        <w:bidi/>
        <w:rPr>
          <w:rFonts w:cs="David" w:hint="cs"/>
          <w:rtl/>
        </w:rPr>
      </w:pPr>
      <w:r w:rsidRPr="00C75001">
        <w:rPr>
          <w:rFonts w:cs="David" w:hint="cs"/>
          <w:rtl/>
        </w:rPr>
        <w:tab/>
        <w:t>זו קריאה, לא החלטה.</w:t>
      </w:r>
    </w:p>
    <w:p w14:paraId="61BFAC07" w14:textId="77777777" w:rsidR="00C75001" w:rsidRPr="00C75001" w:rsidRDefault="00C75001" w:rsidP="00C75001">
      <w:pPr>
        <w:bidi/>
        <w:rPr>
          <w:rFonts w:cs="David" w:hint="cs"/>
          <w:rtl/>
        </w:rPr>
      </w:pPr>
    </w:p>
    <w:p w14:paraId="11377724" w14:textId="77777777" w:rsidR="00C75001" w:rsidRPr="00C75001" w:rsidRDefault="00C75001" w:rsidP="00C75001">
      <w:pPr>
        <w:bidi/>
        <w:rPr>
          <w:rFonts w:cs="David" w:hint="cs"/>
          <w:u w:val="single"/>
          <w:rtl/>
        </w:rPr>
      </w:pPr>
      <w:r w:rsidRPr="00C75001">
        <w:rPr>
          <w:rFonts w:cs="David" w:hint="cs"/>
          <w:u w:val="single"/>
          <w:rtl/>
        </w:rPr>
        <w:t>מאיר פרוש:</w:t>
      </w:r>
    </w:p>
    <w:p w14:paraId="17E25774" w14:textId="77777777" w:rsidR="00C75001" w:rsidRPr="00C75001" w:rsidRDefault="00C75001" w:rsidP="00C75001">
      <w:pPr>
        <w:bidi/>
        <w:rPr>
          <w:rFonts w:cs="David" w:hint="cs"/>
          <w:u w:val="single"/>
        </w:rPr>
      </w:pPr>
    </w:p>
    <w:p w14:paraId="6141B988" w14:textId="77777777" w:rsidR="00C75001" w:rsidRPr="00C75001" w:rsidRDefault="00C75001" w:rsidP="00C75001">
      <w:pPr>
        <w:bidi/>
        <w:rPr>
          <w:rFonts w:cs="David" w:hint="cs"/>
          <w:rtl/>
        </w:rPr>
      </w:pPr>
      <w:r w:rsidRPr="00C75001">
        <w:rPr>
          <w:rFonts w:cs="David" w:hint="cs"/>
          <w:rtl/>
        </w:rPr>
        <w:tab/>
        <w:t xml:space="preserve">זה לא על דעתי. </w:t>
      </w:r>
    </w:p>
    <w:p w14:paraId="31777FAF" w14:textId="77777777" w:rsidR="00C75001" w:rsidRPr="00C75001" w:rsidRDefault="00C75001" w:rsidP="00C75001">
      <w:pPr>
        <w:bidi/>
        <w:rPr>
          <w:rFonts w:cs="David" w:hint="cs"/>
          <w:rtl/>
        </w:rPr>
      </w:pPr>
    </w:p>
    <w:p w14:paraId="506A17EB" w14:textId="77777777" w:rsidR="00C75001" w:rsidRPr="00C75001" w:rsidRDefault="00C75001" w:rsidP="00C75001">
      <w:pPr>
        <w:bidi/>
        <w:rPr>
          <w:rFonts w:cs="David" w:hint="cs"/>
          <w:u w:val="single"/>
          <w:rtl/>
        </w:rPr>
      </w:pPr>
      <w:r w:rsidRPr="00C75001">
        <w:rPr>
          <w:rFonts w:cs="David" w:hint="cs"/>
          <w:u w:val="single"/>
          <w:rtl/>
        </w:rPr>
        <w:t>היו"ר רוחמה אברהם:</w:t>
      </w:r>
    </w:p>
    <w:p w14:paraId="112466D2" w14:textId="77777777" w:rsidR="00C75001" w:rsidRPr="00C75001" w:rsidRDefault="00C75001" w:rsidP="00C75001">
      <w:pPr>
        <w:bidi/>
        <w:rPr>
          <w:rFonts w:cs="David" w:hint="cs"/>
          <w:rtl/>
        </w:rPr>
      </w:pPr>
    </w:p>
    <w:p w14:paraId="3C892E9A" w14:textId="77777777" w:rsidR="00C75001" w:rsidRPr="00C75001" w:rsidRDefault="00C75001" w:rsidP="00C75001">
      <w:pPr>
        <w:bidi/>
        <w:ind w:firstLine="567"/>
        <w:rPr>
          <w:rFonts w:cs="David" w:hint="cs"/>
          <w:rtl/>
        </w:rPr>
      </w:pPr>
      <w:r w:rsidRPr="00C75001">
        <w:rPr>
          <w:rFonts w:cs="David" w:hint="cs"/>
          <w:rtl/>
        </w:rPr>
        <w:t xml:space="preserve">כמו כן, ועדת הכנסת קוראת לגורמי המשטרה וליועץ המשפטי לממשלה לסיים את החקירה מוקדם ככל האפשר. זו קריאה של ועדת הכנסת לפרוטוקול. </w:t>
      </w:r>
    </w:p>
    <w:p w14:paraId="75CD9924" w14:textId="77777777" w:rsidR="00C75001" w:rsidRPr="00C75001" w:rsidRDefault="00C75001" w:rsidP="00C75001">
      <w:pPr>
        <w:bidi/>
        <w:rPr>
          <w:rFonts w:cs="David" w:hint="cs"/>
          <w:rtl/>
        </w:rPr>
      </w:pPr>
    </w:p>
    <w:p w14:paraId="6B78FA0E" w14:textId="77777777" w:rsidR="00C75001" w:rsidRPr="00C75001" w:rsidRDefault="00C75001" w:rsidP="00C75001">
      <w:pPr>
        <w:bidi/>
        <w:rPr>
          <w:rFonts w:cs="David" w:hint="cs"/>
          <w:u w:val="single"/>
          <w:rtl/>
        </w:rPr>
      </w:pPr>
      <w:r w:rsidRPr="00C75001">
        <w:rPr>
          <w:rFonts w:cs="David" w:hint="cs"/>
          <w:u w:val="single"/>
          <w:rtl/>
        </w:rPr>
        <w:t>מאיר פרוש:</w:t>
      </w:r>
    </w:p>
    <w:p w14:paraId="1B1DCE38" w14:textId="77777777" w:rsidR="00C75001" w:rsidRPr="00C75001" w:rsidRDefault="00C75001" w:rsidP="00C75001">
      <w:pPr>
        <w:bidi/>
        <w:rPr>
          <w:rFonts w:cs="David" w:hint="cs"/>
          <w:u w:val="single"/>
        </w:rPr>
      </w:pPr>
    </w:p>
    <w:p w14:paraId="617CF9CE" w14:textId="77777777" w:rsidR="00C75001" w:rsidRPr="00C75001" w:rsidRDefault="00C75001" w:rsidP="00C75001">
      <w:pPr>
        <w:bidi/>
        <w:rPr>
          <w:rFonts w:cs="David" w:hint="cs"/>
          <w:rtl/>
        </w:rPr>
      </w:pPr>
      <w:r w:rsidRPr="00C75001">
        <w:rPr>
          <w:rFonts w:cs="David" w:hint="cs"/>
          <w:rtl/>
        </w:rPr>
        <w:tab/>
        <w:t>זה לא על דעתי.</w:t>
      </w:r>
    </w:p>
    <w:p w14:paraId="12884E46" w14:textId="77777777" w:rsidR="00C75001" w:rsidRPr="00C75001" w:rsidRDefault="00C75001" w:rsidP="00C75001">
      <w:pPr>
        <w:bidi/>
        <w:rPr>
          <w:rFonts w:cs="David" w:hint="cs"/>
          <w:rtl/>
        </w:rPr>
      </w:pPr>
    </w:p>
    <w:p w14:paraId="122F7F44" w14:textId="77777777" w:rsidR="00C75001" w:rsidRPr="00C75001" w:rsidRDefault="00C75001" w:rsidP="00C75001">
      <w:pPr>
        <w:bidi/>
        <w:rPr>
          <w:rFonts w:cs="David" w:hint="cs"/>
          <w:rtl/>
        </w:rPr>
      </w:pPr>
      <w:r w:rsidRPr="00C75001">
        <w:rPr>
          <w:rFonts w:cs="David" w:hint="cs"/>
          <w:u w:val="single"/>
          <w:rtl/>
        </w:rPr>
        <w:t>משה כחלון:</w:t>
      </w:r>
    </w:p>
    <w:p w14:paraId="43321125" w14:textId="77777777" w:rsidR="00C75001" w:rsidRPr="00C75001" w:rsidRDefault="00C75001" w:rsidP="00C75001">
      <w:pPr>
        <w:bidi/>
        <w:rPr>
          <w:rFonts w:cs="David" w:hint="cs"/>
          <w:rtl/>
        </w:rPr>
      </w:pPr>
    </w:p>
    <w:p w14:paraId="72C8902E" w14:textId="77777777" w:rsidR="00C75001" w:rsidRPr="00C75001" w:rsidRDefault="00C75001" w:rsidP="00C75001">
      <w:pPr>
        <w:bidi/>
        <w:rPr>
          <w:rFonts w:cs="David" w:hint="cs"/>
          <w:rtl/>
        </w:rPr>
      </w:pPr>
      <w:r w:rsidRPr="00C75001">
        <w:rPr>
          <w:rFonts w:cs="David" w:hint="cs"/>
          <w:rtl/>
        </w:rPr>
        <w:tab/>
        <w:t xml:space="preserve">תביאי להצבעה, אם מקבלים או לא. </w:t>
      </w:r>
    </w:p>
    <w:p w14:paraId="13502974" w14:textId="77777777" w:rsidR="00C75001" w:rsidRPr="00C75001" w:rsidRDefault="00C75001" w:rsidP="00C75001">
      <w:pPr>
        <w:bidi/>
        <w:rPr>
          <w:rFonts w:cs="David" w:hint="cs"/>
          <w:rtl/>
        </w:rPr>
      </w:pPr>
    </w:p>
    <w:p w14:paraId="0552FA9F" w14:textId="77777777" w:rsidR="00C75001" w:rsidRPr="00C75001" w:rsidRDefault="00C75001" w:rsidP="00C75001">
      <w:pPr>
        <w:bidi/>
        <w:rPr>
          <w:rFonts w:cs="David" w:hint="cs"/>
          <w:rtl/>
        </w:rPr>
      </w:pPr>
      <w:r w:rsidRPr="00C75001">
        <w:rPr>
          <w:rFonts w:cs="David" w:hint="cs"/>
          <w:u w:val="single"/>
          <w:rtl/>
        </w:rPr>
        <w:t xml:space="preserve">יובל </w:t>
      </w:r>
      <w:proofErr w:type="spellStart"/>
      <w:r w:rsidRPr="00C75001">
        <w:rPr>
          <w:rFonts w:cs="David" w:hint="cs"/>
          <w:u w:val="single"/>
          <w:rtl/>
        </w:rPr>
        <w:t>שטייניץ</w:t>
      </w:r>
      <w:proofErr w:type="spellEnd"/>
      <w:r w:rsidRPr="00C75001">
        <w:rPr>
          <w:rFonts w:cs="David" w:hint="cs"/>
          <w:u w:val="single"/>
          <w:rtl/>
        </w:rPr>
        <w:t>:</w:t>
      </w:r>
    </w:p>
    <w:p w14:paraId="5B655112" w14:textId="77777777" w:rsidR="00C75001" w:rsidRPr="00C75001" w:rsidRDefault="00C75001" w:rsidP="00C75001">
      <w:pPr>
        <w:bidi/>
        <w:rPr>
          <w:rFonts w:cs="David" w:hint="cs"/>
          <w:rtl/>
        </w:rPr>
      </w:pPr>
    </w:p>
    <w:p w14:paraId="58E3F8ED" w14:textId="77777777" w:rsidR="00C75001" w:rsidRPr="00C75001" w:rsidRDefault="00C75001" w:rsidP="00C75001">
      <w:pPr>
        <w:bidi/>
        <w:rPr>
          <w:rFonts w:cs="David" w:hint="cs"/>
          <w:rtl/>
        </w:rPr>
      </w:pPr>
      <w:r w:rsidRPr="00C75001">
        <w:rPr>
          <w:rFonts w:cs="David" w:hint="cs"/>
          <w:rtl/>
        </w:rPr>
        <w:tab/>
        <w:t>יש אנשים שבעד ויש נגד.</w:t>
      </w:r>
    </w:p>
    <w:p w14:paraId="3CD190B0" w14:textId="77777777" w:rsidR="00C75001" w:rsidRPr="00C75001" w:rsidRDefault="00C75001" w:rsidP="00C75001">
      <w:pPr>
        <w:bidi/>
        <w:rPr>
          <w:rFonts w:cs="David" w:hint="cs"/>
          <w:rtl/>
        </w:rPr>
      </w:pPr>
    </w:p>
    <w:p w14:paraId="4EA87BB0" w14:textId="77777777" w:rsidR="00C75001" w:rsidRPr="00C75001" w:rsidRDefault="00C75001" w:rsidP="00C75001">
      <w:pPr>
        <w:bidi/>
        <w:rPr>
          <w:rFonts w:cs="David" w:hint="cs"/>
          <w:rtl/>
        </w:rPr>
      </w:pPr>
      <w:r w:rsidRPr="00C75001">
        <w:rPr>
          <w:rFonts w:cs="David" w:hint="cs"/>
          <w:u w:val="single"/>
          <w:rtl/>
        </w:rPr>
        <w:t xml:space="preserve">זהבה </w:t>
      </w:r>
      <w:proofErr w:type="spellStart"/>
      <w:r w:rsidRPr="00C75001">
        <w:rPr>
          <w:rFonts w:cs="David" w:hint="cs"/>
          <w:u w:val="single"/>
          <w:rtl/>
        </w:rPr>
        <w:t>גלאון</w:t>
      </w:r>
      <w:proofErr w:type="spellEnd"/>
      <w:r w:rsidRPr="00C75001">
        <w:rPr>
          <w:rFonts w:cs="David" w:hint="cs"/>
          <w:u w:val="single"/>
          <w:rtl/>
        </w:rPr>
        <w:t>:</w:t>
      </w:r>
    </w:p>
    <w:p w14:paraId="309E0148" w14:textId="77777777" w:rsidR="00C75001" w:rsidRPr="00C75001" w:rsidRDefault="00C75001" w:rsidP="00C75001">
      <w:pPr>
        <w:bidi/>
        <w:rPr>
          <w:rFonts w:cs="David" w:hint="cs"/>
          <w:rtl/>
        </w:rPr>
      </w:pPr>
    </w:p>
    <w:p w14:paraId="38A3E1AD" w14:textId="77777777" w:rsidR="00C75001" w:rsidRPr="00C75001" w:rsidRDefault="00C75001" w:rsidP="00C75001">
      <w:pPr>
        <w:bidi/>
        <w:rPr>
          <w:rFonts w:cs="David" w:hint="cs"/>
          <w:rtl/>
        </w:rPr>
      </w:pPr>
      <w:r w:rsidRPr="00C75001">
        <w:rPr>
          <w:rFonts w:cs="David" w:hint="cs"/>
          <w:rtl/>
        </w:rPr>
        <w:tab/>
        <w:t>היא לא חייבת להביא להצבעה.</w:t>
      </w:r>
    </w:p>
    <w:p w14:paraId="02157E5F" w14:textId="77777777" w:rsidR="00C75001" w:rsidRPr="00C75001" w:rsidRDefault="00C75001" w:rsidP="00C75001">
      <w:pPr>
        <w:bidi/>
        <w:rPr>
          <w:rFonts w:cs="David" w:hint="cs"/>
          <w:rtl/>
        </w:rPr>
      </w:pPr>
    </w:p>
    <w:p w14:paraId="0D9DB1CB" w14:textId="77777777" w:rsidR="00C75001" w:rsidRPr="00C75001" w:rsidRDefault="00C75001" w:rsidP="00C75001">
      <w:pPr>
        <w:bidi/>
        <w:rPr>
          <w:rFonts w:cs="David" w:hint="cs"/>
          <w:u w:val="single"/>
          <w:rtl/>
        </w:rPr>
      </w:pPr>
      <w:r w:rsidRPr="00C75001">
        <w:rPr>
          <w:rFonts w:cs="David" w:hint="cs"/>
          <w:u w:val="single"/>
          <w:rtl/>
        </w:rPr>
        <w:t>היו"ר רוחמה אברהם:</w:t>
      </w:r>
    </w:p>
    <w:p w14:paraId="75BA83D3" w14:textId="77777777" w:rsidR="00C75001" w:rsidRPr="00C75001" w:rsidRDefault="00C75001" w:rsidP="00C75001">
      <w:pPr>
        <w:bidi/>
        <w:rPr>
          <w:rFonts w:cs="David" w:hint="cs"/>
          <w:rtl/>
        </w:rPr>
      </w:pPr>
    </w:p>
    <w:p w14:paraId="0F6026A6" w14:textId="77777777" w:rsidR="00C75001" w:rsidRPr="00C75001" w:rsidRDefault="00C75001" w:rsidP="00C75001">
      <w:pPr>
        <w:bidi/>
        <w:rPr>
          <w:rFonts w:cs="David" w:hint="cs"/>
          <w:rtl/>
        </w:rPr>
      </w:pPr>
      <w:r w:rsidRPr="00C75001">
        <w:rPr>
          <w:rFonts w:cs="David" w:hint="cs"/>
          <w:rtl/>
        </w:rPr>
        <w:tab/>
        <w:t xml:space="preserve">אני לא חייבת להביא את זה להצבעה. </w:t>
      </w:r>
    </w:p>
    <w:p w14:paraId="76B75E7B" w14:textId="77777777" w:rsidR="00C75001" w:rsidRPr="00C75001" w:rsidRDefault="00C75001" w:rsidP="00C75001">
      <w:pPr>
        <w:bidi/>
        <w:rPr>
          <w:rFonts w:cs="David" w:hint="cs"/>
          <w:rtl/>
        </w:rPr>
      </w:pPr>
    </w:p>
    <w:p w14:paraId="73B08D04" w14:textId="77777777" w:rsidR="00C75001" w:rsidRPr="00C75001" w:rsidRDefault="00C75001" w:rsidP="00C75001">
      <w:pPr>
        <w:bidi/>
        <w:rPr>
          <w:rFonts w:cs="David" w:hint="cs"/>
          <w:rtl/>
        </w:rPr>
      </w:pPr>
      <w:r w:rsidRPr="00C75001">
        <w:rPr>
          <w:rFonts w:cs="David" w:hint="cs"/>
          <w:u w:val="single"/>
          <w:rtl/>
        </w:rPr>
        <w:t>נסים זאב:</w:t>
      </w:r>
    </w:p>
    <w:p w14:paraId="571EC7DD" w14:textId="77777777" w:rsidR="00C75001" w:rsidRPr="00C75001" w:rsidRDefault="00C75001" w:rsidP="00C75001">
      <w:pPr>
        <w:bidi/>
        <w:rPr>
          <w:rFonts w:cs="David" w:hint="cs"/>
          <w:rtl/>
        </w:rPr>
      </w:pPr>
    </w:p>
    <w:p w14:paraId="52E65B66" w14:textId="77777777" w:rsidR="00C75001" w:rsidRPr="00C75001" w:rsidRDefault="00C75001" w:rsidP="00C75001">
      <w:pPr>
        <w:bidi/>
        <w:rPr>
          <w:rFonts w:cs="David" w:hint="cs"/>
          <w:rtl/>
        </w:rPr>
      </w:pPr>
      <w:r w:rsidRPr="00C75001">
        <w:rPr>
          <w:rFonts w:cs="David" w:hint="cs"/>
          <w:rtl/>
        </w:rPr>
        <w:tab/>
        <w:t>זה בשם הוועדה או בשם עצמך?</w:t>
      </w:r>
    </w:p>
    <w:p w14:paraId="6A4D4A65" w14:textId="77777777" w:rsidR="00C75001" w:rsidRPr="00C75001" w:rsidRDefault="00C75001" w:rsidP="00C75001">
      <w:pPr>
        <w:bidi/>
        <w:rPr>
          <w:rFonts w:cs="David" w:hint="cs"/>
          <w:rtl/>
        </w:rPr>
      </w:pPr>
    </w:p>
    <w:p w14:paraId="322BE593" w14:textId="77777777" w:rsidR="00C75001" w:rsidRPr="00C75001" w:rsidRDefault="00C75001" w:rsidP="00C75001">
      <w:pPr>
        <w:bidi/>
        <w:rPr>
          <w:rFonts w:cs="David" w:hint="cs"/>
          <w:rtl/>
        </w:rPr>
      </w:pPr>
      <w:r w:rsidRPr="00C75001">
        <w:rPr>
          <w:rFonts w:cs="David" w:hint="cs"/>
          <w:u w:val="single"/>
          <w:rtl/>
        </w:rPr>
        <w:t xml:space="preserve">זהבה </w:t>
      </w:r>
      <w:proofErr w:type="spellStart"/>
      <w:r w:rsidRPr="00C75001">
        <w:rPr>
          <w:rFonts w:cs="David" w:hint="cs"/>
          <w:u w:val="single"/>
          <w:rtl/>
        </w:rPr>
        <w:t>גלאון</w:t>
      </w:r>
      <w:proofErr w:type="spellEnd"/>
      <w:r w:rsidRPr="00C75001">
        <w:rPr>
          <w:rFonts w:cs="David" w:hint="cs"/>
          <w:u w:val="single"/>
          <w:rtl/>
        </w:rPr>
        <w:t>:</w:t>
      </w:r>
    </w:p>
    <w:p w14:paraId="59130CEC" w14:textId="77777777" w:rsidR="00C75001" w:rsidRPr="00C75001" w:rsidRDefault="00C75001" w:rsidP="00C75001">
      <w:pPr>
        <w:bidi/>
        <w:rPr>
          <w:rFonts w:cs="David" w:hint="cs"/>
          <w:rtl/>
        </w:rPr>
      </w:pPr>
    </w:p>
    <w:p w14:paraId="4AE38F61" w14:textId="77777777" w:rsidR="00C75001" w:rsidRPr="00C75001" w:rsidRDefault="00C75001" w:rsidP="00C75001">
      <w:pPr>
        <w:bidi/>
        <w:rPr>
          <w:rFonts w:cs="David" w:hint="cs"/>
          <w:rtl/>
        </w:rPr>
      </w:pPr>
      <w:r w:rsidRPr="00C75001">
        <w:rPr>
          <w:rFonts w:cs="David" w:hint="cs"/>
          <w:rtl/>
        </w:rPr>
        <w:tab/>
        <w:t xml:space="preserve">היא לא חייבת. היא יושבת-ראש הוועדה, מותר לה לקרוא מה שהיא רוצה. </w:t>
      </w:r>
    </w:p>
    <w:p w14:paraId="17004752" w14:textId="77777777" w:rsidR="00C75001" w:rsidRPr="00C75001" w:rsidRDefault="00C75001" w:rsidP="00C75001">
      <w:pPr>
        <w:bidi/>
        <w:rPr>
          <w:rFonts w:cs="David" w:hint="cs"/>
          <w:rtl/>
        </w:rPr>
      </w:pPr>
    </w:p>
    <w:p w14:paraId="00BCC86B" w14:textId="77777777" w:rsidR="00C75001" w:rsidRPr="00C75001" w:rsidRDefault="00C75001" w:rsidP="00C75001">
      <w:pPr>
        <w:bidi/>
        <w:rPr>
          <w:rFonts w:cs="David" w:hint="cs"/>
          <w:u w:val="single"/>
          <w:rtl/>
        </w:rPr>
      </w:pPr>
      <w:r w:rsidRPr="00C75001">
        <w:rPr>
          <w:rFonts w:cs="David" w:hint="cs"/>
          <w:u w:val="single"/>
          <w:rtl/>
        </w:rPr>
        <w:t>מאיר פרוש:</w:t>
      </w:r>
    </w:p>
    <w:p w14:paraId="65616A1D" w14:textId="77777777" w:rsidR="00C75001" w:rsidRPr="00C75001" w:rsidRDefault="00C75001" w:rsidP="00C75001">
      <w:pPr>
        <w:bidi/>
        <w:rPr>
          <w:rFonts w:cs="David" w:hint="cs"/>
          <w:rtl/>
        </w:rPr>
      </w:pPr>
      <w:r w:rsidRPr="00C75001">
        <w:rPr>
          <w:rFonts w:cs="David" w:hint="cs"/>
          <w:rtl/>
        </w:rPr>
        <w:tab/>
      </w:r>
    </w:p>
    <w:p w14:paraId="6530D20C" w14:textId="77777777" w:rsidR="00C75001" w:rsidRPr="00C75001" w:rsidRDefault="00C75001" w:rsidP="00C75001">
      <w:pPr>
        <w:bidi/>
        <w:rPr>
          <w:rFonts w:cs="David" w:hint="cs"/>
          <w:rtl/>
        </w:rPr>
      </w:pPr>
      <w:r w:rsidRPr="00C75001">
        <w:rPr>
          <w:rFonts w:cs="David" w:hint="cs"/>
          <w:rtl/>
        </w:rPr>
        <w:tab/>
        <w:t xml:space="preserve">אבל אמרו: הוועדה פונה. </w:t>
      </w:r>
    </w:p>
    <w:p w14:paraId="1CF6F0CD" w14:textId="77777777" w:rsidR="00C75001" w:rsidRPr="00C75001" w:rsidRDefault="00C75001" w:rsidP="00C75001">
      <w:pPr>
        <w:bidi/>
        <w:rPr>
          <w:rFonts w:cs="David" w:hint="cs"/>
          <w:rtl/>
        </w:rPr>
      </w:pPr>
    </w:p>
    <w:p w14:paraId="4880A52A" w14:textId="77777777" w:rsidR="00C75001" w:rsidRPr="00C75001" w:rsidRDefault="00C75001" w:rsidP="00C75001">
      <w:pPr>
        <w:bidi/>
        <w:rPr>
          <w:rFonts w:cs="David" w:hint="cs"/>
          <w:rtl/>
        </w:rPr>
      </w:pPr>
      <w:r w:rsidRPr="00C75001">
        <w:rPr>
          <w:rFonts w:cs="David" w:hint="cs"/>
          <w:u w:val="single"/>
          <w:rtl/>
        </w:rPr>
        <w:t xml:space="preserve">יובל </w:t>
      </w:r>
      <w:proofErr w:type="spellStart"/>
      <w:r w:rsidRPr="00C75001">
        <w:rPr>
          <w:rFonts w:cs="David" w:hint="cs"/>
          <w:u w:val="single"/>
          <w:rtl/>
        </w:rPr>
        <w:t>שטייניץ</w:t>
      </w:r>
      <w:proofErr w:type="spellEnd"/>
      <w:r w:rsidRPr="00C75001">
        <w:rPr>
          <w:rFonts w:cs="David" w:hint="cs"/>
          <w:u w:val="single"/>
          <w:rtl/>
        </w:rPr>
        <w:t>:</w:t>
      </w:r>
    </w:p>
    <w:p w14:paraId="0A4D1B0C" w14:textId="77777777" w:rsidR="00C75001" w:rsidRPr="00C75001" w:rsidRDefault="00C75001" w:rsidP="00C75001">
      <w:pPr>
        <w:bidi/>
        <w:rPr>
          <w:rFonts w:cs="David" w:hint="cs"/>
          <w:rtl/>
        </w:rPr>
      </w:pPr>
    </w:p>
    <w:p w14:paraId="4B134638" w14:textId="77777777" w:rsidR="00C75001" w:rsidRPr="00C75001" w:rsidRDefault="00C75001" w:rsidP="00C75001">
      <w:pPr>
        <w:bidi/>
        <w:rPr>
          <w:rFonts w:cs="David" w:hint="cs"/>
          <w:rtl/>
        </w:rPr>
      </w:pPr>
      <w:r w:rsidRPr="00C75001">
        <w:rPr>
          <w:rFonts w:cs="David" w:hint="cs"/>
          <w:rtl/>
        </w:rPr>
        <w:tab/>
        <w:t>שתדבר עם הוועדה קודם.</w:t>
      </w:r>
    </w:p>
    <w:p w14:paraId="3D79A849" w14:textId="77777777" w:rsidR="00C75001" w:rsidRPr="00C75001" w:rsidRDefault="00C75001" w:rsidP="00C75001">
      <w:pPr>
        <w:bidi/>
        <w:rPr>
          <w:rFonts w:cs="David" w:hint="cs"/>
          <w:rtl/>
        </w:rPr>
      </w:pPr>
    </w:p>
    <w:p w14:paraId="7F39DF78" w14:textId="77777777" w:rsidR="00C75001" w:rsidRPr="00C75001" w:rsidRDefault="00C75001" w:rsidP="00C75001">
      <w:pPr>
        <w:bidi/>
        <w:rPr>
          <w:rFonts w:cs="David" w:hint="cs"/>
          <w:u w:val="single"/>
          <w:rtl/>
        </w:rPr>
      </w:pPr>
      <w:r w:rsidRPr="00C75001">
        <w:rPr>
          <w:rFonts w:cs="David" w:hint="cs"/>
          <w:u w:val="single"/>
          <w:rtl/>
        </w:rPr>
        <w:t>מאיר פרוש:</w:t>
      </w:r>
    </w:p>
    <w:p w14:paraId="6A3EEE76" w14:textId="77777777" w:rsidR="00C75001" w:rsidRPr="00C75001" w:rsidRDefault="00C75001" w:rsidP="00C75001">
      <w:pPr>
        <w:bidi/>
        <w:rPr>
          <w:rFonts w:cs="David" w:hint="cs"/>
          <w:u w:val="single"/>
        </w:rPr>
      </w:pPr>
    </w:p>
    <w:p w14:paraId="0B4F060D" w14:textId="77777777" w:rsidR="00C75001" w:rsidRPr="00C75001" w:rsidRDefault="00C75001" w:rsidP="00C75001">
      <w:pPr>
        <w:bidi/>
        <w:ind w:firstLine="567"/>
        <w:rPr>
          <w:rFonts w:cs="David" w:hint="cs"/>
          <w:rtl/>
        </w:rPr>
      </w:pPr>
      <w:r w:rsidRPr="00C75001">
        <w:rPr>
          <w:rFonts w:cs="David" w:hint="cs"/>
          <w:rtl/>
        </w:rPr>
        <w:t xml:space="preserve">אנחנו בצד הזה של המתרס. אנחנו לא רוצים שתעשה זה. </w:t>
      </w:r>
    </w:p>
    <w:p w14:paraId="71A7EAC0" w14:textId="77777777" w:rsidR="00C75001" w:rsidRPr="00C75001" w:rsidRDefault="00C75001" w:rsidP="00C75001">
      <w:pPr>
        <w:bidi/>
        <w:rPr>
          <w:rFonts w:cs="David" w:hint="cs"/>
          <w:rtl/>
        </w:rPr>
      </w:pPr>
    </w:p>
    <w:p w14:paraId="51E5B345" w14:textId="77777777" w:rsidR="00C75001" w:rsidRPr="00C75001" w:rsidRDefault="00C75001" w:rsidP="00C75001">
      <w:pPr>
        <w:bidi/>
        <w:rPr>
          <w:rFonts w:cs="David" w:hint="cs"/>
          <w:rtl/>
        </w:rPr>
      </w:pPr>
      <w:r w:rsidRPr="00C75001">
        <w:rPr>
          <w:rFonts w:cs="David" w:hint="cs"/>
          <w:u w:val="single"/>
          <w:rtl/>
        </w:rPr>
        <w:t xml:space="preserve">זהבה </w:t>
      </w:r>
      <w:proofErr w:type="spellStart"/>
      <w:r w:rsidRPr="00C75001">
        <w:rPr>
          <w:rFonts w:cs="David" w:hint="cs"/>
          <w:u w:val="single"/>
          <w:rtl/>
        </w:rPr>
        <w:t>גלאון</w:t>
      </w:r>
      <w:proofErr w:type="spellEnd"/>
      <w:r w:rsidRPr="00C75001">
        <w:rPr>
          <w:rFonts w:cs="David" w:hint="cs"/>
          <w:u w:val="single"/>
          <w:rtl/>
        </w:rPr>
        <w:t>:</w:t>
      </w:r>
    </w:p>
    <w:p w14:paraId="741B5114" w14:textId="77777777" w:rsidR="00C75001" w:rsidRPr="00C75001" w:rsidRDefault="00C75001" w:rsidP="00C75001">
      <w:pPr>
        <w:bidi/>
        <w:rPr>
          <w:rFonts w:cs="David" w:hint="cs"/>
          <w:rtl/>
        </w:rPr>
      </w:pPr>
    </w:p>
    <w:p w14:paraId="57026580" w14:textId="77777777" w:rsidR="00C75001" w:rsidRPr="00C75001" w:rsidRDefault="00C75001" w:rsidP="00C75001">
      <w:pPr>
        <w:bidi/>
        <w:ind w:firstLine="567"/>
        <w:rPr>
          <w:rFonts w:cs="David" w:hint="cs"/>
          <w:rtl/>
        </w:rPr>
      </w:pPr>
      <w:r w:rsidRPr="00C75001">
        <w:rPr>
          <w:rFonts w:cs="David" w:hint="cs"/>
          <w:rtl/>
        </w:rPr>
        <w:t xml:space="preserve">זה לכבוד </w:t>
      </w:r>
      <w:proofErr w:type="spellStart"/>
      <w:r w:rsidRPr="00C75001">
        <w:rPr>
          <w:rFonts w:cs="David" w:hint="cs"/>
          <w:rtl/>
        </w:rPr>
        <w:t>אכסניא</w:t>
      </w:r>
      <w:proofErr w:type="spellEnd"/>
      <w:r w:rsidRPr="00C75001">
        <w:rPr>
          <w:rFonts w:cs="David" w:hint="cs"/>
          <w:rtl/>
        </w:rPr>
        <w:t>.</w:t>
      </w:r>
    </w:p>
    <w:p w14:paraId="11FCB572" w14:textId="77777777" w:rsidR="00C75001" w:rsidRPr="00C75001" w:rsidRDefault="00C75001" w:rsidP="00C75001">
      <w:pPr>
        <w:bidi/>
        <w:rPr>
          <w:rFonts w:cs="David" w:hint="cs"/>
          <w:rtl/>
        </w:rPr>
      </w:pPr>
    </w:p>
    <w:p w14:paraId="26C99701" w14:textId="77777777" w:rsidR="00C75001" w:rsidRPr="00C75001" w:rsidRDefault="00C75001" w:rsidP="00C75001">
      <w:pPr>
        <w:bidi/>
        <w:rPr>
          <w:rFonts w:cs="David" w:hint="cs"/>
          <w:u w:val="single"/>
          <w:rtl/>
        </w:rPr>
      </w:pPr>
      <w:r w:rsidRPr="00C75001">
        <w:rPr>
          <w:rFonts w:cs="David" w:hint="cs"/>
          <w:u w:val="single"/>
          <w:rtl/>
        </w:rPr>
        <w:t>היו"ר רוחמה אברהם:</w:t>
      </w:r>
    </w:p>
    <w:p w14:paraId="1EB2CADF" w14:textId="77777777" w:rsidR="00C75001" w:rsidRPr="00C75001" w:rsidRDefault="00C75001" w:rsidP="00C75001">
      <w:pPr>
        <w:bidi/>
        <w:rPr>
          <w:rFonts w:cs="David" w:hint="cs"/>
          <w:rtl/>
        </w:rPr>
      </w:pPr>
    </w:p>
    <w:p w14:paraId="4C1D87C1" w14:textId="77777777" w:rsidR="00C75001" w:rsidRPr="00C75001" w:rsidRDefault="00C75001" w:rsidP="00C75001">
      <w:pPr>
        <w:bidi/>
        <w:ind w:firstLine="567"/>
        <w:rPr>
          <w:rFonts w:cs="David" w:hint="cs"/>
          <w:rtl/>
        </w:rPr>
      </w:pPr>
      <w:r w:rsidRPr="00C75001">
        <w:rPr>
          <w:rFonts w:cs="David" w:hint="cs"/>
          <w:rtl/>
        </w:rPr>
        <w:t xml:space="preserve">אני אומרת, וחוזרת ואומרת: משום שבעוד שבוע או שבועיים אנחנו עלולים למצוא את עצמנו מול בקשת נבצרות כזאת או אחרת, ראיתי לנכון לעשות זאת, והבנתי גם הלך הרוחות של רבים מחברי כאן, שאמרו שהם מאשרים את הבקשה רק כי זו הודעה ראשונה. </w:t>
      </w:r>
    </w:p>
    <w:p w14:paraId="23EDE08A" w14:textId="77777777" w:rsidR="00C75001" w:rsidRPr="00C75001" w:rsidRDefault="00C75001" w:rsidP="00C75001">
      <w:pPr>
        <w:bidi/>
        <w:rPr>
          <w:rFonts w:cs="David" w:hint="cs"/>
          <w:rtl/>
        </w:rPr>
      </w:pPr>
    </w:p>
    <w:p w14:paraId="77CBD769" w14:textId="77777777" w:rsidR="00C75001" w:rsidRPr="00C75001" w:rsidRDefault="00C75001" w:rsidP="00C75001">
      <w:pPr>
        <w:bidi/>
        <w:rPr>
          <w:rFonts w:cs="David" w:hint="cs"/>
          <w:u w:val="single"/>
          <w:rtl/>
        </w:rPr>
      </w:pPr>
      <w:r w:rsidRPr="00C75001">
        <w:rPr>
          <w:rFonts w:cs="David"/>
          <w:u w:val="single"/>
          <w:rtl/>
        </w:rPr>
        <w:br w:type="page"/>
      </w:r>
      <w:r w:rsidRPr="00C75001">
        <w:rPr>
          <w:rFonts w:cs="David" w:hint="cs"/>
          <w:u w:val="single"/>
          <w:rtl/>
        </w:rPr>
        <w:t>מאיר פרוש:</w:t>
      </w:r>
    </w:p>
    <w:p w14:paraId="6213C9B5" w14:textId="77777777" w:rsidR="00C75001" w:rsidRPr="00C75001" w:rsidRDefault="00C75001" w:rsidP="00C75001">
      <w:pPr>
        <w:bidi/>
        <w:rPr>
          <w:rFonts w:cs="David" w:hint="cs"/>
          <w:u w:val="single"/>
        </w:rPr>
      </w:pPr>
    </w:p>
    <w:p w14:paraId="2C2E1A9E" w14:textId="77777777" w:rsidR="00C75001" w:rsidRPr="00C75001" w:rsidRDefault="00C75001" w:rsidP="00C75001">
      <w:pPr>
        <w:bidi/>
        <w:rPr>
          <w:rFonts w:cs="David" w:hint="cs"/>
          <w:rtl/>
        </w:rPr>
      </w:pPr>
      <w:r w:rsidRPr="00C75001">
        <w:rPr>
          <w:rFonts w:cs="David" w:hint="cs"/>
          <w:rtl/>
        </w:rPr>
        <w:tab/>
        <w:t xml:space="preserve">לא שמעתי את זה מאיש. </w:t>
      </w:r>
    </w:p>
    <w:p w14:paraId="7FBFEE85" w14:textId="77777777" w:rsidR="00C75001" w:rsidRPr="00C75001" w:rsidRDefault="00C75001" w:rsidP="00C75001">
      <w:pPr>
        <w:bidi/>
        <w:rPr>
          <w:rFonts w:cs="David" w:hint="cs"/>
          <w:rtl/>
        </w:rPr>
      </w:pPr>
    </w:p>
    <w:p w14:paraId="012E5D54" w14:textId="77777777" w:rsidR="00C75001" w:rsidRPr="00C75001" w:rsidRDefault="00C75001" w:rsidP="00C75001">
      <w:pPr>
        <w:bidi/>
        <w:rPr>
          <w:rFonts w:cs="David" w:hint="cs"/>
          <w:u w:val="single"/>
          <w:rtl/>
        </w:rPr>
      </w:pPr>
      <w:r w:rsidRPr="00C75001">
        <w:rPr>
          <w:rFonts w:cs="David" w:hint="cs"/>
          <w:u w:val="single"/>
          <w:rtl/>
        </w:rPr>
        <w:t>היו"ר רוחמה אברהם:</w:t>
      </w:r>
    </w:p>
    <w:p w14:paraId="6ABF207A" w14:textId="77777777" w:rsidR="00C75001" w:rsidRPr="00C75001" w:rsidRDefault="00C75001" w:rsidP="00C75001">
      <w:pPr>
        <w:bidi/>
        <w:rPr>
          <w:rFonts w:cs="David" w:hint="cs"/>
          <w:rtl/>
        </w:rPr>
      </w:pPr>
    </w:p>
    <w:p w14:paraId="414DD4AB" w14:textId="77777777" w:rsidR="00C75001" w:rsidRPr="00C75001" w:rsidRDefault="00C75001" w:rsidP="00C75001">
      <w:pPr>
        <w:bidi/>
        <w:ind w:firstLine="567"/>
        <w:rPr>
          <w:rFonts w:cs="David" w:hint="cs"/>
          <w:rtl/>
        </w:rPr>
      </w:pPr>
      <w:r w:rsidRPr="00C75001">
        <w:rPr>
          <w:rFonts w:cs="David" w:hint="cs"/>
          <w:rtl/>
        </w:rPr>
        <w:t xml:space="preserve">לכן אני קוראת כיושבת-ראש הוועדה, אני אינני מוצאת לנכון להביא את זה להצבעה. </w:t>
      </w:r>
    </w:p>
    <w:p w14:paraId="61E47C16" w14:textId="77777777" w:rsidR="00C75001" w:rsidRPr="00C75001" w:rsidRDefault="00C75001" w:rsidP="00C75001">
      <w:pPr>
        <w:bidi/>
        <w:rPr>
          <w:rFonts w:cs="David" w:hint="cs"/>
          <w:u w:val="single"/>
          <w:rtl/>
        </w:rPr>
      </w:pPr>
    </w:p>
    <w:p w14:paraId="15793B46" w14:textId="77777777" w:rsidR="00C75001" w:rsidRPr="00C75001" w:rsidRDefault="00C75001" w:rsidP="00C75001">
      <w:pPr>
        <w:bidi/>
        <w:rPr>
          <w:rFonts w:cs="David" w:hint="cs"/>
          <w:rtl/>
        </w:rPr>
      </w:pPr>
      <w:r w:rsidRPr="00C75001">
        <w:rPr>
          <w:rFonts w:cs="David" w:hint="cs"/>
          <w:u w:val="single"/>
          <w:rtl/>
        </w:rPr>
        <w:t>נסים זאב:</w:t>
      </w:r>
    </w:p>
    <w:p w14:paraId="66E3B9C1" w14:textId="77777777" w:rsidR="00C75001" w:rsidRPr="00C75001" w:rsidRDefault="00C75001" w:rsidP="00C75001">
      <w:pPr>
        <w:bidi/>
        <w:rPr>
          <w:rFonts w:cs="David" w:hint="cs"/>
          <w:rtl/>
        </w:rPr>
      </w:pPr>
    </w:p>
    <w:p w14:paraId="495A0C56" w14:textId="77777777" w:rsidR="00C75001" w:rsidRPr="00C75001" w:rsidRDefault="00C75001" w:rsidP="00C75001">
      <w:pPr>
        <w:bidi/>
        <w:ind w:firstLine="567"/>
        <w:rPr>
          <w:rFonts w:cs="David" w:hint="cs"/>
          <w:rtl/>
        </w:rPr>
      </w:pPr>
      <w:r w:rsidRPr="00C75001">
        <w:rPr>
          <w:rFonts w:cs="David" w:hint="cs"/>
          <w:rtl/>
        </w:rPr>
        <w:t xml:space="preserve">שכל אחד ישלח ממלא מקום אם הוא לא רוצה לשבת כאן. </w:t>
      </w:r>
    </w:p>
    <w:p w14:paraId="1E981650" w14:textId="77777777" w:rsidR="00C75001" w:rsidRPr="00C75001" w:rsidRDefault="00C75001" w:rsidP="00C75001">
      <w:pPr>
        <w:bidi/>
        <w:rPr>
          <w:rFonts w:cs="David" w:hint="cs"/>
          <w:rtl/>
        </w:rPr>
      </w:pPr>
    </w:p>
    <w:p w14:paraId="4B9CB116" w14:textId="77777777" w:rsidR="00C75001" w:rsidRPr="00C75001" w:rsidRDefault="00C75001" w:rsidP="00C75001">
      <w:pPr>
        <w:bidi/>
        <w:rPr>
          <w:rFonts w:cs="David" w:hint="cs"/>
          <w:u w:val="single"/>
          <w:rtl/>
        </w:rPr>
      </w:pPr>
      <w:r w:rsidRPr="00C75001">
        <w:rPr>
          <w:rFonts w:cs="David" w:hint="cs"/>
          <w:u w:val="single"/>
          <w:rtl/>
        </w:rPr>
        <w:t>היו"ר רוחמה אברהם:</w:t>
      </w:r>
    </w:p>
    <w:p w14:paraId="55427168" w14:textId="77777777" w:rsidR="00C75001" w:rsidRPr="00C75001" w:rsidRDefault="00C75001" w:rsidP="00C75001">
      <w:pPr>
        <w:bidi/>
        <w:rPr>
          <w:rFonts w:cs="David" w:hint="cs"/>
          <w:rtl/>
        </w:rPr>
      </w:pPr>
    </w:p>
    <w:p w14:paraId="71058981" w14:textId="77777777" w:rsidR="00C75001" w:rsidRPr="00C75001" w:rsidRDefault="00C75001" w:rsidP="00C75001">
      <w:pPr>
        <w:bidi/>
        <w:ind w:firstLine="567"/>
        <w:rPr>
          <w:rFonts w:cs="David" w:hint="cs"/>
          <w:rtl/>
        </w:rPr>
      </w:pPr>
      <w:r w:rsidRPr="00C75001">
        <w:rPr>
          <w:rFonts w:cs="David" w:hint="cs"/>
          <w:rtl/>
        </w:rPr>
        <w:t xml:space="preserve">חברי </w:t>
      </w:r>
      <w:proofErr w:type="spellStart"/>
      <w:r w:rsidRPr="00C75001">
        <w:rPr>
          <w:rFonts w:cs="David" w:hint="cs"/>
          <w:rtl/>
        </w:rPr>
        <w:t>חברי</w:t>
      </w:r>
      <w:proofErr w:type="spellEnd"/>
      <w:r w:rsidRPr="00C75001">
        <w:rPr>
          <w:rFonts w:cs="David" w:hint="cs"/>
          <w:rtl/>
        </w:rPr>
        <w:t xml:space="preserve"> הכנסת, תודה רבה לכם על הדיון הפורה. </w:t>
      </w:r>
    </w:p>
    <w:p w14:paraId="7C791B30" w14:textId="77777777" w:rsidR="00C75001" w:rsidRPr="00C75001" w:rsidRDefault="00C75001" w:rsidP="00C75001">
      <w:pPr>
        <w:bidi/>
        <w:ind w:firstLine="567"/>
        <w:rPr>
          <w:rFonts w:cs="David" w:hint="cs"/>
          <w:rtl/>
        </w:rPr>
      </w:pPr>
    </w:p>
    <w:p w14:paraId="4D14EE0F" w14:textId="77777777" w:rsidR="00552A80" w:rsidRPr="00C75001" w:rsidRDefault="00C75001" w:rsidP="009B6728">
      <w:pPr>
        <w:bidi/>
        <w:ind w:firstLine="567"/>
        <w:rPr>
          <w:rFonts w:cs="David" w:hint="cs"/>
        </w:rPr>
      </w:pPr>
      <w:r w:rsidRPr="00C75001">
        <w:rPr>
          <w:rFonts w:cs="David" w:hint="cs"/>
          <w:u w:val="single"/>
          <w:rtl/>
        </w:rPr>
        <w:t>הישיבה ננעלה בשעה 14:00.</w:t>
      </w:r>
    </w:p>
    <w:sectPr w:rsidR="00552A80" w:rsidRPr="00C75001" w:rsidSect="00C75001">
      <w:headerReference w:type="even" r:id="rId7"/>
      <w:headerReference w:type="default" r:id="rId8"/>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4E0368" w14:textId="77777777" w:rsidR="009B6728" w:rsidRDefault="009B6728">
      <w:r>
        <w:separator/>
      </w:r>
    </w:p>
  </w:endnote>
  <w:endnote w:type="continuationSeparator" w:id="0">
    <w:p w14:paraId="01C11217" w14:textId="77777777" w:rsidR="009B6728" w:rsidRDefault="009B67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FD8566" w14:textId="77777777" w:rsidR="009B6728" w:rsidRDefault="009B6728">
      <w:r>
        <w:separator/>
      </w:r>
    </w:p>
  </w:footnote>
  <w:footnote w:type="continuationSeparator" w:id="0">
    <w:p w14:paraId="339B1669" w14:textId="77777777" w:rsidR="009B6728" w:rsidRDefault="009B67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BD4A7" w14:textId="77777777" w:rsidR="00C75001" w:rsidRDefault="00C75001">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end"/>
    </w:r>
  </w:p>
  <w:p w14:paraId="3159E40F" w14:textId="77777777" w:rsidR="00C75001" w:rsidRDefault="00C75001">
    <w:pPr>
      <w:pStyle w:val="Header"/>
      <w:ind w:right="360"/>
      <w:jc w:val="both"/>
      <w:rPr>
        <w:rtl/>
      </w:rPr>
    </w:pPr>
  </w:p>
  <w:p w14:paraId="608EE1AC" w14:textId="77777777" w:rsidR="00C75001" w:rsidRDefault="00C75001"/>
  <w:p w14:paraId="64747599" w14:textId="77777777" w:rsidR="00C75001" w:rsidRDefault="00C75001"/>
  <w:p w14:paraId="62D060EC" w14:textId="77777777" w:rsidR="00C75001" w:rsidRDefault="00C75001"/>
  <w:p w14:paraId="6F231E9D" w14:textId="77777777" w:rsidR="00C75001" w:rsidRDefault="00C75001"/>
  <w:p w14:paraId="315A67EB" w14:textId="77777777" w:rsidR="00C75001" w:rsidRDefault="00C75001"/>
  <w:p w14:paraId="74517803" w14:textId="77777777" w:rsidR="00C75001" w:rsidRDefault="00C75001"/>
  <w:p w14:paraId="7475FC87" w14:textId="77777777" w:rsidR="00C75001" w:rsidRDefault="00C75001"/>
  <w:p w14:paraId="6D65C78B" w14:textId="77777777" w:rsidR="00C75001" w:rsidRDefault="00C75001"/>
  <w:p w14:paraId="74A50D1D" w14:textId="77777777" w:rsidR="00C75001" w:rsidRDefault="00C7500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3AE27B" w14:textId="77777777" w:rsidR="00C75001" w:rsidRDefault="00C75001">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separate"/>
    </w:r>
    <w:r w:rsidR="0078505E">
      <w:rPr>
        <w:rStyle w:val="PageNumber"/>
        <w:noProof/>
        <w:rtl/>
      </w:rPr>
      <w:t>1</w:t>
    </w:r>
    <w:r>
      <w:rPr>
        <w:rStyle w:val="PageNumber"/>
        <w:rtl/>
      </w:rPr>
      <w:fldChar w:fldCharType="end"/>
    </w:r>
  </w:p>
  <w:p w14:paraId="5F0F49A5" w14:textId="77777777" w:rsidR="00C75001" w:rsidRDefault="00C75001" w:rsidP="009B6728">
    <w:pPr>
      <w:pStyle w:val="Header"/>
      <w:ind w:right="360"/>
      <w:jc w:val="both"/>
      <w:rPr>
        <w:rFonts w:hint="cs"/>
        <w:rtl/>
      </w:rPr>
    </w:pPr>
    <w:r>
      <w:rPr>
        <w:rtl/>
      </w:rPr>
      <w:t>ועדת</w:t>
    </w:r>
    <w:r>
      <w:rPr>
        <w:rFonts w:hint="cs"/>
        <w:rtl/>
      </w:rPr>
      <w:t xml:space="preserve"> ה</w:t>
    </w:r>
    <w:r w:rsidR="009B6728">
      <w:rPr>
        <w:rFonts w:hint="cs"/>
        <w:rtl/>
      </w:rPr>
      <w:t>כנסת</w:t>
    </w:r>
  </w:p>
  <w:p w14:paraId="68892B49" w14:textId="77777777" w:rsidR="00C75001" w:rsidRDefault="0078505E">
    <w:pPr>
      <w:pStyle w:val="Header"/>
      <w:ind w:right="360"/>
      <w:jc w:val="both"/>
      <w:rPr>
        <w:rStyle w:val="PageNumber"/>
        <w:rFonts w:hint="cs"/>
        <w:rtl/>
      </w:rPr>
    </w:pPr>
    <w:r>
      <w:rPr>
        <w:rStyle w:val="PageNumber"/>
        <w:rFonts w:hint="cs"/>
        <w:rtl/>
      </w:rPr>
      <w:t>13.9.2006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B443E4"/>
    <w:multiLevelType w:val="hybridMultilevel"/>
    <w:tmpl w:val="C81A19B2"/>
    <w:lvl w:ilvl="0" w:tplc="799A72CE">
      <w:start w:val="10"/>
      <w:numFmt w:val="bullet"/>
      <w:lvlText w:val="-"/>
      <w:lvlJc w:val="left"/>
      <w:pPr>
        <w:tabs>
          <w:tab w:val="num" w:pos="990"/>
        </w:tabs>
        <w:ind w:left="990" w:hanging="360"/>
      </w:pPr>
      <w:rPr>
        <w:rFonts w:ascii="Times New Roman" w:eastAsia="Times New Roman" w:hAnsi="Times New Roman" w:cs="David" w:hint="default"/>
      </w:rPr>
    </w:lvl>
    <w:lvl w:ilvl="1" w:tplc="04090003" w:tentative="1">
      <w:start w:val="1"/>
      <w:numFmt w:val="bullet"/>
      <w:lvlText w:val="o"/>
      <w:lvlJc w:val="left"/>
      <w:pPr>
        <w:tabs>
          <w:tab w:val="num" w:pos="1710"/>
        </w:tabs>
        <w:ind w:left="1710" w:hanging="360"/>
      </w:pPr>
      <w:rPr>
        <w:rFonts w:ascii="Courier New" w:hAnsi="Courier New" w:cs="Courier New" w:hint="default"/>
      </w:rPr>
    </w:lvl>
    <w:lvl w:ilvl="2" w:tplc="04090005" w:tentative="1">
      <w:start w:val="1"/>
      <w:numFmt w:val="bullet"/>
      <w:lvlText w:val=""/>
      <w:lvlJc w:val="left"/>
      <w:pPr>
        <w:tabs>
          <w:tab w:val="num" w:pos="2430"/>
        </w:tabs>
        <w:ind w:left="2430" w:hanging="360"/>
      </w:pPr>
      <w:rPr>
        <w:rFonts w:ascii="Wingdings" w:hAnsi="Wingdings" w:hint="default"/>
      </w:rPr>
    </w:lvl>
    <w:lvl w:ilvl="3" w:tplc="04090001" w:tentative="1">
      <w:start w:val="1"/>
      <w:numFmt w:val="bullet"/>
      <w:lvlText w:val=""/>
      <w:lvlJc w:val="left"/>
      <w:pPr>
        <w:tabs>
          <w:tab w:val="num" w:pos="3150"/>
        </w:tabs>
        <w:ind w:left="3150" w:hanging="360"/>
      </w:pPr>
      <w:rPr>
        <w:rFonts w:ascii="Symbol" w:hAnsi="Symbol" w:hint="default"/>
      </w:rPr>
    </w:lvl>
    <w:lvl w:ilvl="4" w:tplc="04090003" w:tentative="1">
      <w:start w:val="1"/>
      <w:numFmt w:val="bullet"/>
      <w:lvlText w:val="o"/>
      <w:lvlJc w:val="left"/>
      <w:pPr>
        <w:tabs>
          <w:tab w:val="num" w:pos="3870"/>
        </w:tabs>
        <w:ind w:left="3870" w:hanging="360"/>
      </w:pPr>
      <w:rPr>
        <w:rFonts w:ascii="Courier New" w:hAnsi="Courier New" w:cs="Courier New" w:hint="default"/>
      </w:rPr>
    </w:lvl>
    <w:lvl w:ilvl="5" w:tplc="04090005" w:tentative="1">
      <w:start w:val="1"/>
      <w:numFmt w:val="bullet"/>
      <w:lvlText w:val=""/>
      <w:lvlJc w:val="left"/>
      <w:pPr>
        <w:tabs>
          <w:tab w:val="num" w:pos="4590"/>
        </w:tabs>
        <w:ind w:left="4590" w:hanging="360"/>
      </w:pPr>
      <w:rPr>
        <w:rFonts w:ascii="Wingdings" w:hAnsi="Wingdings" w:hint="default"/>
      </w:rPr>
    </w:lvl>
    <w:lvl w:ilvl="6" w:tplc="04090001" w:tentative="1">
      <w:start w:val="1"/>
      <w:numFmt w:val="bullet"/>
      <w:lvlText w:val=""/>
      <w:lvlJc w:val="left"/>
      <w:pPr>
        <w:tabs>
          <w:tab w:val="num" w:pos="5310"/>
        </w:tabs>
        <w:ind w:left="5310" w:hanging="360"/>
      </w:pPr>
      <w:rPr>
        <w:rFonts w:ascii="Symbol" w:hAnsi="Symbol" w:hint="default"/>
      </w:rPr>
    </w:lvl>
    <w:lvl w:ilvl="7" w:tplc="04090003" w:tentative="1">
      <w:start w:val="1"/>
      <w:numFmt w:val="bullet"/>
      <w:lvlText w:val="o"/>
      <w:lvlJc w:val="left"/>
      <w:pPr>
        <w:tabs>
          <w:tab w:val="num" w:pos="6030"/>
        </w:tabs>
        <w:ind w:left="6030" w:hanging="360"/>
      </w:pPr>
      <w:rPr>
        <w:rFonts w:ascii="Courier New" w:hAnsi="Courier New" w:cs="Courier New" w:hint="default"/>
      </w:rPr>
    </w:lvl>
    <w:lvl w:ilvl="8" w:tplc="04090005" w:tentative="1">
      <w:start w:val="1"/>
      <w:numFmt w:val="bullet"/>
      <w:lvlText w:val=""/>
      <w:lvlJc w:val="left"/>
      <w:pPr>
        <w:tabs>
          <w:tab w:val="num" w:pos="6750"/>
        </w:tabs>
        <w:ind w:left="6750" w:hanging="360"/>
      </w:pPr>
      <w:rPr>
        <w:rFonts w:ascii="Wingdings" w:hAnsi="Wingdings" w:hint="default"/>
      </w:rPr>
    </w:lvl>
  </w:abstractNum>
  <w:num w:numId="1" w16cid:durableId="14109295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175748פרוטוקול_ישיבת_ועדה.doc"/>
    <w:docVar w:name="StartMode" w:val="3"/>
  </w:docVars>
  <w:rsids>
    <w:rsidRoot w:val="00B7146B"/>
    <w:rsid w:val="00552A80"/>
    <w:rsid w:val="0078505E"/>
    <w:rsid w:val="00965806"/>
    <w:rsid w:val="009B6728"/>
    <w:rsid w:val="00B7146B"/>
    <w:rsid w:val="00C75001"/>
    <w:rsid w:val="00F70700"/>
    <w:rsid w:val="00FE4DC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4369CE32"/>
  <w15:chartTrackingRefBased/>
  <w15:docId w15:val="{E93DBBA4-B90B-4664-8E1D-3539BC97F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4">
    <w:name w:val="heading 4"/>
    <w:basedOn w:val="Normal"/>
    <w:next w:val="Normal"/>
    <w:qFormat/>
    <w:rsid w:val="00C75001"/>
    <w:pPr>
      <w:keepNext/>
      <w:overflowPunct w:val="0"/>
      <w:autoSpaceDE w:val="0"/>
      <w:autoSpaceDN w:val="0"/>
      <w:bidi/>
      <w:adjustRightInd w:val="0"/>
      <w:textAlignment w:val="baseline"/>
      <w:outlineLvl w:val="3"/>
    </w:pPr>
    <w:rPr>
      <w:rFonts w:cs="David"/>
      <w:sz w:val="22"/>
      <w:u w:val="single"/>
      <w:lang w:eastAsia="he-IL"/>
    </w:rPr>
  </w:style>
  <w:style w:type="paragraph" w:styleId="Heading5">
    <w:name w:val="heading 5"/>
    <w:basedOn w:val="Normal"/>
    <w:next w:val="Normal"/>
    <w:qFormat/>
    <w:rsid w:val="00C75001"/>
    <w:pPr>
      <w:keepNext/>
      <w:overflowPunct w:val="0"/>
      <w:autoSpaceDE w:val="0"/>
      <w:autoSpaceDN w:val="0"/>
      <w:bidi/>
      <w:adjustRightInd w:val="0"/>
      <w:jc w:val="both"/>
      <w:textAlignment w:val="baseline"/>
      <w:outlineLvl w:val="4"/>
    </w:pPr>
    <w:rPr>
      <w:rFonts w:cs="David"/>
      <w:sz w:val="22"/>
      <w:lang w:eastAsia="he-IL"/>
    </w:rPr>
  </w:style>
  <w:style w:type="paragraph" w:styleId="Heading6">
    <w:name w:val="heading 6"/>
    <w:basedOn w:val="Normal"/>
    <w:next w:val="Normal"/>
    <w:qFormat/>
    <w:rsid w:val="00C75001"/>
    <w:pPr>
      <w:keepNext/>
      <w:overflowPunct w:val="0"/>
      <w:autoSpaceDE w:val="0"/>
      <w:autoSpaceDN w:val="0"/>
      <w:bidi/>
      <w:adjustRightInd w:val="0"/>
      <w:jc w:val="both"/>
      <w:textAlignment w:val="baseline"/>
      <w:outlineLvl w:val="5"/>
    </w:pPr>
    <w:rPr>
      <w:rFonts w:cs="David"/>
      <w:sz w:val="22"/>
      <w:lang w:eastAsia="he-IL"/>
    </w:rPr>
  </w:style>
  <w:style w:type="paragraph" w:styleId="Heading7">
    <w:name w:val="heading 7"/>
    <w:basedOn w:val="Normal"/>
    <w:next w:val="Normal"/>
    <w:qFormat/>
    <w:rsid w:val="00C75001"/>
    <w:pPr>
      <w:keepNext/>
      <w:overflowPunct w:val="0"/>
      <w:autoSpaceDE w:val="0"/>
      <w:autoSpaceDN w:val="0"/>
      <w:bidi/>
      <w:adjustRightInd w:val="0"/>
      <w:jc w:val="center"/>
      <w:textAlignment w:val="baseline"/>
      <w:outlineLvl w:val="6"/>
    </w:pPr>
    <w:rPr>
      <w:rFonts w:cs="David"/>
      <w:b/>
      <w:bCs/>
      <w:sz w:val="22"/>
      <w:lang w:eastAsia="he-IL"/>
    </w:rPr>
  </w:style>
  <w:style w:type="paragraph" w:styleId="Heading8">
    <w:name w:val="heading 8"/>
    <w:basedOn w:val="Normal"/>
    <w:next w:val="Normal"/>
    <w:qFormat/>
    <w:rsid w:val="00C75001"/>
    <w:pPr>
      <w:keepNext/>
      <w:overflowPunct w:val="0"/>
      <w:autoSpaceDE w:val="0"/>
      <w:autoSpaceDN w:val="0"/>
      <w:bidi/>
      <w:adjustRightInd w:val="0"/>
      <w:jc w:val="center"/>
      <w:textAlignment w:val="baseline"/>
      <w:outlineLvl w:val="7"/>
    </w:pPr>
    <w:rPr>
      <w:rFonts w:cs="David"/>
      <w:b/>
      <w:bCs/>
      <w:sz w:val="22"/>
      <w:u w:val="single"/>
      <w:lang w:eastAsia="he-IL"/>
    </w:rPr>
  </w:style>
  <w:style w:type="paragraph" w:styleId="Heading9">
    <w:name w:val="heading 9"/>
    <w:basedOn w:val="Normal"/>
    <w:next w:val="Normal"/>
    <w:qFormat/>
    <w:rsid w:val="00C75001"/>
    <w:pPr>
      <w:keepNext/>
      <w:overflowPunct w:val="0"/>
      <w:autoSpaceDE w:val="0"/>
      <w:autoSpaceDN w:val="0"/>
      <w:bidi/>
      <w:adjustRightInd w:val="0"/>
      <w:jc w:val="both"/>
      <w:textAlignment w:val="baseline"/>
      <w:outlineLvl w:val="8"/>
    </w:pPr>
    <w:rPr>
      <w:rFonts w:cs="David"/>
      <w:sz w:val="22"/>
      <w:u w:val="single"/>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C75001"/>
    <w:pPr>
      <w:tabs>
        <w:tab w:val="center" w:pos="4153"/>
        <w:tab w:val="right" w:pos="8306"/>
      </w:tabs>
      <w:overflowPunct w:val="0"/>
      <w:autoSpaceDE w:val="0"/>
      <w:autoSpaceDN w:val="0"/>
      <w:bidi/>
      <w:adjustRightInd w:val="0"/>
      <w:textAlignment w:val="baseline"/>
    </w:pPr>
    <w:rPr>
      <w:rFonts w:cs="David"/>
      <w:sz w:val="22"/>
      <w:lang w:eastAsia="he-IL"/>
    </w:rPr>
  </w:style>
  <w:style w:type="paragraph" w:styleId="Footer">
    <w:name w:val="footer"/>
    <w:basedOn w:val="Normal"/>
    <w:rsid w:val="00C75001"/>
    <w:pPr>
      <w:tabs>
        <w:tab w:val="center" w:pos="4153"/>
        <w:tab w:val="right" w:pos="8306"/>
      </w:tabs>
      <w:overflowPunct w:val="0"/>
      <w:autoSpaceDE w:val="0"/>
      <w:autoSpaceDN w:val="0"/>
      <w:bidi/>
      <w:adjustRightInd w:val="0"/>
      <w:textAlignment w:val="baseline"/>
    </w:pPr>
    <w:rPr>
      <w:rFonts w:cs="David"/>
      <w:sz w:val="22"/>
      <w:lang w:eastAsia="he-IL"/>
    </w:rPr>
  </w:style>
  <w:style w:type="character" w:styleId="PageNumber">
    <w:name w:val="page number"/>
    <w:basedOn w:val="DefaultParagraphFont"/>
    <w:rsid w:val="00C75001"/>
  </w:style>
  <w:style w:type="paragraph" w:styleId="BodyTextIndent">
    <w:name w:val="Body Text Indent"/>
    <w:basedOn w:val="Normal"/>
    <w:rsid w:val="00C75001"/>
    <w:pPr>
      <w:overflowPunct w:val="0"/>
      <w:autoSpaceDE w:val="0"/>
      <w:autoSpaceDN w:val="0"/>
      <w:bidi/>
      <w:adjustRightInd w:val="0"/>
      <w:ind w:firstLine="567"/>
      <w:jc w:val="both"/>
      <w:textAlignment w:val="baseline"/>
    </w:pPr>
    <w:rPr>
      <w:rFonts w:cs="David"/>
      <w:sz w:val="22"/>
      <w:lang w:eastAsia="he-IL"/>
    </w:rPr>
  </w:style>
  <w:style w:type="paragraph" w:styleId="BodyText">
    <w:name w:val="Body Text"/>
    <w:basedOn w:val="Normal"/>
    <w:rsid w:val="00C75001"/>
    <w:pPr>
      <w:overflowPunct w:val="0"/>
      <w:autoSpaceDE w:val="0"/>
      <w:autoSpaceDN w:val="0"/>
      <w:bidi/>
      <w:adjustRightInd w:val="0"/>
      <w:jc w:val="both"/>
      <w:textAlignment w:val="baseline"/>
    </w:pPr>
    <w:rPr>
      <w:rFonts w:cs="David"/>
      <w:sz w:val="22"/>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4</Pages>
  <Words>10311</Words>
  <Characters>58775</Characters>
  <Application>Microsoft Office Word</Application>
  <DocSecurity>0</DocSecurity>
  <Lines>489</Lines>
  <Paragraphs>137</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68949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Knesset</dc:creator>
  <cp:keywords/>
  <dc:description/>
  <cp:lastModifiedBy>Ghanem Mohammad</cp:lastModifiedBy>
  <cp:revision>2</cp:revision>
  <cp:lastPrinted>1601-01-01T00:00:00Z</cp:lastPrinted>
  <dcterms:created xsi:type="dcterms:W3CDTF">2022-07-09T13:22:00Z</dcterms:created>
  <dcterms:modified xsi:type="dcterms:W3CDTF">2022-07-09T13:22:00Z</dcterms:modified>
</cp:coreProperties>
</file>