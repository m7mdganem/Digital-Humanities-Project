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5D04D" w14:textId="77777777" w:rsidR="00F56B5F" w:rsidRPr="00F56B5F" w:rsidRDefault="00F56B5F" w:rsidP="00F56B5F">
      <w:pPr>
        <w:bidi/>
        <w:jc w:val="both"/>
        <w:rPr>
          <w:rFonts w:cs="David" w:hint="cs"/>
          <w:b/>
          <w:bCs/>
          <w:rtl/>
        </w:rPr>
      </w:pPr>
      <w:r w:rsidRPr="00F56B5F">
        <w:rPr>
          <w:rFonts w:cs="David" w:hint="cs"/>
          <w:b/>
          <w:bCs/>
          <w:rtl/>
        </w:rPr>
        <w:t>הכנסת השבע-עשרה                                                                                      נוסח לא מתוקן</w:t>
      </w:r>
    </w:p>
    <w:p w14:paraId="58C4BFCF" w14:textId="77777777" w:rsidR="00F56B5F" w:rsidRPr="00F56B5F" w:rsidRDefault="00F56B5F" w:rsidP="00F56B5F">
      <w:pPr>
        <w:bidi/>
        <w:jc w:val="both"/>
        <w:rPr>
          <w:rFonts w:cs="David" w:hint="cs"/>
          <w:b/>
          <w:bCs/>
          <w:rtl/>
        </w:rPr>
      </w:pPr>
      <w:r w:rsidRPr="00F56B5F">
        <w:rPr>
          <w:rFonts w:cs="David" w:hint="cs"/>
          <w:b/>
          <w:bCs/>
          <w:rtl/>
        </w:rPr>
        <w:t>מושב רביעי</w:t>
      </w:r>
    </w:p>
    <w:p w14:paraId="0EFF5DFD" w14:textId="77777777" w:rsidR="00F56B5F" w:rsidRPr="00F56B5F" w:rsidRDefault="00F56B5F" w:rsidP="00F56B5F">
      <w:pPr>
        <w:bidi/>
        <w:jc w:val="both"/>
        <w:rPr>
          <w:rFonts w:cs="David" w:hint="cs"/>
          <w:rtl/>
        </w:rPr>
      </w:pPr>
    </w:p>
    <w:p w14:paraId="75C57B10" w14:textId="77777777" w:rsidR="00F56B5F" w:rsidRPr="00F56B5F" w:rsidRDefault="00F56B5F" w:rsidP="00F56B5F">
      <w:pPr>
        <w:bidi/>
        <w:jc w:val="both"/>
        <w:rPr>
          <w:rFonts w:cs="David" w:hint="cs"/>
          <w:rtl/>
        </w:rPr>
      </w:pPr>
    </w:p>
    <w:p w14:paraId="340F11F2" w14:textId="77777777" w:rsidR="00F56B5F" w:rsidRPr="00F56B5F" w:rsidRDefault="00F56B5F" w:rsidP="00F56B5F">
      <w:pPr>
        <w:bidi/>
        <w:jc w:val="both"/>
        <w:rPr>
          <w:rFonts w:cs="David" w:hint="cs"/>
          <w:rtl/>
        </w:rPr>
      </w:pPr>
    </w:p>
    <w:p w14:paraId="41303194" w14:textId="77777777" w:rsidR="00F56B5F" w:rsidRPr="00F56B5F" w:rsidRDefault="00F56B5F" w:rsidP="00F56B5F">
      <w:pPr>
        <w:bidi/>
        <w:jc w:val="center"/>
        <w:rPr>
          <w:rFonts w:cs="David" w:hint="cs"/>
          <w:b/>
          <w:bCs/>
          <w:rtl/>
        </w:rPr>
      </w:pPr>
      <w:r w:rsidRPr="00F56B5F">
        <w:rPr>
          <w:rFonts w:cs="David" w:hint="cs"/>
          <w:b/>
          <w:bCs/>
          <w:rtl/>
        </w:rPr>
        <w:t>פרוטוקול מס'</w:t>
      </w:r>
      <w:r>
        <w:rPr>
          <w:rFonts w:cs="David" w:hint="cs"/>
          <w:b/>
          <w:bCs/>
          <w:rtl/>
        </w:rPr>
        <w:t xml:space="preserve">  274</w:t>
      </w:r>
    </w:p>
    <w:p w14:paraId="70EACB3C" w14:textId="77777777" w:rsidR="00F56B5F" w:rsidRPr="00F56B5F" w:rsidRDefault="00F56B5F" w:rsidP="00F56B5F">
      <w:pPr>
        <w:bidi/>
        <w:jc w:val="center"/>
        <w:rPr>
          <w:rFonts w:cs="David" w:hint="cs"/>
          <w:b/>
          <w:bCs/>
          <w:rtl/>
        </w:rPr>
      </w:pPr>
      <w:r w:rsidRPr="00F56B5F">
        <w:rPr>
          <w:rFonts w:cs="David" w:hint="cs"/>
          <w:b/>
          <w:bCs/>
          <w:rtl/>
        </w:rPr>
        <w:t>מישיבת ועדת הכנסת</w:t>
      </w:r>
    </w:p>
    <w:p w14:paraId="7A83C025" w14:textId="77777777" w:rsidR="00F56B5F" w:rsidRPr="00F56B5F" w:rsidRDefault="00F56B5F" w:rsidP="00F56B5F">
      <w:pPr>
        <w:bidi/>
        <w:jc w:val="center"/>
        <w:rPr>
          <w:rFonts w:cs="David" w:hint="cs"/>
          <w:b/>
          <w:bCs/>
          <w:u w:val="single"/>
          <w:rtl/>
        </w:rPr>
      </w:pPr>
      <w:r w:rsidRPr="00F56B5F">
        <w:rPr>
          <w:rFonts w:cs="David" w:hint="cs"/>
          <w:b/>
          <w:bCs/>
          <w:u w:val="single"/>
          <w:rtl/>
        </w:rPr>
        <w:t xml:space="preserve">יום שלישי, כ"ו בכסלו </w:t>
      </w:r>
      <w:proofErr w:type="spellStart"/>
      <w:r w:rsidRPr="00F56B5F">
        <w:rPr>
          <w:rFonts w:cs="David" w:hint="cs"/>
          <w:b/>
          <w:bCs/>
          <w:u w:val="single"/>
          <w:rtl/>
        </w:rPr>
        <w:t>התשס"ט</w:t>
      </w:r>
      <w:proofErr w:type="spellEnd"/>
      <w:r w:rsidRPr="00F56B5F">
        <w:rPr>
          <w:rFonts w:cs="David" w:hint="cs"/>
          <w:b/>
          <w:bCs/>
          <w:u w:val="single"/>
          <w:rtl/>
        </w:rPr>
        <w:t xml:space="preserve"> (23 בדצמבר 2008) בשעה 10:00</w:t>
      </w:r>
    </w:p>
    <w:p w14:paraId="2B6F3551" w14:textId="77777777" w:rsidR="00F56B5F" w:rsidRPr="00F56B5F" w:rsidRDefault="00F56B5F" w:rsidP="00F56B5F">
      <w:pPr>
        <w:bidi/>
        <w:jc w:val="both"/>
        <w:rPr>
          <w:rFonts w:cs="David" w:hint="cs"/>
          <w:b/>
          <w:bCs/>
          <w:rtl/>
        </w:rPr>
      </w:pPr>
      <w:r w:rsidRPr="00F56B5F">
        <w:rPr>
          <w:rFonts w:cs="David" w:hint="cs"/>
          <w:b/>
          <w:bCs/>
          <w:rtl/>
        </w:rPr>
        <w:t xml:space="preserve">     </w:t>
      </w:r>
    </w:p>
    <w:p w14:paraId="645D313A" w14:textId="77777777" w:rsidR="00F56B5F" w:rsidRPr="00F56B5F" w:rsidRDefault="00F56B5F" w:rsidP="00F56B5F">
      <w:pPr>
        <w:bidi/>
        <w:jc w:val="both"/>
        <w:rPr>
          <w:rFonts w:cs="David" w:hint="cs"/>
          <w:b/>
          <w:bCs/>
          <w:rtl/>
        </w:rPr>
      </w:pPr>
      <w:r w:rsidRPr="00F56B5F">
        <w:rPr>
          <w:rFonts w:cs="David" w:hint="cs"/>
          <w:b/>
          <w:bCs/>
          <w:rtl/>
        </w:rPr>
        <w:t xml:space="preserve"> </w:t>
      </w:r>
    </w:p>
    <w:p w14:paraId="66365EE0" w14:textId="77777777" w:rsidR="00F56B5F" w:rsidRPr="00F56B5F" w:rsidRDefault="00F56B5F" w:rsidP="00F56B5F">
      <w:pPr>
        <w:bidi/>
        <w:jc w:val="both"/>
        <w:rPr>
          <w:rFonts w:cs="David" w:hint="cs"/>
          <w:u w:val="single"/>
          <w:rtl/>
        </w:rPr>
      </w:pPr>
      <w:r w:rsidRPr="00F56B5F">
        <w:rPr>
          <w:rFonts w:cs="David"/>
          <w:rtl/>
        </w:rPr>
        <w:tab/>
      </w:r>
    </w:p>
    <w:p w14:paraId="4EE2AB4A" w14:textId="77777777" w:rsidR="00F56B5F" w:rsidRPr="00F56B5F" w:rsidRDefault="00F56B5F" w:rsidP="00F56B5F">
      <w:pPr>
        <w:bidi/>
        <w:jc w:val="both"/>
        <w:rPr>
          <w:rFonts w:cs="David" w:hint="cs"/>
          <w:u w:val="single"/>
          <w:rtl/>
        </w:rPr>
      </w:pPr>
    </w:p>
    <w:p w14:paraId="68D20FA5" w14:textId="77777777" w:rsidR="00F56B5F" w:rsidRPr="00F56B5F" w:rsidRDefault="00F56B5F" w:rsidP="00F56B5F">
      <w:pPr>
        <w:bidi/>
        <w:jc w:val="both"/>
        <w:rPr>
          <w:rFonts w:cs="David" w:hint="cs"/>
          <w:u w:val="single"/>
          <w:rtl/>
        </w:rPr>
      </w:pPr>
    </w:p>
    <w:p w14:paraId="5DAF1E02" w14:textId="77777777" w:rsidR="00F56B5F" w:rsidRPr="00F56B5F" w:rsidRDefault="00F56B5F" w:rsidP="00F56B5F">
      <w:pPr>
        <w:bidi/>
        <w:jc w:val="both"/>
        <w:rPr>
          <w:rFonts w:cs="David" w:hint="cs"/>
          <w:rtl/>
        </w:rPr>
      </w:pPr>
      <w:r w:rsidRPr="00F56B5F">
        <w:rPr>
          <w:rFonts w:cs="David" w:hint="cs"/>
          <w:b/>
          <w:bCs/>
          <w:u w:val="single"/>
          <w:rtl/>
        </w:rPr>
        <w:t>סדר-היום:</w:t>
      </w:r>
      <w:r w:rsidRPr="00F56B5F">
        <w:rPr>
          <w:rFonts w:cs="David" w:hint="cs"/>
          <w:rtl/>
        </w:rPr>
        <w:t xml:space="preserve"> </w:t>
      </w:r>
      <w:r w:rsidRPr="00F56B5F">
        <w:rPr>
          <w:rFonts w:cs="David" w:hint="cs"/>
          <w:rtl/>
        </w:rPr>
        <w:tab/>
      </w:r>
    </w:p>
    <w:p w14:paraId="221F103D" w14:textId="77777777" w:rsidR="00F56B5F" w:rsidRPr="00F56B5F" w:rsidRDefault="00F56B5F" w:rsidP="00F56B5F">
      <w:pPr>
        <w:bidi/>
        <w:jc w:val="both"/>
        <w:rPr>
          <w:rFonts w:cs="David" w:hint="cs"/>
          <w:rtl/>
        </w:rPr>
      </w:pPr>
    </w:p>
    <w:p w14:paraId="1CBEC203" w14:textId="77777777" w:rsidR="00F56B5F" w:rsidRPr="00F56B5F" w:rsidRDefault="00F56B5F" w:rsidP="00F56B5F">
      <w:pPr>
        <w:numPr>
          <w:ilvl w:val="0"/>
          <w:numId w:val="1"/>
        </w:numPr>
        <w:bidi/>
        <w:jc w:val="both"/>
        <w:rPr>
          <w:rFonts w:cs="David" w:hint="cs"/>
          <w:rtl/>
        </w:rPr>
      </w:pPr>
      <w:r w:rsidRPr="00F56B5F">
        <w:rPr>
          <w:rFonts w:cs="David" w:hint="cs"/>
          <w:rtl/>
        </w:rPr>
        <w:t xml:space="preserve">בקשות להתפלגות מסיעת "הבית היהודי מיסודן של המפד"ל והאיחוד הלאומי" </w:t>
      </w:r>
      <w:r w:rsidRPr="00F56B5F">
        <w:rPr>
          <w:rFonts w:cs="David"/>
          <w:rtl/>
        </w:rPr>
        <w:t>–</w:t>
      </w:r>
      <w:r w:rsidRPr="00F56B5F">
        <w:rPr>
          <w:rFonts w:cs="David" w:hint="cs"/>
          <w:rtl/>
        </w:rPr>
        <w:t xml:space="preserve"> לפי חוק הכנסת, </w:t>
      </w:r>
      <w:proofErr w:type="spellStart"/>
      <w:r w:rsidRPr="00F56B5F">
        <w:rPr>
          <w:rFonts w:cs="David" w:hint="cs"/>
          <w:rtl/>
        </w:rPr>
        <w:t>התשנ"ד</w:t>
      </w:r>
      <w:proofErr w:type="spellEnd"/>
      <w:r w:rsidRPr="00F56B5F">
        <w:rPr>
          <w:rFonts w:cs="David" w:hint="cs"/>
          <w:rtl/>
        </w:rPr>
        <w:t>-1994:</w:t>
      </w:r>
    </w:p>
    <w:p w14:paraId="5D25BC5D" w14:textId="77777777" w:rsidR="00F56B5F" w:rsidRPr="00F56B5F" w:rsidRDefault="00F56B5F" w:rsidP="00F56B5F">
      <w:pPr>
        <w:numPr>
          <w:ilvl w:val="1"/>
          <w:numId w:val="1"/>
        </w:numPr>
        <w:bidi/>
        <w:jc w:val="both"/>
        <w:rPr>
          <w:rFonts w:cs="David" w:hint="cs"/>
          <w:rtl/>
        </w:rPr>
      </w:pPr>
      <w:r w:rsidRPr="00F56B5F">
        <w:rPr>
          <w:rFonts w:cs="David" w:hint="cs"/>
          <w:rtl/>
        </w:rPr>
        <w:t>בקשת סיעת מולדת;</w:t>
      </w:r>
    </w:p>
    <w:p w14:paraId="0BB81C5F" w14:textId="77777777" w:rsidR="00F56B5F" w:rsidRPr="00F56B5F" w:rsidRDefault="00F56B5F" w:rsidP="00F56B5F">
      <w:pPr>
        <w:numPr>
          <w:ilvl w:val="1"/>
          <w:numId w:val="1"/>
        </w:numPr>
        <w:bidi/>
        <w:jc w:val="both"/>
        <w:rPr>
          <w:rFonts w:cs="David" w:hint="cs"/>
        </w:rPr>
      </w:pPr>
      <w:r w:rsidRPr="00F56B5F">
        <w:rPr>
          <w:rFonts w:cs="David" w:hint="cs"/>
          <w:rtl/>
        </w:rPr>
        <w:t>בקשת סיעת אח"י.</w:t>
      </w:r>
    </w:p>
    <w:p w14:paraId="31252129" w14:textId="77777777" w:rsidR="00F56B5F" w:rsidRPr="00F56B5F" w:rsidRDefault="00F56B5F" w:rsidP="00F56B5F">
      <w:pPr>
        <w:numPr>
          <w:ilvl w:val="0"/>
          <w:numId w:val="1"/>
        </w:numPr>
        <w:bidi/>
        <w:jc w:val="both"/>
        <w:rPr>
          <w:rFonts w:cs="David" w:hint="cs"/>
          <w:rtl/>
        </w:rPr>
      </w:pPr>
      <w:r w:rsidRPr="00F56B5F">
        <w:rPr>
          <w:rFonts w:cs="David" w:hint="cs"/>
          <w:rtl/>
        </w:rPr>
        <w:t>בקשת חה"כ אריה אלדד לפרישה מסיעת "הבית היהודי מיסודן של המפד"ל והאיחוד הלאומי", לפי סעיף 6א לחוק יסוד: הכנסת.</w:t>
      </w:r>
    </w:p>
    <w:p w14:paraId="7875E1A8" w14:textId="77777777" w:rsidR="00F56B5F" w:rsidRPr="00F56B5F" w:rsidRDefault="00F56B5F" w:rsidP="00F56B5F">
      <w:pPr>
        <w:numPr>
          <w:ilvl w:val="0"/>
          <w:numId w:val="1"/>
        </w:numPr>
        <w:bidi/>
        <w:jc w:val="both"/>
        <w:rPr>
          <w:rFonts w:cs="David" w:hint="cs"/>
        </w:rPr>
      </w:pPr>
      <w:r w:rsidRPr="00F56B5F">
        <w:rPr>
          <w:rFonts w:cs="David" w:hint="cs"/>
          <w:rtl/>
        </w:rPr>
        <w:t>בקשת חברי כנסת מסיעת "גיל" להתפלג.</w:t>
      </w:r>
    </w:p>
    <w:p w14:paraId="5D5ED9F9" w14:textId="77777777" w:rsidR="00F56B5F" w:rsidRPr="00F56B5F" w:rsidRDefault="00F56B5F" w:rsidP="00F56B5F">
      <w:pPr>
        <w:numPr>
          <w:ilvl w:val="0"/>
          <w:numId w:val="1"/>
        </w:numPr>
        <w:bidi/>
        <w:jc w:val="both"/>
        <w:rPr>
          <w:rFonts w:cs="David" w:hint="cs"/>
        </w:rPr>
      </w:pPr>
      <w:r w:rsidRPr="00F56B5F">
        <w:rPr>
          <w:rFonts w:cs="David" w:hint="cs"/>
          <w:rtl/>
        </w:rPr>
        <w:t xml:space="preserve">שכר חברי הכנסת </w:t>
      </w:r>
      <w:r w:rsidRPr="00F56B5F">
        <w:rPr>
          <w:rFonts w:cs="David"/>
          <w:rtl/>
        </w:rPr>
        <w:t>–</w:t>
      </w:r>
      <w:r w:rsidRPr="00F56B5F">
        <w:rPr>
          <w:rFonts w:cs="David" w:hint="cs"/>
          <w:rtl/>
        </w:rPr>
        <w:t xml:space="preserve"> הקפאת שכר </w:t>
      </w:r>
      <w:r w:rsidRPr="00F56B5F">
        <w:rPr>
          <w:rFonts w:cs="David"/>
          <w:rtl/>
        </w:rPr>
        <w:t>–</w:t>
      </w:r>
      <w:r w:rsidRPr="00F56B5F">
        <w:rPr>
          <w:rFonts w:cs="David" w:hint="cs"/>
          <w:rtl/>
        </w:rPr>
        <w:t xml:space="preserve"> דיון בהמלצת הוועדה הציבורית לשכר ותשלומים אחרים לחברי הכנסת בראשות פרופ' </w:t>
      </w:r>
      <w:proofErr w:type="spellStart"/>
      <w:r w:rsidRPr="00F56B5F">
        <w:rPr>
          <w:rFonts w:cs="David" w:hint="cs"/>
          <w:rtl/>
        </w:rPr>
        <w:t>גרונאו</w:t>
      </w:r>
      <w:proofErr w:type="spellEnd"/>
      <w:r w:rsidRPr="00F56B5F">
        <w:rPr>
          <w:rFonts w:cs="David" w:hint="cs"/>
          <w:rtl/>
        </w:rPr>
        <w:t>.</w:t>
      </w:r>
    </w:p>
    <w:p w14:paraId="1ADD0DAF" w14:textId="77777777" w:rsidR="00F56B5F" w:rsidRPr="00F56B5F" w:rsidRDefault="00F56B5F" w:rsidP="00F56B5F">
      <w:pPr>
        <w:numPr>
          <w:ilvl w:val="0"/>
          <w:numId w:val="1"/>
        </w:numPr>
        <w:bidi/>
        <w:jc w:val="both"/>
        <w:rPr>
          <w:rFonts w:cs="David" w:hint="cs"/>
        </w:rPr>
      </w:pPr>
      <w:r w:rsidRPr="00F56B5F">
        <w:rPr>
          <w:rFonts w:cs="David" w:hint="cs"/>
          <w:rtl/>
        </w:rPr>
        <w:t>בקשת הממשלה להקדמת הדיון בהצעות החוק הבאות:</w:t>
      </w:r>
    </w:p>
    <w:p w14:paraId="2D62BF74" w14:textId="77777777" w:rsidR="00F56B5F" w:rsidRPr="00F56B5F" w:rsidRDefault="00F56B5F" w:rsidP="00F56B5F">
      <w:pPr>
        <w:numPr>
          <w:ilvl w:val="1"/>
          <w:numId w:val="1"/>
        </w:numPr>
        <w:bidi/>
        <w:jc w:val="both"/>
        <w:rPr>
          <w:rFonts w:cs="David" w:hint="cs"/>
          <w:rtl/>
        </w:rPr>
      </w:pPr>
      <w:proofErr w:type="spellStart"/>
      <w:r w:rsidRPr="00F56B5F">
        <w:rPr>
          <w:rFonts w:cs="David" w:hint="cs"/>
          <w:rtl/>
        </w:rPr>
        <w:t>הצ"ח</w:t>
      </w:r>
      <w:proofErr w:type="spellEnd"/>
      <w:r w:rsidRPr="00F56B5F">
        <w:rPr>
          <w:rFonts w:cs="David" w:hint="cs"/>
          <w:rtl/>
        </w:rPr>
        <w:t xml:space="preserve"> רשות השידור (תיקון מס' 31 והוראת שעה), </w:t>
      </w:r>
      <w:proofErr w:type="spellStart"/>
      <w:r w:rsidRPr="00F56B5F">
        <w:rPr>
          <w:rFonts w:cs="David" w:hint="cs"/>
          <w:rtl/>
        </w:rPr>
        <w:t>התשס"ט</w:t>
      </w:r>
      <w:proofErr w:type="spellEnd"/>
      <w:r w:rsidRPr="00F56B5F">
        <w:rPr>
          <w:rFonts w:cs="David" w:hint="cs"/>
          <w:rtl/>
        </w:rPr>
        <w:t>-2008, לפני הקריאה הראשונה.</w:t>
      </w:r>
    </w:p>
    <w:p w14:paraId="4057868E" w14:textId="77777777" w:rsidR="00F56B5F" w:rsidRPr="00F56B5F" w:rsidRDefault="00F56B5F" w:rsidP="00F56B5F">
      <w:pPr>
        <w:numPr>
          <w:ilvl w:val="1"/>
          <w:numId w:val="1"/>
        </w:numPr>
        <w:bidi/>
        <w:jc w:val="both"/>
        <w:rPr>
          <w:rFonts w:cs="David" w:hint="cs"/>
          <w:rtl/>
        </w:rPr>
      </w:pPr>
      <w:proofErr w:type="spellStart"/>
      <w:r w:rsidRPr="00F56B5F">
        <w:rPr>
          <w:rFonts w:cs="David" w:hint="cs"/>
          <w:rtl/>
        </w:rPr>
        <w:t>הצ"ח</w:t>
      </w:r>
      <w:proofErr w:type="spellEnd"/>
      <w:r w:rsidRPr="00F56B5F">
        <w:rPr>
          <w:rFonts w:cs="David" w:hint="cs"/>
          <w:rtl/>
        </w:rPr>
        <w:t xml:space="preserve"> לתיקון פקודת מס הכנסה (מס' 169 והוראת שעה), </w:t>
      </w:r>
      <w:proofErr w:type="spellStart"/>
      <w:r w:rsidRPr="00F56B5F">
        <w:rPr>
          <w:rFonts w:cs="David" w:hint="cs"/>
          <w:rtl/>
        </w:rPr>
        <w:t>התשס"ט</w:t>
      </w:r>
      <w:proofErr w:type="spellEnd"/>
      <w:r w:rsidRPr="00F56B5F">
        <w:rPr>
          <w:rFonts w:cs="David" w:hint="cs"/>
          <w:rtl/>
        </w:rPr>
        <w:t xml:space="preserve">-2008, בכל הקריאות. </w:t>
      </w:r>
    </w:p>
    <w:p w14:paraId="78D1BF03" w14:textId="77777777" w:rsidR="00F56B5F" w:rsidRPr="00F56B5F" w:rsidRDefault="00F56B5F" w:rsidP="00F56B5F">
      <w:pPr>
        <w:bidi/>
        <w:jc w:val="both"/>
        <w:rPr>
          <w:rFonts w:cs="David" w:hint="cs"/>
          <w:rtl/>
        </w:rPr>
      </w:pPr>
    </w:p>
    <w:p w14:paraId="2199D698" w14:textId="77777777" w:rsidR="00F56B5F" w:rsidRPr="00F56B5F" w:rsidRDefault="00F56B5F" w:rsidP="00F56B5F">
      <w:pPr>
        <w:bidi/>
        <w:jc w:val="both"/>
        <w:rPr>
          <w:rFonts w:cs="David" w:hint="cs"/>
          <w:rtl/>
        </w:rPr>
      </w:pPr>
    </w:p>
    <w:p w14:paraId="25CA4C7A" w14:textId="77777777" w:rsidR="00F56B5F" w:rsidRPr="00F56B5F" w:rsidRDefault="00F56B5F" w:rsidP="00F56B5F">
      <w:pPr>
        <w:bidi/>
        <w:jc w:val="both"/>
        <w:rPr>
          <w:rFonts w:cs="David" w:hint="cs"/>
          <w:b/>
          <w:bCs/>
          <w:u w:val="single"/>
          <w:rtl/>
        </w:rPr>
      </w:pPr>
    </w:p>
    <w:p w14:paraId="5CE4B431" w14:textId="77777777" w:rsidR="00F56B5F" w:rsidRPr="00F56B5F" w:rsidRDefault="00F56B5F" w:rsidP="00F56B5F">
      <w:pPr>
        <w:bidi/>
        <w:jc w:val="both"/>
        <w:rPr>
          <w:rFonts w:cs="David" w:hint="cs"/>
          <w:b/>
          <w:bCs/>
          <w:u w:val="single"/>
          <w:rtl/>
        </w:rPr>
      </w:pPr>
      <w:r w:rsidRPr="00F56B5F">
        <w:rPr>
          <w:rFonts w:cs="David" w:hint="cs"/>
          <w:b/>
          <w:bCs/>
          <w:u w:val="single"/>
          <w:rtl/>
        </w:rPr>
        <w:t>נוכחים:</w:t>
      </w:r>
    </w:p>
    <w:p w14:paraId="4CE1ADC4" w14:textId="77777777" w:rsidR="00F56B5F" w:rsidRPr="00F56B5F" w:rsidRDefault="00F56B5F" w:rsidP="00F56B5F">
      <w:pPr>
        <w:bidi/>
        <w:jc w:val="both"/>
        <w:rPr>
          <w:rFonts w:cs="David" w:hint="cs"/>
          <w:rtl/>
        </w:rPr>
      </w:pPr>
    </w:p>
    <w:p w14:paraId="08D41C9C" w14:textId="77777777" w:rsidR="00F56B5F" w:rsidRPr="00F56B5F" w:rsidRDefault="00F56B5F" w:rsidP="00F56B5F">
      <w:pPr>
        <w:bidi/>
        <w:jc w:val="both"/>
        <w:rPr>
          <w:rFonts w:cs="David" w:hint="cs"/>
          <w:b/>
          <w:bCs/>
          <w:u w:val="single"/>
          <w:rtl/>
        </w:rPr>
      </w:pPr>
      <w:r w:rsidRPr="00F56B5F">
        <w:rPr>
          <w:rFonts w:cs="David" w:hint="cs"/>
          <w:b/>
          <w:bCs/>
          <w:u w:val="single"/>
          <w:rtl/>
        </w:rPr>
        <w:t>חברי הוועדה:</w:t>
      </w:r>
    </w:p>
    <w:p w14:paraId="4C5A4F6F" w14:textId="77777777" w:rsidR="00F56B5F" w:rsidRPr="00F56B5F" w:rsidRDefault="00F56B5F" w:rsidP="00F56B5F">
      <w:pPr>
        <w:bidi/>
        <w:jc w:val="both"/>
        <w:rPr>
          <w:rFonts w:cs="David" w:hint="cs"/>
          <w:rtl/>
        </w:rPr>
      </w:pPr>
    </w:p>
    <w:p w14:paraId="3FA62918" w14:textId="77777777" w:rsidR="00F56B5F" w:rsidRPr="00F56B5F" w:rsidRDefault="00F56B5F" w:rsidP="00F56B5F">
      <w:pPr>
        <w:bidi/>
        <w:jc w:val="both"/>
        <w:rPr>
          <w:rFonts w:cs="David" w:hint="cs"/>
          <w:rtl/>
        </w:rPr>
      </w:pPr>
      <w:r w:rsidRPr="00F56B5F">
        <w:rPr>
          <w:rFonts w:cs="David" w:hint="cs"/>
          <w:rtl/>
        </w:rPr>
        <w:t xml:space="preserve">דוד טל </w:t>
      </w:r>
      <w:r w:rsidRPr="00F56B5F">
        <w:rPr>
          <w:rFonts w:cs="David"/>
          <w:rtl/>
        </w:rPr>
        <w:t>–</w:t>
      </w:r>
      <w:r w:rsidRPr="00F56B5F">
        <w:rPr>
          <w:rFonts w:cs="David" w:hint="cs"/>
          <w:rtl/>
        </w:rPr>
        <w:t xml:space="preserve"> היו"ר</w:t>
      </w:r>
    </w:p>
    <w:p w14:paraId="64835A67" w14:textId="77777777" w:rsidR="00F56B5F" w:rsidRPr="00F56B5F" w:rsidRDefault="00F56B5F" w:rsidP="00F56B5F">
      <w:pPr>
        <w:bidi/>
        <w:jc w:val="both"/>
        <w:rPr>
          <w:rFonts w:cs="David" w:hint="cs"/>
          <w:rtl/>
        </w:rPr>
      </w:pPr>
      <w:r w:rsidRPr="00F56B5F">
        <w:rPr>
          <w:rFonts w:cs="David" w:hint="cs"/>
          <w:rtl/>
        </w:rPr>
        <w:t>זבולון אורלב</w:t>
      </w:r>
    </w:p>
    <w:p w14:paraId="1E3015B6" w14:textId="77777777" w:rsidR="00F56B5F" w:rsidRPr="00F56B5F" w:rsidRDefault="00F56B5F" w:rsidP="00F56B5F">
      <w:pPr>
        <w:bidi/>
        <w:jc w:val="both"/>
        <w:rPr>
          <w:rFonts w:cs="David" w:hint="cs"/>
          <w:rtl/>
        </w:rPr>
      </w:pPr>
      <w:r w:rsidRPr="00F56B5F">
        <w:rPr>
          <w:rFonts w:cs="David" w:hint="cs"/>
          <w:rtl/>
        </w:rPr>
        <w:t>אפי איתם</w:t>
      </w:r>
    </w:p>
    <w:p w14:paraId="35BD96FF" w14:textId="77777777" w:rsidR="00F56B5F" w:rsidRPr="00F56B5F" w:rsidRDefault="00F56B5F" w:rsidP="00F56B5F">
      <w:pPr>
        <w:bidi/>
        <w:jc w:val="both"/>
        <w:rPr>
          <w:rFonts w:cs="David" w:hint="cs"/>
          <w:rtl/>
        </w:rPr>
      </w:pPr>
      <w:r w:rsidRPr="00F56B5F">
        <w:rPr>
          <w:rFonts w:cs="David" w:hint="cs"/>
          <w:rtl/>
        </w:rPr>
        <w:t>אריה אלדד</w:t>
      </w:r>
    </w:p>
    <w:p w14:paraId="45569119" w14:textId="77777777" w:rsidR="00F56B5F" w:rsidRPr="00F56B5F" w:rsidRDefault="00F56B5F" w:rsidP="00F56B5F">
      <w:pPr>
        <w:bidi/>
        <w:jc w:val="both"/>
        <w:rPr>
          <w:rFonts w:cs="David" w:hint="cs"/>
          <w:rtl/>
        </w:rPr>
      </w:pPr>
      <w:r w:rsidRPr="00F56B5F">
        <w:rPr>
          <w:rFonts w:cs="David" w:hint="cs"/>
          <w:rtl/>
        </w:rPr>
        <w:t>בנימין אלון</w:t>
      </w:r>
    </w:p>
    <w:p w14:paraId="25094B78" w14:textId="77777777" w:rsidR="00F56B5F" w:rsidRPr="00F56B5F" w:rsidRDefault="00F56B5F" w:rsidP="00F56B5F">
      <w:pPr>
        <w:bidi/>
        <w:jc w:val="both"/>
        <w:rPr>
          <w:rFonts w:cs="David" w:hint="cs"/>
          <w:rtl/>
        </w:rPr>
      </w:pPr>
      <w:r w:rsidRPr="00F56B5F">
        <w:rPr>
          <w:rFonts w:cs="David" w:hint="cs"/>
          <w:rtl/>
        </w:rPr>
        <w:t>אורי אריאל</w:t>
      </w:r>
    </w:p>
    <w:p w14:paraId="70A0F6D5" w14:textId="77777777" w:rsidR="00F56B5F" w:rsidRPr="00F56B5F" w:rsidRDefault="00F56B5F" w:rsidP="00F56B5F">
      <w:pPr>
        <w:bidi/>
        <w:jc w:val="both"/>
        <w:rPr>
          <w:rFonts w:cs="David" w:hint="cs"/>
          <w:rtl/>
        </w:rPr>
      </w:pPr>
      <w:r w:rsidRPr="00F56B5F">
        <w:rPr>
          <w:rFonts w:cs="David" w:hint="cs"/>
          <w:rtl/>
        </w:rPr>
        <w:t>אליהו גבאי</w:t>
      </w:r>
    </w:p>
    <w:p w14:paraId="6A2A4B14" w14:textId="77777777" w:rsidR="00F56B5F" w:rsidRPr="00F56B5F" w:rsidRDefault="00F56B5F" w:rsidP="00F56B5F">
      <w:pPr>
        <w:bidi/>
        <w:jc w:val="both"/>
        <w:rPr>
          <w:rFonts w:cs="David" w:hint="cs"/>
          <w:rtl/>
        </w:rPr>
      </w:pPr>
      <w:r w:rsidRPr="00F56B5F">
        <w:rPr>
          <w:rFonts w:cs="David" w:hint="cs"/>
          <w:rtl/>
        </w:rPr>
        <w:t>יצחק גלנטי</w:t>
      </w:r>
    </w:p>
    <w:p w14:paraId="738F2849" w14:textId="77777777" w:rsidR="00F56B5F" w:rsidRPr="00F56B5F" w:rsidRDefault="00F56B5F" w:rsidP="00F56B5F">
      <w:pPr>
        <w:bidi/>
        <w:jc w:val="both"/>
        <w:rPr>
          <w:rFonts w:cs="David" w:hint="cs"/>
          <w:rtl/>
        </w:rPr>
      </w:pPr>
      <w:r w:rsidRPr="00F56B5F">
        <w:rPr>
          <w:rFonts w:cs="David" w:hint="cs"/>
          <w:rtl/>
        </w:rPr>
        <w:t>יצחק זיו</w:t>
      </w:r>
    </w:p>
    <w:p w14:paraId="5609798C" w14:textId="77777777" w:rsidR="00F56B5F" w:rsidRPr="00F56B5F" w:rsidRDefault="00F56B5F" w:rsidP="00F56B5F">
      <w:pPr>
        <w:bidi/>
        <w:jc w:val="both"/>
        <w:rPr>
          <w:rFonts w:cs="David" w:hint="cs"/>
          <w:rtl/>
        </w:rPr>
      </w:pPr>
      <w:r w:rsidRPr="00F56B5F">
        <w:rPr>
          <w:rFonts w:cs="David" w:hint="cs"/>
          <w:rtl/>
        </w:rPr>
        <w:t>יואל חסון</w:t>
      </w:r>
    </w:p>
    <w:p w14:paraId="4488C19B" w14:textId="77777777" w:rsidR="00F56B5F" w:rsidRPr="00F56B5F" w:rsidRDefault="00F56B5F" w:rsidP="00F56B5F">
      <w:pPr>
        <w:bidi/>
        <w:jc w:val="both"/>
        <w:rPr>
          <w:rFonts w:cs="David" w:hint="cs"/>
          <w:rtl/>
        </w:rPr>
      </w:pPr>
      <w:r w:rsidRPr="00F56B5F">
        <w:rPr>
          <w:rFonts w:cs="David" w:hint="cs"/>
          <w:rtl/>
        </w:rPr>
        <w:t>יצחק לוי</w:t>
      </w:r>
    </w:p>
    <w:p w14:paraId="4D7837AA" w14:textId="77777777" w:rsidR="00F56B5F" w:rsidRPr="00F56B5F" w:rsidRDefault="00F56B5F" w:rsidP="00F56B5F">
      <w:pPr>
        <w:bidi/>
        <w:jc w:val="both"/>
        <w:rPr>
          <w:rFonts w:cs="David" w:hint="cs"/>
          <w:rtl/>
        </w:rPr>
      </w:pPr>
      <w:r w:rsidRPr="00F56B5F">
        <w:rPr>
          <w:rFonts w:cs="David" w:hint="cs"/>
          <w:rtl/>
        </w:rPr>
        <w:t>שלמה מולה</w:t>
      </w:r>
    </w:p>
    <w:p w14:paraId="17FC653A" w14:textId="77777777" w:rsidR="00F56B5F" w:rsidRPr="00F56B5F" w:rsidRDefault="00F56B5F" w:rsidP="00F56B5F">
      <w:pPr>
        <w:bidi/>
        <w:jc w:val="both"/>
        <w:rPr>
          <w:rFonts w:cs="David" w:hint="cs"/>
          <w:rtl/>
        </w:rPr>
      </w:pPr>
      <w:r w:rsidRPr="00F56B5F">
        <w:rPr>
          <w:rFonts w:cs="David" w:hint="cs"/>
          <w:rtl/>
        </w:rPr>
        <w:t>דוד רותם</w:t>
      </w:r>
    </w:p>
    <w:p w14:paraId="48C42E32" w14:textId="77777777" w:rsidR="00F56B5F" w:rsidRPr="00F56B5F" w:rsidRDefault="00F56B5F" w:rsidP="00F56B5F">
      <w:pPr>
        <w:bidi/>
        <w:jc w:val="both"/>
        <w:rPr>
          <w:rFonts w:cs="David" w:hint="cs"/>
          <w:rtl/>
        </w:rPr>
      </w:pPr>
      <w:r w:rsidRPr="00F56B5F">
        <w:rPr>
          <w:rFonts w:cs="David" w:hint="cs"/>
          <w:rtl/>
        </w:rPr>
        <w:t>ראובן ריבלין</w:t>
      </w:r>
    </w:p>
    <w:p w14:paraId="292D22FC" w14:textId="77777777" w:rsidR="00F56B5F" w:rsidRPr="00F56B5F" w:rsidRDefault="00F56B5F" w:rsidP="00F56B5F">
      <w:pPr>
        <w:bidi/>
        <w:jc w:val="both"/>
        <w:rPr>
          <w:rFonts w:cs="David" w:hint="cs"/>
          <w:rtl/>
        </w:rPr>
      </w:pPr>
    </w:p>
    <w:p w14:paraId="43A3E9D3" w14:textId="77777777" w:rsidR="00F56B5F" w:rsidRPr="00F56B5F" w:rsidRDefault="00F56B5F" w:rsidP="00F56B5F">
      <w:pPr>
        <w:bidi/>
        <w:jc w:val="both"/>
        <w:rPr>
          <w:rFonts w:cs="David" w:hint="cs"/>
          <w:b/>
          <w:bCs/>
          <w:rtl/>
        </w:rPr>
      </w:pPr>
      <w:r w:rsidRPr="00F56B5F">
        <w:rPr>
          <w:rFonts w:cs="David" w:hint="cs"/>
          <w:b/>
          <w:bCs/>
          <w:u w:val="single"/>
          <w:rtl/>
        </w:rPr>
        <w:t>מוזמנים:</w:t>
      </w:r>
    </w:p>
    <w:p w14:paraId="024E1A0C" w14:textId="77777777" w:rsidR="00F56B5F" w:rsidRPr="00F56B5F" w:rsidRDefault="00F56B5F" w:rsidP="00F56B5F">
      <w:pPr>
        <w:tabs>
          <w:tab w:val="left" w:pos="1726"/>
        </w:tabs>
        <w:bidi/>
        <w:jc w:val="both"/>
        <w:rPr>
          <w:rFonts w:cs="David" w:hint="cs"/>
          <w:rtl/>
        </w:rPr>
      </w:pPr>
    </w:p>
    <w:p w14:paraId="094A0266" w14:textId="77777777" w:rsidR="00F56B5F" w:rsidRPr="00F56B5F" w:rsidRDefault="00F56B5F" w:rsidP="00F56B5F">
      <w:pPr>
        <w:tabs>
          <w:tab w:val="left" w:pos="1726"/>
        </w:tabs>
        <w:bidi/>
        <w:jc w:val="both"/>
        <w:rPr>
          <w:rFonts w:cs="David" w:hint="cs"/>
          <w:rtl/>
        </w:rPr>
      </w:pPr>
      <w:r w:rsidRPr="00F56B5F">
        <w:rPr>
          <w:rFonts w:cs="David" w:hint="cs"/>
          <w:rtl/>
        </w:rPr>
        <w:t xml:space="preserve">אבי </w:t>
      </w:r>
      <w:proofErr w:type="spellStart"/>
      <w:r w:rsidRPr="00F56B5F">
        <w:rPr>
          <w:rFonts w:cs="David" w:hint="cs"/>
          <w:rtl/>
        </w:rPr>
        <w:t>בלשניקוב</w:t>
      </w:r>
      <w:proofErr w:type="spellEnd"/>
      <w:r w:rsidRPr="00F56B5F">
        <w:rPr>
          <w:rFonts w:cs="David" w:hint="cs"/>
          <w:rtl/>
        </w:rPr>
        <w:tab/>
      </w:r>
      <w:r w:rsidRPr="00F56B5F">
        <w:rPr>
          <w:rFonts w:cs="David" w:hint="cs"/>
          <w:rtl/>
        </w:rPr>
        <w:tab/>
        <w:t>- מנכ"ל הכנסת</w:t>
      </w:r>
      <w:r w:rsidRPr="00F56B5F">
        <w:rPr>
          <w:rFonts w:cs="David"/>
          <w:rtl/>
        </w:rPr>
        <w:tab/>
      </w:r>
    </w:p>
    <w:p w14:paraId="774AB3D5" w14:textId="77777777" w:rsidR="00F56B5F" w:rsidRPr="00F56B5F" w:rsidRDefault="00F56B5F" w:rsidP="00F56B5F">
      <w:pPr>
        <w:bidi/>
        <w:jc w:val="both"/>
        <w:rPr>
          <w:rFonts w:cs="David" w:hint="cs"/>
          <w:rtl/>
        </w:rPr>
      </w:pPr>
      <w:r w:rsidRPr="00F56B5F">
        <w:rPr>
          <w:rFonts w:cs="David" w:hint="cs"/>
          <w:rtl/>
        </w:rPr>
        <w:t>איל ינון</w:t>
      </w:r>
      <w:r w:rsidRPr="00F56B5F">
        <w:rPr>
          <w:rFonts w:cs="David" w:hint="cs"/>
          <w:rtl/>
        </w:rPr>
        <w:tab/>
      </w:r>
      <w:r w:rsidRPr="00F56B5F">
        <w:rPr>
          <w:rFonts w:cs="David" w:hint="cs"/>
          <w:rtl/>
        </w:rPr>
        <w:tab/>
      </w:r>
      <w:r w:rsidRPr="00F56B5F">
        <w:rPr>
          <w:rFonts w:cs="David" w:hint="cs"/>
          <w:rtl/>
        </w:rPr>
        <w:tab/>
        <w:t>- מזכיר הכנסת</w:t>
      </w:r>
    </w:p>
    <w:p w14:paraId="07E1ECBB" w14:textId="77777777" w:rsidR="00F56B5F" w:rsidRPr="00F56B5F" w:rsidRDefault="00F56B5F" w:rsidP="00F56B5F">
      <w:pPr>
        <w:bidi/>
        <w:jc w:val="both"/>
        <w:rPr>
          <w:rFonts w:cs="David" w:hint="cs"/>
          <w:rtl/>
        </w:rPr>
      </w:pPr>
      <w:r w:rsidRPr="00F56B5F">
        <w:rPr>
          <w:rFonts w:cs="David" w:hint="cs"/>
          <w:rtl/>
        </w:rPr>
        <w:t>אבי לוי</w:t>
      </w:r>
      <w:r w:rsidRPr="00F56B5F">
        <w:rPr>
          <w:rFonts w:cs="David" w:hint="cs"/>
          <w:rtl/>
        </w:rPr>
        <w:tab/>
      </w:r>
      <w:r w:rsidRPr="00F56B5F">
        <w:rPr>
          <w:rFonts w:cs="David" w:hint="cs"/>
          <w:rtl/>
        </w:rPr>
        <w:tab/>
      </w:r>
      <w:r w:rsidRPr="00F56B5F">
        <w:rPr>
          <w:rFonts w:cs="David" w:hint="cs"/>
          <w:rtl/>
        </w:rPr>
        <w:tab/>
        <w:t>- חשב הכנסת</w:t>
      </w:r>
    </w:p>
    <w:p w14:paraId="01437DF5" w14:textId="77777777" w:rsidR="00F56B5F" w:rsidRPr="00F56B5F" w:rsidRDefault="00F56B5F" w:rsidP="00F56B5F">
      <w:pPr>
        <w:bidi/>
        <w:jc w:val="both"/>
        <w:rPr>
          <w:rFonts w:cs="David" w:hint="cs"/>
          <w:rtl/>
        </w:rPr>
      </w:pPr>
      <w:r w:rsidRPr="00F56B5F">
        <w:rPr>
          <w:rFonts w:cs="David" w:hint="cs"/>
          <w:rtl/>
        </w:rPr>
        <w:t xml:space="preserve">אילן </w:t>
      </w:r>
      <w:proofErr w:type="spellStart"/>
      <w:r w:rsidRPr="00F56B5F">
        <w:rPr>
          <w:rFonts w:cs="David" w:hint="cs"/>
          <w:rtl/>
        </w:rPr>
        <w:t>לוין</w:t>
      </w:r>
      <w:proofErr w:type="spellEnd"/>
      <w:r w:rsidRPr="00F56B5F">
        <w:rPr>
          <w:rFonts w:cs="David" w:hint="cs"/>
          <w:rtl/>
        </w:rPr>
        <w:tab/>
      </w:r>
      <w:r w:rsidRPr="00F56B5F">
        <w:rPr>
          <w:rFonts w:cs="David" w:hint="cs"/>
          <w:rtl/>
        </w:rPr>
        <w:tab/>
        <w:t>- הממונה על השכר, משרד האוצר</w:t>
      </w:r>
    </w:p>
    <w:p w14:paraId="1543C013" w14:textId="77777777" w:rsidR="00F56B5F" w:rsidRPr="00F56B5F" w:rsidRDefault="00F56B5F" w:rsidP="00F56B5F">
      <w:pPr>
        <w:bidi/>
        <w:jc w:val="both"/>
        <w:rPr>
          <w:rFonts w:cs="David" w:hint="cs"/>
          <w:rtl/>
        </w:rPr>
      </w:pPr>
      <w:r w:rsidRPr="00F56B5F">
        <w:rPr>
          <w:rFonts w:cs="David" w:hint="cs"/>
          <w:rtl/>
        </w:rPr>
        <w:lastRenderedPageBreak/>
        <w:t>יוסי כהן</w:t>
      </w:r>
      <w:r w:rsidRPr="00F56B5F">
        <w:rPr>
          <w:rFonts w:cs="David" w:hint="cs"/>
          <w:rtl/>
        </w:rPr>
        <w:tab/>
      </w:r>
      <w:r w:rsidRPr="00F56B5F">
        <w:rPr>
          <w:rFonts w:cs="David" w:hint="cs"/>
          <w:rtl/>
        </w:rPr>
        <w:tab/>
        <w:t>- סגן הממונה על השכר, משרד האוצר</w:t>
      </w:r>
    </w:p>
    <w:p w14:paraId="632C68DA" w14:textId="77777777" w:rsidR="00F56B5F" w:rsidRPr="00F56B5F" w:rsidRDefault="00F56B5F" w:rsidP="00F56B5F">
      <w:pPr>
        <w:bidi/>
        <w:jc w:val="both"/>
        <w:rPr>
          <w:rFonts w:cs="David" w:hint="cs"/>
          <w:rtl/>
        </w:rPr>
      </w:pPr>
      <w:r w:rsidRPr="00F56B5F">
        <w:rPr>
          <w:rFonts w:cs="David" w:hint="cs"/>
          <w:rtl/>
        </w:rPr>
        <w:t>עו"ד קובי אמסלם</w:t>
      </w:r>
      <w:r w:rsidRPr="00F56B5F">
        <w:rPr>
          <w:rFonts w:cs="David" w:hint="cs"/>
          <w:rtl/>
        </w:rPr>
        <w:tab/>
        <w:t>- יועמ"ש, משרד האוצר</w:t>
      </w:r>
    </w:p>
    <w:p w14:paraId="39BF5145" w14:textId="77777777" w:rsidR="00F56B5F" w:rsidRPr="00F56B5F" w:rsidRDefault="00F56B5F" w:rsidP="00F56B5F">
      <w:pPr>
        <w:bidi/>
        <w:jc w:val="both"/>
        <w:rPr>
          <w:rFonts w:cs="David" w:hint="cs"/>
          <w:rtl/>
        </w:rPr>
      </w:pPr>
      <w:r w:rsidRPr="00F56B5F">
        <w:rPr>
          <w:rFonts w:cs="David" w:hint="cs"/>
          <w:rtl/>
        </w:rPr>
        <w:t>מיכאל לוריא</w:t>
      </w:r>
      <w:r w:rsidRPr="00F56B5F">
        <w:rPr>
          <w:rFonts w:cs="David" w:hint="cs"/>
          <w:rtl/>
        </w:rPr>
        <w:tab/>
      </w:r>
      <w:r w:rsidRPr="00F56B5F">
        <w:rPr>
          <w:rFonts w:cs="David" w:hint="cs"/>
          <w:rtl/>
        </w:rPr>
        <w:tab/>
        <w:t>- אגף התקציבים, משרד האוצר</w:t>
      </w:r>
    </w:p>
    <w:p w14:paraId="7B9D8C98" w14:textId="77777777" w:rsidR="00F56B5F" w:rsidRPr="00F56B5F" w:rsidRDefault="00F56B5F" w:rsidP="00F56B5F">
      <w:pPr>
        <w:bidi/>
        <w:jc w:val="both"/>
        <w:rPr>
          <w:rFonts w:cs="David" w:hint="cs"/>
          <w:rtl/>
        </w:rPr>
      </w:pPr>
      <w:r w:rsidRPr="00F56B5F">
        <w:rPr>
          <w:rFonts w:cs="David" w:hint="cs"/>
          <w:rtl/>
        </w:rPr>
        <w:t xml:space="preserve">עו"ד טליה </w:t>
      </w:r>
      <w:proofErr w:type="spellStart"/>
      <w:r w:rsidRPr="00F56B5F">
        <w:rPr>
          <w:rFonts w:cs="David" w:hint="cs"/>
          <w:rtl/>
        </w:rPr>
        <w:t>דולן</w:t>
      </w:r>
      <w:proofErr w:type="spellEnd"/>
      <w:r w:rsidRPr="00F56B5F">
        <w:rPr>
          <w:rFonts w:cs="David" w:hint="cs"/>
          <w:rtl/>
        </w:rPr>
        <w:t>-גדיש</w:t>
      </w:r>
      <w:r w:rsidRPr="00F56B5F">
        <w:rPr>
          <w:rFonts w:cs="David" w:hint="cs"/>
          <w:rtl/>
        </w:rPr>
        <w:tab/>
        <w:t>- משרד האוצר</w:t>
      </w:r>
    </w:p>
    <w:p w14:paraId="66279CD3" w14:textId="77777777" w:rsidR="00F56B5F" w:rsidRPr="00F56B5F" w:rsidRDefault="00F56B5F" w:rsidP="00F56B5F">
      <w:pPr>
        <w:bidi/>
        <w:jc w:val="both"/>
        <w:rPr>
          <w:rFonts w:cs="David" w:hint="cs"/>
          <w:rtl/>
        </w:rPr>
      </w:pPr>
      <w:r w:rsidRPr="00F56B5F">
        <w:rPr>
          <w:rFonts w:cs="David" w:hint="cs"/>
          <w:rtl/>
        </w:rPr>
        <w:t>מיכל הנר</w:t>
      </w:r>
      <w:r w:rsidRPr="00F56B5F">
        <w:rPr>
          <w:rFonts w:cs="David" w:hint="cs"/>
          <w:rtl/>
        </w:rPr>
        <w:tab/>
      </w:r>
      <w:r w:rsidRPr="00F56B5F">
        <w:rPr>
          <w:rFonts w:cs="David" w:hint="cs"/>
          <w:rtl/>
        </w:rPr>
        <w:tab/>
        <w:t>- משרד האוצר</w:t>
      </w:r>
    </w:p>
    <w:p w14:paraId="18B8435D" w14:textId="77777777" w:rsidR="00F56B5F" w:rsidRPr="00F56B5F" w:rsidRDefault="00F56B5F" w:rsidP="00F56B5F">
      <w:pPr>
        <w:bidi/>
        <w:jc w:val="both"/>
        <w:rPr>
          <w:rFonts w:cs="David" w:hint="cs"/>
          <w:rtl/>
        </w:rPr>
      </w:pPr>
      <w:r w:rsidRPr="00F56B5F">
        <w:rPr>
          <w:rFonts w:cs="David" w:hint="cs"/>
          <w:rtl/>
        </w:rPr>
        <w:t>עו"ד בת-חן גור</w:t>
      </w:r>
      <w:r w:rsidRPr="00F56B5F">
        <w:rPr>
          <w:rFonts w:cs="David" w:hint="cs"/>
          <w:rtl/>
        </w:rPr>
        <w:tab/>
      </w:r>
      <w:r w:rsidRPr="00F56B5F">
        <w:rPr>
          <w:rFonts w:cs="David" w:hint="cs"/>
          <w:rtl/>
        </w:rPr>
        <w:tab/>
        <w:t>- משרד ראש הממשלה</w:t>
      </w:r>
    </w:p>
    <w:p w14:paraId="6FFD1229" w14:textId="77777777" w:rsidR="00F56B5F" w:rsidRPr="00F56B5F" w:rsidRDefault="00F56B5F" w:rsidP="00F56B5F">
      <w:pPr>
        <w:bidi/>
        <w:jc w:val="both"/>
        <w:rPr>
          <w:rFonts w:cs="David" w:hint="cs"/>
          <w:rtl/>
        </w:rPr>
      </w:pPr>
      <w:r w:rsidRPr="00F56B5F">
        <w:rPr>
          <w:rFonts w:cs="David" w:hint="cs"/>
          <w:rtl/>
        </w:rPr>
        <w:t>מוטי שקלר</w:t>
      </w:r>
      <w:r w:rsidRPr="00F56B5F">
        <w:rPr>
          <w:rFonts w:cs="David" w:hint="cs"/>
          <w:rtl/>
        </w:rPr>
        <w:tab/>
      </w:r>
      <w:r w:rsidRPr="00F56B5F">
        <w:rPr>
          <w:rFonts w:cs="David" w:hint="cs"/>
          <w:rtl/>
        </w:rPr>
        <w:tab/>
        <w:t>- מנכ"ל רשות השידור</w:t>
      </w:r>
    </w:p>
    <w:p w14:paraId="5AAEA4C1" w14:textId="77777777" w:rsidR="00F56B5F" w:rsidRPr="00F56B5F" w:rsidRDefault="00F56B5F" w:rsidP="00F56B5F">
      <w:pPr>
        <w:bidi/>
        <w:jc w:val="both"/>
        <w:rPr>
          <w:rFonts w:cs="David" w:hint="cs"/>
          <w:rtl/>
        </w:rPr>
      </w:pPr>
      <w:r w:rsidRPr="00F56B5F">
        <w:rPr>
          <w:rFonts w:cs="David" w:hint="cs"/>
          <w:rtl/>
        </w:rPr>
        <w:t>ערן הורן</w:t>
      </w:r>
      <w:r w:rsidRPr="00F56B5F">
        <w:rPr>
          <w:rFonts w:cs="David" w:hint="cs"/>
          <w:rtl/>
        </w:rPr>
        <w:tab/>
      </w:r>
      <w:r w:rsidRPr="00F56B5F">
        <w:rPr>
          <w:rFonts w:cs="David" w:hint="cs"/>
          <w:rtl/>
        </w:rPr>
        <w:tab/>
        <w:t>- סמנכ"ל כספים, רשות השידור</w:t>
      </w:r>
    </w:p>
    <w:p w14:paraId="78F375AC" w14:textId="77777777" w:rsidR="00F56B5F" w:rsidRPr="00F56B5F" w:rsidRDefault="00F56B5F" w:rsidP="00F56B5F">
      <w:pPr>
        <w:bidi/>
        <w:jc w:val="both"/>
        <w:rPr>
          <w:rFonts w:cs="David" w:hint="cs"/>
          <w:rtl/>
        </w:rPr>
      </w:pPr>
      <w:proofErr w:type="spellStart"/>
      <w:r w:rsidRPr="00F56B5F">
        <w:rPr>
          <w:rFonts w:cs="David" w:hint="cs"/>
          <w:rtl/>
        </w:rPr>
        <w:t>מודי</w:t>
      </w:r>
      <w:proofErr w:type="spellEnd"/>
      <w:r w:rsidRPr="00F56B5F">
        <w:rPr>
          <w:rFonts w:cs="David" w:hint="cs"/>
          <w:rtl/>
        </w:rPr>
        <w:t xml:space="preserve"> בן-צבי</w:t>
      </w:r>
      <w:r w:rsidRPr="00F56B5F">
        <w:rPr>
          <w:rFonts w:cs="David" w:hint="cs"/>
          <w:rtl/>
        </w:rPr>
        <w:tab/>
      </w:r>
      <w:r w:rsidRPr="00F56B5F">
        <w:rPr>
          <w:rFonts w:cs="David" w:hint="cs"/>
          <w:rtl/>
        </w:rPr>
        <w:tab/>
        <w:t>- רשות השידור</w:t>
      </w:r>
    </w:p>
    <w:p w14:paraId="2EF64777" w14:textId="77777777" w:rsidR="00F56B5F" w:rsidRPr="00F56B5F" w:rsidRDefault="00F56B5F" w:rsidP="00F56B5F">
      <w:pPr>
        <w:bidi/>
        <w:jc w:val="both"/>
        <w:rPr>
          <w:rFonts w:cs="David" w:hint="cs"/>
          <w:rtl/>
        </w:rPr>
      </w:pPr>
      <w:r w:rsidRPr="00F56B5F">
        <w:rPr>
          <w:rFonts w:cs="David" w:hint="cs"/>
          <w:rtl/>
        </w:rPr>
        <w:t>עו"ד עידו אציל</w:t>
      </w:r>
      <w:r w:rsidRPr="00F56B5F">
        <w:rPr>
          <w:rFonts w:cs="David" w:hint="cs"/>
          <w:rtl/>
        </w:rPr>
        <w:tab/>
      </w:r>
      <w:r w:rsidRPr="00F56B5F">
        <w:rPr>
          <w:rFonts w:cs="David" w:hint="cs"/>
          <w:rtl/>
        </w:rPr>
        <w:tab/>
        <w:t>- לשכה משפטית, רשות השידור</w:t>
      </w:r>
    </w:p>
    <w:p w14:paraId="39205D00" w14:textId="77777777" w:rsidR="00F56B5F" w:rsidRPr="00F56B5F" w:rsidRDefault="00F56B5F" w:rsidP="00F56B5F">
      <w:pPr>
        <w:bidi/>
        <w:jc w:val="both"/>
        <w:rPr>
          <w:rFonts w:cs="David" w:hint="cs"/>
          <w:b/>
          <w:bCs/>
          <w:u w:val="single"/>
          <w:rtl/>
        </w:rPr>
      </w:pPr>
    </w:p>
    <w:p w14:paraId="299C8864" w14:textId="77777777" w:rsidR="00F56B5F" w:rsidRPr="00F56B5F" w:rsidRDefault="00F56B5F" w:rsidP="00F56B5F">
      <w:pPr>
        <w:bidi/>
        <w:jc w:val="both"/>
        <w:rPr>
          <w:rFonts w:cs="David" w:hint="cs"/>
          <w:b/>
          <w:bCs/>
          <w:u w:val="single"/>
          <w:rtl/>
        </w:rPr>
      </w:pPr>
      <w:r w:rsidRPr="00F56B5F">
        <w:rPr>
          <w:rFonts w:cs="David" w:hint="cs"/>
          <w:b/>
          <w:bCs/>
          <w:u w:val="single"/>
          <w:rtl/>
        </w:rPr>
        <w:t>ייעוץ משפטי:</w:t>
      </w:r>
      <w:r w:rsidRPr="00F56B5F">
        <w:rPr>
          <w:rFonts w:cs="David" w:hint="cs"/>
          <w:rtl/>
        </w:rPr>
        <w:t xml:space="preserve">     </w:t>
      </w:r>
    </w:p>
    <w:p w14:paraId="7529316D" w14:textId="77777777" w:rsidR="00F56B5F" w:rsidRPr="00F56B5F" w:rsidRDefault="00F56B5F" w:rsidP="00F56B5F">
      <w:pPr>
        <w:bidi/>
        <w:jc w:val="both"/>
        <w:rPr>
          <w:rFonts w:cs="David" w:hint="cs"/>
          <w:b/>
          <w:bCs/>
          <w:u w:val="single"/>
          <w:rtl/>
        </w:rPr>
      </w:pPr>
    </w:p>
    <w:p w14:paraId="485A1F47" w14:textId="77777777" w:rsidR="00F56B5F" w:rsidRPr="00F56B5F" w:rsidRDefault="00F56B5F" w:rsidP="00F56B5F">
      <w:pPr>
        <w:bidi/>
        <w:jc w:val="both"/>
        <w:rPr>
          <w:rFonts w:cs="David" w:hint="cs"/>
          <w:rtl/>
        </w:rPr>
      </w:pPr>
      <w:r w:rsidRPr="00F56B5F">
        <w:rPr>
          <w:rFonts w:cs="David" w:hint="cs"/>
          <w:rtl/>
        </w:rPr>
        <w:t>ארבל אסטרחן</w:t>
      </w:r>
    </w:p>
    <w:p w14:paraId="446ECA39" w14:textId="77777777" w:rsidR="00F56B5F" w:rsidRPr="00F56B5F" w:rsidRDefault="00F56B5F" w:rsidP="00F56B5F">
      <w:pPr>
        <w:bidi/>
        <w:jc w:val="both"/>
        <w:rPr>
          <w:rFonts w:cs="David" w:hint="cs"/>
          <w:rtl/>
        </w:rPr>
      </w:pPr>
      <w:r w:rsidRPr="00F56B5F">
        <w:rPr>
          <w:rFonts w:cs="David" w:hint="cs"/>
          <w:rtl/>
        </w:rPr>
        <w:t>שלומי בלבן - מתמחה</w:t>
      </w:r>
    </w:p>
    <w:p w14:paraId="6950C7F8" w14:textId="77777777" w:rsidR="00F56B5F" w:rsidRPr="00F56B5F" w:rsidRDefault="00F56B5F" w:rsidP="00F56B5F">
      <w:pPr>
        <w:bidi/>
        <w:jc w:val="both"/>
        <w:rPr>
          <w:rFonts w:cs="David" w:hint="cs"/>
          <w:b/>
          <w:bCs/>
          <w:u w:val="single"/>
          <w:rtl/>
        </w:rPr>
      </w:pPr>
    </w:p>
    <w:p w14:paraId="5B145813" w14:textId="77777777" w:rsidR="00F56B5F" w:rsidRPr="00F56B5F" w:rsidRDefault="00F56B5F" w:rsidP="00F56B5F">
      <w:pPr>
        <w:bidi/>
        <w:jc w:val="both"/>
        <w:rPr>
          <w:rFonts w:cs="David" w:hint="cs"/>
          <w:rtl/>
        </w:rPr>
      </w:pPr>
      <w:r w:rsidRPr="00F56B5F">
        <w:rPr>
          <w:rFonts w:cs="David" w:hint="cs"/>
          <w:b/>
          <w:bCs/>
          <w:u w:val="single"/>
          <w:rtl/>
        </w:rPr>
        <w:t>מנהלת הוועדה:</w:t>
      </w:r>
      <w:r w:rsidRPr="00F56B5F">
        <w:rPr>
          <w:rFonts w:cs="David" w:hint="cs"/>
          <w:b/>
          <w:bCs/>
          <w:rtl/>
        </w:rPr>
        <w:t xml:space="preserve">         </w:t>
      </w:r>
    </w:p>
    <w:p w14:paraId="3683A8B8" w14:textId="77777777" w:rsidR="00F56B5F" w:rsidRPr="00F56B5F" w:rsidRDefault="00F56B5F" w:rsidP="00F56B5F">
      <w:pPr>
        <w:bidi/>
        <w:jc w:val="both"/>
        <w:rPr>
          <w:rFonts w:cs="David" w:hint="cs"/>
          <w:b/>
          <w:bCs/>
          <w:rtl/>
        </w:rPr>
      </w:pPr>
    </w:p>
    <w:p w14:paraId="73EC702F" w14:textId="77777777" w:rsidR="00F56B5F" w:rsidRPr="00F56B5F" w:rsidRDefault="00F56B5F" w:rsidP="00F56B5F">
      <w:pPr>
        <w:bidi/>
        <w:jc w:val="both"/>
        <w:rPr>
          <w:rFonts w:cs="David" w:hint="cs"/>
          <w:rtl/>
        </w:rPr>
      </w:pPr>
      <w:r w:rsidRPr="00F56B5F">
        <w:rPr>
          <w:rFonts w:cs="David" w:hint="cs"/>
          <w:rtl/>
        </w:rPr>
        <w:t>אתי בן יוסף</w:t>
      </w:r>
    </w:p>
    <w:p w14:paraId="5098B701" w14:textId="77777777" w:rsidR="00F56B5F" w:rsidRPr="00F56B5F" w:rsidRDefault="00F56B5F" w:rsidP="00F56B5F">
      <w:pPr>
        <w:bidi/>
        <w:jc w:val="both"/>
        <w:rPr>
          <w:rFonts w:cs="David" w:hint="cs"/>
          <w:b/>
          <w:bCs/>
          <w:u w:val="single"/>
          <w:rtl/>
        </w:rPr>
      </w:pPr>
    </w:p>
    <w:p w14:paraId="0DB18BFD" w14:textId="77777777" w:rsidR="00F56B5F" w:rsidRPr="00F56B5F" w:rsidRDefault="00F56B5F" w:rsidP="00F56B5F">
      <w:pPr>
        <w:bidi/>
        <w:jc w:val="both"/>
        <w:rPr>
          <w:rFonts w:cs="David" w:hint="cs"/>
          <w:rtl/>
        </w:rPr>
      </w:pPr>
      <w:r w:rsidRPr="00F56B5F">
        <w:rPr>
          <w:rFonts w:cs="David" w:hint="cs"/>
          <w:b/>
          <w:bCs/>
          <w:u w:val="single"/>
          <w:rtl/>
        </w:rPr>
        <w:t xml:space="preserve">רשמת </w:t>
      </w:r>
      <w:proofErr w:type="spellStart"/>
      <w:r w:rsidRPr="00F56B5F">
        <w:rPr>
          <w:rFonts w:cs="David" w:hint="cs"/>
          <w:b/>
          <w:bCs/>
          <w:u w:val="single"/>
          <w:rtl/>
        </w:rPr>
        <w:t>פרלמטרית</w:t>
      </w:r>
      <w:proofErr w:type="spellEnd"/>
      <w:r w:rsidRPr="00F56B5F">
        <w:rPr>
          <w:rFonts w:cs="David" w:hint="cs"/>
          <w:b/>
          <w:bCs/>
          <w:u w:val="single"/>
          <w:rtl/>
        </w:rPr>
        <w:t>:</w:t>
      </w:r>
      <w:r w:rsidRPr="00F56B5F">
        <w:rPr>
          <w:rFonts w:cs="David" w:hint="cs"/>
          <w:rtl/>
        </w:rPr>
        <w:tab/>
      </w:r>
      <w:r w:rsidRPr="00F56B5F">
        <w:rPr>
          <w:rFonts w:cs="David" w:hint="cs"/>
          <w:rtl/>
        </w:rPr>
        <w:tab/>
      </w:r>
    </w:p>
    <w:p w14:paraId="6F542E97" w14:textId="77777777" w:rsidR="00F56B5F" w:rsidRPr="00F56B5F" w:rsidRDefault="00F56B5F" w:rsidP="00F56B5F">
      <w:pPr>
        <w:bidi/>
        <w:jc w:val="both"/>
        <w:rPr>
          <w:rFonts w:cs="David" w:hint="cs"/>
          <w:rtl/>
        </w:rPr>
      </w:pPr>
    </w:p>
    <w:p w14:paraId="0B8C5437" w14:textId="77777777" w:rsidR="00F56B5F" w:rsidRPr="00F56B5F" w:rsidRDefault="00F56B5F" w:rsidP="00F56B5F">
      <w:pPr>
        <w:bidi/>
        <w:jc w:val="both"/>
        <w:rPr>
          <w:rFonts w:cs="David" w:hint="cs"/>
          <w:rtl/>
        </w:rPr>
      </w:pPr>
      <w:r w:rsidRPr="00F56B5F">
        <w:rPr>
          <w:rFonts w:cs="David" w:hint="cs"/>
          <w:rtl/>
        </w:rPr>
        <w:t>יפה קרינצה</w:t>
      </w:r>
    </w:p>
    <w:p w14:paraId="2187711D" w14:textId="77777777" w:rsidR="00F56B5F" w:rsidRPr="00F56B5F" w:rsidRDefault="00F56B5F" w:rsidP="00F56B5F">
      <w:pPr>
        <w:bidi/>
        <w:jc w:val="both"/>
        <w:rPr>
          <w:rFonts w:cs="David" w:hint="cs"/>
          <w:rtl/>
        </w:rPr>
      </w:pPr>
    </w:p>
    <w:p w14:paraId="640B22AD" w14:textId="77777777" w:rsidR="00F56B5F" w:rsidRPr="00F56B5F" w:rsidRDefault="00F56B5F" w:rsidP="00F56B5F">
      <w:pPr>
        <w:bidi/>
        <w:ind w:left="360"/>
        <w:jc w:val="center"/>
        <w:rPr>
          <w:rFonts w:cs="David" w:hint="cs"/>
          <w:b/>
          <w:bCs/>
          <w:rtl/>
        </w:rPr>
      </w:pPr>
      <w:r w:rsidRPr="00F56B5F">
        <w:rPr>
          <w:rFonts w:cs="David"/>
          <w:rtl/>
        </w:rPr>
        <w:br w:type="page"/>
      </w:r>
      <w:r w:rsidRPr="00F56B5F">
        <w:rPr>
          <w:rFonts w:cs="David" w:hint="cs"/>
          <w:b/>
          <w:bCs/>
          <w:rtl/>
        </w:rPr>
        <w:lastRenderedPageBreak/>
        <w:t xml:space="preserve">בקשות להתפלגות מסיעת "הבית היהודי מיסודן של המפד"ל והאיחוד הלאומי" </w:t>
      </w:r>
      <w:r w:rsidRPr="00F56B5F">
        <w:rPr>
          <w:rFonts w:cs="David"/>
          <w:b/>
          <w:bCs/>
          <w:rtl/>
        </w:rPr>
        <w:t>–</w:t>
      </w:r>
      <w:r w:rsidRPr="00F56B5F">
        <w:rPr>
          <w:rFonts w:cs="David" w:hint="cs"/>
          <w:b/>
          <w:bCs/>
          <w:rtl/>
        </w:rPr>
        <w:t xml:space="preserve"> לפי חוק </w:t>
      </w:r>
      <w:r w:rsidRPr="00F56B5F">
        <w:rPr>
          <w:rFonts w:cs="David" w:hint="cs"/>
          <w:b/>
          <w:bCs/>
          <w:u w:val="single"/>
          <w:rtl/>
        </w:rPr>
        <w:t xml:space="preserve">הכנסת, </w:t>
      </w:r>
      <w:proofErr w:type="spellStart"/>
      <w:r w:rsidRPr="00F56B5F">
        <w:rPr>
          <w:rFonts w:cs="David" w:hint="cs"/>
          <w:b/>
          <w:bCs/>
          <w:u w:val="single"/>
          <w:rtl/>
        </w:rPr>
        <w:t>התשנ"ד</w:t>
      </w:r>
      <w:proofErr w:type="spellEnd"/>
      <w:r w:rsidRPr="00F56B5F">
        <w:rPr>
          <w:rFonts w:cs="David" w:hint="cs"/>
          <w:b/>
          <w:bCs/>
          <w:u w:val="single"/>
          <w:rtl/>
        </w:rPr>
        <w:t>-1994:</w:t>
      </w:r>
    </w:p>
    <w:p w14:paraId="1A3E2915" w14:textId="77777777" w:rsidR="00F56B5F" w:rsidRPr="00F56B5F" w:rsidRDefault="00F56B5F" w:rsidP="00F56B5F">
      <w:pPr>
        <w:bidi/>
        <w:ind w:left="1080"/>
        <w:jc w:val="center"/>
        <w:rPr>
          <w:rFonts w:cs="David" w:hint="cs"/>
          <w:b/>
          <w:bCs/>
          <w:rtl/>
        </w:rPr>
      </w:pPr>
    </w:p>
    <w:p w14:paraId="5DBAC320" w14:textId="77777777" w:rsidR="00F56B5F" w:rsidRPr="00F56B5F" w:rsidRDefault="00F56B5F" w:rsidP="00F56B5F">
      <w:pPr>
        <w:numPr>
          <w:ilvl w:val="0"/>
          <w:numId w:val="2"/>
        </w:numPr>
        <w:bidi/>
        <w:jc w:val="center"/>
        <w:rPr>
          <w:rFonts w:cs="David" w:hint="cs"/>
          <w:b/>
          <w:bCs/>
          <w:u w:val="single"/>
          <w:rtl/>
        </w:rPr>
      </w:pPr>
      <w:r w:rsidRPr="00F56B5F">
        <w:rPr>
          <w:rFonts w:cs="David" w:hint="cs"/>
          <w:b/>
          <w:bCs/>
          <w:u w:val="single"/>
          <w:rtl/>
        </w:rPr>
        <w:t>בקשת סיעת מולדת;</w:t>
      </w:r>
    </w:p>
    <w:p w14:paraId="60DC7AD0" w14:textId="77777777" w:rsidR="00F56B5F" w:rsidRPr="00F56B5F" w:rsidRDefault="00F56B5F" w:rsidP="00F56B5F">
      <w:pPr>
        <w:bidi/>
        <w:jc w:val="both"/>
        <w:rPr>
          <w:rFonts w:cs="David" w:hint="cs"/>
          <w:u w:val="single"/>
          <w:rtl/>
        </w:rPr>
      </w:pPr>
    </w:p>
    <w:p w14:paraId="056075C0" w14:textId="77777777" w:rsidR="00F56B5F" w:rsidRDefault="00F56B5F" w:rsidP="00F56B5F">
      <w:pPr>
        <w:bidi/>
        <w:jc w:val="both"/>
        <w:rPr>
          <w:rFonts w:cs="David" w:hint="cs"/>
          <w:u w:val="single"/>
          <w:rtl/>
        </w:rPr>
      </w:pPr>
    </w:p>
    <w:p w14:paraId="609207B6" w14:textId="77777777" w:rsidR="00F56B5F" w:rsidRPr="00F56B5F" w:rsidRDefault="00F56B5F" w:rsidP="00F56B5F">
      <w:pPr>
        <w:bidi/>
        <w:jc w:val="both"/>
        <w:rPr>
          <w:rFonts w:cs="David" w:hint="cs"/>
          <w:u w:val="single"/>
          <w:rtl/>
        </w:rPr>
      </w:pPr>
    </w:p>
    <w:p w14:paraId="5D3EBD76" w14:textId="77777777" w:rsidR="00F56B5F" w:rsidRPr="00F56B5F" w:rsidRDefault="00F56B5F" w:rsidP="00F56B5F">
      <w:pPr>
        <w:bidi/>
        <w:jc w:val="both"/>
        <w:rPr>
          <w:rFonts w:cs="David" w:hint="cs"/>
          <w:u w:val="single"/>
          <w:rtl/>
        </w:rPr>
      </w:pPr>
      <w:r w:rsidRPr="00F56B5F">
        <w:rPr>
          <w:rFonts w:cs="David" w:hint="cs"/>
          <w:u w:val="single"/>
          <w:rtl/>
        </w:rPr>
        <w:t>היו"ר דוד טל:</w:t>
      </w:r>
    </w:p>
    <w:p w14:paraId="4AF74ABB" w14:textId="77777777" w:rsidR="00F56B5F" w:rsidRPr="00F56B5F" w:rsidRDefault="00F56B5F" w:rsidP="00F56B5F">
      <w:pPr>
        <w:bidi/>
        <w:jc w:val="both"/>
        <w:rPr>
          <w:rFonts w:cs="David" w:hint="cs"/>
          <w:rtl/>
        </w:rPr>
      </w:pPr>
    </w:p>
    <w:p w14:paraId="0BFAD33C" w14:textId="77777777" w:rsidR="00F56B5F" w:rsidRPr="00F56B5F" w:rsidRDefault="00F56B5F" w:rsidP="00F56B5F">
      <w:pPr>
        <w:bidi/>
        <w:ind w:firstLine="720"/>
        <w:jc w:val="both"/>
        <w:rPr>
          <w:rFonts w:cs="David" w:hint="cs"/>
          <w:rtl/>
        </w:rPr>
      </w:pPr>
      <w:r w:rsidRPr="00F56B5F">
        <w:rPr>
          <w:rFonts w:cs="David" w:hint="cs"/>
          <w:rtl/>
        </w:rPr>
        <w:t>בוקר טוב, אני מתכבד לפתוח את ישיבת ועדת הכנסת. על סדר היום בקשות להתפלגות.  נפתח בסעיף הראשון, בקשה להתפלגות מסיעת "הבית היהודי מיסודן של המפד"ל והאיחוד הלאומי" - בקשת סיעת מולדת ובקשת סיעת אח"י. סיעת מולדת רוצה לומר משהו?</w:t>
      </w:r>
    </w:p>
    <w:p w14:paraId="30865C78" w14:textId="77777777" w:rsidR="00F56B5F" w:rsidRPr="00F56B5F" w:rsidRDefault="00F56B5F" w:rsidP="00F56B5F">
      <w:pPr>
        <w:bidi/>
        <w:jc w:val="both"/>
        <w:rPr>
          <w:rFonts w:cs="David" w:hint="cs"/>
          <w:rtl/>
        </w:rPr>
      </w:pPr>
    </w:p>
    <w:p w14:paraId="2D963FDC" w14:textId="77777777" w:rsidR="00F56B5F" w:rsidRPr="00F56B5F" w:rsidRDefault="00F56B5F" w:rsidP="00F56B5F">
      <w:pPr>
        <w:bidi/>
        <w:rPr>
          <w:rFonts w:cs="David" w:hint="cs"/>
          <w:rtl/>
        </w:rPr>
      </w:pPr>
      <w:r w:rsidRPr="00F56B5F">
        <w:rPr>
          <w:rFonts w:cs="David" w:hint="cs"/>
          <w:u w:val="single"/>
          <w:rtl/>
        </w:rPr>
        <w:t>בנימין אלון:</w:t>
      </w:r>
    </w:p>
    <w:p w14:paraId="781CB3B5" w14:textId="77777777" w:rsidR="00F56B5F" w:rsidRPr="00F56B5F" w:rsidRDefault="00F56B5F" w:rsidP="00F56B5F">
      <w:pPr>
        <w:bidi/>
        <w:rPr>
          <w:rFonts w:cs="David" w:hint="cs"/>
          <w:rtl/>
        </w:rPr>
      </w:pPr>
    </w:p>
    <w:p w14:paraId="00273054" w14:textId="77777777" w:rsidR="00F56B5F" w:rsidRPr="00F56B5F" w:rsidRDefault="00F56B5F" w:rsidP="00F56B5F">
      <w:pPr>
        <w:bidi/>
        <w:jc w:val="both"/>
        <w:rPr>
          <w:rFonts w:cs="David" w:hint="cs"/>
          <w:rtl/>
        </w:rPr>
      </w:pPr>
      <w:r w:rsidRPr="00F56B5F">
        <w:rPr>
          <w:rFonts w:cs="David" w:hint="cs"/>
          <w:rtl/>
        </w:rPr>
        <w:tab/>
        <w:t xml:space="preserve">אדוני היושב ראש, בהתאם לסעיף 59(2) לחוק הכנסת ישנה אפשרות של התפלגות לפי אותו רישום, שמראש נאמר ליושב-ראש ועדת הבחירות עם הגשת הרשימות. רשימת האיחוד הלאומי מורכבת מארבע מפלגות: מפד"ל, תקומה, מולדת ואח"י. מולדת זה חבר הכנסת אריה אלדד ואנוכי, אני היושב ראש והדברים שאני אומר הם גם על דעת חברי, אריה אלדד. מולדת מבקשת לחזור להיות מולדת ולא להיות חלק מהאיחוד הלאומי - מפד"ל, ששינה את שמו ל"בית היהודי". </w:t>
      </w:r>
    </w:p>
    <w:p w14:paraId="7A75A682" w14:textId="77777777" w:rsidR="00F56B5F" w:rsidRPr="00F56B5F" w:rsidRDefault="00F56B5F" w:rsidP="00F56B5F">
      <w:pPr>
        <w:bidi/>
        <w:jc w:val="both"/>
        <w:rPr>
          <w:rFonts w:cs="David" w:hint="cs"/>
          <w:rtl/>
        </w:rPr>
      </w:pPr>
    </w:p>
    <w:p w14:paraId="0E81B893" w14:textId="77777777" w:rsidR="00F56B5F" w:rsidRPr="00F56B5F" w:rsidRDefault="00F56B5F" w:rsidP="00F56B5F">
      <w:pPr>
        <w:bidi/>
        <w:rPr>
          <w:rFonts w:cs="David" w:hint="cs"/>
          <w:rtl/>
        </w:rPr>
      </w:pPr>
      <w:r w:rsidRPr="00F56B5F">
        <w:rPr>
          <w:rFonts w:cs="David" w:hint="cs"/>
          <w:u w:val="single"/>
          <w:rtl/>
        </w:rPr>
        <w:t>היו"ר דוד טל:</w:t>
      </w:r>
    </w:p>
    <w:p w14:paraId="21929E1F" w14:textId="77777777" w:rsidR="00F56B5F" w:rsidRPr="00F56B5F" w:rsidRDefault="00F56B5F" w:rsidP="00F56B5F">
      <w:pPr>
        <w:bidi/>
        <w:jc w:val="both"/>
        <w:rPr>
          <w:rFonts w:cs="David" w:hint="cs"/>
          <w:rtl/>
        </w:rPr>
      </w:pPr>
    </w:p>
    <w:p w14:paraId="10C8C004" w14:textId="77777777" w:rsidR="00F56B5F" w:rsidRPr="00F56B5F" w:rsidRDefault="00F56B5F" w:rsidP="00F56B5F">
      <w:pPr>
        <w:bidi/>
        <w:jc w:val="both"/>
        <w:rPr>
          <w:rFonts w:cs="David" w:hint="cs"/>
          <w:rtl/>
        </w:rPr>
      </w:pPr>
      <w:r w:rsidRPr="00F56B5F">
        <w:rPr>
          <w:rFonts w:cs="David" w:hint="cs"/>
          <w:rtl/>
        </w:rPr>
        <w:tab/>
        <w:t xml:space="preserve">תודה. חבר הכנסת אורלב, בבקשה. </w:t>
      </w:r>
    </w:p>
    <w:p w14:paraId="007B0823" w14:textId="77777777" w:rsidR="00F56B5F" w:rsidRPr="00F56B5F" w:rsidRDefault="00F56B5F" w:rsidP="00F56B5F">
      <w:pPr>
        <w:bidi/>
        <w:jc w:val="both"/>
        <w:rPr>
          <w:rFonts w:cs="David" w:hint="cs"/>
          <w:rtl/>
        </w:rPr>
      </w:pPr>
    </w:p>
    <w:p w14:paraId="0AF3E06A" w14:textId="77777777" w:rsidR="00F56B5F" w:rsidRPr="00F56B5F" w:rsidRDefault="00F56B5F" w:rsidP="00F56B5F">
      <w:pPr>
        <w:bidi/>
        <w:jc w:val="both"/>
        <w:rPr>
          <w:rFonts w:cs="David" w:hint="cs"/>
          <w:rtl/>
        </w:rPr>
      </w:pPr>
      <w:r w:rsidRPr="00F56B5F">
        <w:rPr>
          <w:rFonts w:cs="David" w:hint="cs"/>
          <w:u w:val="single"/>
          <w:rtl/>
        </w:rPr>
        <w:t>זבולון אורלב:</w:t>
      </w:r>
    </w:p>
    <w:p w14:paraId="48F4F0BD" w14:textId="77777777" w:rsidR="00F56B5F" w:rsidRPr="00F56B5F" w:rsidRDefault="00F56B5F" w:rsidP="00F56B5F">
      <w:pPr>
        <w:bidi/>
        <w:jc w:val="both"/>
        <w:rPr>
          <w:rFonts w:cs="David" w:hint="cs"/>
          <w:rtl/>
        </w:rPr>
      </w:pPr>
      <w:r w:rsidRPr="00F56B5F">
        <w:rPr>
          <w:rFonts w:cs="David" w:hint="cs"/>
          <w:rtl/>
        </w:rPr>
        <w:tab/>
      </w:r>
    </w:p>
    <w:p w14:paraId="77C46AC5" w14:textId="77777777" w:rsidR="00F56B5F" w:rsidRPr="00F56B5F" w:rsidRDefault="00F56B5F" w:rsidP="00F56B5F">
      <w:pPr>
        <w:bidi/>
        <w:jc w:val="both"/>
        <w:rPr>
          <w:rFonts w:cs="David" w:hint="cs"/>
          <w:rtl/>
        </w:rPr>
      </w:pPr>
      <w:r w:rsidRPr="00F56B5F">
        <w:rPr>
          <w:rFonts w:cs="David" w:hint="cs"/>
          <w:rtl/>
        </w:rPr>
        <w:tab/>
        <w:t xml:space="preserve">אני רוצה להביא לידיעת הוועדה שביום ד' מרחשוון </w:t>
      </w:r>
      <w:proofErr w:type="spellStart"/>
      <w:r w:rsidRPr="00F56B5F">
        <w:rPr>
          <w:rFonts w:cs="David" w:hint="cs"/>
          <w:rtl/>
        </w:rPr>
        <w:t>התשס"ט</w:t>
      </w:r>
      <w:proofErr w:type="spellEnd"/>
      <w:r w:rsidRPr="00F56B5F">
        <w:rPr>
          <w:rFonts w:cs="David" w:hint="cs"/>
          <w:rtl/>
        </w:rPr>
        <w:t xml:space="preserve">, 2 בנובמבר 2008, נחתמה אמנה להקמת המפלגה החדשה, "הבית היהודי מיסודן של המפד"ל והאיחוד הלאומי". על האמנה הזאת חתום, בין היתר, גם חבר הכנסת בני אלון בשמה של "מולדת". לצערי, המועצה הציבורית לא מצאה לנכון, משיקולים שאינני מסכים להם, לתת מקום לאיש "מולדת" ברשימה. אני מצר על כך ואני חושב שההחלטה הזאת היא לא החלטה נכונה, אבל יחד עם זה, אני חושב שמפלגות שחותמות על הסכמים שמוצגים לציבור </w:t>
      </w:r>
      <w:r w:rsidRPr="00F56B5F">
        <w:rPr>
          <w:rFonts w:cs="David"/>
          <w:rtl/>
        </w:rPr>
        <w:t>–</w:t>
      </w:r>
      <w:r w:rsidRPr="00F56B5F">
        <w:rPr>
          <w:rFonts w:cs="David" w:hint="cs"/>
          <w:rtl/>
        </w:rPr>
        <w:t xml:space="preserve"> הופענו יחד במסיבת עיתונאים נוכח פני האומה </w:t>
      </w:r>
      <w:r w:rsidRPr="00F56B5F">
        <w:rPr>
          <w:rFonts w:cs="David"/>
          <w:rtl/>
        </w:rPr>
        <w:t>–</w:t>
      </w:r>
      <w:r w:rsidRPr="00F56B5F">
        <w:rPr>
          <w:rFonts w:cs="David" w:hint="cs"/>
          <w:rtl/>
        </w:rPr>
        <w:t xml:space="preserve"> צריכות לכבדם, וקשה לי לקבל את זה שלאחר היוודע התוצאות מפלגות משנות את ההתחייבות שלהן. ההתחייבות לא הייתה מותנית בכתב, אבל היו הבנות בעל פה, ואמרתי כבר את דעתי לגבי כך שנציג "מולדת" לא נכלל במקום ריאלי ברשימה החדשה. אני חושב שמבחינת מעמדם המוסרי של הכנסת ונבחרי הציבור, המחויבות להסכמים ולחתימה צריכה לגבור על הכול, וחשבתי שמן הראוי להביא את זה לידיעת הוועדה. </w:t>
      </w:r>
    </w:p>
    <w:p w14:paraId="4541037F" w14:textId="77777777" w:rsidR="00F56B5F" w:rsidRPr="00F56B5F" w:rsidRDefault="00F56B5F" w:rsidP="00F56B5F">
      <w:pPr>
        <w:bidi/>
        <w:jc w:val="both"/>
        <w:rPr>
          <w:rFonts w:cs="David" w:hint="cs"/>
          <w:rtl/>
        </w:rPr>
      </w:pPr>
    </w:p>
    <w:p w14:paraId="6A3009C2" w14:textId="77777777" w:rsidR="00F56B5F" w:rsidRPr="00F56B5F" w:rsidRDefault="00F56B5F" w:rsidP="00F56B5F">
      <w:pPr>
        <w:bidi/>
        <w:rPr>
          <w:rFonts w:cs="David" w:hint="cs"/>
          <w:rtl/>
        </w:rPr>
      </w:pPr>
      <w:r w:rsidRPr="00F56B5F">
        <w:rPr>
          <w:rFonts w:cs="David" w:hint="cs"/>
          <w:u w:val="single"/>
          <w:rtl/>
        </w:rPr>
        <w:t>היו"ר דוד טל:</w:t>
      </w:r>
    </w:p>
    <w:p w14:paraId="4FF34386" w14:textId="77777777" w:rsidR="00F56B5F" w:rsidRPr="00F56B5F" w:rsidRDefault="00F56B5F" w:rsidP="00F56B5F">
      <w:pPr>
        <w:bidi/>
        <w:jc w:val="both"/>
        <w:rPr>
          <w:rFonts w:cs="David" w:hint="cs"/>
          <w:rtl/>
        </w:rPr>
      </w:pPr>
    </w:p>
    <w:p w14:paraId="427242AC" w14:textId="77777777" w:rsidR="00F56B5F" w:rsidRPr="00F56B5F" w:rsidRDefault="00F56B5F" w:rsidP="00F56B5F">
      <w:pPr>
        <w:bidi/>
        <w:jc w:val="both"/>
        <w:rPr>
          <w:rFonts w:cs="David" w:hint="cs"/>
          <w:rtl/>
        </w:rPr>
      </w:pPr>
      <w:r w:rsidRPr="00F56B5F">
        <w:rPr>
          <w:rFonts w:cs="David" w:hint="cs"/>
          <w:rtl/>
        </w:rPr>
        <w:tab/>
        <w:t xml:space="preserve">תודה רבה. </w:t>
      </w:r>
    </w:p>
    <w:p w14:paraId="347495E7" w14:textId="77777777" w:rsidR="00F56B5F" w:rsidRPr="00F56B5F" w:rsidRDefault="00F56B5F" w:rsidP="00F56B5F">
      <w:pPr>
        <w:bidi/>
        <w:jc w:val="both"/>
        <w:rPr>
          <w:rFonts w:cs="David" w:hint="cs"/>
          <w:rtl/>
        </w:rPr>
      </w:pPr>
    </w:p>
    <w:p w14:paraId="77A79B74" w14:textId="77777777" w:rsidR="00F56B5F" w:rsidRPr="00F56B5F" w:rsidRDefault="00F56B5F" w:rsidP="00F56B5F">
      <w:pPr>
        <w:bidi/>
        <w:rPr>
          <w:rFonts w:cs="David" w:hint="cs"/>
          <w:rtl/>
        </w:rPr>
      </w:pPr>
      <w:r w:rsidRPr="00F56B5F">
        <w:rPr>
          <w:rFonts w:cs="David" w:hint="cs"/>
          <w:u w:val="single"/>
          <w:rtl/>
        </w:rPr>
        <w:t>בנימין אלון:</w:t>
      </w:r>
    </w:p>
    <w:p w14:paraId="7403977D" w14:textId="77777777" w:rsidR="00F56B5F" w:rsidRPr="00F56B5F" w:rsidRDefault="00F56B5F" w:rsidP="00F56B5F">
      <w:pPr>
        <w:bidi/>
        <w:rPr>
          <w:rFonts w:cs="David" w:hint="cs"/>
          <w:rtl/>
        </w:rPr>
      </w:pPr>
    </w:p>
    <w:p w14:paraId="48D79B68" w14:textId="77777777" w:rsidR="00F56B5F" w:rsidRPr="00F56B5F" w:rsidRDefault="00F56B5F" w:rsidP="00F56B5F">
      <w:pPr>
        <w:bidi/>
        <w:jc w:val="both"/>
        <w:rPr>
          <w:rFonts w:cs="David" w:hint="cs"/>
          <w:rtl/>
        </w:rPr>
      </w:pPr>
      <w:r w:rsidRPr="00F56B5F">
        <w:rPr>
          <w:rFonts w:cs="David" w:hint="cs"/>
          <w:rtl/>
        </w:rPr>
        <w:tab/>
        <w:t xml:space="preserve">לא אפתח פה דיון, אבל אני רוצה להשיב משפט אחד לדבריו של אורלב ועוד משהו שחשוב לסדר הדיון. באשר למוסריות - לא אפתח את הנושא, אני חושב שהיה ברור לחבר הכנסת אורלב ולכל המרכיבים שיש שלוש מפלגות מייסדות, ואף מפלגה לא נמחקת. כיוון שהמפלגה נמחקה - - - </w:t>
      </w:r>
    </w:p>
    <w:p w14:paraId="1271CE82" w14:textId="77777777" w:rsidR="00F56B5F" w:rsidRPr="00F56B5F" w:rsidRDefault="00F56B5F" w:rsidP="00F56B5F">
      <w:pPr>
        <w:bidi/>
        <w:jc w:val="both"/>
        <w:rPr>
          <w:rFonts w:cs="David" w:hint="cs"/>
          <w:rtl/>
        </w:rPr>
      </w:pPr>
    </w:p>
    <w:p w14:paraId="330C1005" w14:textId="77777777" w:rsidR="00F56B5F" w:rsidRPr="00F56B5F" w:rsidRDefault="00F56B5F" w:rsidP="00F56B5F">
      <w:pPr>
        <w:overflowPunct w:val="0"/>
        <w:autoSpaceDE w:val="0"/>
        <w:autoSpaceDN w:val="0"/>
        <w:bidi/>
        <w:adjustRightInd w:val="0"/>
        <w:jc w:val="both"/>
        <w:rPr>
          <w:rFonts w:cs="David"/>
          <w:rtl/>
        </w:rPr>
      </w:pPr>
      <w:r w:rsidRPr="00F56B5F">
        <w:rPr>
          <w:rFonts w:cs="David" w:hint="eastAsia"/>
          <w:u w:val="single"/>
          <w:rtl/>
        </w:rPr>
        <w:t>אורי</w:t>
      </w:r>
      <w:r w:rsidRPr="00F56B5F">
        <w:rPr>
          <w:rFonts w:cs="David"/>
          <w:u w:val="single"/>
          <w:rtl/>
        </w:rPr>
        <w:t xml:space="preserve"> אריאל:</w:t>
      </w:r>
    </w:p>
    <w:p w14:paraId="70CF4B88" w14:textId="77777777" w:rsidR="00F56B5F" w:rsidRPr="00F56B5F" w:rsidRDefault="00F56B5F" w:rsidP="00F56B5F">
      <w:pPr>
        <w:overflowPunct w:val="0"/>
        <w:autoSpaceDE w:val="0"/>
        <w:autoSpaceDN w:val="0"/>
        <w:bidi/>
        <w:adjustRightInd w:val="0"/>
        <w:jc w:val="both"/>
        <w:rPr>
          <w:rFonts w:cs="David"/>
          <w:rtl/>
        </w:rPr>
      </w:pPr>
    </w:p>
    <w:p w14:paraId="5B9197B1" w14:textId="77777777" w:rsidR="00F56B5F" w:rsidRPr="00F56B5F" w:rsidRDefault="00F56B5F" w:rsidP="00F56B5F">
      <w:pPr>
        <w:bidi/>
        <w:jc w:val="both"/>
        <w:rPr>
          <w:rFonts w:cs="David" w:hint="cs"/>
          <w:rtl/>
        </w:rPr>
      </w:pPr>
      <w:r w:rsidRPr="00F56B5F">
        <w:rPr>
          <w:rFonts w:cs="David"/>
          <w:rtl/>
        </w:rPr>
        <w:tab/>
      </w:r>
      <w:r w:rsidRPr="00F56B5F">
        <w:rPr>
          <w:rFonts w:cs="David" w:hint="cs"/>
          <w:rtl/>
        </w:rPr>
        <w:t xml:space="preserve">זה נכון. </w:t>
      </w:r>
    </w:p>
    <w:p w14:paraId="7B7541BB" w14:textId="77777777" w:rsidR="00F56B5F" w:rsidRDefault="00F56B5F" w:rsidP="00F56B5F">
      <w:pPr>
        <w:bidi/>
        <w:jc w:val="both"/>
        <w:rPr>
          <w:rFonts w:cs="David" w:hint="cs"/>
          <w:rtl/>
        </w:rPr>
      </w:pPr>
    </w:p>
    <w:p w14:paraId="5C679A5E" w14:textId="77777777" w:rsidR="00F56B5F" w:rsidRDefault="00F56B5F" w:rsidP="00F56B5F">
      <w:pPr>
        <w:bidi/>
        <w:jc w:val="both"/>
        <w:rPr>
          <w:rFonts w:cs="David" w:hint="cs"/>
          <w:rtl/>
        </w:rPr>
      </w:pPr>
    </w:p>
    <w:p w14:paraId="0D99F6AC" w14:textId="77777777" w:rsidR="00F56B5F" w:rsidRDefault="00F56B5F" w:rsidP="00F56B5F">
      <w:pPr>
        <w:bidi/>
        <w:jc w:val="both"/>
        <w:rPr>
          <w:rFonts w:cs="David" w:hint="cs"/>
          <w:rtl/>
        </w:rPr>
      </w:pPr>
    </w:p>
    <w:p w14:paraId="6698D4E3" w14:textId="77777777" w:rsidR="00F56B5F" w:rsidRDefault="00F56B5F" w:rsidP="00F56B5F">
      <w:pPr>
        <w:bidi/>
        <w:jc w:val="both"/>
        <w:rPr>
          <w:rFonts w:cs="David" w:hint="cs"/>
          <w:rtl/>
        </w:rPr>
      </w:pPr>
    </w:p>
    <w:p w14:paraId="102BEF58" w14:textId="77777777" w:rsidR="00F56B5F" w:rsidRDefault="00F56B5F" w:rsidP="00F56B5F">
      <w:pPr>
        <w:bidi/>
        <w:jc w:val="both"/>
        <w:rPr>
          <w:rFonts w:cs="David" w:hint="cs"/>
          <w:rtl/>
        </w:rPr>
      </w:pPr>
    </w:p>
    <w:p w14:paraId="0089C582" w14:textId="77777777" w:rsidR="00F56B5F" w:rsidRPr="00F56B5F" w:rsidRDefault="00F56B5F" w:rsidP="00F56B5F">
      <w:pPr>
        <w:bidi/>
        <w:jc w:val="both"/>
        <w:rPr>
          <w:rFonts w:cs="David" w:hint="cs"/>
          <w:rtl/>
        </w:rPr>
      </w:pPr>
    </w:p>
    <w:p w14:paraId="406ACB17" w14:textId="77777777" w:rsidR="00F56B5F" w:rsidRPr="00F56B5F" w:rsidRDefault="00F56B5F" w:rsidP="00F56B5F">
      <w:pPr>
        <w:bidi/>
        <w:rPr>
          <w:rFonts w:cs="David" w:hint="cs"/>
          <w:rtl/>
        </w:rPr>
      </w:pPr>
      <w:r w:rsidRPr="00F56B5F">
        <w:rPr>
          <w:rFonts w:cs="David" w:hint="cs"/>
          <w:u w:val="single"/>
          <w:rtl/>
        </w:rPr>
        <w:t>בנימין אלון:</w:t>
      </w:r>
    </w:p>
    <w:p w14:paraId="5BFE1A68" w14:textId="77777777" w:rsidR="00F56B5F" w:rsidRPr="00F56B5F" w:rsidRDefault="00F56B5F" w:rsidP="00F56B5F">
      <w:pPr>
        <w:bidi/>
        <w:rPr>
          <w:rFonts w:cs="David" w:hint="cs"/>
          <w:rtl/>
        </w:rPr>
      </w:pPr>
    </w:p>
    <w:p w14:paraId="3E47E00C" w14:textId="77777777" w:rsidR="00F56B5F" w:rsidRPr="00F56B5F" w:rsidRDefault="00F56B5F" w:rsidP="00F56B5F">
      <w:pPr>
        <w:bidi/>
        <w:jc w:val="both"/>
        <w:rPr>
          <w:rFonts w:cs="David" w:hint="cs"/>
          <w:rtl/>
        </w:rPr>
      </w:pPr>
      <w:r w:rsidRPr="00F56B5F">
        <w:rPr>
          <w:rFonts w:cs="David" w:hint="cs"/>
          <w:rtl/>
        </w:rPr>
        <w:tab/>
        <w:t xml:space="preserve"> אם כן, אין פה טענה מוסרית. הייתה מפלגה שנמחקה, והיה ברור שכך יקרה. </w:t>
      </w:r>
    </w:p>
    <w:p w14:paraId="666B0526" w14:textId="77777777" w:rsidR="00F56B5F" w:rsidRPr="00F56B5F" w:rsidRDefault="00F56B5F" w:rsidP="00F56B5F">
      <w:pPr>
        <w:bidi/>
        <w:jc w:val="both"/>
        <w:rPr>
          <w:rFonts w:cs="David" w:hint="cs"/>
          <w:rtl/>
        </w:rPr>
      </w:pPr>
    </w:p>
    <w:p w14:paraId="32B16603" w14:textId="77777777" w:rsidR="00F56B5F" w:rsidRPr="00F56B5F" w:rsidRDefault="00F56B5F" w:rsidP="00F56B5F">
      <w:pPr>
        <w:bidi/>
        <w:ind w:firstLine="720"/>
        <w:jc w:val="both"/>
        <w:rPr>
          <w:rFonts w:cs="David" w:hint="cs"/>
          <w:rtl/>
        </w:rPr>
      </w:pPr>
      <w:r w:rsidRPr="00F56B5F">
        <w:rPr>
          <w:rFonts w:cs="David" w:hint="cs"/>
          <w:rtl/>
        </w:rPr>
        <w:t xml:space="preserve">משפט שני לסדר היום, שמאוד חשוב לי. גברתי היועצת המשפטית, אני זקוק לתשובתך;1 בקש ששמה של הסיעה, אם היא תאושר כאן כבקשתנו, יהיה "מולדת - האיחוד הלאומי". "מולדת" כמותג כבר שנים רבות, עוד מימי גנדי ב-99',  הפכה ל"מולדת - האיחוד הלאומי". מתוך השישה שהיו חברי האיחוד הלאומי נמצאים פה חמישה חברי כנסת , ואני חושב שהדברים שאני אומר הם גם על דעתם. כלומר, אין להם התנגדות לדבר הזה ואולי הם אפילו בעד זה. </w:t>
      </w:r>
    </w:p>
    <w:p w14:paraId="5AA34772" w14:textId="77777777" w:rsidR="00F56B5F" w:rsidRPr="00F56B5F" w:rsidRDefault="00F56B5F" w:rsidP="00F56B5F">
      <w:pPr>
        <w:bidi/>
        <w:jc w:val="both"/>
        <w:rPr>
          <w:rFonts w:cs="David" w:hint="cs"/>
          <w:rtl/>
        </w:rPr>
      </w:pPr>
    </w:p>
    <w:p w14:paraId="44F8CFC2" w14:textId="77777777" w:rsidR="00F56B5F" w:rsidRPr="00F56B5F" w:rsidRDefault="00F56B5F" w:rsidP="00F56B5F">
      <w:pPr>
        <w:bidi/>
        <w:jc w:val="both"/>
        <w:rPr>
          <w:rFonts w:cs="David" w:hint="cs"/>
          <w:u w:val="single"/>
          <w:rtl/>
        </w:rPr>
      </w:pPr>
      <w:r w:rsidRPr="00F56B5F">
        <w:rPr>
          <w:rFonts w:cs="David" w:hint="cs"/>
          <w:u w:val="single"/>
          <w:rtl/>
        </w:rPr>
        <w:t>היו"ר דוד טל:</w:t>
      </w:r>
    </w:p>
    <w:p w14:paraId="18471C2C" w14:textId="77777777" w:rsidR="00F56B5F" w:rsidRPr="00F56B5F" w:rsidRDefault="00F56B5F" w:rsidP="00F56B5F">
      <w:pPr>
        <w:bidi/>
        <w:jc w:val="both"/>
        <w:rPr>
          <w:rFonts w:cs="David" w:hint="cs"/>
          <w:rtl/>
        </w:rPr>
      </w:pPr>
    </w:p>
    <w:p w14:paraId="7B107D87" w14:textId="77777777" w:rsidR="00F56B5F" w:rsidRPr="00F56B5F" w:rsidRDefault="00F56B5F" w:rsidP="00F56B5F">
      <w:pPr>
        <w:bidi/>
        <w:ind w:firstLine="720"/>
        <w:jc w:val="both"/>
        <w:rPr>
          <w:rFonts w:cs="David" w:hint="cs"/>
          <w:rtl/>
        </w:rPr>
      </w:pPr>
      <w:r w:rsidRPr="00F56B5F">
        <w:rPr>
          <w:rFonts w:cs="David" w:hint="cs"/>
          <w:rtl/>
        </w:rPr>
        <w:t>עוד משהו?</w:t>
      </w:r>
    </w:p>
    <w:p w14:paraId="42AC9110" w14:textId="77777777" w:rsidR="00F56B5F" w:rsidRPr="00F56B5F" w:rsidRDefault="00F56B5F" w:rsidP="00F56B5F">
      <w:pPr>
        <w:bidi/>
        <w:jc w:val="both"/>
        <w:rPr>
          <w:rFonts w:cs="David" w:hint="cs"/>
          <w:rtl/>
        </w:rPr>
      </w:pPr>
    </w:p>
    <w:p w14:paraId="7145F7BD" w14:textId="77777777" w:rsidR="00F56B5F" w:rsidRPr="00F56B5F" w:rsidRDefault="00F56B5F" w:rsidP="00F56B5F">
      <w:pPr>
        <w:bidi/>
        <w:jc w:val="both"/>
        <w:rPr>
          <w:rFonts w:cs="David" w:hint="cs"/>
          <w:u w:val="single"/>
          <w:rtl/>
        </w:rPr>
      </w:pPr>
      <w:r w:rsidRPr="00F56B5F">
        <w:rPr>
          <w:rFonts w:cs="David" w:hint="cs"/>
          <w:u w:val="single"/>
          <w:rtl/>
        </w:rPr>
        <w:t>ראובן ריבלין:</w:t>
      </w:r>
    </w:p>
    <w:p w14:paraId="243E0134" w14:textId="77777777" w:rsidR="00F56B5F" w:rsidRPr="00F56B5F" w:rsidRDefault="00F56B5F" w:rsidP="00F56B5F">
      <w:pPr>
        <w:bidi/>
        <w:jc w:val="both"/>
        <w:rPr>
          <w:rFonts w:cs="David" w:hint="cs"/>
          <w:rtl/>
        </w:rPr>
      </w:pPr>
    </w:p>
    <w:p w14:paraId="79C0DEF6" w14:textId="77777777" w:rsidR="00F56B5F" w:rsidRPr="00F56B5F" w:rsidRDefault="00F56B5F" w:rsidP="00F56B5F">
      <w:pPr>
        <w:bidi/>
        <w:jc w:val="both"/>
        <w:rPr>
          <w:rFonts w:cs="David" w:hint="cs"/>
          <w:rtl/>
        </w:rPr>
      </w:pPr>
      <w:r w:rsidRPr="00F56B5F">
        <w:rPr>
          <w:rFonts w:cs="David" w:hint="cs"/>
          <w:rtl/>
        </w:rPr>
        <w:tab/>
        <w:t xml:space="preserve">אני מבקש להבין. זו הייתה קונפדרציה של מפלגות, שכל אחת שמרה על זהותה, וזה אושר על-ידי יושב-ראש ועדת הבחירות המרכזית, שהיה אחראי על קיומן של הבחירות לכנסת ה-17. מה הנפקות כרגע שאתם יוצאים כסיעה? האם זה יחידות המימון לבחירות הבאות? </w:t>
      </w:r>
    </w:p>
    <w:p w14:paraId="7736709C" w14:textId="77777777" w:rsidR="00F56B5F" w:rsidRPr="00F56B5F" w:rsidRDefault="00F56B5F" w:rsidP="00F56B5F">
      <w:pPr>
        <w:bidi/>
        <w:jc w:val="both"/>
        <w:rPr>
          <w:rFonts w:cs="David" w:hint="cs"/>
          <w:rtl/>
        </w:rPr>
      </w:pPr>
    </w:p>
    <w:p w14:paraId="7E8B0A94" w14:textId="77777777" w:rsidR="00F56B5F" w:rsidRPr="00F56B5F" w:rsidRDefault="00F56B5F" w:rsidP="00F56B5F">
      <w:pPr>
        <w:bidi/>
        <w:jc w:val="both"/>
        <w:rPr>
          <w:rFonts w:cs="David" w:hint="cs"/>
          <w:rtl/>
        </w:rPr>
      </w:pPr>
      <w:r w:rsidRPr="00F56B5F">
        <w:rPr>
          <w:rFonts w:cs="David" w:hint="cs"/>
          <w:u w:val="single"/>
          <w:rtl/>
        </w:rPr>
        <w:t>קריאות:</w:t>
      </w:r>
    </w:p>
    <w:p w14:paraId="3721BDFC" w14:textId="77777777" w:rsidR="00F56B5F" w:rsidRPr="00F56B5F" w:rsidRDefault="00F56B5F" w:rsidP="00F56B5F">
      <w:pPr>
        <w:bidi/>
        <w:jc w:val="both"/>
        <w:rPr>
          <w:rFonts w:cs="David" w:hint="cs"/>
          <w:rtl/>
        </w:rPr>
      </w:pPr>
    </w:p>
    <w:p w14:paraId="24824DE1" w14:textId="77777777" w:rsidR="00F56B5F" w:rsidRPr="00F56B5F" w:rsidRDefault="00F56B5F" w:rsidP="00F56B5F">
      <w:pPr>
        <w:bidi/>
        <w:jc w:val="both"/>
        <w:rPr>
          <w:rFonts w:cs="David" w:hint="cs"/>
          <w:rtl/>
        </w:rPr>
      </w:pPr>
      <w:r w:rsidRPr="00F56B5F">
        <w:rPr>
          <w:rFonts w:cs="David" w:hint="cs"/>
          <w:rtl/>
        </w:rPr>
        <w:tab/>
        <w:t xml:space="preserve">גם. </w:t>
      </w:r>
    </w:p>
    <w:p w14:paraId="35F288B4" w14:textId="77777777" w:rsidR="00F56B5F" w:rsidRPr="00F56B5F" w:rsidRDefault="00F56B5F" w:rsidP="00F56B5F">
      <w:pPr>
        <w:bidi/>
        <w:jc w:val="both"/>
        <w:rPr>
          <w:rFonts w:cs="David" w:hint="cs"/>
          <w:rtl/>
        </w:rPr>
      </w:pPr>
    </w:p>
    <w:p w14:paraId="347344AC" w14:textId="77777777" w:rsidR="00F56B5F" w:rsidRPr="00F56B5F" w:rsidRDefault="00F56B5F" w:rsidP="00F56B5F">
      <w:pPr>
        <w:bidi/>
        <w:rPr>
          <w:rFonts w:cs="David" w:hint="cs"/>
          <w:rtl/>
        </w:rPr>
      </w:pPr>
      <w:r w:rsidRPr="00F56B5F">
        <w:rPr>
          <w:rFonts w:cs="David" w:hint="cs"/>
          <w:u w:val="single"/>
          <w:rtl/>
        </w:rPr>
        <w:t>ראובן ריבלין:</w:t>
      </w:r>
    </w:p>
    <w:p w14:paraId="451E47CF" w14:textId="77777777" w:rsidR="00F56B5F" w:rsidRPr="00F56B5F" w:rsidRDefault="00F56B5F" w:rsidP="00F56B5F">
      <w:pPr>
        <w:bidi/>
        <w:rPr>
          <w:rFonts w:cs="David" w:hint="cs"/>
          <w:rtl/>
        </w:rPr>
      </w:pPr>
    </w:p>
    <w:p w14:paraId="35B5BB6C" w14:textId="77777777" w:rsidR="00F56B5F" w:rsidRPr="00F56B5F" w:rsidRDefault="00F56B5F" w:rsidP="00F56B5F">
      <w:pPr>
        <w:bidi/>
        <w:jc w:val="both"/>
        <w:rPr>
          <w:rFonts w:cs="David" w:hint="cs"/>
          <w:rtl/>
        </w:rPr>
      </w:pPr>
      <w:r w:rsidRPr="00F56B5F">
        <w:rPr>
          <w:rFonts w:cs="David" w:hint="cs"/>
          <w:rtl/>
        </w:rPr>
        <w:tab/>
        <w:t xml:space="preserve">כי לגבי המצב הנוכחי אין שום שינוי. אתם, כמפלגות, מקבלים את - - -  </w:t>
      </w:r>
    </w:p>
    <w:p w14:paraId="17E3F54E" w14:textId="77777777" w:rsidR="00F56B5F" w:rsidRPr="00F56B5F" w:rsidRDefault="00F56B5F" w:rsidP="00F56B5F">
      <w:pPr>
        <w:bidi/>
        <w:jc w:val="both"/>
        <w:rPr>
          <w:rFonts w:cs="David" w:hint="cs"/>
          <w:rtl/>
        </w:rPr>
      </w:pPr>
    </w:p>
    <w:p w14:paraId="1F46675D" w14:textId="77777777" w:rsidR="00F56B5F" w:rsidRPr="00F56B5F" w:rsidRDefault="00F56B5F" w:rsidP="00F56B5F">
      <w:pPr>
        <w:bidi/>
        <w:rPr>
          <w:rFonts w:cs="David" w:hint="cs"/>
          <w:rtl/>
        </w:rPr>
      </w:pPr>
      <w:r w:rsidRPr="00F56B5F">
        <w:rPr>
          <w:rFonts w:cs="David" w:hint="cs"/>
          <w:u w:val="single"/>
          <w:rtl/>
        </w:rPr>
        <w:t>בנימין אלון:</w:t>
      </w:r>
    </w:p>
    <w:p w14:paraId="6AF80CD6" w14:textId="77777777" w:rsidR="00F56B5F" w:rsidRPr="00F56B5F" w:rsidRDefault="00F56B5F" w:rsidP="00F56B5F">
      <w:pPr>
        <w:bidi/>
        <w:rPr>
          <w:rFonts w:cs="David" w:hint="cs"/>
          <w:rtl/>
        </w:rPr>
      </w:pPr>
    </w:p>
    <w:p w14:paraId="49115478" w14:textId="77777777" w:rsidR="00F56B5F" w:rsidRPr="00F56B5F" w:rsidRDefault="00F56B5F" w:rsidP="00F56B5F">
      <w:pPr>
        <w:bidi/>
        <w:jc w:val="both"/>
        <w:rPr>
          <w:rFonts w:cs="David" w:hint="cs"/>
          <w:rtl/>
        </w:rPr>
      </w:pPr>
      <w:r w:rsidRPr="00F56B5F">
        <w:rPr>
          <w:rFonts w:cs="David" w:hint="cs"/>
          <w:rtl/>
        </w:rPr>
        <w:tab/>
        <w:t xml:space="preserve"> זה אותו דבר. </w:t>
      </w:r>
    </w:p>
    <w:p w14:paraId="38E25AA2" w14:textId="77777777" w:rsidR="00F56B5F" w:rsidRPr="00F56B5F" w:rsidRDefault="00F56B5F" w:rsidP="00F56B5F">
      <w:pPr>
        <w:bidi/>
        <w:jc w:val="both"/>
        <w:rPr>
          <w:rFonts w:cs="David" w:hint="cs"/>
          <w:rtl/>
        </w:rPr>
      </w:pPr>
    </w:p>
    <w:p w14:paraId="5EBBC6ED" w14:textId="77777777" w:rsidR="00F56B5F" w:rsidRPr="00F56B5F" w:rsidRDefault="00F56B5F" w:rsidP="00F56B5F">
      <w:pPr>
        <w:bidi/>
        <w:jc w:val="both"/>
        <w:rPr>
          <w:rFonts w:cs="David" w:hint="cs"/>
          <w:u w:val="single"/>
          <w:rtl/>
        </w:rPr>
      </w:pPr>
      <w:r w:rsidRPr="00F56B5F">
        <w:rPr>
          <w:rFonts w:cs="David" w:hint="cs"/>
          <w:u w:val="single"/>
          <w:rtl/>
        </w:rPr>
        <w:t>ראובן ריבלין:</w:t>
      </w:r>
    </w:p>
    <w:p w14:paraId="64CB5646" w14:textId="77777777" w:rsidR="00F56B5F" w:rsidRPr="00F56B5F" w:rsidRDefault="00F56B5F" w:rsidP="00F56B5F">
      <w:pPr>
        <w:bidi/>
        <w:jc w:val="both"/>
        <w:rPr>
          <w:rFonts w:cs="David" w:hint="cs"/>
          <w:rtl/>
        </w:rPr>
      </w:pPr>
    </w:p>
    <w:p w14:paraId="67B9B603" w14:textId="77777777" w:rsidR="00F56B5F" w:rsidRPr="00F56B5F" w:rsidRDefault="00F56B5F" w:rsidP="00F56B5F">
      <w:pPr>
        <w:bidi/>
        <w:jc w:val="both"/>
        <w:rPr>
          <w:rFonts w:cs="David" w:hint="cs"/>
          <w:rtl/>
        </w:rPr>
      </w:pPr>
      <w:r w:rsidRPr="00F56B5F">
        <w:rPr>
          <w:rFonts w:cs="David" w:hint="cs"/>
          <w:rtl/>
        </w:rPr>
        <w:tab/>
        <w:t xml:space="preserve">אז תסביר לי מה הנפקות שאתה מבקש. </w:t>
      </w:r>
    </w:p>
    <w:p w14:paraId="5A887139" w14:textId="77777777" w:rsidR="00F56B5F" w:rsidRPr="00F56B5F" w:rsidRDefault="00F56B5F" w:rsidP="00F56B5F">
      <w:pPr>
        <w:bidi/>
        <w:jc w:val="both"/>
        <w:rPr>
          <w:rFonts w:cs="David" w:hint="cs"/>
          <w:rtl/>
        </w:rPr>
      </w:pPr>
    </w:p>
    <w:p w14:paraId="3F6C7345" w14:textId="77777777" w:rsidR="00F56B5F" w:rsidRPr="00F56B5F" w:rsidRDefault="00F56B5F" w:rsidP="00F56B5F">
      <w:pPr>
        <w:bidi/>
        <w:rPr>
          <w:rFonts w:cs="David" w:hint="cs"/>
          <w:rtl/>
        </w:rPr>
      </w:pPr>
      <w:r w:rsidRPr="00F56B5F">
        <w:rPr>
          <w:rFonts w:cs="David" w:hint="cs"/>
          <w:u w:val="single"/>
          <w:rtl/>
        </w:rPr>
        <w:t>יצחק לוי:</w:t>
      </w:r>
    </w:p>
    <w:p w14:paraId="3E8EF68F" w14:textId="77777777" w:rsidR="00F56B5F" w:rsidRPr="00F56B5F" w:rsidRDefault="00F56B5F" w:rsidP="00F56B5F">
      <w:pPr>
        <w:bidi/>
        <w:rPr>
          <w:rFonts w:cs="David" w:hint="cs"/>
          <w:rtl/>
        </w:rPr>
      </w:pPr>
    </w:p>
    <w:p w14:paraId="0D959349" w14:textId="77777777" w:rsidR="00F56B5F" w:rsidRPr="00F56B5F" w:rsidRDefault="00F56B5F" w:rsidP="00F56B5F">
      <w:pPr>
        <w:bidi/>
        <w:jc w:val="both"/>
        <w:rPr>
          <w:rFonts w:cs="David" w:hint="cs"/>
          <w:rtl/>
        </w:rPr>
      </w:pPr>
      <w:r w:rsidRPr="00F56B5F">
        <w:rPr>
          <w:rFonts w:cs="David" w:hint="cs"/>
          <w:rtl/>
        </w:rPr>
        <w:tab/>
        <w:t xml:space="preserve">הם רוצים לצאת לבחירות בנפרד. </w:t>
      </w:r>
    </w:p>
    <w:p w14:paraId="3E400800" w14:textId="77777777" w:rsidR="00F56B5F" w:rsidRPr="00F56B5F" w:rsidRDefault="00F56B5F" w:rsidP="00F56B5F">
      <w:pPr>
        <w:bidi/>
        <w:jc w:val="both"/>
        <w:rPr>
          <w:rFonts w:cs="David" w:hint="cs"/>
          <w:rtl/>
        </w:rPr>
      </w:pPr>
    </w:p>
    <w:p w14:paraId="397FAF7B" w14:textId="77777777" w:rsidR="00F56B5F" w:rsidRPr="00F56B5F" w:rsidRDefault="00F56B5F" w:rsidP="00F56B5F">
      <w:pPr>
        <w:bidi/>
        <w:rPr>
          <w:rFonts w:cs="David" w:hint="cs"/>
          <w:rtl/>
        </w:rPr>
      </w:pPr>
      <w:r w:rsidRPr="00F56B5F">
        <w:rPr>
          <w:rFonts w:cs="David" w:hint="cs"/>
          <w:u w:val="single"/>
          <w:rtl/>
        </w:rPr>
        <w:t>בנימין אלון:</w:t>
      </w:r>
    </w:p>
    <w:p w14:paraId="727BE676" w14:textId="77777777" w:rsidR="00F56B5F" w:rsidRPr="00F56B5F" w:rsidRDefault="00F56B5F" w:rsidP="00F56B5F">
      <w:pPr>
        <w:bidi/>
        <w:rPr>
          <w:rFonts w:cs="David" w:hint="cs"/>
          <w:rtl/>
        </w:rPr>
      </w:pPr>
    </w:p>
    <w:p w14:paraId="16452279" w14:textId="77777777" w:rsidR="00F56B5F" w:rsidRPr="00F56B5F" w:rsidRDefault="00F56B5F" w:rsidP="00F56B5F">
      <w:pPr>
        <w:bidi/>
        <w:jc w:val="both"/>
        <w:rPr>
          <w:rFonts w:cs="David" w:hint="cs"/>
          <w:rtl/>
        </w:rPr>
      </w:pPr>
      <w:r w:rsidRPr="00F56B5F">
        <w:rPr>
          <w:rFonts w:cs="David" w:hint="cs"/>
          <w:rtl/>
        </w:rPr>
        <w:tab/>
        <w:t>עד יום ראשון נסגרות הרשימות - - -</w:t>
      </w:r>
    </w:p>
    <w:p w14:paraId="75483B1E" w14:textId="77777777" w:rsidR="00F56B5F" w:rsidRPr="00F56B5F" w:rsidRDefault="00F56B5F" w:rsidP="00F56B5F">
      <w:pPr>
        <w:bidi/>
        <w:jc w:val="both"/>
        <w:rPr>
          <w:rFonts w:cs="David" w:hint="cs"/>
          <w:rtl/>
        </w:rPr>
      </w:pPr>
    </w:p>
    <w:p w14:paraId="6F10F2D2" w14:textId="77777777" w:rsidR="00F56B5F" w:rsidRPr="00F56B5F" w:rsidRDefault="00F56B5F" w:rsidP="00F56B5F">
      <w:pPr>
        <w:bidi/>
        <w:rPr>
          <w:rFonts w:cs="David" w:hint="cs"/>
          <w:rtl/>
        </w:rPr>
      </w:pPr>
      <w:r w:rsidRPr="00F56B5F">
        <w:rPr>
          <w:rFonts w:cs="David" w:hint="cs"/>
          <w:u w:val="single"/>
          <w:rtl/>
        </w:rPr>
        <w:t>ראובן ריבלין:</w:t>
      </w:r>
    </w:p>
    <w:p w14:paraId="7840451E" w14:textId="77777777" w:rsidR="00F56B5F" w:rsidRPr="00F56B5F" w:rsidRDefault="00F56B5F" w:rsidP="00F56B5F">
      <w:pPr>
        <w:bidi/>
        <w:rPr>
          <w:rFonts w:cs="David" w:hint="cs"/>
          <w:rtl/>
        </w:rPr>
      </w:pPr>
    </w:p>
    <w:p w14:paraId="54A88037" w14:textId="77777777" w:rsidR="00F56B5F" w:rsidRPr="00F56B5F" w:rsidRDefault="00F56B5F" w:rsidP="00F56B5F">
      <w:pPr>
        <w:bidi/>
        <w:jc w:val="both"/>
        <w:rPr>
          <w:rFonts w:cs="David" w:hint="cs"/>
          <w:rtl/>
        </w:rPr>
      </w:pPr>
      <w:r w:rsidRPr="00F56B5F">
        <w:rPr>
          <w:rFonts w:cs="David" w:hint="cs"/>
          <w:rtl/>
        </w:rPr>
        <w:tab/>
        <w:t xml:space="preserve"> אם אנחנו לא מאשרים אז אתה לא יכול להתמודד בעצמך לבחירות?</w:t>
      </w:r>
    </w:p>
    <w:p w14:paraId="5F4BA29C" w14:textId="77777777" w:rsidR="00F56B5F" w:rsidRPr="00F56B5F" w:rsidRDefault="00F56B5F" w:rsidP="00F56B5F">
      <w:pPr>
        <w:bidi/>
        <w:jc w:val="both"/>
        <w:rPr>
          <w:rFonts w:cs="David" w:hint="cs"/>
          <w:rtl/>
        </w:rPr>
      </w:pPr>
    </w:p>
    <w:p w14:paraId="73AA1256" w14:textId="77777777" w:rsidR="00F56B5F" w:rsidRPr="00F56B5F" w:rsidRDefault="00F56B5F" w:rsidP="00F56B5F">
      <w:pPr>
        <w:bidi/>
        <w:rPr>
          <w:rFonts w:cs="David" w:hint="cs"/>
          <w:rtl/>
        </w:rPr>
      </w:pPr>
      <w:r w:rsidRPr="00F56B5F">
        <w:rPr>
          <w:rFonts w:cs="David" w:hint="cs"/>
          <w:u w:val="single"/>
          <w:rtl/>
        </w:rPr>
        <w:t>בנימין אלון:</w:t>
      </w:r>
    </w:p>
    <w:p w14:paraId="5E8E5B03" w14:textId="77777777" w:rsidR="00F56B5F" w:rsidRPr="00F56B5F" w:rsidRDefault="00F56B5F" w:rsidP="00F56B5F">
      <w:pPr>
        <w:bidi/>
        <w:rPr>
          <w:rFonts w:cs="David" w:hint="cs"/>
          <w:rtl/>
        </w:rPr>
      </w:pPr>
    </w:p>
    <w:p w14:paraId="16465FFA" w14:textId="77777777" w:rsidR="00F56B5F" w:rsidRPr="00F56B5F" w:rsidRDefault="00F56B5F" w:rsidP="00F56B5F">
      <w:pPr>
        <w:bidi/>
        <w:jc w:val="both"/>
        <w:rPr>
          <w:rFonts w:cs="David" w:hint="cs"/>
          <w:rtl/>
        </w:rPr>
      </w:pPr>
      <w:r w:rsidRPr="00F56B5F">
        <w:rPr>
          <w:rFonts w:cs="David" w:hint="cs"/>
          <w:rtl/>
        </w:rPr>
        <w:tab/>
        <w:t xml:space="preserve"> לא, וגם "מולדת" מוצאת את עצמה עכשיו בודדה והיא רוצה שהמותג יחזור. </w:t>
      </w:r>
    </w:p>
    <w:p w14:paraId="24DCC427" w14:textId="77777777" w:rsidR="00F56B5F" w:rsidRPr="00F56B5F" w:rsidRDefault="00F56B5F" w:rsidP="00F56B5F">
      <w:pPr>
        <w:bidi/>
        <w:jc w:val="both"/>
        <w:rPr>
          <w:rFonts w:cs="David" w:hint="cs"/>
          <w:rtl/>
        </w:rPr>
      </w:pPr>
    </w:p>
    <w:p w14:paraId="445DC6D6" w14:textId="77777777" w:rsidR="00F56B5F" w:rsidRPr="00F56B5F" w:rsidRDefault="00F56B5F" w:rsidP="00F56B5F">
      <w:pPr>
        <w:bidi/>
        <w:rPr>
          <w:rFonts w:cs="David" w:hint="cs"/>
          <w:rtl/>
        </w:rPr>
      </w:pPr>
      <w:r w:rsidRPr="00F56B5F">
        <w:rPr>
          <w:rFonts w:cs="David" w:hint="cs"/>
          <w:u w:val="single"/>
          <w:rtl/>
        </w:rPr>
        <w:t>היו"ר דוד טל:</w:t>
      </w:r>
    </w:p>
    <w:p w14:paraId="5CA1E232" w14:textId="77777777" w:rsidR="00F56B5F" w:rsidRPr="00F56B5F" w:rsidRDefault="00F56B5F" w:rsidP="00F56B5F">
      <w:pPr>
        <w:bidi/>
        <w:jc w:val="both"/>
        <w:rPr>
          <w:rFonts w:cs="David" w:hint="cs"/>
          <w:rtl/>
        </w:rPr>
      </w:pPr>
    </w:p>
    <w:p w14:paraId="496F8BEE" w14:textId="77777777" w:rsidR="00F56B5F" w:rsidRPr="00F56B5F" w:rsidRDefault="00F56B5F" w:rsidP="00F56B5F">
      <w:pPr>
        <w:bidi/>
        <w:jc w:val="both"/>
        <w:rPr>
          <w:rFonts w:cs="David" w:hint="cs"/>
          <w:rtl/>
        </w:rPr>
      </w:pPr>
      <w:r w:rsidRPr="00F56B5F">
        <w:rPr>
          <w:rFonts w:cs="David" w:hint="cs"/>
          <w:rtl/>
        </w:rPr>
        <w:tab/>
        <w:t xml:space="preserve">תודה. </w:t>
      </w:r>
    </w:p>
    <w:p w14:paraId="5757F54A" w14:textId="77777777" w:rsidR="00F56B5F" w:rsidRPr="00F56B5F" w:rsidRDefault="00F56B5F" w:rsidP="00F56B5F">
      <w:pPr>
        <w:bidi/>
        <w:jc w:val="both"/>
        <w:rPr>
          <w:rFonts w:cs="David" w:hint="cs"/>
          <w:rtl/>
        </w:rPr>
      </w:pPr>
    </w:p>
    <w:p w14:paraId="6469EAD4" w14:textId="77777777" w:rsidR="00F56B5F" w:rsidRPr="00F56B5F" w:rsidRDefault="00F56B5F" w:rsidP="00F56B5F">
      <w:pPr>
        <w:bidi/>
        <w:jc w:val="both"/>
        <w:rPr>
          <w:rFonts w:cs="David" w:hint="cs"/>
          <w:rtl/>
        </w:rPr>
      </w:pPr>
      <w:r w:rsidRPr="00F56B5F">
        <w:rPr>
          <w:rFonts w:cs="David" w:hint="cs"/>
          <w:u w:val="single"/>
          <w:rtl/>
        </w:rPr>
        <w:t>זבולון אורלב:</w:t>
      </w:r>
    </w:p>
    <w:p w14:paraId="4E62A3C7" w14:textId="77777777" w:rsidR="00F56B5F" w:rsidRPr="00F56B5F" w:rsidRDefault="00F56B5F" w:rsidP="00F56B5F">
      <w:pPr>
        <w:bidi/>
        <w:jc w:val="both"/>
        <w:rPr>
          <w:rFonts w:cs="David" w:hint="cs"/>
          <w:rtl/>
        </w:rPr>
      </w:pPr>
      <w:r w:rsidRPr="00F56B5F">
        <w:rPr>
          <w:rFonts w:cs="David" w:hint="cs"/>
          <w:rtl/>
        </w:rPr>
        <w:tab/>
      </w:r>
    </w:p>
    <w:p w14:paraId="3931DE30" w14:textId="77777777" w:rsidR="00F56B5F" w:rsidRPr="00F56B5F" w:rsidRDefault="00F56B5F" w:rsidP="00F56B5F">
      <w:pPr>
        <w:bidi/>
        <w:ind w:firstLine="720"/>
        <w:jc w:val="both"/>
        <w:rPr>
          <w:rFonts w:cs="David" w:hint="cs"/>
          <w:rtl/>
        </w:rPr>
      </w:pPr>
      <w:r w:rsidRPr="00F56B5F">
        <w:rPr>
          <w:rFonts w:cs="David" w:hint="cs"/>
          <w:rtl/>
        </w:rPr>
        <w:t xml:space="preserve">לא ברור לי עניין השם. היום אנחנו בסיעת "הבית היהודי מיסודן של המפד"ל והאיחוד הלאומי". יהיו שתי סיעות בכנסת שיישאו את השם איחוד לאומי? </w:t>
      </w:r>
    </w:p>
    <w:p w14:paraId="4925A98F" w14:textId="77777777" w:rsidR="00F56B5F" w:rsidRPr="00F56B5F" w:rsidRDefault="00F56B5F" w:rsidP="00F56B5F">
      <w:pPr>
        <w:bidi/>
        <w:jc w:val="both"/>
        <w:rPr>
          <w:rFonts w:cs="David" w:hint="cs"/>
          <w:rtl/>
        </w:rPr>
      </w:pPr>
    </w:p>
    <w:p w14:paraId="44E6AFC9" w14:textId="77777777" w:rsidR="00F56B5F" w:rsidRPr="00F56B5F" w:rsidRDefault="00F56B5F" w:rsidP="00F56B5F">
      <w:pPr>
        <w:bidi/>
        <w:jc w:val="both"/>
        <w:rPr>
          <w:rFonts w:cs="David" w:hint="cs"/>
          <w:rtl/>
        </w:rPr>
      </w:pPr>
      <w:r w:rsidRPr="00F56B5F">
        <w:rPr>
          <w:rFonts w:cs="David" w:hint="cs"/>
          <w:u w:val="single"/>
          <w:rtl/>
        </w:rPr>
        <w:t>דוד רותם:</w:t>
      </w:r>
    </w:p>
    <w:p w14:paraId="60F28DE1" w14:textId="77777777" w:rsidR="00F56B5F" w:rsidRPr="00F56B5F" w:rsidRDefault="00F56B5F" w:rsidP="00F56B5F">
      <w:pPr>
        <w:bidi/>
        <w:jc w:val="both"/>
        <w:rPr>
          <w:rFonts w:cs="David" w:hint="cs"/>
          <w:rtl/>
        </w:rPr>
      </w:pPr>
    </w:p>
    <w:p w14:paraId="5439E51A" w14:textId="77777777" w:rsidR="00F56B5F" w:rsidRPr="00F56B5F" w:rsidRDefault="00F56B5F" w:rsidP="00F56B5F">
      <w:pPr>
        <w:bidi/>
        <w:jc w:val="both"/>
        <w:rPr>
          <w:rFonts w:cs="David" w:hint="cs"/>
          <w:rtl/>
        </w:rPr>
      </w:pPr>
      <w:r w:rsidRPr="00F56B5F">
        <w:rPr>
          <w:rFonts w:cs="David" w:hint="cs"/>
          <w:rtl/>
        </w:rPr>
        <w:tab/>
        <w:t xml:space="preserve">לא, אתם כבר לא "איחוד לאומי". שיניתם את שימכם ל"בית היהודי". </w:t>
      </w:r>
    </w:p>
    <w:p w14:paraId="4C16F3A8" w14:textId="77777777" w:rsidR="00F56B5F" w:rsidRPr="00F56B5F" w:rsidRDefault="00F56B5F" w:rsidP="00F56B5F">
      <w:pPr>
        <w:bidi/>
        <w:jc w:val="both"/>
        <w:rPr>
          <w:rFonts w:cs="David" w:hint="cs"/>
          <w:rtl/>
        </w:rPr>
      </w:pPr>
    </w:p>
    <w:p w14:paraId="278E4C60" w14:textId="77777777" w:rsidR="00F56B5F" w:rsidRPr="00F56B5F" w:rsidRDefault="00F56B5F" w:rsidP="00F56B5F">
      <w:pPr>
        <w:bidi/>
        <w:jc w:val="both"/>
        <w:rPr>
          <w:rFonts w:cs="David" w:hint="cs"/>
          <w:rtl/>
        </w:rPr>
      </w:pPr>
      <w:r w:rsidRPr="00F56B5F">
        <w:rPr>
          <w:rFonts w:cs="David" w:hint="cs"/>
          <w:u w:val="single"/>
          <w:rtl/>
        </w:rPr>
        <w:t>זבולון אורלב:</w:t>
      </w:r>
    </w:p>
    <w:p w14:paraId="1914B846" w14:textId="77777777" w:rsidR="00F56B5F" w:rsidRPr="00F56B5F" w:rsidRDefault="00F56B5F" w:rsidP="00F56B5F">
      <w:pPr>
        <w:bidi/>
        <w:jc w:val="both"/>
        <w:rPr>
          <w:rFonts w:cs="David" w:hint="cs"/>
          <w:rtl/>
        </w:rPr>
      </w:pPr>
      <w:r w:rsidRPr="00F56B5F">
        <w:rPr>
          <w:rFonts w:cs="David" w:hint="cs"/>
          <w:rtl/>
        </w:rPr>
        <w:tab/>
      </w:r>
    </w:p>
    <w:p w14:paraId="4AEE0E26" w14:textId="77777777" w:rsidR="00F56B5F" w:rsidRPr="00F56B5F" w:rsidRDefault="00F56B5F" w:rsidP="00F56B5F">
      <w:pPr>
        <w:bidi/>
        <w:ind w:firstLine="720"/>
        <w:jc w:val="both"/>
        <w:rPr>
          <w:rFonts w:cs="David" w:hint="cs"/>
          <w:rtl/>
        </w:rPr>
      </w:pPr>
      <w:r w:rsidRPr="00F56B5F">
        <w:rPr>
          <w:rFonts w:cs="David" w:hint="cs"/>
          <w:rtl/>
        </w:rPr>
        <w:t xml:space="preserve">הסיעה שהוועדה אישרה זה "הבית היהודי מיסודן של המפד"ל והאיחוד הלאומי". אני שואל אם הבקשה הזאת תשנה את השם של הסיעה שלנו. </w:t>
      </w:r>
    </w:p>
    <w:p w14:paraId="29A1B4E7" w14:textId="77777777" w:rsidR="00F56B5F" w:rsidRPr="00F56B5F" w:rsidRDefault="00F56B5F" w:rsidP="00F56B5F">
      <w:pPr>
        <w:bidi/>
        <w:jc w:val="both"/>
        <w:rPr>
          <w:rFonts w:cs="David" w:hint="cs"/>
          <w:rtl/>
        </w:rPr>
      </w:pPr>
    </w:p>
    <w:p w14:paraId="3BA5C761" w14:textId="77777777" w:rsidR="00F56B5F" w:rsidRPr="00F56B5F" w:rsidRDefault="00F56B5F" w:rsidP="00F56B5F">
      <w:pPr>
        <w:bidi/>
        <w:jc w:val="both"/>
        <w:rPr>
          <w:rFonts w:cs="David" w:hint="cs"/>
          <w:rtl/>
        </w:rPr>
      </w:pPr>
      <w:r w:rsidRPr="00F56B5F">
        <w:rPr>
          <w:rFonts w:cs="David" w:hint="cs"/>
          <w:u w:val="single"/>
          <w:rtl/>
        </w:rPr>
        <w:t>דוד רותם:</w:t>
      </w:r>
    </w:p>
    <w:p w14:paraId="61DE9653" w14:textId="77777777" w:rsidR="00F56B5F" w:rsidRPr="00F56B5F" w:rsidRDefault="00F56B5F" w:rsidP="00F56B5F">
      <w:pPr>
        <w:bidi/>
        <w:jc w:val="both"/>
        <w:rPr>
          <w:rFonts w:cs="David" w:hint="cs"/>
          <w:rtl/>
        </w:rPr>
      </w:pPr>
    </w:p>
    <w:p w14:paraId="3339CFEF" w14:textId="77777777" w:rsidR="00F56B5F" w:rsidRPr="00F56B5F" w:rsidRDefault="00F56B5F" w:rsidP="00F56B5F">
      <w:pPr>
        <w:bidi/>
        <w:jc w:val="both"/>
        <w:rPr>
          <w:rFonts w:cs="David" w:hint="cs"/>
          <w:rtl/>
        </w:rPr>
      </w:pPr>
      <w:r w:rsidRPr="00F56B5F">
        <w:rPr>
          <w:rFonts w:cs="David" w:hint="cs"/>
          <w:rtl/>
        </w:rPr>
        <w:tab/>
        <w:t xml:space="preserve">לא, תהיה סיעה אחת שהיא מיסודה של האיחוד הלאומי </w:t>
      </w:r>
      <w:proofErr w:type="spellStart"/>
      <w:r w:rsidRPr="00F56B5F">
        <w:rPr>
          <w:rFonts w:cs="David" w:hint="cs"/>
          <w:rtl/>
        </w:rPr>
        <w:t>ושניה</w:t>
      </w:r>
      <w:proofErr w:type="spellEnd"/>
      <w:r w:rsidRPr="00F56B5F">
        <w:rPr>
          <w:rFonts w:cs="David" w:hint="cs"/>
          <w:rtl/>
        </w:rPr>
        <w:t xml:space="preserve"> שהיא האיחוד הלאומי. </w:t>
      </w:r>
    </w:p>
    <w:p w14:paraId="4BEADF3D" w14:textId="77777777" w:rsidR="00F56B5F" w:rsidRPr="00F56B5F" w:rsidRDefault="00F56B5F" w:rsidP="00F56B5F">
      <w:pPr>
        <w:bidi/>
        <w:jc w:val="both"/>
        <w:rPr>
          <w:rFonts w:cs="David" w:hint="cs"/>
          <w:rtl/>
        </w:rPr>
      </w:pPr>
    </w:p>
    <w:p w14:paraId="0C82F1B8" w14:textId="77777777" w:rsidR="00F56B5F" w:rsidRPr="00F56B5F" w:rsidRDefault="00F56B5F" w:rsidP="00F56B5F">
      <w:pPr>
        <w:bidi/>
        <w:jc w:val="both"/>
        <w:rPr>
          <w:rFonts w:cs="David" w:hint="cs"/>
          <w:u w:val="single"/>
          <w:rtl/>
        </w:rPr>
      </w:pPr>
      <w:r w:rsidRPr="00F56B5F">
        <w:rPr>
          <w:rFonts w:cs="David" w:hint="cs"/>
          <w:u w:val="single"/>
          <w:rtl/>
        </w:rPr>
        <w:t>היו"ר דוד טל:</w:t>
      </w:r>
    </w:p>
    <w:p w14:paraId="167FC90F" w14:textId="77777777" w:rsidR="00F56B5F" w:rsidRPr="00F56B5F" w:rsidRDefault="00F56B5F" w:rsidP="00F56B5F">
      <w:pPr>
        <w:bidi/>
        <w:jc w:val="both"/>
        <w:rPr>
          <w:rFonts w:cs="David" w:hint="cs"/>
          <w:rtl/>
        </w:rPr>
      </w:pPr>
    </w:p>
    <w:p w14:paraId="3F50F42E" w14:textId="77777777" w:rsidR="00F56B5F" w:rsidRPr="00F56B5F" w:rsidRDefault="00F56B5F" w:rsidP="00F56B5F">
      <w:pPr>
        <w:bidi/>
        <w:ind w:firstLine="720"/>
        <w:jc w:val="both"/>
        <w:rPr>
          <w:rFonts w:cs="David" w:hint="cs"/>
          <w:rtl/>
        </w:rPr>
      </w:pPr>
      <w:r w:rsidRPr="00F56B5F">
        <w:rPr>
          <w:rFonts w:cs="David" w:hint="cs"/>
          <w:rtl/>
        </w:rPr>
        <w:t>יש לנו יועצת משפטית, אני מבקש לשמוע את דעתה בנושא הזה. האם יכול להיווצר מצב כזה, של "מולדת האיחוד הלאומי" מחד, ומאידך "הבית היהודי מיסודן של המפד"ל והאיחוד הלאומי"?</w:t>
      </w:r>
    </w:p>
    <w:p w14:paraId="1FB4573D" w14:textId="77777777" w:rsidR="00F56B5F" w:rsidRPr="00F56B5F" w:rsidRDefault="00F56B5F" w:rsidP="00F56B5F">
      <w:pPr>
        <w:bidi/>
        <w:jc w:val="both"/>
        <w:rPr>
          <w:rFonts w:cs="David" w:hint="cs"/>
          <w:rtl/>
        </w:rPr>
      </w:pPr>
    </w:p>
    <w:p w14:paraId="6483806C" w14:textId="77777777" w:rsidR="00F56B5F" w:rsidRPr="00F56B5F" w:rsidRDefault="00F56B5F" w:rsidP="00F56B5F">
      <w:pPr>
        <w:bidi/>
        <w:jc w:val="both"/>
        <w:rPr>
          <w:rFonts w:cs="David" w:hint="cs"/>
          <w:u w:val="single"/>
          <w:rtl/>
        </w:rPr>
      </w:pPr>
      <w:r w:rsidRPr="00F56B5F">
        <w:rPr>
          <w:rFonts w:cs="David" w:hint="cs"/>
          <w:u w:val="single"/>
          <w:rtl/>
        </w:rPr>
        <w:t>ארבל אסטרחן:</w:t>
      </w:r>
    </w:p>
    <w:p w14:paraId="23E29118" w14:textId="77777777" w:rsidR="00F56B5F" w:rsidRPr="00F56B5F" w:rsidRDefault="00F56B5F" w:rsidP="00F56B5F">
      <w:pPr>
        <w:bidi/>
        <w:jc w:val="both"/>
        <w:rPr>
          <w:rFonts w:cs="David" w:hint="cs"/>
          <w:rtl/>
        </w:rPr>
      </w:pPr>
    </w:p>
    <w:p w14:paraId="45E501BC" w14:textId="77777777" w:rsidR="00F56B5F" w:rsidRPr="00F56B5F" w:rsidRDefault="00F56B5F" w:rsidP="00F56B5F">
      <w:pPr>
        <w:bidi/>
        <w:jc w:val="both"/>
        <w:rPr>
          <w:rFonts w:cs="David" w:hint="cs"/>
          <w:rtl/>
        </w:rPr>
      </w:pPr>
      <w:r w:rsidRPr="00F56B5F">
        <w:rPr>
          <w:rFonts w:cs="David" w:hint="cs"/>
          <w:rtl/>
        </w:rPr>
        <w:tab/>
        <w:t xml:space="preserve">הסיעה בכנסת, שכעת מונה תשעה חברים, נקראת "הבית היהודי מיסודן של המפד"ל והאיחוד הלאומי". זה השם החדש של הסיעה שנקראה קודם "איחוד לאומי מפד"ל, רשימה יהודית לאומית מאוחדת". כעת הבקשה של חברי הכנסת מ"מולדת" היא להתפלג ולהיקרא "מולדת האיחוד הלאומי", סיעה שתייצג את מפלגת "מולדת" כפי שהיה עד כה. הסיעה החדשה מבקשת את השם וועדת הכנסת צריכה לאשר אותו. </w:t>
      </w:r>
    </w:p>
    <w:p w14:paraId="7D807617" w14:textId="77777777" w:rsidR="00F56B5F" w:rsidRPr="00F56B5F" w:rsidRDefault="00F56B5F" w:rsidP="00F56B5F">
      <w:pPr>
        <w:bidi/>
        <w:jc w:val="both"/>
        <w:rPr>
          <w:rFonts w:cs="David" w:hint="cs"/>
          <w:rtl/>
        </w:rPr>
      </w:pPr>
    </w:p>
    <w:p w14:paraId="443F46AB" w14:textId="77777777" w:rsidR="00F56B5F" w:rsidRPr="00F56B5F" w:rsidRDefault="00F56B5F" w:rsidP="00F56B5F">
      <w:pPr>
        <w:bidi/>
        <w:ind w:firstLine="720"/>
        <w:jc w:val="both"/>
        <w:rPr>
          <w:rFonts w:cs="David" w:hint="cs"/>
          <w:rtl/>
        </w:rPr>
      </w:pPr>
      <w:r w:rsidRPr="00F56B5F">
        <w:rPr>
          <w:rFonts w:cs="David" w:hint="cs"/>
          <w:rtl/>
        </w:rPr>
        <w:t xml:space="preserve">בהתאם לתקנון, סעיף 18 קובע שבמקרה של התפלגות החלק שבו נמצאים רוב החברים יכול להשתמש בשם שאתו התמודדה הסיעה בעבר. כתוב: במקרה של התפלגות הסיעה לאחר הבחירות רשאית הסיעה שבה נשארו רוב החברים שנבחרו לפי רשימת המועמדים לתת לעצמה את השם בו השתמשה בבחירות. הסיעה החדשה שנוצרת, לא נמצאים בה רוב החברים שנבחרו, אבל צריכה ועדת הכנסת לשקול האם יש קושי בעובדה - - - </w:t>
      </w:r>
    </w:p>
    <w:p w14:paraId="4A86E0C4" w14:textId="77777777" w:rsidR="00F56B5F" w:rsidRPr="00F56B5F" w:rsidRDefault="00F56B5F" w:rsidP="00F56B5F">
      <w:pPr>
        <w:bidi/>
        <w:jc w:val="both"/>
        <w:rPr>
          <w:rFonts w:cs="David" w:hint="cs"/>
          <w:rtl/>
        </w:rPr>
      </w:pPr>
    </w:p>
    <w:p w14:paraId="3369A675" w14:textId="77777777" w:rsidR="00F56B5F" w:rsidRPr="00F56B5F" w:rsidRDefault="00F56B5F" w:rsidP="00F56B5F">
      <w:pPr>
        <w:bidi/>
        <w:jc w:val="both"/>
        <w:rPr>
          <w:rFonts w:cs="David" w:hint="cs"/>
          <w:u w:val="single"/>
          <w:rtl/>
        </w:rPr>
      </w:pPr>
      <w:r w:rsidRPr="00F56B5F">
        <w:rPr>
          <w:rFonts w:cs="David" w:hint="cs"/>
          <w:u w:val="single"/>
          <w:rtl/>
        </w:rPr>
        <w:t>ראובן ריבלין:</w:t>
      </w:r>
    </w:p>
    <w:p w14:paraId="77239584" w14:textId="77777777" w:rsidR="00F56B5F" w:rsidRPr="00F56B5F" w:rsidRDefault="00F56B5F" w:rsidP="00F56B5F">
      <w:pPr>
        <w:bidi/>
        <w:jc w:val="both"/>
        <w:rPr>
          <w:rFonts w:cs="David" w:hint="cs"/>
          <w:rtl/>
        </w:rPr>
      </w:pPr>
    </w:p>
    <w:p w14:paraId="2B2BDFF1" w14:textId="77777777" w:rsidR="00F56B5F" w:rsidRPr="00F56B5F" w:rsidRDefault="00F56B5F" w:rsidP="00F56B5F">
      <w:pPr>
        <w:bidi/>
        <w:jc w:val="both"/>
        <w:rPr>
          <w:rFonts w:cs="David" w:hint="cs"/>
          <w:rtl/>
        </w:rPr>
      </w:pPr>
      <w:r w:rsidRPr="00F56B5F">
        <w:rPr>
          <w:rFonts w:cs="David" w:hint="cs"/>
          <w:rtl/>
        </w:rPr>
        <w:tab/>
        <w:t xml:space="preserve"> איך נקראה "מולדת" בקונפדרציה של המפלגות?</w:t>
      </w:r>
    </w:p>
    <w:p w14:paraId="4D3AE51C" w14:textId="77777777" w:rsidR="00F56B5F" w:rsidRPr="00F56B5F" w:rsidRDefault="00F56B5F" w:rsidP="00F56B5F">
      <w:pPr>
        <w:bidi/>
        <w:jc w:val="both"/>
        <w:rPr>
          <w:rFonts w:cs="David" w:hint="cs"/>
          <w:rtl/>
        </w:rPr>
      </w:pPr>
    </w:p>
    <w:p w14:paraId="677444BA" w14:textId="77777777" w:rsidR="00F56B5F" w:rsidRPr="00F56B5F" w:rsidRDefault="00F56B5F" w:rsidP="00F56B5F">
      <w:pPr>
        <w:bidi/>
        <w:jc w:val="both"/>
        <w:rPr>
          <w:rFonts w:cs="David" w:hint="cs"/>
          <w:rtl/>
        </w:rPr>
      </w:pPr>
      <w:r w:rsidRPr="00F56B5F">
        <w:rPr>
          <w:rFonts w:cs="David" w:hint="cs"/>
          <w:u w:val="single"/>
          <w:rtl/>
        </w:rPr>
        <w:t>דוד רותם:</w:t>
      </w:r>
    </w:p>
    <w:p w14:paraId="727D8070" w14:textId="77777777" w:rsidR="00F56B5F" w:rsidRPr="00F56B5F" w:rsidRDefault="00F56B5F" w:rsidP="00F56B5F">
      <w:pPr>
        <w:bidi/>
        <w:jc w:val="both"/>
        <w:rPr>
          <w:rFonts w:cs="David" w:hint="cs"/>
          <w:rtl/>
        </w:rPr>
      </w:pPr>
    </w:p>
    <w:p w14:paraId="53B545F7" w14:textId="77777777" w:rsidR="00F56B5F" w:rsidRPr="00F56B5F" w:rsidRDefault="00F56B5F" w:rsidP="00F56B5F">
      <w:pPr>
        <w:bidi/>
        <w:jc w:val="both"/>
        <w:rPr>
          <w:rFonts w:cs="David" w:hint="cs"/>
          <w:rtl/>
        </w:rPr>
      </w:pPr>
      <w:r w:rsidRPr="00F56B5F">
        <w:rPr>
          <w:rFonts w:cs="David" w:hint="cs"/>
          <w:rtl/>
        </w:rPr>
        <w:tab/>
        <w:t xml:space="preserve">גברתי היועצת המשפטית, הסיעה הזאת לאחר הבחירות שינתה את שמה ל"בית היהודי מיסודן של". אילו הסיעה הזאת הייתה מתפלגת כמו שהם מתפלגים היום, אז רוב החברים נשארים עם "הבית היהודי מיסודן של", הם לא חוזרים להיות "האיחוד הלאומי מפד"ל". לכן, השם שנשאר אצל הרוב הוא "הבית היהודי". הם רוצים "מולדת האיחוד הלאומי". </w:t>
      </w:r>
    </w:p>
    <w:p w14:paraId="6C4A098B" w14:textId="77777777" w:rsidR="00F56B5F" w:rsidRPr="00F56B5F" w:rsidRDefault="00F56B5F" w:rsidP="00F56B5F">
      <w:pPr>
        <w:bidi/>
        <w:jc w:val="both"/>
        <w:rPr>
          <w:rFonts w:cs="David" w:hint="cs"/>
          <w:u w:val="single"/>
          <w:rtl/>
        </w:rPr>
      </w:pPr>
    </w:p>
    <w:p w14:paraId="6F5CFA27" w14:textId="77777777" w:rsidR="00F56B5F" w:rsidRPr="00F56B5F" w:rsidRDefault="00F56B5F" w:rsidP="00F56B5F">
      <w:pPr>
        <w:bidi/>
        <w:jc w:val="both"/>
        <w:rPr>
          <w:rFonts w:cs="David" w:hint="cs"/>
          <w:u w:val="single"/>
          <w:rtl/>
        </w:rPr>
      </w:pPr>
      <w:r w:rsidRPr="00F56B5F">
        <w:rPr>
          <w:rFonts w:cs="David" w:hint="cs"/>
          <w:u w:val="single"/>
          <w:rtl/>
        </w:rPr>
        <w:t>ארבל אסטרחן:</w:t>
      </w:r>
    </w:p>
    <w:p w14:paraId="5CF5904B" w14:textId="77777777" w:rsidR="00F56B5F" w:rsidRPr="00F56B5F" w:rsidRDefault="00F56B5F" w:rsidP="00F56B5F">
      <w:pPr>
        <w:bidi/>
        <w:jc w:val="both"/>
        <w:rPr>
          <w:rFonts w:cs="David" w:hint="cs"/>
          <w:rtl/>
        </w:rPr>
      </w:pPr>
    </w:p>
    <w:p w14:paraId="53AD7D43" w14:textId="77777777" w:rsidR="00F56B5F" w:rsidRPr="00F56B5F" w:rsidRDefault="00F56B5F" w:rsidP="00F56B5F">
      <w:pPr>
        <w:bidi/>
        <w:ind w:firstLine="720"/>
        <w:jc w:val="both"/>
        <w:rPr>
          <w:rFonts w:cs="David" w:hint="cs"/>
          <w:rtl/>
        </w:rPr>
      </w:pPr>
      <w:r w:rsidRPr="00F56B5F">
        <w:rPr>
          <w:rFonts w:cs="David" w:hint="cs"/>
          <w:rtl/>
        </w:rPr>
        <w:t xml:space="preserve">זה נכון שהביטוי "האיחוד הלאומי" - - - </w:t>
      </w:r>
    </w:p>
    <w:p w14:paraId="41AB6262" w14:textId="77777777" w:rsidR="00F56B5F" w:rsidRPr="00F56B5F" w:rsidRDefault="00F56B5F" w:rsidP="00F56B5F">
      <w:pPr>
        <w:bidi/>
        <w:jc w:val="both"/>
        <w:rPr>
          <w:rFonts w:cs="David" w:hint="cs"/>
          <w:rtl/>
        </w:rPr>
      </w:pPr>
    </w:p>
    <w:p w14:paraId="66EA2AC8" w14:textId="77777777" w:rsidR="00F56B5F" w:rsidRPr="00F56B5F" w:rsidRDefault="00F56B5F" w:rsidP="00F56B5F">
      <w:pPr>
        <w:bidi/>
        <w:jc w:val="both"/>
        <w:rPr>
          <w:rFonts w:cs="David" w:hint="cs"/>
          <w:u w:val="single"/>
          <w:rtl/>
        </w:rPr>
      </w:pPr>
      <w:r w:rsidRPr="00F56B5F">
        <w:rPr>
          <w:rFonts w:cs="David" w:hint="cs"/>
          <w:u w:val="single"/>
          <w:rtl/>
        </w:rPr>
        <w:t>אריה אלדד:</w:t>
      </w:r>
    </w:p>
    <w:p w14:paraId="40782B0D" w14:textId="77777777" w:rsidR="00F56B5F" w:rsidRPr="00F56B5F" w:rsidRDefault="00F56B5F" w:rsidP="00F56B5F">
      <w:pPr>
        <w:bidi/>
        <w:jc w:val="both"/>
        <w:rPr>
          <w:rFonts w:cs="David" w:hint="cs"/>
          <w:rtl/>
        </w:rPr>
      </w:pPr>
    </w:p>
    <w:p w14:paraId="5D1856E1" w14:textId="77777777" w:rsidR="00F56B5F" w:rsidRPr="00F56B5F" w:rsidRDefault="00F56B5F" w:rsidP="00F56B5F">
      <w:pPr>
        <w:bidi/>
        <w:jc w:val="both"/>
        <w:rPr>
          <w:rFonts w:cs="David" w:hint="cs"/>
          <w:rtl/>
        </w:rPr>
      </w:pPr>
      <w:r w:rsidRPr="00F56B5F">
        <w:rPr>
          <w:rFonts w:cs="David" w:hint="cs"/>
          <w:rtl/>
        </w:rPr>
        <w:tab/>
        <w:t xml:space="preserve">אבל הם לא הרוב, הרוב יושב פה. </w:t>
      </w:r>
    </w:p>
    <w:p w14:paraId="09C9E8AF" w14:textId="77777777" w:rsidR="00F56B5F" w:rsidRPr="00F56B5F" w:rsidRDefault="00F56B5F" w:rsidP="00F56B5F">
      <w:pPr>
        <w:bidi/>
        <w:jc w:val="both"/>
        <w:rPr>
          <w:rFonts w:cs="David" w:hint="cs"/>
          <w:rtl/>
        </w:rPr>
      </w:pPr>
    </w:p>
    <w:p w14:paraId="21F0271E" w14:textId="77777777" w:rsidR="00F56B5F" w:rsidRPr="00F56B5F" w:rsidRDefault="00F56B5F" w:rsidP="00F56B5F">
      <w:pPr>
        <w:bidi/>
        <w:jc w:val="both"/>
        <w:rPr>
          <w:rFonts w:cs="David" w:hint="cs"/>
          <w:u w:val="single"/>
          <w:rtl/>
        </w:rPr>
      </w:pPr>
      <w:r w:rsidRPr="00F56B5F">
        <w:rPr>
          <w:rFonts w:cs="David" w:hint="cs"/>
          <w:u w:val="single"/>
          <w:rtl/>
        </w:rPr>
        <w:t>ראובן ריבלין:</w:t>
      </w:r>
    </w:p>
    <w:p w14:paraId="15195D74" w14:textId="77777777" w:rsidR="00F56B5F" w:rsidRPr="00F56B5F" w:rsidRDefault="00F56B5F" w:rsidP="00F56B5F">
      <w:pPr>
        <w:bidi/>
        <w:jc w:val="both"/>
        <w:rPr>
          <w:rFonts w:cs="David" w:hint="cs"/>
          <w:rtl/>
        </w:rPr>
      </w:pPr>
    </w:p>
    <w:p w14:paraId="0922DD6C" w14:textId="77777777" w:rsidR="00F56B5F" w:rsidRPr="00F56B5F" w:rsidRDefault="00F56B5F" w:rsidP="00F56B5F">
      <w:pPr>
        <w:bidi/>
        <w:jc w:val="both"/>
        <w:rPr>
          <w:rFonts w:cs="David" w:hint="cs"/>
          <w:rtl/>
        </w:rPr>
      </w:pPr>
      <w:r w:rsidRPr="00F56B5F">
        <w:rPr>
          <w:rFonts w:cs="David" w:hint="cs"/>
          <w:rtl/>
        </w:rPr>
        <w:tab/>
        <w:t>אדוני היושב ראש, אני רוצה להבין את הסוגיה. בקונפדרציה של המפלגות שיצרו את המפד"ל האיחוד הלאומי, האם "מולדת" נקראה גם "האיחוד הלאומי"?</w:t>
      </w:r>
    </w:p>
    <w:p w14:paraId="19952724" w14:textId="77777777" w:rsidR="00F56B5F" w:rsidRPr="00F56B5F" w:rsidRDefault="00F56B5F" w:rsidP="00F56B5F">
      <w:pPr>
        <w:bidi/>
        <w:jc w:val="both"/>
        <w:rPr>
          <w:rFonts w:cs="David" w:hint="cs"/>
          <w:rtl/>
        </w:rPr>
      </w:pPr>
    </w:p>
    <w:p w14:paraId="0A0B5EAE" w14:textId="77777777" w:rsidR="00F56B5F" w:rsidRPr="00F56B5F" w:rsidRDefault="00F56B5F" w:rsidP="00F56B5F">
      <w:pPr>
        <w:bidi/>
        <w:jc w:val="both"/>
        <w:rPr>
          <w:rFonts w:cs="David" w:hint="cs"/>
          <w:u w:val="single"/>
          <w:rtl/>
        </w:rPr>
      </w:pPr>
      <w:r w:rsidRPr="00F56B5F">
        <w:rPr>
          <w:rFonts w:cs="David" w:hint="cs"/>
          <w:u w:val="single"/>
          <w:rtl/>
        </w:rPr>
        <w:t>אריה אלדד:</w:t>
      </w:r>
    </w:p>
    <w:p w14:paraId="713C0170" w14:textId="77777777" w:rsidR="00F56B5F" w:rsidRPr="00F56B5F" w:rsidRDefault="00F56B5F" w:rsidP="00F56B5F">
      <w:pPr>
        <w:bidi/>
        <w:jc w:val="both"/>
        <w:rPr>
          <w:rFonts w:cs="David" w:hint="cs"/>
          <w:rtl/>
        </w:rPr>
      </w:pPr>
    </w:p>
    <w:p w14:paraId="261029CA" w14:textId="77777777" w:rsidR="00F56B5F" w:rsidRPr="00F56B5F" w:rsidRDefault="00F56B5F" w:rsidP="00F56B5F">
      <w:pPr>
        <w:bidi/>
        <w:jc w:val="both"/>
        <w:rPr>
          <w:rFonts w:cs="David" w:hint="cs"/>
          <w:rtl/>
        </w:rPr>
      </w:pPr>
      <w:r w:rsidRPr="00F56B5F">
        <w:rPr>
          <w:rFonts w:cs="David" w:hint="cs"/>
          <w:rtl/>
        </w:rPr>
        <w:tab/>
        <w:t xml:space="preserve">כן, "מולדת האיחוד הלאומי". </w:t>
      </w:r>
    </w:p>
    <w:p w14:paraId="551FE6D9" w14:textId="77777777" w:rsidR="00F56B5F" w:rsidRPr="00F56B5F" w:rsidRDefault="00F56B5F" w:rsidP="00F56B5F">
      <w:pPr>
        <w:bidi/>
        <w:jc w:val="both"/>
        <w:rPr>
          <w:rFonts w:cs="David" w:hint="cs"/>
          <w:rtl/>
        </w:rPr>
      </w:pPr>
    </w:p>
    <w:p w14:paraId="43E80313" w14:textId="77777777" w:rsidR="00F56B5F" w:rsidRPr="00F56B5F" w:rsidRDefault="00F56B5F" w:rsidP="00F56B5F">
      <w:pPr>
        <w:bidi/>
        <w:jc w:val="both"/>
        <w:rPr>
          <w:rFonts w:cs="David" w:hint="cs"/>
          <w:u w:val="single"/>
          <w:rtl/>
        </w:rPr>
      </w:pPr>
      <w:r w:rsidRPr="00F56B5F">
        <w:rPr>
          <w:rFonts w:cs="David" w:hint="cs"/>
          <w:u w:val="single"/>
          <w:rtl/>
        </w:rPr>
        <w:t>ראובן ריבלין:</w:t>
      </w:r>
    </w:p>
    <w:p w14:paraId="36CACD7D" w14:textId="77777777" w:rsidR="00F56B5F" w:rsidRPr="00F56B5F" w:rsidRDefault="00F56B5F" w:rsidP="00F56B5F">
      <w:pPr>
        <w:bidi/>
        <w:jc w:val="both"/>
        <w:rPr>
          <w:rFonts w:cs="David" w:hint="cs"/>
          <w:rtl/>
        </w:rPr>
      </w:pPr>
    </w:p>
    <w:p w14:paraId="1D3A093B" w14:textId="77777777" w:rsidR="00F56B5F" w:rsidRPr="00F56B5F" w:rsidRDefault="00F56B5F" w:rsidP="00F56B5F">
      <w:pPr>
        <w:bidi/>
        <w:jc w:val="both"/>
        <w:rPr>
          <w:rFonts w:cs="David" w:hint="cs"/>
          <w:rtl/>
        </w:rPr>
      </w:pPr>
      <w:r w:rsidRPr="00F56B5F">
        <w:rPr>
          <w:rFonts w:cs="David" w:hint="cs"/>
          <w:rtl/>
        </w:rPr>
        <w:tab/>
        <w:t xml:space="preserve"> הייתה "תקומה", הייתה "מולדת", אח"י ומפד"ל. האם "מולדת" נקראה "מולדת האיחוד הלאומי"?</w:t>
      </w:r>
    </w:p>
    <w:p w14:paraId="5680E796" w14:textId="77777777" w:rsidR="00F56B5F" w:rsidRPr="00F56B5F" w:rsidRDefault="00F56B5F" w:rsidP="00F56B5F">
      <w:pPr>
        <w:bidi/>
        <w:rPr>
          <w:rFonts w:cs="David" w:hint="cs"/>
          <w:u w:val="single"/>
          <w:rtl/>
        </w:rPr>
      </w:pPr>
    </w:p>
    <w:p w14:paraId="2A414673" w14:textId="77777777" w:rsidR="00F56B5F" w:rsidRPr="00F56B5F" w:rsidRDefault="00F56B5F" w:rsidP="00F56B5F">
      <w:pPr>
        <w:bidi/>
        <w:rPr>
          <w:rFonts w:cs="David" w:hint="cs"/>
          <w:rtl/>
        </w:rPr>
      </w:pPr>
      <w:r w:rsidRPr="00F56B5F">
        <w:rPr>
          <w:rFonts w:cs="David" w:hint="cs"/>
          <w:u w:val="single"/>
          <w:rtl/>
        </w:rPr>
        <w:t>בנימין אלון:</w:t>
      </w:r>
    </w:p>
    <w:p w14:paraId="25388544" w14:textId="77777777" w:rsidR="00F56B5F" w:rsidRPr="00F56B5F" w:rsidRDefault="00F56B5F" w:rsidP="00F56B5F">
      <w:pPr>
        <w:bidi/>
        <w:jc w:val="both"/>
        <w:rPr>
          <w:rFonts w:cs="David" w:hint="cs"/>
          <w:rtl/>
        </w:rPr>
      </w:pPr>
      <w:r w:rsidRPr="00F56B5F">
        <w:rPr>
          <w:rFonts w:cs="David" w:hint="cs"/>
          <w:rtl/>
        </w:rPr>
        <w:tab/>
      </w:r>
    </w:p>
    <w:p w14:paraId="045D533B" w14:textId="77777777" w:rsidR="00F56B5F" w:rsidRPr="00F56B5F" w:rsidRDefault="00F56B5F" w:rsidP="00F56B5F">
      <w:pPr>
        <w:bidi/>
        <w:ind w:firstLine="720"/>
        <w:jc w:val="both"/>
        <w:rPr>
          <w:rFonts w:cs="David" w:hint="cs"/>
          <w:rtl/>
        </w:rPr>
      </w:pPr>
      <w:r w:rsidRPr="00F56B5F">
        <w:rPr>
          <w:rFonts w:cs="David" w:hint="cs"/>
          <w:rtl/>
        </w:rPr>
        <w:t xml:space="preserve">עוד מימי בני בגין וגנדי הקפדנו, כדי להטמיע את המותג החדש, שיהיה איחוד לאומי, אבל כל מפלגה מפרסמת לחוד. </w:t>
      </w:r>
    </w:p>
    <w:p w14:paraId="0B4EA387" w14:textId="77777777" w:rsidR="00F56B5F" w:rsidRPr="00F56B5F" w:rsidRDefault="00F56B5F" w:rsidP="00F56B5F">
      <w:pPr>
        <w:bidi/>
        <w:jc w:val="both"/>
        <w:rPr>
          <w:rFonts w:cs="David" w:hint="cs"/>
          <w:rtl/>
        </w:rPr>
      </w:pPr>
    </w:p>
    <w:p w14:paraId="62E42225" w14:textId="77777777" w:rsidR="00F56B5F" w:rsidRPr="00F56B5F" w:rsidRDefault="00F56B5F" w:rsidP="00F56B5F">
      <w:pPr>
        <w:bidi/>
        <w:jc w:val="both"/>
        <w:rPr>
          <w:rFonts w:cs="David" w:hint="cs"/>
          <w:u w:val="single"/>
          <w:rtl/>
        </w:rPr>
      </w:pPr>
      <w:r w:rsidRPr="00F56B5F">
        <w:rPr>
          <w:rFonts w:cs="David" w:hint="cs"/>
          <w:u w:val="single"/>
          <w:rtl/>
        </w:rPr>
        <w:t>ראובן ריבלין:</w:t>
      </w:r>
    </w:p>
    <w:p w14:paraId="64FED6CE" w14:textId="77777777" w:rsidR="00F56B5F" w:rsidRPr="00F56B5F" w:rsidRDefault="00F56B5F" w:rsidP="00F56B5F">
      <w:pPr>
        <w:bidi/>
        <w:jc w:val="both"/>
        <w:rPr>
          <w:rFonts w:cs="David" w:hint="cs"/>
          <w:rtl/>
        </w:rPr>
      </w:pPr>
    </w:p>
    <w:p w14:paraId="1F839639" w14:textId="77777777" w:rsidR="00F56B5F" w:rsidRPr="00F56B5F" w:rsidRDefault="00F56B5F" w:rsidP="00F56B5F">
      <w:pPr>
        <w:bidi/>
        <w:jc w:val="both"/>
        <w:rPr>
          <w:rFonts w:cs="David" w:hint="cs"/>
          <w:rtl/>
        </w:rPr>
      </w:pPr>
      <w:r w:rsidRPr="00F56B5F">
        <w:rPr>
          <w:rFonts w:cs="David" w:hint="cs"/>
          <w:rtl/>
        </w:rPr>
        <w:tab/>
        <w:t xml:space="preserve"> השאלה הבאה שלי: מדוע הרשית ל"בית הלאומי" להיקרא "הבית הלאומי מיסודה של המפד"ל - - -"? </w:t>
      </w:r>
    </w:p>
    <w:p w14:paraId="1626C614" w14:textId="77777777" w:rsidR="00F56B5F" w:rsidRPr="00F56B5F" w:rsidRDefault="00F56B5F" w:rsidP="00F56B5F">
      <w:pPr>
        <w:bidi/>
        <w:jc w:val="both"/>
        <w:rPr>
          <w:rFonts w:cs="David" w:hint="cs"/>
          <w:rtl/>
        </w:rPr>
      </w:pPr>
    </w:p>
    <w:p w14:paraId="688997AC" w14:textId="77777777" w:rsidR="00F56B5F" w:rsidRPr="00F56B5F" w:rsidRDefault="00F56B5F" w:rsidP="00F56B5F">
      <w:pPr>
        <w:bidi/>
        <w:rPr>
          <w:rFonts w:cs="David" w:hint="cs"/>
          <w:rtl/>
        </w:rPr>
      </w:pPr>
      <w:r w:rsidRPr="00F56B5F">
        <w:rPr>
          <w:rFonts w:cs="David" w:hint="cs"/>
          <w:u w:val="single"/>
          <w:rtl/>
        </w:rPr>
        <w:t>יצחק לוי:</w:t>
      </w:r>
    </w:p>
    <w:p w14:paraId="018C9A59" w14:textId="77777777" w:rsidR="00F56B5F" w:rsidRPr="00F56B5F" w:rsidRDefault="00F56B5F" w:rsidP="00F56B5F">
      <w:pPr>
        <w:bidi/>
        <w:rPr>
          <w:rFonts w:cs="David" w:hint="cs"/>
          <w:rtl/>
        </w:rPr>
      </w:pPr>
    </w:p>
    <w:p w14:paraId="0A09FB49" w14:textId="77777777" w:rsidR="00F56B5F" w:rsidRPr="00F56B5F" w:rsidRDefault="00F56B5F" w:rsidP="00F56B5F">
      <w:pPr>
        <w:bidi/>
        <w:jc w:val="both"/>
        <w:rPr>
          <w:rFonts w:cs="David" w:hint="cs"/>
          <w:rtl/>
        </w:rPr>
      </w:pPr>
      <w:r w:rsidRPr="00F56B5F">
        <w:rPr>
          <w:rFonts w:cs="David" w:hint="cs"/>
          <w:rtl/>
        </w:rPr>
        <w:tab/>
        <w:t xml:space="preserve"> הוא חשב שיהיה ברשימה. </w:t>
      </w:r>
    </w:p>
    <w:p w14:paraId="3BF9E6C7" w14:textId="77777777" w:rsidR="00F56B5F" w:rsidRPr="00F56B5F" w:rsidRDefault="00F56B5F" w:rsidP="00F56B5F">
      <w:pPr>
        <w:bidi/>
        <w:jc w:val="both"/>
        <w:rPr>
          <w:rFonts w:cs="David" w:hint="cs"/>
          <w:rtl/>
        </w:rPr>
      </w:pPr>
    </w:p>
    <w:p w14:paraId="7D173BAA" w14:textId="77777777" w:rsidR="00F56B5F" w:rsidRPr="00F56B5F" w:rsidRDefault="00F56B5F" w:rsidP="00F56B5F">
      <w:pPr>
        <w:bidi/>
        <w:rPr>
          <w:rFonts w:cs="David" w:hint="cs"/>
          <w:rtl/>
        </w:rPr>
      </w:pPr>
      <w:r w:rsidRPr="00F56B5F">
        <w:rPr>
          <w:rFonts w:cs="David" w:hint="cs"/>
          <w:u w:val="single"/>
          <w:rtl/>
        </w:rPr>
        <w:t>בנימין אלון:</w:t>
      </w:r>
    </w:p>
    <w:p w14:paraId="7F58E955" w14:textId="77777777" w:rsidR="00F56B5F" w:rsidRPr="00F56B5F" w:rsidRDefault="00F56B5F" w:rsidP="00F56B5F">
      <w:pPr>
        <w:bidi/>
        <w:rPr>
          <w:rFonts w:cs="David" w:hint="cs"/>
          <w:rtl/>
        </w:rPr>
      </w:pPr>
    </w:p>
    <w:p w14:paraId="10FC5665" w14:textId="77777777" w:rsidR="00F56B5F" w:rsidRPr="00F56B5F" w:rsidRDefault="00F56B5F" w:rsidP="00F56B5F">
      <w:pPr>
        <w:bidi/>
        <w:jc w:val="both"/>
        <w:rPr>
          <w:rFonts w:cs="David" w:hint="cs"/>
          <w:rtl/>
        </w:rPr>
      </w:pPr>
      <w:r w:rsidRPr="00F56B5F">
        <w:rPr>
          <w:rFonts w:cs="David" w:hint="cs"/>
          <w:rtl/>
        </w:rPr>
        <w:tab/>
        <w:t xml:space="preserve">לא ידעתי שאדחק מהרשימה. </w:t>
      </w:r>
    </w:p>
    <w:p w14:paraId="3B8B258D" w14:textId="77777777" w:rsidR="00F56B5F" w:rsidRPr="00F56B5F" w:rsidRDefault="00F56B5F" w:rsidP="00F56B5F">
      <w:pPr>
        <w:bidi/>
        <w:jc w:val="both"/>
        <w:rPr>
          <w:rFonts w:cs="David" w:hint="cs"/>
          <w:rtl/>
        </w:rPr>
      </w:pPr>
    </w:p>
    <w:p w14:paraId="642C694A" w14:textId="77777777" w:rsidR="00F56B5F" w:rsidRPr="00F56B5F" w:rsidRDefault="00F56B5F" w:rsidP="00F56B5F">
      <w:pPr>
        <w:bidi/>
        <w:rPr>
          <w:rFonts w:cs="David" w:hint="cs"/>
          <w:rtl/>
        </w:rPr>
      </w:pPr>
      <w:r w:rsidRPr="00F56B5F">
        <w:rPr>
          <w:rFonts w:cs="David" w:hint="cs"/>
          <w:u w:val="single"/>
          <w:rtl/>
        </w:rPr>
        <w:t>ראובן ריבלין:</w:t>
      </w:r>
    </w:p>
    <w:p w14:paraId="16D01846" w14:textId="77777777" w:rsidR="00F56B5F" w:rsidRPr="00F56B5F" w:rsidRDefault="00F56B5F" w:rsidP="00F56B5F">
      <w:pPr>
        <w:bidi/>
        <w:rPr>
          <w:rFonts w:cs="David" w:hint="cs"/>
          <w:rtl/>
        </w:rPr>
      </w:pPr>
    </w:p>
    <w:p w14:paraId="483FE77B" w14:textId="77777777" w:rsidR="00F56B5F" w:rsidRPr="00F56B5F" w:rsidRDefault="00F56B5F" w:rsidP="00F56B5F">
      <w:pPr>
        <w:bidi/>
        <w:jc w:val="both"/>
        <w:rPr>
          <w:rFonts w:cs="David" w:hint="cs"/>
          <w:rtl/>
        </w:rPr>
      </w:pPr>
      <w:r w:rsidRPr="00F56B5F">
        <w:rPr>
          <w:rFonts w:cs="David" w:hint="cs"/>
          <w:rtl/>
        </w:rPr>
        <w:tab/>
        <w:t xml:space="preserve"> זו הייתה הסכמה על תנאי שהוא יהיה ברשימה?</w:t>
      </w:r>
    </w:p>
    <w:p w14:paraId="56A04069" w14:textId="77777777" w:rsidR="00F56B5F" w:rsidRPr="00F56B5F" w:rsidRDefault="00F56B5F" w:rsidP="00F56B5F">
      <w:pPr>
        <w:bidi/>
        <w:rPr>
          <w:rFonts w:cs="David" w:hint="cs"/>
          <w:u w:val="single"/>
          <w:rtl/>
        </w:rPr>
      </w:pPr>
    </w:p>
    <w:p w14:paraId="5CD3D71B" w14:textId="77777777" w:rsidR="00F56B5F" w:rsidRPr="00F56B5F" w:rsidRDefault="00F56B5F" w:rsidP="00F56B5F">
      <w:pPr>
        <w:bidi/>
        <w:rPr>
          <w:rFonts w:cs="David" w:hint="cs"/>
          <w:rtl/>
        </w:rPr>
      </w:pPr>
      <w:r w:rsidRPr="00F56B5F">
        <w:rPr>
          <w:rFonts w:cs="David" w:hint="cs"/>
          <w:u w:val="single"/>
          <w:rtl/>
        </w:rPr>
        <w:t>יצחק לוי:</w:t>
      </w:r>
    </w:p>
    <w:p w14:paraId="45F01447" w14:textId="77777777" w:rsidR="00F56B5F" w:rsidRPr="00F56B5F" w:rsidRDefault="00F56B5F" w:rsidP="00F56B5F">
      <w:pPr>
        <w:bidi/>
        <w:rPr>
          <w:rFonts w:cs="David" w:hint="cs"/>
          <w:rtl/>
        </w:rPr>
      </w:pPr>
    </w:p>
    <w:p w14:paraId="2646D018" w14:textId="77777777" w:rsidR="00F56B5F" w:rsidRPr="00F56B5F" w:rsidRDefault="00F56B5F" w:rsidP="00F56B5F">
      <w:pPr>
        <w:bidi/>
        <w:jc w:val="both"/>
        <w:rPr>
          <w:rFonts w:cs="David" w:hint="cs"/>
          <w:rtl/>
        </w:rPr>
      </w:pPr>
      <w:r w:rsidRPr="00F56B5F">
        <w:rPr>
          <w:rFonts w:cs="David" w:hint="cs"/>
          <w:rtl/>
        </w:rPr>
        <w:tab/>
        <w:t xml:space="preserve">הוא חשב שיהיה ברשימה, אבל זרקו אותו. </w:t>
      </w:r>
    </w:p>
    <w:p w14:paraId="05A9FC91" w14:textId="77777777" w:rsidR="00F56B5F" w:rsidRPr="00F56B5F" w:rsidRDefault="00F56B5F" w:rsidP="00F56B5F">
      <w:pPr>
        <w:bidi/>
        <w:jc w:val="both"/>
        <w:rPr>
          <w:rFonts w:cs="David" w:hint="cs"/>
          <w:rtl/>
        </w:rPr>
      </w:pPr>
    </w:p>
    <w:p w14:paraId="654B03F7" w14:textId="77777777" w:rsidR="00F56B5F" w:rsidRPr="00F56B5F" w:rsidRDefault="00F56B5F" w:rsidP="00F56B5F">
      <w:pPr>
        <w:bidi/>
        <w:rPr>
          <w:rFonts w:cs="David" w:hint="cs"/>
          <w:rtl/>
        </w:rPr>
      </w:pPr>
      <w:r w:rsidRPr="00F56B5F">
        <w:rPr>
          <w:rFonts w:cs="David" w:hint="cs"/>
          <w:u w:val="single"/>
          <w:rtl/>
        </w:rPr>
        <w:t>דוד רותם:</w:t>
      </w:r>
    </w:p>
    <w:p w14:paraId="09E40AE7" w14:textId="77777777" w:rsidR="00F56B5F" w:rsidRPr="00F56B5F" w:rsidRDefault="00F56B5F" w:rsidP="00F56B5F">
      <w:pPr>
        <w:bidi/>
        <w:jc w:val="both"/>
        <w:rPr>
          <w:rFonts w:cs="David" w:hint="cs"/>
          <w:rtl/>
        </w:rPr>
      </w:pPr>
    </w:p>
    <w:p w14:paraId="0C82F02D" w14:textId="77777777" w:rsidR="00F56B5F" w:rsidRPr="00F56B5F" w:rsidRDefault="00F56B5F" w:rsidP="00F56B5F">
      <w:pPr>
        <w:bidi/>
        <w:jc w:val="both"/>
        <w:rPr>
          <w:rFonts w:cs="David" w:hint="cs"/>
          <w:rtl/>
        </w:rPr>
      </w:pPr>
      <w:r w:rsidRPr="00F56B5F">
        <w:rPr>
          <w:rFonts w:cs="David" w:hint="cs"/>
          <w:rtl/>
        </w:rPr>
        <w:tab/>
        <w:t xml:space="preserve">הוא הקים את המפלגה הזאת. </w:t>
      </w:r>
    </w:p>
    <w:p w14:paraId="1644A0ED" w14:textId="77777777" w:rsidR="00F56B5F" w:rsidRPr="00F56B5F" w:rsidRDefault="00F56B5F" w:rsidP="00F56B5F">
      <w:pPr>
        <w:bidi/>
        <w:jc w:val="both"/>
        <w:rPr>
          <w:rFonts w:cs="David" w:hint="cs"/>
          <w:rtl/>
        </w:rPr>
      </w:pPr>
    </w:p>
    <w:p w14:paraId="61DE6EE0" w14:textId="77777777" w:rsidR="00F56B5F" w:rsidRPr="00F56B5F" w:rsidRDefault="00F56B5F" w:rsidP="00F56B5F">
      <w:pPr>
        <w:bidi/>
        <w:rPr>
          <w:rFonts w:cs="David" w:hint="cs"/>
          <w:rtl/>
        </w:rPr>
      </w:pPr>
      <w:r w:rsidRPr="00F56B5F">
        <w:rPr>
          <w:rFonts w:cs="David" w:hint="cs"/>
          <w:u w:val="single"/>
          <w:rtl/>
        </w:rPr>
        <w:t>בנימין אלון:</w:t>
      </w:r>
    </w:p>
    <w:p w14:paraId="2D506BDB" w14:textId="77777777" w:rsidR="00F56B5F" w:rsidRPr="00F56B5F" w:rsidRDefault="00F56B5F" w:rsidP="00F56B5F">
      <w:pPr>
        <w:bidi/>
        <w:rPr>
          <w:rFonts w:cs="David" w:hint="cs"/>
          <w:rtl/>
        </w:rPr>
      </w:pPr>
    </w:p>
    <w:p w14:paraId="01467A4B" w14:textId="77777777" w:rsidR="00F56B5F" w:rsidRPr="00F56B5F" w:rsidRDefault="00F56B5F" w:rsidP="00F56B5F">
      <w:pPr>
        <w:bidi/>
        <w:jc w:val="both"/>
        <w:rPr>
          <w:rFonts w:cs="David" w:hint="cs"/>
          <w:rtl/>
        </w:rPr>
      </w:pPr>
      <w:r w:rsidRPr="00F56B5F">
        <w:rPr>
          <w:rFonts w:cs="David" w:hint="cs"/>
          <w:rtl/>
        </w:rPr>
        <w:tab/>
        <w:t xml:space="preserve">אשיב, אני לא זקוק למשיבים בשמי. הייתה הבנה ברורה, שהייתה אמורה להיכתב </w:t>
      </w:r>
      <w:r w:rsidRPr="00F56B5F">
        <w:rPr>
          <w:rFonts w:cs="David"/>
          <w:rtl/>
        </w:rPr>
        <w:t>–</w:t>
      </w:r>
      <w:r w:rsidRPr="00F56B5F">
        <w:rPr>
          <w:rFonts w:cs="David" w:hint="cs"/>
          <w:rtl/>
        </w:rPr>
        <w:t xml:space="preserve"> לא רוצה להלאות אתכם, חבר הכנסת אורלב לא יכחיש את זה - שיש שלוש מפלגות מייסדות: "מולדת", תקומה והמפד"ל - - </w:t>
      </w:r>
    </w:p>
    <w:p w14:paraId="07CE3889" w14:textId="77777777" w:rsidR="00F56B5F" w:rsidRPr="00F56B5F" w:rsidRDefault="00F56B5F" w:rsidP="00F56B5F">
      <w:pPr>
        <w:bidi/>
        <w:jc w:val="both"/>
        <w:rPr>
          <w:rFonts w:cs="David" w:hint="cs"/>
          <w:rtl/>
        </w:rPr>
      </w:pPr>
    </w:p>
    <w:p w14:paraId="0D5B9679" w14:textId="77777777" w:rsidR="00F56B5F" w:rsidRPr="00F56B5F" w:rsidRDefault="00F56B5F" w:rsidP="00F56B5F">
      <w:pPr>
        <w:bidi/>
        <w:jc w:val="both"/>
        <w:rPr>
          <w:rFonts w:cs="David" w:hint="cs"/>
          <w:rtl/>
        </w:rPr>
      </w:pPr>
      <w:r w:rsidRPr="00F56B5F">
        <w:rPr>
          <w:rFonts w:cs="David" w:hint="cs"/>
          <w:u w:val="single"/>
          <w:rtl/>
        </w:rPr>
        <w:t>זבולון אורלב:</w:t>
      </w:r>
    </w:p>
    <w:p w14:paraId="0DA84F81" w14:textId="77777777" w:rsidR="00F56B5F" w:rsidRPr="00F56B5F" w:rsidRDefault="00F56B5F" w:rsidP="00F56B5F">
      <w:pPr>
        <w:bidi/>
        <w:jc w:val="both"/>
        <w:rPr>
          <w:rFonts w:cs="David" w:hint="cs"/>
          <w:rtl/>
        </w:rPr>
      </w:pPr>
      <w:r w:rsidRPr="00F56B5F">
        <w:rPr>
          <w:rFonts w:cs="David" w:hint="cs"/>
          <w:rtl/>
        </w:rPr>
        <w:tab/>
      </w:r>
    </w:p>
    <w:p w14:paraId="0CFEB1CA" w14:textId="77777777" w:rsidR="00F56B5F" w:rsidRPr="00F56B5F" w:rsidRDefault="00F56B5F" w:rsidP="00F56B5F">
      <w:pPr>
        <w:bidi/>
        <w:ind w:firstLine="720"/>
        <w:jc w:val="both"/>
        <w:rPr>
          <w:rFonts w:cs="David" w:hint="cs"/>
          <w:rtl/>
        </w:rPr>
      </w:pPr>
      <w:r w:rsidRPr="00F56B5F">
        <w:rPr>
          <w:rFonts w:cs="David" w:hint="cs"/>
          <w:rtl/>
        </w:rPr>
        <w:t xml:space="preserve">אני מאשר את זה, לא רק שאני לא מכחיש. </w:t>
      </w:r>
    </w:p>
    <w:p w14:paraId="21F74AC5" w14:textId="77777777" w:rsidR="00F56B5F" w:rsidRPr="00F56B5F" w:rsidRDefault="00F56B5F" w:rsidP="00F56B5F">
      <w:pPr>
        <w:bidi/>
        <w:jc w:val="both"/>
        <w:rPr>
          <w:rFonts w:cs="David" w:hint="cs"/>
          <w:rtl/>
        </w:rPr>
      </w:pPr>
    </w:p>
    <w:p w14:paraId="26FC2220" w14:textId="77777777" w:rsidR="00F56B5F" w:rsidRPr="00F56B5F" w:rsidRDefault="00F56B5F" w:rsidP="00F56B5F">
      <w:pPr>
        <w:bidi/>
        <w:rPr>
          <w:rFonts w:cs="David" w:hint="cs"/>
          <w:rtl/>
        </w:rPr>
      </w:pPr>
      <w:r w:rsidRPr="00F56B5F">
        <w:rPr>
          <w:rFonts w:cs="David" w:hint="cs"/>
          <w:u w:val="single"/>
          <w:rtl/>
        </w:rPr>
        <w:t>בנימין אלון:</w:t>
      </w:r>
    </w:p>
    <w:p w14:paraId="31B5EA73" w14:textId="77777777" w:rsidR="00F56B5F" w:rsidRPr="00F56B5F" w:rsidRDefault="00F56B5F" w:rsidP="00F56B5F">
      <w:pPr>
        <w:bidi/>
        <w:rPr>
          <w:rFonts w:cs="David" w:hint="cs"/>
          <w:rtl/>
        </w:rPr>
      </w:pPr>
    </w:p>
    <w:p w14:paraId="2AEFFE2E" w14:textId="77777777" w:rsidR="00F56B5F" w:rsidRPr="00F56B5F" w:rsidRDefault="00F56B5F" w:rsidP="00F56B5F">
      <w:pPr>
        <w:bidi/>
        <w:jc w:val="both"/>
        <w:rPr>
          <w:rFonts w:cs="David" w:hint="cs"/>
          <w:rtl/>
        </w:rPr>
      </w:pPr>
      <w:r w:rsidRPr="00F56B5F">
        <w:rPr>
          <w:rFonts w:cs="David" w:hint="cs"/>
          <w:rtl/>
        </w:rPr>
        <w:tab/>
        <w:t xml:space="preserve">- - ושאין מנדט למועצה למחוק אף מפלגה מייסדת מהייצוג. ברגע שנמחקה מפלגה מייסדת, אז היא לא מייסדת. </w:t>
      </w:r>
    </w:p>
    <w:p w14:paraId="53F6F5FA" w14:textId="77777777" w:rsidR="00F56B5F" w:rsidRPr="00F56B5F" w:rsidRDefault="00F56B5F" w:rsidP="00F56B5F">
      <w:pPr>
        <w:bidi/>
        <w:jc w:val="both"/>
        <w:rPr>
          <w:rFonts w:cs="David" w:hint="cs"/>
          <w:rtl/>
        </w:rPr>
      </w:pPr>
    </w:p>
    <w:p w14:paraId="4447500C" w14:textId="77777777" w:rsidR="00F56B5F" w:rsidRPr="00F56B5F" w:rsidRDefault="00F56B5F" w:rsidP="00F56B5F">
      <w:pPr>
        <w:bidi/>
        <w:jc w:val="both"/>
        <w:rPr>
          <w:rFonts w:cs="David" w:hint="cs"/>
          <w:u w:val="single"/>
          <w:rtl/>
        </w:rPr>
      </w:pPr>
      <w:r w:rsidRPr="00F56B5F">
        <w:rPr>
          <w:rFonts w:cs="David" w:hint="cs"/>
          <w:u w:val="single"/>
          <w:rtl/>
        </w:rPr>
        <w:t>היו"ר דוד טל:</w:t>
      </w:r>
    </w:p>
    <w:p w14:paraId="7ED6C4CE" w14:textId="77777777" w:rsidR="00F56B5F" w:rsidRPr="00F56B5F" w:rsidRDefault="00F56B5F" w:rsidP="00F56B5F">
      <w:pPr>
        <w:bidi/>
        <w:jc w:val="both"/>
        <w:rPr>
          <w:rFonts w:cs="David" w:hint="cs"/>
          <w:rtl/>
        </w:rPr>
      </w:pPr>
    </w:p>
    <w:p w14:paraId="10491AFC" w14:textId="77777777" w:rsidR="00F56B5F" w:rsidRPr="00F56B5F" w:rsidRDefault="00F56B5F" w:rsidP="00F56B5F">
      <w:pPr>
        <w:bidi/>
        <w:ind w:firstLine="720"/>
        <w:jc w:val="both"/>
        <w:rPr>
          <w:rFonts w:cs="David" w:hint="cs"/>
          <w:rtl/>
        </w:rPr>
      </w:pPr>
      <w:r w:rsidRPr="00F56B5F">
        <w:rPr>
          <w:rFonts w:cs="David" w:hint="cs"/>
          <w:rtl/>
        </w:rPr>
        <w:t xml:space="preserve">אבל אז אנחנו עלולים להיות מוטעים, אם יהיה גם "מולדת האיחוד הלאומי" וגם "מפד"ל האיחוד הלאומי". </w:t>
      </w:r>
    </w:p>
    <w:p w14:paraId="5F9CEAAB" w14:textId="77777777" w:rsidR="00F56B5F" w:rsidRPr="00F56B5F" w:rsidRDefault="00F56B5F" w:rsidP="00F56B5F">
      <w:pPr>
        <w:bidi/>
        <w:jc w:val="both"/>
        <w:rPr>
          <w:rFonts w:cs="David" w:hint="cs"/>
          <w:rtl/>
        </w:rPr>
      </w:pPr>
    </w:p>
    <w:p w14:paraId="21E39A02" w14:textId="77777777" w:rsidR="00F56B5F" w:rsidRPr="00F56B5F" w:rsidRDefault="00F56B5F" w:rsidP="00F56B5F">
      <w:pPr>
        <w:bidi/>
        <w:jc w:val="both"/>
        <w:rPr>
          <w:rFonts w:cs="David" w:hint="cs"/>
          <w:u w:val="single"/>
          <w:rtl/>
        </w:rPr>
      </w:pPr>
      <w:r w:rsidRPr="00F56B5F">
        <w:rPr>
          <w:rFonts w:cs="David" w:hint="cs"/>
          <w:u w:val="single"/>
          <w:rtl/>
        </w:rPr>
        <w:t>ראובן ריבלין:</w:t>
      </w:r>
    </w:p>
    <w:p w14:paraId="33980A2E" w14:textId="77777777" w:rsidR="00F56B5F" w:rsidRPr="00F56B5F" w:rsidRDefault="00F56B5F" w:rsidP="00F56B5F">
      <w:pPr>
        <w:bidi/>
        <w:jc w:val="both"/>
        <w:rPr>
          <w:rFonts w:cs="David" w:hint="cs"/>
          <w:rtl/>
        </w:rPr>
      </w:pPr>
    </w:p>
    <w:p w14:paraId="6ACB5D2D" w14:textId="77777777" w:rsidR="00F56B5F" w:rsidRPr="00F56B5F" w:rsidRDefault="00F56B5F" w:rsidP="00F56B5F">
      <w:pPr>
        <w:bidi/>
        <w:jc w:val="both"/>
        <w:rPr>
          <w:rFonts w:cs="David" w:hint="cs"/>
          <w:rtl/>
        </w:rPr>
      </w:pPr>
      <w:r w:rsidRPr="00F56B5F">
        <w:rPr>
          <w:rFonts w:cs="David" w:hint="cs"/>
          <w:rtl/>
        </w:rPr>
        <w:tab/>
        <w:t xml:space="preserve"> יש הטעיה. אנחנו צריכים להחליט מי מוריד מה. אם אנחנו מעניקים ל"מולדת"  - - </w:t>
      </w:r>
    </w:p>
    <w:p w14:paraId="16C278B8" w14:textId="77777777" w:rsidR="00F56B5F" w:rsidRPr="00F56B5F" w:rsidRDefault="00F56B5F" w:rsidP="00F56B5F">
      <w:pPr>
        <w:bidi/>
        <w:jc w:val="both"/>
        <w:rPr>
          <w:rFonts w:cs="David" w:hint="cs"/>
          <w:rtl/>
        </w:rPr>
      </w:pPr>
    </w:p>
    <w:p w14:paraId="3D9DD794" w14:textId="77777777" w:rsidR="00F56B5F" w:rsidRPr="00F56B5F" w:rsidRDefault="00F56B5F" w:rsidP="00F56B5F">
      <w:pPr>
        <w:bidi/>
        <w:rPr>
          <w:rFonts w:cs="David" w:hint="cs"/>
          <w:rtl/>
        </w:rPr>
      </w:pPr>
      <w:r w:rsidRPr="00F56B5F">
        <w:rPr>
          <w:rFonts w:cs="David" w:hint="cs"/>
          <w:u w:val="single"/>
          <w:rtl/>
        </w:rPr>
        <w:t>היו"ר דוד טל:</w:t>
      </w:r>
    </w:p>
    <w:p w14:paraId="6B640D19" w14:textId="77777777" w:rsidR="00F56B5F" w:rsidRPr="00F56B5F" w:rsidRDefault="00F56B5F" w:rsidP="00F56B5F">
      <w:pPr>
        <w:bidi/>
        <w:jc w:val="both"/>
        <w:rPr>
          <w:rFonts w:cs="David" w:hint="cs"/>
          <w:rtl/>
        </w:rPr>
      </w:pPr>
    </w:p>
    <w:p w14:paraId="78576B18" w14:textId="77777777" w:rsidR="00F56B5F" w:rsidRPr="00F56B5F" w:rsidRDefault="00F56B5F" w:rsidP="00F56B5F">
      <w:pPr>
        <w:bidi/>
        <w:jc w:val="both"/>
        <w:rPr>
          <w:rFonts w:cs="David" w:hint="cs"/>
          <w:rtl/>
        </w:rPr>
      </w:pPr>
      <w:r w:rsidRPr="00F56B5F">
        <w:rPr>
          <w:rFonts w:cs="David" w:hint="cs"/>
          <w:rtl/>
        </w:rPr>
        <w:tab/>
        <w:t xml:space="preserve">- - את האיחוד הלאומי או למפד"ל את האיחוד הלאומי. </w:t>
      </w:r>
    </w:p>
    <w:p w14:paraId="4CB47107" w14:textId="77777777" w:rsidR="00F56B5F" w:rsidRPr="00F56B5F" w:rsidRDefault="00F56B5F" w:rsidP="00F56B5F">
      <w:pPr>
        <w:bidi/>
        <w:jc w:val="both"/>
        <w:rPr>
          <w:rFonts w:cs="David" w:hint="cs"/>
          <w:u w:val="single"/>
          <w:rtl/>
        </w:rPr>
      </w:pPr>
    </w:p>
    <w:p w14:paraId="4160F661" w14:textId="77777777" w:rsidR="00F56B5F" w:rsidRPr="00F56B5F" w:rsidRDefault="00F56B5F" w:rsidP="00F56B5F">
      <w:pPr>
        <w:bidi/>
        <w:jc w:val="both"/>
        <w:rPr>
          <w:rFonts w:cs="David" w:hint="cs"/>
          <w:rtl/>
        </w:rPr>
      </w:pPr>
      <w:r w:rsidRPr="00F56B5F">
        <w:rPr>
          <w:rFonts w:cs="David" w:hint="cs"/>
          <w:u w:val="single"/>
          <w:rtl/>
        </w:rPr>
        <w:t>זבולון אורלב:</w:t>
      </w:r>
    </w:p>
    <w:p w14:paraId="3FD8C31A" w14:textId="77777777" w:rsidR="00F56B5F" w:rsidRPr="00F56B5F" w:rsidRDefault="00F56B5F" w:rsidP="00F56B5F">
      <w:pPr>
        <w:bidi/>
        <w:jc w:val="both"/>
        <w:rPr>
          <w:rFonts w:cs="David" w:hint="cs"/>
          <w:rtl/>
        </w:rPr>
      </w:pPr>
      <w:r w:rsidRPr="00F56B5F">
        <w:rPr>
          <w:rFonts w:cs="David" w:hint="cs"/>
          <w:rtl/>
        </w:rPr>
        <w:tab/>
      </w:r>
    </w:p>
    <w:p w14:paraId="79C18A71" w14:textId="77777777" w:rsidR="00F56B5F" w:rsidRPr="00F56B5F" w:rsidRDefault="00F56B5F" w:rsidP="00F56B5F">
      <w:pPr>
        <w:bidi/>
        <w:ind w:firstLine="720"/>
        <w:jc w:val="both"/>
        <w:rPr>
          <w:rFonts w:cs="David" w:hint="cs"/>
          <w:rtl/>
        </w:rPr>
      </w:pPr>
      <w:r w:rsidRPr="00F56B5F">
        <w:rPr>
          <w:rFonts w:cs="David" w:hint="cs"/>
          <w:rtl/>
        </w:rPr>
        <w:t xml:space="preserve">במסמך הרישום של המפלגות מ-9.2.2006, שחתומה עליו דורית בייניש, רשום שהוגשה רשימת מועמדים לכנסת ה-17 מטעם המפלגות ששמותיהן: 1. מפד"ל - המפלגה הדתית לאומית המזרחי; 2. "מולדת" </w:t>
      </w:r>
      <w:r w:rsidRPr="00F56B5F">
        <w:rPr>
          <w:rFonts w:cs="David"/>
          <w:rtl/>
        </w:rPr>
        <w:t>–</w:t>
      </w:r>
      <w:r w:rsidRPr="00F56B5F">
        <w:rPr>
          <w:rFonts w:cs="David" w:hint="cs"/>
          <w:rtl/>
        </w:rPr>
        <w:t xml:space="preserve"> תנועת נאמני ארץ ישראל ויוצאי </w:t>
      </w:r>
      <w:proofErr w:type="spellStart"/>
      <w:r w:rsidRPr="00F56B5F">
        <w:rPr>
          <w:rFonts w:cs="David" w:hint="cs"/>
          <w:rtl/>
        </w:rPr>
        <w:t>התחיה</w:t>
      </w:r>
      <w:proofErr w:type="spellEnd"/>
      <w:r w:rsidRPr="00F56B5F">
        <w:rPr>
          <w:rFonts w:cs="David" w:hint="cs"/>
          <w:rtl/>
        </w:rPr>
        <w:t xml:space="preserve">; 3. "תקומה"; 4. ציונות  לאומית דתית מתחדשת. אלה השמות שנרשמו, לא "מולדת" ולא "איחוד לאומי". הסיעה המשותפת נקראת "איחוד לאומי מפד"ל". </w:t>
      </w:r>
    </w:p>
    <w:p w14:paraId="10E914A1" w14:textId="77777777" w:rsidR="00F56B5F" w:rsidRPr="00F56B5F" w:rsidRDefault="00F56B5F" w:rsidP="00F56B5F">
      <w:pPr>
        <w:bidi/>
        <w:jc w:val="both"/>
        <w:rPr>
          <w:rFonts w:cs="David" w:hint="cs"/>
          <w:rtl/>
        </w:rPr>
      </w:pPr>
    </w:p>
    <w:p w14:paraId="58C91677" w14:textId="77777777" w:rsidR="00F56B5F" w:rsidRPr="00F56B5F" w:rsidRDefault="00F56B5F" w:rsidP="00F56B5F">
      <w:pPr>
        <w:bidi/>
        <w:rPr>
          <w:rFonts w:cs="David" w:hint="cs"/>
          <w:rtl/>
        </w:rPr>
      </w:pPr>
      <w:r w:rsidRPr="00F56B5F">
        <w:rPr>
          <w:rFonts w:cs="David" w:hint="cs"/>
          <w:u w:val="single"/>
          <w:rtl/>
        </w:rPr>
        <w:t>היו"ר דוד טל:</w:t>
      </w:r>
    </w:p>
    <w:p w14:paraId="356FB2FD" w14:textId="77777777" w:rsidR="00F56B5F" w:rsidRPr="00F56B5F" w:rsidRDefault="00F56B5F" w:rsidP="00F56B5F">
      <w:pPr>
        <w:bidi/>
        <w:jc w:val="both"/>
        <w:rPr>
          <w:rFonts w:cs="David" w:hint="cs"/>
          <w:rtl/>
        </w:rPr>
      </w:pPr>
    </w:p>
    <w:p w14:paraId="193272FF" w14:textId="77777777" w:rsidR="00F56B5F" w:rsidRPr="00F56B5F" w:rsidRDefault="00F56B5F" w:rsidP="00F56B5F">
      <w:pPr>
        <w:bidi/>
        <w:jc w:val="both"/>
        <w:rPr>
          <w:rFonts w:cs="David" w:hint="cs"/>
          <w:rtl/>
        </w:rPr>
      </w:pPr>
      <w:r w:rsidRPr="00F56B5F">
        <w:rPr>
          <w:rFonts w:cs="David" w:hint="cs"/>
          <w:rtl/>
        </w:rPr>
        <w:tab/>
        <w:t xml:space="preserve">אנחנו מקבלים, אתה נאמן עלינו. </w:t>
      </w:r>
    </w:p>
    <w:p w14:paraId="3F72675F" w14:textId="77777777" w:rsidR="00F56B5F" w:rsidRPr="00F56B5F" w:rsidRDefault="00F56B5F" w:rsidP="00F56B5F">
      <w:pPr>
        <w:bidi/>
        <w:jc w:val="both"/>
        <w:rPr>
          <w:rFonts w:cs="David" w:hint="cs"/>
          <w:rtl/>
        </w:rPr>
      </w:pPr>
    </w:p>
    <w:p w14:paraId="22F46CF9" w14:textId="77777777" w:rsidR="00F56B5F" w:rsidRPr="00F56B5F" w:rsidRDefault="00F56B5F" w:rsidP="00F56B5F">
      <w:pPr>
        <w:bidi/>
        <w:jc w:val="both"/>
        <w:rPr>
          <w:rFonts w:cs="David" w:hint="cs"/>
          <w:rtl/>
        </w:rPr>
      </w:pPr>
      <w:r w:rsidRPr="00F56B5F">
        <w:rPr>
          <w:rFonts w:cs="David" w:hint="cs"/>
          <w:u w:val="single"/>
          <w:rtl/>
        </w:rPr>
        <w:t>דוד רותם:</w:t>
      </w:r>
    </w:p>
    <w:p w14:paraId="16054E8C" w14:textId="77777777" w:rsidR="00F56B5F" w:rsidRPr="00F56B5F" w:rsidRDefault="00F56B5F" w:rsidP="00F56B5F">
      <w:pPr>
        <w:bidi/>
        <w:jc w:val="both"/>
        <w:rPr>
          <w:rFonts w:cs="David" w:hint="cs"/>
          <w:rtl/>
        </w:rPr>
      </w:pPr>
    </w:p>
    <w:p w14:paraId="64A30C47" w14:textId="77777777" w:rsidR="00F56B5F" w:rsidRPr="00F56B5F" w:rsidRDefault="00F56B5F" w:rsidP="00F56B5F">
      <w:pPr>
        <w:bidi/>
        <w:jc w:val="both"/>
        <w:rPr>
          <w:rFonts w:cs="David" w:hint="cs"/>
          <w:rtl/>
        </w:rPr>
      </w:pPr>
      <w:r w:rsidRPr="00F56B5F">
        <w:rPr>
          <w:rFonts w:cs="David" w:hint="cs"/>
          <w:rtl/>
        </w:rPr>
        <w:tab/>
        <w:t>גברתי היועצת המשפטית, למה יש בעיה שהם ייקראו "מולדת האיחוד הלאומי"?</w:t>
      </w:r>
    </w:p>
    <w:p w14:paraId="5E1ADB34" w14:textId="77777777" w:rsidR="00F56B5F" w:rsidRPr="00F56B5F" w:rsidRDefault="00F56B5F" w:rsidP="00F56B5F">
      <w:pPr>
        <w:bidi/>
        <w:jc w:val="both"/>
        <w:rPr>
          <w:rFonts w:cs="David" w:hint="cs"/>
          <w:rtl/>
        </w:rPr>
      </w:pPr>
    </w:p>
    <w:p w14:paraId="47584ACF" w14:textId="77777777" w:rsidR="00F56B5F" w:rsidRPr="00F56B5F" w:rsidRDefault="00F56B5F" w:rsidP="00F56B5F">
      <w:pPr>
        <w:bidi/>
        <w:jc w:val="both"/>
        <w:rPr>
          <w:rFonts w:cs="David" w:hint="cs"/>
          <w:u w:val="single"/>
          <w:rtl/>
        </w:rPr>
      </w:pPr>
      <w:r w:rsidRPr="00F56B5F">
        <w:rPr>
          <w:rFonts w:cs="David" w:hint="cs"/>
          <w:u w:val="single"/>
          <w:rtl/>
        </w:rPr>
        <w:t>אריה אלדד:</w:t>
      </w:r>
    </w:p>
    <w:p w14:paraId="213AB6C6" w14:textId="77777777" w:rsidR="00F56B5F" w:rsidRPr="00F56B5F" w:rsidRDefault="00F56B5F" w:rsidP="00F56B5F">
      <w:pPr>
        <w:bidi/>
        <w:jc w:val="both"/>
        <w:rPr>
          <w:rFonts w:cs="David" w:hint="cs"/>
          <w:rtl/>
        </w:rPr>
      </w:pPr>
    </w:p>
    <w:p w14:paraId="6482A005" w14:textId="77777777" w:rsidR="00F56B5F" w:rsidRPr="00F56B5F" w:rsidRDefault="00F56B5F" w:rsidP="00F56B5F">
      <w:pPr>
        <w:bidi/>
        <w:jc w:val="both"/>
        <w:rPr>
          <w:rFonts w:cs="David" w:hint="cs"/>
          <w:rtl/>
        </w:rPr>
      </w:pPr>
      <w:r w:rsidRPr="00F56B5F">
        <w:rPr>
          <w:rFonts w:cs="David" w:hint="cs"/>
          <w:rtl/>
        </w:rPr>
        <w:tab/>
        <w:t xml:space="preserve">זו לא ועדת הבחירות המרכזית. </w:t>
      </w:r>
    </w:p>
    <w:p w14:paraId="0241D4B5" w14:textId="77777777" w:rsidR="00F56B5F" w:rsidRPr="00F56B5F" w:rsidRDefault="00F56B5F" w:rsidP="00F56B5F">
      <w:pPr>
        <w:bidi/>
        <w:jc w:val="both"/>
        <w:rPr>
          <w:rFonts w:cs="David" w:hint="cs"/>
          <w:rtl/>
        </w:rPr>
      </w:pPr>
    </w:p>
    <w:p w14:paraId="3289E505" w14:textId="77777777" w:rsidR="00F56B5F" w:rsidRPr="00F56B5F" w:rsidRDefault="00F56B5F" w:rsidP="00F56B5F">
      <w:pPr>
        <w:bidi/>
        <w:jc w:val="both"/>
        <w:rPr>
          <w:rFonts w:cs="David" w:hint="cs"/>
          <w:rtl/>
        </w:rPr>
      </w:pPr>
      <w:r w:rsidRPr="00F56B5F">
        <w:rPr>
          <w:rFonts w:cs="David" w:hint="cs"/>
          <w:u w:val="single"/>
          <w:rtl/>
        </w:rPr>
        <w:t>דוד רותם:</w:t>
      </w:r>
    </w:p>
    <w:p w14:paraId="6F23AC4F" w14:textId="77777777" w:rsidR="00F56B5F" w:rsidRPr="00F56B5F" w:rsidRDefault="00F56B5F" w:rsidP="00F56B5F">
      <w:pPr>
        <w:bidi/>
        <w:jc w:val="both"/>
        <w:rPr>
          <w:rFonts w:cs="David" w:hint="cs"/>
          <w:rtl/>
        </w:rPr>
      </w:pPr>
    </w:p>
    <w:p w14:paraId="46964C15" w14:textId="77777777" w:rsidR="00F56B5F" w:rsidRPr="00F56B5F" w:rsidRDefault="00F56B5F" w:rsidP="00F56B5F">
      <w:pPr>
        <w:bidi/>
        <w:jc w:val="both"/>
        <w:rPr>
          <w:rFonts w:cs="David" w:hint="cs"/>
          <w:rtl/>
        </w:rPr>
      </w:pPr>
      <w:r w:rsidRPr="00F56B5F">
        <w:rPr>
          <w:rFonts w:cs="David" w:hint="cs"/>
          <w:rtl/>
        </w:rPr>
        <w:tab/>
        <w:t xml:space="preserve">כאשר "הבית היהודי" מופיע כ"בית היהודי מיסודן של", זה לא מבלבל משום שהבית היהודי הוקם על ידי המפד"ל והאיחוד הלאומי. חלק מהמייסדים אומרים שמכיוון שייסדו מפלגה חדשה אבל לא רוצים להיות בבית הזה, רוצים את הבית חזרה </w:t>
      </w:r>
      <w:r w:rsidRPr="00F56B5F">
        <w:rPr>
          <w:rFonts w:cs="David"/>
          <w:rtl/>
        </w:rPr>
        <w:t>–</w:t>
      </w:r>
      <w:r w:rsidRPr="00F56B5F">
        <w:rPr>
          <w:rFonts w:cs="David" w:hint="cs"/>
          <w:rtl/>
        </w:rPr>
        <w:t xml:space="preserve"> הם יישארו "מיסודן של" ואלה יקבלו את השם.  </w:t>
      </w:r>
    </w:p>
    <w:p w14:paraId="0EF1A55D" w14:textId="77777777" w:rsidR="00F56B5F" w:rsidRPr="00F56B5F" w:rsidRDefault="00F56B5F" w:rsidP="00F56B5F">
      <w:pPr>
        <w:bidi/>
        <w:jc w:val="both"/>
        <w:rPr>
          <w:rFonts w:cs="David" w:hint="cs"/>
          <w:rtl/>
        </w:rPr>
      </w:pPr>
    </w:p>
    <w:p w14:paraId="67618B31" w14:textId="77777777" w:rsidR="00F56B5F" w:rsidRPr="00F56B5F" w:rsidRDefault="00F56B5F" w:rsidP="00F56B5F">
      <w:pPr>
        <w:bidi/>
        <w:jc w:val="both"/>
        <w:rPr>
          <w:rFonts w:cs="David" w:hint="cs"/>
          <w:u w:val="single"/>
          <w:rtl/>
        </w:rPr>
      </w:pPr>
      <w:r w:rsidRPr="00F56B5F">
        <w:rPr>
          <w:rFonts w:cs="David" w:hint="cs"/>
          <w:u w:val="single"/>
          <w:rtl/>
        </w:rPr>
        <w:t>אריה אלדד:</w:t>
      </w:r>
    </w:p>
    <w:p w14:paraId="2425CFAA" w14:textId="77777777" w:rsidR="00F56B5F" w:rsidRPr="00F56B5F" w:rsidRDefault="00F56B5F" w:rsidP="00F56B5F">
      <w:pPr>
        <w:bidi/>
        <w:jc w:val="both"/>
        <w:rPr>
          <w:rFonts w:cs="David" w:hint="cs"/>
          <w:rtl/>
        </w:rPr>
      </w:pPr>
    </w:p>
    <w:p w14:paraId="599C5FB5" w14:textId="77777777" w:rsidR="00F56B5F" w:rsidRPr="00F56B5F" w:rsidRDefault="00F56B5F" w:rsidP="00F56B5F">
      <w:pPr>
        <w:bidi/>
        <w:jc w:val="both"/>
        <w:rPr>
          <w:rFonts w:cs="David" w:hint="cs"/>
          <w:rtl/>
        </w:rPr>
      </w:pPr>
      <w:r w:rsidRPr="00F56B5F">
        <w:rPr>
          <w:rFonts w:cs="David" w:hint="cs"/>
          <w:rtl/>
        </w:rPr>
        <w:tab/>
        <w:t xml:space="preserve">הדיון הוא לא רק </w:t>
      </w:r>
      <w:proofErr w:type="spellStart"/>
      <w:r w:rsidRPr="00F56B5F">
        <w:rPr>
          <w:rFonts w:cs="David" w:hint="cs"/>
          <w:rtl/>
        </w:rPr>
        <w:t>פורמלי</w:t>
      </w:r>
      <w:proofErr w:type="spellEnd"/>
      <w:r w:rsidRPr="00F56B5F">
        <w:rPr>
          <w:rFonts w:cs="David" w:hint="cs"/>
          <w:rtl/>
        </w:rPr>
        <w:t xml:space="preserve">, הלוא יושבים חברים נוספים שמתפלגים. רוב חברי "הבית היהודי" מתפלגים. </w:t>
      </w:r>
    </w:p>
    <w:p w14:paraId="5F10905F" w14:textId="77777777" w:rsidR="00F56B5F" w:rsidRPr="00F56B5F" w:rsidRDefault="00F56B5F" w:rsidP="00F56B5F">
      <w:pPr>
        <w:bidi/>
        <w:jc w:val="both"/>
        <w:rPr>
          <w:rFonts w:cs="David" w:hint="cs"/>
          <w:rtl/>
        </w:rPr>
      </w:pPr>
    </w:p>
    <w:p w14:paraId="197F82C0" w14:textId="77777777" w:rsidR="00F56B5F" w:rsidRPr="00F56B5F" w:rsidRDefault="00F56B5F" w:rsidP="00F56B5F">
      <w:pPr>
        <w:bidi/>
        <w:jc w:val="both"/>
        <w:rPr>
          <w:rFonts w:cs="David" w:hint="cs"/>
          <w:rtl/>
        </w:rPr>
      </w:pPr>
      <w:r w:rsidRPr="00F56B5F">
        <w:rPr>
          <w:rFonts w:cs="David" w:hint="cs"/>
          <w:u w:val="single"/>
          <w:rtl/>
        </w:rPr>
        <w:t>זבולון אורלב:</w:t>
      </w:r>
    </w:p>
    <w:p w14:paraId="4BC7CB5A" w14:textId="77777777" w:rsidR="00F56B5F" w:rsidRPr="00F56B5F" w:rsidRDefault="00F56B5F" w:rsidP="00F56B5F">
      <w:pPr>
        <w:bidi/>
        <w:jc w:val="both"/>
        <w:rPr>
          <w:rFonts w:cs="David" w:hint="cs"/>
          <w:rtl/>
        </w:rPr>
      </w:pPr>
      <w:r w:rsidRPr="00F56B5F">
        <w:rPr>
          <w:rFonts w:cs="David" w:hint="cs"/>
          <w:rtl/>
        </w:rPr>
        <w:tab/>
      </w:r>
    </w:p>
    <w:p w14:paraId="4AD12019" w14:textId="77777777" w:rsidR="00F56B5F" w:rsidRPr="00F56B5F" w:rsidRDefault="00F56B5F" w:rsidP="00F56B5F">
      <w:pPr>
        <w:bidi/>
        <w:ind w:firstLine="720"/>
        <w:jc w:val="both"/>
        <w:rPr>
          <w:rFonts w:cs="David" w:hint="cs"/>
          <w:rtl/>
        </w:rPr>
      </w:pPr>
      <w:r w:rsidRPr="00F56B5F">
        <w:rPr>
          <w:rFonts w:cs="David" w:hint="cs"/>
          <w:rtl/>
        </w:rPr>
        <w:t xml:space="preserve">לא נכון, אתם ארבעה. זו בקשה של ארבעה חברים מתוך תשעה. </w:t>
      </w:r>
    </w:p>
    <w:p w14:paraId="53C94835" w14:textId="77777777" w:rsidR="00F56B5F" w:rsidRPr="00F56B5F" w:rsidRDefault="00F56B5F" w:rsidP="00F56B5F">
      <w:pPr>
        <w:bidi/>
        <w:jc w:val="both"/>
        <w:rPr>
          <w:rFonts w:cs="David" w:hint="cs"/>
          <w:rtl/>
        </w:rPr>
      </w:pPr>
    </w:p>
    <w:p w14:paraId="6BE3ED05" w14:textId="77777777" w:rsidR="00F56B5F" w:rsidRPr="00F56B5F" w:rsidRDefault="00F56B5F" w:rsidP="00F56B5F">
      <w:pPr>
        <w:bidi/>
        <w:jc w:val="both"/>
        <w:rPr>
          <w:rFonts w:cs="David" w:hint="cs"/>
          <w:u w:val="single"/>
          <w:rtl/>
        </w:rPr>
      </w:pPr>
      <w:r w:rsidRPr="00F56B5F">
        <w:rPr>
          <w:rFonts w:cs="David" w:hint="cs"/>
          <w:u w:val="single"/>
          <w:rtl/>
        </w:rPr>
        <w:t>אריה אלדד:</w:t>
      </w:r>
    </w:p>
    <w:p w14:paraId="2208DBDE" w14:textId="77777777" w:rsidR="00F56B5F" w:rsidRPr="00F56B5F" w:rsidRDefault="00F56B5F" w:rsidP="00F56B5F">
      <w:pPr>
        <w:bidi/>
        <w:jc w:val="both"/>
        <w:rPr>
          <w:rFonts w:cs="David" w:hint="cs"/>
          <w:rtl/>
        </w:rPr>
      </w:pPr>
    </w:p>
    <w:p w14:paraId="48E7A1A6" w14:textId="77777777" w:rsidR="00F56B5F" w:rsidRPr="00F56B5F" w:rsidRDefault="00F56B5F" w:rsidP="00F56B5F">
      <w:pPr>
        <w:bidi/>
        <w:jc w:val="both"/>
        <w:rPr>
          <w:rFonts w:cs="David" w:hint="cs"/>
          <w:rtl/>
        </w:rPr>
      </w:pPr>
      <w:r w:rsidRPr="00F56B5F">
        <w:rPr>
          <w:rFonts w:cs="David" w:hint="cs"/>
          <w:rtl/>
        </w:rPr>
        <w:tab/>
        <w:t xml:space="preserve">בידוע הוא שחברים נוספים מתפלגים בתוך יומיים. בכל מקרה, בתוך סיעת האיחוד הלאומי מפד"ל, רוב סיעת האיחוד הלאומי עוזבת את "הבית היהודי" היום, זו בקשה שמונחת כאן. אנחנו לא בפני ועדת הבחירות המרכזית לאישור שם הרשימה, אלא רק בפני ועדת הכנסת; איך תיקרא הסיעה בכנסת בשבועות הספורים לקיומה של הכנסת ה-17. בשבועות האלה אנחנו מבקשים להיקרא, כמו שהיינו חלק מהאיחוד הלאומי, "מולדת האיחוד הלאומי". אנחנו לא מתמודדים כך לבחירות, בינתיים. </w:t>
      </w:r>
    </w:p>
    <w:p w14:paraId="79313A83" w14:textId="77777777" w:rsidR="00F56B5F" w:rsidRPr="00F56B5F" w:rsidRDefault="00F56B5F" w:rsidP="00F56B5F">
      <w:pPr>
        <w:bidi/>
        <w:jc w:val="both"/>
        <w:rPr>
          <w:rFonts w:cs="David" w:hint="cs"/>
          <w:rtl/>
        </w:rPr>
      </w:pPr>
    </w:p>
    <w:p w14:paraId="709EB24A" w14:textId="77777777" w:rsidR="00F56B5F" w:rsidRPr="00F56B5F" w:rsidRDefault="00F56B5F" w:rsidP="00F56B5F">
      <w:pPr>
        <w:bidi/>
        <w:jc w:val="both"/>
        <w:rPr>
          <w:rFonts w:cs="David" w:hint="cs"/>
          <w:u w:val="single"/>
          <w:rtl/>
        </w:rPr>
      </w:pPr>
      <w:r w:rsidRPr="00F56B5F">
        <w:rPr>
          <w:rFonts w:cs="David" w:hint="cs"/>
          <w:u w:val="single"/>
          <w:rtl/>
        </w:rPr>
        <w:t>ראובן ריבלין:</w:t>
      </w:r>
    </w:p>
    <w:p w14:paraId="132AC715" w14:textId="77777777" w:rsidR="00F56B5F" w:rsidRPr="00F56B5F" w:rsidRDefault="00F56B5F" w:rsidP="00F56B5F">
      <w:pPr>
        <w:bidi/>
        <w:jc w:val="both"/>
        <w:rPr>
          <w:rFonts w:cs="David" w:hint="cs"/>
          <w:rtl/>
        </w:rPr>
      </w:pPr>
    </w:p>
    <w:p w14:paraId="6B243064" w14:textId="77777777" w:rsidR="00F56B5F" w:rsidRPr="00F56B5F" w:rsidRDefault="00F56B5F" w:rsidP="00F56B5F">
      <w:pPr>
        <w:bidi/>
        <w:jc w:val="both"/>
        <w:rPr>
          <w:rFonts w:cs="David" w:hint="cs"/>
          <w:rtl/>
        </w:rPr>
      </w:pPr>
      <w:r w:rsidRPr="00F56B5F">
        <w:rPr>
          <w:rFonts w:cs="David" w:hint="cs"/>
          <w:rtl/>
        </w:rPr>
        <w:tab/>
        <w:t xml:space="preserve">חבר הכנסת אלדד, אני רוצה לדעת אם אני מתנגד או חסיד; או שהוא שייך ל"מולדת" או לאיחוד הלאומי. </w:t>
      </w:r>
    </w:p>
    <w:p w14:paraId="66615C45" w14:textId="77777777" w:rsidR="00F56B5F" w:rsidRPr="00F56B5F" w:rsidRDefault="00F56B5F" w:rsidP="00F56B5F">
      <w:pPr>
        <w:bidi/>
        <w:jc w:val="both"/>
        <w:rPr>
          <w:rFonts w:cs="David" w:hint="cs"/>
          <w:rtl/>
        </w:rPr>
      </w:pPr>
    </w:p>
    <w:p w14:paraId="401DAB4B" w14:textId="77777777" w:rsidR="00F56B5F" w:rsidRPr="00F56B5F" w:rsidRDefault="00F56B5F" w:rsidP="00F56B5F">
      <w:pPr>
        <w:bidi/>
        <w:rPr>
          <w:rFonts w:cs="David" w:hint="cs"/>
          <w:u w:val="single"/>
          <w:rtl/>
        </w:rPr>
      </w:pPr>
      <w:r w:rsidRPr="00F56B5F">
        <w:rPr>
          <w:rFonts w:cs="David" w:hint="cs"/>
          <w:u w:val="single"/>
          <w:rtl/>
        </w:rPr>
        <w:t>אריה אלדד:</w:t>
      </w:r>
    </w:p>
    <w:p w14:paraId="4D41291F" w14:textId="77777777" w:rsidR="00F56B5F" w:rsidRPr="00F56B5F" w:rsidRDefault="00F56B5F" w:rsidP="00F56B5F">
      <w:pPr>
        <w:bidi/>
        <w:rPr>
          <w:rFonts w:cs="David" w:hint="cs"/>
          <w:u w:val="single"/>
          <w:rtl/>
        </w:rPr>
      </w:pPr>
    </w:p>
    <w:p w14:paraId="57D37209" w14:textId="77777777" w:rsidR="00F56B5F" w:rsidRPr="00F56B5F" w:rsidRDefault="00F56B5F" w:rsidP="00F56B5F">
      <w:pPr>
        <w:bidi/>
        <w:jc w:val="both"/>
        <w:rPr>
          <w:rFonts w:cs="David" w:hint="cs"/>
          <w:rtl/>
        </w:rPr>
      </w:pPr>
      <w:r w:rsidRPr="00F56B5F">
        <w:rPr>
          <w:rFonts w:cs="David" w:hint="cs"/>
          <w:rtl/>
        </w:rPr>
        <w:tab/>
        <w:t xml:space="preserve"> אבל האיחוד הלאומי יוצא מ"הבית היהודי" בפועל. </w:t>
      </w:r>
    </w:p>
    <w:p w14:paraId="65CAB310" w14:textId="77777777" w:rsidR="00F56B5F" w:rsidRPr="00F56B5F" w:rsidRDefault="00F56B5F" w:rsidP="00F56B5F">
      <w:pPr>
        <w:bidi/>
        <w:jc w:val="both"/>
        <w:rPr>
          <w:rFonts w:cs="David" w:hint="cs"/>
          <w:rtl/>
        </w:rPr>
      </w:pPr>
    </w:p>
    <w:p w14:paraId="2C4446F4" w14:textId="77777777" w:rsidR="00F56B5F" w:rsidRPr="00F56B5F" w:rsidRDefault="00F56B5F" w:rsidP="00F56B5F">
      <w:pPr>
        <w:bidi/>
        <w:jc w:val="both"/>
        <w:rPr>
          <w:rFonts w:cs="David" w:hint="cs"/>
          <w:u w:val="single"/>
          <w:rtl/>
        </w:rPr>
      </w:pPr>
      <w:r w:rsidRPr="00F56B5F">
        <w:rPr>
          <w:rFonts w:cs="David" w:hint="cs"/>
          <w:u w:val="single"/>
          <w:rtl/>
        </w:rPr>
        <w:t>היו"ר דוד טל:</w:t>
      </w:r>
    </w:p>
    <w:p w14:paraId="5262C5D2" w14:textId="77777777" w:rsidR="00F56B5F" w:rsidRPr="00F56B5F" w:rsidRDefault="00F56B5F" w:rsidP="00F56B5F">
      <w:pPr>
        <w:bidi/>
        <w:jc w:val="both"/>
        <w:rPr>
          <w:rFonts w:cs="David" w:hint="cs"/>
          <w:rtl/>
        </w:rPr>
      </w:pPr>
    </w:p>
    <w:p w14:paraId="324BF88F" w14:textId="77777777" w:rsidR="00F56B5F" w:rsidRPr="00F56B5F" w:rsidRDefault="00F56B5F" w:rsidP="00F56B5F">
      <w:pPr>
        <w:bidi/>
        <w:ind w:firstLine="720"/>
        <w:jc w:val="both"/>
        <w:rPr>
          <w:rFonts w:cs="David" w:hint="cs"/>
          <w:rtl/>
        </w:rPr>
      </w:pPr>
      <w:r w:rsidRPr="00F56B5F">
        <w:rPr>
          <w:rFonts w:cs="David" w:hint="cs"/>
          <w:rtl/>
        </w:rPr>
        <w:t xml:space="preserve">אם לא תהיה ברירה ולא תגיעו להבנות והסכמות נצטרך להצביע מי בעד השם "מולדת האיחוד הלאומי", ואם זה יתקבל אז "האיחוד הלאומי" ייגרע ממפד"ל, ואם זה לא יתקבל אז המפד"ל תישאר - - - </w:t>
      </w:r>
    </w:p>
    <w:p w14:paraId="278B55AD" w14:textId="77777777" w:rsidR="00F56B5F" w:rsidRPr="00F56B5F" w:rsidRDefault="00F56B5F" w:rsidP="00F56B5F">
      <w:pPr>
        <w:bidi/>
        <w:jc w:val="both"/>
        <w:rPr>
          <w:rFonts w:cs="David" w:hint="cs"/>
          <w:rtl/>
        </w:rPr>
      </w:pPr>
    </w:p>
    <w:p w14:paraId="27628B84" w14:textId="77777777" w:rsidR="00F56B5F" w:rsidRPr="00F56B5F" w:rsidRDefault="00F56B5F" w:rsidP="00F56B5F">
      <w:pPr>
        <w:bidi/>
        <w:jc w:val="both"/>
        <w:rPr>
          <w:rFonts w:cs="David" w:hint="cs"/>
          <w:u w:val="single"/>
          <w:rtl/>
        </w:rPr>
      </w:pPr>
      <w:r w:rsidRPr="00F56B5F">
        <w:rPr>
          <w:rFonts w:cs="David" w:hint="cs"/>
          <w:u w:val="single"/>
          <w:rtl/>
        </w:rPr>
        <w:t>ראובן ריבלין:</w:t>
      </w:r>
    </w:p>
    <w:p w14:paraId="0A8F0D3D" w14:textId="77777777" w:rsidR="00F56B5F" w:rsidRPr="00F56B5F" w:rsidRDefault="00F56B5F" w:rsidP="00F56B5F">
      <w:pPr>
        <w:bidi/>
        <w:jc w:val="both"/>
        <w:rPr>
          <w:rFonts w:cs="David" w:hint="cs"/>
          <w:rtl/>
        </w:rPr>
      </w:pPr>
    </w:p>
    <w:p w14:paraId="2CFB9F2C" w14:textId="77777777" w:rsidR="00F56B5F" w:rsidRPr="00F56B5F" w:rsidRDefault="00F56B5F" w:rsidP="00F56B5F">
      <w:pPr>
        <w:bidi/>
        <w:jc w:val="both"/>
        <w:rPr>
          <w:rFonts w:cs="David" w:hint="cs"/>
          <w:rtl/>
        </w:rPr>
      </w:pPr>
      <w:r w:rsidRPr="00F56B5F">
        <w:rPr>
          <w:rFonts w:cs="David" w:hint="cs"/>
          <w:rtl/>
        </w:rPr>
        <w:tab/>
        <w:t xml:space="preserve">אם ה"האיחוד הלאומי" יתקבל ב"מולדת" צריכים לגרוע את זה מהמפד"ל. ככה אין לי בעיה עם זה. אני לא מרשה לציונים הכלליים להיות מיסודה של תנועת החירות. </w:t>
      </w:r>
    </w:p>
    <w:p w14:paraId="4C1635CC" w14:textId="77777777" w:rsidR="00F56B5F" w:rsidRPr="00F56B5F" w:rsidRDefault="00F56B5F" w:rsidP="00F56B5F">
      <w:pPr>
        <w:bidi/>
        <w:jc w:val="both"/>
        <w:rPr>
          <w:rFonts w:cs="David" w:hint="cs"/>
          <w:rtl/>
        </w:rPr>
      </w:pPr>
    </w:p>
    <w:p w14:paraId="0B1AB2A6" w14:textId="77777777" w:rsidR="00F56B5F" w:rsidRPr="00F56B5F" w:rsidRDefault="00F56B5F" w:rsidP="00F56B5F">
      <w:pPr>
        <w:bidi/>
        <w:rPr>
          <w:rFonts w:cs="David" w:hint="cs"/>
          <w:rtl/>
        </w:rPr>
      </w:pPr>
      <w:r w:rsidRPr="00F56B5F">
        <w:rPr>
          <w:rFonts w:cs="David" w:hint="cs"/>
          <w:u w:val="single"/>
          <w:rtl/>
        </w:rPr>
        <w:t>היו"ר דוד טל:</w:t>
      </w:r>
    </w:p>
    <w:p w14:paraId="1A442E1F" w14:textId="77777777" w:rsidR="00F56B5F" w:rsidRPr="00F56B5F" w:rsidRDefault="00F56B5F" w:rsidP="00F56B5F">
      <w:pPr>
        <w:bidi/>
        <w:jc w:val="both"/>
        <w:rPr>
          <w:rFonts w:cs="David" w:hint="cs"/>
          <w:rtl/>
        </w:rPr>
      </w:pPr>
    </w:p>
    <w:p w14:paraId="44AA2E5B" w14:textId="77777777" w:rsidR="00F56B5F" w:rsidRPr="00F56B5F" w:rsidRDefault="00F56B5F" w:rsidP="00F56B5F">
      <w:pPr>
        <w:bidi/>
        <w:jc w:val="both"/>
        <w:rPr>
          <w:rFonts w:cs="David" w:hint="cs"/>
          <w:rtl/>
        </w:rPr>
      </w:pPr>
      <w:r w:rsidRPr="00F56B5F">
        <w:rPr>
          <w:rFonts w:cs="David" w:hint="cs"/>
          <w:rtl/>
        </w:rPr>
        <w:tab/>
        <w:t xml:space="preserve">חבר הכנסת איתם, בבקשה. </w:t>
      </w:r>
    </w:p>
    <w:p w14:paraId="4FC143C1" w14:textId="77777777" w:rsidR="00F56B5F" w:rsidRPr="00F56B5F" w:rsidRDefault="00F56B5F" w:rsidP="00F56B5F">
      <w:pPr>
        <w:bidi/>
        <w:jc w:val="both"/>
        <w:rPr>
          <w:rFonts w:cs="David" w:hint="cs"/>
          <w:rtl/>
        </w:rPr>
      </w:pPr>
    </w:p>
    <w:p w14:paraId="44513621" w14:textId="77777777" w:rsidR="00F56B5F" w:rsidRPr="00F56B5F" w:rsidRDefault="00F56B5F" w:rsidP="00F56B5F">
      <w:pPr>
        <w:bidi/>
        <w:jc w:val="both"/>
        <w:rPr>
          <w:rFonts w:cs="David" w:hint="cs"/>
          <w:u w:val="single"/>
          <w:rtl/>
        </w:rPr>
      </w:pPr>
      <w:r w:rsidRPr="00F56B5F">
        <w:rPr>
          <w:rFonts w:cs="David" w:hint="cs"/>
          <w:u w:val="single"/>
          <w:rtl/>
        </w:rPr>
        <w:t>אפי איתם:</w:t>
      </w:r>
    </w:p>
    <w:p w14:paraId="7A9662DB" w14:textId="77777777" w:rsidR="00F56B5F" w:rsidRPr="00F56B5F" w:rsidRDefault="00F56B5F" w:rsidP="00F56B5F">
      <w:pPr>
        <w:bidi/>
        <w:jc w:val="both"/>
        <w:rPr>
          <w:rFonts w:cs="David" w:hint="cs"/>
          <w:rtl/>
        </w:rPr>
      </w:pPr>
    </w:p>
    <w:p w14:paraId="765B67B6" w14:textId="77777777" w:rsidR="00F56B5F" w:rsidRPr="00F56B5F" w:rsidRDefault="00F56B5F" w:rsidP="00F56B5F">
      <w:pPr>
        <w:bidi/>
        <w:ind w:firstLine="720"/>
        <w:jc w:val="both"/>
        <w:rPr>
          <w:rFonts w:cs="David" w:hint="cs"/>
          <w:rtl/>
        </w:rPr>
      </w:pPr>
      <w:r w:rsidRPr="00F56B5F">
        <w:rPr>
          <w:rFonts w:cs="David" w:hint="cs"/>
          <w:rtl/>
        </w:rPr>
        <w:t>לפני שתצביעו, אני רוצה להבהיר את הנקודה. המושג "איחוד לאומי" הוא קניין פוליטי ואידיאולוג</w:t>
      </w:r>
      <w:r w:rsidRPr="00F56B5F">
        <w:rPr>
          <w:rFonts w:cs="David" w:hint="eastAsia"/>
          <w:rtl/>
        </w:rPr>
        <w:t>י</w:t>
      </w:r>
      <w:r w:rsidRPr="00F56B5F">
        <w:rPr>
          <w:rFonts w:cs="David" w:hint="cs"/>
          <w:rtl/>
        </w:rPr>
        <w:t xml:space="preserve">, שאנשים נושאים אותו הרבה מאוד שנים. קרה מה שקרה </w:t>
      </w:r>
      <w:r w:rsidRPr="00F56B5F">
        <w:rPr>
          <w:rFonts w:cs="David"/>
          <w:rtl/>
        </w:rPr>
        <w:t>–</w:t>
      </w:r>
      <w:r w:rsidRPr="00F56B5F">
        <w:rPr>
          <w:rFonts w:cs="David" w:hint="cs"/>
          <w:rtl/>
        </w:rPr>
        <w:t xml:space="preserve"> אני לא שותף בזה ולכן לא אכנס לעניין - אבל נושאיו של הקניין הזה, רובם ככולם </w:t>
      </w:r>
      <w:r w:rsidRPr="00F56B5F">
        <w:rPr>
          <w:rFonts w:cs="David"/>
          <w:rtl/>
        </w:rPr>
        <w:t>–</w:t>
      </w:r>
      <w:r w:rsidRPr="00F56B5F">
        <w:rPr>
          <w:rFonts w:cs="David" w:hint="cs"/>
          <w:rtl/>
        </w:rPr>
        <w:t xml:space="preserve"> מפלגות אח"י, "מולדת", התקווה וגם תקומה </w:t>
      </w:r>
      <w:r w:rsidRPr="00F56B5F">
        <w:rPr>
          <w:rFonts w:cs="David"/>
          <w:rtl/>
        </w:rPr>
        <w:t>–</w:t>
      </w:r>
      <w:r w:rsidRPr="00F56B5F">
        <w:rPr>
          <w:rFonts w:cs="David" w:hint="cs"/>
          <w:rtl/>
        </w:rPr>
        <w:t xml:space="preserve"> שאחזו בקניין הזה והלכו אתו לציבור במשך הרבה שנים, אומרים שהחוזה שנחתם בעניין "הבית היהודי" היה מקח טעות. אומר חבר הכנסת בני אלון שהוא מבקש לחזור לקניין הזה, שעד היום היה מייצגו. </w:t>
      </w:r>
    </w:p>
    <w:p w14:paraId="2BA6B092" w14:textId="77777777" w:rsidR="00F56B5F" w:rsidRPr="00F56B5F" w:rsidRDefault="00F56B5F" w:rsidP="00F56B5F">
      <w:pPr>
        <w:bidi/>
        <w:ind w:firstLine="720"/>
        <w:jc w:val="both"/>
        <w:rPr>
          <w:rFonts w:cs="David" w:hint="cs"/>
          <w:rtl/>
        </w:rPr>
      </w:pPr>
    </w:p>
    <w:p w14:paraId="34D0A9D5" w14:textId="77777777" w:rsidR="00F56B5F" w:rsidRPr="00F56B5F" w:rsidRDefault="00F56B5F" w:rsidP="00F56B5F">
      <w:pPr>
        <w:bidi/>
        <w:ind w:firstLine="720"/>
        <w:jc w:val="both"/>
        <w:rPr>
          <w:rFonts w:cs="David" w:hint="cs"/>
          <w:rtl/>
        </w:rPr>
      </w:pPr>
      <w:r w:rsidRPr="00F56B5F">
        <w:rPr>
          <w:rFonts w:cs="David" w:hint="cs"/>
          <w:rtl/>
        </w:rPr>
        <w:t xml:space="preserve">אני חושב שצריך להעדיף את בעלי הקניין המקורי, שהלכו אתו הרבה מאוד שנים וזה תג ההיכר שלהם בציבור, על בעלי הקניין המחודש, שמופיע כקניין משני - "מיסודה של". בעלי הקניין המקורי רוצים להשתמש בו כשם ראשון והם אומרים שההתחברות הייתה מקח טעות, אז אני חושב שהצדק הטבעי אומר להחזיר את האבידה לבעליה. זה דבר פשוט; אומרים כל אלה שאחזו בקניין הזה: זה קנייננו, עשינו טעות, אנחנו חוזרים בנו ורוצים לחזור לשם שלנו. מה עוד ש"הבית היהודי" הולך להשתמש בזה כנלווה לשם העיקרי. לכן, אם אין ברירה </w:t>
      </w:r>
      <w:r w:rsidRPr="00F56B5F">
        <w:rPr>
          <w:rFonts w:cs="David"/>
          <w:rtl/>
        </w:rPr>
        <w:t>–</w:t>
      </w:r>
      <w:r w:rsidRPr="00F56B5F">
        <w:rPr>
          <w:rFonts w:cs="David" w:hint="cs"/>
          <w:rtl/>
        </w:rPr>
        <w:t xml:space="preserve"> ואני חושב שאין ברירה - אלא להכריע למי יהיה השם, לבעלי הקניין המקורי או לחדשים שמשתמשים בזה כקניין משני, נדמה לי שההיגיון והצדק הפשוט אומרים להחזיר את זה לבעלי הקניין המקורי והמשתמשים הראשיים. </w:t>
      </w:r>
    </w:p>
    <w:p w14:paraId="44100D39" w14:textId="77777777" w:rsidR="00F56B5F" w:rsidRPr="00F56B5F" w:rsidRDefault="00F56B5F" w:rsidP="00F56B5F">
      <w:pPr>
        <w:bidi/>
        <w:jc w:val="both"/>
        <w:rPr>
          <w:rFonts w:cs="David" w:hint="cs"/>
          <w:rtl/>
        </w:rPr>
      </w:pPr>
    </w:p>
    <w:p w14:paraId="36D80A11" w14:textId="77777777" w:rsidR="00F56B5F" w:rsidRPr="00F56B5F" w:rsidRDefault="00F56B5F" w:rsidP="00F56B5F">
      <w:pPr>
        <w:bidi/>
        <w:jc w:val="both"/>
        <w:rPr>
          <w:rFonts w:cs="David" w:hint="cs"/>
          <w:u w:val="single"/>
          <w:rtl/>
        </w:rPr>
      </w:pPr>
      <w:r w:rsidRPr="00F56B5F">
        <w:rPr>
          <w:rFonts w:cs="David" w:hint="cs"/>
          <w:u w:val="single"/>
          <w:rtl/>
        </w:rPr>
        <w:t>היו"ר דוד טל:</w:t>
      </w:r>
    </w:p>
    <w:p w14:paraId="1906F729" w14:textId="77777777" w:rsidR="00F56B5F" w:rsidRPr="00F56B5F" w:rsidRDefault="00F56B5F" w:rsidP="00F56B5F">
      <w:pPr>
        <w:bidi/>
        <w:ind w:firstLine="720"/>
        <w:jc w:val="both"/>
        <w:rPr>
          <w:rFonts w:cs="David" w:hint="cs"/>
          <w:rtl/>
        </w:rPr>
      </w:pPr>
    </w:p>
    <w:p w14:paraId="3B449039" w14:textId="77777777" w:rsidR="00F56B5F" w:rsidRPr="00F56B5F" w:rsidRDefault="00F56B5F" w:rsidP="00F56B5F">
      <w:pPr>
        <w:bidi/>
        <w:ind w:firstLine="720"/>
        <w:jc w:val="both"/>
        <w:rPr>
          <w:rFonts w:cs="David" w:hint="cs"/>
          <w:rtl/>
        </w:rPr>
      </w:pPr>
      <w:r w:rsidRPr="00F56B5F">
        <w:rPr>
          <w:rFonts w:cs="David" w:hint="cs"/>
          <w:rtl/>
        </w:rPr>
        <w:t xml:space="preserve">רבותיי, אם לא יהיה שינוי והסכמה אז נקיים הצבעה על עצם ההתפלגות ולאחר מכן על השם. במידה ומאשרים את השם ל"מולדת איחוד לאומי", זה אומר שזה יורד מהמפד"ל האיחוד הלאומי. </w:t>
      </w:r>
    </w:p>
    <w:p w14:paraId="505DBA9D" w14:textId="77777777" w:rsidR="00F56B5F" w:rsidRPr="00F56B5F" w:rsidRDefault="00F56B5F" w:rsidP="00F56B5F">
      <w:pPr>
        <w:bidi/>
        <w:ind w:firstLine="720"/>
        <w:jc w:val="both"/>
        <w:rPr>
          <w:rFonts w:cs="David" w:hint="cs"/>
          <w:rtl/>
        </w:rPr>
      </w:pPr>
    </w:p>
    <w:p w14:paraId="36CD060F" w14:textId="77777777" w:rsidR="00F56B5F" w:rsidRPr="00F56B5F" w:rsidRDefault="00F56B5F" w:rsidP="00F56B5F">
      <w:pPr>
        <w:bidi/>
        <w:jc w:val="both"/>
        <w:rPr>
          <w:rFonts w:cs="David" w:hint="cs"/>
          <w:u w:val="single"/>
          <w:rtl/>
        </w:rPr>
      </w:pPr>
      <w:r w:rsidRPr="00F56B5F">
        <w:rPr>
          <w:rFonts w:cs="David" w:hint="cs"/>
          <w:u w:val="single"/>
          <w:rtl/>
        </w:rPr>
        <w:t>אפי איתם:</w:t>
      </w:r>
    </w:p>
    <w:p w14:paraId="726E2BF0" w14:textId="77777777" w:rsidR="00F56B5F" w:rsidRPr="00F56B5F" w:rsidRDefault="00F56B5F" w:rsidP="00F56B5F">
      <w:pPr>
        <w:bidi/>
        <w:jc w:val="both"/>
        <w:rPr>
          <w:rFonts w:cs="David" w:hint="cs"/>
          <w:rtl/>
        </w:rPr>
      </w:pPr>
    </w:p>
    <w:p w14:paraId="079882C3" w14:textId="77777777" w:rsidR="00F56B5F" w:rsidRPr="00F56B5F" w:rsidRDefault="00F56B5F" w:rsidP="00F56B5F">
      <w:pPr>
        <w:bidi/>
        <w:ind w:firstLine="720"/>
        <w:jc w:val="both"/>
        <w:rPr>
          <w:rFonts w:cs="David" w:hint="cs"/>
          <w:rtl/>
        </w:rPr>
      </w:pPr>
      <w:r w:rsidRPr="00F56B5F">
        <w:rPr>
          <w:rFonts w:cs="David" w:hint="cs"/>
          <w:rtl/>
        </w:rPr>
        <w:t xml:space="preserve">יש "בית יהודי מיסודה של", שימוש משני. </w:t>
      </w:r>
    </w:p>
    <w:p w14:paraId="00DD2DF6" w14:textId="77777777" w:rsidR="00F56B5F" w:rsidRPr="00F56B5F" w:rsidRDefault="00F56B5F" w:rsidP="00F56B5F">
      <w:pPr>
        <w:bidi/>
        <w:jc w:val="both"/>
        <w:rPr>
          <w:rFonts w:cs="David" w:hint="cs"/>
          <w:rtl/>
        </w:rPr>
      </w:pPr>
    </w:p>
    <w:p w14:paraId="4038F5E8" w14:textId="77777777" w:rsidR="00F56B5F" w:rsidRPr="00F56B5F" w:rsidRDefault="00F56B5F" w:rsidP="00F56B5F">
      <w:pPr>
        <w:bidi/>
        <w:rPr>
          <w:rFonts w:cs="David" w:hint="cs"/>
          <w:rtl/>
        </w:rPr>
      </w:pPr>
      <w:r w:rsidRPr="00F56B5F">
        <w:rPr>
          <w:rFonts w:cs="David" w:hint="cs"/>
          <w:u w:val="single"/>
          <w:rtl/>
        </w:rPr>
        <w:t>היו"ר דוד טל:</w:t>
      </w:r>
    </w:p>
    <w:p w14:paraId="643EA052" w14:textId="77777777" w:rsidR="00F56B5F" w:rsidRPr="00F56B5F" w:rsidRDefault="00F56B5F" w:rsidP="00F56B5F">
      <w:pPr>
        <w:bidi/>
        <w:jc w:val="both"/>
        <w:rPr>
          <w:rFonts w:cs="David" w:hint="cs"/>
          <w:rtl/>
        </w:rPr>
      </w:pPr>
    </w:p>
    <w:p w14:paraId="51994354" w14:textId="77777777" w:rsidR="00F56B5F" w:rsidRPr="00F56B5F" w:rsidRDefault="00F56B5F" w:rsidP="00F56B5F">
      <w:pPr>
        <w:bidi/>
        <w:jc w:val="both"/>
        <w:rPr>
          <w:rFonts w:cs="David" w:hint="cs"/>
          <w:rtl/>
        </w:rPr>
      </w:pPr>
      <w:r w:rsidRPr="00F56B5F">
        <w:rPr>
          <w:rFonts w:cs="David" w:hint="cs"/>
          <w:rtl/>
        </w:rPr>
        <w:tab/>
        <w:t xml:space="preserve">אז האיחוד הלאומי ירד משם. חבר הכנסת אורלב, בבקשה. </w:t>
      </w:r>
    </w:p>
    <w:p w14:paraId="7FB8C9AD" w14:textId="77777777" w:rsidR="00F56B5F" w:rsidRPr="00F56B5F" w:rsidRDefault="00F56B5F" w:rsidP="00F56B5F">
      <w:pPr>
        <w:bidi/>
        <w:jc w:val="both"/>
        <w:rPr>
          <w:rFonts w:cs="David" w:hint="cs"/>
          <w:rtl/>
        </w:rPr>
      </w:pPr>
    </w:p>
    <w:p w14:paraId="6F1DDBB8" w14:textId="77777777" w:rsidR="00F56B5F" w:rsidRPr="00F56B5F" w:rsidRDefault="00F56B5F" w:rsidP="00F56B5F">
      <w:pPr>
        <w:bidi/>
        <w:jc w:val="both"/>
        <w:rPr>
          <w:rFonts w:cs="David" w:hint="cs"/>
          <w:rtl/>
        </w:rPr>
      </w:pPr>
      <w:r w:rsidRPr="00F56B5F">
        <w:rPr>
          <w:rFonts w:cs="David" w:hint="cs"/>
          <w:u w:val="single"/>
          <w:rtl/>
        </w:rPr>
        <w:t>זבולון אורלב:</w:t>
      </w:r>
    </w:p>
    <w:p w14:paraId="67831502" w14:textId="77777777" w:rsidR="00F56B5F" w:rsidRPr="00F56B5F" w:rsidRDefault="00F56B5F" w:rsidP="00F56B5F">
      <w:pPr>
        <w:bidi/>
        <w:jc w:val="both"/>
        <w:rPr>
          <w:rFonts w:cs="David" w:hint="cs"/>
          <w:rtl/>
        </w:rPr>
      </w:pPr>
      <w:r w:rsidRPr="00F56B5F">
        <w:rPr>
          <w:rFonts w:cs="David" w:hint="cs"/>
          <w:rtl/>
        </w:rPr>
        <w:tab/>
      </w:r>
    </w:p>
    <w:p w14:paraId="2AC9CE9C" w14:textId="77777777" w:rsidR="00F56B5F" w:rsidRPr="00F56B5F" w:rsidRDefault="00F56B5F" w:rsidP="00F56B5F">
      <w:pPr>
        <w:bidi/>
        <w:ind w:firstLine="720"/>
        <w:jc w:val="both"/>
        <w:rPr>
          <w:rFonts w:cs="David" w:hint="cs"/>
          <w:rtl/>
        </w:rPr>
      </w:pPr>
      <w:r w:rsidRPr="00F56B5F">
        <w:rPr>
          <w:rFonts w:cs="David" w:hint="cs"/>
          <w:rtl/>
        </w:rPr>
        <w:t xml:space="preserve">אני רוצה לתקן את הדברים של חבר הכנסת איתם. לו הייתה מוגשת בקשה של שתי מפלגות מתוך שלוש המפלגות של האיחוד הלאומי - - </w:t>
      </w:r>
    </w:p>
    <w:p w14:paraId="1B080B32" w14:textId="77777777" w:rsidR="00F56B5F" w:rsidRPr="00F56B5F" w:rsidRDefault="00F56B5F" w:rsidP="00F56B5F">
      <w:pPr>
        <w:bidi/>
        <w:ind w:firstLine="720"/>
        <w:jc w:val="both"/>
        <w:rPr>
          <w:rFonts w:cs="David" w:hint="cs"/>
          <w:rtl/>
        </w:rPr>
      </w:pPr>
    </w:p>
    <w:p w14:paraId="1EA22C72" w14:textId="77777777" w:rsidR="00F56B5F" w:rsidRPr="00F56B5F" w:rsidRDefault="00F56B5F" w:rsidP="00F56B5F">
      <w:pPr>
        <w:bidi/>
        <w:jc w:val="both"/>
        <w:rPr>
          <w:rFonts w:cs="David" w:hint="cs"/>
          <w:u w:val="single"/>
          <w:rtl/>
        </w:rPr>
      </w:pPr>
      <w:r w:rsidRPr="00F56B5F">
        <w:rPr>
          <w:rFonts w:cs="David" w:hint="cs"/>
          <w:u w:val="single"/>
          <w:rtl/>
        </w:rPr>
        <w:t>אפי איתם:</w:t>
      </w:r>
    </w:p>
    <w:p w14:paraId="4E8FDC7E" w14:textId="77777777" w:rsidR="00F56B5F" w:rsidRPr="00F56B5F" w:rsidRDefault="00F56B5F" w:rsidP="00F56B5F">
      <w:pPr>
        <w:bidi/>
        <w:ind w:firstLine="720"/>
        <w:jc w:val="both"/>
        <w:rPr>
          <w:rFonts w:cs="David" w:hint="cs"/>
          <w:rtl/>
        </w:rPr>
      </w:pPr>
    </w:p>
    <w:p w14:paraId="000AA7C4" w14:textId="77777777" w:rsidR="00F56B5F" w:rsidRPr="00F56B5F" w:rsidRDefault="00F56B5F" w:rsidP="00F56B5F">
      <w:pPr>
        <w:bidi/>
        <w:ind w:firstLine="720"/>
        <w:jc w:val="both"/>
        <w:rPr>
          <w:rFonts w:cs="David" w:hint="cs"/>
          <w:rtl/>
        </w:rPr>
      </w:pPr>
      <w:r w:rsidRPr="00F56B5F">
        <w:rPr>
          <w:rFonts w:cs="David" w:hint="cs"/>
          <w:rtl/>
        </w:rPr>
        <w:t xml:space="preserve">יש פה שתיים. </w:t>
      </w:r>
    </w:p>
    <w:p w14:paraId="33D2C373" w14:textId="77777777" w:rsidR="00F56B5F" w:rsidRPr="00F56B5F" w:rsidRDefault="00F56B5F" w:rsidP="00F56B5F">
      <w:pPr>
        <w:bidi/>
        <w:jc w:val="both"/>
        <w:rPr>
          <w:rFonts w:cs="David" w:hint="cs"/>
          <w:rtl/>
        </w:rPr>
      </w:pPr>
    </w:p>
    <w:p w14:paraId="37A0E3ED" w14:textId="77777777" w:rsidR="00F56B5F" w:rsidRPr="00F56B5F" w:rsidRDefault="00F56B5F" w:rsidP="00F56B5F">
      <w:pPr>
        <w:bidi/>
        <w:rPr>
          <w:rFonts w:cs="David" w:hint="cs"/>
          <w:rtl/>
        </w:rPr>
      </w:pPr>
      <w:r w:rsidRPr="00F56B5F">
        <w:rPr>
          <w:rFonts w:cs="David" w:hint="cs"/>
          <w:u w:val="single"/>
          <w:rtl/>
        </w:rPr>
        <w:t>זבולון אורלב:</w:t>
      </w:r>
    </w:p>
    <w:p w14:paraId="3254D7B6" w14:textId="77777777" w:rsidR="00F56B5F" w:rsidRPr="00F56B5F" w:rsidRDefault="00F56B5F" w:rsidP="00F56B5F">
      <w:pPr>
        <w:bidi/>
        <w:rPr>
          <w:rFonts w:cs="David" w:hint="cs"/>
          <w:rtl/>
        </w:rPr>
      </w:pPr>
    </w:p>
    <w:p w14:paraId="7BE42812" w14:textId="77777777" w:rsidR="00F56B5F" w:rsidRPr="00F56B5F" w:rsidRDefault="00F56B5F" w:rsidP="00F56B5F">
      <w:pPr>
        <w:bidi/>
        <w:ind w:firstLine="720"/>
        <w:jc w:val="both"/>
        <w:rPr>
          <w:rFonts w:cs="David" w:hint="cs"/>
          <w:rtl/>
        </w:rPr>
      </w:pPr>
      <w:r w:rsidRPr="00F56B5F">
        <w:rPr>
          <w:rFonts w:cs="David" w:hint="cs"/>
          <w:rtl/>
        </w:rPr>
        <w:t xml:space="preserve">- - כיוון שהן הולכות להתמודד יחד בבחירות הבאות תחת המותג של האיחוד הלאומי </w:t>
      </w:r>
      <w:r w:rsidRPr="00F56B5F">
        <w:rPr>
          <w:rFonts w:cs="David"/>
          <w:rtl/>
        </w:rPr>
        <w:t>–</w:t>
      </w:r>
      <w:r w:rsidRPr="00F56B5F">
        <w:rPr>
          <w:rFonts w:cs="David" w:hint="cs"/>
          <w:rtl/>
        </w:rPr>
        <w:t xml:space="preserve"> זה עניין אחד. לא זה המצב. </w:t>
      </w:r>
    </w:p>
    <w:p w14:paraId="7AE23B43" w14:textId="77777777" w:rsidR="00F56B5F" w:rsidRPr="00F56B5F" w:rsidRDefault="00F56B5F" w:rsidP="00F56B5F">
      <w:pPr>
        <w:bidi/>
        <w:ind w:firstLine="720"/>
        <w:jc w:val="both"/>
        <w:rPr>
          <w:rFonts w:cs="David" w:hint="cs"/>
          <w:rtl/>
        </w:rPr>
      </w:pPr>
    </w:p>
    <w:p w14:paraId="54087BF0" w14:textId="77777777" w:rsidR="00F56B5F" w:rsidRPr="00F56B5F" w:rsidRDefault="00F56B5F" w:rsidP="00F56B5F">
      <w:pPr>
        <w:bidi/>
        <w:jc w:val="both"/>
        <w:rPr>
          <w:rFonts w:cs="David" w:hint="cs"/>
          <w:u w:val="single"/>
          <w:rtl/>
        </w:rPr>
      </w:pPr>
      <w:r w:rsidRPr="00F56B5F">
        <w:rPr>
          <w:rFonts w:cs="David" w:hint="cs"/>
          <w:u w:val="single"/>
          <w:rtl/>
        </w:rPr>
        <w:t>אפי איתם:</w:t>
      </w:r>
    </w:p>
    <w:p w14:paraId="6487971A" w14:textId="77777777" w:rsidR="00F56B5F" w:rsidRPr="00F56B5F" w:rsidRDefault="00F56B5F" w:rsidP="00F56B5F">
      <w:pPr>
        <w:bidi/>
        <w:ind w:firstLine="720"/>
        <w:jc w:val="both"/>
        <w:rPr>
          <w:rFonts w:cs="David" w:hint="cs"/>
          <w:rtl/>
        </w:rPr>
      </w:pPr>
    </w:p>
    <w:p w14:paraId="40BCB662" w14:textId="77777777" w:rsidR="00F56B5F" w:rsidRPr="00F56B5F" w:rsidRDefault="00F56B5F" w:rsidP="00F56B5F">
      <w:pPr>
        <w:bidi/>
        <w:ind w:firstLine="720"/>
        <w:jc w:val="both"/>
        <w:rPr>
          <w:rFonts w:cs="David" w:hint="cs"/>
          <w:rtl/>
        </w:rPr>
      </w:pPr>
      <w:r w:rsidRPr="00F56B5F">
        <w:rPr>
          <w:rFonts w:cs="David" w:hint="cs"/>
          <w:rtl/>
        </w:rPr>
        <w:t xml:space="preserve">אולי כן, אתה לא יכול לדעת. </w:t>
      </w:r>
    </w:p>
    <w:p w14:paraId="22ADA3B2" w14:textId="77777777" w:rsidR="00F56B5F" w:rsidRPr="00F56B5F" w:rsidRDefault="00F56B5F" w:rsidP="00F56B5F">
      <w:pPr>
        <w:bidi/>
        <w:jc w:val="both"/>
        <w:rPr>
          <w:rFonts w:cs="David" w:hint="cs"/>
          <w:rtl/>
        </w:rPr>
      </w:pPr>
    </w:p>
    <w:p w14:paraId="7A6DB230" w14:textId="77777777" w:rsidR="00F56B5F" w:rsidRPr="00F56B5F" w:rsidRDefault="00F56B5F" w:rsidP="00F56B5F">
      <w:pPr>
        <w:bidi/>
        <w:rPr>
          <w:rFonts w:cs="David" w:hint="cs"/>
          <w:rtl/>
        </w:rPr>
      </w:pPr>
      <w:r w:rsidRPr="00F56B5F">
        <w:rPr>
          <w:rFonts w:cs="David" w:hint="cs"/>
          <w:u w:val="single"/>
          <w:rtl/>
        </w:rPr>
        <w:t>זבולון אורלב:</w:t>
      </w:r>
    </w:p>
    <w:p w14:paraId="5D59C310" w14:textId="77777777" w:rsidR="00F56B5F" w:rsidRPr="00F56B5F" w:rsidRDefault="00F56B5F" w:rsidP="00F56B5F">
      <w:pPr>
        <w:bidi/>
        <w:rPr>
          <w:rFonts w:cs="David" w:hint="cs"/>
          <w:rtl/>
        </w:rPr>
      </w:pPr>
    </w:p>
    <w:p w14:paraId="579D1EBE" w14:textId="77777777" w:rsidR="00F56B5F" w:rsidRPr="00F56B5F" w:rsidRDefault="00F56B5F" w:rsidP="00F56B5F">
      <w:pPr>
        <w:bidi/>
        <w:rPr>
          <w:rFonts w:cs="David" w:hint="cs"/>
          <w:rtl/>
        </w:rPr>
      </w:pPr>
      <w:r w:rsidRPr="00F56B5F">
        <w:rPr>
          <w:rFonts w:cs="David" w:hint="cs"/>
          <w:rtl/>
        </w:rPr>
        <w:tab/>
        <w:t xml:space="preserve">אז אני מציע להחליט על השם אחרי שתהיה בקשת התפלגות. </w:t>
      </w:r>
    </w:p>
    <w:p w14:paraId="41B1485F" w14:textId="77777777" w:rsidR="00F56B5F" w:rsidRPr="00F56B5F" w:rsidRDefault="00F56B5F" w:rsidP="00F56B5F">
      <w:pPr>
        <w:bidi/>
        <w:rPr>
          <w:rFonts w:cs="David" w:hint="cs"/>
          <w:rtl/>
        </w:rPr>
      </w:pPr>
    </w:p>
    <w:p w14:paraId="49324D30" w14:textId="77777777" w:rsidR="00F56B5F" w:rsidRPr="00F56B5F" w:rsidRDefault="00F56B5F" w:rsidP="00F56B5F">
      <w:pPr>
        <w:bidi/>
        <w:jc w:val="both"/>
        <w:rPr>
          <w:rFonts w:cs="David" w:hint="cs"/>
          <w:u w:val="single"/>
          <w:rtl/>
        </w:rPr>
      </w:pPr>
      <w:r w:rsidRPr="00F56B5F">
        <w:rPr>
          <w:rFonts w:cs="David" w:hint="cs"/>
          <w:u w:val="single"/>
          <w:rtl/>
        </w:rPr>
        <w:t>היו"ר דוד טל:</w:t>
      </w:r>
    </w:p>
    <w:p w14:paraId="29C7FAC3" w14:textId="77777777" w:rsidR="00F56B5F" w:rsidRPr="00F56B5F" w:rsidRDefault="00F56B5F" w:rsidP="00F56B5F">
      <w:pPr>
        <w:bidi/>
        <w:ind w:firstLine="720"/>
        <w:jc w:val="both"/>
        <w:rPr>
          <w:rFonts w:cs="David" w:hint="cs"/>
          <w:rtl/>
        </w:rPr>
      </w:pPr>
    </w:p>
    <w:p w14:paraId="77EBD9E3" w14:textId="77777777" w:rsidR="00F56B5F" w:rsidRPr="00F56B5F" w:rsidRDefault="00F56B5F" w:rsidP="00F56B5F">
      <w:pPr>
        <w:bidi/>
        <w:ind w:firstLine="720"/>
        <w:jc w:val="both"/>
        <w:rPr>
          <w:rFonts w:cs="David" w:hint="cs"/>
          <w:rtl/>
        </w:rPr>
      </w:pPr>
      <w:r w:rsidRPr="00F56B5F">
        <w:rPr>
          <w:rFonts w:cs="David" w:hint="cs"/>
          <w:rtl/>
        </w:rPr>
        <w:t xml:space="preserve">אבל הם יכולים להגיש לוועדת הבחירות מפלגה שמורכבת משתי סיעות. </w:t>
      </w:r>
    </w:p>
    <w:p w14:paraId="2E12CB82" w14:textId="77777777" w:rsidR="00F56B5F" w:rsidRPr="00F56B5F" w:rsidRDefault="00F56B5F" w:rsidP="00F56B5F">
      <w:pPr>
        <w:bidi/>
        <w:jc w:val="both"/>
        <w:rPr>
          <w:rFonts w:cs="David" w:hint="cs"/>
          <w:rtl/>
        </w:rPr>
      </w:pPr>
    </w:p>
    <w:p w14:paraId="2215FF63" w14:textId="77777777" w:rsidR="00F56B5F" w:rsidRPr="00F56B5F" w:rsidRDefault="00F56B5F" w:rsidP="00F56B5F">
      <w:pPr>
        <w:bidi/>
        <w:rPr>
          <w:rFonts w:cs="David" w:hint="cs"/>
          <w:rtl/>
        </w:rPr>
      </w:pPr>
      <w:r w:rsidRPr="00F56B5F">
        <w:rPr>
          <w:rFonts w:cs="David" w:hint="cs"/>
          <w:u w:val="single"/>
          <w:rtl/>
        </w:rPr>
        <w:t>יצחק לוי:</w:t>
      </w:r>
    </w:p>
    <w:p w14:paraId="40F3458B" w14:textId="77777777" w:rsidR="00F56B5F" w:rsidRPr="00F56B5F" w:rsidRDefault="00F56B5F" w:rsidP="00F56B5F">
      <w:pPr>
        <w:bidi/>
        <w:rPr>
          <w:rFonts w:cs="David" w:hint="cs"/>
          <w:rtl/>
        </w:rPr>
      </w:pPr>
    </w:p>
    <w:p w14:paraId="4FBFB166" w14:textId="77777777" w:rsidR="00F56B5F" w:rsidRPr="00F56B5F" w:rsidRDefault="00F56B5F" w:rsidP="00F56B5F">
      <w:pPr>
        <w:bidi/>
        <w:jc w:val="both"/>
        <w:rPr>
          <w:rFonts w:cs="David" w:hint="cs"/>
          <w:rtl/>
        </w:rPr>
      </w:pPr>
      <w:r w:rsidRPr="00F56B5F">
        <w:rPr>
          <w:rFonts w:cs="David" w:hint="cs"/>
          <w:rtl/>
        </w:rPr>
        <w:tab/>
        <w:t xml:space="preserve"> ודאי, יש כבר שתי סיעות שמבקשות. </w:t>
      </w:r>
    </w:p>
    <w:p w14:paraId="08056FF9" w14:textId="77777777" w:rsidR="00F56B5F" w:rsidRPr="00F56B5F" w:rsidRDefault="00F56B5F" w:rsidP="00F56B5F">
      <w:pPr>
        <w:bidi/>
        <w:jc w:val="both"/>
        <w:rPr>
          <w:rFonts w:cs="David" w:hint="cs"/>
          <w:rtl/>
        </w:rPr>
      </w:pPr>
    </w:p>
    <w:p w14:paraId="53A555BC" w14:textId="77777777" w:rsidR="00F56B5F" w:rsidRPr="00F56B5F" w:rsidRDefault="00F56B5F" w:rsidP="00F56B5F">
      <w:pPr>
        <w:bidi/>
        <w:jc w:val="both"/>
        <w:rPr>
          <w:rFonts w:cs="David" w:hint="cs"/>
          <w:rtl/>
        </w:rPr>
      </w:pPr>
      <w:r w:rsidRPr="00F56B5F">
        <w:rPr>
          <w:rFonts w:cs="David" w:hint="cs"/>
          <w:u w:val="single"/>
          <w:rtl/>
        </w:rPr>
        <w:t>זבולון אורלב:</w:t>
      </w:r>
    </w:p>
    <w:p w14:paraId="08D6E292" w14:textId="77777777" w:rsidR="00F56B5F" w:rsidRPr="00F56B5F" w:rsidRDefault="00F56B5F" w:rsidP="00F56B5F">
      <w:pPr>
        <w:bidi/>
        <w:jc w:val="both"/>
        <w:rPr>
          <w:rFonts w:cs="David" w:hint="cs"/>
          <w:rtl/>
        </w:rPr>
      </w:pPr>
      <w:r w:rsidRPr="00F56B5F">
        <w:rPr>
          <w:rFonts w:cs="David" w:hint="cs"/>
          <w:rtl/>
        </w:rPr>
        <w:tab/>
      </w:r>
    </w:p>
    <w:p w14:paraId="36BEA347" w14:textId="77777777" w:rsidR="00F56B5F" w:rsidRPr="00F56B5F" w:rsidRDefault="00F56B5F" w:rsidP="00F56B5F">
      <w:pPr>
        <w:bidi/>
        <w:ind w:firstLine="720"/>
        <w:jc w:val="both"/>
        <w:rPr>
          <w:rFonts w:cs="David" w:hint="cs"/>
          <w:rtl/>
        </w:rPr>
      </w:pPr>
      <w:r w:rsidRPr="00F56B5F">
        <w:rPr>
          <w:rFonts w:cs="David" w:hint="cs"/>
          <w:rtl/>
        </w:rPr>
        <w:t xml:space="preserve">אני רוצה להבהיר. לו שתי מפלגות מהאיחוד הלאומי אומרות אנחנו רוב בקניין של האיחוד הלאומי, כמו שנטען - זה עניין שהדעת מקבלת. אבל למיטב ידיעתי לא זה המצב. הוקמה מפלגה חדשה בשם "התקווה", שלא הייתה חלק מהאיחוד הלאומי, שזה חבר הכנסת אלדד. חבר הכנסת אלדד הקים מפלגה והוא עומד בראשה. </w:t>
      </w:r>
    </w:p>
    <w:p w14:paraId="4A8AA306" w14:textId="77777777" w:rsidR="00F56B5F" w:rsidRPr="00F56B5F" w:rsidRDefault="00F56B5F" w:rsidP="00F56B5F">
      <w:pPr>
        <w:bidi/>
        <w:ind w:firstLine="720"/>
        <w:jc w:val="both"/>
        <w:rPr>
          <w:rFonts w:cs="David" w:hint="cs"/>
          <w:rtl/>
        </w:rPr>
      </w:pPr>
    </w:p>
    <w:p w14:paraId="439CFAEA" w14:textId="77777777" w:rsidR="00F56B5F" w:rsidRPr="00F56B5F" w:rsidRDefault="00F56B5F" w:rsidP="00F56B5F">
      <w:pPr>
        <w:bidi/>
        <w:rPr>
          <w:rFonts w:cs="David" w:hint="cs"/>
          <w:rtl/>
        </w:rPr>
      </w:pPr>
      <w:r w:rsidRPr="00F56B5F">
        <w:rPr>
          <w:rFonts w:cs="David" w:hint="cs"/>
          <w:u w:val="single"/>
          <w:rtl/>
        </w:rPr>
        <w:t>בנימין אלון:</w:t>
      </w:r>
    </w:p>
    <w:p w14:paraId="7852C5C3" w14:textId="77777777" w:rsidR="00F56B5F" w:rsidRPr="00F56B5F" w:rsidRDefault="00F56B5F" w:rsidP="00F56B5F">
      <w:pPr>
        <w:bidi/>
        <w:rPr>
          <w:rFonts w:cs="David" w:hint="cs"/>
          <w:rtl/>
        </w:rPr>
      </w:pPr>
    </w:p>
    <w:p w14:paraId="1A79B31E" w14:textId="77777777" w:rsidR="00F56B5F" w:rsidRPr="00F56B5F" w:rsidRDefault="00F56B5F" w:rsidP="00F56B5F">
      <w:pPr>
        <w:bidi/>
        <w:jc w:val="both"/>
        <w:rPr>
          <w:rFonts w:cs="David" w:hint="cs"/>
          <w:rtl/>
        </w:rPr>
      </w:pPr>
      <w:r w:rsidRPr="00F56B5F">
        <w:rPr>
          <w:rFonts w:cs="David" w:hint="cs"/>
          <w:rtl/>
        </w:rPr>
        <w:tab/>
        <w:t xml:space="preserve"> לא, לא. אלדד הוא מולדת. הוא מושך את זה. </w:t>
      </w:r>
    </w:p>
    <w:p w14:paraId="49D94151" w14:textId="77777777" w:rsidR="00F56B5F" w:rsidRPr="00F56B5F" w:rsidRDefault="00F56B5F" w:rsidP="00F56B5F">
      <w:pPr>
        <w:bidi/>
        <w:jc w:val="both"/>
        <w:rPr>
          <w:rFonts w:cs="David" w:hint="cs"/>
          <w:rtl/>
        </w:rPr>
      </w:pPr>
    </w:p>
    <w:p w14:paraId="2EAB9BD7" w14:textId="77777777" w:rsidR="00F56B5F" w:rsidRPr="00F56B5F" w:rsidRDefault="00F56B5F" w:rsidP="00F56B5F">
      <w:pPr>
        <w:bidi/>
        <w:jc w:val="both"/>
        <w:rPr>
          <w:rFonts w:cs="David" w:hint="cs"/>
          <w:rtl/>
        </w:rPr>
      </w:pPr>
      <w:r w:rsidRPr="00F56B5F">
        <w:rPr>
          <w:rFonts w:cs="David" w:hint="cs"/>
          <w:u w:val="single"/>
          <w:rtl/>
        </w:rPr>
        <w:t>זבולון אורלב:</w:t>
      </w:r>
    </w:p>
    <w:p w14:paraId="088651AA" w14:textId="77777777" w:rsidR="00F56B5F" w:rsidRPr="00F56B5F" w:rsidRDefault="00F56B5F" w:rsidP="00F56B5F">
      <w:pPr>
        <w:bidi/>
        <w:jc w:val="both"/>
        <w:rPr>
          <w:rFonts w:cs="David" w:hint="cs"/>
          <w:rtl/>
        </w:rPr>
      </w:pPr>
      <w:r w:rsidRPr="00F56B5F">
        <w:rPr>
          <w:rFonts w:cs="David" w:hint="cs"/>
          <w:rtl/>
        </w:rPr>
        <w:tab/>
      </w:r>
    </w:p>
    <w:p w14:paraId="23F78FF8" w14:textId="77777777" w:rsidR="00F56B5F" w:rsidRPr="00F56B5F" w:rsidRDefault="00F56B5F" w:rsidP="00F56B5F">
      <w:pPr>
        <w:bidi/>
        <w:ind w:firstLine="720"/>
        <w:jc w:val="both"/>
        <w:rPr>
          <w:rFonts w:cs="David" w:hint="cs"/>
          <w:rtl/>
        </w:rPr>
      </w:pPr>
      <w:r w:rsidRPr="00F56B5F">
        <w:rPr>
          <w:rFonts w:cs="David" w:hint="cs"/>
          <w:rtl/>
        </w:rPr>
        <w:t xml:space="preserve">אני יכול לומר את מה שאני יודע. אני יודע שהוקמה מפלגה חדשה, שהוא לא ביקש להיות חבר כנסת פורש, והוא עומד בראש המפלגה כי כך מותר לו להיות, ובני אלון נשאר ב"מולדת". "מולדת" מבקשת להתפלג ולקחת את השם של האיחוד הלאומי. אני מציע להשאיר את השם אחרי הדיון בבקשת אח"י. אם אדע שאח"י ו"מולדת" הולכים להגיש רשימה משותפת ולכן הם רוצים את השם של האיחוד הלאומי - יש בזה איזושהי סברה, כי הם הרוב בתוך האיחוד הלאומי. אבל למיטב ידיעתי לא זה המצב. </w:t>
      </w:r>
    </w:p>
    <w:p w14:paraId="6B5AF32F" w14:textId="77777777" w:rsidR="00F56B5F" w:rsidRPr="00F56B5F" w:rsidRDefault="00F56B5F" w:rsidP="00F56B5F">
      <w:pPr>
        <w:bidi/>
        <w:ind w:firstLine="720"/>
        <w:jc w:val="both"/>
        <w:rPr>
          <w:rFonts w:cs="David" w:hint="cs"/>
          <w:rtl/>
        </w:rPr>
      </w:pPr>
    </w:p>
    <w:p w14:paraId="1B3046F7" w14:textId="77777777" w:rsidR="00F56B5F" w:rsidRPr="00F56B5F" w:rsidRDefault="00F56B5F" w:rsidP="00F56B5F">
      <w:pPr>
        <w:bidi/>
        <w:jc w:val="both"/>
        <w:rPr>
          <w:rFonts w:cs="David" w:hint="cs"/>
          <w:u w:val="single"/>
          <w:rtl/>
        </w:rPr>
      </w:pPr>
      <w:r w:rsidRPr="00F56B5F">
        <w:rPr>
          <w:rFonts w:cs="David" w:hint="cs"/>
          <w:u w:val="single"/>
          <w:rtl/>
        </w:rPr>
        <w:t>ראובן ריבלין:</w:t>
      </w:r>
    </w:p>
    <w:p w14:paraId="261F32FF" w14:textId="77777777" w:rsidR="00F56B5F" w:rsidRPr="00F56B5F" w:rsidRDefault="00F56B5F" w:rsidP="00F56B5F">
      <w:pPr>
        <w:bidi/>
        <w:jc w:val="both"/>
        <w:rPr>
          <w:rFonts w:cs="David" w:hint="cs"/>
          <w:rtl/>
        </w:rPr>
      </w:pPr>
    </w:p>
    <w:p w14:paraId="15F41C22" w14:textId="77777777" w:rsidR="00F56B5F" w:rsidRPr="00F56B5F" w:rsidRDefault="00F56B5F" w:rsidP="00F56B5F">
      <w:pPr>
        <w:bidi/>
        <w:ind w:firstLine="720"/>
        <w:jc w:val="both"/>
        <w:rPr>
          <w:rFonts w:cs="David" w:hint="cs"/>
          <w:rtl/>
        </w:rPr>
      </w:pPr>
      <w:r w:rsidRPr="00F56B5F">
        <w:rPr>
          <w:rFonts w:cs="David" w:hint="cs"/>
          <w:rtl/>
        </w:rPr>
        <w:t xml:space="preserve">זבולון, אני מציע לך לוותר על השם איחוד לאומי ולפשט את ההליך. </w:t>
      </w:r>
    </w:p>
    <w:p w14:paraId="50E8005E" w14:textId="77777777" w:rsidR="00F56B5F" w:rsidRPr="00F56B5F" w:rsidRDefault="00F56B5F" w:rsidP="00F56B5F">
      <w:pPr>
        <w:bidi/>
        <w:jc w:val="both"/>
        <w:rPr>
          <w:rFonts w:cs="David" w:hint="cs"/>
          <w:rtl/>
        </w:rPr>
      </w:pPr>
    </w:p>
    <w:p w14:paraId="6F6302F1" w14:textId="77777777" w:rsidR="00F56B5F" w:rsidRPr="00F56B5F" w:rsidRDefault="00F56B5F" w:rsidP="00F56B5F">
      <w:pPr>
        <w:bidi/>
        <w:jc w:val="both"/>
        <w:rPr>
          <w:rFonts w:cs="David" w:hint="cs"/>
          <w:u w:val="single"/>
          <w:rtl/>
        </w:rPr>
      </w:pPr>
      <w:r w:rsidRPr="00F56B5F">
        <w:rPr>
          <w:rFonts w:cs="David" w:hint="cs"/>
          <w:u w:val="single"/>
          <w:rtl/>
        </w:rPr>
        <w:t>אריה אלדד:</w:t>
      </w:r>
    </w:p>
    <w:p w14:paraId="4474CDDD" w14:textId="77777777" w:rsidR="00F56B5F" w:rsidRPr="00F56B5F" w:rsidRDefault="00F56B5F" w:rsidP="00F56B5F">
      <w:pPr>
        <w:bidi/>
        <w:jc w:val="both"/>
        <w:rPr>
          <w:rFonts w:cs="David" w:hint="cs"/>
          <w:rtl/>
        </w:rPr>
      </w:pPr>
    </w:p>
    <w:p w14:paraId="500A69EE" w14:textId="77777777" w:rsidR="00F56B5F" w:rsidRPr="00F56B5F" w:rsidRDefault="00F56B5F" w:rsidP="00F56B5F">
      <w:pPr>
        <w:bidi/>
        <w:jc w:val="both"/>
        <w:rPr>
          <w:rFonts w:cs="David" w:hint="cs"/>
          <w:rtl/>
        </w:rPr>
      </w:pPr>
      <w:r w:rsidRPr="00F56B5F">
        <w:rPr>
          <w:rFonts w:cs="David" w:hint="cs"/>
          <w:rtl/>
        </w:rPr>
        <w:tab/>
        <w:t xml:space="preserve">זבולון, למה להתהדר בנוצות זרים? </w:t>
      </w:r>
    </w:p>
    <w:p w14:paraId="3A8EB6B6" w14:textId="77777777" w:rsidR="00F56B5F" w:rsidRPr="00F56B5F" w:rsidRDefault="00F56B5F" w:rsidP="00F56B5F">
      <w:pPr>
        <w:bidi/>
        <w:jc w:val="both"/>
        <w:rPr>
          <w:rFonts w:cs="David" w:hint="cs"/>
          <w:rtl/>
        </w:rPr>
      </w:pPr>
    </w:p>
    <w:p w14:paraId="10044980" w14:textId="77777777" w:rsidR="00F56B5F" w:rsidRPr="00F56B5F" w:rsidRDefault="00F56B5F" w:rsidP="00F56B5F">
      <w:pPr>
        <w:bidi/>
        <w:jc w:val="both"/>
        <w:rPr>
          <w:rFonts w:cs="David" w:hint="cs"/>
          <w:rtl/>
        </w:rPr>
      </w:pPr>
      <w:r w:rsidRPr="00F56B5F">
        <w:rPr>
          <w:rFonts w:cs="David" w:hint="cs"/>
          <w:u w:val="single"/>
          <w:rtl/>
        </w:rPr>
        <w:t>זבולון אורלב:</w:t>
      </w:r>
    </w:p>
    <w:p w14:paraId="0F845DC3" w14:textId="77777777" w:rsidR="00F56B5F" w:rsidRPr="00F56B5F" w:rsidRDefault="00F56B5F" w:rsidP="00F56B5F">
      <w:pPr>
        <w:bidi/>
        <w:jc w:val="both"/>
        <w:rPr>
          <w:rFonts w:cs="David" w:hint="cs"/>
          <w:rtl/>
        </w:rPr>
      </w:pPr>
      <w:r w:rsidRPr="00F56B5F">
        <w:rPr>
          <w:rFonts w:cs="David" w:hint="cs"/>
          <w:rtl/>
        </w:rPr>
        <w:tab/>
      </w:r>
    </w:p>
    <w:p w14:paraId="640DC666" w14:textId="77777777" w:rsidR="00F56B5F" w:rsidRPr="00F56B5F" w:rsidRDefault="00F56B5F" w:rsidP="00F56B5F">
      <w:pPr>
        <w:bidi/>
        <w:ind w:firstLine="720"/>
        <w:jc w:val="both"/>
        <w:rPr>
          <w:rFonts w:cs="David" w:hint="cs"/>
          <w:rtl/>
        </w:rPr>
      </w:pPr>
      <w:r w:rsidRPr="00F56B5F">
        <w:rPr>
          <w:rFonts w:cs="David" w:hint="cs"/>
          <w:rtl/>
        </w:rPr>
        <w:t xml:space="preserve">הוועדה שמחליטה, שתדע על מה היא מחליטה. </w:t>
      </w:r>
    </w:p>
    <w:p w14:paraId="7F81189C" w14:textId="77777777" w:rsidR="00F56B5F" w:rsidRPr="00F56B5F" w:rsidRDefault="00F56B5F" w:rsidP="00F56B5F">
      <w:pPr>
        <w:bidi/>
        <w:jc w:val="both"/>
        <w:rPr>
          <w:rFonts w:cs="David" w:hint="cs"/>
          <w:rtl/>
        </w:rPr>
      </w:pPr>
    </w:p>
    <w:p w14:paraId="169A058C" w14:textId="77777777" w:rsidR="00F56B5F" w:rsidRPr="00F56B5F" w:rsidRDefault="00F56B5F" w:rsidP="00F56B5F">
      <w:pPr>
        <w:bidi/>
        <w:jc w:val="both"/>
        <w:rPr>
          <w:rFonts w:cs="David" w:hint="cs"/>
          <w:u w:val="single"/>
          <w:rtl/>
        </w:rPr>
      </w:pPr>
      <w:smartTag w:uri="urn:schemas-microsoft-com:office:smarttags" w:element="PersonName">
        <w:r w:rsidRPr="00F56B5F">
          <w:rPr>
            <w:rFonts w:cs="David" w:hint="cs"/>
            <w:u w:val="single"/>
            <w:rtl/>
          </w:rPr>
          <w:t>אפי איתם</w:t>
        </w:r>
      </w:smartTag>
      <w:r w:rsidRPr="00F56B5F">
        <w:rPr>
          <w:rFonts w:cs="David" w:hint="cs"/>
          <w:u w:val="single"/>
          <w:rtl/>
        </w:rPr>
        <w:t>:</w:t>
      </w:r>
    </w:p>
    <w:p w14:paraId="2DD37C7D" w14:textId="77777777" w:rsidR="00F56B5F" w:rsidRPr="00F56B5F" w:rsidRDefault="00F56B5F" w:rsidP="00F56B5F">
      <w:pPr>
        <w:bidi/>
        <w:jc w:val="both"/>
        <w:rPr>
          <w:rFonts w:cs="David" w:hint="cs"/>
          <w:rtl/>
        </w:rPr>
      </w:pPr>
    </w:p>
    <w:p w14:paraId="255B9CD5" w14:textId="77777777" w:rsidR="00F56B5F" w:rsidRPr="00F56B5F" w:rsidRDefault="00F56B5F" w:rsidP="00F56B5F">
      <w:pPr>
        <w:bidi/>
        <w:ind w:firstLine="720"/>
        <w:jc w:val="both"/>
        <w:rPr>
          <w:rFonts w:cs="David" w:hint="cs"/>
          <w:rtl/>
        </w:rPr>
      </w:pPr>
      <w:r w:rsidRPr="00F56B5F">
        <w:rPr>
          <w:rFonts w:cs="David" w:hint="cs"/>
          <w:rtl/>
        </w:rPr>
        <w:t xml:space="preserve">כשבאים ממפלגה שאומרת: "הבית היהודי מיסודן של", ואלה שאמורים להיות היסוד אומרים: איננו היסוד, יש גם עניין של אמת בפרסום. </w:t>
      </w:r>
    </w:p>
    <w:p w14:paraId="469C4D8D" w14:textId="77777777" w:rsidR="00F56B5F" w:rsidRPr="00F56B5F" w:rsidRDefault="00F56B5F" w:rsidP="00F56B5F">
      <w:pPr>
        <w:bidi/>
        <w:jc w:val="both"/>
        <w:rPr>
          <w:rFonts w:cs="David" w:hint="cs"/>
          <w:rtl/>
        </w:rPr>
      </w:pPr>
    </w:p>
    <w:p w14:paraId="75580092" w14:textId="77777777" w:rsidR="00F56B5F" w:rsidRPr="00F56B5F" w:rsidRDefault="00F56B5F" w:rsidP="00F56B5F">
      <w:pPr>
        <w:bidi/>
        <w:rPr>
          <w:rFonts w:cs="David" w:hint="cs"/>
          <w:rtl/>
        </w:rPr>
      </w:pPr>
      <w:r w:rsidRPr="00F56B5F">
        <w:rPr>
          <w:rFonts w:cs="David" w:hint="cs"/>
          <w:u w:val="single"/>
          <w:rtl/>
        </w:rPr>
        <w:t>היו"ר דוד טל:</w:t>
      </w:r>
    </w:p>
    <w:p w14:paraId="4C1AE5E3" w14:textId="77777777" w:rsidR="00F56B5F" w:rsidRPr="00F56B5F" w:rsidRDefault="00F56B5F" w:rsidP="00F56B5F">
      <w:pPr>
        <w:bidi/>
        <w:jc w:val="both"/>
        <w:rPr>
          <w:rFonts w:cs="David" w:hint="cs"/>
          <w:rtl/>
        </w:rPr>
      </w:pPr>
    </w:p>
    <w:p w14:paraId="3EF21141" w14:textId="77777777" w:rsidR="00F56B5F" w:rsidRPr="00F56B5F" w:rsidRDefault="00F56B5F" w:rsidP="00F56B5F">
      <w:pPr>
        <w:bidi/>
        <w:jc w:val="both"/>
        <w:rPr>
          <w:rFonts w:cs="David" w:hint="cs"/>
          <w:rtl/>
        </w:rPr>
      </w:pPr>
      <w:r w:rsidRPr="00F56B5F">
        <w:rPr>
          <w:rFonts w:cs="David" w:hint="cs"/>
          <w:rtl/>
        </w:rPr>
        <w:tab/>
        <w:t xml:space="preserve">ברור. חבר הכנסת אורלב, סיים בבקשה. </w:t>
      </w:r>
    </w:p>
    <w:p w14:paraId="678CB1A5" w14:textId="77777777" w:rsidR="00F56B5F" w:rsidRPr="00F56B5F" w:rsidRDefault="00F56B5F" w:rsidP="00F56B5F">
      <w:pPr>
        <w:bidi/>
        <w:jc w:val="both"/>
        <w:rPr>
          <w:rFonts w:cs="David" w:hint="cs"/>
          <w:rtl/>
        </w:rPr>
      </w:pPr>
    </w:p>
    <w:p w14:paraId="1B87E847" w14:textId="77777777" w:rsidR="00F56B5F" w:rsidRPr="00F56B5F" w:rsidRDefault="00F56B5F" w:rsidP="00F56B5F">
      <w:pPr>
        <w:bidi/>
        <w:jc w:val="both"/>
        <w:rPr>
          <w:rFonts w:cs="David" w:hint="cs"/>
          <w:rtl/>
        </w:rPr>
      </w:pPr>
      <w:r w:rsidRPr="00F56B5F">
        <w:rPr>
          <w:rFonts w:cs="David" w:hint="cs"/>
          <w:u w:val="single"/>
          <w:rtl/>
        </w:rPr>
        <w:t>זבולון אורלב:</w:t>
      </w:r>
    </w:p>
    <w:p w14:paraId="47E69D65" w14:textId="77777777" w:rsidR="00F56B5F" w:rsidRPr="00F56B5F" w:rsidRDefault="00F56B5F" w:rsidP="00F56B5F">
      <w:pPr>
        <w:bidi/>
        <w:jc w:val="both"/>
        <w:rPr>
          <w:rFonts w:cs="David" w:hint="cs"/>
          <w:rtl/>
        </w:rPr>
      </w:pPr>
      <w:r w:rsidRPr="00F56B5F">
        <w:rPr>
          <w:rFonts w:cs="David" w:hint="cs"/>
          <w:rtl/>
        </w:rPr>
        <w:tab/>
      </w:r>
    </w:p>
    <w:p w14:paraId="75310EF8" w14:textId="77777777" w:rsidR="00F56B5F" w:rsidRPr="00F56B5F" w:rsidRDefault="00F56B5F" w:rsidP="00F56B5F">
      <w:pPr>
        <w:bidi/>
        <w:ind w:firstLine="720"/>
        <w:jc w:val="both"/>
        <w:rPr>
          <w:rFonts w:cs="David" w:hint="cs"/>
          <w:rtl/>
        </w:rPr>
      </w:pPr>
      <w:r w:rsidRPr="00F56B5F">
        <w:rPr>
          <w:rFonts w:cs="David" w:hint="cs"/>
          <w:rtl/>
        </w:rPr>
        <w:t xml:space="preserve">"מולדת" הולכת להתמודד יחד עם "התקווה". למיטב ידיעתי, אח"י לא תתמודד בכנסת הקרובה, כיוון שלמיטב ידיעתנו הם מתחברים עם הליכוד בדרך זו או אחרת. אז מה הצדק לתת להם את השם של האיחוד הלאומי? הם לא הרוב באיחוד הלאומי. לכן אני מבקש שההחלטה על השם איחוד לאומי, נחזור אליה אחרי שנדון בבקשה של אח"י. </w:t>
      </w:r>
    </w:p>
    <w:p w14:paraId="761833C8" w14:textId="77777777" w:rsidR="00F56B5F" w:rsidRPr="00F56B5F" w:rsidRDefault="00F56B5F" w:rsidP="00F56B5F">
      <w:pPr>
        <w:bidi/>
        <w:jc w:val="both"/>
        <w:rPr>
          <w:rFonts w:cs="David" w:hint="cs"/>
          <w:rtl/>
        </w:rPr>
      </w:pPr>
    </w:p>
    <w:p w14:paraId="19876AE2" w14:textId="77777777" w:rsidR="00F56B5F" w:rsidRPr="00F56B5F" w:rsidRDefault="00F56B5F" w:rsidP="00F56B5F">
      <w:pPr>
        <w:bidi/>
        <w:rPr>
          <w:rFonts w:cs="David" w:hint="cs"/>
          <w:rtl/>
        </w:rPr>
      </w:pPr>
      <w:r w:rsidRPr="00F56B5F">
        <w:rPr>
          <w:rFonts w:cs="David" w:hint="cs"/>
          <w:u w:val="single"/>
          <w:rtl/>
        </w:rPr>
        <w:t>היו"ר דוד טל:</w:t>
      </w:r>
    </w:p>
    <w:p w14:paraId="7B1C10E0" w14:textId="77777777" w:rsidR="00F56B5F" w:rsidRPr="00F56B5F" w:rsidRDefault="00F56B5F" w:rsidP="00F56B5F">
      <w:pPr>
        <w:bidi/>
        <w:jc w:val="both"/>
        <w:rPr>
          <w:rFonts w:cs="David" w:hint="cs"/>
          <w:rtl/>
        </w:rPr>
      </w:pPr>
    </w:p>
    <w:p w14:paraId="7EC06B17" w14:textId="77777777" w:rsidR="00F56B5F" w:rsidRPr="00F56B5F" w:rsidRDefault="00F56B5F" w:rsidP="00F56B5F">
      <w:pPr>
        <w:bidi/>
        <w:jc w:val="both"/>
        <w:rPr>
          <w:rFonts w:cs="David" w:hint="cs"/>
          <w:rtl/>
        </w:rPr>
      </w:pPr>
      <w:r w:rsidRPr="00F56B5F">
        <w:rPr>
          <w:rFonts w:cs="David" w:hint="cs"/>
          <w:rtl/>
        </w:rPr>
        <w:tab/>
        <w:t xml:space="preserve">תודה. חבר הכנסת אלון ואחריו הרב לוי. </w:t>
      </w:r>
    </w:p>
    <w:p w14:paraId="36D94C2A" w14:textId="77777777" w:rsidR="00F56B5F" w:rsidRPr="00F56B5F" w:rsidRDefault="00F56B5F" w:rsidP="00F56B5F">
      <w:pPr>
        <w:bidi/>
        <w:jc w:val="both"/>
        <w:rPr>
          <w:rFonts w:cs="David" w:hint="cs"/>
          <w:rtl/>
        </w:rPr>
      </w:pPr>
    </w:p>
    <w:p w14:paraId="494BB602" w14:textId="77777777" w:rsidR="00F56B5F" w:rsidRPr="00F56B5F" w:rsidRDefault="00F56B5F" w:rsidP="00F56B5F">
      <w:pPr>
        <w:bidi/>
        <w:rPr>
          <w:rFonts w:cs="David" w:hint="cs"/>
          <w:rtl/>
        </w:rPr>
      </w:pPr>
      <w:r w:rsidRPr="00F56B5F">
        <w:rPr>
          <w:rFonts w:cs="David" w:hint="cs"/>
          <w:u w:val="single"/>
          <w:rtl/>
        </w:rPr>
        <w:t>בנימין אלון:</w:t>
      </w:r>
    </w:p>
    <w:p w14:paraId="789240E4" w14:textId="77777777" w:rsidR="00F56B5F" w:rsidRPr="00F56B5F" w:rsidRDefault="00F56B5F" w:rsidP="00F56B5F">
      <w:pPr>
        <w:bidi/>
        <w:rPr>
          <w:rFonts w:cs="David" w:hint="cs"/>
          <w:rtl/>
        </w:rPr>
      </w:pPr>
    </w:p>
    <w:p w14:paraId="1DD066B0" w14:textId="77777777" w:rsidR="00F56B5F" w:rsidRPr="00F56B5F" w:rsidRDefault="00F56B5F" w:rsidP="00F56B5F">
      <w:pPr>
        <w:bidi/>
        <w:jc w:val="both"/>
        <w:rPr>
          <w:rFonts w:cs="David" w:hint="cs"/>
          <w:rtl/>
        </w:rPr>
      </w:pPr>
      <w:r w:rsidRPr="00F56B5F">
        <w:rPr>
          <w:rFonts w:cs="David" w:hint="cs"/>
          <w:rtl/>
        </w:rPr>
        <w:tab/>
        <w:t xml:space="preserve">הפורום שבו התקבל שינוי השם "הבית היהודי" היה רוב ברשימת מפד"ל איחוד לאומי. אני חושב שגם אם תהיה הצבעה כאן להוריד מ"הבית היהודי" את האיחוד הלאומי - זה לא על סדר היום, אבל זה תלוי בך - גם לזה יהיה רוב של חברי מפד"ל איחוד לאומי. אם חמישה מתוך התשעה שנוכחים פה יצביעו בעד, אז גם מבחינה </w:t>
      </w:r>
      <w:proofErr w:type="spellStart"/>
      <w:r w:rsidRPr="00F56B5F">
        <w:rPr>
          <w:rFonts w:cs="David" w:hint="cs"/>
          <w:rtl/>
        </w:rPr>
        <w:t>פרוצדורלית</w:t>
      </w:r>
      <w:proofErr w:type="spellEnd"/>
      <w:r w:rsidRPr="00F56B5F">
        <w:rPr>
          <w:rFonts w:cs="David" w:hint="cs"/>
          <w:rtl/>
        </w:rPr>
        <w:t xml:space="preserve"> אין בעיה. </w:t>
      </w:r>
    </w:p>
    <w:p w14:paraId="5F002B27" w14:textId="77777777" w:rsidR="00F56B5F" w:rsidRPr="00F56B5F" w:rsidRDefault="00F56B5F" w:rsidP="00F56B5F">
      <w:pPr>
        <w:bidi/>
        <w:jc w:val="both"/>
        <w:rPr>
          <w:rFonts w:cs="David" w:hint="cs"/>
          <w:rtl/>
        </w:rPr>
      </w:pPr>
    </w:p>
    <w:p w14:paraId="2484605F" w14:textId="77777777" w:rsidR="00F56B5F" w:rsidRPr="00F56B5F" w:rsidRDefault="00F56B5F" w:rsidP="00F56B5F">
      <w:pPr>
        <w:bidi/>
        <w:rPr>
          <w:rFonts w:cs="David" w:hint="cs"/>
          <w:rtl/>
        </w:rPr>
      </w:pPr>
      <w:r w:rsidRPr="00F56B5F">
        <w:rPr>
          <w:rFonts w:cs="David" w:hint="cs"/>
          <w:u w:val="single"/>
          <w:rtl/>
        </w:rPr>
        <w:t>היו"ר דוד טל:</w:t>
      </w:r>
    </w:p>
    <w:p w14:paraId="0571D0E4" w14:textId="77777777" w:rsidR="00F56B5F" w:rsidRPr="00F56B5F" w:rsidRDefault="00F56B5F" w:rsidP="00F56B5F">
      <w:pPr>
        <w:bidi/>
        <w:jc w:val="both"/>
        <w:rPr>
          <w:rFonts w:cs="David" w:hint="cs"/>
          <w:rtl/>
        </w:rPr>
      </w:pPr>
    </w:p>
    <w:p w14:paraId="7A676D07" w14:textId="77777777" w:rsidR="00F56B5F" w:rsidRPr="00F56B5F" w:rsidRDefault="00F56B5F" w:rsidP="00F56B5F">
      <w:pPr>
        <w:bidi/>
        <w:jc w:val="both"/>
        <w:rPr>
          <w:rFonts w:cs="David" w:hint="cs"/>
          <w:rtl/>
        </w:rPr>
      </w:pPr>
      <w:r w:rsidRPr="00F56B5F">
        <w:rPr>
          <w:rFonts w:cs="David" w:hint="cs"/>
          <w:rtl/>
        </w:rPr>
        <w:tab/>
        <w:t xml:space="preserve">חבר הכנסת לוי, בבקשה. </w:t>
      </w:r>
    </w:p>
    <w:p w14:paraId="6CCE9A34" w14:textId="77777777" w:rsidR="00F56B5F" w:rsidRPr="00F56B5F" w:rsidRDefault="00F56B5F" w:rsidP="00F56B5F">
      <w:pPr>
        <w:bidi/>
        <w:jc w:val="both"/>
        <w:rPr>
          <w:rFonts w:cs="David" w:hint="cs"/>
          <w:rtl/>
        </w:rPr>
      </w:pPr>
    </w:p>
    <w:p w14:paraId="4CFEB60D" w14:textId="77777777" w:rsidR="00F56B5F" w:rsidRPr="00F56B5F" w:rsidRDefault="00F56B5F" w:rsidP="00F56B5F">
      <w:pPr>
        <w:bidi/>
        <w:rPr>
          <w:rFonts w:cs="David" w:hint="cs"/>
          <w:rtl/>
        </w:rPr>
      </w:pPr>
      <w:r w:rsidRPr="00F56B5F">
        <w:rPr>
          <w:rFonts w:cs="David" w:hint="cs"/>
          <w:u w:val="single"/>
          <w:rtl/>
        </w:rPr>
        <w:t>יצחק לוי:</w:t>
      </w:r>
    </w:p>
    <w:p w14:paraId="629ADF9F" w14:textId="77777777" w:rsidR="00F56B5F" w:rsidRPr="00F56B5F" w:rsidRDefault="00F56B5F" w:rsidP="00F56B5F">
      <w:pPr>
        <w:bidi/>
        <w:rPr>
          <w:rFonts w:cs="David" w:hint="cs"/>
          <w:rtl/>
        </w:rPr>
      </w:pPr>
    </w:p>
    <w:p w14:paraId="6A81BADD" w14:textId="77777777" w:rsidR="00F56B5F" w:rsidRPr="00F56B5F" w:rsidRDefault="00F56B5F" w:rsidP="00F56B5F">
      <w:pPr>
        <w:bidi/>
        <w:jc w:val="both"/>
        <w:rPr>
          <w:rFonts w:cs="David" w:hint="cs"/>
          <w:rtl/>
        </w:rPr>
      </w:pPr>
      <w:r w:rsidRPr="00F56B5F">
        <w:rPr>
          <w:rFonts w:cs="David" w:hint="cs"/>
          <w:rtl/>
        </w:rPr>
        <w:tab/>
        <w:t xml:space="preserve">סיעת אח"י לא תאמר כרגע מה כוונותיה. נשקול את צעדינו עד יום ראשון, יש לנו מספר אופציות ולא נאמר את זה עכשיו. אני מתאר לעצמי שההצעה שלנו תאושר ונהיה מפלגה בפני עצמה. עד יום ראשון זה הרבה זמן, נשקול את כל האופציות ולא נאמר יותר מזה. על כן, אני לא לדחות את ההצבעה. </w:t>
      </w:r>
    </w:p>
    <w:p w14:paraId="0DEAA3E7" w14:textId="77777777" w:rsidR="00F56B5F" w:rsidRPr="00F56B5F" w:rsidRDefault="00F56B5F" w:rsidP="00F56B5F">
      <w:pPr>
        <w:bidi/>
        <w:jc w:val="both"/>
        <w:rPr>
          <w:rFonts w:cs="David" w:hint="cs"/>
          <w:rtl/>
        </w:rPr>
      </w:pPr>
    </w:p>
    <w:p w14:paraId="7D9E92CE" w14:textId="77777777" w:rsidR="00F56B5F" w:rsidRPr="00F56B5F" w:rsidRDefault="00F56B5F" w:rsidP="00F56B5F">
      <w:pPr>
        <w:bidi/>
        <w:rPr>
          <w:rFonts w:cs="David" w:hint="cs"/>
          <w:rtl/>
        </w:rPr>
      </w:pPr>
      <w:r w:rsidRPr="00F56B5F">
        <w:rPr>
          <w:rFonts w:cs="David" w:hint="cs"/>
          <w:u w:val="single"/>
          <w:rtl/>
        </w:rPr>
        <w:t>היו"ר דוד טל:</w:t>
      </w:r>
    </w:p>
    <w:p w14:paraId="4772EA63" w14:textId="77777777" w:rsidR="00F56B5F" w:rsidRPr="00F56B5F" w:rsidRDefault="00F56B5F" w:rsidP="00F56B5F">
      <w:pPr>
        <w:bidi/>
        <w:jc w:val="both"/>
        <w:rPr>
          <w:rFonts w:cs="David" w:hint="cs"/>
          <w:rtl/>
        </w:rPr>
      </w:pPr>
    </w:p>
    <w:p w14:paraId="1E96B40E" w14:textId="77777777" w:rsidR="00F56B5F" w:rsidRPr="00F56B5F" w:rsidRDefault="00F56B5F" w:rsidP="00F56B5F">
      <w:pPr>
        <w:bidi/>
        <w:jc w:val="both"/>
        <w:rPr>
          <w:rFonts w:cs="David" w:hint="cs"/>
          <w:rtl/>
        </w:rPr>
      </w:pPr>
      <w:r w:rsidRPr="00F56B5F">
        <w:rPr>
          <w:rFonts w:cs="David" w:hint="cs"/>
          <w:rtl/>
        </w:rPr>
        <w:tab/>
        <w:t xml:space="preserve">תודה. חבר הכנסת ריבלין, בבקשה. </w:t>
      </w:r>
    </w:p>
    <w:p w14:paraId="168639A1" w14:textId="77777777" w:rsidR="00F56B5F" w:rsidRPr="00F56B5F" w:rsidRDefault="00F56B5F" w:rsidP="00F56B5F">
      <w:pPr>
        <w:bidi/>
        <w:jc w:val="both"/>
        <w:rPr>
          <w:rFonts w:cs="David" w:hint="cs"/>
          <w:rtl/>
        </w:rPr>
      </w:pPr>
    </w:p>
    <w:p w14:paraId="365DA656" w14:textId="77777777" w:rsidR="00F56B5F" w:rsidRPr="00F56B5F" w:rsidRDefault="00F56B5F" w:rsidP="00F56B5F">
      <w:pPr>
        <w:bidi/>
        <w:jc w:val="both"/>
        <w:rPr>
          <w:rFonts w:cs="David" w:hint="cs"/>
          <w:u w:val="single"/>
          <w:rtl/>
        </w:rPr>
      </w:pPr>
      <w:r w:rsidRPr="00F56B5F">
        <w:rPr>
          <w:rFonts w:cs="David" w:hint="cs"/>
          <w:u w:val="single"/>
          <w:rtl/>
        </w:rPr>
        <w:t>ראובן ריבלין:</w:t>
      </w:r>
    </w:p>
    <w:p w14:paraId="41C30AB5" w14:textId="77777777" w:rsidR="00F56B5F" w:rsidRPr="00F56B5F" w:rsidRDefault="00F56B5F" w:rsidP="00F56B5F">
      <w:pPr>
        <w:bidi/>
        <w:jc w:val="both"/>
        <w:rPr>
          <w:rFonts w:cs="David" w:hint="cs"/>
          <w:rtl/>
        </w:rPr>
      </w:pPr>
    </w:p>
    <w:p w14:paraId="727E96F2" w14:textId="77777777" w:rsidR="00F56B5F" w:rsidRPr="00F56B5F" w:rsidRDefault="00F56B5F" w:rsidP="00F56B5F">
      <w:pPr>
        <w:bidi/>
        <w:jc w:val="both"/>
        <w:rPr>
          <w:rFonts w:cs="David" w:hint="cs"/>
          <w:rtl/>
        </w:rPr>
      </w:pPr>
      <w:r w:rsidRPr="00F56B5F">
        <w:rPr>
          <w:rFonts w:cs="David" w:hint="cs"/>
          <w:rtl/>
        </w:rPr>
        <w:tab/>
        <w:t>אני להביא דוגמה כיצד אצביע, כבוד היושב ראש. חבריי בליכוד באו מהציונים הכלליים הליברלים. לא הייתי מעלה על דעתי, אפילו אם הייתי נשאר בודד והיו הקבוצות בליכוד מתפלגות, שהליברלים היו אומרים: מיסודו של הארגון הצבאי הלאומי . הדבר הזה שמור לתנועת החירות סבא, ולה בלבד. כך לא יכול להיות שאחד מיסודותיה של מפלגה יהיה יסוד שלא קיים במפלגה עצמה.</w:t>
      </w:r>
    </w:p>
    <w:p w14:paraId="7D71AFE8" w14:textId="77777777" w:rsidR="00F56B5F" w:rsidRPr="00F56B5F" w:rsidRDefault="00F56B5F" w:rsidP="00F56B5F">
      <w:pPr>
        <w:bidi/>
        <w:jc w:val="both"/>
        <w:rPr>
          <w:rFonts w:cs="David" w:hint="cs"/>
          <w:rtl/>
        </w:rPr>
      </w:pPr>
    </w:p>
    <w:p w14:paraId="0D764A00" w14:textId="77777777" w:rsidR="00F56B5F" w:rsidRPr="00F56B5F" w:rsidRDefault="00F56B5F" w:rsidP="00F56B5F">
      <w:pPr>
        <w:bidi/>
        <w:jc w:val="both"/>
        <w:rPr>
          <w:rFonts w:cs="David" w:hint="cs"/>
          <w:u w:val="single"/>
          <w:rtl/>
        </w:rPr>
      </w:pPr>
      <w:r w:rsidRPr="00F56B5F">
        <w:rPr>
          <w:rFonts w:cs="David" w:hint="cs"/>
          <w:u w:val="single"/>
          <w:rtl/>
        </w:rPr>
        <w:t>היו"ר דוד טל:</w:t>
      </w:r>
    </w:p>
    <w:p w14:paraId="0E019913" w14:textId="77777777" w:rsidR="00F56B5F" w:rsidRPr="00F56B5F" w:rsidRDefault="00F56B5F" w:rsidP="00F56B5F">
      <w:pPr>
        <w:bidi/>
        <w:ind w:firstLine="720"/>
        <w:jc w:val="both"/>
        <w:rPr>
          <w:rFonts w:cs="David" w:hint="cs"/>
          <w:rtl/>
        </w:rPr>
      </w:pPr>
    </w:p>
    <w:p w14:paraId="6E5A34C8" w14:textId="77777777" w:rsidR="00F56B5F" w:rsidRPr="00F56B5F" w:rsidRDefault="00F56B5F" w:rsidP="00F56B5F">
      <w:pPr>
        <w:bidi/>
        <w:ind w:firstLine="720"/>
        <w:jc w:val="both"/>
        <w:rPr>
          <w:rFonts w:cs="David" w:hint="cs"/>
          <w:rtl/>
        </w:rPr>
      </w:pPr>
      <w:r w:rsidRPr="00F56B5F">
        <w:rPr>
          <w:rFonts w:cs="David" w:hint="cs"/>
          <w:rtl/>
        </w:rPr>
        <w:t>תודה רבה. רבותיי, אנחנו עוברים להצבעה. כפי שאמרתי, נצביע פעמיים: פעם ראשונה לאשר את ההתפלגות, ולאחר שתאושר ההתפלגות נצביע על השם. אני מדגיש שוב, אנחנו נצביע על "מולדת איחוד לאומי", אם זה יתקבל זה יגרע מ"הבית היהודי איחוד לאומי". האם עד כאן זה ברור?</w:t>
      </w:r>
    </w:p>
    <w:p w14:paraId="15A7D66B" w14:textId="77777777" w:rsidR="00F56B5F" w:rsidRPr="00F56B5F" w:rsidRDefault="00F56B5F" w:rsidP="00F56B5F">
      <w:pPr>
        <w:bidi/>
        <w:jc w:val="both"/>
        <w:rPr>
          <w:rFonts w:cs="David" w:hint="cs"/>
          <w:rtl/>
        </w:rPr>
      </w:pPr>
    </w:p>
    <w:p w14:paraId="62D980CA" w14:textId="77777777" w:rsidR="00F56B5F" w:rsidRPr="00F56B5F" w:rsidRDefault="00F56B5F" w:rsidP="00F56B5F">
      <w:pPr>
        <w:bidi/>
        <w:ind w:firstLine="720"/>
        <w:jc w:val="both"/>
        <w:rPr>
          <w:rFonts w:cs="David" w:hint="cs"/>
          <w:rtl/>
        </w:rPr>
      </w:pPr>
      <w:r w:rsidRPr="00F56B5F">
        <w:rPr>
          <w:rFonts w:cs="David" w:hint="cs"/>
          <w:rtl/>
        </w:rPr>
        <w:t>יצביעו רק בעלי זכות ההצבעה. מי בעד ההתפלגות?</w:t>
      </w:r>
    </w:p>
    <w:p w14:paraId="4D2EAEE2" w14:textId="77777777" w:rsidR="00F56B5F" w:rsidRPr="00F56B5F" w:rsidRDefault="00F56B5F" w:rsidP="00F56B5F">
      <w:pPr>
        <w:bidi/>
        <w:ind w:firstLine="720"/>
        <w:jc w:val="both"/>
        <w:rPr>
          <w:rFonts w:cs="David" w:hint="cs"/>
          <w:rtl/>
        </w:rPr>
      </w:pPr>
    </w:p>
    <w:p w14:paraId="12F7E45A" w14:textId="77777777" w:rsidR="00F56B5F" w:rsidRPr="00F56B5F" w:rsidRDefault="00F56B5F" w:rsidP="00F56B5F">
      <w:pPr>
        <w:bidi/>
        <w:rPr>
          <w:rFonts w:cs="David" w:hint="cs"/>
          <w:u w:val="single"/>
          <w:rtl/>
        </w:rPr>
      </w:pPr>
      <w:r w:rsidRPr="00F56B5F">
        <w:rPr>
          <w:rFonts w:cs="David" w:hint="cs"/>
          <w:u w:val="single"/>
          <w:rtl/>
        </w:rPr>
        <w:t>אריה אלדד:</w:t>
      </w:r>
    </w:p>
    <w:p w14:paraId="4B0018C7" w14:textId="77777777" w:rsidR="00F56B5F" w:rsidRPr="00F56B5F" w:rsidRDefault="00F56B5F" w:rsidP="00F56B5F">
      <w:pPr>
        <w:bidi/>
        <w:rPr>
          <w:rFonts w:cs="David" w:hint="cs"/>
          <w:u w:val="single"/>
          <w:rtl/>
        </w:rPr>
      </w:pPr>
    </w:p>
    <w:p w14:paraId="5DC35A17" w14:textId="77777777" w:rsidR="00F56B5F" w:rsidRPr="00F56B5F" w:rsidRDefault="00F56B5F" w:rsidP="00F56B5F">
      <w:pPr>
        <w:bidi/>
        <w:ind w:firstLine="720"/>
        <w:jc w:val="both"/>
        <w:rPr>
          <w:rFonts w:cs="David" w:hint="cs"/>
          <w:rtl/>
        </w:rPr>
      </w:pPr>
      <w:r w:rsidRPr="00F56B5F">
        <w:rPr>
          <w:rFonts w:cs="David" w:hint="cs"/>
          <w:rtl/>
        </w:rPr>
        <w:t xml:space="preserve">אני מחליף את אורי אריאל בהצבעה. </w:t>
      </w:r>
    </w:p>
    <w:p w14:paraId="2A640F5B" w14:textId="77777777" w:rsidR="00F56B5F" w:rsidRPr="00F56B5F" w:rsidRDefault="00F56B5F" w:rsidP="00F56B5F">
      <w:pPr>
        <w:bidi/>
        <w:jc w:val="both"/>
        <w:rPr>
          <w:rFonts w:cs="David" w:hint="cs"/>
          <w:rtl/>
        </w:rPr>
      </w:pPr>
    </w:p>
    <w:p w14:paraId="5BADD838" w14:textId="77777777" w:rsidR="00F56B5F" w:rsidRPr="00F56B5F" w:rsidRDefault="00F56B5F" w:rsidP="00F56B5F">
      <w:pPr>
        <w:bidi/>
        <w:rPr>
          <w:rFonts w:cs="David" w:hint="cs"/>
          <w:rtl/>
        </w:rPr>
      </w:pPr>
      <w:r w:rsidRPr="00F56B5F">
        <w:rPr>
          <w:rFonts w:cs="David" w:hint="cs"/>
          <w:u w:val="single"/>
          <w:rtl/>
        </w:rPr>
        <w:t>דוד רותם:</w:t>
      </w:r>
    </w:p>
    <w:p w14:paraId="374CC518" w14:textId="77777777" w:rsidR="00F56B5F" w:rsidRPr="00F56B5F" w:rsidRDefault="00F56B5F" w:rsidP="00F56B5F">
      <w:pPr>
        <w:bidi/>
        <w:jc w:val="both"/>
        <w:rPr>
          <w:rFonts w:cs="David" w:hint="cs"/>
          <w:rtl/>
        </w:rPr>
      </w:pPr>
    </w:p>
    <w:p w14:paraId="17320103" w14:textId="77777777" w:rsidR="00F56B5F" w:rsidRPr="00F56B5F" w:rsidRDefault="00F56B5F" w:rsidP="00F56B5F">
      <w:pPr>
        <w:bidi/>
        <w:jc w:val="both"/>
        <w:rPr>
          <w:rFonts w:cs="David" w:hint="cs"/>
          <w:rtl/>
        </w:rPr>
      </w:pPr>
      <w:r w:rsidRPr="00F56B5F">
        <w:rPr>
          <w:rFonts w:cs="David" w:hint="cs"/>
          <w:rtl/>
        </w:rPr>
        <w:tab/>
        <w:t xml:space="preserve">אני מחליף את חברת הכנסת </w:t>
      </w:r>
      <w:proofErr w:type="spellStart"/>
      <w:r w:rsidRPr="00F56B5F">
        <w:rPr>
          <w:rFonts w:cs="David" w:hint="cs"/>
          <w:rtl/>
        </w:rPr>
        <w:t>טרטמן</w:t>
      </w:r>
      <w:proofErr w:type="spellEnd"/>
      <w:r w:rsidRPr="00F56B5F">
        <w:rPr>
          <w:rFonts w:cs="David" w:hint="cs"/>
          <w:rtl/>
        </w:rPr>
        <w:t>.</w:t>
      </w:r>
    </w:p>
    <w:p w14:paraId="745D9B04" w14:textId="77777777" w:rsidR="00F56B5F" w:rsidRPr="00F56B5F" w:rsidRDefault="00F56B5F" w:rsidP="00F56B5F">
      <w:pPr>
        <w:bidi/>
        <w:jc w:val="both"/>
        <w:rPr>
          <w:rFonts w:cs="David" w:hint="cs"/>
          <w:rtl/>
        </w:rPr>
      </w:pPr>
    </w:p>
    <w:p w14:paraId="4610DADE" w14:textId="77777777" w:rsidR="00F56B5F" w:rsidRPr="00F56B5F" w:rsidRDefault="00F56B5F" w:rsidP="00F56B5F">
      <w:pPr>
        <w:bidi/>
        <w:rPr>
          <w:rFonts w:cs="David" w:hint="cs"/>
          <w:rtl/>
        </w:rPr>
      </w:pPr>
      <w:r w:rsidRPr="00F56B5F">
        <w:rPr>
          <w:rFonts w:cs="David" w:hint="cs"/>
          <w:u w:val="single"/>
          <w:rtl/>
        </w:rPr>
        <w:t>היו"ר דוד טל:</w:t>
      </w:r>
    </w:p>
    <w:p w14:paraId="0FA95E94" w14:textId="77777777" w:rsidR="00F56B5F" w:rsidRPr="00F56B5F" w:rsidRDefault="00F56B5F" w:rsidP="00F56B5F">
      <w:pPr>
        <w:bidi/>
        <w:jc w:val="both"/>
        <w:rPr>
          <w:rFonts w:cs="David" w:hint="cs"/>
          <w:rtl/>
        </w:rPr>
      </w:pPr>
    </w:p>
    <w:p w14:paraId="6F9E04C4" w14:textId="77777777" w:rsidR="00F56B5F" w:rsidRPr="00F56B5F" w:rsidRDefault="00F56B5F" w:rsidP="00F56B5F">
      <w:pPr>
        <w:bidi/>
        <w:jc w:val="both"/>
        <w:rPr>
          <w:rFonts w:cs="David" w:hint="cs"/>
          <w:rtl/>
        </w:rPr>
      </w:pPr>
      <w:r w:rsidRPr="00F56B5F">
        <w:rPr>
          <w:rFonts w:cs="David" w:hint="cs"/>
          <w:rtl/>
        </w:rPr>
        <w:tab/>
        <w:t>בסדר. מי בעד לאשר את ההתפלגות של "מולדת"?</w:t>
      </w:r>
    </w:p>
    <w:p w14:paraId="1C29CB77" w14:textId="77777777" w:rsidR="00F56B5F" w:rsidRPr="00F56B5F" w:rsidRDefault="00F56B5F" w:rsidP="00F56B5F">
      <w:pPr>
        <w:bidi/>
        <w:jc w:val="both"/>
        <w:rPr>
          <w:rFonts w:cs="David" w:hint="cs"/>
          <w:rtl/>
        </w:rPr>
      </w:pPr>
    </w:p>
    <w:p w14:paraId="0A6F5C3D" w14:textId="77777777" w:rsidR="00F56B5F" w:rsidRPr="00F56B5F" w:rsidRDefault="00F56B5F" w:rsidP="00F56B5F">
      <w:pPr>
        <w:bidi/>
        <w:jc w:val="center"/>
        <w:rPr>
          <w:rFonts w:cs="David" w:hint="cs"/>
          <w:b/>
          <w:bCs/>
          <w:rtl/>
        </w:rPr>
      </w:pPr>
      <w:r w:rsidRPr="00F56B5F">
        <w:rPr>
          <w:rFonts w:cs="David" w:hint="cs"/>
          <w:b/>
          <w:bCs/>
          <w:rtl/>
        </w:rPr>
        <w:t>הצבעה</w:t>
      </w:r>
    </w:p>
    <w:p w14:paraId="6D3258FD" w14:textId="77777777" w:rsidR="00F56B5F" w:rsidRPr="00F56B5F" w:rsidRDefault="00F56B5F" w:rsidP="00F56B5F">
      <w:pPr>
        <w:bidi/>
        <w:jc w:val="center"/>
        <w:rPr>
          <w:rFonts w:cs="David" w:hint="cs"/>
          <w:b/>
          <w:bCs/>
          <w:rtl/>
        </w:rPr>
      </w:pPr>
      <w:r w:rsidRPr="00F56B5F">
        <w:rPr>
          <w:rFonts w:cs="David" w:hint="cs"/>
          <w:b/>
          <w:bCs/>
          <w:rtl/>
        </w:rPr>
        <w:t xml:space="preserve">בעד </w:t>
      </w:r>
      <w:r w:rsidRPr="00F56B5F">
        <w:rPr>
          <w:rFonts w:cs="David"/>
          <w:b/>
          <w:bCs/>
          <w:rtl/>
        </w:rPr>
        <w:t>–</w:t>
      </w:r>
      <w:r w:rsidRPr="00F56B5F">
        <w:rPr>
          <w:rFonts w:cs="David" w:hint="cs"/>
          <w:b/>
          <w:bCs/>
          <w:rtl/>
        </w:rPr>
        <w:t xml:space="preserve"> 5</w:t>
      </w:r>
    </w:p>
    <w:p w14:paraId="3F8CD107" w14:textId="77777777" w:rsidR="00F56B5F" w:rsidRPr="00F56B5F" w:rsidRDefault="00F56B5F" w:rsidP="00F56B5F">
      <w:pPr>
        <w:bidi/>
        <w:jc w:val="center"/>
        <w:rPr>
          <w:rFonts w:cs="David" w:hint="cs"/>
          <w:b/>
          <w:bCs/>
          <w:rtl/>
        </w:rPr>
      </w:pPr>
      <w:r w:rsidRPr="00F56B5F">
        <w:rPr>
          <w:rFonts w:cs="David" w:hint="cs"/>
          <w:b/>
          <w:bCs/>
          <w:rtl/>
        </w:rPr>
        <w:t xml:space="preserve">נגד </w:t>
      </w:r>
      <w:r w:rsidRPr="00F56B5F">
        <w:rPr>
          <w:rFonts w:cs="David"/>
          <w:b/>
          <w:bCs/>
          <w:rtl/>
        </w:rPr>
        <w:t>–</w:t>
      </w:r>
      <w:r w:rsidRPr="00F56B5F">
        <w:rPr>
          <w:rFonts w:cs="David" w:hint="cs"/>
          <w:b/>
          <w:bCs/>
          <w:rtl/>
        </w:rPr>
        <w:t xml:space="preserve"> אין</w:t>
      </w:r>
    </w:p>
    <w:p w14:paraId="183BE1C5" w14:textId="77777777" w:rsidR="00F56B5F" w:rsidRPr="00F56B5F" w:rsidRDefault="00F56B5F" w:rsidP="00F56B5F">
      <w:pPr>
        <w:bidi/>
        <w:jc w:val="center"/>
        <w:rPr>
          <w:rFonts w:cs="David" w:hint="cs"/>
          <w:b/>
          <w:bCs/>
          <w:rtl/>
        </w:rPr>
      </w:pPr>
      <w:r w:rsidRPr="00F56B5F">
        <w:rPr>
          <w:rFonts w:cs="David" w:hint="cs"/>
          <w:b/>
          <w:bCs/>
          <w:rtl/>
        </w:rPr>
        <w:t xml:space="preserve">נמנעים </w:t>
      </w:r>
      <w:r w:rsidRPr="00F56B5F">
        <w:rPr>
          <w:rFonts w:cs="David"/>
          <w:b/>
          <w:bCs/>
          <w:rtl/>
        </w:rPr>
        <w:t>–</w:t>
      </w:r>
      <w:r w:rsidRPr="00F56B5F">
        <w:rPr>
          <w:rFonts w:cs="David" w:hint="cs"/>
          <w:b/>
          <w:bCs/>
          <w:rtl/>
        </w:rPr>
        <w:t xml:space="preserve"> אין</w:t>
      </w:r>
    </w:p>
    <w:p w14:paraId="4C510F71" w14:textId="77777777" w:rsidR="00F56B5F" w:rsidRPr="00F56B5F" w:rsidRDefault="00F56B5F" w:rsidP="00F56B5F">
      <w:pPr>
        <w:bidi/>
        <w:jc w:val="center"/>
        <w:rPr>
          <w:rFonts w:cs="David" w:hint="cs"/>
          <w:b/>
          <w:bCs/>
          <w:rtl/>
        </w:rPr>
      </w:pPr>
      <w:r w:rsidRPr="00F56B5F">
        <w:rPr>
          <w:rFonts w:cs="David" w:hint="cs"/>
          <w:b/>
          <w:bCs/>
          <w:rtl/>
        </w:rPr>
        <w:t>התפלגות "מולדת" אושרה.</w:t>
      </w:r>
    </w:p>
    <w:p w14:paraId="5CCA49D3" w14:textId="77777777" w:rsidR="00F56B5F" w:rsidRPr="00F56B5F" w:rsidRDefault="00F56B5F" w:rsidP="00F56B5F">
      <w:pPr>
        <w:bidi/>
        <w:jc w:val="both"/>
        <w:rPr>
          <w:rFonts w:cs="David" w:hint="cs"/>
          <w:rtl/>
        </w:rPr>
      </w:pPr>
    </w:p>
    <w:p w14:paraId="577F1372" w14:textId="77777777" w:rsidR="00F56B5F" w:rsidRPr="00F56B5F" w:rsidRDefault="00F56B5F" w:rsidP="00F56B5F">
      <w:pPr>
        <w:bidi/>
        <w:rPr>
          <w:rFonts w:cs="David" w:hint="cs"/>
          <w:rtl/>
        </w:rPr>
      </w:pPr>
      <w:r w:rsidRPr="00F56B5F">
        <w:rPr>
          <w:rFonts w:cs="David" w:hint="cs"/>
          <w:u w:val="single"/>
          <w:rtl/>
        </w:rPr>
        <w:t>היו"ר דוד טל:</w:t>
      </w:r>
    </w:p>
    <w:p w14:paraId="4119D68E" w14:textId="77777777" w:rsidR="00F56B5F" w:rsidRPr="00F56B5F" w:rsidRDefault="00F56B5F" w:rsidP="00F56B5F">
      <w:pPr>
        <w:bidi/>
        <w:jc w:val="both"/>
        <w:rPr>
          <w:rFonts w:cs="David" w:hint="cs"/>
          <w:rtl/>
        </w:rPr>
      </w:pPr>
    </w:p>
    <w:p w14:paraId="1748CCC5" w14:textId="77777777" w:rsidR="00F56B5F" w:rsidRPr="00F56B5F" w:rsidRDefault="00F56B5F" w:rsidP="00F56B5F">
      <w:pPr>
        <w:bidi/>
        <w:ind w:firstLine="720"/>
        <w:jc w:val="both"/>
        <w:rPr>
          <w:rFonts w:cs="David" w:hint="cs"/>
          <w:rtl/>
        </w:rPr>
      </w:pPr>
      <w:r w:rsidRPr="00F56B5F">
        <w:rPr>
          <w:rFonts w:cs="David" w:hint="cs"/>
          <w:rtl/>
        </w:rPr>
        <w:t xml:space="preserve">בעד חמישה, אין מתנגדים ואין נמנעים. תודה, ההתפלגות אושרה. </w:t>
      </w:r>
    </w:p>
    <w:p w14:paraId="5EE46A78" w14:textId="77777777" w:rsidR="00F56B5F" w:rsidRPr="00F56B5F" w:rsidRDefault="00F56B5F" w:rsidP="00F56B5F">
      <w:pPr>
        <w:bidi/>
        <w:ind w:firstLine="720"/>
        <w:jc w:val="both"/>
        <w:rPr>
          <w:rFonts w:cs="David" w:hint="cs"/>
          <w:rtl/>
        </w:rPr>
      </w:pPr>
    </w:p>
    <w:p w14:paraId="7BD573AD" w14:textId="77777777" w:rsidR="00F56B5F" w:rsidRPr="00F56B5F" w:rsidRDefault="00F56B5F" w:rsidP="00F56B5F">
      <w:pPr>
        <w:bidi/>
        <w:ind w:firstLine="720"/>
        <w:jc w:val="both"/>
        <w:rPr>
          <w:rFonts w:cs="David" w:hint="cs"/>
          <w:rtl/>
        </w:rPr>
      </w:pPr>
      <w:r w:rsidRPr="00F56B5F">
        <w:rPr>
          <w:rFonts w:cs="David" w:hint="cs"/>
          <w:rtl/>
        </w:rPr>
        <w:t xml:space="preserve">אנחנו עוברים להצבעה על אישור השם "מולדת איחוד לאומי". אם זה יאושר זה ייגרע מ"הבית היהודי". מי בעד אישור השם "מולדת האיחוד הלאומי"? </w:t>
      </w:r>
    </w:p>
    <w:p w14:paraId="46C3BE3D" w14:textId="77777777" w:rsidR="00F56B5F" w:rsidRPr="00F56B5F" w:rsidRDefault="00F56B5F" w:rsidP="00F56B5F">
      <w:pPr>
        <w:bidi/>
        <w:jc w:val="both"/>
        <w:rPr>
          <w:rFonts w:cs="David" w:hint="cs"/>
          <w:rtl/>
        </w:rPr>
      </w:pPr>
    </w:p>
    <w:p w14:paraId="5E6616E1" w14:textId="77777777" w:rsidR="00F56B5F" w:rsidRPr="00F56B5F" w:rsidRDefault="00F56B5F" w:rsidP="00F56B5F">
      <w:pPr>
        <w:bidi/>
        <w:jc w:val="center"/>
        <w:rPr>
          <w:rFonts w:cs="David" w:hint="cs"/>
          <w:b/>
          <w:bCs/>
          <w:rtl/>
        </w:rPr>
      </w:pPr>
      <w:r w:rsidRPr="00F56B5F">
        <w:rPr>
          <w:rFonts w:cs="David" w:hint="cs"/>
          <w:b/>
          <w:bCs/>
          <w:rtl/>
        </w:rPr>
        <w:t>הצבעה</w:t>
      </w:r>
    </w:p>
    <w:p w14:paraId="0D88A516" w14:textId="77777777" w:rsidR="00F56B5F" w:rsidRPr="00F56B5F" w:rsidRDefault="00F56B5F" w:rsidP="00F56B5F">
      <w:pPr>
        <w:bidi/>
        <w:jc w:val="center"/>
        <w:rPr>
          <w:rFonts w:cs="David" w:hint="cs"/>
          <w:b/>
          <w:bCs/>
          <w:rtl/>
        </w:rPr>
      </w:pPr>
      <w:r w:rsidRPr="00F56B5F">
        <w:rPr>
          <w:rFonts w:cs="David" w:hint="cs"/>
          <w:b/>
          <w:bCs/>
          <w:rtl/>
        </w:rPr>
        <w:t xml:space="preserve">בעד </w:t>
      </w:r>
      <w:r w:rsidRPr="00F56B5F">
        <w:rPr>
          <w:rFonts w:cs="David"/>
          <w:b/>
          <w:bCs/>
          <w:rtl/>
        </w:rPr>
        <w:t>–</w:t>
      </w:r>
      <w:r w:rsidRPr="00F56B5F">
        <w:rPr>
          <w:rFonts w:cs="David" w:hint="cs"/>
          <w:b/>
          <w:bCs/>
          <w:rtl/>
        </w:rPr>
        <w:t xml:space="preserve"> 6</w:t>
      </w:r>
    </w:p>
    <w:p w14:paraId="4E31ED52" w14:textId="77777777" w:rsidR="00F56B5F" w:rsidRPr="00F56B5F" w:rsidRDefault="00F56B5F" w:rsidP="00F56B5F">
      <w:pPr>
        <w:bidi/>
        <w:jc w:val="center"/>
        <w:rPr>
          <w:rFonts w:cs="David" w:hint="cs"/>
          <w:b/>
          <w:bCs/>
          <w:rtl/>
        </w:rPr>
      </w:pPr>
      <w:r w:rsidRPr="00F56B5F">
        <w:rPr>
          <w:rFonts w:cs="David" w:hint="cs"/>
          <w:b/>
          <w:bCs/>
          <w:rtl/>
        </w:rPr>
        <w:t xml:space="preserve">נגד </w:t>
      </w:r>
      <w:r w:rsidRPr="00F56B5F">
        <w:rPr>
          <w:rFonts w:cs="David"/>
          <w:b/>
          <w:bCs/>
          <w:rtl/>
        </w:rPr>
        <w:t>–</w:t>
      </w:r>
      <w:r w:rsidRPr="00F56B5F">
        <w:rPr>
          <w:rFonts w:cs="David" w:hint="cs"/>
          <w:b/>
          <w:bCs/>
          <w:rtl/>
        </w:rPr>
        <w:t xml:space="preserve"> אין</w:t>
      </w:r>
    </w:p>
    <w:p w14:paraId="6C6A42B2" w14:textId="77777777" w:rsidR="00F56B5F" w:rsidRPr="00F56B5F" w:rsidRDefault="00F56B5F" w:rsidP="00F56B5F">
      <w:pPr>
        <w:bidi/>
        <w:jc w:val="center"/>
        <w:rPr>
          <w:rFonts w:cs="David" w:hint="cs"/>
          <w:b/>
          <w:bCs/>
          <w:rtl/>
        </w:rPr>
      </w:pPr>
      <w:r w:rsidRPr="00F56B5F">
        <w:rPr>
          <w:rFonts w:cs="David" w:hint="cs"/>
          <w:b/>
          <w:bCs/>
          <w:rtl/>
        </w:rPr>
        <w:t xml:space="preserve">נמנעים </w:t>
      </w:r>
      <w:r w:rsidRPr="00F56B5F">
        <w:rPr>
          <w:rFonts w:cs="David"/>
          <w:b/>
          <w:bCs/>
          <w:rtl/>
        </w:rPr>
        <w:t>–</w:t>
      </w:r>
      <w:r w:rsidRPr="00F56B5F">
        <w:rPr>
          <w:rFonts w:cs="David" w:hint="cs"/>
          <w:b/>
          <w:bCs/>
          <w:rtl/>
        </w:rPr>
        <w:t xml:space="preserve"> אין</w:t>
      </w:r>
    </w:p>
    <w:p w14:paraId="438D93AF" w14:textId="77777777" w:rsidR="00F56B5F" w:rsidRPr="00F56B5F" w:rsidRDefault="00F56B5F" w:rsidP="00F56B5F">
      <w:pPr>
        <w:bidi/>
        <w:jc w:val="center"/>
        <w:rPr>
          <w:rFonts w:cs="David" w:hint="cs"/>
          <w:b/>
          <w:bCs/>
          <w:rtl/>
        </w:rPr>
      </w:pPr>
      <w:r w:rsidRPr="00F56B5F">
        <w:rPr>
          <w:rFonts w:cs="David" w:hint="cs"/>
          <w:b/>
          <w:bCs/>
          <w:rtl/>
        </w:rPr>
        <w:t xml:space="preserve">השם אושר. </w:t>
      </w:r>
    </w:p>
    <w:p w14:paraId="29678581" w14:textId="77777777" w:rsidR="00F56B5F" w:rsidRPr="00F56B5F" w:rsidRDefault="00F56B5F" w:rsidP="00F56B5F">
      <w:pPr>
        <w:bidi/>
        <w:jc w:val="both"/>
        <w:rPr>
          <w:rFonts w:cs="David" w:hint="cs"/>
          <w:rtl/>
        </w:rPr>
      </w:pPr>
    </w:p>
    <w:p w14:paraId="0379730B" w14:textId="77777777" w:rsidR="00F56B5F" w:rsidRPr="00F56B5F" w:rsidRDefault="00F56B5F" w:rsidP="00F56B5F">
      <w:pPr>
        <w:bidi/>
        <w:rPr>
          <w:rFonts w:cs="David" w:hint="cs"/>
          <w:rtl/>
        </w:rPr>
      </w:pPr>
      <w:r w:rsidRPr="00F56B5F">
        <w:rPr>
          <w:rFonts w:cs="David" w:hint="cs"/>
          <w:u w:val="single"/>
          <w:rtl/>
        </w:rPr>
        <w:t>היו"ר דוד טל:</w:t>
      </w:r>
    </w:p>
    <w:p w14:paraId="653F23EB" w14:textId="77777777" w:rsidR="00F56B5F" w:rsidRPr="00F56B5F" w:rsidRDefault="00F56B5F" w:rsidP="00F56B5F">
      <w:pPr>
        <w:bidi/>
        <w:jc w:val="both"/>
        <w:rPr>
          <w:rFonts w:cs="David" w:hint="cs"/>
          <w:rtl/>
        </w:rPr>
      </w:pPr>
    </w:p>
    <w:p w14:paraId="4251CDAE" w14:textId="77777777" w:rsidR="00F56B5F" w:rsidRPr="00F56B5F" w:rsidRDefault="00F56B5F" w:rsidP="00F56B5F">
      <w:pPr>
        <w:bidi/>
        <w:jc w:val="both"/>
        <w:rPr>
          <w:rFonts w:cs="David" w:hint="cs"/>
          <w:rtl/>
        </w:rPr>
      </w:pPr>
      <w:r w:rsidRPr="00F56B5F">
        <w:rPr>
          <w:rFonts w:cs="David" w:hint="cs"/>
          <w:rtl/>
        </w:rPr>
        <w:tab/>
        <w:t>תודה, אושר השם "מולדת האיחוד הלאומי".</w:t>
      </w:r>
    </w:p>
    <w:p w14:paraId="574C67D9" w14:textId="77777777" w:rsidR="00F56B5F" w:rsidRPr="00F56B5F" w:rsidRDefault="00F56B5F" w:rsidP="00F56B5F">
      <w:pPr>
        <w:bidi/>
        <w:jc w:val="both"/>
        <w:rPr>
          <w:rFonts w:cs="David" w:hint="cs"/>
          <w:rtl/>
        </w:rPr>
      </w:pPr>
    </w:p>
    <w:p w14:paraId="2938CF4B" w14:textId="77777777" w:rsidR="00F56B5F" w:rsidRPr="00F56B5F" w:rsidRDefault="00F56B5F" w:rsidP="00F56B5F">
      <w:pPr>
        <w:bidi/>
        <w:rPr>
          <w:rFonts w:cs="David" w:hint="cs"/>
          <w:u w:val="single"/>
          <w:rtl/>
        </w:rPr>
      </w:pPr>
      <w:r w:rsidRPr="00F56B5F">
        <w:rPr>
          <w:rFonts w:cs="David" w:hint="cs"/>
          <w:u w:val="single"/>
          <w:rtl/>
        </w:rPr>
        <w:t>ארבל אסטרחן:</w:t>
      </w:r>
    </w:p>
    <w:p w14:paraId="03753376" w14:textId="77777777" w:rsidR="00F56B5F" w:rsidRPr="00F56B5F" w:rsidRDefault="00F56B5F" w:rsidP="00F56B5F">
      <w:pPr>
        <w:bidi/>
        <w:jc w:val="both"/>
        <w:rPr>
          <w:rFonts w:cs="David" w:hint="cs"/>
          <w:rtl/>
        </w:rPr>
      </w:pPr>
    </w:p>
    <w:p w14:paraId="4243E6B8" w14:textId="77777777" w:rsidR="00F56B5F" w:rsidRPr="00F56B5F" w:rsidRDefault="00F56B5F" w:rsidP="00F56B5F">
      <w:pPr>
        <w:bidi/>
        <w:jc w:val="both"/>
        <w:rPr>
          <w:rFonts w:cs="David" w:hint="cs"/>
          <w:rtl/>
        </w:rPr>
      </w:pPr>
      <w:r w:rsidRPr="00F56B5F">
        <w:rPr>
          <w:rFonts w:cs="David" w:hint="cs"/>
          <w:rtl/>
        </w:rPr>
        <w:tab/>
        <w:t>מה יהיה שם הסיעה שממנה הם התפלגו?</w:t>
      </w:r>
    </w:p>
    <w:p w14:paraId="41F70B2B" w14:textId="77777777" w:rsidR="00F56B5F" w:rsidRPr="00F56B5F" w:rsidRDefault="00F56B5F" w:rsidP="00F56B5F">
      <w:pPr>
        <w:bidi/>
        <w:jc w:val="both"/>
        <w:rPr>
          <w:rFonts w:cs="David" w:hint="cs"/>
          <w:rtl/>
        </w:rPr>
      </w:pPr>
    </w:p>
    <w:p w14:paraId="3D7440CB" w14:textId="77777777" w:rsidR="00F56B5F" w:rsidRPr="00F56B5F" w:rsidRDefault="00F56B5F" w:rsidP="00F56B5F">
      <w:pPr>
        <w:bidi/>
        <w:rPr>
          <w:rFonts w:cs="David" w:hint="cs"/>
          <w:rtl/>
        </w:rPr>
      </w:pPr>
      <w:r w:rsidRPr="00F56B5F">
        <w:rPr>
          <w:rFonts w:cs="David" w:hint="cs"/>
          <w:u w:val="single"/>
          <w:rtl/>
        </w:rPr>
        <w:t>זבולון אורלב:</w:t>
      </w:r>
    </w:p>
    <w:p w14:paraId="2FE69339" w14:textId="77777777" w:rsidR="00F56B5F" w:rsidRPr="00F56B5F" w:rsidRDefault="00F56B5F" w:rsidP="00F56B5F">
      <w:pPr>
        <w:bidi/>
        <w:rPr>
          <w:rFonts w:cs="David" w:hint="cs"/>
          <w:rtl/>
        </w:rPr>
      </w:pPr>
    </w:p>
    <w:p w14:paraId="3BAAC5A1" w14:textId="77777777" w:rsidR="00F56B5F" w:rsidRPr="00F56B5F" w:rsidRDefault="00F56B5F" w:rsidP="00F56B5F">
      <w:pPr>
        <w:bidi/>
        <w:rPr>
          <w:rFonts w:cs="David" w:hint="cs"/>
          <w:rtl/>
        </w:rPr>
      </w:pPr>
      <w:r w:rsidRPr="00F56B5F">
        <w:rPr>
          <w:rFonts w:cs="David" w:hint="cs"/>
          <w:rtl/>
        </w:rPr>
        <w:tab/>
        <w:t>יגרעו את השם "האיחוד הלאומי". זה יהיה "הבית הלאומי מיסודה של המפד"ל".</w:t>
      </w:r>
    </w:p>
    <w:p w14:paraId="216C75C0" w14:textId="77777777" w:rsidR="00F56B5F" w:rsidRPr="00F56B5F" w:rsidRDefault="00F56B5F" w:rsidP="00F56B5F">
      <w:pPr>
        <w:bidi/>
        <w:rPr>
          <w:rFonts w:cs="David" w:hint="cs"/>
          <w:rtl/>
        </w:rPr>
      </w:pPr>
    </w:p>
    <w:p w14:paraId="58EE0C6F" w14:textId="77777777" w:rsidR="00F56B5F" w:rsidRPr="00F56B5F" w:rsidRDefault="00F56B5F" w:rsidP="00F56B5F">
      <w:pPr>
        <w:bidi/>
        <w:rPr>
          <w:rFonts w:cs="David" w:hint="cs"/>
          <w:u w:val="single"/>
          <w:rtl/>
        </w:rPr>
      </w:pPr>
    </w:p>
    <w:p w14:paraId="3F5FD551" w14:textId="77777777" w:rsidR="00F56B5F" w:rsidRPr="00F56B5F" w:rsidRDefault="00F56B5F" w:rsidP="00F56B5F">
      <w:pPr>
        <w:bidi/>
        <w:ind w:left="360"/>
        <w:jc w:val="center"/>
        <w:rPr>
          <w:rFonts w:cs="David" w:hint="cs"/>
          <w:b/>
          <w:bCs/>
          <w:rtl/>
        </w:rPr>
      </w:pPr>
      <w:r w:rsidRPr="00F56B5F">
        <w:rPr>
          <w:rFonts w:cs="David"/>
          <w:b/>
          <w:bCs/>
          <w:rtl/>
        </w:rPr>
        <w:br w:type="page"/>
      </w:r>
      <w:r w:rsidRPr="00F56B5F">
        <w:rPr>
          <w:rFonts w:cs="David" w:hint="cs"/>
          <w:b/>
          <w:bCs/>
          <w:rtl/>
        </w:rPr>
        <w:t xml:space="preserve">בקשות להתפלגות מסיעת "הבית היהודי מיסודן של המפד"ל והאיחוד הלאומי" </w:t>
      </w:r>
      <w:r w:rsidRPr="00F56B5F">
        <w:rPr>
          <w:rFonts w:cs="David"/>
          <w:b/>
          <w:bCs/>
          <w:rtl/>
        </w:rPr>
        <w:t>–</w:t>
      </w:r>
      <w:r w:rsidRPr="00F56B5F">
        <w:rPr>
          <w:rFonts w:cs="David" w:hint="cs"/>
          <w:b/>
          <w:bCs/>
          <w:rtl/>
        </w:rPr>
        <w:t xml:space="preserve"> לפי חוק הכנסת, </w:t>
      </w:r>
      <w:proofErr w:type="spellStart"/>
      <w:r w:rsidRPr="00F56B5F">
        <w:rPr>
          <w:rFonts w:cs="David" w:hint="cs"/>
          <w:b/>
          <w:bCs/>
          <w:rtl/>
        </w:rPr>
        <w:t>התשנ"ד</w:t>
      </w:r>
      <w:proofErr w:type="spellEnd"/>
      <w:r w:rsidRPr="00F56B5F">
        <w:rPr>
          <w:rFonts w:cs="David" w:hint="cs"/>
          <w:b/>
          <w:bCs/>
          <w:rtl/>
        </w:rPr>
        <w:t>-1994:</w:t>
      </w:r>
    </w:p>
    <w:p w14:paraId="5A8759D8" w14:textId="77777777" w:rsidR="00F56B5F" w:rsidRPr="00F56B5F" w:rsidRDefault="00F56B5F" w:rsidP="00F56B5F">
      <w:pPr>
        <w:numPr>
          <w:ilvl w:val="0"/>
          <w:numId w:val="2"/>
        </w:numPr>
        <w:bidi/>
        <w:jc w:val="center"/>
        <w:rPr>
          <w:rFonts w:cs="David" w:hint="cs"/>
          <w:b/>
          <w:bCs/>
          <w:u w:val="single"/>
        </w:rPr>
      </w:pPr>
      <w:r w:rsidRPr="00F56B5F">
        <w:rPr>
          <w:rFonts w:cs="David" w:hint="cs"/>
          <w:b/>
          <w:bCs/>
          <w:u w:val="single"/>
          <w:rtl/>
        </w:rPr>
        <w:t>בקשת סיעת אח"י.</w:t>
      </w:r>
    </w:p>
    <w:p w14:paraId="158E9002" w14:textId="77777777" w:rsidR="00F56B5F" w:rsidRPr="00F56B5F" w:rsidRDefault="00F56B5F" w:rsidP="00F56B5F">
      <w:pPr>
        <w:bidi/>
        <w:rPr>
          <w:rFonts w:cs="David" w:hint="cs"/>
          <w:u w:val="single"/>
          <w:rtl/>
        </w:rPr>
      </w:pPr>
    </w:p>
    <w:p w14:paraId="19375CB8" w14:textId="77777777" w:rsidR="00F56B5F" w:rsidRPr="00F56B5F" w:rsidRDefault="00F56B5F" w:rsidP="00F56B5F">
      <w:pPr>
        <w:bidi/>
        <w:rPr>
          <w:rFonts w:cs="David" w:hint="cs"/>
          <w:rtl/>
        </w:rPr>
      </w:pPr>
      <w:r w:rsidRPr="00F56B5F">
        <w:rPr>
          <w:rFonts w:cs="David" w:hint="cs"/>
          <w:u w:val="single"/>
          <w:rtl/>
        </w:rPr>
        <w:t>היו"ר דוד טל:</w:t>
      </w:r>
    </w:p>
    <w:p w14:paraId="7BECB6F6" w14:textId="77777777" w:rsidR="00F56B5F" w:rsidRPr="00F56B5F" w:rsidRDefault="00F56B5F" w:rsidP="00F56B5F">
      <w:pPr>
        <w:bidi/>
        <w:rPr>
          <w:rFonts w:cs="David" w:hint="cs"/>
          <w:rtl/>
        </w:rPr>
      </w:pPr>
    </w:p>
    <w:p w14:paraId="4333FD71" w14:textId="77777777" w:rsidR="00F56B5F" w:rsidRPr="00F56B5F" w:rsidRDefault="00F56B5F" w:rsidP="00F56B5F">
      <w:pPr>
        <w:bidi/>
        <w:rPr>
          <w:rFonts w:cs="David" w:hint="cs"/>
          <w:rtl/>
        </w:rPr>
      </w:pPr>
      <w:r w:rsidRPr="00F56B5F">
        <w:rPr>
          <w:rFonts w:cs="David" w:hint="cs"/>
          <w:rtl/>
        </w:rPr>
        <w:tab/>
        <w:t>אנחנו עוברים לסעיף השני, בקשת ההתפלגות של סיעת אח"י.</w:t>
      </w:r>
    </w:p>
    <w:p w14:paraId="3C8EBE7A" w14:textId="77777777" w:rsidR="00F56B5F" w:rsidRPr="00F56B5F" w:rsidRDefault="00F56B5F" w:rsidP="00F56B5F">
      <w:pPr>
        <w:bidi/>
        <w:jc w:val="both"/>
        <w:rPr>
          <w:rFonts w:cs="David" w:hint="cs"/>
          <w:rtl/>
        </w:rPr>
      </w:pPr>
    </w:p>
    <w:p w14:paraId="4B2E33C6" w14:textId="77777777" w:rsidR="00F56B5F" w:rsidRPr="00F56B5F" w:rsidRDefault="00F56B5F" w:rsidP="00F56B5F">
      <w:pPr>
        <w:bidi/>
        <w:jc w:val="both"/>
        <w:rPr>
          <w:rFonts w:cs="David" w:hint="cs"/>
          <w:u w:val="single"/>
          <w:rtl/>
        </w:rPr>
      </w:pPr>
      <w:r w:rsidRPr="00F56B5F">
        <w:rPr>
          <w:rFonts w:cs="David" w:hint="cs"/>
          <w:u w:val="single"/>
          <w:rtl/>
        </w:rPr>
        <w:t>אריה אלדד:</w:t>
      </w:r>
    </w:p>
    <w:p w14:paraId="46850A85" w14:textId="77777777" w:rsidR="00F56B5F" w:rsidRPr="00F56B5F" w:rsidRDefault="00F56B5F" w:rsidP="00F56B5F">
      <w:pPr>
        <w:bidi/>
        <w:jc w:val="both"/>
        <w:rPr>
          <w:rFonts w:cs="David" w:hint="cs"/>
          <w:rtl/>
        </w:rPr>
      </w:pPr>
    </w:p>
    <w:p w14:paraId="78F1771D" w14:textId="77777777" w:rsidR="00F56B5F" w:rsidRPr="00F56B5F" w:rsidRDefault="00F56B5F" w:rsidP="00F56B5F">
      <w:pPr>
        <w:bidi/>
        <w:jc w:val="both"/>
        <w:rPr>
          <w:rFonts w:cs="David" w:hint="cs"/>
          <w:rtl/>
        </w:rPr>
      </w:pPr>
      <w:r w:rsidRPr="00F56B5F">
        <w:rPr>
          <w:rFonts w:cs="David" w:hint="cs"/>
          <w:rtl/>
        </w:rPr>
        <w:tab/>
        <w:t xml:space="preserve">אני מבקש למשוך את בקשתי על פי סעיף ב' של סדר היום. </w:t>
      </w:r>
    </w:p>
    <w:p w14:paraId="62739BD4" w14:textId="77777777" w:rsidR="00F56B5F" w:rsidRPr="00F56B5F" w:rsidRDefault="00F56B5F" w:rsidP="00F56B5F">
      <w:pPr>
        <w:bidi/>
        <w:jc w:val="both"/>
        <w:rPr>
          <w:rFonts w:cs="David" w:hint="cs"/>
          <w:rtl/>
        </w:rPr>
      </w:pPr>
    </w:p>
    <w:p w14:paraId="082DFD72" w14:textId="77777777" w:rsidR="00F56B5F" w:rsidRPr="00F56B5F" w:rsidRDefault="00F56B5F" w:rsidP="00F56B5F">
      <w:pPr>
        <w:bidi/>
        <w:rPr>
          <w:rFonts w:cs="David" w:hint="cs"/>
          <w:rtl/>
        </w:rPr>
      </w:pPr>
      <w:r w:rsidRPr="00F56B5F">
        <w:rPr>
          <w:rFonts w:cs="David" w:hint="cs"/>
          <w:u w:val="single"/>
          <w:rtl/>
        </w:rPr>
        <w:t>דוד רותם:</w:t>
      </w:r>
    </w:p>
    <w:p w14:paraId="6760A154" w14:textId="77777777" w:rsidR="00F56B5F" w:rsidRPr="00F56B5F" w:rsidRDefault="00F56B5F" w:rsidP="00F56B5F">
      <w:pPr>
        <w:bidi/>
        <w:jc w:val="both"/>
        <w:rPr>
          <w:rFonts w:cs="David" w:hint="cs"/>
          <w:rtl/>
        </w:rPr>
      </w:pPr>
    </w:p>
    <w:p w14:paraId="011A0616" w14:textId="77777777" w:rsidR="00F56B5F" w:rsidRPr="00F56B5F" w:rsidRDefault="00F56B5F" w:rsidP="00F56B5F">
      <w:pPr>
        <w:bidi/>
        <w:jc w:val="both"/>
        <w:rPr>
          <w:rFonts w:cs="David" w:hint="cs"/>
          <w:rtl/>
        </w:rPr>
      </w:pPr>
      <w:r w:rsidRPr="00F56B5F">
        <w:rPr>
          <w:rFonts w:cs="David" w:hint="cs"/>
          <w:rtl/>
        </w:rPr>
        <w:tab/>
        <w:t>זאת אומרת שאתה נשאר ב"בית היהודי"?</w:t>
      </w:r>
    </w:p>
    <w:p w14:paraId="5E68230D" w14:textId="77777777" w:rsidR="00F56B5F" w:rsidRPr="00F56B5F" w:rsidRDefault="00F56B5F" w:rsidP="00F56B5F">
      <w:pPr>
        <w:bidi/>
        <w:jc w:val="both"/>
        <w:rPr>
          <w:rFonts w:cs="David" w:hint="cs"/>
          <w:rtl/>
        </w:rPr>
      </w:pPr>
    </w:p>
    <w:p w14:paraId="5C15983E" w14:textId="77777777" w:rsidR="00F56B5F" w:rsidRPr="00F56B5F" w:rsidRDefault="00F56B5F" w:rsidP="00F56B5F">
      <w:pPr>
        <w:bidi/>
        <w:rPr>
          <w:rFonts w:cs="David" w:hint="cs"/>
          <w:u w:val="single"/>
          <w:rtl/>
        </w:rPr>
      </w:pPr>
      <w:r w:rsidRPr="00F56B5F">
        <w:rPr>
          <w:rFonts w:cs="David" w:hint="cs"/>
          <w:u w:val="single"/>
          <w:rtl/>
        </w:rPr>
        <w:t>אריה אלדד:</w:t>
      </w:r>
    </w:p>
    <w:p w14:paraId="437E64C1" w14:textId="77777777" w:rsidR="00F56B5F" w:rsidRPr="00F56B5F" w:rsidRDefault="00F56B5F" w:rsidP="00F56B5F">
      <w:pPr>
        <w:bidi/>
        <w:rPr>
          <w:rFonts w:cs="David" w:hint="cs"/>
          <w:u w:val="single"/>
          <w:rtl/>
        </w:rPr>
      </w:pPr>
    </w:p>
    <w:p w14:paraId="62EC1EF8" w14:textId="77777777" w:rsidR="00F56B5F" w:rsidRPr="00F56B5F" w:rsidRDefault="00F56B5F" w:rsidP="00F56B5F">
      <w:pPr>
        <w:bidi/>
        <w:jc w:val="both"/>
        <w:rPr>
          <w:rFonts w:cs="David" w:hint="cs"/>
          <w:rtl/>
        </w:rPr>
      </w:pPr>
      <w:r w:rsidRPr="00F56B5F">
        <w:rPr>
          <w:rFonts w:cs="David" w:hint="cs"/>
          <w:rtl/>
        </w:rPr>
        <w:tab/>
        <w:t xml:space="preserve">נשאר ב"מולדת". </w:t>
      </w:r>
    </w:p>
    <w:p w14:paraId="176D0EA7" w14:textId="77777777" w:rsidR="00F56B5F" w:rsidRPr="00F56B5F" w:rsidRDefault="00F56B5F" w:rsidP="00F56B5F">
      <w:pPr>
        <w:bidi/>
        <w:jc w:val="both"/>
        <w:rPr>
          <w:rFonts w:cs="David" w:hint="cs"/>
          <w:rtl/>
        </w:rPr>
      </w:pPr>
    </w:p>
    <w:p w14:paraId="4DD7C820" w14:textId="77777777" w:rsidR="00F56B5F" w:rsidRPr="00F56B5F" w:rsidRDefault="00F56B5F" w:rsidP="00F56B5F">
      <w:pPr>
        <w:bidi/>
        <w:rPr>
          <w:rFonts w:cs="David" w:hint="cs"/>
          <w:rtl/>
        </w:rPr>
      </w:pPr>
      <w:r w:rsidRPr="00F56B5F">
        <w:rPr>
          <w:rFonts w:cs="David" w:hint="cs"/>
          <w:u w:val="single"/>
          <w:rtl/>
        </w:rPr>
        <w:t>היו"ר דוד טל:</w:t>
      </w:r>
    </w:p>
    <w:p w14:paraId="6A255AF3" w14:textId="77777777" w:rsidR="00F56B5F" w:rsidRPr="00F56B5F" w:rsidRDefault="00F56B5F" w:rsidP="00F56B5F">
      <w:pPr>
        <w:bidi/>
        <w:jc w:val="both"/>
        <w:rPr>
          <w:rFonts w:cs="David" w:hint="cs"/>
          <w:rtl/>
        </w:rPr>
      </w:pPr>
    </w:p>
    <w:p w14:paraId="361F08A0" w14:textId="77777777" w:rsidR="00F56B5F" w:rsidRPr="00F56B5F" w:rsidRDefault="00F56B5F" w:rsidP="00F56B5F">
      <w:pPr>
        <w:bidi/>
        <w:jc w:val="both"/>
        <w:rPr>
          <w:rFonts w:cs="David" w:hint="cs"/>
          <w:rtl/>
        </w:rPr>
      </w:pPr>
      <w:r w:rsidRPr="00F56B5F">
        <w:rPr>
          <w:rFonts w:cs="David" w:hint="cs"/>
          <w:rtl/>
        </w:rPr>
        <w:tab/>
        <w:t xml:space="preserve">תודה רבה. בבקשה, הרב לוי. </w:t>
      </w:r>
    </w:p>
    <w:p w14:paraId="5F9AAEA0" w14:textId="77777777" w:rsidR="00F56B5F" w:rsidRPr="00F56B5F" w:rsidRDefault="00F56B5F" w:rsidP="00F56B5F">
      <w:pPr>
        <w:bidi/>
        <w:jc w:val="both"/>
        <w:rPr>
          <w:rFonts w:cs="David" w:hint="cs"/>
          <w:rtl/>
        </w:rPr>
      </w:pPr>
    </w:p>
    <w:p w14:paraId="4C2A1B6C" w14:textId="77777777" w:rsidR="00F56B5F" w:rsidRPr="00F56B5F" w:rsidRDefault="00F56B5F" w:rsidP="00F56B5F">
      <w:pPr>
        <w:bidi/>
        <w:rPr>
          <w:rFonts w:cs="David" w:hint="cs"/>
          <w:rtl/>
        </w:rPr>
      </w:pPr>
      <w:r w:rsidRPr="00F56B5F">
        <w:rPr>
          <w:rFonts w:cs="David" w:hint="cs"/>
          <w:u w:val="single"/>
          <w:rtl/>
        </w:rPr>
        <w:t>יצחק לוי:</w:t>
      </w:r>
    </w:p>
    <w:p w14:paraId="066ADC46" w14:textId="77777777" w:rsidR="00F56B5F" w:rsidRPr="00F56B5F" w:rsidRDefault="00F56B5F" w:rsidP="00F56B5F">
      <w:pPr>
        <w:bidi/>
        <w:rPr>
          <w:rFonts w:cs="David" w:hint="cs"/>
          <w:rtl/>
        </w:rPr>
      </w:pPr>
    </w:p>
    <w:p w14:paraId="4C911B55" w14:textId="77777777" w:rsidR="00F56B5F" w:rsidRPr="00F56B5F" w:rsidRDefault="00F56B5F" w:rsidP="00F56B5F">
      <w:pPr>
        <w:bidi/>
        <w:jc w:val="both"/>
        <w:rPr>
          <w:rFonts w:cs="David" w:hint="cs"/>
          <w:rtl/>
        </w:rPr>
      </w:pPr>
      <w:r w:rsidRPr="00F56B5F">
        <w:rPr>
          <w:rFonts w:cs="David" w:hint="cs"/>
          <w:rtl/>
        </w:rPr>
        <w:tab/>
        <w:t xml:space="preserve">לא היינו שותפים ל"יסוד הבית היהודי", לא חתמנו על ההצטרפות לסיעת "הבית היהודי", ולכן מצבו קצת שונה, אם כי בעיקרון אין הבדל. נרשמנו כמפלגה נפרדת אצל יושב ראש ועדת הבחירות כאשר הגשנו את הרשימות. אנחנו מפלגה מוכרת ומאושרת על-ידי רשם המפלגות, ואנחנו מבקשים לפרוש מסיעת "הבית היהודי" ומבקשים מוועדת הכנסת להכיר בנו כסיעה נפרדת לצורך כל עניין ודבר. </w:t>
      </w:r>
    </w:p>
    <w:p w14:paraId="75D264AA" w14:textId="77777777" w:rsidR="00F56B5F" w:rsidRPr="00F56B5F" w:rsidRDefault="00F56B5F" w:rsidP="00F56B5F">
      <w:pPr>
        <w:bidi/>
        <w:jc w:val="both"/>
        <w:rPr>
          <w:rFonts w:cs="David" w:hint="cs"/>
          <w:rtl/>
        </w:rPr>
      </w:pPr>
    </w:p>
    <w:p w14:paraId="236CD754" w14:textId="77777777" w:rsidR="00F56B5F" w:rsidRPr="00F56B5F" w:rsidRDefault="00F56B5F" w:rsidP="00F56B5F">
      <w:pPr>
        <w:bidi/>
        <w:jc w:val="both"/>
        <w:rPr>
          <w:rFonts w:cs="David" w:hint="cs"/>
          <w:u w:val="single"/>
          <w:rtl/>
        </w:rPr>
      </w:pPr>
      <w:r w:rsidRPr="00F56B5F">
        <w:rPr>
          <w:rFonts w:cs="David" w:hint="cs"/>
          <w:u w:val="single"/>
          <w:rtl/>
        </w:rPr>
        <w:t>ארבל אסטרחן:</w:t>
      </w:r>
    </w:p>
    <w:p w14:paraId="218D77E0" w14:textId="77777777" w:rsidR="00F56B5F" w:rsidRPr="00F56B5F" w:rsidRDefault="00F56B5F" w:rsidP="00F56B5F">
      <w:pPr>
        <w:bidi/>
        <w:jc w:val="both"/>
        <w:rPr>
          <w:rFonts w:cs="David" w:hint="cs"/>
          <w:rtl/>
        </w:rPr>
      </w:pPr>
    </w:p>
    <w:p w14:paraId="4B3C955B" w14:textId="77777777" w:rsidR="00F56B5F" w:rsidRPr="00F56B5F" w:rsidRDefault="00F56B5F" w:rsidP="00F56B5F">
      <w:pPr>
        <w:bidi/>
        <w:jc w:val="both"/>
        <w:rPr>
          <w:rFonts w:cs="David" w:hint="cs"/>
          <w:rtl/>
        </w:rPr>
      </w:pPr>
      <w:r w:rsidRPr="00F56B5F">
        <w:rPr>
          <w:rFonts w:cs="David" w:hint="cs"/>
          <w:rtl/>
        </w:rPr>
        <w:tab/>
        <w:t xml:space="preserve">שם המפלגה הוא "אח"י </w:t>
      </w:r>
      <w:r w:rsidRPr="00F56B5F">
        <w:rPr>
          <w:rFonts w:cs="David"/>
          <w:rtl/>
        </w:rPr>
        <w:t>–</w:t>
      </w:r>
      <w:r w:rsidRPr="00F56B5F">
        <w:rPr>
          <w:rFonts w:cs="David" w:hint="cs"/>
          <w:rtl/>
        </w:rPr>
        <w:t xml:space="preserve"> ארץ, חברה, יהדות".</w:t>
      </w:r>
    </w:p>
    <w:p w14:paraId="6E3A9AC0" w14:textId="77777777" w:rsidR="00F56B5F" w:rsidRPr="00F56B5F" w:rsidRDefault="00F56B5F" w:rsidP="00F56B5F">
      <w:pPr>
        <w:bidi/>
        <w:jc w:val="both"/>
        <w:rPr>
          <w:rFonts w:cs="David" w:hint="cs"/>
          <w:rtl/>
        </w:rPr>
      </w:pPr>
    </w:p>
    <w:p w14:paraId="594F97A8" w14:textId="77777777" w:rsidR="00F56B5F" w:rsidRPr="00F56B5F" w:rsidRDefault="00F56B5F" w:rsidP="00F56B5F">
      <w:pPr>
        <w:bidi/>
        <w:rPr>
          <w:rFonts w:cs="David" w:hint="cs"/>
          <w:rtl/>
        </w:rPr>
      </w:pPr>
      <w:r w:rsidRPr="00F56B5F">
        <w:rPr>
          <w:rFonts w:cs="David" w:hint="cs"/>
          <w:u w:val="single"/>
          <w:rtl/>
        </w:rPr>
        <w:t>היו"ר דוד טל:</w:t>
      </w:r>
    </w:p>
    <w:p w14:paraId="5D79F50D" w14:textId="77777777" w:rsidR="00F56B5F" w:rsidRPr="00F56B5F" w:rsidRDefault="00F56B5F" w:rsidP="00F56B5F">
      <w:pPr>
        <w:bidi/>
        <w:jc w:val="both"/>
        <w:rPr>
          <w:rFonts w:cs="David" w:hint="cs"/>
          <w:rtl/>
        </w:rPr>
      </w:pPr>
    </w:p>
    <w:p w14:paraId="2ABAD894" w14:textId="77777777" w:rsidR="00F56B5F" w:rsidRPr="00F56B5F" w:rsidRDefault="00F56B5F" w:rsidP="00F56B5F">
      <w:pPr>
        <w:bidi/>
        <w:jc w:val="both"/>
        <w:rPr>
          <w:rFonts w:cs="David" w:hint="cs"/>
          <w:rtl/>
        </w:rPr>
      </w:pPr>
      <w:r w:rsidRPr="00F56B5F">
        <w:rPr>
          <w:rFonts w:cs="David" w:hint="cs"/>
          <w:rtl/>
        </w:rPr>
        <w:tab/>
        <w:t xml:space="preserve">תודה. חבר הכנסת אורלב, בבקשה. </w:t>
      </w:r>
    </w:p>
    <w:p w14:paraId="5D136BF9" w14:textId="77777777" w:rsidR="00F56B5F" w:rsidRPr="00F56B5F" w:rsidRDefault="00F56B5F" w:rsidP="00F56B5F">
      <w:pPr>
        <w:bidi/>
        <w:jc w:val="both"/>
        <w:rPr>
          <w:rFonts w:cs="David" w:hint="cs"/>
          <w:rtl/>
        </w:rPr>
      </w:pPr>
    </w:p>
    <w:p w14:paraId="4D2210DD" w14:textId="77777777" w:rsidR="00F56B5F" w:rsidRPr="00F56B5F" w:rsidRDefault="00F56B5F" w:rsidP="00F56B5F">
      <w:pPr>
        <w:bidi/>
        <w:jc w:val="both"/>
        <w:rPr>
          <w:rFonts w:cs="David" w:hint="cs"/>
          <w:rtl/>
        </w:rPr>
      </w:pPr>
      <w:r w:rsidRPr="00F56B5F">
        <w:rPr>
          <w:rFonts w:cs="David" w:hint="cs"/>
          <w:u w:val="single"/>
          <w:rtl/>
        </w:rPr>
        <w:t>זבולון אורלב:</w:t>
      </w:r>
    </w:p>
    <w:p w14:paraId="2EEDCD38" w14:textId="77777777" w:rsidR="00F56B5F" w:rsidRPr="00F56B5F" w:rsidRDefault="00F56B5F" w:rsidP="00F56B5F">
      <w:pPr>
        <w:bidi/>
        <w:jc w:val="both"/>
        <w:rPr>
          <w:rFonts w:cs="David" w:hint="cs"/>
          <w:rtl/>
        </w:rPr>
      </w:pPr>
      <w:r w:rsidRPr="00F56B5F">
        <w:rPr>
          <w:rFonts w:cs="David" w:hint="cs"/>
          <w:rtl/>
        </w:rPr>
        <w:tab/>
      </w:r>
    </w:p>
    <w:p w14:paraId="73E6BC80" w14:textId="77777777" w:rsidR="00F56B5F" w:rsidRPr="00F56B5F" w:rsidRDefault="00F56B5F" w:rsidP="00F56B5F">
      <w:pPr>
        <w:bidi/>
        <w:ind w:firstLine="720"/>
        <w:jc w:val="both"/>
        <w:rPr>
          <w:rFonts w:cs="David" w:hint="cs"/>
          <w:rtl/>
        </w:rPr>
      </w:pPr>
      <w:r w:rsidRPr="00F56B5F">
        <w:rPr>
          <w:rFonts w:cs="David" w:hint="cs"/>
          <w:rtl/>
        </w:rPr>
        <w:t xml:space="preserve">בתוך עמי אנוכי חי, ועל-פי ידיעתי לפחות חבר הכנסת איתם מנהל מגעים עם הליכוד. יושב ראש הליכוד החליט לא לאפשר לו להתמודד, זו החלטה, ועכשיו נראה לי שאף על פי שזרקו אותו מהדלת הוא מנסה להחדיר מעטפות עם מזומנים דרך החריץ לליכוד. אח"י איננה מתכוונת, על פי ידיעתי - - - </w:t>
      </w:r>
    </w:p>
    <w:p w14:paraId="75DA6E90" w14:textId="77777777" w:rsidR="00F56B5F" w:rsidRPr="00F56B5F" w:rsidRDefault="00F56B5F" w:rsidP="00F56B5F">
      <w:pPr>
        <w:bidi/>
        <w:jc w:val="both"/>
        <w:rPr>
          <w:rFonts w:cs="David" w:hint="cs"/>
          <w:rtl/>
        </w:rPr>
      </w:pPr>
    </w:p>
    <w:p w14:paraId="57D07216" w14:textId="77777777" w:rsidR="00F56B5F" w:rsidRPr="00F56B5F" w:rsidRDefault="00F56B5F" w:rsidP="00F56B5F">
      <w:pPr>
        <w:overflowPunct w:val="0"/>
        <w:autoSpaceDE w:val="0"/>
        <w:autoSpaceDN w:val="0"/>
        <w:bidi/>
        <w:adjustRightInd w:val="0"/>
        <w:jc w:val="both"/>
        <w:rPr>
          <w:rFonts w:cs="David"/>
          <w:rtl/>
        </w:rPr>
      </w:pPr>
      <w:r w:rsidRPr="00F56B5F">
        <w:rPr>
          <w:rFonts w:cs="David" w:hint="eastAsia"/>
          <w:u w:val="single"/>
          <w:rtl/>
        </w:rPr>
        <w:t>אורי</w:t>
      </w:r>
      <w:r w:rsidRPr="00F56B5F">
        <w:rPr>
          <w:rFonts w:cs="David"/>
          <w:u w:val="single"/>
          <w:rtl/>
        </w:rPr>
        <w:t xml:space="preserve"> אריאל:</w:t>
      </w:r>
    </w:p>
    <w:p w14:paraId="72B5A5DB" w14:textId="77777777" w:rsidR="00F56B5F" w:rsidRPr="00F56B5F" w:rsidRDefault="00F56B5F" w:rsidP="00F56B5F">
      <w:pPr>
        <w:overflowPunct w:val="0"/>
        <w:autoSpaceDE w:val="0"/>
        <w:autoSpaceDN w:val="0"/>
        <w:bidi/>
        <w:adjustRightInd w:val="0"/>
        <w:jc w:val="both"/>
        <w:rPr>
          <w:rFonts w:cs="David"/>
          <w:rtl/>
        </w:rPr>
      </w:pPr>
    </w:p>
    <w:p w14:paraId="3DA8CA08" w14:textId="77777777" w:rsidR="00F56B5F" w:rsidRPr="00F56B5F" w:rsidRDefault="00F56B5F" w:rsidP="00F56B5F">
      <w:pPr>
        <w:bidi/>
        <w:jc w:val="both"/>
        <w:rPr>
          <w:rFonts w:cs="David" w:hint="cs"/>
          <w:rtl/>
        </w:rPr>
      </w:pPr>
      <w:r w:rsidRPr="00F56B5F">
        <w:rPr>
          <w:rFonts w:cs="David"/>
          <w:rtl/>
        </w:rPr>
        <w:tab/>
      </w:r>
      <w:r w:rsidRPr="00F56B5F">
        <w:rPr>
          <w:rFonts w:cs="David" w:hint="cs"/>
          <w:rtl/>
        </w:rPr>
        <w:t xml:space="preserve">אתה ממש משתפר. </w:t>
      </w:r>
    </w:p>
    <w:p w14:paraId="0F5B57F8" w14:textId="77777777" w:rsidR="00F56B5F" w:rsidRPr="00F56B5F" w:rsidRDefault="00F56B5F" w:rsidP="00F56B5F">
      <w:pPr>
        <w:bidi/>
        <w:jc w:val="both"/>
        <w:rPr>
          <w:rFonts w:cs="David" w:hint="cs"/>
          <w:rtl/>
        </w:rPr>
      </w:pPr>
    </w:p>
    <w:p w14:paraId="3E4A8E60" w14:textId="77777777" w:rsidR="00F56B5F" w:rsidRPr="00F56B5F" w:rsidRDefault="00F56B5F" w:rsidP="00F56B5F">
      <w:pPr>
        <w:bidi/>
        <w:rPr>
          <w:rFonts w:cs="David" w:hint="cs"/>
          <w:rtl/>
        </w:rPr>
      </w:pPr>
      <w:r w:rsidRPr="00F56B5F">
        <w:rPr>
          <w:rFonts w:cs="David" w:hint="cs"/>
          <w:u w:val="single"/>
          <w:rtl/>
        </w:rPr>
        <w:t>דוד רותם:</w:t>
      </w:r>
    </w:p>
    <w:p w14:paraId="4D44C514" w14:textId="77777777" w:rsidR="00F56B5F" w:rsidRPr="00F56B5F" w:rsidRDefault="00F56B5F" w:rsidP="00F56B5F">
      <w:pPr>
        <w:bidi/>
        <w:jc w:val="both"/>
        <w:rPr>
          <w:rFonts w:cs="David" w:hint="cs"/>
          <w:rtl/>
        </w:rPr>
      </w:pPr>
    </w:p>
    <w:p w14:paraId="62495FB0" w14:textId="77777777" w:rsidR="00F56B5F" w:rsidRPr="00F56B5F" w:rsidRDefault="00F56B5F" w:rsidP="00F56B5F">
      <w:pPr>
        <w:bidi/>
        <w:jc w:val="both"/>
        <w:rPr>
          <w:rFonts w:cs="David" w:hint="cs"/>
          <w:rtl/>
        </w:rPr>
      </w:pPr>
      <w:r w:rsidRPr="00F56B5F">
        <w:rPr>
          <w:rFonts w:cs="David" w:hint="cs"/>
          <w:rtl/>
        </w:rPr>
        <w:tab/>
        <w:t>מה זה רלוונטי אם הם מחליטים לרוץ או לא?</w:t>
      </w:r>
    </w:p>
    <w:p w14:paraId="33E8D175" w14:textId="77777777" w:rsidR="00F56B5F" w:rsidRPr="00F56B5F" w:rsidRDefault="00F56B5F" w:rsidP="00F56B5F">
      <w:pPr>
        <w:bidi/>
        <w:jc w:val="both"/>
        <w:rPr>
          <w:rFonts w:cs="David" w:hint="cs"/>
          <w:rtl/>
        </w:rPr>
      </w:pPr>
    </w:p>
    <w:p w14:paraId="05B84C46" w14:textId="77777777" w:rsidR="00F56B5F" w:rsidRPr="00F56B5F" w:rsidRDefault="00F56B5F" w:rsidP="00F56B5F">
      <w:pPr>
        <w:bidi/>
        <w:rPr>
          <w:rFonts w:cs="David" w:hint="cs"/>
          <w:rtl/>
        </w:rPr>
      </w:pPr>
      <w:r w:rsidRPr="00F56B5F">
        <w:rPr>
          <w:rFonts w:cs="David"/>
          <w:u w:val="single"/>
          <w:rtl/>
        </w:rPr>
        <w:br w:type="page"/>
      </w:r>
      <w:r w:rsidRPr="00F56B5F">
        <w:rPr>
          <w:rFonts w:cs="David" w:hint="cs"/>
          <w:u w:val="single"/>
          <w:rtl/>
        </w:rPr>
        <w:t>היו"ר דוד טל:</w:t>
      </w:r>
    </w:p>
    <w:p w14:paraId="0A52D9F2" w14:textId="77777777" w:rsidR="00F56B5F" w:rsidRPr="00F56B5F" w:rsidRDefault="00F56B5F" w:rsidP="00F56B5F">
      <w:pPr>
        <w:bidi/>
        <w:jc w:val="both"/>
        <w:rPr>
          <w:rFonts w:cs="David" w:hint="cs"/>
          <w:rtl/>
        </w:rPr>
      </w:pPr>
    </w:p>
    <w:p w14:paraId="277FDB74" w14:textId="77777777" w:rsidR="00F56B5F" w:rsidRPr="00F56B5F" w:rsidRDefault="00F56B5F" w:rsidP="00F56B5F">
      <w:pPr>
        <w:bidi/>
        <w:jc w:val="both"/>
        <w:rPr>
          <w:rFonts w:cs="David" w:hint="cs"/>
          <w:rtl/>
        </w:rPr>
      </w:pPr>
      <w:r w:rsidRPr="00F56B5F">
        <w:rPr>
          <w:rFonts w:cs="David" w:hint="cs"/>
          <w:rtl/>
        </w:rPr>
        <w:tab/>
        <w:t xml:space="preserve">תנו לו לסיים. </w:t>
      </w:r>
    </w:p>
    <w:p w14:paraId="6F12B001" w14:textId="77777777" w:rsidR="00F56B5F" w:rsidRPr="00F56B5F" w:rsidRDefault="00F56B5F" w:rsidP="00F56B5F">
      <w:pPr>
        <w:bidi/>
        <w:jc w:val="both"/>
        <w:rPr>
          <w:rFonts w:cs="David" w:hint="cs"/>
          <w:rtl/>
        </w:rPr>
      </w:pPr>
    </w:p>
    <w:p w14:paraId="3AF6FF6A" w14:textId="77777777" w:rsidR="00F56B5F" w:rsidRPr="00F56B5F" w:rsidRDefault="00F56B5F" w:rsidP="00F56B5F">
      <w:pPr>
        <w:bidi/>
        <w:jc w:val="both"/>
        <w:rPr>
          <w:rFonts w:cs="David" w:hint="cs"/>
          <w:u w:val="single"/>
          <w:rtl/>
        </w:rPr>
      </w:pPr>
      <w:r w:rsidRPr="00F56B5F">
        <w:rPr>
          <w:rFonts w:cs="David" w:hint="cs"/>
          <w:u w:val="single"/>
          <w:rtl/>
        </w:rPr>
        <w:t>אפי איתם:</w:t>
      </w:r>
    </w:p>
    <w:p w14:paraId="30B15276" w14:textId="77777777" w:rsidR="00F56B5F" w:rsidRPr="00F56B5F" w:rsidRDefault="00F56B5F" w:rsidP="00F56B5F">
      <w:pPr>
        <w:bidi/>
        <w:jc w:val="both"/>
        <w:rPr>
          <w:rFonts w:cs="David" w:hint="cs"/>
          <w:rtl/>
        </w:rPr>
      </w:pPr>
    </w:p>
    <w:p w14:paraId="1DB54140" w14:textId="77777777" w:rsidR="00F56B5F" w:rsidRPr="00F56B5F" w:rsidRDefault="00F56B5F" w:rsidP="00F56B5F">
      <w:pPr>
        <w:bidi/>
        <w:jc w:val="both"/>
        <w:rPr>
          <w:rFonts w:cs="David" w:hint="cs"/>
          <w:rtl/>
        </w:rPr>
      </w:pPr>
      <w:r w:rsidRPr="00F56B5F">
        <w:rPr>
          <w:rFonts w:cs="David" w:hint="cs"/>
          <w:rtl/>
        </w:rPr>
        <w:tab/>
        <w:t>מנוול תמיד היית, אבל גס רוח בנוסף לכול?</w:t>
      </w:r>
    </w:p>
    <w:p w14:paraId="4D94F98F" w14:textId="77777777" w:rsidR="00F56B5F" w:rsidRPr="00F56B5F" w:rsidRDefault="00F56B5F" w:rsidP="00F56B5F">
      <w:pPr>
        <w:bidi/>
        <w:jc w:val="both"/>
        <w:rPr>
          <w:rFonts w:cs="David" w:hint="cs"/>
          <w:rtl/>
        </w:rPr>
      </w:pPr>
    </w:p>
    <w:p w14:paraId="6736BD76" w14:textId="77777777" w:rsidR="00F56B5F" w:rsidRPr="00F56B5F" w:rsidRDefault="00F56B5F" w:rsidP="00F56B5F">
      <w:pPr>
        <w:bidi/>
        <w:rPr>
          <w:rFonts w:cs="David" w:hint="cs"/>
          <w:rtl/>
        </w:rPr>
      </w:pPr>
      <w:r w:rsidRPr="00F56B5F">
        <w:rPr>
          <w:rFonts w:cs="David" w:hint="cs"/>
          <w:u w:val="single"/>
          <w:rtl/>
        </w:rPr>
        <w:t>דוד רותם:</w:t>
      </w:r>
    </w:p>
    <w:p w14:paraId="3A0F41E4" w14:textId="77777777" w:rsidR="00F56B5F" w:rsidRPr="00F56B5F" w:rsidRDefault="00F56B5F" w:rsidP="00F56B5F">
      <w:pPr>
        <w:bidi/>
        <w:jc w:val="both"/>
        <w:rPr>
          <w:rFonts w:cs="David" w:hint="cs"/>
          <w:rtl/>
        </w:rPr>
      </w:pPr>
    </w:p>
    <w:p w14:paraId="765FA27D" w14:textId="77777777" w:rsidR="00F56B5F" w:rsidRPr="00F56B5F" w:rsidRDefault="00F56B5F" w:rsidP="00F56B5F">
      <w:pPr>
        <w:bidi/>
        <w:jc w:val="both"/>
        <w:rPr>
          <w:rFonts w:cs="David" w:hint="cs"/>
          <w:rtl/>
        </w:rPr>
      </w:pPr>
      <w:r w:rsidRPr="00F56B5F">
        <w:rPr>
          <w:rFonts w:cs="David" w:hint="cs"/>
          <w:rtl/>
        </w:rPr>
        <w:tab/>
        <w:t xml:space="preserve">חברים, ככה מתנהגים ב"בית היהודי"? אתם עוד לא פרשתם מ"הבית היהודי". </w:t>
      </w:r>
    </w:p>
    <w:p w14:paraId="4DE98D5F" w14:textId="77777777" w:rsidR="00F56B5F" w:rsidRPr="00F56B5F" w:rsidRDefault="00F56B5F" w:rsidP="00F56B5F">
      <w:pPr>
        <w:bidi/>
        <w:jc w:val="both"/>
        <w:rPr>
          <w:rFonts w:cs="David" w:hint="cs"/>
          <w:rtl/>
        </w:rPr>
      </w:pPr>
    </w:p>
    <w:p w14:paraId="13E14803" w14:textId="77777777" w:rsidR="00F56B5F" w:rsidRPr="00F56B5F" w:rsidRDefault="00F56B5F" w:rsidP="00F56B5F">
      <w:pPr>
        <w:bidi/>
        <w:rPr>
          <w:rFonts w:cs="David" w:hint="cs"/>
          <w:rtl/>
        </w:rPr>
      </w:pPr>
      <w:r w:rsidRPr="00F56B5F">
        <w:rPr>
          <w:rFonts w:cs="David" w:hint="cs"/>
          <w:u w:val="single"/>
          <w:rtl/>
        </w:rPr>
        <w:t>היו"ר דוד טל:</w:t>
      </w:r>
    </w:p>
    <w:p w14:paraId="44944E0B" w14:textId="77777777" w:rsidR="00F56B5F" w:rsidRPr="00F56B5F" w:rsidRDefault="00F56B5F" w:rsidP="00F56B5F">
      <w:pPr>
        <w:bidi/>
        <w:jc w:val="both"/>
        <w:rPr>
          <w:rFonts w:cs="David" w:hint="cs"/>
          <w:rtl/>
        </w:rPr>
      </w:pPr>
    </w:p>
    <w:p w14:paraId="0882C342" w14:textId="77777777" w:rsidR="00F56B5F" w:rsidRPr="00F56B5F" w:rsidRDefault="00F56B5F" w:rsidP="00F56B5F">
      <w:pPr>
        <w:bidi/>
        <w:jc w:val="both"/>
        <w:rPr>
          <w:rFonts w:cs="David" w:hint="cs"/>
          <w:rtl/>
        </w:rPr>
      </w:pPr>
      <w:r w:rsidRPr="00F56B5F">
        <w:rPr>
          <w:rFonts w:cs="David" w:hint="cs"/>
          <w:rtl/>
        </w:rPr>
        <w:tab/>
        <w:t>רבותיי, עוד מעט נדבר על תדמית הכנסת. מה קרה?</w:t>
      </w:r>
    </w:p>
    <w:p w14:paraId="1B89647D" w14:textId="77777777" w:rsidR="00F56B5F" w:rsidRPr="00F56B5F" w:rsidRDefault="00F56B5F" w:rsidP="00F56B5F">
      <w:pPr>
        <w:bidi/>
        <w:jc w:val="both"/>
        <w:rPr>
          <w:rFonts w:cs="David" w:hint="cs"/>
          <w:rtl/>
        </w:rPr>
      </w:pPr>
    </w:p>
    <w:p w14:paraId="00E0DB04" w14:textId="77777777" w:rsidR="00F56B5F" w:rsidRPr="00F56B5F" w:rsidRDefault="00F56B5F" w:rsidP="00F56B5F">
      <w:pPr>
        <w:bidi/>
        <w:jc w:val="both"/>
        <w:rPr>
          <w:rFonts w:cs="David" w:hint="cs"/>
          <w:u w:val="single"/>
          <w:rtl/>
        </w:rPr>
      </w:pPr>
      <w:r w:rsidRPr="00F56B5F">
        <w:rPr>
          <w:rFonts w:cs="David" w:hint="cs"/>
          <w:u w:val="single"/>
          <w:rtl/>
        </w:rPr>
        <w:t>ראובן ריבלין:</w:t>
      </w:r>
    </w:p>
    <w:p w14:paraId="4D3EE67E" w14:textId="77777777" w:rsidR="00F56B5F" w:rsidRPr="00F56B5F" w:rsidRDefault="00F56B5F" w:rsidP="00F56B5F">
      <w:pPr>
        <w:bidi/>
        <w:jc w:val="both"/>
        <w:rPr>
          <w:rFonts w:cs="David" w:hint="cs"/>
          <w:rtl/>
        </w:rPr>
      </w:pPr>
    </w:p>
    <w:p w14:paraId="011D58E7" w14:textId="77777777" w:rsidR="00F56B5F" w:rsidRPr="00F56B5F" w:rsidRDefault="00F56B5F" w:rsidP="00F56B5F">
      <w:pPr>
        <w:bidi/>
        <w:jc w:val="both"/>
        <w:rPr>
          <w:rFonts w:cs="David" w:hint="cs"/>
          <w:rtl/>
        </w:rPr>
      </w:pPr>
      <w:r w:rsidRPr="00F56B5F">
        <w:rPr>
          <w:rFonts w:cs="David" w:hint="cs"/>
          <w:rtl/>
        </w:rPr>
        <w:tab/>
        <w:t xml:space="preserve"> אני מבקש להודיע שאני לא משתתף בויכוח. </w:t>
      </w:r>
    </w:p>
    <w:p w14:paraId="5DE84EC9" w14:textId="77777777" w:rsidR="00F56B5F" w:rsidRPr="00F56B5F" w:rsidRDefault="00F56B5F" w:rsidP="00F56B5F">
      <w:pPr>
        <w:bidi/>
        <w:jc w:val="both"/>
        <w:rPr>
          <w:rFonts w:cs="David" w:hint="cs"/>
          <w:rtl/>
        </w:rPr>
      </w:pPr>
    </w:p>
    <w:p w14:paraId="3423700E" w14:textId="77777777" w:rsidR="00F56B5F" w:rsidRPr="00F56B5F" w:rsidRDefault="00F56B5F" w:rsidP="00F56B5F">
      <w:pPr>
        <w:bidi/>
        <w:jc w:val="both"/>
        <w:rPr>
          <w:rFonts w:cs="David" w:hint="cs"/>
          <w:rtl/>
        </w:rPr>
      </w:pPr>
      <w:r w:rsidRPr="00F56B5F">
        <w:rPr>
          <w:rFonts w:cs="David" w:hint="cs"/>
          <w:u w:val="single"/>
          <w:rtl/>
        </w:rPr>
        <w:t>זבולון אורלב:</w:t>
      </w:r>
    </w:p>
    <w:p w14:paraId="4E8E91C4" w14:textId="77777777" w:rsidR="00F56B5F" w:rsidRPr="00F56B5F" w:rsidRDefault="00F56B5F" w:rsidP="00F56B5F">
      <w:pPr>
        <w:bidi/>
        <w:jc w:val="both"/>
        <w:rPr>
          <w:rFonts w:cs="David" w:hint="cs"/>
          <w:rtl/>
        </w:rPr>
      </w:pPr>
      <w:r w:rsidRPr="00F56B5F">
        <w:rPr>
          <w:rFonts w:cs="David" w:hint="cs"/>
          <w:rtl/>
        </w:rPr>
        <w:tab/>
      </w:r>
    </w:p>
    <w:p w14:paraId="4E7AED62" w14:textId="77777777" w:rsidR="00F56B5F" w:rsidRPr="00F56B5F" w:rsidRDefault="00F56B5F" w:rsidP="00F56B5F">
      <w:pPr>
        <w:bidi/>
        <w:ind w:firstLine="720"/>
        <w:jc w:val="both"/>
        <w:rPr>
          <w:rFonts w:cs="David" w:hint="cs"/>
          <w:rtl/>
        </w:rPr>
      </w:pPr>
      <w:r w:rsidRPr="00F56B5F">
        <w:rPr>
          <w:rFonts w:cs="David" w:hint="cs"/>
          <w:rtl/>
        </w:rPr>
        <w:t xml:space="preserve">על פי מיטב ידיעתנו יש הסכם בין אח"י לבין הליכוד שהמימון יעבור לליכוד, והליכוד תמורת זה יכסה את הגירעונות של אח"י, וחברי הכנסת צריכים לדעת את זה. הדבר הזה הוא בעיניי בלתי מוסרי לחלוטין, כיוון שאח"י נבחרה לכנסת בקולות של ציונות דתית. לוקחים את הכסף, שהושג בקולות של ציונות דתית, ומעבירים אותו למפלגה שאופייה שונה לחלוטין. בעיניי זה דבר פסול מן היסוד ולא ראוי. </w:t>
      </w:r>
    </w:p>
    <w:p w14:paraId="5CF1B8FE" w14:textId="77777777" w:rsidR="00F56B5F" w:rsidRPr="00F56B5F" w:rsidRDefault="00F56B5F" w:rsidP="00F56B5F">
      <w:pPr>
        <w:bidi/>
        <w:ind w:firstLine="720"/>
        <w:jc w:val="both"/>
        <w:rPr>
          <w:rFonts w:cs="David" w:hint="cs"/>
          <w:rtl/>
        </w:rPr>
      </w:pPr>
    </w:p>
    <w:p w14:paraId="4052D3CC" w14:textId="77777777" w:rsidR="00F56B5F" w:rsidRPr="00F56B5F" w:rsidRDefault="00F56B5F" w:rsidP="00F56B5F">
      <w:pPr>
        <w:bidi/>
        <w:ind w:firstLine="720"/>
        <w:jc w:val="both"/>
        <w:rPr>
          <w:rFonts w:cs="David" w:hint="cs"/>
          <w:rtl/>
        </w:rPr>
      </w:pPr>
      <w:r w:rsidRPr="00F56B5F">
        <w:rPr>
          <w:rFonts w:cs="David" w:hint="cs"/>
          <w:rtl/>
        </w:rPr>
        <w:t xml:space="preserve">שקלנו להגיש תביעה לבית דין רבני כדי למנוע מהנציגים, שהם שומרי תורה ומצוות, לעשות צעד שבעיניי הוא גזל הרבים, לקחת את כספה של הציונות הדתית ולהעביר את זה למישהו אחר. במקום שייבחר הרב הלל הורוביץ ברשימת "הבית היהודי" תיבחר - - - </w:t>
      </w:r>
    </w:p>
    <w:p w14:paraId="449405B0" w14:textId="77777777" w:rsidR="00F56B5F" w:rsidRPr="00F56B5F" w:rsidRDefault="00F56B5F" w:rsidP="00F56B5F">
      <w:pPr>
        <w:bidi/>
        <w:ind w:firstLine="720"/>
        <w:jc w:val="both"/>
        <w:rPr>
          <w:rFonts w:cs="David" w:hint="cs"/>
          <w:rtl/>
        </w:rPr>
      </w:pPr>
    </w:p>
    <w:p w14:paraId="7DAAFCD6" w14:textId="77777777" w:rsidR="00F56B5F" w:rsidRPr="00F56B5F" w:rsidRDefault="00F56B5F" w:rsidP="00F56B5F">
      <w:pPr>
        <w:bidi/>
        <w:rPr>
          <w:rFonts w:cs="David" w:hint="cs"/>
          <w:rtl/>
        </w:rPr>
      </w:pPr>
      <w:r w:rsidRPr="00F56B5F">
        <w:rPr>
          <w:rFonts w:cs="David" w:hint="cs"/>
          <w:u w:val="single"/>
          <w:rtl/>
        </w:rPr>
        <w:t>דוד רותם:</w:t>
      </w:r>
    </w:p>
    <w:p w14:paraId="23B29E05" w14:textId="77777777" w:rsidR="00F56B5F" w:rsidRPr="00F56B5F" w:rsidRDefault="00F56B5F" w:rsidP="00F56B5F">
      <w:pPr>
        <w:bidi/>
        <w:jc w:val="both"/>
        <w:rPr>
          <w:rFonts w:cs="David" w:hint="cs"/>
          <w:rtl/>
        </w:rPr>
      </w:pPr>
    </w:p>
    <w:p w14:paraId="1664FE76" w14:textId="77777777" w:rsidR="00F56B5F" w:rsidRPr="00F56B5F" w:rsidRDefault="00F56B5F" w:rsidP="00F56B5F">
      <w:pPr>
        <w:bidi/>
        <w:jc w:val="both"/>
        <w:rPr>
          <w:rFonts w:cs="David" w:hint="cs"/>
          <w:rtl/>
        </w:rPr>
      </w:pPr>
      <w:r w:rsidRPr="00F56B5F">
        <w:rPr>
          <w:rFonts w:cs="David" w:hint="cs"/>
          <w:rtl/>
        </w:rPr>
        <w:tab/>
        <w:t>באיזה מקום הוא?</w:t>
      </w:r>
    </w:p>
    <w:p w14:paraId="3B82A3C6" w14:textId="77777777" w:rsidR="00F56B5F" w:rsidRPr="00F56B5F" w:rsidRDefault="00F56B5F" w:rsidP="00F56B5F">
      <w:pPr>
        <w:bidi/>
        <w:jc w:val="both"/>
        <w:rPr>
          <w:rFonts w:cs="David" w:hint="cs"/>
          <w:rtl/>
        </w:rPr>
      </w:pPr>
    </w:p>
    <w:p w14:paraId="1DD1B188" w14:textId="77777777" w:rsidR="00F56B5F" w:rsidRPr="00F56B5F" w:rsidRDefault="00F56B5F" w:rsidP="00F56B5F">
      <w:pPr>
        <w:bidi/>
        <w:rPr>
          <w:rFonts w:cs="David" w:hint="cs"/>
          <w:rtl/>
        </w:rPr>
      </w:pPr>
      <w:r w:rsidRPr="00F56B5F">
        <w:rPr>
          <w:rFonts w:cs="David" w:hint="cs"/>
          <w:u w:val="single"/>
          <w:rtl/>
        </w:rPr>
        <w:t>זבולון אורלב:</w:t>
      </w:r>
    </w:p>
    <w:p w14:paraId="109476A4" w14:textId="77777777" w:rsidR="00F56B5F" w:rsidRPr="00F56B5F" w:rsidRDefault="00F56B5F" w:rsidP="00F56B5F">
      <w:pPr>
        <w:bidi/>
        <w:rPr>
          <w:rFonts w:cs="David" w:hint="cs"/>
          <w:rtl/>
        </w:rPr>
      </w:pPr>
    </w:p>
    <w:p w14:paraId="2A9828F4" w14:textId="77777777" w:rsidR="00F56B5F" w:rsidRPr="00F56B5F" w:rsidRDefault="00F56B5F" w:rsidP="00F56B5F">
      <w:pPr>
        <w:bidi/>
        <w:rPr>
          <w:rFonts w:cs="David" w:hint="cs"/>
          <w:rtl/>
        </w:rPr>
      </w:pPr>
      <w:r w:rsidRPr="00F56B5F">
        <w:rPr>
          <w:rFonts w:cs="David" w:hint="cs"/>
          <w:rtl/>
        </w:rPr>
        <w:tab/>
        <w:t xml:space="preserve">במקום טוב, שיכול בהחלט להיבחר. במקומו תיבחר פנינה רוזנבלום, שכבודה במקומו מונח. זהו דבר פסול. </w:t>
      </w:r>
    </w:p>
    <w:p w14:paraId="2A67D509" w14:textId="77777777" w:rsidR="00F56B5F" w:rsidRPr="00F56B5F" w:rsidRDefault="00F56B5F" w:rsidP="00F56B5F">
      <w:pPr>
        <w:bidi/>
        <w:rPr>
          <w:rFonts w:cs="David" w:hint="cs"/>
          <w:rtl/>
        </w:rPr>
      </w:pPr>
    </w:p>
    <w:p w14:paraId="6C647D2E" w14:textId="77777777" w:rsidR="00F56B5F" w:rsidRPr="00F56B5F" w:rsidRDefault="00F56B5F" w:rsidP="00F56B5F">
      <w:pPr>
        <w:bidi/>
        <w:ind w:firstLine="720"/>
        <w:rPr>
          <w:rFonts w:cs="David" w:hint="cs"/>
          <w:rtl/>
        </w:rPr>
      </w:pPr>
      <w:r w:rsidRPr="00F56B5F">
        <w:rPr>
          <w:rFonts w:cs="David" w:hint="cs"/>
          <w:rtl/>
        </w:rPr>
        <w:t xml:space="preserve">לא הלכנו לבית דין רבני מתוך ידיעה שהוועדה הזאת טרם החליטה, אבל אנחנו מתכוונים לעשות את זה במידה שהוועדה תחליט, כדי שאח"י תמשוך את ההחלטה. אני חושב שהוועדה לא צריכה לתת את ידה למסחרה כספית כדי להשקיע בבורסה פוליטית של סחורות עתידיות. </w:t>
      </w:r>
    </w:p>
    <w:p w14:paraId="66232F6A" w14:textId="77777777" w:rsidR="00F56B5F" w:rsidRPr="00F56B5F" w:rsidRDefault="00F56B5F" w:rsidP="00F56B5F">
      <w:pPr>
        <w:bidi/>
        <w:jc w:val="both"/>
        <w:rPr>
          <w:rFonts w:cs="David" w:hint="cs"/>
          <w:rtl/>
        </w:rPr>
      </w:pPr>
    </w:p>
    <w:p w14:paraId="6EDEF050" w14:textId="77777777" w:rsidR="00F56B5F" w:rsidRPr="00F56B5F" w:rsidRDefault="00F56B5F" w:rsidP="00F56B5F">
      <w:pPr>
        <w:bidi/>
        <w:jc w:val="both"/>
        <w:rPr>
          <w:rFonts w:cs="David" w:hint="cs"/>
          <w:u w:val="single"/>
          <w:rtl/>
        </w:rPr>
      </w:pPr>
      <w:r w:rsidRPr="00F56B5F">
        <w:rPr>
          <w:rFonts w:cs="David" w:hint="cs"/>
          <w:u w:val="single"/>
          <w:rtl/>
        </w:rPr>
        <w:t>היו"ר דוד טל:</w:t>
      </w:r>
    </w:p>
    <w:p w14:paraId="79B62219" w14:textId="77777777" w:rsidR="00F56B5F" w:rsidRPr="00F56B5F" w:rsidRDefault="00F56B5F" w:rsidP="00F56B5F">
      <w:pPr>
        <w:bidi/>
        <w:jc w:val="both"/>
        <w:rPr>
          <w:rFonts w:cs="David" w:hint="cs"/>
          <w:rtl/>
        </w:rPr>
      </w:pPr>
    </w:p>
    <w:p w14:paraId="5B470ECB" w14:textId="77777777" w:rsidR="00F56B5F" w:rsidRPr="00F56B5F" w:rsidRDefault="00F56B5F" w:rsidP="00F56B5F">
      <w:pPr>
        <w:bidi/>
        <w:ind w:firstLine="720"/>
        <w:jc w:val="both"/>
        <w:rPr>
          <w:rFonts w:cs="David" w:hint="cs"/>
          <w:rtl/>
        </w:rPr>
      </w:pPr>
      <w:r w:rsidRPr="00F56B5F">
        <w:rPr>
          <w:rFonts w:cs="David" w:hint="cs"/>
          <w:rtl/>
        </w:rPr>
        <w:t xml:space="preserve">חבר הכנסת אורלב, הם לא צריכים את המימון. הם צריכים את תקרת ההוצאה. </w:t>
      </w:r>
    </w:p>
    <w:p w14:paraId="500F695F" w14:textId="77777777" w:rsidR="00F56B5F" w:rsidRPr="00F56B5F" w:rsidRDefault="00F56B5F" w:rsidP="00F56B5F">
      <w:pPr>
        <w:bidi/>
        <w:jc w:val="both"/>
        <w:rPr>
          <w:rFonts w:cs="David" w:hint="cs"/>
          <w:rtl/>
        </w:rPr>
      </w:pPr>
    </w:p>
    <w:p w14:paraId="7A4A435D" w14:textId="77777777" w:rsidR="00F56B5F" w:rsidRPr="00F56B5F" w:rsidRDefault="00F56B5F" w:rsidP="00F56B5F">
      <w:pPr>
        <w:bidi/>
        <w:jc w:val="both"/>
        <w:rPr>
          <w:rFonts w:cs="David" w:hint="cs"/>
          <w:rtl/>
        </w:rPr>
      </w:pPr>
      <w:r w:rsidRPr="00F56B5F">
        <w:rPr>
          <w:rFonts w:cs="David" w:hint="cs"/>
          <w:u w:val="single"/>
          <w:rtl/>
        </w:rPr>
        <w:t>היו"ר זבולון אורלב:</w:t>
      </w:r>
    </w:p>
    <w:p w14:paraId="0E074F88" w14:textId="77777777" w:rsidR="00F56B5F" w:rsidRPr="00F56B5F" w:rsidRDefault="00F56B5F" w:rsidP="00F56B5F">
      <w:pPr>
        <w:bidi/>
        <w:jc w:val="both"/>
        <w:rPr>
          <w:rFonts w:cs="David" w:hint="cs"/>
          <w:rtl/>
        </w:rPr>
      </w:pPr>
      <w:r w:rsidRPr="00F56B5F">
        <w:rPr>
          <w:rFonts w:cs="David" w:hint="cs"/>
          <w:rtl/>
        </w:rPr>
        <w:tab/>
      </w:r>
    </w:p>
    <w:p w14:paraId="4982DAEA" w14:textId="77777777" w:rsidR="00F56B5F" w:rsidRPr="00F56B5F" w:rsidRDefault="00F56B5F" w:rsidP="00F56B5F">
      <w:pPr>
        <w:bidi/>
        <w:ind w:firstLine="720"/>
        <w:jc w:val="both"/>
        <w:rPr>
          <w:rFonts w:cs="David" w:hint="cs"/>
          <w:rtl/>
        </w:rPr>
      </w:pPr>
      <w:r w:rsidRPr="00F56B5F">
        <w:rPr>
          <w:rFonts w:cs="David" w:hint="cs"/>
          <w:rtl/>
        </w:rPr>
        <w:t xml:space="preserve">גם את המימון, גם תקרת ההוצאה וגם דקות השידור. זה שונה מהמקרה של "מולדת". "מולדת" הולכת להתמודד ופה פשוט לוקחים מאתנו כספים. </w:t>
      </w:r>
    </w:p>
    <w:p w14:paraId="3C1519ED" w14:textId="77777777" w:rsidR="00F56B5F" w:rsidRPr="00F56B5F" w:rsidRDefault="00F56B5F" w:rsidP="00F56B5F">
      <w:pPr>
        <w:bidi/>
        <w:ind w:firstLine="720"/>
        <w:jc w:val="both"/>
        <w:rPr>
          <w:rFonts w:cs="David" w:hint="cs"/>
          <w:rtl/>
        </w:rPr>
      </w:pPr>
    </w:p>
    <w:p w14:paraId="1090678D" w14:textId="77777777" w:rsidR="00F56B5F" w:rsidRPr="00F56B5F" w:rsidRDefault="00F56B5F" w:rsidP="00F56B5F">
      <w:pPr>
        <w:bidi/>
        <w:rPr>
          <w:rFonts w:cs="David" w:hint="cs"/>
          <w:rtl/>
        </w:rPr>
      </w:pPr>
      <w:r w:rsidRPr="00F56B5F">
        <w:rPr>
          <w:rFonts w:cs="David" w:hint="cs"/>
          <w:u w:val="single"/>
          <w:rtl/>
        </w:rPr>
        <w:t>היו"ר דוד טל:</w:t>
      </w:r>
    </w:p>
    <w:p w14:paraId="0EE14685" w14:textId="77777777" w:rsidR="00F56B5F" w:rsidRPr="00F56B5F" w:rsidRDefault="00F56B5F" w:rsidP="00F56B5F">
      <w:pPr>
        <w:bidi/>
        <w:ind w:firstLine="720"/>
        <w:jc w:val="both"/>
        <w:rPr>
          <w:rFonts w:cs="David" w:hint="cs"/>
          <w:rtl/>
        </w:rPr>
      </w:pPr>
    </w:p>
    <w:p w14:paraId="735B1BED" w14:textId="77777777" w:rsidR="00F56B5F" w:rsidRPr="00F56B5F" w:rsidRDefault="00F56B5F" w:rsidP="00F56B5F">
      <w:pPr>
        <w:bidi/>
        <w:ind w:firstLine="720"/>
        <w:jc w:val="both"/>
        <w:rPr>
          <w:rFonts w:cs="David" w:hint="cs"/>
          <w:rtl/>
        </w:rPr>
      </w:pPr>
      <w:r w:rsidRPr="00F56B5F">
        <w:rPr>
          <w:rFonts w:cs="David" w:hint="cs"/>
          <w:rtl/>
        </w:rPr>
        <w:t xml:space="preserve">תודה. הרב לוי, בבקשה. </w:t>
      </w:r>
    </w:p>
    <w:p w14:paraId="094B5B79" w14:textId="77777777" w:rsidR="00F56B5F" w:rsidRPr="00F56B5F" w:rsidRDefault="00F56B5F" w:rsidP="00F56B5F">
      <w:pPr>
        <w:bidi/>
        <w:ind w:firstLine="720"/>
        <w:jc w:val="both"/>
        <w:rPr>
          <w:rFonts w:cs="David" w:hint="cs"/>
          <w:rtl/>
        </w:rPr>
      </w:pPr>
    </w:p>
    <w:p w14:paraId="2B00D48D" w14:textId="77777777" w:rsidR="00F56B5F" w:rsidRPr="00F56B5F" w:rsidRDefault="00F56B5F" w:rsidP="00F56B5F">
      <w:pPr>
        <w:bidi/>
        <w:rPr>
          <w:rFonts w:cs="David" w:hint="cs"/>
          <w:rtl/>
        </w:rPr>
      </w:pPr>
      <w:r w:rsidRPr="00F56B5F">
        <w:rPr>
          <w:rFonts w:cs="David" w:hint="cs"/>
          <w:u w:val="single"/>
          <w:rtl/>
        </w:rPr>
        <w:t>יצחק לוי:</w:t>
      </w:r>
    </w:p>
    <w:p w14:paraId="59E6E369" w14:textId="77777777" w:rsidR="00F56B5F" w:rsidRPr="00F56B5F" w:rsidRDefault="00F56B5F" w:rsidP="00F56B5F">
      <w:pPr>
        <w:bidi/>
        <w:rPr>
          <w:rFonts w:cs="David" w:hint="cs"/>
          <w:rtl/>
        </w:rPr>
      </w:pPr>
    </w:p>
    <w:p w14:paraId="09AF2A36" w14:textId="77777777" w:rsidR="00F56B5F" w:rsidRPr="00F56B5F" w:rsidRDefault="00F56B5F" w:rsidP="00F56B5F">
      <w:pPr>
        <w:bidi/>
        <w:jc w:val="both"/>
        <w:rPr>
          <w:rFonts w:cs="David" w:hint="cs"/>
          <w:rtl/>
        </w:rPr>
      </w:pPr>
      <w:r w:rsidRPr="00F56B5F">
        <w:rPr>
          <w:rFonts w:cs="David" w:hint="cs"/>
          <w:rtl/>
        </w:rPr>
        <w:tab/>
        <w:t xml:space="preserve"> קודם כול, אני רוצה למחות על עניין המעטפות והביטויים החמורים האלה. אני מבקש מחבר הכנסת אורלב לחזור בו. אם נעשה צעד כלשהו </w:t>
      </w:r>
      <w:r w:rsidRPr="00F56B5F">
        <w:rPr>
          <w:rFonts w:cs="David"/>
          <w:rtl/>
        </w:rPr>
        <w:t>–</w:t>
      </w:r>
      <w:r w:rsidRPr="00F56B5F">
        <w:rPr>
          <w:rFonts w:cs="David" w:hint="cs"/>
          <w:rtl/>
        </w:rPr>
        <w:t xml:space="preserve"> דבר שעדיין לא עשינו </w:t>
      </w:r>
      <w:r w:rsidRPr="00F56B5F">
        <w:rPr>
          <w:rFonts w:cs="David"/>
          <w:rtl/>
        </w:rPr>
        <w:t>–</w:t>
      </w:r>
      <w:r w:rsidRPr="00F56B5F">
        <w:rPr>
          <w:rFonts w:cs="David" w:hint="cs"/>
          <w:rtl/>
        </w:rPr>
        <w:t xml:space="preserve"> ואם הם ירצו לתבוע אותנו, נשמח לעמוד בכל תביעה. אבל אני לא חושב שזה סגנון ראוי ואני מציע שיחזור בו. </w:t>
      </w:r>
    </w:p>
    <w:p w14:paraId="1FF2FEC9" w14:textId="77777777" w:rsidR="00F56B5F" w:rsidRPr="00F56B5F" w:rsidRDefault="00F56B5F" w:rsidP="00F56B5F">
      <w:pPr>
        <w:bidi/>
        <w:jc w:val="both"/>
        <w:rPr>
          <w:rFonts w:cs="David" w:hint="cs"/>
          <w:rtl/>
        </w:rPr>
      </w:pPr>
    </w:p>
    <w:p w14:paraId="48251C17" w14:textId="77777777" w:rsidR="00F56B5F" w:rsidRPr="00F56B5F" w:rsidRDefault="00F56B5F" w:rsidP="00F56B5F">
      <w:pPr>
        <w:bidi/>
        <w:jc w:val="both"/>
        <w:rPr>
          <w:rFonts w:cs="David" w:hint="cs"/>
          <w:rtl/>
        </w:rPr>
      </w:pPr>
      <w:r w:rsidRPr="00F56B5F">
        <w:rPr>
          <w:rFonts w:cs="David" w:hint="cs"/>
          <w:u w:val="single"/>
          <w:rtl/>
        </w:rPr>
        <w:t>זבולון אורלב:</w:t>
      </w:r>
    </w:p>
    <w:p w14:paraId="52B38B9A" w14:textId="77777777" w:rsidR="00F56B5F" w:rsidRPr="00F56B5F" w:rsidRDefault="00F56B5F" w:rsidP="00F56B5F">
      <w:pPr>
        <w:bidi/>
        <w:jc w:val="both"/>
        <w:rPr>
          <w:rFonts w:cs="David" w:hint="cs"/>
          <w:rtl/>
        </w:rPr>
      </w:pPr>
      <w:r w:rsidRPr="00F56B5F">
        <w:rPr>
          <w:rFonts w:cs="David" w:hint="cs"/>
          <w:rtl/>
        </w:rPr>
        <w:tab/>
      </w:r>
    </w:p>
    <w:p w14:paraId="4CFF6657" w14:textId="77777777" w:rsidR="00F56B5F" w:rsidRPr="00F56B5F" w:rsidRDefault="00F56B5F" w:rsidP="00F56B5F">
      <w:pPr>
        <w:bidi/>
        <w:ind w:firstLine="720"/>
        <w:jc w:val="both"/>
        <w:rPr>
          <w:rFonts w:cs="David" w:hint="cs"/>
          <w:rtl/>
        </w:rPr>
      </w:pPr>
      <w:r w:rsidRPr="00F56B5F">
        <w:rPr>
          <w:rFonts w:cs="David" w:hint="cs"/>
          <w:rtl/>
        </w:rPr>
        <w:t xml:space="preserve">לקחת כסף זה יותר ראוי. </w:t>
      </w:r>
    </w:p>
    <w:p w14:paraId="7D05F7CF" w14:textId="77777777" w:rsidR="00F56B5F" w:rsidRPr="00F56B5F" w:rsidRDefault="00F56B5F" w:rsidP="00F56B5F">
      <w:pPr>
        <w:bidi/>
        <w:jc w:val="both"/>
        <w:rPr>
          <w:rFonts w:cs="David" w:hint="cs"/>
          <w:rtl/>
        </w:rPr>
      </w:pPr>
    </w:p>
    <w:p w14:paraId="6900C917" w14:textId="77777777" w:rsidR="00F56B5F" w:rsidRPr="00F56B5F" w:rsidRDefault="00F56B5F" w:rsidP="00F56B5F">
      <w:pPr>
        <w:bidi/>
        <w:rPr>
          <w:rFonts w:cs="David" w:hint="cs"/>
          <w:rtl/>
        </w:rPr>
      </w:pPr>
      <w:r w:rsidRPr="00F56B5F">
        <w:rPr>
          <w:rFonts w:cs="David" w:hint="cs"/>
          <w:u w:val="single"/>
          <w:rtl/>
        </w:rPr>
        <w:t>יצחק לוי:</w:t>
      </w:r>
    </w:p>
    <w:p w14:paraId="5E2F7229" w14:textId="77777777" w:rsidR="00F56B5F" w:rsidRPr="00F56B5F" w:rsidRDefault="00F56B5F" w:rsidP="00F56B5F">
      <w:pPr>
        <w:bidi/>
        <w:rPr>
          <w:rFonts w:cs="David" w:hint="cs"/>
          <w:rtl/>
        </w:rPr>
      </w:pPr>
    </w:p>
    <w:p w14:paraId="5D3B83EE" w14:textId="77777777" w:rsidR="00F56B5F" w:rsidRPr="00F56B5F" w:rsidRDefault="00F56B5F" w:rsidP="00F56B5F">
      <w:pPr>
        <w:bidi/>
        <w:jc w:val="both"/>
        <w:rPr>
          <w:rFonts w:cs="David" w:hint="cs"/>
          <w:rtl/>
        </w:rPr>
      </w:pPr>
      <w:r w:rsidRPr="00F56B5F">
        <w:rPr>
          <w:rFonts w:cs="David" w:hint="cs"/>
          <w:rtl/>
        </w:rPr>
        <w:tab/>
        <w:t xml:space="preserve">אני לא לוקח שום כסף. דבר שני, הרי אדוני יודע שמדובר במקדמות, החשבון הוא אחרי הבחירות. הכסף הזה הוא לא כסף, הוא מקדמה. העברת מקדמה זה לא העברת כסף, לא נותנים לאף אחד שום מתנה ושום דבר. </w:t>
      </w:r>
    </w:p>
    <w:p w14:paraId="4F413706" w14:textId="77777777" w:rsidR="00F56B5F" w:rsidRPr="00F56B5F" w:rsidRDefault="00F56B5F" w:rsidP="00F56B5F">
      <w:pPr>
        <w:bidi/>
        <w:jc w:val="both"/>
        <w:rPr>
          <w:rFonts w:cs="David" w:hint="cs"/>
          <w:rtl/>
        </w:rPr>
      </w:pPr>
    </w:p>
    <w:p w14:paraId="13E8BACC" w14:textId="77777777" w:rsidR="00F56B5F" w:rsidRPr="00F56B5F" w:rsidRDefault="00F56B5F" w:rsidP="00F56B5F">
      <w:pPr>
        <w:bidi/>
        <w:ind w:firstLine="720"/>
        <w:jc w:val="both"/>
        <w:rPr>
          <w:rFonts w:cs="David" w:hint="cs"/>
          <w:rtl/>
        </w:rPr>
      </w:pPr>
      <w:r w:rsidRPr="00F56B5F">
        <w:rPr>
          <w:rFonts w:cs="David" w:hint="cs"/>
          <w:rtl/>
        </w:rPr>
        <w:t xml:space="preserve">הגריעה שלנו לא מונעת מהאיחוד הלאומי מפד"ל שום דבר מחשבון הכסף שיקבלו בסוף הבחירות, מכיוון שאנחנו מחשיבים את הסיעה לפי כמה שנבחרו בה, ולכן הגריעה שלנו איננה גורעת שום דבר מ"הבית היהודי" לגבי מה שהם יקבלו. מדובר במקדמות. מה שאח"י תעשה היא תעשה. כרגע אין בפני הוועדה שום חוזה חתום. לדעתי, זה לא עניינה של הוועדה מה נעשה. </w:t>
      </w:r>
    </w:p>
    <w:p w14:paraId="6252E0E0" w14:textId="77777777" w:rsidR="00F56B5F" w:rsidRPr="00F56B5F" w:rsidRDefault="00F56B5F" w:rsidP="00F56B5F">
      <w:pPr>
        <w:bidi/>
        <w:ind w:firstLine="720"/>
        <w:jc w:val="both"/>
        <w:rPr>
          <w:rFonts w:cs="David" w:hint="cs"/>
          <w:rtl/>
        </w:rPr>
      </w:pPr>
    </w:p>
    <w:p w14:paraId="2089D721" w14:textId="77777777" w:rsidR="00F56B5F" w:rsidRPr="00F56B5F" w:rsidRDefault="00F56B5F" w:rsidP="00F56B5F">
      <w:pPr>
        <w:bidi/>
        <w:rPr>
          <w:rFonts w:cs="David" w:hint="cs"/>
          <w:rtl/>
        </w:rPr>
      </w:pPr>
      <w:r w:rsidRPr="00F56B5F">
        <w:rPr>
          <w:rFonts w:cs="David" w:hint="cs"/>
          <w:u w:val="single"/>
          <w:rtl/>
        </w:rPr>
        <w:t>היו"ר דוד טל:</w:t>
      </w:r>
    </w:p>
    <w:p w14:paraId="630EDA16" w14:textId="77777777" w:rsidR="00F56B5F" w:rsidRPr="00F56B5F" w:rsidRDefault="00F56B5F" w:rsidP="00F56B5F">
      <w:pPr>
        <w:bidi/>
        <w:ind w:firstLine="720"/>
        <w:jc w:val="both"/>
        <w:rPr>
          <w:rFonts w:cs="David" w:hint="cs"/>
          <w:rtl/>
        </w:rPr>
      </w:pPr>
    </w:p>
    <w:p w14:paraId="4BD17AAC" w14:textId="77777777" w:rsidR="00F56B5F" w:rsidRPr="00F56B5F" w:rsidRDefault="00F56B5F" w:rsidP="00F56B5F">
      <w:pPr>
        <w:bidi/>
        <w:ind w:firstLine="720"/>
        <w:jc w:val="both"/>
        <w:rPr>
          <w:rFonts w:cs="David" w:hint="cs"/>
          <w:rtl/>
        </w:rPr>
      </w:pPr>
      <w:r w:rsidRPr="00F56B5F">
        <w:rPr>
          <w:rFonts w:cs="David" w:hint="cs"/>
          <w:rtl/>
        </w:rPr>
        <w:t xml:space="preserve">אכן. </w:t>
      </w:r>
    </w:p>
    <w:p w14:paraId="3E5BFBEA" w14:textId="77777777" w:rsidR="00F56B5F" w:rsidRPr="00F56B5F" w:rsidRDefault="00F56B5F" w:rsidP="00F56B5F">
      <w:pPr>
        <w:bidi/>
        <w:ind w:firstLine="720"/>
        <w:jc w:val="both"/>
        <w:rPr>
          <w:rFonts w:cs="David" w:hint="cs"/>
          <w:rtl/>
        </w:rPr>
      </w:pPr>
    </w:p>
    <w:p w14:paraId="69DC1B45" w14:textId="77777777" w:rsidR="00F56B5F" w:rsidRPr="00F56B5F" w:rsidRDefault="00F56B5F" w:rsidP="00F56B5F">
      <w:pPr>
        <w:bidi/>
        <w:rPr>
          <w:rFonts w:cs="David" w:hint="cs"/>
          <w:rtl/>
        </w:rPr>
      </w:pPr>
      <w:r w:rsidRPr="00F56B5F">
        <w:rPr>
          <w:rFonts w:cs="David" w:hint="cs"/>
          <w:u w:val="single"/>
          <w:rtl/>
        </w:rPr>
        <w:t>יצחק לוי:</w:t>
      </w:r>
    </w:p>
    <w:p w14:paraId="3C0F090C" w14:textId="77777777" w:rsidR="00F56B5F" w:rsidRPr="00F56B5F" w:rsidRDefault="00F56B5F" w:rsidP="00F56B5F">
      <w:pPr>
        <w:bidi/>
        <w:rPr>
          <w:rFonts w:cs="David" w:hint="cs"/>
          <w:rtl/>
        </w:rPr>
      </w:pPr>
    </w:p>
    <w:p w14:paraId="27DAE92D" w14:textId="77777777" w:rsidR="00F56B5F" w:rsidRPr="00F56B5F" w:rsidRDefault="00F56B5F" w:rsidP="00F56B5F">
      <w:pPr>
        <w:bidi/>
        <w:ind w:firstLine="720"/>
        <w:jc w:val="both"/>
        <w:rPr>
          <w:rFonts w:cs="David" w:hint="cs"/>
          <w:rtl/>
        </w:rPr>
      </w:pPr>
      <w:r w:rsidRPr="00F56B5F">
        <w:rPr>
          <w:rFonts w:cs="David" w:hint="cs"/>
          <w:rtl/>
        </w:rPr>
        <w:t xml:space="preserve">יש לנו כמה אופציות, ואני לא רוצה לאשר או להכחיש כרגע. אנחנו מבקשים לאשר את הפילוג, ו"בית יהודי" יתנהלו אתנו איך שהם רוצים. </w:t>
      </w:r>
    </w:p>
    <w:p w14:paraId="143038B2" w14:textId="77777777" w:rsidR="00F56B5F" w:rsidRPr="00F56B5F" w:rsidRDefault="00F56B5F" w:rsidP="00F56B5F">
      <w:pPr>
        <w:bidi/>
        <w:ind w:firstLine="720"/>
        <w:jc w:val="both"/>
        <w:rPr>
          <w:rFonts w:cs="David" w:hint="cs"/>
          <w:rtl/>
        </w:rPr>
      </w:pPr>
    </w:p>
    <w:p w14:paraId="18FBB3DF" w14:textId="77777777" w:rsidR="00F56B5F" w:rsidRPr="00F56B5F" w:rsidRDefault="00F56B5F" w:rsidP="00F56B5F">
      <w:pPr>
        <w:bidi/>
        <w:rPr>
          <w:rFonts w:cs="David" w:hint="cs"/>
          <w:rtl/>
        </w:rPr>
      </w:pPr>
      <w:r w:rsidRPr="00F56B5F">
        <w:rPr>
          <w:rFonts w:cs="David" w:hint="cs"/>
          <w:u w:val="single"/>
          <w:rtl/>
        </w:rPr>
        <w:t>היו"ר דוד טל:</w:t>
      </w:r>
    </w:p>
    <w:p w14:paraId="0B303620" w14:textId="77777777" w:rsidR="00F56B5F" w:rsidRPr="00F56B5F" w:rsidRDefault="00F56B5F" w:rsidP="00F56B5F">
      <w:pPr>
        <w:bidi/>
        <w:ind w:firstLine="720"/>
        <w:jc w:val="both"/>
        <w:rPr>
          <w:rFonts w:cs="David" w:hint="cs"/>
          <w:rtl/>
        </w:rPr>
      </w:pPr>
    </w:p>
    <w:p w14:paraId="5399215F" w14:textId="77777777" w:rsidR="00F56B5F" w:rsidRPr="00F56B5F" w:rsidRDefault="00F56B5F" w:rsidP="00F56B5F">
      <w:pPr>
        <w:bidi/>
        <w:ind w:firstLine="720"/>
        <w:jc w:val="both"/>
        <w:rPr>
          <w:rFonts w:cs="David" w:hint="cs"/>
          <w:rtl/>
        </w:rPr>
      </w:pPr>
      <w:r w:rsidRPr="00F56B5F">
        <w:rPr>
          <w:rFonts w:cs="David" w:hint="cs"/>
          <w:rtl/>
        </w:rPr>
        <w:t>תודה רבה. חבר הכנסת אלדד ואחריו אפי איתם.</w:t>
      </w:r>
    </w:p>
    <w:p w14:paraId="34A218BF" w14:textId="77777777" w:rsidR="00F56B5F" w:rsidRPr="00F56B5F" w:rsidRDefault="00F56B5F" w:rsidP="00F56B5F">
      <w:pPr>
        <w:bidi/>
        <w:jc w:val="both"/>
        <w:rPr>
          <w:rFonts w:cs="David" w:hint="cs"/>
          <w:rtl/>
        </w:rPr>
      </w:pPr>
    </w:p>
    <w:p w14:paraId="499C2C0E" w14:textId="77777777" w:rsidR="00F56B5F" w:rsidRPr="00F56B5F" w:rsidRDefault="00F56B5F" w:rsidP="00F56B5F">
      <w:pPr>
        <w:bidi/>
        <w:jc w:val="both"/>
        <w:rPr>
          <w:rFonts w:cs="David" w:hint="cs"/>
          <w:u w:val="single"/>
          <w:rtl/>
        </w:rPr>
      </w:pPr>
      <w:r w:rsidRPr="00F56B5F">
        <w:rPr>
          <w:rFonts w:cs="David" w:hint="cs"/>
          <w:u w:val="single"/>
          <w:rtl/>
        </w:rPr>
        <w:t>אריה אלדד:</w:t>
      </w:r>
    </w:p>
    <w:p w14:paraId="0752F8AB" w14:textId="77777777" w:rsidR="00F56B5F" w:rsidRPr="00F56B5F" w:rsidRDefault="00F56B5F" w:rsidP="00F56B5F">
      <w:pPr>
        <w:bidi/>
        <w:jc w:val="both"/>
        <w:rPr>
          <w:rFonts w:cs="David" w:hint="cs"/>
          <w:rtl/>
        </w:rPr>
      </w:pPr>
    </w:p>
    <w:p w14:paraId="151A7AF6" w14:textId="77777777" w:rsidR="00F56B5F" w:rsidRPr="00F56B5F" w:rsidRDefault="00F56B5F" w:rsidP="00F56B5F">
      <w:pPr>
        <w:bidi/>
        <w:jc w:val="both"/>
        <w:rPr>
          <w:rFonts w:cs="David" w:hint="cs"/>
          <w:rtl/>
        </w:rPr>
      </w:pPr>
      <w:r w:rsidRPr="00F56B5F">
        <w:rPr>
          <w:rFonts w:cs="David" w:hint="cs"/>
          <w:rtl/>
        </w:rPr>
        <w:tab/>
        <w:t xml:space="preserve">גם אני מבקש למחות על הדברים שנשמעו מפיו של חבר הכנסת אורלב. אני מכיר אותו כפרלמנטר יותר טוב מזה. לא ראוי. </w:t>
      </w:r>
    </w:p>
    <w:p w14:paraId="33EBE3BE" w14:textId="77777777" w:rsidR="00F56B5F" w:rsidRPr="00F56B5F" w:rsidRDefault="00F56B5F" w:rsidP="00F56B5F">
      <w:pPr>
        <w:bidi/>
        <w:jc w:val="both"/>
        <w:rPr>
          <w:rFonts w:cs="David" w:hint="cs"/>
          <w:rtl/>
        </w:rPr>
      </w:pPr>
    </w:p>
    <w:p w14:paraId="7B8CC896" w14:textId="77777777" w:rsidR="00F56B5F" w:rsidRPr="00F56B5F" w:rsidRDefault="00F56B5F" w:rsidP="00F56B5F">
      <w:pPr>
        <w:bidi/>
        <w:ind w:firstLine="720"/>
        <w:jc w:val="both"/>
        <w:rPr>
          <w:rFonts w:cs="David" w:hint="cs"/>
          <w:rtl/>
        </w:rPr>
      </w:pPr>
      <w:r w:rsidRPr="00F56B5F">
        <w:rPr>
          <w:rFonts w:cs="David" w:hint="cs"/>
          <w:rtl/>
        </w:rPr>
        <w:t xml:space="preserve">מה שאמר חבר הכנסת אורלב, ואני מסכים אתו, הוא שהמנדט ניתן לציונות הדתית בעיקרה, כפי שהייתה. אבל אין שום רגליים לסברה שמעלה חבר הכנסת אורלב שהציונות הדתית זה הוא, כלומר המפד"ל. יש יותר מאמת בהנחה שלו המפד"ל הייתה מתמודדת בבחירות האחרונות לבד היא לא הייתה עוברת את אחוז החסימה. האיחוד הלאומי נשא על גבו את המפד"ל, והיום הוא טוען לכל נכסיו של הגוף המשותף הזה. זה מופרך מעיקרו, ולכן אני מציע להסיר את דבריו גם מן הפרוטוקול וגם מן הדעת. </w:t>
      </w:r>
    </w:p>
    <w:p w14:paraId="62F81727" w14:textId="77777777" w:rsidR="00F56B5F" w:rsidRPr="00F56B5F" w:rsidRDefault="00F56B5F" w:rsidP="00F56B5F">
      <w:pPr>
        <w:bidi/>
        <w:jc w:val="both"/>
        <w:rPr>
          <w:rFonts w:cs="David" w:hint="cs"/>
          <w:rtl/>
        </w:rPr>
      </w:pPr>
    </w:p>
    <w:p w14:paraId="629D2C53" w14:textId="77777777" w:rsidR="00F56B5F" w:rsidRPr="00F56B5F" w:rsidRDefault="00F56B5F" w:rsidP="00F56B5F">
      <w:pPr>
        <w:bidi/>
        <w:rPr>
          <w:rFonts w:cs="David" w:hint="cs"/>
          <w:rtl/>
        </w:rPr>
      </w:pPr>
      <w:r w:rsidRPr="00F56B5F">
        <w:rPr>
          <w:rFonts w:cs="David" w:hint="cs"/>
          <w:u w:val="single"/>
          <w:rtl/>
        </w:rPr>
        <w:t>היו"ר דוד טל:</w:t>
      </w:r>
    </w:p>
    <w:p w14:paraId="42BA6157" w14:textId="77777777" w:rsidR="00F56B5F" w:rsidRPr="00F56B5F" w:rsidRDefault="00F56B5F" w:rsidP="00F56B5F">
      <w:pPr>
        <w:bidi/>
        <w:jc w:val="both"/>
        <w:rPr>
          <w:rFonts w:cs="David" w:hint="cs"/>
          <w:rtl/>
        </w:rPr>
      </w:pPr>
    </w:p>
    <w:p w14:paraId="033523BF" w14:textId="77777777" w:rsidR="00F56B5F" w:rsidRPr="00F56B5F" w:rsidRDefault="00F56B5F" w:rsidP="00F56B5F">
      <w:pPr>
        <w:bidi/>
        <w:jc w:val="both"/>
        <w:rPr>
          <w:rFonts w:cs="David" w:hint="cs"/>
          <w:rtl/>
        </w:rPr>
      </w:pPr>
      <w:r w:rsidRPr="00F56B5F">
        <w:rPr>
          <w:rFonts w:cs="David" w:hint="cs"/>
          <w:rtl/>
        </w:rPr>
        <w:tab/>
        <w:t xml:space="preserve">תודה. </w:t>
      </w:r>
    </w:p>
    <w:p w14:paraId="28A90166" w14:textId="77777777" w:rsidR="00F56B5F" w:rsidRPr="00F56B5F" w:rsidRDefault="00F56B5F" w:rsidP="00F56B5F">
      <w:pPr>
        <w:bidi/>
        <w:jc w:val="both"/>
        <w:rPr>
          <w:rFonts w:cs="David" w:hint="cs"/>
          <w:rtl/>
        </w:rPr>
      </w:pPr>
    </w:p>
    <w:p w14:paraId="76A76392" w14:textId="77777777" w:rsidR="00F56B5F" w:rsidRPr="00F56B5F" w:rsidRDefault="00F56B5F" w:rsidP="00F56B5F">
      <w:pPr>
        <w:bidi/>
        <w:jc w:val="both"/>
        <w:rPr>
          <w:rFonts w:cs="David" w:hint="cs"/>
          <w:u w:val="single"/>
          <w:rtl/>
        </w:rPr>
      </w:pPr>
      <w:r w:rsidRPr="00F56B5F">
        <w:rPr>
          <w:rFonts w:cs="David" w:hint="cs"/>
          <w:u w:val="single"/>
          <w:rtl/>
        </w:rPr>
        <w:t>אפי איתם:</w:t>
      </w:r>
    </w:p>
    <w:p w14:paraId="0EA3CDC1" w14:textId="77777777" w:rsidR="00F56B5F" w:rsidRPr="00F56B5F" w:rsidRDefault="00F56B5F" w:rsidP="00F56B5F">
      <w:pPr>
        <w:bidi/>
        <w:jc w:val="both"/>
        <w:rPr>
          <w:rFonts w:cs="David" w:hint="cs"/>
          <w:rtl/>
        </w:rPr>
      </w:pPr>
    </w:p>
    <w:p w14:paraId="3D192660" w14:textId="77777777" w:rsidR="00F56B5F" w:rsidRPr="00F56B5F" w:rsidRDefault="00F56B5F" w:rsidP="00F56B5F">
      <w:pPr>
        <w:bidi/>
        <w:ind w:firstLine="720"/>
        <w:jc w:val="both"/>
        <w:rPr>
          <w:rFonts w:cs="David" w:hint="cs"/>
          <w:rtl/>
        </w:rPr>
      </w:pPr>
      <w:r w:rsidRPr="00F56B5F">
        <w:rPr>
          <w:rFonts w:cs="David" w:hint="cs"/>
          <w:rtl/>
        </w:rPr>
        <w:t xml:space="preserve">כיוון שחבר הכנסת אורלב ייחד את דבריו בנושא המעטפות אליי אני רוצה להודיע בפרוטוקול שאני שומר לעצמי את הזכות לתבוע אותו לדיון בוועדת האתיקה. כמו כן אשקול הגשת תביעת דיבה אזרחית נגד חבר הכנסת אורלב. יש פה יותר מרמז לאי-ניקיון כפיים, שהוא הנכס העיקרי של איש ציבור. נדמה לי שהיה פה ניסיון בוטה לפגוע בעניין הזה. אם אתה מושך את דבריך </w:t>
      </w:r>
      <w:r w:rsidRPr="00F56B5F">
        <w:rPr>
          <w:rFonts w:cs="David"/>
          <w:rtl/>
        </w:rPr>
        <w:t>–</w:t>
      </w:r>
      <w:r w:rsidRPr="00F56B5F">
        <w:rPr>
          <w:rFonts w:cs="David" w:hint="cs"/>
          <w:rtl/>
        </w:rPr>
        <w:t xml:space="preserve"> אשמח; אם לא </w:t>
      </w:r>
      <w:r w:rsidRPr="00F56B5F">
        <w:rPr>
          <w:rFonts w:cs="David"/>
          <w:rtl/>
        </w:rPr>
        <w:t>–</w:t>
      </w:r>
      <w:r w:rsidRPr="00F56B5F">
        <w:rPr>
          <w:rFonts w:cs="David" w:hint="cs"/>
          <w:rtl/>
        </w:rPr>
        <w:t xml:space="preserve"> אני מודיע לפרוטוקול שאראה בזה עילה להגשת תביעה. </w:t>
      </w:r>
    </w:p>
    <w:p w14:paraId="08E212BC" w14:textId="77777777" w:rsidR="00F56B5F" w:rsidRPr="00F56B5F" w:rsidRDefault="00F56B5F" w:rsidP="00F56B5F">
      <w:pPr>
        <w:bidi/>
        <w:ind w:firstLine="720"/>
        <w:jc w:val="both"/>
        <w:rPr>
          <w:rFonts w:cs="David" w:hint="cs"/>
          <w:rtl/>
        </w:rPr>
      </w:pPr>
    </w:p>
    <w:p w14:paraId="63F57250" w14:textId="77777777" w:rsidR="00F56B5F" w:rsidRPr="00F56B5F" w:rsidRDefault="00F56B5F" w:rsidP="00F56B5F">
      <w:pPr>
        <w:bidi/>
        <w:rPr>
          <w:rFonts w:cs="David" w:hint="cs"/>
          <w:rtl/>
        </w:rPr>
      </w:pPr>
      <w:r w:rsidRPr="00F56B5F">
        <w:rPr>
          <w:rFonts w:cs="David" w:hint="cs"/>
          <w:u w:val="single"/>
          <w:rtl/>
        </w:rPr>
        <w:t>היו"ר דוד טל:</w:t>
      </w:r>
    </w:p>
    <w:p w14:paraId="5A2F53DB" w14:textId="77777777" w:rsidR="00F56B5F" w:rsidRPr="00F56B5F" w:rsidRDefault="00F56B5F" w:rsidP="00F56B5F">
      <w:pPr>
        <w:bidi/>
        <w:ind w:firstLine="720"/>
        <w:jc w:val="both"/>
        <w:rPr>
          <w:rFonts w:cs="David" w:hint="cs"/>
          <w:rtl/>
        </w:rPr>
      </w:pPr>
    </w:p>
    <w:p w14:paraId="64B0EEDE" w14:textId="77777777" w:rsidR="00F56B5F" w:rsidRPr="00F56B5F" w:rsidRDefault="00F56B5F" w:rsidP="00F56B5F">
      <w:pPr>
        <w:bidi/>
        <w:ind w:firstLine="720"/>
        <w:jc w:val="both"/>
        <w:rPr>
          <w:rFonts w:cs="David" w:hint="cs"/>
          <w:rtl/>
        </w:rPr>
      </w:pPr>
      <w:r w:rsidRPr="00F56B5F">
        <w:rPr>
          <w:rFonts w:cs="David" w:hint="cs"/>
          <w:rtl/>
        </w:rPr>
        <w:t xml:space="preserve">תודה רבה. חבר הכנסת אורלב, בבקשה. </w:t>
      </w:r>
    </w:p>
    <w:p w14:paraId="72C8B394" w14:textId="77777777" w:rsidR="00F56B5F" w:rsidRPr="00F56B5F" w:rsidRDefault="00F56B5F" w:rsidP="00F56B5F">
      <w:pPr>
        <w:bidi/>
        <w:jc w:val="both"/>
        <w:rPr>
          <w:rFonts w:cs="David" w:hint="cs"/>
          <w:rtl/>
        </w:rPr>
      </w:pPr>
    </w:p>
    <w:p w14:paraId="189E3B6A" w14:textId="77777777" w:rsidR="00F56B5F" w:rsidRPr="00F56B5F" w:rsidRDefault="00F56B5F" w:rsidP="00F56B5F">
      <w:pPr>
        <w:bidi/>
        <w:jc w:val="both"/>
        <w:rPr>
          <w:rFonts w:cs="David" w:hint="cs"/>
          <w:rtl/>
        </w:rPr>
      </w:pPr>
      <w:r w:rsidRPr="00F56B5F">
        <w:rPr>
          <w:rFonts w:cs="David" w:hint="cs"/>
          <w:u w:val="single"/>
          <w:rtl/>
        </w:rPr>
        <w:t>היו"ר זבולון אורלב:</w:t>
      </w:r>
    </w:p>
    <w:p w14:paraId="095A14B9" w14:textId="77777777" w:rsidR="00F56B5F" w:rsidRPr="00F56B5F" w:rsidRDefault="00F56B5F" w:rsidP="00F56B5F">
      <w:pPr>
        <w:bidi/>
        <w:jc w:val="both"/>
        <w:rPr>
          <w:rFonts w:cs="David" w:hint="cs"/>
          <w:rtl/>
        </w:rPr>
      </w:pPr>
      <w:r w:rsidRPr="00F56B5F">
        <w:rPr>
          <w:rFonts w:cs="David" w:hint="cs"/>
          <w:rtl/>
        </w:rPr>
        <w:tab/>
      </w:r>
    </w:p>
    <w:p w14:paraId="5FD9AE0F" w14:textId="77777777" w:rsidR="00F56B5F" w:rsidRPr="00F56B5F" w:rsidRDefault="00F56B5F" w:rsidP="00F56B5F">
      <w:pPr>
        <w:bidi/>
        <w:ind w:firstLine="720"/>
        <w:jc w:val="both"/>
        <w:rPr>
          <w:rFonts w:cs="David" w:hint="cs"/>
          <w:rtl/>
        </w:rPr>
      </w:pPr>
      <w:r w:rsidRPr="00F56B5F">
        <w:rPr>
          <w:rFonts w:cs="David" w:hint="cs"/>
          <w:rtl/>
        </w:rPr>
        <w:t xml:space="preserve">קודם כול, אינני מושך את דבריי. אני עומד על דבריי שמדובר בגזל כספים מהציונות הדתית, שהוא מעשה בלתי ראוי. בהחלט יש כאן עניין של מסירת מעטפות מזומנות תמורת סחורות פוליטיות עתידיות. </w:t>
      </w:r>
    </w:p>
    <w:p w14:paraId="3CF75FC6" w14:textId="77777777" w:rsidR="00F56B5F" w:rsidRPr="00F56B5F" w:rsidRDefault="00F56B5F" w:rsidP="00F56B5F">
      <w:pPr>
        <w:bidi/>
        <w:ind w:firstLine="720"/>
        <w:jc w:val="both"/>
        <w:rPr>
          <w:rFonts w:cs="David" w:hint="cs"/>
          <w:rtl/>
        </w:rPr>
      </w:pPr>
    </w:p>
    <w:p w14:paraId="7921FF1A" w14:textId="77777777" w:rsidR="00F56B5F" w:rsidRPr="00F56B5F" w:rsidRDefault="00F56B5F" w:rsidP="00F56B5F">
      <w:pPr>
        <w:bidi/>
        <w:ind w:firstLine="720"/>
        <w:jc w:val="both"/>
        <w:rPr>
          <w:rFonts w:cs="David" w:hint="cs"/>
          <w:rtl/>
        </w:rPr>
      </w:pPr>
      <w:r w:rsidRPr="00F56B5F">
        <w:rPr>
          <w:rFonts w:cs="David" w:hint="cs"/>
          <w:rtl/>
        </w:rPr>
        <w:t xml:space="preserve">דבר שני, רציתי לתקן את הרב לוי לגבי זה שהמימון יכול לעבור למפלגה אחרת </w:t>
      </w:r>
      <w:r w:rsidRPr="00F56B5F">
        <w:rPr>
          <w:rFonts w:cs="David"/>
          <w:rtl/>
        </w:rPr>
        <w:t>–</w:t>
      </w:r>
      <w:r w:rsidRPr="00F56B5F">
        <w:rPr>
          <w:rFonts w:cs="David" w:hint="cs"/>
          <w:rtl/>
        </w:rPr>
        <w:t xml:space="preserve"> במקרה של אח"י והליכוד - רק אם אח"י תהיה שותפה כמפלגה להגשת הרשימה. </w:t>
      </w:r>
    </w:p>
    <w:p w14:paraId="28446FEC" w14:textId="77777777" w:rsidR="00F56B5F" w:rsidRPr="00F56B5F" w:rsidRDefault="00F56B5F" w:rsidP="00F56B5F">
      <w:pPr>
        <w:bidi/>
        <w:jc w:val="both"/>
        <w:rPr>
          <w:rFonts w:cs="David" w:hint="cs"/>
          <w:rtl/>
        </w:rPr>
      </w:pPr>
    </w:p>
    <w:p w14:paraId="648684BA" w14:textId="77777777" w:rsidR="00F56B5F" w:rsidRPr="00F56B5F" w:rsidRDefault="00F56B5F" w:rsidP="00F56B5F">
      <w:pPr>
        <w:bidi/>
        <w:rPr>
          <w:rFonts w:cs="David" w:hint="cs"/>
          <w:rtl/>
        </w:rPr>
      </w:pPr>
      <w:r w:rsidRPr="00F56B5F">
        <w:rPr>
          <w:rFonts w:cs="David" w:hint="cs"/>
          <w:u w:val="single"/>
          <w:rtl/>
        </w:rPr>
        <w:t>יצחק לוי:</w:t>
      </w:r>
    </w:p>
    <w:p w14:paraId="179EC52A" w14:textId="77777777" w:rsidR="00F56B5F" w:rsidRPr="00F56B5F" w:rsidRDefault="00F56B5F" w:rsidP="00F56B5F">
      <w:pPr>
        <w:bidi/>
        <w:rPr>
          <w:rFonts w:cs="David" w:hint="cs"/>
          <w:rtl/>
        </w:rPr>
      </w:pPr>
    </w:p>
    <w:p w14:paraId="40FE9DD2" w14:textId="77777777" w:rsidR="00F56B5F" w:rsidRPr="00F56B5F" w:rsidRDefault="00F56B5F" w:rsidP="00F56B5F">
      <w:pPr>
        <w:bidi/>
        <w:jc w:val="both"/>
        <w:rPr>
          <w:rFonts w:cs="David" w:hint="cs"/>
          <w:rtl/>
        </w:rPr>
      </w:pPr>
      <w:r w:rsidRPr="00F56B5F">
        <w:rPr>
          <w:rFonts w:cs="David" w:hint="cs"/>
          <w:rtl/>
        </w:rPr>
        <w:tab/>
        <w:t xml:space="preserve"> אתה לא צריך ללמד אותנו את החוק. </w:t>
      </w:r>
    </w:p>
    <w:p w14:paraId="02F958A9" w14:textId="77777777" w:rsidR="00F56B5F" w:rsidRPr="00F56B5F" w:rsidRDefault="00F56B5F" w:rsidP="00F56B5F">
      <w:pPr>
        <w:bidi/>
        <w:jc w:val="both"/>
        <w:rPr>
          <w:rFonts w:cs="David" w:hint="cs"/>
          <w:rtl/>
        </w:rPr>
      </w:pPr>
    </w:p>
    <w:p w14:paraId="32CAF6EE" w14:textId="77777777" w:rsidR="00F56B5F" w:rsidRPr="00F56B5F" w:rsidRDefault="00F56B5F" w:rsidP="00F56B5F">
      <w:pPr>
        <w:bidi/>
        <w:jc w:val="both"/>
        <w:rPr>
          <w:rFonts w:cs="David" w:hint="cs"/>
          <w:rtl/>
        </w:rPr>
      </w:pPr>
      <w:r w:rsidRPr="00F56B5F">
        <w:rPr>
          <w:rFonts w:cs="David" w:hint="cs"/>
          <w:u w:val="single"/>
          <w:rtl/>
        </w:rPr>
        <w:t>דוד רותם:</w:t>
      </w:r>
    </w:p>
    <w:p w14:paraId="2F6FD065" w14:textId="77777777" w:rsidR="00F56B5F" w:rsidRPr="00F56B5F" w:rsidRDefault="00F56B5F" w:rsidP="00F56B5F">
      <w:pPr>
        <w:bidi/>
        <w:jc w:val="both"/>
        <w:rPr>
          <w:rFonts w:cs="David" w:hint="cs"/>
          <w:rtl/>
        </w:rPr>
      </w:pPr>
    </w:p>
    <w:p w14:paraId="6F9A8B8E" w14:textId="77777777" w:rsidR="00F56B5F" w:rsidRPr="00F56B5F" w:rsidRDefault="00F56B5F" w:rsidP="00F56B5F">
      <w:pPr>
        <w:bidi/>
        <w:jc w:val="both"/>
        <w:rPr>
          <w:rFonts w:cs="David" w:hint="cs"/>
          <w:rtl/>
        </w:rPr>
      </w:pPr>
      <w:r w:rsidRPr="00F56B5F">
        <w:rPr>
          <w:rFonts w:cs="David" w:hint="cs"/>
          <w:rtl/>
        </w:rPr>
        <w:tab/>
        <w:t>כל מה שמעניין את "הבית היהודי" זה כסף? ממתי יהודים מתעסקים בכסף?</w:t>
      </w:r>
    </w:p>
    <w:p w14:paraId="16E8B0C3" w14:textId="77777777" w:rsidR="00F56B5F" w:rsidRPr="00F56B5F" w:rsidRDefault="00F56B5F" w:rsidP="00F56B5F">
      <w:pPr>
        <w:bidi/>
        <w:jc w:val="both"/>
        <w:rPr>
          <w:rFonts w:cs="David" w:hint="cs"/>
          <w:rtl/>
        </w:rPr>
      </w:pPr>
    </w:p>
    <w:p w14:paraId="77D1EB26" w14:textId="77777777" w:rsidR="00F56B5F" w:rsidRPr="00F56B5F" w:rsidRDefault="00F56B5F" w:rsidP="00F56B5F">
      <w:pPr>
        <w:bidi/>
        <w:rPr>
          <w:rFonts w:cs="David" w:hint="cs"/>
          <w:rtl/>
        </w:rPr>
      </w:pPr>
      <w:r w:rsidRPr="00F56B5F">
        <w:rPr>
          <w:rFonts w:cs="David" w:hint="cs"/>
          <w:u w:val="single"/>
          <w:rtl/>
        </w:rPr>
        <w:t>יצחק לוי:</w:t>
      </w:r>
    </w:p>
    <w:p w14:paraId="4B37077E" w14:textId="77777777" w:rsidR="00F56B5F" w:rsidRPr="00F56B5F" w:rsidRDefault="00F56B5F" w:rsidP="00F56B5F">
      <w:pPr>
        <w:bidi/>
        <w:rPr>
          <w:rFonts w:cs="David" w:hint="cs"/>
          <w:rtl/>
        </w:rPr>
      </w:pPr>
    </w:p>
    <w:p w14:paraId="19273BD3" w14:textId="77777777" w:rsidR="00F56B5F" w:rsidRPr="00F56B5F" w:rsidRDefault="00F56B5F" w:rsidP="00F56B5F">
      <w:pPr>
        <w:bidi/>
        <w:jc w:val="both"/>
        <w:rPr>
          <w:rFonts w:cs="David" w:hint="cs"/>
          <w:rtl/>
        </w:rPr>
      </w:pPr>
      <w:r w:rsidRPr="00F56B5F">
        <w:rPr>
          <w:rFonts w:cs="David" w:hint="cs"/>
          <w:rtl/>
        </w:rPr>
        <w:tab/>
        <w:t xml:space="preserve"> אתה מלמד אותנו מה כתוב בחוק? תודה רבה לך.  </w:t>
      </w:r>
    </w:p>
    <w:p w14:paraId="112ED955" w14:textId="77777777" w:rsidR="00F56B5F" w:rsidRPr="00F56B5F" w:rsidRDefault="00F56B5F" w:rsidP="00F56B5F">
      <w:pPr>
        <w:bidi/>
        <w:jc w:val="both"/>
        <w:rPr>
          <w:rFonts w:cs="David" w:hint="cs"/>
          <w:rtl/>
        </w:rPr>
      </w:pPr>
    </w:p>
    <w:p w14:paraId="4D5456E3" w14:textId="77777777" w:rsidR="00F56B5F" w:rsidRPr="00F56B5F" w:rsidRDefault="00F56B5F" w:rsidP="00F56B5F">
      <w:pPr>
        <w:bidi/>
        <w:jc w:val="both"/>
        <w:rPr>
          <w:rFonts w:cs="David" w:hint="cs"/>
          <w:rtl/>
        </w:rPr>
      </w:pPr>
      <w:r w:rsidRPr="00F56B5F">
        <w:rPr>
          <w:rFonts w:cs="David" w:hint="cs"/>
          <w:u w:val="single"/>
          <w:rtl/>
        </w:rPr>
        <w:t>זבולון אורלב:</w:t>
      </w:r>
    </w:p>
    <w:p w14:paraId="37962778" w14:textId="77777777" w:rsidR="00F56B5F" w:rsidRPr="00F56B5F" w:rsidRDefault="00F56B5F" w:rsidP="00F56B5F">
      <w:pPr>
        <w:bidi/>
        <w:jc w:val="both"/>
        <w:rPr>
          <w:rFonts w:cs="David" w:hint="cs"/>
          <w:rtl/>
        </w:rPr>
      </w:pPr>
      <w:r w:rsidRPr="00F56B5F">
        <w:rPr>
          <w:rFonts w:cs="David" w:hint="cs"/>
          <w:rtl/>
        </w:rPr>
        <w:tab/>
      </w:r>
    </w:p>
    <w:p w14:paraId="1674FABE" w14:textId="77777777" w:rsidR="00F56B5F" w:rsidRPr="00F56B5F" w:rsidRDefault="00F56B5F" w:rsidP="00F56B5F">
      <w:pPr>
        <w:bidi/>
        <w:ind w:firstLine="720"/>
        <w:jc w:val="both"/>
        <w:rPr>
          <w:rFonts w:cs="David" w:hint="cs"/>
          <w:rtl/>
        </w:rPr>
      </w:pPr>
      <w:r w:rsidRPr="00F56B5F">
        <w:rPr>
          <w:rFonts w:cs="David" w:hint="cs"/>
          <w:rtl/>
        </w:rPr>
        <w:t xml:space="preserve">אני רק רוצה להבהיר את סוגיית גזל הכספים. </w:t>
      </w:r>
    </w:p>
    <w:p w14:paraId="20C3FDD4" w14:textId="77777777" w:rsidR="00F56B5F" w:rsidRPr="00F56B5F" w:rsidRDefault="00F56B5F" w:rsidP="00F56B5F">
      <w:pPr>
        <w:bidi/>
        <w:jc w:val="both"/>
        <w:rPr>
          <w:rFonts w:cs="David" w:hint="cs"/>
          <w:rtl/>
        </w:rPr>
      </w:pPr>
    </w:p>
    <w:p w14:paraId="19ED6757" w14:textId="77777777" w:rsidR="00F56B5F" w:rsidRPr="00F56B5F" w:rsidRDefault="00F56B5F" w:rsidP="00F56B5F">
      <w:pPr>
        <w:bidi/>
        <w:rPr>
          <w:rFonts w:cs="David" w:hint="cs"/>
          <w:rtl/>
        </w:rPr>
      </w:pPr>
      <w:r w:rsidRPr="00F56B5F">
        <w:rPr>
          <w:rFonts w:cs="David" w:hint="cs"/>
          <w:u w:val="single"/>
          <w:rtl/>
        </w:rPr>
        <w:t>יצחק לוי:</w:t>
      </w:r>
    </w:p>
    <w:p w14:paraId="43A2265C" w14:textId="77777777" w:rsidR="00F56B5F" w:rsidRPr="00F56B5F" w:rsidRDefault="00F56B5F" w:rsidP="00F56B5F">
      <w:pPr>
        <w:bidi/>
        <w:rPr>
          <w:rFonts w:cs="David" w:hint="cs"/>
          <w:rtl/>
        </w:rPr>
      </w:pPr>
    </w:p>
    <w:p w14:paraId="3EA66247" w14:textId="77777777" w:rsidR="00F56B5F" w:rsidRPr="00F56B5F" w:rsidRDefault="00F56B5F" w:rsidP="00F56B5F">
      <w:pPr>
        <w:bidi/>
        <w:jc w:val="both"/>
        <w:rPr>
          <w:rFonts w:cs="David" w:hint="cs"/>
          <w:rtl/>
        </w:rPr>
      </w:pPr>
      <w:r w:rsidRPr="00F56B5F">
        <w:rPr>
          <w:rFonts w:cs="David" w:hint="cs"/>
          <w:rtl/>
        </w:rPr>
        <w:tab/>
        <w:t xml:space="preserve">סליחה אדוני, זה לא בית דין רבני פה. </w:t>
      </w:r>
    </w:p>
    <w:p w14:paraId="101502E1" w14:textId="77777777" w:rsidR="00F56B5F" w:rsidRPr="00F56B5F" w:rsidRDefault="00F56B5F" w:rsidP="00F56B5F">
      <w:pPr>
        <w:bidi/>
        <w:jc w:val="both"/>
        <w:rPr>
          <w:rFonts w:cs="David" w:hint="cs"/>
          <w:rtl/>
        </w:rPr>
      </w:pPr>
    </w:p>
    <w:p w14:paraId="111C375A" w14:textId="77777777" w:rsidR="00F56B5F" w:rsidRPr="00F56B5F" w:rsidRDefault="00F56B5F" w:rsidP="00F56B5F">
      <w:pPr>
        <w:bidi/>
        <w:jc w:val="both"/>
        <w:rPr>
          <w:rFonts w:cs="David" w:hint="cs"/>
          <w:rtl/>
        </w:rPr>
      </w:pPr>
      <w:r w:rsidRPr="00F56B5F">
        <w:rPr>
          <w:rFonts w:cs="David" w:hint="cs"/>
          <w:u w:val="single"/>
          <w:rtl/>
        </w:rPr>
        <w:t>זבולון אורלב:</w:t>
      </w:r>
    </w:p>
    <w:p w14:paraId="0284215C" w14:textId="77777777" w:rsidR="00F56B5F" w:rsidRPr="00F56B5F" w:rsidRDefault="00F56B5F" w:rsidP="00F56B5F">
      <w:pPr>
        <w:bidi/>
        <w:jc w:val="both"/>
        <w:rPr>
          <w:rFonts w:cs="David" w:hint="cs"/>
          <w:rtl/>
        </w:rPr>
      </w:pPr>
      <w:r w:rsidRPr="00F56B5F">
        <w:rPr>
          <w:rFonts w:cs="David" w:hint="cs"/>
          <w:rtl/>
        </w:rPr>
        <w:tab/>
      </w:r>
    </w:p>
    <w:p w14:paraId="2200799A" w14:textId="77777777" w:rsidR="00F56B5F" w:rsidRPr="00F56B5F" w:rsidRDefault="00F56B5F" w:rsidP="00F56B5F">
      <w:pPr>
        <w:bidi/>
        <w:ind w:firstLine="720"/>
        <w:jc w:val="both"/>
        <w:rPr>
          <w:rFonts w:cs="David" w:hint="cs"/>
          <w:rtl/>
        </w:rPr>
      </w:pPr>
      <w:r w:rsidRPr="00F56B5F">
        <w:rPr>
          <w:rFonts w:cs="David" w:hint="cs"/>
          <w:rtl/>
        </w:rPr>
        <w:t xml:space="preserve">הטענה המיתממת, שבסופו של דבר סופרים אך ורק לפי התוצאה הסופית, היא טענה שאיננה נכונה. לו אח"י יהיה שותף להגשת הרשימה של הליכוד, אזי המכנה של מספר חברי הכנסת שאתו נכנסנו יהיה שונה, והוא עובר לזכותו של הליכוד. התוצאה הסופית של מספר חברי הכנסת הנכנסים ומספר חברי הכנסת היוצאים משתנה. </w:t>
      </w:r>
    </w:p>
    <w:p w14:paraId="0745BEC0" w14:textId="77777777" w:rsidR="00F56B5F" w:rsidRPr="00F56B5F" w:rsidRDefault="00F56B5F" w:rsidP="00F56B5F">
      <w:pPr>
        <w:bidi/>
        <w:jc w:val="both"/>
        <w:rPr>
          <w:rFonts w:cs="David" w:hint="cs"/>
          <w:rtl/>
        </w:rPr>
      </w:pPr>
    </w:p>
    <w:p w14:paraId="19B37FE7" w14:textId="77777777" w:rsidR="00F56B5F" w:rsidRPr="00F56B5F" w:rsidRDefault="00F56B5F" w:rsidP="00F56B5F">
      <w:pPr>
        <w:bidi/>
        <w:rPr>
          <w:rFonts w:cs="David" w:hint="cs"/>
          <w:rtl/>
        </w:rPr>
      </w:pPr>
      <w:r w:rsidRPr="00F56B5F">
        <w:rPr>
          <w:rFonts w:cs="David" w:hint="cs"/>
          <w:u w:val="single"/>
          <w:rtl/>
        </w:rPr>
        <w:t>היו"ר דוד טל:</w:t>
      </w:r>
    </w:p>
    <w:p w14:paraId="163E8495" w14:textId="77777777" w:rsidR="00F56B5F" w:rsidRPr="00F56B5F" w:rsidRDefault="00F56B5F" w:rsidP="00F56B5F">
      <w:pPr>
        <w:bidi/>
        <w:jc w:val="both"/>
        <w:rPr>
          <w:rFonts w:cs="David" w:hint="cs"/>
          <w:rtl/>
        </w:rPr>
      </w:pPr>
    </w:p>
    <w:p w14:paraId="7770FC6D" w14:textId="77777777" w:rsidR="00F56B5F" w:rsidRPr="00F56B5F" w:rsidRDefault="00F56B5F" w:rsidP="00F56B5F">
      <w:pPr>
        <w:bidi/>
        <w:jc w:val="both"/>
        <w:rPr>
          <w:rFonts w:cs="David" w:hint="cs"/>
          <w:rtl/>
        </w:rPr>
      </w:pPr>
      <w:r w:rsidRPr="00F56B5F">
        <w:rPr>
          <w:rFonts w:cs="David" w:hint="cs"/>
          <w:rtl/>
        </w:rPr>
        <w:tab/>
        <w:t xml:space="preserve">תודה רבה. </w:t>
      </w:r>
    </w:p>
    <w:p w14:paraId="4490D98F" w14:textId="77777777" w:rsidR="00F56B5F" w:rsidRPr="00F56B5F" w:rsidRDefault="00F56B5F" w:rsidP="00F56B5F">
      <w:pPr>
        <w:bidi/>
        <w:jc w:val="both"/>
        <w:rPr>
          <w:rFonts w:cs="David" w:hint="cs"/>
          <w:rtl/>
        </w:rPr>
      </w:pPr>
    </w:p>
    <w:p w14:paraId="03F71573" w14:textId="77777777" w:rsidR="00F56B5F" w:rsidRPr="00F56B5F" w:rsidRDefault="00F56B5F" w:rsidP="00F56B5F">
      <w:pPr>
        <w:bidi/>
        <w:jc w:val="both"/>
        <w:rPr>
          <w:rFonts w:cs="David" w:hint="cs"/>
          <w:u w:val="single"/>
          <w:rtl/>
        </w:rPr>
      </w:pPr>
      <w:r w:rsidRPr="00F56B5F">
        <w:rPr>
          <w:rFonts w:cs="David" w:hint="cs"/>
          <w:u w:val="single"/>
          <w:rtl/>
        </w:rPr>
        <w:t>יואל חסון:</w:t>
      </w:r>
    </w:p>
    <w:p w14:paraId="38FE8FBB" w14:textId="77777777" w:rsidR="00F56B5F" w:rsidRPr="00F56B5F" w:rsidRDefault="00F56B5F" w:rsidP="00F56B5F">
      <w:pPr>
        <w:bidi/>
        <w:jc w:val="both"/>
        <w:rPr>
          <w:rFonts w:cs="David" w:hint="cs"/>
          <w:rtl/>
        </w:rPr>
      </w:pPr>
    </w:p>
    <w:p w14:paraId="18DCC031" w14:textId="77777777" w:rsidR="00F56B5F" w:rsidRPr="00F56B5F" w:rsidRDefault="00F56B5F" w:rsidP="00F56B5F">
      <w:pPr>
        <w:bidi/>
        <w:jc w:val="both"/>
        <w:rPr>
          <w:rFonts w:cs="David" w:hint="cs"/>
          <w:rtl/>
        </w:rPr>
      </w:pPr>
      <w:r w:rsidRPr="00F56B5F">
        <w:rPr>
          <w:rFonts w:cs="David" w:hint="cs"/>
          <w:rtl/>
        </w:rPr>
        <w:tab/>
        <w:t xml:space="preserve">אני רוצה להגיד משהו עקרוני. אני חושב שוועדת הכנסת צריכה לדון בהקדם בכך, שאולי אחת ולתמיד יש לנתק בין יחידת המימון לחבר הכנסת, ולהשאיר אותה תחת אותה מפלגה. </w:t>
      </w:r>
    </w:p>
    <w:p w14:paraId="67C5E7AC" w14:textId="77777777" w:rsidR="00F56B5F" w:rsidRPr="00F56B5F" w:rsidRDefault="00F56B5F" w:rsidP="00F56B5F">
      <w:pPr>
        <w:bidi/>
        <w:jc w:val="both"/>
        <w:rPr>
          <w:rFonts w:cs="David" w:hint="cs"/>
          <w:rtl/>
        </w:rPr>
      </w:pPr>
    </w:p>
    <w:p w14:paraId="2E55A374" w14:textId="77777777" w:rsidR="00F56B5F" w:rsidRPr="00F56B5F" w:rsidRDefault="00F56B5F" w:rsidP="00F56B5F">
      <w:pPr>
        <w:bidi/>
        <w:jc w:val="both"/>
        <w:rPr>
          <w:rFonts w:cs="David" w:hint="cs"/>
          <w:u w:val="single"/>
          <w:rtl/>
        </w:rPr>
      </w:pPr>
      <w:r w:rsidRPr="00F56B5F">
        <w:rPr>
          <w:rFonts w:cs="David" w:hint="cs"/>
          <w:u w:val="single"/>
          <w:rtl/>
        </w:rPr>
        <w:t>היו"ר דוד טל:</w:t>
      </w:r>
    </w:p>
    <w:p w14:paraId="266C572F" w14:textId="77777777" w:rsidR="00F56B5F" w:rsidRPr="00F56B5F" w:rsidRDefault="00F56B5F" w:rsidP="00F56B5F">
      <w:pPr>
        <w:bidi/>
        <w:ind w:firstLine="720"/>
        <w:jc w:val="both"/>
        <w:rPr>
          <w:rFonts w:cs="David" w:hint="cs"/>
          <w:rtl/>
        </w:rPr>
      </w:pPr>
    </w:p>
    <w:p w14:paraId="255968D6" w14:textId="77777777" w:rsidR="00F56B5F" w:rsidRPr="00F56B5F" w:rsidRDefault="00F56B5F" w:rsidP="00F56B5F">
      <w:pPr>
        <w:bidi/>
        <w:ind w:firstLine="720"/>
        <w:jc w:val="both"/>
        <w:rPr>
          <w:rFonts w:cs="David" w:hint="cs"/>
          <w:rtl/>
        </w:rPr>
      </w:pPr>
      <w:r w:rsidRPr="00F56B5F">
        <w:rPr>
          <w:rFonts w:cs="David" w:hint="cs"/>
          <w:rtl/>
        </w:rPr>
        <w:t xml:space="preserve">תציע תיקון לתקנון בכנסת הבאה. </w:t>
      </w:r>
    </w:p>
    <w:p w14:paraId="7217AD82" w14:textId="77777777" w:rsidR="00F56B5F" w:rsidRPr="00F56B5F" w:rsidRDefault="00F56B5F" w:rsidP="00F56B5F">
      <w:pPr>
        <w:bidi/>
        <w:jc w:val="both"/>
        <w:rPr>
          <w:rFonts w:cs="David" w:hint="cs"/>
          <w:rtl/>
        </w:rPr>
      </w:pPr>
    </w:p>
    <w:p w14:paraId="11685748" w14:textId="77777777" w:rsidR="00F56B5F" w:rsidRPr="00F56B5F" w:rsidRDefault="00F56B5F" w:rsidP="00F56B5F">
      <w:pPr>
        <w:bidi/>
        <w:jc w:val="both"/>
        <w:rPr>
          <w:rFonts w:cs="David" w:hint="cs"/>
          <w:u w:val="single"/>
          <w:rtl/>
        </w:rPr>
      </w:pPr>
      <w:r w:rsidRPr="00F56B5F">
        <w:rPr>
          <w:rFonts w:cs="David" w:hint="cs"/>
          <w:u w:val="single"/>
          <w:rtl/>
        </w:rPr>
        <w:t>יואל חסון:</w:t>
      </w:r>
    </w:p>
    <w:p w14:paraId="6AE90CCB" w14:textId="77777777" w:rsidR="00F56B5F" w:rsidRPr="00F56B5F" w:rsidRDefault="00F56B5F" w:rsidP="00F56B5F">
      <w:pPr>
        <w:bidi/>
        <w:jc w:val="both"/>
        <w:rPr>
          <w:rFonts w:cs="David" w:hint="cs"/>
          <w:rtl/>
        </w:rPr>
      </w:pPr>
    </w:p>
    <w:p w14:paraId="099CA4F6" w14:textId="77777777" w:rsidR="00F56B5F" w:rsidRPr="00F56B5F" w:rsidRDefault="00F56B5F" w:rsidP="00F56B5F">
      <w:pPr>
        <w:bidi/>
        <w:ind w:firstLine="720"/>
        <w:jc w:val="both"/>
        <w:rPr>
          <w:rFonts w:cs="David" w:hint="cs"/>
          <w:rtl/>
        </w:rPr>
      </w:pPr>
      <w:r w:rsidRPr="00F56B5F">
        <w:rPr>
          <w:rFonts w:cs="David" w:hint="cs"/>
          <w:rtl/>
        </w:rPr>
        <w:t xml:space="preserve">זה תיקון ראוי, וזה היה מונע הרבה דיונים כאלה. יחידת מימון, בעיניי, שייכת למפלגה ולא לחבר הכנסת. היא לא צריכה לזוז יחד עם חבר הכנסת. </w:t>
      </w:r>
    </w:p>
    <w:p w14:paraId="59712358" w14:textId="77777777" w:rsidR="00F56B5F" w:rsidRPr="00F56B5F" w:rsidRDefault="00F56B5F" w:rsidP="00F56B5F">
      <w:pPr>
        <w:bidi/>
        <w:jc w:val="both"/>
        <w:rPr>
          <w:rFonts w:cs="David" w:hint="cs"/>
          <w:rtl/>
        </w:rPr>
      </w:pPr>
    </w:p>
    <w:p w14:paraId="6465C6BA" w14:textId="77777777" w:rsidR="00F56B5F" w:rsidRPr="00F56B5F" w:rsidRDefault="00F56B5F" w:rsidP="00F56B5F">
      <w:pPr>
        <w:bidi/>
        <w:jc w:val="both"/>
        <w:rPr>
          <w:rFonts w:cs="David" w:hint="cs"/>
          <w:u w:val="single"/>
          <w:rtl/>
        </w:rPr>
      </w:pPr>
      <w:r w:rsidRPr="00F56B5F">
        <w:rPr>
          <w:rFonts w:cs="David" w:hint="cs"/>
          <w:u w:val="single"/>
          <w:rtl/>
        </w:rPr>
        <w:t>ראובן ריבלין:</w:t>
      </w:r>
    </w:p>
    <w:p w14:paraId="2F85ACA8" w14:textId="77777777" w:rsidR="00F56B5F" w:rsidRPr="00F56B5F" w:rsidRDefault="00F56B5F" w:rsidP="00F56B5F">
      <w:pPr>
        <w:bidi/>
        <w:jc w:val="both"/>
        <w:rPr>
          <w:rFonts w:cs="David" w:hint="cs"/>
          <w:rtl/>
        </w:rPr>
      </w:pPr>
    </w:p>
    <w:p w14:paraId="363D6FC4" w14:textId="77777777" w:rsidR="00F56B5F" w:rsidRPr="00F56B5F" w:rsidRDefault="00F56B5F" w:rsidP="00F56B5F">
      <w:pPr>
        <w:bidi/>
        <w:jc w:val="both"/>
        <w:rPr>
          <w:rFonts w:cs="David" w:hint="cs"/>
          <w:rtl/>
        </w:rPr>
      </w:pPr>
      <w:r w:rsidRPr="00F56B5F">
        <w:rPr>
          <w:rFonts w:cs="David" w:hint="cs"/>
          <w:rtl/>
        </w:rPr>
        <w:tab/>
        <w:t xml:space="preserve">לצערי הרב, הגשתי הצעת חוק כזו בכנסת ה-16 והיא לא התקבלה. </w:t>
      </w:r>
    </w:p>
    <w:p w14:paraId="6DF577A9" w14:textId="77777777" w:rsidR="00F56B5F" w:rsidRPr="00F56B5F" w:rsidRDefault="00F56B5F" w:rsidP="00F56B5F">
      <w:pPr>
        <w:bidi/>
        <w:jc w:val="both"/>
        <w:rPr>
          <w:rFonts w:cs="David" w:hint="cs"/>
          <w:rtl/>
        </w:rPr>
      </w:pPr>
    </w:p>
    <w:p w14:paraId="7CFC76D7" w14:textId="77777777" w:rsidR="00F56B5F" w:rsidRPr="00F56B5F" w:rsidRDefault="00F56B5F" w:rsidP="00F56B5F">
      <w:pPr>
        <w:bidi/>
        <w:jc w:val="both"/>
        <w:rPr>
          <w:rFonts w:cs="David" w:hint="cs"/>
          <w:u w:val="single"/>
          <w:rtl/>
        </w:rPr>
      </w:pPr>
      <w:r w:rsidRPr="00F56B5F">
        <w:rPr>
          <w:rFonts w:cs="David" w:hint="cs"/>
          <w:u w:val="single"/>
          <w:rtl/>
        </w:rPr>
        <w:t>היו"ר דוד טל:</w:t>
      </w:r>
    </w:p>
    <w:p w14:paraId="7C681E66" w14:textId="77777777" w:rsidR="00F56B5F" w:rsidRPr="00F56B5F" w:rsidRDefault="00F56B5F" w:rsidP="00F56B5F">
      <w:pPr>
        <w:bidi/>
        <w:jc w:val="both"/>
        <w:rPr>
          <w:rFonts w:cs="David" w:hint="cs"/>
          <w:rtl/>
        </w:rPr>
      </w:pPr>
    </w:p>
    <w:p w14:paraId="4163187B" w14:textId="77777777" w:rsidR="00F56B5F" w:rsidRPr="00F56B5F" w:rsidRDefault="00F56B5F" w:rsidP="00F56B5F">
      <w:pPr>
        <w:bidi/>
        <w:ind w:firstLine="720"/>
        <w:jc w:val="both"/>
        <w:rPr>
          <w:rFonts w:cs="David" w:hint="cs"/>
          <w:rtl/>
        </w:rPr>
      </w:pPr>
      <w:r w:rsidRPr="00F56B5F">
        <w:rPr>
          <w:rFonts w:cs="David" w:hint="cs"/>
          <w:rtl/>
        </w:rPr>
        <w:t>אנחנו עוברים להצבעה. כאמור, מצביעים רק בעלי זכות הצבעה. מי בעד לאשר את התפלגות אח"י?</w:t>
      </w:r>
    </w:p>
    <w:p w14:paraId="11AEF00B" w14:textId="77777777" w:rsidR="00F56B5F" w:rsidRPr="00F56B5F" w:rsidRDefault="00F56B5F" w:rsidP="00F56B5F">
      <w:pPr>
        <w:bidi/>
        <w:jc w:val="both"/>
        <w:rPr>
          <w:rFonts w:cs="David" w:hint="cs"/>
          <w:rtl/>
        </w:rPr>
      </w:pPr>
    </w:p>
    <w:p w14:paraId="7F3B82CD" w14:textId="77777777" w:rsidR="00F56B5F" w:rsidRPr="00F56B5F" w:rsidRDefault="00F56B5F" w:rsidP="00F56B5F">
      <w:pPr>
        <w:bidi/>
        <w:jc w:val="center"/>
        <w:rPr>
          <w:rFonts w:cs="David" w:hint="cs"/>
          <w:b/>
          <w:bCs/>
          <w:rtl/>
        </w:rPr>
      </w:pPr>
      <w:r w:rsidRPr="00F56B5F">
        <w:rPr>
          <w:rFonts w:cs="David" w:hint="cs"/>
          <w:b/>
          <w:bCs/>
          <w:rtl/>
        </w:rPr>
        <w:t>הצבעה</w:t>
      </w:r>
    </w:p>
    <w:p w14:paraId="2915E424" w14:textId="77777777" w:rsidR="00F56B5F" w:rsidRPr="00F56B5F" w:rsidRDefault="00F56B5F" w:rsidP="00F56B5F">
      <w:pPr>
        <w:bidi/>
        <w:jc w:val="center"/>
        <w:rPr>
          <w:rFonts w:cs="David" w:hint="cs"/>
          <w:b/>
          <w:bCs/>
          <w:rtl/>
        </w:rPr>
      </w:pPr>
      <w:r w:rsidRPr="00F56B5F">
        <w:rPr>
          <w:rFonts w:cs="David" w:hint="cs"/>
          <w:b/>
          <w:bCs/>
          <w:rtl/>
        </w:rPr>
        <w:t xml:space="preserve">בעד </w:t>
      </w:r>
      <w:r w:rsidRPr="00F56B5F">
        <w:rPr>
          <w:rFonts w:cs="David"/>
          <w:b/>
          <w:bCs/>
          <w:rtl/>
        </w:rPr>
        <w:t>–</w:t>
      </w:r>
      <w:r w:rsidRPr="00F56B5F">
        <w:rPr>
          <w:rFonts w:cs="David" w:hint="cs"/>
          <w:b/>
          <w:bCs/>
          <w:rtl/>
        </w:rPr>
        <w:t xml:space="preserve"> 6</w:t>
      </w:r>
    </w:p>
    <w:p w14:paraId="47DE01AF" w14:textId="77777777" w:rsidR="00F56B5F" w:rsidRPr="00F56B5F" w:rsidRDefault="00F56B5F" w:rsidP="00F56B5F">
      <w:pPr>
        <w:bidi/>
        <w:jc w:val="center"/>
        <w:rPr>
          <w:rFonts w:cs="David" w:hint="cs"/>
          <w:b/>
          <w:bCs/>
          <w:rtl/>
        </w:rPr>
      </w:pPr>
      <w:r w:rsidRPr="00F56B5F">
        <w:rPr>
          <w:rFonts w:cs="David" w:hint="cs"/>
          <w:b/>
          <w:bCs/>
          <w:rtl/>
        </w:rPr>
        <w:t xml:space="preserve">נגד </w:t>
      </w:r>
      <w:r w:rsidRPr="00F56B5F">
        <w:rPr>
          <w:rFonts w:cs="David"/>
          <w:b/>
          <w:bCs/>
          <w:rtl/>
        </w:rPr>
        <w:t>–</w:t>
      </w:r>
      <w:r w:rsidRPr="00F56B5F">
        <w:rPr>
          <w:rFonts w:cs="David" w:hint="cs"/>
          <w:b/>
          <w:bCs/>
          <w:rtl/>
        </w:rPr>
        <w:t xml:space="preserve"> אין</w:t>
      </w:r>
    </w:p>
    <w:p w14:paraId="2AF370CA" w14:textId="77777777" w:rsidR="00F56B5F" w:rsidRPr="00F56B5F" w:rsidRDefault="00F56B5F" w:rsidP="00F56B5F">
      <w:pPr>
        <w:bidi/>
        <w:jc w:val="center"/>
        <w:rPr>
          <w:rFonts w:cs="David" w:hint="cs"/>
          <w:b/>
          <w:bCs/>
          <w:rtl/>
        </w:rPr>
      </w:pPr>
      <w:r w:rsidRPr="00F56B5F">
        <w:rPr>
          <w:rFonts w:cs="David" w:hint="cs"/>
          <w:b/>
          <w:bCs/>
          <w:rtl/>
        </w:rPr>
        <w:t xml:space="preserve">נמנעים </w:t>
      </w:r>
      <w:r w:rsidRPr="00F56B5F">
        <w:rPr>
          <w:rFonts w:cs="David"/>
          <w:b/>
          <w:bCs/>
          <w:rtl/>
        </w:rPr>
        <w:t>–</w:t>
      </w:r>
      <w:r w:rsidRPr="00F56B5F">
        <w:rPr>
          <w:rFonts w:cs="David" w:hint="cs"/>
          <w:b/>
          <w:bCs/>
          <w:rtl/>
        </w:rPr>
        <w:t xml:space="preserve"> אין</w:t>
      </w:r>
    </w:p>
    <w:p w14:paraId="583AC388" w14:textId="77777777" w:rsidR="00F56B5F" w:rsidRPr="00F56B5F" w:rsidRDefault="00F56B5F" w:rsidP="00F56B5F">
      <w:pPr>
        <w:bidi/>
        <w:jc w:val="center"/>
        <w:rPr>
          <w:rFonts w:cs="David" w:hint="cs"/>
          <w:b/>
          <w:bCs/>
          <w:rtl/>
        </w:rPr>
      </w:pPr>
      <w:r w:rsidRPr="00F56B5F">
        <w:rPr>
          <w:rFonts w:cs="David" w:hint="cs"/>
          <w:b/>
          <w:bCs/>
          <w:rtl/>
        </w:rPr>
        <w:t>התפלגות אח"י אושרה.</w:t>
      </w:r>
    </w:p>
    <w:p w14:paraId="616C238D" w14:textId="77777777" w:rsidR="00F56B5F" w:rsidRPr="00F56B5F" w:rsidRDefault="00F56B5F" w:rsidP="00F56B5F">
      <w:pPr>
        <w:bidi/>
        <w:jc w:val="both"/>
        <w:rPr>
          <w:rFonts w:cs="David" w:hint="cs"/>
          <w:u w:val="single"/>
          <w:rtl/>
        </w:rPr>
      </w:pPr>
    </w:p>
    <w:p w14:paraId="0C9CCEB0" w14:textId="77777777" w:rsidR="00F56B5F" w:rsidRPr="00F56B5F" w:rsidRDefault="00F56B5F" w:rsidP="00F56B5F">
      <w:pPr>
        <w:bidi/>
        <w:rPr>
          <w:rFonts w:cs="David" w:hint="cs"/>
          <w:rtl/>
        </w:rPr>
      </w:pPr>
      <w:r w:rsidRPr="00F56B5F">
        <w:rPr>
          <w:rFonts w:cs="David" w:hint="cs"/>
          <w:u w:val="single"/>
          <w:rtl/>
        </w:rPr>
        <w:t>היו"ר דוד טל:</w:t>
      </w:r>
    </w:p>
    <w:p w14:paraId="76B1F014" w14:textId="77777777" w:rsidR="00F56B5F" w:rsidRPr="00F56B5F" w:rsidRDefault="00F56B5F" w:rsidP="00F56B5F">
      <w:pPr>
        <w:bidi/>
        <w:jc w:val="both"/>
        <w:rPr>
          <w:rFonts w:cs="David" w:hint="cs"/>
          <w:rtl/>
        </w:rPr>
      </w:pPr>
    </w:p>
    <w:p w14:paraId="23542DAC" w14:textId="77777777" w:rsidR="00F56B5F" w:rsidRPr="00F56B5F" w:rsidRDefault="00F56B5F" w:rsidP="00F56B5F">
      <w:pPr>
        <w:bidi/>
        <w:jc w:val="both"/>
        <w:rPr>
          <w:rFonts w:cs="David" w:hint="cs"/>
          <w:rtl/>
        </w:rPr>
      </w:pPr>
      <w:r w:rsidRPr="00F56B5F">
        <w:rPr>
          <w:rFonts w:cs="David" w:hint="cs"/>
          <w:rtl/>
        </w:rPr>
        <w:tab/>
        <w:t xml:space="preserve">תודה רבה, ההתפלגות אושרה. </w:t>
      </w:r>
    </w:p>
    <w:p w14:paraId="6F68E371" w14:textId="77777777" w:rsidR="00F56B5F" w:rsidRPr="00F56B5F" w:rsidRDefault="00F56B5F" w:rsidP="00F56B5F">
      <w:pPr>
        <w:bidi/>
        <w:jc w:val="both"/>
        <w:rPr>
          <w:rFonts w:cs="David" w:hint="cs"/>
          <w:rtl/>
        </w:rPr>
      </w:pPr>
    </w:p>
    <w:p w14:paraId="25EA5C97" w14:textId="77777777" w:rsidR="00F56B5F" w:rsidRPr="00F56B5F" w:rsidRDefault="00F56B5F" w:rsidP="00F56B5F">
      <w:pPr>
        <w:bidi/>
        <w:ind w:left="360"/>
        <w:jc w:val="center"/>
        <w:rPr>
          <w:rFonts w:cs="David" w:hint="cs"/>
          <w:b/>
          <w:bCs/>
          <w:u w:val="single"/>
        </w:rPr>
      </w:pPr>
      <w:r w:rsidRPr="00F56B5F">
        <w:rPr>
          <w:rFonts w:cs="David"/>
          <w:rtl/>
        </w:rPr>
        <w:br w:type="page"/>
      </w:r>
      <w:r w:rsidRPr="00F56B5F">
        <w:rPr>
          <w:rFonts w:cs="David" w:hint="cs"/>
          <w:b/>
          <w:bCs/>
          <w:rtl/>
        </w:rPr>
        <w:t xml:space="preserve">שכר חברי הכנסת </w:t>
      </w:r>
      <w:r w:rsidRPr="00F56B5F">
        <w:rPr>
          <w:rFonts w:cs="David"/>
          <w:b/>
          <w:bCs/>
          <w:rtl/>
        </w:rPr>
        <w:t>–</w:t>
      </w:r>
      <w:r w:rsidRPr="00F56B5F">
        <w:rPr>
          <w:rFonts w:cs="David" w:hint="cs"/>
          <w:b/>
          <w:bCs/>
          <w:rtl/>
        </w:rPr>
        <w:t xml:space="preserve"> הקפאת שכר </w:t>
      </w:r>
      <w:r w:rsidRPr="00F56B5F">
        <w:rPr>
          <w:rFonts w:cs="David"/>
          <w:b/>
          <w:bCs/>
          <w:rtl/>
        </w:rPr>
        <w:t>–</w:t>
      </w:r>
      <w:r w:rsidRPr="00F56B5F">
        <w:rPr>
          <w:rFonts w:cs="David" w:hint="cs"/>
          <w:b/>
          <w:bCs/>
          <w:rtl/>
        </w:rPr>
        <w:t xml:space="preserve"> דיון בהמלצת הוועדה הציבורית לשכר ותשלומים </w:t>
      </w:r>
      <w:r w:rsidRPr="00F56B5F">
        <w:rPr>
          <w:rFonts w:cs="David" w:hint="cs"/>
          <w:b/>
          <w:bCs/>
          <w:u w:val="single"/>
          <w:rtl/>
        </w:rPr>
        <w:t xml:space="preserve">אחרים לחברי הכנסת בראשות פרופ' </w:t>
      </w:r>
      <w:proofErr w:type="spellStart"/>
      <w:r w:rsidRPr="00F56B5F">
        <w:rPr>
          <w:rFonts w:cs="David" w:hint="cs"/>
          <w:b/>
          <w:bCs/>
          <w:u w:val="single"/>
          <w:rtl/>
        </w:rPr>
        <w:t>גרונאו</w:t>
      </w:r>
      <w:proofErr w:type="spellEnd"/>
      <w:r w:rsidRPr="00F56B5F">
        <w:rPr>
          <w:rFonts w:cs="David" w:hint="cs"/>
          <w:b/>
          <w:bCs/>
          <w:u w:val="single"/>
          <w:rtl/>
        </w:rPr>
        <w:t>.</w:t>
      </w:r>
    </w:p>
    <w:p w14:paraId="2AEECE1F" w14:textId="77777777" w:rsidR="00F56B5F" w:rsidRPr="00F56B5F" w:rsidRDefault="00F56B5F" w:rsidP="00F56B5F">
      <w:pPr>
        <w:bidi/>
        <w:jc w:val="both"/>
        <w:rPr>
          <w:rFonts w:cs="David" w:hint="cs"/>
          <w:rtl/>
        </w:rPr>
      </w:pPr>
    </w:p>
    <w:p w14:paraId="266636C2" w14:textId="77777777" w:rsidR="00F56B5F" w:rsidRDefault="00F56B5F" w:rsidP="00F56B5F">
      <w:pPr>
        <w:bidi/>
        <w:jc w:val="both"/>
        <w:rPr>
          <w:rFonts w:cs="David" w:hint="cs"/>
          <w:u w:val="single"/>
          <w:rtl/>
        </w:rPr>
      </w:pPr>
    </w:p>
    <w:p w14:paraId="3A4F6C7F" w14:textId="77777777" w:rsidR="00F56B5F" w:rsidRDefault="00F56B5F" w:rsidP="00F56B5F">
      <w:pPr>
        <w:bidi/>
        <w:jc w:val="both"/>
        <w:rPr>
          <w:rFonts w:cs="David" w:hint="cs"/>
          <w:u w:val="single"/>
          <w:rtl/>
        </w:rPr>
      </w:pPr>
    </w:p>
    <w:p w14:paraId="14020A93" w14:textId="77777777" w:rsidR="00F56B5F" w:rsidRPr="00F56B5F" w:rsidRDefault="00F56B5F" w:rsidP="00F56B5F">
      <w:pPr>
        <w:bidi/>
        <w:jc w:val="both"/>
        <w:rPr>
          <w:rFonts w:cs="David" w:hint="cs"/>
          <w:u w:val="single"/>
          <w:rtl/>
        </w:rPr>
      </w:pPr>
    </w:p>
    <w:p w14:paraId="2D5C52FD" w14:textId="77777777" w:rsidR="00F56B5F" w:rsidRPr="00F56B5F" w:rsidRDefault="00F56B5F" w:rsidP="00F56B5F">
      <w:pPr>
        <w:bidi/>
        <w:jc w:val="both"/>
        <w:rPr>
          <w:rFonts w:cs="David" w:hint="cs"/>
          <w:u w:val="single"/>
          <w:rtl/>
        </w:rPr>
      </w:pPr>
      <w:r w:rsidRPr="00F56B5F">
        <w:rPr>
          <w:rFonts w:cs="David" w:hint="cs"/>
          <w:u w:val="single"/>
          <w:rtl/>
        </w:rPr>
        <w:t>היו"ר דוד טל:</w:t>
      </w:r>
    </w:p>
    <w:p w14:paraId="49E8867B" w14:textId="77777777" w:rsidR="00F56B5F" w:rsidRPr="00F56B5F" w:rsidRDefault="00F56B5F" w:rsidP="00F56B5F">
      <w:pPr>
        <w:bidi/>
        <w:jc w:val="both"/>
        <w:rPr>
          <w:rFonts w:cs="David" w:hint="cs"/>
          <w:rtl/>
        </w:rPr>
      </w:pPr>
    </w:p>
    <w:p w14:paraId="787BFCF7" w14:textId="77777777" w:rsidR="00F56B5F" w:rsidRPr="00F56B5F" w:rsidRDefault="00F56B5F" w:rsidP="00F56B5F">
      <w:pPr>
        <w:bidi/>
        <w:ind w:firstLine="720"/>
        <w:jc w:val="both"/>
        <w:rPr>
          <w:rFonts w:cs="David" w:hint="cs"/>
          <w:rtl/>
        </w:rPr>
      </w:pPr>
      <w:r w:rsidRPr="00F56B5F">
        <w:rPr>
          <w:rFonts w:cs="David" w:hint="cs"/>
          <w:rtl/>
        </w:rPr>
        <w:t xml:space="preserve">אנחנו עוברים לנושא הבא. בקשת חבר הכנסת אלדד ירדה מסדר היום; בקשת חברי הכנסת מסיעת "גיל" להתפלגות גם כן יורדת מסדר היום. </w:t>
      </w:r>
    </w:p>
    <w:p w14:paraId="47A4793B" w14:textId="77777777" w:rsidR="00F56B5F" w:rsidRPr="00F56B5F" w:rsidRDefault="00F56B5F" w:rsidP="00F56B5F">
      <w:pPr>
        <w:bidi/>
        <w:ind w:firstLine="720"/>
        <w:jc w:val="both"/>
        <w:rPr>
          <w:rFonts w:cs="David" w:hint="cs"/>
          <w:rtl/>
        </w:rPr>
      </w:pPr>
    </w:p>
    <w:p w14:paraId="0BCB9CAF" w14:textId="77777777" w:rsidR="00F56B5F" w:rsidRPr="00F56B5F" w:rsidRDefault="00F56B5F" w:rsidP="00F56B5F">
      <w:pPr>
        <w:bidi/>
        <w:ind w:firstLine="720"/>
        <w:jc w:val="both"/>
        <w:rPr>
          <w:rFonts w:cs="David" w:hint="cs"/>
          <w:rtl/>
        </w:rPr>
      </w:pPr>
      <w:r w:rsidRPr="00F56B5F">
        <w:rPr>
          <w:rFonts w:cs="David" w:hint="cs"/>
          <w:rtl/>
        </w:rPr>
        <w:t xml:space="preserve">אנחנו עוברים לנושא שכר חברי הכנסת </w:t>
      </w:r>
      <w:r w:rsidRPr="00F56B5F">
        <w:rPr>
          <w:rFonts w:cs="David"/>
          <w:rtl/>
        </w:rPr>
        <w:t>–</w:t>
      </w:r>
      <w:r w:rsidRPr="00F56B5F">
        <w:rPr>
          <w:rFonts w:cs="David" w:hint="cs"/>
          <w:rtl/>
        </w:rPr>
        <w:t xml:space="preserve"> הקפאת שכר. היום שכר חברי הכנסת מתעדכן כל 1 בינואר, וזה צמוד לשכר הממוצע במשק. לאור המצב הכלכלי במשק והמשבר העולמי שמשפיע על ישראל, פניתי לוועדה ציבורית בהצעה שהשכר לא יעודכן בינואר הקרוב, משום שאני סבור שרצוי ונכון לשפר במשהו את תדמיתה של הכנסת הזו. </w:t>
      </w:r>
    </w:p>
    <w:p w14:paraId="1D46ADA8" w14:textId="77777777" w:rsidR="00F56B5F" w:rsidRPr="00F56B5F" w:rsidRDefault="00F56B5F" w:rsidP="00F56B5F">
      <w:pPr>
        <w:bidi/>
        <w:ind w:firstLine="720"/>
        <w:jc w:val="both"/>
        <w:rPr>
          <w:rFonts w:cs="David" w:hint="cs"/>
          <w:rtl/>
        </w:rPr>
      </w:pPr>
    </w:p>
    <w:p w14:paraId="3B80D5D5" w14:textId="77777777" w:rsidR="00F56B5F" w:rsidRPr="00F56B5F" w:rsidRDefault="00F56B5F" w:rsidP="00F56B5F">
      <w:pPr>
        <w:bidi/>
        <w:ind w:firstLine="720"/>
        <w:jc w:val="both"/>
        <w:rPr>
          <w:rFonts w:cs="David" w:hint="cs"/>
          <w:rtl/>
        </w:rPr>
      </w:pPr>
      <w:r w:rsidRPr="00F56B5F">
        <w:rPr>
          <w:rFonts w:cs="David" w:hint="cs"/>
          <w:rtl/>
        </w:rPr>
        <w:t xml:space="preserve">במידה שיעודכן השכר חברי הכנסת יקבלו עוד 900 שקלים בערך, בעוד שלהרבה שכירים היום זה שליש משכרם. אני רוצה לציין ששכר חברי הכנסת היום לא גבוה, לא בשמיים. אם היה ניתן ואפשר להעלות את שכר חברי הכנסת בימים רגילים וטובים - היה מקום לזה. אבל בימים הללו ש-900 זה בערך 25% משכר של הרבה אנשים במשק הישראלי, אני סבור שיהיה ראוי שהכנסת תראה דוגמה. זה יותר סימבולי, מפני שאנחנו לא חוסכים מי יודע מה לאוצר המדינה, זה שלושה-ארבעה, אולי חמישה מיליון שקלים, לא יותר מזה. אבל אני חושב שיהיה בזה מסר לכלל השכירים במשק, שחברי הכנסת, שהם נבחרי הריבון, מוצאים לנכון להקפיא את השכר הזה בשעה הקשה הזאת של כלל המשק. </w:t>
      </w:r>
    </w:p>
    <w:p w14:paraId="58981103" w14:textId="77777777" w:rsidR="00F56B5F" w:rsidRPr="00F56B5F" w:rsidRDefault="00F56B5F" w:rsidP="00F56B5F">
      <w:pPr>
        <w:bidi/>
        <w:ind w:firstLine="720"/>
        <w:jc w:val="both"/>
        <w:rPr>
          <w:rFonts w:cs="David" w:hint="cs"/>
          <w:rtl/>
        </w:rPr>
      </w:pPr>
    </w:p>
    <w:p w14:paraId="5CD1889D" w14:textId="77777777" w:rsidR="00F56B5F" w:rsidRPr="00F56B5F" w:rsidRDefault="00F56B5F" w:rsidP="00F56B5F">
      <w:pPr>
        <w:bidi/>
        <w:ind w:firstLine="720"/>
        <w:jc w:val="both"/>
        <w:rPr>
          <w:rFonts w:cs="David" w:hint="cs"/>
          <w:rtl/>
        </w:rPr>
      </w:pPr>
      <w:r w:rsidRPr="00F56B5F">
        <w:rPr>
          <w:rFonts w:cs="David" w:hint="cs"/>
          <w:rtl/>
        </w:rPr>
        <w:t>אשר על כן, העברתי הצעה כזו לוועדה ציבורית, והיא מאמצת את ההצעה הזאת והיא המליצה ברוח הזאת. ההמלצה הזאת נשלחה לכל חברי הכנסת להערות. עד לרגע זה לא קיבלתי שום הערות, וההמלצה מונחת כרגע בפני הוועדה.</w:t>
      </w:r>
      <w:r w:rsidRPr="00F56B5F">
        <w:rPr>
          <w:rFonts w:cs="David" w:hint="cs"/>
        </w:rPr>
        <w:t xml:space="preserve"> </w:t>
      </w:r>
      <w:r w:rsidRPr="00F56B5F">
        <w:rPr>
          <w:rFonts w:cs="David" w:hint="cs"/>
          <w:rtl/>
        </w:rPr>
        <w:t xml:space="preserve">מחר תדון גם ועדת הכספים בהקפאת שכר של נושאי המשרה האחרים </w:t>
      </w:r>
      <w:r w:rsidRPr="00F56B5F">
        <w:rPr>
          <w:rFonts w:cs="David"/>
          <w:rtl/>
        </w:rPr>
        <w:t>–</w:t>
      </w:r>
      <w:r w:rsidRPr="00F56B5F">
        <w:rPr>
          <w:rFonts w:cs="David" w:hint="cs"/>
          <w:rtl/>
        </w:rPr>
        <w:t xml:space="preserve"> נשיא המדינה, שרים, ראש הממשלה, סגני שרים ונושאי משרה שיפוטית - שהם בסמכותה. בסמכותנו פה לדון רק בשכר של חברי הכנסת. </w:t>
      </w:r>
    </w:p>
    <w:p w14:paraId="6D72D7C8" w14:textId="77777777" w:rsidR="00F56B5F" w:rsidRPr="00F56B5F" w:rsidRDefault="00F56B5F" w:rsidP="00F56B5F">
      <w:pPr>
        <w:bidi/>
        <w:ind w:firstLine="720"/>
        <w:jc w:val="both"/>
        <w:rPr>
          <w:rFonts w:cs="David" w:hint="cs"/>
          <w:rtl/>
        </w:rPr>
      </w:pPr>
    </w:p>
    <w:p w14:paraId="69CD114F" w14:textId="77777777" w:rsidR="00F56B5F" w:rsidRPr="00F56B5F" w:rsidRDefault="00F56B5F" w:rsidP="00F56B5F">
      <w:pPr>
        <w:bidi/>
        <w:ind w:firstLine="720"/>
        <w:jc w:val="both"/>
        <w:rPr>
          <w:rFonts w:cs="David" w:hint="cs"/>
          <w:rtl/>
        </w:rPr>
      </w:pPr>
      <w:r w:rsidRPr="00F56B5F">
        <w:rPr>
          <w:rFonts w:cs="David" w:hint="cs"/>
          <w:rtl/>
        </w:rPr>
        <w:t xml:space="preserve">אני מבקש לקבוע כהוראת שעה את הנוסח הבא: על אף האמור בסעיף 5 להחלטת שכר חברי הכנסת 1986, בשנת 2009 לא יעלה שכר היסוד של יושב ראש הכנסת, ראש האופוזיציה, סגני יושב ראש הכנסת, יושבי ראש ועדות הכנסת וחברי הכנסת. </w:t>
      </w:r>
    </w:p>
    <w:p w14:paraId="7B1DF510" w14:textId="77777777" w:rsidR="00F56B5F" w:rsidRPr="00F56B5F" w:rsidRDefault="00F56B5F" w:rsidP="00F56B5F">
      <w:pPr>
        <w:bidi/>
        <w:jc w:val="both"/>
        <w:rPr>
          <w:rFonts w:cs="David" w:hint="cs"/>
          <w:rtl/>
        </w:rPr>
      </w:pPr>
    </w:p>
    <w:p w14:paraId="474F6032" w14:textId="77777777" w:rsidR="00F56B5F" w:rsidRPr="00F56B5F" w:rsidRDefault="00F56B5F" w:rsidP="00F56B5F">
      <w:pPr>
        <w:bidi/>
        <w:ind w:firstLine="720"/>
        <w:jc w:val="both"/>
        <w:rPr>
          <w:rFonts w:cs="David" w:hint="cs"/>
          <w:rtl/>
        </w:rPr>
      </w:pPr>
      <w:r w:rsidRPr="00F56B5F">
        <w:rPr>
          <w:rFonts w:cs="David" w:hint="cs"/>
          <w:rtl/>
        </w:rPr>
        <w:t xml:space="preserve">אני רוצה לציין שבשנת 2001 קיבלה ועדת הכנסת, יחד עם ועדת הכספים, החלטה דומה והשכר בשנת 2002 לא התעדכן. עוד אני רוצה להביא לידיעת החברים שבפועל השכר הממוצע מתעדכן רק בינואר, וזה על פי חוק ביטוח לאומי. בהחלטת שכר חברי הכנסת כתוב ששכרם יותאם לשכר הממוצע, גם אם ישתנה ארבע פעמים בשנה אפשר לעדכן את זה. זה דבר שלא קרה בעצם, ועדת הכנסת לא החליטה על כך הרבה שנים. השכר הממוצע לא התעדכן, ועדכנו את השכר רק בינואר של כל שנה. </w:t>
      </w:r>
    </w:p>
    <w:p w14:paraId="4B2A41E5" w14:textId="77777777" w:rsidR="00F56B5F" w:rsidRPr="00F56B5F" w:rsidRDefault="00F56B5F" w:rsidP="00F56B5F">
      <w:pPr>
        <w:bidi/>
        <w:ind w:firstLine="720"/>
        <w:jc w:val="both"/>
        <w:rPr>
          <w:rFonts w:cs="David" w:hint="cs"/>
          <w:rtl/>
        </w:rPr>
      </w:pPr>
    </w:p>
    <w:p w14:paraId="2F2EBEF7" w14:textId="77777777" w:rsidR="00F56B5F" w:rsidRPr="00F56B5F" w:rsidRDefault="00F56B5F" w:rsidP="00F56B5F">
      <w:pPr>
        <w:bidi/>
        <w:ind w:firstLine="720"/>
        <w:jc w:val="both"/>
        <w:rPr>
          <w:rFonts w:cs="David" w:hint="cs"/>
          <w:rtl/>
        </w:rPr>
      </w:pPr>
      <w:r w:rsidRPr="00F56B5F">
        <w:rPr>
          <w:rFonts w:cs="David" w:hint="cs"/>
          <w:rtl/>
        </w:rPr>
        <w:t xml:space="preserve">אני מבקש התייחסויות של חברי הכנסת. חבר הכנסת ריבלין, בבקשה. </w:t>
      </w:r>
    </w:p>
    <w:p w14:paraId="2F60DC3A" w14:textId="77777777" w:rsidR="00F56B5F" w:rsidRPr="00F56B5F" w:rsidRDefault="00F56B5F" w:rsidP="00F56B5F">
      <w:pPr>
        <w:bidi/>
        <w:jc w:val="both"/>
        <w:rPr>
          <w:rFonts w:cs="David" w:hint="cs"/>
          <w:rtl/>
        </w:rPr>
      </w:pPr>
    </w:p>
    <w:p w14:paraId="31ED7663" w14:textId="77777777" w:rsidR="00F56B5F" w:rsidRPr="00F56B5F" w:rsidRDefault="00F56B5F" w:rsidP="00F56B5F">
      <w:pPr>
        <w:bidi/>
        <w:jc w:val="both"/>
        <w:rPr>
          <w:rFonts w:cs="David" w:hint="cs"/>
          <w:u w:val="single"/>
          <w:rtl/>
        </w:rPr>
      </w:pPr>
      <w:r w:rsidRPr="00F56B5F">
        <w:rPr>
          <w:rFonts w:cs="David" w:hint="cs"/>
          <w:u w:val="single"/>
          <w:rtl/>
        </w:rPr>
        <w:t>ראובן ריבלין:</w:t>
      </w:r>
    </w:p>
    <w:p w14:paraId="7DE37B38" w14:textId="77777777" w:rsidR="00F56B5F" w:rsidRPr="00F56B5F" w:rsidRDefault="00F56B5F" w:rsidP="00F56B5F">
      <w:pPr>
        <w:bidi/>
        <w:jc w:val="both"/>
        <w:rPr>
          <w:rFonts w:cs="David" w:hint="cs"/>
          <w:rtl/>
        </w:rPr>
      </w:pPr>
    </w:p>
    <w:p w14:paraId="1AFB0995" w14:textId="77777777" w:rsidR="00F56B5F" w:rsidRPr="00F56B5F" w:rsidRDefault="00F56B5F" w:rsidP="00F56B5F">
      <w:pPr>
        <w:bidi/>
        <w:jc w:val="both"/>
        <w:rPr>
          <w:rFonts w:cs="David" w:hint="cs"/>
          <w:rtl/>
        </w:rPr>
      </w:pPr>
      <w:r w:rsidRPr="00F56B5F">
        <w:rPr>
          <w:rFonts w:cs="David" w:hint="cs"/>
          <w:rtl/>
        </w:rPr>
        <w:tab/>
        <w:t xml:space="preserve">אדוני היושב ראש, אני תומך בהצעתך, אבל אני רוצה להעיר כמה הערות. בכל פעם שצריך להעלות שכרם של חברי הכנסת נקראת קריאה מטעם הציבור, שחברי הכנסת מעלים לעצמם את השכר. צריך להבין שהשכר של חברי הכנסת כולו נתון בידי ועדה ציבורית, שכן הכנסת החליטה להעביר את נושא חובות וזכויות חברי הכנסת, בכל הקשור לשכרם, לאותה ועדה ציבורית. </w:t>
      </w:r>
    </w:p>
    <w:p w14:paraId="2BAB64E2" w14:textId="77777777" w:rsidR="00F56B5F" w:rsidRPr="00F56B5F" w:rsidRDefault="00F56B5F" w:rsidP="00F56B5F">
      <w:pPr>
        <w:bidi/>
        <w:jc w:val="both"/>
        <w:rPr>
          <w:rFonts w:cs="David" w:hint="cs"/>
          <w:rtl/>
        </w:rPr>
      </w:pPr>
    </w:p>
    <w:p w14:paraId="6949FE14" w14:textId="77777777" w:rsidR="00F56B5F" w:rsidRPr="00F56B5F" w:rsidRDefault="00F56B5F" w:rsidP="00F56B5F">
      <w:pPr>
        <w:bidi/>
        <w:ind w:firstLine="720"/>
        <w:jc w:val="both"/>
        <w:rPr>
          <w:rFonts w:cs="David" w:hint="cs"/>
          <w:rtl/>
        </w:rPr>
      </w:pPr>
      <w:r w:rsidRPr="00F56B5F">
        <w:rPr>
          <w:rFonts w:cs="David" w:hint="cs"/>
          <w:rtl/>
        </w:rPr>
        <w:t xml:space="preserve">גם אני רוצה לציין בפני הציבור שהעלאת שכרם של חברי הכנסת באה רק לאחר קביעת השכר הממוצע, וזה מתעדכן בפועל אחת לשנה. בתיאוריה, ארבע פעמים בשנה, אם יש גידול בשכר הממוצע. לכן, לחברי הכנסת אין מסלול העלאת שכר, כפי שהוא קיים במשק הציבורי כולו. אני חושב שיש פעמים, כמו ב-2001, שחברי הכנסת צריכים לתת דוגמה. אני חושב שבימים קשים אלה, שחלילה יכולים להיות קשים יותר, ההולכים לפני המחנה צריכים להוכיח גם הם את נכונותם להסתגלות ולעמידה בפני אותם צרכים ציבוריים. </w:t>
      </w:r>
    </w:p>
    <w:p w14:paraId="56A52626" w14:textId="77777777" w:rsidR="00F56B5F" w:rsidRPr="00F56B5F" w:rsidRDefault="00F56B5F" w:rsidP="00F56B5F">
      <w:pPr>
        <w:bidi/>
        <w:ind w:firstLine="720"/>
        <w:jc w:val="both"/>
        <w:rPr>
          <w:rFonts w:cs="David" w:hint="cs"/>
          <w:rtl/>
        </w:rPr>
      </w:pPr>
    </w:p>
    <w:p w14:paraId="18B55454" w14:textId="77777777" w:rsidR="00F56B5F" w:rsidRPr="00F56B5F" w:rsidRDefault="00F56B5F" w:rsidP="00F56B5F">
      <w:pPr>
        <w:bidi/>
        <w:ind w:firstLine="720"/>
        <w:jc w:val="both"/>
        <w:rPr>
          <w:rFonts w:cs="David" w:hint="cs"/>
          <w:rtl/>
        </w:rPr>
      </w:pPr>
      <w:r w:rsidRPr="00F56B5F">
        <w:rPr>
          <w:rFonts w:cs="David" w:hint="cs"/>
          <w:rtl/>
        </w:rPr>
        <w:t xml:space="preserve">לכן, אני חושב שראוי תעשה ועדת הכנסת אם תאשר את בקשתו של היושב ראש, ובקשתה של הכנסת כולה לוועדה הציבורית, לדלג הפעם על העלאת השכר המגיע לחברי הכנסת על פי החלטת הוועדה הציבורית, ומבלי כל קשר לרצונם הם, אלא על פי אותו מסלול אוטומטי הקבוע בחוק. אני חושב שחשוב מאוד שהכנסת תיתן דוגמה בעניין זה ובשעה כזו, למרות שבדרך כלל מדובר בפופוליזם של חברי כנסת אשר מתנדבים, כדי להראות את היענותם לצורכי הציבור ולוותר על העלאה במשכורת. חברי כנסת שמתפרנסים רק ממשכורתם כחברי כנסת, ראוי שיתפרנסו על מנת שיוכלו לשרת את הציבור באמונה, וחלילה שלא יזדקקו לידי מתנת בשר ודם ולא לידי הלוואתם. </w:t>
      </w:r>
    </w:p>
    <w:p w14:paraId="7F70C9CB" w14:textId="77777777" w:rsidR="00F56B5F" w:rsidRPr="00F56B5F" w:rsidRDefault="00F56B5F" w:rsidP="00F56B5F">
      <w:pPr>
        <w:bidi/>
        <w:jc w:val="both"/>
        <w:rPr>
          <w:rFonts w:cs="David" w:hint="cs"/>
          <w:rtl/>
        </w:rPr>
      </w:pPr>
    </w:p>
    <w:p w14:paraId="24FA6231" w14:textId="77777777" w:rsidR="00F56B5F" w:rsidRPr="00F56B5F" w:rsidRDefault="00F56B5F" w:rsidP="00F56B5F">
      <w:pPr>
        <w:bidi/>
        <w:jc w:val="both"/>
        <w:rPr>
          <w:rFonts w:cs="David" w:hint="cs"/>
          <w:u w:val="single"/>
          <w:rtl/>
        </w:rPr>
      </w:pPr>
      <w:r w:rsidRPr="00F56B5F">
        <w:rPr>
          <w:rFonts w:cs="David" w:hint="cs"/>
          <w:u w:val="single"/>
          <w:rtl/>
        </w:rPr>
        <w:t>היו"ר דוד טל:</w:t>
      </w:r>
    </w:p>
    <w:p w14:paraId="3495A594" w14:textId="77777777" w:rsidR="00F56B5F" w:rsidRPr="00F56B5F" w:rsidRDefault="00F56B5F" w:rsidP="00F56B5F">
      <w:pPr>
        <w:bidi/>
        <w:jc w:val="both"/>
        <w:rPr>
          <w:rFonts w:cs="David" w:hint="cs"/>
          <w:rtl/>
        </w:rPr>
      </w:pPr>
    </w:p>
    <w:p w14:paraId="6BFDE5F2" w14:textId="77777777" w:rsidR="00F56B5F" w:rsidRPr="00F56B5F" w:rsidRDefault="00F56B5F" w:rsidP="00F56B5F">
      <w:pPr>
        <w:bidi/>
        <w:ind w:firstLine="720"/>
        <w:jc w:val="both"/>
        <w:rPr>
          <w:rFonts w:cs="David" w:hint="cs"/>
          <w:rtl/>
        </w:rPr>
      </w:pPr>
      <w:r w:rsidRPr="00F56B5F">
        <w:rPr>
          <w:rFonts w:cs="David" w:hint="cs"/>
          <w:rtl/>
        </w:rPr>
        <w:t xml:space="preserve">שמתנתם מועטה אך חרפתם מרובה. </w:t>
      </w:r>
    </w:p>
    <w:p w14:paraId="066B6430" w14:textId="77777777" w:rsidR="00F56B5F" w:rsidRPr="00F56B5F" w:rsidRDefault="00F56B5F" w:rsidP="00F56B5F">
      <w:pPr>
        <w:bidi/>
        <w:ind w:firstLine="720"/>
        <w:jc w:val="both"/>
        <w:rPr>
          <w:rFonts w:cs="David" w:hint="cs"/>
          <w:rtl/>
        </w:rPr>
      </w:pPr>
    </w:p>
    <w:p w14:paraId="60EF2EDF" w14:textId="77777777" w:rsidR="00F56B5F" w:rsidRPr="00F56B5F" w:rsidRDefault="00F56B5F" w:rsidP="00F56B5F">
      <w:pPr>
        <w:bidi/>
        <w:ind w:firstLine="720"/>
        <w:jc w:val="both"/>
        <w:rPr>
          <w:rFonts w:cs="David" w:hint="cs"/>
          <w:rtl/>
        </w:rPr>
      </w:pPr>
      <w:r w:rsidRPr="00F56B5F">
        <w:rPr>
          <w:rFonts w:cs="David" w:hint="cs"/>
          <w:rtl/>
        </w:rPr>
        <w:t xml:space="preserve">אנחנו נקיים שתי הצבעות. הצבעה אחת על ההצעה שלי להקפיא בינואר הקרוב את שכר חברי הכנסת. הצבעה </w:t>
      </w:r>
      <w:proofErr w:type="spellStart"/>
      <w:r w:rsidRPr="00F56B5F">
        <w:rPr>
          <w:rFonts w:cs="David" w:hint="cs"/>
          <w:rtl/>
        </w:rPr>
        <w:t>שניה</w:t>
      </w:r>
      <w:proofErr w:type="spellEnd"/>
      <w:r w:rsidRPr="00F56B5F">
        <w:rPr>
          <w:rFonts w:cs="David" w:hint="cs"/>
          <w:rtl/>
        </w:rPr>
        <w:t xml:space="preserve">, נרצה ליישר קו ולקבל החלטה ששכר חברי הכנסת לא יעודכן כל שלושה חודשים אלא רק בינואר. </w:t>
      </w:r>
    </w:p>
    <w:p w14:paraId="52E60C02" w14:textId="77777777" w:rsidR="00F56B5F" w:rsidRPr="00F56B5F" w:rsidRDefault="00F56B5F" w:rsidP="00F56B5F">
      <w:pPr>
        <w:bidi/>
        <w:jc w:val="both"/>
        <w:rPr>
          <w:rFonts w:cs="David" w:hint="cs"/>
          <w:rtl/>
        </w:rPr>
      </w:pPr>
    </w:p>
    <w:p w14:paraId="5E679140" w14:textId="77777777" w:rsidR="00F56B5F" w:rsidRPr="00F56B5F" w:rsidRDefault="00F56B5F" w:rsidP="00F56B5F">
      <w:pPr>
        <w:bidi/>
        <w:jc w:val="both"/>
        <w:rPr>
          <w:rFonts w:cs="David" w:hint="cs"/>
          <w:u w:val="single"/>
          <w:rtl/>
        </w:rPr>
      </w:pPr>
      <w:r w:rsidRPr="00F56B5F">
        <w:rPr>
          <w:rFonts w:cs="David" w:hint="cs"/>
          <w:u w:val="single"/>
          <w:rtl/>
        </w:rPr>
        <w:t>ראובן ריבלין:</w:t>
      </w:r>
    </w:p>
    <w:p w14:paraId="463C2D00" w14:textId="77777777" w:rsidR="00F56B5F" w:rsidRPr="00F56B5F" w:rsidRDefault="00F56B5F" w:rsidP="00F56B5F">
      <w:pPr>
        <w:bidi/>
        <w:jc w:val="both"/>
        <w:rPr>
          <w:rFonts w:cs="David" w:hint="cs"/>
          <w:rtl/>
        </w:rPr>
      </w:pPr>
    </w:p>
    <w:p w14:paraId="0D97304B" w14:textId="77777777" w:rsidR="00F56B5F" w:rsidRPr="00F56B5F" w:rsidRDefault="00F56B5F" w:rsidP="00F56B5F">
      <w:pPr>
        <w:bidi/>
        <w:jc w:val="both"/>
        <w:rPr>
          <w:rFonts w:cs="David" w:hint="cs"/>
          <w:rtl/>
        </w:rPr>
      </w:pPr>
      <w:r w:rsidRPr="00F56B5F">
        <w:rPr>
          <w:rFonts w:cs="David" w:hint="cs"/>
          <w:rtl/>
        </w:rPr>
        <w:tab/>
        <w:t xml:space="preserve"> רק הוועדה יכולה להחליט. </w:t>
      </w:r>
    </w:p>
    <w:p w14:paraId="7C24782C" w14:textId="77777777" w:rsidR="00F56B5F" w:rsidRPr="00F56B5F" w:rsidRDefault="00F56B5F" w:rsidP="00F56B5F">
      <w:pPr>
        <w:bidi/>
        <w:jc w:val="both"/>
        <w:rPr>
          <w:rFonts w:cs="David" w:hint="cs"/>
          <w:rtl/>
        </w:rPr>
      </w:pPr>
    </w:p>
    <w:p w14:paraId="1E232267" w14:textId="77777777" w:rsidR="00F56B5F" w:rsidRPr="00F56B5F" w:rsidRDefault="00F56B5F" w:rsidP="00F56B5F">
      <w:pPr>
        <w:bidi/>
        <w:rPr>
          <w:rFonts w:cs="David" w:hint="cs"/>
          <w:rtl/>
        </w:rPr>
      </w:pPr>
      <w:r w:rsidRPr="00F56B5F">
        <w:rPr>
          <w:rFonts w:cs="David" w:hint="cs"/>
          <w:u w:val="single"/>
          <w:rtl/>
        </w:rPr>
        <w:t>היו"ר דוד טל:</w:t>
      </w:r>
    </w:p>
    <w:p w14:paraId="44EB8AFB" w14:textId="77777777" w:rsidR="00F56B5F" w:rsidRPr="00F56B5F" w:rsidRDefault="00F56B5F" w:rsidP="00F56B5F">
      <w:pPr>
        <w:bidi/>
        <w:jc w:val="both"/>
        <w:rPr>
          <w:rFonts w:cs="David" w:hint="cs"/>
          <w:rtl/>
        </w:rPr>
      </w:pPr>
    </w:p>
    <w:p w14:paraId="1B3F968D" w14:textId="77777777" w:rsidR="00F56B5F" w:rsidRPr="00F56B5F" w:rsidRDefault="00F56B5F" w:rsidP="00F56B5F">
      <w:pPr>
        <w:bidi/>
        <w:ind w:firstLine="720"/>
        <w:jc w:val="both"/>
        <w:rPr>
          <w:rFonts w:cs="David" w:hint="cs"/>
          <w:rtl/>
        </w:rPr>
      </w:pPr>
      <w:r w:rsidRPr="00F56B5F">
        <w:rPr>
          <w:rFonts w:cs="David" w:hint="cs"/>
          <w:rtl/>
        </w:rPr>
        <w:t>נמליץ בפני הוועדה, זה בסדר?</w:t>
      </w:r>
    </w:p>
    <w:p w14:paraId="717F711E" w14:textId="77777777" w:rsidR="00F56B5F" w:rsidRPr="00F56B5F" w:rsidRDefault="00F56B5F" w:rsidP="00F56B5F">
      <w:pPr>
        <w:bidi/>
        <w:ind w:firstLine="720"/>
        <w:jc w:val="both"/>
        <w:rPr>
          <w:rFonts w:cs="David" w:hint="cs"/>
          <w:rtl/>
        </w:rPr>
      </w:pPr>
    </w:p>
    <w:p w14:paraId="41237A31" w14:textId="77777777" w:rsidR="00F56B5F" w:rsidRPr="00F56B5F" w:rsidRDefault="00F56B5F" w:rsidP="00F56B5F">
      <w:pPr>
        <w:bidi/>
        <w:rPr>
          <w:rFonts w:cs="David" w:hint="cs"/>
          <w:rtl/>
        </w:rPr>
      </w:pPr>
      <w:r w:rsidRPr="00F56B5F">
        <w:rPr>
          <w:rFonts w:cs="David" w:hint="cs"/>
          <w:u w:val="single"/>
          <w:rtl/>
        </w:rPr>
        <w:t>ראובן ריבלין:</w:t>
      </w:r>
    </w:p>
    <w:p w14:paraId="09139208" w14:textId="77777777" w:rsidR="00F56B5F" w:rsidRPr="00F56B5F" w:rsidRDefault="00F56B5F" w:rsidP="00F56B5F">
      <w:pPr>
        <w:bidi/>
        <w:rPr>
          <w:rFonts w:cs="David" w:hint="cs"/>
          <w:rtl/>
        </w:rPr>
      </w:pPr>
    </w:p>
    <w:p w14:paraId="4ED5E36B" w14:textId="77777777" w:rsidR="00F56B5F" w:rsidRPr="00F56B5F" w:rsidRDefault="00F56B5F" w:rsidP="00F56B5F">
      <w:pPr>
        <w:bidi/>
        <w:ind w:firstLine="720"/>
        <w:jc w:val="both"/>
        <w:rPr>
          <w:rFonts w:cs="David" w:hint="cs"/>
          <w:rtl/>
        </w:rPr>
      </w:pPr>
      <w:r w:rsidRPr="00F56B5F">
        <w:rPr>
          <w:rFonts w:cs="David" w:hint="cs"/>
          <w:rtl/>
        </w:rPr>
        <w:t xml:space="preserve">אני לא בטוח. צריך לעשות דיון מיוחד לעניין זה. </w:t>
      </w:r>
    </w:p>
    <w:p w14:paraId="7E8267A5" w14:textId="77777777" w:rsidR="00F56B5F" w:rsidRPr="00F56B5F" w:rsidRDefault="00F56B5F" w:rsidP="00F56B5F">
      <w:pPr>
        <w:bidi/>
        <w:jc w:val="both"/>
        <w:rPr>
          <w:rFonts w:cs="David" w:hint="cs"/>
          <w:rtl/>
        </w:rPr>
      </w:pPr>
    </w:p>
    <w:p w14:paraId="6BCF14BB" w14:textId="77777777" w:rsidR="00F56B5F" w:rsidRPr="00F56B5F" w:rsidRDefault="00F56B5F" w:rsidP="00F56B5F">
      <w:pPr>
        <w:bidi/>
        <w:rPr>
          <w:rFonts w:cs="David" w:hint="cs"/>
          <w:rtl/>
        </w:rPr>
      </w:pPr>
      <w:r w:rsidRPr="00F56B5F">
        <w:rPr>
          <w:rFonts w:cs="David" w:hint="cs"/>
          <w:u w:val="single"/>
          <w:rtl/>
        </w:rPr>
        <w:t>היו"ר דוד טל:</w:t>
      </w:r>
    </w:p>
    <w:p w14:paraId="025B4A71" w14:textId="77777777" w:rsidR="00F56B5F" w:rsidRPr="00F56B5F" w:rsidRDefault="00F56B5F" w:rsidP="00F56B5F">
      <w:pPr>
        <w:bidi/>
        <w:jc w:val="both"/>
        <w:rPr>
          <w:rFonts w:cs="David" w:hint="cs"/>
          <w:rtl/>
        </w:rPr>
      </w:pPr>
    </w:p>
    <w:p w14:paraId="034371F3" w14:textId="77777777" w:rsidR="00F56B5F" w:rsidRPr="00F56B5F" w:rsidRDefault="00F56B5F" w:rsidP="00F56B5F">
      <w:pPr>
        <w:bidi/>
        <w:jc w:val="both"/>
        <w:rPr>
          <w:rFonts w:cs="David" w:hint="cs"/>
          <w:rtl/>
        </w:rPr>
      </w:pPr>
      <w:r w:rsidRPr="00F56B5F">
        <w:rPr>
          <w:rFonts w:cs="David" w:hint="cs"/>
          <w:rtl/>
        </w:rPr>
        <w:tab/>
        <w:t xml:space="preserve">קודם כול הנושא הראשון. חבר הכנסת אריאל, בבקשה. </w:t>
      </w:r>
    </w:p>
    <w:p w14:paraId="4D7720CA" w14:textId="77777777" w:rsidR="00F56B5F" w:rsidRPr="00F56B5F" w:rsidRDefault="00F56B5F" w:rsidP="00F56B5F">
      <w:pPr>
        <w:bidi/>
        <w:jc w:val="both"/>
        <w:rPr>
          <w:rFonts w:cs="David" w:hint="cs"/>
          <w:rtl/>
        </w:rPr>
      </w:pPr>
    </w:p>
    <w:p w14:paraId="6E31C7FB" w14:textId="77777777" w:rsidR="00F56B5F" w:rsidRPr="00F56B5F" w:rsidRDefault="00F56B5F" w:rsidP="00F56B5F">
      <w:pPr>
        <w:overflowPunct w:val="0"/>
        <w:autoSpaceDE w:val="0"/>
        <w:autoSpaceDN w:val="0"/>
        <w:bidi/>
        <w:adjustRightInd w:val="0"/>
        <w:jc w:val="both"/>
        <w:rPr>
          <w:rFonts w:cs="David"/>
          <w:rtl/>
        </w:rPr>
      </w:pPr>
      <w:r w:rsidRPr="00F56B5F">
        <w:rPr>
          <w:rFonts w:cs="David" w:hint="eastAsia"/>
          <w:u w:val="single"/>
          <w:rtl/>
        </w:rPr>
        <w:t>אורי</w:t>
      </w:r>
      <w:r w:rsidRPr="00F56B5F">
        <w:rPr>
          <w:rFonts w:cs="David"/>
          <w:u w:val="single"/>
          <w:rtl/>
        </w:rPr>
        <w:t xml:space="preserve"> אריאל:</w:t>
      </w:r>
    </w:p>
    <w:p w14:paraId="06D1E23F" w14:textId="77777777" w:rsidR="00F56B5F" w:rsidRPr="00F56B5F" w:rsidRDefault="00F56B5F" w:rsidP="00F56B5F">
      <w:pPr>
        <w:overflowPunct w:val="0"/>
        <w:autoSpaceDE w:val="0"/>
        <w:autoSpaceDN w:val="0"/>
        <w:bidi/>
        <w:adjustRightInd w:val="0"/>
        <w:jc w:val="both"/>
        <w:rPr>
          <w:rFonts w:cs="David"/>
          <w:rtl/>
        </w:rPr>
      </w:pPr>
    </w:p>
    <w:p w14:paraId="3CE13A51" w14:textId="77777777" w:rsidR="00F56B5F" w:rsidRPr="00F56B5F" w:rsidRDefault="00F56B5F" w:rsidP="00F56B5F">
      <w:pPr>
        <w:bidi/>
        <w:jc w:val="both"/>
        <w:rPr>
          <w:rFonts w:cs="David" w:hint="cs"/>
          <w:rtl/>
        </w:rPr>
      </w:pPr>
      <w:r w:rsidRPr="00F56B5F">
        <w:rPr>
          <w:rFonts w:cs="David"/>
          <w:rtl/>
        </w:rPr>
        <w:tab/>
      </w:r>
      <w:r w:rsidRPr="00F56B5F">
        <w:rPr>
          <w:rFonts w:cs="David" w:hint="cs"/>
          <w:rtl/>
        </w:rPr>
        <w:t xml:space="preserve"> קודם כול, יישר כוח על היוזמה הברוכה שלך ושל אחרים. זה נכון, זה צודק וזה הזמן. כתוב שכל העוסקים בצורכי ציבור באמונה, הקדוש ברוך הוא ישלם שכרם. אני חושב שזה ראוי. אולי יהיו מועמדים שירצו עכשיו להוריד את מועמדותם, היות והשכר לא עולה </w:t>
      </w:r>
      <w:r w:rsidRPr="00F56B5F">
        <w:rPr>
          <w:rFonts w:cs="David"/>
          <w:rtl/>
        </w:rPr>
        <w:t>–</w:t>
      </w:r>
      <w:r w:rsidRPr="00F56B5F">
        <w:rPr>
          <w:rFonts w:cs="David" w:hint="cs"/>
          <w:rtl/>
        </w:rPr>
        <w:t xml:space="preserve"> זה עניינם. </w:t>
      </w:r>
    </w:p>
    <w:p w14:paraId="27870E71" w14:textId="77777777" w:rsidR="00F56B5F" w:rsidRPr="00F56B5F" w:rsidRDefault="00F56B5F" w:rsidP="00F56B5F">
      <w:pPr>
        <w:bidi/>
        <w:jc w:val="both"/>
        <w:rPr>
          <w:rFonts w:cs="David" w:hint="cs"/>
          <w:rtl/>
        </w:rPr>
      </w:pPr>
    </w:p>
    <w:p w14:paraId="0341D6CD" w14:textId="77777777" w:rsidR="00F56B5F" w:rsidRPr="00F56B5F" w:rsidRDefault="00F56B5F" w:rsidP="00F56B5F">
      <w:pPr>
        <w:bidi/>
        <w:ind w:firstLine="720"/>
        <w:jc w:val="both"/>
        <w:rPr>
          <w:rFonts w:cs="David" w:hint="cs"/>
          <w:rtl/>
        </w:rPr>
      </w:pPr>
      <w:r w:rsidRPr="00F56B5F">
        <w:rPr>
          <w:rFonts w:cs="David" w:hint="cs"/>
          <w:rtl/>
        </w:rPr>
        <w:t xml:space="preserve">אני חושב שנעשו כמה דברים השנה, צריך לציין את הקיצוץ שהכנסת עשתה בתקציבה הכולל </w:t>
      </w:r>
      <w:r w:rsidRPr="00F56B5F">
        <w:rPr>
          <w:rFonts w:cs="David"/>
          <w:rtl/>
        </w:rPr>
        <w:t>–</w:t>
      </w:r>
      <w:r w:rsidRPr="00F56B5F">
        <w:rPr>
          <w:rFonts w:cs="David" w:hint="cs"/>
          <w:rtl/>
        </w:rPr>
        <w:t xml:space="preserve"> נדמה לי 17 מיליון שקלים - שהמנכ"ל הציג פה לפני זמן לא ארוך וכן הלאה. בסך הכול, כשמסתכלים על התמונה הכוללת, היו מספר התאמות וקיצוצים שהם נכונים וראויים, וטוב שכך נוהגת הכנסת. אני מברך על היוזמה ואצביע בעד. </w:t>
      </w:r>
    </w:p>
    <w:p w14:paraId="0FDA3078" w14:textId="77777777" w:rsidR="00F56B5F" w:rsidRPr="00F56B5F" w:rsidRDefault="00F56B5F" w:rsidP="00F56B5F">
      <w:pPr>
        <w:bidi/>
        <w:jc w:val="both"/>
        <w:rPr>
          <w:rFonts w:cs="David" w:hint="cs"/>
          <w:rtl/>
        </w:rPr>
      </w:pPr>
    </w:p>
    <w:p w14:paraId="408235B3" w14:textId="77777777" w:rsidR="00F56B5F" w:rsidRPr="00F56B5F" w:rsidRDefault="00F56B5F" w:rsidP="00F56B5F">
      <w:pPr>
        <w:bidi/>
        <w:rPr>
          <w:rFonts w:cs="David" w:hint="cs"/>
          <w:rtl/>
        </w:rPr>
      </w:pPr>
      <w:r w:rsidRPr="00F56B5F">
        <w:rPr>
          <w:rFonts w:cs="David" w:hint="cs"/>
          <w:u w:val="single"/>
          <w:rtl/>
        </w:rPr>
        <w:t>היו"ר דוד טל:</w:t>
      </w:r>
    </w:p>
    <w:p w14:paraId="5E52F728" w14:textId="77777777" w:rsidR="00F56B5F" w:rsidRPr="00F56B5F" w:rsidRDefault="00F56B5F" w:rsidP="00F56B5F">
      <w:pPr>
        <w:bidi/>
        <w:jc w:val="both"/>
        <w:rPr>
          <w:rFonts w:cs="David" w:hint="cs"/>
          <w:rtl/>
        </w:rPr>
      </w:pPr>
    </w:p>
    <w:p w14:paraId="2FE09F49" w14:textId="77777777" w:rsidR="00F56B5F" w:rsidRPr="00F56B5F" w:rsidRDefault="00F56B5F" w:rsidP="00F56B5F">
      <w:pPr>
        <w:bidi/>
        <w:jc w:val="both"/>
        <w:rPr>
          <w:rFonts w:cs="David" w:hint="cs"/>
          <w:rtl/>
        </w:rPr>
      </w:pPr>
      <w:r w:rsidRPr="00F56B5F">
        <w:rPr>
          <w:rFonts w:cs="David" w:hint="cs"/>
          <w:rtl/>
        </w:rPr>
        <w:tab/>
        <w:t xml:space="preserve">תודה רבה. חבר הכנסת חסון, בבקשה. </w:t>
      </w:r>
    </w:p>
    <w:p w14:paraId="574B809F" w14:textId="77777777" w:rsidR="00F56B5F" w:rsidRPr="00F56B5F" w:rsidRDefault="00F56B5F" w:rsidP="00F56B5F">
      <w:pPr>
        <w:bidi/>
        <w:jc w:val="both"/>
        <w:rPr>
          <w:rFonts w:cs="David" w:hint="cs"/>
          <w:rtl/>
        </w:rPr>
      </w:pPr>
    </w:p>
    <w:p w14:paraId="06922A15" w14:textId="77777777" w:rsidR="00F56B5F" w:rsidRPr="00F56B5F" w:rsidRDefault="00F56B5F" w:rsidP="00F56B5F">
      <w:pPr>
        <w:bidi/>
        <w:jc w:val="both"/>
        <w:rPr>
          <w:rFonts w:cs="David" w:hint="cs"/>
          <w:u w:val="single"/>
          <w:rtl/>
        </w:rPr>
      </w:pPr>
      <w:r w:rsidRPr="00F56B5F">
        <w:rPr>
          <w:rFonts w:cs="David" w:hint="cs"/>
          <w:u w:val="single"/>
          <w:rtl/>
        </w:rPr>
        <w:t>יואל חסון:</w:t>
      </w:r>
    </w:p>
    <w:p w14:paraId="306524B2" w14:textId="77777777" w:rsidR="00F56B5F" w:rsidRPr="00F56B5F" w:rsidRDefault="00F56B5F" w:rsidP="00F56B5F">
      <w:pPr>
        <w:bidi/>
        <w:jc w:val="both"/>
        <w:rPr>
          <w:rFonts w:cs="David" w:hint="cs"/>
          <w:rtl/>
        </w:rPr>
      </w:pPr>
    </w:p>
    <w:p w14:paraId="333D9BEE" w14:textId="77777777" w:rsidR="00F56B5F" w:rsidRPr="00F56B5F" w:rsidRDefault="00F56B5F" w:rsidP="00F56B5F">
      <w:pPr>
        <w:bidi/>
        <w:jc w:val="both"/>
        <w:rPr>
          <w:rFonts w:cs="David" w:hint="cs"/>
          <w:rtl/>
        </w:rPr>
      </w:pPr>
      <w:r w:rsidRPr="00F56B5F">
        <w:rPr>
          <w:rFonts w:cs="David" w:hint="cs"/>
          <w:rtl/>
        </w:rPr>
        <w:tab/>
        <w:t xml:space="preserve">אדוני היושב ראש, אני מברך אותך על היוזמה הזאת ועל הנעת התהליך. אני מסכים עם חבר הכנסת ריבלין, שאם בעת רגילה היו מעלים את הנושא הזה זה היה פופוליזם מוחלט ובסוף היה נראה רע יותר מטוב, אבל בעת הזאת, בזמן הזה שאנחנו נמצאים בו, ראוי לעשות את הצעד הזה. בעיניי הוא יותר צעד סמלי ממהותי. זה מסר חשוב, שמראה שהבית הזה ערני וקשוב, דבר שהוא בעיניי מרכזי וחשוב ולכן צריך לעשות את זה. </w:t>
      </w:r>
    </w:p>
    <w:p w14:paraId="5D93B614" w14:textId="77777777" w:rsidR="00F56B5F" w:rsidRPr="00F56B5F" w:rsidRDefault="00F56B5F" w:rsidP="00F56B5F">
      <w:pPr>
        <w:bidi/>
        <w:jc w:val="both"/>
        <w:rPr>
          <w:rFonts w:cs="David" w:hint="cs"/>
          <w:rtl/>
        </w:rPr>
      </w:pPr>
    </w:p>
    <w:p w14:paraId="06BCF516" w14:textId="77777777" w:rsidR="00F56B5F" w:rsidRPr="00F56B5F" w:rsidRDefault="00F56B5F" w:rsidP="00F56B5F">
      <w:pPr>
        <w:bidi/>
        <w:jc w:val="both"/>
        <w:rPr>
          <w:rFonts w:cs="David" w:hint="cs"/>
          <w:rtl/>
        </w:rPr>
      </w:pPr>
      <w:r w:rsidRPr="00F56B5F">
        <w:rPr>
          <w:rFonts w:cs="David" w:hint="cs"/>
          <w:rtl/>
        </w:rPr>
        <w:tab/>
        <w:t xml:space="preserve">בהקשר הכללי של שכר חברי הכנסת, כל נושא העדכונים החודשיים, ההצמדה לשכר הבכירים,לפעמים גורר אותנו למצב שכולם מקבלים תוספות במסגרת מאוד רחבה, והזרקור נופל על חברי הכנסת. זה חלק מהמחיר שאנחנו משלמים, ולדעתי ראוי לוודא שכל התהליך של מניעת התוספת יהיה לא רק לגבינו, אלא על כולם. </w:t>
      </w:r>
    </w:p>
    <w:p w14:paraId="1A12FBFA" w14:textId="77777777" w:rsidR="00F56B5F" w:rsidRPr="00F56B5F" w:rsidRDefault="00F56B5F" w:rsidP="00F56B5F">
      <w:pPr>
        <w:bidi/>
        <w:jc w:val="both"/>
        <w:rPr>
          <w:rFonts w:cs="David" w:hint="cs"/>
          <w:rtl/>
        </w:rPr>
      </w:pPr>
    </w:p>
    <w:p w14:paraId="65595506" w14:textId="77777777" w:rsidR="00F56B5F" w:rsidRPr="00F56B5F" w:rsidRDefault="00F56B5F" w:rsidP="00F56B5F">
      <w:pPr>
        <w:bidi/>
        <w:jc w:val="both"/>
        <w:rPr>
          <w:rFonts w:cs="David" w:hint="cs"/>
          <w:u w:val="single"/>
          <w:rtl/>
        </w:rPr>
      </w:pPr>
      <w:r w:rsidRPr="00F56B5F">
        <w:rPr>
          <w:rFonts w:cs="David" w:hint="cs"/>
          <w:u w:val="single"/>
          <w:rtl/>
        </w:rPr>
        <w:t>היו"ר דוד טל:</w:t>
      </w:r>
    </w:p>
    <w:p w14:paraId="2F1FB1A7" w14:textId="77777777" w:rsidR="00F56B5F" w:rsidRPr="00F56B5F" w:rsidRDefault="00F56B5F" w:rsidP="00F56B5F">
      <w:pPr>
        <w:bidi/>
        <w:jc w:val="both"/>
        <w:rPr>
          <w:rFonts w:cs="David" w:hint="cs"/>
          <w:rtl/>
        </w:rPr>
      </w:pPr>
    </w:p>
    <w:p w14:paraId="6DEF31C7" w14:textId="77777777" w:rsidR="00F56B5F" w:rsidRPr="00F56B5F" w:rsidRDefault="00F56B5F" w:rsidP="00F56B5F">
      <w:pPr>
        <w:bidi/>
        <w:ind w:firstLine="720"/>
        <w:jc w:val="both"/>
        <w:rPr>
          <w:rFonts w:cs="David" w:hint="cs"/>
          <w:rtl/>
        </w:rPr>
      </w:pPr>
      <w:r w:rsidRPr="00F56B5F">
        <w:rPr>
          <w:rFonts w:cs="David" w:hint="cs"/>
          <w:rtl/>
        </w:rPr>
        <w:t xml:space="preserve">אנחנו שולטים רק על עצמנו, רק על חברי הכנסת. ועדת הכספים תדון - - - </w:t>
      </w:r>
    </w:p>
    <w:p w14:paraId="0C557E88" w14:textId="77777777" w:rsidR="00F56B5F" w:rsidRPr="00F56B5F" w:rsidRDefault="00F56B5F" w:rsidP="00F56B5F">
      <w:pPr>
        <w:bidi/>
        <w:jc w:val="both"/>
        <w:rPr>
          <w:rFonts w:cs="David" w:hint="cs"/>
          <w:rtl/>
        </w:rPr>
      </w:pPr>
    </w:p>
    <w:p w14:paraId="46E3D5C9" w14:textId="77777777" w:rsidR="00F56B5F" w:rsidRPr="00F56B5F" w:rsidRDefault="00F56B5F" w:rsidP="00F56B5F">
      <w:pPr>
        <w:bidi/>
        <w:rPr>
          <w:rFonts w:cs="David" w:hint="cs"/>
          <w:rtl/>
        </w:rPr>
      </w:pPr>
      <w:r w:rsidRPr="00F56B5F">
        <w:rPr>
          <w:rFonts w:cs="David" w:hint="cs"/>
          <w:u w:val="single"/>
          <w:rtl/>
        </w:rPr>
        <w:t>דוד רותם:</w:t>
      </w:r>
    </w:p>
    <w:p w14:paraId="2D8D6A92" w14:textId="77777777" w:rsidR="00F56B5F" w:rsidRPr="00F56B5F" w:rsidRDefault="00F56B5F" w:rsidP="00F56B5F">
      <w:pPr>
        <w:bidi/>
        <w:jc w:val="both"/>
        <w:rPr>
          <w:rFonts w:cs="David" w:hint="cs"/>
          <w:rtl/>
        </w:rPr>
      </w:pPr>
    </w:p>
    <w:p w14:paraId="253E21C2" w14:textId="77777777" w:rsidR="00F56B5F" w:rsidRPr="00F56B5F" w:rsidRDefault="00F56B5F" w:rsidP="00F56B5F">
      <w:pPr>
        <w:bidi/>
        <w:jc w:val="both"/>
        <w:rPr>
          <w:rFonts w:cs="David" w:hint="cs"/>
          <w:rtl/>
        </w:rPr>
      </w:pPr>
      <w:r w:rsidRPr="00F56B5F">
        <w:rPr>
          <w:rFonts w:cs="David" w:hint="cs"/>
          <w:rtl/>
        </w:rPr>
        <w:tab/>
        <w:t xml:space="preserve">הוא אומר שאם אנחנו כבר מורידים לעצמנו, אז גם לאחרים. </w:t>
      </w:r>
    </w:p>
    <w:p w14:paraId="5BA1C43A" w14:textId="77777777" w:rsidR="00F56B5F" w:rsidRPr="00F56B5F" w:rsidRDefault="00F56B5F" w:rsidP="00F56B5F">
      <w:pPr>
        <w:bidi/>
        <w:jc w:val="both"/>
        <w:rPr>
          <w:rFonts w:cs="David" w:hint="cs"/>
          <w:rtl/>
        </w:rPr>
      </w:pPr>
    </w:p>
    <w:p w14:paraId="67F1BA1D" w14:textId="77777777" w:rsidR="00F56B5F" w:rsidRPr="00F56B5F" w:rsidRDefault="00F56B5F" w:rsidP="00F56B5F">
      <w:pPr>
        <w:pStyle w:val="Heading5"/>
        <w:jc w:val="left"/>
        <w:rPr>
          <w:rFonts w:hint="cs"/>
          <w:sz w:val="24"/>
          <w:rtl/>
        </w:rPr>
      </w:pPr>
      <w:r w:rsidRPr="00F56B5F">
        <w:rPr>
          <w:rFonts w:hint="cs"/>
          <w:sz w:val="24"/>
          <w:u w:val="single"/>
          <w:rtl/>
        </w:rPr>
        <w:t>יואל חסון:</w:t>
      </w:r>
    </w:p>
    <w:p w14:paraId="3F7DCA98" w14:textId="77777777" w:rsidR="00F56B5F" w:rsidRPr="00F56B5F" w:rsidRDefault="00F56B5F" w:rsidP="00F56B5F">
      <w:pPr>
        <w:pStyle w:val="Heading5"/>
        <w:jc w:val="left"/>
        <w:rPr>
          <w:rFonts w:hint="cs"/>
          <w:sz w:val="24"/>
          <w:rtl/>
        </w:rPr>
      </w:pPr>
    </w:p>
    <w:p w14:paraId="57D1FDD0" w14:textId="77777777" w:rsidR="00F56B5F" w:rsidRPr="00F56B5F" w:rsidRDefault="00F56B5F" w:rsidP="00F56B5F">
      <w:pPr>
        <w:bidi/>
        <w:jc w:val="both"/>
        <w:rPr>
          <w:rFonts w:cs="David" w:hint="cs"/>
          <w:rtl/>
        </w:rPr>
      </w:pPr>
      <w:r w:rsidRPr="00F56B5F">
        <w:rPr>
          <w:rFonts w:cs="David" w:hint="cs"/>
          <w:rtl/>
        </w:rPr>
        <w:tab/>
        <w:t xml:space="preserve"> לא, לא, אני לא מוריד לאף אחד. </w:t>
      </w:r>
    </w:p>
    <w:p w14:paraId="2E02F12D" w14:textId="77777777" w:rsidR="00F56B5F" w:rsidRPr="00F56B5F" w:rsidRDefault="00F56B5F" w:rsidP="00F56B5F">
      <w:pPr>
        <w:bidi/>
        <w:jc w:val="both"/>
        <w:rPr>
          <w:rFonts w:cs="David" w:hint="cs"/>
          <w:rtl/>
        </w:rPr>
      </w:pPr>
    </w:p>
    <w:p w14:paraId="41EB124E" w14:textId="77777777" w:rsidR="00F56B5F" w:rsidRPr="00F56B5F" w:rsidRDefault="00F56B5F" w:rsidP="00F56B5F">
      <w:pPr>
        <w:bidi/>
        <w:rPr>
          <w:rFonts w:cs="David" w:hint="cs"/>
          <w:rtl/>
        </w:rPr>
      </w:pPr>
      <w:r w:rsidRPr="00F56B5F">
        <w:rPr>
          <w:rFonts w:cs="David" w:hint="cs"/>
          <w:u w:val="single"/>
          <w:rtl/>
        </w:rPr>
        <w:t>היו"ר דוד טל:</w:t>
      </w:r>
    </w:p>
    <w:p w14:paraId="722A14B2" w14:textId="77777777" w:rsidR="00F56B5F" w:rsidRPr="00F56B5F" w:rsidRDefault="00F56B5F" w:rsidP="00F56B5F">
      <w:pPr>
        <w:bidi/>
        <w:jc w:val="both"/>
        <w:rPr>
          <w:rFonts w:cs="David" w:hint="cs"/>
          <w:rtl/>
        </w:rPr>
      </w:pPr>
    </w:p>
    <w:p w14:paraId="5368F31D" w14:textId="77777777" w:rsidR="00F56B5F" w:rsidRPr="00F56B5F" w:rsidRDefault="00F56B5F" w:rsidP="00F56B5F">
      <w:pPr>
        <w:bidi/>
        <w:jc w:val="both"/>
        <w:rPr>
          <w:rFonts w:cs="David" w:hint="cs"/>
          <w:rtl/>
        </w:rPr>
      </w:pPr>
      <w:r w:rsidRPr="00F56B5F">
        <w:rPr>
          <w:rFonts w:cs="David" w:hint="cs"/>
          <w:rtl/>
        </w:rPr>
        <w:tab/>
        <w:t xml:space="preserve">תודה. בבקשה, מר אילן </w:t>
      </w:r>
      <w:proofErr w:type="spellStart"/>
      <w:r w:rsidRPr="00F56B5F">
        <w:rPr>
          <w:rFonts w:cs="David" w:hint="cs"/>
          <w:rtl/>
        </w:rPr>
        <w:t>לוין</w:t>
      </w:r>
      <w:proofErr w:type="spellEnd"/>
      <w:r w:rsidRPr="00F56B5F">
        <w:rPr>
          <w:rFonts w:cs="David" w:hint="cs"/>
          <w:rtl/>
        </w:rPr>
        <w:t xml:space="preserve">. </w:t>
      </w:r>
    </w:p>
    <w:p w14:paraId="7C438283" w14:textId="77777777" w:rsidR="00F56B5F" w:rsidRPr="00F56B5F" w:rsidRDefault="00F56B5F" w:rsidP="00F56B5F">
      <w:pPr>
        <w:bidi/>
        <w:jc w:val="both"/>
        <w:rPr>
          <w:rFonts w:cs="David" w:hint="cs"/>
          <w:rtl/>
        </w:rPr>
      </w:pPr>
    </w:p>
    <w:p w14:paraId="44F2D9C5" w14:textId="77777777" w:rsidR="00F56B5F" w:rsidRPr="00F56B5F" w:rsidRDefault="00F56B5F" w:rsidP="00F56B5F">
      <w:pPr>
        <w:bidi/>
        <w:jc w:val="both"/>
        <w:rPr>
          <w:rFonts w:cs="David" w:hint="cs"/>
          <w:u w:val="single"/>
          <w:rtl/>
        </w:rPr>
      </w:pPr>
      <w:r w:rsidRPr="00F56B5F">
        <w:rPr>
          <w:rFonts w:cs="David" w:hint="cs"/>
          <w:u w:val="single"/>
          <w:rtl/>
        </w:rPr>
        <w:t xml:space="preserve">אילן </w:t>
      </w:r>
      <w:proofErr w:type="spellStart"/>
      <w:r w:rsidRPr="00F56B5F">
        <w:rPr>
          <w:rFonts w:cs="David" w:hint="cs"/>
          <w:u w:val="single"/>
          <w:rtl/>
        </w:rPr>
        <w:t>לוין</w:t>
      </w:r>
      <w:proofErr w:type="spellEnd"/>
      <w:r w:rsidRPr="00F56B5F">
        <w:rPr>
          <w:rFonts w:cs="David" w:hint="cs"/>
          <w:u w:val="single"/>
          <w:rtl/>
        </w:rPr>
        <w:t>:</w:t>
      </w:r>
    </w:p>
    <w:p w14:paraId="33992FE9" w14:textId="77777777" w:rsidR="00F56B5F" w:rsidRPr="00F56B5F" w:rsidRDefault="00F56B5F" w:rsidP="00F56B5F">
      <w:pPr>
        <w:bidi/>
        <w:jc w:val="both"/>
        <w:rPr>
          <w:rFonts w:cs="David" w:hint="cs"/>
          <w:rtl/>
        </w:rPr>
      </w:pPr>
    </w:p>
    <w:p w14:paraId="16CFD337" w14:textId="77777777" w:rsidR="00F56B5F" w:rsidRPr="00F56B5F" w:rsidRDefault="00F56B5F" w:rsidP="00F56B5F">
      <w:pPr>
        <w:bidi/>
        <w:ind w:firstLine="720"/>
        <w:jc w:val="both"/>
        <w:rPr>
          <w:rFonts w:cs="David" w:hint="cs"/>
          <w:rtl/>
        </w:rPr>
      </w:pPr>
      <w:r w:rsidRPr="00F56B5F">
        <w:rPr>
          <w:rFonts w:cs="David" w:hint="cs"/>
          <w:rtl/>
        </w:rPr>
        <w:t>אני הממונה על השכר, והתהליך שאתם יוזמים כאן יסייע לנו במשרד האוצר בהמשך. אני רוצה להגיד כמה מילים, כי הדברים היו גם בעיתונות. במצב הכלכלי - - -</w:t>
      </w:r>
    </w:p>
    <w:p w14:paraId="3DE6A917" w14:textId="77777777" w:rsidR="00F56B5F" w:rsidRPr="00F56B5F" w:rsidRDefault="00F56B5F" w:rsidP="00F56B5F">
      <w:pPr>
        <w:bidi/>
        <w:jc w:val="both"/>
        <w:rPr>
          <w:rFonts w:cs="David" w:hint="cs"/>
          <w:rtl/>
        </w:rPr>
      </w:pPr>
    </w:p>
    <w:p w14:paraId="54F1B577" w14:textId="77777777" w:rsidR="00F56B5F" w:rsidRPr="00F56B5F" w:rsidRDefault="00F56B5F" w:rsidP="00F56B5F">
      <w:pPr>
        <w:bidi/>
        <w:jc w:val="both"/>
        <w:rPr>
          <w:rFonts w:cs="David" w:hint="cs"/>
          <w:u w:val="single"/>
          <w:rtl/>
        </w:rPr>
      </w:pPr>
      <w:r w:rsidRPr="00F56B5F">
        <w:rPr>
          <w:rFonts w:cs="David" w:hint="cs"/>
          <w:u w:val="single"/>
          <w:rtl/>
        </w:rPr>
        <w:t>היו"ר דוד טל:</w:t>
      </w:r>
    </w:p>
    <w:p w14:paraId="57CB7577" w14:textId="77777777" w:rsidR="00F56B5F" w:rsidRPr="00F56B5F" w:rsidRDefault="00F56B5F" w:rsidP="00F56B5F">
      <w:pPr>
        <w:bidi/>
        <w:jc w:val="both"/>
        <w:rPr>
          <w:rFonts w:cs="David" w:hint="cs"/>
          <w:rtl/>
        </w:rPr>
      </w:pPr>
    </w:p>
    <w:p w14:paraId="33662AE7" w14:textId="77777777" w:rsidR="00F56B5F" w:rsidRPr="00F56B5F" w:rsidRDefault="00F56B5F" w:rsidP="00F56B5F">
      <w:pPr>
        <w:bidi/>
        <w:ind w:firstLine="720"/>
        <w:jc w:val="both"/>
        <w:rPr>
          <w:rFonts w:cs="David" w:hint="cs"/>
          <w:rtl/>
        </w:rPr>
      </w:pPr>
      <w:r w:rsidRPr="00F56B5F">
        <w:rPr>
          <w:rFonts w:cs="David" w:hint="cs"/>
          <w:rtl/>
        </w:rPr>
        <w:t xml:space="preserve">אני מאוד מקווה שמזה לא תבין שאנחנו רוצים שתקפיא את השכר לעובדים הרגילים במשק. </w:t>
      </w:r>
    </w:p>
    <w:p w14:paraId="71889D22" w14:textId="77777777" w:rsidR="00F56B5F" w:rsidRPr="00F56B5F" w:rsidRDefault="00F56B5F" w:rsidP="00F56B5F">
      <w:pPr>
        <w:bidi/>
        <w:jc w:val="both"/>
        <w:rPr>
          <w:rFonts w:cs="David" w:hint="cs"/>
          <w:rtl/>
        </w:rPr>
      </w:pPr>
    </w:p>
    <w:p w14:paraId="21010A8E" w14:textId="77777777" w:rsidR="00F56B5F" w:rsidRPr="00F56B5F" w:rsidRDefault="00F56B5F" w:rsidP="00F56B5F">
      <w:pPr>
        <w:bidi/>
        <w:jc w:val="both"/>
        <w:rPr>
          <w:rFonts w:cs="David" w:hint="cs"/>
          <w:u w:val="single"/>
          <w:rtl/>
        </w:rPr>
      </w:pPr>
      <w:r w:rsidRPr="00F56B5F">
        <w:rPr>
          <w:rFonts w:cs="David" w:hint="cs"/>
          <w:u w:val="single"/>
          <w:rtl/>
        </w:rPr>
        <w:t xml:space="preserve">אילן </w:t>
      </w:r>
      <w:proofErr w:type="spellStart"/>
      <w:r w:rsidRPr="00F56B5F">
        <w:rPr>
          <w:rFonts w:cs="David" w:hint="cs"/>
          <w:u w:val="single"/>
          <w:rtl/>
        </w:rPr>
        <w:t>לוין</w:t>
      </w:r>
      <w:proofErr w:type="spellEnd"/>
      <w:r w:rsidRPr="00F56B5F">
        <w:rPr>
          <w:rFonts w:cs="David" w:hint="cs"/>
          <w:u w:val="single"/>
          <w:rtl/>
        </w:rPr>
        <w:t>:</w:t>
      </w:r>
    </w:p>
    <w:p w14:paraId="3FFE9DF6" w14:textId="77777777" w:rsidR="00F56B5F" w:rsidRPr="00F56B5F" w:rsidRDefault="00F56B5F" w:rsidP="00F56B5F">
      <w:pPr>
        <w:bidi/>
        <w:jc w:val="both"/>
        <w:rPr>
          <w:rFonts w:cs="David" w:hint="cs"/>
          <w:rtl/>
        </w:rPr>
      </w:pPr>
    </w:p>
    <w:p w14:paraId="25FEBEEF" w14:textId="77777777" w:rsidR="00F56B5F" w:rsidRPr="00F56B5F" w:rsidRDefault="00F56B5F" w:rsidP="00F56B5F">
      <w:pPr>
        <w:bidi/>
        <w:ind w:firstLine="720"/>
        <w:jc w:val="both"/>
        <w:rPr>
          <w:rFonts w:cs="David" w:hint="cs"/>
          <w:rtl/>
        </w:rPr>
      </w:pPr>
      <w:r w:rsidRPr="00F56B5F">
        <w:rPr>
          <w:rFonts w:cs="David" w:hint="cs"/>
          <w:rtl/>
        </w:rPr>
        <w:t xml:space="preserve">לזה אני רוצה להתייחס. יש היום ירידה מאוד גדולה בביקושים, ובעלי השכר הנמוך הם בדרך כלל בעלי הנטייה השולית לצריכה גבוהה יותר. לכן ישנו דיאלוג ששואל האם באמת הגיע הזמן לחזור לתקופות עידוד הצמיחה, הפחתות שכר והקפאות. כרגע אין שום כוונה לפעול בנושא הזה, ואם תהיה כוונה נידרש קודם כול להידברות עם ארגוני העובדים, ובראש ובראשונה עם ההסתדרות. </w:t>
      </w:r>
    </w:p>
    <w:p w14:paraId="38EFA520" w14:textId="77777777" w:rsidR="00F56B5F" w:rsidRPr="00F56B5F" w:rsidRDefault="00F56B5F" w:rsidP="00F56B5F">
      <w:pPr>
        <w:bidi/>
        <w:jc w:val="both"/>
        <w:rPr>
          <w:rFonts w:cs="David" w:hint="cs"/>
          <w:rtl/>
        </w:rPr>
      </w:pPr>
    </w:p>
    <w:p w14:paraId="5C9E8F58" w14:textId="77777777" w:rsidR="00F56B5F" w:rsidRPr="00F56B5F" w:rsidRDefault="00F56B5F" w:rsidP="00F56B5F">
      <w:pPr>
        <w:bidi/>
        <w:jc w:val="both"/>
        <w:rPr>
          <w:rFonts w:cs="David" w:hint="cs"/>
          <w:u w:val="single"/>
          <w:rtl/>
        </w:rPr>
      </w:pPr>
      <w:r w:rsidRPr="00F56B5F">
        <w:rPr>
          <w:rFonts w:cs="David" w:hint="cs"/>
          <w:u w:val="single"/>
          <w:rtl/>
        </w:rPr>
        <w:t>היו"ר דוד טל:</w:t>
      </w:r>
    </w:p>
    <w:p w14:paraId="49EE1130" w14:textId="77777777" w:rsidR="00F56B5F" w:rsidRPr="00F56B5F" w:rsidRDefault="00F56B5F" w:rsidP="00F56B5F">
      <w:pPr>
        <w:bidi/>
        <w:jc w:val="both"/>
        <w:rPr>
          <w:rFonts w:cs="David" w:hint="cs"/>
          <w:rtl/>
        </w:rPr>
      </w:pPr>
    </w:p>
    <w:p w14:paraId="4D163FB2" w14:textId="77777777" w:rsidR="00F56B5F" w:rsidRPr="00F56B5F" w:rsidRDefault="00F56B5F" w:rsidP="00F56B5F">
      <w:pPr>
        <w:bidi/>
        <w:ind w:firstLine="720"/>
        <w:jc w:val="both"/>
        <w:rPr>
          <w:rFonts w:cs="David" w:hint="cs"/>
          <w:rtl/>
        </w:rPr>
      </w:pPr>
      <w:r w:rsidRPr="00F56B5F">
        <w:rPr>
          <w:rFonts w:cs="David" w:hint="cs"/>
          <w:rtl/>
        </w:rPr>
        <w:t xml:space="preserve">אבל נשמע שזה מונח לך באיזשהו מקום. </w:t>
      </w:r>
    </w:p>
    <w:p w14:paraId="699660A9" w14:textId="77777777" w:rsidR="00F56B5F" w:rsidRPr="00F56B5F" w:rsidRDefault="00F56B5F" w:rsidP="00F56B5F">
      <w:pPr>
        <w:bidi/>
        <w:jc w:val="both"/>
        <w:rPr>
          <w:rFonts w:cs="David" w:hint="cs"/>
          <w:rtl/>
        </w:rPr>
      </w:pPr>
    </w:p>
    <w:p w14:paraId="49071ACC" w14:textId="77777777" w:rsidR="00F56B5F" w:rsidRPr="00F56B5F" w:rsidRDefault="00F56B5F" w:rsidP="00F56B5F">
      <w:pPr>
        <w:bidi/>
        <w:jc w:val="both"/>
        <w:rPr>
          <w:rFonts w:cs="David" w:hint="cs"/>
          <w:u w:val="single"/>
          <w:rtl/>
        </w:rPr>
      </w:pPr>
      <w:r w:rsidRPr="00F56B5F">
        <w:rPr>
          <w:rFonts w:cs="David" w:hint="cs"/>
          <w:u w:val="single"/>
          <w:rtl/>
        </w:rPr>
        <w:t xml:space="preserve">אילן </w:t>
      </w:r>
      <w:proofErr w:type="spellStart"/>
      <w:r w:rsidRPr="00F56B5F">
        <w:rPr>
          <w:rFonts w:cs="David" w:hint="cs"/>
          <w:u w:val="single"/>
          <w:rtl/>
        </w:rPr>
        <w:t>לוין</w:t>
      </w:r>
      <w:proofErr w:type="spellEnd"/>
      <w:r w:rsidRPr="00F56B5F">
        <w:rPr>
          <w:rFonts w:cs="David" w:hint="cs"/>
          <w:u w:val="single"/>
          <w:rtl/>
        </w:rPr>
        <w:t>:</w:t>
      </w:r>
    </w:p>
    <w:p w14:paraId="309BD110" w14:textId="77777777" w:rsidR="00F56B5F" w:rsidRPr="00F56B5F" w:rsidRDefault="00F56B5F" w:rsidP="00F56B5F">
      <w:pPr>
        <w:bidi/>
        <w:jc w:val="both"/>
        <w:rPr>
          <w:rFonts w:cs="David" w:hint="cs"/>
          <w:rtl/>
        </w:rPr>
      </w:pPr>
    </w:p>
    <w:p w14:paraId="64B01B31" w14:textId="77777777" w:rsidR="00F56B5F" w:rsidRPr="00F56B5F" w:rsidRDefault="00F56B5F" w:rsidP="00F56B5F">
      <w:pPr>
        <w:bidi/>
        <w:ind w:firstLine="720"/>
        <w:jc w:val="both"/>
        <w:rPr>
          <w:rFonts w:cs="David" w:hint="cs"/>
          <w:rtl/>
        </w:rPr>
      </w:pPr>
      <w:r w:rsidRPr="00F56B5F">
        <w:rPr>
          <w:rFonts w:cs="David" w:hint="cs"/>
          <w:rtl/>
        </w:rPr>
        <w:t xml:space="preserve">אני מאוד מקווה שלא נידרש להגיע לזה. </w:t>
      </w:r>
    </w:p>
    <w:p w14:paraId="53101279" w14:textId="77777777" w:rsidR="00F56B5F" w:rsidRPr="00F56B5F" w:rsidRDefault="00F56B5F" w:rsidP="00F56B5F">
      <w:pPr>
        <w:bidi/>
        <w:jc w:val="both"/>
        <w:rPr>
          <w:rFonts w:cs="David" w:hint="cs"/>
          <w:rtl/>
        </w:rPr>
      </w:pPr>
    </w:p>
    <w:p w14:paraId="2AA18679" w14:textId="77777777" w:rsidR="00F56B5F" w:rsidRPr="00F56B5F" w:rsidRDefault="00F56B5F" w:rsidP="00F56B5F">
      <w:pPr>
        <w:bidi/>
        <w:jc w:val="both"/>
        <w:rPr>
          <w:rFonts w:cs="David" w:hint="cs"/>
          <w:u w:val="single"/>
          <w:rtl/>
        </w:rPr>
      </w:pPr>
      <w:r w:rsidRPr="00F56B5F">
        <w:rPr>
          <w:rFonts w:cs="David" w:hint="cs"/>
          <w:u w:val="single"/>
          <w:rtl/>
        </w:rPr>
        <w:t>היו"ר דוד טל:</w:t>
      </w:r>
    </w:p>
    <w:p w14:paraId="11B0939F" w14:textId="77777777" w:rsidR="00F56B5F" w:rsidRPr="00F56B5F" w:rsidRDefault="00F56B5F" w:rsidP="00F56B5F">
      <w:pPr>
        <w:bidi/>
        <w:jc w:val="both"/>
        <w:rPr>
          <w:rFonts w:cs="David" w:hint="cs"/>
          <w:rtl/>
        </w:rPr>
      </w:pPr>
    </w:p>
    <w:p w14:paraId="3E1BEF10" w14:textId="77777777" w:rsidR="00F56B5F" w:rsidRPr="00F56B5F" w:rsidRDefault="00F56B5F" w:rsidP="00F56B5F">
      <w:pPr>
        <w:bidi/>
        <w:ind w:firstLine="720"/>
        <w:jc w:val="both"/>
        <w:rPr>
          <w:rFonts w:cs="David" w:hint="cs"/>
          <w:rtl/>
        </w:rPr>
      </w:pPr>
      <w:r w:rsidRPr="00F56B5F">
        <w:rPr>
          <w:rFonts w:cs="David" w:hint="cs"/>
          <w:rtl/>
        </w:rPr>
        <w:t xml:space="preserve">זו לא הייתה הכוונה, למען הסר כל ספק. רצינו להעביר מסר לציבור מבחינה סימבולית. אני לא רוצה שמזה תבינו שאם חברי הכנסת יכולים להרשות לעצמם, אז אתה יכול, בתוקף תפקידך, לגזור על כלל הציבור, בפרט החלשים. </w:t>
      </w:r>
    </w:p>
    <w:p w14:paraId="50AF0A69" w14:textId="77777777" w:rsidR="00F56B5F" w:rsidRPr="00F56B5F" w:rsidRDefault="00F56B5F" w:rsidP="00F56B5F">
      <w:pPr>
        <w:bidi/>
        <w:jc w:val="both"/>
        <w:rPr>
          <w:rFonts w:cs="David" w:hint="cs"/>
          <w:rtl/>
        </w:rPr>
      </w:pPr>
    </w:p>
    <w:p w14:paraId="662F3090" w14:textId="77777777" w:rsidR="00F56B5F" w:rsidRPr="00F56B5F" w:rsidRDefault="00F56B5F" w:rsidP="00F56B5F">
      <w:pPr>
        <w:bidi/>
        <w:jc w:val="both"/>
        <w:rPr>
          <w:rFonts w:cs="David" w:hint="cs"/>
          <w:u w:val="single"/>
          <w:rtl/>
        </w:rPr>
      </w:pPr>
      <w:r w:rsidRPr="00F56B5F">
        <w:rPr>
          <w:rFonts w:cs="David" w:hint="cs"/>
          <w:u w:val="single"/>
          <w:rtl/>
        </w:rPr>
        <w:t xml:space="preserve">אילן </w:t>
      </w:r>
      <w:proofErr w:type="spellStart"/>
      <w:r w:rsidRPr="00F56B5F">
        <w:rPr>
          <w:rFonts w:cs="David" w:hint="cs"/>
          <w:u w:val="single"/>
          <w:rtl/>
        </w:rPr>
        <w:t>לוין</w:t>
      </w:r>
      <w:proofErr w:type="spellEnd"/>
      <w:r w:rsidRPr="00F56B5F">
        <w:rPr>
          <w:rFonts w:cs="David" w:hint="cs"/>
          <w:u w:val="single"/>
          <w:rtl/>
        </w:rPr>
        <w:t>:</w:t>
      </w:r>
    </w:p>
    <w:p w14:paraId="3B66FD06" w14:textId="77777777" w:rsidR="00F56B5F" w:rsidRPr="00F56B5F" w:rsidRDefault="00F56B5F" w:rsidP="00F56B5F">
      <w:pPr>
        <w:bidi/>
        <w:ind w:firstLine="720"/>
        <w:jc w:val="both"/>
        <w:rPr>
          <w:rFonts w:cs="David" w:hint="cs"/>
          <w:rtl/>
        </w:rPr>
      </w:pPr>
    </w:p>
    <w:p w14:paraId="79059A8E" w14:textId="77777777" w:rsidR="00F56B5F" w:rsidRPr="00F56B5F" w:rsidRDefault="00F56B5F" w:rsidP="00F56B5F">
      <w:pPr>
        <w:bidi/>
        <w:ind w:firstLine="720"/>
        <w:jc w:val="both"/>
        <w:rPr>
          <w:rFonts w:cs="David" w:hint="cs"/>
          <w:rtl/>
        </w:rPr>
      </w:pPr>
      <w:r w:rsidRPr="00F56B5F">
        <w:rPr>
          <w:rFonts w:cs="David" w:hint="cs"/>
          <w:rtl/>
        </w:rPr>
        <w:t>אין לי סמכות לעשות את זה גם לו רציתי. מה שאנחנו שוקלים, בהמשך לצעדים של חברי הכנסת והשרים, זה להוביל יוזמת חקיקה שתאפשר לנו להקפיא את שכר יתר הבכירים במגזר הציבורי שצמודים למדד, דוגמת מה שדובר כאן. אין לי את הסמכות להקפיא את השכר אלא בחקיקה.</w:t>
      </w:r>
    </w:p>
    <w:p w14:paraId="67072F72" w14:textId="77777777" w:rsidR="00F56B5F" w:rsidRPr="00F56B5F" w:rsidRDefault="00F56B5F" w:rsidP="00F56B5F">
      <w:pPr>
        <w:bidi/>
        <w:ind w:firstLine="720"/>
        <w:jc w:val="both"/>
        <w:rPr>
          <w:rFonts w:cs="David" w:hint="cs"/>
          <w:rtl/>
        </w:rPr>
      </w:pPr>
    </w:p>
    <w:p w14:paraId="19B41DFB" w14:textId="77777777" w:rsidR="00F56B5F" w:rsidRPr="00F56B5F" w:rsidRDefault="00F56B5F" w:rsidP="00F56B5F">
      <w:pPr>
        <w:bidi/>
        <w:rPr>
          <w:rFonts w:cs="David" w:hint="cs"/>
          <w:rtl/>
        </w:rPr>
      </w:pPr>
      <w:r w:rsidRPr="00F56B5F">
        <w:rPr>
          <w:rFonts w:cs="David" w:hint="cs"/>
          <w:u w:val="single"/>
          <w:rtl/>
        </w:rPr>
        <w:t>היו"ר דוד טל:</w:t>
      </w:r>
    </w:p>
    <w:p w14:paraId="2DEED970" w14:textId="77777777" w:rsidR="00F56B5F" w:rsidRPr="00F56B5F" w:rsidRDefault="00F56B5F" w:rsidP="00F56B5F">
      <w:pPr>
        <w:bidi/>
        <w:ind w:firstLine="720"/>
        <w:jc w:val="both"/>
        <w:rPr>
          <w:rFonts w:cs="David" w:hint="cs"/>
          <w:rtl/>
        </w:rPr>
      </w:pPr>
    </w:p>
    <w:p w14:paraId="3F185A74" w14:textId="77777777" w:rsidR="00F56B5F" w:rsidRPr="00F56B5F" w:rsidRDefault="00F56B5F" w:rsidP="00F56B5F">
      <w:pPr>
        <w:bidi/>
        <w:ind w:firstLine="720"/>
        <w:jc w:val="both"/>
        <w:rPr>
          <w:rFonts w:cs="David" w:hint="cs"/>
          <w:rtl/>
        </w:rPr>
      </w:pPr>
      <w:r w:rsidRPr="00F56B5F">
        <w:rPr>
          <w:rFonts w:cs="David" w:hint="cs"/>
          <w:rtl/>
        </w:rPr>
        <w:t>למי אתה מתכוון?</w:t>
      </w:r>
    </w:p>
    <w:p w14:paraId="2452F9E5" w14:textId="77777777" w:rsidR="00F56B5F" w:rsidRPr="00F56B5F" w:rsidRDefault="00F56B5F" w:rsidP="00F56B5F">
      <w:pPr>
        <w:bidi/>
        <w:ind w:firstLine="720"/>
        <w:jc w:val="both"/>
        <w:rPr>
          <w:rFonts w:cs="David" w:hint="cs"/>
          <w:rtl/>
        </w:rPr>
      </w:pPr>
    </w:p>
    <w:p w14:paraId="1E49934C" w14:textId="77777777" w:rsidR="00F56B5F" w:rsidRPr="00F56B5F" w:rsidRDefault="00F56B5F" w:rsidP="00F56B5F">
      <w:pPr>
        <w:bidi/>
        <w:jc w:val="both"/>
        <w:rPr>
          <w:rFonts w:cs="David" w:hint="cs"/>
          <w:u w:val="single"/>
          <w:rtl/>
        </w:rPr>
      </w:pPr>
      <w:r w:rsidRPr="00F56B5F">
        <w:rPr>
          <w:rFonts w:cs="David" w:hint="cs"/>
          <w:u w:val="single"/>
          <w:rtl/>
        </w:rPr>
        <w:t xml:space="preserve">אילן </w:t>
      </w:r>
      <w:proofErr w:type="spellStart"/>
      <w:r w:rsidRPr="00F56B5F">
        <w:rPr>
          <w:rFonts w:cs="David" w:hint="cs"/>
          <w:u w:val="single"/>
          <w:rtl/>
        </w:rPr>
        <w:t>לוין</w:t>
      </w:r>
      <w:proofErr w:type="spellEnd"/>
      <w:r w:rsidRPr="00F56B5F">
        <w:rPr>
          <w:rFonts w:cs="David" w:hint="cs"/>
          <w:u w:val="single"/>
          <w:rtl/>
        </w:rPr>
        <w:t>:</w:t>
      </w:r>
    </w:p>
    <w:p w14:paraId="07A47A91" w14:textId="77777777" w:rsidR="00F56B5F" w:rsidRPr="00F56B5F" w:rsidRDefault="00F56B5F" w:rsidP="00F56B5F">
      <w:pPr>
        <w:bidi/>
        <w:ind w:firstLine="720"/>
        <w:jc w:val="both"/>
        <w:rPr>
          <w:rFonts w:cs="David" w:hint="cs"/>
          <w:rtl/>
        </w:rPr>
      </w:pPr>
    </w:p>
    <w:p w14:paraId="4BFEC9BE" w14:textId="77777777" w:rsidR="00F56B5F" w:rsidRPr="00F56B5F" w:rsidRDefault="00F56B5F" w:rsidP="00F56B5F">
      <w:pPr>
        <w:bidi/>
        <w:ind w:firstLine="720"/>
        <w:jc w:val="both"/>
        <w:rPr>
          <w:rFonts w:cs="David" w:hint="cs"/>
          <w:rtl/>
        </w:rPr>
      </w:pPr>
      <w:r w:rsidRPr="00F56B5F">
        <w:rPr>
          <w:rFonts w:cs="David" w:hint="cs"/>
          <w:rtl/>
        </w:rPr>
        <w:t xml:space="preserve">לשכר שלי ושל חבריי, לדוגמה, שגם הוא צמוד למדד המחירים לצרכן וגם הוא אמור לעלות בינואר הקרוב. לכן המהלך הזה ייתן לנו רוח גבית חזקה לטפל בזה. בכך הייתי רוצה לסיים את דבריי ולומר שיש כאן השפעה, מעבר לסימבוליקה, על היכולת שלנו לקדם טיפול בבעלי השכר הגבוה יחסית בשירות הציבורי. </w:t>
      </w:r>
    </w:p>
    <w:p w14:paraId="088E594A" w14:textId="77777777" w:rsidR="00F56B5F" w:rsidRPr="00F56B5F" w:rsidRDefault="00F56B5F" w:rsidP="00F56B5F">
      <w:pPr>
        <w:bidi/>
        <w:jc w:val="both"/>
        <w:rPr>
          <w:rFonts w:cs="David" w:hint="cs"/>
          <w:rtl/>
        </w:rPr>
      </w:pPr>
    </w:p>
    <w:p w14:paraId="58042880" w14:textId="77777777" w:rsidR="00F56B5F" w:rsidRPr="00F56B5F" w:rsidRDefault="00F56B5F" w:rsidP="00F56B5F">
      <w:pPr>
        <w:bidi/>
        <w:jc w:val="both"/>
        <w:rPr>
          <w:rFonts w:cs="David" w:hint="cs"/>
          <w:u w:val="single"/>
          <w:rtl/>
        </w:rPr>
      </w:pPr>
      <w:r w:rsidRPr="00F56B5F">
        <w:rPr>
          <w:rFonts w:cs="David" w:hint="cs"/>
          <w:u w:val="single"/>
          <w:rtl/>
        </w:rPr>
        <w:t>היו"ר דוד טל:</w:t>
      </w:r>
    </w:p>
    <w:p w14:paraId="32928E51" w14:textId="77777777" w:rsidR="00F56B5F" w:rsidRPr="00F56B5F" w:rsidRDefault="00F56B5F" w:rsidP="00F56B5F">
      <w:pPr>
        <w:bidi/>
        <w:jc w:val="both"/>
        <w:rPr>
          <w:rFonts w:cs="David" w:hint="cs"/>
          <w:rtl/>
        </w:rPr>
      </w:pPr>
    </w:p>
    <w:p w14:paraId="3B6A8EC5" w14:textId="77777777" w:rsidR="00F56B5F" w:rsidRPr="00F56B5F" w:rsidRDefault="00F56B5F" w:rsidP="00F56B5F">
      <w:pPr>
        <w:bidi/>
        <w:ind w:firstLine="720"/>
        <w:jc w:val="both"/>
        <w:rPr>
          <w:rFonts w:cs="David" w:hint="cs"/>
          <w:rtl/>
        </w:rPr>
      </w:pPr>
      <w:r w:rsidRPr="00F56B5F">
        <w:rPr>
          <w:rFonts w:cs="David" w:hint="cs"/>
          <w:rtl/>
        </w:rPr>
        <w:t>תודה רבה. נעבור להצבעה. מי בעד ההצעה להקפיא בינואר הקרוב את שכרם של חברי הכנסת?</w:t>
      </w:r>
    </w:p>
    <w:p w14:paraId="01F3F123" w14:textId="77777777" w:rsidR="00F56B5F" w:rsidRPr="00F56B5F" w:rsidRDefault="00F56B5F" w:rsidP="00F56B5F">
      <w:pPr>
        <w:bidi/>
        <w:jc w:val="both"/>
        <w:rPr>
          <w:rFonts w:cs="David" w:hint="cs"/>
          <w:rtl/>
        </w:rPr>
      </w:pPr>
    </w:p>
    <w:p w14:paraId="06768FD4" w14:textId="77777777" w:rsidR="00F56B5F" w:rsidRPr="00F56B5F" w:rsidRDefault="00F56B5F" w:rsidP="00F56B5F">
      <w:pPr>
        <w:bidi/>
        <w:jc w:val="center"/>
        <w:rPr>
          <w:rFonts w:cs="David" w:hint="cs"/>
          <w:b/>
          <w:bCs/>
          <w:rtl/>
        </w:rPr>
      </w:pPr>
      <w:r w:rsidRPr="00F56B5F">
        <w:rPr>
          <w:rFonts w:cs="David" w:hint="cs"/>
          <w:b/>
          <w:bCs/>
          <w:rtl/>
        </w:rPr>
        <w:t>הצבעה</w:t>
      </w:r>
    </w:p>
    <w:p w14:paraId="0D786FC5" w14:textId="77777777" w:rsidR="00F56B5F" w:rsidRPr="00F56B5F" w:rsidRDefault="00F56B5F" w:rsidP="00F56B5F">
      <w:pPr>
        <w:bidi/>
        <w:jc w:val="center"/>
        <w:rPr>
          <w:rFonts w:cs="David" w:hint="cs"/>
          <w:b/>
          <w:bCs/>
          <w:rtl/>
        </w:rPr>
      </w:pPr>
      <w:r w:rsidRPr="00F56B5F">
        <w:rPr>
          <w:rFonts w:cs="David" w:hint="cs"/>
          <w:b/>
          <w:bCs/>
          <w:rtl/>
        </w:rPr>
        <w:t xml:space="preserve">בעד </w:t>
      </w:r>
      <w:r w:rsidRPr="00F56B5F">
        <w:rPr>
          <w:rFonts w:cs="David"/>
          <w:b/>
          <w:bCs/>
          <w:rtl/>
        </w:rPr>
        <w:t>–</w:t>
      </w:r>
      <w:r w:rsidRPr="00F56B5F">
        <w:rPr>
          <w:rFonts w:cs="David" w:hint="cs"/>
          <w:b/>
          <w:bCs/>
          <w:rtl/>
        </w:rPr>
        <w:t xml:space="preserve"> פה אחד</w:t>
      </w:r>
    </w:p>
    <w:p w14:paraId="60648211" w14:textId="77777777" w:rsidR="00F56B5F" w:rsidRPr="00F56B5F" w:rsidRDefault="00F56B5F" w:rsidP="00F56B5F">
      <w:pPr>
        <w:bidi/>
        <w:jc w:val="center"/>
        <w:rPr>
          <w:rFonts w:cs="David" w:hint="cs"/>
          <w:b/>
          <w:bCs/>
          <w:rtl/>
        </w:rPr>
      </w:pPr>
      <w:r w:rsidRPr="00F56B5F">
        <w:rPr>
          <w:rFonts w:cs="David" w:hint="cs"/>
          <w:b/>
          <w:bCs/>
          <w:rtl/>
        </w:rPr>
        <w:t xml:space="preserve">נגד </w:t>
      </w:r>
      <w:r w:rsidRPr="00F56B5F">
        <w:rPr>
          <w:rFonts w:cs="David"/>
          <w:b/>
          <w:bCs/>
          <w:rtl/>
        </w:rPr>
        <w:t>–</w:t>
      </w:r>
      <w:r w:rsidRPr="00F56B5F">
        <w:rPr>
          <w:rFonts w:cs="David" w:hint="cs"/>
          <w:b/>
          <w:bCs/>
          <w:rtl/>
        </w:rPr>
        <w:t xml:space="preserve"> אין</w:t>
      </w:r>
    </w:p>
    <w:p w14:paraId="0ADEA8E6" w14:textId="77777777" w:rsidR="00F56B5F" w:rsidRPr="00F56B5F" w:rsidRDefault="00F56B5F" w:rsidP="00F56B5F">
      <w:pPr>
        <w:bidi/>
        <w:jc w:val="center"/>
        <w:rPr>
          <w:rFonts w:cs="David" w:hint="cs"/>
          <w:b/>
          <w:bCs/>
          <w:rtl/>
        </w:rPr>
      </w:pPr>
      <w:r w:rsidRPr="00F56B5F">
        <w:rPr>
          <w:rFonts w:cs="David" w:hint="cs"/>
          <w:b/>
          <w:bCs/>
          <w:rtl/>
        </w:rPr>
        <w:t>הקפאת השכר אושרה.</w:t>
      </w:r>
    </w:p>
    <w:p w14:paraId="1B022BC4" w14:textId="77777777" w:rsidR="00F56B5F" w:rsidRPr="00F56B5F" w:rsidRDefault="00F56B5F" w:rsidP="00F56B5F">
      <w:pPr>
        <w:bidi/>
        <w:jc w:val="both"/>
        <w:rPr>
          <w:rFonts w:cs="David" w:hint="cs"/>
          <w:rtl/>
        </w:rPr>
      </w:pPr>
    </w:p>
    <w:p w14:paraId="3D55B820" w14:textId="77777777" w:rsidR="00F56B5F" w:rsidRPr="00F56B5F" w:rsidRDefault="00F56B5F" w:rsidP="00F56B5F">
      <w:pPr>
        <w:bidi/>
        <w:rPr>
          <w:rFonts w:cs="David" w:hint="cs"/>
          <w:rtl/>
        </w:rPr>
      </w:pPr>
      <w:r w:rsidRPr="00F56B5F">
        <w:rPr>
          <w:rFonts w:cs="David" w:hint="cs"/>
          <w:u w:val="single"/>
          <w:rtl/>
        </w:rPr>
        <w:t>היו"ר דוד טל:</w:t>
      </w:r>
    </w:p>
    <w:p w14:paraId="1C8566C3" w14:textId="77777777" w:rsidR="00F56B5F" w:rsidRPr="00F56B5F" w:rsidRDefault="00F56B5F" w:rsidP="00F56B5F">
      <w:pPr>
        <w:bidi/>
        <w:jc w:val="both"/>
        <w:rPr>
          <w:rFonts w:cs="David" w:hint="cs"/>
          <w:rtl/>
        </w:rPr>
      </w:pPr>
    </w:p>
    <w:p w14:paraId="44C41717" w14:textId="77777777" w:rsidR="00F56B5F" w:rsidRPr="00F56B5F" w:rsidRDefault="00F56B5F" w:rsidP="00F56B5F">
      <w:pPr>
        <w:bidi/>
        <w:ind w:firstLine="720"/>
        <w:jc w:val="both"/>
        <w:rPr>
          <w:rFonts w:cs="David" w:hint="cs"/>
          <w:rtl/>
        </w:rPr>
      </w:pPr>
      <w:r w:rsidRPr="00F56B5F">
        <w:rPr>
          <w:rFonts w:cs="David" w:hint="cs"/>
          <w:rtl/>
        </w:rPr>
        <w:t xml:space="preserve">תודה רבה, התקבל פה אחד. </w:t>
      </w:r>
    </w:p>
    <w:p w14:paraId="31B69570" w14:textId="77777777" w:rsidR="00F56B5F" w:rsidRPr="00F56B5F" w:rsidRDefault="00F56B5F" w:rsidP="00F56B5F">
      <w:pPr>
        <w:bidi/>
        <w:ind w:firstLine="720"/>
        <w:jc w:val="both"/>
        <w:rPr>
          <w:rFonts w:cs="David" w:hint="cs"/>
          <w:rtl/>
        </w:rPr>
      </w:pPr>
    </w:p>
    <w:p w14:paraId="448FB97C" w14:textId="77777777" w:rsidR="00F56B5F" w:rsidRPr="00F56B5F" w:rsidRDefault="00F56B5F" w:rsidP="00F56B5F">
      <w:pPr>
        <w:bidi/>
        <w:ind w:firstLine="720"/>
        <w:jc w:val="both"/>
        <w:rPr>
          <w:rFonts w:cs="David" w:hint="cs"/>
          <w:rtl/>
        </w:rPr>
      </w:pPr>
      <w:r w:rsidRPr="00F56B5F">
        <w:rPr>
          <w:rFonts w:cs="David" w:hint="cs"/>
          <w:rtl/>
        </w:rPr>
        <w:t xml:space="preserve">לגבי החלק השני, של יישור הקו שלא יתעדכן השכר כל שלושה חודשים, אני מקבל הצעתו של רובי ריבלין. אגיש המלצה לוועדה הציבורית, ואם היא תמצא לנכון היא תעביר את זה חזרה לוועדת הכנסת ואז יהיה דיון בנושא הזה.  </w:t>
      </w:r>
    </w:p>
    <w:p w14:paraId="58CBB50B" w14:textId="77777777" w:rsidR="00F56B5F" w:rsidRPr="00F56B5F" w:rsidRDefault="00F56B5F" w:rsidP="00F56B5F">
      <w:pPr>
        <w:bidi/>
        <w:jc w:val="both"/>
        <w:rPr>
          <w:rFonts w:cs="David" w:hint="cs"/>
          <w:rtl/>
        </w:rPr>
      </w:pPr>
    </w:p>
    <w:p w14:paraId="19ED4F86" w14:textId="77777777" w:rsidR="00F56B5F" w:rsidRPr="00F56B5F" w:rsidRDefault="00F56B5F" w:rsidP="00F56B5F">
      <w:pPr>
        <w:bidi/>
        <w:ind w:firstLine="720"/>
        <w:jc w:val="both"/>
        <w:rPr>
          <w:rFonts w:cs="David" w:hint="cs"/>
          <w:rtl/>
        </w:rPr>
      </w:pPr>
      <w:r w:rsidRPr="00F56B5F">
        <w:rPr>
          <w:rFonts w:cs="David" w:hint="cs"/>
          <w:rtl/>
        </w:rPr>
        <w:t xml:space="preserve">אין קוורום לחוקים שעל סדר היום, אז משרדי הממשלה - אני מצטער, מאוד רציתי. חבר הכנסת חסון, אהיה בחדרי. אם תשיג קוורום אני מוכן לזמן ישיבה. אני נועל את הישיבה. </w:t>
      </w:r>
    </w:p>
    <w:p w14:paraId="40108A11" w14:textId="77777777" w:rsidR="00F56B5F" w:rsidRPr="00F56B5F" w:rsidRDefault="00F56B5F" w:rsidP="00F56B5F">
      <w:pPr>
        <w:bidi/>
        <w:jc w:val="both"/>
        <w:rPr>
          <w:rFonts w:cs="David" w:hint="cs"/>
          <w:rtl/>
        </w:rPr>
      </w:pPr>
    </w:p>
    <w:p w14:paraId="558D8577" w14:textId="77777777" w:rsidR="00F56B5F" w:rsidRPr="00F56B5F" w:rsidRDefault="00F56B5F" w:rsidP="00F56B5F">
      <w:pPr>
        <w:bidi/>
        <w:jc w:val="both"/>
        <w:rPr>
          <w:rFonts w:cs="David" w:hint="cs"/>
          <w:b/>
          <w:bCs/>
          <w:rtl/>
        </w:rPr>
      </w:pPr>
    </w:p>
    <w:p w14:paraId="31461786" w14:textId="77777777" w:rsidR="00F56B5F" w:rsidRPr="00F56B5F" w:rsidRDefault="00F56B5F" w:rsidP="00F56B5F">
      <w:pPr>
        <w:bidi/>
        <w:jc w:val="both"/>
        <w:rPr>
          <w:rFonts w:cs="David" w:hint="cs"/>
          <w:b/>
          <w:bCs/>
          <w:u w:val="single"/>
          <w:rtl/>
        </w:rPr>
      </w:pPr>
      <w:r w:rsidRPr="00F56B5F">
        <w:rPr>
          <w:rFonts w:cs="David" w:hint="cs"/>
          <w:b/>
          <w:bCs/>
          <w:u w:val="single"/>
          <w:rtl/>
        </w:rPr>
        <w:t>הישיבה ננעלה בשעה 11:05.</w:t>
      </w:r>
    </w:p>
    <w:p w14:paraId="69013BBB" w14:textId="77777777" w:rsidR="00552A80" w:rsidRPr="00F56B5F" w:rsidRDefault="00552A80" w:rsidP="00F56B5F">
      <w:pPr>
        <w:bidi/>
        <w:rPr>
          <w:rFonts w:cs="David"/>
        </w:rPr>
      </w:pPr>
    </w:p>
    <w:sectPr w:rsidR="00552A80" w:rsidRPr="00F56B5F" w:rsidSect="00F56B5F">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9E41D" w14:textId="77777777" w:rsidR="00F56B5F" w:rsidRDefault="00F56B5F">
      <w:r>
        <w:separator/>
      </w:r>
    </w:p>
  </w:endnote>
  <w:endnote w:type="continuationSeparator" w:id="0">
    <w:p w14:paraId="02E41E0A" w14:textId="77777777" w:rsidR="00F56B5F" w:rsidRDefault="00F56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D5CC8" w14:textId="77777777" w:rsidR="00F56B5F" w:rsidRDefault="00F56B5F">
      <w:r>
        <w:separator/>
      </w:r>
    </w:p>
  </w:footnote>
  <w:footnote w:type="continuationSeparator" w:id="0">
    <w:p w14:paraId="5A68EDF6" w14:textId="77777777" w:rsidR="00F56B5F" w:rsidRDefault="00F56B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D3E35" w14:textId="77777777" w:rsidR="00F56B5F" w:rsidRDefault="00F56B5F" w:rsidP="00F56B5F">
    <w:pPr>
      <w:pStyle w:val="Head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7A283C53" w14:textId="77777777" w:rsidR="00F56B5F" w:rsidRDefault="00F56B5F" w:rsidP="00F56B5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9EBCB" w14:textId="77777777" w:rsidR="00F56B5F" w:rsidRDefault="00F56B5F" w:rsidP="00F56B5F">
    <w:pPr>
      <w:pStyle w:val="Head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20</w:t>
    </w:r>
    <w:r>
      <w:rPr>
        <w:rStyle w:val="PageNumber"/>
        <w:rtl/>
      </w:rPr>
      <w:fldChar w:fldCharType="end"/>
    </w:r>
  </w:p>
  <w:p w14:paraId="5AE77C1F" w14:textId="77777777" w:rsidR="00F56B5F" w:rsidRDefault="00F56B5F" w:rsidP="00F56B5F">
    <w:pPr>
      <w:pStyle w:val="Header"/>
      <w:rPr>
        <w:rFonts w:hint="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3A99"/>
    <w:multiLevelType w:val="hybridMultilevel"/>
    <w:tmpl w:val="8F5C40FC"/>
    <w:lvl w:ilvl="0" w:tplc="0409000F">
      <w:start w:val="1"/>
      <w:numFmt w:val="decimal"/>
      <w:lvlText w:val="%1."/>
      <w:lvlJc w:val="left"/>
      <w:pPr>
        <w:tabs>
          <w:tab w:val="num" w:pos="720"/>
        </w:tabs>
        <w:ind w:left="720" w:hanging="360"/>
      </w:pPr>
      <w:rPr>
        <w:rFonts w:hint="default"/>
      </w:rPr>
    </w:lvl>
    <w:lvl w:ilvl="1" w:tplc="6BEE10F0">
      <w:start w:val="1"/>
      <w:numFmt w:val="hebrew1"/>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EA625FE"/>
    <w:multiLevelType w:val="hybridMultilevel"/>
    <w:tmpl w:val="AA5E6DDC"/>
    <w:lvl w:ilvl="0" w:tplc="4504156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1069578972">
    <w:abstractNumId w:val="0"/>
  </w:num>
  <w:num w:numId="2" w16cid:durableId="659044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13652פרוטוקול_ישיבת_ועדה.doc"/>
    <w:docVar w:name="StartMode" w:val="3"/>
  </w:docVars>
  <w:rsids>
    <w:rsidRoot w:val="0073589F"/>
    <w:rsid w:val="004A71EB"/>
    <w:rsid w:val="00536907"/>
    <w:rsid w:val="00552A80"/>
    <w:rsid w:val="0073589F"/>
    <w:rsid w:val="00965806"/>
    <w:rsid w:val="00F56B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7D269BC5"/>
  <w15:chartTrackingRefBased/>
  <w15:docId w15:val="{7A7B150C-BBB7-4A49-89B3-14EA19C1A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F56B5F"/>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56B5F"/>
    <w:pPr>
      <w:tabs>
        <w:tab w:val="center" w:pos="4153"/>
        <w:tab w:val="right" w:pos="8306"/>
      </w:tabs>
      <w:bidi/>
    </w:pPr>
  </w:style>
  <w:style w:type="paragraph" w:styleId="Footer">
    <w:name w:val="footer"/>
    <w:basedOn w:val="Normal"/>
    <w:rsid w:val="00F56B5F"/>
    <w:pPr>
      <w:tabs>
        <w:tab w:val="center" w:pos="4153"/>
        <w:tab w:val="right" w:pos="8306"/>
      </w:tabs>
      <w:bidi/>
    </w:pPr>
  </w:style>
  <w:style w:type="character" w:styleId="PageNumber">
    <w:name w:val="page number"/>
    <w:basedOn w:val="DefaultParagraphFont"/>
    <w:rsid w:val="00F56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4392</Words>
  <Characters>25035</Characters>
  <Application>Microsoft Office Word</Application>
  <DocSecurity>0</DocSecurity>
  <Lines>208</Lines>
  <Paragraphs>58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2022-07-09T13:29:00Z</dcterms:created>
  <dcterms:modified xsi:type="dcterms:W3CDTF">2022-07-09T13:29:00Z</dcterms:modified>
</cp:coreProperties>
</file>