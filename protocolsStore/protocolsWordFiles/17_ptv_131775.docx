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A5A3" w14:textId="77777777" w:rsidR="007609CD" w:rsidRPr="007609CD" w:rsidRDefault="007609CD" w:rsidP="007609CD">
      <w:pPr>
        <w:pStyle w:val="Heading5"/>
        <w:jc w:val="left"/>
        <w:rPr>
          <w:b/>
          <w:bCs/>
          <w:rtl/>
        </w:rPr>
      </w:pPr>
      <w:r w:rsidRPr="007609CD">
        <w:rPr>
          <w:b/>
          <w:bCs/>
          <w:rtl/>
        </w:rPr>
        <w:t xml:space="preserve">הכנסת </w:t>
      </w:r>
      <w:r w:rsidRPr="007609CD">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7609CD">
        <w:rPr>
          <w:b/>
          <w:bCs/>
          <w:rtl/>
        </w:rPr>
        <w:tab/>
        <w:t>נוסח לא מתוקן</w:t>
      </w:r>
    </w:p>
    <w:p w14:paraId="2CEE2A91" w14:textId="77777777" w:rsidR="007609CD" w:rsidRPr="007609CD" w:rsidRDefault="007609CD" w:rsidP="007609CD">
      <w:pPr>
        <w:bidi/>
        <w:rPr>
          <w:rFonts w:cs="David" w:hint="cs"/>
          <w:b/>
          <w:bCs/>
          <w:rtl/>
        </w:rPr>
      </w:pPr>
      <w:r w:rsidRPr="007609CD">
        <w:rPr>
          <w:rFonts w:cs="David"/>
          <w:b/>
          <w:bCs/>
          <w:rtl/>
        </w:rPr>
        <w:t xml:space="preserve">מושב </w:t>
      </w:r>
      <w:r w:rsidRPr="007609CD">
        <w:rPr>
          <w:rFonts w:cs="David" w:hint="cs"/>
          <w:b/>
          <w:bCs/>
          <w:rtl/>
        </w:rPr>
        <w:t>ראשון</w:t>
      </w:r>
    </w:p>
    <w:p w14:paraId="47E3DA09" w14:textId="77777777" w:rsidR="007609CD" w:rsidRPr="007609CD" w:rsidRDefault="007609CD" w:rsidP="007609CD">
      <w:pPr>
        <w:bidi/>
        <w:rPr>
          <w:rFonts w:cs="David"/>
          <w:b/>
          <w:bCs/>
          <w:rtl/>
        </w:rPr>
      </w:pPr>
    </w:p>
    <w:p w14:paraId="0B30718D" w14:textId="77777777" w:rsidR="007609CD" w:rsidRPr="007609CD" w:rsidRDefault="007609CD" w:rsidP="007609CD">
      <w:pPr>
        <w:bidi/>
        <w:jc w:val="center"/>
        <w:rPr>
          <w:rFonts w:cs="David" w:hint="cs"/>
          <w:b/>
          <w:bCs/>
          <w:rtl/>
        </w:rPr>
      </w:pPr>
      <w:r w:rsidRPr="007609CD">
        <w:rPr>
          <w:rFonts w:cs="David"/>
          <w:b/>
          <w:bCs/>
          <w:rtl/>
        </w:rPr>
        <w:t>פרוטוקול מס'</w:t>
      </w:r>
      <w:r w:rsidRPr="007609CD">
        <w:rPr>
          <w:rFonts w:cs="David" w:hint="cs"/>
          <w:b/>
          <w:bCs/>
          <w:rtl/>
        </w:rPr>
        <w:t xml:space="preserve"> 4</w:t>
      </w:r>
    </w:p>
    <w:p w14:paraId="5C80DF60" w14:textId="77777777" w:rsidR="007609CD" w:rsidRPr="007609CD" w:rsidRDefault="007609CD" w:rsidP="007609CD">
      <w:pPr>
        <w:bidi/>
        <w:jc w:val="center"/>
        <w:rPr>
          <w:rFonts w:cs="David" w:hint="cs"/>
          <w:b/>
          <w:bCs/>
          <w:rtl/>
        </w:rPr>
      </w:pPr>
      <w:r w:rsidRPr="007609CD">
        <w:rPr>
          <w:rFonts w:cs="David" w:hint="cs"/>
          <w:b/>
          <w:bCs/>
          <w:rtl/>
        </w:rPr>
        <w:t>מישיבת הוועדה המסדרת</w:t>
      </w:r>
    </w:p>
    <w:p w14:paraId="570645B5" w14:textId="77777777" w:rsidR="007609CD" w:rsidRPr="007609CD" w:rsidRDefault="007609CD" w:rsidP="007609CD">
      <w:pPr>
        <w:pStyle w:val="Heading7"/>
        <w:rPr>
          <w:rFonts w:hint="cs"/>
          <w:rtl/>
        </w:rPr>
      </w:pPr>
      <w:r w:rsidRPr="007609CD">
        <w:rPr>
          <w:rFonts w:hint="cs"/>
          <w:rtl/>
        </w:rPr>
        <w:t xml:space="preserve">יום שני, י' באייר התשס"ו (8 במאי, 2006), שעה: 10:00 </w:t>
      </w:r>
    </w:p>
    <w:p w14:paraId="26AD16CF" w14:textId="77777777" w:rsidR="007609CD" w:rsidRPr="007609CD" w:rsidRDefault="007609CD" w:rsidP="007609CD">
      <w:pPr>
        <w:tabs>
          <w:tab w:val="left" w:pos="1221"/>
        </w:tabs>
        <w:bidi/>
        <w:rPr>
          <w:rFonts w:cs="David" w:hint="cs"/>
          <w:b/>
          <w:bCs/>
          <w:u w:val="single"/>
          <w:rtl/>
        </w:rPr>
      </w:pPr>
    </w:p>
    <w:p w14:paraId="5950C5CF" w14:textId="77777777" w:rsidR="007609CD" w:rsidRPr="007609CD" w:rsidRDefault="007609CD" w:rsidP="007609CD">
      <w:pPr>
        <w:tabs>
          <w:tab w:val="left" w:pos="1221"/>
        </w:tabs>
        <w:bidi/>
        <w:rPr>
          <w:rFonts w:cs="David" w:hint="cs"/>
          <w:b/>
          <w:bCs/>
          <w:rtl/>
        </w:rPr>
      </w:pPr>
      <w:r w:rsidRPr="007609CD">
        <w:rPr>
          <w:rFonts w:cs="David"/>
          <w:b/>
          <w:bCs/>
          <w:u w:val="single"/>
          <w:rtl/>
        </w:rPr>
        <w:t>סדר היום</w:t>
      </w:r>
      <w:r w:rsidRPr="007609CD">
        <w:rPr>
          <w:rFonts w:cs="David"/>
          <w:rtl/>
        </w:rPr>
        <w:t>:</w:t>
      </w:r>
      <w:r w:rsidRPr="007609CD">
        <w:rPr>
          <w:rFonts w:cs="David" w:hint="cs"/>
          <w:rtl/>
        </w:rPr>
        <w:t xml:space="preserve"> 1. קביעת מסגרת הדיון להצעת סיעת ישראל ביתנו להביע אי אמון בממשלה; 2. בקשת הממשלה להקדמת הדיון בהצעות החוק הבאות וקביעת סדרי הדיון בהן - (א) הצעת חוק התקציב לשנת הכספים 2006, התשס"ו-2006; (ב) הצעת חוק ההסדרים במשק המדינה (תיקוני חקיקה להשגת יעדי התקציב והמדיניות הכלכלית לשנת הכספים 2006) התשס"ו-2006; 3. סדר הישיבה במליאה; 4. חלוקת חדרים לחברי-הכנסת - שלב ב'; 5. סגני יושב-ראש זמניים; 6. הרכב סיעתי בוועדות</w:t>
      </w:r>
    </w:p>
    <w:p w14:paraId="0AC18266" w14:textId="77777777" w:rsidR="007609CD" w:rsidRPr="007609CD" w:rsidRDefault="007609CD" w:rsidP="007609CD">
      <w:pPr>
        <w:bidi/>
        <w:rPr>
          <w:rFonts w:cs="David" w:hint="cs"/>
          <w:b/>
          <w:bCs/>
          <w:rtl/>
        </w:rPr>
      </w:pPr>
    </w:p>
    <w:p w14:paraId="3CB4419F" w14:textId="77777777" w:rsidR="007609CD" w:rsidRPr="007609CD" w:rsidRDefault="007609CD" w:rsidP="007609CD">
      <w:pPr>
        <w:bidi/>
        <w:rPr>
          <w:rFonts w:cs="David"/>
          <w:b/>
          <w:bCs/>
          <w:u w:val="single"/>
          <w:rtl/>
        </w:rPr>
      </w:pPr>
      <w:r w:rsidRPr="007609CD">
        <w:rPr>
          <w:rFonts w:cs="David"/>
          <w:b/>
          <w:bCs/>
          <w:u w:val="single"/>
          <w:rtl/>
        </w:rPr>
        <w:t>נכחו</w:t>
      </w:r>
      <w:r w:rsidRPr="007609CD">
        <w:rPr>
          <w:rFonts w:cs="David"/>
          <w:rtl/>
        </w:rPr>
        <w:t>:</w:t>
      </w:r>
    </w:p>
    <w:p w14:paraId="6A463DF0" w14:textId="77777777" w:rsidR="007609CD" w:rsidRPr="007609CD" w:rsidRDefault="007609CD" w:rsidP="007609CD">
      <w:pPr>
        <w:tabs>
          <w:tab w:val="left" w:pos="1788"/>
        </w:tabs>
        <w:bidi/>
        <w:rPr>
          <w:rFonts w:cs="David"/>
          <w:rtl/>
        </w:rPr>
      </w:pPr>
      <w:r w:rsidRPr="007609CD">
        <w:rPr>
          <w:rFonts w:cs="David"/>
          <w:b/>
          <w:bCs/>
          <w:u w:val="single"/>
          <w:rtl/>
        </w:rPr>
        <w:t>חברי הוועדה</w:t>
      </w:r>
      <w:r w:rsidRPr="007609CD">
        <w:rPr>
          <w:rFonts w:cs="David"/>
          <w:rtl/>
        </w:rPr>
        <w:t>:</w:t>
      </w:r>
    </w:p>
    <w:p w14:paraId="23C2FD7A" w14:textId="77777777" w:rsidR="007609CD" w:rsidRPr="007609CD" w:rsidRDefault="007609CD" w:rsidP="007609CD">
      <w:pPr>
        <w:bidi/>
        <w:rPr>
          <w:rFonts w:cs="David" w:hint="cs"/>
          <w:rtl/>
        </w:rPr>
      </w:pPr>
    </w:p>
    <w:p w14:paraId="0A82EA45" w14:textId="77777777" w:rsidR="007609CD" w:rsidRPr="007609CD" w:rsidRDefault="007609CD" w:rsidP="007609CD">
      <w:pPr>
        <w:bidi/>
        <w:rPr>
          <w:rFonts w:cs="David" w:hint="cs"/>
          <w:rtl/>
        </w:rPr>
      </w:pPr>
      <w:r w:rsidRPr="007609CD">
        <w:rPr>
          <w:rFonts w:cs="David" w:hint="cs"/>
          <w:rtl/>
        </w:rPr>
        <w:t xml:space="preserve">אביגדור יצחקי </w:t>
      </w:r>
      <w:r w:rsidRPr="007609CD">
        <w:rPr>
          <w:rFonts w:cs="David"/>
          <w:rtl/>
        </w:rPr>
        <w:t>–</w:t>
      </w:r>
      <w:r w:rsidRPr="007609CD">
        <w:rPr>
          <w:rFonts w:cs="David" w:hint="cs"/>
          <w:rtl/>
        </w:rPr>
        <w:t xml:space="preserve"> היו"ר</w:t>
      </w:r>
    </w:p>
    <w:p w14:paraId="5B620E57" w14:textId="77777777" w:rsidR="007609CD" w:rsidRPr="007609CD" w:rsidRDefault="007609CD" w:rsidP="007609CD">
      <w:pPr>
        <w:bidi/>
        <w:rPr>
          <w:rFonts w:cs="David" w:hint="cs"/>
          <w:rtl/>
        </w:rPr>
      </w:pPr>
      <w:r w:rsidRPr="007609CD">
        <w:rPr>
          <w:rFonts w:cs="David" w:hint="cs"/>
          <w:rtl/>
        </w:rPr>
        <w:t>קולט אביטל</w:t>
      </w:r>
    </w:p>
    <w:p w14:paraId="5BCCFF10" w14:textId="77777777" w:rsidR="007609CD" w:rsidRPr="007609CD" w:rsidRDefault="007609CD" w:rsidP="007609CD">
      <w:pPr>
        <w:bidi/>
        <w:rPr>
          <w:rFonts w:cs="David" w:hint="cs"/>
          <w:rtl/>
        </w:rPr>
      </w:pPr>
      <w:r w:rsidRPr="007609CD">
        <w:rPr>
          <w:rFonts w:cs="David" w:hint="cs"/>
          <w:rtl/>
        </w:rPr>
        <w:t>רוחמה אברהם</w:t>
      </w:r>
    </w:p>
    <w:p w14:paraId="6261F262" w14:textId="77777777" w:rsidR="007609CD" w:rsidRPr="007609CD" w:rsidRDefault="007609CD" w:rsidP="007609CD">
      <w:pPr>
        <w:bidi/>
        <w:rPr>
          <w:rFonts w:cs="David" w:hint="cs"/>
          <w:rtl/>
        </w:rPr>
      </w:pPr>
      <w:r w:rsidRPr="007609CD">
        <w:rPr>
          <w:rFonts w:cs="David" w:hint="cs"/>
          <w:rtl/>
        </w:rPr>
        <w:t>זאב אלקין</w:t>
      </w:r>
    </w:p>
    <w:p w14:paraId="629C972E" w14:textId="77777777" w:rsidR="007609CD" w:rsidRPr="007609CD" w:rsidRDefault="007609CD" w:rsidP="007609CD">
      <w:pPr>
        <w:bidi/>
        <w:rPr>
          <w:rFonts w:cs="David" w:hint="cs"/>
          <w:rtl/>
        </w:rPr>
      </w:pPr>
      <w:r w:rsidRPr="007609CD">
        <w:rPr>
          <w:rFonts w:cs="David" w:hint="cs"/>
          <w:rtl/>
        </w:rPr>
        <w:t>גלעד ארדן</w:t>
      </w:r>
    </w:p>
    <w:p w14:paraId="2C60AA09" w14:textId="77777777" w:rsidR="007609CD" w:rsidRPr="007609CD" w:rsidRDefault="007609CD" w:rsidP="007609CD">
      <w:pPr>
        <w:bidi/>
        <w:rPr>
          <w:rFonts w:cs="David" w:hint="cs"/>
          <w:rtl/>
        </w:rPr>
      </w:pPr>
      <w:r w:rsidRPr="007609CD">
        <w:rPr>
          <w:rFonts w:cs="David" w:hint="cs"/>
          <w:rtl/>
        </w:rPr>
        <w:t>מנחם בן ששון</w:t>
      </w:r>
    </w:p>
    <w:p w14:paraId="1367EB72" w14:textId="77777777" w:rsidR="007609CD" w:rsidRPr="007609CD" w:rsidRDefault="007609CD" w:rsidP="007609CD">
      <w:pPr>
        <w:bidi/>
        <w:rPr>
          <w:rFonts w:cs="David" w:hint="cs"/>
          <w:rtl/>
        </w:rPr>
      </w:pPr>
      <w:r w:rsidRPr="007609CD">
        <w:rPr>
          <w:rFonts w:cs="David" w:hint="cs"/>
          <w:rtl/>
        </w:rPr>
        <w:t>זהבה גלאון</w:t>
      </w:r>
    </w:p>
    <w:p w14:paraId="14C03588" w14:textId="77777777" w:rsidR="007609CD" w:rsidRPr="007609CD" w:rsidRDefault="007609CD" w:rsidP="007609CD">
      <w:pPr>
        <w:bidi/>
        <w:rPr>
          <w:rFonts w:cs="David" w:hint="cs"/>
          <w:rtl/>
        </w:rPr>
      </w:pPr>
      <w:r w:rsidRPr="007609CD">
        <w:rPr>
          <w:rFonts w:cs="David" w:hint="cs"/>
          <w:rtl/>
        </w:rPr>
        <w:t>משה גפני</w:t>
      </w:r>
    </w:p>
    <w:p w14:paraId="2CD24FF7" w14:textId="77777777" w:rsidR="007609CD" w:rsidRPr="007609CD" w:rsidRDefault="007609CD" w:rsidP="007609CD">
      <w:pPr>
        <w:bidi/>
        <w:rPr>
          <w:rFonts w:cs="David" w:hint="cs"/>
          <w:rtl/>
        </w:rPr>
      </w:pPr>
      <w:r w:rsidRPr="007609CD">
        <w:rPr>
          <w:rFonts w:cs="David" w:hint="cs"/>
          <w:rtl/>
        </w:rPr>
        <w:t>יצחק וקנין</w:t>
      </w:r>
    </w:p>
    <w:p w14:paraId="1B527AFE" w14:textId="77777777" w:rsidR="007609CD" w:rsidRPr="007609CD" w:rsidRDefault="007609CD" w:rsidP="007609CD">
      <w:pPr>
        <w:bidi/>
        <w:rPr>
          <w:rFonts w:cs="David" w:hint="cs"/>
          <w:rtl/>
        </w:rPr>
      </w:pPr>
      <w:r w:rsidRPr="007609CD">
        <w:rPr>
          <w:rFonts w:cs="David" w:hint="cs"/>
          <w:rtl/>
        </w:rPr>
        <w:t>יצחק זיו</w:t>
      </w:r>
    </w:p>
    <w:p w14:paraId="464527F5" w14:textId="77777777" w:rsidR="007609CD" w:rsidRPr="007609CD" w:rsidRDefault="007609CD" w:rsidP="007609CD">
      <w:pPr>
        <w:bidi/>
        <w:rPr>
          <w:rFonts w:cs="David" w:hint="cs"/>
          <w:rtl/>
        </w:rPr>
      </w:pPr>
      <w:r w:rsidRPr="007609CD">
        <w:rPr>
          <w:rFonts w:cs="David" w:hint="cs"/>
          <w:rtl/>
        </w:rPr>
        <w:t>נדיה חילו</w:t>
      </w:r>
    </w:p>
    <w:p w14:paraId="661AB8FE" w14:textId="77777777" w:rsidR="007609CD" w:rsidRPr="007609CD" w:rsidRDefault="007609CD" w:rsidP="007609CD">
      <w:pPr>
        <w:bidi/>
        <w:rPr>
          <w:rFonts w:cs="David" w:hint="cs"/>
          <w:rtl/>
        </w:rPr>
      </w:pPr>
      <w:r w:rsidRPr="007609CD">
        <w:rPr>
          <w:rFonts w:cs="David" w:hint="cs"/>
          <w:rtl/>
        </w:rPr>
        <w:t>שי חרמש</w:t>
      </w:r>
    </w:p>
    <w:p w14:paraId="2A37E40E" w14:textId="77777777" w:rsidR="007609CD" w:rsidRPr="007609CD" w:rsidRDefault="007609CD" w:rsidP="007609CD">
      <w:pPr>
        <w:bidi/>
        <w:rPr>
          <w:rFonts w:cs="David" w:hint="cs"/>
          <w:rtl/>
        </w:rPr>
      </w:pPr>
      <w:r w:rsidRPr="007609CD">
        <w:rPr>
          <w:rFonts w:cs="David" w:hint="cs"/>
          <w:rtl/>
        </w:rPr>
        <w:t>אחמד טיבי</w:t>
      </w:r>
    </w:p>
    <w:p w14:paraId="3D34C99F" w14:textId="77777777" w:rsidR="007609CD" w:rsidRPr="007609CD" w:rsidRDefault="007609CD" w:rsidP="007609CD">
      <w:pPr>
        <w:bidi/>
        <w:rPr>
          <w:rFonts w:cs="David" w:hint="cs"/>
          <w:rtl/>
        </w:rPr>
      </w:pPr>
      <w:r w:rsidRPr="007609CD">
        <w:rPr>
          <w:rFonts w:cs="David" w:hint="cs"/>
          <w:rtl/>
        </w:rPr>
        <w:t>דוד טל</w:t>
      </w:r>
    </w:p>
    <w:p w14:paraId="2D27BF1E" w14:textId="77777777" w:rsidR="007609CD" w:rsidRPr="007609CD" w:rsidRDefault="007609CD" w:rsidP="007609CD">
      <w:pPr>
        <w:bidi/>
        <w:rPr>
          <w:rFonts w:cs="David" w:hint="cs"/>
          <w:rtl/>
        </w:rPr>
      </w:pPr>
      <w:r w:rsidRPr="007609CD">
        <w:rPr>
          <w:rFonts w:cs="David" w:hint="cs"/>
          <w:rtl/>
        </w:rPr>
        <w:t>אסתרינה טרטמן</w:t>
      </w:r>
    </w:p>
    <w:p w14:paraId="68DB9A04" w14:textId="77777777" w:rsidR="007609CD" w:rsidRPr="007609CD" w:rsidRDefault="007609CD" w:rsidP="007609CD">
      <w:pPr>
        <w:bidi/>
        <w:rPr>
          <w:rFonts w:cs="David" w:hint="cs"/>
          <w:rtl/>
        </w:rPr>
      </w:pPr>
      <w:r w:rsidRPr="007609CD">
        <w:rPr>
          <w:rFonts w:cs="David" w:hint="cs"/>
          <w:rtl/>
        </w:rPr>
        <w:t>אמנון כהן</w:t>
      </w:r>
    </w:p>
    <w:p w14:paraId="4BB08D87" w14:textId="77777777" w:rsidR="007609CD" w:rsidRPr="007609CD" w:rsidRDefault="007609CD" w:rsidP="007609CD">
      <w:pPr>
        <w:bidi/>
        <w:rPr>
          <w:rFonts w:cs="David" w:hint="cs"/>
          <w:rtl/>
        </w:rPr>
      </w:pPr>
      <w:r w:rsidRPr="007609CD">
        <w:rPr>
          <w:rFonts w:cs="David" w:hint="cs"/>
          <w:rtl/>
        </w:rPr>
        <w:t>יצחק לוי</w:t>
      </w:r>
    </w:p>
    <w:p w14:paraId="4F325A78" w14:textId="77777777" w:rsidR="007609CD" w:rsidRPr="007609CD" w:rsidRDefault="007609CD" w:rsidP="007609CD">
      <w:pPr>
        <w:bidi/>
        <w:rPr>
          <w:rFonts w:cs="David" w:hint="cs"/>
          <w:rtl/>
        </w:rPr>
      </w:pPr>
      <w:r w:rsidRPr="007609CD">
        <w:rPr>
          <w:rFonts w:cs="David" w:hint="cs"/>
          <w:rtl/>
        </w:rPr>
        <w:t>יעקב מרגי</w:t>
      </w:r>
    </w:p>
    <w:p w14:paraId="59C5930C" w14:textId="77777777" w:rsidR="007609CD" w:rsidRPr="007609CD" w:rsidRDefault="007609CD" w:rsidP="007609CD">
      <w:pPr>
        <w:bidi/>
        <w:rPr>
          <w:rFonts w:cs="David" w:hint="cs"/>
          <w:rtl/>
        </w:rPr>
      </w:pPr>
      <w:r w:rsidRPr="007609CD">
        <w:rPr>
          <w:rFonts w:cs="David" w:hint="cs"/>
          <w:rtl/>
        </w:rPr>
        <w:t>שרה מרום-שלו</w:t>
      </w:r>
    </w:p>
    <w:p w14:paraId="0BA70AF4" w14:textId="77777777" w:rsidR="007609CD" w:rsidRPr="007609CD" w:rsidRDefault="007609CD" w:rsidP="007609CD">
      <w:pPr>
        <w:bidi/>
        <w:rPr>
          <w:rFonts w:cs="David" w:hint="cs"/>
          <w:rtl/>
        </w:rPr>
      </w:pPr>
      <w:r w:rsidRPr="007609CD">
        <w:rPr>
          <w:rFonts w:cs="David" w:hint="cs"/>
          <w:rtl/>
        </w:rPr>
        <w:t>סטס מיסז'ניקוב</w:t>
      </w:r>
    </w:p>
    <w:p w14:paraId="225BF315" w14:textId="77777777" w:rsidR="007609CD" w:rsidRPr="007609CD" w:rsidRDefault="007609CD" w:rsidP="007609CD">
      <w:pPr>
        <w:bidi/>
        <w:rPr>
          <w:rFonts w:cs="David" w:hint="cs"/>
          <w:rtl/>
        </w:rPr>
      </w:pPr>
      <w:r w:rsidRPr="007609CD">
        <w:rPr>
          <w:rFonts w:cs="David" w:hint="cs"/>
          <w:rtl/>
        </w:rPr>
        <w:t>ניסן סלומיאנסקי</w:t>
      </w:r>
    </w:p>
    <w:p w14:paraId="3C892833" w14:textId="77777777" w:rsidR="007609CD" w:rsidRPr="007609CD" w:rsidRDefault="007609CD" w:rsidP="007609CD">
      <w:pPr>
        <w:bidi/>
        <w:rPr>
          <w:rFonts w:cs="David" w:hint="cs"/>
          <w:rtl/>
        </w:rPr>
      </w:pPr>
      <w:r w:rsidRPr="007609CD">
        <w:rPr>
          <w:rFonts w:cs="David" w:hint="cs"/>
          <w:rtl/>
        </w:rPr>
        <w:t>גדעון סער</w:t>
      </w:r>
    </w:p>
    <w:p w14:paraId="74D7EF83" w14:textId="77777777" w:rsidR="007609CD" w:rsidRPr="007609CD" w:rsidRDefault="007609CD" w:rsidP="007609CD">
      <w:pPr>
        <w:bidi/>
        <w:rPr>
          <w:rFonts w:cs="David" w:hint="cs"/>
          <w:rtl/>
        </w:rPr>
      </w:pPr>
      <w:r w:rsidRPr="007609CD">
        <w:rPr>
          <w:rFonts w:cs="David" w:hint="cs"/>
          <w:rtl/>
        </w:rPr>
        <w:t>אפרים סנה</w:t>
      </w:r>
    </w:p>
    <w:p w14:paraId="1B0C5D44" w14:textId="77777777" w:rsidR="007609CD" w:rsidRPr="007609CD" w:rsidRDefault="007609CD" w:rsidP="007609CD">
      <w:pPr>
        <w:bidi/>
        <w:rPr>
          <w:rFonts w:cs="David" w:hint="cs"/>
          <w:rtl/>
        </w:rPr>
      </w:pPr>
      <w:r w:rsidRPr="007609CD">
        <w:rPr>
          <w:rFonts w:cs="David" w:hint="cs"/>
          <w:rtl/>
        </w:rPr>
        <w:t>ראובן ריבלין</w:t>
      </w:r>
    </w:p>
    <w:p w14:paraId="4462CA1A" w14:textId="77777777" w:rsidR="007609CD" w:rsidRPr="007609CD" w:rsidRDefault="007609CD" w:rsidP="007609CD">
      <w:pPr>
        <w:bidi/>
        <w:rPr>
          <w:rFonts w:cs="David" w:hint="cs"/>
          <w:rtl/>
        </w:rPr>
      </w:pPr>
      <w:r w:rsidRPr="007609CD">
        <w:rPr>
          <w:rFonts w:cs="David" w:hint="cs"/>
          <w:rtl/>
        </w:rPr>
        <w:t>ליה שם טוב</w:t>
      </w:r>
    </w:p>
    <w:p w14:paraId="1CF01D77" w14:textId="77777777" w:rsidR="007609CD" w:rsidRPr="007609CD" w:rsidRDefault="007609CD" w:rsidP="007609CD">
      <w:pPr>
        <w:bidi/>
        <w:rPr>
          <w:rFonts w:cs="David" w:hint="cs"/>
          <w:rtl/>
        </w:rPr>
      </w:pPr>
      <w:r w:rsidRPr="007609CD">
        <w:rPr>
          <w:rFonts w:cs="David" w:hint="cs"/>
          <w:rtl/>
        </w:rPr>
        <w:t>עתניאל שנלר</w:t>
      </w:r>
    </w:p>
    <w:p w14:paraId="42A725CA" w14:textId="77777777" w:rsidR="007609CD" w:rsidRPr="007609CD" w:rsidRDefault="007609CD" w:rsidP="007609CD">
      <w:pPr>
        <w:bidi/>
        <w:rPr>
          <w:rFonts w:cs="David" w:hint="cs"/>
          <w:rtl/>
        </w:rPr>
      </w:pPr>
      <w:r w:rsidRPr="007609CD">
        <w:rPr>
          <w:rFonts w:cs="David" w:hint="cs"/>
          <w:rtl/>
        </w:rPr>
        <w:t>משה שרוני</w:t>
      </w:r>
    </w:p>
    <w:p w14:paraId="21617BC5" w14:textId="77777777" w:rsidR="007609CD" w:rsidRPr="007609CD" w:rsidRDefault="007609CD" w:rsidP="007609CD">
      <w:pPr>
        <w:bidi/>
        <w:rPr>
          <w:rFonts w:cs="David" w:hint="cs"/>
          <w:rtl/>
        </w:rPr>
      </w:pPr>
      <w:r w:rsidRPr="007609CD">
        <w:rPr>
          <w:rFonts w:cs="David" w:hint="cs"/>
          <w:rtl/>
        </w:rPr>
        <w:t>רונית תירוש</w:t>
      </w:r>
    </w:p>
    <w:p w14:paraId="33D5EFB0" w14:textId="77777777" w:rsidR="007609CD" w:rsidRPr="007609CD" w:rsidRDefault="007609CD" w:rsidP="007609CD">
      <w:pPr>
        <w:bidi/>
        <w:rPr>
          <w:rFonts w:cs="David" w:hint="cs"/>
          <w:rtl/>
        </w:rPr>
      </w:pPr>
    </w:p>
    <w:p w14:paraId="3158F27A" w14:textId="77777777" w:rsidR="007609CD" w:rsidRPr="007609CD" w:rsidRDefault="007609CD" w:rsidP="007609CD">
      <w:pPr>
        <w:bidi/>
        <w:rPr>
          <w:rFonts w:cs="David" w:hint="cs"/>
          <w:rtl/>
        </w:rPr>
      </w:pPr>
      <w:r w:rsidRPr="007609CD">
        <w:rPr>
          <w:rFonts w:cs="David" w:hint="cs"/>
          <w:rtl/>
        </w:rPr>
        <w:t xml:space="preserve">מוחמד ברכה </w:t>
      </w:r>
      <w:r w:rsidRPr="007609CD">
        <w:rPr>
          <w:rFonts w:cs="David"/>
          <w:rtl/>
        </w:rPr>
        <w:t>–</w:t>
      </w:r>
      <w:r w:rsidRPr="007609CD">
        <w:rPr>
          <w:rFonts w:cs="David" w:hint="cs"/>
          <w:rtl/>
        </w:rPr>
        <w:t xml:space="preserve"> משקיף</w:t>
      </w:r>
    </w:p>
    <w:p w14:paraId="3C5B0D5C" w14:textId="77777777" w:rsidR="007609CD" w:rsidRPr="007609CD" w:rsidRDefault="007609CD" w:rsidP="007609CD">
      <w:pPr>
        <w:bidi/>
        <w:rPr>
          <w:rFonts w:cs="David" w:hint="cs"/>
          <w:rtl/>
        </w:rPr>
      </w:pPr>
      <w:r w:rsidRPr="007609CD">
        <w:rPr>
          <w:rFonts w:cs="David" w:hint="cs"/>
          <w:rtl/>
        </w:rPr>
        <w:t>ג'אמל זחאלקה - משקיף</w:t>
      </w:r>
    </w:p>
    <w:p w14:paraId="0C1C5080" w14:textId="77777777" w:rsidR="007609CD" w:rsidRPr="007609CD" w:rsidRDefault="007609CD" w:rsidP="007609CD">
      <w:pPr>
        <w:bidi/>
        <w:rPr>
          <w:rFonts w:cs="David" w:hint="cs"/>
          <w:rtl/>
        </w:rPr>
      </w:pPr>
    </w:p>
    <w:p w14:paraId="3548FC51" w14:textId="77777777" w:rsidR="007609CD" w:rsidRPr="007609CD" w:rsidRDefault="007609CD" w:rsidP="007609CD">
      <w:pPr>
        <w:bidi/>
        <w:rPr>
          <w:rFonts w:cs="David" w:hint="cs"/>
          <w:rtl/>
        </w:rPr>
      </w:pPr>
    </w:p>
    <w:p w14:paraId="4C0483A5" w14:textId="77777777" w:rsidR="007609CD" w:rsidRPr="007609CD" w:rsidRDefault="007609CD" w:rsidP="007609CD">
      <w:pPr>
        <w:bidi/>
        <w:rPr>
          <w:rFonts w:cs="David" w:hint="cs"/>
          <w:rtl/>
        </w:rPr>
      </w:pPr>
      <w:r w:rsidRPr="007609CD">
        <w:rPr>
          <w:rFonts w:cs="David" w:hint="cs"/>
          <w:rtl/>
        </w:rPr>
        <w:t xml:space="preserve">אריה האן </w:t>
      </w:r>
      <w:r w:rsidRPr="007609CD">
        <w:rPr>
          <w:rFonts w:cs="David"/>
          <w:rtl/>
        </w:rPr>
        <w:t>–</w:t>
      </w:r>
      <w:r w:rsidRPr="007609CD">
        <w:rPr>
          <w:rFonts w:cs="David" w:hint="cs"/>
          <w:rtl/>
        </w:rPr>
        <w:t xml:space="preserve"> מזכיר הכנסת</w:t>
      </w:r>
    </w:p>
    <w:p w14:paraId="643B3113" w14:textId="77777777" w:rsidR="007609CD" w:rsidRPr="007609CD" w:rsidRDefault="007609CD" w:rsidP="007609CD">
      <w:pPr>
        <w:bidi/>
        <w:rPr>
          <w:rFonts w:cs="David" w:hint="cs"/>
          <w:rtl/>
        </w:rPr>
      </w:pPr>
      <w:r w:rsidRPr="007609CD">
        <w:rPr>
          <w:rFonts w:cs="David" w:hint="cs"/>
          <w:rtl/>
        </w:rPr>
        <w:t xml:space="preserve">דוד לב </w:t>
      </w:r>
      <w:r w:rsidRPr="007609CD">
        <w:rPr>
          <w:rFonts w:cs="David"/>
          <w:rtl/>
        </w:rPr>
        <w:t>–</w:t>
      </w:r>
      <w:r w:rsidRPr="007609CD">
        <w:rPr>
          <w:rFonts w:cs="David" w:hint="cs"/>
          <w:rtl/>
        </w:rPr>
        <w:t xml:space="preserve"> סגן מזכיר הכנסת</w:t>
      </w:r>
    </w:p>
    <w:p w14:paraId="4DD68177" w14:textId="77777777" w:rsidR="007609CD" w:rsidRPr="007609CD" w:rsidRDefault="007609CD" w:rsidP="007609CD">
      <w:pPr>
        <w:bidi/>
        <w:rPr>
          <w:rFonts w:cs="David" w:hint="cs"/>
          <w:rtl/>
        </w:rPr>
      </w:pPr>
      <w:r w:rsidRPr="007609CD">
        <w:rPr>
          <w:rFonts w:cs="David" w:hint="cs"/>
          <w:rtl/>
        </w:rPr>
        <w:t xml:space="preserve">נאזם באדר </w:t>
      </w:r>
      <w:r w:rsidRPr="007609CD">
        <w:rPr>
          <w:rFonts w:cs="David"/>
          <w:rtl/>
        </w:rPr>
        <w:t>–</w:t>
      </w:r>
      <w:r w:rsidRPr="007609CD">
        <w:rPr>
          <w:rFonts w:cs="David" w:hint="cs"/>
          <w:rtl/>
        </w:rPr>
        <w:t xml:space="preserve"> סגן מזכיר הכנסת</w:t>
      </w:r>
    </w:p>
    <w:p w14:paraId="39318AB9" w14:textId="77777777" w:rsidR="007609CD" w:rsidRPr="007609CD" w:rsidRDefault="007609CD" w:rsidP="007609CD">
      <w:pPr>
        <w:bidi/>
        <w:rPr>
          <w:rFonts w:cs="David" w:hint="cs"/>
          <w:rtl/>
        </w:rPr>
      </w:pPr>
      <w:r w:rsidRPr="007609CD">
        <w:rPr>
          <w:rFonts w:cs="David" w:hint="cs"/>
          <w:rtl/>
        </w:rPr>
        <w:t xml:space="preserve">ירדנה מלר-הורוביץ </w:t>
      </w:r>
      <w:r w:rsidRPr="007609CD">
        <w:rPr>
          <w:rFonts w:cs="David"/>
          <w:rtl/>
        </w:rPr>
        <w:t>–</w:t>
      </w:r>
      <w:r w:rsidRPr="007609CD">
        <w:rPr>
          <w:rFonts w:cs="David" w:hint="cs"/>
          <w:rtl/>
        </w:rPr>
        <w:t xml:space="preserve"> סגנית מזכיר הכנסת</w:t>
      </w:r>
    </w:p>
    <w:p w14:paraId="3CA3A28A" w14:textId="77777777" w:rsidR="007609CD" w:rsidRPr="007609CD" w:rsidRDefault="007609CD" w:rsidP="007609CD">
      <w:pPr>
        <w:bidi/>
        <w:rPr>
          <w:rFonts w:cs="David" w:hint="cs"/>
          <w:rtl/>
        </w:rPr>
      </w:pPr>
    </w:p>
    <w:p w14:paraId="6C9F5EF9" w14:textId="77777777" w:rsidR="007609CD" w:rsidRPr="007609CD" w:rsidRDefault="007609CD" w:rsidP="007609CD">
      <w:pPr>
        <w:tabs>
          <w:tab w:val="left" w:pos="1930"/>
        </w:tabs>
        <w:bidi/>
        <w:rPr>
          <w:rFonts w:cs="David" w:hint="cs"/>
          <w:rtl/>
        </w:rPr>
      </w:pPr>
      <w:r w:rsidRPr="007609CD">
        <w:rPr>
          <w:rFonts w:cs="David" w:hint="cs"/>
          <w:b/>
          <w:bCs/>
          <w:u w:val="single"/>
          <w:rtl/>
        </w:rPr>
        <w:t xml:space="preserve">ייעוץ </w:t>
      </w:r>
      <w:r w:rsidRPr="007609CD">
        <w:rPr>
          <w:rFonts w:cs="David"/>
          <w:b/>
          <w:bCs/>
          <w:u w:val="single"/>
          <w:rtl/>
        </w:rPr>
        <w:t>משפטי</w:t>
      </w:r>
      <w:r w:rsidRPr="007609CD">
        <w:rPr>
          <w:rFonts w:cs="David"/>
          <w:b/>
          <w:bCs/>
          <w:rtl/>
        </w:rPr>
        <w:t>:</w:t>
      </w:r>
      <w:r w:rsidRPr="007609CD">
        <w:rPr>
          <w:rFonts w:cs="David" w:hint="cs"/>
          <w:b/>
          <w:bCs/>
          <w:rtl/>
        </w:rPr>
        <w:t xml:space="preserve"> </w:t>
      </w:r>
      <w:r w:rsidRPr="007609CD">
        <w:rPr>
          <w:rFonts w:cs="David" w:hint="cs"/>
          <w:rtl/>
        </w:rPr>
        <w:t>עו"ד ארבל אסטרחן</w:t>
      </w:r>
    </w:p>
    <w:p w14:paraId="390B644D" w14:textId="77777777" w:rsidR="007609CD" w:rsidRPr="007609CD" w:rsidRDefault="007609CD" w:rsidP="007609CD">
      <w:pPr>
        <w:tabs>
          <w:tab w:val="left" w:pos="1930"/>
        </w:tabs>
        <w:bidi/>
        <w:rPr>
          <w:rFonts w:cs="David" w:hint="cs"/>
          <w:b/>
          <w:bCs/>
          <w:rtl/>
        </w:rPr>
      </w:pPr>
      <w:r w:rsidRPr="007609CD">
        <w:rPr>
          <w:rFonts w:cs="David"/>
          <w:b/>
          <w:bCs/>
          <w:u w:val="single"/>
          <w:rtl/>
        </w:rPr>
        <w:t>מנהלת הוועדה</w:t>
      </w:r>
      <w:r w:rsidRPr="007609CD">
        <w:rPr>
          <w:rFonts w:cs="David"/>
          <w:rtl/>
        </w:rPr>
        <w:t>:</w:t>
      </w:r>
      <w:r w:rsidRPr="007609CD">
        <w:rPr>
          <w:rFonts w:cs="David" w:hint="cs"/>
          <w:rtl/>
        </w:rPr>
        <w:t xml:space="preserve"> אתי בן-יוסף</w:t>
      </w:r>
    </w:p>
    <w:p w14:paraId="0513C2E8" w14:textId="77777777" w:rsidR="007609CD" w:rsidRPr="007609CD" w:rsidRDefault="007609CD" w:rsidP="007609CD">
      <w:pPr>
        <w:tabs>
          <w:tab w:val="left" w:pos="1930"/>
        </w:tabs>
        <w:bidi/>
        <w:rPr>
          <w:rFonts w:cs="David" w:hint="cs"/>
          <w:rtl/>
        </w:rPr>
      </w:pPr>
      <w:r w:rsidRPr="007609CD">
        <w:rPr>
          <w:rFonts w:cs="David" w:hint="cs"/>
          <w:b/>
          <w:bCs/>
          <w:u w:val="single"/>
          <w:rtl/>
        </w:rPr>
        <w:t>רשמה</w:t>
      </w:r>
      <w:r w:rsidRPr="007609CD">
        <w:rPr>
          <w:rFonts w:cs="David"/>
          <w:rtl/>
        </w:rPr>
        <w:t>:</w:t>
      </w:r>
      <w:r w:rsidRPr="007609CD">
        <w:rPr>
          <w:rFonts w:cs="David" w:hint="cs"/>
          <w:rtl/>
        </w:rPr>
        <w:t xml:space="preserve"> </w:t>
      </w:r>
      <w:smartTag w:uri="urn:schemas-microsoft-com:office:smarttags" w:element="PersonName">
        <w:r w:rsidRPr="007609CD">
          <w:rPr>
            <w:rFonts w:cs="David" w:hint="cs"/>
            <w:rtl/>
          </w:rPr>
          <w:t>שושנה מקובר</w:t>
        </w:r>
      </w:smartTag>
    </w:p>
    <w:p w14:paraId="6228E518" w14:textId="77777777" w:rsidR="007609CD" w:rsidRPr="007609CD" w:rsidRDefault="007609CD" w:rsidP="007609CD">
      <w:pPr>
        <w:bidi/>
        <w:rPr>
          <w:rFonts w:cs="David" w:hint="cs"/>
          <w:b/>
          <w:bCs/>
          <w:rtl/>
        </w:rPr>
      </w:pPr>
    </w:p>
    <w:p w14:paraId="55E9A701" w14:textId="77777777" w:rsidR="007609CD" w:rsidRPr="007609CD" w:rsidRDefault="007609CD" w:rsidP="007609CD">
      <w:pPr>
        <w:bidi/>
        <w:jc w:val="center"/>
        <w:rPr>
          <w:rFonts w:cs="David" w:hint="cs"/>
          <w:rtl/>
        </w:rPr>
      </w:pPr>
    </w:p>
    <w:p w14:paraId="7FB8B0AB" w14:textId="77777777" w:rsidR="007609CD" w:rsidRPr="007609CD" w:rsidRDefault="007609CD" w:rsidP="007609CD">
      <w:pPr>
        <w:numPr>
          <w:ilvl w:val="0"/>
          <w:numId w:val="1"/>
        </w:numPr>
        <w:overflowPunct w:val="0"/>
        <w:autoSpaceDE w:val="0"/>
        <w:autoSpaceDN w:val="0"/>
        <w:bidi/>
        <w:adjustRightInd w:val="0"/>
        <w:jc w:val="center"/>
        <w:textAlignment w:val="baseline"/>
        <w:rPr>
          <w:rFonts w:cs="David" w:hint="cs"/>
          <w:b/>
          <w:bCs/>
          <w:u w:val="single"/>
          <w:rtl/>
        </w:rPr>
      </w:pPr>
      <w:r w:rsidRPr="007609CD">
        <w:rPr>
          <w:rFonts w:cs="David" w:hint="cs"/>
          <w:b/>
          <w:bCs/>
          <w:u w:val="single"/>
          <w:rtl/>
        </w:rPr>
        <w:t>קביעת מסגרת הדיון להצעת סיעת ישראל ביתנו להביע אי אמון בממשלה</w:t>
      </w:r>
    </w:p>
    <w:p w14:paraId="6B5E921F" w14:textId="77777777" w:rsidR="007609CD" w:rsidRPr="007609CD" w:rsidRDefault="007609CD" w:rsidP="007609CD">
      <w:pPr>
        <w:bidi/>
        <w:jc w:val="center"/>
        <w:rPr>
          <w:rFonts w:cs="David" w:hint="cs"/>
          <w:b/>
          <w:bCs/>
          <w:u w:val="single"/>
          <w:rtl/>
        </w:rPr>
      </w:pPr>
    </w:p>
    <w:p w14:paraId="26188ECC" w14:textId="77777777" w:rsidR="007609CD" w:rsidRPr="007609CD" w:rsidRDefault="007609CD" w:rsidP="007609CD">
      <w:pPr>
        <w:bidi/>
        <w:jc w:val="center"/>
        <w:rPr>
          <w:rFonts w:cs="David" w:hint="cs"/>
          <w:b/>
          <w:bCs/>
          <w:u w:val="single"/>
          <w:rtl/>
        </w:rPr>
      </w:pPr>
    </w:p>
    <w:p w14:paraId="172AF25E"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65A0B3D9" w14:textId="77777777" w:rsidR="007609CD" w:rsidRPr="007609CD" w:rsidRDefault="007609CD" w:rsidP="007609CD">
      <w:pPr>
        <w:bidi/>
        <w:rPr>
          <w:rFonts w:cs="David" w:hint="cs"/>
          <w:u w:val="single"/>
          <w:rtl/>
        </w:rPr>
      </w:pPr>
    </w:p>
    <w:p w14:paraId="61207268" w14:textId="77777777" w:rsidR="007609CD" w:rsidRPr="007609CD" w:rsidRDefault="007609CD" w:rsidP="007609CD">
      <w:pPr>
        <w:bidi/>
        <w:ind w:firstLine="567"/>
        <w:rPr>
          <w:rFonts w:cs="David" w:hint="cs"/>
          <w:rtl/>
        </w:rPr>
      </w:pPr>
      <w:r w:rsidRPr="007609CD">
        <w:rPr>
          <w:rFonts w:cs="David" w:hint="cs"/>
          <w:rtl/>
        </w:rPr>
        <w:t xml:space="preserve">בוקר טוב, גבירותי ורבותי חברי הכנסת. אני פותח את ישיבת הוועדה. יש לנו מספר נושאים, ואנחנו רוצים לסיים את זה כי יש הרבה פעילות היום – גם במליאה וגם אצל יושב-ראש הכנסת. </w:t>
      </w:r>
    </w:p>
    <w:p w14:paraId="34D1F32C" w14:textId="77777777" w:rsidR="007609CD" w:rsidRPr="007609CD" w:rsidRDefault="007609CD" w:rsidP="007609CD">
      <w:pPr>
        <w:bidi/>
        <w:ind w:firstLine="567"/>
        <w:rPr>
          <w:rFonts w:cs="David" w:hint="cs"/>
          <w:rtl/>
        </w:rPr>
      </w:pPr>
    </w:p>
    <w:p w14:paraId="756AAE55" w14:textId="77777777" w:rsidR="007609CD" w:rsidRPr="007609CD" w:rsidRDefault="007609CD" w:rsidP="007609CD">
      <w:pPr>
        <w:bidi/>
        <w:ind w:firstLine="567"/>
        <w:rPr>
          <w:rFonts w:cs="David" w:hint="cs"/>
          <w:rtl/>
        </w:rPr>
      </w:pPr>
      <w:r w:rsidRPr="007609CD">
        <w:rPr>
          <w:rFonts w:cs="David" w:hint="cs"/>
          <w:rtl/>
        </w:rPr>
        <w:t xml:space="preserve">על סדר היום שלנו הנושאים הבאים: (1) קביעת מסגרת הדיון להצעת סיעת ישראל ביתנו להביע אי אמון בממשלה; (2) בקשת הממשלה להקדמת הדיון בהצעות החוק הבאות וקביעת סדרי הדיון בהן - (א) הצעת חוק התקציב לשנת הכספים 2006, התשס"ו-2006; (ב) הצעת חוק ההסדרים במשק המדינה (תיקוני חקיקה להשגת יעדי התקציב והמדיניות הכלכלית לשנת הכספים 2006) התשס"ו-2006; (3) קביעה סופית של הגושים בלבד של הישיבה במליאה, וחלוקה לאופוזיציה וקואליציה; (4) הסדר לגבי השלמת החדרים למי שאין להם תפקידים במסגרת חדרי החכ"ים; (5) הסבר והפצה של הצעה לחלוקת החברים בכנסת בין הסיעות השונות. לא נצביע על כך </w:t>
      </w:r>
      <w:r w:rsidRPr="007609CD">
        <w:rPr>
          <w:rFonts w:cs="David"/>
          <w:rtl/>
        </w:rPr>
        <w:t>–</w:t>
      </w:r>
      <w:r w:rsidRPr="007609CD">
        <w:rPr>
          <w:rFonts w:cs="David" w:hint="cs"/>
          <w:rtl/>
        </w:rPr>
        <w:t xml:space="preserve"> אתם תראו את ההצעה, ואנחנו נקיים דיון פרטני באחד-על-אחד במהלך היום ומחר, ועד יום רביעי יהיה לנו גם את כל הרכב הוועדות. ביום רביעי נצביע, נחליט ונקים את כל הוועדות. כל התהליך הזה חייב להיגמר עד יום רביעי כדי לאפשר את העבודה התקינה של הכנסת. </w:t>
      </w:r>
    </w:p>
    <w:p w14:paraId="18AEDA6F" w14:textId="77777777" w:rsidR="007609CD" w:rsidRPr="007609CD" w:rsidRDefault="007609CD" w:rsidP="007609CD">
      <w:pPr>
        <w:bidi/>
        <w:ind w:firstLine="567"/>
        <w:rPr>
          <w:rFonts w:cs="David" w:hint="cs"/>
          <w:rtl/>
        </w:rPr>
      </w:pPr>
    </w:p>
    <w:p w14:paraId="06FE8901" w14:textId="77777777" w:rsidR="007609CD" w:rsidRPr="007609CD" w:rsidRDefault="007609CD" w:rsidP="007609CD">
      <w:pPr>
        <w:bidi/>
        <w:rPr>
          <w:rFonts w:cs="David" w:hint="cs"/>
          <w:rtl/>
        </w:rPr>
      </w:pPr>
      <w:r w:rsidRPr="007609CD">
        <w:rPr>
          <w:rFonts w:cs="David" w:hint="cs"/>
          <w:u w:val="single"/>
          <w:rtl/>
        </w:rPr>
        <w:t>אחמד טיבי:</w:t>
      </w:r>
    </w:p>
    <w:p w14:paraId="6DDA9313" w14:textId="77777777" w:rsidR="007609CD" w:rsidRPr="007609CD" w:rsidRDefault="007609CD" w:rsidP="007609CD">
      <w:pPr>
        <w:bidi/>
        <w:ind w:firstLine="567"/>
        <w:rPr>
          <w:rFonts w:cs="David" w:hint="cs"/>
          <w:rtl/>
        </w:rPr>
      </w:pPr>
    </w:p>
    <w:p w14:paraId="75492414" w14:textId="77777777" w:rsidR="007609CD" w:rsidRPr="007609CD" w:rsidRDefault="007609CD" w:rsidP="007609CD">
      <w:pPr>
        <w:bidi/>
        <w:ind w:firstLine="567"/>
        <w:rPr>
          <w:rFonts w:cs="David" w:hint="cs"/>
          <w:rtl/>
        </w:rPr>
      </w:pPr>
      <w:r w:rsidRPr="007609CD">
        <w:rPr>
          <w:rFonts w:cs="David" w:hint="cs"/>
          <w:rtl/>
        </w:rPr>
        <w:t>מה לגבי סגן יושב-ראש הכנסת?</w:t>
      </w:r>
    </w:p>
    <w:p w14:paraId="11FA0DED" w14:textId="77777777" w:rsidR="007609CD" w:rsidRPr="007609CD" w:rsidRDefault="007609CD" w:rsidP="007609CD">
      <w:pPr>
        <w:bidi/>
        <w:ind w:firstLine="567"/>
        <w:rPr>
          <w:rFonts w:cs="David" w:hint="cs"/>
          <w:rtl/>
        </w:rPr>
      </w:pPr>
    </w:p>
    <w:p w14:paraId="40F4FDE9"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11BDB20F" w14:textId="77777777" w:rsidR="007609CD" w:rsidRPr="007609CD" w:rsidRDefault="007609CD" w:rsidP="007609CD">
      <w:pPr>
        <w:bidi/>
        <w:rPr>
          <w:rFonts w:cs="David" w:hint="cs"/>
          <w:u w:val="single"/>
          <w:rtl/>
        </w:rPr>
      </w:pPr>
    </w:p>
    <w:p w14:paraId="356497D5" w14:textId="77777777" w:rsidR="007609CD" w:rsidRPr="007609CD" w:rsidRDefault="007609CD" w:rsidP="007609CD">
      <w:pPr>
        <w:bidi/>
        <w:ind w:firstLine="567"/>
        <w:rPr>
          <w:rFonts w:cs="David" w:hint="cs"/>
          <w:rtl/>
        </w:rPr>
      </w:pPr>
      <w:r w:rsidRPr="007609CD">
        <w:rPr>
          <w:rFonts w:cs="David" w:hint="cs"/>
          <w:rtl/>
        </w:rPr>
        <w:t xml:space="preserve">בעיקרון, נושא סגני יושב-ראש הכנסת צריך להידון במליאה. כיוון שקשה מאוד ליושבת-ראש לעבוד עם שני סגנים בלבד, נבקש מהמליאה לאחר שנדבר על כך למנות שני סגנים זמניים נוספים. נדבר גם על ההצעה הכוללת של סך כל סגני יושב-ראש הכנסת. כיוון שלא קבלתי שמות – כל אחד רוצה לראות את התמונה הכוללת של ראשי ועדות וכן הלאה – אין לנו מספיק שמות של כולם, ולכן כשנקבל את רשימת השמות נדבר גם על כך. </w:t>
      </w:r>
    </w:p>
    <w:p w14:paraId="6F218A90" w14:textId="77777777" w:rsidR="007609CD" w:rsidRPr="007609CD" w:rsidRDefault="007609CD" w:rsidP="007609CD">
      <w:pPr>
        <w:bidi/>
        <w:ind w:firstLine="567"/>
        <w:rPr>
          <w:rFonts w:cs="David" w:hint="cs"/>
          <w:rtl/>
        </w:rPr>
      </w:pPr>
    </w:p>
    <w:p w14:paraId="74CD9B63" w14:textId="77777777" w:rsidR="007609CD" w:rsidRPr="007609CD" w:rsidRDefault="007609CD" w:rsidP="007609CD">
      <w:pPr>
        <w:bidi/>
        <w:ind w:firstLine="567"/>
        <w:rPr>
          <w:rFonts w:cs="David" w:hint="cs"/>
          <w:rtl/>
        </w:rPr>
      </w:pPr>
      <w:r w:rsidRPr="007609CD">
        <w:rPr>
          <w:rFonts w:cs="David" w:hint="cs"/>
          <w:rtl/>
        </w:rPr>
        <w:t xml:space="preserve">נתחיל בסעיף הראשון, שהוא מסגרת הדיון להצעת סיעת ישראל ביתנו להביע אי אמון בממשלה. </w:t>
      </w:r>
    </w:p>
    <w:p w14:paraId="0ECF2685" w14:textId="77777777" w:rsidR="007609CD" w:rsidRPr="007609CD" w:rsidRDefault="007609CD" w:rsidP="007609CD">
      <w:pPr>
        <w:bidi/>
        <w:ind w:firstLine="567"/>
        <w:rPr>
          <w:rFonts w:cs="David" w:hint="cs"/>
          <w:rtl/>
        </w:rPr>
      </w:pPr>
    </w:p>
    <w:p w14:paraId="3C05720A" w14:textId="77777777" w:rsidR="007609CD" w:rsidRPr="007609CD" w:rsidRDefault="007609CD" w:rsidP="007609CD">
      <w:pPr>
        <w:bidi/>
        <w:rPr>
          <w:rFonts w:cs="David"/>
          <w:u w:val="single"/>
          <w:rtl/>
        </w:rPr>
      </w:pPr>
      <w:r w:rsidRPr="007609CD">
        <w:rPr>
          <w:rFonts w:cs="David"/>
          <w:u w:val="single"/>
          <w:rtl/>
        </w:rPr>
        <w:t>מוחמד ברכה:</w:t>
      </w:r>
    </w:p>
    <w:p w14:paraId="37F4CC8A" w14:textId="77777777" w:rsidR="007609CD" w:rsidRPr="007609CD" w:rsidRDefault="007609CD" w:rsidP="007609CD">
      <w:pPr>
        <w:bidi/>
        <w:rPr>
          <w:rFonts w:cs="David"/>
          <w:u w:val="single"/>
          <w:rtl/>
        </w:rPr>
      </w:pPr>
    </w:p>
    <w:p w14:paraId="45579AFB" w14:textId="77777777" w:rsidR="007609CD" w:rsidRPr="007609CD" w:rsidRDefault="007609CD" w:rsidP="007609CD">
      <w:pPr>
        <w:bidi/>
        <w:ind w:firstLine="567"/>
        <w:rPr>
          <w:rFonts w:cs="David" w:hint="cs"/>
          <w:rtl/>
        </w:rPr>
      </w:pPr>
      <w:r w:rsidRPr="007609CD">
        <w:rPr>
          <w:rFonts w:cs="David" w:hint="cs"/>
          <w:rtl/>
        </w:rPr>
        <w:t xml:space="preserve">יש לי דעה מקדמית על עצם הדיון. אני חושב שיש טעם לפגם בכך שהדיון בתקציב בקריאה הראשונה מובא היום. התקציב הונח על שולחן הכנסת בקדנציה הקודמת, הכנסת ה-16, ולא הונח על שולחנה של הכנסת ה-17. בהתחשב בעובדה שכשליש מחברי הכנסת הם חדשים </w:t>
      </w:r>
      <w:r w:rsidRPr="007609CD">
        <w:rPr>
          <w:rFonts w:cs="David"/>
          <w:rtl/>
        </w:rPr>
        <w:t>–</w:t>
      </w:r>
      <w:r w:rsidRPr="007609CD">
        <w:rPr>
          <w:rFonts w:cs="David" w:hint="cs"/>
          <w:rtl/>
        </w:rPr>
        <w:t xml:space="preserve"> יותר מ-40 חברי כנסת--</w:t>
      </w:r>
    </w:p>
    <w:p w14:paraId="4CE168A6" w14:textId="77777777" w:rsidR="007609CD" w:rsidRPr="007609CD" w:rsidRDefault="007609CD" w:rsidP="007609CD">
      <w:pPr>
        <w:bidi/>
        <w:ind w:firstLine="567"/>
        <w:rPr>
          <w:rFonts w:cs="David" w:hint="cs"/>
          <w:rtl/>
        </w:rPr>
      </w:pPr>
    </w:p>
    <w:p w14:paraId="7E787D7F" w14:textId="77777777" w:rsidR="007609CD" w:rsidRPr="007609CD" w:rsidRDefault="007609CD" w:rsidP="007609CD">
      <w:pPr>
        <w:bidi/>
        <w:rPr>
          <w:rFonts w:cs="David" w:hint="cs"/>
          <w:u w:val="single"/>
          <w:rtl/>
        </w:rPr>
      </w:pPr>
      <w:r w:rsidRPr="007609CD">
        <w:rPr>
          <w:rFonts w:cs="David" w:hint="cs"/>
          <w:u w:val="single"/>
          <w:rtl/>
        </w:rPr>
        <w:t>ראובן ריבלין:</w:t>
      </w:r>
    </w:p>
    <w:p w14:paraId="6F735F21" w14:textId="77777777" w:rsidR="007609CD" w:rsidRPr="007609CD" w:rsidRDefault="007609CD" w:rsidP="007609CD">
      <w:pPr>
        <w:bidi/>
        <w:ind w:firstLine="567"/>
        <w:rPr>
          <w:rFonts w:cs="David" w:hint="cs"/>
          <w:rtl/>
        </w:rPr>
      </w:pPr>
    </w:p>
    <w:p w14:paraId="381567B4" w14:textId="77777777" w:rsidR="007609CD" w:rsidRPr="007609CD" w:rsidRDefault="007609CD" w:rsidP="007609CD">
      <w:pPr>
        <w:bidi/>
        <w:ind w:firstLine="567"/>
        <w:rPr>
          <w:rFonts w:cs="David" w:hint="cs"/>
          <w:rtl/>
        </w:rPr>
      </w:pPr>
      <w:r w:rsidRPr="007609CD">
        <w:rPr>
          <w:rFonts w:cs="David" w:hint="cs"/>
          <w:rtl/>
        </w:rPr>
        <w:t xml:space="preserve">זה הסעיף הבא. </w:t>
      </w:r>
    </w:p>
    <w:p w14:paraId="283841D4" w14:textId="77777777" w:rsidR="007609CD" w:rsidRPr="007609CD" w:rsidRDefault="007609CD" w:rsidP="007609CD">
      <w:pPr>
        <w:bidi/>
        <w:ind w:firstLine="567"/>
        <w:rPr>
          <w:rFonts w:cs="David" w:hint="cs"/>
          <w:rtl/>
        </w:rPr>
      </w:pPr>
    </w:p>
    <w:p w14:paraId="114228E7" w14:textId="77777777" w:rsidR="007609CD" w:rsidRPr="007609CD" w:rsidRDefault="007609CD" w:rsidP="007609CD">
      <w:pPr>
        <w:bidi/>
        <w:rPr>
          <w:rFonts w:cs="David"/>
          <w:u w:val="single"/>
          <w:rtl/>
        </w:rPr>
      </w:pPr>
      <w:r w:rsidRPr="007609CD">
        <w:rPr>
          <w:rFonts w:cs="David"/>
          <w:u w:val="single"/>
          <w:rtl/>
        </w:rPr>
        <w:t>מוחמד ברכה:</w:t>
      </w:r>
    </w:p>
    <w:p w14:paraId="3227D2F3" w14:textId="77777777" w:rsidR="007609CD" w:rsidRPr="007609CD" w:rsidRDefault="007609CD" w:rsidP="007609CD">
      <w:pPr>
        <w:bidi/>
        <w:rPr>
          <w:rFonts w:cs="David"/>
          <w:u w:val="single"/>
          <w:rtl/>
        </w:rPr>
      </w:pPr>
    </w:p>
    <w:p w14:paraId="3CD4947C" w14:textId="77777777" w:rsidR="007609CD" w:rsidRPr="007609CD" w:rsidRDefault="007609CD" w:rsidP="007609CD">
      <w:pPr>
        <w:bidi/>
        <w:ind w:firstLine="567"/>
        <w:rPr>
          <w:rFonts w:cs="David" w:hint="cs"/>
          <w:rtl/>
        </w:rPr>
      </w:pPr>
      <w:r w:rsidRPr="007609CD">
        <w:rPr>
          <w:rFonts w:cs="David" w:hint="cs"/>
          <w:rtl/>
        </w:rPr>
        <w:t>אז תרשמו את הדברים, ואשלים אותם כאשר נגיע לנושא.</w:t>
      </w:r>
    </w:p>
    <w:p w14:paraId="42513B94" w14:textId="77777777" w:rsidR="007609CD" w:rsidRPr="007609CD" w:rsidRDefault="007609CD" w:rsidP="007609CD">
      <w:pPr>
        <w:bidi/>
        <w:ind w:firstLine="567"/>
        <w:rPr>
          <w:rFonts w:cs="David" w:hint="cs"/>
          <w:rtl/>
        </w:rPr>
      </w:pPr>
    </w:p>
    <w:p w14:paraId="41677123" w14:textId="77777777" w:rsidR="007609CD" w:rsidRPr="007609CD" w:rsidRDefault="007609CD" w:rsidP="007609CD">
      <w:pPr>
        <w:bidi/>
        <w:rPr>
          <w:rFonts w:cs="David" w:hint="cs"/>
          <w:u w:val="single"/>
          <w:rtl/>
        </w:rPr>
      </w:pPr>
      <w:r w:rsidRPr="007609CD">
        <w:rPr>
          <w:rFonts w:cs="David" w:hint="cs"/>
          <w:u w:val="single"/>
          <w:rtl/>
        </w:rPr>
        <w:t>ראובן ריבלין:</w:t>
      </w:r>
    </w:p>
    <w:p w14:paraId="386C136C" w14:textId="77777777" w:rsidR="007609CD" w:rsidRPr="007609CD" w:rsidRDefault="007609CD" w:rsidP="007609CD">
      <w:pPr>
        <w:bidi/>
        <w:rPr>
          <w:rFonts w:cs="David" w:hint="cs"/>
          <w:u w:val="single"/>
          <w:rtl/>
        </w:rPr>
      </w:pPr>
    </w:p>
    <w:p w14:paraId="2531E98E" w14:textId="77777777" w:rsidR="007609CD" w:rsidRPr="007609CD" w:rsidRDefault="007609CD" w:rsidP="007609CD">
      <w:pPr>
        <w:bidi/>
        <w:ind w:firstLine="567"/>
        <w:rPr>
          <w:rFonts w:cs="David" w:hint="cs"/>
          <w:rtl/>
        </w:rPr>
      </w:pPr>
      <w:r w:rsidRPr="007609CD">
        <w:rPr>
          <w:rFonts w:cs="David" w:hint="cs"/>
          <w:rtl/>
        </w:rPr>
        <w:t>לגבי האי אמון, אני רוצה לשאול אם סיעת הליכוד יכולה להעביר את זכות הדיבור שלה לגימלאים, לש"ס וגם למפלגת העבודה.</w:t>
      </w:r>
    </w:p>
    <w:p w14:paraId="06D9C5D4" w14:textId="77777777" w:rsidR="007609CD" w:rsidRPr="007609CD" w:rsidRDefault="007609CD" w:rsidP="007609CD">
      <w:pPr>
        <w:bidi/>
        <w:ind w:firstLine="567"/>
        <w:rPr>
          <w:rFonts w:cs="David" w:hint="cs"/>
          <w:rtl/>
        </w:rPr>
      </w:pPr>
    </w:p>
    <w:p w14:paraId="6B87164D" w14:textId="77777777" w:rsidR="007609CD" w:rsidRPr="007609CD" w:rsidRDefault="007609CD" w:rsidP="007609CD">
      <w:pPr>
        <w:keepNext/>
        <w:bidi/>
        <w:rPr>
          <w:rFonts w:cs="David" w:hint="cs"/>
          <w:u w:val="single"/>
          <w:rtl/>
        </w:rPr>
      </w:pPr>
      <w:r w:rsidRPr="007609CD">
        <w:rPr>
          <w:rFonts w:cs="David" w:hint="cs"/>
          <w:u w:val="single"/>
          <w:rtl/>
        </w:rPr>
        <w:lastRenderedPageBreak/>
        <w:t>היו"ר אביגדור יצחקי:</w:t>
      </w:r>
    </w:p>
    <w:p w14:paraId="386F8255" w14:textId="77777777" w:rsidR="007609CD" w:rsidRPr="007609CD" w:rsidRDefault="007609CD" w:rsidP="007609CD">
      <w:pPr>
        <w:keepNext/>
        <w:bidi/>
        <w:rPr>
          <w:rFonts w:cs="David" w:hint="cs"/>
          <w:u w:val="single"/>
          <w:rtl/>
        </w:rPr>
      </w:pPr>
    </w:p>
    <w:p w14:paraId="28E7C22F" w14:textId="77777777" w:rsidR="007609CD" w:rsidRPr="007609CD" w:rsidRDefault="007609CD" w:rsidP="007609CD">
      <w:pPr>
        <w:pStyle w:val="BodyText"/>
        <w:ind w:firstLine="567"/>
        <w:rPr>
          <w:rFonts w:hint="cs"/>
          <w:rtl/>
        </w:rPr>
      </w:pPr>
      <w:r w:rsidRPr="007609CD">
        <w:rPr>
          <w:rFonts w:hint="cs"/>
          <w:rtl/>
        </w:rPr>
        <w:t>ההצעה של מזכירות הכנסת היא שכל סיעה תודיע, ולאחר מכן ניגש להצבעה. מסגרת הדיון לכל סיעה תהיה כשמונה דקות.</w:t>
      </w:r>
    </w:p>
    <w:p w14:paraId="5E114D9A" w14:textId="77777777" w:rsidR="007609CD" w:rsidRPr="007609CD" w:rsidRDefault="007609CD" w:rsidP="007609CD">
      <w:pPr>
        <w:bidi/>
        <w:ind w:firstLine="567"/>
        <w:rPr>
          <w:rFonts w:cs="David" w:hint="cs"/>
          <w:rtl/>
        </w:rPr>
      </w:pPr>
    </w:p>
    <w:p w14:paraId="58DB068E" w14:textId="77777777" w:rsidR="007609CD" w:rsidRPr="007609CD" w:rsidRDefault="007609CD" w:rsidP="007609CD">
      <w:pPr>
        <w:bidi/>
        <w:rPr>
          <w:rFonts w:cs="David" w:hint="cs"/>
          <w:u w:val="single"/>
          <w:rtl/>
        </w:rPr>
      </w:pPr>
      <w:r w:rsidRPr="007609CD">
        <w:rPr>
          <w:rFonts w:cs="David" w:hint="cs"/>
          <w:u w:val="single"/>
          <w:rtl/>
        </w:rPr>
        <w:t>רוחמה אברהם:</w:t>
      </w:r>
    </w:p>
    <w:p w14:paraId="659747DB" w14:textId="77777777" w:rsidR="007609CD" w:rsidRPr="007609CD" w:rsidRDefault="007609CD" w:rsidP="007609CD">
      <w:pPr>
        <w:bidi/>
        <w:ind w:firstLine="567"/>
        <w:rPr>
          <w:rFonts w:cs="David" w:hint="cs"/>
          <w:rtl/>
        </w:rPr>
      </w:pPr>
    </w:p>
    <w:p w14:paraId="77AC8754" w14:textId="77777777" w:rsidR="007609CD" w:rsidRPr="007609CD" w:rsidRDefault="007609CD" w:rsidP="007609CD">
      <w:pPr>
        <w:bidi/>
        <w:ind w:firstLine="567"/>
        <w:rPr>
          <w:rFonts w:cs="David" w:hint="cs"/>
          <w:rtl/>
        </w:rPr>
      </w:pPr>
      <w:r w:rsidRPr="007609CD">
        <w:rPr>
          <w:rFonts w:cs="David" w:hint="cs"/>
          <w:rtl/>
        </w:rPr>
        <w:t>לכל הסיעה באופן כללי?</w:t>
      </w:r>
    </w:p>
    <w:p w14:paraId="30D09B80" w14:textId="77777777" w:rsidR="007609CD" w:rsidRPr="007609CD" w:rsidRDefault="007609CD" w:rsidP="007609CD">
      <w:pPr>
        <w:bidi/>
        <w:ind w:firstLine="567"/>
        <w:rPr>
          <w:rFonts w:cs="David" w:hint="cs"/>
          <w:rtl/>
        </w:rPr>
      </w:pPr>
    </w:p>
    <w:p w14:paraId="4DEA4C40"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07C096B" w14:textId="77777777" w:rsidR="007609CD" w:rsidRPr="007609CD" w:rsidRDefault="007609CD" w:rsidP="007609CD">
      <w:pPr>
        <w:bidi/>
        <w:rPr>
          <w:rFonts w:cs="David" w:hint="cs"/>
          <w:u w:val="single"/>
          <w:rtl/>
        </w:rPr>
      </w:pPr>
    </w:p>
    <w:p w14:paraId="2182235E" w14:textId="77777777" w:rsidR="007609CD" w:rsidRPr="007609CD" w:rsidRDefault="007609CD" w:rsidP="007609CD">
      <w:pPr>
        <w:bidi/>
        <w:ind w:firstLine="567"/>
        <w:rPr>
          <w:rFonts w:cs="David" w:hint="cs"/>
          <w:rtl/>
        </w:rPr>
      </w:pPr>
      <w:r w:rsidRPr="007609CD">
        <w:rPr>
          <w:rFonts w:cs="David" w:hint="cs"/>
          <w:rtl/>
        </w:rPr>
        <w:t xml:space="preserve">בסך הכל שעה או שעה וחצי. אנחנו נחלק את זה ביננו, בין הסיעות, לפי גודל הסיעה </w:t>
      </w:r>
      <w:r w:rsidRPr="007609CD">
        <w:rPr>
          <w:rFonts w:cs="David"/>
          <w:rtl/>
        </w:rPr>
        <w:t>–</w:t>
      </w:r>
      <w:r w:rsidRPr="007609CD">
        <w:rPr>
          <w:rFonts w:cs="David" w:hint="cs"/>
          <w:rtl/>
        </w:rPr>
        <w:t xml:space="preserve"> שעה עד שעה וחצי, ונגמור את הענין הזה. </w:t>
      </w:r>
    </w:p>
    <w:p w14:paraId="18938A4B" w14:textId="77777777" w:rsidR="007609CD" w:rsidRPr="007609CD" w:rsidRDefault="007609CD" w:rsidP="007609CD">
      <w:pPr>
        <w:bidi/>
        <w:ind w:firstLine="567"/>
        <w:rPr>
          <w:rFonts w:cs="David" w:hint="cs"/>
          <w:rtl/>
        </w:rPr>
      </w:pPr>
    </w:p>
    <w:p w14:paraId="6F2D1B1C" w14:textId="77777777" w:rsidR="007609CD" w:rsidRPr="007609CD" w:rsidRDefault="007609CD" w:rsidP="007609CD">
      <w:pPr>
        <w:bidi/>
        <w:rPr>
          <w:rFonts w:cs="David" w:hint="cs"/>
          <w:u w:val="single"/>
          <w:rtl/>
        </w:rPr>
      </w:pPr>
      <w:r w:rsidRPr="007609CD">
        <w:rPr>
          <w:rFonts w:cs="David" w:hint="cs"/>
          <w:u w:val="single"/>
          <w:rtl/>
        </w:rPr>
        <w:t>מנחם בן-ששון:</w:t>
      </w:r>
    </w:p>
    <w:p w14:paraId="30760665" w14:textId="77777777" w:rsidR="007609CD" w:rsidRPr="007609CD" w:rsidRDefault="007609CD" w:rsidP="007609CD">
      <w:pPr>
        <w:bidi/>
        <w:ind w:firstLine="567"/>
        <w:rPr>
          <w:rFonts w:cs="David" w:hint="cs"/>
          <w:rtl/>
        </w:rPr>
      </w:pPr>
    </w:p>
    <w:p w14:paraId="3AE02908" w14:textId="77777777" w:rsidR="007609CD" w:rsidRPr="007609CD" w:rsidRDefault="007609CD" w:rsidP="007609CD">
      <w:pPr>
        <w:bidi/>
        <w:ind w:firstLine="567"/>
        <w:rPr>
          <w:rFonts w:cs="David" w:hint="cs"/>
          <w:rtl/>
        </w:rPr>
      </w:pPr>
      <w:r w:rsidRPr="007609CD">
        <w:rPr>
          <w:rFonts w:cs="David" w:hint="cs"/>
          <w:rtl/>
        </w:rPr>
        <w:t xml:space="preserve">יש לי שאלה. אני מניח שהתשובה ברורה מראש כי כבר החליטו להעניק, אבל לא נוח לי שמציע אי האמון יהיה ראש סיעת ישראל ביתנו, אחרי הדיבור שהוא דיבר במליאה בצורה-- </w:t>
      </w:r>
    </w:p>
    <w:p w14:paraId="4492F7AA" w14:textId="77777777" w:rsidR="007609CD" w:rsidRPr="007609CD" w:rsidRDefault="007609CD" w:rsidP="007609CD">
      <w:pPr>
        <w:bidi/>
        <w:ind w:firstLine="567"/>
        <w:rPr>
          <w:rFonts w:cs="David" w:hint="cs"/>
          <w:rtl/>
        </w:rPr>
      </w:pPr>
    </w:p>
    <w:p w14:paraId="553413D7" w14:textId="77777777" w:rsidR="007609CD" w:rsidRPr="007609CD" w:rsidRDefault="007609CD" w:rsidP="007609CD">
      <w:pPr>
        <w:bidi/>
        <w:rPr>
          <w:rFonts w:cs="David" w:hint="cs"/>
          <w:u w:val="single"/>
          <w:rtl/>
        </w:rPr>
      </w:pPr>
      <w:r w:rsidRPr="007609CD">
        <w:rPr>
          <w:rFonts w:cs="David" w:hint="cs"/>
          <w:u w:val="single"/>
          <w:rtl/>
        </w:rPr>
        <w:t>ראובן ריבלין:</w:t>
      </w:r>
    </w:p>
    <w:p w14:paraId="49EA0C33" w14:textId="77777777" w:rsidR="007609CD" w:rsidRPr="007609CD" w:rsidRDefault="007609CD" w:rsidP="007609CD">
      <w:pPr>
        <w:bidi/>
        <w:ind w:firstLine="567"/>
        <w:rPr>
          <w:rFonts w:cs="David" w:hint="cs"/>
          <w:rtl/>
        </w:rPr>
      </w:pPr>
    </w:p>
    <w:p w14:paraId="32E2EC5A" w14:textId="77777777" w:rsidR="007609CD" w:rsidRPr="007609CD" w:rsidRDefault="007609CD" w:rsidP="007609CD">
      <w:pPr>
        <w:bidi/>
        <w:ind w:firstLine="567"/>
        <w:rPr>
          <w:rFonts w:cs="David" w:hint="cs"/>
          <w:rtl/>
        </w:rPr>
      </w:pPr>
      <w:r w:rsidRPr="007609CD">
        <w:rPr>
          <w:rFonts w:cs="David" w:hint="cs"/>
          <w:rtl/>
        </w:rPr>
        <w:t>זאת לא תוכנית כבקשתך.</w:t>
      </w:r>
    </w:p>
    <w:p w14:paraId="4691FAC8" w14:textId="77777777" w:rsidR="007609CD" w:rsidRPr="007609CD" w:rsidRDefault="007609CD" w:rsidP="007609CD">
      <w:pPr>
        <w:bidi/>
        <w:ind w:firstLine="567"/>
        <w:rPr>
          <w:rFonts w:cs="David" w:hint="cs"/>
          <w:rtl/>
        </w:rPr>
      </w:pPr>
    </w:p>
    <w:p w14:paraId="694EAC6F" w14:textId="77777777" w:rsidR="007609CD" w:rsidRPr="007609CD" w:rsidRDefault="007609CD" w:rsidP="007609CD">
      <w:pPr>
        <w:bidi/>
        <w:rPr>
          <w:rFonts w:cs="David" w:hint="cs"/>
          <w:u w:val="single"/>
          <w:rtl/>
        </w:rPr>
      </w:pPr>
      <w:r w:rsidRPr="007609CD">
        <w:rPr>
          <w:rFonts w:cs="David" w:hint="cs"/>
          <w:u w:val="single"/>
          <w:rtl/>
        </w:rPr>
        <w:t>מנחם בן-ששון:</w:t>
      </w:r>
    </w:p>
    <w:p w14:paraId="0A3A201B" w14:textId="77777777" w:rsidR="007609CD" w:rsidRPr="007609CD" w:rsidRDefault="007609CD" w:rsidP="007609CD">
      <w:pPr>
        <w:bidi/>
        <w:ind w:firstLine="567"/>
        <w:rPr>
          <w:rFonts w:cs="David" w:hint="cs"/>
          <w:rtl/>
        </w:rPr>
      </w:pPr>
    </w:p>
    <w:p w14:paraId="72EE4FFF" w14:textId="77777777" w:rsidR="007609CD" w:rsidRPr="007609CD" w:rsidRDefault="007609CD" w:rsidP="007609CD">
      <w:pPr>
        <w:bidi/>
        <w:ind w:firstLine="567"/>
        <w:rPr>
          <w:rFonts w:cs="David" w:hint="cs"/>
          <w:rtl/>
        </w:rPr>
      </w:pPr>
      <w:r w:rsidRPr="007609CD">
        <w:rPr>
          <w:rFonts w:cs="David" w:hint="cs"/>
          <w:rtl/>
        </w:rPr>
        <w:t xml:space="preserve">אני מבין שוועדת האתיקה עדיין לא מתחילה לעבוד, ואם כך, באיזו צורה תביע הכנסת שאט נפש מדיבור כזה, אם לא בכך שלא יכבדו את בקשתו לאי אמון? זו פרוצדורה, אבל בכל זאת זו דרך שבה הכנסת יכולה - - -  </w:t>
      </w:r>
    </w:p>
    <w:p w14:paraId="3B7FDF93" w14:textId="77777777" w:rsidR="007609CD" w:rsidRPr="007609CD" w:rsidRDefault="007609CD" w:rsidP="007609CD">
      <w:pPr>
        <w:bidi/>
        <w:ind w:firstLine="567"/>
        <w:rPr>
          <w:rFonts w:cs="David" w:hint="cs"/>
          <w:rtl/>
        </w:rPr>
      </w:pPr>
    </w:p>
    <w:p w14:paraId="33B0E0A5" w14:textId="77777777" w:rsidR="007609CD" w:rsidRPr="007609CD" w:rsidRDefault="007609CD" w:rsidP="007609CD">
      <w:pPr>
        <w:bidi/>
        <w:rPr>
          <w:rFonts w:cs="David" w:hint="cs"/>
          <w:u w:val="single"/>
          <w:rtl/>
        </w:rPr>
      </w:pPr>
      <w:r w:rsidRPr="007609CD">
        <w:rPr>
          <w:rFonts w:cs="David" w:hint="cs"/>
          <w:u w:val="single"/>
          <w:rtl/>
        </w:rPr>
        <w:t>אסתרינה טרטמן:</w:t>
      </w:r>
    </w:p>
    <w:p w14:paraId="23A6F668" w14:textId="77777777" w:rsidR="007609CD" w:rsidRPr="007609CD" w:rsidRDefault="007609CD" w:rsidP="007609CD">
      <w:pPr>
        <w:bidi/>
        <w:ind w:firstLine="567"/>
        <w:rPr>
          <w:rFonts w:cs="David" w:hint="cs"/>
          <w:rtl/>
        </w:rPr>
      </w:pPr>
    </w:p>
    <w:p w14:paraId="5747ACCD" w14:textId="77777777" w:rsidR="007609CD" w:rsidRPr="007609CD" w:rsidRDefault="007609CD" w:rsidP="007609CD">
      <w:pPr>
        <w:bidi/>
        <w:ind w:firstLine="567"/>
        <w:rPr>
          <w:rFonts w:cs="David" w:hint="cs"/>
          <w:rtl/>
        </w:rPr>
      </w:pPr>
      <w:r w:rsidRPr="007609CD">
        <w:rPr>
          <w:rFonts w:cs="David" w:hint="cs"/>
          <w:rtl/>
        </w:rPr>
        <w:t xml:space="preserve">- - - </w:t>
      </w:r>
    </w:p>
    <w:p w14:paraId="73BD1713" w14:textId="77777777" w:rsidR="007609CD" w:rsidRPr="007609CD" w:rsidRDefault="007609CD" w:rsidP="007609CD">
      <w:pPr>
        <w:bidi/>
        <w:ind w:firstLine="567"/>
        <w:rPr>
          <w:rFonts w:cs="David" w:hint="cs"/>
          <w:rtl/>
        </w:rPr>
      </w:pPr>
    </w:p>
    <w:p w14:paraId="382B359B"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6CB43EF7" w14:textId="77777777" w:rsidR="007609CD" w:rsidRPr="007609CD" w:rsidRDefault="007609CD" w:rsidP="007609CD">
      <w:pPr>
        <w:bidi/>
        <w:rPr>
          <w:rFonts w:cs="David" w:hint="cs"/>
          <w:u w:val="single"/>
          <w:rtl/>
        </w:rPr>
      </w:pPr>
    </w:p>
    <w:p w14:paraId="59E08AC1" w14:textId="77777777" w:rsidR="007609CD" w:rsidRPr="007609CD" w:rsidRDefault="007609CD" w:rsidP="007609CD">
      <w:pPr>
        <w:bidi/>
        <w:ind w:firstLine="567"/>
        <w:rPr>
          <w:rFonts w:cs="David" w:hint="cs"/>
          <w:rtl/>
        </w:rPr>
      </w:pPr>
      <w:r w:rsidRPr="007609CD">
        <w:rPr>
          <w:rFonts w:cs="David" w:hint="cs"/>
          <w:rtl/>
        </w:rPr>
        <w:t xml:space="preserve">חברת הכנסת טרטמן, אבקש להתבטא ברשות דיבור. אבקש מכל הנוכחים האחרים לא לדבר. </w:t>
      </w:r>
    </w:p>
    <w:p w14:paraId="1638063A" w14:textId="77777777" w:rsidR="007609CD" w:rsidRPr="007609CD" w:rsidRDefault="007609CD" w:rsidP="007609CD">
      <w:pPr>
        <w:bidi/>
        <w:ind w:firstLine="567"/>
        <w:rPr>
          <w:rFonts w:cs="David" w:hint="cs"/>
          <w:rtl/>
        </w:rPr>
      </w:pPr>
    </w:p>
    <w:p w14:paraId="7E539910" w14:textId="77777777" w:rsidR="007609CD" w:rsidRPr="007609CD" w:rsidRDefault="007609CD" w:rsidP="007609CD">
      <w:pPr>
        <w:bidi/>
        <w:rPr>
          <w:rFonts w:cs="David" w:hint="cs"/>
          <w:u w:val="single"/>
          <w:rtl/>
        </w:rPr>
      </w:pPr>
      <w:r w:rsidRPr="007609CD">
        <w:rPr>
          <w:rFonts w:cs="David" w:hint="cs"/>
          <w:u w:val="single"/>
          <w:rtl/>
        </w:rPr>
        <w:t>ג'מאל זחאלקה:</w:t>
      </w:r>
    </w:p>
    <w:p w14:paraId="6823EB47" w14:textId="77777777" w:rsidR="007609CD" w:rsidRPr="007609CD" w:rsidRDefault="007609CD" w:rsidP="007609CD">
      <w:pPr>
        <w:bidi/>
        <w:ind w:firstLine="567"/>
        <w:rPr>
          <w:rFonts w:cs="David" w:hint="cs"/>
          <w:rtl/>
        </w:rPr>
      </w:pPr>
    </w:p>
    <w:p w14:paraId="4505F55C" w14:textId="77777777" w:rsidR="007609CD" w:rsidRPr="007609CD" w:rsidRDefault="007609CD" w:rsidP="007609CD">
      <w:pPr>
        <w:bidi/>
        <w:ind w:firstLine="567"/>
        <w:rPr>
          <w:rFonts w:cs="David" w:hint="cs"/>
          <w:rtl/>
        </w:rPr>
      </w:pPr>
      <w:r w:rsidRPr="007609CD">
        <w:rPr>
          <w:rFonts w:cs="David" w:hint="cs"/>
          <w:rtl/>
        </w:rPr>
        <w:t>במסגרת הדיון, אני חושב שלא צריך להמציא את הגלגל מחדש. יש מסורת שהתגבשה בזמנו של מר ריבלין, ולא צריך להמציא בכל פעם את הגלגל מחדש.</w:t>
      </w:r>
    </w:p>
    <w:p w14:paraId="10A299D9" w14:textId="77777777" w:rsidR="007609CD" w:rsidRPr="007609CD" w:rsidRDefault="007609CD" w:rsidP="007609CD">
      <w:pPr>
        <w:bidi/>
        <w:ind w:firstLine="567"/>
        <w:rPr>
          <w:rFonts w:cs="David" w:hint="cs"/>
          <w:rtl/>
        </w:rPr>
      </w:pPr>
    </w:p>
    <w:p w14:paraId="48F4E1FD"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758E7DAD" w14:textId="77777777" w:rsidR="007609CD" w:rsidRPr="007609CD" w:rsidRDefault="007609CD" w:rsidP="007609CD">
      <w:pPr>
        <w:bidi/>
        <w:rPr>
          <w:rFonts w:cs="David" w:hint="cs"/>
          <w:u w:val="single"/>
          <w:rtl/>
        </w:rPr>
      </w:pPr>
    </w:p>
    <w:p w14:paraId="76783CB9" w14:textId="77777777" w:rsidR="007609CD" w:rsidRPr="007609CD" w:rsidRDefault="007609CD" w:rsidP="007609CD">
      <w:pPr>
        <w:bidi/>
        <w:ind w:firstLine="567"/>
        <w:rPr>
          <w:rFonts w:cs="David" w:hint="cs"/>
          <w:rtl/>
        </w:rPr>
      </w:pPr>
      <w:r w:rsidRPr="007609CD">
        <w:rPr>
          <w:rFonts w:cs="David" w:hint="cs"/>
          <w:rtl/>
        </w:rPr>
        <w:t>מהי המסורת?</w:t>
      </w:r>
    </w:p>
    <w:p w14:paraId="7DBE6E2E" w14:textId="77777777" w:rsidR="007609CD" w:rsidRPr="007609CD" w:rsidRDefault="007609CD" w:rsidP="007609CD">
      <w:pPr>
        <w:bidi/>
        <w:ind w:firstLine="567"/>
        <w:rPr>
          <w:rFonts w:cs="David" w:hint="cs"/>
          <w:rtl/>
        </w:rPr>
      </w:pPr>
    </w:p>
    <w:p w14:paraId="0D95C6FC" w14:textId="77777777" w:rsidR="007609CD" w:rsidRPr="007609CD" w:rsidRDefault="007609CD" w:rsidP="007609CD">
      <w:pPr>
        <w:bidi/>
        <w:rPr>
          <w:rFonts w:cs="David" w:hint="cs"/>
          <w:rtl/>
        </w:rPr>
      </w:pPr>
      <w:r w:rsidRPr="007609CD">
        <w:rPr>
          <w:rFonts w:cs="David" w:hint="cs"/>
          <w:u w:val="single"/>
          <w:rtl/>
        </w:rPr>
        <w:t>יו"ר הכנסת ראובן ריבלין:</w:t>
      </w:r>
    </w:p>
    <w:p w14:paraId="45FF7728" w14:textId="77777777" w:rsidR="007609CD" w:rsidRPr="007609CD" w:rsidRDefault="007609CD" w:rsidP="007609CD">
      <w:pPr>
        <w:bidi/>
        <w:ind w:firstLine="567"/>
        <w:rPr>
          <w:rFonts w:cs="David" w:hint="cs"/>
          <w:rtl/>
        </w:rPr>
      </w:pPr>
    </w:p>
    <w:p w14:paraId="748B098D" w14:textId="77777777" w:rsidR="007609CD" w:rsidRPr="007609CD" w:rsidRDefault="007609CD" w:rsidP="007609CD">
      <w:pPr>
        <w:bidi/>
        <w:ind w:firstLine="567"/>
        <w:rPr>
          <w:rFonts w:cs="David" w:hint="cs"/>
          <w:rtl/>
        </w:rPr>
      </w:pPr>
      <w:r w:rsidRPr="007609CD">
        <w:rPr>
          <w:rFonts w:cs="David" w:hint="cs"/>
          <w:rtl/>
        </w:rPr>
        <w:t xml:space="preserve">אני מציע שנתחיל במסורת חדשה, לפיה הקואליציה יכולה בהחלטה לבטל את האופוזיציה בכלל. זה דבר חשוב. אני חושב שאפשר לתקן את ההצעה של חבר הכנסת בן-ששון. אפשר להצביע על כך עכשיו, ונראה באמת מהי עמדת הקואליציה. </w:t>
      </w:r>
    </w:p>
    <w:p w14:paraId="14FA6621" w14:textId="77777777" w:rsidR="007609CD" w:rsidRPr="007609CD" w:rsidRDefault="007609CD" w:rsidP="007609CD">
      <w:pPr>
        <w:bidi/>
        <w:ind w:firstLine="567"/>
        <w:rPr>
          <w:rFonts w:cs="David" w:hint="cs"/>
          <w:rtl/>
        </w:rPr>
      </w:pPr>
    </w:p>
    <w:p w14:paraId="652CB5DC"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7F49A9C3" w14:textId="77777777" w:rsidR="007609CD" w:rsidRPr="007609CD" w:rsidRDefault="007609CD" w:rsidP="007609CD">
      <w:pPr>
        <w:bidi/>
        <w:rPr>
          <w:rFonts w:cs="David" w:hint="cs"/>
          <w:u w:val="single"/>
          <w:rtl/>
        </w:rPr>
      </w:pPr>
    </w:p>
    <w:p w14:paraId="48028CCF" w14:textId="77777777" w:rsidR="007609CD" w:rsidRPr="007609CD" w:rsidRDefault="007609CD" w:rsidP="007609CD">
      <w:pPr>
        <w:bidi/>
        <w:ind w:firstLine="567"/>
        <w:rPr>
          <w:rFonts w:cs="David" w:hint="cs"/>
          <w:rtl/>
        </w:rPr>
      </w:pPr>
      <w:r w:rsidRPr="007609CD">
        <w:rPr>
          <w:rFonts w:cs="David" w:hint="cs"/>
          <w:rtl/>
        </w:rPr>
        <w:t xml:space="preserve">את עמדתי אתה יודע. </w:t>
      </w:r>
    </w:p>
    <w:p w14:paraId="24E0BB7D" w14:textId="77777777" w:rsidR="007609CD" w:rsidRPr="007609CD" w:rsidRDefault="007609CD" w:rsidP="007609CD">
      <w:pPr>
        <w:bidi/>
        <w:ind w:firstLine="567"/>
        <w:rPr>
          <w:rFonts w:cs="David" w:hint="cs"/>
          <w:rtl/>
        </w:rPr>
      </w:pPr>
    </w:p>
    <w:p w14:paraId="5C857F87" w14:textId="77777777" w:rsidR="007609CD" w:rsidRPr="007609CD" w:rsidRDefault="007609CD" w:rsidP="007609CD">
      <w:pPr>
        <w:keepNext/>
        <w:bidi/>
        <w:rPr>
          <w:rFonts w:cs="David" w:hint="cs"/>
          <w:rtl/>
        </w:rPr>
      </w:pPr>
      <w:r w:rsidRPr="007609CD">
        <w:rPr>
          <w:rFonts w:cs="David" w:hint="cs"/>
          <w:u w:val="single"/>
          <w:rtl/>
        </w:rPr>
        <w:t>משה גפני:</w:t>
      </w:r>
    </w:p>
    <w:p w14:paraId="087A4513" w14:textId="77777777" w:rsidR="007609CD" w:rsidRPr="007609CD" w:rsidRDefault="007609CD" w:rsidP="007609CD">
      <w:pPr>
        <w:bidi/>
        <w:ind w:firstLine="567"/>
        <w:rPr>
          <w:rFonts w:cs="David" w:hint="cs"/>
          <w:rtl/>
        </w:rPr>
      </w:pPr>
    </w:p>
    <w:p w14:paraId="55B89403" w14:textId="77777777" w:rsidR="007609CD" w:rsidRPr="007609CD" w:rsidRDefault="007609CD" w:rsidP="007609CD">
      <w:pPr>
        <w:bidi/>
        <w:ind w:firstLine="567"/>
        <w:rPr>
          <w:rFonts w:cs="David" w:hint="cs"/>
          <w:rtl/>
        </w:rPr>
      </w:pPr>
      <w:r w:rsidRPr="007609CD">
        <w:rPr>
          <w:rFonts w:cs="David" w:hint="cs"/>
          <w:rtl/>
        </w:rPr>
        <w:t xml:space="preserve">אם ההצעה של חבר הכנסת ריבלין היא לבטל את האופוזיציה, מה יהיה עם יהדות התורה? </w:t>
      </w:r>
    </w:p>
    <w:p w14:paraId="25131414" w14:textId="77777777" w:rsidR="007609CD" w:rsidRPr="007609CD" w:rsidRDefault="007609CD" w:rsidP="007609CD">
      <w:pPr>
        <w:bidi/>
        <w:ind w:firstLine="567"/>
        <w:rPr>
          <w:rFonts w:cs="David" w:hint="cs"/>
          <w:rtl/>
        </w:rPr>
      </w:pPr>
    </w:p>
    <w:p w14:paraId="67F606B3"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646BED26" w14:textId="77777777" w:rsidR="007609CD" w:rsidRPr="007609CD" w:rsidRDefault="007609CD" w:rsidP="007609CD">
      <w:pPr>
        <w:bidi/>
        <w:rPr>
          <w:rFonts w:cs="David" w:hint="cs"/>
          <w:u w:val="single"/>
          <w:rtl/>
        </w:rPr>
      </w:pPr>
    </w:p>
    <w:p w14:paraId="1B75A8C4" w14:textId="77777777" w:rsidR="007609CD" w:rsidRPr="007609CD" w:rsidRDefault="007609CD" w:rsidP="007609CD">
      <w:pPr>
        <w:bidi/>
        <w:ind w:firstLine="567"/>
        <w:rPr>
          <w:rFonts w:cs="David" w:hint="cs"/>
          <w:rtl/>
        </w:rPr>
      </w:pPr>
      <w:r w:rsidRPr="007609CD">
        <w:rPr>
          <w:rFonts w:cs="David" w:hint="cs"/>
          <w:rtl/>
        </w:rPr>
        <w:t xml:space="preserve">האם יש הצעות נוספות, מלבד הודעות סיעתיות, למסגרת של שעה וחצי? </w:t>
      </w:r>
    </w:p>
    <w:p w14:paraId="0BD83881" w14:textId="77777777" w:rsidR="007609CD" w:rsidRPr="007609CD" w:rsidRDefault="007609CD" w:rsidP="007609CD">
      <w:pPr>
        <w:bidi/>
        <w:ind w:firstLine="567"/>
        <w:rPr>
          <w:rFonts w:cs="David" w:hint="cs"/>
          <w:rtl/>
        </w:rPr>
      </w:pPr>
    </w:p>
    <w:p w14:paraId="00FC636A" w14:textId="77777777" w:rsidR="007609CD" w:rsidRPr="007609CD" w:rsidRDefault="007609CD" w:rsidP="007609CD">
      <w:pPr>
        <w:bidi/>
        <w:rPr>
          <w:rFonts w:cs="David"/>
          <w:u w:val="single"/>
          <w:rtl/>
        </w:rPr>
      </w:pPr>
      <w:r w:rsidRPr="007609CD">
        <w:rPr>
          <w:rFonts w:cs="David"/>
          <w:u w:val="single"/>
          <w:rtl/>
        </w:rPr>
        <w:t>מוחמד ברכה:</w:t>
      </w:r>
    </w:p>
    <w:p w14:paraId="6D7E95F9" w14:textId="77777777" w:rsidR="007609CD" w:rsidRPr="007609CD" w:rsidRDefault="007609CD" w:rsidP="007609CD">
      <w:pPr>
        <w:bidi/>
        <w:rPr>
          <w:rFonts w:cs="David"/>
          <w:u w:val="single"/>
          <w:rtl/>
        </w:rPr>
      </w:pPr>
    </w:p>
    <w:p w14:paraId="2C4C61B4" w14:textId="77777777" w:rsidR="007609CD" w:rsidRPr="007609CD" w:rsidRDefault="007609CD" w:rsidP="007609CD">
      <w:pPr>
        <w:bidi/>
        <w:ind w:firstLine="567"/>
        <w:rPr>
          <w:rFonts w:cs="David" w:hint="cs"/>
          <w:rtl/>
        </w:rPr>
      </w:pPr>
      <w:r w:rsidRPr="007609CD">
        <w:rPr>
          <w:rFonts w:cs="David" w:hint="cs"/>
          <w:rtl/>
        </w:rPr>
        <w:t>אני רוצה להגיב על דבריו של פרופ' בן-שושן.</w:t>
      </w:r>
    </w:p>
    <w:p w14:paraId="094CF928" w14:textId="77777777" w:rsidR="007609CD" w:rsidRPr="007609CD" w:rsidRDefault="007609CD" w:rsidP="007609CD">
      <w:pPr>
        <w:bidi/>
        <w:ind w:firstLine="567"/>
        <w:rPr>
          <w:rFonts w:cs="David" w:hint="cs"/>
          <w:rtl/>
        </w:rPr>
      </w:pPr>
    </w:p>
    <w:p w14:paraId="68FF20F0"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1E9F73E0" w14:textId="77777777" w:rsidR="007609CD" w:rsidRPr="007609CD" w:rsidRDefault="007609CD" w:rsidP="007609CD">
      <w:pPr>
        <w:bidi/>
        <w:rPr>
          <w:rFonts w:cs="David" w:hint="cs"/>
          <w:u w:val="single"/>
          <w:rtl/>
        </w:rPr>
      </w:pPr>
    </w:p>
    <w:p w14:paraId="662D264C" w14:textId="77777777" w:rsidR="007609CD" w:rsidRPr="007609CD" w:rsidRDefault="007609CD" w:rsidP="007609CD">
      <w:pPr>
        <w:bidi/>
        <w:ind w:firstLine="567"/>
        <w:rPr>
          <w:rFonts w:cs="David" w:hint="cs"/>
          <w:rtl/>
        </w:rPr>
      </w:pPr>
      <w:r w:rsidRPr="007609CD">
        <w:rPr>
          <w:rFonts w:cs="David" w:hint="cs"/>
          <w:rtl/>
        </w:rPr>
        <w:t>לא, זה לא הדיון.</w:t>
      </w:r>
    </w:p>
    <w:p w14:paraId="6D232E36" w14:textId="77777777" w:rsidR="007609CD" w:rsidRPr="007609CD" w:rsidRDefault="007609CD" w:rsidP="007609CD">
      <w:pPr>
        <w:bidi/>
        <w:ind w:firstLine="567"/>
        <w:rPr>
          <w:rFonts w:cs="David" w:hint="cs"/>
          <w:rtl/>
        </w:rPr>
      </w:pPr>
    </w:p>
    <w:p w14:paraId="79B0D070" w14:textId="77777777" w:rsidR="007609CD" w:rsidRPr="007609CD" w:rsidRDefault="007609CD" w:rsidP="007609CD">
      <w:pPr>
        <w:bidi/>
        <w:rPr>
          <w:rFonts w:cs="David" w:hint="cs"/>
          <w:u w:val="single"/>
          <w:rtl/>
        </w:rPr>
      </w:pPr>
      <w:r w:rsidRPr="007609CD">
        <w:rPr>
          <w:rFonts w:cs="David" w:hint="cs"/>
          <w:u w:val="single"/>
          <w:rtl/>
        </w:rPr>
        <w:t>אסתרינה טרטמן:</w:t>
      </w:r>
    </w:p>
    <w:p w14:paraId="0F395E96" w14:textId="77777777" w:rsidR="007609CD" w:rsidRPr="007609CD" w:rsidRDefault="007609CD" w:rsidP="007609CD">
      <w:pPr>
        <w:bidi/>
        <w:ind w:firstLine="567"/>
        <w:rPr>
          <w:rFonts w:cs="David" w:hint="cs"/>
          <w:rtl/>
        </w:rPr>
      </w:pPr>
    </w:p>
    <w:p w14:paraId="26EE6ABF" w14:textId="77777777" w:rsidR="007609CD" w:rsidRPr="007609CD" w:rsidRDefault="007609CD" w:rsidP="007609CD">
      <w:pPr>
        <w:bidi/>
        <w:ind w:firstLine="567"/>
        <w:rPr>
          <w:rFonts w:cs="David" w:hint="cs"/>
          <w:rtl/>
        </w:rPr>
      </w:pPr>
      <w:r w:rsidRPr="007609CD">
        <w:rPr>
          <w:rFonts w:cs="David" w:hint="cs"/>
          <w:rtl/>
        </w:rPr>
        <w:t xml:space="preserve">אלה דברים שלא שווים התייחסות. </w:t>
      </w:r>
    </w:p>
    <w:p w14:paraId="2381FB74" w14:textId="77777777" w:rsidR="007609CD" w:rsidRPr="007609CD" w:rsidRDefault="007609CD" w:rsidP="007609CD">
      <w:pPr>
        <w:bidi/>
        <w:ind w:firstLine="567"/>
        <w:rPr>
          <w:rFonts w:cs="David" w:hint="cs"/>
          <w:rtl/>
        </w:rPr>
      </w:pPr>
    </w:p>
    <w:p w14:paraId="4C98515B" w14:textId="77777777" w:rsidR="007609CD" w:rsidRPr="007609CD" w:rsidRDefault="007609CD" w:rsidP="007609CD">
      <w:pPr>
        <w:bidi/>
        <w:rPr>
          <w:rFonts w:cs="David"/>
          <w:u w:val="single"/>
          <w:rtl/>
        </w:rPr>
      </w:pPr>
      <w:r w:rsidRPr="007609CD">
        <w:rPr>
          <w:rFonts w:cs="David"/>
          <w:u w:val="single"/>
          <w:rtl/>
        </w:rPr>
        <w:t>מוחמד ברכה:</w:t>
      </w:r>
    </w:p>
    <w:p w14:paraId="0A75DD17" w14:textId="77777777" w:rsidR="007609CD" w:rsidRPr="007609CD" w:rsidRDefault="007609CD" w:rsidP="007609CD">
      <w:pPr>
        <w:bidi/>
        <w:rPr>
          <w:rFonts w:cs="David"/>
          <w:u w:val="single"/>
          <w:rtl/>
        </w:rPr>
      </w:pPr>
    </w:p>
    <w:p w14:paraId="66AF6457" w14:textId="77777777" w:rsidR="007609CD" w:rsidRPr="007609CD" w:rsidRDefault="007609CD" w:rsidP="007609CD">
      <w:pPr>
        <w:bidi/>
        <w:ind w:firstLine="567"/>
        <w:rPr>
          <w:rFonts w:cs="David" w:hint="cs"/>
          <w:rtl/>
        </w:rPr>
      </w:pPr>
      <w:r w:rsidRPr="007609CD">
        <w:rPr>
          <w:rFonts w:cs="David" w:hint="cs"/>
          <w:rtl/>
        </w:rPr>
        <w:t xml:space="preserve">אני רוצה לומר שלדעתי לא צריך לשלול מחבר הכנסת ליברמן זכות פרלמנטרית מוקנית, ולא לערער את אושיות הדמוקרטיה. אבל הדברים שלו מערערים חוק אחר-- </w:t>
      </w:r>
    </w:p>
    <w:p w14:paraId="71A94527" w14:textId="77777777" w:rsidR="007609CD" w:rsidRPr="007609CD" w:rsidRDefault="007609CD" w:rsidP="007609CD">
      <w:pPr>
        <w:bidi/>
        <w:ind w:firstLine="567"/>
        <w:rPr>
          <w:rFonts w:cs="David" w:hint="cs"/>
          <w:rtl/>
        </w:rPr>
      </w:pPr>
    </w:p>
    <w:p w14:paraId="05CEEA6C" w14:textId="77777777" w:rsidR="007609CD" w:rsidRPr="007609CD" w:rsidRDefault="007609CD" w:rsidP="007609CD">
      <w:pPr>
        <w:bidi/>
        <w:rPr>
          <w:rFonts w:cs="David" w:hint="cs"/>
          <w:u w:val="single"/>
          <w:rtl/>
        </w:rPr>
      </w:pPr>
      <w:r w:rsidRPr="007609CD">
        <w:rPr>
          <w:rFonts w:cs="David" w:hint="cs"/>
          <w:u w:val="single"/>
          <w:rtl/>
        </w:rPr>
        <w:t>רוחמה אברהם:</w:t>
      </w:r>
    </w:p>
    <w:p w14:paraId="6E03F172" w14:textId="77777777" w:rsidR="007609CD" w:rsidRPr="007609CD" w:rsidRDefault="007609CD" w:rsidP="007609CD">
      <w:pPr>
        <w:bidi/>
        <w:ind w:firstLine="567"/>
        <w:rPr>
          <w:rFonts w:cs="David" w:hint="cs"/>
          <w:rtl/>
        </w:rPr>
      </w:pPr>
    </w:p>
    <w:p w14:paraId="285295CE" w14:textId="77777777" w:rsidR="007609CD" w:rsidRPr="007609CD" w:rsidRDefault="007609CD" w:rsidP="007609CD">
      <w:pPr>
        <w:bidi/>
        <w:ind w:firstLine="567"/>
        <w:rPr>
          <w:rFonts w:cs="David" w:hint="cs"/>
          <w:rtl/>
        </w:rPr>
      </w:pPr>
      <w:r w:rsidRPr="007609CD">
        <w:rPr>
          <w:rFonts w:cs="David" w:hint="cs"/>
          <w:rtl/>
        </w:rPr>
        <w:t xml:space="preserve">זה לא הנושא עכשיו. </w:t>
      </w:r>
    </w:p>
    <w:p w14:paraId="0349CF30" w14:textId="77777777" w:rsidR="007609CD" w:rsidRPr="007609CD" w:rsidRDefault="007609CD" w:rsidP="007609CD">
      <w:pPr>
        <w:bidi/>
        <w:ind w:firstLine="567"/>
        <w:rPr>
          <w:rFonts w:cs="David" w:hint="cs"/>
          <w:rtl/>
        </w:rPr>
      </w:pPr>
    </w:p>
    <w:p w14:paraId="419E25A0"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6B164603" w14:textId="77777777" w:rsidR="007609CD" w:rsidRPr="007609CD" w:rsidRDefault="007609CD" w:rsidP="007609CD">
      <w:pPr>
        <w:bidi/>
        <w:rPr>
          <w:rFonts w:cs="David" w:hint="cs"/>
          <w:u w:val="single"/>
          <w:rtl/>
        </w:rPr>
      </w:pPr>
    </w:p>
    <w:p w14:paraId="5088DE98" w14:textId="77777777" w:rsidR="007609CD" w:rsidRPr="007609CD" w:rsidRDefault="007609CD" w:rsidP="007609CD">
      <w:pPr>
        <w:bidi/>
        <w:ind w:firstLine="567"/>
        <w:rPr>
          <w:rFonts w:cs="David" w:hint="cs"/>
          <w:rtl/>
        </w:rPr>
      </w:pPr>
      <w:r w:rsidRPr="007609CD">
        <w:rPr>
          <w:rFonts w:cs="David" w:hint="cs"/>
          <w:rtl/>
        </w:rPr>
        <w:t>ההצעה היא מסגרת של שעה וחצי, לפי הודעה סיעתית, כל אחת לפי גודלה. מי בעד ירים את ידו? מי נגד?</w:t>
      </w:r>
    </w:p>
    <w:p w14:paraId="2DD050A6" w14:textId="77777777" w:rsidR="007609CD" w:rsidRPr="007609CD" w:rsidRDefault="007609CD" w:rsidP="007609CD">
      <w:pPr>
        <w:bidi/>
        <w:ind w:firstLine="567"/>
        <w:rPr>
          <w:rFonts w:cs="David" w:hint="cs"/>
          <w:rtl/>
        </w:rPr>
      </w:pPr>
    </w:p>
    <w:p w14:paraId="2BB2CB92" w14:textId="77777777" w:rsidR="007609CD" w:rsidRPr="007609CD" w:rsidRDefault="007609CD" w:rsidP="007609CD">
      <w:pPr>
        <w:bidi/>
        <w:ind w:firstLine="567"/>
        <w:rPr>
          <w:rFonts w:cs="David" w:hint="cs"/>
          <w:rtl/>
        </w:rPr>
      </w:pPr>
      <w:r w:rsidRPr="007609CD">
        <w:rPr>
          <w:rFonts w:cs="David" w:hint="cs"/>
          <w:rtl/>
        </w:rPr>
        <w:t xml:space="preserve">אני חוזר על ההצעה בפעם האחרונה: מסגרת שעה וחצי, מינימום חמש דקות לסיעה, הודעה סיעתית בלבד. </w:t>
      </w:r>
    </w:p>
    <w:p w14:paraId="05385CA9" w14:textId="77777777" w:rsidR="007609CD" w:rsidRPr="007609CD" w:rsidRDefault="007609CD" w:rsidP="007609CD">
      <w:pPr>
        <w:bidi/>
        <w:ind w:firstLine="567"/>
        <w:rPr>
          <w:rFonts w:cs="David" w:hint="cs"/>
          <w:rtl/>
        </w:rPr>
      </w:pPr>
    </w:p>
    <w:p w14:paraId="5E4770D8" w14:textId="77777777" w:rsidR="007609CD" w:rsidRPr="007609CD" w:rsidRDefault="007609CD" w:rsidP="007609CD">
      <w:pPr>
        <w:pStyle w:val="Heading8"/>
        <w:rPr>
          <w:rFonts w:hint="cs"/>
          <w:rtl/>
        </w:rPr>
      </w:pPr>
      <w:r w:rsidRPr="007609CD">
        <w:rPr>
          <w:rFonts w:hint="cs"/>
          <w:rtl/>
        </w:rPr>
        <w:t>הצבעה</w:t>
      </w:r>
    </w:p>
    <w:p w14:paraId="75C10A2C" w14:textId="77777777" w:rsidR="007609CD" w:rsidRPr="007609CD" w:rsidRDefault="007609CD" w:rsidP="007609CD">
      <w:pPr>
        <w:bidi/>
        <w:jc w:val="center"/>
        <w:rPr>
          <w:rFonts w:cs="David" w:hint="cs"/>
          <w:u w:val="single"/>
          <w:rtl/>
        </w:rPr>
      </w:pPr>
    </w:p>
    <w:p w14:paraId="09B035EB" w14:textId="77777777" w:rsidR="007609CD" w:rsidRPr="007609CD" w:rsidRDefault="007609CD" w:rsidP="007609CD">
      <w:pPr>
        <w:bidi/>
        <w:ind w:firstLine="567"/>
        <w:jc w:val="center"/>
        <w:rPr>
          <w:rFonts w:cs="David" w:hint="cs"/>
          <w:rtl/>
        </w:rPr>
      </w:pPr>
      <w:r w:rsidRPr="007609CD">
        <w:rPr>
          <w:rFonts w:cs="David" w:hint="cs"/>
          <w:rtl/>
        </w:rPr>
        <w:t xml:space="preserve">בעד </w:t>
      </w:r>
      <w:r w:rsidRPr="007609CD">
        <w:rPr>
          <w:rFonts w:cs="David"/>
          <w:rtl/>
        </w:rPr>
        <w:t>–</w:t>
      </w:r>
      <w:r w:rsidRPr="007609CD">
        <w:rPr>
          <w:rFonts w:cs="David" w:hint="cs"/>
          <w:rtl/>
        </w:rPr>
        <w:t xml:space="preserve"> פה אחד</w:t>
      </w:r>
    </w:p>
    <w:p w14:paraId="48113CA1" w14:textId="77777777" w:rsidR="007609CD" w:rsidRPr="007609CD" w:rsidRDefault="007609CD" w:rsidP="007609CD">
      <w:pPr>
        <w:bidi/>
        <w:ind w:firstLine="567"/>
        <w:jc w:val="center"/>
        <w:rPr>
          <w:rFonts w:cs="David" w:hint="cs"/>
          <w:rtl/>
        </w:rPr>
      </w:pPr>
    </w:p>
    <w:p w14:paraId="584FD889" w14:textId="77777777" w:rsidR="007609CD" w:rsidRPr="007609CD" w:rsidRDefault="007609CD" w:rsidP="007609CD">
      <w:pPr>
        <w:bidi/>
        <w:ind w:firstLine="567"/>
        <w:jc w:val="center"/>
        <w:rPr>
          <w:rFonts w:cs="David" w:hint="cs"/>
          <w:rtl/>
        </w:rPr>
      </w:pPr>
      <w:r w:rsidRPr="007609CD">
        <w:rPr>
          <w:rFonts w:cs="David" w:hint="cs"/>
          <w:rtl/>
        </w:rPr>
        <w:t>ההצעה נתקבלה</w:t>
      </w:r>
    </w:p>
    <w:p w14:paraId="0A32D6C4" w14:textId="77777777" w:rsidR="007609CD" w:rsidRPr="007609CD" w:rsidRDefault="007609CD" w:rsidP="007609CD">
      <w:pPr>
        <w:bidi/>
        <w:ind w:firstLine="567"/>
        <w:rPr>
          <w:rFonts w:cs="David" w:hint="cs"/>
          <w:rtl/>
        </w:rPr>
      </w:pPr>
    </w:p>
    <w:p w14:paraId="5B65CC42" w14:textId="77777777" w:rsidR="007609CD" w:rsidRPr="007609CD" w:rsidRDefault="007609CD" w:rsidP="007609CD">
      <w:pPr>
        <w:bidi/>
        <w:rPr>
          <w:rFonts w:cs="David" w:hint="cs"/>
          <w:u w:val="single"/>
          <w:rtl/>
        </w:rPr>
      </w:pPr>
    </w:p>
    <w:p w14:paraId="6B59DC83"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716D73F0" w14:textId="77777777" w:rsidR="007609CD" w:rsidRPr="007609CD" w:rsidRDefault="007609CD" w:rsidP="007609CD">
      <w:pPr>
        <w:bidi/>
        <w:rPr>
          <w:rFonts w:cs="David" w:hint="cs"/>
          <w:u w:val="single"/>
          <w:rtl/>
        </w:rPr>
      </w:pPr>
    </w:p>
    <w:p w14:paraId="0F05C330" w14:textId="77777777" w:rsidR="007609CD" w:rsidRPr="007609CD" w:rsidRDefault="007609CD" w:rsidP="007609CD">
      <w:pPr>
        <w:bidi/>
        <w:ind w:firstLine="567"/>
        <w:rPr>
          <w:rFonts w:cs="David" w:hint="cs"/>
          <w:rtl/>
        </w:rPr>
      </w:pPr>
      <w:r w:rsidRPr="007609CD">
        <w:rPr>
          <w:rFonts w:cs="David" w:hint="cs"/>
          <w:rtl/>
        </w:rPr>
        <w:t xml:space="preserve">ההצעה התקבלה פה אחד. </w:t>
      </w:r>
    </w:p>
    <w:p w14:paraId="6B1DCBCC" w14:textId="77777777" w:rsidR="007609CD" w:rsidRPr="007609CD" w:rsidRDefault="007609CD" w:rsidP="007609CD">
      <w:pPr>
        <w:bidi/>
        <w:ind w:firstLine="567"/>
        <w:rPr>
          <w:rFonts w:cs="David" w:hint="cs"/>
          <w:rtl/>
        </w:rPr>
      </w:pPr>
    </w:p>
    <w:p w14:paraId="71203643" w14:textId="77777777" w:rsidR="007609CD" w:rsidRPr="007609CD" w:rsidRDefault="007609CD" w:rsidP="007609CD">
      <w:pPr>
        <w:bidi/>
        <w:rPr>
          <w:rFonts w:cs="David" w:hint="cs"/>
          <w:u w:val="single"/>
          <w:rtl/>
        </w:rPr>
      </w:pPr>
      <w:r w:rsidRPr="007609CD">
        <w:rPr>
          <w:rFonts w:cs="David" w:hint="cs"/>
          <w:u w:val="single"/>
          <w:rtl/>
        </w:rPr>
        <w:t>גדעון סער:</w:t>
      </w:r>
    </w:p>
    <w:p w14:paraId="7BCE8A91" w14:textId="77777777" w:rsidR="007609CD" w:rsidRPr="007609CD" w:rsidRDefault="007609CD" w:rsidP="007609CD">
      <w:pPr>
        <w:bidi/>
        <w:rPr>
          <w:rFonts w:cs="David" w:hint="cs"/>
          <w:u w:val="single"/>
          <w:rtl/>
        </w:rPr>
      </w:pPr>
    </w:p>
    <w:p w14:paraId="3DA6E1F9" w14:textId="77777777" w:rsidR="007609CD" w:rsidRPr="007609CD" w:rsidRDefault="007609CD" w:rsidP="007609CD">
      <w:pPr>
        <w:bidi/>
        <w:ind w:firstLine="567"/>
        <w:rPr>
          <w:rFonts w:cs="David" w:hint="cs"/>
          <w:rtl/>
        </w:rPr>
      </w:pPr>
      <w:r w:rsidRPr="007609CD">
        <w:rPr>
          <w:rFonts w:cs="David" w:hint="cs"/>
          <w:rtl/>
        </w:rPr>
        <w:t xml:space="preserve">אדוני היושב-ראש, רציתי להעיר לך בחברות, שאם אתה קובע את שני הכללים שקבעת במצטבר, דהיינו: מינימום חמש דקות לסיעה, פלוס כל סיעה לפי גודלה, אינך יכול לעמוד במסגרת הזמן של שעה וחצי שקבעת. </w:t>
      </w:r>
    </w:p>
    <w:p w14:paraId="4637ECB1" w14:textId="77777777" w:rsidR="007609CD" w:rsidRPr="007609CD" w:rsidRDefault="007609CD" w:rsidP="007609CD">
      <w:pPr>
        <w:bidi/>
        <w:ind w:firstLine="567"/>
        <w:rPr>
          <w:rFonts w:cs="David" w:hint="cs"/>
          <w:rtl/>
        </w:rPr>
      </w:pPr>
    </w:p>
    <w:p w14:paraId="6A8016F8"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4EFE0BAC" w14:textId="77777777" w:rsidR="007609CD" w:rsidRPr="007609CD" w:rsidRDefault="007609CD" w:rsidP="007609CD">
      <w:pPr>
        <w:bidi/>
        <w:rPr>
          <w:rFonts w:cs="David" w:hint="cs"/>
          <w:u w:val="single"/>
          <w:rtl/>
        </w:rPr>
      </w:pPr>
    </w:p>
    <w:p w14:paraId="0312AEB0" w14:textId="77777777" w:rsidR="007609CD" w:rsidRPr="007609CD" w:rsidRDefault="007609CD" w:rsidP="007609CD">
      <w:pPr>
        <w:bidi/>
        <w:ind w:firstLine="567"/>
        <w:rPr>
          <w:rFonts w:cs="David" w:hint="cs"/>
          <w:rtl/>
        </w:rPr>
      </w:pPr>
      <w:r w:rsidRPr="007609CD">
        <w:rPr>
          <w:rFonts w:cs="David" w:hint="cs"/>
          <w:rtl/>
        </w:rPr>
        <w:t xml:space="preserve">אסביר את כוונתי: השעה וחצי לא נפרצות. סיעה שלא הגיעה לחמש דקות, יושלם לה לחמש דקות, והזמן יחולק בין שאר הסיעות לפי גודלן. </w:t>
      </w:r>
    </w:p>
    <w:p w14:paraId="7EC44A4F" w14:textId="77777777" w:rsidR="007609CD" w:rsidRPr="007609CD" w:rsidRDefault="007609CD" w:rsidP="007609CD">
      <w:pPr>
        <w:bidi/>
        <w:ind w:firstLine="567"/>
        <w:rPr>
          <w:rFonts w:cs="David" w:hint="cs"/>
          <w:rtl/>
        </w:rPr>
      </w:pPr>
    </w:p>
    <w:p w14:paraId="4B63B7A1" w14:textId="77777777" w:rsidR="007609CD" w:rsidRPr="007609CD" w:rsidRDefault="007609CD" w:rsidP="007609CD">
      <w:pPr>
        <w:bidi/>
        <w:ind w:firstLine="567"/>
        <w:rPr>
          <w:rFonts w:cs="David" w:hint="cs"/>
          <w:rtl/>
        </w:rPr>
      </w:pPr>
      <w:r w:rsidRPr="007609CD">
        <w:rPr>
          <w:rFonts w:cs="David" w:hint="cs"/>
          <w:rtl/>
        </w:rPr>
        <w:t>אנחנו עוברים לנושא השני.</w:t>
      </w:r>
    </w:p>
    <w:p w14:paraId="4B8880DE" w14:textId="77777777" w:rsidR="007609CD" w:rsidRPr="007609CD" w:rsidRDefault="007609CD" w:rsidP="007609CD">
      <w:pPr>
        <w:bidi/>
        <w:ind w:firstLine="567"/>
        <w:rPr>
          <w:rFonts w:cs="David" w:hint="cs"/>
          <w:rtl/>
        </w:rPr>
      </w:pPr>
      <w:r w:rsidRPr="007609CD">
        <w:rPr>
          <w:rFonts w:cs="David"/>
          <w:rtl/>
        </w:rPr>
        <w:br w:type="page"/>
      </w:r>
    </w:p>
    <w:p w14:paraId="4EC49545" w14:textId="77777777" w:rsidR="007609CD" w:rsidRPr="007609CD" w:rsidRDefault="007609CD" w:rsidP="007609CD">
      <w:pPr>
        <w:bidi/>
        <w:jc w:val="center"/>
        <w:rPr>
          <w:rFonts w:cs="David" w:hint="cs"/>
          <w:b/>
          <w:bCs/>
          <w:u w:val="single"/>
          <w:rtl/>
        </w:rPr>
      </w:pPr>
      <w:r w:rsidRPr="007609CD">
        <w:rPr>
          <w:rFonts w:cs="David" w:hint="cs"/>
          <w:b/>
          <w:bCs/>
          <w:rtl/>
        </w:rPr>
        <w:t xml:space="preserve">2. </w:t>
      </w:r>
      <w:r w:rsidRPr="007609CD">
        <w:rPr>
          <w:rFonts w:cs="David" w:hint="cs"/>
          <w:b/>
          <w:bCs/>
          <w:u w:val="single"/>
          <w:rtl/>
        </w:rPr>
        <w:t>בקשת הממשלה להקדמת הדיון בהצעות החוק הבאות וקביעת סדרי הדיון בהן - (א) הצעת חוק התקציב לשנת הכספים 2006, התשס"ו-2006; (ב) הצעת חוק ההסדרים במשק המדינה (תיקוני חקיקה להשגת יעדי התקציב והמדיניות הכלכלית לשנת הכספים 2006) התשס"ו-2006</w:t>
      </w:r>
    </w:p>
    <w:p w14:paraId="669F62FD" w14:textId="77777777" w:rsidR="007609CD" w:rsidRPr="007609CD" w:rsidRDefault="007609CD" w:rsidP="007609CD">
      <w:pPr>
        <w:bidi/>
        <w:ind w:firstLine="567"/>
        <w:jc w:val="center"/>
        <w:rPr>
          <w:rFonts w:cs="David" w:hint="cs"/>
          <w:rtl/>
        </w:rPr>
      </w:pPr>
    </w:p>
    <w:p w14:paraId="0BA56578" w14:textId="77777777" w:rsidR="007609CD" w:rsidRPr="007609CD" w:rsidRDefault="007609CD" w:rsidP="007609CD">
      <w:pPr>
        <w:bidi/>
        <w:jc w:val="center"/>
        <w:rPr>
          <w:rFonts w:cs="David" w:hint="cs"/>
          <w:b/>
          <w:bCs/>
          <w:u w:val="single"/>
          <w:rtl/>
        </w:rPr>
      </w:pPr>
    </w:p>
    <w:p w14:paraId="63327319"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2176835D" w14:textId="77777777" w:rsidR="007609CD" w:rsidRPr="007609CD" w:rsidRDefault="007609CD" w:rsidP="007609CD">
      <w:pPr>
        <w:bidi/>
        <w:rPr>
          <w:rFonts w:cs="David" w:hint="cs"/>
          <w:u w:val="single"/>
          <w:rtl/>
        </w:rPr>
      </w:pPr>
    </w:p>
    <w:p w14:paraId="5A9A553C" w14:textId="77777777" w:rsidR="007609CD" w:rsidRPr="007609CD" w:rsidRDefault="007609CD" w:rsidP="007609CD">
      <w:pPr>
        <w:bidi/>
        <w:ind w:firstLine="567"/>
        <w:rPr>
          <w:rFonts w:cs="David" w:hint="cs"/>
          <w:rtl/>
        </w:rPr>
      </w:pPr>
      <w:r w:rsidRPr="007609CD">
        <w:rPr>
          <w:rFonts w:cs="David" w:hint="cs"/>
          <w:rtl/>
        </w:rPr>
        <w:t xml:space="preserve">אנחנו עוברים לנושא השני, והוא: בקשת הממשלה לפטור מחובת הנחה לגבי חוק התקציב והצעת חוק ההסדרים. </w:t>
      </w:r>
    </w:p>
    <w:p w14:paraId="6DC4BF74" w14:textId="77777777" w:rsidR="007609CD" w:rsidRPr="007609CD" w:rsidRDefault="007609CD" w:rsidP="007609CD">
      <w:pPr>
        <w:bidi/>
        <w:ind w:firstLine="567"/>
        <w:rPr>
          <w:rFonts w:cs="David" w:hint="cs"/>
          <w:rtl/>
        </w:rPr>
      </w:pPr>
    </w:p>
    <w:p w14:paraId="2FF1AB1F" w14:textId="77777777" w:rsidR="007609CD" w:rsidRPr="007609CD" w:rsidRDefault="007609CD" w:rsidP="007609CD">
      <w:pPr>
        <w:bidi/>
        <w:ind w:firstLine="567"/>
        <w:rPr>
          <w:rFonts w:cs="David" w:hint="cs"/>
          <w:rtl/>
        </w:rPr>
      </w:pPr>
      <w:r w:rsidRPr="007609CD">
        <w:rPr>
          <w:rFonts w:cs="David" w:hint="cs"/>
          <w:rtl/>
        </w:rPr>
        <w:t xml:space="preserve">אבקש מכל אחד לדבר בתורו. </w:t>
      </w:r>
    </w:p>
    <w:p w14:paraId="653E7FFA" w14:textId="77777777" w:rsidR="007609CD" w:rsidRPr="007609CD" w:rsidRDefault="007609CD" w:rsidP="007609CD">
      <w:pPr>
        <w:bidi/>
        <w:ind w:firstLine="567"/>
        <w:rPr>
          <w:rFonts w:cs="David" w:hint="cs"/>
          <w:rtl/>
        </w:rPr>
      </w:pPr>
    </w:p>
    <w:p w14:paraId="29C0911C" w14:textId="77777777" w:rsidR="007609CD" w:rsidRPr="007609CD" w:rsidRDefault="007609CD" w:rsidP="007609CD">
      <w:pPr>
        <w:bidi/>
        <w:rPr>
          <w:rFonts w:cs="David"/>
          <w:u w:val="single"/>
          <w:rtl/>
        </w:rPr>
      </w:pPr>
      <w:r w:rsidRPr="007609CD">
        <w:rPr>
          <w:rFonts w:cs="David"/>
          <w:u w:val="single"/>
          <w:rtl/>
        </w:rPr>
        <w:t>מוחמד ברכה:</w:t>
      </w:r>
    </w:p>
    <w:p w14:paraId="5B8B993D" w14:textId="77777777" w:rsidR="007609CD" w:rsidRPr="007609CD" w:rsidRDefault="007609CD" w:rsidP="007609CD">
      <w:pPr>
        <w:bidi/>
        <w:rPr>
          <w:rFonts w:cs="David"/>
          <w:u w:val="single"/>
          <w:rtl/>
        </w:rPr>
      </w:pPr>
    </w:p>
    <w:p w14:paraId="1582B099" w14:textId="77777777" w:rsidR="007609CD" w:rsidRPr="007609CD" w:rsidRDefault="007609CD" w:rsidP="007609CD">
      <w:pPr>
        <w:bidi/>
        <w:ind w:firstLine="567"/>
        <w:rPr>
          <w:rFonts w:cs="David" w:hint="cs"/>
          <w:rtl/>
        </w:rPr>
      </w:pPr>
      <w:r w:rsidRPr="007609CD">
        <w:rPr>
          <w:rFonts w:cs="David" w:hint="cs"/>
          <w:rtl/>
        </w:rPr>
        <w:t xml:space="preserve">אדוני היושב-ראש, רבותי חברי הכנסת. אני מבקש מהוועדה הנכבדה שלא לדון בבקשת הממשלה לפטור מחובת הנחה, ולחלופין לדחות אותה. אבל הייתי מציע להתמקד בדבר הראשון, ולא לדון בבקשה. הכנסת הזאת, הכנסת ה-17, היא כנסת חדשה, ועל שולחנה של הכנסת ה-17 לא הונח התקציב. לכן אין מה לפטור מחובת הנחה. כדי לפטור אותו מחובת הנחה, צריך שהוא יונח תחילה. </w:t>
      </w:r>
    </w:p>
    <w:p w14:paraId="51BDA596" w14:textId="77777777" w:rsidR="007609CD" w:rsidRPr="007609CD" w:rsidRDefault="007609CD" w:rsidP="007609CD">
      <w:pPr>
        <w:bidi/>
        <w:ind w:firstLine="567"/>
        <w:rPr>
          <w:rFonts w:cs="David" w:hint="cs"/>
          <w:rtl/>
        </w:rPr>
      </w:pPr>
    </w:p>
    <w:p w14:paraId="73865AAF" w14:textId="77777777" w:rsidR="007609CD" w:rsidRPr="007609CD" w:rsidRDefault="007609CD" w:rsidP="007609CD">
      <w:pPr>
        <w:bidi/>
        <w:ind w:firstLine="567"/>
        <w:rPr>
          <w:rFonts w:cs="David" w:hint="cs"/>
          <w:rtl/>
        </w:rPr>
      </w:pPr>
      <w:r w:rsidRPr="007609CD">
        <w:rPr>
          <w:rFonts w:cs="David" w:hint="cs"/>
          <w:rtl/>
        </w:rPr>
        <w:t xml:space="preserve">שנית, בין אם זה מבוסס על חוק ותקנות בהתנהלות הכנסת ובין אם זה לפנים משורת הדין, אני חושב שלא ראוי שהכנסת תדון בהצעה כל כך מרחיקת לכת כתקציב המדינה, כש-40 חברי כנסת הם חדשים, ואין להם שום נגיעה לתקציב הזה. הם לא יודעים מה יש בו, והם מתבקשים לדון בו ולהצביע עליו. אני חושב שזה מבזה את הכנסת ואת העיקרון של דיון מהותי ורציני בדבר כל כך מרחיק לכת כמו תקציב המדינה. בנוסף, על מה מדובר? על יום או יומיים בסך הכל. </w:t>
      </w:r>
    </w:p>
    <w:p w14:paraId="0451DAB2" w14:textId="77777777" w:rsidR="007609CD" w:rsidRPr="007609CD" w:rsidRDefault="007609CD" w:rsidP="007609CD">
      <w:pPr>
        <w:bidi/>
        <w:ind w:firstLine="567"/>
        <w:rPr>
          <w:rFonts w:cs="David" w:hint="cs"/>
          <w:rtl/>
        </w:rPr>
      </w:pPr>
    </w:p>
    <w:p w14:paraId="533FA086" w14:textId="77777777" w:rsidR="007609CD" w:rsidRPr="007609CD" w:rsidRDefault="007609CD" w:rsidP="007609CD">
      <w:pPr>
        <w:bidi/>
        <w:ind w:firstLine="567"/>
        <w:rPr>
          <w:rFonts w:cs="David" w:hint="cs"/>
          <w:rtl/>
        </w:rPr>
      </w:pPr>
      <w:r w:rsidRPr="007609CD">
        <w:rPr>
          <w:rFonts w:cs="David" w:hint="cs"/>
          <w:rtl/>
        </w:rPr>
        <w:t xml:space="preserve">לכן אני חושב שהוועדה המסדרת כוועדת הכנסת צריכה לדחות את הדבר הזה, ולדרוש מהממשלה שספרי התקציב יונחו היום על שולחן חברי הכנסת. ביום רביעי, בעוד יומיים, יתקיים הדיון. כי לדעתי זהו ביזוי חמור של הכנסת, ואני חושב שזו פגיעה בחברי הכנסת החדשים, שמתבקשים להיות רובוטים שירימו יד ויורידו יד, בלי לדעת במה מדובר. </w:t>
      </w:r>
    </w:p>
    <w:p w14:paraId="4AFE27EB" w14:textId="77777777" w:rsidR="007609CD" w:rsidRPr="007609CD" w:rsidRDefault="007609CD" w:rsidP="007609CD">
      <w:pPr>
        <w:bidi/>
        <w:ind w:firstLine="567"/>
        <w:rPr>
          <w:rFonts w:cs="David" w:hint="cs"/>
          <w:rtl/>
        </w:rPr>
      </w:pPr>
    </w:p>
    <w:p w14:paraId="134E4A26" w14:textId="77777777" w:rsidR="007609CD" w:rsidRPr="007609CD" w:rsidRDefault="007609CD" w:rsidP="007609CD">
      <w:pPr>
        <w:bidi/>
        <w:rPr>
          <w:rFonts w:cs="David" w:hint="cs"/>
          <w:u w:val="single"/>
          <w:rtl/>
        </w:rPr>
      </w:pPr>
      <w:r w:rsidRPr="007609CD">
        <w:rPr>
          <w:rFonts w:cs="David" w:hint="cs"/>
          <w:u w:val="single"/>
          <w:rtl/>
        </w:rPr>
        <w:t>רוחמה אברהם:</w:t>
      </w:r>
    </w:p>
    <w:p w14:paraId="3D7F5D3C" w14:textId="77777777" w:rsidR="007609CD" w:rsidRPr="007609CD" w:rsidRDefault="007609CD" w:rsidP="007609CD">
      <w:pPr>
        <w:bidi/>
        <w:ind w:firstLine="567"/>
        <w:rPr>
          <w:rFonts w:cs="David" w:hint="cs"/>
          <w:rtl/>
        </w:rPr>
      </w:pPr>
    </w:p>
    <w:p w14:paraId="5A28A0EF" w14:textId="77777777" w:rsidR="007609CD" w:rsidRPr="007609CD" w:rsidRDefault="007609CD" w:rsidP="007609CD">
      <w:pPr>
        <w:bidi/>
        <w:ind w:firstLine="567"/>
        <w:rPr>
          <w:rFonts w:cs="David" w:hint="cs"/>
          <w:rtl/>
        </w:rPr>
      </w:pPr>
      <w:r w:rsidRPr="007609CD">
        <w:rPr>
          <w:rFonts w:cs="David" w:hint="cs"/>
          <w:rtl/>
        </w:rPr>
        <w:t xml:space="preserve">צודק חבר הכנסת ברכה בכך שציין כי ישנם כ-40 חברי כנסת חדשים. עם זאת, אם להזכיר לחבר הכנסת ברכה, מדינת ישראל מתנהלת בלי תקציב יותר מחצי שנה. </w:t>
      </w:r>
    </w:p>
    <w:p w14:paraId="63B2DE5E" w14:textId="77777777" w:rsidR="007609CD" w:rsidRPr="007609CD" w:rsidRDefault="007609CD" w:rsidP="007609CD">
      <w:pPr>
        <w:bidi/>
        <w:ind w:firstLine="567"/>
        <w:rPr>
          <w:rFonts w:cs="David" w:hint="cs"/>
          <w:rtl/>
        </w:rPr>
      </w:pPr>
    </w:p>
    <w:p w14:paraId="6009AB6A" w14:textId="77777777" w:rsidR="007609CD" w:rsidRPr="007609CD" w:rsidRDefault="007609CD" w:rsidP="007609CD">
      <w:pPr>
        <w:bidi/>
        <w:rPr>
          <w:rFonts w:cs="David" w:hint="cs"/>
          <w:u w:val="single"/>
          <w:rtl/>
        </w:rPr>
      </w:pPr>
      <w:r w:rsidRPr="007609CD">
        <w:rPr>
          <w:rFonts w:cs="David" w:hint="cs"/>
          <w:u w:val="single"/>
          <w:rtl/>
        </w:rPr>
        <w:t>זהבה גלאון:</w:t>
      </w:r>
    </w:p>
    <w:p w14:paraId="6E01F798" w14:textId="77777777" w:rsidR="007609CD" w:rsidRPr="007609CD" w:rsidRDefault="007609CD" w:rsidP="007609CD">
      <w:pPr>
        <w:bidi/>
        <w:ind w:firstLine="567"/>
        <w:rPr>
          <w:rFonts w:cs="David" w:hint="cs"/>
          <w:rtl/>
        </w:rPr>
      </w:pPr>
    </w:p>
    <w:p w14:paraId="5C84663F" w14:textId="77777777" w:rsidR="007609CD" w:rsidRPr="007609CD" w:rsidRDefault="007609CD" w:rsidP="007609CD">
      <w:pPr>
        <w:bidi/>
        <w:ind w:firstLine="567"/>
        <w:rPr>
          <w:rFonts w:cs="David" w:hint="cs"/>
          <w:rtl/>
        </w:rPr>
      </w:pPr>
      <w:r w:rsidRPr="007609CD">
        <w:rPr>
          <w:rFonts w:cs="David" w:hint="cs"/>
          <w:rtl/>
        </w:rPr>
        <w:t>אז היא תתנהל בלי תקציב עוד יום אחד. מה קרה?</w:t>
      </w:r>
    </w:p>
    <w:p w14:paraId="5E536B9B" w14:textId="77777777" w:rsidR="007609CD" w:rsidRPr="007609CD" w:rsidRDefault="007609CD" w:rsidP="007609CD">
      <w:pPr>
        <w:bidi/>
        <w:ind w:firstLine="567"/>
        <w:rPr>
          <w:rFonts w:cs="David" w:hint="cs"/>
          <w:rtl/>
        </w:rPr>
      </w:pPr>
    </w:p>
    <w:p w14:paraId="415408A7" w14:textId="77777777" w:rsidR="007609CD" w:rsidRPr="007609CD" w:rsidRDefault="007609CD" w:rsidP="007609CD">
      <w:pPr>
        <w:bidi/>
        <w:rPr>
          <w:rFonts w:cs="David" w:hint="cs"/>
          <w:u w:val="single"/>
          <w:rtl/>
        </w:rPr>
      </w:pPr>
      <w:r w:rsidRPr="007609CD">
        <w:rPr>
          <w:rFonts w:cs="David" w:hint="cs"/>
          <w:u w:val="single"/>
          <w:rtl/>
        </w:rPr>
        <w:t>רוחמה אברהם:</w:t>
      </w:r>
    </w:p>
    <w:p w14:paraId="4FDCC55C" w14:textId="77777777" w:rsidR="007609CD" w:rsidRPr="007609CD" w:rsidRDefault="007609CD" w:rsidP="007609CD">
      <w:pPr>
        <w:bidi/>
        <w:ind w:firstLine="567"/>
        <w:rPr>
          <w:rFonts w:cs="David" w:hint="cs"/>
          <w:rtl/>
        </w:rPr>
      </w:pPr>
    </w:p>
    <w:p w14:paraId="638C3A54" w14:textId="77777777" w:rsidR="007609CD" w:rsidRPr="007609CD" w:rsidRDefault="007609CD" w:rsidP="007609CD">
      <w:pPr>
        <w:bidi/>
        <w:ind w:firstLine="567"/>
        <w:rPr>
          <w:rFonts w:cs="David" w:hint="cs"/>
          <w:rtl/>
        </w:rPr>
      </w:pPr>
      <w:r w:rsidRPr="007609CD">
        <w:rPr>
          <w:rFonts w:cs="David" w:hint="cs"/>
          <w:rtl/>
        </w:rPr>
        <w:t xml:space="preserve">זהו מצב שפוגע לעניות דעתנו בצורה הכי רוחבית שיכולה להיות בכל המשק של מדינת ישראל. מצד שני, יודעים חברי הכנסת הוותיקים קצת יותר </w:t>
      </w:r>
      <w:r w:rsidRPr="007609CD">
        <w:rPr>
          <w:rFonts w:cs="David"/>
          <w:rtl/>
        </w:rPr>
        <w:t>–</w:t>
      </w:r>
      <w:r w:rsidRPr="007609CD">
        <w:rPr>
          <w:rFonts w:cs="David" w:hint="cs"/>
          <w:rtl/>
        </w:rPr>
        <w:t xml:space="preserve"> ואני יכולה לומר מניסיוני שכחברת כנסת חדשה, גם כשהונח תקציב הכנסת בפעם הראשונה </w:t>
      </w:r>
      <w:r w:rsidRPr="007609CD">
        <w:rPr>
          <w:rFonts w:cs="David"/>
          <w:rtl/>
        </w:rPr>
        <w:t>–</w:t>
      </w:r>
      <w:r w:rsidRPr="007609CD">
        <w:rPr>
          <w:rFonts w:cs="David" w:hint="cs"/>
          <w:rtl/>
        </w:rPr>
        <w:t xml:space="preserve"> שתקציב המדינה שמונח בפעם הראשונה, זה באופן אוטומטי מגיע למליאה, ורק לאחר מכן ישנם דיונים בוועדת הכספים. </w:t>
      </w:r>
    </w:p>
    <w:p w14:paraId="15A6958A" w14:textId="77777777" w:rsidR="007609CD" w:rsidRPr="007609CD" w:rsidRDefault="007609CD" w:rsidP="007609CD">
      <w:pPr>
        <w:bidi/>
        <w:ind w:firstLine="567"/>
        <w:rPr>
          <w:rFonts w:cs="David" w:hint="cs"/>
          <w:rtl/>
        </w:rPr>
      </w:pPr>
    </w:p>
    <w:p w14:paraId="32C38DA0" w14:textId="77777777" w:rsidR="007609CD" w:rsidRPr="007609CD" w:rsidRDefault="007609CD" w:rsidP="007609CD">
      <w:pPr>
        <w:bidi/>
        <w:rPr>
          <w:rFonts w:cs="David" w:hint="cs"/>
          <w:u w:val="single"/>
          <w:rtl/>
        </w:rPr>
      </w:pPr>
      <w:r w:rsidRPr="007609CD">
        <w:rPr>
          <w:rFonts w:cs="David" w:hint="cs"/>
          <w:u w:val="single"/>
          <w:rtl/>
        </w:rPr>
        <w:t>גדעון סער:</w:t>
      </w:r>
    </w:p>
    <w:p w14:paraId="131CF956" w14:textId="77777777" w:rsidR="007609CD" w:rsidRPr="007609CD" w:rsidRDefault="007609CD" w:rsidP="007609CD">
      <w:pPr>
        <w:bidi/>
        <w:rPr>
          <w:rFonts w:cs="David" w:hint="cs"/>
          <w:u w:val="single"/>
          <w:rtl/>
        </w:rPr>
      </w:pPr>
    </w:p>
    <w:p w14:paraId="59961349" w14:textId="77777777" w:rsidR="007609CD" w:rsidRPr="007609CD" w:rsidRDefault="007609CD" w:rsidP="007609CD">
      <w:pPr>
        <w:bidi/>
        <w:ind w:firstLine="567"/>
        <w:rPr>
          <w:rFonts w:cs="David" w:hint="cs"/>
          <w:rtl/>
        </w:rPr>
      </w:pPr>
      <w:r w:rsidRPr="007609CD">
        <w:rPr>
          <w:rFonts w:cs="David" w:hint="cs"/>
          <w:rtl/>
        </w:rPr>
        <w:t>אין שום תקדים לכך.</w:t>
      </w:r>
    </w:p>
    <w:p w14:paraId="6D6EB674" w14:textId="77777777" w:rsidR="007609CD" w:rsidRPr="007609CD" w:rsidRDefault="007609CD" w:rsidP="007609CD">
      <w:pPr>
        <w:bidi/>
        <w:ind w:firstLine="567"/>
        <w:rPr>
          <w:rFonts w:cs="David" w:hint="cs"/>
          <w:rtl/>
        </w:rPr>
      </w:pPr>
    </w:p>
    <w:p w14:paraId="4B5A5F4D" w14:textId="77777777" w:rsidR="007609CD" w:rsidRPr="007609CD" w:rsidRDefault="007609CD" w:rsidP="007609CD">
      <w:pPr>
        <w:bidi/>
        <w:rPr>
          <w:rFonts w:cs="David" w:hint="cs"/>
          <w:u w:val="single"/>
          <w:rtl/>
        </w:rPr>
      </w:pPr>
      <w:r w:rsidRPr="007609CD">
        <w:rPr>
          <w:rFonts w:cs="David" w:hint="cs"/>
          <w:u w:val="single"/>
          <w:rtl/>
        </w:rPr>
        <w:t>רוחמה אברהם:</w:t>
      </w:r>
    </w:p>
    <w:p w14:paraId="6506DAD2" w14:textId="77777777" w:rsidR="007609CD" w:rsidRPr="007609CD" w:rsidRDefault="007609CD" w:rsidP="007609CD">
      <w:pPr>
        <w:bidi/>
        <w:ind w:firstLine="567"/>
        <w:rPr>
          <w:rFonts w:cs="David" w:hint="cs"/>
          <w:rtl/>
        </w:rPr>
      </w:pPr>
    </w:p>
    <w:p w14:paraId="53059FED" w14:textId="77777777" w:rsidR="007609CD" w:rsidRPr="007609CD" w:rsidRDefault="007609CD" w:rsidP="007609CD">
      <w:pPr>
        <w:bidi/>
        <w:ind w:firstLine="567"/>
        <w:rPr>
          <w:rFonts w:cs="David" w:hint="cs"/>
          <w:rtl/>
        </w:rPr>
      </w:pPr>
      <w:r w:rsidRPr="007609CD">
        <w:rPr>
          <w:rFonts w:cs="David" w:hint="cs"/>
          <w:rtl/>
        </w:rPr>
        <w:t xml:space="preserve">התקציב שמונח על שולחנה של הכנסת לקריאה ראשונה איננו התקציב שיוצא. לכן אני חושבת שכולנו צריכים לראות את טובתה של מדינת ישראל בראש ובראשונה. הרי אם אתה אומר שהתקציב כל כך מסובך </w:t>
      </w:r>
      <w:r w:rsidRPr="007609CD">
        <w:rPr>
          <w:rFonts w:cs="David"/>
          <w:rtl/>
        </w:rPr>
        <w:t>–</w:t>
      </w:r>
      <w:r w:rsidRPr="007609CD">
        <w:rPr>
          <w:rFonts w:cs="David" w:hint="cs"/>
          <w:rtl/>
        </w:rPr>
        <w:t xml:space="preserve"> וזה באמת תקציב מסובך – חברי הכנסת החדשים יזדקקו להרבה יותר מיומיים כדי ללמוד את כל הסעיפים. </w:t>
      </w:r>
    </w:p>
    <w:p w14:paraId="19D527AF" w14:textId="77777777" w:rsidR="007609CD" w:rsidRPr="007609CD" w:rsidRDefault="007609CD" w:rsidP="007609CD">
      <w:pPr>
        <w:bidi/>
        <w:ind w:firstLine="567"/>
        <w:rPr>
          <w:rFonts w:cs="David" w:hint="cs"/>
          <w:rtl/>
        </w:rPr>
      </w:pPr>
    </w:p>
    <w:p w14:paraId="21601D39" w14:textId="77777777" w:rsidR="007609CD" w:rsidRPr="007609CD" w:rsidRDefault="007609CD" w:rsidP="007609CD">
      <w:pPr>
        <w:bidi/>
        <w:rPr>
          <w:rFonts w:cs="David" w:hint="cs"/>
          <w:u w:val="single"/>
          <w:rtl/>
        </w:rPr>
      </w:pPr>
      <w:r w:rsidRPr="007609CD">
        <w:rPr>
          <w:rFonts w:cs="David" w:hint="cs"/>
          <w:u w:val="single"/>
          <w:rtl/>
        </w:rPr>
        <w:t>אסתרינה טרטמן:</w:t>
      </w:r>
    </w:p>
    <w:p w14:paraId="7F4DD378" w14:textId="77777777" w:rsidR="007609CD" w:rsidRPr="007609CD" w:rsidRDefault="007609CD" w:rsidP="007609CD">
      <w:pPr>
        <w:bidi/>
        <w:ind w:firstLine="567"/>
        <w:rPr>
          <w:rFonts w:cs="David" w:hint="cs"/>
          <w:rtl/>
        </w:rPr>
      </w:pPr>
    </w:p>
    <w:p w14:paraId="67B69289" w14:textId="77777777" w:rsidR="007609CD" w:rsidRPr="007609CD" w:rsidRDefault="007609CD" w:rsidP="007609CD">
      <w:pPr>
        <w:bidi/>
        <w:ind w:firstLine="567"/>
        <w:rPr>
          <w:rFonts w:cs="David" w:hint="cs"/>
          <w:rtl/>
        </w:rPr>
      </w:pPr>
      <w:r w:rsidRPr="007609CD">
        <w:rPr>
          <w:rFonts w:cs="David" w:hint="cs"/>
          <w:rtl/>
        </w:rPr>
        <w:t xml:space="preserve">תני קרדיט לחדשים. </w:t>
      </w:r>
    </w:p>
    <w:p w14:paraId="622079FE" w14:textId="77777777" w:rsidR="007609CD" w:rsidRPr="007609CD" w:rsidRDefault="007609CD" w:rsidP="007609CD">
      <w:pPr>
        <w:bidi/>
        <w:ind w:firstLine="567"/>
        <w:rPr>
          <w:rFonts w:cs="David" w:hint="cs"/>
          <w:rtl/>
        </w:rPr>
      </w:pPr>
    </w:p>
    <w:p w14:paraId="12F4F884" w14:textId="77777777" w:rsidR="007609CD" w:rsidRPr="007609CD" w:rsidRDefault="007609CD" w:rsidP="007609CD">
      <w:pPr>
        <w:bidi/>
        <w:rPr>
          <w:rFonts w:cs="David" w:hint="cs"/>
          <w:u w:val="single"/>
          <w:rtl/>
        </w:rPr>
      </w:pPr>
      <w:r w:rsidRPr="007609CD">
        <w:rPr>
          <w:rFonts w:cs="David" w:hint="cs"/>
          <w:u w:val="single"/>
          <w:rtl/>
        </w:rPr>
        <w:t>גדעון סער:</w:t>
      </w:r>
    </w:p>
    <w:p w14:paraId="5AEEA15D" w14:textId="77777777" w:rsidR="007609CD" w:rsidRPr="007609CD" w:rsidRDefault="007609CD" w:rsidP="007609CD">
      <w:pPr>
        <w:bidi/>
        <w:rPr>
          <w:rFonts w:cs="David" w:hint="cs"/>
          <w:u w:val="single"/>
          <w:rtl/>
        </w:rPr>
      </w:pPr>
    </w:p>
    <w:p w14:paraId="0FB15C95" w14:textId="77777777" w:rsidR="007609CD" w:rsidRPr="007609CD" w:rsidRDefault="007609CD" w:rsidP="007609CD">
      <w:pPr>
        <w:pStyle w:val="BodyText2"/>
        <w:ind w:firstLine="567"/>
        <w:rPr>
          <w:rFonts w:hint="cs"/>
          <w:rtl/>
        </w:rPr>
      </w:pPr>
      <w:r w:rsidRPr="007609CD">
        <w:rPr>
          <w:rFonts w:hint="cs"/>
          <w:rtl/>
        </w:rPr>
        <w:t xml:space="preserve">אדוני היושב-ראש, מה שקורה כאן היום הוא פשוט ביזוי מוחלט של הכנסת. אני רוצה לתת דוגמה מה קרה בשני התקציבים האחרונים בקריאה הראשונה, וחברת הכנסת אברהם ישבה אתי בקואליציה: קיימנו דיון אישי ב-2004, וקיימנו דיון אישי ב-2005 </w:t>
      </w:r>
      <w:r w:rsidRPr="007609CD">
        <w:rPr>
          <w:rtl/>
        </w:rPr>
        <w:t>–</w:t>
      </w:r>
      <w:r w:rsidRPr="007609CD">
        <w:rPr>
          <w:rFonts w:hint="cs"/>
          <w:rtl/>
        </w:rPr>
        <w:t xml:space="preserve"> חמש דקות לדובר </w:t>
      </w:r>
      <w:r w:rsidRPr="007609CD">
        <w:rPr>
          <w:rtl/>
        </w:rPr>
        <w:t>–</w:t>
      </w:r>
      <w:r w:rsidRPr="007609CD">
        <w:rPr>
          <w:rFonts w:hint="cs"/>
          <w:rtl/>
        </w:rPr>
        <w:t xml:space="preserve"> במשך יומיים. הצבענו רק ביום השני לדיונים. </w:t>
      </w:r>
    </w:p>
    <w:p w14:paraId="223973E8" w14:textId="77777777" w:rsidR="007609CD" w:rsidRPr="007609CD" w:rsidRDefault="007609CD" w:rsidP="007609CD">
      <w:pPr>
        <w:bidi/>
        <w:ind w:firstLine="567"/>
        <w:rPr>
          <w:rFonts w:cs="David" w:hint="cs"/>
          <w:rtl/>
        </w:rPr>
      </w:pPr>
    </w:p>
    <w:p w14:paraId="11205277" w14:textId="77777777" w:rsidR="007609CD" w:rsidRPr="007609CD" w:rsidRDefault="007609CD" w:rsidP="007609CD">
      <w:pPr>
        <w:bidi/>
        <w:rPr>
          <w:rFonts w:cs="David" w:hint="cs"/>
          <w:u w:val="single"/>
          <w:rtl/>
        </w:rPr>
      </w:pPr>
      <w:r w:rsidRPr="007609CD">
        <w:rPr>
          <w:rFonts w:cs="David" w:hint="cs"/>
          <w:u w:val="single"/>
          <w:rtl/>
        </w:rPr>
        <w:t>רוחמה אברהם:</w:t>
      </w:r>
    </w:p>
    <w:p w14:paraId="20086823" w14:textId="77777777" w:rsidR="007609CD" w:rsidRPr="007609CD" w:rsidRDefault="007609CD" w:rsidP="007609CD">
      <w:pPr>
        <w:bidi/>
        <w:rPr>
          <w:rFonts w:cs="David" w:hint="cs"/>
          <w:u w:val="single"/>
          <w:rtl/>
        </w:rPr>
      </w:pPr>
    </w:p>
    <w:p w14:paraId="7D8FD66F" w14:textId="77777777" w:rsidR="007609CD" w:rsidRPr="007609CD" w:rsidRDefault="007609CD" w:rsidP="007609CD">
      <w:pPr>
        <w:bidi/>
        <w:ind w:firstLine="567"/>
        <w:rPr>
          <w:rFonts w:cs="David" w:hint="cs"/>
          <w:rtl/>
        </w:rPr>
      </w:pPr>
      <w:r w:rsidRPr="007609CD">
        <w:rPr>
          <w:rFonts w:cs="David" w:hint="cs"/>
          <w:rtl/>
        </w:rPr>
        <w:t>אבל אף אחד לא דיבר עכשיו על משך הדיון. מוצע להביא את זה, ואורך הדיון ייקבע בוועדה.</w:t>
      </w:r>
    </w:p>
    <w:p w14:paraId="12226AB8" w14:textId="77777777" w:rsidR="007609CD" w:rsidRPr="007609CD" w:rsidRDefault="007609CD" w:rsidP="007609CD">
      <w:pPr>
        <w:bidi/>
        <w:ind w:firstLine="567"/>
        <w:rPr>
          <w:rFonts w:cs="David" w:hint="cs"/>
          <w:rtl/>
        </w:rPr>
      </w:pPr>
    </w:p>
    <w:p w14:paraId="4D64DB33" w14:textId="77777777" w:rsidR="007609CD" w:rsidRPr="007609CD" w:rsidRDefault="007609CD" w:rsidP="007609CD">
      <w:pPr>
        <w:bidi/>
        <w:rPr>
          <w:rFonts w:cs="David" w:hint="cs"/>
          <w:u w:val="single"/>
          <w:rtl/>
        </w:rPr>
      </w:pPr>
      <w:r w:rsidRPr="007609CD">
        <w:rPr>
          <w:rFonts w:cs="David" w:hint="cs"/>
          <w:u w:val="single"/>
          <w:rtl/>
        </w:rPr>
        <w:t>גדעון סער:</w:t>
      </w:r>
    </w:p>
    <w:p w14:paraId="313A22DF" w14:textId="77777777" w:rsidR="007609CD" w:rsidRPr="007609CD" w:rsidRDefault="007609CD" w:rsidP="007609CD">
      <w:pPr>
        <w:bidi/>
        <w:rPr>
          <w:rFonts w:cs="David" w:hint="cs"/>
          <w:u w:val="single"/>
          <w:rtl/>
        </w:rPr>
      </w:pPr>
    </w:p>
    <w:p w14:paraId="1E589BB5" w14:textId="77777777" w:rsidR="007609CD" w:rsidRPr="007609CD" w:rsidRDefault="007609CD" w:rsidP="007609CD">
      <w:pPr>
        <w:bidi/>
        <w:ind w:firstLine="567"/>
        <w:rPr>
          <w:rFonts w:cs="David" w:hint="cs"/>
          <w:rtl/>
        </w:rPr>
      </w:pPr>
      <w:r w:rsidRPr="007609CD">
        <w:rPr>
          <w:rFonts w:cs="David" w:hint="cs"/>
          <w:rtl/>
        </w:rPr>
        <w:t xml:space="preserve">לא מוצע להביא </w:t>
      </w:r>
      <w:r w:rsidRPr="007609CD">
        <w:rPr>
          <w:rFonts w:cs="David"/>
          <w:rtl/>
        </w:rPr>
        <w:t>–</w:t>
      </w:r>
      <w:r w:rsidRPr="007609CD">
        <w:rPr>
          <w:rFonts w:cs="David" w:hint="cs"/>
          <w:rtl/>
        </w:rPr>
        <w:t xml:space="preserve"> את לא קראת את הצעת ההחלטה כאן, גברתי. אדוני היושב-ראש, הקומבינציה של פטור מחובת הנחה – לא על חוק אזוטרי אלא על חוק התקציב ועל חוק ההסדרים, ודיון סיעתי שמסתיים באותו ערב אחרי אי אמון ואחרי יום הרצל – אתם עושים צחוק? מילא אתמול בממשלה לא התקיים על תקציב המדינה. בסדר, זאת ממשלה חדשה, והיא יכולה להחליט שכבודה מחול ושהיא יכולה לבזות את עצמה. זה בסדר. הלכתי ובדקתי: התקיים דיון אישי של חמש דקות לכל דובר בבית. אם בסיעת העבודה כל אחד מהחברים רוצה להתבטא בדיון אישי חמש דקות לדובר, הוא לא יכול וצריך להיות דובר אחד לסיעה כדי שאתם תסיימו ביום אחד?</w:t>
      </w:r>
    </w:p>
    <w:p w14:paraId="485A284C" w14:textId="77777777" w:rsidR="007609CD" w:rsidRPr="007609CD" w:rsidRDefault="007609CD" w:rsidP="007609CD">
      <w:pPr>
        <w:bidi/>
        <w:ind w:firstLine="567"/>
        <w:rPr>
          <w:rFonts w:cs="David" w:hint="cs"/>
          <w:rtl/>
        </w:rPr>
      </w:pPr>
    </w:p>
    <w:p w14:paraId="45C8D8A1" w14:textId="77777777" w:rsidR="007609CD" w:rsidRPr="007609CD" w:rsidRDefault="007609CD" w:rsidP="007609CD">
      <w:pPr>
        <w:bidi/>
        <w:ind w:firstLine="567"/>
        <w:rPr>
          <w:rFonts w:cs="David" w:hint="cs"/>
          <w:rtl/>
        </w:rPr>
      </w:pPr>
      <w:r w:rsidRPr="007609CD">
        <w:rPr>
          <w:rFonts w:cs="David" w:hint="cs"/>
          <w:rtl/>
        </w:rPr>
        <w:t xml:space="preserve">תראו איזו טעות אתם עושים. הרי אתם יכולים ללכת ולומר שההצבעה מחר. מה יקרה? יישבו כאן אנשים בלילה, ידברו כאן אנשים בלילה, יתקיים כאן דיון 24 שעות </w:t>
      </w:r>
      <w:r w:rsidRPr="007609CD">
        <w:rPr>
          <w:rFonts w:cs="David"/>
          <w:rtl/>
        </w:rPr>
        <w:t>–</w:t>
      </w:r>
      <w:r w:rsidRPr="007609CD">
        <w:rPr>
          <w:rFonts w:cs="David" w:hint="cs"/>
          <w:rtl/>
        </w:rPr>
        <w:t xml:space="preserve"> כמו שקורה בקריאה ראשונה </w:t>
      </w:r>
      <w:r w:rsidRPr="007609CD">
        <w:rPr>
          <w:rFonts w:cs="David"/>
          <w:rtl/>
        </w:rPr>
        <w:t>–</w:t>
      </w:r>
      <w:r w:rsidRPr="007609CD">
        <w:rPr>
          <w:rFonts w:cs="David" w:hint="cs"/>
          <w:rtl/>
        </w:rPr>
        <w:t xml:space="preserve"> בכל זאת, חוק התקציב הוא חוק מאוד משמעותי. מלבד חוק התקציב וחוק ההסדרים, אין לכנסת שום דבר כזה. אז את כל זה אתם רוצים לסיים בכמה שעות?</w:t>
      </w:r>
    </w:p>
    <w:p w14:paraId="452B7D57" w14:textId="77777777" w:rsidR="007609CD" w:rsidRPr="007609CD" w:rsidRDefault="007609CD" w:rsidP="007609CD">
      <w:pPr>
        <w:bidi/>
        <w:ind w:firstLine="567"/>
        <w:rPr>
          <w:rFonts w:cs="David" w:hint="cs"/>
          <w:rtl/>
        </w:rPr>
      </w:pPr>
    </w:p>
    <w:p w14:paraId="30745F2E" w14:textId="77777777" w:rsidR="007609CD" w:rsidRPr="007609CD" w:rsidRDefault="007609CD" w:rsidP="007609CD">
      <w:pPr>
        <w:bidi/>
        <w:ind w:firstLine="567"/>
        <w:rPr>
          <w:rFonts w:cs="David" w:hint="cs"/>
          <w:rtl/>
        </w:rPr>
      </w:pPr>
      <w:r w:rsidRPr="007609CD">
        <w:rPr>
          <w:rFonts w:cs="David" w:hint="cs"/>
          <w:rtl/>
        </w:rPr>
        <w:t xml:space="preserve">ואיזה מסר יוצא? כל הבוקר אני שומע ברדיו שהכנסת ה-17 תהיה שונה. במה היא תהיה שונה? בכך שתדרסו אותה לחלוטין? </w:t>
      </w:r>
    </w:p>
    <w:p w14:paraId="7B7422C0" w14:textId="77777777" w:rsidR="007609CD" w:rsidRPr="007609CD" w:rsidRDefault="007609CD" w:rsidP="007609CD">
      <w:pPr>
        <w:bidi/>
        <w:ind w:firstLine="567"/>
        <w:rPr>
          <w:rFonts w:cs="David" w:hint="cs"/>
          <w:rtl/>
        </w:rPr>
      </w:pPr>
    </w:p>
    <w:p w14:paraId="3166250C" w14:textId="77777777" w:rsidR="007609CD" w:rsidRPr="007609CD" w:rsidRDefault="007609CD" w:rsidP="007609CD">
      <w:pPr>
        <w:bidi/>
        <w:ind w:firstLine="567"/>
        <w:rPr>
          <w:rFonts w:cs="David" w:hint="cs"/>
          <w:rtl/>
        </w:rPr>
      </w:pPr>
      <w:r w:rsidRPr="007609CD">
        <w:rPr>
          <w:rFonts w:cs="David" w:hint="cs"/>
          <w:rtl/>
        </w:rPr>
        <w:t>ראשית, עשיתם דבר חמור, כי מתייעצים עם האופוזיציה, ויש ועדת הסכמות לפני תקציב. מקיימים ישיבה בלשכת יושב-ראש הכנסת בין נציג הקואליציה לנציג האופוזיציה, ומסכמים. זה מה שהיה תמיד, מקדמת דנן, בכל תקציב ותקציב. הייתם באים אתנו בדברים. לא באתם בדברים, אז כנראה שבאתם בדברים עם עצמכם--</w:t>
      </w:r>
    </w:p>
    <w:p w14:paraId="36A81C98" w14:textId="77777777" w:rsidR="007609CD" w:rsidRPr="007609CD" w:rsidRDefault="007609CD" w:rsidP="007609CD">
      <w:pPr>
        <w:bidi/>
        <w:ind w:firstLine="567"/>
        <w:rPr>
          <w:rFonts w:cs="David" w:hint="cs"/>
          <w:rtl/>
        </w:rPr>
      </w:pPr>
    </w:p>
    <w:p w14:paraId="6A5DC7E3" w14:textId="77777777" w:rsidR="007609CD" w:rsidRPr="007609CD" w:rsidRDefault="007609CD" w:rsidP="007609CD">
      <w:pPr>
        <w:bidi/>
        <w:rPr>
          <w:rFonts w:cs="David"/>
          <w:u w:val="single"/>
          <w:rtl/>
        </w:rPr>
      </w:pPr>
      <w:r w:rsidRPr="007609CD">
        <w:rPr>
          <w:rFonts w:cs="David"/>
          <w:u w:val="single"/>
          <w:rtl/>
        </w:rPr>
        <w:t>מוחמד ברכה:</w:t>
      </w:r>
    </w:p>
    <w:p w14:paraId="2ACA330C" w14:textId="77777777" w:rsidR="007609CD" w:rsidRPr="007609CD" w:rsidRDefault="007609CD" w:rsidP="007609CD">
      <w:pPr>
        <w:bidi/>
        <w:rPr>
          <w:rFonts w:cs="David"/>
          <w:u w:val="single"/>
          <w:rtl/>
        </w:rPr>
      </w:pPr>
    </w:p>
    <w:p w14:paraId="2A151632" w14:textId="77777777" w:rsidR="007609CD" w:rsidRPr="007609CD" w:rsidRDefault="007609CD" w:rsidP="007609CD">
      <w:pPr>
        <w:bidi/>
        <w:ind w:firstLine="567"/>
        <w:rPr>
          <w:rFonts w:cs="David" w:hint="cs"/>
          <w:rtl/>
        </w:rPr>
      </w:pPr>
      <w:r w:rsidRPr="007609CD">
        <w:rPr>
          <w:rFonts w:cs="David" w:hint="cs"/>
          <w:rtl/>
        </w:rPr>
        <w:t>ביום חמישי שאלתי את חבר הכנסת יצחקי אם התקציב יובא ביום שני, ואמרת: כן. לא היה לכם קשה להניח אותו באותו יום? כבר ידעתם.</w:t>
      </w:r>
    </w:p>
    <w:p w14:paraId="060156E8" w14:textId="77777777" w:rsidR="007609CD" w:rsidRPr="007609CD" w:rsidRDefault="007609CD" w:rsidP="007609CD">
      <w:pPr>
        <w:bidi/>
        <w:ind w:firstLine="567"/>
        <w:rPr>
          <w:rFonts w:cs="David" w:hint="cs"/>
          <w:rtl/>
        </w:rPr>
      </w:pPr>
    </w:p>
    <w:p w14:paraId="7C6FB47B" w14:textId="77777777" w:rsidR="007609CD" w:rsidRPr="007609CD" w:rsidRDefault="007609CD" w:rsidP="007609CD">
      <w:pPr>
        <w:bidi/>
        <w:rPr>
          <w:rFonts w:cs="David" w:hint="cs"/>
          <w:u w:val="single"/>
          <w:rtl/>
        </w:rPr>
      </w:pPr>
      <w:r w:rsidRPr="007609CD">
        <w:rPr>
          <w:rFonts w:cs="David" w:hint="cs"/>
          <w:u w:val="single"/>
          <w:rtl/>
        </w:rPr>
        <w:t>גדעון סער:</w:t>
      </w:r>
    </w:p>
    <w:p w14:paraId="646BC758" w14:textId="77777777" w:rsidR="007609CD" w:rsidRPr="007609CD" w:rsidRDefault="007609CD" w:rsidP="007609CD">
      <w:pPr>
        <w:bidi/>
        <w:rPr>
          <w:rFonts w:cs="David" w:hint="cs"/>
          <w:u w:val="single"/>
          <w:rtl/>
        </w:rPr>
      </w:pPr>
    </w:p>
    <w:p w14:paraId="15CB7421" w14:textId="77777777" w:rsidR="007609CD" w:rsidRPr="007609CD" w:rsidRDefault="007609CD" w:rsidP="007609CD">
      <w:pPr>
        <w:bidi/>
        <w:ind w:firstLine="567"/>
        <w:rPr>
          <w:rFonts w:cs="David" w:hint="cs"/>
          <w:rtl/>
        </w:rPr>
      </w:pPr>
      <w:r w:rsidRPr="007609CD">
        <w:rPr>
          <w:rFonts w:cs="David" w:hint="cs"/>
          <w:rtl/>
        </w:rPr>
        <w:t xml:space="preserve">אי אפשר לעיין, אי אפשר ללמוד ואי אפשר לדבר. אז לשם מה קיים פרלמנט? </w:t>
      </w:r>
    </w:p>
    <w:p w14:paraId="3932E4D0" w14:textId="77777777" w:rsidR="007609CD" w:rsidRPr="007609CD" w:rsidRDefault="007609CD" w:rsidP="007609CD">
      <w:pPr>
        <w:bidi/>
        <w:ind w:firstLine="567"/>
        <w:rPr>
          <w:rFonts w:cs="David" w:hint="cs"/>
          <w:rtl/>
        </w:rPr>
      </w:pPr>
    </w:p>
    <w:p w14:paraId="7080DCB2" w14:textId="77777777" w:rsidR="007609CD" w:rsidRPr="007609CD" w:rsidRDefault="007609CD" w:rsidP="007609CD">
      <w:pPr>
        <w:bidi/>
        <w:rPr>
          <w:rFonts w:cs="David" w:hint="cs"/>
          <w:rtl/>
        </w:rPr>
      </w:pPr>
      <w:r w:rsidRPr="007609CD">
        <w:rPr>
          <w:rFonts w:cs="David" w:hint="cs"/>
          <w:u w:val="single"/>
          <w:rtl/>
        </w:rPr>
        <w:t>ראובן ריבלין:</w:t>
      </w:r>
    </w:p>
    <w:p w14:paraId="1A9F9067" w14:textId="77777777" w:rsidR="007609CD" w:rsidRPr="007609CD" w:rsidRDefault="007609CD" w:rsidP="007609CD">
      <w:pPr>
        <w:bidi/>
        <w:ind w:firstLine="567"/>
        <w:rPr>
          <w:rFonts w:cs="David" w:hint="cs"/>
          <w:rtl/>
        </w:rPr>
      </w:pPr>
    </w:p>
    <w:p w14:paraId="76737D15" w14:textId="77777777" w:rsidR="007609CD" w:rsidRPr="007609CD" w:rsidRDefault="007609CD" w:rsidP="007609CD">
      <w:pPr>
        <w:bidi/>
        <w:ind w:firstLine="567"/>
        <w:rPr>
          <w:rFonts w:cs="David" w:hint="cs"/>
          <w:rtl/>
        </w:rPr>
      </w:pPr>
      <w:r w:rsidRPr="007609CD">
        <w:rPr>
          <w:rFonts w:cs="David" w:hint="cs"/>
          <w:rtl/>
        </w:rPr>
        <w:t xml:space="preserve">אדוני היושב-ראש, מה שלמדנו מהפרסומים של דברי השרים הוא שהתקציב, כפי שהוא מונח בפני המליאה, הוא לא התקציב שיאושר בסופו של דבר. יש כבר הודעות מיקדמיות. יותר מכך, גם ההסכמים הקואליציונים מצביעים על כך בצורה מפורשת. לכן, הואיל והתקציב שאנחנו עומדים לאשר היום מאוד דווקאי במובן זה שאי אפשר, בהתאם למדיניות שהיתה נקוטה עוד בקדנציה הקודמת על ידי מנכ"ל משרד ראש הממשלה, לסטות אלא מתוך כך שהממשלה מורה מאיזה תקציב יורד ולאיזה תקציב הולך. כלומר, אם יעלו את תקציב החינוך, האם ייקחו את זה מתקציב הרווחה או הבטחון. זה אסור </w:t>
      </w:r>
      <w:r w:rsidRPr="007609CD">
        <w:rPr>
          <w:rFonts w:cs="David"/>
          <w:rtl/>
        </w:rPr>
        <w:t>–</w:t>
      </w:r>
      <w:r w:rsidRPr="007609CD">
        <w:rPr>
          <w:rFonts w:cs="David" w:hint="cs"/>
          <w:rtl/>
        </w:rPr>
        <w:t xml:space="preserve"> כתוב בחוק. לכן אני חושב שכל חברי הכנסת רוצים לדעת קודם כל שהממשלה תביא לפניה, כאשר היא מניחה. </w:t>
      </w:r>
    </w:p>
    <w:p w14:paraId="47927B46" w14:textId="77777777" w:rsidR="007609CD" w:rsidRPr="007609CD" w:rsidRDefault="007609CD" w:rsidP="007609CD">
      <w:pPr>
        <w:bidi/>
        <w:ind w:firstLine="567"/>
        <w:rPr>
          <w:rFonts w:cs="David" w:hint="cs"/>
          <w:rtl/>
        </w:rPr>
      </w:pPr>
    </w:p>
    <w:p w14:paraId="599014F4" w14:textId="77777777" w:rsidR="007609CD" w:rsidRPr="007609CD" w:rsidRDefault="007609CD" w:rsidP="007609CD">
      <w:pPr>
        <w:bidi/>
        <w:ind w:firstLine="567"/>
        <w:rPr>
          <w:rFonts w:cs="David" w:hint="cs"/>
          <w:rtl/>
        </w:rPr>
      </w:pPr>
      <w:r w:rsidRPr="007609CD">
        <w:rPr>
          <w:rFonts w:cs="David" w:hint="cs"/>
          <w:rtl/>
        </w:rPr>
        <w:t xml:space="preserve">שנית, מעולם עוד לא היתה בקשה בפני הכנסת ובפני ועדת הכנסת לפטור מחובת הנחה כאשר החוק לא מונח לפנינו. </w:t>
      </w:r>
    </w:p>
    <w:p w14:paraId="0780BD65" w14:textId="77777777" w:rsidR="007609CD" w:rsidRPr="007609CD" w:rsidRDefault="007609CD" w:rsidP="007609CD">
      <w:pPr>
        <w:bidi/>
        <w:ind w:firstLine="567"/>
        <w:rPr>
          <w:rFonts w:cs="David" w:hint="cs"/>
          <w:rtl/>
        </w:rPr>
      </w:pPr>
    </w:p>
    <w:p w14:paraId="70EE7C9E" w14:textId="77777777" w:rsidR="007609CD" w:rsidRPr="007609CD" w:rsidRDefault="007609CD" w:rsidP="007609CD">
      <w:pPr>
        <w:bidi/>
        <w:rPr>
          <w:rFonts w:cs="David" w:hint="cs"/>
          <w:u w:val="single"/>
          <w:rtl/>
        </w:rPr>
      </w:pPr>
      <w:r w:rsidRPr="007609CD">
        <w:rPr>
          <w:rFonts w:cs="David" w:hint="cs"/>
          <w:u w:val="single"/>
          <w:rtl/>
        </w:rPr>
        <w:t>גדעון סער:</w:t>
      </w:r>
    </w:p>
    <w:p w14:paraId="082FAAB2" w14:textId="77777777" w:rsidR="007609CD" w:rsidRPr="007609CD" w:rsidRDefault="007609CD" w:rsidP="007609CD">
      <w:pPr>
        <w:bidi/>
        <w:rPr>
          <w:rFonts w:cs="David" w:hint="cs"/>
          <w:u w:val="single"/>
          <w:rtl/>
        </w:rPr>
      </w:pPr>
    </w:p>
    <w:p w14:paraId="27B4145B" w14:textId="77777777" w:rsidR="007609CD" w:rsidRPr="007609CD" w:rsidRDefault="007609CD" w:rsidP="007609CD">
      <w:pPr>
        <w:bidi/>
        <w:ind w:firstLine="567"/>
        <w:rPr>
          <w:rFonts w:cs="David" w:hint="cs"/>
          <w:rtl/>
        </w:rPr>
      </w:pPr>
      <w:r w:rsidRPr="007609CD">
        <w:rPr>
          <w:rFonts w:cs="David" w:hint="cs"/>
          <w:rtl/>
        </w:rPr>
        <w:t xml:space="preserve">היועצת המשפטית, האם אני יכול לדון בפטור מחובת הנחה כאשר החוק לא לפניי? </w:t>
      </w:r>
    </w:p>
    <w:p w14:paraId="427DA88C" w14:textId="77777777" w:rsidR="007609CD" w:rsidRPr="007609CD" w:rsidRDefault="007609CD" w:rsidP="007609CD">
      <w:pPr>
        <w:bidi/>
        <w:ind w:firstLine="567"/>
        <w:rPr>
          <w:rFonts w:cs="David" w:hint="cs"/>
          <w:rtl/>
        </w:rPr>
      </w:pPr>
    </w:p>
    <w:p w14:paraId="69B7D341" w14:textId="77777777" w:rsidR="007609CD" w:rsidRPr="007609CD" w:rsidRDefault="007609CD" w:rsidP="007609CD">
      <w:pPr>
        <w:bidi/>
        <w:rPr>
          <w:rFonts w:cs="David" w:hint="cs"/>
          <w:rtl/>
        </w:rPr>
      </w:pPr>
      <w:r w:rsidRPr="007609CD">
        <w:rPr>
          <w:rFonts w:cs="David" w:hint="cs"/>
          <w:u w:val="single"/>
          <w:rtl/>
        </w:rPr>
        <w:t>יו"ר הכנסת ראובן ריבלין:</w:t>
      </w:r>
    </w:p>
    <w:p w14:paraId="4C3060FE" w14:textId="77777777" w:rsidR="007609CD" w:rsidRPr="007609CD" w:rsidRDefault="007609CD" w:rsidP="007609CD">
      <w:pPr>
        <w:bidi/>
        <w:ind w:firstLine="567"/>
        <w:rPr>
          <w:rFonts w:cs="David" w:hint="cs"/>
          <w:rtl/>
        </w:rPr>
      </w:pPr>
    </w:p>
    <w:p w14:paraId="7705DE31" w14:textId="77777777" w:rsidR="007609CD" w:rsidRPr="007609CD" w:rsidRDefault="007609CD" w:rsidP="007609CD">
      <w:pPr>
        <w:bidi/>
        <w:ind w:firstLine="567"/>
        <w:rPr>
          <w:rFonts w:cs="David" w:hint="cs"/>
          <w:rtl/>
        </w:rPr>
      </w:pPr>
      <w:r w:rsidRPr="007609CD">
        <w:rPr>
          <w:rFonts w:cs="David" w:hint="cs"/>
          <w:rtl/>
        </w:rPr>
        <w:t xml:space="preserve">הדבר השלישי והחמור ביותר: אנחנו מתבקשים כאן לאשר פטור מחובת הנחה לחוק ההסדרים במשק. אני מזהיר אתכם ככנסת, כממשלה וכקואליציה: בית המשפט העליון הורה ליושב-ראש הכנסת להקפיד הקפדה יתירה כאשר מניחים את חוק ההסדרים בפני הכנסת, משום שחוק ההסדרים לא יכול להיות ממין כזה, שיעשה את עבודת הכנסת פלסתר. חוק ההסדרים הזה מעולם לא נדון, אלא על ידי הכנסת הקודמת. אני יודע מידיעה אישית של יושב-ראש הכנסת, שהיו בכנסת הקודמת דרישות כלפי שר האוצר דאז בנימין נתניהו לסגת מטעם הממשלה מכמה סעיפים, שלא יכירם מקומם בחוק ההסדרים. יש חוות דעת של הייעוץ המשפטי של הכנסת ושל הייעוץ הכלכלי של הכנסת, לפיהן יש סעיפים בחוק הזה שאסור שיובאו במסגרת חוק ההסדרים. נוכח כל הדברים האלה, אני חושב </w:t>
      </w:r>
      <w:r w:rsidRPr="007609CD">
        <w:rPr>
          <w:rFonts w:cs="David"/>
          <w:rtl/>
        </w:rPr>
        <w:t>–</w:t>
      </w:r>
      <w:r w:rsidRPr="007609CD">
        <w:rPr>
          <w:rFonts w:cs="David" w:hint="cs"/>
          <w:rtl/>
        </w:rPr>
        <w:t xml:space="preserve"> גם ברמה הפרוצדורלית וגם ברמה המהותית </w:t>
      </w:r>
      <w:r w:rsidRPr="007609CD">
        <w:rPr>
          <w:rFonts w:cs="David"/>
          <w:rtl/>
        </w:rPr>
        <w:t>–</w:t>
      </w:r>
      <w:r w:rsidRPr="007609CD">
        <w:rPr>
          <w:rFonts w:cs="David" w:hint="cs"/>
          <w:rtl/>
        </w:rPr>
        <w:t xml:space="preserve"> שלא טוב תעשה הוועדה אם תאשר פטור מחובת הנחה. תודה רבה. </w:t>
      </w:r>
    </w:p>
    <w:p w14:paraId="3729E98C" w14:textId="77777777" w:rsidR="007609CD" w:rsidRPr="007609CD" w:rsidRDefault="007609CD" w:rsidP="007609CD">
      <w:pPr>
        <w:bidi/>
        <w:ind w:firstLine="567"/>
        <w:rPr>
          <w:rFonts w:cs="David" w:hint="cs"/>
          <w:rtl/>
        </w:rPr>
      </w:pPr>
    </w:p>
    <w:p w14:paraId="5DF1817D" w14:textId="77777777" w:rsidR="007609CD" w:rsidRPr="007609CD" w:rsidRDefault="007609CD" w:rsidP="007609CD">
      <w:pPr>
        <w:bidi/>
        <w:rPr>
          <w:rFonts w:cs="David"/>
          <w:u w:val="single"/>
          <w:rtl/>
        </w:rPr>
      </w:pPr>
      <w:r w:rsidRPr="007609CD">
        <w:rPr>
          <w:rFonts w:cs="David"/>
          <w:u w:val="single"/>
          <w:rtl/>
        </w:rPr>
        <w:t>מוחמד ברכה:</w:t>
      </w:r>
    </w:p>
    <w:p w14:paraId="15018C41" w14:textId="77777777" w:rsidR="007609CD" w:rsidRPr="007609CD" w:rsidRDefault="007609CD" w:rsidP="007609CD">
      <w:pPr>
        <w:bidi/>
        <w:rPr>
          <w:rFonts w:cs="David"/>
          <w:u w:val="single"/>
          <w:rtl/>
        </w:rPr>
      </w:pPr>
    </w:p>
    <w:p w14:paraId="776E460B" w14:textId="77777777" w:rsidR="007609CD" w:rsidRPr="007609CD" w:rsidRDefault="007609CD" w:rsidP="007609CD">
      <w:pPr>
        <w:bidi/>
        <w:ind w:firstLine="567"/>
        <w:rPr>
          <w:rFonts w:cs="David" w:hint="cs"/>
          <w:rtl/>
        </w:rPr>
      </w:pPr>
      <w:r w:rsidRPr="007609CD">
        <w:rPr>
          <w:rFonts w:cs="David" w:hint="cs"/>
          <w:rtl/>
        </w:rPr>
        <w:t xml:space="preserve">ברשות היושב-ראש, אני רוצה להודיע הודעה חשובה לדיון: אם ההחלטה תהיה כפי שביקשתם בקואליציה, אנחנו כבר שוקלים על עתירה לבית המשפט העליון. </w:t>
      </w:r>
    </w:p>
    <w:p w14:paraId="5C82092F" w14:textId="77777777" w:rsidR="007609CD" w:rsidRPr="007609CD" w:rsidRDefault="007609CD" w:rsidP="007609CD">
      <w:pPr>
        <w:bidi/>
        <w:ind w:firstLine="567"/>
        <w:rPr>
          <w:rFonts w:cs="David" w:hint="cs"/>
          <w:rtl/>
        </w:rPr>
      </w:pPr>
    </w:p>
    <w:p w14:paraId="03A72D37" w14:textId="77777777" w:rsidR="007609CD" w:rsidRPr="007609CD" w:rsidRDefault="007609CD" w:rsidP="007609CD">
      <w:pPr>
        <w:bidi/>
        <w:rPr>
          <w:rFonts w:cs="David" w:hint="cs"/>
          <w:rtl/>
        </w:rPr>
      </w:pPr>
      <w:r w:rsidRPr="007609CD">
        <w:rPr>
          <w:rFonts w:cs="David" w:hint="cs"/>
          <w:u w:val="single"/>
          <w:rtl/>
        </w:rPr>
        <w:t>זהבה גלאון:</w:t>
      </w:r>
    </w:p>
    <w:p w14:paraId="3F7E41FD" w14:textId="77777777" w:rsidR="007609CD" w:rsidRPr="007609CD" w:rsidRDefault="007609CD" w:rsidP="007609CD">
      <w:pPr>
        <w:bidi/>
        <w:ind w:firstLine="567"/>
        <w:rPr>
          <w:rFonts w:cs="David" w:hint="cs"/>
          <w:rtl/>
        </w:rPr>
      </w:pPr>
    </w:p>
    <w:p w14:paraId="69B66ACA" w14:textId="77777777" w:rsidR="007609CD" w:rsidRPr="007609CD" w:rsidRDefault="007609CD" w:rsidP="007609CD">
      <w:pPr>
        <w:bidi/>
        <w:ind w:firstLine="567"/>
        <w:rPr>
          <w:rFonts w:cs="David" w:hint="cs"/>
          <w:rtl/>
        </w:rPr>
      </w:pPr>
      <w:r w:rsidRPr="007609CD">
        <w:rPr>
          <w:rFonts w:cs="David" w:hint="cs"/>
          <w:rtl/>
        </w:rPr>
        <w:t xml:space="preserve">אדוני היושב-ראש, לפני שאתייחס, אני רוצה לשאול את היושב-ראש שאלה, ולבקש חוות דעת של היועצת המשפטית של הכנסת. חוק התקציב הונח לפני חצי שנה. האם זה חוקי שניתן עכשיו פטור מחובת הנחה לחוק שלא הונח בפנינו. </w:t>
      </w:r>
    </w:p>
    <w:p w14:paraId="162BA618" w14:textId="77777777" w:rsidR="007609CD" w:rsidRPr="007609CD" w:rsidRDefault="007609CD" w:rsidP="007609CD">
      <w:pPr>
        <w:bidi/>
        <w:ind w:firstLine="567"/>
        <w:rPr>
          <w:rFonts w:cs="David" w:hint="cs"/>
          <w:rtl/>
        </w:rPr>
      </w:pPr>
    </w:p>
    <w:p w14:paraId="238FB0FA" w14:textId="77777777" w:rsidR="007609CD" w:rsidRPr="007609CD" w:rsidRDefault="007609CD" w:rsidP="007609CD">
      <w:pPr>
        <w:bidi/>
        <w:ind w:firstLine="567"/>
        <w:rPr>
          <w:rFonts w:cs="David" w:hint="cs"/>
          <w:rtl/>
        </w:rPr>
      </w:pPr>
      <w:r w:rsidRPr="007609CD">
        <w:rPr>
          <w:rFonts w:cs="David" w:hint="cs"/>
          <w:rtl/>
        </w:rPr>
        <w:t>אדוני היושב-ראש, כשליש מחברי הבית התחלפו. האם סביר שאנחנו נדון בחוק שלא מונח לפנינו וניתן לו פטור מחובת הנחה?</w:t>
      </w:r>
      <w:r w:rsidRPr="007609CD">
        <w:rPr>
          <w:rFonts w:cs="David" w:hint="cs"/>
        </w:rPr>
        <w:t xml:space="preserve"> </w:t>
      </w:r>
      <w:r w:rsidRPr="007609CD">
        <w:rPr>
          <w:rFonts w:cs="David" w:hint="cs"/>
          <w:rtl/>
        </w:rPr>
        <w:t xml:space="preserve">אבקש לקבל את חוות הדעת של היועצת המשפטית. זו הערה ראשונה. </w:t>
      </w:r>
    </w:p>
    <w:p w14:paraId="5A851A85" w14:textId="77777777" w:rsidR="007609CD" w:rsidRPr="007609CD" w:rsidRDefault="007609CD" w:rsidP="007609CD">
      <w:pPr>
        <w:bidi/>
        <w:ind w:firstLine="567"/>
        <w:rPr>
          <w:rFonts w:cs="David" w:hint="cs"/>
          <w:rtl/>
        </w:rPr>
      </w:pPr>
    </w:p>
    <w:p w14:paraId="3F5746E5" w14:textId="77777777" w:rsidR="007609CD" w:rsidRPr="007609CD" w:rsidRDefault="007609CD" w:rsidP="007609CD">
      <w:pPr>
        <w:bidi/>
        <w:ind w:firstLine="567"/>
        <w:rPr>
          <w:rFonts w:cs="David" w:hint="cs"/>
          <w:rtl/>
        </w:rPr>
      </w:pPr>
      <w:r w:rsidRPr="007609CD">
        <w:rPr>
          <w:rFonts w:cs="David" w:hint="cs"/>
          <w:rtl/>
        </w:rPr>
        <w:t xml:space="preserve">אני תמיד יודעת שהחפזון מהשטן. למה אתם כל כך ממהרים? מה היה קורה אילו היו דנים בענין יום-יומיים, וביום רביעי היו מצביעים? ראש הממשלה נוסע לחו"ל מחר? מי לא יהיה לכם כאן? לאן אתם ממהרים? </w:t>
      </w:r>
    </w:p>
    <w:p w14:paraId="12478C39" w14:textId="77777777" w:rsidR="007609CD" w:rsidRPr="007609CD" w:rsidRDefault="007609CD" w:rsidP="007609CD">
      <w:pPr>
        <w:bidi/>
        <w:ind w:firstLine="567"/>
        <w:rPr>
          <w:rFonts w:cs="David" w:hint="cs"/>
          <w:rtl/>
        </w:rPr>
      </w:pPr>
    </w:p>
    <w:p w14:paraId="5DDB0FB1" w14:textId="77777777" w:rsidR="007609CD" w:rsidRPr="007609CD" w:rsidRDefault="007609CD" w:rsidP="007609CD">
      <w:pPr>
        <w:bidi/>
        <w:ind w:firstLine="567"/>
        <w:rPr>
          <w:rFonts w:cs="David" w:hint="cs"/>
          <w:rtl/>
        </w:rPr>
      </w:pPr>
      <w:r w:rsidRPr="007609CD">
        <w:rPr>
          <w:rFonts w:cs="David" w:hint="cs"/>
          <w:rtl/>
        </w:rPr>
        <w:t xml:space="preserve">אני חושבת שבסוגיה כזאת, שהיא בעלת השלכה על כל הבית הזה, הקואליציה מתחילה ברגל שמאל. לכן, אדוני היושב-ראש, אני מציעה לזמן לישיבה עכשיו את יושבת-ראש הכנסת החדשה. אני חושבת שזה נושא שראוי שהיא תתן עליו את הדעת. יש בקשה של קואליציה, וזאת פרוצדורה של הכנסת. לכן יושבת-ראש הכנסת צריכה לאשר בסוף דבר כזה. להערתי, בנסיבות כאלה היא צריכה להיות כאן. אתם לא יכולים להתחיל לנהל את הבית הזה כמו שאתם רוצים. יש כאן כל מני גורמים נוספים. זה גם זלזול בכבודו של הבית הזה. יש אנשים שלא ראו את התקציב הזה מעולם. אני זוכרת מה ראיתי לפני חצי שנה? ש"ס קבלה עכשיו 2 מיליארד ₪ - איפה זה יהיה כתוב - - - מאיפה יורידו את זה, למשל? יש לי שאלות. בהסכם הקואליציוני נחתמו כל מני הבנות בעניני כספים בין מפלגת הקואליציה למפלגות אחרות. מאלו סעיפים בתקציב הזה זה יורד? יש דברים שאנחנו רוצים ללמוד ולדעת. תעשו את זה בצורה מכובדת. </w:t>
      </w:r>
    </w:p>
    <w:p w14:paraId="37F5E0DA" w14:textId="77777777" w:rsidR="007609CD" w:rsidRPr="007609CD" w:rsidRDefault="007609CD" w:rsidP="007609CD">
      <w:pPr>
        <w:bidi/>
        <w:ind w:firstLine="567"/>
        <w:rPr>
          <w:rFonts w:cs="David" w:hint="cs"/>
          <w:rtl/>
        </w:rPr>
      </w:pPr>
    </w:p>
    <w:p w14:paraId="6EBFE615"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52EA9A21" w14:textId="77777777" w:rsidR="007609CD" w:rsidRPr="007609CD" w:rsidRDefault="007609CD" w:rsidP="007609CD">
      <w:pPr>
        <w:bidi/>
        <w:rPr>
          <w:rFonts w:cs="David" w:hint="cs"/>
          <w:u w:val="single"/>
          <w:rtl/>
        </w:rPr>
      </w:pPr>
    </w:p>
    <w:p w14:paraId="0D27D06A" w14:textId="77777777" w:rsidR="007609CD" w:rsidRPr="007609CD" w:rsidRDefault="007609CD" w:rsidP="007609CD">
      <w:pPr>
        <w:bidi/>
        <w:ind w:firstLine="567"/>
        <w:rPr>
          <w:rFonts w:cs="David" w:hint="cs"/>
          <w:rtl/>
        </w:rPr>
      </w:pPr>
      <w:r w:rsidRPr="007609CD">
        <w:rPr>
          <w:rFonts w:cs="David" w:hint="cs"/>
          <w:rtl/>
        </w:rPr>
        <w:t>אני מזכיר שמדובר בקריאה ראשונה.</w:t>
      </w:r>
    </w:p>
    <w:p w14:paraId="4B731F9D" w14:textId="77777777" w:rsidR="007609CD" w:rsidRPr="007609CD" w:rsidRDefault="007609CD" w:rsidP="007609CD">
      <w:pPr>
        <w:bidi/>
        <w:ind w:firstLine="567"/>
        <w:rPr>
          <w:rFonts w:cs="David" w:hint="cs"/>
          <w:rtl/>
        </w:rPr>
      </w:pPr>
    </w:p>
    <w:p w14:paraId="1A90B137" w14:textId="77777777" w:rsidR="007609CD" w:rsidRPr="007609CD" w:rsidRDefault="007609CD" w:rsidP="007609CD">
      <w:pPr>
        <w:bidi/>
        <w:rPr>
          <w:rFonts w:cs="David" w:hint="cs"/>
          <w:rtl/>
        </w:rPr>
      </w:pPr>
      <w:r w:rsidRPr="007609CD">
        <w:rPr>
          <w:rFonts w:cs="David" w:hint="cs"/>
          <w:u w:val="single"/>
          <w:rtl/>
        </w:rPr>
        <w:t>זהבה גלאון:</w:t>
      </w:r>
    </w:p>
    <w:p w14:paraId="3BEB4307" w14:textId="77777777" w:rsidR="007609CD" w:rsidRPr="007609CD" w:rsidRDefault="007609CD" w:rsidP="007609CD">
      <w:pPr>
        <w:bidi/>
        <w:ind w:firstLine="567"/>
        <w:rPr>
          <w:rFonts w:cs="David" w:hint="cs"/>
          <w:rtl/>
        </w:rPr>
      </w:pPr>
    </w:p>
    <w:p w14:paraId="4B773849" w14:textId="77777777" w:rsidR="007609CD" w:rsidRPr="007609CD" w:rsidRDefault="007609CD" w:rsidP="007609CD">
      <w:pPr>
        <w:bidi/>
        <w:ind w:firstLine="567"/>
        <w:rPr>
          <w:rFonts w:cs="David" w:hint="cs"/>
          <w:rtl/>
        </w:rPr>
      </w:pPr>
      <w:r w:rsidRPr="007609CD">
        <w:rPr>
          <w:rFonts w:cs="David" w:hint="cs"/>
          <w:rtl/>
        </w:rPr>
        <w:t>אני מבקשת חוות דעת של היועצת המשפטית.</w:t>
      </w:r>
    </w:p>
    <w:p w14:paraId="37B73312" w14:textId="77777777" w:rsidR="007609CD" w:rsidRPr="007609CD" w:rsidRDefault="007609CD" w:rsidP="007609CD">
      <w:pPr>
        <w:bidi/>
        <w:ind w:firstLine="567"/>
        <w:rPr>
          <w:rFonts w:cs="David" w:hint="cs"/>
          <w:rtl/>
        </w:rPr>
      </w:pPr>
    </w:p>
    <w:p w14:paraId="0A2EF842" w14:textId="77777777" w:rsidR="007609CD" w:rsidRPr="007609CD" w:rsidRDefault="007609CD" w:rsidP="007609CD">
      <w:pPr>
        <w:bidi/>
        <w:rPr>
          <w:rFonts w:cs="David" w:hint="cs"/>
          <w:rtl/>
        </w:rPr>
      </w:pPr>
      <w:r w:rsidRPr="007609CD">
        <w:rPr>
          <w:rFonts w:cs="David" w:hint="cs"/>
          <w:u w:val="single"/>
          <w:rtl/>
        </w:rPr>
        <w:t>גלעד ארדן:</w:t>
      </w:r>
    </w:p>
    <w:p w14:paraId="46F6B0BA" w14:textId="77777777" w:rsidR="007609CD" w:rsidRPr="007609CD" w:rsidRDefault="007609CD" w:rsidP="007609CD">
      <w:pPr>
        <w:bidi/>
        <w:ind w:firstLine="567"/>
        <w:rPr>
          <w:rFonts w:cs="David" w:hint="cs"/>
          <w:rtl/>
        </w:rPr>
      </w:pPr>
    </w:p>
    <w:p w14:paraId="00E6A49E" w14:textId="77777777" w:rsidR="007609CD" w:rsidRPr="007609CD" w:rsidRDefault="007609CD" w:rsidP="007609CD">
      <w:pPr>
        <w:bidi/>
        <w:ind w:firstLine="567"/>
        <w:rPr>
          <w:rFonts w:cs="David" w:hint="cs"/>
          <w:rtl/>
        </w:rPr>
      </w:pPr>
      <w:r w:rsidRPr="007609CD">
        <w:rPr>
          <w:rFonts w:cs="David" w:hint="cs"/>
          <w:rtl/>
        </w:rPr>
        <w:t xml:space="preserve">אולי נוותר בכלל על קריאה ראשונה בכנסת, אם אין לה שום משמעות. </w:t>
      </w:r>
    </w:p>
    <w:p w14:paraId="2B45FB18" w14:textId="77777777" w:rsidR="007609CD" w:rsidRPr="007609CD" w:rsidRDefault="007609CD" w:rsidP="007609CD">
      <w:pPr>
        <w:bidi/>
        <w:ind w:firstLine="567"/>
        <w:rPr>
          <w:rFonts w:cs="David" w:hint="cs"/>
          <w:rtl/>
        </w:rPr>
      </w:pPr>
    </w:p>
    <w:p w14:paraId="36BE9C51" w14:textId="77777777" w:rsidR="007609CD" w:rsidRPr="007609CD" w:rsidRDefault="007609CD" w:rsidP="007609CD">
      <w:pPr>
        <w:bidi/>
        <w:rPr>
          <w:rFonts w:cs="David" w:hint="cs"/>
          <w:rtl/>
        </w:rPr>
      </w:pPr>
      <w:r w:rsidRPr="007609CD">
        <w:rPr>
          <w:rFonts w:cs="David" w:hint="cs"/>
          <w:u w:val="single"/>
          <w:rtl/>
        </w:rPr>
        <w:t>משה גפני:</w:t>
      </w:r>
    </w:p>
    <w:p w14:paraId="497F912D" w14:textId="77777777" w:rsidR="007609CD" w:rsidRPr="007609CD" w:rsidRDefault="007609CD" w:rsidP="007609CD">
      <w:pPr>
        <w:bidi/>
        <w:ind w:firstLine="567"/>
        <w:rPr>
          <w:rFonts w:cs="David" w:hint="cs"/>
          <w:rtl/>
        </w:rPr>
      </w:pPr>
    </w:p>
    <w:p w14:paraId="3DF140EB" w14:textId="77777777" w:rsidR="007609CD" w:rsidRPr="007609CD" w:rsidRDefault="007609CD" w:rsidP="007609CD">
      <w:pPr>
        <w:bidi/>
        <w:ind w:firstLine="567"/>
        <w:rPr>
          <w:rFonts w:cs="David" w:hint="cs"/>
          <w:rtl/>
        </w:rPr>
      </w:pPr>
      <w:r w:rsidRPr="007609CD">
        <w:rPr>
          <w:rFonts w:cs="David" w:hint="cs"/>
          <w:rtl/>
        </w:rPr>
        <w:t xml:space="preserve">אדוני היושב-ראש, אני מבין שלמדינת ישראל אין תקציב. אנחנו נמצאים כבר חצי שנה מאז שהיתה אמורה להתחיל שנת התקציב, והמצב הוא לא טוב. אבל רציתי לדעת כמה דברים, וחלק מהשאלות נשאלו כבר על ידי חבריי: ראשית, האם מדובר בתקציב שהכין נתניהו? האם לכך הכוונה כאשר מבקשים מאתנו לשחרר מחובת הנחה? השאלה היא באיזה תקציב מדובר. </w:t>
      </w:r>
    </w:p>
    <w:p w14:paraId="6B543B7B" w14:textId="77777777" w:rsidR="007609CD" w:rsidRPr="007609CD" w:rsidRDefault="007609CD" w:rsidP="007609CD">
      <w:pPr>
        <w:bidi/>
        <w:ind w:firstLine="567"/>
        <w:rPr>
          <w:rFonts w:cs="David" w:hint="cs"/>
          <w:rtl/>
        </w:rPr>
      </w:pPr>
    </w:p>
    <w:p w14:paraId="197ABBCC" w14:textId="77777777" w:rsidR="007609CD" w:rsidRPr="007609CD" w:rsidRDefault="007609CD" w:rsidP="007609CD">
      <w:pPr>
        <w:bidi/>
        <w:rPr>
          <w:rFonts w:cs="David" w:hint="cs"/>
          <w:rtl/>
        </w:rPr>
      </w:pPr>
      <w:r w:rsidRPr="007609CD">
        <w:rPr>
          <w:rFonts w:cs="David" w:hint="cs"/>
          <w:u w:val="single"/>
          <w:rtl/>
        </w:rPr>
        <w:t>יצחק לוי:</w:t>
      </w:r>
    </w:p>
    <w:p w14:paraId="148339FC" w14:textId="77777777" w:rsidR="007609CD" w:rsidRPr="007609CD" w:rsidRDefault="007609CD" w:rsidP="007609CD">
      <w:pPr>
        <w:bidi/>
        <w:ind w:firstLine="567"/>
        <w:rPr>
          <w:rFonts w:cs="David" w:hint="cs"/>
          <w:rtl/>
        </w:rPr>
      </w:pPr>
    </w:p>
    <w:p w14:paraId="095426DB" w14:textId="77777777" w:rsidR="007609CD" w:rsidRPr="007609CD" w:rsidRDefault="007609CD" w:rsidP="007609CD">
      <w:pPr>
        <w:bidi/>
        <w:ind w:firstLine="567"/>
        <w:rPr>
          <w:rFonts w:cs="David" w:hint="cs"/>
          <w:rtl/>
        </w:rPr>
      </w:pPr>
      <w:r w:rsidRPr="007609CD">
        <w:rPr>
          <w:rFonts w:cs="David" w:hint="cs"/>
          <w:rtl/>
        </w:rPr>
        <w:t>אם הוא לא הונח, איך נדע?</w:t>
      </w:r>
    </w:p>
    <w:p w14:paraId="7C635CC6" w14:textId="77777777" w:rsidR="007609CD" w:rsidRPr="007609CD" w:rsidRDefault="007609CD" w:rsidP="007609CD">
      <w:pPr>
        <w:bidi/>
        <w:ind w:firstLine="567"/>
        <w:rPr>
          <w:rFonts w:cs="David" w:hint="cs"/>
          <w:rtl/>
        </w:rPr>
      </w:pPr>
    </w:p>
    <w:p w14:paraId="0AEB0122" w14:textId="77777777" w:rsidR="007609CD" w:rsidRPr="007609CD" w:rsidRDefault="007609CD" w:rsidP="007609CD">
      <w:pPr>
        <w:bidi/>
        <w:rPr>
          <w:rFonts w:cs="David" w:hint="cs"/>
          <w:rtl/>
        </w:rPr>
      </w:pPr>
      <w:r w:rsidRPr="007609CD">
        <w:rPr>
          <w:rFonts w:cs="David" w:hint="cs"/>
          <w:u w:val="single"/>
          <w:rtl/>
        </w:rPr>
        <w:t>יו"ר הכנסת ראובן ריבלין:</w:t>
      </w:r>
    </w:p>
    <w:p w14:paraId="749729B9" w14:textId="77777777" w:rsidR="007609CD" w:rsidRPr="007609CD" w:rsidRDefault="007609CD" w:rsidP="007609CD">
      <w:pPr>
        <w:bidi/>
        <w:ind w:firstLine="567"/>
        <w:rPr>
          <w:rFonts w:cs="David" w:hint="cs"/>
          <w:rtl/>
        </w:rPr>
      </w:pPr>
    </w:p>
    <w:p w14:paraId="66289D22" w14:textId="77777777" w:rsidR="007609CD" w:rsidRPr="007609CD" w:rsidRDefault="007609CD" w:rsidP="007609CD">
      <w:pPr>
        <w:bidi/>
        <w:ind w:firstLine="567"/>
        <w:rPr>
          <w:rFonts w:cs="David" w:hint="cs"/>
          <w:rtl/>
        </w:rPr>
      </w:pPr>
      <w:r w:rsidRPr="007609CD">
        <w:rPr>
          <w:rFonts w:cs="David" w:hint="cs"/>
          <w:rtl/>
        </w:rPr>
        <w:t xml:space="preserve">הרי אמרתם לכל העם להצביע נגד נתניהו רק בגלל התקציב הזה. אז מה, נתניהו חזר בתשובה ועכשיו חברת הכנסת אביטל רוצה להצביע בעדו? איך את מתריסה? טול קורה מבין עיניך. </w:t>
      </w:r>
    </w:p>
    <w:p w14:paraId="3F21162A" w14:textId="77777777" w:rsidR="007609CD" w:rsidRPr="007609CD" w:rsidRDefault="007609CD" w:rsidP="007609CD">
      <w:pPr>
        <w:bidi/>
        <w:ind w:firstLine="567"/>
        <w:rPr>
          <w:rFonts w:cs="David" w:hint="cs"/>
          <w:rtl/>
        </w:rPr>
      </w:pPr>
    </w:p>
    <w:p w14:paraId="735C29EA"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1C0DBFD" w14:textId="77777777" w:rsidR="007609CD" w:rsidRPr="007609CD" w:rsidRDefault="007609CD" w:rsidP="007609CD">
      <w:pPr>
        <w:bidi/>
        <w:rPr>
          <w:rFonts w:cs="David" w:hint="cs"/>
          <w:u w:val="single"/>
          <w:rtl/>
        </w:rPr>
      </w:pPr>
    </w:p>
    <w:p w14:paraId="4EC434A1" w14:textId="77777777" w:rsidR="007609CD" w:rsidRPr="007609CD" w:rsidRDefault="007609CD" w:rsidP="007609CD">
      <w:pPr>
        <w:bidi/>
        <w:ind w:firstLine="567"/>
        <w:rPr>
          <w:rFonts w:cs="David" w:hint="cs"/>
          <w:rtl/>
        </w:rPr>
      </w:pPr>
      <w:r w:rsidRPr="007609CD">
        <w:rPr>
          <w:rFonts w:cs="David" w:hint="cs"/>
          <w:rtl/>
        </w:rPr>
        <w:t xml:space="preserve">אני מבקש שהדוברים הבאים יתייחסו לאפשרות הנאותה, לפיה נוכל בסופו של דבר לדון בתקציב מהר ככל האפשר. </w:t>
      </w:r>
    </w:p>
    <w:p w14:paraId="5823D569" w14:textId="77777777" w:rsidR="007609CD" w:rsidRPr="007609CD" w:rsidRDefault="007609CD" w:rsidP="007609CD">
      <w:pPr>
        <w:bidi/>
        <w:ind w:firstLine="567"/>
        <w:rPr>
          <w:rFonts w:cs="David" w:hint="cs"/>
          <w:rtl/>
        </w:rPr>
      </w:pPr>
    </w:p>
    <w:p w14:paraId="71BEFD93" w14:textId="77777777" w:rsidR="007609CD" w:rsidRPr="007609CD" w:rsidRDefault="007609CD" w:rsidP="007609CD">
      <w:pPr>
        <w:bidi/>
        <w:rPr>
          <w:rFonts w:cs="David"/>
          <w:u w:val="single"/>
          <w:rtl/>
        </w:rPr>
      </w:pPr>
      <w:r w:rsidRPr="007609CD">
        <w:rPr>
          <w:rFonts w:cs="David"/>
          <w:u w:val="single"/>
          <w:rtl/>
        </w:rPr>
        <w:t>מוחמד ברכה:</w:t>
      </w:r>
    </w:p>
    <w:p w14:paraId="4712E7D7" w14:textId="77777777" w:rsidR="007609CD" w:rsidRPr="007609CD" w:rsidRDefault="007609CD" w:rsidP="007609CD">
      <w:pPr>
        <w:bidi/>
        <w:rPr>
          <w:rFonts w:cs="David"/>
          <w:u w:val="single"/>
          <w:rtl/>
        </w:rPr>
      </w:pPr>
    </w:p>
    <w:p w14:paraId="3B54EB43" w14:textId="77777777" w:rsidR="007609CD" w:rsidRPr="007609CD" w:rsidRDefault="007609CD" w:rsidP="007609CD">
      <w:pPr>
        <w:bidi/>
        <w:ind w:firstLine="567"/>
        <w:rPr>
          <w:rFonts w:cs="David" w:hint="cs"/>
          <w:rtl/>
        </w:rPr>
      </w:pPr>
      <w:r w:rsidRPr="007609CD">
        <w:rPr>
          <w:rFonts w:cs="David" w:hint="cs"/>
          <w:rtl/>
        </w:rPr>
        <w:t xml:space="preserve">אם הוא יונח היום, פתרתם את הבעיה. </w:t>
      </w:r>
    </w:p>
    <w:p w14:paraId="43D2401B" w14:textId="77777777" w:rsidR="007609CD" w:rsidRPr="007609CD" w:rsidRDefault="007609CD" w:rsidP="007609CD">
      <w:pPr>
        <w:bidi/>
        <w:ind w:firstLine="567"/>
        <w:rPr>
          <w:rFonts w:cs="David" w:hint="cs"/>
          <w:rtl/>
        </w:rPr>
      </w:pPr>
    </w:p>
    <w:p w14:paraId="73F232AF"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2D8F4C7A" w14:textId="77777777" w:rsidR="007609CD" w:rsidRPr="007609CD" w:rsidRDefault="007609CD" w:rsidP="007609CD">
      <w:pPr>
        <w:bidi/>
        <w:rPr>
          <w:rFonts w:cs="David" w:hint="cs"/>
          <w:u w:val="single"/>
          <w:rtl/>
        </w:rPr>
      </w:pPr>
    </w:p>
    <w:p w14:paraId="6D75A32F" w14:textId="77777777" w:rsidR="007609CD" w:rsidRPr="007609CD" w:rsidRDefault="007609CD" w:rsidP="007609CD">
      <w:pPr>
        <w:bidi/>
        <w:ind w:firstLine="567"/>
        <w:rPr>
          <w:rFonts w:cs="David" w:hint="cs"/>
          <w:rtl/>
        </w:rPr>
      </w:pPr>
      <w:r w:rsidRPr="007609CD">
        <w:rPr>
          <w:rFonts w:cs="David" w:hint="cs"/>
          <w:rtl/>
        </w:rPr>
        <w:t xml:space="preserve">ראשית, מזכיר הכנסת אומר שהתקציב יונח היום על שולחנכם, ואתם תראו אותו. שנית, אנחנו רוצים לעשות שני דברים: האחד הוא שתראו אותו בנחת. זה נשמע לי הגיוני. אבל בשום מקרה, הקריאה הראשונה לא תעבור את יום רביעי. שנית, בנושאים מסוימים, לאפשר על פי תקדימים בכנסת ליושב-ראש ועדת הכספים, שעדיין לא בקואליציה, לדון באותם נושאים שלפי שיקול דעתו הוא לא יספיק לעשות אותם בזמן הנותר. </w:t>
      </w:r>
    </w:p>
    <w:p w14:paraId="55022B1F" w14:textId="77777777" w:rsidR="007609CD" w:rsidRPr="007609CD" w:rsidRDefault="007609CD" w:rsidP="007609CD">
      <w:pPr>
        <w:bidi/>
        <w:ind w:firstLine="567"/>
        <w:rPr>
          <w:rFonts w:cs="David" w:hint="cs"/>
          <w:rtl/>
        </w:rPr>
      </w:pPr>
    </w:p>
    <w:p w14:paraId="4F3D3793" w14:textId="77777777" w:rsidR="007609CD" w:rsidRPr="007609CD" w:rsidRDefault="007609CD" w:rsidP="007609CD">
      <w:pPr>
        <w:bidi/>
        <w:rPr>
          <w:rFonts w:cs="David"/>
          <w:u w:val="single"/>
          <w:rtl/>
        </w:rPr>
      </w:pPr>
      <w:r w:rsidRPr="007609CD">
        <w:rPr>
          <w:rFonts w:cs="David"/>
          <w:u w:val="single"/>
          <w:rtl/>
        </w:rPr>
        <w:t>מוחמד ברכה:</w:t>
      </w:r>
    </w:p>
    <w:p w14:paraId="7A89F125" w14:textId="77777777" w:rsidR="007609CD" w:rsidRPr="007609CD" w:rsidRDefault="007609CD" w:rsidP="007609CD">
      <w:pPr>
        <w:bidi/>
        <w:rPr>
          <w:rFonts w:cs="David"/>
          <w:u w:val="single"/>
          <w:rtl/>
        </w:rPr>
      </w:pPr>
    </w:p>
    <w:p w14:paraId="18F5041E" w14:textId="77777777" w:rsidR="007609CD" w:rsidRPr="007609CD" w:rsidRDefault="007609CD" w:rsidP="007609CD">
      <w:pPr>
        <w:bidi/>
        <w:ind w:firstLine="567"/>
        <w:rPr>
          <w:rFonts w:cs="David" w:hint="cs"/>
          <w:rtl/>
        </w:rPr>
      </w:pPr>
      <w:r w:rsidRPr="007609CD">
        <w:rPr>
          <w:rFonts w:cs="David"/>
          <w:rtl/>
        </w:rPr>
        <w:tab/>
      </w:r>
      <w:r w:rsidRPr="007609CD">
        <w:rPr>
          <w:rFonts w:cs="David" w:hint="cs"/>
          <w:rtl/>
        </w:rPr>
        <w:t>אתה מתכוון ליומיים הקרובים.</w:t>
      </w:r>
    </w:p>
    <w:p w14:paraId="0AABA721" w14:textId="77777777" w:rsidR="007609CD" w:rsidRPr="007609CD" w:rsidRDefault="007609CD" w:rsidP="007609CD">
      <w:pPr>
        <w:bidi/>
        <w:ind w:firstLine="567"/>
        <w:rPr>
          <w:rFonts w:cs="David" w:hint="cs"/>
          <w:rtl/>
        </w:rPr>
      </w:pPr>
    </w:p>
    <w:p w14:paraId="76374140" w14:textId="77777777" w:rsidR="007609CD" w:rsidRPr="007609CD" w:rsidRDefault="007609CD" w:rsidP="007609CD">
      <w:pPr>
        <w:pStyle w:val="Heading5"/>
        <w:jc w:val="left"/>
        <w:rPr>
          <w:rFonts w:hint="cs"/>
          <w:rtl/>
        </w:rPr>
      </w:pPr>
      <w:r w:rsidRPr="007609CD">
        <w:rPr>
          <w:rFonts w:hint="cs"/>
          <w:u w:val="single"/>
          <w:rtl/>
        </w:rPr>
        <w:t>היו"ר אביגדור יצחקי:</w:t>
      </w:r>
    </w:p>
    <w:p w14:paraId="40CF3128" w14:textId="77777777" w:rsidR="007609CD" w:rsidRPr="007609CD" w:rsidRDefault="007609CD" w:rsidP="007609CD">
      <w:pPr>
        <w:pStyle w:val="Heading5"/>
        <w:ind w:firstLine="567"/>
        <w:jc w:val="left"/>
        <w:rPr>
          <w:rFonts w:hint="cs"/>
          <w:rtl/>
        </w:rPr>
      </w:pPr>
    </w:p>
    <w:p w14:paraId="679D9D93" w14:textId="77777777" w:rsidR="007609CD" w:rsidRPr="007609CD" w:rsidRDefault="007609CD" w:rsidP="007609CD">
      <w:pPr>
        <w:bidi/>
        <w:ind w:firstLine="567"/>
        <w:rPr>
          <w:rFonts w:cs="David" w:hint="cs"/>
          <w:rtl/>
        </w:rPr>
      </w:pPr>
      <w:r w:rsidRPr="007609CD">
        <w:rPr>
          <w:rFonts w:cs="David" w:hint="cs"/>
          <w:rtl/>
        </w:rPr>
        <w:t>ביומיים הקרובים.</w:t>
      </w:r>
    </w:p>
    <w:p w14:paraId="24B30CA3" w14:textId="77777777" w:rsidR="007609CD" w:rsidRPr="007609CD" w:rsidRDefault="007609CD" w:rsidP="007609CD">
      <w:pPr>
        <w:bidi/>
        <w:ind w:firstLine="567"/>
        <w:rPr>
          <w:rFonts w:cs="David" w:hint="cs"/>
          <w:rtl/>
        </w:rPr>
      </w:pPr>
    </w:p>
    <w:p w14:paraId="03F882D7" w14:textId="77777777" w:rsidR="007609CD" w:rsidRPr="007609CD" w:rsidRDefault="007609CD" w:rsidP="007609CD">
      <w:pPr>
        <w:bidi/>
        <w:rPr>
          <w:rFonts w:cs="David" w:hint="cs"/>
          <w:rtl/>
        </w:rPr>
      </w:pPr>
      <w:r w:rsidRPr="007609CD">
        <w:rPr>
          <w:rFonts w:cs="David" w:hint="cs"/>
          <w:u w:val="single"/>
          <w:rtl/>
        </w:rPr>
        <w:t>ראובן ריבלין:</w:t>
      </w:r>
    </w:p>
    <w:p w14:paraId="6FC0195E" w14:textId="77777777" w:rsidR="007609CD" w:rsidRPr="007609CD" w:rsidRDefault="007609CD" w:rsidP="007609CD">
      <w:pPr>
        <w:bidi/>
        <w:ind w:firstLine="567"/>
        <w:rPr>
          <w:rFonts w:cs="David" w:hint="cs"/>
          <w:rtl/>
        </w:rPr>
      </w:pPr>
    </w:p>
    <w:p w14:paraId="379A0BE2" w14:textId="77777777" w:rsidR="007609CD" w:rsidRPr="007609CD" w:rsidRDefault="007609CD" w:rsidP="007609CD">
      <w:pPr>
        <w:bidi/>
        <w:ind w:firstLine="567"/>
        <w:rPr>
          <w:rFonts w:cs="David" w:hint="cs"/>
          <w:rtl/>
        </w:rPr>
      </w:pPr>
      <w:r w:rsidRPr="007609CD">
        <w:rPr>
          <w:rFonts w:cs="David" w:hint="cs"/>
          <w:rtl/>
        </w:rPr>
        <w:t xml:space="preserve">הם יוכלו להתחיל בדיון לפני ההעברה. המליאה תתיר להם. יש רק בעיה אחת, אדוני מנכ"ל ראש הממשלה לשעבר: אתם צריכים לדון בשאלה אלו סעיפים בחוק ההסדרים יפוצלו, לפני שאתה מביא את זה לכאן. </w:t>
      </w:r>
    </w:p>
    <w:p w14:paraId="2BC6A3C3" w14:textId="77777777" w:rsidR="007609CD" w:rsidRPr="007609CD" w:rsidRDefault="007609CD" w:rsidP="007609CD">
      <w:pPr>
        <w:bidi/>
        <w:ind w:firstLine="567"/>
        <w:rPr>
          <w:rFonts w:cs="David" w:hint="cs"/>
          <w:rtl/>
        </w:rPr>
      </w:pPr>
    </w:p>
    <w:p w14:paraId="7E852E54" w14:textId="77777777" w:rsidR="007609CD" w:rsidRPr="007609CD" w:rsidRDefault="007609CD" w:rsidP="007609CD">
      <w:pPr>
        <w:keepNext/>
        <w:bidi/>
        <w:rPr>
          <w:rFonts w:cs="David" w:hint="cs"/>
          <w:u w:val="single"/>
          <w:rtl/>
        </w:rPr>
      </w:pPr>
      <w:r w:rsidRPr="007609CD">
        <w:rPr>
          <w:rFonts w:cs="David" w:hint="cs"/>
          <w:u w:val="single"/>
          <w:rtl/>
        </w:rPr>
        <w:t>היו"ר אביגדור יצחקי:</w:t>
      </w:r>
    </w:p>
    <w:p w14:paraId="564F3916" w14:textId="77777777" w:rsidR="007609CD" w:rsidRPr="007609CD" w:rsidRDefault="007609CD" w:rsidP="007609CD">
      <w:pPr>
        <w:bidi/>
        <w:rPr>
          <w:rFonts w:cs="David" w:hint="cs"/>
          <w:u w:val="single"/>
          <w:rtl/>
        </w:rPr>
      </w:pPr>
    </w:p>
    <w:p w14:paraId="384DE27A" w14:textId="77777777" w:rsidR="007609CD" w:rsidRPr="007609CD" w:rsidRDefault="007609CD" w:rsidP="007609CD">
      <w:pPr>
        <w:bidi/>
        <w:ind w:firstLine="567"/>
        <w:rPr>
          <w:rFonts w:cs="David" w:hint="cs"/>
          <w:rtl/>
        </w:rPr>
      </w:pPr>
      <w:r w:rsidRPr="007609CD">
        <w:rPr>
          <w:rFonts w:cs="David" w:hint="cs"/>
          <w:rtl/>
        </w:rPr>
        <w:t xml:space="preserve">זה ברור לחלוטין. </w:t>
      </w:r>
    </w:p>
    <w:p w14:paraId="1EF621DD" w14:textId="77777777" w:rsidR="007609CD" w:rsidRPr="007609CD" w:rsidRDefault="007609CD" w:rsidP="007609CD">
      <w:pPr>
        <w:bidi/>
        <w:ind w:firstLine="567"/>
        <w:rPr>
          <w:rFonts w:cs="David" w:hint="cs"/>
          <w:rtl/>
        </w:rPr>
      </w:pPr>
    </w:p>
    <w:p w14:paraId="637DCFF5" w14:textId="77777777" w:rsidR="007609CD" w:rsidRPr="007609CD" w:rsidRDefault="007609CD" w:rsidP="007609CD">
      <w:pPr>
        <w:bidi/>
        <w:rPr>
          <w:rFonts w:cs="David" w:hint="cs"/>
          <w:rtl/>
        </w:rPr>
      </w:pPr>
      <w:r w:rsidRPr="007609CD">
        <w:rPr>
          <w:rFonts w:cs="David" w:hint="cs"/>
          <w:u w:val="single"/>
          <w:rtl/>
        </w:rPr>
        <w:t>יו"ר הכנסת ראובן ריבלין:</w:t>
      </w:r>
    </w:p>
    <w:p w14:paraId="6C9FDE71" w14:textId="77777777" w:rsidR="007609CD" w:rsidRPr="007609CD" w:rsidRDefault="007609CD" w:rsidP="007609CD">
      <w:pPr>
        <w:bidi/>
        <w:ind w:firstLine="567"/>
        <w:rPr>
          <w:rFonts w:cs="David" w:hint="cs"/>
          <w:rtl/>
        </w:rPr>
      </w:pPr>
    </w:p>
    <w:p w14:paraId="4C25793B" w14:textId="77777777" w:rsidR="007609CD" w:rsidRPr="007609CD" w:rsidRDefault="007609CD" w:rsidP="007609CD">
      <w:pPr>
        <w:bidi/>
        <w:ind w:firstLine="567"/>
        <w:rPr>
          <w:rFonts w:cs="David" w:hint="cs"/>
          <w:rtl/>
        </w:rPr>
      </w:pPr>
      <w:r w:rsidRPr="007609CD">
        <w:rPr>
          <w:rFonts w:cs="David" w:hint="cs"/>
          <w:rtl/>
        </w:rPr>
        <w:t>מי יעשה את זה?</w:t>
      </w:r>
    </w:p>
    <w:p w14:paraId="54A8A0BA" w14:textId="77777777" w:rsidR="007609CD" w:rsidRPr="007609CD" w:rsidRDefault="007609CD" w:rsidP="007609CD">
      <w:pPr>
        <w:bidi/>
        <w:ind w:firstLine="567"/>
        <w:rPr>
          <w:rFonts w:cs="David" w:hint="cs"/>
          <w:rtl/>
        </w:rPr>
      </w:pPr>
    </w:p>
    <w:p w14:paraId="642AE6AB" w14:textId="77777777" w:rsidR="007609CD" w:rsidRPr="007609CD" w:rsidRDefault="007609CD" w:rsidP="007609CD">
      <w:pPr>
        <w:pStyle w:val="Heading5"/>
        <w:jc w:val="left"/>
        <w:rPr>
          <w:rFonts w:hint="cs"/>
          <w:rtl/>
        </w:rPr>
      </w:pPr>
      <w:r w:rsidRPr="007609CD">
        <w:rPr>
          <w:rFonts w:hint="cs"/>
          <w:u w:val="single"/>
          <w:rtl/>
        </w:rPr>
        <w:t>היו"ר אביגדור יצחקי:</w:t>
      </w:r>
    </w:p>
    <w:p w14:paraId="5CE02BED" w14:textId="77777777" w:rsidR="007609CD" w:rsidRPr="007609CD" w:rsidRDefault="007609CD" w:rsidP="007609CD">
      <w:pPr>
        <w:pStyle w:val="Heading5"/>
        <w:ind w:firstLine="567"/>
        <w:jc w:val="left"/>
        <w:rPr>
          <w:rFonts w:hint="cs"/>
          <w:rtl/>
        </w:rPr>
      </w:pPr>
    </w:p>
    <w:p w14:paraId="1F01FBF7" w14:textId="77777777" w:rsidR="007609CD" w:rsidRPr="007609CD" w:rsidRDefault="007609CD" w:rsidP="007609CD">
      <w:pPr>
        <w:bidi/>
        <w:ind w:firstLine="567"/>
        <w:rPr>
          <w:rFonts w:cs="David" w:hint="cs"/>
          <w:rtl/>
        </w:rPr>
      </w:pPr>
      <w:r w:rsidRPr="007609CD">
        <w:rPr>
          <w:rFonts w:cs="David" w:hint="cs"/>
          <w:rtl/>
        </w:rPr>
        <w:t>אנחנו נעשה את זה. נשב עם האופוזיציה.</w:t>
      </w:r>
    </w:p>
    <w:p w14:paraId="2A2BF68B" w14:textId="77777777" w:rsidR="007609CD" w:rsidRPr="007609CD" w:rsidRDefault="007609CD" w:rsidP="007609CD">
      <w:pPr>
        <w:bidi/>
        <w:ind w:firstLine="567"/>
        <w:rPr>
          <w:rFonts w:cs="David" w:hint="cs"/>
          <w:rtl/>
        </w:rPr>
      </w:pPr>
    </w:p>
    <w:p w14:paraId="739DF4BB" w14:textId="77777777" w:rsidR="007609CD" w:rsidRPr="007609CD" w:rsidRDefault="007609CD" w:rsidP="007609CD">
      <w:pPr>
        <w:bidi/>
        <w:rPr>
          <w:rFonts w:cs="David" w:hint="cs"/>
          <w:rtl/>
        </w:rPr>
      </w:pPr>
      <w:r w:rsidRPr="007609CD">
        <w:rPr>
          <w:rFonts w:cs="David" w:hint="cs"/>
          <w:u w:val="single"/>
          <w:rtl/>
        </w:rPr>
        <w:t>ראובן ריבלין:</w:t>
      </w:r>
    </w:p>
    <w:p w14:paraId="0DC299A8" w14:textId="77777777" w:rsidR="007609CD" w:rsidRPr="007609CD" w:rsidRDefault="007609CD" w:rsidP="007609CD">
      <w:pPr>
        <w:bidi/>
        <w:ind w:firstLine="567"/>
        <w:rPr>
          <w:rFonts w:cs="David" w:hint="cs"/>
          <w:rtl/>
        </w:rPr>
      </w:pPr>
    </w:p>
    <w:p w14:paraId="7D8D6EE9" w14:textId="77777777" w:rsidR="007609CD" w:rsidRPr="007609CD" w:rsidRDefault="007609CD" w:rsidP="007609CD">
      <w:pPr>
        <w:bidi/>
        <w:ind w:firstLine="567"/>
        <w:rPr>
          <w:rFonts w:cs="David" w:hint="cs"/>
          <w:rtl/>
        </w:rPr>
      </w:pPr>
      <w:r w:rsidRPr="007609CD">
        <w:rPr>
          <w:rFonts w:cs="David" w:hint="cs"/>
          <w:rtl/>
        </w:rPr>
        <w:t xml:space="preserve">אבל צריך ועדת הסכמות. </w:t>
      </w:r>
    </w:p>
    <w:p w14:paraId="35E4D948" w14:textId="77777777" w:rsidR="007609CD" w:rsidRPr="007609CD" w:rsidRDefault="007609CD" w:rsidP="007609CD">
      <w:pPr>
        <w:bidi/>
        <w:ind w:firstLine="567"/>
        <w:rPr>
          <w:rFonts w:cs="David" w:hint="cs"/>
          <w:rtl/>
        </w:rPr>
      </w:pPr>
    </w:p>
    <w:p w14:paraId="277063B8"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1DAE450A" w14:textId="77777777" w:rsidR="007609CD" w:rsidRPr="007609CD" w:rsidRDefault="007609CD" w:rsidP="007609CD">
      <w:pPr>
        <w:bidi/>
        <w:rPr>
          <w:rFonts w:cs="David" w:hint="cs"/>
          <w:u w:val="single"/>
          <w:rtl/>
        </w:rPr>
      </w:pPr>
    </w:p>
    <w:p w14:paraId="419B5724" w14:textId="77777777" w:rsidR="007609CD" w:rsidRPr="007609CD" w:rsidRDefault="007609CD" w:rsidP="007609CD">
      <w:pPr>
        <w:bidi/>
        <w:ind w:firstLine="567"/>
        <w:rPr>
          <w:rFonts w:cs="David" w:hint="cs"/>
          <w:rtl/>
        </w:rPr>
      </w:pPr>
      <w:r w:rsidRPr="007609CD">
        <w:rPr>
          <w:rFonts w:cs="David" w:hint="cs"/>
          <w:rtl/>
        </w:rPr>
        <w:t xml:space="preserve">אני כבר אומר: הוא לא ידון בחוק ההסדרים, אלא בנושא התקציב. אנחנו לא נאפשר לו לדון בחוק ההסדרים אלא בנושא התקציב. אתן לך דוגמה: הלא הוא מזמין את כל המשרדים לשמוע על התקציב </w:t>
      </w:r>
      <w:r w:rsidRPr="007609CD">
        <w:rPr>
          <w:rFonts w:cs="David"/>
          <w:rtl/>
        </w:rPr>
        <w:t>–</w:t>
      </w:r>
      <w:r w:rsidRPr="007609CD">
        <w:rPr>
          <w:rFonts w:cs="David" w:hint="cs"/>
          <w:rtl/>
        </w:rPr>
        <w:t xml:space="preserve"> כל מני דברים כגון אלה, שאין להם משמעות. </w:t>
      </w:r>
    </w:p>
    <w:p w14:paraId="7F6AD6FE" w14:textId="77777777" w:rsidR="007609CD" w:rsidRPr="007609CD" w:rsidRDefault="007609CD" w:rsidP="007609CD">
      <w:pPr>
        <w:bidi/>
        <w:ind w:firstLine="567"/>
        <w:rPr>
          <w:rFonts w:cs="David" w:hint="cs"/>
          <w:rtl/>
        </w:rPr>
      </w:pPr>
    </w:p>
    <w:p w14:paraId="40C6C316" w14:textId="77777777" w:rsidR="007609CD" w:rsidRPr="007609CD" w:rsidRDefault="007609CD" w:rsidP="007609CD">
      <w:pPr>
        <w:bidi/>
        <w:rPr>
          <w:rFonts w:cs="David" w:hint="cs"/>
          <w:rtl/>
        </w:rPr>
      </w:pPr>
      <w:r w:rsidRPr="007609CD">
        <w:rPr>
          <w:rFonts w:cs="David" w:hint="cs"/>
          <w:u w:val="single"/>
          <w:rtl/>
        </w:rPr>
        <w:t>ניסן סלומינסקי:</w:t>
      </w:r>
    </w:p>
    <w:p w14:paraId="243703BA" w14:textId="77777777" w:rsidR="007609CD" w:rsidRPr="007609CD" w:rsidRDefault="007609CD" w:rsidP="007609CD">
      <w:pPr>
        <w:bidi/>
        <w:ind w:firstLine="567"/>
        <w:rPr>
          <w:rFonts w:cs="David" w:hint="cs"/>
          <w:rtl/>
        </w:rPr>
      </w:pPr>
    </w:p>
    <w:p w14:paraId="6D96BD26" w14:textId="77777777" w:rsidR="007609CD" w:rsidRPr="007609CD" w:rsidRDefault="007609CD" w:rsidP="007609CD">
      <w:pPr>
        <w:bidi/>
        <w:ind w:firstLine="567"/>
        <w:rPr>
          <w:rFonts w:cs="David" w:hint="cs"/>
          <w:rtl/>
        </w:rPr>
      </w:pPr>
      <w:r w:rsidRPr="007609CD">
        <w:rPr>
          <w:rFonts w:cs="David" w:hint="cs"/>
          <w:rtl/>
        </w:rPr>
        <w:t>מה פירוש "אין להם משמעות"? למה אין להם משמעות?</w:t>
      </w:r>
    </w:p>
    <w:p w14:paraId="4AE35F0E" w14:textId="77777777" w:rsidR="007609CD" w:rsidRPr="007609CD" w:rsidRDefault="007609CD" w:rsidP="007609CD">
      <w:pPr>
        <w:bidi/>
        <w:ind w:firstLine="567"/>
        <w:rPr>
          <w:rFonts w:cs="David" w:hint="cs"/>
          <w:rtl/>
        </w:rPr>
      </w:pPr>
    </w:p>
    <w:p w14:paraId="0FC2667E" w14:textId="77777777" w:rsidR="007609CD" w:rsidRPr="007609CD" w:rsidRDefault="007609CD" w:rsidP="007609CD">
      <w:pPr>
        <w:bidi/>
        <w:rPr>
          <w:rFonts w:cs="David" w:hint="cs"/>
          <w:rtl/>
        </w:rPr>
      </w:pPr>
      <w:r w:rsidRPr="007609CD">
        <w:rPr>
          <w:rFonts w:cs="David" w:hint="cs"/>
          <w:u w:val="single"/>
          <w:rtl/>
        </w:rPr>
        <w:t>יצחק לוי:</w:t>
      </w:r>
    </w:p>
    <w:p w14:paraId="2FE2B169" w14:textId="77777777" w:rsidR="007609CD" w:rsidRPr="007609CD" w:rsidRDefault="007609CD" w:rsidP="007609CD">
      <w:pPr>
        <w:bidi/>
        <w:ind w:firstLine="567"/>
        <w:rPr>
          <w:rFonts w:cs="David" w:hint="cs"/>
          <w:rtl/>
        </w:rPr>
      </w:pPr>
    </w:p>
    <w:p w14:paraId="26BCE77B" w14:textId="77777777" w:rsidR="007609CD" w:rsidRPr="007609CD" w:rsidRDefault="007609CD" w:rsidP="007609CD">
      <w:pPr>
        <w:bidi/>
        <w:ind w:firstLine="567"/>
        <w:rPr>
          <w:rFonts w:cs="David" w:hint="cs"/>
          <w:rtl/>
        </w:rPr>
      </w:pPr>
      <w:r w:rsidRPr="007609CD">
        <w:rPr>
          <w:rFonts w:cs="David" w:hint="cs"/>
          <w:rtl/>
        </w:rPr>
        <w:t>אז לשם מה הוא מזמין אותם?</w:t>
      </w:r>
    </w:p>
    <w:p w14:paraId="38092776" w14:textId="77777777" w:rsidR="007609CD" w:rsidRPr="007609CD" w:rsidRDefault="007609CD" w:rsidP="007609CD">
      <w:pPr>
        <w:bidi/>
        <w:ind w:firstLine="567"/>
        <w:rPr>
          <w:rFonts w:cs="David" w:hint="cs"/>
          <w:rtl/>
        </w:rPr>
      </w:pPr>
    </w:p>
    <w:p w14:paraId="523BA22C"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54C956B0" w14:textId="77777777" w:rsidR="007609CD" w:rsidRPr="007609CD" w:rsidRDefault="007609CD" w:rsidP="007609CD">
      <w:pPr>
        <w:bidi/>
        <w:rPr>
          <w:rFonts w:cs="David" w:hint="cs"/>
          <w:u w:val="single"/>
          <w:rtl/>
        </w:rPr>
      </w:pPr>
    </w:p>
    <w:p w14:paraId="4B0F7C92" w14:textId="77777777" w:rsidR="007609CD" w:rsidRPr="007609CD" w:rsidRDefault="007609CD" w:rsidP="007609CD">
      <w:pPr>
        <w:bidi/>
        <w:ind w:firstLine="567"/>
        <w:rPr>
          <w:rFonts w:cs="David" w:hint="cs"/>
          <w:rtl/>
        </w:rPr>
      </w:pPr>
      <w:r w:rsidRPr="007609CD">
        <w:rPr>
          <w:rFonts w:cs="David" w:hint="cs"/>
          <w:rtl/>
        </w:rPr>
        <w:t xml:space="preserve">אני יודע, כיוון שהופעתי בפני הוועדה עם תקציב משרד ראש הממשלה מספר פעמים. אני רוצה להציע: ראשית, תקבע מסגרת דיון, שיכולה להתחיל היום או מחר. נקיים אותה בפגישה בין ראש האופוזיציה, ראש הקואליציה ויושב-ראש הכנסת, וייקבעו הדברים הבאים: מסגרת דיון, לפיה ההצבעה תתקיים ביום רביעי, ובינתיים נשב עם אגף התקציבים, הממשלה ויושב-ראש ועדת הכספים, ונקבע את רשימת הדברים בהם אנחנו יכולים לדון ביומיים הקרובים. </w:t>
      </w:r>
    </w:p>
    <w:p w14:paraId="2C2AD6B1" w14:textId="77777777" w:rsidR="007609CD" w:rsidRPr="007609CD" w:rsidRDefault="007609CD" w:rsidP="007609CD">
      <w:pPr>
        <w:bidi/>
        <w:ind w:firstLine="567"/>
        <w:rPr>
          <w:rFonts w:cs="David" w:hint="cs"/>
          <w:rtl/>
        </w:rPr>
      </w:pPr>
    </w:p>
    <w:p w14:paraId="027AFC20" w14:textId="77777777" w:rsidR="007609CD" w:rsidRPr="007609CD" w:rsidRDefault="007609CD" w:rsidP="007609CD">
      <w:pPr>
        <w:bidi/>
        <w:rPr>
          <w:rFonts w:cs="David"/>
          <w:u w:val="single"/>
          <w:rtl/>
        </w:rPr>
      </w:pPr>
      <w:r w:rsidRPr="007609CD">
        <w:rPr>
          <w:rFonts w:cs="David"/>
          <w:u w:val="single"/>
          <w:rtl/>
        </w:rPr>
        <w:t>מוחמד ברכה:</w:t>
      </w:r>
    </w:p>
    <w:p w14:paraId="43271777" w14:textId="77777777" w:rsidR="007609CD" w:rsidRPr="007609CD" w:rsidRDefault="007609CD" w:rsidP="007609CD">
      <w:pPr>
        <w:bidi/>
        <w:rPr>
          <w:rFonts w:cs="David"/>
          <w:u w:val="single"/>
          <w:rtl/>
        </w:rPr>
      </w:pPr>
    </w:p>
    <w:p w14:paraId="4DBC00C8" w14:textId="77777777" w:rsidR="007609CD" w:rsidRPr="007609CD" w:rsidRDefault="007609CD" w:rsidP="007609CD">
      <w:pPr>
        <w:bidi/>
        <w:ind w:firstLine="567"/>
        <w:rPr>
          <w:rFonts w:cs="David" w:hint="cs"/>
          <w:rtl/>
        </w:rPr>
      </w:pPr>
      <w:r w:rsidRPr="007609CD">
        <w:rPr>
          <w:rFonts w:cs="David" w:hint="cs"/>
          <w:rtl/>
        </w:rPr>
        <w:t xml:space="preserve">צריך אישור המליאה לדבר הזה. </w:t>
      </w:r>
    </w:p>
    <w:p w14:paraId="4076CD40" w14:textId="77777777" w:rsidR="007609CD" w:rsidRPr="007609CD" w:rsidRDefault="007609CD" w:rsidP="007609CD">
      <w:pPr>
        <w:bidi/>
        <w:ind w:firstLine="567"/>
        <w:rPr>
          <w:rFonts w:cs="David" w:hint="cs"/>
          <w:rtl/>
        </w:rPr>
      </w:pPr>
    </w:p>
    <w:p w14:paraId="28ACECDD"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0D07A13F" w14:textId="77777777" w:rsidR="007609CD" w:rsidRPr="007609CD" w:rsidRDefault="007609CD" w:rsidP="007609CD">
      <w:pPr>
        <w:bidi/>
        <w:rPr>
          <w:rFonts w:cs="David" w:hint="cs"/>
          <w:u w:val="single"/>
          <w:rtl/>
        </w:rPr>
      </w:pPr>
    </w:p>
    <w:p w14:paraId="78C1A1E2" w14:textId="77777777" w:rsidR="007609CD" w:rsidRPr="007609CD" w:rsidRDefault="007609CD" w:rsidP="007609CD">
      <w:pPr>
        <w:bidi/>
        <w:ind w:firstLine="567"/>
        <w:rPr>
          <w:rFonts w:cs="David" w:hint="cs"/>
          <w:rtl/>
        </w:rPr>
      </w:pPr>
      <w:r w:rsidRPr="007609CD">
        <w:rPr>
          <w:rFonts w:cs="David" w:hint="cs"/>
          <w:rtl/>
        </w:rPr>
        <w:t>נבקש את אישורה של המליאה.</w:t>
      </w:r>
    </w:p>
    <w:p w14:paraId="376C5D8D" w14:textId="77777777" w:rsidR="007609CD" w:rsidRPr="007609CD" w:rsidRDefault="007609CD" w:rsidP="007609CD">
      <w:pPr>
        <w:bidi/>
        <w:ind w:firstLine="567"/>
        <w:rPr>
          <w:rFonts w:cs="David" w:hint="cs"/>
          <w:rtl/>
        </w:rPr>
      </w:pPr>
    </w:p>
    <w:p w14:paraId="534DCD34" w14:textId="77777777" w:rsidR="007609CD" w:rsidRPr="007609CD" w:rsidRDefault="007609CD" w:rsidP="007609CD">
      <w:pPr>
        <w:bidi/>
        <w:rPr>
          <w:rFonts w:cs="David" w:hint="cs"/>
          <w:rtl/>
        </w:rPr>
      </w:pPr>
      <w:r w:rsidRPr="007609CD">
        <w:rPr>
          <w:rFonts w:cs="David" w:hint="cs"/>
          <w:u w:val="single"/>
          <w:rtl/>
        </w:rPr>
        <w:t>משה גפני:</w:t>
      </w:r>
    </w:p>
    <w:p w14:paraId="6AC61BB4" w14:textId="77777777" w:rsidR="007609CD" w:rsidRPr="007609CD" w:rsidRDefault="007609CD" w:rsidP="007609CD">
      <w:pPr>
        <w:bidi/>
        <w:ind w:firstLine="567"/>
        <w:rPr>
          <w:rFonts w:cs="David" w:hint="cs"/>
          <w:rtl/>
        </w:rPr>
      </w:pPr>
    </w:p>
    <w:p w14:paraId="4D21C419" w14:textId="77777777" w:rsidR="007609CD" w:rsidRPr="007609CD" w:rsidRDefault="007609CD" w:rsidP="007609CD">
      <w:pPr>
        <w:bidi/>
        <w:ind w:firstLine="567"/>
        <w:rPr>
          <w:rFonts w:cs="David" w:hint="cs"/>
          <w:rtl/>
        </w:rPr>
      </w:pPr>
      <w:r w:rsidRPr="007609CD">
        <w:rPr>
          <w:rFonts w:cs="David" w:hint="cs"/>
          <w:rtl/>
        </w:rPr>
        <w:t xml:space="preserve">אדוני יושב-ראש הוועדה, אני שמח מאוד על כך שקבלו את דבריי בלא שנאלצתי לשאת נאום ארוך, כפי שנאמר "טרם אקרא אליך ואני אענה". </w:t>
      </w:r>
    </w:p>
    <w:p w14:paraId="236CC8BA" w14:textId="77777777" w:rsidR="007609CD" w:rsidRPr="007609CD" w:rsidRDefault="007609CD" w:rsidP="007609CD">
      <w:pPr>
        <w:bidi/>
        <w:ind w:firstLine="567"/>
        <w:rPr>
          <w:rFonts w:cs="David" w:hint="cs"/>
          <w:rtl/>
        </w:rPr>
      </w:pPr>
    </w:p>
    <w:p w14:paraId="1F5D52A7" w14:textId="77777777" w:rsidR="007609CD" w:rsidRPr="007609CD" w:rsidRDefault="007609CD" w:rsidP="007609CD">
      <w:pPr>
        <w:bidi/>
        <w:ind w:firstLine="567"/>
        <w:rPr>
          <w:rFonts w:cs="David" w:hint="cs"/>
          <w:rtl/>
        </w:rPr>
      </w:pPr>
      <w:r w:rsidRPr="007609CD">
        <w:rPr>
          <w:rFonts w:cs="David" w:hint="cs"/>
          <w:rtl/>
        </w:rPr>
        <w:t xml:space="preserve">ההחלטה שלך בענין הזה היא החלטה נכונה, שכן עם כל הכבוד, אני לא זוכר תקדים שבו הוועדה המסדרת דנה על שחרור חובת הנחה של חוק שהיא איננה יודעת מהו. אני, למשל, במתח עצום </w:t>
      </w:r>
      <w:r w:rsidRPr="007609CD">
        <w:rPr>
          <w:rFonts w:cs="David"/>
          <w:rtl/>
        </w:rPr>
        <w:t>–</w:t>
      </w:r>
      <w:r w:rsidRPr="007609CD">
        <w:rPr>
          <w:rFonts w:cs="David" w:hint="cs"/>
          <w:rtl/>
        </w:rPr>
        <w:t xml:space="preserve"> אני מניח שזה יונח בשעה 16:00 אחר הצהריים </w:t>
      </w:r>
      <w:r w:rsidRPr="007609CD">
        <w:rPr>
          <w:rFonts w:cs="David"/>
          <w:rtl/>
        </w:rPr>
        <w:t>–</w:t>
      </w:r>
      <w:r w:rsidRPr="007609CD">
        <w:rPr>
          <w:rFonts w:cs="David" w:hint="cs"/>
          <w:rtl/>
        </w:rPr>
        <w:t xml:space="preserve"> ואני הולך לבדוק מיד האם באמת הנחתם את התקציב של נתניהו על שולחן הכנסת, ולא התביישתם. אצלי זו תהיה אמת-מבחן מאוד רצינית.</w:t>
      </w:r>
    </w:p>
    <w:p w14:paraId="5A38844B" w14:textId="77777777" w:rsidR="007609CD" w:rsidRPr="007609CD" w:rsidRDefault="007609CD" w:rsidP="007609CD">
      <w:pPr>
        <w:bidi/>
        <w:ind w:firstLine="567"/>
        <w:rPr>
          <w:rFonts w:cs="David" w:hint="cs"/>
          <w:rtl/>
        </w:rPr>
      </w:pPr>
    </w:p>
    <w:p w14:paraId="453810DB" w14:textId="77777777" w:rsidR="007609CD" w:rsidRPr="007609CD" w:rsidRDefault="007609CD" w:rsidP="007609CD">
      <w:pPr>
        <w:keepNext/>
        <w:bidi/>
        <w:rPr>
          <w:rFonts w:cs="David" w:hint="cs"/>
          <w:u w:val="single"/>
          <w:rtl/>
        </w:rPr>
      </w:pPr>
      <w:r w:rsidRPr="007609CD">
        <w:rPr>
          <w:rFonts w:cs="David" w:hint="cs"/>
          <w:u w:val="single"/>
          <w:rtl/>
        </w:rPr>
        <w:t>היו"ר אביגדור יצחקי:</w:t>
      </w:r>
    </w:p>
    <w:p w14:paraId="12EB72B6" w14:textId="77777777" w:rsidR="007609CD" w:rsidRPr="007609CD" w:rsidRDefault="007609CD" w:rsidP="007609CD">
      <w:pPr>
        <w:bidi/>
        <w:rPr>
          <w:rFonts w:cs="David" w:hint="cs"/>
          <w:u w:val="single"/>
          <w:rtl/>
        </w:rPr>
      </w:pPr>
    </w:p>
    <w:p w14:paraId="6D9C58BA" w14:textId="77777777" w:rsidR="007609CD" w:rsidRPr="007609CD" w:rsidRDefault="007609CD" w:rsidP="007609CD">
      <w:pPr>
        <w:bidi/>
        <w:ind w:firstLine="567"/>
        <w:rPr>
          <w:rFonts w:cs="David" w:hint="cs"/>
          <w:rtl/>
        </w:rPr>
      </w:pPr>
      <w:r w:rsidRPr="007609CD">
        <w:rPr>
          <w:rFonts w:cs="David" w:hint="cs"/>
          <w:rtl/>
        </w:rPr>
        <w:t xml:space="preserve">אני רק יכול להבטיח לך שנתניהו יצביע נגד. </w:t>
      </w:r>
    </w:p>
    <w:p w14:paraId="2204C2A5" w14:textId="77777777" w:rsidR="007609CD" w:rsidRPr="007609CD" w:rsidRDefault="007609CD" w:rsidP="007609CD">
      <w:pPr>
        <w:bidi/>
        <w:ind w:firstLine="567"/>
        <w:rPr>
          <w:rFonts w:cs="David" w:hint="cs"/>
          <w:rtl/>
        </w:rPr>
      </w:pPr>
    </w:p>
    <w:p w14:paraId="2BABFD26" w14:textId="77777777" w:rsidR="007609CD" w:rsidRPr="007609CD" w:rsidRDefault="007609CD" w:rsidP="007609CD">
      <w:pPr>
        <w:bidi/>
        <w:rPr>
          <w:rFonts w:cs="David" w:hint="cs"/>
          <w:rtl/>
        </w:rPr>
      </w:pPr>
      <w:r w:rsidRPr="007609CD">
        <w:rPr>
          <w:rFonts w:cs="David" w:hint="cs"/>
          <w:u w:val="single"/>
          <w:rtl/>
        </w:rPr>
        <w:t>משה גפני:</w:t>
      </w:r>
    </w:p>
    <w:p w14:paraId="001B600B" w14:textId="77777777" w:rsidR="007609CD" w:rsidRPr="007609CD" w:rsidRDefault="007609CD" w:rsidP="007609CD">
      <w:pPr>
        <w:bidi/>
        <w:ind w:firstLine="567"/>
        <w:rPr>
          <w:rFonts w:cs="David" w:hint="cs"/>
          <w:rtl/>
        </w:rPr>
      </w:pPr>
    </w:p>
    <w:p w14:paraId="3540332E" w14:textId="77777777" w:rsidR="007609CD" w:rsidRPr="007609CD" w:rsidRDefault="007609CD" w:rsidP="007609CD">
      <w:pPr>
        <w:bidi/>
        <w:ind w:firstLine="567"/>
        <w:rPr>
          <w:rFonts w:cs="David" w:hint="cs"/>
          <w:rtl/>
        </w:rPr>
      </w:pPr>
      <w:r w:rsidRPr="007609CD">
        <w:rPr>
          <w:rFonts w:cs="David" w:hint="cs"/>
          <w:rtl/>
        </w:rPr>
        <w:t xml:space="preserve">שמעתי את דבריו של ראש הממשלה אולמרט על התקציב ועל שר האוצר לשעבר. אני אמתין לראות, ואתייחס לענין לפי מה שאראה. אני מקווה מאוד שזה לא התקציב הזה. כיוון שאם זה יהיה התקציב הזה, מסתבר שלא תהיה לי ברירה ואצטרך להצביע נגדו. </w:t>
      </w:r>
    </w:p>
    <w:p w14:paraId="7AF8337E" w14:textId="77777777" w:rsidR="007609CD" w:rsidRPr="007609CD" w:rsidRDefault="007609CD" w:rsidP="007609CD">
      <w:pPr>
        <w:bidi/>
        <w:ind w:firstLine="567"/>
        <w:rPr>
          <w:rFonts w:cs="David" w:hint="cs"/>
          <w:rtl/>
        </w:rPr>
      </w:pPr>
    </w:p>
    <w:p w14:paraId="1EDC5173"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052D792E" w14:textId="77777777" w:rsidR="007609CD" w:rsidRPr="007609CD" w:rsidRDefault="007609CD" w:rsidP="007609CD">
      <w:pPr>
        <w:bidi/>
        <w:rPr>
          <w:rFonts w:cs="David" w:hint="cs"/>
          <w:u w:val="single"/>
          <w:rtl/>
        </w:rPr>
      </w:pPr>
    </w:p>
    <w:p w14:paraId="3C8E895E" w14:textId="77777777" w:rsidR="007609CD" w:rsidRPr="007609CD" w:rsidRDefault="007609CD" w:rsidP="007609CD">
      <w:pPr>
        <w:bidi/>
        <w:ind w:firstLine="567"/>
        <w:rPr>
          <w:rFonts w:cs="David" w:hint="cs"/>
          <w:rtl/>
        </w:rPr>
      </w:pPr>
      <w:r w:rsidRPr="007609CD">
        <w:rPr>
          <w:rFonts w:cs="David" w:hint="cs"/>
          <w:rtl/>
        </w:rPr>
        <w:t xml:space="preserve">חבר הכנסת גפני, זאת לא מליאה כאן. אתה תכריז מה תצביע, בעד או נגד, במליאה. מה אתה רוצה ממני כאן? למה להכריז הכרזות שאחר כך לא תוכל לעמוד בהן? </w:t>
      </w:r>
    </w:p>
    <w:p w14:paraId="4338A2B5" w14:textId="77777777" w:rsidR="007609CD" w:rsidRPr="007609CD" w:rsidRDefault="007609CD" w:rsidP="007609CD">
      <w:pPr>
        <w:bidi/>
        <w:ind w:firstLine="567"/>
        <w:rPr>
          <w:rFonts w:cs="David" w:hint="cs"/>
          <w:rtl/>
        </w:rPr>
      </w:pPr>
    </w:p>
    <w:p w14:paraId="6EC6BF23" w14:textId="77777777" w:rsidR="007609CD" w:rsidRPr="007609CD" w:rsidRDefault="007609CD" w:rsidP="007609CD">
      <w:pPr>
        <w:bidi/>
        <w:rPr>
          <w:rFonts w:cs="David" w:hint="cs"/>
          <w:rtl/>
        </w:rPr>
      </w:pPr>
      <w:r w:rsidRPr="007609CD">
        <w:rPr>
          <w:rFonts w:cs="David" w:hint="cs"/>
          <w:u w:val="single"/>
          <w:rtl/>
        </w:rPr>
        <w:t>משה גפני:</w:t>
      </w:r>
    </w:p>
    <w:p w14:paraId="599F8332" w14:textId="77777777" w:rsidR="007609CD" w:rsidRPr="007609CD" w:rsidRDefault="007609CD" w:rsidP="007609CD">
      <w:pPr>
        <w:bidi/>
        <w:ind w:firstLine="567"/>
        <w:rPr>
          <w:rFonts w:cs="David" w:hint="cs"/>
          <w:rtl/>
        </w:rPr>
      </w:pPr>
    </w:p>
    <w:p w14:paraId="5778FB24" w14:textId="77777777" w:rsidR="007609CD" w:rsidRPr="007609CD" w:rsidRDefault="007609CD" w:rsidP="007609CD">
      <w:pPr>
        <w:bidi/>
        <w:ind w:firstLine="567"/>
        <w:rPr>
          <w:rFonts w:cs="David" w:hint="cs"/>
          <w:rtl/>
        </w:rPr>
      </w:pPr>
      <w:r w:rsidRPr="007609CD">
        <w:rPr>
          <w:rFonts w:cs="David" w:hint="cs"/>
          <w:rtl/>
        </w:rPr>
        <w:tab/>
        <w:t xml:space="preserve"> אני לא יודע למה אתה מעיר לי כל הזמן. בסך הכל אני אומר דברים תמימים. כי אתם כל הזמן פרסמתם שאנחנו בקואליציה. אז למה אתה מעיר לי את זה. </w:t>
      </w:r>
    </w:p>
    <w:p w14:paraId="57477615" w14:textId="77777777" w:rsidR="007609CD" w:rsidRPr="007609CD" w:rsidRDefault="007609CD" w:rsidP="007609CD">
      <w:pPr>
        <w:bidi/>
        <w:ind w:firstLine="567"/>
        <w:rPr>
          <w:rFonts w:cs="David" w:hint="cs"/>
          <w:rtl/>
        </w:rPr>
      </w:pPr>
    </w:p>
    <w:p w14:paraId="6B89F3F2"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26606F78" w14:textId="77777777" w:rsidR="007609CD" w:rsidRPr="007609CD" w:rsidRDefault="007609CD" w:rsidP="007609CD">
      <w:pPr>
        <w:bidi/>
        <w:rPr>
          <w:rFonts w:cs="David" w:hint="cs"/>
          <w:u w:val="single"/>
          <w:rtl/>
        </w:rPr>
      </w:pPr>
    </w:p>
    <w:p w14:paraId="5CA11F71" w14:textId="77777777" w:rsidR="007609CD" w:rsidRPr="007609CD" w:rsidRDefault="007609CD" w:rsidP="007609CD">
      <w:pPr>
        <w:bidi/>
        <w:ind w:firstLine="567"/>
        <w:rPr>
          <w:rFonts w:cs="David" w:hint="cs"/>
          <w:rtl/>
        </w:rPr>
      </w:pPr>
      <w:r w:rsidRPr="007609CD">
        <w:rPr>
          <w:rFonts w:cs="David" w:hint="cs"/>
          <w:rtl/>
        </w:rPr>
        <w:t>חבר הכנסת גפני, זה לא הדיון. אני מבקש ממך.</w:t>
      </w:r>
    </w:p>
    <w:p w14:paraId="2C400B84" w14:textId="77777777" w:rsidR="007609CD" w:rsidRPr="007609CD" w:rsidRDefault="007609CD" w:rsidP="007609CD">
      <w:pPr>
        <w:bidi/>
        <w:ind w:firstLine="567"/>
        <w:rPr>
          <w:rFonts w:cs="David" w:hint="cs"/>
          <w:rtl/>
        </w:rPr>
      </w:pPr>
    </w:p>
    <w:p w14:paraId="30069C26" w14:textId="77777777" w:rsidR="007609CD" w:rsidRPr="007609CD" w:rsidRDefault="007609CD" w:rsidP="007609CD">
      <w:pPr>
        <w:bidi/>
        <w:rPr>
          <w:rFonts w:cs="David" w:hint="cs"/>
          <w:rtl/>
        </w:rPr>
      </w:pPr>
      <w:r w:rsidRPr="007609CD">
        <w:rPr>
          <w:rFonts w:cs="David" w:hint="cs"/>
          <w:u w:val="single"/>
          <w:rtl/>
        </w:rPr>
        <w:t>משה גפני:</w:t>
      </w:r>
    </w:p>
    <w:p w14:paraId="08A12571" w14:textId="77777777" w:rsidR="007609CD" w:rsidRPr="007609CD" w:rsidRDefault="007609CD" w:rsidP="007609CD">
      <w:pPr>
        <w:bidi/>
        <w:ind w:firstLine="567"/>
        <w:rPr>
          <w:rFonts w:cs="David" w:hint="cs"/>
          <w:rtl/>
        </w:rPr>
      </w:pPr>
    </w:p>
    <w:p w14:paraId="2926060B" w14:textId="77777777" w:rsidR="007609CD" w:rsidRPr="007609CD" w:rsidRDefault="007609CD" w:rsidP="007609CD">
      <w:pPr>
        <w:bidi/>
        <w:ind w:firstLine="567"/>
        <w:rPr>
          <w:rFonts w:cs="David" w:hint="cs"/>
          <w:rtl/>
        </w:rPr>
      </w:pPr>
      <w:r w:rsidRPr="007609CD">
        <w:rPr>
          <w:rFonts w:cs="David" w:hint="cs"/>
          <w:rtl/>
        </w:rPr>
        <w:t xml:space="preserve">לגופו של ענין, אני מברך אותך על ההחלטה הזאת לאפשר לנו ללמוד את הענין, ואני הולך בעיקר לבדוק אם זהו תקציב של נתניהו. תודה רבה. </w:t>
      </w:r>
    </w:p>
    <w:p w14:paraId="32C28AFF" w14:textId="77777777" w:rsidR="007609CD" w:rsidRPr="007609CD" w:rsidRDefault="007609CD" w:rsidP="007609CD">
      <w:pPr>
        <w:bidi/>
        <w:ind w:firstLine="567"/>
        <w:rPr>
          <w:rFonts w:cs="David" w:hint="cs"/>
          <w:rtl/>
        </w:rPr>
      </w:pPr>
    </w:p>
    <w:p w14:paraId="6C5B188C" w14:textId="77777777" w:rsidR="007609CD" w:rsidRPr="007609CD" w:rsidRDefault="007609CD" w:rsidP="007609CD">
      <w:pPr>
        <w:bidi/>
        <w:rPr>
          <w:rFonts w:cs="David" w:hint="cs"/>
          <w:u w:val="single"/>
          <w:rtl/>
        </w:rPr>
      </w:pPr>
      <w:r w:rsidRPr="007609CD">
        <w:rPr>
          <w:rFonts w:cs="David" w:hint="cs"/>
          <w:u w:val="single"/>
          <w:rtl/>
        </w:rPr>
        <w:t>יורם מרציאנו:</w:t>
      </w:r>
    </w:p>
    <w:p w14:paraId="7DC9B0BC" w14:textId="77777777" w:rsidR="007609CD" w:rsidRPr="007609CD" w:rsidRDefault="007609CD" w:rsidP="007609CD">
      <w:pPr>
        <w:bidi/>
        <w:rPr>
          <w:rFonts w:cs="David" w:hint="cs"/>
          <w:u w:val="single"/>
          <w:rtl/>
        </w:rPr>
      </w:pPr>
    </w:p>
    <w:p w14:paraId="3D8E227E" w14:textId="77777777" w:rsidR="007609CD" w:rsidRPr="007609CD" w:rsidRDefault="007609CD" w:rsidP="007609CD">
      <w:pPr>
        <w:bidi/>
        <w:ind w:firstLine="567"/>
        <w:rPr>
          <w:rFonts w:cs="David" w:hint="cs"/>
          <w:rtl/>
        </w:rPr>
      </w:pPr>
      <w:r w:rsidRPr="007609CD">
        <w:rPr>
          <w:rFonts w:cs="David" w:hint="cs"/>
          <w:rtl/>
        </w:rPr>
        <w:t xml:space="preserve">לאור הדברים שלך, לפיהם תאפשר לנו לקרוא את תקציב המדינה, תניח אותו על שולחן חברי הכנסת ותדחה את ההצבעה ליום רביעי, אני רוצה לברך אותך על ההחלטה הזאת. עם זאת, אני יושב סביב השולחן הזה כחבר כנסת חדש, ויהיה באמת מענין לראות איך אנחנו נצביע על התקציב שתקפנו, איך יצביעו אנשי הליכוד </w:t>
      </w:r>
      <w:r w:rsidRPr="007609CD">
        <w:rPr>
          <w:rFonts w:cs="David"/>
          <w:rtl/>
        </w:rPr>
        <w:t>–</w:t>
      </w:r>
      <w:r w:rsidRPr="007609CD">
        <w:rPr>
          <w:rFonts w:cs="David" w:hint="cs"/>
          <w:rtl/>
        </w:rPr>
        <w:t xml:space="preserve"> "ארץ נהדרת" כאן, במתכונת חדשה. </w:t>
      </w:r>
    </w:p>
    <w:p w14:paraId="10CE21E7" w14:textId="77777777" w:rsidR="007609CD" w:rsidRPr="007609CD" w:rsidRDefault="007609CD" w:rsidP="007609CD">
      <w:pPr>
        <w:bidi/>
        <w:ind w:firstLine="567"/>
        <w:rPr>
          <w:rFonts w:cs="David" w:hint="cs"/>
          <w:rtl/>
        </w:rPr>
      </w:pPr>
    </w:p>
    <w:p w14:paraId="4EF7647F" w14:textId="77777777" w:rsidR="007609CD" w:rsidRPr="007609CD" w:rsidRDefault="007609CD" w:rsidP="007609CD">
      <w:pPr>
        <w:bidi/>
        <w:rPr>
          <w:rFonts w:cs="David" w:hint="cs"/>
          <w:rtl/>
        </w:rPr>
      </w:pPr>
      <w:r w:rsidRPr="007609CD">
        <w:rPr>
          <w:rFonts w:cs="David" w:hint="cs"/>
          <w:u w:val="single"/>
          <w:rtl/>
        </w:rPr>
        <w:t>יעקב מרגי:</w:t>
      </w:r>
    </w:p>
    <w:p w14:paraId="03D74437" w14:textId="77777777" w:rsidR="007609CD" w:rsidRPr="007609CD" w:rsidRDefault="007609CD" w:rsidP="007609CD">
      <w:pPr>
        <w:bidi/>
        <w:ind w:firstLine="567"/>
        <w:rPr>
          <w:rFonts w:cs="David" w:hint="cs"/>
          <w:rtl/>
        </w:rPr>
      </w:pPr>
    </w:p>
    <w:p w14:paraId="7460B0EB" w14:textId="77777777" w:rsidR="007609CD" w:rsidRPr="007609CD" w:rsidRDefault="007609CD" w:rsidP="007609CD">
      <w:pPr>
        <w:bidi/>
        <w:ind w:firstLine="567"/>
        <w:rPr>
          <w:rFonts w:cs="David" w:hint="cs"/>
          <w:rtl/>
        </w:rPr>
      </w:pPr>
      <w:r w:rsidRPr="007609CD">
        <w:rPr>
          <w:rFonts w:cs="David" w:hint="cs"/>
          <w:rtl/>
        </w:rPr>
        <w:t xml:space="preserve">אני מברך אותך על ההחלטה, אבל יש לי קצת ביקורת על חבריי. בסך הכל באתי לכאן עם מידת סיפוק - גם לנסות לדחוף את התקציב של ביבי נתניהו על מנת לתקן אותו. על חברי הכנסת החדשים אני לא מתפלא. אבל על חברי הכנסת ריבלין וסער ואברהם - - - חבר הכנסת גפני, כבר עשינו כאן מהלכים כאלה. </w:t>
      </w:r>
    </w:p>
    <w:p w14:paraId="3C701764" w14:textId="77777777" w:rsidR="007609CD" w:rsidRPr="007609CD" w:rsidRDefault="007609CD" w:rsidP="007609CD">
      <w:pPr>
        <w:bidi/>
        <w:ind w:firstLine="567"/>
        <w:rPr>
          <w:rFonts w:cs="David" w:hint="cs"/>
          <w:rtl/>
        </w:rPr>
      </w:pPr>
    </w:p>
    <w:p w14:paraId="333E2016"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7161ADC7" w14:textId="77777777" w:rsidR="007609CD" w:rsidRPr="007609CD" w:rsidRDefault="007609CD" w:rsidP="007609CD">
      <w:pPr>
        <w:bidi/>
        <w:rPr>
          <w:rFonts w:cs="David" w:hint="cs"/>
          <w:u w:val="single"/>
          <w:rtl/>
        </w:rPr>
      </w:pPr>
    </w:p>
    <w:p w14:paraId="4B549790" w14:textId="77777777" w:rsidR="007609CD" w:rsidRPr="007609CD" w:rsidRDefault="007609CD" w:rsidP="007609CD">
      <w:pPr>
        <w:bidi/>
        <w:ind w:firstLine="567"/>
        <w:rPr>
          <w:rFonts w:cs="David" w:hint="cs"/>
          <w:rtl/>
        </w:rPr>
      </w:pPr>
      <w:r w:rsidRPr="007609CD">
        <w:rPr>
          <w:rFonts w:cs="David" w:hint="cs"/>
          <w:rtl/>
        </w:rPr>
        <w:t xml:space="preserve">מישהו אומר לי: אם תלמד להיות דורסן כמו חבר הכנסת סער, תהיה מסודר. </w:t>
      </w:r>
    </w:p>
    <w:p w14:paraId="07475B4A" w14:textId="77777777" w:rsidR="007609CD" w:rsidRPr="007609CD" w:rsidRDefault="007609CD" w:rsidP="007609CD">
      <w:pPr>
        <w:bidi/>
        <w:ind w:firstLine="567"/>
        <w:rPr>
          <w:rFonts w:cs="David" w:hint="cs"/>
          <w:rtl/>
        </w:rPr>
      </w:pPr>
    </w:p>
    <w:p w14:paraId="5785CF8B" w14:textId="77777777" w:rsidR="007609CD" w:rsidRPr="007609CD" w:rsidRDefault="007609CD" w:rsidP="007609CD">
      <w:pPr>
        <w:bidi/>
        <w:rPr>
          <w:rFonts w:cs="David" w:hint="cs"/>
          <w:u w:val="single"/>
          <w:rtl/>
        </w:rPr>
      </w:pPr>
      <w:r w:rsidRPr="007609CD">
        <w:rPr>
          <w:rFonts w:cs="David" w:hint="cs"/>
          <w:u w:val="single"/>
          <w:rtl/>
        </w:rPr>
        <w:t>רוחמה אברהם:</w:t>
      </w:r>
    </w:p>
    <w:p w14:paraId="4377E109" w14:textId="77777777" w:rsidR="007609CD" w:rsidRPr="007609CD" w:rsidRDefault="007609CD" w:rsidP="007609CD">
      <w:pPr>
        <w:bidi/>
        <w:rPr>
          <w:rFonts w:cs="David" w:hint="cs"/>
          <w:u w:val="single"/>
          <w:rtl/>
        </w:rPr>
      </w:pPr>
    </w:p>
    <w:p w14:paraId="6900F26E" w14:textId="77777777" w:rsidR="007609CD" w:rsidRPr="007609CD" w:rsidRDefault="007609CD" w:rsidP="007609CD">
      <w:pPr>
        <w:bidi/>
        <w:ind w:firstLine="567"/>
        <w:rPr>
          <w:rFonts w:cs="David" w:hint="cs"/>
          <w:rtl/>
        </w:rPr>
      </w:pPr>
      <w:r w:rsidRPr="007609CD">
        <w:rPr>
          <w:rFonts w:cs="David" w:hint="cs"/>
          <w:rtl/>
        </w:rPr>
        <w:t xml:space="preserve">חבר הכנסת סער לא היה דורסן; היה לו רוב דורסני. </w:t>
      </w:r>
    </w:p>
    <w:p w14:paraId="64614FD5" w14:textId="77777777" w:rsidR="007609CD" w:rsidRPr="007609CD" w:rsidRDefault="007609CD" w:rsidP="007609CD">
      <w:pPr>
        <w:bidi/>
        <w:ind w:firstLine="567"/>
        <w:rPr>
          <w:rFonts w:cs="David" w:hint="cs"/>
          <w:rtl/>
        </w:rPr>
      </w:pPr>
    </w:p>
    <w:p w14:paraId="04409179" w14:textId="77777777" w:rsidR="007609CD" w:rsidRPr="007609CD" w:rsidRDefault="007609CD" w:rsidP="007609CD">
      <w:pPr>
        <w:bidi/>
        <w:rPr>
          <w:rFonts w:cs="David" w:hint="cs"/>
          <w:rtl/>
        </w:rPr>
      </w:pPr>
      <w:r w:rsidRPr="007609CD">
        <w:rPr>
          <w:rFonts w:cs="David" w:hint="cs"/>
          <w:u w:val="single"/>
          <w:rtl/>
        </w:rPr>
        <w:t>ראובן ריבלין:</w:t>
      </w:r>
    </w:p>
    <w:p w14:paraId="3C19826F" w14:textId="77777777" w:rsidR="007609CD" w:rsidRPr="007609CD" w:rsidRDefault="007609CD" w:rsidP="007609CD">
      <w:pPr>
        <w:bidi/>
        <w:ind w:firstLine="567"/>
        <w:rPr>
          <w:rFonts w:cs="David" w:hint="cs"/>
          <w:rtl/>
        </w:rPr>
      </w:pPr>
    </w:p>
    <w:p w14:paraId="39ADADFF" w14:textId="77777777" w:rsidR="007609CD" w:rsidRPr="007609CD" w:rsidRDefault="007609CD" w:rsidP="007609CD">
      <w:pPr>
        <w:bidi/>
        <w:ind w:firstLine="567"/>
        <w:rPr>
          <w:rFonts w:cs="David" w:hint="cs"/>
          <w:rtl/>
        </w:rPr>
      </w:pPr>
      <w:r w:rsidRPr="007609CD">
        <w:rPr>
          <w:rFonts w:cs="David" w:hint="cs"/>
          <w:rtl/>
        </w:rPr>
        <w:t xml:space="preserve">נשיאות הכנסת לא איפשרה לו להיות דורסן. </w:t>
      </w:r>
    </w:p>
    <w:p w14:paraId="56F8E906" w14:textId="77777777" w:rsidR="007609CD" w:rsidRPr="007609CD" w:rsidRDefault="007609CD" w:rsidP="007609CD">
      <w:pPr>
        <w:bidi/>
        <w:ind w:firstLine="567"/>
        <w:rPr>
          <w:rFonts w:cs="David" w:hint="cs"/>
          <w:rtl/>
        </w:rPr>
      </w:pPr>
    </w:p>
    <w:p w14:paraId="26107FC5" w14:textId="77777777" w:rsidR="007609CD" w:rsidRPr="007609CD" w:rsidRDefault="007609CD" w:rsidP="007609CD">
      <w:pPr>
        <w:pStyle w:val="Heading5"/>
        <w:jc w:val="left"/>
        <w:rPr>
          <w:rFonts w:hint="cs"/>
          <w:rtl/>
        </w:rPr>
      </w:pPr>
      <w:r w:rsidRPr="007609CD">
        <w:rPr>
          <w:rFonts w:hint="cs"/>
          <w:u w:val="single"/>
          <w:rtl/>
        </w:rPr>
        <w:t>יצחק זיו:</w:t>
      </w:r>
    </w:p>
    <w:p w14:paraId="62027451" w14:textId="77777777" w:rsidR="007609CD" w:rsidRPr="007609CD" w:rsidRDefault="007609CD" w:rsidP="007609CD">
      <w:pPr>
        <w:pStyle w:val="Heading5"/>
        <w:ind w:firstLine="567"/>
        <w:jc w:val="left"/>
        <w:rPr>
          <w:rFonts w:hint="cs"/>
          <w:rtl/>
        </w:rPr>
      </w:pPr>
    </w:p>
    <w:p w14:paraId="133539C5" w14:textId="77777777" w:rsidR="007609CD" w:rsidRPr="007609CD" w:rsidRDefault="007609CD" w:rsidP="007609CD">
      <w:pPr>
        <w:bidi/>
        <w:ind w:firstLine="567"/>
        <w:rPr>
          <w:rFonts w:cs="David" w:hint="cs"/>
          <w:rtl/>
        </w:rPr>
      </w:pPr>
      <w:r w:rsidRPr="007609CD">
        <w:rPr>
          <w:rFonts w:cs="David" w:hint="cs"/>
          <w:rtl/>
        </w:rPr>
        <w:t xml:space="preserve">ראשית, ההצעה שלך מבורכת. הקשבתי לתוכניות של ערוץ הכנסת, ואני שואל דבר אחד: הקריאה הראשונה היא רק קריאה להתחיל את הדיון. </w:t>
      </w:r>
    </w:p>
    <w:p w14:paraId="7BF5F515" w14:textId="77777777" w:rsidR="007609CD" w:rsidRPr="007609CD" w:rsidRDefault="007609CD" w:rsidP="007609CD">
      <w:pPr>
        <w:bidi/>
        <w:ind w:firstLine="567"/>
        <w:rPr>
          <w:rFonts w:cs="David" w:hint="cs"/>
          <w:rtl/>
        </w:rPr>
      </w:pPr>
    </w:p>
    <w:p w14:paraId="25C82183" w14:textId="77777777" w:rsidR="007609CD" w:rsidRPr="007609CD" w:rsidRDefault="007609CD" w:rsidP="007609CD">
      <w:pPr>
        <w:bidi/>
        <w:rPr>
          <w:rFonts w:cs="David" w:hint="cs"/>
          <w:u w:val="single"/>
          <w:rtl/>
        </w:rPr>
      </w:pPr>
      <w:r w:rsidRPr="007609CD">
        <w:rPr>
          <w:rFonts w:cs="David" w:hint="cs"/>
          <w:u w:val="single"/>
          <w:rtl/>
        </w:rPr>
        <w:t>קריאות:</w:t>
      </w:r>
    </w:p>
    <w:p w14:paraId="09BA743D" w14:textId="77777777" w:rsidR="007609CD" w:rsidRPr="007609CD" w:rsidRDefault="007609CD" w:rsidP="007609CD">
      <w:pPr>
        <w:bidi/>
        <w:ind w:firstLine="567"/>
        <w:rPr>
          <w:rFonts w:cs="David" w:hint="cs"/>
          <w:rtl/>
        </w:rPr>
      </w:pPr>
    </w:p>
    <w:p w14:paraId="5109ECE0" w14:textId="77777777" w:rsidR="007609CD" w:rsidRPr="007609CD" w:rsidRDefault="007609CD" w:rsidP="007609CD">
      <w:pPr>
        <w:bidi/>
        <w:ind w:firstLine="567"/>
        <w:rPr>
          <w:rFonts w:cs="David" w:hint="cs"/>
          <w:rtl/>
        </w:rPr>
      </w:pPr>
      <w:r w:rsidRPr="007609CD">
        <w:rPr>
          <w:rFonts w:cs="David" w:hint="cs"/>
          <w:rtl/>
        </w:rPr>
        <w:t>לא.</w:t>
      </w:r>
    </w:p>
    <w:p w14:paraId="04D1275E" w14:textId="77777777" w:rsidR="007609CD" w:rsidRPr="007609CD" w:rsidRDefault="007609CD" w:rsidP="007609CD">
      <w:pPr>
        <w:bidi/>
        <w:ind w:firstLine="567"/>
        <w:rPr>
          <w:rFonts w:cs="David" w:hint="cs"/>
          <w:rtl/>
        </w:rPr>
      </w:pPr>
    </w:p>
    <w:p w14:paraId="66DFFA64" w14:textId="77777777" w:rsidR="007609CD" w:rsidRPr="007609CD" w:rsidRDefault="007609CD" w:rsidP="007609CD">
      <w:pPr>
        <w:pStyle w:val="Heading5"/>
        <w:jc w:val="left"/>
        <w:rPr>
          <w:rFonts w:hint="cs"/>
          <w:rtl/>
        </w:rPr>
      </w:pPr>
      <w:r w:rsidRPr="007609CD">
        <w:rPr>
          <w:rFonts w:hint="cs"/>
          <w:u w:val="single"/>
          <w:rtl/>
        </w:rPr>
        <w:t>יצחק זיו:</w:t>
      </w:r>
    </w:p>
    <w:p w14:paraId="3995C5D7" w14:textId="77777777" w:rsidR="007609CD" w:rsidRPr="007609CD" w:rsidRDefault="007609CD" w:rsidP="007609CD">
      <w:pPr>
        <w:pStyle w:val="Heading5"/>
        <w:ind w:firstLine="567"/>
        <w:jc w:val="left"/>
        <w:rPr>
          <w:rFonts w:hint="cs"/>
          <w:rtl/>
        </w:rPr>
      </w:pPr>
    </w:p>
    <w:p w14:paraId="41D39815" w14:textId="77777777" w:rsidR="007609CD" w:rsidRPr="007609CD" w:rsidRDefault="007609CD" w:rsidP="007609CD">
      <w:pPr>
        <w:bidi/>
        <w:ind w:firstLine="567"/>
        <w:rPr>
          <w:rFonts w:cs="David" w:hint="cs"/>
          <w:rtl/>
        </w:rPr>
      </w:pPr>
      <w:r w:rsidRPr="007609CD">
        <w:rPr>
          <w:rFonts w:cs="David" w:hint="cs"/>
          <w:rtl/>
        </w:rPr>
        <w:tab/>
        <w:t xml:space="preserve">העובדה שאנחנו מצביעים על הקריאה הראשונה, אין פירושה ששסגרנו; עכשיו מתחילה המלחמה. אז למה צריך לדחות תמיד את הקריאה הראשונה? </w:t>
      </w:r>
    </w:p>
    <w:p w14:paraId="6D7E2256" w14:textId="77777777" w:rsidR="007609CD" w:rsidRPr="007609CD" w:rsidRDefault="007609CD" w:rsidP="007609CD">
      <w:pPr>
        <w:bidi/>
        <w:ind w:firstLine="567"/>
        <w:rPr>
          <w:rFonts w:cs="David" w:hint="cs"/>
          <w:rtl/>
        </w:rPr>
      </w:pPr>
    </w:p>
    <w:p w14:paraId="1AF82CBD"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DD90CED" w14:textId="77777777" w:rsidR="007609CD" w:rsidRPr="007609CD" w:rsidRDefault="007609CD" w:rsidP="007609CD">
      <w:pPr>
        <w:bidi/>
        <w:rPr>
          <w:rFonts w:cs="David" w:hint="cs"/>
          <w:u w:val="single"/>
          <w:rtl/>
        </w:rPr>
      </w:pPr>
    </w:p>
    <w:p w14:paraId="4AD1B7C3" w14:textId="77777777" w:rsidR="007609CD" w:rsidRPr="007609CD" w:rsidRDefault="007609CD" w:rsidP="007609CD">
      <w:pPr>
        <w:bidi/>
        <w:ind w:firstLine="567"/>
        <w:rPr>
          <w:rFonts w:cs="David" w:hint="cs"/>
          <w:rtl/>
        </w:rPr>
      </w:pPr>
      <w:r w:rsidRPr="007609CD">
        <w:rPr>
          <w:rFonts w:cs="David" w:hint="cs"/>
          <w:rtl/>
        </w:rPr>
        <w:t xml:space="preserve">חבר הכנסת זיו, הממשלה רצתה להצביע היום. </w:t>
      </w:r>
    </w:p>
    <w:p w14:paraId="6A83A19C" w14:textId="77777777" w:rsidR="007609CD" w:rsidRPr="007609CD" w:rsidRDefault="007609CD" w:rsidP="007609CD">
      <w:pPr>
        <w:bidi/>
        <w:ind w:firstLine="567"/>
        <w:rPr>
          <w:rFonts w:cs="David" w:hint="cs"/>
          <w:rtl/>
        </w:rPr>
      </w:pPr>
    </w:p>
    <w:p w14:paraId="56DBBB7B" w14:textId="77777777" w:rsidR="007609CD" w:rsidRPr="007609CD" w:rsidRDefault="007609CD" w:rsidP="007609CD">
      <w:pPr>
        <w:pStyle w:val="Heading5"/>
        <w:jc w:val="left"/>
        <w:rPr>
          <w:rFonts w:hint="cs"/>
          <w:rtl/>
        </w:rPr>
      </w:pPr>
      <w:r w:rsidRPr="007609CD">
        <w:rPr>
          <w:rFonts w:hint="cs"/>
          <w:u w:val="single"/>
          <w:rtl/>
        </w:rPr>
        <w:t>יצחק זיו:</w:t>
      </w:r>
    </w:p>
    <w:p w14:paraId="46B44768" w14:textId="77777777" w:rsidR="007609CD" w:rsidRPr="007609CD" w:rsidRDefault="007609CD" w:rsidP="007609CD">
      <w:pPr>
        <w:pStyle w:val="Heading5"/>
        <w:ind w:firstLine="567"/>
        <w:jc w:val="left"/>
        <w:rPr>
          <w:rFonts w:hint="cs"/>
          <w:rtl/>
        </w:rPr>
      </w:pPr>
    </w:p>
    <w:p w14:paraId="0D2445F0" w14:textId="77777777" w:rsidR="007609CD" w:rsidRPr="007609CD" w:rsidRDefault="007609CD" w:rsidP="007609CD">
      <w:pPr>
        <w:bidi/>
        <w:ind w:firstLine="567"/>
        <w:rPr>
          <w:rFonts w:cs="David" w:hint="cs"/>
          <w:rtl/>
        </w:rPr>
      </w:pPr>
      <w:r w:rsidRPr="007609CD">
        <w:rPr>
          <w:rFonts w:cs="David" w:hint="cs"/>
          <w:rtl/>
        </w:rPr>
        <w:tab/>
        <w:t xml:space="preserve"> הקריאה הראשונה היא קריאה שאין עליה חזרה, אבל על התקציב צריך להחליט. אז בואו נצא קודם לדרך. </w:t>
      </w:r>
    </w:p>
    <w:p w14:paraId="439BC3E8" w14:textId="77777777" w:rsidR="007609CD" w:rsidRPr="007609CD" w:rsidRDefault="007609CD" w:rsidP="007609CD">
      <w:pPr>
        <w:bidi/>
        <w:ind w:firstLine="567"/>
        <w:rPr>
          <w:rFonts w:cs="David" w:hint="cs"/>
          <w:rtl/>
        </w:rPr>
      </w:pPr>
    </w:p>
    <w:p w14:paraId="49B76C34"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1CBEE753" w14:textId="77777777" w:rsidR="007609CD" w:rsidRPr="007609CD" w:rsidRDefault="007609CD" w:rsidP="007609CD">
      <w:pPr>
        <w:bidi/>
        <w:rPr>
          <w:rFonts w:cs="David" w:hint="cs"/>
          <w:u w:val="single"/>
          <w:rtl/>
        </w:rPr>
      </w:pPr>
    </w:p>
    <w:p w14:paraId="62BD2C39" w14:textId="77777777" w:rsidR="007609CD" w:rsidRPr="007609CD" w:rsidRDefault="007609CD" w:rsidP="007609CD">
      <w:pPr>
        <w:bidi/>
        <w:ind w:firstLine="567"/>
        <w:rPr>
          <w:rFonts w:cs="David" w:hint="cs"/>
          <w:rtl/>
        </w:rPr>
      </w:pPr>
      <w:r w:rsidRPr="007609CD">
        <w:rPr>
          <w:rFonts w:cs="David" w:hint="cs"/>
          <w:rtl/>
        </w:rPr>
        <w:t xml:space="preserve">חבר הכנסת זיו, מטרת הקריאה הראשונה היא העברת התקציב לדיון בוועדת הכספים ובוועדות האחרות שיוסכמו, לצורך הדיון בחוק ההסדרים. לעצם הענין, החברים כאן בוועדה יאפשרו לוועדת הכספים להתחיל בעבודתה, ואנחנו נסיים את ההצבעה ביום רביעי, לאחר שנקבע את סדרי הדיון בתקציב. </w:t>
      </w:r>
    </w:p>
    <w:p w14:paraId="0E567514" w14:textId="77777777" w:rsidR="007609CD" w:rsidRPr="007609CD" w:rsidRDefault="007609CD" w:rsidP="007609CD">
      <w:pPr>
        <w:bidi/>
        <w:ind w:firstLine="567"/>
        <w:rPr>
          <w:rFonts w:cs="David" w:hint="cs"/>
          <w:rtl/>
        </w:rPr>
      </w:pPr>
    </w:p>
    <w:p w14:paraId="25D64919" w14:textId="77777777" w:rsidR="007609CD" w:rsidRPr="007609CD" w:rsidRDefault="007609CD" w:rsidP="007609CD">
      <w:pPr>
        <w:bidi/>
        <w:rPr>
          <w:rFonts w:cs="David" w:hint="cs"/>
          <w:u w:val="single"/>
          <w:rtl/>
        </w:rPr>
      </w:pPr>
      <w:r w:rsidRPr="007609CD">
        <w:rPr>
          <w:rFonts w:cs="David" w:hint="cs"/>
          <w:u w:val="single"/>
          <w:rtl/>
        </w:rPr>
        <w:t>אפרים סנה:</w:t>
      </w:r>
    </w:p>
    <w:p w14:paraId="28BF0CD7" w14:textId="77777777" w:rsidR="007609CD" w:rsidRPr="007609CD" w:rsidRDefault="007609CD" w:rsidP="007609CD">
      <w:pPr>
        <w:bidi/>
        <w:rPr>
          <w:rFonts w:cs="David" w:hint="cs"/>
          <w:u w:val="single"/>
          <w:rtl/>
        </w:rPr>
      </w:pPr>
    </w:p>
    <w:p w14:paraId="445C55E4" w14:textId="77777777" w:rsidR="007609CD" w:rsidRPr="007609CD" w:rsidRDefault="007609CD" w:rsidP="007609CD">
      <w:pPr>
        <w:bidi/>
        <w:ind w:firstLine="567"/>
        <w:rPr>
          <w:rFonts w:cs="David" w:hint="cs"/>
          <w:rtl/>
        </w:rPr>
      </w:pPr>
      <w:r w:rsidRPr="007609CD">
        <w:rPr>
          <w:rFonts w:cs="David" w:hint="cs"/>
          <w:rtl/>
        </w:rPr>
        <w:t xml:space="preserve">אני מבין שאנחנו עוסקים בכלל הנייר הזה שהוגש, נכון? </w:t>
      </w:r>
    </w:p>
    <w:p w14:paraId="2557F81A" w14:textId="77777777" w:rsidR="007609CD" w:rsidRPr="007609CD" w:rsidRDefault="007609CD" w:rsidP="007609CD">
      <w:pPr>
        <w:bidi/>
        <w:ind w:firstLine="567"/>
        <w:rPr>
          <w:rFonts w:cs="David" w:hint="cs"/>
          <w:rtl/>
        </w:rPr>
      </w:pPr>
    </w:p>
    <w:p w14:paraId="3AD5C2FB"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5A5E03D" w14:textId="77777777" w:rsidR="007609CD" w:rsidRPr="007609CD" w:rsidRDefault="007609CD" w:rsidP="007609CD">
      <w:pPr>
        <w:bidi/>
        <w:rPr>
          <w:rFonts w:cs="David" w:hint="cs"/>
          <w:u w:val="single"/>
          <w:rtl/>
        </w:rPr>
      </w:pPr>
    </w:p>
    <w:p w14:paraId="379861D2" w14:textId="77777777" w:rsidR="007609CD" w:rsidRPr="007609CD" w:rsidRDefault="007609CD" w:rsidP="007609CD">
      <w:pPr>
        <w:bidi/>
        <w:ind w:firstLine="567"/>
        <w:rPr>
          <w:rFonts w:cs="David" w:hint="cs"/>
          <w:rtl/>
        </w:rPr>
      </w:pPr>
      <w:r w:rsidRPr="007609CD">
        <w:rPr>
          <w:rFonts w:cs="David" w:hint="cs"/>
          <w:rtl/>
        </w:rPr>
        <w:t xml:space="preserve">לא, כרגע רק בנושא הקריאה הראשונה. ביחס לשאר נדון ביום אחר, ואני מקווה שעד אז תהיה ועדת כנסת. </w:t>
      </w:r>
    </w:p>
    <w:p w14:paraId="6BED9113" w14:textId="77777777" w:rsidR="007609CD" w:rsidRPr="007609CD" w:rsidRDefault="007609CD" w:rsidP="007609CD">
      <w:pPr>
        <w:bidi/>
        <w:ind w:firstLine="567"/>
        <w:rPr>
          <w:rFonts w:cs="David" w:hint="cs"/>
          <w:rtl/>
        </w:rPr>
      </w:pPr>
    </w:p>
    <w:p w14:paraId="13E3734D" w14:textId="77777777" w:rsidR="007609CD" w:rsidRPr="007609CD" w:rsidRDefault="007609CD" w:rsidP="007609CD">
      <w:pPr>
        <w:bidi/>
        <w:rPr>
          <w:rFonts w:cs="David" w:hint="cs"/>
          <w:u w:val="single"/>
          <w:rtl/>
        </w:rPr>
      </w:pPr>
      <w:r w:rsidRPr="007609CD">
        <w:rPr>
          <w:rFonts w:cs="David" w:hint="cs"/>
          <w:u w:val="single"/>
          <w:rtl/>
        </w:rPr>
        <w:t>אפרים סנה:</w:t>
      </w:r>
    </w:p>
    <w:p w14:paraId="17CB0BF2" w14:textId="77777777" w:rsidR="007609CD" w:rsidRPr="007609CD" w:rsidRDefault="007609CD" w:rsidP="007609CD">
      <w:pPr>
        <w:bidi/>
        <w:rPr>
          <w:rFonts w:cs="David" w:hint="cs"/>
          <w:u w:val="single"/>
          <w:rtl/>
        </w:rPr>
      </w:pPr>
    </w:p>
    <w:p w14:paraId="6395F484" w14:textId="77777777" w:rsidR="007609CD" w:rsidRPr="007609CD" w:rsidRDefault="007609CD" w:rsidP="007609CD">
      <w:pPr>
        <w:bidi/>
        <w:ind w:firstLine="567"/>
        <w:rPr>
          <w:rFonts w:cs="David" w:hint="cs"/>
          <w:rtl/>
        </w:rPr>
      </w:pPr>
      <w:r w:rsidRPr="007609CD">
        <w:rPr>
          <w:rFonts w:cs="David" w:hint="cs"/>
          <w:rtl/>
        </w:rPr>
        <w:t xml:space="preserve">אולי כדאי שנעלה כבר עכשיו את נושא תקציב הבטחון. ועדת רובינשטיין פסקה שבתקציב הבטחון צריך לדון במסגרת ועדת משנה מיוחדת לוועדת חוץ ובטחון, ולהעביר מן העולם את הוועדה המשותפת לוועדות הכספים וחוץ ובטחון. </w:t>
      </w:r>
    </w:p>
    <w:p w14:paraId="0AD24F3D" w14:textId="77777777" w:rsidR="007609CD" w:rsidRPr="007609CD" w:rsidRDefault="007609CD" w:rsidP="007609CD">
      <w:pPr>
        <w:bidi/>
        <w:ind w:firstLine="567"/>
        <w:rPr>
          <w:rFonts w:cs="David" w:hint="cs"/>
          <w:rtl/>
        </w:rPr>
      </w:pPr>
    </w:p>
    <w:p w14:paraId="41367E20"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6291567B" w14:textId="77777777" w:rsidR="007609CD" w:rsidRPr="007609CD" w:rsidRDefault="007609CD" w:rsidP="007609CD">
      <w:pPr>
        <w:bidi/>
        <w:rPr>
          <w:rFonts w:cs="David" w:hint="cs"/>
          <w:u w:val="single"/>
          <w:rtl/>
        </w:rPr>
      </w:pPr>
    </w:p>
    <w:p w14:paraId="7CAFAA1C" w14:textId="77777777" w:rsidR="007609CD" w:rsidRPr="007609CD" w:rsidRDefault="007609CD" w:rsidP="007609CD">
      <w:pPr>
        <w:bidi/>
        <w:ind w:firstLine="567"/>
        <w:rPr>
          <w:rFonts w:cs="David" w:hint="cs"/>
          <w:rtl/>
        </w:rPr>
      </w:pPr>
      <w:r w:rsidRPr="007609CD">
        <w:rPr>
          <w:rFonts w:cs="David" w:hint="cs"/>
          <w:rtl/>
        </w:rPr>
        <w:t xml:space="preserve">חבר הכנסת סנה, אני לא רוצה לקבוע כרגע דברים מעבר לקריאה הראשונה. אני מקווה שעד יום רביעי תהיה ועדת כנסת מסודרת לכל דבר וענין, ואני מבקש לא לגעת בענין הזה כרגע. </w:t>
      </w:r>
    </w:p>
    <w:p w14:paraId="7A1DF6EB" w14:textId="77777777" w:rsidR="007609CD" w:rsidRPr="007609CD" w:rsidRDefault="007609CD" w:rsidP="007609CD">
      <w:pPr>
        <w:bidi/>
        <w:ind w:firstLine="567"/>
        <w:rPr>
          <w:rFonts w:cs="David" w:hint="cs"/>
          <w:rtl/>
        </w:rPr>
      </w:pPr>
    </w:p>
    <w:p w14:paraId="6A969439" w14:textId="77777777" w:rsidR="007609CD" w:rsidRPr="007609CD" w:rsidRDefault="007609CD" w:rsidP="007609CD">
      <w:pPr>
        <w:bidi/>
        <w:rPr>
          <w:rFonts w:cs="David" w:hint="cs"/>
          <w:rtl/>
        </w:rPr>
      </w:pPr>
      <w:r w:rsidRPr="007609CD">
        <w:rPr>
          <w:rFonts w:cs="David" w:hint="cs"/>
          <w:u w:val="single"/>
          <w:rtl/>
        </w:rPr>
        <w:t>ג'מאל זחאלקה:</w:t>
      </w:r>
    </w:p>
    <w:p w14:paraId="2DC13C7A" w14:textId="77777777" w:rsidR="007609CD" w:rsidRPr="007609CD" w:rsidRDefault="007609CD" w:rsidP="007609CD">
      <w:pPr>
        <w:bidi/>
        <w:ind w:firstLine="567"/>
        <w:rPr>
          <w:rFonts w:cs="David" w:hint="cs"/>
          <w:rtl/>
        </w:rPr>
      </w:pPr>
    </w:p>
    <w:p w14:paraId="6939F221" w14:textId="77777777" w:rsidR="007609CD" w:rsidRPr="007609CD" w:rsidRDefault="007609CD" w:rsidP="007609CD">
      <w:pPr>
        <w:bidi/>
        <w:ind w:firstLine="567"/>
        <w:rPr>
          <w:rFonts w:cs="David" w:hint="cs"/>
          <w:rtl/>
        </w:rPr>
      </w:pPr>
      <w:r w:rsidRPr="007609CD">
        <w:rPr>
          <w:rFonts w:cs="David" w:hint="cs"/>
          <w:rtl/>
        </w:rPr>
        <w:t xml:space="preserve">אדוני היושב-ראש, הדברים לא מכוונים אליך אישית כי אתה לא כזה, אבל אנחנו רואים כבר ביומיים הראשונים שהממשלה הזאת חוטאת בחטא היהירות והזלזול בכל דבר. העלאת מחיר הלחם והגשת התקציב בצורה כזאת, יש בה מן היהירות והזלזול בכל דבר </w:t>
      </w:r>
      <w:r w:rsidRPr="007609CD">
        <w:rPr>
          <w:rFonts w:cs="David"/>
          <w:rtl/>
        </w:rPr>
        <w:t>–</w:t>
      </w:r>
      <w:r w:rsidRPr="007609CD">
        <w:rPr>
          <w:rFonts w:cs="David" w:hint="cs"/>
          <w:rtl/>
        </w:rPr>
        <w:t xml:space="preserve"> בציבור ובכנסת. </w:t>
      </w:r>
    </w:p>
    <w:p w14:paraId="6F0AC5B6" w14:textId="77777777" w:rsidR="007609CD" w:rsidRPr="007609CD" w:rsidRDefault="007609CD" w:rsidP="007609CD">
      <w:pPr>
        <w:bidi/>
        <w:ind w:firstLine="567"/>
        <w:rPr>
          <w:rFonts w:cs="David" w:hint="cs"/>
          <w:rtl/>
        </w:rPr>
      </w:pPr>
    </w:p>
    <w:p w14:paraId="0B4FBC46" w14:textId="77777777" w:rsidR="007609CD" w:rsidRPr="007609CD" w:rsidRDefault="007609CD" w:rsidP="007609CD">
      <w:pPr>
        <w:keepNext/>
        <w:bidi/>
        <w:rPr>
          <w:rFonts w:cs="David" w:hint="cs"/>
          <w:u w:val="single"/>
          <w:rtl/>
        </w:rPr>
      </w:pPr>
      <w:r w:rsidRPr="007609CD">
        <w:rPr>
          <w:rFonts w:cs="David" w:hint="cs"/>
          <w:u w:val="single"/>
          <w:rtl/>
        </w:rPr>
        <w:t>היו"ר אביגדור יצחקי:</w:t>
      </w:r>
    </w:p>
    <w:p w14:paraId="0CF6854D" w14:textId="77777777" w:rsidR="007609CD" w:rsidRPr="007609CD" w:rsidRDefault="007609CD" w:rsidP="007609CD">
      <w:pPr>
        <w:bidi/>
        <w:rPr>
          <w:rFonts w:cs="David" w:hint="cs"/>
          <w:u w:val="single"/>
          <w:rtl/>
        </w:rPr>
      </w:pPr>
    </w:p>
    <w:p w14:paraId="68649377" w14:textId="77777777" w:rsidR="007609CD" w:rsidRPr="007609CD" w:rsidRDefault="007609CD" w:rsidP="007609CD">
      <w:pPr>
        <w:bidi/>
        <w:ind w:firstLine="567"/>
        <w:rPr>
          <w:rFonts w:cs="David" w:hint="cs"/>
          <w:rtl/>
        </w:rPr>
      </w:pPr>
      <w:r w:rsidRPr="007609CD">
        <w:rPr>
          <w:rFonts w:cs="David" w:hint="cs"/>
          <w:rtl/>
        </w:rPr>
        <w:t xml:space="preserve">חבר הכנסת זחאלקה, זה באמת לא תורם לדיון. לכל הדברים האלה יש הצבעת אי אמון בשבוע הבא על מחיר הלחם של סיעת הליכוד. אני באמת מבקש. </w:t>
      </w:r>
    </w:p>
    <w:p w14:paraId="757A3AC8" w14:textId="77777777" w:rsidR="007609CD" w:rsidRPr="007609CD" w:rsidRDefault="007609CD" w:rsidP="007609CD">
      <w:pPr>
        <w:bidi/>
        <w:ind w:firstLine="567"/>
        <w:rPr>
          <w:rFonts w:cs="David" w:hint="cs"/>
          <w:rtl/>
        </w:rPr>
      </w:pPr>
    </w:p>
    <w:p w14:paraId="6D2E02D7" w14:textId="77777777" w:rsidR="007609CD" w:rsidRPr="007609CD" w:rsidRDefault="007609CD" w:rsidP="007609CD">
      <w:pPr>
        <w:bidi/>
        <w:rPr>
          <w:rFonts w:cs="David" w:hint="cs"/>
          <w:rtl/>
        </w:rPr>
      </w:pPr>
      <w:r w:rsidRPr="007609CD">
        <w:rPr>
          <w:rFonts w:cs="David" w:hint="cs"/>
          <w:u w:val="single"/>
          <w:rtl/>
        </w:rPr>
        <w:t>ג'מאל זחאלקה:</w:t>
      </w:r>
    </w:p>
    <w:p w14:paraId="192FD96F" w14:textId="77777777" w:rsidR="007609CD" w:rsidRPr="007609CD" w:rsidRDefault="007609CD" w:rsidP="007609CD">
      <w:pPr>
        <w:bidi/>
        <w:ind w:firstLine="567"/>
        <w:rPr>
          <w:rFonts w:cs="David" w:hint="cs"/>
          <w:rtl/>
        </w:rPr>
      </w:pPr>
    </w:p>
    <w:p w14:paraId="5BB53D61" w14:textId="77777777" w:rsidR="007609CD" w:rsidRPr="007609CD" w:rsidRDefault="007609CD" w:rsidP="007609CD">
      <w:pPr>
        <w:bidi/>
        <w:ind w:firstLine="567"/>
        <w:rPr>
          <w:rFonts w:cs="David" w:hint="cs"/>
          <w:rtl/>
        </w:rPr>
      </w:pPr>
      <w:r w:rsidRPr="007609CD">
        <w:rPr>
          <w:rFonts w:cs="David" w:hint="cs"/>
          <w:rtl/>
        </w:rPr>
        <w:t xml:space="preserve">אנחנו לא יודעים על מה אנחנו מצביעים, כי יש עכשיו הסכמים קואליציוניים בעלי השפעה תקציבית מרחיקת לכת – לא מדובר בשינויים בקריאה השניה והשלישית – ואנחנו לא יודעים האם לקחת את הדברים בחשבון כשאנחנו מצביעים, או לא. </w:t>
      </w:r>
    </w:p>
    <w:p w14:paraId="5300AC12" w14:textId="77777777" w:rsidR="007609CD" w:rsidRPr="007609CD" w:rsidRDefault="007609CD" w:rsidP="007609CD">
      <w:pPr>
        <w:bidi/>
        <w:ind w:firstLine="567"/>
        <w:rPr>
          <w:rFonts w:cs="David" w:hint="cs"/>
          <w:rtl/>
        </w:rPr>
      </w:pPr>
    </w:p>
    <w:p w14:paraId="5BD615B7" w14:textId="77777777" w:rsidR="007609CD" w:rsidRPr="007609CD" w:rsidRDefault="007609CD" w:rsidP="007609CD">
      <w:pPr>
        <w:bidi/>
        <w:ind w:firstLine="567"/>
        <w:rPr>
          <w:rFonts w:cs="David" w:hint="cs"/>
          <w:rtl/>
        </w:rPr>
      </w:pPr>
      <w:r w:rsidRPr="007609CD">
        <w:rPr>
          <w:rFonts w:cs="David" w:hint="cs"/>
          <w:rtl/>
        </w:rPr>
        <w:t xml:space="preserve">לכן אני מציע, שלכל הפחות, למען השקיפות, למען יידעו חברי הכנסת על מה הם מצביעים ולמען יידע הציבור על מה מצביעים, ראש הממשלה יעמוד ויפרט את השינויים שהוא עומד להעביר בתקציבים, כמתחייב מהסכמים חוקיים של ההסכמים הקואליציוניים. שנדע על מה אנחנו מצביעים. </w:t>
      </w:r>
    </w:p>
    <w:p w14:paraId="3F0BEBE4" w14:textId="77777777" w:rsidR="007609CD" w:rsidRPr="007609CD" w:rsidRDefault="007609CD" w:rsidP="007609CD">
      <w:pPr>
        <w:bidi/>
        <w:ind w:firstLine="567"/>
        <w:rPr>
          <w:rFonts w:cs="David" w:hint="cs"/>
          <w:rtl/>
        </w:rPr>
      </w:pPr>
    </w:p>
    <w:p w14:paraId="47655E92"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16E9F197" w14:textId="77777777" w:rsidR="007609CD" w:rsidRPr="007609CD" w:rsidRDefault="007609CD" w:rsidP="007609CD">
      <w:pPr>
        <w:bidi/>
        <w:rPr>
          <w:rFonts w:cs="David" w:hint="cs"/>
          <w:u w:val="single"/>
          <w:rtl/>
        </w:rPr>
      </w:pPr>
    </w:p>
    <w:p w14:paraId="27E5EC92" w14:textId="77777777" w:rsidR="007609CD" w:rsidRPr="007609CD" w:rsidRDefault="007609CD" w:rsidP="007609CD">
      <w:pPr>
        <w:bidi/>
        <w:ind w:firstLine="567"/>
        <w:rPr>
          <w:rFonts w:cs="David" w:hint="cs"/>
          <w:rtl/>
        </w:rPr>
      </w:pPr>
      <w:r w:rsidRPr="007609CD">
        <w:rPr>
          <w:rFonts w:cs="David" w:hint="cs"/>
          <w:rtl/>
        </w:rPr>
        <w:t xml:space="preserve">חבר הכנסת זחאלקה, יהיה שר אוצר היום, שייתן נאום. אנחנו נתחיל היום את הדיון ונקבע לו את מסגרת הזמנים הראויה, שתאפשר לכל חבר כנסת להתבטא. הכל יהיה בסדר. אני שב ואומר: הוועדה מחליטה שהקריאה הראשונה על תקציב המדינה ובחוק ההסדרים תהיה ביום רביעי. </w:t>
      </w:r>
    </w:p>
    <w:p w14:paraId="3AB17827" w14:textId="77777777" w:rsidR="007609CD" w:rsidRPr="007609CD" w:rsidRDefault="007609CD" w:rsidP="007609CD">
      <w:pPr>
        <w:bidi/>
        <w:ind w:firstLine="567"/>
        <w:rPr>
          <w:rFonts w:cs="David" w:hint="cs"/>
          <w:rtl/>
        </w:rPr>
      </w:pPr>
    </w:p>
    <w:p w14:paraId="455B4536" w14:textId="77777777" w:rsidR="007609CD" w:rsidRPr="007609CD" w:rsidRDefault="007609CD" w:rsidP="007609CD">
      <w:pPr>
        <w:bidi/>
        <w:ind w:firstLine="567"/>
        <w:rPr>
          <w:rFonts w:cs="David" w:hint="cs"/>
          <w:rtl/>
        </w:rPr>
      </w:pPr>
      <w:r w:rsidRPr="007609CD">
        <w:rPr>
          <w:rFonts w:cs="David" w:hint="cs"/>
          <w:rtl/>
        </w:rPr>
        <w:t xml:space="preserve">לגבי מסגרת הדיון נביא הצעה </w:t>
      </w:r>
      <w:r w:rsidRPr="007609CD">
        <w:rPr>
          <w:rFonts w:cs="David"/>
          <w:rtl/>
        </w:rPr>
        <w:t>–</w:t>
      </w:r>
      <w:r w:rsidRPr="007609CD">
        <w:rPr>
          <w:rFonts w:cs="David" w:hint="cs"/>
          <w:rtl/>
        </w:rPr>
        <w:t xml:space="preserve"> נכנס אתכם רק ביחס למסגרת הדיון. נגמור את זה, ובינתיים נביא נושאים שבהם ועדת הכספים תוכל לעסוק עוד בטרם הנושא של הקריאה הראשונה. </w:t>
      </w:r>
    </w:p>
    <w:p w14:paraId="597B08AD" w14:textId="77777777" w:rsidR="007609CD" w:rsidRPr="007609CD" w:rsidRDefault="007609CD" w:rsidP="007609CD">
      <w:pPr>
        <w:bidi/>
        <w:ind w:firstLine="567"/>
        <w:rPr>
          <w:rFonts w:cs="David" w:hint="cs"/>
          <w:rtl/>
        </w:rPr>
      </w:pPr>
    </w:p>
    <w:p w14:paraId="6008A971" w14:textId="77777777" w:rsidR="007609CD" w:rsidRPr="007609CD" w:rsidRDefault="007609CD" w:rsidP="007609CD">
      <w:pPr>
        <w:bidi/>
        <w:rPr>
          <w:rFonts w:cs="David" w:hint="cs"/>
          <w:rtl/>
        </w:rPr>
      </w:pPr>
      <w:r w:rsidRPr="007609CD">
        <w:rPr>
          <w:rFonts w:cs="David" w:hint="cs"/>
          <w:u w:val="single"/>
          <w:rtl/>
        </w:rPr>
        <w:t>משה גפני:</w:t>
      </w:r>
    </w:p>
    <w:p w14:paraId="475930A9" w14:textId="77777777" w:rsidR="007609CD" w:rsidRPr="007609CD" w:rsidRDefault="007609CD" w:rsidP="007609CD">
      <w:pPr>
        <w:bidi/>
        <w:ind w:firstLine="567"/>
        <w:rPr>
          <w:rFonts w:cs="David" w:hint="cs"/>
          <w:rtl/>
        </w:rPr>
      </w:pPr>
    </w:p>
    <w:p w14:paraId="43ACB0B7" w14:textId="77777777" w:rsidR="007609CD" w:rsidRPr="007609CD" w:rsidRDefault="007609CD" w:rsidP="007609CD">
      <w:pPr>
        <w:bidi/>
        <w:ind w:firstLine="567"/>
        <w:rPr>
          <w:rFonts w:cs="David" w:hint="cs"/>
          <w:rtl/>
        </w:rPr>
      </w:pPr>
      <w:r w:rsidRPr="007609CD">
        <w:rPr>
          <w:rFonts w:cs="David" w:hint="cs"/>
          <w:rtl/>
        </w:rPr>
        <w:t>אז אתה לא משחרר מחובת הנחה?</w:t>
      </w:r>
    </w:p>
    <w:p w14:paraId="530436D8" w14:textId="77777777" w:rsidR="007609CD" w:rsidRPr="007609CD" w:rsidRDefault="007609CD" w:rsidP="007609CD">
      <w:pPr>
        <w:bidi/>
        <w:ind w:firstLine="567"/>
        <w:rPr>
          <w:rFonts w:cs="David" w:hint="cs"/>
          <w:rtl/>
        </w:rPr>
      </w:pPr>
    </w:p>
    <w:p w14:paraId="63B8D88E"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4558A27E" w14:textId="77777777" w:rsidR="007609CD" w:rsidRPr="007609CD" w:rsidRDefault="007609CD" w:rsidP="007609CD">
      <w:pPr>
        <w:bidi/>
        <w:rPr>
          <w:rFonts w:cs="David" w:hint="cs"/>
          <w:u w:val="single"/>
          <w:rtl/>
        </w:rPr>
      </w:pPr>
    </w:p>
    <w:p w14:paraId="745E8C9E" w14:textId="77777777" w:rsidR="007609CD" w:rsidRPr="007609CD" w:rsidRDefault="007609CD" w:rsidP="007609CD">
      <w:pPr>
        <w:bidi/>
        <w:ind w:firstLine="567"/>
        <w:rPr>
          <w:rFonts w:cs="David" w:hint="cs"/>
          <w:rtl/>
        </w:rPr>
      </w:pPr>
      <w:r w:rsidRPr="007609CD">
        <w:rPr>
          <w:rFonts w:cs="David" w:hint="cs"/>
          <w:rtl/>
        </w:rPr>
        <w:t>לא.</w:t>
      </w:r>
    </w:p>
    <w:p w14:paraId="6A458939" w14:textId="77777777" w:rsidR="007609CD" w:rsidRPr="007609CD" w:rsidRDefault="007609CD" w:rsidP="007609CD">
      <w:pPr>
        <w:bidi/>
        <w:ind w:firstLine="567"/>
        <w:rPr>
          <w:rFonts w:cs="David" w:hint="cs"/>
          <w:rtl/>
        </w:rPr>
      </w:pPr>
    </w:p>
    <w:p w14:paraId="08AE4B6B" w14:textId="77777777" w:rsidR="007609CD" w:rsidRPr="007609CD" w:rsidRDefault="007609CD" w:rsidP="007609CD">
      <w:pPr>
        <w:bidi/>
        <w:rPr>
          <w:rFonts w:cs="David" w:hint="cs"/>
          <w:rtl/>
        </w:rPr>
      </w:pPr>
      <w:r w:rsidRPr="007609CD">
        <w:rPr>
          <w:rFonts w:cs="David" w:hint="cs"/>
          <w:u w:val="single"/>
          <w:rtl/>
        </w:rPr>
        <w:t>משה גפני:</w:t>
      </w:r>
    </w:p>
    <w:p w14:paraId="218FF714" w14:textId="77777777" w:rsidR="007609CD" w:rsidRPr="007609CD" w:rsidRDefault="007609CD" w:rsidP="007609CD">
      <w:pPr>
        <w:bidi/>
        <w:ind w:firstLine="567"/>
        <w:rPr>
          <w:rFonts w:cs="David" w:hint="cs"/>
          <w:rtl/>
        </w:rPr>
      </w:pPr>
    </w:p>
    <w:p w14:paraId="2B067E61" w14:textId="77777777" w:rsidR="007609CD" w:rsidRPr="007609CD" w:rsidRDefault="007609CD" w:rsidP="007609CD">
      <w:pPr>
        <w:bidi/>
        <w:ind w:firstLine="567"/>
        <w:rPr>
          <w:rFonts w:cs="David" w:hint="cs"/>
          <w:rtl/>
        </w:rPr>
      </w:pPr>
      <w:r w:rsidRPr="007609CD">
        <w:rPr>
          <w:rFonts w:cs="David" w:hint="cs"/>
          <w:rtl/>
        </w:rPr>
        <w:t xml:space="preserve">אז זה לא יעלה היום. </w:t>
      </w:r>
    </w:p>
    <w:p w14:paraId="332B06FC" w14:textId="77777777" w:rsidR="007609CD" w:rsidRPr="007609CD" w:rsidRDefault="007609CD" w:rsidP="007609CD">
      <w:pPr>
        <w:bidi/>
        <w:ind w:firstLine="567"/>
        <w:rPr>
          <w:rFonts w:cs="David" w:hint="cs"/>
          <w:rtl/>
        </w:rPr>
      </w:pPr>
    </w:p>
    <w:p w14:paraId="14B7D0C9"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6AD15D53" w14:textId="77777777" w:rsidR="007609CD" w:rsidRPr="007609CD" w:rsidRDefault="007609CD" w:rsidP="007609CD">
      <w:pPr>
        <w:bidi/>
        <w:rPr>
          <w:rFonts w:cs="David" w:hint="cs"/>
          <w:u w:val="single"/>
          <w:rtl/>
        </w:rPr>
      </w:pPr>
    </w:p>
    <w:p w14:paraId="7CF61CBB" w14:textId="77777777" w:rsidR="007609CD" w:rsidRPr="007609CD" w:rsidRDefault="007609CD" w:rsidP="007609CD">
      <w:pPr>
        <w:bidi/>
        <w:ind w:firstLine="567"/>
        <w:rPr>
          <w:rFonts w:cs="David" w:hint="cs"/>
          <w:rtl/>
        </w:rPr>
      </w:pPr>
      <w:r w:rsidRPr="007609CD">
        <w:rPr>
          <w:rFonts w:cs="David" w:hint="cs"/>
          <w:rtl/>
        </w:rPr>
        <w:t xml:space="preserve">שיהיה ברור: זה עולה. ההצבעה היא לא לפני - - - </w:t>
      </w:r>
    </w:p>
    <w:p w14:paraId="08B91B36" w14:textId="77777777" w:rsidR="007609CD" w:rsidRPr="007609CD" w:rsidRDefault="007609CD" w:rsidP="007609CD">
      <w:pPr>
        <w:bidi/>
        <w:ind w:firstLine="567"/>
        <w:rPr>
          <w:rFonts w:cs="David" w:hint="cs"/>
          <w:rtl/>
        </w:rPr>
      </w:pPr>
    </w:p>
    <w:p w14:paraId="4055A209" w14:textId="77777777" w:rsidR="007609CD" w:rsidRPr="007609CD" w:rsidRDefault="007609CD" w:rsidP="007609CD">
      <w:pPr>
        <w:bidi/>
        <w:rPr>
          <w:rFonts w:cs="David" w:hint="cs"/>
          <w:rtl/>
        </w:rPr>
      </w:pPr>
      <w:r w:rsidRPr="007609CD">
        <w:rPr>
          <w:rFonts w:cs="David" w:hint="cs"/>
          <w:u w:val="single"/>
          <w:rtl/>
        </w:rPr>
        <w:t>משה גפני:</w:t>
      </w:r>
    </w:p>
    <w:p w14:paraId="30360EAF" w14:textId="77777777" w:rsidR="007609CD" w:rsidRPr="007609CD" w:rsidRDefault="007609CD" w:rsidP="007609CD">
      <w:pPr>
        <w:bidi/>
        <w:ind w:firstLine="567"/>
        <w:rPr>
          <w:rFonts w:cs="David" w:hint="cs"/>
          <w:rtl/>
        </w:rPr>
      </w:pPr>
    </w:p>
    <w:p w14:paraId="24DE1A21" w14:textId="77777777" w:rsidR="007609CD" w:rsidRPr="007609CD" w:rsidRDefault="007609CD" w:rsidP="007609CD">
      <w:pPr>
        <w:bidi/>
        <w:ind w:firstLine="567"/>
        <w:rPr>
          <w:rFonts w:cs="David" w:hint="cs"/>
          <w:rtl/>
        </w:rPr>
      </w:pPr>
      <w:r w:rsidRPr="007609CD">
        <w:rPr>
          <w:rFonts w:cs="David" w:hint="cs"/>
          <w:rtl/>
        </w:rPr>
        <w:tab/>
        <w:t xml:space="preserve"> אתה לא יכול להעלות - - - </w:t>
      </w:r>
    </w:p>
    <w:p w14:paraId="779D338F" w14:textId="77777777" w:rsidR="007609CD" w:rsidRPr="007609CD" w:rsidRDefault="007609CD" w:rsidP="007609CD">
      <w:pPr>
        <w:bidi/>
        <w:ind w:firstLine="567"/>
        <w:rPr>
          <w:rFonts w:cs="David" w:hint="cs"/>
          <w:rtl/>
        </w:rPr>
      </w:pPr>
    </w:p>
    <w:p w14:paraId="64CFF167" w14:textId="77777777" w:rsidR="007609CD" w:rsidRPr="007609CD" w:rsidRDefault="007609CD" w:rsidP="007609CD">
      <w:pPr>
        <w:bidi/>
        <w:rPr>
          <w:rFonts w:cs="David" w:hint="cs"/>
          <w:rtl/>
        </w:rPr>
      </w:pPr>
      <w:r w:rsidRPr="007609CD">
        <w:rPr>
          <w:rFonts w:cs="David" w:hint="cs"/>
          <w:u w:val="single"/>
          <w:rtl/>
        </w:rPr>
        <w:t>אחמד טיבי:</w:t>
      </w:r>
    </w:p>
    <w:p w14:paraId="186CF162" w14:textId="77777777" w:rsidR="007609CD" w:rsidRPr="007609CD" w:rsidRDefault="007609CD" w:rsidP="007609CD">
      <w:pPr>
        <w:bidi/>
        <w:ind w:firstLine="567"/>
        <w:rPr>
          <w:rFonts w:cs="David" w:hint="cs"/>
          <w:rtl/>
        </w:rPr>
      </w:pPr>
    </w:p>
    <w:p w14:paraId="267504D6" w14:textId="77777777" w:rsidR="007609CD" w:rsidRPr="007609CD" w:rsidRDefault="007609CD" w:rsidP="007609CD">
      <w:pPr>
        <w:bidi/>
        <w:ind w:firstLine="567"/>
        <w:rPr>
          <w:rFonts w:cs="David" w:hint="cs"/>
          <w:rtl/>
        </w:rPr>
      </w:pPr>
      <w:r w:rsidRPr="007609CD">
        <w:rPr>
          <w:rFonts w:cs="David" w:hint="cs"/>
          <w:rtl/>
        </w:rPr>
        <w:t xml:space="preserve">אתה לא יכול להביא את זה ביום רביעי - - -  </w:t>
      </w:r>
    </w:p>
    <w:p w14:paraId="72473D1D" w14:textId="77777777" w:rsidR="007609CD" w:rsidRPr="007609CD" w:rsidRDefault="007609CD" w:rsidP="007609CD">
      <w:pPr>
        <w:bidi/>
        <w:ind w:firstLine="567"/>
        <w:rPr>
          <w:rFonts w:cs="David" w:hint="cs"/>
          <w:rtl/>
        </w:rPr>
      </w:pPr>
    </w:p>
    <w:p w14:paraId="3200644B"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5414544E" w14:textId="77777777" w:rsidR="007609CD" w:rsidRPr="007609CD" w:rsidRDefault="007609CD" w:rsidP="007609CD">
      <w:pPr>
        <w:bidi/>
        <w:rPr>
          <w:rFonts w:cs="David" w:hint="cs"/>
          <w:u w:val="single"/>
          <w:rtl/>
        </w:rPr>
      </w:pPr>
    </w:p>
    <w:p w14:paraId="2AF323FB" w14:textId="77777777" w:rsidR="007609CD" w:rsidRPr="007609CD" w:rsidRDefault="007609CD" w:rsidP="007609CD">
      <w:pPr>
        <w:bidi/>
        <w:ind w:firstLine="567"/>
        <w:rPr>
          <w:rFonts w:cs="David" w:hint="cs"/>
          <w:rtl/>
        </w:rPr>
      </w:pPr>
      <w:r w:rsidRPr="007609CD">
        <w:rPr>
          <w:rFonts w:cs="David" w:hint="cs"/>
          <w:rtl/>
        </w:rPr>
        <w:t xml:space="preserve">אני שב ואומר: זאת ההצעה. ההצעה היא שהדיון יתחיל היום. </w:t>
      </w:r>
    </w:p>
    <w:p w14:paraId="4CB82063" w14:textId="77777777" w:rsidR="007609CD" w:rsidRPr="007609CD" w:rsidRDefault="007609CD" w:rsidP="007609CD">
      <w:pPr>
        <w:bidi/>
        <w:rPr>
          <w:rFonts w:cs="David" w:hint="cs"/>
          <w:u w:val="single"/>
          <w:rtl/>
        </w:rPr>
      </w:pPr>
    </w:p>
    <w:p w14:paraId="4EBF4563" w14:textId="77777777" w:rsidR="007609CD" w:rsidRPr="007609CD" w:rsidRDefault="007609CD" w:rsidP="007609CD">
      <w:pPr>
        <w:keepNext/>
        <w:bidi/>
        <w:rPr>
          <w:rFonts w:cs="David" w:hint="cs"/>
          <w:rtl/>
        </w:rPr>
      </w:pPr>
      <w:r w:rsidRPr="007609CD">
        <w:rPr>
          <w:rFonts w:cs="David" w:hint="cs"/>
          <w:u w:val="single"/>
          <w:rtl/>
        </w:rPr>
        <w:t>ראובן ריבלין:</w:t>
      </w:r>
    </w:p>
    <w:p w14:paraId="1AD5D57D" w14:textId="77777777" w:rsidR="007609CD" w:rsidRPr="007609CD" w:rsidRDefault="007609CD" w:rsidP="007609CD">
      <w:pPr>
        <w:keepNext/>
        <w:bidi/>
        <w:rPr>
          <w:rFonts w:cs="David" w:hint="cs"/>
          <w:rtl/>
        </w:rPr>
      </w:pPr>
    </w:p>
    <w:p w14:paraId="186BCCD1" w14:textId="77777777" w:rsidR="007609CD" w:rsidRPr="007609CD" w:rsidRDefault="007609CD" w:rsidP="007609CD">
      <w:pPr>
        <w:bidi/>
        <w:ind w:firstLine="567"/>
        <w:rPr>
          <w:rFonts w:cs="David" w:hint="cs"/>
          <w:rtl/>
        </w:rPr>
      </w:pPr>
      <w:r w:rsidRPr="007609CD">
        <w:rPr>
          <w:rFonts w:cs="David" w:hint="cs"/>
          <w:rtl/>
        </w:rPr>
        <w:t>ההצעה היא אחרת: שאנחנו נפטור מחובת הנחה, בהסכמה שההנחה לא תהיה לפני יום רביעי.</w:t>
      </w:r>
    </w:p>
    <w:p w14:paraId="7A9D2E70" w14:textId="77777777" w:rsidR="007609CD" w:rsidRPr="007609CD" w:rsidRDefault="007609CD" w:rsidP="007609CD">
      <w:pPr>
        <w:bidi/>
        <w:ind w:firstLine="567"/>
        <w:rPr>
          <w:rFonts w:cs="David" w:hint="cs"/>
          <w:rtl/>
        </w:rPr>
      </w:pPr>
    </w:p>
    <w:p w14:paraId="7B0B6795" w14:textId="77777777" w:rsidR="007609CD" w:rsidRPr="007609CD" w:rsidRDefault="007609CD" w:rsidP="007609CD">
      <w:pPr>
        <w:bidi/>
        <w:rPr>
          <w:rFonts w:cs="David" w:hint="cs"/>
          <w:u w:val="single"/>
          <w:rtl/>
        </w:rPr>
      </w:pPr>
      <w:r w:rsidRPr="007609CD">
        <w:rPr>
          <w:rFonts w:cs="David" w:hint="cs"/>
          <w:u w:val="single"/>
          <w:rtl/>
        </w:rPr>
        <w:t>רוחמה אברהם:</w:t>
      </w:r>
    </w:p>
    <w:p w14:paraId="7F91CAB7" w14:textId="77777777" w:rsidR="007609CD" w:rsidRPr="007609CD" w:rsidRDefault="007609CD" w:rsidP="007609CD">
      <w:pPr>
        <w:bidi/>
        <w:ind w:firstLine="567"/>
        <w:rPr>
          <w:rFonts w:cs="David" w:hint="cs"/>
          <w:rtl/>
        </w:rPr>
      </w:pPr>
    </w:p>
    <w:p w14:paraId="171ADDF9" w14:textId="77777777" w:rsidR="007609CD" w:rsidRPr="007609CD" w:rsidRDefault="007609CD" w:rsidP="007609CD">
      <w:pPr>
        <w:bidi/>
        <w:ind w:firstLine="567"/>
        <w:rPr>
          <w:rFonts w:cs="David" w:hint="cs"/>
          <w:rtl/>
        </w:rPr>
      </w:pPr>
      <w:r w:rsidRPr="007609CD">
        <w:rPr>
          <w:rFonts w:cs="David" w:hint="cs"/>
          <w:rtl/>
        </w:rPr>
        <w:tab/>
        <w:t xml:space="preserve"> אני רוצה לתקן את ההצעה ולהוסיף עליה: אולי נקבע כבר עכשיו, למען הסדר הטוב, שזה יהיה דיון משולב, ויינתנו חמש דקות לכל חבר כנסת. למה לכנס את הוועדה שוב במהלך היום? בואו נסיים את זה עכשיו.</w:t>
      </w:r>
    </w:p>
    <w:p w14:paraId="7CC246EF" w14:textId="77777777" w:rsidR="007609CD" w:rsidRPr="007609CD" w:rsidRDefault="007609CD" w:rsidP="007609CD">
      <w:pPr>
        <w:bidi/>
        <w:ind w:firstLine="567"/>
        <w:rPr>
          <w:rFonts w:cs="David" w:hint="cs"/>
          <w:rtl/>
        </w:rPr>
      </w:pPr>
    </w:p>
    <w:p w14:paraId="442848D8"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587F506C" w14:textId="77777777" w:rsidR="007609CD" w:rsidRPr="007609CD" w:rsidRDefault="007609CD" w:rsidP="007609CD">
      <w:pPr>
        <w:bidi/>
        <w:rPr>
          <w:rFonts w:cs="David" w:hint="cs"/>
          <w:u w:val="single"/>
          <w:rtl/>
        </w:rPr>
      </w:pPr>
    </w:p>
    <w:p w14:paraId="273D23CA" w14:textId="77777777" w:rsidR="007609CD" w:rsidRPr="007609CD" w:rsidRDefault="007609CD" w:rsidP="007609CD">
      <w:pPr>
        <w:bidi/>
        <w:ind w:firstLine="567"/>
        <w:rPr>
          <w:rFonts w:cs="David" w:hint="cs"/>
          <w:rtl/>
        </w:rPr>
      </w:pPr>
      <w:r w:rsidRPr="007609CD">
        <w:rPr>
          <w:rFonts w:cs="David" w:hint="cs"/>
          <w:rtl/>
        </w:rPr>
        <w:t xml:space="preserve">אני מוסיף את הצעתה של חברת הכנסת רוחמה אברהם: אנחנו פוטרים מחובת הנחה, ובלבד שההצבעה לא תהיה לפני יום רביעי, כאשר אנחנו מקצים חמש דקות לדיון אישי לכל חבר בנושא התקציב. בנוסף, הנושאים שיובאו לוועדת הכספים </w:t>
      </w:r>
      <w:r w:rsidRPr="007609CD">
        <w:rPr>
          <w:rFonts w:cs="David"/>
          <w:rtl/>
        </w:rPr>
        <w:t>–</w:t>
      </w:r>
      <w:r w:rsidRPr="007609CD">
        <w:rPr>
          <w:rFonts w:cs="David" w:hint="cs"/>
          <w:rtl/>
        </w:rPr>
        <w:t xml:space="preserve"> לאן אני צריך להביא אותם להחלטה, אדוני?</w:t>
      </w:r>
    </w:p>
    <w:p w14:paraId="6F92CD14" w14:textId="77777777" w:rsidR="007609CD" w:rsidRPr="007609CD" w:rsidRDefault="007609CD" w:rsidP="007609CD">
      <w:pPr>
        <w:bidi/>
        <w:ind w:firstLine="567"/>
        <w:rPr>
          <w:rFonts w:cs="David" w:hint="cs"/>
          <w:rtl/>
        </w:rPr>
      </w:pPr>
    </w:p>
    <w:p w14:paraId="6DD26A27" w14:textId="77777777" w:rsidR="007609CD" w:rsidRPr="007609CD" w:rsidRDefault="007609CD" w:rsidP="007609CD">
      <w:pPr>
        <w:bidi/>
        <w:rPr>
          <w:rFonts w:cs="David" w:hint="cs"/>
          <w:rtl/>
        </w:rPr>
      </w:pPr>
      <w:r w:rsidRPr="007609CD">
        <w:rPr>
          <w:rFonts w:cs="David" w:hint="cs"/>
          <w:u w:val="single"/>
          <w:rtl/>
        </w:rPr>
        <w:t>מזכיר הכנסת אריה האן:</w:t>
      </w:r>
    </w:p>
    <w:p w14:paraId="3C3F5DF8" w14:textId="77777777" w:rsidR="007609CD" w:rsidRPr="007609CD" w:rsidRDefault="007609CD" w:rsidP="007609CD">
      <w:pPr>
        <w:bidi/>
        <w:ind w:firstLine="567"/>
        <w:rPr>
          <w:rFonts w:cs="David" w:hint="cs"/>
          <w:rtl/>
        </w:rPr>
      </w:pPr>
    </w:p>
    <w:p w14:paraId="6604BA0D" w14:textId="77777777" w:rsidR="007609CD" w:rsidRPr="007609CD" w:rsidRDefault="007609CD" w:rsidP="007609CD">
      <w:pPr>
        <w:bidi/>
        <w:ind w:firstLine="567"/>
        <w:rPr>
          <w:rFonts w:cs="David" w:hint="cs"/>
          <w:rtl/>
        </w:rPr>
      </w:pPr>
      <w:r w:rsidRPr="007609CD">
        <w:rPr>
          <w:rFonts w:cs="David" w:hint="cs"/>
          <w:rtl/>
        </w:rPr>
        <w:t>לוועדת הכספים.</w:t>
      </w:r>
    </w:p>
    <w:p w14:paraId="5E625F16" w14:textId="77777777" w:rsidR="007609CD" w:rsidRPr="007609CD" w:rsidRDefault="007609CD" w:rsidP="007609CD">
      <w:pPr>
        <w:bidi/>
        <w:ind w:firstLine="567"/>
        <w:rPr>
          <w:rFonts w:cs="David" w:hint="cs"/>
          <w:rtl/>
        </w:rPr>
      </w:pPr>
    </w:p>
    <w:p w14:paraId="7EE6AB13"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723E012B" w14:textId="77777777" w:rsidR="007609CD" w:rsidRPr="007609CD" w:rsidRDefault="007609CD" w:rsidP="007609CD">
      <w:pPr>
        <w:bidi/>
        <w:rPr>
          <w:rFonts w:cs="David" w:hint="cs"/>
          <w:u w:val="single"/>
          <w:rtl/>
        </w:rPr>
      </w:pPr>
    </w:p>
    <w:p w14:paraId="4FBFC5D5" w14:textId="77777777" w:rsidR="007609CD" w:rsidRPr="007609CD" w:rsidRDefault="007609CD" w:rsidP="007609CD">
      <w:pPr>
        <w:bidi/>
        <w:ind w:firstLine="567"/>
        <w:rPr>
          <w:rFonts w:cs="David" w:hint="cs"/>
          <w:rtl/>
        </w:rPr>
      </w:pPr>
      <w:r w:rsidRPr="007609CD">
        <w:rPr>
          <w:rFonts w:cs="David" w:hint="cs"/>
          <w:rtl/>
        </w:rPr>
        <w:t>ועדת הכספים צריכה להחליט לגביהם?</w:t>
      </w:r>
    </w:p>
    <w:p w14:paraId="0B1555EC" w14:textId="77777777" w:rsidR="007609CD" w:rsidRPr="007609CD" w:rsidRDefault="007609CD" w:rsidP="007609CD">
      <w:pPr>
        <w:bidi/>
        <w:ind w:firstLine="567"/>
        <w:rPr>
          <w:rFonts w:cs="David" w:hint="cs"/>
          <w:rtl/>
        </w:rPr>
      </w:pPr>
    </w:p>
    <w:p w14:paraId="4C8DF488" w14:textId="77777777" w:rsidR="007609CD" w:rsidRPr="007609CD" w:rsidRDefault="007609CD" w:rsidP="007609CD">
      <w:pPr>
        <w:bidi/>
        <w:rPr>
          <w:rFonts w:cs="David" w:hint="cs"/>
          <w:rtl/>
        </w:rPr>
      </w:pPr>
      <w:r w:rsidRPr="007609CD">
        <w:rPr>
          <w:rFonts w:cs="David" w:hint="cs"/>
          <w:u w:val="single"/>
          <w:rtl/>
        </w:rPr>
        <w:t>מזכיר הכנסת אריה האן:</w:t>
      </w:r>
    </w:p>
    <w:p w14:paraId="7CEAEF47" w14:textId="77777777" w:rsidR="007609CD" w:rsidRPr="007609CD" w:rsidRDefault="007609CD" w:rsidP="007609CD">
      <w:pPr>
        <w:bidi/>
        <w:ind w:firstLine="567"/>
        <w:rPr>
          <w:rFonts w:cs="David" w:hint="cs"/>
          <w:rtl/>
        </w:rPr>
      </w:pPr>
    </w:p>
    <w:p w14:paraId="5BEA69E2" w14:textId="77777777" w:rsidR="007609CD" w:rsidRPr="007609CD" w:rsidRDefault="007609CD" w:rsidP="007609CD">
      <w:pPr>
        <w:bidi/>
        <w:ind w:firstLine="567"/>
        <w:rPr>
          <w:rFonts w:cs="David" w:hint="cs"/>
          <w:rtl/>
        </w:rPr>
      </w:pPr>
      <w:r w:rsidRPr="007609CD">
        <w:rPr>
          <w:rFonts w:cs="David" w:hint="cs"/>
          <w:rtl/>
        </w:rPr>
        <w:t>היא יכולה להתחיל לדון.</w:t>
      </w:r>
    </w:p>
    <w:p w14:paraId="4AECDCF1" w14:textId="77777777" w:rsidR="007609CD" w:rsidRPr="007609CD" w:rsidRDefault="007609CD" w:rsidP="007609CD">
      <w:pPr>
        <w:bidi/>
        <w:ind w:firstLine="567"/>
        <w:rPr>
          <w:rFonts w:cs="David" w:hint="cs"/>
          <w:rtl/>
        </w:rPr>
      </w:pPr>
    </w:p>
    <w:p w14:paraId="7BE4DB38" w14:textId="77777777" w:rsidR="007609CD" w:rsidRPr="007609CD" w:rsidRDefault="007609CD" w:rsidP="007609CD">
      <w:pPr>
        <w:bidi/>
        <w:rPr>
          <w:rFonts w:cs="David" w:hint="cs"/>
          <w:rtl/>
        </w:rPr>
      </w:pPr>
      <w:r w:rsidRPr="007609CD">
        <w:rPr>
          <w:rFonts w:cs="David" w:hint="cs"/>
          <w:u w:val="single"/>
          <w:rtl/>
        </w:rPr>
        <w:t>ראובן ריבלין:</w:t>
      </w:r>
    </w:p>
    <w:p w14:paraId="15BAF319" w14:textId="77777777" w:rsidR="007609CD" w:rsidRPr="007609CD" w:rsidRDefault="007609CD" w:rsidP="007609CD">
      <w:pPr>
        <w:bidi/>
        <w:ind w:firstLine="567"/>
        <w:rPr>
          <w:rFonts w:cs="David" w:hint="cs"/>
          <w:rtl/>
        </w:rPr>
      </w:pPr>
    </w:p>
    <w:p w14:paraId="400CD462" w14:textId="77777777" w:rsidR="007609CD" w:rsidRPr="007609CD" w:rsidRDefault="007609CD" w:rsidP="007609CD">
      <w:pPr>
        <w:bidi/>
        <w:ind w:firstLine="567"/>
        <w:rPr>
          <w:rFonts w:cs="David" w:hint="cs"/>
          <w:rtl/>
        </w:rPr>
      </w:pPr>
      <w:r w:rsidRPr="007609CD">
        <w:rPr>
          <w:rFonts w:cs="David" w:hint="cs"/>
          <w:rtl/>
        </w:rPr>
        <w:t xml:space="preserve">אבקש לתקן, כדי להיות מדויק. </w:t>
      </w:r>
    </w:p>
    <w:p w14:paraId="473C8653" w14:textId="77777777" w:rsidR="007609CD" w:rsidRPr="007609CD" w:rsidRDefault="007609CD" w:rsidP="007609CD">
      <w:pPr>
        <w:bidi/>
        <w:ind w:firstLine="567"/>
        <w:rPr>
          <w:rFonts w:cs="David" w:hint="cs"/>
          <w:rtl/>
        </w:rPr>
      </w:pPr>
    </w:p>
    <w:p w14:paraId="77F9E601"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48F9BBFC" w14:textId="77777777" w:rsidR="007609CD" w:rsidRPr="007609CD" w:rsidRDefault="007609CD" w:rsidP="007609CD">
      <w:pPr>
        <w:bidi/>
        <w:rPr>
          <w:rFonts w:cs="David" w:hint="cs"/>
          <w:u w:val="single"/>
          <w:rtl/>
        </w:rPr>
      </w:pPr>
    </w:p>
    <w:p w14:paraId="2FAD83B2" w14:textId="77777777" w:rsidR="007609CD" w:rsidRPr="007609CD" w:rsidRDefault="007609CD" w:rsidP="007609CD">
      <w:pPr>
        <w:bidi/>
        <w:ind w:firstLine="567"/>
        <w:rPr>
          <w:rFonts w:cs="David" w:hint="cs"/>
          <w:rtl/>
        </w:rPr>
      </w:pPr>
      <w:r w:rsidRPr="007609CD">
        <w:rPr>
          <w:rFonts w:cs="David" w:hint="cs"/>
          <w:rtl/>
        </w:rPr>
        <w:t>לא, מי אתה מציע שיחליט ביחס לנושאים--</w:t>
      </w:r>
    </w:p>
    <w:p w14:paraId="2EA212A4" w14:textId="77777777" w:rsidR="007609CD" w:rsidRPr="007609CD" w:rsidRDefault="007609CD" w:rsidP="007609CD">
      <w:pPr>
        <w:bidi/>
        <w:rPr>
          <w:rFonts w:cs="David" w:hint="cs"/>
          <w:u w:val="single"/>
          <w:rtl/>
        </w:rPr>
      </w:pPr>
    </w:p>
    <w:p w14:paraId="1AB1E24A" w14:textId="77777777" w:rsidR="007609CD" w:rsidRPr="007609CD" w:rsidRDefault="007609CD" w:rsidP="007609CD">
      <w:pPr>
        <w:bidi/>
        <w:rPr>
          <w:rFonts w:cs="David" w:hint="cs"/>
          <w:rtl/>
        </w:rPr>
      </w:pPr>
      <w:r w:rsidRPr="007609CD">
        <w:rPr>
          <w:rFonts w:cs="David" w:hint="cs"/>
          <w:u w:val="single"/>
          <w:rtl/>
        </w:rPr>
        <w:t>ראובן ריבלין:</w:t>
      </w:r>
    </w:p>
    <w:p w14:paraId="3542FA04" w14:textId="77777777" w:rsidR="007609CD" w:rsidRPr="007609CD" w:rsidRDefault="007609CD" w:rsidP="007609CD">
      <w:pPr>
        <w:bidi/>
        <w:ind w:firstLine="567"/>
        <w:rPr>
          <w:rFonts w:cs="David" w:hint="cs"/>
          <w:rtl/>
        </w:rPr>
      </w:pPr>
    </w:p>
    <w:p w14:paraId="657E29B7" w14:textId="77777777" w:rsidR="007609CD" w:rsidRPr="007609CD" w:rsidRDefault="007609CD" w:rsidP="007609CD">
      <w:pPr>
        <w:bidi/>
        <w:ind w:firstLine="567"/>
        <w:rPr>
          <w:rFonts w:cs="David" w:hint="cs"/>
          <w:rtl/>
        </w:rPr>
      </w:pPr>
      <w:r w:rsidRPr="007609CD">
        <w:rPr>
          <w:rFonts w:cs="David" w:hint="cs"/>
          <w:rtl/>
        </w:rPr>
        <w:t>ראשית, אתם צריכים להחליט בוועדת ההסכמות מראש--</w:t>
      </w:r>
    </w:p>
    <w:p w14:paraId="34134F83" w14:textId="77777777" w:rsidR="007609CD" w:rsidRPr="007609CD" w:rsidRDefault="007609CD" w:rsidP="007609CD">
      <w:pPr>
        <w:bidi/>
        <w:ind w:firstLine="567"/>
        <w:rPr>
          <w:rFonts w:cs="David" w:hint="cs"/>
          <w:rtl/>
        </w:rPr>
      </w:pPr>
    </w:p>
    <w:p w14:paraId="63DE1BFF"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5AE4E372" w14:textId="77777777" w:rsidR="007609CD" w:rsidRPr="007609CD" w:rsidRDefault="007609CD" w:rsidP="007609CD">
      <w:pPr>
        <w:bidi/>
        <w:rPr>
          <w:rFonts w:cs="David" w:hint="cs"/>
          <w:u w:val="single"/>
          <w:rtl/>
        </w:rPr>
      </w:pPr>
    </w:p>
    <w:p w14:paraId="19F67624" w14:textId="77777777" w:rsidR="007609CD" w:rsidRPr="007609CD" w:rsidRDefault="007609CD" w:rsidP="007609CD">
      <w:pPr>
        <w:bidi/>
        <w:ind w:firstLine="567"/>
        <w:rPr>
          <w:rFonts w:cs="David" w:hint="cs"/>
          <w:rtl/>
        </w:rPr>
      </w:pPr>
      <w:r w:rsidRPr="007609CD">
        <w:rPr>
          <w:rFonts w:cs="David" w:hint="cs"/>
          <w:rtl/>
        </w:rPr>
        <w:t>לאחר שנחליט בוועדת ההסכמות, מלבד חוק ההסדרים.</w:t>
      </w:r>
    </w:p>
    <w:p w14:paraId="1F1F01DF" w14:textId="77777777" w:rsidR="007609CD" w:rsidRPr="007609CD" w:rsidRDefault="007609CD" w:rsidP="007609CD">
      <w:pPr>
        <w:bidi/>
        <w:ind w:firstLine="567"/>
        <w:rPr>
          <w:rFonts w:cs="David" w:hint="cs"/>
          <w:rtl/>
        </w:rPr>
      </w:pPr>
    </w:p>
    <w:p w14:paraId="039783BC" w14:textId="77777777" w:rsidR="007609CD" w:rsidRPr="007609CD" w:rsidRDefault="007609CD" w:rsidP="007609CD">
      <w:pPr>
        <w:bidi/>
        <w:rPr>
          <w:rFonts w:cs="David" w:hint="cs"/>
          <w:u w:val="single"/>
          <w:rtl/>
        </w:rPr>
      </w:pPr>
      <w:r w:rsidRPr="007609CD">
        <w:rPr>
          <w:rFonts w:cs="David" w:hint="cs"/>
          <w:u w:val="single"/>
          <w:rtl/>
        </w:rPr>
        <w:t>רוחמה אברהם:</w:t>
      </w:r>
    </w:p>
    <w:p w14:paraId="66A56DDB" w14:textId="77777777" w:rsidR="007609CD" w:rsidRPr="007609CD" w:rsidRDefault="007609CD" w:rsidP="007609CD">
      <w:pPr>
        <w:bidi/>
        <w:ind w:firstLine="567"/>
        <w:rPr>
          <w:rFonts w:cs="David" w:hint="cs"/>
          <w:rtl/>
        </w:rPr>
      </w:pPr>
    </w:p>
    <w:p w14:paraId="73744AFD" w14:textId="77777777" w:rsidR="007609CD" w:rsidRPr="007609CD" w:rsidRDefault="007609CD" w:rsidP="007609CD">
      <w:pPr>
        <w:bidi/>
        <w:ind w:firstLine="567"/>
        <w:rPr>
          <w:rFonts w:cs="David" w:hint="cs"/>
          <w:rtl/>
        </w:rPr>
      </w:pPr>
      <w:r w:rsidRPr="007609CD">
        <w:rPr>
          <w:rFonts w:cs="David" w:hint="cs"/>
          <w:rtl/>
        </w:rPr>
        <w:tab/>
        <w:t xml:space="preserve"> ועדת הכספים. </w:t>
      </w:r>
    </w:p>
    <w:p w14:paraId="4F6DC358" w14:textId="77777777" w:rsidR="007609CD" w:rsidRPr="007609CD" w:rsidRDefault="007609CD" w:rsidP="007609CD">
      <w:pPr>
        <w:bidi/>
        <w:rPr>
          <w:rFonts w:cs="David" w:hint="cs"/>
          <w:u w:val="single"/>
          <w:rtl/>
        </w:rPr>
      </w:pPr>
    </w:p>
    <w:p w14:paraId="40EBF57D"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735932E" w14:textId="77777777" w:rsidR="007609CD" w:rsidRPr="007609CD" w:rsidRDefault="007609CD" w:rsidP="007609CD">
      <w:pPr>
        <w:bidi/>
        <w:rPr>
          <w:rFonts w:cs="David" w:hint="cs"/>
          <w:u w:val="single"/>
          <w:rtl/>
        </w:rPr>
      </w:pPr>
    </w:p>
    <w:p w14:paraId="1D5C0C3A" w14:textId="77777777" w:rsidR="007609CD" w:rsidRPr="007609CD" w:rsidRDefault="007609CD" w:rsidP="007609CD">
      <w:pPr>
        <w:bidi/>
        <w:ind w:firstLine="567"/>
        <w:rPr>
          <w:rFonts w:cs="David" w:hint="cs"/>
          <w:rtl/>
        </w:rPr>
      </w:pPr>
      <w:r w:rsidRPr="007609CD">
        <w:rPr>
          <w:rFonts w:cs="David" w:hint="cs"/>
          <w:rtl/>
        </w:rPr>
        <w:t xml:space="preserve">בסדר. לוועדת הכספים תהיה האפשרות להחליט ולהתחיל בעצמה. </w:t>
      </w:r>
    </w:p>
    <w:p w14:paraId="6F4DCF9B" w14:textId="77777777" w:rsidR="007609CD" w:rsidRPr="007609CD" w:rsidRDefault="007609CD" w:rsidP="007609CD">
      <w:pPr>
        <w:bidi/>
        <w:ind w:firstLine="567"/>
        <w:rPr>
          <w:rFonts w:cs="David" w:hint="cs"/>
          <w:rtl/>
        </w:rPr>
      </w:pPr>
    </w:p>
    <w:p w14:paraId="1722528A" w14:textId="77777777" w:rsidR="007609CD" w:rsidRPr="007609CD" w:rsidRDefault="007609CD" w:rsidP="007609CD">
      <w:pPr>
        <w:bidi/>
        <w:rPr>
          <w:rFonts w:cs="David" w:hint="cs"/>
          <w:rtl/>
        </w:rPr>
      </w:pPr>
      <w:r w:rsidRPr="007609CD">
        <w:rPr>
          <w:rFonts w:cs="David" w:hint="cs"/>
          <w:u w:val="single"/>
          <w:rtl/>
        </w:rPr>
        <w:t>זהבה גלאון:</w:t>
      </w:r>
    </w:p>
    <w:p w14:paraId="1AC53AE6" w14:textId="77777777" w:rsidR="007609CD" w:rsidRPr="007609CD" w:rsidRDefault="007609CD" w:rsidP="007609CD">
      <w:pPr>
        <w:bidi/>
        <w:ind w:firstLine="567"/>
        <w:rPr>
          <w:rFonts w:cs="David" w:hint="cs"/>
          <w:rtl/>
        </w:rPr>
      </w:pPr>
    </w:p>
    <w:p w14:paraId="1B7136F7" w14:textId="77777777" w:rsidR="007609CD" w:rsidRPr="007609CD" w:rsidRDefault="007609CD" w:rsidP="007609CD">
      <w:pPr>
        <w:bidi/>
        <w:ind w:firstLine="567"/>
        <w:rPr>
          <w:rFonts w:cs="David" w:hint="cs"/>
          <w:rtl/>
        </w:rPr>
      </w:pPr>
      <w:r w:rsidRPr="007609CD">
        <w:rPr>
          <w:rFonts w:cs="David" w:hint="cs"/>
          <w:rtl/>
        </w:rPr>
        <w:t xml:space="preserve">נהוג בכל הכנסות שכל הפותחים מהסיעות בדיון על התקציב מקבלים 10 דקות, וכל הדוברים – חמש דקות. </w:t>
      </w:r>
    </w:p>
    <w:p w14:paraId="6156580D" w14:textId="77777777" w:rsidR="007609CD" w:rsidRPr="007609CD" w:rsidRDefault="007609CD" w:rsidP="007609CD">
      <w:pPr>
        <w:bidi/>
        <w:ind w:firstLine="567"/>
        <w:rPr>
          <w:rFonts w:cs="David" w:hint="cs"/>
          <w:rtl/>
        </w:rPr>
      </w:pPr>
    </w:p>
    <w:p w14:paraId="487CDF03"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79844C54" w14:textId="77777777" w:rsidR="007609CD" w:rsidRPr="007609CD" w:rsidRDefault="007609CD" w:rsidP="007609CD">
      <w:pPr>
        <w:bidi/>
        <w:rPr>
          <w:rFonts w:cs="David" w:hint="cs"/>
          <w:u w:val="single"/>
          <w:rtl/>
        </w:rPr>
      </w:pPr>
    </w:p>
    <w:p w14:paraId="63713557" w14:textId="77777777" w:rsidR="007609CD" w:rsidRPr="007609CD" w:rsidRDefault="007609CD" w:rsidP="007609CD">
      <w:pPr>
        <w:bidi/>
        <w:ind w:firstLine="567"/>
        <w:rPr>
          <w:rFonts w:cs="David" w:hint="cs"/>
          <w:rtl/>
        </w:rPr>
      </w:pPr>
      <w:r w:rsidRPr="007609CD">
        <w:rPr>
          <w:rFonts w:cs="David" w:hint="cs"/>
          <w:rtl/>
        </w:rPr>
        <w:t>בסדר. מי בעד?</w:t>
      </w:r>
    </w:p>
    <w:p w14:paraId="09182A25" w14:textId="77777777" w:rsidR="007609CD" w:rsidRPr="007609CD" w:rsidRDefault="007609CD" w:rsidP="007609CD">
      <w:pPr>
        <w:bidi/>
        <w:ind w:firstLine="567"/>
        <w:rPr>
          <w:rFonts w:cs="David" w:hint="cs"/>
          <w:rtl/>
        </w:rPr>
      </w:pPr>
    </w:p>
    <w:p w14:paraId="7F157141" w14:textId="77777777" w:rsidR="007609CD" w:rsidRPr="007609CD" w:rsidRDefault="007609CD" w:rsidP="007609CD">
      <w:pPr>
        <w:bidi/>
        <w:jc w:val="center"/>
        <w:rPr>
          <w:rFonts w:cs="David" w:hint="cs"/>
          <w:u w:val="single"/>
          <w:rtl/>
        </w:rPr>
      </w:pPr>
      <w:r w:rsidRPr="007609CD">
        <w:rPr>
          <w:rFonts w:cs="David" w:hint="cs"/>
          <w:u w:val="single"/>
          <w:rtl/>
        </w:rPr>
        <w:t>הצבעה</w:t>
      </w:r>
    </w:p>
    <w:p w14:paraId="74A6C412" w14:textId="77777777" w:rsidR="007609CD" w:rsidRPr="007609CD" w:rsidRDefault="007609CD" w:rsidP="007609CD">
      <w:pPr>
        <w:bidi/>
        <w:jc w:val="center"/>
        <w:rPr>
          <w:rFonts w:cs="David" w:hint="cs"/>
          <w:u w:val="single"/>
          <w:rtl/>
        </w:rPr>
      </w:pPr>
    </w:p>
    <w:p w14:paraId="3CBCD150" w14:textId="77777777" w:rsidR="007609CD" w:rsidRPr="007609CD" w:rsidRDefault="007609CD" w:rsidP="007609CD">
      <w:pPr>
        <w:bidi/>
        <w:ind w:firstLine="567"/>
        <w:jc w:val="center"/>
        <w:rPr>
          <w:rFonts w:cs="David" w:hint="cs"/>
          <w:rtl/>
        </w:rPr>
      </w:pPr>
      <w:r w:rsidRPr="007609CD">
        <w:rPr>
          <w:rFonts w:cs="David" w:hint="cs"/>
          <w:rtl/>
        </w:rPr>
        <w:t xml:space="preserve">בעד </w:t>
      </w:r>
      <w:r w:rsidRPr="007609CD">
        <w:rPr>
          <w:rFonts w:cs="David"/>
          <w:rtl/>
        </w:rPr>
        <w:t>–</w:t>
      </w:r>
      <w:r w:rsidRPr="007609CD">
        <w:rPr>
          <w:rFonts w:cs="David" w:hint="cs"/>
          <w:rtl/>
        </w:rPr>
        <w:t xml:space="preserve"> פה אחד</w:t>
      </w:r>
    </w:p>
    <w:p w14:paraId="32B6BDC2" w14:textId="77777777" w:rsidR="007609CD" w:rsidRPr="007609CD" w:rsidRDefault="007609CD" w:rsidP="007609CD">
      <w:pPr>
        <w:bidi/>
        <w:ind w:firstLine="567"/>
        <w:jc w:val="center"/>
        <w:rPr>
          <w:rFonts w:cs="David" w:hint="cs"/>
          <w:rtl/>
        </w:rPr>
      </w:pPr>
    </w:p>
    <w:p w14:paraId="279A9132" w14:textId="77777777" w:rsidR="007609CD" w:rsidRPr="007609CD" w:rsidRDefault="007609CD" w:rsidP="007609CD">
      <w:pPr>
        <w:bidi/>
        <w:ind w:firstLine="567"/>
        <w:jc w:val="center"/>
        <w:rPr>
          <w:rFonts w:cs="David" w:hint="cs"/>
          <w:rtl/>
        </w:rPr>
      </w:pPr>
      <w:r w:rsidRPr="007609CD">
        <w:rPr>
          <w:rFonts w:cs="David" w:hint="cs"/>
          <w:rtl/>
        </w:rPr>
        <w:t xml:space="preserve">ההצעה נתקבלה. </w:t>
      </w:r>
    </w:p>
    <w:p w14:paraId="6FC0FD35" w14:textId="77777777" w:rsidR="007609CD" w:rsidRPr="007609CD" w:rsidRDefault="007609CD" w:rsidP="007609CD">
      <w:pPr>
        <w:bidi/>
        <w:ind w:firstLine="567"/>
        <w:rPr>
          <w:rFonts w:cs="David" w:hint="cs"/>
          <w:rtl/>
        </w:rPr>
      </w:pPr>
    </w:p>
    <w:p w14:paraId="59BED67C"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0937332F" w14:textId="77777777" w:rsidR="007609CD" w:rsidRPr="007609CD" w:rsidRDefault="007609CD" w:rsidP="007609CD">
      <w:pPr>
        <w:bidi/>
        <w:rPr>
          <w:rFonts w:cs="David" w:hint="cs"/>
          <w:u w:val="single"/>
          <w:rtl/>
        </w:rPr>
      </w:pPr>
    </w:p>
    <w:p w14:paraId="25B34746" w14:textId="77777777" w:rsidR="007609CD" w:rsidRPr="007609CD" w:rsidRDefault="007609CD" w:rsidP="007609CD">
      <w:pPr>
        <w:bidi/>
        <w:ind w:firstLine="567"/>
        <w:rPr>
          <w:rFonts w:cs="David" w:hint="cs"/>
          <w:rtl/>
        </w:rPr>
      </w:pPr>
      <w:r w:rsidRPr="007609CD">
        <w:rPr>
          <w:rFonts w:cs="David" w:hint="cs"/>
          <w:rtl/>
        </w:rPr>
        <w:t>תודה רבה. נעבור לנושאים הבאים.</w:t>
      </w:r>
    </w:p>
    <w:p w14:paraId="69C220EB" w14:textId="77777777" w:rsidR="007609CD" w:rsidRPr="007609CD" w:rsidRDefault="007609CD" w:rsidP="007609CD">
      <w:pPr>
        <w:bidi/>
        <w:ind w:firstLine="567"/>
        <w:rPr>
          <w:rFonts w:cs="David" w:hint="cs"/>
          <w:rtl/>
        </w:rPr>
      </w:pPr>
    </w:p>
    <w:p w14:paraId="5775C511" w14:textId="77777777" w:rsidR="007609CD" w:rsidRPr="007609CD" w:rsidRDefault="007609CD" w:rsidP="007609CD">
      <w:pPr>
        <w:bidi/>
        <w:rPr>
          <w:rFonts w:cs="David" w:hint="cs"/>
          <w:u w:val="single"/>
          <w:rtl/>
        </w:rPr>
      </w:pPr>
      <w:r w:rsidRPr="007609CD">
        <w:rPr>
          <w:rFonts w:cs="David"/>
          <w:rtl/>
        </w:rPr>
        <w:br w:type="page"/>
      </w:r>
    </w:p>
    <w:p w14:paraId="5C15F404" w14:textId="77777777" w:rsidR="007609CD" w:rsidRPr="007609CD" w:rsidRDefault="007609CD" w:rsidP="007609CD">
      <w:pPr>
        <w:bidi/>
        <w:jc w:val="center"/>
        <w:rPr>
          <w:rFonts w:cs="David" w:hint="cs"/>
          <w:b/>
          <w:bCs/>
          <w:u w:val="single"/>
          <w:rtl/>
        </w:rPr>
      </w:pPr>
      <w:r w:rsidRPr="007609CD">
        <w:rPr>
          <w:rFonts w:cs="David" w:hint="cs"/>
          <w:b/>
          <w:bCs/>
          <w:u w:val="single"/>
          <w:rtl/>
        </w:rPr>
        <w:t>3. סדר הישיבה במליאה</w:t>
      </w:r>
    </w:p>
    <w:p w14:paraId="513F2B4C" w14:textId="77777777" w:rsidR="007609CD" w:rsidRPr="007609CD" w:rsidRDefault="007609CD" w:rsidP="007609CD">
      <w:pPr>
        <w:bidi/>
        <w:rPr>
          <w:rFonts w:cs="David" w:hint="cs"/>
          <w:u w:val="single"/>
          <w:rtl/>
        </w:rPr>
      </w:pPr>
    </w:p>
    <w:p w14:paraId="7F6CE762"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0FF5A692" w14:textId="77777777" w:rsidR="007609CD" w:rsidRPr="007609CD" w:rsidRDefault="007609CD" w:rsidP="007609CD">
      <w:pPr>
        <w:bidi/>
        <w:rPr>
          <w:rFonts w:cs="David" w:hint="cs"/>
          <w:u w:val="single"/>
          <w:rtl/>
        </w:rPr>
      </w:pPr>
    </w:p>
    <w:p w14:paraId="5E03EE34" w14:textId="77777777" w:rsidR="007609CD" w:rsidRPr="007609CD" w:rsidRDefault="007609CD" w:rsidP="007609CD">
      <w:pPr>
        <w:bidi/>
        <w:ind w:firstLine="567"/>
        <w:rPr>
          <w:rFonts w:cs="David" w:hint="cs"/>
          <w:rtl/>
        </w:rPr>
      </w:pPr>
      <w:r w:rsidRPr="007609CD">
        <w:rPr>
          <w:rFonts w:cs="David" w:hint="cs"/>
          <w:rtl/>
        </w:rPr>
        <w:t xml:space="preserve">נעבור לנושא הבא, שהוא: סדר הישיבה במליאה. כרגע אנחנו מחליטים על גושים, כאשר אנחנו רוצים לעשות רצף קואליציה ורצף אופוזיציה. </w:t>
      </w:r>
    </w:p>
    <w:p w14:paraId="57D61F73" w14:textId="77777777" w:rsidR="007609CD" w:rsidRPr="007609CD" w:rsidRDefault="007609CD" w:rsidP="007609CD">
      <w:pPr>
        <w:bidi/>
        <w:ind w:firstLine="567"/>
        <w:rPr>
          <w:rFonts w:cs="David" w:hint="cs"/>
          <w:rtl/>
        </w:rPr>
      </w:pPr>
    </w:p>
    <w:p w14:paraId="4C816175" w14:textId="77777777" w:rsidR="007609CD" w:rsidRPr="007609CD" w:rsidRDefault="007609CD" w:rsidP="007609CD">
      <w:pPr>
        <w:bidi/>
        <w:rPr>
          <w:rFonts w:cs="David" w:hint="cs"/>
          <w:rtl/>
        </w:rPr>
      </w:pPr>
      <w:r w:rsidRPr="007609CD">
        <w:rPr>
          <w:rFonts w:cs="David" w:hint="cs"/>
          <w:u w:val="single"/>
          <w:rtl/>
        </w:rPr>
        <w:t>ניסן סלומינסקי:</w:t>
      </w:r>
    </w:p>
    <w:p w14:paraId="1A84A7D0" w14:textId="77777777" w:rsidR="007609CD" w:rsidRPr="007609CD" w:rsidRDefault="007609CD" w:rsidP="007609CD">
      <w:pPr>
        <w:bidi/>
        <w:ind w:firstLine="567"/>
        <w:rPr>
          <w:rFonts w:cs="David" w:hint="cs"/>
          <w:rtl/>
        </w:rPr>
      </w:pPr>
    </w:p>
    <w:p w14:paraId="6E269606" w14:textId="77777777" w:rsidR="007609CD" w:rsidRPr="007609CD" w:rsidRDefault="007609CD" w:rsidP="007609CD">
      <w:pPr>
        <w:bidi/>
        <w:ind w:firstLine="567"/>
        <w:rPr>
          <w:rFonts w:cs="David" w:hint="cs"/>
          <w:rtl/>
        </w:rPr>
      </w:pPr>
      <w:r w:rsidRPr="007609CD">
        <w:rPr>
          <w:rFonts w:cs="David" w:hint="cs"/>
          <w:rtl/>
        </w:rPr>
        <w:t xml:space="preserve">הקואליציה סגורה? </w:t>
      </w:r>
    </w:p>
    <w:p w14:paraId="59565E9C" w14:textId="77777777" w:rsidR="007609CD" w:rsidRPr="007609CD" w:rsidRDefault="007609CD" w:rsidP="007609CD">
      <w:pPr>
        <w:bidi/>
        <w:ind w:firstLine="567"/>
        <w:rPr>
          <w:rFonts w:cs="David" w:hint="cs"/>
          <w:rtl/>
        </w:rPr>
      </w:pPr>
    </w:p>
    <w:p w14:paraId="61787F61"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66BB9DFA" w14:textId="77777777" w:rsidR="007609CD" w:rsidRPr="007609CD" w:rsidRDefault="007609CD" w:rsidP="007609CD">
      <w:pPr>
        <w:bidi/>
        <w:rPr>
          <w:rFonts w:cs="David" w:hint="cs"/>
          <w:u w:val="single"/>
          <w:rtl/>
        </w:rPr>
      </w:pPr>
    </w:p>
    <w:p w14:paraId="46A875AF" w14:textId="77777777" w:rsidR="007609CD" w:rsidRPr="007609CD" w:rsidRDefault="007609CD" w:rsidP="007609CD">
      <w:pPr>
        <w:bidi/>
        <w:ind w:firstLine="567"/>
        <w:rPr>
          <w:rFonts w:cs="David" w:hint="cs"/>
          <w:rtl/>
        </w:rPr>
      </w:pPr>
      <w:r w:rsidRPr="007609CD">
        <w:rPr>
          <w:rFonts w:cs="David" w:hint="cs"/>
          <w:rtl/>
        </w:rPr>
        <w:t>גם לזה יש פיתרון.</w:t>
      </w:r>
    </w:p>
    <w:p w14:paraId="47B789B3" w14:textId="77777777" w:rsidR="007609CD" w:rsidRPr="007609CD" w:rsidRDefault="007609CD" w:rsidP="007609CD">
      <w:pPr>
        <w:bidi/>
        <w:rPr>
          <w:rFonts w:cs="David" w:hint="cs"/>
          <w:u w:val="single"/>
          <w:rtl/>
        </w:rPr>
      </w:pPr>
    </w:p>
    <w:p w14:paraId="672A6AAC" w14:textId="77777777" w:rsidR="007609CD" w:rsidRPr="007609CD" w:rsidRDefault="007609CD" w:rsidP="007609CD">
      <w:pPr>
        <w:bidi/>
        <w:rPr>
          <w:rFonts w:cs="David" w:hint="cs"/>
          <w:rtl/>
        </w:rPr>
      </w:pPr>
      <w:r w:rsidRPr="007609CD">
        <w:rPr>
          <w:rFonts w:cs="David" w:hint="cs"/>
          <w:u w:val="single"/>
          <w:rtl/>
        </w:rPr>
        <w:t>ראובן ריבלין:</w:t>
      </w:r>
    </w:p>
    <w:p w14:paraId="614B2FBC" w14:textId="77777777" w:rsidR="007609CD" w:rsidRPr="007609CD" w:rsidRDefault="007609CD" w:rsidP="007609CD">
      <w:pPr>
        <w:bidi/>
        <w:ind w:firstLine="567"/>
        <w:rPr>
          <w:rFonts w:cs="David" w:hint="cs"/>
          <w:rtl/>
        </w:rPr>
      </w:pPr>
    </w:p>
    <w:p w14:paraId="1C7324AD" w14:textId="77777777" w:rsidR="007609CD" w:rsidRPr="007609CD" w:rsidRDefault="007609CD" w:rsidP="007609CD">
      <w:pPr>
        <w:bidi/>
        <w:ind w:firstLine="567"/>
        <w:rPr>
          <w:rFonts w:cs="David" w:hint="cs"/>
          <w:rtl/>
        </w:rPr>
      </w:pPr>
      <w:r w:rsidRPr="007609CD">
        <w:rPr>
          <w:rFonts w:cs="David" w:hint="cs"/>
          <w:rtl/>
        </w:rPr>
        <w:t xml:space="preserve">כיוון שהאופוזיציה קטנה מאוד, אני מציע שהיא תשב במקום של הממשלה, והממשלה תעבור למקום של האופוזיציה. </w:t>
      </w:r>
    </w:p>
    <w:p w14:paraId="0852D179" w14:textId="77777777" w:rsidR="007609CD" w:rsidRPr="007609CD" w:rsidRDefault="007609CD" w:rsidP="007609CD">
      <w:pPr>
        <w:bidi/>
        <w:ind w:firstLine="567"/>
        <w:rPr>
          <w:rFonts w:cs="David" w:hint="cs"/>
          <w:rtl/>
        </w:rPr>
      </w:pPr>
    </w:p>
    <w:p w14:paraId="6C3AD384" w14:textId="77777777" w:rsidR="007609CD" w:rsidRPr="007609CD" w:rsidRDefault="007609CD" w:rsidP="007609CD">
      <w:pPr>
        <w:bidi/>
        <w:rPr>
          <w:rFonts w:cs="David" w:hint="cs"/>
          <w:rtl/>
        </w:rPr>
      </w:pPr>
      <w:r w:rsidRPr="007609CD">
        <w:rPr>
          <w:rFonts w:cs="David" w:hint="cs"/>
          <w:u w:val="single"/>
          <w:rtl/>
        </w:rPr>
        <w:t>זהבה גלאון:</w:t>
      </w:r>
    </w:p>
    <w:p w14:paraId="27D15083" w14:textId="77777777" w:rsidR="007609CD" w:rsidRPr="007609CD" w:rsidRDefault="007609CD" w:rsidP="007609CD">
      <w:pPr>
        <w:bidi/>
        <w:ind w:firstLine="567"/>
        <w:rPr>
          <w:rFonts w:cs="David" w:hint="cs"/>
          <w:rtl/>
        </w:rPr>
      </w:pPr>
    </w:p>
    <w:p w14:paraId="240A7840" w14:textId="77777777" w:rsidR="007609CD" w:rsidRPr="007609CD" w:rsidRDefault="007609CD" w:rsidP="007609CD">
      <w:pPr>
        <w:bidi/>
        <w:ind w:firstLine="567"/>
        <w:rPr>
          <w:rFonts w:cs="David" w:hint="cs"/>
          <w:rtl/>
        </w:rPr>
      </w:pPr>
      <w:r w:rsidRPr="007609CD">
        <w:rPr>
          <w:rFonts w:cs="David" w:hint="cs"/>
          <w:rtl/>
        </w:rPr>
        <w:t>מה יהיה אם יהדות התורה תצטרף לקואליציה, למשל?</w:t>
      </w:r>
    </w:p>
    <w:p w14:paraId="40B3EDBE" w14:textId="77777777" w:rsidR="007609CD" w:rsidRPr="007609CD" w:rsidRDefault="007609CD" w:rsidP="007609CD">
      <w:pPr>
        <w:bidi/>
        <w:ind w:firstLine="567"/>
        <w:rPr>
          <w:rFonts w:cs="David" w:hint="cs"/>
          <w:rtl/>
        </w:rPr>
      </w:pPr>
    </w:p>
    <w:p w14:paraId="51B4583B"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0EA9B0D8" w14:textId="77777777" w:rsidR="007609CD" w:rsidRPr="007609CD" w:rsidRDefault="007609CD" w:rsidP="007609CD">
      <w:pPr>
        <w:bidi/>
        <w:rPr>
          <w:rFonts w:cs="David" w:hint="cs"/>
          <w:u w:val="single"/>
          <w:rtl/>
        </w:rPr>
      </w:pPr>
    </w:p>
    <w:p w14:paraId="1EF2070B" w14:textId="77777777" w:rsidR="007609CD" w:rsidRPr="007609CD" w:rsidRDefault="007609CD" w:rsidP="007609CD">
      <w:pPr>
        <w:bidi/>
        <w:ind w:firstLine="567"/>
        <w:rPr>
          <w:rFonts w:cs="David" w:hint="cs"/>
          <w:rtl/>
        </w:rPr>
      </w:pPr>
      <w:r w:rsidRPr="007609CD">
        <w:rPr>
          <w:rFonts w:cs="David" w:hint="cs"/>
          <w:rtl/>
        </w:rPr>
        <w:t>אנחנו נסדר את זה.</w:t>
      </w:r>
    </w:p>
    <w:p w14:paraId="4604E9CB" w14:textId="77777777" w:rsidR="007609CD" w:rsidRPr="007609CD" w:rsidRDefault="007609CD" w:rsidP="007609CD">
      <w:pPr>
        <w:bidi/>
        <w:ind w:firstLine="567"/>
        <w:rPr>
          <w:rFonts w:cs="David" w:hint="cs"/>
          <w:rtl/>
        </w:rPr>
      </w:pPr>
    </w:p>
    <w:p w14:paraId="4589DE72"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5527A31D" w14:textId="77777777" w:rsidR="007609CD" w:rsidRPr="007609CD" w:rsidRDefault="007609CD" w:rsidP="007609CD">
      <w:pPr>
        <w:bidi/>
        <w:rPr>
          <w:rFonts w:cs="David" w:hint="cs"/>
          <w:u w:val="single"/>
          <w:rtl/>
        </w:rPr>
      </w:pPr>
    </w:p>
    <w:p w14:paraId="6CA9785C" w14:textId="77777777" w:rsidR="007609CD" w:rsidRPr="007609CD" w:rsidRDefault="007609CD" w:rsidP="007609CD">
      <w:pPr>
        <w:bidi/>
        <w:ind w:firstLine="567"/>
        <w:rPr>
          <w:rFonts w:cs="David" w:hint="cs"/>
          <w:rtl/>
        </w:rPr>
      </w:pPr>
      <w:r w:rsidRPr="007609CD">
        <w:rPr>
          <w:rFonts w:cs="David" w:hint="cs"/>
          <w:rtl/>
        </w:rPr>
        <w:t xml:space="preserve">אני מתחיל מימין לשמאל, כאשר הימין הוא הימין של יושבת-ראש הכנסת. מתחילים ליכוד, אחריהם ישראל ביתנו, ואחריהם האיחוד הלאומי-מפד"ל בגוש הימני. </w:t>
      </w:r>
    </w:p>
    <w:p w14:paraId="3C7B3FAF" w14:textId="77777777" w:rsidR="007609CD" w:rsidRPr="007609CD" w:rsidRDefault="007609CD" w:rsidP="007609CD">
      <w:pPr>
        <w:bidi/>
        <w:ind w:firstLine="567"/>
        <w:rPr>
          <w:rFonts w:cs="David" w:hint="cs"/>
          <w:rtl/>
        </w:rPr>
      </w:pPr>
    </w:p>
    <w:p w14:paraId="5F46E388" w14:textId="77777777" w:rsidR="007609CD" w:rsidRPr="007609CD" w:rsidRDefault="007609CD" w:rsidP="007609CD">
      <w:pPr>
        <w:bidi/>
        <w:ind w:firstLine="567"/>
        <w:rPr>
          <w:rFonts w:cs="David" w:hint="cs"/>
          <w:rtl/>
        </w:rPr>
      </w:pPr>
      <w:r w:rsidRPr="007609CD">
        <w:rPr>
          <w:rFonts w:cs="David" w:hint="cs"/>
          <w:rtl/>
        </w:rPr>
        <w:t xml:space="preserve">בגוש המרכזי: מתחילים בל"ד, ממשיכים חד"ש, ממשיכים רע"מ-תע"ל, אחר כך מרצ-יחד, אחר כך ש"ס ואחר כך יהדות התורה. הסיבה: חבר הכנסת רביץ זקוק לגישה לכסא קיצוני. </w:t>
      </w:r>
    </w:p>
    <w:p w14:paraId="3D93B2C5" w14:textId="77777777" w:rsidR="007609CD" w:rsidRPr="007609CD" w:rsidRDefault="007609CD" w:rsidP="007609CD">
      <w:pPr>
        <w:bidi/>
        <w:ind w:firstLine="567"/>
        <w:rPr>
          <w:rFonts w:cs="David" w:hint="cs"/>
          <w:rtl/>
        </w:rPr>
      </w:pPr>
    </w:p>
    <w:p w14:paraId="663E0BA7" w14:textId="77777777" w:rsidR="007609CD" w:rsidRPr="007609CD" w:rsidRDefault="007609CD" w:rsidP="007609CD">
      <w:pPr>
        <w:bidi/>
        <w:ind w:firstLine="567"/>
        <w:rPr>
          <w:rFonts w:cs="David" w:hint="cs"/>
          <w:rtl/>
        </w:rPr>
      </w:pPr>
      <w:r w:rsidRPr="007609CD">
        <w:rPr>
          <w:rFonts w:cs="David" w:hint="cs"/>
          <w:rtl/>
        </w:rPr>
        <w:t xml:space="preserve">ממשיכים בגוש הבא: העבודה, גיל וקדימה. </w:t>
      </w:r>
    </w:p>
    <w:p w14:paraId="7551E892" w14:textId="77777777" w:rsidR="007609CD" w:rsidRPr="007609CD" w:rsidRDefault="007609CD" w:rsidP="007609CD">
      <w:pPr>
        <w:bidi/>
        <w:ind w:firstLine="567"/>
        <w:rPr>
          <w:rFonts w:cs="David" w:hint="cs"/>
          <w:rtl/>
        </w:rPr>
      </w:pPr>
    </w:p>
    <w:p w14:paraId="62542040" w14:textId="77777777" w:rsidR="007609CD" w:rsidRPr="007609CD" w:rsidRDefault="007609CD" w:rsidP="007609CD">
      <w:pPr>
        <w:bidi/>
        <w:ind w:firstLine="567"/>
        <w:rPr>
          <w:rFonts w:cs="David" w:hint="cs"/>
          <w:rtl/>
        </w:rPr>
      </w:pPr>
      <w:r w:rsidRPr="007609CD">
        <w:rPr>
          <w:rFonts w:cs="David" w:hint="cs"/>
          <w:rtl/>
        </w:rPr>
        <w:t xml:space="preserve">מזכירות הכנסת תקבע את הנחשים למיניהם. היום, לצורך הענין, כל מה שעשו הוא הוציאו את השרים ועשו שם קצת סדר. מזכירות הכנסת תקבע את הנחשים, ותבוא בדין ודברים עם כל סיעה וסיעה, ואם הדבר יצטרך את התערבותי, אני אתערב. </w:t>
      </w:r>
    </w:p>
    <w:p w14:paraId="506610CA" w14:textId="77777777" w:rsidR="007609CD" w:rsidRPr="007609CD" w:rsidRDefault="007609CD" w:rsidP="007609CD">
      <w:pPr>
        <w:bidi/>
        <w:ind w:firstLine="567"/>
        <w:rPr>
          <w:rFonts w:cs="David" w:hint="cs"/>
          <w:rtl/>
        </w:rPr>
      </w:pPr>
    </w:p>
    <w:p w14:paraId="769EF18B" w14:textId="77777777" w:rsidR="007609CD" w:rsidRPr="007609CD" w:rsidRDefault="007609CD" w:rsidP="007609CD">
      <w:pPr>
        <w:bidi/>
        <w:ind w:firstLine="567"/>
        <w:rPr>
          <w:rFonts w:cs="David" w:hint="cs"/>
          <w:rtl/>
        </w:rPr>
      </w:pPr>
      <w:r w:rsidRPr="007609CD">
        <w:rPr>
          <w:rFonts w:cs="David" w:hint="cs"/>
          <w:rtl/>
        </w:rPr>
        <w:t xml:space="preserve">תיקון נוסף: יושב-ראש האופוזיציה יושב בכסא הקיצוני בצד ימין. בנוסף, על ידו, בכסא השלישי מימין, הקצינו מקום ליושב-ראש הכנסת לשעבר. </w:t>
      </w:r>
    </w:p>
    <w:p w14:paraId="4AA54B5F" w14:textId="77777777" w:rsidR="007609CD" w:rsidRPr="007609CD" w:rsidRDefault="007609CD" w:rsidP="007609CD">
      <w:pPr>
        <w:bidi/>
        <w:ind w:firstLine="567"/>
        <w:rPr>
          <w:rFonts w:cs="David" w:hint="cs"/>
          <w:rtl/>
        </w:rPr>
      </w:pPr>
    </w:p>
    <w:p w14:paraId="42494850" w14:textId="77777777" w:rsidR="007609CD" w:rsidRPr="007609CD" w:rsidRDefault="007609CD" w:rsidP="007609CD">
      <w:pPr>
        <w:bidi/>
        <w:rPr>
          <w:rFonts w:cs="David" w:hint="cs"/>
          <w:rtl/>
        </w:rPr>
      </w:pPr>
      <w:r w:rsidRPr="007609CD">
        <w:rPr>
          <w:rFonts w:cs="David" w:hint="cs"/>
          <w:u w:val="single"/>
          <w:rtl/>
        </w:rPr>
        <w:t>ראובן ריבלין:</w:t>
      </w:r>
    </w:p>
    <w:p w14:paraId="106805E0" w14:textId="77777777" w:rsidR="007609CD" w:rsidRPr="007609CD" w:rsidRDefault="007609CD" w:rsidP="007609CD">
      <w:pPr>
        <w:bidi/>
        <w:ind w:firstLine="567"/>
        <w:rPr>
          <w:rFonts w:cs="David" w:hint="cs"/>
          <w:rtl/>
        </w:rPr>
      </w:pPr>
    </w:p>
    <w:p w14:paraId="01B60991" w14:textId="77777777" w:rsidR="007609CD" w:rsidRPr="007609CD" w:rsidRDefault="007609CD" w:rsidP="007609CD">
      <w:pPr>
        <w:bidi/>
        <w:ind w:firstLine="567"/>
        <w:rPr>
          <w:rFonts w:cs="David" w:hint="cs"/>
          <w:rtl/>
        </w:rPr>
      </w:pPr>
      <w:r w:rsidRPr="007609CD">
        <w:rPr>
          <w:rFonts w:cs="David" w:hint="cs"/>
          <w:rtl/>
        </w:rPr>
        <w:t xml:space="preserve">אני אשב בהתאם למקומי בסיעת הליכוד. </w:t>
      </w:r>
    </w:p>
    <w:p w14:paraId="3F99B314" w14:textId="77777777" w:rsidR="007609CD" w:rsidRPr="007609CD" w:rsidRDefault="007609CD" w:rsidP="007609CD">
      <w:pPr>
        <w:bidi/>
        <w:ind w:firstLine="567"/>
        <w:rPr>
          <w:rFonts w:cs="David" w:hint="cs"/>
          <w:rtl/>
        </w:rPr>
      </w:pPr>
    </w:p>
    <w:p w14:paraId="0677D0FA" w14:textId="77777777" w:rsidR="007609CD" w:rsidRPr="007609CD" w:rsidRDefault="007609CD" w:rsidP="007609CD">
      <w:pPr>
        <w:bidi/>
        <w:rPr>
          <w:rFonts w:cs="David" w:hint="cs"/>
          <w:rtl/>
        </w:rPr>
      </w:pPr>
      <w:r w:rsidRPr="007609CD">
        <w:rPr>
          <w:rFonts w:cs="David" w:hint="cs"/>
          <w:u w:val="single"/>
          <w:rtl/>
        </w:rPr>
        <w:t>משה שרוני:</w:t>
      </w:r>
    </w:p>
    <w:p w14:paraId="3D98AE9C" w14:textId="77777777" w:rsidR="007609CD" w:rsidRPr="007609CD" w:rsidRDefault="007609CD" w:rsidP="007609CD">
      <w:pPr>
        <w:bidi/>
        <w:ind w:firstLine="567"/>
        <w:rPr>
          <w:rFonts w:cs="David" w:hint="cs"/>
          <w:rtl/>
        </w:rPr>
      </w:pPr>
    </w:p>
    <w:p w14:paraId="256F5B75" w14:textId="77777777" w:rsidR="007609CD" w:rsidRPr="007609CD" w:rsidRDefault="007609CD" w:rsidP="007609CD">
      <w:pPr>
        <w:bidi/>
        <w:ind w:firstLine="567"/>
        <w:rPr>
          <w:rFonts w:cs="David" w:hint="cs"/>
          <w:rtl/>
        </w:rPr>
      </w:pPr>
      <w:r w:rsidRPr="007609CD">
        <w:rPr>
          <w:rFonts w:cs="David" w:hint="cs"/>
          <w:rtl/>
        </w:rPr>
        <w:tab/>
        <w:t>אני מבקש שסיעת גיל תהיה בשורה הראשונה, כולם ביחד.</w:t>
      </w:r>
    </w:p>
    <w:p w14:paraId="3C14679A" w14:textId="77777777" w:rsidR="007609CD" w:rsidRPr="007609CD" w:rsidRDefault="007609CD" w:rsidP="007609CD">
      <w:pPr>
        <w:bidi/>
        <w:ind w:firstLine="567"/>
        <w:rPr>
          <w:rFonts w:cs="David" w:hint="cs"/>
          <w:rtl/>
        </w:rPr>
      </w:pPr>
    </w:p>
    <w:p w14:paraId="75D75F73"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6275BD2E" w14:textId="77777777" w:rsidR="007609CD" w:rsidRPr="007609CD" w:rsidRDefault="007609CD" w:rsidP="007609CD">
      <w:pPr>
        <w:bidi/>
        <w:rPr>
          <w:rFonts w:cs="David" w:hint="cs"/>
          <w:u w:val="single"/>
          <w:rtl/>
        </w:rPr>
      </w:pPr>
    </w:p>
    <w:p w14:paraId="59E77808" w14:textId="77777777" w:rsidR="007609CD" w:rsidRPr="007609CD" w:rsidRDefault="007609CD" w:rsidP="007609CD">
      <w:pPr>
        <w:bidi/>
        <w:ind w:firstLine="567"/>
        <w:rPr>
          <w:rFonts w:cs="David" w:hint="cs"/>
          <w:rtl/>
        </w:rPr>
      </w:pPr>
      <w:r w:rsidRPr="007609CD">
        <w:rPr>
          <w:rFonts w:cs="David" w:hint="cs"/>
          <w:rtl/>
        </w:rPr>
        <w:t xml:space="preserve">אי אפשר, כי זה לא הנוהל של הכנסת מזה שנים. כל הסיפור </w:t>
      </w:r>
      <w:r w:rsidRPr="007609CD">
        <w:rPr>
          <w:rFonts w:cs="David"/>
          <w:rtl/>
        </w:rPr>
        <w:t>–</w:t>
      </w:r>
      <w:r w:rsidRPr="007609CD">
        <w:rPr>
          <w:rFonts w:cs="David" w:hint="cs"/>
          <w:rtl/>
        </w:rPr>
        <w:t xml:space="preserve"> אתם חמישה חבר'ה.</w:t>
      </w:r>
    </w:p>
    <w:p w14:paraId="1FF4C172" w14:textId="77777777" w:rsidR="007609CD" w:rsidRPr="007609CD" w:rsidRDefault="007609CD" w:rsidP="007609CD">
      <w:pPr>
        <w:bidi/>
        <w:ind w:firstLine="567"/>
        <w:rPr>
          <w:rFonts w:cs="David" w:hint="cs"/>
          <w:rtl/>
        </w:rPr>
      </w:pPr>
    </w:p>
    <w:p w14:paraId="0BADF388" w14:textId="77777777" w:rsidR="007609CD" w:rsidRPr="007609CD" w:rsidRDefault="007609CD" w:rsidP="007609CD">
      <w:pPr>
        <w:bidi/>
        <w:rPr>
          <w:rFonts w:cs="David" w:hint="cs"/>
          <w:rtl/>
        </w:rPr>
      </w:pPr>
      <w:r w:rsidRPr="007609CD">
        <w:rPr>
          <w:rFonts w:cs="David" w:hint="cs"/>
          <w:u w:val="single"/>
          <w:rtl/>
        </w:rPr>
        <w:t>משה שרוני:</w:t>
      </w:r>
    </w:p>
    <w:p w14:paraId="2B6455F7" w14:textId="77777777" w:rsidR="007609CD" w:rsidRPr="007609CD" w:rsidRDefault="007609CD" w:rsidP="007609CD">
      <w:pPr>
        <w:bidi/>
        <w:ind w:firstLine="567"/>
        <w:rPr>
          <w:rFonts w:cs="David" w:hint="cs"/>
          <w:rtl/>
        </w:rPr>
      </w:pPr>
    </w:p>
    <w:p w14:paraId="4342A8FE" w14:textId="77777777" w:rsidR="007609CD" w:rsidRPr="007609CD" w:rsidRDefault="007609CD" w:rsidP="007609CD">
      <w:pPr>
        <w:bidi/>
        <w:ind w:firstLine="567"/>
        <w:rPr>
          <w:rFonts w:cs="David" w:hint="cs"/>
          <w:rtl/>
        </w:rPr>
      </w:pPr>
      <w:r w:rsidRPr="007609CD">
        <w:rPr>
          <w:rFonts w:cs="David" w:hint="cs"/>
          <w:rtl/>
        </w:rPr>
        <w:t xml:space="preserve">יותר חשובים מהאחרים. </w:t>
      </w:r>
    </w:p>
    <w:p w14:paraId="6F59DDF4" w14:textId="77777777" w:rsidR="007609CD" w:rsidRPr="007609CD" w:rsidRDefault="007609CD" w:rsidP="007609CD">
      <w:pPr>
        <w:bidi/>
        <w:ind w:firstLine="567"/>
        <w:rPr>
          <w:rFonts w:cs="David" w:hint="cs"/>
          <w:rtl/>
        </w:rPr>
      </w:pPr>
    </w:p>
    <w:p w14:paraId="65A4D6FE"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7FD8CA20" w14:textId="77777777" w:rsidR="007609CD" w:rsidRPr="007609CD" w:rsidRDefault="007609CD" w:rsidP="007609CD">
      <w:pPr>
        <w:bidi/>
        <w:rPr>
          <w:rFonts w:cs="David" w:hint="cs"/>
          <w:u w:val="single"/>
          <w:rtl/>
        </w:rPr>
      </w:pPr>
    </w:p>
    <w:p w14:paraId="3ACF377E" w14:textId="77777777" w:rsidR="007609CD" w:rsidRPr="007609CD" w:rsidRDefault="007609CD" w:rsidP="007609CD">
      <w:pPr>
        <w:bidi/>
        <w:ind w:firstLine="567"/>
        <w:rPr>
          <w:rFonts w:cs="David" w:hint="cs"/>
          <w:rtl/>
        </w:rPr>
      </w:pPr>
      <w:r w:rsidRPr="007609CD">
        <w:rPr>
          <w:rFonts w:cs="David" w:hint="cs"/>
          <w:rtl/>
        </w:rPr>
        <w:t>זה בטוח. אתה תפנה בדברים למזכירות הכנסת.</w:t>
      </w:r>
    </w:p>
    <w:p w14:paraId="3A90BF01" w14:textId="77777777" w:rsidR="007609CD" w:rsidRPr="007609CD" w:rsidRDefault="007609CD" w:rsidP="007609CD">
      <w:pPr>
        <w:bidi/>
        <w:rPr>
          <w:rFonts w:cs="David" w:hint="cs"/>
          <w:u w:val="single"/>
          <w:rtl/>
        </w:rPr>
      </w:pPr>
    </w:p>
    <w:p w14:paraId="5DFC6839" w14:textId="77777777" w:rsidR="007609CD" w:rsidRPr="007609CD" w:rsidRDefault="007609CD" w:rsidP="007609CD">
      <w:pPr>
        <w:bidi/>
        <w:rPr>
          <w:rFonts w:cs="David" w:hint="cs"/>
          <w:rtl/>
        </w:rPr>
      </w:pPr>
      <w:r w:rsidRPr="007609CD">
        <w:rPr>
          <w:rFonts w:cs="David" w:hint="cs"/>
          <w:u w:val="single"/>
          <w:rtl/>
        </w:rPr>
        <w:t>משה שרוני:</w:t>
      </w:r>
    </w:p>
    <w:p w14:paraId="37372AE6" w14:textId="77777777" w:rsidR="007609CD" w:rsidRPr="007609CD" w:rsidRDefault="007609CD" w:rsidP="007609CD">
      <w:pPr>
        <w:bidi/>
        <w:ind w:firstLine="567"/>
        <w:rPr>
          <w:rFonts w:cs="David" w:hint="cs"/>
          <w:rtl/>
        </w:rPr>
      </w:pPr>
    </w:p>
    <w:p w14:paraId="5A758B60" w14:textId="77777777" w:rsidR="007609CD" w:rsidRPr="007609CD" w:rsidRDefault="007609CD" w:rsidP="007609CD">
      <w:pPr>
        <w:bidi/>
        <w:ind w:firstLine="567"/>
        <w:rPr>
          <w:rFonts w:cs="David" w:hint="cs"/>
          <w:rtl/>
        </w:rPr>
      </w:pPr>
      <w:r w:rsidRPr="007609CD">
        <w:rPr>
          <w:rFonts w:cs="David" w:hint="cs"/>
          <w:rtl/>
        </w:rPr>
        <w:tab/>
        <w:t xml:space="preserve"> אני רוצה שתצייר את כל המקומות, כמו שצריך. </w:t>
      </w:r>
    </w:p>
    <w:p w14:paraId="6A70C933" w14:textId="77777777" w:rsidR="007609CD" w:rsidRPr="007609CD" w:rsidRDefault="007609CD" w:rsidP="007609CD">
      <w:pPr>
        <w:bidi/>
        <w:ind w:firstLine="567"/>
        <w:rPr>
          <w:rFonts w:cs="David" w:hint="cs"/>
          <w:rtl/>
        </w:rPr>
      </w:pPr>
    </w:p>
    <w:p w14:paraId="03E395E1" w14:textId="77777777" w:rsidR="007609CD" w:rsidRPr="007609CD" w:rsidRDefault="007609CD" w:rsidP="007609CD">
      <w:pPr>
        <w:bidi/>
        <w:rPr>
          <w:rFonts w:cs="David" w:hint="cs"/>
          <w:rtl/>
        </w:rPr>
      </w:pPr>
      <w:r w:rsidRPr="007609CD">
        <w:rPr>
          <w:rFonts w:cs="David" w:hint="cs"/>
          <w:u w:val="single"/>
          <w:rtl/>
        </w:rPr>
        <w:t>גלעד ארדן:</w:t>
      </w:r>
    </w:p>
    <w:p w14:paraId="4CF97EE0" w14:textId="77777777" w:rsidR="007609CD" w:rsidRPr="007609CD" w:rsidRDefault="007609CD" w:rsidP="007609CD">
      <w:pPr>
        <w:bidi/>
        <w:ind w:firstLine="567"/>
        <w:rPr>
          <w:rFonts w:cs="David" w:hint="cs"/>
          <w:rtl/>
        </w:rPr>
      </w:pPr>
    </w:p>
    <w:p w14:paraId="1A8542AD" w14:textId="77777777" w:rsidR="007609CD" w:rsidRPr="007609CD" w:rsidRDefault="007609CD" w:rsidP="007609CD">
      <w:pPr>
        <w:bidi/>
        <w:ind w:firstLine="567"/>
        <w:rPr>
          <w:rFonts w:cs="David" w:hint="cs"/>
          <w:rtl/>
        </w:rPr>
      </w:pPr>
      <w:r w:rsidRPr="007609CD">
        <w:rPr>
          <w:rFonts w:cs="David" w:hint="cs"/>
          <w:rtl/>
        </w:rPr>
        <w:tab/>
        <w:t>הוא צודק.</w:t>
      </w:r>
    </w:p>
    <w:p w14:paraId="055B9E86" w14:textId="77777777" w:rsidR="007609CD" w:rsidRPr="007609CD" w:rsidRDefault="007609CD" w:rsidP="007609CD">
      <w:pPr>
        <w:bidi/>
        <w:ind w:firstLine="567"/>
        <w:rPr>
          <w:rFonts w:cs="David" w:hint="cs"/>
          <w:rtl/>
        </w:rPr>
      </w:pPr>
    </w:p>
    <w:p w14:paraId="26DD2C95" w14:textId="77777777" w:rsidR="007609CD" w:rsidRPr="007609CD" w:rsidRDefault="007609CD" w:rsidP="007609CD">
      <w:pPr>
        <w:bidi/>
        <w:rPr>
          <w:rFonts w:cs="David" w:hint="cs"/>
          <w:rtl/>
        </w:rPr>
      </w:pPr>
      <w:r w:rsidRPr="007609CD">
        <w:rPr>
          <w:rFonts w:cs="David" w:hint="cs"/>
          <w:u w:val="single"/>
          <w:rtl/>
        </w:rPr>
        <w:t>יצחק וקנין:</w:t>
      </w:r>
    </w:p>
    <w:p w14:paraId="0E0428EC" w14:textId="77777777" w:rsidR="007609CD" w:rsidRPr="007609CD" w:rsidRDefault="007609CD" w:rsidP="007609CD">
      <w:pPr>
        <w:bidi/>
        <w:ind w:firstLine="567"/>
        <w:rPr>
          <w:rFonts w:cs="David" w:hint="cs"/>
          <w:rtl/>
        </w:rPr>
      </w:pPr>
    </w:p>
    <w:p w14:paraId="50A2A293" w14:textId="77777777" w:rsidR="007609CD" w:rsidRPr="007609CD" w:rsidRDefault="007609CD" w:rsidP="007609CD">
      <w:pPr>
        <w:bidi/>
        <w:ind w:firstLine="567"/>
        <w:rPr>
          <w:rFonts w:cs="David" w:hint="cs"/>
          <w:rtl/>
        </w:rPr>
      </w:pPr>
      <w:r w:rsidRPr="007609CD">
        <w:rPr>
          <w:rFonts w:cs="David" w:hint="cs"/>
          <w:rtl/>
        </w:rPr>
        <w:t>למה אתה אומר שהוא צודק? ברצינות. מה, אנחנו ילדים קטנים? זאת פעם ראשונה?</w:t>
      </w:r>
      <w:r w:rsidRPr="007609CD">
        <w:rPr>
          <w:rFonts w:cs="David" w:hint="cs"/>
        </w:rPr>
        <w:t xml:space="preserve"> </w:t>
      </w:r>
      <w:r w:rsidRPr="007609CD">
        <w:rPr>
          <w:rFonts w:cs="David" w:hint="cs"/>
          <w:rtl/>
        </w:rPr>
        <w:t xml:space="preserve">בואו לא נרד לרמה של ילדים קטנים. זה לא מתאים לנו. </w:t>
      </w:r>
    </w:p>
    <w:p w14:paraId="0A43CE20" w14:textId="77777777" w:rsidR="007609CD" w:rsidRPr="007609CD" w:rsidRDefault="007609CD" w:rsidP="007609CD">
      <w:pPr>
        <w:bidi/>
        <w:ind w:firstLine="567"/>
        <w:rPr>
          <w:rFonts w:cs="David" w:hint="cs"/>
          <w:rtl/>
        </w:rPr>
      </w:pPr>
    </w:p>
    <w:p w14:paraId="66476A9A"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5CD19300" w14:textId="77777777" w:rsidR="007609CD" w:rsidRPr="007609CD" w:rsidRDefault="007609CD" w:rsidP="007609CD">
      <w:pPr>
        <w:bidi/>
        <w:rPr>
          <w:rFonts w:cs="David" w:hint="cs"/>
          <w:u w:val="single"/>
          <w:rtl/>
        </w:rPr>
      </w:pPr>
    </w:p>
    <w:p w14:paraId="6F0146E8" w14:textId="77777777" w:rsidR="007609CD" w:rsidRPr="007609CD" w:rsidRDefault="007609CD" w:rsidP="007609CD">
      <w:pPr>
        <w:bidi/>
        <w:ind w:firstLine="567"/>
        <w:rPr>
          <w:rFonts w:cs="David" w:hint="cs"/>
          <w:rtl/>
        </w:rPr>
      </w:pPr>
      <w:r w:rsidRPr="007609CD">
        <w:rPr>
          <w:rFonts w:cs="David" w:hint="cs"/>
          <w:rtl/>
        </w:rPr>
        <w:t>מי בעד ירים את ידו?</w:t>
      </w:r>
    </w:p>
    <w:p w14:paraId="1F0A1F4E" w14:textId="77777777" w:rsidR="007609CD" w:rsidRPr="007609CD" w:rsidRDefault="007609CD" w:rsidP="007609CD">
      <w:pPr>
        <w:bidi/>
        <w:ind w:firstLine="567"/>
        <w:rPr>
          <w:rFonts w:cs="David" w:hint="cs"/>
          <w:rtl/>
        </w:rPr>
      </w:pPr>
    </w:p>
    <w:p w14:paraId="625FB1E6" w14:textId="77777777" w:rsidR="007609CD" w:rsidRPr="007609CD" w:rsidRDefault="007609CD" w:rsidP="007609CD">
      <w:pPr>
        <w:bidi/>
        <w:rPr>
          <w:rFonts w:cs="David" w:hint="cs"/>
          <w:rtl/>
        </w:rPr>
      </w:pPr>
      <w:r w:rsidRPr="007609CD">
        <w:rPr>
          <w:rFonts w:cs="David" w:hint="cs"/>
          <w:u w:val="single"/>
          <w:rtl/>
        </w:rPr>
        <w:t>זהבה גלאון:</w:t>
      </w:r>
    </w:p>
    <w:p w14:paraId="0C38B819" w14:textId="77777777" w:rsidR="007609CD" w:rsidRPr="007609CD" w:rsidRDefault="007609CD" w:rsidP="007609CD">
      <w:pPr>
        <w:bidi/>
        <w:ind w:firstLine="567"/>
        <w:rPr>
          <w:rFonts w:cs="David" w:hint="cs"/>
          <w:rtl/>
        </w:rPr>
      </w:pPr>
    </w:p>
    <w:p w14:paraId="76FB4E00" w14:textId="77777777" w:rsidR="007609CD" w:rsidRPr="007609CD" w:rsidRDefault="007609CD" w:rsidP="007609CD">
      <w:pPr>
        <w:bidi/>
        <w:ind w:firstLine="567"/>
        <w:rPr>
          <w:rFonts w:cs="David" w:hint="cs"/>
          <w:rtl/>
        </w:rPr>
      </w:pPr>
      <w:r w:rsidRPr="007609CD">
        <w:rPr>
          <w:rFonts w:cs="David" w:hint="cs"/>
          <w:rtl/>
        </w:rPr>
        <w:t>רגע, הוא אמר משהו.</w:t>
      </w:r>
    </w:p>
    <w:p w14:paraId="21EC5BAD" w14:textId="77777777" w:rsidR="007609CD" w:rsidRPr="007609CD" w:rsidRDefault="007609CD" w:rsidP="007609CD">
      <w:pPr>
        <w:bidi/>
        <w:ind w:firstLine="567"/>
        <w:rPr>
          <w:rFonts w:cs="David" w:hint="cs"/>
          <w:rtl/>
        </w:rPr>
      </w:pPr>
    </w:p>
    <w:p w14:paraId="0385B120"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AE8D1B9" w14:textId="77777777" w:rsidR="007609CD" w:rsidRPr="007609CD" w:rsidRDefault="007609CD" w:rsidP="007609CD">
      <w:pPr>
        <w:bidi/>
        <w:rPr>
          <w:rFonts w:cs="David" w:hint="cs"/>
          <w:u w:val="single"/>
          <w:rtl/>
        </w:rPr>
      </w:pPr>
    </w:p>
    <w:p w14:paraId="10C2696C" w14:textId="77777777" w:rsidR="007609CD" w:rsidRPr="007609CD" w:rsidRDefault="007609CD" w:rsidP="007609CD">
      <w:pPr>
        <w:bidi/>
        <w:ind w:firstLine="567"/>
        <w:rPr>
          <w:rFonts w:cs="David" w:hint="cs"/>
          <w:rtl/>
        </w:rPr>
      </w:pPr>
      <w:r w:rsidRPr="007609CD">
        <w:rPr>
          <w:rFonts w:cs="David" w:hint="cs"/>
          <w:rtl/>
        </w:rPr>
        <w:t>לא מתקבל. אני אפילו לא מעלה את זה להצבעה. מי בעד ירים את ידו. מי נגד.</w:t>
      </w:r>
    </w:p>
    <w:p w14:paraId="0D530517" w14:textId="77777777" w:rsidR="007609CD" w:rsidRPr="007609CD" w:rsidRDefault="007609CD" w:rsidP="007609CD">
      <w:pPr>
        <w:bidi/>
        <w:ind w:firstLine="567"/>
        <w:rPr>
          <w:rFonts w:cs="David" w:hint="cs"/>
          <w:rtl/>
        </w:rPr>
      </w:pPr>
    </w:p>
    <w:p w14:paraId="44F70751" w14:textId="77777777" w:rsidR="007609CD" w:rsidRPr="007609CD" w:rsidRDefault="007609CD" w:rsidP="007609CD">
      <w:pPr>
        <w:bidi/>
        <w:jc w:val="center"/>
        <w:rPr>
          <w:rFonts w:cs="David" w:hint="cs"/>
          <w:u w:val="single"/>
          <w:rtl/>
        </w:rPr>
      </w:pPr>
      <w:r w:rsidRPr="007609CD">
        <w:rPr>
          <w:rFonts w:cs="David" w:hint="cs"/>
          <w:u w:val="single"/>
          <w:rtl/>
        </w:rPr>
        <w:t>הצבעה</w:t>
      </w:r>
    </w:p>
    <w:p w14:paraId="53E07E99" w14:textId="77777777" w:rsidR="007609CD" w:rsidRPr="007609CD" w:rsidRDefault="007609CD" w:rsidP="007609CD">
      <w:pPr>
        <w:bidi/>
        <w:jc w:val="center"/>
        <w:rPr>
          <w:rFonts w:cs="David" w:hint="cs"/>
          <w:u w:val="single"/>
          <w:rtl/>
        </w:rPr>
      </w:pPr>
    </w:p>
    <w:p w14:paraId="66659B0E" w14:textId="77777777" w:rsidR="007609CD" w:rsidRPr="007609CD" w:rsidRDefault="007609CD" w:rsidP="007609CD">
      <w:pPr>
        <w:bidi/>
        <w:ind w:firstLine="567"/>
        <w:jc w:val="center"/>
        <w:rPr>
          <w:rFonts w:cs="David" w:hint="cs"/>
          <w:rtl/>
        </w:rPr>
      </w:pPr>
      <w:r w:rsidRPr="007609CD">
        <w:rPr>
          <w:rFonts w:cs="David" w:hint="cs"/>
          <w:rtl/>
        </w:rPr>
        <w:t xml:space="preserve">בעד ההצעה </w:t>
      </w:r>
      <w:r w:rsidRPr="007609CD">
        <w:rPr>
          <w:rFonts w:cs="David"/>
          <w:rtl/>
        </w:rPr>
        <w:t>–</w:t>
      </w:r>
      <w:r w:rsidRPr="007609CD">
        <w:rPr>
          <w:rFonts w:cs="David" w:hint="cs"/>
          <w:rtl/>
        </w:rPr>
        <w:t xml:space="preserve"> רוב</w:t>
      </w:r>
    </w:p>
    <w:p w14:paraId="62FA625E" w14:textId="77777777" w:rsidR="007609CD" w:rsidRPr="007609CD" w:rsidRDefault="007609CD" w:rsidP="007609CD">
      <w:pPr>
        <w:bidi/>
        <w:ind w:firstLine="567"/>
        <w:jc w:val="center"/>
        <w:rPr>
          <w:rFonts w:cs="David" w:hint="cs"/>
          <w:rtl/>
        </w:rPr>
      </w:pPr>
      <w:r w:rsidRPr="007609CD">
        <w:rPr>
          <w:rFonts w:cs="David" w:hint="cs"/>
          <w:rtl/>
        </w:rPr>
        <w:t>נגד- מיעוט</w:t>
      </w:r>
    </w:p>
    <w:p w14:paraId="3A9C9AC6" w14:textId="77777777" w:rsidR="007609CD" w:rsidRPr="007609CD" w:rsidRDefault="007609CD" w:rsidP="007609CD">
      <w:pPr>
        <w:bidi/>
        <w:ind w:firstLine="567"/>
        <w:jc w:val="center"/>
        <w:rPr>
          <w:rFonts w:cs="David" w:hint="cs"/>
          <w:rtl/>
        </w:rPr>
      </w:pPr>
      <w:r w:rsidRPr="007609CD">
        <w:rPr>
          <w:rFonts w:cs="David" w:hint="cs"/>
          <w:rtl/>
        </w:rPr>
        <w:t>נמנעים - אין</w:t>
      </w:r>
    </w:p>
    <w:p w14:paraId="24EA639D" w14:textId="77777777" w:rsidR="007609CD" w:rsidRPr="007609CD" w:rsidRDefault="007609CD" w:rsidP="007609CD">
      <w:pPr>
        <w:bidi/>
        <w:ind w:firstLine="567"/>
        <w:jc w:val="center"/>
        <w:rPr>
          <w:rFonts w:cs="David" w:hint="cs"/>
          <w:rtl/>
        </w:rPr>
      </w:pPr>
    </w:p>
    <w:p w14:paraId="4EFC5507" w14:textId="77777777" w:rsidR="007609CD" w:rsidRPr="007609CD" w:rsidRDefault="007609CD" w:rsidP="007609CD">
      <w:pPr>
        <w:bidi/>
        <w:ind w:firstLine="567"/>
        <w:jc w:val="center"/>
        <w:rPr>
          <w:rFonts w:cs="David" w:hint="cs"/>
          <w:rtl/>
        </w:rPr>
      </w:pPr>
      <w:r w:rsidRPr="007609CD">
        <w:rPr>
          <w:rFonts w:cs="David" w:hint="cs"/>
          <w:rtl/>
        </w:rPr>
        <w:t>ההצעה נתקבלה.</w:t>
      </w:r>
    </w:p>
    <w:p w14:paraId="4156C2F6" w14:textId="77777777" w:rsidR="007609CD" w:rsidRPr="007609CD" w:rsidRDefault="007609CD" w:rsidP="007609CD">
      <w:pPr>
        <w:bidi/>
        <w:rPr>
          <w:rFonts w:cs="David" w:hint="cs"/>
          <w:u w:val="single"/>
          <w:rtl/>
        </w:rPr>
      </w:pPr>
    </w:p>
    <w:p w14:paraId="388233E8" w14:textId="77777777" w:rsidR="007609CD" w:rsidRPr="007609CD" w:rsidRDefault="007609CD" w:rsidP="007609CD">
      <w:pPr>
        <w:bidi/>
        <w:rPr>
          <w:rFonts w:cs="David" w:hint="cs"/>
          <w:rtl/>
        </w:rPr>
      </w:pPr>
      <w:r w:rsidRPr="007609CD">
        <w:rPr>
          <w:rFonts w:cs="David" w:hint="cs"/>
          <w:u w:val="single"/>
          <w:rtl/>
        </w:rPr>
        <w:t>זהבה גלאון:</w:t>
      </w:r>
    </w:p>
    <w:p w14:paraId="760E0B44" w14:textId="77777777" w:rsidR="007609CD" w:rsidRPr="007609CD" w:rsidRDefault="007609CD" w:rsidP="007609CD">
      <w:pPr>
        <w:bidi/>
        <w:ind w:firstLine="567"/>
        <w:rPr>
          <w:rFonts w:cs="David" w:hint="cs"/>
          <w:rtl/>
        </w:rPr>
      </w:pPr>
    </w:p>
    <w:p w14:paraId="13D3348E" w14:textId="77777777" w:rsidR="007609CD" w:rsidRPr="007609CD" w:rsidRDefault="007609CD" w:rsidP="007609CD">
      <w:pPr>
        <w:bidi/>
        <w:ind w:firstLine="567"/>
        <w:rPr>
          <w:rFonts w:cs="David" w:hint="cs"/>
          <w:rtl/>
        </w:rPr>
      </w:pPr>
      <w:r w:rsidRPr="007609CD">
        <w:rPr>
          <w:rFonts w:cs="David" w:hint="cs"/>
          <w:rtl/>
        </w:rPr>
        <w:tab/>
        <w:t>יש כאן חברי כנסת חדשים, שלא מכירים ולא יודעים - - - למה אי אפשר להביא להם הצעה מסודרת?</w:t>
      </w:r>
    </w:p>
    <w:p w14:paraId="2893E103" w14:textId="77777777" w:rsidR="007609CD" w:rsidRPr="007609CD" w:rsidRDefault="007609CD" w:rsidP="007609CD">
      <w:pPr>
        <w:bidi/>
        <w:ind w:firstLine="567"/>
        <w:rPr>
          <w:rFonts w:cs="David" w:hint="cs"/>
          <w:rtl/>
        </w:rPr>
      </w:pPr>
    </w:p>
    <w:p w14:paraId="4C2BF71F" w14:textId="77777777" w:rsidR="007609CD" w:rsidRPr="007609CD" w:rsidRDefault="007609CD" w:rsidP="007609CD">
      <w:pPr>
        <w:bidi/>
        <w:rPr>
          <w:rFonts w:cs="David" w:hint="cs"/>
          <w:rtl/>
        </w:rPr>
      </w:pPr>
      <w:r w:rsidRPr="007609CD">
        <w:rPr>
          <w:rFonts w:cs="David" w:hint="cs"/>
          <w:u w:val="single"/>
          <w:rtl/>
        </w:rPr>
        <w:t>היו"ר אמנון כהן:</w:t>
      </w:r>
    </w:p>
    <w:p w14:paraId="4DB44198" w14:textId="77777777" w:rsidR="007609CD" w:rsidRPr="007609CD" w:rsidRDefault="007609CD" w:rsidP="007609CD">
      <w:pPr>
        <w:bidi/>
        <w:ind w:firstLine="567"/>
        <w:rPr>
          <w:rFonts w:cs="David" w:hint="cs"/>
          <w:rtl/>
        </w:rPr>
      </w:pPr>
    </w:p>
    <w:p w14:paraId="17453C30" w14:textId="77777777" w:rsidR="007609CD" w:rsidRPr="007609CD" w:rsidRDefault="007609CD" w:rsidP="007609CD">
      <w:pPr>
        <w:bidi/>
        <w:ind w:firstLine="567"/>
        <w:rPr>
          <w:rFonts w:cs="David" w:hint="cs"/>
          <w:rtl/>
        </w:rPr>
      </w:pPr>
      <w:r w:rsidRPr="007609CD">
        <w:rPr>
          <w:rFonts w:cs="David" w:hint="cs"/>
          <w:rtl/>
        </w:rPr>
        <w:t xml:space="preserve">הם יישבו על זה אחר כך. </w:t>
      </w:r>
    </w:p>
    <w:p w14:paraId="5622BA5A" w14:textId="77777777" w:rsidR="007609CD" w:rsidRPr="007609CD" w:rsidRDefault="007609CD" w:rsidP="007609CD">
      <w:pPr>
        <w:bidi/>
        <w:ind w:firstLine="567"/>
        <w:rPr>
          <w:rFonts w:cs="David" w:hint="cs"/>
          <w:rtl/>
        </w:rPr>
      </w:pPr>
    </w:p>
    <w:p w14:paraId="0D540263"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6AEC54D2" w14:textId="77777777" w:rsidR="007609CD" w:rsidRPr="007609CD" w:rsidRDefault="007609CD" w:rsidP="007609CD">
      <w:pPr>
        <w:bidi/>
        <w:rPr>
          <w:rFonts w:cs="David" w:hint="cs"/>
          <w:u w:val="single"/>
          <w:rtl/>
        </w:rPr>
      </w:pPr>
    </w:p>
    <w:p w14:paraId="077EF9B9" w14:textId="77777777" w:rsidR="007609CD" w:rsidRPr="007609CD" w:rsidRDefault="007609CD" w:rsidP="007609CD">
      <w:pPr>
        <w:bidi/>
        <w:ind w:firstLine="567"/>
        <w:rPr>
          <w:rFonts w:cs="David" w:hint="cs"/>
          <w:rtl/>
        </w:rPr>
      </w:pPr>
      <w:r w:rsidRPr="007609CD">
        <w:rPr>
          <w:rFonts w:cs="David" w:hint="cs"/>
          <w:rtl/>
        </w:rPr>
        <w:t>חברת הכנסת גלאון, אני מבקש. כל אחד יבוא לדיון עם מזכירות הכנסת, ואם יש בעיות זה ייקבע שם.</w:t>
      </w:r>
    </w:p>
    <w:p w14:paraId="2D3EE462" w14:textId="77777777" w:rsidR="007609CD" w:rsidRPr="007609CD" w:rsidRDefault="007609CD" w:rsidP="007609CD">
      <w:pPr>
        <w:bidi/>
        <w:ind w:firstLine="567"/>
        <w:rPr>
          <w:rFonts w:cs="David" w:hint="cs"/>
          <w:rtl/>
        </w:rPr>
      </w:pPr>
    </w:p>
    <w:p w14:paraId="60CC4397" w14:textId="77777777" w:rsidR="007609CD" w:rsidRPr="007609CD" w:rsidRDefault="007609CD" w:rsidP="007609CD">
      <w:pPr>
        <w:bidi/>
        <w:rPr>
          <w:rFonts w:cs="David" w:hint="cs"/>
          <w:rtl/>
        </w:rPr>
      </w:pPr>
      <w:r w:rsidRPr="007609CD">
        <w:rPr>
          <w:rFonts w:cs="David" w:hint="cs"/>
          <w:u w:val="single"/>
          <w:rtl/>
        </w:rPr>
        <w:t>זהבה גלאון:</w:t>
      </w:r>
    </w:p>
    <w:p w14:paraId="1749D658" w14:textId="77777777" w:rsidR="007609CD" w:rsidRPr="007609CD" w:rsidRDefault="007609CD" w:rsidP="007609CD">
      <w:pPr>
        <w:bidi/>
        <w:ind w:firstLine="567"/>
        <w:rPr>
          <w:rFonts w:cs="David" w:hint="cs"/>
          <w:rtl/>
        </w:rPr>
      </w:pPr>
    </w:p>
    <w:p w14:paraId="06B0A352" w14:textId="77777777" w:rsidR="007609CD" w:rsidRPr="007609CD" w:rsidRDefault="007609CD" w:rsidP="007609CD">
      <w:pPr>
        <w:bidi/>
        <w:ind w:firstLine="567"/>
        <w:rPr>
          <w:rFonts w:cs="David" w:hint="cs"/>
          <w:rtl/>
        </w:rPr>
      </w:pPr>
      <w:r w:rsidRPr="007609CD">
        <w:rPr>
          <w:rFonts w:cs="David" w:hint="cs"/>
          <w:rtl/>
        </w:rPr>
        <w:t>זה ענין של ועדה מסדרת, אדוני. זה זלזול.</w:t>
      </w:r>
    </w:p>
    <w:p w14:paraId="417640DA" w14:textId="77777777" w:rsidR="007609CD" w:rsidRPr="007609CD" w:rsidRDefault="007609CD" w:rsidP="007609CD">
      <w:pPr>
        <w:bidi/>
        <w:jc w:val="center"/>
        <w:rPr>
          <w:rFonts w:cs="David" w:hint="cs"/>
          <w:b/>
          <w:bCs/>
          <w:u w:val="single"/>
          <w:rtl/>
        </w:rPr>
      </w:pPr>
      <w:r w:rsidRPr="007609CD">
        <w:rPr>
          <w:rFonts w:cs="David"/>
          <w:rtl/>
        </w:rPr>
        <w:br w:type="page"/>
      </w:r>
      <w:r w:rsidRPr="007609CD">
        <w:rPr>
          <w:rFonts w:cs="David" w:hint="cs"/>
          <w:b/>
          <w:bCs/>
          <w:u w:val="single"/>
          <w:rtl/>
        </w:rPr>
        <w:t>4. חלוקת חדרים לחברי-הכנסת - שלב ב'</w:t>
      </w:r>
    </w:p>
    <w:p w14:paraId="70A2D0A5" w14:textId="77777777" w:rsidR="007609CD" w:rsidRPr="007609CD" w:rsidRDefault="007609CD" w:rsidP="007609CD">
      <w:pPr>
        <w:bidi/>
        <w:ind w:firstLine="567"/>
        <w:rPr>
          <w:rFonts w:cs="David" w:hint="cs"/>
          <w:rtl/>
        </w:rPr>
      </w:pPr>
    </w:p>
    <w:p w14:paraId="312B47E6"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64720311" w14:textId="77777777" w:rsidR="007609CD" w:rsidRPr="007609CD" w:rsidRDefault="007609CD" w:rsidP="007609CD">
      <w:pPr>
        <w:bidi/>
        <w:rPr>
          <w:rFonts w:cs="David" w:hint="cs"/>
          <w:u w:val="single"/>
          <w:rtl/>
        </w:rPr>
      </w:pPr>
    </w:p>
    <w:p w14:paraId="04EC8C14" w14:textId="77777777" w:rsidR="007609CD" w:rsidRPr="007609CD" w:rsidRDefault="007609CD" w:rsidP="007609CD">
      <w:pPr>
        <w:bidi/>
        <w:ind w:firstLine="567"/>
        <w:rPr>
          <w:rFonts w:cs="David" w:hint="cs"/>
          <w:rtl/>
        </w:rPr>
      </w:pPr>
      <w:r w:rsidRPr="007609CD">
        <w:rPr>
          <w:rFonts w:cs="David" w:hint="cs"/>
          <w:rtl/>
        </w:rPr>
        <w:t xml:space="preserve">הנושא הבא הוא חדרים. מונחת לפניכם רשימה עם פירוט. כל מפלגה וסיעה שחסרים לה חדרים, קבלה את ההשלמה למספר החדרים המגיע לה לאור העובדה שיהיו יושבי-ראש ועדה ושרים. בנוסף, כדי שלא נעשה כאן בלגנים, יש פירוט ממי היא מקבלת את החדרים. </w:t>
      </w:r>
    </w:p>
    <w:p w14:paraId="01C69A22" w14:textId="77777777" w:rsidR="007609CD" w:rsidRPr="007609CD" w:rsidRDefault="007609CD" w:rsidP="007609CD">
      <w:pPr>
        <w:bidi/>
        <w:ind w:firstLine="567"/>
        <w:rPr>
          <w:rFonts w:cs="David" w:hint="cs"/>
          <w:rtl/>
        </w:rPr>
      </w:pPr>
    </w:p>
    <w:p w14:paraId="3B13CD0A" w14:textId="77777777" w:rsidR="007609CD" w:rsidRPr="007609CD" w:rsidRDefault="007609CD" w:rsidP="007609CD">
      <w:pPr>
        <w:bidi/>
        <w:ind w:firstLine="567"/>
        <w:rPr>
          <w:rFonts w:cs="David" w:hint="cs"/>
          <w:rtl/>
        </w:rPr>
      </w:pPr>
      <w:r w:rsidRPr="007609CD">
        <w:rPr>
          <w:rFonts w:cs="David" w:hint="cs"/>
          <w:rtl/>
        </w:rPr>
        <w:t>יהדות התורה מקבלת חדר אחד שחסר לה מסיעת קדימה.</w:t>
      </w:r>
    </w:p>
    <w:p w14:paraId="01ADC571" w14:textId="77777777" w:rsidR="007609CD" w:rsidRPr="007609CD" w:rsidRDefault="007609CD" w:rsidP="007609CD">
      <w:pPr>
        <w:bidi/>
        <w:ind w:firstLine="567"/>
        <w:rPr>
          <w:rFonts w:cs="David" w:hint="cs"/>
          <w:rtl/>
        </w:rPr>
      </w:pPr>
    </w:p>
    <w:p w14:paraId="027C2B23" w14:textId="77777777" w:rsidR="007609CD" w:rsidRPr="007609CD" w:rsidRDefault="007609CD" w:rsidP="007609CD">
      <w:pPr>
        <w:bidi/>
        <w:rPr>
          <w:rFonts w:cs="David" w:hint="cs"/>
          <w:rtl/>
        </w:rPr>
      </w:pPr>
      <w:r w:rsidRPr="007609CD">
        <w:rPr>
          <w:rFonts w:cs="David" w:hint="cs"/>
          <w:u w:val="single"/>
          <w:rtl/>
        </w:rPr>
        <w:t>משה גפני:</w:t>
      </w:r>
    </w:p>
    <w:p w14:paraId="708FA233" w14:textId="77777777" w:rsidR="007609CD" w:rsidRPr="007609CD" w:rsidRDefault="007609CD" w:rsidP="007609CD">
      <w:pPr>
        <w:bidi/>
        <w:ind w:firstLine="567"/>
        <w:rPr>
          <w:rFonts w:cs="David" w:hint="cs"/>
          <w:rtl/>
        </w:rPr>
      </w:pPr>
    </w:p>
    <w:p w14:paraId="514E701D" w14:textId="77777777" w:rsidR="007609CD" w:rsidRPr="007609CD" w:rsidRDefault="007609CD" w:rsidP="007609CD">
      <w:pPr>
        <w:bidi/>
        <w:ind w:firstLine="567"/>
        <w:rPr>
          <w:rFonts w:cs="David" w:hint="cs"/>
          <w:rtl/>
        </w:rPr>
      </w:pPr>
      <w:r w:rsidRPr="007609CD">
        <w:rPr>
          <w:rFonts w:cs="David" w:hint="cs"/>
          <w:rtl/>
        </w:rPr>
        <w:t xml:space="preserve">זה פשוט לא בא בחשבון. </w:t>
      </w:r>
    </w:p>
    <w:p w14:paraId="492FE8F8" w14:textId="77777777" w:rsidR="007609CD" w:rsidRPr="007609CD" w:rsidRDefault="007609CD" w:rsidP="007609CD">
      <w:pPr>
        <w:bidi/>
        <w:ind w:firstLine="567"/>
        <w:rPr>
          <w:rFonts w:cs="David" w:hint="cs"/>
          <w:rtl/>
        </w:rPr>
      </w:pPr>
    </w:p>
    <w:p w14:paraId="4E09432A" w14:textId="77777777" w:rsidR="007609CD" w:rsidRPr="007609CD" w:rsidRDefault="007609CD" w:rsidP="007609CD">
      <w:pPr>
        <w:bidi/>
        <w:rPr>
          <w:rFonts w:cs="David" w:hint="cs"/>
          <w:u w:val="single"/>
          <w:rtl/>
        </w:rPr>
      </w:pPr>
      <w:r w:rsidRPr="007609CD">
        <w:rPr>
          <w:rFonts w:cs="David" w:hint="cs"/>
          <w:u w:val="single"/>
          <w:rtl/>
        </w:rPr>
        <w:t>גדעון סער:</w:t>
      </w:r>
    </w:p>
    <w:p w14:paraId="546290A0" w14:textId="77777777" w:rsidR="007609CD" w:rsidRPr="007609CD" w:rsidRDefault="007609CD" w:rsidP="007609CD">
      <w:pPr>
        <w:bidi/>
        <w:rPr>
          <w:rFonts w:cs="David" w:hint="cs"/>
          <w:u w:val="single"/>
          <w:rtl/>
        </w:rPr>
      </w:pPr>
    </w:p>
    <w:p w14:paraId="64533951" w14:textId="77777777" w:rsidR="007609CD" w:rsidRPr="007609CD" w:rsidRDefault="007609CD" w:rsidP="007609CD">
      <w:pPr>
        <w:bidi/>
        <w:ind w:firstLine="567"/>
        <w:rPr>
          <w:rFonts w:cs="David" w:hint="cs"/>
          <w:rtl/>
        </w:rPr>
      </w:pPr>
      <w:r w:rsidRPr="007609CD">
        <w:rPr>
          <w:rFonts w:cs="David" w:hint="cs"/>
          <w:rtl/>
        </w:rPr>
        <w:t>אני מציע להביא את זה לוועדת חדרים.</w:t>
      </w:r>
    </w:p>
    <w:p w14:paraId="67CAC78B" w14:textId="77777777" w:rsidR="007609CD" w:rsidRPr="007609CD" w:rsidRDefault="007609CD" w:rsidP="007609CD">
      <w:pPr>
        <w:bidi/>
        <w:ind w:firstLine="567"/>
        <w:rPr>
          <w:rFonts w:cs="David" w:hint="cs"/>
          <w:rtl/>
        </w:rPr>
      </w:pPr>
    </w:p>
    <w:p w14:paraId="695607A5"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24703137" w14:textId="77777777" w:rsidR="007609CD" w:rsidRPr="007609CD" w:rsidRDefault="007609CD" w:rsidP="007609CD">
      <w:pPr>
        <w:bidi/>
        <w:rPr>
          <w:rFonts w:cs="David" w:hint="cs"/>
          <w:u w:val="single"/>
          <w:rtl/>
        </w:rPr>
      </w:pPr>
    </w:p>
    <w:p w14:paraId="7F1CD083" w14:textId="77777777" w:rsidR="007609CD" w:rsidRPr="007609CD" w:rsidRDefault="007609CD" w:rsidP="007609CD">
      <w:pPr>
        <w:bidi/>
        <w:ind w:firstLine="567"/>
        <w:rPr>
          <w:rFonts w:cs="David" w:hint="cs"/>
          <w:rtl/>
        </w:rPr>
      </w:pPr>
      <w:r w:rsidRPr="007609CD">
        <w:rPr>
          <w:rFonts w:cs="David" w:hint="cs"/>
          <w:rtl/>
        </w:rPr>
        <w:t xml:space="preserve">ועדת החדרים כבר החליטה, ויש החלטה. אני אומר לך מה ההחלטה, ואם אתה לא זוכר, תיזכר. ההחלטה היא שכאשר נעשה חלוקה מחדש, כל סיעה תתן איזה חדר שהיא רוצה מתוך החדרים שהוקצו לה מלכתחילה. זאת ההחלטה, והצביעו עליה. </w:t>
      </w:r>
    </w:p>
    <w:p w14:paraId="0F782103" w14:textId="77777777" w:rsidR="007609CD" w:rsidRPr="007609CD" w:rsidRDefault="007609CD" w:rsidP="007609CD">
      <w:pPr>
        <w:bidi/>
        <w:ind w:firstLine="567"/>
        <w:rPr>
          <w:rFonts w:cs="David" w:hint="cs"/>
          <w:rtl/>
        </w:rPr>
      </w:pPr>
    </w:p>
    <w:p w14:paraId="0E972777" w14:textId="77777777" w:rsidR="007609CD" w:rsidRPr="007609CD" w:rsidRDefault="007609CD" w:rsidP="007609CD">
      <w:pPr>
        <w:bidi/>
        <w:rPr>
          <w:rFonts w:cs="David" w:hint="cs"/>
          <w:u w:val="single"/>
          <w:rtl/>
        </w:rPr>
      </w:pPr>
      <w:r w:rsidRPr="007609CD">
        <w:rPr>
          <w:rFonts w:cs="David" w:hint="cs"/>
          <w:u w:val="single"/>
          <w:rtl/>
        </w:rPr>
        <w:t>גדעון סער:</w:t>
      </w:r>
    </w:p>
    <w:p w14:paraId="57D1BC9F" w14:textId="77777777" w:rsidR="007609CD" w:rsidRPr="007609CD" w:rsidRDefault="007609CD" w:rsidP="007609CD">
      <w:pPr>
        <w:bidi/>
        <w:rPr>
          <w:rFonts w:cs="David" w:hint="cs"/>
          <w:u w:val="single"/>
          <w:rtl/>
        </w:rPr>
      </w:pPr>
    </w:p>
    <w:p w14:paraId="243E090A" w14:textId="77777777" w:rsidR="007609CD" w:rsidRPr="007609CD" w:rsidRDefault="007609CD" w:rsidP="007609CD">
      <w:pPr>
        <w:bidi/>
        <w:ind w:firstLine="567"/>
        <w:rPr>
          <w:rFonts w:cs="David" w:hint="cs"/>
          <w:rtl/>
        </w:rPr>
      </w:pPr>
      <w:r w:rsidRPr="007609CD">
        <w:rPr>
          <w:rFonts w:cs="David" w:hint="cs"/>
          <w:rtl/>
        </w:rPr>
        <w:t xml:space="preserve">אבל אם אתה עושה שמונה פלוס שתיים, אין לי 12. </w:t>
      </w:r>
    </w:p>
    <w:p w14:paraId="7AED7FF9" w14:textId="77777777" w:rsidR="007609CD" w:rsidRPr="007609CD" w:rsidRDefault="007609CD" w:rsidP="007609CD">
      <w:pPr>
        <w:bidi/>
        <w:ind w:firstLine="567"/>
        <w:rPr>
          <w:rFonts w:cs="David" w:hint="cs"/>
          <w:rtl/>
        </w:rPr>
      </w:pPr>
    </w:p>
    <w:p w14:paraId="04536E45"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0FB9F575" w14:textId="77777777" w:rsidR="007609CD" w:rsidRPr="007609CD" w:rsidRDefault="007609CD" w:rsidP="007609CD">
      <w:pPr>
        <w:bidi/>
        <w:rPr>
          <w:rFonts w:cs="David" w:hint="cs"/>
          <w:u w:val="single"/>
          <w:rtl/>
        </w:rPr>
      </w:pPr>
    </w:p>
    <w:p w14:paraId="6C0A394E" w14:textId="77777777" w:rsidR="007609CD" w:rsidRPr="007609CD" w:rsidRDefault="007609CD" w:rsidP="007609CD">
      <w:pPr>
        <w:bidi/>
        <w:ind w:firstLine="567"/>
        <w:rPr>
          <w:rFonts w:cs="David" w:hint="cs"/>
          <w:rtl/>
        </w:rPr>
      </w:pPr>
      <w:r w:rsidRPr="007609CD">
        <w:rPr>
          <w:rFonts w:cs="David" w:hint="cs"/>
          <w:rtl/>
        </w:rPr>
        <w:t>לכל חבר כנסת, כולל יושב-ראש סיעה, צריך להיות - - -</w:t>
      </w:r>
    </w:p>
    <w:p w14:paraId="5F456131" w14:textId="77777777" w:rsidR="007609CD" w:rsidRPr="007609CD" w:rsidRDefault="007609CD" w:rsidP="007609CD">
      <w:pPr>
        <w:bidi/>
        <w:rPr>
          <w:rFonts w:cs="David" w:hint="cs"/>
          <w:u w:val="single"/>
          <w:rtl/>
        </w:rPr>
      </w:pPr>
    </w:p>
    <w:p w14:paraId="03AE7862" w14:textId="77777777" w:rsidR="007609CD" w:rsidRPr="007609CD" w:rsidRDefault="007609CD" w:rsidP="007609CD">
      <w:pPr>
        <w:bidi/>
        <w:rPr>
          <w:rFonts w:cs="David" w:hint="cs"/>
          <w:u w:val="single"/>
          <w:rtl/>
        </w:rPr>
      </w:pPr>
      <w:r w:rsidRPr="007609CD">
        <w:rPr>
          <w:rFonts w:cs="David" w:hint="cs"/>
          <w:u w:val="single"/>
          <w:rtl/>
        </w:rPr>
        <w:t>גדעון סער:</w:t>
      </w:r>
    </w:p>
    <w:p w14:paraId="574D0A70" w14:textId="77777777" w:rsidR="007609CD" w:rsidRPr="007609CD" w:rsidRDefault="007609CD" w:rsidP="007609CD">
      <w:pPr>
        <w:bidi/>
        <w:rPr>
          <w:rFonts w:cs="David" w:hint="cs"/>
          <w:u w:val="single"/>
          <w:rtl/>
        </w:rPr>
      </w:pPr>
    </w:p>
    <w:p w14:paraId="4196456D" w14:textId="77777777" w:rsidR="007609CD" w:rsidRPr="007609CD" w:rsidRDefault="007609CD" w:rsidP="007609CD">
      <w:pPr>
        <w:bidi/>
        <w:ind w:firstLine="567"/>
        <w:rPr>
          <w:rFonts w:cs="David" w:hint="cs"/>
          <w:rtl/>
        </w:rPr>
      </w:pPr>
      <w:r w:rsidRPr="007609CD">
        <w:rPr>
          <w:rFonts w:cs="David" w:hint="cs"/>
          <w:rtl/>
        </w:rPr>
        <w:t xml:space="preserve">אבל זה לא מה שיוצא. </w:t>
      </w:r>
    </w:p>
    <w:p w14:paraId="3CF23F2A" w14:textId="77777777" w:rsidR="007609CD" w:rsidRPr="007609CD" w:rsidRDefault="007609CD" w:rsidP="007609CD">
      <w:pPr>
        <w:bidi/>
        <w:ind w:firstLine="567"/>
        <w:rPr>
          <w:rFonts w:cs="David" w:hint="cs"/>
          <w:rtl/>
        </w:rPr>
      </w:pPr>
    </w:p>
    <w:p w14:paraId="346DFC8F"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7A7ECCAB" w14:textId="77777777" w:rsidR="007609CD" w:rsidRPr="007609CD" w:rsidRDefault="007609CD" w:rsidP="007609CD">
      <w:pPr>
        <w:bidi/>
        <w:rPr>
          <w:rFonts w:cs="David" w:hint="cs"/>
          <w:u w:val="single"/>
          <w:rtl/>
        </w:rPr>
      </w:pPr>
    </w:p>
    <w:p w14:paraId="6D7EAA57" w14:textId="77777777" w:rsidR="007609CD" w:rsidRPr="007609CD" w:rsidRDefault="007609CD" w:rsidP="007609CD">
      <w:pPr>
        <w:bidi/>
        <w:ind w:firstLine="567"/>
        <w:rPr>
          <w:rFonts w:cs="David" w:hint="cs"/>
          <w:rtl/>
        </w:rPr>
      </w:pPr>
      <w:r w:rsidRPr="007609CD">
        <w:rPr>
          <w:rFonts w:cs="David" w:hint="cs"/>
          <w:rtl/>
        </w:rPr>
        <w:t>זה מה שיוצא: יש יושב-ראש ועדה אחד? יש את חבר הכנסת ריבלין שקיבל חדר מחוץ לספירה?</w:t>
      </w:r>
      <w:r w:rsidRPr="007609CD">
        <w:rPr>
          <w:rFonts w:cs="David" w:hint="cs"/>
        </w:rPr>
        <w:t xml:space="preserve"> </w:t>
      </w:r>
      <w:r w:rsidRPr="007609CD">
        <w:rPr>
          <w:rFonts w:cs="David" w:hint="cs"/>
          <w:rtl/>
        </w:rPr>
        <w:t>אז תאר לעצמך שחשבון אני יודע. לכן אתה מקבל 10.</w:t>
      </w:r>
    </w:p>
    <w:p w14:paraId="2F59ACF0" w14:textId="77777777" w:rsidR="007609CD" w:rsidRPr="007609CD" w:rsidRDefault="007609CD" w:rsidP="007609CD">
      <w:pPr>
        <w:bidi/>
        <w:ind w:firstLine="567"/>
        <w:rPr>
          <w:rFonts w:cs="David" w:hint="cs"/>
          <w:rtl/>
        </w:rPr>
      </w:pPr>
    </w:p>
    <w:p w14:paraId="1E4C4B3B" w14:textId="77777777" w:rsidR="007609CD" w:rsidRPr="007609CD" w:rsidRDefault="007609CD" w:rsidP="007609CD">
      <w:pPr>
        <w:bidi/>
        <w:rPr>
          <w:rFonts w:cs="David" w:hint="cs"/>
          <w:u w:val="single"/>
          <w:rtl/>
        </w:rPr>
      </w:pPr>
      <w:r w:rsidRPr="007609CD">
        <w:rPr>
          <w:rFonts w:cs="David" w:hint="cs"/>
          <w:u w:val="single"/>
          <w:rtl/>
        </w:rPr>
        <w:t>גדעון סער:</w:t>
      </w:r>
    </w:p>
    <w:p w14:paraId="6FEEDA51" w14:textId="77777777" w:rsidR="007609CD" w:rsidRPr="007609CD" w:rsidRDefault="007609CD" w:rsidP="007609CD">
      <w:pPr>
        <w:bidi/>
        <w:rPr>
          <w:rFonts w:cs="David" w:hint="cs"/>
          <w:u w:val="single"/>
          <w:rtl/>
        </w:rPr>
      </w:pPr>
    </w:p>
    <w:p w14:paraId="393A44FF" w14:textId="77777777" w:rsidR="007609CD" w:rsidRPr="007609CD" w:rsidRDefault="007609CD" w:rsidP="007609CD">
      <w:pPr>
        <w:bidi/>
        <w:ind w:firstLine="567"/>
        <w:rPr>
          <w:rFonts w:cs="David" w:hint="cs"/>
          <w:rtl/>
        </w:rPr>
      </w:pPr>
      <w:r w:rsidRPr="007609CD">
        <w:rPr>
          <w:rFonts w:cs="David" w:hint="cs"/>
          <w:rtl/>
        </w:rPr>
        <w:t xml:space="preserve">אתה ראית איפה נמצאים העוזרים של יושבי-ראש ועדות? </w:t>
      </w:r>
    </w:p>
    <w:p w14:paraId="0B75AFF3" w14:textId="77777777" w:rsidR="007609CD" w:rsidRPr="007609CD" w:rsidRDefault="007609CD" w:rsidP="007609CD">
      <w:pPr>
        <w:bidi/>
        <w:ind w:firstLine="567"/>
        <w:rPr>
          <w:rFonts w:cs="David" w:hint="cs"/>
          <w:rtl/>
        </w:rPr>
      </w:pPr>
    </w:p>
    <w:p w14:paraId="3CEBB16E"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9028C9F" w14:textId="77777777" w:rsidR="007609CD" w:rsidRPr="007609CD" w:rsidRDefault="007609CD" w:rsidP="007609CD">
      <w:pPr>
        <w:bidi/>
        <w:rPr>
          <w:rFonts w:cs="David" w:hint="cs"/>
          <w:u w:val="single"/>
          <w:rtl/>
        </w:rPr>
      </w:pPr>
    </w:p>
    <w:p w14:paraId="31D98A6D" w14:textId="77777777" w:rsidR="007609CD" w:rsidRPr="007609CD" w:rsidRDefault="007609CD" w:rsidP="007609CD">
      <w:pPr>
        <w:bidi/>
        <w:ind w:firstLine="567"/>
        <w:rPr>
          <w:rFonts w:cs="David" w:hint="cs"/>
          <w:rtl/>
        </w:rPr>
      </w:pPr>
      <w:r w:rsidRPr="007609CD">
        <w:rPr>
          <w:rFonts w:cs="David" w:hint="cs"/>
          <w:rtl/>
        </w:rPr>
        <w:t xml:space="preserve">אני חוזר ואומר: כרגע יש 120 חברי כנסת ושרים, ויש 120 מקומות. זה מה שאנחנו מחלקים. זאת ההחלטה שקבלנו. אי אפשר לחזור על החלטה פעמיים. </w:t>
      </w:r>
    </w:p>
    <w:p w14:paraId="01A04933" w14:textId="77777777" w:rsidR="007609CD" w:rsidRPr="007609CD" w:rsidRDefault="007609CD" w:rsidP="007609CD">
      <w:pPr>
        <w:bidi/>
        <w:ind w:firstLine="567"/>
        <w:rPr>
          <w:rFonts w:cs="David" w:hint="cs"/>
          <w:rtl/>
        </w:rPr>
      </w:pPr>
    </w:p>
    <w:p w14:paraId="7D24D595" w14:textId="77777777" w:rsidR="007609CD" w:rsidRPr="007609CD" w:rsidRDefault="007609CD" w:rsidP="007609CD">
      <w:pPr>
        <w:bidi/>
        <w:rPr>
          <w:rFonts w:cs="David" w:hint="cs"/>
          <w:u w:val="single"/>
          <w:rtl/>
        </w:rPr>
      </w:pPr>
      <w:r w:rsidRPr="007609CD">
        <w:rPr>
          <w:rFonts w:cs="David" w:hint="cs"/>
          <w:u w:val="single"/>
          <w:rtl/>
        </w:rPr>
        <w:t>גדעון סער:</w:t>
      </w:r>
    </w:p>
    <w:p w14:paraId="0922ADD8" w14:textId="77777777" w:rsidR="007609CD" w:rsidRPr="007609CD" w:rsidRDefault="007609CD" w:rsidP="007609CD">
      <w:pPr>
        <w:bidi/>
        <w:rPr>
          <w:rFonts w:cs="David" w:hint="cs"/>
          <w:u w:val="single"/>
          <w:rtl/>
        </w:rPr>
      </w:pPr>
    </w:p>
    <w:p w14:paraId="1273E81A" w14:textId="77777777" w:rsidR="007609CD" w:rsidRPr="007609CD" w:rsidRDefault="007609CD" w:rsidP="007609CD">
      <w:pPr>
        <w:bidi/>
        <w:ind w:firstLine="567"/>
        <w:rPr>
          <w:rFonts w:cs="David" w:hint="cs"/>
          <w:rtl/>
        </w:rPr>
      </w:pPr>
      <w:r w:rsidRPr="007609CD">
        <w:rPr>
          <w:rFonts w:cs="David" w:hint="cs"/>
          <w:rtl/>
        </w:rPr>
        <w:t xml:space="preserve">אמרו שיש 12. </w:t>
      </w:r>
    </w:p>
    <w:p w14:paraId="039BDC81" w14:textId="77777777" w:rsidR="007609CD" w:rsidRPr="007609CD" w:rsidRDefault="007609CD" w:rsidP="007609CD">
      <w:pPr>
        <w:bidi/>
        <w:ind w:firstLine="567"/>
        <w:rPr>
          <w:rFonts w:cs="David" w:hint="cs"/>
          <w:rtl/>
        </w:rPr>
      </w:pPr>
    </w:p>
    <w:p w14:paraId="0D66F70A"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421FFA9F" w14:textId="77777777" w:rsidR="007609CD" w:rsidRPr="007609CD" w:rsidRDefault="007609CD" w:rsidP="007609CD">
      <w:pPr>
        <w:bidi/>
        <w:rPr>
          <w:rFonts w:cs="David" w:hint="cs"/>
          <w:u w:val="single"/>
          <w:rtl/>
        </w:rPr>
      </w:pPr>
    </w:p>
    <w:p w14:paraId="5FDE843F" w14:textId="77777777" w:rsidR="007609CD" w:rsidRPr="007609CD" w:rsidRDefault="007609CD" w:rsidP="007609CD">
      <w:pPr>
        <w:bidi/>
        <w:ind w:firstLine="567"/>
        <w:rPr>
          <w:rFonts w:cs="David" w:hint="cs"/>
          <w:rtl/>
        </w:rPr>
      </w:pPr>
      <w:r w:rsidRPr="007609CD">
        <w:rPr>
          <w:rFonts w:cs="David" w:hint="cs"/>
          <w:rtl/>
        </w:rPr>
        <w:t>סליחה, ממש לא. יש 92 חדרים--</w:t>
      </w:r>
    </w:p>
    <w:p w14:paraId="76844099" w14:textId="77777777" w:rsidR="007609CD" w:rsidRPr="007609CD" w:rsidRDefault="007609CD" w:rsidP="007609CD">
      <w:pPr>
        <w:bidi/>
        <w:ind w:firstLine="567"/>
        <w:rPr>
          <w:rFonts w:cs="David" w:hint="cs"/>
          <w:rtl/>
        </w:rPr>
      </w:pPr>
    </w:p>
    <w:p w14:paraId="4AAF1402" w14:textId="77777777" w:rsidR="007609CD" w:rsidRPr="007609CD" w:rsidRDefault="007609CD" w:rsidP="007609CD">
      <w:pPr>
        <w:bidi/>
        <w:rPr>
          <w:rFonts w:cs="David" w:hint="cs"/>
          <w:u w:val="single"/>
          <w:rtl/>
        </w:rPr>
      </w:pPr>
      <w:r w:rsidRPr="007609CD">
        <w:rPr>
          <w:rFonts w:cs="David" w:hint="cs"/>
          <w:u w:val="single"/>
          <w:rtl/>
        </w:rPr>
        <w:t>גדעון סער:</w:t>
      </w:r>
    </w:p>
    <w:p w14:paraId="399F7641" w14:textId="77777777" w:rsidR="007609CD" w:rsidRPr="007609CD" w:rsidRDefault="007609CD" w:rsidP="007609CD">
      <w:pPr>
        <w:bidi/>
        <w:rPr>
          <w:rFonts w:cs="David" w:hint="cs"/>
          <w:u w:val="single"/>
          <w:rtl/>
        </w:rPr>
      </w:pPr>
    </w:p>
    <w:p w14:paraId="35887A2C" w14:textId="77777777" w:rsidR="007609CD" w:rsidRPr="007609CD" w:rsidRDefault="007609CD" w:rsidP="007609CD">
      <w:pPr>
        <w:bidi/>
        <w:ind w:firstLine="567"/>
        <w:rPr>
          <w:rFonts w:cs="David" w:hint="cs"/>
          <w:rtl/>
        </w:rPr>
      </w:pPr>
      <w:r w:rsidRPr="007609CD">
        <w:rPr>
          <w:rFonts w:cs="David" w:hint="cs"/>
          <w:rtl/>
        </w:rPr>
        <w:t>אז למה לא לתת לכולם?</w:t>
      </w:r>
    </w:p>
    <w:p w14:paraId="4FC3CCAA" w14:textId="77777777" w:rsidR="007609CD" w:rsidRPr="007609CD" w:rsidRDefault="007609CD" w:rsidP="007609CD">
      <w:pPr>
        <w:bidi/>
        <w:ind w:firstLine="567"/>
        <w:rPr>
          <w:rFonts w:cs="David" w:hint="cs"/>
          <w:rtl/>
        </w:rPr>
      </w:pPr>
    </w:p>
    <w:p w14:paraId="258F7811"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0BFDE3A5" w14:textId="77777777" w:rsidR="007609CD" w:rsidRPr="007609CD" w:rsidRDefault="007609CD" w:rsidP="007609CD">
      <w:pPr>
        <w:bidi/>
        <w:rPr>
          <w:rFonts w:cs="David" w:hint="cs"/>
          <w:u w:val="single"/>
          <w:rtl/>
        </w:rPr>
      </w:pPr>
    </w:p>
    <w:p w14:paraId="2612DEA6" w14:textId="77777777" w:rsidR="007609CD" w:rsidRPr="007609CD" w:rsidRDefault="007609CD" w:rsidP="007609CD">
      <w:pPr>
        <w:bidi/>
        <w:ind w:firstLine="567"/>
        <w:rPr>
          <w:rFonts w:cs="David" w:hint="cs"/>
          <w:rtl/>
        </w:rPr>
      </w:pPr>
      <w:r w:rsidRPr="007609CD">
        <w:rPr>
          <w:rFonts w:cs="David" w:hint="cs"/>
          <w:rtl/>
        </w:rPr>
        <w:t xml:space="preserve">אבל אי אפשר לתת לכולם, כי חלק מהשרים צריכים לשבת בחדרים. הכל נספר. מלכתחילה קבלנו את ההחלטה, ואי אפשר לחזור עליה מחדש. </w:t>
      </w:r>
    </w:p>
    <w:p w14:paraId="3CF45880" w14:textId="77777777" w:rsidR="007609CD" w:rsidRPr="007609CD" w:rsidRDefault="007609CD" w:rsidP="007609CD">
      <w:pPr>
        <w:bidi/>
        <w:ind w:firstLine="567"/>
        <w:rPr>
          <w:rFonts w:cs="David" w:hint="cs"/>
          <w:rtl/>
        </w:rPr>
      </w:pPr>
    </w:p>
    <w:p w14:paraId="04F40A4F" w14:textId="77777777" w:rsidR="007609CD" w:rsidRPr="007609CD" w:rsidRDefault="007609CD" w:rsidP="007609CD">
      <w:pPr>
        <w:bidi/>
        <w:ind w:firstLine="567"/>
        <w:rPr>
          <w:rFonts w:cs="David" w:hint="cs"/>
          <w:rtl/>
        </w:rPr>
      </w:pPr>
      <w:r w:rsidRPr="007609CD">
        <w:rPr>
          <w:rFonts w:cs="David" w:hint="cs"/>
          <w:rtl/>
        </w:rPr>
        <w:t>ישראל ביתנו צריכה לקבל שני חדרים, והיא תקבל מהעבודה.</w:t>
      </w:r>
    </w:p>
    <w:p w14:paraId="213C2A14" w14:textId="77777777" w:rsidR="007609CD" w:rsidRPr="007609CD" w:rsidRDefault="007609CD" w:rsidP="007609CD">
      <w:pPr>
        <w:bidi/>
        <w:ind w:firstLine="567"/>
        <w:rPr>
          <w:rFonts w:cs="David" w:hint="cs"/>
          <w:rtl/>
        </w:rPr>
      </w:pPr>
    </w:p>
    <w:p w14:paraId="1C270FA5" w14:textId="77777777" w:rsidR="007609CD" w:rsidRPr="007609CD" w:rsidRDefault="007609CD" w:rsidP="007609CD">
      <w:pPr>
        <w:bidi/>
        <w:ind w:firstLine="567"/>
        <w:rPr>
          <w:rFonts w:cs="David" w:hint="cs"/>
          <w:rtl/>
        </w:rPr>
      </w:pPr>
      <w:r w:rsidRPr="007609CD">
        <w:rPr>
          <w:rFonts w:cs="David" w:hint="cs"/>
          <w:rtl/>
        </w:rPr>
        <w:t>האיחוד הלאומי צריכה לקבל חדר אחד.</w:t>
      </w:r>
    </w:p>
    <w:p w14:paraId="218FE045" w14:textId="77777777" w:rsidR="007609CD" w:rsidRPr="007609CD" w:rsidRDefault="007609CD" w:rsidP="007609CD">
      <w:pPr>
        <w:bidi/>
        <w:ind w:firstLine="567"/>
        <w:rPr>
          <w:rFonts w:cs="David" w:hint="cs"/>
          <w:rtl/>
        </w:rPr>
      </w:pPr>
    </w:p>
    <w:p w14:paraId="279B7ACE" w14:textId="77777777" w:rsidR="007609CD" w:rsidRPr="007609CD" w:rsidRDefault="007609CD" w:rsidP="007609CD">
      <w:pPr>
        <w:bidi/>
        <w:rPr>
          <w:rFonts w:cs="David" w:hint="cs"/>
          <w:rtl/>
        </w:rPr>
      </w:pPr>
      <w:r w:rsidRPr="007609CD">
        <w:rPr>
          <w:rFonts w:cs="David" w:hint="cs"/>
          <w:u w:val="single"/>
          <w:rtl/>
        </w:rPr>
        <w:t>ניסן סלומינסקי:</w:t>
      </w:r>
    </w:p>
    <w:p w14:paraId="12C2EC1B" w14:textId="77777777" w:rsidR="007609CD" w:rsidRPr="007609CD" w:rsidRDefault="007609CD" w:rsidP="007609CD">
      <w:pPr>
        <w:bidi/>
        <w:ind w:firstLine="567"/>
        <w:rPr>
          <w:rFonts w:cs="David" w:hint="cs"/>
          <w:rtl/>
        </w:rPr>
      </w:pPr>
    </w:p>
    <w:p w14:paraId="5AE89548" w14:textId="77777777" w:rsidR="007609CD" w:rsidRPr="007609CD" w:rsidRDefault="007609CD" w:rsidP="007609CD">
      <w:pPr>
        <w:bidi/>
        <w:ind w:firstLine="567"/>
        <w:rPr>
          <w:rFonts w:cs="David" w:hint="cs"/>
          <w:rtl/>
        </w:rPr>
      </w:pPr>
      <w:r w:rsidRPr="007609CD">
        <w:rPr>
          <w:rFonts w:cs="David" w:hint="cs"/>
          <w:rtl/>
        </w:rPr>
        <w:t xml:space="preserve">אבל אנחנו צריכים לקבל שניים, אלא אם כן יש יושב-ראש ועדה. </w:t>
      </w:r>
    </w:p>
    <w:p w14:paraId="27B3E451" w14:textId="77777777" w:rsidR="007609CD" w:rsidRPr="007609CD" w:rsidRDefault="007609CD" w:rsidP="007609CD">
      <w:pPr>
        <w:bidi/>
        <w:ind w:firstLine="567"/>
        <w:rPr>
          <w:rFonts w:cs="David" w:hint="cs"/>
          <w:rtl/>
        </w:rPr>
      </w:pPr>
    </w:p>
    <w:p w14:paraId="3B4AC640"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EA46263" w14:textId="77777777" w:rsidR="007609CD" w:rsidRPr="007609CD" w:rsidRDefault="007609CD" w:rsidP="007609CD">
      <w:pPr>
        <w:bidi/>
        <w:rPr>
          <w:rFonts w:cs="David" w:hint="cs"/>
          <w:u w:val="single"/>
          <w:rtl/>
        </w:rPr>
      </w:pPr>
    </w:p>
    <w:p w14:paraId="435F4156" w14:textId="77777777" w:rsidR="007609CD" w:rsidRPr="007609CD" w:rsidRDefault="007609CD" w:rsidP="007609CD">
      <w:pPr>
        <w:bidi/>
        <w:ind w:firstLine="567"/>
        <w:rPr>
          <w:rFonts w:cs="David" w:hint="cs"/>
          <w:rtl/>
        </w:rPr>
      </w:pPr>
      <w:r w:rsidRPr="007609CD">
        <w:rPr>
          <w:rFonts w:cs="David" w:hint="cs"/>
          <w:rtl/>
        </w:rPr>
        <w:t>ברור שיש יושב-ראש ועדה.</w:t>
      </w:r>
    </w:p>
    <w:p w14:paraId="385A641F" w14:textId="77777777" w:rsidR="007609CD" w:rsidRPr="007609CD" w:rsidRDefault="007609CD" w:rsidP="007609CD">
      <w:pPr>
        <w:bidi/>
        <w:ind w:firstLine="567"/>
        <w:rPr>
          <w:rFonts w:cs="David" w:hint="cs"/>
          <w:rtl/>
        </w:rPr>
      </w:pPr>
    </w:p>
    <w:p w14:paraId="7EBFD7F8" w14:textId="77777777" w:rsidR="007609CD" w:rsidRPr="007609CD" w:rsidRDefault="007609CD" w:rsidP="007609CD">
      <w:pPr>
        <w:bidi/>
        <w:rPr>
          <w:rFonts w:cs="David" w:hint="cs"/>
          <w:rtl/>
        </w:rPr>
      </w:pPr>
      <w:r w:rsidRPr="007609CD">
        <w:rPr>
          <w:rFonts w:cs="David" w:hint="cs"/>
          <w:u w:val="single"/>
          <w:rtl/>
        </w:rPr>
        <w:t>ניסן סלומינסקי:</w:t>
      </w:r>
    </w:p>
    <w:p w14:paraId="20CD35B7" w14:textId="77777777" w:rsidR="007609CD" w:rsidRPr="007609CD" w:rsidRDefault="007609CD" w:rsidP="007609CD">
      <w:pPr>
        <w:bidi/>
        <w:ind w:firstLine="567"/>
        <w:rPr>
          <w:rFonts w:cs="David" w:hint="cs"/>
          <w:rtl/>
        </w:rPr>
      </w:pPr>
    </w:p>
    <w:p w14:paraId="7B926141" w14:textId="77777777" w:rsidR="007609CD" w:rsidRPr="007609CD" w:rsidRDefault="007609CD" w:rsidP="007609CD">
      <w:pPr>
        <w:bidi/>
        <w:ind w:firstLine="567"/>
        <w:rPr>
          <w:rFonts w:cs="David" w:hint="cs"/>
          <w:rtl/>
        </w:rPr>
      </w:pPr>
      <w:r w:rsidRPr="007609CD">
        <w:rPr>
          <w:rFonts w:cs="David" w:hint="cs"/>
          <w:rtl/>
        </w:rPr>
        <w:tab/>
        <w:t xml:space="preserve"> אבל לא לכל הוועדות יש חדר צמוד. </w:t>
      </w:r>
    </w:p>
    <w:p w14:paraId="39A9E829" w14:textId="77777777" w:rsidR="007609CD" w:rsidRPr="007609CD" w:rsidRDefault="007609CD" w:rsidP="007609CD">
      <w:pPr>
        <w:bidi/>
        <w:ind w:firstLine="567"/>
        <w:rPr>
          <w:rFonts w:cs="David" w:hint="cs"/>
          <w:rtl/>
        </w:rPr>
      </w:pPr>
    </w:p>
    <w:p w14:paraId="463C35F3"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0EEE88F1" w14:textId="77777777" w:rsidR="007609CD" w:rsidRPr="007609CD" w:rsidRDefault="007609CD" w:rsidP="007609CD">
      <w:pPr>
        <w:bidi/>
        <w:rPr>
          <w:rFonts w:cs="David" w:hint="cs"/>
          <w:u w:val="single"/>
          <w:rtl/>
        </w:rPr>
      </w:pPr>
    </w:p>
    <w:p w14:paraId="70083AF9" w14:textId="77777777" w:rsidR="007609CD" w:rsidRPr="007609CD" w:rsidRDefault="007609CD" w:rsidP="007609CD">
      <w:pPr>
        <w:bidi/>
        <w:ind w:firstLine="567"/>
        <w:rPr>
          <w:rFonts w:cs="David" w:hint="cs"/>
          <w:rtl/>
        </w:rPr>
      </w:pPr>
      <w:r w:rsidRPr="007609CD">
        <w:rPr>
          <w:rFonts w:cs="David" w:hint="cs"/>
          <w:rtl/>
        </w:rPr>
        <w:t>כל ועדה שלא יהיה לה חדר צמוד תקבל חדר.</w:t>
      </w:r>
    </w:p>
    <w:p w14:paraId="06CB4FDB" w14:textId="77777777" w:rsidR="007609CD" w:rsidRPr="007609CD" w:rsidRDefault="007609CD" w:rsidP="007609CD">
      <w:pPr>
        <w:bidi/>
        <w:ind w:firstLine="567"/>
        <w:rPr>
          <w:rFonts w:cs="David" w:hint="cs"/>
          <w:rtl/>
        </w:rPr>
      </w:pPr>
    </w:p>
    <w:p w14:paraId="40C33F87" w14:textId="77777777" w:rsidR="007609CD" w:rsidRPr="007609CD" w:rsidRDefault="007609CD" w:rsidP="007609CD">
      <w:pPr>
        <w:bidi/>
        <w:ind w:firstLine="567"/>
        <w:rPr>
          <w:rFonts w:cs="David" w:hint="cs"/>
          <w:rtl/>
        </w:rPr>
      </w:pPr>
      <w:r w:rsidRPr="007609CD">
        <w:rPr>
          <w:rFonts w:cs="David" w:hint="cs"/>
          <w:rtl/>
        </w:rPr>
        <w:t>מרצ-יחד תקבל חדר אחד</w:t>
      </w:r>
    </w:p>
    <w:p w14:paraId="1D68F603" w14:textId="77777777" w:rsidR="007609CD" w:rsidRPr="007609CD" w:rsidRDefault="007609CD" w:rsidP="007609CD">
      <w:pPr>
        <w:bidi/>
        <w:ind w:firstLine="567"/>
        <w:rPr>
          <w:rFonts w:cs="David" w:hint="cs"/>
          <w:rtl/>
        </w:rPr>
      </w:pPr>
    </w:p>
    <w:p w14:paraId="5EB28E01" w14:textId="77777777" w:rsidR="007609CD" w:rsidRPr="007609CD" w:rsidRDefault="007609CD" w:rsidP="007609CD">
      <w:pPr>
        <w:bidi/>
        <w:ind w:firstLine="567"/>
        <w:rPr>
          <w:rFonts w:cs="David" w:hint="cs"/>
          <w:rtl/>
        </w:rPr>
      </w:pPr>
      <w:r w:rsidRPr="007609CD">
        <w:rPr>
          <w:rFonts w:cs="David" w:hint="cs"/>
          <w:rtl/>
        </w:rPr>
        <w:t>בל"ד תקבל חדר אחד מהגמלאים.</w:t>
      </w:r>
    </w:p>
    <w:p w14:paraId="02FEB00E" w14:textId="77777777" w:rsidR="007609CD" w:rsidRPr="007609CD" w:rsidRDefault="007609CD" w:rsidP="007609CD">
      <w:pPr>
        <w:bidi/>
        <w:ind w:firstLine="567"/>
        <w:rPr>
          <w:rFonts w:cs="David" w:hint="cs"/>
          <w:rtl/>
        </w:rPr>
      </w:pPr>
    </w:p>
    <w:p w14:paraId="7FB4CDF1" w14:textId="77777777" w:rsidR="007609CD" w:rsidRPr="007609CD" w:rsidRDefault="007609CD" w:rsidP="007609CD">
      <w:pPr>
        <w:bidi/>
        <w:ind w:firstLine="567"/>
        <w:rPr>
          <w:rFonts w:cs="David" w:hint="cs"/>
          <w:rtl/>
        </w:rPr>
      </w:pPr>
      <w:r w:rsidRPr="007609CD">
        <w:rPr>
          <w:rFonts w:cs="David" w:hint="cs"/>
          <w:rtl/>
        </w:rPr>
        <w:t xml:space="preserve">חד"ש תקבל חדר אחד. </w:t>
      </w:r>
    </w:p>
    <w:p w14:paraId="564D93FB" w14:textId="77777777" w:rsidR="007609CD" w:rsidRPr="007609CD" w:rsidRDefault="007609CD" w:rsidP="007609CD">
      <w:pPr>
        <w:bidi/>
        <w:ind w:firstLine="567"/>
        <w:rPr>
          <w:rFonts w:cs="David" w:hint="cs"/>
          <w:rtl/>
        </w:rPr>
      </w:pPr>
    </w:p>
    <w:p w14:paraId="7932F7A5" w14:textId="77777777" w:rsidR="007609CD" w:rsidRPr="007609CD" w:rsidRDefault="007609CD" w:rsidP="007609CD">
      <w:pPr>
        <w:bidi/>
        <w:ind w:firstLine="567"/>
        <w:rPr>
          <w:rFonts w:cs="David" w:hint="cs"/>
          <w:rtl/>
        </w:rPr>
      </w:pPr>
      <w:r w:rsidRPr="007609CD">
        <w:rPr>
          <w:rFonts w:cs="David" w:hint="cs"/>
          <w:rtl/>
        </w:rPr>
        <w:t xml:space="preserve">זוהי הודעה בלבד, ואנחנו לא צריכים להצביע עליה. פשוט עשיתי סדר בדברים. </w:t>
      </w:r>
    </w:p>
    <w:p w14:paraId="335371A0" w14:textId="77777777" w:rsidR="007609CD" w:rsidRPr="007609CD" w:rsidRDefault="007609CD" w:rsidP="007609CD">
      <w:pPr>
        <w:bidi/>
        <w:ind w:firstLine="567"/>
        <w:rPr>
          <w:rFonts w:cs="David" w:hint="cs"/>
          <w:rtl/>
        </w:rPr>
      </w:pPr>
    </w:p>
    <w:p w14:paraId="233AC432" w14:textId="77777777" w:rsidR="007609CD" w:rsidRPr="007609CD" w:rsidRDefault="007609CD" w:rsidP="007609CD">
      <w:pPr>
        <w:bidi/>
        <w:rPr>
          <w:rFonts w:cs="David" w:hint="cs"/>
          <w:i/>
          <w:iCs/>
          <w:rtl/>
        </w:rPr>
      </w:pPr>
      <w:r w:rsidRPr="007609CD">
        <w:rPr>
          <w:rFonts w:cs="David" w:hint="cs"/>
          <w:u w:val="single"/>
          <w:rtl/>
        </w:rPr>
        <w:t>קולט אביטל:</w:t>
      </w:r>
    </w:p>
    <w:p w14:paraId="20856711" w14:textId="77777777" w:rsidR="007609CD" w:rsidRPr="007609CD" w:rsidRDefault="007609CD" w:rsidP="007609CD">
      <w:pPr>
        <w:bidi/>
        <w:ind w:firstLine="567"/>
        <w:rPr>
          <w:rFonts w:cs="David" w:hint="cs"/>
          <w:i/>
          <w:iCs/>
          <w:rtl/>
        </w:rPr>
      </w:pPr>
    </w:p>
    <w:p w14:paraId="38CFB3CB" w14:textId="77777777" w:rsidR="007609CD" w:rsidRPr="007609CD" w:rsidRDefault="007609CD" w:rsidP="007609CD">
      <w:pPr>
        <w:bidi/>
        <w:ind w:firstLine="567"/>
        <w:rPr>
          <w:rFonts w:cs="David" w:hint="cs"/>
          <w:rtl/>
        </w:rPr>
      </w:pPr>
      <w:r w:rsidRPr="007609CD">
        <w:rPr>
          <w:rFonts w:cs="David" w:hint="cs"/>
          <w:rtl/>
        </w:rPr>
        <w:t xml:space="preserve">ברשימה מופיע שאנחנו מחזירים שלושה חדרים. יש לנו שתי וועדות </w:t>
      </w:r>
      <w:r w:rsidRPr="007609CD">
        <w:rPr>
          <w:rFonts w:cs="David"/>
          <w:rtl/>
        </w:rPr>
        <w:t>–</w:t>
      </w:r>
      <w:r w:rsidRPr="007609CD">
        <w:rPr>
          <w:rFonts w:cs="David" w:hint="cs"/>
          <w:rtl/>
        </w:rPr>
        <w:t xml:space="preserve"> בוועדה למעמד הילד אין - - - </w:t>
      </w:r>
    </w:p>
    <w:p w14:paraId="13314A91" w14:textId="77777777" w:rsidR="007609CD" w:rsidRPr="007609CD" w:rsidRDefault="007609CD" w:rsidP="007609CD">
      <w:pPr>
        <w:bidi/>
        <w:ind w:firstLine="567"/>
        <w:rPr>
          <w:rFonts w:cs="David" w:hint="cs"/>
          <w:rtl/>
        </w:rPr>
      </w:pPr>
    </w:p>
    <w:p w14:paraId="65064BA7"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D91419A" w14:textId="77777777" w:rsidR="007609CD" w:rsidRPr="007609CD" w:rsidRDefault="007609CD" w:rsidP="007609CD">
      <w:pPr>
        <w:bidi/>
        <w:rPr>
          <w:rFonts w:cs="David" w:hint="cs"/>
          <w:u w:val="single"/>
          <w:rtl/>
        </w:rPr>
      </w:pPr>
    </w:p>
    <w:p w14:paraId="088E750F" w14:textId="77777777" w:rsidR="007609CD" w:rsidRPr="007609CD" w:rsidRDefault="007609CD" w:rsidP="007609CD">
      <w:pPr>
        <w:bidi/>
        <w:ind w:firstLine="567"/>
        <w:rPr>
          <w:rFonts w:cs="David" w:hint="cs"/>
          <w:rtl/>
        </w:rPr>
      </w:pPr>
      <w:r w:rsidRPr="007609CD">
        <w:rPr>
          <w:rFonts w:cs="David" w:hint="cs"/>
          <w:rtl/>
        </w:rPr>
        <w:t xml:space="preserve">יש לכם שתי ועדות </w:t>
      </w:r>
      <w:r w:rsidRPr="007609CD">
        <w:rPr>
          <w:rFonts w:cs="David"/>
          <w:rtl/>
        </w:rPr>
        <w:t>–</w:t>
      </w:r>
      <w:r w:rsidRPr="007609CD">
        <w:rPr>
          <w:rFonts w:cs="David" w:hint="cs"/>
          <w:rtl/>
        </w:rPr>
        <w:t xml:space="preserve"> חינוך ופנים.</w:t>
      </w:r>
    </w:p>
    <w:p w14:paraId="5C2D7832" w14:textId="77777777" w:rsidR="007609CD" w:rsidRPr="007609CD" w:rsidRDefault="007609CD" w:rsidP="007609CD">
      <w:pPr>
        <w:bidi/>
        <w:ind w:firstLine="567"/>
        <w:rPr>
          <w:rFonts w:cs="David" w:hint="cs"/>
          <w:rtl/>
        </w:rPr>
      </w:pPr>
    </w:p>
    <w:p w14:paraId="5768F566" w14:textId="77777777" w:rsidR="007609CD" w:rsidRPr="007609CD" w:rsidRDefault="007609CD" w:rsidP="007609CD">
      <w:pPr>
        <w:bidi/>
        <w:rPr>
          <w:rFonts w:cs="David" w:hint="cs"/>
          <w:i/>
          <w:iCs/>
          <w:rtl/>
        </w:rPr>
      </w:pPr>
      <w:r w:rsidRPr="007609CD">
        <w:rPr>
          <w:rFonts w:cs="David" w:hint="cs"/>
          <w:u w:val="single"/>
          <w:rtl/>
        </w:rPr>
        <w:t>קולט אביטל:</w:t>
      </w:r>
    </w:p>
    <w:p w14:paraId="709B1EB9" w14:textId="77777777" w:rsidR="007609CD" w:rsidRPr="007609CD" w:rsidRDefault="007609CD" w:rsidP="007609CD">
      <w:pPr>
        <w:bidi/>
        <w:ind w:firstLine="567"/>
        <w:rPr>
          <w:rFonts w:cs="David" w:hint="cs"/>
          <w:i/>
          <w:iCs/>
          <w:rtl/>
        </w:rPr>
      </w:pPr>
    </w:p>
    <w:p w14:paraId="09F682CA" w14:textId="77777777" w:rsidR="007609CD" w:rsidRPr="007609CD" w:rsidRDefault="007609CD" w:rsidP="007609CD">
      <w:pPr>
        <w:bidi/>
        <w:ind w:firstLine="567"/>
        <w:rPr>
          <w:rFonts w:cs="David" w:hint="cs"/>
          <w:rtl/>
        </w:rPr>
      </w:pPr>
      <w:r w:rsidRPr="007609CD">
        <w:rPr>
          <w:rFonts w:cs="David" w:hint="cs"/>
          <w:rtl/>
        </w:rPr>
        <w:t xml:space="preserve">לכן אנחנו לא מחזירים שלושה חדרים אלא שני חדרים. </w:t>
      </w:r>
    </w:p>
    <w:p w14:paraId="5104424B" w14:textId="77777777" w:rsidR="007609CD" w:rsidRPr="007609CD" w:rsidRDefault="007609CD" w:rsidP="007609CD">
      <w:pPr>
        <w:bidi/>
        <w:ind w:firstLine="567"/>
        <w:rPr>
          <w:rFonts w:cs="David" w:hint="cs"/>
          <w:rtl/>
        </w:rPr>
      </w:pPr>
    </w:p>
    <w:p w14:paraId="2B7018F4"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067A1D17" w14:textId="77777777" w:rsidR="007609CD" w:rsidRPr="007609CD" w:rsidRDefault="007609CD" w:rsidP="007609CD">
      <w:pPr>
        <w:bidi/>
        <w:rPr>
          <w:rFonts w:cs="David" w:hint="cs"/>
          <w:u w:val="single"/>
          <w:rtl/>
        </w:rPr>
      </w:pPr>
    </w:p>
    <w:p w14:paraId="15BAA3AB" w14:textId="77777777" w:rsidR="007609CD" w:rsidRPr="007609CD" w:rsidRDefault="007609CD" w:rsidP="007609CD">
      <w:pPr>
        <w:bidi/>
        <w:ind w:firstLine="567"/>
        <w:rPr>
          <w:rFonts w:cs="David" w:hint="cs"/>
          <w:rtl/>
        </w:rPr>
      </w:pPr>
      <w:r w:rsidRPr="007609CD">
        <w:rPr>
          <w:rFonts w:cs="David" w:hint="cs"/>
          <w:rtl/>
        </w:rPr>
        <w:t xml:space="preserve">את רוצה לעשות חשבון? חברת הכנסת אביטל, אני מציע לך לא להעלות את זה, ונדבר על זה אחר כך. </w:t>
      </w:r>
    </w:p>
    <w:p w14:paraId="3425A652" w14:textId="77777777" w:rsidR="007609CD" w:rsidRPr="007609CD" w:rsidRDefault="007609CD" w:rsidP="007609CD">
      <w:pPr>
        <w:bidi/>
        <w:ind w:firstLine="567"/>
        <w:rPr>
          <w:rFonts w:cs="David" w:hint="cs"/>
          <w:rtl/>
        </w:rPr>
      </w:pPr>
    </w:p>
    <w:p w14:paraId="236A7168" w14:textId="77777777" w:rsidR="007609CD" w:rsidRPr="007609CD" w:rsidRDefault="007609CD" w:rsidP="007609CD">
      <w:pPr>
        <w:bidi/>
        <w:rPr>
          <w:rFonts w:cs="David" w:hint="cs"/>
          <w:rtl/>
        </w:rPr>
      </w:pPr>
      <w:r w:rsidRPr="007609CD">
        <w:rPr>
          <w:rFonts w:cs="David" w:hint="cs"/>
          <w:u w:val="single"/>
          <w:rtl/>
        </w:rPr>
        <w:t>משה גפני:</w:t>
      </w:r>
    </w:p>
    <w:p w14:paraId="458D5F8C" w14:textId="77777777" w:rsidR="007609CD" w:rsidRPr="007609CD" w:rsidRDefault="007609CD" w:rsidP="007609CD">
      <w:pPr>
        <w:bidi/>
        <w:ind w:firstLine="567"/>
        <w:rPr>
          <w:rFonts w:cs="David" w:hint="cs"/>
          <w:rtl/>
        </w:rPr>
      </w:pPr>
    </w:p>
    <w:p w14:paraId="5B97639C" w14:textId="77777777" w:rsidR="007609CD" w:rsidRPr="007609CD" w:rsidRDefault="007609CD" w:rsidP="007609CD">
      <w:pPr>
        <w:bidi/>
        <w:ind w:firstLine="567"/>
        <w:rPr>
          <w:rFonts w:cs="David" w:hint="cs"/>
          <w:rtl/>
        </w:rPr>
      </w:pPr>
      <w:r w:rsidRPr="007609CD">
        <w:rPr>
          <w:rFonts w:cs="David" w:hint="cs"/>
          <w:rtl/>
        </w:rPr>
        <w:t>אדוני היושב-ראש, כבר חילקתם את כל החדרים? איפה היתה החלטה?</w:t>
      </w:r>
    </w:p>
    <w:p w14:paraId="59D54B23" w14:textId="77777777" w:rsidR="007609CD" w:rsidRPr="007609CD" w:rsidRDefault="007609CD" w:rsidP="007609CD">
      <w:pPr>
        <w:bidi/>
        <w:ind w:firstLine="567"/>
        <w:rPr>
          <w:rFonts w:cs="David" w:hint="cs"/>
          <w:rtl/>
        </w:rPr>
      </w:pPr>
    </w:p>
    <w:p w14:paraId="66B05408"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15949A57" w14:textId="77777777" w:rsidR="007609CD" w:rsidRPr="007609CD" w:rsidRDefault="007609CD" w:rsidP="007609CD">
      <w:pPr>
        <w:bidi/>
        <w:rPr>
          <w:rFonts w:cs="David" w:hint="cs"/>
          <w:u w:val="single"/>
          <w:rtl/>
        </w:rPr>
      </w:pPr>
    </w:p>
    <w:p w14:paraId="00F1B082" w14:textId="77777777" w:rsidR="007609CD" w:rsidRPr="007609CD" w:rsidRDefault="007609CD" w:rsidP="007609CD">
      <w:pPr>
        <w:bidi/>
        <w:ind w:firstLine="567"/>
        <w:rPr>
          <w:rFonts w:cs="David" w:hint="cs"/>
          <w:rtl/>
        </w:rPr>
      </w:pPr>
      <w:r w:rsidRPr="007609CD">
        <w:rPr>
          <w:rFonts w:cs="David" w:hint="cs"/>
          <w:rtl/>
        </w:rPr>
        <w:t xml:space="preserve">היתה החלטה בוועדת הכנסת. תוציא את ההחלטה מהפרוטוקול. מי שיש לו בעיה, יבוא אליי באופן אישי. </w:t>
      </w:r>
    </w:p>
    <w:p w14:paraId="530D27D8" w14:textId="77777777" w:rsidR="007609CD" w:rsidRPr="007609CD" w:rsidRDefault="007609CD" w:rsidP="007609CD">
      <w:pPr>
        <w:bidi/>
        <w:ind w:firstLine="567"/>
        <w:rPr>
          <w:rFonts w:cs="David" w:hint="cs"/>
          <w:rtl/>
        </w:rPr>
      </w:pPr>
    </w:p>
    <w:p w14:paraId="3ABE6149" w14:textId="77777777" w:rsidR="007609CD" w:rsidRPr="007609CD" w:rsidRDefault="007609CD" w:rsidP="007609CD">
      <w:pPr>
        <w:bidi/>
        <w:jc w:val="center"/>
        <w:rPr>
          <w:rFonts w:cs="David" w:hint="cs"/>
          <w:b/>
          <w:bCs/>
          <w:u w:val="single"/>
          <w:rtl/>
        </w:rPr>
      </w:pPr>
      <w:r w:rsidRPr="007609CD">
        <w:rPr>
          <w:rFonts w:cs="David"/>
          <w:u w:val="single"/>
          <w:rtl/>
        </w:rPr>
        <w:br w:type="page"/>
      </w:r>
      <w:r w:rsidRPr="007609CD">
        <w:rPr>
          <w:rFonts w:cs="David" w:hint="cs"/>
          <w:b/>
          <w:bCs/>
          <w:u w:val="single"/>
          <w:rtl/>
        </w:rPr>
        <w:t>5. סגני יושב-ראש זמניים</w:t>
      </w:r>
    </w:p>
    <w:p w14:paraId="34A70E54" w14:textId="77777777" w:rsidR="007609CD" w:rsidRPr="007609CD" w:rsidRDefault="007609CD" w:rsidP="007609CD">
      <w:pPr>
        <w:bidi/>
        <w:rPr>
          <w:rFonts w:cs="David" w:hint="cs"/>
          <w:u w:val="single"/>
          <w:rtl/>
        </w:rPr>
      </w:pPr>
    </w:p>
    <w:p w14:paraId="07DD7A12"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56A0B7F0" w14:textId="77777777" w:rsidR="007609CD" w:rsidRPr="007609CD" w:rsidRDefault="007609CD" w:rsidP="007609CD">
      <w:pPr>
        <w:bidi/>
        <w:rPr>
          <w:rFonts w:cs="David" w:hint="cs"/>
          <w:u w:val="single"/>
          <w:rtl/>
        </w:rPr>
      </w:pPr>
    </w:p>
    <w:p w14:paraId="6EBD6340" w14:textId="77777777" w:rsidR="007609CD" w:rsidRPr="007609CD" w:rsidRDefault="007609CD" w:rsidP="007609CD">
      <w:pPr>
        <w:bidi/>
        <w:ind w:firstLine="567"/>
        <w:rPr>
          <w:rFonts w:cs="David" w:hint="cs"/>
          <w:rtl/>
        </w:rPr>
      </w:pPr>
      <w:r w:rsidRPr="007609CD">
        <w:rPr>
          <w:rFonts w:cs="David" w:hint="cs"/>
          <w:rtl/>
        </w:rPr>
        <w:t xml:space="preserve">מאחר והסיעות עדיין לא בחרו סגנים, ההצעה היא כדלקמן: ליושב-ראש הכנסת יש שבעה סגנים, על פי החוק. לכן אנחנו מציעים את ההמלצה הבאה, ועל כך המליאה צריכה להחליט: </w:t>
      </w:r>
    </w:p>
    <w:p w14:paraId="7295921F" w14:textId="77777777" w:rsidR="007609CD" w:rsidRPr="007609CD" w:rsidRDefault="007609CD" w:rsidP="007609CD">
      <w:pPr>
        <w:bidi/>
        <w:ind w:firstLine="567"/>
        <w:rPr>
          <w:rFonts w:cs="David" w:hint="cs"/>
          <w:rtl/>
        </w:rPr>
      </w:pPr>
    </w:p>
    <w:p w14:paraId="6F13A379" w14:textId="77777777" w:rsidR="007609CD" w:rsidRPr="007609CD" w:rsidRDefault="007609CD" w:rsidP="007609CD">
      <w:pPr>
        <w:bidi/>
        <w:ind w:firstLine="567"/>
        <w:rPr>
          <w:rFonts w:cs="David" w:hint="cs"/>
          <w:rtl/>
        </w:rPr>
      </w:pPr>
      <w:r w:rsidRPr="007609CD">
        <w:rPr>
          <w:rFonts w:cs="David" w:hint="cs"/>
          <w:rtl/>
        </w:rPr>
        <w:t>קדימה - 1</w:t>
      </w:r>
    </w:p>
    <w:p w14:paraId="5F734EAB" w14:textId="77777777" w:rsidR="007609CD" w:rsidRPr="007609CD" w:rsidRDefault="007609CD" w:rsidP="007609CD">
      <w:pPr>
        <w:bidi/>
        <w:ind w:firstLine="567"/>
        <w:rPr>
          <w:rFonts w:cs="David" w:hint="cs"/>
          <w:rtl/>
        </w:rPr>
      </w:pPr>
    </w:p>
    <w:p w14:paraId="659DDDBF" w14:textId="77777777" w:rsidR="007609CD" w:rsidRPr="007609CD" w:rsidRDefault="007609CD" w:rsidP="007609CD">
      <w:pPr>
        <w:bidi/>
        <w:ind w:firstLine="567"/>
        <w:rPr>
          <w:rFonts w:cs="David" w:hint="cs"/>
          <w:rtl/>
        </w:rPr>
      </w:pPr>
      <w:r w:rsidRPr="007609CD">
        <w:rPr>
          <w:rFonts w:cs="David" w:hint="cs"/>
          <w:rtl/>
        </w:rPr>
        <w:t>גימלאים - 1</w:t>
      </w:r>
    </w:p>
    <w:p w14:paraId="7450CA3D" w14:textId="77777777" w:rsidR="007609CD" w:rsidRPr="007609CD" w:rsidRDefault="007609CD" w:rsidP="007609CD">
      <w:pPr>
        <w:bidi/>
        <w:ind w:firstLine="567"/>
        <w:rPr>
          <w:rFonts w:cs="David" w:hint="cs"/>
          <w:rtl/>
        </w:rPr>
      </w:pPr>
    </w:p>
    <w:p w14:paraId="5A6B8EE7" w14:textId="77777777" w:rsidR="007609CD" w:rsidRPr="007609CD" w:rsidRDefault="007609CD" w:rsidP="007609CD">
      <w:pPr>
        <w:bidi/>
        <w:ind w:firstLine="567"/>
        <w:rPr>
          <w:rFonts w:cs="David" w:hint="cs"/>
          <w:rtl/>
        </w:rPr>
      </w:pPr>
      <w:r w:rsidRPr="007609CD">
        <w:rPr>
          <w:rFonts w:cs="David" w:hint="cs"/>
          <w:rtl/>
        </w:rPr>
        <w:t>עבודה - 1</w:t>
      </w:r>
    </w:p>
    <w:p w14:paraId="6B5620C9" w14:textId="77777777" w:rsidR="007609CD" w:rsidRPr="007609CD" w:rsidRDefault="007609CD" w:rsidP="007609CD">
      <w:pPr>
        <w:bidi/>
        <w:ind w:firstLine="567"/>
        <w:rPr>
          <w:rFonts w:cs="David" w:hint="cs"/>
          <w:rtl/>
        </w:rPr>
      </w:pPr>
    </w:p>
    <w:p w14:paraId="6234BC4C" w14:textId="77777777" w:rsidR="007609CD" w:rsidRPr="007609CD" w:rsidRDefault="007609CD" w:rsidP="007609CD">
      <w:pPr>
        <w:bidi/>
        <w:ind w:firstLine="567"/>
        <w:rPr>
          <w:rFonts w:cs="David" w:hint="cs"/>
          <w:rtl/>
        </w:rPr>
      </w:pPr>
      <w:r w:rsidRPr="007609CD">
        <w:rPr>
          <w:rFonts w:cs="David" w:hint="cs"/>
          <w:rtl/>
        </w:rPr>
        <w:t>ש"ס - 1</w:t>
      </w:r>
    </w:p>
    <w:p w14:paraId="1C28A46D" w14:textId="77777777" w:rsidR="007609CD" w:rsidRPr="007609CD" w:rsidRDefault="007609CD" w:rsidP="007609CD">
      <w:pPr>
        <w:bidi/>
        <w:ind w:firstLine="567"/>
        <w:rPr>
          <w:rFonts w:cs="David" w:hint="cs"/>
          <w:rtl/>
        </w:rPr>
      </w:pPr>
    </w:p>
    <w:p w14:paraId="5E38A3E4" w14:textId="77777777" w:rsidR="007609CD" w:rsidRPr="007609CD" w:rsidRDefault="007609CD" w:rsidP="007609CD">
      <w:pPr>
        <w:bidi/>
        <w:ind w:firstLine="567"/>
        <w:rPr>
          <w:rFonts w:cs="David" w:hint="cs"/>
          <w:rtl/>
        </w:rPr>
      </w:pPr>
      <w:r w:rsidRPr="007609CD">
        <w:rPr>
          <w:rFonts w:cs="David" w:hint="cs"/>
          <w:rtl/>
        </w:rPr>
        <w:t>אלה נציגי הקואליציה.</w:t>
      </w:r>
    </w:p>
    <w:p w14:paraId="3DF447CE" w14:textId="77777777" w:rsidR="007609CD" w:rsidRPr="007609CD" w:rsidRDefault="007609CD" w:rsidP="007609CD">
      <w:pPr>
        <w:bidi/>
        <w:ind w:firstLine="567"/>
        <w:rPr>
          <w:rFonts w:cs="David" w:hint="cs"/>
          <w:rtl/>
        </w:rPr>
      </w:pPr>
    </w:p>
    <w:p w14:paraId="5F738BD7" w14:textId="77777777" w:rsidR="007609CD" w:rsidRPr="007609CD" w:rsidRDefault="007609CD" w:rsidP="007609CD">
      <w:pPr>
        <w:bidi/>
        <w:ind w:firstLine="567"/>
        <w:rPr>
          <w:rFonts w:cs="David" w:hint="cs"/>
          <w:rtl/>
        </w:rPr>
      </w:pPr>
      <w:r w:rsidRPr="007609CD">
        <w:rPr>
          <w:rFonts w:cs="David" w:hint="cs"/>
          <w:rtl/>
        </w:rPr>
        <w:t>לגבי האופוזיציה:</w:t>
      </w:r>
    </w:p>
    <w:p w14:paraId="6EC8A76C" w14:textId="77777777" w:rsidR="007609CD" w:rsidRPr="007609CD" w:rsidRDefault="007609CD" w:rsidP="007609CD">
      <w:pPr>
        <w:bidi/>
        <w:ind w:firstLine="567"/>
        <w:rPr>
          <w:rFonts w:cs="David" w:hint="cs"/>
          <w:rtl/>
        </w:rPr>
      </w:pPr>
    </w:p>
    <w:p w14:paraId="22CBBECA" w14:textId="77777777" w:rsidR="007609CD" w:rsidRPr="007609CD" w:rsidRDefault="007609CD" w:rsidP="007609CD">
      <w:pPr>
        <w:bidi/>
        <w:ind w:firstLine="567"/>
        <w:rPr>
          <w:rFonts w:cs="David" w:hint="cs"/>
          <w:rtl/>
        </w:rPr>
      </w:pPr>
      <w:r w:rsidRPr="007609CD">
        <w:rPr>
          <w:rFonts w:cs="David" w:hint="cs"/>
          <w:rtl/>
        </w:rPr>
        <w:t>הליכוד - 1</w:t>
      </w:r>
    </w:p>
    <w:p w14:paraId="7D631C3A" w14:textId="77777777" w:rsidR="007609CD" w:rsidRPr="007609CD" w:rsidRDefault="007609CD" w:rsidP="007609CD">
      <w:pPr>
        <w:bidi/>
        <w:ind w:firstLine="567"/>
        <w:rPr>
          <w:rFonts w:cs="David" w:hint="cs"/>
          <w:rtl/>
        </w:rPr>
      </w:pPr>
    </w:p>
    <w:p w14:paraId="5E3EDCE5" w14:textId="77777777" w:rsidR="007609CD" w:rsidRPr="007609CD" w:rsidRDefault="007609CD" w:rsidP="007609CD">
      <w:pPr>
        <w:bidi/>
        <w:ind w:firstLine="567"/>
        <w:rPr>
          <w:rFonts w:cs="David" w:hint="cs"/>
          <w:rtl/>
        </w:rPr>
      </w:pPr>
      <w:r w:rsidRPr="007609CD">
        <w:rPr>
          <w:rFonts w:cs="David" w:hint="cs"/>
          <w:rtl/>
        </w:rPr>
        <w:t>ישראל ביתנו - 1</w:t>
      </w:r>
    </w:p>
    <w:p w14:paraId="2CAD38E6" w14:textId="77777777" w:rsidR="007609CD" w:rsidRPr="007609CD" w:rsidRDefault="007609CD" w:rsidP="007609CD">
      <w:pPr>
        <w:bidi/>
        <w:ind w:firstLine="567"/>
        <w:rPr>
          <w:rFonts w:cs="David" w:hint="cs"/>
          <w:rtl/>
        </w:rPr>
      </w:pPr>
    </w:p>
    <w:p w14:paraId="0C6CA520" w14:textId="77777777" w:rsidR="007609CD" w:rsidRPr="007609CD" w:rsidRDefault="007609CD" w:rsidP="007609CD">
      <w:pPr>
        <w:bidi/>
        <w:ind w:firstLine="567"/>
        <w:rPr>
          <w:rFonts w:cs="David" w:hint="cs"/>
          <w:rtl/>
        </w:rPr>
      </w:pPr>
      <w:r w:rsidRPr="007609CD">
        <w:rPr>
          <w:rFonts w:cs="David" w:hint="cs"/>
          <w:rtl/>
        </w:rPr>
        <w:t xml:space="preserve">הסיעות הערביות </w:t>
      </w:r>
      <w:r w:rsidRPr="007609CD">
        <w:rPr>
          <w:rFonts w:cs="David"/>
          <w:rtl/>
        </w:rPr>
        <w:t>–</w:t>
      </w:r>
      <w:r w:rsidRPr="007609CD">
        <w:rPr>
          <w:rFonts w:cs="David" w:hint="cs"/>
          <w:rtl/>
        </w:rPr>
        <w:t xml:space="preserve"> 1, על-פי בקשת יושב-ראש הכנסת.</w:t>
      </w:r>
    </w:p>
    <w:p w14:paraId="3F0780BC" w14:textId="77777777" w:rsidR="007609CD" w:rsidRPr="007609CD" w:rsidRDefault="007609CD" w:rsidP="007609CD">
      <w:pPr>
        <w:bidi/>
        <w:rPr>
          <w:rFonts w:cs="David" w:hint="cs"/>
          <w:u w:val="single"/>
          <w:rtl/>
        </w:rPr>
      </w:pPr>
    </w:p>
    <w:p w14:paraId="1DE28A69" w14:textId="77777777" w:rsidR="007609CD" w:rsidRPr="007609CD" w:rsidRDefault="007609CD" w:rsidP="007609CD">
      <w:pPr>
        <w:bidi/>
        <w:rPr>
          <w:rFonts w:cs="David" w:hint="cs"/>
          <w:u w:val="single"/>
          <w:rtl/>
        </w:rPr>
      </w:pPr>
    </w:p>
    <w:p w14:paraId="16E49705" w14:textId="77777777" w:rsidR="007609CD" w:rsidRPr="007609CD" w:rsidRDefault="007609CD" w:rsidP="007609CD">
      <w:pPr>
        <w:bidi/>
        <w:ind w:firstLine="567"/>
        <w:rPr>
          <w:rFonts w:cs="David" w:hint="cs"/>
          <w:rtl/>
        </w:rPr>
      </w:pPr>
      <w:r w:rsidRPr="007609CD">
        <w:rPr>
          <w:rFonts w:cs="David" w:hint="cs"/>
          <w:rtl/>
        </w:rPr>
        <w:t xml:space="preserve">זו ההצעה, ואנחנו לא מצביעים על כך עכשיו. </w:t>
      </w:r>
    </w:p>
    <w:p w14:paraId="5A82491F" w14:textId="77777777" w:rsidR="007609CD" w:rsidRPr="007609CD" w:rsidRDefault="007609CD" w:rsidP="007609CD">
      <w:pPr>
        <w:bidi/>
        <w:ind w:firstLine="567"/>
        <w:rPr>
          <w:rFonts w:cs="David" w:hint="cs"/>
          <w:rtl/>
        </w:rPr>
      </w:pPr>
    </w:p>
    <w:p w14:paraId="533C0DD7" w14:textId="77777777" w:rsidR="007609CD" w:rsidRPr="007609CD" w:rsidRDefault="007609CD" w:rsidP="007609CD">
      <w:pPr>
        <w:bidi/>
        <w:rPr>
          <w:rFonts w:cs="David" w:hint="cs"/>
          <w:rtl/>
        </w:rPr>
      </w:pPr>
      <w:r w:rsidRPr="007609CD">
        <w:rPr>
          <w:rFonts w:cs="David" w:hint="cs"/>
          <w:u w:val="single"/>
          <w:rtl/>
        </w:rPr>
        <w:t>משה גפני:</w:t>
      </w:r>
    </w:p>
    <w:p w14:paraId="41EBDA4E" w14:textId="77777777" w:rsidR="007609CD" w:rsidRPr="007609CD" w:rsidRDefault="007609CD" w:rsidP="007609CD">
      <w:pPr>
        <w:bidi/>
        <w:ind w:firstLine="567"/>
        <w:rPr>
          <w:rFonts w:cs="David" w:hint="cs"/>
          <w:rtl/>
        </w:rPr>
      </w:pPr>
    </w:p>
    <w:p w14:paraId="1022BD14" w14:textId="77777777" w:rsidR="007609CD" w:rsidRPr="007609CD" w:rsidRDefault="007609CD" w:rsidP="007609CD">
      <w:pPr>
        <w:bidi/>
        <w:ind w:firstLine="567"/>
        <w:rPr>
          <w:rFonts w:cs="David" w:hint="cs"/>
          <w:rtl/>
        </w:rPr>
      </w:pPr>
      <w:r w:rsidRPr="007609CD">
        <w:rPr>
          <w:rFonts w:cs="David" w:hint="cs"/>
          <w:rtl/>
        </w:rPr>
        <w:t xml:space="preserve">לא בא בחשבון. </w:t>
      </w:r>
    </w:p>
    <w:p w14:paraId="1FBC5A78" w14:textId="77777777" w:rsidR="007609CD" w:rsidRPr="007609CD" w:rsidRDefault="007609CD" w:rsidP="007609CD">
      <w:pPr>
        <w:bidi/>
        <w:ind w:firstLine="567"/>
        <w:rPr>
          <w:rFonts w:cs="David" w:hint="cs"/>
          <w:rtl/>
        </w:rPr>
      </w:pPr>
    </w:p>
    <w:p w14:paraId="17E77BE6" w14:textId="77777777" w:rsidR="007609CD" w:rsidRPr="007609CD" w:rsidRDefault="007609CD" w:rsidP="007609CD">
      <w:pPr>
        <w:bidi/>
        <w:rPr>
          <w:rFonts w:cs="David" w:hint="cs"/>
          <w:rtl/>
        </w:rPr>
      </w:pPr>
      <w:r w:rsidRPr="007609CD">
        <w:rPr>
          <w:rFonts w:cs="David" w:hint="cs"/>
          <w:u w:val="single"/>
          <w:rtl/>
        </w:rPr>
        <w:t>יצחק לוי:</w:t>
      </w:r>
    </w:p>
    <w:p w14:paraId="2688D2EA" w14:textId="77777777" w:rsidR="007609CD" w:rsidRPr="007609CD" w:rsidRDefault="007609CD" w:rsidP="007609CD">
      <w:pPr>
        <w:bidi/>
        <w:ind w:firstLine="567"/>
        <w:rPr>
          <w:rFonts w:cs="David" w:hint="cs"/>
          <w:rtl/>
        </w:rPr>
      </w:pPr>
    </w:p>
    <w:p w14:paraId="6A1022DD" w14:textId="77777777" w:rsidR="007609CD" w:rsidRPr="007609CD" w:rsidRDefault="007609CD" w:rsidP="007609CD">
      <w:pPr>
        <w:bidi/>
        <w:ind w:firstLine="567"/>
        <w:rPr>
          <w:rFonts w:cs="David" w:hint="cs"/>
          <w:rtl/>
        </w:rPr>
      </w:pPr>
      <w:r w:rsidRPr="007609CD">
        <w:rPr>
          <w:rFonts w:cs="David" w:hint="cs"/>
          <w:rtl/>
        </w:rPr>
        <w:t>אני מציע שלא להביא אותה למליאה לפני שנדבר על כך עם יושבת-ראש הכנסת.</w:t>
      </w:r>
    </w:p>
    <w:p w14:paraId="0816598C" w14:textId="77777777" w:rsidR="007609CD" w:rsidRPr="007609CD" w:rsidRDefault="007609CD" w:rsidP="007609CD">
      <w:pPr>
        <w:bidi/>
        <w:ind w:firstLine="567"/>
        <w:rPr>
          <w:rFonts w:cs="David" w:hint="cs"/>
          <w:rtl/>
        </w:rPr>
      </w:pPr>
    </w:p>
    <w:p w14:paraId="5C75FA7E"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5179B2D" w14:textId="77777777" w:rsidR="007609CD" w:rsidRPr="007609CD" w:rsidRDefault="007609CD" w:rsidP="007609CD">
      <w:pPr>
        <w:bidi/>
        <w:rPr>
          <w:rFonts w:cs="David" w:hint="cs"/>
          <w:u w:val="single"/>
          <w:rtl/>
        </w:rPr>
      </w:pPr>
    </w:p>
    <w:p w14:paraId="65A8DA4C" w14:textId="77777777" w:rsidR="007609CD" w:rsidRPr="007609CD" w:rsidRDefault="007609CD" w:rsidP="007609CD">
      <w:pPr>
        <w:bidi/>
        <w:ind w:firstLine="567"/>
        <w:rPr>
          <w:rFonts w:cs="David" w:hint="cs"/>
          <w:rtl/>
        </w:rPr>
      </w:pPr>
      <w:r w:rsidRPr="007609CD">
        <w:rPr>
          <w:rFonts w:cs="David" w:hint="cs"/>
          <w:rtl/>
        </w:rPr>
        <w:t xml:space="preserve">אנחנו לא מצביעים על כך עכשיו. יש לכם אפשרות לדבר עם יושבת-ראש הכנסת, ולשנות את זה. אין לי בעיה עם זה. </w:t>
      </w:r>
    </w:p>
    <w:p w14:paraId="19CB845B" w14:textId="77777777" w:rsidR="007609CD" w:rsidRPr="007609CD" w:rsidRDefault="007609CD" w:rsidP="007609CD">
      <w:pPr>
        <w:bidi/>
        <w:ind w:firstLine="567"/>
        <w:rPr>
          <w:rFonts w:cs="David" w:hint="cs"/>
          <w:rtl/>
        </w:rPr>
      </w:pPr>
    </w:p>
    <w:p w14:paraId="2FA15C5E" w14:textId="77777777" w:rsidR="007609CD" w:rsidRPr="007609CD" w:rsidRDefault="007609CD" w:rsidP="007609CD">
      <w:pPr>
        <w:bidi/>
        <w:ind w:firstLine="567"/>
        <w:rPr>
          <w:rFonts w:cs="David" w:hint="cs"/>
          <w:rtl/>
        </w:rPr>
      </w:pPr>
      <w:r w:rsidRPr="007609CD">
        <w:rPr>
          <w:rFonts w:cs="David" w:hint="cs"/>
          <w:rtl/>
        </w:rPr>
        <w:t xml:space="preserve">ליושבת-ראש הכנסת יש כרגע שני סגנים זמניים </w:t>
      </w:r>
      <w:r w:rsidRPr="007609CD">
        <w:rPr>
          <w:rFonts w:cs="David"/>
          <w:rtl/>
        </w:rPr>
        <w:t>–</w:t>
      </w:r>
      <w:r w:rsidRPr="007609CD">
        <w:rPr>
          <w:rFonts w:cs="David" w:hint="cs"/>
          <w:rtl/>
        </w:rPr>
        <w:t xml:space="preserve"> חבר הכנסת דוד טל וחברת הכנסת קולט אביטל. יושבת-ראש הכנסת מבקשת לבחור שני סגנים זמניים נוספים. </w:t>
      </w:r>
    </w:p>
    <w:p w14:paraId="5C615CA9" w14:textId="77777777" w:rsidR="007609CD" w:rsidRPr="007609CD" w:rsidRDefault="007609CD" w:rsidP="007609CD">
      <w:pPr>
        <w:bidi/>
        <w:ind w:firstLine="567"/>
        <w:rPr>
          <w:rFonts w:cs="David" w:hint="cs"/>
          <w:rtl/>
        </w:rPr>
      </w:pPr>
    </w:p>
    <w:p w14:paraId="1E2CA96C" w14:textId="77777777" w:rsidR="007609CD" w:rsidRPr="007609CD" w:rsidRDefault="007609CD" w:rsidP="007609CD">
      <w:pPr>
        <w:bidi/>
        <w:rPr>
          <w:rFonts w:cs="David" w:hint="cs"/>
          <w:rtl/>
        </w:rPr>
      </w:pPr>
      <w:r w:rsidRPr="007609CD">
        <w:rPr>
          <w:rFonts w:cs="David" w:hint="cs"/>
          <w:u w:val="single"/>
          <w:rtl/>
        </w:rPr>
        <w:t>משה גפני:</w:t>
      </w:r>
    </w:p>
    <w:p w14:paraId="326C4889" w14:textId="77777777" w:rsidR="007609CD" w:rsidRPr="007609CD" w:rsidRDefault="007609CD" w:rsidP="007609CD">
      <w:pPr>
        <w:bidi/>
        <w:ind w:firstLine="567"/>
        <w:rPr>
          <w:rFonts w:cs="David" w:hint="cs"/>
          <w:rtl/>
        </w:rPr>
      </w:pPr>
    </w:p>
    <w:p w14:paraId="7F27815D" w14:textId="77777777" w:rsidR="007609CD" w:rsidRPr="007609CD" w:rsidRDefault="007609CD" w:rsidP="007609CD">
      <w:pPr>
        <w:bidi/>
        <w:ind w:firstLine="567"/>
        <w:rPr>
          <w:rFonts w:cs="David" w:hint="cs"/>
          <w:rtl/>
        </w:rPr>
      </w:pPr>
      <w:r w:rsidRPr="007609CD">
        <w:rPr>
          <w:rFonts w:cs="David" w:hint="cs"/>
          <w:rtl/>
        </w:rPr>
        <w:t>אחד מיהדות התורה.</w:t>
      </w:r>
    </w:p>
    <w:p w14:paraId="299AC592" w14:textId="77777777" w:rsidR="007609CD" w:rsidRPr="007609CD" w:rsidRDefault="007609CD" w:rsidP="007609CD">
      <w:pPr>
        <w:bidi/>
        <w:ind w:firstLine="567"/>
        <w:rPr>
          <w:rFonts w:cs="David" w:hint="cs"/>
          <w:rtl/>
        </w:rPr>
      </w:pPr>
    </w:p>
    <w:p w14:paraId="319A4463"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063E5559" w14:textId="77777777" w:rsidR="007609CD" w:rsidRPr="007609CD" w:rsidRDefault="007609CD" w:rsidP="007609CD">
      <w:pPr>
        <w:bidi/>
        <w:rPr>
          <w:rFonts w:cs="David" w:hint="cs"/>
          <w:u w:val="single"/>
          <w:rtl/>
        </w:rPr>
      </w:pPr>
    </w:p>
    <w:p w14:paraId="205CE078" w14:textId="77777777" w:rsidR="007609CD" w:rsidRPr="007609CD" w:rsidRDefault="007609CD" w:rsidP="007609CD">
      <w:pPr>
        <w:bidi/>
        <w:ind w:firstLine="567"/>
        <w:rPr>
          <w:rFonts w:cs="David" w:hint="cs"/>
          <w:rtl/>
        </w:rPr>
      </w:pPr>
      <w:r w:rsidRPr="007609CD">
        <w:rPr>
          <w:rFonts w:cs="David" w:hint="cs"/>
          <w:rtl/>
        </w:rPr>
        <w:t>לא. לכן אנחנו מציעים שאחד מהם יהיה מהליכוד, והשני מהש"ס. זה מה שאנחנו מציעים כרגע לסגני היושב-ראש הזמניים.</w:t>
      </w:r>
    </w:p>
    <w:p w14:paraId="261C2AB8" w14:textId="77777777" w:rsidR="007609CD" w:rsidRPr="007609CD" w:rsidRDefault="007609CD" w:rsidP="007609CD">
      <w:pPr>
        <w:bidi/>
        <w:ind w:firstLine="567"/>
        <w:rPr>
          <w:rFonts w:cs="David" w:hint="cs"/>
          <w:rtl/>
        </w:rPr>
      </w:pPr>
    </w:p>
    <w:p w14:paraId="219FA77E" w14:textId="77777777" w:rsidR="007609CD" w:rsidRPr="007609CD" w:rsidRDefault="007609CD" w:rsidP="007609CD">
      <w:pPr>
        <w:bidi/>
        <w:rPr>
          <w:rFonts w:cs="David" w:hint="cs"/>
          <w:rtl/>
        </w:rPr>
      </w:pPr>
      <w:r w:rsidRPr="007609CD">
        <w:rPr>
          <w:rFonts w:cs="David" w:hint="cs"/>
          <w:u w:val="single"/>
          <w:rtl/>
        </w:rPr>
        <w:t>אחמד טיבי:</w:t>
      </w:r>
    </w:p>
    <w:p w14:paraId="04E94DAA" w14:textId="77777777" w:rsidR="007609CD" w:rsidRPr="007609CD" w:rsidRDefault="007609CD" w:rsidP="007609CD">
      <w:pPr>
        <w:bidi/>
        <w:ind w:firstLine="567"/>
        <w:rPr>
          <w:rFonts w:cs="David" w:hint="cs"/>
          <w:rtl/>
        </w:rPr>
      </w:pPr>
    </w:p>
    <w:p w14:paraId="055531C7" w14:textId="77777777" w:rsidR="007609CD" w:rsidRPr="007609CD" w:rsidRDefault="007609CD" w:rsidP="007609CD">
      <w:pPr>
        <w:bidi/>
        <w:ind w:firstLine="567"/>
        <w:rPr>
          <w:rFonts w:cs="David" w:hint="cs"/>
          <w:rtl/>
        </w:rPr>
      </w:pPr>
      <w:r w:rsidRPr="007609CD">
        <w:rPr>
          <w:rFonts w:cs="David" w:hint="cs"/>
          <w:rtl/>
        </w:rPr>
        <w:t>למה לא חבר-כנסת ערבי?</w:t>
      </w:r>
    </w:p>
    <w:p w14:paraId="3063498E" w14:textId="77777777" w:rsidR="007609CD" w:rsidRPr="007609CD" w:rsidRDefault="007609CD" w:rsidP="007609CD">
      <w:pPr>
        <w:bidi/>
        <w:ind w:firstLine="567"/>
        <w:rPr>
          <w:rFonts w:cs="David" w:hint="cs"/>
          <w:rtl/>
        </w:rPr>
      </w:pPr>
    </w:p>
    <w:p w14:paraId="6C099125" w14:textId="77777777" w:rsidR="007609CD" w:rsidRPr="007609CD" w:rsidRDefault="007609CD" w:rsidP="007609CD">
      <w:pPr>
        <w:keepNext/>
        <w:bidi/>
        <w:rPr>
          <w:rFonts w:cs="David" w:hint="cs"/>
          <w:u w:val="single"/>
          <w:rtl/>
        </w:rPr>
      </w:pPr>
      <w:r w:rsidRPr="007609CD">
        <w:rPr>
          <w:rFonts w:cs="David" w:hint="cs"/>
          <w:u w:val="single"/>
          <w:rtl/>
        </w:rPr>
        <w:t>היו"ר אביגדור יצחקי:</w:t>
      </w:r>
    </w:p>
    <w:p w14:paraId="461219FF" w14:textId="77777777" w:rsidR="007609CD" w:rsidRPr="007609CD" w:rsidRDefault="007609CD" w:rsidP="007609CD">
      <w:pPr>
        <w:bidi/>
        <w:rPr>
          <w:rFonts w:cs="David" w:hint="cs"/>
          <w:u w:val="single"/>
          <w:rtl/>
        </w:rPr>
      </w:pPr>
    </w:p>
    <w:p w14:paraId="3F7C38A8" w14:textId="77777777" w:rsidR="007609CD" w:rsidRPr="007609CD" w:rsidRDefault="007609CD" w:rsidP="007609CD">
      <w:pPr>
        <w:bidi/>
        <w:ind w:firstLine="567"/>
        <w:rPr>
          <w:rFonts w:cs="David" w:hint="cs"/>
          <w:rtl/>
        </w:rPr>
      </w:pPr>
      <w:r w:rsidRPr="007609CD">
        <w:rPr>
          <w:rFonts w:cs="David" w:hint="cs"/>
          <w:rtl/>
        </w:rPr>
        <w:t>כי כרגע מדובר בסגנים זמניים.</w:t>
      </w:r>
    </w:p>
    <w:p w14:paraId="1B9669E3" w14:textId="77777777" w:rsidR="007609CD" w:rsidRPr="007609CD" w:rsidRDefault="007609CD" w:rsidP="007609CD">
      <w:pPr>
        <w:bidi/>
        <w:ind w:firstLine="567"/>
        <w:rPr>
          <w:rFonts w:cs="David" w:hint="cs"/>
          <w:rtl/>
        </w:rPr>
      </w:pPr>
    </w:p>
    <w:p w14:paraId="7468EFAB" w14:textId="77777777" w:rsidR="007609CD" w:rsidRPr="007609CD" w:rsidRDefault="007609CD" w:rsidP="007609CD">
      <w:pPr>
        <w:bidi/>
        <w:rPr>
          <w:rFonts w:cs="David" w:hint="cs"/>
          <w:rtl/>
        </w:rPr>
      </w:pPr>
      <w:r w:rsidRPr="007609CD">
        <w:rPr>
          <w:rFonts w:cs="David" w:hint="cs"/>
          <w:u w:val="single"/>
          <w:rtl/>
        </w:rPr>
        <w:t>אחמד טיבי:</w:t>
      </w:r>
    </w:p>
    <w:p w14:paraId="78BF7AE3" w14:textId="77777777" w:rsidR="007609CD" w:rsidRPr="007609CD" w:rsidRDefault="007609CD" w:rsidP="007609CD">
      <w:pPr>
        <w:bidi/>
        <w:ind w:firstLine="567"/>
        <w:rPr>
          <w:rFonts w:cs="David" w:hint="cs"/>
          <w:rtl/>
        </w:rPr>
      </w:pPr>
    </w:p>
    <w:p w14:paraId="64DA5BC3" w14:textId="77777777" w:rsidR="007609CD" w:rsidRPr="007609CD" w:rsidRDefault="007609CD" w:rsidP="007609CD">
      <w:pPr>
        <w:bidi/>
        <w:ind w:firstLine="567"/>
        <w:rPr>
          <w:rFonts w:cs="David" w:hint="cs"/>
          <w:rtl/>
        </w:rPr>
      </w:pPr>
      <w:r w:rsidRPr="007609CD">
        <w:rPr>
          <w:rFonts w:cs="David" w:hint="cs"/>
          <w:rtl/>
        </w:rPr>
        <w:t>אז שנהיה בזמניים.</w:t>
      </w:r>
    </w:p>
    <w:p w14:paraId="27FF2713" w14:textId="77777777" w:rsidR="007609CD" w:rsidRPr="007609CD" w:rsidRDefault="007609CD" w:rsidP="007609CD">
      <w:pPr>
        <w:bidi/>
        <w:ind w:firstLine="567"/>
        <w:rPr>
          <w:rFonts w:cs="David" w:hint="cs"/>
          <w:rtl/>
        </w:rPr>
      </w:pPr>
    </w:p>
    <w:p w14:paraId="028AD893"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23A33C9F" w14:textId="77777777" w:rsidR="007609CD" w:rsidRPr="007609CD" w:rsidRDefault="007609CD" w:rsidP="007609CD">
      <w:pPr>
        <w:bidi/>
        <w:rPr>
          <w:rFonts w:cs="David" w:hint="cs"/>
          <w:u w:val="single"/>
          <w:rtl/>
        </w:rPr>
      </w:pPr>
    </w:p>
    <w:p w14:paraId="4859629A" w14:textId="77777777" w:rsidR="007609CD" w:rsidRPr="007609CD" w:rsidRDefault="007609CD" w:rsidP="007609CD">
      <w:pPr>
        <w:bidi/>
        <w:ind w:firstLine="567"/>
        <w:rPr>
          <w:rFonts w:cs="David" w:hint="cs"/>
          <w:rtl/>
        </w:rPr>
      </w:pPr>
      <w:r w:rsidRPr="007609CD">
        <w:rPr>
          <w:rFonts w:cs="David" w:hint="cs"/>
          <w:rtl/>
        </w:rPr>
        <w:t xml:space="preserve">זה מה שנקבע ביחס לזמניים. </w:t>
      </w:r>
    </w:p>
    <w:p w14:paraId="28287953" w14:textId="77777777" w:rsidR="007609CD" w:rsidRPr="007609CD" w:rsidRDefault="007609CD" w:rsidP="007609CD">
      <w:pPr>
        <w:bidi/>
        <w:ind w:firstLine="567"/>
        <w:rPr>
          <w:rFonts w:cs="David" w:hint="cs"/>
          <w:rtl/>
        </w:rPr>
      </w:pPr>
    </w:p>
    <w:p w14:paraId="33C334A7" w14:textId="77777777" w:rsidR="007609CD" w:rsidRPr="007609CD" w:rsidRDefault="007609CD" w:rsidP="007609CD">
      <w:pPr>
        <w:bidi/>
        <w:rPr>
          <w:rFonts w:cs="David" w:hint="cs"/>
          <w:rtl/>
        </w:rPr>
      </w:pPr>
      <w:r w:rsidRPr="007609CD">
        <w:rPr>
          <w:rFonts w:cs="David" w:hint="cs"/>
          <w:u w:val="single"/>
          <w:rtl/>
        </w:rPr>
        <w:t>אחמד טיבי:</w:t>
      </w:r>
    </w:p>
    <w:p w14:paraId="62C7B9CA" w14:textId="77777777" w:rsidR="007609CD" w:rsidRPr="007609CD" w:rsidRDefault="007609CD" w:rsidP="007609CD">
      <w:pPr>
        <w:bidi/>
        <w:ind w:firstLine="567"/>
        <w:rPr>
          <w:rFonts w:cs="David" w:hint="cs"/>
          <w:rtl/>
        </w:rPr>
      </w:pPr>
    </w:p>
    <w:p w14:paraId="232F7365" w14:textId="77777777" w:rsidR="007609CD" w:rsidRPr="007609CD" w:rsidRDefault="007609CD" w:rsidP="007609CD">
      <w:pPr>
        <w:bidi/>
        <w:ind w:firstLine="567"/>
        <w:rPr>
          <w:rFonts w:cs="David" w:hint="cs"/>
          <w:rtl/>
        </w:rPr>
      </w:pPr>
      <w:r w:rsidRPr="007609CD">
        <w:rPr>
          <w:rFonts w:cs="David" w:hint="cs"/>
          <w:rtl/>
        </w:rPr>
        <w:t>זה לא נקבע; אתה מציע.</w:t>
      </w:r>
    </w:p>
    <w:p w14:paraId="6E6AAA94" w14:textId="77777777" w:rsidR="007609CD" w:rsidRPr="007609CD" w:rsidRDefault="007609CD" w:rsidP="007609CD">
      <w:pPr>
        <w:bidi/>
        <w:ind w:firstLine="567"/>
        <w:rPr>
          <w:rFonts w:cs="David" w:hint="cs"/>
          <w:rtl/>
        </w:rPr>
      </w:pPr>
    </w:p>
    <w:p w14:paraId="0D1ED526"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72E3BD23" w14:textId="77777777" w:rsidR="007609CD" w:rsidRPr="007609CD" w:rsidRDefault="007609CD" w:rsidP="007609CD">
      <w:pPr>
        <w:bidi/>
        <w:rPr>
          <w:rFonts w:cs="David" w:hint="cs"/>
          <w:u w:val="single"/>
          <w:rtl/>
        </w:rPr>
      </w:pPr>
    </w:p>
    <w:p w14:paraId="25DBD99C" w14:textId="77777777" w:rsidR="007609CD" w:rsidRPr="007609CD" w:rsidRDefault="007609CD" w:rsidP="007609CD">
      <w:pPr>
        <w:bidi/>
        <w:ind w:firstLine="567"/>
        <w:rPr>
          <w:rFonts w:cs="David" w:hint="cs"/>
          <w:rtl/>
        </w:rPr>
      </w:pPr>
      <w:r w:rsidRPr="007609CD">
        <w:rPr>
          <w:rFonts w:cs="David" w:hint="cs"/>
          <w:rtl/>
        </w:rPr>
        <w:t>הכנסת תקבע.</w:t>
      </w:r>
    </w:p>
    <w:p w14:paraId="7E37ECBE" w14:textId="77777777" w:rsidR="007609CD" w:rsidRPr="007609CD" w:rsidRDefault="007609CD" w:rsidP="007609CD">
      <w:pPr>
        <w:bidi/>
        <w:ind w:firstLine="567"/>
        <w:rPr>
          <w:rFonts w:cs="David" w:hint="cs"/>
          <w:rtl/>
        </w:rPr>
      </w:pPr>
    </w:p>
    <w:p w14:paraId="42822245" w14:textId="77777777" w:rsidR="007609CD" w:rsidRPr="007609CD" w:rsidRDefault="007609CD" w:rsidP="007609CD">
      <w:pPr>
        <w:bidi/>
        <w:rPr>
          <w:rFonts w:cs="David" w:hint="cs"/>
          <w:rtl/>
        </w:rPr>
      </w:pPr>
      <w:r w:rsidRPr="007609CD">
        <w:rPr>
          <w:rFonts w:cs="David" w:hint="cs"/>
          <w:u w:val="single"/>
          <w:rtl/>
        </w:rPr>
        <w:t>ראובן ריבלין:</w:t>
      </w:r>
    </w:p>
    <w:p w14:paraId="1569849D" w14:textId="77777777" w:rsidR="007609CD" w:rsidRPr="007609CD" w:rsidRDefault="007609CD" w:rsidP="007609CD">
      <w:pPr>
        <w:bidi/>
        <w:ind w:firstLine="567"/>
        <w:rPr>
          <w:rFonts w:cs="David" w:hint="cs"/>
          <w:rtl/>
        </w:rPr>
      </w:pPr>
    </w:p>
    <w:p w14:paraId="0C1142D2" w14:textId="77777777" w:rsidR="007609CD" w:rsidRPr="007609CD" w:rsidRDefault="007609CD" w:rsidP="007609CD">
      <w:pPr>
        <w:pStyle w:val="BodyText3"/>
        <w:ind w:firstLine="567"/>
        <w:rPr>
          <w:rFonts w:hint="cs"/>
          <w:rtl/>
        </w:rPr>
      </w:pPr>
      <w:r w:rsidRPr="007609CD">
        <w:rPr>
          <w:rFonts w:hint="cs"/>
          <w:rtl/>
        </w:rPr>
        <w:t xml:space="preserve">ההיגיון לפיו נקבעו הסגנים בפעם הקודמת לא היה לפי קואליציה ואופוזיציה </w:t>
      </w:r>
      <w:r w:rsidRPr="007609CD">
        <w:rPr>
          <w:rtl/>
        </w:rPr>
        <w:t>–</w:t>
      </w:r>
      <w:r w:rsidRPr="007609CD">
        <w:rPr>
          <w:rFonts w:hint="cs"/>
          <w:rtl/>
        </w:rPr>
        <w:t xml:space="preserve"> אם כי זה הסתדר בסופו של דבר </w:t>
      </w:r>
      <w:r w:rsidRPr="007609CD">
        <w:rPr>
          <w:rtl/>
        </w:rPr>
        <w:t>–</w:t>
      </w:r>
      <w:r w:rsidRPr="007609CD">
        <w:rPr>
          <w:rFonts w:hint="cs"/>
          <w:rtl/>
        </w:rPr>
        <w:t xml:space="preserve"> אלא לפי היגיון של ימין, שמאל, הקבוצה החרדית והקבוצה הערבית. חובה שאחד הסגנים יהיה חבר כנסת ערבי. הגוש החרדי--</w:t>
      </w:r>
    </w:p>
    <w:p w14:paraId="0D3D2638" w14:textId="77777777" w:rsidR="007609CD" w:rsidRPr="007609CD" w:rsidRDefault="007609CD" w:rsidP="007609CD">
      <w:pPr>
        <w:bidi/>
        <w:ind w:firstLine="567"/>
        <w:rPr>
          <w:rFonts w:cs="David" w:hint="cs"/>
          <w:rtl/>
        </w:rPr>
      </w:pPr>
    </w:p>
    <w:p w14:paraId="7DEFE118"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769B631B" w14:textId="77777777" w:rsidR="007609CD" w:rsidRPr="007609CD" w:rsidRDefault="007609CD" w:rsidP="007609CD">
      <w:pPr>
        <w:bidi/>
        <w:rPr>
          <w:rFonts w:cs="David" w:hint="cs"/>
          <w:u w:val="single"/>
          <w:rtl/>
        </w:rPr>
      </w:pPr>
    </w:p>
    <w:p w14:paraId="4235F9B8" w14:textId="77777777" w:rsidR="007609CD" w:rsidRPr="007609CD" w:rsidRDefault="007609CD" w:rsidP="007609CD">
      <w:pPr>
        <w:bidi/>
        <w:ind w:firstLine="567"/>
        <w:rPr>
          <w:rFonts w:cs="David" w:hint="cs"/>
          <w:rtl/>
        </w:rPr>
      </w:pPr>
      <w:r w:rsidRPr="007609CD">
        <w:rPr>
          <w:rFonts w:cs="David" w:hint="cs"/>
          <w:rtl/>
        </w:rPr>
        <w:t xml:space="preserve">יש לש"ס. </w:t>
      </w:r>
    </w:p>
    <w:p w14:paraId="2BB9EBE0" w14:textId="77777777" w:rsidR="007609CD" w:rsidRPr="007609CD" w:rsidRDefault="007609CD" w:rsidP="007609CD">
      <w:pPr>
        <w:bidi/>
        <w:ind w:firstLine="567"/>
        <w:rPr>
          <w:rFonts w:cs="David" w:hint="cs"/>
          <w:rtl/>
        </w:rPr>
      </w:pPr>
    </w:p>
    <w:p w14:paraId="169AB6A9" w14:textId="77777777" w:rsidR="007609CD" w:rsidRPr="007609CD" w:rsidRDefault="007609CD" w:rsidP="007609CD">
      <w:pPr>
        <w:bidi/>
        <w:rPr>
          <w:rFonts w:cs="David" w:hint="cs"/>
          <w:rtl/>
        </w:rPr>
      </w:pPr>
      <w:r w:rsidRPr="007609CD">
        <w:rPr>
          <w:rFonts w:cs="David" w:hint="cs"/>
          <w:u w:val="single"/>
          <w:rtl/>
        </w:rPr>
        <w:t>ראובן ריבלין:</w:t>
      </w:r>
    </w:p>
    <w:p w14:paraId="485E3368" w14:textId="77777777" w:rsidR="007609CD" w:rsidRPr="007609CD" w:rsidRDefault="007609CD" w:rsidP="007609CD">
      <w:pPr>
        <w:bidi/>
        <w:ind w:firstLine="567"/>
        <w:rPr>
          <w:rFonts w:cs="David" w:hint="cs"/>
          <w:rtl/>
        </w:rPr>
      </w:pPr>
    </w:p>
    <w:p w14:paraId="60E6F798" w14:textId="77777777" w:rsidR="007609CD" w:rsidRPr="007609CD" w:rsidRDefault="007609CD" w:rsidP="007609CD">
      <w:pPr>
        <w:bidi/>
        <w:ind w:firstLine="567"/>
        <w:rPr>
          <w:rFonts w:cs="David" w:hint="cs"/>
          <w:rtl/>
        </w:rPr>
      </w:pPr>
      <w:r w:rsidRPr="007609CD">
        <w:rPr>
          <w:rFonts w:cs="David" w:hint="cs"/>
          <w:rtl/>
        </w:rPr>
        <w:tab/>
        <w:t xml:space="preserve">בפעם הקודמת, כאשר היה לש"ס, לא היה לאגודת ישראל. </w:t>
      </w:r>
    </w:p>
    <w:p w14:paraId="17B561C1" w14:textId="77777777" w:rsidR="007609CD" w:rsidRPr="007609CD" w:rsidRDefault="007609CD" w:rsidP="007609CD">
      <w:pPr>
        <w:bidi/>
        <w:ind w:firstLine="567"/>
        <w:rPr>
          <w:rFonts w:cs="David" w:hint="cs"/>
          <w:rtl/>
        </w:rPr>
      </w:pPr>
    </w:p>
    <w:p w14:paraId="2473F34B" w14:textId="77777777" w:rsidR="007609CD" w:rsidRPr="007609CD" w:rsidRDefault="007609CD" w:rsidP="007609CD">
      <w:pPr>
        <w:bidi/>
        <w:ind w:firstLine="567"/>
        <w:rPr>
          <w:rFonts w:cs="David" w:hint="cs"/>
          <w:rtl/>
        </w:rPr>
      </w:pPr>
      <w:r w:rsidRPr="007609CD">
        <w:rPr>
          <w:rFonts w:cs="David" w:hint="cs"/>
          <w:rtl/>
        </w:rPr>
        <w:t>יש את המפלגות שהיו פעם גדולות. בוודאי שלקדימה צריך שיהיה.</w:t>
      </w:r>
    </w:p>
    <w:p w14:paraId="0F495758" w14:textId="77777777" w:rsidR="007609CD" w:rsidRPr="007609CD" w:rsidRDefault="007609CD" w:rsidP="007609CD">
      <w:pPr>
        <w:bidi/>
        <w:ind w:firstLine="567"/>
        <w:rPr>
          <w:rFonts w:cs="David" w:hint="cs"/>
          <w:rtl/>
        </w:rPr>
      </w:pPr>
    </w:p>
    <w:p w14:paraId="0BA88F4F"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5C8E6FFC" w14:textId="77777777" w:rsidR="007609CD" w:rsidRPr="007609CD" w:rsidRDefault="007609CD" w:rsidP="007609CD">
      <w:pPr>
        <w:bidi/>
        <w:rPr>
          <w:rFonts w:cs="David" w:hint="cs"/>
          <w:u w:val="single"/>
          <w:rtl/>
        </w:rPr>
      </w:pPr>
    </w:p>
    <w:p w14:paraId="5F6B0FC7" w14:textId="77777777" w:rsidR="007609CD" w:rsidRPr="007609CD" w:rsidRDefault="007609CD" w:rsidP="007609CD">
      <w:pPr>
        <w:bidi/>
        <w:ind w:firstLine="567"/>
        <w:rPr>
          <w:rFonts w:cs="David" w:hint="cs"/>
          <w:rtl/>
        </w:rPr>
      </w:pPr>
      <w:r w:rsidRPr="007609CD">
        <w:rPr>
          <w:rFonts w:cs="David" w:hint="cs"/>
          <w:rtl/>
        </w:rPr>
        <w:t>חבר הכנסת ריבלין, בואו נשאיר את זה לדיון אחר.</w:t>
      </w:r>
    </w:p>
    <w:p w14:paraId="29494173" w14:textId="77777777" w:rsidR="007609CD" w:rsidRPr="007609CD" w:rsidRDefault="007609CD" w:rsidP="007609CD">
      <w:pPr>
        <w:bidi/>
        <w:ind w:firstLine="567"/>
        <w:rPr>
          <w:rFonts w:cs="David" w:hint="cs"/>
          <w:rtl/>
        </w:rPr>
      </w:pPr>
    </w:p>
    <w:p w14:paraId="7A60B1CA" w14:textId="77777777" w:rsidR="007609CD" w:rsidRPr="007609CD" w:rsidRDefault="007609CD" w:rsidP="007609CD">
      <w:pPr>
        <w:bidi/>
        <w:rPr>
          <w:rFonts w:cs="David" w:hint="cs"/>
          <w:rtl/>
        </w:rPr>
      </w:pPr>
      <w:r w:rsidRPr="007609CD">
        <w:rPr>
          <w:rFonts w:cs="David" w:hint="cs"/>
          <w:u w:val="single"/>
          <w:rtl/>
        </w:rPr>
        <w:t>יעקב מרגי:</w:t>
      </w:r>
    </w:p>
    <w:p w14:paraId="6A918A7E" w14:textId="77777777" w:rsidR="007609CD" w:rsidRPr="007609CD" w:rsidRDefault="007609CD" w:rsidP="007609CD">
      <w:pPr>
        <w:bidi/>
        <w:ind w:firstLine="567"/>
        <w:rPr>
          <w:rFonts w:cs="David" w:hint="cs"/>
          <w:rtl/>
        </w:rPr>
      </w:pPr>
    </w:p>
    <w:p w14:paraId="6C7AE434" w14:textId="77777777" w:rsidR="007609CD" w:rsidRPr="007609CD" w:rsidRDefault="007609CD" w:rsidP="007609CD">
      <w:pPr>
        <w:bidi/>
        <w:ind w:firstLine="567"/>
        <w:rPr>
          <w:rFonts w:cs="David" w:hint="cs"/>
          <w:rtl/>
        </w:rPr>
      </w:pPr>
      <w:r w:rsidRPr="007609CD">
        <w:rPr>
          <w:rFonts w:cs="David" w:hint="cs"/>
          <w:rtl/>
        </w:rPr>
        <w:t xml:space="preserve">ההצעה הוגנת. </w:t>
      </w:r>
    </w:p>
    <w:p w14:paraId="41919654" w14:textId="77777777" w:rsidR="007609CD" w:rsidRPr="007609CD" w:rsidRDefault="007609CD" w:rsidP="007609CD">
      <w:pPr>
        <w:bidi/>
        <w:ind w:firstLine="567"/>
        <w:rPr>
          <w:rFonts w:cs="David" w:hint="cs"/>
          <w:rtl/>
        </w:rPr>
      </w:pPr>
    </w:p>
    <w:p w14:paraId="0940DCAD"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185E8941" w14:textId="77777777" w:rsidR="007609CD" w:rsidRPr="007609CD" w:rsidRDefault="007609CD" w:rsidP="007609CD">
      <w:pPr>
        <w:bidi/>
        <w:rPr>
          <w:rFonts w:cs="David" w:hint="cs"/>
          <w:u w:val="single"/>
          <w:rtl/>
        </w:rPr>
      </w:pPr>
    </w:p>
    <w:p w14:paraId="7DC44320" w14:textId="77777777" w:rsidR="007609CD" w:rsidRPr="007609CD" w:rsidRDefault="007609CD" w:rsidP="007609CD">
      <w:pPr>
        <w:bidi/>
        <w:ind w:firstLine="567"/>
        <w:rPr>
          <w:rFonts w:cs="David" w:hint="cs"/>
          <w:rtl/>
        </w:rPr>
      </w:pPr>
      <w:r w:rsidRPr="007609CD">
        <w:rPr>
          <w:rFonts w:cs="David" w:hint="cs"/>
          <w:rtl/>
        </w:rPr>
        <w:t xml:space="preserve">כרגע אנחנו מצביעים רק על הזמנים. </w:t>
      </w:r>
    </w:p>
    <w:p w14:paraId="6D500B86" w14:textId="77777777" w:rsidR="007609CD" w:rsidRPr="007609CD" w:rsidRDefault="007609CD" w:rsidP="007609CD">
      <w:pPr>
        <w:bidi/>
        <w:ind w:firstLine="567"/>
        <w:rPr>
          <w:rFonts w:cs="David" w:hint="cs"/>
          <w:rtl/>
        </w:rPr>
      </w:pPr>
    </w:p>
    <w:p w14:paraId="32D6F8E9" w14:textId="77777777" w:rsidR="007609CD" w:rsidRPr="007609CD" w:rsidRDefault="007609CD" w:rsidP="007609CD">
      <w:pPr>
        <w:bidi/>
        <w:rPr>
          <w:rFonts w:cs="David" w:hint="cs"/>
          <w:rtl/>
        </w:rPr>
      </w:pPr>
      <w:r w:rsidRPr="007609CD">
        <w:rPr>
          <w:rFonts w:cs="David" w:hint="cs"/>
          <w:u w:val="single"/>
          <w:rtl/>
        </w:rPr>
        <w:t>יצחק לוי:</w:t>
      </w:r>
    </w:p>
    <w:p w14:paraId="7C17C567" w14:textId="77777777" w:rsidR="007609CD" w:rsidRPr="007609CD" w:rsidRDefault="007609CD" w:rsidP="007609CD">
      <w:pPr>
        <w:bidi/>
        <w:ind w:firstLine="567"/>
        <w:rPr>
          <w:rFonts w:cs="David" w:hint="cs"/>
          <w:rtl/>
        </w:rPr>
      </w:pPr>
    </w:p>
    <w:p w14:paraId="36FCFA8D" w14:textId="77777777" w:rsidR="007609CD" w:rsidRPr="007609CD" w:rsidRDefault="007609CD" w:rsidP="007609CD">
      <w:pPr>
        <w:bidi/>
        <w:ind w:firstLine="567"/>
        <w:rPr>
          <w:rFonts w:cs="David" w:hint="cs"/>
          <w:rtl/>
        </w:rPr>
      </w:pPr>
      <w:r w:rsidRPr="007609CD">
        <w:rPr>
          <w:rFonts w:cs="David" w:hint="cs"/>
          <w:rtl/>
        </w:rPr>
        <w:t xml:space="preserve">אנחנו מתכוננים לגשת ליושבת-ראש הכנסת, ולדבר אתה על הענין הזה. ההצעה הזאת לא מקובלת עלינו. </w:t>
      </w:r>
    </w:p>
    <w:p w14:paraId="2224D010" w14:textId="77777777" w:rsidR="007609CD" w:rsidRPr="007609CD" w:rsidRDefault="007609CD" w:rsidP="007609CD">
      <w:pPr>
        <w:bidi/>
        <w:ind w:firstLine="567"/>
        <w:rPr>
          <w:rFonts w:cs="David" w:hint="cs"/>
          <w:rtl/>
        </w:rPr>
      </w:pPr>
    </w:p>
    <w:p w14:paraId="794EAB4F"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5A0EEA10" w14:textId="77777777" w:rsidR="007609CD" w:rsidRPr="007609CD" w:rsidRDefault="007609CD" w:rsidP="007609CD">
      <w:pPr>
        <w:bidi/>
        <w:rPr>
          <w:rFonts w:cs="David" w:hint="cs"/>
          <w:u w:val="single"/>
          <w:rtl/>
        </w:rPr>
      </w:pPr>
    </w:p>
    <w:p w14:paraId="0936451A" w14:textId="77777777" w:rsidR="007609CD" w:rsidRPr="007609CD" w:rsidRDefault="007609CD" w:rsidP="007609CD">
      <w:pPr>
        <w:bidi/>
        <w:ind w:firstLine="567"/>
        <w:rPr>
          <w:rFonts w:cs="David" w:hint="cs"/>
          <w:rtl/>
        </w:rPr>
      </w:pPr>
      <w:r w:rsidRPr="007609CD">
        <w:rPr>
          <w:rFonts w:cs="David" w:hint="cs"/>
          <w:rtl/>
        </w:rPr>
        <w:t xml:space="preserve">בבקשה. </w:t>
      </w:r>
    </w:p>
    <w:p w14:paraId="0205AF65" w14:textId="77777777" w:rsidR="007609CD" w:rsidRPr="007609CD" w:rsidRDefault="007609CD" w:rsidP="007609CD">
      <w:pPr>
        <w:bidi/>
        <w:ind w:firstLine="567"/>
        <w:rPr>
          <w:rFonts w:cs="David" w:hint="cs"/>
          <w:rtl/>
        </w:rPr>
      </w:pPr>
    </w:p>
    <w:p w14:paraId="2F266AF7" w14:textId="77777777" w:rsidR="007609CD" w:rsidRPr="007609CD" w:rsidRDefault="007609CD" w:rsidP="007609CD">
      <w:pPr>
        <w:keepNext/>
        <w:bidi/>
        <w:rPr>
          <w:rFonts w:cs="David" w:hint="cs"/>
          <w:rtl/>
        </w:rPr>
      </w:pPr>
      <w:r w:rsidRPr="007609CD">
        <w:rPr>
          <w:rFonts w:cs="David" w:hint="cs"/>
          <w:u w:val="single"/>
          <w:rtl/>
        </w:rPr>
        <w:t>משה גפני:</w:t>
      </w:r>
    </w:p>
    <w:p w14:paraId="6FE26530" w14:textId="77777777" w:rsidR="007609CD" w:rsidRPr="007609CD" w:rsidRDefault="007609CD" w:rsidP="007609CD">
      <w:pPr>
        <w:bidi/>
        <w:ind w:firstLine="567"/>
        <w:rPr>
          <w:rFonts w:cs="David" w:hint="cs"/>
          <w:rtl/>
        </w:rPr>
      </w:pPr>
    </w:p>
    <w:p w14:paraId="5B50E303" w14:textId="77777777" w:rsidR="007609CD" w:rsidRPr="007609CD" w:rsidRDefault="007609CD" w:rsidP="007609CD">
      <w:pPr>
        <w:bidi/>
        <w:ind w:firstLine="567"/>
        <w:rPr>
          <w:rFonts w:cs="David" w:hint="cs"/>
          <w:rtl/>
        </w:rPr>
      </w:pPr>
      <w:r w:rsidRPr="007609CD">
        <w:rPr>
          <w:rFonts w:cs="David" w:hint="cs"/>
          <w:rtl/>
        </w:rPr>
        <w:t xml:space="preserve">בהתייחס למינוי הזמני, אני חושב שנוהגים כאן כלפי יהדות התורה - - - יושב-ראש הכנסת לשעבר כינה זאת "הגוש החרדי". אז שיפסיקו לנהל אתנו משא-ומתן, מפני שהגוש החרדי כבר בקואליציה. אין גוש חרדי. </w:t>
      </w:r>
    </w:p>
    <w:p w14:paraId="4921DE9A" w14:textId="77777777" w:rsidR="007609CD" w:rsidRPr="007609CD" w:rsidRDefault="007609CD" w:rsidP="007609CD">
      <w:pPr>
        <w:bidi/>
        <w:ind w:firstLine="567"/>
        <w:rPr>
          <w:rFonts w:cs="David" w:hint="cs"/>
          <w:rtl/>
        </w:rPr>
      </w:pPr>
    </w:p>
    <w:p w14:paraId="3365A518" w14:textId="77777777" w:rsidR="007609CD" w:rsidRPr="007609CD" w:rsidRDefault="007609CD" w:rsidP="007609CD">
      <w:pPr>
        <w:bidi/>
        <w:rPr>
          <w:rFonts w:cs="David" w:hint="cs"/>
          <w:rtl/>
        </w:rPr>
      </w:pPr>
      <w:r w:rsidRPr="007609CD">
        <w:rPr>
          <w:rFonts w:cs="David" w:hint="cs"/>
          <w:u w:val="single"/>
          <w:rtl/>
        </w:rPr>
        <w:t>יעקב מרגי:</w:t>
      </w:r>
    </w:p>
    <w:p w14:paraId="5D7B59D1" w14:textId="77777777" w:rsidR="007609CD" w:rsidRPr="007609CD" w:rsidRDefault="007609CD" w:rsidP="007609CD">
      <w:pPr>
        <w:bidi/>
        <w:ind w:firstLine="567"/>
        <w:rPr>
          <w:rFonts w:cs="David" w:hint="cs"/>
          <w:rtl/>
        </w:rPr>
      </w:pPr>
    </w:p>
    <w:p w14:paraId="6031876F" w14:textId="77777777" w:rsidR="007609CD" w:rsidRPr="007609CD" w:rsidRDefault="007609CD" w:rsidP="007609CD">
      <w:pPr>
        <w:bidi/>
        <w:ind w:firstLine="567"/>
        <w:rPr>
          <w:rFonts w:cs="David" w:hint="cs"/>
          <w:rtl/>
        </w:rPr>
      </w:pPr>
      <w:r w:rsidRPr="007609CD">
        <w:rPr>
          <w:rFonts w:cs="David" w:hint="cs"/>
          <w:rtl/>
        </w:rPr>
        <w:t>ייאמר לזכותו שהוא עקבי.</w:t>
      </w:r>
    </w:p>
    <w:p w14:paraId="6725855D" w14:textId="77777777" w:rsidR="007609CD" w:rsidRPr="007609CD" w:rsidRDefault="007609CD" w:rsidP="007609CD">
      <w:pPr>
        <w:bidi/>
        <w:ind w:firstLine="567"/>
        <w:rPr>
          <w:rFonts w:cs="David" w:hint="cs"/>
          <w:rtl/>
        </w:rPr>
      </w:pPr>
    </w:p>
    <w:p w14:paraId="257A2B09"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5AD1C179" w14:textId="77777777" w:rsidR="007609CD" w:rsidRPr="007609CD" w:rsidRDefault="007609CD" w:rsidP="007609CD">
      <w:pPr>
        <w:bidi/>
        <w:rPr>
          <w:rFonts w:cs="David" w:hint="cs"/>
          <w:u w:val="single"/>
          <w:rtl/>
        </w:rPr>
      </w:pPr>
    </w:p>
    <w:p w14:paraId="3BF82A8E" w14:textId="77777777" w:rsidR="007609CD" w:rsidRPr="007609CD" w:rsidRDefault="007609CD" w:rsidP="007609CD">
      <w:pPr>
        <w:bidi/>
        <w:ind w:firstLine="567"/>
        <w:rPr>
          <w:rFonts w:cs="David" w:hint="cs"/>
          <w:rtl/>
        </w:rPr>
      </w:pPr>
      <w:r w:rsidRPr="007609CD">
        <w:rPr>
          <w:rFonts w:cs="David" w:hint="cs"/>
          <w:rtl/>
        </w:rPr>
        <w:t xml:space="preserve">חבר הכנסת גפני, לא תודה על האמת? תמיד אתה סוגר ראשון, והפעם סידרו אותך. </w:t>
      </w:r>
    </w:p>
    <w:p w14:paraId="3A855D22" w14:textId="77777777" w:rsidR="007609CD" w:rsidRPr="007609CD" w:rsidRDefault="007609CD" w:rsidP="007609CD">
      <w:pPr>
        <w:bidi/>
        <w:ind w:firstLine="567"/>
        <w:rPr>
          <w:rFonts w:cs="David" w:hint="cs"/>
          <w:rtl/>
        </w:rPr>
      </w:pPr>
    </w:p>
    <w:p w14:paraId="2952A922" w14:textId="77777777" w:rsidR="007609CD" w:rsidRPr="007609CD" w:rsidRDefault="007609CD" w:rsidP="007609CD">
      <w:pPr>
        <w:bidi/>
        <w:rPr>
          <w:rFonts w:cs="David" w:hint="cs"/>
          <w:rtl/>
        </w:rPr>
      </w:pPr>
      <w:r w:rsidRPr="007609CD">
        <w:rPr>
          <w:rFonts w:cs="David" w:hint="cs"/>
          <w:u w:val="single"/>
          <w:rtl/>
        </w:rPr>
        <w:t>משה גפני:</w:t>
      </w:r>
    </w:p>
    <w:p w14:paraId="632F57A3" w14:textId="77777777" w:rsidR="007609CD" w:rsidRPr="007609CD" w:rsidRDefault="007609CD" w:rsidP="007609CD">
      <w:pPr>
        <w:bidi/>
        <w:ind w:firstLine="567"/>
        <w:rPr>
          <w:rFonts w:cs="David" w:hint="cs"/>
          <w:rtl/>
        </w:rPr>
      </w:pPr>
    </w:p>
    <w:p w14:paraId="2A4203B3" w14:textId="77777777" w:rsidR="007609CD" w:rsidRPr="007609CD" w:rsidRDefault="007609CD" w:rsidP="007609CD">
      <w:pPr>
        <w:bidi/>
        <w:ind w:firstLine="567"/>
        <w:rPr>
          <w:rFonts w:cs="David" w:hint="cs"/>
          <w:rtl/>
        </w:rPr>
      </w:pPr>
      <w:r w:rsidRPr="007609CD">
        <w:rPr>
          <w:rFonts w:cs="David" w:hint="cs"/>
          <w:rtl/>
        </w:rPr>
        <w:t xml:space="preserve">עם כל הכבוד, אני לא מסכים בשום פנים ואופן. עם כל הכבוד, אני לא יודע מיהו חרדי ואני לא יודע מהי ההגדרה הזאת. אני מבקש להוריד אותה מסדר היום. אין גוש חרדי. </w:t>
      </w:r>
    </w:p>
    <w:p w14:paraId="4194AAB1" w14:textId="77777777" w:rsidR="007609CD" w:rsidRPr="007609CD" w:rsidRDefault="007609CD" w:rsidP="007609CD">
      <w:pPr>
        <w:bidi/>
        <w:ind w:firstLine="567"/>
        <w:rPr>
          <w:rFonts w:cs="David" w:hint="cs"/>
          <w:rtl/>
        </w:rPr>
      </w:pPr>
    </w:p>
    <w:p w14:paraId="7F6518C5"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647440EA" w14:textId="77777777" w:rsidR="007609CD" w:rsidRPr="007609CD" w:rsidRDefault="007609CD" w:rsidP="007609CD">
      <w:pPr>
        <w:bidi/>
        <w:rPr>
          <w:rFonts w:cs="David" w:hint="cs"/>
          <w:u w:val="single"/>
          <w:rtl/>
        </w:rPr>
      </w:pPr>
    </w:p>
    <w:p w14:paraId="5AEB3AE1" w14:textId="77777777" w:rsidR="007609CD" w:rsidRPr="007609CD" w:rsidRDefault="007609CD" w:rsidP="007609CD">
      <w:pPr>
        <w:bidi/>
        <w:ind w:firstLine="567"/>
        <w:rPr>
          <w:rFonts w:cs="David" w:hint="cs"/>
          <w:rtl/>
        </w:rPr>
      </w:pPr>
      <w:r w:rsidRPr="007609CD">
        <w:rPr>
          <w:rFonts w:cs="David" w:hint="cs"/>
          <w:rtl/>
        </w:rPr>
        <w:t>אני לא העליתי את זה.</w:t>
      </w:r>
    </w:p>
    <w:p w14:paraId="0D3EBCD5" w14:textId="77777777" w:rsidR="007609CD" w:rsidRPr="007609CD" w:rsidRDefault="007609CD" w:rsidP="007609CD">
      <w:pPr>
        <w:bidi/>
        <w:ind w:firstLine="567"/>
        <w:rPr>
          <w:rFonts w:cs="David" w:hint="cs"/>
          <w:rtl/>
        </w:rPr>
      </w:pPr>
    </w:p>
    <w:p w14:paraId="3ADEEADB" w14:textId="77777777" w:rsidR="007609CD" w:rsidRPr="007609CD" w:rsidRDefault="007609CD" w:rsidP="007609CD">
      <w:pPr>
        <w:bidi/>
        <w:rPr>
          <w:rFonts w:cs="David" w:hint="cs"/>
          <w:rtl/>
        </w:rPr>
      </w:pPr>
      <w:r w:rsidRPr="007609CD">
        <w:rPr>
          <w:rFonts w:cs="David" w:hint="cs"/>
          <w:u w:val="single"/>
          <w:rtl/>
        </w:rPr>
        <w:t>משה גפני:</w:t>
      </w:r>
    </w:p>
    <w:p w14:paraId="14E4A53C" w14:textId="77777777" w:rsidR="007609CD" w:rsidRPr="007609CD" w:rsidRDefault="007609CD" w:rsidP="007609CD">
      <w:pPr>
        <w:bidi/>
        <w:ind w:firstLine="567"/>
        <w:rPr>
          <w:rFonts w:cs="David" w:hint="cs"/>
          <w:rtl/>
        </w:rPr>
      </w:pPr>
    </w:p>
    <w:p w14:paraId="22A3A1D3" w14:textId="77777777" w:rsidR="007609CD" w:rsidRPr="007609CD" w:rsidRDefault="007609CD" w:rsidP="007609CD">
      <w:pPr>
        <w:bidi/>
        <w:ind w:firstLine="567"/>
        <w:rPr>
          <w:rFonts w:cs="David" w:hint="cs"/>
          <w:rtl/>
        </w:rPr>
      </w:pPr>
      <w:r w:rsidRPr="007609CD">
        <w:rPr>
          <w:rFonts w:cs="David" w:hint="cs"/>
          <w:rtl/>
        </w:rPr>
        <w:tab/>
        <w:t xml:space="preserve"> אתה אמרת.</w:t>
      </w:r>
    </w:p>
    <w:p w14:paraId="7A83E9E0" w14:textId="77777777" w:rsidR="007609CD" w:rsidRPr="007609CD" w:rsidRDefault="007609CD" w:rsidP="007609CD">
      <w:pPr>
        <w:bidi/>
        <w:ind w:firstLine="567"/>
        <w:rPr>
          <w:rFonts w:cs="David" w:hint="cs"/>
          <w:rtl/>
        </w:rPr>
      </w:pPr>
    </w:p>
    <w:p w14:paraId="31B0287E"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4E0E35D3" w14:textId="77777777" w:rsidR="007609CD" w:rsidRPr="007609CD" w:rsidRDefault="007609CD" w:rsidP="007609CD">
      <w:pPr>
        <w:bidi/>
        <w:rPr>
          <w:rFonts w:cs="David" w:hint="cs"/>
          <w:u w:val="single"/>
          <w:rtl/>
        </w:rPr>
      </w:pPr>
    </w:p>
    <w:p w14:paraId="1233C782" w14:textId="77777777" w:rsidR="007609CD" w:rsidRPr="007609CD" w:rsidRDefault="007609CD" w:rsidP="007609CD">
      <w:pPr>
        <w:bidi/>
        <w:ind w:firstLine="567"/>
        <w:rPr>
          <w:rFonts w:cs="David" w:hint="cs"/>
          <w:rtl/>
        </w:rPr>
      </w:pPr>
      <w:r w:rsidRPr="007609CD">
        <w:rPr>
          <w:rFonts w:cs="David" w:hint="cs"/>
          <w:rtl/>
        </w:rPr>
        <w:t>לא, חבר הכנסת ריבלין אמר את זה.</w:t>
      </w:r>
    </w:p>
    <w:p w14:paraId="67797042" w14:textId="77777777" w:rsidR="007609CD" w:rsidRPr="007609CD" w:rsidRDefault="007609CD" w:rsidP="007609CD">
      <w:pPr>
        <w:bidi/>
        <w:ind w:firstLine="567"/>
        <w:rPr>
          <w:rFonts w:cs="David" w:hint="cs"/>
          <w:rtl/>
        </w:rPr>
      </w:pPr>
    </w:p>
    <w:p w14:paraId="38D4905C" w14:textId="77777777" w:rsidR="007609CD" w:rsidRPr="007609CD" w:rsidRDefault="007609CD" w:rsidP="007609CD">
      <w:pPr>
        <w:bidi/>
        <w:rPr>
          <w:rFonts w:cs="David" w:hint="cs"/>
          <w:rtl/>
        </w:rPr>
      </w:pPr>
      <w:r w:rsidRPr="007609CD">
        <w:rPr>
          <w:rFonts w:cs="David" w:hint="cs"/>
          <w:u w:val="single"/>
          <w:rtl/>
        </w:rPr>
        <w:t>ראובן ריבלין:</w:t>
      </w:r>
    </w:p>
    <w:p w14:paraId="4DB2E0FA" w14:textId="77777777" w:rsidR="007609CD" w:rsidRPr="007609CD" w:rsidRDefault="007609CD" w:rsidP="007609CD">
      <w:pPr>
        <w:bidi/>
        <w:ind w:firstLine="567"/>
        <w:rPr>
          <w:rFonts w:cs="David" w:hint="cs"/>
          <w:rtl/>
        </w:rPr>
      </w:pPr>
    </w:p>
    <w:p w14:paraId="626DC291" w14:textId="77777777" w:rsidR="007609CD" w:rsidRPr="007609CD" w:rsidRDefault="007609CD" w:rsidP="007609CD">
      <w:pPr>
        <w:bidi/>
        <w:ind w:firstLine="567"/>
        <w:rPr>
          <w:rFonts w:cs="David" w:hint="cs"/>
          <w:rtl/>
        </w:rPr>
      </w:pPr>
      <w:r w:rsidRPr="007609CD">
        <w:rPr>
          <w:rFonts w:cs="David" w:hint="cs"/>
          <w:rtl/>
        </w:rPr>
        <w:t xml:space="preserve">אמרתי רק מה שהיה בפעם הקודמת, כאשר לא התנגדת. </w:t>
      </w:r>
    </w:p>
    <w:p w14:paraId="27CE1629" w14:textId="77777777" w:rsidR="007609CD" w:rsidRPr="007609CD" w:rsidRDefault="007609CD" w:rsidP="007609CD">
      <w:pPr>
        <w:bidi/>
        <w:ind w:firstLine="567"/>
        <w:rPr>
          <w:rFonts w:cs="David" w:hint="cs"/>
          <w:rtl/>
        </w:rPr>
      </w:pPr>
    </w:p>
    <w:p w14:paraId="2834E26F" w14:textId="77777777" w:rsidR="007609CD" w:rsidRPr="007609CD" w:rsidRDefault="007609CD" w:rsidP="007609CD">
      <w:pPr>
        <w:bidi/>
        <w:rPr>
          <w:rFonts w:cs="David" w:hint="cs"/>
          <w:rtl/>
        </w:rPr>
      </w:pPr>
      <w:r w:rsidRPr="007609CD">
        <w:rPr>
          <w:rFonts w:cs="David" w:hint="cs"/>
          <w:u w:val="single"/>
          <w:rtl/>
        </w:rPr>
        <w:t>משה גפני:</w:t>
      </w:r>
    </w:p>
    <w:p w14:paraId="0FDF975E" w14:textId="77777777" w:rsidR="007609CD" w:rsidRPr="007609CD" w:rsidRDefault="007609CD" w:rsidP="007609CD">
      <w:pPr>
        <w:bidi/>
        <w:ind w:firstLine="567"/>
        <w:rPr>
          <w:rFonts w:cs="David" w:hint="cs"/>
          <w:rtl/>
        </w:rPr>
      </w:pPr>
    </w:p>
    <w:p w14:paraId="0FBE98DD" w14:textId="77777777" w:rsidR="007609CD" w:rsidRPr="007609CD" w:rsidRDefault="007609CD" w:rsidP="007609CD">
      <w:pPr>
        <w:bidi/>
        <w:ind w:firstLine="567"/>
        <w:rPr>
          <w:rFonts w:cs="David" w:hint="cs"/>
          <w:rtl/>
        </w:rPr>
      </w:pPr>
      <w:r w:rsidRPr="007609CD">
        <w:rPr>
          <w:rFonts w:cs="David" w:hint="cs"/>
          <w:rtl/>
        </w:rPr>
        <w:t xml:space="preserve">אני לא מסכים להגדרה הזאת. אני מאוד מכבד את ש"ס ומאוד קרוב אליה בנושאים רבים. ש"ס היא מפלגה בקואליציה, וזוהי זכותה. כיוון שיש לנו עמדות ברורות מאוד, וכיוון שבקדנציה הקודמת לא היה לנו סגן יושב-ראש הכנסת, ובכנסת הקודמת היו לנו שניים </w:t>
      </w:r>
      <w:r w:rsidRPr="007609CD">
        <w:rPr>
          <w:rFonts w:cs="David"/>
          <w:rtl/>
        </w:rPr>
        <w:t>–</w:t>
      </w:r>
      <w:r w:rsidRPr="007609CD">
        <w:rPr>
          <w:rFonts w:cs="David" w:hint="cs"/>
          <w:rtl/>
        </w:rPr>
        <w:t xml:space="preserve"> גם חבר הכנסת רביץ וגם חבר הכנסת הלפרט </w:t>
      </w:r>
      <w:r w:rsidRPr="007609CD">
        <w:rPr>
          <w:rFonts w:cs="David"/>
          <w:rtl/>
        </w:rPr>
        <w:t>–</w:t>
      </w:r>
      <w:r w:rsidRPr="007609CD">
        <w:rPr>
          <w:rFonts w:cs="David" w:hint="cs"/>
          <w:rtl/>
        </w:rPr>
        <w:t xml:space="preserve"> לא אסכים בשום פנים ואופן לכך שליהדות התורה לא יהיה סגן יושב-ראש, לא בזמני ולא בקבוע. אין גוש חרדי, ואני מבקש להוריד את זה מסדר היום. עוד מעט אומר שאתם גוש חילוני.</w:t>
      </w:r>
    </w:p>
    <w:p w14:paraId="1DFB141A" w14:textId="77777777" w:rsidR="007609CD" w:rsidRPr="007609CD" w:rsidRDefault="007609CD" w:rsidP="007609CD">
      <w:pPr>
        <w:bidi/>
        <w:ind w:firstLine="567"/>
        <w:rPr>
          <w:rFonts w:cs="David" w:hint="cs"/>
          <w:rtl/>
        </w:rPr>
      </w:pPr>
    </w:p>
    <w:p w14:paraId="443EFDAA"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F9642E4" w14:textId="77777777" w:rsidR="007609CD" w:rsidRPr="007609CD" w:rsidRDefault="007609CD" w:rsidP="007609CD">
      <w:pPr>
        <w:bidi/>
        <w:rPr>
          <w:rFonts w:cs="David" w:hint="cs"/>
          <w:u w:val="single"/>
          <w:rtl/>
        </w:rPr>
      </w:pPr>
    </w:p>
    <w:p w14:paraId="02910065" w14:textId="77777777" w:rsidR="007609CD" w:rsidRPr="007609CD" w:rsidRDefault="007609CD" w:rsidP="007609CD">
      <w:pPr>
        <w:bidi/>
        <w:ind w:firstLine="567"/>
        <w:rPr>
          <w:rFonts w:cs="David" w:hint="cs"/>
          <w:rtl/>
        </w:rPr>
      </w:pPr>
      <w:r w:rsidRPr="007609CD">
        <w:rPr>
          <w:rFonts w:cs="David" w:hint="cs"/>
          <w:rtl/>
        </w:rPr>
        <w:t>חבר הכנסת סער, האם יש שם לסגן הזמני?</w:t>
      </w:r>
    </w:p>
    <w:p w14:paraId="0FC8D4D2" w14:textId="77777777" w:rsidR="007609CD" w:rsidRPr="007609CD" w:rsidRDefault="007609CD" w:rsidP="007609CD">
      <w:pPr>
        <w:bidi/>
        <w:ind w:firstLine="567"/>
        <w:rPr>
          <w:rFonts w:cs="David" w:hint="cs"/>
          <w:rtl/>
        </w:rPr>
      </w:pPr>
    </w:p>
    <w:p w14:paraId="269943A0" w14:textId="77777777" w:rsidR="007609CD" w:rsidRPr="007609CD" w:rsidRDefault="007609CD" w:rsidP="007609CD">
      <w:pPr>
        <w:bidi/>
        <w:rPr>
          <w:rFonts w:cs="David" w:hint="cs"/>
          <w:u w:val="single"/>
          <w:rtl/>
        </w:rPr>
      </w:pPr>
      <w:r w:rsidRPr="007609CD">
        <w:rPr>
          <w:rFonts w:cs="David" w:hint="cs"/>
          <w:u w:val="single"/>
          <w:rtl/>
        </w:rPr>
        <w:t>גדעון סער:</w:t>
      </w:r>
    </w:p>
    <w:p w14:paraId="60C4189B" w14:textId="77777777" w:rsidR="007609CD" w:rsidRPr="007609CD" w:rsidRDefault="007609CD" w:rsidP="007609CD">
      <w:pPr>
        <w:bidi/>
        <w:rPr>
          <w:rFonts w:cs="David" w:hint="cs"/>
          <w:u w:val="single"/>
          <w:rtl/>
        </w:rPr>
      </w:pPr>
    </w:p>
    <w:p w14:paraId="5DF0D716" w14:textId="77777777" w:rsidR="007609CD" w:rsidRPr="007609CD" w:rsidRDefault="007609CD" w:rsidP="007609CD">
      <w:pPr>
        <w:bidi/>
        <w:ind w:firstLine="567"/>
        <w:rPr>
          <w:rFonts w:cs="David" w:hint="cs"/>
          <w:rtl/>
        </w:rPr>
      </w:pPr>
      <w:r w:rsidRPr="007609CD">
        <w:rPr>
          <w:rFonts w:cs="David" w:hint="cs"/>
          <w:rtl/>
        </w:rPr>
        <w:t>אבקש שהוועדה תקבע את הסיעות, ואנחנו נודיע עד מועד פתיחת המליאה.</w:t>
      </w:r>
    </w:p>
    <w:p w14:paraId="7B784C97" w14:textId="77777777" w:rsidR="007609CD" w:rsidRPr="007609CD" w:rsidRDefault="007609CD" w:rsidP="007609CD">
      <w:pPr>
        <w:bidi/>
        <w:ind w:firstLine="567"/>
        <w:rPr>
          <w:rFonts w:cs="David" w:hint="cs"/>
          <w:rtl/>
        </w:rPr>
      </w:pPr>
    </w:p>
    <w:p w14:paraId="511F48BF"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836A606" w14:textId="77777777" w:rsidR="007609CD" w:rsidRPr="007609CD" w:rsidRDefault="007609CD" w:rsidP="007609CD">
      <w:pPr>
        <w:bidi/>
        <w:rPr>
          <w:rFonts w:cs="David" w:hint="cs"/>
          <w:u w:val="single"/>
          <w:rtl/>
        </w:rPr>
      </w:pPr>
    </w:p>
    <w:p w14:paraId="238BF778" w14:textId="77777777" w:rsidR="007609CD" w:rsidRPr="007609CD" w:rsidRDefault="007609CD" w:rsidP="007609CD">
      <w:pPr>
        <w:bidi/>
        <w:ind w:firstLine="567"/>
        <w:rPr>
          <w:rFonts w:cs="David" w:hint="cs"/>
          <w:rtl/>
        </w:rPr>
      </w:pPr>
      <w:r w:rsidRPr="007609CD">
        <w:rPr>
          <w:rFonts w:cs="David" w:hint="cs"/>
          <w:rtl/>
        </w:rPr>
        <w:t xml:space="preserve">מטעם סיעת ש"ס </w:t>
      </w:r>
      <w:r w:rsidRPr="007609CD">
        <w:rPr>
          <w:rFonts w:cs="David"/>
          <w:rtl/>
        </w:rPr>
        <w:t>–</w:t>
      </w:r>
      <w:r w:rsidRPr="007609CD">
        <w:rPr>
          <w:rFonts w:cs="David" w:hint="cs"/>
          <w:rtl/>
        </w:rPr>
        <w:t xml:space="preserve"> חבר הכנסת אמנון כהן. אנחנו מציעים עכשיו הצעה להמלצה למליאה, לפיה חבר הכנסת אמנון כהן מטעם ש"ס, וחבר כנסת מהליכוד, ששמו יועבר לנשיאות הכנסת, יכהנו כסגני יושב-ראש זמניים. </w:t>
      </w:r>
    </w:p>
    <w:p w14:paraId="4BA16E6A" w14:textId="77777777" w:rsidR="007609CD" w:rsidRPr="007609CD" w:rsidRDefault="007609CD" w:rsidP="007609CD">
      <w:pPr>
        <w:bidi/>
        <w:ind w:firstLine="567"/>
        <w:rPr>
          <w:rFonts w:cs="David" w:hint="cs"/>
          <w:rtl/>
        </w:rPr>
      </w:pPr>
    </w:p>
    <w:p w14:paraId="0B15BEB7" w14:textId="77777777" w:rsidR="007609CD" w:rsidRPr="007609CD" w:rsidRDefault="007609CD" w:rsidP="007609CD">
      <w:pPr>
        <w:bidi/>
        <w:ind w:firstLine="567"/>
        <w:rPr>
          <w:rFonts w:cs="David" w:hint="cs"/>
          <w:rtl/>
        </w:rPr>
      </w:pPr>
      <w:r w:rsidRPr="007609CD">
        <w:rPr>
          <w:rFonts w:cs="David" w:hint="cs"/>
          <w:rtl/>
        </w:rPr>
        <w:t>מי בעד, ירים את ידו?</w:t>
      </w:r>
    </w:p>
    <w:p w14:paraId="5C421CAA" w14:textId="77777777" w:rsidR="007609CD" w:rsidRPr="007609CD" w:rsidRDefault="007609CD" w:rsidP="007609CD">
      <w:pPr>
        <w:bidi/>
        <w:ind w:firstLine="567"/>
        <w:rPr>
          <w:rFonts w:cs="David" w:hint="cs"/>
          <w:rtl/>
        </w:rPr>
      </w:pPr>
    </w:p>
    <w:p w14:paraId="6F5289B6" w14:textId="77777777" w:rsidR="007609CD" w:rsidRPr="007609CD" w:rsidRDefault="007609CD" w:rsidP="007609CD">
      <w:pPr>
        <w:bidi/>
        <w:rPr>
          <w:rFonts w:cs="David" w:hint="cs"/>
          <w:rtl/>
        </w:rPr>
      </w:pPr>
      <w:r w:rsidRPr="007609CD">
        <w:rPr>
          <w:rFonts w:cs="David" w:hint="cs"/>
          <w:u w:val="single"/>
          <w:rtl/>
        </w:rPr>
        <w:t>משה גפני:</w:t>
      </w:r>
    </w:p>
    <w:p w14:paraId="4C79F0CB" w14:textId="77777777" w:rsidR="007609CD" w:rsidRPr="007609CD" w:rsidRDefault="007609CD" w:rsidP="007609CD">
      <w:pPr>
        <w:bidi/>
        <w:ind w:firstLine="567"/>
        <w:rPr>
          <w:rFonts w:cs="David" w:hint="cs"/>
          <w:rtl/>
        </w:rPr>
      </w:pPr>
    </w:p>
    <w:p w14:paraId="7D178850" w14:textId="77777777" w:rsidR="007609CD" w:rsidRPr="007609CD" w:rsidRDefault="007609CD" w:rsidP="007609CD">
      <w:pPr>
        <w:bidi/>
        <w:ind w:firstLine="567"/>
        <w:rPr>
          <w:rFonts w:cs="David" w:hint="cs"/>
          <w:rtl/>
        </w:rPr>
      </w:pPr>
      <w:r w:rsidRPr="007609CD">
        <w:rPr>
          <w:rFonts w:cs="David" w:hint="cs"/>
          <w:rtl/>
        </w:rPr>
        <w:tab/>
        <w:t xml:space="preserve"> אני בעד אמנון כהן, ונגד ההצעה. </w:t>
      </w:r>
    </w:p>
    <w:p w14:paraId="0AD56CD6" w14:textId="77777777" w:rsidR="007609CD" w:rsidRPr="007609CD" w:rsidRDefault="007609CD" w:rsidP="007609CD">
      <w:pPr>
        <w:bidi/>
        <w:ind w:firstLine="567"/>
        <w:rPr>
          <w:rFonts w:cs="David" w:hint="cs"/>
          <w:rtl/>
        </w:rPr>
      </w:pPr>
    </w:p>
    <w:p w14:paraId="38BD0650" w14:textId="77777777" w:rsidR="007609CD" w:rsidRPr="007609CD" w:rsidRDefault="007609CD" w:rsidP="007609CD">
      <w:pPr>
        <w:bidi/>
        <w:jc w:val="center"/>
        <w:rPr>
          <w:rFonts w:cs="David" w:hint="cs"/>
          <w:u w:val="single"/>
          <w:rtl/>
        </w:rPr>
      </w:pPr>
      <w:r w:rsidRPr="007609CD">
        <w:rPr>
          <w:rFonts w:cs="David" w:hint="cs"/>
          <w:u w:val="single"/>
          <w:rtl/>
        </w:rPr>
        <w:t>הצבעה</w:t>
      </w:r>
    </w:p>
    <w:p w14:paraId="46A80A39" w14:textId="77777777" w:rsidR="007609CD" w:rsidRPr="007609CD" w:rsidRDefault="007609CD" w:rsidP="007609CD">
      <w:pPr>
        <w:bidi/>
        <w:jc w:val="center"/>
        <w:rPr>
          <w:rFonts w:cs="David" w:hint="cs"/>
          <w:u w:val="single"/>
          <w:rtl/>
        </w:rPr>
      </w:pPr>
    </w:p>
    <w:p w14:paraId="379CFA69" w14:textId="77777777" w:rsidR="007609CD" w:rsidRPr="007609CD" w:rsidRDefault="007609CD" w:rsidP="007609CD">
      <w:pPr>
        <w:bidi/>
        <w:ind w:firstLine="567"/>
        <w:jc w:val="center"/>
        <w:rPr>
          <w:rFonts w:cs="David" w:hint="cs"/>
          <w:rtl/>
        </w:rPr>
      </w:pPr>
      <w:r w:rsidRPr="007609CD">
        <w:rPr>
          <w:rFonts w:cs="David" w:hint="cs"/>
          <w:rtl/>
        </w:rPr>
        <w:t xml:space="preserve">בעד </w:t>
      </w:r>
      <w:r w:rsidRPr="007609CD">
        <w:rPr>
          <w:rFonts w:cs="David"/>
          <w:rtl/>
        </w:rPr>
        <w:t>–</w:t>
      </w:r>
      <w:r w:rsidRPr="007609CD">
        <w:rPr>
          <w:rFonts w:cs="David" w:hint="cs"/>
          <w:rtl/>
        </w:rPr>
        <w:t xml:space="preserve"> רוב</w:t>
      </w:r>
    </w:p>
    <w:p w14:paraId="1C3F4F7C" w14:textId="77777777" w:rsidR="007609CD" w:rsidRPr="007609CD" w:rsidRDefault="007609CD" w:rsidP="007609CD">
      <w:pPr>
        <w:bidi/>
        <w:ind w:firstLine="567"/>
        <w:jc w:val="center"/>
        <w:rPr>
          <w:rFonts w:cs="David" w:hint="cs"/>
          <w:rtl/>
        </w:rPr>
      </w:pPr>
      <w:r w:rsidRPr="007609CD">
        <w:rPr>
          <w:rFonts w:cs="David" w:hint="cs"/>
          <w:rtl/>
        </w:rPr>
        <w:t xml:space="preserve">נגד </w:t>
      </w:r>
      <w:r w:rsidRPr="007609CD">
        <w:rPr>
          <w:rFonts w:cs="David"/>
          <w:rtl/>
        </w:rPr>
        <w:t>–</w:t>
      </w:r>
      <w:r w:rsidRPr="007609CD">
        <w:rPr>
          <w:rFonts w:cs="David" w:hint="cs"/>
          <w:rtl/>
        </w:rPr>
        <w:t xml:space="preserve"> מיעוט</w:t>
      </w:r>
    </w:p>
    <w:p w14:paraId="43D90A82" w14:textId="77777777" w:rsidR="007609CD" w:rsidRPr="007609CD" w:rsidRDefault="007609CD" w:rsidP="007609CD">
      <w:pPr>
        <w:bidi/>
        <w:ind w:firstLine="567"/>
        <w:jc w:val="center"/>
        <w:rPr>
          <w:rFonts w:cs="David" w:hint="cs"/>
          <w:rtl/>
        </w:rPr>
      </w:pPr>
    </w:p>
    <w:p w14:paraId="7874FB7C" w14:textId="77777777" w:rsidR="007609CD" w:rsidRPr="007609CD" w:rsidRDefault="007609CD" w:rsidP="007609CD">
      <w:pPr>
        <w:bidi/>
        <w:ind w:firstLine="567"/>
        <w:jc w:val="center"/>
        <w:rPr>
          <w:rFonts w:cs="David" w:hint="cs"/>
          <w:rtl/>
        </w:rPr>
      </w:pPr>
      <w:r w:rsidRPr="007609CD">
        <w:rPr>
          <w:rFonts w:cs="David" w:hint="cs"/>
          <w:rtl/>
        </w:rPr>
        <w:t>ההצעה נתקבלה.</w:t>
      </w:r>
    </w:p>
    <w:p w14:paraId="3AE0B138" w14:textId="77777777" w:rsidR="007609CD" w:rsidRPr="007609CD" w:rsidRDefault="007609CD" w:rsidP="007609CD">
      <w:pPr>
        <w:bidi/>
        <w:rPr>
          <w:rFonts w:cs="David" w:hint="cs"/>
          <w:u w:val="single"/>
          <w:rtl/>
        </w:rPr>
      </w:pPr>
    </w:p>
    <w:p w14:paraId="58FB7DD8"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4317B2C4" w14:textId="77777777" w:rsidR="007609CD" w:rsidRPr="007609CD" w:rsidRDefault="007609CD" w:rsidP="007609CD">
      <w:pPr>
        <w:bidi/>
        <w:rPr>
          <w:rFonts w:cs="David" w:hint="cs"/>
          <w:u w:val="single"/>
          <w:rtl/>
        </w:rPr>
      </w:pPr>
    </w:p>
    <w:p w14:paraId="7F31E73C" w14:textId="77777777" w:rsidR="007609CD" w:rsidRPr="007609CD" w:rsidRDefault="007609CD" w:rsidP="007609CD">
      <w:pPr>
        <w:bidi/>
        <w:ind w:firstLine="567"/>
        <w:rPr>
          <w:rFonts w:cs="David" w:hint="cs"/>
          <w:rtl/>
        </w:rPr>
      </w:pPr>
      <w:r w:rsidRPr="007609CD">
        <w:rPr>
          <w:rFonts w:cs="David" w:hint="cs"/>
          <w:rtl/>
        </w:rPr>
        <w:t>תודה רבה, ההצעה נתקבלה.</w:t>
      </w:r>
    </w:p>
    <w:p w14:paraId="3880E76D" w14:textId="77777777" w:rsidR="007609CD" w:rsidRPr="007609CD" w:rsidRDefault="007609CD" w:rsidP="007609CD">
      <w:pPr>
        <w:bidi/>
        <w:ind w:firstLine="567"/>
        <w:rPr>
          <w:rFonts w:cs="David" w:hint="cs"/>
          <w:rtl/>
        </w:rPr>
      </w:pPr>
    </w:p>
    <w:p w14:paraId="443B198A" w14:textId="77777777" w:rsidR="007609CD" w:rsidRPr="007609CD" w:rsidRDefault="007609CD" w:rsidP="007609CD">
      <w:pPr>
        <w:bidi/>
        <w:ind w:firstLine="567"/>
        <w:rPr>
          <w:rFonts w:cs="David" w:hint="cs"/>
          <w:rtl/>
        </w:rPr>
      </w:pPr>
      <w:r w:rsidRPr="007609CD">
        <w:rPr>
          <w:rFonts w:cs="David" w:hint="cs"/>
          <w:rtl/>
        </w:rPr>
        <w:t xml:space="preserve">נעבור לנושא הבא. </w:t>
      </w:r>
    </w:p>
    <w:p w14:paraId="2A4F8DEA" w14:textId="77777777" w:rsidR="007609CD" w:rsidRPr="007609CD" w:rsidRDefault="007609CD" w:rsidP="007609CD">
      <w:pPr>
        <w:bidi/>
        <w:ind w:firstLine="567"/>
        <w:rPr>
          <w:rFonts w:cs="David" w:hint="cs"/>
          <w:rtl/>
        </w:rPr>
      </w:pPr>
    </w:p>
    <w:p w14:paraId="49040820" w14:textId="77777777" w:rsidR="007609CD" w:rsidRPr="007609CD" w:rsidRDefault="007609CD" w:rsidP="007609CD">
      <w:pPr>
        <w:tabs>
          <w:tab w:val="left" w:pos="1221"/>
        </w:tabs>
        <w:bidi/>
        <w:jc w:val="center"/>
        <w:rPr>
          <w:rFonts w:cs="David" w:hint="cs"/>
          <w:b/>
          <w:bCs/>
          <w:u w:val="single"/>
          <w:rtl/>
        </w:rPr>
      </w:pPr>
      <w:r w:rsidRPr="007609CD">
        <w:rPr>
          <w:rFonts w:cs="David"/>
          <w:rtl/>
        </w:rPr>
        <w:br w:type="page"/>
      </w:r>
      <w:r w:rsidRPr="007609CD">
        <w:rPr>
          <w:rFonts w:cs="David" w:hint="cs"/>
          <w:b/>
          <w:bCs/>
          <w:u w:val="single"/>
          <w:rtl/>
        </w:rPr>
        <w:t>6. הרכב סיעתי בוועדות</w:t>
      </w:r>
    </w:p>
    <w:p w14:paraId="3AB87D5B" w14:textId="77777777" w:rsidR="007609CD" w:rsidRPr="007609CD" w:rsidRDefault="007609CD" w:rsidP="007609CD">
      <w:pPr>
        <w:bidi/>
        <w:ind w:firstLine="567"/>
        <w:jc w:val="center"/>
        <w:rPr>
          <w:rFonts w:cs="David" w:hint="cs"/>
          <w:rtl/>
        </w:rPr>
      </w:pPr>
    </w:p>
    <w:p w14:paraId="52ADDBB5"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72D28BD0" w14:textId="77777777" w:rsidR="007609CD" w:rsidRPr="007609CD" w:rsidRDefault="007609CD" w:rsidP="007609CD">
      <w:pPr>
        <w:bidi/>
        <w:rPr>
          <w:rFonts w:cs="David" w:hint="cs"/>
          <w:u w:val="single"/>
          <w:rtl/>
        </w:rPr>
      </w:pPr>
    </w:p>
    <w:p w14:paraId="124A9B55" w14:textId="77777777" w:rsidR="007609CD" w:rsidRPr="007609CD" w:rsidRDefault="007609CD" w:rsidP="007609CD">
      <w:pPr>
        <w:bidi/>
        <w:ind w:firstLine="567"/>
        <w:rPr>
          <w:rFonts w:cs="David" w:hint="cs"/>
          <w:rtl/>
        </w:rPr>
      </w:pPr>
      <w:r w:rsidRPr="007609CD">
        <w:rPr>
          <w:rFonts w:cs="David" w:hint="cs"/>
          <w:rtl/>
        </w:rPr>
        <w:t xml:space="preserve">חילקנו לכם כעת הצעה, ואני מבקש להסביר אותה. אנחנו נדון בה במהלך היום, ונצביע עליה מחר או ביום רביעי בבוקר, לכל המאוחר. אבקש עכשיו הקשבה, ולא אאפשר שאלות אחר כך. </w:t>
      </w:r>
    </w:p>
    <w:p w14:paraId="5335CD97" w14:textId="77777777" w:rsidR="007609CD" w:rsidRPr="007609CD" w:rsidRDefault="007609CD" w:rsidP="007609CD">
      <w:pPr>
        <w:bidi/>
        <w:ind w:firstLine="567"/>
        <w:rPr>
          <w:rFonts w:cs="David" w:hint="cs"/>
          <w:rtl/>
        </w:rPr>
      </w:pPr>
    </w:p>
    <w:p w14:paraId="521CFF28" w14:textId="77777777" w:rsidR="007609CD" w:rsidRPr="007609CD" w:rsidRDefault="007609CD" w:rsidP="007609CD">
      <w:pPr>
        <w:bidi/>
        <w:ind w:firstLine="567"/>
        <w:rPr>
          <w:rFonts w:cs="David" w:hint="cs"/>
          <w:rtl/>
        </w:rPr>
      </w:pPr>
      <w:r w:rsidRPr="007609CD">
        <w:rPr>
          <w:rFonts w:cs="David" w:hint="cs"/>
          <w:rtl/>
        </w:rPr>
        <w:t xml:space="preserve">על מנת שההצעה שגיבשנו תהיה שיוויונית ככל האפשר, לקחנו וחילקנו את 12 הוועדות כדלקמן: </w:t>
      </w:r>
    </w:p>
    <w:p w14:paraId="3D75918D" w14:textId="77777777" w:rsidR="007609CD" w:rsidRPr="007609CD" w:rsidRDefault="007609CD" w:rsidP="007609CD">
      <w:pPr>
        <w:bidi/>
        <w:ind w:firstLine="567"/>
        <w:rPr>
          <w:rFonts w:cs="David" w:hint="cs"/>
          <w:rtl/>
        </w:rPr>
      </w:pPr>
    </w:p>
    <w:p w14:paraId="625D96E7" w14:textId="77777777" w:rsidR="007609CD" w:rsidRPr="007609CD" w:rsidRDefault="007609CD" w:rsidP="007609CD">
      <w:pPr>
        <w:bidi/>
        <w:ind w:firstLine="567"/>
        <w:rPr>
          <w:rFonts w:cs="David" w:hint="cs"/>
          <w:rtl/>
        </w:rPr>
      </w:pPr>
      <w:r w:rsidRPr="007609CD">
        <w:rPr>
          <w:rFonts w:cs="David" w:hint="cs"/>
          <w:rtl/>
        </w:rPr>
        <w:t xml:space="preserve">בועדת הכנסת אנחנו מציעים שיהיו 25 חברים. בוועדות החוקה, כספים וחוץ וביטחון – 17 חברים. הגוש השלישי הוא שמונה הוועדות בהן יש 15 חברים. כרגע אנחנו מדברים על הוועדות הסטטוטוריות בלבד. על ועדות הרשות נדבר בהמשך. </w:t>
      </w:r>
    </w:p>
    <w:p w14:paraId="3B72FD1A" w14:textId="77777777" w:rsidR="007609CD" w:rsidRPr="007609CD" w:rsidRDefault="007609CD" w:rsidP="007609CD">
      <w:pPr>
        <w:bidi/>
        <w:ind w:firstLine="567"/>
        <w:rPr>
          <w:rFonts w:cs="David" w:hint="cs"/>
          <w:rtl/>
        </w:rPr>
      </w:pPr>
    </w:p>
    <w:p w14:paraId="45649879" w14:textId="77777777" w:rsidR="007609CD" w:rsidRPr="007609CD" w:rsidRDefault="007609CD" w:rsidP="007609CD">
      <w:pPr>
        <w:bidi/>
        <w:ind w:firstLine="567"/>
        <w:rPr>
          <w:rFonts w:cs="David" w:hint="cs"/>
          <w:rtl/>
        </w:rPr>
      </w:pPr>
      <w:r w:rsidRPr="007609CD">
        <w:rPr>
          <w:rFonts w:cs="David" w:hint="cs"/>
          <w:rtl/>
        </w:rPr>
        <w:t xml:space="preserve">על מנת להקטין את כל חלקי האחוזים, לקחנו את כל אחד משלושת הדברים האלה כגוש, ואז ב-8 הוועדות יש 120 חברים. לפי זה, ב-8 הוועדות צריך להיות ייצוג לכל חבר כנסת </w:t>
      </w:r>
      <w:r w:rsidRPr="007609CD">
        <w:rPr>
          <w:rFonts w:cs="David"/>
          <w:rtl/>
        </w:rPr>
        <w:t>–</w:t>
      </w:r>
      <w:r w:rsidRPr="007609CD">
        <w:rPr>
          <w:rFonts w:cs="David" w:hint="cs"/>
          <w:rtl/>
        </w:rPr>
        <w:t xml:space="preserve"> זה בסך הכל 120 לחלק ל-120. כלומר, באותן 8 ועדות יש לכל סיעה חברי ועדה, לפי גודלה. </w:t>
      </w:r>
    </w:p>
    <w:p w14:paraId="3F3A457B" w14:textId="77777777" w:rsidR="007609CD" w:rsidRPr="007609CD" w:rsidRDefault="007609CD" w:rsidP="007609CD">
      <w:pPr>
        <w:bidi/>
        <w:ind w:firstLine="567"/>
        <w:rPr>
          <w:rFonts w:cs="David" w:hint="cs"/>
          <w:rtl/>
        </w:rPr>
      </w:pPr>
    </w:p>
    <w:p w14:paraId="39884C43" w14:textId="77777777" w:rsidR="007609CD" w:rsidRPr="007609CD" w:rsidRDefault="007609CD" w:rsidP="007609CD">
      <w:pPr>
        <w:bidi/>
        <w:ind w:firstLine="567"/>
        <w:rPr>
          <w:rFonts w:cs="David" w:hint="cs"/>
          <w:rtl/>
        </w:rPr>
      </w:pPr>
      <w:r w:rsidRPr="007609CD">
        <w:rPr>
          <w:rFonts w:cs="David" w:hint="cs"/>
          <w:rtl/>
        </w:rPr>
        <w:t xml:space="preserve">בנוסף, לקחנו את 3 הוועדות של ה-17 </w:t>
      </w:r>
      <w:r w:rsidRPr="007609CD">
        <w:rPr>
          <w:rFonts w:cs="David"/>
          <w:rtl/>
        </w:rPr>
        <w:t>–</w:t>
      </w:r>
      <w:r w:rsidRPr="007609CD">
        <w:rPr>
          <w:rFonts w:cs="David" w:hint="cs"/>
          <w:rtl/>
        </w:rPr>
        <w:t xml:space="preserve"> זה בסך הכל 51 חברים </w:t>
      </w:r>
      <w:r w:rsidRPr="007609CD">
        <w:rPr>
          <w:rFonts w:cs="David"/>
          <w:rtl/>
        </w:rPr>
        <w:t>–</w:t>
      </w:r>
      <w:r w:rsidRPr="007609CD">
        <w:rPr>
          <w:rFonts w:cs="David" w:hint="cs"/>
          <w:rtl/>
        </w:rPr>
        <w:t xml:space="preserve"> ושמנו את המודד. בנוסף, לקחנו את ה-25, ושמנו את המודד. בסך הכל 196 חברים בוועדות. הטבלה שאנחנו מציעים </w:t>
      </w:r>
      <w:r w:rsidRPr="007609CD">
        <w:rPr>
          <w:rFonts w:cs="David"/>
          <w:rtl/>
        </w:rPr>
        <w:t>–</w:t>
      </w:r>
      <w:r w:rsidRPr="007609CD">
        <w:rPr>
          <w:rFonts w:cs="David" w:hint="cs"/>
          <w:rtl/>
        </w:rPr>
        <w:t xml:space="preserve"> ואנחנו לא עומדים לדון בה עכשיו, אלא מבקשים שתלמדו אותה ונדון בה אחד-על-אחד </w:t>
      </w:r>
      <w:r w:rsidRPr="007609CD">
        <w:rPr>
          <w:rFonts w:cs="David"/>
          <w:rtl/>
        </w:rPr>
        <w:t>–</w:t>
      </w:r>
      <w:r w:rsidRPr="007609CD">
        <w:rPr>
          <w:rFonts w:cs="David" w:hint="cs"/>
          <w:rtl/>
        </w:rPr>
        <w:t xml:space="preserve"> נסמכת על החלטת הוועדה המסדרת, עוד בישיבתה הראשונה, שבה קבענו לכל סיעה את מספר החברים שיהיו לה בוועדות, והיא נסמכה על כך שבוועדת הכנסת יהיו 21 חברים בוועדת הכנסת. מאחר שרצינו להגדיל את הייצוג בוועדת הכנסת למרב האפשרי עבור כל הסיעות, הגדלנו את זה ל-25 חברים. אני חושב שזה סביר, ואם תחליטו שלא, נחליט כמובן שלא. </w:t>
      </w:r>
    </w:p>
    <w:p w14:paraId="3CE2723E" w14:textId="77777777" w:rsidR="007609CD" w:rsidRPr="007609CD" w:rsidRDefault="007609CD" w:rsidP="007609CD">
      <w:pPr>
        <w:bidi/>
        <w:ind w:firstLine="567"/>
        <w:rPr>
          <w:rFonts w:cs="David" w:hint="cs"/>
          <w:rtl/>
        </w:rPr>
      </w:pPr>
    </w:p>
    <w:p w14:paraId="56458E70" w14:textId="77777777" w:rsidR="007609CD" w:rsidRPr="007609CD" w:rsidRDefault="007609CD" w:rsidP="007609CD">
      <w:pPr>
        <w:bidi/>
        <w:ind w:firstLine="567"/>
        <w:rPr>
          <w:rFonts w:cs="David" w:hint="cs"/>
          <w:rtl/>
        </w:rPr>
      </w:pPr>
      <w:r w:rsidRPr="007609CD">
        <w:rPr>
          <w:rFonts w:cs="David" w:hint="cs"/>
          <w:rtl/>
        </w:rPr>
        <w:t>סך כל החלוקה לפי 21 לסך כל הוועדות הסטטוטוריות, בהחלטה שכבר קיבלנו על פי הצעת מזכירות הכנסת, היא 192. כאן אנחנו מוסיפים 4 לוועדת הכנסת, וזה יוצא 196.</w:t>
      </w:r>
    </w:p>
    <w:p w14:paraId="45763754" w14:textId="77777777" w:rsidR="007609CD" w:rsidRPr="007609CD" w:rsidRDefault="007609CD" w:rsidP="007609CD">
      <w:pPr>
        <w:bidi/>
        <w:ind w:firstLine="567"/>
        <w:rPr>
          <w:rFonts w:cs="David" w:hint="cs"/>
          <w:rtl/>
        </w:rPr>
      </w:pPr>
    </w:p>
    <w:p w14:paraId="633566C8" w14:textId="77777777" w:rsidR="007609CD" w:rsidRPr="007609CD" w:rsidRDefault="007609CD" w:rsidP="007609CD">
      <w:pPr>
        <w:bidi/>
        <w:ind w:firstLine="567"/>
        <w:rPr>
          <w:rFonts w:cs="David" w:hint="cs"/>
          <w:rtl/>
        </w:rPr>
      </w:pPr>
      <w:r w:rsidRPr="007609CD">
        <w:rPr>
          <w:rFonts w:cs="David" w:hint="cs"/>
          <w:rtl/>
        </w:rPr>
        <w:t>החומר מונח לפניכם, ואני מבקש שתלמדו אותו. ביחס לוועדות הרשות, חילקנו בינתיים שתיים בלבד, אבל תהיינה שלוש, כולל עובדים זרים.</w:t>
      </w:r>
    </w:p>
    <w:p w14:paraId="12B4FB9F" w14:textId="77777777" w:rsidR="007609CD" w:rsidRPr="007609CD" w:rsidRDefault="007609CD" w:rsidP="007609CD">
      <w:pPr>
        <w:bidi/>
        <w:ind w:firstLine="567"/>
        <w:rPr>
          <w:rFonts w:cs="David" w:hint="cs"/>
          <w:rtl/>
        </w:rPr>
      </w:pPr>
    </w:p>
    <w:p w14:paraId="4425CAFE" w14:textId="77777777" w:rsidR="007609CD" w:rsidRPr="007609CD" w:rsidRDefault="007609CD" w:rsidP="007609CD">
      <w:pPr>
        <w:bidi/>
        <w:rPr>
          <w:rFonts w:cs="David" w:hint="cs"/>
          <w:rtl/>
        </w:rPr>
      </w:pPr>
      <w:r w:rsidRPr="007609CD">
        <w:rPr>
          <w:rFonts w:cs="David" w:hint="cs"/>
          <w:u w:val="single"/>
          <w:rtl/>
        </w:rPr>
        <w:t>יעקב מרגי:</w:t>
      </w:r>
    </w:p>
    <w:p w14:paraId="78E95001" w14:textId="77777777" w:rsidR="007609CD" w:rsidRPr="007609CD" w:rsidRDefault="007609CD" w:rsidP="007609CD">
      <w:pPr>
        <w:bidi/>
        <w:ind w:firstLine="567"/>
        <w:rPr>
          <w:rFonts w:cs="David" w:hint="cs"/>
          <w:rtl/>
        </w:rPr>
      </w:pPr>
    </w:p>
    <w:p w14:paraId="29AF3F7C" w14:textId="77777777" w:rsidR="007609CD" w:rsidRPr="007609CD" w:rsidRDefault="007609CD" w:rsidP="007609CD">
      <w:pPr>
        <w:bidi/>
        <w:ind w:firstLine="567"/>
        <w:rPr>
          <w:rFonts w:cs="David" w:hint="cs"/>
          <w:rtl/>
        </w:rPr>
      </w:pPr>
      <w:r w:rsidRPr="007609CD">
        <w:rPr>
          <w:rFonts w:cs="David" w:hint="cs"/>
          <w:rtl/>
        </w:rPr>
        <w:t>מה עם הוועדה לפניות הציבור?</w:t>
      </w:r>
    </w:p>
    <w:p w14:paraId="43233B1C" w14:textId="77777777" w:rsidR="007609CD" w:rsidRPr="007609CD" w:rsidRDefault="007609CD" w:rsidP="007609CD">
      <w:pPr>
        <w:bidi/>
        <w:ind w:firstLine="567"/>
        <w:rPr>
          <w:rFonts w:cs="David" w:hint="cs"/>
          <w:rtl/>
        </w:rPr>
      </w:pPr>
    </w:p>
    <w:p w14:paraId="399F6A74" w14:textId="77777777" w:rsidR="007609CD" w:rsidRPr="007609CD" w:rsidRDefault="007609CD" w:rsidP="007609CD">
      <w:pPr>
        <w:bidi/>
        <w:rPr>
          <w:rFonts w:cs="David" w:hint="cs"/>
          <w:u w:val="single"/>
          <w:rtl/>
        </w:rPr>
      </w:pPr>
      <w:r w:rsidRPr="007609CD">
        <w:rPr>
          <w:rFonts w:cs="David" w:hint="cs"/>
          <w:u w:val="single"/>
          <w:rtl/>
        </w:rPr>
        <w:t>היו"ר אביגדור יצחקי:</w:t>
      </w:r>
    </w:p>
    <w:p w14:paraId="33C3B058" w14:textId="77777777" w:rsidR="007609CD" w:rsidRPr="007609CD" w:rsidRDefault="007609CD" w:rsidP="007609CD">
      <w:pPr>
        <w:bidi/>
        <w:rPr>
          <w:rFonts w:cs="David" w:hint="cs"/>
          <w:u w:val="single"/>
          <w:rtl/>
        </w:rPr>
      </w:pPr>
    </w:p>
    <w:p w14:paraId="7550EF64" w14:textId="77777777" w:rsidR="007609CD" w:rsidRPr="007609CD" w:rsidRDefault="007609CD" w:rsidP="007609CD">
      <w:pPr>
        <w:bidi/>
        <w:ind w:firstLine="567"/>
        <w:rPr>
          <w:rFonts w:cs="David" w:hint="cs"/>
          <w:rtl/>
        </w:rPr>
      </w:pPr>
      <w:r w:rsidRPr="007609CD">
        <w:rPr>
          <w:rFonts w:cs="David" w:hint="cs"/>
          <w:rtl/>
        </w:rPr>
        <w:t>תהיה ועדת משנה בוועדת הכנסת.</w:t>
      </w:r>
    </w:p>
    <w:p w14:paraId="3CFCBDD9" w14:textId="77777777" w:rsidR="007609CD" w:rsidRPr="007609CD" w:rsidRDefault="007609CD" w:rsidP="007609CD">
      <w:pPr>
        <w:bidi/>
        <w:ind w:firstLine="567"/>
        <w:rPr>
          <w:rFonts w:cs="David" w:hint="cs"/>
          <w:rtl/>
        </w:rPr>
      </w:pPr>
    </w:p>
    <w:p w14:paraId="470C04AC" w14:textId="77777777" w:rsidR="007609CD" w:rsidRPr="007609CD" w:rsidRDefault="007609CD" w:rsidP="007609CD">
      <w:pPr>
        <w:bidi/>
        <w:ind w:firstLine="567"/>
        <w:rPr>
          <w:rFonts w:cs="David" w:hint="cs"/>
          <w:rtl/>
        </w:rPr>
      </w:pPr>
      <w:r w:rsidRPr="007609CD">
        <w:rPr>
          <w:rFonts w:cs="David" w:hint="cs"/>
          <w:rtl/>
        </w:rPr>
        <w:t xml:space="preserve">זאת פחות או יותר החלוקה של ועדות הרשות, והיא נכונה גם לוועדה השלישית. אנחנו נגמור את זה בהמשך. אבקש לקבוע אתי במהלך היום ובמהלך היום שלאחר מכן דיון אחד-על-אחד, וננסה להגיע למצב שבו גם השיוויוניות תישמר בצורה האבסולוטית ביותר שאפשר. בסך הכל מדובר באמת בבעיות בודדות, ואני מקווה שכולם יגלו קצת גמישות ויילכו לקראת הענין כדי שנסיים אותו. </w:t>
      </w:r>
    </w:p>
    <w:p w14:paraId="331C2855" w14:textId="77777777" w:rsidR="007609CD" w:rsidRPr="007609CD" w:rsidRDefault="007609CD" w:rsidP="007609CD">
      <w:pPr>
        <w:bidi/>
        <w:ind w:firstLine="567"/>
        <w:rPr>
          <w:rFonts w:cs="David" w:hint="cs"/>
          <w:rtl/>
        </w:rPr>
      </w:pPr>
    </w:p>
    <w:p w14:paraId="5A44034B" w14:textId="77777777" w:rsidR="007609CD" w:rsidRPr="007609CD" w:rsidRDefault="007609CD" w:rsidP="007609CD">
      <w:pPr>
        <w:bidi/>
        <w:ind w:firstLine="567"/>
        <w:rPr>
          <w:rFonts w:cs="David" w:hint="cs"/>
          <w:rtl/>
        </w:rPr>
      </w:pPr>
      <w:r w:rsidRPr="007609CD">
        <w:rPr>
          <w:rFonts w:cs="David" w:hint="cs"/>
          <w:rtl/>
        </w:rPr>
        <w:t>ביום רביעי נקבע בבוקר ישיבה של הוועדה המסדרת, ונבחר את כל הוועדות, כולל יושבי-הראש. אני חוזר: אם לא יהיו יושבי-ראש לכלל הוועדות, נצביע על הוועדות, נקים אותן, ובינתיים יהיו שם יושבי-ראש זמניים.</w:t>
      </w:r>
    </w:p>
    <w:p w14:paraId="7E3F39D8" w14:textId="77777777" w:rsidR="007609CD" w:rsidRPr="007609CD" w:rsidRDefault="007609CD" w:rsidP="007609CD">
      <w:pPr>
        <w:bidi/>
        <w:ind w:firstLine="567"/>
        <w:rPr>
          <w:rFonts w:cs="David" w:hint="cs"/>
          <w:rtl/>
        </w:rPr>
      </w:pPr>
    </w:p>
    <w:p w14:paraId="5A9B1F5C" w14:textId="77777777" w:rsidR="007609CD" w:rsidRPr="007609CD" w:rsidRDefault="007609CD" w:rsidP="007609CD">
      <w:pPr>
        <w:bidi/>
        <w:ind w:firstLine="567"/>
        <w:rPr>
          <w:rFonts w:cs="David" w:hint="cs"/>
          <w:rtl/>
        </w:rPr>
      </w:pPr>
      <w:r w:rsidRPr="007609CD">
        <w:rPr>
          <w:rFonts w:cs="David" w:hint="cs"/>
          <w:rtl/>
        </w:rPr>
        <w:t>תודה רבה לכם, ויום נעים. הישיבה נעולה.</w:t>
      </w:r>
    </w:p>
    <w:p w14:paraId="0C0EEB0F" w14:textId="77777777" w:rsidR="007609CD" w:rsidRPr="007609CD" w:rsidRDefault="007609CD" w:rsidP="007609CD">
      <w:pPr>
        <w:bidi/>
        <w:ind w:firstLine="567"/>
        <w:rPr>
          <w:rFonts w:cs="David" w:hint="cs"/>
          <w:rtl/>
        </w:rPr>
      </w:pPr>
    </w:p>
    <w:p w14:paraId="335C61BC" w14:textId="77777777" w:rsidR="007609CD" w:rsidRPr="007609CD" w:rsidRDefault="007609CD" w:rsidP="007609CD">
      <w:pPr>
        <w:bidi/>
        <w:jc w:val="center"/>
        <w:rPr>
          <w:rFonts w:cs="David" w:hint="cs"/>
          <w:u w:val="single"/>
          <w:rtl/>
        </w:rPr>
      </w:pPr>
      <w:r w:rsidRPr="007609CD">
        <w:rPr>
          <w:rFonts w:cs="David" w:hint="cs"/>
          <w:u w:val="single"/>
          <w:rtl/>
        </w:rPr>
        <w:t>הישיבה ננעלה בשעה: 10:00</w:t>
      </w:r>
    </w:p>
    <w:p w14:paraId="7A1E477B" w14:textId="77777777" w:rsidR="00552A80" w:rsidRPr="007609CD" w:rsidRDefault="00552A80" w:rsidP="007609CD">
      <w:pPr>
        <w:bidi/>
        <w:rPr>
          <w:rFonts w:cs="David"/>
        </w:rPr>
      </w:pPr>
    </w:p>
    <w:sectPr w:rsidR="00552A80" w:rsidRPr="007609CD" w:rsidSect="007609C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62DE" w14:textId="77777777" w:rsidR="00000000" w:rsidRDefault="005F7ED7">
      <w:r>
        <w:separator/>
      </w:r>
    </w:p>
  </w:endnote>
  <w:endnote w:type="continuationSeparator" w:id="0">
    <w:p w14:paraId="69D1812F" w14:textId="77777777" w:rsidR="00000000" w:rsidRDefault="005F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1FE2" w14:textId="77777777" w:rsidR="00000000" w:rsidRDefault="005F7ED7">
      <w:r>
        <w:separator/>
      </w:r>
    </w:p>
  </w:footnote>
  <w:footnote w:type="continuationSeparator" w:id="0">
    <w:p w14:paraId="165B0F1F" w14:textId="77777777" w:rsidR="00000000" w:rsidRDefault="005F7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F87E" w14:textId="77777777" w:rsidR="007609CD" w:rsidRDefault="007609C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B40E479" w14:textId="77777777" w:rsidR="007609CD" w:rsidRDefault="007609CD">
    <w:pPr>
      <w:pStyle w:val="Header"/>
      <w:ind w:right="360"/>
      <w:jc w:val="both"/>
      <w:rPr>
        <w:rtl/>
      </w:rPr>
    </w:pPr>
  </w:p>
  <w:p w14:paraId="4389C29C" w14:textId="77777777" w:rsidR="007609CD" w:rsidRDefault="007609CD"/>
  <w:p w14:paraId="16FBAD8C" w14:textId="77777777" w:rsidR="007609CD" w:rsidRDefault="007609CD"/>
  <w:p w14:paraId="503D834A" w14:textId="77777777" w:rsidR="007609CD" w:rsidRDefault="007609CD"/>
  <w:p w14:paraId="62E286E5" w14:textId="77777777" w:rsidR="007609CD" w:rsidRDefault="007609CD"/>
  <w:p w14:paraId="275DF74E" w14:textId="77777777" w:rsidR="007609CD" w:rsidRDefault="007609CD"/>
  <w:p w14:paraId="5AE52554" w14:textId="77777777" w:rsidR="007609CD" w:rsidRDefault="007609CD"/>
  <w:p w14:paraId="23D5F7FC" w14:textId="77777777" w:rsidR="007609CD" w:rsidRDefault="007609CD"/>
  <w:p w14:paraId="62974AAC" w14:textId="77777777" w:rsidR="007609CD" w:rsidRDefault="007609CD"/>
  <w:p w14:paraId="6118974D" w14:textId="77777777" w:rsidR="007609CD" w:rsidRDefault="007609C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F86E" w14:textId="77777777" w:rsidR="007609CD" w:rsidRDefault="007609C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4B5957FF" w14:textId="77777777" w:rsidR="007609CD" w:rsidRDefault="007609CD">
    <w:pPr>
      <w:pStyle w:val="Header"/>
      <w:ind w:right="360"/>
      <w:jc w:val="both"/>
      <w:rPr>
        <w:rFonts w:hint="cs"/>
        <w:rtl/>
      </w:rPr>
    </w:pPr>
    <w:r>
      <w:rPr>
        <w:rFonts w:hint="cs"/>
        <w:rtl/>
      </w:rPr>
      <w:t>הוועדה המסדרת</w:t>
    </w:r>
  </w:p>
  <w:p w14:paraId="3D91A8C7" w14:textId="77777777" w:rsidR="007609CD" w:rsidRDefault="007609CD">
    <w:pPr>
      <w:pStyle w:val="Header"/>
      <w:ind w:right="360"/>
      <w:jc w:val="both"/>
      <w:rPr>
        <w:rStyle w:val="PageNumber"/>
        <w:rFonts w:hint="cs"/>
        <w:rtl/>
      </w:rPr>
    </w:pPr>
    <w:r>
      <w:rPr>
        <w:rFonts w:hint="cs"/>
        <w:rtl/>
      </w:rPr>
      <w:t>8.5.2006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0DC5"/>
    <w:multiLevelType w:val="hybridMultilevel"/>
    <w:tmpl w:val="749C10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8680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1948פרוטוקול_ישיבת_ועדה.doc"/>
    <w:docVar w:name="StartMode" w:val="3"/>
  </w:docVars>
  <w:rsids>
    <w:rsidRoot w:val="00D3225D"/>
    <w:rsid w:val="00552A80"/>
    <w:rsid w:val="005F7ED7"/>
    <w:rsid w:val="007609CD"/>
    <w:rsid w:val="00965806"/>
    <w:rsid w:val="00D3225D"/>
    <w:rsid w:val="00E123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DE11A04"/>
  <w15:chartTrackingRefBased/>
  <w15:docId w15:val="{79456372-E6A9-439A-AEC4-E62D4514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7609CD"/>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7609CD"/>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7609CD"/>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7609CD"/>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rsid w:val="007609CD"/>
    <w:pPr>
      <w:keepNext/>
      <w:overflowPunct w:val="0"/>
      <w:autoSpaceDE w:val="0"/>
      <w:autoSpaceDN w:val="0"/>
      <w:bidi/>
      <w:adjustRightInd w:val="0"/>
      <w:jc w:val="center"/>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609CD"/>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7609C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609CD"/>
  </w:style>
  <w:style w:type="paragraph" w:styleId="BodyText">
    <w:name w:val="Body Text"/>
    <w:basedOn w:val="Normal"/>
    <w:rsid w:val="007609CD"/>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7609CD"/>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rsid w:val="007609CD"/>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4834</Words>
  <Characters>27556</Characters>
  <Application>Microsoft Office Word</Application>
  <DocSecurity>0</DocSecurity>
  <Lines>229</Lines>
  <Paragraphs>64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