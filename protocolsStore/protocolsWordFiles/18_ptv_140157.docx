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23015" w14:textId="77777777" w:rsidR="00116809" w:rsidRDefault="00116809" w:rsidP="00116809">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r>
      <w:r>
        <w:rPr>
          <w:rFonts w:cs="David" w:hint="cs"/>
          <w:b/>
          <w:bCs/>
          <w:rtl/>
        </w:rPr>
        <w:tab/>
      </w:r>
      <w:r>
        <w:rPr>
          <w:rFonts w:cs="David" w:hint="cs"/>
          <w:b/>
          <w:bCs/>
          <w:rtl/>
        </w:rPr>
        <w:tab/>
        <w:t xml:space="preserve">                                                                  נוסח לא מתוקן              </w:t>
      </w:r>
    </w:p>
    <w:p w14:paraId="631B661A" w14:textId="77777777" w:rsidR="00116809" w:rsidRDefault="00116809" w:rsidP="00116809">
      <w:pPr>
        <w:bidi/>
        <w:jc w:val="both"/>
        <w:outlineLvl w:val="0"/>
        <w:rPr>
          <w:rFonts w:cs="David" w:hint="cs"/>
          <w:b/>
          <w:bCs/>
          <w:rtl/>
        </w:rPr>
      </w:pPr>
      <w:r>
        <w:rPr>
          <w:rFonts w:cs="David" w:hint="cs"/>
          <w:b/>
          <w:bCs/>
          <w:rtl/>
        </w:rPr>
        <w:t>מושב שני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14:paraId="2D28DBE6" w14:textId="77777777" w:rsidR="00116809" w:rsidRDefault="00116809" w:rsidP="00116809">
      <w:pPr>
        <w:bidi/>
        <w:jc w:val="both"/>
        <w:rPr>
          <w:rFonts w:cs="David"/>
          <w:b/>
          <w:bCs/>
          <w:rtl/>
        </w:rPr>
      </w:pPr>
    </w:p>
    <w:p w14:paraId="1388C1FA" w14:textId="77777777" w:rsidR="00116809" w:rsidRDefault="00116809" w:rsidP="00116809">
      <w:pPr>
        <w:bidi/>
        <w:jc w:val="both"/>
        <w:outlineLvl w:val="0"/>
        <w:rPr>
          <w:rFonts w:cs="David" w:hint="cs"/>
          <w:b/>
          <w:bCs/>
          <w:rtl/>
        </w:rPr>
      </w:pPr>
    </w:p>
    <w:p w14:paraId="008648E0" w14:textId="77777777" w:rsidR="00116809" w:rsidRDefault="00116809" w:rsidP="00116809">
      <w:pPr>
        <w:bidi/>
        <w:jc w:val="both"/>
        <w:outlineLvl w:val="0"/>
        <w:rPr>
          <w:rFonts w:cs="David" w:hint="cs"/>
          <w:b/>
          <w:bCs/>
          <w:rtl/>
        </w:rPr>
      </w:pPr>
    </w:p>
    <w:p w14:paraId="3AA65D91" w14:textId="77777777" w:rsidR="00116809" w:rsidRPr="0073607F" w:rsidRDefault="00116809" w:rsidP="00116809">
      <w:pPr>
        <w:bidi/>
        <w:jc w:val="center"/>
        <w:rPr>
          <w:rFonts w:cs="David" w:hint="cs"/>
          <w:b/>
          <w:bCs/>
          <w:rtl/>
        </w:rPr>
      </w:pPr>
      <w:r w:rsidRPr="0073607F">
        <w:rPr>
          <w:rFonts w:cs="David"/>
          <w:b/>
          <w:bCs/>
          <w:rtl/>
        </w:rPr>
        <w:t>פרוטוקול מס'</w:t>
      </w:r>
      <w:r w:rsidRPr="0073607F">
        <w:rPr>
          <w:rFonts w:cs="David" w:hint="cs"/>
          <w:b/>
          <w:bCs/>
          <w:rtl/>
        </w:rPr>
        <w:t xml:space="preserve"> 73</w:t>
      </w:r>
    </w:p>
    <w:p w14:paraId="1B605341" w14:textId="77777777" w:rsidR="00116809" w:rsidRPr="0073607F" w:rsidRDefault="00116809" w:rsidP="00116809">
      <w:pPr>
        <w:bidi/>
        <w:jc w:val="both"/>
        <w:rPr>
          <w:rFonts w:cs="David"/>
          <w:b/>
          <w:bCs/>
          <w:rtl/>
        </w:rPr>
      </w:pPr>
    </w:p>
    <w:p w14:paraId="59669FCE" w14:textId="77777777" w:rsidR="00116809" w:rsidRPr="0073607F" w:rsidRDefault="00116809" w:rsidP="00116809">
      <w:pPr>
        <w:bidi/>
        <w:jc w:val="center"/>
        <w:rPr>
          <w:rFonts w:cs="David" w:hint="cs"/>
          <w:b/>
          <w:bCs/>
          <w:rtl/>
        </w:rPr>
      </w:pPr>
      <w:r w:rsidRPr="0073607F">
        <w:rPr>
          <w:rFonts w:cs="David" w:hint="cs"/>
          <w:b/>
          <w:bCs/>
          <w:rtl/>
        </w:rPr>
        <w:t>מישיבת ועדת הכנסת</w:t>
      </w:r>
    </w:p>
    <w:p w14:paraId="510D8EB5" w14:textId="77777777" w:rsidR="00116809" w:rsidRPr="0073607F" w:rsidRDefault="00116809" w:rsidP="00116809">
      <w:pPr>
        <w:bidi/>
        <w:jc w:val="center"/>
        <w:rPr>
          <w:rFonts w:cs="David" w:hint="cs"/>
          <w:b/>
          <w:bCs/>
          <w:u w:val="single"/>
          <w:rtl/>
        </w:rPr>
      </w:pPr>
      <w:r w:rsidRPr="0073607F">
        <w:rPr>
          <w:rFonts w:cs="David" w:hint="cs"/>
          <w:b/>
          <w:bCs/>
          <w:u w:val="single"/>
          <w:rtl/>
        </w:rPr>
        <w:t>יום שלישי, ט' באדר התש"ע (23 בפברואר 2010), שעה 12:30</w:t>
      </w:r>
    </w:p>
    <w:p w14:paraId="10288CAD" w14:textId="77777777" w:rsidR="00116809" w:rsidRPr="0073607F" w:rsidRDefault="00116809" w:rsidP="00116809">
      <w:pPr>
        <w:tabs>
          <w:tab w:val="left" w:pos="1221"/>
        </w:tabs>
        <w:bidi/>
        <w:jc w:val="both"/>
        <w:rPr>
          <w:rFonts w:cs="David" w:hint="cs"/>
          <w:b/>
          <w:bCs/>
          <w:u w:val="single"/>
          <w:rtl/>
        </w:rPr>
      </w:pPr>
    </w:p>
    <w:p w14:paraId="7EA970EE" w14:textId="77777777" w:rsidR="00116809" w:rsidRPr="0073607F" w:rsidRDefault="00116809" w:rsidP="00116809">
      <w:pPr>
        <w:tabs>
          <w:tab w:val="left" w:pos="1221"/>
        </w:tabs>
        <w:bidi/>
        <w:ind w:left="1134" w:hanging="1134"/>
        <w:jc w:val="both"/>
        <w:rPr>
          <w:rFonts w:cs="David" w:hint="cs"/>
          <w:rtl/>
        </w:rPr>
      </w:pPr>
      <w:r w:rsidRPr="0073607F">
        <w:rPr>
          <w:rFonts w:cs="David"/>
          <w:b/>
          <w:bCs/>
          <w:u w:val="single"/>
          <w:rtl/>
        </w:rPr>
        <w:t>סדר היום</w:t>
      </w:r>
      <w:r w:rsidRPr="0073607F">
        <w:rPr>
          <w:rFonts w:cs="David"/>
          <w:rtl/>
        </w:rPr>
        <w:t>:</w:t>
      </w:r>
      <w:r w:rsidRPr="0073607F">
        <w:rPr>
          <w:rFonts w:cs="David" w:hint="cs"/>
          <w:rtl/>
        </w:rPr>
        <w:tab/>
        <w:t xml:space="preserve"> א. ערעורים על החלטת יושב-ראש הכנסת והסגנים שלא לאשר דחיפות הצעות לסדר היום.</w:t>
      </w:r>
    </w:p>
    <w:p w14:paraId="455E617B" w14:textId="77777777" w:rsidR="00116809" w:rsidRPr="0073607F" w:rsidRDefault="00116809" w:rsidP="00116809">
      <w:pPr>
        <w:tabs>
          <w:tab w:val="left" w:pos="1221"/>
        </w:tabs>
        <w:bidi/>
        <w:ind w:left="1134" w:hanging="1134"/>
        <w:jc w:val="both"/>
        <w:rPr>
          <w:rFonts w:cs="David" w:hint="cs"/>
          <w:rtl/>
        </w:rPr>
      </w:pPr>
      <w:r w:rsidRPr="0073607F">
        <w:rPr>
          <w:rFonts w:cs="David" w:hint="cs"/>
          <w:rtl/>
        </w:rPr>
        <w:tab/>
        <w:t xml:space="preserve">ב. קביעת ועדה לדיון בהצעת חוק התקשורת (בזק ושירותים)(תיקון </w:t>
      </w:r>
      <w:r w:rsidRPr="0073607F">
        <w:rPr>
          <w:rFonts w:cs="David"/>
          <w:rtl/>
        </w:rPr>
        <w:t>–</w:t>
      </w:r>
      <w:r w:rsidRPr="0073607F">
        <w:rPr>
          <w:rFonts w:cs="David" w:hint="cs"/>
          <w:rtl/>
        </w:rPr>
        <w:t xml:space="preserve"> הגבלת התשלום החודשי במכשיר טלפון נייד), התש"ע-2009 </w:t>
      </w:r>
      <w:r w:rsidRPr="0073607F">
        <w:rPr>
          <w:rFonts w:cs="David"/>
          <w:rtl/>
        </w:rPr>
        <w:t>–</w:t>
      </w:r>
      <w:r w:rsidRPr="0073607F">
        <w:rPr>
          <w:rFonts w:cs="David" w:hint="cs"/>
          <w:rtl/>
        </w:rPr>
        <w:t xml:space="preserve"> פ/1771/18 </w:t>
      </w:r>
      <w:r w:rsidRPr="0073607F">
        <w:rPr>
          <w:rFonts w:cs="David"/>
          <w:rtl/>
        </w:rPr>
        <w:t>–</w:t>
      </w:r>
      <w:r w:rsidRPr="0073607F">
        <w:rPr>
          <w:rFonts w:cs="David" w:hint="cs"/>
          <w:rtl/>
        </w:rPr>
        <w:t xml:space="preserve"> הצעת חה"כ מאיר שטרית.</w:t>
      </w:r>
    </w:p>
    <w:p w14:paraId="50CE91CF" w14:textId="77777777" w:rsidR="00116809" w:rsidRPr="0073607F" w:rsidRDefault="00116809" w:rsidP="00116809">
      <w:pPr>
        <w:tabs>
          <w:tab w:val="left" w:pos="1221"/>
        </w:tabs>
        <w:bidi/>
        <w:ind w:left="1134" w:hanging="1134"/>
        <w:jc w:val="both"/>
        <w:rPr>
          <w:rFonts w:cs="David" w:hint="cs"/>
          <w:rtl/>
        </w:rPr>
      </w:pPr>
      <w:r w:rsidRPr="0073607F">
        <w:rPr>
          <w:rFonts w:cs="David" w:hint="cs"/>
          <w:rtl/>
        </w:rPr>
        <w:tab/>
        <w:t xml:space="preserve">ג. הצעות לתיקון תקנון הכנסת. </w:t>
      </w:r>
    </w:p>
    <w:p w14:paraId="1FBCA225" w14:textId="77777777" w:rsidR="00116809" w:rsidRPr="0073607F" w:rsidRDefault="00116809" w:rsidP="00116809">
      <w:pPr>
        <w:bidi/>
        <w:jc w:val="both"/>
        <w:rPr>
          <w:rFonts w:cs="David" w:hint="cs"/>
          <w:b/>
          <w:bCs/>
          <w:rtl/>
        </w:rPr>
      </w:pPr>
    </w:p>
    <w:p w14:paraId="22A52728" w14:textId="77777777" w:rsidR="00116809" w:rsidRPr="0073607F" w:rsidRDefault="00116809" w:rsidP="00116809">
      <w:pPr>
        <w:bidi/>
        <w:jc w:val="both"/>
        <w:rPr>
          <w:rFonts w:cs="David" w:hint="cs"/>
          <w:rtl/>
        </w:rPr>
      </w:pPr>
    </w:p>
    <w:p w14:paraId="34DBE879" w14:textId="77777777" w:rsidR="00116809" w:rsidRPr="0073607F" w:rsidRDefault="00116809" w:rsidP="00116809">
      <w:pPr>
        <w:bidi/>
        <w:jc w:val="both"/>
        <w:rPr>
          <w:rFonts w:cs="David"/>
          <w:rtl/>
        </w:rPr>
      </w:pPr>
    </w:p>
    <w:p w14:paraId="7372339C" w14:textId="77777777" w:rsidR="00116809" w:rsidRPr="0073607F" w:rsidRDefault="00116809" w:rsidP="00116809">
      <w:pPr>
        <w:bidi/>
        <w:jc w:val="both"/>
        <w:rPr>
          <w:rFonts w:cs="David"/>
          <w:b/>
          <w:bCs/>
          <w:u w:val="single"/>
          <w:rtl/>
        </w:rPr>
      </w:pPr>
      <w:r w:rsidRPr="0073607F">
        <w:rPr>
          <w:rFonts w:cs="David"/>
          <w:b/>
          <w:bCs/>
          <w:u w:val="single"/>
          <w:rtl/>
        </w:rPr>
        <w:t>נכחו</w:t>
      </w:r>
      <w:r w:rsidRPr="0073607F">
        <w:rPr>
          <w:rFonts w:cs="David"/>
          <w:rtl/>
        </w:rPr>
        <w:t>:</w:t>
      </w:r>
    </w:p>
    <w:p w14:paraId="7F32D6B6" w14:textId="77777777" w:rsidR="00116809" w:rsidRPr="0073607F" w:rsidRDefault="00116809" w:rsidP="00116809">
      <w:pPr>
        <w:bidi/>
        <w:jc w:val="both"/>
        <w:rPr>
          <w:rFonts w:cs="David"/>
          <w:rtl/>
        </w:rPr>
      </w:pPr>
    </w:p>
    <w:p w14:paraId="5C640BD0" w14:textId="77777777" w:rsidR="00116809" w:rsidRPr="0073607F" w:rsidRDefault="00116809" w:rsidP="00116809">
      <w:pPr>
        <w:tabs>
          <w:tab w:val="left" w:pos="1788"/>
        </w:tabs>
        <w:bidi/>
        <w:jc w:val="both"/>
        <w:rPr>
          <w:rFonts w:cs="David"/>
          <w:rtl/>
        </w:rPr>
      </w:pPr>
      <w:r w:rsidRPr="0073607F">
        <w:rPr>
          <w:rFonts w:cs="David"/>
          <w:b/>
          <w:bCs/>
          <w:u w:val="single"/>
          <w:rtl/>
        </w:rPr>
        <w:t>חברי הוועדה</w:t>
      </w:r>
      <w:r w:rsidRPr="0073607F">
        <w:rPr>
          <w:rFonts w:cs="David"/>
          <w:rtl/>
        </w:rPr>
        <w:t>:</w:t>
      </w:r>
    </w:p>
    <w:p w14:paraId="0526029B" w14:textId="77777777" w:rsidR="00116809" w:rsidRDefault="00116809" w:rsidP="00116809">
      <w:pPr>
        <w:bidi/>
        <w:jc w:val="both"/>
        <w:rPr>
          <w:rFonts w:cs="David" w:hint="cs"/>
          <w:rtl/>
        </w:rPr>
      </w:pPr>
      <w:r>
        <w:rPr>
          <w:rFonts w:cs="David" w:hint="cs"/>
          <w:rtl/>
        </w:rPr>
        <w:t xml:space="preserve">יריב לוין </w:t>
      </w:r>
      <w:r>
        <w:rPr>
          <w:rFonts w:cs="David"/>
          <w:rtl/>
        </w:rPr>
        <w:t>–</w:t>
      </w:r>
      <w:r>
        <w:rPr>
          <w:rFonts w:cs="David" w:hint="cs"/>
          <w:rtl/>
        </w:rPr>
        <w:t xml:space="preserve"> היו"ר</w:t>
      </w:r>
    </w:p>
    <w:p w14:paraId="1E3EB832" w14:textId="77777777" w:rsidR="00116809" w:rsidRDefault="00116809" w:rsidP="00116809">
      <w:pPr>
        <w:bidi/>
        <w:jc w:val="both"/>
        <w:rPr>
          <w:rFonts w:cs="David" w:hint="cs"/>
          <w:rtl/>
        </w:rPr>
      </w:pPr>
      <w:r>
        <w:rPr>
          <w:rFonts w:cs="David" w:hint="cs"/>
          <w:rtl/>
        </w:rPr>
        <w:t>זבולון אורלב</w:t>
      </w:r>
    </w:p>
    <w:p w14:paraId="672D1F5E" w14:textId="77777777" w:rsidR="00116809" w:rsidRDefault="00116809" w:rsidP="00116809">
      <w:pPr>
        <w:bidi/>
        <w:jc w:val="both"/>
        <w:rPr>
          <w:rFonts w:cs="David" w:hint="cs"/>
          <w:rtl/>
        </w:rPr>
      </w:pPr>
      <w:r>
        <w:rPr>
          <w:rFonts w:cs="David" w:hint="cs"/>
          <w:rtl/>
        </w:rPr>
        <w:t>רוברט אילטוב</w:t>
      </w:r>
    </w:p>
    <w:p w14:paraId="491944BF" w14:textId="77777777" w:rsidR="00116809" w:rsidRDefault="00116809" w:rsidP="00116809">
      <w:pPr>
        <w:bidi/>
        <w:jc w:val="both"/>
        <w:rPr>
          <w:rFonts w:cs="David" w:hint="cs"/>
          <w:rtl/>
        </w:rPr>
      </w:pPr>
      <w:r>
        <w:rPr>
          <w:rFonts w:cs="David" w:hint="cs"/>
          <w:rtl/>
        </w:rPr>
        <w:t>זאב אלקין</w:t>
      </w:r>
    </w:p>
    <w:p w14:paraId="696F26EE" w14:textId="77777777" w:rsidR="00116809" w:rsidRDefault="00116809" w:rsidP="00116809">
      <w:pPr>
        <w:bidi/>
        <w:jc w:val="both"/>
        <w:rPr>
          <w:rFonts w:cs="David" w:hint="cs"/>
          <w:rtl/>
        </w:rPr>
      </w:pPr>
      <w:r>
        <w:rPr>
          <w:rFonts w:cs="David" w:hint="cs"/>
          <w:rtl/>
        </w:rPr>
        <w:t>אחמד טיבי</w:t>
      </w:r>
    </w:p>
    <w:p w14:paraId="6835669A" w14:textId="77777777" w:rsidR="00116809" w:rsidRDefault="00116809" w:rsidP="00116809">
      <w:pPr>
        <w:bidi/>
        <w:jc w:val="both"/>
        <w:rPr>
          <w:rFonts w:cs="David" w:hint="cs"/>
          <w:rtl/>
        </w:rPr>
      </w:pPr>
      <w:r>
        <w:rPr>
          <w:rFonts w:cs="David" w:hint="cs"/>
          <w:rtl/>
        </w:rPr>
        <w:t>אברהם מיכאלי</w:t>
      </w:r>
    </w:p>
    <w:p w14:paraId="63AE2298" w14:textId="77777777" w:rsidR="00116809" w:rsidRPr="0073607F" w:rsidRDefault="00116809" w:rsidP="00116809">
      <w:pPr>
        <w:bidi/>
        <w:jc w:val="both"/>
        <w:rPr>
          <w:rFonts w:cs="David" w:hint="cs"/>
          <w:rtl/>
        </w:rPr>
      </w:pPr>
      <w:r>
        <w:rPr>
          <w:rFonts w:cs="David" w:hint="cs"/>
          <w:rtl/>
        </w:rPr>
        <w:t>ציון פיניאן</w:t>
      </w:r>
    </w:p>
    <w:p w14:paraId="2A721CB4" w14:textId="77777777" w:rsidR="00116809" w:rsidRDefault="00116809" w:rsidP="00116809">
      <w:pPr>
        <w:bidi/>
        <w:jc w:val="both"/>
        <w:rPr>
          <w:rFonts w:cs="David" w:hint="cs"/>
          <w:rtl/>
        </w:rPr>
      </w:pPr>
    </w:p>
    <w:p w14:paraId="76C3E60D" w14:textId="77777777" w:rsidR="00116809" w:rsidRDefault="00116809" w:rsidP="00116809">
      <w:pPr>
        <w:bidi/>
        <w:jc w:val="both"/>
        <w:rPr>
          <w:rFonts w:cs="David" w:hint="cs"/>
          <w:rtl/>
        </w:rPr>
      </w:pPr>
    </w:p>
    <w:p w14:paraId="545D778F" w14:textId="77777777" w:rsidR="00116809" w:rsidRDefault="00116809" w:rsidP="00116809">
      <w:pPr>
        <w:bidi/>
        <w:jc w:val="both"/>
        <w:rPr>
          <w:rFonts w:cs="David" w:hint="cs"/>
          <w:rtl/>
        </w:rPr>
      </w:pPr>
      <w:r>
        <w:rPr>
          <w:rFonts w:cs="David" w:hint="cs"/>
          <w:rtl/>
        </w:rPr>
        <w:t>אופיר אקוניס</w:t>
      </w:r>
    </w:p>
    <w:p w14:paraId="20C08616" w14:textId="77777777" w:rsidR="00116809" w:rsidRDefault="00116809" w:rsidP="00116809">
      <w:pPr>
        <w:bidi/>
        <w:jc w:val="both"/>
        <w:rPr>
          <w:rFonts w:cs="David" w:hint="cs"/>
          <w:rtl/>
        </w:rPr>
      </w:pPr>
      <w:r>
        <w:rPr>
          <w:rFonts w:cs="David" w:hint="cs"/>
          <w:rtl/>
        </w:rPr>
        <w:t>טלב אלסאנע</w:t>
      </w:r>
    </w:p>
    <w:p w14:paraId="14E4CB5E" w14:textId="77777777" w:rsidR="00116809" w:rsidRDefault="00116809" w:rsidP="00116809">
      <w:pPr>
        <w:bidi/>
        <w:jc w:val="both"/>
        <w:rPr>
          <w:rFonts w:cs="David" w:hint="cs"/>
          <w:rtl/>
        </w:rPr>
      </w:pPr>
      <w:r>
        <w:rPr>
          <w:rFonts w:cs="David" w:hint="cs"/>
          <w:rtl/>
        </w:rPr>
        <w:t>אורית זוארץ</w:t>
      </w:r>
    </w:p>
    <w:p w14:paraId="285A92AB" w14:textId="77777777" w:rsidR="00116809" w:rsidRDefault="00116809" w:rsidP="00116809">
      <w:pPr>
        <w:bidi/>
        <w:jc w:val="both"/>
        <w:rPr>
          <w:rFonts w:cs="David" w:hint="cs"/>
          <w:rtl/>
        </w:rPr>
      </w:pPr>
      <w:r>
        <w:rPr>
          <w:rFonts w:cs="David" w:hint="cs"/>
          <w:rtl/>
        </w:rPr>
        <w:t>אלכס מילר</w:t>
      </w:r>
    </w:p>
    <w:p w14:paraId="35B96278" w14:textId="77777777" w:rsidR="00116809" w:rsidRDefault="00116809" w:rsidP="00116809">
      <w:pPr>
        <w:bidi/>
        <w:jc w:val="both"/>
        <w:rPr>
          <w:rFonts w:cs="David" w:hint="cs"/>
          <w:rtl/>
        </w:rPr>
      </w:pPr>
      <w:r>
        <w:rPr>
          <w:rFonts w:cs="David" w:hint="cs"/>
          <w:rtl/>
        </w:rPr>
        <w:t>כרמל שאמה</w:t>
      </w:r>
    </w:p>
    <w:p w14:paraId="24035FDA" w14:textId="77777777" w:rsidR="00116809" w:rsidRDefault="00116809" w:rsidP="00116809">
      <w:pPr>
        <w:bidi/>
        <w:jc w:val="both"/>
        <w:rPr>
          <w:rFonts w:cs="David" w:hint="cs"/>
          <w:rtl/>
        </w:rPr>
      </w:pPr>
      <w:r>
        <w:rPr>
          <w:rFonts w:cs="David" w:hint="cs"/>
          <w:rtl/>
        </w:rPr>
        <w:t>עתניאל שנלר</w:t>
      </w:r>
    </w:p>
    <w:p w14:paraId="3080E1E6" w14:textId="77777777" w:rsidR="00116809" w:rsidRDefault="00116809" w:rsidP="00116809">
      <w:pPr>
        <w:bidi/>
        <w:jc w:val="both"/>
        <w:rPr>
          <w:rFonts w:cs="David" w:hint="cs"/>
          <w:rtl/>
        </w:rPr>
      </w:pPr>
      <w:r>
        <w:rPr>
          <w:rFonts w:cs="David" w:hint="cs"/>
          <w:rtl/>
        </w:rPr>
        <w:t>מאיר שטרית</w:t>
      </w:r>
    </w:p>
    <w:p w14:paraId="5B66F4C4" w14:textId="77777777" w:rsidR="00116809" w:rsidRPr="0073607F" w:rsidRDefault="00116809" w:rsidP="00116809">
      <w:pPr>
        <w:bidi/>
        <w:jc w:val="both"/>
        <w:rPr>
          <w:rFonts w:cs="David" w:hint="cs"/>
          <w:rtl/>
        </w:rPr>
      </w:pPr>
    </w:p>
    <w:p w14:paraId="17C8F698" w14:textId="77777777" w:rsidR="00116809" w:rsidRPr="0073607F" w:rsidRDefault="00116809" w:rsidP="00116809">
      <w:pPr>
        <w:tabs>
          <w:tab w:val="left" w:pos="1788"/>
          <w:tab w:val="left" w:pos="3631"/>
        </w:tabs>
        <w:bidi/>
        <w:jc w:val="both"/>
        <w:rPr>
          <w:rFonts w:cs="David" w:hint="cs"/>
          <w:rtl/>
        </w:rPr>
      </w:pPr>
      <w:r w:rsidRPr="0073607F">
        <w:rPr>
          <w:rFonts w:cs="David"/>
          <w:b/>
          <w:bCs/>
          <w:u w:val="single"/>
          <w:rtl/>
        </w:rPr>
        <w:t>מוזמנים</w:t>
      </w:r>
      <w:r w:rsidRPr="0073607F">
        <w:rPr>
          <w:rFonts w:cs="David"/>
          <w:rtl/>
        </w:rPr>
        <w:t>:</w:t>
      </w:r>
    </w:p>
    <w:p w14:paraId="13A8F492" w14:textId="77777777" w:rsidR="00116809" w:rsidRDefault="00116809" w:rsidP="00116809">
      <w:pPr>
        <w:bidi/>
        <w:jc w:val="both"/>
        <w:rPr>
          <w:rFonts w:cs="David" w:hint="cs"/>
          <w:rtl/>
        </w:rPr>
      </w:pPr>
      <w:r>
        <w:rPr>
          <w:rFonts w:cs="David" w:hint="cs"/>
          <w:rtl/>
        </w:rPr>
        <w:t xml:space="preserve">רונית חייקין-יעקובי </w:t>
      </w:r>
      <w:r>
        <w:rPr>
          <w:rFonts w:cs="David"/>
          <w:rtl/>
        </w:rPr>
        <w:t>–</w:t>
      </w:r>
      <w:r>
        <w:rPr>
          <w:rFonts w:cs="David" w:hint="cs"/>
          <w:rtl/>
        </w:rPr>
        <w:t xml:space="preserve"> מנהלת סיעת מרצ</w:t>
      </w:r>
    </w:p>
    <w:p w14:paraId="53BB463A" w14:textId="77777777" w:rsidR="00116809" w:rsidRDefault="00116809" w:rsidP="00116809">
      <w:pPr>
        <w:bidi/>
        <w:jc w:val="both"/>
        <w:rPr>
          <w:rFonts w:cs="David" w:hint="cs"/>
          <w:rtl/>
        </w:rPr>
      </w:pPr>
      <w:r w:rsidRPr="00457110">
        <w:rPr>
          <w:rFonts w:cs="David" w:hint="cs"/>
          <w:rtl/>
        </w:rPr>
        <w:t xml:space="preserve">תמי כנפו </w:t>
      </w:r>
      <w:r w:rsidRPr="00457110">
        <w:rPr>
          <w:rFonts w:cs="David"/>
          <w:rtl/>
        </w:rPr>
        <w:t>–</w:t>
      </w:r>
      <w:r w:rsidRPr="00457110">
        <w:rPr>
          <w:rFonts w:cs="David" w:hint="cs"/>
          <w:rtl/>
        </w:rPr>
        <w:t xml:space="preserve"> מנהלת סיעת האיחוד הלאומי-מפד"ל</w:t>
      </w:r>
    </w:p>
    <w:p w14:paraId="5281F9F5" w14:textId="77777777" w:rsidR="00116809" w:rsidRPr="0073607F" w:rsidRDefault="00116809" w:rsidP="00116809">
      <w:pPr>
        <w:bidi/>
        <w:jc w:val="both"/>
        <w:rPr>
          <w:rFonts w:cs="David" w:hint="cs"/>
          <w:rtl/>
        </w:rPr>
      </w:pPr>
      <w:r>
        <w:rPr>
          <w:rFonts w:cs="David" w:hint="cs"/>
          <w:rtl/>
        </w:rPr>
        <w:t xml:space="preserve">מאיר נריה </w:t>
      </w:r>
    </w:p>
    <w:p w14:paraId="5F5F1281" w14:textId="77777777" w:rsidR="00116809" w:rsidRDefault="00116809" w:rsidP="00116809">
      <w:pPr>
        <w:bidi/>
        <w:jc w:val="both"/>
        <w:rPr>
          <w:rFonts w:cs="David" w:hint="cs"/>
          <w:rtl/>
        </w:rPr>
      </w:pPr>
      <w:r>
        <w:rPr>
          <w:rFonts w:cs="David" w:hint="cs"/>
          <w:rtl/>
        </w:rPr>
        <w:t xml:space="preserve">סהר פינטו </w:t>
      </w:r>
      <w:r>
        <w:rPr>
          <w:rFonts w:cs="David"/>
          <w:rtl/>
        </w:rPr>
        <w:t>–</w:t>
      </w:r>
      <w:r>
        <w:rPr>
          <w:rFonts w:cs="David" w:hint="cs"/>
          <w:rtl/>
        </w:rPr>
        <w:t xml:space="preserve"> יועמ"ש סיעת קדימה</w:t>
      </w:r>
    </w:p>
    <w:p w14:paraId="5D55CB48" w14:textId="77777777" w:rsidR="00116809" w:rsidRPr="0073607F" w:rsidRDefault="00116809" w:rsidP="00116809">
      <w:pPr>
        <w:bidi/>
        <w:jc w:val="both"/>
        <w:rPr>
          <w:rFonts w:cs="David" w:hint="cs"/>
          <w:rtl/>
        </w:rPr>
      </w:pPr>
    </w:p>
    <w:p w14:paraId="3F6482FD" w14:textId="77777777" w:rsidR="00116809" w:rsidRPr="0073607F" w:rsidRDefault="00116809" w:rsidP="00116809">
      <w:pPr>
        <w:bidi/>
        <w:jc w:val="both"/>
        <w:rPr>
          <w:rFonts w:cs="David"/>
          <w:rtl/>
        </w:rPr>
      </w:pPr>
    </w:p>
    <w:p w14:paraId="0E020B17" w14:textId="77777777" w:rsidR="00116809" w:rsidRPr="0073607F" w:rsidRDefault="00116809" w:rsidP="00116809">
      <w:pPr>
        <w:tabs>
          <w:tab w:val="left" w:pos="1930"/>
        </w:tabs>
        <w:bidi/>
        <w:jc w:val="both"/>
        <w:rPr>
          <w:rFonts w:cs="David" w:hint="cs"/>
          <w:rtl/>
        </w:rPr>
      </w:pPr>
      <w:r>
        <w:rPr>
          <w:rFonts w:cs="David" w:hint="cs"/>
          <w:b/>
          <w:bCs/>
          <w:u w:val="single"/>
          <w:rtl/>
        </w:rPr>
        <w:t xml:space="preserve">יועצת </w:t>
      </w:r>
      <w:r w:rsidRPr="0073607F">
        <w:rPr>
          <w:rFonts w:cs="David"/>
          <w:b/>
          <w:bCs/>
          <w:u w:val="single"/>
          <w:rtl/>
        </w:rPr>
        <w:t>משפטי</w:t>
      </w:r>
      <w:r>
        <w:rPr>
          <w:rFonts w:cs="David" w:hint="cs"/>
          <w:b/>
          <w:bCs/>
          <w:u w:val="single"/>
          <w:rtl/>
        </w:rPr>
        <w:t>ת</w:t>
      </w:r>
      <w:r w:rsidRPr="0073607F">
        <w:rPr>
          <w:rFonts w:cs="David"/>
          <w:rtl/>
        </w:rPr>
        <w:t>:</w:t>
      </w:r>
      <w:r w:rsidRPr="0073607F">
        <w:rPr>
          <w:rFonts w:cs="David" w:hint="cs"/>
          <w:rtl/>
        </w:rPr>
        <w:t xml:space="preserve"> ארבל אסטרחן</w:t>
      </w:r>
    </w:p>
    <w:p w14:paraId="7F702966" w14:textId="77777777" w:rsidR="00116809" w:rsidRPr="0073607F" w:rsidRDefault="00116809" w:rsidP="00116809">
      <w:pPr>
        <w:tabs>
          <w:tab w:val="left" w:pos="1930"/>
        </w:tabs>
        <w:bidi/>
        <w:jc w:val="both"/>
        <w:rPr>
          <w:rFonts w:cs="David" w:hint="cs"/>
          <w:rtl/>
        </w:rPr>
      </w:pPr>
      <w:r>
        <w:rPr>
          <w:rFonts w:cs="David" w:hint="cs"/>
          <w:rtl/>
        </w:rPr>
        <w:t xml:space="preserve">                    </w:t>
      </w:r>
      <w:r w:rsidRPr="0073607F">
        <w:rPr>
          <w:rFonts w:cs="David" w:hint="cs"/>
          <w:rtl/>
        </w:rPr>
        <w:t xml:space="preserve">   </w:t>
      </w:r>
      <w:r>
        <w:rPr>
          <w:rFonts w:cs="David" w:hint="cs"/>
          <w:rtl/>
        </w:rPr>
        <w:t xml:space="preserve">     </w:t>
      </w:r>
      <w:r w:rsidRPr="0073607F">
        <w:rPr>
          <w:rFonts w:cs="David" w:hint="cs"/>
          <w:rtl/>
        </w:rPr>
        <w:t>יעל סלנט</w:t>
      </w:r>
      <w:r>
        <w:rPr>
          <w:rFonts w:cs="David" w:hint="cs"/>
          <w:rtl/>
        </w:rPr>
        <w:t xml:space="preserve"> - מתמחה</w:t>
      </w:r>
      <w:r w:rsidRPr="0073607F">
        <w:rPr>
          <w:rFonts w:cs="David" w:hint="cs"/>
          <w:rtl/>
        </w:rPr>
        <w:tab/>
      </w:r>
      <w:r w:rsidRPr="0073607F">
        <w:rPr>
          <w:rFonts w:cs="David" w:hint="cs"/>
          <w:rtl/>
        </w:rPr>
        <w:tab/>
      </w:r>
    </w:p>
    <w:p w14:paraId="0CF1292A" w14:textId="77777777" w:rsidR="00116809" w:rsidRPr="0073607F" w:rsidRDefault="00116809" w:rsidP="00116809">
      <w:pPr>
        <w:bidi/>
        <w:jc w:val="both"/>
        <w:rPr>
          <w:rFonts w:cs="David"/>
          <w:rtl/>
        </w:rPr>
      </w:pPr>
    </w:p>
    <w:p w14:paraId="1AC4F485" w14:textId="77777777" w:rsidR="00116809" w:rsidRPr="0073607F" w:rsidRDefault="00116809" w:rsidP="00116809">
      <w:pPr>
        <w:tabs>
          <w:tab w:val="left" w:pos="1930"/>
        </w:tabs>
        <w:bidi/>
        <w:jc w:val="both"/>
        <w:rPr>
          <w:rFonts w:cs="David" w:hint="cs"/>
          <w:b/>
          <w:bCs/>
          <w:rtl/>
        </w:rPr>
      </w:pPr>
      <w:r w:rsidRPr="0073607F">
        <w:rPr>
          <w:rFonts w:cs="David"/>
          <w:b/>
          <w:bCs/>
          <w:u w:val="single"/>
          <w:rtl/>
        </w:rPr>
        <w:t>מנהלת הוועדה</w:t>
      </w:r>
      <w:r w:rsidRPr="0073607F">
        <w:rPr>
          <w:rFonts w:cs="David"/>
          <w:rtl/>
        </w:rPr>
        <w:t>:</w:t>
      </w:r>
      <w:r w:rsidRPr="0073607F">
        <w:rPr>
          <w:rFonts w:cs="David" w:hint="cs"/>
          <w:rtl/>
        </w:rPr>
        <w:t xml:space="preserve"> אתי בן-יוסף</w:t>
      </w:r>
    </w:p>
    <w:p w14:paraId="10E55801" w14:textId="77777777" w:rsidR="00116809" w:rsidRPr="0073607F" w:rsidRDefault="00116809" w:rsidP="00116809">
      <w:pPr>
        <w:bidi/>
        <w:jc w:val="both"/>
        <w:rPr>
          <w:rFonts w:cs="David"/>
          <w:rtl/>
        </w:rPr>
      </w:pPr>
    </w:p>
    <w:p w14:paraId="496DCEFE" w14:textId="77777777" w:rsidR="00116809" w:rsidRPr="0073607F" w:rsidRDefault="00116809" w:rsidP="00116809">
      <w:pPr>
        <w:tabs>
          <w:tab w:val="left" w:pos="1930"/>
        </w:tabs>
        <w:bidi/>
        <w:jc w:val="both"/>
        <w:rPr>
          <w:rFonts w:cs="David" w:hint="cs"/>
          <w:rtl/>
        </w:rPr>
      </w:pPr>
      <w:r w:rsidRPr="0073607F">
        <w:rPr>
          <w:rFonts w:cs="David" w:hint="cs"/>
          <w:b/>
          <w:bCs/>
          <w:u w:val="single"/>
          <w:rtl/>
        </w:rPr>
        <w:t>קצרנית:</w:t>
      </w:r>
      <w:r w:rsidRPr="0073607F">
        <w:rPr>
          <w:rFonts w:cs="David" w:hint="cs"/>
          <w:rtl/>
        </w:rPr>
        <w:t xml:space="preserve"> חנה כהן</w:t>
      </w:r>
    </w:p>
    <w:p w14:paraId="14AABBB2" w14:textId="77777777" w:rsidR="00116809" w:rsidRPr="0073607F" w:rsidRDefault="00116809" w:rsidP="00116809">
      <w:pPr>
        <w:bidi/>
        <w:jc w:val="both"/>
        <w:rPr>
          <w:rFonts w:cs="David" w:hint="cs"/>
          <w:b/>
          <w:bCs/>
          <w:rtl/>
        </w:rPr>
      </w:pPr>
    </w:p>
    <w:p w14:paraId="74EF51D6" w14:textId="77777777" w:rsidR="00116809" w:rsidRPr="0073607F" w:rsidRDefault="00116809" w:rsidP="00116809">
      <w:pPr>
        <w:pStyle w:val="Heading5"/>
        <w:bidi/>
        <w:rPr>
          <w:rFonts w:hint="cs"/>
          <w:sz w:val="24"/>
          <w:rtl/>
        </w:rPr>
      </w:pPr>
    </w:p>
    <w:p w14:paraId="1C236519" w14:textId="77777777" w:rsidR="00116809" w:rsidRPr="0073607F" w:rsidRDefault="00116809" w:rsidP="00116809">
      <w:pPr>
        <w:pStyle w:val="Heading5"/>
        <w:bidi/>
        <w:rPr>
          <w:rFonts w:hint="cs"/>
          <w:rtl/>
        </w:rPr>
      </w:pPr>
      <w:r w:rsidRPr="0073607F">
        <w:rPr>
          <w:rtl/>
        </w:rPr>
        <w:t xml:space="preserve"> </w:t>
      </w:r>
    </w:p>
    <w:p w14:paraId="14EA285B" w14:textId="77777777" w:rsidR="00116809" w:rsidRPr="0073607F" w:rsidRDefault="00116809" w:rsidP="00116809">
      <w:pPr>
        <w:tabs>
          <w:tab w:val="left" w:pos="1221"/>
        </w:tabs>
        <w:bidi/>
        <w:jc w:val="center"/>
        <w:rPr>
          <w:rFonts w:cs="David" w:hint="cs"/>
          <w:b/>
          <w:bCs/>
          <w:u w:val="single"/>
          <w:rtl/>
        </w:rPr>
      </w:pPr>
      <w:r w:rsidRPr="0073607F">
        <w:rPr>
          <w:rFonts w:cs="David" w:hint="cs"/>
          <w:b/>
          <w:bCs/>
          <w:u w:val="single"/>
          <w:rtl/>
        </w:rPr>
        <w:lastRenderedPageBreak/>
        <w:t>ערעורים על החלטת יושב-ראש הכנסת והסגנים שלא לאשר דחיפות הצעות לסדר היום</w:t>
      </w:r>
    </w:p>
    <w:p w14:paraId="761AEE57" w14:textId="77777777" w:rsidR="00116809" w:rsidRPr="0073607F" w:rsidRDefault="00116809" w:rsidP="00116809">
      <w:pPr>
        <w:tabs>
          <w:tab w:val="left" w:pos="1221"/>
        </w:tabs>
        <w:bidi/>
        <w:jc w:val="both"/>
        <w:rPr>
          <w:rFonts w:cs="David" w:hint="cs"/>
          <w:rtl/>
        </w:rPr>
      </w:pPr>
    </w:p>
    <w:p w14:paraId="02368428" w14:textId="77777777" w:rsidR="00116809" w:rsidRPr="0073607F" w:rsidRDefault="00116809" w:rsidP="00116809">
      <w:pPr>
        <w:tabs>
          <w:tab w:val="left" w:pos="1221"/>
        </w:tabs>
        <w:bidi/>
        <w:jc w:val="both"/>
        <w:rPr>
          <w:rFonts w:cs="David" w:hint="cs"/>
          <w:rtl/>
        </w:rPr>
      </w:pPr>
    </w:p>
    <w:p w14:paraId="0078B273" w14:textId="77777777" w:rsidR="00116809" w:rsidRPr="0073607F" w:rsidRDefault="00116809" w:rsidP="00116809">
      <w:pPr>
        <w:tabs>
          <w:tab w:val="left" w:pos="1221"/>
        </w:tabs>
        <w:bidi/>
        <w:jc w:val="both"/>
        <w:rPr>
          <w:rFonts w:cs="David" w:hint="cs"/>
          <w:rtl/>
        </w:rPr>
      </w:pPr>
      <w:r w:rsidRPr="0073607F">
        <w:rPr>
          <w:rFonts w:cs="David" w:hint="cs"/>
          <w:u w:val="single"/>
          <w:rtl/>
        </w:rPr>
        <w:t>היו"ר יריב לוין:</w:t>
      </w:r>
    </w:p>
    <w:p w14:paraId="316296EF" w14:textId="77777777" w:rsidR="00116809" w:rsidRDefault="00116809" w:rsidP="00116809">
      <w:pPr>
        <w:tabs>
          <w:tab w:val="left" w:pos="1221"/>
        </w:tabs>
        <w:bidi/>
        <w:jc w:val="both"/>
        <w:rPr>
          <w:rFonts w:cs="David" w:hint="cs"/>
          <w:rtl/>
        </w:rPr>
      </w:pPr>
    </w:p>
    <w:p w14:paraId="2E451F4B" w14:textId="77777777" w:rsidR="00116809" w:rsidRDefault="00116809" w:rsidP="00116809">
      <w:pPr>
        <w:tabs>
          <w:tab w:val="left" w:pos="706"/>
        </w:tabs>
        <w:bidi/>
        <w:jc w:val="both"/>
        <w:rPr>
          <w:rFonts w:cs="David" w:hint="cs"/>
          <w:rtl/>
        </w:rPr>
      </w:pPr>
      <w:r>
        <w:rPr>
          <w:rFonts w:cs="David" w:hint="cs"/>
          <w:rtl/>
        </w:rPr>
        <w:tab/>
        <w:t xml:space="preserve">שלום לכולם, אני פותח את ישיבת הוועדה. הנושא הראשון על סדר היום:  ערעורים על החלטת יושב-ראש הכנסת והסגנים שלא לאשר דחיפות הצעות לסדר היום. הוגש ערעור אחד של חבר הכנסת טלב אלסאנע בנושא: פרשת הדרכונים המזויפים. זו הצעה דחופה לסדר שלא אושרה על-ידי הנשיאות. חבר הכנסת אלסאנע, בבקשה. </w:t>
      </w:r>
    </w:p>
    <w:p w14:paraId="2CCE4A17" w14:textId="77777777" w:rsidR="00116809" w:rsidRDefault="00116809" w:rsidP="00116809">
      <w:pPr>
        <w:tabs>
          <w:tab w:val="left" w:pos="706"/>
        </w:tabs>
        <w:bidi/>
        <w:jc w:val="both"/>
        <w:rPr>
          <w:rFonts w:cs="David" w:hint="cs"/>
          <w:rtl/>
        </w:rPr>
      </w:pPr>
    </w:p>
    <w:p w14:paraId="00FD1B47"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090C367F" w14:textId="77777777" w:rsidR="00116809" w:rsidRDefault="00116809" w:rsidP="00116809">
      <w:pPr>
        <w:bidi/>
        <w:jc w:val="both"/>
        <w:rPr>
          <w:rFonts w:cs="David" w:hint="cs"/>
          <w:u w:val="single"/>
          <w:rtl/>
        </w:rPr>
      </w:pPr>
    </w:p>
    <w:p w14:paraId="34934ABE" w14:textId="77777777" w:rsidR="00116809" w:rsidRDefault="00116809" w:rsidP="00613CFA">
      <w:pPr>
        <w:tabs>
          <w:tab w:val="left" w:pos="706"/>
        </w:tabs>
        <w:bidi/>
        <w:jc w:val="both"/>
        <w:rPr>
          <w:rFonts w:cs="David" w:hint="cs"/>
          <w:rtl/>
        </w:rPr>
      </w:pPr>
      <w:r>
        <w:rPr>
          <w:rFonts w:cs="David" w:hint="cs"/>
          <w:rtl/>
        </w:rPr>
        <w:tab/>
        <w:t xml:space="preserve">אדוני היושב-ראש, חברי הכנסת, אנחנו באים כל הזמן בטענות מה גרם לזילות הכנסת בישראל. מה שגרם לזילות הכנסת בישראל הוא משום שהנושאים החשובים  ביותר, נושאים שעל סדר היום, נושאים שכופים את עצמם,  לא מקיימים בהם דיון. כל העולם דן בסוגיה של המעורבות הישראלית בחיסול מחמוד אל-מבחוח. </w:t>
      </w:r>
    </w:p>
    <w:p w14:paraId="11A722E2" w14:textId="77777777" w:rsidR="00116809" w:rsidRDefault="00116809" w:rsidP="00116809">
      <w:pPr>
        <w:tabs>
          <w:tab w:val="left" w:pos="706"/>
        </w:tabs>
        <w:bidi/>
        <w:jc w:val="both"/>
        <w:rPr>
          <w:rFonts w:cs="David" w:hint="cs"/>
          <w:rtl/>
        </w:rPr>
      </w:pPr>
    </w:p>
    <w:p w14:paraId="53F1F2FF" w14:textId="77777777" w:rsidR="00116809" w:rsidRPr="0073607F" w:rsidRDefault="00116809" w:rsidP="00116809">
      <w:pPr>
        <w:tabs>
          <w:tab w:val="left" w:pos="1221"/>
        </w:tabs>
        <w:bidi/>
        <w:jc w:val="both"/>
        <w:rPr>
          <w:rFonts w:cs="David" w:hint="cs"/>
          <w:rtl/>
        </w:rPr>
      </w:pPr>
      <w:r w:rsidRPr="0073607F">
        <w:rPr>
          <w:rFonts w:cs="David" w:hint="cs"/>
          <w:u w:val="single"/>
          <w:rtl/>
        </w:rPr>
        <w:t>היו"ר יריב לוין:</w:t>
      </w:r>
    </w:p>
    <w:p w14:paraId="0403F1A3" w14:textId="77777777" w:rsidR="00116809" w:rsidRDefault="00116809" w:rsidP="00116809">
      <w:pPr>
        <w:tabs>
          <w:tab w:val="left" w:pos="1221"/>
        </w:tabs>
        <w:bidi/>
        <w:jc w:val="both"/>
        <w:rPr>
          <w:rFonts w:cs="David" w:hint="cs"/>
          <w:rtl/>
        </w:rPr>
      </w:pPr>
    </w:p>
    <w:p w14:paraId="2659BB41" w14:textId="77777777" w:rsidR="00116809" w:rsidRDefault="00116809" w:rsidP="00116809">
      <w:pPr>
        <w:tabs>
          <w:tab w:val="left" w:pos="706"/>
        </w:tabs>
        <w:bidi/>
        <w:jc w:val="both"/>
        <w:rPr>
          <w:rFonts w:cs="David" w:hint="cs"/>
          <w:rtl/>
        </w:rPr>
      </w:pPr>
      <w:r>
        <w:rPr>
          <w:rFonts w:cs="David" w:hint="cs"/>
          <w:rtl/>
        </w:rPr>
        <w:tab/>
        <w:t xml:space="preserve"> המעורבות הנטענת. </w:t>
      </w:r>
    </w:p>
    <w:p w14:paraId="5B717990" w14:textId="77777777" w:rsidR="00116809" w:rsidRDefault="00116809" w:rsidP="00116809">
      <w:pPr>
        <w:tabs>
          <w:tab w:val="left" w:pos="706"/>
        </w:tabs>
        <w:bidi/>
        <w:jc w:val="both"/>
        <w:rPr>
          <w:rFonts w:cs="David" w:hint="cs"/>
          <w:rtl/>
        </w:rPr>
      </w:pPr>
    </w:p>
    <w:p w14:paraId="2B51780F"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6F779CC1" w14:textId="77777777" w:rsidR="00116809" w:rsidRDefault="00116809" w:rsidP="00116809">
      <w:pPr>
        <w:bidi/>
        <w:jc w:val="both"/>
        <w:rPr>
          <w:rFonts w:cs="David" w:hint="cs"/>
          <w:u w:val="single"/>
          <w:rtl/>
        </w:rPr>
      </w:pPr>
    </w:p>
    <w:p w14:paraId="5AC598FD" w14:textId="77777777" w:rsidR="00116809" w:rsidRDefault="00116809" w:rsidP="00116809">
      <w:pPr>
        <w:tabs>
          <w:tab w:val="left" w:pos="706"/>
        </w:tabs>
        <w:bidi/>
        <w:jc w:val="both"/>
        <w:rPr>
          <w:rFonts w:cs="David" w:hint="cs"/>
          <w:rtl/>
        </w:rPr>
      </w:pPr>
      <w:r>
        <w:rPr>
          <w:rFonts w:cs="David" w:hint="cs"/>
          <w:rtl/>
        </w:rPr>
        <w:tab/>
        <w:t xml:space="preserve">כן. אני רואה שראש ממשלת אנגליה, בראון, מקים ועדת חקירה לחקור את זיוף הדרכונים הבריטיים. אני רואה את השר ליברמן הולך להתנצל באירלנד. השאלה הנשאלת היא למה למשל אלה שהחזיקו דרכונים אירלנדים יחסלו את אל-מבחוח? מה בין אירלנד למבחוח?  למה שיחסלו אותו? אנחנו קוראים בכותרות העיתונים על כך שראש הממשלה בירך את הצוות שיצא לחיסול. כל מה שטוענים שלא ידענו, ראינו בחשיפה של מפקד המשטרה בדובאי, ג'נרל ח'לפאן. הוא הציג את הראיות שמחזקות, הראה את אנשי המוסד, כאילו מדובר בתכנית ריאליטי, כאילו מדובר בתכנית של "האח הגדול". כל העולם מדבר, חוץ מהכנסת. אוסרים את הדיון הענייני בסוגיה הזאת. </w:t>
      </w:r>
    </w:p>
    <w:p w14:paraId="698B0BEE" w14:textId="77777777" w:rsidR="00116809" w:rsidRDefault="00116809" w:rsidP="00116809">
      <w:pPr>
        <w:tabs>
          <w:tab w:val="left" w:pos="706"/>
        </w:tabs>
        <w:bidi/>
        <w:jc w:val="both"/>
        <w:rPr>
          <w:rFonts w:cs="David" w:hint="cs"/>
          <w:rtl/>
        </w:rPr>
      </w:pPr>
    </w:p>
    <w:p w14:paraId="1655AA7E" w14:textId="77777777" w:rsidR="00116809" w:rsidRDefault="00116809" w:rsidP="00116809">
      <w:pPr>
        <w:tabs>
          <w:tab w:val="left" w:pos="706"/>
        </w:tabs>
        <w:bidi/>
        <w:jc w:val="both"/>
        <w:rPr>
          <w:rFonts w:cs="David" w:hint="cs"/>
          <w:rtl/>
        </w:rPr>
      </w:pPr>
      <w:r>
        <w:rPr>
          <w:rFonts w:cs="David" w:hint="cs"/>
          <w:rtl/>
        </w:rPr>
        <w:tab/>
        <w:t xml:space="preserve">בעיתון "ידיעות אחרונות" רואים תמונות של כולם, של כל המעורבים. התמונות שלהם בכל עיתוני העולם וכולם דנים בסוגיה הזאת, חוץ מהנשיאות של הכנסת שמסרבת לקיים דיון בנושא הזה. </w:t>
      </w:r>
    </w:p>
    <w:p w14:paraId="6F7A4F01" w14:textId="77777777" w:rsidR="00116809" w:rsidRDefault="00116809" w:rsidP="00116809">
      <w:pPr>
        <w:tabs>
          <w:tab w:val="left" w:pos="706"/>
        </w:tabs>
        <w:bidi/>
        <w:jc w:val="both"/>
        <w:rPr>
          <w:rFonts w:cs="David" w:hint="cs"/>
          <w:rtl/>
        </w:rPr>
      </w:pPr>
    </w:p>
    <w:p w14:paraId="4235D226" w14:textId="77777777" w:rsidR="00116809" w:rsidRDefault="00116809" w:rsidP="00116809">
      <w:pPr>
        <w:tabs>
          <w:tab w:val="left" w:pos="706"/>
        </w:tabs>
        <w:bidi/>
        <w:jc w:val="both"/>
        <w:rPr>
          <w:rFonts w:cs="David" w:hint="cs"/>
          <w:rtl/>
        </w:rPr>
      </w:pPr>
      <w:r>
        <w:rPr>
          <w:rFonts w:cs="David" w:hint="cs"/>
          <w:rtl/>
        </w:rPr>
        <w:tab/>
        <w:t>היושב-ראש, הסוגיה הזאת מעלה מספר נושאים ברמה העקרונית: א. מדובר בראש ממשלה שהיה מעורב כבר באירוע קודם. הוא לא למד מהניסיון שלו. גם קודם לכן הוא ניסה לחסל מנהיג שנבחר על-ידי - - -</w:t>
      </w:r>
    </w:p>
    <w:p w14:paraId="25CBCE27" w14:textId="77777777" w:rsidR="00116809" w:rsidRDefault="00116809" w:rsidP="00116809">
      <w:pPr>
        <w:tabs>
          <w:tab w:val="left" w:pos="706"/>
        </w:tabs>
        <w:bidi/>
        <w:jc w:val="both"/>
        <w:rPr>
          <w:rFonts w:cs="David" w:hint="cs"/>
          <w:rtl/>
        </w:rPr>
      </w:pPr>
    </w:p>
    <w:p w14:paraId="16B0798C" w14:textId="77777777" w:rsidR="00116809" w:rsidRPr="0073607F" w:rsidRDefault="00116809" w:rsidP="00116809">
      <w:pPr>
        <w:tabs>
          <w:tab w:val="left" w:pos="1221"/>
        </w:tabs>
        <w:bidi/>
        <w:jc w:val="both"/>
        <w:rPr>
          <w:rFonts w:cs="David" w:hint="cs"/>
          <w:rtl/>
        </w:rPr>
      </w:pPr>
      <w:r w:rsidRPr="0073607F">
        <w:rPr>
          <w:rFonts w:cs="David" w:hint="cs"/>
          <w:u w:val="single"/>
          <w:rtl/>
        </w:rPr>
        <w:t>היו"ר יריב לוין:</w:t>
      </w:r>
    </w:p>
    <w:p w14:paraId="0B33BF5D" w14:textId="77777777" w:rsidR="00116809" w:rsidRDefault="00116809" w:rsidP="00116809">
      <w:pPr>
        <w:tabs>
          <w:tab w:val="left" w:pos="1221"/>
        </w:tabs>
        <w:bidi/>
        <w:jc w:val="both"/>
        <w:rPr>
          <w:rFonts w:cs="David" w:hint="cs"/>
          <w:rtl/>
        </w:rPr>
      </w:pPr>
    </w:p>
    <w:p w14:paraId="5B40FB8B" w14:textId="77777777" w:rsidR="00116809" w:rsidRDefault="00116809" w:rsidP="00116809">
      <w:pPr>
        <w:tabs>
          <w:tab w:val="left" w:pos="706"/>
        </w:tabs>
        <w:bidi/>
        <w:jc w:val="both"/>
        <w:rPr>
          <w:rFonts w:cs="David" w:hint="cs"/>
          <w:rtl/>
        </w:rPr>
      </w:pPr>
      <w:r>
        <w:rPr>
          <w:rFonts w:cs="David" w:hint="cs"/>
          <w:rtl/>
        </w:rPr>
        <w:tab/>
        <w:t xml:space="preserve"> חבר הכנסת אלסאנע, אני אזכיר לך שאף אחד לא יודע מי עשה את זה, כולל בדובאי שאף אחד לא אומר או הוכיח שישראל מעורבת בעניין הזה. </w:t>
      </w:r>
    </w:p>
    <w:p w14:paraId="66FEFC81" w14:textId="77777777" w:rsidR="00116809" w:rsidRDefault="00116809" w:rsidP="00116809">
      <w:pPr>
        <w:tabs>
          <w:tab w:val="left" w:pos="706"/>
        </w:tabs>
        <w:bidi/>
        <w:jc w:val="both"/>
        <w:rPr>
          <w:rFonts w:cs="David" w:hint="cs"/>
          <w:rtl/>
        </w:rPr>
      </w:pPr>
    </w:p>
    <w:p w14:paraId="5F29C81D"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60EEE5E9" w14:textId="77777777" w:rsidR="00116809" w:rsidRDefault="00116809" w:rsidP="00116809">
      <w:pPr>
        <w:bidi/>
        <w:jc w:val="both"/>
        <w:rPr>
          <w:rFonts w:cs="David" w:hint="cs"/>
          <w:u w:val="single"/>
          <w:rtl/>
        </w:rPr>
      </w:pPr>
    </w:p>
    <w:p w14:paraId="47F712A1" w14:textId="77777777" w:rsidR="00116809" w:rsidRDefault="00116809" w:rsidP="00116809">
      <w:pPr>
        <w:tabs>
          <w:tab w:val="left" w:pos="706"/>
        </w:tabs>
        <w:bidi/>
        <w:jc w:val="both"/>
        <w:rPr>
          <w:rFonts w:cs="David" w:hint="cs"/>
          <w:rtl/>
        </w:rPr>
      </w:pPr>
      <w:r>
        <w:rPr>
          <w:rFonts w:cs="David" w:hint="cs"/>
          <w:rtl/>
        </w:rPr>
        <w:tab/>
        <w:t>אדוני היושב-ראש, כולם יודעים מי ניסה לחסל את חאלד משעל. בוא לא ניתמם, אתה יודע מה ישראלים אומרים?</w:t>
      </w:r>
    </w:p>
    <w:p w14:paraId="6C929569" w14:textId="77777777" w:rsidR="00116809" w:rsidRDefault="00116809" w:rsidP="00116809">
      <w:pPr>
        <w:tabs>
          <w:tab w:val="left" w:pos="706"/>
        </w:tabs>
        <w:bidi/>
        <w:jc w:val="both"/>
        <w:rPr>
          <w:rFonts w:cs="David" w:hint="cs"/>
          <w:rtl/>
        </w:rPr>
      </w:pPr>
    </w:p>
    <w:p w14:paraId="4E7ABEB3" w14:textId="77777777" w:rsidR="00116809" w:rsidRDefault="00116809" w:rsidP="00116809">
      <w:pPr>
        <w:bidi/>
        <w:jc w:val="both"/>
        <w:rPr>
          <w:rFonts w:cs="David" w:hint="cs"/>
          <w:u w:val="single"/>
          <w:rtl/>
        </w:rPr>
      </w:pPr>
      <w:r>
        <w:rPr>
          <w:rFonts w:cs="David" w:hint="cs"/>
          <w:u w:val="single"/>
          <w:rtl/>
        </w:rPr>
        <w:t>כרמל שאמה</w:t>
      </w:r>
      <w:r w:rsidRPr="00E36EB4">
        <w:rPr>
          <w:rFonts w:cs="David" w:hint="cs"/>
          <w:u w:val="single"/>
          <w:rtl/>
        </w:rPr>
        <w:t>:</w:t>
      </w:r>
    </w:p>
    <w:p w14:paraId="55F2C60C" w14:textId="77777777" w:rsidR="00116809" w:rsidRDefault="00116809" w:rsidP="00116809">
      <w:pPr>
        <w:bidi/>
        <w:jc w:val="both"/>
        <w:rPr>
          <w:rFonts w:cs="David" w:hint="cs"/>
          <w:u w:val="single"/>
          <w:rtl/>
        </w:rPr>
      </w:pPr>
    </w:p>
    <w:p w14:paraId="5DA49F36" w14:textId="77777777" w:rsidR="00116809" w:rsidRDefault="00116809" w:rsidP="00116809">
      <w:pPr>
        <w:tabs>
          <w:tab w:val="left" w:pos="706"/>
        </w:tabs>
        <w:bidi/>
        <w:jc w:val="both"/>
        <w:rPr>
          <w:rFonts w:cs="David" w:hint="cs"/>
          <w:rtl/>
        </w:rPr>
      </w:pPr>
      <w:r>
        <w:rPr>
          <w:rFonts w:cs="David" w:hint="cs"/>
          <w:rtl/>
        </w:rPr>
        <w:tab/>
        <w:t xml:space="preserve">אני אצטער מאוד אם לא ישראל עשתה את זה. </w:t>
      </w:r>
    </w:p>
    <w:p w14:paraId="0F7CC731" w14:textId="77777777" w:rsidR="00116809" w:rsidRDefault="00116809" w:rsidP="00A63C15">
      <w:pPr>
        <w:keepNext/>
        <w:tabs>
          <w:tab w:val="left" w:pos="706"/>
        </w:tabs>
        <w:bidi/>
        <w:jc w:val="both"/>
        <w:rPr>
          <w:rFonts w:cs="David" w:hint="cs"/>
          <w:rtl/>
        </w:rPr>
      </w:pPr>
    </w:p>
    <w:p w14:paraId="40F25DD8" w14:textId="77777777" w:rsidR="00116809" w:rsidRDefault="00116809" w:rsidP="00A63C15">
      <w:pPr>
        <w:keepNext/>
        <w:bidi/>
        <w:jc w:val="both"/>
        <w:rPr>
          <w:rFonts w:cs="David" w:hint="cs"/>
          <w:u w:val="single"/>
          <w:rtl/>
        </w:rPr>
      </w:pPr>
      <w:r>
        <w:rPr>
          <w:rFonts w:cs="David" w:hint="cs"/>
          <w:u w:val="single"/>
          <w:rtl/>
        </w:rPr>
        <w:t>טלב אלסאנע</w:t>
      </w:r>
      <w:r w:rsidRPr="00E36EB4">
        <w:rPr>
          <w:rFonts w:cs="David" w:hint="cs"/>
          <w:u w:val="single"/>
          <w:rtl/>
        </w:rPr>
        <w:t>:</w:t>
      </w:r>
    </w:p>
    <w:p w14:paraId="2D070668" w14:textId="77777777" w:rsidR="00116809" w:rsidRDefault="00116809" w:rsidP="00A63C15">
      <w:pPr>
        <w:keepNext/>
        <w:bidi/>
        <w:jc w:val="both"/>
        <w:rPr>
          <w:rFonts w:cs="David" w:hint="cs"/>
          <w:u w:val="single"/>
          <w:rtl/>
        </w:rPr>
      </w:pPr>
    </w:p>
    <w:p w14:paraId="018D7C95" w14:textId="77777777" w:rsidR="00116809" w:rsidRDefault="00116809" w:rsidP="00A63C15">
      <w:pPr>
        <w:keepNext/>
        <w:tabs>
          <w:tab w:val="left" w:pos="706"/>
        </w:tabs>
        <w:bidi/>
        <w:jc w:val="both"/>
        <w:rPr>
          <w:rFonts w:cs="David" w:hint="cs"/>
          <w:rtl/>
        </w:rPr>
      </w:pPr>
      <w:r>
        <w:rPr>
          <w:rFonts w:cs="David" w:hint="cs"/>
          <w:rtl/>
        </w:rPr>
        <w:tab/>
        <w:t xml:space="preserve">הם אומרים שזה לא אנחנו. הוא לא מבין שזה מעשה רצח, שזה מעשה טרור, ואומר: אנחנו מצטערים שאנחנו לא עשינו. המחשבה העומדת מאחורי הדבר הזה היא המחשבה </w:t>
      </w:r>
      <w:r>
        <w:rPr>
          <w:rFonts w:cs="David" w:hint="cs"/>
          <w:rtl/>
        </w:rPr>
        <w:lastRenderedPageBreak/>
        <w:t xml:space="preserve">המסוכנת. זו פגיעה בריבונותה של מדינה עצמאית, דובאי, שאיננה צד לסכסוך. אין מצב מלחמה, להפך, מתחילה להתפתח מערכת יחסים. הולכים ופוגעים בריבונותה של מדינה עצמאית. </w:t>
      </w:r>
    </w:p>
    <w:p w14:paraId="2BF10778" w14:textId="77777777" w:rsidR="00116809" w:rsidRDefault="00116809" w:rsidP="00116809">
      <w:pPr>
        <w:tabs>
          <w:tab w:val="left" w:pos="706"/>
        </w:tabs>
        <w:bidi/>
        <w:jc w:val="both"/>
        <w:rPr>
          <w:rFonts w:cs="David" w:hint="cs"/>
          <w:rtl/>
        </w:rPr>
      </w:pPr>
    </w:p>
    <w:p w14:paraId="58B847EE" w14:textId="77777777" w:rsidR="00116809" w:rsidRDefault="00116809" w:rsidP="00116809">
      <w:pPr>
        <w:bidi/>
        <w:jc w:val="both"/>
        <w:rPr>
          <w:rFonts w:cs="David" w:hint="cs"/>
          <w:u w:val="single"/>
          <w:rtl/>
        </w:rPr>
      </w:pPr>
      <w:r>
        <w:rPr>
          <w:rFonts w:cs="David" w:hint="cs"/>
          <w:u w:val="single"/>
          <w:rtl/>
        </w:rPr>
        <w:t>מאיר שטרית</w:t>
      </w:r>
      <w:r w:rsidRPr="00E36EB4">
        <w:rPr>
          <w:rFonts w:cs="David" w:hint="cs"/>
          <w:u w:val="single"/>
          <w:rtl/>
        </w:rPr>
        <w:t>:</w:t>
      </w:r>
    </w:p>
    <w:p w14:paraId="30AC69CA" w14:textId="77777777" w:rsidR="00116809" w:rsidRDefault="00116809" w:rsidP="00116809">
      <w:pPr>
        <w:bidi/>
        <w:jc w:val="both"/>
        <w:rPr>
          <w:rFonts w:cs="David" w:hint="cs"/>
          <w:u w:val="single"/>
          <w:rtl/>
        </w:rPr>
      </w:pPr>
    </w:p>
    <w:p w14:paraId="616330F7" w14:textId="77777777" w:rsidR="00116809" w:rsidRDefault="00116809" w:rsidP="00116809">
      <w:pPr>
        <w:tabs>
          <w:tab w:val="left" w:pos="706"/>
        </w:tabs>
        <w:bidi/>
        <w:jc w:val="both"/>
        <w:rPr>
          <w:rFonts w:cs="David" w:hint="cs"/>
          <w:rtl/>
        </w:rPr>
      </w:pPr>
      <w:r>
        <w:rPr>
          <w:rFonts w:cs="David" w:hint="cs"/>
          <w:rtl/>
        </w:rPr>
        <w:tab/>
        <w:t xml:space="preserve">טלב, אם זה חשוב לך, תגיש הצעה רגילה. </w:t>
      </w:r>
    </w:p>
    <w:p w14:paraId="355A519E" w14:textId="77777777" w:rsidR="00116809" w:rsidRDefault="00116809" w:rsidP="00116809">
      <w:pPr>
        <w:tabs>
          <w:tab w:val="left" w:pos="706"/>
        </w:tabs>
        <w:bidi/>
        <w:jc w:val="both"/>
        <w:rPr>
          <w:rFonts w:cs="David" w:hint="cs"/>
          <w:rtl/>
        </w:rPr>
      </w:pPr>
    </w:p>
    <w:p w14:paraId="64F9E4BA" w14:textId="77777777" w:rsidR="00116809" w:rsidRPr="0073607F" w:rsidRDefault="00116809" w:rsidP="00116809">
      <w:pPr>
        <w:tabs>
          <w:tab w:val="left" w:pos="1221"/>
        </w:tabs>
        <w:bidi/>
        <w:jc w:val="both"/>
        <w:rPr>
          <w:rFonts w:cs="David" w:hint="cs"/>
          <w:rtl/>
        </w:rPr>
      </w:pPr>
      <w:r w:rsidRPr="0073607F">
        <w:rPr>
          <w:rFonts w:cs="David" w:hint="cs"/>
          <w:u w:val="single"/>
          <w:rtl/>
        </w:rPr>
        <w:t>היו"ר יריב לוין:</w:t>
      </w:r>
    </w:p>
    <w:p w14:paraId="61C8949A" w14:textId="77777777" w:rsidR="00116809" w:rsidRDefault="00116809" w:rsidP="00116809">
      <w:pPr>
        <w:tabs>
          <w:tab w:val="left" w:pos="1221"/>
        </w:tabs>
        <w:bidi/>
        <w:jc w:val="both"/>
        <w:rPr>
          <w:rFonts w:cs="David" w:hint="cs"/>
          <w:rtl/>
        </w:rPr>
      </w:pPr>
    </w:p>
    <w:p w14:paraId="66F9BA66" w14:textId="77777777" w:rsidR="00116809" w:rsidRDefault="00116809" w:rsidP="00116809">
      <w:pPr>
        <w:tabs>
          <w:tab w:val="left" w:pos="706"/>
        </w:tabs>
        <w:bidi/>
        <w:jc w:val="both"/>
        <w:rPr>
          <w:rFonts w:cs="David" w:hint="cs"/>
          <w:rtl/>
        </w:rPr>
      </w:pPr>
      <w:r>
        <w:rPr>
          <w:rFonts w:cs="David" w:hint="cs"/>
          <w:rtl/>
        </w:rPr>
        <w:tab/>
        <w:t xml:space="preserve"> אתה קורא לדובאי ולאיחוד האמירויות לכונן קשרים עם ישראל, אם אני מבין נכון את הדברים שלך?</w:t>
      </w:r>
    </w:p>
    <w:p w14:paraId="1570CED2" w14:textId="77777777" w:rsidR="00116809" w:rsidRDefault="00116809" w:rsidP="00116809">
      <w:pPr>
        <w:tabs>
          <w:tab w:val="left" w:pos="706"/>
        </w:tabs>
        <w:bidi/>
        <w:jc w:val="both"/>
        <w:rPr>
          <w:rFonts w:cs="David" w:hint="cs"/>
          <w:rtl/>
        </w:rPr>
      </w:pPr>
    </w:p>
    <w:p w14:paraId="23BB1A1E"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5BE5C3D8" w14:textId="77777777" w:rsidR="00116809" w:rsidRDefault="00116809" w:rsidP="00116809">
      <w:pPr>
        <w:bidi/>
        <w:jc w:val="both"/>
        <w:rPr>
          <w:rFonts w:cs="David" w:hint="cs"/>
          <w:u w:val="single"/>
          <w:rtl/>
        </w:rPr>
      </w:pPr>
    </w:p>
    <w:p w14:paraId="1897123C" w14:textId="77777777" w:rsidR="00116809" w:rsidRDefault="00116809" w:rsidP="00116809">
      <w:pPr>
        <w:tabs>
          <w:tab w:val="left" w:pos="706"/>
        </w:tabs>
        <w:bidi/>
        <w:jc w:val="both"/>
        <w:rPr>
          <w:rFonts w:cs="David" w:hint="cs"/>
          <w:rtl/>
        </w:rPr>
      </w:pPr>
      <w:r>
        <w:rPr>
          <w:rFonts w:cs="David" w:hint="cs"/>
          <w:rtl/>
        </w:rPr>
        <w:tab/>
        <w:t xml:space="preserve">אבל אתם פגעתם בריבונות של מדינה עצמאית ללא שום סיבה. </w:t>
      </w:r>
    </w:p>
    <w:p w14:paraId="76A33653" w14:textId="77777777" w:rsidR="00116809" w:rsidRDefault="00116809" w:rsidP="00116809">
      <w:pPr>
        <w:tabs>
          <w:tab w:val="left" w:pos="706"/>
        </w:tabs>
        <w:bidi/>
        <w:jc w:val="both"/>
        <w:rPr>
          <w:rFonts w:cs="David" w:hint="cs"/>
          <w:rtl/>
        </w:rPr>
      </w:pPr>
    </w:p>
    <w:p w14:paraId="6E6806A2" w14:textId="77777777" w:rsidR="00116809" w:rsidRPr="0073607F" w:rsidRDefault="00116809" w:rsidP="00116809">
      <w:pPr>
        <w:tabs>
          <w:tab w:val="left" w:pos="1221"/>
        </w:tabs>
        <w:bidi/>
        <w:jc w:val="both"/>
        <w:rPr>
          <w:rFonts w:cs="David" w:hint="cs"/>
          <w:rtl/>
        </w:rPr>
      </w:pPr>
      <w:r w:rsidRPr="0073607F">
        <w:rPr>
          <w:rFonts w:cs="David" w:hint="cs"/>
          <w:u w:val="single"/>
          <w:rtl/>
        </w:rPr>
        <w:t>היו"ר יריב לוין:</w:t>
      </w:r>
    </w:p>
    <w:p w14:paraId="27D3780E" w14:textId="77777777" w:rsidR="00116809" w:rsidRDefault="00116809" w:rsidP="00116809">
      <w:pPr>
        <w:tabs>
          <w:tab w:val="left" w:pos="1221"/>
        </w:tabs>
        <w:bidi/>
        <w:jc w:val="both"/>
        <w:rPr>
          <w:rFonts w:cs="David" w:hint="cs"/>
          <w:rtl/>
        </w:rPr>
      </w:pPr>
    </w:p>
    <w:p w14:paraId="76B166A8" w14:textId="77777777" w:rsidR="00116809" w:rsidRDefault="00116809" w:rsidP="00116809">
      <w:pPr>
        <w:tabs>
          <w:tab w:val="left" w:pos="706"/>
        </w:tabs>
        <w:bidi/>
        <w:jc w:val="both"/>
        <w:rPr>
          <w:rFonts w:cs="David" w:hint="cs"/>
          <w:rtl/>
        </w:rPr>
      </w:pPr>
      <w:r>
        <w:rPr>
          <w:rFonts w:cs="David" w:hint="cs"/>
          <w:rtl/>
        </w:rPr>
        <w:tab/>
        <w:t xml:space="preserve"> מי זה אתם?</w:t>
      </w:r>
    </w:p>
    <w:p w14:paraId="0EBC365E" w14:textId="77777777" w:rsidR="00116809" w:rsidRDefault="00116809" w:rsidP="00116809">
      <w:pPr>
        <w:tabs>
          <w:tab w:val="left" w:pos="706"/>
        </w:tabs>
        <w:bidi/>
        <w:jc w:val="both"/>
        <w:rPr>
          <w:rFonts w:cs="David" w:hint="cs"/>
          <w:rtl/>
        </w:rPr>
      </w:pPr>
    </w:p>
    <w:p w14:paraId="657E6706"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3D4337D5" w14:textId="77777777" w:rsidR="00116809" w:rsidRDefault="00116809" w:rsidP="00116809">
      <w:pPr>
        <w:bidi/>
        <w:jc w:val="both"/>
        <w:rPr>
          <w:rFonts w:cs="David" w:hint="cs"/>
          <w:u w:val="single"/>
          <w:rtl/>
        </w:rPr>
      </w:pPr>
    </w:p>
    <w:p w14:paraId="56C1BA5F" w14:textId="77777777" w:rsidR="00116809" w:rsidRDefault="00116809" w:rsidP="00116809">
      <w:pPr>
        <w:tabs>
          <w:tab w:val="left" w:pos="706"/>
        </w:tabs>
        <w:bidi/>
        <w:jc w:val="both"/>
        <w:rPr>
          <w:rFonts w:cs="David" w:hint="cs"/>
          <w:rtl/>
        </w:rPr>
      </w:pPr>
      <w:r>
        <w:rPr>
          <w:rFonts w:cs="David" w:hint="cs"/>
          <w:rtl/>
        </w:rPr>
        <w:tab/>
        <w:t xml:space="preserve">ממשלת ישראל. הוא אמר שזה אנחנו. </w:t>
      </w:r>
    </w:p>
    <w:p w14:paraId="6117C01A" w14:textId="77777777" w:rsidR="00116809" w:rsidRDefault="00116809" w:rsidP="00116809">
      <w:pPr>
        <w:tabs>
          <w:tab w:val="left" w:pos="706"/>
        </w:tabs>
        <w:bidi/>
        <w:jc w:val="both"/>
        <w:rPr>
          <w:rFonts w:cs="David" w:hint="cs"/>
          <w:rtl/>
        </w:rPr>
      </w:pPr>
    </w:p>
    <w:p w14:paraId="67318D5E" w14:textId="77777777" w:rsidR="00116809" w:rsidRDefault="00116809" w:rsidP="00116809">
      <w:pPr>
        <w:bidi/>
        <w:jc w:val="both"/>
        <w:rPr>
          <w:rFonts w:cs="David" w:hint="cs"/>
          <w:u w:val="single"/>
          <w:rtl/>
        </w:rPr>
      </w:pPr>
      <w:r>
        <w:rPr>
          <w:rFonts w:cs="David" w:hint="cs"/>
          <w:u w:val="single"/>
          <w:rtl/>
        </w:rPr>
        <w:t>כרמל שאמה</w:t>
      </w:r>
      <w:r w:rsidRPr="00E36EB4">
        <w:rPr>
          <w:rFonts w:cs="David" w:hint="cs"/>
          <w:u w:val="single"/>
          <w:rtl/>
        </w:rPr>
        <w:t>:</w:t>
      </w:r>
    </w:p>
    <w:p w14:paraId="73094CE0" w14:textId="77777777" w:rsidR="00116809" w:rsidRDefault="00116809" w:rsidP="00116809">
      <w:pPr>
        <w:bidi/>
        <w:jc w:val="both"/>
        <w:rPr>
          <w:rFonts w:cs="David" w:hint="cs"/>
          <w:u w:val="single"/>
          <w:rtl/>
        </w:rPr>
      </w:pPr>
    </w:p>
    <w:p w14:paraId="46D725A3" w14:textId="77777777" w:rsidR="00116809" w:rsidRDefault="00116809" w:rsidP="00116809">
      <w:pPr>
        <w:tabs>
          <w:tab w:val="left" w:pos="706"/>
        </w:tabs>
        <w:bidi/>
        <w:jc w:val="both"/>
        <w:rPr>
          <w:rFonts w:cs="David" w:hint="cs"/>
          <w:rtl/>
        </w:rPr>
      </w:pPr>
      <w:r>
        <w:rPr>
          <w:rFonts w:cs="David" w:hint="cs"/>
          <w:rtl/>
        </w:rPr>
        <w:tab/>
        <w:t xml:space="preserve">לא אמרתי שזה אנחנו. טלב, הדוברת שלי פה. לא אמרתי שזה אנחנו, אלא שאני אצטער מאוד אם זה לא אנחנו. אני אצטער מאוד. </w:t>
      </w:r>
    </w:p>
    <w:p w14:paraId="46CBA639" w14:textId="77777777" w:rsidR="00116809" w:rsidRDefault="00116809" w:rsidP="00116809">
      <w:pPr>
        <w:tabs>
          <w:tab w:val="left" w:pos="706"/>
        </w:tabs>
        <w:bidi/>
        <w:jc w:val="both"/>
        <w:rPr>
          <w:rFonts w:cs="David" w:hint="cs"/>
          <w:rtl/>
        </w:rPr>
      </w:pPr>
    </w:p>
    <w:p w14:paraId="0DB4A18A"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65A5F3E3" w14:textId="77777777" w:rsidR="00116809" w:rsidRDefault="00116809" w:rsidP="00116809">
      <w:pPr>
        <w:bidi/>
        <w:jc w:val="both"/>
        <w:rPr>
          <w:rFonts w:cs="David" w:hint="cs"/>
          <w:u w:val="single"/>
          <w:rtl/>
        </w:rPr>
      </w:pPr>
    </w:p>
    <w:p w14:paraId="2A8A339E" w14:textId="77777777" w:rsidR="00116809" w:rsidRDefault="00116809" w:rsidP="00116809">
      <w:pPr>
        <w:tabs>
          <w:tab w:val="left" w:pos="706"/>
        </w:tabs>
        <w:bidi/>
        <w:jc w:val="both"/>
        <w:rPr>
          <w:rFonts w:cs="David" w:hint="cs"/>
          <w:rtl/>
        </w:rPr>
      </w:pPr>
      <w:r>
        <w:rPr>
          <w:rFonts w:cs="David" w:hint="cs"/>
          <w:rtl/>
        </w:rPr>
        <w:tab/>
        <w:t xml:space="preserve">זה מעשה רצח. </w:t>
      </w:r>
    </w:p>
    <w:p w14:paraId="12EAFA4F" w14:textId="77777777" w:rsidR="00116809" w:rsidRDefault="00116809" w:rsidP="00116809">
      <w:pPr>
        <w:tabs>
          <w:tab w:val="left" w:pos="706"/>
        </w:tabs>
        <w:bidi/>
        <w:jc w:val="both"/>
        <w:rPr>
          <w:rFonts w:cs="David" w:hint="cs"/>
          <w:rtl/>
        </w:rPr>
      </w:pPr>
    </w:p>
    <w:p w14:paraId="5B916E3B" w14:textId="77777777" w:rsidR="00116809" w:rsidRPr="0073607F" w:rsidRDefault="00116809" w:rsidP="00116809">
      <w:pPr>
        <w:tabs>
          <w:tab w:val="left" w:pos="1221"/>
        </w:tabs>
        <w:bidi/>
        <w:jc w:val="both"/>
        <w:rPr>
          <w:rFonts w:cs="David" w:hint="cs"/>
          <w:rtl/>
        </w:rPr>
      </w:pPr>
      <w:r w:rsidRPr="0073607F">
        <w:rPr>
          <w:rFonts w:cs="David" w:hint="cs"/>
          <w:u w:val="single"/>
          <w:rtl/>
        </w:rPr>
        <w:t>היו"ר יריב לוין:</w:t>
      </w:r>
    </w:p>
    <w:p w14:paraId="753EBCD9" w14:textId="77777777" w:rsidR="00116809" w:rsidRDefault="00116809" w:rsidP="00116809">
      <w:pPr>
        <w:tabs>
          <w:tab w:val="left" w:pos="1221"/>
        </w:tabs>
        <w:bidi/>
        <w:jc w:val="both"/>
        <w:rPr>
          <w:rFonts w:cs="David" w:hint="cs"/>
          <w:rtl/>
        </w:rPr>
      </w:pPr>
    </w:p>
    <w:p w14:paraId="02DFD4DC" w14:textId="77777777" w:rsidR="00116809" w:rsidRDefault="00116809" w:rsidP="00116809">
      <w:pPr>
        <w:tabs>
          <w:tab w:val="left" w:pos="706"/>
        </w:tabs>
        <w:bidi/>
        <w:jc w:val="both"/>
        <w:rPr>
          <w:rFonts w:cs="David" w:hint="cs"/>
          <w:rtl/>
        </w:rPr>
      </w:pPr>
      <w:r>
        <w:rPr>
          <w:rFonts w:cs="David" w:hint="cs"/>
          <w:rtl/>
        </w:rPr>
        <w:tab/>
        <w:t xml:space="preserve"> לא הוכח שזו פעולה של ישראלים. </w:t>
      </w:r>
    </w:p>
    <w:p w14:paraId="5FF5B17E" w14:textId="77777777" w:rsidR="00116809" w:rsidRDefault="00116809" w:rsidP="00116809">
      <w:pPr>
        <w:tabs>
          <w:tab w:val="left" w:pos="706"/>
        </w:tabs>
        <w:bidi/>
        <w:jc w:val="both"/>
        <w:rPr>
          <w:rFonts w:cs="David" w:hint="cs"/>
          <w:rtl/>
        </w:rPr>
      </w:pPr>
    </w:p>
    <w:p w14:paraId="6FA72A1B" w14:textId="77777777" w:rsidR="00116809" w:rsidRDefault="00116809" w:rsidP="00116809">
      <w:pPr>
        <w:bidi/>
        <w:jc w:val="both"/>
        <w:rPr>
          <w:rFonts w:cs="David" w:hint="cs"/>
          <w:u w:val="single"/>
          <w:rtl/>
        </w:rPr>
      </w:pPr>
      <w:r>
        <w:rPr>
          <w:rFonts w:cs="David" w:hint="cs"/>
          <w:u w:val="single"/>
          <w:rtl/>
        </w:rPr>
        <w:t>כרמל שאמה</w:t>
      </w:r>
      <w:r w:rsidRPr="00E36EB4">
        <w:rPr>
          <w:rFonts w:cs="David" w:hint="cs"/>
          <w:u w:val="single"/>
          <w:rtl/>
        </w:rPr>
        <w:t>:</w:t>
      </w:r>
    </w:p>
    <w:p w14:paraId="7B073DE6" w14:textId="77777777" w:rsidR="00116809" w:rsidRDefault="00116809" w:rsidP="00116809">
      <w:pPr>
        <w:bidi/>
        <w:jc w:val="both"/>
        <w:rPr>
          <w:rFonts w:cs="David" w:hint="cs"/>
          <w:u w:val="single"/>
          <w:rtl/>
        </w:rPr>
      </w:pPr>
    </w:p>
    <w:p w14:paraId="5FDE9691" w14:textId="77777777" w:rsidR="00116809" w:rsidRDefault="00116809" w:rsidP="00116809">
      <w:pPr>
        <w:tabs>
          <w:tab w:val="left" w:pos="706"/>
        </w:tabs>
        <w:bidi/>
        <w:jc w:val="both"/>
        <w:rPr>
          <w:rFonts w:cs="David" w:hint="cs"/>
          <w:rtl/>
        </w:rPr>
      </w:pPr>
      <w:r>
        <w:rPr>
          <w:rFonts w:cs="David" w:hint="cs"/>
          <w:rtl/>
        </w:rPr>
        <w:tab/>
        <w:t xml:space="preserve">זה איזה סוג של מצווה. </w:t>
      </w:r>
    </w:p>
    <w:p w14:paraId="794315CF" w14:textId="77777777" w:rsidR="00116809" w:rsidRDefault="00116809" w:rsidP="00116809">
      <w:pPr>
        <w:tabs>
          <w:tab w:val="left" w:pos="706"/>
        </w:tabs>
        <w:bidi/>
        <w:jc w:val="both"/>
        <w:rPr>
          <w:rFonts w:cs="David" w:hint="cs"/>
          <w:rtl/>
        </w:rPr>
      </w:pPr>
    </w:p>
    <w:p w14:paraId="1DA89DF0"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68BFBDDA" w14:textId="77777777" w:rsidR="00116809" w:rsidRDefault="00116809" w:rsidP="00116809">
      <w:pPr>
        <w:bidi/>
        <w:jc w:val="both"/>
        <w:rPr>
          <w:rFonts w:cs="David" w:hint="cs"/>
          <w:u w:val="single"/>
          <w:rtl/>
        </w:rPr>
      </w:pPr>
    </w:p>
    <w:p w14:paraId="1EE340D8" w14:textId="77777777" w:rsidR="00116809" w:rsidRDefault="00116809" w:rsidP="00116809">
      <w:pPr>
        <w:tabs>
          <w:tab w:val="left" w:pos="706"/>
        </w:tabs>
        <w:bidi/>
        <w:jc w:val="both"/>
        <w:rPr>
          <w:rFonts w:cs="David" w:hint="cs"/>
          <w:rtl/>
        </w:rPr>
      </w:pPr>
      <w:r>
        <w:rPr>
          <w:rFonts w:cs="David" w:hint="cs"/>
          <w:rtl/>
        </w:rPr>
        <w:tab/>
        <w:t>זה פשע.</w:t>
      </w:r>
    </w:p>
    <w:p w14:paraId="0F3B607C" w14:textId="77777777" w:rsidR="00116809" w:rsidRDefault="00116809" w:rsidP="00116809">
      <w:pPr>
        <w:tabs>
          <w:tab w:val="left" w:pos="706"/>
        </w:tabs>
        <w:bidi/>
        <w:jc w:val="both"/>
        <w:rPr>
          <w:rFonts w:cs="David" w:hint="cs"/>
          <w:rtl/>
        </w:rPr>
      </w:pPr>
    </w:p>
    <w:p w14:paraId="73F1297E" w14:textId="77777777" w:rsidR="00116809" w:rsidRDefault="00116809" w:rsidP="00116809">
      <w:pPr>
        <w:bidi/>
        <w:jc w:val="both"/>
        <w:rPr>
          <w:rFonts w:cs="David" w:hint="cs"/>
          <w:u w:val="single"/>
          <w:rtl/>
        </w:rPr>
      </w:pPr>
      <w:r>
        <w:rPr>
          <w:rFonts w:cs="David" w:hint="cs"/>
          <w:u w:val="single"/>
          <w:rtl/>
        </w:rPr>
        <w:t>כרמל שאמה</w:t>
      </w:r>
      <w:r w:rsidRPr="00E36EB4">
        <w:rPr>
          <w:rFonts w:cs="David" w:hint="cs"/>
          <w:u w:val="single"/>
          <w:rtl/>
        </w:rPr>
        <w:t>:</w:t>
      </w:r>
    </w:p>
    <w:p w14:paraId="05D1CCAD" w14:textId="77777777" w:rsidR="00116809" w:rsidRDefault="00116809" w:rsidP="00116809">
      <w:pPr>
        <w:bidi/>
        <w:jc w:val="both"/>
        <w:rPr>
          <w:rFonts w:cs="David" w:hint="cs"/>
          <w:u w:val="single"/>
          <w:rtl/>
        </w:rPr>
      </w:pPr>
    </w:p>
    <w:p w14:paraId="5CA5ACBD" w14:textId="77777777" w:rsidR="00116809" w:rsidRDefault="00116809" w:rsidP="00116809">
      <w:pPr>
        <w:tabs>
          <w:tab w:val="left" w:pos="706"/>
        </w:tabs>
        <w:bidi/>
        <w:jc w:val="both"/>
        <w:rPr>
          <w:rFonts w:cs="David" w:hint="cs"/>
          <w:rtl/>
        </w:rPr>
      </w:pPr>
      <w:r>
        <w:rPr>
          <w:rFonts w:cs="David" w:hint="cs"/>
          <w:rtl/>
        </w:rPr>
        <w:tab/>
        <w:t xml:space="preserve">יש עד היום תרי"ג מצוות, עכשיו יש תרי"ד מצוות. נבלות כמו מבחוח צריך לחסל יום קודם. </w:t>
      </w:r>
    </w:p>
    <w:p w14:paraId="5AE0A8B9" w14:textId="77777777" w:rsidR="00116809" w:rsidRDefault="00116809" w:rsidP="00116809">
      <w:pPr>
        <w:tabs>
          <w:tab w:val="left" w:pos="706"/>
        </w:tabs>
        <w:bidi/>
        <w:jc w:val="both"/>
        <w:rPr>
          <w:rFonts w:cs="David" w:hint="cs"/>
          <w:rtl/>
        </w:rPr>
      </w:pPr>
    </w:p>
    <w:p w14:paraId="77B5A7C8"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0EF2970D" w14:textId="77777777" w:rsidR="00116809" w:rsidRDefault="00116809" w:rsidP="00116809">
      <w:pPr>
        <w:bidi/>
        <w:jc w:val="both"/>
        <w:rPr>
          <w:rFonts w:cs="David" w:hint="cs"/>
          <w:u w:val="single"/>
          <w:rtl/>
        </w:rPr>
      </w:pPr>
    </w:p>
    <w:p w14:paraId="0B9976B6" w14:textId="77777777" w:rsidR="00116809" w:rsidRDefault="00116809" w:rsidP="00116809">
      <w:pPr>
        <w:tabs>
          <w:tab w:val="left" w:pos="706"/>
        </w:tabs>
        <w:bidi/>
        <w:jc w:val="both"/>
        <w:rPr>
          <w:rFonts w:cs="David" w:hint="cs"/>
          <w:rtl/>
        </w:rPr>
      </w:pPr>
      <w:r>
        <w:rPr>
          <w:rFonts w:cs="David" w:hint="cs"/>
          <w:rtl/>
        </w:rPr>
        <w:tab/>
        <w:t xml:space="preserve">אתם לא מבינים והיושב-ראש צריך להבין - - - </w:t>
      </w:r>
    </w:p>
    <w:p w14:paraId="196BE54F" w14:textId="77777777" w:rsidR="00116809" w:rsidRDefault="00116809" w:rsidP="00116809">
      <w:pPr>
        <w:tabs>
          <w:tab w:val="left" w:pos="706"/>
        </w:tabs>
        <w:bidi/>
        <w:jc w:val="both"/>
        <w:rPr>
          <w:rFonts w:cs="David" w:hint="cs"/>
          <w:rtl/>
        </w:rPr>
      </w:pPr>
    </w:p>
    <w:p w14:paraId="5B48BC39" w14:textId="77777777" w:rsidR="00116809" w:rsidRDefault="00116809" w:rsidP="00116809">
      <w:pPr>
        <w:bidi/>
        <w:jc w:val="both"/>
        <w:rPr>
          <w:rFonts w:cs="David" w:hint="cs"/>
          <w:u w:val="single"/>
          <w:rtl/>
        </w:rPr>
      </w:pPr>
      <w:r>
        <w:rPr>
          <w:rFonts w:cs="David" w:hint="cs"/>
          <w:u w:val="single"/>
          <w:rtl/>
        </w:rPr>
        <w:t>מאיר שטרית</w:t>
      </w:r>
      <w:r w:rsidRPr="00E36EB4">
        <w:rPr>
          <w:rFonts w:cs="David" w:hint="cs"/>
          <w:u w:val="single"/>
          <w:rtl/>
        </w:rPr>
        <w:t>:</w:t>
      </w:r>
    </w:p>
    <w:p w14:paraId="1069BD36" w14:textId="77777777" w:rsidR="00116809" w:rsidRDefault="00116809" w:rsidP="00116809">
      <w:pPr>
        <w:bidi/>
        <w:jc w:val="both"/>
        <w:rPr>
          <w:rFonts w:cs="David" w:hint="cs"/>
          <w:u w:val="single"/>
          <w:rtl/>
        </w:rPr>
      </w:pPr>
    </w:p>
    <w:p w14:paraId="438C86AD" w14:textId="77777777" w:rsidR="00116809" w:rsidRDefault="00116809" w:rsidP="00116809">
      <w:pPr>
        <w:tabs>
          <w:tab w:val="left" w:pos="706"/>
        </w:tabs>
        <w:bidi/>
        <w:jc w:val="both"/>
        <w:rPr>
          <w:rFonts w:cs="David" w:hint="cs"/>
          <w:rtl/>
        </w:rPr>
      </w:pPr>
      <w:r>
        <w:rPr>
          <w:rFonts w:cs="David" w:hint="cs"/>
          <w:rtl/>
        </w:rPr>
        <w:tab/>
        <w:t>היושב-ראש, אני חושב שהדיון מוצה, אפשר להצביע.</w:t>
      </w:r>
    </w:p>
    <w:p w14:paraId="01176E52" w14:textId="77777777" w:rsidR="00116809" w:rsidRDefault="00116809" w:rsidP="00116809">
      <w:pPr>
        <w:tabs>
          <w:tab w:val="left" w:pos="706"/>
        </w:tabs>
        <w:bidi/>
        <w:jc w:val="both"/>
        <w:rPr>
          <w:rFonts w:cs="David" w:hint="cs"/>
          <w:rtl/>
        </w:rPr>
      </w:pPr>
    </w:p>
    <w:p w14:paraId="7AF00099" w14:textId="77777777" w:rsidR="00116809" w:rsidRDefault="00116809" w:rsidP="00116809">
      <w:pPr>
        <w:bidi/>
        <w:jc w:val="both"/>
        <w:rPr>
          <w:rFonts w:cs="David" w:hint="cs"/>
          <w:u w:val="single"/>
          <w:rtl/>
        </w:rPr>
      </w:pPr>
      <w:r>
        <w:rPr>
          <w:rFonts w:cs="David" w:hint="cs"/>
          <w:u w:val="single"/>
          <w:rtl/>
        </w:rPr>
        <w:t>כרמל שאמה</w:t>
      </w:r>
      <w:r w:rsidRPr="00E36EB4">
        <w:rPr>
          <w:rFonts w:cs="David" w:hint="cs"/>
          <w:u w:val="single"/>
          <w:rtl/>
        </w:rPr>
        <w:t>:</w:t>
      </w:r>
    </w:p>
    <w:p w14:paraId="6453F25B" w14:textId="77777777" w:rsidR="00116809" w:rsidRDefault="00116809" w:rsidP="00116809">
      <w:pPr>
        <w:bidi/>
        <w:jc w:val="both"/>
        <w:rPr>
          <w:rFonts w:cs="David" w:hint="cs"/>
          <w:u w:val="single"/>
          <w:rtl/>
        </w:rPr>
      </w:pPr>
    </w:p>
    <w:p w14:paraId="03856D58" w14:textId="77777777" w:rsidR="00116809" w:rsidRDefault="00116809" w:rsidP="00116809">
      <w:pPr>
        <w:tabs>
          <w:tab w:val="left" w:pos="706"/>
        </w:tabs>
        <w:bidi/>
        <w:jc w:val="both"/>
        <w:rPr>
          <w:rFonts w:cs="David" w:hint="cs"/>
          <w:rtl/>
        </w:rPr>
      </w:pPr>
      <w:r>
        <w:rPr>
          <w:rFonts w:cs="David" w:hint="cs"/>
          <w:rtl/>
        </w:rPr>
        <w:tab/>
        <w:t xml:space="preserve">לא, לא, הנשיאות עוד לא הגיבה. </w:t>
      </w:r>
    </w:p>
    <w:p w14:paraId="30C08C1B" w14:textId="77777777" w:rsidR="00116809" w:rsidRDefault="00116809" w:rsidP="00116809">
      <w:pPr>
        <w:tabs>
          <w:tab w:val="left" w:pos="706"/>
        </w:tabs>
        <w:bidi/>
        <w:jc w:val="both"/>
        <w:rPr>
          <w:rFonts w:cs="David" w:hint="cs"/>
          <w:rtl/>
        </w:rPr>
      </w:pPr>
    </w:p>
    <w:p w14:paraId="65CBB80E"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5360DF88" w14:textId="77777777" w:rsidR="00116809" w:rsidRDefault="00116809" w:rsidP="00116809">
      <w:pPr>
        <w:bidi/>
        <w:jc w:val="both"/>
        <w:rPr>
          <w:rFonts w:cs="David" w:hint="cs"/>
          <w:u w:val="single"/>
          <w:rtl/>
        </w:rPr>
      </w:pPr>
    </w:p>
    <w:p w14:paraId="466C3434" w14:textId="77777777" w:rsidR="00116809" w:rsidRDefault="00116809" w:rsidP="00116809">
      <w:pPr>
        <w:tabs>
          <w:tab w:val="left" w:pos="706"/>
        </w:tabs>
        <w:bidi/>
        <w:jc w:val="both"/>
        <w:rPr>
          <w:rFonts w:cs="David" w:hint="cs"/>
          <w:rtl/>
        </w:rPr>
      </w:pPr>
      <w:r>
        <w:rPr>
          <w:rFonts w:cs="David" w:hint="cs"/>
          <w:rtl/>
        </w:rPr>
        <w:tab/>
        <w:t xml:space="preserve">אני רוצה לציין שאילו היה מדובר למשל באיראן שעמדה מאחורי המעשה הזה, בית המשפט הבין-לאומי לפשעים היה מוציא צו מעצר נגד הנשיא שם. כאן רואים שמאיר דגן, ראש המוסד - - - </w:t>
      </w:r>
    </w:p>
    <w:p w14:paraId="401B99E3" w14:textId="77777777" w:rsidR="00116809" w:rsidRDefault="00116809" w:rsidP="00116809">
      <w:pPr>
        <w:tabs>
          <w:tab w:val="left" w:pos="706"/>
        </w:tabs>
        <w:bidi/>
        <w:jc w:val="both"/>
        <w:rPr>
          <w:rFonts w:cs="David" w:hint="cs"/>
          <w:rtl/>
        </w:rPr>
      </w:pPr>
    </w:p>
    <w:p w14:paraId="7DEB81FD" w14:textId="77777777" w:rsidR="00116809" w:rsidRPr="0073607F" w:rsidRDefault="00116809" w:rsidP="00116809">
      <w:pPr>
        <w:tabs>
          <w:tab w:val="left" w:pos="1221"/>
        </w:tabs>
        <w:bidi/>
        <w:jc w:val="both"/>
        <w:rPr>
          <w:rFonts w:cs="David" w:hint="cs"/>
          <w:rtl/>
        </w:rPr>
      </w:pPr>
      <w:r w:rsidRPr="0073607F">
        <w:rPr>
          <w:rFonts w:cs="David" w:hint="cs"/>
          <w:u w:val="single"/>
          <w:rtl/>
        </w:rPr>
        <w:t>היו"ר יריב לוין:</w:t>
      </w:r>
    </w:p>
    <w:p w14:paraId="4EE6AFA9" w14:textId="77777777" w:rsidR="00116809" w:rsidRDefault="00116809" w:rsidP="00116809">
      <w:pPr>
        <w:tabs>
          <w:tab w:val="left" w:pos="1221"/>
        </w:tabs>
        <w:bidi/>
        <w:jc w:val="both"/>
        <w:rPr>
          <w:rFonts w:cs="David" w:hint="cs"/>
          <w:rtl/>
        </w:rPr>
      </w:pPr>
    </w:p>
    <w:p w14:paraId="02EDBDD7" w14:textId="77777777" w:rsidR="00116809" w:rsidRDefault="00116809" w:rsidP="00116809">
      <w:pPr>
        <w:tabs>
          <w:tab w:val="left" w:pos="706"/>
        </w:tabs>
        <w:bidi/>
        <w:jc w:val="both"/>
        <w:rPr>
          <w:rFonts w:cs="David" w:hint="cs"/>
          <w:rtl/>
        </w:rPr>
      </w:pPr>
      <w:r>
        <w:rPr>
          <w:rFonts w:cs="David" w:hint="cs"/>
          <w:rtl/>
        </w:rPr>
        <w:tab/>
        <w:t xml:space="preserve"> הוצא איזשהו צו על כל הפעולות שהוא עשה, הטרור שעשתה איראן ועשה חיזבאללה בכל העולם? איפה הוצא צו?</w:t>
      </w:r>
    </w:p>
    <w:p w14:paraId="7598939B" w14:textId="77777777" w:rsidR="00116809" w:rsidRDefault="00116809" w:rsidP="00116809">
      <w:pPr>
        <w:tabs>
          <w:tab w:val="left" w:pos="706"/>
        </w:tabs>
        <w:bidi/>
        <w:jc w:val="both"/>
        <w:rPr>
          <w:rFonts w:cs="David" w:hint="cs"/>
          <w:rtl/>
        </w:rPr>
      </w:pPr>
    </w:p>
    <w:p w14:paraId="79638B7B"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7AEAED49" w14:textId="77777777" w:rsidR="00116809" w:rsidRDefault="00116809" w:rsidP="00116809">
      <w:pPr>
        <w:bidi/>
        <w:jc w:val="both"/>
        <w:rPr>
          <w:rFonts w:cs="David" w:hint="cs"/>
          <w:u w:val="single"/>
          <w:rtl/>
        </w:rPr>
      </w:pPr>
    </w:p>
    <w:p w14:paraId="219DF040" w14:textId="77777777" w:rsidR="00116809" w:rsidRDefault="00116809" w:rsidP="00116809">
      <w:pPr>
        <w:tabs>
          <w:tab w:val="left" w:pos="706"/>
        </w:tabs>
        <w:bidi/>
        <w:jc w:val="both"/>
        <w:rPr>
          <w:rFonts w:cs="David" w:hint="cs"/>
          <w:rtl/>
        </w:rPr>
      </w:pPr>
      <w:r>
        <w:rPr>
          <w:rFonts w:cs="David" w:hint="cs"/>
          <w:rtl/>
        </w:rPr>
        <w:tab/>
        <w:t xml:space="preserve">צריך לשאול מדוע מנהיגי ישראל נרדפים בכל העולם. מדוע יש צווי מעצר בבריטניה? בגלל הפשעים האלה. </w:t>
      </w:r>
    </w:p>
    <w:p w14:paraId="43167BED" w14:textId="77777777" w:rsidR="00116809" w:rsidRDefault="00116809" w:rsidP="00116809">
      <w:pPr>
        <w:tabs>
          <w:tab w:val="left" w:pos="706"/>
        </w:tabs>
        <w:bidi/>
        <w:jc w:val="both"/>
        <w:rPr>
          <w:rFonts w:cs="David" w:hint="cs"/>
          <w:rtl/>
        </w:rPr>
      </w:pPr>
    </w:p>
    <w:p w14:paraId="509D012C" w14:textId="77777777" w:rsidR="00116809" w:rsidRPr="0073607F" w:rsidRDefault="00116809" w:rsidP="00116809">
      <w:pPr>
        <w:tabs>
          <w:tab w:val="left" w:pos="1221"/>
        </w:tabs>
        <w:bidi/>
        <w:jc w:val="both"/>
        <w:rPr>
          <w:rFonts w:cs="David" w:hint="cs"/>
          <w:rtl/>
        </w:rPr>
      </w:pPr>
      <w:r w:rsidRPr="0073607F">
        <w:rPr>
          <w:rFonts w:cs="David" w:hint="cs"/>
          <w:u w:val="single"/>
          <w:rtl/>
        </w:rPr>
        <w:t>היו"ר יריב לוין:</w:t>
      </w:r>
    </w:p>
    <w:p w14:paraId="3242D92A" w14:textId="77777777" w:rsidR="00116809" w:rsidRDefault="00116809" w:rsidP="00116809">
      <w:pPr>
        <w:tabs>
          <w:tab w:val="left" w:pos="1221"/>
        </w:tabs>
        <w:bidi/>
        <w:jc w:val="both"/>
        <w:rPr>
          <w:rFonts w:cs="David" w:hint="cs"/>
          <w:rtl/>
        </w:rPr>
      </w:pPr>
    </w:p>
    <w:p w14:paraId="4991F47A" w14:textId="77777777" w:rsidR="00116809" w:rsidRDefault="00116809" w:rsidP="00116809">
      <w:pPr>
        <w:tabs>
          <w:tab w:val="left" w:pos="706"/>
        </w:tabs>
        <w:bidi/>
        <w:jc w:val="both"/>
        <w:rPr>
          <w:rFonts w:cs="David" w:hint="cs"/>
          <w:rtl/>
        </w:rPr>
      </w:pPr>
      <w:r>
        <w:rPr>
          <w:rFonts w:cs="David" w:hint="cs"/>
          <w:rtl/>
        </w:rPr>
        <w:tab/>
        <w:t xml:space="preserve"> למה? בגלל שאנשים כמוך מנצלים את הכנסת כדי להשמיץ את מדינת ישראל מתוכה. זה מה שאתם עושים ואחר כך אתם מתפלאים שזה קורה. </w:t>
      </w:r>
    </w:p>
    <w:p w14:paraId="7F5CCC73" w14:textId="77777777" w:rsidR="00116809" w:rsidRDefault="00116809" w:rsidP="00116809">
      <w:pPr>
        <w:tabs>
          <w:tab w:val="left" w:pos="706"/>
        </w:tabs>
        <w:bidi/>
        <w:jc w:val="both"/>
        <w:rPr>
          <w:rFonts w:cs="David" w:hint="cs"/>
          <w:rtl/>
        </w:rPr>
      </w:pPr>
    </w:p>
    <w:p w14:paraId="261C59B4"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28AA2708" w14:textId="77777777" w:rsidR="00116809" w:rsidRDefault="00116809" w:rsidP="00116809">
      <w:pPr>
        <w:bidi/>
        <w:jc w:val="both"/>
        <w:rPr>
          <w:rFonts w:cs="David" w:hint="cs"/>
          <w:u w:val="single"/>
          <w:rtl/>
        </w:rPr>
      </w:pPr>
    </w:p>
    <w:p w14:paraId="22A8332D" w14:textId="77777777" w:rsidR="00116809" w:rsidRDefault="00116809" w:rsidP="00116809">
      <w:pPr>
        <w:tabs>
          <w:tab w:val="left" w:pos="706"/>
        </w:tabs>
        <w:bidi/>
        <w:jc w:val="both"/>
        <w:rPr>
          <w:rFonts w:cs="David" w:hint="cs"/>
          <w:rtl/>
        </w:rPr>
      </w:pPr>
      <w:r>
        <w:rPr>
          <w:rFonts w:cs="David" w:hint="cs"/>
          <w:rtl/>
        </w:rPr>
        <w:tab/>
        <w:t xml:space="preserve">צריך להגיד את האמת. אנחנו רוצים שהאמת תצא לאור. </w:t>
      </w:r>
    </w:p>
    <w:p w14:paraId="29C013F3" w14:textId="77777777" w:rsidR="00116809" w:rsidRDefault="00116809" w:rsidP="00116809">
      <w:pPr>
        <w:tabs>
          <w:tab w:val="left" w:pos="706"/>
        </w:tabs>
        <w:bidi/>
        <w:jc w:val="both"/>
        <w:rPr>
          <w:rFonts w:cs="David" w:hint="cs"/>
          <w:rtl/>
        </w:rPr>
      </w:pPr>
    </w:p>
    <w:p w14:paraId="48CA1982" w14:textId="77777777" w:rsidR="00116809" w:rsidRPr="0073607F" w:rsidRDefault="00116809" w:rsidP="00116809">
      <w:pPr>
        <w:tabs>
          <w:tab w:val="left" w:pos="1221"/>
        </w:tabs>
        <w:bidi/>
        <w:jc w:val="both"/>
        <w:rPr>
          <w:rFonts w:cs="David" w:hint="cs"/>
          <w:rtl/>
        </w:rPr>
      </w:pPr>
      <w:r w:rsidRPr="0073607F">
        <w:rPr>
          <w:rFonts w:cs="David" w:hint="cs"/>
          <w:u w:val="single"/>
          <w:rtl/>
        </w:rPr>
        <w:t>היו"ר יריב לוין:</w:t>
      </w:r>
    </w:p>
    <w:p w14:paraId="0C416DF7" w14:textId="77777777" w:rsidR="00116809" w:rsidRDefault="00116809" w:rsidP="00116809">
      <w:pPr>
        <w:tabs>
          <w:tab w:val="left" w:pos="1221"/>
        </w:tabs>
        <w:bidi/>
        <w:jc w:val="both"/>
        <w:rPr>
          <w:rFonts w:cs="David" w:hint="cs"/>
          <w:rtl/>
        </w:rPr>
      </w:pPr>
    </w:p>
    <w:p w14:paraId="4524591F" w14:textId="77777777" w:rsidR="00116809" w:rsidRDefault="00116809" w:rsidP="00116809">
      <w:pPr>
        <w:tabs>
          <w:tab w:val="left" w:pos="706"/>
        </w:tabs>
        <w:bidi/>
        <w:jc w:val="both"/>
        <w:rPr>
          <w:rFonts w:cs="David" w:hint="cs"/>
          <w:rtl/>
        </w:rPr>
      </w:pPr>
      <w:r>
        <w:rPr>
          <w:rFonts w:cs="David" w:hint="cs"/>
          <w:rtl/>
        </w:rPr>
        <w:tab/>
        <w:t xml:space="preserve"> איזה אמת? אתה יודע מי היה שם? </w:t>
      </w:r>
    </w:p>
    <w:p w14:paraId="1E7BE38A" w14:textId="77777777" w:rsidR="00116809" w:rsidRDefault="00116809" w:rsidP="00116809">
      <w:pPr>
        <w:tabs>
          <w:tab w:val="left" w:pos="706"/>
        </w:tabs>
        <w:bidi/>
        <w:jc w:val="both"/>
        <w:rPr>
          <w:rFonts w:cs="David" w:hint="cs"/>
          <w:rtl/>
        </w:rPr>
      </w:pPr>
    </w:p>
    <w:p w14:paraId="11D4E07B"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2EB47CC4" w14:textId="77777777" w:rsidR="00116809" w:rsidRDefault="00116809" w:rsidP="00116809">
      <w:pPr>
        <w:bidi/>
        <w:jc w:val="both"/>
        <w:rPr>
          <w:rFonts w:cs="David" w:hint="cs"/>
          <w:u w:val="single"/>
          <w:rtl/>
        </w:rPr>
      </w:pPr>
    </w:p>
    <w:p w14:paraId="5D2339E0" w14:textId="77777777" w:rsidR="00116809" w:rsidRDefault="00116809" w:rsidP="00116809">
      <w:pPr>
        <w:tabs>
          <w:tab w:val="left" w:pos="706"/>
        </w:tabs>
        <w:bidi/>
        <w:jc w:val="both"/>
        <w:rPr>
          <w:rFonts w:cs="David" w:hint="cs"/>
          <w:rtl/>
        </w:rPr>
      </w:pPr>
      <w:r>
        <w:rPr>
          <w:rFonts w:cs="David" w:hint="cs"/>
          <w:rtl/>
        </w:rPr>
        <w:tab/>
        <w:t xml:space="preserve">חבר הכנסת שאמה אומר. </w:t>
      </w:r>
    </w:p>
    <w:p w14:paraId="2B703BF0" w14:textId="77777777" w:rsidR="00116809" w:rsidRDefault="00116809" w:rsidP="00116809">
      <w:pPr>
        <w:tabs>
          <w:tab w:val="left" w:pos="706"/>
        </w:tabs>
        <w:bidi/>
        <w:jc w:val="both"/>
        <w:rPr>
          <w:rFonts w:cs="David" w:hint="cs"/>
          <w:rtl/>
        </w:rPr>
      </w:pPr>
    </w:p>
    <w:p w14:paraId="0BB83FCE" w14:textId="77777777" w:rsidR="00116809" w:rsidRDefault="00116809" w:rsidP="00116809">
      <w:pPr>
        <w:bidi/>
        <w:jc w:val="both"/>
        <w:rPr>
          <w:rFonts w:cs="David" w:hint="cs"/>
          <w:u w:val="single"/>
          <w:rtl/>
        </w:rPr>
      </w:pPr>
      <w:r>
        <w:rPr>
          <w:rFonts w:cs="David" w:hint="cs"/>
          <w:u w:val="single"/>
          <w:rtl/>
        </w:rPr>
        <w:t>כרמל שאמה</w:t>
      </w:r>
      <w:r w:rsidRPr="00E36EB4">
        <w:rPr>
          <w:rFonts w:cs="David" w:hint="cs"/>
          <w:u w:val="single"/>
          <w:rtl/>
        </w:rPr>
        <w:t>:</w:t>
      </w:r>
    </w:p>
    <w:p w14:paraId="36747E9B" w14:textId="77777777" w:rsidR="00116809" w:rsidRDefault="00116809" w:rsidP="00116809">
      <w:pPr>
        <w:bidi/>
        <w:jc w:val="both"/>
        <w:rPr>
          <w:rFonts w:cs="David" w:hint="cs"/>
          <w:u w:val="single"/>
          <w:rtl/>
        </w:rPr>
      </w:pPr>
    </w:p>
    <w:p w14:paraId="2E29BFB3" w14:textId="77777777" w:rsidR="00116809" w:rsidRDefault="00116809" w:rsidP="00116809">
      <w:pPr>
        <w:tabs>
          <w:tab w:val="left" w:pos="706"/>
        </w:tabs>
        <w:bidi/>
        <w:jc w:val="both"/>
        <w:rPr>
          <w:rFonts w:cs="David" w:hint="cs"/>
          <w:rtl/>
        </w:rPr>
      </w:pPr>
      <w:r>
        <w:rPr>
          <w:rFonts w:cs="David" w:hint="cs"/>
          <w:rtl/>
        </w:rPr>
        <w:tab/>
        <w:t xml:space="preserve">לא אמרתי. </w:t>
      </w:r>
    </w:p>
    <w:p w14:paraId="12AC0322" w14:textId="77777777" w:rsidR="00116809" w:rsidRDefault="00116809" w:rsidP="00116809">
      <w:pPr>
        <w:tabs>
          <w:tab w:val="left" w:pos="706"/>
        </w:tabs>
        <w:bidi/>
        <w:jc w:val="both"/>
        <w:rPr>
          <w:rFonts w:cs="David" w:hint="cs"/>
          <w:rtl/>
        </w:rPr>
      </w:pPr>
    </w:p>
    <w:p w14:paraId="6C00DF4E" w14:textId="77777777" w:rsidR="00116809" w:rsidRPr="0073607F" w:rsidRDefault="00116809" w:rsidP="00116809">
      <w:pPr>
        <w:tabs>
          <w:tab w:val="left" w:pos="1221"/>
        </w:tabs>
        <w:bidi/>
        <w:jc w:val="both"/>
        <w:rPr>
          <w:rFonts w:cs="David" w:hint="cs"/>
          <w:rtl/>
        </w:rPr>
      </w:pPr>
      <w:r w:rsidRPr="0073607F">
        <w:rPr>
          <w:rFonts w:cs="David" w:hint="cs"/>
          <w:u w:val="single"/>
          <w:rtl/>
        </w:rPr>
        <w:t>היו"ר יריב לוין:</w:t>
      </w:r>
    </w:p>
    <w:p w14:paraId="788396C3" w14:textId="77777777" w:rsidR="00116809" w:rsidRDefault="00116809" w:rsidP="00116809">
      <w:pPr>
        <w:tabs>
          <w:tab w:val="left" w:pos="1221"/>
        </w:tabs>
        <w:bidi/>
        <w:jc w:val="both"/>
        <w:rPr>
          <w:rFonts w:cs="David" w:hint="cs"/>
          <w:rtl/>
        </w:rPr>
      </w:pPr>
    </w:p>
    <w:p w14:paraId="6B3BB88A" w14:textId="77777777" w:rsidR="00116809" w:rsidRDefault="00116809" w:rsidP="00116809">
      <w:pPr>
        <w:tabs>
          <w:tab w:val="left" w:pos="706"/>
        </w:tabs>
        <w:bidi/>
        <w:jc w:val="both"/>
        <w:rPr>
          <w:rFonts w:cs="David" w:hint="cs"/>
          <w:rtl/>
        </w:rPr>
      </w:pPr>
      <w:r>
        <w:rPr>
          <w:rFonts w:cs="David" w:hint="cs"/>
          <w:rtl/>
        </w:rPr>
        <w:tab/>
        <w:t xml:space="preserve"> אתה הרי יודע שמבחוח היה טרוריסט, אדם עם דם על הידיים, פצצה מתקתקת. בואו תגידו את האמת. </w:t>
      </w:r>
    </w:p>
    <w:p w14:paraId="6D237027" w14:textId="77777777" w:rsidR="00116809" w:rsidRDefault="00116809" w:rsidP="00116809">
      <w:pPr>
        <w:tabs>
          <w:tab w:val="left" w:pos="706"/>
        </w:tabs>
        <w:bidi/>
        <w:jc w:val="both"/>
        <w:rPr>
          <w:rFonts w:cs="David" w:hint="cs"/>
          <w:rtl/>
        </w:rPr>
      </w:pPr>
    </w:p>
    <w:p w14:paraId="03928946"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27A8F4B5" w14:textId="77777777" w:rsidR="00116809" w:rsidRDefault="00116809" w:rsidP="00116809">
      <w:pPr>
        <w:bidi/>
        <w:jc w:val="both"/>
        <w:rPr>
          <w:rFonts w:cs="David" w:hint="cs"/>
          <w:u w:val="single"/>
          <w:rtl/>
        </w:rPr>
      </w:pPr>
    </w:p>
    <w:p w14:paraId="17C09906" w14:textId="77777777" w:rsidR="00116809" w:rsidRDefault="00116809" w:rsidP="00116809">
      <w:pPr>
        <w:tabs>
          <w:tab w:val="left" w:pos="706"/>
        </w:tabs>
        <w:bidi/>
        <w:jc w:val="both"/>
        <w:rPr>
          <w:rFonts w:cs="David" w:hint="cs"/>
          <w:rtl/>
        </w:rPr>
      </w:pPr>
      <w:r>
        <w:rPr>
          <w:rFonts w:cs="David" w:hint="cs"/>
          <w:rtl/>
        </w:rPr>
        <w:tab/>
        <w:t xml:space="preserve">אתה אומר שמגיעה לו הוצאה להורג, אבל לא אנחנו עשינו. אז מי עשה? תשעה ישראלים. </w:t>
      </w:r>
    </w:p>
    <w:p w14:paraId="52BB49C7" w14:textId="77777777" w:rsidR="00116809" w:rsidRDefault="00116809" w:rsidP="00116809">
      <w:pPr>
        <w:tabs>
          <w:tab w:val="left" w:pos="706"/>
        </w:tabs>
        <w:bidi/>
        <w:jc w:val="both"/>
        <w:rPr>
          <w:rFonts w:cs="David" w:hint="cs"/>
          <w:rtl/>
        </w:rPr>
      </w:pPr>
    </w:p>
    <w:p w14:paraId="760A45E2" w14:textId="77777777" w:rsidR="00116809" w:rsidRPr="0073607F" w:rsidRDefault="00116809" w:rsidP="00A63C15">
      <w:pPr>
        <w:keepNext/>
        <w:tabs>
          <w:tab w:val="left" w:pos="1221"/>
        </w:tabs>
        <w:bidi/>
        <w:jc w:val="both"/>
        <w:rPr>
          <w:rFonts w:cs="David" w:hint="cs"/>
          <w:rtl/>
        </w:rPr>
      </w:pPr>
      <w:r w:rsidRPr="0073607F">
        <w:rPr>
          <w:rFonts w:cs="David" w:hint="cs"/>
          <w:u w:val="single"/>
          <w:rtl/>
        </w:rPr>
        <w:t>היו"ר יריב לוין:</w:t>
      </w:r>
    </w:p>
    <w:p w14:paraId="0327F334" w14:textId="77777777" w:rsidR="00116809" w:rsidRDefault="00116809" w:rsidP="00A63C15">
      <w:pPr>
        <w:keepNext/>
        <w:tabs>
          <w:tab w:val="left" w:pos="1221"/>
        </w:tabs>
        <w:bidi/>
        <w:jc w:val="both"/>
        <w:rPr>
          <w:rFonts w:cs="David" w:hint="cs"/>
          <w:rtl/>
        </w:rPr>
      </w:pPr>
    </w:p>
    <w:p w14:paraId="2EA9CE5C" w14:textId="77777777" w:rsidR="00116809" w:rsidRDefault="00116809" w:rsidP="00116809">
      <w:pPr>
        <w:bidi/>
        <w:jc w:val="both"/>
        <w:rPr>
          <w:rFonts w:cs="David" w:hint="cs"/>
          <w:rtl/>
        </w:rPr>
      </w:pPr>
      <w:r>
        <w:rPr>
          <w:rFonts w:cs="David" w:hint="cs"/>
          <w:rtl/>
        </w:rPr>
        <w:tab/>
        <w:t xml:space="preserve">אני אומר לך שהאיש הזה הוא בן-מוות, טוב שמת, טוב שהרגו אותו, ומי שאחראי לזה לא אתה ולא אני יודעים. </w:t>
      </w:r>
    </w:p>
    <w:p w14:paraId="435E694E" w14:textId="77777777" w:rsidR="00116809" w:rsidRDefault="00116809" w:rsidP="00116809">
      <w:pPr>
        <w:bidi/>
        <w:jc w:val="both"/>
        <w:rPr>
          <w:rFonts w:cs="David" w:hint="cs"/>
          <w:rtl/>
        </w:rPr>
      </w:pPr>
    </w:p>
    <w:p w14:paraId="17FAA390" w14:textId="77777777" w:rsidR="00116809" w:rsidRDefault="00116809" w:rsidP="00116809">
      <w:pPr>
        <w:keepNext/>
        <w:bidi/>
        <w:jc w:val="both"/>
        <w:rPr>
          <w:rFonts w:cs="David" w:hint="cs"/>
          <w:u w:val="single"/>
          <w:rtl/>
        </w:rPr>
      </w:pPr>
      <w:r>
        <w:rPr>
          <w:rFonts w:cs="David" w:hint="cs"/>
          <w:u w:val="single"/>
          <w:rtl/>
        </w:rPr>
        <w:t>טלב אלסאנע</w:t>
      </w:r>
      <w:r w:rsidRPr="00E36EB4">
        <w:rPr>
          <w:rFonts w:cs="David" w:hint="cs"/>
          <w:u w:val="single"/>
          <w:rtl/>
        </w:rPr>
        <w:t>:</w:t>
      </w:r>
    </w:p>
    <w:p w14:paraId="05619712" w14:textId="77777777" w:rsidR="00116809" w:rsidRDefault="00116809" w:rsidP="00116809">
      <w:pPr>
        <w:keepNext/>
        <w:bidi/>
        <w:jc w:val="both"/>
        <w:rPr>
          <w:rFonts w:cs="David" w:hint="cs"/>
          <w:u w:val="single"/>
          <w:rtl/>
        </w:rPr>
      </w:pPr>
    </w:p>
    <w:p w14:paraId="0BED3328" w14:textId="77777777" w:rsidR="00116809" w:rsidRDefault="00116809" w:rsidP="00116809">
      <w:pPr>
        <w:bidi/>
        <w:jc w:val="both"/>
        <w:rPr>
          <w:rFonts w:cs="David" w:hint="cs"/>
          <w:rtl/>
        </w:rPr>
      </w:pPr>
      <w:r>
        <w:rPr>
          <w:rFonts w:cs="David" w:hint="cs"/>
          <w:rtl/>
        </w:rPr>
        <w:tab/>
        <w:t xml:space="preserve">המדיניות הישראלית </w:t>
      </w:r>
      <w:r>
        <w:rPr>
          <w:rFonts w:cs="David"/>
          <w:rtl/>
        </w:rPr>
        <w:t>–</w:t>
      </w:r>
      <w:r>
        <w:rPr>
          <w:rFonts w:cs="David" w:hint="cs"/>
          <w:rtl/>
        </w:rPr>
        <w:t xml:space="preserve"> כמה אנשים נרצחו? אחמד יאסין, רנטיסי, אבו-עלי מוסטפא, מוסאווי - - -</w:t>
      </w:r>
    </w:p>
    <w:p w14:paraId="25D0400D" w14:textId="77777777" w:rsidR="00116809" w:rsidRDefault="00116809" w:rsidP="00116809">
      <w:pPr>
        <w:bidi/>
        <w:jc w:val="both"/>
        <w:rPr>
          <w:rFonts w:cs="David" w:hint="cs"/>
          <w:rtl/>
        </w:rPr>
      </w:pPr>
    </w:p>
    <w:p w14:paraId="4136073E" w14:textId="77777777" w:rsidR="00116809" w:rsidRDefault="00116809" w:rsidP="00116809">
      <w:pPr>
        <w:bidi/>
        <w:jc w:val="both"/>
        <w:rPr>
          <w:rFonts w:cs="David" w:hint="cs"/>
          <w:u w:val="single"/>
          <w:rtl/>
        </w:rPr>
      </w:pPr>
      <w:r>
        <w:rPr>
          <w:rFonts w:cs="David" w:hint="cs"/>
          <w:u w:val="single"/>
          <w:rtl/>
        </w:rPr>
        <w:t>כרמל שאמה</w:t>
      </w:r>
      <w:r w:rsidRPr="00E36EB4">
        <w:rPr>
          <w:rFonts w:cs="David" w:hint="cs"/>
          <w:u w:val="single"/>
          <w:rtl/>
        </w:rPr>
        <w:t>:</w:t>
      </w:r>
    </w:p>
    <w:p w14:paraId="50C0AB2A" w14:textId="77777777" w:rsidR="00116809" w:rsidRDefault="00116809" w:rsidP="00116809">
      <w:pPr>
        <w:bidi/>
        <w:jc w:val="both"/>
        <w:rPr>
          <w:rFonts w:cs="David" w:hint="cs"/>
          <w:u w:val="single"/>
          <w:rtl/>
        </w:rPr>
      </w:pPr>
    </w:p>
    <w:p w14:paraId="0A735BB4" w14:textId="77777777" w:rsidR="00116809" w:rsidRDefault="00116809" w:rsidP="00116809">
      <w:pPr>
        <w:bidi/>
        <w:jc w:val="both"/>
        <w:rPr>
          <w:rFonts w:cs="David" w:hint="cs"/>
          <w:rtl/>
        </w:rPr>
      </w:pPr>
      <w:r>
        <w:rPr>
          <w:rFonts w:cs="David" w:hint="cs"/>
          <w:rtl/>
        </w:rPr>
        <w:tab/>
        <w:t xml:space="preserve">אדוני היושב-ראש, למה אנחנו צריכים לראות את ההצגה הזאת. </w:t>
      </w:r>
    </w:p>
    <w:p w14:paraId="0691BC05" w14:textId="77777777" w:rsidR="00116809" w:rsidRDefault="00116809" w:rsidP="00116809">
      <w:pPr>
        <w:bidi/>
        <w:jc w:val="both"/>
        <w:rPr>
          <w:rFonts w:cs="David" w:hint="cs"/>
          <w:rtl/>
        </w:rPr>
      </w:pPr>
    </w:p>
    <w:p w14:paraId="1FE6C510" w14:textId="77777777" w:rsidR="00116809" w:rsidRPr="0073607F" w:rsidRDefault="00116809" w:rsidP="00116809">
      <w:pPr>
        <w:tabs>
          <w:tab w:val="left" w:pos="1221"/>
        </w:tabs>
        <w:bidi/>
        <w:jc w:val="both"/>
        <w:rPr>
          <w:rFonts w:cs="David" w:hint="cs"/>
          <w:rtl/>
        </w:rPr>
      </w:pPr>
      <w:r w:rsidRPr="0073607F">
        <w:rPr>
          <w:rFonts w:cs="David" w:hint="cs"/>
          <w:u w:val="single"/>
          <w:rtl/>
        </w:rPr>
        <w:t>היו"ר יריב לוין:</w:t>
      </w:r>
    </w:p>
    <w:p w14:paraId="7322C7F5" w14:textId="77777777" w:rsidR="00116809" w:rsidRDefault="00116809" w:rsidP="00116809">
      <w:pPr>
        <w:tabs>
          <w:tab w:val="left" w:pos="1221"/>
        </w:tabs>
        <w:bidi/>
        <w:jc w:val="both"/>
        <w:rPr>
          <w:rFonts w:cs="David" w:hint="cs"/>
          <w:rtl/>
        </w:rPr>
      </w:pPr>
    </w:p>
    <w:p w14:paraId="185DF758" w14:textId="77777777" w:rsidR="00116809" w:rsidRDefault="00116809" w:rsidP="00116809">
      <w:pPr>
        <w:bidi/>
        <w:jc w:val="both"/>
        <w:rPr>
          <w:rFonts w:cs="David" w:hint="cs"/>
          <w:rtl/>
        </w:rPr>
      </w:pPr>
      <w:r>
        <w:rPr>
          <w:rFonts w:cs="David" w:hint="cs"/>
          <w:rtl/>
        </w:rPr>
        <w:tab/>
        <w:t xml:space="preserve"> אלה אנשים? אלה ארכי-טרוריסטים.</w:t>
      </w:r>
    </w:p>
    <w:p w14:paraId="67E6AFD3" w14:textId="77777777" w:rsidR="00116809" w:rsidRDefault="00116809" w:rsidP="00116809">
      <w:pPr>
        <w:bidi/>
        <w:jc w:val="both"/>
        <w:rPr>
          <w:rFonts w:cs="David" w:hint="cs"/>
          <w:rtl/>
        </w:rPr>
      </w:pPr>
    </w:p>
    <w:p w14:paraId="17F42F16"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0DBF1505" w14:textId="77777777" w:rsidR="00116809" w:rsidRDefault="00116809" w:rsidP="00116809">
      <w:pPr>
        <w:bidi/>
        <w:jc w:val="both"/>
        <w:rPr>
          <w:rFonts w:cs="David" w:hint="cs"/>
          <w:u w:val="single"/>
          <w:rtl/>
        </w:rPr>
      </w:pPr>
    </w:p>
    <w:p w14:paraId="769612DE" w14:textId="77777777" w:rsidR="00116809" w:rsidRDefault="00116809" w:rsidP="00116809">
      <w:pPr>
        <w:bidi/>
        <w:jc w:val="both"/>
        <w:rPr>
          <w:rFonts w:cs="David" w:hint="cs"/>
          <w:rtl/>
        </w:rPr>
      </w:pPr>
      <w:r>
        <w:rPr>
          <w:rFonts w:cs="David" w:hint="cs"/>
          <w:rtl/>
        </w:rPr>
        <w:tab/>
        <w:t xml:space="preserve">כל אלה שנרצחו הוסיפו ביטחון למדינת ישראל? </w:t>
      </w:r>
    </w:p>
    <w:p w14:paraId="765EB55F" w14:textId="77777777" w:rsidR="00116809" w:rsidRDefault="00116809" w:rsidP="00116809">
      <w:pPr>
        <w:bidi/>
        <w:jc w:val="both"/>
        <w:rPr>
          <w:rFonts w:cs="David" w:hint="cs"/>
          <w:rtl/>
        </w:rPr>
      </w:pPr>
    </w:p>
    <w:p w14:paraId="2A60FEEA" w14:textId="77777777" w:rsidR="00116809" w:rsidRPr="0073607F" w:rsidRDefault="00116809" w:rsidP="00116809">
      <w:pPr>
        <w:tabs>
          <w:tab w:val="left" w:pos="1221"/>
        </w:tabs>
        <w:bidi/>
        <w:jc w:val="both"/>
        <w:rPr>
          <w:rFonts w:cs="David" w:hint="cs"/>
          <w:rtl/>
        </w:rPr>
      </w:pPr>
      <w:r w:rsidRPr="0073607F">
        <w:rPr>
          <w:rFonts w:cs="David" w:hint="cs"/>
          <w:u w:val="single"/>
          <w:rtl/>
        </w:rPr>
        <w:t>היו"ר יריב לוין:</w:t>
      </w:r>
    </w:p>
    <w:p w14:paraId="66202528" w14:textId="77777777" w:rsidR="00116809" w:rsidRDefault="00116809" w:rsidP="00116809">
      <w:pPr>
        <w:tabs>
          <w:tab w:val="left" w:pos="1221"/>
        </w:tabs>
        <w:bidi/>
        <w:jc w:val="both"/>
        <w:rPr>
          <w:rFonts w:cs="David" w:hint="cs"/>
          <w:rtl/>
        </w:rPr>
      </w:pPr>
    </w:p>
    <w:p w14:paraId="7A3E5AAD" w14:textId="77777777" w:rsidR="00116809" w:rsidRDefault="00116809" w:rsidP="00116809">
      <w:pPr>
        <w:bidi/>
        <w:jc w:val="both"/>
        <w:rPr>
          <w:rFonts w:cs="David" w:hint="cs"/>
          <w:rtl/>
        </w:rPr>
      </w:pPr>
      <w:r>
        <w:rPr>
          <w:rFonts w:cs="David" w:hint="cs"/>
          <w:rtl/>
        </w:rPr>
        <w:tab/>
        <w:t xml:space="preserve"> אלה ארכי-טרוריסטים שדינם מוות. היה ויש עוד רבים אחרים גם, לא רק הם. גם איסמאעיל הנייה, שאתה מדבר איתו בטלפון, דינו דומה וגם יומו יגיע. מבטיח לך. </w:t>
      </w:r>
    </w:p>
    <w:p w14:paraId="4529954F" w14:textId="77777777" w:rsidR="00116809" w:rsidRDefault="00116809" w:rsidP="00116809">
      <w:pPr>
        <w:bidi/>
        <w:jc w:val="both"/>
        <w:rPr>
          <w:rFonts w:cs="David" w:hint="cs"/>
          <w:rtl/>
        </w:rPr>
      </w:pPr>
    </w:p>
    <w:p w14:paraId="6751D848"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49E3212A" w14:textId="77777777" w:rsidR="00116809" w:rsidRDefault="00116809" w:rsidP="00116809">
      <w:pPr>
        <w:bidi/>
        <w:jc w:val="both"/>
        <w:rPr>
          <w:rFonts w:cs="David" w:hint="cs"/>
          <w:u w:val="single"/>
          <w:rtl/>
        </w:rPr>
      </w:pPr>
    </w:p>
    <w:p w14:paraId="297C2E63" w14:textId="77777777" w:rsidR="00116809" w:rsidRDefault="00116809" w:rsidP="00116809">
      <w:pPr>
        <w:bidi/>
        <w:jc w:val="both"/>
        <w:rPr>
          <w:rFonts w:cs="David" w:hint="cs"/>
          <w:rtl/>
        </w:rPr>
      </w:pPr>
      <w:r>
        <w:rPr>
          <w:rFonts w:cs="David" w:hint="cs"/>
          <w:rtl/>
        </w:rPr>
        <w:tab/>
        <w:t>לא יעזור כלום, הבעיה איננה עם איש זה או אחר. אתם חיסלתם מנהיגים, זה פתר את הבעיה?</w:t>
      </w:r>
    </w:p>
    <w:p w14:paraId="1C0C558C" w14:textId="77777777" w:rsidR="00116809" w:rsidRDefault="00116809" w:rsidP="00116809">
      <w:pPr>
        <w:bidi/>
        <w:jc w:val="both"/>
        <w:rPr>
          <w:rFonts w:cs="David" w:hint="cs"/>
          <w:rtl/>
        </w:rPr>
      </w:pPr>
    </w:p>
    <w:p w14:paraId="203A9D93" w14:textId="77777777" w:rsidR="00116809" w:rsidRDefault="00116809" w:rsidP="00116809">
      <w:pPr>
        <w:bidi/>
        <w:jc w:val="both"/>
        <w:rPr>
          <w:rFonts w:cs="David" w:hint="cs"/>
          <w:u w:val="single"/>
          <w:rtl/>
        </w:rPr>
      </w:pPr>
      <w:r>
        <w:rPr>
          <w:rFonts w:cs="David" w:hint="cs"/>
          <w:u w:val="single"/>
          <w:rtl/>
        </w:rPr>
        <w:t>כרמל שאמה</w:t>
      </w:r>
      <w:r w:rsidRPr="00E36EB4">
        <w:rPr>
          <w:rFonts w:cs="David" w:hint="cs"/>
          <w:u w:val="single"/>
          <w:rtl/>
        </w:rPr>
        <w:t>:</w:t>
      </w:r>
    </w:p>
    <w:p w14:paraId="03BBCF59" w14:textId="77777777" w:rsidR="00116809" w:rsidRDefault="00116809" w:rsidP="00116809">
      <w:pPr>
        <w:bidi/>
        <w:jc w:val="both"/>
        <w:rPr>
          <w:rFonts w:cs="David" w:hint="cs"/>
          <w:u w:val="single"/>
          <w:rtl/>
        </w:rPr>
      </w:pPr>
    </w:p>
    <w:p w14:paraId="570E2C9F" w14:textId="77777777" w:rsidR="00116809" w:rsidRDefault="00116809" w:rsidP="00116809">
      <w:pPr>
        <w:bidi/>
        <w:jc w:val="both"/>
        <w:rPr>
          <w:rFonts w:cs="David" w:hint="cs"/>
          <w:rtl/>
        </w:rPr>
      </w:pPr>
      <w:r>
        <w:rPr>
          <w:rFonts w:cs="David" w:hint="cs"/>
          <w:rtl/>
        </w:rPr>
        <w:tab/>
        <w:t>איזה מנהיגים?</w:t>
      </w:r>
    </w:p>
    <w:p w14:paraId="55D2BECE" w14:textId="77777777" w:rsidR="00116809" w:rsidRDefault="00116809" w:rsidP="00116809">
      <w:pPr>
        <w:bidi/>
        <w:jc w:val="both"/>
        <w:rPr>
          <w:rFonts w:cs="David" w:hint="cs"/>
          <w:rtl/>
        </w:rPr>
      </w:pPr>
    </w:p>
    <w:p w14:paraId="10EEC605" w14:textId="77777777" w:rsidR="00116809" w:rsidRPr="0073607F" w:rsidRDefault="00116809" w:rsidP="00116809">
      <w:pPr>
        <w:tabs>
          <w:tab w:val="left" w:pos="1221"/>
        </w:tabs>
        <w:bidi/>
        <w:jc w:val="both"/>
        <w:rPr>
          <w:rFonts w:cs="David" w:hint="cs"/>
          <w:rtl/>
        </w:rPr>
      </w:pPr>
      <w:r w:rsidRPr="0073607F">
        <w:rPr>
          <w:rFonts w:cs="David" w:hint="cs"/>
          <w:u w:val="single"/>
          <w:rtl/>
        </w:rPr>
        <w:t>היו"ר יריב לוין:</w:t>
      </w:r>
    </w:p>
    <w:p w14:paraId="332F77D9" w14:textId="77777777" w:rsidR="00116809" w:rsidRDefault="00116809" w:rsidP="00116809">
      <w:pPr>
        <w:tabs>
          <w:tab w:val="left" w:pos="1221"/>
        </w:tabs>
        <w:bidi/>
        <w:jc w:val="both"/>
        <w:rPr>
          <w:rFonts w:cs="David" w:hint="cs"/>
          <w:rtl/>
        </w:rPr>
      </w:pPr>
    </w:p>
    <w:p w14:paraId="3F1584FE" w14:textId="77777777" w:rsidR="00116809" w:rsidRDefault="00116809" w:rsidP="00116809">
      <w:pPr>
        <w:bidi/>
        <w:jc w:val="both"/>
        <w:rPr>
          <w:rFonts w:cs="David" w:hint="cs"/>
          <w:rtl/>
        </w:rPr>
      </w:pPr>
      <w:r>
        <w:rPr>
          <w:rFonts w:cs="David" w:hint="cs"/>
          <w:rtl/>
        </w:rPr>
        <w:tab/>
        <w:t xml:space="preserve"> אוי לעם שאלה מנהיגיו.  אלה המנהיגים של העם שלך.</w:t>
      </w:r>
    </w:p>
    <w:p w14:paraId="379BD0DA" w14:textId="77777777" w:rsidR="00116809" w:rsidRDefault="00116809" w:rsidP="00116809">
      <w:pPr>
        <w:bidi/>
        <w:jc w:val="both"/>
        <w:rPr>
          <w:rFonts w:cs="David" w:hint="cs"/>
          <w:rtl/>
        </w:rPr>
      </w:pPr>
    </w:p>
    <w:p w14:paraId="6FA80718" w14:textId="77777777" w:rsidR="00116809" w:rsidRDefault="00116809" w:rsidP="00116809">
      <w:pPr>
        <w:bidi/>
        <w:jc w:val="both"/>
        <w:rPr>
          <w:rFonts w:cs="David" w:hint="cs"/>
          <w:u w:val="single"/>
          <w:rtl/>
        </w:rPr>
      </w:pPr>
      <w:r>
        <w:rPr>
          <w:rFonts w:cs="David" w:hint="cs"/>
          <w:u w:val="single"/>
          <w:rtl/>
        </w:rPr>
        <w:t>כרמל שאמה</w:t>
      </w:r>
      <w:r w:rsidRPr="00E36EB4">
        <w:rPr>
          <w:rFonts w:cs="David" w:hint="cs"/>
          <w:u w:val="single"/>
          <w:rtl/>
        </w:rPr>
        <w:t>:</w:t>
      </w:r>
    </w:p>
    <w:p w14:paraId="1C252400" w14:textId="77777777" w:rsidR="00116809" w:rsidRDefault="00116809" w:rsidP="00116809">
      <w:pPr>
        <w:bidi/>
        <w:jc w:val="both"/>
        <w:rPr>
          <w:rFonts w:cs="David" w:hint="cs"/>
          <w:u w:val="single"/>
          <w:rtl/>
        </w:rPr>
      </w:pPr>
    </w:p>
    <w:p w14:paraId="57E2C647" w14:textId="77777777" w:rsidR="00116809" w:rsidRDefault="00116809" w:rsidP="00116809">
      <w:pPr>
        <w:bidi/>
        <w:jc w:val="both"/>
        <w:rPr>
          <w:rFonts w:cs="David" w:hint="cs"/>
          <w:rtl/>
        </w:rPr>
      </w:pPr>
      <w:r>
        <w:rPr>
          <w:rFonts w:cs="David" w:hint="cs"/>
          <w:rtl/>
        </w:rPr>
        <w:tab/>
        <w:t xml:space="preserve">אפילו הוא נכנס לדובאי עם דרכון מזויף. </w:t>
      </w:r>
    </w:p>
    <w:p w14:paraId="31DD6710" w14:textId="77777777" w:rsidR="00116809" w:rsidRDefault="00116809" w:rsidP="00116809">
      <w:pPr>
        <w:bidi/>
        <w:jc w:val="both"/>
        <w:rPr>
          <w:rFonts w:cs="David" w:hint="cs"/>
          <w:rtl/>
        </w:rPr>
      </w:pPr>
    </w:p>
    <w:p w14:paraId="15C79F6A"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263B6DBE" w14:textId="77777777" w:rsidR="00116809" w:rsidRDefault="00116809" w:rsidP="00116809">
      <w:pPr>
        <w:bidi/>
        <w:jc w:val="both"/>
        <w:rPr>
          <w:rFonts w:cs="David" w:hint="cs"/>
          <w:u w:val="single"/>
          <w:rtl/>
        </w:rPr>
      </w:pPr>
    </w:p>
    <w:p w14:paraId="50EDC965" w14:textId="77777777" w:rsidR="00116809" w:rsidRDefault="00116809" w:rsidP="00116809">
      <w:pPr>
        <w:bidi/>
        <w:jc w:val="both"/>
        <w:rPr>
          <w:rFonts w:cs="David" w:hint="cs"/>
          <w:rtl/>
        </w:rPr>
      </w:pPr>
      <w:r>
        <w:rPr>
          <w:rFonts w:cs="David" w:hint="cs"/>
          <w:rtl/>
        </w:rPr>
        <w:tab/>
        <w:t xml:space="preserve">המדיניות הזאת של חיסולים היא מדיניות כושלת, אין לה הצדקה, היא גורמת לכך שבמקום מנהיג אחד יקום מנהיג אחר. </w:t>
      </w:r>
    </w:p>
    <w:p w14:paraId="4D540A72" w14:textId="77777777" w:rsidR="00116809" w:rsidRDefault="00116809" w:rsidP="00116809">
      <w:pPr>
        <w:bidi/>
        <w:jc w:val="both"/>
        <w:rPr>
          <w:rFonts w:cs="David" w:hint="cs"/>
          <w:rtl/>
        </w:rPr>
      </w:pPr>
    </w:p>
    <w:p w14:paraId="2C21A0B1" w14:textId="77777777" w:rsidR="00116809" w:rsidRDefault="00116809" w:rsidP="00116809">
      <w:pPr>
        <w:bidi/>
        <w:jc w:val="both"/>
        <w:rPr>
          <w:rFonts w:cs="David" w:hint="cs"/>
          <w:rtl/>
        </w:rPr>
      </w:pPr>
      <w:r>
        <w:rPr>
          <w:rFonts w:cs="David" w:hint="cs"/>
          <w:rtl/>
        </w:rPr>
        <w:tab/>
        <w:t xml:space="preserve">אני רוצה להבין </w:t>
      </w:r>
      <w:r>
        <w:rPr>
          <w:rFonts w:cs="David"/>
          <w:rtl/>
        </w:rPr>
        <w:t>–</w:t>
      </w:r>
      <w:r>
        <w:rPr>
          <w:rFonts w:cs="David" w:hint="cs"/>
          <w:rtl/>
        </w:rPr>
        <w:t xml:space="preserve"> וזו השאלה הקרדינלית </w:t>
      </w:r>
      <w:r>
        <w:rPr>
          <w:rFonts w:cs="David"/>
          <w:rtl/>
        </w:rPr>
        <w:t>–</w:t>
      </w:r>
      <w:r>
        <w:rPr>
          <w:rFonts w:cs="David" w:hint="cs"/>
          <w:rtl/>
        </w:rPr>
        <w:t xml:space="preserve"> העולם כולו רועש וגועש, העולם כולו מקיים דיון, מדוע כנסת ישראל לא מקיימת דיון בנושא?</w:t>
      </w:r>
    </w:p>
    <w:p w14:paraId="211E61A5" w14:textId="77777777" w:rsidR="00116809" w:rsidRDefault="00116809" w:rsidP="00116809">
      <w:pPr>
        <w:bidi/>
        <w:jc w:val="both"/>
        <w:rPr>
          <w:rFonts w:cs="David" w:hint="cs"/>
          <w:rtl/>
        </w:rPr>
      </w:pPr>
    </w:p>
    <w:p w14:paraId="2594CB63" w14:textId="77777777" w:rsidR="00116809" w:rsidRDefault="00116809" w:rsidP="00116809">
      <w:pPr>
        <w:bidi/>
        <w:jc w:val="both"/>
        <w:rPr>
          <w:rFonts w:cs="David" w:hint="cs"/>
          <w:u w:val="single"/>
          <w:rtl/>
        </w:rPr>
      </w:pPr>
      <w:r>
        <w:rPr>
          <w:rFonts w:cs="David" w:hint="cs"/>
          <w:u w:val="single"/>
          <w:rtl/>
        </w:rPr>
        <w:t>כרמל שאמה</w:t>
      </w:r>
      <w:r w:rsidRPr="00E36EB4">
        <w:rPr>
          <w:rFonts w:cs="David" w:hint="cs"/>
          <w:u w:val="single"/>
          <w:rtl/>
        </w:rPr>
        <w:t>:</w:t>
      </w:r>
    </w:p>
    <w:p w14:paraId="584B63A3" w14:textId="77777777" w:rsidR="00116809" w:rsidRDefault="00116809" w:rsidP="00116809">
      <w:pPr>
        <w:bidi/>
        <w:jc w:val="both"/>
        <w:rPr>
          <w:rFonts w:cs="David" w:hint="cs"/>
          <w:u w:val="single"/>
          <w:rtl/>
        </w:rPr>
      </w:pPr>
    </w:p>
    <w:p w14:paraId="5F3A59C7" w14:textId="77777777" w:rsidR="00116809" w:rsidRDefault="00116809" w:rsidP="00116809">
      <w:pPr>
        <w:bidi/>
        <w:jc w:val="both"/>
        <w:rPr>
          <w:rFonts w:cs="David" w:hint="cs"/>
          <w:rtl/>
        </w:rPr>
      </w:pPr>
      <w:r>
        <w:rPr>
          <w:rFonts w:cs="David" w:hint="cs"/>
          <w:rtl/>
        </w:rPr>
        <w:tab/>
        <w:t>למה לא עושים דיון בפרלמנט האנגלי? למה לא עושים על זה דיון בפרלמנט האנגלי? למה לא עושים דיון בפרלמנט הצרפתי? למה הפרלמנט הישראלי צריך לקיים דיון? למה אתה לא דורש מהפרלמנט האנגלי לעשות דיון?</w:t>
      </w:r>
    </w:p>
    <w:p w14:paraId="5C9300E8" w14:textId="77777777" w:rsidR="00116809" w:rsidRDefault="00116809" w:rsidP="00116809">
      <w:pPr>
        <w:bidi/>
        <w:jc w:val="both"/>
        <w:rPr>
          <w:rFonts w:cs="David" w:hint="cs"/>
          <w:rtl/>
        </w:rPr>
      </w:pPr>
    </w:p>
    <w:p w14:paraId="0E96A76A"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44A14CE6" w14:textId="77777777" w:rsidR="00116809" w:rsidRDefault="00116809" w:rsidP="00116809">
      <w:pPr>
        <w:bidi/>
        <w:jc w:val="both"/>
        <w:rPr>
          <w:rFonts w:cs="David" w:hint="cs"/>
          <w:u w:val="single"/>
          <w:rtl/>
        </w:rPr>
      </w:pPr>
    </w:p>
    <w:p w14:paraId="7B0FE0A7" w14:textId="77777777" w:rsidR="00116809" w:rsidRDefault="00116809" w:rsidP="00116809">
      <w:pPr>
        <w:bidi/>
        <w:jc w:val="both"/>
        <w:rPr>
          <w:rFonts w:cs="David" w:hint="cs"/>
          <w:rtl/>
        </w:rPr>
      </w:pPr>
      <w:r>
        <w:rPr>
          <w:rFonts w:cs="David" w:hint="cs"/>
          <w:rtl/>
        </w:rPr>
        <w:tab/>
        <w:t xml:space="preserve">הם מקימים ועדת חקירה. </w:t>
      </w:r>
    </w:p>
    <w:p w14:paraId="2B2A635A" w14:textId="77777777" w:rsidR="00116809" w:rsidRDefault="00116809" w:rsidP="00116809">
      <w:pPr>
        <w:bidi/>
        <w:jc w:val="both"/>
        <w:rPr>
          <w:rFonts w:cs="David" w:hint="cs"/>
          <w:rtl/>
        </w:rPr>
      </w:pPr>
    </w:p>
    <w:p w14:paraId="143230C4" w14:textId="77777777" w:rsidR="00116809" w:rsidRDefault="00116809" w:rsidP="00116809">
      <w:pPr>
        <w:keepNext/>
        <w:bidi/>
        <w:jc w:val="both"/>
        <w:rPr>
          <w:rFonts w:cs="David" w:hint="cs"/>
          <w:u w:val="single"/>
          <w:rtl/>
        </w:rPr>
      </w:pPr>
      <w:r>
        <w:rPr>
          <w:rFonts w:cs="David" w:hint="cs"/>
          <w:u w:val="single"/>
          <w:rtl/>
        </w:rPr>
        <w:t>כרמל שאמה</w:t>
      </w:r>
      <w:r w:rsidRPr="00E36EB4">
        <w:rPr>
          <w:rFonts w:cs="David" w:hint="cs"/>
          <w:u w:val="single"/>
          <w:rtl/>
        </w:rPr>
        <w:t>:</w:t>
      </w:r>
    </w:p>
    <w:p w14:paraId="6485841A" w14:textId="77777777" w:rsidR="00116809" w:rsidRDefault="00116809" w:rsidP="00116809">
      <w:pPr>
        <w:bidi/>
        <w:jc w:val="both"/>
        <w:rPr>
          <w:rFonts w:cs="David" w:hint="cs"/>
          <w:u w:val="single"/>
          <w:rtl/>
        </w:rPr>
      </w:pPr>
    </w:p>
    <w:p w14:paraId="7129BC6C" w14:textId="77777777" w:rsidR="00116809" w:rsidRDefault="00116809" w:rsidP="00116809">
      <w:pPr>
        <w:bidi/>
        <w:jc w:val="both"/>
        <w:rPr>
          <w:rFonts w:cs="David" w:hint="cs"/>
          <w:rtl/>
        </w:rPr>
      </w:pPr>
      <w:r>
        <w:rPr>
          <w:rFonts w:cs="David" w:hint="cs"/>
          <w:rtl/>
        </w:rPr>
        <w:tab/>
        <w:t>למה אין שם דיון?</w:t>
      </w:r>
    </w:p>
    <w:p w14:paraId="692E7969" w14:textId="77777777" w:rsidR="00116809" w:rsidRDefault="00116809" w:rsidP="00116809">
      <w:pPr>
        <w:bidi/>
        <w:jc w:val="both"/>
        <w:rPr>
          <w:rFonts w:cs="David" w:hint="cs"/>
          <w:rtl/>
        </w:rPr>
      </w:pPr>
    </w:p>
    <w:p w14:paraId="36F4ACDA"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6397FCC3" w14:textId="77777777" w:rsidR="00116809" w:rsidRDefault="00116809" w:rsidP="00116809">
      <w:pPr>
        <w:bidi/>
        <w:jc w:val="both"/>
        <w:rPr>
          <w:rFonts w:cs="David" w:hint="cs"/>
          <w:u w:val="single"/>
          <w:rtl/>
        </w:rPr>
      </w:pPr>
    </w:p>
    <w:p w14:paraId="58C8AF50" w14:textId="77777777" w:rsidR="00116809" w:rsidRDefault="00116809" w:rsidP="00116809">
      <w:pPr>
        <w:bidi/>
        <w:jc w:val="both"/>
        <w:rPr>
          <w:rFonts w:cs="David" w:hint="cs"/>
          <w:rtl/>
        </w:rPr>
      </w:pPr>
      <w:r>
        <w:rPr>
          <w:rFonts w:cs="David" w:hint="cs"/>
          <w:rtl/>
        </w:rPr>
        <w:tab/>
        <w:t xml:space="preserve">למה אתם הולכים ומתנצלים אם אתם לא מעורבים? אפילו אני מתחיל לחשוד שהמוסד מעורב. אני מתחיל לחשוד. </w:t>
      </w:r>
    </w:p>
    <w:p w14:paraId="25FA6E2D" w14:textId="77777777" w:rsidR="00116809" w:rsidRDefault="00116809" w:rsidP="00116809">
      <w:pPr>
        <w:bidi/>
        <w:jc w:val="both"/>
        <w:rPr>
          <w:rFonts w:cs="David" w:hint="cs"/>
          <w:rtl/>
        </w:rPr>
      </w:pPr>
    </w:p>
    <w:p w14:paraId="13616D39" w14:textId="77777777" w:rsidR="00116809" w:rsidRPr="0073607F" w:rsidRDefault="00116809" w:rsidP="00116809">
      <w:pPr>
        <w:tabs>
          <w:tab w:val="left" w:pos="1221"/>
        </w:tabs>
        <w:bidi/>
        <w:jc w:val="both"/>
        <w:rPr>
          <w:rFonts w:cs="David" w:hint="cs"/>
          <w:rtl/>
        </w:rPr>
      </w:pPr>
      <w:r w:rsidRPr="0073607F">
        <w:rPr>
          <w:rFonts w:cs="David" w:hint="cs"/>
          <w:u w:val="single"/>
          <w:rtl/>
        </w:rPr>
        <w:t>היו"ר יריב לוין:</w:t>
      </w:r>
    </w:p>
    <w:p w14:paraId="1BA7D204" w14:textId="77777777" w:rsidR="00116809" w:rsidRDefault="00116809" w:rsidP="00116809">
      <w:pPr>
        <w:tabs>
          <w:tab w:val="left" w:pos="1221"/>
        </w:tabs>
        <w:bidi/>
        <w:jc w:val="both"/>
        <w:rPr>
          <w:rFonts w:cs="David" w:hint="cs"/>
          <w:rtl/>
        </w:rPr>
      </w:pPr>
    </w:p>
    <w:p w14:paraId="1030A0AC" w14:textId="77777777" w:rsidR="00116809" w:rsidRDefault="00116809" w:rsidP="00116809">
      <w:pPr>
        <w:bidi/>
        <w:jc w:val="both"/>
        <w:rPr>
          <w:rFonts w:cs="David" w:hint="cs"/>
          <w:rtl/>
        </w:rPr>
      </w:pPr>
      <w:r>
        <w:rPr>
          <w:rFonts w:cs="David" w:hint="cs"/>
          <w:rtl/>
        </w:rPr>
        <w:tab/>
        <w:t xml:space="preserve"> אתה רק מתחיל? כבר הרשעת את המוסד מהמשפט הראשון. </w:t>
      </w:r>
    </w:p>
    <w:p w14:paraId="3490A952" w14:textId="77777777" w:rsidR="00116809" w:rsidRDefault="00116809" w:rsidP="00116809">
      <w:pPr>
        <w:bidi/>
        <w:jc w:val="both"/>
        <w:rPr>
          <w:rFonts w:cs="David" w:hint="cs"/>
          <w:rtl/>
        </w:rPr>
      </w:pPr>
    </w:p>
    <w:p w14:paraId="2CBC8987"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57F4D89B" w14:textId="77777777" w:rsidR="00116809" w:rsidRDefault="00116809" w:rsidP="00116809">
      <w:pPr>
        <w:bidi/>
        <w:jc w:val="both"/>
        <w:rPr>
          <w:rFonts w:cs="David" w:hint="cs"/>
          <w:u w:val="single"/>
          <w:rtl/>
        </w:rPr>
      </w:pPr>
    </w:p>
    <w:p w14:paraId="6726A6F8" w14:textId="77777777" w:rsidR="00116809" w:rsidRDefault="00116809" w:rsidP="00116809">
      <w:pPr>
        <w:bidi/>
        <w:jc w:val="both"/>
        <w:rPr>
          <w:rFonts w:cs="David" w:hint="cs"/>
          <w:rtl/>
        </w:rPr>
      </w:pPr>
      <w:r>
        <w:rPr>
          <w:rFonts w:cs="David" w:hint="cs"/>
          <w:rtl/>
        </w:rPr>
        <w:tab/>
        <w:t xml:space="preserve">מי ששותק,  מי שמנסה לא לקיים דיון, יש לו סיבה לא לקיים דיון. יש לו עילה לא לקיים דיון. </w:t>
      </w:r>
    </w:p>
    <w:p w14:paraId="50E0712D" w14:textId="77777777" w:rsidR="00116809" w:rsidRDefault="00116809" w:rsidP="00116809">
      <w:pPr>
        <w:bidi/>
        <w:jc w:val="both"/>
        <w:rPr>
          <w:rFonts w:cs="David" w:hint="cs"/>
          <w:rtl/>
        </w:rPr>
      </w:pPr>
    </w:p>
    <w:p w14:paraId="4D62B991" w14:textId="77777777" w:rsidR="00116809" w:rsidRDefault="00116809" w:rsidP="00116809">
      <w:pPr>
        <w:bidi/>
        <w:jc w:val="both"/>
        <w:rPr>
          <w:rFonts w:cs="David" w:hint="cs"/>
          <w:rtl/>
        </w:rPr>
      </w:pPr>
      <w:r>
        <w:rPr>
          <w:rFonts w:cs="David" w:hint="cs"/>
          <w:rtl/>
        </w:rPr>
        <w:tab/>
        <w:t>כל העולם רועש וגועש ויש ועדות חקירה, וממשלת  ישראל הולכת ומתרפסת ומתנצלת. מדוע לא מביאים את זה כאן כדי להעלות את הנושא? האם המוסד הוא המנהל את הכנסת? האם מאיר דגן הוא במקום יושב-ראש הכנסת? הוא המחליט איזה נושאים להביא ואיזה נושאים לא להביא לדיון?</w:t>
      </w:r>
    </w:p>
    <w:p w14:paraId="5F75D0EE" w14:textId="77777777" w:rsidR="00116809" w:rsidRDefault="00116809" w:rsidP="00116809">
      <w:pPr>
        <w:bidi/>
        <w:jc w:val="both"/>
        <w:rPr>
          <w:rFonts w:cs="David" w:hint="cs"/>
          <w:rtl/>
        </w:rPr>
      </w:pPr>
    </w:p>
    <w:p w14:paraId="45DD31D2" w14:textId="77777777" w:rsidR="00116809" w:rsidRPr="0073607F" w:rsidRDefault="00116809" w:rsidP="00116809">
      <w:pPr>
        <w:tabs>
          <w:tab w:val="left" w:pos="1221"/>
        </w:tabs>
        <w:bidi/>
        <w:jc w:val="both"/>
        <w:rPr>
          <w:rFonts w:cs="David" w:hint="cs"/>
          <w:rtl/>
        </w:rPr>
      </w:pPr>
      <w:r w:rsidRPr="0073607F">
        <w:rPr>
          <w:rFonts w:cs="David" w:hint="cs"/>
          <w:u w:val="single"/>
          <w:rtl/>
        </w:rPr>
        <w:t>היו"ר יריב לוין:</w:t>
      </w:r>
    </w:p>
    <w:p w14:paraId="51CD2CB0" w14:textId="77777777" w:rsidR="00116809" w:rsidRDefault="00116809" w:rsidP="00116809">
      <w:pPr>
        <w:tabs>
          <w:tab w:val="left" w:pos="1221"/>
        </w:tabs>
        <w:bidi/>
        <w:jc w:val="both"/>
        <w:rPr>
          <w:rFonts w:cs="David" w:hint="cs"/>
          <w:rtl/>
        </w:rPr>
      </w:pPr>
    </w:p>
    <w:p w14:paraId="47384F41" w14:textId="77777777" w:rsidR="00116809" w:rsidRDefault="00116809" w:rsidP="00116809">
      <w:pPr>
        <w:bidi/>
        <w:jc w:val="both"/>
        <w:rPr>
          <w:rFonts w:cs="David" w:hint="cs"/>
          <w:rtl/>
        </w:rPr>
      </w:pPr>
      <w:r>
        <w:rPr>
          <w:rFonts w:cs="David" w:hint="cs"/>
          <w:rtl/>
        </w:rPr>
        <w:tab/>
        <w:t xml:space="preserve"> אתה גם מציע שנדון למה לא חיסלו כבר את הנייה, שאתה מדבר איתו בטלפון? זה גם במסגרת ההצעה שלך? אני רוצה להבין.</w:t>
      </w:r>
    </w:p>
    <w:p w14:paraId="564538FE" w14:textId="77777777" w:rsidR="00116809" w:rsidRDefault="00116809" w:rsidP="00116809">
      <w:pPr>
        <w:bidi/>
        <w:jc w:val="both"/>
        <w:rPr>
          <w:rFonts w:cs="David" w:hint="cs"/>
          <w:rtl/>
        </w:rPr>
      </w:pPr>
    </w:p>
    <w:p w14:paraId="38A853F2"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2CA9456E" w14:textId="77777777" w:rsidR="00116809" w:rsidRDefault="00116809" w:rsidP="00116809">
      <w:pPr>
        <w:bidi/>
        <w:jc w:val="both"/>
        <w:rPr>
          <w:rFonts w:cs="David" w:hint="cs"/>
          <w:u w:val="single"/>
          <w:rtl/>
        </w:rPr>
      </w:pPr>
    </w:p>
    <w:p w14:paraId="74D9509E" w14:textId="77777777" w:rsidR="00116809" w:rsidRDefault="00116809" w:rsidP="00116809">
      <w:pPr>
        <w:bidi/>
        <w:jc w:val="both"/>
        <w:rPr>
          <w:rFonts w:cs="David" w:hint="cs"/>
          <w:rtl/>
        </w:rPr>
      </w:pPr>
      <w:r>
        <w:rPr>
          <w:rFonts w:cs="David" w:hint="cs"/>
          <w:rtl/>
        </w:rPr>
        <w:tab/>
        <w:t xml:space="preserve">כל החיסולים לא יעזרו לכם. בדרך כלל קמים מנהיגים יותר חזקים. </w:t>
      </w:r>
    </w:p>
    <w:p w14:paraId="4FF6BE6D" w14:textId="77777777" w:rsidR="00116809" w:rsidRDefault="00116809" w:rsidP="00116809">
      <w:pPr>
        <w:bidi/>
        <w:jc w:val="both"/>
        <w:rPr>
          <w:rFonts w:cs="David" w:hint="cs"/>
          <w:rtl/>
        </w:rPr>
      </w:pPr>
    </w:p>
    <w:p w14:paraId="47F42D58" w14:textId="77777777" w:rsidR="00116809" w:rsidRPr="0073607F" w:rsidRDefault="00116809" w:rsidP="00116809">
      <w:pPr>
        <w:tabs>
          <w:tab w:val="left" w:pos="1221"/>
        </w:tabs>
        <w:bidi/>
        <w:jc w:val="both"/>
        <w:rPr>
          <w:rFonts w:cs="David" w:hint="cs"/>
          <w:rtl/>
        </w:rPr>
      </w:pPr>
      <w:r w:rsidRPr="0073607F">
        <w:rPr>
          <w:rFonts w:cs="David" w:hint="cs"/>
          <w:u w:val="single"/>
          <w:rtl/>
        </w:rPr>
        <w:t>היו"ר יריב לוין:</w:t>
      </w:r>
    </w:p>
    <w:p w14:paraId="7D7C6953" w14:textId="77777777" w:rsidR="00116809" w:rsidRDefault="00116809" w:rsidP="00116809">
      <w:pPr>
        <w:tabs>
          <w:tab w:val="left" w:pos="1221"/>
        </w:tabs>
        <w:bidi/>
        <w:jc w:val="both"/>
        <w:rPr>
          <w:rFonts w:cs="David" w:hint="cs"/>
          <w:rtl/>
        </w:rPr>
      </w:pPr>
    </w:p>
    <w:p w14:paraId="28E1859F" w14:textId="77777777" w:rsidR="00116809" w:rsidRDefault="00116809" w:rsidP="00116809">
      <w:pPr>
        <w:bidi/>
        <w:jc w:val="both"/>
        <w:rPr>
          <w:rFonts w:cs="David" w:hint="cs"/>
          <w:rtl/>
        </w:rPr>
      </w:pPr>
      <w:r>
        <w:rPr>
          <w:rFonts w:cs="David" w:hint="cs"/>
          <w:rtl/>
        </w:rPr>
        <w:tab/>
        <w:t xml:space="preserve"> אוי לעם שאלה מנהיגיו. אלה לא מנהיגים, אלה רוצחים, טרוריסטים, גיבורים על אזרחים, על ילדים ונשים. </w:t>
      </w:r>
    </w:p>
    <w:p w14:paraId="6ECFF0F6" w14:textId="77777777" w:rsidR="00116809" w:rsidRDefault="00116809" w:rsidP="00116809">
      <w:pPr>
        <w:bidi/>
        <w:jc w:val="both"/>
        <w:rPr>
          <w:rFonts w:cs="David" w:hint="cs"/>
          <w:rtl/>
        </w:rPr>
      </w:pPr>
    </w:p>
    <w:p w14:paraId="3A5C0328" w14:textId="77777777" w:rsidR="00116809" w:rsidRDefault="00116809" w:rsidP="00116809">
      <w:pPr>
        <w:bidi/>
        <w:jc w:val="both"/>
        <w:rPr>
          <w:rFonts w:cs="David" w:hint="cs"/>
          <w:u w:val="single"/>
          <w:rtl/>
        </w:rPr>
      </w:pPr>
      <w:r>
        <w:rPr>
          <w:rFonts w:cs="David" w:hint="cs"/>
          <w:u w:val="single"/>
          <w:rtl/>
        </w:rPr>
        <w:t>כרמל שאמה</w:t>
      </w:r>
      <w:r w:rsidRPr="00E36EB4">
        <w:rPr>
          <w:rFonts w:cs="David" w:hint="cs"/>
          <w:u w:val="single"/>
          <w:rtl/>
        </w:rPr>
        <w:t>:</w:t>
      </w:r>
    </w:p>
    <w:p w14:paraId="76F1DDAF" w14:textId="77777777" w:rsidR="00116809" w:rsidRDefault="00116809" w:rsidP="00116809">
      <w:pPr>
        <w:bidi/>
        <w:jc w:val="both"/>
        <w:rPr>
          <w:rFonts w:cs="David" w:hint="cs"/>
          <w:u w:val="single"/>
          <w:rtl/>
        </w:rPr>
      </w:pPr>
    </w:p>
    <w:p w14:paraId="37D27FB5" w14:textId="77777777" w:rsidR="00116809" w:rsidRDefault="00116809" w:rsidP="00116809">
      <w:pPr>
        <w:bidi/>
        <w:jc w:val="both"/>
        <w:rPr>
          <w:rFonts w:cs="David" w:hint="cs"/>
          <w:rtl/>
        </w:rPr>
      </w:pPr>
      <w:r>
        <w:rPr>
          <w:rFonts w:cs="David" w:hint="cs"/>
          <w:rtl/>
        </w:rPr>
        <w:tab/>
        <w:t xml:space="preserve">תגיד לי, מי בחר אותך </w:t>
      </w:r>
      <w:r>
        <w:rPr>
          <w:rFonts w:cs="David"/>
          <w:rtl/>
        </w:rPr>
        <w:t>–</w:t>
      </w:r>
      <w:r>
        <w:rPr>
          <w:rFonts w:cs="David" w:hint="cs"/>
          <w:rtl/>
        </w:rPr>
        <w:t xml:space="preserve"> ערביי ישראל או מבחוחים? מי בחר אותך, המבחוחים או ערביי ישראל? תגיש הצעות לסדר. בנשיאות הכנסת היתה הצעה על סגירת כיתות לימוד ברהט. אתה מרהט, אבל לא דואג לרהט, דואג למבחוח. </w:t>
      </w:r>
    </w:p>
    <w:p w14:paraId="217A036B" w14:textId="77777777" w:rsidR="00116809" w:rsidRDefault="00116809" w:rsidP="00116809">
      <w:pPr>
        <w:bidi/>
        <w:jc w:val="both"/>
        <w:rPr>
          <w:rFonts w:cs="David" w:hint="cs"/>
          <w:rtl/>
        </w:rPr>
      </w:pPr>
    </w:p>
    <w:p w14:paraId="60E1F058"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56CE3CF4" w14:textId="77777777" w:rsidR="00116809" w:rsidRDefault="00116809" w:rsidP="00116809">
      <w:pPr>
        <w:bidi/>
        <w:jc w:val="both"/>
        <w:rPr>
          <w:rFonts w:cs="David" w:hint="cs"/>
          <w:u w:val="single"/>
          <w:rtl/>
        </w:rPr>
      </w:pPr>
    </w:p>
    <w:p w14:paraId="41054671" w14:textId="77777777" w:rsidR="00116809" w:rsidRDefault="00116809" w:rsidP="00116809">
      <w:pPr>
        <w:bidi/>
        <w:jc w:val="both"/>
        <w:rPr>
          <w:rFonts w:cs="David" w:hint="cs"/>
          <w:rtl/>
        </w:rPr>
      </w:pPr>
      <w:r>
        <w:rPr>
          <w:rFonts w:cs="David" w:hint="cs"/>
          <w:rtl/>
        </w:rPr>
        <w:tab/>
        <w:t xml:space="preserve">עם ההסתה שלך רואים את מידת הדאגה. </w:t>
      </w:r>
    </w:p>
    <w:p w14:paraId="026C22D0" w14:textId="77777777" w:rsidR="00116809" w:rsidRDefault="00116809" w:rsidP="00116809">
      <w:pPr>
        <w:bidi/>
        <w:jc w:val="both"/>
        <w:rPr>
          <w:rFonts w:cs="David" w:hint="cs"/>
          <w:rtl/>
        </w:rPr>
      </w:pPr>
    </w:p>
    <w:p w14:paraId="09803D2A" w14:textId="77777777" w:rsidR="00116809" w:rsidRDefault="00116809" w:rsidP="00116809">
      <w:pPr>
        <w:bidi/>
        <w:jc w:val="both"/>
        <w:rPr>
          <w:rFonts w:cs="David" w:hint="cs"/>
          <w:u w:val="single"/>
          <w:rtl/>
        </w:rPr>
      </w:pPr>
      <w:r>
        <w:rPr>
          <w:rFonts w:cs="David" w:hint="cs"/>
          <w:u w:val="single"/>
          <w:rtl/>
        </w:rPr>
        <w:t>כרמל שאמה</w:t>
      </w:r>
      <w:r w:rsidRPr="00E36EB4">
        <w:rPr>
          <w:rFonts w:cs="David" w:hint="cs"/>
          <w:u w:val="single"/>
          <w:rtl/>
        </w:rPr>
        <w:t>:</w:t>
      </w:r>
    </w:p>
    <w:p w14:paraId="17B71F32" w14:textId="77777777" w:rsidR="00116809" w:rsidRDefault="00116809" w:rsidP="00116809">
      <w:pPr>
        <w:bidi/>
        <w:jc w:val="both"/>
        <w:rPr>
          <w:rFonts w:cs="David" w:hint="cs"/>
          <w:u w:val="single"/>
          <w:rtl/>
        </w:rPr>
      </w:pPr>
    </w:p>
    <w:p w14:paraId="67348EB4" w14:textId="77777777" w:rsidR="00116809" w:rsidRDefault="00116809" w:rsidP="00116809">
      <w:pPr>
        <w:bidi/>
        <w:jc w:val="both"/>
        <w:rPr>
          <w:rFonts w:cs="David" w:hint="cs"/>
          <w:rtl/>
        </w:rPr>
      </w:pPr>
      <w:r>
        <w:rPr>
          <w:rFonts w:cs="David" w:hint="cs"/>
          <w:rtl/>
        </w:rPr>
        <w:tab/>
        <w:t xml:space="preserve">אני מוכן להשתתף איתך בדיון על רהט, אני מוכן לתמוך בך בהצעה על רהט.  דרך אגב, בהצעה שלך ל"דיון מהיר" אנחנו תמכנו. </w:t>
      </w:r>
    </w:p>
    <w:p w14:paraId="66538045" w14:textId="77777777" w:rsidR="00116809" w:rsidRDefault="00116809" w:rsidP="00116809">
      <w:pPr>
        <w:bidi/>
        <w:jc w:val="both"/>
        <w:rPr>
          <w:rFonts w:cs="David" w:hint="cs"/>
          <w:rtl/>
        </w:rPr>
      </w:pPr>
    </w:p>
    <w:p w14:paraId="2C6CB660" w14:textId="77777777" w:rsidR="00116809" w:rsidRDefault="00116809" w:rsidP="00A63C15">
      <w:pPr>
        <w:keepNext/>
        <w:bidi/>
        <w:jc w:val="both"/>
        <w:rPr>
          <w:rFonts w:cs="David" w:hint="cs"/>
          <w:u w:val="single"/>
          <w:rtl/>
        </w:rPr>
      </w:pPr>
      <w:r>
        <w:rPr>
          <w:rFonts w:cs="David" w:hint="cs"/>
          <w:u w:val="single"/>
          <w:rtl/>
        </w:rPr>
        <w:t>טלב אלסאנע</w:t>
      </w:r>
      <w:r w:rsidRPr="00E36EB4">
        <w:rPr>
          <w:rFonts w:cs="David" w:hint="cs"/>
          <w:u w:val="single"/>
          <w:rtl/>
        </w:rPr>
        <w:t>:</w:t>
      </w:r>
    </w:p>
    <w:p w14:paraId="619D5C83" w14:textId="77777777" w:rsidR="00116809" w:rsidRDefault="00116809" w:rsidP="00A63C15">
      <w:pPr>
        <w:keepNext/>
        <w:bidi/>
        <w:jc w:val="both"/>
        <w:rPr>
          <w:rFonts w:cs="David" w:hint="cs"/>
          <w:u w:val="single"/>
          <w:rtl/>
        </w:rPr>
      </w:pPr>
    </w:p>
    <w:p w14:paraId="6CF2ED0C" w14:textId="77777777" w:rsidR="00116809" w:rsidRDefault="00116809" w:rsidP="00116809">
      <w:pPr>
        <w:bidi/>
        <w:jc w:val="both"/>
        <w:rPr>
          <w:rFonts w:cs="David" w:hint="cs"/>
          <w:rtl/>
        </w:rPr>
      </w:pPr>
      <w:r>
        <w:rPr>
          <w:rFonts w:cs="David" w:hint="cs"/>
          <w:rtl/>
        </w:rPr>
        <w:tab/>
        <w:t>מה זה היה?</w:t>
      </w:r>
    </w:p>
    <w:p w14:paraId="3E7CCEEF" w14:textId="77777777" w:rsidR="00116809" w:rsidRDefault="00116809" w:rsidP="00116809">
      <w:pPr>
        <w:bidi/>
        <w:jc w:val="both"/>
        <w:rPr>
          <w:rFonts w:cs="David" w:hint="cs"/>
          <w:rtl/>
        </w:rPr>
      </w:pPr>
    </w:p>
    <w:p w14:paraId="551B7E1D" w14:textId="77777777" w:rsidR="00116809" w:rsidRDefault="00116809" w:rsidP="00116809">
      <w:pPr>
        <w:bidi/>
        <w:jc w:val="both"/>
        <w:rPr>
          <w:rFonts w:cs="David" w:hint="cs"/>
          <w:u w:val="single"/>
          <w:rtl/>
        </w:rPr>
      </w:pPr>
      <w:r>
        <w:rPr>
          <w:rFonts w:cs="David" w:hint="cs"/>
          <w:u w:val="single"/>
          <w:rtl/>
        </w:rPr>
        <w:t>כרמל שאמה</w:t>
      </w:r>
      <w:r w:rsidRPr="00E36EB4">
        <w:rPr>
          <w:rFonts w:cs="David" w:hint="cs"/>
          <w:u w:val="single"/>
          <w:rtl/>
        </w:rPr>
        <w:t>:</w:t>
      </w:r>
    </w:p>
    <w:p w14:paraId="1AC20FD4" w14:textId="77777777" w:rsidR="00116809" w:rsidRDefault="00116809" w:rsidP="00116809">
      <w:pPr>
        <w:bidi/>
        <w:jc w:val="both"/>
        <w:rPr>
          <w:rFonts w:cs="David" w:hint="cs"/>
          <w:u w:val="single"/>
          <w:rtl/>
        </w:rPr>
      </w:pPr>
    </w:p>
    <w:p w14:paraId="21E60412" w14:textId="77777777" w:rsidR="00116809" w:rsidRDefault="00116809" w:rsidP="00116809">
      <w:pPr>
        <w:bidi/>
        <w:jc w:val="both"/>
        <w:rPr>
          <w:rFonts w:cs="David" w:hint="cs"/>
          <w:rtl/>
        </w:rPr>
      </w:pPr>
      <w:r>
        <w:rPr>
          <w:rFonts w:cs="David" w:hint="cs"/>
          <w:rtl/>
        </w:rPr>
        <w:tab/>
        <w:t xml:space="preserve">תמכנו. </w:t>
      </w:r>
    </w:p>
    <w:p w14:paraId="1036E808" w14:textId="77777777" w:rsidR="00116809" w:rsidRDefault="00116809" w:rsidP="00116809">
      <w:pPr>
        <w:bidi/>
        <w:jc w:val="both"/>
        <w:rPr>
          <w:rFonts w:cs="David" w:hint="cs"/>
          <w:rtl/>
        </w:rPr>
      </w:pPr>
    </w:p>
    <w:p w14:paraId="257024F1"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5A460791" w14:textId="77777777" w:rsidR="00116809" w:rsidRDefault="00116809" w:rsidP="00116809">
      <w:pPr>
        <w:bidi/>
        <w:jc w:val="both"/>
        <w:rPr>
          <w:rFonts w:cs="David" w:hint="cs"/>
          <w:u w:val="single"/>
          <w:rtl/>
        </w:rPr>
      </w:pPr>
    </w:p>
    <w:p w14:paraId="4B9D3398" w14:textId="77777777" w:rsidR="00116809" w:rsidRDefault="00116809" w:rsidP="00116809">
      <w:pPr>
        <w:bidi/>
        <w:jc w:val="both"/>
        <w:rPr>
          <w:rFonts w:cs="David" w:hint="cs"/>
          <w:rtl/>
        </w:rPr>
      </w:pPr>
      <w:r>
        <w:rPr>
          <w:rFonts w:cs="David" w:hint="cs"/>
          <w:rtl/>
        </w:rPr>
        <w:tab/>
        <w:t xml:space="preserve">גם עניינים חשובים שקשורים לאוכלוסיה, עם ועדות קרואות לוועדים מקומיים - - - </w:t>
      </w:r>
    </w:p>
    <w:p w14:paraId="68D139F7" w14:textId="77777777" w:rsidR="00116809" w:rsidRDefault="00116809" w:rsidP="00116809">
      <w:pPr>
        <w:bidi/>
        <w:jc w:val="both"/>
        <w:rPr>
          <w:rFonts w:cs="David" w:hint="cs"/>
          <w:rtl/>
        </w:rPr>
      </w:pPr>
    </w:p>
    <w:p w14:paraId="3DA99A36" w14:textId="77777777" w:rsidR="00116809" w:rsidRPr="0073607F" w:rsidRDefault="00116809" w:rsidP="00116809">
      <w:pPr>
        <w:tabs>
          <w:tab w:val="left" w:pos="1221"/>
        </w:tabs>
        <w:bidi/>
        <w:jc w:val="both"/>
        <w:rPr>
          <w:rFonts w:cs="David" w:hint="cs"/>
          <w:rtl/>
        </w:rPr>
      </w:pPr>
      <w:r w:rsidRPr="0073607F">
        <w:rPr>
          <w:rFonts w:cs="David" w:hint="cs"/>
          <w:u w:val="single"/>
          <w:rtl/>
        </w:rPr>
        <w:t>היו"ר יריב לוין:</w:t>
      </w:r>
    </w:p>
    <w:p w14:paraId="2E8DEF85" w14:textId="77777777" w:rsidR="00116809" w:rsidRDefault="00116809" w:rsidP="00116809">
      <w:pPr>
        <w:tabs>
          <w:tab w:val="left" w:pos="1221"/>
        </w:tabs>
        <w:bidi/>
        <w:jc w:val="both"/>
        <w:rPr>
          <w:rFonts w:cs="David" w:hint="cs"/>
          <w:rtl/>
        </w:rPr>
      </w:pPr>
    </w:p>
    <w:p w14:paraId="162A9C5B" w14:textId="77777777" w:rsidR="00116809" w:rsidRDefault="00116809" w:rsidP="00116809">
      <w:pPr>
        <w:bidi/>
        <w:jc w:val="both"/>
        <w:rPr>
          <w:rFonts w:cs="David" w:hint="cs"/>
          <w:rtl/>
        </w:rPr>
      </w:pPr>
      <w:r>
        <w:rPr>
          <w:rFonts w:cs="David" w:hint="cs"/>
          <w:rtl/>
        </w:rPr>
        <w:tab/>
        <w:t xml:space="preserve"> אבל אלה לא מעניינים אותך. </w:t>
      </w:r>
    </w:p>
    <w:p w14:paraId="7BBD1D21" w14:textId="77777777" w:rsidR="00116809" w:rsidRDefault="00116809" w:rsidP="00116809">
      <w:pPr>
        <w:bidi/>
        <w:jc w:val="both"/>
        <w:rPr>
          <w:rFonts w:cs="David" w:hint="cs"/>
          <w:rtl/>
        </w:rPr>
      </w:pPr>
    </w:p>
    <w:p w14:paraId="21138588"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04F686B4" w14:textId="77777777" w:rsidR="00116809" w:rsidRDefault="00116809" w:rsidP="00116809">
      <w:pPr>
        <w:bidi/>
        <w:jc w:val="both"/>
        <w:rPr>
          <w:rFonts w:cs="David" w:hint="cs"/>
          <w:u w:val="single"/>
          <w:rtl/>
        </w:rPr>
      </w:pPr>
    </w:p>
    <w:p w14:paraId="009A6822" w14:textId="77777777" w:rsidR="00116809" w:rsidRDefault="00116809" w:rsidP="00116809">
      <w:pPr>
        <w:bidi/>
        <w:jc w:val="both"/>
        <w:rPr>
          <w:rFonts w:cs="David" w:hint="cs"/>
          <w:rtl/>
        </w:rPr>
      </w:pPr>
      <w:r>
        <w:rPr>
          <w:rFonts w:cs="David" w:hint="cs"/>
          <w:rtl/>
        </w:rPr>
        <w:tab/>
        <w:t xml:space="preserve">אני מבקש לאפשר לי להעביר את הבקשה שלי בצורה  מסודרת. א. אין ספק שהעניין הזה הוא עניין דחוף; ב. אין ספק שיש עניין לציבור; ג. אין ספק שכל העולם דן וגם כנסת ישראל צריכה לדון; ד. זיוף דרכונים של אזרחים ישראלים. איך יכול להיות שתושב בית-שמש מתעורר בבוקר ומתברר שהוא הסתובב בדובאי.  מי מבטיח שהדרכון שלך לא מסתובב עכשיו בצ'ילה או שהדרכון שלך לא מסתובב - - - </w:t>
      </w:r>
    </w:p>
    <w:p w14:paraId="3E99916E" w14:textId="77777777" w:rsidR="00116809" w:rsidRDefault="00116809" w:rsidP="00116809">
      <w:pPr>
        <w:bidi/>
        <w:jc w:val="both"/>
        <w:rPr>
          <w:rFonts w:cs="David" w:hint="cs"/>
          <w:rtl/>
        </w:rPr>
      </w:pPr>
    </w:p>
    <w:p w14:paraId="246D01D4" w14:textId="77777777" w:rsidR="00116809" w:rsidRDefault="00116809" w:rsidP="00116809">
      <w:pPr>
        <w:bidi/>
        <w:jc w:val="both"/>
        <w:rPr>
          <w:rFonts w:cs="David" w:hint="cs"/>
          <w:u w:val="single"/>
          <w:rtl/>
        </w:rPr>
      </w:pPr>
      <w:r>
        <w:rPr>
          <w:rFonts w:cs="David" w:hint="cs"/>
          <w:u w:val="single"/>
          <w:rtl/>
        </w:rPr>
        <w:t>כרמל שאמה</w:t>
      </w:r>
      <w:r w:rsidRPr="00E36EB4">
        <w:rPr>
          <w:rFonts w:cs="David" w:hint="cs"/>
          <w:u w:val="single"/>
          <w:rtl/>
        </w:rPr>
        <w:t>:</w:t>
      </w:r>
    </w:p>
    <w:p w14:paraId="04EBF14B" w14:textId="77777777" w:rsidR="00116809" w:rsidRDefault="00116809" w:rsidP="00116809">
      <w:pPr>
        <w:bidi/>
        <w:jc w:val="both"/>
        <w:rPr>
          <w:rFonts w:cs="David" w:hint="cs"/>
          <w:u w:val="single"/>
          <w:rtl/>
        </w:rPr>
      </w:pPr>
    </w:p>
    <w:p w14:paraId="6A948477" w14:textId="77777777" w:rsidR="00116809" w:rsidRDefault="00116809" w:rsidP="00116809">
      <w:pPr>
        <w:bidi/>
        <w:jc w:val="both"/>
        <w:rPr>
          <w:rFonts w:cs="David" w:hint="cs"/>
          <w:rtl/>
        </w:rPr>
      </w:pPr>
      <w:r>
        <w:rPr>
          <w:rFonts w:cs="David" w:hint="cs"/>
          <w:rtl/>
        </w:rPr>
        <w:tab/>
        <w:t xml:space="preserve">אם הדרכון שלי צריך להסתובב כדי לחסל את המבחוח הבא, אני מוכן לתרום אותו. אם הדרכון שלי צריך לעזור לחסל את המבחוח הבא, אני נותן לך אותו ואני גם לא אסע לחו"ל באותה תקופה. </w:t>
      </w:r>
    </w:p>
    <w:p w14:paraId="5EAAA83D" w14:textId="77777777" w:rsidR="00116809" w:rsidRDefault="00116809" w:rsidP="00116809">
      <w:pPr>
        <w:bidi/>
        <w:jc w:val="both"/>
        <w:rPr>
          <w:rFonts w:cs="David" w:hint="cs"/>
          <w:rtl/>
        </w:rPr>
      </w:pPr>
    </w:p>
    <w:p w14:paraId="54051249" w14:textId="77777777" w:rsidR="00116809" w:rsidRDefault="00116809" w:rsidP="00116809">
      <w:pPr>
        <w:bidi/>
        <w:jc w:val="both"/>
        <w:rPr>
          <w:rFonts w:cs="David" w:hint="cs"/>
          <w:u w:val="single"/>
          <w:rtl/>
        </w:rPr>
      </w:pPr>
      <w:r>
        <w:rPr>
          <w:rFonts w:cs="David" w:hint="cs"/>
          <w:u w:val="single"/>
          <w:rtl/>
        </w:rPr>
        <w:t>אחמד טיבי</w:t>
      </w:r>
      <w:r w:rsidRPr="00E36EB4">
        <w:rPr>
          <w:rFonts w:cs="David" w:hint="cs"/>
          <w:u w:val="single"/>
          <w:rtl/>
        </w:rPr>
        <w:t>:</w:t>
      </w:r>
    </w:p>
    <w:p w14:paraId="619B6A76" w14:textId="77777777" w:rsidR="00116809" w:rsidRDefault="00116809" w:rsidP="00116809">
      <w:pPr>
        <w:bidi/>
        <w:jc w:val="both"/>
        <w:rPr>
          <w:rFonts w:cs="David" w:hint="cs"/>
          <w:u w:val="single"/>
          <w:rtl/>
        </w:rPr>
      </w:pPr>
    </w:p>
    <w:p w14:paraId="225018F2" w14:textId="77777777" w:rsidR="00116809" w:rsidRDefault="00116809" w:rsidP="00116809">
      <w:pPr>
        <w:bidi/>
        <w:jc w:val="both"/>
        <w:rPr>
          <w:rFonts w:cs="David" w:hint="cs"/>
          <w:rtl/>
        </w:rPr>
      </w:pPr>
      <w:r>
        <w:rPr>
          <w:rFonts w:cs="David" w:hint="cs"/>
          <w:rtl/>
        </w:rPr>
        <w:tab/>
        <w:t xml:space="preserve">יחידת המחסלים. אתם יחידת מחסלים. </w:t>
      </w:r>
    </w:p>
    <w:p w14:paraId="75D9BADA" w14:textId="77777777" w:rsidR="00116809" w:rsidRDefault="00116809" w:rsidP="00116809">
      <w:pPr>
        <w:bidi/>
        <w:jc w:val="both"/>
        <w:rPr>
          <w:rFonts w:cs="David" w:hint="cs"/>
          <w:rtl/>
        </w:rPr>
      </w:pPr>
    </w:p>
    <w:p w14:paraId="3CE22D37" w14:textId="77777777" w:rsidR="00116809" w:rsidRDefault="00116809" w:rsidP="00116809">
      <w:pPr>
        <w:bidi/>
        <w:jc w:val="both"/>
        <w:rPr>
          <w:rFonts w:cs="David" w:hint="cs"/>
          <w:u w:val="single"/>
          <w:rtl/>
        </w:rPr>
      </w:pPr>
      <w:r>
        <w:rPr>
          <w:rFonts w:cs="David" w:hint="cs"/>
          <w:u w:val="single"/>
          <w:rtl/>
        </w:rPr>
        <w:t>כרמל שאמה</w:t>
      </w:r>
      <w:r w:rsidRPr="00E36EB4">
        <w:rPr>
          <w:rFonts w:cs="David" w:hint="cs"/>
          <w:u w:val="single"/>
          <w:rtl/>
        </w:rPr>
        <w:t>:</w:t>
      </w:r>
    </w:p>
    <w:p w14:paraId="4BED5FBC" w14:textId="77777777" w:rsidR="00116809" w:rsidRDefault="00116809" w:rsidP="00116809">
      <w:pPr>
        <w:bidi/>
        <w:jc w:val="both"/>
        <w:rPr>
          <w:rFonts w:cs="David" w:hint="cs"/>
          <w:u w:val="single"/>
          <w:rtl/>
        </w:rPr>
      </w:pPr>
    </w:p>
    <w:p w14:paraId="6C7E9772" w14:textId="77777777" w:rsidR="00116809" w:rsidRDefault="00116809" w:rsidP="00116809">
      <w:pPr>
        <w:bidi/>
        <w:jc w:val="both"/>
        <w:rPr>
          <w:rFonts w:cs="David" w:hint="cs"/>
          <w:rtl/>
        </w:rPr>
      </w:pPr>
      <w:r>
        <w:rPr>
          <w:rFonts w:cs="David" w:hint="cs"/>
          <w:rtl/>
        </w:rPr>
        <w:tab/>
        <w:t xml:space="preserve">יש לי שני דרכונים, אחד דיפלומטי ואחד רגיל.  את שניהם אני מוכן לתת </w:t>
      </w:r>
      <w:r>
        <w:rPr>
          <w:rFonts w:cs="David"/>
          <w:rtl/>
        </w:rPr>
        <w:t>–</w:t>
      </w:r>
      <w:r>
        <w:rPr>
          <w:rFonts w:cs="David" w:hint="cs"/>
          <w:rtl/>
        </w:rPr>
        <w:t xml:space="preserve"> גם את הדיפלומטי וגם את הרגיל. </w:t>
      </w:r>
    </w:p>
    <w:p w14:paraId="4F84DCAF" w14:textId="77777777" w:rsidR="00116809" w:rsidRDefault="00116809" w:rsidP="00116809">
      <w:pPr>
        <w:bidi/>
        <w:jc w:val="both"/>
        <w:rPr>
          <w:rFonts w:cs="David" w:hint="cs"/>
          <w:rtl/>
        </w:rPr>
      </w:pPr>
    </w:p>
    <w:p w14:paraId="3713118C" w14:textId="77777777" w:rsidR="00116809" w:rsidRPr="0073607F" w:rsidRDefault="00116809" w:rsidP="00116809">
      <w:pPr>
        <w:tabs>
          <w:tab w:val="left" w:pos="1221"/>
        </w:tabs>
        <w:bidi/>
        <w:jc w:val="both"/>
        <w:rPr>
          <w:rFonts w:cs="David" w:hint="cs"/>
          <w:rtl/>
        </w:rPr>
      </w:pPr>
      <w:r w:rsidRPr="0073607F">
        <w:rPr>
          <w:rFonts w:cs="David" w:hint="cs"/>
          <w:u w:val="single"/>
          <w:rtl/>
        </w:rPr>
        <w:t>היו"ר יריב לוין:</w:t>
      </w:r>
    </w:p>
    <w:p w14:paraId="7194F7E1" w14:textId="77777777" w:rsidR="00116809" w:rsidRDefault="00116809" w:rsidP="00116809">
      <w:pPr>
        <w:tabs>
          <w:tab w:val="left" w:pos="1221"/>
        </w:tabs>
        <w:bidi/>
        <w:jc w:val="both"/>
        <w:rPr>
          <w:rFonts w:cs="David" w:hint="cs"/>
          <w:rtl/>
        </w:rPr>
      </w:pPr>
    </w:p>
    <w:p w14:paraId="7AF672A3" w14:textId="77777777" w:rsidR="00116809" w:rsidRDefault="00116809" w:rsidP="00116809">
      <w:pPr>
        <w:bidi/>
        <w:jc w:val="both"/>
        <w:rPr>
          <w:rFonts w:cs="David" w:hint="cs"/>
          <w:rtl/>
        </w:rPr>
      </w:pPr>
      <w:r>
        <w:rPr>
          <w:rFonts w:cs="David" w:hint="cs"/>
          <w:rtl/>
        </w:rPr>
        <w:tab/>
        <w:t>אתם ישראלים? אתם אזרחים ישראלים או שאתם שלוחים של ארגון טרור שיושבים פה ומגנים על הרוצחים האלה? אתם אזרחים ישראלים?</w:t>
      </w:r>
    </w:p>
    <w:p w14:paraId="5B98D9D0" w14:textId="77777777" w:rsidR="00116809" w:rsidRDefault="00116809" w:rsidP="00116809">
      <w:pPr>
        <w:bidi/>
        <w:jc w:val="both"/>
        <w:rPr>
          <w:rFonts w:cs="David" w:hint="cs"/>
          <w:rtl/>
        </w:rPr>
      </w:pPr>
    </w:p>
    <w:p w14:paraId="11E8F17C"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3084CB42" w14:textId="77777777" w:rsidR="00116809" w:rsidRDefault="00116809" w:rsidP="00116809">
      <w:pPr>
        <w:bidi/>
        <w:jc w:val="both"/>
        <w:rPr>
          <w:rFonts w:cs="David" w:hint="cs"/>
          <w:u w:val="single"/>
          <w:rtl/>
        </w:rPr>
      </w:pPr>
    </w:p>
    <w:p w14:paraId="71767911" w14:textId="77777777" w:rsidR="00116809" w:rsidRDefault="00116809" w:rsidP="00116809">
      <w:pPr>
        <w:bidi/>
        <w:jc w:val="both"/>
        <w:rPr>
          <w:rFonts w:cs="David" w:hint="cs"/>
          <w:rtl/>
        </w:rPr>
      </w:pPr>
      <w:r>
        <w:rPr>
          <w:rFonts w:cs="David" w:hint="cs"/>
          <w:rtl/>
        </w:rPr>
        <w:tab/>
        <w:t xml:space="preserve">הנה, זה מה שאתם עושים. </w:t>
      </w:r>
    </w:p>
    <w:p w14:paraId="690F7610" w14:textId="77777777" w:rsidR="00116809" w:rsidRDefault="00116809" w:rsidP="00116809">
      <w:pPr>
        <w:bidi/>
        <w:jc w:val="both"/>
        <w:rPr>
          <w:rFonts w:cs="David" w:hint="cs"/>
          <w:rtl/>
        </w:rPr>
      </w:pPr>
    </w:p>
    <w:p w14:paraId="11312B71" w14:textId="77777777" w:rsidR="00116809" w:rsidRPr="0073607F" w:rsidRDefault="00116809" w:rsidP="00116809">
      <w:pPr>
        <w:tabs>
          <w:tab w:val="left" w:pos="1221"/>
        </w:tabs>
        <w:bidi/>
        <w:jc w:val="both"/>
        <w:rPr>
          <w:rFonts w:cs="David" w:hint="cs"/>
          <w:rtl/>
        </w:rPr>
      </w:pPr>
      <w:r w:rsidRPr="0073607F">
        <w:rPr>
          <w:rFonts w:cs="David" w:hint="cs"/>
          <w:u w:val="single"/>
          <w:rtl/>
        </w:rPr>
        <w:t>היו"ר יריב לוין:</w:t>
      </w:r>
    </w:p>
    <w:p w14:paraId="265C498C" w14:textId="77777777" w:rsidR="00116809" w:rsidRDefault="00116809" w:rsidP="00116809">
      <w:pPr>
        <w:tabs>
          <w:tab w:val="left" w:pos="1221"/>
        </w:tabs>
        <w:bidi/>
        <w:jc w:val="both"/>
        <w:rPr>
          <w:rFonts w:cs="David" w:hint="cs"/>
          <w:rtl/>
        </w:rPr>
      </w:pPr>
    </w:p>
    <w:p w14:paraId="3D7E3BE1" w14:textId="77777777" w:rsidR="00116809" w:rsidRDefault="00116809" w:rsidP="00116809">
      <w:pPr>
        <w:bidi/>
        <w:jc w:val="both"/>
        <w:rPr>
          <w:rFonts w:cs="David" w:hint="cs"/>
          <w:rtl/>
        </w:rPr>
      </w:pPr>
      <w:r>
        <w:rPr>
          <w:rFonts w:cs="David" w:hint="cs"/>
          <w:rtl/>
        </w:rPr>
        <w:tab/>
        <w:t xml:space="preserve"> זה מה שצריך לעשות אזרח ישראלי?</w:t>
      </w:r>
    </w:p>
    <w:p w14:paraId="2ECBED2C" w14:textId="77777777" w:rsidR="00116809" w:rsidRDefault="00116809" w:rsidP="00116809">
      <w:pPr>
        <w:bidi/>
        <w:jc w:val="both"/>
        <w:rPr>
          <w:rFonts w:cs="David" w:hint="cs"/>
          <w:rtl/>
        </w:rPr>
      </w:pPr>
    </w:p>
    <w:p w14:paraId="605680EE"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719D2364" w14:textId="77777777" w:rsidR="00116809" w:rsidRDefault="00116809" w:rsidP="00116809">
      <w:pPr>
        <w:bidi/>
        <w:jc w:val="both"/>
        <w:rPr>
          <w:rFonts w:cs="David" w:hint="cs"/>
          <w:u w:val="single"/>
          <w:rtl/>
        </w:rPr>
      </w:pPr>
    </w:p>
    <w:p w14:paraId="3463B9FA" w14:textId="77777777" w:rsidR="00116809" w:rsidRDefault="00116809" w:rsidP="00116809">
      <w:pPr>
        <w:bidi/>
        <w:jc w:val="both"/>
        <w:rPr>
          <w:rFonts w:cs="David" w:hint="cs"/>
          <w:rtl/>
        </w:rPr>
      </w:pPr>
      <w:r>
        <w:rPr>
          <w:rFonts w:cs="David" w:hint="cs"/>
          <w:rtl/>
        </w:rPr>
        <w:tab/>
        <w:t xml:space="preserve">הנה התמונות. זה הטרור. </w:t>
      </w:r>
    </w:p>
    <w:p w14:paraId="70E26F07" w14:textId="77777777" w:rsidR="00116809" w:rsidRDefault="00116809" w:rsidP="00116809">
      <w:pPr>
        <w:bidi/>
        <w:jc w:val="both"/>
        <w:rPr>
          <w:rFonts w:cs="David" w:hint="cs"/>
          <w:rtl/>
        </w:rPr>
      </w:pPr>
    </w:p>
    <w:p w14:paraId="39CA5D20" w14:textId="77777777" w:rsidR="00116809" w:rsidRDefault="00116809" w:rsidP="00A63C15">
      <w:pPr>
        <w:keepNext/>
        <w:bidi/>
        <w:jc w:val="both"/>
        <w:rPr>
          <w:rFonts w:cs="David" w:hint="cs"/>
          <w:u w:val="single"/>
          <w:rtl/>
        </w:rPr>
      </w:pPr>
      <w:r>
        <w:rPr>
          <w:rFonts w:cs="David" w:hint="cs"/>
          <w:u w:val="single"/>
          <w:rtl/>
        </w:rPr>
        <w:t>כרמל שאמה</w:t>
      </w:r>
      <w:r w:rsidRPr="00E36EB4">
        <w:rPr>
          <w:rFonts w:cs="David" w:hint="cs"/>
          <w:u w:val="single"/>
          <w:rtl/>
        </w:rPr>
        <w:t>:</w:t>
      </w:r>
    </w:p>
    <w:p w14:paraId="23635896" w14:textId="77777777" w:rsidR="00116809" w:rsidRDefault="00116809" w:rsidP="00A63C15">
      <w:pPr>
        <w:keepNext/>
        <w:bidi/>
        <w:jc w:val="both"/>
        <w:rPr>
          <w:rFonts w:cs="David" w:hint="cs"/>
          <w:u w:val="single"/>
          <w:rtl/>
        </w:rPr>
      </w:pPr>
    </w:p>
    <w:p w14:paraId="354A42AB" w14:textId="77777777" w:rsidR="00116809" w:rsidRDefault="00116809" w:rsidP="00116809">
      <w:pPr>
        <w:bidi/>
        <w:jc w:val="both"/>
        <w:rPr>
          <w:rFonts w:cs="David" w:hint="cs"/>
          <w:rtl/>
        </w:rPr>
      </w:pPr>
      <w:r>
        <w:rPr>
          <w:rFonts w:cs="David" w:hint="cs"/>
          <w:rtl/>
        </w:rPr>
        <w:tab/>
        <w:t xml:space="preserve">אני רוצה כל שבוע דבר כזה. </w:t>
      </w:r>
    </w:p>
    <w:p w14:paraId="7CEC5B3B" w14:textId="77777777" w:rsidR="00116809" w:rsidRDefault="00116809" w:rsidP="00116809">
      <w:pPr>
        <w:bidi/>
        <w:jc w:val="both"/>
        <w:rPr>
          <w:rFonts w:cs="David" w:hint="cs"/>
          <w:rtl/>
        </w:rPr>
      </w:pPr>
    </w:p>
    <w:p w14:paraId="1274E0B8"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28DDB71B" w14:textId="77777777" w:rsidR="00116809" w:rsidRDefault="00116809" w:rsidP="00116809">
      <w:pPr>
        <w:bidi/>
        <w:jc w:val="both"/>
        <w:rPr>
          <w:rFonts w:cs="David" w:hint="cs"/>
          <w:u w:val="single"/>
          <w:rtl/>
        </w:rPr>
      </w:pPr>
    </w:p>
    <w:p w14:paraId="5CC64C7E" w14:textId="77777777" w:rsidR="00116809" w:rsidRDefault="00116809" w:rsidP="00116809">
      <w:pPr>
        <w:bidi/>
        <w:jc w:val="both"/>
        <w:rPr>
          <w:rFonts w:cs="David" w:hint="cs"/>
          <w:rtl/>
        </w:rPr>
      </w:pPr>
      <w:r>
        <w:rPr>
          <w:rFonts w:cs="David" w:hint="cs"/>
          <w:rtl/>
        </w:rPr>
        <w:tab/>
        <w:t xml:space="preserve">אני רוצה לציין שמה שנעשה הוא טרור. אם מדברים על טרור </w:t>
      </w:r>
      <w:r>
        <w:rPr>
          <w:rFonts w:cs="David"/>
          <w:rtl/>
        </w:rPr>
        <w:t>–</w:t>
      </w:r>
      <w:r>
        <w:rPr>
          <w:rFonts w:cs="David" w:hint="cs"/>
          <w:rtl/>
        </w:rPr>
        <w:t xml:space="preserve"> ללכת למדינה אחרת, לחסל בדרכים של מאפיה - - - </w:t>
      </w:r>
    </w:p>
    <w:p w14:paraId="3E7154C4" w14:textId="77777777" w:rsidR="00116809" w:rsidRDefault="00116809" w:rsidP="00116809">
      <w:pPr>
        <w:bidi/>
        <w:jc w:val="both"/>
        <w:rPr>
          <w:rFonts w:cs="David" w:hint="cs"/>
          <w:rtl/>
        </w:rPr>
      </w:pPr>
    </w:p>
    <w:p w14:paraId="1CCDB8A0" w14:textId="77777777" w:rsidR="00116809" w:rsidRPr="0073607F" w:rsidRDefault="00116809" w:rsidP="00116809">
      <w:pPr>
        <w:keepNext/>
        <w:tabs>
          <w:tab w:val="left" w:pos="1221"/>
        </w:tabs>
        <w:bidi/>
        <w:jc w:val="both"/>
        <w:rPr>
          <w:rFonts w:cs="David" w:hint="cs"/>
          <w:rtl/>
        </w:rPr>
      </w:pPr>
      <w:r w:rsidRPr="0073607F">
        <w:rPr>
          <w:rFonts w:cs="David" w:hint="cs"/>
          <w:u w:val="single"/>
          <w:rtl/>
        </w:rPr>
        <w:t>היו"ר יריב לוין:</w:t>
      </w:r>
    </w:p>
    <w:p w14:paraId="1B30884D" w14:textId="77777777" w:rsidR="00116809" w:rsidRDefault="00116809" w:rsidP="00116809">
      <w:pPr>
        <w:tabs>
          <w:tab w:val="left" w:pos="1221"/>
        </w:tabs>
        <w:bidi/>
        <w:jc w:val="both"/>
        <w:rPr>
          <w:rFonts w:cs="David" w:hint="cs"/>
          <w:rtl/>
        </w:rPr>
      </w:pPr>
    </w:p>
    <w:p w14:paraId="2FE9B1F6" w14:textId="77777777" w:rsidR="00116809" w:rsidRDefault="00116809" w:rsidP="00116809">
      <w:pPr>
        <w:bidi/>
        <w:jc w:val="both"/>
        <w:rPr>
          <w:rFonts w:cs="David" w:hint="cs"/>
          <w:rtl/>
        </w:rPr>
      </w:pPr>
      <w:r>
        <w:rPr>
          <w:rFonts w:cs="David" w:hint="cs"/>
          <w:rtl/>
        </w:rPr>
        <w:tab/>
        <w:t xml:space="preserve"> והנייה מהו? והנייה זה לא טרור?</w:t>
      </w:r>
    </w:p>
    <w:p w14:paraId="335D08DA" w14:textId="77777777" w:rsidR="00116809" w:rsidRDefault="00116809" w:rsidP="00116809">
      <w:pPr>
        <w:bidi/>
        <w:jc w:val="both"/>
        <w:rPr>
          <w:rFonts w:cs="David" w:hint="cs"/>
          <w:rtl/>
        </w:rPr>
      </w:pPr>
    </w:p>
    <w:p w14:paraId="13296EE9"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3790A0B6" w14:textId="77777777" w:rsidR="00116809" w:rsidRDefault="00116809" w:rsidP="00116809">
      <w:pPr>
        <w:bidi/>
        <w:jc w:val="both"/>
        <w:rPr>
          <w:rFonts w:cs="David" w:hint="cs"/>
          <w:u w:val="single"/>
          <w:rtl/>
        </w:rPr>
      </w:pPr>
    </w:p>
    <w:p w14:paraId="42722535" w14:textId="77777777" w:rsidR="00116809" w:rsidRDefault="00116809" w:rsidP="00116809">
      <w:pPr>
        <w:bidi/>
        <w:ind w:firstLine="720"/>
        <w:jc w:val="both"/>
        <w:rPr>
          <w:rFonts w:cs="David" w:hint="cs"/>
          <w:rtl/>
        </w:rPr>
      </w:pPr>
      <w:r>
        <w:rPr>
          <w:rFonts w:cs="David" w:hint="cs"/>
          <w:rtl/>
        </w:rPr>
        <w:t xml:space="preserve">מדינה לא יכולה לפעול בשיטות של מאפיה. </w:t>
      </w:r>
    </w:p>
    <w:p w14:paraId="300A39D9" w14:textId="77777777" w:rsidR="00116809" w:rsidRDefault="00116809" w:rsidP="00116809">
      <w:pPr>
        <w:bidi/>
        <w:ind w:firstLine="720"/>
        <w:jc w:val="both"/>
        <w:rPr>
          <w:rFonts w:cs="David" w:hint="cs"/>
          <w:rtl/>
        </w:rPr>
      </w:pPr>
    </w:p>
    <w:p w14:paraId="1359FA46" w14:textId="77777777" w:rsidR="00116809" w:rsidRPr="0073607F" w:rsidRDefault="00116809" w:rsidP="00116809">
      <w:pPr>
        <w:tabs>
          <w:tab w:val="left" w:pos="1221"/>
        </w:tabs>
        <w:bidi/>
        <w:jc w:val="both"/>
        <w:rPr>
          <w:rFonts w:cs="David" w:hint="cs"/>
          <w:rtl/>
        </w:rPr>
      </w:pPr>
      <w:r w:rsidRPr="0073607F">
        <w:rPr>
          <w:rFonts w:cs="David" w:hint="cs"/>
          <w:u w:val="single"/>
          <w:rtl/>
        </w:rPr>
        <w:t>היו"ר יריב לוין:</w:t>
      </w:r>
    </w:p>
    <w:p w14:paraId="7DE30AFF" w14:textId="77777777" w:rsidR="00116809" w:rsidRDefault="00116809" w:rsidP="00116809">
      <w:pPr>
        <w:tabs>
          <w:tab w:val="left" w:pos="1221"/>
        </w:tabs>
        <w:bidi/>
        <w:jc w:val="both"/>
        <w:rPr>
          <w:rFonts w:cs="David" w:hint="cs"/>
          <w:rtl/>
        </w:rPr>
      </w:pPr>
    </w:p>
    <w:p w14:paraId="0A29C1FD" w14:textId="77777777" w:rsidR="00116809" w:rsidRDefault="00116809" w:rsidP="00116809">
      <w:pPr>
        <w:bidi/>
        <w:ind w:firstLine="720"/>
        <w:jc w:val="both"/>
        <w:rPr>
          <w:rFonts w:cs="David" w:hint="cs"/>
          <w:rtl/>
        </w:rPr>
      </w:pPr>
      <w:r>
        <w:rPr>
          <w:rFonts w:cs="David" w:hint="cs"/>
          <w:rtl/>
        </w:rPr>
        <w:t xml:space="preserve">הנייה זה לא טרור? </w:t>
      </w:r>
    </w:p>
    <w:p w14:paraId="7F03C95E" w14:textId="77777777" w:rsidR="00116809" w:rsidRDefault="00116809" w:rsidP="00116809">
      <w:pPr>
        <w:bidi/>
        <w:ind w:firstLine="720"/>
        <w:jc w:val="both"/>
        <w:rPr>
          <w:rFonts w:cs="David" w:hint="cs"/>
          <w:rtl/>
        </w:rPr>
      </w:pPr>
    </w:p>
    <w:p w14:paraId="4F511FC5"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763CB5E2" w14:textId="77777777" w:rsidR="00116809" w:rsidRDefault="00116809" w:rsidP="00116809">
      <w:pPr>
        <w:bidi/>
        <w:jc w:val="both"/>
        <w:rPr>
          <w:rFonts w:cs="David" w:hint="cs"/>
          <w:u w:val="single"/>
          <w:rtl/>
        </w:rPr>
      </w:pPr>
    </w:p>
    <w:p w14:paraId="121A9FD5" w14:textId="77777777" w:rsidR="00116809" w:rsidRDefault="00116809" w:rsidP="00116809">
      <w:pPr>
        <w:bidi/>
        <w:jc w:val="both"/>
        <w:rPr>
          <w:rFonts w:cs="David" w:hint="cs"/>
          <w:rtl/>
        </w:rPr>
      </w:pPr>
      <w:r>
        <w:rPr>
          <w:rFonts w:cs="David" w:hint="cs"/>
          <w:rtl/>
        </w:rPr>
        <w:tab/>
        <w:t xml:space="preserve">זה לא חוק הג'ונגל. </w:t>
      </w:r>
    </w:p>
    <w:p w14:paraId="22726441" w14:textId="77777777" w:rsidR="00116809" w:rsidRDefault="00116809" w:rsidP="00116809">
      <w:pPr>
        <w:bidi/>
        <w:jc w:val="both"/>
        <w:rPr>
          <w:rFonts w:cs="David" w:hint="cs"/>
          <w:rtl/>
        </w:rPr>
      </w:pPr>
    </w:p>
    <w:p w14:paraId="197CDC18" w14:textId="77777777" w:rsidR="00116809" w:rsidRDefault="00116809" w:rsidP="00116809">
      <w:pPr>
        <w:bidi/>
        <w:jc w:val="both"/>
        <w:rPr>
          <w:rFonts w:cs="David" w:hint="cs"/>
          <w:u w:val="single"/>
          <w:rtl/>
        </w:rPr>
      </w:pPr>
      <w:r>
        <w:rPr>
          <w:rFonts w:cs="David" w:hint="cs"/>
          <w:u w:val="single"/>
          <w:rtl/>
        </w:rPr>
        <w:t>כרמל שאמה</w:t>
      </w:r>
      <w:r w:rsidRPr="00E36EB4">
        <w:rPr>
          <w:rFonts w:cs="David" w:hint="cs"/>
          <w:u w:val="single"/>
          <w:rtl/>
        </w:rPr>
        <w:t>:</w:t>
      </w:r>
    </w:p>
    <w:p w14:paraId="66144D53" w14:textId="77777777" w:rsidR="00116809" w:rsidRDefault="00116809" w:rsidP="00116809">
      <w:pPr>
        <w:bidi/>
        <w:jc w:val="both"/>
        <w:rPr>
          <w:rFonts w:cs="David" w:hint="cs"/>
          <w:u w:val="single"/>
          <w:rtl/>
        </w:rPr>
      </w:pPr>
    </w:p>
    <w:p w14:paraId="33E7435E" w14:textId="77777777" w:rsidR="00116809" w:rsidRDefault="00116809" w:rsidP="00116809">
      <w:pPr>
        <w:bidi/>
        <w:jc w:val="both"/>
        <w:rPr>
          <w:rFonts w:cs="David" w:hint="cs"/>
          <w:rtl/>
        </w:rPr>
      </w:pPr>
      <w:r>
        <w:rPr>
          <w:rFonts w:cs="David" w:hint="cs"/>
          <w:rtl/>
        </w:rPr>
        <w:tab/>
        <w:t>טרוריסטים בכל דרך ובכל אמצעי.</w:t>
      </w:r>
    </w:p>
    <w:p w14:paraId="4A103B4C" w14:textId="77777777" w:rsidR="00116809" w:rsidRDefault="00116809" w:rsidP="00116809">
      <w:pPr>
        <w:bidi/>
        <w:jc w:val="both"/>
        <w:rPr>
          <w:rFonts w:cs="David" w:hint="cs"/>
          <w:rtl/>
        </w:rPr>
      </w:pPr>
    </w:p>
    <w:p w14:paraId="6BBFBDC1" w14:textId="77777777" w:rsidR="00116809" w:rsidRPr="0073607F" w:rsidRDefault="00116809" w:rsidP="00116809">
      <w:pPr>
        <w:tabs>
          <w:tab w:val="left" w:pos="1221"/>
        </w:tabs>
        <w:bidi/>
        <w:jc w:val="both"/>
        <w:rPr>
          <w:rFonts w:cs="David" w:hint="cs"/>
          <w:rtl/>
        </w:rPr>
      </w:pPr>
      <w:r w:rsidRPr="0073607F">
        <w:rPr>
          <w:rFonts w:cs="David" w:hint="cs"/>
          <w:u w:val="single"/>
          <w:rtl/>
        </w:rPr>
        <w:t>היו"ר יריב לוין:</w:t>
      </w:r>
    </w:p>
    <w:p w14:paraId="35DF8B93" w14:textId="77777777" w:rsidR="00116809" w:rsidRDefault="00116809" w:rsidP="00116809">
      <w:pPr>
        <w:tabs>
          <w:tab w:val="left" w:pos="1221"/>
        </w:tabs>
        <w:bidi/>
        <w:jc w:val="both"/>
        <w:rPr>
          <w:rFonts w:cs="David" w:hint="cs"/>
          <w:rtl/>
        </w:rPr>
      </w:pPr>
    </w:p>
    <w:p w14:paraId="5BFA66FC" w14:textId="77777777" w:rsidR="00116809" w:rsidRDefault="00116809" w:rsidP="00116809">
      <w:pPr>
        <w:bidi/>
        <w:jc w:val="both"/>
        <w:rPr>
          <w:rFonts w:cs="David" w:hint="cs"/>
          <w:rtl/>
        </w:rPr>
      </w:pPr>
      <w:r>
        <w:rPr>
          <w:rFonts w:cs="David" w:hint="cs"/>
          <w:rtl/>
        </w:rPr>
        <w:tab/>
        <w:t xml:space="preserve"> זה הדברת הטרור. </w:t>
      </w:r>
    </w:p>
    <w:p w14:paraId="304DB08F" w14:textId="77777777" w:rsidR="00116809" w:rsidRDefault="00116809" w:rsidP="00116809">
      <w:pPr>
        <w:bidi/>
        <w:jc w:val="both"/>
        <w:rPr>
          <w:rFonts w:cs="David" w:hint="cs"/>
          <w:rtl/>
        </w:rPr>
      </w:pPr>
    </w:p>
    <w:p w14:paraId="2F7B1DB7" w14:textId="77777777" w:rsidR="00116809" w:rsidRDefault="00116809" w:rsidP="00116809">
      <w:pPr>
        <w:bidi/>
        <w:jc w:val="both"/>
        <w:rPr>
          <w:rFonts w:cs="David" w:hint="cs"/>
          <w:u w:val="single"/>
          <w:rtl/>
        </w:rPr>
      </w:pPr>
      <w:r>
        <w:rPr>
          <w:rFonts w:cs="David" w:hint="cs"/>
          <w:u w:val="single"/>
          <w:rtl/>
        </w:rPr>
        <w:t>כרמל שאמה</w:t>
      </w:r>
      <w:r w:rsidRPr="00E36EB4">
        <w:rPr>
          <w:rFonts w:cs="David" w:hint="cs"/>
          <w:u w:val="single"/>
          <w:rtl/>
        </w:rPr>
        <w:t>:</w:t>
      </w:r>
    </w:p>
    <w:p w14:paraId="212FBF10" w14:textId="77777777" w:rsidR="00116809" w:rsidRDefault="00116809" w:rsidP="00116809">
      <w:pPr>
        <w:bidi/>
        <w:jc w:val="both"/>
        <w:rPr>
          <w:rFonts w:cs="David" w:hint="cs"/>
          <w:u w:val="single"/>
          <w:rtl/>
        </w:rPr>
      </w:pPr>
    </w:p>
    <w:p w14:paraId="3FC18A86" w14:textId="77777777" w:rsidR="00116809" w:rsidRDefault="00116809" w:rsidP="00116809">
      <w:pPr>
        <w:bidi/>
        <w:jc w:val="both"/>
        <w:rPr>
          <w:rFonts w:cs="David" w:hint="cs"/>
          <w:rtl/>
        </w:rPr>
      </w:pPr>
      <w:r>
        <w:rPr>
          <w:rFonts w:cs="David" w:hint="cs"/>
          <w:rtl/>
        </w:rPr>
        <w:tab/>
        <w:t xml:space="preserve">ובכל זמן ובכל מקום. </w:t>
      </w:r>
    </w:p>
    <w:p w14:paraId="7EEC1BFB" w14:textId="77777777" w:rsidR="00116809" w:rsidRDefault="00116809" w:rsidP="00116809">
      <w:pPr>
        <w:bidi/>
        <w:jc w:val="both"/>
        <w:rPr>
          <w:rFonts w:cs="David" w:hint="cs"/>
          <w:rtl/>
        </w:rPr>
      </w:pPr>
    </w:p>
    <w:p w14:paraId="42FA5C34"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19AFFFA6" w14:textId="77777777" w:rsidR="00116809" w:rsidRDefault="00116809" w:rsidP="00116809">
      <w:pPr>
        <w:bidi/>
        <w:jc w:val="both"/>
        <w:rPr>
          <w:rFonts w:cs="David" w:hint="cs"/>
          <w:u w:val="single"/>
          <w:rtl/>
        </w:rPr>
      </w:pPr>
    </w:p>
    <w:p w14:paraId="0FEF4518" w14:textId="77777777" w:rsidR="00116809" w:rsidRDefault="00116809" w:rsidP="00116809">
      <w:pPr>
        <w:bidi/>
        <w:jc w:val="both"/>
        <w:rPr>
          <w:rFonts w:cs="David" w:hint="cs"/>
          <w:rtl/>
        </w:rPr>
      </w:pPr>
      <w:r>
        <w:rPr>
          <w:rFonts w:cs="David" w:hint="cs"/>
          <w:rtl/>
        </w:rPr>
        <w:tab/>
        <w:t xml:space="preserve">יש כיבוש, יש התנחלויות, מי אחראי לדבר הזה? מי שאחראי לטרור הוא שמנציח את הכיבוש. </w:t>
      </w:r>
    </w:p>
    <w:p w14:paraId="693A6FA0" w14:textId="77777777" w:rsidR="00116809" w:rsidRDefault="00116809" w:rsidP="00116809">
      <w:pPr>
        <w:bidi/>
        <w:jc w:val="both"/>
        <w:rPr>
          <w:rFonts w:cs="David" w:hint="cs"/>
          <w:rtl/>
        </w:rPr>
      </w:pPr>
      <w:r>
        <w:rPr>
          <w:rFonts w:cs="David" w:hint="cs"/>
          <w:rtl/>
        </w:rPr>
        <w:tab/>
      </w:r>
    </w:p>
    <w:p w14:paraId="01D93907" w14:textId="77777777" w:rsidR="00116809" w:rsidRDefault="00116809" w:rsidP="00116809">
      <w:pPr>
        <w:bidi/>
        <w:jc w:val="both"/>
        <w:rPr>
          <w:rFonts w:cs="David" w:hint="cs"/>
          <w:rtl/>
        </w:rPr>
      </w:pPr>
      <w:r>
        <w:rPr>
          <w:rFonts w:cs="David" w:hint="cs"/>
          <w:rtl/>
        </w:rPr>
        <w:tab/>
        <w:t xml:space="preserve">אדוני היושב-ראש, לידיעת חברי הכנסת שלא יודעים, יש חוק בין-לאומי ומדינת ישראל אינה מעל החוק הבין-לאומי. למדינת ישראל אין חסינות - - - </w:t>
      </w:r>
    </w:p>
    <w:p w14:paraId="056D643D" w14:textId="77777777" w:rsidR="00116809" w:rsidRDefault="00116809" w:rsidP="00116809">
      <w:pPr>
        <w:bidi/>
        <w:jc w:val="both"/>
        <w:rPr>
          <w:rFonts w:cs="David" w:hint="cs"/>
          <w:rtl/>
        </w:rPr>
      </w:pPr>
    </w:p>
    <w:p w14:paraId="50AB2F75" w14:textId="77777777" w:rsidR="00116809" w:rsidRPr="0073607F" w:rsidRDefault="00116809" w:rsidP="00116809">
      <w:pPr>
        <w:tabs>
          <w:tab w:val="left" w:pos="1221"/>
        </w:tabs>
        <w:bidi/>
        <w:jc w:val="both"/>
        <w:rPr>
          <w:rFonts w:cs="David" w:hint="cs"/>
          <w:rtl/>
        </w:rPr>
      </w:pPr>
      <w:r w:rsidRPr="0073607F">
        <w:rPr>
          <w:rFonts w:cs="David" w:hint="cs"/>
          <w:u w:val="single"/>
          <w:rtl/>
        </w:rPr>
        <w:t>היו"ר יריב לוין:</w:t>
      </w:r>
    </w:p>
    <w:p w14:paraId="52488E49" w14:textId="77777777" w:rsidR="00116809" w:rsidRDefault="00116809" w:rsidP="00116809">
      <w:pPr>
        <w:tabs>
          <w:tab w:val="left" w:pos="1221"/>
        </w:tabs>
        <w:bidi/>
        <w:jc w:val="both"/>
        <w:rPr>
          <w:rFonts w:cs="David" w:hint="cs"/>
          <w:rtl/>
        </w:rPr>
      </w:pPr>
    </w:p>
    <w:p w14:paraId="44875B90" w14:textId="77777777" w:rsidR="00116809" w:rsidRDefault="00116809" w:rsidP="00116809">
      <w:pPr>
        <w:bidi/>
        <w:jc w:val="both"/>
        <w:rPr>
          <w:rFonts w:cs="David" w:hint="cs"/>
          <w:rtl/>
        </w:rPr>
      </w:pPr>
      <w:r>
        <w:rPr>
          <w:rFonts w:cs="David" w:hint="cs"/>
          <w:rtl/>
        </w:rPr>
        <w:tab/>
        <w:t xml:space="preserve"> רק לחמאס יש. </w:t>
      </w:r>
    </w:p>
    <w:p w14:paraId="17D08360" w14:textId="77777777" w:rsidR="00116809" w:rsidRDefault="00116809" w:rsidP="00116809">
      <w:pPr>
        <w:bidi/>
        <w:jc w:val="both"/>
        <w:rPr>
          <w:rFonts w:cs="David" w:hint="cs"/>
          <w:rtl/>
        </w:rPr>
      </w:pPr>
    </w:p>
    <w:p w14:paraId="354CA81B"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58D9F06B" w14:textId="77777777" w:rsidR="00116809" w:rsidRDefault="00116809" w:rsidP="00116809">
      <w:pPr>
        <w:bidi/>
        <w:jc w:val="both"/>
        <w:rPr>
          <w:rFonts w:cs="David" w:hint="cs"/>
          <w:u w:val="single"/>
          <w:rtl/>
        </w:rPr>
      </w:pPr>
    </w:p>
    <w:p w14:paraId="3BE92631" w14:textId="77777777" w:rsidR="00116809" w:rsidRDefault="00116809" w:rsidP="00116809">
      <w:pPr>
        <w:bidi/>
        <w:jc w:val="both"/>
        <w:rPr>
          <w:rFonts w:cs="David" w:hint="cs"/>
          <w:rtl/>
        </w:rPr>
      </w:pPr>
      <w:r>
        <w:rPr>
          <w:rFonts w:cs="David" w:hint="cs"/>
          <w:rtl/>
        </w:rPr>
        <w:tab/>
        <w:t xml:space="preserve">היא לא יכולה לרמוס את החוק והמשפט הבין-לאומי ולהגיד אנחנו לא אחראים. אין דבר כזה. </w:t>
      </w:r>
    </w:p>
    <w:p w14:paraId="7A6B0029" w14:textId="77777777" w:rsidR="00116809" w:rsidRDefault="00116809" w:rsidP="00116809">
      <w:pPr>
        <w:bidi/>
        <w:jc w:val="both"/>
        <w:rPr>
          <w:rFonts w:cs="David" w:hint="cs"/>
          <w:rtl/>
        </w:rPr>
      </w:pPr>
    </w:p>
    <w:p w14:paraId="75F22757" w14:textId="77777777" w:rsidR="00116809" w:rsidRPr="0073607F" w:rsidRDefault="00116809" w:rsidP="00116809">
      <w:pPr>
        <w:tabs>
          <w:tab w:val="left" w:pos="1221"/>
        </w:tabs>
        <w:bidi/>
        <w:jc w:val="both"/>
        <w:rPr>
          <w:rFonts w:cs="David" w:hint="cs"/>
          <w:rtl/>
        </w:rPr>
      </w:pPr>
      <w:r w:rsidRPr="0073607F">
        <w:rPr>
          <w:rFonts w:cs="David" w:hint="cs"/>
          <w:u w:val="single"/>
          <w:rtl/>
        </w:rPr>
        <w:t>היו"ר יריב לוין:</w:t>
      </w:r>
    </w:p>
    <w:p w14:paraId="65DC3DF2" w14:textId="77777777" w:rsidR="00116809" w:rsidRDefault="00116809" w:rsidP="00116809">
      <w:pPr>
        <w:tabs>
          <w:tab w:val="left" w:pos="1221"/>
        </w:tabs>
        <w:bidi/>
        <w:jc w:val="both"/>
        <w:rPr>
          <w:rFonts w:cs="David" w:hint="cs"/>
          <w:rtl/>
        </w:rPr>
      </w:pPr>
    </w:p>
    <w:p w14:paraId="4D416B2B" w14:textId="77777777" w:rsidR="00116809" w:rsidRDefault="00116809" w:rsidP="00116809">
      <w:pPr>
        <w:bidi/>
        <w:jc w:val="both"/>
        <w:rPr>
          <w:rFonts w:cs="David" w:hint="cs"/>
          <w:rtl/>
        </w:rPr>
      </w:pPr>
      <w:r>
        <w:rPr>
          <w:rFonts w:cs="David" w:hint="cs"/>
          <w:rtl/>
        </w:rPr>
        <w:tab/>
        <w:t xml:space="preserve"> ולהנייה יש. </w:t>
      </w:r>
    </w:p>
    <w:p w14:paraId="61B92CEE" w14:textId="77777777" w:rsidR="00116809" w:rsidRDefault="00116809" w:rsidP="00116809">
      <w:pPr>
        <w:bidi/>
        <w:jc w:val="both"/>
        <w:rPr>
          <w:rFonts w:cs="David" w:hint="cs"/>
          <w:rtl/>
        </w:rPr>
      </w:pPr>
    </w:p>
    <w:p w14:paraId="17FD9E46"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77ADA7E9" w14:textId="77777777" w:rsidR="00116809" w:rsidRDefault="00116809" w:rsidP="00116809">
      <w:pPr>
        <w:bidi/>
        <w:jc w:val="both"/>
        <w:rPr>
          <w:rFonts w:cs="David" w:hint="cs"/>
          <w:u w:val="single"/>
          <w:rtl/>
        </w:rPr>
      </w:pPr>
    </w:p>
    <w:p w14:paraId="5C0F9698" w14:textId="77777777" w:rsidR="00116809" w:rsidRDefault="00116809" w:rsidP="00116809">
      <w:pPr>
        <w:bidi/>
        <w:jc w:val="both"/>
        <w:rPr>
          <w:rFonts w:cs="David" w:hint="cs"/>
          <w:rtl/>
        </w:rPr>
      </w:pPr>
      <w:r>
        <w:rPr>
          <w:rFonts w:cs="David" w:hint="cs"/>
          <w:rtl/>
        </w:rPr>
        <w:tab/>
        <w:t xml:space="preserve">לכן מה שנעשה הוא פשע על-פי החוק הבין-לאומי. </w:t>
      </w:r>
    </w:p>
    <w:p w14:paraId="5D113649" w14:textId="77777777" w:rsidR="00116809" w:rsidRDefault="00116809" w:rsidP="00116809">
      <w:pPr>
        <w:bidi/>
        <w:jc w:val="both"/>
        <w:rPr>
          <w:rFonts w:cs="David" w:hint="cs"/>
          <w:rtl/>
        </w:rPr>
      </w:pPr>
    </w:p>
    <w:p w14:paraId="785C6C07" w14:textId="77777777" w:rsidR="00116809" w:rsidRDefault="00116809" w:rsidP="00116809">
      <w:pPr>
        <w:bidi/>
        <w:jc w:val="both"/>
        <w:rPr>
          <w:rFonts w:cs="David" w:hint="cs"/>
          <w:rtl/>
        </w:rPr>
      </w:pPr>
      <w:r>
        <w:rPr>
          <w:rFonts w:cs="David" w:hint="cs"/>
          <w:rtl/>
        </w:rPr>
        <w:tab/>
        <w:t xml:space="preserve">דבר אחר, נעשתה עבירה גם לפי החוק הישראלי. אני בא להגן ולתבוע את זכותם של האזרחים הישראלים. </w:t>
      </w:r>
    </w:p>
    <w:p w14:paraId="0CA93CC3" w14:textId="77777777" w:rsidR="00116809" w:rsidRDefault="00116809" w:rsidP="00116809">
      <w:pPr>
        <w:bidi/>
        <w:jc w:val="both"/>
        <w:rPr>
          <w:rFonts w:cs="David" w:hint="cs"/>
          <w:rtl/>
        </w:rPr>
      </w:pPr>
    </w:p>
    <w:p w14:paraId="538CADD3" w14:textId="77777777" w:rsidR="00116809" w:rsidRDefault="00116809" w:rsidP="00116809">
      <w:pPr>
        <w:bidi/>
        <w:ind w:firstLine="720"/>
        <w:jc w:val="both"/>
        <w:rPr>
          <w:rFonts w:cs="David" w:hint="cs"/>
          <w:rtl/>
        </w:rPr>
      </w:pPr>
      <w:r>
        <w:rPr>
          <w:rFonts w:cs="David" w:hint="cs"/>
          <w:rtl/>
        </w:rPr>
        <w:t>אל תתחכמו ותגידו "איזה ניצחון גדול". איזה ניצחון? זה היה מעשה עלוב, מעשה של טרור. כמו שהיה הניסיון עם חאלד משעל, גם כאן נתפסו בדובאי במערומיהם, כאשר כל תנועה, כולל הפאה, כולל המשקפיים, הכל נתפס.</w:t>
      </w:r>
    </w:p>
    <w:p w14:paraId="56F55F34" w14:textId="77777777" w:rsidR="00116809" w:rsidRDefault="00116809" w:rsidP="00116809">
      <w:pPr>
        <w:bidi/>
        <w:ind w:firstLine="720"/>
        <w:jc w:val="both"/>
        <w:rPr>
          <w:rFonts w:cs="David" w:hint="cs"/>
          <w:rtl/>
        </w:rPr>
      </w:pPr>
    </w:p>
    <w:p w14:paraId="1E5228C8" w14:textId="77777777" w:rsidR="00116809" w:rsidRPr="0073607F" w:rsidRDefault="00116809" w:rsidP="00116809">
      <w:pPr>
        <w:tabs>
          <w:tab w:val="left" w:pos="1221"/>
        </w:tabs>
        <w:bidi/>
        <w:jc w:val="both"/>
        <w:rPr>
          <w:rFonts w:cs="David" w:hint="cs"/>
          <w:rtl/>
        </w:rPr>
      </w:pPr>
      <w:r w:rsidRPr="0073607F">
        <w:rPr>
          <w:rFonts w:cs="David" w:hint="cs"/>
          <w:u w:val="single"/>
          <w:rtl/>
        </w:rPr>
        <w:t>היו"ר יריב לוין:</w:t>
      </w:r>
    </w:p>
    <w:p w14:paraId="50F340CB" w14:textId="77777777" w:rsidR="00116809" w:rsidRDefault="00116809" w:rsidP="00116809">
      <w:pPr>
        <w:tabs>
          <w:tab w:val="left" w:pos="1221"/>
        </w:tabs>
        <w:bidi/>
        <w:jc w:val="both"/>
        <w:rPr>
          <w:rFonts w:cs="David" w:hint="cs"/>
          <w:rtl/>
        </w:rPr>
      </w:pPr>
    </w:p>
    <w:p w14:paraId="1F09982B" w14:textId="77777777" w:rsidR="00116809" w:rsidRDefault="00116809" w:rsidP="00116809">
      <w:pPr>
        <w:bidi/>
        <w:ind w:firstLine="720"/>
        <w:jc w:val="both"/>
        <w:rPr>
          <w:rFonts w:cs="David" w:hint="cs"/>
          <w:rtl/>
        </w:rPr>
      </w:pPr>
      <w:r>
        <w:rPr>
          <w:rFonts w:cs="David" w:hint="cs"/>
          <w:rtl/>
        </w:rPr>
        <w:t xml:space="preserve">אבל לירות טילים על גני ילדים בשדרות, זו גבורה. זאת גבורה. </w:t>
      </w:r>
    </w:p>
    <w:p w14:paraId="4E1F7D17" w14:textId="77777777" w:rsidR="00116809" w:rsidRDefault="00116809" w:rsidP="00116809">
      <w:pPr>
        <w:bidi/>
        <w:ind w:firstLine="720"/>
        <w:jc w:val="both"/>
        <w:rPr>
          <w:rFonts w:cs="David" w:hint="cs"/>
          <w:rtl/>
        </w:rPr>
      </w:pPr>
    </w:p>
    <w:p w14:paraId="290EC289"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3649B9D1" w14:textId="77777777" w:rsidR="00116809" w:rsidRDefault="00116809" w:rsidP="00116809">
      <w:pPr>
        <w:bidi/>
        <w:jc w:val="both"/>
        <w:rPr>
          <w:rFonts w:cs="David" w:hint="cs"/>
          <w:u w:val="single"/>
          <w:rtl/>
        </w:rPr>
      </w:pPr>
    </w:p>
    <w:p w14:paraId="456A5BAB" w14:textId="77777777" w:rsidR="00116809" w:rsidRDefault="00116809" w:rsidP="00116809">
      <w:pPr>
        <w:bidi/>
        <w:jc w:val="both"/>
        <w:rPr>
          <w:rFonts w:cs="David" w:hint="cs"/>
          <w:rtl/>
        </w:rPr>
      </w:pPr>
      <w:r>
        <w:rPr>
          <w:rFonts w:cs="David" w:hint="cs"/>
          <w:rtl/>
        </w:rPr>
        <w:tab/>
        <w:t>אני נגד זה, אני לא סלקטיבי. המצפון שלי לא סלקטיבי.</w:t>
      </w:r>
    </w:p>
    <w:p w14:paraId="1C4B99AC" w14:textId="77777777" w:rsidR="00116809" w:rsidRDefault="00116809" w:rsidP="00116809">
      <w:pPr>
        <w:bidi/>
        <w:jc w:val="both"/>
        <w:rPr>
          <w:rFonts w:cs="David" w:hint="cs"/>
          <w:rtl/>
        </w:rPr>
      </w:pPr>
    </w:p>
    <w:p w14:paraId="1B531A34" w14:textId="77777777" w:rsidR="00116809" w:rsidRPr="0073607F" w:rsidRDefault="00116809" w:rsidP="00116809">
      <w:pPr>
        <w:tabs>
          <w:tab w:val="left" w:pos="1221"/>
        </w:tabs>
        <w:bidi/>
        <w:jc w:val="both"/>
        <w:rPr>
          <w:rFonts w:cs="David" w:hint="cs"/>
          <w:rtl/>
        </w:rPr>
      </w:pPr>
      <w:r w:rsidRPr="0073607F">
        <w:rPr>
          <w:rFonts w:cs="David" w:hint="cs"/>
          <w:u w:val="single"/>
          <w:rtl/>
        </w:rPr>
        <w:t>היו"ר יריב לוין:</w:t>
      </w:r>
    </w:p>
    <w:p w14:paraId="5E20F1A3" w14:textId="77777777" w:rsidR="00116809" w:rsidRDefault="00116809" w:rsidP="00116809">
      <w:pPr>
        <w:tabs>
          <w:tab w:val="left" w:pos="1221"/>
        </w:tabs>
        <w:bidi/>
        <w:jc w:val="both"/>
        <w:rPr>
          <w:rFonts w:cs="David" w:hint="cs"/>
          <w:rtl/>
        </w:rPr>
      </w:pPr>
    </w:p>
    <w:p w14:paraId="30E2F59F" w14:textId="77777777" w:rsidR="00116809" w:rsidRDefault="00116809" w:rsidP="00116809">
      <w:pPr>
        <w:bidi/>
        <w:jc w:val="both"/>
        <w:rPr>
          <w:rFonts w:cs="David" w:hint="cs"/>
          <w:rtl/>
        </w:rPr>
      </w:pPr>
      <w:r>
        <w:rPr>
          <w:rFonts w:cs="David" w:hint="cs"/>
          <w:rtl/>
        </w:rPr>
        <w:tab/>
        <w:t xml:space="preserve"> אבל זה לא מפריע לך לדבר בטלפון עם הנייה. </w:t>
      </w:r>
    </w:p>
    <w:p w14:paraId="0DF5B4D3" w14:textId="77777777" w:rsidR="00116809" w:rsidRDefault="00116809" w:rsidP="00116809">
      <w:pPr>
        <w:bidi/>
        <w:jc w:val="both"/>
        <w:rPr>
          <w:rFonts w:cs="David" w:hint="cs"/>
          <w:rtl/>
        </w:rPr>
      </w:pPr>
    </w:p>
    <w:p w14:paraId="2626B0E3"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355CAAB7" w14:textId="77777777" w:rsidR="00116809" w:rsidRDefault="00116809" w:rsidP="00116809">
      <w:pPr>
        <w:bidi/>
        <w:jc w:val="both"/>
        <w:rPr>
          <w:rFonts w:cs="David" w:hint="cs"/>
          <w:u w:val="single"/>
          <w:rtl/>
        </w:rPr>
      </w:pPr>
    </w:p>
    <w:p w14:paraId="3F0DF570" w14:textId="77777777" w:rsidR="00116809" w:rsidRDefault="00116809" w:rsidP="00116809">
      <w:pPr>
        <w:bidi/>
        <w:jc w:val="both"/>
        <w:rPr>
          <w:rFonts w:cs="David" w:hint="cs"/>
          <w:rtl/>
        </w:rPr>
      </w:pPr>
      <w:r>
        <w:rPr>
          <w:rFonts w:cs="David" w:hint="cs"/>
          <w:rtl/>
        </w:rPr>
        <w:tab/>
        <w:t xml:space="preserve">אני גם נגד זה וגם נגד זה. </w:t>
      </w:r>
    </w:p>
    <w:p w14:paraId="158DA40E" w14:textId="77777777" w:rsidR="00116809" w:rsidRDefault="00116809" w:rsidP="00116809">
      <w:pPr>
        <w:bidi/>
        <w:jc w:val="both"/>
        <w:rPr>
          <w:rFonts w:cs="David" w:hint="cs"/>
          <w:rtl/>
        </w:rPr>
      </w:pPr>
    </w:p>
    <w:p w14:paraId="75DB62CE" w14:textId="77777777" w:rsidR="00116809" w:rsidRPr="0073607F" w:rsidRDefault="00116809" w:rsidP="00116809">
      <w:pPr>
        <w:tabs>
          <w:tab w:val="left" w:pos="1221"/>
        </w:tabs>
        <w:bidi/>
        <w:jc w:val="both"/>
        <w:rPr>
          <w:rFonts w:cs="David" w:hint="cs"/>
          <w:rtl/>
        </w:rPr>
      </w:pPr>
      <w:r w:rsidRPr="0073607F">
        <w:rPr>
          <w:rFonts w:cs="David" w:hint="cs"/>
          <w:u w:val="single"/>
          <w:rtl/>
        </w:rPr>
        <w:t>היו"ר יריב לוין:</w:t>
      </w:r>
    </w:p>
    <w:p w14:paraId="7C6A821A" w14:textId="77777777" w:rsidR="00116809" w:rsidRDefault="00116809" w:rsidP="00116809">
      <w:pPr>
        <w:tabs>
          <w:tab w:val="left" w:pos="1221"/>
        </w:tabs>
        <w:bidi/>
        <w:jc w:val="both"/>
        <w:rPr>
          <w:rFonts w:cs="David" w:hint="cs"/>
          <w:rtl/>
        </w:rPr>
      </w:pPr>
    </w:p>
    <w:p w14:paraId="1D0E16A9" w14:textId="77777777" w:rsidR="00116809" w:rsidRDefault="00116809" w:rsidP="00116809">
      <w:pPr>
        <w:bidi/>
        <w:jc w:val="both"/>
        <w:rPr>
          <w:rFonts w:cs="David" w:hint="cs"/>
          <w:rtl/>
        </w:rPr>
      </w:pPr>
      <w:r>
        <w:rPr>
          <w:rFonts w:cs="David" w:hint="cs"/>
          <w:rtl/>
        </w:rPr>
        <w:tab/>
        <w:t xml:space="preserve"> שמענו.</w:t>
      </w:r>
    </w:p>
    <w:p w14:paraId="40880492" w14:textId="77777777" w:rsidR="00116809" w:rsidRDefault="00116809" w:rsidP="00116809">
      <w:pPr>
        <w:bidi/>
        <w:jc w:val="both"/>
        <w:rPr>
          <w:rFonts w:cs="David" w:hint="cs"/>
          <w:rtl/>
        </w:rPr>
      </w:pPr>
    </w:p>
    <w:p w14:paraId="3D243134"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30805B67" w14:textId="77777777" w:rsidR="00116809" w:rsidRDefault="00116809" w:rsidP="00116809">
      <w:pPr>
        <w:bidi/>
        <w:jc w:val="both"/>
        <w:rPr>
          <w:rFonts w:cs="David" w:hint="cs"/>
          <w:u w:val="single"/>
          <w:rtl/>
        </w:rPr>
      </w:pPr>
    </w:p>
    <w:p w14:paraId="473F4B25" w14:textId="77777777" w:rsidR="00116809" w:rsidRDefault="00116809" w:rsidP="00116809">
      <w:pPr>
        <w:bidi/>
        <w:jc w:val="both"/>
        <w:rPr>
          <w:rFonts w:cs="David" w:hint="cs"/>
          <w:rtl/>
        </w:rPr>
      </w:pPr>
      <w:r>
        <w:rPr>
          <w:rFonts w:cs="David" w:hint="cs"/>
          <w:rtl/>
        </w:rPr>
        <w:tab/>
        <w:t xml:space="preserve">הצדק שלכם סלקטיבי. אתם צבועים. </w:t>
      </w:r>
    </w:p>
    <w:p w14:paraId="6232A447" w14:textId="77777777" w:rsidR="00116809" w:rsidRDefault="00116809" w:rsidP="00116809">
      <w:pPr>
        <w:bidi/>
        <w:jc w:val="both"/>
        <w:rPr>
          <w:rFonts w:cs="David" w:hint="cs"/>
          <w:rtl/>
        </w:rPr>
      </w:pPr>
    </w:p>
    <w:p w14:paraId="4BD52FD4" w14:textId="77777777" w:rsidR="00116809" w:rsidRPr="0073607F" w:rsidRDefault="00116809" w:rsidP="00116809">
      <w:pPr>
        <w:tabs>
          <w:tab w:val="left" w:pos="1221"/>
        </w:tabs>
        <w:bidi/>
        <w:jc w:val="both"/>
        <w:rPr>
          <w:rFonts w:cs="David" w:hint="cs"/>
          <w:rtl/>
        </w:rPr>
      </w:pPr>
      <w:r w:rsidRPr="0073607F">
        <w:rPr>
          <w:rFonts w:cs="David" w:hint="cs"/>
          <w:u w:val="single"/>
          <w:rtl/>
        </w:rPr>
        <w:t>היו"ר יריב לוין:</w:t>
      </w:r>
    </w:p>
    <w:p w14:paraId="4C98B168" w14:textId="77777777" w:rsidR="00116809" w:rsidRDefault="00116809" w:rsidP="00116809">
      <w:pPr>
        <w:tabs>
          <w:tab w:val="left" w:pos="1221"/>
        </w:tabs>
        <w:bidi/>
        <w:jc w:val="both"/>
        <w:rPr>
          <w:rFonts w:cs="David" w:hint="cs"/>
          <w:rtl/>
        </w:rPr>
      </w:pPr>
    </w:p>
    <w:p w14:paraId="18DAB102" w14:textId="77777777" w:rsidR="00116809" w:rsidRDefault="00116809" w:rsidP="00116809">
      <w:pPr>
        <w:bidi/>
        <w:jc w:val="both"/>
        <w:rPr>
          <w:rFonts w:cs="David" w:hint="cs"/>
          <w:rtl/>
        </w:rPr>
      </w:pPr>
      <w:r>
        <w:rPr>
          <w:rFonts w:cs="David" w:hint="cs"/>
          <w:rtl/>
        </w:rPr>
        <w:tab/>
        <w:t xml:space="preserve"> ראינו אותך. </w:t>
      </w:r>
    </w:p>
    <w:p w14:paraId="18C5657B" w14:textId="77777777" w:rsidR="00116809" w:rsidRDefault="00116809" w:rsidP="00116809">
      <w:pPr>
        <w:bidi/>
        <w:jc w:val="both"/>
        <w:rPr>
          <w:rFonts w:cs="David" w:hint="cs"/>
          <w:rtl/>
        </w:rPr>
      </w:pPr>
    </w:p>
    <w:p w14:paraId="67D2EBA9"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21A79347" w14:textId="77777777" w:rsidR="00116809" w:rsidRDefault="00116809" w:rsidP="00116809">
      <w:pPr>
        <w:bidi/>
        <w:jc w:val="both"/>
        <w:rPr>
          <w:rFonts w:cs="David" w:hint="cs"/>
          <w:u w:val="single"/>
          <w:rtl/>
        </w:rPr>
      </w:pPr>
    </w:p>
    <w:p w14:paraId="34C9DF50" w14:textId="77777777" w:rsidR="00116809" w:rsidRDefault="00116809" w:rsidP="00116809">
      <w:pPr>
        <w:bidi/>
        <w:jc w:val="both"/>
        <w:rPr>
          <w:rFonts w:cs="David" w:hint="cs"/>
          <w:rtl/>
        </w:rPr>
      </w:pPr>
      <w:r>
        <w:rPr>
          <w:rFonts w:cs="David" w:hint="cs"/>
          <w:rtl/>
        </w:rPr>
        <w:tab/>
        <w:t xml:space="preserve">יש כפילות מוסר. </w:t>
      </w:r>
    </w:p>
    <w:p w14:paraId="3F88D5B5" w14:textId="77777777" w:rsidR="00116809" w:rsidRDefault="00116809" w:rsidP="00116809">
      <w:pPr>
        <w:bidi/>
        <w:jc w:val="both"/>
        <w:rPr>
          <w:rFonts w:cs="David" w:hint="cs"/>
          <w:rtl/>
        </w:rPr>
      </w:pPr>
    </w:p>
    <w:p w14:paraId="7F7B4BD4" w14:textId="77777777" w:rsidR="00116809" w:rsidRPr="0073607F" w:rsidRDefault="00116809" w:rsidP="00116809">
      <w:pPr>
        <w:tabs>
          <w:tab w:val="left" w:pos="1221"/>
        </w:tabs>
        <w:bidi/>
        <w:jc w:val="both"/>
        <w:rPr>
          <w:rFonts w:cs="David" w:hint="cs"/>
          <w:rtl/>
        </w:rPr>
      </w:pPr>
      <w:r w:rsidRPr="0073607F">
        <w:rPr>
          <w:rFonts w:cs="David" w:hint="cs"/>
          <w:u w:val="single"/>
          <w:rtl/>
        </w:rPr>
        <w:t>היו"ר יריב לוין:</w:t>
      </w:r>
    </w:p>
    <w:p w14:paraId="3819045E" w14:textId="77777777" w:rsidR="00116809" w:rsidRDefault="00116809" w:rsidP="00116809">
      <w:pPr>
        <w:tabs>
          <w:tab w:val="left" w:pos="1221"/>
        </w:tabs>
        <w:bidi/>
        <w:jc w:val="both"/>
        <w:rPr>
          <w:rFonts w:cs="David" w:hint="cs"/>
          <w:rtl/>
        </w:rPr>
      </w:pPr>
    </w:p>
    <w:p w14:paraId="32C969D5" w14:textId="77777777" w:rsidR="00116809" w:rsidRDefault="00116809" w:rsidP="00116809">
      <w:pPr>
        <w:bidi/>
        <w:jc w:val="both"/>
        <w:rPr>
          <w:rFonts w:cs="David" w:hint="cs"/>
          <w:rtl/>
        </w:rPr>
      </w:pPr>
      <w:r>
        <w:rPr>
          <w:rFonts w:cs="David" w:hint="cs"/>
          <w:rtl/>
        </w:rPr>
        <w:tab/>
        <w:t xml:space="preserve">נוסע להנייה ואומר - - - </w:t>
      </w:r>
    </w:p>
    <w:p w14:paraId="73EDE87E" w14:textId="77777777" w:rsidR="00116809" w:rsidRDefault="00116809" w:rsidP="00116809">
      <w:pPr>
        <w:bidi/>
        <w:jc w:val="both"/>
        <w:rPr>
          <w:rFonts w:cs="David" w:hint="cs"/>
          <w:rtl/>
        </w:rPr>
      </w:pPr>
    </w:p>
    <w:p w14:paraId="08FD1AFE"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7101476E" w14:textId="77777777" w:rsidR="00116809" w:rsidRDefault="00116809" w:rsidP="00116809">
      <w:pPr>
        <w:bidi/>
        <w:jc w:val="both"/>
        <w:rPr>
          <w:rFonts w:cs="David" w:hint="cs"/>
          <w:u w:val="single"/>
          <w:rtl/>
        </w:rPr>
      </w:pPr>
    </w:p>
    <w:p w14:paraId="591E39E6" w14:textId="77777777" w:rsidR="00116809" w:rsidRDefault="00116809" w:rsidP="00116809">
      <w:pPr>
        <w:bidi/>
        <w:jc w:val="both"/>
        <w:rPr>
          <w:rFonts w:cs="David" w:hint="cs"/>
          <w:rtl/>
        </w:rPr>
      </w:pPr>
      <w:r>
        <w:rPr>
          <w:rFonts w:cs="David" w:hint="cs"/>
          <w:rtl/>
        </w:rPr>
        <w:tab/>
        <w:t>אתם בעד לחסל כאן, אבל נגד שם. אני בא ואומר שצריך להעלות את הנושא הזה על סדר היום של הכנסת, לקיים דיון ולחקור ומי שאחראי לדבר הזה צריך לתת את הדין. במדינה מתוקנת ראש ממשלה היה מתפטר על דבר כזה. במדינה מתוקנת מעמידים את ראש הממשלה לדין.</w:t>
      </w:r>
    </w:p>
    <w:p w14:paraId="77A01EF8" w14:textId="77777777" w:rsidR="00116809" w:rsidRDefault="00116809" w:rsidP="00116809">
      <w:pPr>
        <w:bidi/>
        <w:jc w:val="both"/>
        <w:rPr>
          <w:rFonts w:cs="David" w:hint="cs"/>
          <w:rtl/>
        </w:rPr>
      </w:pPr>
    </w:p>
    <w:p w14:paraId="54D0F7F2" w14:textId="77777777" w:rsidR="00116809" w:rsidRDefault="00116809" w:rsidP="00116809">
      <w:pPr>
        <w:bidi/>
        <w:jc w:val="both"/>
        <w:rPr>
          <w:rFonts w:cs="David" w:hint="cs"/>
          <w:u w:val="single"/>
          <w:rtl/>
        </w:rPr>
      </w:pPr>
      <w:r>
        <w:rPr>
          <w:rFonts w:cs="David" w:hint="cs"/>
          <w:u w:val="single"/>
          <w:rtl/>
        </w:rPr>
        <w:t>כרמל שאמה</w:t>
      </w:r>
      <w:r w:rsidRPr="00E36EB4">
        <w:rPr>
          <w:rFonts w:cs="David" w:hint="cs"/>
          <w:u w:val="single"/>
          <w:rtl/>
        </w:rPr>
        <w:t>:</w:t>
      </w:r>
    </w:p>
    <w:p w14:paraId="6FC4CF76" w14:textId="77777777" w:rsidR="00116809" w:rsidRDefault="00116809" w:rsidP="00116809">
      <w:pPr>
        <w:bidi/>
        <w:jc w:val="both"/>
        <w:rPr>
          <w:rFonts w:cs="David" w:hint="cs"/>
          <w:u w:val="single"/>
          <w:rtl/>
        </w:rPr>
      </w:pPr>
    </w:p>
    <w:p w14:paraId="6C57C5D2" w14:textId="77777777" w:rsidR="00116809" w:rsidRDefault="00116809" w:rsidP="00116809">
      <w:pPr>
        <w:bidi/>
        <w:jc w:val="both"/>
        <w:rPr>
          <w:rFonts w:cs="David" w:hint="cs"/>
          <w:rtl/>
        </w:rPr>
      </w:pPr>
      <w:r>
        <w:rPr>
          <w:rFonts w:cs="David" w:hint="cs"/>
          <w:rtl/>
        </w:rPr>
        <w:tab/>
        <w:t xml:space="preserve">גם ראש הממשלה וגם הנשיא וגם בית המשפט העליון. </w:t>
      </w:r>
    </w:p>
    <w:p w14:paraId="7E4CEF1D" w14:textId="77777777" w:rsidR="00116809" w:rsidRDefault="00116809" w:rsidP="00116809">
      <w:pPr>
        <w:bidi/>
        <w:jc w:val="both"/>
        <w:rPr>
          <w:rFonts w:cs="David" w:hint="cs"/>
          <w:rtl/>
        </w:rPr>
      </w:pPr>
    </w:p>
    <w:p w14:paraId="687E260A" w14:textId="77777777" w:rsidR="00116809" w:rsidRPr="0073607F" w:rsidRDefault="00116809" w:rsidP="00116809">
      <w:pPr>
        <w:tabs>
          <w:tab w:val="left" w:pos="1221"/>
        </w:tabs>
        <w:bidi/>
        <w:jc w:val="both"/>
        <w:rPr>
          <w:rFonts w:cs="David" w:hint="cs"/>
          <w:rtl/>
        </w:rPr>
      </w:pPr>
      <w:r w:rsidRPr="0073607F">
        <w:rPr>
          <w:rFonts w:cs="David" w:hint="cs"/>
          <w:u w:val="single"/>
          <w:rtl/>
        </w:rPr>
        <w:t>היו"ר יריב לוין:</w:t>
      </w:r>
    </w:p>
    <w:p w14:paraId="4A864D3C" w14:textId="77777777" w:rsidR="00116809" w:rsidRDefault="00116809" w:rsidP="00116809">
      <w:pPr>
        <w:tabs>
          <w:tab w:val="left" w:pos="1221"/>
        </w:tabs>
        <w:bidi/>
        <w:jc w:val="both"/>
        <w:rPr>
          <w:rFonts w:cs="David" w:hint="cs"/>
          <w:rtl/>
        </w:rPr>
      </w:pPr>
    </w:p>
    <w:p w14:paraId="1D4DDD73" w14:textId="77777777" w:rsidR="00116809" w:rsidRDefault="00116809" w:rsidP="00116809">
      <w:pPr>
        <w:bidi/>
        <w:jc w:val="both"/>
        <w:rPr>
          <w:rFonts w:cs="David" w:hint="cs"/>
          <w:rtl/>
        </w:rPr>
      </w:pPr>
      <w:r>
        <w:rPr>
          <w:rFonts w:cs="David" w:hint="cs"/>
          <w:rtl/>
        </w:rPr>
        <w:tab/>
        <w:t xml:space="preserve"> מדינת החמאס המתוקנת - - - </w:t>
      </w:r>
    </w:p>
    <w:p w14:paraId="4F3558C5" w14:textId="77777777" w:rsidR="00116809" w:rsidRDefault="00116809" w:rsidP="00116809">
      <w:pPr>
        <w:bidi/>
        <w:jc w:val="both"/>
        <w:rPr>
          <w:rFonts w:cs="David" w:hint="cs"/>
          <w:rtl/>
        </w:rPr>
      </w:pPr>
    </w:p>
    <w:p w14:paraId="4C9B6F28"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02043976" w14:textId="77777777" w:rsidR="00116809" w:rsidRDefault="00116809" w:rsidP="00116809">
      <w:pPr>
        <w:bidi/>
        <w:jc w:val="both"/>
        <w:rPr>
          <w:rFonts w:cs="David" w:hint="cs"/>
          <w:u w:val="single"/>
          <w:rtl/>
        </w:rPr>
      </w:pPr>
    </w:p>
    <w:p w14:paraId="771D14DE" w14:textId="77777777" w:rsidR="00116809" w:rsidRDefault="00116809" w:rsidP="00116809">
      <w:pPr>
        <w:bidi/>
        <w:jc w:val="both"/>
        <w:rPr>
          <w:rFonts w:cs="David" w:hint="cs"/>
          <w:rtl/>
        </w:rPr>
      </w:pPr>
      <w:r>
        <w:rPr>
          <w:rFonts w:cs="David" w:hint="cs"/>
          <w:rtl/>
        </w:rPr>
        <w:tab/>
        <w:t>מה זה קשור לחמאס? אתם מדינה או לא מדינה? אתם פועלים על-פי חוק או לא פועלים על-פי חוק?</w:t>
      </w:r>
    </w:p>
    <w:p w14:paraId="31B680E9" w14:textId="77777777" w:rsidR="00116809" w:rsidRDefault="00116809" w:rsidP="00116809">
      <w:pPr>
        <w:bidi/>
        <w:jc w:val="both"/>
        <w:rPr>
          <w:rFonts w:cs="David" w:hint="cs"/>
          <w:rtl/>
        </w:rPr>
      </w:pPr>
    </w:p>
    <w:p w14:paraId="417C4994" w14:textId="77777777" w:rsidR="00116809" w:rsidRPr="0073607F" w:rsidRDefault="00116809" w:rsidP="00116809">
      <w:pPr>
        <w:keepNext/>
        <w:tabs>
          <w:tab w:val="left" w:pos="1221"/>
        </w:tabs>
        <w:bidi/>
        <w:jc w:val="both"/>
        <w:rPr>
          <w:rFonts w:cs="David" w:hint="cs"/>
          <w:rtl/>
        </w:rPr>
      </w:pPr>
      <w:r w:rsidRPr="0073607F">
        <w:rPr>
          <w:rFonts w:cs="David" w:hint="cs"/>
          <w:u w:val="single"/>
          <w:rtl/>
        </w:rPr>
        <w:t>היו"ר יריב לוין:</w:t>
      </w:r>
    </w:p>
    <w:p w14:paraId="581F91EC" w14:textId="77777777" w:rsidR="00116809" w:rsidRDefault="00116809" w:rsidP="00116809">
      <w:pPr>
        <w:tabs>
          <w:tab w:val="left" w:pos="1221"/>
        </w:tabs>
        <w:bidi/>
        <w:jc w:val="both"/>
        <w:rPr>
          <w:rFonts w:cs="David" w:hint="cs"/>
          <w:rtl/>
        </w:rPr>
      </w:pPr>
    </w:p>
    <w:p w14:paraId="4E2DFECC" w14:textId="77777777" w:rsidR="00116809" w:rsidRDefault="00116809" w:rsidP="00116809">
      <w:pPr>
        <w:bidi/>
        <w:jc w:val="both"/>
        <w:rPr>
          <w:rFonts w:cs="David" w:hint="cs"/>
          <w:rtl/>
        </w:rPr>
      </w:pPr>
      <w:r>
        <w:rPr>
          <w:rFonts w:cs="David" w:hint="cs"/>
          <w:rtl/>
        </w:rPr>
        <w:tab/>
        <w:t xml:space="preserve"> איפה שהמנהיגים שלך והחברים שלך. </w:t>
      </w:r>
    </w:p>
    <w:p w14:paraId="5594BFCF" w14:textId="77777777" w:rsidR="00116809" w:rsidRDefault="00116809" w:rsidP="00116809">
      <w:pPr>
        <w:bidi/>
        <w:jc w:val="both"/>
        <w:rPr>
          <w:rFonts w:cs="David" w:hint="cs"/>
          <w:rtl/>
        </w:rPr>
      </w:pPr>
    </w:p>
    <w:p w14:paraId="468F5106"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03243172" w14:textId="77777777" w:rsidR="00116809" w:rsidRDefault="00116809" w:rsidP="00116809">
      <w:pPr>
        <w:bidi/>
        <w:jc w:val="both"/>
        <w:rPr>
          <w:rFonts w:cs="David" w:hint="cs"/>
          <w:u w:val="single"/>
          <w:rtl/>
        </w:rPr>
      </w:pPr>
    </w:p>
    <w:p w14:paraId="1E8982DC" w14:textId="77777777" w:rsidR="00116809" w:rsidRDefault="00116809" w:rsidP="00116809">
      <w:pPr>
        <w:bidi/>
        <w:jc w:val="both"/>
        <w:rPr>
          <w:rFonts w:cs="David" w:hint="cs"/>
          <w:rtl/>
        </w:rPr>
      </w:pPr>
      <w:r>
        <w:rPr>
          <w:rFonts w:cs="David" w:hint="cs"/>
          <w:rtl/>
        </w:rPr>
        <w:tab/>
        <w:t>אם לא, אל תופתעו שיהיו צווי מעצר נגד מאיר דגן.</w:t>
      </w:r>
    </w:p>
    <w:p w14:paraId="1C6DFE5B" w14:textId="77777777" w:rsidR="00116809" w:rsidRDefault="00116809" w:rsidP="00116809">
      <w:pPr>
        <w:bidi/>
        <w:jc w:val="both"/>
        <w:rPr>
          <w:rFonts w:cs="David" w:hint="cs"/>
          <w:rtl/>
        </w:rPr>
      </w:pPr>
    </w:p>
    <w:p w14:paraId="42C397AA" w14:textId="77777777" w:rsidR="00116809" w:rsidRPr="0073607F" w:rsidRDefault="00116809" w:rsidP="00116809">
      <w:pPr>
        <w:tabs>
          <w:tab w:val="left" w:pos="1221"/>
        </w:tabs>
        <w:bidi/>
        <w:jc w:val="both"/>
        <w:rPr>
          <w:rFonts w:cs="David" w:hint="cs"/>
          <w:rtl/>
        </w:rPr>
      </w:pPr>
      <w:r w:rsidRPr="0073607F">
        <w:rPr>
          <w:rFonts w:cs="David" w:hint="cs"/>
          <w:u w:val="single"/>
          <w:rtl/>
        </w:rPr>
        <w:t>היו"ר יריב לוין:</w:t>
      </w:r>
    </w:p>
    <w:p w14:paraId="649E2DD8" w14:textId="77777777" w:rsidR="00116809" w:rsidRDefault="00116809" w:rsidP="00116809">
      <w:pPr>
        <w:tabs>
          <w:tab w:val="left" w:pos="1221"/>
        </w:tabs>
        <w:bidi/>
        <w:jc w:val="both"/>
        <w:rPr>
          <w:rFonts w:cs="David" w:hint="cs"/>
          <w:rtl/>
        </w:rPr>
      </w:pPr>
    </w:p>
    <w:p w14:paraId="2351B68D" w14:textId="77777777" w:rsidR="00116809" w:rsidRDefault="00116809" w:rsidP="00116809">
      <w:pPr>
        <w:bidi/>
        <w:jc w:val="both"/>
        <w:rPr>
          <w:rFonts w:cs="David" w:hint="cs"/>
          <w:rtl/>
        </w:rPr>
      </w:pPr>
      <w:r>
        <w:rPr>
          <w:rFonts w:cs="David" w:hint="cs"/>
          <w:rtl/>
        </w:rPr>
        <w:tab/>
        <w:t xml:space="preserve"> אל תאיים עלינו. אל תשב כאן ואל תאיים על ראש המוסד ולא על אחרים. </w:t>
      </w:r>
    </w:p>
    <w:p w14:paraId="10D4F519" w14:textId="77777777" w:rsidR="00116809" w:rsidRDefault="00116809" w:rsidP="00116809">
      <w:pPr>
        <w:bidi/>
        <w:jc w:val="both"/>
        <w:rPr>
          <w:rFonts w:cs="David" w:hint="cs"/>
          <w:rtl/>
        </w:rPr>
      </w:pPr>
    </w:p>
    <w:p w14:paraId="54CB8A8F"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1F8F7EEC" w14:textId="77777777" w:rsidR="00116809" w:rsidRDefault="00116809" w:rsidP="00116809">
      <w:pPr>
        <w:bidi/>
        <w:jc w:val="both"/>
        <w:rPr>
          <w:rFonts w:cs="David" w:hint="cs"/>
          <w:u w:val="single"/>
          <w:rtl/>
        </w:rPr>
      </w:pPr>
    </w:p>
    <w:p w14:paraId="5F04D795" w14:textId="77777777" w:rsidR="00116809" w:rsidRDefault="00116809" w:rsidP="00116809">
      <w:pPr>
        <w:bidi/>
        <w:jc w:val="both"/>
        <w:rPr>
          <w:rFonts w:cs="David" w:hint="cs"/>
          <w:rtl/>
        </w:rPr>
      </w:pPr>
      <w:r>
        <w:rPr>
          <w:rFonts w:cs="David" w:hint="cs"/>
          <w:rtl/>
        </w:rPr>
        <w:tab/>
        <w:t xml:space="preserve">כמו שהיה עם גולדסטון, סירבתם ועכשיו מקימים ועדת חקירה. אז תקימו ועדת חקירה היום, תחקרו את היום. </w:t>
      </w:r>
    </w:p>
    <w:p w14:paraId="57CF63A4" w14:textId="77777777" w:rsidR="00116809" w:rsidRDefault="00116809" w:rsidP="00116809">
      <w:pPr>
        <w:bidi/>
        <w:jc w:val="both"/>
        <w:rPr>
          <w:rFonts w:cs="David" w:hint="cs"/>
          <w:rtl/>
        </w:rPr>
      </w:pPr>
    </w:p>
    <w:p w14:paraId="4A2E75BA" w14:textId="77777777" w:rsidR="00116809" w:rsidRPr="0073607F" w:rsidRDefault="00116809" w:rsidP="00116809">
      <w:pPr>
        <w:tabs>
          <w:tab w:val="left" w:pos="1221"/>
        </w:tabs>
        <w:bidi/>
        <w:jc w:val="both"/>
        <w:rPr>
          <w:rFonts w:cs="David" w:hint="cs"/>
          <w:rtl/>
        </w:rPr>
      </w:pPr>
      <w:r w:rsidRPr="0073607F">
        <w:rPr>
          <w:rFonts w:cs="David" w:hint="cs"/>
          <w:u w:val="single"/>
          <w:rtl/>
        </w:rPr>
        <w:t>היו"ר יריב לוין:</w:t>
      </w:r>
    </w:p>
    <w:p w14:paraId="736730AA" w14:textId="77777777" w:rsidR="00116809" w:rsidRDefault="00116809" w:rsidP="00116809">
      <w:pPr>
        <w:tabs>
          <w:tab w:val="left" w:pos="1221"/>
        </w:tabs>
        <w:bidi/>
        <w:jc w:val="both"/>
        <w:rPr>
          <w:rFonts w:cs="David" w:hint="cs"/>
          <w:rtl/>
        </w:rPr>
      </w:pPr>
    </w:p>
    <w:p w14:paraId="58C2F0A1" w14:textId="77777777" w:rsidR="00116809" w:rsidRDefault="00116809" w:rsidP="00116809">
      <w:pPr>
        <w:bidi/>
        <w:jc w:val="both"/>
        <w:rPr>
          <w:rFonts w:cs="David" w:hint="cs"/>
          <w:rtl/>
        </w:rPr>
      </w:pPr>
      <w:r>
        <w:rPr>
          <w:rFonts w:cs="David" w:hint="cs"/>
          <w:rtl/>
        </w:rPr>
        <w:tab/>
        <w:t xml:space="preserve"> טוב. תודה רבה. חבר הכנסת כרמל שאמה, בשם הנשיאות, בבקשה. </w:t>
      </w:r>
    </w:p>
    <w:p w14:paraId="49962887" w14:textId="77777777" w:rsidR="00116809" w:rsidRDefault="00116809" w:rsidP="00116809">
      <w:pPr>
        <w:bidi/>
        <w:jc w:val="both"/>
        <w:rPr>
          <w:rFonts w:cs="David" w:hint="cs"/>
          <w:rtl/>
        </w:rPr>
      </w:pPr>
    </w:p>
    <w:p w14:paraId="209DAD4B" w14:textId="77777777" w:rsidR="00116809" w:rsidRDefault="00116809" w:rsidP="00116809">
      <w:pPr>
        <w:bidi/>
        <w:jc w:val="both"/>
        <w:rPr>
          <w:rFonts w:cs="David" w:hint="cs"/>
          <w:u w:val="single"/>
          <w:rtl/>
        </w:rPr>
      </w:pPr>
      <w:r>
        <w:rPr>
          <w:rFonts w:cs="David" w:hint="cs"/>
          <w:u w:val="single"/>
          <w:rtl/>
        </w:rPr>
        <w:t>כרמל שאמה</w:t>
      </w:r>
      <w:r w:rsidRPr="00E36EB4">
        <w:rPr>
          <w:rFonts w:cs="David" w:hint="cs"/>
          <w:u w:val="single"/>
          <w:rtl/>
        </w:rPr>
        <w:t>:</w:t>
      </w:r>
    </w:p>
    <w:p w14:paraId="5C0DDF73" w14:textId="77777777" w:rsidR="00116809" w:rsidRDefault="00116809" w:rsidP="00116809">
      <w:pPr>
        <w:bidi/>
        <w:jc w:val="both"/>
        <w:rPr>
          <w:rFonts w:cs="David" w:hint="cs"/>
          <w:u w:val="single"/>
          <w:rtl/>
        </w:rPr>
      </w:pPr>
    </w:p>
    <w:p w14:paraId="1B422A60" w14:textId="77777777" w:rsidR="00116809" w:rsidRDefault="00116809" w:rsidP="00116809">
      <w:pPr>
        <w:bidi/>
        <w:jc w:val="both"/>
        <w:rPr>
          <w:rFonts w:cs="David" w:hint="cs"/>
          <w:rtl/>
        </w:rPr>
      </w:pPr>
      <w:r>
        <w:rPr>
          <w:rFonts w:cs="David" w:hint="cs"/>
          <w:rtl/>
        </w:rPr>
        <w:tab/>
        <w:t xml:space="preserve">תודה רבה, אדוני היושב-ראש. גם אני וגם סגני היושב-ראש אחמד טיבי ואלכס מילר היינו בישיבת הנשיאות שדנה בבקשתו של חבר הכנסת טלב אלסאנע לאשר הצעה דחופה לסדר בעניין פרשת הדרכונים המזויפים. אני לפחות לא ידעתי בדיוק למה התכוון המשורר, חבר הכנסת שמבקש את הבקשה הזאת, אם זה לדרכון המזויף שאיתו נכנס מבחוח לדובאי, שזה הדבר היחידי שוודאי, כי בכל השאר אני לא יודע מה הקשר למדינת ישראל. אמרתי </w:t>
      </w:r>
      <w:r>
        <w:rPr>
          <w:rFonts w:cs="David"/>
          <w:rtl/>
        </w:rPr>
        <w:t>–</w:t>
      </w:r>
      <w:r>
        <w:rPr>
          <w:rFonts w:cs="David" w:hint="cs"/>
          <w:rtl/>
        </w:rPr>
        <w:t xml:space="preserve"> ואני רוצה לתקן את דבריך </w:t>
      </w:r>
      <w:r>
        <w:rPr>
          <w:rFonts w:cs="David"/>
          <w:rtl/>
        </w:rPr>
        <w:t>–</w:t>
      </w:r>
      <w:r>
        <w:rPr>
          <w:rFonts w:cs="David" w:hint="cs"/>
          <w:rtl/>
        </w:rPr>
        <w:t xml:space="preserve"> שאני אצטער מאוד - - -</w:t>
      </w:r>
    </w:p>
    <w:p w14:paraId="5460786B" w14:textId="77777777" w:rsidR="00116809" w:rsidRDefault="00116809" w:rsidP="00116809">
      <w:pPr>
        <w:bidi/>
        <w:jc w:val="both"/>
        <w:rPr>
          <w:rFonts w:cs="David" w:hint="cs"/>
          <w:rtl/>
        </w:rPr>
      </w:pPr>
    </w:p>
    <w:p w14:paraId="13F88F05"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419366BE" w14:textId="77777777" w:rsidR="00116809" w:rsidRDefault="00116809" w:rsidP="00116809">
      <w:pPr>
        <w:bidi/>
        <w:jc w:val="both"/>
        <w:rPr>
          <w:rFonts w:cs="David" w:hint="cs"/>
          <w:u w:val="single"/>
          <w:rtl/>
        </w:rPr>
      </w:pPr>
    </w:p>
    <w:p w14:paraId="4ED95C24" w14:textId="77777777" w:rsidR="00116809" w:rsidRDefault="00116809" w:rsidP="00116809">
      <w:pPr>
        <w:bidi/>
        <w:jc w:val="both"/>
        <w:rPr>
          <w:rFonts w:cs="David" w:hint="cs"/>
          <w:rtl/>
        </w:rPr>
      </w:pPr>
      <w:r>
        <w:rPr>
          <w:rFonts w:cs="David" w:hint="cs"/>
          <w:rtl/>
        </w:rPr>
        <w:tab/>
        <w:t xml:space="preserve">תפסיק לחשוב שאנשים טיפשים. אל תעמיד פנים של טיפש. </w:t>
      </w:r>
    </w:p>
    <w:p w14:paraId="03B0B81C" w14:textId="77777777" w:rsidR="00116809" w:rsidRDefault="00116809" w:rsidP="00116809">
      <w:pPr>
        <w:bidi/>
        <w:jc w:val="both"/>
        <w:rPr>
          <w:rFonts w:cs="David" w:hint="cs"/>
          <w:rtl/>
        </w:rPr>
      </w:pPr>
    </w:p>
    <w:p w14:paraId="2D93B448" w14:textId="77777777" w:rsidR="00116809" w:rsidRDefault="00116809" w:rsidP="00116809">
      <w:pPr>
        <w:bidi/>
        <w:jc w:val="both"/>
        <w:rPr>
          <w:rFonts w:cs="David" w:hint="cs"/>
          <w:u w:val="single"/>
          <w:rtl/>
        </w:rPr>
      </w:pPr>
      <w:r>
        <w:rPr>
          <w:rFonts w:cs="David" w:hint="cs"/>
          <w:u w:val="single"/>
          <w:rtl/>
        </w:rPr>
        <w:t>כרמל שאמה</w:t>
      </w:r>
      <w:r w:rsidRPr="00E36EB4">
        <w:rPr>
          <w:rFonts w:cs="David" w:hint="cs"/>
          <w:u w:val="single"/>
          <w:rtl/>
        </w:rPr>
        <w:t>:</w:t>
      </w:r>
    </w:p>
    <w:p w14:paraId="16780B25" w14:textId="77777777" w:rsidR="00116809" w:rsidRDefault="00116809" w:rsidP="00116809">
      <w:pPr>
        <w:bidi/>
        <w:jc w:val="both"/>
        <w:rPr>
          <w:rFonts w:cs="David" w:hint="cs"/>
          <w:u w:val="single"/>
          <w:rtl/>
        </w:rPr>
      </w:pPr>
    </w:p>
    <w:p w14:paraId="16504DE1" w14:textId="77777777" w:rsidR="00116809" w:rsidRDefault="00116809" w:rsidP="00116809">
      <w:pPr>
        <w:bidi/>
        <w:ind w:firstLine="720"/>
        <w:jc w:val="both"/>
        <w:rPr>
          <w:rFonts w:cs="David" w:hint="cs"/>
          <w:rtl/>
        </w:rPr>
      </w:pPr>
      <w:r>
        <w:rPr>
          <w:rFonts w:cs="David" w:hint="cs"/>
          <w:rtl/>
        </w:rPr>
        <w:t xml:space="preserve">אני אומר דברים ברורים: אני אצטער מאוד אם לא מדינת ישראל עשתה את המצווה הזאת. </w:t>
      </w:r>
    </w:p>
    <w:p w14:paraId="21C87680" w14:textId="77777777" w:rsidR="00116809" w:rsidRDefault="00116809" w:rsidP="00116809">
      <w:pPr>
        <w:bidi/>
        <w:ind w:firstLine="720"/>
        <w:jc w:val="both"/>
        <w:rPr>
          <w:rFonts w:cs="David" w:hint="cs"/>
          <w:rtl/>
        </w:rPr>
      </w:pPr>
    </w:p>
    <w:p w14:paraId="2276C419"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414DC461" w14:textId="77777777" w:rsidR="00116809" w:rsidRDefault="00116809" w:rsidP="00116809">
      <w:pPr>
        <w:bidi/>
        <w:jc w:val="both"/>
        <w:rPr>
          <w:rFonts w:cs="David" w:hint="cs"/>
          <w:u w:val="single"/>
          <w:rtl/>
        </w:rPr>
      </w:pPr>
    </w:p>
    <w:p w14:paraId="5F739A26" w14:textId="77777777" w:rsidR="00116809" w:rsidRDefault="00116809" w:rsidP="00116809">
      <w:pPr>
        <w:bidi/>
        <w:ind w:firstLine="720"/>
        <w:jc w:val="both"/>
        <w:rPr>
          <w:rFonts w:cs="David" w:hint="cs"/>
          <w:rtl/>
        </w:rPr>
      </w:pPr>
      <w:r>
        <w:rPr>
          <w:rFonts w:cs="David" w:hint="cs"/>
          <w:rtl/>
        </w:rPr>
        <w:t>אז מה משמעות הדבר? אתה בעד זה? תגיד שאנחנו לא עשינו את זה.</w:t>
      </w:r>
    </w:p>
    <w:p w14:paraId="70ED86A2" w14:textId="77777777" w:rsidR="00116809" w:rsidRDefault="00116809" w:rsidP="00116809">
      <w:pPr>
        <w:bidi/>
        <w:ind w:firstLine="720"/>
        <w:jc w:val="both"/>
        <w:rPr>
          <w:rFonts w:cs="David" w:hint="cs"/>
          <w:rtl/>
        </w:rPr>
      </w:pPr>
    </w:p>
    <w:p w14:paraId="6352E518" w14:textId="77777777" w:rsidR="00116809" w:rsidRDefault="00116809" w:rsidP="00116809">
      <w:pPr>
        <w:bidi/>
        <w:jc w:val="both"/>
        <w:rPr>
          <w:rFonts w:cs="David" w:hint="cs"/>
          <w:u w:val="single"/>
          <w:rtl/>
        </w:rPr>
      </w:pPr>
      <w:r>
        <w:rPr>
          <w:rFonts w:cs="David" w:hint="cs"/>
          <w:u w:val="single"/>
          <w:rtl/>
        </w:rPr>
        <w:t>כרמל שאמה</w:t>
      </w:r>
      <w:r w:rsidRPr="00E36EB4">
        <w:rPr>
          <w:rFonts w:cs="David" w:hint="cs"/>
          <w:u w:val="single"/>
          <w:rtl/>
        </w:rPr>
        <w:t>:</w:t>
      </w:r>
    </w:p>
    <w:p w14:paraId="7E2BA773" w14:textId="77777777" w:rsidR="00116809" w:rsidRDefault="00116809" w:rsidP="00116809">
      <w:pPr>
        <w:bidi/>
        <w:jc w:val="both"/>
        <w:rPr>
          <w:rFonts w:cs="David" w:hint="cs"/>
          <w:u w:val="single"/>
          <w:rtl/>
        </w:rPr>
      </w:pPr>
    </w:p>
    <w:p w14:paraId="6BC3EFE5" w14:textId="77777777" w:rsidR="00116809" w:rsidRDefault="00116809" w:rsidP="00116809">
      <w:pPr>
        <w:bidi/>
        <w:ind w:firstLine="720"/>
        <w:jc w:val="both"/>
        <w:rPr>
          <w:rFonts w:cs="David" w:hint="cs"/>
          <w:rtl/>
        </w:rPr>
      </w:pPr>
      <w:r>
        <w:rPr>
          <w:rFonts w:cs="David" w:hint="cs"/>
          <w:rtl/>
        </w:rPr>
        <w:t xml:space="preserve">אני לא קשור. אני חבר כנסת, לא מחסל. </w:t>
      </w:r>
    </w:p>
    <w:p w14:paraId="56D70D9D" w14:textId="77777777" w:rsidR="00116809" w:rsidRDefault="00116809" w:rsidP="00116809">
      <w:pPr>
        <w:bidi/>
        <w:ind w:firstLine="720"/>
        <w:jc w:val="both"/>
        <w:rPr>
          <w:rFonts w:cs="David" w:hint="cs"/>
          <w:rtl/>
        </w:rPr>
      </w:pPr>
    </w:p>
    <w:p w14:paraId="13322FC2" w14:textId="77777777" w:rsidR="00116809" w:rsidRDefault="00116809" w:rsidP="00A63C15">
      <w:pPr>
        <w:keepNext/>
        <w:bidi/>
        <w:jc w:val="both"/>
        <w:rPr>
          <w:rFonts w:cs="David" w:hint="cs"/>
          <w:u w:val="single"/>
          <w:rtl/>
        </w:rPr>
      </w:pPr>
      <w:r>
        <w:rPr>
          <w:rFonts w:cs="David" w:hint="cs"/>
          <w:u w:val="single"/>
          <w:rtl/>
        </w:rPr>
        <w:t>טלב אלסאנע</w:t>
      </w:r>
      <w:r w:rsidRPr="00E36EB4">
        <w:rPr>
          <w:rFonts w:cs="David" w:hint="cs"/>
          <w:u w:val="single"/>
          <w:rtl/>
        </w:rPr>
        <w:t>:</w:t>
      </w:r>
    </w:p>
    <w:p w14:paraId="075ED24A" w14:textId="77777777" w:rsidR="00116809" w:rsidRDefault="00116809" w:rsidP="00A63C15">
      <w:pPr>
        <w:keepNext/>
        <w:bidi/>
        <w:jc w:val="both"/>
        <w:rPr>
          <w:rFonts w:cs="David" w:hint="cs"/>
          <w:u w:val="single"/>
          <w:rtl/>
        </w:rPr>
      </w:pPr>
    </w:p>
    <w:p w14:paraId="5BB605D2" w14:textId="77777777" w:rsidR="00116809" w:rsidRDefault="00116809" w:rsidP="00116809">
      <w:pPr>
        <w:bidi/>
        <w:ind w:firstLine="720"/>
        <w:jc w:val="both"/>
        <w:rPr>
          <w:rFonts w:cs="David" w:hint="cs"/>
          <w:rtl/>
        </w:rPr>
      </w:pPr>
      <w:r>
        <w:rPr>
          <w:rFonts w:cs="David" w:hint="cs"/>
          <w:rtl/>
        </w:rPr>
        <w:t xml:space="preserve">אל תיתמם. </w:t>
      </w:r>
    </w:p>
    <w:p w14:paraId="710A382E" w14:textId="77777777" w:rsidR="00116809" w:rsidRDefault="00116809" w:rsidP="00116809">
      <w:pPr>
        <w:bidi/>
        <w:ind w:firstLine="720"/>
        <w:jc w:val="both"/>
        <w:rPr>
          <w:rFonts w:cs="David" w:hint="cs"/>
          <w:rtl/>
        </w:rPr>
      </w:pPr>
    </w:p>
    <w:p w14:paraId="301A3652" w14:textId="77777777" w:rsidR="00116809" w:rsidRDefault="00116809" w:rsidP="00116809">
      <w:pPr>
        <w:bidi/>
        <w:jc w:val="both"/>
        <w:rPr>
          <w:rFonts w:cs="David" w:hint="cs"/>
          <w:u w:val="single"/>
          <w:rtl/>
        </w:rPr>
      </w:pPr>
      <w:r>
        <w:rPr>
          <w:rFonts w:cs="David" w:hint="cs"/>
          <w:u w:val="single"/>
          <w:rtl/>
        </w:rPr>
        <w:t>כרמל שאמה</w:t>
      </w:r>
      <w:r w:rsidRPr="00E36EB4">
        <w:rPr>
          <w:rFonts w:cs="David" w:hint="cs"/>
          <w:u w:val="single"/>
          <w:rtl/>
        </w:rPr>
        <w:t>:</w:t>
      </w:r>
    </w:p>
    <w:p w14:paraId="78A2BA22" w14:textId="77777777" w:rsidR="00116809" w:rsidRDefault="00116809" w:rsidP="00116809">
      <w:pPr>
        <w:bidi/>
        <w:jc w:val="both"/>
        <w:rPr>
          <w:rFonts w:cs="David" w:hint="cs"/>
          <w:u w:val="single"/>
          <w:rtl/>
        </w:rPr>
      </w:pPr>
    </w:p>
    <w:p w14:paraId="15CB9C18" w14:textId="77777777" w:rsidR="00116809" w:rsidRDefault="00116809" w:rsidP="00116809">
      <w:pPr>
        <w:bidi/>
        <w:ind w:firstLine="720"/>
        <w:jc w:val="both"/>
        <w:rPr>
          <w:rFonts w:cs="David" w:hint="cs"/>
          <w:rtl/>
        </w:rPr>
      </w:pPr>
      <w:r>
        <w:rPr>
          <w:rFonts w:cs="David" w:hint="cs"/>
          <w:rtl/>
        </w:rPr>
        <w:t xml:space="preserve">לגופו של עניין, את ההצעה הזאת הגיש חבר כנסת אחד. הצעות דחופות שאושרו הוגשו על-ידי מספר סיעות, על-ידי מספר נציגים של סיעות. הצעה אחרת שחבר הכנסת טלב אלסאנע הגיש במסגרת "דיון מהיר" כן אושרה, כי היא נגעה לבעיות אמיתיות בתוך מדינת ישראל. אין לכנסת ישראל מה לעסוק עכשיו בספקולציות עיתונאיות ואנחנו לא מתרגשים מכתבות. </w:t>
      </w:r>
    </w:p>
    <w:p w14:paraId="3F30145E" w14:textId="77777777" w:rsidR="00116809" w:rsidRDefault="00116809" w:rsidP="00116809">
      <w:pPr>
        <w:bidi/>
        <w:ind w:firstLine="720"/>
        <w:jc w:val="both"/>
        <w:rPr>
          <w:rFonts w:cs="David" w:hint="cs"/>
          <w:rtl/>
        </w:rPr>
      </w:pPr>
    </w:p>
    <w:p w14:paraId="328A3736" w14:textId="77777777" w:rsidR="00116809" w:rsidRDefault="00116809" w:rsidP="00116809">
      <w:pPr>
        <w:keepNext/>
        <w:bidi/>
        <w:jc w:val="both"/>
        <w:rPr>
          <w:rFonts w:cs="David" w:hint="cs"/>
          <w:u w:val="single"/>
          <w:rtl/>
        </w:rPr>
      </w:pPr>
      <w:r>
        <w:rPr>
          <w:rFonts w:cs="David" w:hint="cs"/>
          <w:u w:val="single"/>
          <w:rtl/>
        </w:rPr>
        <w:t>טלב אלסאנע</w:t>
      </w:r>
      <w:r w:rsidRPr="00E36EB4">
        <w:rPr>
          <w:rFonts w:cs="David" w:hint="cs"/>
          <w:u w:val="single"/>
          <w:rtl/>
        </w:rPr>
        <w:t>:</w:t>
      </w:r>
    </w:p>
    <w:p w14:paraId="7B74DD05" w14:textId="77777777" w:rsidR="00116809" w:rsidRDefault="00116809" w:rsidP="00116809">
      <w:pPr>
        <w:bidi/>
        <w:jc w:val="both"/>
        <w:rPr>
          <w:rFonts w:cs="David" w:hint="cs"/>
          <w:u w:val="single"/>
          <w:rtl/>
        </w:rPr>
      </w:pPr>
    </w:p>
    <w:p w14:paraId="4D4FF0D1" w14:textId="77777777" w:rsidR="00116809" w:rsidRDefault="00116809" w:rsidP="00116809">
      <w:pPr>
        <w:bidi/>
        <w:ind w:firstLine="720"/>
        <w:jc w:val="both"/>
        <w:rPr>
          <w:rFonts w:cs="David" w:hint="cs"/>
          <w:rtl/>
        </w:rPr>
      </w:pPr>
      <w:r>
        <w:rPr>
          <w:rFonts w:cs="David" w:hint="cs"/>
          <w:rtl/>
        </w:rPr>
        <w:t>שבעה אזרחים ישראלים שהדרכונים שלהם נעלמו, הדרכונים שלהם הסתובבו בדובאי, זה לא מעניין אותנו?</w:t>
      </w:r>
    </w:p>
    <w:p w14:paraId="0ED66044" w14:textId="77777777" w:rsidR="00116809" w:rsidRDefault="00116809" w:rsidP="00116809">
      <w:pPr>
        <w:bidi/>
        <w:ind w:firstLine="720"/>
        <w:jc w:val="both"/>
        <w:rPr>
          <w:rFonts w:cs="David" w:hint="cs"/>
          <w:rtl/>
        </w:rPr>
      </w:pPr>
    </w:p>
    <w:p w14:paraId="5137B81D" w14:textId="77777777" w:rsidR="00116809" w:rsidRDefault="00116809" w:rsidP="00116809">
      <w:pPr>
        <w:bidi/>
        <w:jc w:val="both"/>
        <w:rPr>
          <w:rFonts w:cs="David" w:hint="cs"/>
          <w:u w:val="single"/>
          <w:rtl/>
        </w:rPr>
      </w:pPr>
      <w:r>
        <w:rPr>
          <w:rFonts w:cs="David" w:hint="cs"/>
          <w:u w:val="single"/>
          <w:rtl/>
        </w:rPr>
        <w:t>זבולון אורלב</w:t>
      </w:r>
      <w:r w:rsidRPr="00E36EB4">
        <w:rPr>
          <w:rFonts w:cs="David" w:hint="cs"/>
          <w:u w:val="single"/>
          <w:rtl/>
        </w:rPr>
        <w:t>:</w:t>
      </w:r>
    </w:p>
    <w:p w14:paraId="619F1F34" w14:textId="77777777" w:rsidR="00116809" w:rsidRDefault="00116809" w:rsidP="00116809">
      <w:pPr>
        <w:bidi/>
        <w:jc w:val="both"/>
        <w:rPr>
          <w:rFonts w:cs="David" w:hint="cs"/>
          <w:u w:val="single"/>
          <w:rtl/>
        </w:rPr>
      </w:pPr>
    </w:p>
    <w:p w14:paraId="307CF298" w14:textId="77777777" w:rsidR="00116809" w:rsidRDefault="00116809" w:rsidP="00116809">
      <w:pPr>
        <w:bidi/>
        <w:ind w:firstLine="720"/>
        <w:jc w:val="both"/>
        <w:rPr>
          <w:rFonts w:cs="David" w:hint="cs"/>
          <w:rtl/>
        </w:rPr>
      </w:pPr>
      <w:r>
        <w:rPr>
          <w:rFonts w:cs="David" w:hint="cs"/>
          <w:rtl/>
        </w:rPr>
        <w:t xml:space="preserve">אף דרכון ישראלי לא זויף, לא נעלם. </w:t>
      </w:r>
    </w:p>
    <w:p w14:paraId="44738FDA" w14:textId="77777777" w:rsidR="00116809" w:rsidRDefault="00116809" w:rsidP="00116809">
      <w:pPr>
        <w:bidi/>
        <w:ind w:firstLine="720"/>
        <w:jc w:val="both"/>
        <w:rPr>
          <w:rFonts w:cs="David" w:hint="cs"/>
          <w:rtl/>
        </w:rPr>
      </w:pPr>
    </w:p>
    <w:p w14:paraId="206287D9"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7F0247A6" w14:textId="77777777" w:rsidR="00116809" w:rsidRDefault="00116809" w:rsidP="00116809">
      <w:pPr>
        <w:bidi/>
        <w:jc w:val="both"/>
        <w:rPr>
          <w:rFonts w:cs="David" w:hint="cs"/>
          <w:u w:val="single"/>
          <w:rtl/>
        </w:rPr>
      </w:pPr>
    </w:p>
    <w:p w14:paraId="1583B7E0" w14:textId="77777777" w:rsidR="00116809" w:rsidRDefault="00116809" w:rsidP="00116809">
      <w:pPr>
        <w:bidi/>
        <w:ind w:firstLine="720"/>
        <w:jc w:val="both"/>
        <w:rPr>
          <w:rFonts w:cs="David" w:hint="cs"/>
          <w:rtl/>
        </w:rPr>
      </w:pPr>
      <w:r>
        <w:rPr>
          <w:rFonts w:cs="David" w:hint="cs"/>
          <w:rtl/>
        </w:rPr>
        <w:t>באמת? הדרכונים שלהם היו שם, הם היו כאן. כפל האזרחות  שלהם - - -</w:t>
      </w:r>
    </w:p>
    <w:p w14:paraId="7931B68E" w14:textId="77777777" w:rsidR="00116809" w:rsidRDefault="00116809" w:rsidP="00116809">
      <w:pPr>
        <w:bidi/>
        <w:ind w:firstLine="720"/>
        <w:jc w:val="both"/>
        <w:rPr>
          <w:rFonts w:cs="David" w:hint="cs"/>
          <w:rtl/>
        </w:rPr>
      </w:pPr>
    </w:p>
    <w:p w14:paraId="03356FE8" w14:textId="77777777" w:rsidR="00116809" w:rsidRPr="0073607F" w:rsidRDefault="00116809" w:rsidP="00116809">
      <w:pPr>
        <w:tabs>
          <w:tab w:val="left" w:pos="1221"/>
        </w:tabs>
        <w:bidi/>
        <w:jc w:val="both"/>
        <w:rPr>
          <w:rFonts w:cs="David" w:hint="cs"/>
          <w:rtl/>
        </w:rPr>
      </w:pPr>
      <w:r w:rsidRPr="0073607F">
        <w:rPr>
          <w:rFonts w:cs="David" w:hint="cs"/>
          <w:u w:val="single"/>
          <w:rtl/>
        </w:rPr>
        <w:t>היו"ר יריב לוין:</w:t>
      </w:r>
    </w:p>
    <w:p w14:paraId="3412D6BF" w14:textId="77777777" w:rsidR="00116809" w:rsidRDefault="00116809" w:rsidP="00116809">
      <w:pPr>
        <w:tabs>
          <w:tab w:val="left" w:pos="1221"/>
        </w:tabs>
        <w:bidi/>
        <w:jc w:val="both"/>
        <w:rPr>
          <w:rFonts w:cs="David" w:hint="cs"/>
          <w:rtl/>
        </w:rPr>
      </w:pPr>
    </w:p>
    <w:p w14:paraId="51C53175" w14:textId="77777777" w:rsidR="00116809" w:rsidRDefault="00116809" w:rsidP="00116809">
      <w:pPr>
        <w:bidi/>
        <w:ind w:firstLine="720"/>
        <w:jc w:val="both"/>
        <w:rPr>
          <w:rFonts w:cs="David" w:hint="cs"/>
          <w:rtl/>
        </w:rPr>
      </w:pPr>
      <w:r>
        <w:rPr>
          <w:rFonts w:cs="David" w:hint="cs"/>
          <w:rtl/>
        </w:rPr>
        <w:t xml:space="preserve">הדבר היחיד שנעלם זה מבחוח, וטוב שכך. </w:t>
      </w:r>
    </w:p>
    <w:p w14:paraId="15073EB5" w14:textId="77777777" w:rsidR="00116809" w:rsidRDefault="00116809" w:rsidP="00116809">
      <w:pPr>
        <w:bidi/>
        <w:ind w:firstLine="720"/>
        <w:jc w:val="both"/>
        <w:rPr>
          <w:rFonts w:cs="David" w:hint="cs"/>
          <w:rtl/>
        </w:rPr>
      </w:pPr>
    </w:p>
    <w:p w14:paraId="51FD5A21"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7F777C8D" w14:textId="77777777" w:rsidR="00116809" w:rsidRDefault="00116809" w:rsidP="00116809">
      <w:pPr>
        <w:bidi/>
        <w:jc w:val="both"/>
        <w:rPr>
          <w:rFonts w:cs="David" w:hint="cs"/>
          <w:u w:val="single"/>
          <w:rtl/>
        </w:rPr>
      </w:pPr>
    </w:p>
    <w:p w14:paraId="25F221E3" w14:textId="77777777" w:rsidR="00116809" w:rsidRDefault="00116809" w:rsidP="00116809">
      <w:pPr>
        <w:bidi/>
        <w:ind w:firstLine="720"/>
        <w:jc w:val="both"/>
        <w:rPr>
          <w:rFonts w:cs="David" w:hint="cs"/>
          <w:rtl/>
        </w:rPr>
      </w:pPr>
      <w:r>
        <w:rPr>
          <w:rFonts w:cs="David" w:hint="cs"/>
          <w:rtl/>
        </w:rPr>
        <w:t xml:space="preserve">רצח זה רצח. </w:t>
      </w:r>
    </w:p>
    <w:p w14:paraId="550AD442" w14:textId="77777777" w:rsidR="00116809" w:rsidRDefault="00116809" w:rsidP="00116809">
      <w:pPr>
        <w:bidi/>
        <w:ind w:firstLine="720"/>
        <w:jc w:val="both"/>
        <w:rPr>
          <w:rFonts w:cs="David" w:hint="cs"/>
          <w:rtl/>
        </w:rPr>
      </w:pPr>
    </w:p>
    <w:p w14:paraId="1B7DDD2B" w14:textId="77777777" w:rsidR="00116809" w:rsidRPr="0073607F" w:rsidRDefault="00116809" w:rsidP="00116809">
      <w:pPr>
        <w:tabs>
          <w:tab w:val="left" w:pos="1221"/>
        </w:tabs>
        <w:bidi/>
        <w:jc w:val="both"/>
        <w:rPr>
          <w:rFonts w:cs="David" w:hint="cs"/>
          <w:rtl/>
        </w:rPr>
      </w:pPr>
      <w:r w:rsidRPr="0073607F">
        <w:rPr>
          <w:rFonts w:cs="David" w:hint="cs"/>
          <w:u w:val="single"/>
          <w:rtl/>
        </w:rPr>
        <w:t>היו"ר יריב לוין:</w:t>
      </w:r>
    </w:p>
    <w:p w14:paraId="469A7165" w14:textId="77777777" w:rsidR="00116809" w:rsidRDefault="00116809" w:rsidP="00116809">
      <w:pPr>
        <w:tabs>
          <w:tab w:val="left" w:pos="1221"/>
        </w:tabs>
        <w:bidi/>
        <w:jc w:val="both"/>
        <w:rPr>
          <w:rFonts w:cs="David" w:hint="cs"/>
          <w:rtl/>
        </w:rPr>
      </w:pPr>
    </w:p>
    <w:p w14:paraId="2DFD0111" w14:textId="77777777" w:rsidR="00116809" w:rsidRDefault="00116809" w:rsidP="00116809">
      <w:pPr>
        <w:bidi/>
        <w:ind w:firstLine="720"/>
        <w:jc w:val="both"/>
        <w:rPr>
          <w:rFonts w:cs="David" w:hint="cs"/>
          <w:rtl/>
        </w:rPr>
      </w:pPr>
      <w:r>
        <w:rPr>
          <w:rFonts w:cs="David" w:hint="cs"/>
          <w:rtl/>
        </w:rPr>
        <w:t xml:space="preserve">זה רצח? זה להרוג פצצה מתקתקת, אדם עם דם על הידיים ורוצח שפל. זה הכל. </w:t>
      </w:r>
    </w:p>
    <w:p w14:paraId="5E1EA6B1" w14:textId="77777777" w:rsidR="00116809" w:rsidRDefault="00116809" w:rsidP="00116809">
      <w:pPr>
        <w:bidi/>
        <w:ind w:firstLine="720"/>
        <w:jc w:val="both"/>
        <w:rPr>
          <w:rFonts w:cs="David" w:hint="cs"/>
          <w:rtl/>
        </w:rPr>
      </w:pPr>
    </w:p>
    <w:p w14:paraId="58EDB302" w14:textId="77777777" w:rsidR="00116809" w:rsidRDefault="00116809" w:rsidP="00116809">
      <w:pPr>
        <w:bidi/>
        <w:jc w:val="both"/>
        <w:rPr>
          <w:rFonts w:cs="David" w:hint="cs"/>
          <w:u w:val="single"/>
          <w:rtl/>
        </w:rPr>
      </w:pPr>
      <w:r>
        <w:rPr>
          <w:rFonts w:cs="David" w:hint="cs"/>
          <w:u w:val="single"/>
          <w:rtl/>
        </w:rPr>
        <w:t>כרמל שאמה</w:t>
      </w:r>
      <w:r w:rsidRPr="00E36EB4">
        <w:rPr>
          <w:rFonts w:cs="David" w:hint="cs"/>
          <w:u w:val="single"/>
          <w:rtl/>
        </w:rPr>
        <w:t>:</w:t>
      </w:r>
    </w:p>
    <w:p w14:paraId="31F94458" w14:textId="77777777" w:rsidR="00116809" w:rsidRDefault="00116809" w:rsidP="00116809">
      <w:pPr>
        <w:bidi/>
        <w:jc w:val="both"/>
        <w:rPr>
          <w:rFonts w:cs="David" w:hint="cs"/>
          <w:u w:val="single"/>
          <w:rtl/>
        </w:rPr>
      </w:pPr>
    </w:p>
    <w:p w14:paraId="42BFBE08" w14:textId="77777777" w:rsidR="00116809" w:rsidRDefault="00116809" w:rsidP="00116809">
      <w:pPr>
        <w:bidi/>
        <w:ind w:firstLine="720"/>
        <w:jc w:val="both"/>
        <w:rPr>
          <w:rFonts w:cs="David" w:hint="cs"/>
          <w:rtl/>
        </w:rPr>
      </w:pPr>
      <w:r>
        <w:rPr>
          <w:rFonts w:cs="David" w:hint="cs"/>
          <w:rtl/>
        </w:rPr>
        <w:t xml:space="preserve">כל טרוריסט צריך לדעת שזה סופו. כל טרוריסט שפגע בילדים, ששפך דם במתכוון בצורה טרוריסטית, צריך לדעת שזה סופו. שום חוק בין-לאומי לא מגן עליו. חוק בין-לאומי לא מגן על טרוריסטים. </w:t>
      </w:r>
    </w:p>
    <w:p w14:paraId="50EA1F7B" w14:textId="77777777" w:rsidR="00116809" w:rsidRDefault="00116809" w:rsidP="00116809">
      <w:pPr>
        <w:bidi/>
        <w:ind w:firstLine="720"/>
        <w:jc w:val="both"/>
        <w:rPr>
          <w:rFonts w:cs="David" w:hint="cs"/>
          <w:rtl/>
        </w:rPr>
      </w:pPr>
    </w:p>
    <w:p w14:paraId="40C6A513" w14:textId="77777777" w:rsidR="00116809" w:rsidRDefault="00116809" w:rsidP="00116809">
      <w:pPr>
        <w:bidi/>
        <w:ind w:firstLine="720"/>
        <w:jc w:val="both"/>
        <w:rPr>
          <w:rFonts w:cs="David" w:hint="cs"/>
          <w:rtl/>
        </w:rPr>
      </w:pPr>
      <w:r>
        <w:rPr>
          <w:rFonts w:cs="David" w:hint="cs"/>
          <w:rtl/>
        </w:rPr>
        <w:t xml:space="preserve">לכן, אדוני היושב-ראש, אני לא רואה בטיעונים - - - </w:t>
      </w:r>
    </w:p>
    <w:p w14:paraId="1FB79941" w14:textId="77777777" w:rsidR="00116809" w:rsidRDefault="00116809" w:rsidP="00116809">
      <w:pPr>
        <w:bidi/>
        <w:ind w:firstLine="720"/>
        <w:jc w:val="both"/>
        <w:rPr>
          <w:rFonts w:cs="David" w:hint="cs"/>
          <w:rtl/>
        </w:rPr>
      </w:pPr>
    </w:p>
    <w:p w14:paraId="617F13CD"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63277A5C" w14:textId="77777777" w:rsidR="00116809" w:rsidRDefault="00116809" w:rsidP="00116809">
      <w:pPr>
        <w:bidi/>
        <w:jc w:val="both"/>
        <w:rPr>
          <w:rFonts w:cs="David" w:hint="cs"/>
          <w:u w:val="single"/>
          <w:rtl/>
        </w:rPr>
      </w:pPr>
    </w:p>
    <w:p w14:paraId="7C8E01EC" w14:textId="77777777" w:rsidR="00116809" w:rsidRDefault="00116809" w:rsidP="00116809">
      <w:pPr>
        <w:bidi/>
        <w:ind w:firstLine="720"/>
        <w:jc w:val="both"/>
        <w:rPr>
          <w:rFonts w:cs="David" w:hint="cs"/>
          <w:rtl/>
        </w:rPr>
      </w:pPr>
      <w:r>
        <w:rPr>
          <w:rFonts w:cs="David" w:hint="cs"/>
          <w:rtl/>
        </w:rPr>
        <w:t>אז למה לא לקיים דיון בעניין?</w:t>
      </w:r>
    </w:p>
    <w:p w14:paraId="6EECA727" w14:textId="77777777" w:rsidR="00116809" w:rsidRDefault="00116809" w:rsidP="00116809">
      <w:pPr>
        <w:bidi/>
        <w:ind w:firstLine="720"/>
        <w:jc w:val="both"/>
        <w:rPr>
          <w:rFonts w:cs="David" w:hint="cs"/>
          <w:rtl/>
        </w:rPr>
      </w:pPr>
    </w:p>
    <w:p w14:paraId="07D57D14" w14:textId="77777777" w:rsidR="00116809" w:rsidRDefault="00116809" w:rsidP="00116809">
      <w:pPr>
        <w:bidi/>
        <w:jc w:val="both"/>
        <w:rPr>
          <w:rFonts w:cs="David" w:hint="cs"/>
          <w:u w:val="single"/>
          <w:rtl/>
        </w:rPr>
      </w:pPr>
      <w:r>
        <w:rPr>
          <w:rFonts w:cs="David" w:hint="cs"/>
          <w:u w:val="single"/>
          <w:rtl/>
        </w:rPr>
        <w:t>זבולון אורלב</w:t>
      </w:r>
      <w:r w:rsidRPr="00E36EB4">
        <w:rPr>
          <w:rFonts w:cs="David" w:hint="cs"/>
          <w:u w:val="single"/>
          <w:rtl/>
        </w:rPr>
        <w:t>:</w:t>
      </w:r>
    </w:p>
    <w:p w14:paraId="242C3020" w14:textId="77777777" w:rsidR="00116809" w:rsidRDefault="00116809" w:rsidP="00116809">
      <w:pPr>
        <w:bidi/>
        <w:jc w:val="both"/>
        <w:rPr>
          <w:rFonts w:cs="David" w:hint="cs"/>
          <w:u w:val="single"/>
          <w:rtl/>
        </w:rPr>
      </w:pPr>
    </w:p>
    <w:p w14:paraId="4E3EF685" w14:textId="77777777" w:rsidR="00116809" w:rsidRDefault="00116809" w:rsidP="00116809">
      <w:pPr>
        <w:bidi/>
        <w:ind w:firstLine="720"/>
        <w:jc w:val="both"/>
        <w:rPr>
          <w:rFonts w:cs="David" w:hint="cs"/>
          <w:rtl/>
        </w:rPr>
      </w:pPr>
      <w:r>
        <w:rPr>
          <w:rFonts w:cs="David" w:hint="cs"/>
          <w:rtl/>
        </w:rPr>
        <w:t xml:space="preserve">תגיש הצעה רגילה. </w:t>
      </w:r>
    </w:p>
    <w:p w14:paraId="60841D50" w14:textId="77777777" w:rsidR="00116809" w:rsidRDefault="00116809" w:rsidP="00116809">
      <w:pPr>
        <w:bidi/>
        <w:ind w:firstLine="720"/>
        <w:jc w:val="both"/>
        <w:rPr>
          <w:rFonts w:cs="David" w:hint="cs"/>
          <w:rtl/>
        </w:rPr>
      </w:pPr>
    </w:p>
    <w:p w14:paraId="47656D77" w14:textId="77777777" w:rsidR="00116809" w:rsidRDefault="00116809" w:rsidP="00116809">
      <w:pPr>
        <w:bidi/>
        <w:jc w:val="both"/>
        <w:rPr>
          <w:rFonts w:cs="David" w:hint="cs"/>
          <w:u w:val="single"/>
          <w:rtl/>
        </w:rPr>
      </w:pPr>
      <w:r>
        <w:rPr>
          <w:rFonts w:cs="David" w:hint="cs"/>
          <w:u w:val="single"/>
          <w:rtl/>
        </w:rPr>
        <w:t>כרמל שאמה</w:t>
      </w:r>
      <w:r w:rsidRPr="00E36EB4">
        <w:rPr>
          <w:rFonts w:cs="David" w:hint="cs"/>
          <w:u w:val="single"/>
          <w:rtl/>
        </w:rPr>
        <w:t>:</w:t>
      </w:r>
    </w:p>
    <w:p w14:paraId="19253B2F" w14:textId="77777777" w:rsidR="00116809" w:rsidRDefault="00116809" w:rsidP="00116809">
      <w:pPr>
        <w:bidi/>
        <w:jc w:val="both"/>
        <w:rPr>
          <w:rFonts w:cs="David" w:hint="cs"/>
          <w:u w:val="single"/>
          <w:rtl/>
        </w:rPr>
      </w:pPr>
    </w:p>
    <w:p w14:paraId="445C4274" w14:textId="77777777" w:rsidR="00116809" w:rsidRDefault="00116809" w:rsidP="00116809">
      <w:pPr>
        <w:bidi/>
        <w:ind w:firstLine="720"/>
        <w:jc w:val="both"/>
        <w:rPr>
          <w:rFonts w:cs="David" w:hint="cs"/>
          <w:rtl/>
        </w:rPr>
      </w:pPr>
      <w:r>
        <w:rPr>
          <w:rFonts w:cs="David" w:hint="cs"/>
          <w:rtl/>
        </w:rPr>
        <w:t xml:space="preserve">כי נשיאות הכנסת בראשות היושב-ראש החליטה שיש נושאים חשובים יותר. לדוגמה, הציעה חברת הכנסת חנין זועבי דבר שיכול לגעת גם לך: סגירת כיתות לימוד למבוגרים ברהט. זה הרבה יותר חשוב. </w:t>
      </w:r>
    </w:p>
    <w:p w14:paraId="226E47D1" w14:textId="77777777" w:rsidR="00116809" w:rsidRDefault="00116809" w:rsidP="00116809">
      <w:pPr>
        <w:bidi/>
        <w:ind w:firstLine="720"/>
        <w:jc w:val="both"/>
        <w:rPr>
          <w:rFonts w:cs="David" w:hint="cs"/>
          <w:rtl/>
        </w:rPr>
      </w:pPr>
    </w:p>
    <w:p w14:paraId="7BC5D113" w14:textId="77777777" w:rsidR="00116809" w:rsidRDefault="00116809" w:rsidP="00116809">
      <w:pPr>
        <w:bidi/>
        <w:jc w:val="both"/>
        <w:rPr>
          <w:rFonts w:cs="David" w:hint="cs"/>
          <w:u w:val="single"/>
          <w:rtl/>
        </w:rPr>
      </w:pPr>
      <w:r>
        <w:rPr>
          <w:rFonts w:cs="David" w:hint="cs"/>
          <w:u w:val="single"/>
          <w:rtl/>
        </w:rPr>
        <w:t>רוברט אילטוב</w:t>
      </w:r>
      <w:r w:rsidRPr="00E36EB4">
        <w:rPr>
          <w:rFonts w:cs="David" w:hint="cs"/>
          <w:u w:val="single"/>
          <w:rtl/>
        </w:rPr>
        <w:t>:</w:t>
      </w:r>
    </w:p>
    <w:p w14:paraId="6EF2AFEC" w14:textId="77777777" w:rsidR="00116809" w:rsidRDefault="00116809" w:rsidP="00116809">
      <w:pPr>
        <w:bidi/>
        <w:jc w:val="both"/>
        <w:rPr>
          <w:rFonts w:cs="David" w:hint="cs"/>
          <w:u w:val="single"/>
          <w:rtl/>
        </w:rPr>
      </w:pPr>
    </w:p>
    <w:p w14:paraId="6F53F1D5" w14:textId="77777777" w:rsidR="00116809" w:rsidRDefault="00116809" w:rsidP="00116809">
      <w:pPr>
        <w:bidi/>
        <w:ind w:firstLine="720"/>
        <w:jc w:val="both"/>
        <w:rPr>
          <w:rFonts w:cs="David" w:hint="cs"/>
          <w:rtl/>
        </w:rPr>
      </w:pPr>
      <w:r>
        <w:rPr>
          <w:rFonts w:cs="David" w:hint="cs"/>
          <w:rtl/>
        </w:rPr>
        <w:t xml:space="preserve">זה לא מעניין אותו בכלל. </w:t>
      </w:r>
    </w:p>
    <w:p w14:paraId="02717763" w14:textId="77777777" w:rsidR="00116809" w:rsidRDefault="00116809" w:rsidP="00116809">
      <w:pPr>
        <w:bidi/>
        <w:ind w:firstLine="720"/>
        <w:jc w:val="both"/>
        <w:rPr>
          <w:rFonts w:cs="David" w:hint="cs"/>
          <w:rtl/>
        </w:rPr>
      </w:pPr>
    </w:p>
    <w:p w14:paraId="55FDBFF2" w14:textId="77777777" w:rsidR="00116809" w:rsidRDefault="00116809" w:rsidP="00116809">
      <w:pPr>
        <w:bidi/>
        <w:jc w:val="both"/>
        <w:rPr>
          <w:rFonts w:cs="David" w:hint="cs"/>
          <w:u w:val="single"/>
          <w:rtl/>
        </w:rPr>
      </w:pPr>
      <w:r>
        <w:rPr>
          <w:rFonts w:cs="David" w:hint="cs"/>
          <w:u w:val="single"/>
          <w:rtl/>
        </w:rPr>
        <w:t>כרמל שאמה</w:t>
      </w:r>
      <w:r w:rsidRPr="00E36EB4">
        <w:rPr>
          <w:rFonts w:cs="David" w:hint="cs"/>
          <w:u w:val="single"/>
          <w:rtl/>
        </w:rPr>
        <w:t>:</w:t>
      </w:r>
    </w:p>
    <w:p w14:paraId="02B97C7D" w14:textId="77777777" w:rsidR="00116809" w:rsidRDefault="00116809" w:rsidP="00116809">
      <w:pPr>
        <w:bidi/>
        <w:jc w:val="both"/>
        <w:rPr>
          <w:rFonts w:cs="David" w:hint="cs"/>
          <w:u w:val="single"/>
          <w:rtl/>
        </w:rPr>
      </w:pPr>
    </w:p>
    <w:p w14:paraId="20E97C29" w14:textId="77777777" w:rsidR="00116809" w:rsidRDefault="00116809" w:rsidP="00116809">
      <w:pPr>
        <w:bidi/>
        <w:ind w:firstLine="720"/>
        <w:jc w:val="both"/>
        <w:rPr>
          <w:rFonts w:cs="David" w:hint="cs"/>
          <w:rtl/>
        </w:rPr>
      </w:pPr>
      <w:r>
        <w:rPr>
          <w:rFonts w:cs="David" w:hint="cs"/>
          <w:rtl/>
        </w:rPr>
        <w:t xml:space="preserve">זה הרבה יותר חשוב מהמצווה שנעשתה בדובאי. </w:t>
      </w:r>
    </w:p>
    <w:p w14:paraId="384D05F1" w14:textId="77777777" w:rsidR="00116809" w:rsidRDefault="00116809" w:rsidP="00116809">
      <w:pPr>
        <w:bidi/>
        <w:ind w:firstLine="720"/>
        <w:jc w:val="both"/>
        <w:rPr>
          <w:rFonts w:cs="David" w:hint="cs"/>
          <w:rtl/>
        </w:rPr>
      </w:pPr>
    </w:p>
    <w:p w14:paraId="7DE9BF3F" w14:textId="77777777" w:rsidR="00116809" w:rsidRDefault="00116809" w:rsidP="00116809">
      <w:pPr>
        <w:keepNext/>
        <w:bidi/>
        <w:jc w:val="both"/>
        <w:rPr>
          <w:rFonts w:cs="David" w:hint="cs"/>
          <w:u w:val="single"/>
          <w:rtl/>
        </w:rPr>
      </w:pPr>
      <w:r>
        <w:rPr>
          <w:rFonts w:cs="David" w:hint="cs"/>
          <w:u w:val="single"/>
          <w:rtl/>
        </w:rPr>
        <w:t>טלב אלסאנע</w:t>
      </w:r>
      <w:r w:rsidRPr="00E36EB4">
        <w:rPr>
          <w:rFonts w:cs="David" w:hint="cs"/>
          <w:u w:val="single"/>
          <w:rtl/>
        </w:rPr>
        <w:t>:</w:t>
      </w:r>
    </w:p>
    <w:p w14:paraId="0B5AC5C8" w14:textId="77777777" w:rsidR="00116809" w:rsidRDefault="00116809" w:rsidP="00116809">
      <w:pPr>
        <w:keepNext/>
        <w:bidi/>
        <w:jc w:val="both"/>
        <w:rPr>
          <w:rFonts w:cs="David" w:hint="cs"/>
          <w:u w:val="single"/>
          <w:rtl/>
        </w:rPr>
      </w:pPr>
    </w:p>
    <w:p w14:paraId="346240BB" w14:textId="77777777" w:rsidR="00116809" w:rsidRDefault="00116809" w:rsidP="00116809">
      <w:pPr>
        <w:bidi/>
        <w:ind w:firstLine="720"/>
        <w:jc w:val="both"/>
        <w:rPr>
          <w:rFonts w:cs="David" w:hint="cs"/>
          <w:rtl/>
        </w:rPr>
      </w:pPr>
      <w:r>
        <w:rPr>
          <w:rFonts w:cs="David" w:hint="cs"/>
          <w:rtl/>
        </w:rPr>
        <w:t xml:space="preserve">צריך לדון בכל. </w:t>
      </w:r>
    </w:p>
    <w:p w14:paraId="385A0CD1" w14:textId="77777777" w:rsidR="00116809" w:rsidRDefault="00116809" w:rsidP="00116809">
      <w:pPr>
        <w:bidi/>
        <w:ind w:firstLine="720"/>
        <w:jc w:val="both"/>
        <w:rPr>
          <w:rFonts w:cs="David" w:hint="cs"/>
          <w:rtl/>
        </w:rPr>
      </w:pPr>
    </w:p>
    <w:p w14:paraId="71AA8151" w14:textId="77777777" w:rsidR="00116809" w:rsidRDefault="00116809" w:rsidP="00116809">
      <w:pPr>
        <w:bidi/>
        <w:jc w:val="both"/>
        <w:rPr>
          <w:rFonts w:cs="David" w:hint="cs"/>
          <w:u w:val="single"/>
          <w:rtl/>
        </w:rPr>
      </w:pPr>
      <w:r>
        <w:rPr>
          <w:rFonts w:cs="David" w:hint="cs"/>
          <w:u w:val="single"/>
          <w:rtl/>
        </w:rPr>
        <w:t>כרמל שאמה</w:t>
      </w:r>
      <w:r w:rsidRPr="00E36EB4">
        <w:rPr>
          <w:rFonts w:cs="David" w:hint="cs"/>
          <w:u w:val="single"/>
          <w:rtl/>
        </w:rPr>
        <w:t>:</w:t>
      </w:r>
    </w:p>
    <w:p w14:paraId="353006FF" w14:textId="77777777" w:rsidR="00116809" w:rsidRDefault="00116809" w:rsidP="00116809">
      <w:pPr>
        <w:bidi/>
        <w:jc w:val="both"/>
        <w:rPr>
          <w:rFonts w:cs="David" w:hint="cs"/>
          <w:u w:val="single"/>
          <w:rtl/>
        </w:rPr>
      </w:pPr>
    </w:p>
    <w:p w14:paraId="0E89472C" w14:textId="77777777" w:rsidR="00116809" w:rsidRDefault="00116809" w:rsidP="00116809">
      <w:pPr>
        <w:bidi/>
        <w:ind w:firstLine="720"/>
        <w:jc w:val="both"/>
        <w:rPr>
          <w:rFonts w:cs="David" w:hint="cs"/>
          <w:rtl/>
        </w:rPr>
      </w:pPr>
      <w:r>
        <w:rPr>
          <w:rFonts w:cs="David" w:hint="cs"/>
          <w:rtl/>
        </w:rPr>
        <w:t>אני רוצה להזכיר לך פעם נוספת שמי שבחר בך הם אזרחי ישראל ולא תושבי הרשות הפלסטינית ועזה. תפסיק לייצג את האינטרסים שלהם.</w:t>
      </w:r>
    </w:p>
    <w:p w14:paraId="437C10FE" w14:textId="77777777" w:rsidR="00116809" w:rsidRDefault="00116809" w:rsidP="00116809">
      <w:pPr>
        <w:bidi/>
        <w:ind w:firstLine="720"/>
        <w:jc w:val="both"/>
        <w:rPr>
          <w:rFonts w:cs="David" w:hint="cs"/>
          <w:rtl/>
        </w:rPr>
      </w:pPr>
    </w:p>
    <w:p w14:paraId="09A4A7FC"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0CCD1B82" w14:textId="77777777" w:rsidR="00116809" w:rsidRDefault="00116809" w:rsidP="00116809">
      <w:pPr>
        <w:bidi/>
        <w:jc w:val="both"/>
        <w:rPr>
          <w:rFonts w:cs="David" w:hint="cs"/>
          <w:u w:val="single"/>
          <w:rtl/>
        </w:rPr>
      </w:pPr>
    </w:p>
    <w:p w14:paraId="33A4FD1B" w14:textId="77777777" w:rsidR="00116809" w:rsidRDefault="00116809" w:rsidP="00116809">
      <w:pPr>
        <w:bidi/>
        <w:ind w:firstLine="720"/>
        <w:jc w:val="both"/>
        <w:rPr>
          <w:rFonts w:cs="David" w:hint="cs"/>
          <w:rtl/>
        </w:rPr>
      </w:pPr>
      <w:r>
        <w:rPr>
          <w:rFonts w:cs="David" w:hint="cs"/>
          <w:rtl/>
        </w:rPr>
        <w:t>תפסיק עם הטרור הזה.</w:t>
      </w:r>
    </w:p>
    <w:p w14:paraId="5B8EB519" w14:textId="77777777" w:rsidR="00116809" w:rsidRDefault="00116809" w:rsidP="00116809">
      <w:pPr>
        <w:bidi/>
        <w:ind w:firstLine="720"/>
        <w:jc w:val="both"/>
        <w:rPr>
          <w:rFonts w:cs="David" w:hint="cs"/>
          <w:rtl/>
        </w:rPr>
      </w:pPr>
    </w:p>
    <w:p w14:paraId="0CC65415" w14:textId="77777777" w:rsidR="00116809" w:rsidRDefault="00116809" w:rsidP="00116809">
      <w:pPr>
        <w:bidi/>
        <w:jc w:val="both"/>
        <w:rPr>
          <w:rFonts w:cs="David" w:hint="cs"/>
          <w:u w:val="single"/>
          <w:rtl/>
        </w:rPr>
      </w:pPr>
      <w:r>
        <w:rPr>
          <w:rFonts w:cs="David" w:hint="cs"/>
          <w:u w:val="single"/>
          <w:rtl/>
        </w:rPr>
        <w:t>כרמל שאמה</w:t>
      </w:r>
      <w:r w:rsidRPr="00E36EB4">
        <w:rPr>
          <w:rFonts w:cs="David" w:hint="cs"/>
          <w:u w:val="single"/>
          <w:rtl/>
        </w:rPr>
        <w:t>:</w:t>
      </w:r>
    </w:p>
    <w:p w14:paraId="2F944E7F" w14:textId="77777777" w:rsidR="00116809" w:rsidRDefault="00116809" w:rsidP="00116809">
      <w:pPr>
        <w:bidi/>
        <w:jc w:val="both"/>
        <w:rPr>
          <w:rFonts w:cs="David" w:hint="cs"/>
          <w:u w:val="single"/>
          <w:rtl/>
        </w:rPr>
      </w:pPr>
    </w:p>
    <w:p w14:paraId="67941FB2" w14:textId="77777777" w:rsidR="00116809" w:rsidRDefault="00116809" w:rsidP="00116809">
      <w:pPr>
        <w:bidi/>
        <w:ind w:firstLine="720"/>
        <w:jc w:val="both"/>
        <w:rPr>
          <w:rFonts w:cs="David" w:hint="cs"/>
          <w:rtl/>
        </w:rPr>
      </w:pPr>
      <w:r>
        <w:rPr>
          <w:rFonts w:cs="David" w:hint="cs"/>
          <w:rtl/>
        </w:rPr>
        <w:t>אתה מקבל משכורת וטלפון לא כדי להעביר שיחות לווייניות מהנייה ולא לייצג אינטרסים של עזה.</w:t>
      </w:r>
    </w:p>
    <w:p w14:paraId="3890ED65" w14:textId="77777777" w:rsidR="00116809" w:rsidRDefault="00116809" w:rsidP="00116809">
      <w:pPr>
        <w:bidi/>
        <w:ind w:firstLine="720"/>
        <w:jc w:val="both"/>
        <w:rPr>
          <w:rFonts w:cs="David" w:hint="cs"/>
          <w:rtl/>
        </w:rPr>
      </w:pPr>
    </w:p>
    <w:p w14:paraId="2AF00D97"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564621C9" w14:textId="77777777" w:rsidR="00116809" w:rsidRDefault="00116809" w:rsidP="00116809">
      <w:pPr>
        <w:bidi/>
        <w:jc w:val="both"/>
        <w:rPr>
          <w:rFonts w:cs="David" w:hint="cs"/>
          <w:u w:val="single"/>
          <w:rtl/>
        </w:rPr>
      </w:pPr>
    </w:p>
    <w:p w14:paraId="5B8B043E" w14:textId="77777777" w:rsidR="00116809" w:rsidRDefault="00116809" w:rsidP="00116809">
      <w:pPr>
        <w:bidi/>
        <w:ind w:firstLine="720"/>
        <w:jc w:val="both"/>
        <w:rPr>
          <w:rFonts w:cs="David" w:hint="cs"/>
          <w:rtl/>
        </w:rPr>
      </w:pPr>
      <w:r>
        <w:rPr>
          <w:rFonts w:cs="David" w:hint="cs"/>
          <w:rtl/>
        </w:rPr>
        <w:t xml:space="preserve">לך לעזאזל. </w:t>
      </w:r>
    </w:p>
    <w:p w14:paraId="7F2EB1C2" w14:textId="77777777" w:rsidR="00116809" w:rsidRDefault="00116809" w:rsidP="00116809">
      <w:pPr>
        <w:bidi/>
        <w:ind w:firstLine="720"/>
        <w:jc w:val="both"/>
        <w:rPr>
          <w:rFonts w:cs="David" w:hint="cs"/>
          <w:rtl/>
        </w:rPr>
      </w:pPr>
    </w:p>
    <w:p w14:paraId="3D666D9E" w14:textId="77777777" w:rsidR="00116809" w:rsidRDefault="00116809" w:rsidP="00116809">
      <w:pPr>
        <w:bidi/>
        <w:jc w:val="both"/>
        <w:rPr>
          <w:rFonts w:cs="David" w:hint="cs"/>
          <w:u w:val="single"/>
          <w:rtl/>
        </w:rPr>
      </w:pPr>
      <w:r>
        <w:rPr>
          <w:rFonts w:cs="David" w:hint="cs"/>
          <w:u w:val="single"/>
          <w:rtl/>
        </w:rPr>
        <w:t>כרמל שאמה</w:t>
      </w:r>
      <w:r w:rsidRPr="00E36EB4">
        <w:rPr>
          <w:rFonts w:cs="David" w:hint="cs"/>
          <w:u w:val="single"/>
          <w:rtl/>
        </w:rPr>
        <w:t>:</w:t>
      </w:r>
    </w:p>
    <w:p w14:paraId="1D880FE8" w14:textId="77777777" w:rsidR="00116809" w:rsidRDefault="00116809" w:rsidP="00116809">
      <w:pPr>
        <w:bidi/>
        <w:jc w:val="both"/>
        <w:rPr>
          <w:rFonts w:cs="David" w:hint="cs"/>
          <w:u w:val="single"/>
          <w:rtl/>
        </w:rPr>
      </w:pPr>
    </w:p>
    <w:p w14:paraId="07D6F207" w14:textId="77777777" w:rsidR="00116809" w:rsidRDefault="00116809" w:rsidP="00116809">
      <w:pPr>
        <w:bidi/>
        <w:jc w:val="both"/>
        <w:rPr>
          <w:rFonts w:cs="David" w:hint="cs"/>
          <w:rtl/>
        </w:rPr>
      </w:pPr>
      <w:r>
        <w:rPr>
          <w:rFonts w:cs="David" w:hint="cs"/>
          <w:rtl/>
        </w:rPr>
        <w:tab/>
        <w:t xml:space="preserve">אתה שולח אותי לעזאזל. </w:t>
      </w:r>
    </w:p>
    <w:p w14:paraId="5C0FB99A" w14:textId="77777777" w:rsidR="00116809" w:rsidRDefault="00116809" w:rsidP="00116809">
      <w:pPr>
        <w:bidi/>
        <w:jc w:val="both"/>
        <w:rPr>
          <w:rFonts w:cs="David" w:hint="cs"/>
          <w:rtl/>
        </w:rPr>
      </w:pPr>
    </w:p>
    <w:p w14:paraId="62503896"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3A97C50F" w14:textId="77777777" w:rsidR="00116809" w:rsidRDefault="00116809" w:rsidP="00116809">
      <w:pPr>
        <w:bidi/>
        <w:jc w:val="both"/>
        <w:rPr>
          <w:rFonts w:cs="David" w:hint="cs"/>
          <w:u w:val="single"/>
          <w:rtl/>
        </w:rPr>
      </w:pPr>
    </w:p>
    <w:p w14:paraId="6B6F9FDF" w14:textId="77777777" w:rsidR="00116809" w:rsidRDefault="00116809" w:rsidP="00116809">
      <w:pPr>
        <w:bidi/>
        <w:jc w:val="both"/>
        <w:rPr>
          <w:rFonts w:cs="David" w:hint="cs"/>
          <w:rtl/>
        </w:rPr>
      </w:pPr>
      <w:r>
        <w:rPr>
          <w:rFonts w:cs="David" w:hint="cs"/>
          <w:rtl/>
        </w:rPr>
        <w:tab/>
        <w:t xml:space="preserve">לך לעזאזל. </w:t>
      </w:r>
    </w:p>
    <w:p w14:paraId="34551C88" w14:textId="77777777" w:rsidR="00116809" w:rsidRDefault="00116809" w:rsidP="00116809">
      <w:pPr>
        <w:bidi/>
        <w:jc w:val="both"/>
        <w:rPr>
          <w:rFonts w:cs="David" w:hint="cs"/>
          <w:rtl/>
        </w:rPr>
      </w:pPr>
    </w:p>
    <w:p w14:paraId="40346440" w14:textId="77777777" w:rsidR="00116809" w:rsidRDefault="00116809" w:rsidP="00116809">
      <w:pPr>
        <w:bidi/>
        <w:jc w:val="both"/>
        <w:rPr>
          <w:rFonts w:cs="David" w:hint="cs"/>
          <w:u w:val="single"/>
          <w:rtl/>
        </w:rPr>
      </w:pPr>
      <w:r>
        <w:rPr>
          <w:rFonts w:cs="David" w:hint="cs"/>
          <w:u w:val="single"/>
          <w:rtl/>
        </w:rPr>
        <w:t>כרמל שאמה</w:t>
      </w:r>
      <w:r w:rsidRPr="00E36EB4">
        <w:rPr>
          <w:rFonts w:cs="David" w:hint="cs"/>
          <w:u w:val="single"/>
          <w:rtl/>
        </w:rPr>
        <w:t>:</w:t>
      </w:r>
    </w:p>
    <w:p w14:paraId="34F6B2BC" w14:textId="77777777" w:rsidR="00116809" w:rsidRDefault="00116809" w:rsidP="00116809">
      <w:pPr>
        <w:bidi/>
        <w:jc w:val="both"/>
        <w:rPr>
          <w:rFonts w:cs="David" w:hint="cs"/>
          <w:u w:val="single"/>
          <w:rtl/>
        </w:rPr>
      </w:pPr>
    </w:p>
    <w:p w14:paraId="773394B6" w14:textId="77777777" w:rsidR="00116809" w:rsidRDefault="00116809" w:rsidP="00116809">
      <w:pPr>
        <w:bidi/>
        <w:jc w:val="both"/>
        <w:rPr>
          <w:rFonts w:cs="David" w:hint="cs"/>
          <w:rtl/>
        </w:rPr>
      </w:pPr>
      <w:r>
        <w:rPr>
          <w:rFonts w:cs="David" w:hint="cs"/>
          <w:rtl/>
        </w:rPr>
        <w:tab/>
        <w:t xml:space="preserve">לעזה או לעזאזל? </w:t>
      </w:r>
    </w:p>
    <w:p w14:paraId="10DCEFB9" w14:textId="77777777" w:rsidR="00116809" w:rsidRDefault="00116809" w:rsidP="00116809">
      <w:pPr>
        <w:bidi/>
        <w:jc w:val="both"/>
        <w:rPr>
          <w:rFonts w:cs="David" w:hint="cs"/>
          <w:rtl/>
        </w:rPr>
      </w:pPr>
    </w:p>
    <w:p w14:paraId="06E54B60"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25895A13" w14:textId="77777777" w:rsidR="00116809" w:rsidRDefault="00116809" w:rsidP="00116809">
      <w:pPr>
        <w:bidi/>
        <w:jc w:val="both"/>
        <w:rPr>
          <w:rFonts w:cs="David" w:hint="cs"/>
          <w:u w:val="single"/>
          <w:rtl/>
        </w:rPr>
      </w:pPr>
    </w:p>
    <w:p w14:paraId="21514739" w14:textId="77777777" w:rsidR="00116809" w:rsidRDefault="00116809" w:rsidP="00116809">
      <w:pPr>
        <w:bidi/>
        <w:jc w:val="both"/>
        <w:rPr>
          <w:rFonts w:cs="David" w:hint="cs"/>
          <w:rtl/>
        </w:rPr>
      </w:pPr>
      <w:r>
        <w:rPr>
          <w:rFonts w:cs="David" w:hint="cs"/>
          <w:rtl/>
        </w:rPr>
        <w:tab/>
        <w:t>לשניהם אתה רוצה?</w:t>
      </w:r>
    </w:p>
    <w:p w14:paraId="462611A6" w14:textId="77777777" w:rsidR="00116809" w:rsidRDefault="00116809" w:rsidP="00116809">
      <w:pPr>
        <w:bidi/>
        <w:jc w:val="both"/>
        <w:rPr>
          <w:rFonts w:cs="David" w:hint="cs"/>
          <w:rtl/>
        </w:rPr>
      </w:pPr>
    </w:p>
    <w:p w14:paraId="3D7FF322" w14:textId="77777777" w:rsidR="00116809" w:rsidRPr="0073607F" w:rsidRDefault="00116809" w:rsidP="00116809">
      <w:pPr>
        <w:tabs>
          <w:tab w:val="left" w:pos="1221"/>
        </w:tabs>
        <w:bidi/>
        <w:jc w:val="both"/>
        <w:rPr>
          <w:rFonts w:cs="David" w:hint="cs"/>
          <w:rtl/>
        </w:rPr>
      </w:pPr>
      <w:r w:rsidRPr="0073607F">
        <w:rPr>
          <w:rFonts w:cs="David" w:hint="cs"/>
          <w:u w:val="single"/>
          <w:rtl/>
        </w:rPr>
        <w:t>היו"ר יריב לוין:</w:t>
      </w:r>
    </w:p>
    <w:p w14:paraId="709F336B" w14:textId="77777777" w:rsidR="00116809" w:rsidRDefault="00116809" w:rsidP="00116809">
      <w:pPr>
        <w:tabs>
          <w:tab w:val="left" w:pos="1221"/>
        </w:tabs>
        <w:bidi/>
        <w:jc w:val="both"/>
        <w:rPr>
          <w:rFonts w:cs="David" w:hint="cs"/>
          <w:rtl/>
        </w:rPr>
      </w:pPr>
    </w:p>
    <w:p w14:paraId="2684886F" w14:textId="77777777" w:rsidR="00116809" w:rsidRDefault="00116809" w:rsidP="00116809">
      <w:pPr>
        <w:bidi/>
        <w:jc w:val="both"/>
        <w:rPr>
          <w:rFonts w:cs="David" w:hint="cs"/>
          <w:rtl/>
        </w:rPr>
      </w:pPr>
      <w:r>
        <w:rPr>
          <w:rFonts w:cs="David" w:hint="cs"/>
          <w:rtl/>
        </w:rPr>
        <w:tab/>
        <w:t xml:space="preserve"> זה אותו דבר. </w:t>
      </w:r>
    </w:p>
    <w:p w14:paraId="4572C7D7" w14:textId="77777777" w:rsidR="00116809" w:rsidRDefault="00116809" w:rsidP="00116809">
      <w:pPr>
        <w:bidi/>
        <w:jc w:val="both"/>
        <w:rPr>
          <w:rFonts w:cs="David" w:hint="cs"/>
          <w:rtl/>
        </w:rPr>
      </w:pPr>
    </w:p>
    <w:p w14:paraId="5F6961D0" w14:textId="77777777" w:rsidR="00116809" w:rsidRDefault="00116809" w:rsidP="00116809">
      <w:pPr>
        <w:bidi/>
        <w:jc w:val="both"/>
        <w:rPr>
          <w:rFonts w:cs="David" w:hint="cs"/>
          <w:u w:val="single"/>
          <w:rtl/>
        </w:rPr>
      </w:pPr>
      <w:r>
        <w:rPr>
          <w:rFonts w:cs="David" w:hint="cs"/>
          <w:u w:val="single"/>
          <w:rtl/>
        </w:rPr>
        <w:t>כרמל שאמה</w:t>
      </w:r>
      <w:r w:rsidRPr="00E36EB4">
        <w:rPr>
          <w:rFonts w:cs="David" w:hint="cs"/>
          <w:u w:val="single"/>
          <w:rtl/>
        </w:rPr>
        <w:t>:</w:t>
      </w:r>
    </w:p>
    <w:p w14:paraId="68DA592D" w14:textId="77777777" w:rsidR="00116809" w:rsidRDefault="00116809" w:rsidP="00116809">
      <w:pPr>
        <w:bidi/>
        <w:jc w:val="both"/>
        <w:rPr>
          <w:rFonts w:cs="David" w:hint="cs"/>
          <w:u w:val="single"/>
          <w:rtl/>
        </w:rPr>
      </w:pPr>
    </w:p>
    <w:p w14:paraId="1B9C13C7" w14:textId="77777777" w:rsidR="00116809" w:rsidRDefault="00116809" w:rsidP="00116809">
      <w:pPr>
        <w:bidi/>
        <w:jc w:val="both"/>
        <w:rPr>
          <w:rFonts w:cs="David" w:hint="cs"/>
          <w:rtl/>
        </w:rPr>
      </w:pPr>
      <w:r>
        <w:rPr>
          <w:rFonts w:cs="David" w:hint="cs"/>
          <w:rtl/>
        </w:rPr>
        <w:tab/>
        <w:t xml:space="preserve">לשמחתי, חבר הכנסת טלב אלסאנע, אני נשלחתי לכנסת ישראל על-ידי אזרחי ישראל, אתה עדיין לא שולח אותי לשום מקום, עדיין אין לך מספיק כוח אפילו להעביר הצעה בנשיאות הכנסת. </w:t>
      </w:r>
    </w:p>
    <w:p w14:paraId="4DAF7982" w14:textId="77777777" w:rsidR="00116809" w:rsidRDefault="00116809" w:rsidP="00116809">
      <w:pPr>
        <w:bidi/>
        <w:jc w:val="both"/>
        <w:rPr>
          <w:rFonts w:cs="David" w:hint="cs"/>
          <w:rtl/>
        </w:rPr>
      </w:pPr>
    </w:p>
    <w:p w14:paraId="5FD53D40" w14:textId="77777777" w:rsidR="00116809" w:rsidRDefault="00116809" w:rsidP="00A63C15">
      <w:pPr>
        <w:keepNext/>
        <w:bidi/>
        <w:jc w:val="both"/>
        <w:rPr>
          <w:rFonts w:cs="David" w:hint="cs"/>
          <w:u w:val="single"/>
          <w:rtl/>
        </w:rPr>
      </w:pPr>
      <w:r>
        <w:rPr>
          <w:rFonts w:cs="David" w:hint="cs"/>
          <w:u w:val="single"/>
          <w:rtl/>
        </w:rPr>
        <w:t>טלב אלסאנע</w:t>
      </w:r>
      <w:r w:rsidRPr="00E36EB4">
        <w:rPr>
          <w:rFonts w:cs="David" w:hint="cs"/>
          <w:u w:val="single"/>
          <w:rtl/>
        </w:rPr>
        <w:t>:</w:t>
      </w:r>
    </w:p>
    <w:p w14:paraId="129BB5F7" w14:textId="77777777" w:rsidR="00116809" w:rsidRDefault="00116809" w:rsidP="00A63C15">
      <w:pPr>
        <w:keepNext/>
        <w:bidi/>
        <w:jc w:val="both"/>
        <w:rPr>
          <w:rFonts w:cs="David" w:hint="cs"/>
          <w:u w:val="single"/>
          <w:rtl/>
        </w:rPr>
      </w:pPr>
    </w:p>
    <w:p w14:paraId="7AA085EA" w14:textId="77777777" w:rsidR="00116809" w:rsidRDefault="00116809" w:rsidP="00116809">
      <w:pPr>
        <w:bidi/>
        <w:jc w:val="both"/>
        <w:rPr>
          <w:rFonts w:cs="David" w:hint="cs"/>
          <w:rtl/>
        </w:rPr>
      </w:pPr>
      <w:r>
        <w:rPr>
          <w:rFonts w:cs="David" w:hint="cs"/>
          <w:rtl/>
        </w:rPr>
        <w:tab/>
        <w:t xml:space="preserve">כי היא מנוהלת על-ידי מאיר דגן. היא מנוהלת על-ידי המוסד. </w:t>
      </w:r>
    </w:p>
    <w:p w14:paraId="7B3E6341" w14:textId="77777777" w:rsidR="00116809" w:rsidRDefault="00116809" w:rsidP="00116809">
      <w:pPr>
        <w:bidi/>
        <w:jc w:val="both"/>
        <w:rPr>
          <w:rFonts w:cs="David" w:hint="cs"/>
          <w:rtl/>
        </w:rPr>
      </w:pPr>
    </w:p>
    <w:p w14:paraId="2372C18E" w14:textId="77777777" w:rsidR="00116809" w:rsidRDefault="00116809" w:rsidP="00116809">
      <w:pPr>
        <w:bidi/>
        <w:jc w:val="both"/>
        <w:rPr>
          <w:rFonts w:cs="David" w:hint="cs"/>
          <w:u w:val="single"/>
          <w:rtl/>
        </w:rPr>
      </w:pPr>
      <w:r>
        <w:rPr>
          <w:rFonts w:cs="David" w:hint="cs"/>
          <w:u w:val="single"/>
          <w:rtl/>
        </w:rPr>
        <w:t>כרמל שאמה</w:t>
      </w:r>
      <w:r w:rsidRPr="00E36EB4">
        <w:rPr>
          <w:rFonts w:cs="David" w:hint="cs"/>
          <w:u w:val="single"/>
          <w:rtl/>
        </w:rPr>
        <w:t>:</w:t>
      </w:r>
    </w:p>
    <w:p w14:paraId="047831B1" w14:textId="77777777" w:rsidR="00116809" w:rsidRDefault="00116809" w:rsidP="00116809">
      <w:pPr>
        <w:bidi/>
        <w:jc w:val="both"/>
        <w:rPr>
          <w:rFonts w:cs="David" w:hint="cs"/>
          <w:u w:val="single"/>
          <w:rtl/>
        </w:rPr>
      </w:pPr>
    </w:p>
    <w:p w14:paraId="12170342" w14:textId="77777777" w:rsidR="00116809" w:rsidRDefault="00116809" w:rsidP="00116809">
      <w:pPr>
        <w:bidi/>
        <w:jc w:val="both"/>
        <w:rPr>
          <w:rFonts w:cs="David" w:hint="cs"/>
          <w:rtl/>
        </w:rPr>
      </w:pPr>
      <w:r>
        <w:rPr>
          <w:rFonts w:cs="David" w:hint="cs"/>
          <w:rtl/>
        </w:rPr>
        <w:tab/>
        <w:t xml:space="preserve">אדוני היושב-ראש, אני מציע לדחות את הבקשה פה אחד. אני קורא לחבר הכנסת  טיבי, חבר הנשיאות, להצטרף אלינו ולדחות אותה פה אחד. </w:t>
      </w:r>
    </w:p>
    <w:p w14:paraId="17E4B80C" w14:textId="77777777" w:rsidR="00116809" w:rsidRDefault="00116809" w:rsidP="00116809">
      <w:pPr>
        <w:bidi/>
        <w:jc w:val="both"/>
        <w:rPr>
          <w:rFonts w:cs="David" w:hint="cs"/>
          <w:rtl/>
        </w:rPr>
      </w:pPr>
    </w:p>
    <w:p w14:paraId="3C755942" w14:textId="77777777" w:rsidR="00116809" w:rsidRPr="0073607F" w:rsidRDefault="00116809" w:rsidP="00116809">
      <w:pPr>
        <w:keepNext/>
        <w:tabs>
          <w:tab w:val="left" w:pos="1221"/>
        </w:tabs>
        <w:bidi/>
        <w:jc w:val="both"/>
        <w:rPr>
          <w:rFonts w:cs="David" w:hint="cs"/>
          <w:rtl/>
        </w:rPr>
      </w:pPr>
      <w:r w:rsidRPr="0073607F">
        <w:rPr>
          <w:rFonts w:cs="David" w:hint="cs"/>
          <w:u w:val="single"/>
          <w:rtl/>
        </w:rPr>
        <w:t>היו"ר יריב לוין:</w:t>
      </w:r>
    </w:p>
    <w:p w14:paraId="7CEE1BF4" w14:textId="77777777" w:rsidR="00116809" w:rsidRDefault="00116809" w:rsidP="00116809">
      <w:pPr>
        <w:tabs>
          <w:tab w:val="left" w:pos="1221"/>
        </w:tabs>
        <w:bidi/>
        <w:jc w:val="both"/>
        <w:rPr>
          <w:rFonts w:cs="David" w:hint="cs"/>
          <w:rtl/>
        </w:rPr>
      </w:pPr>
    </w:p>
    <w:p w14:paraId="55B35DD2" w14:textId="77777777" w:rsidR="00116809" w:rsidRDefault="00116809" w:rsidP="00116809">
      <w:pPr>
        <w:bidi/>
        <w:jc w:val="both"/>
        <w:rPr>
          <w:rFonts w:cs="David" w:hint="cs"/>
          <w:rtl/>
        </w:rPr>
      </w:pPr>
      <w:r>
        <w:rPr>
          <w:rFonts w:cs="David" w:hint="cs"/>
          <w:rtl/>
        </w:rPr>
        <w:tab/>
        <w:t xml:space="preserve"> חבר הכנסת טיבי, בבקשה. </w:t>
      </w:r>
    </w:p>
    <w:p w14:paraId="5D2316A2" w14:textId="77777777" w:rsidR="00116809" w:rsidRDefault="00116809" w:rsidP="00116809">
      <w:pPr>
        <w:bidi/>
        <w:jc w:val="both"/>
        <w:rPr>
          <w:rFonts w:cs="David" w:hint="cs"/>
          <w:rtl/>
        </w:rPr>
      </w:pPr>
    </w:p>
    <w:p w14:paraId="26281A6C" w14:textId="77777777" w:rsidR="00116809" w:rsidRDefault="00116809" w:rsidP="00116809">
      <w:pPr>
        <w:bidi/>
        <w:jc w:val="both"/>
        <w:rPr>
          <w:rFonts w:cs="David" w:hint="cs"/>
          <w:u w:val="single"/>
          <w:rtl/>
        </w:rPr>
      </w:pPr>
      <w:r>
        <w:rPr>
          <w:rFonts w:cs="David" w:hint="cs"/>
          <w:u w:val="single"/>
          <w:rtl/>
        </w:rPr>
        <w:t>אחמד טיבי</w:t>
      </w:r>
      <w:r w:rsidRPr="00E36EB4">
        <w:rPr>
          <w:rFonts w:cs="David" w:hint="cs"/>
          <w:u w:val="single"/>
          <w:rtl/>
        </w:rPr>
        <w:t>:</w:t>
      </w:r>
    </w:p>
    <w:p w14:paraId="6B8A6558" w14:textId="77777777" w:rsidR="00116809" w:rsidRDefault="00116809" w:rsidP="00116809">
      <w:pPr>
        <w:bidi/>
        <w:jc w:val="both"/>
        <w:rPr>
          <w:rFonts w:cs="David" w:hint="cs"/>
          <w:u w:val="single"/>
          <w:rtl/>
        </w:rPr>
      </w:pPr>
    </w:p>
    <w:p w14:paraId="375EBF14" w14:textId="77777777" w:rsidR="00116809" w:rsidRDefault="00116809" w:rsidP="00116809">
      <w:pPr>
        <w:bidi/>
        <w:jc w:val="both"/>
        <w:rPr>
          <w:rFonts w:cs="David" w:hint="cs"/>
          <w:rtl/>
        </w:rPr>
      </w:pPr>
      <w:r>
        <w:rPr>
          <w:rFonts w:cs="David" w:hint="cs"/>
          <w:rtl/>
        </w:rPr>
        <w:tab/>
        <w:t xml:space="preserve">תודה רבה, אדוני. האמת היא שאני לא יודע למה חברי כנסת כל כך מרגישים מאוימים מעצם העלאת נושא על-ידי חבר כנסת לדיון,  נושא שהיה כל הזמן בתקשורת הישראלית, על עמודים שלמים, בפרטי פרטים. היתה חגיגה לפני שבועיים. התקשורת הישראלית חגגה, כמעט ברוח האופוריה של כרמל שאמה. מאיר דגן תואר אז - - - </w:t>
      </w:r>
    </w:p>
    <w:p w14:paraId="48D54180" w14:textId="77777777" w:rsidR="00116809" w:rsidRDefault="00116809" w:rsidP="00116809">
      <w:pPr>
        <w:bidi/>
        <w:jc w:val="both"/>
        <w:rPr>
          <w:rFonts w:cs="David" w:hint="cs"/>
          <w:rtl/>
        </w:rPr>
      </w:pPr>
    </w:p>
    <w:p w14:paraId="383EA02B" w14:textId="77777777" w:rsidR="00116809" w:rsidRDefault="00116809" w:rsidP="00116809">
      <w:pPr>
        <w:bidi/>
        <w:jc w:val="both"/>
        <w:rPr>
          <w:rFonts w:cs="David" w:hint="cs"/>
          <w:u w:val="single"/>
          <w:rtl/>
        </w:rPr>
      </w:pPr>
      <w:r>
        <w:rPr>
          <w:rFonts w:cs="David" w:hint="cs"/>
          <w:u w:val="single"/>
          <w:rtl/>
        </w:rPr>
        <w:t>רוברט אילטוב</w:t>
      </w:r>
      <w:r w:rsidRPr="00E36EB4">
        <w:rPr>
          <w:rFonts w:cs="David" w:hint="cs"/>
          <w:u w:val="single"/>
          <w:rtl/>
        </w:rPr>
        <w:t>:</w:t>
      </w:r>
    </w:p>
    <w:p w14:paraId="55937533" w14:textId="77777777" w:rsidR="00116809" w:rsidRDefault="00116809" w:rsidP="00116809">
      <w:pPr>
        <w:bidi/>
        <w:jc w:val="both"/>
        <w:rPr>
          <w:rFonts w:cs="David" w:hint="cs"/>
          <w:u w:val="single"/>
          <w:rtl/>
        </w:rPr>
      </w:pPr>
    </w:p>
    <w:p w14:paraId="15040EBB" w14:textId="77777777" w:rsidR="00116809" w:rsidRDefault="00116809" w:rsidP="00116809">
      <w:pPr>
        <w:bidi/>
        <w:jc w:val="both"/>
        <w:rPr>
          <w:rFonts w:cs="David" w:hint="cs"/>
          <w:rtl/>
        </w:rPr>
      </w:pPr>
      <w:r>
        <w:rPr>
          <w:rFonts w:cs="David" w:hint="cs"/>
          <w:rtl/>
        </w:rPr>
        <w:tab/>
        <w:t>אני אגיד לך, כי הכנסת - - -</w:t>
      </w:r>
    </w:p>
    <w:p w14:paraId="57B5D04F" w14:textId="77777777" w:rsidR="00116809" w:rsidRDefault="00116809" w:rsidP="00116809">
      <w:pPr>
        <w:bidi/>
        <w:jc w:val="both"/>
        <w:rPr>
          <w:rFonts w:cs="David" w:hint="cs"/>
          <w:rtl/>
        </w:rPr>
      </w:pPr>
    </w:p>
    <w:p w14:paraId="75053F43" w14:textId="77777777" w:rsidR="00116809" w:rsidRDefault="00116809" w:rsidP="00116809">
      <w:pPr>
        <w:bidi/>
        <w:jc w:val="both"/>
        <w:rPr>
          <w:rFonts w:cs="David" w:hint="cs"/>
          <w:u w:val="single"/>
          <w:rtl/>
        </w:rPr>
      </w:pPr>
      <w:r>
        <w:rPr>
          <w:rFonts w:cs="David" w:hint="cs"/>
          <w:u w:val="single"/>
          <w:rtl/>
        </w:rPr>
        <w:t>אחמד טיבי</w:t>
      </w:r>
      <w:r w:rsidRPr="00E36EB4">
        <w:rPr>
          <w:rFonts w:cs="David" w:hint="cs"/>
          <w:u w:val="single"/>
          <w:rtl/>
        </w:rPr>
        <w:t>:</w:t>
      </w:r>
    </w:p>
    <w:p w14:paraId="6558E200" w14:textId="77777777" w:rsidR="00116809" w:rsidRDefault="00116809" w:rsidP="00116809">
      <w:pPr>
        <w:bidi/>
        <w:jc w:val="both"/>
        <w:rPr>
          <w:rFonts w:cs="David" w:hint="cs"/>
          <w:u w:val="single"/>
          <w:rtl/>
        </w:rPr>
      </w:pPr>
    </w:p>
    <w:p w14:paraId="1DE31329" w14:textId="77777777" w:rsidR="00116809" w:rsidRDefault="00116809" w:rsidP="00116809">
      <w:pPr>
        <w:bidi/>
        <w:ind w:firstLine="720"/>
        <w:jc w:val="both"/>
        <w:rPr>
          <w:rFonts w:cs="David" w:hint="cs"/>
          <w:rtl/>
        </w:rPr>
      </w:pPr>
      <w:r>
        <w:rPr>
          <w:rFonts w:cs="David" w:hint="cs"/>
          <w:rtl/>
        </w:rPr>
        <w:t>אתה  מוכן לא להפסיק אותי.</w:t>
      </w:r>
    </w:p>
    <w:p w14:paraId="2B62DAB8" w14:textId="77777777" w:rsidR="00116809" w:rsidRDefault="00116809" w:rsidP="00116809">
      <w:pPr>
        <w:bidi/>
        <w:ind w:firstLine="720"/>
        <w:jc w:val="both"/>
        <w:rPr>
          <w:rFonts w:cs="David" w:hint="cs"/>
          <w:rtl/>
        </w:rPr>
      </w:pPr>
    </w:p>
    <w:p w14:paraId="0A6DA1FC" w14:textId="77777777" w:rsidR="00116809" w:rsidRDefault="00116809" w:rsidP="00116809">
      <w:pPr>
        <w:bidi/>
        <w:jc w:val="both"/>
        <w:rPr>
          <w:rFonts w:cs="David" w:hint="cs"/>
          <w:u w:val="single"/>
          <w:rtl/>
        </w:rPr>
      </w:pPr>
      <w:r>
        <w:rPr>
          <w:rFonts w:cs="David" w:hint="cs"/>
          <w:u w:val="single"/>
          <w:rtl/>
        </w:rPr>
        <w:t>רוברט אילטוב</w:t>
      </w:r>
      <w:r w:rsidRPr="00E36EB4">
        <w:rPr>
          <w:rFonts w:cs="David" w:hint="cs"/>
          <w:u w:val="single"/>
          <w:rtl/>
        </w:rPr>
        <w:t>:</w:t>
      </w:r>
    </w:p>
    <w:p w14:paraId="2AEBEB8F" w14:textId="77777777" w:rsidR="00116809" w:rsidRDefault="00116809" w:rsidP="00116809">
      <w:pPr>
        <w:bidi/>
        <w:jc w:val="both"/>
        <w:rPr>
          <w:rFonts w:cs="David" w:hint="cs"/>
          <w:u w:val="single"/>
          <w:rtl/>
        </w:rPr>
      </w:pPr>
    </w:p>
    <w:p w14:paraId="37B88A77" w14:textId="77777777" w:rsidR="00116809" w:rsidRDefault="00116809" w:rsidP="00116809">
      <w:pPr>
        <w:bidi/>
        <w:ind w:firstLine="720"/>
        <w:jc w:val="both"/>
        <w:rPr>
          <w:rFonts w:cs="David" w:hint="cs"/>
          <w:rtl/>
        </w:rPr>
      </w:pPr>
      <w:r>
        <w:rPr>
          <w:rFonts w:cs="David" w:hint="cs"/>
          <w:rtl/>
        </w:rPr>
        <w:t xml:space="preserve">את הכנסת זה לא מעניין. </w:t>
      </w:r>
    </w:p>
    <w:p w14:paraId="3DA4D5F1" w14:textId="77777777" w:rsidR="00116809" w:rsidRDefault="00116809" w:rsidP="00116809">
      <w:pPr>
        <w:bidi/>
        <w:ind w:firstLine="720"/>
        <w:jc w:val="both"/>
        <w:rPr>
          <w:rFonts w:cs="David" w:hint="cs"/>
          <w:rtl/>
        </w:rPr>
      </w:pPr>
    </w:p>
    <w:p w14:paraId="77B048CD" w14:textId="77777777" w:rsidR="00116809" w:rsidRDefault="00116809" w:rsidP="00116809">
      <w:pPr>
        <w:bidi/>
        <w:jc w:val="both"/>
        <w:rPr>
          <w:rFonts w:cs="David" w:hint="cs"/>
          <w:u w:val="single"/>
          <w:rtl/>
        </w:rPr>
      </w:pPr>
      <w:r>
        <w:rPr>
          <w:rFonts w:cs="David" w:hint="cs"/>
          <w:u w:val="single"/>
          <w:rtl/>
        </w:rPr>
        <w:t>אחמד טיבי</w:t>
      </w:r>
      <w:r w:rsidRPr="00E36EB4">
        <w:rPr>
          <w:rFonts w:cs="David" w:hint="cs"/>
          <w:u w:val="single"/>
          <w:rtl/>
        </w:rPr>
        <w:t>:</w:t>
      </w:r>
    </w:p>
    <w:p w14:paraId="40E5E0E6" w14:textId="77777777" w:rsidR="00116809" w:rsidRDefault="00116809" w:rsidP="00116809">
      <w:pPr>
        <w:bidi/>
        <w:jc w:val="both"/>
        <w:rPr>
          <w:rFonts w:cs="David" w:hint="cs"/>
          <w:u w:val="single"/>
          <w:rtl/>
        </w:rPr>
      </w:pPr>
    </w:p>
    <w:p w14:paraId="4DF1BE48" w14:textId="77777777" w:rsidR="00116809" w:rsidRDefault="00116809" w:rsidP="00116809">
      <w:pPr>
        <w:bidi/>
        <w:ind w:firstLine="720"/>
        <w:jc w:val="both"/>
        <w:rPr>
          <w:rFonts w:cs="David" w:hint="cs"/>
          <w:rtl/>
        </w:rPr>
      </w:pPr>
      <w:r>
        <w:rPr>
          <w:rFonts w:cs="David" w:hint="cs"/>
          <w:rtl/>
        </w:rPr>
        <w:t xml:space="preserve">אתה מוכן לא להפסיק אותי? אותך לא מעניין שום דבר, חוץ מהרג ערבים ושנאת ערבים. </w:t>
      </w:r>
    </w:p>
    <w:p w14:paraId="4E1DAB1E" w14:textId="77777777" w:rsidR="00116809" w:rsidRDefault="00116809" w:rsidP="00116809">
      <w:pPr>
        <w:bidi/>
        <w:ind w:firstLine="720"/>
        <w:jc w:val="both"/>
        <w:rPr>
          <w:rFonts w:cs="David" w:hint="cs"/>
          <w:rtl/>
        </w:rPr>
      </w:pPr>
    </w:p>
    <w:p w14:paraId="633A8B5E" w14:textId="77777777" w:rsidR="00116809" w:rsidRDefault="00116809" w:rsidP="00116809">
      <w:pPr>
        <w:bidi/>
        <w:jc w:val="both"/>
        <w:rPr>
          <w:rFonts w:cs="David" w:hint="cs"/>
          <w:u w:val="single"/>
          <w:rtl/>
        </w:rPr>
      </w:pPr>
      <w:r>
        <w:rPr>
          <w:rFonts w:cs="David" w:hint="cs"/>
          <w:u w:val="single"/>
          <w:rtl/>
        </w:rPr>
        <w:t>רוברט אילטוב</w:t>
      </w:r>
      <w:r w:rsidRPr="00E36EB4">
        <w:rPr>
          <w:rFonts w:cs="David" w:hint="cs"/>
          <w:u w:val="single"/>
          <w:rtl/>
        </w:rPr>
        <w:t>:</w:t>
      </w:r>
    </w:p>
    <w:p w14:paraId="58017D73" w14:textId="77777777" w:rsidR="00116809" w:rsidRDefault="00116809" w:rsidP="00116809">
      <w:pPr>
        <w:bidi/>
        <w:jc w:val="both"/>
        <w:rPr>
          <w:rFonts w:cs="David" w:hint="cs"/>
          <w:u w:val="single"/>
          <w:rtl/>
        </w:rPr>
      </w:pPr>
    </w:p>
    <w:p w14:paraId="4C36789F" w14:textId="77777777" w:rsidR="00116809" w:rsidRDefault="00116809" w:rsidP="00116809">
      <w:pPr>
        <w:bidi/>
        <w:ind w:firstLine="720"/>
        <w:jc w:val="both"/>
        <w:rPr>
          <w:rFonts w:cs="David" w:hint="cs"/>
          <w:rtl/>
        </w:rPr>
      </w:pPr>
      <w:r>
        <w:rPr>
          <w:rFonts w:cs="David" w:hint="cs"/>
          <w:rtl/>
        </w:rPr>
        <w:t xml:space="preserve">אפשר להגיד הכל. לא רק אתה יכול להפריע. לא רק אתה יכול להפריע. </w:t>
      </w:r>
    </w:p>
    <w:p w14:paraId="60BE4F6A" w14:textId="77777777" w:rsidR="00116809" w:rsidRDefault="00116809" w:rsidP="00116809">
      <w:pPr>
        <w:bidi/>
        <w:ind w:firstLine="720"/>
        <w:jc w:val="both"/>
        <w:rPr>
          <w:rFonts w:cs="David" w:hint="cs"/>
          <w:rtl/>
        </w:rPr>
      </w:pPr>
    </w:p>
    <w:p w14:paraId="7FF985AC" w14:textId="77777777" w:rsidR="00116809" w:rsidRDefault="00116809" w:rsidP="00116809">
      <w:pPr>
        <w:bidi/>
        <w:jc w:val="both"/>
        <w:rPr>
          <w:rFonts w:cs="David" w:hint="cs"/>
          <w:u w:val="single"/>
          <w:rtl/>
        </w:rPr>
      </w:pPr>
      <w:r>
        <w:rPr>
          <w:rFonts w:cs="David" w:hint="cs"/>
          <w:u w:val="single"/>
          <w:rtl/>
        </w:rPr>
        <w:t>אחמד טיבי</w:t>
      </w:r>
      <w:r w:rsidRPr="00E36EB4">
        <w:rPr>
          <w:rFonts w:cs="David" w:hint="cs"/>
          <w:u w:val="single"/>
          <w:rtl/>
        </w:rPr>
        <w:t>:</w:t>
      </w:r>
    </w:p>
    <w:p w14:paraId="228A1478" w14:textId="77777777" w:rsidR="00116809" w:rsidRDefault="00116809" w:rsidP="00116809">
      <w:pPr>
        <w:bidi/>
        <w:jc w:val="both"/>
        <w:rPr>
          <w:rFonts w:cs="David" w:hint="cs"/>
          <w:u w:val="single"/>
          <w:rtl/>
        </w:rPr>
      </w:pPr>
    </w:p>
    <w:p w14:paraId="263FF22C" w14:textId="77777777" w:rsidR="00116809" w:rsidRDefault="00116809" w:rsidP="00116809">
      <w:pPr>
        <w:bidi/>
        <w:ind w:firstLine="720"/>
        <w:jc w:val="both"/>
        <w:rPr>
          <w:rFonts w:cs="David" w:hint="cs"/>
          <w:rtl/>
        </w:rPr>
      </w:pPr>
      <w:r>
        <w:rPr>
          <w:rFonts w:cs="David" w:hint="cs"/>
          <w:rtl/>
        </w:rPr>
        <w:t xml:space="preserve">אבל אתה רואה שאני לא רוצה להתעמת איתך. </w:t>
      </w:r>
    </w:p>
    <w:p w14:paraId="7E3A4CC2" w14:textId="77777777" w:rsidR="00116809" w:rsidRDefault="00116809" w:rsidP="00116809">
      <w:pPr>
        <w:bidi/>
        <w:ind w:firstLine="720"/>
        <w:jc w:val="both"/>
        <w:rPr>
          <w:rFonts w:cs="David" w:hint="cs"/>
          <w:rtl/>
        </w:rPr>
      </w:pPr>
    </w:p>
    <w:p w14:paraId="1D9FB952" w14:textId="77777777" w:rsidR="00116809" w:rsidRDefault="00116809" w:rsidP="00116809">
      <w:pPr>
        <w:bidi/>
        <w:jc w:val="both"/>
        <w:rPr>
          <w:rFonts w:cs="David" w:hint="cs"/>
          <w:u w:val="single"/>
          <w:rtl/>
        </w:rPr>
      </w:pPr>
      <w:r>
        <w:rPr>
          <w:rFonts w:cs="David" w:hint="cs"/>
          <w:u w:val="single"/>
          <w:rtl/>
        </w:rPr>
        <w:t>רוברט אילטוב</w:t>
      </w:r>
      <w:r w:rsidRPr="00E36EB4">
        <w:rPr>
          <w:rFonts w:cs="David" w:hint="cs"/>
          <w:u w:val="single"/>
          <w:rtl/>
        </w:rPr>
        <w:t>:</w:t>
      </w:r>
    </w:p>
    <w:p w14:paraId="13954899" w14:textId="77777777" w:rsidR="00116809" w:rsidRDefault="00116809" w:rsidP="00116809">
      <w:pPr>
        <w:bidi/>
        <w:jc w:val="both"/>
        <w:rPr>
          <w:rFonts w:cs="David" w:hint="cs"/>
          <w:u w:val="single"/>
          <w:rtl/>
        </w:rPr>
      </w:pPr>
    </w:p>
    <w:p w14:paraId="610EC5D6" w14:textId="77777777" w:rsidR="00116809" w:rsidRDefault="00116809" w:rsidP="00116809">
      <w:pPr>
        <w:bidi/>
        <w:ind w:firstLine="720"/>
        <w:jc w:val="both"/>
        <w:rPr>
          <w:rFonts w:cs="David" w:hint="cs"/>
          <w:rtl/>
        </w:rPr>
      </w:pPr>
      <w:r>
        <w:rPr>
          <w:rFonts w:cs="David" w:hint="cs"/>
          <w:rtl/>
        </w:rPr>
        <w:t xml:space="preserve">לא רק אתה יכול להפריע. עם כל הכבוד לך, גם לך אפשר להפריע. </w:t>
      </w:r>
    </w:p>
    <w:p w14:paraId="0EC87BAF" w14:textId="77777777" w:rsidR="00116809" w:rsidRDefault="00116809" w:rsidP="00116809">
      <w:pPr>
        <w:bidi/>
        <w:ind w:firstLine="720"/>
        <w:jc w:val="both"/>
        <w:rPr>
          <w:rFonts w:cs="David" w:hint="cs"/>
          <w:rtl/>
        </w:rPr>
      </w:pPr>
    </w:p>
    <w:p w14:paraId="3C3DB35A" w14:textId="77777777" w:rsidR="00116809" w:rsidRDefault="00116809" w:rsidP="00116809">
      <w:pPr>
        <w:bidi/>
        <w:jc w:val="both"/>
        <w:rPr>
          <w:rFonts w:cs="David" w:hint="cs"/>
          <w:u w:val="single"/>
          <w:rtl/>
        </w:rPr>
      </w:pPr>
      <w:r>
        <w:rPr>
          <w:rFonts w:cs="David" w:hint="cs"/>
          <w:u w:val="single"/>
          <w:rtl/>
        </w:rPr>
        <w:t>אחמד טיבי</w:t>
      </w:r>
      <w:r w:rsidRPr="00E36EB4">
        <w:rPr>
          <w:rFonts w:cs="David" w:hint="cs"/>
          <w:u w:val="single"/>
          <w:rtl/>
        </w:rPr>
        <w:t>:</w:t>
      </w:r>
    </w:p>
    <w:p w14:paraId="2616682D" w14:textId="77777777" w:rsidR="00116809" w:rsidRDefault="00116809" w:rsidP="00116809">
      <w:pPr>
        <w:bidi/>
        <w:jc w:val="both"/>
        <w:rPr>
          <w:rFonts w:cs="David" w:hint="cs"/>
          <w:u w:val="single"/>
          <w:rtl/>
        </w:rPr>
      </w:pPr>
    </w:p>
    <w:p w14:paraId="44A75014" w14:textId="77777777" w:rsidR="00116809" w:rsidRDefault="00116809" w:rsidP="00116809">
      <w:pPr>
        <w:bidi/>
        <w:ind w:firstLine="720"/>
        <w:jc w:val="both"/>
        <w:rPr>
          <w:rFonts w:cs="David" w:hint="cs"/>
          <w:rtl/>
        </w:rPr>
      </w:pPr>
      <w:r>
        <w:rPr>
          <w:rFonts w:cs="David" w:hint="cs"/>
          <w:rtl/>
        </w:rPr>
        <w:t xml:space="preserve">אתה מוכן לא להפסיק אותי. </w:t>
      </w:r>
    </w:p>
    <w:p w14:paraId="61B7DEEA" w14:textId="77777777" w:rsidR="00116809" w:rsidRDefault="00116809" w:rsidP="00116809">
      <w:pPr>
        <w:bidi/>
        <w:ind w:firstLine="720"/>
        <w:jc w:val="both"/>
        <w:rPr>
          <w:rFonts w:cs="David" w:hint="cs"/>
          <w:rtl/>
        </w:rPr>
      </w:pPr>
    </w:p>
    <w:p w14:paraId="65EF9411" w14:textId="77777777" w:rsidR="00116809" w:rsidRDefault="00116809" w:rsidP="00116809">
      <w:pPr>
        <w:bidi/>
        <w:jc w:val="both"/>
        <w:rPr>
          <w:rFonts w:cs="David" w:hint="cs"/>
          <w:u w:val="single"/>
          <w:rtl/>
        </w:rPr>
      </w:pPr>
      <w:r>
        <w:rPr>
          <w:rFonts w:cs="David" w:hint="cs"/>
          <w:u w:val="single"/>
          <w:rtl/>
        </w:rPr>
        <w:t>רוברט אילטוב</w:t>
      </w:r>
      <w:r w:rsidRPr="00E36EB4">
        <w:rPr>
          <w:rFonts w:cs="David" w:hint="cs"/>
          <w:u w:val="single"/>
          <w:rtl/>
        </w:rPr>
        <w:t>:</w:t>
      </w:r>
    </w:p>
    <w:p w14:paraId="331040F2" w14:textId="77777777" w:rsidR="00116809" w:rsidRDefault="00116809" w:rsidP="00116809">
      <w:pPr>
        <w:bidi/>
        <w:jc w:val="both"/>
        <w:rPr>
          <w:rFonts w:cs="David" w:hint="cs"/>
          <w:u w:val="single"/>
          <w:rtl/>
        </w:rPr>
      </w:pPr>
    </w:p>
    <w:p w14:paraId="1198458E" w14:textId="77777777" w:rsidR="00116809" w:rsidRDefault="00116809" w:rsidP="00116809">
      <w:pPr>
        <w:bidi/>
        <w:ind w:firstLine="720"/>
        <w:jc w:val="both"/>
        <w:rPr>
          <w:rFonts w:cs="David" w:hint="cs"/>
          <w:rtl/>
        </w:rPr>
      </w:pPr>
      <w:r>
        <w:rPr>
          <w:rFonts w:cs="David" w:hint="cs"/>
          <w:rtl/>
        </w:rPr>
        <w:t xml:space="preserve">גם לך אפשר להפריע. אתה לא תסתום לי את הפה. </w:t>
      </w:r>
    </w:p>
    <w:p w14:paraId="19B1108F" w14:textId="77777777" w:rsidR="00116809" w:rsidRDefault="00116809" w:rsidP="00116809">
      <w:pPr>
        <w:bidi/>
        <w:ind w:firstLine="720"/>
        <w:jc w:val="both"/>
        <w:rPr>
          <w:rFonts w:cs="David" w:hint="cs"/>
          <w:rtl/>
        </w:rPr>
      </w:pPr>
    </w:p>
    <w:p w14:paraId="38D50BBA" w14:textId="77777777" w:rsidR="00116809" w:rsidRDefault="00116809" w:rsidP="00A63C15">
      <w:pPr>
        <w:keepNext/>
        <w:bidi/>
        <w:jc w:val="both"/>
        <w:rPr>
          <w:rFonts w:cs="David" w:hint="cs"/>
          <w:u w:val="single"/>
          <w:rtl/>
        </w:rPr>
      </w:pPr>
      <w:r>
        <w:rPr>
          <w:rFonts w:cs="David" w:hint="cs"/>
          <w:u w:val="single"/>
          <w:rtl/>
        </w:rPr>
        <w:t>אחמד טיבי</w:t>
      </w:r>
      <w:r w:rsidRPr="00E36EB4">
        <w:rPr>
          <w:rFonts w:cs="David" w:hint="cs"/>
          <w:u w:val="single"/>
          <w:rtl/>
        </w:rPr>
        <w:t>:</w:t>
      </w:r>
    </w:p>
    <w:p w14:paraId="602FA6E0" w14:textId="77777777" w:rsidR="00116809" w:rsidRDefault="00116809" w:rsidP="00A63C15">
      <w:pPr>
        <w:keepNext/>
        <w:bidi/>
        <w:jc w:val="both"/>
        <w:rPr>
          <w:rFonts w:cs="David" w:hint="cs"/>
          <w:u w:val="single"/>
          <w:rtl/>
        </w:rPr>
      </w:pPr>
    </w:p>
    <w:p w14:paraId="1F21C415" w14:textId="77777777" w:rsidR="00116809" w:rsidRDefault="00116809" w:rsidP="00116809">
      <w:pPr>
        <w:bidi/>
        <w:ind w:firstLine="720"/>
        <w:jc w:val="both"/>
        <w:rPr>
          <w:rFonts w:cs="David" w:hint="cs"/>
          <w:rtl/>
        </w:rPr>
      </w:pPr>
      <w:r>
        <w:rPr>
          <w:rFonts w:cs="David" w:hint="cs"/>
          <w:rtl/>
        </w:rPr>
        <w:t xml:space="preserve">אני לא רוצה לסתום לך את הפה, אני לא רוצה שתפריע לי, זה הכל. </w:t>
      </w:r>
    </w:p>
    <w:p w14:paraId="6D6C11E6" w14:textId="77777777" w:rsidR="00116809" w:rsidRDefault="00116809" w:rsidP="00116809">
      <w:pPr>
        <w:bidi/>
        <w:ind w:firstLine="720"/>
        <w:jc w:val="both"/>
        <w:rPr>
          <w:rFonts w:cs="David" w:hint="cs"/>
          <w:rtl/>
        </w:rPr>
      </w:pPr>
    </w:p>
    <w:p w14:paraId="65F78E34" w14:textId="77777777" w:rsidR="00116809" w:rsidRDefault="00116809" w:rsidP="00116809">
      <w:pPr>
        <w:bidi/>
        <w:jc w:val="both"/>
        <w:rPr>
          <w:rFonts w:cs="David" w:hint="cs"/>
          <w:u w:val="single"/>
          <w:rtl/>
        </w:rPr>
      </w:pPr>
      <w:r>
        <w:rPr>
          <w:rFonts w:cs="David" w:hint="cs"/>
          <w:u w:val="single"/>
          <w:rtl/>
        </w:rPr>
        <w:t>רוברט אילטוב</w:t>
      </w:r>
      <w:r w:rsidRPr="00E36EB4">
        <w:rPr>
          <w:rFonts w:cs="David" w:hint="cs"/>
          <w:u w:val="single"/>
          <w:rtl/>
        </w:rPr>
        <w:t>:</w:t>
      </w:r>
    </w:p>
    <w:p w14:paraId="65173F39" w14:textId="77777777" w:rsidR="00116809" w:rsidRDefault="00116809" w:rsidP="00116809">
      <w:pPr>
        <w:bidi/>
        <w:jc w:val="both"/>
        <w:rPr>
          <w:rFonts w:cs="David" w:hint="cs"/>
          <w:u w:val="single"/>
          <w:rtl/>
        </w:rPr>
      </w:pPr>
    </w:p>
    <w:p w14:paraId="47E161D9" w14:textId="77777777" w:rsidR="00116809" w:rsidRDefault="00116809" w:rsidP="00116809">
      <w:pPr>
        <w:bidi/>
        <w:ind w:firstLine="720"/>
        <w:jc w:val="both"/>
        <w:rPr>
          <w:rFonts w:cs="David" w:hint="cs"/>
          <w:rtl/>
        </w:rPr>
      </w:pPr>
      <w:r>
        <w:rPr>
          <w:rFonts w:cs="David" w:hint="cs"/>
          <w:rtl/>
        </w:rPr>
        <w:t xml:space="preserve">יפה. מותר להעיר הערות, עם כל הכבוד. </w:t>
      </w:r>
    </w:p>
    <w:p w14:paraId="2C738A24" w14:textId="77777777" w:rsidR="00116809" w:rsidRDefault="00116809" w:rsidP="00116809">
      <w:pPr>
        <w:bidi/>
        <w:ind w:firstLine="720"/>
        <w:jc w:val="both"/>
        <w:rPr>
          <w:rFonts w:cs="David" w:hint="cs"/>
          <w:rtl/>
        </w:rPr>
      </w:pPr>
    </w:p>
    <w:p w14:paraId="6787456B" w14:textId="77777777" w:rsidR="00116809" w:rsidRDefault="00116809" w:rsidP="00116809">
      <w:pPr>
        <w:keepNext/>
        <w:bidi/>
        <w:jc w:val="both"/>
        <w:rPr>
          <w:rFonts w:cs="David" w:hint="cs"/>
          <w:u w:val="single"/>
          <w:rtl/>
        </w:rPr>
      </w:pPr>
      <w:r>
        <w:rPr>
          <w:rFonts w:cs="David" w:hint="cs"/>
          <w:u w:val="single"/>
          <w:rtl/>
        </w:rPr>
        <w:t>אחמד טיבי</w:t>
      </w:r>
      <w:r w:rsidRPr="00E36EB4">
        <w:rPr>
          <w:rFonts w:cs="David" w:hint="cs"/>
          <w:u w:val="single"/>
          <w:rtl/>
        </w:rPr>
        <w:t>:</w:t>
      </w:r>
    </w:p>
    <w:p w14:paraId="4B7EF881" w14:textId="77777777" w:rsidR="00116809" w:rsidRDefault="00116809" w:rsidP="00116809">
      <w:pPr>
        <w:keepNext/>
        <w:bidi/>
        <w:jc w:val="both"/>
        <w:rPr>
          <w:rFonts w:cs="David" w:hint="cs"/>
          <w:u w:val="single"/>
          <w:rtl/>
        </w:rPr>
      </w:pPr>
    </w:p>
    <w:p w14:paraId="61105683" w14:textId="77777777" w:rsidR="00116809" w:rsidRDefault="00116809" w:rsidP="00116809">
      <w:pPr>
        <w:bidi/>
        <w:ind w:firstLine="720"/>
        <w:jc w:val="both"/>
        <w:rPr>
          <w:rFonts w:cs="David" w:hint="cs"/>
          <w:rtl/>
        </w:rPr>
      </w:pPr>
      <w:r>
        <w:rPr>
          <w:rFonts w:cs="David" w:hint="cs"/>
          <w:rtl/>
        </w:rPr>
        <w:t xml:space="preserve">אבל תן לי להשלים משפט. </w:t>
      </w:r>
    </w:p>
    <w:p w14:paraId="4AD3BDC6" w14:textId="77777777" w:rsidR="00116809" w:rsidRDefault="00116809" w:rsidP="00116809">
      <w:pPr>
        <w:bidi/>
        <w:ind w:firstLine="720"/>
        <w:jc w:val="both"/>
        <w:rPr>
          <w:rFonts w:cs="David" w:hint="cs"/>
          <w:rtl/>
        </w:rPr>
      </w:pPr>
    </w:p>
    <w:p w14:paraId="38243B22" w14:textId="77777777" w:rsidR="00116809" w:rsidRDefault="00116809" w:rsidP="00116809">
      <w:pPr>
        <w:bidi/>
        <w:jc w:val="both"/>
        <w:rPr>
          <w:rFonts w:cs="David" w:hint="cs"/>
          <w:u w:val="single"/>
          <w:rtl/>
        </w:rPr>
      </w:pPr>
      <w:r>
        <w:rPr>
          <w:rFonts w:cs="David" w:hint="cs"/>
          <w:u w:val="single"/>
          <w:rtl/>
        </w:rPr>
        <w:t>רוברט אילטוב</w:t>
      </w:r>
      <w:r w:rsidRPr="00E36EB4">
        <w:rPr>
          <w:rFonts w:cs="David" w:hint="cs"/>
          <w:u w:val="single"/>
          <w:rtl/>
        </w:rPr>
        <w:t>:</w:t>
      </w:r>
    </w:p>
    <w:p w14:paraId="60FD57E6" w14:textId="77777777" w:rsidR="00116809" w:rsidRDefault="00116809" w:rsidP="00116809">
      <w:pPr>
        <w:bidi/>
        <w:jc w:val="both"/>
        <w:rPr>
          <w:rFonts w:cs="David" w:hint="cs"/>
          <w:u w:val="single"/>
          <w:rtl/>
        </w:rPr>
      </w:pPr>
    </w:p>
    <w:p w14:paraId="7221F682" w14:textId="77777777" w:rsidR="00116809" w:rsidRDefault="00116809" w:rsidP="00116809">
      <w:pPr>
        <w:bidi/>
        <w:ind w:firstLine="720"/>
        <w:jc w:val="both"/>
        <w:rPr>
          <w:rFonts w:cs="David" w:hint="cs"/>
          <w:rtl/>
        </w:rPr>
      </w:pPr>
      <w:r>
        <w:rPr>
          <w:rFonts w:cs="David" w:hint="cs"/>
          <w:rtl/>
        </w:rPr>
        <w:t xml:space="preserve">לא כל דבר קדוש כשאתה מדבר, עם כל הכבוד לך. </w:t>
      </w:r>
    </w:p>
    <w:p w14:paraId="1BFABEE8" w14:textId="77777777" w:rsidR="00116809" w:rsidRDefault="00116809" w:rsidP="00116809">
      <w:pPr>
        <w:bidi/>
        <w:ind w:firstLine="720"/>
        <w:jc w:val="both"/>
        <w:rPr>
          <w:rFonts w:cs="David" w:hint="cs"/>
          <w:rtl/>
        </w:rPr>
      </w:pPr>
    </w:p>
    <w:p w14:paraId="7D7A907C" w14:textId="77777777" w:rsidR="00116809" w:rsidRDefault="00116809" w:rsidP="00116809">
      <w:pPr>
        <w:bidi/>
        <w:jc w:val="both"/>
        <w:rPr>
          <w:rFonts w:cs="David" w:hint="cs"/>
          <w:u w:val="single"/>
          <w:rtl/>
        </w:rPr>
      </w:pPr>
      <w:r>
        <w:rPr>
          <w:rFonts w:cs="David" w:hint="cs"/>
          <w:u w:val="single"/>
          <w:rtl/>
        </w:rPr>
        <w:t>אחמד טיבי</w:t>
      </w:r>
      <w:r w:rsidRPr="00E36EB4">
        <w:rPr>
          <w:rFonts w:cs="David" w:hint="cs"/>
          <w:u w:val="single"/>
          <w:rtl/>
        </w:rPr>
        <w:t>:</w:t>
      </w:r>
    </w:p>
    <w:p w14:paraId="6205ECD1" w14:textId="77777777" w:rsidR="00116809" w:rsidRDefault="00116809" w:rsidP="00116809">
      <w:pPr>
        <w:bidi/>
        <w:jc w:val="both"/>
        <w:rPr>
          <w:rFonts w:cs="David" w:hint="cs"/>
          <w:u w:val="single"/>
          <w:rtl/>
        </w:rPr>
      </w:pPr>
    </w:p>
    <w:p w14:paraId="185AECDD" w14:textId="77777777" w:rsidR="00116809" w:rsidRDefault="00116809" w:rsidP="00116809">
      <w:pPr>
        <w:bidi/>
        <w:ind w:firstLine="720"/>
        <w:jc w:val="both"/>
        <w:rPr>
          <w:rFonts w:cs="David" w:hint="cs"/>
          <w:rtl/>
        </w:rPr>
      </w:pPr>
      <w:r>
        <w:rPr>
          <w:rFonts w:cs="David" w:hint="cs"/>
          <w:rtl/>
        </w:rPr>
        <w:t xml:space="preserve">תן לי להשלים  משפט. </w:t>
      </w:r>
    </w:p>
    <w:p w14:paraId="733D9314" w14:textId="77777777" w:rsidR="00116809" w:rsidRDefault="00116809" w:rsidP="00116809">
      <w:pPr>
        <w:bidi/>
        <w:ind w:firstLine="720"/>
        <w:jc w:val="both"/>
        <w:rPr>
          <w:rFonts w:cs="David" w:hint="cs"/>
          <w:rtl/>
        </w:rPr>
      </w:pPr>
    </w:p>
    <w:p w14:paraId="1C405A55" w14:textId="77777777" w:rsidR="00116809" w:rsidRDefault="00116809" w:rsidP="00116809">
      <w:pPr>
        <w:bidi/>
        <w:jc w:val="both"/>
        <w:rPr>
          <w:rFonts w:cs="David" w:hint="cs"/>
          <w:u w:val="single"/>
          <w:rtl/>
        </w:rPr>
      </w:pPr>
      <w:r>
        <w:rPr>
          <w:rFonts w:cs="David" w:hint="cs"/>
          <w:u w:val="single"/>
          <w:rtl/>
        </w:rPr>
        <w:t>רוברט אילטוב</w:t>
      </w:r>
      <w:r w:rsidRPr="00E36EB4">
        <w:rPr>
          <w:rFonts w:cs="David" w:hint="cs"/>
          <w:u w:val="single"/>
          <w:rtl/>
        </w:rPr>
        <w:t>:</w:t>
      </w:r>
    </w:p>
    <w:p w14:paraId="6BD6304A" w14:textId="77777777" w:rsidR="00116809" w:rsidRDefault="00116809" w:rsidP="00116809">
      <w:pPr>
        <w:bidi/>
        <w:jc w:val="both"/>
        <w:rPr>
          <w:rFonts w:cs="David" w:hint="cs"/>
          <w:u w:val="single"/>
          <w:rtl/>
        </w:rPr>
      </w:pPr>
    </w:p>
    <w:p w14:paraId="130776AE" w14:textId="77777777" w:rsidR="00116809" w:rsidRDefault="00116809" w:rsidP="00116809">
      <w:pPr>
        <w:bidi/>
        <w:ind w:firstLine="720"/>
        <w:jc w:val="both"/>
        <w:rPr>
          <w:rFonts w:cs="David" w:hint="cs"/>
          <w:rtl/>
        </w:rPr>
      </w:pPr>
      <w:r>
        <w:rPr>
          <w:rFonts w:cs="David" w:hint="cs"/>
          <w:rtl/>
        </w:rPr>
        <w:t xml:space="preserve">לא כל דבר קדוש כשאחמד טיבי מדבר. לא כל דבר קדוש. </w:t>
      </w:r>
    </w:p>
    <w:p w14:paraId="2060A4FD" w14:textId="77777777" w:rsidR="00116809" w:rsidRDefault="00116809" w:rsidP="00116809">
      <w:pPr>
        <w:bidi/>
        <w:ind w:firstLine="720"/>
        <w:jc w:val="both"/>
        <w:rPr>
          <w:rFonts w:cs="David" w:hint="cs"/>
          <w:rtl/>
        </w:rPr>
      </w:pPr>
    </w:p>
    <w:p w14:paraId="36A64518" w14:textId="77777777" w:rsidR="00116809" w:rsidRDefault="00116809" w:rsidP="00116809">
      <w:pPr>
        <w:bidi/>
        <w:jc w:val="both"/>
        <w:rPr>
          <w:rFonts w:cs="David" w:hint="cs"/>
          <w:u w:val="single"/>
          <w:rtl/>
        </w:rPr>
      </w:pPr>
      <w:r>
        <w:rPr>
          <w:rFonts w:cs="David" w:hint="cs"/>
          <w:u w:val="single"/>
          <w:rtl/>
        </w:rPr>
        <w:t>אחמד טיבי</w:t>
      </w:r>
      <w:r w:rsidRPr="00E36EB4">
        <w:rPr>
          <w:rFonts w:cs="David" w:hint="cs"/>
          <w:u w:val="single"/>
          <w:rtl/>
        </w:rPr>
        <w:t>:</w:t>
      </w:r>
    </w:p>
    <w:p w14:paraId="23B572A0" w14:textId="77777777" w:rsidR="00116809" w:rsidRDefault="00116809" w:rsidP="00116809">
      <w:pPr>
        <w:bidi/>
        <w:jc w:val="both"/>
        <w:rPr>
          <w:rFonts w:cs="David" w:hint="cs"/>
          <w:u w:val="single"/>
          <w:rtl/>
        </w:rPr>
      </w:pPr>
    </w:p>
    <w:p w14:paraId="02FB33DA" w14:textId="77777777" w:rsidR="00116809" w:rsidRDefault="00116809" w:rsidP="00116809">
      <w:pPr>
        <w:bidi/>
        <w:ind w:firstLine="720"/>
        <w:jc w:val="both"/>
        <w:rPr>
          <w:rFonts w:cs="David" w:hint="cs"/>
          <w:rtl/>
        </w:rPr>
      </w:pPr>
      <w:r>
        <w:rPr>
          <w:rFonts w:cs="David" w:hint="cs"/>
          <w:rtl/>
        </w:rPr>
        <w:t>אדוני, יש כאן הצעה. נכון, מבחינה טכנית הוצגה הצעה אחת על-ידי חבר כנסת אחד, אבל זו לא סיבה מספקת לא לשמוע את חבר הכנסת.</w:t>
      </w:r>
    </w:p>
    <w:p w14:paraId="7A00EFDC" w14:textId="77777777" w:rsidR="00116809" w:rsidRDefault="00116809" w:rsidP="00116809">
      <w:pPr>
        <w:bidi/>
        <w:ind w:firstLine="720"/>
        <w:jc w:val="both"/>
        <w:rPr>
          <w:rFonts w:cs="David" w:hint="cs"/>
          <w:rtl/>
        </w:rPr>
      </w:pPr>
    </w:p>
    <w:p w14:paraId="10FEB793" w14:textId="77777777" w:rsidR="00116809" w:rsidRDefault="00116809" w:rsidP="00116809">
      <w:pPr>
        <w:bidi/>
        <w:jc w:val="both"/>
        <w:rPr>
          <w:rFonts w:cs="David" w:hint="cs"/>
          <w:u w:val="single"/>
          <w:rtl/>
        </w:rPr>
      </w:pPr>
      <w:r>
        <w:rPr>
          <w:rFonts w:cs="David" w:hint="cs"/>
          <w:u w:val="single"/>
          <w:rtl/>
        </w:rPr>
        <w:t>כרמל שאמה</w:t>
      </w:r>
      <w:r w:rsidRPr="00E36EB4">
        <w:rPr>
          <w:rFonts w:cs="David" w:hint="cs"/>
          <w:u w:val="single"/>
          <w:rtl/>
        </w:rPr>
        <w:t>:</w:t>
      </w:r>
    </w:p>
    <w:p w14:paraId="16D53522" w14:textId="77777777" w:rsidR="00116809" w:rsidRDefault="00116809" w:rsidP="00116809">
      <w:pPr>
        <w:bidi/>
        <w:jc w:val="both"/>
        <w:rPr>
          <w:rFonts w:cs="David" w:hint="cs"/>
          <w:u w:val="single"/>
          <w:rtl/>
        </w:rPr>
      </w:pPr>
    </w:p>
    <w:p w14:paraId="0C640BB5" w14:textId="77777777" w:rsidR="00116809" w:rsidRDefault="00116809" w:rsidP="00116809">
      <w:pPr>
        <w:bidi/>
        <w:ind w:firstLine="720"/>
        <w:jc w:val="both"/>
        <w:rPr>
          <w:rFonts w:cs="David" w:hint="cs"/>
          <w:rtl/>
        </w:rPr>
      </w:pPr>
      <w:r>
        <w:rPr>
          <w:rFonts w:cs="David" w:hint="cs"/>
          <w:rtl/>
        </w:rPr>
        <w:t xml:space="preserve">ועדיין מותר להזכיר את זה. </w:t>
      </w:r>
    </w:p>
    <w:p w14:paraId="7521D4A0" w14:textId="77777777" w:rsidR="00116809" w:rsidRDefault="00116809" w:rsidP="00116809">
      <w:pPr>
        <w:bidi/>
        <w:ind w:firstLine="720"/>
        <w:jc w:val="both"/>
        <w:rPr>
          <w:rFonts w:cs="David" w:hint="cs"/>
          <w:rtl/>
        </w:rPr>
      </w:pPr>
    </w:p>
    <w:p w14:paraId="2DE6EEF8" w14:textId="77777777" w:rsidR="00116809" w:rsidRDefault="00116809" w:rsidP="00116809">
      <w:pPr>
        <w:bidi/>
        <w:jc w:val="both"/>
        <w:rPr>
          <w:rFonts w:cs="David" w:hint="cs"/>
          <w:u w:val="single"/>
          <w:rtl/>
        </w:rPr>
      </w:pPr>
      <w:r>
        <w:rPr>
          <w:rFonts w:cs="David" w:hint="cs"/>
          <w:u w:val="single"/>
          <w:rtl/>
        </w:rPr>
        <w:t>אחמד טיבי</w:t>
      </w:r>
      <w:r w:rsidRPr="00E36EB4">
        <w:rPr>
          <w:rFonts w:cs="David" w:hint="cs"/>
          <w:u w:val="single"/>
          <w:rtl/>
        </w:rPr>
        <w:t>:</w:t>
      </w:r>
    </w:p>
    <w:p w14:paraId="0F6A68DA" w14:textId="77777777" w:rsidR="00116809" w:rsidRDefault="00116809" w:rsidP="00116809">
      <w:pPr>
        <w:bidi/>
        <w:jc w:val="both"/>
        <w:rPr>
          <w:rFonts w:cs="David" w:hint="cs"/>
          <w:u w:val="single"/>
          <w:rtl/>
        </w:rPr>
      </w:pPr>
    </w:p>
    <w:p w14:paraId="004534FD" w14:textId="77777777" w:rsidR="00116809" w:rsidRDefault="00116809" w:rsidP="00116809">
      <w:pPr>
        <w:bidi/>
        <w:ind w:firstLine="720"/>
        <w:jc w:val="both"/>
        <w:rPr>
          <w:rFonts w:cs="David" w:hint="cs"/>
          <w:rtl/>
        </w:rPr>
      </w:pPr>
      <w:r>
        <w:rPr>
          <w:rFonts w:cs="David" w:hint="cs"/>
          <w:rtl/>
        </w:rPr>
        <w:t xml:space="preserve">אבל תראו מה עשיתם, מתחילת הדיון שניכם כבר חיסלתם כמה מנהיגים. מתחילת הדיון חיסלתם את איסמאעיל הנייה - - - </w:t>
      </w:r>
    </w:p>
    <w:p w14:paraId="7A0E6D74" w14:textId="77777777" w:rsidR="00116809" w:rsidRDefault="00116809" w:rsidP="00116809">
      <w:pPr>
        <w:bidi/>
        <w:ind w:firstLine="720"/>
        <w:jc w:val="both"/>
        <w:rPr>
          <w:rFonts w:cs="David" w:hint="cs"/>
          <w:rtl/>
        </w:rPr>
      </w:pPr>
    </w:p>
    <w:p w14:paraId="1689E70B" w14:textId="77777777" w:rsidR="00116809" w:rsidRDefault="00116809" w:rsidP="00116809">
      <w:pPr>
        <w:bidi/>
        <w:jc w:val="both"/>
        <w:rPr>
          <w:rFonts w:cs="David" w:hint="cs"/>
          <w:u w:val="single"/>
          <w:rtl/>
        </w:rPr>
      </w:pPr>
      <w:r>
        <w:rPr>
          <w:rFonts w:cs="David" w:hint="cs"/>
          <w:u w:val="single"/>
          <w:rtl/>
        </w:rPr>
        <w:t>היו"ר יריב לוין</w:t>
      </w:r>
      <w:r w:rsidRPr="00E36EB4">
        <w:rPr>
          <w:rFonts w:cs="David" w:hint="cs"/>
          <w:u w:val="single"/>
          <w:rtl/>
        </w:rPr>
        <w:t>:</w:t>
      </w:r>
    </w:p>
    <w:p w14:paraId="43714213" w14:textId="77777777" w:rsidR="00116809" w:rsidRDefault="00116809" w:rsidP="00116809">
      <w:pPr>
        <w:bidi/>
        <w:jc w:val="both"/>
        <w:rPr>
          <w:rFonts w:cs="David" w:hint="cs"/>
          <w:u w:val="single"/>
          <w:rtl/>
        </w:rPr>
      </w:pPr>
    </w:p>
    <w:p w14:paraId="6B00ABC4" w14:textId="77777777" w:rsidR="00116809" w:rsidRDefault="00116809" w:rsidP="00116809">
      <w:pPr>
        <w:bidi/>
        <w:ind w:firstLine="720"/>
        <w:jc w:val="both"/>
        <w:rPr>
          <w:rFonts w:cs="David" w:hint="cs"/>
          <w:rtl/>
        </w:rPr>
      </w:pPr>
      <w:r>
        <w:rPr>
          <w:rFonts w:cs="David" w:hint="cs"/>
          <w:rtl/>
        </w:rPr>
        <w:t xml:space="preserve">אלה לא מנהיגים, אלה ארכי-טרוריסטים, רוצחים. </w:t>
      </w:r>
    </w:p>
    <w:p w14:paraId="13CA6861" w14:textId="77777777" w:rsidR="00116809" w:rsidRDefault="00116809" w:rsidP="00116809">
      <w:pPr>
        <w:bidi/>
        <w:ind w:firstLine="720"/>
        <w:jc w:val="both"/>
        <w:rPr>
          <w:rFonts w:cs="David" w:hint="cs"/>
          <w:rtl/>
        </w:rPr>
      </w:pPr>
    </w:p>
    <w:p w14:paraId="5713138C" w14:textId="77777777" w:rsidR="00116809" w:rsidRDefault="00116809" w:rsidP="00116809">
      <w:pPr>
        <w:bidi/>
        <w:jc w:val="both"/>
        <w:rPr>
          <w:rFonts w:cs="David" w:hint="cs"/>
          <w:u w:val="single"/>
          <w:rtl/>
        </w:rPr>
      </w:pPr>
      <w:r>
        <w:rPr>
          <w:rFonts w:cs="David" w:hint="cs"/>
          <w:u w:val="single"/>
          <w:rtl/>
        </w:rPr>
        <w:t>אחמד טיבי</w:t>
      </w:r>
      <w:r w:rsidRPr="00E36EB4">
        <w:rPr>
          <w:rFonts w:cs="David" w:hint="cs"/>
          <w:u w:val="single"/>
          <w:rtl/>
        </w:rPr>
        <w:t>:</w:t>
      </w:r>
    </w:p>
    <w:p w14:paraId="11E1D88D" w14:textId="77777777" w:rsidR="00116809" w:rsidRDefault="00116809" w:rsidP="00116809">
      <w:pPr>
        <w:bidi/>
        <w:jc w:val="both"/>
        <w:rPr>
          <w:rFonts w:cs="David" w:hint="cs"/>
          <w:u w:val="single"/>
          <w:rtl/>
        </w:rPr>
      </w:pPr>
    </w:p>
    <w:p w14:paraId="203D41E9" w14:textId="77777777" w:rsidR="00116809" w:rsidRDefault="00116809" w:rsidP="00116809">
      <w:pPr>
        <w:bidi/>
        <w:ind w:firstLine="720"/>
        <w:jc w:val="both"/>
        <w:rPr>
          <w:rFonts w:cs="David" w:hint="cs"/>
          <w:rtl/>
        </w:rPr>
      </w:pPr>
      <w:r>
        <w:rPr>
          <w:rFonts w:cs="David" w:hint="cs"/>
          <w:rtl/>
        </w:rPr>
        <w:t xml:space="preserve">הם מנהיגים, הם נבחרו. </w:t>
      </w:r>
    </w:p>
    <w:p w14:paraId="69165352" w14:textId="77777777" w:rsidR="00116809" w:rsidRDefault="00116809" w:rsidP="00116809">
      <w:pPr>
        <w:bidi/>
        <w:ind w:firstLine="720"/>
        <w:jc w:val="both"/>
        <w:rPr>
          <w:rFonts w:cs="David" w:hint="cs"/>
          <w:rtl/>
        </w:rPr>
      </w:pPr>
    </w:p>
    <w:p w14:paraId="18875C2A" w14:textId="77777777" w:rsidR="00116809" w:rsidRPr="0073607F" w:rsidRDefault="00116809" w:rsidP="00116809">
      <w:pPr>
        <w:tabs>
          <w:tab w:val="left" w:pos="1221"/>
        </w:tabs>
        <w:bidi/>
        <w:jc w:val="both"/>
        <w:rPr>
          <w:rFonts w:cs="David" w:hint="cs"/>
          <w:rtl/>
        </w:rPr>
      </w:pPr>
      <w:r w:rsidRPr="0073607F">
        <w:rPr>
          <w:rFonts w:cs="David" w:hint="cs"/>
          <w:u w:val="single"/>
          <w:rtl/>
        </w:rPr>
        <w:t>היו"ר יריב לוין:</w:t>
      </w:r>
    </w:p>
    <w:p w14:paraId="1BE775E7" w14:textId="77777777" w:rsidR="00116809" w:rsidRDefault="00116809" w:rsidP="00116809">
      <w:pPr>
        <w:tabs>
          <w:tab w:val="left" w:pos="1221"/>
        </w:tabs>
        <w:bidi/>
        <w:jc w:val="both"/>
        <w:rPr>
          <w:rFonts w:cs="David" w:hint="cs"/>
          <w:rtl/>
        </w:rPr>
      </w:pPr>
    </w:p>
    <w:p w14:paraId="19A2CCB4" w14:textId="77777777" w:rsidR="00116809" w:rsidRDefault="00116809" w:rsidP="00116809">
      <w:pPr>
        <w:bidi/>
        <w:ind w:firstLine="720"/>
        <w:jc w:val="both"/>
        <w:rPr>
          <w:rFonts w:cs="David" w:hint="cs"/>
          <w:rtl/>
        </w:rPr>
      </w:pPr>
      <w:r>
        <w:rPr>
          <w:rFonts w:cs="David" w:hint="cs"/>
          <w:rtl/>
        </w:rPr>
        <w:t xml:space="preserve">אנשים עם דם על הידיים, פחדנים שיורים טילים על גני ילדים.  תיזהרו מהם. אתם מגבים אותם, מכתירים אותם למנהיגים שלכם וכך אתם נראים. ככה אתם נראים. </w:t>
      </w:r>
    </w:p>
    <w:p w14:paraId="1593C832" w14:textId="77777777" w:rsidR="00116809" w:rsidRDefault="00116809" w:rsidP="00116809">
      <w:pPr>
        <w:bidi/>
        <w:ind w:firstLine="720"/>
        <w:jc w:val="both"/>
        <w:rPr>
          <w:rFonts w:cs="David" w:hint="cs"/>
          <w:rtl/>
        </w:rPr>
      </w:pPr>
    </w:p>
    <w:p w14:paraId="6173DF7C" w14:textId="77777777" w:rsidR="00116809" w:rsidRDefault="00116809" w:rsidP="00116809">
      <w:pPr>
        <w:bidi/>
        <w:jc w:val="both"/>
        <w:rPr>
          <w:rFonts w:cs="David" w:hint="cs"/>
          <w:u w:val="single"/>
          <w:rtl/>
        </w:rPr>
      </w:pPr>
      <w:r>
        <w:rPr>
          <w:rFonts w:cs="David" w:hint="cs"/>
          <w:u w:val="single"/>
          <w:rtl/>
        </w:rPr>
        <w:t>רוברט אילטוב</w:t>
      </w:r>
      <w:r w:rsidRPr="00E36EB4">
        <w:rPr>
          <w:rFonts w:cs="David" w:hint="cs"/>
          <w:u w:val="single"/>
          <w:rtl/>
        </w:rPr>
        <w:t>:</w:t>
      </w:r>
    </w:p>
    <w:p w14:paraId="3551702A" w14:textId="77777777" w:rsidR="00116809" w:rsidRDefault="00116809" w:rsidP="00116809">
      <w:pPr>
        <w:bidi/>
        <w:jc w:val="both"/>
        <w:rPr>
          <w:rFonts w:cs="David" w:hint="cs"/>
          <w:u w:val="single"/>
          <w:rtl/>
        </w:rPr>
      </w:pPr>
    </w:p>
    <w:p w14:paraId="1048C61D" w14:textId="77777777" w:rsidR="00116809" w:rsidRDefault="00116809" w:rsidP="00116809">
      <w:pPr>
        <w:bidi/>
        <w:ind w:firstLine="720"/>
        <w:jc w:val="both"/>
        <w:rPr>
          <w:rFonts w:cs="David" w:hint="cs"/>
          <w:rtl/>
        </w:rPr>
      </w:pPr>
      <w:r>
        <w:rPr>
          <w:rFonts w:cs="David" w:hint="cs"/>
          <w:rtl/>
        </w:rPr>
        <w:t xml:space="preserve">אדוני היושב-ראש, הם מנהיגים של אחמד טיבי, שלא נתבלבל. </w:t>
      </w:r>
    </w:p>
    <w:p w14:paraId="52E50B9E" w14:textId="77777777" w:rsidR="00116809" w:rsidRDefault="00116809" w:rsidP="00116809">
      <w:pPr>
        <w:bidi/>
        <w:ind w:firstLine="720"/>
        <w:jc w:val="both"/>
        <w:rPr>
          <w:rFonts w:cs="David" w:hint="cs"/>
          <w:rtl/>
        </w:rPr>
      </w:pPr>
    </w:p>
    <w:p w14:paraId="37FB985F" w14:textId="77777777" w:rsidR="00116809" w:rsidRDefault="00116809" w:rsidP="00116809">
      <w:pPr>
        <w:bidi/>
        <w:jc w:val="both"/>
        <w:rPr>
          <w:rFonts w:cs="David" w:hint="cs"/>
          <w:u w:val="single"/>
          <w:rtl/>
        </w:rPr>
      </w:pPr>
      <w:r>
        <w:rPr>
          <w:rFonts w:cs="David" w:hint="cs"/>
          <w:u w:val="single"/>
          <w:rtl/>
        </w:rPr>
        <w:t>כרמל שאמה</w:t>
      </w:r>
      <w:r w:rsidRPr="00E36EB4">
        <w:rPr>
          <w:rFonts w:cs="David" w:hint="cs"/>
          <w:u w:val="single"/>
          <w:rtl/>
        </w:rPr>
        <w:t>:</w:t>
      </w:r>
    </w:p>
    <w:p w14:paraId="4A114489" w14:textId="77777777" w:rsidR="00116809" w:rsidRDefault="00116809" w:rsidP="00116809">
      <w:pPr>
        <w:bidi/>
        <w:jc w:val="both"/>
        <w:rPr>
          <w:rFonts w:cs="David" w:hint="cs"/>
          <w:u w:val="single"/>
          <w:rtl/>
        </w:rPr>
      </w:pPr>
    </w:p>
    <w:p w14:paraId="137F1550" w14:textId="77777777" w:rsidR="00116809" w:rsidRDefault="00116809" w:rsidP="00116809">
      <w:pPr>
        <w:bidi/>
        <w:ind w:firstLine="720"/>
        <w:jc w:val="both"/>
        <w:rPr>
          <w:rFonts w:cs="David" w:hint="cs"/>
          <w:rtl/>
        </w:rPr>
      </w:pPr>
      <w:r>
        <w:rPr>
          <w:rFonts w:cs="David" w:hint="cs"/>
          <w:rtl/>
        </w:rPr>
        <w:t xml:space="preserve">אני לא מאמין שהוא מסכים לזה. הם מנהיגים שלך? </w:t>
      </w:r>
    </w:p>
    <w:p w14:paraId="0D6153DD" w14:textId="77777777" w:rsidR="00116809" w:rsidRDefault="00116809" w:rsidP="00116809">
      <w:pPr>
        <w:bidi/>
        <w:ind w:firstLine="720"/>
        <w:jc w:val="both"/>
        <w:rPr>
          <w:rFonts w:cs="David" w:hint="cs"/>
          <w:rtl/>
        </w:rPr>
      </w:pPr>
    </w:p>
    <w:p w14:paraId="69DB08CB" w14:textId="77777777" w:rsidR="00116809" w:rsidRDefault="00116809" w:rsidP="00116809">
      <w:pPr>
        <w:bidi/>
        <w:jc w:val="both"/>
        <w:rPr>
          <w:rFonts w:cs="David" w:hint="cs"/>
          <w:u w:val="single"/>
          <w:rtl/>
        </w:rPr>
      </w:pPr>
      <w:r>
        <w:rPr>
          <w:rFonts w:cs="David" w:hint="cs"/>
          <w:u w:val="single"/>
          <w:rtl/>
        </w:rPr>
        <w:t>רוברט אילטוב</w:t>
      </w:r>
      <w:r w:rsidRPr="00E36EB4">
        <w:rPr>
          <w:rFonts w:cs="David" w:hint="cs"/>
          <w:u w:val="single"/>
          <w:rtl/>
        </w:rPr>
        <w:t>:</w:t>
      </w:r>
    </w:p>
    <w:p w14:paraId="12ED46D7" w14:textId="77777777" w:rsidR="00116809" w:rsidRDefault="00116809" w:rsidP="00116809">
      <w:pPr>
        <w:bidi/>
        <w:jc w:val="both"/>
        <w:rPr>
          <w:rFonts w:cs="David" w:hint="cs"/>
          <w:u w:val="single"/>
          <w:rtl/>
        </w:rPr>
      </w:pPr>
    </w:p>
    <w:p w14:paraId="33C35995" w14:textId="77777777" w:rsidR="00116809" w:rsidRDefault="00116809" w:rsidP="00116809">
      <w:pPr>
        <w:bidi/>
        <w:ind w:firstLine="720"/>
        <w:jc w:val="both"/>
        <w:rPr>
          <w:rFonts w:cs="David" w:hint="cs"/>
          <w:rtl/>
        </w:rPr>
      </w:pPr>
      <w:r>
        <w:rPr>
          <w:rFonts w:cs="David" w:hint="cs"/>
          <w:rtl/>
        </w:rPr>
        <w:t xml:space="preserve">זה מה שהוא אומר. </w:t>
      </w:r>
    </w:p>
    <w:p w14:paraId="68507ACC" w14:textId="77777777" w:rsidR="00116809" w:rsidRDefault="00116809" w:rsidP="00116809">
      <w:pPr>
        <w:bidi/>
        <w:ind w:firstLine="720"/>
        <w:jc w:val="both"/>
        <w:rPr>
          <w:rFonts w:cs="David" w:hint="cs"/>
          <w:rtl/>
        </w:rPr>
      </w:pPr>
    </w:p>
    <w:p w14:paraId="7283E3DC" w14:textId="77777777" w:rsidR="00116809" w:rsidRDefault="00116809" w:rsidP="00116809">
      <w:pPr>
        <w:keepNext/>
        <w:bidi/>
        <w:jc w:val="both"/>
        <w:rPr>
          <w:rFonts w:cs="David" w:hint="cs"/>
          <w:u w:val="single"/>
          <w:rtl/>
        </w:rPr>
      </w:pPr>
      <w:r>
        <w:rPr>
          <w:rFonts w:cs="David" w:hint="cs"/>
          <w:u w:val="single"/>
          <w:rtl/>
        </w:rPr>
        <w:t>אחמד טיבי</w:t>
      </w:r>
      <w:r w:rsidRPr="00E36EB4">
        <w:rPr>
          <w:rFonts w:cs="David" w:hint="cs"/>
          <w:u w:val="single"/>
          <w:rtl/>
        </w:rPr>
        <w:t>:</w:t>
      </w:r>
    </w:p>
    <w:p w14:paraId="48C96383" w14:textId="77777777" w:rsidR="00116809" w:rsidRDefault="00116809" w:rsidP="00116809">
      <w:pPr>
        <w:keepNext/>
        <w:bidi/>
        <w:jc w:val="both"/>
        <w:rPr>
          <w:rFonts w:cs="David" w:hint="cs"/>
          <w:u w:val="single"/>
          <w:rtl/>
        </w:rPr>
      </w:pPr>
    </w:p>
    <w:p w14:paraId="70FB6457" w14:textId="77777777" w:rsidR="00116809" w:rsidRDefault="00116809" w:rsidP="00116809">
      <w:pPr>
        <w:bidi/>
        <w:ind w:firstLine="720"/>
        <w:jc w:val="both"/>
        <w:rPr>
          <w:rFonts w:cs="David" w:hint="cs"/>
          <w:rtl/>
        </w:rPr>
      </w:pPr>
      <w:r>
        <w:rPr>
          <w:rFonts w:cs="David" w:hint="cs"/>
          <w:rtl/>
        </w:rPr>
        <w:t xml:space="preserve">אדוני היושב-ראש, מדובר במנהיגי העם הפלסטיני שנבחרו באופן דמוקרטי. </w:t>
      </w:r>
    </w:p>
    <w:p w14:paraId="77454FF1" w14:textId="77777777" w:rsidR="00116809" w:rsidRDefault="00116809" w:rsidP="00116809">
      <w:pPr>
        <w:bidi/>
        <w:ind w:firstLine="720"/>
        <w:jc w:val="both"/>
        <w:rPr>
          <w:rFonts w:cs="David" w:hint="cs"/>
          <w:rtl/>
        </w:rPr>
      </w:pPr>
    </w:p>
    <w:p w14:paraId="3918D7F2" w14:textId="77777777" w:rsidR="00116809" w:rsidRPr="0073607F" w:rsidRDefault="00116809" w:rsidP="00116809">
      <w:pPr>
        <w:tabs>
          <w:tab w:val="left" w:pos="1221"/>
        </w:tabs>
        <w:bidi/>
        <w:jc w:val="both"/>
        <w:rPr>
          <w:rFonts w:cs="David" w:hint="cs"/>
          <w:rtl/>
        </w:rPr>
      </w:pPr>
      <w:r w:rsidRPr="0073607F">
        <w:rPr>
          <w:rFonts w:cs="David" w:hint="cs"/>
          <w:u w:val="single"/>
          <w:rtl/>
        </w:rPr>
        <w:t>היו"ר יריב לוין:</w:t>
      </w:r>
    </w:p>
    <w:p w14:paraId="09214173" w14:textId="77777777" w:rsidR="00116809" w:rsidRDefault="00116809" w:rsidP="00116809">
      <w:pPr>
        <w:tabs>
          <w:tab w:val="left" w:pos="1221"/>
        </w:tabs>
        <w:bidi/>
        <w:jc w:val="both"/>
        <w:rPr>
          <w:rFonts w:cs="David" w:hint="cs"/>
          <w:rtl/>
        </w:rPr>
      </w:pPr>
    </w:p>
    <w:p w14:paraId="5BD886C8" w14:textId="77777777" w:rsidR="00116809" w:rsidRDefault="00116809" w:rsidP="00116809">
      <w:pPr>
        <w:bidi/>
        <w:ind w:firstLine="720"/>
        <w:jc w:val="both"/>
        <w:rPr>
          <w:rFonts w:cs="David" w:hint="cs"/>
          <w:rtl/>
        </w:rPr>
      </w:pPr>
      <w:r>
        <w:rPr>
          <w:rFonts w:cs="David" w:hint="cs"/>
          <w:rtl/>
        </w:rPr>
        <w:t>אז אוי ואבוי. אוי לו לעם שאלה מנהיגיו.</w:t>
      </w:r>
    </w:p>
    <w:p w14:paraId="1CB794BA" w14:textId="77777777" w:rsidR="00116809" w:rsidRDefault="00116809" w:rsidP="00116809">
      <w:pPr>
        <w:bidi/>
        <w:ind w:firstLine="720"/>
        <w:jc w:val="both"/>
        <w:rPr>
          <w:rFonts w:cs="David" w:hint="cs"/>
          <w:rtl/>
        </w:rPr>
      </w:pPr>
    </w:p>
    <w:p w14:paraId="49D176E4" w14:textId="77777777" w:rsidR="00116809" w:rsidRDefault="00116809" w:rsidP="00116809">
      <w:pPr>
        <w:bidi/>
        <w:jc w:val="both"/>
        <w:rPr>
          <w:rFonts w:cs="David" w:hint="cs"/>
          <w:u w:val="single"/>
          <w:rtl/>
        </w:rPr>
      </w:pPr>
      <w:r>
        <w:rPr>
          <w:rFonts w:cs="David" w:hint="cs"/>
          <w:u w:val="single"/>
          <w:rtl/>
        </w:rPr>
        <w:t>כרמל שאמה</w:t>
      </w:r>
      <w:r w:rsidRPr="00E36EB4">
        <w:rPr>
          <w:rFonts w:cs="David" w:hint="cs"/>
          <w:u w:val="single"/>
          <w:rtl/>
        </w:rPr>
        <w:t>:</w:t>
      </w:r>
    </w:p>
    <w:p w14:paraId="03CAE212" w14:textId="77777777" w:rsidR="00116809" w:rsidRDefault="00116809" w:rsidP="00116809">
      <w:pPr>
        <w:bidi/>
        <w:jc w:val="both"/>
        <w:rPr>
          <w:rFonts w:cs="David" w:hint="cs"/>
          <w:u w:val="single"/>
          <w:rtl/>
        </w:rPr>
      </w:pPr>
    </w:p>
    <w:p w14:paraId="194F8CD5" w14:textId="77777777" w:rsidR="00116809" w:rsidRDefault="00116809" w:rsidP="00116809">
      <w:pPr>
        <w:bidi/>
        <w:ind w:firstLine="720"/>
        <w:jc w:val="both"/>
        <w:rPr>
          <w:rFonts w:cs="David" w:hint="cs"/>
          <w:rtl/>
        </w:rPr>
      </w:pPr>
      <w:r>
        <w:rPr>
          <w:rFonts w:cs="David" w:hint="cs"/>
          <w:rtl/>
        </w:rPr>
        <w:t xml:space="preserve">אוי לעם ואוי לדמוקרטיה. </w:t>
      </w:r>
    </w:p>
    <w:p w14:paraId="1BDA7503" w14:textId="77777777" w:rsidR="00116809" w:rsidRDefault="00116809" w:rsidP="00116809">
      <w:pPr>
        <w:bidi/>
        <w:ind w:firstLine="720"/>
        <w:jc w:val="both"/>
        <w:rPr>
          <w:rFonts w:cs="David" w:hint="cs"/>
          <w:rtl/>
        </w:rPr>
      </w:pPr>
    </w:p>
    <w:p w14:paraId="26C7BF52" w14:textId="77777777" w:rsidR="00116809" w:rsidRDefault="00116809" w:rsidP="00116809">
      <w:pPr>
        <w:bidi/>
        <w:jc w:val="both"/>
        <w:rPr>
          <w:rFonts w:cs="David" w:hint="cs"/>
          <w:u w:val="single"/>
          <w:rtl/>
        </w:rPr>
      </w:pPr>
      <w:r>
        <w:rPr>
          <w:rFonts w:cs="David" w:hint="cs"/>
          <w:u w:val="single"/>
          <w:rtl/>
        </w:rPr>
        <w:t>אחמד טיבי</w:t>
      </w:r>
      <w:r w:rsidRPr="00E36EB4">
        <w:rPr>
          <w:rFonts w:cs="David" w:hint="cs"/>
          <w:u w:val="single"/>
          <w:rtl/>
        </w:rPr>
        <w:t>:</w:t>
      </w:r>
    </w:p>
    <w:p w14:paraId="58036E5A" w14:textId="77777777" w:rsidR="00116809" w:rsidRDefault="00116809" w:rsidP="00116809">
      <w:pPr>
        <w:bidi/>
        <w:jc w:val="both"/>
        <w:rPr>
          <w:rFonts w:cs="David" w:hint="cs"/>
          <w:u w:val="single"/>
          <w:rtl/>
        </w:rPr>
      </w:pPr>
    </w:p>
    <w:p w14:paraId="16AD4A11" w14:textId="77777777" w:rsidR="00116809" w:rsidRDefault="00116809" w:rsidP="00116809">
      <w:pPr>
        <w:bidi/>
        <w:ind w:firstLine="720"/>
        <w:jc w:val="both"/>
        <w:rPr>
          <w:rFonts w:cs="David" w:hint="cs"/>
          <w:rtl/>
        </w:rPr>
      </w:pPr>
      <w:r>
        <w:rPr>
          <w:rFonts w:cs="David" w:hint="cs"/>
          <w:rtl/>
        </w:rPr>
        <w:t xml:space="preserve">אתם מכתיבים לעם את מנהיגיו? </w:t>
      </w:r>
    </w:p>
    <w:p w14:paraId="10FF19B6" w14:textId="77777777" w:rsidR="00116809" w:rsidRDefault="00116809" w:rsidP="00116809">
      <w:pPr>
        <w:bidi/>
        <w:ind w:firstLine="720"/>
        <w:jc w:val="both"/>
        <w:rPr>
          <w:rFonts w:cs="David" w:hint="cs"/>
          <w:rtl/>
        </w:rPr>
      </w:pPr>
    </w:p>
    <w:p w14:paraId="258A230D" w14:textId="77777777" w:rsidR="00116809" w:rsidRDefault="00116809" w:rsidP="00116809">
      <w:pPr>
        <w:bidi/>
        <w:jc w:val="both"/>
        <w:rPr>
          <w:rFonts w:cs="David" w:hint="cs"/>
          <w:u w:val="single"/>
          <w:rtl/>
        </w:rPr>
      </w:pPr>
      <w:r>
        <w:rPr>
          <w:rFonts w:cs="David" w:hint="cs"/>
          <w:u w:val="single"/>
          <w:rtl/>
        </w:rPr>
        <w:t>כרמל שאמה</w:t>
      </w:r>
      <w:r w:rsidRPr="00E36EB4">
        <w:rPr>
          <w:rFonts w:cs="David" w:hint="cs"/>
          <w:u w:val="single"/>
          <w:rtl/>
        </w:rPr>
        <w:t>:</w:t>
      </w:r>
    </w:p>
    <w:p w14:paraId="3F6F6B96" w14:textId="77777777" w:rsidR="00116809" w:rsidRDefault="00116809" w:rsidP="00116809">
      <w:pPr>
        <w:bidi/>
        <w:jc w:val="both"/>
        <w:rPr>
          <w:rFonts w:cs="David" w:hint="cs"/>
          <w:u w:val="single"/>
          <w:rtl/>
        </w:rPr>
      </w:pPr>
    </w:p>
    <w:p w14:paraId="307F265F" w14:textId="77777777" w:rsidR="00116809" w:rsidRDefault="00116809" w:rsidP="00116809">
      <w:pPr>
        <w:bidi/>
        <w:ind w:firstLine="720"/>
        <w:jc w:val="both"/>
        <w:rPr>
          <w:rFonts w:cs="David" w:hint="cs"/>
          <w:rtl/>
        </w:rPr>
      </w:pPr>
      <w:r>
        <w:rPr>
          <w:rFonts w:cs="David" w:hint="cs"/>
          <w:rtl/>
        </w:rPr>
        <w:t>אוי לעם שאלה מנהיגיו.</w:t>
      </w:r>
    </w:p>
    <w:p w14:paraId="18EFCBED" w14:textId="77777777" w:rsidR="00116809" w:rsidRDefault="00116809" w:rsidP="00116809">
      <w:pPr>
        <w:bidi/>
        <w:ind w:firstLine="720"/>
        <w:jc w:val="both"/>
        <w:rPr>
          <w:rFonts w:cs="David" w:hint="cs"/>
          <w:rtl/>
        </w:rPr>
      </w:pPr>
    </w:p>
    <w:p w14:paraId="426F0C87" w14:textId="77777777" w:rsidR="00116809" w:rsidRDefault="00116809" w:rsidP="00116809">
      <w:pPr>
        <w:bidi/>
        <w:jc w:val="both"/>
        <w:rPr>
          <w:rFonts w:cs="David" w:hint="cs"/>
          <w:u w:val="single"/>
          <w:rtl/>
        </w:rPr>
      </w:pPr>
      <w:r>
        <w:rPr>
          <w:rFonts w:cs="David" w:hint="cs"/>
          <w:u w:val="single"/>
          <w:rtl/>
        </w:rPr>
        <w:t>היו"ר יריב לוין</w:t>
      </w:r>
      <w:r w:rsidRPr="00E36EB4">
        <w:rPr>
          <w:rFonts w:cs="David" w:hint="cs"/>
          <w:u w:val="single"/>
          <w:rtl/>
        </w:rPr>
        <w:t>:</w:t>
      </w:r>
    </w:p>
    <w:p w14:paraId="3940712F" w14:textId="77777777" w:rsidR="00116809" w:rsidRDefault="00116809" w:rsidP="00116809">
      <w:pPr>
        <w:bidi/>
        <w:jc w:val="both"/>
        <w:rPr>
          <w:rFonts w:cs="David" w:hint="cs"/>
          <w:u w:val="single"/>
          <w:rtl/>
        </w:rPr>
      </w:pPr>
    </w:p>
    <w:p w14:paraId="7842DF41" w14:textId="77777777" w:rsidR="00116809" w:rsidRDefault="00116809" w:rsidP="00116809">
      <w:pPr>
        <w:bidi/>
        <w:ind w:firstLine="720"/>
        <w:jc w:val="both"/>
        <w:rPr>
          <w:rFonts w:cs="David" w:hint="cs"/>
          <w:rtl/>
        </w:rPr>
      </w:pPr>
      <w:r>
        <w:rPr>
          <w:rFonts w:cs="David" w:hint="cs"/>
          <w:rtl/>
        </w:rPr>
        <w:t xml:space="preserve">מדובר בארכי-רוצחים. כדאי שבמקום להגן על הרוצחים האלה, תגנה אותם. </w:t>
      </w:r>
    </w:p>
    <w:p w14:paraId="387BAFE2" w14:textId="77777777" w:rsidR="00116809" w:rsidRDefault="00116809" w:rsidP="00116809">
      <w:pPr>
        <w:bidi/>
        <w:ind w:firstLine="720"/>
        <w:jc w:val="both"/>
        <w:rPr>
          <w:rFonts w:cs="David" w:hint="cs"/>
          <w:rtl/>
        </w:rPr>
      </w:pPr>
    </w:p>
    <w:p w14:paraId="7C1740E6" w14:textId="77777777" w:rsidR="00116809" w:rsidRDefault="00116809" w:rsidP="00116809">
      <w:pPr>
        <w:bidi/>
        <w:jc w:val="both"/>
        <w:rPr>
          <w:rFonts w:cs="David" w:hint="cs"/>
          <w:u w:val="single"/>
          <w:rtl/>
        </w:rPr>
      </w:pPr>
      <w:r>
        <w:rPr>
          <w:rFonts w:cs="David" w:hint="cs"/>
          <w:u w:val="single"/>
          <w:rtl/>
        </w:rPr>
        <w:t>אחמד טיבי</w:t>
      </w:r>
      <w:r w:rsidRPr="00E36EB4">
        <w:rPr>
          <w:rFonts w:cs="David" w:hint="cs"/>
          <w:u w:val="single"/>
          <w:rtl/>
        </w:rPr>
        <w:t>:</w:t>
      </w:r>
    </w:p>
    <w:p w14:paraId="2321A28E" w14:textId="77777777" w:rsidR="00116809" w:rsidRDefault="00116809" w:rsidP="00116809">
      <w:pPr>
        <w:bidi/>
        <w:jc w:val="both"/>
        <w:rPr>
          <w:rFonts w:cs="David" w:hint="cs"/>
          <w:u w:val="single"/>
          <w:rtl/>
        </w:rPr>
      </w:pPr>
    </w:p>
    <w:p w14:paraId="5C65E3BF" w14:textId="77777777" w:rsidR="00116809" w:rsidRDefault="00116809" w:rsidP="00116809">
      <w:pPr>
        <w:bidi/>
        <w:ind w:firstLine="720"/>
        <w:jc w:val="both"/>
        <w:rPr>
          <w:rFonts w:cs="David" w:hint="cs"/>
          <w:rtl/>
        </w:rPr>
      </w:pPr>
      <w:r>
        <w:rPr>
          <w:rFonts w:cs="David" w:hint="cs"/>
          <w:rtl/>
        </w:rPr>
        <w:t xml:space="preserve">החבר שלכם, סרקוזי, אמר אתמול שמדובר בהוצאה להורג. </w:t>
      </w:r>
    </w:p>
    <w:p w14:paraId="4BDEFF23" w14:textId="77777777" w:rsidR="00116809" w:rsidRDefault="00116809" w:rsidP="00116809">
      <w:pPr>
        <w:bidi/>
        <w:ind w:firstLine="720"/>
        <w:jc w:val="both"/>
        <w:rPr>
          <w:rFonts w:cs="David" w:hint="cs"/>
          <w:rtl/>
        </w:rPr>
      </w:pPr>
    </w:p>
    <w:p w14:paraId="44EEB902" w14:textId="77777777" w:rsidR="00116809" w:rsidRDefault="00116809" w:rsidP="00116809">
      <w:pPr>
        <w:bidi/>
        <w:jc w:val="both"/>
        <w:rPr>
          <w:rFonts w:cs="David" w:hint="cs"/>
          <w:u w:val="single"/>
          <w:rtl/>
        </w:rPr>
      </w:pPr>
      <w:r>
        <w:rPr>
          <w:rFonts w:cs="David" w:hint="cs"/>
          <w:u w:val="single"/>
          <w:rtl/>
        </w:rPr>
        <w:t>כרמל שאמה</w:t>
      </w:r>
      <w:r w:rsidRPr="00E36EB4">
        <w:rPr>
          <w:rFonts w:cs="David" w:hint="cs"/>
          <w:u w:val="single"/>
          <w:rtl/>
        </w:rPr>
        <w:t>:</w:t>
      </w:r>
    </w:p>
    <w:p w14:paraId="153C4CA8" w14:textId="77777777" w:rsidR="00116809" w:rsidRDefault="00116809" w:rsidP="00116809">
      <w:pPr>
        <w:bidi/>
        <w:jc w:val="both"/>
        <w:rPr>
          <w:rFonts w:cs="David" w:hint="cs"/>
          <w:u w:val="single"/>
          <w:rtl/>
        </w:rPr>
      </w:pPr>
    </w:p>
    <w:p w14:paraId="45559515" w14:textId="77777777" w:rsidR="00116809" w:rsidRDefault="00116809" w:rsidP="00116809">
      <w:pPr>
        <w:bidi/>
        <w:ind w:firstLine="720"/>
        <w:jc w:val="both"/>
        <w:rPr>
          <w:rFonts w:cs="David" w:hint="cs"/>
          <w:rtl/>
        </w:rPr>
      </w:pPr>
      <w:r>
        <w:rPr>
          <w:rFonts w:cs="David" w:hint="cs"/>
          <w:rtl/>
        </w:rPr>
        <w:t xml:space="preserve">נכון, נכון, זו הוצאה להורג. </w:t>
      </w:r>
    </w:p>
    <w:p w14:paraId="7F452E7A" w14:textId="77777777" w:rsidR="00116809" w:rsidRDefault="00116809" w:rsidP="00116809">
      <w:pPr>
        <w:bidi/>
        <w:ind w:firstLine="720"/>
        <w:jc w:val="both"/>
        <w:rPr>
          <w:rFonts w:cs="David" w:hint="cs"/>
          <w:rtl/>
        </w:rPr>
      </w:pPr>
    </w:p>
    <w:p w14:paraId="1C14F516" w14:textId="77777777" w:rsidR="00116809" w:rsidRDefault="00116809" w:rsidP="00116809">
      <w:pPr>
        <w:bidi/>
        <w:jc w:val="both"/>
        <w:rPr>
          <w:rFonts w:cs="David" w:hint="cs"/>
          <w:u w:val="single"/>
          <w:rtl/>
        </w:rPr>
      </w:pPr>
      <w:r>
        <w:rPr>
          <w:rFonts w:cs="David" w:hint="cs"/>
          <w:u w:val="single"/>
          <w:rtl/>
        </w:rPr>
        <w:t>אחמד טיבי</w:t>
      </w:r>
      <w:r w:rsidRPr="00E36EB4">
        <w:rPr>
          <w:rFonts w:cs="David" w:hint="cs"/>
          <w:u w:val="single"/>
          <w:rtl/>
        </w:rPr>
        <w:t>:</w:t>
      </w:r>
    </w:p>
    <w:p w14:paraId="6B0AFCB8" w14:textId="77777777" w:rsidR="00116809" w:rsidRDefault="00116809" w:rsidP="00116809">
      <w:pPr>
        <w:bidi/>
        <w:jc w:val="both"/>
        <w:rPr>
          <w:rFonts w:cs="David" w:hint="cs"/>
          <w:u w:val="single"/>
          <w:rtl/>
        </w:rPr>
      </w:pPr>
    </w:p>
    <w:p w14:paraId="1F8E13BC" w14:textId="77777777" w:rsidR="00116809" w:rsidRDefault="00116809" w:rsidP="00116809">
      <w:pPr>
        <w:bidi/>
        <w:ind w:firstLine="720"/>
        <w:jc w:val="both"/>
        <w:rPr>
          <w:rFonts w:cs="David" w:hint="cs"/>
          <w:rtl/>
        </w:rPr>
      </w:pPr>
      <w:r>
        <w:rPr>
          <w:rFonts w:cs="David" w:hint="cs"/>
          <w:rtl/>
        </w:rPr>
        <w:t xml:space="preserve">אין לאף אדם ולאף מדינה זכות להוציא אנשים להורג כמו מאפיה. ולכן הסגנון שלכם הוא סגנון של רחוב, של שוק, שמבקש לחסל אנשים ככה. </w:t>
      </w:r>
    </w:p>
    <w:p w14:paraId="2897D490" w14:textId="77777777" w:rsidR="00116809" w:rsidRDefault="00116809" w:rsidP="00116809">
      <w:pPr>
        <w:bidi/>
        <w:ind w:firstLine="720"/>
        <w:jc w:val="both"/>
        <w:rPr>
          <w:rFonts w:cs="David" w:hint="cs"/>
          <w:rtl/>
        </w:rPr>
      </w:pPr>
    </w:p>
    <w:p w14:paraId="63C253CE" w14:textId="77777777" w:rsidR="00116809" w:rsidRDefault="00116809" w:rsidP="00116809">
      <w:pPr>
        <w:bidi/>
        <w:jc w:val="both"/>
        <w:rPr>
          <w:rFonts w:cs="David" w:hint="cs"/>
          <w:u w:val="single"/>
          <w:rtl/>
        </w:rPr>
      </w:pPr>
      <w:r>
        <w:rPr>
          <w:rFonts w:cs="David" w:hint="cs"/>
          <w:u w:val="single"/>
          <w:rtl/>
        </w:rPr>
        <w:t>כרמל שאמה</w:t>
      </w:r>
      <w:r w:rsidRPr="00E36EB4">
        <w:rPr>
          <w:rFonts w:cs="David" w:hint="cs"/>
          <w:u w:val="single"/>
          <w:rtl/>
        </w:rPr>
        <w:t>:</w:t>
      </w:r>
    </w:p>
    <w:p w14:paraId="3115E838" w14:textId="77777777" w:rsidR="00116809" w:rsidRDefault="00116809" w:rsidP="00116809">
      <w:pPr>
        <w:bidi/>
        <w:jc w:val="both"/>
        <w:rPr>
          <w:rFonts w:cs="David" w:hint="cs"/>
          <w:u w:val="single"/>
          <w:rtl/>
        </w:rPr>
      </w:pPr>
    </w:p>
    <w:p w14:paraId="307A72C7" w14:textId="77777777" w:rsidR="00116809" w:rsidRDefault="00116809" w:rsidP="00116809">
      <w:pPr>
        <w:bidi/>
        <w:ind w:firstLine="720"/>
        <w:jc w:val="both"/>
        <w:rPr>
          <w:rFonts w:cs="David" w:hint="cs"/>
          <w:rtl/>
        </w:rPr>
      </w:pPr>
      <w:r>
        <w:rPr>
          <w:rFonts w:cs="David" w:hint="cs"/>
          <w:rtl/>
        </w:rPr>
        <w:t xml:space="preserve">נכון. </w:t>
      </w:r>
    </w:p>
    <w:p w14:paraId="64920C3D" w14:textId="77777777" w:rsidR="00116809" w:rsidRDefault="00116809" w:rsidP="00116809">
      <w:pPr>
        <w:bidi/>
        <w:ind w:firstLine="720"/>
        <w:jc w:val="both"/>
        <w:rPr>
          <w:rFonts w:cs="David" w:hint="cs"/>
          <w:rtl/>
        </w:rPr>
      </w:pPr>
    </w:p>
    <w:p w14:paraId="51EC7918" w14:textId="77777777" w:rsidR="00116809" w:rsidRDefault="00116809" w:rsidP="00116809">
      <w:pPr>
        <w:bidi/>
        <w:jc w:val="both"/>
        <w:rPr>
          <w:rFonts w:cs="David" w:hint="cs"/>
          <w:u w:val="single"/>
          <w:rtl/>
        </w:rPr>
      </w:pPr>
      <w:r>
        <w:rPr>
          <w:rFonts w:cs="David" w:hint="cs"/>
          <w:u w:val="single"/>
          <w:rtl/>
        </w:rPr>
        <w:t>אחמד טיבי</w:t>
      </w:r>
      <w:r w:rsidRPr="00E36EB4">
        <w:rPr>
          <w:rFonts w:cs="David" w:hint="cs"/>
          <w:u w:val="single"/>
          <w:rtl/>
        </w:rPr>
        <w:t>:</w:t>
      </w:r>
    </w:p>
    <w:p w14:paraId="77EE6E00" w14:textId="77777777" w:rsidR="00116809" w:rsidRDefault="00116809" w:rsidP="00116809">
      <w:pPr>
        <w:bidi/>
        <w:jc w:val="both"/>
        <w:rPr>
          <w:rFonts w:cs="David" w:hint="cs"/>
          <w:u w:val="single"/>
          <w:rtl/>
        </w:rPr>
      </w:pPr>
    </w:p>
    <w:p w14:paraId="10FEDF81" w14:textId="77777777" w:rsidR="00116809" w:rsidRDefault="00116809" w:rsidP="00116809">
      <w:pPr>
        <w:bidi/>
        <w:ind w:firstLine="720"/>
        <w:jc w:val="both"/>
        <w:rPr>
          <w:rFonts w:cs="David" w:hint="cs"/>
          <w:rtl/>
        </w:rPr>
      </w:pPr>
      <w:r>
        <w:rPr>
          <w:rFonts w:cs="David" w:hint="cs"/>
          <w:rtl/>
        </w:rPr>
        <w:t xml:space="preserve">לחסל אנשים ככה. </w:t>
      </w:r>
    </w:p>
    <w:p w14:paraId="1CD101C0" w14:textId="77777777" w:rsidR="00116809" w:rsidRDefault="00116809" w:rsidP="00116809">
      <w:pPr>
        <w:bidi/>
        <w:ind w:firstLine="720"/>
        <w:jc w:val="both"/>
        <w:rPr>
          <w:rFonts w:cs="David" w:hint="cs"/>
          <w:rtl/>
        </w:rPr>
      </w:pPr>
    </w:p>
    <w:p w14:paraId="193CEAD5" w14:textId="77777777" w:rsidR="00116809" w:rsidRDefault="00116809" w:rsidP="00116809">
      <w:pPr>
        <w:bidi/>
        <w:jc w:val="both"/>
        <w:rPr>
          <w:rFonts w:cs="David" w:hint="cs"/>
          <w:u w:val="single"/>
          <w:rtl/>
        </w:rPr>
      </w:pPr>
      <w:r>
        <w:rPr>
          <w:rFonts w:cs="David" w:hint="cs"/>
          <w:u w:val="single"/>
          <w:rtl/>
        </w:rPr>
        <w:t>כרמל שאמה</w:t>
      </w:r>
      <w:r w:rsidRPr="00E36EB4">
        <w:rPr>
          <w:rFonts w:cs="David" w:hint="cs"/>
          <w:u w:val="single"/>
          <w:rtl/>
        </w:rPr>
        <w:t>:</w:t>
      </w:r>
    </w:p>
    <w:p w14:paraId="5109BD2D" w14:textId="77777777" w:rsidR="00116809" w:rsidRDefault="00116809" w:rsidP="00116809">
      <w:pPr>
        <w:bidi/>
        <w:jc w:val="both"/>
        <w:rPr>
          <w:rFonts w:cs="David" w:hint="cs"/>
          <w:u w:val="single"/>
          <w:rtl/>
        </w:rPr>
      </w:pPr>
    </w:p>
    <w:p w14:paraId="7DAB5258" w14:textId="77777777" w:rsidR="00116809" w:rsidRDefault="00116809" w:rsidP="00116809">
      <w:pPr>
        <w:bidi/>
        <w:ind w:firstLine="720"/>
        <w:jc w:val="both"/>
        <w:rPr>
          <w:rFonts w:cs="David" w:hint="cs"/>
          <w:rtl/>
        </w:rPr>
      </w:pPr>
      <w:r>
        <w:rPr>
          <w:rFonts w:cs="David" w:hint="cs"/>
          <w:rtl/>
        </w:rPr>
        <w:t xml:space="preserve">נכון. </w:t>
      </w:r>
    </w:p>
    <w:p w14:paraId="3082E27F" w14:textId="77777777" w:rsidR="00116809" w:rsidRDefault="00116809" w:rsidP="00116809">
      <w:pPr>
        <w:bidi/>
        <w:ind w:firstLine="720"/>
        <w:jc w:val="both"/>
        <w:rPr>
          <w:rFonts w:cs="David" w:hint="cs"/>
          <w:rtl/>
        </w:rPr>
      </w:pPr>
    </w:p>
    <w:p w14:paraId="2837E49A" w14:textId="77777777" w:rsidR="00116809" w:rsidRPr="0073607F" w:rsidRDefault="00116809" w:rsidP="00116809">
      <w:pPr>
        <w:tabs>
          <w:tab w:val="left" w:pos="1221"/>
        </w:tabs>
        <w:bidi/>
        <w:jc w:val="both"/>
        <w:rPr>
          <w:rFonts w:cs="David" w:hint="cs"/>
          <w:rtl/>
        </w:rPr>
      </w:pPr>
      <w:r w:rsidRPr="0073607F">
        <w:rPr>
          <w:rFonts w:cs="David" w:hint="cs"/>
          <w:u w:val="single"/>
          <w:rtl/>
        </w:rPr>
        <w:t>היו"ר יריב לוין:</w:t>
      </w:r>
    </w:p>
    <w:p w14:paraId="03499FD9" w14:textId="77777777" w:rsidR="00116809" w:rsidRDefault="00116809" w:rsidP="00116809">
      <w:pPr>
        <w:tabs>
          <w:tab w:val="left" w:pos="1221"/>
        </w:tabs>
        <w:bidi/>
        <w:jc w:val="both"/>
        <w:rPr>
          <w:rFonts w:cs="David" w:hint="cs"/>
          <w:rtl/>
        </w:rPr>
      </w:pPr>
    </w:p>
    <w:p w14:paraId="3A85E847" w14:textId="77777777" w:rsidR="00116809" w:rsidRDefault="00116809" w:rsidP="00116809">
      <w:pPr>
        <w:bidi/>
        <w:ind w:firstLine="720"/>
        <w:jc w:val="both"/>
        <w:rPr>
          <w:rFonts w:cs="David" w:hint="cs"/>
          <w:rtl/>
        </w:rPr>
      </w:pPr>
      <w:r>
        <w:rPr>
          <w:rFonts w:cs="David" w:hint="cs"/>
          <w:rtl/>
        </w:rPr>
        <w:t xml:space="preserve">והסגנון של החמאס הוא סגנון שלקוח מהאקדמיה לזכויות האדם. </w:t>
      </w:r>
    </w:p>
    <w:p w14:paraId="3E2CB839" w14:textId="77777777" w:rsidR="00116809" w:rsidRDefault="00116809" w:rsidP="00116809">
      <w:pPr>
        <w:bidi/>
        <w:ind w:firstLine="720"/>
        <w:jc w:val="both"/>
        <w:rPr>
          <w:rFonts w:cs="David" w:hint="cs"/>
          <w:rtl/>
        </w:rPr>
      </w:pPr>
    </w:p>
    <w:p w14:paraId="54A437AD" w14:textId="77777777" w:rsidR="00116809" w:rsidRDefault="00116809" w:rsidP="00116809">
      <w:pPr>
        <w:bidi/>
        <w:jc w:val="both"/>
        <w:rPr>
          <w:rFonts w:cs="David" w:hint="cs"/>
          <w:u w:val="single"/>
          <w:rtl/>
        </w:rPr>
      </w:pPr>
      <w:r>
        <w:rPr>
          <w:rFonts w:cs="David" w:hint="cs"/>
          <w:u w:val="single"/>
          <w:rtl/>
        </w:rPr>
        <w:t>כרמל שאמה</w:t>
      </w:r>
      <w:r w:rsidRPr="00E36EB4">
        <w:rPr>
          <w:rFonts w:cs="David" w:hint="cs"/>
          <w:u w:val="single"/>
          <w:rtl/>
        </w:rPr>
        <w:t>:</w:t>
      </w:r>
    </w:p>
    <w:p w14:paraId="3AF8C0F0" w14:textId="77777777" w:rsidR="00116809" w:rsidRDefault="00116809" w:rsidP="00116809">
      <w:pPr>
        <w:bidi/>
        <w:jc w:val="both"/>
        <w:rPr>
          <w:rFonts w:cs="David" w:hint="cs"/>
          <w:u w:val="single"/>
          <w:rtl/>
        </w:rPr>
      </w:pPr>
    </w:p>
    <w:p w14:paraId="740E8FE6" w14:textId="77777777" w:rsidR="00116809" w:rsidRDefault="00116809" w:rsidP="00116809">
      <w:pPr>
        <w:bidi/>
        <w:ind w:firstLine="720"/>
        <w:jc w:val="both"/>
        <w:rPr>
          <w:rFonts w:cs="David" w:hint="cs"/>
          <w:rtl/>
        </w:rPr>
      </w:pPr>
      <w:r>
        <w:rPr>
          <w:rFonts w:cs="David" w:hint="cs"/>
          <w:rtl/>
        </w:rPr>
        <w:t xml:space="preserve">אנחנו לא מחסלים ילדים, אנחנו לא מחסלים זקנים ואנחנו לא עולים עם חגורות נפץ לאוטובוסים. </w:t>
      </w:r>
    </w:p>
    <w:p w14:paraId="6DB36D27" w14:textId="77777777" w:rsidR="00116809" w:rsidRDefault="00116809" w:rsidP="00116809">
      <w:pPr>
        <w:bidi/>
        <w:ind w:firstLine="720"/>
        <w:jc w:val="both"/>
        <w:rPr>
          <w:rFonts w:cs="David" w:hint="cs"/>
          <w:rtl/>
        </w:rPr>
      </w:pPr>
    </w:p>
    <w:p w14:paraId="176F6216"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2712B5A5" w14:textId="77777777" w:rsidR="00116809" w:rsidRDefault="00116809" w:rsidP="00116809">
      <w:pPr>
        <w:bidi/>
        <w:jc w:val="both"/>
        <w:rPr>
          <w:rFonts w:cs="David" w:hint="cs"/>
          <w:u w:val="single"/>
          <w:rtl/>
        </w:rPr>
      </w:pPr>
    </w:p>
    <w:p w14:paraId="13CF31A4" w14:textId="77777777" w:rsidR="00116809" w:rsidRDefault="00116809" w:rsidP="00116809">
      <w:pPr>
        <w:bidi/>
        <w:ind w:firstLine="720"/>
        <w:jc w:val="both"/>
        <w:rPr>
          <w:rFonts w:cs="David" w:hint="cs"/>
          <w:rtl/>
        </w:rPr>
      </w:pPr>
      <w:r>
        <w:rPr>
          <w:rFonts w:cs="David" w:hint="cs"/>
          <w:rtl/>
        </w:rPr>
        <w:t>אלה נציגי הכנסת? ככה מדברים נציגי כנסת? ככה מדברים?</w:t>
      </w:r>
    </w:p>
    <w:p w14:paraId="0EB02AFC" w14:textId="77777777" w:rsidR="00116809" w:rsidRDefault="00116809" w:rsidP="00116809">
      <w:pPr>
        <w:bidi/>
        <w:ind w:firstLine="720"/>
        <w:jc w:val="both"/>
        <w:rPr>
          <w:rFonts w:cs="David" w:hint="cs"/>
          <w:rtl/>
        </w:rPr>
      </w:pPr>
    </w:p>
    <w:p w14:paraId="176DC730" w14:textId="77777777" w:rsidR="00116809" w:rsidRDefault="00116809" w:rsidP="00116809">
      <w:pPr>
        <w:bidi/>
        <w:jc w:val="both"/>
        <w:rPr>
          <w:rFonts w:cs="David" w:hint="cs"/>
          <w:u w:val="single"/>
          <w:rtl/>
        </w:rPr>
      </w:pPr>
      <w:r>
        <w:rPr>
          <w:rFonts w:cs="David" w:hint="cs"/>
          <w:u w:val="single"/>
          <w:rtl/>
        </w:rPr>
        <w:t>אחמד טיבי</w:t>
      </w:r>
      <w:r w:rsidRPr="00E36EB4">
        <w:rPr>
          <w:rFonts w:cs="David" w:hint="cs"/>
          <w:u w:val="single"/>
          <w:rtl/>
        </w:rPr>
        <w:t>:</w:t>
      </w:r>
    </w:p>
    <w:p w14:paraId="697F3468" w14:textId="77777777" w:rsidR="00116809" w:rsidRDefault="00116809" w:rsidP="00116809">
      <w:pPr>
        <w:bidi/>
        <w:jc w:val="both"/>
        <w:rPr>
          <w:rFonts w:cs="David" w:hint="cs"/>
          <w:u w:val="single"/>
          <w:rtl/>
        </w:rPr>
      </w:pPr>
    </w:p>
    <w:p w14:paraId="500A6DEB" w14:textId="77777777" w:rsidR="00116809" w:rsidRDefault="00116809" w:rsidP="00116809">
      <w:pPr>
        <w:bidi/>
        <w:ind w:firstLine="720"/>
        <w:jc w:val="both"/>
        <w:rPr>
          <w:rFonts w:cs="David" w:hint="cs"/>
          <w:rtl/>
        </w:rPr>
      </w:pPr>
      <w:r>
        <w:rPr>
          <w:rFonts w:cs="David" w:hint="cs"/>
          <w:rtl/>
        </w:rPr>
        <w:t xml:space="preserve">דיברת על איסמאעיל הנייה והבטחת כאן לחסל אותו - - - </w:t>
      </w:r>
    </w:p>
    <w:p w14:paraId="3B27BF0A" w14:textId="77777777" w:rsidR="00116809" w:rsidRDefault="00116809" w:rsidP="00116809">
      <w:pPr>
        <w:bidi/>
        <w:ind w:firstLine="720"/>
        <w:jc w:val="both"/>
        <w:rPr>
          <w:rFonts w:cs="David" w:hint="cs"/>
          <w:rtl/>
        </w:rPr>
      </w:pPr>
    </w:p>
    <w:p w14:paraId="7ED8C755" w14:textId="77777777" w:rsidR="00116809" w:rsidRPr="0073607F" w:rsidRDefault="00116809" w:rsidP="00116809">
      <w:pPr>
        <w:tabs>
          <w:tab w:val="left" w:pos="1221"/>
        </w:tabs>
        <w:bidi/>
        <w:jc w:val="both"/>
        <w:rPr>
          <w:rFonts w:cs="David" w:hint="cs"/>
          <w:rtl/>
        </w:rPr>
      </w:pPr>
      <w:r w:rsidRPr="0073607F">
        <w:rPr>
          <w:rFonts w:cs="David" w:hint="cs"/>
          <w:u w:val="single"/>
          <w:rtl/>
        </w:rPr>
        <w:t>היו"ר יריב לוין:</w:t>
      </w:r>
    </w:p>
    <w:p w14:paraId="5D640CE0" w14:textId="77777777" w:rsidR="00116809" w:rsidRDefault="00116809" w:rsidP="00116809">
      <w:pPr>
        <w:tabs>
          <w:tab w:val="left" w:pos="1221"/>
        </w:tabs>
        <w:bidi/>
        <w:jc w:val="both"/>
        <w:rPr>
          <w:rFonts w:cs="David" w:hint="cs"/>
          <w:rtl/>
        </w:rPr>
      </w:pPr>
    </w:p>
    <w:p w14:paraId="624ED719" w14:textId="77777777" w:rsidR="00116809" w:rsidRDefault="00116809" w:rsidP="00116809">
      <w:pPr>
        <w:bidi/>
        <w:ind w:firstLine="720"/>
        <w:jc w:val="both"/>
        <w:rPr>
          <w:rFonts w:cs="David" w:hint="cs"/>
          <w:rtl/>
        </w:rPr>
      </w:pPr>
      <w:r>
        <w:rPr>
          <w:rFonts w:cs="David" w:hint="cs"/>
          <w:rtl/>
        </w:rPr>
        <w:t xml:space="preserve">אני משוכנע שמדינת ישראל תבוא חשבון עם הארכי-רוצח הזה, ואני מקווה שזה יקרה בקרוב. זה יועיל לכם, לעם שלכם, לא פחות  מאשר לנו. </w:t>
      </w:r>
    </w:p>
    <w:p w14:paraId="059EBF3D" w14:textId="77777777" w:rsidR="00116809" w:rsidRDefault="00116809" w:rsidP="00116809">
      <w:pPr>
        <w:bidi/>
        <w:ind w:firstLine="720"/>
        <w:jc w:val="both"/>
        <w:rPr>
          <w:rFonts w:cs="David" w:hint="cs"/>
          <w:rtl/>
        </w:rPr>
      </w:pPr>
    </w:p>
    <w:p w14:paraId="361B42E1" w14:textId="77777777" w:rsidR="00116809" w:rsidRDefault="00116809" w:rsidP="00116809">
      <w:pPr>
        <w:bidi/>
        <w:jc w:val="both"/>
        <w:rPr>
          <w:rFonts w:cs="David" w:hint="cs"/>
          <w:u w:val="single"/>
          <w:rtl/>
        </w:rPr>
      </w:pPr>
      <w:r>
        <w:rPr>
          <w:rFonts w:cs="David" w:hint="cs"/>
          <w:u w:val="single"/>
          <w:rtl/>
        </w:rPr>
        <w:t>אחמד טיבי</w:t>
      </w:r>
      <w:r w:rsidRPr="00E36EB4">
        <w:rPr>
          <w:rFonts w:cs="David" w:hint="cs"/>
          <w:u w:val="single"/>
          <w:rtl/>
        </w:rPr>
        <w:t>:</w:t>
      </w:r>
    </w:p>
    <w:p w14:paraId="4EE182A9" w14:textId="77777777" w:rsidR="00116809" w:rsidRDefault="00116809" w:rsidP="00116809">
      <w:pPr>
        <w:bidi/>
        <w:jc w:val="both"/>
        <w:rPr>
          <w:rFonts w:cs="David" w:hint="cs"/>
          <w:u w:val="single"/>
          <w:rtl/>
        </w:rPr>
      </w:pPr>
    </w:p>
    <w:p w14:paraId="3C5E6DD4" w14:textId="77777777" w:rsidR="00116809" w:rsidRDefault="00116809" w:rsidP="00116809">
      <w:pPr>
        <w:bidi/>
        <w:ind w:firstLine="720"/>
        <w:jc w:val="both"/>
        <w:rPr>
          <w:rFonts w:cs="David" w:hint="cs"/>
          <w:rtl/>
        </w:rPr>
      </w:pPr>
      <w:r>
        <w:rPr>
          <w:rFonts w:cs="David" w:hint="cs"/>
          <w:rtl/>
        </w:rPr>
        <w:t>למי יש יותר דם של ילדים על הידיים?</w:t>
      </w:r>
    </w:p>
    <w:p w14:paraId="0DA82F17" w14:textId="77777777" w:rsidR="00116809" w:rsidRDefault="00116809" w:rsidP="00116809">
      <w:pPr>
        <w:bidi/>
        <w:ind w:firstLine="720"/>
        <w:jc w:val="both"/>
        <w:rPr>
          <w:rFonts w:cs="David" w:hint="cs"/>
          <w:rtl/>
        </w:rPr>
      </w:pPr>
    </w:p>
    <w:p w14:paraId="08234D5E" w14:textId="77777777" w:rsidR="00116809" w:rsidRPr="0073607F" w:rsidRDefault="00116809" w:rsidP="00116809">
      <w:pPr>
        <w:tabs>
          <w:tab w:val="left" w:pos="1221"/>
        </w:tabs>
        <w:bidi/>
        <w:jc w:val="both"/>
        <w:rPr>
          <w:rFonts w:cs="David" w:hint="cs"/>
          <w:rtl/>
        </w:rPr>
      </w:pPr>
      <w:r w:rsidRPr="0073607F">
        <w:rPr>
          <w:rFonts w:cs="David" w:hint="cs"/>
          <w:u w:val="single"/>
          <w:rtl/>
        </w:rPr>
        <w:t>היו"ר יריב לוין:</w:t>
      </w:r>
    </w:p>
    <w:p w14:paraId="4D5BB19D" w14:textId="77777777" w:rsidR="00116809" w:rsidRDefault="00116809" w:rsidP="00116809">
      <w:pPr>
        <w:tabs>
          <w:tab w:val="left" w:pos="1221"/>
        </w:tabs>
        <w:bidi/>
        <w:jc w:val="both"/>
        <w:rPr>
          <w:rFonts w:cs="David" w:hint="cs"/>
          <w:rtl/>
        </w:rPr>
      </w:pPr>
    </w:p>
    <w:p w14:paraId="51B9C327" w14:textId="77777777" w:rsidR="00116809" w:rsidRDefault="00116809" w:rsidP="00116809">
      <w:pPr>
        <w:bidi/>
        <w:ind w:firstLine="720"/>
        <w:jc w:val="both"/>
        <w:rPr>
          <w:rFonts w:cs="David" w:hint="cs"/>
          <w:rtl/>
        </w:rPr>
      </w:pPr>
      <w:r>
        <w:rPr>
          <w:rFonts w:cs="David" w:hint="cs"/>
          <w:rtl/>
        </w:rPr>
        <w:t>כן, למי?</w:t>
      </w:r>
    </w:p>
    <w:p w14:paraId="5E809751" w14:textId="77777777" w:rsidR="00116809" w:rsidRDefault="00116809" w:rsidP="00116809">
      <w:pPr>
        <w:bidi/>
        <w:ind w:firstLine="720"/>
        <w:jc w:val="both"/>
        <w:rPr>
          <w:rFonts w:cs="David" w:hint="cs"/>
          <w:rtl/>
        </w:rPr>
      </w:pPr>
    </w:p>
    <w:p w14:paraId="0639EAB3" w14:textId="77777777" w:rsidR="00116809" w:rsidRDefault="00116809" w:rsidP="00116809">
      <w:pPr>
        <w:bidi/>
        <w:jc w:val="both"/>
        <w:rPr>
          <w:rFonts w:cs="David" w:hint="cs"/>
          <w:u w:val="single"/>
          <w:rtl/>
        </w:rPr>
      </w:pPr>
      <w:r>
        <w:rPr>
          <w:rFonts w:cs="David" w:hint="cs"/>
          <w:u w:val="single"/>
          <w:rtl/>
        </w:rPr>
        <w:t>אחמד טיבי</w:t>
      </w:r>
      <w:r w:rsidRPr="00E36EB4">
        <w:rPr>
          <w:rFonts w:cs="David" w:hint="cs"/>
          <w:u w:val="single"/>
          <w:rtl/>
        </w:rPr>
        <w:t>:</w:t>
      </w:r>
    </w:p>
    <w:p w14:paraId="76ED9A8F" w14:textId="77777777" w:rsidR="00116809" w:rsidRDefault="00116809" w:rsidP="00116809">
      <w:pPr>
        <w:bidi/>
        <w:jc w:val="both"/>
        <w:rPr>
          <w:rFonts w:cs="David" w:hint="cs"/>
          <w:u w:val="single"/>
          <w:rtl/>
        </w:rPr>
      </w:pPr>
    </w:p>
    <w:p w14:paraId="144F4F5F" w14:textId="77777777" w:rsidR="00116809" w:rsidRDefault="00116809" w:rsidP="00116809">
      <w:pPr>
        <w:bidi/>
        <w:ind w:firstLine="720"/>
        <w:jc w:val="both"/>
        <w:rPr>
          <w:rFonts w:cs="David" w:hint="cs"/>
          <w:rtl/>
        </w:rPr>
      </w:pPr>
      <w:r>
        <w:rPr>
          <w:rFonts w:cs="David" w:hint="cs"/>
          <w:rtl/>
        </w:rPr>
        <w:t xml:space="preserve">כמה ילדים נהרגו בעזה? </w:t>
      </w:r>
    </w:p>
    <w:p w14:paraId="41A4A6E2" w14:textId="77777777" w:rsidR="00116809" w:rsidRDefault="00116809" w:rsidP="00116809">
      <w:pPr>
        <w:bidi/>
        <w:ind w:firstLine="720"/>
        <w:jc w:val="both"/>
        <w:rPr>
          <w:rFonts w:cs="David" w:hint="cs"/>
          <w:rtl/>
        </w:rPr>
      </w:pPr>
    </w:p>
    <w:p w14:paraId="64A30EDB" w14:textId="77777777" w:rsidR="00116809" w:rsidRDefault="00116809" w:rsidP="00116809">
      <w:pPr>
        <w:bidi/>
        <w:jc w:val="both"/>
        <w:rPr>
          <w:rFonts w:cs="David" w:hint="cs"/>
          <w:u w:val="single"/>
          <w:rtl/>
        </w:rPr>
      </w:pPr>
      <w:r>
        <w:rPr>
          <w:rFonts w:cs="David" w:hint="cs"/>
          <w:u w:val="single"/>
          <w:rtl/>
        </w:rPr>
        <w:t>כרמל שאמה</w:t>
      </w:r>
      <w:r w:rsidRPr="00E36EB4">
        <w:rPr>
          <w:rFonts w:cs="David" w:hint="cs"/>
          <w:u w:val="single"/>
          <w:rtl/>
        </w:rPr>
        <w:t>:</w:t>
      </w:r>
    </w:p>
    <w:p w14:paraId="5E7DD0D5" w14:textId="77777777" w:rsidR="00116809" w:rsidRDefault="00116809" w:rsidP="00116809">
      <w:pPr>
        <w:bidi/>
        <w:jc w:val="both"/>
        <w:rPr>
          <w:rFonts w:cs="David" w:hint="cs"/>
          <w:u w:val="single"/>
          <w:rtl/>
        </w:rPr>
      </w:pPr>
    </w:p>
    <w:p w14:paraId="1BC15D17" w14:textId="77777777" w:rsidR="00116809" w:rsidRDefault="00116809" w:rsidP="00116809">
      <w:pPr>
        <w:bidi/>
        <w:jc w:val="both"/>
        <w:rPr>
          <w:rFonts w:cs="David" w:hint="cs"/>
          <w:rtl/>
        </w:rPr>
      </w:pPr>
      <w:r>
        <w:rPr>
          <w:rFonts w:cs="David" w:hint="cs"/>
          <w:rtl/>
        </w:rPr>
        <w:tab/>
        <w:t xml:space="preserve">החמאס שם אותם כמגן אנושי, החמאס יורה מבתי-ספר. </w:t>
      </w:r>
    </w:p>
    <w:p w14:paraId="641CE96F" w14:textId="77777777" w:rsidR="00116809" w:rsidRDefault="00116809" w:rsidP="00116809">
      <w:pPr>
        <w:bidi/>
        <w:jc w:val="both"/>
        <w:rPr>
          <w:rFonts w:cs="David" w:hint="cs"/>
          <w:rtl/>
        </w:rPr>
      </w:pPr>
    </w:p>
    <w:p w14:paraId="44343C5D" w14:textId="77777777" w:rsidR="00116809" w:rsidRPr="0073607F" w:rsidRDefault="00116809" w:rsidP="00116809">
      <w:pPr>
        <w:tabs>
          <w:tab w:val="left" w:pos="1221"/>
        </w:tabs>
        <w:bidi/>
        <w:jc w:val="both"/>
        <w:rPr>
          <w:rFonts w:cs="David" w:hint="cs"/>
          <w:rtl/>
        </w:rPr>
      </w:pPr>
      <w:r w:rsidRPr="0073607F">
        <w:rPr>
          <w:rFonts w:cs="David" w:hint="cs"/>
          <w:u w:val="single"/>
          <w:rtl/>
        </w:rPr>
        <w:t>היו"ר יריב לוין:</w:t>
      </w:r>
    </w:p>
    <w:p w14:paraId="22FC8AFD" w14:textId="77777777" w:rsidR="00116809" w:rsidRDefault="00116809" w:rsidP="00116809">
      <w:pPr>
        <w:tabs>
          <w:tab w:val="left" w:pos="1221"/>
        </w:tabs>
        <w:bidi/>
        <w:jc w:val="both"/>
        <w:rPr>
          <w:rFonts w:cs="David" w:hint="cs"/>
          <w:rtl/>
        </w:rPr>
      </w:pPr>
    </w:p>
    <w:p w14:paraId="4D6CBF29" w14:textId="77777777" w:rsidR="00116809" w:rsidRDefault="00116809" w:rsidP="00116809">
      <w:pPr>
        <w:bidi/>
        <w:jc w:val="both"/>
        <w:rPr>
          <w:rFonts w:cs="David" w:hint="cs"/>
          <w:rtl/>
        </w:rPr>
      </w:pPr>
      <w:r>
        <w:rPr>
          <w:rFonts w:cs="David" w:hint="cs"/>
          <w:rtl/>
        </w:rPr>
        <w:tab/>
        <w:t xml:space="preserve"> אתם הכי טרוריסטים. אתם יושבים ליד גני ילדים במתכוון, כדי שילדים ייפגעו ותוכלו להעליל עלילות. </w:t>
      </w:r>
    </w:p>
    <w:p w14:paraId="5FEE6B06" w14:textId="77777777" w:rsidR="00116809" w:rsidRDefault="00116809" w:rsidP="00116809">
      <w:pPr>
        <w:bidi/>
        <w:jc w:val="both"/>
        <w:rPr>
          <w:rFonts w:cs="David" w:hint="cs"/>
          <w:rtl/>
        </w:rPr>
      </w:pPr>
    </w:p>
    <w:p w14:paraId="588CAAEE"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27865FED" w14:textId="77777777" w:rsidR="00116809" w:rsidRDefault="00116809" w:rsidP="00116809">
      <w:pPr>
        <w:bidi/>
        <w:jc w:val="both"/>
        <w:rPr>
          <w:rFonts w:cs="David" w:hint="cs"/>
          <w:u w:val="single"/>
          <w:rtl/>
        </w:rPr>
      </w:pPr>
    </w:p>
    <w:p w14:paraId="691ADD6A" w14:textId="77777777" w:rsidR="00116809" w:rsidRDefault="00116809" w:rsidP="00116809">
      <w:pPr>
        <w:bidi/>
        <w:jc w:val="both"/>
        <w:rPr>
          <w:rFonts w:cs="David" w:hint="cs"/>
          <w:rtl/>
        </w:rPr>
      </w:pPr>
      <w:r>
        <w:rPr>
          <w:rFonts w:cs="David" w:hint="cs"/>
          <w:rtl/>
        </w:rPr>
        <w:tab/>
        <w:t xml:space="preserve">אתם מפציצים אותם מהאוויר. </w:t>
      </w:r>
    </w:p>
    <w:p w14:paraId="46AD0EF0" w14:textId="77777777" w:rsidR="00116809" w:rsidRDefault="00116809" w:rsidP="00116809">
      <w:pPr>
        <w:tabs>
          <w:tab w:val="left" w:pos="1221"/>
        </w:tabs>
        <w:bidi/>
        <w:jc w:val="both"/>
        <w:rPr>
          <w:rFonts w:cs="David" w:hint="cs"/>
          <w:u w:val="single"/>
          <w:rtl/>
        </w:rPr>
      </w:pPr>
    </w:p>
    <w:p w14:paraId="7822E872" w14:textId="77777777" w:rsidR="00116809" w:rsidRPr="0073607F" w:rsidRDefault="00116809" w:rsidP="00116809">
      <w:pPr>
        <w:tabs>
          <w:tab w:val="left" w:pos="1221"/>
        </w:tabs>
        <w:bidi/>
        <w:jc w:val="both"/>
        <w:rPr>
          <w:rFonts w:cs="David" w:hint="cs"/>
          <w:rtl/>
        </w:rPr>
      </w:pPr>
      <w:r w:rsidRPr="0073607F">
        <w:rPr>
          <w:rFonts w:cs="David" w:hint="cs"/>
          <w:u w:val="single"/>
          <w:rtl/>
        </w:rPr>
        <w:t>היו"ר יריב לוין:</w:t>
      </w:r>
    </w:p>
    <w:p w14:paraId="6E3C66C1" w14:textId="77777777" w:rsidR="00116809" w:rsidRDefault="00116809" w:rsidP="00116809">
      <w:pPr>
        <w:tabs>
          <w:tab w:val="left" w:pos="1221"/>
        </w:tabs>
        <w:bidi/>
        <w:jc w:val="both"/>
        <w:rPr>
          <w:rFonts w:cs="David" w:hint="cs"/>
          <w:rtl/>
        </w:rPr>
      </w:pPr>
    </w:p>
    <w:p w14:paraId="1E3EF85F" w14:textId="77777777" w:rsidR="00116809" w:rsidRDefault="00116809" w:rsidP="00116809">
      <w:pPr>
        <w:bidi/>
        <w:jc w:val="both"/>
        <w:rPr>
          <w:rFonts w:cs="David" w:hint="cs"/>
          <w:rtl/>
        </w:rPr>
      </w:pPr>
      <w:r>
        <w:rPr>
          <w:rFonts w:cs="David" w:hint="cs"/>
          <w:rtl/>
        </w:rPr>
        <w:tab/>
        <w:t xml:space="preserve"> אל תכניסו טרוריסטים לשכונות מגורים ולא לגני ילדים. זה מה שאתם עושים.</w:t>
      </w:r>
    </w:p>
    <w:p w14:paraId="70CB0A88" w14:textId="77777777" w:rsidR="00116809" w:rsidRDefault="00116809" w:rsidP="00116809">
      <w:pPr>
        <w:bidi/>
        <w:jc w:val="both"/>
        <w:rPr>
          <w:rFonts w:cs="David" w:hint="cs"/>
          <w:rtl/>
        </w:rPr>
      </w:pPr>
    </w:p>
    <w:p w14:paraId="38600230" w14:textId="77777777" w:rsidR="00116809" w:rsidRDefault="00116809" w:rsidP="00116809">
      <w:pPr>
        <w:bidi/>
        <w:jc w:val="both"/>
        <w:rPr>
          <w:rFonts w:cs="David" w:hint="cs"/>
          <w:u w:val="single"/>
          <w:rtl/>
        </w:rPr>
      </w:pPr>
      <w:r>
        <w:rPr>
          <w:rFonts w:cs="David" w:hint="cs"/>
          <w:u w:val="single"/>
          <w:rtl/>
        </w:rPr>
        <w:t>אחמד טיבי</w:t>
      </w:r>
      <w:r w:rsidRPr="00E36EB4">
        <w:rPr>
          <w:rFonts w:cs="David" w:hint="cs"/>
          <w:u w:val="single"/>
          <w:rtl/>
        </w:rPr>
        <w:t>:</w:t>
      </w:r>
    </w:p>
    <w:p w14:paraId="5640ABCD" w14:textId="77777777" w:rsidR="00116809" w:rsidRDefault="00116809" w:rsidP="00116809">
      <w:pPr>
        <w:bidi/>
        <w:jc w:val="both"/>
        <w:rPr>
          <w:rFonts w:cs="David" w:hint="cs"/>
          <w:u w:val="single"/>
          <w:rtl/>
        </w:rPr>
      </w:pPr>
    </w:p>
    <w:p w14:paraId="0A0BB270" w14:textId="77777777" w:rsidR="00116809" w:rsidRDefault="00116809" w:rsidP="00116809">
      <w:pPr>
        <w:bidi/>
        <w:jc w:val="both"/>
        <w:rPr>
          <w:rFonts w:cs="David" w:hint="cs"/>
          <w:rtl/>
        </w:rPr>
      </w:pPr>
      <w:r>
        <w:rPr>
          <w:rFonts w:cs="David" w:hint="cs"/>
          <w:rtl/>
        </w:rPr>
        <w:tab/>
        <w:t xml:space="preserve">אתה מסמיק. ההבדל בין וטלב אלסאנע ואני לביניכם, שאנחנו מגנים כל פגיעה באזרחים. אתם חוגגים על רצח ילדים. אתם חוגגים. אתם שלחתם את חיל האוויר להמשיך ולהפציץ. </w:t>
      </w:r>
    </w:p>
    <w:p w14:paraId="7DC939CA" w14:textId="77777777" w:rsidR="00116809" w:rsidRDefault="00116809" w:rsidP="00116809">
      <w:pPr>
        <w:bidi/>
        <w:jc w:val="both"/>
        <w:rPr>
          <w:rFonts w:cs="David" w:hint="cs"/>
          <w:rtl/>
        </w:rPr>
      </w:pPr>
    </w:p>
    <w:p w14:paraId="2BBB090C" w14:textId="77777777" w:rsidR="00116809" w:rsidRPr="0073607F" w:rsidRDefault="00116809" w:rsidP="00116809">
      <w:pPr>
        <w:tabs>
          <w:tab w:val="left" w:pos="1221"/>
        </w:tabs>
        <w:bidi/>
        <w:jc w:val="both"/>
        <w:rPr>
          <w:rFonts w:cs="David" w:hint="cs"/>
          <w:rtl/>
        </w:rPr>
      </w:pPr>
      <w:r w:rsidRPr="0073607F">
        <w:rPr>
          <w:rFonts w:cs="David" w:hint="cs"/>
          <w:u w:val="single"/>
          <w:rtl/>
        </w:rPr>
        <w:t>היו"ר יריב לוין:</w:t>
      </w:r>
    </w:p>
    <w:p w14:paraId="4156E534" w14:textId="77777777" w:rsidR="00116809" w:rsidRDefault="00116809" w:rsidP="00116809">
      <w:pPr>
        <w:tabs>
          <w:tab w:val="left" w:pos="1221"/>
        </w:tabs>
        <w:bidi/>
        <w:jc w:val="both"/>
        <w:rPr>
          <w:rFonts w:cs="David" w:hint="cs"/>
          <w:rtl/>
        </w:rPr>
      </w:pPr>
    </w:p>
    <w:p w14:paraId="3DA3DF8C" w14:textId="77777777" w:rsidR="00116809" w:rsidRDefault="00116809" w:rsidP="00116809">
      <w:pPr>
        <w:bidi/>
        <w:jc w:val="both"/>
        <w:rPr>
          <w:rFonts w:cs="David" w:hint="cs"/>
          <w:rtl/>
        </w:rPr>
      </w:pPr>
      <w:r>
        <w:rPr>
          <w:rFonts w:cs="David" w:hint="cs"/>
          <w:rtl/>
        </w:rPr>
        <w:tab/>
        <w:t xml:space="preserve">ההבדל  הוא שאתם מעודדים את הטרור יום-יום, מגנים עליו. </w:t>
      </w:r>
    </w:p>
    <w:p w14:paraId="52C3C7AA" w14:textId="77777777" w:rsidR="00116809" w:rsidRDefault="00116809" w:rsidP="00116809">
      <w:pPr>
        <w:bidi/>
        <w:jc w:val="both"/>
        <w:rPr>
          <w:rFonts w:cs="David" w:hint="cs"/>
          <w:rtl/>
        </w:rPr>
      </w:pPr>
    </w:p>
    <w:p w14:paraId="3BCF9B60" w14:textId="77777777" w:rsidR="00116809" w:rsidRDefault="00116809" w:rsidP="00A63C15">
      <w:pPr>
        <w:keepNext/>
        <w:bidi/>
        <w:jc w:val="both"/>
        <w:rPr>
          <w:rFonts w:cs="David" w:hint="cs"/>
          <w:u w:val="single"/>
          <w:rtl/>
        </w:rPr>
      </w:pPr>
      <w:r>
        <w:rPr>
          <w:rFonts w:cs="David" w:hint="cs"/>
          <w:u w:val="single"/>
          <w:rtl/>
        </w:rPr>
        <w:t>אחמד טיבי</w:t>
      </w:r>
      <w:r w:rsidRPr="00E36EB4">
        <w:rPr>
          <w:rFonts w:cs="David" w:hint="cs"/>
          <w:u w:val="single"/>
          <w:rtl/>
        </w:rPr>
        <w:t>:</w:t>
      </w:r>
    </w:p>
    <w:p w14:paraId="26888AD1" w14:textId="77777777" w:rsidR="00116809" w:rsidRDefault="00116809" w:rsidP="00A63C15">
      <w:pPr>
        <w:keepNext/>
        <w:bidi/>
        <w:jc w:val="both"/>
        <w:rPr>
          <w:rFonts w:cs="David" w:hint="cs"/>
          <w:u w:val="single"/>
          <w:rtl/>
        </w:rPr>
      </w:pPr>
    </w:p>
    <w:p w14:paraId="5F423EB4" w14:textId="77777777" w:rsidR="00116809" w:rsidRDefault="00116809" w:rsidP="00116809">
      <w:pPr>
        <w:bidi/>
        <w:jc w:val="both"/>
        <w:rPr>
          <w:rFonts w:cs="David" w:hint="cs"/>
          <w:rtl/>
        </w:rPr>
      </w:pPr>
      <w:r>
        <w:rPr>
          <w:rFonts w:cs="David" w:hint="cs"/>
          <w:rtl/>
        </w:rPr>
        <w:tab/>
        <w:t xml:space="preserve">אתה קראת לחיל האוויר להמשיך ולהפציץ. </w:t>
      </w:r>
    </w:p>
    <w:p w14:paraId="0B6C63DF" w14:textId="77777777" w:rsidR="00116809" w:rsidRDefault="00116809" w:rsidP="00116809">
      <w:pPr>
        <w:bidi/>
        <w:jc w:val="both"/>
        <w:rPr>
          <w:rFonts w:cs="David" w:hint="cs"/>
          <w:rtl/>
        </w:rPr>
      </w:pPr>
    </w:p>
    <w:p w14:paraId="58402BBD" w14:textId="77777777" w:rsidR="00116809" w:rsidRDefault="00116809" w:rsidP="00116809">
      <w:pPr>
        <w:keepNext/>
        <w:bidi/>
        <w:jc w:val="both"/>
        <w:rPr>
          <w:rFonts w:cs="David" w:hint="cs"/>
          <w:u w:val="single"/>
          <w:rtl/>
        </w:rPr>
      </w:pPr>
      <w:r>
        <w:rPr>
          <w:rFonts w:cs="David" w:hint="cs"/>
          <w:u w:val="single"/>
          <w:rtl/>
        </w:rPr>
        <w:t>כרמל שאמה</w:t>
      </w:r>
      <w:r w:rsidRPr="00E36EB4">
        <w:rPr>
          <w:rFonts w:cs="David" w:hint="cs"/>
          <w:u w:val="single"/>
          <w:rtl/>
        </w:rPr>
        <w:t>:</w:t>
      </w:r>
    </w:p>
    <w:p w14:paraId="30DAE7AC" w14:textId="77777777" w:rsidR="00116809" w:rsidRDefault="00116809" w:rsidP="00116809">
      <w:pPr>
        <w:bidi/>
        <w:jc w:val="both"/>
        <w:rPr>
          <w:rFonts w:cs="David" w:hint="cs"/>
          <w:u w:val="single"/>
          <w:rtl/>
        </w:rPr>
      </w:pPr>
    </w:p>
    <w:p w14:paraId="58F68E8B" w14:textId="77777777" w:rsidR="00116809" w:rsidRDefault="00116809" w:rsidP="00116809">
      <w:pPr>
        <w:bidi/>
        <w:jc w:val="both"/>
        <w:rPr>
          <w:rFonts w:cs="David" w:hint="cs"/>
          <w:rtl/>
        </w:rPr>
      </w:pPr>
      <w:r>
        <w:rPr>
          <w:rFonts w:cs="David" w:hint="cs"/>
          <w:rtl/>
        </w:rPr>
        <w:tab/>
        <w:t xml:space="preserve">אחמד טיבי, אם יש קסאמים בשדרות, צריך להפציץ.  על כל קסאם תהיה הפצצה. </w:t>
      </w:r>
    </w:p>
    <w:p w14:paraId="05C75B44" w14:textId="77777777" w:rsidR="00116809" w:rsidRDefault="00116809" w:rsidP="00116809">
      <w:pPr>
        <w:bidi/>
        <w:jc w:val="both"/>
        <w:rPr>
          <w:rFonts w:cs="David" w:hint="cs"/>
          <w:rtl/>
        </w:rPr>
      </w:pPr>
    </w:p>
    <w:p w14:paraId="4C050157" w14:textId="77777777" w:rsidR="00116809" w:rsidRDefault="00116809" w:rsidP="00116809">
      <w:pPr>
        <w:bidi/>
        <w:jc w:val="both"/>
        <w:rPr>
          <w:rFonts w:cs="David" w:hint="cs"/>
          <w:u w:val="single"/>
          <w:rtl/>
        </w:rPr>
      </w:pPr>
      <w:r>
        <w:rPr>
          <w:rFonts w:cs="David" w:hint="cs"/>
          <w:u w:val="single"/>
          <w:rtl/>
        </w:rPr>
        <w:t>אחמד טיבי</w:t>
      </w:r>
      <w:r w:rsidRPr="00E36EB4">
        <w:rPr>
          <w:rFonts w:cs="David" w:hint="cs"/>
          <w:u w:val="single"/>
          <w:rtl/>
        </w:rPr>
        <w:t>:</w:t>
      </w:r>
    </w:p>
    <w:p w14:paraId="771144F0" w14:textId="77777777" w:rsidR="00116809" w:rsidRDefault="00116809" w:rsidP="00116809">
      <w:pPr>
        <w:bidi/>
        <w:jc w:val="both"/>
        <w:rPr>
          <w:rFonts w:cs="David" w:hint="cs"/>
          <w:u w:val="single"/>
          <w:rtl/>
        </w:rPr>
      </w:pPr>
    </w:p>
    <w:p w14:paraId="6C8E9F53" w14:textId="77777777" w:rsidR="00116809" w:rsidRDefault="00116809" w:rsidP="00116809">
      <w:pPr>
        <w:bidi/>
        <w:jc w:val="both"/>
        <w:rPr>
          <w:rFonts w:cs="David" w:hint="cs"/>
          <w:rtl/>
        </w:rPr>
      </w:pPr>
      <w:r>
        <w:rPr>
          <w:rFonts w:cs="David" w:hint="cs"/>
          <w:rtl/>
        </w:rPr>
        <w:tab/>
        <w:t xml:space="preserve">תהיה הפצצה של בית-ספר. </w:t>
      </w:r>
    </w:p>
    <w:p w14:paraId="368321F9" w14:textId="77777777" w:rsidR="00116809" w:rsidRDefault="00116809" w:rsidP="00116809">
      <w:pPr>
        <w:bidi/>
        <w:jc w:val="both"/>
        <w:rPr>
          <w:rFonts w:cs="David" w:hint="cs"/>
          <w:rtl/>
        </w:rPr>
      </w:pPr>
    </w:p>
    <w:p w14:paraId="5FBB19CF" w14:textId="77777777" w:rsidR="00116809" w:rsidRDefault="00116809" w:rsidP="00116809">
      <w:pPr>
        <w:bidi/>
        <w:jc w:val="both"/>
        <w:rPr>
          <w:rFonts w:cs="David" w:hint="cs"/>
          <w:u w:val="single"/>
          <w:rtl/>
        </w:rPr>
      </w:pPr>
      <w:r>
        <w:rPr>
          <w:rFonts w:cs="David" w:hint="cs"/>
          <w:u w:val="single"/>
          <w:rtl/>
        </w:rPr>
        <w:t>כרמל שאמה</w:t>
      </w:r>
      <w:r w:rsidRPr="00E36EB4">
        <w:rPr>
          <w:rFonts w:cs="David" w:hint="cs"/>
          <w:u w:val="single"/>
          <w:rtl/>
        </w:rPr>
        <w:t>:</w:t>
      </w:r>
    </w:p>
    <w:p w14:paraId="27D9F790" w14:textId="77777777" w:rsidR="00116809" w:rsidRDefault="00116809" w:rsidP="00116809">
      <w:pPr>
        <w:bidi/>
        <w:jc w:val="both"/>
        <w:rPr>
          <w:rFonts w:cs="David" w:hint="cs"/>
          <w:u w:val="single"/>
          <w:rtl/>
        </w:rPr>
      </w:pPr>
    </w:p>
    <w:p w14:paraId="6FFB0F39" w14:textId="77777777" w:rsidR="00116809" w:rsidRDefault="00116809" w:rsidP="00116809">
      <w:pPr>
        <w:bidi/>
        <w:jc w:val="both"/>
        <w:rPr>
          <w:rFonts w:cs="David" w:hint="cs"/>
          <w:rtl/>
        </w:rPr>
      </w:pPr>
      <w:r>
        <w:rPr>
          <w:rFonts w:cs="David" w:hint="cs"/>
          <w:rtl/>
        </w:rPr>
        <w:tab/>
        <w:t xml:space="preserve">לא של בית-ספר. </w:t>
      </w:r>
    </w:p>
    <w:p w14:paraId="0D83FB97" w14:textId="77777777" w:rsidR="00116809" w:rsidRDefault="00116809" w:rsidP="00116809">
      <w:pPr>
        <w:bidi/>
        <w:jc w:val="both"/>
        <w:rPr>
          <w:rFonts w:cs="David" w:hint="cs"/>
          <w:rtl/>
        </w:rPr>
      </w:pPr>
    </w:p>
    <w:p w14:paraId="1B578954" w14:textId="77777777" w:rsidR="00116809" w:rsidRPr="0073607F" w:rsidRDefault="00116809" w:rsidP="00116809">
      <w:pPr>
        <w:tabs>
          <w:tab w:val="left" w:pos="1221"/>
        </w:tabs>
        <w:bidi/>
        <w:jc w:val="both"/>
        <w:rPr>
          <w:rFonts w:cs="David" w:hint="cs"/>
          <w:rtl/>
        </w:rPr>
      </w:pPr>
      <w:r w:rsidRPr="0073607F">
        <w:rPr>
          <w:rFonts w:cs="David" w:hint="cs"/>
          <w:u w:val="single"/>
          <w:rtl/>
        </w:rPr>
        <w:t>היו"ר יריב לוין:</w:t>
      </w:r>
    </w:p>
    <w:p w14:paraId="083C1B35" w14:textId="77777777" w:rsidR="00116809" w:rsidRDefault="00116809" w:rsidP="00116809">
      <w:pPr>
        <w:tabs>
          <w:tab w:val="left" w:pos="1221"/>
        </w:tabs>
        <w:bidi/>
        <w:jc w:val="both"/>
        <w:rPr>
          <w:rFonts w:cs="David" w:hint="cs"/>
          <w:rtl/>
        </w:rPr>
      </w:pPr>
    </w:p>
    <w:p w14:paraId="04EC82DE" w14:textId="77777777" w:rsidR="00116809" w:rsidRDefault="00116809" w:rsidP="00116809">
      <w:pPr>
        <w:bidi/>
        <w:jc w:val="both"/>
        <w:rPr>
          <w:rFonts w:cs="David" w:hint="cs"/>
          <w:rtl/>
        </w:rPr>
      </w:pPr>
      <w:r>
        <w:rPr>
          <w:rFonts w:cs="David" w:hint="cs"/>
          <w:rtl/>
        </w:rPr>
        <w:tab/>
        <w:t xml:space="preserve"> אתם יורים מבתי ספר וממסגדים. זה מה שאתם עושים. </w:t>
      </w:r>
    </w:p>
    <w:p w14:paraId="0065447C" w14:textId="77777777" w:rsidR="00116809" w:rsidRDefault="00116809" w:rsidP="00116809">
      <w:pPr>
        <w:bidi/>
        <w:jc w:val="both"/>
        <w:rPr>
          <w:rFonts w:cs="David" w:hint="cs"/>
          <w:rtl/>
        </w:rPr>
      </w:pPr>
    </w:p>
    <w:p w14:paraId="4801079D" w14:textId="77777777" w:rsidR="00116809" w:rsidRDefault="00116809" w:rsidP="00116809">
      <w:pPr>
        <w:bidi/>
        <w:jc w:val="both"/>
        <w:rPr>
          <w:rFonts w:cs="David" w:hint="cs"/>
          <w:u w:val="single"/>
          <w:rtl/>
        </w:rPr>
      </w:pPr>
      <w:r>
        <w:rPr>
          <w:rFonts w:cs="David" w:hint="cs"/>
          <w:u w:val="single"/>
          <w:rtl/>
        </w:rPr>
        <w:t>אחמד טיבי</w:t>
      </w:r>
      <w:r w:rsidRPr="00E36EB4">
        <w:rPr>
          <w:rFonts w:cs="David" w:hint="cs"/>
          <w:u w:val="single"/>
          <w:rtl/>
        </w:rPr>
        <w:t>:</w:t>
      </w:r>
    </w:p>
    <w:p w14:paraId="6A8DDF36" w14:textId="77777777" w:rsidR="00116809" w:rsidRDefault="00116809" w:rsidP="00116809">
      <w:pPr>
        <w:bidi/>
        <w:jc w:val="both"/>
        <w:rPr>
          <w:rFonts w:cs="David" w:hint="cs"/>
          <w:u w:val="single"/>
          <w:rtl/>
        </w:rPr>
      </w:pPr>
    </w:p>
    <w:p w14:paraId="5FB9064A" w14:textId="77777777" w:rsidR="00116809" w:rsidRDefault="00116809" w:rsidP="00116809">
      <w:pPr>
        <w:bidi/>
        <w:jc w:val="both"/>
        <w:rPr>
          <w:rFonts w:cs="David" w:hint="cs"/>
          <w:rtl/>
        </w:rPr>
      </w:pPr>
      <w:r>
        <w:rPr>
          <w:rFonts w:cs="David" w:hint="cs"/>
          <w:rtl/>
        </w:rPr>
        <w:tab/>
        <w:t>זו ועדת כנסת או ועדת מחסלים?</w:t>
      </w:r>
    </w:p>
    <w:p w14:paraId="58331F65" w14:textId="77777777" w:rsidR="00116809" w:rsidRDefault="00116809" w:rsidP="00116809">
      <w:pPr>
        <w:bidi/>
        <w:jc w:val="both"/>
        <w:rPr>
          <w:rFonts w:cs="David" w:hint="cs"/>
          <w:rtl/>
        </w:rPr>
      </w:pPr>
    </w:p>
    <w:p w14:paraId="3C484FB7" w14:textId="77777777" w:rsidR="00116809" w:rsidRDefault="00116809" w:rsidP="00116809">
      <w:pPr>
        <w:bidi/>
        <w:jc w:val="both"/>
        <w:rPr>
          <w:rFonts w:cs="David" w:hint="cs"/>
          <w:u w:val="single"/>
          <w:rtl/>
        </w:rPr>
      </w:pPr>
      <w:r>
        <w:rPr>
          <w:rFonts w:cs="David" w:hint="cs"/>
          <w:u w:val="single"/>
          <w:rtl/>
        </w:rPr>
        <w:t>כרמל שאמה</w:t>
      </w:r>
      <w:r w:rsidRPr="00E36EB4">
        <w:rPr>
          <w:rFonts w:cs="David" w:hint="cs"/>
          <w:u w:val="single"/>
          <w:rtl/>
        </w:rPr>
        <w:t>:</w:t>
      </w:r>
    </w:p>
    <w:p w14:paraId="3D26FA25" w14:textId="77777777" w:rsidR="00116809" w:rsidRDefault="00116809" w:rsidP="00116809">
      <w:pPr>
        <w:bidi/>
        <w:jc w:val="both"/>
        <w:rPr>
          <w:rFonts w:cs="David" w:hint="cs"/>
          <w:u w:val="single"/>
          <w:rtl/>
        </w:rPr>
      </w:pPr>
    </w:p>
    <w:p w14:paraId="1B572F0A" w14:textId="77777777" w:rsidR="00116809" w:rsidRDefault="00116809" w:rsidP="00116809">
      <w:pPr>
        <w:bidi/>
        <w:jc w:val="both"/>
        <w:rPr>
          <w:rFonts w:cs="David" w:hint="cs"/>
          <w:rtl/>
        </w:rPr>
      </w:pPr>
      <w:r>
        <w:rPr>
          <w:rFonts w:cs="David" w:hint="cs"/>
          <w:rtl/>
        </w:rPr>
        <w:tab/>
        <w:t xml:space="preserve">זו ועדת כנסת ולא ועדה של טרוריסטים, לא ועדה של ארגוני הטרור. </w:t>
      </w:r>
    </w:p>
    <w:p w14:paraId="7AB4650D" w14:textId="77777777" w:rsidR="00116809" w:rsidRDefault="00116809" w:rsidP="00116809">
      <w:pPr>
        <w:bidi/>
        <w:jc w:val="both"/>
        <w:rPr>
          <w:rFonts w:cs="David" w:hint="cs"/>
          <w:rtl/>
        </w:rPr>
      </w:pPr>
    </w:p>
    <w:p w14:paraId="75959C6E"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079F19C8" w14:textId="77777777" w:rsidR="00116809" w:rsidRDefault="00116809" w:rsidP="00116809">
      <w:pPr>
        <w:bidi/>
        <w:jc w:val="both"/>
        <w:rPr>
          <w:rFonts w:cs="David" w:hint="cs"/>
          <w:u w:val="single"/>
          <w:rtl/>
        </w:rPr>
      </w:pPr>
    </w:p>
    <w:p w14:paraId="7DACBDD5" w14:textId="77777777" w:rsidR="00116809" w:rsidRDefault="00116809" w:rsidP="00116809">
      <w:pPr>
        <w:bidi/>
        <w:jc w:val="both"/>
        <w:rPr>
          <w:rFonts w:cs="David" w:hint="cs"/>
          <w:rtl/>
        </w:rPr>
      </w:pPr>
      <w:r>
        <w:rPr>
          <w:rFonts w:cs="David" w:hint="cs"/>
          <w:rtl/>
        </w:rPr>
        <w:tab/>
        <w:t>מה זה "אתם"?</w:t>
      </w:r>
    </w:p>
    <w:p w14:paraId="66FB8CB6" w14:textId="77777777" w:rsidR="00116809" w:rsidRDefault="00116809" w:rsidP="00116809">
      <w:pPr>
        <w:bidi/>
        <w:jc w:val="both"/>
        <w:rPr>
          <w:rFonts w:cs="David" w:hint="cs"/>
          <w:rtl/>
        </w:rPr>
      </w:pPr>
    </w:p>
    <w:p w14:paraId="5B521787" w14:textId="77777777" w:rsidR="00116809" w:rsidRPr="0073607F" w:rsidRDefault="00116809" w:rsidP="00116809">
      <w:pPr>
        <w:tabs>
          <w:tab w:val="left" w:pos="1221"/>
        </w:tabs>
        <w:bidi/>
        <w:jc w:val="both"/>
        <w:rPr>
          <w:rFonts w:cs="David" w:hint="cs"/>
          <w:rtl/>
        </w:rPr>
      </w:pPr>
      <w:r w:rsidRPr="0073607F">
        <w:rPr>
          <w:rFonts w:cs="David" w:hint="cs"/>
          <w:u w:val="single"/>
          <w:rtl/>
        </w:rPr>
        <w:t>היו"ר יריב לוין:</w:t>
      </w:r>
    </w:p>
    <w:p w14:paraId="775D8815" w14:textId="77777777" w:rsidR="00116809" w:rsidRDefault="00116809" w:rsidP="00116809">
      <w:pPr>
        <w:tabs>
          <w:tab w:val="left" w:pos="1221"/>
        </w:tabs>
        <w:bidi/>
        <w:jc w:val="both"/>
        <w:rPr>
          <w:rFonts w:cs="David" w:hint="cs"/>
          <w:rtl/>
        </w:rPr>
      </w:pPr>
    </w:p>
    <w:p w14:paraId="5A3A7900" w14:textId="77777777" w:rsidR="00116809" w:rsidRDefault="00116809" w:rsidP="00116809">
      <w:pPr>
        <w:bidi/>
        <w:jc w:val="both"/>
        <w:rPr>
          <w:rFonts w:cs="David" w:hint="cs"/>
          <w:rtl/>
        </w:rPr>
      </w:pPr>
      <w:r>
        <w:rPr>
          <w:rFonts w:cs="David" w:hint="cs"/>
          <w:rtl/>
        </w:rPr>
        <w:tab/>
        <w:t xml:space="preserve"> אה, פתאום זה לא אתם? פתאום הנייה זה לא אתה.  הנייה שאתה מדבר איתו בטלפון זה לא אתה?</w:t>
      </w:r>
    </w:p>
    <w:p w14:paraId="1040DA15" w14:textId="77777777" w:rsidR="00116809" w:rsidRDefault="00116809" w:rsidP="00116809">
      <w:pPr>
        <w:bidi/>
        <w:jc w:val="both"/>
        <w:rPr>
          <w:rFonts w:cs="David" w:hint="cs"/>
          <w:rtl/>
        </w:rPr>
      </w:pPr>
    </w:p>
    <w:p w14:paraId="22FB0C61"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1416BA49" w14:textId="77777777" w:rsidR="00116809" w:rsidRDefault="00116809" w:rsidP="00116809">
      <w:pPr>
        <w:bidi/>
        <w:jc w:val="both"/>
        <w:rPr>
          <w:rFonts w:cs="David" w:hint="cs"/>
          <w:u w:val="single"/>
          <w:rtl/>
        </w:rPr>
      </w:pPr>
    </w:p>
    <w:p w14:paraId="46F53C37" w14:textId="77777777" w:rsidR="00116809" w:rsidRDefault="00116809" w:rsidP="00116809">
      <w:pPr>
        <w:bidi/>
        <w:jc w:val="both"/>
        <w:rPr>
          <w:rFonts w:cs="David" w:hint="cs"/>
          <w:rtl/>
        </w:rPr>
      </w:pPr>
      <w:r>
        <w:rPr>
          <w:rFonts w:cs="David" w:hint="cs"/>
          <w:rtl/>
        </w:rPr>
        <w:tab/>
        <w:t xml:space="preserve">לא אנחנו, אתם הפצצתם. </w:t>
      </w:r>
    </w:p>
    <w:p w14:paraId="4913DE93" w14:textId="77777777" w:rsidR="00116809" w:rsidRDefault="00116809" w:rsidP="00116809">
      <w:pPr>
        <w:bidi/>
        <w:jc w:val="both"/>
        <w:rPr>
          <w:rFonts w:cs="David" w:hint="cs"/>
          <w:rtl/>
        </w:rPr>
      </w:pPr>
    </w:p>
    <w:p w14:paraId="1A4E8A04" w14:textId="77777777" w:rsidR="00116809" w:rsidRDefault="00116809" w:rsidP="00116809">
      <w:pPr>
        <w:bidi/>
        <w:jc w:val="both"/>
        <w:rPr>
          <w:rFonts w:cs="David" w:hint="cs"/>
          <w:u w:val="single"/>
          <w:rtl/>
        </w:rPr>
      </w:pPr>
      <w:r>
        <w:rPr>
          <w:rFonts w:cs="David" w:hint="cs"/>
          <w:u w:val="single"/>
          <w:rtl/>
        </w:rPr>
        <w:t>אחמד טיבי</w:t>
      </w:r>
      <w:r w:rsidRPr="00E36EB4">
        <w:rPr>
          <w:rFonts w:cs="David" w:hint="cs"/>
          <w:u w:val="single"/>
          <w:rtl/>
        </w:rPr>
        <w:t>:</w:t>
      </w:r>
    </w:p>
    <w:p w14:paraId="52118269" w14:textId="77777777" w:rsidR="00116809" w:rsidRDefault="00116809" w:rsidP="00116809">
      <w:pPr>
        <w:bidi/>
        <w:jc w:val="both"/>
        <w:rPr>
          <w:rFonts w:cs="David" w:hint="cs"/>
          <w:u w:val="single"/>
          <w:rtl/>
        </w:rPr>
      </w:pPr>
    </w:p>
    <w:p w14:paraId="04C4D083" w14:textId="77777777" w:rsidR="00116809" w:rsidRDefault="00116809" w:rsidP="00116809">
      <w:pPr>
        <w:bidi/>
        <w:jc w:val="both"/>
        <w:rPr>
          <w:rFonts w:cs="David" w:hint="cs"/>
          <w:rtl/>
        </w:rPr>
      </w:pPr>
      <w:r>
        <w:rPr>
          <w:rFonts w:cs="David" w:hint="cs"/>
          <w:rtl/>
        </w:rPr>
        <w:tab/>
        <w:t>למה אתם מפחדים מהעלאת הנושא שלו?</w:t>
      </w:r>
    </w:p>
    <w:p w14:paraId="0D7FE751" w14:textId="77777777" w:rsidR="00116809" w:rsidRDefault="00116809" w:rsidP="00116809">
      <w:pPr>
        <w:bidi/>
        <w:jc w:val="both"/>
        <w:rPr>
          <w:rFonts w:cs="David" w:hint="cs"/>
          <w:rtl/>
        </w:rPr>
      </w:pPr>
    </w:p>
    <w:p w14:paraId="7ED9CAF7" w14:textId="77777777" w:rsidR="00116809" w:rsidRDefault="00116809" w:rsidP="00116809">
      <w:pPr>
        <w:bidi/>
        <w:jc w:val="both"/>
        <w:rPr>
          <w:rFonts w:cs="David" w:hint="cs"/>
          <w:u w:val="single"/>
          <w:rtl/>
        </w:rPr>
      </w:pPr>
      <w:r>
        <w:rPr>
          <w:rFonts w:cs="David" w:hint="cs"/>
          <w:u w:val="single"/>
          <w:rtl/>
        </w:rPr>
        <w:t>כרמל שאמה</w:t>
      </w:r>
      <w:r w:rsidRPr="00E36EB4">
        <w:rPr>
          <w:rFonts w:cs="David" w:hint="cs"/>
          <w:u w:val="single"/>
          <w:rtl/>
        </w:rPr>
        <w:t>:</w:t>
      </w:r>
    </w:p>
    <w:p w14:paraId="044C5CF2" w14:textId="77777777" w:rsidR="00116809" w:rsidRDefault="00116809" w:rsidP="00116809">
      <w:pPr>
        <w:bidi/>
        <w:jc w:val="both"/>
        <w:rPr>
          <w:rFonts w:cs="David" w:hint="cs"/>
          <w:u w:val="single"/>
          <w:rtl/>
        </w:rPr>
      </w:pPr>
    </w:p>
    <w:p w14:paraId="00966318" w14:textId="77777777" w:rsidR="00116809" w:rsidRDefault="00116809" w:rsidP="00116809">
      <w:pPr>
        <w:bidi/>
        <w:jc w:val="both"/>
        <w:rPr>
          <w:rFonts w:cs="David" w:hint="cs"/>
          <w:rtl/>
        </w:rPr>
      </w:pPr>
      <w:r>
        <w:rPr>
          <w:rFonts w:cs="David" w:hint="cs"/>
          <w:rtl/>
        </w:rPr>
        <w:tab/>
        <w:t xml:space="preserve">אנחנו לא מפחדים. אנחנו רוצים שהם יפחדו.  גם כשהם יושבים במלונות פאר בדובאי, בסוף יגיעו אליהם. </w:t>
      </w:r>
    </w:p>
    <w:p w14:paraId="24644585" w14:textId="77777777" w:rsidR="00116809" w:rsidRDefault="00116809" w:rsidP="00116809">
      <w:pPr>
        <w:bidi/>
        <w:jc w:val="both"/>
        <w:rPr>
          <w:rFonts w:cs="David" w:hint="cs"/>
          <w:rtl/>
        </w:rPr>
      </w:pPr>
    </w:p>
    <w:p w14:paraId="35CBC2D4"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64FE173E" w14:textId="77777777" w:rsidR="00116809" w:rsidRDefault="00116809" w:rsidP="00116809">
      <w:pPr>
        <w:bidi/>
        <w:jc w:val="both"/>
        <w:rPr>
          <w:rFonts w:cs="David" w:hint="cs"/>
          <w:u w:val="single"/>
          <w:rtl/>
        </w:rPr>
      </w:pPr>
    </w:p>
    <w:p w14:paraId="02CE8DFA" w14:textId="77777777" w:rsidR="00116809" w:rsidRDefault="00116809" w:rsidP="00116809">
      <w:pPr>
        <w:bidi/>
        <w:jc w:val="both"/>
        <w:rPr>
          <w:rFonts w:cs="David" w:hint="cs"/>
          <w:rtl/>
        </w:rPr>
      </w:pPr>
      <w:r>
        <w:rPr>
          <w:rFonts w:cs="David" w:hint="cs"/>
          <w:rtl/>
        </w:rPr>
        <w:tab/>
        <w:t xml:space="preserve">אז תעלה את זה לדיון. </w:t>
      </w:r>
    </w:p>
    <w:p w14:paraId="49296B3D" w14:textId="77777777" w:rsidR="00116809" w:rsidRDefault="00116809" w:rsidP="00116809">
      <w:pPr>
        <w:bidi/>
        <w:jc w:val="both"/>
        <w:rPr>
          <w:rFonts w:cs="David" w:hint="cs"/>
          <w:rtl/>
        </w:rPr>
      </w:pPr>
    </w:p>
    <w:p w14:paraId="5503DE93" w14:textId="77777777" w:rsidR="00116809" w:rsidRDefault="00116809" w:rsidP="00116809">
      <w:pPr>
        <w:bidi/>
        <w:jc w:val="both"/>
        <w:rPr>
          <w:rFonts w:cs="David" w:hint="cs"/>
          <w:u w:val="single"/>
          <w:rtl/>
        </w:rPr>
      </w:pPr>
      <w:r>
        <w:rPr>
          <w:rFonts w:cs="David" w:hint="cs"/>
          <w:u w:val="single"/>
          <w:rtl/>
        </w:rPr>
        <w:t>כרמל שאמה</w:t>
      </w:r>
      <w:r w:rsidRPr="00E36EB4">
        <w:rPr>
          <w:rFonts w:cs="David" w:hint="cs"/>
          <w:u w:val="single"/>
          <w:rtl/>
        </w:rPr>
        <w:t>:</w:t>
      </w:r>
    </w:p>
    <w:p w14:paraId="107E8EF6" w14:textId="77777777" w:rsidR="00116809" w:rsidRDefault="00116809" w:rsidP="00116809">
      <w:pPr>
        <w:bidi/>
        <w:jc w:val="both"/>
        <w:rPr>
          <w:rFonts w:cs="David" w:hint="cs"/>
          <w:u w:val="single"/>
          <w:rtl/>
        </w:rPr>
      </w:pPr>
    </w:p>
    <w:p w14:paraId="623F39DF" w14:textId="77777777" w:rsidR="00116809" w:rsidRDefault="00116809" w:rsidP="00116809">
      <w:pPr>
        <w:bidi/>
        <w:ind w:firstLine="720"/>
        <w:jc w:val="both"/>
        <w:rPr>
          <w:rFonts w:cs="David" w:hint="cs"/>
          <w:rtl/>
        </w:rPr>
      </w:pPr>
      <w:r>
        <w:rPr>
          <w:rFonts w:cs="David" w:hint="cs"/>
          <w:rtl/>
        </w:rPr>
        <w:t xml:space="preserve">אם זה היה מביא עוד חיסול, הייתי תומך בזה. אם הייתי יודע שזה מקדם עוד חיסול, הייתי תומך. </w:t>
      </w:r>
    </w:p>
    <w:p w14:paraId="2E9C1D4B" w14:textId="77777777" w:rsidR="00116809" w:rsidRDefault="00116809" w:rsidP="00116809">
      <w:pPr>
        <w:bidi/>
        <w:ind w:firstLine="720"/>
        <w:jc w:val="both"/>
        <w:rPr>
          <w:rFonts w:cs="David" w:hint="cs"/>
          <w:rtl/>
        </w:rPr>
      </w:pPr>
    </w:p>
    <w:p w14:paraId="361C94B2" w14:textId="77777777" w:rsidR="00116809" w:rsidRPr="0073607F" w:rsidRDefault="00116809" w:rsidP="00116809">
      <w:pPr>
        <w:keepNext/>
        <w:tabs>
          <w:tab w:val="left" w:pos="1221"/>
        </w:tabs>
        <w:bidi/>
        <w:jc w:val="both"/>
        <w:rPr>
          <w:rFonts w:cs="David" w:hint="cs"/>
          <w:rtl/>
        </w:rPr>
      </w:pPr>
      <w:r w:rsidRPr="0073607F">
        <w:rPr>
          <w:rFonts w:cs="David" w:hint="cs"/>
          <w:u w:val="single"/>
          <w:rtl/>
        </w:rPr>
        <w:t>היו"ר יריב לוין:</w:t>
      </w:r>
    </w:p>
    <w:p w14:paraId="01815153" w14:textId="77777777" w:rsidR="00116809" w:rsidRDefault="00116809" w:rsidP="00116809">
      <w:pPr>
        <w:keepNext/>
        <w:tabs>
          <w:tab w:val="left" w:pos="1221"/>
        </w:tabs>
        <w:bidi/>
        <w:jc w:val="both"/>
        <w:rPr>
          <w:rFonts w:cs="David" w:hint="cs"/>
          <w:rtl/>
        </w:rPr>
      </w:pPr>
    </w:p>
    <w:p w14:paraId="59199CC4" w14:textId="77777777" w:rsidR="00116809" w:rsidRDefault="00116809" w:rsidP="00116809">
      <w:pPr>
        <w:bidi/>
        <w:ind w:firstLine="720"/>
        <w:jc w:val="both"/>
        <w:rPr>
          <w:rFonts w:cs="David" w:hint="cs"/>
          <w:rtl/>
        </w:rPr>
      </w:pPr>
      <w:r>
        <w:rPr>
          <w:rFonts w:cs="David" w:hint="cs"/>
          <w:rtl/>
        </w:rPr>
        <w:t xml:space="preserve">חבר הכנסת שאמה, בוא ננסה, למרות הקושי, לאפשר לחבר הכנסת טיבי לסיים את הדברים, שבעיניי חלקם הם דברי בלע. </w:t>
      </w:r>
    </w:p>
    <w:p w14:paraId="469FED36" w14:textId="77777777" w:rsidR="00116809" w:rsidRDefault="00116809" w:rsidP="00116809">
      <w:pPr>
        <w:bidi/>
        <w:ind w:firstLine="720"/>
        <w:jc w:val="both"/>
        <w:rPr>
          <w:rFonts w:cs="David" w:hint="cs"/>
          <w:rtl/>
        </w:rPr>
      </w:pPr>
    </w:p>
    <w:p w14:paraId="005C060A" w14:textId="77777777" w:rsidR="00116809" w:rsidRDefault="00116809" w:rsidP="00116809">
      <w:pPr>
        <w:bidi/>
        <w:jc w:val="both"/>
        <w:rPr>
          <w:rFonts w:cs="David" w:hint="cs"/>
          <w:u w:val="single"/>
          <w:rtl/>
        </w:rPr>
      </w:pPr>
      <w:r>
        <w:rPr>
          <w:rFonts w:cs="David" w:hint="cs"/>
          <w:u w:val="single"/>
          <w:rtl/>
        </w:rPr>
        <w:t>אלכס מילר</w:t>
      </w:r>
      <w:r w:rsidRPr="00E36EB4">
        <w:rPr>
          <w:rFonts w:cs="David" w:hint="cs"/>
          <w:u w:val="single"/>
          <w:rtl/>
        </w:rPr>
        <w:t>:</w:t>
      </w:r>
    </w:p>
    <w:p w14:paraId="656063CE" w14:textId="77777777" w:rsidR="00116809" w:rsidRDefault="00116809" w:rsidP="00116809">
      <w:pPr>
        <w:bidi/>
        <w:jc w:val="both"/>
        <w:rPr>
          <w:rFonts w:cs="David" w:hint="cs"/>
          <w:u w:val="single"/>
          <w:rtl/>
        </w:rPr>
      </w:pPr>
    </w:p>
    <w:p w14:paraId="3DE1BC31" w14:textId="77777777" w:rsidR="00116809" w:rsidRDefault="00116809" w:rsidP="00116809">
      <w:pPr>
        <w:bidi/>
        <w:ind w:firstLine="720"/>
        <w:jc w:val="both"/>
        <w:rPr>
          <w:rFonts w:cs="David" w:hint="cs"/>
          <w:rtl/>
        </w:rPr>
      </w:pPr>
      <w:r>
        <w:rPr>
          <w:rFonts w:cs="David" w:hint="cs"/>
          <w:rtl/>
        </w:rPr>
        <w:t xml:space="preserve">אדוני היושב-ראש, הם קיבלו פה יותר זמן מאשר שהיו מקבלים במליאה. במליאה היית מקבל שלוש דקות, פה קיבלת חצי שעה. </w:t>
      </w:r>
    </w:p>
    <w:p w14:paraId="17FD6A50" w14:textId="77777777" w:rsidR="00116809" w:rsidRDefault="00116809" w:rsidP="00116809">
      <w:pPr>
        <w:bidi/>
        <w:ind w:firstLine="720"/>
        <w:jc w:val="both"/>
        <w:rPr>
          <w:rFonts w:cs="David" w:hint="cs"/>
          <w:rtl/>
        </w:rPr>
      </w:pPr>
    </w:p>
    <w:p w14:paraId="6FE42F9D"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20038EDA" w14:textId="77777777" w:rsidR="00116809" w:rsidRDefault="00116809" w:rsidP="00116809">
      <w:pPr>
        <w:bidi/>
        <w:jc w:val="both"/>
        <w:rPr>
          <w:rFonts w:cs="David" w:hint="cs"/>
          <w:u w:val="single"/>
          <w:rtl/>
        </w:rPr>
      </w:pPr>
    </w:p>
    <w:p w14:paraId="438BFB91" w14:textId="77777777" w:rsidR="00116809" w:rsidRDefault="00116809" w:rsidP="00116809">
      <w:pPr>
        <w:bidi/>
        <w:ind w:firstLine="720"/>
        <w:jc w:val="both"/>
        <w:rPr>
          <w:rFonts w:cs="David" w:hint="cs"/>
          <w:rtl/>
        </w:rPr>
      </w:pPr>
      <w:r>
        <w:rPr>
          <w:rFonts w:cs="David" w:hint="cs"/>
          <w:rtl/>
        </w:rPr>
        <w:t xml:space="preserve">צריך לדעת מי אחראי - - - </w:t>
      </w:r>
    </w:p>
    <w:p w14:paraId="6C3EB042" w14:textId="77777777" w:rsidR="00116809" w:rsidRDefault="00116809" w:rsidP="00116809">
      <w:pPr>
        <w:bidi/>
        <w:ind w:firstLine="720"/>
        <w:jc w:val="both"/>
        <w:rPr>
          <w:rFonts w:cs="David" w:hint="cs"/>
          <w:rtl/>
        </w:rPr>
      </w:pPr>
    </w:p>
    <w:p w14:paraId="3BFCB1DD" w14:textId="77777777" w:rsidR="00116809" w:rsidRDefault="00116809" w:rsidP="00116809">
      <w:pPr>
        <w:bidi/>
        <w:jc w:val="both"/>
        <w:rPr>
          <w:rFonts w:cs="David" w:hint="cs"/>
          <w:u w:val="single"/>
          <w:rtl/>
        </w:rPr>
      </w:pPr>
      <w:r>
        <w:rPr>
          <w:rFonts w:cs="David" w:hint="cs"/>
          <w:u w:val="single"/>
          <w:rtl/>
        </w:rPr>
        <w:t>כרמל שאמה</w:t>
      </w:r>
      <w:r w:rsidRPr="00E36EB4">
        <w:rPr>
          <w:rFonts w:cs="David" w:hint="cs"/>
          <w:u w:val="single"/>
          <w:rtl/>
        </w:rPr>
        <w:t>:</w:t>
      </w:r>
    </w:p>
    <w:p w14:paraId="684035B0" w14:textId="77777777" w:rsidR="00116809" w:rsidRDefault="00116809" w:rsidP="00116809">
      <w:pPr>
        <w:bidi/>
        <w:jc w:val="both"/>
        <w:rPr>
          <w:rFonts w:cs="David" w:hint="cs"/>
          <w:u w:val="single"/>
          <w:rtl/>
        </w:rPr>
      </w:pPr>
    </w:p>
    <w:p w14:paraId="025888F1" w14:textId="77777777" w:rsidR="00116809" w:rsidRDefault="00116809" w:rsidP="00116809">
      <w:pPr>
        <w:bidi/>
        <w:ind w:firstLine="720"/>
        <w:jc w:val="both"/>
        <w:rPr>
          <w:rFonts w:cs="David" w:hint="cs"/>
          <w:rtl/>
        </w:rPr>
      </w:pPr>
      <w:r>
        <w:rPr>
          <w:rFonts w:cs="David" w:hint="cs"/>
          <w:rtl/>
        </w:rPr>
        <w:t xml:space="preserve">הוא רוצה את תשובת השר. </w:t>
      </w:r>
    </w:p>
    <w:p w14:paraId="198A3D86" w14:textId="77777777" w:rsidR="00116809" w:rsidRDefault="00116809" w:rsidP="00116809">
      <w:pPr>
        <w:bidi/>
        <w:ind w:firstLine="720"/>
        <w:jc w:val="both"/>
        <w:rPr>
          <w:rFonts w:cs="David" w:hint="cs"/>
          <w:rtl/>
        </w:rPr>
      </w:pPr>
    </w:p>
    <w:p w14:paraId="67670B75"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772F66CF" w14:textId="77777777" w:rsidR="00116809" w:rsidRDefault="00116809" w:rsidP="00116809">
      <w:pPr>
        <w:bidi/>
        <w:jc w:val="both"/>
        <w:rPr>
          <w:rFonts w:cs="David" w:hint="cs"/>
          <w:u w:val="single"/>
          <w:rtl/>
        </w:rPr>
      </w:pPr>
    </w:p>
    <w:p w14:paraId="70881532" w14:textId="77777777" w:rsidR="00116809" w:rsidRDefault="00116809" w:rsidP="00116809">
      <w:pPr>
        <w:bidi/>
        <w:ind w:firstLine="720"/>
        <w:jc w:val="both"/>
        <w:rPr>
          <w:rFonts w:cs="David" w:hint="cs"/>
          <w:rtl/>
        </w:rPr>
      </w:pPr>
      <w:r>
        <w:rPr>
          <w:rFonts w:cs="David" w:hint="cs"/>
          <w:rtl/>
        </w:rPr>
        <w:t xml:space="preserve">צריך להביא את מאיר דגן לכאן - - - </w:t>
      </w:r>
    </w:p>
    <w:p w14:paraId="2FA22510" w14:textId="77777777" w:rsidR="00116809" w:rsidRDefault="00116809" w:rsidP="00116809">
      <w:pPr>
        <w:bidi/>
        <w:ind w:firstLine="720"/>
        <w:jc w:val="both"/>
        <w:rPr>
          <w:rFonts w:cs="David" w:hint="cs"/>
          <w:rtl/>
        </w:rPr>
      </w:pPr>
    </w:p>
    <w:p w14:paraId="7A74A110" w14:textId="77777777" w:rsidR="00116809" w:rsidRDefault="00116809" w:rsidP="00116809">
      <w:pPr>
        <w:bidi/>
        <w:jc w:val="both"/>
        <w:rPr>
          <w:rFonts w:cs="David" w:hint="cs"/>
          <w:u w:val="single"/>
          <w:rtl/>
        </w:rPr>
      </w:pPr>
      <w:r>
        <w:rPr>
          <w:rFonts w:cs="David" w:hint="cs"/>
          <w:u w:val="single"/>
          <w:rtl/>
        </w:rPr>
        <w:t>כרמל שאמה</w:t>
      </w:r>
      <w:r w:rsidRPr="00E36EB4">
        <w:rPr>
          <w:rFonts w:cs="David" w:hint="cs"/>
          <w:u w:val="single"/>
          <w:rtl/>
        </w:rPr>
        <w:t>:</w:t>
      </w:r>
    </w:p>
    <w:p w14:paraId="6753E33D" w14:textId="77777777" w:rsidR="00116809" w:rsidRDefault="00116809" w:rsidP="00116809">
      <w:pPr>
        <w:bidi/>
        <w:jc w:val="both"/>
        <w:rPr>
          <w:rFonts w:cs="David" w:hint="cs"/>
          <w:u w:val="single"/>
          <w:rtl/>
        </w:rPr>
      </w:pPr>
    </w:p>
    <w:p w14:paraId="184181E4" w14:textId="77777777" w:rsidR="00116809" w:rsidRDefault="00116809" w:rsidP="00116809">
      <w:pPr>
        <w:bidi/>
        <w:ind w:firstLine="720"/>
        <w:jc w:val="both"/>
        <w:rPr>
          <w:rFonts w:cs="David" w:hint="cs"/>
          <w:rtl/>
        </w:rPr>
      </w:pPr>
      <w:r>
        <w:rPr>
          <w:rFonts w:cs="David" w:hint="cs"/>
          <w:rtl/>
        </w:rPr>
        <w:t xml:space="preserve">מאיר דגן עושה עבודה טובה בשקט.  שאלוהים ישמור עליו. </w:t>
      </w:r>
    </w:p>
    <w:p w14:paraId="2420BC6E" w14:textId="77777777" w:rsidR="00116809" w:rsidRDefault="00116809" w:rsidP="00116809">
      <w:pPr>
        <w:bidi/>
        <w:ind w:firstLine="720"/>
        <w:jc w:val="both"/>
        <w:rPr>
          <w:rFonts w:cs="David" w:hint="cs"/>
          <w:rtl/>
        </w:rPr>
      </w:pPr>
    </w:p>
    <w:p w14:paraId="16E98F12"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1922677B" w14:textId="77777777" w:rsidR="00116809" w:rsidRDefault="00116809" w:rsidP="00116809">
      <w:pPr>
        <w:bidi/>
        <w:jc w:val="both"/>
        <w:rPr>
          <w:rFonts w:cs="David" w:hint="cs"/>
          <w:u w:val="single"/>
          <w:rtl/>
        </w:rPr>
      </w:pPr>
    </w:p>
    <w:p w14:paraId="57E8872A" w14:textId="77777777" w:rsidR="00116809" w:rsidRDefault="00116809" w:rsidP="00116809">
      <w:pPr>
        <w:bidi/>
        <w:ind w:firstLine="720"/>
        <w:jc w:val="both"/>
        <w:rPr>
          <w:rFonts w:cs="David" w:hint="cs"/>
          <w:rtl/>
        </w:rPr>
      </w:pPr>
      <w:r>
        <w:rPr>
          <w:rFonts w:cs="David" w:hint="cs"/>
          <w:rtl/>
        </w:rPr>
        <w:t xml:space="preserve">לא ראיתי שכל העבודה הזאת הביאה שלום לאזור, רק שנאה ועוד שנאה ועוד שנאה. </w:t>
      </w:r>
    </w:p>
    <w:p w14:paraId="0E9639EA" w14:textId="77777777" w:rsidR="00116809" w:rsidRDefault="00116809" w:rsidP="00116809">
      <w:pPr>
        <w:bidi/>
        <w:ind w:firstLine="720"/>
        <w:jc w:val="both"/>
        <w:rPr>
          <w:rFonts w:cs="David" w:hint="cs"/>
          <w:rtl/>
        </w:rPr>
      </w:pPr>
    </w:p>
    <w:p w14:paraId="34388FD0" w14:textId="77777777" w:rsidR="00116809" w:rsidRDefault="00116809" w:rsidP="00116809">
      <w:pPr>
        <w:bidi/>
        <w:jc w:val="both"/>
        <w:rPr>
          <w:rFonts w:cs="David" w:hint="cs"/>
          <w:u w:val="single"/>
          <w:rtl/>
        </w:rPr>
      </w:pPr>
      <w:r>
        <w:rPr>
          <w:rFonts w:cs="David" w:hint="cs"/>
          <w:u w:val="single"/>
          <w:rtl/>
        </w:rPr>
        <w:t>רוברט אילטוב</w:t>
      </w:r>
      <w:r w:rsidRPr="00E36EB4">
        <w:rPr>
          <w:rFonts w:cs="David" w:hint="cs"/>
          <w:u w:val="single"/>
          <w:rtl/>
        </w:rPr>
        <w:t>:</w:t>
      </w:r>
    </w:p>
    <w:p w14:paraId="78F1F52D" w14:textId="77777777" w:rsidR="00116809" w:rsidRDefault="00116809" w:rsidP="00116809">
      <w:pPr>
        <w:bidi/>
        <w:jc w:val="both"/>
        <w:rPr>
          <w:rFonts w:cs="David" w:hint="cs"/>
          <w:u w:val="single"/>
          <w:rtl/>
        </w:rPr>
      </w:pPr>
    </w:p>
    <w:p w14:paraId="7557BEA6" w14:textId="77777777" w:rsidR="00116809" w:rsidRDefault="00116809" w:rsidP="00116809">
      <w:pPr>
        <w:bidi/>
        <w:ind w:firstLine="720"/>
        <w:jc w:val="both"/>
        <w:rPr>
          <w:rFonts w:cs="David" w:hint="cs"/>
          <w:rtl/>
        </w:rPr>
      </w:pPr>
      <w:r>
        <w:rPr>
          <w:rFonts w:cs="David" w:hint="cs"/>
          <w:rtl/>
        </w:rPr>
        <w:t xml:space="preserve">אתם הבאתם הרבה שלום לאזור, באמת. </w:t>
      </w:r>
    </w:p>
    <w:p w14:paraId="4239D786" w14:textId="77777777" w:rsidR="00116809" w:rsidRDefault="00116809" w:rsidP="00116809">
      <w:pPr>
        <w:bidi/>
        <w:ind w:firstLine="720"/>
        <w:jc w:val="both"/>
        <w:rPr>
          <w:rFonts w:cs="David" w:hint="cs"/>
          <w:rtl/>
        </w:rPr>
      </w:pPr>
    </w:p>
    <w:p w14:paraId="400DF4D7"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7276A8AE" w14:textId="77777777" w:rsidR="00116809" w:rsidRDefault="00116809" w:rsidP="00116809">
      <w:pPr>
        <w:bidi/>
        <w:jc w:val="both"/>
        <w:rPr>
          <w:rFonts w:cs="David" w:hint="cs"/>
          <w:u w:val="single"/>
          <w:rtl/>
        </w:rPr>
      </w:pPr>
    </w:p>
    <w:p w14:paraId="4D320D7A" w14:textId="77777777" w:rsidR="00116809" w:rsidRDefault="00116809" w:rsidP="00116809">
      <w:pPr>
        <w:bidi/>
        <w:ind w:firstLine="720"/>
        <w:jc w:val="both"/>
        <w:rPr>
          <w:rFonts w:cs="David" w:hint="cs"/>
          <w:rtl/>
        </w:rPr>
      </w:pPr>
      <w:r>
        <w:rPr>
          <w:rFonts w:cs="David" w:hint="cs"/>
          <w:rtl/>
        </w:rPr>
        <w:t xml:space="preserve">רק דם ומוות. </w:t>
      </w:r>
    </w:p>
    <w:p w14:paraId="143BDB50" w14:textId="77777777" w:rsidR="00116809" w:rsidRDefault="00116809" w:rsidP="00116809">
      <w:pPr>
        <w:bidi/>
        <w:ind w:firstLine="720"/>
        <w:jc w:val="both"/>
        <w:rPr>
          <w:rFonts w:cs="David" w:hint="cs"/>
          <w:rtl/>
        </w:rPr>
      </w:pPr>
    </w:p>
    <w:p w14:paraId="5759454E" w14:textId="77777777" w:rsidR="00116809" w:rsidRDefault="00116809" w:rsidP="00116809">
      <w:pPr>
        <w:bidi/>
        <w:jc w:val="both"/>
        <w:rPr>
          <w:rFonts w:cs="David" w:hint="cs"/>
          <w:u w:val="single"/>
          <w:rtl/>
        </w:rPr>
      </w:pPr>
      <w:r>
        <w:rPr>
          <w:rFonts w:cs="David" w:hint="cs"/>
          <w:u w:val="single"/>
          <w:rtl/>
        </w:rPr>
        <w:t>רוברט אילטוב</w:t>
      </w:r>
      <w:r w:rsidRPr="00E36EB4">
        <w:rPr>
          <w:rFonts w:cs="David" w:hint="cs"/>
          <w:u w:val="single"/>
          <w:rtl/>
        </w:rPr>
        <w:t>:</w:t>
      </w:r>
    </w:p>
    <w:p w14:paraId="16C4B8D9" w14:textId="77777777" w:rsidR="00116809" w:rsidRDefault="00116809" w:rsidP="00116809">
      <w:pPr>
        <w:bidi/>
        <w:jc w:val="both"/>
        <w:rPr>
          <w:rFonts w:cs="David" w:hint="cs"/>
          <w:u w:val="single"/>
          <w:rtl/>
        </w:rPr>
      </w:pPr>
    </w:p>
    <w:p w14:paraId="13F42BCF" w14:textId="77777777" w:rsidR="00116809" w:rsidRDefault="00116809" w:rsidP="00116809">
      <w:pPr>
        <w:bidi/>
        <w:ind w:firstLine="720"/>
        <w:jc w:val="both"/>
        <w:rPr>
          <w:rFonts w:cs="David" w:hint="cs"/>
          <w:rtl/>
        </w:rPr>
      </w:pPr>
      <w:r>
        <w:rPr>
          <w:rFonts w:cs="David" w:hint="cs"/>
          <w:rtl/>
        </w:rPr>
        <w:t xml:space="preserve">רק אתם הבאתם שלום לאזור. </w:t>
      </w:r>
    </w:p>
    <w:p w14:paraId="194168E9" w14:textId="77777777" w:rsidR="00116809" w:rsidRDefault="00116809" w:rsidP="00116809">
      <w:pPr>
        <w:bidi/>
        <w:ind w:firstLine="720"/>
        <w:jc w:val="both"/>
        <w:rPr>
          <w:rFonts w:cs="David" w:hint="cs"/>
          <w:rtl/>
        </w:rPr>
      </w:pPr>
    </w:p>
    <w:p w14:paraId="7D627BC5" w14:textId="77777777" w:rsidR="00116809" w:rsidRPr="0073607F" w:rsidRDefault="00116809" w:rsidP="00116809">
      <w:pPr>
        <w:tabs>
          <w:tab w:val="left" w:pos="1221"/>
        </w:tabs>
        <w:bidi/>
        <w:jc w:val="both"/>
        <w:rPr>
          <w:rFonts w:cs="David" w:hint="cs"/>
          <w:rtl/>
        </w:rPr>
      </w:pPr>
      <w:r w:rsidRPr="0073607F">
        <w:rPr>
          <w:rFonts w:cs="David" w:hint="cs"/>
          <w:u w:val="single"/>
          <w:rtl/>
        </w:rPr>
        <w:t>היו"ר יריב לוין:</w:t>
      </w:r>
    </w:p>
    <w:p w14:paraId="46333F8F" w14:textId="77777777" w:rsidR="00116809" w:rsidRDefault="00116809" w:rsidP="00116809">
      <w:pPr>
        <w:tabs>
          <w:tab w:val="left" w:pos="1221"/>
        </w:tabs>
        <w:bidi/>
        <w:jc w:val="both"/>
        <w:rPr>
          <w:rFonts w:cs="David" w:hint="cs"/>
          <w:rtl/>
        </w:rPr>
      </w:pPr>
    </w:p>
    <w:p w14:paraId="371A28B1" w14:textId="77777777" w:rsidR="00116809" w:rsidRDefault="00116809" w:rsidP="00116809">
      <w:pPr>
        <w:bidi/>
        <w:jc w:val="both"/>
        <w:rPr>
          <w:rFonts w:cs="David" w:hint="cs"/>
          <w:rtl/>
        </w:rPr>
      </w:pPr>
      <w:r>
        <w:rPr>
          <w:rFonts w:cs="David" w:hint="cs"/>
          <w:rtl/>
        </w:rPr>
        <w:tab/>
        <w:t xml:space="preserve"> חבר הכנסת שאמה, חבר הכנסת אלסאנע. חבר הכנסת טיבי, אנא תשלים. </w:t>
      </w:r>
    </w:p>
    <w:p w14:paraId="0197DCAE" w14:textId="77777777" w:rsidR="00116809" w:rsidRDefault="00116809" w:rsidP="00116809">
      <w:pPr>
        <w:bidi/>
        <w:jc w:val="both"/>
        <w:rPr>
          <w:rFonts w:cs="David" w:hint="cs"/>
          <w:rtl/>
        </w:rPr>
      </w:pPr>
    </w:p>
    <w:p w14:paraId="39F9B28A" w14:textId="77777777" w:rsidR="00116809" w:rsidRDefault="00116809" w:rsidP="00116809">
      <w:pPr>
        <w:bidi/>
        <w:jc w:val="both"/>
        <w:rPr>
          <w:rFonts w:cs="David" w:hint="cs"/>
          <w:u w:val="single"/>
          <w:rtl/>
        </w:rPr>
      </w:pPr>
      <w:r>
        <w:rPr>
          <w:rFonts w:cs="David" w:hint="cs"/>
          <w:u w:val="single"/>
          <w:rtl/>
        </w:rPr>
        <w:t>מאיר שטרית</w:t>
      </w:r>
      <w:r w:rsidRPr="00E36EB4">
        <w:rPr>
          <w:rFonts w:cs="David" w:hint="cs"/>
          <w:u w:val="single"/>
          <w:rtl/>
        </w:rPr>
        <w:t>:</w:t>
      </w:r>
    </w:p>
    <w:p w14:paraId="3B431BDF" w14:textId="77777777" w:rsidR="00116809" w:rsidRDefault="00116809" w:rsidP="00116809">
      <w:pPr>
        <w:bidi/>
        <w:jc w:val="both"/>
        <w:rPr>
          <w:rFonts w:cs="David" w:hint="cs"/>
          <w:u w:val="single"/>
          <w:rtl/>
        </w:rPr>
      </w:pPr>
    </w:p>
    <w:p w14:paraId="189100BF" w14:textId="77777777" w:rsidR="00116809" w:rsidRDefault="00116809" w:rsidP="00116809">
      <w:pPr>
        <w:bidi/>
        <w:jc w:val="both"/>
        <w:rPr>
          <w:rFonts w:cs="David" w:hint="cs"/>
          <w:rtl/>
        </w:rPr>
      </w:pPr>
      <w:r>
        <w:rPr>
          <w:rFonts w:cs="David" w:hint="cs"/>
          <w:rtl/>
        </w:rPr>
        <w:tab/>
        <w:t xml:space="preserve">אדוני היושב-ראש, אני יכול לדבר? עם כל הכבוד, הוויכוח הזה לא במקומו. </w:t>
      </w:r>
    </w:p>
    <w:p w14:paraId="0DD664D9" w14:textId="77777777" w:rsidR="00116809" w:rsidRDefault="00116809" w:rsidP="00116809">
      <w:pPr>
        <w:bidi/>
        <w:jc w:val="both"/>
        <w:rPr>
          <w:rFonts w:cs="David" w:hint="cs"/>
          <w:rtl/>
        </w:rPr>
      </w:pPr>
    </w:p>
    <w:p w14:paraId="74E79AEA" w14:textId="77777777" w:rsidR="00116809" w:rsidRPr="0073607F" w:rsidRDefault="00116809" w:rsidP="00116809">
      <w:pPr>
        <w:tabs>
          <w:tab w:val="left" w:pos="1221"/>
        </w:tabs>
        <w:bidi/>
        <w:jc w:val="both"/>
        <w:rPr>
          <w:rFonts w:cs="David" w:hint="cs"/>
          <w:rtl/>
        </w:rPr>
      </w:pPr>
      <w:r w:rsidRPr="0073607F">
        <w:rPr>
          <w:rFonts w:cs="David" w:hint="cs"/>
          <w:u w:val="single"/>
          <w:rtl/>
        </w:rPr>
        <w:t>היו"ר יריב לוין:</w:t>
      </w:r>
    </w:p>
    <w:p w14:paraId="742F0B26" w14:textId="77777777" w:rsidR="00116809" w:rsidRDefault="00116809" w:rsidP="00116809">
      <w:pPr>
        <w:tabs>
          <w:tab w:val="left" w:pos="1221"/>
        </w:tabs>
        <w:bidi/>
        <w:jc w:val="both"/>
        <w:rPr>
          <w:rFonts w:cs="David" w:hint="cs"/>
          <w:rtl/>
        </w:rPr>
      </w:pPr>
    </w:p>
    <w:p w14:paraId="4BCBB2A8" w14:textId="77777777" w:rsidR="00116809" w:rsidRDefault="00116809" w:rsidP="00116809">
      <w:pPr>
        <w:bidi/>
        <w:jc w:val="both"/>
        <w:rPr>
          <w:rFonts w:cs="David" w:hint="cs"/>
          <w:rtl/>
        </w:rPr>
      </w:pPr>
      <w:r>
        <w:rPr>
          <w:rFonts w:cs="David" w:hint="cs"/>
          <w:rtl/>
        </w:rPr>
        <w:tab/>
        <w:t xml:space="preserve"> חבר הכנסת טיבי עדיין ברשות דיבור ואני לא אפסיק אותו באמצע. ניתן לו לסיים.</w:t>
      </w:r>
    </w:p>
    <w:p w14:paraId="6091A8A0" w14:textId="77777777" w:rsidR="00116809" w:rsidRDefault="00116809" w:rsidP="00116809">
      <w:pPr>
        <w:bidi/>
        <w:jc w:val="both"/>
        <w:rPr>
          <w:rFonts w:cs="David" w:hint="cs"/>
          <w:rtl/>
        </w:rPr>
      </w:pPr>
    </w:p>
    <w:p w14:paraId="4EFEFAE9" w14:textId="77777777" w:rsidR="00116809" w:rsidRDefault="00116809" w:rsidP="00116809">
      <w:pPr>
        <w:bidi/>
        <w:jc w:val="both"/>
        <w:rPr>
          <w:rFonts w:cs="David" w:hint="cs"/>
          <w:u w:val="single"/>
          <w:rtl/>
        </w:rPr>
      </w:pPr>
      <w:r>
        <w:rPr>
          <w:rFonts w:cs="David" w:hint="cs"/>
          <w:u w:val="single"/>
          <w:rtl/>
        </w:rPr>
        <w:t>מאיר שטרית</w:t>
      </w:r>
      <w:r w:rsidRPr="00E36EB4">
        <w:rPr>
          <w:rFonts w:cs="David" w:hint="cs"/>
          <w:u w:val="single"/>
          <w:rtl/>
        </w:rPr>
        <w:t>:</w:t>
      </w:r>
    </w:p>
    <w:p w14:paraId="26EC8EFE" w14:textId="77777777" w:rsidR="00116809" w:rsidRDefault="00116809" w:rsidP="00116809">
      <w:pPr>
        <w:bidi/>
        <w:jc w:val="both"/>
        <w:rPr>
          <w:rFonts w:cs="David" w:hint="cs"/>
          <w:u w:val="single"/>
          <w:rtl/>
        </w:rPr>
      </w:pPr>
    </w:p>
    <w:p w14:paraId="5C3671A6" w14:textId="77777777" w:rsidR="00116809" w:rsidRDefault="00116809" w:rsidP="00116809">
      <w:pPr>
        <w:bidi/>
        <w:jc w:val="both"/>
        <w:rPr>
          <w:rFonts w:cs="David" w:hint="cs"/>
          <w:rtl/>
        </w:rPr>
      </w:pPr>
      <w:r>
        <w:rPr>
          <w:rFonts w:cs="David" w:hint="cs"/>
          <w:rtl/>
        </w:rPr>
        <w:tab/>
        <w:t xml:space="preserve">הוא כבר סיים. </w:t>
      </w:r>
    </w:p>
    <w:p w14:paraId="2FB2E32B" w14:textId="77777777" w:rsidR="00116809" w:rsidRDefault="00116809" w:rsidP="00116809">
      <w:pPr>
        <w:bidi/>
        <w:jc w:val="both"/>
        <w:rPr>
          <w:rFonts w:cs="David" w:hint="cs"/>
          <w:rtl/>
        </w:rPr>
      </w:pPr>
    </w:p>
    <w:p w14:paraId="7CC1B7BE" w14:textId="77777777" w:rsidR="00116809" w:rsidRPr="0073607F" w:rsidRDefault="00116809" w:rsidP="00116809">
      <w:pPr>
        <w:tabs>
          <w:tab w:val="left" w:pos="1221"/>
        </w:tabs>
        <w:bidi/>
        <w:jc w:val="both"/>
        <w:rPr>
          <w:rFonts w:cs="David" w:hint="cs"/>
          <w:rtl/>
        </w:rPr>
      </w:pPr>
      <w:r w:rsidRPr="0073607F">
        <w:rPr>
          <w:rFonts w:cs="David" w:hint="cs"/>
          <w:u w:val="single"/>
          <w:rtl/>
        </w:rPr>
        <w:t>היו"ר יריב לוין:</w:t>
      </w:r>
    </w:p>
    <w:p w14:paraId="2EB2ED09" w14:textId="77777777" w:rsidR="00116809" w:rsidRDefault="00116809" w:rsidP="00116809">
      <w:pPr>
        <w:tabs>
          <w:tab w:val="left" w:pos="1221"/>
        </w:tabs>
        <w:bidi/>
        <w:jc w:val="both"/>
        <w:rPr>
          <w:rFonts w:cs="David" w:hint="cs"/>
          <w:rtl/>
        </w:rPr>
      </w:pPr>
    </w:p>
    <w:p w14:paraId="213C333C" w14:textId="77777777" w:rsidR="00116809" w:rsidRDefault="00116809" w:rsidP="00116809">
      <w:pPr>
        <w:bidi/>
        <w:jc w:val="both"/>
        <w:rPr>
          <w:rFonts w:cs="David" w:hint="cs"/>
          <w:rtl/>
        </w:rPr>
      </w:pPr>
      <w:r>
        <w:rPr>
          <w:rFonts w:cs="David" w:hint="cs"/>
          <w:rtl/>
        </w:rPr>
        <w:tab/>
        <w:t xml:space="preserve"> לא, הוא לא סיים, ניתן לו לסיים. אני מצטער, אני לא עובד לפי לוחות זמנים פרטיים של אף אחד.</w:t>
      </w:r>
    </w:p>
    <w:p w14:paraId="1D864AC8" w14:textId="77777777" w:rsidR="00116809" w:rsidRDefault="00116809" w:rsidP="00116809">
      <w:pPr>
        <w:bidi/>
        <w:jc w:val="both"/>
        <w:rPr>
          <w:rFonts w:cs="David" w:hint="cs"/>
          <w:rtl/>
        </w:rPr>
      </w:pPr>
    </w:p>
    <w:p w14:paraId="43EFA728" w14:textId="77777777" w:rsidR="00116809" w:rsidRDefault="00116809" w:rsidP="00116809">
      <w:pPr>
        <w:bidi/>
        <w:jc w:val="both"/>
        <w:rPr>
          <w:rFonts w:cs="David" w:hint="cs"/>
          <w:u w:val="single"/>
          <w:rtl/>
        </w:rPr>
      </w:pPr>
      <w:r>
        <w:rPr>
          <w:rFonts w:cs="David" w:hint="cs"/>
          <w:u w:val="single"/>
          <w:rtl/>
        </w:rPr>
        <w:t>מאיר שטרית</w:t>
      </w:r>
      <w:r w:rsidRPr="00E36EB4">
        <w:rPr>
          <w:rFonts w:cs="David" w:hint="cs"/>
          <w:u w:val="single"/>
          <w:rtl/>
        </w:rPr>
        <w:t>:</w:t>
      </w:r>
    </w:p>
    <w:p w14:paraId="5BEC94D4" w14:textId="77777777" w:rsidR="00116809" w:rsidRDefault="00116809" w:rsidP="00116809">
      <w:pPr>
        <w:bidi/>
        <w:jc w:val="both"/>
        <w:rPr>
          <w:rFonts w:cs="David" w:hint="cs"/>
          <w:u w:val="single"/>
          <w:rtl/>
        </w:rPr>
      </w:pPr>
    </w:p>
    <w:p w14:paraId="1E16670E" w14:textId="77777777" w:rsidR="00116809" w:rsidRDefault="00116809" w:rsidP="00116809">
      <w:pPr>
        <w:bidi/>
        <w:jc w:val="both"/>
        <w:rPr>
          <w:rFonts w:cs="David" w:hint="cs"/>
          <w:rtl/>
        </w:rPr>
      </w:pPr>
      <w:r>
        <w:rPr>
          <w:rFonts w:cs="David" w:hint="cs"/>
          <w:rtl/>
        </w:rPr>
        <w:tab/>
        <w:t xml:space="preserve">זה לא עניין של לוחות זמנים, זה עניין של תקנון. בתקנון הכנסת אין מצב שדנים בכלל במהות של ההצעה לסדר. יש ערעור על החלטת הנשיאות, תשובת הנשיאות והצבעה. נקודה. כל הוויכוח הזה מיותר וגורם לנזק. </w:t>
      </w:r>
    </w:p>
    <w:p w14:paraId="5C7C35FD" w14:textId="77777777" w:rsidR="00116809" w:rsidRDefault="00116809" w:rsidP="00116809">
      <w:pPr>
        <w:bidi/>
        <w:jc w:val="both"/>
        <w:rPr>
          <w:rFonts w:cs="David" w:hint="cs"/>
          <w:rtl/>
        </w:rPr>
      </w:pPr>
    </w:p>
    <w:p w14:paraId="243003B4" w14:textId="77777777" w:rsidR="00116809" w:rsidRPr="0073607F" w:rsidRDefault="00116809" w:rsidP="00116809">
      <w:pPr>
        <w:tabs>
          <w:tab w:val="left" w:pos="1221"/>
        </w:tabs>
        <w:bidi/>
        <w:jc w:val="both"/>
        <w:rPr>
          <w:rFonts w:cs="David" w:hint="cs"/>
          <w:rtl/>
        </w:rPr>
      </w:pPr>
      <w:r w:rsidRPr="0073607F">
        <w:rPr>
          <w:rFonts w:cs="David" w:hint="cs"/>
          <w:u w:val="single"/>
          <w:rtl/>
        </w:rPr>
        <w:t>היו"ר יריב לוין:</w:t>
      </w:r>
    </w:p>
    <w:p w14:paraId="610ACD3B" w14:textId="77777777" w:rsidR="00116809" w:rsidRDefault="00116809" w:rsidP="00116809">
      <w:pPr>
        <w:tabs>
          <w:tab w:val="left" w:pos="1221"/>
        </w:tabs>
        <w:bidi/>
        <w:jc w:val="both"/>
        <w:rPr>
          <w:rFonts w:cs="David" w:hint="cs"/>
          <w:rtl/>
        </w:rPr>
      </w:pPr>
    </w:p>
    <w:p w14:paraId="76703D27" w14:textId="77777777" w:rsidR="00116809" w:rsidRDefault="00116809" w:rsidP="00116809">
      <w:pPr>
        <w:bidi/>
        <w:jc w:val="both"/>
        <w:rPr>
          <w:rFonts w:cs="David" w:hint="cs"/>
          <w:rtl/>
        </w:rPr>
      </w:pPr>
      <w:r>
        <w:rPr>
          <w:rFonts w:cs="David" w:hint="cs"/>
          <w:rtl/>
        </w:rPr>
        <w:tab/>
        <w:t xml:space="preserve"> אני לא נוהג לסתום פיות. </w:t>
      </w:r>
    </w:p>
    <w:p w14:paraId="4AE6F083" w14:textId="77777777" w:rsidR="00116809" w:rsidRDefault="00116809" w:rsidP="00116809">
      <w:pPr>
        <w:bidi/>
        <w:jc w:val="both"/>
        <w:rPr>
          <w:rFonts w:cs="David" w:hint="cs"/>
          <w:rtl/>
        </w:rPr>
      </w:pPr>
    </w:p>
    <w:p w14:paraId="18A5A86F" w14:textId="77777777" w:rsidR="00116809" w:rsidRDefault="00116809" w:rsidP="00116809">
      <w:pPr>
        <w:bidi/>
        <w:jc w:val="both"/>
        <w:rPr>
          <w:rFonts w:cs="David" w:hint="cs"/>
          <w:u w:val="single"/>
          <w:rtl/>
        </w:rPr>
      </w:pPr>
      <w:r>
        <w:rPr>
          <w:rFonts w:cs="David" w:hint="cs"/>
          <w:u w:val="single"/>
          <w:rtl/>
        </w:rPr>
        <w:t>מאיר שטרית</w:t>
      </w:r>
      <w:r w:rsidRPr="00E36EB4">
        <w:rPr>
          <w:rFonts w:cs="David" w:hint="cs"/>
          <w:u w:val="single"/>
          <w:rtl/>
        </w:rPr>
        <w:t>:</w:t>
      </w:r>
    </w:p>
    <w:p w14:paraId="263B71CF" w14:textId="77777777" w:rsidR="00116809" w:rsidRDefault="00116809" w:rsidP="00116809">
      <w:pPr>
        <w:bidi/>
        <w:jc w:val="both"/>
        <w:rPr>
          <w:rFonts w:cs="David" w:hint="cs"/>
          <w:u w:val="single"/>
          <w:rtl/>
        </w:rPr>
      </w:pPr>
    </w:p>
    <w:p w14:paraId="5189D09D" w14:textId="77777777" w:rsidR="00116809" w:rsidRDefault="00116809" w:rsidP="00116809">
      <w:pPr>
        <w:bidi/>
        <w:jc w:val="both"/>
        <w:rPr>
          <w:rFonts w:cs="David" w:hint="cs"/>
          <w:rtl/>
        </w:rPr>
      </w:pPr>
      <w:r>
        <w:rPr>
          <w:rFonts w:cs="David" w:hint="cs"/>
          <w:rtl/>
        </w:rPr>
        <w:tab/>
        <w:t xml:space="preserve">אני לא אומר לסתום פיות, אלא להתנהל לפי התקנון. </w:t>
      </w:r>
    </w:p>
    <w:p w14:paraId="2F14FCA4" w14:textId="77777777" w:rsidR="00116809" w:rsidRDefault="00116809" w:rsidP="00116809">
      <w:pPr>
        <w:bidi/>
        <w:jc w:val="both"/>
        <w:rPr>
          <w:rFonts w:cs="David" w:hint="cs"/>
          <w:rtl/>
        </w:rPr>
      </w:pPr>
    </w:p>
    <w:p w14:paraId="532CDEBE" w14:textId="77777777" w:rsidR="00116809" w:rsidRPr="0073607F" w:rsidRDefault="00116809" w:rsidP="00116809">
      <w:pPr>
        <w:tabs>
          <w:tab w:val="left" w:pos="1221"/>
        </w:tabs>
        <w:bidi/>
        <w:jc w:val="both"/>
        <w:rPr>
          <w:rFonts w:cs="David" w:hint="cs"/>
          <w:rtl/>
        </w:rPr>
      </w:pPr>
      <w:r w:rsidRPr="0073607F">
        <w:rPr>
          <w:rFonts w:cs="David" w:hint="cs"/>
          <w:u w:val="single"/>
          <w:rtl/>
        </w:rPr>
        <w:t>היו"ר יריב לוין:</w:t>
      </w:r>
    </w:p>
    <w:p w14:paraId="7B69FD94" w14:textId="77777777" w:rsidR="00116809" w:rsidRDefault="00116809" w:rsidP="00116809">
      <w:pPr>
        <w:tabs>
          <w:tab w:val="left" w:pos="1221"/>
        </w:tabs>
        <w:bidi/>
        <w:jc w:val="both"/>
        <w:rPr>
          <w:rFonts w:cs="David" w:hint="cs"/>
          <w:rtl/>
        </w:rPr>
      </w:pPr>
    </w:p>
    <w:p w14:paraId="2C321FD0" w14:textId="77777777" w:rsidR="00116809" w:rsidRDefault="00116809" w:rsidP="00116809">
      <w:pPr>
        <w:bidi/>
        <w:jc w:val="both"/>
        <w:rPr>
          <w:rFonts w:cs="David" w:hint="cs"/>
          <w:rtl/>
        </w:rPr>
      </w:pPr>
      <w:r>
        <w:rPr>
          <w:rFonts w:cs="David" w:hint="cs"/>
          <w:rtl/>
        </w:rPr>
        <w:tab/>
        <w:t xml:space="preserve"> חבר הכנסת טיבי, בבקשה. </w:t>
      </w:r>
    </w:p>
    <w:p w14:paraId="19FB2A95" w14:textId="77777777" w:rsidR="00116809" w:rsidRDefault="00116809" w:rsidP="00116809">
      <w:pPr>
        <w:bidi/>
        <w:jc w:val="both"/>
        <w:rPr>
          <w:rFonts w:cs="David" w:hint="cs"/>
          <w:rtl/>
        </w:rPr>
      </w:pPr>
    </w:p>
    <w:p w14:paraId="539D5C90" w14:textId="77777777" w:rsidR="00116809" w:rsidRDefault="00116809" w:rsidP="00116809">
      <w:pPr>
        <w:bidi/>
        <w:jc w:val="both"/>
        <w:rPr>
          <w:rFonts w:cs="David" w:hint="cs"/>
          <w:u w:val="single"/>
          <w:rtl/>
        </w:rPr>
      </w:pPr>
      <w:r>
        <w:rPr>
          <w:rFonts w:cs="David" w:hint="cs"/>
          <w:u w:val="single"/>
          <w:rtl/>
        </w:rPr>
        <w:t>אחמד טיבי</w:t>
      </w:r>
      <w:r w:rsidRPr="00E36EB4">
        <w:rPr>
          <w:rFonts w:cs="David" w:hint="cs"/>
          <w:u w:val="single"/>
          <w:rtl/>
        </w:rPr>
        <w:t>:</w:t>
      </w:r>
    </w:p>
    <w:p w14:paraId="56F4D043" w14:textId="77777777" w:rsidR="00116809" w:rsidRDefault="00116809" w:rsidP="00116809">
      <w:pPr>
        <w:bidi/>
        <w:jc w:val="both"/>
        <w:rPr>
          <w:rFonts w:cs="David" w:hint="cs"/>
          <w:u w:val="single"/>
          <w:rtl/>
        </w:rPr>
      </w:pPr>
    </w:p>
    <w:p w14:paraId="08E66CEA" w14:textId="77777777" w:rsidR="00116809" w:rsidRDefault="00116809" w:rsidP="00116809">
      <w:pPr>
        <w:bidi/>
        <w:jc w:val="both"/>
        <w:rPr>
          <w:rFonts w:cs="David" w:hint="cs"/>
          <w:rtl/>
        </w:rPr>
      </w:pPr>
      <w:r>
        <w:rPr>
          <w:rFonts w:cs="David" w:hint="cs"/>
          <w:rtl/>
        </w:rPr>
        <w:tab/>
        <w:t xml:space="preserve">תודה רבה. אדוני, אני רוצה לסיים, כי אני מרגיש לא נוח עם הדברים שנאמרים פה מההתחלה על-ידי יושב-ראש הוועדה שקורא לחסל מנהיגים. </w:t>
      </w:r>
    </w:p>
    <w:p w14:paraId="0AED06EE" w14:textId="77777777" w:rsidR="00116809" w:rsidRDefault="00116809" w:rsidP="00116809">
      <w:pPr>
        <w:bidi/>
        <w:jc w:val="both"/>
        <w:rPr>
          <w:rFonts w:cs="David" w:hint="cs"/>
          <w:rtl/>
        </w:rPr>
      </w:pPr>
    </w:p>
    <w:p w14:paraId="422F9B99" w14:textId="77777777" w:rsidR="00116809" w:rsidRDefault="00116809" w:rsidP="00116809">
      <w:pPr>
        <w:bidi/>
        <w:jc w:val="both"/>
        <w:rPr>
          <w:rFonts w:cs="David" w:hint="cs"/>
          <w:u w:val="single"/>
          <w:rtl/>
        </w:rPr>
      </w:pPr>
      <w:r>
        <w:rPr>
          <w:rFonts w:cs="David" w:hint="cs"/>
          <w:u w:val="single"/>
          <w:rtl/>
        </w:rPr>
        <w:t>רוברט אילטוב</w:t>
      </w:r>
      <w:r w:rsidRPr="00E36EB4">
        <w:rPr>
          <w:rFonts w:cs="David" w:hint="cs"/>
          <w:u w:val="single"/>
          <w:rtl/>
        </w:rPr>
        <w:t>:</w:t>
      </w:r>
    </w:p>
    <w:p w14:paraId="37710CD5" w14:textId="77777777" w:rsidR="00116809" w:rsidRDefault="00116809" w:rsidP="00116809">
      <w:pPr>
        <w:bidi/>
        <w:jc w:val="both"/>
        <w:rPr>
          <w:rFonts w:cs="David" w:hint="cs"/>
          <w:u w:val="single"/>
          <w:rtl/>
        </w:rPr>
      </w:pPr>
    </w:p>
    <w:p w14:paraId="07060F77" w14:textId="77777777" w:rsidR="00116809" w:rsidRDefault="00116809" w:rsidP="00116809">
      <w:pPr>
        <w:bidi/>
        <w:jc w:val="both"/>
        <w:rPr>
          <w:rFonts w:cs="David" w:hint="cs"/>
          <w:rtl/>
        </w:rPr>
      </w:pPr>
      <w:r>
        <w:rPr>
          <w:rFonts w:cs="David" w:hint="cs"/>
          <w:rtl/>
        </w:rPr>
        <w:tab/>
        <w:t xml:space="preserve">מנהיגים. </w:t>
      </w:r>
    </w:p>
    <w:p w14:paraId="0E8BF1AB" w14:textId="77777777" w:rsidR="00116809" w:rsidRDefault="00116809" w:rsidP="00116809">
      <w:pPr>
        <w:bidi/>
        <w:jc w:val="both"/>
        <w:rPr>
          <w:rFonts w:cs="David" w:hint="cs"/>
          <w:rtl/>
        </w:rPr>
      </w:pPr>
    </w:p>
    <w:p w14:paraId="29C2F1C2" w14:textId="77777777" w:rsidR="00116809" w:rsidRPr="0073607F" w:rsidRDefault="00116809" w:rsidP="00116809">
      <w:pPr>
        <w:tabs>
          <w:tab w:val="left" w:pos="1221"/>
        </w:tabs>
        <w:bidi/>
        <w:jc w:val="both"/>
        <w:rPr>
          <w:rFonts w:cs="David" w:hint="cs"/>
          <w:rtl/>
        </w:rPr>
      </w:pPr>
      <w:r w:rsidRPr="0073607F">
        <w:rPr>
          <w:rFonts w:cs="David" w:hint="cs"/>
          <w:u w:val="single"/>
          <w:rtl/>
        </w:rPr>
        <w:t>היו"ר יריב לוין:</w:t>
      </w:r>
    </w:p>
    <w:p w14:paraId="36C161A4" w14:textId="77777777" w:rsidR="00116809" w:rsidRDefault="00116809" w:rsidP="00116809">
      <w:pPr>
        <w:tabs>
          <w:tab w:val="left" w:pos="1221"/>
        </w:tabs>
        <w:bidi/>
        <w:jc w:val="both"/>
        <w:rPr>
          <w:rFonts w:cs="David" w:hint="cs"/>
          <w:rtl/>
        </w:rPr>
      </w:pPr>
    </w:p>
    <w:p w14:paraId="33CB92F7" w14:textId="77777777" w:rsidR="00116809" w:rsidRDefault="00116809" w:rsidP="00116809">
      <w:pPr>
        <w:bidi/>
        <w:jc w:val="both"/>
        <w:rPr>
          <w:rFonts w:cs="David" w:hint="cs"/>
          <w:rtl/>
        </w:rPr>
      </w:pPr>
      <w:r>
        <w:rPr>
          <w:rFonts w:cs="David" w:hint="cs"/>
          <w:rtl/>
        </w:rPr>
        <w:tab/>
        <w:t xml:space="preserve"> או לחסל רוצחים. </w:t>
      </w:r>
    </w:p>
    <w:p w14:paraId="23D1E506" w14:textId="77777777" w:rsidR="00116809" w:rsidRDefault="00116809" w:rsidP="00116809">
      <w:pPr>
        <w:bidi/>
        <w:jc w:val="both"/>
        <w:rPr>
          <w:rFonts w:cs="David" w:hint="cs"/>
          <w:rtl/>
        </w:rPr>
      </w:pPr>
    </w:p>
    <w:p w14:paraId="464BE21C" w14:textId="77777777" w:rsidR="00116809" w:rsidRDefault="00116809" w:rsidP="00116809">
      <w:pPr>
        <w:bidi/>
        <w:jc w:val="both"/>
        <w:rPr>
          <w:rFonts w:cs="David" w:hint="cs"/>
          <w:u w:val="single"/>
          <w:rtl/>
        </w:rPr>
      </w:pPr>
      <w:r>
        <w:rPr>
          <w:rFonts w:cs="David" w:hint="cs"/>
          <w:u w:val="single"/>
          <w:rtl/>
        </w:rPr>
        <w:t>רוברט אילטוב</w:t>
      </w:r>
      <w:r w:rsidRPr="00E36EB4">
        <w:rPr>
          <w:rFonts w:cs="David" w:hint="cs"/>
          <w:u w:val="single"/>
          <w:rtl/>
        </w:rPr>
        <w:t>:</w:t>
      </w:r>
    </w:p>
    <w:p w14:paraId="682E1839" w14:textId="77777777" w:rsidR="00116809" w:rsidRDefault="00116809" w:rsidP="00116809">
      <w:pPr>
        <w:bidi/>
        <w:jc w:val="both"/>
        <w:rPr>
          <w:rFonts w:cs="David" w:hint="cs"/>
          <w:u w:val="single"/>
          <w:rtl/>
        </w:rPr>
      </w:pPr>
    </w:p>
    <w:p w14:paraId="4B642A8F" w14:textId="77777777" w:rsidR="00116809" w:rsidRDefault="00116809" w:rsidP="00116809">
      <w:pPr>
        <w:bidi/>
        <w:jc w:val="both"/>
        <w:rPr>
          <w:rFonts w:cs="David" w:hint="cs"/>
          <w:rtl/>
        </w:rPr>
      </w:pPr>
      <w:r>
        <w:rPr>
          <w:rFonts w:cs="David" w:hint="cs"/>
          <w:rtl/>
        </w:rPr>
        <w:tab/>
        <w:t xml:space="preserve">גיבורים של אחמד טיבי. </w:t>
      </w:r>
    </w:p>
    <w:p w14:paraId="5CC18059" w14:textId="77777777" w:rsidR="00116809" w:rsidRDefault="00116809" w:rsidP="00116809">
      <w:pPr>
        <w:bidi/>
        <w:jc w:val="both"/>
        <w:rPr>
          <w:rFonts w:cs="David" w:hint="cs"/>
          <w:rtl/>
        </w:rPr>
      </w:pPr>
    </w:p>
    <w:p w14:paraId="0665AC5B" w14:textId="77777777" w:rsidR="00116809" w:rsidRDefault="00116809" w:rsidP="00116809">
      <w:pPr>
        <w:bidi/>
        <w:jc w:val="both"/>
        <w:rPr>
          <w:rFonts w:cs="David" w:hint="cs"/>
          <w:u w:val="single"/>
          <w:rtl/>
        </w:rPr>
      </w:pPr>
      <w:r>
        <w:rPr>
          <w:rFonts w:cs="David" w:hint="cs"/>
          <w:u w:val="single"/>
          <w:rtl/>
        </w:rPr>
        <w:t>אחמד טיבי</w:t>
      </w:r>
      <w:r w:rsidRPr="00E36EB4">
        <w:rPr>
          <w:rFonts w:cs="David" w:hint="cs"/>
          <w:u w:val="single"/>
          <w:rtl/>
        </w:rPr>
        <w:t>:</w:t>
      </w:r>
    </w:p>
    <w:p w14:paraId="0591C041" w14:textId="77777777" w:rsidR="00116809" w:rsidRDefault="00116809" w:rsidP="00116809">
      <w:pPr>
        <w:bidi/>
        <w:jc w:val="both"/>
        <w:rPr>
          <w:rFonts w:cs="David" w:hint="cs"/>
          <w:u w:val="single"/>
          <w:rtl/>
        </w:rPr>
      </w:pPr>
    </w:p>
    <w:p w14:paraId="438942FF" w14:textId="77777777" w:rsidR="00116809" w:rsidRDefault="00116809" w:rsidP="00116809">
      <w:pPr>
        <w:bidi/>
        <w:jc w:val="both"/>
        <w:rPr>
          <w:rFonts w:cs="David" w:hint="cs"/>
          <w:rtl/>
        </w:rPr>
      </w:pPr>
      <w:r>
        <w:rPr>
          <w:rFonts w:cs="David" w:hint="cs"/>
          <w:rtl/>
        </w:rPr>
        <w:tab/>
        <w:t>תגיד, אתה מוכן לסתום את הפה?</w:t>
      </w:r>
    </w:p>
    <w:p w14:paraId="03DC121F" w14:textId="77777777" w:rsidR="00116809" w:rsidRDefault="00116809" w:rsidP="00116809">
      <w:pPr>
        <w:bidi/>
        <w:jc w:val="both"/>
        <w:rPr>
          <w:rFonts w:cs="David" w:hint="cs"/>
          <w:rtl/>
        </w:rPr>
      </w:pPr>
    </w:p>
    <w:p w14:paraId="2CAFEECD" w14:textId="77777777" w:rsidR="00116809" w:rsidRDefault="00116809" w:rsidP="00116809">
      <w:pPr>
        <w:bidi/>
        <w:jc w:val="both"/>
        <w:rPr>
          <w:rFonts w:cs="David" w:hint="cs"/>
          <w:u w:val="single"/>
          <w:rtl/>
        </w:rPr>
      </w:pPr>
      <w:r>
        <w:rPr>
          <w:rFonts w:cs="David" w:hint="cs"/>
          <w:u w:val="single"/>
          <w:rtl/>
        </w:rPr>
        <w:t>רוברט אילטוב</w:t>
      </w:r>
      <w:r w:rsidRPr="00E36EB4">
        <w:rPr>
          <w:rFonts w:cs="David" w:hint="cs"/>
          <w:u w:val="single"/>
          <w:rtl/>
        </w:rPr>
        <w:t>:</w:t>
      </w:r>
    </w:p>
    <w:p w14:paraId="74690982" w14:textId="77777777" w:rsidR="00116809" w:rsidRDefault="00116809" w:rsidP="00116809">
      <w:pPr>
        <w:bidi/>
        <w:jc w:val="both"/>
        <w:rPr>
          <w:rFonts w:cs="David" w:hint="cs"/>
          <w:u w:val="single"/>
          <w:rtl/>
        </w:rPr>
      </w:pPr>
    </w:p>
    <w:p w14:paraId="7C9EB4A9" w14:textId="77777777" w:rsidR="00116809" w:rsidRDefault="00116809" w:rsidP="00116809">
      <w:pPr>
        <w:bidi/>
        <w:jc w:val="both"/>
        <w:rPr>
          <w:rFonts w:cs="David" w:hint="cs"/>
          <w:rtl/>
        </w:rPr>
      </w:pPr>
      <w:r>
        <w:rPr>
          <w:rFonts w:cs="David" w:hint="cs"/>
          <w:rtl/>
        </w:rPr>
        <w:tab/>
        <w:t xml:space="preserve">לא מוכן. </w:t>
      </w:r>
    </w:p>
    <w:p w14:paraId="6F85C216" w14:textId="77777777" w:rsidR="00116809" w:rsidRDefault="00116809" w:rsidP="00116809">
      <w:pPr>
        <w:bidi/>
        <w:jc w:val="both"/>
        <w:rPr>
          <w:rFonts w:cs="David" w:hint="cs"/>
          <w:rtl/>
        </w:rPr>
      </w:pPr>
    </w:p>
    <w:p w14:paraId="7973A838" w14:textId="77777777" w:rsidR="00116809" w:rsidRDefault="00116809" w:rsidP="00116809">
      <w:pPr>
        <w:bidi/>
        <w:jc w:val="both"/>
        <w:rPr>
          <w:rFonts w:cs="David" w:hint="cs"/>
          <w:u w:val="single"/>
          <w:rtl/>
        </w:rPr>
      </w:pPr>
      <w:r>
        <w:rPr>
          <w:rFonts w:cs="David" w:hint="cs"/>
          <w:u w:val="single"/>
          <w:rtl/>
        </w:rPr>
        <w:t>אחמד טיבי</w:t>
      </w:r>
      <w:r w:rsidRPr="00E36EB4">
        <w:rPr>
          <w:rFonts w:cs="David" w:hint="cs"/>
          <w:u w:val="single"/>
          <w:rtl/>
        </w:rPr>
        <w:t>:</w:t>
      </w:r>
    </w:p>
    <w:p w14:paraId="650971A4" w14:textId="77777777" w:rsidR="00116809" w:rsidRDefault="00116809" w:rsidP="00116809">
      <w:pPr>
        <w:bidi/>
        <w:jc w:val="both"/>
        <w:rPr>
          <w:rFonts w:cs="David" w:hint="cs"/>
          <w:u w:val="single"/>
          <w:rtl/>
        </w:rPr>
      </w:pPr>
    </w:p>
    <w:p w14:paraId="36597FD0" w14:textId="77777777" w:rsidR="00116809" w:rsidRDefault="00116809" w:rsidP="00116809">
      <w:pPr>
        <w:bidi/>
        <w:jc w:val="both"/>
        <w:rPr>
          <w:rFonts w:cs="David" w:hint="cs"/>
          <w:rtl/>
        </w:rPr>
      </w:pPr>
      <w:r>
        <w:rPr>
          <w:rFonts w:cs="David" w:hint="cs"/>
          <w:rtl/>
        </w:rPr>
        <w:tab/>
        <w:t>אתה מוכן לסתום את הפה?</w:t>
      </w:r>
    </w:p>
    <w:p w14:paraId="2289233C" w14:textId="77777777" w:rsidR="00116809" w:rsidRDefault="00116809" w:rsidP="00116809">
      <w:pPr>
        <w:bidi/>
        <w:jc w:val="both"/>
        <w:rPr>
          <w:rFonts w:cs="David" w:hint="cs"/>
          <w:rtl/>
        </w:rPr>
      </w:pPr>
    </w:p>
    <w:p w14:paraId="02197204" w14:textId="77777777" w:rsidR="00116809" w:rsidRDefault="00116809" w:rsidP="00116809">
      <w:pPr>
        <w:bidi/>
        <w:jc w:val="both"/>
        <w:rPr>
          <w:rFonts w:cs="David" w:hint="cs"/>
          <w:u w:val="single"/>
          <w:rtl/>
        </w:rPr>
      </w:pPr>
      <w:r>
        <w:rPr>
          <w:rFonts w:cs="David" w:hint="cs"/>
          <w:u w:val="single"/>
          <w:rtl/>
        </w:rPr>
        <w:t>רוברט אילטוב</w:t>
      </w:r>
      <w:r w:rsidRPr="00E36EB4">
        <w:rPr>
          <w:rFonts w:cs="David" w:hint="cs"/>
          <w:u w:val="single"/>
          <w:rtl/>
        </w:rPr>
        <w:t>:</w:t>
      </w:r>
    </w:p>
    <w:p w14:paraId="2537C64B" w14:textId="77777777" w:rsidR="00116809" w:rsidRDefault="00116809" w:rsidP="00116809">
      <w:pPr>
        <w:bidi/>
        <w:jc w:val="both"/>
        <w:rPr>
          <w:rFonts w:cs="David" w:hint="cs"/>
          <w:u w:val="single"/>
          <w:rtl/>
        </w:rPr>
      </w:pPr>
    </w:p>
    <w:p w14:paraId="67BEDF9F" w14:textId="77777777" w:rsidR="00116809" w:rsidRDefault="00116809" w:rsidP="00116809">
      <w:pPr>
        <w:bidi/>
        <w:jc w:val="both"/>
        <w:rPr>
          <w:rFonts w:cs="David" w:hint="cs"/>
          <w:rtl/>
        </w:rPr>
      </w:pPr>
      <w:r>
        <w:rPr>
          <w:rFonts w:cs="David" w:hint="cs"/>
          <w:rtl/>
        </w:rPr>
        <w:tab/>
        <w:t xml:space="preserve">לא מוכן. </w:t>
      </w:r>
    </w:p>
    <w:p w14:paraId="2095C655" w14:textId="77777777" w:rsidR="00116809" w:rsidRDefault="00116809" w:rsidP="00116809">
      <w:pPr>
        <w:bidi/>
        <w:jc w:val="both"/>
        <w:rPr>
          <w:rFonts w:cs="David" w:hint="cs"/>
          <w:rtl/>
        </w:rPr>
      </w:pPr>
    </w:p>
    <w:p w14:paraId="2CE6701D" w14:textId="77777777" w:rsidR="00116809" w:rsidRDefault="00116809" w:rsidP="00A63C15">
      <w:pPr>
        <w:keepNext/>
        <w:bidi/>
        <w:jc w:val="both"/>
        <w:rPr>
          <w:rFonts w:cs="David" w:hint="cs"/>
          <w:u w:val="single"/>
          <w:rtl/>
        </w:rPr>
      </w:pPr>
      <w:r>
        <w:rPr>
          <w:rFonts w:cs="David" w:hint="cs"/>
          <w:u w:val="single"/>
          <w:rtl/>
        </w:rPr>
        <w:t>אחמד טיבי</w:t>
      </w:r>
      <w:r w:rsidRPr="00E36EB4">
        <w:rPr>
          <w:rFonts w:cs="David" w:hint="cs"/>
          <w:u w:val="single"/>
          <w:rtl/>
        </w:rPr>
        <w:t>:</w:t>
      </w:r>
    </w:p>
    <w:p w14:paraId="1F67DC15" w14:textId="77777777" w:rsidR="00116809" w:rsidRDefault="00116809" w:rsidP="00116809">
      <w:pPr>
        <w:bidi/>
        <w:jc w:val="both"/>
        <w:rPr>
          <w:rFonts w:cs="David" w:hint="cs"/>
          <w:u w:val="single"/>
          <w:rtl/>
        </w:rPr>
      </w:pPr>
    </w:p>
    <w:p w14:paraId="6E72D968" w14:textId="77777777" w:rsidR="00116809" w:rsidRDefault="00116809" w:rsidP="00116809">
      <w:pPr>
        <w:bidi/>
        <w:jc w:val="both"/>
        <w:rPr>
          <w:rFonts w:cs="David" w:hint="cs"/>
          <w:rtl/>
        </w:rPr>
      </w:pPr>
      <w:r>
        <w:rPr>
          <w:rFonts w:cs="David" w:hint="cs"/>
          <w:rtl/>
        </w:rPr>
        <w:tab/>
        <w:t>אתה מוכן לסתום את הפה?</w:t>
      </w:r>
    </w:p>
    <w:p w14:paraId="470B6B6F" w14:textId="77777777" w:rsidR="00116809" w:rsidRDefault="00116809" w:rsidP="00116809">
      <w:pPr>
        <w:bidi/>
        <w:jc w:val="both"/>
        <w:rPr>
          <w:rFonts w:cs="David" w:hint="cs"/>
          <w:rtl/>
        </w:rPr>
      </w:pPr>
    </w:p>
    <w:p w14:paraId="1C255685" w14:textId="77777777" w:rsidR="00116809" w:rsidRDefault="00116809" w:rsidP="00116809">
      <w:pPr>
        <w:bidi/>
        <w:jc w:val="both"/>
        <w:rPr>
          <w:rFonts w:cs="David" w:hint="cs"/>
          <w:u w:val="single"/>
          <w:rtl/>
        </w:rPr>
      </w:pPr>
      <w:r>
        <w:rPr>
          <w:rFonts w:cs="David" w:hint="cs"/>
          <w:u w:val="single"/>
          <w:rtl/>
        </w:rPr>
        <w:t>רוברט אילטוב</w:t>
      </w:r>
      <w:r w:rsidRPr="00E36EB4">
        <w:rPr>
          <w:rFonts w:cs="David" w:hint="cs"/>
          <w:u w:val="single"/>
          <w:rtl/>
        </w:rPr>
        <w:t>:</w:t>
      </w:r>
    </w:p>
    <w:p w14:paraId="5F74F3F2" w14:textId="77777777" w:rsidR="00116809" w:rsidRDefault="00116809" w:rsidP="00116809">
      <w:pPr>
        <w:bidi/>
        <w:jc w:val="both"/>
        <w:rPr>
          <w:rFonts w:cs="David" w:hint="cs"/>
          <w:u w:val="single"/>
          <w:rtl/>
        </w:rPr>
      </w:pPr>
    </w:p>
    <w:p w14:paraId="24BF7DA2" w14:textId="77777777" w:rsidR="00116809" w:rsidRDefault="00116809" w:rsidP="00116809">
      <w:pPr>
        <w:bidi/>
        <w:jc w:val="both"/>
        <w:rPr>
          <w:rFonts w:cs="David" w:hint="cs"/>
          <w:rtl/>
        </w:rPr>
      </w:pPr>
      <w:r>
        <w:rPr>
          <w:rFonts w:cs="David" w:hint="cs"/>
          <w:rtl/>
        </w:rPr>
        <w:tab/>
        <w:t xml:space="preserve">לא מוכן לסתום את הפה. אתה לא תסתום לי את הפה. </w:t>
      </w:r>
    </w:p>
    <w:p w14:paraId="614366D9" w14:textId="77777777" w:rsidR="00116809" w:rsidRDefault="00116809" w:rsidP="00116809">
      <w:pPr>
        <w:bidi/>
        <w:jc w:val="both"/>
        <w:rPr>
          <w:rFonts w:cs="David" w:hint="cs"/>
          <w:rtl/>
        </w:rPr>
      </w:pPr>
    </w:p>
    <w:p w14:paraId="71CD791B" w14:textId="77777777" w:rsidR="00116809" w:rsidRDefault="00116809" w:rsidP="00116809">
      <w:pPr>
        <w:bidi/>
        <w:jc w:val="both"/>
        <w:rPr>
          <w:rFonts w:cs="David" w:hint="cs"/>
          <w:u w:val="single"/>
          <w:rtl/>
        </w:rPr>
      </w:pPr>
      <w:r>
        <w:rPr>
          <w:rFonts w:cs="David" w:hint="cs"/>
          <w:u w:val="single"/>
          <w:rtl/>
        </w:rPr>
        <w:t>אחמד טיבי</w:t>
      </w:r>
      <w:r w:rsidRPr="00E36EB4">
        <w:rPr>
          <w:rFonts w:cs="David" w:hint="cs"/>
          <w:u w:val="single"/>
          <w:rtl/>
        </w:rPr>
        <w:t>:</w:t>
      </w:r>
    </w:p>
    <w:p w14:paraId="72ABFEAF" w14:textId="77777777" w:rsidR="00116809" w:rsidRDefault="00116809" w:rsidP="00116809">
      <w:pPr>
        <w:bidi/>
        <w:jc w:val="both"/>
        <w:rPr>
          <w:rFonts w:cs="David" w:hint="cs"/>
          <w:u w:val="single"/>
          <w:rtl/>
        </w:rPr>
      </w:pPr>
    </w:p>
    <w:p w14:paraId="4B5685C5" w14:textId="77777777" w:rsidR="00116809" w:rsidRDefault="00116809" w:rsidP="00116809">
      <w:pPr>
        <w:bidi/>
        <w:jc w:val="both"/>
        <w:rPr>
          <w:rFonts w:cs="David" w:hint="cs"/>
          <w:rtl/>
        </w:rPr>
      </w:pPr>
      <w:r>
        <w:rPr>
          <w:rFonts w:cs="David" w:hint="cs"/>
          <w:rtl/>
        </w:rPr>
        <w:tab/>
        <w:t xml:space="preserve">אל תפסיק אותי באמצע, אני רוצה להשלים את המשפט. </w:t>
      </w:r>
    </w:p>
    <w:p w14:paraId="5156BCB1" w14:textId="77777777" w:rsidR="00116809" w:rsidRDefault="00116809" w:rsidP="00116809">
      <w:pPr>
        <w:bidi/>
        <w:jc w:val="both"/>
        <w:rPr>
          <w:rFonts w:cs="David" w:hint="cs"/>
          <w:rtl/>
        </w:rPr>
      </w:pPr>
    </w:p>
    <w:p w14:paraId="0791C23F" w14:textId="77777777" w:rsidR="00116809" w:rsidRDefault="00116809" w:rsidP="00116809">
      <w:pPr>
        <w:bidi/>
        <w:jc w:val="both"/>
        <w:rPr>
          <w:rFonts w:cs="David" w:hint="cs"/>
          <w:u w:val="single"/>
          <w:rtl/>
        </w:rPr>
      </w:pPr>
      <w:r>
        <w:rPr>
          <w:rFonts w:cs="David" w:hint="cs"/>
          <w:u w:val="single"/>
          <w:rtl/>
        </w:rPr>
        <w:t>רוברט אילטוב</w:t>
      </w:r>
      <w:r w:rsidRPr="00E36EB4">
        <w:rPr>
          <w:rFonts w:cs="David" w:hint="cs"/>
          <w:u w:val="single"/>
          <w:rtl/>
        </w:rPr>
        <w:t>:</w:t>
      </w:r>
    </w:p>
    <w:p w14:paraId="7DD5AC98" w14:textId="77777777" w:rsidR="00116809" w:rsidRDefault="00116809" w:rsidP="00116809">
      <w:pPr>
        <w:bidi/>
        <w:jc w:val="both"/>
        <w:rPr>
          <w:rFonts w:cs="David" w:hint="cs"/>
          <w:u w:val="single"/>
          <w:rtl/>
        </w:rPr>
      </w:pPr>
    </w:p>
    <w:p w14:paraId="094B4EE4" w14:textId="77777777" w:rsidR="00116809" w:rsidRDefault="00116809" w:rsidP="00116809">
      <w:pPr>
        <w:bidi/>
        <w:jc w:val="both"/>
        <w:rPr>
          <w:rFonts w:cs="David" w:hint="cs"/>
          <w:rtl/>
        </w:rPr>
      </w:pPr>
      <w:r>
        <w:rPr>
          <w:rFonts w:cs="David" w:hint="cs"/>
          <w:rtl/>
        </w:rPr>
        <w:tab/>
        <w:t xml:space="preserve">אני לא  מפסיק אותך באמצע, אני מעיר לך הערות. מדובר בארכי-טרוריסטים  ואני אעמוד על כך שאתה קורא להם גיבורים. </w:t>
      </w:r>
    </w:p>
    <w:p w14:paraId="291E241F" w14:textId="77777777" w:rsidR="00116809" w:rsidRDefault="00116809" w:rsidP="00116809">
      <w:pPr>
        <w:bidi/>
        <w:jc w:val="both"/>
        <w:rPr>
          <w:rFonts w:cs="David" w:hint="cs"/>
          <w:rtl/>
        </w:rPr>
      </w:pPr>
    </w:p>
    <w:p w14:paraId="045C81F2" w14:textId="77777777" w:rsidR="00116809" w:rsidRDefault="00116809" w:rsidP="00116809">
      <w:pPr>
        <w:bidi/>
        <w:jc w:val="both"/>
        <w:rPr>
          <w:rFonts w:cs="David" w:hint="cs"/>
          <w:u w:val="single"/>
          <w:rtl/>
        </w:rPr>
      </w:pPr>
      <w:r>
        <w:rPr>
          <w:rFonts w:cs="David" w:hint="cs"/>
          <w:u w:val="single"/>
          <w:rtl/>
        </w:rPr>
        <w:t>אחמד טיבי</w:t>
      </w:r>
      <w:r w:rsidRPr="00E36EB4">
        <w:rPr>
          <w:rFonts w:cs="David" w:hint="cs"/>
          <w:u w:val="single"/>
          <w:rtl/>
        </w:rPr>
        <w:t>:</w:t>
      </w:r>
    </w:p>
    <w:p w14:paraId="6BF1DBBB" w14:textId="77777777" w:rsidR="00116809" w:rsidRDefault="00116809" w:rsidP="00116809">
      <w:pPr>
        <w:bidi/>
        <w:jc w:val="both"/>
        <w:rPr>
          <w:rFonts w:cs="David" w:hint="cs"/>
          <w:u w:val="single"/>
          <w:rtl/>
        </w:rPr>
      </w:pPr>
    </w:p>
    <w:p w14:paraId="38878554" w14:textId="77777777" w:rsidR="00116809" w:rsidRDefault="00116809" w:rsidP="00116809">
      <w:pPr>
        <w:bidi/>
        <w:jc w:val="both"/>
        <w:rPr>
          <w:rFonts w:cs="David" w:hint="cs"/>
          <w:rtl/>
        </w:rPr>
      </w:pPr>
      <w:r>
        <w:rPr>
          <w:rFonts w:cs="David" w:hint="cs"/>
          <w:rtl/>
        </w:rPr>
        <w:tab/>
        <w:t xml:space="preserve">אתה מוכן לתת לי להמשיך? לכרמל שאמה יש את הגיבורים שלו. הגיבורים שלו הם מחסלים. אני חושב שהגיבור האמיתי של הפרשה הזאת הוא מפקד משטרת דובאי שחשף את המחסלים במערומיהם - - </w:t>
      </w:r>
    </w:p>
    <w:p w14:paraId="4212ACAD" w14:textId="77777777" w:rsidR="00116809" w:rsidRDefault="00116809" w:rsidP="00116809">
      <w:pPr>
        <w:bidi/>
        <w:jc w:val="both"/>
        <w:rPr>
          <w:rFonts w:cs="David" w:hint="cs"/>
          <w:rtl/>
        </w:rPr>
      </w:pPr>
    </w:p>
    <w:p w14:paraId="6177356C" w14:textId="77777777" w:rsidR="00116809" w:rsidRDefault="00116809" w:rsidP="00116809">
      <w:pPr>
        <w:bidi/>
        <w:jc w:val="both"/>
        <w:rPr>
          <w:rFonts w:cs="David" w:hint="cs"/>
          <w:u w:val="single"/>
          <w:rtl/>
        </w:rPr>
      </w:pPr>
      <w:r>
        <w:rPr>
          <w:rFonts w:cs="David" w:hint="cs"/>
          <w:u w:val="single"/>
          <w:rtl/>
        </w:rPr>
        <w:t>כרמל שאמה</w:t>
      </w:r>
      <w:r w:rsidRPr="00E36EB4">
        <w:rPr>
          <w:rFonts w:cs="David" w:hint="cs"/>
          <w:u w:val="single"/>
          <w:rtl/>
        </w:rPr>
        <w:t>:</w:t>
      </w:r>
    </w:p>
    <w:p w14:paraId="35496280" w14:textId="77777777" w:rsidR="00116809" w:rsidRDefault="00116809" w:rsidP="00116809">
      <w:pPr>
        <w:bidi/>
        <w:jc w:val="both"/>
        <w:rPr>
          <w:rFonts w:cs="David" w:hint="cs"/>
          <w:u w:val="single"/>
          <w:rtl/>
        </w:rPr>
      </w:pPr>
    </w:p>
    <w:p w14:paraId="5B54A26A" w14:textId="77777777" w:rsidR="00116809" w:rsidRDefault="00116809" w:rsidP="00116809">
      <w:pPr>
        <w:bidi/>
        <w:jc w:val="both"/>
        <w:rPr>
          <w:rFonts w:cs="David" w:hint="cs"/>
          <w:rtl/>
        </w:rPr>
      </w:pPr>
      <w:r>
        <w:rPr>
          <w:rFonts w:cs="David" w:hint="cs"/>
          <w:rtl/>
        </w:rPr>
        <w:tab/>
        <w:t>הליצן הזה? הליצן הזה גיבור?</w:t>
      </w:r>
    </w:p>
    <w:p w14:paraId="58E79526" w14:textId="77777777" w:rsidR="00116809" w:rsidRDefault="00116809" w:rsidP="00116809">
      <w:pPr>
        <w:bidi/>
        <w:jc w:val="both"/>
        <w:rPr>
          <w:rFonts w:cs="David" w:hint="cs"/>
          <w:rtl/>
        </w:rPr>
      </w:pPr>
    </w:p>
    <w:p w14:paraId="4751A813" w14:textId="77777777" w:rsidR="00116809" w:rsidRDefault="00116809" w:rsidP="00116809">
      <w:pPr>
        <w:bidi/>
        <w:jc w:val="both"/>
        <w:rPr>
          <w:rFonts w:cs="David" w:hint="cs"/>
          <w:u w:val="single"/>
          <w:rtl/>
        </w:rPr>
      </w:pPr>
      <w:r>
        <w:rPr>
          <w:rFonts w:cs="David" w:hint="cs"/>
          <w:u w:val="single"/>
          <w:rtl/>
        </w:rPr>
        <w:t>אחמד טיבי</w:t>
      </w:r>
      <w:r w:rsidRPr="00E36EB4">
        <w:rPr>
          <w:rFonts w:cs="David" w:hint="cs"/>
          <w:u w:val="single"/>
          <w:rtl/>
        </w:rPr>
        <w:t>:</w:t>
      </w:r>
    </w:p>
    <w:p w14:paraId="22A9AF81" w14:textId="77777777" w:rsidR="00116809" w:rsidRDefault="00116809" w:rsidP="00116809">
      <w:pPr>
        <w:bidi/>
        <w:jc w:val="both"/>
        <w:rPr>
          <w:rFonts w:cs="David" w:hint="cs"/>
          <w:u w:val="single"/>
          <w:rtl/>
        </w:rPr>
      </w:pPr>
    </w:p>
    <w:p w14:paraId="62BEB018" w14:textId="77777777" w:rsidR="00116809" w:rsidRDefault="00116809" w:rsidP="00116809">
      <w:pPr>
        <w:bidi/>
        <w:jc w:val="both"/>
        <w:rPr>
          <w:rFonts w:cs="David" w:hint="cs"/>
          <w:rtl/>
        </w:rPr>
      </w:pPr>
      <w:r>
        <w:rPr>
          <w:rFonts w:cs="David" w:hint="cs"/>
          <w:rtl/>
        </w:rPr>
        <w:tab/>
        <w:t xml:space="preserve">האיש הזה השאיר אותך עם המכנסים למטה. </w:t>
      </w:r>
    </w:p>
    <w:p w14:paraId="48766674" w14:textId="77777777" w:rsidR="00116809" w:rsidRDefault="00116809" w:rsidP="00116809">
      <w:pPr>
        <w:bidi/>
        <w:jc w:val="both"/>
        <w:rPr>
          <w:rFonts w:cs="David" w:hint="cs"/>
          <w:rtl/>
        </w:rPr>
      </w:pPr>
    </w:p>
    <w:p w14:paraId="014552E6" w14:textId="77777777" w:rsidR="00116809" w:rsidRDefault="00116809" w:rsidP="00116809">
      <w:pPr>
        <w:bidi/>
        <w:jc w:val="both"/>
        <w:rPr>
          <w:rFonts w:cs="David" w:hint="cs"/>
          <w:u w:val="single"/>
          <w:rtl/>
        </w:rPr>
      </w:pPr>
      <w:r>
        <w:rPr>
          <w:rFonts w:cs="David" w:hint="cs"/>
          <w:u w:val="single"/>
          <w:rtl/>
        </w:rPr>
        <w:t>כרמל שאמה</w:t>
      </w:r>
      <w:r w:rsidRPr="00E36EB4">
        <w:rPr>
          <w:rFonts w:cs="David" w:hint="cs"/>
          <w:u w:val="single"/>
          <w:rtl/>
        </w:rPr>
        <w:t>:</w:t>
      </w:r>
    </w:p>
    <w:p w14:paraId="5B8A0477" w14:textId="77777777" w:rsidR="00116809" w:rsidRDefault="00116809" w:rsidP="00116809">
      <w:pPr>
        <w:bidi/>
        <w:jc w:val="both"/>
        <w:rPr>
          <w:rFonts w:cs="David" w:hint="cs"/>
          <w:u w:val="single"/>
          <w:rtl/>
        </w:rPr>
      </w:pPr>
    </w:p>
    <w:p w14:paraId="58DA2AF0" w14:textId="77777777" w:rsidR="00116809" w:rsidRDefault="00116809" w:rsidP="00116809">
      <w:pPr>
        <w:bidi/>
        <w:jc w:val="both"/>
        <w:rPr>
          <w:rFonts w:cs="David" w:hint="cs"/>
          <w:rtl/>
        </w:rPr>
      </w:pPr>
      <w:r>
        <w:rPr>
          <w:rFonts w:cs="David" w:hint="cs"/>
          <w:rtl/>
        </w:rPr>
        <w:tab/>
        <w:t>הליצן הזה גיבור?</w:t>
      </w:r>
    </w:p>
    <w:p w14:paraId="44AE1919" w14:textId="77777777" w:rsidR="00116809" w:rsidRDefault="00116809" w:rsidP="00116809">
      <w:pPr>
        <w:bidi/>
        <w:jc w:val="both"/>
        <w:rPr>
          <w:rFonts w:cs="David" w:hint="cs"/>
          <w:rtl/>
        </w:rPr>
      </w:pPr>
    </w:p>
    <w:p w14:paraId="66059ABD" w14:textId="77777777" w:rsidR="00116809" w:rsidRDefault="00116809" w:rsidP="00116809">
      <w:pPr>
        <w:bidi/>
        <w:jc w:val="both"/>
        <w:rPr>
          <w:rFonts w:cs="David" w:hint="cs"/>
          <w:u w:val="single"/>
          <w:rtl/>
        </w:rPr>
      </w:pPr>
      <w:r>
        <w:rPr>
          <w:rFonts w:cs="David" w:hint="cs"/>
          <w:u w:val="single"/>
          <w:rtl/>
        </w:rPr>
        <w:t>אחמד טיבי</w:t>
      </w:r>
      <w:r w:rsidRPr="00E36EB4">
        <w:rPr>
          <w:rFonts w:cs="David" w:hint="cs"/>
          <w:u w:val="single"/>
          <w:rtl/>
        </w:rPr>
        <w:t>:</w:t>
      </w:r>
    </w:p>
    <w:p w14:paraId="000E2985" w14:textId="77777777" w:rsidR="00116809" w:rsidRDefault="00116809" w:rsidP="00116809">
      <w:pPr>
        <w:bidi/>
        <w:jc w:val="both"/>
        <w:rPr>
          <w:rFonts w:cs="David" w:hint="cs"/>
          <w:u w:val="single"/>
          <w:rtl/>
        </w:rPr>
      </w:pPr>
    </w:p>
    <w:p w14:paraId="3A5B7329" w14:textId="77777777" w:rsidR="00116809" w:rsidRDefault="00116809" w:rsidP="00116809">
      <w:pPr>
        <w:bidi/>
        <w:jc w:val="both"/>
        <w:rPr>
          <w:rFonts w:cs="David" w:hint="cs"/>
          <w:rtl/>
        </w:rPr>
      </w:pPr>
      <w:r>
        <w:rPr>
          <w:rFonts w:cs="David" w:hint="cs"/>
          <w:rtl/>
        </w:rPr>
        <w:tab/>
        <w:t>השאיר אותך עם המכנסיים למטה.</w:t>
      </w:r>
    </w:p>
    <w:p w14:paraId="615DCD4D" w14:textId="77777777" w:rsidR="00116809" w:rsidRDefault="00116809" w:rsidP="00116809">
      <w:pPr>
        <w:bidi/>
        <w:jc w:val="both"/>
        <w:rPr>
          <w:rFonts w:cs="David" w:hint="cs"/>
          <w:rtl/>
        </w:rPr>
      </w:pPr>
    </w:p>
    <w:p w14:paraId="6699EF8B" w14:textId="77777777" w:rsidR="00116809" w:rsidRDefault="00116809" w:rsidP="00116809">
      <w:pPr>
        <w:bidi/>
        <w:jc w:val="both"/>
        <w:rPr>
          <w:rFonts w:cs="David" w:hint="cs"/>
          <w:u w:val="single"/>
          <w:rtl/>
        </w:rPr>
      </w:pPr>
      <w:r>
        <w:rPr>
          <w:rFonts w:cs="David" w:hint="cs"/>
          <w:u w:val="single"/>
          <w:rtl/>
        </w:rPr>
        <w:t>כרמל שאמה</w:t>
      </w:r>
      <w:r w:rsidRPr="00E36EB4">
        <w:rPr>
          <w:rFonts w:cs="David" w:hint="cs"/>
          <w:u w:val="single"/>
          <w:rtl/>
        </w:rPr>
        <w:t>:</w:t>
      </w:r>
    </w:p>
    <w:p w14:paraId="3A8788E7" w14:textId="77777777" w:rsidR="00116809" w:rsidRDefault="00116809" w:rsidP="00116809">
      <w:pPr>
        <w:bidi/>
        <w:jc w:val="both"/>
        <w:rPr>
          <w:rFonts w:cs="David" w:hint="cs"/>
          <w:u w:val="single"/>
          <w:rtl/>
        </w:rPr>
      </w:pPr>
    </w:p>
    <w:p w14:paraId="7C9BE4D9" w14:textId="77777777" w:rsidR="00116809" w:rsidRDefault="00116809" w:rsidP="00116809">
      <w:pPr>
        <w:bidi/>
        <w:jc w:val="both"/>
        <w:rPr>
          <w:rFonts w:cs="David" w:hint="cs"/>
          <w:rtl/>
        </w:rPr>
      </w:pPr>
      <w:r>
        <w:rPr>
          <w:rFonts w:cs="David" w:hint="cs"/>
          <w:rtl/>
        </w:rPr>
        <w:tab/>
        <w:t xml:space="preserve">הליצן </w:t>
      </w:r>
      <w:r>
        <w:rPr>
          <w:rFonts w:cs="David"/>
          <w:rtl/>
        </w:rPr>
        <w:t>–</w:t>
      </w:r>
      <w:r>
        <w:rPr>
          <w:rFonts w:cs="David" w:hint="cs"/>
          <w:rtl/>
        </w:rPr>
        <w:t xml:space="preserve"> למה, הוא בכלל יודע מה קורה מסביבו?</w:t>
      </w:r>
    </w:p>
    <w:p w14:paraId="03A75E5C" w14:textId="77777777" w:rsidR="00116809" w:rsidRDefault="00116809" w:rsidP="00116809">
      <w:pPr>
        <w:bidi/>
        <w:jc w:val="both"/>
        <w:rPr>
          <w:rFonts w:cs="David" w:hint="cs"/>
          <w:rtl/>
        </w:rPr>
      </w:pPr>
    </w:p>
    <w:p w14:paraId="46DB96E9" w14:textId="77777777" w:rsidR="00116809" w:rsidRDefault="00116809" w:rsidP="00116809">
      <w:pPr>
        <w:bidi/>
        <w:jc w:val="both"/>
        <w:rPr>
          <w:rFonts w:cs="David" w:hint="cs"/>
          <w:u w:val="single"/>
          <w:rtl/>
        </w:rPr>
      </w:pPr>
      <w:r>
        <w:rPr>
          <w:rFonts w:cs="David" w:hint="cs"/>
          <w:u w:val="single"/>
          <w:rtl/>
        </w:rPr>
        <w:t>אחמד טיבי</w:t>
      </w:r>
      <w:r w:rsidRPr="00E36EB4">
        <w:rPr>
          <w:rFonts w:cs="David" w:hint="cs"/>
          <w:u w:val="single"/>
          <w:rtl/>
        </w:rPr>
        <w:t>:</w:t>
      </w:r>
    </w:p>
    <w:p w14:paraId="713937EA" w14:textId="77777777" w:rsidR="00116809" w:rsidRDefault="00116809" w:rsidP="00116809">
      <w:pPr>
        <w:bidi/>
        <w:jc w:val="both"/>
        <w:rPr>
          <w:rFonts w:cs="David" w:hint="cs"/>
          <w:u w:val="single"/>
          <w:rtl/>
        </w:rPr>
      </w:pPr>
    </w:p>
    <w:p w14:paraId="3B2312F4" w14:textId="77777777" w:rsidR="00116809" w:rsidRDefault="00116809" w:rsidP="00116809">
      <w:pPr>
        <w:bidi/>
        <w:jc w:val="both"/>
        <w:rPr>
          <w:rFonts w:cs="David" w:hint="cs"/>
          <w:rtl/>
        </w:rPr>
      </w:pPr>
      <w:r>
        <w:rPr>
          <w:rFonts w:cs="David" w:hint="cs"/>
          <w:rtl/>
        </w:rPr>
        <w:tab/>
        <w:t>הוא השאיר אותך עם המכנסיים למטה. היה חסר שמישהו יעשה לו ככה במצלמה.</w:t>
      </w:r>
    </w:p>
    <w:p w14:paraId="4B9AF9B9" w14:textId="77777777" w:rsidR="00116809" w:rsidRDefault="00116809" w:rsidP="00116809">
      <w:pPr>
        <w:bidi/>
        <w:jc w:val="both"/>
        <w:rPr>
          <w:rFonts w:cs="David" w:hint="cs"/>
          <w:rtl/>
        </w:rPr>
      </w:pPr>
    </w:p>
    <w:p w14:paraId="136B1B4E" w14:textId="77777777" w:rsidR="00116809" w:rsidRDefault="00116809" w:rsidP="00116809">
      <w:pPr>
        <w:bidi/>
        <w:jc w:val="both"/>
        <w:rPr>
          <w:rFonts w:cs="David" w:hint="cs"/>
          <w:u w:val="single"/>
          <w:rtl/>
        </w:rPr>
      </w:pPr>
      <w:r>
        <w:rPr>
          <w:rFonts w:cs="David" w:hint="cs"/>
          <w:u w:val="single"/>
          <w:rtl/>
        </w:rPr>
        <w:t>כרמל שאמה</w:t>
      </w:r>
      <w:r w:rsidRPr="00E36EB4">
        <w:rPr>
          <w:rFonts w:cs="David" w:hint="cs"/>
          <w:u w:val="single"/>
          <w:rtl/>
        </w:rPr>
        <w:t>:</w:t>
      </w:r>
    </w:p>
    <w:p w14:paraId="0F0344CC" w14:textId="77777777" w:rsidR="00116809" w:rsidRDefault="00116809" w:rsidP="00116809">
      <w:pPr>
        <w:bidi/>
        <w:jc w:val="both"/>
        <w:rPr>
          <w:rFonts w:cs="David" w:hint="cs"/>
          <w:u w:val="single"/>
          <w:rtl/>
        </w:rPr>
      </w:pPr>
    </w:p>
    <w:p w14:paraId="0B730833" w14:textId="77777777" w:rsidR="00116809" w:rsidRDefault="00116809" w:rsidP="00116809">
      <w:pPr>
        <w:bidi/>
        <w:jc w:val="both"/>
        <w:rPr>
          <w:rFonts w:cs="David" w:hint="cs"/>
          <w:rtl/>
        </w:rPr>
      </w:pPr>
      <w:r>
        <w:rPr>
          <w:rFonts w:cs="David" w:hint="cs"/>
          <w:rtl/>
        </w:rPr>
        <w:tab/>
        <w:t>משטרת דובאי.</w:t>
      </w:r>
    </w:p>
    <w:p w14:paraId="570E47F2" w14:textId="77777777" w:rsidR="00116809" w:rsidRDefault="00116809" w:rsidP="00116809">
      <w:pPr>
        <w:bidi/>
        <w:jc w:val="both"/>
        <w:rPr>
          <w:rFonts w:cs="David" w:hint="cs"/>
          <w:rtl/>
        </w:rPr>
      </w:pPr>
    </w:p>
    <w:p w14:paraId="59EAEA53"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242C6312" w14:textId="77777777" w:rsidR="00116809" w:rsidRDefault="00116809" w:rsidP="00116809">
      <w:pPr>
        <w:bidi/>
        <w:jc w:val="both"/>
        <w:rPr>
          <w:rFonts w:cs="David" w:hint="cs"/>
          <w:u w:val="single"/>
          <w:rtl/>
        </w:rPr>
      </w:pPr>
    </w:p>
    <w:p w14:paraId="55E1791D" w14:textId="77777777" w:rsidR="00116809" w:rsidRDefault="00116809" w:rsidP="00116809">
      <w:pPr>
        <w:bidi/>
        <w:jc w:val="both"/>
        <w:rPr>
          <w:rFonts w:cs="David" w:hint="cs"/>
          <w:rtl/>
        </w:rPr>
      </w:pPr>
      <w:r>
        <w:rPr>
          <w:rFonts w:cs="David" w:hint="cs"/>
          <w:rtl/>
        </w:rPr>
        <w:tab/>
        <w:t xml:space="preserve">נראיתם כמו תכנית ריאליטי. </w:t>
      </w:r>
    </w:p>
    <w:p w14:paraId="45F023A1" w14:textId="77777777" w:rsidR="00116809" w:rsidRDefault="00116809" w:rsidP="00116809">
      <w:pPr>
        <w:bidi/>
        <w:jc w:val="both"/>
        <w:rPr>
          <w:rFonts w:cs="David" w:hint="cs"/>
          <w:rtl/>
        </w:rPr>
      </w:pPr>
    </w:p>
    <w:p w14:paraId="2893A604" w14:textId="77777777" w:rsidR="00116809" w:rsidRDefault="00116809" w:rsidP="00116809">
      <w:pPr>
        <w:bidi/>
        <w:jc w:val="both"/>
        <w:rPr>
          <w:rFonts w:cs="David" w:hint="cs"/>
          <w:u w:val="single"/>
          <w:rtl/>
        </w:rPr>
      </w:pPr>
      <w:r>
        <w:rPr>
          <w:rFonts w:cs="David" w:hint="cs"/>
          <w:u w:val="single"/>
          <w:rtl/>
        </w:rPr>
        <w:t>אחמד טיבי</w:t>
      </w:r>
      <w:r w:rsidRPr="00E36EB4">
        <w:rPr>
          <w:rFonts w:cs="David" w:hint="cs"/>
          <w:u w:val="single"/>
          <w:rtl/>
        </w:rPr>
        <w:t>:</w:t>
      </w:r>
    </w:p>
    <w:p w14:paraId="4354A8B7" w14:textId="77777777" w:rsidR="00116809" w:rsidRDefault="00116809" w:rsidP="00116809">
      <w:pPr>
        <w:bidi/>
        <w:jc w:val="both"/>
        <w:rPr>
          <w:rFonts w:cs="David" w:hint="cs"/>
          <w:u w:val="single"/>
          <w:rtl/>
        </w:rPr>
      </w:pPr>
    </w:p>
    <w:p w14:paraId="21D95657" w14:textId="77777777" w:rsidR="00116809" w:rsidRDefault="00116809" w:rsidP="00116809">
      <w:pPr>
        <w:bidi/>
        <w:jc w:val="both"/>
        <w:rPr>
          <w:rFonts w:cs="David" w:hint="cs"/>
          <w:rtl/>
        </w:rPr>
      </w:pPr>
      <w:r>
        <w:rPr>
          <w:rFonts w:cs="David" w:hint="cs"/>
          <w:rtl/>
        </w:rPr>
        <w:tab/>
        <w:t xml:space="preserve">דובאי לא מתגאה שהיא מחסלת אנשים, היא מתגאה בזה שהיא פתוחה. </w:t>
      </w:r>
    </w:p>
    <w:p w14:paraId="29D203A0" w14:textId="77777777" w:rsidR="00116809" w:rsidRDefault="00116809" w:rsidP="00116809">
      <w:pPr>
        <w:bidi/>
        <w:jc w:val="both"/>
        <w:rPr>
          <w:rFonts w:cs="David" w:hint="cs"/>
          <w:rtl/>
        </w:rPr>
      </w:pPr>
    </w:p>
    <w:p w14:paraId="78E1D78E" w14:textId="77777777" w:rsidR="00116809" w:rsidRDefault="00116809" w:rsidP="00116809">
      <w:pPr>
        <w:bidi/>
        <w:jc w:val="both"/>
        <w:rPr>
          <w:rFonts w:cs="David" w:hint="cs"/>
          <w:u w:val="single"/>
          <w:rtl/>
        </w:rPr>
      </w:pPr>
      <w:r>
        <w:rPr>
          <w:rFonts w:cs="David" w:hint="cs"/>
          <w:u w:val="single"/>
          <w:rtl/>
        </w:rPr>
        <w:t>כרמל שאמה</w:t>
      </w:r>
      <w:r w:rsidRPr="00E36EB4">
        <w:rPr>
          <w:rFonts w:cs="David" w:hint="cs"/>
          <w:u w:val="single"/>
          <w:rtl/>
        </w:rPr>
        <w:t>:</w:t>
      </w:r>
    </w:p>
    <w:p w14:paraId="0B1758E7" w14:textId="77777777" w:rsidR="00116809" w:rsidRDefault="00116809" w:rsidP="00116809">
      <w:pPr>
        <w:bidi/>
        <w:jc w:val="both"/>
        <w:rPr>
          <w:rFonts w:cs="David" w:hint="cs"/>
          <w:u w:val="single"/>
          <w:rtl/>
        </w:rPr>
      </w:pPr>
    </w:p>
    <w:p w14:paraId="19BA4234" w14:textId="77777777" w:rsidR="00116809" w:rsidRDefault="00116809" w:rsidP="00116809">
      <w:pPr>
        <w:bidi/>
        <w:jc w:val="both"/>
        <w:rPr>
          <w:rFonts w:cs="David" w:hint="cs"/>
          <w:rtl/>
        </w:rPr>
      </w:pPr>
      <w:r>
        <w:rPr>
          <w:rFonts w:cs="David" w:hint="cs"/>
          <w:rtl/>
        </w:rPr>
        <w:tab/>
        <w:t>קודם כל שלדובאי יהיה כסף להחזיר את החובות שלה על חיי הפאר והשחיתות שם.</w:t>
      </w:r>
    </w:p>
    <w:p w14:paraId="198A85C8" w14:textId="77777777" w:rsidR="00116809" w:rsidRDefault="00116809" w:rsidP="00116809">
      <w:pPr>
        <w:bidi/>
        <w:jc w:val="both"/>
        <w:rPr>
          <w:rFonts w:cs="David" w:hint="cs"/>
          <w:rtl/>
        </w:rPr>
      </w:pPr>
    </w:p>
    <w:p w14:paraId="723B08AB" w14:textId="77777777" w:rsidR="00116809" w:rsidRPr="0073607F" w:rsidRDefault="00116809" w:rsidP="00116809">
      <w:pPr>
        <w:tabs>
          <w:tab w:val="left" w:pos="1221"/>
        </w:tabs>
        <w:bidi/>
        <w:jc w:val="both"/>
        <w:rPr>
          <w:rFonts w:cs="David" w:hint="cs"/>
          <w:rtl/>
        </w:rPr>
      </w:pPr>
      <w:r w:rsidRPr="0073607F">
        <w:rPr>
          <w:rFonts w:cs="David" w:hint="cs"/>
          <w:u w:val="single"/>
          <w:rtl/>
        </w:rPr>
        <w:t>היו"ר יריב לוין:</w:t>
      </w:r>
    </w:p>
    <w:p w14:paraId="5DC87F1B" w14:textId="77777777" w:rsidR="00116809" w:rsidRDefault="00116809" w:rsidP="00116809">
      <w:pPr>
        <w:tabs>
          <w:tab w:val="left" w:pos="1221"/>
        </w:tabs>
        <w:bidi/>
        <w:jc w:val="both"/>
        <w:rPr>
          <w:rFonts w:cs="David" w:hint="cs"/>
          <w:rtl/>
        </w:rPr>
      </w:pPr>
    </w:p>
    <w:p w14:paraId="6FC119BB" w14:textId="77777777" w:rsidR="00116809" w:rsidRDefault="00116809" w:rsidP="00116809">
      <w:pPr>
        <w:bidi/>
        <w:jc w:val="both"/>
        <w:rPr>
          <w:rFonts w:cs="David" w:hint="cs"/>
          <w:rtl/>
        </w:rPr>
      </w:pPr>
      <w:r>
        <w:rPr>
          <w:rFonts w:cs="David" w:hint="cs"/>
          <w:rtl/>
        </w:rPr>
        <w:tab/>
        <w:t xml:space="preserve"> חבר הכנסת שאמה, תן לו לסיים. </w:t>
      </w:r>
    </w:p>
    <w:p w14:paraId="5E04FC7D" w14:textId="77777777" w:rsidR="00116809" w:rsidRDefault="00116809" w:rsidP="00116809">
      <w:pPr>
        <w:bidi/>
        <w:jc w:val="both"/>
        <w:rPr>
          <w:rFonts w:cs="David" w:hint="cs"/>
          <w:rtl/>
        </w:rPr>
      </w:pPr>
    </w:p>
    <w:p w14:paraId="0057346F"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2C8344D1" w14:textId="77777777" w:rsidR="00116809" w:rsidRDefault="00116809" w:rsidP="00116809">
      <w:pPr>
        <w:bidi/>
        <w:jc w:val="both"/>
        <w:rPr>
          <w:rFonts w:cs="David" w:hint="cs"/>
          <w:u w:val="single"/>
          <w:rtl/>
        </w:rPr>
      </w:pPr>
    </w:p>
    <w:p w14:paraId="42F3CC23" w14:textId="77777777" w:rsidR="00116809" w:rsidRDefault="00116809" w:rsidP="00116809">
      <w:pPr>
        <w:bidi/>
        <w:jc w:val="both"/>
        <w:rPr>
          <w:rFonts w:cs="David" w:hint="cs"/>
          <w:rtl/>
        </w:rPr>
      </w:pPr>
      <w:r>
        <w:rPr>
          <w:rFonts w:cs="David" w:hint="cs"/>
          <w:rtl/>
        </w:rPr>
        <w:tab/>
        <w:t xml:space="preserve">היא מדינה קטנה שחשפה את הכל. </w:t>
      </w:r>
    </w:p>
    <w:p w14:paraId="1DEB2426" w14:textId="77777777" w:rsidR="00116809" w:rsidRDefault="00116809" w:rsidP="00116809">
      <w:pPr>
        <w:bidi/>
        <w:jc w:val="both"/>
        <w:rPr>
          <w:rFonts w:cs="David" w:hint="cs"/>
          <w:rtl/>
        </w:rPr>
      </w:pPr>
    </w:p>
    <w:p w14:paraId="60D67994" w14:textId="77777777" w:rsidR="00116809" w:rsidRPr="0073607F" w:rsidRDefault="00116809" w:rsidP="00116809">
      <w:pPr>
        <w:tabs>
          <w:tab w:val="left" w:pos="1221"/>
        </w:tabs>
        <w:bidi/>
        <w:jc w:val="both"/>
        <w:rPr>
          <w:rFonts w:cs="David" w:hint="cs"/>
          <w:rtl/>
        </w:rPr>
      </w:pPr>
      <w:r w:rsidRPr="0073607F">
        <w:rPr>
          <w:rFonts w:cs="David" w:hint="cs"/>
          <w:u w:val="single"/>
          <w:rtl/>
        </w:rPr>
        <w:t>היו"ר יריב לוין:</w:t>
      </w:r>
    </w:p>
    <w:p w14:paraId="1F031050" w14:textId="77777777" w:rsidR="00116809" w:rsidRDefault="00116809" w:rsidP="00116809">
      <w:pPr>
        <w:tabs>
          <w:tab w:val="left" w:pos="1221"/>
        </w:tabs>
        <w:bidi/>
        <w:jc w:val="both"/>
        <w:rPr>
          <w:rFonts w:cs="David" w:hint="cs"/>
          <w:rtl/>
        </w:rPr>
      </w:pPr>
    </w:p>
    <w:p w14:paraId="539595F8" w14:textId="77777777" w:rsidR="00116809" w:rsidRDefault="00116809" w:rsidP="00116809">
      <w:pPr>
        <w:bidi/>
        <w:jc w:val="both"/>
        <w:rPr>
          <w:rFonts w:cs="David" w:hint="cs"/>
          <w:rtl/>
        </w:rPr>
      </w:pPr>
      <w:r>
        <w:rPr>
          <w:rFonts w:cs="David" w:hint="cs"/>
          <w:rtl/>
        </w:rPr>
        <w:tab/>
        <w:t xml:space="preserve">תן לשגריר דובאי בישראל לסיים את הדברים. בבקשה. </w:t>
      </w:r>
    </w:p>
    <w:p w14:paraId="2CA71AD2" w14:textId="77777777" w:rsidR="00116809" w:rsidRDefault="00116809" w:rsidP="00116809">
      <w:pPr>
        <w:bidi/>
        <w:jc w:val="both"/>
        <w:rPr>
          <w:rFonts w:cs="David" w:hint="cs"/>
          <w:rtl/>
        </w:rPr>
      </w:pPr>
    </w:p>
    <w:p w14:paraId="21BCA7F5" w14:textId="77777777" w:rsidR="00116809" w:rsidRDefault="00116809" w:rsidP="00116809">
      <w:pPr>
        <w:bidi/>
        <w:jc w:val="both"/>
        <w:rPr>
          <w:rFonts w:cs="David" w:hint="cs"/>
          <w:u w:val="single"/>
          <w:rtl/>
        </w:rPr>
      </w:pPr>
      <w:r>
        <w:rPr>
          <w:rFonts w:cs="David" w:hint="cs"/>
          <w:u w:val="single"/>
          <w:rtl/>
        </w:rPr>
        <w:t>אחמד טיבי</w:t>
      </w:r>
      <w:r w:rsidRPr="00E36EB4">
        <w:rPr>
          <w:rFonts w:cs="David" w:hint="cs"/>
          <w:u w:val="single"/>
          <w:rtl/>
        </w:rPr>
        <w:t>:</w:t>
      </w:r>
    </w:p>
    <w:p w14:paraId="5D842849" w14:textId="77777777" w:rsidR="00116809" w:rsidRDefault="00116809" w:rsidP="00116809">
      <w:pPr>
        <w:bidi/>
        <w:jc w:val="both"/>
        <w:rPr>
          <w:rFonts w:cs="David" w:hint="cs"/>
          <w:u w:val="single"/>
          <w:rtl/>
        </w:rPr>
      </w:pPr>
    </w:p>
    <w:p w14:paraId="320A60E5" w14:textId="77777777" w:rsidR="00116809" w:rsidRDefault="00116809" w:rsidP="00116809">
      <w:pPr>
        <w:bidi/>
        <w:jc w:val="both"/>
        <w:rPr>
          <w:rFonts w:cs="David" w:hint="cs"/>
          <w:rtl/>
        </w:rPr>
      </w:pPr>
      <w:r>
        <w:rPr>
          <w:rFonts w:cs="David" w:hint="cs"/>
          <w:rtl/>
        </w:rPr>
        <w:tab/>
        <w:t xml:space="preserve">דובאי היא עיר משגשגת, של קידמה, של פתיחות. </w:t>
      </w:r>
    </w:p>
    <w:p w14:paraId="53340C01" w14:textId="77777777" w:rsidR="00116809" w:rsidRDefault="00116809" w:rsidP="00116809">
      <w:pPr>
        <w:bidi/>
        <w:jc w:val="both"/>
        <w:rPr>
          <w:rFonts w:cs="David" w:hint="cs"/>
          <w:rtl/>
        </w:rPr>
      </w:pPr>
    </w:p>
    <w:p w14:paraId="0EBD61E6" w14:textId="77777777" w:rsidR="00116809" w:rsidRDefault="00116809" w:rsidP="00116809">
      <w:pPr>
        <w:bidi/>
        <w:jc w:val="both"/>
        <w:rPr>
          <w:rFonts w:cs="David" w:hint="cs"/>
          <w:u w:val="single"/>
          <w:rtl/>
        </w:rPr>
      </w:pPr>
      <w:r>
        <w:rPr>
          <w:rFonts w:cs="David" w:hint="cs"/>
          <w:u w:val="single"/>
          <w:rtl/>
        </w:rPr>
        <w:t>כרמל שאמה</w:t>
      </w:r>
      <w:r w:rsidRPr="00E36EB4">
        <w:rPr>
          <w:rFonts w:cs="David" w:hint="cs"/>
          <w:u w:val="single"/>
          <w:rtl/>
        </w:rPr>
        <w:t>:</w:t>
      </w:r>
    </w:p>
    <w:p w14:paraId="12617EBD" w14:textId="77777777" w:rsidR="00116809" w:rsidRDefault="00116809" w:rsidP="00116809">
      <w:pPr>
        <w:bidi/>
        <w:jc w:val="both"/>
        <w:rPr>
          <w:rFonts w:cs="David" w:hint="cs"/>
          <w:u w:val="single"/>
          <w:rtl/>
        </w:rPr>
      </w:pPr>
    </w:p>
    <w:p w14:paraId="4147C565" w14:textId="77777777" w:rsidR="00116809" w:rsidRDefault="00116809" w:rsidP="00116809">
      <w:pPr>
        <w:bidi/>
        <w:jc w:val="both"/>
        <w:rPr>
          <w:rFonts w:cs="David" w:hint="cs"/>
          <w:rtl/>
        </w:rPr>
      </w:pPr>
      <w:r>
        <w:rPr>
          <w:rFonts w:cs="David" w:hint="cs"/>
          <w:rtl/>
        </w:rPr>
        <w:tab/>
        <w:t xml:space="preserve">ממש, לפני פשיטת רגל. </w:t>
      </w:r>
    </w:p>
    <w:p w14:paraId="796C7806" w14:textId="77777777" w:rsidR="00116809" w:rsidRDefault="00116809" w:rsidP="00116809">
      <w:pPr>
        <w:bidi/>
        <w:jc w:val="both"/>
        <w:rPr>
          <w:rFonts w:cs="David" w:hint="cs"/>
          <w:rtl/>
        </w:rPr>
      </w:pPr>
    </w:p>
    <w:p w14:paraId="51457132" w14:textId="77777777" w:rsidR="00116809" w:rsidRPr="0073607F" w:rsidRDefault="00116809" w:rsidP="00116809">
      <w:pPr>
        <w:tabs>
          <w:tab w:val="left" w:pos="1221"/>
        </w:tabs>
        <w:bidi/>
        <w:jc w:val="both"/>
        <w:rPr>
          <w:rFonts w:cs="David" w:hint="cs"/>
          <w:rtl/>
        </w:rPr>
      </w:pPr>
      <w:r w:rsidRPr="0073607F">
        <w:rPr>
          <w:rFonts w:cs="David" w:hint="cs"/>
          <w:u w:val="single"/>
          <w:rtl/>
        </w:rPr>
        <w:t>היו"ר יריב לוין:</w:t>
      </w:r>
    </w:p>
    <w:p w14:paraId="70145E1B" w14:textId="77777777" w:rsidR="00116809" w:rsidRDefault="00116809" w:rsidP="00116809">
      <w:pPr>
        <w:tabs>
          <w:tab w:val="left" w:pos="1221"/>
        </w:tabs>
        <w:bidi/>
        <w:jc w:val="both"/>
        <w:rPr>
          <w:rFonts w:cs="David" w:hint="cs"/>
          <w:rtl/>
        </w:rPr>
      </w:pPr>
    </w:p>
    <w:p w14:paraId="586B34EF" w14:textId="77777777" w:rsidR="00116809" w:rsidRDefault="00116809" w:rsidP="00116809">
      <w:pPr>
        <w:bidi/>
        <w:jc w:val="both"/>
        <w:rPr>
          <w:rFonts w:cs="David" w:hint="cs"/>
          <w:rtl/>
        </w:rPr>
      </w:pPr>
      <w:r>
        <w:rPr>
          <w:rFonts w:cs="David" w:hint="cs"/>
          <w:rtl/>
        </w:rPr>
        <w:tab/>
        <w:t xml:space="preserve"> של זכויות נשים. </w:t>
      </w:r>
    </w:p>
    <w:p w14:paraId="23DA89DF" w14:textId="77777777" w:rsidR="00116809" w:rsidRDefault="00116809" w:rsidP="00116809">
      <w:pPr>
        <w:bidi/>
        <w:jc w:val="both"/>
        <w:rPr>
          <w:rFonts w:cs="David" w:hint="cs"/>
          <w:rtl/>
        </w:rPr>
      </w:pPr>
    </w:p>
    <w:p w14:paraId="11E7E9B6" w14:textId="77777777" w:rsidR="00116809" w:rsidRDefault="00116809" w:rsidP="00116809">
      <w:pPr>
        <w:bidi/>
        <w:jc w:val="both"/>
        <w:rPr>
          <w:rFonts w:cs="David" w:hint="cs"/>
          <w:u w:val="single"/>
          <w:rtl/>
        </w:rPr>
      </w:pPr>
      <w:r>
        <w:rPr>
          <w:rFonts w:cs="David" w:hint="cs"/>
          <w:u w:val="single"/>
          <w:rtl/>
        </w:rPr>
        <w:t>אחמד טיבי</w:t>
      </w:r>
      <w:r w:rsidRPr="00E36EB4">
        <w:rPr>
          <w:rFonts w:cs="David" w:hint="cs"/>
          <w:u w:val="single"/>
          <w:rtl/>
        </w:rPr>
        <w:t>:</w:t>
      </w:r>
    </w:p>
    <w:p w14:paraId="08FD995A" w14:textId="77777777" w:rsidR="00116809" w:rsidRDefault="00116809" w:rsidP="00116809">
      <w:pPr>
        <w:bidi/>
        <w:jc w:val="both"/>
        <w:rPr>
          <w:rFonts w:cs="David" w:hint="cs"/>
          <w:u w:val="single"/>
          <w:rtl/>
        </w:rPr>
      </w:pPr>
    </w:p>
    <w:p w14:paraId="03F0C7F3" w14:textId="77777777" w:rsidR="00116809" w:rsidRDefault="00116809" w:rsidP="00116809">
      <w:pPr>
        <w:bidi/>
        <w:jc w:val="both"/>
        <w:rPr>
          <w:rFonts w:cs="David" w:hint="cs"/>
          <w:rtl/>
        </w:rPr>
      </w:pPr>
      <w:r>
        <w:rPr>
          <w:rFonts w:cs="David" w:hint="cs"/>
          <w:rtl/>
        </w:rPr>
        <w:tab/>
        <w:t xml:space="preserve">יש מי שמערער - - - </w:t>
      </w:r>
    </w:p>
    <w:p w14:paraId="473355DF" w14:textId="77777777" w:rsidR="00116809" w:rsidRDefault="00116809" w:rsidP="00116809">
      <w:pPr>
        <w:bidi/>
        <w:jc w:val="both"/>
        <w:rPr>
          <w:rFonts w:cs="David" w:hint="cs"/>
          <w:rtl/>
        </w:rPr>
      </w:pPr>
    </w:p>
    <w:p w14:paraId="17722661" w14:textId="77777777" w:rsidR="00116809" w:rsidRPr="0073607F" w:rsidRDefault="00116809" w:rsidP="00116809">
      <w:pPr>
        <w:tabs>
          <w:tab w:val="left" w:pos="1221"/>
        </w:tabs>
        <w:bidi/>
        <w:jc w:val="both"/>
        <w:rPr>
          <w:rFonts w:cs="David" w:hint="cs"/>
          <w:rtl/>
        </w:rPr>
      </w:pPr>
      <w:r w:rsidRPr="0073607F">
        <w:rPr>
          <w:rFonts w:cs="David" w:hint="cs"/>
          <w:u w:val="single"/>
          <w:rtl/>
        </w:rPr>
        <w:t>היו"ר יריב לוין:</w:t>
      </w:r>
    </w:p>
    <w:p w14:paraId="11370CF7" w14:textId="77777777" w:rsidR="00116809" w:rsidRDefault="00116809" w:rsidP="00116809">
      <w:pPr>
        <w:tabs>
          <w:tab w:val="left" w:pos="1221"/>
        </w:tabs>
        <w:bidi/>
        <w:jc w:val="both"/>
        <w:rPr>
          <w:rFonts w:cs="David" w:hint="cs"/>
          <w:rtl/>
        </w:rPr>
      </w:pPr>
    </w:p>
    <w:p w14:paraId="07F91C47" w14:textId="77777777" w:rsidR="00116809" w:rsidRDefault="00116809" w:rsidP="00116809">
      <w:pPr>
        <w:bidi/>
        <w:jc w:val="both"/>
        <w:rPr>
          <w:rFonts w:cs="David" w:hint="cs"/>
          <w:rtl/>
        </w:rPr>
      </w:pPr>
      <w:r>
        <w:rPr>
          <w:rFonts w:cs="David" w:hint="cs"/>
          <w:rtl/>
        </w:rPr>
        <w:tab/>
        <w:t xml:space="preserve"> של זכויות נשים, נכון, חבר הכנסת טיבי? של זכויות אדם, נכון?</w:t>
      </w:r>
    </w:p>
    <w:p w14:paraId="7ABE7A46" w14:textId="77777777" w:rsidR="00116809" w:rsidRDefault="00116809" w:rsidP="00116809">
      <w:pPr>
        <w:bidi/>
        <w:jc w:val="both"/>
        <w:rPr>
          <w:rFonts w:cs="David" w:hint="cs"/>
          <w:rtl/>
        </w:rPr>
      </w:pPr>
    </w:p>
    <w:p w14:paraId="7865CF41"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74CCEC51" w14:textId="77777777" w:rsidR="00116809" w:rsidRDefault="00116809" w:rsidP="00116809">
      <w:pPr>
        <w:bidi/>
        <w:jc w:val="both"/>
        <w:rPr>
          <w:rFonts w:cs="David" w:hint="cs"/>
          <w:u w:val="single"/>
          <w:rtl/>
        </w:rPr>
      </w:pPr>
    </w:p>
    <w:p w14:paraId="7492DB6E" w14:textId="77777777" w:rsidR="00116809" w:rsidRDefault="00116809" w:rsidP="00116809">
      <w:pPr>
        <w:bidi/>
        <w:jc w:val="both"/>
        <w:rPr>
          <w:rFonts w:cs="David" w:hint="cs"/>
          <w:rtl/>
        </w:rPr>
      </w:pPr>
      <w:r>
        <w:rPr>
          <w:rFonts w:cs="David" w:hint="cs"/>
          <w:rtl/>
        </w:rPr>
        <w:tab/>
        <w:t xml:space="preserve">אבל הם חשפו את המעשה - - - </w:t>
      </w:r>
    </w:p>
    <w:p w14:paraId="40F8FC7A" w14:textId="77777777" w:rsidR="00116809" w:rsidRDefault="00116809" w:rsidP="00116809">
      <w:pPr>
        <w:bidi/>
        <w:jc w:val="both"/>
        <w:rPr>
          <w:rFonts w:cs="David" w:hint="cs"/>
          <w:rtl/>
        </w:rPr>
      </w:pPr>
    </w:p>
    <w:p w14:paraId="2AFAB55B" w14:textId="77777777" w:rsidR="00116809" w:rsidRDefault="00116809" w:rsidP="00116809">
      <w:pPr>
        <w:bidi/>
        <w:jc w:val="both"/>
        <w:rPr>
          <w:rFonts w:cs="David" w:hint="cs"/>
          <w:u w:val="single"/>
          <w:rtl/>
        </w:rPr>
      </w:pPr>
      <w:r>
        <w:rPr>
          <w:rFonts w:cs="David" w:hint="cs"/>
          <w:u w:val="single"/>
          <w:rtl/>
        </w:rPr>
        <w:t>כרמל שאמה</w:t>
      </w:r>
      <w:r w:rsidRPr="00E36EB4">
        <w:rPr>
          <w:rFonts w:cs="David" w:hint="cs"/>
          <w:u w:val="single"/>
          <w:rtl/>
        </w:rPr>
        <w:t>:</w:t>
      </w:r>
    </w:p>
    <w:p w14:paraId="6F0C2026" w14:textId="77777777" w:rsidR="00116809" w:rsidRDefault="00116809" w:rsidP="00116809">
      <w:pPr>
        <w:bidi/>
        <w:jc w:val="both"/>
        <w:rPr>
          <w:rFonts w:cs="David" w:hint="cs"/>
          <w:u w:val="single"/>
          <w:rtl/>
        </w:rPr>
      </w:pPr>
    </w:p>
    <w:p w14:paraId="3F3A4592" w14:textId="77777777" w:rsidR="00116809" w:rsidRDefault="00116809" w:rsidP="00116809">
      <w:pPr>
        <w:bidi/>
        <w:jc w:val="both"/>
        <w:rPr>
          <w:rFonts w:cs="David" w:hint="cs"/>
          <w:rtl/>
        </w:rPr>
      </w:pPr>
      <w:r>
        <w:rPr>
          <w:rFonts w:cs="David" w:hint="cs"/>
          <w:rtl/>
        </w:rPr>
        <w:tab/>
        <w:t xml:space="preserve">עיר של שחיתות. </w:t>
      </w:r>
    </w:p>
    <w:p w14:paraId="398BBDF1" w14:textId="77777777" w:rsidR="00116809" w:rsidRDefault="00116809" w:rsidP="00116809">
      <w:pPr>
        <w:bidi/>
        <w:jc w:val="both"/>
        <w:rPr>
          <w:rFonts w:cs="David" w:hint="cs"/>
          <w:rtl/>
        </w:rPr>
      </w:pPr>
    </w:p>
    <w:p w14:paraId="4102A077"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1CD2CDE0" w14:textId="77777777" w:rsidR="00116809" w:rsidRDefault="00116809" w:rsidP="00116809">
      <w:pPr>
        <w:bidi/>
        <w:jc w:val="both"/>
        <w:rPr>
          <w:rFonts w:cs="David" w:hint="cs"/>
          <w:u w:val="single"/>
          <w:rtl/>
        </w:rPr>
      </w:pPr>
    </w:p>
    <w:p w14:paraId="5E30B947" w14:textId="77777777" w:rsidR="00116809" w:rsidRDefault="00116809" w:rsidP="00116809">
      <w:pPr>
        <w:bidi/>
        <w:jc w:val="both"/>
        <w:rPr>
          <w:rFonts w:cs="David" w:hint="cs"/>
          <w:rtl/>
        </w:rPr>
      </w:pPr>
      <w:r>
        <w:rPr>
          <w:rFonts w:cs="David" w:hint="cs"/>
          <w:rtl/>
        </w:rPr>
        <w:tab/>
        <w:t xml:space="preserve">מדינה קטנה שהביכה אתכם. מדינה קטנה שהצליחה להביך את המעצמה - - - </w:t>
      </w:r>
    </w:p>
    <w:p w14:paraId="0E40CDC2" w14:textId="77777777" w:rsidR="00116809" w:rsidRDefault="00116809" w:rsidP="00116809">
      <w:pPr>
        <w:bidi/>
        <w:jc w:val="both"/>
        <w:rPr>
          <w:rFonts w:cs="David" w:hint="cs"/>
          <w:rtl/>
        </w:rPr>
      </w:pPr>
    </w:p>
    <w:p w14:paraId="672253B5" w14:textId="77777777" w:rsidR="00116809" w:rsidRDefault="00116809" w:rsidP="00116809">
      <w:pPr>
        <w:bidi/>
        <w:jc w:val="both"/>
        <w:rPr>
          <w:rFonts w:cs="David" w:hint="cs"/>
          <w:u w:val="single"/>
          <w:rtl/>
        </w:rPr>
      </w:pPr>
      <w:r>
        <w:rPr>
          <w:rFonts w:cs="David" w:hint="cs"/>
          <w:u w:val="single"/>
          <w:rtl/>
        </w:rPr>
        <w:t>כרמל שאמה</w:t>
      </w:r>
      <w:r w:rsidRPr="00E36EB4">
        <w:rPr>
          <w:rFonts w:cs="David" w:hint="cs"/>
          <w:u w:val="single"/>
          <w:rtl/>
        </w:rPr>
        <w:t>:</w:t>
      </w:r>
    </w:p>
    <w:p w14:paraId="2AF2247E" w14:textId="77777777" w:rsidR="00116809" w:rsidRDefault="00116809" w:rsidP="00116809">
      <w:pPr>
        <w:bidi/>
        <w:jc w:val="both"/>
        <w:rPr>
          <w:rFonts w:cs="David" w:hint="cs"/>
          <w:u w:val="single"/>
          <w:rtl/>
        </w:rPr>
      </w:pPr>
    </w:p>
    <w:p w14:paraId="266EB22B" w14:textId="77777777" w:rsidR="00116809" w:rsidRDefault="00116809" w:rsidP="00116809">
      <w:pPr>
        <w:bidi/>
        <w:jc w:val="both"/>
        <w:rPr>
          <w:rFonts w:cs="David" w:hint="cs"/>
          <w:rtl/>
        </w:rPr>
      </w:pPr>
      <w:r>
        <w:rPr>
          <w:rFonts w:cs="David" w:hint="cs"/>
          <w:rtl/>
        </w:rPr>
        <w:tab/>
        <w:t xml:space="preserve">מכסימום שחיתות במינימום מקום. </w:t>
      </w:r>
    </w:p>
    <w:p w14:paraId="7FB5DE87" w14:textId="77777777" w:rsidR="00116809" w:rsidRDefault="00116809" w:rsidP="00116809">
      <w:pPr>
        <w:bidi/>
        <w:jc w:val="both"/>
        <w:rPr>
          <w:rFonts w:cs="David" w:hint="cs"/>
          <w:rtl/>
        </w:rPr>
      </w:pPr>
    </w:p>
    <w:p w14:paraId="7F26E91C" w14:textId="77777777" w:rsidR="00116809" w:rsidRDefault="00116809" w:rsidP="00116809">
      <w:pPr>
        <w:bidi/>
        <w:jc w:val="both"/>
        <w:rPr>
          <w:rFonts w:cs="David" w:hint="cs"/>
          <w:u w:val="single"/>
          <w:rtl/>
        </w:rPr>
      </w:pPr>
      <w:r>
        <w:rPr>
          <w:rFonts w:cs="David" w:hint="cs"/>
          <w:u w:val="single"/>
          <w:rtl/>
        </w:rPr>
        <w:t>אחמד טיבי</w:t>
      </w:r>
      <w:r w:rsidRPr="00E36EB4">
        <w:rPr>
          <w:rFonts w:cs="David" w:hint="cs"/>
          <w:u w:val="single"/>
          <w:rtl/>
        </w:rPr>
        <w:t>:</w:t>
      </w:r>
    </w:p>
    <w:p w14:paraId="12C9D1FC" w14:textId="77777777" w:rsidR="00116809" w:rsidRDefault="00116809" w:rsidP="00116809">
      <w:pPr>
        <w:bidi/>
        <w:jc w:val="both"/>
        <w:rPr>
          <w:rFonts w:cs="David" w:hint="cs"/>
          <w:u w:val="single"/>
          <w:rtl/>
        </w:rPr>
      </w:pPr>
    </w:p>
    <w:p w14:paraId="638958EE" w14:textId="77777777" w:rsidR="00116809" w:rsidRDefault="00116809" w:rsidP="00116809">
      <w:pPr>
        <w:bidi/>
        <w:jc w:val="both"/>
        <w:rPr>
          <w:rFonts w:cs="David" w:hint="cs"/>
          <w:rtl/>
        </w:rPr>
      </w:pPr>
      <w:r>
        <w:rPr>
          <w:rFonts w:cs="David" w:hint="cs"/>
          <w:rtl/>
        </w:rPr>
        <w:tab/>
        <w:t xml:space="preserve">הגיבור שלי הוא ג'נרל ח'לפאן שהשאיר את החברים שלך עם המכנסיים למטה. </w:t>
      </w:r>
    </w:p>
    <w:p w14:paraId="27259EFE" w14:textId="77777777" w:rsidR="00116809" w:rsidRDefault="00116809" w:rsidP="00116809">
      <w:pPr>
        <w:bidi/>
        <w:jc w:val="both"/>
        <w:rPr>
          <w:rFonts w:cs="David" w:hint="cs"/>
          <w:rtl/>
        </w:rPr>
      </w:pPr>
    </w:p>
    <w:p w14:paraId="69514BC4" w14:textId="77777777" w:rsidR="00116809" w:rsidRPr="0073607F" w:rsidRDefault="00116809" w:rsidP="00A63C15">
      <w:pPr>
        <w:keepNext/>
        <w:tabs>
          <w:tab w:val="left" w:pos="1221"/>
        </w:tabs>
        <w:bidi/>
        <w:jc w:val="both"/>
        <w:rPr>
          <w:rFonts w:cs="David" w:hint="cs"/>
          <w:rtl/>
        </w:rPr>
      </w:pPr>
      <w:r w:rsidRPr="0073607F">
        <w:rPr>
          <w:rFonts w:cs="David" w:hint="cs"/>
          <w:u w:val="single"/>
          <w:rtl/>
        </w:rPr>
        <w:t>היו"ר יריב לוין:</w:t>
      </w:r>
    </w:p>
    <w:p w14:paraId="6ED481B5" w14:textId="77777777" w:rsidR="00116809" w:rsidRDefault="00116809" w:rsidP="00116809">
      <w:pPr>
        <w:tabs>
          <w:tab w:val="left" w:pos="1221"/>
        </w:tabs>
        <w:bidi/>
        <w:jc w:val="both"/>
        <w:rPr>
          <w:rFonts w:cs="David" w:hint="cs"/>
          <w:rtl/>
        </w:rPr>
      </w:pPr>
    </w:p>
    <w:p w14:paraId="6980DEFC" w14:textId="77777777" w:rsidR="00116809" w:rsidRDefault="00116809" w:rsidP="00116809">
      <w:pPr>
        <w:bidi/>
        <w:jc w:val="both"/>
        <w:rPr>
          <w:rFonts w:cs="David" w:hint="cs"/>
          <w:rtl/>
        </w:rPr>
      </w:pPr>
      <w:r>
        <w:rPr>
          <w:rFonts w:cs="David" w:hint="cs"/>
          <w:rtl/>
        </w:rPr>
        <w:tab/>
        <w:t xml:space="preserve">חבר הכנסת שטרית, בבקשה. </w:t>
      </w:r>
    </w:p>
    <w:p w14:paraId="0FF7487C" w14:textId="77777777" w:rsidR="00116809" w:rsidRDefault="00116809" w:rsidP="00116809">
      <w:pPr>
        <w:bidi/>
        <w:jc w:val="both"/>
        <w:rPr>
          <w:rFonts w:cs="David" w:hint="cs"/>
          <w:rtl/>
        </w:rPr>
      </w:pPr>
    </w:p>
    <w:p w14:paraId="1CA475D8" w14:textId="77777777" w:rsidR="00116809" w:rsidRDefault="00116809" w:rsidP="00116809">
      <w:pPr>
        <w:bidi/>
        <w:jc w:val="both"/>
        <w:rPr>
          <w:rFonts w:cs="David" w:hint="cs"/>
          <w:u w:val="single"/>
          <w:rtl/>
        </w:rPr>
      </w:pPr>
      <w:r>
        <w:rPr>
          <w:rFonts w:cs="David" w:hint="cs"/>
          <w:u w:val="single"/>
          <w:rtl/>
        </w:rPr>
        <w:t>מאיר שטרית</w:t>
      </w:r>
      <w:r w:rsidRPr="00E36EB4">
        <w:rPr>
          <w:rFonts w:cs="David" w:hint="cs"/>
          <w:u w:val="single"/>
          <w:rtl/>
        </w:rPr>
        <w:t>:</w:t>
      </w:r>
    </w:p>
    <w:p w14:paraId="6C49AD2B" w14:textId="77777777" w:rsidR="00116809" w:rsidRDefault="00116809" w:rsidP="00116809">
      <w:pPr>
        <w:bidi/>
        <w:jc w:val="both"/>
        <w:rPr>
          <w:rFonts w:cs="David" w:hint="cs"/>
          <w:u w:val="single"/>
          <w:rtl/>
        </w:rPr>
      </w:pPr>
    </w:p>
    <w:p w14:paraId="61853252" w14:textId="77777777" w:rsidR="00116809" w:rsidRDefault="00116809" w:rsidP="00116809">
      <w:pPr>
        <w:bidi/>
        <w:jc w:val="both"/>
        <w:rPr>
          <w:rFonts w:cs="David" w:hint="cs"/>
          <w:rtl/>
        </w:rPr>
      </w:pPr>
      <w:r>
        <w:rPr>
          <w:rFonts w:cs="David" w:hint="cs"/>
          <w:rtl/>
        </w:rPr>
        <w:tab/>
        <w:t>אדוני היושב-ראש, אני מוכרח להעיר לך לגבי התקנון. עם כל הכבוד, בדיון בערעורים לא דנים בהצעות לסדר לגופן בכלל. שומעים את המנמק, שומעים את התגובה של נשיאות הכנסת  ומצביעים. זה הכל.</w:t>
      </w:r>
    </w:p>
    <w:p w14:paraId="4DE85C9D" w14:textId="77777777" w:rsidR="00116809" w:rsidRDefault="00116809" w:rsidP="00116809">
      <w:pPr>
        <w:bidi/>
        <w:jc w:val="both"/>
        <w:rPr>
          <w:rFonts w:cs="David" w:hint="cs"/>
          <w:rtl/>
        </w:rPr>
      </w:pPr>
    </w:p>
    <w:p w14:paraId="6635D14B" w14:textId="77777777" w:rsidR="00116809" w:rsidRDefault="00116809" w:rsidP="00116809">
      <w:pPr>
        <w:bidi/>
        <w:jc w:val="both"/>
        <w:rPr>
          <w:rFonts w:cs="David" w:hint="cs"/>
          <w:u w:val="single"/>
          <w:rtl/>
        </w:rPr>
      </w:pPr>
      <w:r>
        <w:rPr>
          <w:rFonts w:cs="David" w:hint="cs"/>
          <w:u w:val="single"/>
          <w:rtl/>
        </w:rPr>
        <w:t>אחמד טיבי</w:t>
      </w:r>
      <w:r w:rsidRPr="00E36EB4">
        <w:rPr>
          <w:rFonts w:cs="David" w:hint="cs"/>
          <w:u w:val="single"/>
          <w:rtl/>
        </w:rPr>
        <w:t>:</w:t>
      </w:r>
    </w:p>
    <w:p w14:paraId="39AB176B" w14:textId="77777777" w:rsidR="00116809" w:rsidRDefault="00116809" w:rsidP="00116809">
      <w:pPr>
        <w:bidi/>
        <w:jc w:val="both"/>
        <w:rPr>
          <w:rFonts w:cs="David" w:hint="cs"/>
          <w:u w:val="single"/>
          <w:rtl/>
        </w:rPr>
      </w:pPr>
    </w:p>
    <w:p w14:paraId="73AE304C" w14:textId="77777777" w:rsidR="00116809" w:rsidRDefault="00116809" w:rsidP="00116809">
      <w:pPr>
        <w:bidi/>
        <w:jc w:val="both"/>
        <w:rPr>
          <w:rFonts w:cs="David" w:hint="cs"/>
          <w:rtl/>
        </w:rPr>
      </w:pPr>
      <w:r>
        <w:rPr>
          <w:rFonts w:cs="David" w:hint="cs"/>
          <w:rtl/>
        </w:rPr>
        <w:tab/>
        <w:t xml:space="preserve">הם לא רצו לשמוע. </w:t>
      </w:r>
    </w:p>
    <w:p w14:paraId="7C7FB7EF" w14:textId="77777777" w:rsidR="00116809" w:rsidRDefault="00116809" w:rsidP="00116809">
      <w:pPr>
        <w:bidi/>
        <w:jc w:val="both"/>
        <w:rPr>
          <w:rFonts w:cs="David" w:hint="cs"/>
          <w:rtl/>
        </w:rPr>
      </w:pPr>
    </w:p>
    <w:p w14:paraId="4AC0546B" w14:textId="77777777" w:rsidR="00116809" w:rsidRDefault="00116809" w:rsidP="00116809">
      <w:pPr>
        <w:bidi/>
        <w:jc w:val="both"/>
        <w:rPr>
          <w:rFonts w:cs="David" w:hint="cs"/>
          <w:u w:val="single"/>
          <w:rtl/>
        </w:rPr>
      </w:pPr>
      <w:r>
        <w:rPr>
          <w:rFonts w:cs="David" w:hint="cs"/>
          <w:u w:val="single"/>
          <w:rtl/>
        </w:rPr>
        <w:t>מאיר שטרית</w:t>
      </w:r>
      <w:r w:rsidRPr="00E36EB4">
        <w:rPr>
          <w:rFonts w:cs="David" w:hint="cs"/>
          <w:u w:val="single"/>
          <w:rtl/>
        </w:rPr>
        <w:t>:</w:t>
      </w:r>
    </w:p>
    <w:p w14:paraId="4F736BCE" w14:textId="77777777" w:rsidR="00116809" w:rsidRDefault="00116809" w:rsidP="00116809">
      <w:pPr>
        <w:bidi/>
        <w:jc w:val="both"/>
        <w:rPr>
          <w:rFonts w:cs="David" w:hint="cs"/>
          <w:u w:val="single"/>
          <w:rtl/>
        </w:rPr>
      </w:pPr>
    </w:p>
    <w:p w14:paraId="19FB9CFF" w14:textId="77777777" w:rsidR="00116809" w:rsidRDefault="00116809" w:rsidP="00116809">
      <w:pPr>
        <w:bidi/>
        <w:jc w:val="both"/>
        <w:rPr>
          <w:rFonts w:cs="David" w:hint="cs"/>
          <w:rtl/>
        </w:rPr>
      </w:pPr>
      <w:r>
        <w:rPr>
          <w:rFonts w:cs="David" w:hint="cs"/>
          <w:rtl/>
        </w:rPr>
        <w:tab/>
        <w:t xml:space="preserve">חברים, אני חושב שהדיון הזה מיותר וגורם רק נזק לכל הצדדים. הוא מיותר לחלוטין ולא מכבד את הכנסת ולא מכבד את עושיה. אפשר להתווכח במקומות אחרים. אני מציע לגמור את הדיון ולהצביע. לכל אחד יש עיסוקים אחרים. ועדת הכנסת נעשית בדרך כלל בקיצור. יש חוקים אחרים לפנינו ואני צריך ללכת למקום אחר. חשבתי שזה ייקח חמש-עשר דקות ואני פה כבר חצי שעה. </w:t>
      </w:r>
      <w:r>
        <w:rPr>
          <w:rFonts w:cs="David" w:hint="cs"/>
          <w:rtl/>
        </w:rPr>
        <w:tab/>
      </w:r>
    </w:p>
    <w:p w14:paraId="64C2B056" w14:textId="77777777" w:rsidR="00116809" w:rsidRDefault="00116809" w:rsidP="00116809">
      <w:pPr>
        <w:bidi/>
        <w:jc w:val="both"/>
        <w:rPr>
          <w:rFonts w:cs="David" w:hint="cs"/>
          <w:rtl/>
        </w:rPr>
      </w:pPr>
    </w:p>
    <w:p w14:paraId="1BF3BAF2" w14:textId="77777777" w:rsidR="00116809" w:rsidRDefault="00116809" w:rsidP="00116809">
      <w:pPr>
        <w:bidi/>
        <w:jc w:val="both"/>
        <w:rPr>
          <w:rFonts w:cs="David" w:hint="cs"/>
          <w:u w:val="single"/>
          <w:rtl/>
        </w:rPr>
      </w:pPr>
      <w:r>
        <w:rPr>
          <w:rFonts w:cs="David" w:hint="cs"/>
          <w:u w:val="single"/>
          <w:rtl/>
        </w:rPr>
        <w:t>כרמל שאמה</w:t>
      </w:r>
      <w:r w:rsidRPr="00E36EB4">
        <w:rPr>
          <w:rFonts w:cs="David" w:hint="cs"/>
          <w:u w:val="single"/>
          <w:rtl/>
        </w:rPr>
        <w:t>:</w:t>
      </w:r>
    </w:p>
    <w:p w14:paraId="7057985F" w14:textId="77777777" w:rsidR="00116809" w:rsidRDefault="00116809" w:rsidP="00116809">
      <w:pPr>
        <w:bidi/>
        <w:jc w:val="both"/>
        <w:rPr>
          <w:rFonts w:cs="David" w:hint="cs"/>
          <w:u w:val="single"/>
          <w:rtl/>
        </w:rPr>
      </w:pPr>
    </w:p>
    <w:p w14:paraId="6B7D7922" w14:textId="77777777" w:rsidR="00116809" w:rsidRDefault="00116809" w:rsidP="00116809">
      <w:pPr>
        <w:bidi/>
        <w:jc w:val="both"/>
        <w:rPr>
          <w:rFonts w:cs="David" w:hint="cs"/>
          <w:rtl/>
        </w:rPr>
      </w:pPr>
      <w:r>
        <w:rPr>
          <w:rFonts w:cs="David" w:hint="cs"/>
          <w:rtl/>
        </w:rPr>
        <w:tab/>
        <w:t xml:space="preserve">אז תגיד שאתה ממהר. </w:t>
      </w:r>
    </w:p>
    <w:p w14:paraId="479CFAAC" w14:textId="77777777" w:rsidR="00116809" w:rsidRDefault="00116809" w:rsidP="00116809">
      <w:pPr>
        <w:bidi/>
        <w:jc w:val="both"/>
        <w:rPr>
          <w:rFonts w:cs="David" w:hint="cs"/>
          <w:rtl/>
        </w:rPr>
      </w:pPr>
    </w:p>
    <w:p w14:paraId="6C4972EC" w14:textId="77777777" w:rsidR="00116809" w:rsidRDefault="00116809" w:rsidP="00116809">
      <w:pPr>
        <w:bidi/>
        <w:jc w:val="both"/>
        <w:rPr>
          <w:rFonts w:cs="David" w:hint="cs"/>
          <w:u w:val="single"/>
          <w:rtl/>
        </w:rPr>
      </w:pPr>
      <w:r>
        <w:rPr>
          <w:rFonts w:cs="David" w:hint="cs"/>
          <w:u w:val="single"/>
          <w:rtl/>
        </w:rPr>
        <w:t>מאיר שטרית</w:t>
      </w:r>
      <w:r w:rsidRPr="00E36EB4">
        <w:rPr>
          <w:rFonts w:cs="David" w:hint="cs"/>
          <w:u w:val="single"/>
          <w:rtl/>
        </w:rPr>
        <w:t>:</w:t>
      </w:r>
    </w:p>
    <w:p w14:paraId="58CAAACA" w14:textId="77777777" w:rsidR="00116809" w:rsidRDefault="00116809" w:rsidP="00116809">
      <w:pPr>
        <w:bidi/>
        <w:jc w:val="both"/>
        <w:rPr>
          <w:rFonts w:cs="David" w:hint="cs"/>
          <w:u w:val="single"/>
          <w:rtl/>
        </w:rPr>
      </w:pPr>
    </w:p>
    <w:p w14:paraId="7206E650" w14:textId="77777777" w:rsidR="00116809" w:rsidRDefault="00116809" w:rsidP="00116809">
      <w:pPr>
        <w:bidi/>
        <w:jc w:val="both"/>
        <w:rPr>
          <w:rFonts w:cs="David" w:hint="cs"/>
          <w:rtl/>
        </w:rPr>
      </w:pPr>
      <w:r>
        <w:rPr>
          <w:rFonts w:cs="David" w:hint="cs"/>
          <w:rtl/>
        </w:rPr>
        <w:tab/>
        <w:t xml:space="preserve">גם בלי קשר, עם כל הכבוד, בערעורים לא צריך לדון לגופם של דברים. אם לטלב אלסאנע דחוף העניין וחשוב לו, שיגיש הצעה רגילה. </w:t>
      </w:r>
    </w:p>
    <w:p w14:paraId="0DBE9097" w14:textId="77777777" w:rsidR="00116809" w:rsidRDefault="00116809" w:rsidP="00116809">
      <w:pPr>
        <w:bidi/>
        <w:jc w:val="both"/>
        <w:rPr>
          <w:rFonts w:cs="David" w:hint="cs"/>
          <w:rtl/>
        </w:rPr>
      </w:pPr>
    </w:p>
    <w:p w14:paraId="62BD9857"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1E8A373F" w14:textId="77777777" w:rsidR="00116809" w:rsidRDefault="00116809" w:rsidP="00116809">
      <w:pPr>
        <w:bidi/>
        <w:jc w:val="both"/>
        <w:rPr>
          <w:rFonts w:cs="David" w:hint="cs"/>
          <w:u w:val="single"/>
          <w:rtl/>
        </w:rPr>
      </w:pPr>
    </w:p>
    <w:p w14:paraId="3776261B" w14:textId="77777777" w:rsidR="00116809" w:rsidRDefault="00116809" w:rsidP="00116809">
      <w:pPr>
        <w:bidi/>
        <w:jc w:val="both"/>
        <w:rPr>
          <w:rFonts w:cs="David" w:hint="cs"/>
          <w:rtl/>
        </w:rPr>
      </w:pPr>
      <w:r>
        <w:rPr>
          <w:rFonts w:cs="David" w:hint="cs"/>
          <w:rtl/>
        </w:rPr>
        <w:tab/>
        <w:t xml:space="preserve">זה הנושא הדחוף ביותר שיכול להיות, הכי חשוב שיכול להיות. </w:t>
      </w:r>
    </w:p>
    <w:p w14:paraId="4AA0B8D1" w14:textId="77777777" w:rsidR="00116809" w:rsidRDefault="00116809" w:rsidP="00116809">
      <w:pPr>
        <w:bidi/>
        <w:jc w:val="both"/>
        <w:rPr>
          <w:rFonts w:cs="David" w:hint="cs"/>
          <w:rtl/>
        </w:rPr>
      </w:pPr>
    </w:p>
    <w:p w14:paraId="12DF100E" w14:textId="77777777" w:rsidR="00116809" w:rsidRDefault="00116809" w:rsidP="00116809">
      <w:pPr>
        <w:bidi/>
        <w:jc w:val="both"/>
        <w:rPr>
          <w:rFonts w:cs="David" w:hint="cs"/>
          <w:u w:val="single"/>
          <w:rtl/>
        </w:rPr>
      </w:pPr>
      <w:r>
        <w:rPr>
          <w:rFonts w:cs="David" w:hint="cs"/>
          <w:u w:val="single"/>
          <w:rtl/>
        </w:rPr>
        <w:t>מאיר שטרית</w:t>
      </w:r>
      <w:r w:rsidRPr="00E36EB4">
        <w:rPr>
          <w:rFonts w:cs="David" w:hint="cs"/>
          <w:u w:val="single"/>
          <w:rtl/>
        </w:rPr>
        <w:t>:</w:t>
      </w:r>
    </w:p>
    <w:p w14:paraId="1277B2AB" w14:textId="77777777" w:rsidR="00116809" w:rsidRDefault="00116809" w:rsidP="00116809">
      <w:pPr>
        <w:bidi/>
        <w:jc w:val="both"/>
        <w:rPr>
          <w:rFonts w:cs="David" w:hint="cs"/>
          <w:u w:val="single"/>
          <w:rtl/>
        </w:rPr>
      </w:pPr>
    </w:p>
    <w:p w14:paraId="150E0BD6" w14:textId="77777777" w:rsidR="00116809" w:rsidRDefault="00116809" w:rsidP="00116809">
      <w:pPr>
        <w:bidi/>
        <w:jc w:val="both"/>
        <w:rPr>
          <w:rFonts w:cs="David" w:hint="cs"/>
          <w:rtl/>
        </w:rPr>
      </w:pPr>
      <w:r>
        <w:rPr>
          <w:rFonts w:cs="David" w:hint="cs"/>
          <w:rtl/>
        </w:rPr>
        <w:tab/>
        <w:t xml:space="preserve">אז תגיש הצעה רגילה. </w:t>
      </w:r>
    </w:p>
    <w:p w14:paraId="56E8CFAE" w14:textId="77777777" w:rsidR="00116809" w:rsidRDefault="00116809" w:rsidP="00116809">
      <w:pPr>
        <w:bidi/>
        <w:jc w:val="both"/>
        <w:rPr>
          <w:rFonts w:cs="David" w:hint="cs"/>
          <w:rtl/>
        </w:rPr>
      </w:pPr>
    </w:p>
    <w:p w14:paraId="3C74363B"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51513E1D" w14:textId="77777777" w:rsidR="00116809" w:rsidRDefault="00116809" w:rsidP="00116809">
      <w:pPr>
        <w:bidi/>
        <w:jc w:val="both"/>
        <w:rPr>
          <w:rFonts w:cs="David" w:hint="cs"/>
          <w:u w:val="single"/>
          <w:rtl/>
        </w:rPr>
      </w:pPr>
    </w:p>
    <w:p w14:paraId="34C8BFB8" w14:textId="77777777" w:rsidR="00116809" w:rsidRDefault="00116809" w:rsidP="00116809">
      <w:pPr>
        <w:bidi/>
        <w:jc w:val="both"/>
        <w:rPr>
          <w:rFonts w:cs="David" w:hint="cs"/>
          <w:rtl/>
        </w:rPr>
      </w:pPr>
      <w:r>
        <w:rPr>
          <w:rFonts w:cs="David" w:hint="cs"/>
          <w:rtl/>
        </w:rPr>
        <w:tab/>
        <w:t xml:space="preserve">מה זה, לוקחים דרכונים מזויפים ומחסלים אנשים? כל העולם מדבר על דבר אחד. </w:t>
      </w:r>
    </w:p>
    <w:p w14:paraId="146FBFE0" w14:textId="77777777" w:rsidR="00116809" w:rsidRDefault="00116809" w:rsidP="00116809">
      <w:pPr>
        <w:bidi/>
        <w:jc w:val="both"/>
        <w:rPr>
          <w:rFonts w:cs="David" w:hint="cs"/>
          <w:rtl/>
        </w:rPr>
      </w:pPr>
    </w:p>
    <w:p w14:paraId="1E20B989" w14:textId="77777777" w:rsidR="00116809" w:rsidRDefault="00116809" w:rsidP="00116809">
      <w:pPr>
        <w:bidi/>
        <w:jc w:val="both"/>
        <w:rPr>
          <w:rFonts w:cs="David" w:hint="cs"/>
          <w:u w:val="single"/>
          <w:rtl/>
        </w:rPr>
      </w:pPr>
      <w:r>
        <w:rPr>
          <w:rFonts w:cs="David" w:hint="cs"/>
          <w:u w:val="single"/>
          <w:rtl/>
        </w:rPr>
        <w:t>אחמד טיבי</w:t>
      </w:r>
      <w:r w:rsidRPr="00E36EB4">
        <w:rPr>
          <w:rFonts w:cs="David" w:hint="cs"/>
          <w:u w:val="single"/>
          <w:rtl/>
        </w:rPr>
        <w:t>:</w:t>
      </w:r>
    </w:p>
    <w:p w14:paraId="687A8958" w14:textId="77777777" w:rsidR="00116809" w:rsidRDefault="00116809" w:rsidP="00116809">
      <w:pPr>
        <w:bidi/>
        <w:jc w:val="both"/>
        <w:rPr>
          <w:rFonts w:cs="David" w:hint="cs"/>
          <w:u w:val="single"/>
          <w:rtl/>
        </w:rPr>
      </w:pPr>
    </w:p>
    <w:p w14:paraId="3FF3E73C" w14:textId="77777777" w:rsidR="00116809" w:rsidRDefault="00116809" w:rsidP="00116809">
      <w:pPr>
        <w:bidi/>
        <w:jc w:val="both"/>
        <w:rPr>
          <w:rFonts w:cs="David" w:hint="cs"/>
          <w:rtl/>
        </w:rPr>
      </w:pPr>
      <w:r>
        <w:rPr>
          <w:rFonts w:cs="David" w:hint="cs"/>
          <w:rtl/>
        </w:rPr>
        <w:tab/>
        <w:t xml:space="preserve">אני חרד לגורלו האישי. יש לו שם ערבי ובטעות מחר יחסלו אותו. </w:t>
      </w:r>
    </w:p>
    <w:p w14:paraId="0AFAC2B7" w14:textId="77777777" w:rsidR="00116809" w:rsidRDefault="00116809" w:rsidP="00116809">
      <w:pPr>
        <w:bidi/>
        <w:jc w:val="both"/>
        <w:rPr>
          <w:rFonts w:cs="David" w:hint="cs"/>
          <w:rtl/>
        </w:rPr>
      </w:pPr>
    </w:p>
    <w:p w14:paraId="510C98C2" w14:textId="77777777" w:rsidR="00116809" w:rsidRPr="0073607F" w:rsidRDefault="00116809" w:rsidP="00116809">
      <w:pPr>
        <w:tabs>
          <w:tab w:val="left" w:pos="1221"/>
        </w:tabs>
        <w:bidi/>
        <w:jc w:val="both"/>
        <w:rPr>
          <w:rFonts w:cs="David" w:hint="cs"/>
          <w:rtl/>
        </w:rPr>
      </w:pPr>
      <w:r w:rsidRPr="0073607F">
        <w:rPr>
          <w:rFonts w:cs="David" w:hint="cs"/>
          <w:u w:val="single"/>
          <w:rtl/>
        </w:rPr>
        <w:t>היו"ר יריב לוין:</w:t>
      </w:r>
    </w:p>
    <w:p w14:paraId="6B4D1FBE" w14:textId="77777777" w:rsidR="00116809" w:rsidRDefault="00116809" w:rsidP="00116809">
      <w:pPr>
        <w:tabs>
          <w:tab w:val="left" w:pos="1221"/>
        </w:tabs>
        <w:bidi/>
        <w:jc w:val="both"/>
        <w:rPr>
          <w:rFonts w:cs="David" w:hint="cs"/>
          <w:rtl/>
        </w:rPr>
      </w:pPr>
    </w:p>
    <w:p w14:paraId="08C7B0FD" w14:textId="77777777" w:rsidR="00116809" w:rsidRDefault="00116809" w:rsidP="00116809">
      <w:pPr>
        <w:bidi/>
        <w:jc w:val="both"/>
        <w:rPr>
          <w:rFonts w:cs="David" w:hint="cs"/>
          <w:rtl/>
        </w:rPr>
      </w:pPr>
      <w:r>
        <w:rPr>
          <w:rFonts w:cs="David" w:hint="cs"/>
          <w:rtl/>
        </w:rPr>
        <w:tab/>
        <w:t xml:space="preserve"> חס וחלילה. </w:t>
      </w:r>
    </w:p>
    <w:p w14:paraId="6FDDA237" w14:textId="77777777" w:rsidR="00116809" w:rsidRDefault="00116809" w:rsidP="00116809">
      <w:pPr>
        <w:bidi/>
        <w:jc w:val="both"/>
        <w:rPr>
          <w:rFonts w:cs="David" w:hint="cs"/>
          <w:rtl/>
        </w:rPr>
      </w:pPr>
    </w:p>
    <w:p w14:paraId="24A4FCB0" w14:textId="77777777" w:rsidR="00116809" w:rsidRDefault="00116809" w:rsidP="00116809">
      <w:pPr>
        <w:bidi/>
        <w:jc w:val="both"/>
        <w:rPr>
          <w:rFonts w:cs="David" w:hint="cs"/>
          <w:u w:val="single"/>
          <w:rtl/>
        </w:rPr>
      </w:pPr>
      <w:r>
        <w:rPr>
          <w:rFonts w:cs="David" w:hint="cs"/>
          <w:u w:val="single"/>
          <w:rtl/>
        </w:rPr>
        <w:t>אחמד טיבי</w:t>
      </w:r>
      <w:r w:rsidRPr="00E36EB4">
        <w:rPr>
          <w:rFonts w:cs="David" w:hint="cs"/>
          <w:u w:val="single"/>
          <w:rtl/>
        </w:rPr>
        <w:t>:</w:t>
      </w:r>
    </w:p>
    <w:p w14:paraId="687EA435" w14:textId="77777777" w:rsidR="00116809" w:rsidRDefault="00116809" w:rsidP="00116809">
      <w:pPr>
        <w:bidi/>
        <w:jc w:val="both"/>
        <w:rPr>
          <w:rFonts w:cs="David" w:hint="cs"/>
          <w:u w:val="single"/>
          <w:rtl/>
        </w:rPr>
      </w:pPr>
    </w:p>
    <w:p w14:paraId="5D6E6EE7" w14:textId="77777777" w:rsidR="00116809" w:rsidRDefault="00116809" w:rsidP="00116809">
      <w:pPr>
        <w:bidi/>
        <w:jc w:val="both"/>
        <w:rPr>
          <w:rFonts w:cs="David" w:hint="cs"/>
          <w:rtl/>
        </w:rPr>
      </w:pPr>
      <w:r>
        <w:rPr>
          <w:rFonts w:cs="David" w:hint="cs"/>
          <w:rtl/>
        </w:rPr>
        <w:tab/>
        <w:t xml:space="preserve">כרמל שאמה. יחסלו אותו מחר. </w:t>
      </w:r>
    </w:p>
    <w:p w14:paraId="70A1721A" w14:textId="77777777" w:rsidR="00116809" w:rsidRDefault="00116809" w:rsidP="00116809">
      <w:pPr>
        <w:bidi/>
        <w:jc w:val="both"/>
        <w:rPr>
          <w:rFonts w:cs="David" w:hint="cs"/>
          <w:rtl/>
        </w:rPr>
      </w:pPr>
    </w:p>
    <w:p w14:paraId="7CA335A5" w14:textId="77777777" w:rsidR="00116809" w:rsidRDefault="00116809" w:rsidP="00116809">
      <w:pPr>
        <w:bidi/>
        <w:jc w:val="both"/>
        <w:rPr>
          <w:rFonts w:cs="David" w:hint="cs"/>
          <w:u w:val="single"/>
          <w:rtl/>
        </w:rPr>
      </w:pPr>
      <w:r>
        <w:rPr>
          <w:rFonts w:cs="David" w:hint="cs"/>
          <w:u w:val="single"/>
          <w:rtl/>
        </w:rPr>
        <w:t>כרמל שאמה</w:t>
      </w:r>
      <w:r w:rsidRPr="00E36EB4">
        <w:rPr>
          <w:rFonts w:cs="David" w:hint="cs"/>
          <w:u w:val="single"/>
          <w:rtl/>
        </w:rPr>
        <w:t>:</w:t>
      </w:r>
    </w:p>
    <w:p w14:paraId="1C4DF1DB" w14:textId="77777777" w:rsidR="00116809" w:rsidRDefault="00116809" w:rsidP="00116809">
      <w:pPr>
        <w:bidi/>
        <w:jc w:val="both"/>
        <w:rPr>
          <w:rFonts w:cs="David" w:hint="cs"/>
          <w:u w:val="single"/>
          <w:rtl/>
        </w:rPr>
      </w:pPr>
    </w:p>
    <w:p w14:paraId="75441C39" w14:textId="77777777" w:rsidR="00116809" w:rsidRDefault="00116809" w:rsidP="00116809">
      <w:pPr>
        <w:bidi/>
        <w:jc w:val="both"/>
        <w:rPr>
          <w:rFonts w:cs="David" w:hint="cs"/>
          <w:rtl/>
        </w:rPr>
      </w:pPr>
      <w:r>
        <w:rPr>
          <w:rFonts w:cs="David" w:hint="cs"/>
          <w:rtl/>
        </w:rPr>
        <w:tab/>
        <w:t xml:space="preserve">ועוד עם הדרכון שלי. </w:t>
      </w:r>
    </w:p>
    <w:p w14:paraId="50FBA35A" w14:textId="77777777" w:rsidR="00116809" w:rsidRDefault="00116809" w:rsidP="00116809">
      <w:pPr>
        <w:bidi/>
        <w:jc w:val="both"/>
        <w:rPr>
          <w:rFonts w:cs="David" w:hint="cs"/>
          <w:rtl/>
        </w:rPr>
      </w:pPr>
    </w:p>
    <w:p w14:paraId="60B69C38" w14:textId="77777777" w:rsidR="00116809" w:rsidRPr="0073607F" w:rsidRDefault="00116809" w:rsidP="00116809">
      <w:pPr>
        <w:tabs>
          <w:tab w:val="left" w:pos="1221"/>
        </w:tabs>
        <w:bidi/>
        <w:jc w:val="both"/>
        <w:rPr>
          <w:rFonts w:cs="David" w:hint="cs"/>
          <w:rtl/>
        </w:rPr>
      </w:pPr>
      <w:r w:rsidRPr="0073607F">
        <w:rPr>
          <w:rFonts w:cs="David" w:hint="cs"/>
          <w:u w:val="single"/>
          <w:rtl/>
        </w:rPr>
        <w:t>היו"ר יריב לוין:</w:t>
      </w:r>
    </w:p>
    <w:p w14:paraId="5893F918" w14:textId="77777777" w:rsidR="00116809" w:rsidRDefault="00116809" w:rsidP="00116809">
      <w:pPr>
        <w:tabs>
          <w:tab w:val="left" w:pos="1221"/>
        </w:tabs>
        <w:bidi/>
        <w:jc w:val="both"/>
        <w:rPr>
          <w:rFonts w:cs="David" w:hint="cs"/>
          <w:rtl/>
        </w:rPr>
      </w:pPr>
    </w:p>
    <w:p w14:paraId="3FC7E503" w14:textId="77777777" w:rsidR="00116809" w:rsidRDefault="00116809" w:rsidP="00116809">
      <w:pPr>
        <w:bidi/>
        <w:jc w:val="both"/>
        <w:rPr>
          <w:rFonts w:cs="David" w:hint="cs"/>
          <w:rtl/>
        </w:rPr>
      </w:pPr>
      <w:r>
        <w:rPr>
          <w:rFonts w:cs="David" w:hint="cs"/>
          <w:rtl/>
        </w:rPr>
        <w:tab/>
        <w:t xml:space="preserve"> חס וחלילה. </w:t>
      </w:r>
    </w:p>
    <w:p w14:paraId="72A96F04" w14:textId="77777777" w:rsidR="00116809" w:rsidRDefault="00116809" w:rsidP="00116809">
      <w:pPr>
        <w:bidi/>
        <w:jc w:val="both"/>
        <w:rPr>
          <w:rFonts w:cs="David" w:hint="cs"/>
          <w:rtl/>
        </w:rPr>
      </w:pPr>
    </w:p>
    <w:p w14:paraId="6914DEDE" w14:textId="77777777" w:rsidR="00116809" w:rsidRDefault="00116809" w:rsidP="00116809">
      <w:pPr>
        <w:bidi/>
        <w:jc w:val="both"/>
        <w:rPr>
          <w:rFonts w:cs="David" w:hint="cs"/>
          <w:u w:val="single"/>
          <w:rtl/>
        </w:rPr>
      </w:pPr>
      <w:r>
        <w:rPr>
          <w:rFonts w:cs="David" w:hint="cs"/>
          <w:u w:val="single"/>
          <w:rtl/>
        </w:rPr>
        <w:t>כרמל שאמה</w:t>
      </w:r>
      <w:r w:rsidRPr="00E36EB4">
        <w:rPr>
          <w:rFonts w:cs="David" w:hint="cs"/>
          <w:u w:val="single"/>
          <w:rtl/>
        </w:rPr>
        <w:t>:</w:t>
      </w:r>
    </w:p>
    <w:p w14:paraId="60B6D293" w14:textId="77777777" w:rsidR="00116809" w:rsidRDefault="00116809" w:rsidP="00116809">
      <w:pPr>
        <w:bidi/>
        <w:jc w:val="both"/>
        <w:rPr>
          <w:rFonts w:cs="David" w:hint="cs"/>
          <w:u w:val="single"/>
          <w:rtl/>
        </w:rPr>
      </w:pPr>
    </w:p>
    <w:p w14:paraId="60B928C4" w14:textId="77777777" w:rsidR="00116809" w:rsidRDefault="00116809" w:rsidP="00116809">
      <w:pPr>
        <w:bidi/>
        <w:jc w:val="both"/>
        <w:rPr>
          <w:rFonts w:cs="David" w:hint="cs"/>
          <w:rtl/>
        </w:rPr>
      </w:pPr>
      <w:r>
        <w:rPr>
          <w:rFonts w:cs="David" w:hint="cs"/>
          <w:rtl/>
        </w:rPr>
        <w:tab/>
        <w:t xml:space="preserve">את שלי לא צריך לזייף, אני נותן להם אותו בהתנדבות. </w:t>
      </w:r>
    </w:p>
    <w:p w14:paraId="3A5DDF77" w14:textId="77777777" w:rsidR="00116809" w:rsidRDefault="00116809" w:rsidP="00116809">
      <w:pPr>
        <w:bidi/>
        <w:jc w:val="both"/>
        <w:rPr>
          <w:rFonts w:cs="David" w:hint="cs"/>
          <w:rtl/>
        </w:rPr>
      </w:pPr>
    </w:p>
    <w:p w14:paraId="3E52A029"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02D72D20" w14:textId="77777777" w:rsidR="00116809" w:rsidRDefault="00116809" w:rsidP="00116809">
      <w:pPr>
        <w:bidi/>
        <w:jc w:val="both"/>
        <w:rPr>
          <w:rFonts w:cs="David" w:hint="cs"/>
          <w:u w:val="single"/>
          <w:rtl/>
        </w:rPr>
      </w:pPr>
    </w:p>
    <w:p w14:paraId="13EACB24" w14:textId="77777777" w:rsidR="00116809" w:rsidRDefault="00116809" w:rsidP="00116809">
      <w:pPr>
        <w:bidi/>
        <w:jc w:val="both"/>
        <w:rPr>
          <w:rFonts w:cs="David" w:hint="cs"/>
          <w:rtl/>
        </w:rPr>
      </w:pPr>
      <w:r>
        <w:rPr>
          <w:rFonts w:cs="David" w:hint="cs"/>
          <w:rtl/>
        </w:rPr>
        <w:tab/>
        <w:t xml:space="preserve">הרי מעכבים אותו בשדה התעופה בגלל השם. </w:t>
      </w:r>
    </w:p>
    <w:p w14:paraId="317FE57E" w14:textId="77777777" w:rsidR="00116809" w:rsidRDefault="00116809" w:rsidP="00116809">
      <w:pPr>
        <w:bidi/>
        <w:jc w:val="both"/>
        <w:rPr>
          <w:rFonts w:cs="David" w:hint="cs"/>
          <w:rtl/>
        </w:rPr>
      </w:pPr>
    </w:p>
    <w:p w14:paraId="1293F336" w14:textId="77777777" w:rsidR="00116809" w:rsidRPr="0073607F" w:rsidRDefault="00116809" w:rsidP="00116809">
      <w:pPr>
        <w:tabs>
          <w:tab w:val="left" w:pos="1221"/>
        </w:tabs>
        <w:bidi/>
        <w:jc w:val="both"/>
        <w:rPr>
          <w:rFonts w:cs="David" w:hint="cs"/>
          <w:rtl/>
        </w:rPr>
      </w:pPr>
      <w:r w:rsidRPr="0073607F">
        <w:rPr>
          <w:rFonts w:cs="David" w:hint="cs"/>
          <w:u w:val="single"/>
          <w:rtl/>
        </w:rPr>
        <w:t>היו"ר יריב לוין:</w:t>
      </w:r>
    </w:p>
    <w:p w14:paraId="50E60953" w14:textId="77777777" w:rsidR="00116809" w:rsidRDefault="00116809" w:rsidP="00116809">
      <w:pPr>
        <w:tabs>
          <w:tab w:val="left" w:pos="1221"/>
        </w:tabs>
        <w:bidi/>
        <w:jc w:val="both"/>
        <w:rPr>
          <w:rFonts w:cs="David" w:hint="cs"/>
          <w:rtl/>
        </w:rPr>
      </w:pPr>
    </w:p>
    <w:p w14:paraId="2400A386" w14:textId="77777777" w:rsidR="00116809" w:rsidRDefault="00116809" w:rsidP="00116809">
      <w:pPr>
        <w:bidi/>
        <w:jc w:val="both"/>
        <w:rPr>
          <w:rFonts w:cs="David" w:hint="cs"/>
          <w:rtl/>
        </w:rPr>
      </w:pPr>
      <w:r>
        <w:rPr>
          <w:rFonts w:cs="David" w:hint="cs"/>
          <w:rtl/>
        </w:rPr>
        <w:tab/>
        <w:t xml:space="preserve"> אתה תשמור עליו,  חבר הכנסת טיבי.  חברת הכנסת זוארץ, בבקשה. </w:t>
      </w:r>
    </w:p>
    <w:p w14:paraId="478E1483" w14:textId="77777777" w:rsidR="00116809" w:rsidRDefault="00116809" w:rsidP="00116809">
      <w:pPr>
        <w:bidi/>
        <w:jc w:val="both"/>
        <w:rPr>
          <w:rFonts w:cs="David" w:hint="cs"/>
          <w:rtl/>
        </w:rPr>
      </w:pPr>
    </w:p>
    <w:p w14:paraId="30B5AE59" w14:textId="77777777" w:rsidR="00116809" w:rsidRDefault="00116809" w:rsidP="00116809">
      <w:pPr>
        <w:bidi/>
        <w:jc w:val="both"/>
        <w:rPr>
          <w:rFonts w:cs="David" w:hint="cs"/>
          <w:u w:val="single"/>
          <w:rtl/>
        </w:rPr>
      </w:pPr>
      <w:r>
        <w:rPr>
          <w:rFonts w:cs="David" w:hint="cs"/>
          <w:u w:val="single"/>
          <w:rtl/>
        </w:rPr>
        <w:t>אורית זוארץ</w:t>
      </w:r>
      <w:r w:rsidRPr="00E36EB4">
        <w:rPr>
          <w:rFonts w:cs="David" w:hint="cs"/>
          <w:u w:val="single"/>
          <w:rtl/>
        </w:rPr>
        <w:t>:</w:t>
      </w:r>
    </w:p>
    <w:p w14:paraId="44EE4E1E" w14:textId="77777777" w:rsidR="00116809" w:rsidRDefault="00116809" w:rsidP="00116809">
      <w:pPr>
        <w:bidi/>
        <w:jc w:val="both"/>
        <w:rPr>
          <w:rFonts w:cs="David" w:hint="cs"/>
          <w:u w:val="single"/>
          <w:rtl/>
        </w:rPr>
      </w:pPr>
    </w:p>
    <w:p w14:paraId="0537C12C" w14:textId="77777777" w:rsidR="00116809" w:rsidRDefault="00116809" w:rsidP="00116809">
      <w:pPr>
        <w:bidi/>
        <w:jc w:val="both"/>
        <w:rPr>
          <w:rFonts w:cs="David" w:hint="cs"/>
          <w:rtl/>
        </w:rPr>
      </w:pPr>
      <w:r>
        <w:rPr>
          <w:rFonts w:cs="David" w:hint="cs"/>
          <w:rtl/>
        </w:rPr>
        <w:tab/>
        <w:t xml:space="preserve">אם מדברים על הפרת זכויות אדם, אז אני חושבת שאפשר להרחיב את ההצעה לסדר ולדבר גם על תעודות זהות שנגנבות מאזרחי מדינת  ישראל ומשמשות לפיגועי טרור. צריכה להיות מידתיות. </w:t>
      </w:r>
    </w:p>
    <w:p w14:paraId="46FA7A85" w14:textId="77777777" w:rsidR="00116809" w:rsidRDefault="00116809" w:rsidP="00116809">
      <w:pPr>
        <w:bidi/>
        <w:jc w:val="both"/>
        <w:rPr>
          <w:rFonts w:cs="David" w:hint="cs"/>
          <w:rtl/>
        </w:rPr>
      </w:pPr>
    </w:p>
    <w:p w14:paraId="123B0960" w14:textId="77777777" w:rsidR="00116809" w:rsidRDefault="00116809" w:rsidP="00116809">
      <w:pPr>
        <w:bidi/>
        <w:jc w:val="both"/>
        <w:rPr>
          <w:rFonts w:cs="David" w:hint="cs"/>
          <w:u w:val="single"/>
          <w:rtl/>
        </w:rPr>
      </w:pPr>
      <w:r>
        <w:rPr>
          <w:rFonts w:cs="David" w:hint="cs"/>
          <w:u w:val="single"/>
          <w:rtl/>
        </w:rPr>
        <w:t>אחמד טיבי</w:t>
      </w:r>
      <w:r w:rsidRPr="00E36EB4">
        <w:rPr>
          <w:rFonts w:cs="David" w:hint="cs"/>
          <w:u w:val="single"/>
          <w:rtl/>
        </w:rPr>
        <w:t>:</w:t>
      </w:r>
    </w:p>
    <w:p w14:paraId="7DE35F2B" w14:textId="77777777" w:rsidR="00116809" w:rsidRDefault="00116809" w:rsidP="00116809">
      <w:pPr>
        <w:bidi/>
        <w:jc w:val="both"/>
        <w:rPr>
          <w:rFonts w:cs="David" w:hint="cs"/>
          <w:u w:val="single"/>
          <w:rtl/>
        </w:rPr>
      </w:pPr>
    </w:p>
    <w:p w14:paraId="16C6F6C6" w14:textId="77777777" w:rsidR="00116809" w:rsidRDefault="00116809" w:rsidP="00116809">
      <w:pPr>
        <w:bidi/>
        <w:jc w:val="both"/>
        <w:rPr>
          <w:rFonts w:cs="David" w:hint="cs"/>
          <w:rtl/>
        </w:rPr>
      </w:pPr>
      <w:r>
        <w:rPr>
          <w:rFonts w:cs="David" w:hint="cs"/>
          <w:rtl/>
        </w:rPr>
        <w:tab/>
        <w:t xml:space="preserve">אנחנו מוכנים, אין בעיה. </w:t>
      </w:r>
    </w:p>
    <w:p w14:paraId="69F5D109" w14:textId="77777777" w:rsidR="00116809" w:rsidRDefault="00116809" w:rsidP="00116809">
      <w:pPr>
        <w:bidi/>
        <w:jc w:val="both"/>
        <w:rPr>
          <w:rFonts w:cs="David" w:hint="cs"/>
          <w:rtl/>
        </w:rPr>
      </w:pPr>
    </w:p>
    <w:p w14:paraId="16612E93" w14:textId="77777777" w:rsidR="00116809" w:rsidRDefault="00116809" w:rsidP="00116809">
      <w:pPr>
        <w:bidi/>
        <w:jc w:val="both"/>
        <w:rPr>
          <w:rFonts w:cs="David" w:hint="cs"/>
          <w:u w:val="single"/>
          <w:rtl/>
        </w:rPr>
      </w:pPr>
      <w:r>
        <w:rPr>
          <w:rFonts w:cs="David" w:hint="cs"/>
          <w:u w:val="single"/>
          <w:rtl/>
        </w:rPr>
        <w:t>אורית זוארץ</w:t>
      </w:r>
      <w:r w:rsidRPr="00E36EB4">
        <w:rPr>
          <w:rFonts w:cs="David" w:hint="cs"/>
          <w:u w:val="single"/>
          <w:rtl/>
        </w:rPr>
        <w:t>:</w:t>
      </w:r>
    </w:p>
    <w:p w14:paraId="29446AE3" w14:textId="77777777" w:rsidR="00116809" w:rsidRDefault="00116809" w:rsidP="00116809">
      <w:pPr>
        <w:bidi/>
        <w:jc w:val="both"/>
        <w:rPr>
          <w:rFonts w:cs="David" w:hint="cs"/>
          <w:u w:val="single"/>
          <w:rtl/>
        </w:rPr>
      </w:pPr>
    </w:p>
    <w:p w14:paraId="40C543C2" w14:textId="77777777" w:rsidR="00116809" w:rsidRDefault="00116809" w:rsidP="00116809">
      <w:pPr>
        <w:bidi/>
        <w:jc w:val="both"/>
        <w:rPr>
          <w:rFonts w:cs="David" w:hint="cs"/>
          <w:rtl/>
        </w:rPr>
      </w:pPr>
      <w:r>
        <w:rPr>
          <w:rFonts w:cs="David" w:hint="cs"/>
          <w:rtl/>
        </w:rPr>
        <w:tab/>
        <w:t xml:space="preserve">ושימוש בכלי רכב ישראלים גנובים על-ידי בכירים וטרוריסטים פלסטינים. </w:t>
      </w:r>
    </w:p>
    <w:p w14:paraId="6AC53347" w14:textId="77777777" w:rsidR="00116809" w:rsidRDefault="00116809" w:rsidP="00116809">
      <w:pPr>
        <w:bidi/>
        <w:jc w:val="both"/>
        <w:rPr>
          <w:rFonts w:cs="David" w:hint="cs"/>
          <w:rtl/>
        </w:rPr>
      </w:pPr>
    </w:p>
    <w:p w14:paraId="2A4D27C6" w14:textId="77777777" w:rsidR="00116809" w:rsidRDefault="00116809" w:rsidP="00116809">
      <w:pPr>
        <w:bidi/>
        <w:jc w:val="both"/>
        <w:rPr>
          <w:rFonts w:cs="David" w:hint="cs"/>
          <w:u w:val="single"/>
          <w:rtl/>
        </w:rPr>
      </w:pPr>
      <w:r>
        <w:rPr>
          <w:rFonts w:cs="David" w:hint="cs"/>
          <w:u w:val="single"/>
          <w:rtl/>
        </w:rPr>
        <w:t>אחמד טיבי</w:t>
      </w:r>
      <w:r w:rsidRPr="00E36EB4">
        <w:rPr>
          <w:rFonts w:cs="David" w:hint="cs"/>
          <w:u w:val="single"/>
          <w:rtl/>
        </w:rPr>
        <w:t>:</w:t>
      </w:r>
    </w:p>
    <w:p w14:paraId="6CFBAFDE" w14:textId="77777777" w:rsidR="00116809" w:rsidRDefault="00116809" w:rsidP="00116809">
      <w:pPr>
        <w:bidi/>
        <w:jc w:val="both"/>
        <w:rPr>
          <w:rFonts w:cs="David" w:hint="cs"/>
          <w:u w:val="single"/>
          <w:rtl/>
        </w:rPr>
      </w:pPr>
    </w:p>
    <w:p w14:paraId="0E96C8CB" w14:textId="77777777" w:rsidR="00116809" w:rsidRDefault="00116809" w:rsidP="00116809">
      <w:pPr>
        <w:bidi/>
        <w:jc w:val="both"/>
        <w:rPr>
          <w:rFonts w:cs="David" w:hint="cs"/>
          <w:rtl/>
        </w:rPr>
      </w:pPr>
      <w:r>
        <w:rPr>
          <w:rFonts w:cs="David" w:hint="cs"/>
          <w:rtl/>
        </w:rPr>
        <w:tab/>
        <w:t xml:space="preserve">מה שתרצו, הכל נתון ופתוח לדיון. </w:t>
      </w:r>
    </w:p>
    <w:p w14:paraId="49A1D203" w14:textId="77777777" w:rsidR="00116809" w:rsidRDefault="00116809" w:rsidP="00116809">
      <w:pPr>
        <w:bidi/>
        <w:jc w:val="both"/>
        <w:rPr>
          <w:rFonts w:cs="David" w:hint="cs"/>
          <w:rtl/>
        </w:rPr>
      </w:pPr>
    </w:p>
    <w:p w14:paraId="600294C1" w14:textId="77777777" w:rsidR="00116809" w:rsidRDefault="00116809" w:rsidP="00116809">
      <w:pPr>
        <w:bidi/>
        <w:jc w:val="both"/>
        <w:rPr>
          <w:rFonts w:cs="David" w:hint="cs"/>
          <w:u w:val="single"/>
          <w:rtl/>
        </w:rPr>
      </w:pPr>
      <w:r>
        <w:rPr>
          <w:rFonts w:cs="David" w:hint="cs"/>
          <w:u w:val="single"/>
          <w:rtl/>
        </w:rPr>
        <w:t>אורית זוארץ</w:t>
      </w:r>
      <w:r w:rsidRPr="00E36EB4">
        <w:rPr>
          <w:rFonts w:cs="David" w:hint="cs"/>
          <w:u w:val="single"/>
          <w:rtl/>
        </w:rPr>
        <w:t>:</w:t>
      </w:r>
    </w:p>
    <w:p w14:paraId="5E119DE2" w14:textId="77777777" w:rsidR="00116809" w:rsidRDefault="00116809" w:rsidP="00116809">
      <w:pPr>
        <w:bidi/>
        <w:jc w:val="both"/>
        <w:rPr>
          <w:rFonts w:cs="David" w:hint="cs"/>
          <w:u w:val="single"/>
          <w:rtl/>
        </w:rPr>
      </w:pPr>
    </w:p>
    <w:p w14:paraId="64E2C4E9" w14:textId="77777777" w:rsidR="00116809" w:rsidRDefault="00116809" w:rsidP="00116809">
      <w:pPr>
        <w:bidi/>
        <w:jc w:val="both"/>
        <w:rPr>
          <w:rFonts w:cs="David" w:hint="cs"/>
          <w:rtl/>
        </w:rPr>
      </w:pPr>
      <w:r>
        <w:rPr>
          <w:rFonts w:cs="David" w:hint="cs"/>
          <w:rtl/>
        </w:rPr>
        <w:tab/>
        <w:t>צריכה להיות פה מידתיות. כשאנחנו מגנים על זכויות אדם, צריך להגן על זכויות אדם בשני הצדדים.</w:t>
      </w:r>
    </w:p>
    <w:p w14:paraId="6AA9085E" w14:textId="77777777" w:rsidR="00116809" w:rsidRDefault="00116809" w:rsidP="00116809">
      <w:pPr>
        <w:bidi/>
        <w:jc w:val="both"/>
        <w:rPr>
          <w:rFonts w:cs="David" w:hint="cs"/>
          <w:rtl/>
        </w:rPr>
      </w:pPr>
    </w:p>
    <w:p w14:paraId="71B2E34D"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76C6E30D" w14:textId="77777777" w:rsidR="00116809" w:rsidRDefault="00116809" w:rsidP="00116809">
      <w:pPr>
        <w:bidi/>
        <w:jc w:val="both"/>
        <w:rPr>
          <w:rFonts w:cs="David" w:hint="cs"/>
          <w:u w:val="single"/>
          <w:rtl/>
        </w:rPr>
      </w:pPr>
    </w:p>
    <w:p w14:paraId="47016115" w14:textId="77777777" w:rsidR="00116809" w:rsidRDefault="00116809" w:rsidP="00116809">
      <w:pPr>
        <w:bidi/>
        <w:jc w:val="both"/>
        <w:rPr>
          <w:rFonts w:cs="David" w:hint="cs"/>
          <w:rtl/>
        </w:rPr>
      </w:pPr>
      <w:r>
        <w:rPr>
          <w:rFonts w:cs="David" w:hint="cs"/>
          <w:rtl/>
        </w:rPr>
        <w:tab/>
        <w:t>נכון, זה תפקיד הכנסת.</w:t>
      </w:r>
    </w:p>
    <w:p w14:paraId="1AF64A1C" w14:textId="77777777" w:rsidR="00116809" w:rsidRDefault="00116809" w:rsidP="00116809">
      <w:pPr>
        <w:bidi/>
        <w:jc w:val="both"/>
        <w:rPr>
          <w:rFonts w:cs="David" w:hint="cs"/>
          <w:rtl/>
        </w:rPr>
      </w:pPr>
    </w:p>
    <w:p w14:paraId="7585C1BA" w14:textId="77777777" w:rsidR="00116809" w:rsidRDefault="00116809" w:rsidP="00116809">
      <w:pPr>
        <w:bidi/>
        <w:jc w:val="both"/>
        <w:rPr>
          <w:rFonts w:cs="David" w:hint="cs"/>
          <w:u w:val="single"/>
          <w:rtl/>
        </w:rPr>
      </w:pPr>
      <w:r>
        <w:rPr>
          <w:rFonts w:cs="David" w:hint="cs"/>
          <w:u w:val="single"/>
          <w:rtl/>
        </w:rPr>
        <w:t>אורית זוארץ</w:t>
      </w:r>
      <w:r w:rsidRPr="00E36EB4">
        <w:rPr>
          <w:rFonts w:cs="David" w:hint="cs"/>
          <w:u w:val="single"/>
          <w:rtl/>
        </w:rPr>
        <w:t>:</w:t>
      </w:r>
    </w:p>
    <w:p w14:paraId="2765E732" w14:textId="77777777" w:rsidR="00116809" w:rsidRDefault="00116809" w:rsidP="00116809">
      <w:pPr>
        <w:bidi/>
        <w:jc w:val="both"/>
        <w:rPr>
          <w:rFonts w:cs="David" w:hint="cs"/>
          <w:u w:val="single"/>
          <w:rtl/>
        </w:rPr>
      </w:pPr>
    </w:p>
    <w:p w14:paraId="0B632EED" w14:textId="77777777" w:rsidR="00116809" w:rsidRDefault="00116809" w:rsidP="00116809">
      <w:pPr>
        <w:bidi/>
        <w:jc w:val="both"/>
        <w:rPr>
          <w:rFonts w:cs="David" w:hint="cs"/>
          <w:rtl/>
        </w:rPr>
      </w:pPr>
      <w:r>
        <w:rPr>
          <w:rFonts w:cs="David" w:hint="cs"/>
          <w:rtl/>
        </w:rPr>
        <w:tab/>
        <w:t xml:space="preserve">אולי באמת תציעו הצעה לסדר שתבחן את הנושא. אני יכולה לדבר ברמה האישית </w:t>
      </w:r>
      <w:r>
        <w:rPr>
          <w:rFonts w:cs="David"/>
          <w:rtl/>
        </w:rPr>
        <w:t>–</w:t>
      </w:r>
      <w:r>
        <w:rPr>
          <w:rFonts w:cs="David" w:hint="cs"/>
          <w:rtl/>
        </w:rPr>
        <w:t xml:space="preserve"> נחטפתי על-ידי גורמים עוינים ותעודת הזהות שלי נגנבה, רכבי נגנב, ונעשה בהם שימוש ברשות הפלסטינית. אז אני מבקשת, בואו נהיה מידתיים ונראה את התמונה הרחבה. בואו לא ניתן לגיטימציה לטרור בשום מקום בעולם. אני חושבת שזה הקול שצריך לצאת מהבית הזה. כשאתם יושבים ונותנים לגיטימציה לגורם טרור אחד - - -</w:t>
      </w:r>
    </w:p>
    <w:p w14:paraId="770BF1B1" w14:textId="77777777" w:rsidR="00116809" w:rsidRDefault="00116809" w:rsidP="00116809">
      <w:pPr>
        <w:bidi/>
        <w:jc w:val="both"/>
        <w:rPr>
          <w:rFonts w:cs="David" w:hint="cs"/>
          <w:rtl/>
        </w:rPr>
      </w:pPr>
    </w:p>
    <w:p w14:paraId="20440AF7"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6D655C5A" w14:textId="77777777" w:rsidR="00116809" w:rsidRDefault="00116809" w:rsidP="00116809">
      <w:pPr>
        <w:bidi/>
        <w:jc w:val="both"/>
        <w:rPr>
          <w:rFonts w:cs="David" w:hint="cs"/>
          <w:u w:val="single"/>
          <w:rtl/>
        </w:rPr>
      </w:pPr>
    </w:p>
    <w:p w14:paraId="6494D27E" w14:textId="77777777" w:rsidR="00116809" w:rsidRDefault="00116809" w:rsidP="00116809">
      <w:pPr>
        <w:bidi/>
        <w:jc w:val="both"/>
        <w:rPr>
          <w:rFonts w:cs="David" w:hint="cs"/>
          <w:rtl/>
        </w:rPr>
      </w:pPr>
      <w:r>
        <w:rPr>
          <w:rFonts w:cs="David" w:hint="cs"/>
          <w:rtl/>
        </w:rPr>
        <w:tab/>
        <w:t xml:space="preserve">למה ההאשמה הזאת? למה הוצאת הדיבה הזאת? אנחנו מבקשים לקיים דיון. </w:t>
      </w:r>
    </w:p>
    <w:p w14:paraId="3C5C17E5" w14:textId="77777777" w:rsidR="00116809" w:rsidRDefault="00116809" w:rsidP="00116809">
      <w:pPr>
        <w:bidi/>
        <w:jc w:val="both"/>
        <w:rPr>
          <w:rFonts w:cs="David" w:hint="cs"/>
          <w:rtl/>
        </w:rPr>
      </w:pPr>
    </w:p>
    <w:p w14:paraId="340D8A27" w14:textId="77777777" w:rsidR="00116809" w:rsidRDefault="00116809" w:rsidP="00116809">
      <w:pPr>
        <w:keepNext/>
        <w:bidi/>
        <w:jc w:val="both"/>
        <w:rPr>
          <w:rFonts w:cs="David" w:hint="cs"/>
          <w:u w:val="single"/>
          <w:rtl/>
        </w:rPr>
      </w:pPr>
      <w:r>
        <w:rPr>
          <w:rFonts w:cs="David" w:hint="cs"/>
          <w:u w:val="single"/>
          <w:rtl/>
        </w:rPr>
        <w:t>אורית זוארץ</w:t>
      </w:r>
      <w:r w:rsidRPr="00E36EB4">
        <w:rPr>
          <w:rFonts w:cs="David" w:hint="cs"/>
          <w:u w:val="single"/>
          <w:rtl/>
        </w:rPr>
        <w:t>:</w:t>
      </w:r>
    </w:p>
    <w:p w14:paraId="0679CB78" w14:textId="77777777" w:rsidR="00116809" w:rsidRDefault="00116809" w:rsidP="00116809">
      <w:pPr>
        <w:keepNext/>
        <w:bidi/>
        <w:jc w:val="both"/>
        <w:rPr>
          <w:rFonts w:cs="David" w:hint="cs"/>
          <w:u w:val="single"/>
          <w:rtl/>
        </w:rPr>
      </w:pPr>
    </w:p>
    <w:p w14:paraId="097F7125" w14:textId="77777777" w:rsidR="00116809" w:rsidRDefault="00116809" w:rsidP="00116809">
      <w:pPr>
        <w:bidi/>
        <w:jc w:val="both"/>
        <w:rPr>
          <w:rFonts w:cs="David" w:hint="cs"/>
          <w:rtl/>
        </w:rPr>
      </w:pPr>
      <w:r>
        <w:rPr>
          <w:rFonts w:cs="David" w:hint="cs"/>
          <w:rtl/>
        </w:rPr>
        <w:tab/>
        <w:t xml:space="preserve">לא הפרעתי לך. </w:t>
      </w:r>
    </w:p>
    <w:p w14:paraId="792454E8" w14:textId="77777777" w:rsidR="00116809" w:rsidRDefault="00116809" w:rsidP="00116809">
      <w:pPr>
        <w:bidi/>
        <w:jc w:val="both"/>
        <w:rPr>
          <w:rFonts w:cs="David" w:hint="cs"/>
          <w:rtl/>
        </w:rPr>
      </w:pPr>
    </w:p>
    <w:p w14:paraId="01DA3887"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2BB74A6B" w14:textId="77777777" w:rsidR="00116809" w:rsidRDefault="00116809" w:rsidP="00116809">
      <w:pPr>
        <w:bidi/>
        <w:jc w:val="both"/>
        <w:rPr>
          <w:rFonts w:cs="David" w:hint="cs"/>
          <w:u w:val="single"/>
          <w:rtl/>
        </w:rPr>
      </w:pPr>
    </w:p>
    <w:p w14:paraId="31AEA744" w14:textId="77777777" w:rsidR="00116809" w:rsidRDefault="00116809" w:rsidP="00116809">
      <w:pPr>
        <w:bidi/>
        <w:jc w:val="both"/>
        <w:rPr>
          <w:rFonts w:cs="David" w:hint="cs"/>
          <w:rtl/>
        </w:rPr>
      </w:pPr>
      <w:r>
        <w:rPr>
          <w:rFonts w:cs="David" w:hint="cs"/>
          <w:rtl/>
        </w:rPr>
        <w:tab/>
        <w:t xml:space="preserve">מאיר דגן נותן לגיטימציה למעשי רצח. אנחנו מבקשים דיון. </w:t>
      </w:r>
    </w:p>
    <w:p w14:paraId="1453B59F" w14:textId="77777777" w:rsidR="00116809" w:rsidRDefault="00116809" w:rsidP="00116809">
      <w:pPr>
        <w:bidi/>
        <w:jc w:val="both"/>
        <w:rPr>
          <w:rFonts w:cs="David" w:hint="cs"/>
          <w:rtl/>
        </w:rPr>
      </w:pPr>
    </w:p>
    <w:p w14:paraId="6A6B4709" w14:textId="77777777" w:rsidR="00116809" w:rsidRPr="0073607F" w:rsidRDefault="00116809" w:rsidP="00116809">
      <w:pPr>
        <w:tabs>
          <w:tab w:val="left" w:pos="1221"/>
        </w:tabs>
        <w:bidi/>
        <w:jc w:val="both"/>
        <w:rPr>
          <w:rFonts w:cs="David" w:hint="cs"/>
          <w:rtl/>
        </w:rPr>
      </w:pPr>
      <w:r w:rsidRPr="0073607F">
        <w:rPr>
          <w:rFonts w:cs="David" w:hint="cs"/>
          <w:u w:val="single"/>
          <w:rtl/>
        </w:rPr>
        <w:t>היו"ר יריב לוין:</w:t>
      </w:r>
    </w:p>
    <w:p w14:paraId="30911FE7" w14:textId="77777777" w:rsidR="00116809" w:rsidRDefault="00116809" w:rsidP="00116809">
      <w:pPr>
        <w:tabs>
          <w:tab w:val="left" w:pos="1221"/>
        </w:tabs>
        <w:bidi/>
        <w:jc w:val="both"/>
        <w:rPr>
          <w:rFonts w:cs="David" w:hint="cs"/>
          <w:rtl/>
        </w:rPr>
      </w:pPr>
    </w:p>
    <w:p w14:paraId="4A81AF84" w14:textId="77777777" w:rsidR="00116809" w:rsidRDefault="00116809" w:rsidP="00116809">
      <w:pPr>
        <w:bidi/>
        <w:jc w:val="both"/>
        <w:rPr>
          <w:rFonts w:cs="David" w:hint="cs"/>
          <w:rtl/>
        </w:rPr>
      </w:pPr>
      <w:r>
        <w:rPr>
          <w:rFonts w:cs="David" w:hint="cs"/>
          <w:rtl/>
        </w:rPr>
        <w:tab/>
        <w:t xml:space="preserve"> חברת הכנסת זוארץ הקשיבה קשב רב, בשקט ובסבלנות לכולם. </w:t>
      </w:r>
    </w:p>
    <w:p w14:paraId="6C37498B" w14:textId="77777777" w:rsidR="00116809" w:rsidRDefault="00116809" w:rsidP="00116809">
      <w:pPr>
        <w:bidi/>
        <w:jc w:val="both"/>
        <w:rPr>
          <w:rFonts w:cs="David" w:hint="cs"/>
          <w:rtl/>
        </w:rPr>
      </w:pPr>
    </w:p>
    <w:p w14:paraId="200D5D99"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3BCC730D" w14:textId="77777777" w:rsidR="00116809" w:rsidRDefault="00116809" w:rsidP="00116809">
      <w:pPr>
        <w:bidi/>
        <w:jc w:val="both"/>
        <w:rPr>
          <w:rFonts w:cs="David" w:hint="cs"/>
          <w:u w:val="single"/>
          <w:rtl/>
        </w:rPr>
      </w:pPr>
    </w:p>
    <w:p w14:paraId="2D66839A" w14:textId="77777777" w:rsidR="00116809" w:rsidRDefault="00116809" w:rsidP="00116809">
      <w:pPr>
        <w:bidi/>
        <w:jc w:val="both"/>
        <w:rPr>
          <w:rFonts w:cs="David" w:hint="cs"/>
          <w:rtl/>
        </w:rPr>
      </w:pPr>
      <w:r>
        <w:rPr>
          <w:rFonts w:cs="David" w:hint="cs"/>
          <w:rtl/>
        </w:rPr>
        <w:tab/>
        <w:t xml:space="preserve">היא אומרת שאנחנו נותנים לגיטימציה. דברים חמורים. </w:t>
      </w:r>
    </w:p>
    <w:p w14:paraId="50D38888" w14:textId="77777777" w:rsidR="00116809" w:rsidRDefault="00116809" w:rsidP="00116809">
      <w:pPr>
        <w:bidi/>
        <w:jc w:val="both"/>
        <w:rPr>
          <w:rFonts w:cs="David" w:hint="cs"/>
          <w:rtl/>
        </w:rPr>
      </w:pPr>
    </w:p>
    <w:p w14:paraId="5E299E39" w14:textId="77777777" w:rsidR="00116809" w:rsidRDefault="00116809" w:rsidP="00116809">
      <w:pPr>
        <w:bidi/>
        <w:jc w:val="both"/>
        <w:rPr>
          <w:rFonts w:cs="David" w:hint="cs"/>
          <w:u w:val="single"/>
          <w:rtl/>
        </w:rPr>
      </w:pPr>
      <w:r>
        <w:rPr>
          <w:rFonts w:cs="David" w:hint="cs"/>
          <w:u w:val="single"/>
          <w:rtl/>
        </w:rPr>
        <w:t>כרמל שאמה</w:t>
      </w:r>
      <w:r w:rsidRPr="00E36EB4">
        <w:rPr>
          <w:rFonts w:cs="David" w:hint="cs"/>
          <w:u w:val="single"/>
          <w:rtl/>
        </w:rPr>
        <w:t>:</w:t>
      </w:r>
    </w:p>
    <w:p w14:paraId="7DA7E238" w14:textId="77777777" w:rsidR="00116809" w:rsidRDefault="00116809" w:rsidP="00116809">
      <w:pPr>
        <w:bidi/>
        <w:jc w:val="both"/>
        <w:rPr>
          <w:rFonts w:cs="David" w:hint="cs"/>
          <w:u w:val="single"/>
          <w:rtl/>
        </w:rPr>
      </w:pPr>
    </w:p>
    <w:p w14:paraId="2C9E85AA" w14:textId="77777777" w:rsidR="00116809" w:rsidRDefault="00116809" w:rsidP="00116809">
      <w:pPr>
        <w:bidi/>
        <w:jc w:val="both"/>
        <w:rPr>
          <w:rFonts w:cs="David" w:hint="cs"/>
          <w:rtl/>
        </w:rPr>
      </w:pPr>
      <w:r>
        <w:rPr>
          <w:rFonts w:cs="David" w:hint="cs"/>
          <w:rtl/>
        </w:rPr>
        <w:tab/>
        <w:t xml:space="preserve">אתה מוזמן לוועדת החוץ והביטחון. </w:t>
      </w:r>
    </w:p>
    <w:p w14:paraId="587AA665" w14:textId="77777777" w:rsidR="00116809" w:rsidRDefault="00116809" w:rsidP="00116809">
      <w:pPr>
        <w:bidi/>
        <w:jc w:val="both"/>
        <w:rPr>
          <w:rFonts w:cs="David" w:hint="cs"/>
          <w:rtl/>
        </w:rPr>
      </w:pPr>
    </w:p>
    <w:p w14:paraId="744E5026" w14:textId="77777777" w:rsidR="00116809" w:rsidRDefault="00116809" w:rsidP="00116809">
      <w:pPr>
        <w:bidi/>
        <w:jc w:val="both"/>
        <w:rPr>
          <w:rFonts w:cs="David" w:hint="cs"/>
          <w:u w:val="single"/>
          <w:rtl/>
        </w:rPr>
      </w:pPr>
      <w:r>
        <w:rPr>
          <w:rFonts w:cs="David" w:hint="cs"/>
          <w:u w:val="single"/>
          <w:rtl/>
        </w:rPr>
        <w:t>אורית זוארץ</w:t>
      </w:r>
      <w:r w:rsidRPr="00E36EB4">
        <w:rPr>
          <w:rFonts w:cs="David" w:hint="cs"/>
          <w:u w:val="single"/>
          <w:rtl/>
        </w:rPr>
        <w:t>:</w:t>
      </w:r>
    </w:p>
    <w:p w14:paraId="7B65AB60" w14:textId="77777777" w:rsidR="00116809" w:rsidRDefault="00116809" w:rsidP="00116809">
      <w:pPr>
        <w:bidi/>
        <w:jc w:val="both"/>
        <w:rPr>
          <w:rFonts w:cs="David" w:hint="cs"/>
          <w:u w:val="single"/>
          <w:rtl/>
        </w:rPr>
      </w:pPr>
    </w:p>
    <w:p w14:paraId="066C7F89" w14:textId="77777777" w:rsidR="00116809" w:rsidRDefault="00116809" w:rsidP="00116809">
      <w:pPr>
        <w:bidi/>
        <w:jc w:val="both"/>
        <w:rPr>
          <w:rFonts w:cs="David" w:hint="cs"/>
          <w:rtl/>
        </w:rPr>
      </w:pPr>
      <w:r>
        <w:rPr>
          <w:rFonts w:cs="David" w:hint="cs"/>
          <w:rtl/>
        </w:rPr>
        <w:tab/>
        <w:t>זו הפרשנות שלי.</w:t>
      </w:r>
    </w:p>
    <w:p w14:paraId="0B654F6A" w14:textId="77777777" w:rsidR="00116809" w:rsidRDefault="00116809" w:rsidP="00116809">
      <w:pPr>
        <w:bidi/>
        <w:jc w:val="both"/>
        <w:rPr>
          <w:rFonts w:cs="David" w:hint="cs"/>
          <w:rtl/>
        </w:rPr>
      </w:pPr>
    </w:p>
    <w:p w14:paraId="48A4422A" w14:textId="77777777" w:rsidR="00116809" w:rsidRDefault="00116809" w:rsidP="00116809">
      <w:pPr>
        <w:bidi/>
        <w:jc w:val="both"/>
        <w:rPr>
          <w:rFonts w:cs="David" w:hint="cs"/>
          <w:u w:val="single"/>
          <w:rtl/>
        </w:rPr>
      </w:pPr>
      <w:r>
        <w:rPr>
          <w:rFonts w:cs="David" w:hint="cs"/>
          <w:u w:val="single"/>
          <w:rtl/>
        </w:rPr>
        <w:t>כרמל שאמה</w:t>
      </w:r>
      <w:r w:rsidRPr="00E36EB4">
        <w:rPr>
          <w:rFonts w:cs="David" w:hint="cs"/>
          <w:u w:val="single"/>
          <w:rtl/>
        </w:rPr>
        <w:t>:</w:t>
      </w:r>
    </w:p>
    <w:p w14:paraId="608B28FC" w14:textId="77777777" w:rsidR="00116809" w:rsidRDefault="00116809" w:rsidP="00116809">
      <w:pPr>
        <w:bidi/>
        <w:jc w:val="both"/>
        <w:rPr>
          <w:rFonts w:cs="David" w:hint="cs"/>
          <w:u w:val="single"/>
          <w:rtl/>
        </w:rPr>
      </w:pPr>
    </w:p>
    <w:p w14:paraId="55B042AF" w14:textId="77777777" w:rsidR="00116809" w:rsidRDefault="00116809" w:rsidP="00116809">
      <w:pPr>
        <w:bidi/>
        <w:jc w:val="both"/>
        <w:rPr>
          <w:rFonts w:cs="David" w:hint="cs"/>
          <w:rtl/>
        </w:rPr>
      </w:pPr>
      <w:r>
        <w:rPr>
          <w:rFonts w:cs="David" w:hint="cs"/>
          <w:rtl/>
        </w:rPr>
        <w:tab/>
        <w:t xml:space="preserve">אדוני היושב-ראש, הוא מוזמן לוועדת החוץ והביטחון לסקירה הבאה של ראש המוסד ושישאל אותו שאלות. </w:t>
      </w:r>
    </w:p>
    <w:p w14:paraId="65FB0611" w14:textId="77777777" w:rsidR="00116809" w:rsidRDefault="00116809" w:rsidP="00116809">
      <w:pPr>
        <w:bidi/>
        <w:jc w:val="both"/>
        <w:rPr>
          <w:rFonts w:cs="David" w:hint="cs"/>
          <w:rtl/>
        </w:rPr>
      </w:pPr>
    </w:p>
    <w:p w14:paraId="6A24B9DA"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1DFACDD1" w14:textId="77777777" w:rsidR="00116809" w:rsidRDefault="00116809" w:rsidP="00116809">
      <w:pPr>
        <w:bidi/>
        <w:jc w:val="both"/>
        <w:rPr>
          <w:rFonts w:cs="David" w:hint="cs"/>
          <w:u w:val="single"/>
          <w:rtl/>
        </w:rPr>
      </w:pPr>
    </w:p>
    <w:p w14:paraId="39B69ACD" w14:textId="77777777" w:rsidR="00116809" w:rsidRDefault="00116809" w:rsidP="00116809">
      <w:pPr>
        <w:bidi/>
        <w:jc w:val="both"/>
        <w:rPr>
          <w:rFonts w:cs="David" w:hint="cs"/>
          <w:rtl/>
        </w:rPr>
      </w:pPr>
      <w:r>
        <w:rPr>
          <w:rFonts w:cs="David" w:hint="cs"/>
          <w:rtl/>
        </w:rPr>
        <w:tab/>
        <w:t xml:space="preserve">לא מרשים לי. </w:t>
      </w:r>
    </w:p>
    <w:p w14:paraId="2D5D7614" w14:textId="77777777" w:rsidR="00116809" w:rsidRDefault="00116809" w:rsidP="00116809">
      <w:pPr>
        <w:bidi/>
        <w:jc w:val="both"/>
        <w:rPr>
          <w:rFonts w:cs="David" w:hint="cs"/>
          <w:rtl/>
        </w:rPr>
      </w:pPr>
    </w:p>
    <w:p w14:paraId="75879B4E" w14:textId="77777777" w:rsidR="00116809" w:rsidRDefault="00116809" w:rsidP="00116809">
      <w:pPr>
        <w:bidi/>
        <w:jc w:val="both"/>
        <w:rPr>
          <w:rFonts w:cs="David" w:hint="cs"/>
          <w:u w:val="single"/>
          <w:rtl/>
        </w:rPr>
      </w:pPr>
      <w:r>
        <w:rPr>
          <w:rFonts w:cs="David" w:hint="cs"/>
          <w:u w:val="single"/>
          <w:rtl/>
        </w:rPr>
        <w:t>כרמל שאמה</w:t>
      </w:r>
      <w:r w:rsidRPr="00E36EB4">
        <w:rPr>
          <w:rFonts w:cs="David" w:hint="cs"/>
          <w:u w:val="single"/>
          <w:rtl/>
        </w:rPr>
        <w:t>:</w:t>
      </w:r>
    </w:p>
    <w:p w14:paraId="6E5DE875" w14:textId="77777777" w:rsidR="00116809" w:rsidRDefault="00116809" w:rsidP="00116809">
      <w:pPr>
        <w:bidi/>
        <w:jc w:val="both"/>
        <w:rPr>
          <w:rFonts w:cs="David" w:hint="cs"/>
          <w:u w:val="single"/>
          <w:rtl/>
        </w:rPr>
      </w:pPr>
    </w:p>
    <w:p w14:paraId="23ABCAB7" w14:textId="77777777" w:rsidR="00116809" w:rsidRDefault="00116809" w:rsidP="00116809">
      <w:pPr>
        <w:bidi/>
        <w:jc w:val="both"/>
        <w:rPr>
          <w:rFonts w:cs="David" w:hint="cs"/>
          <w:rtl/>
        </w:rPr>
      </w:pPr>
      <w:r>
        <w:rPr>
          <w:rFonts w:cs="David" w:hint="cs"/>
          <w:rtl/>
        </w:rPr>
        <w:tab/>
        <w:t>לא מרשים לך להיכנס לוועדת החוץ והביטחון?</w:t>
      </w:r>
    </w:p>
    <w:p w14:paraId="108C8BDA" w14:textId="77777777" w:rsidR="00116809" w:rsidRDefault="00116809" w:rsidP="00116809">
      <w:pPr>
        <w:bidi/>
        <w:jc w:val="both"/>
        <w:rPr>
          <w:rFonts w:cs="David" w:hint="cs"/>
          <w:rtl/>
        </w:rPr>
      </w:pPr>
    </w:p>
    <w:p w14:paraId="7ADDD49A" w14:textId="77777777" w:rsidR="00116809" w:rsidRPr="0073607F" w:rsidRDefault="00116809" w:rsidP="00116809">
      <w:pPr>
        <w:tabs>
          <w:tab w:val="left" w:pos="1221"/>
        </w:tabs>
        <w:bidi/>
        <w:jc w:val="both"/>
        <w:rPr>
          <w:rFonts w:cs="David" w:hint="cs"/>
          <w:rtl/>
        </w:rPr>
      </w:pPr>
      <w:r w:rsidRPr="0073607F">
        <w:rPr>
          <w:rFonts w:cs="David" w:hint="cs"/>
          <w:u w:val="single"/>
          <w:rtl/>
        </w:rPr>
        <w:t>היו"ר יריב לוין:</w:t>
      </w:r>
    </w:p>
    <w:p w14:paraId="2B3210CE" w14:textId="77777777" w:rsidR="00116809" w:rsidRDefault="00116809" w:rsidP="00116809">
      <w:pPr>
        <w:tabs>
          <w:tab w:val="left" w:pos="1221"/>
        </w:tabs>
        <w:bidi/>
        <w:jc w:val="both"/>
        <w:rPr>
          <w:rFonts w:cs="David" w:hint="cs"/>
          <w:rtl/>
        </w:rPr>
      </w:pPr>
    </w:p>
    <w:p w14:paraId="3ABB883A" w14:textId="77777777" w:rsidR="00116809" w:rsidRDefault="00116809" w:rsidP="00116809">
      <w:pPr>
        <w:bidi/>
        <w:jc w:val="both"/>
        <w:rPr>
          <w:rFonts w:cs="David" w:hint="cs"/>
          <w:rtl/>
        </w:rPr>
      </w:pPr>
      <w:r>
        <w:rPr>
          <w:rFonts w:cs="David" w:hint="cs"/>
          <w:rtl/>
        </w:rPr>
        <w:tab/>
        <w:t xml:space="preserve">לא, הוא לא יכול, הוא לא חבר. חברי הכנסת שאמה ואלסאנע, אל תפריעו לחברת הכנסת זוארץ. </w:t>
      </w:r>
    </w:p>
    <w:p w14:paraId="4765E74C" w14:textId="77777777" w:rsidR="00116809" w:rsidRDefault="00116809" w:rsidP="00116809">
      <w:pPr>
        <w:bidi/>
        <w:jc w:val="both"/>
        <w:rPr>
          <w:rFonts w:cs="David" w:hint="cs"/>
          <w:rtl/>
        </w:rPr>
      </w:pPr>
    </w:p>
    <w:p w14:paraId="2B671A5D" w14:textId="77777777" w:rsidR="00116809" w:rsidRDefault="00116809" w:rsidP="00116809">
      <w:pPr>
        <w:bidi/>
        <w:jc w:val="both"/>
        <w:rPr>
          <w:rFonts w:cs="David" w:hint="cs"/>
          <w:u w:val="single"/>
          <w:rtl/>
        </w:rPr>
      </w:pPr>
      <w:r>
        <w:rPr>
          <w:rFonts w:cs="David" w:hint="cs"/>
          <w:u w:val="single"/>
          <w:rtl/>
        </w:rPr>
        <w:t>אחמד טיבי</w:t>
      </w:r>
      <w:r w:rsidRPr="00E36EB4">
        <w:rPr>
          <w:rFonts w:cs="David" w:hint="cs"/>
          <w:u w:val="single"/>
          <w:rtl/>
        </w:rPr>
        <w:t>:</w:t>
      </w:r>
    </w:p>
    <w:p w14:paraId="2D6B2DC4" w14:textId="77777777" w:rsidR="00116809" w:rsidRDefault="00116809" w:rsidP="00116809">
      <w:pPr>
        <w:bidi/>
        <w:jc w:val="both"/>
        <w:rPr>
          <w:rFonts w:cs="David" w:hint="cs"/>
          <w:u w:val="single"/>
          <w:rtl/>
        </w:rPr>
      </w:pPr>
    </w:p>
    <w:p w14:paraId="03C772BA" w14:textId="77777777" w:rsidR="00116809" w:rsidRDefault="00116809" w:rsidP="00116809">
      <w:pPr>
        <w:bidi/>
        <w:jc w:val="both"/>
        <w:rPr>
          <w:rFonts w:cs="David" w:hint="cs"/>
          <w:rtl/>
        </w:rPr>
      </w:pPr>
      <w:r>
        <w:rPr>
          <w:rFonts w:cs="David" w:hint="cs"/>
          <w:rtl/>
        </w:rPr>
        <w:tab/>
        <w:t xml:space="preserve">אם אני מבין שיהיה דיון בוועדת החוץ והביטחון בנושא החיסול, טלב אלסאנע מוותר על ההצעה שלו. </w:t>
      </w:r>
    </w:p>
    <w:p w14:paraId="1588F7BB" w14:textId="77777777" w:rsidR="00116809" w:rsidRDefault="00116809" w:rsidP="00116809">
      <w:pPr>
        <w:bidi/>
        <w:jc w:val="both"/>
        <w:rPr>
          <w:rFonts w:cs="David" w:hint="cs"/>
          <w:rtl/>
        </w:rPr>
      </w:pPr>
    </w:p>
    <w:p w14:paraId="42947037"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53A1B90F" w14:textId="77777777" w:rsidR="00116809" w:rsidRDefault="00116809" w:rsidP="00116809">
      <w:pPr>
        <w:bidi/>
        <w:jc w:val="both"/>
        <w:rPr>
          <w:rFonts w:cs="David" w:hint="cs"/>
          <w:u w:val="single"/>
          <w:rtl/>
        </w:rPr>
      </w:pPr>
    </w:p>
    <w:p w14:paraId="7E454E6F" w14:textId="77777777" w:rsidR="00116809" w:rsidRDefault="00116809" w:rsidP="00116809">
      <w:pPr>
        <w:bidi/>
        <w:jc w:val="both"/>
        <w:rPr>
          <w:rFonts w:cs="David" w:hint="cs"/>
          <w:rtl/>
        </w:rPr>
      </w:pPr>
      <w:r>
        <w:rPr>
          <w:rFonts w:cs="David" w:hint="cs"/>
          <w:rtl/>
        </w:rPr>
        <w:tab/>
        <w:t xml:space="preserve">בתנאי שמזמינים אותנו לדיון. </w:t>
      </w:r>
    </w:p>
    <w:p w14:paraId="43DEFE4C" w14:textId="77777777" w:rsidR="00116809" w:rsidRDefault="00116809" w:rsidP="00116809">
      <w:pPr>
        <w:bidi/>
        <w:jc w:val="both"/>
        <w:rPr>
          <w:rFonts w:cs="David" w:hint="cs"/>
          <w:rtl/>
        </w:rPr>
      </w:pPr>
    </w:p>
    <w:p w14:paraId="5CCE7AC1" w14:textId="77777777" w:rsidR="00116809" w:rsidRDefault="00116809" w:rsidP="00116809">
      <w:pPr>
        <w:bidi/>
        <w:jc w:val="both"/>
        <w:rPr>
          <w:rFonts w:cs="David" w:hint="cs"/>
          <w:u w:val="single"/>
          <w:rtl/>
        </w:rPr>
      </w:pPr>
      <w:r>
        <w:rPr>
          <w:rFonts w:cs="David" w:hint="cs"/>
          <w:u w:val="single"/>
          <w:rtl/>
        </w:rPr>
        <w:t>אחמד טיבי</w:t>
      </w:r>
      <w:r w:rsidRPr="00E36EB4">
        <w:rPr>
          <w:rFonts w:cs="David" w:hint="cs"/>
          <w:u w:val="single"/>
          <w:rtl/>
        </w:rPr>
        <w:t>:</w:t>
      </w:r>
    </w:p>
    <w:p w14:paraId="78483373" w14:textId="77777777" w:rsidR="00116809" w:rsidRDefault="00116809" w:rsidP="00116809">
      <w:pPr>
        <w:bidi/>
        <w:jc w:val="both"/>
        <w:rPr>
          <w:rFonts w:cs="David" w:hint="cs"/>
          <w:u w:val="single"/>
          <w:rtl/>
        </w:rPr>
      </w:pPr>
    </w:p>
    <w:p w14:paraId="04EAADDB" w14:textId="77777777" w:rsidR="00116809" w:rsidRDefault="00116809" w:rsidP="00116809">
      <w:pPr>
        <w:bidi/>
        <w:jc w:val="both"/>
        <w:rPr>
          <w:rFonts w:cs="David" w:hint="cs"/>
          <w:rtl/>
        </w:rPr>
      </w:pPr>
      <w:r>
        <w:rPr>
          <w:rFonts w:cs="David" w:hint="cs"/>
          <w:rtl/>
        </w:rPr>
        <w:tab/>
        <w:t xml:space="preserve">בלי להזמין אותנו. אם יש דיון, טלב אלסאנע מוותר. </w:t>
      </w:r>
    </w:p>
    <w:p w14:paraId="3A1C4D67" w14:textId="77777777" w:rsidR="00116809" w:rsidRDefault="00116809" w:rsidP="00116809">
      <w:pPr>
        <w:bidi/>
        <w:jc w:val="both"/>
        <w:rPr>
          <w:rFonts w:cs="David" w:hint="cs"/>
          <w:rtl/>
        </w:rPr>
      </w:pPr>
    </w:p>
    <w:p w14:paraId="6AD22DA6" w14:textId="77777777" w:rsidR="00116809" w:rsidRPr="0073607F" w:rsidRDefault="00116809" w:rsidP="00116809">
      <w:pPr>
        <w:keepNext/>
        <w:tabs>
          <w:tab w:val="left" w:pos="1221"/>
        </w:tabs>
        <w:bidi/>
        <w:jc w:val="both"/>
        <w:rPr>
          <w:rFonts w:cs="David" w:hint="cs"/>
          <w:rtl/>
        </w:rPr>
      </w:pPr>
      <w:r w:rsidRPr="0073607F">
        <w:rPr>
          <w:rFonts w:cs="David" w:hint="cs"/>
          <w:u w:val="single"/>
          <w:rtl/>
        </w:rPr>
        <w:t>היו"ר יריב לוין:</w:t>
      </w:r>
    </w:p>
    <w:p w14:paraId="1C2E3337" w14:textId="77777777" w:rsidR="00116809" w:rsidRDefault="00116809" w:rsidP="00116809">
      <w:pPr>
        <w:keepNext/>
        <w:tabs>
          <w:tab w:val="left" w:pos="1221"/>
        </w:tabs>
        <w:bidi/>
        <w:jc w:val="both"/>
        <w:rPr>
          <w:rFonts w:cs="David" w:hint="cs"/>
          <w:rtl/>
        </w:rPr>
      </w:pPr>
    </w:p>
    <w:p w14:paraId="336F8CD6" w14:textId="77777777" w:rsidR="00116809" w:rsidRDefault="00116809" w:rsidP="00116809">
      <w:pPr>
        <w:bidi/>
        <w:jc w:val="both"/>
        <w:rPr>
          <w:rFonts w:cs="David" w:hint="cs"/>
          <w:rtl/>
        </w:rPr>
      </w:pPr>
      <w:r>
        <w:rPr>
          <w:rFonts w:cs="David" w:hint="cs"/>
          <w:rtl/>
        </w:rPr>
        <w:tab/>
        <w:t xml:space="preserve"> יש יושב-ראש ועדת החוץ והביטחון והוא קובע את סדר היום ולא אני. אני מבקש מכם לא להפריע לחברת הכנסת זוארץ. </w:t>
      </w:r>
    </w:p>
    <w:p w14:paraId="597ACEFF" w14:textId="77777777" w:rsidR="00116809" w:rsidRDefault="00116809" w:rsidP="00116809">
      <w:pPr>
        <w:bidi/>
        <w:jc w:val="both"/>
        <w:rPr>
          <w:rFonts w:cs="David" w:hint="cs"/>
          <w:rtl/>
        </w:rPr>
      </w:pPr>
    </w:p>
    <w:p w14:paraId="576403FF"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32FA350A" w14:textId="77777777" w:rsidR="00116809" w:rsidRDefault="00116809" w:rsidP="00116809">
      <w:pPr>
        <w:bidi/>
        <w:jc w:val="both"/>
        <w:rPr>
          <w:rFonts w:cs="David" w:hint="cs"/>
          <w:u w:val="single"/>
          <w:rtl/>
        </w:rPr>
      </w:pPr>
    </w:p>
    <w:p w14:paraId="43D18D96" w14:textId="77777777" w:rsidR="00116809" w:rsidRDefault="00116809" w:rsidP="00116809">
      <w:pPr>
        <w:bidi/>
        <w:jc w:val="both"/>
        <w:rPr>
          <w:rFonts w:cs="David" w:hint="cs"/>
          <w:rtl/>
        </w:rPr>
      </w:pPr>
      <w:r>
        <w:rPr>
          <w:rFonts w:cs="David" w:hint="cs"/>
          <w:rtl/>
        </w:rPr>
        <w:tab/>
        <w:t>ועדת החוץ והביטחון תדון?</w:t>
      </w:r>
    </w:p>
    <w:p w14:paraId="59317BDF" w14:textId="77777777" w:rsidR="00116809" w:rsidRDefault="00116809" w:rsidP="00116809">
      <w:pPr>
        <w:bidi/>
        <w:jc w:val="both"/>
        <w:rPr>
          <w:rFonts w:cs="David" w:hint="cs"/>
          <w:rtl/>
        </w:rPr>
      </w:pPr>
    </w:p>
    <w:p w14:paraId="5A6A05AF" w14:textId="77777777" w:rsidR="00116809" w:rsidRPr="0073607F" w:rsidRDefault="00116809" w:rsidP="00116809">
      <w:pPr>
        <w:tabs>
          <w:tab w:val="left" w:pos="1221"/>
        </w:tabs>
        <w:bidi/>
        <w:jc w:val="both"/>
        <w:rPr>
          <w:rFonts w:cs="David" w:hint="cs"/>
          <w:rtl/>
        </w:rPr>
      </w:pPr>
      <w:r w:rsidRPr="0073607F">
        <w:rPr>
          <w:rFonts w:cs="David" w:hint="cs"/>
          <w:u w:val="single"/>
          <w:rtl/>
        </w:rPr>
        <w:t>היו"ר יריב לוין:</w:t>
      </w:r>
    </w:p>
    <w:p w14:paraId="3068E517" w14:textId="77777777" w:rsidR="00116809" w:rsidRDefault="00116809" w:rsidP="00116809">
      <w:pPr>
        <w:tabs>
          <w:tab w:val="left" w:pos="1221"/>
        </w:tabs>
        <w:bidi/>
        <w:jc w:val="both"/>
        <w:rPr>
          <w:rFonts w:cs="David" w:hint="cs"/>
          <w:rtl/>
        </w:rPr>
      </w:pPr>
    </w:p>
    <w:p w14:paraId="43296704" w14:textId="77777777" w:rsidR="00116809" w:rsidRDefault="00116809" w:rsidP="00116809">
      <w:pPr>
        <w:bidi/>
        <w:jc w:val="both"/>
        <w:rPr>
          <w:rFonts w:cs="David" w:hint="cs"/>
          <w:rtl/>
        </w:rPr>
      </w:pPr>
      <w:r>
        <w:rPr>
          <w:rFonts w:cs="David" w:hint="cs"/>
          <w:rtl/>
        </w:rPr>
        <w:tab/>
        <w:t xml:space="preserve"> אני לא מוסמך לקבוע לוועדת החוץ והביטחון במה לדון. חברת הכנסת זוארץ ברשות דיבור. </w:t>
      </w:r>
    </w:p>
    <w:p w14:paraId="2661DF1E" w14:textId="77777777" w:rsidR="00116809" w:rsidRDefault="00116809" w:rsidP="00116809">
      <w:pPr>
        <w:bidi/>
        <w:jc w:val="both"/>
        <w:rPr>
          <w:rFonts w:cs="David" w:hint="cs"/>
          <w:rtl/>
        </w:rPr>
      </w:pPr>
    </w:p>
    <w:p w14:paraId="13B95380"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47C5018F" w14:textId="77777777" w:rsidR="00116809" w:rsidRDefault="00116809" w:rsidP="00116809">
      <w:pPr>
        <w:bidi/>
        <w:jc w:val="both"/>
        <w:rPr>
          <w:rFonts w:cs="David" w:hint="cs"/>
          <w:u w:val="single"/>
          <w:rtl/>
        </w:rPr>
      </w:pPr>
    </w:p>
    <w:p w14:paraId="6BD99D4B" w14:textId="77777777" w:rsidR="00116809" w:rsidRDefault="00116809" w:rsidP="00116809">
      <w:pPr>
        <w:bidi/>
        <w:jc w:val="both"/>
        <w:rPr>
          <w:rFonts w:cs="David" w:hint="cs"/>
          <w:rtl/>
        </w:rPr>
      </w:pPr>
      <w:r>
        <w:rPr>
          <w:rFonts w:cs="David" w:hint="cs"/>
          <w:rtl/>
        </w:rPr>
        <w:tab/>
        <w:t xml:space="preserve">אני מבקש שתחזור בה מזה שנותנים לגיטימציה. </w:t>
      </w:r>
    </w:p>
    <w:p w14:paraId="167437FD" w14:textId="77777777" w:rsidR="00116809" w:rsidRDefault="00116809" w:rsidP="00116809">
      <w:pPr>
        <w:bidi/>
        <w:jc w:val="both"/>
        <w:rPr>
          <w:rFonts w:cs="David" w:hint="cs"/>
          <w:rtl/>
        </w:rPr>
      </w:pPr>
    </w:p>
    <w:p w14:paraId="0394B490" w14:textId="77777777" w:rsidR="00116809" w:rsidRPr="0073607F" w:rsidRDefault="00116809" w:rsidP="00116809">
      <w:pPr>
        <w:tabs>
          <w:tab w:val="left" w:pos="1221"/>
        </w:tabs>
        <w:bidi/>
        <w:jc w:val="both"/>
        <w:rPr>
          <w:rFonts w:cs="David" w:hint="cs"/>
          <w:rtl/>
        </w:rPr>
      </w:pPr>
      <w:r w:rsidRPr="0073607F">
        <w:rPr>
          <w:rFonts w:cs="David" w:hint="cs"/>
          <w:u w:val="single"/>
          <w:rtl/>
        </w:rPr>
        <w:t>היו"ר יריב לוין:</w:t>
      </w:r>
    </w:p>
    <w:p w14:paraId="7ADFAF02" w14:textId="77777777" w:rsidR="00116809" w:rsidRDefault="00116809" w:rsidP="00116809">
      <w:pPr>
        <w:tabs>
          <w:tab w:val="left" w:pos="1221"/>
        </w:tabs>
        <w:bidi/>
        <w:jc w:val="both"/>
        <w:rPr>
          <w:rFonts w:cs="David" w:hint="cs"/>
          <w:rtl/>
        </w:rPr>
      </w:pPr>
    </w:p>
    <w:p w14:paraId="7249D07E" w14:textId="77777777" w:rsidR="00116809" w:rsidRDefault="00116809" w:rsidP="00116809">
      <w:pPr>
        <w:bidi/>
        <w:jc w:val="both"/>
        <w:rPr>
          <w:rFonts w:cs="David" w:hint="cs"/>
          <w:rtl/>
        </w:rPr>
      </w:pPr>
      <w:r>
        <w:rPr>
          <w:rFonts w:cs="David" w:hint="cs"/>
          <w:rtl/>
        </w:rPr>
        <w:tab/>
        <w:t xml:space="preserve"> היא לא תחזור בה, היא תאמר מה שהיא חושבת. </w:t>
      </w:r>
    </w:p>
    <w:p w14:paraId="14D059DA" w14:textId="77777777" w:rsidR="00116809" w:rsidRDefault="00116809" w:rsidP="00116809">
      <w:pPr>
        <w:bidi/>
        <w:jc w:val="both"/>
        <w:rPr>
          <w:rFonts w:cs="David" w:hint="cs"/>
          <w:rtl/>
        </w:rPr>
      </w:pPr>
    </w:p>
    <w:p w14:paraId="1813BF36" w14:textId="77777777" w:rsidR="00116809" w:rsidRDefault="00116809" w:rsidP="00116809">
      <w:pPr>
        <w:bidi/>
        <w:jc w:val="both"/>
        <w:rPr>
          <w:rFonts w:cs="David" w:hint="cs"/>
          <w:u w:val="single"/>
          <w:rtl/>
        </w:rPr>
      </w:pPr>
      <w:r>
        <w:rPr>
          <w:rFonts w:cs="David" w:hint="cs"/>
          <w:u w:val="single"/>
          <w:rtl/>
        </w:rPr>
        <w:t>אורית זוארץ</w:t>
      </w:r>
      <w:r w:rsidRPr="00E36EB4">
        <w:rPr>
          <w:rFonts w:cs="David" w:hint="cs"/>
          <w:u w:val="single"/>
          <w:rtl/>
        </w:rPr>
        <w:t>:</w:t>
      </w:r>
    </w:p>
    <w:p w14:paraId="489B4B3D" w14:textId="77777777" w:rsidR="00116809" w:rsidRDefault="00116809" w:rsidP="00116809">
      <w:pPr>
        <w:bidi/>
        <w:jc w:val="both"/>
        <w:rPr>
          <w:rFonts w:cs="David" w:hint="cs"/>
          <w:u w:val="single"/>
          <w:rtl/>
        </w:rPr>
      </w:pPr>
    </w:p>
    <w:p w14:paraId="08A24E16" w14:textId="77777777" w:rsidR="00116809" w:rsidRDefault="00116809" w:rsidP="00116809">
      <w:pPr>
        <w:bidi/>
        <w:jc w:val="both"/>
        <w:rPr>
          <w:rFonts w:cs="David" w:hint="cs"/>
          <w:rtl/>
        </w:rPr>
      </w:pPr>
      <w:r>
        <w:rPr>
          <w:rFonts w:cs="David" w:hint="cs"/>
          <w:rtl/>
        </w:rPr>
        <w:tab/>
        <w:t xml:space="preserve">זכותי לומר מה שאני רוצה כמו שאתה אומר מה שאתה רוצה. </w:t>
      </w:r>
    </w:p>
    <w:p w14:paraId="559A5D2F" w14:textId="77777777" w:rsidR="00116809" w:rsidRDefault="00116809" w:rsidP="00116809">
      <w:pPr>
        <w:bidi/>
        <w:jc w:val="both"/>
        <w:rPr>
          <w:rFonts w:cs="David" w:hint="cs"/>
          <w:rtl/>
        </w:rPr>
      </w:pPr>
    </w:p>
    <w:p w14:paraId="1DF5C0F3" w14:textId="77777777" w:rsidR="00116809" w:rsidRDefault="00116809" w:rsidP="00116809">
      <w:pPr>
        <w:bidi/>
        <w:jc w:val="both"/>
        <w:rPr>
          <w:rFonts w:cs="David" w:hint="cs"/>
          <w:u w:val="single"/>
          <w:rtl/>
        </w:rPr>
      </w:pPr>
      <w:r>
        <w:rPr>
          <w:rFonts w:cs="David" w:hint="cs"/>
          <w:u w:val="single"/>
          <w:rtl/>
        </w:rPr>
        <w:t>רוברט אילטוב</w:t>
      </w:r>
      <w:r w:rsidRPr="00E36EB4">
        <w:rPr>
          <w:rFonts w:cs="David" w:hint="cs"/>
          <w:u w:val="single"/>
          <w:rtl/>
        </w:rPr>
        <w:t>:</w:t>
      </w:r>
    </w:p>
    <w:p w14:paraId="77F7DAD4" w14:textId="77777777" w:rsidR="00116809" w:rsidRDefault="00116809" w:rsidP="00116809">
      <w:pPr>
        <w:bidi/>
        <w:jc w:val="both"/>
        <w:rPr>
          <w:rFonts w:cs="David" w:hint="cs"/>
          <w:u w:val="single"/>
          <w:rtl/>
        </w:rPr>
      </w:pPr>
    </w:p>
    <w:p w14:paraId="7A92EBD3" w14:textId="77777777" w:rsidR="00116809" w:rsidRDefault="00116809" w:rsidP="00116809">
      <w:pPr>
        <w:bidi/>
        <w:jc w:val="both"/>
        <w:rPr>
          <w:rFonts w:cs="David" w:hint="cs"/>
          <w:rtl/>
        </w:rPr>
      </w:pPr>
      <w:r>
        <w:rPr>
          <w:rFonts w:cs="David" w:hint="cs"/>
          <w:rtl/>
        </w:rPr>
        <w:tab/>
        <w:t xml:space="preserve">רק לך מותר לדבר. </w:t>
      </w:r>
    </w:p>
    <w:p w14:paraId="716E04BF" w14:textId="77777777" w:rsidR="00116809" w:rsidRDefault="00116809" w:rsidP="00116809">
      <w:pPr>
        <w:bidi/>
        <w:jc w:val="both"/>
        <w:rPr>
          <w:rFonts w:cs="David" w:hint="cs"/>
          <w:rtl/>
        </w:rPr>
      </w:pPr>
    </w:p>
    <w:p w14:paraId="24B90069"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68517AB5" w14:textId="77777777" w:rsidR="00116809" w:rsidRDefault="00116809" w:rsidP="00116809">
      <w:pPr>
        <w:bidi/>
        <w:jc w:val="both"/>
        <w:rPr>
          <w:rFonts w:cs="David" w:hint="cs"/>
          <w:u w:val="single"/>
          <w:rtl/>
        </w:rPr>
      </w:pPr>
    </w:p>
    <w:p w14:paraId="18DD654C" w14:textId="77777777" w:rsidR="00116809" w:rsidRDefault="00116809" w:rsidP="00116809">
      <w:pPr>
        <w:bidi/>
        <w:jc w:val="both"/>
        <w:rPr>
          <w:rFonts w:cs="David" w:hint="cs"/>
          <w:rtl/>
        </w:rPr>
      </w:pPr>
      <w:r>
        <w:rPr>
          <w:rFonts w:cs="David" w:hint="cs"/>
          <w:rtl/>
        </w:rPr>
        <w:tab/>
        <w:t xml:space="preserve">בתמונות של המחסלים ראיתי תמונה דומה לתמונה שלך. </w:t>
      </w:r>
    </w:p>
    <w:p w14:paraId="0083CB89" w14:textId="77777777" w:rsidR="00116809" w:rsidRDefault="00116809" w:rsidP="00116809">
      <w:pPr>
        <w:bidi/>
        <w:jc w:val="both"/>
        <w:rPr>
          <w:rFonts w:cs="David" w:hint="cs"/>
          <w:rtl/>
        </w:rPr>
      </w:pPr>
    </w:p>
    <w:p w14:paraId="5B23FFB7" w14:textId="77777777" w:rsidR="00116809" w:rsidRDefault="00116809" w:rsidP="00116809">
      <w:pPr>
        <w:bidi/>
        <w:jc w:val="both"/>
        <w:rPr>
          <w:rFonts w:cs="David" w:hint="cs"/>
          <w:u w:val="single"/>
          <w:rtl/>
        </w:rPr>
      </w:pPr>
      <w:r>
        <w:rPr>
          <w:rFonts w:cs="David" w:hint="cs"/>
          <w:u w:val="single"/>
          <w:rtl/>
        </w:rPr>
        <w:t>אורית זוארץ</w:t>
      </w:r>
      <w:r w:rsidRPr="00E36EB4">
        <w:rPr>
          <w:rFonts w:cs="David" w:hint="cs"/>
          <w:u w:val="single"/>
          <w:rtl/>
        </w:rPr>
        <w:t>:</w:t>
      </w:r>
    </w:p>
    <w:p w14:paraId="0F15EB1F" w14:textId="77777777" w:rsidR="00116809" w:rsidRDefault="00116809" w:rsidP="00116809">
      <w:pPr>
        <w:bidi/>
        <w:jc w:val="both"/>
        <w:rPr>
          <w:rFonts w:cs="David" w:hint="cs"/>
          <w:u w:val="single"/>
          <w:rtl/>
        </w:rPr>
      </w:pPr>
    </w:p>
    <w:p w14:paraId="56E9C8D2" w14:textId="77777777" w:rsidR="00116809" w:rsidRDefault="00116809" w:rsidP="00116809">
      <w:pPr>
        <w:bidi/>
        <w:jc w:val="both"/>
        <w:rPr>
          <w:rFonts w:cs="David" w:hint="cs"/>
          <w:rtl/>
        </w:rPr>
      </w:pPr>
      <w:r>
        <w:rPr>
          <w:rFonts w:cs="David" w:hint="cs"/>
          <w:rtl/>
        </w:rPr>
        <w:tab/>
        <w:t xml:space="preserve">אם נותנים לגיטימציה לגורמי טרור להשתמש בתעודות זהות גנובות וברכבים גנובים - - - </w:t>
      </w:r>
    </w:p>
    <w:p w14:paraId="61CA01D8" w14:textId="77777777" w:rsidR="00116809" w:rsidRDefault="00116809" w:rsidP="00116809">
      <w:pPr>
        <w:bidi/>
        <w:jc w:val="both"/>
        <w:rPr>
          <w:rFonts w:cs="David" w:hint="cs"/>
          <w:rtl/>
        </w:rPr>
      </w:pPr>
    </w:p>
    <w:p w14:paraId="1DB5A858" w14:textId="77777777" w:rsidR="00116809" w:rsidRDefault="00116809" w:rsidP="00116809">
      <w:pPr>
        <w:bidi/>
        <w:jc w:val="both"/>
        <w:rPr>
          <w:rFonts w:cs="David" w:hint="cs"/>
          <w:u w:val="single"/>
          <w:rtl/>
        </w:rPr>
      </w:pPr>
      <w:r>
        <w:rPr>
          <w:rFonts w:cs="David" w:hint="cs"/>
          <w:u w:val="single"/>
          <w:rtl/>
        </w:rPr>
        <w:t>אחמד טיבי</w:t>
      </w:r>
      <w:r w:rsidRPr="00E36EB4">
        <w:rPr>
          <w:rFonts w:cs="David" w:hint="cs"/>
          <w:u w:val="single"/>
          <w:rtl/>
        </w:rPr>
        <w:t>:</w:t>
      </w:r>
    </w:p>
    <w:p w14:paraId="5D07E885" w14:textId="77777777" w:rsidR="00116809" w:rsidRDefault="00116809" w:rsidP="00116809">
      <w:pPr>
        <w:bidi/>
        <w:jc w:val="both"/>
        <w:rPr>
          <w:rFonts w:cs="David" w:hint="cs"/>
          <w:u w:val="single"/>
          <w:rtl/>
        </w:rPr>
      </w:pPr>
    </w:p>
    <w:p w14:paraId="13702B22" w14:textId="77777777" w:rsidR="00116809" w:rsidRDefault="00116809" w:rsidP="00116809">
      <w:pPr>
        <w:bidi/>
        <w:jc w:val="both"/>
        <w:rPr>
          <w:rFonts w:cs="David" w:hint="cs"/>
          <w:rtl/>
        </w:rPr>
      </w:pPr>
      <w:r>
        <w:rPr>
          <w:rFonts w:cs="David" w:hint="cs"/>
          <w:rtl/>
        </w:rPr>
        <w:tab/>
        <w:t xml:space="preserve">תגיד, מאיפה קנית את המשקפיים האלה? מאופטיקנה של נתניה, לא? אופטיקנה של נתניה. </w:t>
      </w:r>
    </w:p>
    <w:p w14:paraId="513371A5" w14:textId="77777777" w:rsidR="00116809" w:rsidRDefault="00116809" w:rsidP="00116809">
      <w:pPr>
        <w:bidi/>
        <w:jc w:val="both"/>
        <w:rPr>
          <w:rFonts w:cs="David" w:hint="cs"/>
          <w:rtl/>
        </w:rPr>
      </w:pPr>
    </w:p>
    <w:p w14:paraId="3D9BACEB"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18459561" w14:textId="77777777" w:rsidR="00116809" w:rsidRDefault="00116809" w:rsidP="00116809">
      <w:pPr>
        <w:bidi/>
        <w:jc w:val="both"/>
        <w:rPr>
          <w:rFonts w:cs="David" w:hint="cs"/>
          <w:u w:val="single"/>
          <w:rtl/>
        </w:rPr>
      </w:pPr>
    </w:p>
    <w:p w14:paraId="40807431" w14:textId="77777777" w:rsidR="00116809" w:rsidRDefault="00116809" w:rsidP="00116809">
      <w:pPr>
        <w:bidi/>
        <w:jc w:val="both"/>
        <w:rPr>
          <w:rFonts w:cs="David" w:hint="cs"/>
          <w:rtl/>
        </w:rPr>
      </w:pPr>
      <w:r>
        <w:rPr>
          <w:rFonts w:cs="David" w:hint="cs"/>
          <w:rtl/>
        </w:rPr>
        <w:tab/>
        <w:t xml:space="preserve">באמת, אני מסתכל בתמונות והוא דומה לתמונה של אחד המחסלים.  קופי. יכול להיות שהשתמשו בזהות שלך. </w:t>
      </w:r>
    </w:p>
    <w:p w14:paraId="1AF6605B" w14:textId="77777777" w:rsidR="00116809" w:rsidRDefault="00116809" w:rsidP="00116809">
      <w:pPr>
        <w:bidi/>
        <w:jc w:val="both"/>
        <w:rPr>
          <w:rFonts w:cs="David" w:hint="cs"/>
          <w:rtl/>
        </w:rPr>
      </w:pPr>
    </w:p>
    <w:p w14:paraId="78DB53C1" w14:textId="77777777" w:rsidR="00116809" w:rsidRPr="0073607F" w:rsidRDefault="00116809" w:rsidP="00116809">
      <w:pPr>
        <w:tabs>
          <w:tab w:val="left" w:pos="1221"/>
        </w:tabs>
        <w:bidi/>
        <w:jc w:val="both"/>
        <w:rPr>
          <w:rFonts w:cs="David" w:hint="cs"/>
          <w:rtl/>
        </w:rPr>
      </w:pPr>
      <w:r w:rsidRPr="0073607F">
        <w:rPr>
          <w:rFonts w:cs="David" w:hint="cs"/>
          <w:u w:val="single"/>
          <w:rtl/>
        </w:rPr>
        <w:t>היו"ר יריב לוין:</w:t>
      </w:r>
    </w:p>
    <w:p w14:paraId="11290502" w14:textId="77777777" w:rsidR="00116809" w:rsidRDefault="00116809" w:rsidP="00116809">
      <w:pPr>
        <w:tabs>
          <w:tab w:val="left" w:pos="1221"/>
        </w:tabs>
        <w:bidi/>
        <w:jc w:val="both"/>
        <w:rPr>
          <w:rFonts w:cs="David" w:hint="cs"/>
          <w:rtl/>
        </w:rPr>
      </w:pPr>
    </w:p>
    <w:p w14:paraId="6DB1D4CC" w14:textId="77777777" w:rsidR="00116809" w:rsidRDefault="00116809" w:rsidP="00116809">
      <w:pPr>
        <w:bidi/>
        <w:jc w:val="both"/>
        <w:rPr>
          <w:rFonts w:cs="David" w:hint="cs"/>
          <w:rtl/>
        </w:rPr>
      </w:pPr>
      <w:r>
        <w:rPr>
          <w:rFonts w:cs="David" w:hint="cs"/>
          <w:rtl/>
        </w:rPr>
        <w:tab/>
        <w:t xml:space="preserve">באמת,  ממש רציני. </w:t>
      </w:r>
    </w:p>
    <w:p w14:paraId="5A3D835B" w14:textId="77777777" w:rsidR="00116809" w:rsidRDefault="00116809" w:rsidP="00116809">
      <w:pPr>
        <w:bidi/>
        <w:jc w:val="both"/>
        <w:rPr>
          <w:rFonts w:cs="David" w:hint="cs"/>
          <w:rtl/>
        </w:rPr>
      </w:pPr>
    </w:p>
    <w:p w14:paraId="04E50D9C" w14:textId="77777777" w:rsidR="00116809" w:rsidRDefault="00116809" w:rsidP="00116809">
      <w:pPr>
        <w:bidi/>
        <w:jc w:val="both"/>
        <w:rPr>
          <w:rFonts w:cs="David" w:hint="cs"/>
          <w:u w:val="single"/>
          <w:rtl/>
        </w:rPr>
      </w:pPr>
      <w:r>
        <w:rPr>
          <w:rFonts w:cs="David" w:hint="cs"/>
          <w:u w:val="single"/>
          <w:rtl/>
        </w:rPr>
        <w:t>רוברט אילטוב</w:t>
      </w:r>
      <w:r w:rsidRPr="00E36EB4">
        <w:rPr>
          <w:rFonts w:cs="David" w:hint="cs"/>
          <w:u w:val="single"/>
          <w:rtl/>
        </w:rPr>
        <w:t>:</w:t>
      </w:r>
    </w:p>
    <w:p w14:paraId="6247BB17" w14:textId="77777777" w:rsidR="00116809" w:rsidRDefault="00116809" w:rsidP="00116809">
      <w:pPr>
        <w:bidi/>
        <w:jc w:val="both"/>
        <w:rPr>
          <w:rFonts w:cs="David" w:hint="cs"/>
          <w:u w:val="single"/>
          <w:rtl/>
        </w:rPr>
      </w:pPr>
    </w:p>
    <w:p w14:paraId="74E13BA4" w14:textId="77777777" w:rsidR="00116809" w:rsidRDefault="00116809" w:rsidP="00116809">
      <w:pPr>
        <w:bidi/>
        <w:jc w:val="both"/>
        <w:rPr>
          <w:rFonts w:cs="David" w:hint="cs"/>
          <w:rtl/>
        </w:rPr>
      </w:pPr>
      <w:r>
        <w:rPr>
          <w:rFonts w:cs="David" w:hint="cs"/>
          <w:rtl/>
        </w:rPr>
        <w:tab/>
        <w:t xml:space="preserve">מה שבטוח, בזהות שלך יכולים כן להשתמש. </w:t>
      </w:r>
    </w:p>
    <w:p w14:paraId="7FB9FE0E" w14:textId="77777777" w:rsidR="00116809" w:rsidRDefault="00116809" w:rsidP="00116809">
      <w:pPr>
        <w:bidi/>
        <w:jc w:val="both"/>
        <w:rPr>
          <w:rFonts w:cs="David" w:hint="cs"/>
          <w:rtl/>
        </w:rPr>
      </w:pPr>
    </w:p>
    <w:p w14:paraId="1D546C7A" w14:textId="77777777" w:rsidR="00116809" w:rsidRDefault="00116809" w:rsidP="00A63C15">
      <w:pPr>
        <w:keepNext/>
        <w:bidi/>
        <w:jc w:val="both"/>
        <w:rPr>
          <w:rFonts w:cs="David" w:hint="cs"/>
          <w:u w:val="single"/>
          <w:rtl/>
        </w:rPr>
      </w:pPr>
      <w:r>
        <w:rPr>
          <w:rFonts w:cs="David" w:hint="cs"/>
          <w:u w:val="single"/>
          <w:rtl/>
        </w:rPr>
        <w:t>טלב אלסאנע</w:t>
      </w:r>
      <w:r w:rsidRPr="00E36EB4">
        <w:rPr>
          <w:rFonts w:cs="David" w:hint="cs"/>
          <w:u w:val="single"/>
          <w:rtl/>
        </w:rPr>
        <w:t>:</w:t>
      </w:r>
    </w:p>
    <w:p w14:paraId="4AD254DE" w14:textId="77777777" w:rsidR="00116809" w:rsidRDefault="00116809" w:rsidP="00116809">
      <w:pPr>
        <w:bidi/>
        <w:jc w:val="both"/>
        <w:rPr>
          <w:rFonts w:cs="David" w:hint="cs"/>
          <w:u w:val="single"/>
          <w:rtl/>
        </w:rPr>
      </w:pPr>
    </w:p>
    <w:p w14:paraId="020EAC9B" w14:textId="77777777" w:rsidR="00116809" w:rsidRDefault="00116809" w:rsidP="00116809">
      <w:pPr>
        <w:bidi/>
        <w:jc w:val="both"/>
        <w:rPr>
          <w:rFonts w:cs="David" w:hint="cs"/>
          <w:rtl/>
        </w:rPr>
      </w:pPr>
      <w:r>
        <w:rPr>
          <w:rFonts w:cs="David" w:hint="cs"/>
          <w:rtl/>
        </w:rPr>
        <w:tab/>
        <w:t>אדוני, תסתכל, תראה, הוא לא דומה?</w:t>
      </w:r>
    </w:p>
    <w:p w14:paraId="080075A0" w14:textId="77777777" w:rsidR="00116809" w:rsidRDefault="00116809" w:rsidP="00116809">
      <w:pPr>
        <w:bidi/>
        <w:jc w:val="both"/>
        <w:rPr>
          <w:rFonts w:cs="David" w:hint="cs"/>
          <w:rtl/>
        </w:rPr>
      </w:pPr>
    </w:p>
    <w:p w14:paraId="14AD4143" w14:textId="77777777" w:rsidR="00116809" w:rsidRDefault="00116809" w:rsidP="00116809">
      <w:pPr>
        <w:bidi/>
        <w:jc w:val="both"/>
        <w:rPr>
          <w:rFonts w:cs="David" w:hint="cs"/>
          <w:u w:val="single"/>
          <w:rtl/>
        </w:rPr>
      </w:pPr>
      <w:r>
        <w:rPr>
          <w:rFonts w:cs="David" w:hint="cs"/>
          <w:u w:val="single"/>
          <w:rtl/>
        </w:rPr>
        <w:t>אחמד טיבי</w:t>
      </w:r>
      <w:r w:rsidRPr="00E36EB4">
        <w:rPr>
          <w:rFonts w:cs="David" w:hint="cs"/>
          <w:u w:val="single"/>
          <w:rtl/>
        </w:rPr>
        <w:t>:</w:t>
      </w:r>
    </w:p>
    <w:p w14:paraId="55AD7268" w14:textId="77777777" w:rsidR="00116809" w:rsidRDefault="00116809" w:rsidP="00116809">
      <w:pPr>
        <w:bidi/>
        <w:jc w:val="both"/>
        <w:rPr>
          <w:rFonts w:cs="David" w:hint="cs"/>
          <w:u w:val="single"/>
          <w:rtl/>
        </w:rPr>
      </w:pPr>
    </w:p>
    <w:p w14:paraId="7A0AF0E2" w14:textId="77777777" w:rsidR="00116809" w:rsidRDefault="00116809" w:rsidP="00116809">
      <w:pPr>
        <w:bidi/>
        <w:jc w:val="both"/>
        <w:rPr>
          <w:rFonts w:cs="David" w:hint="cs"/>
          <w:rtl/>
        </w:rPr>
      </w:pPr>
      <w:r>
        <w:rPr>
          <w:rFonts w:cs="David" w:hint="cs"/>
          <w:rtl/>
        </w:rPr>
        <w:tab/>
        <w:t xml:space="preserve">אתה דומה לאחד המחסלים. </w:t>
      </w:r>
    </w:p>
    <w:p w14:paraId="10C8023E" w14:textId="77777777" w:rsidR="00116809" w:rsidRDefault="00116809" w:rsidP="00116809">
      <w:pPr>
        <w:bidi/>
        <w:jc w:val="both"/>
        <w:rPr>
          <w:rFonts w:cs="David" w:hint="cs"/>
          <w:rtl/>
        </w:rPr>
      </w:pPr>
    </w:p>
    <w:p w14:paraId="640ACCFA" w14:textId="77777777" w:rsidR="00116809" w:rsidRPr="0073607F" w:rsidRDefault="00116809" w:rsidP="00116809">
      <w:pPr>
        <w:tabs>
          <w:tab w:val="left" w:pos="1221"/>
        </w:tabs>
        <w:bidi/>
        <w:jc w:val="both"/>
        <w:rPr>
          <w:rFonts w:cs="David" w:hint="cs"/>
          <w:rtl/>
        </w:rPr>
      </w:pPr>
      <w:r w:rsidRPr="0073607F">
        <w:rPr>
          <w:rFonts w:cs="David" w:hint="cs"/>
          <w:u w:val="single"/>
          <w:rtl/>
        </w:rPr>
        <w:t>היו"ר יריב לוין:</w:t>
      </w:r>
    </w:p>
    <w:p w14:paraId="0D668577" w14:textId="77777777" w:rsidR="00116809" w:rsidRDefault="00116809" w:rsidP="00116809">
      <w:pPr>
        <w:tabs>
          <w:tab w:val="left" w:pos="1221"/>
        </w:tabs>
        <w:bidi/>
        <w:jc w:val="both"/>
        <w:rPr>
          <w:rFonts w:cs="David" w:hint="cs"/>
          <w:rtl/>
        </w:rPr>
      </w:pPr>
    </w:p>
    <w:p w14:paraId="311AD643" w14:textId="77777777" w:rsidR="00116809" w:rsidRDefault="00116809" w:rsidP="00116809">
      <w:pPr>
        <w:bidi/>
        <w:jc w:val="both"/>
        <w:rPr>
          <w:rFonts w:cs="David" w:hint="cs"/>
          <w:rtl/>
        </w:rPr>
      </w:pPr>
      <w:r>
        <w:rPr>
          <w:rFonts w:cs="David" w:hint="cs"/>
          <w:rtl/>
        </w:rPr>
        <w:tab/>
        <w:t xml:space="preserve"> חבר הכנסת אלסאנע, מה שאתה עושה זה ביזיון.</w:t>
      </w:r>
    </w:p>
    <w:p w14:paraId="6D9A8C5F" w14:textId="77777777" w:rsidR="00116809" w:rsidRDefault="00116809" w:rsidP="00116809">
      <w:pPr>
        <w:bidi/>
        <w:jc w:val="both"/>
        <w:rPr>
          <w:rFonts w:cs="David" w:hint="cs"/>
          <w:rtl/>
        </w:rPr>
      </w:pPr>
    </w:p>
    <w:p w14:paraId="5D081604" w14:textId="77777777" w:rsidR="00116809" w:rsidRDefault="00116809" w:rsidP="00116809">
      <w:pPr>
        <w:bidi/>
        <w:jc w:val="both"/>
        <w:rPr>
          <w:rFonts w:cs="David" w:hint="cs"/>
          <w:u w:val="single"/>
          <w:rtl/>
        </w:rPr>
      </w:pPr>
      <w:r>
        <w:rPr>
          <w:rFonts w:cs="David" w:hint="cs"/>
          <w:u w:val="single"/>
          <w:rtl/>
        </w:rPr>
        <w:t>אחמד טיבי</w:t>
      </w:r>
      <w:r w:rsidRPr="00E36EB4">
        <w:rPr>
          <w:rFonts w:cs="David" w:hint="cs"/>
          <w:u w:val="single"/>
          <w:rtl/>
        </w:rPr>
        <w:t>:</w:t>
      </w:r>
    </w:p>
    <w:p w14:paraId="1A417AE3" w14:textId="77777777" w:rsidR="00116809" w:rsidRDefault="00116809" w:rsidP="00116809">
      <w:pPr>
        <w:bidi/>
        <w:jc w:val="both"/>
        <w:rPr>
          <w:rFonts w:cs="David" w:hint="cs"/>
          <w:u w:val="single"/>
          <w:rtl/>
        </w:rPr>
      </w:pPr>
    </w:p>
    <w:p w14:paraId="5D140B5D" w14:textId="77777777" w:rsidR="00116809" w:rsidRDefault="00116809" w:rsidP="00116809">
      <w:pPr>
        <w:bidi/>
        <w:jc w:val="both"/>
        <w:rPr>
          <w:rFonts w:cs="David" w:hint="cs"/>
          <w:rtl/>
        </w:rPr>
      </w:pPr>
      <w:r>
        <w:rPr>
          <w:rFonts w:cs="David" w:hint="cs"/>
          <w:rtl/>
        </w:rPr>
        <w:tab/>
        <w:t xml:space="preserve">"סאוורו" (תצלמו). </w:t>
      </w:r>
    </w:p>
    <w:p w14:paraId="6504D1C3" w14:textId="77777777" w:rsidR="00116809" w:rsidRDefault="00116809" w:rsidP="00116809">
      <w:pPr>
        <w:bidi/>
        <w:jc w:val="both"/>
        <w:rPr>
          <w:rFonts w:cs="David" w:hint="cs"/>
          <w:rtl/>
        </w:rPr>
      </w:pPr>
    </w:p>
    <w:p w14:paraId="04F02406" w14:textId="77777777" w:rsidR="00116809" w:rsidRPr="0073607F" w:rsidRDefault="00116809" w:rsidP="00116809">
      <w:pPr>
        <w:tabs>
          <w:tab w:val="left" w:pos="1221"/>
        </w:tabs>
        <w:bidi/>
        <w:jc w:val="both"/>
        <w:rPr>
          <w:rFonts w:cs="David" w:hint="cs"/>
          <w:rtl/>
        </w:rPr>
      </w:pPr>
      <w:r w:rsidRPr="0073607F">
        <w:rPr>
          <w:rFonts w:cs="David" w:hint="cs"/>
          <w:u w:val="single"/>
          <w:rtl/>
        </w:rPr>
        <w:t>היו"ר יריב לוין:</w:t>
      </w:r>
    </w:p>
    <w:p w14:paraId="0BA2A92A" w14:textId="77777777" w:rsidR="00116809" w:rsidRDefault="00116809" w:rsidP="00116809">
      <w:pPr>
        <w:tabs>
          <w:tab w:val="left" w:pos="1221"/>
        </w:tabs>
        <w:bidi/>
        <w:jc w:val="both"/>
        <w:rPr>
          <w:rFonts w:cs="David" w:hint="cs"/>
          <w:rtl/>
        </w:rPr>
      </w:pPr>
    </w:p>
    <w:p w14:paraId="7A405F76" w14:textId="77777777" w:rsidR="00116809" w:rsidRDefault="00116809" w:rsidP="00116809">
      <w:pPr>
        <w:bidi/>
        <w:jc w:val="both"/>
        <w:rPr>
          <w:rFonts w:cs="David" w:hint="cs"/>
          <w:rtl/>
        </w:rPr>
      </w:pPr>
      <w:r>
        <w:rPr>
          <w:rFonts w:cs="David" w:hint="cs"/>
          <w:rtl/>
        </w:rPr>
        <w:tab/>
        <w:t xml:space="preserve"> חברת הכנסת זוארץ, בבקשה. </w:t>
      </w:r>
    </w:p>
    <w:p w14:paraId="129B1C58" w14:textId="77777777" w:rsidR="00116809" w:rsidRDefault="00116809" w:rsidP="00116809">
      <w:pPr>
        <w:bidi/>
        <w:jc w:val="both"/>
        <w:rPr>
          <w:rFonts w:cs="David" w:hint="cs"/>
          <w:rtl/>
        </w:rPr>
      </w:pPr>
    </w:p>
    <w:p w14:paraId="639B13CA" w14:textId="77777777" w:rsidR="00116809" w:rsidRDefault="00116809" w:rsidP="00116809">
      <w:pPr>
        <w:bidi/>
        <w:jc w:val="both"/>
        <w:rPr>
          <w:rFonts w:cs="David" w:hint="cs"/>
          <w:u w:val="single"/>
          <w:rtl/>
        </w:rPr>
      </w:pPr>
      <w:r>
        <w:rPr>
          <w:rFonts w:cs="David" w:hint="cs"/>
          <w:u w:val="single"/>
          <w:rtl/>
        </w:rPr>
        <w:t>אורית זוארץ</w:t>
      </w:r>
      <w:r w:rsidRPr="00E36EB4">
        <w:rPr>
          <w:rFonts w:cs="David" w:hint="cs"/>
          <w:u w:val="single"/>
          <w:rtl/>
        </w:rPr>
        <w:t>:</w:t>
      </w:r>
    </w:p>
    <w:p w14:paraId="4F531296" w14:textId="77777777" w:rsidR="00116809" w:rsidRDefault="00116809" w:rsidP="00116809">
      <w:pPr>
        <w:bidi/>
        <w:jc w:val="both"/>
        <w:rPr>
          <w:rFonts w:cs="David" w:hint="cs"/>
          <w:u w:val="single"/>
          <w:rtl/>
        </w:rPr>
      </w:pPr>
    </w:p>
    <w:p w14:paraId="40FCD50A" w14:textId="77777777" w:rsidR="00116809" w:rsidRDefault="00116809" w:rsidP="00116809">
      <w:pPr>
        <w:bidi/>
        <w:jc w:val="both"/>
        <w:rPr>
          <w:rFonts w:cs="David" w:hint="cs"/>
          <w:rtl/>
        </w:rPr>
      </w:pPr>
      <w:r>
        <w:rPr>
          <w:rFonts w:cs="David" w:hint="cs"/>
          <w:rtl/>
        </w:rPr>
        <w:tab/>
        <w:t xml:space="preserve">אתה יודע, זה ממש מדהים אותי. עכשיו אני מבינה למה אזרחי מדינת ישראל הערבים אומרים שהנציגים הערבים בכנסת לא מייצגים אותם. </w:t>
      </w:r>
    </w:p>
    <w:p w14:paraId="3E85C496" w14:textId="77777777" w:rsidR="00116809" w:rsidRDefault="00116809" w:rsidP="00116809">
      <w:pPr>
        <w:bidi/>
        <w:jc w:val="both"/>
        <w:rPr>
          <w:rFonts w:cs="David" w:hint="cs"/>
          <w:rtl/>
        </w:rPr>
      </w:pPr>
    </w:p>
    <w:p w14:paraId="2CD3942C" w14:textId="77777777" w:rsidR="00116809" w:rsidRDefault="00116809" w:rsidP="00116809">
      <w:pPr>
        <w:bidi/>
        <w:jc w:val="both"/>
        <w:rPr>
          <w:rFonts w:cs="David" w:hint="cs"/>
          <w:u w:val="single"/>
          <w:rtl/>
        </w:rPr>
      </w:pPr>
      <w:r>
        <w:rPr>
          <w:rFonts w:cs="David" w:hint="cs"/>
          <w:u w:val="single"/>
          <w:rtl/>
        </w:rPr>
        <w:t>כרמל שאמה</w:t>
      </w:r>
      <w:r w:rsidRPr="00E36EB4">
        <w:rPr>
          <w:rFonts w:cs="David" w:hint="cs"/>
          <w:u w:val="single"/>
          <w:rtl/>
        </w:rPr>
        <w:t>:</w:t>
      </w:r>
    </w:p>
    <w:p w14:paraId="4BE8221E" w14:textId="77777777" w:rsidR="00116809" w:rsidRDefault="00116809" w:rsidP="00116809">
      <w:pPr>
        <w:bidi/>
        <w:jc w:val="both"/>
        <w:rPr>
          <w:rFonts w:cs="David" w:hint="cs"/>
          <w:u w:val="single"/>
          <w:rtl/>
        </w:rPr>
      </w:pPr>
    </w:p>
    <w:p w14:paraId="2371B357" w14:textId="77777777" w:rsidR="00116809" w:rsidRDefault="00116809" w:rsidP="00116809">
      <w:pPr>
        <w:bidi/>
        <w:jc w:val="both"/>
        <w:rPr>
          <w:rFonts w:cs="David" w:hint="cs"/>
          <w:rtl/>
        </w:rPr>
      </w:pPr>
      <w:r>
        <w:rPr>
          <w:rFonts w:cs="David" w:hint="cs"/>
          <w:rtl/>
        </w:rPr>
        <w:tab/>
        <w:t>איזה  משב רוח מרענן מקדימה.</w:t>
      </w:r>
    </w:p>
    <w:p w14:paraId="5BF9CD4C" w14:textId="77777777" w:rsidR="00116809" w:rsidRDefault="00116809" w:rsidP="00116809">
      <w:pPr>
        <w:bidi/>
        <w:jc w:val="both"/>
        <w:rPr>
          <w:rFonts w:cs="David" w:hint="cs"/>
          <w:rtl/>
        </w:rPr>
      </w:pPr>
    </w:p>
    <w:p w14:paraId="1945BB65" w14:textId="77777777" w:rsidR="00116809" w:rsidRDefault="00116809" w:rsidP="00116809">
      <w:pPr>
        <w:bidi/>
        <w:jc w:val="both"/>
        <w:rPr>
          <w:rFonts w:cs="David" w:hint="cs"/>
          <w:u w:val="single"/>
          <w:rtl/>
        </w:rPr>
      </w:pPr>
      <w:r>
        <w:rPr>
          <w:rFonts w:cs="David" w:hint="cs"/>
          <w:u w:val="single"/>
          <w:rtl/>
        </w:rPr>
        <w:t>אורית זוארץ</w:t>
      </w:r>
      <w:r w:rsidRPr="00E36EB4">
        <w:rPr>
          <w:rFonts w:cs="David" w:hint="cs"/>
          <w:u w:val="single"/>
          <w:rtl/>
        </w:rPr>
        <w:t>:</w:t>
      </w:r>
    </w:p>
    <w:p w14:paraId="2332E2EA" w14:textId="77777777" w:rsidR="00116809" w:rsidRDefault="00116809" w:rsidP="00116809">
      <w:pPr>
        <w:bidi/>
        <w:jc w:val="both"/>
        <w:rPr>
          <w:rFonts w:cs="David" w:hint="cs"/>
          <w:u w:val="single"/>
          <w:rtl/>
        </w:rPr>
      </w:pPr>
    </w:p>
    <w:p w14:paraId="723800F3" w14:textId="77777777" w:rsidR="00116809" w:rsidRDefault="00116809" w:rsidP="00116809">
      <w:pPr>
        <w:bidi/>
        <w:jc w:val="both"/>
        <w:rPr>
          <w:rFonts w:cs="David" w:hint="cs"/>
          <w:rtl/>
        </w:rPr>
      </w:pPr>
      <w:r>
        <w:rPr>
          <w:rFonts w:cs="David" w:hint="cs"/>
          <w:rtl/>
        </w:rPr>
        <w:tab/>
        <w:t xml:space="preserve">פתאום אני רואה את זה הלכה למעשה. </w:t>
      </w:r>
    </w:p>
    <w:p w14:paraId="6989513A" w14:textId="77777777" w:rsidR="00116809" w:rsidRDefault="00116809" w:rsidP="00116809">
      <w:pPr>
        <w:bidi/>
        <w:jc w:val="both"/>
        <w:rPr>
          <w:rFonts w:cs="David" w:hint="cs"/>
          <w:rtl/>
        </w:rPr>
      </w:pPr>
    </w:p>
    <w:p w14:paraId="53FE0E16"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546F5109" w14:textId="77777777" w:rsidR="00116809" w:rsidRDefault="00116809" w:rsidP="00116809">
      <w:pPr>
        <w:bidi/>
        <w:jc w:val="both"/>
        <w:rPr>
          <w:rFonts w:cs="David" w:hint="cs"/>
          <w:u w:val="single"/>
          <w:rtl/>
        </w:rPr>
      </w:pPr>
    </w:p>
    <w:p w14:paraId="4D84A773" w14:textId="77777777" w:rsidR="00116809" w:rsidRDefault="00116809" w:rsidP="00116809">
      <w:pPr>
        <w:bidi/>
        <w:jc w:val="both"/>
        <w:rPr>
          <w:rFonts w:cs="David" w:hint="cs"/>
          <w:rtl/>
        </w:rPr>
      </w:pPr>
      <w:r>
        <w:rPr>
          <w:rFonts w:cs="David" w:hint="cs"/>
          <w:rtl/>
        </w:rPr>
        <w:tab/>
        <w:t xml:space="preserve">מרוב דאגה לאזרחים הערבים את לא ישנה בלילה. </w:t>
      </w:r>
    </w:p>
    <w:p w14:paraId="7518D72B" w14:textId="77777777" w:rsidR="00116809" w:rsidRDefault="00116809" w:rsidP="00116809">
      <w:pPr>
        <w:bidi/>
        <w:jc w:val="both"/>
        <w:rPr>
          <w:rFonts w:cs="David" w:hint="cs"/>
          <w:rtl/>
        </w:rPr>
      </w:pPr>
    </w:p>
    <w:p w14:paraId="55037824" w14:textId="77777777" w:rsidR="00116809" w:rsidRDefault="00116809" w:rsidP="00116809">
      <w:pPr>
        <w:bidi/>
        <w:jc w:val="both"/>
        <w:rPr>
          <w:rFonts w:cs="David" w:hint="cs"/>
          <w:u w:val="single"/>
          <w:rtl/>
        </w:rPr>
      </w:pPr>
      <w:r>
        <w:rPr>
          <w:rFonts w:cs="David" w:hint="cs"/>
          <w:u w:val="single"/>
          <w:rtl/>
        </w:rPr>
        <w:t>אורית זוארץ</w:t>
      </w:r>
      <w:r w:rsidRPr="00E36EB4">
        <w:rPr>
          <w:rFonts w:cs="David" w:hint="cs"/>
          <w:u w:val="single"/>
          <w:rtl/>
        </w:rPr>
        <w:t>:</w:t>
      </w:r>
    </w:p>
    <w:p w14:paraId="0124F019" w14:textId="77777777" w:rsidR="00116809" w:rsidRDefault="00116809" w:rsidP="00116809">
      <w:pPr>
        <w:bidi/>
        <w:jc w:val="both"/>
        <w:rPr>
          <w:rFonts w:cs="David" w:hint="cs"/>
          <w:u w:val="single"/>
          <w:rtl/>
        </w:rPr>
      </w:pPr>
    </w:p>
    <w:p w14:paraId="011B9B98" w14:textId="77777777" w:rsidR="00116809" w:rsidRDefault="00116809" w:rsidP="00116809">
      <w:pPr>
        <w:bidi/>
        <w:jc w:val="both"/>
        <w:rPr>
          <w:rFonts w:cs="David" w:hint="cs"/>
          <w:rtl/>
        </w:rPr>
      </w:pPr>
      <w:r>
        <w:rPr>
          <w:rFonts w:cs="David" w:hint="cs"/>
          <w:rtl/>
        </w:rPr>
        <w:tab/>
        <w:t xml:space="preserve">אני באמת לא ישנה, בניגוד אליך. </w:t>
      </w:r>
    </w:p>
    <w:p w14:paraId="1B2CC5A7" w14:textId="77777777" w:rsidR="00116809" w:rsidRDefault="00116809" w:rsidP="00116809">
      <w:pPr>
        <w:bidi/>
        <w:jc w:val="both"/>
        <w:rPr>
          <w:rFonts w:cs="David" w:hint="cs"/>
          <w:rtl/>
        </w:rPr>
      </w:pPr>
    </w:p>
    <w:p w14:paraId="1FA755D2"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719422AE" w14:textId="77777777" w:rsidR="00116809" w:rsidRDefault="00116809" w:rsidP="00116809">
      <w:pPr>
        <w:bidi/>
        <w:jc w:val="both"/>
        <w:rPr>
          <w:rFonts w:cs="David" w:hint="cs"/>
          <w:u w:val="single"/>
          <w:rtl/>
        </w:rPr>
      </w:pPr>
    </w:p>
    <w:p w14:paraId="5B03570C" w14:textId="77777777" w:rsidR="00116809" w:rsidRDefault="00116809" w:rsidP="00116809">
      <w:pPr>
        <w:bidi/>
        <w:jc w:val="both"/>
        <w:rPr>
          <w:rFonts w:cs="David" w:hint="cs"/>
          <w:rtl/>
        </w:rPr>
      </w:pPr>
      <w:r>
        <w:rPr>
          <w:rFonts w:cs="David" w:hint="cs"/>
          <w:rtl/>
        </w:rPr>
        <w:tab/>
        <w:t xml:space="preserve">- - - </w:t>
      </w:r>
    </w:p>
    <w:p w14:paraId="2A2F43E6" w14:textId="77777777" w:rsidR="00116809" w:rsidRDefault="00116809" w:rsidP="00116809">
      <w:pPr>
        <w:bidi/>
        <w:jc w:val="both"/>
        <w:rPr>
          <w:rFonts w:cs="David" w:hint="cs"/>
          <w:rtl/>
        </w:rPr>
      </w:pPr>
    </w:p>
    <w:p w14:paraId="724C8E8A" w14:textId="77777777" w:rsidR="00116809" w:rsidRDefault="00116809" w:rsidP="00116809">
      <w:pPr>
        <w:bidi/>
        <w:jc w:val="both"/>
        <w:rPr>
          <w:rFonts w:cs="David" w:hint="cs"/>
          <w:u w:val="single"/>
          <w:rtl/>
        </w:rPr>
      </w:pPr>
      <w:r>
        <w:rPr>
          <w:rFonts w:cs="David" w:hint="cs"/>
          <w:u w:val="single"/>
          <w:rtl/>
        </w:rPr>
        <w:t>אורית זוארץ</w:t>
      </w:r>
      <w:r w:rsidRPr="00E36EB4">
        <w:rPr>
          <w:rFonts w:cs="David" w:hint="cs"/>
          <w:u w:val="single"/>
          <w:rtl/>
        </w:rPr>
        <w:t>:</w:t>
      </w:r>
    </w:p>
    <w:p w14:paraId="7E0548FA" w14:textId="77777777" w:rsidR="00116809" w:rsidRDefault="00116809" w:rsidP="00116809">
      <w:pPr>
        <w:bidi/>
        <w:jc w:val="both"/>
        <w:rPr>
          <w:rFonts w:cs="David" w:hint="cs"/>
          <w:u w:val="single"/>
          <w:rtl/>
        </w:rPr>
      </w:pPr>
    </w:p>
    <w:p w14:paraId="2BCDA0F9" w14:textId="77777777" w:rsidR="00116809" w:rsidRDefault="00116809" w:rsidP="00116809">
      <w:pPr>
        <w:bidi/>
        <w:jc w:val="both"/>
        <w:rPr>
          <w:rFonts w:cs="David" w:hint="cs"/>
          <w:rtl/>
        </w:rPr>
      </w:pPr>
      <w:r>
        <w:rPr>
          <w:rFonts w:cs="David" w:hint="cs"/>
          <w:rtl/>
        </w:rPr>
        <w:tab/>
        <w:t xml:space="preserve">כן, בניגוד אליך אני לא ישנה בלילה, כי במקום להתעסק בנושאים המרכזיים, בזכויות של אזרחי מדינת ישראל הערבים ולהגן עליהם בחירוף נפש כמו שאתם מגנים פה על איזה דיון - - - </w:t>
      </w:r>
    </w:p>
    <w:p w14:paraId="0AA53791" w14:textId="77777777" w:rsidR="00116809" w:rsidRDefault="00116809" w:rsidP="00116809">
      <w:pPr>
        <w:bidi/>
        <w:jc w:val="both"/>
        <w:rPr>
          <w:rFonts w:cs="David" w:hint="cs"/>
          <w:rtl/>
        </w:rPr>
      </w:pPr>
    </w:p>
    <w:p w14:paraId="7F51779C"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736695E1" w14:textId="77777777" w:rsidR="00116809" w:rsidRDefault="00116809" w:rsidP="00116809">
      <w:pPr>
        <w:bidi/>
        <w:jc w:val="both"/>
        <w:rPr>
          <w:rFonts w:cs="David" w:hint="cs"/>
          <w:u w:val="single"/>
          <w:rtl/>
        </w:rPr>
      </w:pPr>
    </w:p>
    <w:p w14:paraId="4190BC78" w14:textId="77777777" w:rsidR="00116809" w:rsidRDefault="00116809" w:rsidP="00116809">
      <w:pPr>
        <w:bidi/>
        <w:jc w:val="both"/>
        <w:rPr>
          <w:rFonts w:cs="David" w:hint="cs"/>
          <w:rtl/>
        </w:rPr>
      </w:pPr>
      <w:r>
        <w:rPr>
          <w:rFonts w:cs="David" w:hint="cs"/>
          <w:rtl/>
        </w:rPr>
        <w:tab/>
        <w:t xml:space="preserve">אנחנו מבקשים דיון כאן, שהכנסת תקיים דיון. </w:t>
      </w:r>
    </w:p>
    <w:p w14:paraId="689B1870" w14:textId="77777777" w:rsidR="00116809" w:rsidRDefault="00116809" w:rsidP="00116809">
      <w:pPr>
        <w:bidi/>
        <w:jc w:val="both"/>
        <w:rPr>
          <w:rFonts w:cs="David" w:hint="cs"/>
          <w:rtl/>
        </w:rPr>
      </w:pPr>
    </w:p>
    <w:p w14:paraId="21058084" w14:textId="77777777" w:rsidR="00116809" w:rsidRDefault="00116809" w:rsidP="00A63C15">
      <w:pPr>
        <w:keepNext/>
        <w:bidi/>
        <w:jc w:val="both"/>
        <w:rPr>
          <w:rFonts w:cs="David" w:hint="cs"/>
          <w:u w:val="single"/>
          <w:rtl/>
        </w:rPr>
      </w:pPr>
      <w:r>
        <w:rPr>
          <w:rFonts w:cs="David" w:hint="cs"/>
          <w:u w:val="single"/>
          <w:rtl/>
        </w:rPr>
        <w:t>אורית זוארץ</w:t>
      </w:r>
      <w:r w:rsidRPr="00E36EB4">
        <w:rPr>
          <w:rFonts w:cs="David" w:hint="cs"/>
          <w:u w:val="single"/>
          <w:rtl/>
        </w:rPr>
        <w:t>:</w:t>
      </w:r>
    </w:p>
    <w:p w14:paraId="6B201D25" w14:textId="77777777" w:rsidR="00116809" w:rsidRDefault="00116809" w:rsidP="00A63C15">
      <w:pPr>
        <w:keepNext/>
        <w:bidi/>
        <w:jc w:val="both"/>
        <w:rPr>
          <w:rFonts w:cs="David" w:hint="cs"/>
          <w:u w:val="single"/>
          <w:rtl/>
        </w:rPr>
      </w:pPr>
    </w:p>
    <w:p w14:paraId="4A0B0270" w14:textId="77777777" w:rsidR="00116809" w:rsidRDefault="00116809" w:rsidP="00116809">
      <w:pPr>
        <w:bidi/>
        <w:jc w:val="both"/>
        <w:rPr>
          <w:rFonts w:cs="David" w:hint="cs"/>
          <w:rtl/>
        </w:rPr>
      </w:pPr>
      <w:r>
        <w:rPr>
          <w:rFonts w:cs="David" w:hint="cs"/>
          <w:rtl/>
        </w:rPr>
        <w:tab/>
        <w:t xml:space="preserve">בואו נקיים דיון על ההגנה על אזרחי מדינת ישראל הערבים. לצערי הרב לפעמים זה גם מפניכם. </w:t>
      </w:r>
    </w:p>
    <w:p w14:paraId="23694F0B" w14:textId="77777777" w:rsidR="00116809" w:rsidRDefault="00116809" w:rsidP="00116809">
      <w:pPr>
        <w:bidi/>
        <w:jc w:val="both"/>
        <w:rPr>
          <w:rFonts w:cs="David" w:hint="cs"/>
          <w:rtl/>
        </w:rPr>
      </w:pPr>
    </w:p>
    <w:p w14:paraId="1A0A0FFF" w14:textId="77777777" w:rsidR="00116809" w:rsidRDefault="00116809" w:rsidP="00116809">
      <w:pPr>
        <w:keepNext/>
        <w:bidi/>
        <w:jc w:val="both"/>
        <w:rPr>
          <w:rFonts w:cs="David" w:hint="cs"/>
          <w:u w:val="single"/>
          <w:rtl/>
        </w:rPr>
      </w:pPr>
      <w:r>
        <w:rPr>
          <w:rFonts w:cs="David" w:hint="cs"/>
          <w:u w:val="single"/>
          <w:rtl/>
        </w:rPr>
        <w:t>ציון פיניאן</w:t>
      </w:r>
      <w:r w:rsidRPr="00E36EB4">
        <w:rPr>
          <w:rFonts w:cs="David" w:hint="cs"/>
          <w:u w:val="single"/>
          <w:rtl/>
        </w:rPr>
        <w:t>:</w:t>
      </w:r>
    </w:p>
    <w:p w14:paraId="0F14698E" w14:textId="77777777" w:rsidR="00116809" w:rsidRDefault="00116809" w:rsidP="00116809">
      <w:pPr>
        <w:keepNext/>
        <w:bidi/>
        <w:jc w:val="both"/>
        <w:rPr>
          <w:rFonts w:cs="David" w:hint="cs"/>
          <w:u w:val="single"/>
          <w:rtl/>
        </w:rPr>
      </w:pPr>
    </w:p>
    <w:p w14:paraId="1D221DBE" w14:textId="77777777" w:rsidR="00116809" w:rsidRDefault="00116809" w:rsidP="00116809">
      <w:pPr>
        <w:bidi/>
        <w:jc w:val="both"/>
        <w:rPr>
          <w:rFonts w:cs="David" w:hint="cs"/>
          <w:rtl/>
        </w:rPr>
      </w:pPr>
      <w:r>
        <w:rPr>
          <w:rFonts w:cs="David" w:hint="cs"/>
          <w:rtl/>
        </w:rPr>
        <w:tab/>
        <w:t xml:space="preserve">זו תמימות לחשוב אחרת. </w:t>
      </w:r>
    </w:p>
    <w:p w14:paraId="40DBBB7E" w14:textId="77777777" w:rsidR="00116809" w:rsidRDefault="00116809" w:rsidP="00116809">
      <w:pPr>
        <w:bidi/>
        <w:jc w:val="both"/>
        <w:rPr>
          <w:rFonts w:cs="David" w:hint="cs"/>
          <w:rtl/>
        </w:rPr>
      </w:pPr>
    </w:p>
    <w:p w14:paraId="48B4B6D3" w14:textId="77777777" w:rsidR="00116809" w:rsidRPr="0073607F" w:rsidRDefault="00116809" w:rsidP="00116809">
      <w:pPr>
        <w:tabs>
          <w:tab w:val="left" w:pos="1221"/>
        </w:tabs>
        <w:bidi/>
        <w:jc w:val="both"/>
        <w:rPr>
          <w:rFonts w:cs="David" w:hint="cs"/>
          <w:rtl/>
        </w:rPr>
      </w:pPr>
      <w:r w:rsidRPr="0073607F">
        <w:rPr>
          <w:rFonts w:cs="David" w:hint="cs"/>
          <w:u w:val="single"/>
          <w:rtl/>
        </w:rPr>
        <w:t>היו"ר יריב לוין:</w:t>
      </w:r>
    </w:p>
    <w:p w14:paraId="57D6A5A0" w14:textId="77777777" w:rsidR="00116809" w:rsidRDefault="00116809" w:rsidP="00116809">
      <w:pPr>
        <w:tabs>
          <w:tab w:val="left" w:pos="1221"/>
        </w:tabs>
        <w:bidi/>
        <w:jc w:val="both"/>
        <w:rPr>
          <w:rFonts w:cs="David" w:hint="cs"/>
          <w:rtl/>
        </w:rPr>
      </w:pPr>
    </w:p>
    <w:p w14:paraId="609CD752" w14:textId="77777777" w:rsidR="00116809" w:rsidRDefault="00116809" w:rsidP="00116809">
      <w:pPr>
        <w:bidi/>
        <w:jc w:val="both"/>
        <w:rPr>
          <w:rFonts w:cs="David" w:hint="cs"/>
          <w:rtl/>
        </w:rPr>
      </w:pPr>
      <w:r>
        <w:rPr>
          <w:rFonts w:cs="David" w:hint="cs"/>
          <w:rtl/>
        </w:rPr>
        <w:tab/>
        <w:t xml:space="preserve"> חבר הכנסת שנלר, אחרון הדוברים ואחר כך הצבעה. </w:t>
      </w:r>
    </w:p>
    <w:p w14:paraId="7BFD49B7" w14:textId="77777777" w:rsidR="00116809" w:rsidRDefault="00116809" w:rsidP="00116809">
      <w:pPr>
        <w:bidi/>
        <w:jc w:val="both"/>
        <w:rPr>
          <w:rFonts w:cs="David" w:hint="cs"/>
          <w:rtl/>
        </w:rPr>
      </w:pPr>
    </w:p>
    <w:p w14:paraId="3F01E505" w14:textId="77777777" w:rsidR="00116809" w:rsidRDefault="00116809" w:rsidP="00116809">
      <w:pPr>
        <w:bidi/>
        <w:jc w:val="both"/>
        <w:rPr>
          <w:rFonts w:cs="David" w:hint="cs"/>
          <w:u w:val="single"/>
          <w:rtl/>
        </w:rPr>
      </w:pPr>
      <w:r>
        <w:rPr>
          <w:rFonts w:cs="David" w:hint="cs"/>
          <w:u w:val="single"/>
          <w:rtl/>
        </w:rPr>
        <w:t>עתניאל שנלר</w:t>
      </w:r>
      <w:r w:rsidRPr="00E36EB4">
        <w:rPr>
          <w:rFonts w:cs="David" w:hint="cs"/>
          <w:u w:val="single"/>
          <w:rtl/>
        </w:rPr>
        <w:t>:</w:t>
      </w:r>
    </w:p>
    <w:p w14:paraId="46BBCE40" w14:textId="77777777" w:rsidR="00116809" w:rsidRDefault="00116809" w:rsidP="00116809">
      <w:pPr>
        <w:bidi/>
        <w:jc w:val="both"/>
        <w:rPr>
          <w:rFonts w:cs="David" w:hint="cs"/>
          <w:u w:val="single"/>
          <w:rtl/>
        </w:rPr>
      </w:pPr>
    </w:p>
    <w:p w14:paraId="2DE45A7F" w14:textId="77777777" w:rsidR="00116809" w:rsidRDefault="00116809" w:rsidP="00116809">
      <w:pPr>
        <w:bidi/>
        <w:jc w:val="both"/>
        <w:rPr>
          <w:rFonts w:cs="David" w:hint="cs"/>
          <w:rtl/>
        </w:rPr>
      </w:pPr>
      <w:r>
        <w:rPr>
          <w:rFonts w:cs="David" w:hint="cs"/>
          <w:rtl/>
        </w:rPr>
        <w:tab/>
        <w:t xml:space="preserve">התלבטתי אם בכלל לומר מילה, כי אני לא בטוח שהדיון מכבד אותנו. אני חושב שהדיון צריך לחזק את מדינת ישראל ואני לא בטוח שהדיון שאתם מציעים יחזק את מדינת ישראל. אני לא בטוח שהוא יחזק את המנהיגות של ערביי ישראל. אני לא בטוח שהדיון שאתם מבקשים לעשות יצור את הבידול ביניכם, כנבחרים של הציבור הישראלי הערבי, הנאמן - - - </w:t>
      </w:r>
    </w:p>
    <w:p w14:paraId="2C708D89" w14:textId="77777777" w:rsidR="00116809" w:rsidRDefault="00116809" w:rsidP="00116809">
      <w:pPr>
        <w:bidi/>
        <w:jc w:val="both"/>
        <w:rPr>
          <w:rFonts w:cs="David" w:hint="cs"/>
          <w:rtl/>
        </w:rPr>
      </w:pPr>
    </w:p>
    <w:p w14:paraId="74F27A9C"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1556BB92" w14:textId="77777777" w:rsidR="00116809" w:rsidRDefault="00116809" w:rsidP="00116809">
      <w:pPr>
        <w:bidi/>
        <w:jc w:val="both"/>
        <w:rPr>
          <w:rFonts w:cs="David" w:hint="cs"/>
          <w:u w:val="single"/>
          <w:rtl/>
        </w:rPr>
      </w:pPr>
    </w:p>
    <w:p w14:paraId="3B667E1F" w14:textId="77777777" w:rsidR="00116809" w:rsidRDefault="00116809" w:rsidP="00116809">
      <w:pPr>
        <w:bidi/>
        <w:ind w:firstLine="720"/>
        <w:jc w:val="both"/>
        <w:rPr>
          <w:rFonts w:cs="David" w:hint="cs"/>
          <w:rtl/>
        </w:rPr>
      </w:pPr>
      <w:r>
        <w:rPr>
          <w:rFonts w:cs="David" w:hint="cs"/>
          <w:rtl/>
        </w:rPr>
        <w:t xml:space="preserve">מה  זה קשור? אנחנו מבקשים דיון בעניין. </w:t>
      </w:r>
    </w:p>
    <w:p w14:paraId="660139EF" w14:textId="77777777" w:rsidR="00116809" w:rsidRDefault="00116809" w:rsidP="00116809">
      <w:pPr>
        <w:bidi/>
        <w:ind w:firstLine="720"/>
        <w:jc w:val="both"/>
        <w:rPr>
          <w:rFonts w:cs="David" w:hint="cs"/>
          <w:rtl/>
        </w:rPr>
      </w:pPr>
    </w:p>
    <w:p w14:paraId="58187B63" w14:textId="77777777" w:rsidR="00116809" w:rsidRDefault="00116809" w:rsidP="00116809">
      <w:pPr>
        <w:bidi/>
        <w:jc w:val="both"/>
        <w:rPr>
          <w:rFonts w:cs="David" w:hint="cs"/>
          <w:u w:val="single"/>
          <w:rtl/>
        </w:rPr>
      </w:pPr>
      <w:r>
        <w:rPr>
          <w:rFonts w:cs="David" w:hint="cs"/>
          <w:u w:val="single"/>
          <w:rtl/>
        </w:rPr>
        <w:t>היו"ר יריב לוין</w:t>
      </w:r>
      <w:r w:rsidRPr="00E36EB4">
        <w:rPr>
          <w:rFonts w:cs="David" w:hint="cs"/>
          <w:u w:val="single"/>
          <w:rtl/>
        </w:rPr>
        <w:t>:</w:t>
      </w:r>
    </w:p>
    <w:p w14:paraId="3E425E94" w14:textId="77777777" w:rsidR="00116809" w:rsidRDefault="00116809" w:rsidP="00116809">
      <w:pPr>
        <w:bidi/>
        <w:jc w:val="both"/>
        <w:rPr>
          <w:rFonts w:cs="David" w:hint="cs"/>
          <w:u w:val="single"/>
          <w:rtl/>
        </w:rPr>
      </w:pPr>
    </w:p>
    <w:p w14:paraId="133336E6" w14:textId="77777777" w:rsidR="00116809" w:rsidRDefault="00116809" w:rsidP="00116809">
      <w:pPr>
        <w:bidi/>
        <w:ind w:firstLine="720"/>
        <w:jc w:val="both"/>
        <w:rPr>
          <w:rFonts w:cs="David" w:hint="cs"/>
          <w:rtl/>
        </w:rPr>
      </w:pPr>
      <w:r>
        <w:rPr>
          <w:rFonts w:cs="David" w:hint="cs"/>
          <w:rtl/>
        </w:rPr>
        <w:t xml:space="preserve">חבר הכנסת אלסאנע, אתה לא יכול להפריע בכל משפט. הוא שמע אותך בשקט, תן לו לדבר. </w:t>
      </w:r>
    </w:p>
    <w:p w14:paraId="2ECDD4F2" w14:textId="77777777" w:rsidR="00116809" w:rsidRDefault="00116809" w:rsidP="00116809">
      <w:pPr>
        <w:bidi/>
        <w:ind w:firstLine="720"/>
        <w:jc w:val="both"/>
        <w:rPr>
          <w:rFonts w:cs="David" w:hint="cs"/>
          <w:rtl/>
        </w:rPr>
      </w:pPr>
    </w:p>
    <w:p w14:paraId="296F1504"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258610C6" w14:textId="77777777" w:rsidR="00116809" w:rsidRDefault="00116809" w:rsidP="00116809">
      <w:pPr>
        <w:bidi/>
        <w:jc w:val="both"/>
        <w:rPr>
          <w:rFonts w:cs="David" w:hint="cs"/>
          <w:u w:val="single"/>
          <w:rtl/>
        </w:rPr>
      </w:pPr>
    </w:p>
    <w:p w14:paraId="233E3900" w14:textId="77777777" w:rsidR="00116809" w:rsidRDefault="00116809" w:rsidP="00116809">
      <w:pPr>
        <w:bidi/>
        <w:ind w:firstLine="720"/>
        <w:jc w:val="both"/>
        <w:rPr>
          <w:rFonts w:cs="David" w:hint="cs"/>
          <w:rtl/>
        </w:rPr>
      </w:pPr>
      <w:r>
        <w:rPr>
          <w:rFonts w:cs="David" w:hint="cs"/>
          <w:rtl/>
        </w:rPr>
        <w:t xml:space="preserve">אנחנו מבקשים דיון, מה הבידול? הדבר המביש היחידי זה זיוף הדרכונים ומה שהיה. </w:t>
      </w:r>
    </w:p>
    <w:p w14:paraId="251D69E7" w14:textId="77777777" w:rsidR="00116809" w:rsidRDefault="00116809" w:rsidP="00116809">
      <w:pPr>
        <w:bidi/>
        <w:ind w:firstLine="720"/>
        <w:jc w:val="both"/>
        <w:rPr>
          <w:rFonts w:cs="David" w:hint="cs"/>
          <w:rtl/>
        </w:rPr>
      </w:pPr>
    </w:p>
    <w:p w14:paraId="74747F88" w14:textId="77777777" w:rsidR="00116809" w:rsidRDefault="00116809" w:rsidP="00116809">
      <w:pPr>
        <w:bidi/>
        <w:jc w:val="both"/>
        <w:rPr>
          <w:rFonts w:cs="David" w:hint="cs"/>
          <w:u w:val="single"/>
          <w:rtl/>
        </w:rPr>
      </w:pPr>
      <w:r>
        <w:rPr>
          <w:rFonts w:cs="David" w:hint="cs"/>
          <w:u w:val="single"/>
          <w:rtl/>
        </w:rPr>
        <w:t>עתניאל שנלר</w:t>
      </w:r>
      <w:r w:rsidRPr="00E36EB4">
        <w:rPr>
          <w:rFonts w:cs="David" w:hint="cs"/>
          <w:u w:val="single"/>
          <w:rtl/>
        </w:rPr>
        <w:t>:</w:t>
      </w:r>
    </w:p>
    <w:p w14:paraId="344D8296" w14:textId="77777777" w:rsidR="00116809" w:rsidRDefault="00116809" w:rsidP="00116809">
      <w:pPr>
        <w:bidi/>
        <w:jc w:val="both"/>
        <w:rPr>
          <w:rFonts w:cs="David" w:hint="cs"/>
          <w:u w:val="single"/>
          <w:rtl/>
        </w:rPr>
      </w:pPr>
    </w:p>
    <w:p w14:paraId="1C9789D7" w14:textId="77777777" w:rsidR="00116809" w:rsidRDefault="00116809" w:rsidP="00116809">
      <w:pPr>
        <w:bidi/>
        <w:ind w:firstLine="720"/>
        <w:jc w:val="both"/>
        <w:rPr>
          <w:rFonts w:cs="David" w:hint="cs"/>
          <w:rtl/>
        </w:rPr>
      </w:pPr>
      <w:r>
        <w:rPr>
          <w:rFonts w:cs="David" w:hint="cs"/>
          <w:rtl/>
        </w:rPr>
        <w:t xml:space="preserve">אני מודה לך על ההבהרה, הוספת עוד לדיון החשוב הזה במילים שעכשיו אמרת. ובכל זאת צריך ליצור בידול בין נבחרי ציבור המזדהים עם אויבי ישראל לבין נבחרי ציבור נאמנים. ובכל זאת צריך ליצור בידול בין חברי כנסת נאמנים למדינה לבין חברי כנסת אחרים, כמו עזמי בשארה, שריגלו ונעלמו. </w:t>
      </w:r>
    </w:p>
    <w:p w14:paraId="7C8FAC4F" w14:textId="77777777" w:rsidR="00116809" w:rsidRDefault="00116809" w:rsidP="00116809">
      <w:pPr>
        <w:bidi/>
        <w:ind w:firstLine="720"/>
        <w:jc w:val="both"/>
        <w:rPr>
          <w:rFonts w:cs="David" w:hint="cs"/>
          <w:rtl/>
        </w:rPr>
      </w:pPr>
    </w:p>
    <w:p w14:paraId="2ED23D2C" w14:textId="77777777" w:rsidR="00116809" w:rsidRDefault="00116809" w:rsidP="00116809">
      <w:pPr>
        <w:bidi/>
        <w:ind w:firstLine="720"/>
        <w:jc w:val="both"/>
        <w:rPr>
          <w:rFonts w:cs="David" w:hint="cs"/>
          <w:rtl/>
        </w:rPr>
      </w:pPr>
      <w:r>
        <w:rPr>
          <w:rFonts w:cs="David" w:hint="cs"/>
          <w:rtl/>
        </w:rPr>
        <w:t>אבל אני לא מבין מדוע להתנגד לדיון, כי הרי הודיעו כבר שמי שלכאורה חשוד ברצח הוא נציג של החמאס. החמאס הודיע את זה. החמאס רצח מישהו וחיסל מישהו בדובאי. אז מה אתם רוצים? הרי בסופו של יום מה הוא מבקש? הוא מבקש לבוא ולהגיד שהחמאס הורג את אנשיו. זה מה שהוא רוצה להגיד, אז למה אתם מתנגדים?</w:t>
      </w:r>
    </w:p>
    <w:p w14:paraId="52819F2B" w14:textId="77777777" w:rsidR="00116809" w:rsidRDefault="00116809" w:rsidP="00116809">
      <w:pPr>
        <w:bidi/>
        <w:ind w:firstLine="720"/>
        <w:jc w:val="both"/>
        <w:rPr>
          <w:rFonts w:cs="David" w:hint="cs"/>
          <w:rtl/>
        </w:rPr>
      </w:pPr>
    </w:p>
    <w:p w14:paraId="51C41AD3" w14:textId="77777777" w:rsidR="00116809" w:rsidRDefault="00116809" w:rsidP="00116809">
      <w:pPr>
        <w:bidi/>
        <w:jc w:val="both"/>
        <w:rPr>
          <w:rFonts w:cs="David" w:hint="cs"/>
          <w:u w:val="single"/>
          <w:rtl/>
        </w:rPr>
      </w:pPr>
      <w:r>
        <w:rPr>
          <w:rFonts w:cs="David" w:hint="cs"/>
          <w:u w:val="single"/>
          <w:rtl/>
        </w:rPr>
        <w:t>רוברט אילטוב</w:t>
      </w:r>
      <w:r w:rsidRPr="00E36EB4">
        <w:rPr>
          <w:rFonts w:cs="David" w:hint="cs"/>
          <w:u w:val="single"/>
          <w:rtl/>
        </w:rPr>
        <w:t>:</w:t>
      </w:r>
    </w:p>
    <w:p w14:paraId="6B45E133" w14:textId="77777777" w:rsidR="00116809" w:rsidRDefault="00116809" w:rsidP="00116809">
      <w:pPr>
        <w:bidi/>
        <w:jc w:val="both"/>
        <w:rPr>
          <w:rFonts w:cs="David" w:hint="cs"/>
          <w:u w:val="single"/>
          <w:rtl/>
        </w:rPr>
      </w:pPr>
    </w:p>
    <w:p w14:paraId="72DD457B" w14:textId="77777777" w:rsidR="00116809" w:rsidRDefault="00116809" w:rsidP="00116809">
      <w:pPr>
        <w:bidi/>
        <w:jc w:val="both"/>
        <w:rPr>
          <w:rFonts w:cs="David" w:hint="cs"/>
          <w:rtl/>
        </w:rPr>
      </w:pPr>
      <w:r>
        <w:rPr>
          <w:rFonts w:cs="David" w:hint="cs"/>
          <w:rtl/>
        </w:rPr>
        <w:tab/>
        <w:t>מנהיגיו של חבר הכנסת.</w:t>
      </w:r>
    </w:p>
    <w:p w14:paraId="2DBF6583" w14:textId="77777777" w:rsidR="00116809" w:rsidRDefault="00116809" w:rsidP="00116809">
      <w:pPr>
        <w:bidi/>
        <w:jc w:val="both"/>
        <w:rPr>
          <w:rFonts w:cs="David" w:hint="cs"/>
          <w:rtl/>
        </w:rPr>
      </w:pPr>
    </w:p>
    <w:p w14:paraId="22A626BD" w14:textId="77777777" w:rsidR="00116809" w:rsidRDefault="00116809" w:rsidP="00116809">
      <w:pPr>
        <w:bidi/>
        <w:jc w:val="both"/>
        <w:rPr>
          <w:rFonts w:cs="David" w:hint="cs"/>
          <w:u w:val="single"/>
          <w:rtl/>
        </w:rPr>
      </w:pPr>
      <w:r>
        <w:rPr>
          <w:rFonts w:cs="David" w:hint="cs"/>
          <w:u w:val="single"/>
          <w:rtl/>
        </w:rPr>
        <w:t>עתניאל שנלר</w:t>
      </w:r>
      <w:r w:rsidRPr="00E36EB4">
        <w:rPr>
          <w:rFonts w:cs="David" w:hint="cs"/>
          <w:u w:val="single"/>
          <w:rtl/>
        </w:rPr>
        <w:t>:</w:t>
      </w:r>
    </w:p>
    <w:p w14:paraId="5B28D376" w14:textId="77777777" w:rsidR="00116809" w:rsidRDefault="00116809" w:rsidP="00116809">
      <w:pPr>
        <w:bidi/>
        <w:jc w:val="both"/>
        <w:rPr>
          <w:rFonts w:cs="David" w:hint="cs"/>
          <w:u w:val="single"/>
          <w:rtl/>
        </w:rPr>
      </w:pPr>
    </w:p>
    <w:p w14:paraId="4845358D" w14:textId="77777777" w:rsidR="00116809" w:rsidRDefault="00116809" w:rsidP="00116809">
      <w:pPr>
        <w:bidi/>
        <w:jc w:val="both"/>
        <w:rPr>
          <w:rFonts w:cs="David" w:hint="cs"/>
          <w:rtl/>
        </w:rPr>
      </w:pPr>
      <w:r>
        <w:rPr>
          <w:rFonts w:cs="David" w:hint="cs"/>
          <w:rtl/>
        </w:rPr>
        <w:tab/>
        <w:t xml:space="preserve">יותר מזה, אני גם לא מבין מה רע במילים: פרשת הדרכונים הישראלים </w:t>
      </w:r>
      <w:r>
        <w:rPr>
          <w:rFonts w:cs="David"/>
          <w:rtl/>
        </w:rPr>
        <w:t>–</w:t>
      </w:r>
      <w:r>
        <w:rPr>
          <w:rFonts w:cs="David" w:hint="cs"/>
          <w:rtl/>
        </w:rPr>
        <w:t xml:space="preserve">כנראה -  המזויפים </w:t>
      </w:r>
      <w:r>
        <w:rPr>
          <w:rFonts w:cs="David"/>
          <w:rtl/>
        </w:rPr>
        <w:t>–</w:t>
      </w:r>
      <w:r>
        <w:rPr>
          <w:rFonts w:cs="David" w:hint="cs"/>
          <w:rtl/>
        </w:rPr>
        <w:t xml:space="preserve"> כנראה </w:t>
      </w:r>
      <w:r>
        <w:rPr>
          <w:rFonts w:cs="David"/>
          <w:rtl/>
        </w:rPr>
        <w:t>–</w:t>
      </w:r>
      <w:r>
        <w:rPr>
          <w:rFonts w:cs="David" w:hint="cs"/>
          <w:rtl/>
        </w:rPr>
        <w:t xml:space="preserve"> של חלק מנציגי ערביי ישראל בכנסת. אולי זה הדרכון המזויף. </w:t>
      </w:r>
    </w:p>
    <w:p w14:paraId="22243A57" w14:textId="77777777" w:rsidR="00116809" w:rsidRDefault="00116809" w:rsidP="00116809">
      <w:pPr>
        <w:bidi/>
        <w:jc w:val="both"/>
        <w:rPr>
          <w:rFonts w:cs="David" w:hint="cs"/>
          <w:rtl/>
        </w:rPr>
      </w:pPr>
    </w:p>
    <w:p w14:paraId="62DEE675" w14:textId="77777777" w:rsidR="00116809" w:rsidRDefault="00116809" w:rsidP="00116809">
      <w:pPr>
        <w:bidi/>
        <w:jc w:val="both"/>
        <w:rPr>
          <w:rFonts w:cs="David" w:hint="cs"/>
          <w:rtl/>
        </w:rPr>
      </w:pPr>
      <w:r>
        <w:rPr>
          <w:rFonts w:cs="David" w:hint="cs"/>
          <w:rtl/>
        </w:rPr>
        <w:tab/>
        <w:t xml:space="preserve">אני מציע להסיר את הנושא מסדר היום, קרי לא לקבל את הערעור. </w:t>
      </w:r>
    </w:p>
    <w:p w14:paraId="1C3C01F4" w14:textId="77777777" w:rsidR="00116809" w:rsidRDefault="00116809" w:rsidP="00116809">
      <w:pPr>
        <w:bidi/>
        <w:jc w:val="both"/>
        <w:rPr>
          <w:rFonts w:cs="David" w:hint="cs"/>
          <w:rtl/>
        </w:rPr>
      </w:pPr>
    </w:p>
    <w:p w14:paraId="4523B340" w14:textId="77777777" w:rsidR="00116809" w:rsidRPr="0073607F" w:rsidRDefault="00116809" w:rsidP="00A63C15">
      <w:pPr>
        <w:keepNext/>
        <w:tabs>
          <w:tab w:val="left" w:pos="1221"/>
        </w:tabs>
        <w:bidi/>
        <w:jc w:val="both"/>
        <w:rPr>
          <w:rFonts w:cs="David" w:hint="cs"/>
          <w:rtl/>
        </w:rPr>
      </w:pPr>
      <w:r w:rsidRPr="0073607F">
        <w:rPr>
          <w:rFonts w:cs="David" w:hint="cs"/>
          <w:u w:val="single"/>
          <w:rtl/>
        </w:rPr>
        <w:t>היו"ר יריב לוין:</w:t>
      </w:r>
    </w:p>
    <w:p w14:paraId="05A06E47" w14:textId="77777777" w:rsidR="00116809" w:rsidRDefault="00116809" w:rsidP="00A63C15">
      <w:pPr>
        <w:keepNext/>
        <w:tabs>
          <w:tab w:val="left" w:pos="1221"/>
        </w:tabs>
        <w:bidi/>
        <w:jc w:val="both"/>
        <w:rPr>
          <w:rFonts w:cs="David" w:hint="cs"/>
          <w:rtl/>
        </w:rPr>
      </w:pPr>
    </w:p>
    <w:p w14:paraId="76B34CF7" w14:textId="77777777" w:rsidR="00116809" w:rsidRDefault="00116809" w:rsidP="00116809">
      <w:pPr>
        <w:bidi/>
        <w:jc w:val="both"/>
        <w:rPr>
          <w:rFonts w:cs="David" w:hint="cs"/>
          <w:rtl/>
        </w:rPr>
      </w:pPr>
      <w:r>
        <w:rPr>
          <w:rFonts w:cs="David" w:hint="cs"/>
          <w:rtl/>
        </w:rPr>
        <w:tab/>
        <w:t xml:space="preserve"> אני עובר להצבעה. מי בעד לקבל את הערעור של חבר הכנסת אלסאנע? מי נגד?</w:t>
      </w:r>
    </w:p>
    <w:p w14:paraId="579CA241" w14:textId="77777777" w:rsidR="00116809" w:rsidRDefault="00116809" w:rsidP="00116809">
      <w:pPr>
        <w:bidi/>
        <w:jc w:val="both"/>
        <w:rPr>
          <w:rFonts w:cs="David" w:hint="cs"/>
          <w:rtl/>
        </w:rPr>
      </w:pPr>
    </w:p>
    <w:p w14:paraId="2F0981A3" w14:textId="77777777" w:rsidR="00116809" w:rsidRDefault="00116809" w:rsidP="00116809">
      <w:pPr>
        <w:keepNext/>
        <w:bidi/>
        <w:jc w:val="center"/>
        <w:rPr>
          <w:rFonts w:cs="David" w:hint="cs"/>
          <w:b/>
          <w:bCs/>
          <w:rtl/>
        </w:rPr>
      </w:pPr>
      <w:r>
        <w:rPr>
          <w:rFonts w:cs="David" w:hint="cs"/>
          <w:b/>
          <w:bCs/>
          <w:rtl/>
        </w:rPr>
        <w:t>ה צ ב ע ה</w:t>
      </w:r>
    </w:p>
    <w:p w14:paraId="1ABF24E1" w14:textId="77777777" w:rsidR="00116809" w:rsidRDefault="00116809" w:rsidP="00116809">
      <w:pPr>
        <w:keepNext/>
        <w:bidi/>
        <w:jc w:val="center"/>
        <w:rPr>
          <w:rFonts w:cs="David" w:hint="cs"/>
          <w:b/>
          <w:bCs/>
          <w:rtl/>
        </w:rPr>
      </w:pPr>
    </w:p>
    <w:p w14:paraId="31F69D56" w14:textId="77777777" w:rsidR="00116809" w:rsidRDefault="00116809" w:rsidP="00116809">
      <w:pPr>
        <w:keepNext/>
        <w:bidi/>
        <w:jc w:val="center"/>
        <w:rPr>
          <w:rFonts w:cs="David" w:hint="cs"/>
          <w:rtl/>
        </w:rPr>
      </w:pPr>
      <w:r>
        <w:rPr>
          <w:rFonts w:cs="David" w:hint="cs"/>
          <w:rtl/>
        </w:rPr>
        <w:t xml:space="preserve">בעד </w:t>
      </w:r>
      <w:r>
        <w:rPr>
          <w:rFonts w:cs="David"/>
          <w:rtl/>
        </w:rPr>
        <w:t>–</w:t>
      </w:r>
      <w:r>
        <w:rPr>
          <w:rFonts w:cs="David" w:hint="cs"/>
          <w:rtl/>
        </w:rPr>
        <w:t xml:space="preserve"> 1</w:t>
      </w:r>
    </w:p>
    <w:p w14:paraId="5CFEBEA9" w14:textId="77777777" w:rsidR="00116809" w:rsidRDefault="00116809" w:rsidP="00116809">
      <w:pPr>
        <w:keepNext/>
        <w:bidi/>
        <w:jc w:val="center"/>
        <w:rPr>
          <w:rFonts w:cs="David" w:hint="cs"/>
          <w:rtl/>
        </w:rPr>
      </w:pPr>
      <w:r>
        <w:rPr>
          <w:rFonts w:cs="David" w:hint="cs"/>
          <w:rtl/>
        </w:rPr>
        <w:t xml:space="preserve">נגד </w:t>
      </w:r>
      <w:r>
        <w:rPr>
          <w:rFonts w:cs="David"/>
          <w:rtl/>
        </w:rPr>
        <w:t>–</w:t>
      </w:r>
      <w:r>
        <w:rPr>
          <w:rFonts w:cs="David" w:hint="cs"/>
          <w:rtl/>
        </w:rPr>
        <w:t xml:space="preserve"> 10</w:t>
      </w:r>
    </w:p>
    <w:p w14:paraId="33E5521B" w14:textId="77777777" w:rsidR="00116809" w:rsidRDefault="00116809" w:rsidP="00116809">
      <w:pPr>
        <w:keepNext/>
        <w:bidi/>
        <w:jc w:val="center"/>
        <w:rPr>
          <w:rFonts w:cs="David" w:hint="cs"/>
          <w:rtl/>
        </w:rPr>
      </w:pPr>
      <w:r>
        <w:rPr>
          <w:rFonts w:cs="David" w:hint="cs"/>
          <w:rtl/>
        </w:rPr>
        <w:t>הערעור לא נתקבל.</w:t>
      </w:r>
    </w:p>
    <w:p w14:paraId="7F8BA12F" w14:textId="77777777" w:rsidR="00116809" w:rsidRDefault="00116809" w:rsidP="00116809">
      <w:pPr>
        <w:bidi/>
        <w:jc w:val="both"/>
        <w:rPr>
          <w:rFonts w:cs="David" w:hint="cs"/>
          <w:rtl/>
        </w:rPr>
      </w:pPr>
    </w:p>
    <w:p w14:paraId="2AB37DF0" w14:textId="77777777" w:rsidR="00116809" w:rsidRPr="004F53F2" w:rsidRDefault="00116809" w:rsidP="00116809">
      <w:pPr>
        <w:bidi/>
        <w:rPr>
          <w:rFonts w:cs="David" w:hint="cs"/>
          <w:u w:val="single"/>
          <w:rtl/>
        </w:rPr>
      </w:pPr>
      <w:r w:rsidRPr="004F53F2">
        <w:rPr>
          <w:rFonts w:cs="David" w:hint="cs"/>
          <w:u w:val="single"/>
          <w:rtl/>
        </w:rPr>
        <w:t>היו"ר יריב לוין:</w:t>
      </w:r>
    </w:p>
    <w:p w14:paraId="42F32F63" w14:textId="77777777" w:rsidR="00116809" w:rsidRPr="00DB6A29" w:rsidRDefault="00116809" w:rsidP="00116809">
      <w:pPr>
        <w:bidi/>
        <w:rPr>
          <w:rFonts w:cs="David" w:hint="cs"/>
          <w:rtl/>
        </w:rPr>
      </w:pPr>
    </w:p>
    <w:p w14:paraId="066DC295" w14:textId="77777777" w:rsidR="00116809" w:rsidRDefault="00116809" w:rsidP="00116809">
      <w:pPr>
        <w:bidi/>
        <w:jc w:val="both"/>
        <w:rPr>
          <w:rFonts w:cs="David" w:hint="cs"/>
          <w:rtl/>
        </w:rPr>
      </w:pPr>
      <w:r w:rsidRPr="00DB6A29">
        <w:rPr>
          <w:rFonts w:cs="David" w:hint="cs"/>
          <w:rtl/>
        </w:rPr>
        <w:tab/>
      </w:r>
      <w:r>
        <w:rPr>
          <w:rFonts w:cs="David" w:hint="cs"/>
          <w:rtl/>
        </w:rPr>
        <w:t xml:space="preserve">ברוב של עשרה מול קול אחד הוחלט לדחות את הערעור. תודה. </w:t>
      </w:r>
    </w:p>
    <w:p w14:paraId="3BCE8AE5" w14:textId="77777777" w:rsidR="00116809" w:rsidRDefault="00116809" w:rsidP="00116809">
      <w:pPr>
        <w:bidi/>
        <w:jc w:val="both"/>
        <w:rPr>
          <w:rFonts w:cs="David" w:hint="cs"/>
          <w:rtl/>
        </w:rPr>
      </w:pPr>
    </w:p>
    <w:p w14:paraId="7DB358F1" w14:textId="77777777" w:rsidR="00116809" w:rsidRDefault="00116809" w:rsidP="00116809">
      <w:pPr>
        <w:bidi/>
        <w:jc w:val="both"/>
        <w:rPr>
          <w:rFonts w:cs="David" w:hint="cs"/>
          <w:u w:val="single"/>
          <w:rtl/>
        </w:rPr>
      </w:pPr>
      <w:r>
        <w:rPr>
          <w:rFonts w:cs="David" w:hint="cs"/>
          <w:u w:val="single"/>
          <w:rtl/>
        </w:rPr>
        <w:t>אחמד טיבי</w:t>
      </w:r>
      <w:r w:rsidRPr="00E36EB4">
        <w:rPr>
          <w:rFonts w:cs="David" w:hint="cs"/>
          <w:u w:val="single"/>
          <w:rtl/>
        </w:rPr>
        <w:t>:</w:t>
      </w:r>
    </w:p>
    <w:p w14:paraId="64680903" w14:textId="77777777" w:rsidR="00116809" w:rsidRDefault="00116809" w:rsidP="00116809">
      <w:pPr>
        <w:bidi/>
        <w:jc w:val="both"/>
        <w:rPr>
          <w:rFonts w:cs="David" w:hint="cs"/>
          <w:u w:val="single"/>
          <w:rtl/>
        </w:rPr>
      </w:pPr>
    </w:p>
    <w:p w14:paraId="062EB4D9" w14:textId="77777777" w:rsidR="00116809" w:rsidRDefault="00116809" w:rsidP="00116809">
      <w:pPr>
        <w:bidi/>
        <w:jc w:val="both"/>
        <w:rPr>
          <w:rFonts w:cs="David" w:hint="cs"/>
          <w:rtl/>
        </w:rPr>
      </w:pPr>
      <w:r>
        <w:rPr>
          <w:rFonts w:cs="David" w:hint="cs"/>
          <w:rtl/>
        </w:rPr>
        <w:tab/>
        <w:t xml:space="preserve">האמת היא שטוב שלא חיסלתם אותנו. </w:t>
      </w:r>
    </w:p>
    <w:p w14:paraId="48DCACDE" w14:textId="77777777" w:rsidR="00116809" w:rsidRDefault="00116809" w:rsidP="00116809">
      <w:pPr>
        <w:bidi/>
        <w:jc w:val="both"/>
        <w:rPr>
          <w:rFonts w:cs="David" w:hint="cs"/>
          <w:rtl/>
        </w:rPr>
      </w:pPr>
    </w:p>
    <w:p w14:paraId="54E097CA" w14:textId="77777777" w:rsidR="00116809" w:rsidRDefault="00116809" w:rsidP="00116809">
      <w:pPr>
        <w:bidi/>
        <w:jc w:val="both"/>
        <w:rPr>
          <w:rFonts w:cs="David" w:hint="cs"/>
          <w:u w:val="single"/>
          <w:rtl/>
        </w:rPr>
      </w:pPr>
      <w:r>
        <w:rPr>
          <w:rFonts w:cs="David" w:hint="cs"/>
          <w:u w:val="single"/>
          <w:rtl/>
        </w:rPr>
        <w:t>אלכס מילר</w:t>
      </w:r>
      <w:r w:rsidRPr="00E36EB4">
        <w:rPr>
          <w:rFonts w:cs="David" w:hint="cs"/>
          <w:u w:val="single"/>
          <w:rtl/>
        </w:rPr>
        <w:t>:</w:t>
      </w:r>
    </w:p>
    <w:p w14:paraId="472C03BD" w14:textId="77777777" w:rsidR="00116809" w:rsidRDefault="00116809" w:rsidP="00116809">
      <w:pPr>
        <w:bidi/>
        <w:jc w:val="both"/>
        <w:rPr>
          <w:rFonts w:cs="David" w:hint="cs"/>
          <w:u w:val="single"/>
          <w:rtl/>
        </w:rPr>
      </w:pPr>
    </w:p>
    <w:p w14:paraId="7E983DF3" w14:textId="77777777" w:rsidR="00116809" w:rsidRDefault="00116809" w:rsidP="00116809">
      <w:pPr>
        <w:bidi/>
        <w:jc w:val="both"/>
        <w:rPr>
          <w:rFonts w:cs="David" w:hint="cs"/>
          <w:rtl/>
        </w:rPr>
      </w:pPr>
      <w:r>
        <w:rPr>
          <w:rFonts w:cs="David" w:hint="cs"/>
          <w:rtl/>
        </w:rPr>
        <w:tab/>
        <w:t>אתה נוסע עוד פעם לדובאי?</w:t>
      </w:r>
    </w:p>
    <w:p w14:paraId="318DA0BE" w14:textId="77777777" w:rsidR="00116809" w:rsidRDefault="00116809" w:rsidP="00116809">
      <w:pPr>
        <w:bidi/>
        <w:jc w:val="both"/>
        <w:rPr>
          <w:rFonts w:cs="David" w:hint="cs"/>
          <w:rtl/>
        </w:rPr>
      </w:pPr>
    </w:p>
    <w:p w14:paraId="215C7078" w14:textId="77777777" w:rsidR="00116809" w:rsidRDefault="00116809" w:rsidP="00116809">
      <w:pPr>
        <w:bidi/>
        <w:jc w:val="both"/>
        <w:rPr>
          <w:rFonts w:cs="David" w:hint="cs"/>
          <w:u w:val="single"/>
          <w:rtl/>
        </w:rPr>
      </w:pPr>
      <w:r>
        <w:rPr>
          <w:rFonts w:cs="David" w:hint="cs"/>
          <w:u w:val="single"/>
          <w:rtl/>
        </w:rPr>
        <w:t>טלב אלסאנע</w:t>
      </w:r>
      <w:r w:rsidRPr="00E36EB4">
        <w:rPr>
          <w:rFonts w:cs="David" w:hint="cs"/>
          <w:u w:val="single"/>
          <w:rtl/>
        </w:rPr>
        <w:t>:</w:t>
      </w:r>
    </w:p>
    <w:p w14:paraId="72535E18" w14:textId="77777777" w:rsidR="00116809" w:rsidRDefault="00116809" w:rsidP="00116809">
      <w:pPr>
        <w:bidi/>
        <w:jc w:val="both"/>
        <w:rPr>
          <w:rFonts w:cs="David" w:hint="cs"/>
          <w:u w:val="single"/>
          <w:rtl/>
        </w:rPr>
      </w:pPr>
    </w:p>
    <w:p w14:paraId="034DA8E5" w14:textId="77777777" w:rsidR="00116809" w:rsidRDefault="00116809" w:rsidP="00116809">
      <w:pPr>
        <w:bidi/>
        <w:jc w:val="both"/>
        <w:rPr>
          <w:rFonts w:cs="David" w:hint="cs"/>
          <w:rtl/>
        </w:rPr>
      </w:pPr>
      <w:r>
        <w:rPr>
          <w:rFonts w:cs="David" w:hint="cs"/>
          <w:rtl/>
        </w:rPr>
        <w:tab/>
        <w:t xml:space="preserve">גם מחסלים וגם סותמים פיות. גם מחסלים וגם מונעים דיונים, זו הבעיה. </w:t>
      </w:r>
    </w:p>
    <w:p w14:paraId="55551B81" w14:textId="77777777" w:rsidR="00116809" w:rsidRDefault="00116809" w:rsidP="00116809">
      <w:pPr>
        <w:bidi/>
        <w:jc w:val="both"/>
        <w:rPr>
          <w:rFonts w:cs="David" w:hint="cs"/>
          <w:rtl/>
        </w:rPr>
      </w:pPr>
    </w:p>
    <w:p w14:paraId="3D0CF430" w14:textId="77777777" w:rsidR="00116809" w:rsidRPr="0073607F" w:rsidRDefault="00116809" w:rsidP="00116809">
      <w:pPr>
        <w:tabs>
          <w:tab w:val="left" w:pos="1221"/>
        </w:tabs>
        <w:bidi/>
        <w:jc w:val="both"/>
        <w:rPr>
          <w:rFonts w:cs="David" w:hint="cs"/>
          <w:rtl/>
        </w:rPr>
      </w:pPr>
      <w:r w:rsidRPr="0073607F">
        <w:rPr>
          <w:rFonts w:cs="David" w:hint="cs"/>
          <w:u w:val="single"/>
          <w:rtl/>
        </w:rPr>
        <w:t>היו"ר יריב לוין:</w:t>
      </w:r>
    </w:p>
    <w:p w14:paraId="3500BB7E" w14:textId="77777777" w:rsidR="00116809" w:rsidRDefault="00116809" w:rsidP="00116809">
      <w:pPr>
        <w:tabs>
          <w:tab w:val="left" w:pos="1221"/>
        </w:tabs>
        <w:bidi/>
        <w:jc w:val="both"/>
        <w:rPr>
          <w:rFonts w:cs="David" w:hint="cs"/>
          <w:rtl/>
        </w:rPr>
      </w:pPr>
    </w:p>
    <w:p w14:paraId="78259362" w14:textId="77777777" w:rsidR="00116809" w:rsidRDefault="00116809" w:rsidP="00116809">
      <w:pPr>
        <w:bidi/>
        <w:jc w:val="both"/>
        <w:rPr>
          <w:rFonts w:cs="David"/>
          <w:rtl/>
        </w:rPr>
      </w:pPr>
      <w:r>
        <w:rPr>
          <w:rFonts w:cs="David" w:hint="cs"/>
          <w:rtl/>
        </w:rPr>
        <w:tab/>
        <w:t xml:space="preserve"> חבר הכנסת שטרית, אני רק רוצה להפנות את תשומת לבך, הוא מתלונן שלא נותנים לשמוע אותו ואין דיון, אתה  מתלונן שהדיון ארוך מדי. אז כנראה שאנחנו בסדר. </w:t>
      </w:r>
    </w:p>
    <w:p w14:paraId="549402CC" w14:textId="77777777" w:rsidR="00116809" w:rsidRDefault="00116809" w:rsidP="00116809">
      <w:pPr>
        <w:bidi/>
        <w:jc w:val="center"/>
        <w:rPr>
          <w:rFonts w:cs="David" w:hint="cs"/>
          <w:b/>
          <w:bCs/>
          <w:u w:val="single"/>
          <w:rtl/>
        </w:rPr>
      </w:pPr>
      <w:r>
        <w:rPr>
          <w:rFonts w:cs="David"/>
          <w:rtl/>
        </w:rPr>
        <w:br w:type="page"/>
      </w:r>
      <w:r>
        <w:rPr>
          <w:rFonts w:cs="David" w:hint="cs"/>
          <w:b/>
          <w:bCs/>
          <w:u w:val="single"/>
          <w:rtl/>
        </w:rPr>
        <w:t xml:space="preserve">קביעת ועדה לדיון בהצעת חוק התקשורת (בזק ושירותים)(תיקון </w:t>
      </w:r>
      <w:r>
        <w:rPr>
          <w:rFonts w:cs="David"/>
          <w:b/>
          <w:bCs/>
          <w:u w:val="single"/>
          <w:rtl/>
        </w:rPr>
        <w:t>–</w:t>
      </w:r>
      <w:r>
        <w:rPr>
          <w:rFonts w:cs="David" w:hint="cs"/>
          <w:b/>
          <w:bCs/>
          <w:u w:val="single"/>
          <w:rtl/>
        </w:rPr>
        <w:t xml:space="preserve"> הגבלת התשלום החודשי במכשיר טלפון נייד), התש"ע-2009 (פ/1771/18), הצעת חה"כ מאיר שטרית</w:t>
      </w:r>
    </w:p>
    <w:p w14:paraId="4D3C310A" w14:textId="77777777" w:rsidR="00116809" w:rsidRDefault="00116809" w:rsidP="00116809">
      <w:pPr>
        <w:bidi/>
        <w:jc w:val="both"/>
        <w:rPr>
          <w:rFonts w:cs="David" w:hint="cs"/>
          <w:b/>
          <w:bCs/>
          <w:u w:val="single"/>
          <w:rtl/>
        </w:rPr>
      </w:pPr>
    </w:p>
    <w:p w14:paraId="193219D0" w14:textId="77777777" w:rsidR="00A63C15" w:rsidRDefault="00A63C15" w:rsidP="00116809">
      <w:pPr>
        <w:tabs>
          <w:tab w:val="left" w:pos="1221"/>
        </w:tabs>
        <w:bidi/>
        <w:jc w:val="both"/>
        <w:rPr>
          <w:rFonts w:cs="David" w:hint="cs"/>
          <w:u w:val="single"/>
          <w:rtl/>
        </w:rPr>
      </w:pPr>
    </w:p>
    <w:p w14:paraId="3214F77C" w14:textId="77777777" w:rsidR="00116809" w:rsidRPr="0073607F" w:rsidRDefault="00116809" w:rsidP="00A63C15">
      <w:pPr>
        <w:tabs>
          <w:tab w:val="left" w:pos="1221"/>
        </w:tabs>
        <w:bidi/>
        <w:jc w:val="both"/>
        <w:rPr>
          <w:rFonts w:cs="David" w:hint="cs"/>
          <w:rtl/>
        </w:rPr>
      </w:pPr>
      <w:r w:rsidRPr="0073607F">
        <w:rPr>
          <w:rFonts w:cs="David" w:hint="cs"/>
          <w:u w:val="single"/>
          <w:rtl/>
        </w:rPr>
        <w:t>היו"ר יריב לוין:</w:t>
      </w:r>
    </w:p>
    <w:p w14:paraId="69672F5A" w14:textId="77777777" w:rsidR="00116809" w:rsidRDefault="00116809" w:rsidP="00116809">
      <w:pPr>
        <w:tabs>
          <w:tab w:val="left" w:pos="1221"/>
        </w:tabs>
        <w:bidi/>
        <w:jc w:val="both"/>
        <w:rPr>
          <w:rFonts w:cs="David" w:hint="cs"/>
          <w:rtl/>
        </w:rPr>
      </w:pPr>
    </w:p>
    <w:p w14:paraId="369091B2" w14:textId="77777777" w:rsidR="00116809" w:rsidRDefault="00116809" w:rsidP="00116809">
      <w:pPr>
        <w:bidi/>
        <w:jc w:val="both"/>
        <w:rPr>
          <w:rFonts w:cs="David" w:hint="cs"/>
          <w:rtl/>
        </w:rPr>
      </w:pPr>
      <w:r>
        <w:rPr>
          <w:rFonts w:cs="David" w:hint="cs"/>
          <w:rtl/>
        </w:rPr>
        <w:tab/>
        <w:t xml:space="preserve">הנושא השני על סדר היום: </w:t>
      </w:r>
      <w:r w:rsidRPr="0073607F">
        <w:rPr>
          <w:rFonts w:cs="David" w:hint="cs"/>
          <w:rtl/>
        </w:rPr>
        <w:t xml:space="preserve">קביעת ועדה לדיון בהצעת חוק התקשורת (בזק ושירותים)(תיקון </w:t>
      </w:r>
      <w:r w:rsidRPr="0073607F">
        <w:rPr>
          <w:rFonts w:cs="David"/>
          <w:rtl/>
        </w:rPr>
        <w:t>–</w:t>
      </w:r>
      <w:r w:rsidRPr="0073607F">
        <w:rPr>
          <w:rFonts w:cs="David" w:hint="cs"/>
          <w:rtl/>
        </w:rPr>
        <w:t xml:space="preserve"> הגבלת התשלום החודשי במכשיר טלפון נייד), התש"ע-2009 </w:t>
      </w:r>
      <w:r w:rsidRPr="0073607F">
        <w:rPr>
          <w:rFonts w:cs="David"/>
          <w:rtl/>
        </w:rPr>
        <w:t>–</w:t>
      </w:r>
      <w:r w:rsidRPr="0073607F">
        <w:rPr>
          <w:rFonts w:cs="David" w:hint="cs"/>
          <w:rtl/>
        </w:rPr>
        <w:t xml:space="preserve"> פ/1771/18 </w:t>
      </w:r>
      <w:r w:rsidRPr="0073607F">
        <w:rPr>
          <w:rFonts w:cs="David"/>
          <w:rtl/>
        </w:rPr>
        <w:t>–</w:t>
      </w:r>
      <w:r w:rsidRPr="0073607F">
        <w:rPr>
          <w:rFonts w:cs="David" w:hint="cs"/>
          <w:rtl/>
        </w:rPr>
        <w:t xml:space="preserve"> הצעת חה"כ מאיר שטרית</w:t>
      </w:r>
      <w:r>
        <w:rPr>
          <w:rFonts w:cs="David" w:hint="cs"/>
          <w:rtl/>
        </w:rPr>
        <w:t xml:space="preserve">. </w:t>
      </w:r>
    </w:p>
    <w:p w14:paraId="6332391F" w14:textId="77777777" w:rsidR="00116809" w:rsidRDefault="00116809" w:rsidP="00116809">
      <w:pPr>
        <w:bidi/>
        <w:jc w:val="both"/>
        <w:rPr>
          <w:rFonts w:cs="David" w:hint="cs"/>
          <w:rtl/>
        </w:rPr>
      </w:pPr>
    </w:p>
    <w:p w14:paraId="18C643D7" w14:textId="77777777" w:rsidR="00116809" w:rsidRDefault="00116809" w:rsidP="00116809">
      <w:pPr>
        <w:bidi/>
        <w:ind w:firstLine="720"/>
        <w:jc w:val="both"/>
        <w:rPr>
          <w:rFonts w:cs="David" w:hint="cs"/>
          <w:rtl/>
        </w:rPr>
      </w:pPr>
      <w:r>
        <w:rPr>
          <w:rFonts w:cs="David" w:hint="cs"/>
          <w:rtl/>
        </w:rPr>
        <w:t>במליאה נשמעו הצעות להעביר את ההצעה לדיון בוועדת המדע והטכנולוגיה או בוועדת הכלכלה או לוועדה משותפת של ועדת המדע והטכנולוגיה וועדת הכלכלה. יושב-ראש ועדת המדע והטכנולוגיה סבור כי הנושא בתחום סמכותו,  יושב-ראש ועדת הכלכלה סבור כי הנושא צריך להיות בתחום סמכותה של ועדת הכלכלה.</w:t>
      </w:r>
    </w:p>
    <w:p w14:paraId="09253FF6" w14:textId="77777777" w:rsidR="00116809" w:rsidRDefault="00116809" w:rsidP="00116809">
      <w:pPr>
        <w:bidi/>
        <w:ind w:firstLine="720"/>
        <w:jc w:val="both"/>
        <w:rPr>
          <w:rFonts w:cs="David" w:hint="cs"/>
          <w:rtl/>
        </w:rPr>
      </w:pPr>
    </w:p>
    <w:p w14:paraId="75138453" w14:textId="77777777" w:rsidR="00116809" w:rsidRDefault="00116809" w:rsidP="00116809">
      <w:pPr>
        <w:bidi/>
        <w:ind w:firstLine="720"/>
        <w:jc w:val="both"/>
        <w:rPr>
          <w:rFonts w:cs="David" w:hint="cs"/>
          <w:rtl/>
        </w:rPr>
      </w:pPr>
      <w:r>
        <w:rPr>
          <w:rFonts w:cs="David" w:hint="cs"/>
          <w:rtl/>
        </w:rPr>
        <w:t xml:space="preserve">חבר הכנסת שטרית, בבקשה. </w:t>
      </w:r>
    </w:p>
    <w:p w14:paraId="08C85AB1" w14:textId="77777777" w:rsidR="00116809" w:rsidRDefault="00116809" w:rsidP="00116809">
      <w:pPr>
        <w:bidi/>
        <w:ind w:firstLine="720"/>
        <w:jc w:val="both"/>
        <w:rPr>
          <w:rFonts w:cs="David" w:hint="cs"/>
          <w:rtl/>
        </w:rPr>
      </w:pPr>
    </w:p>
    <w:p w14:paraId="094BF991" w14:textId="77777777" w:rsidR="00116809" w:rsidRDefault="00116809" w:rsidP="00116809">
      <w:pPr>
        <w:bidi/>
        <w:jc w:val="both"/>
        <w:rPr>
          <w:rFonts w:cs="David" w:hint="cs"/>
          <w:u w:val="single"/>
          <w:rtl/>
        </w:rPr>
      </w:pPr>
      <w:r>
        <w:rPr>
          <w:rFonts w:cs="David" w:hint="cs"/>
          <w:u w:val="single"/>
          <w:rtl/>
        </w:rPr>
        <w:t>מאיר שטרית</w:t>
      </w:r>
      <w:r w:rsidRPr="00E36EB4">
        <w:rPr>
          <w:rFonts w:cs="David" w:hint="cs"/>
          <w:u w:val="single"/>
          <w:rtl/>
        </w:rPr>
        <w:t>:</w:t>
      </w:r>
    </w:p>
    <w:p w14:paraId="42B1EB2B" w14:textId="77777777" w:rsidR="00116809" w:rsidRDefault="00116809" w:rsidP="00116809">
      <w:pPr>
        <w:bidi/>
        <w:jc w:val="both"/>
        <w:rPr>
          <w:rFonts w:cs="David" w:hint="cs"/>
          <w:u w:val="single"/>
          <w:rtl/>
        </w:rPr>
      </w:pPr>
    </w:p>
    <w:p w14:paraId="3E97B301" w14:textId="77777777" w:rsidR="00116809" w:rsidRDefault="00116809" w:rsidP="00116809">
      <w:pPr>
        <w:bidi/>
        <w:ind w:firstLine="720"/>
        <w:jc w:val="both"/>
        <w:rPr>
          <w:rFonts w:cs="David" w:hint="cs"/>
          <w:rtl/>
        </w:rPr>
      </w:pPr>
      <w:r>
        <w:rPr>
          <w:rFonts w:cs="David" w:hint="cs"/>
          <w:rtl/>
        </w:rPr>
        <w:t xml:space="preserve">הצעת החוק שלי מציעה שאלה שמשלמים את חשבון הטלפון יוכלו להגביל, למשל לילדיהם, את התקציב החודשי, כך שברגע שייגמר התקציב החודשי, חברת הטלפון תנתק את השיחות היוצאות ויישארו רק שיחות נכנסות ושיחות חירום. אני  מציע זאת משום שלצערי משפחות רבות היום מסתבכות בחובות עצומים בגלל שילדיהן מדברים בטלפון ללא סוף והם נאלצים לשלם. בהוצאה לפועל יש יותר מ-18,000 תיקים נגד אנשים שהסתבכו בגלל חובות לילדים שלהם. </w:t>
      </w:r>
    </w:p>
    <w:p w14:paraId="5CBAF3CB" w14:textId="77777777" w:rsidR="00116809" w:rsidRDefault="00116809" w:rsidP="00116809">
      <w:pPr>
        <w:bidi/>
        <w:ind w:firstLine="720"/>
        <w:jc w:val="both"/>
        <w:rPr>
          <w:rFonts w:cs="David" w:hint="cs"/>
          <w:rtl/>
        </w:rPr>
      </w:pPr>
    </w:p>
    <w:p w14:paraId="0B27A910" w14:textId="77777777" w:rsidR="00116809" w:rsidRDefault="00116809" w:rsidP="00116809">
      <w:pPr>
        <w:bidi/>
        <w:ind w:firstLine="720"/>
        <w:jc w:val="both"/>
        <w:rPr>
          <w:rFonts w:cs="David" w:hint="cs"/>
          <w:rtl/>
        </w:rPr>
      </w:pPr>
      <w:r>
        <w:rPr>
          <w:rFonts w:cs="David" w:hint="cs"/>
          <w:rtl/>
        </w:rPr>
        <w:t xml:space="preserve">יש היגיון בזה שהורה יכול לקבוע תקציב קבוע לחודש לילד. הטענה של חברות הסלולר היא שטכנית הן לא יכולות לעשות את זה. אני חושב שזה בלוף ואני אף יכול להוכיח זאת. לכן אני טוען שזה עניין של ועדת המדע, כי הם לא יכולים להשתמש בטיעון הזה מולי. אני יכול להביא את המומחים ולהוכיח להם שמה שהם אומרים הוא בלוף והטיעון הזה שאי אפשר לחסום, אינו נכון. אני מכיר את הטכנולוגיה ואת התחום ולכן חשבתי שראוי שהנושא הזה יידון בוועדת המדע ולפיכך אני מבקש להעבירו לדיון בוועדת המדע והטכנולוגיה. </w:t>
      </w:r>
    </w:p>
    <w:p w14:paraId="0B8D7706" w14:textId="77777777" w:rsidR="00116809" w:rsidRDefault="00116809" w:rsidP="00116809">
      <w:pPr>
        <w:bidi/>
        <w:ind w:firstLine="720"/>
        <w:jc w:val="both"/>
        <w:rPr>
          <w:rFonts w:cs="David" w:hint="cs"/>
          <w:rtl/>
        </w:rPr>
      </w:pPr>
    </w:p>
    <w:p w14:paraId="4D1BDB19" w14:textId="77777777" w:rsidR="00116809" w:rsidRPr="0073607F" w:rsidRDefault="00116809" w:rsidP="00116809">
      <w:pPr>
        <w:tabs>
          <w:tab w:val="left" w:pos="1221"/>
        </w:tabs>
        <w:bidi/>
        <w:jc w:val="both"/>
        <w:rPr>
          <w:rFonts w:cs="David" w:hint="cs"/>
          <w:rtl/>
        </w:rPr>
      </w:pPr>
      <w:r w:rsidRPr="0073607F">
        <w:rPr>
          <w:rFonts w:cs="David" w:hint="cs"/>
          <w:u w:val="single"/>
          <w:rtl/>
        </w:rPr>
        <w:t>היו"ר יריב לוין:</w:t>
      </w:r>
    </w:p>
    <w:p w14:paraId="40B13795" w14:textId="77777777" w:rsidR="00116809" w:rsidRDefault="00116809" w:rsidP="00116809">
      <w:pPr>
        <w:tabs>
          <w:tab w:val="left" w:pos="1221"/>
        </w:tabs>
        <w:bidi/>
        <w:jc w:val="both"/>
        <w:rPr>
          <w:rFonts w:cs="David" w:hint="cs"/>
          <w:rtl/>
        </w:rPr>
      </w:pPr>
    </w:p>
    <w:p w14:paraId="69AE1F60" w14:textId="77777777" w:rsidR="00116809" w:rsidRDefault="00116809" w:rsidP="00116809">
      <w:pPr>
        <w:bidi/>
        <w:ind w:firstLine="720"/>
        <w:jc w:val="both"/>
        <w:rPr>
          <w:rFonts w:cs="David" w:hint="cs"/>
          <w:rtl/>
        </w:rPr>
      </w:pPr>
      <w:r>
        <w:rPr>
          <w:rFonts w:cs="David" w:hint="cs"/>
          <w:rtl/>
        </w:rPr>
        <w:t xml:space="preserve">אני מוכרח לומר שבאופן אישי, כפי שכבר אמרתי מספר פעמים, אני בעד להעביר דברים </w:t>
      </w:r>
      <w:r>
        <w:rPr>
          <w:rFonts w:cs="David"/>
          <w:rtl/>
        </w:rPr>
        <w:t>–</w:t>
      </w:r>
      <w:r>
        <w:rPr>
          <w:rFonts w:cs="David" w:hint="cs"/>
          <w:rtl/>
        </w:rPr>
        <w:t xml:space="preserve"> עד כמה שניתן </w:t>
      </w:r>
      <w:r>
        <w:rPr>
          <w:rFonts w:cs="David"/>
          <w:rtl/>
        </w:rPr>
        <w:t>–</w:t>
      </w:r>
      <w:r>
        <w:rPr>
          <w:rFonts w:cs="David" w:hint="cs"/>
          <w:rtl/>
        </w:rPr>
        <w:t xml:space="preserve"> לוועדות הפחות עמוסות. יחד עם זאת, נדמה לי שהנושא הזה הוא באופן מוחלט בסמכותה של ועדת הכלכלה. השאלה מה הדרך הטכנולוגית-הטכנית שאפשר או אי אפשר לחסום את השיחות, אינה השאלה פה. השאלה היא שאלה עקרונית אם מייצרים שירות כזה או לא. נדמה לי שהעניין הזה הוא לחלוטין בתחום הסמכות של ועדת הכלכלה. כך סבור גם יושב-ראש ועדת הכלכלה שביקש ממני להציג את העמדה הזאת כאן בפני הוועדה. </w:t>
      </w:r>
    </w:p>
    <w:p w14:paraId="57F69451" w14:textId="77777777" w:rsidR="00116809" w:rsidRDefault="00116809" w:rsidP="00116809">
      <w:pPr>
        <w:bidi/>
        <w:ind w:firstLine="720"/>
        <w:jc w:val="both"/>
        <w:rPr>
          <w:rFonts w:cs="David" w:hint="cs"/>
          <w:rtl/>
        </w:rPr>
      </w:pPr>
    </w:p>
    <w:p w14:paraId="29A4DD97" w14:textId="77777777" w:rsidR="00116809" w:rsidRDefault="00116809" w:rsidP="00116809">
      <w:pPr>
        <w:bidi/>
        <w:jc w:val="both"/>
        <w:rPr>
          <w:rFonts w:cs="David" w:hint="cs"/>
          <w:u w:val="single"/>
          <w:rtl/>
        </w:rPr>
      </w:pPr>
      <w:r>
        <w:rPr>
          <w:rFonts w:cs="David" w:hint="cs"/>
          <w:u w:val="single"/>
          <w:rtl/>
        </w:rPr>
        <w:t>מאיר שטרית</w:t>
      </w:r>
      <w:r w:rsidRPr="00E36EB4">
        <w:rPr>
          <w:rFonts w:cs="David" w:hint="cs"/>
          <w:u w:val="single"/>
          <w:rtl/>
        </w:rPr>
        <w:t>:</w:t>
      </w:r>
    </w:p>
    <w:p w14:paraId="34D5AE7E" w14:textId="77777777" w:rsidR="00116809" w:rsidRDefault="00116809" w:rsidP="00116809">
      <w:pPr>
        <w:bidi/>
        <w:jc w:val="both"/>
        <w:rPr>
          <w:rFonts w:cs="David" w:hint="cs"/>
          <w:u w:val="single"/>
          <w:rtl/>
        </w:rPr>
      </w:pPr>
    </w:p>
    <w:p w14:paraId="0493D9F0" w14:textId="77777777" w:rsidR="00116809" w:rsidRDefault="00116809" w:rsidP="00116809">
      <w:pPr>
        <w:bidi/>
        <w:jc w:val="both"/>
        <w:rPr>
          <w:rFonts w:cs="David" w:hint="cs"/>
          <w:rtl/>
        </w:rPr>
      </w:pPr>
      <w:r>
        <w:rPr>
          <w:rFonts w:cs="David" w:hint="cs"/>
          <w:rtl/>
        </w:rPr>
        <w:tab/>
        <w:t xml:space="preserve">אדוני, לחילופין הצעתי שזה יידון בוועדה משותפת לשתי הוועדות. </w:t>
      </w:r>
    </w:p>
    <w:p w14:paraId="371C8E93" w14:textId="77777777" w:rsidR="00116809" w:rsidRDefault="00116809" w:rsidP="00116809">
      <w:pPr>
        <w:bidi/>
        <w:jc w:val="both"/>
        <w:rPr>
          <w:rFonts w:cs="David" w:hint="cs"/>
          <w:rtl/>
        </w:rPr>
      </w:pPr>
    </w:p>
    <w:p w14:paraId="5D9674B1" w14:textId="77777777" w:rsidR="00116809" w:rsidRPr="0073607F" w:rsidRDefault="00116809" w:rsidP="00116809">
      <w:pPr>
        <w:tabs>
          <w:tab w:val="left" w:pos="1221"/>
        </w:tabs>
        <w:bidi/>
        <w:jc w:val="both"/>
        <w:rPr>
          <w:rFonts w:cs="David" w:hint="cs"/>
          <w:rtl/>
        </w:rPr>
      </w:pPr>
      <w:r w:rsidRPr="0073607F">
        <w:rPr>
          <w:rFonts w:cs="David" w:hint="cs"/>
          <w:u w:val="single"/>
          <w:rtl/>
        </w:rPr>
        <w:t>היו"ר יריב לוין:</w:t>
      </w:r>
    </w:p>
    <w:p w14:paraId="70079B97" w14:textId="77777777" w:rsidR="00116809" w:rsidRDefault="00116809" w:rsidP="00116809">
      <w:pPr>
        <w:tabs>
          <w:tab w:val="left" w:pos="1221"/>
        </w:tabs>
        <w:bidi/>
        <w:jc w:val="both"/>
        <w:rPr>
          <w:rFonts w:cs="David" w:hint="cs"/>
          <w:rtl/>
        </w:rPr>
      </w:pPr>
    </w:p>
    <w:p w14:paraId="6EE8E245" w14:textId="77777777" w:rsidR="00116809" w:rsidRDefault="00116809" w:rsidP="00116809">
      <w:pPr>
        <w:bidi/>
        <w:jc w:val="both"/>
        <w:rPr>
          <w:rFonts w:cs="David" w:hint="cs"/>
          <w:rtl/>
        </w:rPr>
      </w:pPr>
      <w:r>
        <w:rPr>
          <w:rFonts w:cs="David" w:hint="cs"/>
          <w:rtl/>
        </w:rPr>
        <w:tab/>
        <w:t xml:space="preserve"> הבנתי שיושב-ראש ועדת הכלכלה לא מסכים ועומד על כך שזה יידון בוועדת הכלכלה. אני מבין שזו גם עמדת הייעוץ המשפטי.</w:t>
      </w:r>
    </w:p>
    <w:p w14:paraId="773D58FD" w14:textId="77777777" w:rsidR="00116809" w:rsidRDefault="00116809" w:rsidP="00116809">
      <w:pPr>
        <w:bidi/>
        <w:jc w:val="both"/>
        <w:rPr>
          <w:rFonts w:cs="David" w:hint="cs"/>
          <w:rtl/>
        </w:rPr>
      </w:pPr>
    </w:p>
    <w:p w14:paraId="078BDFB8" w14:textId="77777777" w:rsidR="00116809" w:rsidRDefault="00116809" w:rsidP="00116809">
      <w:pPr>
        <w:bidi/>
        <w:jc w:val="both"/>
        <w:rPr>
          <w:rFonts w:cs="David" w:hint="cs"/>
          <w:rtl/>
        </w:rPr>
      </w:pPr>
      <w:r>
        <w:rPr>
          <w:rFonts w:cs="David" w:hint="cs"/>
          <w:rtl/>
        </w:rPr>
        <w:tab/>
        <w:t>אני עובר להצבעה. מי בעד להעביר את הצעת החוק לדיון בוועדת המדע והטכנולוגיה?</w:t>
      </w:r>
    </w:p>
    <w:p w14:paraId="1C12486C" w14:textId="77777777" w:rsidR="00116809" w:rsidRDefault="00116809" w:rsidP="00116809">
      <w:pPr>
        <w:bidi/>
        <w:jc w:val="both"/>
        <w:rPr>
          <w:rFonts w:cs="David" w:hint="cs"/>
          <w:rtl/>
        </w:rPr>
      </w:pPr>
    </w:p>
    <w:p w14:paraId="04712204" w14:textId="77777777" w:rsidR="00116809" w:rsidRDefault="00116809" w:rsidP="00116809">
      <w:pPr>
        <w:bidi/>
        <w:jc w:val="center"/>
        <w:rPr>
          <w:rFonts w:cs="David" w:hint="cs"/>
          <w:b/>
          <w:bCs/>
          <w:rtl/>
        </w:rPr>
      </w:pPr>
      <w:r>
        <w:rPr>
          <w:rFonts w:cs="David" w:hint="cs"/>
          <w:b/>
          <w:bCs/>
          <w:rtl/>
        </w:rPr>
        <w:t>ה צ ב ע ה</w:t>
      </w:r>
    </w:p>
    <w:p w14:paraId="0332B193" w14:textId="77777777" w:rsidR="00116809" w:rsidRDefault="00116809" w:rsidP="00116809">
      <w:pPr>
        <w:bidi/>
        <w:jc w:val="center"/>
        <w:rPr>
          <w:rFonts w:cs="David" w:hint="cs"/>
          <w:b/>
          <w:bCs/>
          <w:rtl/>
        </w:rPr>
      </w:pPr>
    </w:p>
    <w:p w14:paraId="4AD2F7C5" w14:textId="77777777" w:rsidR="00116809" w:rsidRDefault="00116809" w:rsidP="00116809">
      <w:pPr>
        <w:bidi/>
        <w:jc w:val="center"/>
        <w:rPr>
          <w:rFonts w:cs="David" w:hint="cs"/>
          <w:b/>
          <w:bCs/>
          <w:rtl/>
        </w:rPr>
      </w:pPr>
      <w:r>
        <w:rPr>
          <w:rFonts w:cs="David" w:hint="cs"/>
          <w:b/>
          <w:bCs/>
          <w:rtl/>
        </w:rPr>
        <w:t xml:space="preserve">בעד </w:t>
      </w:r>
      <w:r>
        <w:rPr>
          <w:rFonts w:cs="David"/>
          <w:b/>
          <w:bCs/>
          <w:rtl/>
        </w:rPr>
        <w:t>–</w:t>
      </w:r>
      <w:r>
        <w:rPr>
          <w:rFonts w:cs="David" w:hint="cs"/>
          <w:b/>
          <w:bCs/>
          <w:rtl/>
        </w:rPr>
        <w:t xml:space="preserve"> 3</w:t>
      </w:r>
    </w:p>
    <w:p w14:paraId="1A781038" w14:textId="77777777" w:rsidR="00116809" w:rsidRDefault="00116809" w:rsidP="00116809">
      <w:pPr>
        <w:bidi/>
        <w:jc w:val="center"/>
        <w:rPr>
          <w:rFonts w:cs="David" w:hint="cs"/>
          <w:b/>
          <w:bCs/>
          <w:rtl/>
        </w:rPr>
      </w:pPr>
      <w:r>
        <w:rPr>
          <w:rFonts w:cs="David" w:hint="cs"/>
          <w:b/>
          <w:bCs/>
          <w:rtl/>
        </w:rPr>
        <w:t>ההצעה לא נתקבלה.</w:t>
      </w:r>
    </w:p>
    <w:p w14:paraId="0B13020C" w14:textId="77777777" w:rsidR="00116809" w:rsidRDefault="00116809" w:rsidP="00116809">
      <w:pPr>
        <w:bidi/>
        <w:jc w:val="both"/>
        <w:rPr>
          <w:rFonts w:cs="David" w:hint="cs"/>
          <w:b/>
          <w:bCs/>
          <w:rtl/>
        </w:rPr>
      </w:pPr>
    </w:p>
    <w:p w14:paraId="734247B2" w14:textId="77777777" w:rsidR="00116809" w:rsidRDefault="00116809" w:rsidP="00116809">
      <w:pPr>
        <w:bidi/>
        <w:jc w:val="both"/>
        <w:rPr>
          <w:rFonts w:cs="David" w:hint="cs"/>
          <w:rtl/>
        </w:rPr>
      </w:pPr>
      <w:r>
        <w:rPr>
          <w:rFonts w:cs="David" w:hint="cs"/>
          <w:b/>
          <w:bCs/>
          <w:rtl/>
        </w:rPr>
        <w:tab/>
      </w:r>
      <w:r>
        <w:rPr>
          <w:rFonts w:cs="David" w:hint="cs"/>
          <w:rtl/>
        </w:rPr>
        <w:t>מי בעד להעביר את הצעת החוק לדיון בוועדת הכלכלה?</w:t>
      </w:r>
    </w:p>
    <w:p w14:paraId="50C5607D" w14:textId="77777777" w:rsidR="00116809" w:rsidRDefault="00116809" w:rsidP="00116809">
      <w:pPr>
        <w:bidi/>
        <w:jc w:val="both"/>
        <w:rPr>
          <w:rFonts w:cs="David" w:hint="cs"/>
          <w:rtl/>
        </w:rPr>
      </w:pPr>
    </w:p>
    <w:p w14:paraId="3F1379BF" w14:textId="77777777" w:rsidR="00116809" w:rsidRDefault="00116809" w:rsidP="00116809">
      <w:pPr>
        <w:bidi/>
        <w:jc w:val="center"/>
        <w:rPr>
          <w:rFonts w:cs="David" w:hint="cs"/>
          <w:b/>
          <w:bCs/>
          <w:rtl/>
        </w:rPr>
      </w:pPr>
      <w:r>
        <w:rPr>
          <w:rFonts w:cs="David" w:hint="cs"/>
          <w:b/>
          <w:bCs/>
          <w:rtl/>
        </w:rPr>
        <w:t>ה צ ב ע ה</w:t>
      </w:r>
    </w:p>
    <w:p w14:paraId="69326229" w14:textId="77777777" w:rsidR="00116809" w:rsidRDefault="00116809" w:rsidP="00116809">
      <w:pPr>
        <w:bidi/>
        <w:jc w:val="center"/>
        <w:rPr>
          <w:rFonts w:cs="David" w:hint="cs"/>
          <w:b/>
          <w:bCs/>
          <w:rtl/>
        </w:rPr>
      </w:pPr>
    </w:p>
    <w:p w14:paraId="4CECAD90" w14:textId="77777777" w:rsidR="00116809" w:rsidRDefault="00116809" w:rsidP="00116809">
      <w:pPr>
        <w:bidi/>
        <w:jc w:val="center"/>
        <w:rPr>
          <w:rFonts w:cs="David" w:hint="cs"/>
          <w:b/>
          <w:bCs/>
          <w:rtl/>
        </w:rPr>
      </w:pPr>
      <w:r>
        <w:rPr>
          <w:rFonts w:cs="David" w:hint="cs"/>
          <w:b/>
          <w:bCs/>
          <w:rtl/>
        </w:rPr>
        <w:t xml:space="preserve">בעד </w:t>
      </w:r>
      <w:r>
        <w:rPr>
          <w:rFonts w:cs="David"/>
          <w:b/>
          <w:bCs/>
          <w:rtl/>
        </w:rPr>
        <w:t>–</w:t>
      </w:r>
      <w:r>
        <w:rPr>
          <w:rFonts w:cs="David" w:hint="cs"/>
          <w:b/>
          <w:bCs/>
          <w:rtl/>
        </w:rPr>
        <w:t xml:space="preserve"> 6</w:t>
      </w:r>
    </w:p>
    <w:p w14:paraId="2ECB5204" w14:textId="77777777" w:rsidR="00116809" w:rsidRPr="00CE2EE3" w:rsidRDefault="00116809" w:rsidP="00116809">
      <w:pPr>
        <w:bidi/>
        <w:jc w:val="center"/>
        <w:rPr>
          <w:rFonts w:cs="David" w:hint="cs"/>
          <w:b/>
          <w:bCs/>
          <w:rtl/>
        </w:rPr>
      </w:pPr>
      <w:r w:rsidRPr="00CE2EE3">
        <w:rPr>
          <w:rFonts w:cs="David" w:hint="cs"/>
          <w:b/>
          <w:bCs/>
          <w:rtl/>
        </w:rPr>
        <w:t xml:space="preserve">הצעת חוק התקשורת (בזק ושירותים)(תיקון </w:t>
      </w:r>
      <w:r w:rsidRPr="00CE2EE3">
        <w:rPr>
          <w:rFonts w:cs="David"/>
          <w:b/>
          <w:bCs/>
          <w:rtl/>
        </w:rPr>
        <w:t>–</w:t>
      </w:r>
      <w:r w:rsidRPr="00CE2EE3">
        <w:rPr>
          <w:rFonts w:cs="David" w:hint="cs"/>
          <w:b/>
          <w:bCs/>
          <w:rtl/>
        </w:rPr>
        <w:t xml:space="preserve"> הגבלת התשלום החודשי במכשיר טלפון נייד), התש"ע-2009, תידון בוועדת הכלכלה.</w:t>
      </w:r>
    </w:p>
    <w:p w14:paraId="49164216" w14:textId="77777777" w:rsidR="00116809" w:rsidRDefault="00116809" w:rsidP="00116809">
      <w:pPr>
        <w:bidi/>
        <w:jc w:val="both"/>
        <w:rPr>
          <w:rFonts w:cs="David" w:hint="cs"/>
          <w:b/>
          <w:bCs/>
          <w:rtl/>
        </w:rPr>
      </w:pPr>
    </w:p>
    <w:p w14:paraId="75F22FA3" w14:textId="77777777" w:rsidR="00116809" w:rsidRPr="0073607F" w:rsidRDefault="00116809" w:rsidP="00116809">
      <w:pPr>
        <w:tabs>
          <w:tab w:val="left" w:pos="1221"/>
        </w:tabs>
        <w:bidi/>
        <w:jc w:val="both"/>
        <w:rPr>
          <w:rFonts w:cs="David" w:hint="cs"/>
          <w:rtl/>
        </w:rPr>
      </w:pPr>
      <w:r w:rsidRPr="0073607F">
        <w:rPr>
          <w:rFonts w:cs="David" w:hint="cs"/>
          <w:u w:val="single"/>
          <w:rtl/>
        </w:rPr>
        <w:t>היו"ר יריב לוין:</w:t>
      </w:r>
    </w:p>
    <w:p w14:paraId="671A84C3" w14:textId="77777777" w:rsidR="00116809" w:rsidRDefault="00116809" w:rsidP="00116809">
      <w:pPr>
        <w:tabs>
          <w:tab w:val="left" w:pos="1221"/>
        </w:tabs>
        <w:bidi/>
        <w:jc w:val="both"/>
        <w:rPr>
          <w:rFonts w:cs="David" w:hint="cs"/>
          <w:rtl/>
        </w:rPr>
      </w:pPr>
    </w:p>
    <w:p w14:paraId="7F64131D" w14:textId="77777777" w:rsidR="00116809" w:rsidRDefault="00116809" w:rsidP="00116809">
      <w:pPr>
        <w:bidi/>
        <w:jc w:val="both"/>
        <w:rPr>
          <w:rFonts w:cs="David" w:hint="cs"/>
          <w:b/>
          <w:bCs/>
          <w:rtl/>
        </w:rPr>
      </w:pPr>
      <w:r>
        <w:rPr>
          <w:rFonts w:cs="David" w:hint="cs"/>
          <w:rtl/>
        </w:rPr>
        <w:tab/>
        <w:t xml:space="preserve">תודה. </w:t>
      </w:r>
      <w:r>
        <w:rPr>
          <w:rFonts w:cs="David" w:hint="cs"/>
          <w:b/>
          <w:bCs/>
          <w:rtl/>
        </w:rPr>
        <w:t xml:space="preserve"> </w:t>
      </w:r>
    </w:p>
    <w:p w14:paraId="3D3E3D6A" w14:textId="77777777" w:rsidR="00116809" w:rsidRDefault="00116809" w:rsidP="00116809">
      <w:pPr>
        <w:bidi/>
        <w:jc w:val="both"/>
        <w:rPr>
          <w:rFonts w:cs="David" w:hint="cs"/>
          <w:b/>
          <w:bCs/>
          <w:rtl/>
        </w:rPr>
      </w:pPr>
      <w:r>
        <w:rPr>
          <w:rFonts w:cs="David"/>
          <w:b/>
          <w:bCs/>
          <w:rtl/>
        </w:rPr>
        <w:br w:type="page"/>
      </w:r>
    </w:p>
    <w:p w14:paraId="17C6EB58" w14:textId="77777777" w:rsidR="00116809" w:rsidRDefault="00116809" w:rsidP="00116809">
      <w:pPr>
        <w:bidi/>
        <w:jc w:val="both"/>
        <w:rPr>
          <w:rFonts w:cs="David" w:hint="cs"/>
          <w:b/>
          <w:bCs/>
          <w:rtl/>
        </w:rPr>
      </w:pPr>
    </w:p>
    <w:p w14:paraId="453F4EA8" w14:textId="77777777" w:rsidR="00116809" w:rsidRDefault="00116809" w:rsidP="00116809">
      <w:pPr>
        <w:bidi/>
        <w:jc w:val="center"/>
        <w:rPr>
          <w:rFonts w:cs="David" w:hint="cs"/>
          <w:b/>
          <w:bCs/>
          <w:u w:val="single"/>
          <w:rtl/>
        </w:rPr>
      </w:pPr>
      <w:r>
        <w:rPr>
          <w:rFonts w:cs="David" w:hint="cs"/>
          <w:b/>
          <w:bCs/>
          <w:u w:val="single"/>
          <w:rtl/>
        </w:rPr>
        <w:t>הצעות לתיקון תקנון הכנסת</w:t>
      </w:r>
    </w:p>
    <w:p w14:paraId="28B96C02" w14:textId="77777777" w:rsidR="00116809" w:rsidRDefault="00116809" w:rsidP="00116809">
      <w:pPr>
        <w:bidi/>
        <w:jc w:val="both"/>
        <w:rPr>
          <w:rFonts w:cs="David" w:hint="cs"/>
          <w:b/>
          <w:bCs/>
          <w:u w:val="single"/>
          <w:rtl/>
        </w:rPr>
      </w:pPr>
    </w:p>
    <w:p w14:paraId="6C714E8F" w14:textId="77777777" w:rsidR="00116809" w:rsidRPr="0073607F" w:rsidRDefault="00116809" w:rsidP="00116809">
      <w:pPr>
        <w:tabs>
          <w:tab w:val="left" w:pos="1221"/>
        </w:tabs>
        <w:bidi/>
        <w:jc w:val="both"/>
        <w:rPr>
          <w:rFonts w:cs="David" w:hint="cs"/>
          <w:rtl/>
        </w:rPr>
      </w:pPr>
      <w:r w:rsidRPr="0073607F">
        <w:rPr>
          <w:rFonts w:cs="David" w:hint="cs"/>
          <w:u w:val="single"/>
          <w:rtl/>
        </w:rPr>
        <w:t>היו"ר יריב לוין:</w:t>
      </w:r>
    </w:p>
    <w:p w14:paraId="51DFA8E0" w14:textId="77777777" w:rsidR="00116809" w:rsidRDefault="00116809" w:rsidP="00116809">
      <w:pPr>
        <w:tabs>
          <w:tab w:val="left" w:pos="1221"/>
        </w:tabs>
        <w:bidi/>
        <w:jc w:val="both"/>
        <w:rPr>
          <w:rFonts w:cs="David" w:hint="cs"/>
          <w:rtl/>
        </w:rPr>
      </w:pPr>
    </w:p>
    <w:p w14:paraId="0C5E8CFE" w14:textId="77777777" w:rsidR="00116809" w:rsidRDefault="00116809" w:rsidP="00116809">
      <w:pPr>
        <w:bidi/>
        <w:jc w:val="both"/>
        <w:rPr>
          <w:rFonts w:cs="David" w:hint="cs"/>
          <w:rtl/>
        </w:rPr>
      </w:pPr>
      <w:r>
        <w:rPr>
          <w:rFonts w:cs="David" w:hint="cs"/>
          <w:rtl/>
        </w:rPr>
        <w:tab/>
        <w:t xml:space="preserve"> אני עובר לנושא השלישי על סדר היום: תיקונים לתקנון הכנסת. מזכיר הכנסת ביקש ממני להתנצל בשמו,  כי מחמת האירועים שמתקיימים כאן היום בכנסת הוא איננו יכול להיות בישיבה. בנסיבות האלה לא נקיים היום הצבעה. אני מציע גם שנדלג על הפרק של הצבעות במליאה, כי חשוב שעמדותיו של המזכיר תישמענה.  אנחנו נתקדם עם הנושאים האחרים ואז בישיבה הבאה נחזור לנושא ההצבעה ואחר כך נאשר את כל המכלול. </w:t>
      </w:r>
    </w:p>
    <w:p w14:paraId="2253AA2B" w14:textId="77777777" w:rsidR="00116809" w:rsidRDefault="00116809" w:rsidP="00116809">
      <w:pPr>
        <w:bidi/>
        <w:jc w:val="both"/>
        <w:rPr>
          <w:rFonts w:cs="David" w:hint="cs"/>
          <w:rtl/>
        </w:rPr>
      </w:pPr>
    </w:p>
    <w:p w14:paraId="7EB3E871" w14:textId="77777777" w:rsidR="00116809" w:rsidRPr="00DB6A29" w:rsidRDefault="00116809" w:rsidP="00116809">
      <w:pPr>
        <w:bidi/>
        <w:jc w:val="both"/>
        <w:rPr>
          <w:rFonts w:cs="David" w:hint="cs"/>
          <w:u w:val="single"/>
          <w:rtl/>
        </w:rPr>
      </w:pPr>
      <w:r w:rsidRPr="00DB6A29">
        <w:rPr>
          <w:rFonts w:cs="David" w:hint="cs"/>
          <w:u w:val="single"/>
          <w:rtl/>
        </w:rPr>
        <w:t>יעל סלנט:</w:t>
      </w:r>
    </w:p>
    <w:p w14:paraId="56E9396D" w14:textId="77777777" w:rsidR="00116809" w:rsidRPr="00DB6A29" w:rsidRDefault="00116809" w:rsidP="00116809">
      <w:pPr>
        <w:bidi/>
        <w:jc w:val="both"/>
        <w:rPr>
          <w:rFonts w:cs="David" w:hint="cs"/>
          <w:rtl/>
        </w:rPr>
      </w:pPr>
    </w:p>
    <w:p w14:paraId="4C4CE689" w14:textId="77777777" w:rsidR="00116809" w:rsidRPr="00DB6A29" w:rsidRDefault="00116809" w:rsidP="00116809">
      <w:pPr>
        <w:bidi/>
        <w:jc w:val="both"/>
        <w:rPr>
          <w:rFonts w:cs="David" w:hint="cs"/>
          <w:rtl/>
        </w:rPr>
      </w:pPr>
      <w:r w:rsidRPr="00DB6A29">
        <w:rPr>
          <w:rFonts w:cs="David" w:hint="cs"/>
          <w:rtl/>
        </w:rPr>
        <w:tab/>
        <w:t xml:space="preserve">אנחנו נתחיל מעמוד 3 שעוסק בפרוטוקולים. סעיף 29 לתקנון הכנסת קובע שבישיבות הכנסת יתנהל פרוטוקול סטנוגרפי שיכיל את כל מהלך הדיונים, את ההצעות ואת תוצאות ההצבעה. מוצע לקבוע הוראה דומה: "בישיבות הכנסת יירשם פרוטוקול  שיכיל את כל מהלך הדיונים, את הנאמר בעל-פה, אם מן הדוכן ואם כקריאת ביניים, ואת תוצאות ההצבעה; הפרוטוקול יפורסם באתר האינטרנט של הכנסת". ההוראה הזאת זהה להוראה בסעיף 29 וכוללת תוספת שקיימת בכוכבית שעוסקת בנאמר בעל-פה. </w:t>
      </w:r>
    </w:p>
    <w:p w14:paraId="3D34EABD" w14:textId="77777777" w:rsidR="00116809" w:rsidRPr="00DB6A29" w:rsidRDefault="00116809" w:rsidP="00116809">
      <w:pPr>
        <w:bidi/>
        <w:jc w:val="both"/>
        <w:rPr>
          <w:rFonts w:cs="David" w:hint="cs"/>
          <w:rtl/>
        </w:rPr>
      </w:pPr>
    </w:p>
    <w:p w14:paraId="321E2DC0" w14:textId="77777777" w:rsidR="00116809" w:rsidRPr="00DB6A29" w:rsidRDefault="00116809" w:rsidP="00116809">
      <w:pPr>
        <w:bidi/>
        <w:jc w:val="both"/>
        <w:rPr>
          <w:rFonts w:cs="David" w:hint="cs"/>
          <w:u w:val="single"/>
          <w:rtl/>
        </w:rPr>
      </w:pPr>
      <w:r w:rsidRPr="00DB6A29">
        <w:rPr>
          <w:rFonts w:cs="David" w:hint="cs"/>
          <w:u w:val="single"/>
          <w:rtl/>
        </w:rPr>
        <w:t>סהר פינטו:</w:t>
      </w:r>
    </w:p>
    <w:p w14:paraId="4ACDF777" w14:textId="77777777" w:rsidR="00116809" w:rsidRPr="00DB6A29" w:rsidRDefault="00116809" w:rsidP="00116809">
      <w:pPr>
        <w:bidi/>
        <w:jc w:val="both"/>
        <w:rPr>
          <w:rFonts w:cs="David" w:hint="cs"/>
          <w:rtl/>
        </w:rPr>
      </w:pPr>
    </w:p>
    <w:p w14:paraId="5A9B6C77" w14:textId="77777777" w:rsidR="00116809" w:rsidRPr="00DB6A29" w:rsidRDefault="00116809" w:rsidP="00116809">
      <w:pPr>
        <w:bidi/>
        <w:jc w:val="both"/>
        <w:rPr>
          <w:rFonts w:cs="David" w:hint="cs"/>
          <w:rtl/>
        </w:rPr>
      </w:pPr>
      <w:r w:rsidRPr="00DB6A29">
        <w:rPr>
          <w:rFonts w:cs="David" w:hint="cs"/>
          <w:rtl/>
        </w:rPr>
        <w:tab/>
        <w:t>למה סעיף 28 נמחק?</w:t>
      </w:r>
    </w:p>
    <w:p w14:paraId="179D0213" w14:textId="77777777" w:rsidR="00116809" w:rsidRPr="00DB6A29" w:rsidRDefault="00116809" w:rsidP="00116809">
      <w:pPr>
        <w:bidi/>
        <w:jc w:val="both"/>
        <w:rPr>
          <w:rFonts w:cs="David" w:hint="cs"/>
          <w:rtl/>
        </w:rPr>
      </w:pPr>
    </w:p>
    <w:p w14:paraId="7D655B81" w14:textId="77777777" w:rsidR="00116809" w:rsidRPr="00DB6A29" w:rsidRDefault="00116809" w:rsidP="00116809">
      <w:pPr>
        <w:bidi/>
        <w:jc w:val="both"/>
        <w:rPr>
          <w:rFonts w:cs="David" w:hint="cs"/>
          <w:u w:val="single"/>
          <w:rtl/>
        </w:rPr>
      </w:pPr>
      <w:r w:rsidRPr="00DB6A29">
        <w:rPr>
          <w:rFonts w:cs="David" w:hint="cs"/>
          <w:u w:val="single"/>
          <w:rtl/>
        </w:rPr>
        <w:t>יעל סלנט:</w:t>
      </w:r>
    </w:p>
    <w:p w14:paraId="34746471" w14:textId="77777777" w:rsidR="00116809" w:rsidRPr="00DB6A29" w:rsidRDefault="00116809" w:rsidP="00116809">
      <w:pPr>
        <w:bidi/>
        <w:jc w:val="both"/>
        <w:rPr>
          <w:rFonts w:cs="David" w:hint="cs"/>
          <w:rtl/>
        </w:rPr>
      </w:pPr>
    </w:p>
    <w:p w14:paraId="703E1133" w14:textId="77777777" w:rsidR="00116809" w:rsidRPr="00DB6A29" w:rsidRDefault="00116809" w:rsidP="00116809">
      <w:pPr>
        <w:bidi/>
        <w:jc w:val="both"/>
        <w:rPr>
          <w:rFonts w:cs="David" w:hint="cs"/>
          <w:rtl/>
        </w:rPr>
      </w:pPr>
      <w:r w:rsidRPr="00DB6A29">
        <w:rPr>
          <w:rFonts w:cs="David" w:hint="cs"/>
          <w:rtl/>
        </w:rPr>
        <w:tab/>
        <w:t xml:space="preserve"> סעיף 28 נמחק משום שההוראה הזאת נכללת בחוק יסוד: הכנסת, שקובע  בסעיף 27 שהכנסת תשב בפומבי. זה פשוט מיותר לאור ההוראה הזאת בחוק היסוד. </w:t>
      </w:r>
    </w:p>
    <w:p w14:paraId="1826BCAD" w14:textId="77777777" w:rsidR="00116809" w:rsidRPr="00DB6A29" w:rsidRDefault="00116809" w:rsidP="00116809">
      <w:pPr>
        <w:bidi/>
        <w:jc w:val="both"/>
        <w:rPr>
          <w:rFonts w:cs="David" w:hint="cs"/>
          <w:rtl/>
        </w:rPr>
      </w:pPr>
    </w:p>
    <w:p w14:paraId="21210919" w14:textId="77777777" w:rsidR="00116809" w:rsidRDefault="00116809" w:rsidP="00116809">
      <w:pPr>
        <w:bidi/>
        <w:jc w:val="both"/>
        <w:rPr>
          <w:rFonts w:cs="David" w:hint="cs"/>
          <w:rtl/>
        </w:rPr>
      </w:pPr>
      <w:r w:rsidRPr="00DB6A29">
        <w:rPr>
          <w:rFonts w:cs="David" w:hint="cs"/>
          <w:rtl/>
        </w:rPr>
        <w:tab/>
        <w:t xml:space="preserve">סעיף 5 עוסק בדברי הכנסת וקובע: </w:t>
      </w:r>
    </w:p>
    <w:p w14:paraId="0B66CC2B" w14:textId="77777777" w:rsidR="00116809" w:rsidRPr="00DB6A29" w:rsidRDefault="00116809" w:rsidP="00116809">
      <w:pPr>
        <w:bidi/>
        <w:jc w:val="both"/>
        <w:rPr>
          <w:rFonts w:cs="David" w:hint="cs"/>
          <w:rtl/>
        </w:rPr>
      </w:pPr>
    </w:p>
    <w:p w14:paraId="01B33710" w14:textId="77777777" w:rsidR="00116809" w:rsidRPr="00DB6A29" w:rsidRDefault="00116809" w:rsidP="00116809">
      <w:pPr>
        <w:bidi/>
        <w:jc w:val="both"/>
        <w:rPr>
          <w:rFonts w:cs="David" w:hint="cs"/>
          <w:rtl/>
        </w:rPr>
      </w:pPr>
      <w:r w:rsidRPr="00DB6A29">
        <w:rPr>
          <w:rFonts w:cs="David" w:hint="cs"/>
          <w:rtl/>
        </w:rPr>
        <w:t xml:space="preserve">(א) "הפרוטוקול ייערך בידי עורך דברי הכנסת ויעמוד לעיון חברי הכנסת; כל חבר כנסת רשאי לתקן שיבושים, שגיאות והשמטות בדבריו כפי שנרשמו בפרוטוקול; חבר הכנסת הרוצה לתקן את רישום דבריו כאמור, יעביר את הנוסח המתוקן של דבריו לעורך דברי הכנסת בתוך חמישה ימים מהמועד שבו הועמד הפרוטוקול לעיון חברי הכנסת".  זאת הוראה שדומה להוראה שקיימת היום בסעיף 29, רק שפה קבועים חמישה ימים ובסעיף קבועים שבעה ימים. </w:t>
      </w:r>
    </w:p>
    <w:p w14:paraId="5353FF15" w14:textId="77777777" w:rsidR="00116809" w:rsidRPr="00DB6A29" w:rsidRDefault="00116809" w:rsidP="00116809">
      <w:pPr>
        <w:bidi/>
        <w:jc w:val="both"/>
        <w:rPr>
          <w:rFonts w:cs="David" w:hint="cs"/>
          <w:rtl/>
        </w:rPr>
      </w:pPr>
    </w:p>
    <w:p w14:paraId="586DB128" w14:textId="77777777" w:rsidR="00116809" w:rsidRPr="004F53F2" w:rsidRDefault="00116809" w:rsidP="00116809">
      <w:pPr>
        <w:bidi/>
        <w:jc w:val="both"/>
        <w:rPr>
          <w:rFonts w:cs="David" w:hint="cs"/>
          <w:u w:val="single"/>
          <w:rtl/>
        </w:rPr>
      </w:pPr>
      <w:r w:rsidRPr="004F53F2">
        <w:rPr>
          <w:rFonts w:cs="David" w:hint="cs"/>
          <w:u w:val="single"/>
          <w:rtl/>
        </w:rPr>
        <w:t>סהר פינטו:</w:t>
      </w:r>
    </w:p>
    <w:p w14:paraId="033224ED" w14:textId="77777777" w:rsidR="00116809" w:rsidRPr="00DB6A29" w:rsidRDefault="00116809" w:rsidP="00116809">
      <w:pPr>
        <w:bidi/>
        <w:jc w:val="both"/>
        <w:rPr>
          <w:rFonts w:cs="David" w:hint="cs"/>
          <w:rtl/>
        </w:rPr>
      </w:pPr>
    </w:p>
    <w:p w14:paraId="35BF3FF6" w14:textId="77777777" w:rsidR="00116809" w:rsidRPr="00DB6A29" w:rsidRDefault="00116809" w:rsidP="00116809">
      <w:pPr>
        <w:bidi/>
        <w:ind w:firstLine="720"/>
        <w:jc w:val="both"/>
        <w:rPr>
          <w:rFonts w:cs="David" w:hint="cs"/>
          <w:rtl/>
        </w:rPr>
      </w:pPr>
      <w:r w:rsidRPr="00DB6A29">
        <w:rPr>
          <w:rFonts w:cs="David" w:hint="cs"/>
          <w:rtl/>
        </w:rPr>
        <w:t>מה הסיבה?</w:t>
      </w:r>
    </w:p>
    <w:p w14:paraId="05058C20" w14:textId="77777777" w:rsidR="00116809" w:rsidRPr="00DB6A29" w:rsidRDefault="00116809" w:rsidP="00116809">
      <w:pPr>
        <w:bidi/>
        <w:jc w:val="both"/>
        <w:rPr>
          <w:rFonts w:cs="David" w:hint="cs"/>
          <w:rtl/>
        </w:rPr>
      </w:pPr>
    </w:p>
    <w:p w14:paraId="40DD643E" w14:textId="77777777" w:rsidR="00116809" w:rsidRPr="004F53F2" w:rsidRDefault="00116809" w:rsidP="00116809">
      <w:pPr>
        <w:bidi/>
        <w:jc w:val="both"/>
        <w:rPr>
          <w:rFonts w:cs="David" w:hint="cs"/>
          <w:u w:val="single"/>
          <w:rtl/>
        </w:rPr>
      </w:pPr>
      <w:r w:rsidRPr="004F53F2">
        <w:rPr>
          <w:rFonts w:cs="David" w:hint="cs"/>
          <w:u w:val="single"/>
          <w:rtl/>
        </w:rPr>
        <w:t>היו"ר יריב לוין:</w:t>
      </w:r>
    </w:p>
    <w:p w14:paraId="085B7658" w14:textId="77777777" w:rsidR="00116809" w:rsidRPr="00DB6A29" w:rsidRDefault="00116809" w:rsidP="00116809">
      <w:pPr>
        <w:bidi/>
        <w:jc w:val="both"/>
        <w:rPr>
          <w:rFonts w:cs="David" w:hint="cs"/>
          <w:rtl/>
        </w:rPr>
      </w:pPr>
    </w:p>
    <w:p w14:paraId="37D7BCF3" w14:textId="77777777" w:rsidR="00116809" w:rsidRPr="00DB6A29" w:rsidRDefault="00116809" w:rsidP="00116809">
      <w:pPr>
        <w:bidi/>
        <w:jc w:val="both"/>
        <w:rPr>
          <w:rFonts w:cs="David" w:hint="cs"/>
          <w:rtl/>
        </w:rPr>
      </w:pPr>
      <w:r w:rsidRPr="00DB6A29">
        <w:rPr>
          <w:rFonts w:cs="David" w:hint="cs"/>
          <w:rtl/>
        </w:rPr>
        <w:tab/>
        <w:t xml:space="preserve">אני לא רואה סיבה לשנות את זה. </w:t>
      </w:r>
    </w:p>
    <w:p w14:paraId="6A788BD8" w14:textId="77777777" w:rsidR="00116809" w:rsidRPr="00DB6A29" w:rsidRDefault="00116809" w:rsidP="00116809">
      <w:pPr>
        <w:bidi/>
        <w:jc w:val="both"/>
        <w:rPr>
          <w:rFonts w:cs="David" w:hint="cs"/>
          <w:rtl/>
        </w:rPr>
      </w:pPr>
    </w:p>
    <w:p w14:paraId="2D99C7F1" w14:textId="77777777" w:rsidR="00116809" w:rsidRPr="004F53F2" w:rsidRDefault="00116809" w:rsidP="00116809">
      <w:pPr>
        <w:bidi/>
        <w:jc w:val="both"/>
        <w:rPr>
          <w:rFonts w:cs="David" w:hint="cs"/>
          <w:u w:val="single"/>
          <w:rtl/>
        </w:rPr>
      </w:pPr>
      <w:r w:rsidRPr="004F53F2">
        <w:rPr>
          <w:rFonts w:cs="David" w:hint="cs"/>
          <w:u w:val="single"/>
          <w:rtl/>
        </w:rPr>
        <w:t>סהר פינטו:</w:t>
      </w:r>
    </w:p>
    <w:p w14:paraId="7F9846A8" w14:textId="77777777" w:rsidR="00116809" w:rsidRPr="00DB6A29" w:rsidRDefault="00116809" w:rsidP="00116809">
      <w:pPr>
        <w:bidi/>
        <w:jc w:val="both"/>
        <w:rPr>
          <w:rFonts w:cs="David" w:hint="cs"/>
          <w:rtl/>
        </w:rPr>
      </w:pPr>
    </w:p>
    <w:p w14:paraId="0FDBA0A2" w14:textId="77777777" w:rsidR="00116809" w:rsidRPr="00DB6A29" w:rsidRDefault="00116809" w:rsidP="00116809">
      <w:pPr>
        <w:bidi/>
        <w:jc w:val="both"/>
        <w:rPr>
          <w:rFonts w:cs="David" w:hint="cs"/>
          <w:rtl/>
        </w:rPr>
      </w:pPr>
      <w:r w:rsidRPr="00DB6A29">
        <w:rPr>
          <w:rFonts w:cs="David" w:hint="cs"/>
          <w:rtl/>
        </w:rPr>
        <w:tab/>
        <w:t xml:space="preserve">בפרט אם זה מפורסם ביום רביעי. </w:t>
      </w:r>
    </w:p>
    <w:p w14:paraId="77AE153B" w14:textId="77777777" w:rsidR="00116809" w:rsidRPr="00DB6A29" w:rsidRDefault="00116809" w:rsidP="00116809">
      <w:pPr>
        <w:bidi/>
        <w:jc w:val="both"/>
        <w:rPr>
          <w:rFonts w:cs="David" w:hint="cs"/>
          <w:rtl/>
        </w:rPr>
      </w:pPr>
    </w:p>
    <w:p w14:paraId="6C7162FB" w14:textId="77777777" w:rsidR="00116809" w:rsidRPr="004F53F2" w:rsidRDefault="00116809" w:rsidP="00116809">
      <w:pPr>
        <w:bidi/>
        <w:jc w:val="both"/>
        <w:rPr>
          <w:rFonts w:cs="David" w:hint="cs"/>
          <w:u w:val="single"/>
          <w:rtl/>
        </w:rPr>
      </w:pPr>
      <w:r w:rsidRPr="004F53F2">
        <w:rPr>
          <w:rFonts w:cs="David" w:hint="cs"/>
          <w:u w:val="single"/>
          <w:rtl/>
        </w:rPr>
        <w:t>היו"ר יריב לוין:</w:t>
      </w:r>
    </w:p>
    <w:p w14:paraId="54EF1C69" w14:textId="77777777" w:rsidR="00116809" w:rsidRPr="00DB6A29" w:rsidRDefault="00116809" w:rsidP="00116809">
      <w:pPr>
        <w:bidi/>
        <w:jc w:val="both"/>
        <w:rPr>
          <w:rFonts w:cs="David" w:hint="cs"/>
          <w:rtl/>
        </w:rPr>
      </w:pPr>
    </w:p>
    <w:p w14:paraId="7421D144" w14:textId="77777777" w:rsidR="00116809" w:rsidRPr="00DB6A29" w:rsidRDefault="00116809" w:rsidP="00116809">
      <w:pPr>
        <w:bidi/>
        <w:jc w:val="both"/>
        <w:rPr>
          <w:rFonts w:cs="David" w:hint="cs"/>
          <w:rtl/>
        </w:rPr>
      </w:pPr>
      <w:r w:rsidRPr="00DB6A29">
        <w:rPr>
          <w:rFonts w:cs="David" w:hint="cs"/>
          <w:rtl/>
        </w:rPr>
        <w:tab/>
        <w:t xml:space="preserve">כן, אני מציע להשאיר את זה שבעה. </w:t>
      </w:r>
    </w:p>
    <w:p w14:paraId="506617D6" w14:textId="77777777" w:rsidR="00116809" w:rsidRPr="00DB6A29" w:rsidRDefault="00116809" w:rsidP="00116809">
      <w:pPr>
        <w:bidi/>
        <w:jc w:val="both"/>
        <w:rPr>
          <w:rFonts w:cs="David" w:hint="cs"/>
          <w:rtl/>
        </w:rPr>
      </w:pPr>
    </w:p>
    <w:p w14:paraId="77AD4993" w14:textId="77777777" w:rsidR="00116809" w:rsidRPr="00DB6A29" w:rsidRDefault="00116809" w:rsidP="00116809">
      <w:pPr>
        <w:bidi/>
        <w:jc w:val="both"/>
        <w:rPr>
          <w:rFonts w:cs="David" w:hint="cs"/>
          <w:rtl/>
        </w:rPr>
      </w:pPr>
      <w:r w:rsidRPr="00DB6A29">
        <w:rPr>
          <w:rFonts w:cs="David" w:hint="cs"/>
          <w:rtl/>
        </w:rPr>
        <w:tab/>
        <w:t>בעצם עברנו לעידן שבו הפרוטוקול הוא גם מצולם ובאתר הכנסת יש היום בד בבד את שני הדברים. האם נכון שנעגן את זה גם כאן? כלומר, שכבר נאמר מראש שהפרוטוקול שיפורסם באתר הכנסת יכלול את הישיבה המצולמת המקבילה אליו</w:t>
      </w:r>
      <w:r>
        <w:rPr>
          <w:rFonts w:cs="David" w:hint="cs"/>
          <w:rtl/>
        </w:rPr>
        <w:t>?</w:t>
      </w:r>
      <w:r w:rsidRPr="00DB6A29">
        <w:rPr>
          <w:rFonts w:cs="David" w:hint="cs"/>
          <w:rtl/>
        </w:rPr>
        <w:t xml:space="preserve"> </w:t>
      </w:r>
    </w:p>
    <w:p w14:paraId="4DEC8EA1" w14:textId="77777777" w:rsidR="00116809" w:rsidRPr="00DB6A29" w:rsidRDefault="00116809" w:rsidP="00116809">
      <w:pPr>
        <w:bidi/>
        <w:jc w:val="both"/>
        <w:rPr>
          <w:rFonts w:cs="David" w:hint="cs"/>
          <w:rtl/>
        </w:rPr>
      </w:pPr>
    </w:p>
    <w:p w14:paraId="072884A4" w14:textId="77777777" w:rsidR="00116809" w:rsidRPr="004F53F2" w:rsidRDefault="00116809" w:rsidP="00116809">
      <w:pPr>
        <w:keepNext/>
        <w:bidi/>
        <w:jc w:val="both"/>
        <w:rPr>
          <w:rFonts w:cs="David" w:hint="cs"/>
          <w:u w:val="single"/>
          <w:rtl/>
        </w:rPr>
      </w:pPr>
      <w:r w:rsidRPr="004F53F2">
        <w:rPr>
          <w:rFonts w:cs="David" w:hint="cs"/>
          <w:u w:val="single"/>
          <w:rtl/>
        </w:rPr>
        <w:t>ארבל אסטרחן:</w:t>
      </w:r>
    </w:p>
    <w:p w14:paraId="38754C5D" w14:textId="77777777" w:rsidR="00116809" w:rsidRPr="00DB6A29" w:rsidRDefault="00116809" w:rsidP="00116809">
      <w:pPr>
        <w:keepNext/>
        <w:bidi/>
        <w:jc w:val="both"/>
        <w:rPr>
          <w:rFonts w:cs="David" w:hint="cs"/>
          <w:rtl/>
        </w:rPr>
      </w:pPr>
    </w:p>
    <w:p w14:paraId="06FF5BE3" w14:textId="77777777" w:rsidR="00116809" w:rsidRPr="00DB6A29" w:rsidRDefault="00116809" w:rsidP="00116809">
      <w:pPr>
        <w:bidi/>
        <w:jc w:val="both"/>
        <w:rPr>
          <w:rFonts w:cs="David" w:hint="cs"/>
          <w:rtl/>
        </w:rPr>
      </w:pPr>
      <w:r w:rsidRPr="00DB6A29">
        <w:rPr>
          <w:rFonts w:cs="David" w:hint="cs"/>
          <w:rtl/>
        </w:rPr>
        <w:tab/>
        <w:t xml:space="preserve">זה משהו ניסיוני, לא הייתי מתחייבת לזה כבר עכשיו בתקנון. </w:t>
      </w:r>
    </w:p>
    <w:p w14:paraId="0D74CD9D" w14:textId="77777777" w:rsidR="00116809" w:rsidRPr="00DB6A29" w:rsidRDefault="00116809" w:rsidP="00116809">
      <w:pPr>
        <w:bidi/>
        <w:jc w:val="both"/>
        <w:rPr>
          <w:rFonts w:cs="David" w:hint="cs"/>
          <w:rtl/>
        </w:rPr>
      </w:pPr>
    </w:p>
    <w:p w14:paraId="5500B1B6" w14:textId="77777777" w:rsidR="00116809" w:rsidRPr="004F53F2" w:rsidRDefault="00116809" w:rsidP="00116809">
      <w:pPr>
        <w:bidi/>
        <w:jc w:val="both"/>
        <w:rPr>
          <w:rFonts w:cs="David" w:hint="cs"/>
          <w:u w:val="single"/>
          <w:rtl/>
        </w:rPr>
      </w:pPr>
      <w:r w:rsidRPr="004F53F2">
        <w:rPr>
          <w:rFonts w:cs="David" w:hint="cs"/>
          <w:u w:val="single"/>
          <w:rtl/>
        </w:rPr>
        <w:t>היו"ר יריב לוין:</w:t>
      </w:r>
    </w:p>
    <w:p w14:paraId="16AE7D5E" w14:textId="77777777" w:rsidR="00116809" w:rsidRPr="00DB6A29" w:rsidRDefault="00116809" w:rsidP="00116809">
      <w:pPr>
        <w:bidi/>
        <w:jc w:val="both"/>
        <w:rPr>
          <w:rFonts w:cs="David" w:hint="cs"/>
          <w:rtl/>
        </w:rPr>
      </w:pPr>
    </w:p>
    <w:p w14:paraId="3F0C485B" w14:textId="77777777" w:rsidR="00116809" w:rsidRPr="00DB6A29" w:rsidRDefault="00116809" w:rsidP="00116809">
      <w:pPr>
        <w:bidi/>
        <w:jc w:val="both"/>
        <w:rPr>
          <w:rFonts w:cs="David" w:hint="cs"/>
          <w:rtl/>
        </w:rPr>
      </w:pPr>
      <w:r w:rsidRPr="00DB6A29">
        <w:rPr>
          <w:rFonts w:cs="David" w:hint="cs"/>
          <w:rtl/>
        </w:rPr>
        <w:tab/>
        <w:t xml:space="preserve"> או אולי לכתוב שכשהדבר יתאפשר. השאלה אם יש מקום להיכנס לזה עכשיו. </w:t>
      </w:r>
    </w:p>
    <w:p w14:paraId="5540904B" w14:textId="77777777" w:rsidR="00116809" w:rsidRPr="00DB6A29" w:rsidRDefault="00116809" w:rsidP="00116809">
      <w:pPr>
        <w:bidi/>
        <w:jc w:val="both"/>
        <w:rPr>
          <w:rFonts w:cs="David" w:hint="cs"/>
          <w:rtl/>
        </w:rPr>
      </w:pPr>
    </w:p>
    <w:p w14:paraId="28EC60CB" w14:textId="77777777" w:rsidR="00116809" w:rsidRPr="004F53F2" w:rsidRDefault="00116809" w:rsidP="00116809">
      <w:pPr>
        <w:bidi/>
        <w:jc w:val="both"/>
        <w:rPr>
          <w:rFonts w:cs="David" w:hint="cs"/>
          <w:u w:val="single"/>
          <w:rtl/>
        </w:rPr>
      </w:pPr>
      <w:r w:rsidRPr="004F53F2">
        <w:rPr>
          <w:rFonts w:cs="David" w:hint="cs"/>
          <w:u w:val="single"/>
          <w:rtl/>
        </w:rPr>
        <w:t>יעל סלנט:</w:t>
      </w:r>
    </w:p>
    <w:p w14:paraId="0F4A1388" w14:textId="77777777" w:rsidR="00116809" w:rsidRPr="00DB6A29" w:rsidRDefault="00116809" w:rsidP="00116809">
      <w:pPr>
        <w:bidi/>
        <w:jc w:val="both"/>
        <w:rPr>
          <w:rFonts w:cs="David" w:hint="cs"/>
          <w:rtl/>
        </w:rPr>
      </w:pPr>
    </w:p>
    <w:p w14:paraId="27DBFC55" w14:textId="77777777" w:rsidR="00116809" w:rsidRPr="00DB6A29" w:rsidRDefault="00116809" w:rsidP="00116809">
      <w:pPr>
        <w:bidi/>
        <w:jc w:val="both"/>
        <w:rPr>
          <w:rFonts w:cs="David" w:hint="cs"/>
          <w:rtl/>
        </w:rPr>
      </w:pPr>
      <w:r w:rsidRPr="00DB6A29">
        <w:rPr>
          <w:rFonts w:cs="David" w:hint="cs"/>
          <w:rtl/>
        </w:rPr>
        <w:tab/>
        <w:t xml:space="preserve"> כתוב פה שישיבות הכנסת יצולמו ויהיו זמינות לצפייה באמצעים אלקטרוניים. </w:t>
      </w:r>
    </w:p>
    <w:p w14:paraId="3D6C1DFF" w14:textId="77777777" w:rsidR="00116809" w:rsidRPr="00DB6A29" w:rsidRDefault="00116809" w:rsidP="00116809">
      <w:pPr>
        <w:bidi/>
        <w:jc w:val="both"/>
        <w:rPr>
          <w:rFonts w:cs="David" w:hint="cs"/>
          <w:rtl/>
        </w:rPr>
      </w:pPr>
    </w:p>
    <w:p w14:paraId="77C7A6A9" w14:textId="77777777" w:rsidR="00116809" w:rsidRPr="004F53F2" w:rsidRDefault="00116809" w:rsidP="00116809">
      <w:pPr>
        <w:bidi/>
        <w:jc w:val="both"/>
        <w:rPr>
          <w:rFonts w:cs="David" w:hint="cs"/>
          <w:u w:val="single"/>
          <w:rtl/>
        </w:rPr>
      </w:pPr>
      <w:r w:rsidRPr="004F53F2">
        <w:rPr>
          <w:rFonts w:cs="David" w:hint="cs"/>
          <w:u w:val="single"/>
          <w:rtl/>
        </w:rPr>
        <w:t>היו"ר יריב לוין:</w:t>
      </w:r>
    </w:p>
    <w:p w14:paraId="4151983B" w14:textId="77777777" w:rsidR="00116809" w:rsidRPr="00DB6A29" w:rsidRDefault="00116809" w:rsidP="00116809">
      <w:pPr>
        <w:bidi/>
        <w:jc w:val="both"/>
        <w:rPr>
          <w:rFonts w:cs="David" w:hint="cs"/>
          <w:rtl/>
        </w:rPr>
      </w:pPr>
    </w:p>
    <w:p w14:paraId="7249EC91" w14:textId="77777777" w:rsidR="00116809" w:rsidRPr="00DB6A29" w:rsidRDefault="00116809" w:rsidP="00116809">
      <w:pPr>
        <w:bidi/>
        <w:jc w:val="both"/>
        <w:rPr>
          <w:rFonts w:cs="David" w:hint="cs"/>
          <w:rtl/>
        </w:rPr>
      </w:pPr>
      <w:r w:rsidRPr="00DB6A29">
        <w:rPr>
          <w:rFonts w:cs="David" w:hint="cs"/>
          <w:rtl/>
        </w:rPr>
        <w:tab/>
        <w:t xml:space="preserve"> זה המצב בפועל ונדמה לי שגם נכון שיהיה. השאלה אם לא צריך להתייחס לזה גם בהיבט של הפרוטוקול,  מכיוון שזה כבר המצב הלכה למעשה.</w:t>
      </w:r>
    </w:p>
    <w:p w14:paraId="19056E6A" w14:textId="77777777" w:rsidR="00116809" w:rsidRPr="00DB6A29" w:rsidRDefault="00116809" w:rsidP="00116809">
      <w:pPr>
        <w:bidi/>
        <w:jc w:val="both"/>
        <w:rPr>
          <w:rFonts w:cs="David" w:hint="cs"/>
          <w:rtl/>
        </w:rPr>
      </w:pPr>
    </w:p>
    <w:p w14:paraId="0069962E" w14:textId="77777777" w:rsidR="00116809" w:rsidRPr="004F53F2" w:rsidRDefault="00116809" w:rsidP="00116809">
      <w:pPr>
        <w:bidi/>
        <w:jc w:val="both"/>
        <w:rPr>
          <w:rFonts w:cs="David" w:hint="cs"/>
          <w:u w:val="single"/>
          <w:rtl/>
        </w:rPr>
      </w:pPr>
      <w:r w:rsidRPr="004F53F2">
        <w:rPr>
          <w:rFonts w:cs="David" w:hint="cs"/>
          <w:u w:val="single"/>
          <w:rtl/>
        </w:rPr>
        <w:t>ארבל אסטרחן:</w:t>
      </w:r>
    </w:p>
    <w:p w14:paraId="6DB302A1" w14:textId="77777777" w:rsidR="00116809" w:rsidRPr="00DB6A29" w:rsidRDefault="00116809" w:rsidP="00116809">
      <w:pPr>
        <w:bidi/>
        <w:jc w:val="both"/>
        <w:rPr>
          <w:rFonts w:cs="David" w:hint="cs"/>
          <w:rtl/>
        </w:rPr>
      </w:pPr>
    </w:p>
    <w:p w14:paraId="0778C2DE" w14:textId="77777777" w:rsidR="00116809" w:rsidRPr="00DB6A29" w:rsidRDefault="00116809" w:rsidP="00116809">
      <w:pPr>
        <w:bidi/>
        <w:jc w:val="both"/>
        <w:rPr>
          <w:rFonts w:cs="David" w:hint="cs"/>
          <w:rtl/>
        </w:rPr>
      </w:pPr>
      <w:r w:rsidRPr="00DB6A29">
        <w:rPr>
          <w:rFonts w:cs="David" w:hint="cs"/>
          <w:rtl/>
        </w:rPr>
        <w:tab/>
        <w:t xml:space="preserve"> זה נכלל בסעיף 6. </w:t>
      </w:r>
    </w:p>
    <w:p w14:paraId="3ED8818F" w14:textId="77777777" w:rsidR="00116809" w:rsidRPr="00DB6A29" w:rsidRDefault="00116809" w:rsidP="00116809">
      <w:pPr>
        <w:bidi/>
        <w:jc w:val="both"/>
        <w:rPr>
          <w:rFonts w:cs="David" w:hint="cs"/>
          <w:rtl/>
        </w:rPr>
      </w:pPr>
    </w:p>
    <w:p w14:paraId="12EF2CA9" w14:textId="77777777" w:rsidR="00116809" w:rsidRPr="004F53F2" w:rsidRDefault="00116809" w:rsidP="00116809">
      <w:pPr>
        <w:bidi/>
        <w:jc w:val="both"/>
        <w:rPr>
          <w:rFonts w:cs="David" w:hint="cs"/>
          <w:u w:val="single"/>
          <w:rtl/>
        </w:rPr>
      </w:pPr>
      <w:r w:rsidRPr="004F53F2">
        <w:rPr>
          <w:rFonts w:cs="David" w:hint="cs"/>
          <w:u w:val="single"/>
          <w:rtl/>
        </w:rPr>
        <w:t>סהר פינטו:</w:t>
      </w:r>
    </w:p>
    <w:p w14:paraId="7C90FD79" w14:textId="77777777" w:rsidR="00116809" w:rsidRPr="00DB6A29" w:rsidRDefault="00116809" w:rsidP="00116809">
      <w:pPr>
        <w:bidi/>
        <w:jc w:val="both"/>
        <w:rPr>
          <w:rFonts w:cs="David" w:hint="cs"/>
          <w:rtl/>
        </w:rPr>
      </w:pPr>
    </w:p>
    <w:p w14:paraId="6158FFFE" w14:textId="77777777" w:rsidR="00116809" w:rsidRPr="00DB6A29" w:rsidRDefault="00116809" w:rsidP="00116809">
      <w:pPr>
        <w:bidi/>
        <w:jc w:val="both"/>
        <w:rPr>
          <w:rFonts w:cs="David" w:hint="cs"/>
          <w:rtl/>
        </w:rPr>
      </w:pPr>
      <w:r w:rsidRPr="00DB6A29">
        <w:rPr>
          <w:rFonts w:cs="David" w:hint="cs"/>
          <w:rtl/>
        </w:rPr>
        <w:tab/>
        <w:t xml:space="preserve"> סעיף 6 אומר שהן יהיו זמינות, אבל לא בהכרח אומר שהיסטורית, אם אני אחפש ישיבה, אני אמצא אותה. </w:t>
      </w:r>
    </w:p>
    <w:p w14:paraId="2E61A8FD" w14:textId="77777777" w:rsidR="00116809" w:rsidRPr="00DB6A29" w:rsidRDefault="00116809" w:rsidP="00116809">
      <w:pPr>
        <w:bidi/>
        <w:jc w:val="both"/>
        <w:rPr>
          <w:rFonts w:cs="David" w:hint="cs"/>
          <w:rtl/>
        </w:rPr>
      </w:pPr>
    </w:p>
    <w:p w14:paraId="739CB318" w14:textId="77777777" w:rsidR="00116809" w:rsidRPr="004F53F2" w:rsidRDefault="00116809" w:rsidP="00116809">
      <w:pPr>
        <w:bidi/>
        <w:jc w:val="both"/>
        <w:rPr>
          <w:rFonts w:cs="David" w:hint="cs"/>
          <w:u w:val="single"/>
          <w:rtl/>
        </w:rPr>
      </w:pPr>
      <w:r w:rsidRPr="004F53F2">
        <w:rPr>
          <w:rFonts w:cs="David" w:hint="cs"/>
          <w:u w:val="single"/>
          <w:rtl/>
        </w:rPr>
        <w:t>ארבל אסטרחן:</w:t>
      </w:r>
    </w:p>
    <w:p w14:paraId="5D8FA0F8" w14:textId="77777777" w:rsidR="00116809" w:rsidRPr="00DB6A29" w:rsidRDefault="00116809" w:rsidP="00116809">
      <w:pPr>
        <w:bidi/>
        <w:jc w:val="both"/>
        <w:rPr>
          <w:rFonts w:cs="David" w:hint="cs"/>
          <w:rtl/>
        </w:rPr>
      </w:pPr>
    </w:p>
    <w:p w14:paraId="6A1F30AB" w14:textId="77777777" w:rsidR="00116809" w:rsidRPr="00DB6A29" w:rsidRDefault="00116809" w:rsidP="00116809">
      <w:pPr>
        <w:bidi/>
        <w:jc w:val="both"/>
        <w:rPr>
          <w:rFonts w:cs="David" w:hint="cs"/>
          <w:rtl/>
        </w:rPr>
      </w:pPr>
      <w:r w:rsidRPr="00DB6A29">
        <w:rPr>
          <w:rFonts w:cs="David" w:hint="cs"/>
          <w:rtl/>
        </w:rPr>
        <w:tab/>
        <w:t xml:space="preserve"> ככל שהאמצעים הטכנולוגיים יאפשרו את זה, ברגע שיתחילו להיות שידורים באינטרנט, אז זה גם יישמר אחורנית. </w:t>
      </w:r>
    </w:p>
    <w:p w14:paraId="499B0383" w14:textId="77777777" w:rsidR="00116809" w:rsidRPr="00DB6A29" w:rsidRDefault="00116809" w:rsidP="00116809">
      <w:pPr>
        <w:bidi/>
        <w:jc w:val="both"/>
        <w:rPr>
          <w:rFonts w:cs="David" w:hint="cs"/>
          <w:rtl/>
        </w:rPr>
      </w:pPr>
    </w:p>
    <w:p w14:paraId="5AE287F0" w14:textId="77777777" w:rsidR="00116809" w:rsidRPr="004F53F2" w:rsidRDefault="00116809" w:rsidP="00116809">
      <w:pPr>
        <w:bidi/>
        <w:jc w:val="both"/>
        <w:rPr>
          <w:rFonts w:cs="David" w:hint="cs"/>
          <w:u w:val="single"/>
          <w:rtl/>
        </w:rPr>
      </w:pPr>
      <w:r w:rsidRPr="004F53F2">
        <w:rPr>
          <w:rFonts w:cs="David" w:hint="cs"/>
          <w:u w:val="single"/>
          <w:rtl/>
        </w:rPr>
        <w:t>יעל סלנט:</w:t>
      </w:r>
    </w:p>
    <w:p w14:paraId="3F85E9BD" w14:textId="77777777" w:rsidR="00116809" w:rsidRPr="00DB6A29" w:rsidRDefault="00116809" w:rsidP="00116809">
      <w:pPr>
        <w:bidi/>
        <w:jc w:val="both"/>
        <w:rPr>
          <w:rFonts w:cs="David" w:hint="cs"/>
          <w:rtl/>
        </w:rPr>
      </w:pPr>
    </w:p>
    <w:p w14:paraId="0F64D28D" w14:textId="77777777" w:rsidR="00116809" w:rsidRPr="00DB6A29" w:rsidRDefault="00116809" w:rsidP="00116809">
      <w:pPr>
        <w:bidi/>
        <w:jc w:val="both"/>
        <w:rPr>
          <w:rFonts w:cs="David" w:hint="cs"/>
          <w:rtl/>
        </w:rPr>
      </w:pPr>
      <w:r w:rsidRPr="00DB6A29">
        <w:rPr>
          <w:rFonts w:cs="David" w:hint="cs"/>
          <w:rtl/>
        </w:rPr>
        <w:tab/>
        <w:t xml:space="preserve"> סעיף 5 (ב): "הפרוטוקול הערוך יפורסם ב"דברי הכנסת"; - ההוראה הזאת זהה להוראה שקיימת היום בסעיף 29(ג) </w:t>
      </w:r>
      <w:r w:rsidRPr="00DB6A29">
        <w:rPr>
          <w:rFonts w:cs="David"/>
          <w:rtl/>
        </w:rPr>
        <w:t>–</w:t>
      </w:r>
      <w:r w:rsidRPr="00DB6A29">
        <w:rPr>
          <w:rFonts w:cs="David" w:hint="cs"/>
          <w:rtl/>
        </w:rPr>
        <w:t xml:space="preserve"> "לדברי הכנסת יצורפו נספחות הכוללים מסמכים שמזכיר הכנסת או סגנו הודיע כי הונחו על שולחן הכנסת, כאמור בסעיף ...". הסעיף הזה נכלל בפרק הקודם שדיברנו עליו. </w:t>
      </w:r>
    </w:p>
    <w:p w14:paraId="29EE2B5D" w14:textId="77777777" w:rsidR="00116809" w:rsidRPr="00DB6A29" w:rsidRDefault="00116809" w:rsidP="00116809">
      <w:pPr>
        <w:bidi/>
        <w:jc w:val="both"/>
        <w:rPr>
          <w:rFonts w:cs="David" w:hint="cs"/>
          <w:rtl/>
        </w:rPr>
      </w:pPr>
    </w:p>
    <w:p w14:paraId="310254D8" w14:textId="77777777" w:rsidR="00116809" w:rsidRPr="004F53F2" w:rsidRDefault="00116809" w:rsidP="00116809">
      <w:pPr>
        <w:bidi/>
        <w:jc w:val="both"/>
        <w:rPr>
          <w:rFonts w:cs="David" w:hint="cs"/>
          <w:u w:val="single"/>
          <w:rtl/>
        </w:rPr>
      </w:pPr>
      <w:r w:rsidRPr="004F53F2">
        <w:rPr>
          <w:rFonts w:cs="David" w:hint="cs"/>
          <w:u w:val="single"/>
          <w:rtl/>
        </w:rPr>
        <w:t>היו"ר יריב לוין:</w:t>
      </w:r>
    </w:p>
    <w:p w14:paraId="417DB5F0" w14:textId="77777777" w:rsidR="00116809" w:rsidRPr="00DB6A29" w:rsidRDefault="00116809" w:rsidP="00116809">
      <w:pPr>
        <w:bidi/>
        <w:jc w:val="both"/>
        <w:rPr>
          <w:rFonts w:cs="David" w:hint="cs"/>
          <w:rtl/>
        </w:rPr>
      </w:pPr>
    </w:p>
    <w:p w14:paraId="0EB99F5E" w14:textId="77777777" w:rsidR="00116809" w:rsidRPr="00DB6A29" w:rsidRDefault="00116809" w:rsidP="00116809">
      <w:pPr>
        <w:bidi/>
        <w:jc w:val="both"/>
        <w:rPr>
          <w:rFonts w:cs="David" w:hint="cs"/>
          <w:rtl/>
        </w:rPr>
      </w:pPr>
      <w:r w:rsidRPr="00DB6A29">
        <w:rPr>
          <w:rFonts w:cs="David" w:hint="cs"/>
          <w:rtl/>
        </w:rPr>
        <w:tab/>
        <w:t>מה פירושו "יפורסם בדברי הכנסת"? זה אומר שהוא יודפס?</w:t>
      </w:r>
    </w:p>
    <w:p w14:paraId="02239133" w14:textId="77777777" w:rsidR="00116809" w:rsidRPr="00DB6A29" w:rsidRDefault="00116809" w:rsidP="00116809">
      <w:pPr>
        <w:bidi/>
        <w:jc w:val="both"/>
        <w:rPr>
          <w:rFonts w:cs="David" w:hint="cs"/>
          <w:rtl/>
        </w:rPr>
      </w:pPr>
    </w:p>
    <w:p w14:paraId="2985FFE9" w14:textId="77777777" w:rsidR="00116809" w:rsidRPr="004F53F2" w:rsidRDefault="00116809" w:rsidP="00116809">
      <w:pPr>
        <w:bidi/>
        <w:jc w:val="both"/>
        <w:rPr>
          <w:rFonts w:cs="David" w:hint="cs"/>
          <w:u w:val="single"/>
          <w:rtl/>
        </w:rPr>
      </w:pPr>
      <w:r w:rsidRPr="004F53F2">
        <w:rPr>
          <w:rFonts w:cs="David" w:hint="cs"/>
          <w:u w:val="single"/>
          <w:rtl/>
        </w:rPr>
        <w:t>תמי כנפו:</w:t>
      </w:r>
    </w:p>
    <w:p w14:paraId="14B751D6" w14:textId="77777777" w:rsidR="00116809" w:rsidRPr="00DB6A29" w:rsidRDefault="00116809" w:rsidP="00116809">
      <w:pPr>
        <w:bidi/>
        <w:jc w:val="both"/>
        <w:rPr>
          <w:rFonts w:cs="David" w:hint="cs"/>
          <w:rtl/>
        </w:rPr>
      </w:pPr>
    </w:p>
    <w:p w14:paraId="57CB2E19" w14:textId="77777777" w:rsidR="00116809" w:rsidRPr="00DB6A29" w:rsidRDefault="00116809" w:rsidP="00116809">
      <w:pPr>
        <w:bidi/>
        <w:jc w:val="both"/>
        <w:rPr>
          <w:rFonts w:cs="David" w:hint="cs"/>
          <w:rtl/>
        </w:rPr>
      </w:pPr>
      <w:r w:rsidRPr="00DB6A29">
        <w:rPr>
          <w:rFonts w:cs="David" w:hint="cs"/>
          <w:rtl/>
        </w:rPr>
        <w:tab/>
        <w:t xml:space="preserve">הכוונה לספרים הכחולים. </w:t>
      </w:r>
    </w:p>
    <w:p w14:paraId="28B44721" w14:textId="77777777" w:rsidR="00116809" w:rsidRPr="00DB6A29" w:rsidRDefault="00116809" w:rsidP="00116809">
      <w:pPr>
        <w:bidi/>
        <w:jc w:val="both"/>
        <w:rPr>
          <w:rFonts w:cs="David" w:hint="cs"/>
          <w:rtl/>
        </w:rPr>
      </w:pPr>
    </w:p>
    <w:p w14:paraId="271992DC" w14:textId="77777777" w:rsidR="00116809" w:rsidRPr="004F53F2" w:rsidRDefault="00116809" w:rsidP="00116809">
      <w:pPr>
        <w:bidi/>
        <w:jc w:val="both"/>
        <w:rPr>
          <w:rFonts w:cs="David" w:hint="cs"/>
          <w:u w:val="single"/>
          <w:rtl/>
        </w:rPr>
      </w:pPr>
      <w:r w:rsidRPr="004F53F2">
        <w:rPr>
          <w:rFonts w:cs="David" w:hint="cs"/>
          <w:u w:val="single"/>
          <w:rtl/>
        </w:rPr>
        <w:t>היו"ר יריב לוין:</w:t>
      </w:r>
    </w:p>
    <w:p w14:paraId="1B23BB8B" w14:textId="77777777" w:rsidR="00116809" w:rsidRPr="00DB6A29" w:rsidRDefault="00116809" w:rsidP="00116809">
      <w:pPr>
        <w:bidi/>
        <w:jc w:val="both"/>
        <w:rPr>
          <w:rFonts w:cs="David" w:hint="cs"/>
          <w:rtl/>
        </w:rPr>
      </w:pPr>
    </w:p>
    <w:p w14:paraId="44DE911F" w14:textId="77777777" w:rsidR="00116809" w:rsidRPr="00DB6A29" w:rsidRDefault="00116809" w:rsidP="00116809">
      <w:pPr>
        <w:bidi/>
        <w:jc w:val="both"/>
        <w:rPr>
          <w:rFonts w:cs="David" w:hint="cs"/>
          <w:rtl/>
        </w:rPr>
      </w:pPr>
      <w:r w:rsidRPr="00DB6A29">
        <w:rPr>
          <w:rFonts w:cs="David" w:hint="cs"/>
          <w:rtl/>
        </w:rPr>
        <w:tab/>
        <w:t>לפחות לכנסת השמונה-עשרה אין עדיין ספר. האם לספר הזה יצורפו העתקים של כל הצעות החוק הפרטיות?</w:t>
      </w:r>
    </w:p>
    <w:p w14:paraId="297232FF" w14:textId="77777777" w:rsidR="00116809" w:rsidRPr="00DB6A29" w:rsidRDefault="00116809" w:rsidP="00116809">
      <w:pPr>
        <w:bidi/>
        <w:jc w:val="both"/>
        <w:rPr>
          <w:rFonts w:cs="David" w:hint="cs"/>
          <w:rtl/>
        </w:rPr>
      </w:pPr>
    </w:p>
    <w:p w14:paraId="1D1B2739" w14:textId="77777777" w:rsidR="00116809" w:rsidRPr="004F53F2" w:rsidRDefault="00116809" w:rsidP="00116809">
      <w:pPr>
        <w:bidi/>
        <w:jc w:val="both"/>
        <w:rPr>
          <w:rFonts w:cs="David" w:hint="cs"/>
          <w:u w:val="single"/>
          <w:rtl/>
        </w:rPr>
      </w:pPr>
      <w:r w:rsidRPr="004F53F2">
        <w:rPr>
          <w:rFonts w:cs="David" w:hint="cs"/>
          <w:u w:val="single"/>
          <w:rtl/>
        </w:rPr>
        <w:t>ארבל אסטרחן:</w:t>
      </w:r>
    </w:p>
    <w:p w14:paraId="35BC6D3B" w14:textId="77777777" w:rsidR="00116809" w:rsidRPr="00DB6A29" w:rsidRDefault="00116809" w:rsidP="00116809">
      <w:pPr>
        <w:bidi/>
        <w:jc w:val="both"/>
        <w:rPr>
          <w:rFonts w:cs="David" w:hint="cs"/>
          <w:rtl/>
        </w:rPr>
      </w:pPr>
    </w:p>
    <w:p w14:paraId="18B73AC4" w14:textId="77777777" w:rsidR="00116809" w:rsidRPr="00DB6A29" w:rsidRDefault="00116809" w:rsidP="00116809">
      <w:pPr>
        <w:bidi/>
        <w:jc w:val="both"/>
        <w:rPr>
          <w:rFonts w:cs="David" w:hint="cs"/>
          <w:rtl/>
        </w:rPr>
      </w:pPr>
      <w:r w:rsidRPr="00DB6A29">
        <w:rPr>
          <w:rFonts w:cs="David" w:hint="cs"/>
          <w:rtl/>
        </w:rPr>
        <w:tab/>
        <w:t xml:space="preserve"> הם מצרפים כל מה שמונח. מסתבר שביום לאחר הישיבה מתפרסמים מה שנקרא "תורים", היינו הפרוטוקול של אותו יום. מערכת דברי הכנסת עורכת את זה ומפרסמת באתר כבר את הפרוטוקול הערוך. כלומר, מה שמתפרסם באתר זה כבר "דברי הכנסת". חוץ מזה עושים את זה גם בספרים ואולי יום אחד יחליטו לא לעשות את זה בספרים. בעצם הפרוטוקול הערוך הוא דברי הכנסת. הנוסח כאן לא מחייב באיזה פורמט זה יהיה. </w:t>
      </w:r>
    </w:p>
    <w:p w14:paraId="48562BDF" w14:textId="77777777" w:rsidR="00116809" w:rsidRPr="00DB6A29" w:rsidRDefault="00116809" w:rsidP="00116809">
      <w:pPr>
        <w:bidi/>
        <w:jc w:val="both"/>
        <w:rPr>
          <w:rFonts w:cs="David" w:hint="cs"/>
          <w:rtl/>
        </w:rPr>
      </w:pPr>
    </w:p>
    <w:p w14:paraId="2CDDEC78" w14:textId="77777777" w:rsidR="00116809" w:rsidRPr="004F53F2" w:rsidRDefault="00116809" w:rsidP="00116809">
      <w:pPr>
        <w:bidi/>
        <w:jc w:val="both"/>
        <w:rPr>
          <w:rFonts w:cs="David" w:hint="cs"/>
          <w:u w:val="single"/>
          <w:rtl/>
        </w:rPr>
      </w:pPr>
      <w:r w:rsidRPr="004F53F2">
        <w:rPr>
          <w:rFonts w:cs="David" w:hint="cs"/>
          <w:u w:val="single"/>
          <w:rtl/>
        </w:rPr>
        <w:t>היו"ר יריב לוין:</w:t>
      </w:r>
    </w:p>
    <w:p w14:paraId="58C584FE" w14:textId="77777777" w:rsidR="00116809" w:rsidRPr="00DB6A29" w:rsidRDefault="00116809" w:rsidP="00116809">
      <w:pPr>
        <w:bidi/>
        <w:jc w:val="both"/>
        <w:rPr>
          <w:rFonts w:cs="David" w:hint="cs"/>
          <w:rtl/>
        </w:rPr>
      </w:pPr>
    </w:p>
    <w:p w14:paraId="2C8BF677" w14:textId="77777777" w:rsidR="00116809" w:rsidRPr="00DB6A29" w:rsidRDefault="00116809" w:rsidP="00116809">
      <w:pPr>
        <w:bidi/>
        <w:jc w:val="both"/>
        <w:rPr>
          <w:rFonts w:cs="David" w:hint="cs"/>
          <w:rtl/>
        </w:rPr>
      </w:pPr>
      <w:r w:rsidRPr="00DB6A29">
        <w:rPr>
          <w:rFonts w:cs="David" w:hint="cs"/>
          <w:rtl/>
        </w:rPr>
        <w:tab/>
        <w:t xml:space="preserve"> בהחלט, זה מאפשר את הגמישות שאם יעבירו את זה יום אחד לפורמט אלקטרוני לגמרי, לא תהיה בעיה. </w:t>
      </w:r>
    </w:p>
    <w:p w14:paraId="107B062E" w14:textId="77777777" w:rsidR="00116809" w:rsidRPr="00DB6A29" w:rsidRDefault="00116809" w:rsidP="00116809">
      <w:pPr>
        <w:bidi/>
        <w:jc w:val="both"/>
        <w:rPr>
          <w:rFonts w:cs="David" w:hint="cs"/>
          <w:rtl/>
        </w:rPr>
      </w:pPr>
    </w:p>
    <w:p w14:paraId="5AA8C91C" w14:textId="77777777" w:rsidR="00116809" w:rsidRPr="004F53F2" w:rsidRDefault="00116809" w:rsidP="00116809">
      <w:pPr>
        <w:tabs>
          <w:tab w:val="left" w:pos="1450"/>
        </w:tabs>
        <w:bidi/>
        <w:jc w:val="both"/>
        <w:rPr>
          <w:rFonts w:cs="David" w:hint="cs"/>
          <w:u w:val="single"/>
          <w:rtl/>
        </w:rPr>
      </w:pPr>
      <w:r w:rsidRPr="004F53F2">
        <w:rPr>
          <w:rFonts w:cs="David" w:hint="cs"/>
          <w:u w:val="single"/>
          <w:rtl/>
        </w:rPr>
        <w:t>סהר פינטו:</w:t>
      </w:r>
    </w:p>
    <w:p w14:paraId="18380C12" w14:textId="77777777" w:rsidR="00116809" w:rsidRPr="00DB6A29" w:rsidRDefault="00116809" w:rsidP="00116809">
      <w:pPr>
        <w:bidi/>
        <w:jc w:val="both"/>
        <w:rPr>
          <w:rFonts w:cs="David" w:hint="cs"/>
          <w:rtl/>
        </w:rPr>
      </w:pPr>
    </w:p>
    <w:p w14:paraId="3933BA4C" w14:textId="77777777" w:rsidR="00116809" w:rsidRPr="00DB6A29" w:rsidRDefault="00116809" w:rsidP="00116809">
      <w:pPr>
        <w:bidi/>
        <w:jc w:val="both"/>
        <w:rPr>
          <w:rFonts w:cs="David" w:hint="cs"/>
          <w:rtl/>
        </w:rPr>
      </w:pPr>
      <w:r w:rsidRPr="00DB6A29">
        <w:rPr>
          <w:rFonts w:cs="David" w:hint="cs"/>
          <w:rtl/>
        </w:rPr>
        <w:tab/>
        <w:t xml:space="preserve"> לגבי תוצאות ההצבעה </w:t>
      </w:r>
      <w:r w:rsidRPr="00DB6A29">
        <w:rPr>
          <w:rFonts w:cs="David"/>
          <w:rtl/>
        </w:rPr>
        <w:t>–</w:t>
      </w:r>
      <w:r w:rsidRPr="00DB6A29">
        <w:rPr>
          <w:rFonts w:cs="David" w:hint="cs"/>
          <w:rtl/>
        </w:rPr>
        <w:t xml:space="preserve"> גם באתר הכנסת אפשר לחפש תוצאות הצבעה, אבל אין שם את המספר של הצעת החוק. לצורך העניין, אם יש ארבע הצעות חוק דומות שהוצמדו, אתה לא יכול לדעת </w:t>
      </w:r>
      <w:r w:rsidRPr="00DB6A29">
        <w:rPr>
          <w:rFonts w:cs="David"/>
          <w:rtl/>
        </w:rPr>
        <w:t>–</w:t>
      </w:r>
      <w:r w:rsidRPr="00DB6A29">
        <w:rPr>
          <w:rFonts w:cs="David" w:hint="cs"/>
          <w:rtl/>
        </w:rPr>
        <w:t xml:space="preserve"> גם אם אתה יודע את התאריך </w:t>
      </w:r>
      <w:r w:rsidRPr="00DB6A29">
        <w:rPr>
          <w:rFonts w:cs="David"/>
          <w:rtl/>
        </w:rPr>
        <w:t>–</w:t>
      </w:r>
      <w:r w:rsidRPr="00DB6A29">
        <w:rPr>
          <w:rFonts w:cs="David" w:hint="cs"/>
          <w:rtl/>
        </w:rPr>
        <w:t xml:space="preserve"> לגבי איזה הצבעה הצביעו איך. </w:t>
      </w:r>
    </w:p>
    <w:p w14:paraId="107ED273" w14:textId="77777777" w:rsidR="00116809" w:rsidRPr="00DB6A29" w:rsidRDefault="00116809" w:rsidP="00116809">
      <w:pPr>
        <w:bidi/>
        <w:jc w:val="both"/>
        <w:rPr>
          <w:rFonts w:cs="David" w:hint="cs"/>
          <w:rtl/>
        </w:rPr>
      </w:pPr>
    </w:p>
    <w:p w14:paraId="6C5C3B46" w14:textId="77777777" w:rsidR="00116809" w:rsidRPr="004F53F2" w:rsidRDefault="00116809" w:rsidP="00116809">
      <w:pPr>
        <w:bidi/>
        <w:jc w:val="both"/>
        <w:rPr>
          <w:rFonts w:cs="David" w:hint="cs"/>
          <w:u w:val="single"/>
          <w:rtl/>
        </w:rPr>
      </w:pPr>
      <w:r w:rsidRPr="004F53F2">
        <w:rPr>
          <w:rFonts w:cs="David" w:hint="cs"/>
          <w:u w:val="single"/>
          <w:rtl/>
        </w:rPr>
        <w:t>ארבל אסטרחן:</w:t>
      </w:r>
    </w:p>
    <w:p w14:paraId="295AE0CC" w14:textId="77777777" w:rsidR="00116809" w:rsidRPr="00DB6A29" w:rsidRDefault="00116809" w:rsidP="00116809">
      <w:pPr>
        <w:bidi/>
        <w:jc w:val="both"/>
        <w:rPr>
          <w:rFonts w:cs="David" w:hint="cs"/>
          <w:rtl/>
        </w:rPr>
      </w:pPr>
    </w:p>
    <w:p w14:paraId="1E6EA909" w14:textId="77777777" w:rsidR="00116809" w:rsidRPr="00DB6A29" w:rsidRDefault="00116809" w:rsidP="00116809">
      <w:pPr>
        <w:bidi/>
        <w:jc w:val="both"/>
        <w:rPr>
          <w:rFonts w:cs="David" w:hint="cs"/>
          <w:rtl/>
        </w:rPr>
      </w:pPr>
      <w:r w:rsidRPr="00DB6A29">
        <w:rPr>
          <w:rFonts w:cs="David" w:hint="cs"/>
          <w:rtl/>
        </w:rPr>
        <w:tab/>
        <w:t xml:space="preserve"> זה לא המקום. אם יש איזה בעיה טכנית למצוא באתר או באיך שכותבים את הכותרות, זה לא המקום. </w:t>
      </w:r>
    </w:p>
    <w:p w14:paraId="16577738" w14:textId="77777777" w:rsidR="00116809" w:rsidRPr="00DB6A29" w:rsidRDefault="00116809" w:rsidP="00116809">
      <w:pPr>
        <w:bidi/>
        <w:jc w:val="both"/>
        <w:rPr>
          <w:rFonts w:cs="David" w:hint="cs"/>
          <w:rtl/>
        </w:rPr>
      </w:pPr>
    </w:p>
    <w:p w14:paraId="3485549E" w14:textId="77777777" w:rsidR="00116809" w:rsidRPr="004F53F2" w:rsidRDefault="00116809" w:rsidP="00116809">
      <w:pPr>
        <w:bidi/>
        <w:jc w:val="both"/>
        <w:rPr>
          <w:rFonts w:cs="David" w:hint="cs"/>
          <w:u w:val="single"/>
          <w:rtl/>
        </w:rPr>
      </w:pPr>
      <w:r w:rsidRPr="004F53F2">
        <w:rPr>
          <w:rFonts w:cs="David" w:hint="cs"/>
          <w:u w:val="single"/>
          <w:rtl/>
        </w:rPr>
        <w:t>סהר פינטו:</w:t>
      </w:r>
    </w:p>
    <w:p w14:paraId="7A0C10DB" w14:textId="77777777" w:rsidR="00116809" w:rsidRPr="00DB6A29" w:rsidRDefault="00116809" w:rsidP="00116809">
      <w:pPr>
        <w:bidi/>
        <w:jc w:val="both"/>
        <w:rPr>
          <w:rFonts w:cs="David" w:hint="cs"/>
          <w:rtl/>
        </w:rPr>
      </w:pPr>
    </w:p>
    <w:p w14:paraId="3BEF8B22" w14:textId="77777777" w:rsidR="00116809" w:rsidRPr="00DB6A29" w:rsidRDefault="00116809" w:rsidP="00116809">
      <w:pPr>
        <w:bidi/>
        <w:jc w:val="both"/>
        <w:rPr>
          <w:rFonts w:cs="David" w:hint="cs"/>
          <w:rtl/>
        </w:rPr>
      </w:pPr>
      <w:r w:rsidRPr="00DB6A29">
        <w:rPr>
          <w:rFonts w:cs="David" w:hint="cs"/>
          <w:rtl/>
        </w:rPr>
        <w:tab/>
        <w:t xml:space="preserve"> זה לא עניין של למצוא. היום, כשמחפשים תוצאות הצבעה, לא צריך להיכנס לכל פרוטוקול. היום יש אפשרות לחפש תוצאות הצבעה. </w:t>
      </w:r>
    </w:p>
    <w:p w14:paraId="6FB96EA4" w14:textId="77777777" w:rsidR="00116809" w:rsidRPr="00DB6A29" w:rsidRDefault="00116809" w:rsidP="00116809">
      <w:pPr>
        <w:bidi/>
        <w:jc w:val="both"/>
        <w:rPr>
          <w:rFonts w:cs="David" w:hint="cs"/>
          <w:rtl/>
        </w:rPr>
      </w:pPr>
    </w:p>
    <w:p w14:paraId="37D67ADF" w14:textId="77777777" w:rsidR="00116809" w:rsidRPr="004F53F2" w:rsidRDefault="00116809" w:rsidP="00116809">
      <w:pPr>
        <w:bidi/>
        <w:jc w:val="both"/>
        <w:rPr>
          <w:rFonts w:cs="David" w:hint="cs"/>
          <w:u w:val="single"/>
          <w:rtl/>
        </w:rPr>
      </w:pPr>
      <w:r w:rsidRPr="004F53F2">
        <w:rPr>
          <w:rFonts w:cs="David" w:hint="cs"/>
          <w:u w:val="single"/>
          <w:rtl/>
        </w:rPr>
        <w:t>ארבל אסטרחן:</w:t>
      </w:r>
    </w:p>
    <w:p w14:paraId="3A348911" w14:textId="77777777" w:rsidR="00116809" w:rsidRPr="00DB6A29" w:rsidRDefault="00116809" w:rsidP="00116809">
      <w:pPr>
        <w:bidi/>
        <w:jc w:val="both"/>
        <w:rPr>
          <w:rFonts w:cs="David" w:hint="cs"/>
          <w:rtl/>
        </w:rPr>
      </w:pPr>
    </w:p>
    <w:p w14:paraId="0C7B12AB" w14:textId="77777777" w:rsidR="00116809" w:rsidRPr="00DB6A29" w:rsidRDefault="00116809" w:rsidP="00116809">
      <w:pPr>
        <w:bidi/>
        <w:jc w:val="both"/>
        <w:rPr>
          <w:rFonts w:cs="David" w:hint="cs"/>
          <w:rtl/>
        </w:rPr>
      </w:pPr>
      <w:r w:rsidRPr="00DB6A29">
        <w:rPr>
          <w:rFonts w:cs="David" w:hint="cs"/>
          <w:rtl/>
        </w:rPr>
        <w:tab/>
        <w:t xml:space="preserve"> אתה מדבר על איך שמציגים טכנית את התוצאות. ייתכן שצריך להגיד למי שעורך את זה שיעשו את הכותרות יותר ברורות. </w:t>
      </w:r>
    </w:p>
    <w:p w14:paraId="6887D427" w14:textId="77777777" w:rsidR="00116809" w:rsidRPr="00DB6A29" w:rsidRDefault="00116809" w:rsidP="00116809">
      <w:pPr>
        <w:bidi/>
        <w:jc w:val="both"/>
        <w:rPr>
          <w:rFonts w:cs="David" w:hint="cs"/>
          <w:rtl/>
        </w:rPr>
      </w:pPr>
    </w:p>
    <w:p w14:paraId="3DE2D88D" w14:textId="77777777" w:rsidR="00116809" w:rsidRPr="004F53F2" w:rsidRDefault="00116809" w:rsidP="00116809">
      <w:pPr>
        <w:bidi/>
        <w:jc w:val="both"/>
        <w:rPr>
          <w:rFonts w:cs="David" w:hint="cs"/>
          <w:u w:val="single"/>
          <w:rtl/>
        </w:rPr>
      </w:pPr>
      <w:r w:rsidRPr="004F53F2">
        <w:rPr>
          <w:rFonts w:cs="David" w:hint="cs"/>
          <w:u w:val="single"/>
          <w:rtl/>
        </w:rPr>
        <w:t>סהר פינטו:</w:t>
      </w:r>
    </w:p>
    <w:p w14:paraId="429A60C8" w14:textId="77777777" w:rsidR="00116809" w:rsidRPr="00DB6A29" w:rsidRDefault="00116809" w:rsidP="00116809">
      <w:pPr>
        <w:bidi/>
        <w:jc w:val="both"/>
        <w:rPr>
          <w:rFonts w:cs="David" w:hint="cs"/>
          <w:rtl/>
        </w:rPr>
      </w:pPr>
    </w:p>
    <w:p w14:paraId="377F9E0A" w14:textId="77777777" w:rsidR="00116809" w:rsidRPr="00DB6A29" w:rsidRDefault="00116809" w:rsidP="00116809">
      <w:pPr>
        <w:bidi/>
        <w:jc w:val="both"/>
        <w:rPr>
          <w:rFonts w:cs="David" w:hint="cs"/>
          <w:rtl/>
        </w:rPr>
      </w:pPr>
      <w:r w:rsidRPr="00DB6A29">
        <w:rPr>
          <w:rFonts w:cs="David" w:hint="cs"/>
          <w:rtl/>
        </w:rPr>
        <w:tab/>
        <w:t xml:space="preserve"> זה לא עניין של ברור או לא ברור, זה לא מופיע. </w:t>
      </w:r>
    </w:p>
    <w:p w14:paraId="35DEC71E" w14:textId="77777777" w:rsidR="00116809" w:rsidRPr="00DB6A29" w:rsidRDefault="00116809" w:rsidP="00116809">
      <w:pPr>
        <w:bidi/>
        <w:jc w:val="both"/>
        <w:rPr>
          <w:rFonts w:cs="David" w:hint="cs"/>
          <w:rtl/>
        </w:rPr>
      </w:pPr>
    </w:p>
    <w:p w14:paraId="3E898970" w14:textId="77777777" w:rsidR="00116809" w:rsidRPr="004F53F2" w:rsidRDefault="00116809" w:rsidP="00116809">
      <w:pPr>
        <w:bidi/>
        <w:jc w:val="both"/>
        <w:rPr>
          <w:rFonts w:cs="David" w:hint="cs"/>
          <w:u w:val="single"/>
          <w:rtl/>
        </w:rPr>
      </w:pPr>
      <w:r w:rsidRPr="004F53F2">
        <w:rPr>
          <w:rFonts w:cs="David" w:hint="cs"/>
          <w:u w:val="single"/>
          <w:rtl/>
        </w:rPr>
        <w:t>היו"ר יריב לוין:</w:t>
      </w:r>
    </w:p>
    <w:p w14:paraId="3D6A68BA" w14:textId="77777777" w:rsidR="00116809" w:rsidRPr="00DB6A29" w:rsidRDefault="00116809" w:rsidP="00116809">
      <w:pPr>
        <w:bidi/>
        <w:jc w:val="both"/>
        <w:rPr>
          <w:rFonts w:cs="David" w:hint="cs"/>
          <w:rtl/>
        </w:rPr>
      </w:pPr>
    </w:p>
    <w:p w14:paraId="364075A6" w14:textId="77777777" w:rsidR="00116809" w:rsidRPr="00DB6A29" w:rsidRDefault="00116809" w:rsidP="00116809">
      <w:pPr>
        <w:bidi/>
        <w:jc w:val="both"/>
        <w:rPr>
          <w:rFonts w:cs="David" w:hint="cs"/>
          <w:rtl/>
        </w:rPr>
      </w:pPr>
      <w:r w:rsidRPr="00DB6A29">
        <w:rPr>
          <w:rFonts w:cs="David" w:hint="cs"/>
          <w:rtl/>
        </w:rPr>
        <w:tab/>
        <w:t xml:space="preserve">השאלה היא אם לא כדאי להוסיף סעיף לגבי תוצאות הצבעות ולכתוב שתוצאות הצבעות, כולל הפירוט של מי הצביע, יופיעו בפרוטוקול. במסגרת הזאת, בכל סעיף על סדר היום, במידה שהיתה הצעת חוק, יצוין מספר ההצעה. </w:t>
      </w:r>
    </w:p>
    <w:p w14:paraId="61EE1F1E" w14:textId="77777777" w:rsidR="00116809" w:rsidRPr="00DB6A29" w:rsidRDefault="00116809" w:rsidP="00116809">
      <w:pPr>
        <w:bidi/>
        <w:jc w:val="both"/>
        <w:rPr>
          <w:rFonts w:cs="David" w:hint="cs"/>
          <w:rtl/>
        </w:rPr>
      </w:pPr>
    </w:p>
    <w:p w14:paraId="072CBC7C" w14:textId="77777777" w:rsidR="00116809" w:rsidRPr="004F53F2" w:rsidRDefault="00116809" w:rsidP="00116809">
      <w:pPr>
        <w:bidi/>
        <w:jc w:val="both"/>
        <w:rPr>
          <w:rFonts w:cs="David" w:hint="cs"/>
          <w:u w:val="single"/>
          <w:rtl/>
        </w:rPr>
      </w:pPr>
      <w:r w:rsidRPr="004F53F2">
        <w:rPr>
          <w:rFonts w:cs="David" w:hint="cs"/>
          <w:u w:val="single"/>
          <w:rtl/>
        </w:rPr>
        <w:t>סהר פינטו:</w:t>
      </w:r>
    </w:p>
    <w:p w14:paraId="5A479AD1" w14:textId="77777777" w:rsidR="00116809" w:rsidRPr="00DB6A29" w:rsidRDefault="00116809" w:rsidP="00116809">
      <w:pPr>
        <w:bidi/>
        <w:jc w:val="both"/>
        <w:rPr>
          <w:rFonts w:cs="David" w:hint="cs"/>
          <w:rtl/>
        </w:rPr>
      </w:pPr>
    </w:p>
    <w:p w14:paraId="080B1F7E" w14:textId="77777777" w:rsidR="00116809" w:rsidRPr="00DB6A29" w:rsidRDefault="00116809" w:rsidP="00116809">
      <w:pPr>
        <w:bidi/>
        <w:jc w:val="both"/>
        <w:rPr>
          <w:rFonts w:cs="David" w:hint="cs"/>
          <w:rtl/>
        </w:rPr>
      </w:pPr>
      <w:r w:rsidRPr="00DB6A29">
        <w:rPr>
          <w:rFonts w:cs="David" w:hint="cs"/>
          <w:rtl/>
        </w:rPr>
        <w:tab/>
        <w:t xml:space="preserve"> בפרוטוקול כתוב כמה בעד וכמה נגד, אבל אני לא יודע  מי הצביע איך. </w:t>
      </w:r>
    </w:p>
    <w:p w14:paraId="2DC3D6E7" w14:textId="77777777" w:rsidR="00116809" w:rsidRPr="00DB6A29" w:rsidRDefault="00116809" w:rsidP="00116809">
      <w:pPr>
        <w:bidi/>
        <w:jc w:val="both"/>
        <w:rPr>
          <w:rFonts w:cs="David" w:hint="cs"/>
          <w:rtl/>
        </w:rPr>
      </w:pPr>
    </w:p>
    <w:p w14:paraId="4D182340" w14:textId="77777777" w:rsidR="00116809" w:rsidRPr="004F53F2" w:rsidRDefault="00116809" w:rsidP="00116809">
      <w:pPr>
        <w:bidi/>
        <w:jc w:val="both"/>
        <w:rPr>
          <w:rFonts w:cs="David" w:hint="cs"/>
          <w:u w:val="single"/>
          <w:rtl/>
        </w:rPr>
      </w:pPr>
      <w:r w:rsidRPr="004F53F2">
        <w:rPr>
          <w:rFonts w:cs="David" w:hint="cs"/>
          <w:u w:val="single"/>
          <w:rtl/>
        </w:rPr>
        <w:t>ארבל אסטרחן:</w:t>
      </w:r>
    </w:p>
    <w:p w14:paraId="320D2518" w14:textId="77777777" w:rsidR="00116809" w:rsidRPr="00DB6A29" w:rsidRDefault="00116809" w:rsidP="00116809">
      <w:pPr>
        <w:bidi/>
        <w:jc w:val="both"/>
        <w:rPr>
          <w:rFonts w:cs="David" w:hint="cs"/>
          <w:rtl/>
        </w:rPr>
      </w:pPr>
    </w:p>
    <w:p w14:paraId="3D54D133" w14:textId="77777777" w:rsidR="00116809" w:rsidRPr="00DB6A29" w:rsidRDefault="00116809" w:rsidP="00116809">
      <w:pPr>
        <w:bidi/>
        <w:jc w:val="both"/>
        <w:rPr>
          <w:rFonts w:cs="David" w:hint="cs"/>
          <w:rtl/>
        </w:rPr>
      </w:pPr>
      <w:r w:rsidRPr="00DB6A29">
        <w:rPr>
          <w:rFonts w:cs="David" w:hint="cs"/>
          <w:rtl/>
        </w:rPr>
        <w:tab/>
        <w:t xml:space="preserve"> יכול להיות שזה כשל טכני, אבל הדרך אינה לתקן את זה על-ידי תיקון התקנון. </w:t>
      </w:r>
    </w:p>
    <w:p w14:paraId="79EA764D" w14:textId="77777777" w:rsidR="00116809" w:rsidRPr="00DB6A29" w:rsidRDefault="00116809" w:rsidP="00116809">
      <w:pPr>
        <w:bidi/>
        <w:jc w:val="both"/>
        <w:rPr>
          <w:rFonts w:cs="David" w:hint="cs"/>
          <w:rtl/>
        </w:rPr>
      </w:pPr>
    </w:p>
    <w:p w14:paraId="32C973F1" w14:textId="77777777" w:rsidR="00116809" w:rsidRPr="004F53F2" w:rsidRDefault="00116809" w:rsidP="00116809">
      <w:pPr>
        <w:bidi/>
        <w:jc w:val="both"/>
        <w:rPr>
          <w:rFonts w:cs="David" w:hint="cs"/>
          <w:u w:val="single"/>
          <w:rtl/>
        </w:rPr>
      </w:pPr>
      <w:r w:rsidRPr="004F53F2">
        <w:rPr>
          <w:rFonts w:cs="David" w:hint="cs"/>
          <w:u w:val="single"/>
          <w:rtl/>
        </w:rPr>
        <w:t>סהר פינטו:</w:t>
      </w:r>
    </w:p>
    <w:p w14:paraId="7571A3B6" w14:textId="77777777" w:rsidR="00116809" w:rsidRPr="00DB6A29" w:rsidRDefault="00116809" w:rsidP="00116809">
      <w:pPr>
        <w:bidi/>
        <w:jc w:val="both"/>
        <w:rPr>
          <w:rFonts w:cs="David" w:hint="cs"/>
          <w:rtl/>
        </w:rPr>
      </w:pPr>
    </w:p>
    <w:p w14:paraId="23A2820B" w14:textId="77777777" w:rsidR="00116809" w:rsidRPr="00DB6A29" w:rsidRDefault="00116809" w:rsidP="00116809">
      <w:pPr>
        <w:bidi/>
        <w:jc w:val="both"/>
        <w:rPr>
          <w:rFonts w:cs="David" w:hint="cs"/>
          <w:rtl/>
        </w:rPr>
      </w:pPr>
      <w:r w:rsidRPr="00DB6A29">
        <w:rPr>
          <w:rFonts w:cs="David" w:hint="cs"/>
          <w:rtl/>
        </w:rPr>
        <w:tab/>
        <w:t xml:space="preserve"> אם תהיה הוראה שתוצאות הצבעה יפורסמו, זה יהיה. </w:t>
      </w:r>
    </w:p>
    <w:p w14:paraId="2C639C77" w14:textId="77777777" w:rsidR="00116809" w:rsidRPr="00DB6A29" w:rsidRDefault="00116809" w:rsidP="00116809">
      <w:pPr>
        <w:bidi/>
        <w:jc w:val="both"/>
        <w:rPr>
          <w:rFonts w:cs="David" w:hint="cs"/>
          <w:rtl/>
        </w:rPr>
      </w:pPr>
    </w:p>
    <w:p w14:paraId="04764B1D" w14:textId="77777777" w:rsidR="00116809" w:rsidRPr="004F53F2" w:rsidRDefault="00116809" w:rsidP="00116809">
      <w:pPr>
        <w:bidi/>
        <w:jc w:val="both"/>
        <w:rPr>
          <w:rFonts w:cs="David" w:hint="cs"/>
          <w:u w:val="single"/>
          <w:rtl/>
        </w:rPr>
      </w:pPr>
      <w:r w:rsidRPr="004F53F2">
        <w:rPr>
          <w:rFonts w:cs="David" w:hint="cs"/>
          <w:u w:val="single"/>
          <w:rtl/>
        </w:rPr>
        <w:t>היו"ר יריב לוין:</w:t>
      </w:r>
    </w:p>
    <w:p w14:paraId="492C4EC2" w14:textId="77777777" w:rsidR="00116809" w:rsidRPr="00DB6A29" w:rsidRDefault="00116809" w:rsidP="00116809">
      <w:pPr>
        <w:bidi/>
        <w:jc w:val="both"/>
        <w:rPr>
          <w:rFonts w:cs="David" w:hint="cs"/>
          <w:rtl/>
        </w:rPr>
      </w:pPr>
    </w:p>
    <w:p w14:paraId="43D63D4C" w14:textId="77777777" w:rsidR="00116809" w:rsidRPr="00DB6A29" w:rsidRDefault="00116809" w:rsidP="00116809">
      <w:pPr>
        <w:bidi/>
        <w:jc w:val="both"/>
        <w:rPr>
          <w:rFonts w:cs="David" w:hint="cs"/>
          <w:rtl/>
        </w:rPr>
      </w:pPr>
      <w:r w:rsidRPr="00DB6A29">
        <w:rPr>
          <w:rFonts w:cs="David" w:hint="cs"/>
          <w:rtl/>
        </w:rPr>
        <w:tab/>
        <w:t xml:space="preserve"> היום מפרסמים באתר תוצאות הצבעה באופן וולונטרי, כי מישהו החליט להוסיף דבר כזה לתוך האתר. השאלה היא אם לא כדאי לומר שמכיוון שהדבר קיים וטכנולוגית אין בעיה לעשות אותו - - -</w:t>
      </w:r>
    </w:p>
    <w:p w14:paraId="0CFA57C4" w14:textId="77777777" w:rsidR="00116809" w:rsidRPr="00DB6A29" w:rsidRDefault="00116809" w:rsidP="00116809">
      <w:pPr>
        <w:bidi/>
        <w:jc w:val="both"/>
        <w:rPr>
          <w:rFonts w:cs="David" w:hint="cs"/>
          <w:rtl/>
        </w:rPr>
      </w:pPr>
    </w:p>
    <w:p w14:paraId="7B05B4CB" w14:textId="77777777" w:rsidR="00116809" w:rsidRPr="004F53F2" w:rsidRDefault="00116809" w:rsidP="00116809">
      <w:pPr>
        <w:keepNext/>
        <w:bidi/>
        <w:jc w:val="both"/>
        <w:rPr>
          <w:rFonts w:cs="David" w:hint="cs"/>
          <w:u w:val="single"/>
          <w:rtl/>
        </w:rPr>
      </w:pPr>
      <w:r w:rsidRPr="004F53F2">
        <w:rPr>
          <w:rFonts w:cs="David" w:hint="cs"/>
          <w:u w:val="single"/>
          <w:rtl/>
        </w:rPr>
        <w:t>סהר פינטו:</w:t>
      </w:r>
    </w:p>
    <w:p w14:paraId="24F5D199" w14:textId="77777777" w:rsidR="00116809" w:rsidRPr="00DB6A29" w:rsidRDefault="00116809" w:rsidP="00116809">
      <w:pPr>
        <w:keepNext/>
        <w:bidi/>
        <w:jc w:val="both"/>
        <w:rPr>
          <w:rFonts w:cs="David" w:hint="cs"/>
          <w:rtl/>
        </w:rPr>
      </w:pPr>
    </w:p>
    <w:p w14:paraId="0576AC2F" w14:textId="77777777" w:rsidR="00116809" w:rsidRPr="00DB6A29" w:rsidRDefault="00116809" w:rsidP="00116809">
      <w:pPr>
        <w:keepNext/>
        <w:bidi/>
        <w:jc w:val="both"/>
        <w:rPr>
          <w:rFonts w:cs="David" w:hint="cs"/>
          <w:rtl/>
        </w:rPr>
      </w:pPr>
      <w:r w:rsidRPr="00DB6A29">
        <w:rPr>
          <w:rFonts w:cs="David" w:hint="cs"/>
          <w:rtl/>
        </w:rPr>
        <w:tab/>
        <w:t xml:space="preserve"> לא רק מכיוון שהוא קיים, אני חושב שראוי שזה יהיה. צריך שהמידע איך אנשים הצביעו בהצעות </w:t>
      </w:r>
      <w:r>
        <w:rPr>
          <w:rFonts w:cs="David" w:hint="cs"/>
          <w:rtl/>
        </w:rPr>
        <w:t>יהיה</w:t>
      </w:r>
      <w:r w:rsidRPr="00DB6A29">
        <w:rPr>
          <w:rFonts w:cs="David" w:hint="cs"/>
          <w:rtl/>
        </w:rPr>
        <w:t xml:space="preserve"> חשוף. </w:t>
      </w:r>
    </w:p>
    <w:p w14:paraId="34B83322" w14:textId="77777777" w:rsidR="00116809" w:rsidRPr="00DB6A29" w:rsidRDefault="00116809" w:rsidP="00116809">
      <w:pPr>
        <w:bidi/>
        <w:jc w:val="both"/>
        <w:rPr>
          <w:rFonts w:cs="David" w:hint="cs"/>
          <w:rtl/>
        </w:rPr>
      </w:pPr>
    </w:p>
    <w:p w14:paraId="198E71B3" w14:textId="77777777" w:rsidR="00116809" w:rsidRPr="004F53F2" w:rsidRDefault="00116809" w:rsidP="00116809">
      <w:pPr>
        <w:bidi/>
        <w:jc w:val="both"/>
        <w:rPr>
          <w:rFonts w:cs="David" w:hint="cs"/>
          <w:u w:val="single"/>
          <w:rtl/>
        </w:rPr>
      </w:pPr>
      <w:r w:rsidRPr="004F53F2">
        <w:rPr>
          <w:rFonts w:cs="David" w:hint="cs"/>
          <w:u w:val="single"/>
          <w:rtl/>
        </w:rPr>
        <w:t>ארבל אסטרחן:</w:t>
      </w:r>
    </w:p>
    <w:p w14:paraId="08ACAB69" w14:textId="77777777" w:rsidR="00116809" w:rsidRPr="00DB6A29" w:rsidRDefault="00116809" w:rsidP="00116809">
      <w:pPr>
        <w:bidi/>
        <w:jc w:val="both"/>
        <w:rPr>
          <w:rFonts w:cs="David" w:hint="cs"/>
          <w:rtl/>
        </w:rPr>
      </w:pPr>
    </w:p>
    <w:p w14:paraId="63388447" w14:textId="77777777" w:rsidR="00116809" w:rsidRPr="00DB6A29" w:rsidRDefault="00116809" w:rsidP="00116809">
      <w:pPr>
        <w:bidi/>
        <w:jc w:val="both"/>
        <w:rPr>
          <w:rFonts w:cs="David" w:hint="cs"/>
          <w:rtl/>
        </w:rPr>
      </w:pPr>
      <w:r w:rsidRPr="00DB6A29">
        <w:rPr>
          <w:rFonts w:cs="David" w:hint="cs"/>
          <w:rtl/>
        </w:rPr>
        <w:tab/>
        <w:t xml:space="preserve"> לפני שכותבים את זה צריך לוודא שהכנסת מסוגלת לעשות את זה תמיד.  כשיש הרבה הצבעות, כמו הסתייגויות שמצביעים עליהן אחת אחרי השנייה, מאוד קשה לדעת איזו הצבעה ספציפית היא זו. </w:t>
      </w:r>
    </w:p>
    <w:p w14:paraId="0A378D49" w14:textId="77777777" w:rsidR="00116809" w:rsidRPr="00DB6A29" w:rsidRDefault="00116809" w:rsidP="00116809">
      <w:pPr>
        <w:bidi/>
        <w:jc w:val="both"/>
        <w:rPr>
          <w:rFonts w:cs="David" w:hint="cs"/>
          <w:rtl/>
        </w:rPr>
      </w:pPr>
    </w:p>
    <w:p w14:paraId="1033D5CE" w14:textId="77777777" w:rsidR="00116809" w:rsidRPr="004F53F2" w:rsidRDefault="00116809" w:rsidP="00116809">
      <w:pPr>
        <w:bidi/>
        <w:jc w:val="both"/>
        <w:rPr>
          <w:rFonts w:cs="David" w:hint="cs"/>
          <w:u w:val="single"/>
          <w:rtl/>
        </w:rPr>
      </w:pPr>
      <w:r w:rsidRPr="004F53F2">
        <w:rPr>
          <w:rFonts w:cs="David" w:hint="cs"/>
          <w:u w:val="single"/>
          <w:rtl/>
        </w:rPr>
        <w:t>סהר פינטו:</w:t>
      </w:r>
    </w:p>
    <w:p w14:paraId="2F9E00BA" w14:textId="77777777" w:rsidR="00116809" w:rsidRPr="00DB6A29" w:rsidRDefault="00116809" w:rsidP="00116809">
      <w:pPr>
        <w:bidi/>
        <w:jc w:val="both"/>
        <w:rPr>
          <w:rFonts w:cs="David" w:hint="cs"/>
          <w:rtl/>
        </w:rPr>
      </w:pPr>
    </w:p>
    <w:p w14:paraId="5B8E9E95" w14:textId="77777777" w:rsidR="00116809" w:rsidRPr="00DB6A29" w:rsidRDefault="00116809" w:rsidP="00116809">
      <w:pPr>
        <w:bidi/>
        <w:jc w:val="both"/>
        <w:rPr>
          <w:rFonts w:cs="David" w:hint="cs"/>
          <w:rtl/>
        </w:rPr>
      </w:pPr>
      <w:r w:rsidRPr="00DB6A29">
        <w:rPr>
          <w:rFonts w:cs="David" w:hint="cs"/>
          <w:rtl/>
        </w:rPr>
        <w:tab/>
        <w:t xml:space="preserve"> לפחות בהצבעות אלקטרוניות, כי שמיות זה אכן סיפור אחר. </w:t>
      </w:r>
    </w:p>
    <w:p w14:paraId="0966B11E" w14:textId="77777777" w:rsidR="00116809" w:rsidRPr="00DB6A29" w:rsidRDefault="00116809" w:rsidP="00116809">
      <w:pPr>
        <w:bidi/>
        <w:jc w:val="both"/>
        <w:rPr>
          <w:rFonts w:cs="David" w:hint="cs"/>
          <w:rtl/>
        </w:rPr>
      </w:pPr>
    </w:p>
    <w:p w14:paraId="43A59075" w14:textId="77777777" w:rsidR="00116809" w:rsidRPr="004F53F2" w:rsidRDefault="00116809" w:rsidP="00116809">
      <w:pPr>
        <w:bidi/>
        <w:jc w:val="both"/>
        <w:rPr>
          <w:rFonts w:cs="David" w:hint="cs"/>
          <w:u w:val="single"/>
          <w:rtl/>
        </w:rPr>
      </w:pPr>
      <w:r w:rsidRPr="004F53F2">
        <w:rPr>
          <w:rFonts w:cs="David" w:hint="cs"/>
          <w:u w:val="single"/>
          <w:rtl/>
        </w:rPr>
        <w:t>היו"ר יריב לוין:</w:t>
      </w:r>
    </w:p>
    <w:p w14:paraId="41A3BA10" w14:textId="77777777" w:rsidR="00116809" w:rsidRPr="00DB6A29" w:rsidRDefault="00116809" w:rsidP="00116809">
      <w:pPr>
        <w:bidi/>
        <w:jc w:val="both"/>
        <w:rPr>
          <w:rFonts w:cs="David" w:hint="cs"/>
          <w:rtl/>
        </w:rPr>
      </w:pPr>
    </w:p>
    <w:p w14:paraId="4125BE52" w14:textId="77777777" w:rsidR="00116809" w:rsidRPr="00DB6A29" w:rsidRDefault="00116809" w:rsidP="00116809">
      <w:pPr>
        <w:bidi/>
        <w:jc w:val="both"/>
        <w:rPr>
          <w:rFonts w:cs="David" w:hint="cs"/>
          <w:rtl/>
        </w:rPr>
      </w:pPr>
      <w:r w:rsidRPr="00DB6A29">
        <w:rPr>
          <w:rFonts w:cs="David" w:hint="cs"/>
          <w:rtl/>
        </w:rPr>
        <w:tab/>
        <w:t xml:space="preserve"> הצבעות שמיות הן ממילא בתוך הפרוטוקול, כי מקריאים שם-שם והן מופיעות </w:t>
      </w:r>
      <w:r w:rsidRPr="00DB6A29">
        <w:rPr>
          <w:rFonts w:cs="David"/>
        </w:rPr>
        <w:t>as is</w:t>
      </w:r>
      <w:r w:rsidRPr="00DB6A29">
        <w:rPr>
          <w:rFonts w:cs="David" w:hint="cs"/>
          <w:rtl/>
        </w:rPr>
        <w:t xml:space="preserve">. הצבעות בהרמת יד </w:t>
      </w:r>
      <w:r w:rsidRPr="00DB6A29">
        <w:rPr>
          <w:rFonts w:cs="David"/>
          <w:rtl/>
        </w:rPr>
        <w:t>–</w:t>
      </w:r>
      <w:r w:rsidRPr="00DB6A29">
        <w:rPr>
          <w:rFonts w:cs="David" w:hint="cs"/>
          <w:rtl/>
        </w:rPr>
        <w:t xml:space="preserve"> בוודאי שבלתי  ניתן לרשום. נשארנו עם ההצבעות האלקטרוניות </w:t>
      </w:r>
      <w:r w:rsidRPr="00DB6A29">
        <w:rPr>
          <w:rFonts w:cs="David"/>
          <w:rtl/>
        </w:rPr>
        <w:t>–</w:t>
      </w:r>
      <w:r w:rsidRPr="00DB6A29">
        <w:rPr>
          <w:rFonts w:cs="David" w:hint="cs"/>
          <w:rtl/>
        </w:rPr>
        <w:t xml:space="preserve"> נדמה לי שבהצבעות האלקטרוניות אפשר להוסיף סעיף שתוצאות הצבעה אלקטרונית יפורסמו באתר. </w:t>
      </w:r>
    </w:p>
    <w:p w14:paraId="600326B4" w14:textId="77777777" w:rsidR="00116809" w:rsidRPr="00DB6A29" w:rsidRDefault="00116809" w:rsidP="00116809">
      <w:pPr>
        <w:bidi/>
        <w:jc w:val="both"/>
        <w:rPr>
          <w:rFonts w:cs="David" w:hint="cs"/>
          <w:rtl/>
        </w:rPr>
      </w:pPr>
    </w:p>
    <w:p w14:paraId="73F0BC33" w14:textId="77777777" w:rsidR="00116809" w:rsidRPr="004F53F2" w:rsidRDefault="00116809" w:rsidP="00116809">
      <w:pPr>
        <w:bidi/>
        <w:jc w:val="both"/>
        <w:rPr>
          <w:rFonts w:cs="David" w:hint="cs"/>
          <w:u w:val="single"/>
          <w:rtl/>
        </w:rPr>
      </w:pPr>
      <w:r w:rsidRPr="004F53F2">
        <w:rPr>
          <w:rFonts w:cs="David" w:hint="cs"/>
          <w:u w:val="single"/>
          <w:rtl/>
        </w:rPr>
        <w:t>רונית חייקין-יעקובי:</w:t>
      </w:r>
    </w:p>
    <w:p w14:paraId="7570F78C" w14:textId="77777777" w:rsidR="00116809" w:rsidRPr="00DB6A29" w:rsidRDefault="00116809" w:rsidP="00116809">
      <w:pPr>
        <w:bidi/>
        <w:jc w:val="both"/>
        <w:rPr>
          <w:rFonts w:cs="David" w:hint="cs"/>
          <w:rtl/>
        </w:rPr>
      </w:pPr>
    </w:p>
    <w:p w14:paraId="09D59BFE" w14:textId="77777777" w:rsidR="00116809" w:rsidRPr="00DB6A29" w:rsidRDefault="00116809" w:rsidP="00116809">
      <w:pPr>
        <w:bidi/>
        <w:jc w:val="both"/>
        <w:rPr>
          <w:rFonts w:cs="David" w:hint="cs"/>
          <w:rtl/>
        </w:rPr>
      </w:pPr>
      <w:r w:rsidRPr="00DB6A29">
        <w:rPr>
          <w:rFonts w:cs="David" w:hint="cs"/>
          <w:rtl/>
        </w:rPr>
        <w:tab/>
        <w:t>הן מפורסמות, אבל הפרטים של שם ההצבעה וכו' לא מופיעים.</w:t>
      </w:r>
    </w:p>
    <w:p w14:paraId="62CE0290" w14:textId="77777777" w:rsidR="00116809" w:rsidRPr="00DB6A29" w:rsidRDefault="00116809" w:rsidP="00116809">
      <w:pPr>
        <w:bidi/>
        <w:jc w:val="both"/>
        <w:rPr>
          <w:rFonts w:cs="David" w:hint="cs"/>
          <w:rtl/>
        </w:rPr>
      </w:pPr>
    </w:p>
    <w:p w14:paraId="14453D5C" w14:textId="77777777" w:rsidR="00116809" w:rsidRPr="004F53F2" w:rsidRDefault="00116809" w:rsidP="00116809">
      <w:pPr>
        <w:bidi/>
        <w:jc w:val="both"/>
        <w:rPr>
          <w:rFonts w:cs="David" w:hint="cs"/>
          <w:u w:val="single"/>
          <w:rtl/>
        </w:rPr>
      </w:pPr>
      <w:r w:rsidRPr="004F53F2">
        <w:rPr>
          <w:rFonts w:cs="David" w:hint="cs"/>
          <w:u w:val="single"/>
          <w:rtl/>
        </w:rPr>
        <w:t>היו"ר יריב לוין:</w:t>
      </w:r>
    </w:p>
    <w:p w14:paraId="3F4FAD3E" w14:textId="77777777" w:rsidR="00116809" w:rsidRPr="00DB6A29" w:rsidRDefault="00116809" w:rsidP="00116809">
      <w:pPr>
        <w:bidi/>
        <w:jc w:val="both"/>
        <w:rPr>
          <w:rFonts w:cs="David" w:hint="cs"/>
          <w:rtl/>
        </w:rPr>
      </w:pPr>
    </w:p>
    <w:p w14:paraId="6EB5ED8D" w14:textId="77777777" w:rsidR="00116809" w:rsidRPr="00DB6A29" w:rsidRDefault="00116809" w:rsidP="00116809">
      <w:pPr>
        <w:bidi/>
        <w:jc w:val="both"/>
        <w:rPr>
          <w:rFonts w:cs="David" w:hint="cs"/>
          <w:rtl/>
        </w:rPr>
      </w:pPr>
      <w:r w:rsidRPr="00DB6A29">
        <w:rPr>
          <w:rFonts w:cs="David" w:hint="cs"/>
          <w:rtl/>
        </w:rPr>
        <w:tab/>
        <w:t xml:space="preserve"> אפשר לקבוע שתוצאות כל הצבעה יפורסמו בצירוף פרטי ההצבעה. </w:t>
      </w:r>
    </w:p>
    <w:p w14:paraId="546725BE" w14:textId="77777777" w:rsidR="00116809" w:rsidRPr="00DB6A29" w:rsidRDefault="00116809" w:rsidP="00116809">
      <w:pPr>
        <w:bidi/>
        <w:jc w:val="both"/>
        <w:rPr>
          <w:rFonts w:cs="David" w:hint="cs"/>
          <w:rtl/>
        </w:rPr>
      </w:pPr>
    </w:p>
    <w:p w14:paraId="141FDD0B" w14:textId="77777777" w:rsidR="00116809" w:rsidRPr="004F53F2" w:rsidRDefault="00116809" w:rsidP="00116809">
      <w:pPr>
        <w:bidi/>
        <w:jc w:val="both"/>
        <w:rPr>
          <w:rFonts w:cs="David" w:hint="cs"/>
          <w:u w:val="single"/>
          <w:rtl/>
        </w:rPr>
      </w:pPr>
      <w:r w:rsidRPr="004F53F2">
        <w:rPr>
          <w:rFonts w:cs="David" w:hint="cs"/>
          <w:u w:val="single"/>
          <w:rtl/>
        </w:rPr>
        <w:t>ארבל אסטרחן:</w:t>
      </w:r>
    </w:p>
    <w:p w14:paraId="256F9B81" w14:textId="77777777" w:rsidR="00116809" w:rsidRPr="00DB6A29" w:rsidRDefault="00116809" w:rsidP="00116809">
      <w:pPr>
        <w:bidi/>
        <w:jc w:val="both"/>
        <w:rPr>
          <w:rFonts w:cs="David" w:hint="cs"/>
          <w:rtl/>
        </w:rPr>
      </w:pPr>
    </w:p>
    <w:p w14:paraId="45AD79A8" w14:textId="77777777" w:rsidR="00116809" w:rsidRPr="00DB6A29" w:rsidRDefault="00116809" w:rsidP="00116809">
      <w:pPr>
        <w:bidi/>
        <w:jc w:val="both"/>
        <w:rPr>
          <w:rFonts w:cs="David" w:hint="cs"/>
          <w:rtl/>
        </w:rPr>
      </w:pPr>
      <w:r w:rsidRPr="00DB6A29">
        <w:rPr>
          <w:rFonts w:cs="David" w:hint="cs"/>
          <w:rtl/>
        </w:rPr>
        <w:tab/>
        <w:t xml:space="preserve"> אני אבדוק אם זה צריך להיות כאן או בפרק הקודם.</w:t>
      </w:r>
    </w:p>
    <w:p w14:paraId="2B20FB0C" w14:textId="77777777" w:rsidR="00116809" w:rsidRPr="00DB6A29" w:rsidRDefault="00116809" w:rsidP="00116809">
      <w:pPr>
        <w:bidi/>
        <w:jc w:val="both"/>
        <w:rPr>
          <w:rFonts w:cs="David" w:hint="cs"/>
          <w:rtl/>
        </w:rPr>
      </w:pPr>
    </w:p>
    <w:p w14:paraId="2B4BCD1C" w14:textId="77777777" w:rsidR="00116809" w:rsidRPr="004F53F2" w:rsidRDefault="00116809" w:rsidP="00116809">
      <w:pPr>
        <w:bidi/>
        <w:jc w:val="both"/>
        <w:rPr>
          <w:rFonts w:cs="David" w:hint="cs"/>
          <w:u w:val="single"/>
          <w:rtl/>
        </w:rPr>
      </w:pPr>
      <w:r w:rsidRPr="004F53F2">
        <w:rPr>
          <w:rFonts w:cs="David" w:hint="cs"/>
          <w:u w:val="single"/>
          <w:rtl/>
        </w:rPr>
        <w:t>היו"ר יריב לוין:</w:t>
      </w:r>
    </w:p>
    <w:p w14:paraId="1608652B" w14:textId="77777777" w:rsidR="00116809" w:rsidRPr="00DB6A29" w:rsidRDefault="00116809" w:rsidP="00116809">
      <w:pPr>
        <w:bidi/>
        <w:jc w:val="both"/>
        <w:rPr>
          <w:rFonts w:cs="David" w:hint="cs"/>
          <w:rtl/>
        </w:rPr>
      </w:pPr>
    </w:p>
    <w:p w14:paraId="5B1DECB9" w14:textId="77777777" w:rsidR="00116809" w:rsidRPr="00DB6A29" w:rsidRDefault="00116809" w:rsidP="00116809">
      <w:pPr>
        <w:bidi/>
        <w:jc w:val="both"/>
        <w:rPr>
          <w:rFonts w:cs="David" w:hint="cs"/>
          <w:rtl/>
        </w:rPr>
      </w:pPr>
      <w:r w:rsidRPr="00DB6A29">
        <w:rPr>
          <w:rFonts w:cs="David" w:hint="cs"/>
          <w:rtl/>
        </w:rPr>
        <w:tab/>
        <w:t xml:space="preserve"> לא, כי אני חושב שזה שייך לפרסומים. אני גם חושב שהכותרת של הפרק החמישי היא לאו דווקא "פומביות ישיבות הכנסת". מכיוון שהורדנו את הסעיף שאומר שהישיבות יהיו פומביות, הכותרת צריכה להיות יותר במובן של פרוטוקולים או תיעוד, כי הסעיף לא קובע את עקרון הפומביות. </w:t>
      </w:r>
    </w:p>
    <w:p w14:paraId="260F67B3" w14:textId="77777777" w:rsidR="00116809" w:rsidRPr="00DB6A29" w:rsidRDefault="00116809" w:rsidP="00116809">
      <w:pPr>
        <w:bidi/>
        <w:jc w:val="both"/>
        <w:rPr>
          <w:rFonts w:cs="David" w:hint="cs"/>
          <w:rtl/>
        </w:rPr>
      </w:pPr>
    </w:p>
    <w:p w14:paraId="380A067C" w14:textId="77777777" w:rsidR="00116809" w:rsidRPr="004F53F2" w:rsidRDefault="00116809" w:rsidP="00116809">
      <w:pPr>
        <w:bidi/>
        <w:jc w:val="both"/>
        <w:rPr>
          <w:rFonts w:cs="David" w:hint="cs"/>
          <w:u w:val="single"/>
          <w:rtl/>
        </w:rPr>
      </w:pPr>
      <w:r w:rsidRPr="004F53F2">
        <w:rPr>
          <w:rFonts w:cs="David" w:hint="cs"/>
          <w:u w:val="single"/>
          <w:rtl/>
        </w:rPr>
        <w:t>ארבל אסטרחן:</w:t>
      </w:r>
    </w:p>
    <w:p w14:paraId="73A78F52" w14:textId="77777777" w:rsidR="00116809" w:rsidRPr="00DB6A29" w:rsidRDefault="00116809" w:rsidP="00116809">
      <w:pPr>
        <w:bidi/>
        <w:jc w:val="both"/>
        <w:rPr>
          <w:rFonts w:cs="David" w:hint="cs"/>
          <w:rtl/>
        </w:rPr>
      </w:pPr>
    </w:p>
    <w:p w14:paraId="7E32398B" w14:textId="77777777" w:rsidR="00116809" w:rsidRPr="00DB6A29" w:rsidRDefault="00116809" w:rsidP="00116809">
      <w:pPr>
        <w:bidi/>
        <w:jc w:val="both"/>
        <w:rPr>
          <w:rFonts w:cs="David" w:hint="cs"/>
          <w:rtl/>
        </w:rPr>
      </w:pPr>
      <w:r w:rsidRPr="00DB6A29">
        <w:rPr>
          <w:rFonts w:cs="David" w:hint="cs"/>
          <w:rtl/>
        </w:rPr>
        <w:tab/>
        <w:t xml:space="preserve"> זה מה שנובע מזה. </w:t>
      </w:r>
    </w:p>
    <w:p w14:paraId="67D673F8" w14:textId="77777777" w:rsidR="00116809" w:rsidRPr="00DB6A29" w:rsidRDefault="00116809" w:rsidP="00116809">
      <w:pPr>
        <w:bidi/>
        <w:jc w:val="both"/>
        <w:rPr>
          <w:rFonts w:cs="David" w:hint="cs"/>
          <w:rtl/>
        </w:rPr>
      </w:pPr>
    </w:p>
    <w:p w14:paraId="292BCF48" w14:textId="77777777" w:rsidR="00116809" w:rsidRPr="004F53F2" w:rsidRDefault="00116809" w:rsidP="00116809">
      <w:pPr>
        <w:bidi/>
        <w:jc w:val="both"/>
        <w:rPr>
          <w:rFonts w:cs="David" w:hint="cs"/>
          <w:u w:val="single"/>
          <w:rtl/>
        </w:rPr>
      </w:pPr>
      <w:r w:rsidRPr="004F53F2">
        <w:rPr>
          <w:rFonts w:cs="David" w:hint="cs"/>
          <w:u w:val="single"/>
          <w:rtl/>
        </w:rPr>
        <w:t>היו"ר יריב לוין:</w:t>
      </w:r>
    </w:p>
    <w:p w14:paraId="10BBBD00" w14:textId="77777777" w:rsidR="00116809" w:rsidRPr="00DB6A29" w:rsidRDefault="00116809" w:rsidP="00116809">
      <w:pPr>
        <w:bidi/>
        <w:jc w:val="both"/>
        <w:rPr>
          <w:rFonts w:cs="David" w:hint="cs"/>
          <w:rtl/>
        </w:rPr>
      </w:pPr>
    </w:p>
    <w:p w14:paraId="0D4E5330" w14:textId="77777777" w:rsidR="00116809" w:rsidRPr="00DB6A29" w:rsidRDefault="00116809" w:rsidP="00116809">
      <w:pPr>
        <w:bidi/>
        <w:jc w:val="both"/>
        <w:rPr>
          <w:rFonts w:cs="David" w:hint="cs"/>
          <w:rtl/>
        </w:rPr>
      </w:pPr>
      <w:r w:rsidRPr="00DB6A29">
        <w:rPr>
          <w:rFonts w:cs="David" w:hint="cs"/>
          <w:rtl/>
        </w:rPr>
        <w:tab/>
        <w:t xml:space="preserve"> אם אדם ירצה לראות איפה הסעיף שמדבר על הפרוטוקול או איפה הסעיף שמדבר על פומביות, הוא יתקשה.</w:t>
      </w:r>
    </w:p>
    <w:p w14:paraId="10DA1608" w14:textId="77777777" w:rsidR="00116809" w:rsidRPr="00DB6A29" w:rsidRDefault="00116809" w:rsidP="00116809">
      <w:pPr>
        <w:bidi/>
        <w:jc w:val="both"/>
        <w:rPr>
          <w:rFonts w:cs="David" w:hint="cs"/>
          <w:rtl/>
        </w:rPr>
      </w:pPr>
    </w:p>
    <w:p w14:paraId="198BF039" w14:textId="77777777" w:rsidR="00116809" w:rsidRPr="004F53F2" w:rsidRDefault="00116809" w:rsidP="00116809">
      <w:pPr>
        <w:bidi/>
        <w:jc w:val="both"/>
        <w:rPr>
          <w:rFonts w:cs="David" w:hint="cs"/>
          <w:u w:val="single"/>
          <w:rtl/>
        </w:rPr>
      </w:pPr>
      <w:r w:rsidRPr="004F53F2">
        <w:rPr>
          <w:rFonts w:cs="David" w:hint="cs"/>
          <w:u w:val="single"/>
          <w:rtl/>
        </w:rPr>
        <w:t>סהר פינטו:</w:t>
      </w:r>
    </w:p>
    <w:p w14:paraId="288B80D7" w14:textId="77777777" w:rsidR="00116809" w:rsidRPr="00DB6A29" w:rsidRDefault="00116809" w:rsidP="00116809">
      <w:pPr>
        <w:bidi/>
        <w:jc w:val="both"/>
        <w:rPr>
          <w:rFonts w:cs="David" w:hint="cs"/>
          <w:rtl/>
        </w:rPr>
      </w:pPr>
    </w:p>
    <w:p w14:paraId="0ADA928C" w14:textId="77777777" w:rsidR="00116809" w:rsidRPr="00DB6A29" w:rsidRDefault="00116809" w:rsidP="00116809">
      <w:pPr>
        <w:bidi/>
        <w:jc w:val="both"/>
        <w:rPr>
          <w:rFonts w:cs="David" w:hint="cs"/>
          <w:rtl/>
        </w:rPr>
      </w:pPr>
      <w:r w:rsidRPr="00DB6A29">
        <w:rPr>
          <w:rFonts w:cs="David" w:hint="cs"/>
          <w:rtl/>
        </w:rPr>
        <w:tab/>
        <w:t xml:space="preserve"> תיעוד ופרסום. </w:t>
      </w:r>
    </w:p>
    <w:p w14:paraId="7E34C18C" w14:textId="77777777" w:rsidR="00116809" w:rsidRPr="00DB6A29" w:rsidRDefault="00116809" w:rsidP="00116809">
      <w:pPr>
        <w:bidi/>
        <w:jc w:val="both"/>
        <w:rPr>
          <w:rFonts w:cs="David" w:hint="cs"/>
          <w:rtl/>
        </w:rPr>
      </w:pPr>
    </w:p>
    <w:p w14:paraId="48F21D02" w14:textId="77777777" w:rsidR="00116809" w:rsidRPr="004F53F2" w:rsidRDefault="00116809" w:rsidP="00A63C15">
      <w:pPr>
        <w:keepNext/>
        <w:bidi/>
        <w:jc w:val="both"/>
        <w:rPr>
          <w:rFonts w:cs="David" w:hint="cs"/>
          <w:u w:val="single"/>
          <w:rtl/>
        </w:rPr>
      </w:pPr>
      <w:r w:rsidRPr="004F53F2">
        <w:rPr>
          <w:rFonts w:cs="David" w:hint="cs"/>
          <w:u w:val="single"/>
          <w:rtl/>
        </w:rPr>
        <w:t>היו"ר יריב לוין:</w:t>
      </w:r>
    </w:p>
    <w:p w14:paraId="0B4FA707" w14:textId="77777777" w:rsidR="00116809" w:rsidRPr="00DB6A29" w:rsidRDefault="00116809" w:rsidP="00A63C15">
      <w:pPr>
        <w:keepNext/>
        <w:bidi/>
        <w:jc w:val="both"/>
        <w:rPr>
          <w:rFonts w:cs="David" w:hint="cs"/>
          <w:rtl/>
        </w:rPr>
      </w:pPr>
    </w:p>
    <w:p w14:paraId="09C76E18" w14:textId="77777777" w:rsidR="00116809" w:rsidRPr="00DB6A29" w:rsidRDefault="00116809" w:rsidP="00116809">
      <w:pPr>
        <w:bidi/>
        <w:jc w:val="both"/>
        <w:rPr>
          <w:rFonts w:cs="David" w:hint="cs"/>
          <w:rtl/>
        </w:rPr>
      </w:pPr>
      <w:r w:rsidRPr="00DB6A29">
        <w:rPr>
          <w:rFonts w:cs="David" w:hint="cs"/>
          <w:rtl/>
        </w:rPr>
        <w:tab/>
        <w:t xml:space="preserve"> אני חושב שזה יותר נכון, כי לא מדובר רק בפרוטוקול, אלא גם הצילום. הייתי כותב: תיעוד ישיבות הכנסת. יש סוגים של תיעוד </w:t>
      </w:r>
      <w:r w:rsidRPr="00DB6A29">
        <w:rPr>
          <w:rFonts w:cs="David"/>
          <w:rtl/>
        </w:rPr>
        <w:t>–</w:t>
      </w:r>
      <w:r w:rsidRPr="00DB6A29">
        <w:rPr>
          <w:rFonts w:cs="David" w:hint="cs"/>
          <w:rtl/>
        </w:rPr>
        <w:t xml:space="preserve"> יש פרוטוקול, יש דברי כנסת, יש צילומים ויש דברים אחרים. </w:t>
      </w:r>
    </w:p>
    <w:p w14:paraId="42D74B30" w14:textId="77777777" w:rsidR="00116809" w:rsidRPr="00DB6A29" w:rsidRDefault="00116809" w:rsidP="00116809">
      <w:pPr>
        <w:bidi/>
        <w:jc w:val="both"/>
        <w:rPr>
          <w:rFonts w:cs="David" w:hint="cs"/>
          <w:rtl/>
        </w:rPr>
      </w:pPr>
    </w:p>
    <w:p w14:paraId="586C3A51" w14:textId="77777777" w:rsidR="00116809" w:rsidRPr="004F53F2" w:rsidRDefault="00116809" w:rsidP="00116809">
      <w:pPr>
        <w:keepNext/>
        <w:bidi/>
        <w:jc w:val="both"/>
        <w:rPr>
          <w:rFonts w:cs="David" w:hint="cs"/>
          <w:u w:val="single"/>
          <w:rtl/>
        </w:rPr>
      </w:pPr>
      <w:r w:rsidRPr="004F53F2">
        <w:rPr>
          <w:rFonts w:cs="David" w:hint="cs"/>
          <w:u w:val="single"/>
          <w:rtl/>
        </w:rPr>
        <w:t>ארבל אסטרחן:</w:t>
      </w:r>
    </w:p>
    <w:p w14:paraId="4B061303" w14:textId="77777777" w:rsidR="00116809" w:rsidRPr="00DB6A29" w:rsidRDefault="00116809" w:rsidP="00116809">
      <w:pPr>
        <w:keepNext/>
        <w:bidi/>
        <w:jc w:val="both"/>
        <w:rPr>
          <w:rFonts w:cs="David" w:hint="cs"/>
          <w:rtl/>
        </w:rPr>
      </w:pPr>
    </w:p>
    <w:p w14:paraId="43142EE9" w14:textId="77777777" w:rsidR="00116809" w:rsidRPr="00DB6A29" w:rsidRDefault="00116809" w:rsidP="00116809">
      <w:pPr>
        <w:bidi/>
        <w:jc w:val="both"/>
        <w:rPr>
          <w:rFonts w:cs="David" w:hint="cs"/>
          <w:rtl/>
        </w:rPr>
      </w:pPr>
      <w:r w:rsidRPr="00DB6A29">
        <w:rPr>
          <w:rFonts w:cs="David" w:hint="cs"/>
          <w:rtl/>
        </w:rPr>
        <w:tab/>
        <w:t xml:space="preserve"> זה נשמע לי היסטורי. </w:t>
      </w:r>
    </w:p>
    <w:p w14:paraId="78586BCB" w14:textId="77777777" w:rsidR="00116809" w:rsidRPr="00DB6A29" w:rsidRDefault="00116809" w:rsidP="00116809">
      <w:pPr>
        <w:bidi/>
        <w:jc w:val="both"/>
        <w:rPr>
          <w:rFonts w:cs="David" w:hint="cs"/>
          <w:rtl/>
        </w:rPr>
      </w:pPr>
    </w:p>
    <w:p w14:paraId="732C5210" w14:textId="77777777" w:rsidR="00116809" w:rsidRPr="004F53F2" w:rsidRDefault="00116809" w:rsidP="00116809">
      <w:pPr>
        <w:bidi/>
        <w:jc w:val="both"/>
        <w:rPr>
          <w:rFonts w:cs="David" w:hint="cs"/>
          <w:u w:val="single"/>
          <w:rtl/>
        </w:rPr>
      </w:pPr>
      <w:r w:rsidRPr="004F53F2">
        <w:rPr>
          <w:rFonts w:cs="David" w:hint="cs"/>
          <w:u w:val="single"/>
          <w:rtl/>
        </w:rPr>
        <w:t>סהר פינטו:</w:t>
      </w:r>
    </w:p>
    <w:p w14:paraId="065531D1" w14:textId="77777777" w:rsidR="00116809" w:rsidRPr="00DB6A29" w:rsidRDefault="00116809" w:rsidP="00116809">
      <w:pPr>
        <w:bidi/>
        <w:jc w:val="both"/>
        <w:rPr>
          <w:rFonts w:cs="David" w:hint="cs"/>
          <w:rtl/>
        </w:rPr>
      </w:pPr>
    </w:p>
    <w:p w14:paraId="0D64D819" w14:textId="77777777" w:rsidR="00116809" w:rsidRPr="00DB6A29" w:rsidRDefault="00116809" w:rsidP="00116809">
      <w:pPr>
        <w:bidi/>
        <w:jc w:val="both"/>
        <w:rPr>
          <w:rFonts w:cs="David" w:hint="cs"/>
          <w:rtl/>
        </w:rPr>
      </w:pPr>
      <w:r w:rsidRPr="00DB6A29">
        <w:rPr>
          <w:rFonts w:cs="David" w:hint="cs"/>
          <w:rtl/>
        </w:rPr>
        <w:tab/>
        <w:t xml:space="preserve"> זה להיסטוריה. </w:t>
      </w:r>
    </w:p>
    <w:p w14:paraId="70C30142" w14:textId="77777777" w:rsidR="00116809" w:rsidRPr="00DB6A29" w:rsidRDefault="00116809" w:rsidP="00116809">
      <w:pPr>
        <w:bidi/>
        <w:jc w:val="both"/>
        <w:rPr>
          <w:rFonts w:cs="David" w:hint="cs"/>
          <w:rtl/>
        </w:rPr>
      </w:pPr>
    </w:p>
    <w:p w14:paraId="04143A70" w14:textId="77777777" w:rsidR="00116809" w:rsidRPr="004F53F2" w:rsidRDefault="00116809" w:rsidP="00116809">
      <w:pPr>
        <w:bidi/>
        <w:jc w:val="both"/>
        <w:rPr>
          <w:rFonts w:cs="David" w:hint="cs"/>
          <w:u w:val="single"/>
          <w:rtl/>
        </w:rPr>
      </w:pPr>
      <w:r w:rsidRPr="004F53F2">
        <w:rPr>
          <w:rFonts w:cs="David" w:hint="cs"/>
          <w:u w:val="single"/>
          <w:rtl/>
        </w:rPr>
        <w:t>היו"ר יריב לוין:</w:t>
      </w:r>
    </w:p>
    <w:p w14:paraId="17129F1A" w14:textId="77777777" w:rsidR="00116809" w:rsidRPr="00DB6A29" w:rsidRDefault="00116809" w:rsidP="00116809">
      <w:pPr>
        <w:bidi/>
        <w:jc w:val="both"/>
        <w:rPr>
          <w:rFonts w:cs="David" w:hint="cs"/>
          <w:rtl/>
        </w:rPr>
      </w:pPr>
    </w:p>
    <w:p w14:paraId="406E55B4" w14:textId="77777777" w:rsidR="00116809" w:rsidRPr="00DB6A29" w:rsidRDefault="00116809" w:rsidP="00116809">
      <w:pPr>
        <w:bidi/>
        <w:jc w:val="both"/>
        <w:rPr>
          <w:rFonts w:cs="David" w:hint="cs"/>
          <w:rtl/>
        </w:rPr>
      </w:pPr>
      <w:r w:rsidRPr="00DB6A29">
        <w:rPr>
          <w:rFonts w:cs="David" w:hint="cs"/>
          <w:rtl/>
        </w:rPr>
        <w:tab/>
        <w:t xml:space="preserve"> אני חושב שזה מגדיר את זה יותר נכון. </w:t>
      </w:r>
    </w:p>
    <w:p w14:paraId="63DAA923" w14:textId="77777777" w:rsidR="00116809" w:rsidRPr="00DB6A29" w:rsidRDefault="00116809" w:rsidP="00116809">
      <w:pPr>
        <w:bidi/>
        <w:jc w:val="both"/>
        <w:rPr>
          <w:rFonts w:cs="David" w:hint="cs"/>
          <w:rtl/>
        </w:rPr>
      </w:pPr>
    </w:p>
    <w:p w14:paraId="5697A03F" w14:textId="77777777" w:rsidR="00116809" w:rsidRPr="004F53F2" w:rsidRDefault="00116809" w:rsidP="00116809">
      <w:pPr>
        <w:bidi/>
        <w:jc w:val="both"/>
        <w:rPr>
          <w:rFonts w:cs="David" w:hint="cs"/>
          <w:u w:val="single"/>
          <w:rtl/>
        </w:rPr>
      </w:pPr>
      <w:r w:rsidRPr="004F53F2">
        <w:rPr>
          <w:rFonts w:cs="David" w:hint="cs"/>
          <w:u w:val="single"/>
          <w:rtl/>
        </w:rPr>
        <w:t>ארבל אסטרחן:</w:t>
      </w:r>
    </w:p>
    <w:p w14:paraId="11EB6662" w14:textId="77777777" w:rsidR="00116809" w:rsidRPr="00DB6A29" w:rsidRDefault="00116809" w:rsidP="00116809">
      <w:pPr>
        <w:bidi/>
        <w:jc w:val="both"/>
        <w:rPr>
          <w:rFonts w:cs="David" w:hint="cs"/>
          <w:rtl/>
        </w:rPr>
      </w:pPr>
    </w:p>
    <w:p w14:paraId="0EC37ABF" w14:textId="77777777" w:rsidR="00116809" w:rsidRPr="00DB6A29" w:rsidRDefault="00116809" w:rsidP="00116809">
      <w:pPr>
        <w:bidi/>
        <w:jc w:val="both"/>
        <w:rPr>
          <w:rFonts w:cs="David" w:hint="cs"/>
          <w:rtl/>
        </w:rPr>
      </w:pPr>
      <w:r w:rsidRPr="00DB6A29">
        <w:rPr>
          <w:rFonts w:cs="David" w:hint="cs"/>
          <w:rtl/>
        </w:rPr>
        <w:tab/>
        <w:t xml:space="preserve"> אלה דברים שנובעים מהפומביות. </w:t>
      </w:r>
    </w:p>
    <w:p w14:paraId="7C48AD40" w14:textId="77777777" w:rsidR="00116809" w:rsidRPr="00DB6A29" w:rsidRDefault="00116809" w:rsidP="00116809">
      <w:pPr>
        <w:bidi/>
        <w:jc w:val="both"/>
        <w:rPr>
          <w:rFonts w:cs="David" w:hint="cs"/>
          <w:rtl/>
        </w:rPr>
      </w:pPr>
    </w:p>
    <w:p w14:paraId="0B2B757A" w14:textId="77777777" w:rsidR="00116809" w:rsidRPr="00DB6A29" w:rsidRDefault="00116809" w:rsidP="00116809">
      <w:pPr>
        <w:bidi/>
        <w:jc w:val="both"/>
        <w:rPr>
          <w:rFonts w:cs="David" w:hint="cs"/>
          <w:rtl/>
        </w:rPr>
      </w:pPr>
      <w:r w:rsidRPr="00DB6A29">
        <w:rPr>
          <w:rFonts w:cs="David" w:hint="cs"/>
          <w:rtl/>
        </w:rPr>
        <w:tab/>
        <w:t>סעיף 6 בסדר?</w:t>
      </w:r>
    </w:p>
    <w:p w14:paraId="1D467B4D" w14:textId="77777777" w:rsidR="00116809" w:rsidRPr="00DB6A29" w:rsidRDefault="00116809" w:rsidP="00116809">
      <w:pPr>
        <w:bidi/>
        <w:jc w:val="both"/>
        <w:rPr>
          <w:rFonts w:cs="David" w:hint="cs"/>
          <w:rtl/>
        </w:rPr>
      </w:pPr>
    </w:p>
    <w:p w14:paraId="33F4F25E" w14:textId="77777777" w:rsidR="00116809" w:rsidRPr="004F53F2" w:rsidRDefault="00116809" w:rsidP="00116809">
      <w:pPr>
        <w:bidi/>
        <w:jc w:val="both"/>
        <w:rPr>
          <w:rFonts w:cs="David" w:hint="cs"/>
          <w:u w:val="single"/>
          <w:rtl/>
        </w:rPr>
      </w:pPr>
      <w:r w:rsidRPr="004F53F2">
        <w:rPr>
          <w:rFonts w:cs="David" w:hint="cs"/>
          <w:u w:val="single"/>
          <w:rtl/>
        </w:rPr>
        <w:t>היו"ר יריב לוין:</w:t>
      </w:r>
    </w:p>
    <w:p w14:paraId="5702DF3B" w14:textId="77777777" w:rsidR="00116809" w:rsidRPr="00DB6A29" w:rsidRDefault="00116809" w:rsidP="00116809">
      <w:pPr>
        <w:bidi/>
        <w:jc w:val="both"/>
        <w:rPr>
          <w:rFonts w:cs="David" w:hint="cs"/>
          <w:rtl/>
        </w:rPr>
      </w:pPr>
    </w:p>
    <w:p w14:paraId="243AC788" w14:textId="77777777" w:rsidR="00116809" w:rsidRPr="00DB6A29" w:rsidRDefault="00116809" w:rsidP="00116809">
      <w:pPr>
        <w:bidi/>
        <w:jc w:val="both"/>
        <w:rPr>
          <w:rFonts w:cs="David" w:hint="cs"/>
          <w:rtl/>
        </w:rPr>
      </w:pPr>
      <w:r w:rsidRPr="00DB6A29">
        <w:rPr>
          <w:rFonts w:cs="David" w:hint="cs"/>
          <w:rtl/>
        </w:rPr>
        <w:tab/>
        <w:t xml:space="preserve"> סעיף 6 בסדר גמור. אחריו נוסיף סעיף שמדבר על הנושא של  ההצבעות. </w:t>
      </w:r>
    </w:p>
    <w:p w14:paraId="7E0571DC" w14:textId="77777777" w:rsidR="00116809" w:rsidRPr="00DB6A29" w:rsidRDefault="00116809" w:rsidP="00116809">
      <w:pPr>
        <w:bidi/>
        <w:jc w:val="both"/>
        <w:rPr>
          <w:rFonts w:cs="David" w:hint="cs"/>
          <w:rtl/>
        </w:rPr>
      </w:pPr>
    </w:p>
    <w:p w14:paraId="31EE13BD" w14:textId="77777777" w:rsidR="00116809" w:rsidRPr="004F53F2" w:rsidRDefault="00116809" w:rsidP="00116809">
      <w:pPr>
        <w:bidi/>
        <w:jc w:val="both"/>
        <w:rPr>
          <w:rFonts w:cs="David" w:hint="cs"/>
          <w:u w:val="single"/>
          <w:rtl/>
        </w:rPr>
      </w:pPr>
      <w:r w:rsidRPr="004F53F2">
        <w:rPr>
          <w:rFonts w:cs="David" w:hint="cs"/>
          <w:u w:val="single"/>
          <w:rtl/>
        </w:rPr>
        <w:t>ארבל אסטרחן:</w:t>
      </w:r>
    </w:p>
    <w:p w14:paraId="1577F53B" w14:textId="77777777" w:rsidR="00116809" w:rsidRPr="00DB6A29" w:rsidRDefault="00116809" w:rsidP="00116809">
      <w:pPr>
        <w:bidi/>
        <w:jc w:val="both"/>
        <w:rPr>
          <w:rFonts w:cs="David" w:hint="cs"/>
          <w:rtl/>
        </w:rPr>
      </w:pPr>
    </w:p>
    <w:p w14:paraId="36079B6C" w14:textId="77777777" w:rsidR="00116809" w:rsidRPr="00DB6A29" w:rsidRDefault="00116809" w:rsidP="00116809">
      <w:pPr>
        <w:bidi/>
        <w:jc w:val="both"/>
        <w:rPr>
          <w:rFonts w:cs="David" w:hint="cs"/>
          <w:rtl/>
        </w:rPr>
      </w:pPr>
      <w:r w:rsidRPr="00DB6A29">
        <w:rPr>
          <w:rFonts w:cs="David" w:hint="cs"/>
          <w:rtl/>
        </w:rPr>
        <w:tab/>
        <w:t xml:space="preserve"> סגן מזכיר הכנסת הציע לקבוע בסעיף זה שהישיבות שמצולמות ומשודרות על-ידי ערוץ הכנסת.</w:t>
      </w:r>
    </w:p>
    <w:p w14:paraId="5CE2408B" w14:textId="77777777" w:rsidR="00116809" w:rsidRPr="00DB6A29" w:rsidRDefault="00116809" w:rsidP="00116809">
      <w:pPr>
        <w:bidi/>
        <w:jc w:val="both"/>
        <w:rPr>
          <w:rFonts w:cs="David" w:hint="cs"/>
          <w:rtl/>
        </w:rPr>
      </w:pPr>
    </w:p>
    <w:p w14:paraId="6ED30B2E" w14:textId="77777777" w:rsidR="00116809" w:rsidRPr="004F53F2" w:rsidRDefault="00116809" w:rsidP="00116809">
      <w:pPr>
        <w:bidi/>
        <w:jc w:val="both"/>
        <w:rPr>
          <w:rFonts w:cs="David" w:hint="cs"/>
          <w:u w:val="single"/>
          <w:rtl/>
        </w:rPr>
      </w:pPr>
      <w:r w:rsidRPr="004F53F2">
        <w:rPr>
          <w:rFonts w:cs="David" w:hint="cs"/>
          <w:u w:val="single"/>
          <w:rtl/>
        </w:rPr>
        <w:t>היו"ר יריב לוין:</w:t>
      </w:r>
    </w:p>
    <w:p w14:paraId="3160D920" w14:textId="77777777" w:rsidR="00116809" w:rsidRPr="00DB6A29" w:rsidRDefault="00116809" w:rsidP="00116809">
      <w:pPr>
        <w:bidi/>
        <w:jc w:val="both"/>
        <w:rPr>
          <w:rFonts w:cs="David" w:hint="cs"/>
          <w:rtl/>
        </w:rPr>
      </w:pPr>
    </w:p>
    <w:p w14:paraId="6B766C60" w14:textId="77777777" w:rsidR="00116809" w:rsidRPr="00DB6A29" w:rsidRDefault="00116809" w:rsidP="00116809">
      <w:pPr>
        <w:bidi/>
        <w:jc w:val="both"/>
        <w:rPr>
          <w:rFonts w:cs="David" w:hint="cs"/>
          <w:rtl/>
        </w:rPr>
      </w:pPr>
      <w:r w:rsidRPr="00DB6A29">
        <w:rPr>
          <w:rFonts w:cs="David" w:hint="cs"/>
          <w:rtl/>
        </w:rPr>
        <w:tab/>
        <w:t xml:space="preserve"> לא הייתי מציע להיכנס לזה, כי יכול להיות שחלק ישודרו דרך אתר האינטרנט, אני לא יודע מי הזכיין שמעבד את הפרוטוקולים והחברה שיש לה את התוכנה ומה הממשק ביניהם. לא הייתי נכנס לזה. </w:t>
      </w:r>
    </w:p>
    <w:p w14:paraId="39289137" w14:textId="77777777" w:rsidR="00116809" w:rsidRPr="00DB6A29" w:rsidRDefault="00116809" w:rsidP="00116809">
      <w:pPr>
        <w:bidi/>
        <w:jc w:val="both"/>
        <w:rPr>
          <w:rFonts w:cs="David" w:hint="cs"/>
          <w:rtl/>
        </w:rPr>
      </w:pPr>
    </w:p>
    <w:p w14:paraId="6457CC03" w14:textId="77777777" w:rsidR="00116809" w:rsidRPr="004F53F2" w:rsidRDefault="00116809" w:rsidP="00116809">
      <w:pPr>
        <w:bidi/>
        <w:jc w:val="both"/>
        <w:rPr>
          <w:rFonts w:cs="David" w:hint="cs"/>
          <w:u w:val="single"/>
          <w:rtl/>
        </w:rPr>
      </w:pPr>
      <w:r w:rsidRPr="004F53F2">
        <w:rPr>
          <w:rFonts w:cs="David" w:hint="cs"/>
          <w:u w:val="single"/>
          <w:rtl/>
        </w:rPr>
        <w:t>ארבל אסטרחן:</w:t>
      </w:r>
    </w:p>
    <w:p w14:paraId="173A718C" w14:textId="77777777" w:rsidR="00116809" w:rsidRPr="00DB6A29" w:rsidRDefault="00116809" w:rsidP="00116809">
      <w:pPr>
        <w:bidi/>
        <w:jc w:val="both"/>
        <w:rPr>
          <w:rFonts w:cs="David" w:hint="cs"/>
          <w:rtl/>
        </w:rPr>
      </w:pPr>
    </w:p>
    <w:p w14:paraId="3822D543" w14:textId="77777777" w:rsidR="00116809" w:rsidRPr="00DB6A29" w:rsidRDefault="00116809" w:rsidP="00116809">
      <w:pPr>
        <w:bidi/>
        <w:jc w:val="both"/>
        <w:rPr>
          <w:rFonts w:cs="David" w:hint="cs"/>
          <w:rtl/>
        </w:rPr>
      </w:pPr>
      <w:r w:rsidRPr="00DB6A29">
        <w:rPr>
          <w:rFonts w:cs="David" w:hint="cs"/>
          <w:rtl/>
        </w:rPr>
        <w:tab/>
        <w:t xml:space="preserve"> מה גם שיש חוק שידורי טלוויזיה. </w:t>
      </w:r>
    </w:p>
    <w:p w14:paraId="2B5C372B" w14:textId="77777777" w:rsidR="00116809" w:rsidRPr="00DB6A29" w:rsidRDefault="00116809" w:rsidP="00116809">
      <w:pPr>
        <w:bidi/>
        <w:jc w:val="both"/>
        <w:rPr>
          <w:rFonts w:cs="David" w:hint="cs"/>
          <w:rtl/>
        </w:rPr>
      </w:pPr>
    </w:p>
    <w:p w14:paraId="0BBD3F92" w14:textId="77777777" w:rsidR="00116809" w:rsidRPr="00DB6A29" w:rsidRDefault="00116809" w:rsidP="00116809">
      <w:pPr>
        <w:bidi/>
        <w:jc w:val="both"/>
        <w:rPr>
          <w:rFonts w:cs="David" w:hint="cs"/>
          <w:rtl/>
        </w:rPr>
      </w:pPr>
      <w:r w:rsidRPr="00DB6A29">
        <w:rPr>
          <w:rFonts w:cs="David" w:hint="cs"/>
          <w:rtl/>
        </w:rPr>
        <w:tab/>
        <w:t xml:space="preserve">לגבי סעיף 5(א) הוא הציע במקום "הפרוטוקול ייערך בידי עורך דברי הכנסת", לכתוב: הפרוטוקול ייערך עריכה לשונית בידי עורך דברי הכנסת. </w:t>
      </w:r>
    </w:p>
    <w:p w14:paraId="763C7A6F" w14:textId="77777777" w:rsidR="00116809" w:rsidRPr="00DB6A29" w:rsidRDefault="00116809" w:rsidP="00116809">
      <w:pPr>
        <w:bidi/>
        <w:jc w:val="both"/>
        <w:rPr>
          <w:rFonts w:cs="David" w:hint="cs"/>
          <w:rtl/>
        </w:rPr>
      </w:pPr>
    </w:p>
    <w:p w14:paraId="0931EF96" w14:textId="77777777" w:rsidR="00116809" w:rsidRPr="004F53F2" w:rsidRDefault="00116809" w:rsidP="00116809">
      <w:pPr>
        <w:bidi/>
        <w:jc w:val="both"/>
        <w:rPr>
          <w:rFonts w:cs="David" w:hint="cs"/>
          <w:u w:val="single"/>
          <w:rtl/>
        </w:rPr>
      </w:pPr>
      <w:r w:rsidRPr="004F53F2">
        <w:rPr>
          <w:rFonts w:cs="David" w:hint="cs"/>
          <w:u w:val="single"/>
          <w:rtl/>
        </w:rPr>
        <w:t>היו"ר יריב לוין:</w:t>
      </w:r>
    </w:p>
    <w:p w14:paraId="5BC0F953" w14:textId="77777777" w:rsidR="00116809" w:rsidRPr="00DB6A29" w:rsidRDefault="00116809" w:rsidP="00116809">
      <w:pPr>
        <w:bidi/>
        <w:jc w:val="both"/>
        <w:rPr>
          <w:rFonts w:cs="David" w:hint="cs"/>
          <w:rtl/>
        </w:rPr>
      </w:pPr>
    </w:p>
    <w:p w14:paraId="1529C8F6" w14:textId="77777777" w:rsidR="00116809" w:rsidRPr="00DB6A29" w:rsidRDefault="00116809" w:rsidP="00116809">
      <w:pPr>
        <w:bidi/>
        <w:jc w:val="both"/>
        <w:rPr>
          <w:rFonts w:cs="David" w:hint="cs"/>
          <w:rtl/>
        </w:rPr>
      </w:pPr>
      <w:r w:rsidRPr="00DB6A29">
        <w:rPr>
          <w:rFonts w:cs="David" w:hint="cs"/>
          <w:rtl/>
        </w:rPr>
        <w:tab/>
        <w:t xml:space="preserve"> אני לא בעד להגביל בעניין הזה. אני חושב שבעידן שבו יש צילום יש בעיה קשה מאוד עם העריכה הלשונית, כי נוצר מצב אבסורדי שאתה רואה את הבן-אדם מדבר ופתאום המילים מתחלפות, כי בנו את המשפט אחרת. אני לא יודע אם בעידן של היום, ברגע שאתה גם רואה את האדם מדבר, יש מקום לעריכה באשר היא, כי אז זה נראה מוזר. אני מציע להשאיר סמכות שהיא יותר רחבה. </w:t>
      </w:r>
    </w:p>
    <w:p w14:paraId="7F0F36BE" w14:textId="77777777" w:rsidR="00116809" w:rsidRPr="00DB6A29" w:rsidRDefault="00116809" w:rsidP="00116809">
      <w:pPr>
        <w:bidi/>
        <w:jc w:val="both"/>
        <w:rPr>
          <w:rFonts w:cs="David" w:hint="cs"/>
          <w:rtl/>
        </w:rPr>
      </w:pPr>
    </w:p>
    <w:p w14:paraId="05B40BC4" w14:textId="77777777" w:rsidR="00116809" w:rsidRPr="004F53F2" w:rsidRDefault="00116809" w:rsidP="00116809">
      <w:pPr>
        <w:bidi/>
        <w:jc w:val="both"/>
        <w:rPr>
          <w:rFonts w:cs="David" w:hint="cs"/>
          <w:u w:val="single"/>
          <w:rtl/>
        </w:rPr>
      </w:pPr>
      <w:r w:rsidRPr="004F53F2">
        <w:rPr>
          <w:rFonts w:cs="David" w:hint="cs"/>
          <w:u w:val="single"/>
          <w:rtl/>
        </w:rPr>
        <w:t>ארבל אסטרחן:</w:t>
      </w:r>
    </w:p>
    <w:p w14:paraId="673411AD" w14:textId="77777777" w:rsidR="00116809" w:rsidRPr="00DB6A29" w:rsidRDefault="00116809" w:rsidP="00116809">
      <w:pPr>
        <w:bidi/>
        <w:jc w:val="both"/>
        <w:rPr>
          <w:rFonts w:cs="David" w:hint="cs"/>
          <w:rtl/>
        </w:rPr>
      </w:pPr>
    </w:p>
    <w:p w14:paraId="539711E2" w14:textId="77777777" w:rsidR="00116809" w:rsidRPr="00DB6A29" w:rsidRDefault="00116809" w:rsidP="00116809">
      <w:pPr>
        <w:bidi/>
        <w:jc w:val="both"/>
        <w:rPr>
          <w:rFonts w:cs="David" w:hint="cs"/>
          <w:rtl/>
        </w:rPr>
      </w:pPr>
      <w:r w:rsidRPr="00DB6A29">
        <w:rPr>
          <w:rFonts w:cs="David" w:hint="cs"/>
          <w:rtl/>
        </w:rPr>
        <w:tab/>
        <w:t xml:space="preserve"> אתה רוצה לאשר את הפרק הזה?</w:t>
      </w:r>
    </w:p>
    <w:p w14:paraId="6595E47D" w14:textId="77777777" w:rsidR="00116809" w:rsidRPr="00DB6A29" w:rsidRDefault="00116809" w:rsidP="00116809">
      <w:pPr>
        <w:bidi/>
        <w:jc w:val="both"/>
        <w:rPr>
          <w:rFonts w:cs="David" w:hint="cs"/>
          <w:rtl/>
        </w:rPr>
      </w:pPr>
    </w:p>
    <w:p w14:paraId="426B8400" w14:textId="77777777" w:rsidR="00116809" w:rsidRPr="004F53F2" w:rsidRDefault="00116809" w:rsidP="00116809">
      <w:pPr>
        <w:bidi/>
        <w:jc w:val="both"/>
        <w:rPr>
          <w:rFonts w:cs="David" w:hint="cs"/>
          <w:u w:val="single"/>
          <w:rtl/>
        </w:rPr>
      </w:pPr>
      <w:r w:rsidRPr="004F53F2">
        <w:rPr>
          <w:rFonts w:cs="David" w:hint="cs"/>
          <w:u w:val="single"/>
          <w:rtl/>
        </w:rPr>
        <w:t>היו"ר יריב לוין:</w:t>
      </w:r>
    </w:p>
    <w:p w14:paraId="31B3BFC1" w14:textId="77777777" w:rsidR="00116809" w:rsidRPr="00DB6A29" w:rsidRDefault="00116809" w:rsidP="00116809">
      <w:pPr>
        <w:bidi/>
        <w:jc w:val="both"/>
        <w:rPr>
          <w:rFonts w:cs="David" w:hint="cs"/>
          <w:rtl/>
        </w:rPr>
      </w:pPr>
    </w:p>
    <w:p w14:paraId="57D01B17" w14:textId="77777777" w:rsidR="00116809" w:rsidRPr="00DB6A29" w:rsidRDefault="00116809" w:rsidP="00116809">
      <w:pPr>
        <w:bidi/>
        <w:jc w:val="both"/>
        <w:rPr>
          <w:rFonts w:cs="David" w:hint="cs"/>
          <w:rtl/>
        </w:rPr>
      </w:pPr>
      <w:r w:rsidRPr="00DB6A29">
        <w:rPr>
          <w:rFonts w:cs="David" w:hint="cs"/>
          <w:rtl/>
        </w:rPr>
        <w:tab/>
        <w:t xml:space="preserve"> בישיבה הבאה נגמור את ההצבעות ואז נאשר באגד אחד את הכל. </w:t>
      </w:r>
    </w:p>
    <w:p w14:paraId="65AC223C" w14:textId="77777777" w:rsidR="00116809" w:rsidRPr="00DB6A29" w:rsidRDefault="00116809" w:rsidP="00116809">
      <w:pPr>
        <w:bidi/>
        <w:jc w:val="both"/>
        <w:rPr>
          <w:rFonts w:cs="David" w:hint="cs"/>
          <w:rtl/>
        </w:rPr>
      </w:pPr>
    </w:p>
    <w:p w14:paraId="17AA52AF" w14:textId="77777777" w:rsidR="00116809" w:rsidRPr="004F53F2" w:rsidRDefault="00116809" w:rsidP="00116809">
      <w:pPr>
        <w:keepNext/>
        <w:bidi/>
        <w:jc w:val="both"/>
        <w:rPr>
          <w:rFonts w:cs="David" w:hint="cs"/>
          <w:u w:val="single"/>
          <w:rtl/>
        </w:rPr>
      </w:pPr>
      <w:r w:rsidRPr="004F53F2">
        <w:rPr>
          <w:rFonts w:cs="David" w:hint="cs"/>
          <w:u w:val="single"/>
          <w:rtl/>
        </w:rPr>
        <w:t>יעל סלנט:</w:t>
      </w:r>
    </w:p>
    <w:p w14:paraId="7C32B2DA" w14:textId="77777777" w:rsidR="00116809" w:rsidRPr="00DB6A29" w:rsidRDefault="00116809" w:rsidP="00116809">
      <w:pPr>
        <w:keepNext/>
        <w:bidi/>
        <w:jc w:val="both"/>
        <w:rPr>
          <w:rFonts w:cs="David" w:hint="cs"/>
          <w:rtl/>
        </w:rPr>
      </w:pPr>
    </w:p>
    <w:p w14:paraId="400446A3" w14:textId="77777777" w:rsidR="00116809" w:rsidRDefault="00116809" w:rsidP="00116809">
      <w:pPr>
        <w:bidi/>
        <w:jc w:val="both"/>
        <w:rPr>
          <w:rFonts w:cs="David" w:hint="cs"/>
          <w:rtl/>
        </w:rPr>
      </w:pPr>
      <w:r w:rsidRPr="00DB6A29">
        <w:rPr>
          <w:rFonts w:cs="David" w:hint="cs"/>
          <w:rtl/>
        </w:rPr>
        <w:tab/>
        <w:t xml:space="preserve"> הפרק הבא </w:t>
      </w:r>
      <w:r w:rsidRPr="00DB6A29">
        <w:rPr>
          <w:rFonts w:cs="David"/>
          <w:rtl/>
        </w:rPr>
        <w:t>–</w:t>
      </w:r>
      <w:r w:rsidRPr="00DB6A29">
        <w:rPr>
          <w:rFonts w:cs="David" w:hint="cs"/>
          <w:rtl/>
        </w:rPr>
        <w:t xml:space="preserve"> הפרק השישי - עוסק בהתנהגות במליאה . סעיף 7 קובע</w:t>
      </w:r>
      <w:r>
        <w:rPr>
          <w:rFonts w:cs="David" w:hint="cs"/>
          <w:rtl/>
        </w:rPr>
        <w:t xml:space="preserve">: (א)  "חבר הכנסת ימלא אחר הוראות יושב-ראש הישיבה". זה זהה למה שקבוע היום בסעיף 68. הנוסח בסעיף זה קצת שונה:  חבר הכנסת חייב לציית בזמן הישיבה  ליושב-ראש הישיבה. </w:t>
      </w:r>
    </w:p>
    <w:p w14:paraId="7F16B55A" w14:textId="77777777" w:rsidR="00116809" w:rsidRDefault="00116809" w:rsidP="00116809">
      <w:pPr>
        <w:bidi/>
        <w:jc w:val="both"/>
        <w:rPr>
          <w:rFonts w:cs="David" w:hint="cs"/>
          <w:rtl/>
        </w:rPr>
      </w:pPr>
    </w:p>
    <w:p w14:paraId="25382B3E" w14:textId="77777777" w:rsidR="00116809" w:rsidRDefault="00116809" w:rsidP="00116809">
      <w:pPr>
        <w:bidi/>
        <w:ind w:firstLine="720"/>
        <w:jc w:val="both"/>
        <w:rPr>
          <w:rFonts w:cs="David" w:hint="cs"/>
          <w:rtl/>
        </w:rPr>
      </w:pPr>
      <w:r>
        <w:rPr>
          <w:rFonts w:cs="David" w:hint="cs"/>
          <w:rtl/>
        </w:rPr>
        <w:t xml:space="preserve">סעיף (ב): "חבר הכנסת ינאם במליאת הכנסת ברשות יושב-ראש הישיבה ובמסגרת הזמן שהוקצבה לו". גם זו הוראה שזהה לסעיף 65(א), פרט לסיפא על המסגרת זמן. </w:t>
      </w:r>
    </w:p>
    <w:p w14:paraId="76DFB293" w14:textId="77777777" w:rsidR="00116809" w:rsidRDefault="00116809" w:rsidP="00116809">
      <w:pPr>
        <w:bidi/>
        <w:ind w:firstLine="720"/>
        <w:jc w:val="both"/>
        <w:rPr>
          <w:rFonts w:cs="David" w:hint="cs"/>
          <w:rtl/>
        </w:rPr>
      </w:pPr>
    </w:p>
    <w:p w14:paraId="7ED2B56C" w14:textId="77777777" w:rsidR="00116809" w:rsidRDefault="00116809" w:rsidP="00116809">
      <w:pPr>
        <w:bidi/>
        <w:jc w:val="both"/>
        <w:rPr>
          <w:rFonts w:cs="David" w:hint="cs"/>
          <w:rtl/>
        </w:rPr>
      </w:pPr>
      <w:r>
        <w:rPr>
          <w:rFonts w:cs="David" w:hint="cs"/>
          <w:u w:val="single"/>
          <w:rtl/>
        </w:rPr>
        <w:t>רונית חייקין-יעקובי:</w:t>
      </w:r>
    </w:p>
    <w:p w14:paraId="7486F288" w14:textId="77777777" w:rsidR="00116809" w:rsidRDefault="00116809" w:rsidP="00116809">
      <w:pPr>
        <w:bidi/>
        <w:jc w:val="both"/>
        <w:rPr>
          <w:rFonts w:cs="David" w:hint="cs"/>
          <w:rtl/>
        </w:rPr>
      </w:pPr>
    </w:p>
    <w:p w14:paraId="781346CF" w14:textId="77777777" w:rsidR="00116809" w:rsidRDefault="00116809" w:rsidP="00116809">
      <w:pPr>
        <w:bidi/>
        <w:ind w:firstLine="720"/>
        <w:jc w:val="both"/>
        <w:rPr>
          <w:rFonts w:cs="David" w:hint="cs"/>
          <w:rtl/>
        </w:rPr>
      </w:pPr>
      <w:r>
        <w:rPr>
          <w:rFonts w:cs="David" w:hint="cs"/>
          <w:rtl/>
        </w:rPr>
        <w:t xml:space="preserve">למה צריך להוסיף את זה? הרבה פעמים  היושב-ראש נותן עוד זמן. </w:t>
      </w:r>
    </w:p>
    <w:p w14:paraId="169079B3" w14:textId="77777777" w:rsidR="00116809" w:rsidRDefault="00116809" w:rsidP="00116809">
      <w:pPr>
        <w:bidi/>
        <w:ind w:firstLine="720"/>
        <w:jc w:val="both"/>
        <w:rPr>
          <w:rFonts w:cs="David" w:hint="cs"/>
          <w:rtl/>
        </w:rPr>
      </w:pPr>
    </w:p>
    <w:p w14:paraId="3F997D4D" w14:textId="77777777" w:rsidR="00116809" w:rsidRPr="004F53F2" w:rsidRDefault="00116809" w:rsidP="00116809">
      <w:pPr>
        <w:bidi/>
        <w:rPr>
          <w:rFonts w:cs="David" w:hint="cs"/>
          <w:u w:val="single"/>
          <w:rtl/>
        </w:rPr>
      </w:pPr>
      <w:r w:rsidRPr="004F53F2">
        <w:rPr>
          <w:rFonts w:cs="David" w:hint="cs"/>
          <w:u w:val="single"/>
          <w:rtl/>
        </w:rPr>
        <w:t>ארבל אסטרחן:</w:t>
      </w:r>
    </w:p>
    <w:p w14:paraId="7E68D26E" w14:textId="77777777" w:rsidR="00116809" w:rsidRPr="00DB6A29" w:rsidRDefault="00116809" w:rsidP="00116809">
      <w:pPr>
        <w:bidi/>
        <w:rPr>
          <w:rFonts w:cs="David" w:hint="cs"/>
          <w:rtl/>
        </w:rPr>
      </w:pPr>
    </w:p>
    <w:p w14:paraId="165DAF8A" w14:textId="77777777" w:rsidR="00116809" w:rsidRDefault="00116809" w:rsidP="00116809">
      <w:pPr>
        <w:bidi/>
        <w:ind w:firstLine="720"/>
        <w:jc w:val="both"/>
        <w:rPr>
          <w:rFonts w:cs="David" w:hint="cs"/>
          <w:rtl/>
        </w:rPr>
      </w:pPr>
      <w:r>
        <w:rPr>
          <w:rFonts w:cs="David" w:hint="cs"/>
          <w:rtl/>
        </w:rPr>
        <w:t xml:space="preserve">אם הוא נותן עוד זמן, אז זה במסגרת הזמן שהוא נתן. </w:t>
      </w:r>
    </w:p>
    <w:p w14:paraId="2323F210" w14:textId="77777777" w:rsidR="00116809" w:rsidRDefault="00116809" w:rsidP="00116809">
      <w:pPr>
        <w:bidi/>
        <w:ind w:firstLine="720"/>
        <w:jc w:val="both"/>
        <w:rPr>
          <w:rFonts w:cs="David" w:hint="cs"/>
          <w:rtl/>
        </w:rPr>
      </w:pPr>
    </w:p>
    <w:p w14:paraId="350A1ABE" w14:textId="77777777" w:rsidR="00116809" w:rsidRPr="004F53F2" w:rsidRDefault="00116809" w:rsidP="00116809">
      <w:pPr>
        <w:bidi/>
        <w:rPr>
          <w:rFonts w:cs="David" w:hint="cs"/>
          <w:u w:val="single"/>
          <w:rtl/>
        </w:rPr>
      </w:pPr>
      <w:r w:rsidRPr="004F53F2">
        <w:rPr>
          <w:rFonts w:cs="David" w:hint="cs"/>
          <w:u w:val="single"/>
          <w:rtl/>
        </w:rPr>
        <w:t>היו"ר יריב לוין:</w:t>
      </w:r>
    </w:p>
    <w:p w14:paraId="5FB0B713" w14:textId="77777777" w:rsidR="00116809" w:rsidRPr="00DB6A29" w:rsidRDefault="00116809" w:rsidP="00116809">
      <w:pPr>
        <w:bidi/>
        <w:rPr>
          <w:rFonts w:cs="David" w:hint="cs"/>
          <w:rtl/>
        </w:rPr>
      </w:pPr>
    </w:p>
    <w:p w14:paraId="196C3BC1" w14:textId="77777777" w:rsidR="00116809" w:rsidRDefault="00116809" w:rsidP="00116809">
      <w:pPr>
        <w:bidi/>
        <w:ind w:firstLine="720"/>
        <w:jc w:val="both"/>
        <w:rPr>
          <w:rFonts w:cs="David" w:hint="cs"/>
          <w:rtl/>
        </w:rPr>
      </w:pPr>
      <w:r>
        <w:rPr>
          <w:rFonts w:cs="David" w:hint="cs"/>
          <w:rtl/>
        </w:rPr>
        <w:t xml:space="preserve">זה בסדר. ליושב-ראש יש סמכות להוריד מישהו מהדוכן, לכבות לו את המיקרופון וכו' ומכאן נובעת הסמכות הזאת. </w:t>
      </w:r>
    </w:p>
    <w:p w14:paraId="683D2B82" w14:textId="77777777" w:rsidR="00116809" w:rsidRDefault="00116809" w:rsidP="00116809">
      <w:pPr>
        <w:bidi/>
        <w:ind w:firstLine="720"/>
        <w:jc w:val="both"/>
        <w:rPr>
          <w:rFonts w:cs="David" w:hint="cs"/>
          <w:rtl/>
        </w:rPr>
      </w:pPr>
    </w:p>
    <w:p w14:paraId="0DBB169C" w14:textId="77777777" w:rsidR="00116809" w:rsidRPr="004F53F2" w:rsidRDefault="00116809" w:rsidP="00116809">
      <w:pPr>
        <w:bidi/>
        <w:rPr>
          <w:rFonts w:cs="David" w:hint="cs"/>
          <w:u w:val="single"/>
          <w:rtl/>
        </w:rPr>
      </w:pPr>
      <w:r w:rsidRPr="004F53F2">
        <w:rPr>
          <w:rFonts w:cs="David" w:hint="cs"/>
          <w:u w:val="single"/>
          <w:rtl/>
        </w:rPr>
        <w:t>יעל סלנט:</w:t>
      </w:r>
    </w:p>
    <w:p w14:paraId="5D5F263A" w14:textId="77777777" w:rsidR="00116809" w:rsidRPr="00DB6A29" w:rsidRDefault="00116809" w:rsidP="00116809">
      <w:pPr>
        <w:bidi/>
        <w:rPr>
          <w:rFonts w:cs="David" w:hint="cs"/>
          <w:rtl/>
        </w:rPr>
      </w:pPr>
    </w:p>
    <w:p w14:paraId="264A6AD2" w14:textId="77777777" w:rsidR="00116809" w:rsidRDefault="00116809" w:rsidP="00116809">
      <w:pPr>
        <w:bidi/>
        <w:ind w:firstLine="720"/>
        <w:jc w:val="both"/>
        <w:rPr>
          <w:rFonts w:cs="David" w:hint="cs"/>
          <w:rtl/>
        </w:rPr>
      </w:pPr>
      <w:r>
        <w:rPr>
          <w:rFonts w:cs="David" w:hint="cs"/>
          <w:rtl/>
        </w:rPr>
        <w:t xml:space="preserve">סעיף (ג) קובע: "חבר הכנסת שקיבל את רשות הדיבור ידבר מעל הדוכן, או מהמקום, אם נקבע כך בתקנון, ורשאי חבר הכנסת, ברשות יושב-ראש הישיבה, לשאול שאלה ולהעיר הערה ממקומו". גם זו הוראה זהה להוראה שקיימת היום בסעיף 65(ב) לתקנון, פרט לזה שנוספה הוראה לגבי דיבור מהמקום. </w:t>
      </w:r>
    </w:p>
    <w:p w14:paraId="0FF0B569" w14:textId="77777777" w:rsidR="00116809" w:rsidRDefault="00116809" w:rsidP="00116809">
      <w:pPr>
        <w:bidi/>
        <w:ind w:firstLine="720"/>
        <w:jc w:val="both"/>
        <w:rPr>
          <w:rFonts w:cs="David" w:hint="cs"/>
          <w:rtl/>
        </w:rPr>
      </w:pPr>
    </w:p>
    <w:p w14:paraId="206C3CB0" w14:textId="77777777" w:rsidR="00116809" w:rsidRPr="004F53F2" w:rsidRDefault="00116809" w:rsidP="00116809">
      <w:pPr>
        <w:bidi/>
        <w:rPr>
          <w:rFonts w:cs="David" w:hint="cs"/>
          <w:u w:val="single"/>
          <w:rtl/>
        </w:rPr>
      </w:pPr>
      <w:r w:rsidRPr="004F53F2">
        <w:rPr>
          <w:rFonts w:cs="David" w:hint="cs"/>
          <w:u w:val="single"/>
          <w:rtl/>
        </w:rPr>
        <w:t>היו"ר יריב לוין:</w:t>
      </w:r>
    </w:p>
    <w:p w14:paraId="7360E09C" w14:textId="77777777" w:rsidR="00116809" w:rsidRPr="00DB6A29" w:rsidRDefault="00116809" w:rsidP="00116809">
      <w:pPr>
        <w:bidi/>
        <w:rPr>
          <w:rFonts w:cs="David" w:hint="cs"/>
          <w:rtl/>
        </w:rPr>
      </w:pPr>
    </w:p>
    <w:p w14:paraId="6695B51C" w14:textId="77777777" w:rsidR="00116809" w:rsidRDefault="00116809" w:rsidP="00116809">
      <w:pPr>
        <w:bidi/>
        <w:ind w:firstLine="720"/>
        <w:jc w:val="both"/>
        <w:rPr>
          <w:rFonts w:cs="David" w:hint="cs"/>
          <w:rtl/>
        </w:rPr>
      </w:pPr>
      <w:r>
        <w:rPr>
          <w:rFonts w:cs="David" w:hint="cs"/>
          <w:rtl/>
        </w:rPr>
        <w:t>אני חושב שלא צריך להגדיר את זה כ"מקום", כי בסיפא יש "להעיר הערה ממקומו". הערה ממקומו היא אכן ממקום שבתו.</w:t>
      </w:r>
    </w:p>
    <w:p w14:paraId="1851D781" w14:textId="77777777" w:rsidR="00116809" w:rsidRDefault="00116809" w:rsidP="00116809">
      <w:pPr>
        <w:bidi/>
        <w:ind w:firstLine="720"/>
        <w:jc w:val="both"/>
        <w:rPr>
          <w:rFonts w:cs="David" w:hint="cs"/>
          <w:rtl/>
        </w:rPr>
      </w:pPr>
    </w:p>
    <w:p w14:paraId="16C52BA9" w14:textId="77777777" w:rsidR="00116809" w:rsidRPr="004F53F2" w:rsidRDefault="00116809" w:rsidP="00116809">
      <w:pPr>
        <w:bidi/>
        <w:rPr>
          <w:rFonts w:cs="David" w:hint="cs"/>
          <w:u w:val="single"/>
          <w:rtl/>
        </w:rPr>
      </w:pPr>
      <w:r w:rsidRPr="004F53F2">
        <w:rPr>
          <w:rFonts w:cs="David" w:hint="cs"/>
          <w:u w:val="single"/>
          <w:rtl/>
        </w:rPr>
        <w:t>יעל סלנט:</w:t>
      </w:r>
    </w:p>
    <w:p w14:paraId="2528A3ED" w14:textId="77777777" w:rsidR="00116809" w:rsidRPr="00DB6A29" w:rsidRDefault="00116809" w:rsidP="00116809">
      <w:pPr>
        <w:bidi/>
        <w:rPr>
          <w:rFonts w:cs="David" w:hint="cs"/>
          <w:rtl/>
        </w:rPr>
      </w:pPr>
    </w:p>
    <w:p w14:paraId="2325710C" w14:textId="77777777" w:rsidR="00116809" w:rsidRDefault="00116809" w:rsidP="00116809">
      <w:pPr>
        <w:bidi/>
        <w:ind w:firstLine="720"/>
        <w:jc w:val="both"/>
        <w:rPr>
          <w:rFonts w:cs="David" w:hint="cs"/>
          <w:rtl/>
        </w:rPr>
      </w:pPr>
      <w:r>
        <w:rPr>
          <w:rFonts w:cs="David" w:hint="cs"/>
          <w:rtl/>
        </w:rPr>
        <w:t xml:space="preserve">זה עניין ניסוחי. </w:t>
      </w:r>
    </w:p>
    <w:p w14:paraId="6E6EAACE" w14:textId="77777777" w:rsidR="00116809" w:rsidRDefault="00116809" w:rsidP="00116809">
      <w:pPr>
        <w:bidi/>
        <w:ind w:firstLine="720"/>
        <w:jc w:val="both"/>
        <w:rPr>
          <w:rFonts w:cs="David" w:hint="cs"/>
          <w:rtl/>
        </w:rPr>
      </w:pPr>
    </w:p>
    <w:p w14:paraId="269B8BB0" w14:textId="77777777" w:rsidR="00116809" w:rsidRPr="004F53F2" w:rsidRDefault="00116809" w:rsidP="00116809">
      <w:pPr>
        <w:bidi/>
        <w:rPr>
          <w:rFonts w:cs="David" w:hint="cs"/>
          <w:u w:val="single"/>
          <w:rtl/>
        </w:rPr>
      </w:pPr>
      <w:r w:rsidRPr="004F53F2">
        <w:rPr>
          <w:rFonts w:cs="David" w:hint="cs"/>
          <w:u w:val="single"/>
          <w:rtl/>
        </w:rPr>
        <w:t>היו"ר יריב לוין:</w:t>
      </w:r>
    </w:p>
    <w:p w14:paraId="384A9350" w14:textId="77777777" w:rsidR="00116809" w:rsidRPr="00DB6A29" w:rsidRDefault="00116809" w:rsidP="00116809">
      <w:pPr>
        <w:bidi/>
        <w:rPr>
          <w:rFonts w:cs="David" w:hint="cs"/>
          <w:rtl/>
        </w:rPr>
      </w:pPr>
    </w:p>
    <w:p w14:paraId="20023CA1" w14:textId="77777777" w:rsidR="00116809" w:rsidRDefault="00116809" w:rsidP="00116809">
      <w:pPr>
        <w:bidi/>
        <w:ind w:firstLine="720"/>
        <w:jc w:val="both"/>
        <w:rPr>
          <w:rFonts w:cs="David" w:hint="cs"/>
          <w:rtl/>
        </w:rPr>
      </w:pPr>
      <w:r>
        <w:rPr>
          <w:rFonts w:cs="David" w:hint="cs"/>
          <w:rtl/>
        </w:rPr>
        <w:t xml:space="preserve">אפשר לקבוע שזה ממקום המיועד לכך באולם המליאה. </w:t>
      </w:r>
    </w:p>
    <w:p w14:paraId="10DCBACB" w14:textId="77777777" w:rsidR="00116809" w:rsidRDefault="00116809" w:rsidP="00116809">
      <w:pPr>
        <w:bidi/>
        <w:ind w:firstLine="720"/>
        <w:jc w:val="both"/>
        <w:rPr>
          <w:rFonts w:cs="David" w:hint="cs"/>
          <w:rtl/>
        </w:rPr>
      </w:pPr>
    </w:p>
    <w:p w14:paraId="7EF6AA1A" w14:textId="77777777" w:rsidR="00116809" w:rsidRPr="004F53F2" w:rsidRDefault="00116809" w:rsidP="00116809">
      <w:pPr>
        <w:bidi/>
        <w:rPr>
          <w:rFonts w:cs="David" w:hint="cs"/>
          <w:u w:val="single"/>
          <w:rtl/>
        </w:rPr>
      </w:pPr>
      <w:r w:rsidRPr="004F53F2">
        <w:rPr>
          <w:rFonts w:cs="David" w:hint="cs"/>
          <w:u w:val="single"/>
          <w:rtl/>
        </w:rPr>
        <w:t>יעל סלנט:</w:t>
      </w:r>
    </w:p>
    <w:p w14:paraId="57E895AA" w14:textId="77777777" w:rsidR="00116809" w:rsidRPr="00DB6A29" w:rsidRDefault="00116809" w:rsidP="00116809">
      <w:pPr>
        <w:bidi/>
        <w:rPr>
          <w:rFonts w:cs="David" w:hint="cs"/>
          <w:rtl/>
        </w:rPr>
      </w:pPr>
    </w:p>
    <w:p w14:paraId="10C27C18" w14:textId="77777777" w:rsidR="00116809" w:rsidRDefault="00116809" w:rsidP="00116809">
      <w:pPr>
        <w:bidi/>
        <w:ind w:firstLine="720"/>
        <w:jc w:val="both"/>
        <w:rPr>
          <w:rFonts w:cs="David" w:hint="cs"/>
          <w:rtl/>
        </w:rPr>
      </w:pPr>
      <w:r>
        <w:rPr>
          <w:rFonts w:cs="David" w:hint="cs"/>
          <w:rtl/>
        </w:rPr>
        <w:t xml:space="preserve">אנחנו  נחשוב על ניסוח מתאים. </w:t>
      </w:r>
    </w:p>
    <w:p w14:paraId="101F5653" w14:textId="77777777" w:rsidR="00116809" w:rsidRDefault="00116809" w:rsidP="00116809">
      <w:pPr>
        <w:bidi/>
        <w:ind w:firstLine="720"/>
        <w:jc w:val="both"/>
        <w:rPr>
          <w:rFonts w:cs="David" w:hint="cs"/>
          <w:rtl/>
        </w:rPr>
      </w:pPr>
    </w:p>
    <w:p w14:paraId="1D3F6B12" w14:textId="77777777" w:rsidR="00116809" w:rsidRPr="004F53F2" w:rsidRDefault="00116809" w:rsidP="00116809">
      <w:pPr>
        <w:bidi/>
        <w:rPr>
          <w:rFonts w:cs="David" w:hint="cs"/>
          <w:u w:val="single"/>
          <w:rtl/>
        </w:rPr>
      </w:pPr>
      <w:r w:rsidRPr="004F53F2">
        <w:rPr>
          <w:rFonts w:cs="David" w:hint="cs"/>
          <w:u w:val="single"/>
          <w:rtl/>
        </w:rPr>
        <w:t>היו"ר יריב לוין:</w:t>
      </w:r>
    </w:p>
    <w:p w14:paraId="24FB5EDE" w14:textId="77777777" w:rsidR="00116809" w:rsidRPr="00DB6A29" w:rsidRDefault="00116809" w:rsidP="00116809">
      <w:pPr>
        <w:bidi/>
        <w:rPr>
          <w:rFonts w:cs="David" w:hint="cs"/>
          <w:rtl/>
        </w:rPr>
      </w:pPr>
    </w:p>
    <w:p w14:paraId="5A732F82" w14:textId="77777777" w:rsidR="00116809" w:rsidRDefault="00116809" w:rsidP="00116809">
      <w:pPr>
        <w:bidi/>
        <w:ind w:firstLine="720"/>
        <w:jc w:val="both"/>
        <w:rPr>
          <w:rFonts w:cs="David" w:hint="cs"/>
          <w:rtl/>
        </w:rPr>
      </w:pPr>
      <w:r>
        <w:rPr>
          <w:rFonts w:cs="David" w:hint="cs"/>
          <w:rtl/>
        </w:rPr>
        <w:t>דרך אגב, כמובן שהתיקון הזה צריך לעבור לרוחב מבחינת מה שנאשר, גם לגבי מקומות אחרים שבהם כתוב "ידבר מהמקום".</w:t>
      </w:r>
    </w:p>
    <w:p w14:paraId="0FF2654C" w14:textId="77777777" w:rsidR="00116809" w:rsidRDefault="00116809" w:rsidP="00116809">
      <w:pPr>
        <w:bidi/>
        <w:ind w:firstLine="720"/>
        <w:jc w:val="both"/>
        <w:rPr>
          <w:rFonts w:cs="David" w:hint="cs"/>
          <w:rtl/>
        </w:rPr>
      </w:pPr>
    </w:p>
    <w:p w14:paraId="6124CAA2" w14:textId="77777777" w:rsidR="00116809" w:rsidRPr="004F53F2" w:rsidRDefault="00116809" w:rsidP="00116809">
      <w:pPr>
        <w:bidi/>
        <w:rPr>
          <w:rFonts w:cs="David" w:hint="cs"/>
          <w:u w:val="single"/>
          <w:rtl/>
        </w:rPr>
      </w:pPr>
      <w:r w:rsidRPr="004F53F2">
        <w:rPr>
          <w:rFonts w:cs="David" w:hint="cs"/>
          <w:u w:val="single"/>
          <w:rtl/>
        </w:rPr>
        <w:t>ארבל אסטרחן:</w:t>
      </w:r>
    </w:p>
    <w:p w14:paraId="5B7E8144" w14:textId="77777777" w:rsidR="00116809" w:rsidRPr="00DB6A29" w:rsidRDefault="00116809" w:rsidP="00116809">
      <w:pPr>
        <w:bidi/>
        <w:rPr>
          <w:rFonts w:cs="David" w:hint="cs"/>
          <w:rtl/>
        </w:rPr>
      </w:pPr>
    </w:p>
    <w:p w14:paraId="1F31F46F" w14:textId="77777777" w:rsidR="00116809" w:rsidRDefault="00116809" w:rsidP="00116809">
      <w:pPr>
        <w:bidi/>
        <w:jc w:val="both"/>
        <w:rPr>
          <w:rFonts w:cs="David" w:hint="cs"/>
          <w:rtl/>
        </w:rPr>
      </w:pPr>
      <w:r>
        <w:rPr>
          <w:rFonts w:cs="David" w:hint="cs"/>
          <w:rtl/>
        </w:rPr>
        <w:tab/>
        <w:t xml:space="preserve">לדעתי זה קיים גם באחד הסעיפים שכבר אישרנו. </w:t>
      </w:r>
    </w:p>
    <w:p w14:paraId="5A7AFAEC" w14:textId="77777777" w:rsidR="00116809" w:rsidRDefault="00116809" w:rsidP="00116809">
      <w:pPr>
        <w:bidi/>
        <w:jc w:val="both"/>
        <w:rPr>
          <w:rFonts w:cs="David" w:hint="cs"/>
          <w:rtl/>
        </w:rPr>
      </w:pPr>
    </w:p>
    <w:p w14:paraId="3AF91D35" w14:textId="77777777" w:rsidR="00116809" w:rsidRPr="004F53F2" w:rsidRDefault="00116809" w:rsidP="00116809">
      <w:pPr>
        <w:bidi/>
        <w:rPr>
          <w:rFonts w:cs="David" w:hint="cs"/>
          <w:u w:val="single"/>
          <w:rtl/>
        </w:rPr>
      </w:pPr>
      <w:r w:rsidRPr="004F53F2">
        <w:rPr>
          <w:rFonts w:cs="David" w:hint="cs"/>
          <w:u w:val="single"/>
          <w:rtl/>
        </w:rPr>
        <w:t>היו"ר יריב לוין:</w:t>
      </w:r>
    </w:p>
    <w:p w14:paraId="01E23C32" w14:textId="77777777" w:rsidR="00116809" w:rsidRPr="00DB6A29" w:rsidRDefault="00116809" w:rsidP="00116809">
      <w:pPr>
        <w:bidi/>
        <w:rPr>
          <w:rFonts w:cs="David" w:hint="cs"/>
          <w:rtl/>
        </w:rPr>
      </w:pPr>
    </w:p>
    <w:p w14:paraId="5F2BF7A5" w14:textId="77777777" w:rsidR="00116809" w:rsidRDefault="00116809" w:rsidP="00116809">
      <w:pPr>
        <w:bidi/>
        <w:jc w:val="both"/>
        <w:rPr>
          <w:rFonts w:cs="David" w:hint="cs"/>
          <w:rtl/>
        </w:rPr>
      </w:pPr>
      <w:r w:rsidRPr="00DB6A29">
        <w:rPr>
          <w:rFonts w:cs="David" w:hint="cs"/>
          <w:rtl/>
        </w:rPr>
        <w:tab/>
      </w:r>
      <w:r>
        <w:rPr>
          <w:rFonts w:cs="David" w:hint="cs"/>
          <w:rtl/>
        </w:rPr>
        <w:t xml:space="preserve"> צריך לתקן כדי שזה יהיה אחיד לכל הרוחב. </w:t>
      </w:r>
    </w:p>
    <w:p w14:paraId="34C85899" w14:textId="77777777" w:rsidR="00116809" w:rsidRDefault="00116809" w:rsidP="00116809">
      <w:pPr>
        <w:bidi/>
        <w:jc w:val="both"/>
        <w:rPr>
          <w:rFonts w:cs="David" w:hint="cs"/>
          <w:rtl/>
        </w:rPr>
      </w:pPr>
    </w:p>
    <w:p w14:paraId="04FBC665" w14:textId="77777777" w:rsidR="00116809" w:rsidRPr="004F53F2" w:rsidRDefault="00116809" w:rsidP="00116809">
      <w:pPr>
        <w:bidi/>
        <w:rPr>
          <w:rFonts w:cs="David" w:hint="cs"/>
          <w:u w:val="single"/>
          <w:rtl/>
        </w:rPr>
      </w:pPr>
      <w:r w:rsidRPr="004F53F2">
        <w:rPr>
          <w:rFonts w:cs="David" w:hint="cs"/>
          <w:u w:val="single"/>
          <w:rtl/>
        </w:rPr>
        <w:t>יעל סלנט:</w:t>
      </w:r>
    </w:p>
    <w:p w14:paraId="49F6B7E1" w14:textId="77777777" w:rsidR="00116809" w:rsidRPr="00DB6A29" w:rsidRDefault="00116809" w:rsidP="00116809">
      <w:pPr>
        <w:bidi/>
        <w:rPr>
          <w:rFonts w:cs="David" w:hint="cs"/>
          <w:rtl/>
        </w:rPr>
      </w:pPr>
    </w:p>
    <w:p w14:paraId="18F90C81" w14:textId="77777777" w:rsidR="00116809" w:rsidRDefault="00116809" w:rsidP="00116809">
      <w:pPr>
        <w:bidi/>
        <w:jc w:val="both"/>
        <w:rPr>
          <w:rFonts w:cs="David" w:hint="cs"/>
          <w:rtl/>
        </w:rPr>
      </w:pPr>
      <w:r w:rsidRPr="00DB6A29">
        <w:rPr>
          <w:rFonts w:cs="David" w:hint="cs"/>
          <w:rtl/>
        </w:rPr>
        <w:tab/>
      </w:r>
      <w:r>
        <w:rPr>
          <w:rFonts w:cs="David" w:hint="cs"/>
          <w:rtl/>
        </w:rPr>
        <w:t xml:space="preserve"> סעיף קטן (ד) קובע: "חבר הכנסת ידבר במליאת הכנסת בצורה הולמת ובלשון מקובלת, ובכלל זה לא יכלול בדבריו כינוי או ביטוי פוגע או גזעני או פגיעה בכבוד הכנסת". הסעיף הזה מעגן כל מיני הוראות שקיימות היום בתקנון, גם בעניין קריאה לסדר וגם בעניין נאומים בני דקה. </w:t>
      </w:r>
    </w:p>
    <w:p w14:paraId="25617B92" w14:textId="77777777" w:rsidR="00116809" w:rsidRDefault="00116809" w:rsidP="00116809">
      <w:pPr>
        <w:bidi/>
        <w:jc w:val="both"/>
        <w:rPr>
          <w:rFonts w:cs="David" w:hint="cs"/>
          <w:rtl/>
        </w:rPr>
      </w:pPr>
    </w:p>
    <w:p w14:paraId="27CE4730" w14:textId="77777777" w:rsidR="00116809" w:rsidRPr="004F53F2" w:rsidRDefault="00116809" w:rsidP="00116809">
      <w:pPr>
        <w:bidi/>
        <w:rPr>
          <w:rFonts w:cs="David" w:hint="cs"/>
          <w:u w:val="single"/>
          <w:rtl/>
        </w:rPr>
      </w:pPr>
      <w:r w:rsidRPr="004F53F2">
        <w:rPr>
          <w:rFonts w:cs="David" w:hint="cs"/>
          <w:u w:val="single"/>
          <w:rtl/>
        </w:rPr>
        <w:t>היו"ר יריב לוין:</w:t>
      </w:r>
    </w:p>
    <w:p w14:paraId="2F8DCA4A" w14:textId="77777777" w:rsidR="00116809" w:rsidRPr="00DB6A29" w:rsidRDefault="00116809" w:rsidP="00116809">
      <w:pPr>
        <w:bidi/>
        <w:rPr>
          <w:rFonts w:cs="David" w:hint="cs"/>
          <w:rtl/>
        </w:rPr>
      </w:pPr>
    </w:p>
    <w:p w14:paraId="6D964828" w14:textId="77777777" w:rsidR="00116809" w:rsidRDefault="00116809" w:rsidP="00116809">
      <w:pPr>
        <w:bidi/>
        <w:jc w:val="both"/>
        <w:rPr>
          <w:rFonts w:cs="David" w:hint="cs"/>
          <w:rtl/>
        </w:rPr>
      </w:pPr>
      <w:r w:rsidRPr="00DB6A29">
        <w:rPr>
          <w:rFonts w:cs="David" w:hint="cs"/>
          <w:rtl/>
        </w:rPr>
        <w:tab/>
      </w:r>
      <w:r>
        <w:rPr>
          <w:rFonts w:cs="David" w:hint="cs"/>
          <w:rtl/>
        </w:rPr>
        <w:t xml:space="preserve"> אני מציע לא להיכנס כאן לנושא של "פוגע", "גזעני", "פגיעה בכבוד הכנסת", כי אפשר להעלות על הדעת עוד כל מיני ביטויים שלא רוצים ואני לא רוצה להתחיל להיכנס דרך התקנון לכל מיני הגבלות על חופש הביטוי ולא לקבוע איזה ערכים אנחנו חושבים שהם מחוץ לתחום ואיזה לא. למשל, בישיבה אתמול היתה הסתייגות שהוגשה לחוק של חבר הכנסת נסים זאב שדיברה על כך שתינתן לכל פליט פלסטיני הזכות לבחור בין מימוש זכות השיבה לבין קבלת פיצוי. אני חושב, ואני מקווה שאני לא היחיד, שזה חותר תחת קיום המדינה ותחת יסודותיה וכו'. זו מסוג ההצעות שהיתה צריכה להיפסל על הסף, אבל מסתבר שאין דרך טכנית למנוע הבאת הסתייגות מהסוג הזה. זה סיפור שאולי עוד נידרש לו אחר כך, אבל מבחינת הנושא של חופש הביטוי אני חושב שנאמרים כל כך הרבה דברים בעייתיים</w:t>
      </w:r>
      <w:r>
        <w:rPr>
          <w:rFonts w:cs="David"/>
        </w:rPr>
        <w:t>'</w:t>
      </w:r>
      <w:r>
        <w:rPr>
          <w:rFonts w:cs="David" w:hint="cs"/>
        </w:rPr>
        <w:t xml:space="preserve"> </w:t>
      </w:r>
      <w:r>
        <w:rPr>
          <w:rFonts w:cs="David" w:hint="cs"/>
          <w:rtl/>
        </w:rPr>
        <w:t xml:space="preserve"> ולכן הייתי מציע לקבוע משהו בסגנון של "בצורה הולמת ובלשון מקובלת" ולא מעבר לזה. </w:t>
      </w:r>
    </w:p>
    <w:p w14:paraId="395B071D" w14:textId="77777777" w:rsidR="00116809" w:rsidRDefault="00116809" w:rsidP="00116809">
      <w:pPr>
        <w:bidi/>
        <w:jc w:val="both"/>
        <w:rPr>
          <w:rFonts w:cs="David" w:hint="cs"/>
          <w:rtl/>
        </w:rPr>
      </w:pPr>
    </w:p>
    <w:p w14:paraId="742CC29E" w14:textId="77777777" w:rsidR="00116809" w:rsidRPr="004F53F2" w:rsidRDefault="00116809" w:rsidP="00116809">
      <w:pPr>
        <w:bidi/>
        <w:rPr>
          <w:rFonts w:cs="David" w:hint="cs"/>
          <w:u w:val="single"/>
          <w:rtl/>
        </w:rPr>
      </w:pPr>
      <w:r w:rsidRPr="004F53F2">
        <w:rPr>
          <w:rFonts w:cs="David" w:hint="cs"/>
          <w:u w:val="single"/>
          <w:rtl/>
        </w:rPr>
        <w:t>יעל סלנט:</w:t>
      </w:r>
    </w:p>
    <w:p w14:paraId="7433147E" w14:textId="77777777" w:rsidR="00116809" w:rsidRPr="00DB6A29" w:rsidRDefault="00116809" w:rsidP="00116809">
      <w:pPr>
        <w:bidi/>
        <w:rPr>
          <w:rFonts w:cs="David" w:hint="cs"/>
          <w:rtl/>
        </w:rPr>
      </w:pPr>
    </w:p>
    <w:p w14:paraId="66A61198" w14:textId="77777777" w:rsidR="00116809" w:rsidRDefault="00116809" w:rsidP="00116809">
      <w:pPr>
        <w:bidi/>
        <w:jc w:val="both"/>
        <w:rPr>
          <w:rFonts w:cs="David" w:hint="cs"/>
          <w:rtl/>
        </w:rPr>
      </w:pPr>
      <w:r w:rsidRPr="00DB6A29">
        <w:rPr>
          <w:rFonts w:cs="David" w:hint="cs"/>
          <w:rtl/>
        </w:rPr>
        <w:tab/>
      </w:r>
      <w:r>
        <w:rPr>
          <w:rFonts w:cs="David" w:hint="cs"/>
          <w:rtl/>
        </w:rPr>
        <w:t xml:space="preserve"> העניין של פגיעה בכבוד הכנסת קיים כבר היום בנאומים בני דקה. </w:t>
      </w:r>
    </w:p>
    <w:p w14:paraId="0BFDDCBF" w14:textId="77777777" w:rsidR="00116809" w:rsidRDefault="00116809" w:rsidP="00116809">
      <w:pPr>
        <w:bidi/>
        <w:jc w:val="both"/>
        <w:rPr>
          <w:rFonts w:cs="David" w:hint="cs"/>
          <w:rtl/>
        </w:rPr>
      </w:pPr>
    </w:p>
    <w:p w14:paraId="250A4DC6" w14:textId="77777777" w:rsidR="00116809" w:rsidRPr="00C6306F" w:rsidRDefault="00116809" w:rsidP="00116809">
      <w:pPr>
        <w:bidi/>
        <w:jc w:val="both"/>
        <w:rPr>
          <w:rFonts w:cs="David" w:hint="cs"/>
          <w:rtl/>
        </w:rPr>
      </w:pPr>
      <w:r w:rsidRPr="00C6306F">
        <w:rPr>
          <w:rFonts w:cs="David" w:hint="cs"/>
          <w:u w:val="single"/>
          <w:rtl/>
        </w:rPr>
        <w:t>סהר פינטו:</w:t>
      </w:r>
    </w:p>
    <w:p w14:paraId="17567C39" w14:textId="77777777" w:rsidR="00116809" w:rsidRDefault="00116809" w:rsidP="00116809">
      <w:pPr>
        <w:bidi/>
        <w:jc w:val="both"/>
        <w:rPr>
          <w:rFonts w:cs="David" w:hint="cs"/>
          <w:rtl/>
        </w:rPr>
      </w:pPr>
    </w:p>
    <w:p w14:paraId="6BE861A2" w14:textId="77777777" w:rsidR="00116809" w:rsidRDefault="00116809" w:rsidP="00116809">
      <w:pPr>
        <w:bidi/>
        <w:jc w:val="both"/>
        <w:rPr>
          <w:rFonts w:cs="David" w:hint="cs"/>
          <w:rtl/>
        </w:rPr>
      </w:pPr>
      <w:r>
        <w:rPr>
          <w:rFonts w:cs="David" w:hint="cs"/>
          <w:rtl/>
        </w:rPr>
        <w:tab/>
        <w:t xml:space="preserve"> קיים גם הנושא של  "כינוי או ביטוי מעליב".</w:t>
      </w:r>
    </w:p>
    <w:p w14:paraId="4CF67644" w14:textId="77777777" w:rsidR="00116809" w:rsidRDefault="00116809" w:rsidP="00116809">
      <w:pPr>
        <w:bidi/>
        <w:jc w:val="both"/>
        <w:rPr>
          <w:rFonts w:cs="David" w:hint="cs"/>
          <w:rtl/>
        </w:rPr>
      </w:pPr>
    </w:p>
    <w:p w14:paraId="2623F6A1" w14:textId="77777777" w:rsidR="00116809" w:rsidRPr="004F53F2" w:rsidRDefault="00116809" w:rsidP="00116809">
      <w:pPr>
        <w:bidi/>
        <w:rPr>
          <w:rFonts w:cs="David" w:hint="cs"/>
          <w:u w:val="single"/>
          <w:rtl/>
        </w:rPr>
      </w:pPr>
      <w:r w:rsidRPr="004F53F2">
        <w:rPr>
          <w:rFonts w:cs="David" w:hint="cs"/>
          <w:u w:val="single"/>
          <w:rtl/>
        </w:rPr>
        <w:t>היו"ר יריב לוין:</w:t>
      </w:r>
    </w:p>
    <w:p w14:paraId="4CB955DB" w14:textId="77777777" w:rsidR="00116809" w:rsidRPr="00DB6A29" w:rsidRDefault="00116809" w:rsidP="00116809">
      <w:pPr>
        <w:bidi/>
        <w:rPr>
          <w:rFonts w:cs="David" w:hint="cs"/>
          <w:rtl/>
        </w:rPr>
      </w:pPr>
    </w:p>
    <w:p w14:paraId="7D1F8474" w14:textId="77777777" w:rsidR="00116809" w:rsidRDefault="00116809" w:rsidP="00116809">
      <w:pPr>
        <w:bidi/>
        <w:jc w:val="both"/>
        <w:rPr>
          <w:rFonts w:cs="David" w:hint="cs"/>
          <w:rtl/>
        </w:rPr>
      </w:pPr>
      <w:r w:rsidRPr="00DB6A29">
        <w:rPr>
          <w:rFonts w:cs="David" w:hint="cs"/>
          <w:rtl/>
        </w:rPr>
        <w:tab/>
      </w:r>
      <w:r>
        <w:rPr>
          <w:rFonts w:cs="David" w:hint="cs"/>
          <w:rtl/>
        </w:rPr>
        <w:t xml:space="preserve"> אני לא יודע מה זה "מעליב", אני לא יודע מה זה "פוגע". קבענו מנגנון לפיו אם מישהו חושב שאמרו דבר שפגע בו או פגע בסיעתו הוא יכול לבקש. לא הייתי נכנס לזה אלא מסתפק שחבר הכנסת ידבר במליאת הכנסת בצורה הולמת ובלשון מקובלת. אפשר להוסיף גם "באופן שמכבד את הכנסת".</w:t>
      </w:r>
    </w:p>
    <w:p w14:paraId="3D294470" w14:textId="77777777" w:rsidR="00116809" w:rsidRDefault="00116809" w:rsidP="00116809">
      <w:pPr>
        <w:bidi/>
        <w:jc w:val="both"/>
        <w:rPr>
          <w:rFonts w:cs="David" w:hint="cs"/>
          <w:rtl/>
        </w:rPr>
      </w:pPr>
    </w:p>
    <w:p w14:paraId="73333E8C" w14:textId="77777777" w:rsidR="00116809" w:rsidRPr="004F53F2" w:rsidRDefault="00116809" w:rsidP="00116809">
      <w:pPr>
        <w:bidi/>
        <w:rPr>
          <w:rFonts w:cs="David" w:hint="cs"/>
          <w:u w:val="single"/>
          <w:rtl/>
        </w:rPr>
      </w:pPr>
      <w:r w:rsidRPr="004F53F2">
        <w:rPr>
          <w:rFonts w:cs="David" w:hint="cs"/>
          <w:u w:val="single"/>
          <w:rtl/>
        </w:rPr>
        <w:t>ארבל אסטרחן:</w:t>
      </w:r>
    </w:p>
    <w:p w14:paraId="0FF3741A" w14:textId="77777777" w:rsidR="00116809" w:rsidRPr="00DB6A29" w:rsidRDefault="00116809" w:rsidP="00116809">
      <w:pPr>
        <w:bidi/>
        <w:rPr>
          <w:rFonts w:cs="David" w:hint="cs"/>
          <w:rtl/>
        </w:rPr>
      </w:pPr>
    </w:p>
    <w:p w14:paraId="09B9CB03" w14:textId="77777777" w:rsidR="00116809" w:rsidRDefault="00116809" w:rsidP="00116809">
      <w:pPr>
        <w:bidi/>
        <w:jc w:val="both"/>
        <w:rPr>
          <w:rFonts w:cs="David" w:hint="cs"/>
          <w:rtl/>
        </w:rPr>
      </w:pPr>
      <w:r w:rsidRPr="00DB6A29">
        <w:rPr>
          <w:rFonts w:cs="David" w:hint="cs"/>
          <w:rtl/>
        </w:rPr>
        <w:tab/>
        <w:t xml:space="preserve"> </w:t>
      </w:r>
      <w:r>
        <w:rPr>
          <w:rFonts w:cs="David" w:hint="cs"/>
          <w:rtl/>
        </w:rPr>
        <w:t xml:space="preserve"> צריך לזכור שבזה אתה מוחק דברים שכתובים היום. </w:t>
      </w:r>
    </w:p>
    <w:p w14:paraId="37ADE318" w14:textId="77777777" w:rsidR="00116809" w:rsidRDefault="00116809" w:rsidP="00116809">
      <w:pPr>
        <w:bidi/>
        <w:jc w:val="both"/>
        <w:rPr>
          <w:rFonts w:cs="David" w:hint="cs"/>
          <w:rtl/>
        </w:rPr>
      </w:pPr>
    </w:p>
    <w:p w14:paraId="24EDE19E" w14:textId="77777777" w:rsidR="00116809" w:rsidRPr="004F53F2" w:rsidRDefault="00116809" w:rsidP="00116809">
      <w:pPr>
        <w:bidi/>
        <w:rPr>
          <w:rFonts w:cs="David" w:hint="cs"/>
          <w:u w:val="single"/>
          <w:rtl/>
        </w:rPr>
      </w:pPr>
      <w:r w:rsidRPr="004F53F2">
        <w:rPr>
          <w:rFonts w:cs="David" w:hint="cs"/>
          <w:u w:val="single"/>
          <w:rtl/>
        </w:rPr>
        <w:t>היו"ר יריב לוין:</w:t>
      </w:r>
    </w:p>
    <w:p w14:paraId="54F53254" w14:textId="77777777" w:rsidR="00116809" w:rsidRPr="00DB6A29" w:rsidRDefault="00116809" w:rsidP="00116809">
      <w:pPr>
        <w:bidi/>
        <w:rPr>
          <w:rFonts w:cs="David" w:hint="cs"/>
          <w:rtl/>
        </w:rPr>
      </w:pPr>
    </w:p>
    <w:p w14:paraId="5D98A8BD" w14:textId="77777777" w:rsidR="00116809" w:rsidRDefault="00116809" w:rsidP="00116809">
      <w:pPr>
        <w:bidi/>
        <w:jc w:val="both"/>
        <w:rPr>
          <w:rFonts w:cs="David" w:hint="cs"/>
          <w:rtl/>
        </w:rPr>
      </w:pPr>
      <w:r w:rsidRPr="00DB6A29">
        <w:rPr>
          <w:rFonts w:cs="David" w:hint="cs"/>
          <w:rtl/>
        </w:rPr>
        <w:tab/>
      </w:r>
      <w:r>
        <w:rPr>
          <w:rFonts w:cs="David" w:hint="cs"/>
          <w:rtl/>
        </w:rPr>
        <w:t xml:space="preserve"> כן, אבל אני חושב שזה נכון.  אפשר לדון ברשימה הזאת עד אחרית הימים ולא נגיע להסכמה. </w:t>
      </w:r>
    </w:p>
    <w:p w14:paraId="448E4DE6" w14:textId="77777777" w:rsidR="00116809" w:rsidRDefault="00116809" w:rsidP="00116809">
      <w:pPr>
        <w:bidi/>
        <w:jc w:val="both"/>
        <w:rPr>
          <w:rFonts w:cs="David" w:hint="cs"/>
          <w:rtl/>
        </w:rPr>
      </w:pPr>
    </w:p>
    <w:p w14:paraId="224F5855" w14:textId="77777777" w:rsidR="00116809" w:rsidRPr="004F53F2" w:rsidRDefault="00116809" w:rsidP="00116809">
      <w:pPr>
        <w:bidi/>
        <w:rPr>
          <w:rFonts w:cs="David" w:hint="cs"/>
          <w:u w:val="single"/>
          <w:rtl/>
        </w:rPr>
      </w:pPr>
      <w:r w:rsidRPr="004F53F2">
        <w:rPr>
          <w:rFonts w:cs="David" w:hint="cs"/>
          <w:u w:val="single"/>
          <w:rtl/>
        </w:rPr>
        <w:t>ארבל אסטרחן:</w:t>
      </w:r>
    </w:p>
    <w:p w14:paraId="58FC7E4F" w14:textId="77777777" w:rsidR="00116809" w:rsidRPr="00DB6A29" w:rsidRDefault="00116809" w:rsidP="00116809">
      <w:pPr>
        <w:bidi/>
        <w:rPr>
          <w:rFonts w:cs="David" w:hint="cs"/>
          <w:rtl/>
        </w:rPr>
      </w:pPr>
    </w:p>
    <w:p w14:paraId="698676D6" w14:textId="77777777" w:rsidR="00116809" w:rsidRDefault="00116809" w:rsidP="00116809">
      <w:pPr>
        <w:bidi/>
        <w:jc w:val="both"/>
        <w:rPr>
          <w:rFonts w:cs="David" w:hint="cs"/>
          <w:rtl/>
        </w:rPr>
      </w:pPr>
      <w:r w:rsidRPr="00DB6A29">
        <w:rPr>
          <w:rFonts w:cs="David" w:hint="cs"/>
          <w:rtl/>
        </w:rPr>
        <w:tab/>
        <w:t xml:space="preserve"> </w:t>
      </w:r>
      <w:r>
        <w:rPr>
          <w:rFonts w:cs="David" w:hint="cs"/>
          <w:rtl/>
        </w:rPr>
        <w:t xml:space="preserve"> הכוונה היא לעשות איזושהי אחידות. </w:t>
      </w:r>
    </w:p>
    <w:p w14:paraId="6689DD49" w14:textId="77777777" w:rsidR="00116809" w:rsidRDefault="00116809" w:rsidP="00116809">
      <w:pPr>
        <w:bidi/>
        <w:jc w:val="both"/>
        <w:rPr>
          <w:rFonts w:cs="David" w:hint="cs"/>
          <w:rtl/>
        </w:rPr>
      </w:pPr>
    </w:p>
    <w:p w14:paraId="51FB28CA" w14:textId="77777777" w:rsidR="00116809" w:rsidRPr="004F53F2" w:rsidRDefault="00116809" w:rsidP="00116809">
      <w:pPr>
        <w:bidi/>
        <w:rPr>
          <w:rFonts w:cs="David" w:hint="cs"/>
          <w:u w:val="single"/>
          <w:rtl/>
        </w:rPr>
      </w:pPr>
      <w:r w:rsidRPr="004F53F2">
        <w:rPr>
          <w:rFonts w:cs="David" w:hint="cs"/>
          <w:u w:val="single"/>
          <w:rtl/>
        </w:rPr>
        <w:t>היו"ר יריב לוין:</w:t>
      </w:r>
    </w:p>
    <w:p w14:paraId="2B589D1C" w14:textId="77777777" w:rsidR="00116809" w:rsidRPr="00DB6A29" w:rsidRDefault="00116809" w:rsidP="00116809">
      <w:pPr>
        <w:bidi/>
        <w:rPr>
          <w:rFonts w:cs="David" w:hint="cs"/>
          <w:rtl/>
        </w:rPr>
      </w:pPr>
    </w:p>
    <w:p w14:paraId="018FF8D8" w14:textId="77777777" w:rsidR="00116809" w:rsidRDefault="00116809" w:rsidP="00116809">
      <w:pPr>
        <w:bidi/>
        <w:jc w:val="both"/>
        <w:rPr>
          <w:rFonts w:cs="David" w:hint="cs"/>
          <w:rtl/>
        </w:rPr>
      </w:pPr>
      <w:r w:rsidRPr="00DB6A29">
        <w:rPr>
          <w:rFonts w:cs="David" w:hint="cs"/>
          <w:rtl/>
        </w:rPr>
        <w:tab/>
      </w:r>
      <w:r>
        <w:rPr>
          <w:rFonts w:cs="David" w:hint="cs"/>
          <w:rtl/>
        </w:rPr>
        <w:t xml:space="preserve"> אני חושב שהכלל צריך להיות כלל רחב. אני חושב שיש הבדל בין הסתייגות להצעת חוק שאם היא תתקבל פירושה המעשי שהיא שוללת את ערכי היסוד של המדינה, לבין זה שאדם בנאומים בני דקה אומר את מה שהוא אומר, שזה כמובן אחרת לגמרי.   אם זה מקובל עליכם, זה מה שהייתי מציע. אני מניח שלפחות מהאגף של מרצ לא יהיו כלפיי טענות. </w:t>
      </w:r>
    </w:p>
    <w:p w14:paraId="0B4A1664" w14:textId="77777777" w:rsidR="00116809" w:rsidRDefault="00116809" w:rsidP="00116809">
      <w:pPr>
        <w:bidi/>
        <w:jc w:val="both"/>
        <w:rPr>
          <w:rFonts w:cs="David" w:hint="cs"/>
          <w:rtl/>
        </w:rPr>
      </w:pPr>
    </w:p>
    <w:p w14:paraId="3449BC58" w14:textId="77777777" w:rsidR="00116809" w:rsidRDefault="00116809" w:rsidP="00116809">
      <w:pPr>
        <w:bidi/>
        <w:jc w:val="both"/>
        <w:rPr>
          <w:rFonts w:cs="David" w:hint="cs"/>
          <w:rtl/>
        </w:rPr>
      </w:pPr>
      <w:r>
        <w:rPr>
          <w:rFonts w:cs="David" w:hint="cs"/>
          <w:u w:val="single"/>
          <w:rtl/>
        </w:rPr>
        <w:t>רונית חייקין-יעקובי:</w:t>
      </w:r>
    </w:p>
    <w:p w14:paraId="0BCB3BEC" w14:textId="77777777" w:rsidR="00116809" w:rsidRDefault="00116809" w:rsidP="00116809">
      <w:pPr>
        <w:bidi/>
        <w:jc w:val="both"/>
        <w:rPr>
          <w:rFonts w:cs="David" w:hint="cs"/>
          <w:rtl/>
        </w:rPr>
      </w:pPr>
    </w:p>
    <w:p w14:paraId="0EC6948E" w14:textId="77777777" w:rsidR="00116809" w:rsidRDefault="00116809" w:rsidP="00116809">
      <w:pPr>
        <w:bidi/>
        <w:jc w:val="both"/>
        <w:rPr>
          <w:rFonts w:cs="David" w:hint="cs"/>
          <w:rtl/>
        </w:rPr>
      </w:pPr>
      <w:r>
        <w:rPr>
          <w:rFonts w:cs="David" w:hint="cs"/>
          <w:rtl/>
        </w:rPr>
        <w:tab/>
        <w:t xml:space="preserve">נראה לי שזה בסדר. </w:t>
      </w:r>
    </w:p>
    <w:p w14:paraId="733DD62D" w14:textId="77777777" w:rsidR="00116809" w:rsidRDefault="00116809" w:rsidP="00116809">
      <w:pPr>
        <w:bidi/>
        <w:jc w:val="both"/>
        <w:rPr>
          <w:rFonts w:cs="David" w:hint="cs"/>
          <w:rtl/>
        </w:rPr>
      </w:pPr>
    </w:p>
    <w:p w14:paraId="264E6297" w14:textId="77777777" w:rsidR="00116809" w:rsidRPr="004F53F2" w:rsidRDefault="00116809" w:rsidP="00116809">
      <w:pPr>
        <w:keepNext/>
        <w:bidi/>
        <w:jc w:val="both"/>
        <w:rPr>
          <w:rFonts w:cs="David" w:hint="cs"/>
          <w:u w:val="single"/>
          <w:rtl/>
        </w:rPr>
      </w:pPr>
      <w:r w:rsidRPr="004F53F2">
        <w:rPr>
          <w:rFonts w:cs="David" w:hint="cs"/>
          <w:u w:val="single"/>
          <w:rtl/>
        </w:rPr>
        <w:t>יעל סלנט:</w:t>
      </w:r>
    </w:p>
    <w:p w14:paraId="2828FBD2" w14:textId="77777777" w:rsidR="00116809" w:rsidRPr="00DB6A29" w:rsidRDefault="00116809" w:rsidP="00116809">
      <w:pPr>
        <w:bidi/>
        <w:rPr>
          <w:rFonts w:cs="David" w:hint="cs"/>
          <w:rtl/>
        </w:rPr>
      </w:pPr>
    </w:p>
    <w:p w14:paraId="47516D46" w14:textId="77777777" w:rsidR="00116809" w:rsidRDefault="00116809" w:rsidP="00116809">
      <w:pPr>
        <w:bidi/>
        <w:jc w:val="both"/>
        <w:rPr>
          <w:rFonts w:cs="David" w:hint="cs"/>
          <w:rtl/>
        </w:rPr>
      </w:pPr>
      <w:r w:rsidRPr="00DB6A29">
        <w:rPr>
          <w:rFonts w:cs="David" w:hint="cs"/>
          <w:rtl/>
        </w:rPr>
        <w:tab/>
      </w:r>
      <w:r>
        <w:rPr>
          <w:rFonts w:cs="David" w:hint="cs"/>
          <w:rtl/>
        </w:rPr>
        <w:t xml:space="preserve"> אם כך, הניסוח של סעיף (ד) יהיה כך: "חבר הכנסת ידבר במליאת הכנסת בצורה הולמת ובלשון מקובלת ובאופן השומר על כבוד הכנסת".</w:t>
      </w:r>
    </w:p>
    <w:p w14:paraId="19D9E2EF" w14:textId="77777777" w:rsidR="00116809" w:rsidRDefault="00116809" w:rsidP="00116809">
      <w:pPr>
        <w:bidi/>
        <w:jc w:val="both"/>
        <w:rPr>
          <w:rFonts w:cs="David" w:hint="cs"/>
          <w:rtl/>
        </w:rPr>
      </w:pPr>
    </w:p>
    <w:p w14:paraId="56E3AFC2" w14:textId="77777777" w:rsidR="00116809" w:rsidRDefault="00116809" w:rsidP="00116809">
      <w:pPr>
        <w:bidi/>
        <w:jc w:val="both"/>
        <w:rPr>
          <w:rFonts w:cs="David" w:hint="cs"/>
          <w:rtl/>
        </w:rPr>
      </w:pPr>
      <w:r>
        <w:rPr>
          <w:rFonts w:cs="David" w:hint="cs"/>
          <w:rtl/>
        </w:rPr>
        <w:tab/>
        <w:t xml:space="preserve">סעיף (ה) קובע: "חבר הכנסת לא יעשה במליאת הכנסת מעשה שיש בו פגיעה בכבוד הכנסת, בכבוד אחד מחבריה או בסדר דיוניה, ולא יציג בעת דבריו חפץ כלשהו". סעיף 71(א) היום מדבר על  הצגת חפץ וקובע שהיושב-ראש יכול להורות למי שמציג חפץ לרדת מהדוכן אם הוא רואה צורך בכך, הוא גם יכול לשלול לו את זכות הדיבור. </w:t>
      </w:r>
    </w:p>
    <w:p w14:paraId="77DA8382" w14:textId="77777777" w:rsidR="00116809" w:rsidRDefault="00116809" w:rsidP="00116809">
      <w:pPr>
        <w:bidi/>
        <w:jc w:val="both"/>
        <w:rPr>
          <w:rFonts w:cs="David" w:hint="cs"/>
          <w:rtl/>
        </w:rPr>
      </w:pPr>
    </w:p>
    <w:p w14:paraId="14F410DC" w14:textId="77777777" w:rsidR="00116809" w:rsidRPr="004F53F2" w:rsidRDefault="00116809" w:rsidP="00116809">
      <w:pPr>
        <w:bidi/>
        <w:rPr>
          <w:rFonts w:cs="David" w:hint="cs"/>
          <w:u w:val="single"/>
          <w:rtl/>
        </w:rPr>
      </w:pPr>
      <w:r w:rsidRPr="004F53F2">
        <w:rPr>
          <w:rFonts w:cs="David" w:hint="cs"/>
          <w:u w:val="single"/>
          <w:rtl/>
        </w:rPr>
        <w:t>היו"ר יריב לוין:</w:t>
      </w:r>
    </w:p>
    <w:p w14:paraId="72377A7F" w14:textId="77777777" w:rsidR="00116809" w:rsidRPr="00DB6A29" w:rsidRDefault="00116809" w:rsidP="00116809">
      <w:pPr>
        <w:bidi/>
        <w:rPr>
          <w:rFonts w:cs="David" w:hint="cs"/>
          <w:rtl/>
        </w:rPr>
      </w:pPr>
    </w:p>
    <w:p w14:paraId="55634B47" w14:textId="77777777" w:rsidR="00116809" w:rsidRDefault="00116809" w:rsidP="00116809">
      <w:pPr>
        <w:bidi/>
        <w:jc w:val="both"/>
        <w:rPr>
          <w:rFonts w:cs="David" w:hint="cs"/>
          <w:rtl/>
        </w:rPr>
      </w:pPr>
      <w:r w:rsidRPr="00DB6A29">
        <w:rPr>
          <w:rFonts w:cs="David" w:hint="cs"/>
          <w:rtl/>
        </w:rPr>
        <w:tab/>
      </w:r>
      <w:r>
        <w:rPr>
          <w:rFonts w:cs="David" w:hint="cs"/>
          <w:rtl/>
        </w:rPr>
        <w:t xml:space="preserve"> אני חושב שההצגה היא לא רק בעת דבריו, כלומר גם אם אינני מדבר ומנופף ברעשן ממקום מושבי, זה לא מה שאנחנו רוצים לאשר. לכן לא צריך להיות קשר בין הצגת חפץ לבין הדיבור. </w:t>
      </w:r>
    </w:p>
    <w:p w14:paraId="5D4BC76C" w14:textId="77777777" w:rsidR="00116809" w:rsidRDefault="00116809" w:rsidP="00116809">
      <w:pPr>
        <w:bidi/>
        <w:jc w:val="both"/>
        <w:rPr>
          <w:rFonts w:cs="David" w:hint="cs"/>
          <w:rtl/>
        </w:rPr>
      </w:pPr>
    </w:p>
    <w:p w14:paraId="3F2E51E7" w14:textId="77777777" w:rsidR="00116809" w:rsidRDefault="00116809" w:rsidP="00116809">
      <w:pPr>
        <w:bidi/>
        <w:jc w:val="both"/>
        <w:rPr>
          <w:rFonts w:cs="David" w:hint="cs"/>
          <w:rtl/>
        </w:rPr>
      </w:pPr>
      <w:r>
        <w:rPr>
          <w:rFonts w:cs="David" w:hint="cs"/>
          <w:rtl/>
        </w:rPr>
        <w:tab/>
        <w:t>אני מניח שאנחנו  מתכוונים גם לאסור שחבר כנסת ייכנס לאולם המליאה עם חולצה ועליה כתוב למשל "ראש הממשלה טרוריסט". כלומר, להוראה הזאת יש גם נגיעה ללבוש.</w:t>
      </w:r>
    </w:p>
    <w:p w14:paraId="6F08D252" w14:textId="77777777" w:rsidR="00116809" w:rsidRDefault="00116809" w:rsidP="00116809">
      <w:pPr>
        <w:bidi/>
        <w:jc w:val="both"/>
        <w:rPr>
          <w:rFonts w:cs="David" w:hint="cs"/>
          <w:rtl/>
        </w:rPr>
      </w:pPr>
    </w:p>
    <w:p w14:paraId="407997F6" w14:textId="77777777" w:rsidR="00116809" w:rsidRPr="004F53F2" w:rsidRDefault="00116809" w:rsidP="00116809">
      <w:pPr>
        <w:bidi/>
        <w:rPr>
          <w:rFonts w:cs="David" w:hint="cs"/>
          <w:u w:val="single"/>
          <w:rtl/>
        </w:rPr>
      </w:pPr>
      <w:r w:rsidRPr="004F53F2">
        <w:rPr>
          <w:rFonts w:cs="David" w:hint="cs"/>
          <w:u w:val="single"/>
          <w:rtl/>
        </w:rPr>
        <w:t>ארבל אסטרחן:</w:t>
      </w:r>
    </w:p>
    <w:p w14:paraId="13C7A218" w14:textId="77777777" w:rsidR="00116809" w:rsidRPr="00DB6A29" w:rsidRDefault="00116809" w:rsidP="00116809">
      <w:pPr>
        <w:bidi/>
        <w:rPr>
          <w:rFonts w:cs="David" w:hint="cs"/>
          <w:rtl/>
        </w:rPr>
      </w:pPr>
    </w:p>
    <w:p w14:paraId="6CA23182" w14:textId="77777777" w:rsidR="00116809" w:rsidRDefault="00116809" w:rsidP="00116809">
      <w:pPr>
        <w:bidi/>
        <w:jc w:val="both"/>
        <w:rPr>
          <w:rFonts w:cs="David" w:hint="cs"/>
          <w:rtl/>
        </w:rPr>
      </w:pPr>
      <w:r w:rsidRPr="00DB6A29">
        <w:rPr>
          <w:rFonts w:cs="David" w:hint="cs"/>
          <w:rtl/>
        </w:rPr>
        <w:tab/>
        <w:t xml:space="preserve"> </w:t>
      </w:r>
      <w:r>
        <w:rPr>
          <w:rFonts w:cs="David" w:hint="cs"/>
          <w:rtl/>
        </w:rPr>
        <w:t xml:space="preserve"> למשל, אסור להיכנס לאולם המליאה עם כובע כתום.</w:t>
      </w:r>
    </w:p>
    <w:p w14:paraId="25522A4F" w14:textId="77777777" w:rsidR="00116809" w:rsidRDefault="00116809" w:rsidP="00116809">
      <w:pPr>
        <w:bidi/>
        <w:jc w:val="both"/>
        <w:rPr>
          <w:rFonts w:cs="David" w:hint="cs"/>
          <w:rtl/>
        </w:rPr>
      </w:pPr>
    </w:p>
    <w:p w14:paraId="5C2DE9B2" w14:textId="77777777" w:rsidR="00116809" w:rsidRPr="004F53F2" w:rsidRDefault="00116809" w:rsidP="00116809">
      <w:pPr>
        <w:bidi/>
        <w:rPr>
          <w:rFonts w:cs="David" w:hint="cs"/>
          <w:u w:val="single"/>
          <w:rtl/>
        </w:rPr>
      </w:pPr>
      <w:r w:rsidRPr="004F53F2">
        <w:rPr>
          <w:rFonts w:cs="David" w:hint="cs"/>
          <w:u w:val="single"/>
          <w:rtl/>
        </w:rPr>
        <w:t>היו"ר יריב לוין:</w:t>
      </w:r>
    </w:p>
    <w:p w14:paraId="686B3910" w14:textId="77777777" w:rsidR="00116809" w:rsidRPr="00DB6A29" w:rsidRDefault="00116809" w:rsidP="00116809">
      <w:pPr>
        <w:bidi/>
        <w:rPr>
          <w:rFonts w:cs="David" w:hint="cs"/>
          <w:rtl/>
        </w:rPr>
      </w:pPr>
    </w:p>
    <w:p w14:paraId="74790E20" w14:textId="77777777" w:rsidR="00116809" w:rsidRDefault="00116809" w:rsidP="00116809">
      <w:pPr>
        <w:bidi/>
        <w:jc w:val="both"/>
        <w:rPr>
          <w:rFonts w:cs="David" w:hint="cs"/>
          <w:rtl/>
        </w:rPr>
      </w:pPr>
      <w:r w:rsidRPr="00DB6A29">
        <w:rPr>
          <w:rFonts w:cs="David" w:hint="cs"/>
          <w:rtl/>
        </w:rPr>
        <w:tab/>
      </w:r>
      <w:r>
        <w:rPr>
          <w:rFonts w:cs="David" w:hint="cs"/>
          <w:rtl/>
        </w:rPr>
        <w:t xml:space="preserve"> צריך לנסח את הסעיף כך שיבטא את האיסור לעשות מעשה, להציג חפץ או לשאת כתובת וכד'. אני לא יודע כרגע איך לנסח, אבל הדברים האלה צריכים להיכנס. לזה אנחנו מתכוונים. לכאורה היום אני יכול להיכנס למליאה עם חפצים או לבוש עם כתובת מסוימת. </w:t>
      </w:r>
    </w:p>
    <w:p w14:paraId="631FD05E" w14:textId="77777777" w:rsidR="00116809" w:rsidRDefault="00116809" w:rsidP="00116809">
      <w:pPr>
        <w:bidi/>
        <w:jc w:val="both"/>
        <w:rPr>
          <w:rFonts w:cs="David" w:hint="cs"/>
          <w:rtl/>
        </w:rPr>
      </w:pPr>
    </w:p>
    <w:p w14:paraId="568991F8" w14:textId="77777777" w:rsidR="00116809" w:rsidRDefault="00116809" w:rsidP="00116809">
      <w:pPr>
        <w:bidi/>
        <w:jc w:val="both"/>
        <w:rPr>
          <w:rFonts w:cs="David" w:hint="cs"/>
          <w:rtl/>
        </w:rPr>
      </w:pPr>
      <w:r>
        <w:rPr>
          <w:rFonts w:cs="David" w:hint="cs"/>
          <w:u w:val="single"/>
          <w:rtl/>
        </w:rPr>
        <w:t>רונית חייקין-יעקובי:</w:t>
      </w:r>
    </w:p>
    <w:p w14:paraId="76B1BF8A" w14:textId="77777777" w:rsidR="00116809" w:rsidRDefault="00116809" w:rsidP="00116809">
      <w:pPr>
        <w:bidi/>
        <w:jc w:val="both"/>
        <w:rPr>
          <w:rFonts w:cs="David" w:hint="cs"/>
          <w:rtl/>
        </w:rPr>
      </w:pPr>
    </w:p>
    <w:p w14:paraId="1C0E1948" w14:textId="77777777" w:rsidR="00116809" w:rsidRDefault="00116809" w:rsidP="00116809">
      <w:pPr>
        <w:bidi/>
        <w:jc w:val="both"/>
        <w:rPr>
          <w:rFonts w:cs="David" w:hint="cs"/>
          <w:rtl/>
        </w:rPr>
      </w:pPr>
      <w:r>
        <w:rPr>
          <w:rFonts w:cs="David" w:hint="cs"/>
          <w:rtl/>
        </w:rPr>
        <w:tab/>
        <w:t xml:space="preserve">כתוב "... פגיעה בכבוד אחד מחבריה ...".  אז אם הוא כותב שראש הממשלה טרוריסט, זו פגיעה בכבוד ולכן זה אסור. </w:t>
      </w:r>
    </w:p>
    <w:p w14:paraId="63EC9447" w14:textId="77777777" w:rsidR="00116809" w:rsidRDefault="00116809" w:rsidP="00116809">
      <w:pPr>
        <w:bidi/>
        <w:jc w:val="both"/>
        <w:rPr>
          <w:rFonts w:cs="David" w:hint="cs"/>
          <w:rtl/>
        </w:rPr>
      </w:pPr>
    </w:p>
    <w:p w14:paraId="06015FAF" w14:textId="77777777" w:rsidR="00116809" w:rsidRPr="004F53F2" w:rsidRDefault="00116809" w:rsidP="00116809">
      <w:pPr>
        <w:bidi/>
        <w:rPr>
          <w:rFonts w:cs="David" w:hint="cs"/>
          <w:u w:val="single"/>
          <w:rtl/>
        </w:rPr>
      </w:pPr>
      <w:r w:rsidRPr="004F53F2">
        <w:rPr>
          <w:rFonts w:cs="David" w:hint="cs"/>
          <w:u w:val="single"/>
          <w:rtl/>
        </w:rPr>
        <w:t>היו"ר יריב לוין:</w:t>
      </w:r>
    </w:p>
    <w:p w14:paraId="7DC061A9" w14:textId="77777777" w:rsidR="00116809" w:rsidRPr="00DB6A29" w:rsidRDefault="00116809" w:rsidP="00116809">
      <w:pPr>
        <w:bidi/>
        <w:rPr>
          <w:rFonts w:cs="David" w:hint="cs"/>
          <w:rtl/>
        </w:rPr>
      </w:pPr>
    </w:p>
    <w:p w14:paraId="586F8D39" w14:textId="77777777" w:rsidR="00116809" w:rsidRDefault="00116809" w:rsidP="00116809">
      <w:pPr>
        <w:bidi/>
        <w:jc w:val="both"/>
        <w:rPr>
          <w:rFonts w:cs="David" w:hint="cs"/>
          <w:rtl/>
        </w:rPr>
      </w:pPr>
      <w:r w:rsidRPr="00DB6A29">
        <w:rPr>
          <w:rFonts w:cs="David" w:hint="cs"/>
          <w:rtl/>
        </w:rPr>
        <w:tab/>
      </w:r>
      <w:r>
        <w:rPr>
          <w:rFonts w:cs="David" w:hint="cs"/>
          <w:rtl/>
        </w:rPr>
        <w:t xml:space="preserve"> אז אני אכתוב משהו אחר, למשל "גלעד שליט עדיין חי", דבר שהוא הכי בסדר ולא פוגע. </w:t>
      </w:r>
    </w:p>
    <w:p w14:paraId="4A89B539" w14:textId="77777777" w:rsidR="00116809" w:rsidRDefault="00116809" w:rsidP="00116809">
      <w:pPr>
        <w:bidi/>
        <w:jc w:val="both"/>
        <w:rPr>
          <w:rFonts w:cs="David" w:hint="cs"/>
          <w:rtl/>
        </w:rPr>
      </w:pPr>
    </w:p>
    <w:p w14:paraId="1FFA2CAB" w14:textId="77777777" w:rsidR="00116809" w:rsidRDefault="00116809" w:rsidP="00116809">
      <w:pPr>
        <w:bidi/>
        <w:jc w:val="both"/>
        <w:rPr>
          <w:rFonts w:cs="David" w:hint="cs"/>
          <w:rtl/>
        </w:rPr>
      </w:pPr>
      <w:r>
        <w:rPr>
          <w:rFonts w:cs="David" w:hint="cs"/>
          <w:u w:val="single"/>
          <w:rtl/>
        </w:rPr>
        <w:t>רונית חייקין-יעקובי:</w:t>
      </w:r>
    </w:p>
    <w:p w14:paraId="5B90513E" w14:textId="77777777" w:rsidR="00116809" w:rsidRDefault="00116809" w:rsidP="00116809">
      <w:pPr>
        <w:bidi/>
        <w:jc w:val="both"/>
        <w:rPr>
          <w:rFonts w:cs="David" w:hint="cs"/>
          <w:rtl/>
        </w:rPr>
      </w:pPr>
    </w:p>
    <w:p w14:paraId="4A89AF69" w14:textId="77777777" w:rsidR="00116809" w:rsidRDefault="00116809" w:rsidP="00116809">
      <w:pPr>
        <w:bidi/>
        <w:jc w:val="both"/>
        <w:rPr>
          <w:rFonts w:cs="David" w:hint="cs"/>
          <w:rtl/>
        </w:rPr>
      </w:pPr>
      <w:r>
        <w:rPr>
          <w:rFonts w:cs="David" w:hint="cs"/>
          <w:rtl/>
        </w:rPr>
        <w:tab/>
        <w:t xml:space="preserve">אין בזה משום פגיעה ולכן אין בעיה עם זה. </w:t>
      </w:r>
    </w:p>
    <w:p w14:paraId="1F1B1A9A" w14:textId="77777777" w:rsidR="00116809" w:rsidRDefault="00116809" w:rsidP="00116809">
      <w:pPr>
        <w:bidi/>
        <w:jc w:val="both"/>
        <w:rPr>
          <w:rFonts w:cs="David" w:hint="cs"/>
          <w:rtl/>
        </w:rPr>
      </w:pPr>
    </w:p>
    <w:p w14:paraId="6DD8360C" w14:textId="77777777" w:rsidR="00116809" w:rsidRPr="004F53F2" w:rsidRDefault="00116809" w:rsidP="00116809">
      <w:pPr>
        <w:bidi/>
        <w:rPr>
          <w:rFonts w:cs="David" w:hint="cs"/>
          <w:u w:val="single"/>
          <w:rtl/>
        </w:rPr>
      </w:pPr>
      <w:r w:rsidRPr="004F53F2">
        <w:rPr>
          <w:rFonts w:cs="David" w:hint="cs"/>
          <w:u w:val="single"/>
          <w:rtl/>
        </w:rPr>
        <w:t>היו"ר יריב לוין:</w:t>
      </w:r>
    </w:p>
    <w:p w14:paraId="1A9E5BBA" w14:textId="77777777" w:rsidR="00116809" w:rsidRPr="00DB6A29" w:rsidRDefault="00116809" w:rsidP="00116809">
      <w:pPr>
        <w:bidi/>
        <w:rPr>
          <w:rFonts w:cs="David" w:hint="cs"/>
          <w:rtl/>
        </w:rPr>
      </w:pPr>
    </w:p>
    <w:p w14:paraId="4831C1AA" w14:textId="77777777" w:rsidR="00116809" w:rsidRDefault="00116809" w:rsidP="00116809">
      <w:pPr>
        <w:bidi/>
        <w:jc w:val="both"/>
        <w:rPr>
          <w:rFonts w:cs="David" w:hint="cs"/>
          <w:rtl/>
        </w:rPr>
      </w:pPr>
      <w:r w:rsidRPr="00DB6A29">
        <w:rPr>
          <w:rFonts w:cs="David" w:hint="cs"/>
          <w:rtl/>
        </w:rPr>
        <w:tab/>
      </w:r>
      <w:r>
        <w:rPr>
          <w:rFonts w:cs="David" w:hint="cs"/>
          <w:rtl/>
        </w:rPr>
        <w:t xml:space="preserve">לא, יש עם זה בעיה גדולה.  הכלל הוא שבמליאה אתה מביע את הרעיונות על-ידי דיבור ולא על-ידי זה שאתה מביא חפצים, כי אז הייתי אומר שאני רוצה להציב על השולחן שלי תמונה של גלעד שליט כי אני רוצה שהוא יהיה לנגד עיני חברי הכנסת לאורך כל הדיונים. ברור שלזה לא נסכים.   האיסור הוא גורף ואיסור נכון. אתה בא לבוש נטול כל אמירה, אתה צריך לומר את דבריך ולא להציג כל חפצים וכד'. אני חושב שזה נכון, אחרת נגיע לקרקס מוחלט. צריך לנסח את הסעיף הזה בצורה קצת אחרת. </w:t>
      </w:r>
    </w:p>
    <w:p w14:paraId="37DF8175" w14:textId="77777777" w:rsidR="00116809" w:rsidRDefault="00116809" w:rsidP="00116809">
      <w:pPr>
        <w:bidi/>
        <w:jc w:val="both"/>
        <w:rPr>
          <w:rFonts w:cs="David" w:hint="cs"/>
          <w:rtl/>
        </w:rPr>
      </w:pPr>
    </w:p>
    <w:p w14:paraId="14763229" w14:textId="77777777" w:rsidR="00116809" w:rsidRPr="004F53F2" w:rsidRDefault="00116809" w:rsidP="00116809">
      <w:pPr>
        <w:bidi/>
        <w:rPr>
          <w:rFonts w:cs="David" w:hint="cs"/>
          <w:u w:val="single"/>
          <w:rtl/>
        </w:rPr>
      </w:pPr>
      <w:r w:rsidRPr="004F53F2">
        <w:rPr>
          <w:rFonts w:cs="David" w:hint="cs"/>
          <w:u w:val="single"/>
          <w:rtl/>
        </w:rPr>
        <w:t>יעל סלנט:</w:t>
      </w:r>
    </w:p>
    <w:p w14:paraId="156EFB68" w14:textId="77777777" w:rsidR="00116809" w:rsidRPr="00DB6A29" w:rsidRDefault="00116809" w:rsidP="00116809">
      <w:pPr>
        <w:bidi/>
        <w:rPr>
          <w:rFonts w:cs="David" w:hint="cs"/>
          <w:rtl/>
        </w:rPr>
      </w:pPr>
    </w:p>
    <w:p w14:paraId="5DAF7436" w14:textId="77777777" w:rsidR="00116809" w:rsidRDefault="00116809" w:rsidP="00116809">
      <w:pPr>
        <w:bidi/>
        <w:jc w:val="both"/>
        <w:rPr>
          <w:rFonts w:cs="David" w:hint="cs"/>
          <w:rtl/>
        </w:rPr>
      </w:pPr>
      <w:r w:rsidRPr="00DB6A29">
        <w:rPr>
          <w:rFonts w:cs="David" w:hint="cs"/>
          <w:rtl/>
        </w:rPr>
        <w:tab/>
      </w:r>
      <w:r>
        <w:rPr>
          <w:rFonts w:cs="David" w:hint="cs"/>
          <w:rtl/>
        </w:rPr>
        <w:t xml:space="preserve"> היום כתוב: "או עשה מעשה שאינו הולם בנסיבות העניין".  </w:t>
      </w:r>
    </w:p>
    <w:p w14:paraId="2F0A14A2" w14:textId="77777777" w:rsidR="00116809" w:rsidRDefault="00116809" w:rsidP="00116809">
      <w:pPr>
        <w:bidi/>
        <w:jc w:val="both"/>
        <w:rPr>
          <w:rFonts w:cs="David" w:hint="cs"/>
          <w:rtl/>
        </w:rPr>
      </w:pPr>
    </w:p>
    <w:p w14:paraId="30C65C99" w14:textId="77777777" w:rsidR="00116809" w:rsidRPr="00325DF4" w:rsidRDefault="00116809" w:rsidP="00116809">
      <w:pPr>
        <w:bidi/>
        <w:jc w:val="both"/>
        <w:rPr>
          <w:rFonts w:cs="David" w:hint="cs"/>
          <w:rtl/>
        </w:rPr>
      </w:pPr>
      <w:r w:rsidRPr="00325DF4">
        <w:rPr>
          <w:rFonts w:cs="David" w:hint="cs"/>
          <w:u w:val="single"/>
          <w:rtl/>
        </w:rPr>
        <w:t>סהר פינטו:</w:t>
      </w:r>
    </w:p>
    <w:p w14:paraId="44DB39F1" w14:textId="77777777" w:rsidR="00116809" w:rsidRDefault="00116809" w:rsidP="00116809">
      <w:pPr>
        <w:bidi/>
        <w:jc w:val="both"/>
        <w:rPr>
          <w:rFonts w:cs="David" w:hint="cs"/>
          <w:rtl/>
        </w:rPr>
      </w:pPr>
    </w:p>
    <w:p w14:paraId="294A9CA8" w14:textId="77777777" w:rsidR="00116809" w:rsidRDefault="00116809" w:rsidP="00116809">
      <w:pPr>
        <w:bidi/>
        <w:jc w:val="both"/>
        <w:rPr>
          <w:rFonts w:cs="David" w:hint="cs"/>
          <w:rtl/>
        </w:rPr>
      </w:pPr>
      <w:r>
        <w:rPr>
          <w:rFonts w:cs="David" w:hint="cs"/>
          <w:rtl/>
        </w:rPr>
        <w:tab/>
        <w:t xml:space="preserve"> קרה כבר שמישהו נכנס למליאה עם חולצה עם כתובת וכד'?</w:t>
      </w:r>
    </w:p>
    <w:p w14:paraId="2E68A529" w14:textId="77777777" w:rsidR="00116809" w:rsidRDefault="00116809" w:rsidP="00116809">
      <w:pPr>
        <w:bidi/>
        <w:jc w:val="both"/>
        <w:rPr>
          <w:rFonts w:cs="David" w:hint="cs"/>
          <w:rtl/>
        </w:rPr>
      </w:pPr>
    </w:p>
    <w:p w14:paraId="7F94DE59" w14:textId="77777777" w:rsidR="00116809" w:rsidRDefault="00116809" w:rsidP="00116809">
      <w:pPr>
        <w:keepNext/>
        <w:bidi/>
        <w:jc w:val="both"/>
        <w:rPr>
          <w:rFonts w:cs="David" w:hint="cs"/>
          <w:rtl/>
        </w:rPr>
      </w:pPr>
      <w:r>
        <w:rPr>
          <w:rFonts w:cs="David" w:hint="cs"/>
          <w:u w:val="single"/>
          <w:rtl/>
        </w:rPr>
        <w:t>תמי כנפו:</w:t>
      </w:r>
    </w:p>
    <w:p w14:paraId="0D22EEFA" w14:textId="77777777" w:rsidR="00116809" w:rsidRDefault="00116809" w:rsidP="00116809">
      <w:pPr>
        <w:bidi/>
        <w:jc w:val="both"/>
        <w:rPr>
          <w:rFonts w:cs="David" w:hint="cs"/>
          <w:rtl/>
        </w:rPr>
      </w:pPr>
    </w:p>
    <w:p w14:paraId="10369D01" w14:textId="77777777" w:rsidR="00116809" w:rsidRDefault="00116809" w:rsidP="00116809">
      <w:pPr>
        <w:bidi/>
        <w:jc w:val="both"/>
        <w:rPr>
          <w:rFonts w:cs="David" w:hint="cs"/>
          <w:rtl/>
        </w:rPr>
      </w:pPr>
      <w:r>
        <w:rPr>
          <w:rFonts w:cs="David" w:hint="cs"/>
          <w:rtl/>
        </w:rPr>
        <w:tab/>
        <w:t>בעת ההינתקות היו סיפורים עם כובעים כתומים,  אלי ישי נכנס עם שקית חלב, היה מי שנכנס עם לחם וחלב.</w:t>
      </w:r>
    </w:p>
    <w:p w14:paraId="1A31DAF9" w14:textId="77777777" w:rsidR="00116809" w:rsidRDefault="00116809" w:rsidP="00116809">
      <w:pPr>
        <w:bidi/>
        <w:jc w:val="both"/>
        <w:rPr>
          <w:rFonts w:cs="David" w:hint="cs"/>
          <w:rtl/>
        </w:rPr>
      </w:pPr>
    </w:p>
    <w:p w14:paraId="05AA515C" w14:textId="77777777" w:rsidR="00116809" w:rsidRDefault="00116809" w:rsidP="00116809">
      <w:pPr>
        <w:bidi/>
        <w:jc w:val="both"/>
        <w:rPr>
          <w:rFonts w:cs="David" w:hint="cs"/>
          <w:rtl/>
        </w:rPr>
      </w:pPr>
      <w:r>
        <w:rPr>
          <w:rFonts w:cs="David" w:hint="cs"/>
          <w:u w:val="single"/>
          <w:rtl/>
        </w:rPr>
        <w:t>אתי בן-יוסף:</w:t>
      </w:r>
    </w:p>
    <w:p w14:paraId="71FFF429" w14:textId="77777777" w:rsidR="00116809" w:rsidRDefault="00116809" w:rsidP="00116809">
      <w:pPr>
        <w:bidi/>
        <w:jc w:val="both"/>
        <w:rPr>
          <w:rFonts w:cs="David" w:hint="cs"/>
          <w:rtl/>
        </w:rPr>
      </w:pPr>
    </w:p>
    <w:p w14:paraId="0346BC83" w14:textId="77777777" w:rsidR="00116809" w:rsidRDefault="00116809" w:rsidP="00116809">
      <w:pPr>
        <w:bidi/>
        <w:jc w:val="both"/>
        <w:rPr>
          <w:rFonts w:cs="David" w:hint="cs"/>
          <w:rtl/>
        </w:rPr>
      </w:pPr>
      <w:r>
        <w:rPr>
          <w:rFonts w:cs="David" w:hint="cs"/>
          <w:rtl/>
        </w:rPr>
        <w:tab/>
        <w:t>צ'רלי ביטון נאם עם הגב למליאה.</w:t>
      </w:r>
    </w:p>
    <w:p w14:paraId="4BBAAB8E" w14:textId="77777777" w:rsidR="00116809" w:rsidRDefault="00116809" w:rsidP="00116809">
      <w:pPr>
        <w:bidi/>
        <w:jc w:val="both"/>
        <w:rPr>
          <w:rFonts w:cs="David" w:hint="cs"/>
          <w:rtl/>
        </w:rPr>
      </w:pPr>
    </w:p>
    <w:p w14:paraId="535448BE" w14:textId="77777777" w:rsidR="00116809" w:rsidRPr="004F53F2" w:rsidRDefault="00116809" w:rsidP="00116809">
      <w:pPr>
        <w:bidi/>
        <w:rPr>
          <w:rFonts w:cs="David" w:hint="cs"/>
          <w:u w:val="single"/>
          <w:rtl/>
        </w:rPr>
      </w:pPr>
      <w:r w:rsidRPr="004F53F2">
        <w:rPr>
          <w:rFonts w:cs="David" w:hint="cs"/>
          <w:u w:val="single"/>
          <w:rtl/>
        </w:rPr>
        <w:t>היו"ר יריב לוין:</w:t>
      </w:r>
    </w:p>
    <w:p w14:paraId="63778FEA" w14:textId="77777777" w:rsidR="00116809" w:rsidRPr="00DB6A29" w:rsidRDefault="00116809" w:rsidP="00116809">
      <w:pPr>
        <w:bidi/>
        <w:rPr>
          <w:rFonts w:cs="David" w:hint="cs"/>
          <w:rtl/>
        </w:rPr>
      </w:pPr>
    </w:p>
    <w:p w14:paraId="7CD8FD9D" w14:textId="77777777" w:rsidR="00116809" w:rsidRDefault="00116809" w:rsidP="00116809">
      <w:pPr>
        <w:bidi/>
        <w:jc w:val="both"/>
        <w:rPr>
          <w:rFonts w:cs="David" w:hint="cs"/>
          <w:rtl/>
        </w:rPr>
      </w:pPr>
      <w:r w:rsidRPr="00DB6A29">
        <w:rPr>
          <w:rFonts w:cs="David" w:hint="cs"/>
          <w:rtl/>
        </w:rPr>
        <w:tab/>
      </w:r>
      <w:r>
        <w:rPr>
          <w:rFonts w:cs="David" w:hint="cs"/>
          <w:rtl/>
        </w:rPr>
        <w:t xml:space="preserve"> אם אדם נאם עם הגב למליאה זה לא אותו הדבר. </w:t>
      </w:r>
    </w:p>
    <w:p w14:paraId="2B8668AC" w14:textId="77777777" w:rsidR="00116809" w:rsidRDefault="00116809" w:rsidP="00116809">
      <w:pPr>
        <w:bidi/>
        <w:jc w:val="both"/>
        <w:rPr>
          <w:rFonts w:cs="David" w:hint="cs"/>
          <w:rtl/>
        </w:rPr>
      </w:pPr>
    </w:p>
    <w:p w14:paraId="5E6A530B" w14:textId="77777777" w:rsidR="00116809" w:rsidRPr="004F53F2" w:rsidRDefault="00116809" w:rsidP="00116809">
      <w:pPr>
        <w:bidi/>
        <w:rPr>
          <w:rFonts w:cs="David" w:hint="cs"/>
          <w:u w:val="single"/>
          <w:rtl/>
        </w:rPr>
      </w:pPr>
      <w:r w:rsidRPr="004F53F2">
        <w:rPr>
          <w:rFonts w:cs="David" w:hint="cs"/>
          <w:u w:val="single"/>
          <w:rtl/>
        </w:rPr>
        <w:t>ארבל אסטרחן:</w:t>
      </w:r>
    </w:p>
    <w:p w14:paraId="3000AE8E" w14:textId="77777777" w:rsidR="00116809" w:rsidRPr="00DB6A29" w:rsidRDefault="00116809" w:rsidP="00116809">
      <w:pPr>
        <w:bidi/>
        <w:rPr>
          <w:rFonts w:cs="David" w:hint="cs"/>
          <w:rtl/>
        </w:rPr>
      </w:pPr>
    </w:p>
    <w:p w14:paraId="25354418" w14:textId="77777777" w:rsidR="00116809" w:rsidRDefault="00116809" w:rsidP="00116809">
      <w:pPr>
        <w:bidi/>
        <w:jc w:val="both"/>
        <w:rPr>
          <w:rFonts w:cs="David" w:hint="cs"/>
          <w:rtl/>
        </w:rPr>
      </w:pPr>
      <w:r w:rsidRPr="00DB6A29">
        <w:rPr>
          <w:rFonts w:cs="David" w:hint="cs"/>
          <w:rtl/>
        </w:rPr>
        <w:tab/>
        <w:t xml:space="preserve"> </w:t>
      </w:r>
      <w:r>
        <w:rPr>
          <w:rFonts w:cs="David" w:hint="cs"/>
          <w:rtl/>
        </w:rPr>
        <w:t xml:space="preserve"> למרות שזו פגיעה בכבוד הכנסת. </w:t>
      </w:r>
    </w:p>
    <w:p w14:paraId="078223A4" w14:textId="77777777" w:rsidR="00116809" w:rsidRDefault="00116809" w:rsidP="00116809">
      <w:pPr>
        <w:bidi/>
        <w:jc w:val="both"/>
        <w:rPr>
          <w:rFonts w:cs="David" w:hint="cs"/>
          <w:rtl/>
        </w:rPr>
      </w:pPr>
    </w:p>
    <w:p w14:paraId="269DF2AB" w14:textId="77777777" w:rsidR="00116809" w:rsidRPr="004F53F2" w:rsidRDefault="00116809" w:rsidP="00116809">
      <w:pPr>
        <w:bidi/>
        <w:rPr>
          <w:rFonts w:cs="David" w:hint="cs"/>
          <w:u w:val="single"/>
          <w:rtl/>
        </w:rPr>
      </w:pPr>
      <w:r w:rsidRPr="004F53F2">
        <w:rPr>
          <w:rFonts w:cs="David" w:hint="cs"/>
          <w:u w:val="single"/>
          <w:rtl/>
        </w:rPr>
        <w:t>היו"ר יריב לוין:</w:t>
      </w:r>
    </w:p>
    <w:p w14:paraId="1473446B" w14:textId="77777777" w:rsidR="00116809" w:rsidRPr="00DB6A29" w:rsidRDefault="00116809" w:rsidP="00116809">
      <w:pPr>
        <w:bidi/>
        <w:rPr>
          <w:rFonts w:cs="David" w:hint="cs"/>
          <w:rtl/>
        </w:rPr>
      </w:pPr>
    </w:p>
    <w:p w14:paraId="25147C7D" w14:textId="77777777" w:rsidR="00116809" w:rsidRDefault="00116809" w:rsidP="00116809">
      <w:pPr>
        <w:bidi/>
        <w:jc w:val="both"/>
        <w:rPr>
          <w:rFonts w:cs="David" w:hint="cs"/>
          <w:rtl/>
        </w:rPr>
      </w:pPr>
      <w:r w:rsidRPr="00DB6A29">
        <w:rPr>
          <w:rFonts w:cs="David" w:hint="cs"/>
          <w:rtl/>
        </w:rPr>
        <w:tab/>
      </w:r>
      <w:r>
        <w:rPr>
          <w:rFonts w:cs="David" w:hint="cs"/>
          <w:rtl/>
        </w:rPr>
        <w:t xml:space="preserve"> אבל הוא עדיין נאם. </w:t>
      </w:r>
    </w:p>
    <w:p w14:paraId="1DF8830E" w14:textId="77777777" w:rsidR="00116809" w:rsidRDefault="00116809" w:rsidP="00116809">
      <w:pPr>
        <w:bidi/>
        <w:jc w:val="both"/>
        <w:rPr>
          <w:rFonts w:cs="David" w:hint="cs"/>
          <w:rtl/>
        </w:rPr>
      </w:pPr>
    </w:p>
    <w:p w14:paraId="61C87A0A" w14:textId="77777777" w:rsidR="00116809" w:rsidRDefault="00116809" w:rsidP="00116809">
      <w:pPr>
        <w:bidi/>
        <w:jc w:val="both"/>
        <w:rPr>
          <w:rFonts w:cs="David" w:hint="cs"/>
          <w:rtl/>
        </w:rPr>
      </w:pPr>
      <w:r>
        <w:rPr>
          <w:rFonts w:cs="David" w:hint="cs"/>
          <w:u w:val="single"/>
          <w:rtl/>
        </w:rPr>
        <w:t>אתי בן-יוסף:</w:t>
      </w:r>
    </w:p>
    <w:p w14:paraId="62FEB62F" w14:textId="77777777" w:rsidR="00116809" w:rsidRDefault="00116809" w:rsidP="00116809">
      <w:pPr>
        <w:bidi/>
        <w:jc w:val="both"/>
        <w:rPr>
          <w:rFonts w:cs="David" w:hint="cs"/>
          <w:rtl/>
        </w:rPr>
      </w:pPr>
    </w:p>
    <w:p w14:paraId="60A02022" w14:textId="77777777" w:rsidR="00116809" w:rsidRDefault="00116809" w:rsidP="00116809">
      <w:pPr>
        <w:bidi/>
        <w:jc w:val="both"/>
        <w:rPr>
          <w:rFonts w:cs="David" w:hint="cs"/>
          <w:rtl/>
        </w:rPr>
      </w:pPr>
      <w:r>
        <w:rPr>
          <w:rFonts w:cs="David" w:hint="cs"/>
          <w:rtl/>
        </w:rPr>
        <w:tab/>
        <w:t xml:space="preserve">אבל אם הוא נאם עם הפנים אל הקיר ועם חולצה עם כיתוב מאחור, זה אסור. </w:t>
      </w:r>
    </w:p>
    <w:p w14:paraId="79FDAA3D" w14:textId="77777777" w:rsidR="00116809" w:rsidRDefault="00116809" w:rsidP="00116809">
      <w:pPr>
        <w:bidi/>
        <w:jc w:val="both"/>
        <w:rPr>
          <w:rFonts w:cs="David" w:hint="cs"/>
          <w:rtl/>
        </w:rPr>
      </w:pPr>
    </w:p>
    <w:p w14:paraId="1378E9F6" w14:textId="77777777" w:rsidR="00116809" w:rsidRPr="004F53F2" w:rsidRDefault="00116809" w:rsidP="00116809">
      <w:pPr>
        <w:bidi/>
        <w:rPr>
          <w:rFonts w:cs="David" w:hint="cs"/>
          <w:u w:val="single"/>
          <w:rtl/>
        </w:rPr>
      </w:pPr>
      <w:r w:rsidRPr="004F53F2">
        <w:rPr>
          <w:rFonts w:cs="David" w:hint="cs"/>
          <w:u w:val="single"/>
          <w:rtl/>
        </w:rPr>
        <w:t>היו"ר יריב לוין:</w:t>
      </w:r>
    </w:p>
    <w:p w14:paraId="20B44954" w14:textId="77777777" w:rsidR="00116809" w:rsidRPr="00DB6A29" w:rsidRDefault="00116809" w:rsidP="00116809">
      <w:pPr>
        <w:bidi/>
        <w:rPr>
          <w:rFonts w:cs="David" w:hint="cs"/>
          <w:rtl/>
        </w:rPr>
      </w:pPr>
    </w:p>
    <w:p w14:paraId="3F6DCF84" w14:textId="77777777" w:rsidR="00116809" w:rsidRDefault="00116809" w:rsidP="00116809">
      <w:pPr>
        <w:bidi/>
        <w:jc w:val="both"/>
        <w:rPr>
          <w:rFonts w:cs="David" w:hint="cs"/>
          <w:rtl/>
        </w:rPr>
      </w:pPr>
      <w:r w:rsidRPr="00DB6A29">
        <w:rPr>
          <w:rFonts w:cs="David" w:hint="cs"/>
          <w:rtl/>
        </w:rPr>
        <w:tab/>
      </w:r>
      <w:r>
        <w:rPr>
          <w:rFonts w:cs="David" w:hint="cs"/>
          <w:rtl/>
        </w:rPr>
        <w:t xml:space="preserve"> בוודאי, את זה אנחנו לא רוצים.</w:t>
      </w:r>
    </w:p>
    <w:p w14:paraId="72BED70A" w14:textId="77777777" w:rsidR="00116809" w:rsidRDefault="00116809" w:rsidP="00116809">
      <w:pPr>
        <w:bidi/>
        <w:jc w:val="both"/>
        <w:rPr>
          <w:rFonts w:cs="David" w:hint="cs"/>
          <w:rtl/>
        </w:rPr>
      </w:pPr>
    </w:p>
    <w:p w14:paraId="1E4C7D8A" w14:textId="77777777" w:rsidR="00116809" w:rsidRPr="004F53F2" w:rsidRDefault="00116809" w:rsidP="00116809">
      <w:pPr>
        <w:bidi/>
        <w:rPr>
          <w:rFonts w:cs="David" w:hint="cs"/>
          <w:u w:val="single"/>
          <w:rtl/>
        </w:rPr>
      </w:pPr>
      <w:r w:rsidRPr="004F53F2">
        <w:rPr>
          <w:rFonts w:cs="David" w:hint="cs"/>
          <w:u w:val="single"/>
          <w:rtl/>
        </w:rPr>
        <w:t>ארבל אסטרחן:</w:t>
      </w:r>
    </w:p>
    <w:p w14:paraId="7778E7FA" w14:textId="77777777" w:rsidR="00116809" w:rsidRPr="00DB6A29" w:rsidRDefault="00116809" w:rsidP="00116809">
      <w:pPr>
        <w:bidi/>
        <w:rPr>
          <w:rFonts w:cs="David" w:hint="cs"/>
          <w:rtl/>
        </w:rPr>
      </w:pPr>
    </w:p>
    <w:p w14:paraId="746861A5" w14:textId="77777777" w:rsidR="00116809" w:rsidRDefault="00116809" w:rsidP="00116809">
      <w:pPr>
        <w:bidi/>
        <w:jc w:val="both"/>
        <w:rPr>
          <w:rFonts w:cs="David" w:hint="cs"/>
          <w:rtl/>
        </w:rPr>
      </w:pPr>
      <w:r w:rsidRPr="00DB6A29">
        <w:rPr>
          <w:rFonts w:cs="David" w:hint="cs"/>
          <w:rtl/>
        </w:rPr>
        <w:tab/>
        <w:t xml:space="preserve"> </w:t>
      </w:r>
      <w:r>
        <w:rPr>
          <w:rFonts w:cs="David" w:hint="cs"/>
          <w:rtl/>
        </w:rPr>
        <w:t xml:space="preserve"> אנחנו נבחן איך להכניס את כל הדברים הללו לסעיף. </w:t>
      </w:r>
    </w:p>
    <w:p w14:paraId="6376F2A5" w14:textId="77777777" w:rsidR="00116809" w:rsidRDefault="00116809" w:rsidP="00116809">
      <w:pPr>
        <w:bidi/>
        <w:jc w:val="both"/>
        <w:rPr>
          <w:rFonts w:cs="David" w:hint="cs"/>
          <w:rtl/>
        </w:rPr>
      </w:pPr>
    </w:p>
    <w:p w14:paraId="65479FF2" w14:textId="77777777" w:rsidR="00116809" w:rsidRPr="004F53F2" w:rsidRDefault="00116809" w:rsidP="00116809">
      <w:pPr>
        <w:bidi/>
        <w:rPr>
          <w:rFonts w:cs="David" w:hint="cs"/>
          <w:u w:val="single"/>
          <w:rtl/>
        </w:rPr>
      </w:pPr>
      <w:r w:rsidRPr="004F53F2">
        <w:rPr>
          <w:rFonts w:cs="David" w:hint="cs"/>
          <w:u w:val="single"/>
          <w:rtl/>
        </w:rPr>
        <w:t>היו"ר יריב לוין:</w:t>
      </w:r>
    </w:p>
    <w:p w14:paraId="07CFF85C" w14:textId="77777777" w:rsidR="00116809" w:rsidRPr="00DB6A29" w:rsidRDefault="00116809" w:rsidP="00116809">
      <w:pPr>
        <w:bidi/>
        <w:rPr>
          <w:rFonts w:cs="David" w:hint="cs"/>
          <w:rtl/>
        </w:rPr>
      </w:pPr>
    </w:p>
    <w:p w14:paraId="5077950C" w14:textId="77777777" w:rsidR="00116809" w:rsidRDefault="00116809" w:rsidP="00116809">
      <w:pPr>
        <w:bidi/>
        <w:jc w:val="both"/>
        <w:rPr>
          <w:rFonts w:cs="David" w:hint="cs"/>
          <w:rtl/>
        </w:rPr>
      </w:pPr>
      <w:r w:rsidRPr="00DB6A29">
        <w:rPr>
          <w:rFonts w:cs="David" w:hint="cs"/>
          <w:rtl/>
        </w:rPr>
        <w:tab/>
      </w:r>
      <w:r>
        <w:rPr>
          <w:rFonts w:cs="David" w:hint="cs"/>
          <w:rtl/>
        </w:rPr>
        <w:t xml:space="preserve"> העניין הזה בסך הכל חשוב. </w:t>
      </w:r>
    </w:p>
    <w:p w14:paraId="169DCCF9" w14:textId="77777777" w:rsidR="00116809" w:rsidRDefault="00116809" w:rsidP="00116809">
      <w:pPr>
        <w:bidi/>
        <w:jc w:val="both"/>
        <w:rPr>
          <w:rFonts w:cs="David" w:hint="cs"/>
          <w:rtl/>
        </w:rPr>
      </w:pPr>
    </w:p>
    <w:p w14:paraId="3ECD173E" w14:textId="77777777" w:rsidR="00116809" w:rsidRDefault="00116809" w:rsidP="00116809">
      <w:pPr>
        <w:bidi/>
        <w:jc w:val="both"/>
        <w:rPr>
          <w:rFonts w:cs="David" w:hint="cs"/>
          <w:rtl/>
        </w:rPr>
      </w:pPr>
      <w:r>
        <w:rPr>
          <w:rFonts w:cs="David" w:hint="cs"/>
          <w:u w:val="single"/>
          <w:rtl/>
        </w:rPr>
        <w:t>רונית חייקין-יעקובי:</w:t>
      </w:r>
    </w:p>
    <w:p w14:paraId="5D01747F" w14:textId="77777777" w:rsidR="00116809" w:rsidRDefault="00116809" w:rsidP="00116809">
      <w:pPr>
        <w:bidi/>
        <w:jc w:val="both"/>
        <w:rPr>
          <w:rFonts w:cs="David" w:hint="cs"/>
          <w:rtl/>
        </w:rPr>
      </w:pPr>
    </w:p>
    <w:p w14:paraId="1BDF1736" w14:textId="77777777" w:rsidR="00116809" w:rsidRDefault="00116809" w:rsidP="00116809">
      <w:pPr>
        <w:bidi/>
        <w:jc w:val="both"/>
        <w:rPr>
          <w:rFonts w:cs="David" w:hint="cs"/>
          <w:rtl/>
        </w:rPr>
      </w:pPr>
      <w:r>
        <w:rPr>
          <w:rFonts w:cs="David" w:hint="cs"/>
          <w:rtl/>
        </w:rPr>
        <w:tab/>
        <w:t>ואם הוא עשה את זה, אז מה?</w:t>
      </w:r>
    </w:p>
    <w:p w14:paraId="588A3BBF" w14:textId="77777777" w:rsidR="00116809" w:rsidRDefault="00116809" w:rsidP="00116809">
      <w:pPr>
        <w:bidi/>
        <w:jc w:val="both"/>
        <w:rPr>
          <w:rFonts w:cs="David" w:hint="cs"/>
          <w:rtl/>
        </w:rPr>
      </w:pPr>
    </w:p>
    <w:p w14:paraId="4A22F304" w14:textId="77777777" w:rsidR="00116809" w:rsidRPr="004F53F2" w:rsidRDefault="00116809" w:rsidP="00116809">
      <w:pPr>
        <w:bidi/>
        <w:rPr>
          <w:rFonts w:cs="David" w:hint="cs"/>
          <w:u w:val="single"/>
          <w:rtl/>
        </w:rPr>
      </w:pPr>
      <w:r w:rsidRPr="004F53F2">
        <w:rPr>
          <w:rFonts w:cs="David" w:hint="cs"/>
          <w:u w:val="single"/>
          <w:rtl/>
        </w:rPr>
        <w:t>היו"ר יריב לוין:</w:t>
      </w:r>
    </w:p>
    <w:p w14:paraId="39D1B81F" w14:textId="77777777" w:rsidR="00116809" w:rsidRPr="00DB6A29" w:rsidRDefault="00116809" w:rsidP="00116809">
      <w:pPr>
        <w:bidi/>
        <w:rPr>
          <w:rFonts w:cs="David" w:hint="cs"/>
          <w:rtl/>
        </w:rPr>
      </w:pPr>
    </w:p>
    <w:p w14:paraId="3D9144AB" w14:textId="77777777" w:rsidR="00116809" w:rsidRDefault="00116809" w:rsidP="00116809">
      <w:pPr>
        <w:bidi/>
        <w:jc w:val="both"/>
        <w:rPr>
          <w:rFonts w:cs="David" w:hint="cs"/>
          <w:rtl/>
        </w:rPr>
      </w:pPr>
      <w:r w:rsidRPr="00DB6A29">
        <w:rPr>
          <w:rFonts w:cs="David" w:hint="cs"/>
          <w:rtl/>
        </w:rPr>
        <w:tab/>
      </w:r>
      <w:r>
        <w:rPr>
          <w:rFonts w:cs="David" w:hint="cs"/>
          <w:rtl/>
        </w:rPr>
        <w:t xml:space="preserve"> הוא לא יוצא להורג בכיכר העיר, אבל הוא ביצע עבירה אתית והיושב ראש יכול להגיש נגדו תלונה לוועדת האתיקה, יכול להרחיק אותו מהישיבה וכו'. </w:t>
      </w:r>
    </w:p>
    <w:p w14:paraId="090431EF" w14:textId="77777777" w:rsidR="00116809" w:rsidRDefault="00116809" w:rsidP="00116809">
      <w:pPr>
        <w:bidi/>
        <w:jc w:val="both"/>
        <w:rPr>
          <w:rFonts w:cs="David" w:hint="cs"/>
          <w:rtl/>
        </w:rPr>
      </w:pPr>
    </w:p>
    <w:p w14:paraId="00FC6130" w14:textId="77777777" w:rsidR="00116809" w:rsidRPr="004F53F2" w:rsidRDefault="00116809" w:rsidP="00116809">
      <w:pPr>
        <w:bidi/>
        <w:rPr>
          <w:rFonts w:cs="David" w:hint="cs"/>
          <w:u w:val="single"/>
          <w:rtl/>
        </w:rPr>
      </w:pPr>
      <w:r w:rsidRPr="004F53F2">
        <w:rPr>
          <w:rFonts w:cs="David" w:hint="cs"/>
          <w:u w:val="single"/>
          <w:rtl/>
        </w:rPr>
        <w:t>יעל סלנט:</w:t>
      </w:r>
    </w:p>
    <w:p w14:paraId="6D292D3A" w14:textId="77777777" w:rsidR="00116809" w:rsidRPr="00DB6A29" w:rsidRDefault="00116809" w:rsidP="00116809">
      <w:pPr>
        <w:bidi/>
        <w:rPr>
          <w:rFonts w:cs="David" w:hint="cs"/>
          <w:rtl/>
        </w:rPr>
      </w:pPr>
    </w:p>
    <w:p w14:paraId="5FB8EC27" w14:textId="77777777" w:rsidR="00116809" w:rsidRDefault="00116809" w:rsidP="00116809">
      <w:pPr>
        <w:bidi/>
        <w:jc w:val="both"/>
        <w:rPr>
          <w:rFonts w:cs="David" w:hint="cs"/>
          <w:rtl/>
        </w:rPr>
      </w:pPr>
      <w:r w:rsidRPr="00DB6A29">
        <w:rPr>
          <w:rFonts w:cs="David" w:hint="cs"/>
          <w:rtl/>
        </w:rPr>
        <w:tab/>
      </w:r>
      <w:r>
        <w:rPr>
          <w:rFonts w:cs="David" w:hint="cs"/>
          <w:rtl/>
        </w:rPr>
        <w:t xml:space="preserve"> סעיף (ו) קובע: "בישיבות הכנסת יש להשתמש רק בתואר 'חבר הכנסת' או בתואר תפקידו של חבר הכנסת בכנסת או בממשלה". זאת החלטה של ועדת הכנסת מ-1959. </w:t>
      </w:r>
    </w:p>
    <w:p w14:paraId="544870B4" w14:textId="77777777" w:rsidR="00116809" w:rsidRDefault="00116809" w:rsidP="00116809">
      <w:pPr>
        <w:bidi/>
        <w:jc w:val="both"/>
        <w:rPr>
          <w:rFonts w:cs="David" w:hint="cs"/>
          <w:rtl/>
        </w:rPr>
      </w:pPr>
    </w:p>
    <w:p w14:paraId="7A188FBD" w14:textId="77777777" w:rsidR="00116809" w:rsidRPr="004F53F2" w:rsidRDefault="00116809" w:rsidP="00116809">
      <w:pPr>
        <w:bidi/>
        <w:jc w:val="both"/>
        <w:rPr>
          <w:rFonts w:cs="David" w:hint="cs"/>
          <w:u w:val="single"/>
          <w:rtl/>
        </w:rPr>
      </w:pPr>
      <w:r w:rsidRPr="004F53F2">
        <w:rPr>
          <w:rFonts w:cs="David" w:hint="cs"/>
          <w:u w:val="single"/>
          <w:rtl/>
        </w:rPr>
        <w:t>היו"ר יריב לוין:</w:t>
      </w:r>
    </w:p>
    <w:p w14:paraId="1B4F4A83" w14:textId="77777777" w:rsidR="00116809" w:rsidRPr="00DB6A29" w:rsidRDefault="00116809" w:rsidP="00116809">
      <w:pPr>
        <w:bidi/>
        <w:rPr>
          <w:rFonts w:cs="David" w:hint="cs"/>
          <w:rtl/>
        </w:rPr>
      </w:pPr>
    </w:p>
    <w:p w14:paraId="4BEA3903" w14:textId="77777777" w:rsidR="00116809" w:rsidRDefault="00116809" w:rsidP="00116809">
      <w:pPr>
        <w:bidi/>
        <w:jc w:val="both"/>
        <w:rPr>
          <w:rFonts w:cs="David" w:hint="cs"/>
          <w:rtl/>
        </w:rPr>
      </w:pPr>
      <w:r w:rsidRPr="00DB6A29">
        <w:rPr>
          <w:rFonts w:cs="David" w:hint="cs"/>
          <w:rtl/>
        </w:rPr>
        <w:tab/>
      </w:r>
      <w:r>
        <w:rPr>
          <w:rFonts w:cs="David" w:hint="cs"/>
          <w:rtl/>
        </w:rPr>
        <w:t xml:space="preserve">למרות שאנחנו יודעים שיושב ראש הכנסת בדעה שכאשר היה פעם שר הוא שר לתמיד מבחינת תוארו.  אני חושב שאפשר להוריד את המילה "רק", דהיינו אם מישהו רוצה להגיד "חבר הכנסת פרופ' אלדד", מותר לו. </w:t>
      </w:r>
    </w:p>
    <w:p w14:paraId="739A157B" w14:textId="77777777" w:rsidR="00116809" w:rsidRDefault="00116809" w:rsidP="00116809">
      <w:pPr>
        <w:bidi/>
        <w:jc w:val="both"/>
        <w:rPr>
          <w:rFonts w:cs="David" w:hint="cs"/>
          <w:rtl/>
        </w:rPr>
      </w:pPr>
    </w:p>
    <w:p w14:paraId="79371760" w14:textId="77777777" w:rsidR="00116809" w:rsidRPr="004F53F2" w:rsidRDefault="00116809" w:rsidP="00116809">
      <w:pPr>
        <w:bidi/>
        <w:rPr>
          <w:rFonts w:cs="David" w:hint="cs"/>
          <w:u w:val="single"/>
          <w:rtl/>
        </w:rPr>
      </w:pPr>
      <w:r w:rsidRPr="004F53F2">
        <w:rPr>
          <w:rFonts w:cs="David" w:hint="cs"/>
          <w:u w:val="single"/>
          <w:rtl/>
        </w:rPr>
        <w:t>ארבל אסטרחן:</w:t>
      </w:r>
    </w:p>
    <w:p w14:paraId="5188BC47" w14:textId="77777777" w:rsidR="00116809" w:rsidRPr="00DB6A29" w:rsidRDefault="00116809" w:rsidP="00116809">
      <w:pPr>
        <w:bidi/>
        <w:rPr>
          <w:rFonts w:cs="David" w:hint="cs"/>
          <w:rtl/>
        </w:rPr>
      </w:pPr>
    </w:p>
    <w:p w14:paraId="05ABDA1F" w14:textId="77777777" w:rsidR="00116809" w:rsidRDefault="00116809" w:rsidP="00116809">
      <w:pPr>
        <w:bidi/>
        <w:jc w:val="both"/>
        <w:rPr>
          <w:rFonts w:cs="David" w:hint="cs"/>
          <w:rtl/>
        </w:rPr>
      </w:pPr>
      <w:r w:rsidRPr="00DB6A29">
        <w:rPr>
          <w:rFonts w:cs="David" w:hint="cs"/>
          <w:rtl/>
        </w:rPr>
        <w:tab/>
        <w:t xml:space="preserve"> </w:t>
      </w:r>
      <w:r>
        <w:rPr>
          <w:rFonts w:cs="David" w:hint="cs"/>
          <w:rtl/>
        </w:rPr>
        <w:t xml:space="preserve"> הכוונה היא שלא ישתמשו רק ב"פרופסור", אלא ב"חבר הכנסת".</w:t>
      </w:r>
    </w:p>
    <w:p w14:paraId="2CDB8113" w14:textId="77777777" w:rsidR="00116809" w:rsidRDefault="00116809" w:rsidP="00116809">
      <w:pPr>
        <w:bidi/>
        <w:jc w:val="both"/>
        <w:rPr>
          <w:rFonts w:cs="David" w:hint="cs"/>
          <w:rtl/>
        </w:rPr>
      </w:pPr>
    </w:p>
    <w:p w14:paraId="7BF37703" w14:textId="77777777" w:rsidR="00116809" w:rsidRPr="004F53F2" w:rsidRDefault="00116809" w:rsidP="00116809">
      <w:pPr>
        <w:bidi/>
        <w:rPr>
          <w:rFonts w:cs="David" w:hint="cs"/>
          <w:u w:val="single"/>
          <w:rtl/>
        </w:rPr>
      </w:pPr>
      <w:r w:rsidRPr="004F53F2">
        <w:rPr>
          <w:rFonts w:cs="David" w:hint="cs"/>
          <w:u w:val="single"/>
          <w:rtl/>
        </w:rPr>
        <w:t>היו"ר יריב לוין:</w:t>
      </w:r>
    </w:p>
    <w:p w14:paraId="4629A85F" w14:textId="77777777" w:rsidR="00116809" w:rsidRPr="00DB6A29" w:rsidRDefault="00116809" w:rsidP="00116809">
      <w:pPr>
        <w:bidi/>
        <w:rPr>
          <w:rFonts w:cs="David" w:hint="cs"/>
          <w:rtl/>
        </w:rPr>
      </w:pPr>
    </w:p>
    <w:p w14:paraId="472D2F22" w14:textId="77777777" w:rsidR="00116809" w:rsidRDefault="00116809" w:rsidP="00116809">
      <w:pPr>
        <w:bidi/>
        <w:jc w:val="both"/>
        <w:rPr>
          <w:rFonts w:cs="David" w:hint="cs"/>
          <w:rtl/>
        </w:rPr>
      </w:pPr>
      <w:r w:rsidRPr="00DB6A29">
        <w:rPr>
          <w:rFonts w:cs="David" w:hint="cs"/>
          <w:rtl/>
        </w:rPr>
        <w:tab/>
      </w:r>
      <w:r>
        <w:rPr>
          <w:rFonts w:cs="David" w:hint="cs"/>
          <w:rtl/>
        </w:rPr>
        <w:t xml:space="preserve"> אני מציע להוריד את המילה "רק".</w:t>
      </w:r>
    </w:p>
    <w:p w14:paraId="2B761766" w14:textId="77777777" w:rsidR="00116809" w:rsidRDefault="00116809" w:rsidP="00116809">
      <w:pPr>
        <w:bidi/>
        <w:jc w:val="both"/>
        <w:rPr>
          <w:rFonts w:cs="David" w:hint="cs"/>
          <w:rtl/>
        </w:rPr>
      </w:pPr>
    </w:p>
    <w:p w14:paraId="6C6C7B0B" w14:textId="77777777" w:rsidR="00116809" w:rsidRPr="004F53F2" w:rsidRDefault="00116809" w:rsidP="00116809">
      <w:pPr>
        <w:bidi/>
        <w:rPr>
          <w:rFonts w:cs="David" w:hint="cs"/>
          <w:u w:val="single"/>
          <w:rtl/>
        </w:rPr>
      </w:pPr>
      <w:r w:rsidRPr="004F53F2">
        <w:rPr>
          <w:rFonts w:cs="David" w:hint="cs"/>
          <w:u w:val="single"/>
          <w:rtl/>
        </w:rPr>
        <w:t>יעל סלנט:</w:t>
      </w:r>
    </w:p>
    <w:p w14:paraId="18B950C8" w14:textId="77777777" w:rsidR="00116809" w:rsidRPr="00DB6A29" w:rsidRDefault="00116809" w:rsidP="00116809">
      <w:pPr>
        <w:bidi/>
        <w:rPr>
          <w:rFonts w:cs="David" w:hint="cs"/>
          <w:rtl/>
        </w:rPr>
      </w:pPr>
    </w:p>
    <w:p w14:paraId="185CBED5" w14:textId="77777777" w:rsidR="00116809" w:rsidRDefault="00116809" w:rsidP="00116809">
      <w:pPr>
        <w:bidi/>
        <w:jc w:val="both"/>
        <w:rPr>
          <w:rFonts w:cs="David" w:hint="cs"/>
          <w:rtl/>
        </w:rPr>
      </w:pPr>
      <w:r w:rsidRPr="00DB6A29">
        <w:rPr>
          <w:rFonts w:cs="David" w:hint="cs"/>
          <w:rtl/>
        </w:rPr>
        <w:tab/>
      </w:r>
      <w:r>
        <w:rPr>
          <w:rFonts w:cs="David" w:hint="cs"/>
          <w:rtl/>
        </w:rPr>
        <w:t xml:space="preserve"> סעיף (ז): "נאום בכורה של חבר כנסת חדש כאמור בסעיף 23(א)" </w:t>
      </w:r>
      <w:r>
        <w:rPr>
          <w:rFonts w:cs="David"/>
          <w:rtl/>
        </w:rPr>
        <w:t>–</w:t>
      </w:r>
      <w:r>
        <w:rPr>
          <w:rFonts w:cs="David" w:hint="cs"/>
          <w:rtl/>
        </w:rPr>
        <w:t xml:space="preserve"> זה משהו שכבר אישרנו </w:t>
      </w:r>
      <w:r>
        <w:rPr>
          <w:rFonts w:cs="David"/>
          <w:rtl/>
        </w:rPr>
        <w:t>–</w:t>
      </w:r>
      <w:r>
        <w:rPr>
          <w:rFonts w:cs="David" w:hint="cs"/>
          <w:rtl/>
        </w:rPr>
        <w:t xml:space="preserve"> "לא יופרע בקריאות ביניים; חבר הכנסת המדבר אחרי חבר כנסת חדש, יברך אותו להיבחרו".</w:t>
      </w:r>
    </w:p>
    <w:p w14:paraId="3911B15E" w14:textId="77777777" w:rsidR="00116809" w:rsidRDefault="00116809" w:rsidP="00116809">
      <w:pPr>
        <w:bidi/>
        <w:jc w:val="both"/>
        <w:rPr>
          <w:rFonts w:cs="David" w:hint="cs"/>
          <w:rtl/>
        </w:rPr>
      </w:pPr>
    </w:p>
    <w:p w14:paraId="76CE41A1" w14:textId="77777777" w:rsidR="00116809" w:rsidRDefault="00116809" w:rsidP="00116809">
      <w:pPr>
        <w:bidi/>
        <w:jc w:val="both"/>
        <w:rPr>
          <w:rFonts w:cs="David" w:hint="cs"/>
          <w:rtl/>
        </w:rPr>
      </w:pPr>
      <w:r>
        <w:rPr>
          <w:rFonts w:cs="David" w:hint="cs"/>
          <w:u w:val="single"/>
          <w:rtl/>
        </w:rPr>
        <w:t>רונית חייקין-יעקובי:</w:t>
      </w:r>
    </w:p>
    <w:p w14:paraId="61B8BF90" w14:textId="77777777" w:rsidR="00116809" w:rsidRDefault="00116809" w:rsidP="00116809">
      <w:pPr>
        <w:bidi/>
        <w:jc w:val="both"/>
        <w:rPr>
          <w:rFonts w:cs="David" w:hint="cs"/>
          <w:rtl/>
        </w:rPr>
      </w:pPr>
    </w:p>
    <w:p w14:paraId="0799DDBE" w14:textId="77777777" w:rsidR="00116809" w:rsidRDefault="00116809" w:rsidP="00116809">
      <w:pPr>
        <w:bidi/>
        <w:jc w:val="both"/>
        <w:rPr>
          <w:rFonts w:cs="David" w:hint="cs"/>
          <w:rtl/>
        </w:rPr>
      </w:pPr>
      <w:r>
        <w:rPr>
          <w:rFonts w:cs="David" w:hint="cs"/>
          <w:rtl/>
        </w:rPr>
        <w:tab/>
        <w:t>ואם הוא לא רוצה לברך אותו?</w:t>
      </w:r>
    </w:p>
    <w:p w14:paraId="34DC811D" w14:textId="77777777" w:rsidR="00116809" w:rsidRDefault="00116809" w:rsidP="00116809">
      <w:pPr>
        <w:bidi/>
        <w:jc w:val="both"/>
        <w:rPr>
          <w:rFonts w:cs="David" w:hint="cs"/>
          <w:rtl/>
        </w:rPr>
      </w:pPr>
    </w:p>
    <w:p w14:paraId="0A520D21" w14:textId="77777777" w:rsidR="00116809" w:rsidRPr="004F53F2" w:rsidRDefault="00116809" w:rsidP="00116809">
      <w:pPr>
        <w:bidi/>
        <w:rPr>
          <w:rFonts w:cs="David" w:hint="cs"/>
          <w:u w:val="single"/>
          <w:rtl/>
        </w:rPr>
      </w:pPr>
      <w:r w:rsidRPr="004F53F2">
        <w:rPr>
          <w:rFonts w:cs="David" w:hint="cs"/>
          <w:u w:val="single"/>
          <w:rtl/>
        </w:rPr>
        <w:t>היו"ר יריב לוין:</w:t>
      </w:r>
    </w:p>
    <w:p w14:paraId="08CE6B6E" w14:textId="77777777" w:rsidR="00116809" w:rsidRPr="00DB6A29" w:rsidRDefault="00116809" w:rsidP="00116809">
      <w:pPr>
        <w:bidi/>
        <w:rPr>
          <w:rFonts w:cs="David" w:hint="cs"/>
          <w:rtl/>
        </w:rPr>
      </w:pPr>
    </w:p>
    <w:p w14:paraId="71FC1687" w14:textId="77777777" w:rsidR="00116809" w:rsidRDefault="00116809" w:rsidP="00116809">
      <w:pPr>
        <w:bidi/>
        <w:jc w:val="both"/>
        <w:rPr>
          <w:rFonts w:cs="David" w:hint="cs"/>
          <w:rtl/>
        </w:rPr>
      </w:pPr>
      <w:r w:rsidRPr="00DB6A29">
        <w:rPr>
          <w:rFonts w:cs="David" w:hint="cs"/>
          <w:rtl/>
        </w:rPr>
        <w:tab/>
      </w:r>
      <w:r>
        <w:rPr>
          <w:rFonts w:cs="David" w:hint="cs"/>
          <w:rtl/>
        </w:rPr>
        <w:t xml:space="preserve"> הייתי מציע להוריד את כל הסעיף הזה בכלל, כי אני חושב שאי אפשר להכתיב שלא יהיו קריאות ביניים. </w:t>
      </w:r>
    </w:p>
    <w:p w14:paraId="6EF92264" w14:textId="77777777" w:rsidR="00116809" w:rsidRDefault="00116809" w:rsidP="00116809">
      <w:pPr>
        <w:bidi/>
        <w:jc w:val="both"/>
        <w:rPr>
          <w:rFonts w:cs="David" w:hint="cs"/>
          <w:rtl/>
        </w:rPr>
      </w:pPr>
    </w:p>
    <w:p w14:paraId="66A93F27" w14:textId="77777777" w:rsidR="00116809" w:rsidRDefault="00116809" w:rsidP="00116809">
      <w:pPr>
        <w:bidi/>
        <w:jc w:val="both"/>
        <w:rPr>
          <w:rFonts w:cs="David" w:hint="cs"/>
          <w:rtl/>
        </w:rPr>
      </w:pPr>
      <w:r>
        <w:rPr>
          <w:rFonts w:cs="David" w:hint="cs"/>
          <w:u w:val="single"/>
          <w:rtl/>
        </w:rPr>
        <w:t>רונית חייקין-יעקובי:</w:t>
      </w:r>
    </w:p>
    <w:p w14:paraId="05E89982" w14:textId="77777777" w:rsidR="00116809" w:rsidRDefault="00116809" w:rsidP="00116809">
      <w:pPr>
        <w:bidi/>
        <w:jc w:val="both"/>
        <w:rPr>
          <w:rFonts w:cs="David" w:hint="cs"/>
          <w:rtl/>
        </w:rPr>
      </w:pPr>
    </w:p>
    <w:p w14:paraId="4755B7A4" w14:textId="77777777" w:rsidR="00116809" w:rsidRDefault="00116809" w:rsidP="00116809">
      <w:pPr>
        <w:bidi/>
        <w:jc w:val="both"/>
        <w:rPr>
          <w:rFonts w:cs="David" w:hint="cs"/>
          <w:rtl/>
        </w:rPr>
      </w:pPr>
      <w:r>
        <w:rPr>
          <w:rFonts w:cs="David" w:hint="cs"/>
          <w:rtl/>
        </w:rPr>
        <w:tab/>
        <w:t>זה משהו שהוא מקובל.</w:t>
      </w:r>
    </w:p>
    <w:p w14:paraId="3E72D6E2" w14:textId="77777777" w:rsidR="00116809" w:rsidRDefault="00116809" w:rsidP="00116809">
      <w:pPr>
        <w:bidi/>
        <w:jc w:val="both"/>
        <w:rPr>
          <w:rFonts w:cs="David" w:hint="cs"/>
          <w:rtl/>
        </w:rPr>
      </w:pPr>
    </w:p>
    <w:p w14:paraId="56AA80CE" w14:textId="77777777" w:rsidR="00116809" w:rsidRPr="004F53F2" w:rsidRDefault="00116809" w:rsidP="00116809">
      <w:pPr>
        <w:bidi/>
        <w:rPr>
          <w:rFonts w:cs="David" w:hint="cs"/>
          <w:u w:val="single"/>
          <w:rtl/>
        </w:rPr>
      </w:pPr>
      <w:r w:rsidRPr="004F53F2">
        <w:rPr>
          <w:rFonts w:cs="David" w:hint="cs"/>
          <w:u w:val="single"/>
          <w:rtl/>
        </w:rPr>
        <w:t>היו"ר יריב לוין:</w:t>
      </w:r>
    </w:p>
    <w:p w14:paraId="661C3D78" w14:textId="77777777" w:rsidR="00116809" w:rsidRPr="00DB6A29" w:rsidRDefault="00116809" w:rsidP="00116809">
      <w:pPr>
        <w:bidi/>
        <w:rPr>
          <w:rFonts w:cs="David" w:hint="cs"/>
          <w:rtl/>
        </w:rPr>
      </w:pPr>
    </w:p>
    <w:p w14:paraId="646F0E3E" w14:textId="77777777" w:rsidR="00116809" w:rsidRDefault="00116809" w:rsidP="00116809">
      <w:pPr>
        <w:bidi/>
        <w:jc w:val="both"/>
        <w:rPr>
          <w:rFonts w:cs="David" w:hint="cs"/>
          <w:rtl/>
        </w:rPr>
      </w:pPr>
      <w:r w:rsidRPr="00DB6A29">
        <w:rPr>
          <w:rFonts w:cs="David" w:hint="cs"/>
          <w:rtl/>
        </w:rPr>
        <w:tab/>
      </w:r>
      <w:r>
        <w:rPr>
          <w:rFonts w:cs="David" w:hint="cs"/>
          <w:rtl/>
        </w:rPr>
        <w:t xml:space="preserve"> יש דברים שהם מקובלים מבחינת הנוהג. באופן עקרוני, כשאדם עומד על הדוכן, יש לחבר הכנסת זכות לקרוא לו קריאות ביניים. </w:t>
      </w:r>
    </w:p>
    <w:p w14:paraId="13823EB6" w14:textId="77777777" w:rsidR="00116809" w:rsidRDefault="00116809" w:rsidP="00116809">
      <w:pPr>
        <w:bidi/>
        <w:jc w:val="both"/>
        <w:rPr>
          <w:rFonts w:cs="David" w:hint="cs"/>
          <w:rtl/>
        </w:rPr>
      </w:pPr>
    </w:p>
    <w:p w14:paraId="06AC8BF6" w14:textId="77777777" w:rsidR="00116809" w:rsidRDefault="00116809" w:rsidP="00116809">
      <w:pPr>
        <w:bidi/>
        <w:jc w:val="both"/>
        <w:rPr>
          <w:rFonts w:cs="David" w:hint="cs"/>
          <w:rtl/>
        </w:rPr>
      </w:pPr>
      <w:r>
        <w:rPr>
          <w:rFonts w:cs="David" w:hint="cs"/>
          <w:u w:val="single"/>
          <w:rtl/>
        </w:rPr>
        <w:t>תמי כנפו:</w:t>
      </w:r>
    </w:p>
    <w:p w14:paraId="2482068E" w14:textId="77777777" w:rsidR="00116809" w:rsidRDefault="00116809" w:rsidP="00116809">
      <w:pPr>
        <w:bidi/>
        <w:jc w:val="both"/>
        <w:rPr>
          <w:rFonts w:cs="David" w:hint="cs"/>
          <w:rtl/>
        </w:rPr>
      </w:pPr>
    </w:p>
    <w:p w14:paraId="2B42332E" w14:textId="77777777" w:rsidR="00116809" w:rsidRDefault="00116809" w:rsidP="00116809">
      <w:pPr>
        <w:bidi/>
        <w:jc w:val="both"/>
        <w:rPr>
          <w:rFonts w:cs="David" w:hint="cs"/>
          <w:rtl/>
        </w:rPr>
      </w:pPr>
      <w:r>
        <w:rPr>
          <w:rFonts w:cs="David" w:hint="cs"/>
          <w:rtl/>
        </w:rPr>
        <w:tab/>
        <w:t>אבל בפעם הראשונה נהוג לא לקרוא קריאות ביניים, קצת כבוד לאדם שעדיין לא מכיר איפה הוא נמצא.</w:t>
      </w:r>
    </w:p>
    <w:p w14:paraId="25B22B07" w14:textId="77777777" w:rsidR="00116809" w:rsidRDefault="00116809" w:rsidP="00116809">
      <w:pPr>
        <w:bidi/>
        <w:jc w:val="both"/>
        <w:rPr>
          <w:rFonts w:cs="David" w:hint="cs"/>
          <w:rtl/>
        </w:rPr>
      </w:pPr>
    </w:p>
    <w:p w14:paraId="3F2971AD" w14:textId="77777777" w:rsidR="00116809" w:rsidRPr="004F53F2" w:rsidRDefault="00116809" w:rsidP="00116809">
      <w:pPr>
        <w:bidi/>
        <w:rPr>
          <w:rFonts w:cs="David" w:hint="cs"/>
          <w:u w:val="single"/>
          <w:rtl/>
        </w:rPr>
      </w:pPr>
      <w:r w:rsidRPr="004F53F2">
        <w:rPr>
          <w:rFonts w:cs="David" w:hint="cs"/>
          <w:u w:val="single"/>
          <w:rtl/>
        </w:rPr>
        <w:t>היו"ר יריב לוין:</w:t>
      </w:r>
    </w:p>
    <w:p w14:paraId="33FAD44A" w14:textId="77777777" w:rsidR="00116809" w:rsidRPr="00DB6A29" w:rsidRDefault="00116809" w:rsidP="00116809">
      <w:pPr>
        <w:bidi/>
        <w:rPr>
          <w:rFonts w:cs="David" w:hint="cs"/>
          <w:rtl/>
        </w:rPr>
      </w:pPr>
    </w:p>
    <w:p w14:paraId="38AED793" w14:textId="77777777" w:rsidR="00116809" w:rsidRDefault="00116809" w:rsidP="00116809">
      <w:pPr>
        <w:bidi/>
        <w:jc w:val="both"/>
        <w:rPr>
          <w:rFonts w:cs="David" w:hint="cs"/>
          <w:rtl/>
        </w:rPr>
      </w:pPr>
      <w:r w:rsidRPr="00DB6A29">
        <w:rPr>
          <w:rFonts w:cs="David" w:hint="cs"/>
          <w:rtl/>
        </w:rPr>
        <w:tab/>
      </w:r>
      <w:r>
        <w:rPr>
          <w:rFonts w:cs="David" w:hint="cs"/>
          <w:rtl/>
        </w:rPr>
        <w:t xml:space="preserve"> זה נכון, אבל בוודאי שאי אפשר לאלץ מישהו לברך בן אדם. אני גם יכול לשאול אתכם אז למה שלא בנאום הפרישה - - - </w:t>
      </w:r>
    </w:p>
    <w:p w14:paraId="26910130" w14:textId="77777777" w:rsidR="00116809" w:rsidRDefault="00116809" w:rsidP="00116809">
      <w:pPr>
        <w:bidi/>
        <w:jc w:val="both"/>
        <w:rPr>
          <w:rFonts w:cs="David" w:hint="cs"/>
          <w:rtl/>
        </w:rPr>
      </w:pPr>
    </w:p>
    <w:p w14:paraId="23E75FA9" w14:textId="77777777" w:rsidR="00116809" w:rsidRDefault="00116809" w:rsidP="00116809">
      <w:pPr>
        <w:bidi/>
        <w:jc w:val="both"/>
        <w:rPr>
          <w:rFonts w:cs="David" w:hint="cs"/>
          <w:rtl/>
        </w:rPr>
      </w:pPr>
      <w:r>
        <w:rPr>
          <w:rFonts w:cs="David" w:hint="cs"/>
          <w:u w:val="single"/>
          <w:rtl/>
        </w:rPr>
        <w:t>רונית חייקין-יעקובי:</w:t>
      </w:r>
    </w:p>
    <w:p w14:paraId="7E4DAC55" w14:textId="77777777" w:rsidR="00116809" w:rsidRDefault="00116809" w:rsidP="00116809">
      <w:pPr>
        <w:bidi/>
        <w:jc w:val="both"/>
        <w:rPr>
          <w:rFonts w:cs="David" w:hint="cs"/>
          <w:rtl/>
        </w:rPr>
      </w:pPr>
    </w:p>
    <w:p w14:paraId="04D94633" w14:textId="77777777" w:rsidR="00116809" w:rsidRDefault="00116809" w:rsidP="00116809">
      <w:pPr>
        <w:bidi/>
        <w:jc w:val="both"/>
        <w:rPr>
          <w:rFonts w:cs="David" w:hint="cs"/>
          <w:rtl/>
        </w:rPr>
      </w:pPr>
      <w:r>
        <w:rPr>
          <w:rFonts w:cs="David" w:hint="cs"/>
          <w:rtl/>
        </w:rPr>
        <w:tab/>
        <w:t xml:space="preserve">דרך אגב, זה נהוג גם בנאום הפרישה. </w:t>
      </w:r>
    </w:p>
    <w:p w14:paraId="1E66B5D2" w14:textId="77777777" w:rsidR="00116809" w:rsidRDefault="00116809" w:rsidP="00116809">
      <w:pPr>
        <w:bidi/>
        <w:jc w:val="both"/>
        <w:rPr>
          <w:rFonts w:cs="David" w:hint="cs"/>
          <w:rtl/>
        </w:rPr>
      </w:pPr>
    </w:p>
    <w:p w14:paraId="655A01F8" w14:textId="77777777" w:rsidR="00116809" w:rsidRPr="004F53F2" w:rsidRDefault="00116809" w:rsidP="00116809">
      <w:pPr>
        <w:bidi/>
        <w:rPr>
          <w:rFonts w:cs="David" w:hint="cs"/>
          <w:u w:val="single"/>
          <w:rtl/>
        </w:rPr>
      </w:pPr>
      <w:r w:rsidRPr="004F53F2">
        <w:rPr>
          <w:rFonts w:cs="David" w:hint="cs"/>
          <w:u w:val="single"/>
          <w:rtl/>
        </w:rPr>
        <w:t>היו"ר יריב לוין:</w:t>
      </w:r>
    </w:p>
    <w:p w14:paraId="490A6847" w14:textId="77777777" w:rsidR="00116809" w:rsidRPr="00DB6A29" w:rsidRDefault="00116809" w:rsidP="00116809">
      <w:pPr>
        <w:bidi/>
        <w:rPr>
          <w:rFonts w:cs="David" w:hint="cs"/>
          <w:rtl/>
        </w:rPr>
      </w:pPr>
    </w:p>
    <w:p w14:paraId="2F4F35D3" w14:textId="77777777" w:rsidR="00116809" w:rsidRDefault="00116809" w:rsidP="00116809">
      <w:pPr>
        <w:bidi/>
        <w:jc w:val="both"/>
        <w:rPr>
          <w:rFonts w:cs="David" w:hint="cs"/>
          <w:rtl/>
        </w:rPr>
      </w:pPr>
      <w:r w:rsidRPr="00DB6A29">
        <w:rPr>
          <w:rFonts w:cs="David" w:hint="cs"/>
          <w:rtl/>
        </w:rPr>
        <w:tab/>
      </w:r>
      <w:r>
        <w:rPr>
          <w:rFonts w:cs="David" w:hint="cs"/>
          <w:rtl/>
        </w:rPr>
        <w:t xml:space="preserve"> ואני אשאל אתכם למה לא לקבוע שגם בנאום של מנהיגים אסור להפריע. בעיניי יש גם גבול להסדרה. אדם נואם נאום בכורה באופן סביר, אז אנשים לא יפריעו לו, אלא אם הוא אמר כאלה דברים נוראיים ויש סיבה להפריע לו. </w:t>
      </w:r>
    </w:p>
    <w:p w14:paraId="0CD0A4D1" w14:textId="77777777" w:rsidR="00116809" w:rsidRDefault="00116809" w:rsidP="00116809">
      <w:pPr>
        <w:bidi/>
        <w:jc w:val="both"/>
        <w:rPr>
          <w:rFonts w:cs="David" w:hint="cs"/>
          <w:rtl/>
        </w:rPr>
      </w:pPr>
    </w:p>
    <w:p w14:paraId="3B4F8C24" w14:textId="77777777" w:rsidR="00116809" w:rsidRPr="004F53F2" w:rsidRDefault="00116809" w:rsidP="00116809">
      <w:pPr>
        <w:bidi/>
        <w:rPr>
          <w:rFonts w:cs="David" w:hint="cs"/>
          <w:u w:val="single"/>
          <w:rtl/>
        </w:rPr>
      </w:pPr>
      <w:r w:rsidRPr="004F53F2">
        <w:rPr>
          <w:rFonts w:cs="David" w:hint="cs"/>
          <w:u w:val="single"/>
          <w:rtl/>
        </w:rPr>
        <w:t>יעל סלנט:</w:t>
      </w:r>
    </w:p>
    <w:p w14:paraId="75C00CFA" w14:textId="77777777" w:rsidR="00116809" w:rsidRPr="00DB6A29" w:rsidRDefault="00116809" w:rsidP="00116809">
      <w:pPr>
        <w:bidi/>
        <w:rPr>
          <w:rFonts w:cs="David" w:hint="cs"/>
          <w:rtl/>
        </w:rPr>
      </w:pPr>
    </w:p>
    <w:p w14:paraId="63BED318" w14:textId="77777777" w:rsidR="00116809" w:rsidRDefault="00116809" w:rsidP="00116809">
      <w:pPr>
        <w:bidi/>
        <w:jc w:val="both"/>
        <w:rPr>
          <w:rFonts w:cs="David" w:hint="cs"/>
          <w:rtl/>
        </w:rPr>
      </w:pPr>
      <w:r w:rsidRPr="00DB6A29">
        <w:rPr>
          <w:rFonts w:cs="David" w:hint="cs"/>
          <w:rtl/>
        </w:rPr>
        <w:tab/>
      </w:r>
      <w:r>
        <w:rPr>
          <w:rFonts w:cs="David" w:hint="cs"/>
          <w:rtl/>
        </w:rPr>
        <w:t xml:space="preserve"> זה קבוע היום בכוכבית.</w:t>
      </w:r>
    </w:p>
    <w:p w14:paraId="2AB53EB9" w14:textId="77777777" w:rsidR="00116809" w:rsidRDefault="00116809" w:rsidP="00116809">
      <w:pPr>
        <w:bidi/>
        <w:jc w:val="both"/>
        <w:rPr>
          <w:rFonts w:cs="David" w:hint="cs"/>
          <w:rtl/>
        </w:rPr>
      </w:pPr>
    </w:p>
    <w:p w14:paraId="0634147B" w14:textId="77777777" w:rsidR="00116809" w:rsidRPr="004F53F2" w:rsidRDefault="00116809" w:rsidP="00116809">
      <w:pPr>
        <w:keepNext/>
        <w:bidi/>
        <w:jc w:val="both"/>
        <w:rPr>
          <w:rFonts w:cs="David" w:hint="cs"/>
          <w:u w:val="single"/>
          <w:rtl/>
        </w:rPr>
      </w:pPr>
      <w:r w:rsidRPr="004F53F2">
        <w:rPr>
          <w:rFonts w:cs="David" w:hint="cs"/>
          <w:u w:val="single"/>
          <w:rtl/>
        </w:rPr>
        <w:t>היו"ר יריב לוין:</w:t>
      </w:r>
    </w:p>
    <w:p w14:paraId="17025AEC" w14:textId="77777777" w:rsidR="00116809" w:rsidRPr="00DB6A29" w:rsidRDefault="00116809" w:rsidP="00116809">
      <w:pPr>
        <w:keepNext/>
        <w:bidi/>
        <w:jc w:val="both"/>
        <w:rPr>
          <w:rFonts w:cs="David" w:hint="cs"/>
          <w:rtl/>
        </w:rPr>
      </w:pPr>
    </w:p>
    <w:p w14:paraId="5066D7F7" w14:textId="77777777" w:rsidR="00116809" w:rsidRDefault="00116809" w:rsidP="00116809">
      <w:pPr>
        <w:bidi/>
        <w:jc w:val="both"/>
        <w:rPr>
          <w:rFonts w:cs="David" w:hint="cs"/>
          <w:rtl/>
        </w:rPr>
      </w:pPr>
      <w:r w:rsidRPr="00DB6A29">
        <w:rPr>
          <w:rFonts w:cs="David" w:hint="cs"/>
          <w:rtl/>
        </w:rPr>
        <w:tab/>
      </w:r>
      <w:r>
        <w:rPr>
          <w:rFonts w:cs="David" w:hint="cs"/>
          <w:rtl/>
        </w:rPr>
        <w:t xml:space="preserve"> לא הייתי נכנס לזה, ואם עושים את זה אז זה לא הדבר היחיד. זה הופך את נאום הבכורה לאיזשהו מעמד. אני מציע להוריד את הסעיף. </w:t>
      </w:r>
    </w:p>
    <w:p w14:paraId="1477FC78" w14:textId="77777777" w:rsidR="00116809" w:rsidRDefault="00116809" w:rsidP="00116809">
      <w:pPr>
        <w:bidi/>
        <w:jc w:val="both"/>
        <w:rPr>
          <w:rFonts w:cs="David" w:hint="cs"/>
          <w:rtl/>
        </w:rPr>
      </w:pPr>
    </w:p>
    <w:p w14:paraId="5A1D43FC" w14:textId="77777777" w:rsidR="00116809" w:rsidRDefault="00116809" w:rsidP="00116809">
      <w:pPr>
        <w:bidi/>
        <w:jc w:val="both"/>
        <w:rPr>
          <w:rFonts w:cs="David" w:hint="cs"/>
          <w:rtl/>
        </w:rPr>
      </w:pPr>
      <w:r>
        <w:rPr>
          <w:rFonts w:cs="David" w:hint="cs"/>
          <w:u w:val="single"/>
          <w:rtl/>
        </w:rPr>
        <w:t>רונית חייקין-יעקובי:</w:t>
      </w:r>
    </w:p>
    <w:p w14:paraId="2FC603D3" w14:textId="77777777" w:rsidR="00116809" w:rsidRDefault="00116809" w:rsidP="00116809">
      <w:pPr>
        <w:bidi/>
        <w:jc w:val="both"/>
        <w:rPr>
          <w:rFonts w:cs="David" w:hint="cs"/>
          <w:rtl/>
        </w:rPr>
      </w:pPr>
    </w:p>
    <w:p w14:paraId="5A8D70FF" w14:textId="77777777" w:rsidR="00116809" w:rsidRDefault="00116809" w:rsidP="00116809">
      <w:pPr>
        <w:bidi/>
        <w:jc w:val="both"/>
        <w:rPr>
          <w:rFonts w:cs="David" w:hint="cs"/>
          <w:rtl/>
        </w:rPr>
      </w:pPr>
      <w:r>
        <w:rPr>
          <w:rFonts w:cs="David" w:hint="cs"/>
          <w:rtl/>
        </w:rPr>
        <w:tab/>
        <w:t>יש מקום אחר שמדבר על נאום בכורה?</w:t>
      </w:r>
    </w:p>
    <w:p w14:paraId="7F34BB14" w14:textId="77777777" w:rsidR="00116809" w:rsidRDefault="00116809" w:rsidP="00116809">
      <w:pPr>
        <w:bidi/>
        <w:jc w:val="both"/>
        <w:rPr>
          <w:rFonts w:cs="David" w:hint="cs"/>
          <w:rtl/>
        </w:rPr>
      </w:pPr>
    </w:p>
    <w:p w14:paraId="24F9E34E" w14:textId="77777777" w:rsidR="00116809" w:rsidRPr="004F53F2" w:rsidRDefault="00116809" w:rsidP="00116809">
      <w:pPr>
        <w:bidi/>
        <w:rPr>
          <w:rFonts w:cs="David" w:hint="cs"/>
          <w:u w:val="single"/>
          <w:rtl/>
        </w:rPr>
      </w:pPr>
      <w:r w:rsidRPr="004F53F2">
        <w:rPr>
          <w:rFonts w:cs="David" w:hint="cs"/>
          <w:u w:val="single"/>
          <w:rtl/>
        </w:rPr>
        <w:t>היו"ר יריב לוין:</w:t>
      </w:r>
    </w:p>
    <w:p w14:paraId="2191F6B0" w14:textId="77777777" w:rsidR="00116809" w:rsidRPr="00DB6A29" w:rsidRDefault="00116809" w:rsidP="00116809">
      <w:pPr>
        <w:bidi/>
        <w:rPr>
          <w:rFonts w:cs="David" w:hint="cs"/>
          <w:rtl/>
        </w:rPr>
      </w:pPr>
    </w:p>
    <w:p w14:paraId="77B17F1F" w14:textId="77777777" w:rsidR="00116809" w:rsidRDefault="00116809" w:rsidP="00116809">
      <w:pPr>
        <w:bidi/>
        <w:jc w:val="both"/>
        <w:rPr>
          <w:rFonts w:cs="David" w:hint="cs"/>
          <w:rtl/>
        </w:rPr>
      </w:pPr>
      <w:r w:rsidRPr="00DB6A29">
        <w:rPr>
          <w:rFonts w:cs="David" w:hint="cs"/>
          <w:rtl/>
        </w:rPr>
        <w:tab/>
      </w:r>
      <w:r>
        <w:rPr>
          <w:rFonts w:cs="David" w:hint="cs"/>
          <w:rtl/>
        </w:rPr>
        <w:t xml:space="preserve"> כן. עיגנו את נאום הבכורה כמו גם את נאום הפרישה אם יש ישיבה תוך 48 שעות. </w:t>
      </w:r>
    </w:p>
    <w:p w14:paraId="6F66C983" w14:textId="77777777" w:rsidR="00116809" w:rsidRPr="004F53F2" w:rsidRDefault="00116809" w:rsidP="00116809">
      <w:pPr>
        <w:bidi/>
        <w:rPr>
          <w:rFonts w:cs="David" w:hint="cs"/>
          <w:u w:val="single"/>
          <w:rtl/>
        </w:rPr>
      </w:pPr>
      <w:r w:rsidRPr="004F53F2">
        <w:rPr>
          <w:rFonts w:cs="David" w:hint="cs"/>
          <w:u w:val="single"/>
          <w:rtl/>
        </w:rPr>
        <w:t>יעל סלנט:</w:t>
      </w:r>
    </w:p>
    <w:p w14:paraId="554D8D2A" w14:textId="77777777" w:rsidR="00116809" w:rsidRPr="00DB6A29" w:rsidRDefault="00116809" w:rsidP="00116809">
      <w:pPr>
        <w:bidi/>
        <w:rPr>
          <w:rFonts w:cs="David" w:hint="cs"/>
          <w:rtl/>
        </w:rPr>
      </w:pPr>
    </w:p>
    <w:p w14:paraId="1B2D77BA" w14:textId="77777777" w:rsidR="00116809" w:rsidRDefault="00116809" w:rsidP="00116809">
      <w:pPr>
        <w:bidi/>
        <w:jc w:val="both"/>
        <w:rPr>
          <w:rFonts w:cs="David" w:hint="cs"/>
          <w:rtl/>
        </w:rPr>
      </w:pPr>
      <w:r w:rsidRPr="00DB6A29">
        <w:rPr>
          <w:rFonts w:cs="David" w:hint="cs"/>
          <w:rtl/>
        </w:rPr>
        <w:tab/>
      </w:r>
      <w:r>
        <w:rPr>
          <w:rFonts w:cs="David" w:hint="cs"/>
          <w:rtl/>
        </w:rPr>
        <w:t xml:space="preserve">סעיף (ח)(1): "הבעת כבוד בקימה ובעמידה של חברי הכנסת או במחיאות כפיים, תהא ברשות יושב-ראש הישיבה בלבד". גם זו החלטה של ועדת הכנסת. </w:t>
      </w:r>
    </w:p>
    <w:p w14:paraId="3A56CA86" w14:textId="77777777" w:rsidR="00116809" w:rsidRDefault="00116809" w:rsidP="00116809">
      <w:pPr>
        <w:bidi/>
        <w:jc w:val="both"/>
        <w:rPr>
          <w:rFonts w:cs="David" w:hint="cs"/>
          <w:rtl/>
        </w:rPr>
      </w:pPr>
    </w:p>
    <w:p w14:paraId="2EA45A1C" w14:textId="77777777" w:rsidR="00116809" w:rsidRPr="004F53F2" w:rsidRDefault="00116809" w:rsidP="00116809">
      <w:pPr>
        <w:bidi/>
        <w:rPr>
          <w:rFonts w:cs="David" w:hint="cs"/>
          <w:u w:val="single"/>
          <w:rtl/>
        </w:rPr>
      </w:pPr>
      <w:r w:rsidRPr="004F53F2">
        <w:rPr>
          <w:rFonts w:cs="David" w:hint="cs"/>
          <w:u w:val="single"/>
          <w:rtl/>
        </w:rPr>
        <w:t>היו"ר יריב לוין:</w:t>
      </w:r>
    </w:p>
    <w:p w14:paraId="7221BF6F" w14:textId="77777777" w:rsidR="00116809" w:rsidRPr="00DB6A29" w:rsidRDefault="00116809" w:rsidP="00116809">
      <w:pPr>
        <w:bidi/>
        <w:rPr>
          <w:rFonts w:cs="David" w:hint="cs"/>
          <w:rtl/>
        </w:rPr>
      </w:pPr>
    </w:p>
    <w:p w14:paraId="13B9E84F" w14:textId="77777777" w:rsidR="00116809" w:rsidRDefault="00116809" w:rsidP="00116809">
      <w:pPr>
        <w:bidi/>
        <w:jc w:val="both"/>
        <w:rPr>
          <w:rFonts w:cs="David" w:hint="cs"/>
          <w:rtl/>
        </w:rPr>
      </w:pPr>
      <w:r w:rsidRPr="00DB6A29">
        <w:rPr>
          <w:rFonts w:cs="David" w:hint="cs"/>
          <w:rtl/>
        </w:rPr>
        <w:tab/>
      </w:r>
      <w:r>
        <w:rPr>
          <w:rFonts w:cs="David" w:hint="cs"/>
          <w:rtl/>
        </w:rPr>
        <w:t xml:space="preserve"> זה בסדר גמור.</w:t>
      </w:r>
    </w:p>
    <w:p w14:paraId="5E11D03A" w14:textId="77777777" w:rsidR="00116809" w:rsidRDefault="00116809" w:rsidP="00116809">
      <w:pPr>
        <w:bidi/>
        <w:jc w:val="both"/>
        <w:rPr>
          <w:rFonts w:cs="David" w:hint="cs"/>
          <w:rtl/>
        </w:rPr>
      </w:pPr>
    </w:p>
    <w:p w14:paraId="6C6E1D61" w14:textId="77777777" w:rsidR="00116809" w:rsidRPr="004F53F2" w:rsidRDefault="00116809" w:rsidP="00116809">
      <w:pPr>
        <w:bidi/>
        <w:rPr>
          <w:rFonts w:cs="David" w:hint="cs"/>
          <w:u w:val="single"/>
          <w:rtl/>
        </w:rPr>
      </w:pPr>
      <w:r w:rsidRPr="004F53F2">
        <w:rPr>
          <w:rFonts w:cs="David" w:hint="cs"/>
          <w:u w:val="single"/>
          <w:rtl/>
        </w:rPr>
        <w:t>ארבל אסטרחן:</w:t>
      </w:r>
    </w:p>
    <w:p w14:paraId="576A0A0C" w14:textId="77777777" w:rsidR="00116809" w:rsidRPr="00DB6A29" w:rsidRDefault="00116809" w:rsidP="00116809">
      <w:pPr>
        <w:bidi/>
        <w:rPr>
          <w:rFonts w:cs="David" w:hint="cs"/>
          <w:rtl/>
        </w:rPr>
      </w:pPr>
    </w:p>
    <w:p w14:paraId="1A105949" w14:textId="77777777" w:rsidR="00116809" w:rsidRDefault="00116809" w:rsidP="00116809">
      <w:pPr>
        <w:bidi/>
        <w:jc w:val="both"/>
        <w:rPr>
          <w:rFonts w:cs="David" w:hint="cs"/>
          <w:rtl/>
        </w:rPr>
      </w:pPr>
      <w:r w:rsidRPr="00DB6A29">
        <w:rPr>
          <w:rFonts w:cs="David" w:hint="cs"/>
          <w:rtl/>
        </w:rPr>
        <w:tab/>
        <w:t xml:space="preserve"> </w:t>
      </w:r>
      <w:r>
        <w:rPr>
          <w:rFonts w:cs="David" w:hint="cs"/>
          <w:rtl/>
        </w:rPr>
        <w:t xml:space="preserve"> האם צריך את שתי המילים "קימה" ו"עמידה"? אני חושבת שמספיק לכתוב "קימה".</w:t>
      </w:r>
    </w:p>
    <w:p w14:paraId="003E00B8" w14:textId="77777777" w:rsidR="00116809" w:rsidRDefault="00116809" w:rsidP="00116809">
      <w:pPr>
        <w:bidi/>
        <w:jc w:val="both"/>
        <w:rPr>
          <w:rFonts w:cs="David" w:hint="cs"/>
          <w:rtl/>
        </w:rPr>
      </w:pPr>
    </w:p>
    <w:p w14:paraId="65AE32FC" w14:textId="77777777" w:rsidR="00116809" w:rsidRDefault="00116809" w:rsidP="00116809">
      <w:pPr>
        <w:bidi/>
        <w:jc w:val="both"/>
        <w:rPr>
          <w:rFonts w:cs="David" w:hint="cs"/>
          <w:rtl/>
        </w:rPr>
      </w:pPr>
      <w:r>
        <w:rPr>
          <w:rFonts w:cs="David" w:hint="cs"/>
          <w:u w:val="single"/>
          <w:rtl/>
        </w:rPr>
        <w:t>תמי כנפו:</w:t>
      </w:r>
    </w:p>
    <w:p w14:paraId="66E6EAD4" w14:textId="77777777" w:rsidR="00116809" w:rsidRDefault="00116809" w:rsidP="00116809">
      <w:pPr>
        <w:bidi/>
        <w:jc w:val="both"/>
        <w:rPr>
          <w:rFonts w:cs="David" w:hint="cs"/>
          <w:rtl/>
        </w:rPr>
      </w:pPr>
    </w:p>
    <w:p w14:paraId="43CBA3DA" w14:textId="77777777" w:rsidR="00116809" w:rsidRDefault="00116809" w:rsidP="00116809">
      <w:pPr>
        <w:bidi/>
        <w:jc w:val="both"/>
        <w:rPr>
          <w:rFonts w:cs="David" w:hint="cs"/>
          <w:rtl/>
        </w:rPr>
      </w:pPr>
      <w:r>
        <w:rPr>
          <w:rFonts w:cs="David" w:hint="cs"/>
          <w:rtl/>
        </w:rPr>
        <w:tab/>
        <w:t xml:space="preserve">נכון. אם קמים, אז עומדים. </w:t>
      </w:r>
    </w:p>
    <w:p w14:paraId="7659BE0E" w14:textId="77777777" w:rsidR="00116809" w:rsidRDefault="00116809" w:rsidP="00116809">
      <w:pPr>
        <w:bidi/>
        <w:jc w:val="both"/>
        <w:rPr>
          <w:rFonts w:cs="David" w:hint="cs"/>
          <w:rtl/>
        </w:rPr>
      </w:pPr>
    </w:p>
    <w:p w14:paraId="6BDD1372" w14:textId="77777777" w:rsidR="00116809" w:rsidRPr="004F53F2" w:rsidRDefault="00116809" w:rsidP="00116809">
      <w:pPr>
        <w:bidi/>
        <w:rPr>
          <w:rFonts w:cs="David" w:hint="cs"/>
          <w:u w:val="single"/>
          <w:rtl/>
        </w:rPr>
      </w:pPr>
      <w:r w:rsidRPr="004F53F2">
        <w:rPr>
          <w:rFonts w:cs="David" w:hint="cs"/>
          <w:u w:val="single"/>
          <w:rtl/>
        </w:rPr>
        <w:t>היו"ר יריב לוין:</w:t>
      </w:r>
    </w:p>
    <w:p w14:paraId="1B400011" w14:textId="77777777" w:rsidR="00116809" w:rsidRPr="00DB6A29" w:rsidRDefault="00116809" w:rsidP="00116809">
      <w:pPr>
        <w:bidi/>
        <w:rPr>
          <w:rFonts w:cs="David" w:hint="cs"/>
          <w:rtl/>
        </w:rPr>
      </w:pPr>
    </w:p>
    <w:p w14:paraId="014F4533" w14:textId="77777777" w:rsidR="00116809" w:rsidRDefault="00116809" w:rsidP="00116809">
      <w:pPr>
        <w:bidi/>
        <w:jc w:val="both"/>
        <w:rPr>
          <w:rFonts w:cs="David" w:hint="cs"/>
          <w:rtl/>
        </w:rPr>
      </w:pPr>
      <w:r w:rsidRPr="00DB6A29">
        <w:rPr>
          <w:rFonts w:cs="David" w:hint="cs"/>
          <w:rtl/>
        </w:rPr>
        <w:tab/>
      </w:r>
      <w:r>
        <w:rPr>
          <w:rFonts w:cs="David" w:hint="cs"/>
          <w:rtl/>
        </w:rPr>
        <w:t xml:space="preserve"> זה לא משנה, זה עניין ניסוחי לחלוטין. </w:t>
      </w:r>
    </w:p>
    <w:p w14:paraId="591E71C5" w14:textId="77777777" w:rsidR="00116809" w:rsidRDefault="00116809" w:rsidP="00116809">
      <w:pPr>
        <w:bidi/>
        <w:jc w:val="both"/>
        <w:rPr>
          <w:rFonts w:cs="David" w:hint="cs"/>
          <w:rtl/>
        </w:rPr>
      </w:pPr>
    </w:p>
    <w:p w14:paraId="7FFF6DE7" w14:textId="77777777" w:rsidR="00116809" w:rsidRPr="004F53F2" w:rsidRDefault="00116809" w:rsidP="00116809">
      <w:pPr>
        <w:bidi/>
        <w:rPr>
          <w:rFonts w:cs="David" w:hint="cs"/>
          <w:u w:val="single"/>
          <w:rtl/>
        </w:rPr>
      </w:pPr>
      <w:r w:rsidRPr="004F53F2">
        <w:rPr>
          <w:rFonts w:cs="David" w:hint="cs"/>
          <w:u w:val="single"/>
          <w:rtl/>
        </w:rPr>
        <w:t>יעל סלנט:</w:t>
      </w:r>
    </w:p>
    <w:p w14:paraId="05282C56" w14:textId="77777777" w:rsidR="00116809" w:rsidRPr="00DB6A29" w:rsidRDefault="00116809" w:rsidP="00116809">
      <w:pPr>
        <w:bidi/>
        <w:rPr>
          <w:rFonts w:cs="David" w:hint="cs"/>
          <w:rtl/>
        </w:rPr>
      </w:pPr>
    </w:p>
    <w:p w14:paraId="713984A1" w14:textId="77777777" w:rsidR="00116809" w:rsidRDefault="00116809" w:rsidP="00116809">
      <w:pPr>
        <w:bidi/>
        <w:jc w:val="both"/>
        <w:rPr>
          <w:rFonts w:cs="David" w:hint="cs"/>
          <w:rtl/>
        </w:rPr>
      </w:pPr>
      <w:r w:rsidRPr="00DB6A29">
        <w:rPr>
          <w:rFonts w:cs="David" w:hint="cs"/>
          <w:rtl/>
        </w:rPr>
        <w:tab/>
      </w:r>
      <w:r>
        <w:rPr>
          <w:rFonts w:cs="David" w:hint="cs"/>
          <w:rtl/>
        </w:rPr>
        <w:t xml:space="preserve"> סעיף (ח)(2): "בישיבת הכנסת שבה נוכח נשיא המדינה, יכריז מזכיר הכנסת, לפני היכנס הנשיא לתאו באולם המליאה, לפני עלותו לדוכן ולפני צאתו: 'כבוד הנשיא', וחברי הכנסת יקומו ויעמדו". גם זו החלטה של ועדת הכנסת. </w:t>
      </w:r>
    </w:p>
    <w:p w14:paraId="46A206D4" w14:textId="77777777" w:rsidR="00116809" w:rsidRDefault="00116809" w:rsidP="00116809">
      <w:pPr>
        <w:bidi/>
        <w:jc w:val="both"/>
        <w:rPr>
          <w:rFonts w:cs="David" w:hint="cs"/>
          <w:rtl/>
        </w:rPr>
      </w:pPr>
    </w:p>
    <w:p w14:paraId="50ECD40C" w14:textId="77777777" w:rsidR="00116809" w:rsidRPr="004F53F2" w:rsidRDefault="00116809" w:rsidP="00116809">
      <w:pPr>
        <w:bidi/>
        <w:rPr>
          <w:rFonts w:cs="David" w:hint="cs"/>
          <w:u w:val="single"/>
          <w:rtl/>
        </w:rPr>
      </w:pPr>
      <w:r w:rsidRPr="004F53F2">
        <w:rPr>
          <w:rFonts w:cs="David" w:hint="cs"/>
          <w:u w:val="single"/>
          <w:rtl/>
        </w:rPr>
        <w:t>היו"ר יריב לוין:</w:t>
      </w:r>
    </w:p>
    <w:p w14:paraId="288FB2D1" w14:textId="77777777" w:rsidR="00116809" w:rsidRPr="00DB6A29" w:rsidRDefault="00116809" w:rsidP="00116809">
      <w:pPr>
        <w:bidi/>
        <w:rPr>
          <w:rFonts w:cs="David" w:hint="cs"/>
          <w:rtl/>
        </w:rPr>
      </w:pPr>
    </w:p>
    <w:p w14:paraId="2BCBC954" w14:textId="77777777" w:rsidR="00116809" w:rsidRDefault="00116809" w:rsidP="00116809">
      <w:pPr>
        <w:bidi/>
        <w:jc w:val="both"/>
        <w:rPr>
          <w:rFonts w:cs="David" w:hint="cs"/>
          <w:rtl/>
        </w:rPr>
      </w:pPr>
      <w:r w:rsidRPr="00DB6A29">
        <w:rPr>
          <w:rFonts w:cs="David" w:hint="cs"/>
          <w:rtl/>
        </w:rPr>
        <w:tab/>
      </w:r>
      <w:r>
        <w:rPr>
          <w:rFonts w:cs="David" w:hint="cs"/>
          <w:rtl/>
        </w:rPr>
        <w:t xml:space="preserve"> בסדר גמור. </w:t>
      </w:r>
    </w:p>
    <w:p w14:paraId="43F76758" w14:textId="77777777" w:rsidR="00116809" w:rsidRDefault="00116809" w:rsidP="00116809">
      <w:pPr>
        <w:bidi/>
        <w:jc w:val="both"/>
        <w:rPr>
          <w:rFonts w:cs="David" w:hint="cs"/>
          <w:rtl/>
        </w:rPr>
      </w:pPr>
    </w:p>
    <w:p w14:paraId="05446DEB" w14:textId="77777777" w:rsidR="00116809" w:rsidRPr="004F53F2" w:rsidRDefault="00116809" w:rsidP="00116809">
      <w:pPr>
        <w:bidi/>
        <w:rPr>
          <w:rFonts w:cs="David" w:hint="cs"/>
          <w:u w:val="single"/>
          <w:rtl/>
        </w:rPr>
      </w:pPr>
      <w:r w:rsidRPr="004F53F2">
        <w:rPr>
          <w:rFonts w:cs="David" w:hint="cs"/>
          <w:u w:val="single"/>
          <w:rtl/>
        </w:rPr>
        <w:t>ארבל אסטרחן:</w:t>
      </w:r>
    </w:p>
    <w:p w14:paraId="2D3986C5" w14:textId="77777777" w:rsidR="00116809" w:rsidRPr="00DB6A29" w:rsidRDefault="00116809" w:rsidP="00116809">
      <w:pPr>
        <w:bidi/>
        <w:rPr>
          <w:rFonts w:cs="David" w:hint="cs"/>
          <w:rtl/>
        </w:rPr>
      </w:pPr>
    </w:p>
    <w:p w14:paraId="12F40877" w14:textId="77777777" w:rsidR="00116809" w:rsidRDefault="00116809" w:rsidP="00116809">
      <w:pPr>
        <w:bidi/>
        <w:jc w:val="both"/>
        <w:rPr>
          <w:rFonts w:cs="David" w:hint="cs"/>
          <w:rtl/>
        </w:rPr>
      </w:pPr>
      <w:r w:rsidRPr="00DB6A29">
        <w:rPr>
          <w:rFonts w:cs="David" w:hint="cs"/>
          <w:rtl/>
        </w:rPr>
        <w:tab/>
        <w:t xml:space="preserve"> </w:t>
      </w:r>
      <w:r>
        <w:rPr>
          <w:rFonts w:cs="David" w:hint="cs"/>
          <w:rtl/>
        </w:rPr>
        <w:t xml:space="preserve"> שוב, נבחן את הביטוי "קימה ועמידה".</w:t>
      </w:r>
    </w:p>
    <w:p w14:paraId="36F568FD" w14:textId="77777777" w:rsidR="00116809" w:rsidRDefault="00116809" w:rsidP="00116809">
      <w:pPr>
        <w:bidi/>
        <w:jc w:val="both"/>
        <w:rPr>
          <w:rFonts w:cs="David" w:hint="cs"/>
          <w:rtl/>
        </w:rPr>
      </w:pPr>
    </w:p>
    <w:p w14:paraId="7FC98EBE" w14:textId="77777777" w:rsidR="00116809" w:rsidRPr="004F53F2" w:rsidRDefault="00116809" w:rsidP="00116809">
      <w:pPr>
        <w:bidi/>
        <w:rPr>
          <w:rFonts w:cs="David" w:hint="cs"/>
          <w:u w:val="single"/>
          <w:rtl/>
        </w:rPr>
      </w:pPr>
      <w:r w:rsidRPr="004F53F2">
        <w:rPr>
          <w:rFonts w:cs="David" w:hint="cs"/>
          <w:u w:val="single"/>
          <w:rtl/>
        </w:rPr>
        <w:t>יעל סלנט:</w:t>
      </w:r>
    </w:p>
    <w:p w14:paraId="7276113F" w14:textId="77777777" w:rsidR="00116809" w:rsidRPr="00DB6A29" w:rsidRDefault="00116809" w:rsidP="00116809">
      <w:pPr>
        <w:bidi/>
        <w:rPr>
          <w:rFonts w:cs="David" w:hint="cs"/>
          <w:rtl/>
        </w:rPr>
      </w:pPr>
    </w:p>
    <w:p w14:paraId="36809267" w14:textId="77777777" w:rsidR="00116809" w:rsidRDefault="00116809" w:rsidP="00116809">
      <w:pPr>
        <w:bidi/>
        <w:jc w:val="both"/>
        <w:rPr>
          <w:rFonts w:cs="David" w:hint="cs"/>
          <w:rtl/>
        </w:rPr>
      </w:pPr>
      <w:r w:rsidRPr="00DB6A29">
        <w:rPr>
          <w:rFonts w:cs="David" w:hint="cs"/>
          <w:rtl/>
        </w:rPr>
        <w:tab/>
      </w:r>
      <w:r>
        <w:rPr>
          <w:rFonts w:cs="David" w:hint="cs"/>
          <w:rtl/>
        </w:rPr>
        <w:t xml:space="preserve"> סעיף (ט): "חבר הכנסת שמכשיר הרדיו-טלפון-נייד או מכשיר הזימונית שברשותו מרעיש, או שהוא משוחח במכשיר רדיו-טלפון-נייד, יוציאו היושב-ראש מהישיבה". זו הוראה שקיימת היום בסעיף 71(ב). צריך לשים לב שהאיסור פה הוא גורף וקטגורי, היינו לא משאיר שיקול דעת. </w:t>
      </w:r>
    </w:p>
    <w:p w14:paraId="7D7D3E46" w14:textId="77777777" w:rsidR="00116809" w:rsidRDefault="00116809" w:rsidP="00116809">
      <w:pPr>
        <w:bidi/>
        <w:jc w:val="both"/>
        <w:rPr>
          <w:rFonts w:cs="David" w:hint="cs"/>
          <w:rtl/>
        </w:rPr>
      </w:pPr>
    </w:p>
    <w:p w14:paraId="48CB00DC" w14:textId="77777777" w:rsidR="00116809" w:rsidRPr="004F53F2" w:rsidRDefault="00116809" w:rsidP="00116809">
      <w:pPr>
        <w:bidi/>
        <w:rPr>
          <w:rFonts w:cs="David" w:hint="cs"/>
          <w:u w:val="single"/>
          <w:rtl/>
        </w:rPr>
      </w:pPr>
      <w:r w:rsidRPr="004F53F2">
        <w:rPr>
          <w:rFonts w:cs="David" w:hint="cs"/>
          <w:u w:val="single"/>
          <w:rtl/>
        </w:rPr>
        <w:t>היו"ר יריב לוין:</w:t>
      </w:r>
    </w:p>
    <w:p w14:paraId="2EECD476" w14:textId="77777777" w:rsidR="00116809" w:rsidRPr="00DB6A29" w:rsidRDefault="00116809" w:rsidP="00116809">
      <w:pPr>
        <w:bidi/>
        <w:rPr>
          <w:rFonts w:cs="David" w:hint="cs"/>
          <w:rtl/>
        </w:rPr>
      </w:pPr>
    </w:p>
    <w:p w14:paraId="4E9F72DB" w14:textId="77777777" w:rsidR="00116809" w:rsidRDefault="00116809" w:rsidP="00116809">
      <w:pPr>
        <w:bidi/>
        <w:jc w:val="both"/>
        <w:rPr>
          <w:rFonts w:cs="David" w:hint="cs"/>
          <w:rtl/>
        </w:rPr>
      </w:pPr>
      <w:r w:rsidRPr="00DB6A29">
        <w:rPr>
          <w:rFonts w:cs="David" w:hint="cs"/>
          <w:rtl/>
        </w:rPr>
        <w:tab/>
      </w:r>
      <w:r>
        <w:rPr>
          <w:rFonts w:cs="David" w:hint="cs"/>
          <w:rtl/>
        </w:rPr>
        <w:t xml:space="preserve"> המונח "רדיו-טלפון-נייד" מוגדר כך בחוק?</w:t>
      </w:r>
    </w:p>
    <w:p w14:paraId="56061A0B" w14:textId="77777777" w:rsidR="00116809" w:rsidRDefault="00116809" w:rsidP="00116809">
      <w:pPr>
        <w:bidi/>
        <w:jc w:val="both"/>
        <w:rPr>
          <w:rFonts w:cs="David" w:hint="cs"/>
          <w:rtl/>
        </w:rPr>
      </w:pPr>
    </w:p>
    <w:p w14:paraId="4321F3B5" w14:textId="77777777" w:rsidR="00116809" w:rsidRPr="004F53F2" w:rsidRDefault="00116809" w:rsidP="00116809">
      <w:pPr>
        <w:bidi/>
        <w:rPr>
          <w:rFonts w:cs="David" w:hint="cs"/>
          <w:u w:val="single"/>
          <w:rtl/>
        </w:rPr>
      </w:pPr>
      <w:r w:rsidRPr="004F53F2">
        <w:rPr>
          <w:rFonts w:cs="David" w:hint="cs"/>
          <w:u w:val="single"/>
          <w:rtl/>
        </w:rPr>
        <w:t>יעל סלנט:</w:t>
      </w:r>
    </w:p>
    <w:p w14:paraId="088F4D2F" w14:textId="77777777" w:rsidR="00116809" w:rsidRPr="00DB6A29" w:rsidRDefault="00116809" w:rsidP="00116809">
      <w:pPr>
        <w:bidi/>
        <w:rPr>
          <w:rFonts w:cs="David" w:hint="cs"/>
          <w:rtl/>
        </w:rPr>
      </w:pPr>
    </w:p>
    <w:p w14:paraId="7C90C329" w14:textId="77777777" w:rsidR="00116809" w:rsidRDefault="00116809" w:rsidP="00116809">
      <w:pPr>
        <w:bidi/>
        <w:jc w:val="both"/>
        <w:rPr>
          <w:rFonts w:cs="David" w:hint="cs"/>
          <w:rtl/>
        </w:rPr>
      </w:pPr>
      <w:r w:rsidRPr="00DB6A29">
        <w:rPr>
          <w:rFonts w:cs="David" w:hint="cs"/>
          <w:rtl/>
        </w:rPr>
        <w:tab/>
      </w:r>
      <w:r>
        <w:rPr>
          <w:rFonts w:cs="David" w:hint="cs"/>
          <w:rtl/>
        </w:rPr>
        <w:t xml:space="preserve"> כן. </w:t>
      </w:r>
    </w:p>
    <w:p w14:paraId="589BF9D9" w14:textId="77777777" w:rsidR="00116809" w:rsidRDefault="00116809" w:rsidP="00116809">
      <w:pPr>
        <w:bidi/>
        <w:jc w:val="both"/>
        <w:rPr>
          <w:rFonts w:cs="David" w:hint="cs"/>
          <w:rtl/>
        </w:rPr>
      </w:pPr>
    </w:p>
    <w:p w14:paraId="72CCE0B5" w14:textId="77777777" w:rsidR="00116809" w:rsidRPr="004F53F2" w:rsidRDefault="00116809" w:rsidP="00116809">
      <w:pPr>
        <w:bidi/>
        <w:rPr>
          <w:rFonts w:cs="David" w:hint="cs"/>
          <w:u w:val="single"/>
          <w:rtl/>
        </w:rPr>
      </w:pPr>
      <w:r w:rsidRPr="004F53F2">
        <w:rPr>
          <w:rFonts w:cs="David" w:hint="cs"/>
          <w:u w:val="single"/>
          <w:rtl/>
        </w:rPr>
        <w:t>היו"ר יריב לוין:</w:t>
      </w:r>
    </w:p>
    <w:p w14:paraId="38D568A7" w14:textId="77777777" w:rsidR="00116809" w:rsidRPr="00DB6A29" w:rsidRDefault="00116809" w:rsidP="00116809">
      <w:pPr>
        <w:bidi/>
        <w:rPr>
          <w:rFonts w:cs="David" w:hint="cs"/>
          <w:rtl/>
        </w:rPr>
      </w:pPr>
    </w:p>
    <w:p w14:paraId="6E1CB3E5" w14:textId="77777777" w:rsidR="00116809" w:rsidRDefault="00116809" w:rsidP="00116809">
      <w:pPr>
        <w:bidi/>
        <w:jc w:val="both"/>
        <w:rPr>
          <w:rFonts w:cs="David" w:hint="cs"/>
          <w:rtl/>
        </w:rPr>
      </w:pPr>
      <w:r w:rsidRPr="00DB6A29">
        <w:rPr>
          <w:rFonts w:cs="David" w:hint="cs"/>
          <w:rtl/>
        </w:rPr>
        <w:tab/>
      </w:r>
      <w:r>
        <w:rPr>
          <w:rFonts w:cs="David" w:hint="cs"/>
          <w:rtl/>
        </w:rPr>
        <w:t xml:space="preserve"> האם אנחנו מחריגים את החלק האחורי של המליאה?</w:t>
      </w:r>
    </w:p>
    <w:p w14:paraId="5E2E413D" w14:textId="77777777" w:rsidR="00116809" w:rsidRDefault="00116809" w:rsidP="00116809">
      <w:pPr>
        <w:bidi/>
        <w:jc w:val="both"/>
        <w:rPr>
          <w:rFonts w:cs="David" w:hint="cs"/>
          <w:rtl/>
        </w:rPr>
      </w:pPr>
    </w:p>
    <w:p w14:paraId="2F89B47A" w14:textId="77777777" w:rsidR="00116809" w:rsidRPr="004F53F2" w:rsidRDefault="00116809" w:rsidP="00116809">
      <w:pPr>
        <w:bidi/>
        <w:rPr>
          <w:rFonts w:cs="David" w:hint="cs"/>
          <w:u w:val="single"/>
          <w:rtl/>
        </w:rPr>
      </w:pPr>
      <w:r w:rsidRPr="004F53F2">
        <w:rPr>
          <w:rFonts w:cs="David" w:hint="cs"/>
          <w:u w:val="single"/>
          <w:rtl/>
        </w:rPr>
        <w:t>ארבל אסטרחן:</w:t>
      </w:r>
    </w:p>
    <w:p w14:paraId="50DD74B3" w14:textId="77777777" w:rsidR="00116809" w:rsidRPr="00DB6A29" w:rsidRDefault="00116809" w:rsidP="00116809">
      <w:pPr>
        <w:bidi/>
        <w:rPr>
          <w:rFonts w:cs="David" w:hint="cs"/>
          <w:rtl/>
        </w:rPr>
      </w:pPr>
    </w:p>
    <w:p w14:paraId="5AD2E2B3" w14:textId="77777777" w:rsidR="00116809" w:rsidRDefault="00116809" w:rsidP="00116809">
      <w:pPr>
        <w:bidi/>
        <w:jc w:val="both"/>
        <w:rPr>
          <w:rFonts w:cs="David" w:hint="cs"/>
          <w:rtl/>
        </w:rPr>
      </w:pPr>
      <w:r w:rsidRPr="00DB6A29">
        <w:rPr>
          <w:rFonts w:cs="David" w:hint="cs"/>
          <w:rtl/>
        </w:rPr>
        <w:tab/>
        <w:t xml:space="preserve"> </w:t>
      </w:r>
      <w:r>
        <w:rPr>
          <w:rFonts w:cs="David" w:hint="cs"/>
          <w:rtl/>
        </w:rPr>
        <w:t xml:space="preserve"> ברור, שם מותר לדבר.  </w:t>
      </w:r>
    </w:p>
    <w:p w14:paraId="674FC78A" w14:textId="77777777" w:rsidR="00116809" w:rsidRDefault="00116809" w:rsidP="00116809">
      <w:pPr>
        <w:bidi/>
        <w:jc w:val="both"/>
        <w:rPr>
          <w:rFonts w:cs="David" w:hint="cs"/>
          <w:rtl/>
        </w:rPr>
      </w:pPr>
    </w:p>
    <w:p w14:paraId="7AA6E327" w14:textId="77777777" w:rsidR="00116809" w:rsidRPr="004F53F2" w:rsidRDefault="00116809" w:rsidP="00116809">
      <w:pPr>
        <w:bidi/>
        <w:rPr>
          <w:rFonts w:cs="David" w:hint="cs"/>
          <w:u w:val="single"/>
          <w:rtl/>
        </w:rPr>
      </w:pPr>
      <w:r w:rsidRPr="004F53F2">
        <w:rPr>
          <w:rFonts w:cs="David" w:hint="cs"/>
          <w:u w:val="single"/>
          <w:rtl/>
        </w:rPr>
        <w:t>היו"ר יריב לוין:</w:t>
      </w:r>
    </w:p>
    <w:p w14:paraId="6F655031" w14:textId="77777777" w:rsidR="00116809" w:rsidRPr="00DB6A29" w:rsidRDefault="00116809" w:rsidP="00116809">
      <w:pPr>
        <w:bidi/>
        <w:rPr>
          <w:rFonts w:cs="David" w:hint="cs"/>
          <w:rtl/>
        </w:rPr>
      </w:pPr>
    </w:p>
    <w:p w14:paraId="1CC25FEA" w14:textId="77777777" w:rsidR="00116809" w:rsidRDefault="00116809" w:rsidP="00116809">
      <w:pPr>
        <w:bidi/>
        <w:jc w:val="both"/>
        <w:rPr>
          <w:rFonts w:cs="David" w:hint="cs"/>
          <w:rtl/>
        </w:rPr>
      </w:pPr>
      <w:r w:rsidRPr="00DB6A29">
        <w:rPr>
          <w:rFonts w:cs="David" w:hint="cs"/>
          <w:rtl/>
        </w:rPr>
        <w:tab/>
      </w:r>
      <w:r>
        <w:rPr>
          <w:rFonts w:cs="David" w:hint="cs"/>
          <w:rtl/>
        </w:rPr>
        <w:t xml:space="preserve"> אני לא מדבר על ה"פרסה", אלא על מה שנקרא "תאי יועצים". שם נוהגים לדבר. </w:t>
      </w:r>
    </w:p>
    <w:p w14:paraId="67E64E13" w14:textId="77777777" w:rsidR="00116809" w:rsidRDefault="00116809" w:rsidP="00116809">
      <w:pPr>
        <w:bidi/>
        <w:jc w:val="both"/>
        <w:rPr>
          <w:rFonts w:cs="David" w:hint="cs"/>
          <w:rtl/>
        </w:rPr>
      </w:pPr>
    </w:p>
    <w:p w14:paraId="094E2657" w14:textId="77777777" w:rsidR="00116809" w:rsidRPr="004F53F2" w:rsidRDefault="00116809" w:rsidP="00116809">
      <w:pPr>
        <w:bidi/>
        <w:rPr>
          <w:rFonts w:cs="David" w:hint="cs"/>
          <w:u w:val="single"/>
          <w:rtl/>
        </w:rPr>
      </w:pPr>
      <w:r w:rsidRPr="004F53F2">
        <w:rPr>
          <w:rFonts w:cs="David" w:hint="cs"/>
          <w:u w:val="single"/>
          <w:rtl/>
        </w:rPr>
        <w:t>ארבל אסטרחן:</w:t>
      </w:r>
    </w:p>
    <w:p w14:paraId="16219F9D" w14:textId="77777777" w:rsidR="00116809" w:rsidRPr="00DB6A29" w:rsidRDefault="00116809" w:rsidP="00116809">
      <w:pPr>
        <w:bidi/>
        <w:rPr>
          <w:rFonts w:cs="David" w:hint="cs"/>
          <w:rtl/>
        </w:rPr>
      </w:pPr>
    </w:p>
    <w:p w14:paraId="22F512DE" w14:textId="77777777" w:rsidR="00116809" w:rsidRDefault="00116809" w:rsidP="00116809">
      <w:pPr>
        <w:bidi/>
        <w:jc w:val="both"/>
        <w:rPr>
          <w:rFonts w:cs="David" w:hint="cs"/>
          <w:rtl/>
        </w:rPr>
      </w:pPr>
      <w:r w:rsidRPr="00DB6A29">
        <w:rPr>
          <w:rFonts w:cs="David" w:hint="cs"/>
          <w:rtl/>
        </w:rPr>
        <w:tab/>
        <w:t xml:space="preserve"> </w:t>
      </w:r>
      <w:r>
        <w:rPr>
          <w:rFonts w:cs="David" w:hint="cs"/>
          <w:rtl/>
        </w:rPr>
        <w:t xml:space="preserve"> אתה רוצה לאפשר שידברו שם?</w:t>
      </w:r>
    </w:p>
    <w:p w14:paraId="2EE19768" w14:textId="77777777" w:rsidR="00116809" w:rsidRDefault="00116809" w:rsidP="00116809">
      <w:pPr>
        <w:bidi/>
        <w:jc w:val="both"/>
        <w:rPr>
          <w:rFonts w:cs="David" w:hint="cs"/>
          <w:rtl/>
        </w:rPr>
      </w:pPr>
    </w:p>
    <w:p w14:paraId="1F7A3292" w14:textId="77777777" w:rsidR="00116809" w:rsidRPr="004F53F2" w:rsidRDefault="00116809" w:rsidP="00116809">
      <w:pPr>
        <w:bidi/>
        <w:rPr>
          <w:rFonts w:cs="David" w:hint="cs"/>
          <w:u w:val="single"/>
          <w:rtl/>
        </w:rPr>
      </w:pPr>
      <w:r w:rsidRPr="004F53F2">
        <w:rPr>
          <w:rFonts w:cs="David" w:hint="cs"/>
          <w:u w:val="single"/>
          <w:rtl/>
        </w:rPr>
        <w:t>היו"ר יריב לוין:</w:t>
      </w:r>
    </w:p>
    <w:p w14:paraId="2DF2D0F3" w14:textId="77777777" w:rsidR="00116809" w:rsidRPr="00DB6A29" w:rsidRDefault="00116809" w:rsidP="00116809">
      <w:pPr>
        <w:bidi/>
        <w:rPr>
          <w:rFonts w:cs="David" w:hint="cs"/>
          <w:rtl/>
        </w:rPr>
      </w:pPr>
    </w:p>
    <w:p w14:paraId="5746BFCF" w14:textId="77777777" w:rsidR="00116809" w:rsidRDefault="00116809" w:rsidP="00116809">
      <w:pPr>
        <w:bidi/>
        <w:jc w:val="both"/>
        <w:rPr>
          <w:rFonts w:cs="David" w:hint="cs"/>
          <w:rtl/>
        </w:rPr>
      </w:pPr>
      <w:r w:rsidRPr="00DB6A29">
        <w:rPr>
          <w:rFonts w:cs="David" w:hint="cs"/>
          <w:rtl/>
        </w:rPr>
        <w:tab/>
      </w:r>
      <w:r>
        <w:rPr>
          <w:rFonts w:cs="David" w:hint="cs"/>
          <w:rtl/>
        </w:rPr>
        <w:t xml:space="preserve"> לדעתי כן, כי זה מה שקורה בפועל. </w:t>
      </w:r>
    </w:p>
    <w:p w14:paraId="5039579E" w14:textId="77777777" w:rsidR="00116809" w:rsidRDefault="00116809" w:rsidP="00116809">
      <w:pPr>
        <w:bidi/>
        <w:jc w:val="both"/>
        <w:rPr>
          <w:rFonts w:cs="David" w:hint="cs"/>
          <w:rtl/>
        </w:rPr>
      </w:pPr>
    </w:p>
    <w:p w14:paraId="42E3260F" w14:textId="77777777" w:rsidR="00116809" w:rsidRDefault="00116809" w:rsidP="00116809">
      <w:pPr>
        <w:bidi/>
        <w:jc w:val="both"/>
        <w:rPr>
          <w:rFonts w:cs="David" w:hint="cs"/>
          <w:rtl/>
        </w:rPr>
      </w:pPr>
      <w:r>
        <w:rPr>
          <w:rFonts w:cs="David" w:hint="cs"/>
          <w:u w:val="single"/>
          <w:rtl/>
        </w:rPr>
        <w:t>מאיר נריה:</w:t>
      </w:r>
    </w:p>
    <w:p w14:paraId="1F37E93D" w14:textId="77777777" w:rsidR="00116809" w:rsidRDefault="00116809" w:rsidP="00116809">
      <w:pPr>
        <w:bidi/>
        <w:jc w:val="both"/>
        <w:rPr>
          <w:rFonts w:cs="David" w:hint="cs"/>
          <w:rtl/>
        </w:rPr>
      </w:pPr>
    </w:p>
    <w:p w14:paraId="3EFB9031" w14:textId="77777777" w:rsidR="00116809" w:rsidRDefault="00116809" w:rsidP="00116809">
      <w:pPr>
        <w:bidi/>
        <w:jc w:val="both"/>
        <w:rPr>
          <w:rFonts w:cs="David" w:hint="cs"/>
          <w:rtl/>
        </w:rPr>
      </w:pPr>
      <w:r>
        <w:rPr>
          <w:rFonts w:cs="David" w:hint="cs"/>
          <w:rtl/>
        </w:rPr>
        <w:tab/>
        <w:t xml:space="preserve">גם לחברי הכנסת או רק לצוות של הסיעות. </w:t>
      </w:r>
    </w:p>
    <w:p w14:paraId="53D78922" w14:textId="77777777" w:rsidR="00116809" w:rsidRDefault="00116809" w:rsidP="00116809">
      <w:pPr>
        <w:bidi/>
        <w:jc w:val="both"/>
        <w:rPr>
          <w:rFonts w:cs="David" w:hint="cs"/>
          <w:rtl/>
        </w:rPr>
      </w:pPr>
    </w:p>
    <w:p w14:paraId="0EB4B552" w14:textId="77777777" w:rsidR="00116809" w:rsidRPr="004F53F2" w:rsidRDefault="00116809" w:rsidP="00116809">
      <w:pPr>
        <w:bidi/>
        <w:rPr>
          <w:rFonts w:cs="David" w:hint="cs"/>
          <w:u w:val="single"/>
          <w:rtl/>
        </w:rPr>
      </w:pPr>
      <w:r w:rsidRPr="004F53F2">
        <w:rPr>
          <w:rFonts w:cs="David" w:hint="cs"/>
          <w:u w:val="single"/>
          <w:rtl/>
        </w:rPr>
        <w:t>היו"ר יריב לוין:</w:t>
      </w:r>
    </w:p>
    <w:p w14:paraId="459CC7B5" w14:textId="77777777" w:rsidR="00116809" w:rsidRPr="00DB6A29" w:rsidRDefault="00116809" w:rsidP="00116809">
      <w:pPr>
        <w:bidi/>
        <w:rPr>
          <w:rFonts w:cs="David" w:hint="cs"/>
          <w:rtl/>
        </w:rPr>
      </w:pPr>
    </w:p>
    <w:p w14:paraId="2AA63815" w14:textId="77777777" w:rsidR="00116809" w:rsidRDefault="00116809" w:rsidP="00116809">
      <w:pPr>
        <w:bidi/>
        <w:jc w:val="both"/>
        <w:rPr>
          <w:rFonts w:cs="David" w:hint="cs"/>
          <w:rtl/>
        </w:rPr>
      </w:pPr>
      <w:r w:rsidRPr="00DB6A29">
        <w:rPr>
          <w:rFonts w:cs="David" w:hint="cs"/>
          <w:rtl/>
        </w:rPr>
        <w:tab/>
      </w:r>
      <w:r>
        <w:rPr>
          <w:rFonts w:cs="David" w:hint="cs"/>
          <w:rtl/>
        </w:rPr>
        <w:t xml:space="preserve"> הכללים האלה מדברים על חברי הכנסת. </w:t>
      </w:r>
    </w:p>
    <w:p w14:paraId="45C2427D" w14:textId="77777777" w:rsidR="00116809" w:rsidRDefault="00116809" w:rsidP="00116809">
      <w:pPr>
        <w:bidi/>
        <w:jc w:val="both"/>
        <w:rPr>
          <w:rFonts w:cs="David" w:hint="cs"/>
          <w:rtl/>
        </w:rPr>
      </w:pPr>
    </w:p>
    <w:p w14:paraId="487D8C7A" w14:textId="77777777" w:rsidR="00116809" w:rsidRDefault="00116809" w:rsidP="00116809">
      <w:pPr>
        <w:bidi/>
        <w:jc w:val="both"/>
        <w:rPr>
          <w:rFonts w:cs="David" w:hint="cs"/>
          <w:rtl/>
        </w:rPr>
      </w:pPr>
      <w:r>
        <w:rPr>
          <w:rFonts w:cs="David" w:hint="cs"/>
          <w:u w:val="single"/>
          <w:rtl/>
        </w:rPr>
        <w:t>מאיר נריה:</w:t>
      </w:r>
    </w:p>
    <w:p w14:paraId="138300B6" w14:textId="77777777" w:rsidR="00116809" w:rsidRDefault="00116809" w:rsidP="00116809">
      <w:pPr>
        <w:bidi/>
        <w:jc w:val="both"/>
        <w:rPr>
          <w:rFonts w:cs="David" w:hint="cs"/>
          <w:rtl/>
        </w:rPr>
      </w:pPr>
    </w:p>
    <w:p w14:paraId="23BEF82C" w14:textId="77777777" w:rsidR="00116809" w:rsidRDefault="00116809" w:rsidP="00116809">
      <w:pPr>
        <w:bidi/>
        <w:jc w:val="both"/>
        <w:rPr>
          <w:rFonts w:cs="David" w:hint="cs"/>
          <w:rtl/>
        </w:rPr>
      </w:pPr>
      <w:r>
        <w:rPr>
          <w:rFonts w:cs="David" w:hint="cs"/>
          <w:rtl/>
        </w:rPr>
        <w:tab/>
        <w:t xml:space="preserve">אז חבר הכנסת יכול לשבת שם ולדבר וזה לא מפריע, ואם הצוות של הסיעה עושה גיוס מתוך המליאה ורוצה לראות בעין מי נמצא ומי לא </w:t>
      </w:r>
      <w:r>
        <w:rPr>
          <w:rFonts w:cs="David"/>
          <w:rtl/>
        </w:rPr>
        <w:t>–</w:t>
      </w:r>
      <w:r>
        <w:rPr>
          <w:rFonts w:cs="David" w:hint="cs"/>
          <w:rtl/>
        </w:rPr>
        <w:t xml:space="preserve"> הוא צריך לרוץ החוצה כל פעם, פנימה והחוצה? אני מניח שהקול שלי לא יותר רע מהקול שלך. </w:t>
      </w:r>
    </w:p>
    <w:p w14:paraId="70437058" w14:textId="77777777" w:rsidR="00116809" w:rsidRDefault="00116809" w:rsidP="00116809">
      <w:pPr>
        <w:bidi/>
        <w:jc w:val="both"/>
        <w:rPr>
          <w:rFonts w:cs="David" w:hint="cs"/>
          <w:rtl/>
        </w:rPr>
      </w:pPr>
    </w:p>
    <w:p w14:paraId="6639E14B" w14:textId="77777777" w:rsidR="00116809" w:rsidRPr="004F53F2" w:rsidRDefault="00116809" w:rsidP="00116809">
      <w:pPr>
        <w:bidi/>
        <w:rPr>
          <w:rFonts w:cs="David" w:hint="cs"/>
          <w:u w:val="single"/>
          <w:rtl/>
        </w:rPr>
      </w:pPr>
      <w:r w:rsidRPr="004F53F2">
        <w:rPr>
          <w:rFonts w:cs="David" w:hint="cs"/>
          <w:u w:val="single"/>
          <w:rtl/>
        </w:rPr>
        <w:t>היו"ר יריב לוין:</w:t>
      </w:r>
    </w:p>
    <w:p w14:paraId="5584E7DD" w14:textId="77777777" w:rsidR="00116809" w:rsidRPr="00DB6A29" w:rsidRDefault="00116809" w:rsidP="00116809">
      <w:pPr>
        <w:bidi/>
        <w:rPr>
          <w:rFonts w:cs="David" w:hint="cs"/>
          <w:rtl/>
        </w:rPr>
      </w:pPr>
    </w:p>
    <w:p w14:paraId="66BFFF85" w14:textId="77777777" w:rsidR="00116809" w:rsidRDefault="00116809" w:rsidP="00116809">
      <w:pPr>
        <w:bidi/>
        <w:jc w:val="both"/>
        <w:rPr>
          <w:rFonts w:cs="David" w:hint="cs"/>
          <w:rtl/>
        </w:rPr>
      </w:pPr>
      <w:r w:rsidRPr="00DB6A29">
        <w:rPr>
          <w:rFonts w:cs="David" w:hint="cs"/>
          <w:rtl/>
        </w:rPr>
        <w:tab/>
      </w:r>
      <w:r>
        <w:rPr>
          <w:rFonts w:cs="David" w:hint="cs"/>
          <w:rtl/>
        </w:rPr>
        <w:t xml:space="preserve"> אני מסכים איתך. השאלה היא איך זה יעבוד. האם אתם רוצים להשאיר את זה כאיסור גורף?</w:t>
      </w:r>
    </w:p>
    <w:p w14:paraId="6EBA8348" w14:textId="77777777" w:rsidR="00116809" w:rsidRDefault="00116809" w:rsidP="00116809">
      <w:pPr>
        <w:bidi/>
        <w:jc w:val="both"/>
        <w:rPr>
          <w:rFonts w:cs="David" w:hint="cs"/>
          <w:rtl/>
        </w:rPr>
      </w:pPr>
    </w:p>
    <w:p w14:paraId="044B4590" w14:textId="77777777" w:rsidR="00116809" w:rsidRPr="004F53F2" w:rsidRDefault="00116809" w:rsidP="00116809">
      <w:pPr>
        <w:bidi/>
        <w:rPr>
          <w:rFonts w:cs="David" w:hint="cs"/>
          <w:u w:val="single"/>
          <w:rtl/>
        </w:rPr>
      </w:pPr>
      <w:r w:rsidRPr="004F53F2">
        <w:rPr>
          <w:rFonts w:cs="David" w:hint="cs"/>
          <w:u w:val="single"/>
          <w:rtl/>
        </w:rPr>
        <w:t>ארבל אסטרחן:</w:t>
      </w:r>
    </w:p>
    <w:p w14:paraId="56B86813" w14:textId="77777777" w:rsidR="00116809" w:rsidRPr="00DB6A29" w:rsidRDefault="00116809" w:rsidP="00116809">
      <w:pPr>
        <w:bidi/>
        <w:rPr>
          <w:rFonts w:cs="David" w:hint="cs"/>
          <w:rtl/>
        </w:rPr>
      </w:pPr>
    </w:p>
    <w:p w14:paraId="7B7D74AB" w14:textId="77777777" w:rsidR="00116809" w:rsidRDefault="00116809" w:rsidP="00116809">
      <w:pPr>
        <w:bidi/>
        <w:jc w:val="both"/>
        <w:rPr>
          <w:rFonts w:cs="David" w:hint="cs"/>
          <w:rtl/>
        </w:rPr>
      </w:pPr>
      <w:r w:rsidRPr="00DB6A29">
        <w:rPr>
          <w:rFonts w:cs="David" w:hint="cs"/>
          <w:rtl/>
        </w:rPr>
        <w:tab/>
        <w:t xml:space="preserve"> </w:t>
      </w:r>
      <w:r>
        <w:rPr>
          <w:rFonts w:cs="David" w:hint="cs"/>
          <w:rtl/>
        </w:rPr>
        <w:t xml:space="preserve"> בזמנו עשו את זה. הטלפונים היו מצלצלים כל הזמן ורצו להפסיק את זה באופן מוחלט. דרך אגב, קבעו הוראה כזאת גם לגבי הוועדות. לומר שזה הדבר הכי חמור? כלומר בדברים אחרים יש שיקול דעת ופה חייבים להוציא. </w:t>
      </w:r>
    </w:p>
    <w:p w14:paraId="16F1C72C" w14:textId="77777777" w:rsidR="00116809" w:rsidRDefault="00116809" w:rsidP="00116809">
      <w:pPr>
        <w:bidi/>
        <w:jc w:val="both"/>
        <w:rPr>
          <w:rFonts w:cs="David" w:hint="cs"/>
          <w:rtl/>
        </w:rPr>
      </w:pPr>
    </w:p>
    <w:p w14:paraId="5472B0FC" w14:textId="77777777" w:rsidR="00116809" w:rsidRPr="004F53F2" w:rsidRDefault="00116809" w:rsidP="00116809">
      <w:pPr>
        <w:bidi/>
        <w:rPr>
          <w:rFonts w:cs="David" w:hint="cs"/>
          <w:u w:val="single"/>
          <w:rtl/>
        </w:rPr>
      </w:pPr>
      <w:r w:rsidRPr="004F53F2">
        <w:rPr>
          <w:rFonts w:cs="David" w:hint="cs"/>
          <w:u w:val="single"/>
          <w:rtl/>
        </w:rPr>
        <w:t>היו"ר יריב לוין:</w:t>
      </w:r>
    </w:p>
    <w:p w14:paraId="4EFC90C2" w14:textId="77777777" w:rsidR="00116809" w:rsidRPr="00DB6A29" w:rsidRDefault="00116809" w:rsidP="00116809">
      <w:pPr>
        <w:bidi/>
        <w:rPr>
          <w:rFonts w:cs="David" w:hint="cs"/>
          <w:rtl/>
        </w:rPr>
      </w:pPr>
    </w:p>
    <w:p w14:paraId="4A4A3AD1" w14:textId="77777777" w:rsidR="00116809" w:rsidRDefault="00116809" w:rsidP="00116809">
      <w:pPr>
        <w:bidi/>
        <w:jc w:val="both"/>
        <w:rPr>
          <w:rFonts w:cs="David" w:hint="cs"/>
          <w:rtl/>
        </w:rPr>
      </w:pPr>
      <w:r w:rsidRPr="00DB6A29">
        <w:rPr>
          <w:rFonts w:cs="David" w:hint="cs"/>
          <w:rtl/>
        </w:rPr>
        <w:tab/>
      </w:r>
      <w:r>
        <w:rPr>
          <w:rFonts w:cs="David" w:hint="cs"/>
          <w:rtl/>
        </w:rPr>
        <w:t xml:space="preserve"> אני חושב שצריך להיות שיקול דעת. זה נכון ואני מציע לקבוע את זה. </w:t>
      </w:r>
    </w:p>
    <w:p w14:paraId="1CBF43B0" w14:textId="77777777" w:rsidR="00116809" w:rsidRDefault="00116809" w:rsidP="00116809">
      <w:pPr>
        <w:bidi/>
        <w:jc w:val="both"/>
        <w:rPr>
          <w:rFonts w:cs="David" w:hint="cs"/>
          <w:rtl/>
        </w:rPr>
      </w:pPr>
    </w:p>
    <w:p w14:paraId="70946FA8" w14:textId="77777777" w:rsidR="00116809" w:rsidRDefault="00116809" w:rsidP="00116809">
      <w:pPr>
        <w:bidi/>
        <w:jc w:val="both"/>
        <w:rPr>
          <w:rFonts w:cs="David" w:hint="cs"/>
          <w:rtl/>
        </w:rPr>
      </w:pPr>
      <w:r>
        <w:rPr>
          <w:rFonts w:cs="David" w:hint="cs"/>
          <w:u w:val="single"/>
          <w:rtl/>
        </w:rPr>
        <w:t>מאיר נריה:</w:t>
      </w:r>
    </w:p>
    <w:p w14:paraId="098C6D21" w14:textId="77777777" w:rsidR="00116809" w:rsidRDefault="00116809" w:rsidP="00116809">
      <w:pPr>
        <w:bidi/>
        <w:jc w:val="both"/>
        <w:rPr>
          <w:rFonts w:cs="David" w:hint="cs"/>
          <w:rtl/>
        </w:rPr>
      </w:pPr>
    </w:p>
    <w:p w14:paraId="6B435072" w14:textId="77777777" w:rsidR="00116809" w:rsidRDefault="00116809" w:rsidP="00116809">
      <w:pPr>
        <w:bidi/>
        <w:jc w:val="both"/>
        <w:rPr>
          <w:rFonts w:cs="David" w:hint="cs"/>
          <w:rtl/>
        </w:rPr>
      </w:pPr>
      <w:r>
        <w:rPr>
          <w:rFonts w:cs="David" w:hint="cs"/>
          <w:rtl/>
        </w:rPr>
        <w:tab/>
        <w:t>מפעילים שיקול דעת, כי ברוב הפעמים לא מוציאים.</w:t>
      </w:r>
    </w:p>
    <w:p w14:paraId="10720DDE" w14:textId="77777777" w:rsidR="00116809" w:rsidRDefault="00116809" w:rsidP="00116809">
      <w:pPr>
        <w:bidi/>
        <w:jc w:val="both"/>
        <w:rPr>
          <w:rFonts w:cs="David" w:hint="cs"/>
          <w:rtl/>
        </w:rPr>
      </w:pPr>
    </w:p>
    <w:p w14:paraId="028AB938" w14:textId="77777777" w:rsidR="00116809" w:rsidRPr="004F53F2" w:rsidRDefault="00116809" w:rsidP="00116809">
      <w:pPr>
        <w:keepNext/>
        <w:bidi/>
        <w:jc w:val="both"/>
        <w:rPr>
          <w:rFonts w:cs="David" w:hint="cs"/>
          <w:u w:val="single"/>
          <w:rtl/>
        </w:rPr>
      </w:pPr>
      <w:r w:rsidRPr="004F53F2">
        <w:rPr>
          <w:rFonts w:cs="David" w:hint="cs"/>
          <w:u w:val="single"/>
          <w:rtl/>
        </w:rPr>
        <w:t>היו"ר יריב לוין:</w:t>
      </w:r>
    </w:p>
    <w:p w14:paraId="1EF05C55" w14:textId="77777777" w:rsidR="00116809" w:rsidRPr="00DB6A29" w:rsidRDefault="00116809" w:rsidP="00116809">
      <w:pPr>
        <w:bidi/>
        <w:rPr>
          <w:rFonts w:cs="David" w:hint="cs"/>
          <w:rtl/>
        </w:rPr>
      </w:pPr>
    </w:p>
    <w:p w14:paraId="0612EB32" w14:textId="77777777" w:rsidR="00116809" w:rsidRPr="00625874" w:rsidRDefault="00116809" w:rsidP="00116809">
      <w:pPr>
        <w:bidi/>
        <w:jc w:val="both"/>
        <w:rPr>
          <w:rFonts w:cs="David" w:hint="cs"/>
          <w:rtl/>
        </w:rPr>
      </w:pPr>
      <w:r w:rsidRPr="00DB6A29">
        <w:rPr>
          <w:rFonts w:cs="David" w:hint="cs"/>
          <w:rtl/>
        </w:rPr>
        <w:tab/>
      </w:r>
      <w:r>
        <w:rPr>
          <w:rFonts w:cs="David" w:hint="cs"/>
          <w:rtl/>
        </w:rPr>
        <w:t xml:space="preserve"> אני מציע לכתוב "רשאי היושב-ראש להוציאו מהישיבה".</w:t>
      </w:r>
    </w:p>
    <w:p w14:paraId="1ED59E21" w14:textId="77777777" w:rsidR="00116809" w:rsidRDefault="00116809" w:rsidP="00116809">
      <w:pPr>
        <w:bidi/>
        <w:jc w:val="both"/>
        <w:rPr>
          <w:rFonts w:cs="David" w:hint="cs"/>
          <w:rtl/>
        </w:rPr>
      </w:pPr>
    </w:p>
    <w:p w14:paraId="04201DFA" w14:textId="77777777" w:rsidR="00116809" w:rsidRPr="004F53F2" w:rsidRDefault="00116809" w:rsidP="00116809">
      <w:pPr>
        <w:bidi/>
        <w:rPr>
          <w:rFonts w:cs="David" w:hint="cs"/>
          <w:u w:val="single"/>
          <w:rtl/>
        </w:rPr>
      </w:pPr>
      <w:r w:rsidRPr="004F53F2">
        <w:rPr>
          <w:rFonts w:cs="David" w:hint="cs"/>
          <w:u w:val="single"/>
          <w:rtl/>
        </w:rPr>
        <w:t>יעל סלנט:</w:t>
      </w:r>
    </w:p>
    <w:p w14:paraId="5F2AA5F5" w14:textId="77777777" w:rsidR="00116809" w:rsidRPr="00DB6A29" w:rsidRDefault="00116809" w:rsidP="00116809">
      <w:pPr>
        <w:bidi/>
        <w:rPr>
          <w:rFonts w:cs="David" w:hint="cs"/>
          <w:rtl/>
        </w:rPr>
      </w:pPr>
    </w:p>
    <w:p w14:paraId="022D934E" w14:textId="77777777" w:rsidR="00116809" w:rsidRDefault="00116809" w:rsidP="00116809">
      <w:pPr>
        <w:bidi/>
        <w:jc w:val="both"/>
        <w:rPr>
          <w:rFonts w:cs="David" w:hint="cs"/>
          <w:rtl/>
        </w:rPr>
      </w:pPr>
      <w:r w:rsidRPr="00DB6A29">
        <w:rPr>
          <w:rFonts w:cs="David" w:hint="cs"/>
          <w:rtl/>
        </w:rPr>
        <w:tab/>
      </w:r>
      <w:r>
        <w:rPr>
          <w:rFonts w:cs="David" w:hint="cs"/>
          <w:rtl/>
        </w:rPr>
        <w:t xml:space="preserve">סעיף 8 עוסק בהגבלת אזכורים. סעיף (א)  קובע: "נאום במליאת הכנסת לא יכיל אזכור דברים שנאמרו בישיבה חסויה של ועדה בכנסת". סעיף 66(א) בתקנון דהיום קובע שנאום מעל במת הכנסת לא יכיל אזכור, דעה או עמדה של שר, של חבר כנסת או של סיעה בכנסת שהשמיעו בוועדות הכנסת. הגבלה זו לא תחול אם נוסחו הדעה או העמדה בוועדה כהצעה או כהודעה של שר, של אותו חבר כנסת או של אותה סיעה למליאת הכנסת, או אם פרוטוקול הישיבה שבה נאמרו הדברים נפתח לעיון הציבור. </w:t>
      </w:r>
    </w:p>
    <w:p w14:paraId="2978CF02" w14:textId="77777777" w:rsidR="00116809" w:rsidRDefault="00116809" w:rsidP="00116809">
      <w:pPr>
        <w:bidi/>
        <w:jc w:val="both"/>
        <w:rPr>
          <w:rFonts w:cs="David" w:hint="cs"/>
          <w:rtl/>
        </w:rPr>
      </w:pPr>
    </w:p>
    <w:p w14:paraId="1AAA57FF" w14:textId="77777777" w:rsidR="00116809" w:rsidRPr="004F53F2" w:rsidRDefault="00116809" w:rsidP="00116809">
      <w:pPr>
        <w:bidi/>
        <w:rPr>
          <w:rFonts w:cs="David" w:hint="cs"/>
          <w:u w:val="single"/>
          <w:rtl/>
        </w:rPr>
      </w:pPr>
      <w:r w:rsidRPr="004F53F2">
        <w:rPr>
          <w:rFonts w:cs="David" w:hint="cs"/>
          <w:u w:val="single"/>
          <w:rtl/>
        </w:rPr>
        <w:t>היו"ר יריב לוין:</w:t>
      </w:r>
    </w:p>
    <w:p w14:paraId="13FE9B12" w14:textId="77777777" w:rsidR="00116809" w:rsidRPr="00DB6A29" w:rsidRDefault="00116809" w:rsidP="00116809">
      <w:pPr>
        <w:bidi/>
        <w:rPr>
          <w:rFonts w:cs="David" w:hint="cs"/>
          <w:rtl/>
        </w:rPr>
      </w:pPr>
    </w:p>
    <w:p w14:paraId="298FB551" w14:textId="77777777" w:rsidR="00116809" w:rsidRDefault="00116809" w:rsidP="00116809">
      <w:pPr>
        <w:bidi/>
        <w:jc w:val="both"/>
        <w:rPr>
          <w:rFonts w:cs="David" w:hint="cs"/>
          <w:rtl/>
        </w:rPr>
      </w:pPr>
      <w:r w:rsidRPr="00DB6A29">
        <w:rPr>
          <w:rFonts w:cs="David" w:hint="cs"/>
          <w:rtl/>
        </w:rPr>
        <w:tab/>
      </w:r>
      <w:r>
        <w:rPr>
          <w:rFonts w:cs="David" w:hint="cs"/>
          <w:rtl/>
        </w:rPr>
        <w:t xml:space="preserve"> לו דעתי היתה נשמעת הייתי מוריד את כל סעיף 8. מה זאת אומרת לא יאמרו דברים משיחה שהתנהלה, אלא בהסכמתם? הרי כל הזמן מדברים על שיחות שהתנהלו והרי מה שנאמר בישיבה חסויה אסור לומר אותו כי הישיבה חסויה ולכן אסור לומר אותו לא במליאה ולא במקום אחר והוא לא טעון איזו הסדרה ספציפית. </w:t>
      </w:r>
    </w:p>
    <w:p w14:paraId="092BAB9D" w14:textId="77777777" w:rsidR="00116809" w:rsidRDefault="00116809" w:rsidP="00116809">
      <w:pPr>
        <w:bidi/>
        <w:jc w:val="both"/>
        <w:rPr>
          <w:rFonts w:cs="David" w:hint="cs"/>
          <w:rtl/>
        </w:rPr>
      </w:pPr>
    </w:p>
    <w:p w14:paraId="6B634893" w14:textId="77777777" w:rsidR="00116809" w:rsidRPr="004F53F2" w:rsidRDefault="00116809" w:rsidP="00116809">
      <w:pPr>
        <w:bidi/>
        <w:rPr>
          <w:rFonts w:cs="David" w:hint="cs"/>
          <w:u w:val="single"/>
          <w:rtl/>
        </w:rPr>
      </w:pPr>
      <w:r w:rsidRPr="004F53F2">
        <w:rPr>
          <w:rFonts w:cs="David" w:hint="cs"/>
          <w:u w:val="single"/>
          <w:rtl/>
        </w:rPr>
        <w:t>ארבל אסטרחן:</w:t>
      </w:r>
    </w:p>
    <w:p w14:paraId="5AE4257D" w14:textId="77777777" w:rsidR="00116809" w:rsidRPr="00DB6A29" w:rsidRDefault="00116809" w:rsidP="00116809">
      <w:pPr>
        <w:bidi/>
        <w:rPr>
          <w:rFonts w:cs="David" w:hint="cs"/>
          <w:rtl/>
        </w:rPr>
      </w:pPr>
    </w:p>
    <w:p w14:paraId="7D7F1070" w14:textId="77777777" w:rsidR="00116809" w:rsidRDefault="00116809" w:rsidP="00116809">
      <w:pPr>
        <w:bidi/>
        <w:jc w:val="both"/>
        <w:rPr>
          <w:rFonts w:cs="David" w:hint="cs"/>
          <w:rtl/>
        </w:rPr>
      </w:pPr>
      <w:r w:rsidRPr="00DB6A29">
        <w:rPr>
          <w:rFonts w:cs="David" w:hint="cs"/>
          <w:rtl/>
        </w:rPr>
        <w:tab/>
        <w:t xml:space="preserve"> </w:t>
      </w:r>
      <w:r>
        <w:rPr>
          <w:rFonts w:cs="David" w:hint="cs"/>
          <w:rtl/>
        </w:rPr>
        <w:t xml:space="preserve"> זה לא כתוב בדיוק בשום מקום. </w:t>
      </w:r>
    </w:p>
    <w:p w14:paraId="0EA68556" w14:textId="77777777" w:rsidR="00116809" w:rsidRDefault="00116809" w:rsidP="00116809">
      <w:pPr>
        <w:bidi/>
        <w:jc w:val="both"/>
        <w:rPr>
          <w:rFonts w:cs="David" w:hint="cs"/>
          <w:rtl/>
        </w:rPr>
      </w:pPr>
    </w:p>
    <w:p w14:paraId="2555F668" w14:textId="77777777" w:rsidR="00116809" w:rsidRPr="004F53F2" w:rsidRDefault="00116809" w:rsidP="00116809">
      <w:pPr>
        <w:bidi/>
        <w:rPr>
          <w:rFonts w:cs="David" w:hint="cs"/>
          <w:u w:val="single"/>
          <w:rtl/>
        </w:rPr>
      </w:pPr>
      <w:r w:rsidRPr="004F53F2">
        <w:rPr>
          <w:rFonts w:cs="David" w:hint="cs"/>
          <w:u w:val="single"/>
          <w:rtl/>
        </w:rPr>
        <w:t>היו"ר יריב לוין:</w:t>
      </w:r>
    </w:p>
    <w:p w14:paraId="6DDAB62A" w14:textId="77777777" w:rsidR="00116809" w:rsidRPr="00DB6A29" w:rsidRDefault="00116809" w:rsidP="00116809">
      <w:pPr>
        <w:bidi/>
        <w:rPr>
          <w:rFonts w:cs="David" w:hint="cs"/>
          <w:rtl/>
        </w:rPr>
      </w:pPr>
    </w:p>
    <w:p w14:paraId="7A8B66E9" w14:textId="77777777" w:rsidR="00116809" w:rsidRDefault="00116809" w:rsidP="00116809">
      <w:pPr>
        <w:bidi/>
        <w:jc w:val="both"/>
        <w:rPr>
          <w:rFonts w:cs="David" w:hint="cs"/>
          <w:rtl/>
        </w:rPr>
      </w:pPr>
      <w:r w:rsidRPr="00DB6A29">
        <w:rPr>
          <w:rFonts w:cs="David" w:hint="cs"/>
          <w:rtl/>
        </w:rPr>
        <w:tab/>
      </w:r>
      <w:r>
        <w:rPr>
          <w:rFonts w:cs="David" w:hint="cs"/>
          <w:rtl/>
        </w:rPr>
        <w:t xml:space="preserve"> אם זה לא כתוב, זה צריך להיות בחלק של הישיבות החסויות ולא כאן. בנאום במליאה אסור לו ובקריאת ביניים מותר לו? אני הייתי מוריד את הסעיף הזה. דינו בערך כמו הסוביודיצה, אלה דברים ששייכים לעידן שלא קיים כבר. </w:t>
      </w:r>
    </w:p>
    <w:p w14:paraId="50F7EA03" w14:textId="77777777" w:rsidR="00116809" w:rsidRDefault="00116809" w:rsidP="00116809">
      <w:pPr>
        <w:bidi/>
        <w:jc w:val="both"/>
        <w:rPr>
          <w:rFonts w:cs="David" w:hint="cs"/>
          <w:rtl/>
        </w:rPr>
      </w:pPr>
    </w:p>
    <w:p w14:paraId="51D9482F" w14:textId="77777777" w:rsidR="00116809" w:rsidRDefault="00116809" w:rsidP="00116809">
      <w:pPr>
        <w:bidi/>
        <w:jc w:val="both"/>
        <w:rPr>
          <w:rFonts w:cs="David" w:hint="cs"/>
          <w:rtl/>
        </w:rPr>
      </w:pPr>
      <w:r>
        <w:rPr>
          <w:rFonts w:cs="David" w:hint="cs"/>
          <w:u w:val="single"/>
          <w:rtl/>
        </w:rPr>
        <w:t>מאיר נריה:</w:t>
      </w:r>
    </w:p>
    <w:p w14:paraId="17B31DC6" w14:textId="77777777" w:rsidR="00116809" w:rsidRDefault="00116809" w:rsidP="00116809">
      <w:pPr>
        <w:bidi/>
        <w:jc w:val="both"/>
        <w:rPr>
          <w:rFonts w:cs="David" w:hint="cs"/>
          <w:rtl/>
        </w:rPr>
      </w:pPr>
    </w:p>
    <w:p w14:paraId="4D8A0195" w14:textId="77777777" w:rsidR="00116809" w:rsidRDefault="00116809" w:rsidP="00116809">
      <w:pPr>
        <w:bidi/>
        <w:jc w:val="both"/>
        <w:rPr>
          <w:rFonts w:cs="David" w:hint="cs"/>
          <w:rtl/>
        </w:rPr>
      </w:pPr>
      <w:r>
        <w:rPr>
          <w:rFonts w:cs="David" w:hint="cs"/>
          <w:rtl/>
        </w:rPr>
        <w:tab/>
        <w:t xml:space="preserve">כרגע הבעיה היא שעל מה  שחבר הכנסת אומר על דוכן הכנסת אין אחריות פלילית. לכן גם אם עברת על החוק ואמרת משהו מוועדה חסויה - - - </w:t>
      </w:r>
    </w:p>
    <w:p w14:paraId="31B3C9CB" w14:textId="77777777" w:rsidR="00116809" w:rsidRDefault="00116809" w:rsidP="00116809">
      <w:pPr>
        <w:bidi/>
        <w:jc w:val="both"/>
        <w:rPr>
          <w:rFonts w:cs="David" w:hint="cs"/>
          <w:rtl/>
        </w:rPr>
      </w:pPr>
    </w:p>
    <w:p w14:paraId="595149C2" w14:textId="77777777" w:rsidR="00116809" w:rsidRPr="004F53F2" w:rsidRDefault="00116809" w:rsidP="00116809">
      <w:pPr>
        <w:bidi/>
        <w:rPr>
          <w:rFonts w:cs="David" w:hint="cs"/>
          <w:u w:val="single"/>
          <w:rtl/>
        </w:rPr>
      </w:pPr>
      <w:r w:rsidRPr="004F53F2">
        <w:rPr>
          <w:rFonts w:cs="David" w:hint="cs"/>
          <w:u w:val="single"/>
          <w:rtl/>
        </w:rPr>
        <w:t>ארבל אסטרחן:</w:t>
      </w:r>
    </w:p>
    <w:p w14:paraId="1E878F97" w14:textId="77777777" w:rsidR="00116809" w:rsidRPr="00DB6A29" w:rsidRDefault="00116809" w:rsidP="00116809">
      <w:pPr>
        <w:bidi/>
        <w:rPr>
          <w:rFonts w:cs="David" w:hint="cs"/>
          <w:rtl/>
        </w:rPr>
      </w:pPr>
    </w:p>
    <w:p w14:paraId="519C4DD9" w14:textId="77777777" w:rsidR="00116809" w:rsidRDefault="00116809" w:rsidP="00116809">
      <w:pPr>
        <w:bidi/>
        <w:jc w:val="both"/>
        <w:rPr>
          <w:rFonts w:cs="David" w:hint="cs"/>
          <w:rtl/>
        </w:rPr>
      </w:pPr>
      <w:r w:rsidRPr="00DB6A29">
        <w:rPr>
          <w:rFonts w:cs="David" w:hint="cs"/>
          <w:rtl/>
        </w:rPr>
        <w:tab/>
        <w:t xml:space="preserve"> </w:t>
      </w:r>
      <w:r>
        <w:rPr>
          <w:rFonts w:cs="David" w:hint="cs"/>
          <w:rtl/>
        </w:rPr>
        <w:t xml:space="preserve"> זה ממש לא מדויק.  אם באת והתכוונת לעשות עבירה - - -</w:t>
      </w:r>
    </w:p>
    <w:p w14:paraId="74636E4C" w14:textId="77777777" w:rsidR="00116809" w:rsidRDefault="00116809" w:rsidP="00116809">
      <w:pPr>
        <w:bidi/>
        <w:jc w:val="both"/>
        <w:rPr>
          <w:rFonts w:cs="David" w:hint="cs"/>
          <w:rtl/>
        </w:rPr>
      </w:pPr>
    </w:p>
    <w:p w14:paraId="258B4C1A" w14:textId="77777777" w:rsidR="00116809" w:rsidRDefault="00116809" w:rsidP="00116809">
      <w:pPr>
        <w:bidi/>
        <w:jc w:val="both"/>
        <w:rPr>
          <w:rFonts w:cs="David" w:hint="cs"/>
          <w:rtl/>
        </w:rPr>
      </w:pPr>
      <w:r>
        <w:rPr>
          <w:rFonts w:cs="David" w:hint="cs"/>
          <w:u w:val="single"/>
          <w:rtl/>
        </w:rPr>
        <w:t>מאיר נריה:</w:t>
      </w:r>
    </w:p>
    <w:p w14:paraId="6BF349E6" w14:textId="77777777" w:rsidR="00116809" w:rsidRDefault="00116809" w:rsidP="00116809">
      <w:pPr>
        <w:bidi/>
        <w:jc w:val="both"/>
        <w:rPr>
          <w:rFonts w:cs="David" w:hint="cs"/>
          <w:rtl/>
        </w:rPr>
      </w:pPr>
    </w:p>
    <w:p w14:paraId="6F66EF31" w14:textId="77777777" w:rsidR="00116809" w:rsidRDefault="00116809" w:rsidP="00116809">
      <w:pPr>
        <w:bidi/>
        <w:jc w:val="both"/>
        <w:rPr>
          <w:rFonts w:cs="David" w:hint="cs"/>
          <w:rtl/>
        </w:rPr>
      </w:pPr>
      <w:r>
        <w:rPr>
          <w:rFonts w:cs="David" w:hint="cs"/>
          <w:rtl/>
        </w:rPr>
        <w:tab/>
        <w:t xml:space="preserve">לא, התכוונתי לנאום על נושא כלשהו. </w:t>
      </w:r>
    </w:p>
    <w:p w14:paraId="5AF327B4" w14:textId="77777777" w:rsidR="00116809" w:rsidRDefault="00116809" w:rsidP="00116809">
      <w:pPr>
        <w:bidi/>
        <w:jc w:val="both"/>
        <w:rPr>
          <w:rFonts w:cs="David" w:hint="cs"/>
          <w:rtl/>
        </w:rPr>
      </w:pPr>
    </w:p>
    <w:p w14:paraId="3D471CCD" w14:textId="77777777" w:rsidR="00116809" w:rsidRPr="004F53F2" w:rsidRDefault="00116809" w:rsidP="00116809">
      <w:pPr>
        <w:bidi/>
        <w:rPr>
          <w:rFonts w:cs="David" w:hint="cs"/>
          <w:u w:val="single"/>
          <w:rtl/>
        </w:rPr>
      </w:pPr>
      <w:r w:rsidRPr="004F53F2">
        <w:rPr>
          <w:rFonts w:cs="David" w:hint="cs"/>
          <w:u w:val="single"/>
          <w:rtl/>
        </w:rPr>
        <w:t>ארבל אסטרחן:</w:t>
      </w:r>
    </w:p>
    <w:p w14:paraId="6C28BA57" w14:textId="77777777" w:rsidR="00116809" w:rsidRPr="00DB6A29" w:rsidRDefault="00116809" w:rsidP="00116809">
      <w:pPr>
        <w:bidi/>
        <w:rPr>
          <w:rFonts w:cs="David" w:hint="cs"/>
          <w:rtl/>
        </w:rPr>
      </w:pPr>
    </w:p>
    <w:p w14:paraId="71817B96" w14:textId="77777777" w:rsidR="00116809" w:rsidRDefault="00116809" w:rsidP="00116809">
      <w:pPr>
        <w:bidi/>
        <w:jc w:val="both"/>
        <w:rPr>
          <w:rFonts w:cs="David" w:hint="cs"/>
          <w:rtl/>
        </w:rPr>
      </w:pPr>
      <w:r w:rsidRPr="00DB6A29">
        <w:rPr>
          <w:rFonts w:cs="David" w:hint="cs"/>
          <w:rtl/>
        </w:rPr>
        <w:tab/>
        <w:t xml:space="preserve"> </w:t>
      </w:r>
      <w:r>
        <w:rPr>
          <w:rFonts w:cs="David" w:hint="cs"/>
          <w:rtl/>
        </w:rPr>
        <w:t xml:space="preserve"> אז תלוי. יהיה צריך לבדוק אם מתקיימים הכללים. </w:t>
      </w:r>
    </w:p>
    <w:p w14:paraId="0F6F1D8F" w14:textId="77777777" w:rsidR="00116809" w:rsidRDefault="00116809" w:rsidP="00116809">
      <w:pPr>
        <w:bidi/>
        <w:jc w:val="both"/>
        <w:rPr>
          <w:rFonts w:cs="David" w:hint="cs"/>
          <w:rtl/>
        </w:rPr>
      </w:pPr>
    </w:p>
    <w:p w14:paraId="34CDB85D" w14:textId="77777777" w:rsidR="00116809" w:rsidRDefault="00116809" w:rsidP="00116809">
      <w:pPr>
        <w:bidi/>
        <w:jc w:val="both"/>
        <w:rPr>
          <w:rFonts w:cs="David" w:hint="cs"/>
          <w:rtl/>
        </w:rPr>
      </w:pPr>
      <w:r>
        <w:rPr>
          <w:rFonts w:cs="David" w:hint="cs"/>
          <w:u w:val="single"/>
          <w:rtl/>
        </w:rPr>
        <w:t>מאיר נריה:</w:t>
      </w:r>
    </w:p>
    <w:p w14:paraId="53269137" w14:textId="77777777" w:rsidR="00116809" w:rsidRDefault="00116809" w:rsidP="00116809">
      <w:pPr>
        <w:bidi/>
        <w:jc w:val="both"/>
        <w:rPr>
          <w:rFonts w:cs="David" w:hint="cs"/>
          <w:rtl/>
        </w:rPr>
      </w:pPr>
    </w:p>
    <w:p w14:paraId="099DC51F" w14:textId="77777777" w:rsidR="00116809" w:rsidRDefault="00116809" w:rsidP="00116809">
      <w:pPr>
        <w:bidi/>
        <w:jc w:val="both"/>
        <w:rPr>
          <w:rFonts w:cs="David" w:hint="cs"/>
          <w:rtl/>
        </w:rPr>
      </w:pPr>
      <w:r>
        <w:rPr>
          <w:rFonts w:cs="David" w:hint="cs"/>
          <w:rtl/>
        </w:rPr>
        <w:tab/>
        <w:t>נניח שזה בלי כוונה, אין לחבר הכנסת אחריות. אם מורידים את הסעיף הזה, לדעתי גם ועדת האתיקה לא תוכל לעשות שום דבר.</w:t>
      </w:r>
    </w:p>
    <w:p w14:paraId="049FFD73" w14:textId="77777777" w:rsidR="00116809" w:rsidRDefault="00116809" w:rsidP="00116809">
      <w:pPr>
        <w:bidi/>
        <w:jc w:val="both"/>
        <w:rPr>
          <w:rFonts w:cs="David" w:hint="cs"/>
          <w:rtl/>
        </w:rPr>
      </w:pPr>
    </w:p>
    <w:p w14:paraId="08CAC753" w14:textId="77777777" w:rsidR="00116809" w:rsidRPr="004F53F2" w:rsidRDefault="00116809" w:rsidP="00A63C15">
      <w:pPr>
        <w:keepNext/>
        <w:bidi/>
        <w:jc w:val="both"/>
        <w:rPr>
          <w:rFonts w:cs="David" w:hint="cs"/>
          <w:u w:val="single"/>
          <w:rtl/>
        </w:rPr>
      </w:pPr>
      <w:r w:rsidRPr="004F53F2">
        <w:rPr>
          <w:rFonts w:cs="David" w:hint="cs"/>
          <w:u w:val="single"/>
          <w:rtl/>
        </w:rPr>
        <w:t>היו"ר יריב לוין:</w:t>
      </w:r>
    </w:p>
    <w:p w14:paraId="664D6483" w14:textId="77777777" w:rsidR="00116809" w:rsidRPr="00DB6A29" w:rsidRDefault="00116809" w:rsidP="00A63C15">
      <w:pPr>
        <w:keepNext/>
        <w:bidi/>
        <w:jc w:val="both"/>
        <w:rPr>
          <w:rFonts w:cs="David" w:hint="cs"/>
          <w:rtl/>
        </w:rPr>
      </w:pPr>
    </w:p>
    <w:p w14:paraId="4215D99F" w14:textId="77777777" w:rsidR="00116809" w:rsidRDefault="00116809" w:rsidP="00116809">
      <w:pPr>
        <w:bidi/>
        <w:jc w:val="both"/>
        <w:rPr>
          <w:rFonts w:cs="David" w:hint="cs"/>
          <w:rtl/>
        </w:rPr>
      </w:pPr>
      <w:r w:rsidRPr="00DB6A29">
        <w:rPr>
          <w:rFonts w:cs="David" w:hint="cs"/>
          <w:rtl/>
        </w:rPr>
        <w:tab/>
      </w:r>
      <w:r>
        <w:rPr>
          <w:rFonts w:cs="David" w:hint="cs"/>
          <w:rtl/>
        </w:rPr>
        <w:t xml:space="preserve"> למה?</w:t>
      </w:r>
    </w:p>
    <w:p w14:paraId="5B4A6F0B" w14:textId="77777777" w:rsidR="00116809" w:rsidRDefault="00116809" w:rsidP="00116809">
      <w:pPr>
        <w:bidi/>
        <w:jc w:val="both"/>
        <w:rPr>
          <w:rFonts w:cs="David" w:hint="cs"/>
          <w:rtl/>
        </w:rPr>
      </w:pPr>
    </w:p>
    <w:p w14:paraId="5192E15F" w14:textId="77777777" w:rsidR="00116809" w:rsidRDefault="00116809" w:rsidP="00116809">
      <w:pPr>
        <w:keepNext/>
        <w:bidi/>
        <w:jc w:val="both"/>
        <w:rPr>
          <w:rFonts w:cs="David" w:hint="cs"/>
          <w:rtl/>
        </w:rPr>
      </w:pPr>
      <w:r>
        <w:rPr>
          <w:rFonts w:cs="David" w:hint="cs"/>
          <w:u w:val="single"/>
          <w:rtl/>
        </w:rPr>
        <w:t>מאיר נריה:</w:t>
      </w:r>
    </w:p>
    <w:p w14:paraId="0ADCD454" w14:textId="77777777" w:rsidR="00116809" w:rsidRDefault="00116809" w:rsidP="00116809">
      <w:pPr>
        <w:keepNext/>
        <w:bidi/>
        <w:jc w:val="both"/>
        <w:rPr>
          <w:rFonts w:cs="David" w:hint="cs"/>
          <w:rtl/>
        </w:rPr>
      </w:pPr>
    </w:p>
    <w:p w14:paraId="54CA53AF" w14:textId="77777777" w:rsidR="00116809" w:rsidRDefault="00116809" w:rsidP="00116809">
      <w:pPr>
        <w:bidi/>
        <w:jc w:val="both"/>
        <w:rPr>
          <w:rFonts w:cs="David" w:hint="cs"/>
          <w:rtl/>
        </w:rPr>
      </w:pPr>
      <w:r>
        <w:rPr>
          <w:rFonts w:cs="David" w:hint="cs"/>
          <w:rtl/>
        </w:rPr>
        <w:tab/>
        <w:t xml:space="preserve">כי על החוק לא עברת, כי מותר לך להגיד על הדוכן במליאה מה שאתה רוצה ובתקנון לא מופיע שום סעיף שאוסר עליך. </w:t>
      </w:r>
    </w:p>
    <w:p w14:paraId="70F9511D" w14:textId="77777777" w:rsidR="00116809" w:rsidRDefault="00116809" w:rsidP="00116809">
      <w:pPr>
        <w:bidi/>
        <w:jc w:val="both"/>
        <w:rPr>
          <w:rFonts w:cs="David" w:hint="cs"/>
          <w:rtl/>
        </w:rPr>
      </w:pPr>
    </w:p>
    <w:p w14:paraId="27A9BEFF" w14:textId="77777777" w:rsidR="00116809" w:rsidRPr="004F53F2" w:rsidRDefault="00116809" w:rsidP="00116809">
      <w:pPr>
        <w:bidi/>
        <w:rPr>
          <w:rFonts w:cs="David" w:hint="cs"/>
          <w:u w:val="single"/>
          <w:rtl/>
        </w:rPr>
      </w:pPr>
      <w:r w:rsidRPr="004F53F2">
        <w:rPr>
          <w:rFonts w:cs="David" w:hint="cs"/>
          <w:u w:val="single"/>
          <w:rtl/>
        </w:rPr>
        <w:t>היו"ר יריב לוין:</w:t>
      </w:r>
    </w:p>
    <w:p w14:paraId="3611010C" w14:textId="77777777" w:rsidR="00116809" w:rsidRPr="00DB6A29" w:rsidRDefault="00116809" w:rsidP="00116809">
      <w:pPr>
        <w:bidi/>
        <w:rPr>
          <w:rFonts w:cs="David" w:hint="cs"/>
          <w:rtl/>
        </w:rPr>
      </w:pPr>
    </w:p>
    <w:p w14:paraId="4561FCFB" w14:textId="77777777" w:rsidR="00116809" w:rsidRDefault="00116809" w:rsidP="00116809">
      <w:pPr>
        <w:bidi/>
        <w:jc w:val="both"/>
        <w:rPr>
          <w:rFonts w:cs="David" w:hint="cs"/>
          <w:rtl/>
        </w:rPr>
      </w:pPr>
      <w:r w:rsidRPr="00DB6A29">
        <w:rPr>
          <w:rFonts w:cs="David" w:hint="cs"/>
          <w:rtl/>
        </w:rPr>
        <w:tab/>
      </w:r>
      <w:r>
        <w:rPr>
          <w:rFonts w:cs="David" w:hint="cs"/>
          <w:rtl/>
        </w:rPr>
        <w:t xml:space="preserve"> לא מותר לי להגיד מה שאני רוצה. </w:t>
      </w:r>
    </w:p>
    <w:p w14:paraId="5B32F7EF" w14:textId="77777777" w:rsidR="00116809" w:rsidRDefault="00116809" w:rsidP="00116809">
      <w:pPr>
        <w:bidi/>
        <w:jc w:val="both"/>
        <w:rPr>
          <w:rFonts w:cs="David" w:hint="cs"/>
          <w:rtl/>
        </w:rPr>
      </w:pPr>
    </w:p>
    <w:p w14:paraId="4D5E61FE" w14:textId="77777777" w:rsidR="00116809" w:rsidRPr="004F53F2" w:rsidRDefault="00116809" w:rsidP="00116809">
      <w:pPr>
        <w:bidi/>
        <w:rPr>
          <w:rFonts w:cs="David" w:hint="cs"/>
          <w:u w:val="single"/>
          <w:rtl/>
        </w:rPr>
      </w:pPr>
      <w:r w:rsidRPr="004F53F2">
        <w:rPr>
          <w:rFonts w:cs="David" w:hint="cs"/>
          <w:u w:val="single"/>
          <w:rtl/>
        </w:rPr>
        <w:t>ארבל אסטרחן:</w:t>
      </w:r>
    </w:p>
    <w:p w14:paraId="38E222C4" w14:textId="77777777" w:rsidR="00116809" w:rsidRPr="00DB6A29" w:rsidRDefault="00116809" w:rsidP="00116809">
      <w:pPr>
        <w:bidi/>
        <w:rPr>
          <w:rFonts w:cs="David" w:hint="cs"/>
          <w:rtl/>
        </w:rPr>
      </w:pPr>
    </w:p>
    <w:p w14:paraId="565C9CB5" w14:textId="77777777" w:rsidR="00116809" w:rsidRDefault="00116809" w:rsidP="00116809">
      <w:pPr>
        <w:bidi/>
        <w:jc w:val="both"/>
        <w:rPr>
          <w:rFonts w:cs="David" w:hint="cs"/>
          <w:rtl/>
        </w:rPr>
      </w:pPr>
      <w:r w:rsidRPr="00DB6A29">
        <w:rPr>
          <w:rFonts w:cs="David" w:hint="cs"/>
          <w:rtl/>
        </w:rPr>
        <w:tab/>
        <w:t xml:space="preserve"> </w:t>
      </w:r>
      <w:r>
        <w:rPr>
          <w:rFonts w:cs="David" w:hint="cs"/>
          <w:rtl/>
        </w:rPr>
        <w:t xml:space="preserve"> מותר לך ללכת לעיתון ולהגיד משהו שנאמר בישיבה חסויה?</w:t>
      </w:r>
    </w:p>
    <w:p w14:paraId="39F4ADFC" w14:textId="77777777" w:rsidR="00116809" w:rsidRDefault="00116809" w:rsidP="00116809">
      <w:pPr>
        <w:bidi/>
        <w:jc w:val="both"/>
        <w:rPr>
          <w:rFonts w:cs="David" w:hint="cs"/>
          <w:rtl/>
        </w:rPr>
      </w:pPr>
    </w:p>
    <w:p w14:paraId="7AC37B67" w14:textId="77777777" w:rsidR="00116809" w:rsidRDefault="00116809" w:rsidP="00116809">
      <w:pPr>
        <w:bidi/>
        <w:jc w:val="both"/>
        <w:rPr>
          <w:rFonts w:cs="David" w:hint="cs"/>
          <w:rtl/>
        </w:rPr>
      </w:pPr>
      <w:r>
        <w:rPr>
          <w:rFonts w:cs="David" w:hint="cs"/>
          <w:u w:val="single"/>
          <w:rtl/>
        </w:rPr>
        <w:t>מאיר נריה:</w:t>
      </w:r>
    </w:p>
    <w:p w14:paraId="38621CF9" w14:textId="77777777" w:rsidR="00116809" w:rsidRDefault="00116809" w:rsidP="00116809">
      <w:pPr>
        <w:bidi/>
        <w:jc w:val="both"/>
        <w:rPr>
          <w:rFonts w:cs="David" w:hint="cs"/>
          <w:rtl/>
        </w:rPr>
      </w:pPr>
    </w:p>
    <w:p w14:paraId="26FE4E5B" w14:textId="77777777" w:rsidR="00116809" w:rsidRDefault="00116809" w:rsidP="00116809">
      <w:pPr>
        <w:bidi/>
        <w:jc w:val="both"/>
        <w:rPr>
          <w:rFonts w:cs="David" w:hint="cs"/>
          <w:rtl/>
        </w:rPr>
      </w:pPr>
      <w:r>
        <w:rPr>
          <w:rFonts w:cs="David" w:hint="cs"/>
          <w:rtl/>
        </w:rPr>
        <w:tab/>
        <w:t>לא, אבל שם זה לא באולם המליאה והסעיף כאן דן באולם המליאה.</w:t>
      </w:r>
    </w:p>
    <w:p w14:paraId="0510C0FE" w14:textId="77777777" w:rsidR="00116809" w:rsidRDefault="00116809" w:rsidP="00116809">
      <w:pPr>
        <w:bidi/>
        <w:jc w:val="both"/>
        <w:rPr>
          <w:rFonts w:cs="David" w:hint="cs"/>
          <w:rtl/>
        </w:rPr>
      </w:pPr>
    </w:p>
    <w:p w14:paraId="6EC89222" w14:textId="77777777" w:rsidR="00116809" w:rsidRPr="004F53F2" w:rsidRDefault="00116809" w:rsidP="00116809">
      <w:pPr>
        <w:bidi/>
        <w:rPr>
          <w:rFonts w:cs="David" w:hint="cs"/>
          <w:u w:val="single"/>
          <w:rtl/>
        </w:rPr>
      </w:pPr>
      <w:r w:rsidRPr="004F53F2">
        <w:rPr>
          <w:rFonts w:cs="David" w:hint="cs"/>
          <w:u w:val="single"/>
          <w:rtl/>
        </w:rPr>
        <w:t>ארבל אסטרחן:</w:t>
      </w:r>
    </w:p>
    <w:p w14:paraId="1F9B1598" w14:textId="77777777" w:rsidR="00116809" w:rsidRPr="00DB6A29" w:rsidRDefault="00116809" w:rsidP="00116809">
      <w:pPr>
        <w:bidi/>
        <w:rPr>
          <w:rFonts w:cs="David" w:hint="cs"/>
          <w:rtl/>
        </w:rPr>
      </w:pPr>
    </w:p>
    <w:p w14:paraId="1B9829C9" w14:textId="77777777" w:rsidR="00116809" w:rsidRDefault="00116809" w:rsidP="00116809">
      <w:pPr>
        <w:bidi/>
        <w:jc w:val="both"/>
        <w:rPr>
          <w:rFonts w:cs="David" w:hint="cs"/>
          <w:rtl/>
        </w:rPr>
      </w:pPr>
      <w:r w:rsidRPr="00DB6A29">
        <w:rPr>
          <w:rFonts w:cs="David" w:hint="cs"/>
          <w:rtl/>
        </w:rPr>
        <w:tab/>
        <w:t xml:space="preserve"> </w:t>
      </w:r>
      <w:r>
        <w:rPr>
          <w:rFonts w:cs="David" w:hint="cs"/>
          <w:rtl/>
        </w:rPr>
        <w:t xml:space="preserve"> במקום כלשהו צריך להיאמר הדבר הזה שחבר כנסת לא יגיד דברים שנאמרו בישיבה חסויה, אבל ייתכן שזה צריך להיות בהקשר אחר. </w:t>
      </w:r>
    </w:p>
    <w:p w14:paraId="3787B506" w14:textId="77777777" w:rsidR="00116809" w:rsidRDefault="00116809" w:rsidP="00116809">
      <w:pPr>
        <w:bidi/>
        <w:jc w:val="both"/>
        <w:rPr>
          <w:rFonts w:cs="David" w:hint="cs"/>
          <w:rtl/>
        </w:rPr>
      </w:pPr>
    </w:p>
    <w:p w14:paraId="6C387913" w14:textId="77777777" w:rsidR="00116809" w:rsidRPr="004F53F2" w:rsidRDefault="00116809" w:rsidP="00116809">
      <w:pPr>
        <w:bidi/>
        <w:rPr>
          <w:rFonts w:cs="David" w:hint="cs"/>
          <w:u w:val="single"/>
          <w:rtl/>
        </w:rPr>
      </w:pPr>
      <w:r w:rsidRPr="004F53F2">
        <w:rPr>
          <w:rFonts w:cs="David" w:hint="cs"/>
          <w:u w:val="single"/>
          <w:rtl/>
        </w:rPr>
        <w:t>היו"ר יריב לוין:</w:t>
      </w:r>
    </w:p>
    <w:p w14:paraId="4D89BC32" w14:textId="77777777" w:rsidR="00116809" w:rsidRPr="00DB6A29" w:rsidRDefault="00116809" w:rsidP="00116809">
      <w:pPr>
        <w:bidi/>
        <w:rPr>
          <w:rFonts w:cs="David" w:hint="cs"/>
          <w:rtl/>
        </w:rPr>
      </w:pPr>
    </w:p>
    <w:p w14:paraId="3805B264" w14:textId="77777777" w:rsidR="00116809" w:rsidRDefault="00116809" w:rsidP="00116809">
      <w:pPr>
        <w:bidi/>
        <w:jc w:val="both"/>
        <w:rPr>
          <w:rFonts w:cs="David" w:hint="cs"/>
          <w:rtl/>
        </w:rPr>
      </w:pPr>
      <w:r w:rsidRPr="00DB6A29">
        <w:rPr>
          <w:rFonts w:cs="David" w:hint="cs"/>
          <w:rtl/>
        </w:rPr>
        <w:tab/>
      </w:r>
      <w:r>
        <w:rPr>
          <w:rFonts w:cs="David" w:hint="cs"/>
          <w:rtl/>
        </w:rPr>
        <w:t xml:space="preserve"> בוגי יעלון היה רמטכ"ל צה"ל. יקום עכשיו בוגי יעלון, יעלה על דוכן הכנסת וישא נאום פרוגרמטי שבו הוא יציג את כל הסד"כ של צה"ל על סודות הגרעין של מדינת ישראל? </w:t>
      </w:r>
    </w:p>
    <w:p w14:paraId="4D997334" w14:textId="77777777" w:rsidR="00116809" w:rsidRDefault="00116809" w:rsidP="00116809">
      <w:pPr>
        <w:bidi/>
        <w:jc w:val="both"/>
        <w:rPr>
          <w:rFonts w:cs="David" w:hint="cs"/>
          <w:rtl/>
        </w:rPr>
      </w:pPr>
    </w:p>
    <w:p w14:paraId="12E579AB" w14:textId="77777777" w:rsidR="00116809" w:rsidRPr="004F53F2" w:rsidRDefault="00116809" w:rsidP="00116809">
      <w:pPr>
        <w:bidi/>
        <w:rPr>
          <w:rFonts w:cs="David" w:hint="cs"/>
          <w:u w:val="single"/>
          <w:rtl/>
        </w:rPr>
      </w:pPr>
      <w:r w:rsidRPr="004F53F2">
        <w:rPr>
          <w:rFonts w:cs="David" w:hint="cs"/>
          <w:u w:val="single"/>
          <w:rtl/>
        </w:rPr>
        <w:t>ארבל אסטרחן:</w:t>
      </w:r>
    </w:p>
    <w:p w14:paraId="08795E8E" w14:textId="77777777" w:rsidR="00116809" w:rsidRPr="00DB6A29" w:rsidRDefault="00116809" w:rsidP="00116809">
      <w:pPr>
        <w:bidi/>
        <w:rPr>
          <w:rFonts w:cs="David" w:hint="cs"/>
          <w:rtl/>
        </w:rPr>
      </w:pPr>
    </w:p>
    <w:p w14:paraId="332D215D" w14:textId="77777777" w:rsidR="00116809" w:rsidRDefault="00116809" w:rsidP="00116809">
      <w:pPr>
        <w:bidi/>
        <w:jc w:val="both"/>
        <w:rPr>
          <w:rFonts w:cs="David" w:hint="cs"/>
          <w:rtl/>
        </w:rPr>
      </w:pPr>
      <w:r w:rsidRPr="00DB6A29">
        <w:rPr>
          <w:rFonts w:cs="David" w:hint="cs"/>
          <w:rtl/>
        </w:rPr>
        <w:tab/>
        <w:t xml:space="preserve"> </w:t>
      </w:r>
      <w:r>
        <w:rPr>
          <w:rFonts w:cs="David" w:hint="cs"/>
          <w:rtl/>
        </w:rPr>
        <w:t xml:space="preserve"> זו עבירה פלילית.</w:t>
      </w:r>
    </w:p>
    <w:p w14:paraId="6565B3F7" w14:textId="77777777" w:rsidR="00116809" w:rsidRDefault="00116809" w:rsidP="00116809">
      <w:pPr>
        <w:bidi/>
        <w:jc w:val="both"/>
        <w:rPr>
          <w:rFonts w:cs="David" w:hint="cs"/>
          <w:rtl/>
        </w:rPr>
      </w:pPr>
    </w:p>
    <w:p w14:paraId="09B5FA01" w14:textId="77777777" w:rsidR="00116809" w:rsidRPr="004F53F2" w:rsidRDefault="00116809" w:rsidP="00116809">
      <w:pPr>
        <w:bidi/>
        <w:rPr>
          <w:rFonts w:cs="David" w:hint="cs"/>
          <w:u w:val="single"/>
          <w:rtl/>
        </w:rPr>
      </w:pPr>
      <w:r w:rsidRPr="004F53F2">
        <w:rPr>
          <w:rFonts w:cs="David" w:hint="cs"/>
          <w:u w:val="single"/>
          <w:rtl/>
        </w:rPr>
        <w:t>היו"ר יריב לוין:</w:t>
      </w:r>
    </w:p>
    <w:p w14:paraId="2544A1BA" w14:textId="77777777" w:rsidR="00116809" w:rsidRPr="00DB6A29" w:rsidRDefault="00116809" w:rsidP="00116809">
      <w:pPr>
        <w:bidi/>
        <w:rPr>
          <w:rFonts w:cs="David" w:hint="cs"/>
          <w:rtl/>
        </w:rPr>
      </w:pPr>
    </w:p>
    <w:p w14:paraId="54FD1A3C" w14:textId="77777777" w:rsidR="00116809" w:rsidRDefault="00116809" w:rsidP="00116809">
      <w:pPr>
        <w:bidi/>
        <w:jc w:val="both"/>
        <w:rPr>
          <w:rFonts w:cs="David" w:hint="cs"/>
          <w:rtl/>
        </w:rPr>
      </w:pPr>
      <w:r w:rsidRPr="00DB6A29">
        <w:rPr>
          <w:rFonts w:cs="David" w:hint="cs"/>
          <w:rtl/>
        </w:rPr>
        <w:tab/>
      </w:r>
      <w:r>
        <w:rPr>
          <w:rFonts w:cs="David" w:hint="cs"/>
          <w:rtl/>
        </w:rPr>
        <w:t xml:space="preserve"> לכן זה לא שייך לפה. ברור שזו עבירה פלילית. אני בעד להוריד את הסעיף הזה, אני לא רואה בו שום צורך. </w:t>
      </w:r>
    </w:p>
    <w:p w14:paraId="0CE45C72" w14:textId="77777777" w:rsidR="00116809" w:rsidRDefault="00116809" w:rsidP="00116809">
      <w:pPr>
        <w:bidi/>
        <w:jc w:val="both"/>
        <w:rPr>
          <w:rFonts w:cs="David" w:hint="cs"/>
          <w:rtl/>
        </w:rPr>
      </w:pPr>
    </w:p>
    <w:p w14:paraId="2FBB436D" w14:textId="77777777" w:rsidR="00116809" w:rsidRPr="004F53F2" w:rsidRDefault="00116809" w:rsidP="00116809">
      <w:pPr>
        <w:bidi/>
        <w:rPr>
          <w:rFonts w:cs="David" w:hint="cs"/>
          <w:u w:val="single"/>
          <w:rtl/>
        </w:rPr>
      </w:pPr>
      <w:r w:rsidRPr="004F53F2">
        <w:rPr>
          <w:rFonts w:cs="David" w:hint="cs"/>
          <w:u w:val="single"/>
          <w:rtl/>
        </w:rPr>
        <w:t>ארבל אסטרחן:</w:t>
      </w:r>
    </w:p>
    <w:p w14:paraId="3E168769" w14:textId="77777777" w:rsidR="00116809" w:rsidRPr="00DB6A29" w:rsidRDefault="00116809" w:rsidP="00116809">
      <w:pPr>
        <w:bidi/>
        <w:rPr>
          <w:rFonts w:cs="David" w:hint="cs"/>
          <w:rtl/>
        </w:rPr>
      </w:pPr>
    </w:p>
    <w:p w14:paraId="0155A6AF" w14:textId="77777777" w:rsidR="00116809" w:rsidRDefault="00116809" w:rsidP="00116809">
      <w:pPr>
        <w:bidi/>
        <w:jc w:val="both"/>
        <w:rPr>
          <w:rFonts w:cs="David" w:hint="cs"/>
          <w:rtl/>
        </w:rPr>
      </w:pPr>
      <w:r w:rsidRPr="00DB6A29">
        <w:rPr>
          <w:rFonts w:cs="David" w:hint="cs"/>
          <w:rtl/>
        </w:rPr>
        <w:tab/>
        <w:t xml:space="preserve"> </w:t>
      </w:r>
      <w:r>
        <w:rPr>
          <w:rFonts w:cs="David" w:hint="cs"/>
          <w:rtl/>
        </w:rPr>
        <w:t xml:space="preserve"> צריך לזכור לחשוב בנושא של הישיבות החסויות אם נרצה שם לומר משהו, כי היום הנפקות היא שבדרך כלל הפרוטוקולים חסויים  ולא כל כך ברור מה מוטל על חברי הכנסת.</w:t>
      </w:r>
    </w:p>
    <w:p w14:paraId="4DE82B64" w14:textId="77777777" w:rsidR="00116809" w:rsidRDefault="00116809" w:rsidP="00116809">
      <w:pPr>
        <w:bidi/>
        <w:jc w:val="both"/>
        <w:rPr>
          <w:rFonts w:cs="David" w:hint="cs"/>
          <w:rtl/>
        </w:rPr>
      </w:pPr>
    </w:p>
    <w:p w14:paraId="5ED56E6C" w14:textId="77777777" w:rsidR="00116809" w:rsidRDefault="00116809" w:rsidP="00116809">
      <w:pPr>
        <w:bidi/>
        <w:jc w:val="both"/>
        <w:rPr>
          <w:rFonts w:cs="David" w:hint="cs"/>
          <w:rtl/>
        </w:rPr>
      </w:pPr>
      <w:r>
        <w:rPr>
          <w:rFonts w:cs="David" w:hint="cs"/>
          <w:u w:val="single"/>
          <w:rtl/>
        </w:rPr>
        <w:t>רונית חייקין-יעקובי:</w:t>
      </w:r>
    </w:p>
    <w:p w14:paraId="3CFA1B66" w14:textId="77777777" w:rsidR="00116809" w:rsidRDefault="00116809" w:rsidP="00116809">
      <w:pPr>
        <w:bidi/>
        <w:jc w:val="both"/>
        <w:rPr>
          <w:rFonts w:cs="David" w:hint="cs"/>
          <w:rtl/>
        </w:rPr>
      </w:pPr>
    </w:p>
    <w:p w14:paraId="61F9DCB0" w14:textId="77777777" w:rsidR="00116809" w:rsidRDefault="00116809" w:rsidP="00116809">
      <w:pPr>
        <w:bidi/>
        <w:jc w:val="both"/>
        <w:rPr>
          <w:rFonts w:cs="David" w:hint="cs"/>
          <w:rtl/>
        </w:rPr>
      </w:pPr>
      <w:r>
        <w:rPr>
          <w:rFonts w:cs="David" w:hint="cs"/>
          <w:rtl/>
        </w:rPr>
        <w:tab/>
        <w:t xml:space="preserve">מחתימים חברי כנסת שחברים בוועדה חסויה על מסמך כלשהו? </w:t>
      </w:r>
    </w:p>
    <w:p w14:paraId="49943476" w14:textId="77777777" w:rsidR="00116809" w:rsidRDefault="00116809" w:rsidP="00116809">
      <w:pPr>
        <w:bidi/>
        <w:jc w:val="both"/>
        <w:rPr>
          <w:rFonts w:cs="David" w:hint="cs"/>
          <w:rtl/>
        </w:rPr>
      </w:pPr>
    </w:p>
    <w:p w14:paraId="55AD7B9E" w14:textId="77777777" w:rsidR="00116809" w:rsidRPr="004F53F2" w:rsidRDefault="00116809" w:rsidP="00116809">
      <w:pPr>
        <w:bidi/>
        <w:rPr>
          <w:rFonts w:cs="David" w:hint="cs"/>
          <w:u w:val="single"/>
          <w:rtl/>
        </w:rPr>
      </w:pPr>
      <w:r w:rsidRPr="004F53F2">
        <w:rPr>
          <w:rFonts w:cs="David" w:hint="cs"/>
          <w:u w:val="single"/>
          <w:rtl/>
        </w:rPr>
        <w:t>ארבל אסטרחן:</w:t>
      </w:r>
    </w:p>
    <w:p w14:paraId="7B6C33B0" w14:textId="77777777" w:rsidR="00116809" w:rsidRPr="00DB6A29" w:rsidRDefault="00116809" w:rsidP="00116809">
      <w:pPr>
        <w:bidi/>
        <w:rPr>
          <w:rFonts w:cs="David" w:hint="cs"/>
          <w:rtl/>
        </w:rPr>
      </w:pPr>
    </w:p>
    <w:p w14:paraId="0107D83C" w14:textId="77777777" w:rsidR="00116809" w:rsidRDefault="00116809" w:rsidP="00116809">
      <w:pPr>
        <w:bidi/>
        <w:jc w:val="both"/>
        <w:rPr>
          <w:rFonts w:cs="David" w:hint="cs"/>
          <w:rtl/>
        </w:rPr>
      </w:pPr>
      <w:r w:rsidRPr="00DB6A29">
        <w:rPr>
          <w:rFonts w:cs="David" w:hint="cs"/>
          <w:rtl/>
        </w:rPr>
        <w:tab/>
        <w:t xml:space="preserve"> </w:t>
      </w:r>
      <w:r>
        <w:rPr>
          <w:rFonts w:cs="David" w:hint="cs"/>
          <w:rtl/>
        </w:rPr>
        <w:t xml:space="preserve"> לא. </w:t>
      </w:r>
    </w:p>
    <w:p w14:paraId="24FF1B7D" w14:textId="77777777" w:rsidR="00116809" w:rsidRDefault="00116809" w:rsidP="00116809">
      <w:pPr>
        <w:bidi/>
        <w:jc w:val="both"/>
        <w:rPr>
          <w:rFonts w:cs="David" w:hint="cs"/>
          <w:rtl/>
        </w:rPr>
      </w:pPr>
    </w:p>
    <w:p w14:paraId="69CE4BE5" w14:textId="77777777" w:rsidR="00116809" w:rsidRDefault="00116809" w:rsidP="00116809">
      <w:pPr>
        <w:bidi/>
        <w:jc w:val="both"/>
        <w:rPr>
          <w:rFonts w:cs="David" w:hint="cs"/>
          <w:rtl/>
        </w:rPr>
      </w:pPr>
      <w:r>
        <w:rPr>
          <w:rFonts w:cs="David" w:hint="cs"/>
          <w:u w:val="single"/>
          <w:rtl/>
        </w:rPr>
        <w:t>אתי בן-יוסף:</w:t>
      </w:r>
    </w:p>
    <w:p w14:paraId="2A429275" w14:textId="77777777" w:rsidR="00116809" w:rsidRDefault="00116809" w:rsidP="00116809">
      <w:pPr>
        <w:bidi/>
        <w:jc w:val="both"/>
        <w:rPr>
          <w:rFonts w:cs="David" w:hint="cs"/>
          <w:rtl/>
        </w:rPr>
      </w:pPr>
    </w:p>
    <w:p w14:paraId="56F950D8" w14:textId="77777777" w:rsidR="00116809" w:rsidRDefault="00116809" w:rsidP="00116809">
      <w:pPr>
        <w:bidi/>
        <w:jc w:val="both"/>
        <w:rPr>
          <w:rFonts w:cs="David" w:hint="cs"/>
          <w:rtl/>
        </w:rPr>
      </w:pPr>
      <w:r>
        <w:rPr>
          <w:rFonts w:cs="David" w:hint="cs"/>
          <w:rtl/>
        </w:rPr>
        <w:tab/>
        <w:t xml:space="preserve">בזמנו, בוועדת המשנה לאבטחת חברי כנסת החתימו חברי כנסת על טופס סודיות. </w:t>
      </w:r>
    </w:p>
    <w:p w14:paraId="359F4D1B" w14:textId="77777777" w:rsidR="00116809" w:rsidRDefault="00116809" w:rsidP="00116809">
      <w:pPr>
        <w:bidi/>
        <w:jc w:val="both"/>
        <w:rPr>
          <w:rFonts w:cs="David" w:hint="cs"/>
          <w:rtl/>
        </w:rPr>
      </w:pPr>
    </w:p>
    <w:p w14:paraId="3B5DC818" w14:textId="77777777" w:rsidR="00116809" w:rsidRPr="004F53F2" w:rsidRDefault="00116809" w:rsidP="00A63C15">
      <w:pPr>
        <w:keepNext/>
        <w:bidi/>
        <w:jc w:val="both"/>
        <w:rPr>
          <w:rFonts w:cs="David" w:hint="cs"/>
          <w:u w:val="single"/>
          <w:rtl/>
        </w:rPr>
      </w:pPr>
      <w:r w:rsidRPr="004F53F2">
        <w:rPr>
          <w:rFonts w:cs="David" w:hint="cs"/>
          <w:u w:val="single"/>
          <w:rtl/>
        </w:rPr>
        <w:t>ארבל אסטרחן:</w:t>
      </w:r>
    </w:p>
    <w:p w14:paraId="17D21EE8" w14:textId="77777777" w:rsidR="00116809" w:rsidRPr="00DB6A29" w:rsidRDefault="00116809" w:rsidP="00116809">
      <w:pPr>
        <w:bidi/>
        <w:rPr>
          <w:rFonts w:cs="David" w:hint="cs"/>
          <w:rtl/>
        </w:rPr>
      </w:pPr>
    </w:p>
    <w:p w14:paraId="72F86A1E" w14:textId="77777777" w:rsidR="00116809" w:rsidRDefault="00116809" w:rsidP="00116809">
      <w:pPr>
        <w:bidi/>
        <w:jc w:val="both"/>
        <w:rPr>
          <w:rFonts w:cs="David" w:hint="cs"/>
          <w:rtl/>
        </w:rPr>
      </w:pPr>
      <w:r w:rsidRPr="00DB6A29">
        <w:rPr>
          <w:rFonts w:cs="David" w:hint="cs"/>
          <w:rtl/>
        </w:rPr>
        <w:tab/>
        <w:t xml:space="preserve"> </w:t>
      </w:r>
      <w:r>
        <w:rPr>
          <w:rFonts w:cs="David" w:hint="cs"/>
          <w:rtl/>
        </w:rPr>
        <w:t xml:space="preserve"> אין שום סמכות להחתים חבר כנסת על סודיות. היום אין שום אסמכתא ושום סמכות ושום משמעות להחתמת חבר כנסת. היום הישיבות החסויות הן במובן של פרוטוקול חסוי. </w:t>
      </w:r>
    </w:p>
    <w:p w14:paraId="3F0BF7CF" w14:textId="77777777" w:rsidR="00116809" w:rsidRDefault="00116809" w:rsidP="00116809">
      <w:pPr>
        <w:bidi/>
        <w:jc w:val="both"/>
        <w:rPr>
          <w:rFonts w:cs="David" w:hint="cs"/>
          <w:rtl/>
        </w:rPr>
      </w:pPr>
    </w:p>
    <w:p w14:paraId="492EA43A" w14:textId="77777777" w:rsidR="00116809" w:rsidRPr="004F53F2" w:rsidRDefault="00116809" w:rsidP="00116809">
      <w:pPr>
        <w:bidi/>
        <w:rPr>
          <w:rFonts w:cs="David" w:hint="cs"/>
          <w:u w:val="single"/>
          <w:rtl/>
        </w:rPr>
      </w:pPr>
      <w:r w:rsidRPr="004F53F2">
        <w:rPr>
          <w:rFonts w:cs="David" w:hint="cs"/>
          <w:u w:val="single"/>
          <w:rtl/>
        </w:rPr>
        <w:t>היו"ר יריב לוין:</w:t>
      </w:r>
    </w:p>
    <w:p w14:paraId="1D5F31B8" w14:textId="77777777" w:rsidR="00116809" w:rsidRPr="00DB6A29" w:rsidRDefault="00116809" w:rsidP="00116809">
      <w:pPr>
        <w:bidi/>
        <w:rPr>
          <w:rFonts w:cs="David" w:hint="cs"/>
          <w:rtl/>
        </w:rPr>
      </w:pPr>
    </w:p>
    <w:p w14:paraId="680321DA" w14:textId="77777777" w:rsidR="00116809" w:rsidRDefault="00116809" w:rsidP="00116809">
      <w:pPr>
        <w:bidi/>
        <w:jc w:val="both"/>
        <w:rPr>
          <w:rFonts w:cs="David" w:hint="cs"/>
          <w:rtl/>
        </w:rPr>
      </w:pPr>
      <w:r w:rsidRPr="00DB6A29">
        <w:rPr>
          <w:rFonts w:cs="David" w:hint="cs"/>
          <w:rtl/>
        </w:rPr>
        <w:tab/>
      </w:r>
      <w:r>
        <w:rPr>
          <w:rFonts w:cs="David" w:hint="cs"/>
          <w:rtl/>
        </w:rPr>
        <w:t xml:space="preserve"> נטפל בזה שם ולא פה. </w:t>
      </w:r>
    </w:p>
    <w:p w14:paraId="5B36A95F" w14:textId="77777777" w:rsidR="00116809" w:rsidRDefault="00116809" w:rsidP="00116809">
      <w:pPr>
        <w:bidi/>
        <w:jc w:val="both"/>
        <w:rPr>
          <w:rFonts w:cs="David" w:hint="cs"/>
          <w:rtl/>
        </w:rPr>
      </w:pPr>
    </w:p>
    <w:p w14:paraId="5B0C810B" w14:textId="77777777" w:rsidR="00116809" w:rsidRPr="004F53F2" w:rsidRDefault="00116809" w:rsidP="00116809">
      <w:pPr>
        <w:bidi/>
        <w:rPr>
          <w:rFonts w:cs="David" w:hint="cs"/>
          <w:u w:val="single"/>
          <w:rtl/>
        </w:rPr>
      </w:pPr>
      <w:r w:rsidRPr="004F53F2">
        <w:rPr>
          <w:rFonts w:cs="David" w:hint="cs"/>
          <w:u w:val="single"/>
          <w:rtl/>
        </w:rPr>
        <w:t>יעל סלנט:</w:t>
      </w:r>
    </w:p>
    <w:p w14:paraId="09BF738B" w14:textId="77777777" w:rsidR="00116809" w:rsidRPr="00DB6A29" w:rsidRDefault="00116809" w:rsidP="00116809">
      <w:pPr>
        <w:bidi/>
        <w:rPr>
          <w:rFonts w:cs="David" w:hint="cs"/>
          <w:rtl/>
        </w:rPr>
      </w:pPr>
    </w:p>
    <w:p w14:paraId="10C0483B" w14:textId="77777777" w:rsidR="00116809" w:rsidRDefault="00116809" w:rsidP="00116809">
      <w:pPr>
        <w:bidi/>
        <w:jc w:val="both"/>
        <w:rPr>
          <w:rFonts w:cs="David" w:hint="cs"/>
          <w:rtl/>
        </w:rPr>
      </w:pPr>
      <w:r w:rsidRPr="00DB6A29">
        <w:rPr>
          <w:rFonts w:cs="David" w:hint="cs"/>
          <w:rtl/>
        </w:rPr>
        <w:tab/>
      </w:r>
      <w:r>
        <w:rPr>
          <w:rFonts w:cs="David" w:hint="cs"/>
          <w:rtl/>
        </w:rPr>
        <w:t xml:space="preserve"> גם סעיף קטן (ב)  יורד?</w:t>
      </w:r>
    </w:p>
    <w:p w14:paraId="3B9FC3C5" w14:textId="77777777" w:rsidR="00116809" w:rsidRDefault="00116809" w:rsidP="00116809">
      <w:pPr>
        <w:bidi/>
        <w:jc w:val="both"/>
        <w:rPr>
          <w:rFonts w:cs="David" w:hint="cs"/>
          <w:rtl/>
        </w:rPr>
      </w:pPr>
    </w:p>
    <w:p w14:paraId="7B262937" w14:textId="77777777" w:rsidR="00116809" w:rsidRPr="004F53F2" w:rsidRDefault="00116809" w:rsidP="00116809">
      <w:pPr>
        <w:bidi/>
        <w:rPr>
          <w:rFonts w:cs="David" w:hint="cs"/>
          <w:u w:val="single"/>
          <w:rtl/>
        </w:rPr>
      </w:pPr>
      <w:r w:rsidRPr="004F53F2">
        <w:rPr>
          <w:rFonts w:cs="David" w:hint="cs"/>
          <w:u w:val="single"/>
          <w:rtl/>
        </w:rPr>
        <w:t>היו"ר יריב לוין:</w:t>
      </w:r>
    </w:p>
    <w:p w14:paraId="02081C38" w14:textId="77777777" w:rsidR="00116809" w:rsidRPr="00DB6A29" w:rsidRDefault="00116809" w:rsidP="00116809">
      <w:pPr>
        <w:bidi/>
        <w:rPr>
          <w:rFonts w:cs="David" w:hint="cs"/>
          <w:rtl/>
        </w:rPr>
      </w:pPr>
    </w:p>
    <w:p w14:paraId="0C2F3FED" w14:textId="77777777" w:rsidR="00116809" w:rsidRDefault="00116809" w:rsidP="00116809">
      <w:pPr>
        <w:bidi/>
        <w:jc w:val="both"/>
        <w:rPr>
          <w:rFonts w:cs="David" w:hint="cs"/>
          <w:rtl/>
        </w:rPr>
      </w:pPr>
      <w:r w:rsidRPr="00DB6A29">
        <w:rPr>
          <w:rFonts w:cs="David" w:hint="cs"/>
          <w:rtl/>
        </w:rPr>
        <w:tab/>
      </w:r>
      <w:r>
        <w:rPr>
          <w:rFonts w:cs="David" w:hint="cs"/>
          <w:rtl/>
        </w:rPr>
        <w:t xml:space="preserve"> כן. </w:t>
      </w:r>
    </w:p>
    <w:p w14:paraId="0BB427B1" w14:textId="77777777" w:rsidR="00116809" w:rsidRDefault="00116809" w:rsidP="00116809">
      <w:pPr>
        <w:bidi/>
        <w:jc w:val="both"/>
        <w:rPr>
          <w:rFonts w:cs="David" w:hint="cs"/>
          <w:rtl/>
        </w:rPr>
      </w:pPr>
    </w:p>
    <w:p w14:paraId="19636B70" w14:textId="77777777" w:rsidR="00116809" w:rsidRDefault="00116809" w:rsidP="00116809">
      <w:pPr>
        <w:bidi/>
        <w:jc w:val="both"/>
        <w:rPr>
          <w:rFonts w:cs="David" w:hint="cs"/>
          <w:rtl/>
        </w:rPr>
      </w:pPr>
      <w:r>
        <w:rPr>
          <w:rFonts w:cs="David" w:hint="cs"/>
          <w:u w:val="single"/>
          <w:rtl/>
        </w:rPr>
        <w:t>רונית חייקין-יעקובי:</w:t>
      </w:r>
    </w:p>
    <w:p w14:paraId="161D7079" w14:textId="77777777" w:rsidR="00116809" w:rsidRDefault="00116809" w:rsidP="00116809">
      <w:pPr>
        <w:bidi/>
        <w:jc w:val="both"/>
        <w:rPr>
          <w:rFonts w:cs="David" w:hint="cs"/>
          <w:rtl/>
        </w:rPr>
      </w:pPr>
    </w:p>
    <w:p w14:paraId="02709B2B" w14:textId="77777777" w:rsidR="00116809" w:rsidRDefault="00116809" w:rsidP="00116809">
      <w:pPr>
        <w:bidi/>
        <w:jc w:val="both"/>
        <w:rPr>
          <w:rFonts w:cs="David" w:hint="cs"/>
          <w:rtl/>
        </w:rPr>
      </w:pPr>
      <w:r>
        <w:rPr>
          <w:rFonts w:cs="David" w:hint="cs"/>
          <w:rtl/>
        </w:rPr>
        <w:tab/>
        <w:t xml:space="preserve">סעיף קטן (א) נראה די הגיוני, אבל סעיף קטן (ב) נראה מיותר. </w:t>
      </w:r>
    </w:p>
    <w:p w14:paraId="34FD5F7E" w14:textId="77777777" w:rsidR="00116809" w:rsidRDefault="00116809" w:rsidP="00116809">
      <w:pPr>
        <w:bidi/>
        <w:jc w:val="both"/>
        <w:rPr>
          <w:rFonts w:cs="David" w:hint="cs"/>
          <w:rtl/>
        </w:rPr>
      </w:pPr>
    </w:p>
    <w:p w14:paraId="77453851" w14:textId="77777777" w:rsidR="00116809" w:rsidRPr="004F53F2" w:rsidRDefault="00116809" w:rsidP="00116809">
      <w:pPr>
        <w:bidi/>
        <w:rPr>
          <w:rFonts w:cs="David" w:hint="cs"/>
          <w:u w:val="single"/>
          <w:rtl/>
        </w:rPr>
      </w:pPr>
      <w:r w:rsidRPr="004F53F2">
        <w:rPr>
          <w:rFonts w:cs="David" w:hint="cs"/>
          <w:u w:val="single"/>
          <w:rtl/>
        </w:rPr>
        <w:t>היו"ר יריב לוין:</w:t>
      </w:r>
    </w:p>
    <w:p w14:paraId="358E8093" w14:textId="77777777" w:rsidR="00116809" w:rsidRPr="00DB6A29" w:rsidRDefault="00116809" w:rsidP="00116809">
      <w:pPr>
        <w:bidi/>
        <w:rPr>
          <w:rFonts w:cs="David" w:hint="cs"/>
          <w:rtl/>
        </w:rPr>
      </w:pPr>
    </w:p>
    <w:p w14:paraId="36E758B3" w14:textId="77777777" w:rsidR="00116809" w:rsidRDefault="00116809" w:rsidP="00116809">
      <w:pPr>
        <w:bidi/>
        <w:jc w:val="both"/>
        <w:rPr>
          <w:rFonts w:cs="David" w:hint="cs"/>
          <w:rtl/>
        </w:rPr>
      </w:pPr>
      <w:r w:rsidRPr="00DB6A29">
        <w:rPr>
          <w:rFonts w:cs="David" w:hint="cs"/>
          <w:rtl/>
        </w:rPr>
        <w:tab/>
      </w:r>
      <w:r>
        <w:rPr>
          <w:rFonts w:cs="David" w:hint="cs"/>
          <w:rtl/>
        </w:rPr>
        <w:t xml:space="preserve"> אבל (א) הוא הסדר מאוד ספציפי. אני שואל שוב, האם בקריאת ביניים זה מותר? מה שאסור לו להגיד כי הוא חסוי זה אסור לו במליאה, אסור לו בקריאת ביניים, אסור לו לתקשורת, אסור לו בכלל. אסור לו בישיבה של ועדה אחרת, אסור לו בשום מקום.</w:t>
      </w:r>
    </w:p>
    <w:p w14:paraId="6442A7F0" w14:textId="77777777" w:rsidR="00116809" w:rsidRDefault="00116809" w:rsidP="00116809">
      <w:pPr>
        <w:bidi/>
        <w:jc w:val="both"/>
        <w:rPr>
          <w:rFonts w:cs="David" w:hint="cs"/>
          <w:rtl/>
        </w:rPr>
      </w:pPr>
    </w:p>
    <w:p w14:paraId="6C318504" w14:textId="77777777" w:rsidR="00116809" w:rsidRPr="004F53F2" w:rsidRDefault="00116809" w:rsidP="00116809">
      <w:pPr>
        <w:bidi/>
        <w:rPr>
          <w:rFonts w:cs="David" w:hint="cs"/>
          <w:u w:val="single"/>
          <w:rtl/>
        </w:rPr>
      </w:pPr>
      <w:r w:rsidRPr="004F53F2">
        <w:rPr>
          <w:rFonts w:cs="David" w:hint="cs"/>
          <w:u w:val="single"/>
          <w:rtl/>
        </w:rPr>
        <w:t>יעל סלנט:</w:t>
      </w:r>
    </w:p>
    <w:p w14:paraId="42C8DAB2" w14:textId="77777777" w:rsidR="00116809" w:rsidRPr="00DB6A29" w:rsidRDefault="00116809" w:rsidP="00116809">
      <w:pPr>
        <w:bidi/>
        <w:rPr>
          <w:rFonts w:cs="David" w:hint="cs"/>
          <w:rtl/>
        </w:rPr>
      </w:pPr>
    </w:p>
    <w:p w14:paraId="2E7ABC67" w14:textId="77777777" w:rsidR="00116809" w:rsidRDefault="00116809" w:rsidP="00116809">
      <w:pPr>
        <w:bidi/>
        <w:jc w:val="both"/>
        <w:rPr>
          <w:rFonts w:cs="David" w:hint="cs"/>
          <w:rtl/>
        </w:rPr>
      </w:pPr>
      <w:r w:rsidRPr="00DB6A29">
        <w:rPr>
          <w:rFonts w:cs="David" w:hint="cs"/>
          <w:rtl/>
        </w:rPr>
        <w:tab/>
      </w:r>
      <w:r>
        <w:rPr>
          <w:rFonts w:cs="David" w:hint="cs"/>
          <w:rtl/>
        </w:rPr>
        <w:t>סעיף 9 עניינו בסוביודיצה: (א) "חבר הכנסת לא יכלול בנאומו במליאת הכנסת התערבות בחקירה פלילית או בהליך משפטי תלוי ועומד, ולא ינסה להשפיע על תוצאותיהם של חקירה או הליך כאמור".</w:t>
      </w:r>
      <w:r>
        <w:rPr>
          <w:rFonts w:cs="David" w:hint="cs"/>
          <w:rtl/>
        </w:rPr>
        <w:tab/>
      </w:r>
    </w:p>
    <w:p w14:paraId="359A77D0" w14:textId="77777777" w:rsidR="00116809" w:rsidRDefault="00116809" w:rsidP="00116809">
      <w:pPr>
        <w:bidi/>
        <w:jc w:val="both"/>
        <w:rPr>
          <w:rFonts w:cs="David" w:hint="cs"/>
          <w:rtl/>
        </w:rPr>
      </w:pPr>
    </w:p>
    <w:p w14:paraId="01F3297A" w14:textId="77777777" w:rsidR="00116809" w:rsidRPr="004F53F2" w:rsidRDefault="00116809" w:rsidP="00116809">
      <w:pPr>
        <w:bidi/>
        <w:rPr>
          <w:rFonts w:cs="David" w:hint="cs"/>
          <w:u w:val="single"/>
          <w:rtl/>
        </w:rPr>
      </w:pPr>
      <w:r w:rsidRPr="004F53F2">
        <w:rPr>
          <w:rFonts w:cs="David" w:hint="cs"/>
          <w:u w:val="single"/>
          <w:rtl/>
        </w:rPr>
        <w:t>היו"ר יריב לוין:</w:t>
      </w:r>
    </w:p>
    <w:p w14:paraId="688AE8A9" w14:textId="77777777" w:rsidR="00116809" w:rsidRPr="00DB6A29" w:rsidRDefault="00116809" w:rsidP="00116809">
      <w:pPr>
        <w:bidi/>
        <w:rPr>
          <w:rFonts w:cs="David" w:hint="cs"/>
          <w:rtl/>
        </w:rPr>
      </w:pPr>
    </w:p>
    <w:p w14:paraId="340C9635" w14:textId="77777777" w:rsidR="00116809" w:rsidRDefault="00116809" w:rsidP="00116809">
      <w:pPr>
        <w:bidi/>
        <w:jc w:val="both"/>
        <w:rPr>
          <w:rFonts w:cs="David" w:hint="cs"/>
          <w:rtl/>
        </w:rPr>
      </w:pPr>
      <w:r w:rsidRPr="00DB6A29">
        <w:rPr>
          <w:rFonts w:cs="David" w:hint="cs"/>
          <w:rtl/>
        </w:rPr>
        <w:tab/>
      </w:r>
      <w:r>
        <w:rPr>
          <w:rFonts w:cs="David" w:hint="cs"/>
          <w:rtl/>
        </w:rPr>
        <w:t xml:space="preserve"> נו, באמת, מה נעשה עם הדבר הזה? הרי אי אפשר עם זה. בסעיף (ב) גם כתוב ובלבד שהביקורת על החלטה שיפוטית תהיה כנה ואדיבה. תאמינו לי </w:t>
      </w:r>
      <w:r>
        <w:rPr>
          <w:rFonts w:cs="David"/>
          <w:rtl/>
        </w:rPr>
        <w:t>–</w:t>
      </w:r>
      <w:r>
        <w:rPr>
          <w:rFonts w:cs="David" w:hint="cs"/>
          <w:rtl/>
        </w:rPr>
        <w:t xml:space="preserve"> "כנה", אני מבטיח לכם, גם "אדיבה", אבל השאלה היא אם היא תהיה במידת המידתיות של הכנות והאדיבות. עכשיו הם גם יחליטו אם הייתי כנה או לא. תפסיקו. נו, באמת. אני בעד להוריד גם את הסעיף הזה. היום אתה דן במליאת הכנסת בכל נושא שהוא שנמצא בחקירה פלילית ודן בו מייד. ביום רביעי הגשתי שאילתא דחופה על ריבוי מקרי האלימות בעכו. עמד השר ונתן רשומון שלם של התייחסויות למצב החקירות בתחום זה ובתחום אחר. נו, אז מה?</w:t>
      </w:r>
    </w:p>
    <w:p w14:paraId="61EB2E91" w14:textId="77777777" w:rsidR="00116809" w:rsidRDefault="00116809" w:rsidP="00116809">
      <w:pPr>
        <w:bidi/>
        <w:jc w:val="both"/>
        <w:rPr>
          <w:rFonts w:cs="David" w:hint="cs"/>
          <w:rtl/>
        </w:rPr>
      </w:pPr>
    </w:p>
    <w:p w14:paraId="16665D2D" w14:textId="77777777" w:rsidR="00116809" w:rsidRPr="004F53F2" w:rsidRDefault="00116809" w:rsidP="00116809">
      <w:pPr>
        <w:bidi/>
        <w:rPr>
          <w:rFonts w:cs="David" w:hint="cs"/>
          <w:u w:val="single"/>
          <w:rtl/>
        </w:rPr>
      </w:pPr>
      <w:r w:rsidRPr="004F53F2">
        <w:rPr>
          <w:rFonts w:cs="David" w:hint="cs"/>
          <w:u w:val="single"/>
          <w:rtl/>
        </w:rPr>
        <w:t>ארבל אסטרחן:</w:t>
      </w:r>
    </w:p>
    <w:p w14:paraId="70113B6C" w14:textId="77777777" w:rsidR="00116809" w:rsidRPr="00DB6A29" w:rsidRDefault="00116809" w:rsidP="00116809">
      <w:pPr>
        <w:bidi/>
        <w:rPr>
          <w:rFonts w:cs="David" w:hint="cs"/>
          <w:rtl/>
        </w:rPr>
      </w:pPr>
    </w:p>
    <w:p w14:paraId="6021814A" w14:textId="77777777" w:rsidR="00116809" w:rsidRDefault="00116809" w:rsidP="00116809">
      <w:pPr>
        <w:bidi/>
        <w:jc w:val="both"/>
        <w:rPr>
          <w:rFonts w:cs="David" w:hint="cs"/>
          <w:rtl/>
        </w:rPr>
      </w:pPr>
      <w:r w:rsidRPr="00DB6A29">
        <w:rPr>
          <w:rFonts w:cs="David" w:hint="cs"/>
          <w:rtl/>
        </w:rPr>
        <w:tab/>
      </w:r>
      <w:r>
        <w:rPr>
          <w:rFonts w:cs="David" w:hint="cs"/>
          <w:rtl/>
        </w:rPr>
        <w:t>אבל אתה תתייחס לחקירה ספציפית, שפלוני עשה כך וכך?</w:t>
      </w:r>
    </w:p>
    <w:p w14:paraId="0069D2D2" w14:textId="77777777" w:rsidR="00116809" w:rsidRDefault="00116809" w:rsidP="00116809">
      <w:pPr>
        <w:bidi/>
        <w:jc w:val="both"/>
        <w:rPr>
          <w:rFonts w:cs="David" w:hint="cs"/>
          <w:rtl/>
        </w:rPr>
      </w:pPr>
    </w:p>
    <w:p w14:paraId="76C97B15" w14:textId="77777777" w:rsidR="00116809" w:rsidRPr="004F53F2" w:rsidRDefault="00116809" w:rsidP="00116809">
      <w:pPr>
        <w:bidi/>
        <w:rPr>
          <w:rFonts w:cs="David" w:hint="cs"/>
          <w:u w:val="single"/>
          <w:rtl/>
        </w:rPr>
      </w:pPr>
      <w:r w:rsidRPr="004F53F2">
        <w:rPr>
          <w:rFonts w:cs="David" w:hint="cs"/>
          <w:u w:val="single"/>
          <w:rtl/>
        </w:rPr>
        <w:t>היו"ר יריב לוין:</w:t>
      </w:r>
    </w:p>
    <w:p w14:paraId="2A83C8B2" w14:textId="77777777" w:rsidR="00116809" w:rsidRPr="00DB6A29" w:rsidRDefault="00116809" w:rsidP="00116809">
      <w:pPr>
        <w:bidi/>
        <w:rPr>
          <w:rFonts w:cs="David" w:hint="cs"/>
          <w:rtl/>
        </w:rPr>
      </w:pPr>
    </w:p>
    <w:p w14:paraId="1CB72477" w14:textId="77777777" w:rsidR="00116809" w:rsidRDefault="00116809" w:rsidP="00116809">
      <w:pPr>
        <w:bidi/>
        <w:jc w:val="both"/>
        <w:rPr>
          <w:rFonts w:cs="David" w:hint="cs"/>
          <w:rtl/>
        </w:rPr>
      </w:pPr>
      <w:r w:rsidRPr="00DB6A29">
        <w:rPr>
          <w:rFonts w:cs="David" w:hint="cs"/>
          <w:rtl/>
        </w:rPr>
        <w:tab/>
      </w:r>
      <w:r>
        <w:rPr>
          <w:rFonts w:cs="David" w:hint="cs"/>
          <w:rtl/>
        </w:rPr>
        <w:t xml:space="preserve"> בוודאי. הוא דיבר על המקרה של זה שדקרו. נתתי רשומון של כל מיני מקרים ואז הוא ענה שבמקרה של ההוא שדקרו אותו יש להם כבר קצה חוט לדעת מי האדם. הוא ענה אחד-אחד. בואו נניח שקרה מקרה של גואל רצון, אז לכאורה לא ניתן בכלל לדון בו בכנסת, כי הוא בחקירה פלילית. </w:t>
      </w:r>
    </w:p>
    <w:p w14:paraId="38FEADDE" w14:textId="77777777" w:rsidR="00116809" w:rsidRDefault="00116809" w:rsidP="00116809">
      <w:pPr>
        <w:bidi/>
        <w:jc w:val="both"/>
        <w:rPr>
          <w:rFonts w:cs="David" w:hint="cs"/>
          <w:rtl/>
        </w:rPr>
      </w:pPr>
    </w:p>
    <w:p w14:paraId="1D60DFD0" w14:textId="77777777" w:rsidR="00116809" w:rsidRDefault="00116809" w:rsidP="00116809">
      <w:pPr>
        <w:bidi/>
        <w:jc w:val="both"/>
        <w:rPr>
          <w:rFonts w:cs="David" w:hint="cs"/>
          <w:rtl/>
        </w:rPr>
      </w:pPr>
      <w:r>
        <w:rPr>
          <w:rFonts w:cs="David" w:hint="cs"/>
          <w:u w:val="single"/>
          <w:rtl/>
        </w:rPr>
        <w:t>רונית חייקין-יעקובי:</w:t>
      </w:r>
    </w:p>
    <w:p w14:paraId="2876F0F3" w14:textId="77777777" w:rsidR="00116809" w:rsidRDefault="00116809" w:rsidP="00116809">
      <w:pPr>
        <w:bidi/>
        <w:jc w:val="both"/>
        <w:rPr>
          <w:rFonts w:cs="David" w:hint="cs"/>
          <w:rtl/>
        </w:rPr>
      </w:pPr>
    </w:p>
    <w:p w14:paraId="76067191" w14:textId="77777777" w:rsidR="00116809" w:rsidRDefault="00116809" w:rsidP="00116809">
      <w:pPr>
        <w:bidi/>
        <w:jc w:val="both"/>
        <w:rPr>
          <w:rFonts w:cs="David" w:hint="cs"/>
          <w:rtl/>
        </w:rPr>
      </w:pPr>
      <w:r>
        <w:rPr>
          <w:rFonts w:cs="David" w:hint="cs"/>
          <w:rtl/>
        </w:rPr>
        <w:tab/>
        <w:t xml:space="preserve">או המקרה של ראש עיריית בת-ים. השבוע היה דיון בוועדת הפנים על הנושא. </w:t>
      </w:r>
    </w:p>
    <w:p w14:paraId="703FB8F7" w14:textId="77777777" w:rsidR="00116809" w:rsidRDefault="00116809" w:rsidP="00116809">
      <w:pPr>
        <w:bidi/>
        <w:jc w:val="both"/>
        <w:rPr>
          <w:rFonts w:cs="David" w:hint="cs"/>
          <w:rtl/>
        </w:rPr>
      </w:pPr>
    </w:p>
    <w:p w14:paraId="57A7CE25" w14:textId="77777777" w:rsidR="00116809" w:rsidRPr="004F53F2" w:rsidRDefault="00116809" w:rsidP="00116809">
      <w:pPr>
        <w:bidi/>
        <w:rPr>
          <w:rFonts w:cs="David" w:hint="cs"/>
          <w:u w:val="single"/>
          <w:rtl/>
        </w:rPr>
      </w:pPr>
      <w:r w:rsidRPr="004F53F2">
        <w:rPr>
          <w:rFonts w:cs="David" w:hint="cs"/>
          <w:u w:val="single"/>
          <w:rtl/>
        </w:rPr>
        <w:t>ארבל אסטרחן:</w:t>
      </w:r>
    </w:p>
    <w:p w14:paraId="5B9C495E" w14:textId="77777777" w:rsidR="00116809" w:rsidRPr="00DB6A29" w:rsidRDefault="00116809" w:rsidP="00116809">
      <w:pPr>
        <w:bidi/>
        <w:rPr>
          <w:rFonts w:cs="David" w:hint="cs"/>
          <w:rtl/>
        </w:rPr>
      </w:pPr>
    </w:p>
    <w:p w14:paraId="15B77285" w14:textId="77777777" w:rsidR="00116809" w:rsidRDefault="00116809" w:rsidP="00116809">
      <w:pPr>
        <w:bidi/>
        <w:jc w:val="both"/>
        <w:rPr>
          <w:rFonts w:cs="David" w:hint="cs"/>
          <w:rtl/>
        </w:rPr>
      </w:pPr>
      <w:r w:rsidRPr="00DB6A29">
        <w:rPr>
          <w:rFonts w:cs="David" w:hint="cs"/>
          <w:rtl/>
        </w:rPr>
        <w:tab/>
      </w:r>
      <w:r>
        <w:rPr>
          <w:rFonts w:cs="David" w:hint="cs"/>
          <w:rtl/>
        </w:rPr>
        <w:t xml:space="preserve">לא משהו שיש בו התערבות. </w:t>
      </w:r>
    </w:p>
    <w:p w14:paraId="39B103DA" w14:textId="77777777" w:rsidR="00116809" w:rsidRDefault="00116809" w:rsidP="00116809">
      <w:pPr>
        <w:bidi/>
        <w:jc w:val="both"/>
        <w:rPr>
          <w:rFonts w:cs="David" w:hint="cs"/>
          <w:rtl/>
        </w:rPr>
      </w:pPr>
    </w:p>
    <w:p w14:paraId="56ED8A20" w14:textId="77777777" w:rsidR="00116809" w:rsidRPr="004F53F2" w:rsidRDefault="00116809" w:rsidP="00116809">
      <w:pPr>
        <w:keepNext/>
        <w:bidi/>
        <w:jc w:val="both"/>
        <w:rPr>
          <w:rFonts w:cs="David" w:hint="cs"/>
          <w:u w:val="single"/>
          <w:rtl/>
        </w:rPr>
      </w:pPr>
      <w:r w:rsidRPr="004F53F2">
        <w:rPr>
          <w:rFonts w:cs="David" w:hint="cs"/>
          <w:u w:val="single"/>
          <w:rtl/>
        </w:rPr>
        <w:t>היו"ר יריב לוין:</w:t>
      </w:r>
    </w:p>
    <w:p w14:paraId="71D8D5D9" w14:textId="77777777" w:rsidR="00116809" w:rsidRPr="00DB6A29" w:rsidRDefault="00116809" w:rsidP="00116809">
      <w:pPr>
        <w:keepNext/>
        <w:bidi/>
        <w:jc w:val="both"/>
        <w:rPr>
          <w:rFonts w:cs="David" w:hint="cs"/>
          <w:rtl/>
        </w:rPr>
      </w:pPr>
    </w:p>
    <w:p w14:paraId="2690D913" w14:textId="77777777" w:rsidR="00116809" w:rsidRDefault="00116809" w:rsidP="00116809">
      <w:pPr>
        <w:bidi/>
        <w:jc w:val="both"/>
        <w:rPr>
          <w:rFonts w:cs="David" w:hint="cs"/>
          <w:rtl/>
        </w:rPr>
      </w:pPr>
      <w:r w:rsidRPr="00DB6A29">
        <w:rPr>
          <w:rFonts w:cs="David" w:hint="cs"/>
          <w:rtl/>
        </w:rPr>
        <w:tab/>
      </w:r>
      <w:r>
        <w:rPr>
          <w:rFonts w:cs="David" w:hint="cs"/>
          <w:rtl/>
        </w:rPr>
        <w:t xml:space="preserve"> מה זה "הליך משפטי תלוי ועומד"?  את מבינה שהליך משפטי של ראש הממשלה אולמרט תלוי ועומד כמה שנים, אז אי אפשר להזכיר את זה בכנסת? זה אבסורד. היום כבר לא קיימים הדברים האלה. זה לא קיים. מה זה "התערבות"?  יש עכשיו הליך שחוקרים את אהוד אולמרט ואני עומד על הדוכן ואומר: רבותי, זו רדיפה פוליטית, יועץ משפטי הפיל ראש ממשלה ללא שום סיבה, אם למשטרה היה אומץ היא היתה מפסיקה את החקירה בזה הרגע ואומרת שזה עניין פוליטי. מה, אסור לי להגיד את זה?</w:t>
      </w:r>
    </w:p>
    <w:p w14:paraId="1DE46F78" w14:textId="77777777" w:rsidR="00116809" w:rsidRDefault="00116809" w:rsidP="00116809">
      <w:pPr>
        <w:bidi/>
        <w:jc w:val="both"/>
        <w:rPr>
          <w:rFonts w:cs="David" w:hint="cs"/>
          <w:rtl/>
        </w:rPr>
      </w:pPr>
    </w:p>
    <w:p w14:paraId="5F94FF98" w14:textId="77777777" w:rsidR="00116809" w:rsidRPr="004F53F2" w:rsidRDefault="00116809" w:rsidP="00116809">
      <w:pPr>
        <w:bidi/>
        <w:rPr>
          <w:rFonts w:cs="David" w:hint="cs"/>
          <w:u w:val="single"/>
          <w:rtl/>
        </w:rPr>
      </w:pPr>
      <w:r w:rsidRPr="004F53F2">
        <w:rPr>
          <w:rFonts w:cs="David" w:hint="cs"/>
          <w:u w:val="single"/>
          <w:rtl/>
        </w:rPr>
        <w:t>ארבל אסטרחן:</w:t>
      </w:r>
    </w:p>
    <w:p w14:paraId="721E627A" w14:textId="77777777" w:rsidR="00116809" w:rsidRPr="00DB6A29" w:rsidRDefault="00116809" w:rsidP="00116809">
      <w:pPr>
        <w:bidi/>
        <w:rPr>
          <w:rFonts w:cs="David" w:hint="cs"/>
          <w:rtl/>
        </w:rPr>
      </w:pPr>
    </w:p>
    <w:p w14:paraId="12B4D09E" w14:textId="77777777" w:rsidR="00116809" w:rsidRDefault="00116809" w:rsidP="00116809">
      <w:pPr>
        <w:bidi/>
        <w:jc w:val="both"/>
        <w:rPr>
          <w:rFonts w:cs="David" w:hint="cs"/>
          <w:rtl/>
        </w:rPr>
      </w:pPr>
      <w:r w:rsidRPr="00DB6A29">
        <w:rPr>
          <w:rFonts w:cs="David" w:hint="cs"/>
          <w:rtl/>
        </w:rPr>
        <w:tab/>
        <w:t xml:space="preserve"> </w:t>
      </w:r>
      <w:r>
        <w:rPr>
          <w:rFonts w:cs="David" w:hint="cs"/>
          <w:rtl/>
        </w:rPr>
        <w:t xml:space="preserve"> אתה גם תגיד שראוי שבית המשפט יזכה או ירשיע?</w:t>
      </w:r>
    </w:p>
    <w:p w14:paraId="3DB3FF43" w14:textId="77777777" w:rsidR="00116809" w:rsidRDefault="00116809" w:rsidP="00116809">
      <w:pPr>
        <w:bidi/>
        <w:jc w:val="both"/>
        <w:rPr>
          <w:rFonts w:cs="David" w:hint="cs"/>
          <w:rtl/>
        </w:rPr>
      </w:pPr>
    </w:p>
    <w:p w14:paraId="3D547A37" w14:textId="77777777" w:rsidR="00116809" w:rsidRPr="004F53F2" w:rsidRDefault="00116809" w:rsidP="00116809">
      <w:pPr>
        <w:bidi/>
        <w:rPr>
          <w:rFonts w:cs="David" w:hint="cs"/>
          <w:u w:val="single"/>
          <w:rtl/>
        </w:rPr>
      </w:pPr>
      <w:r w:rsidRPr="004F53F2">
        <w:rPr>
          <w:rFonts w:cs="David" w:hint="cs"/>
          <w:u w:val="single"/>
          <w:rtl/>
        </w:rPr>
        <w:t>היו"ר יריב לוין:</w:t>
      </w:r>
    </w:p>
    <w:p w14:paraId="6CE177C1" w14:textId="77777777" w:rsidR="00116809" w:rsidRPr="00DB6A29" w:rsidRDefault="00116809" w:rsidP="00116809">
      <w:pPr>
        <w:bidi/>
        <w:rPr>
          <w:rFonts w:cs="David" w:hint="cs"/>
          <w:rtl/>
        </w:rPr>
      </w:pPr>
    </w:p>
    <w:p w14:paraId="20BC16E9" w14:textId="77777777" w:rsidR="00116809" w:rsidRDefault="00116809" w:rsidP="00116809">
      <w:pPr>
        <w:bidi/>
        <w:jc w:val="both"/>
        <w:rPr>
          <w:rFonts w:cs="David" w:hint="cs"/>
          <w:rtl/>
        </w:rPr>
      </w:pPr>
      <w:r w:rsidRPr="00DB6A29">
        <w:rPr>
          <w:rFonts w:cs="David" w:hint="cs"/>
          <w:rtl/>
        </w:rPr>
        <w:tab/>
      </w:r>
      <w:r>
        <w:rPr>
          <w:rFonts w:cs="David" w:hint="cs"/>
          <w:rtl/>
        </w:rPr>
        <w:t xml:space="preserve"> למה לא?  על המקרה של שי דרומי אני בא ואומר שראוי שהאיש יצא ללא עונש, כי אני חושב שמה שהוא עשה היה דבר הכי לגיטימי בעולם. אז מה? אלה דברים שהיו נכונים בשנות ה-50. </w:t>
      </w:r>
    </w:p>
    <w:p w14:paraId="6AC79C6B" w14:textId="77777777" w:rsidR="00116809" w:rsidRDefault="00116809" w:rsidP="00116809">
      <w:pPr>
        <w:bidi/>
        <w:jc w:val="both"/>
        <w:rPr>
          <w:rFonts w:cs="David" w:hint="cs"/>
          <w:rtl/>
        </w:rPr>
      </w:pPr>
    </w:p>
    <w:p w14:paraId="06C8A26C" w14:textId="77777777" w:rsidR="00116809" w:rsidRPr="004F53F2" w:rsidRDefault="00116809" w:rsidP="00116809">
      <w:pPr>
        <w:bidi/>
        <w:rPr>
          <w:rFonts w:cs="David" w:hint="cs"/>
          <w:u w:val="single"/>
          <w:rtl/>
        </w:rPr>
      </w:pPr>
      <w:r w:rsidRPr="004F53F2">
        <w:rPr>
          <w:rFonts w:cs="David" w:hint="cs"/>
          <w:u w:val="single"/>
          <w:rtl/>
        </w:rPr>
        <w:t>ארבל אסטרחן:</w:t>
      </w:r>
    </w:p>
    <w:p w14:paraId="5A0BABED" w14:textId="77777777" w:rsidR="00116809" w:rsidRPr="00DB6A29" w:rsidRDefault="00116809" w:rsidP="00116809">
      <w:pPr>
        <w:bidi/>
        <w:rPr>
          <w:rFonts w:cs="David" w:hint="cs"/>
          <w:rtl/>
        </w:rPr>
      </w:pPr>
    </w:p>
    <w:p w14:paraId="0CCF80C3" w14:textId="77777777" w:rsidR="00116809" w:rsidRDefault="00116809" w:rsidP="00116809">
      <w:pPr>
        <w:bidi/>
        <w:jc w:val="both"/>
        <w:rPr>
          <w:rFonts w:cs="David" w:hint="cs"/>
          <w:rtl/>
        </w:rPr>
      </w:pPr>
      <w:r w:rsidRPr="00DB6A29">
        <w:rPr>
          <w:rFonts w:cs="David" w:hint="cs"/>
          <w:rtl/>
        </w:rPr>
        <w:tab/>
        <w:t xml:space="preserve"> </w:t>
      </w:r>
      <w:r>
        <w:rPr>
          <w:rFonts w:cs="David" w:hint="cs"/>
          <w:rtl/>
        </w:rPr>
        <w:t xml:space="preserve"> בוועדות זה מעורר יותר בעיות, כי לפעמים הוועדה מזמינה אנשים שאחר כך צריכים לתת עדות בבית משפט. </w:t>
      </w:r>
    </w:p>
    <w:p w14:paraId="0F8B6E44" w14:textId="77777777" w:rsidR="00116809" w:rsidRDefault="00116809" w:rsidP="00116809">
      <w:pPr>
        <w:bidi/>
        <w:jc w:val="both"/>
        <w:rPr>
          <w:rFonts w:cs="David" w:hint="cs"/>
          <w:rtl/>
        </w:rPr>
      </w:pPr>
    </w:p>
    <w:p w14:paraId="7311EDBB" w14:textId="77777777" w:rsidR="00116809" w:rsidRPr="004F53F2" w:rsidRDefault="00116809" w:rsidP="00116809">
      <w:pPr>
        <w:bidi/>
        <w:rPr>
          <w:rFonts w:cs="David" w:hint="cs"/>
          <w:u w:val="single"/>
          <w:rtl/>
        </w:rPr>
      </w:pPr>
      <w:r w:rsidRPr="004F53F2">
        <w:rPr>
          <w:rFonts w:cs="David" w:hint="cs"/>
          <w:u w:val="single"/>
          <w:rtl/>
        </w:rPr>
        <w:t>היו"ר יריב לוין:</w:t>
      </w:r>
    </w:p>
    <w:p w14:paraId="11DA26A2" w14:textId="77777777" w:rsidR="00116809" w:rsidRPr="00DB6A29" w:rsidRDefault="00116809" w:rsidP="00116809">
      <w:pPr>
        <w:bidi/>
        <w:rPr>
          <w:rFonts w:cs="David" w:hint="cs"/>
          <w:rtl/>
        </w:rPr>
      </w:pPr>
    </w:p>
    <w:p w14:paraId="7908C687" w14:textId="77777777" w:rsidR="00116809" w:rsidRDefault="00116809" w:rsidP="00116809">
      <w:pPr>
        <w:bidi/>
        <w:jc w:val="both"/>
        <w:rPr>
          <w:rFonts w:cs="David" w:hint="cs"/>
          <w:rtl/>
        </w:rPr>
      </w:pPr>
      <w:r w:rsidRPr="00DB6A29">
        <w:rPr>
          <w:rFonts w:cs="David" w:hint="cs"/>
          <w:rtl/>
        </w:rPr>
        <w:tab/>
      </w:r>
      <w:r>
        <w:rPr>
          <w:rFonts w:cs="David" w:hint="cs"/>
          <w:rtl/>
        </w:rPr>
        <w:t xml:space="preserve"> נו, אז מה? מה זה שייך לנאום שלי במליאה?</w:t>
      </w:r>
    </w:p>
    <w:p w14:paraId="60B5134A" w14:textId="77777777" w:rsidR="00116809" w:rsidRDefault="00116809" w:rsidP="00116809">
      <w:pPr>
        <w:bidi/>
        <w:jc w:val="both"/>
        <w:rPr>
          <w:rFonts w:cs="David" w:hint="cs"/>
          <w:rtl/>
        </w:rPr>
      </w:pPr>
    </w:p>
    <w:p w14:paraId="1DB1ED9A" w14:textId="77777777" w:rsidR="00116809" w:rsidRPr="004F53F2" w:rsidRDefault="00116809" w:rsidP="00116809">
      <w:pPr>
        <w:bidi/>
        <w:rPr>
          <w:rFonts w:cs="David" w:hint="cs"/>
          <w:u w:val="single"/>
          <w:rtl/>
        </w:rPr>
      </w:pPr>
      <w:r w:rsidRPr="004F53F2">
        <w:rPr>
          <w:rFonts w:cs="David" w:hint="cs"/>
          <w:u w:val="single"/>
          <w:rtl/>
        </w:rPr>
        <w:t>ארבל אסטרחן:</w:t>
      </w:r>
    </w:p>
    <w:p w14:paraId="4DF5001D" w14:textId="77777777" w:rsidR="00116809" w:rsidRPr="00DB6A29" w:rsidRDefault="00116809" w:rsidP="00116809">
      <w:pPr>
        <w:bidi/>
        <w:rPr>
          <w:rFonts w:cs="David" w:hint="cs"/>
          <w:rtl/>
        </w:rPr>
      </w:pPr>
    </w:p>
    <w:p w14:paraId="4B124A33" w14:textId="77777777" w:rsidR="00116809" w:rsidRDefault="00116809" w:rsidP="00116809">
      <w:pPr>
        <w:bidi/>
        <w:jc w:val="both"/>
        <w:rPr>
          <w:rFonts w:cs="David" w:hint="cs"/>
          <w:rtl/>
        </w:rPr>
      </w:pPr>
      <w:r w:rsidRPr="00DB6A29">
        <w:rPr>
          <w:rFonts w:cs="David" w:hint="cs"/>
          <w:rtl/>
        </w:rPr>
        <w:tab/>
        <w:t xml:space="preserve"> </w:t>
      </w:r>
      <w:r>
        <w:rPr>
          <w:rFonts w:cs="David" w:hint="cs"/>
          <w:rtl/>
        </w:rPr>
        <w:t xml:space="preserve"> יכול להיות שבוועדות נצטרך להתייחס לנושא הזה של התערבות בהליכים. </w:t>
      </w:r>
    </w:p>
    <w:p w14:paraId="17B5756D" w14:textId="77777777" w:rsidR="00116809" w:rsidRDefault="00116809" w:rsidP="00116809">
      <w:pPr>
        <w:bidi/>
        <w:jc w:val="both"/>
        <w:rPr>
          <w:rFonts w:cs="David" w:hint="cs"/>
          <w:rtl/>
        </w:rPr>
      </w:pPr>
    </w:p>
    <w:p w14:paraId="2766837B" w14:textId="77777777" w:rsidR="00116809" w:rsidRPr="004F53F2" w:rsidRDefault="00116809" w:rsidP="00116809">
      <w:pPr>
        <w:bidi/>
        <w:rPr>
          <w:rFonts w:cs="David" w:hint="cs"/>
          <w:u w:val="single"/>
          <w:rtl/>
        </w:rPr>
      </w:pPr>
      <w:r w:rsidRPr="004F53F2">
        <w:rPr>
          <w:rFonts w:cs="David" w:hint="cs"/>
          <w:u w:val="single"/>
          <w:rtl/>
        </w:rPr>
        <w:t>היו"ר יריב לוין:</w:t>
      </w:r>
    </w:p>
    <w:p w14:paraId="22CED7F5" w14:textId="77777777" w:rsidR="00116809" w:rsidRPr="00DB6A29" w:rsidRDefault="00116809" w:rsidP="00116809">
      <w:pPr>
        <w:bidi/>
        <w:rPr>
          <w:rFonts w:cs="David" w:hint="cs"/>
          <w:rtl/>
        </w:rPr>
      </w:pPr>
    </w:p>
    <w:p w14:paraId="743F9669" w14:textId="77777777" w:rsidR="00116809" w:rsidRDefault="00116809" w:rsidP="00116809">
      <w:pPr>
        <w:bidi/>
        <w:jc w:val="both"/>
        <w:rPr>
          <w:rFonts w:cs="David" w:hint="cs"/>
          <w:rtl/>
        </w:rPr>
      </w:pPr>
      <w:r w:rsidRPr="00DB6A29">
        <w:rPr>
          <w:rFonts w:cs="David" w:hint="cs"/>
          <w:rtl/>
        </w:rPr>
        <w:tab/>
      </w:r>
      <w:r>
        <w:rPr>
          <w:rFonts w:cs="David" w:hint="cs"/>
          <w:rtl/>
        </w:rPr>
        <w:t xml:space="preserve"> אלה דברים שאין להם מקום בעידן של היום, מה גם שאלה גזירות שאי אפשר לעמוד בהן. </w:t>
      </w:r>
    </w:p>
    <w:p w14:paraId="467A3421" w14:textId="77777777" w:rsidR="00116809" w:rsidRDefault="00116809" w:rsidP="00116809">
      <w:pPr>
        <w:bidi/>
        <w:jc w:val="both"/>
        <w:rPr>
          <w:rFonts w:cs="David" w:hint="cs"/>
          <w:rtl/>
        </w:rPr>
      </w:pPr>
    </w:p>
    <w:p w14:paraId="592EA4BD" w14:textId="77777777" w:rsidR="00116809" w:rsidRPr="004F53F2" w:rsidRDefault="00116809" w:rsidP="00116809">
      <w:pPr>
        <w:bidi/>
        <w:rPr>
          <w:rFonts w:cs="David" w:hint="cs"/>
          <w:u w:val="single"/>
          <w:rtl/>
        </w:rPr>
      </w:pPr>
      <w:r w:rsidRPr="004F53F2">
        <w:rPr>
          <w:rFonts w:cs="David" w:hint="cs"/>
          <w:u w:val="single"/>
          <w:rtl/>
        </w:rPr>
        <w:t>ארבל אסטרחן:</w:t>
      </w:r>
    </w:p>
    <w:p w14:paraId="6D72BCD3" w14:textId="77777777" w:rsidR="00116809" w:rsidRPr="00DB6A29" w:rsidRDefault="00116809" w:rsidP="00116809">
      <w:pPr>
        <w:bidi/>
        <w:rPr>
          <w:rFonts w:cs="David" w:hint="cs"/>
          <w:rtl/>
        </w:rPr>
      </w:pPr>
    </w:p>
    <w:p w14:paraId="65C2E682" w14:textId="77777777" w:rsidR="00116809" w:rsidRDefault="00116809" w:rsidP="00116809">
      <w:pPr>
        <w:bidi/>
        <w:jc w:val="both"/>
        <w:rPr>
          <w:rFonts w:cs="David" w:hint="cs"/>
          <w:rtl/>
        </w:rPr>
      </w:pPr>
      <w:r w:rsidRPr="00DB6A29">
        <w:rPr>
          <w:rFonts w:cs="David" w:hint="cs"/>
          <w:rtl/>
        </w:rPr>
        <w:tab/>
        <w:t xml:space="preserve"> </w:t>
      </w:r>
      <w:r>
        <w:rPr>
          <w:rFonts w:cs="David" w:hint="cs"/>
          <w:rtl/>
        </w:rPr>
        <w:t xml:space="preserve"> גם היום זה לא סעיף בתקנון. </w:t>
      </w:r>
    </w:p>
    <w:p w14:paraId="0111ECCF" w14:textId="77777777" w:rsidR="00116809" w:rsidRDefault="00116809" w:rsidP="00116809">
      <w:pPr>
        <w:bidi/>
        <w:jc w:val="both"/>
        <w:rPr>
          <w:rFonts w:cs="David" w:hint="cs"/>
          <w:rtl/>
        </w:rPr>
      </w:pPr>
    </w:p>
    <w:p w14:paraId="27B68409" w14:textId="77777777" w:rsidR="00116809" w:rsidRPr="004F53F2" w:rsidRDefault="00116809" w:rsidP="00116809">
      <w:pPr>
        <w:bidi/>
        <w:rPr>
          <w:rFonts w:cs="David" w:hint="cs"/>
          <w:u w:val="single"/>
          <w:rtl/>
        </w:rPr>
      </w:pPr>
      <w:r w:rsidRPr="004F53F2">
        <w:rPr>
          <w:rFonts w:cs="David" w:hint="cs"/>
          <w:u w:val="single"/>
          <w:rtl/>
        </w:rPr>
        <w:t>היו"ר יריב לוין:</w:t>
      </w:r>
    </w:p>
    <w:p w14:paraId="1FF42803" w14:textId="77777777" w:rsidR="00116809" w:rsidRPr="00DB6A29" w:rsidRDefault="00116809" w:rsidP="00116809">
      <w:pPr>
        <w:bidi/>
        <w:rPr>
          <w:rFonts w:cs="David" w:hint="cs"/>
          <w:rtl/>
        </w:rPr>
      </w:pPr>
    </w:p>
    <w:p w14:paraId="74AFB8CA" w14:textId="77777777" w:rsidR="00116809" w:rsidRDefault="00116809" w:rsidP="00116809">
      <w:pPr>
        <w:bidi/>
        <w:jc w:val="both"/>
        <w:rPr>
          <w:rFonts w:cs="David" w:hint="cs"/>
          <w:rtl/>
        </w:rPr>
      </w:pPr>
      <w:r w:rsidRPr="00DB6A29">
        <w:rPr>
          <w:rFonts w:cs="David" w:hint="cs"/>
          <w:rtl/>
        </w:rPr>
        <w:tab/>
      </w:r>
      <w:r>
        <w:rPr>
          <w:rFonts w:cs="David" w:hint="cs"/>
          <w:rtl/>
        </w:rPr>
        <w:t xml:space="preserve"> הייתי מוריד לחלוטין את כל סעיף 9. </w:t>
      </w:r>
    </w:p>
    <w:p w14:paraId="145120B3" w14:textId="77777777" w:rsidR="00116809" w:rsidRDefault="00116809" w:rsidP="00116809">
      <w:pPr>
        <w:bidi/>
        <w:jc w:val="both"/>
        <w:rPr>
          <w:rFonts w:cs="David" w:hint="cs"/>
          <w:rtl/>
        </w:rPr>
      </w:pPr>
    </w:p>
    <w:p w14:paraId="07601FEA" w14:textId="77777777" w:rsidR="00116809" w:rsidRPr="004F53F2" w:rsidRDefault="00116809" w:rsidP="00116809">
      <w:pPr>
        <w:bidi/>
        <w:rPr>
          <w:rFonts w:cs="David" w:hint="cs"/>
          <w:u w:val="single"/>
          <w:rtl/>
        </w:rPr>
      </w:pPr>
      <w:r w:rsidRPr="004F53F2">
        <w:rPr>
          <w:rFonts w:cs="David" w:hint="cs"/>
          <w:u w:val="single"/>
          <w:rtl/>
        </w:rPr>
        <w:t>יעל סלנט:</w:t>
      </w:r>
    </w:p>
    <w:p w14:paraId="0DB4FFEB" w14:textId="77777777" w:rsidR="00116809" w:rsidRPr="00DB6A29" w:rsidRDefault="00116809" w:rsidP="00116809">
      <w:pPr>
        <w:bidi/>
        <w:rPr>
          <w:rFonts w:cs="David" w:hint="cs"/>
          <w:rtl/>
        </w:rPr>
      </w:pPr>
    </w:p>
    <w:p w14:paraId="73CA9EC7" w14:textId="77777777" w:rsidR="00116809" w:rsidRDefault="00116809" w:rsidP="00116809">
      <w:pPr>
        <w:bidi/>
        <w:jc w:val="both"/>
        <w:rPr>
          <w:rFonts w:cs="David" w:hint="cs"/>
          <w:rtl/>
        </w:rPr>
      </w:pPr>
      <w:r w:rsidRPr="00DB6A29">
        <w:rPr>
          <w:rFonts w:cs="David" w:hint="cs"/>
          <w:rtl/>
        </w:rPr>
        <w:tab/>
      </w:r>
      <w:r>
        <w:rPr>
          <w:rFonts w:cs="David" w:hint="cs"/>
          <w:rtl/>
        </w:rPr>
        <w:t xml:space="preserve"> סעיף 10 עוסק בהערה לנואם וקריאה לסדר וקובע: (א) "חבר הכנסת שניתנה לו רשות דיבור במליאת הכנסת, ואשר לדעת יושב-ראש הישיבה נוהג בניגוד להוראות פרק זה, יקרא לו היושב-ראש לסדר; לא ציית חבר הכנסת ליושב-ראש לאחר שנקרא לסדר, יורה לו היושב-ראש לרדת מהדוכן או לחזור למקומו, ורשאי היושב-ראש להפסיק את רישום דבריו בפרוטוקול ולסגור את המיקרופון שבו הוא מדבר". זו הוראה שדומה לסעיף 67, אבל יש בה קצת שינויים. </w:t>
      </w:r>
    </w:p>
    <w:p w14:paraId="3F3A3247" w14:textId="77777777" w:rsidR="00116809" w:rsidRDefault="00116809" w:rsidP="00116809">
      <w:pPr>
        <w:bidi/>
        <w:jc w:val="both"/>
        <w:rPr>
          <w:rFonts w:cs="David" w:hint="cs"/>
          <w:rtl/>
        </w:rPr>
      </w:pPr>
    </w:p>
    <w:p w14:paraId="36A79C8B" w14:textId="77777777" w:rsidR="00116809" w:rsidRPr="004F53F2" w:rsidRDefault="00116809" w:rsidP="00A63C15">
      <w:pPr>
        <w:keepNext/>
        <w:bidi/>
        <w:jc w:val="both"/>
        <w:rPr>
          <w:rFonts w:cs="David" w:hint="cs"/>
          <w:u w:val="single"/>
          <w:rtl/>
        </w:rPr>
      </w:pPr>
      <w:r w:rsidRPr="004F53F2">
        <w:rPr>
          <w:rFonts w:cs="David" w:hint="cs"/>
          <w:u w:val="single"/>
          <w:rtl/>
        </w:rPr>
        <w:t>היו"ר יריב לוין:</w:t>
      </w:r>
    </w:p>
    <w:p w14:paraId="572D56AA" w14:textId="77777777" w:rsidR="00116809" w:rsidRPr="00DB6A29" w:rsidRDefault="00116809" w:rsidP="00116809">
      <w:pPr>
        <w:bidi/>
        <w:rPr>
          <w:rFonts w:cs="David" w:hint="cs"/>
          <w:rtl/>
        </w:rPr>
      </w:pPr>
    </w:p>
    <w:p w14:paraId="01628D41" w14:textId="77777777" w:rsidR="00116809" w:rsidRDefault="00116809" w:rsidP="00116809">
      <w:pPr>
        <w:bidi/>
        <w:jc w:val="both"/>
        <w:rPr>
          <w:rFonts w:cs="David" w:hint="cs"/>
          <w:rtl/>
        </w:rPr>
      </w:pPr>
      <w:r w:rsidRPr="00DB6A29">
        <w:rPr>
          <w:rFonts w:cs="David" w:hint="cs"/>
          <w:rtl/>
        </w:rPr>
        <w:tab/>
      </w:r>
      <w:r>
        <w:rPr>
          <w:rFonts w:cs="David" w:hint="cs"/>
          <w:rtl/>
        </w:rPr>
        <w:t xml:space="preserve"> זה נראה בסדר לגמרי. </w:t>
      </w:r>
    </w:p>
    <w:p w14:paraId="3CD1B3C1" w14:textId="77777777" w:rsidR="00116809" w:rsidRDefault="00116809" w:rsidP="00116809">
      <w:pPr>
        <w:bidi/>
        <w:jc w:val="both"/>
        <w:rPr>
          <w:rFonts w:cs="David" w:hint="cs"/>
          <w:rtl/>
        </w:rPr>
      </w:pPr>
    </w:p>
    <w:p w14:paraId="53E9D558" w14:textId="77777777" w:rsidR="00116809" w:rsidRPr="004F53F2" w:rsidRDefault="00116809" w:rsidP="00116809">
      <w:pPr>
        <w:keepNext/>
        <w:bidi/>
        <w:jc w:val="both"/>
        <w:rPr>
          <w:rFonts w:cs="David" w:hint="cs"/>
          <w:u w:val="single"/>
          <w:rtl/>
        </w:rPr>
      </w:pPr>
      <w:r w:rsidRPr="004F53F2">
        <w:rPr>
          <w:rFonts w:cs="David" w:hint="cs"/>
          <w:u w:val="single"/>
          <w:rtl/>
        </w:rPr>
        <w:t>יעל סלנט:</w:t>
      </w:r>
    </w:p>
    <w:p w14:paraId="4CAA7B4B" w14:textId="77777777" w:rsidR="00116809" w:rsidRPr="00DB6A29" w:rsidRDefault="00116809" w:rsidP="00116809">
      <w:pPr>
        <w:keepNext/>
        <w:bidi/>
        <w:jc w:val="both"/>
        <w:rPr>
          <w:rFonts w:cs="David" w:hint="cs"/>
          <w:rtl/>
        </w:rPr>
      </w:pPr>
    </w:p>
    <w:p w14:paraId="4348BC6B" w14:textId="77777777" w:rsidR="00116809" w:rsidRDefault="00116809" w:rsidP="00116809">
      <w:pPr>
        <w:bidi/>
        <w:jc w:val="both"/>
        <w:rPr>
          <w:rFonts w:cs="David" w:hint="cs"/>
          <w:rtl/>
        </w:rPr>
      </w:pPr>
      <w:r w:rsidRPr="00DB6A29">
        <w:rPr>
          <w:rFonts w:cs="David" w:hint="cs"/>
          <w:rtl/>
        </w:rPr>
        <w:tab/>
      </w:r>
      <w:r>
        <w:rPr>
          <w:rFonts w:cs="David" w:hint="cs"/>
          <w:rtl/>
        </w:rPr>
        <w:t>(ב) "חבר הכנסת הנוהג בישיבת הכנסת בניגוד להוראות פרק זה, יקרא לו יושב-ראש הישיבה לסדר".</w:t>
      </w:r>
    </w:p>
    <w:p w14:paraId="58713C59" w14:textId="77777777" w:rsidR="00116809" w:rsidRDefault="00116809" w:rsidP="00116809">
      <w:pPr>
        <w:bidi/>
        <w:jc w:val="both"/>
        <w:rPr>
          <w:rFonts w:cs="David" w:hint="cs"/>
          <w:rtl/>
        </w:rPr>
      </w:pPr>
    </w:p>
    <w:p w14:paraId="0B24F641" w14:textId="77777777" w:rsidR="00116809" w:rsidRPr="004F53F2" w:rsidRDefault="00116809" w:rsidP="00116809">
      <w:pPr>
        <w:bidi/>
        <w:rPr>
          <w:rFonts w:cs="David" w:hint="cs"/>
          <w:u w:val="single"/>
          <w:rtl/>
        </w:rPr>
      </w:pPr>
      <w:r w:rsidRPr="004F53F2">
        <w:rPr>
          <w:rFonts w:cs="David" w:hint="cs"/>
          <w:u w:val="single"/>
          <w:rtl/>
        </w:rPr>
        <w:t>ארבל אסטרחן:</w:t>
      </w:r>
    </w:p>
    <w:p w14:paraId="2407DFE0" w14:textId="77777777" w:rsidR="00116809" w:rsidRPr="00DB6A29" w:rsidRDefault="00116809" w:rsidP="00116809">
      <w:pPr>
        <w:bidi/>
        <w:rPr>
          <w:rFonts w:cs="David" w:hint="cs"/>
          <w:rtl/>
        </w:rPr>
      </w:pPr>
    </w:p>
    <w:p w14:paraId="5D245A0F" w14:textId="77777777" w:rsidR="00116809" w:rsidRDefault="00116809" w:rsidP="00116809">
      <w:pPr>
        <w:bidi/>
        <w:jc w:val="both"/>
        <w:rPr>
          <w:rFonts w:cs="David" w:hint="cs"/>
          <w:rtl/>
        </w:rPr>
      </w:pPr>
      <w:r w:rsidRPr="00DB6A29">
        <w:rPr>
          <w:rFonts w:cs="David" w:hint="cs"/>
          <w:rtl/>
        </w:rPr>
        <w:tab/>
        <w:t xml:space="preserve"> </w:t>
      </w:r>
      <w:r>
        <w:rPr>
          <w:rFonts w:cs="David" w:hint="cs"/>
          <w:rtl/>
        </w:rPr>
        <w:t xml:space="preserve"> סעיף קטן (א) מתייחס לנואם שניתנה לו רשות דיבור.</w:t>
      </w:r>
    </w:p>
    <w:p w14:paraId="569FC871" w14:textId="77777777" w:rsidR="00116809" w:rsidRDefault="00116809" w:rsidP="00116809">
      <w:pPr>
        <w:bidi/>
        <w:jc w:val="both"/>
        <w:rPr>
          <w:rFonts w:cs="David" w:hint="cs"/>
          <w:rtl/>
        </w:rPr>
      </w:pPr>
    </w:p>
    <w:p w14:paraId="4AD96C78" w14:textId="77777777" w:rsidR="00116809" w:rsidRPr="004F53F2" w:rsidRDefault="00116809" w:rsidP="00116809">
      <w:pPr>
        <w:bidi/>
        <w:rPr>
          <w:rFonts w:cs="David" w:hint="cs"/>
          <w:u w:val="single"/>
          <w:rtl/>
        </w:rPr>
      </w:pPr>
      <w:r w:rsidRPr="004F53F2">
        <w:rPr>
          <w:rFonts w:cs="David" w:hint="cs"/>
          <w:u w:val="single"/>
          <w:rtl/>
        </w:rPr>
        <w:t>היו"ר יריב לוין:</w:t>
      </w:r>
    </w:p>
    <w:p w14:paraId="12231422" w14:textId="77777777" w:rsidR="00116809" w:rsidRPr="00DB6A29" w:rsidRDefault="00116809" w:rsidP="00116809">
      <w:pPr>
        <w:bidi/>
        <w:rPr>
          <w:rFonts w:cs="David" w:hint="cs"/>
          <w:rtl/>
        </w:rPr>
      </w:pPr>
    </w:p>
    <w:p w14:paraId="66C81C57" w14:textId="77777777" w:rsidR="00116809" w:rsidRDefault="00116809" w:rsidP="00116809">
      <w:pPr>
        <w:bidi/>
        <w:jc w:val="both"/>
        <w:rPr>
          <w:rFonts w:cs="David" w:hint="cs"/>
          <w:rtl/>
        </w:rPr>
      </w:pPr>
      <w:r w:rsidRPr="00DB6A29">
        <w:rPr>
          <w:rFonts w:cs="David" w:hint="cs"/>
          <w:rtl/>
        </w:rPr>
        <w:tab/>
      </w:r>
      <w:r>
        <w:rPr>
          <w:rFonts w:cs="David" w:hint="cs"/>
          <w:rtl/>
        </w:rPr>
        <w:t xml:space="preserve"> למה לעשות הבחנה? </w:t>
      </w:r>
    </w:p>
    <w:p w14:paraId="25F41418" w14:textId="77777777" w:rsidR="00116809" w:rsidRDefault="00116809" w:rsidP="00116809">
      <w:pPr>
        <w:bidi/>
        <w:jc w:val="both"/>
        <w:rPr>
          <w:rFonts w:cs="David" w:hint="cs"/>
          <w:rtl/>
        </w:rPr>
      </w:pPr>
    </w:p>
    <w:p w14:paraId="1FB39212" w14:textId="77777777" w:rsidR="00116809" w:rsidRPr="004F53F2" w:rsidRDefault="00116809" w:rsidP="00116809">
      <w:pPr>
        <w:bidi/>
        <w:rPr>
          <w:rFonts w:cs="David" w:hint="cs"/>
          <w:u w:val="single"/>
          <w:rtl/>
        </w:rPr>
      </w:pPr>
      <w:r w:rsidRPr="004F53F2">
        <w:rPr>
          <w:rFonts w:cs="David" w:hint="cs"/>
          <w:u w:val="single"/>
          <w:rtl/>
        </w:rPr>
        <w:t>ארבל אסטרחן:</w:t>
      </w:r>
    </w:p>
    <w:p w14:paraId="46F77C9A" w14:textId="77777777" w:rsidR="00116809" w:rsidRPr="00DB6A29" w:rsidRDefault="00116809" w:rsidP="00116809">
      <w:pPr>
        <w:bidi/>
        <w:rPr>
          <w:rFonts w:cs="David" w:hint="cs"/>
          <w:rtl/>
        </w:rPr>
      </w:pPr>
    </w:p>
    <w:p w14:paraId="1F740567" w14:textId="77777777" w:rsidR="00116809" w:rsidRDefault="00116809" w:rsidP="00116809">
      <w:pPr>
        <w:bidi/>
        <w:jc w:val="both"/>
        <w:rPr>
          <w:rFonts w:cs="David" w:hint="cs"/>
          <w:rtl/>
        </w:rPr>
      </w:pPr>
      <w:r w:rsidRPr="00DB6A29">
        <w:rPr>
          <w:rFonts w:cs="David" w:hint="cs"/>
          <w:rtl/>
        </w:rPr>
        <w:tab/>
        <w:t xml:space="preserve"> </w:t>
      </w:r>
      <w:r>
        <w:rPr>
          <w:rFonts w:cs="David" w:hint="cs"/>
          <w:rtl/>
        </w:rPr>
        <w:t xml:space="preserve"> כי (א) אומר שהוא יקרא לו לסדר והוא יכול להוריד אותו ולסגור את המיקרופון. </w:t>
      </w:r>
    </w:p>
    <w:p w14:paraId="40FFF1A5" w14:textId="77777777" w:rsidR="00116809" w:rsidRDefault="00116809" w:rsidP="00116809">
      <w:pPr>
        <w:bidi/>
        <w:jc w:val="both"/>
        <w:rPr>
          <w:rFonts w:cs="David" w:hint="cs"/>
          <w:rtl/>
        </w:rPr>
      </w:pPr>
    </w:p>
    <w:p w14:paraId="35E62DBE" w14:textId="77777777" w:rsidR="00116809" w:rsidRPr="004F53F2" w:rsidRDefault="00116809" w:rsidP="00116809">
      <w:pPr>
        <w:bidi/>
        <w:rPr>
          <w:rFonts w:cs="David" w:hint="cs"/>
          <w:u w:val="single"/>
          <w:rtl/>
        </w:rPr>
      </w:pPr>
      <w:r w:rsidRPr="004F53F2">
        <w:rPr>
          <w:rFonts w:cs="David" w:hint="cs"/>
          <w:u w:val="single"/>
          <w:rtl/>
        </w:rPr>
        <w:t>היו"ר יריב לוין:</w:t>
      </w:r>
    </w:p>
    <w:p w14:paraId="5A75B3F4" w14:textId="77777777" w:rsidR="00116809" w:rsidRPr="00DB6A29" w:rsidRDefault="00116809" w:rsidP="00116809">
      <w:pPr>
        <w:bidi/>
        <w:rPr>
          <w:rFonts w:cs="David" w:hint="cs"/>
          <w:rtl/>
        </w:rPr>
      </w:pPr>
    </w:p>
    <w:p w14:paraId="708580FD" w14:textId="77777777" w:rsidR="00116809" w:rsidRDefault="00116809" w:rsidP="00116809">
      <w:pPr>
        <w:bidi/>
        <w:jc w:val="both"/>
        <w:rPr>
          <w:rFonts w:cs="David" w:hint="cs"/>
          <w:rtl/>
        </w:rPr>
      </w:pPr>
      <w:r w:rsidRPr="00DB6A29">
        <w:rPr>
          <w:rFonts w:cs="David" w:hint="cs"/>
          <w:rtl/>
        </w:rPr>
        <w:tab/>
      </w:r>
      <w:r>
        <w:rPr>
          <w:rFonts w:cs="David" w:hint="cs"/>
          <w:rtl/>
        </w:rPr>
        <w:t xml:space="preserve"> למעשה התהליך הוא כזה שלכאורה יש שלוש קריאות לסדר. אני חושב שזה צריך לתאר את הכלל שאומר שאם חבר הכנסת נקרא לסדר בשעה שנאם או היה בשעת דיבור, יהיה רשאי יושב-ראש הכנסת בנוסף גם להפסיק את דבריו ולסגור את המיקרופון. אני חושב שזה המבנה הסכמתי הנכון של זה. </w:t>
      </w:r>
    </w:p>
    <w:p w14:paraId="4CB25296" w14:textId="77777777" w:rsidR="00116809" w:rsidRDefault="00116809" w:rsidP="00116809">
      <w:pPr>
        <w:bidi/>
        <w:jc w:val="both"/>
        <w:rPr>
          <w:rFonts w:cs="David" w:hint="cs"/>
          <w:rtl/>
        </w:rPr>
      </w:pPr>
    </w:p>
    <w:p w14:paraId="701714E3" w14:textId="77777777" w:rsidR="00116809" w:rsidRPr="004F53F2" w:rsidRDefault="00116809" w:rsidP="00116809">
      <w:pPr>
        <w:bidi/>
        <w:rPr>
          <w:rFonts w:cs="David" w:hint="cs"/>
          <w:u w:val="single"/>
          <w:rtl/>
        </w:rPr>
      </w:pPr>
      <w:r w:rsidRPr="004F53F2">
        <w:rPr>
          <w:rFonts w:cs="David" w:hint="cs"/>
          <w:u w:val="single"/>
          <w:rtl/>
        </w:rPr>
        <w:t>יעל סלנט:</w:t>
      </w:r>
    </w:p>
    <w:p w14:paraId="408944D9" w14:textId="77777777" w:rsidR="00116809" w:rsidRPr="00DB6A29" w:rsidRDefault="00116809" w:rsidP="00116809">
      <w:pPr>
        <w:bidi/>
        <w:rPr>
          <w:rFonts w:cs="David" w:hint="cs"/>
          <w:rtl/>
        </w:rPr>
      </w:pPr>
    </w:p>
    <w:p w14:paraId="6D230063" w14:textId="77777777" w:rsidR="00116809" w:rsidRDefault="00116809" w:rsidP="00116809">
      <w:pPr>
        <w:bidi/>
        <w:jc w:val="both"/>
        <w:rPr>
          <w:rFonts w:cs="David" w:hint="cs"/>
          <w:rtl/>
        </w:rPr>
      </w:pPr>
      <w:r w:rsidRPr="00DB6A29">
        <w:rPr>
          <w:rFonts w:cs="David" w:hint="cs"/>
          <w:rtl/>
        </w:rPr>
        <w:tab/>
      </w:r>
      <w:r>
        <w:rPr>
          <w:rFonts w:cs="David" w:hint="cs"/>
          <w:rtl/>
        </w:rPr>
        <w:t xml:space="preserve">סעיף קטן(ג) קובע: "חבר הכנסת שנפגע על-ידי החלטה, הערה או הוראה של היושב-ראש, רשאי לערער עליה לפני ועדת הכנסת; החלטת ועדת הכנסת תהא סופית". מוצע למחוק את זה, מה גם שזה לא מתקיים הלכה למעשה. </w:t>
      </w:r>
    </w:p>
    <w:p w14:paraId="72D2C1B5" w14:textId="77777777" w:rsidR="00116809" w:rsidRDefault="00116809" w:rsidP="00116809">
      <w:pPr>
        <w:bidi/>
        <w:jc w:val="both"/>
        <w:rPr>
          <w:rFonts w:cs="David" w:hint="cs"/>
          <w:rtl/>
        </w:rPr>
      </w:pPr>
    </w:p>
    <w:p w14:paraId="1A5E44C0" w14:textId="77777777" w:rsidR="00116809" w:rsidRDefault="00116809" w:rsidP="00116809">
      <w:pPr>
        <w:bidi/>
        <w:jc w:val="both"/>
        <w:rPr>
          <w:rFonts w:cs="David" w:hint="cs"/>
          <w:rtl/>
        </w:rPr>
      </w:pPr>
      <w:r>
        <w:rPr>
          <w:rFonts w:cs="David" w:hint="cs"/>
          <w:u w:val="single"/>
          <w:rtl/>
        </w:rPr>
        <w:t>תמי כנפו:</w:t>
      </w:r>
    </w:p>
    <w:p w14:paraId="2D80474D" w14:textId="77777777" w:rsidR="00116809" w:rsidRDefault="00116809" w:rsidP="00116809">
      <w:pPr>
        <w:bidi/>
        <w:jc w:val="both"/>
        <w:rPr>
          <w:rFonts w:cs="David" w:hint="cs"/>
          <w:rtl/>
        </w:rPr>
      </w:pPr>
    </w:p>
    <w:p w14:paraId="2D3C2EBD" w14:textId="77777777" w:rsidR="00116809" w:rsidRDefault="00116809" w:rsidP="00116809">
      <w:pPr>
        <w:bidi/>
        <w:jc w:val="both"/>
        <w:rPr>
          <w:rFonts w:cs="David" w:hint="cs"/>
          <w:rtl/>
        </w:rPr>
      </w:pPr>
      <w:r>
        <w:rPr>
          <w:rFonts w:cs="David" w:hint="cs"/>
          <w:rtl/>
        </w:rPr>
        <w:tab/>
        <w:t xml:space="preserve">זה מגיע לוועדת הפירושים. </w:t>
      </w:r>
    </w:p>
    <w:p w14:paraId="78D9D35C" w14:textId="77777777" w:rsidR="00116809" w:rsidRDefault="00116809" w:rsidP="00116809">
      <w:pPr>
        <w:bidi/>
        <w:jc w:val="both"/>
        <w:rPr>
          <w:rFonts w:cs="David" w:hint="cs"/>
          <w:rtl/>
        </w:rPr>
      </w:pPr>
    </w:p>
    <w:p w14:paraId="578E744B" w14:textId="77777777" w:rsidR="00116809" w:rsidRPr="004F53F2" w:rsidRDefault="00116809" w:rsidP="00116809">
      <w:pPr>
        <w:bidi/>
        <w:rPr>
          <w:rFonts w:cs="David" w:hint="cs"/>
          <w:u w:val="single"/>
          <w:rtl/>
        </w:rPr>
      </w:pPr>
      <w:r w:rsidRPr="004F53F2">
        <w:rPr>
          <w:rFonts w:cs="David" w:hint="cs"/>
          <w:u w:val="single"/>
          <w:rtl/>
        </w:rPr>
        <w:t>ארבל אסטרחן:</w:t>
      </w:r>
    </w:p>
    <w:p w14:paraId="0F105577" w14:textId="77777777" w:rsidR="00116809" w:rsidRPr="00DB6A29" w:rsidRDefault="00116809" w:rsidP="00116809">
      <w:pPr>
        <w:bidi/>
        <w:rPr>
          <w:rFonts w:cs="David" w:hint="cs"/>
          <w:rtl/>
        </w:rPr>
      </w:pPr>
    </w:p>
    <w:p w14:paraId="00AB5F25" w14:textId="77777777" w:rsidR="00116809" w:rsidRPr="005B00B8" w:rsidRDefault="00116809" w:rsidP="00116809">
      <w:pPr>
        <w:bidi/>
        <w:jc w:val="both"/>
        <w:rPr>
          <w:rFonts w:cs="David" w:hint="cs"/>
          <w:rtl/>
        </w:rPr>
      </w:pPr>
      <w:r w:rsidRPr="00DB6A29">
        <w:rPr>
          <w:rFonts w:cs="David" w:hint="cs"/>
          <w:rtl/>
        </w:rPr>
        <w:tab/>
        <w:t xml:space="preserve"> </w:t>
      </w:r>
      <w:r>
        <w:rPr>
          <w:rFonts w:cs="David" w:hint="cs"/>
          <w:rtl/>
        </w:rPr>
        <w:t xml:space="preserve"> ועדת פירושים זה כשחושבים שהחלטה של היושב-ראש בעניינים פרלמנטרים היתה לא בסדר. אם הוא חושב שסתם פגעו בו, אפשר לפנות לוועדת האתיקה אם ההתנהגות לא בסדר במובן האתי. זה משהו שקיים היום בתקנון, אבל לא משתמשים בו. </w:t>
      </w:r>
    </w:p>
    <w:p w14:paraId="496DC8A9" w14:textId="77777777" w:rsidR="00116809" w:rsidRDefault="00116809" w:rsidP="00116809">
      <w:pPr>
        <w:bidi/>
        <w:jc w:val="both"/>
        <w:rPr>
          <w:rFonts w:cs="David" w:hint="cs"/>
          <w:rtl/>
        </w:rPr>
      </w:pPr>
    </w:p>
    <w:p w14:paraId="13B7DA68" w14:textId="77777777" w:rsidR="00116809" w:rsidRPr="004F53F2" w:rsidRDefault="00116809" w:rsidP="00116809">
      <w:pPr>
        <w:bidi/>
        <w:rPr>
          <w:rFonts w:cs="David" w:hint="cs"/>
          <w:u w:val="single"/>
          <w:rtl/>
        </w:rPr>
      </w:pPr>
      <w:r w:rsidRPr="004F53F2">
        <w:rPr>
          <w:rFonts w:cs="David" w:hint="cs"/>
          <w:u w:val="single"/>
          <w:rtl/>
        </w:rPr>
        <w:t>היו"ר יריב לוין:</w:t>
      </w:r>
    </w:p>
    <w:p w14:paraId="0F429303" w14:textId="77777777" w:rsidR="00116809" w:rsidRPr="00DB6A29" w:rsidRDefault="00116809" w:rsidP="00116809">
      <w:pPr>
        <w:bidi/>
        <w:rPr>
          <w:rFonts w:cs="David" w:hint="cs"/>
          <w:rtl/>
        </w:rPr>
      </w:pPr>
    </w:p>
    <w:p w14:paraId="080E9BA8" w14:textId="77777777" w:rsidR="00116809" w:rsidRDefault="00116809" w:rsidP="00116809">
      <w:pPr>
        <w:bidi/>
        <w:jc w:val="both"/>
        <w:rPr>
          <w:rFonts w:cs="David" w:hint="cs"/>
          <w:rtl/>
        </w:rPr>
      </w:pPr>
      <w:r w:rsidRPr="00DB6A29">
        <w:rPr>
          <w:rFonts w:cs="David" w:hint="cs"/>
          <w:rtl/>
        </w:rPr>
        <w:tab/>
      </w:r>
      <w:r>
        <w:rPr>
          <w:rFonts w:cs="David" w:hint="cs"/>
          <w:rtl/>
        </w:rPr>
        <w:t xml:space="preserve">אני אעשה את מה שאסור לי לעשות ואסכים לקצוץ את סמכויותיי. </w:t>
      </w:r>
    </w:p>
    <w:p w14:paraId="33762D09" w14:textId="77777777" w:rsidR="00116809" w:rsidRDefault="00116809" w:rsidP="00116809">
      <w:pPr>
        <w:bidi/>
        <w:jc w:val="both"/>
        <w:rPr>
          <w:rFonts w:cs="David" w:hint="cs"/>
          <w:rtl/>
        </w:rPr>
      </w:pPr>
    </w:p>
    <w:p w14:paraId="57AA842A" w14:textId="77777777" w:rsidR="00116809" w:rsidRDefault="00116809" w:rsidP="00116809">
      <w:pPr>
        <w:bidi/>
        <w:jc w:val="both"/>
        <w:rPr>
          <w:rFonts w:cs="David" w:hint="cs"/>
          <w:rtl/>
        </w:rPr>
      </w:pPr>
      <w:r>
        <w:rPr>
          <w:rFonts w:cs="David" w:hint="cs"/>
          <w:u w:val="single"/>
          <w:rtl/>
        </w:rPr>
        <w:t>תמי כנפו:</w:t>
      </w:r>
    </w:p>
    <w:p w14:paraId="439D2D8D" w14:textId="77777777" w:rsidR="00116809" w:rsidRDefault="00116809" w:rsidP="00116809">
      <w:pPr>
        <w:bidi/>
        <w:jc w:val="both"/>
        <w:rPr>
          <w:rFonts w:cs="David" w:hint="cs"/>
          <w:rtl/>
        </w:rPr>
      </w:pPr>
    </w:p>
    <w:p w14:paraId="7FE96272" w14:textId="77777777" w:rsidR="00116809" w:rsidRDefault="00116809" w:rsidP="00116809">
      <w:pPr>
        <w:bidi/>
        <w:jc w:val="both"/>
        <w:rPr>
          <w:rFonts w:cs="David" w:hint="cs"/>
          <w:rtl/>
        </w:rPr>
      </w:pPr>
      <w:r>
        <w:rPr>
          <w:rFonts w:cs="David" w:hint="cs"/>
          <w:rtl/>
        </w:rPr>
        <w:tab/>
        <w:t xml:space="preserve">זה כמו הסיפור של חבר הכנסת בן-ארי עם ההצעה לסדר. </w:t>
      </w:r>
    </w:p>
    <w:p w14:paraId="3772A2A8" w14:textId="77777777" w:rsidR="00116809" w:rsidRDefault="00116809" w:rsidP="00116809">
      <w:pPr>
        <w:bidi/>
        <w:jc w:val="both"/>
        <w:rPr>
          <w:rFonts w:cs="David" w:hint="cs"/>
          <w:rtl/>
        </w:rPr>
      </w:pPr>
    </w:p>
    <w:p w14:paraId="43D6C898" w14:textId="77777777" w:rsidR="00116809" w:rsidRPr="004F53F2" w:rsidRDefault="00116809" w:rsidP="00116809">
      <w:pPr>
        <w:bidi/>
        <w:rPr>
          <w:rFonts w:cs="David" w:hint="cs"/>
          <w:u w:val="single"/>
          <w:rtl/>
        </w:rPr>
      </w:pPr>
      <w:r w:rsidRPr="004F53F2">
        <w:rPr>
          <w:rFonts w:cs="David" w:hint="cs"/>
          <w:u w:val="single"/>
          <w:rtl/>
        </w:rPr>
        <w:t>ארבל אסטרחן:</w:t>
      </w:r>
    </w:p>
    <w:p w14:paraId="21DA4696" w14:textId="77777777" w:rsidR="00116809" w:rsidRPr="00DB6A29" w:rsidRDefault="00116809" w:rsidP="00116809">
      <w:pPr>
        <w:bidi/>
        <w:rPr>
          <w:rFonts w:cs="David" w:hint="cs"/>
          <w:rtl/>
        </w:rPr>
      </w:pPr>
    </w:p>
    <w:p w14:paraId="4DD2BA63" w14:textId="77777777" w:rsidR="00116809" w:rsidRDefault="00116809" w:rsidP="00116809">
      <w:pPr>
        <w:bidi/>
        <w:jc w:val="both"/>
        <w:rPr>
          <w:rFonts w:cs="David" w:hint="cs"/>
          <w:rtl/>
        </w:rPr>
      </w:pPr>
      <w:r w:rsidRPr="00DB6A29">
        <w:rPr>
          <w:rFonts w:cs="David" w:hint="cs"/>
          <w:rtl/>
        </w:rPr>
        <w:tab/>
        <w:t xml:space="preserve"> </w:t>
      </w:r>
      <w:r>
        <w:rPr>
          <w:rFonts w:cs="David" w:hint="cs"/>
          <w:rtl/>
        </w:rPr>
        <w:t xml:space="preserve"> אבל זה היה ערעור. זה כשיש סמכות לערער. כתוב שאם היושב-ראש לא אישר להצעה לסדר, אפשר לערער לוועדת הכנסת. </w:t>
      </w:r>
    </w:p>
    <w:p w14:paraId="28455643" w14:textId="77777777" w:rsidR="00116809" w:rsidRDefault="00116809" w:rsidP="00116809">
      <w:pPr>
        <w:bidi/>
        <w:jc w:val="both"/>
        <w:rPr>
          <w:rFonts w:cs="David" w:hint="cs"/>
          <w:rtl/>
        </w:rPr>
      </w:pPr>
    </w:p>
    <w:p w14:paraId="070B0A35" w14:textId="77777777" w:rsidR="00116809" w:rsidRPr="004F53F2" w:rsidRDefault="00116809" w:rsidP="00A63C15">
      <w:pPr>
        <w:keepNext/>
        <w:bidi/>
        <w:jc w:val="both"/>
        <w:rPr>
          <w:rFonts w:cs="David" w:hint="cs"/>
          <w:u w:val="single"/>
          <w:rtl/>
        </w:rPr>
      </w:pPr>
      <w:r w:rsidRPr="004F53F2">
        <w:rPr>
          <w:rFonts w:cs="David" w:hint="cs"/>
          <w:u w:val="single"/>
          <w:rtl/>
        </w:rPr>
        <w:t>היו"ר יריב לוין:</w:t>
      </w:r>
    </w:p>
    <w:p w14:paraId="4D9339C4" w14:textId="77777777" w:rsidR="00116809" w:rsidRPr="00DB6A29" w:rsidRDefault="00116809" w:rsidP="00116809">
      <w:pPr>
        <w:bidi/>
        <w:rPr>
          <w:rFonts w:cs="David" w:hint="cs"/>
          <w:rtl/>
        </w:rPr>
      </w:pPr>
    </w:p>
    <w:p w14:paraId="241BFBFB" w14:textId="77777777" w:rsidR="00116809" w:rsidRDefault="00116809" w:rsidP="00116809">
      <w:pPr>
        <w:bidi/>
        <w:jc w:val="both"/>
        <w:rPr>
          <w:rFonts w:cs="David" w:hint="cs"/>
          <w:rtl/>
        </w:rPr>
      </w:pPr>
      <w:r w:rsidRPr="00DB6A29">
        <w:rPr>
          <w:rFonts w:cs="David" w:hint="cs"/>
          <w:rtl/>
        </w:rPr>
        <w:tab/>
      </w:r>
      <w:r>
        <w:rPr>
          <w:rFonts w:cs="David" w:hint="cs"/>
          <w:rtl/>
        </w:rPr>
        <w:t xml:space="preserve"> זה הופך אותנו למין ערכאה. אם הוא טוען שהיושב-ראש פגע בו, לדעתי זה מקום שמתאים לוועדת האתיקה.</w:t>
      </w:r>
    </w:p>
    <w:p w14:paraId="609E959D" w14:textId="77777777" w:rsidR="00116809" w:rsidRDefault="00116809" w:rsidP="00116809">
      <w:pPr>
        <w:bidi/>
        <w:jc w:val="both"/>
        <w:rPr>
          <w:rFonts w:cs="David" w:hint="cs"/>
          <w:rtl/>
        </w:rPr>
      </w:pPr>
    </w:p>
    <w:p w14:paraId="3EDE822D" w14:textId="77777777" w:rsidR="00116809" w:rsidRPr="004F53F2" w:rsidRDefault="00116809" w:rsidP="00116809">
      <w:pPr>
        <w:bidi/>
        <w:rPr>
          <w:rFonts w:cs="David" w:hint="cs"/>
          <w:u w:val="single"/>
          <w:rtl/>
        </w:rPr>
      </w:pPr>
      <w:r w:rsidRPr="004F53F2">
        <w:rPr>
          <w:rFonts w:cs="David" w:hint="cs"/>
          <w:u w:val="single"/>
          <w:rtl/>
        </w:rPr>
        <w:t>יעל סלנט:</w:t>
      </w:r>
    </w:p>
    <w:p w14:paraId="7934BF87" w14:textId="77777777" w:rsidR="00116809" w:rsidRPr="00DB6A29" w:rsidRDefault="00116809" w:rsidP="00116809">
      <w:pPr>
        <w:bidi/>
        <w:rPr>
          <w:rFonts w:cs="David" w:hint="cs"/>
          <w:rtl/>
        </w:rPr>
      </w:pPr>
    </w:p>
    <w:p w14:paraId="77A48D4F" w14:textId="77777777" w:rsidR="00116809" w:rsidRDefault="00116809" w:rsidP="00116809">
      <w:pPr>
        <w:bidi/>
        <w:jc w:val="both"/>
        <w:rPr>
          <w:rFonts w:cs="David" w:hint="cs"/>
          <w:rtl/>
        </w:rPr>
      </w:pPr>
      <w:r w:rsidRPr="00DB6A29">
        <w:rPr>
          <w:rFonts w:cs="David" w:hint="cs"/>
          <w:rtl/>
        </w:rPr>
        <w:tab/>
      </w:r>
      <w:r>
        <w:rPr>
          <w:rFonts w:cs="David" w:hint="cs"/>
          <w:rtl/>
        </w:rPr>
        <w:t>סעיף 11. (א)</w:t>
      </w:r>
      <w:r>
        <w:rPr>
          <w:rFonts w:cs="David" w:hint="cs"/>
          <w:rtl/>
        </w:rPr>
        <w:tab/>
        <w:t xml:space="preserve">(1) "קרא יושב-ראש הישיבה את חבר הכנסת לסדר שלוש פעמים בישיבה אחת של הכנסת, רשאי היושב-ראש לשלול ממנו את רשות הדיבור באותה ישיבה, או להוציאו מהישיבה, ואם היה צורך בכך </w:t>
      </w:r>
      <w:r>
        <w:rPr>
          <w:rFonts w:cs="David"/>
          <w:rtl/>
        </w:rPr>
        <w:t>–</w:t>
      </w:r>
      <w:r>
        <w:rPr>
          <w:rFonts w:cs="David" w:hint="cs"/>
          <w:rtl/>
        </w:rPr>
        <w:t xml:space="preserve"> להורות על הוצאתו". הורדנו את המילה "בכוח".</w:t>
      </w:r>
    </w:p>
    <w:p w14:paraId="7ECE05DC" w14:textId="77777777" w:rsidR="00116809" w:rsidRDefault="00116809" w:rsidP="00116809">
      <w:pPr>
        <w:bidi/>
        <w:jc w:val="both"/>
        <w:rPr>
          <w:rFonts w:cs="David" w:hint="cs"/>
          <w:rtl/>
        </w:rPr>
      </w:pPr>
    </w:p>
    <w:p w14:paraId="40C3B3FF" w14:textId="77777777" w:rsidR="00116809" w:rsidRPr="004F53F2" w:rsidRDefault="00116809" w:rsidP="00116809">
      <w:pPr>
        <w:bidi/>
        <w:rPr>
          <w:rFonts w:cs="David" w:hint="cs"/>
          <w:u w:val="single"/>
          <w:rtl/>
        </w:rPr>
      </w:pPr>
      <w:r w:rsidRPr="004F53F2">
        <w:rPr>
          <w:rFonts w:cs="David" w:hint="cs"/>
          <w:u w:val="single"/>
          <w:rtl/>
        </w:rPr>
        <w:t>היו"ר יריב לוין:</w:t>
      </w:r>
    </w:p>
    <w:p w14:paraId="2EDD06D8" w14:textId="77777777" w:rsidR="00116809" w:rsidRPr="00DB6A29" w:rsidRDefault="00116809" w:rsidP="00116809">
      <w:pPr>
        <w:bidi/>
        <w:rPr>
          <w:rFonts w:cs="David" w:hint="cs"/>
          <w:rtl/>
        </w:rPr>
      </w:pPr>
    </w:p>
    <w:p w14:paraId="705C51B3" w14:textId="77777777" w:rsidR="00116809" w:rsidRDefault="00116809" w:rsidP="00116809">
      <w:pPr>
        <w:bidi/>
        <w:jc w:val="both"/>
        <w:rPr>
          <w:rFonts w:cs="David" w:hint="cs"/>
          <w:rtl/>
        </w:rPr>
      </w:pPr>
      <w:r w:rsidRPr="00DB6A29">
        <w:rPr>
          <w:rFonts w:cs="David" w:hint="cs"/>
          <w:rtl/>
        </w:rPr>
        <w:tab/>
      </w:r>
      <w:r>
        <w:rPr>
          <w:rFonts w:cs="David" w:hint="cs"/>
          <w:rtl/>
        </w:rPr>
        <w:t xml:space="preserve"> פה צריך לעשות את הסינתזה שדיברנו עליה קודם. </w:t>
      </w:r>
    </w:p>
    <w:p w14:paraId="20B739F0" w14:textId="77777777" w:rsidR="00116809" w:rsidRDefault="00116809" w:rsidP="00116809">
      <w:pPr>
        <w:bidi/>
        <w:jc w:val="both"/>
        <w:rPr>
          <w:rFonts w:cs="David" w:hint="cs"/>
          <w:rtl/>
        </w:rPr>
      </w:pPr>
    </w:p>
    <w:p w14:paraId="3036740C" w14:textId="77777777" w:rsidR="00116809" w:rsidRPr="004F53F2" w:rsidRDefault="00116809" w:rsidP="00116809">
      <w:pPr>
        <w:bidi/>
        <w:rPr>
          <w:rFonts w:cs="David" w:hint="cs"/>
          <w:u w:val="single"/>
          <w:rtl/>
        </w:rPr>
      </w:pPr>
      <w:r w:rsidRPr="004F53F2">
        <w:rPr>
          <w:rFonts w:cs="David" w:hint="cs"/>
          <w:u w:val="single"/>
          <w:rtl/>
        </w:rPr>
        <w:t>ארבל אסטרחן:</w:t>
      </w:r>
    </w:p>
    <w:p w14:paraId="340EAB41" w14:textId="77777777" w:rsidR="00116809" w:rsidRPr="00DB6A29" w:rsidRDefault="00116809" w:rsidP="00116809">
      <w:pPr>
        <w:bidi/>
        <w:rPr>
          <w:rFonts w:cs="David" w:hint="cs"/>
          <w:rtl/>
        </w:rPr>
      </w:pPr>
    </w:p>
    <w:p w14:paraId="31CCAD9D" w14:textId="77777777" w:rsidR="00116809" w:rsidRDefault="00116809" w:rsidP="00116809">
      <w:pPr>
        <w:bidi/>
        <w:jc w:val="both"/>
        <w:rPr>
          <w:rFonts w:cs="David" w:hint="cs"/>
          <w:rtl/>
        </w:rPr>
      </w:pPr>
      <w:r w:rsidRPr="00DB6A29">
        <w:rPr>
          <w:rFonts w:cs="David" w:hint="cs"/>
          <w:rtl/>
        </w:rPr>
        <w:tab/>
        <w:t xml:space="preserve"> </w:t>
      </w:r>
      <w:r>
        <w:rPr>
          <w:rFonts w:cs="David" w:hint="cs"/>
          <w:rtl/>
        </w:rPr>
        <w:t xml:space="preserve"> צריך לשלב את זה עם הקריאה לסדר. </w:t>
      </w:r>
    </w:p>
    <w:p w14:paraId="142D2113" w14:textId="77777777" w:rsidR="00116809" w:rsidRDefault="00116809" w:rsidP="00116809">
      <w:pPr>
        <w:bidi/>
        <w:jc w:val="both"/>
        <w:rPr>
          <w:rFonts w:cs="David" w:hint="cs"/>
          <w:rtl/>
        </w:rPr>
      </w:pPr>
    </w:p>
    <w:p w14:paraId="225AA2DB" w14:textId="77777777" w:rsidR="00116809" w:rsidRPr="004F53F2" w:rsidRDefault="00116809" w:rsidP="00116809">
      <w:pPr>
        <w:bidi/>
        <w:rPr>
          <w:rFonts w:cs="David" w:hint="cs"/>
          <w:u w:val="single"/>
          <w:rtl/>
        </w:rPr>
      </w:pPr>
      <w:r w:rsidRPr="004F53F2">
        <w:rPr>
          <w:rFonts w:cs="David" w:hint="cs"/>
          <w:u w:val="single"/>
          <w:rtl/>
        </w:rPr>
        <w:t>היו"ר יריב לוין:</w:t>
      </w:r>
    </w:p>
    <w:p w14:paraId="0A2673F1" w14:textId="77777777" w:rsidR="00116809" w:rsidRPr="00DB6A29" w:rsidRDefault="00116809" w:rsidP="00116809">
      <w:pPr>
        <w:bidi/>
        <w:rPr>
          <w:rFonts w:cs="David" w:hint="cs"/>
          <w:rtl/>
        </w:rPr>
      </w:pPr>
    </w:p>
    <w:p w14:paraId="003AA9DD" w14:textId="77777777" w:rsidR="00116809" w:rsidRDefault="00116809" w:rsidP="00116809">
      <w:pPr>
        <w:bidi/>
        <w:jc w:val="both"/>
        <w:rPr>
          <w:rFonts w:cs="David" w:hint="cs"/>
          <w:rtl/>
        </w:rPr>
      </w:pPr>
      <w:r w:rsidRPr="00DB6A29">
        <w:rPr>
          <w:rFonts w:cs="David" w:hint="cs"/>
          <w:rtl/>
        </w:rPr>
        <w:tab/>
      </w:r>
      <w:r>
        <w:rPr>
          <w:rFonts w:cs="David" w:hint="cs"/>
          <w:rtl/>
        </w:rPr>
        <w:t xml:space="preserve"> כן, פשוט לעשות סינתזה של שני הסעיפים האלה.</w:t>
      </w:r>
    </w:p>
    <w:p w14:paraId="6593376F" w14:textId="77777777" w:rsidR="00116809" w:rsidRDefault="00116809" w:rsidP="00116809">
      <w:pPr>
        <w:bidi/>
        <w:jc w:val="both"/>
        <w:rPr>
          <w:rFonts w:cs="David" w:hint="cs"/>
          <w:rtl/>
        </w:rPr>
      </w:pPr>
    </w:p>
    <w:p w14:paraId="5BC28759" w14:textId="77777777" w:rsidR="00116809" w:rsidRPr="004F53F2" w:rsidRDefault="00116809" w:rsidP="00116809">
      <w:pPr>
        <w:bidi/>
        <w:rPr>
          <w:rFonts w:cs="David" w:hint="cs"/>
          <w:u w:val="single"/>
          <w:rtl/>
        </w:rPr>
      </w:pPr>
      <w:r w:rsidRPr="004F53F2">
        <w:rPr>
          <w:rFonts w:cs="David" w:hint="cs"/>
          <w:u w:val="single"/>
          <w:rtl/>
        </w:rPr>
        <w:t>ארבל אסטרחן:</w:t>
      </w:r>
    </w:p>
    <w:p w14:paraId="50CF4A61" w14:textId="77777777" w:rsidR="00116809" w:rsidRPr="00DB6A29" w:rsidRDefault="00116809" w:rsidP="00116809">
      <w:pPr>
        <w:bidi/>
        <w:rPr>
          <w:rFonts w:cs="David" w:hint="cs"/>
          <w:rtl/>
        </w:rPr>
      </w:pPr>
    </w:p>
    <w:p w14:paraId="3B655E67" w14:textId="77777777" w:rsidR="00116809" w:rsidRDefault="00116809" w:rsidP="00116809">
      <w:pPr>
        <w:bidi/>
        <w:jc w:val="both"/>
        <w:rPr>
          <w:rFonts w:cs="David" w:hint="cs"/>
          <w:rtl/>
        </w:rPr>
      </w:pPr>
      <w:r w:rsidRPr="00DB6A29">
        <w:rPr>
          <w:rFonts w:cs="David" w:hint="cs"/>
          <w:rtl/>
        </w:rPr>
        <w:tab/>
        <w:t xml:space="preserve"> </w:t>
      </w:r>
      <w:r>
        <w:rPr>
          <w:rFonts w:cs="David" w:hint="cs"/>
          <w:rtl/>
        </w:rPr>
        <w:t xml:space="preserve"> היום  כתוב "להוציאו בכוח".</w:t>
      </w:r>
    </w:p>
    <w:p w14:paraId="3AE3763A" w14:textId="77777777" w:rsidR="00116809" w:rsidRDefault="00116809" w:rsidP="00116809">
      <w:pPr>
        <w:bidi/>
        <w:jc w:val="both"/>
        <w:rPr>
          <w:rFonts w:cs="David" w:hint="cs"/>
          <w:rtl/>
        </w:rPr>
      </w:pPr>
    </w:p>
    <w:p w14:paraId="433B5C9F" w14:textId="77777777" w:rsidR="00116809" w:rsidRPr="004F53F2" w:rsidRDefault="00116809" w:rsidP="00116809">
      <w:pPr>
        <w:bidi/>
        <w:rPr>
          <w:rFonts w:cs="David" w:hint="cs"/>
          <w:u w:val="single"/>
          <w:rtl/>
        </w:rPr>
      </w:pPr>
      <w:r w:rsidRPr="004F53F2">
        <w:rPr>
          <w:rFonts w:cs="David" w:hint="cs"/>
          <w:u w:val="single"/>
          <w:rtl/>
        </w:rPr>
        <w:t>היו"ר יריב לוין:</w:t>
      </w:r>
    </w:p>
    <w:p w14:paraId="575D1986" w14:textId="77777777" w:rsidR="00116809" w:rsidRPr="00DB6A29" w:rsidRDefault="00116809" w:rsidP="00116809">
      <w:pPr>
        <w:bidi/>
        <w:rPr>
          <w:rFonts w:cs="David" w:hint="cs"/>
          <w:rtl/>
        </w:rPr>
      </w:pPr>
    </w:p>
    <w:p w14:paraId="29A91AC0" w14:textId="77777777" w:rsidR="00116809" w:rsidRDefault="00116809" w:rsidP="00116809">
      <w:pPr>
        <w:bidi/>
        <w:jc w:val="both"/>
        <w:rPr>
          <w:rFonts w:cs="David" w:hint="cs"/>
          <w:rtl/>
        </w:rPr>
      </w:pPr>
      <w:r w:rsidRPr="00DB6A29">
        <w:rPr>
          <w:rFonts w:cs="David" w:hint="cs"/>
          <w:rtl/>
        </w:rPr>
        <w:tab/>
      </w:r>
      <w:r>
        <w:rPr>
          <w:rFonts w:cs="David" w:hint="cs"/>
          <w:rtl/>
        </w:rPr>
        <w:t xml:space="preserve"> "להורות על הוצאתו" זה בסדר. </w:t>
      </w:r>
    </w:p>
    <w:p w14:paraId="5773EEE5" w14:textId="77777777" w:rsidR="00116809" w:rsidRDefault="00116809" w:rsidP="00116809">
      <w:pPr>
        <w:bidi/>
        <w:jc w:val="both"/>
        <w:rPr>
          <w:rFonts w:cs="David" w:hint="cs"/>
          <w:rtl/>
        </w:rPr>
      </w:pPr>
    </w:p>
    <w:p w14:paraId="15A0BB68" w14:textId="77777777" w:rsidR="00116809" w:rsidRPr="004F53F2" w:rsidRDefault="00116809" w:rsidP="00116809">
      <w:pPr>
        <w:bidi/>
        <w:rPr>
          <w:rFonts w:cs="David" w:hint="cs"/>
          <w:u w:val="single"/>
          <w:rtl/>
        </w:rPr>
      </w:pPr>
      <w:r w:rsidRPr="004F53F2">
        <w:rPr>
          <w:rFonts w:cs="David" w:hint="cs"/>
          <w:u w:val="single"/>
          <w:rtl/>
        </w:rPr>
        <w:t>יעל סלנט:</w:t>
      </w:r>
    </w:p>
    <w:p w14:paraId="5242540E" w14:textId="77777777" w:rsidR="00116809" w:rsidRPr="00DB6A29" w:rsidRDefault="00116809" w:rsidP="00116809">
      <w:pPr>
        <w:bidi/>
        <w:rPr>
          <w:rFonts w:cs="David" w:hint="cs"/>
          <w:rtl/>
        </w:rPr>
      </w:pPr>
    </w:p>
    <w:p w14:paraId="559F7DAB" w14:textId="77777777" w:rsidR="00116809" w:rsidRDefault="00116809" w:rsidP="00116809">
      <w:pPr>
        <w:bidi/>
        <w:jc w:val="both"/>
        <w:rPr>
          <w:rFonts w:cs="David" w:hint="cs"/>
          <w:rtl/>
        </w:rPr>
      </w:pPr>
      <w:r w:rsidRPr="00DB6A29">
        <w:rPr>
          <w:rFonts w:cs="David" w:hint="cs"/>
          <w:rtl/>
        </w:rPr>
        <w:tab/>
      </w:r>
      <w:r>
        <w:rPr>
          <w:rFonts w:cs="David" w:hint="cs"/>
          <w:rtl/>
        </w:rPr>
        <w:t xml:space="preserve">(2) "הפר חבר הכנסת את הסדר הפרה חמורה, רשאי יושב-ראש הישיבה להוציאו מהישיבה לאלתר, ואם היה צורך בכך </w:t>
      </w:r>
      <w:r>
        <w:rPr>
          <w:rFonts w:cs="David"/>
          <w:rtl/>
        </w:rPr>
        <w:t>–</w:t>
      </w:r>
      <w:r>
        <w:rPr>
          <w:rFonts w:cs="David" w:hint="cs"/>
          <w:rtl/>
        </w:rPr>
        <w:t xml:space="preserve"> להורות על הוצאתו". גם פה הורדנו את המילה "בכוח". גם הורדנו את המילים: "לעניין זה יראו הפרעה בעת ההצבעה כהפרעה חמורה".</w:t>
      </w:r>
    </w:p>
    <w:p w14:paraId="62A4E821" w14:textId="77777777" w:rsidR="00116809" w:rsidRDefault="00116809" w:rsidP="00116809">
      <w:pPr>
        <w:bidi/>
        <w:jc w:val="both"/>
        <w:rPr>
          <w:rFonts w:cs="David" w:hint="cs"/>
          <w:rtl/>
        </w:rPr>
      </w:pPr>
    </w:p>
    <w:p w14:paraId="6B6A201D" w14:textId="77777777" w:rsidR="00116809" w:rsidRPr="004F53F2" w:rsidRDefault="00116809" w:rsidP="00116809">
      <w:pPr>
        <w:bidi/>
        <w:rPr>
          <w:rFonts w:cs="David" w:hint="cs"/>
          <w:u w:val="single"/>
          <w:rtl/>
        </w:rPr>
      </w:pPr>
      <w:r w:rsidRPr="004F53F2">
        <w:rPr>
          <w:rFonts w:cs="David" w:hint="cs"/>
          <w:u w:val="single"/>
          <w:rtl/>
        </w:rPr>
        <w:t>ארבל אסטרחן:</w:t>
      </w:r>
    </w:p>
    <w:p w14:paraId="615EE87A" w14:textId="77777777" w:rsidR="00116809" w:rsidRPr="00DB6A29" w:rsidRDefault="00116809" w:rsidP="00116809">
      <w:pPr>
        <w:bidi/>
        <w:rPr>
          <w:rFonts w:cs="David" w:hint="cs"/>
          <w:rtl/>
        </w:rPr>
      </w:pPr>
    </w:p>
    <w:p w14:paraId="1109788C" w14:textId="77777777" w:rsidR="00116809" w:rsidRDefault="00116809" w:rsidP="00116809">
      <w:pPr>
        <w:bidi/>
        <w:jc w:val="both"/>
        <w:rPr>
          <w:rFonts w:cs="David" w:hint="cs"/>
          <w:rtl/>
        </w:rPr>
      </w:pPr>
      <w:r w:rsidRPr="00DB6A29">
        <w:rPr>
          <w:rFonts w:cs="David" w:hint="cs"/>
          <w:rtl/>
        </w:rPr>
        <w:tab/>
        <w:t xml:space="preserve"> </w:t>
      </w:r>
      <w:r>
        <w:rPr>
          <w:rFonts w:cs="David" w:hint="cs"/>
          <w:rtl/>
        </w:rPr>
        <w:t xml:space="preserve"> זה משאיר שיקול דעת ליושב-ראש מהי הפרה חמורה. </w:t>
      </w:r>
    </w:p>
    <w:p w14:paraId="33625FBD" w14:textId="77777777" w:rsidR="00116809" w:rsidRDefault="00116809" w:rsidP="00116809">
      <w:pPr>
        <w:bidi/>
        <w:jc w:val="both"/>
        <w:rPr>
          <w:rFonts w:cs="David" w:hint="cs"/>
          <w:rtl/>
        </w:rPr>
      </w:pPr>
    </w:p>
    <w:p w14:paraId="5FFF9712" w14:textId="77777777" w:rsidR="00116809" w:rsidRPr="004F53F2" w:rsidRDefault="00116809" w:rsidP="00116809">
      <w:pPr>
        <w:bidi/>
        <w:rPr>
          <w:rFonts w:cs="David" w:hint="cs"/>
          <w:u w:val="single"/>
          <w:rtl/>
        </w:rPr>
      </w:pPr>
      <w:r w:rsidRPr="004F53F2">
        <w:rPr>
          <w:rFonts w:cs="David" w:hint="cs"/>
          <w:u w:val="single"/>
          <w:rtl/>
        </w:rPr>
        <w:t>היו"ר יריב לוין:</w:t>
      </w:r>
    </w:p>
    <w:p w14:paraId="6B537D54" w14:textId="77777777" w:rsidR="00116809" w:rsidRPr="00DB6A29" w:rsidRDefault="00116809" w:rsidP="00116809">
      <w:pPr>
        <w:bidi/>
        <w:rPr>
          <w:rFonts w:cs="David" w:hint="cs"/>
          <w:rtl/>
        </w:rPr>
      </w:pPr>
    </w:p>
    <w:p w14:paraId="7CFC0004" w14:textId="77777777" w:rsidR="00116809" w:rsidRDefault="00116809" w:rsidP="00116809">
      <w:pPr>
        <w:bidi/>
        <w:jc w:val="both"/>
        <w:rPr>
          <w:rFonts w:cs="David" w:hint="cs"/>
          <w:rtl/>
        </w:rPr>
      </w:pPr>
      <w:r>
        <w:rPr>
          <w:rFonts w:cs="David" w:hint="cs"/>
          <w:rtl/>
        </w:rPr>
        <w:tab/>
        <w:t>אולי הייתי כותב: הפר חבר הכנסת את הסדר הפרעה חמורה או שהפר את הסדר בשעת הצבעה...". בכל זאת אני לא חושב שכדאי בהכרח לקבוע שכל הפרעה בהצבעה היא חמורה, אבל כן להגיד שכאשר מפריעים בשעת הצבעה - - -</w:t>
      </w:r>
    </w:p>
    <w:p w14:paraId="6A998712" w14:textId="77777777" w:rsidR="00116809" w:rsidRDefault="00116809" w:rsidP="00116809">
      <w:pPr>
        <w:bidi/>
        <w:jc w:val="both"/>
        <w:rPr>
          <w:rFonts w:cs="David" w:hint="cs"/>
          <w:rtl/>
        </w:rPr>
      </w:pPr>
    </w:p>
    <w:p w14:paraId="1EDFB3DA" w14:textId="77777777" w:rsidR="00116809" w:rsidRDefault="00116809" w:rsidP="00116809">
      <w:pPr>
        <w:bidi/>
        <w:jc w:val="both"/>
        <w:rPr>
          <w:rFonts w:cs="David" w:hint="cs"/>
          <w:rtl/>
        </w:rPr>
      </w:pPr>
      <w:r>
        <w:rPr>
          <w:rFonts w:cs="David" w:hint="cs"/>
          <w:u w:val="single"/>
          <w:rtl/>
        </w:rPr>
        <w:t>רונית חייקין-יעקובי:</w:t>
      </w:r>
    </w:p>
    <w:p w14:paraId="070384C5" w14:textId="77777777" w:rsidR="00116809" w:rsidRDefault="00116809" w:rsidP="00116809">
      <w:pPr>
        <w:bidi/>
        <w:jc w:val="both"/>
        <w:rPr>
          <w:rFonts w:cs="David" w:hint="cs"/>
          <w:rtl/>
        </w:rPr>
      </w:pPr>
    </w:p>
    <w:p w14:paraId="2D09337D" w14:textId="77777777" w:rsidR="00116809" w:rsidRDefault="00116809" w:rsidP="00116809">
      <w:pPr>
        <w:bidi/>
        <w:jc w:val="both"/>
        <w:rPr>
          <w:rFonts w:cs="David" w:hint="cs"/>
          <w:rtl/>
        </w:rPr>
      </w:pPr>
      <w:r>
        <w:rPr>
          <w:rFonts w:cs="David" w:hint="cs"/>
          <w:rtl/>
        </w:rPr>
        <w:tab/>
        <w:t>ואם מפריעים בשעת הצבעה, אז מה?</w:t>
      </w:r>
    </w:p>
    <w:p w14:paraId="5509058C" w14:textId="77777777" w:rsidR="00116809" w:rsidRDefault="00116809" w:rsidP="00116809">
      <w:pPr>
        <w:bidi/>
        <w:jc w:val="both"/>
        <w:rPr>
          <w:rFonts w:cs="David" w:hint="cs"/>
          <w:rtl/>
        </w:rPr>
      </w:pPr>
    </w:p>
    <w:p w14:paraId="56269C1B" w14:textId="77777777" w:rsidR="00116809" w:rsidRPr="004F53F2" w:rsidRDefault="00116809" w:rsidP="00116809">
      <w:pPr>
        <w:bidi/>
        <w:rPr>
          <w:rFonts w:cs="David" w:hint="cs"/>
          <w:u w:val="single"/>
          <w:rtl/>
        </w:rPr>
      </w:pPr>
      <w:r w:rsidRPr="004F53F2">
        <w:rPr>
          <w:rFonts w:cs="David" w:hint="cs"/>
          <w:u w:val="single"/>
          <w:rtl/>
        </w:rPr>
        <w:t>היו"ר יריב לוין:</w:t>
      </w:r>
    </w:p>
    <w:p w14:paraId="223FA641" w14:textId="77777777" w:rsidR="00116809" w:rsidRPr="00DB6A29" w:rsidRDefault="00116809" w:rsidP="00116809">
      <w:pPr>
        <w:bidi/>
        <w:rPr>
          <w:rFonts w:cs="David" w:hint="cs"/>
          <w:rtl/>
        </w:rPr>
      </w:pPr>
    </w:p>
    <w:p w14:paraId="7ED9DB69" w14:textId="77777777" w:rsidR="00116809" w:rsidRDefault="00116809" w:rsidP="00116809">
      <w:pPr>
        <w:bidi/>
        <w:jc w:val="both"/>
        <w:rPr>
          <w:rFonts w:cs="David" w:hint="cs"/>
          <w:rtl/>
        </w:rPr>
      </w:pPr>
      <w:r w:rsidRPr="00DB6A29">
        <w:rPr>
          <w:rFonts w:cs="David" w:hint="cs"/>
          <w:rtl/>
        </w:rPr>
        <w:tab/>
      </w:r>
      <w:r>
        <w:rPr>
          <w:rFonts w:cs="David" w:hint="cs"/>
          <w:rtl/>
        </w:rPr>
        <w:t xml:space="preserve"> אז הוא רשאי להוציא אותו. צריך לתת איזשהו דגש לכך שהפרעה בהצבעה היא בעלת איזשהו משקל. </w:t>
      </w:r>
    </w:p>
    <w:p w14:paraId="06C33625" w14:textId="77777777" w:rsidR="00116809" w:rsidRDefault="00116809" w:rsidP="00116809">
      <w:pPr>
        <w:bidi/>
        <w:jc w:val="both"/>
        <w:rPr>
          <w:rFonts w:cs="David" w:hint="cs"/>
          <w:rtl/>
        </w:rPr>
      </w:pPr>
    </w:p>
    <w:p w14:paraId="0A00EB9B" w14:textId="77777777" w:rsidR="00116809" w:rsidRPr="003725AA" w:rsidRDefault="00116809" w:rsidP="00A63C15">
      <w:pPr>
        <w:keepNext/>
        <w:bidi/>
        <w:jc w:val="both"/>
        <w:rPr>
          <w:rFonts w:cs="David" w:hint="cs"/>
          <w:rtl/>
        </w:rPr>
      </w:pPr>
      <w:r w:rsidRPr="003725AA">
        <w:rPr>
          <w:rFonts w:cs="David" w:hint="cs"/>
          <w:u w:val="single"/>
          <w:rtl/>
        </w:rPr>
        <w:t>סהר פינטו:</w:t>
      </w:r>
    </w:p>
    <w:p w14:paraId="605B5BB2" w14:textId="77777777" w:rsidR="00116809" w:rsidRDefault="00116809" w:rsidP="00A63C15">
      <w:pPr>
        <w:keepNext/>
        <w:bidi/>
        <w:jc w:val="both"/>
        <w:rPr>
          <w:rFonts w:cs="David" w:hint="cs"/>
          <w:rtl/>
        </w:rPr>
      </w:pPr>
    </w:p>
    <w:p w14:paraId="2BD992F5" w14:textId="77777777" w:rsidR="00116809" w:rsidRDefault="00116809" w:rsidP="00116809">
      <w:pPr>
        <w:bidi/>
        <w:jc w:val="both"/>
        <w:rPr>
          <w:rFonts w:cs="David" w:hint="cs"/>
          <w:rtl/>
        </w:rPr>
      </w:pPr>
      <w:r>
        <w:rPr>
          <w:rFonts w:cs="David" w:hint="cs"/>
          <w:rtl/>
        </w:rPr>
        <w:tab/>
        <w:t xml:space="preserve"> לפי הנוסח היום, הפרעה בהצבעה זו עבירה חמורה. </w:t>
      </w:r>
    </w:p>
    <w:p w14:paraId="54E78BEE" w14:textId="77777777" w:rsidR="00116809" w:rsidRDefault="00116809" w:rsidP="00116809">
      <w:pPr>
        <w:bidi/>
        <w:jc w:val="both"/>
        <w:rPr>
          <w:rFonts w:cs="David" w:hint="cs"/>
          <w:rtl/>
        </w:rPr>
      </w:pPr>
    </w:p>
    <w:p w14:paraId="51F01BE0" w14:textId="77777777" w:rsidR="00116809" w:rsidRDefault="00116809" w:rsidP="00116809">
      <w:pPr>
        <w:bidi/>
        <w:jc w:val="both"/>
        <w:rPr>
          <w:rFonts w:cs="David" w:hint="cs"/>
          <w:rtl/>
        </w:rPr>
      </w:pPr>
      <w:r>
        <w:rPr>
          <w:rFonts w:cs="David" w:hint="cs"/>
          <w:u w:val="single"/>
          <w:rtl/>
        </w:rPr>
        <w:t>רונית חייקין-יעקובי:</w:t>
      </w:r>
    </w:p>
    <w:p w14:paraId="036A483B" w14:textId="77777777" w:rsidR="00116809" w:rsidRDefault="00116809" w:rsidP="00116809">
      <w:pPr>
        <w:bidi/>
        <w:jc w:val="both"/>
        <w:rPr>
          <w:rFonts w:cs="David" w:hint="cs"/>
          <w:rtl/>
        </w:rPr>
      </w:pPr>
    </w:p>
    <w:p w14:paraId="1F61A978" w14:textId="77777777" w:rsidR="00116809" w:rsidRDefault="00116809" w:rsidP="00116809">
      <w:pPr>
        <w:bidi/>
        <w:jc w:val="both"/>
        <w:rPr>
          <w:rFonts w:cs="David" w:hint="cs"/>
          <w:rtl/>
        </w:rPr>
      </w:pPr>
      <w:r>
        <w:rPr>
          <w:rFonts w:cs="David" w:hint="cs"/>
          <w:rtl/>
        </w:rPr>
        <w:tab/>
        <w:t xml:space="preserve">אסור להוציא מהצבעה. </w:t>
      </w:r>
    </w:p>
    <w:p w14:paraId="00AF369E" w14:textId="77777777" w:rsidR="00116809" w:rsidRDefault="00116809" w:rsidP="00116809">
      <w:pPr>
        <w:bidi/>
        <w:jc w:val="both"/>
        <w:rPr>
          <w:rFonts w:cs="David" w:hint="cs"/>
          <w:rtl/>
        </w:rPr>
      </w:pPr>
    </w:p>
    <w:p w14:paraId="5CCEEC97" w14:textId="77777777" w:rsidR="00116809" w:rsidRPr="004F53F2" w:rsidRDefault="00116809" w:rsidP="00116809">
      <w:pPr>
        <w:bidi/>
        <w:rPr>
          <w:rFonts w:cs="David" w:hint="cs"/>
          <w:u w:val="single"/>
          <w:rtl/>
        </w:rPr>
      </w:pPr>
      <w:r w:rsidRPr="004F53F2">
        <w:rPr>
          <w:rFonts w:cs="David" w:hint="cs"/>
          <w:u w:val="single"/>
          <w:rtl/>
        </w:rPr>
        <w:t>היו"ר יריב לוין:</w:t>
      </w:r>
    </w:p>
    <w:p w14:paraId="0957489B" w14:textId="77777777" w:rsidR="00116809" w:rsidRPr="00DB6A29" w:rsidRDefault="00116809" w:rsidP="00116809">
      <w:pPr>
        <w:bidi/>
        <w:rPr>
          <w:rFonts w:cs="David" w:hint="cs"/>
          <w:rtl/>
        </w:rPr>
      </w:pPr>
    </w:p>
    <w:p w14:paraId="748928E3" w14:textId="77777777" w:rsidR="00116809" w:rsidRDefault="00116809" w:rsidP="00116809">
      <w:pPr>
        <w:bidi/>
        <w:jc w:val="both"/>
        <w:rPr>
          <w:rFonts w:cs="David" w:hint="cs"/>
          <w:rtl/>
        </w:rPr>
      </w:pPr>
      <w:r w:rsidRPr="00DB6A29">
        <w:rPr>
          <w:rFonts w:cs="David" w:hint="cs"/>
          <w:rtl/>
        </w:rPr>
        <w:tab/>
      </w:r>
      <w:r>
        <w:rPr>
          <w:rFonts w:cs="David" w:hint="cs"/>
          <w:rtl/>
        </w:rPr>
        <w:t xml:space="preserve"> ברור.</w:t>
      </w:r>
    </w:p>
    <w:p w14:paraId="4CF290B6" w14:textId="77777777" w:rsidR="00116809" w:rsidRDefault="00116809" w:rsidP="00116809">
      <w:pPr>
        <w:bidi/>
        <w:jc w:val="both"/>
        <w:rPr>
          <w:rFonts w:cs="David" w:hint="cs"/>
          <w:rtl/>
        </w:rPr>
      </w:pPr>
    </w:p>
    <w:p w14:paraId="10A686E3" w14:textId="77777777" w:rsidR="00116809" w:rsidRPr="003725AA" w:rsidRDefault="00116809" w:rsidP="00116809">
      <w:pPr>
        <w:bidi/>
        <w:jc w:val="both"/>
        <w:rPr>
          <w:rFonts w:cs="David" w:hint="cs"/>
          <w:rtl/>
        </w:rPr>
      </w:pPr>
      <w:r w:rsidRPr="003725AA">
        <w:rPr>
          <w:rFonts w:cs="David" w:hint="cs"/>
          <w:u w:val="single"/>
          <w:rtl/>
        </w:rPr>
        <w:t>סהר פינטו:</w:t>
      </w:r>
    </w:p>
    <w:p w14:paraId="5F91741A" w14:textId="77777777" w:rsidR="00116809" w:rsidRDefault="00116809" w:rsidP="00116809">
      <w:pPr>
        <w:bidi/>
        <w:jc w:val="both"/>
        <w:rPr>
          <w:rFonts w:cs="David" w:hint="cs"/>
          <w:rtl/>
        </w:rPr>
      </w:pPr>
    </w:p>
    <w:p w14:paraId="6A1FE7C7" w14:textId="77777777" w:rsidR="00116809" w:rsidRDefault="00116809" w:rsidP="00116809">
      <w:pPr>
        <w:bidi/>
        <w:jc w:val="both"/>
        <w:rPr>
          <w:rFonts w:cs="David" w:hint="cs"/>
          <w:rtl/>
        </w:rPr>
      </w:pPr>
      <w:r>
        <w:rPr>
          <w:rFonts w:cs="David" w:hint="cs"/>
          <w:rtl/>
        </w:rPr>
        <w:tab/>
        <w:t xml:space="preserve"> אם הוא מפריע בזמן ההצבעה, מוציאים אותו מייד לאחר ההצבעה.</w:t>
      </w:r>
    </w:p>
    <w:p w14:paraId="650BB16E" w14:textId="77777777" w:rsidR="00116809" w:rsidRDefault="00116809" w:rsidP="00116809">
      <w:pPr>
        <w:bidi/>
        <w:jc w:val="both"/>
        <w:rPr>
          <w:rFonts w:cs="David" w:hint="cs"/>
          <w:rtl/>
        </w:rPr>
      </w:pPr>
    </w:p>
    <w:p w14:paraId="0CA2B7A2" w14:textId="77777777" w:rsidR="00116809" w:rsidRDefault="00116809" w:rsidP="00116809">
      <w:pPr>
        <w:bidi/>
        <w:jc w:val="both"/>
        <w:rPr>
          <w:rFonts w:cs="David" w:hint="cs"/>
          <w:rtl/>
        </w:rPr>
      </w:pPr>
      <w:r>
        <w:rPr>
          <w:rFonts w:cs="David" w:hint="cs"/>
          <w:u w:val="single"/>
          <w:rtl/>
        </w:rPr>
        <w:t>רונית חייקין-יעקובי:</w:t>
      </w:r>
    </w:p>
    <w:p w14:paraId="596B8031" w14:textId="77777777" w:rsidR="00116809" w:rsidRDefault="00116809" w:rsidP="00116809">
      <w:pPr>
        <w:bidi/>
        <w:jc w:val="both"/>
        <w:rPr>
          <w:rFonts w:cs="David" w:hint="cs"/>
          <w:rtl/>
        </w:rPr>
      </w:pPr>
    </w:p>
    <w:p w14:paraId="0C21B670" w14:textId="77777777" w:rsidR="00116809" w:rsidRDefault="00116809" w:rsidP="00116809">
      <w:pPr>
        <w:bidi/>
        <w:jc w:val="both"/>
        <w:rPr>
          <w:rFonts w:cs="David" w:hint="cs"/>
          <w:rtl/>
        </w:rPr>
      </w:pPr>
      <w:r>
        <w:rPr>
          <w:rFonts w:cs="David" w:hint="cs"/>
          <w:rtl/>
        </w:rPr>
        <w:tab/>
        <w:t xml:space="preserve">אבל ממילא אסור להוציא אותו בהצבעה ממש. דרך אגב, "להוציאו מהישיבה לאלתר" או "להורות על הוצאתו" זה די דומה. </w:t>
      </w:r>
    </w:p>
    <w:p w14:paraId="0460A9FA" w14:textId="77777777" w:rsidR="00116809" w:rsidRDefault="00116809" w:rsidP="00116809">
      <w:pPr>
        <w:bidi/>
        <w:jc w:val="both"/>
        <w:rPr>
          <w:rFonts w:cs="David" w:hint="cs"/>
          <w:rtl/>
        </w:rPr>
      </w:pPr>
    </w:p>
    <w:p w14:paraId="0B6593A5" w14:textId="77777777" w:rsidR="00116809" w:rsidRPr="004F53F2" w:rsidRDefault="00116809" w:rsidP="00116809">
      <w:pPr>
        <w:bidi/>
        <w:rPr>
          <w:rFonts w:cs="David" w:hint="cs"/>
          <w:u w:val="single"/>
          <w:rtl/>
        </w:rPr>
      </w:pPr>
      <w:r w:rsidRPr="004F53F2">
        <w:rPr>
          <w:rFonts w:cs="David" w:hint="cs"/>
          <w:u w:val="single"/>
          <w:rtl/>
        </w:rPr>
        <w:t>היו"ר יריב לוין:</w:t>
      </w:r>
    </w:p>
    <w:p w14:paraId="52DDE0C8" w14:textId="77777777" w:rsidR="00116809" w:rsidRPr="00DB6A29" w:rsidRDefault="00116809" w:rsidP="00116809">
      <w:pPr>
        <w:bidi/>
        <w:rPr>
          <w:rFonts w:cs="David" w:hint="cs"/>
          <w:rtl/>
        </w:rPr>
      </w:pPr>
    </w:p>
    <w:p w14:paraId="25052935" w14:textId="77777777" w:rsidR="00116809" w:rsidRDefault="00116809" w:rsidP="00116809">
      <w:pPr>
        <w:bidi/>
        <w:jc w:val="both"/>
        <w:rPr>
          <w:rFonts w:cs="David" w:hint="cs"/>
          <w:rtl/>
        </w:rPr>
      </w:pPr>
      <w:r w:rsidRPr="00DB6A29">
        <w:rPr>
          <w:rFonts w:cs="David" w:hint="cs"/>
          <w:rtl/>
        </w:rPr>
        <w:tab/>
      </w:r>
      <w:r>
        <w:rPr>
          <w:rFonts w:cs="David" w:hint="cs"/>
          <w:rtl/>
        </w:rPr>
        <w:t xml:space="preserve">לא. "להורות על הוצאתו" זה כאשר הוא לא יוצא לבד. </w:t>
      </w:r>
    </w:p>
    <w:p w14:paraId="520A93D8" w14:textId="77777777" w:rsidR="00116809" w:rsidRDefault="00116809" w:rsidP="00116809">
      <w:pPr>
        <w:bidi/>
        <w:jc w:val="both"/>
        <w:rPr>
          <w:rFonts w:cs="David" w:hint="cs"/>
          <w:rtl/>
        </w:rPr>
      </w:pPr>
    </w:p>
    <w:p w14:paraId="7AD6AB25" w14:textId="77777777" w:rsidR="00116809" w:rsidRPr="004F53F2" w:rsidRDefault="00116809" w:rsidP="00116809">
      <w:pPr>
        <w:bidi/>
        <w:rPr>
          <w:rFonts w:cs="David" w:hint="cs"/>
          <w:u w:val="single"/>
          <w:rtl/>
        </w:rPr>
      </w:pPr>
      <w:r w:rsidRPr="004F53F2">
        <w:rPr>
          <w:rFonts w:cs="David" w:hint="cs"/>
          <w:u w:val="single"/>
          <w:rtl/>
        </w:rPr>
        <w:t>יעל סלנט:</w:t>
      </w:r>
    </w:p>
    <w:p w14:paraId="187096F1" w14:textId="77777777" w:rsidR="00116809" w:rsidRPr="00DB6A29" w:rsidRDefault="00116809" w:rsidP="00116809">
      <w:pPr>
        <w:bidi/>
        <w:rPr>
          <w:rFonts w:cs="David" w:hint="cs"/>
          <w:rtl/>
        </w:rPr>
      </w:pPr>
    </w:p>
    <w:p w14:paraId="325B4FA1" w14:textId="77777777" w:rsidR="00116809" w:rsidRDefault="00116809" w:rsidP="00116809">
      <w:pPr>
        <w:bidi/>
        <w:jc w:val="both"/>
        <w:rPr>
          <w:rFonts w:cs="David" w:hint="cs"/>
          <w:rtl/>
        </w:rPr>
      </w:pPr>
      <w:r w:rsidRPr="00DB6A29">
        <w:rPr>
          <w:rFonts w:cs="David" w:hint="cs"/>
          <w:rtl/>
        </w:rPr>
        <w:tab/>
      </w:r>
      <w:r>
        <w:rPr>
          <w:rFonts w:cs="David" w:hint="cs"/>
          <w:rtl/>
        </w:rPr>
        <w:t xml:space="preserve">סעיף קטן (3) קובע את מה שדיברנו עליו: "הוצא חבר הכנסת מישיבת הכנסת כאמור בסעיף קטן זה,  רשאי הוא להיכנס לישיבה אם הרשה זאת יושב-ראש הישיבה או לצורך הצבעה בלבד". </w:t>
      </w:r>
    </w:p>
    <w:p w14:paraId="740A902D" w14:textId="77777777" w:rsidR="00116809" w:rsidRDefault="00116809" w:rsidP="00116809">
      <w:pPr>
        <w:bidi/>
        <w:jc w:val="both"/>
        <w:rPr>
          <w:rFonts w:cs="David" w:hint="cs"/>
          <w:rtl/>
        </w:rPr>
      </w:pPr>
    </w:p>
    <w:p w14:paraId="544A137F" w14:textId="77777777" w:rsidR="00116809" w:rsidRDefault="00116809" w:rsidP="00116809">
      <w:pPr>
        <w:bidi/>
        <w:jc w:val="both"/>
        <w:rPr>
          <w:rFonts w:cs="David" w:hint="cs"/>
          <w:rtl/>
        </w:rPr>
      </w:pPr>
      <w:r>
        <w:rPr>
          <w:rFonts w:cs="David" w:hint="cs"/>
          <w:u w:val="single"/>
          <w:rtl/>
        </w:rPr>
        <w:t>תמי כנפו:</w:t>
      </w:r>
    </w:p>
    <w:p w14:paraId="38DAC06F" w14:textId="77777777" w:rsidR="00116809" w:rsidRDefault="00116809" w:rsidP="00116809">
      <w:pPr>
        <w:bidi/>
        <w:jc w:val="both"/>
        <w:rPr>
          <w:rFonts w:cs="David" w:hint="cs"/>
          <w:rtl/>
        </w:rPr>
      </w:pPr>
    </w:p>
    <w:p w14:paraId="3B153F3C" w14:textId="77777777" w:rsidR="00116809" w:rsidRDefault="00116809" w:rsidP="00116809">
      <w:pPr>
        <w:bidi/>
        <w:jc w:val="both"/>
        <w:rPr>
          <w:rFonts w:cs="David" w:hint="cs"/>
          <w:rtl/>
        </w:rPr>
      </w:pPr>
      <w:r>
        <w:rPr>
          <w:rFonts w:cs="David" w:hint="cs"/>
          <w:rtl/>
        </w:rPr>
        <w:tab/>
        <w:t xml:space="preserve">יש כאן משהו לא ברור. בדרך כלל אם הוא מוציא אותו, אומרים לנו שהוא לא נואם כל אותו היום, מלבד הצבעות.  </w:t>
      </w:r>
    </w:p>
    <w:p w14:paraId="3927C3A1" w14:textId="77777777" w:rsidR="00116809" w:rsidRDefault="00116809" w:rsidP="00116809">
      <w:pPr>
        <w:bidi/>
        <w:jc w:val="both"/>
        <w:rPr>
          <w:rFonts w:cs="David" w:hint="cs"/>
          <w:rtl/>
        </w:rPr>
      </w:pPr>
    </w:p>
    <w:p w14:paraId="4588C15E" w14:textId="77777777" w:rsidR="00116809" w:rsidRDefault="00116809" w:rsidP="00116809">
      <w:pPr>
        <w:bidi/>
        <w:jc w:val="both"/>
        <w:rPr>
          <w:rFonts w:cs="David" w:hint="cs"/>
          <w:rtl/>
        </w:rPr>
      </w:pPr>
      <w:r>
        <w:rPr>
          <w:rFonts w:cs="David" w:hint="cs"/>
          <w:u w:val="single"/>
          <w:rtl/>
        </w:rPr>
        <w:t>רונית חייקין-יעקובי:</w:t>
      </w:r>
    </w:p>
    <w:p w14:paraId="2A6F10BC" w14:textId="77777777" w:rsidR="00116809" w:rsidRDefault="00116809" w:rsidP="00116809">
      <w:pPr>
        <w:bidi/>
        <w:jc w:val="both"/>
        <w:rPr>
          <w:rFonts w:cs="David" w:hint="cs"/>
          <w:rtl/>
        </w:rPr>
      </w:pPr>
    </w:p>
    <w:p w14:paraId="01E1D11F" w14:textId="77777777" w:rsidR="00116809" w:rsidRDefault="00116809" w:rsidP="00116809">
      <w:pPr>
        <w:bidi/>
        <w:jc w:val="both"/>
        <w:rPr>
          <w:rFonts w:cs="David" w:hint="cs"/>
          <w:rtl/>
        </w:rPr>
      </w:pPr>
      <w:r>
        <w:rPr>
          <w:rFonts w:cs="David" w:hint="cs"/>
          <w:rtl/>
        </w:rPr>
        <w:tab/>
        <w:t xml:space="preserve">אלא אם היושב-ראש החליט שהוא מאשר לו לחזור בחזרה. </w:t>
      </w:r>
    </w:p>
    <w:p w14:paraId="4F20370D" w14:textId="77777777" w:rsidR="00116809" w:rsidRDefault="00116809" w:rsidP="00116809">
      <w:pPr>
        <w:bidi/>
        <w:jc w:val="both"/>
        <w:rPr>
          <w:rFonts w:cs="David" w:hint="cs"/>
          <w:rtl/>
        </w:rPr>
      </w:pPr>
    </w:p>
    <w:p w14:paraId="21ECCEAF" w14:textId="77777777" w:rsidR="00116809" w:rsidRPr="004F53F2" w:rsidRDefault="00116809" w:rsidP="00116809">
      <w:pPr>
        <w:bidi/>
        <w:rPr>
          <w:rFonts w:cs="David" w:hint="cs"/>
          <w:u w:val="single"/>
          <w:rtl/>
        </w:rPr>
      </w:pPr>
      <w:r w:rsidRPr="004F53F2">
        <w:rPr>
          <w:rFonts w:cs="David" w:hint="cs"/>
          <w:u w:val="single"/>
          <w:rtl/>
        </w:rPr>
        <w:t>ארבל אסטרחן:</w:t>
      </w:r>
    </w:p>
    <w:p w14:paraId="14C1DBB4" w14:textId="77777777" w:rsidR="00116809" w:rsidRPr="00DB6A29" w:rsidRDefault="00116809" w:rsidP="00116809">
      <w:pPr>
        <w:bidi/>
        <w:rPr>
          <w:rFonts w:cs="David" w:hint="cs"/>
          <w:rtl/>
        </w:rPr>
      </w:pPr>
    </w:p>
    <w:p w14:paraId="6C1650D8" w14:textId="77777777" w:rsidR="00116809" w:rsidRDefault="00116809" w:rsidP="00116809">
      <w:pPr>
        <w:bidi/>
        <w:jc w:val="both"/>
        <w:rPr>
          <w:rFonts w:cs="David" w:hint="cs"/>
          <w:rtl/>
        </w:rPr>
      </w:pPr>
      <w:r w:rsidRPr="00DB6A29">
        <w:rPr>
          <w:rFonts w:cs="David" w:hint="cs"/>
          <w:rtl/>
        </w:rPr>
        <w:tab/>
        <w:t xml:space="preserve"> </w:t>
      </w:r>
      <w:r>
        <w:rPr>
          <w:rFonts w:cs="David" w:hint="cs"/>
          <w:rtl/>
        </w:rPr>
        <w:t xml:space="preserve"> הוא רשאי להיכנס רק אם היושב-ראש הרשה לו. </w:t>
      </w:r>
    </w:p>
    <w:p w14:paraId="2F28611C" w14:textId="77777777" w:rsidR="00116809" w:rsidRDefault="00116809" w:rsidP="00116809">
      <w:pPr>
        <w:bidi/>
        <w:jc w:val="both"/>
        <w:rPr>
          <w:rFonts w:cs="David" w:hint="cs"/>
          <w:rtl/>
        </w:rPr>
      </w:pPr>
    </w:p>
    <w:p w14:paraId="3B2245B7" w14:textId="77777777" w:rsidR="00116809" w:rsidRDefault="00116809" w:rsidP="00116809">
      <w:pPr>
        <w:bidi/>
        <w:jc w:val="both"/>
        <w:rPr>
          <w:rFonts w:cs="David" w:hint="cs"/>
          <w:rtl/>
        </w:rPr>
      </w:pPr>
      <w:r>
        <w:rPr>
          <w:rFonts w:cs="David" w:hint="cs"/>
          <w:u w:val="single"/>
          <w:rtl/>
        </w:rPr>
        <w:t>תמי כנפו:</w:t>
      </w:r>
    </w:p>
    <w:p w14:paraId="2CD94F74" w14:textId="77777777" w:rsidR="00116809" w:rsidRDefault="00116809" w:rsidP="00116809">
      <w:pPr>
        <w:bidi/>
        <w:jc w:val="both"/>
        <w:rPr>
          <w:rFonts w:cs="David" w:hint="cs"/>
          <w:rtl/>
        </w:rPr>
      </w:pPr>
    </w:p>
    <w:p w14:paraId="27C9E40B" w14:textId="77777777" w:rsidR="00116809" w:rsidRDefault="00116809" w:rsidP="00116809">
      <w:pPr>
        <w:bidi/>
        <w:jc w:val="both"/>
        <w:rPr>
          <w:rFonts w:cs="David" w:hint="cs"/>
          <w:rtl/>
        </w:rPr>
      </w:pPr>
      <w:r>
        <w:rPr>
          <w:rFonts w:cs="David" w:hint="cs"/>
          <w:rtl/>
        </w:rPr>
        <w:tab/>
        <w:t>מפה אתה מבין שהוא הוצא לכל היום, אלא אם?</w:t>
      </w:r>
    </w:p>
    <w:p w14:paraId="073E37BE" w14:textId="77777777" w:rsidR="00116809" w:rsidRDefault="00116809" w:rsidP="00116809">
      <w:pPr>
        <w:bidi/>
        <w:jc w:val="both"/>
        <w:rPr>
          <w:rFonts w:cs="David" w:hint="cs"/>
          <w:rtl/>
        </w:rPr>
      </w:pPr>
    </w:p>
    <w:p w14:paraId="78ED1AE8" w14:textId="77777777" w:rsidR="00116809" w:rsidRPr="004F53F2" w:rsidRDefault="00116809" w:rsidP="00116809">
      <w:pPr>
        <w:bidi/>
        <w:rPr>
          <w:rFonts w:cs="David" w:hint="cs"/>
          <w:u w:val="single"/>
          <w:rtl/>
        </w:rPr>
      </w:pPr>
      <w:r w:rsidRPr="004F53F2">
        <w:rPr>
          <w:rFonts w:cs="David" w:hint="cs"/>
          <w:u w:val="single"/>
          <w:rtl/>
        </w:rPr>
        <w:t>היו"ר יריב לוין:</w:t>
      </w:r>
    </w:p>
    <w:p w14:paraId="3B2E40E6" w14:textId="77777777" w:rsidR="00116809" w:rsidRPr="00DB6A29" w:rsidRDefault="00116809" w:rsidP="00116809">
      <w:pPr>
        <w:bidi/>
        <w:rPr>
          <w:rFonts w:cs="David" w:hint="cs"/>
          <w:rtl/>
        </w:rPr>
      </w:pPr>
    </w:p>
    <w:p w14:paraId="787C92E4" w14:textId="77777777" w:rsidR="00116809" w:rsidRDefault="00116809" w:rsidP="00116809">
      <w:pPr>
        <w:bidi/>
        <w:jc w:val="both"/>
        <w:rPr>
          <w:rFonts w:cs="David" w:hint="cs"/>
          <w:rtl/>
        </w:rPr>
      </w:pPr>
      <w:r w:rsidRPr="00DB6A29">
        <w:rPr>
          <w:rFonts w:cs="David" w:hint="cs"/>
          <w:rtl/>
        </w:rPr>
        <w:tab/>
      </w:r>
      <w:r>
        <w:rPr>
          <w:rFonts w:cs="David" w:hint="cs"/>
          <w:rtl/>
        </w:rPr>
        <w:t xml:space="preserve"> כן. אלא אם היושב-ראש אמר לו שהוא מאפשר לו לחזור.</w:t>
      </w:r>
    </w:p>
    <w:p w14:paraId="5E1C1EC6" w14:textId="77777777" w:rsidR="00116809" w:rsidRDefault="00116809" w:rsidP="00116809">
      <w:pPr>
        <w:bidi/>
        <w:jc w:val="both"/>
        <w:rPr>
          <w:rFonts w:cs="David" w:hint="cs"/>
          <w:rtl/>
        </w:rPr>
      </w:pPr>
    </w:p>
    <w:p w14:paraId="77D58C22" w14:textId="77777777" w:rsidR="00116809" w:rsidRPr="004F53F2" w:rsidRDefault="00116809" w:rsidP="00116809">
      <w:pPr>
        <w:bidi/>
        <w:rPr>
          <w:rFonts w:cs="David" w:hint="cs"/>
          <w:u w:val="single"/>
          <w:rtl/>
        </w:rPr>
      </w:pPr>
      <w:r w:rsidRPr="004F53F2">
        <w:rPr>
          <w:rFonts w:cs="David" w:hint="cs"/>
          <w:u w:val="single"/>
          <w:rtl/>
        </w:rPr>
        <w:t>ארבל אסטרחן:</w:t>
      </w:r>
    </w:p>
    <w:p w14:paraId="566DFE5E" w14:textId="77777777" w:rsidR="00116809" w:rsidRPr="00DB6A29" w:rsidRDefault="00116809" w:rsidP="00116809">
      <w:pPr>
        <w:bidi/>
        <w:rPr>
          <w:rFonts w:cs="David" w:hint="cs"/>
          <w:rtl/>
        </w:rPr>
      </w:pPr>
    </w:p>
    <w:p w14:paraId="54C44C77" w14:textId="77777777" w:rsidR="00116809" w:rsidRDefault="00116809" w:rsidP="00116809">
      <w:pPr>
        <w:bidi/>
        <w:jc w:val="both"/>
        <w:rPr>
          <w:rFonts w:cs="David" w:hint="cs"/>
          <w:rtl/>
        </w:rPr>
      </w:pPr>
      <w:r w:rsidRPr="00DB6A29">
        <w:rPr>
          <w:rFonts w:cs="David" w:hint="cs"/>
          <w:rtl/>
        </w:rPr>
        <w:tab/>
        <w:t xml:space="preserve"> </w:t>
      </w:r>
      <w:r>
        <w:rPr>
          <w:rFonts w:cs="David" w:hint="cs"/>
          <w:rtl/>
        </w:rPr>
        <w:t xml:space="preserve"> או שמראש הוא אומר לו שהוא מוציא אותו לחצי שעה.  את חושבת שצריך להדגיש שהוא יוצא לכל אותו יום?</w:t>
      </w:r>
    </w:p>
    <w:p w14:paraId="09B655CA" w14:textId="77777777" w:rsidR="00116809" w:rsidRDefault="00116809" w:rsidP="00116809">
      <w:pPr>
        <w:bidi/>
        <w:jc w:val="both"/>
        <w:rPr>
          <w:rFonts w:cs="David" w:hint="cs"/>
          <w:rtl/>
        </w:rPr>
      </w:pPr>
    </w:p>
    <w:p w14:paraId="3305D0B8" w14:textId="77777777" w:rsidR="00116809" w:rsidRDefault="00116809" w:rsidP="00A63C15">
      <w:pPr>
        <w:keepNext/>
        <w:bidi/>
        <w:jc w:val="both"/>
        <w:rPr>
          <w:rFonts w:cs="David" w:hint="cs"/>
          <w:rtl/>
        </w:rPr>
      </w:pPr>
      <w:r>
        <w:rPr>
          <w:rFonts w:cs="David" w:hint="cs"/>
          <w:u w:val="single"/>
          <w:rtl/>
        </w:rPr>
        <w:t>תמי כנפו:</w:t>
      </w:r>
    </w:p>
    <w:p w14:paraId="0124EE60" w14:textId="77777777" w:rsidR="00116809" w:rsidRDefault="00116809" w:rsidP="00116809">
      <w:pPr>
        <w:bidi/>
        <w:jc w:val="both"/>
        <w:rPr>
          <w:rFonts w:cs="David" w:hint="cs"/>
          <w:rtl/>
        </w:rPr>
      </w:pPr>
    </w:p>
    <w:p w14:paraId="00D98FF4" w14:textId="77777777" w:rsidR="00116809" w:rsidRDefault="00116809" w:rsidP="00116809">
      <w:pPr>
        <w:bidi/>
        <w:jc w:val="both"/>
        <w:rPr>
          <w:rFonts w:cs="David" w:hint="cs"/>
          <w:rtl/>
        </w:rPr>
      </w:pPr>
      <w:r>
        <w:rPr>
          <w:rFonts w:cs="David" w:hint="cs"/>
          <w:rtl/>
        </w:rPr>
        <w:tab/>
        <w:t xml:space="preserve">כן, זה לא ברור. הרבה פעמים היו לנו מקרים כאלה. </w:t>
      </w:r>
    </w:p>
    <w:p w14:paraId="35742429" w14:textId="77777777" w:rsidR="00116809" w:rsidRDefault="00116809" w:rsidP="00116809">
      <w:pPr>
        <w:bidi/>
        <w:jc w:val="both"/>
        <w:rPr>
          <w:rFonts w:cs="David" w:hint="cs"/>
          <w:rtl/>
        </w:rPr>
      </w:pPr>
    </w:p>
    <w:p w14:paraId="439C17CA" w14:textId="77777777" w:rsidR="00116809" w:rsidRPr="004F53F2" w:rsidRDefault="00116809" w:rsidP="00116809">
      <w:pPr>
        <w:bidi/>
        <w:rPr>
          <w:rFonts w:cs="David" w:hint="cs"/>
          <w:u w:val="single"/>
          <w:rtl/>
        </w:rPr>
      </w:pPr>
      <w:r w:rsidRPr="004F53F2">
        <w:rPr>
          <w:rFonts w:cs="David" w:hint="cs"/>
          <w:u w:val="single"/>
          <w:rtl/>
        </w:rPr>
        <w:t>ארבל אסטרחן:</w:t>
      </w:r>
    </w:p>
    <w:p w14:paraId="56497846" w14:textId="77777777" w:rsidR="00116809" w:rsidRPr="00DB6A29" w:rsidRDefault="00116809" w:rsidP="00116809">
      <w:pPr>
        <w:bidi/>
        <w:rPr>
          <w:rFonts w:cs="David" w:hint="cs"/>
          <w:rtl/>
        </w:rPr>
      </w:pPr>
    </w:p>
    <w:p w14:paraId="5B97F1BD" w14:textId="77777777" w:rsidR="00116809" w:rsidRDefault="00116809" w:rsidP="00116809">
      <w:pPr>
        <w:bidi/>
        <w:jc w:val="both"/>
        <w:rPr>
          <w:rFonts w:cs="David" w:hint="cs"/>
          <w:rtl/>
        </w:rPr>
      </w:pPr>
      <w:r w:rsidRPr="00DB6A29">
        <w:rPr>
          <w:rFonts w:cs="David" w:hint="cs"/>
          <w:rtl/>
        </w:rPr>
        <w:tab/>
        <w:t xml:space="preserve"> </w:t>
      </w:r>
      <w:r>
        <w:rPr>
          <w:rFonts w:cs="David" w:hint="cs"/>
          <w:rtl/>
        </w:rPr>
        <w:t xml:space="preserve"> זה מה שזה אומר </w:t>
      </w:r>
      <w:r>
        <w:rPr>
          <w:rFonts w:cs="David"/>
          <w:rtl/>
        </w:rPr>
        <w:t>–</w:t>
      </w:r>
      <w:r>
        <w:rPr>
          <w:rFonts w:cs="David" w:hint="cs"/>
          <w:rtl/>
        </w:rPr>
        <w:t xml:space="preserve"> רשאי הוא להיכנס אם הרשה זאת היושב-ראש או לצורך הצבעה. אולי כדאי להוסיף "לאותה ישיבה".</w:t>
      </w:r>
    </w:p>
    <w:p w14:paraId="6F21D778" w14:textId="77777777" w:rsidR="00116809" w:rsidRDefault="00116809" w:rsidP="00116809">
      <w:pPr>
        <w:bidi/>
        <w:jc w:val="both"/>
        <w:rPr>
          <w:rFonts w:cs="David" w:hint="cs"/>
          <w:rtl/>
        </w:rPr>
      </w:pPr>
    </w:p>
    <w:p w14:paraId="00540172" w14:textId="77777777" w:rsidR="00116809" w:rsidRPr="004F53F2" w:rsidRDefault="00116809" w:rsidP="00116809">
      <w:pPr>
        <w:bidi/>
        <w:rPr>
          <w:rFonts w:cs="David" w:hint="cs"/>
          <w:u w:val="single"/>
          <w:rtl/>
        </w:rPr>
      </w:pPr>
      <w:r w:rsidRPr="004F53F2">
        <w:rPr>
          <w:rFonts w:cs="David" w:hint="cs"/>
          <w:u w:val="single"/>
          <w:rtl/>
        </w:rPr>
        <w:t>היו"ר יריב לוין:</w:t>
      </w:r>
    </w:p>
    <w:p w14:paraId="31C826CA" w14:textId="77777777" w:rsidR="00116809" w:rsidRPr="00DB6A29" w:rsidRDefault="00116809" w:rsidP="00116809">
      <w:pPr>
        <w:bidi/>
        <w:rPr>
          <w:rFonts w:cs="David" w:hint="cs"/>
          <w:rtl/>
        </w:rPr>
      </w:pPr>
    </w:p>
    <w:p w14:paraId="6684EBF3" w14:textId="77777777" w:rsidR="00116809" w:rsidRDefault="00116809" w:rsidP="00116809">
      <w:pPr>
        <w:bidi/>
        <w:jc w:val="both"/>
        <w:rPr>
          <w:rFonts w:cs="David" w:hint="cs"/>
          <w:rtl/>
        </w:rPr>
      </w:pPr>
      <w:r w:rsidRPr="00DB6A29">
        <w:rPr>
          <w:rFonts w:cs="David" w:hint="cs"/>
          <w:rtl/>
        </w:rPr>
        <w:tab/>
      </w:r>
      <w:r>
        <w:rPr>
          <w:rFonts w:cs="David" w:hint="cs"/>
          <w:rtl/>
        </w:rPr>
        <w:t xml:space="preserve"> אני חושב שכדאי להוסיף את זה. </w:t>
      </w:r>
    </w:p>
    <w:p w14:paraId="145CA5F7" w14:textId="77777777" w:rsidR="00116809" w:rsidRDefault="00116809" w:rsidP="00116809">
      <w:pPr>
        <w:bidi/>
        <w:jc w:val="both"/>
        <w:rPr>
          <w:rFonts w:cs="David" w:hint="cs"/>
          <w:rtl/>
        </w:rPr>
      </w:pPr>
    </w:p>
    <w:p w14:paraId="4157C2A8" w14:textId="77777777" w:rsidR="00116809" w:rsidRPr="004F53F2" w:rsidRDefault="00116809" w:rsidP="00116809">
      <w:pPr>
        <w:bidi/>
        <w:rPr>
          <w:rFonts w:cs="David" w:hint="cs"/>
          <w:u w:val="single"/>
          <w:rtl/>
        </w:rPr>
      </w:pPr>
      <w:r w:rsidRPr="004F53F2">
        <w:rPr>
          <w:rFonts w:cs="David" w:hint="cs"/>
          <w:u w:val="single"/>
          <w:rtl/>
        </w:rPr>
        <w:t>יעל סלנט:</w:t>
      </w:r>
    </w:p>
    <w:p w14:paraId="5ED37D46" w14:textId="77777777" w:rsidR="00116809" w:rsidRPr="00DB6A29" w:rsidRDefault="00116809" w:rsidP="00116809">
      <w:pPr>
        <w:bidi/>
        <w:rPr>
          <w:rFonts w:cs="David" w:hint="cs"/>
          <w:rtl/>
        </w:rPr>
      </w:pPr>
    </w:p>
    <w:p w14:paraId="7279C2E3" w14:textId="77777777" w:rsidR="00116809" w:rsidRDefault="00116809" w:rsidP="00116809">
      <w:pPr>
        <w:bidi/>
        <w:jc w:val="both"/>
        <w:rPr>
          <w:rFonts w:cs="David" w:hint="cs"/>
          <w:rtl/>
        </w:rPr>
      </w:pPr>
      <w:r w:rsidRPr="00DB6A29">
        <w:rPr>
          <w:rFonts w:cs="David" w:hint="cs"/>
          <w:rtl/>
        </w:rPr>
        <w:tab/>
      </w:r>
      <w:r>
        <w:rPr>
          <w:rFonts w:cs="David" w:hint="cs"/>
          <w:rtl/>
        </w:rPr>
        <w:t>(ב) "הוצא חבר הכנסת מישיבת הכנסת או הפר הוראה של יושב-ראש הישיבה, רשאי יושב-ראש הישיבה או יושב-ראש הכנסת להביא את העניין בפני ועדת האתיקה".</w:t>
      </w:r>
    </w:p>
    <w:p w14:paraId="44368436" w14:textId="77777777" w:rsidR="00116809" w:rsidRDefault="00116809" w:rsidP="00116809">
      <w:pPr>
        <w:bidi/>
        <w:jc w:val="both"/>
        <w:rPr>
          <w:rFonts w:cs="David" w:hint="cs"/>
          <w:rtl/>
        </w:rPr>
      </w:pPr>
    </w:p>
    <w:p w14:paraId="7A7AEE4B" w14:textId="77777777" w:rsidR="00116809" w:rsidRPr="004F53F2" w:rsidRDefault="00116809" w:rsidP="00116809">
      <w:pPr>
        <w:bidi/>
        <w:rPr>
          <w:rFonts w:cs="David" w:hint="cs"/>
          <w:u w:val="single"/>
          <w:rtl/>
        </w:rPr>
      </w:pPr>
      <w:r w:rsidRPr="004F53F2">
        <w:rPr>
          <w:rFonts w:cs="David" w:hint="cs"/>
          <w:u w:val="single"/>
          <w:rtl/>
        </w:rPr>
        <w:t>היו"ר יריב לוין:</w:t>
      </w:r>
    </w:p>
    <w:p w14:paraId="5914BBEA" w14:textId="77777777" w:rsidR="00116809" w:rsidRPr="00DB6A29" w:rsidRDefault="00116809" w:rsidP="00116809">
      <w:pPr>
        <w:bidi/>
        <w:rPr>
          <w:rFonts w:cs="David" w:hint="cs"/>
          <w:rtl/>
        </w:rPr>
      </w:pPr>
    </w:p>
    <w:p w14:paraId="0B79E5D7" w14:textId="77777777" w:rsidR="00116809" w:rsidRDefault="00116809" w:rsidP="00116809">
      <w:pPr>
        <w:bidi/>
        <w:jc w:val="both"/>
        <w:rPr>
          <w:rFonts w:cs="David" w:hint="cs"/>
          <w:rtl/>
        </w:rPr>
      </w:pPr>
      <w:r w:rsidRPr="00DB6A29">
        <w:rPr>
          <w:rFonts w:cs="David" w:hint="cs"/>
          <w:rtl/>
        </w:rPr>
        <w:tab/>
      </w:r>
      <w:r>
        <w:rPr>
          <w:rFonts w:cs="David" w:hint="cs"/>
          <w:rtl/>
        </w:rPr>
        <w:t xml:space="preserve"> מאה אחוז. זה אומר את המובן מאליו בעיניי, אבל בסדר. </w:t>
      </w:r>
    </w:p>
    <w:p w14:paraId="5E7316CF" w14:textId="77777777" w:rsidR="00116809" w:rsidRDefault="00116809" w:rsidP="00116809">
      <w:pPr>
        <w:bidi/>
        <w:jc w:val="both"/>
        <w:rPr>
          <w:rFonts w:cs="David" w:hint="cs"/>
          <w:rtl/>
        </w:rPr>
      </w:pPr>
    </w:p>
    <w:p w14:paraId="003EFBC3" w14:textId="77777777" w:rsidR="00116809" w:rsidRPr="004F53F2" w:rsidRDefault="00116809" w:rsidP="00116809">
      <w:pPr>
        <w:bidi/>
        <w:rPr>
          <w:rFonts w:cs="David" w:hint="cs"/>
          <w:u w:val="single"/>
          <w:rtl/>
        </w:rPr>
      </w:pPr>
      <w:r w:rsidRPr="004F53F2">
        <w:rPr>
          <w:rFonts w:cs="David" w:hint="cs"/>
          <w:u w:val="single"/>
          <w:rtl/>
        </w:rPr>
        <w:t>יעל סלנט:</w:t>
      </w:r>
    </w:p>
    <w:p w14:paraId="0B4D2549" w14:textId="77777777" w:rsidR="00116809" w:rsidRPr="00DB6A29" w:rsidRDefault="00116809" w:rsidP="00116809">
      <w:pPr>
        <w:bidi/>
        <w:rPr>
          <w:rFonts w:cs="David" w:hint="cs"/>
          <w:rtl/>
        </w:rPr>
      </w:pPr>
    </w:p>
    <w:p w14:paraId="299C12E7" w14:textId="77777777" w:rsidR="00116809" w:rsidRDefault="00116809" w:rsidP="00116809">
      <w:pPr>
        <w:bidi/>
        <w:jc w:val="both"/>
        <w:rPr>
          <w:rFonts w:cs="David" w:hint="cs"/>
          <w:rtl/>
        </w:rPr>
      </w:pPr>
      <w:r>
        <w:rPr>
          <w:rFonts w:cs="David" w:hint="cs"/>
          <w:rtl/>
        </w:rPr>
        <w:tab/>
        <w:t>(ג) "חבר הכנסת שהוצא מישיבת הכנסת וחזר ללא רשות יושב-ראש הישיבה ושלא לצורך הצבעה בלבד, או שנכנס למליאת הכנסת בניגוד להחלטת ועדת האתיקה וסירב לעזבה,  רשאי היושב-ראש להורות על הוצאתו".</w:t>
      </w:r>
    </w:p>
    <w:p w14:paraId="638DDE4E" w14:textId="77777777" w:rsidR="00116809" w:rsidRPr="004F53F2" w:rsidRDefault="00116809" w:rsidP="00116809">
      <w:pPr>
        <w:bidi/>
        <w:rPr>
          <w:rFonts w:cs="David" w:hint="cs"/>
          <w:u w:val="single"/>
          <w:rtl/>
        </w:rPr>
      </w:pPr>
      <w:r w:rsidRPr="004F53F2">
        <w:rPr>
          <w:rFonts w:cs="David" w:hint="cs"/>
          <w:u w:val="single"/>
          <w:rtl/>
        </w:rPr>
        <w:t>היו"ר יריב לוין:</w:t>
      </w:r>
    </w:p>
    <w:p w14:paraId="54964258" w14:textId="77777777" w:rsidR="00116809" w:rsidRPr="00DB6A29" w:rsidRDefault="00116809" w:rsidP="00116809">
      <w:pPr>
        <w:bidi/>
        <w:rPr>
          <w:rFonts w:cs="David" w:hint="cs"/>
          <w:rtl/>
        </w:rPr>
      </w:pPr>
    </w:p>
    <w:p w14:paraId="237C109F" w14:textId="77777777" w:rsidR="00116809" w:rsidRDefault="00116809" w:rsidP="00116809">
      <w:pPr>
        <w:bidi/>
        <w:jc w:val="both"/>
        <w:rPr>
          <w:rFonts w:cs="David" w:hint="cs"/>
          <w:rtl/>
        </w:rPr>
      </w:pPr>
      <w:r w:rsidRPr="00DB6A29">
        <w:rPr>
          <w:rFonts w:cs="David" w:hint="cs"/>
          <w:rtl/>
        </w:rPr>
        <w:tab/>
      </w:r>
      <w:r>
        <w:rPr>
          <w:rFonts w:cs="David" w:hint="cs"/>
          <w:rtl/>
        </w:rPr>
        <w:t xml:space="preserve"> אוקיי. </w:t>
      </w:r>
    </w:p>
    <w:p w14:paraId="699677C1" w14:textId="77777777" w:rsidR="00116809" w:rsidRDefault="00116809" w:rsidP="00116809">
      <w:pPr>
        <w:bidi/>
        <w:jc w:val="both"/>
        <w:rPr>
          <w:rFonts w:cs="David" w:hint="cs"/>
          <w:rtl/>
        </w:rPr>
      </w:pPr>
    </w:p>
    <w:p w14:paraId="4C7D18B4" w14:textId="77777777" w:rsidR="00116809" w:rsidRPr="004F53F2" w:rsidRDefault="00116809" w:rsidP="00116809">
      <w:pPr>
        <w:bidi/>
        <w:rPr>
          <w:rFonts w:cs="David" w:hint="cs"/>
          <w:u w:val="single"/>
          <w:rtl/>
        </w:rPr>
      </w:pPr>
      <w:r w:rsidRPr="004F53F2">
        <w:rPr>
          <w:rFonts w:cs="David" w:hint="cs"/>
          <w:u w:val="single"/>
          <w:rtl/>
        </w:rPr>
        <w:t>יעל סלנט:</w:t>
      </w:r>
    </w:p>
    <w:p w14:paraId="76299950" w14:textId="77777777" w:rsidR="00116809" w:rsidRPr="00DB6A29" w:rsidRDefault="00116809" w:rsidP="00116809">
      <w:pPr>
        <w:bidi/>
        <w:rPr>
          <w:rFonts w:cs="David" w:hint="cs"/>
          <w:rtl/>
        </w:rPr>
      </w:pPr>
    </w:p>
    <w:p w14:paraId="34EB8FCB" w14:textId="77777777" w:rsidR="00116809" w:rsidRDefault="00116809" w:rsidP="00116809">
      <w:pPr>
        <w:bidi/>
        <w:jc w:val="both"/>
        <w:rPr>
          <w:rFonts w:cs="David" w:hint="cs"/>
          <w:rtl/>
        </w:rPr>
      </w:pPr>
      <w:r w:rsidRPr="00DB6A29">
        <w:rPr>
          <w:rFonts w:cs="David" w:hint="cs"/>
          <w:rtl/>
        </w:rPr>
        <w:tab/>
      </w:r>
      <w:r>
        <w:rPr>
          <w:rFonts w:cs="David" w:hint="cs"/>
          <w:rtl/>
        </w:rPr>
        <w:t xml:space="preserve"> סעיף 71 קובע היום שחבר הכנסת שאינו מציית להוראת היושב-ראש אחרי שנקרא לסדר שלוש פעמים, רשאי היושב-ראש להפסיק את ישיבת הכנסת לזמן קצר. בסעיף 19 לתקנון, שכבר אושר, נתנו סמכות לקבוע הפסקה בכל מצב. </w:t>
      </w:r>
    </w:p>
    <w:p w14:paraId="4BF830CB" w14:textId="77777777" w:rsidR="00116809" w:rsidRDefault="00116809" w:rsidP="00116809">
      <w:pPr>
        <w:bidi/>
        <w:jc w:val="both"/>
        <w:rPr>
          <w:rFonts w:cs="David" w:hint="cs"/>
          <w:rtl/>
        </w:rPr>
      </w:pPr>
    </w:p>
    <w:p w14:paraId="0B74B19E" w14:textId="77777777" w:rsidR="00116809" w:rsidRPr="004F53F2" w:rsidRDefault="00116809" w:rsidP="00116809">
      <w:pPr>
        <w:bidi/>
        <w:rPr>
          <w:rFonts w:cs="David" w:hint="cs"/>
          <w:u w:val="single"/>
          <w:rtl/>
        </w:rPr>
      </w:pPr>
      <w:r w:rsidRPr="004F53F2">
        <w:rPr>
          <w:rFonts w:cs="David" w:hint="cs"/>
          <w:u w:val="single"/>
          <w:rtl/>
        </w:rPr>
        <w:t>היו"ר יריב לוין:</w:t>
      </w:r>
    </w:p>
    <w:p w14:paraId="16CEB405" w14:textId="77777777" w:rsidR="00116809" w:rsidRPr="00DB6A29" w:rsidRDefault="00116809" w:rsidP="00116809">
      <w:pPr>
        <w:bidi/>
        <w:rPr>
          <w:rFonts w:cs="David" w:hint="cs"/>
          <w:rtl/>
        </w:rPr>
      </w:pPr>
    </w:p>
    <w:p w14:paraId="12DCF172" w14:textId="77777777" w:rsidR="00116809" w:rsidRDefault="00116809" w:rsidP="00116809">
      <w:pPr>
        <w:bidi/>
        <w:jc w:val="both"/>
        <w:rPr>
          <w:rFonts w:cs="David" w:hint="cs"/>
          <w:rtl/>
        </w:rPr>
      </w:pPr>
      <w:r w:rsidRPr="00DB6A29">
        <w:rPr>
          <w:rFonts w:cs="David" w:hint="cs"/>
          <w:rtl/>
        </w:rPr>
        <w:tab/>
      </w:r>
      <w:r>
        <w:rPr>
          <w:rFonts w:cs="David" w:hint="cs"/>
          <w:rtl/>
        </w:rPr>
        <w:t xml:space="preserve"> מאה אחוז, אז זה מיותר לגמרי. </w:t>
      </w:r>
    </w:p>
    <w:p w14:paraId="41275CC9" w14:textId="77777777" w:rsidR="00116809" w:rsidRDefault="00116809" w:rsidP="00116809">
      <w:pPr>
        <w:bidi/>
        <w:jc w:val="both"/>
        <w:rPr>
          <w:rFonts w:cs="David" w:hint="cs"/>
          <w:rtl/>
        </w:rPr>
      </w:pPr>
    </w:p>
    <w:p w14:paraId="1E1F519B" w14:textId="77777777" w:rsidR="00116809" w:rsidRPr="004F53F2" w:rsidRDefault="00116809" w:rsidP="00116809">
      <w:pPr>
        <w:bidi/>
        <w:rPr>
          <w:rFonts w:cs="David" w:hint="cs"/>
          <w:u w:val="single"/>
          <w:rtl/>
        </w:rPr>
      </w:pPr>
      <w:r w:rsidRPr="004F53F2">
        <w:rPr>
          <w:rFonts w:cs="David" w:hint="cs"/>
          <w:u w:val="single"/>
          <w:rtl/>
        </w:rPr>
        <w:t>יעל סלנט:</w:t>
      </w:r>
    </w:p>
    <w:p w14:paraId="328A5ED5" w14:textId="77777777" w:rsidR="00116809" w:rsidRPr="00DB6A29" w:rsidRDefault="00116809" w:rsidP="00116809">
      <w:pPr>
        <w:bidi/>
        <w:rPr>
          <w:rFonts w:cs="David" w:hint="cs"/>
          <w:rtl/>
        </w:rPr>
      </w:pPr>
    </w:p>
    <w:p w14:paraId="0164DBB6" w14:textId="77777777" w:rsidR="00116809" w:rsidRDefault="00116809" w:rsidP="00116809">
      <w:pPr>
        <w:bidi/>
        <w:jc w:val="both"/>
        <w:rPr>
          <w:rFonts w:cs="David" w:hint="cs"/>
          <w:rtl/>
        </w:rPr>
      </w:pPr>
      <w:r w:rsidRPr="00DB6A29">
        <w:rPr>
          <w:rFonts w:cs="David" w:hint="cs"/>
          <w:rtl/>
        </w:rPr>
        <w:tab/>
      </w:r>
      <w:r>
        <w:rPr>
          <w:rFonts w:cs="David" w:hint="cs"/>
          <w:rtl/>
        </w:rPr>
        <w:t xml:space="preserve">סעיף 12 קובע:  "החליטה  ועדת האתיקה לשלול את זכותו של חבר הכנסת לקבל רשות דיבור במליאה למשך ארבעה ימי ישיבות הכנסת או יותר, או לאסור על חבר הכנסת להגיש הצעות חוק, הצעות לסדר היום או שאילתות לתקופה העולה על שבועיים, או להרחיק חבר הכנסת מארבעה ימי ישיבות הכנסת או יותר, רשאי חבר הכנסת לערער על ההחלטה בפני הכנסת במועד שיקבע לכך יושב-ראש הכנסת; הכנסת תשמע את המערער ואת נציג ועדת האתיקה, במשך חמש דקות כל אחד, ותחליט בדבר בלא דיון". זו הוראה שזהה למה שקיים כיום בסעיף 73. </w:t>
      </w:r>
    </w:p>
    <w:p w14:paraId="154D8FCA" w14:textId="77777777" w:rsidR="00116809" w:rsidRDefault="00116809" w:rsidP="00116809">
      <w:pPr>
        <w:bidi/>
        <w:jc w:val="both"/>
        <w:rPr>
          <w:rFonts w:cs="David" w:hint="cs"/>
          <w:rtl/>
        </w:rPr>
      </w:pPr>
    </w:p>
    <w:p w14:paraId="5B91F47A" w14:textId="77777777" w:rsidR="00116809" w:rsidRDefault="00116809" w:rsidP="00116809">
      <w:pPr>
        <w:bidi/>
        <w:jc w:val="both"/>
        <w:rPr>
          <w:rFonts w:cs="David" w:hint="cs"/>
          <w:rtl/>
        </w:rPr>
      </w:pPr>
      <w:r>
        <w:rPr>
          <w:rFonts w:cs="David" w:hint="cs"/>
          <w:u w:val="single"/>
          <w:rtl/>
        </w:rPr>
        <w:t>רונית חייקין-יעקובי:</w:t>
      </w:r>
    </w:p>
    <w:p w14:paraId="095CC53A" w14:textId="77777777" w:rsidR="00116809" w:rsidRDefault="00116809" w:rsidP="00116809">
      <w:pPr>
        <w:bidi/>
        <w:jc w:val="both"/>
        <w:rPr>
          <w:rFonts w:cs="David" w:hint="cs"/>
          <w:rtl/>
        </w:rPr>
      </w:pPr>
    </w:p>
    <w:p w14:paraId="4706F638" w14:textId="77777777" w:rsidR="00116809" w:rsidRDefault="00116809" w:rsidP="00116809">
      <w:pPr>
        <w:bidi/>
        <w:jc w:val="both"/>
        <w:rPr>
          <w:rFonts w:cs="David" w:hint="cs"/>
          <w:rtl/>
        </w:rPr>
      </w:pPr>
      <w:r>
        <w:rPr>
          <w:rFonts w:cs="David" w:hint="cs"/>
          <w:rtl/>
        </w:rPr>
        <w:tab/>
        <w:t>ועדת האתיקה יכולה לאסור להגיש הצעות חוק, הצעות לסדר ושאילתות?</w:t>
      </w:r>
    </w:p>
    <w:p w14:paraId="7120AC5D" w14:textId="77777777" w:rsidR="00116809" w:rsidRDefault="00116809" w:rsidP="00116809">
      <w:pPr>
        <w:bidi/>
        <w:jc w:val="both"/>
        <w:rPr>
          <w:rFonts w:cs="David" w:hint="cs"/>
          <w:rtl/>
        </w:rPr>
      </w:pPr>
    </w:p>
    <w:p w14:paraId="0D816CD1" w14:textId="77777777" w:rsidR="00116809" w:rsidRPr="004F53F2" w:rsidRDefault="00116809" w:rsidP="00116809">
      <w:pPr>
        <w:bidi/>
        <w:rPr>
          <w:rFonts w:cs="David" w:hint="cs"/>
          <w:u w:val="single"/>
          <w:rtl/>
        </w:rPr>
      </w:pPr>
      <w:r w:rsidRPr="004F53F2">
        <w:rPr>
          <w:rFonts w:cs="David" w:hint="cs"/>
          <w:u w:val="single"/>
          <w:rtl/>
        </w:rPr>
        <w:t>ארבל אסטרחן:</w:t>
      </w:r>
    </w:p>
    <w:p w14:paraId="3938394F" w14:textId="77777777" w:rsidR="00116809" w:rsidRPr="00DB6A29" w:rsidRDefault="00116809" w:rsidP="00116809">
      <w:pPr>
        <w:bidi/>
        <w:rPr>
          <w:rFonts w:cs="David" w:hint="cs"/>
          <w:rtl/>
        </w:rPr>
      </w:pPr>
    </w:p>
    <w:p w14:paraId="3CFB6C0F" w14:textId="77777777" w:rsidR="00116809" w:rsidRDefault="00116809" w:rsidP="00116809">
      <w:pPr>
        <w:bidi/>
        <w:jc w:val="both"/>
        <w:rPr>
          <w:rFonts w:cs="David" w:hint="cs"/>
          <w:rtl/>
        </w:rPr>
      </w:pPr>
      <w:r w:rsidRPr="00DB6A29">
        <w:rPr>
          <w:rFonts w:cs="David" w:hint="cs"/>
          <w:rtl/>
        </w:rPr>
        <w:tab/>
        <w:t xml:space="preserve"> </w:t>
      </w:r>
      <w:r>
        <w:rPr>
          <w:rFonts w:cs="David" w:hint="cs"/>
          <w:rtl/>
        </w:rPr>
        <w:t xml:space="preserve"> בוודאי. </w:t>
      </w:r>
    </w:p>
    <w:p w14:paraId="146D458E" w14:textId="77777777" w:rsidR="00116809" w:rsidRDefault="00116809" w:rsidP="00116809">
      <w:pPr>
        <w:bidi/>
        <w:jc w:val="both"/>
        <w:rPr>
          <w:rFonts w:cs="David" w:hint="cs"/>
          <w:rtl/>
        </w:rPr>
      </w:pPr>
    </w:p>
    <w:p w14:paraId="3F1224B7" w14:textId="77777777" w:rsidR="00116809" w:rsidRPr="004F53F2" w:rsidRDefault="00116809" w:rsidP="00116809">
      <w:pPr>
        <w:bidi/>
        <w:rPr>
          <w:rFonts w:cs="David" w:hint="cs"/>
          <w:u w:val="single"/>
          <w:rtl/>
        </w:rPr>
      </w:pPr>
      <w:r w:rsidRPr="004F53F2">
        <w:rPr>
          <w:rFonts w:cs="David" w:hint="cs"/>
          <w:u w:val="single"/>
          <w:rtl/>
        </w:rPr>
        <w:t>יעל סלנט:</w:t>
      </w:r>
    </w:p>
    <w:p w14:paraId="361748F0" w14:textId="77777777" w:rsidR="00116809" w:rsidRPr="00DB6A29" w:rsidRDefault="00116809" w:rsidP="00116809">
      <w:pPr>
        <w:bidi/>
        <w:rPr>
          <w:rFonts w:cs="David" w:hint="cs"/>
          <w:rtl/>
        </w:rPr>
      </w:pPr>
    </w:p>
    <w:p w14:paraId="3655EB77" w14:textId="77777777" w:rsidR="00116809" w:rsidRDefault="00116809" w:rsidP="00116809">
      <w:pPr>
        <w:bidi/>
        <w:jc w:val="both"/>
        <w:rPr>
          <w:rFonts w:cs="David" w:hint="cs"/>
          <w:rtl/>
        </w:rPr>
      </w:pPr>
      <w:r w:rsidRPr="00DB6A29">
        <w:rPr>
          <w:rFonts w:cs="David" w:hint="cs"/>
          <w:rtl/>
        </w:rPr>
        <w:tab/>
      </w:r>
      <w:r>
        <w:rPr>
          <w:rFonts w:cs="David" w:hint="cs"/>
          <w:rtl/>
        </w:rPr>
        <w:t xml:space="preserve"> זו הוראה שיותר מתאימה לקוד האתי, אבל עדיין אין את זה. </w:t>
      </w:r>
    </w:p>
    <w:p w14:paraId="19370AA0" w14:textId="77777777" w:rsidR="00116809" w:rsidRDefault="00116809" w:rsidP="00116809">
      <w:pPr>
        <w:bidi/>
        <w:jc w:val="both"/>
        <w:rPr>
          <w:rFonts w:cs="David" w:hint="cs"/>
          <w:rtl/>
        </w:rPr>
      </w:pPr>
    </w:p>
    <w:p w14:paraId="6F9F6028" w14:textId="77777777" w:rsidR="00116809" w:rsidRPr="004F53F2" w:rsidRDefault="00116809" w:rsidP="00116809">
      <w:pPr>
        <w:bidi/>
        <w:rPr>
          <w:rFonts w:cs="David" w:hint="cs"/>
          <w:u w:val="single"/>
          <w:rtl/>
        </w:rPr>
      </w:pPr>
      <w:r w:rsidRPr="004F53F2">
        <w:rPr>
          <w:rFonts w:cs="David" w:hint="cs"/>
          <w:u w:val="single"/>
          <w:rtl/>
        </w:rPr>
        <w:t>ארבל אסטרחן:</w:t>
      </w:r>
    </w:p>
    <w:p w14:paraId="5038DC09" w14:textId="77777777" w:rsidR="00116809" w:rsidRPr="00DB6A29" w:rsidRDefault="00116809" w:rsidP="00116809">
      <w:pPr>
        <w:bidi/>
        <w:rPr>
          <w:rFonts w:cs="David" w:hint="cs"/>
          <w:rtl/>
        </w:rPr>
      </w:pPr>
    </w:p>
    <w:p w14:paraId="305E28B3" w14:textId="77777777" w:rsidR="00116809" w:rsidRDefault="00116809" w:rsidP="00116809">
      <w:pPr>
        <w:bidi/>
        <w:jc w:val="both"/>
        <w:rPr>
          <w:rFonts w:cs="David" w:hint="cs"/>
          <w:rtl/>
        </w:rPr>
      </w:pPr>
      <w:r w:rsidRPr="00DB6A29">
        <w:rPr>
          <w:rFonts w:cs="David" w:hint="cs"/>
          <w:rtl/>
        </w:rPr>
        <w:tab/>
        <w:t xml:space="preserve"> </w:t>
      </w:r>
      <w:r>
        <w:rPr>
          <w:rFonts w:cs="David" w:hint="cs"/>
          <w:rtl/>
        </w:rPr>
        <w:t xml:space="preserve"> יכול להיות שצריך יהיה להכניס את זה שם ואז להוריד את זה פה, כי בעצם זו דרך ערעור על ועדת האתיקה. </w:t>
      </w:r>
    </w:p>
    <w:p w14:paraId="274C364B" w14:textId="77777777" w:rsidR="00116809" w:rsidRDefault="00116809" w:rsidP="00116809">
      <w:pPr>
        <w:bidi/>
        <w:jc w:val="both"/>
        <w:rPr>
          <w:rFonts w:cs="David" w:hint="cs"/>
          <w:rtl/>
        </w:rPr>
      </w:pPr>
    </w:p>
    <w:p w14:paraId="31CB97DD" w14:textId="77777777" w:rsidR="00116809" w:rsidRPr="004F53F2" w:rsidRDefault="00116809" w:rsidP="00116809">
      <w:pPr>
        <w:bidi/>
        <w:rPr>
          <w:rFonts w:cs="David" w:hint="cs"/>
          <w:u w:val="single"/>
          <w:rtl/>
        </w:rPr>
      </w:pPr>
      <w:r w:rsidRPr="004F53F2">
        <w:rPr>
          <w:rFonts w:cs="David" w:hint="cs"/>
          <w:u w:val="single"/>
          <w:rtl/>
        </w:rPr>
        <w:t>היו"ר יריב לוין:</w:t>
      </w:r>
    </w:p>
    <w:p w14:paraId="6A8DD119" w14:textId="77777777" w:rsidR="00116809" w:rsidRPr="00DB6A29" w:rsidRDefault="00116809" w:rsidP="00116809">
      <w:pPr>
        <w:bidi/>
        <w:rPr>
          <w:rFonts w:cs="David" w:hint="cs"/>
          <w:rtl/>
        </w:rPr>
      </w:pPr>
    </w:p>
    <w:p w14:paraId="5D9BA7CA" w14:textId="77777777" w:rsidR="00116809" w:rsidRDefault="00116809" w:rsidP="00116809">
      <w:pPr>
        <w:bidi/>
        <w:jc w:val="both"/>
        <w:rPr>
          <w:rFonts w:cs="David" w:hint="cs"/>
          <w:rtl/>
        </w:rPr>
      </w:pPr>
      <w:r w:rsidRPr="00DB6A29">
        <w:rPr>
          <w:rFonts w:cs="David" w:hint="cs"/>
          <w:rtl/>
        </w:rPr>
        <w:tab/>
      </w:r>
      <w:r>
        <w:rPr>
          <w:rFonts w:cs="David" w:hint="cs"/>
          <w:rtl/>
        </w:rPr>
        <w:t xml:space="preserve"> אבל דרך להחלטת ועדת האתיקה שהולכת למליאה, נמצאת בתקנון. </w:t>
      </w:r>
    </w:p>
    <w:p w14:paraId="3780C5F4" w14:textId="77777777" w:rsidR="00116809" w:rsidRDefault="00116809" w:rsidP="00116809">
      <w:pPr>
        <w:bidi/>
        <w:jc w:val="both"/>
        <w:rPr>
          <w:rFonts w:cs="David" w:hint="cs"/>
          <w:rtl/>
        </w:rPr>
      </w:pPr>
    </w:p>
    <w:p w14:paraId="6236E5C0" w14:textId="77777777" w:rsidR="00116809" w:rsidRPr="004F53F2" w:rsidRDefault="00116809" w:rsidP="00116809">
      <w:pPr>
        <w:bidi/>
        <w:rPr>
          <w:rFonts w:cs="David" w:hint="cs"/>
          <w:u w:val="single"/>
          <w:rtl/>
        </w:rPr>
      </w:pPr>
      <w:r w:rsidRPr="004F53F2">
        <w:rPr>
          <w:rFonts w:cs="David" w:hint="cs"/>
          <w:u w:val="single"/>
          <w:rtl/>
        </w:rPr>
        <w:t>ארבל אסטרחן:</w:t>
      </w:r>
    </w:p>
    <w:p w14:paraId="6F18D4DB" w14:textId="77777777" w:rsidR="00116809" w:rsidRPr="00DB6A29" w:rsidRDefault="00116809" w:rsidP="00116809">
      <w:pPr>
        <w:bidi/>
        <w:rPr>
          <w:rFonts w:cs="David" w:hint="cs"/>
          <w:rtl/>
        </w:rPr>
      </w:pPr>
    </w:p>
    <w:p w14:paraId="26AADB28" w14:textId="77777777" w:rsidR="00116809" w:rsidRDefault="00116809" w:rsidP="00116809">
      <w:pPr>
        <w:bidi/>
        <w:jc w:val="both"/>
        <w:rPr>
          <w:rFonts w:cs="David" w:hint="cs"/>
          <w:rtl/>
        </w:rPr>
      </w:pPr>
      <w:r w:rsidRPr="00DB6A29">
        <w:rPr>
          <w:rFonts w:cs="David" w:hint="cs"/>
          <w:rtl/>
        </w:rPr>
        <w:tab/>
        <w:t xml:space="preserve"> </w:t>
      </w:r>
      <w:r>
        <w:rPr>
          <w:rFonts w:cs="David" w:hint="cs"/>
          <w:rtl/>
        </w:rPr>
        <w:t xml:space="preserve"> נכון, היום זה בתקנון.  זה קרה פעם אחת בשנים האחרונות. </w:t>
      </w:r>
    </w:p>
    <w:p w14:paraId="03A66247" w14:textId="77777777" w:rsidR="00116809" w:rsidRDefault="00116809" w:rsidP="00116809">
      <w:pPr>
        <w:bidi/>
        <w:jc w:val="both"/>
        <w:rPr>
          <w:rFonts w:cs="David" w:hint="cs"/>
          <w:rtl/>
        </w:rPr>
      </w:pPr>
    </w:p>
    <w:p w14:paraId="211501FB" w14:textId="77777777" w:rsidR="00116809" w:rsidRPr="004F53F2" w:rsidRDefault="00116809" w:rsidP="00116809">
      <w:pPr>
        <w:bidi/>
        <w:rPr>
          <w:rFonts w:cs="David" w:hint="cs"/>
          <w:u w:val="single"/>
          <w:rtl/>
        </w:rPr>
      </w:pPr>
      <w:r w:rsidRPr="004F53F2">
        <w:rPr>
          <w:rFonts w:cs="David" w:hint="cs"/>
          <w:u w:val="single"/>
          <w:rtl/>
        </w:rPr>
        <w:t>היו"ר יריב לוין:</w:t>
      </w:r>
    </w:p>
    <w:p w14:paraId="3DF9B8E6" w14:textId="77777777" w:rsidR="00116809" w:rsidRPr="00DB6A29" w:rsidRDefault="00116809" w:rsidP="00116809">
      <w:pPr>
        <w:bidi/>
        <w:rPr>
          <w:rFonts w:cs="David" w:hint="cs"/>
          <w:rtl/>
        </w:rPr>
      </w:pPr>
    </w:p>
    <w:p w14:paraId="30372AAB" w14:textId="77777777" w:rsidR="00116809" w:rsidRDefault="00116809" w:rsidP="00116809">
      <w:pPr>
        <w:bidi/>
        <w:jc w:val="both"/>
        <w:rPr>
          <w:rFonts w:cs="David" w:hint="cs"/>
          <w:rtl/>
        </w:rPr>
      </w:pPr>
      <w:r w:rsidRPr="00DB6A29">
        <w:rPr>
          <w:rFonts w:cs="David" w:hint="cs"/>
          <w:rtl/>
        </w:rPr>
        <w:tab/>
      </w:r>
      <w:r>
        <w:rPr>
          <w:rFonts w:cs="David" w:hint="cs"/>
          <w:rtl/>
        </w:rPr>
        <w:t xml:space="preserve"> אני לא מציע לגעת בזה. </w:t>
      </w:r>
    </w:p>
    <w:p w14:paraId="4F6CB72A" w14:textId="77777777" w:rsidR="00116809" w:rsidRDefault="00116809" w:rsidP="00116809">
      <w:pPr>
        <w:bidi/>
        <w:jc w:val="both"/>
        <w:rPr>
          <w:rFonts w:cs="David" w:hint="cs"/>
          <w:rtl/>
        </w:rPr>
      </w:pPr>
    </w:p>
    <w:p w14:paraId="18BBA652" w14:textId="77777777" w:rsidR="00116809" w:rsidRPr="004F53F2" w:rsidRDefault="00116809" w:rsidP="00116809">
      <w:pPr>
        <w:bidi/>
        <w:rPr>
          <w:rFonts w:cs="David" w:hint="cs"/>
          <w:u w:val="single"/>
          <w:rtl/>
        </w:rPr>
      </w:pPr>
      <w:r w:rsidRPr="004F53F2">
        <w:rPr>
          <w:rFonts w:cs="David" w:hint="cs"/>
          <w:u w:val="single"/>
          <w:rtl/>
        </w:rPr>
        <w:t>ארבל אסטרחן:</w:t>
      </w:r>
    </w:p>
    <w:p w14:paraId="71E84604" w14:textId="77777777" w:rsidR="00116809" w:rsidRPr="00DB6A29" w:rsidRDefault="00116809" w:rsidP="00116809">
      <w:pPr>
        <w:bidi/>
        <w:rPr>
          <w:rFonts w:cs="David" w:hint="cs"/>
          <w:rtl/>
        </w:rPr>
      </w:pPr>
    </w:p>
    <w:p w14:paraId="76D30A6D" w14:textId="77777777" w:rsidR="00116809" w:rsidRDefault="00116809" w:rsidP="00116809">
      <w:pPr>
        <w:bidi/>
        <w:ind w:firstLine="720"/>
        <w:jc w:val="both"/>
        <w:rPr>
          <w:rFonts w:cs="David" w:hint="cs"/>
          <w:rtl/>
        </w:rPr>
      </w:pPr>
      <w:r>
        <w:rPr>
          <w:rFonts w:cs="David" w:hint="cs"/>
          <w:rtl/>
        </w:rPr>
        <w:t xml:space="preserve">אני תוהה אם לפרט את כל הסנקציות, כי יכול להיות שפתאום נשנה את הסנקציות. הרעיון הוא שזה יהיה רק על הסנקציות החמורות יותר. </w:t>
      </w:r>
    </w:p>
    <w:p w14:paraId="1943E4EC" w14:textId="77777777" w:rsidR="00116809" w:rsidRDefault="00116809" w:rsidP="00116809">
      <w:pPr>
        <w:bidi/>
        <w:ind w:firstLine="720"/>
        <w:jc w:val="both"/>
        <w:rPr>
          <w:rFonts w:cs="David" w:hint="cs"/>
          <w:rtl/>
        </w:rPr>
      </w:pPr>
    </w:p>
    <w:p w14:paraId="5CB1E5CF" w14:textId="77777777" w:rsidR="00116809" w:rsidRDefault="00116809" w:rsidP="00116809">
      <w:pPr>
        <w:bidi/>
        <w:jc w:val="both"/>
        <w:rPr>
          <w:rFonts w:cs="David" w:hint="cs"/>
          <w:rtl/>
        </w:rPr>
      </w:pPr>
      <w:r>
        <w:rPr>
          <w:rFonts w:cs="David" w:hint="cs"/>
          <w:u w:val="single"/>
          <w:rtl/>
        </w:rPr>
        <w:t>מאיר נריה:</w:t>
      </w:r>
    </w:p>
    <w:p w14:paraId="2FCA1941" w14:textId="77777777" w:rsidR="00116809" w:rsidRDefault="00116809" w:rsidP="00116809">
      <w:pPr>
        <w:bidi/>
        <w:jc w:val="both"/>
        <w:rPr>
          <w:rFonts w:cs="David" w:hint="cs"/>
          <w:rtl/>
        </w:rPr>
      </w:pPr>
    </w:p>
    <w:p w14:paraId="7737B165" w14:textId="77777777" w:rsidR="00116809" w:rsidRDefault="00116809" w:rsidP="00116809">
      <w:pPr>
        <w:bidi/>
        <w:jc w:val="both"/>
        <w:rPr>
          <w:rFonts w:cs="David" w:hint="cs"/>
          <w:rtl/>
        </w:rPr>
      </w:pPr>
      <w:r>
        <w:rPr>
          <w:rFonts w:cs="David" w:hint="cs"/>
          <w:rtl/>
        </w:rPr>
        <w:tab/>
        <w:t xml:space="preserve">בהרחקה מהמליאה כלול העניין של אי מתן זכות דיבור ולכן יש פה כפילות. אם את מרחיקה אותי מהמליאה לארבעה ימים, ממילא שללת ממני זכות דיבור לארבעה ימים ולכן יש לי קנויה לזכות ערעור מכוח זה ששללת את זכות הדיבור.  </w:t>
      </w:r>
    </w:p>
    <w:p w14:paraId="2E9D6747" w14:textId="77777777" w:rsidR="00116809" w:rsidRDefault="00116809" w:rsidP="00116809">
      <w:pPr>
        <w:bidi/>
        <w:jc w:val="both"/>
        <w:rPr>
          <w:rFonts w:cs="David" w:hint="cs"/>
          <w:rtl/>
        </w:rPr>
      </w:pPr>
    </w:p>
    <w:p w14:paraId="678FE4BC" w14:textId="77777777" w:rsidR="00116809" w:rsidRPr="003725AA" w:rsidRDefault="00116809" w:rsidP="00116809">
      <w:pPr>
        <w:bidi/>
        <w:jc w:val="both"/>
        <w:rPr>
          <w:rFonts w:cs="David" w:hint="cs"/>
          <w:rtl/>
        </w:rPr>
      </w:pPr>
      <w:r w:rsidRPr="003725AA">
        <w:rPr>
          <w:rFonts w:cs="David" w:hint="cs"/>
          <w:u w:val="single"/>
          <w:rtl/>
        </w:rPr>
        <w:t>סהר פינטו:</w:t>
      </w:r>
    </w:p>
    <w:p w14:paraId="1646E740" w14:textId="77777777" w:rsidR="00116809" w:rsidRDefault="00116809" w:rsidP="00116809">
      <w:pPr>
        <w:bidi/>
        <w:jc w:val="both"/>
        <w:rPr>
          <w:rFonts w:cs="David" w:hint="cs"/>
          <w:rtl/>
        </w:rPr>
      </w:pPr>
    </w:p>
    <w:p w14:paraId="39224BC1" w14:textId="77777777" w:rsidR="00116809" w:rsidRDefault="00116809" w:rsidP="00116809">
      <w:pPr>
        <w:bidi/>
        <w:jc w:val="both"/>
        <w:rPr>
          <w:rFonts w:cs="David" w:hint="cs"/>
          <w:rtl/>
        </w:rPr>
      </w:pPr>
      <w:r>
        <w:rPr>
          <w:rFonts w:cs="David" w:hint="cs"/>
          <w:rtl/>
        </w:rPr>
        <w:tab/>
        <w:t xml:space="preserve"> יכול להיות שרק שללו לך את הזכות לדבר. </w:t>
      </w:r>
    </w:p>
    <w:p w14:paraId="73C10C38" w14:textId="77777777" w:rsidR="00116809" w:rsidRDefault="00116809" w:rsidP="00116809">
      <w:pPr>
        <w:bidi/>
        <w:jc w:val="both"/>
        <w:rPr>
          <w:rFonts w:cs="David" w:hint="cs"/>
          <w:rtl/>
        </w:rPr>
      </w:pPr>
    </w:p>
    <w:p w14:paraId="4FFEA9C4" w14:textId="77777777" w:rsidR="00116809" w:rsidRDefault="00116809" w:rsidP="00116809">
      <w:pPr>
        <w:bidi/>
        <w:jc w:val="both"/>
        <w:rPr>
          <w:rFonts w:cs="David" w:hint="cs"/>
          <w:rtl/>
        </w:rPr>
      </w:pPr>
      <w:r>
        <w:rPr>
          <w:rFonts w:cs="David" w:hint="cs"/>
          <w:u w:val="single"/>
          <w:rtl/>
        </w:rPr>
        <w:t>מאיר נריה:</w:t>
      </w:r>
    </w:p>
    <w:p w14:paraId="77C3B3EB" w14:textId="77777777" w:rsidR="00116809" w:rsidRDefault="00116809" w:rsidP="00116809">
      <w:pPr>
        <w:bidi/>
        <w:jc w:val="both"/>
        <w:rPr>
          <w:rFonts w:cs="David" w:hint="cs"/>
          <w:rtl/>
        </w:rPr>
      </w:pPr>
    </w:p>
    <w:p w14:paraId="29DA37E8" w14:textId="77777777" w:rsidR="00116809" w:rsidRDefault="00116809" w:rsidP="00116809">
      <w:pPr>
        <w:bidi/>
        <w:jc w:val="both"/>
        <w:rPr>
          <w:rFonts w:cs="David" w:hint="cs"/>
          <w:rtl/>
        </w:rPr>
      </w:pPr>
      <w:r>
        <w:rPr>
          <w:rFonts w:cs="David" w:hint="cs"/>
          <w:rtl/>
        </w:rPr>
        <w:tab/>
        <w:t xml:space="preserve">אם הרחיקו אותי מישיבות הכנסת למשך ארבעה ימים, באופן אוטומטי שללו לי את זכות הדיבור. </w:t>
      </w:r>
    </w:p>
    <w:p w14:paraId="339F8ABC" w14:textId="77777777" w:rsidR="00116809" w:rsidRDefault="00116809" w:rsidP="00116809">
      <w:pPr>
        <w:bidi/>
        <w:jc w:val="both"/>
        <w:rPr>
          <w:rFonts w:cs="David" w:hint="cs"/>
          <w:rtl/>
        </w:rPr>
      </w:pPr>
    </w:p>
    <w:p w14:paraId="0A9A24C5" w14:textId="77777777" w:rsidR="00116809" w:rsidRPr="004F53F2" w:rsidRDefault="00116809" w:rsidP="00116809">
      <w:pPr>
        <w:bidi/>
        <w:rPr>
          <w:rFonts w:cs="David" w:hint="cs"/>
          <w:u w:val="single"/>
          <w:rtl/>
        </w:rPr>
      </w:pPr>
      <w:r w:rsidRPr="004F53F2">
        <w:rPr>
          <w:rFonts w:cs="David" w:hint="cs"/>
          <w:u w:val="single"/>
          <w:rtl/>
        </w:rPr>
        <w:t>היו"ר יריב לוין:</w:t>
      </w:r>
    </w:p>
    <w:p w14:paraId="56813E35" w14:textId="77777777" w:rsidR="00116809" w:rsidRPr="00DB6A29" w:rsidRDefault="00116809" w:rsidP="00116809">
      <w:pPr>
        <w:bidi/>
        <w:rPr>
          <w:rFonts w:cs="David" w:hint="cs"/>
          <w:rtl/>
        </w:rPr>
      </w:pPr>
    </w:p>
    <w:p w14:paraId="373C4A46" w14:textId="77777777" w:rsidR="00116809" w:rsidRDefault="00116809" w:rsidP="00116809">
      <w:pPr>
        <w:bidi/>
        <w:jc w:val="both"/>
        <w:rPr>
          <w:rFonts w:cs="David" w:hint="cs"/>
          <w:rtl/>
        </w:rPr>
      </w:pPr>
      <w:r w:rsidRPr="00DB6A29">
        <w:rPr>
          <w:rFonts w:cs="David" w:hint="cs"/>
          <w:rtl/>
        </w:rPr>
        <w:tab/>
      </w:r>
      <w:r>
        <w:rPr>
          <w:rFonts w:cs="David" w:hint="cs"/>
          <w:rtl/>
        </w:rPr>
        <w:t xml:space="preserve"> זה ברור. </w:t>
      </w:r>
    </w:p>
    <w:p w14:paraId="1EFA4329" w14:textId="77777777" w:rsidR="00116809" w:rsidRDefault="00116809" w:rsidP="00116809">
      <w:pPr>
        <w:bidi/>
        <w:jc w:val="both"/>
        <w:rPr>
          <w:rFonts w:cs="David" w:hint="cs"/>
          <w:rtl/>
        </w:rPr>
      </w:pPr>
    </w:p>
    <w:p w14:paraId="01EF4CAC" w14:textId="77777777" w:rsidR="00116809" w:rsidRPr="003725AA" w:rsidRDefault="00116809" w:rsidP="00116809">
      <w:pPr>
        <w:bidi/>
        <w:jc w:val="both"/>
        <w:rPr>
          <w:rFonts w:cs="David" w:hint="cs"/>
          <w:rtl/>
        </w:rPr>
      </w:pPr>
      <w:r w:rsidRPr="003725AA">
        <w:rPr>
          <w:rFonts w:cs="David" w:hint="cs"/>
          <w:u w:val="single"/>
          <w:rtl/>
        </w:rPr>
        <w:t>סהר פינטו:</w:t>
      </w:r>
    </w:p>
    <w:p w14:paraId="545D0E9E" w14:textId="77777777" w:rsidR="00116809" w:rsidRDefault="00116809" w:rsidP="00116809">
      <w:pPr>
        <w:bidi/>
        <w:jc w:val="both"/>
        <w:rPr>
          <w:rFonts w:cs="David" w:hint="cs"/>
          <w:rtl/>
        </w:rPr>
      </w:pPr>
    </w:p>
    <w:p w14:paraId="11069CB8" w14:textId="77777777" w:rsidR="00116809" w:rsidRDefault="00116809" w:rsidP="00116809">
      <w:pPr>
        <w:bidi/>
        <w:jc w:val="both"/>
        <w:rPr>
          <w:rFonts w:cs="David" w:hint="cs"/>
          <w:rtl/>
        </w:rPr>
      </w:pPr>
      <w:r>
        <w:rPr>
          <w:rFonts w:cs="David" w:hint="cs"/>
          <w:rtl/>
        </w:rPr>
        <w:tab/>
        <w:t xml:space="preserve"> ואם רק שללו לך את זכות הדיבור?</w:t>
      </w:r>
    </w:p>
    <w:p w14:paraId="45B6F6BE" w14:textId="77777777" w:rsidR="00116809" w:rsidRDefault="00116809" w:rsidP="00116809">
      <w:pPr>
        <w:bidi/>
        <w:jc w:val="both"/>
        <w:rPr>
          <w:rFonts w:cs="David" w:hint="cs"/>
          <w:rtl/>
        </w:rPr>
      </w:pPr>
    </w:p>
    <w:p w14:paraId="17249DD5" w14:textId="77777777" w:rsidR="00116809" w:rsidRDefault="00116809" w:rsidP="00116809">
      <w:pPr>
        <w:bidi/>
        <w:jc w:val="both"/>
        <w:rPr>
          <w:rFonts w:cs="David" w:hint="cs"/>
          <w:rtl/>
        </w:rPr>
      </w:pPr>
      <w:r>
        <w:rPr>
          <w:rFonts w:cs="David" w:hint="cs"/>
          <w:u w:val="single"/>
          <w:rtl/>
        </w:rPr>
        <w:t>מאיר נריה:</w:t>
      </w:r>
    </w:p>
    <w:p w14:paraId="72C7C0CE" w14:textId="77777777" w:rsidR="00116809" w:rsidRDefault="00116809" w:rsidP="00116809">
      <w:pPr>
        <w:bidi/>
        <w:jc w:val="both"/>
        <w:rPr>
          <w:rFonts w:cs="David" w:hint="cs"/>
          <w:rtl/>
        </w:rPr>
      </w:pPr>
    </w:p>
    <w:p w14:paraId="743C8329" w14:textId="77777777" w:rsidR="00116809" w:rsidRDefault="00116809" w:rsidP="00116809">
      <w:pPr>
        <w:bidi/>
        <w:jc w:val="both"/>
        <w:rPr>
          <w:rFonts w:cs="David" w:hint="cs"/>
          <w:rtl/>
        </w:rPr>
      </w:pPr>
      <w:r>
        <w:rPr>
          <w:rFonts w:cs="David" w:hint="cs"/>
          <w:rtl/>
        </w:rPr>
        <w:tab/>
        <w:t xml:space="preserve">אני לא יכול לדבר במליאה - - - </w:t>
      </w:r>
    </w:p>
    <w:p w14:paraId="5080C47D" w14:textId="77777777" w:rsidR="00116809" w:rsidRDefault="00116809" w:rsidP="00116809">
      <w:pPr>
        <w:bidi/>
        <w:jc w:val="both"/>
        <w:rPr>
          <w:rFonts w:cs="David" w:hint="cs"/>
          <w:rtl/>
        </w:rPr>
      </w:pPr>
    </w:p>
    <w:p w14:paraId="76FECE57" w14:textId="77777777" w:rsidR="00116809" w:rsidRPr="004F53F2" w:rsidRDefault="00116809" w:rsidP="00116809">
      <w:pPr>
        <w:bidi/>
        <w:rPr>
          <w:rFonts w:cs="David" w:hint="cs"/>
          <w:u w:val="single"/>
          <w:rtl/>
        </w:rPr>
      </w:pPr>
      <w:r w:rsidRPr="004F53F2">
        <w:rPr>
          <w:rFonts w:cs="David" w:hint="cs"/>
          <w:u w:val="single"/>
          <w:rtl/>
        </w:rPr>
        <w:t>היו"ר יריב לוין:</w:t>
      </w:r>
    </w:p>
    <w:p w14:paraId="283EE521" w14:textId="77777777" w:rsidR="00116809" w:rsidRPr="00DB6A29" w:rsidRDefault="00116809" w:rsidP="00116809">
      <w:pPr>
        <w:bidi/>
        <w:rPr>
          <w:rFonts w:cs="David" w:hint="cs"/>
          <w:rtl/>
        </w:rPr>
      </w:pPr>
    </w:p>
    <w:p w14:paraId="0FE8F0D8" w14:textId="77777777" w:rsidR="00116809" w:rsidRDefault="00116809" w:rsidP="00116809">
      <w:pPr>
        <w:bidi/>
        <w:jc w:val="both"/>
        <w:rPr>
          <w:rFonts w:cs="David" w:hint="cs"/>
          <w:rtl/>
        </w:rPr>
      </w:pPr>
      <w:r w:rsidRPr="00DB6A29">
        <w:rPr>
          <w:rFonts w:cs="David" w:hint="cs"/>
          <w:rtl/>
        </w:rPr>
        <w:tab/>
      </w:r>
      <w:r>
        <w:rPr>
          <w:rFonts w:cs="David" w:hint="cs"/>
          <w:rtl/>
        </w:rPr>
        <w:t xml:space="preserve"> אבל אתה יכול להיות. </w:t>
      </w:r>
    </w:p>
    <w:p w14:paraId="766C3760" w14:textId="77777777" w:rsidR="00116809" w:rsidRDefault="00116809" w:rsidP="00116809">
      <w:pPr>
        <w:bidi/>
        <w:jc w:val="both"/>
        <w:rPr>
          <w:rFonts w:cs="David" w:hint="cs"/>
          <w:rtl/>
        </w:rPr>
      </w:pPr>
    </w:p>
    <w:p w14:paraId="309564D2" w14:textId="77777777" w:rsidR="00116809" w:rsidRPr="004F53F2" w:rsidRDefault="00116809" w:rsidP="00A63C15">
      <w:pPr>
        <w:keepNext/>
        <w:bidi/>
        <w:rPr>
          <w:rFonts w:cs="David" w:hint="cs"/>
          <w:u w:val="single"/>
          <w:rtl/>
        </w:rPr>
      </w:pPr>
      <w:r w:rsidRPr="004F53F2">
        <w:rPr>
          <w:rFonts w:cs="David" w:hint="cs"/>
          <w:u w:val="single"/>
          <w:rtl/>
        </w:rPr>
        <w:t>ארבל אסטרחן:</w:t>
      </w:r>
    </w:p>
    <w:p w14:paraId="6E49AB5F" w14:textId="77777777" w:rsidR="00116809" w:rsidRPr="00DB6A29" w:rsidRDefault="00116809" w:rsidP="00A63C15">
      <w:pPr>
        <w:keepNext/>
        <w:bidi/>
        <w:rPr>
          <w:rFonts w:cs="David" w:hint="cs"/>
          <w:rtl/>
        </w:rPr>
      </w:pPr>
    </w:p>
    <w:p w14:paraId="1B40489C" w14:textId="77777777" w:rsidR="00116809" w:rsidRDefault="00116809" w:rsidP="00116809">
      <w:pPr>
        <w:bidi/>
        <w:jc w:val="both"/>
        <w:rPr>
          <w:rFonts w:cs="David" w:hint="cs"/>
          <w:rtl/>
        </w:rPr>
      </w:pPr>
      <w:r w:rsidRPr="00DB6A29">
        <w:rPr>
          <w:rFonts w:cs="David" w:hint="cs"/>
          <w:rtl/>
        </w:rPr>
        <w:tab/>
        <w:t xml:space="preserve"> </w:t>
      </w:r>
      <w:r>
        <w:rPr>
          <w:rFonts w:cs="David" w:hint="cs"/>
          <w:rtl/>
        </w:rPr>
        <w:t xml:space="preserve"> לא מרחיקים אותך. אומרים לך תיכנס, אבל ארבעה ימים לא תדבר. </w:t>
      </w:r>
    </w:p>
    <w:p w14:paraId="0C2E4E22" w14:textId="77777777" w:rsidR="00116809" w:rsidRDefault="00116809" w:rsidP="00116809">
      <w:pPr>
        <w:bidi/>
        <w:jc w:val="both"/>
        <w:rPr>
          <w:rFonts w:cs="David" w:hint="cs"/>
          <w:rtl/>
        </w:rPr>
      </w:pPr>
    </w:p>
    <w:p w14:paraId="67783070" w14:textId="77777777" w:rsidR="00116809" w:rsidRDefault="00116809" w:rsidP="00116809">
      <w:pPr>
        <w:bidi/>
        <w:jc w:val="both"/>
        <w:rPr>
          <w:rFonts w:cs="David" w:hint="cs"/>
          <w:rtl/>
        </w:rPr>
      </w:pPr>
      <w:r>
        <w:rPr>
          <w:rFonts w:cs="David" w:hint="cs"/>
          <w:u w:val="single"/>
          <w:rtl/>
        </w:rPr>
        <w:t>מאיר נריה:</w:t>
      </w:r>
    </w:p>
    <w:p w14:paraId="08E71A79" w14:textId="77777777" w:rsidR="00116809" w:rsidRDefault="00116809" w:rsidP="00116809">
      <w:pPr>
        <w:bidi/>
        <w:jc w:val="both"/>
        <w:rPr>
          <w:rFonts w:cs="David" w:hint="cs"/>
          <w:rtl/>
        </w:rPr>
      </w:pPr>
    </w:p>
    <w:p w14:paraId="24EF4902" w14:textId="77777777" w:rsidR="00116809" w:rsidRDefault="00116809" w:rsidP="00116809">
      <w:pPr>
        <w:bidi/>
        <w:jc w:val="both"/>
        <w:rPr>
          <w:rFonts w:cs="David" w:hint="cs"/>
          <w:rtl/>
        </w:rPr>
      </w:pPr>
      <w:r>
        <w:rPr>
          <w:rFonts w:cs="David" w:hint="cs"/>
          <w:rtl/>
        </w:rPr>
        <w:tab/>
        <w:t xml:space="preserve">אבל אם הרחקת אותי לגמרי במשך ארבעה ימים,  ממילא, בכוח, שללת לי גם את זכות הדיבור ולכן מוקנית לי זכות ערעור. </w:t>
      </w:r>
    </w:p>
    <w:p w14:paraId="0AD09C49" w14:textId="77777777" w:rsidR="00116809" w:rsidRDefault="00116809" w:rsidP="00116809">
      <w:pPr>
        <w:bidi/>
        <w:jc w:val="both"/>
        <w:rPr>
          <w:rFonts w:cs="David" w:hint="cs"/>
          <w:rtl/>
        </w:rPr>
      </w:pPr>
    </w:p>
    <w:p w14:paraId="000845BC" w14:textId="77777777" w:rsidR="00116809" w:rsidRPr="004F53F2" w:rsidRDefault="00116809" w:rsidP="00116809">
      <w:pPr>
        <w:keepNext/>
        <w:bidi/>
        <w:jc w:val="both"/>
        <w:rPr>
          <w:rFonts w:cs="David" w:hint="cs"/>
          <w:u w:val="single"/>
          <w:rtl/>
        </w:rPr>
      </w:pPr>
      <w:r w:rsidRPr="004F53F2">
        <w:rPr>
          <w:rFonts w:cs="David" w:hint="cs"/>
          <w:u w:val="single"/>
          <w:rtl/>
        </w:rPr>
        <w:t>היו"ר יריב לוין:</w:t>
      </w:r>
    </w:p>
    <w:p w14:paraId="5867ED06" w14:textId="77777777" w:rsidR="00116809" w:rsidRPr="00DB6A29" w:rsidRDefault="00116809" w:rsidP="00116809">
      <w:pPr>
        <w:bidi/>
        <w:rPr>
          <w:rFonts w:cs="David" w:hint="cs"/>
          <w:rtl/>
        </w:rPr>
      </w:pPr>
    </w:p>
    <w:p w14:paraId="25FCF412" w14:textId="77777777" w:rsidR="00116809" w:rsidRDefault="00116809" w:rsidP="00116809">
      <w:pPr>
        <w:bidi/>
        <w:jc w:val="both"/>
        <w:rPr>
          <w:rFonts w:cs="David" w:hint="cs"/>
          <w:rtl/>
        </w:rPr>
      </w:pPr>
      <w:r w:rsidRPr="00DB6A29">
        <w:rPr>
          <w:rFonts w:cs="David" w:hint="cs"/>
          <w:rtl/>
        </w:rPr>
        <w:tab/>
      </w:r>
      <w:r>
        <w:rPr>
          <w:rFonts w:cs="David" w:hint="cs"/>
          <w:rtl/>
        </w:rPr>
        <w:t xml:space="preserve"> זה ברור, אבל לא ההפוך.</w:t>
      </w:r>
    </w:p>
    <w:p w14:paraId="742C2570" w14:textId="77777777" w:rsidR="00116809" w:rsidRDefault="00116809" w:rsidP="00116809">
      <w:pPr>
        <w:bidi/>
        <w:jc w:val="both"/>
        <w:rPr>
          <w:rFonts w:cs="David" w:hint="cs"/>
          <w:rtl/>
        </w:rPr>
      </w:pPr>
    </w:p>
    <w:p w14:paraId="5CA51DCA" w14:textId="77777777" w:rsidR="00116809" w:rsidRDefault="00116809" w:rsidP="00116809">
      <w:pPr>
        <w:bidi/>
        <w:jc w:val="both"/>
        <w:rPr>
          <w:rFonts w:cs="David" w:hint="cs"/>
          <w:rtl/>
        </w:rPr>
      </w:pPr>
      <w:r>
        <w:rPr>
          <w:rFonts w:cs="David" w:hint="cs"/>
          <w:u w:val="single"/>
          <w:rtl/>
        </w:rPr>
        <w:t>מאיר נריה:</w:t>
      </w:r>
    </w:p>
    <w:p w14:paraId="4574C1FF" w14:textId="77777777" w:rsidR="00116809" w:rsidRDefault="00116809" w:rsidP="00116809">
      <w:pPr>
        <w:bidi/>
        <w:jc w:val="both"/>
        <w:rPr>
          <w:rFonts w:cs="David" w:hint="cs"/>
          <w:rtl/>
        </w:rPr>
      </w:pPr>
    </w:p>
    <w:p w14:paraId="2B4337E4" w14:textId="77777777" w:rsidR="00116809" w:rsidRDefault="00116809" w:rsidP="00116809">
      <w:pPr>
        <w:bidi/>
        <w:jc w:val="both"/>
        <w:rPr>
          <w:rFonts w:cs="David" w:hint="cs"/>
          <w:rtl/>
        </w:rPr>
      </w:pPr>
      <w:r>
        <w:rPr>
          <w:rFonts w:cs="David" w:hint="cs"/>
          <w:rtl/>
        </w:rPr>
        <w:tab/>
        <w:t xml:space="preserve">לא הפוך, אז תשאיר רק את העניין לשלול זכות דיבור. </w:t>
      </w:r>
    </w:p>
    <w:p w14:paraId="4CC40104" w14:textId="77777777" w:rsidR="00116809" w:rsidRDefault="00116809" w:rsidP="00116809">
      <w:pPr>
        <w:bidi/>
        <w:jc w:val="both"/>
        <w:rPr>
          <w:rFonts w:cs="David" w:hint="cs"/>
          <w:rtl/>
        </w:rPr>
      </w:pPr>
    </w:p>
    <w:p w14:paraId="1667D278" w14:textId="77777777" w:rsidR="00116809" w:rsidRPr="004F53F2" w:rsidRDefault="00116809" w:rsidP="00116809">
      <w:pPr>
        <w:bidi/>
        <w:rPr>
          <w:rFonts w:cs="David" w:hint="cs"/>
          <w:u w:val="single"/>
          <w:rtl/>
        </w:rPr>
      </w:pPr>
      <w:r w:rsidRPr="004F53F2">
        <w:rPr>
          <w:rFonts w:cs="David" w:hint="cs"/>
          <w:u w:val="single"/>
          <w:rtl/>
        </w:rPr>
        <w:t>היו"ר יריב לוין:</w:t>
      </w:r>
    </w:p>
    <w:p w14:paraId="2801FB2B" w14:textId="77777777" w:rsidR="00116809" w:rsidRPr="00DB6A29" w:rsidRDefault="00116809" w:rsidP="00116809">
      <w:pPr>
        <w:bidi/>
        <w:rPr>
          <w:rFonts w:cs="David" w:hint="cs"/>
          <w:rtl/>
        </w:rPr>
      </w:pPr>
    </w:p>
    <w:p w14:paraId="6F0D7596" w14:textId="77777777" w:rsidR="00116809" w:rsidRDefault="00116809" w:rsidP="00116809">
      <w:pPr>
        <w:bidi/>
        <w:jc w:val="both"/>
        <w:rPr>
          <w:rFonts w:cs="David" w:hint="cs"/>
          <w:rtl/>
        </w:rPr>
      </w:pPr>
      <w:r w:rsidRPr="00DB6A29">
        <w:rPr>
          <w:rFonts w:cs="David" w:hint="cs"/>
          <w:rtl/>
        </w:rPr>
        <w:tab/>
      </w:r>
      <w:r>
        <w:rPr>
          <w:rFonts w:cs="David" w:hint="cs"/>
          <w:rtl/>
        </w:rPr>
        <w:t xml:space="preserve"> למה?</w:t>
      </w:r>
    </w:p>
    <w:p w14:paraId="7264FAF1" w14:textId="77777777" w:rsidR="00116809" w:rsidRDefault="00116809" w:rsidP="00116809">
      <w:pPr>
        <w:bidi/>
        <w:jc w:val="both"/>
        <w:rPr>
          <w:rFonts w:cs="David" w:hint="cs"/>
          <w:rtl/>
        </w:rPr>
      </w:pPr>
    </w:p>
    <w:p w14:paraId="26FBEEB5" w14:textId="77777777" w:rsidR="00116809" w:rsidRDefault="00116809" w:rsidP="00116809">
      <w:pPr>
        <w:bidi/>
        <w:jc w:val="both"/>
        <w:rPr>
          <w:rFonts w:cs="David" w:hint="cs"/>
          <w:rtl/>
        </w:rPr>
      </w:pPr>
      <w:r>
        <w:rPr>
          <w:rFonts w:cs="David" w:hint="cs"/>
          <w:u w:val="single"/>
          <w:rtl/>
        </w:rPr>
        <w:t>מאיר נריה:</w:t>
      </w:r>
    </w:p>
    <w:p w14:paraId="2A0152AC" w14:textId="77777777" w:rsidR="00116809" w:rsidRDefault="00116809" w:rsidP="00116809">
      <w:pPr>
        <w:bidi/>
        <w:jc w:val="both"/>
        <w:rPr>
          <w:rFonts w:cs="David" w:hint="cs"/>
          <w:rtl/>
        </w:rPr>
      </w:pPr>
    </w:p>
    <w:p w14:paraId="0FCD5DD0" w14:textId="77777777" w:rsidR="00116809" w:rsidRDefault="00116809" w:rsidP="00116809">
      <w:pPr>
        <w:bidi/>
        <w:jc w:val="both"/>
        <w:rPr>
          <w:rFonts w:cs="David" w:hint="cs"/>
          <w:rtl/>
        </w:rPr>
      </w:pPr>
      <w:r>
        <w:rPr>
          <w:rFonts w:cs="David" w:hint="cs"/>
          <w:rtl/>
        </w:rPr>
        <w:tab/>
        <w:t xml:space="preserve">כי אז זה כולל גם את ההרחקה מהמליאה. אם הרחקת אותי, שללת לי. </w:t>
      </w:r>
    </w:p>
    <w:p w14:paraId="5494B96C" w14:textId="77777777" w:rsidR="00116809" w:rsidRDefault="00116809" w:rsidP="00116809">
      <w:pPr>
        <w:bidi/>
        <w:jc w:val="both"/>
        <w:rPr>
          <w:rFonts w:cs="David" w:hint="cs"/>
          <w:rtl/>
        </w:rPr>
      </w:pPr>
    </w:p>
    <w:p w14:paraId="689A3B4D" w14:textId="77777777" w:rsidR="00116809" w:rsidRPr="004F53F2" w:rsidRDefault="00116809" w:rsidP="00116809">
      <w:pPr>
        <w:bidi/>
        <w:rPr>
          <w:rFonts w:cs="David" w:hint="cs"/>
          <w:u w:val="single"/>
          <w:rtl/>
        </w:rPr>
      </w:pPr>
      <w:r w:rsidRPr="004F53F2">
        <w:rPr>
          <w:rFonts w:cs="David" w:hint="cs"/>
          <w:u w:val="single"/>
          <w:rtl/>
        </w:rPr>
        <w:t>ארבל אסטרחן:</w:t>
      </w:r>
    </w:p>
    <w:p w14:paraId="7FE1D55B" w14:textId="77777777" w:rsidR="00116809" w:rsidRPr="00DB6A29" w:rsidRDefault="00116809" w:rsidP="00116809">
      <w:pPr>
        <w:bidi/>
        <w:rPr>
          <w:rFonts w:cs="David" w:hint="cs"/>
          <w:rtl/>
        </w:rPr>
      </w:pPr>
    </w:p>
    <w:p w14:paraId="15C302D7" w14:textId="77777777" w:rsidR="00116809" w:rsidRDefault="00116809" w:rsidP="00116809">
      <w:pPr>
        <w:bidi/>
        <w:jc w:val="both"/>
        <w:rPr>
          <w:rFonts w:cs="David" w:hint="cs"/>
          <w:rtl/>
        </w:rPr>
      </w:pPr>
      <w:r w:rsidRPr="00DB6A29">
        <w:rPr>
          <w:rFonts w:cs="David" w:hint="cs"/>
          <w:rtl/>
        </w:rPr>
        <w:tab/>
        <w:t xml:space="preserve"> </w:t>
      </w:r>
      <w:r>
        <w:rPr>
          <w:rFonts w:cs="David" w:hint="cs"/>
          <w:rtl/>
        </w:rPr>
        <w:t xml:space="preserve"> אני אבדוק אם יש כאן כפל. </w:t>
      </w:r>
    </w:p>
    <w:p w14:paraId="7550B277" w14:textId="77777777" w:rsidR="00116809" w:rsidRDefault="00116809" w:rsidP="00116809">
      <w:pPr>
        <w:bidi/>
        <w:jc w:val="both"/>
        <w:rPr>
          <w:rFonts w:cs="David" w:hint="cs"/>
          <w:rtl/>
        </w:rPr>
      </w:pPr>
    </w:p>
    <w:p w14:paraId="33DB808F" w14:textId="77777777" w:rsidR="00116809" w:rsidRPr="004F53F2" w:rsidRDefault="00116809" w:rsidP="00116809">
      <w:pPr>
        <w:bidi/>
        <w:rPr>
          <w:rFonts w:cs="David" w:hint="cs"/>
          <w:u w:val="single"/>
          <w:rtl/>
        </w:rPr>
      </w:pPr>
      <w:r w:rsidRPr="004F53F2">
        <w:rPr>
          <w:rFonts w:cs="David" w:hint="cs"/>
          <w:u w:val="single"/>
          <w:rtl/>
        </w:rPr>
        <w:t>היו"ר יריב לוין:</w:t>
      </w:r>
    </w:p>
    <w:p w14:paraId="06DFB536" w14:textId="77777777" w:rsidR="00116809" w:rsidRPr="00DB6A29" w:rsidRDefault="00116809" w:rsidP="00116809">
      <w:pPr>
        <w:bidi/>
        <w:rPr>
          <w:rFonts w:cs="David" w:hint="cs"/>
          <w:rtl/>
        </w:rPr>
      </w:pPr>
    </w:p>
    <w:p w14:paraId="4F378220" w14:textId="77777777" w:rsidR="00116809" w:rsidRDefault="00116809" w:rsidP="00116809">
      <w:pPr>
        <w:bidi/>
        <w:jc w:val="both"/>
        <w:rPr>
          <w:rFonts w:cs="David" w:hint="cs"/>
          <w:rtl/>
        </w:rPr>
      </w:pPr>
      <w:r w:rsidRPr="00DB6A29">
        <w:rPr>
          <w:rFonts w:cs="David" w:hint="cs"/>
          <w:rtl/>
        </w:rPr>
        <w:tab/>
      </w:r>
      <w:r>
        <w:rPr>
          <w:rFonts w:cs="David" w:hint="cs"/>
          <w:rtl/>
        </w:rPr>
        <w:t xml:space="preserve"> תודה רבה. בשבוע הבא נעבור  על ההצבעה ואז נאשר את כל זה. הישיבה נעולה. </w:t>
      </w:r>
    </w:p>
    <w:p w14:paraId="1F87F798" w14:textId="77777777" w:rsidR="00116809" w:rsidRDefault="00116809" w:rsidP="00116809">
      <w:pPr>
        <w:bidi/>
        <w:jc w:val="both"/>
        <w:rPr>
          <w:rFonts w:cs="David" w:hint="cs"/>
          <w:rtl/>
        </w:rPr>
      </w:pPr>
    </w:p>
    <w:p w14:paraId="3E324043" w14:textId="77777777" w:rsidR="00116809" w:rsidRDefault="00116809" w:rsidP="00116809">
      <w:pPr>
        <w:bidi/>
        <w:jc w:val="both"/>
        <w:rPr>
          <w:rFonts w:cs="David" w:hint="cs"/>
          <w:rtl/>
        </w:rPr>
      </w:pPr>
    </w:p>
    <w:p w14:paraId="28D80D1A" w14:textId="77777777" w:rsidR="00116809" w:rsidRPr="00775F0E" w:rsidRDefault="00116809" w:rsidP="00116809">
      <w:pPr>
        <w:bidi/>
        <w:jc w:val="both"/>
        <w:rPr>
          <w:rFonts w:cs="David" w:hint="cs"/>
          <w:b/>
          <w:bCs/>
          <w:rtl/>
        </w:rPr>
      </w:pPr>
      <w:r>
        <w:rPr>
          <w:rFonts w:cs="David" w:hint="cs"/>
          <w:b/>
          <w:bCs/>
          <w:rtl/>
        </w:rPr>
        <w:t>הישיבה ננעלה בשעה 14:00</w:t>
      </w:r>
    </w:p>
    <w:p w14:paraId="037B7238" w14:textId="77777777" w:rsidR="00116809" w:rsidRPr="008A1158" w:rsidRDefault="00116809" w:rsidP="00116809">
      <w:pPr>
        <w:bidi/>
        <w:jc w:val="both"/>
        <w:rPr>
          <w:rFonts w:cs="David" w:hint="cs"/>
          <w:rtl/>
        </w:rPr>
      </w:pPr>
    </w:p>
    <w:p w14:paraId="31D984AB" w14:textId="77777777" w:rsidR="00116809" w:rsidRDefault="00116809" w:rsidP="00116809">
      <w:pPr>
        <w:bidi/>
        <w:jc w:val="both"/>
        <w:rPr>
          <w:rFonts w:cs="David" w:hint="cs"/>
          <w:rtl/>
        </w:rPr>
      </w:pPr>
    </w:p>
    <w:p w14:paraId="00C3620D" w14:textId="77777777" w:rsidR="00116809" w:rsidRDefault="00116809" w:rsidP="00116809">
      <w:pPr>
        <w:bidi/>
        <w:jc w:val="both"/>
        <w:rPr>
          <w:rFonts w:hint="cs"/>
          <w:b/>
          <w:bCs/>
          <w:rtl/>
        </w:rPr>
      </w:pPr>
    </w:p>
    <w:p w14:paraId="62953C9A" w14:textId="77777777" w:rsidR="00552A80" w:rsidRDefault="00552A80" w:rsidP="00116809">
      <w:pPr>
        <w:bidi/>
        <w:jc w:val="both"/>
        <w:rPr>
          <w:rFonts w:cs="David" w:hint="cs"/>
          <w:rtl/>
        </w:rPr>
      </w:pPr>
    </w:p>
    <w:p w14:paraId="1242BC69" w14:textId="77777777" w:rsidR="00552A80" w:rsidRDefault="00552A80" w:rsidP="00116809">
      <w:pPr>
        <w:bidi/>
        <w:jc w:val="both"/>
        <w:rPr>
          <w:rFonts w:cs="David" w:hint="cs"/>
          <w:rtl/>
        </w:rPr>
      </w:pPr>
    </w:p>
    <w:sectPr w:rsidR="00552A8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righ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num w:numId="1" w16cid:durableId="321547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38159פרוטוקול_ישיבת_ועדה.doc"/>
    <w:docVar w:name="StartMode" w:val="3"/>
  </w:docVars>
  <w:rsids>
    <w:rsidRoot w:val="00BA7306"/>
    <w:rsid w:val="00116809"/>
    <w:rsid w:val="002C009E"/>
    <w:rsid w:val="00552A80"/>
    <w:rsid w:val="00613CFA"/>
    <w:rsid w:val="0088013D"/>
    <w:rsid w:val="00965806"/>
    <w:rsid w:val="00A63C15"/>
    <w:rsid w:val="00BA73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EB11714"/>
  <w15:chartTrackingRefBased/>
  <w15:docId w15:val="{A84AD613-1DCA-4C40-B13B-47092B21C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116809"/>
    <w:pPr>
      <w:spacing w:before="240" w:after="60"/>
      <w:outlineLvl w:val="4"/>
    </w:pPr>
    <w:rPr>
      <w:b/>
      <w:bCs/>
      <w:i/>
      <w:i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9309</Words>
  <Characters>53067</Characters>
  <Application>Microsoft Office Word</Application>
  <DocSecurity>0</DocSecurity>
  <Lines>442</Lines>
  <Paragraphs>124</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62252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p_shoshana</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