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C99C" w14:textId="77777777" w:rsidR="00FA550A" w:rsidRPr="00FA550A" w:rsidRDefault="00FA550A" w:rsidP="00FA550A">
      <w:pPr>
        <w:pStyle w:val="Heading5"/>
        <w:jc w:val="left"/>
        <w:rPr>
          <w:b/>
          <w:bCs/>
          <w:sz w:val="24"/>
          <w:rtl/>
        </w:rPr>
      </w:pPr>
      <w:r w:rsidRPr="00FA550A">
        <w:rPr>
          <w:b/>
          <w:bCs/>
          <w:sz w:val="24"/>
          <w:rtl/>
        </w:rPr>
        <w:t xml:space="preserve">הכנסת </w:t>
      </w:r>
      <w:r w:rsidRPr="00FA550A">
        <w:rPr>
          <w:rFonts w:hint="cs"/>
          <w:b/>
          <w:bCs/>
          <w:sz w:val="24"/>
          <w:rtl/>
        </w:rPr>
        <w:t>השבע-עשרה</w:t>
      </w:r>
      <w:r w:rsidRPr="00FA550A">
        <w:rPr>
          <w:b/>
          <w:bCs/>
          <w:sz w:val="24"/>
          <w:rtl/>
        </w:rPr>
        <w:tab/>
      </w:r>
      <w:r w:rsidRPr="00FA550A">
        <w:rPr>
          <w:b/>
          <w:bCs/>
          <w:sz w:val="24"/>
          <w:rtl/>
        </w:rPr>
        <w:tab/>
      </w:r>
      <w:r w:rsidRPr="00FA550A">
        <w:rPr>
          <w:b/>
          <w:bCs/>
          <w:sz w:val="24"/>
          <w:rtl/>
        </w:rPr>
        <w:tab/>
      </w:r>
      <w:r w:rsidRPr="00FA550A">
        <w:rPr>
          <w:b/>
          <w:bCs/>
          <w:sz w:val="24"/>
          <w:rtl/>
        </w:rPr>
        <w:tab/>
      </w:r>
      <w:r w:rsidRPr="00FA550A">
        <w:rPr>
          <w:b/>
          <w:bCs/>
          <w:sz w:val="24"/>
          <w:rtl/>
        </w:rPr>
        <w:tab/>
      </w:r>
      <w:r w:rsidRPr="00FA550A">
        <w:rPr>
          <w:b/>
          <w:bCs/>
          <w:sz w:val="24"/>
          <w:rtl/>
        </w:rPr>
        <w:tab/>
        <w:t>נוסח לא מתוקן</w:t>
      </w:r>
    </w:p>
    <w:p w14:paraId="355320B7" w14:textId="77777777" w:rsidR="00FA550A" w:rsidRPr="00FA550A" w:rsidRDefault="00FA550A" w:rsidP="00FA550A">
      <w:pPr>
        <w:bidi/>
        <w:rPr>
          <w:rFonts w:cs="David" w:hint="cs"/>
          <w:b/>
          <w:bCs/>
          <w:rtl/>
        </w:rPr>
      </w:pPr>
      <w:r w:rsidRPr="00FA550A">
        <w:rPr>
          <w:rFonts w:cs="David"/>
          <w:b/>
          <w:bCs/>
          <w:rtl/>
        </w:rPr>
        <w:t xml:space="preserve">מושב </w:t>
      </w:r>
      <w:r w:rsidRPr="00FA550A">
        <w:rPr>
          <w:rFonts w:cs="David" w:hint="cs"/>
          <w:b/>
          <w:bCs/>
          <w:rtl/>
        </w:rPr>
        <w:t>שלישי</w:t>
      </w:r>
    </w:p>
    <w:p w14:paraId="511AEB6A" w14:textId="77777777" w:rsidR="00FA550A" w:rsidRPr="00FA550A" w:rsidRDefault="00FA550A" w:rsidP="00FA550A">
      <w:pPr>
        <w:bidi/>
        <w:rPr>
          <w:rFonts w:cs="David"/>
          <w:b/>
          <w:bCs/>
          <w:rtl/>
        </w:rPr>
      </w:pPr>
    </w:p>
    <w:p w14:paraId="10C620AC" w14:textId="77777777" w:rsidR="00FA550A" w:rsidRPr="00FA550A" w:rsidRDefault="00FA550A" w:rsidP="00FA550A">
      <w:pPr>
        <w:bidi/>
        <w:rPr>
          <w:rFonts w:cs="David"/>
          <w:b/>
          <w:bCs/>
          <w:rtl/>
        </w:rPr>
      </w:pPr>
    </w:p>
    <w:p w14:paraId="1BE00DD3" w14:textId="77777777" w:rsidR="00FA550A" w:rsidRPr="00FA550A" w:rsidRDefault="00FA550A" w:rsidP="00FA550A">
      <w:pPr>
        <w:bidi/>
        <w:rPr>
          <w:rFonts w:cs="David"/>
          <w:b/>
          <w:bCs/>
          <w:rtl/>
        </w:rPr>
      </w:pPr>
    </w:p>
    <w:p w14:paraId="7D7F18FD" w14:textId="77777777" w:rsidR="00FA550A" w:rsidRPr="00FA550A" w:rsidRDefault="00FA550A" w:rsidP="00FA550A">
      <w:pPr>
        <w:bidi/>
        <w:jc w:val="center"/>
        <w:rPr>
          <w:rFonts w:cs="David" w:hint="cs"/>
          <w:b/>
          <w:bCs/>
          <w:rtl/>
        </w:rPr>
      </w:pPr>
      <w:r w:rsidRPr="00FA550A">
        <w:rPr>
          <w:rFonts w:cs="David"/>
          <w:b/>
          <w:bCs/>
          <w:rtl/>
        </w:rPr>
        <w:t>פרוטוקול מס'</w:t>
      </w:r>
      <w:r w:rsidRPr="00FA550A">
        <w:rPr>
          <w:rFonts w:cs="David" w:hint="cs"/>
          <w:b/>
          <w:bCs/>
          <w:rtl/>
        </w:rPr>
        <w:t xml:space="preserve"> 251</w:t>
      </w:r>
    </w:p>
    <w:p w14:paraId="0FEE8ABD" w14:textId="77777777" w:rsidR="00FA550A" w:rsidRPr="00FA550A" w:rsidRDefault="00FA550A" w:rsidP="00FA550A">
      <w:pPr>
        <w:bidi/>
        <w:jc w:val="center"/>
        <w:rPr>
          <w:rFonts w:cs="David" w:hint="cs"/>
          <w:b/>
          <w:bCs/>
          <w:rtl/>
        </w:rPr>
      </w:pPr>
      <w:r w:rsidRPr="00FA550A">
        <w:rPr>
          <w:rFonts w:cs="David" w:hint="cs"/>
          <w:b/>
          <w:bCs/>
          <w:rtl/>
        </w:rPr>
        <w:t>מישיבת ועדת הכנסת</w:t>
      </w:r>
    </w:p>
    <w:p w14:paraId="4D4D2CA2" w14:textId="77777777" w:rsidR="00FA550A" w:rsidRPr="00FA550A" w:rsidRDefault="00FA550A" w:rsidP="00FA550A">
      <w:pPr>
        <w:bidi/>
        <w:jc w:val="center"/>
        <w:rPr>
          <w:rFonts w:cs="David" w:hint="cs"/>
          <w:b/>
          <w:bCs/>
          <w:u w:val="single"/>
          <w:rtl/>
        </w:rPr>
      </w:pPr>
      <w:r w:rsidRPr="00FA550A">
        <w:rPr>
          <w:rFonts w:cs="David" w:hint="cs"/>
          <w:b/>
          <w:bCs/>
          <w:u w:val="single"/>
          <w:rtl/>
        </w:rPr>
        <w:t xml:space="preserve">יום שני, י"א בתמוז </w:t>
      </w:r>
      <w:proofErr w:type="spellStart"/>
      <w:r w:rsidRPr="00FA550A">
        <w:rPr>
          <w:rFonts w:cs="David" w:hint="cs"/>
          <w:b/>
          <w:bCs/>
          <w:u w:val="single"/>
          <w:rtl/>
        </w:rPr>
        <w:t>התשס"ח</w:t>
      </w:r>
      <w:proofErr w:type="spellEnd"/>
      <w:r w:rsidRPr="00FA550A">
        <w:rPr>
          <w:rFonts w:cs="David" w:hint="cs"/>
          <w:b/>
          <w:bCs/>
          <w:u w:val="single"/>
          <w:rtl/>
        </w:rPr>
        <w:t xml:space="preserve"> (14 ביולי 2008), שעה 10:30</w:t>
      </w:r>
    </w:p>
    <w:p w14:paraId="24B610A1" w14:textId="77777777" w:rsidR="00FA550A" w:rsidRPr="00FA550A" w:rsidRDefault="00FA550A" w:rsidP="00FA550A">
      <w:pPr>
        <w:bidi/>
        <w:rPr>
          <w:rFonts w:cs="David"/>
          <w:b/>
          <w:bCs/>
          <w:rtl/>
        </w:rPr>
      </w:pPr>
    </w:p>
    <w:p w14:paraId="77A8B8CA" w14:textId="77777777" w:rsidR="00FA550A" w:rsidRPr="00FA550A" w:rsidRDefault="00FA550A" w:rsidP="00FA550A">
      <w:pPr>
        <w:bidi/>
        <w:rPr>
          <w:rFonts w:cs="David"/>
          <w:b/>
          <w:bCs/>
          <w:rtl/>
        </w:rPr>
      </w:pPr>
    </w:p>
    <w:p w14:paraId="1EC62874" w14:textId="77777777" w:rsidR="00FA550A" w:rsidRPr="00FA550A" w:rsidRDefault="00FA550A" w:rsidP="00FA550A">
      <w:pPr>
        <w:tabs>
          <w:tab w:val="left" w:pos="1221"/>
        </w:tabs>
        <w:bidi/>
        <w:rPr>
          <w:rFonts w:cs="David" w:hint="cs"/>
          <w:b/>
          <w:bCs/>
          <w:u w:val="single"/>
          <w:rtl/>
        </w:rPr>
      </w:pPr>
    </w:p>
    <w:p w14:paraId="330AA26A" w14:textId="77777777" w:rsidR="00FA550A" w:rsidRPr="00FA550A" w:rsidRDefault="00FA550A" w:rsidP="00FA550A">
      <w:pPr>
        <w:tabs>
          <w:tab w:val="left" w:pos="1221"/>
        </w:tabs>
        <w:bidi/>
        <w:rPr>
          <w:rFonts w:cs="David" w:hint="cs"/>
          <w:b/>
          <w:bCs/>
          <w:rtl/>
        </w:rPr>
      </w:pPr>
      <w:r w:rsidRPr="00FA550A">
        <w:rPr>
          <w:rFonts w:cs="David"/>
          <w:b/>
          <w:bCs/>
          <w:u w:val="single"/>
          <w:rtl/>
        </w:rPr>
        <w:t>סדר היום</w:t>
      </w:r>
      <w:r w:rsidRPr="00FA550A">
        <w:rPr>
          <w:rFonts w:cs="David"/>
          <w:rtl/>
        </w:rPr>
        <w:t>:</w:t>
      </w:r>
    </w:p>
    <w:p w14:paraId="3A057FCB" w14:textId="77777777" w:rsidR="00FA550A" w:rsidRPr="00FA550A" w:rsidRDefault="00FA550A" w:rsidP="00FA550A">
      <w:pPr>
        <w:bidi/>
        <w:rPr>
          <w:rFonts w:cs="David" w:hint="cs"/>
          <w:b/>
          <w:bCs/>
          <w:rtl/>
        </w:rPr>
      </w:pPr>
    </w:p>
    <w:p w14:paraId="00046CEF" w14:textId="77777777" w:rsidR="00FA550A" w:rsidRPr="00FA550A" w:rsidRDefault="00FA550A" w:rsidP="00FA550A">
      <w:pPr>
        <w:numPr>
          <w:ilvl w:val="0"/>
          <w:numId w:val="1"/>
        </w:numPr>
        <w:overflowPunct w:val="0"/>
        <w:autoSpaceDE w:val="0"/>
        <w:autoSpaceDN w:val="0"/>
        <w:bidi/>
        <w:adjustRightInd w:val="0"/>
        <w:jc w:val="both"/>
        <w:textAlignment w:val="baseline"/>
        <w:rPr>
          <w:rFonts w:cs="David" w:hint="cs"/>
          <w:rtl/>
        </w:rPr>
      </w:pPr>
      <w:r w:rsidRPr="00FA550A">
        <w:rPr>
          <w:rFonts w:cs="David" w:hint="cs"/>
          <w:rtl/>
        </w:rPr>
        <w:t xml:space="preserve">קביעת מסגרת הדיון להצעות להביע אי-אמון בממשלה. </w:t>
      </w:r>
    </w:p>
    <w:p w14:paraId="44D3CCAA" w14:textId="77777777" w:rsidR="00FA550A" w:rsidRPr="00FA550A" w:rsidRDefault="00FA550A" w:rsidP="00FA550A">
      <w:pPr>
        <w:numPr>
          <w:ilvl w:val="0"/>
          <w:numId w:val="1"/>
        </w:numPr>
        <w:overflowPunct w:val="0"/>
        <w:autoSpaceDE w:val="0"/>
        <w:autoSpaceDN w:val="0"/>
        <w:bidi/>
        <w:adjustRightInd w:val="0"/>
        <w:jc w:val="both"/>
        <w:textAlignment w:val="baseline"/>
        <w:rPr>
          <w:rFonts w:cs="David" w:hint="cs"/>
        </w:rPr>
      </w:pPr>
      <w:r w:rsidRPr="00FA550A">
        <w:rPr>
          <w:rFonts w:cs="David" w:hint="cs"/>
          <w:rtl/>
        </w:rPr>
        <w:t>קביעת ועדות לדיון בהצעות החוק הבאות:</w:t>
      </w:r>
    </w:p>
    <w:p w14:paraId="0C5F6650"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tl/>
        </w:rPr>
      </w:pPr>
      <w:r w:rsidRPr="00FA550A">
        <w:rPr>
          <w:rFonts w:cs="David" w:hint="cs"/>
          <w:rtl/>
        </w:rPr>
        <w:t xml:space="preserve">הצעות חוק השוואת זכויות פנסיה לאלמן ואלמנה, </w:t>
      </w:r>
      <w:proofErr w:type="spellStart"/>
      <w:r w:rsidRPr="00FA550A">
        <w:rPr>
          <w:rFonts w:cs="David" w:hint="cs"/>
          <w:rtl/>
        </w:rPr>
        <w:t>התשס"ו</w:t>
      </w:r>
      <w:proofErr w:type="spellEnd"/>
      <w:r w:rsidRPr="00FA550A">
        <w:rPr>
          <w:rFonts w:cs="David" w:hint="cs"/>
          <w:rtl/>
        </w:rPr>
        <w:t xml:space="preserve">-2006, של חבר הכנסת יצחק זיו וקבוצת חברי הכנסת (פ/947/17), של חברת הכנסת שלי </w:t>
      </w:r>
      <w:proofErr w:type="spellStart"/>
      <w:r w:rsidRPr="00FA550A">
        <w:rPr>
          <w:rFonts w:cs="David" w:hint="cs"/>
          <w:rtl/>
        </w:rPr>
        <w:t>יחימוביץ</w:t>
      </w:r>
      <w:proofErr w:type="spellEnd"/>
      <w:r w:rsidRPr="00FA550A">
        <w:rPr>
          <w:rFonts w:cs="David" w:hint="cs"/>
          <w:rtl/>
        </w:rPr>
        <w:t xml:space="preserve"> (פ/1337/17).</w:t>
      </w:r>
    </w:p>
    <w:p w14:paraId="42E4B027"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Pr>
      </w:pPr>
      <w:r w:rsidRPr="00FA550A">
        <w:rPr>
          <w:rFonts w:cs="David" w:hint="cs"/>
          <w:rtl/>
        </w:rPr>
        <w:t xml:space="preserve">הצעת חוק שלילת אזרחות ותושבות קבע עקב השתתפות בפעילות חבלנית (תיקוני חקיקה), </w:t>
      </w:r>
      <w:proofErr w:type="spellStart"/>
      <w:r w:rsidRPr="00FA550A">
        <w:rPr>
          <w:rFonts w:cs="David" w:hint="cs"/>
          <w:rtl/>
        </w:rPr>
        <w:t>התשס"ח</w:t>
      </w:r>
      <w:proofErr w:type="spellEnd"/>
      <w:r w:rsidRPr="00FA550A">
        <w:rPr>
          <w:rFonts w:cs="David" w:hint="cs"/>
          <w:rtl/>
        </w:rPr>
        <w:t>-2008, של חבר הכנסת יולי יואל אדלשטיין (פ/3635/17).</w:t>
      </w:r>
    </w:p>
    <w:p w14:paraId="5A469EA2"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Pr>
      </w:pPr>
      <w:r w:rsidRPr="00FA550A">
        <w:rPr>
          <w:rFonts w:cs="David" w:hint="cs"/>
          <w:rtl/>
        </w:rPr>
        <w:t xml:space="preserve">הצעת חוק הכניסה לישראל (תיקון </w:t>
      </w:r>
      <w:r w:rsidRPr="00FA550A">
        <w:rPr>
          <w:rFonts w:cs="David"/>
          <w:rtl/>
        </w:rPr>
        <w:t>–</w:t>
      </w:r>
      <w:r w:rsidRPr="00FA550A">
        <w:rPr>
          <w:rFonts w:cs="David" w:hint="cs"/>
          <w:rtl/>
        </w:rPr>
        <w:t xml:space="preserve"> שלילת תושבות קבע למשפחות מחבלים), </w:t>
      </w:r>
      <w:proofErr w:type="spellStart"/>
      <w:r w:rsidRPr="00FA550A">
        <w:rPr>
          <w:rFonts w:cs="David" w:hint="cs"/>
          <w:rtl/>
        </w:rPr>
        <w:t>התשס"ח</w:t>
      </w:r>
      <w:proofErr w:type="spellEnd"/>
      <w:r w:rsidRPr="00FA550A">
        <w:rPr>
          <w:rFonts w:cs="David" w:hint="cs"/>
          <w:rtl/>
        </w:rPr>
        <w:t>-2008, של חבר הכנסת ניסן סלומינסקי (פ/3589/17)</w:t>
      </w:r>
    </w:p>
    <w:p w14:paraId="62409E37"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Pr>
      </w:pPr>
      <w:r w:rsidRPr="00FA550A">
        <w:rPr>
          <w:rFonts w:cs="David" w:hint="cs"/>
          <w:rtl/>
        </w:rPr>
        <w:t xml:space="preserve">הצעת חוק איסור הפליה במוצרים, בשירותים ובכניסה למקומות בידור ולמקומות ציבוריים (תיקון </w:t>
      </w:r>
      <w:r w:rsidRPr="00FA550A">
        <w:rPr>
          <w:rFonts w:cs="David"/>
          <w:rtl/>
        </w:rPr>
        <w:t>–</w:t>
      </w:r>
      <w:r w:rsidRPr="00FA550A">
        <w:rPr>
          <w:rFonts w:cs="David" w:hint="cs"/>
          <w:rtl/>
        </w:rPr>
        <w:t xml:space="preserve"> הפליה), </w:t>
      </w:r>
      <w:proofErr w:type="spellStart"/>
      <w:r w:rsidRPr="00FA550A">
        <w:rPr>
          <w:rFonts w:cs="David" w:hint="cs"/>
          <w:rtl/>
        </w:rPr>
        <w:t>התשס"ז</w:t>
      </w:r>
      <w:proofErr w:type="spellEnd"/>
      <w:r w:rsidRPr="00FA550A">
        <w:rPr>
          <w:rFonts w:cs="David" w:hint="cs"/>
          <w:rtl/>
        </w:rPr>
        <w:t xml:space="preserve">-2007, של חברת הכנסת שלי </w:t>
      </w:r>
      <w:proofErr w:type="spellStart"/>
      <w:r w:rsidRPr="00FA550A">
        <w:rPr>
          <w:rFonts w:cs="David" w:hint="cs"/>
          <w:rtl/>
        </w:rPr>
        <w:t>יחימוביץ</w:t>
      </w:r>
      <w:proofErr w:type="spellEnd"/>
      <w:r w:rsidRPr="00FA550A">
        <w:rPr>
          <w:rFonts w:cs="David" w:hint="cs"/>
          <w:rtl/>
        </w:rPr>
        <w:t xml:space="preserve"> (פ/2500/17).</w:t>
      </w:r>
    </w:p>
    <w:p w14:paraId="64029D5D"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Pr>
      </w:pPr>
      <w:r w:rsidRPr="00FA550A">
        <w:rPr>
          <w:rFonts w:cs="David" w:hint="cs"/>
          <w:rtl/>
        </w:rPr>
        <w:t xml:space="preserve">הצעת חוק לתיקון פקודת מס הכנסה (מס' 167 והוראת שעה), </w:t>
      </w:r>
      <w:proofErr w:type="spellStart"/>
      <w:r w:rsidRPr="00FA550A">
        <w:rPr>
          <w:rFonts w:cs="David" w:hint="cs"/>
          <w:rtl/>
        </w:rPr>
        <w:t>התשס"ח</w:t>
      </w:r>
      <w:proofErr w:type="spellEnd"/>
      <w:r w:rsidRPr="00FA550A">
        <w:rPr>
          <w:rFonts w:cs="David" w:hint="cs"/>
          <w:rtl/>
        </w:rPr>
        <w:t>-2007 (מ/396).</w:t>
      </w:r>
    </w:p>
    <w:p w14:paraId="535BDC84" w14:textId="77777777" w:rsidR="00FA550A" w:rsidRPr="00FA550A" w:rsidRDefault="00FA550A" w:rsidP="00FA550A">
      <w:pPr>
        <w:numPr>
          <w:ilvl w:val="1"/>
          <w:numId w:val="1"/>
        </w:numPr>
        <w:overflowPunct w:val="0"/>
        <w:autoSpaceDE w:val="0"/>
        <w:autoSpaceDN w:val="0"/>
        <w:bidi/>
        <w:adjustRightInd w:val="0"/>
        <w:jc w:val="both"/>
        <w:textAlignment w:val="baseline"/>
        <w:rPr>
          <w:rFonts w:cs="David" w:hint="cs"/>
        </w:rPr>
      </w:pPr>
      <w:r w:rsidRPr="00FA550A">
        <w:rPr>
          <w:rFonts w:cs="David" w:hint="cs"/>
          <w:rtl/>
        </w:rPr>
        <w:t xml:space="preserve">הצעת חוק ניירות ערך (תיקון מס' 36) (מערכת דואר אלקטרוני מאובטח), </w:t>
      </w:r>
      <w:proofErr w:type="spellStart"/>
      <w:r w:rsidRPr="00FA550A">
        <w:rPr>
          <w:rFonts w:cs="David" w:hint="cs"/>
          <w:rtl/>
        </w:rPr>
        <w:t>התשס"ח</w:t>
      </w:r>
      <w:proofErr w:type="spellEnd"/>
      <w:r w:rsidRPr="00FA550A">
        <w:rPr>
          <w:rFonts w:cs="David" w:hint="cs"/>
          <w:rtl/>
        </w:rPr>
        <w:t>-2008 (מ/386)</w:t>
      </w:r>
    </w:p>
    <w:p w14:paraId="062784BB" w14:textId="77777777" w:rsidR="00FA550A" w:rsidRPr="00FA550A" w:rsidRDefault="00FA550A" w:rsidP="00FA550A">
      <w:pPr>
        <w:numPr>
          <w:ilvl w:val="0"/>
          <w:numId w:val="1"/>
        </w:numPr>
        <w:overflowPunct w:val="0"/>
        <w:autoSpaceDE w:val="0"/>
        <w:autoSpaceDN w:val="0"/>
        <w:bidi/>
        <w:adjustRightInd w:val="0"/>
        <w:jc w:val="both"/>
        <w:textAlignment w:val="baseline"/>
        <w:rPr>
          <w:rFonts w:cs="David" w:hint="cs"/>
        </w:rPr>
      </w:pPr>
      <w:r w:rsidRPr="00FA550A">
        <w:rPr>
          <w:rFonts w:cs="David" w:hint="cs"/>
          <w:rtl/>
        </w:rPr>
        <w:t xml:space="preserve">דיון בנושא עיכוב התקנת תקנות לפי חוק שוויון זכויות לאנשים עם מוגבלות. </w:t>
      </w:r>
    </w:p>
    <w:p w14:paraId="351BA611" w14:textId="77777777" w:rsidR="00FA550A" w:rsidRPr="00FA550A" w:rsidRDefault="00FA550A" w:rsidP="00FA550A">
      <w:pPr>
        <w:bidi/>
        <w:rPr>
          <w:rFonts w:cs="David" w:hint="cs"/>
          <w:rtl/>
        </w:rPr>
      </w:pPr>
    </w:p>
    <w:p w14:paraId="00BEB37F" w14:textId="77777777" w:rsidR="00FA550A" w:rsidRPr="00FA550A" w:rsidRDefault="00FA550A" w:rsidP="00FA550A">
      <w:pPr>
        <w:bidi/>
        <w:rPr>
          <w:rFonts w:cs="David"/>
          <w:rtl/>
        </w:rPr>
      </w:pPr>
    </w:p>
    <w:p w14:paraId="2EF8B008" w14:textId="77777777" w:rsidR="00FA550A" w:rsidRPr="00FA550A" w:rsidRDefault="00FA550A" w:rsidP="00FA550A">
      <w:pPr>
        <w:bidi/>
        <w:rPr>
          <w:rFonts w:cs="David"/>
          <w:b/>
          <w:bCs/>
          <w:u w:val="single"/>
          <w:rtl/>
        </w:rPr>
      </w:pPr>
      <w:r w:rsidRPr="00FA550A">
        <w:rPr>
          <w:rFonts w:cs="David"/>
          <w:b/>
          <w:bCs/>
          <w:u w:val="single"/>
          <w:rtl/>
        </w:rPr>
        <w:t>נכחו</w:t>
      </w:r>
      <w:r w:rsidRPr="00FA550A">
        <w:rPr>
          <w:rFonts w:cs="David"/>
          <w:rtl/>
        </w:rPr>
        <w:t>:</w:t>
      </w:r>
    </w:p>
    <w:p w14:paraId="1585F2C9" w14:textId="77777777" w:rsidR="00FA550A" w:rsidRPr="00FA550A" w:rsidRDefault="00FA550A" w:rsidP="00FA550A">
      <w:pPr>
        <w:bidi/>
        <w:rPr>
          <w:rFonts w:cs="David"/>
          <w:rtl/>
        </w:rPr>
      </w:pPr>
    </w:p>
    <w:p w14:paraId="4EBFB9C3" w14:textId="77777777" w:rsidR="00FA550A" w:rsidRPr="00FA550A" w:rsidRDefault="00FA550A" w:rsidP="00FA550A">
      <w:pPr>
        <w:tabs>
          <w:tab w:val="left" w:pos="1788"/>
        </w:tabs>
        <w:bidi/>
        <w:rPr>
          <w:rFonts w:cs="David"/>
          <w:rtl/>
        </w:rPr>
      </w:pPr>
      <w:r w:rsidRPr="00FA550A">
        <w:rPr>
          <w:rFonts w:cs="David"/>
          <w:b/>
          <w:bCs/>
          <w:u w:val="single"/>
          <w:rtl/>
        </w:rPr>
        <w:t>חברי הוועדה</w:t>
      </w:r>
      <w:r w:rsidRPr="00FA550A">
        <w:rPr>
          <w:rFonts w:cs="David"/>
          <w:rtl/>
        </w:rPr>
        <w:t>:</w:t>
      </w:r>
    </w:p>
    <w:p w14:paraId="2C463A88" w14:textId="77777777" w:rsidR="00FA550A" w:rsidRPr="00FA550A" w:rsidRDefault="00FA550A" w:rsidP="00FA550A">
      <w:pPr>
        <w:bidi/>
        <w:rPr>
          <w:rFonts w:cs="David"/>
          <w:rtl/>
        </w:rPr>
      </w:pPr>
    </w:p>
    <w:p w14:paraId="1D40368B" w14:textId="77777777" w:rsidR="00FA550A" w:rsidRPr="00FA550A" w:rsidRDefault="00FA550A" w:rsidP="00FA550A">
      <w:pPr>
        <w:bidi/>
        <w:rPr>
          <w:rFonts w:cs="David" w:hint="cs"/>
          <w:rtl/>
        </w:rPr>
      </w:pPr>
      <w:r w:rsidRPr="00FA550A">
        <w:rPr>
          <w:rFonts w:cs="David" w:hint="cs"/>
          <w:rtl/>
        </w:rPr>
        <w:t xml:space="preserve">דוד טל </w:t>
      </w:r>
      <w:r w:rsidRPr="00FA550A">
        <w:rPr>
          <w:rFonts w:cs="David"/>
          <w:rtl/>
        </w:rPr>
        <w:t>–</w:t>
      </w:r>
      <w:r w:rsidRPr="00FA550A">
        <w:rPr>
          <w:rFonts w:cs="David" w:hint="cs"/>
          <w:rtl/>
        </w:rPr>
        <w:t xml:space="preserve"> היו"ר</w:t>
      </w:r>
    </w:p>
    <w:p w14:paraId="437942BF" w14:textId="77777777" w:rsidR="00FA550A" w:rsidRPr="00FA550A" w:rsidRDefault="00FA550A" w:rsidP="00FA550A">
      <w:pPr>
        <w:bidi/>
        <w:rPr>
          <w:rFonts w:cs="David" w:hint="cs"/>
          <w:rtl/>
        </w:rPr>
      </w:pPr>
      <w:r w:rsidRPr="00FA550A">
        <w:rPr>
          <w:rFonts w:cs="David" w:hint="cs"/>
          <w:rtl/>
        </w:rPr>
        <w:t>יולי יואל אדלשטיין</w:t>
      </w:r>
    </w:p>
    <w:p w14:paraId="1E026178" w14:textId="77777777" w:rsidR="00FA550A" w:rsidRPr="00FA550A" w:rsidRDefault="00FA550A" w:rsidP="00FA550A">
      <w:pPr>
        <w:bidi/>
        <w:rPr>
          <w:rFonts w:cs="David" w:hint="cs"/>
          <w:rtl/>
        </w:rPr>
      </w:pPr>
      <w:r w:rsidRPr="00FA550A">
        <w:rPr>
          <w:rFonts w:cs="David" w:hint="cs"/>
          <w:rtl/>
        </w:rPr>
        <w:t>מיכאל איתן</w:t>
      </w:r>
    </w:p>
    <w:p w14:paraId="5C620864" w14:textId="77777777" w:rsidR="00FA550A" w:rsidRPr="00FA550A" w:rsidRDefault="00FA550A" w:rsidP="00FA550A">
      <w:pPr>
        <w:bidi/>
        <w:rPr>
          <w:rFonts w:cs="David" w:hint="cs"/>
          <w:rtl/>
        </w:rPr>
      </w:pPr>
      <w:r w:rsidRPr="00FA550A">
        <w:rPr>
          <w:rFonts w:cs="David" w:hint="cs"/>
          <w:rtl/>
        </w:rPr>
        <w:t>זהבה גלאון</w:t>
      </w:r>
    </w:p>
    <w:p w14:paraId="37E8CF54" w14:textId="77777777" w:rsidR="00FA550A" w:rsidRPr="00FA550A" w:rsidRDefault="00FA550A" w:rsidP="00FA550A">
      <w:pPr>
        <w:bidi/>
        <w:rPr>
          <w:rFonts w:cs="David" w:hint="cs"/>
          <w:rtl/>
        </w:rPr>
      </w:pPr>
      <w:r w:rsidRPr="00FA550A">
        <w:rPr>
          <w:rFonts w:cs="David" w:hint="cs"/>
          <w:rtl/>
        </w:rPr>
        <w:t>נסים זאב</w:t>
      </w:r>
    </w:p>
    <w:p w14:paraId="79668BAD" w14:textId="77777777" w:rsidR="00FA550A" w:rsidRPr="00FA550A" w:rsidRDefault="00FA550A" w:rsidP="00FA550A">
      <w:pPr>
        <w:bidi/>
        <w:rPr>
          <w:rFonts w:cs="David" w:hint="cs"/>
          <w:rtl/>
        </w:rPr>
      </w:pPr>
      <w:r w:rsidRPr="00FA550A">
        <w:rPr>
          <w:rFonts w:cs="David" w:hint="cs"/>
          <w:rtl/>
        </w:rPr>
        <w:t>יצחק זיו</w:t>
      </w:r>
    </w:p>
    <w:p w14:paraId="6E095498" w14:textId="77777777" w:rsidR="00FA550A" w:rsidRPr="00FA550A" w:rsidRDefault="00FA550A" w:rsidP="00FA550A">
      <w:pPr>
        <w:bidi/>
        <w:rPr>
          <w:rFonts w:cs="David" w:hint="cs"/>
          <w:rtl/>
        </w:rPr>
      </w:pPr>
      <w:r w:rsidRPr="00FA550A">
        <w:rPr>
          <w:rFonts w:cs="David" w:hint="cs"/>
          <w:rtl/>
        </w:rPr>
        <w:t xml:space="preserve">שלי </w:t>
      </w:r>
      <w:proofErr w:type="spellStart"/>
      <w:r w:rsidRPr="00FA550A">
        <w:rPr>
          <w:rFonts w:cs="David" w:hint="cs"/>
          <w:rtl/>
        </w:rPr>
        <w:t>יחימוביץ</w:t>
      </w:r>
      <w:proofErr w:type="spellEnd"/>
    </w:p>
    <w:p w14:paraId="76FF4905" w14:textId="77777777" w:rsidR="00FA550A" w:rsidRPr="00FA550A" w:rsidRDefault="00FA550A" w:rsidP="00FA550A">
      <w:pPr>
        <w:bidi/>
        <w:rPr>
          <w:rFonts w:cs="David" w:hint="cs"/>
          <w:rtl/>
        </w:rPr>
      </w:pPr>
      <w:r w:rsidRPr="00FA550A">
        <w:rPr>
          <w:rFonts w:cs="David" w:hint="cs"/>
          <w:rtl/>
        </w:rPr>
        <w:t>שלמה מולה</w:t>
      </w:r>
    </w:p>
    <w:p w14:paraId="3AA1441F" w14:textId="77777777" w:rsidR="00FA550A" w:rsidRPr="00FA550A" w:rsidRDefault="00FA550A" w:rsidP="00FA550A">
      <w:pPr>
        <w:bidi/>
        <w:rPr>
          <w:rFonts w:cs="David" w:hint="cs"/>
          <w:rtl/>
        </w:rPr>
      </w:pPr>
      <w:r w:rsidRPr="00FA550A">
        <w:rPr>
          <w:rFonts w:cs="David" w:hint="cs"/>
          <w:rtl/>
        </w:rPr>
        <w:t xml:space="preserve">יעקב </w:t>
      </w:r>
      <w:proofErr w:type="spellStart"/>
      <w:r w:rsidRPr="00FA550A">
        <w:rPr>
          <w:rFonts w:cs="David" w:hint="cs"/>
          <w:rtl/>
        </w:rPr>
        <w:t>מרגי</w:t>
      </w:r>
      <w:proofErr w:type="spellEnd"/>
    </w:p>
    <w:p w14:paraId="57BF241D" w14:textId="77777777" w:rsidR="00FA550A" w:rsidRPr="00FA550A" w:rsidRDefault="00FA550A" w:rsidP="00FA550A">
      <w:pPr>
        <w:bidi/>
        <w:rPr>
          <w:rFonts w:cs="David" w:hint="cs"/>
          <w:rtl/>
        </w:rPr>
      </w:pPr>
      <w:r w:rsidRPr="00FA550A">
        <w:rPr>
          <w:rFonts w:cs="David" w:hint="cs"/>
          <w:rtl/>
        </w:rPr>
        <w:t>מיכאל נודלמן</w:t>
      </w:r>
    </w:p>
    <w:p w14:paraId="5AD957FB" w14:textId="77777777" w:rsidR="00FA550A" w:rsidRPr="00FA550A" w:rsidRDefault="00FA550A" w:rsidP="00FA550A">
      <w:pPr>
        <w:bidi/>
        <w:rPr>
          <w:rFonts w:cs="David" w:hint="cs"/>
          <w:rtl/>
        </w:rPr>
      </w:pPr>
      <w:r w:rsidRPr="00FA550A">
        <w:rPr>
          <w:rFonts w:cs="David" w:hint="cs"/>
          <w:rtl/>
        </w:rPr>
        <w:t>ניסן סלומינסקי</w:t>
      </w:r>
    </w:p>
    <w:p w14:paraId="5F112427" w14:textId="77777777" w:rsidR="00FA550A" w:rsidRPr="00FA550A" w:rsidRDefault="00FA550A" w:rsidP="00FA550A">
      <w:pPr>
        <w:bidi/>
        <w:rPr>
          <w:rFonts w:cs="David" w:hint="cs"/>
          <w:rtl/>
        </w:rPr>
      </w:pPr>
      <w:r w:rsidRPr="00FA550A">
        <w:rPr>
          <w:rFonts w:cs="David" w:hint="cs"/>
          <w:rtl/>
        </w:rPr>
        <w:t>גדעון סער</w:t>
      </w:r>
    </w:p>
    <w:p w14:paraId="2FA4E28E" w14:textId="77777777" w:rsidR="00FA550A" w:rsidRPr="00FA550A" w:rsidRDefault="00FA550A" w:rsidP="00FA550A">
      <w:pPr>
        <w:bidi/>
        <w:rPr>
          <w:rFonts w:cs="David" w:hint="cs"/>
          <w:rtl/>
        </w:rPr>
      </w:pPr>
      <w:r w:rsidRPr="00FA550A">
        <w:rPr>
          <w:rFonts w:cs="David" w:hint="cs"/>
          <w:rtl/>
        </w:rPr>
        <w:t>מאיר פרוש</w:t>
      </w:r>
    </w:p>
    <w:p w14:paraId="63943B20" w14:textId="77777777" w:rsidR="00FA550A" w:rsidRPr="00FA550A" w:rsidRDefault="00FA550A" w:rsidP="00FA550A">
      <w:pPr>
        <w:bidi/>
        <w:rPr>
          <w:rFonts w:cs="David" w:hint="cs"/>
          <w:rtl/>
        </w:rPr>
      </w:pPr>
      <w:r w:rsidRPr="00FA550A">
        <w:rPr>
          <w:rFonts w:cs="David" w:hint="cs"/>
          <w:rtl/>
        </w:rPr>
        <w:t>דוד רותם</w:t>
      </w:r>
    </w:p>
    <w:p w14:paraId="48AD16C9" w14:textId="77777777" w:rsidR="00FA550A" w:rsidRPr="00FA550A" w:rsidRDefault="00FA550A" w:rsidP="00FA550A">
      <w:pPr>
        <w:bidi/>
        <w:rPr>
          <w:rFonts w:cs="David" w:hint="cs"/>
          <w:rtl/>
        </w:rPr>
      </w:pPr>
      <w:r w:rsidRPr="00FA550A">
        <w:rPr>
          <w:rFonts w:cs="David" w:hint="cs"/>
          <w:rtl/>
        </w:rPr>
        <w:t>שכיב שנאן</w:t>
      </w:r>
    </w:p>
    <w:p w14:paraId="335006E5" w14:textId="77777777" w:rsidR="00FA550A" w:rsidRPr="00FA550A" w:rsidRDefault="00FA550A" w:rsidP="00FA550A">
      <w:pPr>
        <w:bidi/>
        <w:rPr>
          <w:rFonts w:cs="David" w:hint="cs"/>
          <w:rtl/>
        </w:rPr>
      </w:pPr>
      <w:r w:rsidRPr="00FA550A">
        <w:rPr>
          <w:rFonts w:cs="David" w:hint="cs"/>
          <w:rtl/>
        </w:rPr>
        <w:t>משה שרוני</w:t>
      </w:r>
    </w:p>
    <w:p w14:paraId="20254BEC" w14:textId="77777777" w:rsidR="00FA550A" w:rsidRPr="00FA550A" w:rsidRDefault="00FA550A" w:rsidP="00FA550A">
      <w:pPr>
        <w:bidi/>
        <w:rPr>
          <w:rFonts w:cs="David" w:hint="cs"/>
          <w:rtl/>
        </w:rPr>
      </w:pPr>
    </w:p>
    <w:p w14:paraId="51DE5036" w14:textId="77777777" w:rsidR="00FA550A" w:rsidRPr="00FA550A" w:rsidRDefault="00FA550A" w:rsidP="00FA550A">
      <w:pPr>
        <w:tabs>
          <w:tab w:val="left" w:pos="1788"/>
          <w:tab w:val="left" w:pos="3631"/>
        </w:tabs>
        <w:bidi/>
        <w:rPr>
          <w:rFonts w:cs="David" w:hint="cs"/>
          <w:rtl/>
        </w:rPr>
      </w:pPr>
      <w:r w:rsidRPr="00FA550A">
        <w:rPr>
          <w:rFonts w:cs="David"/>
          <w:b/>
          <w:bCs/>
          <w:u w:val="single"/>
          <w:rtl/>
        </w:rPr>
        <w:br w:type="page"/>
      </w:r>
      <w:r w:rsidRPr="00FA550A">
        <w:rPr>
          <w:rFonts w:cs="David"/>
          <w:b/>
          <w:bCs/>
          <w:u w:val="single"/>
          <w:rtl/>
        </w:rPr>
        <w:lastRenderedPageBreak/>
        <w:t>מוזמנים</w:t>
      </w:r>
      <w:r w:rsidRPr="00FA550A">
        <w:rPr>
          <w:rFonts w:cs="David"/>
          <w:rtl/>
        </w:rPr>
        <w:t>:</w:t>
      </w:r>
    </w:p>
    <w:p w14:paraId="58B7F94A" w14:textId="77777777" w:rsidR="00FA550A" w:rsidRPr="00FA550A" w:rsidRDefault="00FA550A" w:rsidP="00FA550A">
      <w:pPr>
        <w:bidi/>
        <w:rPr>
          <w:rFonts w:cs="David" w:hint="cs"/>
          <w:rtl/>
        </w:rPr>
      </w:pPr>
    </w:p>
    <w:p w14:paraId="24E36546" w14:textId="77777777" w:rsidR="00FA550A" w:rsidRPr="00FA550A" w:rsidRDefault="00FA550A" w:rsidP="00FA550A">
      <w:pPr>
        <w:bidi/>
        <w:rPr>
          <w:rFonts w:cs="David" w:hint="cs"/>
          <w:rtl/>
        </w:rPr>
      </w:pPr>
      <w:r w:rsidRPr="00FA550A">
        <w:rPr>
          <w:rFonts w:cs="David" w:hint="cs"/>
          <w:rtl/>
        </w:rPr>
        <w:t>איל ינון</w:t>
      </w:r>
      <w:r w:rsidRPr="00FA550A">
        <w:rPr>
          <w:rFonts w:cs="David" w:hint="cs"/>
          <w:rtl/>
        </w:rPr>
        <w:tab/>
      </w:r>
      <w:r w:rsidRPr="00FA550A">
        <w:rPr>
          <w:rFonts w:cs="David" w:hint="cs"/>
          <w:rtl/>
        </w:rPr>
        <w:tab/>
      </w:r>
      <w:r w:rsidRPr="00FA550A">
        <w:rPr>
          <w:rFonts w:cs="David" w:hint="cs"/>
          <w:rtl/>
        </w:rPr>
        <w:tab/>
      </w:r>
      <w:r w:rsidRPr="00FA550A">
        <w:rPr>
          <w:rFonts w:cs="David" w:hint="cs"/>
          <w:rtl/>
        </w:rPr>
        <w:tab/>
        <w:t>- מזכיר הכנסת</w:t>
      </w:r>
    </w:p>
    <w:p w14:paraId="42B0FCA8" w14:textId="77777777" w:rsidR="00FA550A" w:rsidRPr="00FA550A" w:rsidRDefault="00FA550A" w:rsidP="00FA550A">
      <w:pPr>
        <w:bidi/>
        <w:rPr>
          <w:rFonts w:cs="David" w:hint="cs"/>
          <w:rtl/>
        </w:rPr>
      </w:pPr>
      <w:r w:rsidRPr="00FA550A">
        <w:rPr>
          <w:rFonts w:cs="David" w:hint="cs"/>
          <w:rtl/>
        </w:rPr>
        <w:t>עו"ד יבינה זכאי</w:t>
      </w:r>
      <w:r w:rsidRPr="00FA550A">
        <w:rPr>
          <w:rFonts w:cs="David" w:hint="cs"/>
          <w:rtl/>
        </w:rPr>
        <w:tab/>
      </w:r>
      <w:r w:rsidRPr="00FA550A">
        <w:rPr>
          <w:rFonts w:cs="David" w:hint="cs"/>
          <w:rtl/>
        </w:rPr>
        <w:tab/>
      </w:r>
      <w:r w:rsidRPr="00FA550A">
        <w:rPr>
          <w:rFonts w:cs="David" w:hint="cs"/>
          <w:rtl/>
        </w:rPr>
        <w:tab/>
        <w:t>- יועצת משפטית, משרד החינוך</w:t>
      </w:r>
    </w:p>
    <w:p w14:paraId="1AD984C9" w14:textId="77777777" w:rsidR="00FA550A" w:rsidRPr="00FA550A" w:rsidRDefault="00FA550A" w:rsidP="00FA550A">
      <w:pPr>
        <w:bidi/>
        <w:rPr>
          <w:rFonts w:cs="David" w:hint="cs"/>
          <w:rtl/>
        </w:rPr>
      </w:pPr>
      <w:r w:rsidRPr="00FA550A">
        <w:rPr>
          <w:rFonts w:cs="David" w:hint="cs"/>
          <w:rtl/>
        </w:rPr>
        <w:t xml:space="preserve">עו"ד ציפי </w:t>
      </w:r>
      <w:proofErr w:type="spellStart"/>
      <w:r w:rsidRPr="00FA550A">
        <w:rPr>
          <w:rFonts w:cs="David" w:hint="cs"/>
          <w:rtl/>
        </w:rPr>
        <w:t>קליינבוים</w:t>
      </w:r>
      <w:proofErr w:type="spellEnd"/>
      <w:r w:rsidRPr="00FA550A">
        <w:rPr>
          <w:rFonts w:cs="David" w:hint="cs"/>
          <w:rtl/>
        </w:rPr>
        <w:tab/>
      </w:r>
      <w:r w:rsidRPr="00FA550A">
        <w:rPr>
          <w:rFonts w:cs="David" w:hint="cs"/>
          <w:rtl/>
        </w:rPr>
        <w:tab/>
        <w:t>- יועצת משפטית, משרד הביטחון</w:t>
      </w:r>
    </w:p>
    <w:p w14:paraId="25C7DF00" w14:textId="77777777" w:rsidR="00FA550A" w:rsidRPr="00FA550A" w:rsidRDefault="00FA550A" w:rsidP="00FA550A">
      <w:pPr>
        <w:bidi/>
        <w:rPr>
          <w:rFonts w:cs="David" w:hint="cs"/>
          <w:rtl/>
        </w:rPr>
      </w:pPr>
      <w:r w:rsidRPr="00FA550A">
        <w:rPr>
          <w:rFonts w:cs="David" w:hint="cs"/>
          <w:rtl/>
        </w:rPr>
        <w:t>טל פלג</w:t>
      </w:r>
      <w:r w:rsidRPr="00FA550A">
        <w:rPr>
          <w:rFonts w:cs="David" w:hint="cs"/>
          <w:rtl/>
        </w:rPr>
        <w:tab/>
      </w:r>
      <w:r w:rsidRPr="00FA550A">
        <w:rPr>
          <w:rFonts w:cs="David" w:hint="cs"/>
          <w:rtl/>
        </w:rPr>
        <w:tab/>
      </w:r>
      <w:r w:rsidRPr="00FA550A">
        <w:rPr>
          <w:rFonts w:cs="David" w:hint="cs"/>
          <w:rtl/>
        </w:rPr>
        <w:tab/>
      </w:r>
      <w:r w:rsidRPr="00FA550A">
        <w:rPr>
          <w:rFonts w:cs="David" w:hint="cs"/>
          <w:rtl/>
        </w:rPr>
        <w:tab/>
        <w:t>- מתמחה, משרד הביטחון</w:t>
      </w:r>
    </w:p>
    <w:p w14:paraId="7FC2BD84" w14:textId="77777777" w:rsidR="00FA550A" w:rsidRPr="00FA550A" w:rsidRDefault="00FA550A" w:rsidP="00FA550A">
      <w:pPr>
        <w:bidi/>
        <w:rPr>
          <w:rFonts w:cs="David" w:hint="cs"/>
          <w:rtl/>
        </w:rPr>
      </w:pPr>
      <w:r w:rsidRPr="00FA550A">
        <w:rPr>
          <w:rFonts w:cs="David" w:hint="cs"/>
          <w:rtl/>
        </w:rPr>
        <w:t>עו"ד בת שבע נחמיה</w:t>
      </w:r>
      <w:r w:rsidRPr="00FA550A">
        <w:rPr>
          <w:rFonts w:cs="David" w:hint="cs"/>
          <w:rtl/>
        </w:rPr>
        <w:tab/>
      </w:r>
      <w:r w:rsidRPr="00FA550A">
        <w:rPr>
          <w:rFonts w:cs="David" w:hint="cs"/>
          <w:rtl/>
        </w:rPr>
        <w:tab/>
        <w:t>- יועצת משפטית, משרד התקשורת</w:t>
      </w:r>
    </w:p>
    <w:p w14:paraId="6CED6BD5" w14:textId="77777777" w:rsidR="00FA550A" w:rsidRPr="00FA550A" w:rsidRDefault="00FA550A" w:rsidP="00FA550A">
      <w:pPr>
        <w:bidi/>
        <w:rPr>
          <w:rFonts w:cs="David" w:hint="cs"/>
          <w:rtl/>
        </w:rPr>
      </w:pPr>
      <w:r w:rsidRPr="00FA550A">
        <w:rPr>
          <w:rFonts w:cs="David" w:hint="cs"/>
          <w:rtl/>
        </w:rPr>
        <w:t>דב בארי</w:t>
      </w:r>
      <w:r w:rsidRPr="00FA550A">
        <w:rPr>
          <w:rFonts w:cs="David" w:hint="cs"/>
          <w:rtl/>
        </w:rPr>
        <w:tab/>
      </w:r>
      <w:r w:rsidRPr="00FA550A">
        <w:rPr>
          <w:rFonts w:cs="David" w:hint="cs"/>
          <w:rtl/>
        </w:rPr>
        <w:tab/>
      </w:r>
      <w:r w:rsidRPr="00FA550A">
        <w:rPr>
          <w:rFonts w:cs="David" w:hint="cs"/>
          <w:rtl/>
        </w:rPr>
        <w:tab/>
      </w:r>
      <w:r w:rsidRPr="00FA550A">
        <w:rPr>
          <w:rFonts w:cs="David" w:hint="cs"/>
          <w:rtl/>
        </w:rPr>
        <w:tab/>
        <w:t>- משרד האוצר</w:t>
      </w:r>
    </w:p>
    <w:p w14:paraId="6B4EC662" w14:textId="77777777" w:rsidR="00FA550A" w:rsidRPr="00FA550A" w:rsidRDefault="00FA550A" w:rsidP="00FA550A">
      <w:pPr>
        <w:bidi/>
        <w:rPr>
          <w:rFonts w:cs="David" w:hint="cs"/>
          <w:rtl/>
        </w:rPr>
      </w:pPr>
      <w:proofErr w:type="spellStart"/>
      <w:r w:rsidRPr="00FA550A">
        <w:rPr>
          <w:rFonts w:cs="David" w:hint="cs"/>
          <w:rtl/>
        </w:rPr>
        <w:t>רני</w:t>
      </w:r>
      <w:proofErr w:type="spellEnd"/>
      <w:r w:rsidRPr="00FA550A">
        <w:rPr>
          <w:rFonts w:cs="David" w:hint="cs"/>
          <w:rtl/>
        </w:rPr>
        <w:t xml:space="preserve"> </w:t>
      </w:r>
      <w:proofErr w:type="spellStart"/>
      <w:r w:rsidRPr="00FA550A">
        <w:rPr>
          <w:rFonts w:cs="David" w:hint="cs"/>
          <w:rtl/>
        </w:rPr>
        <w:t>פינצ'י</w:t>
      </w:r>
      <w:proofErr w:type="spellEnd"/>
      <w:r w:rsidRPr="00FA550A">
        <w:rPr>
          <w:rFonts w:cs="David" w:hint="cs"/>
          <w:rtl/>
        </w:rPr>
        <w:tab/>
      </w:r>
      <w:r w:rsidRPr="00FA550A">
        <w:rPr>
          <w:rFonts w:cs="David" w:hint="cs"/>
          <w:rtl/>
        </w:rPr>
        <w:tab/>
      </w:r>
      <w:r w:rsidRPr="00FA550A">
        <w:rPr>
          <w:rFonts w:cs="David" w:hint="cs"/>
          <w:rtl/>
        </w:rPr>
        <w:tab/>
      </w:r>
      <w:r w:rsidRPr="00FA550A">
        <w:rPr>
          <w:rFonts w:cs="David" w:hint="cs"/>
          <w:rtl/>
        </w:rPr>
        <w:tab/>
        <w:t>- מנהל מינהל השלטון המקומי, משרד הפנים</w:t>
      </w:r>
    </w:p>
    <w:p w14:paraId="481D8F1E" w14:textId="77777777" w:rsidR="00FA550A" w:rsidRPr="00FA550A" w:rsidRDefault="00FA550A" w:rsidP="00FA550A">
      <w:pPr>
        <w:bidi/>
        <w:rPr>
          <w:rFonts w:cs="David" w:hint="cs"/>
          <w:rtl/>
        </w:rPr>
      </w:pPr>
      <w:r w:rsidRPr="00FA550A">
        <w:rPr>
          <w:rFonts w:cs="David" w:hint="cs"/>
          <w:rtl/>
        </w:rPr>
        <w:t>עו"ד יהודה זמרת</w:t>
      </w:r>
      <w:r w:rsidRPr="00FA550A">
        <w:rPr>
          <w:rFonts w:cs="David" w:hint="cs"/>
          <w:rtl/>
        </w:rPr>
        <w:tab/>
      </w:r>
      <w:r w:rsidRPr="00FA550A">
        <w:rPr>
          <w:rFonts w:cs="David" w:hint="cs"/>
          <w:rtl/>
        </w:rPr>
        <w:tab/>
      </w:r>
      <w:r w:rsidRPr="00FA550A">
        <w:rPr>
          <w:rFonts w:cs="David" w:hint="cs"/>
          <w:rtl/>
        </w:rPr>
        <w:tab/>
        <w:t>- יועץ משפטי, משרד הפנים</w:t>
      </w:r>
    </w:p>
    <w:p w14:paraId="310852EF" w14:textId="77777777" w:rsidR="00FA550A" w:rsidRPr="00FA550A" w:rsidRDefault="00FA550A" w:rsidP="00FA550A">
      <w:pPr>
        <w:bidi/>
        <w:rPr>
          <w:rFonts w:cs="David" w:hint="cs"/>
          <w:rtl/>
        </w:rPr>
      </w:pPr>
      <w:r w:rsidRPr="00FA550A">
        <w:rPr>
          <w:rFonts w:cs="David" w:hint="cs"/>
          <w:rtl/>
        </w:rPr>
        <w:t>יעקב עילם</w:t>
      </w:r>
      <w:r w:rsidRPr="00FA550A">
        <w:rPr>
          <w:rFonts w:cs="David" w:hint="cs"/>
          <w:rtl/>
        </w:rPr>
        <w:tab/>
      </w:r>
      <w:r w:rsidRPr="00FA550A">
        <w:rPr>
          <w:rFonts w:cs="David" w:hint="cs"/>
          <w:rtl/>
        </w:rPr>
        <w:tab/>
      </w:r>
      <w:r w:rsidRPr="00FA550A">
        <w:rPr>
          <w:rFonts w:cs="David" w:hint="cs"/>
          <w:rtl/>
        </w:rPr>
        <w:tab/>
      </w:r>
      <w:r w:rsidRPr="00FA550A">
        <w:rPr>
          <w:rFonts w:cs="David" w:hint="cs"/>
          <w:rtl/>
        </w:rPr>
        <w:tab/>
        <w:t>- נגישות ישראל</w:t>
      </w:r>
    </w:p>
    <w:p w14:paraId="276256EB" w14:textId="77777777" w:rsidR="00FA550A" w:rsidRPr="00FA550A" w:rsidRDefault="00FA550A" w:rsidP="00FA550A">
      <w:pPr>
        <w:bidi/>
        <w:rPr>
          <w:rFonts w:cs="David" w:hint="cs"/>
          <w:rtl/>
        </w:rPr>
      </w:pPr>
      <w:r w:rsidRPr="00FA550A">
        <w:rPr>
          <w:rFonts w:cs="David" w:hint="cs"/>
          <w:rtl/>
        </w:rPr>
        <w:t>עו"ד מיכל רימון</w:t>
      </w:r>
      <w:r w:rsidRPr="00FA550A">
        <w:rPr>
          <w:rFonts w:cs="David" w:hint="cs"/>
          <w:rtl/>
        </w:rPr>
        <w:tab/>
      </w:r>
      <w:r w:rsidRPr="00FA550A">
        <w:rPr>
          <w:rFonts w:cs="David" w:hint="cs"/>
          <w:rtl/>
        </w:rPr>
        <w:tab/>
      </w:r>
      <w:r w:rsidRPr="00FA550A">
        <w:rPr>
          <w:rFonts w:cs="David" w:hint="cs"/>
          <w:rtl/>
        </w:rPr>
        <w:tab/>
        <w:t>- נגישות ישראל</w:t>
      </w:r>
    </w:p>
    <w:p w14:paraId="02AD42C7" w14:textId="77777777" w:rsidR="00FA550A" w:rsidRPr="00FA550A" w:rsidRDefault="00FA550A" w:rsidP="00FA550A">
      <w:pPr>
        <w:bidi/>
        <w:rPr>
          <w:rFonts w:cs="David" w:hint="cs"/>
          <w:rtl/>
        </w:rPr>
      </w:pPr>
      <w:r w:rsidRPr="00FA550A">
        <w:rPr>
          <w:rFonts w:cs="David" w:hint="cs"/>
          <w:rtl/>
        </w:rPr>
        <w:t>עו"ד ערן טמיר</w:t>
      </w:r>
      <w:r w:rsidRPr="00FA550A">
        <w:rPr>
          <w:rFonts w:cs="David" w:hint="cs"/>
          <w:rtl/>
        </w:rPr>
        <w:tab/>
      </w:r>
      <w:r w:rsidRPr="00FA550A">
        <w:rPr>
          <w:rFonts w:cs="David" w:hint="cs"/>
          <w:rtl/>
        </w:rPr>
        <w:tab/>
      </w:r>
      <w:r w:rsidRPr="00FA550A">
        <w:rPr>
          <w:rFonts w:cs="David" w:hint="cs"/>
          <w:rtl/>
        </w:rPr>
        <w:tab/>
        <w:t>- הנציבות לנגישות ישראל</w:t>
      </w:r>
    </w:p>
    <w:p w14:paraId="4BE771C2" w14:textId="77777777" w:rsidR="00FA550A" w:rsidRPr="00FA550A" w:rsidRDefault="00FA550A" w:rsidP="00FA550A">
      <w:pPr>
        <w:bidi/>
        <w:rPr>
          <w:rFonts w:cs="David" w:hint="cs"/>
          <w:rtl/>
        </w:rPr>
      </w:pPr>
      <w:r w:rsidRPr="00FA550A">
        <w:rPr>
          <w:rFonts w:cs="David" w:hint="cs"/>
          <w:rtl/>
        </w:rPr>
        <w:t>רוני שכטר</w:t>
      </w:r>
      <w:r w:rsidRPr="00FA550A">
        <w:rPr>
          <w:rFonts w:cs="David" w:hint="cs"/>
          <w:rtl/>
        </w:rPr>
        <w:tab/>
      </w:r>
      <w:r w:rsidRPr="00FA550A">
        <w:rPr>
          <w:rFonts w:cs="David" w:hint="cs"/>
          <w:rtl/>
        </w:rPr>
        <w:tab/>
      </w:r>
      <w:r w:rsidRPr="00FA550A">
        <w:rPr>
          <w:rFonts w:cs="David" w:hint="cs"/>
          <w:rtl/>
        </w:rPr>
        <w:tab/>
      </w:r>
      <w:r w:rsidRPr="00FA550A">
        <w:rPr>
          <w:rFonts w:cs="David" w:hint="cs"/>
          <w:rtl/>
        </w:rPr>
        <w:tab/>
        <w:t>- נציג ארגוני הנכים</w:t>
      </w:r>
    </w:p>
    <w:p w14:paraId="0903F26E" w14:textId="77777777" w:rsidR="00FA550A" w:rsidRPr="00FA550A" w:rsidRDefault="00FA550A" w:rsidP="00FA550A">
      <w:pPr>
        <w:tabs>
          <w:tab w:val="left" w:pos="1930"/>
        </w:tabs>
        <w:bidi/>
        <w:rPr>
          <w:rFonts w:cs="David" w:hint="cs"/>
          <w:b/>
          <w:bCs/>
          <w:u w:val="single"/>
          <w:rtl/>
        </w:rPr>
      </w:pPr>
    </w:p>
    <w:p w14:paraId="77780CFF" w14:textId="77777777" w:rsidR="00FA550A" w:rsidRPr="00FA550A" w:rsidRDefault="00FA550A" w:rsidP="00FA550A">
      <w:pPr>
        <w:tabs>
          <w:tab w:val="left" w:pos="1930"/>
        </w:tabs>
        <w:bidi/>
        <w:rPr>
          <w:rFonts w:cs="David" w:hint="cs"/>
          <w:rtl/>
        </w:rPr>
      </w:pPr>
      <w:r w:rsidRPr="00FA550A">
        <w:rPr>
          <w:rFonts w:cs="David"/>
          <w:b/>
          <w:bCs/>
          <w:u w:val="single"/>
          <w:rtl/>
        </w:rPr>
        <w:t>י</w:t>
      </w:r>
      <w:r w:rsidRPr="00FA550A">
        <w:rPr>
          <w:rFonts w:cs="David" w:hint="cs"/>
          <w:b/>
          <w:bCs/>
          <w:u w:val="single"/>
          <w:rtl/>
        </w:rPr>
        <w:t>יעוץ משפטי</w:t>
      </w:r>
      <w:r w:rsidRPr="00FA550A">
        <w:rPr>
          <w:rFonts w:cs="David"/>
          <w:b/>
          <w:bCs/>
          <w:u w:val="single"/>
          <w:rtl/>
        </w:rPr>
        <w:t>:</w:t>
      </w:r>
    </w:p>
    <w:p w14:paraId="539784D4" w14:textId="77777777" w:rsidR="00FA550A" w:rsidRPr="00FA550A" w:rsidRDefault="00FA550A" w:rsidP="00FA550A">
      <w:pPr>
        <w:bidi/>
        <w:rPr>
          <w:rFonts w:cs="David" w:hint="cs"/>
          <w:rtl/>
        </w:rPr>
      </w:pPr>
    </w:p>
    <w:p w14:paraId="76CF8BF5" w14:textId="77777777" w:rsidR="00FA550A" w:rsidRPr="00FA550A" w:rsidRDefault="00FA550A" w:rsidP="00FA550A">
      <w:pPr>
        <w:bidi/>
        <w:rPr>
          <w:rFonts w:cs="David" w:hint="cs"/>
          <w:rtl/>
        </w:rPr>
      </w:pPr>
      <w:r w:rsidRPr="00FA550A">
        <w:rPr>
          <w:rFonts w:cs="David" w:hint="cs"/>
          <w:rtl/>
        </w:rPr>
        <w:t>ארבל אסטרחן</w:t>
      </w:r>
    </w:p>
    <w:p w14:paraId="13393922" w14:textId="77777777" w:rsidR="00FA550A" w:rsidRPr="00FA550A" w:rsidRDefault="00FA550A" w:rsidP="00FA550A">
      <w:pPr>
        <w:bidi/>
        <w:rPr>
          <w:rFonts w:cs="David" w:hint="cs"/>
          <w:rtl/>
        </w:rPr>
      </w:pPr>
      <w:r w:rsidRPr="00FA550A">
        <w:rPr>
          <w:rFonts w:cs="David" w:hint="cs"/>
          <w:rtl/>
        </w:rPr>
        <w:t xml:space="preserve">ג'ודי וסרמן </w:t>
      </w:r>
      <w:r w:rsidRPr="00FA550A">
        <w:rPr>
          <w:rFonts w:cs="David"/>
          <w:rtl/>
        </w:rPr>
        <w:t>–</w:t>
      </w:r>
      <w:r w:rsidRPr="00FA550A">
        <w:rPr>
          <w:rFonts w:cs="David" w:hint="cs"/>
          <w:rtl/>
        </w:rPr>
        <w:t xml:space="preserve"> יועצת משפטית של ועדת העבודה, הרווחה והבריאות</w:t>
      </w:r>
    </w:p>
    <w:p w14:paraId="15517C09" w14:textId="77777777" w:rsidR="00FA550A" w:rsidRPr="00FA550A" w:rsidRDefault="00FA550A" w:rsidP="00FA550A">
      <w:pPr>
        <w:bidi/>
        <w:rPr>
          <w:rFonts w:cs="David" w:hint="cs"/>
          <w:rtl/>
        </w:rPr>
      </w:pPr>
      <w:r w:rsidRPr="00FA550A">
        <w:rPr>
          <w:rFonts w:cs="David" w:hint="cs"/>
          <w:rtl/>
        </w:rPr>
        <w:t xml:space="preserve">שלומי בלבן </w:t>
      </w:r>
      <w:r w:rsidRPr="00FA550A">
        <w:rPr>
          <w:rFonts w:cs="David"/>
          <w:rtl/>
        </w:rPr>
        <w:t>–</w:t>
      </w:r>
      <w:r w:rsidRPr="00FA550A">
        <w:rPr>
          <w:rFonts w:cs="David" w:hint="cs"/>
          <w:rtl/>
        </w:rPr>
        <w:t xml:space="preserve"> מתמחה</w:t>
      </w:r>
    </w:p>
    <w:p w14:paraId="72101EF6" w14:textId="77777777" w:rsidR="00FA550A" w:rsidRPr="00FA550A" w:rsidRDefault="00FA550A" w:rsidP="00FA550A">
      <w:pPr>
        <w:bidi/>
        <w:rPr>
          <w:rFonts w:cs="David" w:hint="cs"/>
          <w:rtl/>
        </w:rPr>
      </w:pPr>
    </w:p>
    <w:p w14:paraId="6F80BE52" w14:textId="77777777" w:rsidR="00FA550A" w:rsidRPr="00FA550A" w:rsidRDefault="00FA550A" w:rsidP="00FA550A">
      <w:pPr>
        <w:tabs>
          <w:tab w:val="left" w:pos="1930"/>
        </w:tabs>
        <w:bidi/>
        <w:rPr>
          <w:rFonts w:cs="David" w:hint="cs"/>
          <w:b/>
          <w:bCs/>
          <w:rtl/>
        </w:rPr>
      </w:pPr>
      <w:r w:rsidRPr="00FA550A">
        <w:rPr>
          <w:rFonts w:cs="David"/>
          <w:b/>
          <w:bCs/>
          <w:u w:val="single"/>
          <w:rtl/>
        </w:rPr>
        <w:t>מנהלת הוועדה</w:t>
      </w:r>
      <w:r w:rsidRPr="00FA550A">
        <w:rPr>
          <w:rFonts w:cs="David"/>
          <w:rtl/>
        </w:rPr>
        <w:t>:</w:t>
      </w:r>
    </w:p>
    <w:p w14:paraId="391252D7" w14:textId="77777777" w:rsidR="00FA550A" w:rsidRPr="00FA550A" w:rsidRDefault="00FA550A" w:rsidP="00FA550A">
      <w:pPr>
        <w:bidi/>
        <w:rPr>
          <w:rFonts w:cs="David" w:hint="cs"/>
          <w:rtl/>
        </w:rPr>
      </w:pPr>
    </w:p>
    <w:p w14:paraId="0F00D01C" w14:textId="77777777" w:rsidR="00FA550A" w:rsidRPr="00FA550A" w:rsidRDefault="00FA550A" w:rsidP="00FA550A">
      <w:pPr>
        <w:bidi/>
        <w:rPr>
          <w:rFonts w:cs="David" w:hint="cs"/>
          <w:rtl/>
        </w:rPr>
      </w:pPr>
      <w:r w:rsidRPr="00FA550A">
        <w:rPr>
          <w:rFonts w:cs="David" w:hint="cs"/>
          <w:rtl/>
        </w:rPr>
        <w:t>אתי בן יוסף</w:t>
      </w:r>
    </w:p>
    <w:p w14:paraId="2D3C7905" w14:textId="77777777" w:rsidR="00FA550A" w:rsidRPr="00FA550A" w:rsidRDefault="00FA550A" w:rsidP="00FA550A">
      <w:pPr>
        <w:bidi/>
        <w:rPr>
          <w:rFonts w:cs="David" w:hint="cs"/>
          <w:rtl/>
        </w:rPr>
      </w:pPr>
    </w:p>
    <w:p w14:paraId="03FB8D29" w14:textId="77777777" w:rsidR="00FA550A" w:rsidRPr="00FA550A" w:rsidRDefault="00FA550A" w:rsidP="00FA550A">
      <w:pPr>
        <w:tabs>
          <w:tab w:val="left" w:pos="1930"/>
        </w:tabs>
        <w:bidi/>
        <w:rPr>
          <w:rFonts w:cs="David" w:hint="cs"/>
          <w:rtl/>
        </w:rPr>
      </w:pPr>
      <w:r w:rsidRPr="00FA550A">
        <w:rPr>
          <w:rFonts w:cs="David" w:hint="cs"/>
          <w:b/>
          <w:bCs/>
          <w:u w:val="single"/>
          <w:rtl/>
        </w:rPr>
        <w:t>רשמת פרלמנטרית</w:t>
      </w:r>
      <w:r w:rsidRPr="00FA550A">
        <w:rPr>
          <w:rFonts w:cs="David"/>
          <w:rtl/>
        </w:rPr>
        <w:t>:</w:t>
      </w:r>
      <w:r w:rsidRPr="00FA550A">
        <w:rPr>
          <w:rFonts w:cs="David" w:hint="cs"/>
          <w:rtl/>
        </w:rPr>
        <w:tab/>
      </w:r>
    </w:p>
    <w:p w14:paraId="6463174A" w14:textId="77777777" w:rsidR="00FA550A" w:rsidRPr="00FA550A" w:rsidRDefault="00FA550A" w:rsidP="00FA550A">
      <w:pPr>
        <w:bidi/>
        <w:rPr>
          <w:rFonts w:cs="David" w:hint="cs"/>
          <w:b/>
          <w:bCs/>
          <w:rtl/>
        </w:rPr>
      </w:pPr>
    </w:p>
    <w:p w14:paraId="488150F7" w14:textId="77777777" w:rsidR="00FA550A" w:rsidRPr="00FA550A" w:rsidRDefault="00FA550A" w:rsidP="00FA550A">
      <w:pPr>
        <w:pStyle w:val="Heading5"/>
        <w:jc w:val="left"/>
        <w:rPr>
          <w:rFonts w:hint="cs"/>
          <w:sz w:val="24"/>
          <w:rtl/>
        </w:rPr>
      </w:pPr>
      <w:r w:rsidRPr="00FA550A">
        <w:rPr>
          <w:rFonts w:hint="cs"/>
          <w:sz w:val="24"/>
          <w:rtl/>
        </w:rPr>
        <w:t xml:space="preserve">יפה </w:t>
      </w:r>
      <w:proofErr w:type="spellStart"/>
      <w:r w:rsidRPr="00FA550A">
        <w:rPr>
          <w:rFonts w:hint="cs"/>
          <w:sz w:val="24"/>
          <w:rtl/>
        </w:rPr>
        <w:t>קרינצה</w:t>
      </w:r>
      <w:proofErr w:type="spellEnd"/>
    </w:p>
    <w:p w14:paraId="240C00D4" w14:textId="77777777" w:rsidR="00FA550A" w:rsidRPr="00FA550A" w:rsidRDefault="00FA550A" w:rsidP="00FA550A">
      <w:pPr>
        <w:pStyle w:val="Heading5"/>
        <w:jc w:val="left"/>
        <w:rPr>
          <w:sz w:val="24"/>
          <w:rtl/>
        </w:rPr>
      </w:pPr>
      <w:r w:rsidRPr="00FA550A">
        <w:rPr>
          <w:sz w:val="24"/>
          <w:rtl/>
        </w:rPr>
        <w:t xml:space="preserve"> </w:t>
      </w:r>
    </w:p>
    <w:p w14:paraId="7B888A79" w14:textId="77777777" w:rsidR="00FA550A" w:rsidRPr="00FA550A" w:rsidRDefault="00FA550A" w:rsidP="00FA550A">
      <w:pPr>
        <w:bidi/>
        <w:rPr>
          <w:rFonts w:cs="David" w:hint="cs"/>
          <w:rtl/>
        </w:rPr>
      </w:pPr>
    </w:p>
    <w:p w14:paraId="40352C68" w14:textId="77777777" w:rsidR="00FA550A" w:rsidRPr="00FA550A" w:rsidRDefault="00FA550A" w:rsidP="00FA550A">
      <w:pPr>
        <w:bidi/>
        <w:jc w:val="center"/>
        <w:rPr>
          <w:rFonts w:cs="David" w:hint="cs"/>
          <w:b/>
          <w:bCs/>
          <w:u w:val="single"/>
          <w:rtl/>
        </w:rPr>
      </w:pPr>
      <w:r w:rsidRPr="00FA550A">
        <w:rPr>
          <w:rFonts w:cs="David"/>
          <w:rtl/>
        </w:rPr>
        <w:br w:type="page"/>
      </w:r>
      <w:r w:rsidRPr="00FA550A">
        <w:rPr>
          <w:rFonts w:cs="David" w:hint="cs"/>
          <w:b/>
          <w:bCs/>
          <w:u w:val="single"/>
          <w:rtl/>
        </w:rPr>
        <w:lastRenderedPageBreak/>
        <w:t>א. קביעת מסגרת דיון להצעות להביע אי-אמון בממשלה</w:t>
      </w:r>
    </w:p>
    <w:p w14:paraId="52F573B6" w14:textId="77777777" w:rsidR="00FA550A" w:rsidRPr="00FA550A" w:rsidRDefault="00FA550A" w:rsidP="00FA550A">
      <w:pPr>
        <w:bidi/>
        <w:rPr>
          <w:rFonts w:cs="David" w:hint="cs"/>
          <w:rtl/>
        </w:rPr>
      </w:pPr>
    </w:p>
    <w:p w14:paraId="2D64F678" w14:textId="77777777" w:rsidR="00FA550A" w:rsidRPr="00FA550A" w:rsidRDefault="00FA550A" w:rsidP="00FA550A">
      <w:pPr>
        <w:bidi/>
        <w:rPr>
          <w:rFonts w:cs="David" w:hint="cs"/>
          <w:rtl/>
        </w:rPr>
      </w:pPr>
      <w:r w:rsidRPr="00FA550A">
        <w:rPr>
          <w:rFonts w:cs="David" w:hint="cs"/>
          <w:u w:val="single"/>
          <w:rtl/>
        </w:rPr>
        <w:t>היו"ר דוד טל:</w:t>
      </w:r>
    </w:p>
    <w:p w14:paraId="15501BE9" w14:textId="77777777" w:rsidR="00FA550A" w:rsidRPr="00FA550A" w:rsidRDefault="00FA550A" w:rsidP="00FA550A">
      <w:pPr>
        <w:bidi/>
        <w:rPr>
          <w:rFonts w:cs="David" w:hint="cs"/>
          <w:rtl/>
        </w:rPr>
      </w:pPr>
    </w:p>
    <w:p w14:paraId="3D4B639B" w14:textId="77777777" w:rsidR="00FA550A" w:rsidRPr="00FA550A" w:rsidRDefault="00FA550A" w:rsidP="00FA550A">
      <w:pPr>
        <w:bidi/>
        <w:rPr>
          <w:rFonts w:cs="David" w:hint="cs"/>
          <w:rtl/>
        </w:rPr>
      </w:pPr>
      <w:r w:rsidRPr="00FA550A">
        <w:rPr>
          <w:rFonts w:cs="David" w:hint="cs"/>
          <w:rtl/>
        </w:rPr>
        <w:tab/>
        <w:t>בוקר טוב, אני מתכבד לפתוח את ישיבת ועדת הכנסת. על סדר יומנו קביעת מסגרת דיון להביע אי-אמון בממשלה. היום אין אי-אמון בממשלה היות שראש הממשלה נמצא בחו"ל.</w:t>
      </w:r>
    </w:p>
    <w:p w14:paraId="1039005C" w14:textId="77777777" w:rsidR="00FA550A" w:rsidRPr="00FA550A" w:rsidRDefault="00FA550A" w:rsidP="00FA550A">
      <w:pPr>
        <w:bidi/>
        <w:rPr>
          <w:rFonts w:cs="David" w:hint="cs"/>
          <w:rtl/>
        </w:rPr>
      </w:pPr>
    </w:p>
    <w:p w14:paraId="75CF9519" w14:textId="77777777" w:rsidR="00FA550A" w:rsidRPr="00FA550A" w:rsidRDefault="00FA550A" w:rsidP="00FA550A">
      <w:pPr>
        <w:bidi/>
        <w:jc w:val="center"/>
        <w:rPr>
          <w:rFonts w:cs="David" w:hint="cs"/>
          <w:b/>
          <w:bCs/>
          <w:u w:val="single"/>
          <w:rtl/>
        </w:rPr>
      </w:pPr>
      <w:r w:rsidRPr="00FA550A">
        <w:rPr>
          <w:rFonts w:cs="David"/>
          <w:rtl/>
        </w:rPr>
        <w:br w:type="page"/>
      </w:r>
      <w:r w:rsidRPr="00FA550A">
        <w:rPr>
          <w:rFonts w:cs="David" w:hint="cs"/>
          <w:b/>
          <w:bCs/>
          <w:u w:val="single"/>
          <w:rtl/>
        </w:rPr>
        <w:t>ב. קביעת ועדות לדיון בהצעות חוק</w:t>
      </w:r>
    </w:p>
    <w:p w14:paraId="3797CB75" w14:textId="77777777" w:rsidR="00FA550A" w:rsidRPr="00FA550A" w:rsidRDefault="00FA550A" w:rsidP="00FA550A">
      <w:pPr>
        <w:bidi/>
        <w:rPr>
          <w:rFonts w:cs="David" w:hint="cs"/>
          <w:rtl/>
        </w:rPr>
      </w:pPr>
    </w:p>
    <w:p w14:paraId="55650638" w14:textId="77777777" w:rsidR="00FA550A" w:rsidRPr="00FA550A" w:rsidRDefault="00FA550A" w:rsidP="00FA550A">
      <w:pPr>
        <w:bidi/>
        <w:rPr>
          <w:rFonts w:cs="David" w:hint="cs"/>
          <w:rtl/>
        </w:rPr>
      </w:pPr>
      <w:r w:rsidRPr="00FA550A">
        <w:rPr>
          <w:rFonts w:cs="David" w:hint="cs"/>
          <w:u w:val="single"/>
          <w:rtl/>
        </w:rPr>
        <w:t>היו"ר דוד טל:</w:t>
      </w:r>
    </w:p>
    <w:p w14:paraId="1FAC6D75" w14:textId="77777777" w:rsidR="00FA550A" w:rsidRPr="00FA550A" w:rsidRDefault="00FA550A" w:rsidP="00FA550A">
      <w:pPr>
        <w:bidi/>
        <w:rPr>
          <w:rFonts w:cs="David" w:hint="cs"/>
          <w:rtl/>
        </w:rPr>
      </w:pPr>
    </w:p>
    <w:p w14:paraId="34EFF68C" w14:textId="77777777" w:rsidR="00FA550A" w:rsidRPr="00FA550A" w:rsidRDefault="00FA550A" w:rsidP="00FA550A">
      <w:pPr>
        <w:bidi/>
        <w:rPr>
          <w:rFonts w:cs="David" w:hint="cs"/>
          <w:rtl/>
        </w:rPr>
      </w:pPr>
      <w:r w:rsidRPr="00FA550A">
        <w:rPr>
          <w:rFonts w:cs="David" w:hint="cs"/>
          <w:rtl/>
        </w:rPr>
        <w:tab/>
        <w:t xml:space="preserve">נעבור לקביעת ועדות דיון בהצעות חוק. הצעת חוק השוואת זכויות פנסיה לאלמן ואלמנה של חבר הכנסת יצחק זיו וקבוצת חברי הכנסת, ושל חברת הכנסת שלי </w:t>
      </w:r>
      <w:proofErr w:type="spellStart"/>
      <w:r w:rsidRPr="00FA550A">
        <w:rPr>
          <w:rFonts w:cs="David" w:hint="cs"/>
          <w:rtl/>
        </w:rPr>
        <w:t>יחימוביץ</w:t>
      </w:r>
      <w:proofErr w:type="spellEnd"/>
      <w:r w:rsidRPr="00FA550A">
        <w:rPr>
          <w:rFonts w:cs="David" w:hint="cs"/>
          <w:rtl/>
        </w:rPr>
        <w:t xml:space="preserve">. </w:t>
      </w:r>
    </w:p>
    <w:p w14:paraId="74D238EA" w14:textId="77777777" w:rsidR="00FA550A" w:rsidRPr="00FA550A" w:rsidRDefault="00FA550A" w:rsidP="00FA550A">
      <w:pPr>
        <w:bidi/>
        <w:rPr>
          <w:rFonts w:cs="David" w:hint="cs"/>
          <w:rtl/>
        </w:rPr>
      </w:pPr>
    </w:p>
    <w:p w14:paraId="3FDE63F7" w14:textId="77777777" w:rsidR="00FA550A" w:rsidRPr="00FA550A" w:rsidRDefault="00FA550A" w:rsidP="00FA550A">
      <w:pPr>
        <w:bidi/>
        <w:ind w:firstLine="567"/>
        <w:rPr>
          <w:rFonts w:cs="David" w:hint="cs"/>
          <w:rtl/>
        </w:rPr>
      </w:pPr>
      <w:r w:rsidRPr="00FA550A">
        <w:rPr>
          <w:rFonts w:cs="David" w:hint="cs"/>
          <w:rtl/>
        </w:rPr>
        <w:t xml:space="preserve">המלצת הלשכה המשפטית היא להעביר את הצעת החוק לוועדת הכספים, בהתאם לתקנון הכנסת. נשמעו הצעות להעביר את הצעת החוק לוועדת העבודה, הרווחה והבריאות. יושב ראש ועדת העבודה מבקש להעביר אליו מהנימוק שהצעת חוק באותו נושא, של חבר הכנסת דוד אזולאי, נדונה כבר בוועדה והוכנה לקריאה ראשונה. יושב ראש ועדת הכספים מבקש להעביר אליו. </w:t>
      </w:r>
    </w:p>
    <w:p w14:paraId="51ADD76A" w14:textId="77777777" w:rsidR="00FA550A" w:rsidRPr="00FA550A" w:rsidRDefault="00FA550A" w:rsidP="00FA550A">
      <w:pPr>
        <w:bidi/>
        <w:ind w:firstLine="567"/>
        <w:rPr>
          <w:rFonts w:cs="David" w:hint="cs"/>
          <w:rtl/>
        </w:rPr>
      </w:pPr>
    </w:p>
    <w:p w14:paraId="152DF1CD" w14:textId="77777777" w:rsidR="00FA550A" w:rsidRPr="00FA550A" w:rsidRDefault="00FA550A" w:rsidP="00FA550A">
      <w:pPr>
        <w:bidi/>
        <w:ind w:firstLine="567"/>
        <w:rPr>
          <w:rFonts w:cs="David" w:hint="cs"/>
          <w:rtl/>
        </w:rPr>
      </w:pPr>
      <w:r w:rsidRPr="00FA550A">
        <w:rPr>
          <w:rFonts w:cs="David" w:hint="cs"/>
          <w:rtl/>
        </w:rPr>
        <w:t xml:space="preserve">חברי הכנסת יצחק זיו ושלי </w:t>
      </w:r>
      <w:proofErr w:type="spellStart"/>
      <w:r w:rsidRPr="00FA550A">
        <w:rPr>
          <w:rFonts w:cs="David" w:hint="cs"/>
          <w:rtl/>
        </w:rPr>
        <w:t>יחימוביץ</w:t>
      </w:r>
      <w:proofErr w:type="spellEnd"/>
      <w:r w:rsidRPr="00FA550A">
        <w:rPr>
          <w:rFonts w:cs="David" w:hint="cs"/>
          <w:rtl/>
        </w:rPr>
        <w:t>, לאן אתם מבקשים להעביר את ההצעה?</w:t>
      </w:r>
    </w:p>
    <w:p w14:paraId="1EA1F55B" w14:textId="77777777" w:rsidR="00FA550A" w:rsidRPr="00FA550A" w:rsidRDefault="00FA550A" w:rsidP="00FA550A">
      <w:pPr>
        <w:bidi/>
        <w:rPr>
          <w:rFonts w:cs="David" w:hint="cs"/>
          <w:rtl/>
        </w:rPr>
      </w:pPr>
    </w:p>
    <w:p w14:paraId="464E5A28" w14:textId="77777777" w:rsidR="00FA550A" w:rsidRPr="00FA550A" w:rsidRDefault="00FA550A" w:rsidP="00FA550A">
      <w:pPr>
        <w:pStyle w:val="Heading5"/>
        <w:jc w:val="left"/>
        <w:rPr>
          <w:rFonts w:hint="cs"/>
          <w:sz w:val="24"/>
          <w:rtl/>
        </w:rPr>
      </w:pPr>
      <w:r w:rsidRPr="00FA550A">
        <w:rPr>
          <w:rFonts w:hint="cs"/>
          <w:sz w:val="24"/>
          <w:u w:val="single"/>
          <w:rtl/>
        </w:rPr>
        <w:t xml:space="preserve">שלי </w:t>
      </w:r>
      <w:proofErr w:type="spellStart"/>
      <w:r w:rsidRPr="00FA550A">
        <w:rPr>
          <w:rFonts w:hint="cs"/>
          <w:sz w:val="24"/>
          <w:u w:val="single"/>
          <w:rtl/>
        </w:rPr>
        <w:t>יחימוביץ</w:t>
      </w:r>
      <w:proofErr w:type="spellEnd"/>
      <w:r w:rsidRPr="00FA550A">
        <w:rPr>
          <w:rFonts w:hint="cs"/>
          <w:sz w:val="24"/>
          <w:u w:val="single"/>
          <w:rtl/>
        </w:rPr>
        <w:t>:</w:t>
      </w:r>
    </w:p>
    <w:p w14:paraId="46E58FEA" w14:textId="77777777" w:rsidR="00FA550A" w:rsidRPr="00FA550A" w:rsidRDefault="00FA550A" w:rsidP="00FA550A">
      <w:pPr>
        <w:pStyle w:val="Heading5"/>
        <w:jc w:val="left"/>
        <w:rPr>
          <w:rFonts w:hint="cs"/>
          <w:sz w:val="24"/>
          <w:rtl/>
        </w:rPr>
      </w:pPr>
    </w:p>
    <w:p w14:paraId="6FCEE69C" w14:textId="77777777" w:rsidR="00FA550A" w:rsidRPr="00FA550A" w:rsidRDefault="00FA550A" w:rsidP="00FA550A">
      <w:pPr>
        <w:bidi/>
        <w:rPr>
          <w:rFonts w:cs="David" w:hint="cs"/>
          <w:rtl/>
        </w:rPr>
      </w:pPr>
      <w:r w:rsidRPr="00FA550A">
        <w:rPr>
          <w:rFonts w:cs="David" w:hint="cs"/>
          <w:rtl/>
        </w:rPr>
        <w:tab/>
        <w:t>אנחנו מבקשים לוועדת העבודה והרווחה. היא הבית ההולם לדון בהצעת חוק מסוג כזה.</w:t>
      </w:r>
    </w:p>
    <w:p w14:paraId="6F71F05F" w14:textId="77777777" w:rsidR="00FA550A" w:rsidRPr="00FA550A" w:rsidRDefault="00FA550A" w:rsidP="00FA550A">
      <w:pPr>
        <w:bidi/>
        <w:rPr>
          <w:rFonts w:cs="David" w:hint="cs"/>
          <w:rtl/>
        </w:rPr>
      </w:pPr>
    </w:p>
    <w:p w14:paraId="011F568A" w14:textId="77777777" w:rsidR="00FA550A" w:rsidRPr="00FA550A" w:rsidRDefault="00FA550A" w:rsidP="00FA550A">
      <w:pPr>
        <w:bidi/>
        <w:rPr>
          <w:rFonts w:cs="David" w:hint="cs"/>
          <w:rtl/>
        </w:rPr>
      </w:pPr>
      <w:r w:rsidRPr="00FA550A">
        <w:rPr>
          <w:rFonts w:cs="David" w:hint="cs"/>
          <w:u w:val="single"/>
          <w:rtl/>
        </w:rPr>
        <w:t>היו"ר דוד טל:</w:t>
      </w:r>
    </w:p>
    <w:p w14:paraId="2A47A082" w14:textId="77777777" w:rsidR="00FA550A" w:rsidRPr="00FA550A" w:rsidRDefault="00FA550A" w:rsidP="00FA550A">
      <w:pPr>
        <w:bidi/>
        <w:rPr>
          <w:rFonts w:cs="David" w:hint="cs"/>
          <w:rtl/>
        </w:rPr>
      </w:pPr>
    </w:p>
    <w:p w14:paraId="18E573CC" w14:textId="77777777" w:rsidR="00FA550A" w:rsidRPr="00FA550A" w:rsidRDefault="00FA550A" w:rsidP="00FA550A">
      <w:pPr>
        <w:bidi/>
        <w:rPr>
          <w:rFonts w:cs="David" w:hint="cs"/>
          <w:rtl/>
        </w:rPr>
      </w:pPr>
      <w:r w:rsidRPr="00FA550A">
        <w:rPr>
          <w:rFonts w:cs="David" w:hint="cs"/>
          <w:rtl/>
        </w:rPr>
        <w:tab/>
        <w:t>מי בעד ועדת העבודה? מי נגד? מי נמנע?</w:t>
      </w:r>
    </w:p>
    <w:p w14:paraId="35980C8C" w14:textId="77777777" w:rsidR="00FA550A" w:rsidRPr="00FA550A" w:rsidRDefault="00FA550A" w:rsidP="00FA550A">
      <w:pPr>
        <w:bidi/>
        <w:rPr>
          <w:rFonts w:cs="David" w:hint="cs"/>
          <w:rtl/>
        </w:rPr>
      </w:pPr>
    </w:p>
    <w:p w14:paraId="2526383B" w14:textId="77777777" w:rsidR="00FA550A" w:rsidRPr="00FA550A" w:rsidRDefault="00FA550A" w:rsidP="00FA550A">
      <w:pPr>
        <w:bidi/>
        <w:jc w:val="center"/>
        <w:rPr>
          <w:rFonts w:cs="David" w:hint="cs"/>
          <w:b/>
          <w:bCs/>
          <w:rtl/>
        </w:rPr>
      </w:pPr>
      <w:r w:rsidRPr="00FA550A">
        <w:rPr>
          <w:rFonts w:cs="David" w:hint="cs"/>
          <w:b/>
          <w:bCs/>
          <w:rtl/>
        </w:rPr>
        <w:t>הצבעה</w:t>
      </w:r>
    </w:p>
    <w:p w14:paraId="4647F7AA" w14:textId="77777777" w:rsidR="00FA550A" w:rsidRPr="00FA550A" w:rsidRDefault="00FA550A" w:rsidP="00FA550A">
      <w:pPr>
        <w:bidi/>
        <w:jc w:val="center"/>
        <w:rPr>
          <w:rFonts w:cs="David" w:hint="cs"/>
          <w:b/>
          <w:bCs/>
          <w:rtl/>
        </w:rPr>
      </w:pPr>
    </w:p>
    <w:p w14:paraId="51F5127E" w14:textId="77777777" w:rsidR="00FA550A" w:rsidRPr="00FA550A" w:rsidRDefault="00FA550A" w:rsidP="00FA550A">
      <w:pPr>
        <w:bidi/>
        <w:jc w:val="center"/>
        <w:rPr>
          <w:rFonts w:cs="David" w:hint="cs"/>
          <w:b/>
          <w:bCs/>
          <w:rtl/>
        </w:rPr>
      </w:pPr>
      <w:r w:rsidRPr="00FA550A">
        <w:rPr>
          <w:rFonts w:cs="David" w:hint="cs"/>
          <w:b/>
          <w:bCs/>
          <w:rtl/>
        </w:rPr>
        <w:t xml:space="preserve">בעד </w:t>
      </w:r>
      <w:r w:rsidRPr="00FA550A">
        <w:rPr>
          <w:rFonts w:cs="David"/>
          <w:b/>
          <w:bCs/>
          <w:rtl/>
        </w:rPr>
        <w:t>–</w:t>
      </w:r>
      <w:r w:rsidRPr="00FA550A">
        <w:rPr>
          <w:rFonts w:cs="David" w:hint="cs"/>
          <w:b/>
          <w:bCs/>
          <w:rtl/>
        </w:rPr>
        <w:t xml:space="preserve"> רוב</w:t>
      </w:r>
    </w:p>
    <w:p w14:paraId="41D34E87"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אין</w:t>
      </w:r>
    </w:p>
    <w:p w14:paraId="62787A51" w14:textId="77777777" w:rsidR="00FA550A" w:rsidRPr="00FA550A" w:rsidRDefault="00FA550A" w:rsidP="00FA550A">
      <w:pPr>
        <w:bidi/>
        <w:jc w:val="center"/>
        <w:rPr>
          <w:rFonts w:cs="David" w:hint="cs"/>
          <w:b/>
          <w:bCs/>
          <w:rtl/>
        </w:rPr>
      </w:pPr>
      <w:r w:rsidRPr="00FA550A">
        <w:rPr>
          <w:rFonts w:cs="David" w:hint="cs"/>
          <w:b/>
          <w:bCs/>
          <w:rtl/>
        </w:rPr>
        <w:t xml:space="preserve">נמנעים </w:t>
      </w:r>
      <w:r w:rsidRPr="00FA550A">
        <w:rPr>
          <w:rFonts w:cs="David"/>
          <w:b/>
          <w:bCs/>
          <w:rtl/>
        </w:rPr>
        <w:t>–</w:t>
      </w:r>
      <w:r w:rsidRPr="00FA550A">
        <w:rPr>
          <w:rFonts w:cs="David" w:hint="cs"/>
          <w:b/>
          <w:bCs/>
          <w:rtl/>
        </w:rPr>
        <w:t xml:space="preserve"> אין</w:t>
      </w:r>
    </w:p>
    <w:p w14:paraId="42F95722" w14:textId="77777777" w:rsidR="00FA550A" w:rsidRPr="00FA550A" w:rsidRDefault="00FA550A" w:rsidP="00FA550A">
      <w:pPr>
        <w:bidi/>
        <w:jc w:val="center"/>
        <w:rPr>
          <w:rFonts w:cs="David" w:hint="cs"/>
          <w:b/>
          <w:bCs/>
          <w:rtl/>
        </w:rPr>
      </w:pPr>
      <w:r w:rsidRPr="00FA550A">
        <w:rPr>
          <w:rFonts w:cs="David" w:hint="cs"/>
          <w:b/>
          <w:bCs/>
          <w:rtl/>
        </w:rPr>
        <w:t>הצעת החוק תועבר לוועדת העבודה, הרווחה והבריאות.</w:t>
      </w:r>
    </w:p>
    <w:p w14:paraId="729087CB" w14:textId="77777777" w:rsidR="00FA550A" w:rsidRPr="00FA550A" w:rsidRDefault="00FA550A" w:rsidP="00FA550A">
      <w:pPr>
        <w:bidi/>
        <w:rPr>
          <w:rFonts w:cs="David" w:hint="cs"/>
          <w:u w:val="single"/>
          <w:rtl/>
        </w:rPr>
      </w:pPr>
    </w:p>
    <w:p w14:paraId="2DB66BC9" w14:textId="77777777" w:rsidR="00FA550A" w:rsidRPr="00FA550A" w:rsidRDefault="00FA550A" w:rsidP="00FA550A">
      <w:pPr>
        <w:bidi/>
        <w:rPr>
          <w:rFonts w:cs="David" w:hint="cs"/>
          <w:rtl/>
        </w:rPr>
      </w:pPr>
      <w:r w:rsidRPr="00FA550A">
        <w:rPr>
          <w:rFonts w:cs="David" w:hint="cs"/>
          <w:u w:val="single"/>
          <w:rtl/>
        </w:rPr>
        <w:t>היו"ר דוד טל:</w:t>
      </w:r>
    </w:p>
    <w:p w14:paraId="4A51CD5E" w14:textId="77777777" w:rsidR="00FA550A" w:rsidRPr="00FA550A" w:rsidRDefault="00FA550A" w:rsidP="00FA550A">
      <w:pPr>
        <w:bidi/>
        <w:rPr>
          <w:rFonts w:cs="David" w:hint="cs"/>
          <w:rtl/>
        </w:rPr>
      </w:pPr>
    </w:p>
    <w:p w14:paraId="3F4076B3" w14:textId="77777777" w:rsidR="00FA550A" w:rsidRPr="00FA550A" w:rsidRDefault="00FA550A" w:rsidP="00FA550A">
      <w:pPr>
        <w:bidi/>
        <w:ind w:firstLine="567"/>
        <w:rPr>
          <w:rFonts w:cs="David" w:hint="cs"/>
          <w:rtl/>
        </w:rPr>
      </w:pPr>
      <w:r w:rsidRPr="00FA550A">
        <w:rPr>
          <w:rFonts w:cs="David" w:hint="cs"/>
          <w:rtl/>
        </w:rPr>
        <w:t xml:space="preserve">תודה, אשר על כן הצעות חוק השוואת זכויות פנסיה לאלמן ואלמנה יעברו לוועדת העבודה. </w:t>
      </w:r>
    </w:p>
    <w:p w14:paraId="27168BEB" w14:textId="77777777" w:rsidR="00FA550A" w:rsidRPr="00FA550A" w:rsidRDefault="00FA550A" w:rsidP="00FA550A">
      <w:pPr>
        <w:bidi/>
        <w:rPr>
          <w:rFonts w:cs="David" w:hint="cs"/>
          <w:rtl/>
        </w:rPr>
      </w:pPr>
    </w:p>
    <w:p w14:paraId="27027683" w14:textId="77777777" w:rsidR="00FA550A" w:rsidRPr="00FA550A" w:rsidRDefault="00FA550A" w:rsidP="00FA550A">
      <w:pPr>
        <w:bidi/>
        <w:ind w:firstLine="567"/>
        <w:rPr>
          <w:rFonts w:cs="David" w:hint="cs"/>
          <w:rtl/>
        </w:rPr>
      </w:pPr>
      <w:r w:rsidRPr="00FA550A">
        <w:rPr>
          <w:rFonts w:cs="David" w:hint="cs"/>
          <w:rtl/>
        </w:rPr>
        <w:t>הצעת חוק שלילת אזרחות ותושבות קבע עקב השתתפות בפעילות חבלנית, של חבר הכנסת יולי יואל אדלשטיין. המלצת הלשכה המשפטית היא להעביר את הצעת החוק לוועדת הפנים. נשמעו הצעות להעביר את הצעת החוק לוועדת החוץ והביטחון. מה אדוני רוצה?</w:t>
      </w:r>
    </w:p>
    <w:p w14:paraId="248945A6" w14:textId="77777777" w:rsidR="00FA550A" w:rsidRPr="00FA550A" w:rsidRDefault="00FA550A" w:rsidP="00FA550A">
      <w:pPr>
        <w:bidi/>
        <w:rPr>
          <w:rFonts w:cs="David" w:hint="cs"/>
          <w:rtl/>
        </w:rPr>
      </w:pPr>
    </w:p>
    <w:p w14:paraId="4141C4C6" w14:textId="77777777" w:rsidR="00FA550A" w:rsidRPr="00FA550A" w:rsidRDefault="00FA550A" w:rsidP="00FA550A">
      <w:pPr>
        <w:bidi/>
        <w:rPr>
          <w:rFonts w:cs="David" w:hint="cs"/>
          <w:rtl/>
        </w:rPr>
      </w:pPr>
      <w:r w:rsidRPr="00FA550A">
        <w:rPr>
          <w:rFonts w:cs="David" w:hint="cs"/>
          <w:u w:val="single"/>
          <w:rtl/>
        </w:rPr>
        <w:t>יולי יואל אדלשטיין:</w:t>
      </w:r>
    </w:p>
    <w:p w14:paraId="1326C71C" w14:textId="77777777" w:rsidR="00FA550A" w:rsidRPr="00FA550A" w:rsidRDefault="00FA550A" w:rsidP="00FA550A">
      <w:pPr>
        <w:bidi/>
        <w:rPr>
          <w:rFonts w:cs="David" w:hint="cs"/>
          <w:rtl/>
        </w:rPr>
      </w:pPr>
    </w:p>
    <w:p w14:paraId="51B13538" w14:textId="77777777" w:rsidR="00FA550A" w:rsidRPr="00FA550A" w:rsidRDefault="00FA550A" w:rsidP="00FA550A">
      <w:pPr>
        <w:bidi/>
        <w:ind w:firstLine="567"/>
        <w:rPr>
          <w:rFonts w:cs="David" w:hint="cs"/>
          <w:rtl/>
        </w:rPr>
      </w:pPr>
      <w:r w:rsidRPr="00FA550A">
        <w:rPr>
          <w:rFonts w:cs="David" w:hint="cs"/>
          <w:rtl/>
        </w:rPr>
        <w:t>ברשותך, אדוני היושב ראש, הייתי מבקש ועדת החוץ והביטחון, משני טעמים. מהותית, במידה ויהיה דיון מעמיק אני חושב שגורמים שונים ירצו לחשוף כל מיני הוכחות ונתונים, והם ירגישו הרבה יותר נוח לחשוף אותם במסגרת ועדת החוץ והביטחון. פרוצדוראלית, אנחנו יודעים שוועדת החוץ והביטחון קצת פחות עמוסה בחקיקה מאשר ועדת הפנים. משני הטעמים האלה הייתי מבקש דיון בוועדת החוץ והביטחון.</w:t>
      </w:r>
    </w:p>
    <w:p w14:paraId="16537A17" w14:textId="77777777" w:rsidR="00FA550A" w:rsidRPr="00FA550A" w:rsidRDefault="00FA550A" w:rsidP="00FA550A">
      <w:pPr>
        <w:bidi/>
        <w:ind w:firstLine="567"/>
        <w:rPr>
          <w:rFonts w:cs="David" w:hint="cs"/>
          <w:rtl/>
        </w:rPr>
      </w:pPr>
    </w:p>
    <w:p w14:paraId="1B7F888B" w14:textId="77777777" w:rsidR="00FA550A" w:rsidRPr="00FA550A" w:rsidRDefault="00FA550A" w:rsidP="00FA550A">
      <w:pPr>
        <w:bidi/>
        <w:rPr>
          <w:rFonts w:cs="David" w:hint="cs"/>
          <w:rtl/>
        </w:rPr>
      </w:pPr>
      <w:r w:rsidRPr="00FA550A">
        <w:rPr>
          <w:rFonts w:cs="David" w:hint="cs"/>
          <w:u w:val="single"/>
          <w:rtl/>
        </w:rPr>
        <w:t>היו"ר דוד טל:</w:t>
      </w:r>
    </w:p>
    <w:p w14:paraId="06A5FB37" w14:textId="77777777" w:rsidR="00FA550A" w:rsidRPr="00FA550A" w:rsidRDefault="00FA550A" w:rsidP="00FA550A">
      <w:pPr>
        <w:bidi/>
        <w:ind w:firstLine="567"/>
        <w:rPr>
          <w:rFonts w:cs="David" w:hint="cs"/>
          <w:rtl/>
        </w:rPr>
      </w:pPr>
    </w:p>
    <w:p w14:paraId="28A321BB" w14:textId="77777777" w:rsidR="00FA550A" w:rsidRPr="00FA550A" w:rsidRDefault="00FA550A" w:rsidP="00FA550A">
      <w:pPr>
        <w:bidi/>
        <w:ind w:firstLine="567"/>
        <w:rPr>
          <w:rFonts w:cs="David" w:hint="cs"/>
          <w:rtl/>
        </w:rPr>
      </w:pPr>
      <w:r w:rsidRPr="00FA550A">
        <w:rPr>
          <w:rFonts w:cs="David" w:hint="cs"/>
          <w:rtl/>
        </w:rPr>
        <w:t xml:space="preserve">תודה, אדוני. חברת הכנסת גלאון, בבקשה. </w:t>
      </w:r>
    </w:p>
    <w:p w14:paraId="1551D7FB" w14:textId="77777777" w:rsidR="00FA550A" w:rsidRPr="00FA550A" w:rsidRDefault="00FA550A" w:rsidP="00FA550A">
      <w:pPr>
        <w:bidi/>
        <w:rPr>
          <w:rFonts w:cs="David" w:hint="cs"/>
          <w:rtl/>
        </w:rPr>
      </w:pPr>
    </w:p>
    <w:p w14:paraId="7FD771E0" w14:textId="77777777" w:rsidR="00FA550A" w:rsidRPr="00FA550A" w:rsidRDefault="00FA550A" w:rsidP="00FA550A">
      <w:pPr>
        <w:bidi/>
        <w:rPr>
          <w:rFonts w:cs="David" w:hint="cs"/>
          <w:rtl/>
        </w:rPr>
      </w:pPr>
      <w:r w:rsidRPr="00FA550A">
        <w:rPr>
          <w:rFonts w:cs="David" w:hint="cs"/>
          <w:u w:val="single"/>
          <w:rtl/>
        </w:rPr>
        <w:t>זהבה גלאון:</w:t>
      </w:r>
    </w:p>
    <w:p w14:paraId="07389956" w14:textId="77777777" w:rsidR="00FA550A" w:rsidRPr="00FA550A" w:rsidRDefault="00FA550A" w:rsidP="00FA550A">
      <w:pPr>
        <w:bidi/>
        <w:rPr>
          <w:rFonts w:cs="David" w:hint="cs"/>
          <w:rtl/>
        </w:rPr>
      </w:pPr>
    </w:p>
    <w:p w14:paraId="215F2E91" w14:textId="77777777" w:rsidR="00FA550A" w:rsidRPr="00FA550A" w:rsidRDefault="00FA550A" w:rsidP="00FA550A">
      <w:pPr>
        <w:bidi/>
        <w:rPr>
          <w:rFonts w:cs="David" w:hint="cs"/>
          <w:rtl/>
        </w:rPr>
      </w:pPr>
      <w:r w:rsidRPr="00FA550A">
        <w:rPr>
          <w:rFonts w:cs="David" w:hint="cs"/>
          <w:rtl/>
        </w:rPr>
        <w:tab/>
        <w:t xml:space="preserve">אל"ף, אני לא אוהבת את ההצעה. אחרי שאמרתי את זה, כל מה שקשור בשלילת אזרחות זה בסמכותו הבלעדית של שר הפנים ולכן זה צריך להיות נידון בוועדת הפנים. </w:t>
      </w:r>
    </w:p>
    <w:p w14:paraId="5B8A3E9A" w14:textId="77777777" w:rsidR="00FA550A" w:rsidRDefault="00FA550A" w:rsidP="00FA550A">
      <w:pPr>
        <w:bidi/>
        <w:rPr>
          <w:rFonts w:cs="David" w:hint="cs"/>
          <w:rtl/>
        </w:rPr>
      </w:pPr>
    </w:p>
    <w:p w14:paraId="61907030" w14:textId="77777777" w:rsidR="00FA550A" w:rsidRDefault="00FA550A" w:rsidP="00FA550A">
      <w:pPr>
        <w:bidi/>
        <w:rPr>
          <w:rFonts w:cs="David" w:hint="cs"/>
          <w:rtl/>
        </w:rPr>
      </w:pPr>
    </w:p>
    <w:p w14:paraId="7D2CBDE5" w14:textId="77777777" w:rsidR="00FA550A" w:rsidRDefault="00FA550A" w:rsidP="00FA550A">
      <w:pPr>
        <w:bidi/>
        <w:rPr>
          <w:rFonts w:cs="David" w:hint="cs"/>
          <w:rtl/>
        </w:rPr>
      </w:pPr>
    </w:p>
    <w:p w14:paraId="387DFFF0" w14:textId="77777777" w:rsidR="00FA550A" w:rsidRDefault="00FA550A" w:rsidP="00FA550A">
      <w:pPr>
        <w:bidi/>
        <w:rPr>
          <w:rFonts w:cs="David" w:hint="cs"/>
          <w:rtl/>
        </w:rPr>
      </w:pPr>
    </w:p>
    <w:p w14:paraId="54D07CDE" w14:textId="77777777" w:rsidR="00FA550A" w:rsidRDefault="00FA550A" w:rsidP="00FA550A">
      <w:pPr>
        <w:bidi/>
        <w:rPr>
          <w:rFonts w:cs="David" w:hint="cs"/>
          <w:rtl/>
        </w:rPr>
      </w:pPr>
    </w:p>
    <w:p w14:paraId="5D5332F4" w14:textId="77777777" w:rsidR="00FA550A" w:rsidRPr="00FA550A" w:rsidRDefault="00FA550A" w:rsidP="00FA550A">
      <w:pPr>
        <w:bidi/>
        <w:rPr>
          <w:rFonts w:cs="David" w:hint="cs"/>
          <w:rtl/>
        </w:rPr>
      </w:pPr>
    </w:p>
    <w:p w14:paraId="5BD6A078" w14:textId="77777777" w:rsidR="00FA550A" w:rsidRPr="00FA550A" w:rsidRDefault="00FA550A" w:rsidP="00FA550A">
      <w:pPr>
        <w:bidi/>
        <w:rPr>
          <w:rFonts w:cs="David" w:hint="cs"/>
          <w:rtl/>
        </w:rPr>
      </w:pPr>
      <w:r w:rsidRPr="00FA550A">
        <w:rPr>
          <w:rFonts w:cs="David" w:hint="cs"/>
          <w:u w:val="single"/>
          <w:rtl/>
        </w:rPr>
        <w:t>היו"ר דוד טל:</w:t>
      </w:r>
    </w:p>
    <w:p w14:paraId="53D6EFAA" w14:textId="77777777" w:rsidR="00FA550A" w:rsidRPr="00FA550A" w:rsidRDefault="00FA550A" w:rsidP="00FA550A">
      <w:pPr>
        <w:bidi/>
        <w:rPr>
          <w:rFonts w:cs="David" w:hint="cs"/>
          <w:rtl/>
        </w:rPr>
      </w:pPr>
    </w:p>
    <w:p w14:paraId="77B51EF3" w14:textId="77777777" w:rsidR="00FA550A" w:rsidRPr="00FA550A" w:rsidRDefault="00FA550A" w:rsidP="00FA550A">
      <w:pPr>
        <w:bidi/>
        <w:rPr>
          <w:rFonts w:cs="David" w:hint="cs"/>
          <w:rtl/>
        </w:rPr>
      </w:pPr>
      <w:r w:rsidRPr="00FA550A">
        <w:rPr>
          <w:rFonts w:cs="David" w:hint="cs"/>
          <w:rtl/>
        </w:rPr>
        <w:tab/>
        <w:t>אז ההכרעה תהיה בין ועדת החוץ והביטחון לבין ועדת הפנים. מי בעד ועדת החוץ והביטחון?</w:t>
      </w:r>
    </w:p>
    <w:p w14:paraId="7A715A71" w14:textId="77777777" w:rsidR="00FA550A" w:rsidRPr="00FA550A" w:rsidRDefault="00FA550A" w:rsidP="00FA550A">
      <w:pPr>
        <w:bidi/>
        <w:rPr>
          <w:rFonts w:cs="David" w:hint="cs"/>
          <w:rtl/>
        </w:rPr>
      </w:pPr>
    </w:p>
    <w:p w14:paraId="69A79F27" w14:textId="77777777" w:rsidR="00FA550A" w:rsidRPr="00FA550A" w:rsidRDefault="00FA550A" w:rsidP="00FA550A">
      <w:pPr>
        <w:bidi/>
        <w:jc w:val="center"/>
        <w:rPr>
          <w:rFonts w:cs="David" w:hint="cs"/>
          <w:b/>
          <w:bCs/>
          <w:rtl/>
        </w:rPr>
      </w:pPr>
      <w:r w:rsidRPr="00FA550A">
        <w:rPr>
          <w:rFonts w:cs="David" w:hint="cs"/>
          <w:b/>
          <w:bCs/>
          <w:rtl/>
        </w:rPr>
        <w:t>הצבעה</w:t>
      </w:r>
    </w:p>
    <w:p w14:paraId="5E918FFB" w14:textId="77777777" w:rsidR="00FA550A" w:rsidRPr="00FA550A" w:rsidRDefault="00FA550A" w:rsidP="00FA550A">
      <w:pPr>
        <w:bidi/>
        <w:jc w:val="center"/>
        <w:rPr>
          <w:rFonts w:cs="David" w:hint="cs"/>
          <w:b/>
          <w:bCs/>
          <w:rtl/>
        </w:rPr>
      </w:pPr>
      <w:r w:rsidRPr="00FA550A">
        <w:rPr>
          <w:rFonts w:cs="David" w:hint="cs"/>
          <w:b/>
          <w:bCs/>
          <w:rtl/>
        </w:rPr>
        <w:t>בעד דיון בוועדת החוץ והביטחון - רוב</w:t>
      </w:r>
    </w:p>
    <w:p w14:paraId="114D70D8"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מיעוט</w:t>
      </w:r>
    </w:p>
    <w:p w14:paraId="62EECE15" w14:textId="77777777" w:rsidR="00FA550A" w:rsidRPr="00FA550A" w:rsidRDefault="00FA550A" w:rsidP="00FA550A">
      <w:pPr>
        <w:bidi/>
        <w:jc w:val="center"/>
        <w:rPr>
          <w:rFonts w:cs="David" w:hint="cs"/>
          <w:b/>
          <w:bCs/>
          <w:rtl/>
        </w:rPr>
      </w:pPr>
      <w:r w:rsidRPr="00FA550A">
        <w:rPr>
          <w:rFonts w:cs="David" w:hint="cs"/>
          <w:b/>
          <w:bCs/>
          <w:rtl/>
        </w:rPr>
        <w:t>נמנעים - אין</w:t>
      </w:r>
    </w:p>
    <w:p w14:paraId="7E64DDA2" w14:textId="77777777" w:rsidR="00FA550A" w:rsidRPr="00FA550A" w:rsidRDefault="00FA550A" w:rsidP="00FA550A">
      <w:pPr>
        <w:bidi/>
        <w:jc w:val="center"/>
        <w:rPr>
          <w:rFonts w:cs="David" w:hint="cs"/>
          <w:b/>
          <w:bCs/>
          <w:rtl/>
        </w:rPr>
      </w:pPr>
      <w:r w:rsidRPr="00FA550A">
        <w:rPr>
          <w:rFonts w:cs="David" w:hint="cs"/>
          <w:b/>
          <w:bCs/>
          <w:rtl/>
        </w:rPr>
        <w:t>הצעת החוק תועבר לדיון בוועדת החוץ והביטחון.</w:t>
      </w:r>
    </w:p>
    <w:p w14:paraId="7E97802A" w14:textId="77777777" w:rsidR="00FA550A" w:rsidRPr="00FA550A" w:rsidRDefault="00FA550A" w:rsidP="00FA550A">
      <w:pPr>
        <w:bidi/>
        <w:rPr>
          <w:rFonts w:cs="David" w:hint="cs"/>
          <w:rtl/>
        </w:rPr>
      </w:pPr>
    </w:p>
    <w:p w14:paraId="151CD641" w14:textId="77777777" w:rsidR="00FA550A" w:rsidRPr="00FA550A" w:rsidRDefault="00FA550A" w:rsidP="00FA550A">
      <w:pPr>
        <w:bidi/>
        <w:rPr>
          <w:rFonts w:cs="David" w:hint="cs"/>
          <w:rtl/>
        </w:rPr>
      </w:pPr>
    </w:p>
    <w:p w14:paraId="0E542CFF" w14:textId="77777777" w:rsidR="00FA550A" w:rsidRPr="00FA550A" w:rsidRDefault="00FA550A" w:rsidP="00FA550A">
      <w:pPr>
        <w:bidi/>
        <w:rPr>
          <w:rFonts w:cs="David" w:hint="cs"/>
          <w:rtl/>
        </w:rPr>
      </w:pPr>
      <w:r w:rsidRPr="00FA550A">
        <w:rPr>
          <w:rFonts w:cs="David" w:hint="cs"/>
          <w:u w:val="single"/>
          <w:rtl/>
        </w:rPr>
        <w:t>היו"ר דוד טל:</w:t>
      </w:r>
    </w:p>
    <w:p w14:paraId="4E4EDAA6" w14:textId="77777777" w:rsidR="00FA550A" w:rsidRPr="00FA550A" w:rsidRDefault="00FA550A" w:rsidP="00FA550A">
      <w:pPr>
        <w:bidi/>
        <w:rPr>
          <w:rFonts w:cs="David" w:hint="cs"/>
          <w:rtl/>
        </w:rPr>
      </w:pPr>
    </w:p>
    <w:p w14:paraId="4226EBFE" w14:textId="77777777" w:rsidR="00FA550A" w:rsidRPr="00FA550A" w:rsidRDefault="00FA550A" w:rsidP="00FA550A">
      <w:pPr>
        <w:bidi/>
        <w:rPr>
          <w:rFonts w:cs="David" w:hint="cs"/>
          <w:rtl/>
        </w:rPr>
      </w:pPr>
      <w:r w:rsidRPr="00FA550A">
        <w:rPr>
          <w:rFonts w:cs="David" w:hint="cs"/>
          <w:rtl/>
        </w:rPr>
        <w:tab/>
        <w:t>תודה. מי בעד ועדת הפנים?</w:t>
      </w:r>
    </w:p>
    <w:p w14:paraId="6A38595F" w14:textId="77777777" w:rsidR="00FA550A" w:rsidRPr="00FA550A" w:rsidRDefault="00FA550A" w:rsidP="00FA550A">
      <w:pPr>
        <w:bidi/>
        <w:rPr>
          <w:rFonts w:cs="David" w:hint="cs"/>
          <w:rtl/>
        </w:rPr>
      </w:pPr>
    </w:p>
    <w:p w14:paraId="0EC97326" w14:textId="77777777" w:rsidR="00FA550A" w:rsidRPr="00FA550A" w:rsidRDefault="00FA550A" w:rsidP="00FA550A">
      <w:pPr>
        <w:bidi/>
        <w:jc w:val="center"/>
        <w:rPr>
          <w:rFonts w:cs="David" w:hint="cs"/>
          <w:b/>
          <w:bCs/>
          <w:rtl/>
        </w:rPr>
      </w:pPr>
      <w:r w:rsidRPr="00FA550A">
        <w:rPr>
          <w:rFonts w:cs="David" w:hint="cs"/>
          <w:b/>
          <w:bCs/>
          <w:rtl/>
        </w:rPr>
        <w:t>הצבעה</w:t>
      </w:r>
    </w:p>
    <w:p w14:paraId="61531FEA" w14:textId="77777777" w:rsidR="00FA550A" w:rsidRPr="00FA550A" w:rsidRDefault="00FA550A" w:rsidP="00FA550A">
      <w:pPr>
        <w:bidi/>
        <w:jc w:val="center"/>
        <w:rPr>
          <w:rFonts w:cs="David" w:hint="cs"/>
          <w:b/>
          <w:bCs/>
          <w:rtl/>
        </w:rPr>
      </w:pPr>
    </w:p>
    <w:p w14:paraId="4CFC4D2B" w14:textId="77777777" w:rsidR="00FA550A" w:rsidRPr="00FA550A" w:rsidRDefault="00FA550A" w:rsidP="00FA550A">
      <w:pPr>
        <w:bidi/>
        <w:jc w:val="center"/>
        <w:rPr>
          <w:rFonts w:cs="David" w:hint="cs"/>
          <w:b/>
          <w:bCs/>
          <w:rtl/>
        </w:rPr>
      </w:pPr>
      <w:r w:rsidRPr="00FA550A">
        <w:rPr>
          <w:rFonts w:cs="David" w:hint="cs"/>
          <w:b/>
          <w:bCs/>
          <w:rtl/>
        </w:rPr>
        <w:t xml:space="preserve">בעד דיון בוועדת הפנים והגנת הסביבה </w:t>
      </w:r>
      <w:r w:rsidRPr="00FA550A">
        <w:rPr>
          <w:rFonts w:cs="David"/>
          <w:b/>
          <w:bCs/>
          <w:rtl/>
        </w:rPr>
        <w:t>–</w:t>
      </w:r>
      <w:r w:rsidRPr="00FA550A">
        <w:rPr>
          <w:rFonts w:cs="David" w:hint="cs"/>
          <w:b/>
          <w:bCs/>
          <w:rtl/>
        </w:rPr>
        <w:t xml:space="preserve"> 4</w:t>
      </w:r>
    </w:p>
    <w:p w14:paraId="06293973"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רוב</w:t>
      </w:r>
    </w:p>
    <w:p w14:paraId="768DA78C" w14:textId="77777777" w:rsidR="00FA550A" w:rsidRPr="00FA550A" w:rsidRDefault="00FA550A" w:rsidP="00FA550A">
      <w:pPr>
        <w:bidi/>
        <w:jc w:val="center"/>
        <w:rPr>
          <w:rFonts w:cs="David" w:hint="cs"/>
          <w:b/>
          <w:bCs/>
          <w:rtl/>
        </w:rPr>
      </w:pPr>
      <w:r w:rsidRPr="00FA550A">
        <w:rPr>
          <w:rFonts w:cs="David" w:hint="cs"/>
          <w:b/>
          <w:bCs/>
          <w:rtl/>
        </w:rPr>
        <w:t xml:space="preserve">נמנעים </w:t>
      </w:r>
      <w:r w:rsidRPr="00FA550A">
        <w:rPr>
          <w:rFonts w:cs="David"/>
          <w:b/>
          <w:bCs/>
          <w:rtl/>
        </w:rPr>
        <w:t>–</w:t>
      </w:r>
      <w:r w:rsidRPr="00FA550A">
        <w:rPr>
          <w:rFonts w:cs="David" w:hint="cs"/>
          <w:b/>
          <w:bCs/>
          <w:rtl/>
        </w:rPr>
        <w:t xml:space="preserve"> אין</w:t>
      </w:r>
    </w:p>
    <w:p w14:paraId="33619D99" w14:textId="77777777" w:rsidR="00FA550A" w:rsidRPr="00FA550A" w:rsidRDefault="00FA550A" w:rsidP="00FA550A">
      <w:pPr>
        <w:bidi/>
        <w:jc w:val="center"/>
        <w:rPr>
          <w:rFonts w:cs="David" w:hint="cs"/>
          <w:b/>
          <w:bCs/>
          <w:rtl/>
        </w:rPr>
      </w:pPr>
      <w:r w:rsidRPr="00FA550A">
        <w:rPr>
          <w:rFonts w:cs="David" w:hint="cs"/>
          <w:b/>
          <w:bCs/>
          <w:rtl/>
        </w:rPr>
        <w:t>הצעת החוק לא תידון בוועדת הפנים.</w:t>
      </w:r>
    </w:p>
    <w:p w14:paraId="42E7B440" w14:textId="77777777" w:rsidR="00FA550A" w:rsidRPr="00FA550A" w:rsidRDefault="00FA550A" w:rsidP="00FA550A">
      <w:pPr>
        <w:bidi/>
        <w:rPr>
          <w:rFonts w:cs="David" w:hint="cs"/>
          <w:rtl/>
        </w:rPr>
      </w:pPr>
    </w:p>
    <w:p w14:paraId="4DFAC188" w14:textId="77777777" w:rsidR="00FA550A" w:rsidRPr="00FA550A" w:rsidRDefault="00FA550A" w:rsidP="00FA550A">
      <w:pPr>
        <w:bidi/>
        <w:rPr>
          <w:rFonts w:cs="David" w:hint="cs"/>
          <w:rtl/>
        </w:rPr>
      </w:pPr>
    </w:p>
    <w:p w14:paraId="27DF66C8" w14:textId="77777777" w:rsidR="00FA550A" w:rsidRPr="00FA550A" w:rsidRDefault="00FA550A" w:rsidP="00FA550A">
      <w:pPr>
        <w:bidi/>
        <w:rPr>
          <w:rFonts w:cs="David" w:hint="cs"/>
          <w:rtl/>
        </w:rPr>
      </w:pPr>
      <w:r w:rsidRPr="00FA550A">
        <w:rPr>
          <w:rFonts w:cs="David" w:hint="cs"/>
          <w:u w:val="single"/>
          <w:rtl/>
        </w:rPr>
        <w:t>היו"ר דוד טל:</w:t>
      </w:r>
    </w:p>
    <w:p w14:paraId="4076E178" w14:textId="77777777" w:rsidR="00FA550A" w:rsidRPr="00FA550A" w:rsidRDefault="00FA550A" w:rsidP="00FA550A">
      <w:pPr>
        <w:bidi/>
        <w:rPr>
          <w:rFonts w:cs="David" w:hint="cs"/>
          <w:rtl/>
        </w:rPr>
      </w:pPr>
    </w:p>
    <w:p w14:paraId="2BB49821" w14:textId="77777777" w:rsidR="00FA550A" w:rsidRPr="00FA550A" w:rsidRDefault="00FA550A" w:rsidP="00FA550A">
      <w:pPr>
        <w:bidi/>
        <w:rPr>
          <w:rFonts w:cs="David" w:hint="cs"/>
          <w:rtl/>
        </w:rPr>
      </w:pPr>
      <w:r w:rsidRPr="00FA550A">
        <w:rPr>
          <w:rFonts w:cs="David" w:hint="cs"/>
          <w:rtl/>
        </w:rPr>
        <w:tab/>
        <w:t xml:space="preserve">תודה, הנושא יועבר לוועדת החוץ והביטחון. </w:t>
      </w:r>
    </w:p>
    <w:p w14:paraId="4A3CF42B" w14:textId="77777777" w:rsidR="00FA550A" w:rsidRPr="00FA550A" w:rsidRDefault="00FA550A" w:rsidP="00FA550A">
      <w:pPr>
        <w:bidi/>
        <w:rPr>
          <w:rFonts w:cs="David" w:hint="cs"/>
          <w:rtl/>
        </w:rPr>
      </w:pPr>
    </w:p>
    <w:p w14:paraId="1F6FE8B8" w14:textId="77777777" w:rsidR="00FA550A" w:rsidRPr="00FA550A" w:rsidRDefault="00FA550A" w:rsidP="00FA550A">
      <w:pPr>
        <w:bidi/>
        <w:rPr>
          <w:rFonts w:cs="David" w:hint="cs"/>
          <w:rtl/>
        </w:rPr>
      </w:pPr>
      <w:r w:rsidRPr="00FA550A">
        <w:rPr>
          <w:rFonts w:cs="David" w:hint="cs"/>
          <w:u w:val="single"/>
          <w:rtl/>
        </w:rPr>
        <w:t>זהבה גלאון:</w:t>
      </w:r>
    </w:p>
    <w:p w14:paraId="233F9F2E" w14:textId="77777777" w:rsidR="00FA550A" w:rsidRPr="00FA550A" w:rsidRDefault="00FA550A" w:rsidP="00FA550A">
      <w:pPr>
        <w:bidi/>
        <w:rPr>
          <w:rFonts w:cs="David" w:hint="cs"/>
          <w:rtl/>
        </w:rPr>
      </w:pPr>
    </w:p>
    <w:p w14:paraId="5ACA745C" w14:textId="77777777" w:rsidR="00FA550A" w:rsidRPr="00FA550A" w:rsidRDefault="00FA550A" w:rsidP="00FA550A">
      <w:pPr>
        <w:bidi/>
        <w:rPr>
          <w:rFonts w:cs="David" w:hint="cs"/>
          <w:rtl/>
        </w:rPr>
      </w:pPr>
      <w:r w:rsidRPr="00FA550A">
        <w:rPr>
          <w:rFonts w:cs="David" w:hint="cs"/>
          <w:rtl/>
        </w:rPr>
        <w:tab/>
        <w:t>אדוני, אני מבקשת התייעצות עם היועצת המשפטית של הכנסת. זו זילות של החקיקה של הכנסת.</w:t>
      </w:r>
    </w:p>
    <w:p w14:paraId="23DEE6A8" w14:textId="77777777" w:rsidR="00FA550A" w:rsidRPr="00FA550A" w:rsidRDefault="00FA550A" w:rsidP="00FA550A">
      <w:pPr>
        <w:bidi/>
        <w:rPr>
          <w:rFonts w:cs="David" w:hint="cs"/>
          <w:rtl/>
        </w:rPr>
      </w:pPr>
    </w:p>
    <w:p w14:paraId="394390D3" w14:textId="77777777" w:rsidR="00FA550A" w:rsidRPr="00FA550A" w:rsidRDefault="00FA550A" w:rsidP="00FA550A">
      <w:pPr>
        <w:bidi/>
        <w:rPr>
          <w:rFonts w:cs="David" w:hint="cs"/>
          <w:u w:val="single"/>
          <w:rtl/>
        </w:rPr>
      </w:pPr>
      <w:r w:rsidRPr="00FA550A">
        <w:rPr>
          <w:rFonts w:cs="David" w:hint="cs"/>
          <w:u w:val="single"/>
          <w:rtl/>
        </w:rPr>
        <w:t>גדעון סער:</w:t>
      </w:r>
    </w:p>
    <w:p w14:paraId="7017C7AA" w14:textId="77777777" w:rsidR="00FA550A" w:rsidRPr="00FA550A" w:rsidRDefault="00FA550A" w:rsidP="00FA550A">
      <w:pPr>
        <w:bidi/>
        <w:rPr>
          <w:rFonts w:cs="David" w:hint="cs"/>
          <w:u w:val="single"/>
          <w:rtl/>
        </w:rPr>
      </w:pPr>
    </w:p>
    <w:p w14:paraId="5B53BCDE" w14:textId="77777777" w:rsidR="00FA550A" w:rsidRPr="00FA550A" w:rsidRDefault="00FA550A" w:rsidP="00FA550A">
      <w:pPr>
        <w:bidi/>
        <w:rPr>
          <w:rFonts w:cs="David" w:hint="cs"/>
          <w:rtl/>
        </w:rPr>
      </w:pPr>
      <w:r w:rsidRPr="00FA550A">
        <w:rPr>
          <w:rFonts w:cs="David" w:hint="cs"/>
          <w:rtl/>
        </w:rPr>
        <w:tab/>
        <w:t xml:space="preserve"> סליחה, מה קרה?</w:t>
      </w:r>
    </w:p>
    <w:p w14:paraId="36817115" w14:textId="77777777" w:rsidR="00FA550A" w:rsidRPr="00FA550A" w:rsidRDefault="00FA550A" w:rsidP="00FA550A">
      <w:pPr>
        <w:bidi/>
        <w:rPr>
          <w:rFonts w:cs="David" w:hint="cs"/>
          <w:rtl/>
        </w:rPr>
      </w:pPr>
    </w:p>
    <w:p w14:paraId="1EDC03B4" w14:textId="77777777" w:rsidR="00FA550A" w:rsidRPr="00FA550A" w:rsidRDefault="00FA550A" w:rsidP="00FA550A">
      <w:pPr>
        <w:bidi/>
        <w:rPr>
          <w:rFonts w:cs="David" w:hint="cs"/>
          <w:rtl/>
        </w:rPr>
      </w:pPr>
      <w:r w:rsidRPr="00FA550A">
        <w:rPr>
          <w:rFonts w:cs="David" w:hint="cs"/>
          <w:u w:val="single"/>
          <w:rtl/>
        </w:rPr>
        <w:t>יולי יואל אדלשטיין:</w:t>
      </w:r>
    </w:p>
    <w:p w14:paraId="7986D865" w14:textId="77777777" w:rsidR="00FA550A" w:rsidRPr="00FA550A" w:rsidRDefault="00FA550A" w:rsidP="00FA550A">
      <w:pPr>
        <w:bidi/>
        <w:rPr>
          <w:rFonts w:cs="David" w:hint="cs"/>
          <w:rtl/>
        </w:rPr>
      </w:pPr>
    </w:p>
    <w:p w14:paraId="452889E3" w14:textId="77777777" w:rsidR="00FA550A" w:rsidRPr="00FA550A" w:rsidRDefault="00FA550A" w:rsidP="00FA550A">
      <w:pPr>
        <w:bidi/>
        <w:ind w:firstLine="567"/>
        <w:rPr>
          <w:rFonts w:cs="David" w:hint="cs"/>
          <w:rtl/>
        </w:rPr>
      </w:pPr>
      <w:r w:rsidRPr="00FA550A">
        <w:rPr>
          <w:rFonts w:cs="David" w:hint="cs"/>
          <w:rtl/>
        </w:rPr>
        <w:t xml:space="preserve">אני חושב שהמשפט הזה מיותר. הוועדה הכריעה, ואני מבקש להמשיך עם סדר היום. </w:t>
      </w:r>
    </w:p>
    <w:p w14:paraId="3F3E9238" w14:textId="77777777" w:rsidR="00FA550A" w:rsidRPr="00FA550A" w:rsidRDefault="00FA550A" w:rsidP="00FA550A">
      <w:pPr>
        <w:bidi/>
        <w:rPr>
          <w:rFonts w:cs="David" w:hint="cs"/>
          <w:rtl/>
        </w:rPr>
      </w:pPr>
    </w:p>
    <w:p w14:paraId="5E7C567E" w14:textId="77777777" w:rsidR="00FA550A" w:rsidRPr="00FA550A" w:rsidRDefault="00FA550A" w:rsidP="00FA550A">
      <w:pPr>
        <w:bidi/>
        <w:rPr>
          <w:rFonts w:cs="David" w:hint="cs"/>
          <w:rtl/>
        </w:rPr>
      </w:pPr>
      <w:r w:rsidRPr="00FA550A">
        <w:rPr>
          <w:rFonts w:cs="David" w:hint="cs"/>
          <w:u w:val="single"/>
          <w:rtl/>
        </w:rPr>
        <w:t>זהבה גלאון:</w:t>
      </w:r>
    </w:p>
    <w:p w14:paraId="630F0C0B" w14:textId="77777777" w:rsidR="00FA550A" w:rsidRPr="00FA550A" w:rsidRDefault="00FA550A" w:rsidP="00FA550A">
      <w:pPr>
        <w:bidi/>
        <w:rPr>
          <w:rFonts w:cs="David" w:hint="cs"/>
          <w:rtl/>
        </w:rPr>
      </w:pPr>
    </w:p>
    <w:p w14:paraId="534DEDE4" w14:textId="77777777" w:rsidR="00FA550A" w:rsidRPr="00FA550A" w:rsidRDefault="00FA550A" w:rsidP="00FA550A">
      <w:pPr>
        <w:bidi/>
        <w:rPr>
          <w:rFonts w:cs="David" w:hint="cs"/>
          <w:rtl/>
        </w:rPr>
      </w:pPr>
      <w:r w:rsidRPr="00FA550A">
        <w:rPr>
          <w:rFonts w:cs="David" w:hint="cs"/>
          <w:rtl/>
        </w:rPr>
        <w:tab/>
        <w:t xml:space="preserve">אדוני, אני מבקשת שני דברים. אחד, חוות דעת של היועצת המשפטית; שניים, רביזיה - ולא עכשיו. </w:t>
      </w:r>
    </w:p>
    <w:p w14:paraId="6FAC333E" w14:textId="77777777" w:rsidR="00FA550A" w:rsidRPr="00FA550A" w:rsidRDefault="00FA550A" w:rsidP="00FA550A">
      <w:pPr>
        <w:bidi/>
        <w:rPr>
          <w:rFonts w:cs="David" w:hint="cs"/>
          <w:rtl/>
        </w:rPr>
      </w:pPr>
    </w:p>
    <w:p w14:paraId="3C36D58C" w14:textId="77777777" w:rsidR="00FA550A" w:rsidRPr="00FA550A" w:rsidRDefault="00FA550A" w:rsidP="00FA550A">
      <w:pPr>
        <w:bidi/>
        <w:rPr>
          <w:rFonts w:cs="David" w:hint="cs"/>
          <w:rtl/>
        </w:rPr>
      </w:pPr>
      <w:r w:rsidRPr="00FA550A">
        <w:rPr>
          <w:rFonts w:cs="David" w:hint="cs"/>
          <w:u w:val="single"/>
          <w:rtl/>
        </w:rPr>
        <w:t>נסים זאב:</w:t>
      </w:r>
    </w:p>
    <w:p w14:paraId="1EAB37CC" w14:textId="77777777" w:rsidR="00FA550A" w:rsidRPr="00FA550A" w:rsidRDefault="00FA550A" w:rsidP="00FA550A">
      <w:pPr>
        <w:bidi/>
        <w:rPr>
          <w:rFonts w:cs="David" w:hint="cs"/>
          <w:rtl/>
        </w:rPr>
      </w:pPr>
    </w:p>
    <w:p w14:paraId="29886214" w14:textId="77777777" w:rsidR="00FA550A" w:rsidRPr="00FA550A" w:rsidRDefault="00FA550A" w:rsidP="00FA550A">
      <w:pPr>
        <w:bidi/>
        <w:rPr>
          <w:rFonts w:cs="David" w:hint="cs"/>
          <w:rtl/>
        </w:rPr>
      </w:pPr>
      <w:r w:rsidRPr="00FA550A">
        <w:rPr>
          <w:rFonts w:cs="David" w:hint="cs"/>
          <w:rtl/>
        </w:rPr>
        <w:tab/>
        <w:t xml:space="preserve"> אי אפשר רביזיה אחרי הצבעה. </w:t>
      </w:r>
    </w:p>
    <w:p w14:paraId="7027725A" w14:textId="77777777" w:rsidR="00FA550A" w:rsidRPr="00FA550A" w:rsidRDefault="00FA550A" w:rsidP="00FA550A">
      <w:pPr>
        <w:bidi/>
        <w:rPr>
          <w:rFonts w:cs="David" w:hint="cs"/>
          <w:rtl/>
        </w:rPr>
      </w:pPr>
    </w:p>
    <w:p w14:paraId="345AE5C6" w14:textId="77777777" w:rsidR="00FA550A" w:rsidRPr="00FA550A" w:rsidRDefault="00FA550A" w:rsidP="00FA550A">
      <w:pPr>
        <w:bidi/>
        <w:rPr>
          <w:rFonts w:cs="David" w:hint="cs"/>
          <w:rtl/>
        </w:rPr>
      </w:pPr>
      <w:r w:rsidRPr="00FA550A">
        <w:rPr>
          <w:rFonts w:cs="David" w:hint="cs"/>
          <w:u w:val="single"/>
          <w:rtl/>
        </w:rPr>
        <w:t>היו"ר דוד טל:</w:t>
      </w:r>
    </w:p>
    <w:p w14:paraId="1E2DB92B" w14:textId="77777777" w:rsidR="00FA550A" w:rsidRPr="00FA550A" w:rsidRDefault="00FA550A" w:rsidP="00FA550A">
      <w:pPr>
        <w:bidi/>
        <w:rPr>
          <w:rFonts w:cs="David" w:hint="cs"/>
          <w:rtl/>
        </w:rPr>
      </w:pPr>
    </w:p>
    <w:p w14:paraId="5B257119" w14:textId="77777777" w:rsidR="00FA550A" w:rsidRPr="00FA550A" w:rsidRDefault="00FA550A" w:rsidP="00FA550A">
      <w:pPr>
        <w:bidi/>
        <w:ind w:firstLine="567"/>
        <w:rPr>
          <w:rFonts w:cs="David" w:hint="cs"/>
          <w:rtl/>
        </w:rPr>
      </w:pPr>
      <w:r w:rsidRPr="00FA550A">
        <w:rPr>
          <w:rFonts w:cs="David" w:hint="cs"/>
          <w:rtl/>
        </w:rPr>
        <w:t>אפשר, אבל אם תהיה רביזיה היא תהיה עכשיו. חברת הכנסת גלאון, אני שמח שגם את וגם עמיתי, חבר הכנסת גדעון סער, נותנים גיבוי למה שאנחנו מבקשים לאורך כל הזמן.</w:t>
      </w:r>
    </w:p>
    <w:p w14:paraId="4670BB0D" w14:textId="77777777" w:rsidR="00FA550A" w:rsidRPr="00FA550A" w:rsidRDefault="00FA550A" w:rsidP="00FA550A">
      <w:pPr>
        <w:bidi/>
        <w:ind w:firstLine="567"/>
        <w:rPr>
          <w:rFonts w:cs="David" w:hint="cs"/>
          <w:rtl/>
        </w:rPr>
      </w:pPr>
    </w:p>
    <w:p w14:paraId="6DC4BBEF" w14:textId="77777777" w:rsidR="00FA550A" w:rsidRDefault="00FA550A" w:rsidP="00FA550A">
      <w:pPr>
        <w:bidi/>
        <w:rPr>
          <w:rFonts w:cs="David" w:hint="cs"/>
          <w:u w:val="single"/>
          <w:rtl/>
        </w:rPr>
      </w:pPr>
    </w:p>
    <w:p w14:paraId="2F6AB457" w14:textId="77777777" w:rsidR="00FA550A" w:rsidRDefault="00FA550A" w:rsidP="00FA550A">
      <w:pPr>
        <w:bidi/>
        <w:rPr>
          <w:rFonts w:cs="David" w:hint="cs"/>
          <w:u w:val="single"/>
          <w:rtl/>
        </w:rPr>
      </w:pPr>
    </w:p>
    <w:p w14:paraId="2B953277" w14:textId="77777777" w:rsidR="00FA550A" w:rsidRDefault="00FA550A" w:rsidP="00FA550A">
      <w:pPr>
        <w:bidi/>
        <w:rPr>
          <w:rFonts w:cs="David" w:hint="cs"/>
          <w:u w:val="single"/>
          <w:rtl/>
        </w:rPr>
      </w:pPr>
    </w:p>
    <w:p w14:paraId="15BDD64D" w14:textId="77777777" w:rsidR="00FA550A" w:rsidRDefault="00FA550A" w:rsidP="00FA550A">
      <w:pPr>
        <w:bidi/>
        <w:rPr>
          <w:rFonts w:cs="David" w:hint="cs"/>
          <w:u w:val="single"/>
          <w:rtl/>
        </w:rPr>
      </w:pPr>
    </w:p>
    <w:p w14:paraId="2ED2FDFF" w14:textId="77777777" w:rsidR="00FA550A" w:rsidRPr="00FA550A" w:rsidRDefault="00FA550A" w:rsidP="00FA550A">
      <w:pPr>
        <w:bidi/>
        <w:rPr>
          <w:rFonts w:cs="David" w:hint="cs"/>
          <w:rtl/>
        </w:rPr>
      </w:pPr>
      <w:r w:rsidRPr="00FA550A">
        <w:rPr>
          <w:rFonts w:cs="David" w:hint="cs"/>
          <w:u w:val="single"/>
          <w:rtl/>
        </w:rPr>
        <w:t>זהבה גלאון:</w:t>
      </w:r>
    </w:p>
    <w:p w14:paraId="6F66F80D" w14:textId="77777777" w:rsidR="00FA550A" w:rsidRPr="00FA550A" w:rsidRDefault="00FA550A" w:rsidP="00FA550A">
      <w:pPr>
        <w:bidi/>
        <w:rPr>
          <w:rFonts w:cs="David" w:hint="cs"/>
          <w:rtl/>
        </w:rPr>
      </w:pPr>
    </w:p>
    <w:p w14:paraId="5C46F173" w14:textId="77777777" w:rsidR="00FA550A" w:rsidRPr="00FA550A" w:rsidRDefault="00FA550A" w:rsidP="00FA550A">
      <w:pPr>
        <w:bidi/>
        <w:rPr>
          <w:rFonts w:cs="David" w:hint="cs"/>
          <w:rtl/>
        </w:rPr>
      </w:pPr>
      <w:r w:rsidRPr="00FA550A">
        <w:rPr>
          <w:rFonts w:cs="David" w:hint="cs"/>
          <w:rtl/>
        </w:rPr>
        <w:tab/>
        <w:t xml:space="preserve"> באיזה נושא?</w:t>
      </w:r>
    </w:p>
    <w:p w14:paraId="28A9A3D1" w14:textId="77777777" w:rsidR="00FA550A" w:rsidRPr="00FA550A" w:rsidRDefault="00FA550A" w:rsidP="00FA550A">
      <w:pPr>
        <w:bidi/>
        <w:rPr>
          <w:rFonts w:cs="David" w:hint="cs"/>
          <w:rtl/>
        </w:rPr>
      </w:pPr>
    </w:p>
    <w:p w14:paraId="0EFE5701" w14:textId="77777777" w:rsidR="00FA550A" w:rsidRPr="00FA550A" w:rsidRDefault="00FA550A" w:rsidP="00FA550A">
      <w:pPr>
        <w:bidi/>
        <w:rPr>
          <w:rFonts w:cs="David" w:hint="cs"/>
          <w:rtl/>
        </w:rPr>
      </w:pPr>
      <w:r w:rsidRPr="00FA550A">
        <w:rPr>
          <w:rFonts w:cs="David" w:hint="cs"/>
          <w:u w:val="single"/>
          <w:rtl/>
        </w:rPr>
        <w:t>היו"ר דוד טל:</w:t>
      </w:r>
      <w:r w:rsidRPr="00FA550A">
        <w:rPr>
          <w:rFonts w:cs="David" w:hint="cs"/>
          <w:rtl/>
        </w:rPr>
        <w:tab/>
      </w:r>
    </w:p>
    <w:p w14:paraId="4E5C7F2E" w14:textId="77777777" w:rsidR="00FA550A" w:rsidRPr="00FA550A" w:rsidRDefault="00FA550A" w:rsidP="00FA550A">
      <w:pPr>
        <w:bidi/>
        <w:rPr>
          <w:rFonts w:cs="David" w:hint="cs"/>
          <w:rtl/>
        </w:rPr>
      </w:pPr>
    </w:p>
    <w:p w14:paraId="4D87DBEE" w14:textId="77777777" w:rsidR="00FA550A" w:rsidRPr="00FA550A" w:rsidRDefault="00FA550A" w:rsidP="00FA550A">
      <w:pPr>
        <w:bidi/>
        <w:ind w:firstLine="567"/>
        <w:rPr>
          <w:rFonts w:cs="David" w:hint="cs"/>
          <w:rtl/>
        </w:rPr>
      </w:pPr>
      <w:r w:rsidRPr="00FA550A">
        <w:rPr>
          <w:rFonts w:cs="David" w:hint="cs"/>
          <w:rtl/>
        </w:rPr>
        <w:t>בכך שכל דבר צריך להגיע לאכסניה שלו. אבל אני חושב שהיו נימוקים טובים למה להעביר את זה לוועדת החוץ והביטחון, והוועדה החליטה כפי שהיא החליטה. את מבקשת רביזיה, גברתי?</w:t>
      </w:r>
    </w:p>
    <w:p w14:paraId="700D1997" w14:textId="77777777" w:rsidR="00FA550A" w:rsidRPr="00FA550A" w:rsidRDefault="00FA550A" w:rsidP="00FA550A">
      <w:pPr>
        <w:bidi/>
        <w:ind w:firstLine="567"/>
        <w:rPr>
          <w:rFonts w:cs="David" w:hint="cs"/>
          <w:rtl/>
        </w:rPr>
      </w:pPr>
    </w:p>
    <w:p w14:paraId="419BB7C8" w14:textId="77777777" w:rsidR="00FA550A" w:rsidRPr="00FA550A" w:rsidRDefault="00FA550A" w:rsidP="00FA550A">
      <w:pPr>
        <w:bidi/>
        <w:rPr>
          <w:rFonts w:cs="David" w:hint="cs"/>
          <w:rtl/>
        </w:rPr>
      </w:pPr>
      <w:r w:rsidRPr="00FA550A">
        <w:rPr>
          <w:rFonts w:cs="David" w:hint="cs"/>
          <w:u w:val="single"/>
          <w:rtl/>
        </w:rPr>
        <w:t>זהבה גלאון:</w:t>
      </w:r>
    </w:p>
    <w:p w14:paraId="0DE64C4D" w14:textId="77777777" w:rsidR="00FA550A" w:rsidRPr="00FA550A" w:rsidRDefault="00FA550A" w:rsidP="00FA550A">
      <w:pPr>
        <w:bidi/>
        <w:rPr>
          <w:rFonts w:cs="David" w:hint="cs"/>
          <w:rtl/>
        </w:rPr>
      </w:pPr>
    </w:p>
    <w:p w14:paraId="5709D4E0" w14:textId="77777777" w:rsidR="00FA550A" w:rsidRPr="00FA550A" w:rsidRDefault="00FA550A" w:rsidP="00FA550A">
      <w:pPr>
        <w:bidi/>
        <w:rPr>
          <w:rFonts w:cs="David" w:hint="cs"/>
          <w:rtl/>
        </w:rPr>
      </w:pPr>
      <w:r w:rsidRPr="00FA550A">
        <w:rPr>
          <w:rFonts w:cs="David" w:hint="cs"/>
          <w:rtl/>
        </w:rPr>
        <w:tab/>
        <w:t xml:space="preserve"> לא, קודם אני רוצה לשמוע חוות דעת. </w:t>
      </w:r>
    </w:p>
    <w:p w14:paraId="2F388A57" w14:textId="77777777" w:rsidR="00FA550A" w:rsidRPr="00FA550A" w:rsidRDefault="00FA550A" w:rsidP="00FA550A">
      <w:pPr>
        <w:bidi/>
        <w:rPr>
          <w:rFonts w:cs="David" w:hint="cs"/>
          <w:rtl/>
        </w:rPr>
      </w:pPr>
    </w:p>
    <w:p w14:paraId="271FF3D7" w14:textId="77777777" w:rsidR="00FA550A" w:rsidRPr="00FA550A" w:rsidRDefault="00FA550A" w:rsidP="00FA550A">
      <w:pPr>
        <w:bidi/>
        <w:rPr>
          <w:rFonts w:cs="David" w:hint="cs"/>
          <w:rtl/>
        </w:rPr>
      </w:pPr>
      <w:r w:rsidRPr="00FA550A">
        <w:rPr>
          <w:rFonts w:cs="David" w:hint="cs"/>
          <w:u w:val="single"/>
          <w:rtl/>
        </w:rPr>
        <w:t>היו"ר דוד טל:</w:t>
      </w:r>
    </w:p>
    <w:p w14:paraId="0FDA367B" w14:textId="77777777" w:rsidR="00FA550A" w:rsidRPr="00FA550A" w:rsidRDefault="00FA550A" w:rsidP="00FA550A">
      <w:pPr>
        <w:bidi/>
        <w:rPr>
          <w:rFonts w:cs="David" w:hint="cs"/>
          <w:rtl/>
        </w:rPr>
      </w:pPr>
    </w:p>
    <w:p w14:paraId="4168C913" w14:textId="77777777" w:rsidR="00FA550A" w:rsidRPr="00FA550A" w:rsidRDefault="00FA550A" w:rsidP="00FA550A">
      <w:pPr>
        <w:bidi/>
        <w:ind w:firstLine="567"/>
        <w:rPr>
          <w:rFonts w:cs="David" w:hint="cs"/>
          <w:rtl/>
        </w:rPr>
      </w:pPr>
      <w:r w:rsidRPr="00FA550A">
        <w:rPr>
          <w:rFonts w:cs="David" w:hint="cs"/>
          <w:rtl/>
        </w:rPr>
        <w:t xml:space="preserve">אם את רוצה לשמוע אני לא אחסוך טוב מבעליו. </w:t>
      </w:r>
    </w:p>
    <w:p w14:paraId="6BF6C72D" w14:textId="77777777" w:rsidR="00FA550A" w:rsidRPr="00FA550A" w:rsidRDefault="00FA550A" w:rsidP="00FA550A">
      <w:pPr>
        <w:bidi/>
        <w:rPr>
          <w:rFonts w:cs="David" w:hint="cs"/>
          <w:rtl/>
        </w:rPr>
      </w:pPr>
    </w:p>
    <w:p w14:paraId="7543EB0D" w14:textId="77777777" w:rsidR="00FA550A" w:rsidRPr="00FA550A" w:rsidRDefault="00FA550A" w:rsidP="00FA550A">
      <w:pPr>
        <w:bidi/>
        <w:rPr>
          <w:rFonts w:cs="David" w:hint="cs"/>
          <w:u w:val="single"/>
          <w:rtl/>
        </w:rPr>
      </w:pPr>
      <w:r w:rsidRPr="00FA550A">
        <w:rPr>
          <w:rFonts w:cs="David" w:hint="cs"/>
          <w:u w:val="single"/>
          <w:rtl/>
        </w:rPr>
        <w:t>גדעון סער:</w:t>
      </w:r>
    </w:p>
    <w:p w14:paraId="499D4C88" w14:textId="77777777" w:rsidR="00FA550A" w:rsidRPr="00FA550A" w:rsidRDefault="00FA550A" w:rsidP="00FA550A">
      <w:pPr>
        <w:bidi/>
        <w:rPr>
          <w:rFonts w:cs="David" w:hint="cs"/>
          <w:u w:val="single"/>
          <w:rtl/>
        </w:rPr>
      </w:pPr>
    </w:p>
    <w:p w14:paraId="328DCC28" w14:textId="77777777" w:rsidR="00FA550A" w:rsidRPr="00FA550A" w:rsidRDefault="00FA550A" w:rsidP="00FA550A">
      <w:pPr>
        <w:bidi/>
        <w:rPr>
          <w:rFonts w:cs="David" w:hint="cs"/>
          <w:rtl/>
        </w:rPr>
      </w:pPr>
      <w:r w:rsidRPr="00FA550A">
        <w:rPr>
          <w:rFonts w:cs="David" w:hint="cs"/>
          <w:rtl/>
        </w:rPr>
        <w:tab/>
        <w:t xml:space="preserve"> אבל זה אחרי הדיון. </w:t>
      </w:r>
    </w:p>
    <w:p w14:paraId="04DDF0B4" w14:textId="77777777" w:rsidR="00FA550A" w:rsidRPr="00FA550A" w:rsidRDefault="00FA550A" w:rsidP="00FA550A">
      <w:pPr>
        <w:bidi/>
        <w:rPr>
          <w:rFonts w:cs="David" w:hint="cs"/>
          <w:rtl/>
        </w:rPr>
      </w:pPr>
    </w:p>
    <w:p w14:paraId="5167D885" w14:textId="77777777" w:rsidR="00FA550A" w:rsidRPr="00FA550A" w:rsidRDefault="00FA550A" w:rsidP="00FA550A">
      <w:pPr>
        <w:bidi/>
        <w:rPr>
          <w:rFonts w:cs="David" w:hint="cs"/>
          <w:u w:val="single"/>
          <w:rtl/>
        </w:rPr>
      </w:pPr>
      <w:r w:rsidRPr="00FA550A">
        <w:rPr>
          <w:rFonts w:cs="David" w:hint="cs"/>
          <w:u w:val="single"/>
          <w:rtl/>
        </w:rPr>
        <w:t>ארבל אסטרחן:</w:t>
      </w:r>
    </w:p>
    <w:p w14:paraId="17EA49D3" w14:textId="77777777" w:rsidR="00FA550A" w:rsidRPr="00FA550A" w:rsidRDefault="00FA550A" w:rsidP="00FA550A">
      <w:pPr>
        <w:bidi/>
        <w:rPr>
          <w:rFonts w:cs="David" w:hint="cs"/>
          <w:rtl/>
        </w:rPr>
      </w:pPr>
    </w:p>
    <w:p w14:paraId="121EDF86" w14:textId="77777777" w:rsidR="00FA550A" w:rsidRPr="00FA550A" w:rsidRDefault="00FA550A" w:rsidP="00FA550A">
      <w:pPr>
        <w:bidi/>
        <w:ind w:firstLine="567"/>
        <w:rPr>
          <w:rFonts w:cs="David" w:hint="cs"/>
          <w:rtl/>
        </w:rPr>
      </w:pPr>
      <w:r w:rsidRPr="00FA550A">
        <w:rPr>
          <w:rFonts w:cs="David" w:hint="cs"/>
          <w:rtl/>
        </w:rPr>
        <w:t xml:space="preserve">מדובר בתיקון לחוק האזרחות ולחוק הכניסה לישראל. אלה שני חוקים שבאופן מובהק נידונים בוועדת הפנים והגנת הסביבה. העובדה שיכול להיות שיידונו עניינים חסויים במהלך הדיונים </w:t>
      </w:r>
      <w:r w:rsidRPr="00FA550A">
        <w:rPr>
          <w:rFonts w:cs="David"/>
          <w:rtl/>
        </w:rPr>
        <w:t>–</w:t>
      </w:r>
      <w:r w:rsidRPr="00FA550A">
        <w:rPr>
          <w:rFonts w:cs="David" w:hint="cs"/>
          <w:rtl/>
        </w:rPr>
        <w:t xml:space="preserve"> צריך לזכור שכל ועדה יכולה לקיים ישיבות חסויות, יכולה להקים ועדת משנה לעניינים מסוימים. לצערי, הטיעון שוועדה מסוימת עמוסה לעומת ועדה אחרת הוא טיעון בעייתי כאשר סוטים מהוראות התקנון. </w:t>
      </w:r>
    </w:p>
    <w:p w14:paraId="4571D02D" w14:textId="77777777" w:rsidR="00FA550A" w:rsidRPr="00FA550A" w:rsidRDefault="00FA550A" w:rsidP="00FA550A">
      <w:pPr>
        <w:bidi/>
        <w:rPr>
          <w:rFonts w:cs="David" w:hint="cs"/>
          <w:rtl/>
        </w:rPr>
      </w:pPr>
    </w:p>
    <w:p w14:paraId="3A4C268A" w14:textId="77777777" w:rsidR="00FA550A" w:rsidRPr="00FA550A" w:rsidRDefault="00FA550A" w:rsidP="00FA550A">
      <w:pPr>
        <w:bidi/>
        <w:rPr>
          <w:rFonts w:cs="David" w:hint="cs"/>
          <w:u w:val="single"/>
          <w:rtl/>
        </w:rPr>
      </w:pPr>
      <w:r w:rsidRPr="00FA550A">
        <w:rPr>
          <w:rFonts w:cs="David" w:hint="cs"/>
          <w:u w:val="single"/>
          <w:rtl/>
        </w:rPr>
        <w:t>גדעון סער:</w:t>
      </w:r>
    </w:p>
    <w:p w14:paraId="166F4DF5" w14:textId="77777777" w:rsidR="00FA550A" w:rsidRPr="00FA550A" w:rsidRDefault="00FA550A" w:rsidP="00FA550A">
      <w:pPr>
        <w:bidi/>
        <w:rPr>
          <w:rFonts w:cs="David" w:hint="cs"/>
          <w:u w:val="single"/>
          <w:rtl/>
        </w:rPr>
      </w:pPr>
    </w:p>
    <w:p w14:paraId="470E70F7" w14:textId="77777777" w:rsidR="00FA550A" w:rsidRPr="00FA550A" w:rsidRDefault="00FA550A" w:rsidP="00FA550A">
      <w:pPr>
        <w:bidi/>
        <w:rPr>
          <w:rFonts w:cs="David" w:hint="cs"/>
          <w:rtl/>
        </w:rPr>
      </w:pPr>
      <w:r w:rsidRPr="00FA550A">
        <w:rPr>
          <w:rFonts w:cs="David" w:hint="cs"/>
          <w:rtl/>
        </w:rPr>
        <w:tab/>
        <w:t xml:space="preserve"> טיעון חזק מאוד. </w:t>
      </w:r>
    </w:p>
    <w:p w14:paraId="1010A014" w14:textId="77777777" w:rsidR="00FA550A" w:rsidRPr="00FA550A" w:rsidRDefault="00FA550A" w:rsidP="00FA550A">
      <w:pPr>
        <w:bidi/>
        <w:rPr>
          <w:rFonts w:cs="David" w:hint="cs"/>
          <w:rtl/>
        </w:rPr>
      </w:pPr>
    </w:p>
    <w:p w14:paraId="68D9EBC4" w14:textId="77777777" w:rsidR="00FA550A" w:rsidRPr="00FA550A" w:rsidRDefault="00FA550A" w:rsidP="00FA550A">
      <w:pPr>
        <w:bidi/>
        <w:rPr>
          <w:rFonts w:cs="David" w:hint="cs"/>
          <w:rtl/>
        </w:rPr>
      </w:pPr>
      <w:r w:rsidRPr="00FA550A">
        <w:rPr>
          <w:rFonts w:cs="David" w:hint="cs"/>
          <w:u w:val="single"/>
          <w:rtl/>
        </w:rPr>
        <w:t>נסים זאב:</w:t>
      </w:r>
    </w:p>
    <w:p w14:paraId="0B36A981" w14:textId="77777777" w:rsidR="00FA550A" w:rsidRPr="00FA550A" w:rsidRDefault="00FA550A" w:rsidP="00FA550A">
      <w:pPr>
        <w:bidi/>
        <w:rPr>
          <w:rFonts w:cs="David" w:hint="cs"/>
          <w:rtl/>
        </w:rPr>
      </w:pPr>
    </w:p>
    <w:p w14:paraId="4B117189" w14:textId="77777777" w:rsidR="00FA550A" w:rsidRPr="00FA550A" w:rsidRDefault="00FA550A" w:rsidP="00FA550A">
      <w:pPr>
        <w:bidi/>
        <w:rPr>
          <w:rFonts w:cs="David" w:hint="cs"/>
          <w:rtl/>
        </w:rPr>
      </w:pPr>
      <w:r w:rsidRPr="00FA550A">
        <w:rPr>
          <w:rFonts w:cs="David" w:hint="cs"/>
          <w:rtl/>
        </w:rPr>
        <w:tab/>
        <w:t xml:space="preserve">האם יש בעיה לקיים דיון בוועדת החוץ והביטחון? על זה היא לא ענתה. </w:t>
      </w:r>
    </w:p>
    <w:p w14:paraId="773D6D08" w14:textId="77777777" w:rsidR="00FA550A" w:rsidRPr="00FA550A" w:rsidRDefault="00FA550A" w:rsidP="00FA550A">
      <w:pPr>
        <w:bidi/>
        <w:rPr>
          <w:rFonts w:cs="David" w:hint="cs"/>
          <w:rtl/>
        </w:rPr>
      </w:pPr>
    </w:p>
    <w:p w14:paraId="0A8CCB10" w14:textId="77777777" w:rsidR="00FA550A" w:rsidRPr="00FA550A" w:rsidRDefault="00FA550A" w:rsidP="00FA550A">
      <w:pPr>
        <w:bidi/>
        <w:rPr>
          <w:rFonts w:cs="David" w:hint="cs"/>
          <w:rtl/>
        </w:rPr>
      </w:pPr>
      <w:r w:rsidRPr="00FA550A">
        <w:rPr>
          <w:rFonts w:cs="David" w:hint="cs"/>
          <w:u w:val="single"/>
          <w:rtl/>
        </w:rPr>
        <w:t>היו"ר דוד טל:</w:t>
      </w:r>
    </w:p>
    <w:p w14:paraId="5656E1BA" w14:textId="77777777" w:rsidR="00FA550A" w:rsidRPr="00FA550A" w:rsidRDefault="00FA550A" w:rsidP="00FA550A">
      <w:pPr>
        <w:bidi/>
        <w:rPr>
          <w:rFonts w:cs="David" w:hint="cs"/>
          <w:rtl/>
        </w:rPr>
      </w:pPr>
    </w:p>
    <w:p w14:paraId="5E1E9042" w14:textId="77777777" w:rsidR="00FA550A" w:rsidRPr="00FA550A" w:rsidRDefault="00FA550A" w:rsidP="00FA550A">
      <w:pPr>
        <w:bidi/>
        <w:rPr>
          <w:rFonts w:cs="David" w:hint="cs"/>
          <w:rtl/>
        </w:rPr>
      </w:pPr>
      <w:r w:rsidRPr="00FA550A">
        <w:rPr>
          <w:rFonts w:cs="David" w:hint="cs"/>
          <w:rtl/>
        </w:rPr>
        <w:tab/>
        <w:t xml:space="preserve">היא הסבירה בדיוק. </w:t>
      </w:r>
    </w:p>
    <w:p w14:paraId="55911F33" w14:textId="77777777" w:rsidR="00FA550A" w:rsidRPr="00FA550A" w:rsidRDefault="00FA550A" w:rsidP="00FA550A">
      <w:pPr>
        <w:bidi/>
        <w:rPr>
          <w:rFonts w:cs="David" w:hint="cs"/>
          <w:rtl/>
        </w:rPr>
      </w:pPr>
    </w:p>
    <w:p w14:paraId="3B66BE98" w14:textId="77777777" w:rsidR="00FA550A" w:rsidRPr="00FA550A" w:rsidRDefault="00FA550A" w:rsidP="00FA550A">
      <w:pPr>
        <w:bidi/>
        <w:rPr>
          <w:rFonts w:cs="David" w:hint="cs"/>
          <w:rtl/>
        </w:rPr>
      </w:pPr>
      <w:r w:rsidRPr="00FA550A">
        <w:rPr>
          <w:rFonts w:cs="David" w:hint="cs"/>
          <w:u w:val="single"/>
          <w:rtl/>
        </w:rPr>
        <w:t>נסים זאב:</w:t>
      </w:r>
    </w:p>
    <w:p w14:paraId="6FAAA99A" w14:textId="77777777" w:rsidR="00FA550A" w:rsidRPr="00FA550A" w:rsidRDefault="00FA550A" w:rsidP="00FA550A">
      <w:pPr>
        <w:bidi/>
        <w:rPr>
          <w:rFonts w:cs="David" w:hint="cs"/>
          <w:rtl/>
        </w:rPr>
      </w:pPr>
    </w:p>
    <w:p w14:paraId="013977BA" w14:textId="77777777" w:rsidR="00FA550A" w:rsidRPr="00FA550A" w:rsidRDefault="00FA550A" w:rsidP="00FA550A">
      <w:pPr>
        <w:bidi/>
        <w:rPr>
          <w:rFonts w:cs="David" w:hint="cs"/>
          <w:rtl/>
        </w:rPr>
      </w:pPr>
      <w:r w:rsidRPr="00FA550A">
        <w:rPr>
          <w:rFonts w:cs="David" w:hint="cs"/>
          <w:rtl/>
        </w:rPr>
        <w:tab/>
        <w:t xml:space="preserve"> היא לא אמרה אם זה מנוע או לא מנוע. </w:t>
      </w:r>
    </w:p>
    <w:p w14:paraId="14B2DAF0" w14:textId="77777777" w:rsidR="00FA550A" w:rsidRPr="00FA550A" w:rsidRDefault="00FA550A" w:rsidP="00FA550A">
      <w:pPr>
        <w:bidi/>
        <w:rPr>
          <w:rFonts w:cs="David" w:hint="cs"/>
          <w:rtl/>
        </w:rPr>
      </w:pPr>
    </w:p>
    <w:p w14:paraId="2C85DDCA" w14:textId="77777777" w:rsidR="00FA550A" w:rsidRPr="00FA550A" w:rsidRDefault="00FA550A" w:rsidP="00FA550A">
      <w:pPr>
        <w:bidi/>
        <w:rPr>
          <w:rFonts w:cs="David" w:hint="cs"/>
          <w:rtl/>
        </w:rPr>
      </w:pPr>
      <w:r w:rsidRPr="00FA550A">
        <w:rPr>
          <w:rFonts w:cs="David" w:hint="cs"/>
          <w:u w:val="single"/>
          <w:rtl/>
        </w:rPr>
        <w:t>זהבה גלאון:</w:t>
      </w:r>
    </w:p>
    <w:p w14:paraId="269A60FE" w14:textId="77777777" w:rsidR="00FA550A" w:rsidRPr="00FA550A" w:rsidRDefault="00FA550A" w:rsidP="00FA550A">
      <w:pPr>
        <w:bidi/>
        <w:rPr>
          <w:rFonts w:cs="David" w:hint="cs"/>
          <w:rtl/>
        </w:rPr>
      </w:pPr>
    </w:p>
    <w:p w14:paraId="0B87C0DD" w14:textId="77777777" w:rsidR="00FA550A" w:rsidRPr="00FA550A" w:rsidRDefault="00FA550A" w:rsidP="00FA550A">
      <w:pPr>
        <w:bidi/>
        <w:rPr>
          <w:rFonts w:cs="David" w:hint="cs"/>
          <w:rtl/>
        </w:rPr>
      </w:pPr>
      <w:r w:rsidRPr="00FA550A">
        <w:rPr>
          <w:rFonts w:cs="David" w:hint="cs"/>
          <w:rtl/>
        </w:rPr>
        <w:tab/>
        <w:t xml:space="preserve">אני חושבת שאדוני היושב ראש צריך להגן על עבודת ועדות הכנסת. </w:t>
      </w:r>
    </w:p>
    <w:p w14:paraId="71FE8C2D" w14:textId="77777777" w:rsidR="00FA550A" w:rsidRPr="00FA550A" w:rsidRDefault="00FA550A" w:rsidP="00FA550A">
      <w:pPr>
        <w:bidi/>
        <w:rPr>
          <w:rFonts w:cs="David" w:hint="cs"/>
          <w:rtl/>
        </w:rPr>
      </w:pPr>
    </w:p>
    <w:p w14:paraId="4D549125" w14:textId="77777777" w:rsidR="00FA550A" w:rsidRPr="00FA550A" w:rsidRDefault="00FA550A" w:rsidP="00FA550A">
      <w:pPr>
        <w:bidi/>
        <w:rPr>
          <w:rFonts w:cs="David" w:hint="cs"/>
          <w:rtl/>
        </w:rPr>
      </w:pPr>
      <w:r w:rsidRPr="00FA550A">
        <w:rPr>
          <w:rFonts w:cs="David" w:hint="cs"/>
          <w:u w:val="single"/>
          <w:rtl/>
        </w:rPr>
        <w:t>יולי יואל אדלשטיין:</w:t>
      </w:r>
    </w:p>
    <w:p w14:paraId="4051252A" w14:textId="77777777" w:rsidR="00FA550A" w:rsidRPr="00FA550A" w:rsidRDefault="00FA550A" w:rsidP="00FA550A">
      <w:pPr>
        <w:bidi/>
        <w:rPr>
          <w:rFonts w:cs="David" w:hint="cs"/>
          <w:rtl/>
        </w:rPr>
      </w:pPr>
    </w:p>
    <w:p w14:paraId="040B853E" w14:textId="77777777" w:rsidR="00FA550A" w:rsidRPr="00FA550A" w:rsidRDefault="00FA550A" w:rsidP="00FA550A">
      <w:pPr>
        <w:bidi/>
        <w:ind w:firstLine="567"/>
        <w:rPr>
          <w:rFonts w:cs="David" w:hint="cs"/>
          <w:rtl/>
        </w:rPr>
      </w:pPr>
      <w:r w:rsidRPr="00FA550A">
        <w:rPr>
          <w:rFonts w:cs="David" w:hint="cs"/>
          <w:rtl/>
        </w:rPr>
        <w:t xml:space="preserve">זה מה שהוא עושה. </w:t>
      </w:r>
    </w:p>
    <w:p w14:paraId="49034BDA" w14:textId="77777777" w:rsidR="00FA550A" w:rsidRDefault="00FA550A" w:rsidP="00FA550A">
      <w:pPr>
        <w:bidi/>
        <w:rPr>
          <w:rFonts w:cs="David" w:hint="cs"/>
          <w:u w:val="single"/>
          <w:rtl/>
        </w:rPr>
      </w:pPr>
    </w:p>
    <w:p w14:paraId="1E81CA1B" w14:textId="77777777" w:rsidR="00FA550A" w:rsidRDefault="00FA550A" w:rsidP="00FA550A">
      <w:pPr>
        <w:bidi/>
        <w:rPr>
          <w:rFonts w:cs="David" w:hint="cs"/>
          <w:u w:val="single"/>
          <w:rtl/>
        </w:rPr>
      </w:pPr>
    </w:p>
    <w:p w14:paraId="74333477" w14:textId="77777777" w:rsidR="00FA550A" w:rsidRDefault="00FA550A" w:rsidP="00FA550A">
      <w:pPr>
        <w:bidi/>
        <w:rPr>
          <w:rFonts w:cs="David" w:hint="cs"/>
          <w:u w:val="single"/>
          <w:rtl/>
        </w:rPr>
      </w:pPr>
    </w:p>
    <w:p w14:paraId="6B709E15" w14:textId="77777777" w:rsidR="00FA550A" w:rsidRDefault="00FA550A" w:rsidP="00FA550A">
      <w:pPr>
        <w:bidi/>
        <w:rPr>
          <w:rFonts w:cs="David" w:hint="cs"/>
          <w:u w:val="single"/>
          <w:rtl/>
        </w:rPr>
      </w:pPr>
    </w:p>
    <w:p w14:paraId="5A6D7859" w14:textId="77777777" w:rsidR="00FA550A" w:rsidRDefault="00FA550A" w:rsidP="00FA550A">
      <w:pPr>
        <w:bidi/>
        <w:rPr>
          <w:rFonts w:cs="David" w:hint="cs"/>
          <w:u w:val="single"/>
          <w:rtl/>
        </w:rPr>
      </w:pPr>
    </w:p>
    <w:p w14:paraId="34AEDDC0" w14:textId="77777777" w:rsidR="00FA550A" w:rsidRPr="00FA550A" w:rsidRDefault="00FA550A" w:rsidP="00FA550A">
      <w:pPr>
        <w:bidi/>
        <w:rPr>
          <w:rFonts w:cs="David" w:hint="cs"/>
          <w:u w:val="single"/>
          <w:rtl/>
        </w:rPr>
      </w:pPr>
    </w:p>
    <w:p w14:paraId="337DEC69" w14:textId="77777777" w:rsidR="00FA550A" w:rsidRPr="00FA550A" w:rsidRDefault="00FA550A" w:rsidP="00FA550A">
      <w:pPr>
        <w:bidi/>
        <w:rPr>
          <w:rFonts w:cs="David" w:hint="cs"/>
          <w:rtl/>
        </w:rPr>
      </w:pPr>
      <w:r w:rsidRPr="00FA550A">
        <w:rPr>
          <w:rFonts w:cs="David" w:hint="cs"/>
          <w:u w:val="single"/>
          <w:rtl/>
        </w:rPr>
        <w:t>היו"ר דוד טל:</w:t>
      </w:r>
    </w:p>
    <w:p w14:paraId="00E353F0" w14:textId="77777777" w:rsidR="00FA550A" w:rsidRPr="00FA550A" w:rsidRDefault="00FA550A" w:rsidP="00FA550A">
      <w:pPr>
        <w:bidi/>
        <w:rPr>
          <w:rFonts w:cs="David" w:hint="cs"/>
          <w:rtl/>
        </w:rPr>
      </w:pPr>
    </w:p>
    <w:p w14:paraId="2C17BEDC" w14:textId="77777777" w:rsidR="00FA550A" w:rsidRPr="00FA550A" w:rsidRDefault="00FA550A" w:rsidP="00FA550A">
      <w:pPr>
        <w:bidi/>
        <w:ind w:firstLine="567"/>
        <w:rPr>
          <w:rFonts w:cs="David" w:hint="cs"/>
          <w:rtl/>
        </w:rPr>
      </w:pPr>
      <w:r w:rsidRPr="00FA550A">
        <w:rPr>
          <w:rFonts w:cs="David" w:hint="cs"/>
          <w:rtl/>
        </w:rPr>
        <w:t xml:space="preserve">בכוחותיי הדלים </w:t>
      </w:r>
      <w:r w:rsidRPr="00FA550A">
        <w:rPr>
          <w:rFonts w:cs="David"/>
          <w:rtl/>
        </w:rPr>
        <w:t>–</w:t>
      </w:r>
      <w:r w:rsidRPr="00FA550A">
        <w:rPr>
          <w:rFonts w:cs="David" w:hint="cs"/>
          <w:rtl/>
        </w:rPr>
        <w:t xml:space="preserve"> ואתם מדי פעם מקצצים לי את האצבעות </w:t>
      </w:r>
      <w:r w:rsidRPr="00FA550A">
        <w:rPr>
          <w:rFonts w:cs="David"/>
          <w:rtl/>
        </w:rPr>
        <w:t>–</w:t>
      </w:r>
      <w:r w:rsidRPr="00FA550A">
        <w:rPr>
          <w:rFonts w:cs="David" w:hint="cs"/>
          <w:rtl/>
        </w:rPr>
        <w:t xml:space="preserve"> אני משתדל לעשות את זה. </w:t>
      </w:r>
    </w:p>
    <w:p w14:paraId="2601B8E5" w14:textId="77777777" w:rsidR="00FA550A" w:rsidRPr="00FA550A" w:rsidRDefault="00FA550A" w:rsidP="00FA550A">
      <w:pPr>
        <w:bidi/>
        <w:rPr>
          <w:rFonts w:cs="David" w:hint="cs"/>
          <w:rtl/>
        </w:rPr>
      </w:pPr>
    </w:p>
    <w:p w14:paraId="2B1EE64C" w14:textId="77777777" w:rsidR="00FA550A" w:rsidRPr="00FA550A" w:rsidRDefault="00FA550A" w:rsidP="00FA550A">
      <w:pPr>
        <w:bidi/>
        <w:rPr>
          <w:rFonts w:cs="David" w:hint="cs"/>
          <w:rtl/>
        </w:rPr>
      </w:pPr>
      <w:r w:rsidRPr="00FA550A">
        <w:rPr>
          <w:rFonts w:cs="David" w:hint="cs"/>
          <w:u w:val="single"/>
          <w:rtl/>
        </w:rPr>
        <w:t>זהבה גלאון:</w:t>
      </w:r>
    </w:p>
    <w:p w14:paraId="5B75BD2C" w14:textId="77777777" w:rsidR="00FA550A" w:rsidRPr="00FA550A" w:rsidRDefault="00FA550A" w:rsidP="00FA550A">
      <w:pPr>
        <w:bidi/>
        <w:rPr>
          <w:rFonts w:cs="David" w:hint="cs"/>
          <w:rtl/>
        </w:rPr>
      </w:pPr>
    </w:p>
    <w:p w14:paraId="4EE73516" w14:textId="77777777" w:rsidR="00FA550A" w:rsidRPr="00FA550A" w:rsidRDefault="00FA550A" w:rsidP="00FA550A">
      <w:pPr>
        <w:bidi/>
        <w:rPr>
          <w:rFonts w:cs="David" w:hint="cs"/>
          <w:rtl/>
        </w:rPr>
      </w:pPr>
      <w:r w:rsidRPr="00FA550A">
        <w:rPr>
          <w:rFonts w:cs="David" w:hint="cs"/>
          <w:rtl/>
        </w:rPr>
        <w:tab/>
        <w:t xml:space="preserve">אני מבקשת לקיים רביזיה במועד אחר. </w:t>
      </w:r>
    </w:p>
    <w:p w14:paraId="16EC64F6" w14:textId="77777777" w:rsidR="00FA550A" w:rsidRPr="00FA550A" w:rsidRDefault="00FA550A" w:rsidP="00FA550A">
      <w:pPr>
        <w:bidi/>
        <w:rPr>
          <w:rFonts w:cs="David" w:hint="cs"/>
          <w:rtl/>
        </w:rPr>
      </w:pPr>
    </w:p>
    <w:p w14:paraId="05E9EE4A" w14:textId="77777777" w:rsidR="00FA550A" w:rsidRPr="00FA550A" w:rsidRDefault="00FA550A" w:rsidP="00FA550A">
      <w:pPr>
        <w:bidi/>
        <w:rPr>
          <w:rFonts w:cs="David" w:hint="cs"/>
          <w:rtl/>
        </w:rPr>
      </w:pPr>
      <w:r w:rsidRPr="00FA550A">
        <w:rPr>
          <w:rFonts w:cs="David" w:hint="cs"/>
          <w:u w:val="single"/>
          <w:rtl/>
        </w:rPr>
        <w:t>היו"ר דוד טל:</w:t>
      </w:r>
    </w:p>
    <w:p w14:paraId="7A6733D8" w14:textId="77777777" w:rsidR="00FA550A" w:rsidRPr="00FA550A" w:rsidRDefault="00FA550A" w:rsidP="00FA550A">
      <w:pPr>
        <w:bidi/>
        <w:rPr>
          <w:rFonts w:cs="David" w:hint="cs"/>
          <w:rtl/>
        </w:rPr>
      </w:pPr>
    </w:p>
    <w:p w14:paraId="643CD0B0" w14:textId="77777777" w:rsidR="00FA550A" w:rsidRPr="00FA550A" w:rsidRDefault="00FA550A" w:rsidP="00FA550A">
      <w:pPr>
        <w:bidi/>
        <w:ind w:firstLine="567"/>
        <w:rPr>
          <w:rFonts w:cs="David" w:hint="cs"/>
          <w:rtl/>
        </w:rPr>
      </w:pPr>
      <w:r w:rsidRPr="00FA550A">
        <w:rPr>
          <w:rFonts w:cs="David" w:hint="cs"/>
          <w:rtl/>
        </w:rPr>
        <w:t xml:space="preserve">לא, גברתי. אם תבקשי רביזיה ביקשו כאן שזה יתקיים עכשיו ואני מקבל את זה. אני לא חושב שזה עניין גדול כזה כמו הנושאים הקודמים שלגביהם גברתי ביקשה רביזיה במועד אחר ואפשרתי. </w:t>
      </w:r>
    </w:p>
    <w:p w14:paraId="0C1EED72" w14:textId="77777777" w:rsidR="00FA550A" w:rsidRPr="00FA550A" w:rsidRDefault="00FA550A" w:rsidP="00FA550A">
      <w:pPr>
        <w:bidi/>
        <w:rPr>
          <w:rFonts w:cs="David" w:hint="cs"/>
          <w:rtl/>
        </w:rPr>
      </w:pPr>
    </w:p>
    <w:p w14:paraId="1987EB69" w14:textId="77777777" w:rsidR="00FA550A" w:rsidRPr="00FA550A" w:rsidRDefault="00FA550A" w:rsidP="00FA550A">
      <w:pPr>
        <w:bidi/>
        <w:rPr>
          <w:rFonts w:cs="David" w:hint="cs"/>
          <w:rtl/>
        </w:rPr>
      </w:pPr>
      <w:r w:rsidRPr="00FA550A">
        <w:rPr>
          <w:rFonts w:cs="David" w:hint="cs"/>
          <w:u w:val="single"/>
          <w:rtl/>
        </w:rPr>
        <w:t>זהבה גלאון:</w:t>
      </w:r>
    </w:p>
    <w:p w14:paraId="0E5EC914" w14:textId="77777777" w:rsidR="00FA550A" w:rsidRPr="00FA550A" w:rsidRDefault="00FA550A" w:rsidP="00FA550A">
      <w:pPr>
        <w:bidi/>
        <w:rPr>
          <w:rFonts w:cs="David" w:hint="cs"/>
          <w:rtl/>
        </w:rPr>
      </w:pPr>
    </w:p>
    <w:p w14:paraId="6554C500" w14:textId="77777777" w:rsidR="00FA550A" w:rsidRPr="00FA550A" w:rsidRDefault="00FA550A" w:rsidP="00FA550A">
      <w:pPr>
        <w:bidi/>
        <w:rPr>
          <w:rFonts w:cs="David" w:hint="cs"/>
          <w:rtl/>
        </w:rPr>
      </w:pPr>
      <w:r w:rsidRPr="00FA550A">
        <w:rPr>
          <w:rFonts w:cs="David" w:hint="cs"/>
          <w:rtl/>
        </w:rPr>
        <w:tab/>
        <w:t xml:space="preserve">אם זה כך אני מוותרת על הרביזיה ואנקוט בדרכים אחרות. </w:t>
      </w:r>
    </w:p>
    <w:p w14:paraId="00168ECF" w14:textId="77777777" w:rsidR="00FA550A" w:rsidRPr="00FA550A" w:rsidRDefault="00FA550A" w:rsidP="00FA550A">
      <w:pPr>
        <w:bidi/>
        <w:rPr>
          <w:rFonts w:cs="David" w:hint="cs"/>
          <w:rtl/>
        </w:rPr>
      </w:pPr>
    </w:p>
    <w:p w14:paraId="7C714DB3" w14:textId="77777777" w:rsidR="00FA550A" w:rsidRPr="00FA550A" w:rsidRDefault="00FA550A" w:rsidP="00FA550A">
      <w:pPr>
        <w:bidi/>
        <w:rPr>
          <w:rFonts w:cs="David" w:hint="cs"/>
          <w:u w:val="single"/>
          <w:rtl/>
        </w:rPr>
      </w:pPr>
      <w:r w:rsidRPr="00FA550A">
        <w:rPr>
          <w:rFonts w:cs="David" w:hint="cs"/>
          <w:u w:val="single"/>
          <w:rtl/>
        </w:rPr>
        <w:t>גדעון סער:</w:t>
      </w:r>
    </w:p>
    <w:p w14:paraId="21BEB634" w14:textId="77777777" w:rsidR="00FA550A" w:rsidRPr="00FA550A" w:rsidRDefault="00FA550A" w:rsidP="00FA550A">
      <w:pPr>
        <w:bidi/>
        <w:rPr>
          <w:rFonts w:cs="David" w:hint="cs"/>
          <w:u w:val="single"/>
          <w:rtl/>
        </w:rPr>
      </w:pPr>
    </w:p>
    <w:p w14:paraId="2C60B8D7" w14:textId="77777777" w:rsidR="00FA550A" w:rsidRPr="00FA550A" w:rsidRDefault="00FA550A" w:rsidP="00FA550A">
      <w:pPr>
        <w:bidi/>
        <w:rPr>
          <w:rFonts w:cs="David" w:hint="cs"/>
          <w:rtl/>
        </w:rPr>
      </w:pPr>
      <w:r w:rsidRPr="00FA550A">
        <w:rPr>
          <w:rFonts w:cs="David" w:hint="cs"/>
          <w:rtl/>
        </w:rPr>
        <w:tab/>
        <w:t xml:space="preserve">אני מבקש רביזיה, אדוני היושב ראש. </w:t>
      </w:r>
    </w:p>
    <w:p w14:paraId="159FE2AE" w14:textId="77777777" w:rsidR="00FA550A" w:rsidRPr="00FA550A" w:rsidRDefault="00FA550A" w:rsidP="00FA550A">
      <w:pPr>
        <w:bidi/>
        <w:rPr>
          <w:rFonts w:cs="David" w:hint="cs"/>
          <w:rtl/>
        </w:rPr>
      </w:pPr>
    </w:p>
    <w:p w14:paraId="31C7E722" w14:textId="77777777" w:rsidR="00FA550A" w:rsidRPr="00FA550A" w:rsidRDefault="00FA550A" w:rsidP="00FA550A">
      <w:pPr>
        <w:bidi/>
        <w:rPr>
          <w:rFonts w:cs="David" w:hint="cs"/>
          <w:rtl/>
        </w:rPr>
      </w:pPr>
      <w:r w:rsidRPr="00FA550A">
        <w:rPr>
          <w:rFonts w:cs="David" w:hint="cs"/>
          <w:u w:val="single"/>
          <w:rtl/>
        </w:rPr>
        <w:t>היו"ר דוד טל:</w:t>
      </w:r>
    </w:p>
    <w:p w14:paraId="5CFAC67C" w14:textId="77777777" w:rsidR="00FA550A" w:rsidRPr="00FA550A" w:rsidRDefault="00FA550A" w:rsidP="00FA550A">
      <w:pPr>
        <w:bidi/>
        <w:rPr>
          <w:rFonts w:cs="David" w:hint="cs"/>
          <w:rtl/>
        </w:rPr>
      </w:pPr>
    </w:p>
    <w:p w14:paraId="1B9D79A9" w14:textId="77777777" w:rsidR="00FA550A" w:rsidRPr="00FA550A" w:rsidRDefault="00FA550A" w:rsidP="00FA550A">
      <w:pPr>
        <w:bidi/>
        <w:rPr>
          <w:rFonts w:cs="David" w:hint="cs"/>
          <w:rtl/>
        </w:rPr>
      </w:pPr>
      <w:r w:rsidRPr="00FA550A">
        <w:rPr>
          <w:rFonts w:cs="David" w:hint="cs"/>
          <w:rtl/>
        </w:rPr>
        <w:tab/>
        <w:t>מי בעד הרביזיה? מי נגד?</w:t>
      </w:r>
    </w:p>
    <w:p w14:paraId="0351107B" w14:textId="77777777" w:rsidR="00FA550A" w:rsidRPr="00FA550A" w:rsidRDefault="00FA550A" w:rsidP="00FA550A">
      <w:pPr>
        <w:bidi/>
        <w:rPr>
          <w:rFonts w:cs="David" w:hint="cs"/>
          <w:rtl/>
        </w:rPr>
      </w:pPr>
    </w:p>
    <w:p w14:paraId="57F1E81E" w14:textId="77777777" w:rsidR="00FA550A" w:rsidRPr="00FA550A" w:rsidRDefault="00FA550A" w:rsidP="00FA550A">
      <w:pPr>
        <w:bidi/>
        <w:jc w:val="center"/>
        <w:rPr>
          <w:rFonts w:cs="David" w:hint="cs"/>
          <w:b/>
          <w:bCs/>
          <w:rtl/>
        </w:rPr>
      </w:pPr>
      <w:r w:rsidRPr="00FA550A">
        <w:rPr>
          <w:rFonts w:cs="David" w:hint="cs"/>
          <w:b/>
          <w:bCs/>
          <w:rtl/>
        </w:rPr>
        <w:t>הצבעה</w:t>
      </w:r>
    </w:p>
    <w:p w14:paraId="7662B1E5" w14:textId="77777777" w:rsidR="00FA550A" w:rsidRPr="00FA550A" w:rsidRDefault="00FA550A" w:rsidP="00FA550A">
      <w:pPr>
        <w:bidi/>
        <w:jc w:val="center"/>
        <w:rPr>
          <w:rFonts w:cs="David" w:hint="cs"/>
          <w:b/>
          <w:bCs/>
          <w:rtl/>
        </w:rPr>
      </w:pPr>
    </w:p>
    <w:p w14:paraId="434F9DB8" w14:textId="77777777" w:rsidR="00FA550A" w:rsidRPr="00FA550A" w:rsidRDefault="00FA550A" w:rsidP="00FA550A">
      <w:pPr>
        <w:bidi/>
        <w:jc w:val="center"/>
        <w:rPr>
          <w:rFonts w:cs="David" w:hint="cs"/>
          <w:b/>
          <w:bCs/>
          <w:rtl/>
        </w:rPr>
      </w:pPr>
      <w:r w:rsidRPr="00FA550A">
        <w:rPr>
          <w:rFonts w:cs="David" w:hint="cs"/>
          <w:b/>
          <w:bCs/>
          <w:rtl/>
        </w:rPr>
        <w:t>בעד הרביזיה - מיעוט</w:t>
      </w:r>
    </w:p>
    <w:p w14:paraId="60627BAD"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רוב</w:t>
      </w:r>
    </w:p>
    <w:p w14:paraId="3D2F81E7" w14:textId="77777777" w:rsidR="00FA550A" w:rsidRPr="00FA550A" w:rsidRDefault="00FA550A" w:rsidP="00FA550A">
      <w:pPr>
        <w:bidi/>
        <w:jc w:val="center"/>
        <w:rPr>
          <w:rFonts w:cs="David" w:hint="cs"/>
          <w:b/>
          <w:bCs/>
          <w:rtl/>
        </w:rPr>
      </w:pPr>
      <w:r w:rsidRPr="00FA550A">
        <w:rPr>
          <w:rFonts w:cs="David" w:hint="cs"/>
          <w:b/>
          <w:bCs/>
          <w:rtl/>
        </w:rPr>
        <w:t>נמנעים - אין</w:t>
      </w:r>
    </w:p>
    <w:p w14:paraId="62973D87" w14:textId="77777777" w:rsidR="00FA550A" w:rsidRPr="00FA550A" w:rsidRDefault="00FA550A" w:rsidP="00FA550A">
      <w:pPr>
        <w:bidi/>
        <w:jc w:val="center"/>
        <w:rPr>
          <w:rFonts w:cs="David" w:hint="cs"/>
          <w:b/>
          <w:bCs/>
          <w:rtl/>
        </w:rPr>
      </w:pPr>
      <w:r w:rsidRPr="00FA550A">
        <w:rPr>
          <w:rFonts w:cs="David" w:hint="cs"/>
          <w:b/>
          <w:bCs/>
          <w:rtl/>
        </w:rPr>
        <w:t>הרביזיה נדחתה.</w:t>
      </w:r>
    </w:p>
    <w:p w14:paraId="5F20503D" w14:textId="77777777" w:rsidR="00FA550A" w:rsidRPr="00FA550A" w:rsidRDefault="00FA550A" w:rsidP="00FA550A">
      <w:pPr>
        <w:bidi/>
        <w:rPr>
          <w:rFonts w:cs="David" w:hint="cs"/>
          <w:u w:val="single"/>
          <w:rtl/>
        </w:rPr>
      </w:pPr>
    </w:p>
    <w:p w14:paraId="75B31916" w14:textId="77777777" w:rsidR="00FA550A" w:rsidRPr="00FA550A" w:rsidRDefault="00FA550A" w:rsidP="00FA550A">
      <w:pPr>
        <w:bidi/>
        <w:rPr>
          <w:rFonts w:cs="David" w:hint="cs"/>
          <w:rtl/>
        </w:rPr>
      </w:pPr>
      <w:r w:rsidRPr="00FA550A">
        <w:rPr>
          <w:rFonts w:cs="David" w:hint="cs"/>
          <w:u w:val="single"/>
          <w:rtl/>
        </w:rPr>
        <w:t>היו"ר דוד טל:</w:t>
      </w:r>
    </w:p>
    <w:p w14:paraId="72D65487" w14:textId="77777777" w:rsidR="00FA550A" w:rsidRPr="00FA550A" w:rsidRDefault="00FA550A" w:rsidP="00FA550A">
      <w:pPr>
        <w:bidi/>
        <w:rPr>
          <w:rFonts w:cs="David" w:hint="cs"/>
          <w:rtl/>
        </w:rPr>
      </w:pPr>
    </w:p>
    <w:p w14:paraId="2375C2D8" w14:textId="77777777" w:rsidR="00FA550A" w:rsidRPr="00FA550A" w:rsidRDefault="00FA550A" w:rsidP="00FA550A">
      <w:pPr>
        <w:bidi/>
        <w:ind w:firstLine="567"/>
        <w:rPr>
          <w:rFonts w:cs="David" w:hint="cs"/>
          <w:rtl/>
        </w:rPr>
      </w:pPr>
      <w:r w:rsidRPr="00FA550A">
        <w:rPr>
          <w:rFonts w:cs="David" w:hint="cs"/>
          <w:rtl/>
        </w:rPr>
        <w:t xml:space="preserve">תודה, הרביזיה לא התקבלה. </w:t>
      </w:r>
    </w:p>
    <w:p w14:paraId="77C09F6C" w14:textId="77777777" w:rsidR="00FA550A" w:rsidRPr="00FA550A" w:rsidRDefault="00FA550A" w:rsidP="00FA550A">
      <w:pPr>
        <w:bidi/>
        <w:ind w:firstLine="567"/>
        <w:rPr>
          <w:rFonts w:cs="David" w:hint="cs"/>
          <w:rtl/>
        </w:rPr>
      </w:pPr>
    </w:p>
    <w:p w14:paraId="33B0F2F6" w14:textId="77777777" w:rsidR="00FA550A" w:rsidRPr="00FA550A" w:rsidRDefault="00FA550A" w:rsidP="00FA550A">
      <w:pPr>
        <w:bidi/>
        <w:ind w:firstLine="567"/>
        <w:rPr>
          <w:rFonts w:cs="David" w:hint="cs"/>
          <w:rtl/>
        </w:rPr>
      </w:pPr>
      <w:r w:rsidRPr="00FA550A">
        <w:rPr>
          <w:rFonts w:cs="David" w:hint="cs"/>
          <w:rtl/>
        </w:rPr>
        <w:t xml:space="preserve">אנחנו עוברים להצעת חוק הכניסה לישראל (שלילת תושבות). המלצת הלשכה המשפטית היא להעביר את הצעת החוק לוועדת הפנים והגנת הסביבה. נשמעו הצעות להעביר את ההצעה לוועדת החוץ והביטחון. </w:t>
      </w:r>
    </w:p>
    <w:p w14:paraId="2665A39B" w14:textId="77777777" w:rsidR="00FA550A" w:rsidRPr="00FA550A" w:rsidRDefault="00FA550A" w:rsidP="00FA550A">
      <w:pPr>
        <w:bidi/>
        <w:ind w:firstLine="567"/>
        <w:rPr>
          <w:rFonts w:cs="David" w:hint="cs"/>
          <w:rtl/>
        </w:rPr>
      </w:pPr>
    </w:p>
    <w:p w14:paraId="24423BCA" w14:textId="77777777" w:rsidR="00FA550A" w:rsidRPr="00FA550A" w:rsidRDefault="00FA550A" w:rsidP="00FA550A">
      <w:pPr>
        <w:bidi/>
        <w:ind w:firstLine="567"/>
        <w:rPr>
          <w:rFonts w:cs="David" w:hint="cs"/>
          <w:rtl/>
        </w:rPr>
      </w:pPr>
      <w:r w:rsidRPr="00FA550A">
        <w:rPr>
          <w:rFonts w:cs="David" w:hint="cs"/>
          <w:rtl/>
        </w:rPr>
        <w:t>מי בעד ועדת החוץ והביטחון?</w:t>
      </w:r>
    </w:p>
    <w:p w14:paraId="1BFC7CFE" w14:textId="77777777" w:rsidR="00FA550A" w:rsidRPr="00FA550A" w:rsidRDefault="00FA550A" w:rsidP="00FA550A">
      <w:pPr>
        <w:bidi/>
        <w:rPr>
          <w:rFonts w:cs="David" w:hint="cs"/>
          <w:rtl/>
        </w:rPr>
      </w:pPr>
    </w:p>
    <w:p w14:paraId="4053D020" w14:textId="77777777" w:rsidR="00FA550A" w:rsidRPr="00FA550A" w:rsidRDefault="00FA550A" w:rsidP="00FA550A">
      <w:pPr>
        <w:bidi/>
        <w:jc w:val="center"/>
        <w:rPr>
          <w:rFonts w:cs="David" w:hint="cs"/>
          <w:b/>
          <w:bCs/>
          <w:rtl/>
        </w:rPr>
      </w:pPr>
      <w:r w:rsidRPr="00FA550A">
        <w:rPr>
          <w:rFonts w:cs="David" w:hint="cs"/>
          <w:b/>
          <w:bCs/>
          <w:rtl/>
        </w:rPr>
        <w:t>הצבעה</w:t>
      </w:r>
    </w:p>
    <w:p w14:paraId="6A6429C6" w14:textId="77777777" w:rsidR="00FA550A" w:rsidRPr="00FA550A" w:rsidRDefault="00FA550A" w:rsidP="00FA550A">
      <w:pPr>
        <w:bidi/>
        <w:jc w:val="center"/>
        <w:rPr>
          <w:rFonts w:cs="David" w:hint="cs"/>
          <w:b/>
          <w:bCs/>
          <w:rtl/>
        </w:rPr>
      </w:pPr>
    </w:p>
    <w:p w14:paraId="1FA37C14" w14:textId="77777777" w:rsidR="00FA550A" w:rsidRPr="00FA550A" w:rsidRDefault="00FA550A" w:rsidP="00FA550A">
      <w:pPr>
        <w:bidi/>
        <w:jc w:val="center"/>
        <w:rPr>
          <w:rFonts w:cs="David" w:hint="cs"/>
          <w:b/>
          <w:bCs/>
          <w:rtl/>
        </w:rPr>
      </w:pPr>
      <w:r w:rsidRPr="00FA550A">
        <w:rPr>
          <w:rFonts w:cs="David" w:hint="cs"/>
          <w:b/>
          <w:bCs/>
          <w:rtl/>
        </w:rPr>
        <w:t xml:space="preserve">בעד ועדת החוץ והביטחון </w:t>
      </w:r>
      <w:r w:rsidRPr="00FA550A">
        <w:rPr>
          <w:rFonts w:cs="David"/>
          <w:b/>
          <w:bCs/>
          <w:rtl/>
        </w:rPr>
        <w:t>–</w:t>
      </w:r>
      <w:r w:rsidRPr="00FA550A">
        <w:rPr>
          <w:rFonts w:cs="David" w:hint="cs"/>
          <w:b/>
          <w:bCs/>
          <w:rtl/>
        </w:rPr>
        <w:t xml:space="preserve"> רוב</w:t>
      </w:r>
    </w:p>
    <w:p w14:paraId="5DDBDB5D" w14:textId="77777777" w:rsidR="00FA550A" w:rsidRPr="00FA550A" w:rsidRDefault="00FA550A" w:rsidP="00FA550A">
      <w:pPr>
        <w:bidi/>
        <w:jc w:val="center"/>
        <w:rPr>
          <w:rFonts w:cs="David" w:hint="cs"/>
          <w:b/>
          <w:bCs/>
          <w:rtl/>
        </w:rPr>
      </w:pPr>
      <w:r w:rsidRPr="00FA550A">
        <w:rPr>
          <w:rFonts w:cs="David" w:hint="cs"/>
          <w:b/>
          <w:bCs/>
          <w:rtl/>
        </w:rPr>
        <w:t xml:space="preserve">בעד ועדת הפנים והגנת הסביבה </w:t>
      </w:r>
      <w:r w:rsidRPr="00FA550A">
        <w:rPr>
          <w:rFonts w:cs="David"/>
          <w:b/>
          <w:bCs/>
          <w:rtl/>
        </w:rPr>
        <w:t>–</w:t>
      </w:r>
      <w:r w:rsidRPr="00FA550A">
        <w:rPr>
          <w:rFonts w:cs="David" w:hint="cs"/>
          <w:b/>
          <w:bCs/>
          <w:rtl/>
        </w:rPr>
        <w:t xml:space="preserve"> מיעוט</w:t>
      </w:r>
    </w:p>
    <w:p w14:paraId="567B5F4B" w14:textId="77777777" w:rsidR="00FA550A" w:rsidRPr="00FA550A" w:rsidRDefault="00FA550A" w:rsidP="00FA550A">
      <w:pPr>
        <w:bidi/>
        <w:jc w:val="center"/>
        <w:rPr>
          <w:rFonts w:cs="David" w:hint="cs"/>
          <w:b/>
          <w:bCs/>
          <w:rtl/>
        </w:rPr>
      </w:pPr>
      <w:r w:rsidRPr="00FA550A">
        <w:rPr>
          <w:rFonts w:cs="David" w:hint="cs"/>
          <w:b/>
          <w:bCs/>
          <w:rtl/>
        </w:rPr>
        <w:t xml:space="preserve">נמנעים </w:t>
      </w:r>
      <w:r w:rsidRPr="00FA550A">
        <w:rPr>
          <w:rFonts w:cs="David"/>
          <w:b/>
          <w:bCs/>
          <w:rtl/>
        </w:rPr>
        <w:t>–</w:t>
      </w:r>
      <w:r w:rsidRPr="00FA550A">
        <w:rPr>
          <w:rFonts w:cs="David" w:hint="cs"/>
          <w:b/>
          <w:bCs/>
          <w:rtl/>
        </w:rPr>
        <w:t xml:space="preserve"> אין</w:t>
      </w:r>
    </w:p>
    <w:p w14:paraId="56039849" w14:textId="77777777" w:rsidR="00FA550A" w:rsidRPr="00FA550A" w:rsidRDefault="00FA550A" w:rsidP="00FA550A">
      <w:pPr>
        <w:bidi/>
        <w:jc w:val="center"/>
        <w:rPr>
          <w:rFonts w:cs="David" w:hint="cs"/>
          <w:b/>
          <w:bCs/>
          <w:rtl/>
        </w:rPr>
      </w:pPr>
      <w:r w:rsidRPr="00FA550A">
        <w:rPr>
          <w:rFonts w:cs="David" w:hint="cs"/>
          <w:b/>
          <w:bCs/>
          <w:rtl/>
        </w:rPr>
        <w:t>הצעת החוק תועבר לדיון בוועדת החוץ והביטחון.</w:t>
      </w:r>
    </w:p>
    <w:p w14:paraId="62F612C4" w14:textId="77777777" w:rsidR="00FA550A" w:rsidRPr="00FA550A" w:rsidRDefault="00FA550A" w:rsidP="00FA550A">
      <w:pPr>
        <w:bidi/>
        <w:rPr>
          <w:rFonts w:cs="David" w:hint="cs"/>
          <w:rtl/>
        </w:rPr>
      </w:pPr>
    </w:p>
    <w:p w14:paraId="153AD8C6" w14:textId="77777777" w:rsidR="00FA550A" w:rsidRDefault="00FA550A" w:rsidP="00FA550A">
      <w:pPr>
        <w:bidi/>
        <w:rPr>
          <w:rFonts w:cs="David" w:hint="cs"/>
          <w:u w:val="single"/>
          <w:rtl/>
        </w:rPr>
      </w:pPr>
    </w:p>
    <w:p w14:paraId="0D9AE92B" w14:textId="77777777" w:rsidR="00FA550A" w:rsidRPr="00FA550A" w:rsidRDefault="00FA550A" w:rsidP="00FA550A">
      <w:pPr>
        <w:bidi/>
        <w:rPr>
          <w:rFonts w:cs="David" w:hint="cs"/>
          <w:rtl/>
        </w:rPr>
      </w:pPr>
      <w:r w:rsidRPr="00FA550A">
        <w:rPr>
          <w:rFonts w:cs="David" w:hint="cs"/>
          <w:u w:val="single"/>
          <w:rtl/>
        </w:rPr>
        <w:t>היו"ר דוד טל:</w:t>
      </w:r>
    </w:p>
    <w:p w14:paraId="0AEFC3CE" w14:textId="77777777" w:rsidR="00FA550A" w:rsidRPr="00FA550A" w:rsidRDefault="00FA550A" w:rsidP="00FA550A">
      <w:pPr>
        <w:bidi/>
        <w:rPr>
          <w:rFonts w:cs="David" w:hint="cs"/>
          <w:rtl/>
        </w:rPr>
      </w:pPr>
    </w:p>
    <w:p w14:paraId="2B377D9E" w14:textId="77777777" w:rsidR="00FA550A" w:rsidRPr="00FA550A" w:rsidRDefault="00FA550A" w:rsidP="00FA550A">
      <w:pPr>
        <w:bidi/>
        <w:ind w:firstLine="567"/>
        <w:rPr>
          <w:rFonts w:cs="David" w:hint="cs"/>
          <w:rtl/>
        </w:rPr>
      </w:pPr>
      <w:r w:rsidRPr="00FA550A">
        <w:rPr>
          <w:rFonts w:cs="David" w:hint="cs"/>
          <w:rtl/>
        </w:rPr>
        <w:t xml:space="preserve">תודה, הנושא יעבור לוועדת החוץ והביטחון. </w:t>
      </w:r>
    </w:p>
    <w:p w14:paraId="0ADAF0B1" w14:textId="77777777" w:rsidR="00FA550A" w:rsidRPr="00FA550A" w:rsidRDefault="00FA550A" w:rsidP="00FA550A">
      <w:pPr>
        <w:bidi/>
        <w:rPr>
          <w:rFonts w:cs="David" w:hint="cs"/>
          <w:rtl/>
        </w:rPr>
      </w:pPr>
    </w:p>
    <w:p w14:paraId="0C50650F" w14:textId="77777777" w:rsidR="00FA550A" w:rsidRDefault="00FA550A" w:rsidP="00FA550A">
      <w:pPr>
        <w:bidi/>
        <w:rPr>
          <w:rFonts w:cs="David" w:hint="cs"/>
          <w:u w:val="single"/>
          <w:rtl/>
        </w:rPr>
      </w:pPr>
    </w:p>
    <w:p w14:paraId="0341B11E" w14:textId="77777777" w:rsidR="00FA550A" w:rsidRDefault="00FA550A" w:rsidP="00FA550A">
      <w:pPr>
        <w:bidi/>
        <w:rPr>
          <w:rFonts w:cs="David" w:hint="cs"/>
          <w:u w:val="single"/>
          <w:rtl/>
        </w:rPr>
      </w:pPr>
    </w:p>
    <w:p w14:paraId="0A347603" w14:textId="77777777" w:rsidR="00FA550A" w:rsidRDefault="00FA550A" w:rsidP="00FA550A">
      <w:pPr>
        <w:bidi/>
        <w:rPr>
          <w:rFonts w:cs="David" w:hint="cs"/>
          <w:u w:val="single"/>
          <w:rtl/>
        </w:rPr>
      </w:pPr>
    </w:p>
    <w:p w14:paraId="19A007B8" w14:textId="77777777" w:rsidR="00FA550A" w:rsidRPr="00FA550A" w:rsidRDefault="00FA550A" w:rsidP="00FA550A">
      <w:pPr>
        <w:bidi/>
        <w:rPr>
          <w:rFonts w:cs="David" w:hint="cs"/>
          <w:u w:val="single"/>
          <w:rtl/>
        </w:rPr>
      </w:pPr>
      <w:r w:rsidRPr="00FA550A">
        <w:rPr>
          <w:rFonts w:cs="David" w:hint="cs"/>
          <w:u w:val="single"/>
          <w:rtl/>
        </w:rPr>
        <w:t>גדעון סער:</w:t>
      </w:r>
    </w:p>
    <w:p w14:paraId="2B54D1E9" w14:textId="77777777" w:rsidR="00FA550A" w:rsidRPr="00FA550A" w:rsidRDefault="00FA550A" w:rsidP="00FA550A">
      <w:pPr>
        <w:bidi/>
        <w:rPr>
          <w:rFonts w:cs="David" w:hint="cs"/>
          <w:u w:val="single"/>
          <w:rtl/>
        </w:rPr>
      </w:pPr>
    </w:p>
    <w:p w14:paraId="7005AB73" w14:textId="77777777" w:rsidR="00FA550A" w:rsidRPr="00FA550A" w:rsidRDefault="00FA550A" w:rsidP="00FA550A">
      <w:pPr>
        <w:bidi/>
        <w:rPr>
          <w:rFonts w:cs="David" w:hint="cs"/>
          <w:rtl/>
        </w:rPr>
      </w:pPr>
      <w:r w:rsidRPr="00FA550A">
        <w:rPr>
          <w:rFonts w:cs="David" w:hint="cs"/>
          <w:rtl/>
        </w:rPr>
        <w:tab/>
        <w:t xml:space="preserve"> אני מבקש רביזיה. </w:t>
      </w:r>
    </w:p>
    <w:p w14:paraId="248F4E22" w14:textId="77777777" w:rsidR="00FA550A" w:rsidRPr="00FA550A" w:rsidRDefault="00FA550A" w:rsidP="00FA550A">
      <w:pPr>
        <w:bidi/>
        <w:rPr>
          <w:rFonts w:cs="David" w:hint="cs"/>
          <w:rtl/>
        </w:rPr>
      </w:pPr>
    </w:p>
    <w:p w14:paraId="28B52713" w14:textId="77777777" w:rsidR="00FA550A" w:rsidRPr="00FA550A" w:rsidRDefault="00FA550A" w:rsidP="00FA550A">
      <w:pPr>
        <w:bidi/>
        <w:rPr>
          <w:rFonts w:cs="David" w:hint="cs"/>
          <w:rtl/>
        </w:rPr>
      </w:pPr>
      <w:r w:rsidRPr="00FA550A">
        <w:rPr>
          <w:rFonts w:cs="David" w:hint="cs"/>
          <w:u w:val="single"/>
          <w:rtl/>
        </w:rPr>
        <w:t>היו"ר דוד טל:</w:t>
      </w:r>
    </w:p>
    <w:p w14:paraId="48A8CAA2" w14:textId="77777777" w:rsidR="00FA550A" w:rsidRPr="00FA550A" w:rsidRDefault="00FA550A" w:rsidP="00FA550A">
      <w:pPr>
        <w:bidi/>
        <w:rPr>
          <w:rFonts w:cs="David" w:hint="cs"/>
          <w:rtl/>
        </w:rPr>
      </w:pPr>
    </w:p>
    <w:p w14:paraId="0E7294AD" w14:textId="77777777" w:rsidR="00FA550A" w:rsidRPr="00FA550A" w:rsidRDefault="00FA550A" w:rsidP="00FA550A">
      <w:pPr>
        <w:bidi/>
        <w:rPr>
          <w:rFonts w:cs="David" w:hint="cs"/>
          <w:rtl/>
        </w:rPr>
      </w:pPr>
      <w:r w:rsidRPr="00FA550A">
        <w:rPr>
          <w:rFonts w:cs="David" w:hint="cs"/>
          <w:rtl/>
        </w:rPr>
        <w:tab/>
        <w:t>מי בעד הרביזיה?</w:t>
      </w:r>
    </w:p>
    <w:p w14:paraId="5CBE72EF" w14:textId="77777777" w:rsidR="00FA550A" w:rsidRPr="00FA550A" w:rsidRDefault="00FA550A" w:rsidP="00FA550A">
      <w:pPr>
        <w:bidi/>
        <w:rPr>
          <w:rFonts w:cs="David" w:hint="cs"/>
          <w:rtl/>
        </w:rPr>
      </w:pPr>
      <w:r w:rsidRPr="00FA550A">
        <w:rPr>
          <w:rFonts w:cs="David" w:hint="cs"/>
          <w:rtl/>
        </w:rPr>
        <w:t xml:space="preserve"> </w:t>
      </w:r>
    </w:p>
    <w:p w14:paraId="114C1C9C" w14:textId="77777777" w:rsidR="00FA550A" w:rsidRPr="00FA550A" w:rsidRDefault="00FA550A" w:rsidP="00FA550A">
      <w:pPr>
        <w:bidi/>
        <w:jc w:val="center"/>
        <w:rPr>
          <w:rFonts w:cs="David" w:hint="cs"/>
          <w:b/>
          <w:bCs/>
          <w:rtl/>
        </w:rPr>
      </w:pPr>
      <w:r w:rsidRPr="00FA550A">
        <w:rPr>
          <w:rFonts w:cs="David" w:hint="cs"/>
          <w:b/>
          <w:bCs/>
          <w:rtl/>
        </w:rPr>
        <w:t>הצבעה</w:t>
      </w:r>
    </w:p>
    <w:p w14:paraId="2FF241B9" w14:textId="77777777" w:rsidR="00FA550A" w:rsidRPr="00FA550A" w:rsidRDefault="00FA550A" w:rsidP="00FA550A">
      <w:pPr>
        <w:bidi/>
        <w:jc w:val="center"/>
        <w:rPr>
          <w:rFonts w:cs="David" w:hint="cs"/>
          <w:b/>
          <w:bCs/>
          <w:rtl/>
        </w:rPr>
      </w:pPr>
    </w:p>
    <w:p w14:paraId="7BD020C2" w14:textId="77777777" w:rsidR="00FA550A" w:rsidRPr="00FA550A" w:rsidRDefault="00FA550A" w:rsidP="00FA550A">
      <w:pPr>
        <w:bidi/>
        <w:jc w:val="center"/>
        <w:rPr>
          <w:rFonts w:cs="David" w:hint="cs"/>
          <w:b/>
          <w:bCs/>
          <w:rtl/>
        </w:rPr>
      </w:pPr>
      <w:r w:rsidRPr="00FA550A">
        <w:rPr>
          <w:rFonts w:cs="David" w:hint="cs"/>
          <w:b/>
          <w:bCs/>
          <w:rtl/>
        </w:rPr>
        <w:t>בעד הרביזיה - מיעוט</w:t>
      </w:r>
    </w:p>
    <w:p w14:paraId="7A85A869"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רוב</w:t>
      </w:r>
    </w:p>
    <w:p w14:paraId="749AC0BF" w14:textId="77777777" w:rsidR="00FA550A" w:rsidRPr="00FA550A" w:rsidRDefault="00FA550A" w:rsidP="00FA550A">
      <w:pPr>
        <w:bidi/>
        <w:jc w:val="center"/>
        <w:rPr>
          <w:rFonts w:cs="David" w:hint="cs"/>
          <w:b/>
          <w:bCs/>
          <w:rtl/>
        </w:rPr>
      </w:pPr>
      <w:r w:rsidRPr="00FA550A">
        <w:rPr>
          <w:rFonts w:cs="David" w:hint="cs"/>
          <w:b/>
          <w:bCs/>
          <w:rtl/>
        </w:rPr>
        <w:t>נמנעים - אין</w:t>
      </w:r>
    </w:p>
    <w:p w14:paraId="6FE16249" w14:textId="77777777" w:rsidR="00FA550A" w:rsidRPr="00FA550A" w:rsidRDefault="00FA550A" w:rsidP="00FA550A">
      <w:pPr>
        <w:bidi/>
        <w:jc w:val="center"/>
        <w:rPr>
          <w:rFonts w:cs="David" w:hint="cs"/>
          <w:b/>
          <w:bCs/>
          <w:rtl/>
        </w:rPr>
      </w:pPr>
      <w:r w:rsidRPr="00FA550A">
        <w:rPr>
          <w:rFonts w:cs="David" w:hint="cs"/>
          <w:b/>
          <w:bCs/>
          <w:rtl/>
        </w:rPr>
        <w:t>הרביזיה נדחתה.</w:t>
      </w:r>
    </w:p>
    <w:p w14:paraId="348470F3" w14:textId="77777777" w:rsidR="00FA550A" w:rsidRPr="00FA550A" w:rsidRDefault="00FA550A" w:rsidP="00FA550A">
      <w:pPr>
        <w:bidi/>
        <w:rPr>
          <w:rFonts w:cs="David" w:hint="cs"/>
          <w:rtl/>
        </w:rPr>
      </w:pPr>
    </w:p>
    <w:p w14:paraId="57EDD971" w14:textId="77777777" w:rsidR="00FA550A" w:rsidRPr="00FA550A" w:rsidRDefault="00FA550A" w:rsidP="00FA550A">
      <w:pPr>
        <w:bidi/>
        <w:rPr>
          <w:rFonts w:cs="David" w:hint="cs"/>
          <w:rtl/>
        </w:rPr>
      </w:pPr>
      <w:r w:rsidRPr="00FA550A">
        <w:rPr>
          <w:rFonts w:cs="David" w:hint="cs"/>
          <w:u w:val="single"/>
          <w:rtl/>
        </w:rPr>
        <w:t>היו"ר דוד טל:</w:t>
      </w:r>
    </w:p>
    <w:p w14:paraId="5ABBA29C" w14:textId="77777777" w:rsidR="00FA550A" w:rsidRPr="00FA550A" w:rsidRDefault="00FA550A" w:rsidP="00FA550A">
      <w:pPr>
        <w:bidi/>
        <w:rPr>
          <w:rFonts w:cs="David" w:hint="cs"/>
          <w:rtl/>
        </w:rPr>
      </w:pPr>
    </w:p>
    <w:p w14:paraId="6B5A1D5A" w14:textId="77777777" w:rsidR="00FA550A" w:rsidRPr="00FA550A" w:rsidRDefault="00FA550A" w:rsidP="00FA550A">
      <w:pPr>
        <w:bidi/>
        <w:ind w:firstLine="567"/>
        <w:rPr>
          <w:rFonts w:cs="David" w:hint="cs"/>
          <w:rtl/>
        </w:rPr>
      </w:pPr>
      <w:r w:rsidRPr="00FA550A">
        <w:rPr>
          <w:rFonts w:cs="David" w:hint="cs"/>
          <w:rtl/>
        </w:rPr>
        <w:t xml:space="preserve">הרביזיה לא התקבלה. </w:t>
      </w:r>
    </w:p>
    <w:p w14:paraId="7B24E7FF" w14:textId="77777777" w:rsidR="00FA550A" w:rsidRPr="00FA550A" w:rsidRDefault="00FA550A" w:rsidP="00FA550A">
      <w:pPr>
        <w:bidi/>
        <w:ind w:firstLine="567"/>
        <w:rPr>
          <w:rFonts w:cs="David" w:hint="cs"/>
          <w:rtl/>
        </w:rPr>
      </w:pPr>
    </w:p>
    <w:p w14:paraId="51E52DD4" w14:textId="77777777" w:rsidR="00FA550A" w:rsidRPr="00FA550A" w:rsidRDefault="00FA550A" w:rsidP="00FA550A">
      <w:pPr>
        <w:bidi/>
        <w:ind w:firstLine="567"/>
        <w:rPr>
          <w:rFonts w:cs="David" w:hint="cs"/>
          <w:rtl/>
        </w:rPr>
      </w:pPr>
      <w:r w:rsidRPr="00FA550A">
        <w:rPr>
          <w:rFonts w:cs="David" w:hint="cs"/>
          <w:rtl/>
        </w:rPr>
        <w:t xml:space="preserve">אנחנו עוברים להצעת חוק איסור הפליה במוצרים, בשירותים, בכניסה למקומות בידור ולמקומות ציבוריים, של חברת הכנסת שלי </w:t>
      </w:r>
      <w:proofErr w:type="spellStart"/>
      <w:r w:rsidRPr="00FA550A">
        <w:rPr>
          <w:rFonts w:cs="David" w:hint="cs"/>
          <w:rtl/>
        </w:rPr>
        <w:t>יחימוביץ</w:t>
      </w:r>
      <w:proofErr w:type="spellEnd"/>
      <w:r w:rsidRPr="00FA550A">
        <w:rPr>
          <w:rFonts w:cs="David" w:hint="cs"/>
          <w:rtl/>
        </w:rPr>
        <w:t xml:space="preserve">. אני חושב שהאכסניה המתאימה ביותר זה ועדת הכנסת, אבל יש הצעה של הלשכה משפטית, בהתאם לתקנון הכנסת, להעביר את הצעת החוק לוועדת החוקה, חוק ומשפט. נשמעו הצעות להעביר את הצעת החוק לוועדת העבודה, הרווחה והבריאות. </w:t>
      </w:r>
    </w:p>
    <w:p w14:paraId="601BF229" w14:textId="77777777" w:rsidR="00FA550A" w:rsidRPr="00FA550A" w:rsidRDefault="00FA550A" w:rsidP="00FA550A">
      <w:pPr>
        <w:bidi/>
        <w:ind w:firstLine="567"/>
        <w:rPr>
          <w:rFonts w:cs="David" w:hint="cs"/>
          <w:rtl/>
        </w:rPr>
      </w:pPr>
    </w:p>
    <w:p w14:paraId="2B25E810" w14:textId="77777777" w:rsidR="00FA550A" w:rsidRPr="00FA550A" w:rsidRDefault="00FA550A" w:rsidP="00FA550A">
      <w:pPr>
        <w:bidi/>
        <w:ind w:firstLine="567"/>
        <w:rPr>
          <w:rFonts w:cs="David" w:hint="cs"/>
          <w:rtl/>
        </w:rPr>
      </w:pPr>
      <w:r w:rsidRPr="00FA550A">
        <w:rPr>
          <w:rFonts w:cs="David" w:hint="cs"/>
          <w:rtl/>
        </w:rPr>
        <w:t xml:space="preserve">מה חברת הכנסת </w:t>
      </w:r>
      <w:proofErr w:type="spellStart"/>
      <w:r w:rsidRPr="00FA550A">
        <w:rPr>
          <w:rFonts w:cs="David" w:hint="cs"/>
          <w:rtl/>
        </w:rPr>
        <w:t>יחימוביץ</w:t>
      </w:r>
      <w:proofErr w:type="spellEnd"/>
      <w:r w:rsidRPr="00FA550A">
        <w:rPr>
          <w:rFonts w:cs="David" w:hint="cs"/>
          <w:rtl/>
        </w:rPr>
        <w:t xml:space="preserve"> מבקשת?</w:t>
      </w:r>
    </w:p>
    <w:p w14:paraId="68446721" w14:textId="77777777" w:rsidR="00FA550A" w:rsidRPr="00FA550A" w:rsidRDefault="00FA550A" w:rsidP="00FA550A">
      <w:pPr>
        <w:bidi/>
        <w:rPr>
          <w:rFonts w:cs="David" w:hint="cs"/>
          <w:rtl/>
        </w:rPr>
      </w:pPr>
    </w:p>
    <w:p w14:paraId="23355B78" w14:textId="77777777" w:rsidR="00FA550A" w:rsidRPr="00FA550A" w:rsidRDefault="00FA550A" w:rsidP="00FA550A">
      <w:pPr>
        <w:pStyle w:val="Heading5"/>
        <w:jc w:val="left"/>
        <w:rPr>
          <w:rFonts w:hint="cs"/>
          <w:sz w:val="24"/>
          <w:rtl/>
        </w:rPr>
      </w:pPr>
      <w:r w:rsidRPr="00FA550A">
        <w:rPr>
          <w:rFonts w:hint="cs"/>
          <w:sz w:val="24"/>
          <w:u w:val="single"/>
          <w:rtl/>
        </w:rPr>
        <w:t xml:space="preserve">שלי </w:t>
      </w:r>
      <w:proofErr w:type="spellStart"/>
      <w:r w:rsidRPr="00FA550A">
        <w:rPr>
          <w:rFonts w:hint="cs"/>
          <w:sz w:val="24"/>
          <w:u w:val="single"/>
          <w:rtl/>
        </w:rPr>
        <w:t>יחימוביץ</w:t>
      </w:r>
      <w:proofErr w:type="spellEnd"/>
      <w:r w:rsidRPr="00FA550A">
        <w:rPr>
          <w:rFonts w:hint="cs"/>
          <w:sz w:val="24"/>
          <w:u w:val="single"/>
          <w:rtl/>
        </w:rPr>
        <w:t>:</w:t>
      </w:r>
    </w:p>
    <w:p w14:paraId="5102D572" w14:textId="77777777" w:rsidR="00FA550A" w:rsidRPr="00FA550A" w:rsidRDefault="00FA550A" w:rsidP="00FA550A">
      <w:pPr>
        <w:pStyle w:val="Heading5"/>
        <w:jc w:val="left"/>
        <w:rPr>
          <w:rFonts w:hint="cs"/>
          <w:sz w:val="24"/>
          <w:rtl/>
        </w:rPr>
      </w:pPr>
    </w:p>
    <w:p w14:paraId="74C361DC" w14:textId="77777777" w:rsidR="00FA550A" w:rsidRPr="00FA550A" w:rsidRDefault="00FA550A" w:rsidP="00FA550A">
      <w:pPr>
        <w:bidi/>
        <w:rPr>
          <w:rFonts w:cs="David" w:hint="cs"/>
          <w:rtl/>
        </w:rPr>
      </w:pPr>
      <w:r w:rsidRPr="00FA550A">
        <w:rPr>
          <w:rFonts w:cs="David" w:hint="cs"/>
          <w:rtl/>
        </w:rPr>
        <w:tab/>
        <w:t xml:space="preserve">הצעתי הצעה נוספת, שלא נרשמה כנראה, והיא להעביר את הצעת החוק לוועדת הכלכלה, ואני מבקשת להעביר אותו לשם.  </w:t>
      </w:r>
    </w:p>
    <w:p w14:paraId="068E20E6" w14:textId="77777777" w:rsidR="00FA550A" w:rsidRPr="00FA550A" w:rsidRDefault="00FA550A" w:rsidP="00FA550A">
      <w:pPr>
        <w:bidi/>
        <w:rPr>
          <w:rFonts w:cs="David" w:hint="cs"/>
          <w:rtl/>
        </w:rPr>
      </w:pPr>
    </w:p>
    <w:p w14:paraId="1590C14B" w14:textId="77777777" w:rsidR="00FA550A" w:rsidRPr="00FA550A" w:rsidRDefault="00FA550A" w:rsidP="00FA550A">
      <w:pPr>
        <w:bidi/>
        <w:rPr>
          <w:rFonts w:cs="David" w:hint="cs"/>
          <w:rtl/>
        </w:rPr>
      </w:pPr>
      <w:r w:rsidRPr="00FA550A">
        <w:rPr>
          <w:rFonts w:cs="David" w:hint="cs"/>
          <w:u w:val="single"/>
          <w:rtl/>
        </w:rPr>
        <w:t>היו"ר דוד טל:</w:t>
      </w:r>
    </w:p>
    <w:p w14:paraId="6D541463" w14:textId="77777777" w:rsidR="00FA550A" w:rsidRPr="00FA550A" w:rsidRDefault="00FA550A" w:rsidP="00FA550A">
      <w:pPr>
        <w:bidi/>
        <w:rPr>
          <w:rFonts w:cs="David" w:hint="cs"/>
          <w:rtl/>
        </w:rPr>
      </w:pPr>
    </w:p>
    <w:p w14:paraId="4D9F185E" w14:textId="77777777" w:rsidR="00FA550A" w:rsidRPr="00FA550A" w:rsidRDefault="00FA550A" w:rsidP="00FA550A">
      <w:pPr>
        <w:bidi/>
        <w:rPr>
          <w:rFonts w:cs="David" w:hint="cs"/>
          <w:rtl/>
        </w:rPr>
      </w:pPr>
      <w:r w:rsidRPr="00FA550A">
        <w:rPr>
          <w:rFonts w:cs="David" w:hint="cs"/>
          <w:rtl/>
        </w:rPr>
        <w:tab/>
        <w:t>מי בעד ועדת הכלכלה? מי מתנגד?</w:t>
      </w:r>
    </w:p>
    <w:p w14:paraId="6B76B878" w14:textId="77777777" w:rsidR="00FA550A" w:rsidRPr="00FA550A" w:rsidRDefault="00FA550A" w:rsidP="00FA550A">
      <w:pPr>
        <w:bidi/>
        <w:rPr>
          <w:rFonts w:cs="David" w:hint="cs"/>
          <w:rtl/>
        </w:rPr>
      </w:pPr>
    </w:p>
    <w:p w14:paraId="448FCA21" w14:textId="77777777" w:rsidR="00FA550A" w:rsidRPr="00FA550A" w:rsidRDefault="00FA550A" w:rsidP="00FA550A">
      <w:pPr>
        <w:bidi/>
        <w:jc w:val="center"/>
        <w:rPr>
          <w:rFonts w:cs="David" w:hint="cs"/>
          <w:b/>
          <w:bCs/>
          <w:rtl/>
        </w:rPr>
      </w:pPr>
      <w:r w:rsidRPr="00FA550A">
        <w:rPr>
          <w:rFonts w:cs="David" w:hint="cs"/>
          <w:b/>
          <w:bCs/>
          <w:rtl/>
        </w:rPr>
        <w:t>הצבעה</w:t>
      </w:r>
    </w:p>
    <w:p w14:paraId="5B4A3B9D" w14:textId="77777777" w:rsidR="00FA550A" w:rsidRPr="00FA550A" w:rsidRDefault="00FA550A" w:rsidP="00FA550A">
      <w:pPr>
        <w:bidi/>
        <w:jc w:val="center"/>
        <w:rPr>
          <w:rFonts w:cs="David" w:hint="cs"/>
          <w:b/>
          <w:bCs/>
          <w:rtl/>
        </w:rPr>
      </w:pPr>
    </w:p>
    <w:p w14:paraId="49DDD7E4" w14:textId="77777777" w:rsidR="00FA550A" w:rsidRPr="00FA550A" w:rsidRDefault="00FA550A" w:rsidP="00FA550A">
      <w:pPr>
        <w:bidi/>
        <w:jc w:val="center"/>
        <w:rPr>
          <w:rFonts w:cs="David" w:hint="cs"/>
          <w:b/>
          <w:bCs/>
          <w:rtl/>
        </w:rPr>
      </w:pPr>
      <w:r w:rsidRPr="00FA550A">
        <w:rPr>
          <w:rFonts w:cs="David" w:hint="cs"/>
          <w:b/>
          <w:bCs/>
          <w:rtl/>
        </w:rPr>
        <w:t xml:space="preserve">בעד ועדת הכלכלה </w:t>
      </w:r>
      <w:r w:rsidRPr="00FA550A">
        <w:rPr>
          <w:rFonts w:cs="David"/>
          <w:b/>
          <w:bCs/>
          <w:rtl/>
        </w:rPr>
        <w:t>–</w:t>
      </w:r>
      <w:r w:rsidRPr="00FA550A">
        <w:rPr>
          <w:rFonts w:cs="David" w:hint="cs"/>
          <w:b/>
          <w:bCs/>
          <w:rtl/>
        </w:rPr>
        <w:t xml:space="preserve"> רוב</w:t>
      </w:r>
    </w:p>
    <w:p w14:paraId="5EB02835"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אין</w:t>
      </w:r>
    </w:p>
    <w:p w14:paraId="2703660D" w14:textId="77777777" w:rsidR="00FA550A" w:rsidRPr="00FA550A" w:rsidRDefault="00FA550A" w:rsidP="00FA550A">
      <w:pPr>
        <w:bidi/>
        <w:jc w:val="center"/>
        <w:rPr>
          <w:rFonts w:cs="David" w:hint="cs"/>
          <w:b/>
          <w:bCs/>
          <w:rtl/>
        </w:rPr>
      </w:pPr>
      <w:r w:rsidRPr="00FA550A">
        <w:rPr>
          <w:rFonts w:cs="David" w:hint="cs"/>
          <w:b/>
          <w:bCs/>
          <w:rtl/>
        </w:rPr>
        <w:t xml:space="preserve">נמנעים </w:t>
      </w:r>
      <w:r w:rsidRPr="00FA550A">
        <w:rPr>
          <w:rFonts w:cs="David"/>
          <w:b/>
          <w:bCs/>
          <w:rtl/>
        </w:rPr>
        <w:t>–</w:t>
      </w:r>
      <w:r w:rsidRPr="00FA550A">
        <w:rPr>
          <w:rFonts w:cs="David" w:hint="cs"/>
          <w:b/>
          <w:bCs/>
          <w:rtl/>
        </w:rPr>
        <w:t xml:space="preserve"> אין</w:t>
      </w:r>
    </w:p>
    <w:p w14:paraId="486ED0AC" w14:textId="77777777" w:rsidR="00FA550A" w:rsidRPr="00FA550A" w:rsidRDefault="00FA550A" w:rsidP="00FA550A">
      <w:pPr>
        <w:bidi/>
        <w:jc w:val="center"/>
        <w:rPr>
          <w:rFonts w:cs="David" w:hint="cs"/>
          <w:b/>
          <w:bCs/>
          <w:rtl/>
        </w:rPr>
      </w:pPr>
      <w:r w:rsidRPr="00FA550A">
        <w:rPr>
          <w:rFonts w:cs="David" w:hint="cs"/>
          <w:b/>
          <w:bCs/>
          <w:rtl/>
        </w:rPr>
        <w:t>הצעת החוק תועבר לדיון בוועדת הכלכלה.</w:t>
      </w:r>
    </w:p>
    <w:p w14:paraId="5E48290E" w14:textId="77777777" w:rsidR="00FA550A" w:rsidRPr="00FA550A" w:rsidRDefault="00FA550A" w:rsidP="00FA550A">
      <w:pPr>
        <w:bidi/>
        <w:rPr>
          <w:rFonts w:cs="David" w:hint="cs"/>
          <w:u w:val="single"/>
          <w:rtl/>
        </w:rPr>
      </w:pPr>
    </w:p>
    <w:p w14:paraId="115BDE5F" w14:textId="77777777" w:rsidR="00FA550A" w:rsidRPr="00FA550A" w:rsidRDefault="00FA550A" w:rsidP="00FA550A">
      <w:pPr>
        <w:bidi/>
        <w:rPr>
          <w:rFonts w:cs="David" w:hint="cs"/>
          <w:rtl/>
        </w:rPr>
      </w:pPr>
      <w:r w:rsidRPr="00FA550A">
        <w:rPr>
          <w:rFonts w:cs="David" w:hint="cs"/>
          <w:u w:val="single"/>
          <w:rtl/>
        </w:rPr>
        <w:t>היו"ר דוד טל:</w:t>
      </w:r>
    </w:p>
    <w:p w14:paraId="0C6EA5A7" w14:textId="77777777" w:rsidR="00FA550A" w:rsidRPr="00FA550A" w:rsidRDefault="00FA550A" w:rsidP="00FA550A">
      <w:pPr>
        <w:bidi/>
        <w:rPr>
          <w:rFonts w:cs="David" w:hint="cs"/>
          <w:rtl/>
        </w:rPr>
      </w:pPr>
    </w:p>
    <w:p w14:paraId="0BD5A18E" w14:textId="77777777" w:rsidR="00FA550A" w:rsidRPr="00FA550A" w:rsidRDefault="00FA550A" w:rsidP="00FA550A">
      <w:pPr>
        <w:bidi/>
        <w:ind w:firstLine="567"/>
        <w:rPr>
          <w:rFonts w:cs="David" w:hint="cs"/>
          <w:rtl/>
        </w:rPr>
      </w:pPr>
      <w:r w:rsidRPr="00FA550A">
        <w:rPr>
          <w:rFonts w:cs="David" w:hint="cs"/>
          <w:rtl/>
        </w:rPr>
        <w:t xml:space="preserve">תודה, הצעת חוק איסור הפליה במוצרים יעבור לדיון בוועדת הכלכלה. </w:t>
      </w:r>
    </w:p>
    <w:p w14:paraId="1DA38CAB" w14:textId="77777777" w:rsidR="00FA550A" w:rsidRPr="00FA550A" w:rsidRDefault="00FA550A" w:rsidP="00FA550A">
      <w:pPr>
        <w:bidi/>
        <w:ind w:firstLine="567"/>
        <w:rPr>
          <w:rFonts w:cs="David" w:hint="cs"/>
          <w:rtl/>
        </w:rPr>
      </w:pPr>
    </w:p>
    <w:p w14:paraId="26584BEC" w14:textId="77777777" w:rsidR="00FA550A" w:rsidRPr="00FA550A" w:rsidRDefault="00FA550A" w:rsidP="00FA550A">
      <w:pPr>
        <w:bidi/>
        <w:ind w:firstLine="567"/>
        <w:rPr>
          <w:rFonts w:cs="David" w:hint="cs"/>
          <w:rtl/>
        </w:rPr>
      </w:pPr>
      <w:r w:rsidRPr="00FA550A">
        <w:rPr>
          <w:rFonts w:cs="David" w:hint="cs"/>
          <w:rtl/>
        </w:rPr>
        <w:t>אנחנו עוברים להצעת חוק לתיקון פקודת מס הכנסה (הוראת שעה). המלצת הלשכה המשפטית - - -</w:t>
      </w:r>
    </w:p>
    <w:p w14:paraId="2465615F" w14:textId="77777777" w:rsidR="00FA550A" w:rsidRPr="00FA550A" w:rsidRDefault="00FA550A" w:rsidP="00FA550A">
      <w:pPr>
        <w:bidi/>
        <w:rPr>
          <w:rFonts w:cs="David" w:hint="cs"/>
          <w:rtl/>
        </w:rPr>
      </w:pPr>
    </w:p>
    <w:p w14:paraId="60553BAC" w14:textId="77777777" w:rsidR="00FA550A" w:rsidRPr="00FA550A" w:rsidRDefault="00FA550A" w:rsidP="00FA550A">
      <w:pPr>
        <w:bidi/>
        <w:rPr>
          <w:rFonts w:cs="David" w:hint="cs"/>
          <w:u w:val="single"/>
          <w:rtl/>
        </w:rPr>
      </w:pPr>
      <w:r w:rsidRPr="00FA550A">
        <w:rPr>
          <w:rFonts w:cs="David" w:hint="cs"/>
          <w:u w:val="single"/>
          <w:rtl/>
        </w:rPr>
        <w:t>גדעון סער:</w:t>
      </w:r>
    </w:p>
    <w:p w14:paraId="40DF1E3C" w14:textId="77777777" w:rsidR="00FA550A" w:rsidRPr="00FA550A" w:rsidRDefault="00FA550A" w:rsidP="00FA550A">
      <w:pPr>
        <w:bidi/>
        <w:rPr>
          <w:rFonts w:cs="David" w:hint="cs"/>
          <w:u w:val="single"/>
          <w:rtl/>
        </w:rPr>
      </w:pPr>
    </w:p>
    <w:p w14:paraId="4A97BB17" w14:textId="77777777" w:rsidR="00FA550A" w:rsidRPr="00FA550A" w:rsidRDefault="00FA550A" w:rsidP="00FA550A">
      <w:pPr>
        <w:bidi/>
        <w:rPr>
          <w:rFonts w:cs="David" w:hint="cs"/>
          <w:rtl/>
        </w:rPr>
      </w:pPr>
      <w:r w:rsidRPr="00FA550A">
        <w:rPr>
          <w:rFonts w:cs="David" w:hint="cs"/>
          <w:rtl/>
        </w:rPr>
        <w:tab/>
        <w:t xml:space="preserve">סליחה שאני מפריע, אבל אולי שיבהירו מה זה תיקון 167, כי לא כולם יודעים במה מדובר. </w:t>
      </w:r>
    </w:p>
    <w:p w14:paraId="39F12C49" w14:textId="77777777" w:rsidR="00FA550A" w:rsidRPr="00FA550A" w:rsidRDefault="00FA550A" w:rsidP="00FA550A">
      <w:pPr>
        <w:bidi/>
        <w:rPr>
          <w:rFonts w:cs="David" w:hint="cs"/>
          <w:rtl/>
        </w:rPr>
      </w:pPr>
    </w:p>
    <w:p w14:paraId="743CB892" w14:textId="77777777" w:rsidR="00FA550A" w:rsidRPr="00FA550A" w:rsidRDefault="00FA550A" w:rsidP="00FA550A">
      <w:pPr>
        <w:bidi/>
        <w:rPr>
          <w:rFonts w:cs="David" w:hint="cs"/>
          <w:rtl/>
        </w:rPr>
      </w:pPr>
      <w:r w:rsidRPr="00FA550A">
        <w:rPr>
          <w:rFonts w:cs="David" w:hint="cs"/>
          <w:u w:val="single"/>
          <w:rtl/>
        </w:rPr>
        <w:t>היו"ר דוד טל:</w:t>
      </w:r>
    </w:p>
    <w:p w14:paraId="5881A0E3" w14:textId="77777777" w:rsidR="00FA550A" w:rsidRPr="00FA550A" w:rsidRDefault="00FA550A" w:rsidP="00FA550A">
      <w:pPr>
        <w:bidi/>
        <w:rPr>
          <w:rFonts w:cs="David" w:hint="cs"/>
          <w:rtl/>
        </w:rPr>
      </w:pPr>
    </w:p>
    <w:p w14:paraId="00061B61" w14:textId="77777777" w:rsidR="00FA550A" w:rsidRPr="00FA550A" w:rsidRDefault="00FA550A" w:rsidP="00FA550A">
      <w:pPr>
        <w:bidi/>
        <w:rPr>
          <w:rFonts w:cs="David" w:hint="cs"/>
          <w:rtl/>
        </w:rPr>
      </w:pPr>
      <w:r w:rsidRPr="00FA550A">
        <w:rPr>
          <w:rFonts w:cs="David" w:hint="cs"/>
          <w:rtl/>
        </w:rPr>
        <w:tab/>
        <w:t xml:space="preserve">אתה צודק. היועצת המשפטית של ועדת הכנסת תאיר את עינינו. </w:t>
      </w:r>
    </w:p>
    <w:p w14:paraId="055515D5" w14:textId="77777777" w:rsidR="00FA550A" w:rsidRPr="00FA550A" w:rsidRDefault="00FA550A" w:rsidP="00FA550A">
      <w:pPr>
        <w:bidi/>
        <w:rPr>
          <w:rFonts w:cs="David" w:hint="cs"/>
          <w:rtl/>
        </w:rPr>
      </w:pPr>
    </w:p>
    <w:p w14:paraId="2C334BB2" w14:textId="77777777" w:rsidR="00FA550A" w:rsidRPr="00FA550A" w:rsidRDefault="00FA550A" w:rsidP="00FA550A">
      <w:pPr>
        <w:bidi/>
        <w:rPr>
          <w:rFonts w:cs="David" w:hint="cs"/>
          <w:u w:val="single"/>
          <w:rtl/>
        </w:rPr>
      </w:pPr>
      <w:r w:rsidRPr="00FA550A">
        <w:rPr>
          <w:rFonts w:cs="David" w:hint="cs"/>
          <w:u w:val="single"/>
          <w:rtl/>
        </w:rPr>
        <w:t>ארבל אסטרחן:</w:t>
      </w:r>
    </w:p>
    <w:p w14:paraId="46EBBF74" w14:textId="77777777" w:rsidR="00FA550A" w:rsidRPr="00FA550A" w:rsidRDefault="00FA550A" w:rsidP="00FA550A">
      <w:pPr>
        <w:bidi/>
        <w:rPr>
          <w:rFonts w:cs="David" w:hint="cs"/>
          <w:rtl/>
        </w:rPr>
      </w:pPr>
    </w:p>
    <w:p w14:paraId="5D1C99F5" w14:textId="77777777" w:rsidR="00FA550A" w:rsidRPr="00FA550A" w:rsidRDefault="00FA550A" w:rsidP="00FA550A">
      <w:pPr>
        <w:bidi/>
        <w:ind w:firstLine="567"/>
        <w:rPr>
          <w:rFonts w:cs="David" w:hint="cs"/>
          <w:rtl/>
        </w:rPr>
      </w:pPr>
      <w:r w:rsidRPr="00FA550A">
        <w:rPr>
          <w:rFonts w:cs="David" w:hint="cs"/>
          <w:rtl/>
        </w:rPr>
        <w:t xml:space="preserve">בהתאם לדברי ההסבר של הצעת החוק מדובר בחוק שנועד לקלוט עליה ולהחזיר הון אנושי איכותי למדינה. </w:t>
      </w:r>
    </w:p>
    <w:p w14:paraId="2D4B3D86" w14:textId="77777777" w:rsidR="00FA550A" w:rsidRPr="00FA550A" w:rsidRDefault="00FA550A" w:rsidP="00FA550A">
      <w:pPr>
        <w:bidi/>
        <w:rPr>
          <w:rFonts w:cs="David" w:hint="cs"/>
          <w:rtl/>
        </w:rPr>
      </w:pPr>
    </w:p>
    <w:p w14:paraId="3A83F846" w14:textId="77777777" w:rsidR="00FA550A" w:rsidRPr="00FA550A" w:rsidRDefault="00FA550A" w:rsidP="00FA550A">
      <w:pPr>
        <w:bidi/>
        <w:rPr>
          <w:rFonts w:cs="David" w:hint="cs"/>
          <w:u w:val="single"/>
          <w:rtl/>
        </w:rPr>
      </w:pPr>
      <w:r w:rsidRPr="00FA550A">
        <w:rPr>
          <w:rFonts w:cs="David" w:hint="cs"/>
          <w:u w:val="single"/>
          <w:rtl/>
        </w:rPr>
        <w:t>גדעון סער:</w:t>
      </w:r>
    </w:p>
    <w:p w14:paraId="73D870EA" w14:textId="77777777" w:rsidR="00FA550A" w:rsidRPr="00FA550A" w:rsidRDefault="00FA550A" w:rsidP="00FA550A">
      <w:pPr>
        <w:bidi/>
        <w:rPr>
          <w:rFonts w:cs="David" w:hint="cs"/>
          <w:u w:val="single"/>
          <w:rtl/>
        </w:rPr>
      </w:pPr>
    </w:p>
    <w:p w14:paraId="5170B8E4" w14:textId="77777777" w:rsidR="00FA550A" w:rsidRPr="00FA550A" w:rsidRDefault="00FA550A" w:rsidP="00FA550A">
      <w:pPr>
        <w:bidi/>
        <w:rPr>
          <w:rFonts w:cs="David" w:hint="cs"/>
          <w:rtl/>
        </w:rPr>
      </w:pPr>
      <w:r w:rsidRPr="00FA550A">
        <w:rPr>
          <w:rFonts w:cs="David" w:hint="cs"/>
          <w:rtl/>
        </w:rPr>
        <w:tab/>
        <w:t xml:space="preserve"> תושבים חוזרים. </w:t>
      </w:r>
    </w:p>
    <w:p w14:paraId="6C71F4A4" w14:textId="77777777" w:rsidR="00FA550A" w:rsidRPr="00FA550A" w:rsidRDefault="00FA550A" w:rsidP="00FA550A">
      <w:pPr>
        <w:bidi/>
        <w:rPr>
          <w:rFonts w:cs="David" w:hint="cs"/>
          <w:rtl/>
        </w:rPr>
      </w:pPr>
    </w:p>
    <w:p w14:paraId="6AC33468" w14:textId="77777777" w:rsidR="00FA550A" w:rsidRPr="00FA550A" w:rsidRDefault="00FA550A" w:rsidP="00FA550A">
      <w:pPr>
        <w:bidi/>
        <w:rPr>
          <w:rFonts w:cs="David" w:hint="cs"/>
          <w:rtl/>
        </w:rPr>
      </w:pPr>
      <w:r w:rsidRPr="00FA550A">
        <w:rPr>
          <w:rFonts w:cs="David" w:hint="cs"/>
          <w:u w:val="single"/>
          <w:rtl/>
        </w:rPr>
        <w:t>היו"ר דוד טל:</w:t>
      </w:r>
    </w:p>
    <w:p w14:paraId="5DBE6B4C" w14:textId="77777777" w:rsidR="00FA550A" w:rsidRPr="00FA550A" w:rsidRDefault="00FA550A" w:rsidP="00FA550A">
      <w:pPr>
        <w:bidi/>
        <w:rPr>
          <w:rFonts w:cs="David" w:hint="cs"/>
          <w:rtl/>
        </w:rPr>
      </w:pPr>
    </w:p>
    <w:p w14:paraId="6D272390" w14:textId="77777777" w:rsidR="00FA550A" w:rsidRPr="00FA550A" w:rsidRDefault="00FA550A" w:rsidP="00FA550A">
      <w:pPr>
        <w:bidi/>
        <w:ind w:firstLine="567"/>
        <w:rPr>
          <w:rFonts w:cs="David" w:hint="cs"/>
          <w:rtl/>
        </w:rPr>
      </w:pPr>
      <w:r w:rsidRPr="00FA550A">
        <w:rPr>
          <w:rFonts w:cs="David" w:hint="cs"/>
          <w:rtl/>
        </w:rPr>
        <w:t xml:space="preserve">הנושא ברור? יש בקשה להעביר את הצעת החוק לוועדת העלייה, ויושב ראש ועדת הכספים מבקש להעביר את זה לוועדת הכספים. </w:t>
      </w:r>
    </w:p>
    <w:p w14:paraId="118C4D2B" w14:textId="77777777" w:rsidR="00FA550A" w:rsidRPr="00FA550A" w:rsidRDefault="00FA550A" w:rsidP="00FA550A">
      <w:pPr>
        <w:bidi/>
        <w:rPr>
          <w:rFonts w:cs="David" w:hint="cs"/>
          <w:rtl/>
        </w:rPr>
      </w:pPr>
    </w:p>
    <w:p w14:paraId="4E7915DB" w14:textId="77777777" w:rsidR="00FA550A" w:rsidRPr="00FA550A" w:rsidRDefault="00FA550A" w:rsidP="00FA550A">
      <w:pPr>
        <w:bidi/>
        <w:rPr>
          <w:rFonts w:cs="David" w:hint="cs"/>
          <w:rtl/>
        </w:rPr>
      </w:pPr>
      <w:r w:rsidRPr="00FA550A">
        <w:rPr>
          <w:rFonts w:cs="David" w:hint="cs"/>
          <w:rtl/>
        </w:rPr>
        <w:tab/>
        <w:t>מי בעד ועדת העלייה?</w:t>
      </w:r>
    </w:p>
    <w:p w14:paraId="164844FC" w14:textId="77777777" w:rsidR="00FA550A" w:rsidRPr="00FA550A" w:rsidRDefault="00FA550A" w:rsidP="00FA550A">
      <w:pPr>
        <w:bidi/>
        <w:rPr>
          <w:rFonts w:cs="David" w:hint="cs"/>
          <w:rtl/>
        </w:rPr>
      </w:pPr>
    </w:p>
    <w:p w14:paraId="6D8B2387" w14:textId="77777777" w:rsidR="00FA550A" w:rsidRPr="00FA550A" w:rsidRDefault="00FA550A" w:rsidP="00FA550A">
      <w:pPr>
        <w:bidi/>
        <w:jc w:val="center"/>
        <w:rPr>
          <w:rFonts w:cs="David" w:hint="cs"/>
          <w:b/>
          <w:bCs/>
          <w:rtl/>
        </w:rPr>
      </w:pPr>
      <w:r w:rsidRPr="00FA550A">
        <w:rPr>
          <w:rFonts w:cs="David" w:hint="cs"/>
          <w:b/>
          <w:bCs/>
          <w:rtl/>
        </w:rPr>
        <w:t>הצבעה</w:t>
      </w:r>
    </w:p>
    <w:p w14:paraId="0DDEE3CA" w14:textId="77777777" w:rsidR="00FA550A" w:rsidRPr="00FA550A" w:rsidRDefault="00FA550A" w:rsidP="00FA550A">
      <w:pPr>
        <w:bidi/>
        <w:jc w:val="center"/>
        <w:rPr>
          <w:rFonts w:cs="David" w:hint="cs"/>
          <w:b/>
          <w:bCs/>
          <w:rtl/>
        </w:rPr>
      </w:pPr>
    </w:p>
    <w:p w14:paraId="3AD565AB" w14:textId="77777777" w:rsidR="00FA550A" w:rsidRPr="00FA550A" w:rsidRDefault="00FA550A" w:rsidP="00FA550A">
      <w:pPr>
        <w:bidi/>
        <w:jc w:val="center"/>
        <w:rPr>
          <w:rFonts w:cs="David" w:hint="cs"/>
          <w:b/>
          <w:bCs/>
          <w:rtl/>
        </w:rPr>
      </w:pPr>
      <w:r w:rsidRPr="00FA550A">
        <w:rPr>
          <w:rFonts w:cs="David" w:hint="cs"/>
          <w:b/>
          <w:bCs/>
          <w:rtl/>
        </w:rPr>
        <w:t xml:space="preserve">בעד העברת הנושא לדיון בוועדת העלייה, הקליטה והתפוצות </w:t>
      </w:r>
      <w:r w:rsidRPr="00FA550A">
        <w:rPr>
          <w:rFonts w:cs="David"/>
          <w:b/>
          <w:bCs/>
          <w:rtl/>
        </w:rPr>
        <w:t>–</w:t>
      </w:r>
      <w:r w:rsidRPr="00FA550A">
        <w:rPr>
          <w:rFonts w:cs="David" w:hint="cs"/>
          <w:b/>
          <w:bCs/>
          <w:rtl/>
        </w:rPr>
        <w:t xml:space="preserve"> 9</w:t>
      </w:r>
    </w:p>
    <w:p w14:paraId="27AA2E2F"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מיעוט</w:t>
      </w:r>
    </w:p>
    <w:p w14:paraId="46BA8B7A" w14:textId="77777777" w:rsidR="00FA550A" w:rsidRPr="00FA550A" w:rsidRDefault="00FA550A" w:rsidP="00FA550A">
      <w:pPr>
        <w:bidi/>
        <w:jc w:val="center"/>
        <w:rPr>
          <w:rFonts w:cs="David" w:hint="cs"/>
          <w:b/>
          <w:bCs/>
          <w:rtl/>
        </w:rPr>
      </w:pPr>
      <w:r w:rsidRPr="00FA550A">
        <w:rPr>
          <w:rFonts w:cs="David" w:hint="cs"/>
          <w:b/>
          <w:bCs/>
          <w:rtl/>
        </w:rPr>
        <w:t>הנושא יועבר לדיון לוועדת העלייה, הקליטה והתפוצות.</w:t>
      </w:r>
    </w:p>
    <w:p w14:paraId="7D85AF51" w14:textId="77777777" w:rsidR="00FA550A" w:rsidRPr="00FA550A" w:rsidRDefault="00FA550A" w:rsidP="00FA550A">
      <w:pPr>
        <w:bidi/>
        <w:rPr>
          <w:rFonts w:cs="David" w:hint="cs"/>
          <w:u w:val="single"/>
          <w:rtl/>
        </w:rPr>
      </w:pPr>
    </w:p>
    <w:p w14:paraId="0CA3BB21" w14:textId="77777777" w:rsidR="00FA550A" w:rsidRPr="00FA550A" w:rsidRDefault="00FA550A" w:rsidP="00FA550A">
      <w:pPr>
        <w:bidi/>
        <w:rPr>
          <w:rFonts w:cs="David" w:hint="cs"/>
          <w:rtl/>
        </w:rPr>
      </w:pPr>
      <w:r w:rsidRPr="00FA550A">
        <w:rPr>
          <w:rFonts w:cs="David" w:hint="cs"/>
          <w:u w:val="single"/>
          <w:rtl/>
        </w:rPr>
        <w:t>היו"ר דוד טל:</w:t>
      </w:r>
    </w:p>
    <w:p w14:paraId="004E887B" w14:textId="77777777" w:rsidR="00FA550A" w:rsidRPr="00FA550A" w:rsidRDefault="00FA550A" w:rsidP="00FA550A">
      <w:pPr>
        <w:bidi/>
        <w:rPr>
          <w:rFonts w:cs="David" w:hint="cs"/>
          <w:rtl/>
        </w:rPr>
      </w:pPr>
    </w:p>
    <w:p w14:paraId="5FD67F98" w14:textId="77777777" w:rsidR="00FA550A" w:rsidRPr="00FA550A" w:rsidRDefault="00FA550A" w:rsidP="00FA550A">
      <w:pPr>
        <w:bidi/>
        <w:ind w:firstLine="567"/>
        <w:rPr>
          <w:rFonts w:cs="David" w:hint="cs"/>
          <w:rtl/>
        </w:rPr>
      </w:pPr>
      <w:r w:rsidRPr="00FA550A">
        <w:rPr>
          <w:rFonts w:cs="David" w:hint="cs"/>
          <w:rtl/>
        </w:rPr>
        <w:t>תודה. מי בעד ועדת הכספים?</w:t>
      </w:r>
    </w:p>
    <w:p w14:paraId="42E9CACE" w14:textId="77777777" w:rsidR="00FA550A" w:rsidRPr="00FA550A" w:rsidRDefault="00FA550A" w:rsidP="00FA550A">
      <w:pPr>
        <w:bidi/>
        <w:ind w:firstLine="567"/>
        <w:rPr>
          <w:rFonts w:cs="David" w:hint="cs"/>
          <w:rtl/>
        </w:rPr>
      </w:pPr>
    </w:p>
    <w:p w14:paraId="1E1607DF" w14:textId="77777777" w:rsidR="00FA550A" w:rsidRPr="00FA550A" w:rsidRDefault="00FA550A" w:rsidP="00FA550A">
      <w:pPr>
        <w:bidi/>
        <w:ind w:firstLine="567"/>
        <w:jc w:val="center"/>
        <w:rPr>
          <w:rFonts w:cs="David" w:hint="cs"/>
          <w:b/>
          <w:bCs/>
          <w:rtl/>
        </w:rPr>
      </w:pPr>
      <w:r w:rsidRPr="00FA550A">
        <w:rPr>
          <w:rFonts w:cs="David" w:hint="cs"/>
          <w:b/>
          <w:bCs/>
          <w:rtl/>
        </w:rPr>
        <w:t>הצבעה</w:t>
      </w:r>
    </w:p>
    <w:p w14:paraId="4E38B0FB" w14:textId="77777777" w:rsidR="00FA550A" w:rsidRPr="00FA550A" w:rsidRDefault="00FA550A" w:rsidP="00FA550A">
      <w:pPr>
        <w:bidi/>
        <w:ind w:firstLine="567"/>
        <w:jc w:val="center"/>
        <w:rPr>
          <w:rFonts w:cs="David" w:hint="cs"/>
          <w:b/>
          <w:bCs/>
          <w:rtl/>
        </w:rPr>
      </w:pPr>
    </w:p>
    <w:p w14:paraId="6FEA6526" w14:textId="77777777" w:rsidR="00FA550A" w:rsidRPr="00FA550A" w:rsidRDefault="00FA550A" w:rsidP="00FA550A">
      <w:pPr>
        <w:bidi/>
        <w:ind w:firstLine="567"/>
        <w:jc w:val="center"/>
        <w:rPr>
          <w:rFonts w:cs="David" w:hint="cs"/>
          <w:b/>
          <w:bCs/>
          <w:rtl/>
        </w:rPr>
      </w:pPr>
      <w:r w:rsidRPr="00FA550A">
        <w:rPr>
          <w:rFonts w:cs="David" w:hint="cs"/>
          <w:b/>
          <w:bCs/>
          <w:rtl/>
        </w:rPr>
        <w:t xml:space="preserve">בעד העברת הנושא לוועדת הכספים </w:t>
      </w:r>
      <w:r w:rsidRPr="00FA550A">
        <w:rPr>
          <w:rFonts w:cs="David"/>
          <w:b/>
          <w:bCs/>
          <w:rtl/>
        </w:rPr>
        <w:t>–</w:t>
      </w:r>
      <w:r w:rsidRPr="00FA550A">
        <w:rPr>
          <w:rFonts w:cs="David" w:hint="cs"/>
          <w:b/>
          <w:bCs/>
          <w:rtl/>
        </w:rPr>
        <w:t xml:space="preserve"> מיעוט</w:t>
      </w:r>
    </w:p>
    <w:p w14:paraId="0E374617" w14:textId="77777777" w:rsidR="00FA550A" w:rsidRPr="00FA550A" w:rsidRDefault="00FA550A" w:rsidP="00FA550A">
      <w:pPr>
        <w:bidi/>
        <w:ind w:firstLine="567"/>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רוב</w:t>
      </w:r>
    </w:p>
    <w:p w14:paraId="79888764" w14:textId="77777777" w:rsidR="00FA550A" w:rsidRPr="00FA550A" w:rsidRDefault="00FA550A" w:rsidP="00FA550A">
      <w:pPr>
        <w:bidi/>
        <w:ind w:firstLine="567"/>
        <w:jc w:val="center"/>
        <w:rPr>
          <w:rFonts w:cs="David" w:hint="cs"/>
          <w:b/>
          <w:bCs/>
          <w:rtl/>
        </w:rPr>
      </w:pPr>
      <w:r w:rsidRPr="00FA550A">
        <w:rPr>
          <w:rFonts w:cs="David" w:hint="cs"/>
          <w:b/>
          <w:bCs/>
          <w:rtl/>
        </w:rPr>
        <w:t>הנושא לא יועבר לדיון בוועדת הכספים.</w:t>
      </w:r>
    </w:p>
    <w:p w14:paraId="05BEF986" w14:textId="77777777" w:rsidR="00FA550A" w:rsidRPr="00FA550A" w:rsidRDefault="00FA550A" w:rsidP="00FA550A">
      <w:pPr>
        <w:bidi/>
        <w:ind w:firstLine="567"/>
        <w:jc w:val="center"/>
        <w:rPr>
          <w:rFonts w:cs="David" w:hint="cs"/>
          <w:b/>
          <w:bCs/>
          <w:rtl/>
        </w:rPr>
      </w:pPr>
    </w:p>
    <w:p w14:paraId="0A773644" w14:textId="77777777" w:rsidR="00FA550A" w:rsidRPr="00FA550A" w:rsidRDefault="00FA550A" w:rsidP="00FA550A">
      <w:pPr>
        <w:bidi/>
        <w:rPr>
          <w:rFonts w:cs="David" w:hint="cs"/>
          <w:rtl/>
        </w:rPr>
      </w:pPr>
      <w:r w:rsidRPr="00FA550A">
        <w:rPr>
          <w:rFonts w:cs="David" w:hint="cs"/>
          <w:u w:val="single"/>
          <w:rtl/>
        </w:rPr>
        <w:t>היו"ר דוד טל:</w:t>
      </w:r>
    </w:p>
    <w:p w14:paraId="1A69851B" w14:textId="77777777" w:rsidR="00FA550A" w:rsidRPr="00FA550A" w:rsidRDefault="00FA550A" w:rsidP="00FA550A">
      <w:pPr>
        <w:bidi/>
        <w:ind w:firstLine="567"/>
        <w:rPr>
          <w:rFonts w:cs="David" w:hint="cs"/>
          <w:rtl/>
        </w:rPr>
      </w:pPr>
    </w:p>
    <w:p w14:paraId="5D240B56" w14:textId="77777777" w:rsidR="00FA550A" w:rsidRPr="00FA550A" w:rsidRDefault="00FA550A" w:rsidP="00FA550A">
      <w:pPr>
        <w:bidi/>
        <w:ind w:firstLine="567"/>
        <w:rPr>
          <w:rFonts w:cs="David" w:hint="cs"/>
          <w:rtl/>
        </w:rPr>
      </w:pPr>
      <w:r w:rsidRPr="00FA550A">
        <w:rPr>
          <w:rFonts w:cs="David" w:hint="cs"/>
          <w:rtl/>
        </w:rPr>
        <w:t xml:space="preserve">תודה. הצעת החוק לדיון בוועדת הכספים. </w:t>
      </w:r>
    </w:p>
    <w:p w14:paraId="4AD3DABA" w14:textId="77777777" w:rsidR="00FA550A" w:rsidRPr="00FA550A" w:rsidRDefault="00FA550A" w:rsidP="00FA550A">
      <w:pPr>
        <w:bidi/>
        <w:ind w:firstLine="567"/>
        <w:rPr>
          <w:rFonts w:cs="David" w:hint="cs"/>
          <w:rtl/>
        </w:rPr>
      </w:pPr>
    </w:p>
    <w:p w14:paraId="3C7AEE68" w14:textId="77777777" w:rsidR="00FA550A" w:rsidRPr="00FA550A" w:rsidRDefault="00FA550A" w:rsidP="00FA550A">
      <w:pPr>
        <w:bidi/>
        <w:ind w:firstLine="567"/>
        <w:rPr>
          <w:rFonts w:cs="David" w:hint="cs"/>
          <w:rtl/>
        </w:rPr>
      </w:pPr>
      <w:r w:rsidRPr="00FA550A">
        <w:rPr>
          <w:rFonts w:cs="David" w:hint="cs"/>
          <w:rtl/>
        </w:rPr>
        <w:t xml:space="preserve">הצעת החוק הבאה היא הצעת חוק ניירות ערך (מערכת דואר אלקטרוני מאובטח). יש המלצה של הלשכה המשפטית להעביר את הנושא לוועדת המדע והטכנולוגיה. נשמעה גם הצעה להעביר את הצעת החוק לוועדת הכספים. </w:t>
      </w:r>
    </w:p>
    <w:p w14:paraId="5318E7A4" w14:textId="77777777" w:rsidR="00FA550A" w:rsidRPr="00FA550A" w:rsidRDefault="00FA550A" w:rsidP="00FA550A">
      <w:pPr>
        <w:bidi/>
        <w:ind w:firstLine="567"/>
        <w:rPr>
          <w:rFonts w:cs="David" w:hint="cs"/>
          <w:rtl/>
        </w:rPr>
      </w:pPr>
    </w:p>
    <w:p w14:paraId="7D7B72F0" w14:textId="77777777" w:rsidR="00FA550A" w:rsidRPr="00FA550A" w:rsidRDefault="00FA550A" w:rsidP="00FA550A">
      <w:pPr>
        <w:bidi/>
        <w:ind w:firstLine="567"/>
        <w:rPr>
          <w:rFonts w:cs="David" w:hint="cs"/>
          <w:rtl/>
        </w:rPr>
      </w:pPr>
      <w:r w:rsidRPr="00FA550A">
        <w:rPr>
          <w:rFonts w:cs="David" w:hint="cs"/>
          <w:rtl/>
        </w:rPr>
        <w:t xml:space="preserve">יושב ראש ועדת המדע והטכנולוגיה מבקש להעביר את הצעת החוק אליו מן הנימוק כי הוועדה דנה בהצעת חוק חתימה אלקטרונית, חוק מסחר אלקטרוני. </w:t>
      </w:r>
    </w:p>
    <w:p w14:paraId="03F564C4" w14:textId="77777777" w:rsidR="00FA550A" w:rsidRPr="00FA550A" w:rsidRDefault="00FA550A" w:rsidP="00FA550A">
      <w:pPr>
        <w:bidi/>
        <w:rPr>
          <w:rFonts w:cs="David" w:hint="cs"/>
          <w:rtl/>
        </w:rPr>
      </w:pPr>
    </w:p>
    <w:p w14:paraId="7827652D" w14:textId="77777777" w:rsidR="00FA550A" w:rsidRPr="00FA550A" w:rsidRDefault="00FA550A" w:rsidP="00FA550A">
      <w:pPr>
        <w:bidi/>
        <w:rPr>
          <w:rFonts w:cs="David" w:hint="cs"/>
          <w:rtl/>
        </w:rPr>
      </w:pPr>
      <w:r w:rsidRPr="00FA550A">
        <w:rPr>
          <w:rFonts w:cs="David" w:hint="cs"/>
          <w:u w:val="single"/>
          <w:rtl/>
        </w:rPr>
        <w:t>מיכאל איתן:</w:t>
      </w:r>
    </w:p>
    <w:p w14:paraId="1A617579" w14:textId="77777777" w:rsidR="00FA550A" w:rsidRPr="00FA550A" w:rsidRDefault="00FA550A" w:rsidP="00FA550A">
      <w:pPr>
        <w:bidi/>
        <w:rPr>
          <w:rFonts w:cs="David" w:hint="cs"/>
          <w:rtl/>
        </w:rPr>
      </w:pPr>
    </w:p>
    <w:p w14:paraId="27E45BD4" w14:textId="77777777" w:rsidR="00FA550A" w:rsidRPr="00FA550A" w:rsidRDefault="00FA550A" w:rsidP="00FA550A">
      <w:pPr>
        <w:bidi/>
        <w:rPr>
          <w:rFonts w:cs="David" w:hint="cs"/>
          <w:rtl/>
        </w:rPr>
      </w:pPr>
      <w:r w:rsidRPr="00FA550A">
        <w:rPr>
          <w:rFonts w:cs="David" w:hint="cs"/>
          <w:rtl/>
        </w:rPr>
        <w:tab/>
        <w:t xml:space="preserve"> ממש בימים אלה אנחנו עוסקים בנושא. </w:t>
      </w:r>
    </w:p>
    <w:p w14:paraId="7EA3A8AE" w14:textId="77777777" w:rsidR="00FA550A" w:rsidRPr="00FA550A" w:rsidRDefault="00FA550A" w:rsidP="00FA550A">
      <w:pPr>
        <w:bidi/>
        <w:rPr>
          <w:rFonts w:cs="David" w:hint="cs"/>
          <w:rtl/>
        </w:rPr>
      </w:pPr>
    </w:p>
    <w:p w14:paraId="678B2527" w14:textId="77777777" w:rsidR="00FA550A" w:rsidRPr="00FA550A" w:rsidRDefault="00FA550A" w:rsidP="00FA550A">
      <w:pPr>
        <w:bidi/>
        <w:rPr>
          <w:rFonts w:cs="David" w:hint="cs"/>
          <w:rtl/>
        </w:rPr>
      </w:pPr>
      <w:r w:rsidRPr="00FA550A">
        <w:rPr>
          <w:rFonts w:cs="David" w:hint="cs"/>
          <w:u w:val="single"/>
          <w:rtl/>
        </w:rPr>
        <w:t>היו"ר דוד טל:</w:t>
      </w:r>
    </w:p>
    <w:p w14:paraId="601D3271" w14:textId="77777777" w:rsidR="00FA550A" w:rsidRPr="00FA550A" w:rsidRDefault="00FA550A" w:rsidP="00FA550A">
      <w:pPr>
        <w:bidi/>
        <w:rPr>
          <w:rFonts w:cs="David" w:hint="cs"/>
          <w:rtl/>
        </w:rPr>
      </w:pPr>
    </w:p>
    <w:p w14:paraId="5B24FAC2" w14:textId="77777777" w:rsidR="00FA550A" w:rsidRPr="00FA550A" w:rsidRDefault="00FA550A" w:rsidP="00FA550A">
      <w:pPr>
        <w:bidi/>
        <w:rPr>
          <w:rFonts w:cs="David" w:hint="cs"/>
          <w:rtl/>
        </w:rPr>
      </w:pPr>
      <w:r w:rsidRPr="00FA550A">
        <w:rPr>
          <w:rFonts w:cs="David" w:hint="cs"/>
          <w:rtl/>
        </w:rPr>
        <w:tab/>
        <w:t>יושב ראש ועדת הכספים מבקש להעביר את הנושא אליו. מי בעד ועדת המדע והטכנולוגיה? מי נגד?</w:t>
      </w:r>
    </w:p>
    <w:p w14:paraId="34B4B8EC" w14:textId="77777777" w:rsidR="00FA550A" w:rsidRDefault="00FA550A" w:rsidP="00FA550A">
      <w:pPr>
        <w:bidi/>
        <w:rPr>
          <w:rFonts w:cs="David" w:hint="cs"/>
          <w:rtl/>
        </w:rPr>
      </w:pPr>
    </w:p>
    <w:p w14:paraId="14270469" w14:textId="77777777" w:rsidR="00FA550A" w:rsidRDefault="00FA550A" w:rsidP="00FA550A">
      <w:pPr>
        <w:bidi/>
        <w:rPr>
          <w:rFonts w:cs="David" w:hint="cs"/>
          <w:rtl/>
        </w:rPr>
      </w:pPr>
    </w:p>
    <w:p w14:paraId="37E0FF58" w14:textId="77777777" w:rsidR="00FA550A" w:rsidRDefault="00FA550A" w:rsidP="00FA550A">
      <w:pPr>
        <w:bidi/>
        <w:rPr>
          <w:rFonts w:cs="David" w:hint="cs"/>
          <w:rtl/>
        </w:rPr>
      </w:pPr>
    </w:p>
    <w:p w14:paraId="4DB0AC95" w14:textId="77777777" w:rsidR="00FA550A" w:rsidRDefault="00FA550A" w:rsidP="00FA550A">
      <w:pPr>
        <w:bidi/>
        <w:rPr>
          <w:rFonts w:cs="David" w:hint="cs"/>
          <w:rtl/>
        </w:rPr>
      </w:pPr>
    </w:p>
    <w:p w14:paraId="0DD9B343" w14:textId="77777777" w:rsidR="00FA550A" w:rsidRPr="00FA550A" w:rsidRDefault="00FA550A" w:rsidP="00FA550A">
      <w:pPr>
        <w:bidi/>
        <w:rPr>
          <w:rFonts w:cs="David" w:hint="cs"/>
          <w:rtl/>
        </w:rPr>
      </w:pPr>
    </w:p>
    <w:p w14:paraId="73BED0BA" w14:textId="77777777" w:rsidR="00FA550A" w:rsidRPr="00FA550A" w:rsidRDefault="00FA550A" w:rsidP="00FA550A">
      <w:pPr>
        <w:bidi/>
        <w:jc w:val="center"/>
        <w:rPr>
          <w:rFonts w:cs="David" w:hint="cs"/>
          <w:b/>
          <w:bCs/>
          <w:rtl/>
        </w:rPr>
      </w:pPr>
      <w:r w:rsidRPr="00FA550A">
        <w:rPr>
          <w:rFonts w:cs="David" w:hint="cs"/>
          <w:b/>
          <w:bCs/>
          <w:rtl/>
        </w:rPr>
        <w:t>הצבעה</w:t>
      </w:r>
    </w:p>
    <w:p w14:paraId="7A5A6308" w14:textId="77777777" w:rsidR="00FA550A" w:rsidRPr="00FA550A" w:rsidRDefault="00FA550A" w:rsidP="00FA550A">
      <w:pPr>
        <w:bidi/>
        <w:jc w:val="center"/>
        <w:rPr>
          <w:rFonts w:cs="David" w:hint="cs"/>
          <w:b/>
          <w:bCs/>
          <w:rtl/>
        </w:rPr>
      </w:pPr>
    </w:p>
    <w:p w14:paraId="789626A9" w14:textId="77777777" w:rsidR="00FA550A" w:rsidRPr="00FA550A" w:rsidRDefault="00FA550A" w:rsidP="00FA550A">
      <w:pPr>
        <w:bidi/>
        <w:jc w:val="center"/>
        <w:rPr>
          <w:rFonts w:cs="David" w:hint="cs"/>
          <w:b/>
          <w:bCs/>
          <w:rtl/>
        </w:rPr>
      </w:pPr>
      <w:r w:rsidRPr="00FA550A">
        <w:rPr>
          <w:rFonts w:cs="David" w:hint="cs"/>
          <w:b/>
          <w:bCs/>
          <w:rtl/>
        </w:rPr>
        <w:t xml:space="preserve">בעד העברת הנושא לדיון בוועדת המדע והטכנולוגיה </w:t>
      </w:r>
      <w:r w:rsidRPr="00FA550A">
        <w:rPr>
          <w:rFonts w:cs="David"/>
          <w:b/>
          <w:bCs/>
          <w:rtl/>
        </w:rPr>
        <w:t>–</w:t>
      </w:r>
      <w:r w:rsidRPr="00FA550A">
        <w:rPr>
          <w:rFonts w:cs="David" w:hint="cs"/>
          <w:b/>
          <w:bCs/>
          <w:rtl/>
        </w:rPr>
        <w:t xml:space="preserve"> רוב</w:t>
      </w:r>
    </w:p>
    <w:p w14:paraId="33560BDE" w14:textId="77777777" w:rsidR="00FA550A" w:rsidRPr="00FA550A" w:rsidRDefault="00FA550A" w:rsidP="00FA550A">
      <w:pPr>
        <w:bidi/>
        <w:jc w:val="center"/>
        <w:rPr>
          <w:rFonts w:cs="David" w:hint="cs"/>
          <w:b/>
          <w:bCs/>
          <w:rtl/>
        </w:rPr>
      </w:pPr>
      <w:r w:rsidRPr="00FA550A">
        <w:rPr>
          <w:rFonts w:cs="David" w:hint="cs"/>
          <w:b/>
          <w:bCs/>
          <w:rtl/>
        </w:rPr>
        <w:t xml:space="preserve">נגד </w:t>
      </w:r>
      <w:r w:rsidRPr="00FA550A">
        <w:rPr>
          <w:rFonts w:cs="David"/>
          <w:b/>
          <w:bCs/>
          <w:rtl/>
        </w:rPr>
        <w:t>–</w:t>
      </w:r>
      <w:r w:rsidRPr="00FA550A">
        <w:rPr>
          <w:rFonts w:cs="David" w:hint="cs"/>
          <w:b/>
          <w:bCs/>
          <w:rtl/>
        </w:rPr>
        <w:t xml:space="preserve"> אין</w:t>
      </w:r>
    </w:p>
    <w:p w14:paraId="071221D6" w14:textId="77777777" w:rsidR="00FA550A" w:rsidRPr="00FA550A" w:rsidRDefault="00FA550A" w:rsidP="00FA550A">
      <w:pPr>
        <w:bidi/>
        <w:jc w:val="center"/>
        <w:rPr>
          <w:rFonts w:cs="David" w:hint="cs"/>
          <w:b/>
          <w:bCs/>
          <w:rtl/>
        </w:rPr>
      </w:pPr>
      <w:r w:rsidRPr="00FA550A">
        <w:rPr>
          <w:rFonts w:cs="David" w:hint="cs"/>
          <w:b/>
          <w:bCs/>
          <w:rtl/>
        </w:rPr>
        <w:t xml:space="preserve">נמנעים </w:t>
      </w:r>
      <w:r w:rsidRPr="00FA550A">
        <w:rPr>
          <w:rFonts w:cs="David"/>
          <w:b/>
          <w:bCs/>
          <w:rtl/>
        </w:rPr>
        <w:t>–</w:t>
      </w:r>
      <w:r w:rsidRPr="00FA550A">
        <w:rPr>
          <w:rFonts w:cs="David" w:hint="cs"/>
          <w:b/>
          <w:bCs/>
          <w:rtl/>
        </w:rPr>
        <w:t xml:space="preserve"> אין</w:t>
      </w:r>
    </w:p>
    <w:p w14:paraId="5DA8CE94" w14:textId="77777777" w:rsidR="00FA550A" w:rsidRPr="00FA550A" w:rsidRDefault="00FA550A" w:rsidP="00FA550A">
      <w:pPr>
        <w:bidi/>
        <w:jc w:val="center"/>
        <w:rPr>
          <w:rFonts w:cs="David" w:hint="cs"/>
          <w:rtl/>
        </w:rPr>
      </w:pPr>
      <w:r w:rsidRPr="00FA550A">
        <w:rPr>
          <w:rFonts w:cs="David" w:hint="cs"/>
          <w:b/>
          <w:bCs/>
          <w:rtl/>
        </w:rPr>
        <w:t>הנושא יועבר לדיון בוועדת המדע והטכנולוגיה</w:t>
      </w:r>
      <w:r w:rsidRPr="00FA550A">
        <w:rPr>
          <w:rFonts w:cs="David" w:hint="cs"/>
          <w:rtl/>
        </w:rPr>
        <w:t>.</w:t>
      </w:r>
    </w:p>
    <w:p w14:paraId="3009FAAE" w14:textId="77777777" w:rsidR="00FA550A" w:rsidRPr="00FA550A" w:rsidRDefault="00FA550A" w:rsidP="00FA550A">
      <w:pPr>
        <w:bidi/>
        <w:rPr>
          <w:rFonts w:cs="David" w:hint="cs"/>
          <w:u w:val="single"/>
          <w:rtl/>
        </w:rPr>
      </w:pPr>
    </w:p>
    <w:p w14:paraId="09E2A2CE" w14:textId="77777777" w:rsidR="00FA550A" w:rsidRDefault="00FA550A" w:rsidP="00FA550A">
      <w:pPr>
        <w:bidi/>
        <w:rPr>
          <w:rFonts w:cs="David" w:hint="cs"/>
          <w:u w:val="single"/>
          <w:rtl/>
        </w:rPr>
      </w:pPr>
    </w:p>
    <w:p w14:paraId="568C7826" w14:textId="77777777" w:rsidR="00FA550A" w:rsidRDefault="00FA550A" w:rsidP="00FA550A">
      <w:pPr>
        <w:bidi/>
        <w:rPr>
          <w:rFonts w:cs="David" w:hint="cs"/>
          <w:u w:val="single"/>
          <w:rtl/>
        </w:rPr>
      </w:pPr>
    </w:p>
    <w:p w14:paraId="65EA364D" w14:textId="77777777" w:rsidR="00FA550A" w:rsidRPr="00FA550A" w:rsidRDefault="00FA550A" w:rsidP="00FA550A">
      <w:pPr>
        <w:bidi/>
        <w:rPr>
          <w:rFonts w:cs="David" w:hint="cs"/>
          <w:rtl/>
        </w:rPr>
      </w:pPr>
      <w:r w:rsidRPr="00FA550A">
        <w:rPr>
          <w:rFonts w:cs="David" w:hint="cs"/>
          <w:u w:val="single"/>
          <w:rtl/>
        </w:rPr>
        <w:t>היו"ר דוד טל:</w:t>
      </w:r>
    </w:p>
    <w:p w14:paraId="65320269" w14:textId="77777777" w:rsidR="00FA550A" w:rsidRPr="00FA550A" w:rsidRDefault="00FA550A" w:rsidP="00FA550A">
      <w:pPr>
        <w:bidi/>
        <w:rPr>
          <w:rFonts w:cs="David" w:hint="cs"/>
          <w:rtl/>
        </w:rPr>
      </w:pPr>
    </w:p>
    <w:p w14:paraId="4A935933" w14:textId="77777777" w:rsidR="00FA550A" w:rsidRPr="00FA550A" w:rsidRDefault="00FA550A" w:rsidP="00FA550A">
      <w:pPr>
        <w:bidi/>
        <w:rPr>
          <w:rFonts w:cs="David" w:hint="cs"/>
          <w:rtl/>
        </w:rPr>
      </w:pPr>
      <w:r w:rsidRPr="00FA550A">
        <w:rPr>
          <w:rFonts w:cs="David" w:hint="cs"/>
          <w:rtl/>
        </w:rPr>
        <w:tab/>
        <w:t xml:space="preserve">תודה, הנושא יועבר לוועדת המדע והטכנולוגיה. </w:t>
      </w:r>
    </w:p>
    <w:p w14:paraId="11D1D851" w14:textId="77777777" w:rsidR="00FA550A" w:rsidRPr="00FA550A" w:rsidRDefault="00FA550A" w:rsidP="00FA550A">
      <w:pPr>
        <w:numPr>
          <w:ilvl w:val="0"/>
          <w:numId w:val="1"/>
        </w:numPr>
        <w:overflowPunct w:val="0"/>
        <w:autoSpaceDE w:val="0"/>
        <w:autoSpaceDN w:val="0"/>
        <w:bidi/>
        <w:adjustRightInd w:val="0"/>
        <w:jc w:val="center"/>
        <w:textAlignment w:val="baseline"/>
        <w:rPr>
          <w:rFonts w:cs="David" w:hint="cs"/>
          <w:b/>
          <w:bCs/>
          <w:u w:val="single"/>
          <w:rtl/>
        </w:rPr>
      </w:pPr>
      <w:r w:rsidRPr="00FA550A">
        <w:rPr>
          <w:rFonts w:cs="David"/>
          <w:rtl/>
        </w:rPr>
        <w:br w:type="page"/>
      </w:r>
      <w:r w:rsidRPr="00FA550A">
        <w:rPr>
          <w:rFonts w:cs="David" w:hint="cs"/>
          <w:b/>
          <w:bCs/>
          <w:u w:val="single"/>
          <w:rtl/>
        </w:rPr>
        <w:t>דיון בנושא עיכוב התקנת תקנות לפי חוק שוויון זכויות לאנשים עם מוגבלות</w:t>
      </w:r>
    </w:p>
    <w:p w14:paraId="3A644649" w14:textId="77777777" w:rsidR="00FA550A" w:rsidRPr="00FA550A" w:rsidRDefault="00FA550A" w:rsidP="00FA550A">
      <w:pPr>
        <w:bidi/>
        <w:jc w:val="center"/>
        <w:rPr>
          <w:rFonts w:cs="David" w:hint="cs"/>
          <w:b/>
          <w:bCs/>
          <w:u w:val="single"/>
          <w:rtl/>
        </w:rPr>
      </w:pPr>
    </w:p>
    <w:p w14:paraId="33E93477" w14:textId="77777777" w:rsidR="00FA550A" w:rsidRPr="00FA550A" w:rsidRDefault="00FA550A" w:rsidP="00FA550A">
      <w:pPr>
        <w:bidi/>
        <w:jc w:val="center"/>
        <w:rPr>
          <w:rFonts w:cs="David" w:hint="cs"/>
          <w:b/>
          <w:bCs/>
          <w:u w:val="single"/>
          <w:rtl/>
        </w:rPr>
      </w:pPr>
    </w:p>
    <w:p w14:paraId="148E79D2" w14:textId="77777777" w:rsidR="00FA550A" w:rsidRPr="00FA550A" w:rsidRDefault="00FA550A" w:rsidP="00FA550A">
      <w:pPr>
        <w:bidi/>
        <w:rPr>
          <w:rFonts w:cs="David" w:hint="cs"/>
          <w:rtl/>
        </w:rPr>
      </w:pPr>
      <w:r w:rsidRPr="00FA550A">
        <w:rPr>
          <w:rFonts w:cs="David" w:hint="cs"/>
          <w:u w:val="single"/>
          <w:rtl/>
        </w:rPr>
        <w:t>היו"ר דוד טל:</w:t>
      </w:r>
    </w:p>
    <w:p w14:paraId="38E436CB" w14:textId="77777777" w:rsidR="00FA550A" w:rsidRPr="00FA550A" w:rsidRDefault="00FA550A" w:rsidP="00FA550A">
      <w:pPr>
        <w:bidi/>
        <w:rPr>
          <w:rFonts w:cs="David" w:hint="cs"/>
          <w:rtl/>
        </w:rPr>
      </w:pPr>
    </w:p>
    <w:p w14:paraId="2616EADB" w14:textId="77777777" w:rsidR="00FA550A" w:rsidRPr="00FA550A" w:rsidRDefault="00FA550A" w:rsidP="00FA550A">
      <w:pPr>
        <w:bidi/>
        <w:ind w:firstLine="567"/>
        <w:rPr>
          <w:rFonts w:cs="David" w:hint="cs"/>
          <w:rtl/>
        </w:rPr>
      </w:pPr>
      <w:r w:rsidRPr="00FA550A">
        <w:rPr>
          <w:rFonts w:cs="David" w:hint="cs"/>
          <w:rtl/>
        </w:rPr>
        <w:t xml:space="preserve">בחודש מרץ התקיים כאן דיון בנושא נגישות. הצעת חוק כזאת כבר עברה בוועדת העבודה, הרווחה והבריאות לפני כשנתיים ימים והמשרדים הרלוונטיים נתבקשו להתקין תקנות. עד היום, לבושתי ולבושתנו אנחנו, התקנות הללו לא הותקנו, לבד ממשרד התקשורת שהביא תקנות, וגם לגביהן היה צריך תיקון בנושא בבזק. </w:t>
      </w:r>
    </w:p>
    <w:p w14:paraId="583C969E" w14:textId="77777777" w:rsidR="00FA550A" w:rsidRPr="00FA550A" w:rsidRDefault="00FA550A" w:rsidP="00FA550A">
      <w:pPr>
        <w:bidi/>
        <w:ind w:firstLine="567"/>
        <w:rPr>
          <w:rFonts w:cs="David" w:hint="cs"/>
          <w:rtl/>
        </w:rPr>
      </w:pPr>
    </w:p>
    <w:p w14:paraId="276B1B0B" w14:textId="77777777" w:rsidR="00FA550A" w:rsidRPr="00FA550A" w:rsidRDefault="00FA550A" w:rsidP="00FA550A">
      <w:pPr>
        <w:bidi/>
        <w:ind w:firstLine="567"/>
        <w:rPr>
          <w:rFonts w:cs="David" w:hint="cs"/>
          <w:rtl/>
        </w:rPr>
      </w:pPr>
      <w:r w:rsidRPr="00FA550A">
        <w:rPr>
          <w:rFonts w:cs="David" w:hint="cs"/>
          <w:rtl/>
        </w:rPr>
        <w:t xml:space="preserve">אני מעלה את הנושא הזה משום החשיבות שאני מוצא בנושא של חוק שוויון זכויות לאנשים עם מוגבלות. דנו בנושא הזה הרבה מאוד פעמים. הכנסת דנה בזה בוועדת העבודה, הרווחה והבריאות, ואנחנו צריכים לחתום את הנושא. הנושא הזה ייחתם רק אם יותקנו תקנות. עד היום לא הותקנו תקנות. אני מודע לזה שהבעיה במשרד הפנים שהבעיה קשה, אבל גם החוק </w:t>
      </w:r>
      <w:proofErr w:type="spellStart"/>
      <w:r w:rsidRPr="00FA550A">
        <w:rPr>
          <w:rFonts w:cs="David" w:hint="cs"/>
          <w:rtl/>
        </w:rPr>
        <w:t>איפשר</w:t>
      </w:r>
      <w:proofErr w:type="spellEnd"/>
      <w:r w:rsidRPr="00FA550A">
        <w:rPr>
          <w:rFonts w:cs="David" w:hint="cs"/>
          <w:rtl/>
        </w:rPr>
        <w:t xml:space="preserve"> למשרדים לתקן את התקנות תוך 12 שנים. עברו שנתיים ימים, יש עוד עשר שנים. אם משרד הפנים היה מבקש פרק זמן של עוד חמש שנים - הייתי מאפשר לו, ולו רק שייצא לדרך עם תקנות הנגישות. אי-אפשר להשאיר את האנשים הללו ללא תקנות. צריך לתקן את החברה הישראלית בעצם התקנת התקנות הללו.  </w:t>
      </w:r>
    </w:p>
    <w:p w14:paraId="52F94133" w14:textId="77777777" w:rsidR="00FA550A" w:rsidRPr="00FA550A" w:rsidRDefault="00FA550A" w:rsidP="00FA550A">
      <w:pPr>
        <w:bidi/>
        <w:rPr>
          <w:rFonts w:cs="David" w:hint="cs"/>
          <w:rtl/>
        </w:rPr>
      </w:pPr>
    </w:p>
    <w:p w14:paraId="3F4710F4" w14:textId="77777777" w:rsidR="00FA550A" w:rsidRPr="00FA550A" w:rsidRDefault="00FA550A" w:rsidP="00FA550A">
      <w:pPr>
        <w:bidi/>
        <w:ind w:firstLine="567"/>
        <w:rPr>
          <w:rFonts w:cs="David" w:hint="cs"/>
          <w:rtl/>
        </w:rPr>
      </w:pPr>
      <w:r w:rsidRPr="00FA550A">
        <w:rPr>
          <w:rFonts w:cs="David" w:hint="cs"/>
          <w:rtl/>
        </w:rPr>
        <w:t xml:space="preserve">אני רוצה לשמוע את נציגי המשרדים, אבל לפני כן את הגברת מיכל רימון. בבקשה, גברתי. </w:t>
      </w:r>
    </w:p>
    <w:p w14:paraId="246228CC" w14:textId="77777777" w:rsidR="00FA550A" w:rsidRPr="00FA550A" w:rsidRDefault="00FA550A" w:rsidP="00FA550A">
      <w:pPr>
        <w:bidi/>
        <w:rPr>
          <w:rFonts w:cs="David" w:hint="cs"/>
          <w:rtl/>
        </w:rPr>
      </w:pPr>
    </w:p>
    <w:p w14:paraId="64C3F0E0" w14:textId="77777777" w:rsidR="00FA550A" w:rsidRPr="00FA550A" w:rsidRDefault="00FA550A" w:rsidP="00FA550A">
      <w:pPr>
        <w:bidi/>
        <w:rPr>
          <w:rFonts w:cs="David" w:hint="cs"/>
          <w:u w:val="single"/>
          <w:rtl/>
        </w:rPr>
      </w:pPr>
      <w:r w:rsidRPr="00FA550A">
        <w:rPr>
          <w:rFonts w:cs="David" w:hint="cs"/>
          <w:u w:val="single"/>
          <w:rtl/>
        </w:rPr>
        <w:t>מיכל רימון:</w:t>
      </w:r>
    </w:p>
    <w:p w14:paraId="4BFCA840" w14:textId="77777777" w:rsidR="00FA550A" w:rsidRPr="00FA550A" w:rsidRDefault="00FA550A" w:rsidP="00FA550A">
      <w:pPr>
        <w:bidi/>
        <w:rPr>
          <w:rFonts w:cs="David" w:hint="cs"/>
          <w:rtl/>
        </w:rPr>
      </w:pPr>
    </w:p>
    <w:p w14:paraId="36CF8827" w14:textId="77777777" w:rsidR="00FA550A" w:rsidRPr="00FA550A" w:rsidRDefault="00FA550A" w:rsidP="00FA550A">
      <w:pPr>
        <w:bidi/>
        <w:ind w:firstLine="567"/>
        <w:rPr>
          <w:rFonts w:cs="David" w:hint="cs"/>
          <w:rtl/>
        </w:rPr>
      </w:pPr>
      <w:r w:rsidRPr="00FA550A">
        <w:rPr>
          <w:rFonts w:cs="David" w:hint="cs"/>
          <w:rtl/>
        </w:rPr>
        <w:t xml:space="preserve">עמותת נגישות ישראל הייתה שותפה לדיונים סביב חקיקת פרק הנגישות, שותפה גם לתקווה שנראה שינוי ושותפה, כמו רבים פה, לאכזבה העמוקה ממשרדי הממשלה, שלא נתנו לנושא את העדיפות הראויה. מסיבה זו, לפני שבועיים העמותה הגישה בג"ץ בנושא, וזאת לאחר שמיצינו כל דרך פעולה אפשרית אחרת. מאז הוגשו בקשות על-ידי 13 ארגונים להצטרף לבג"ץ הזה. </w:t>
      </w:r>
    </w:p>
    <w:p w14:paraId="52A6FF08" w14:textId="77777777" w:rsidR="00FA550A" w:rsidRPr="00FA550A" w:rsidRDefault="00FA550A" w:rsidP="00FA550A">
      <w:pPr>
        <w:bidi/>
        <w:ind w:firstLine="567"/>
        <w:rPr>
          <w:rFonts w:cs="David" w:hint="cs"/>
          <w:rtl/>
        </w:rPr>
      </w:pPr>
    </w:p>
    <w:p w14:paraId="6B92BEF4" w14:textId="77777777" w:rsidR="00FA550A" w:rsidRPr="00FA550A" w:rsidRDefault="00FA550A" w:rsidP="00FA550A">
      <w:pPr>
        <w:bidi/>
        <w:ind w:firstLine="567"/>
        <w:rPr>
          <w:rFonts w:cs="David" w:hint="cs"/>
          <w:rtl/>
        </w:rPr>
      </w:pPr>
      <w:r w:rsidRPr="00FA550A">
        <w:rPr>
          <w:rFonts w:cs="David" w:hint="cs"/>
          <w:rtl/>
        </w:rPr>
        <w:t xml:space="preserve">חשוב לנו להדגיש שאוזלת היד של שרי הממשלה מונעת מוועדות הכנסת לפעול כפי שנקבע בחוק ומביאה להחמרה יומיומית במצב הנגישות, כי כל יום נבנים מבנים חדשים שמצטרפים לאותם מבנים קיימים, שהעלות והקושי בהנגשתם תחזור אלינו כבומרנג. דוגמה שחשוב לנו להעלות פה זה שני פרויקטים לאומיים של תחבורה ציבורית - הרכבת הקלה בירושלים ובגוש דן </w:t>
      </w:r>
      <w:r w:rsidRPr="00FA550A">
        <w:rPr>
          <w:rFonts w:cs="David"/>
          <w:rtl/>
        </w:rPr>
        <w:t>–</w:t>
      </w:r>
      <w:r w:rsidRPr="00FA550A">
        <w:rPr>
          <w:rFonts w:cs="David" w:hint="cs"/>
          <w:rtl/>
        </w:rPr>
        <w:t xml:space="preserve"> שמתנהלים היום ובשל היעדר התקנות לא כפופים לתקנות מקיפות דין שדואגות לכל האספקטים, ושוב זה יהיה </w:t>
      </w:r>
      <w:proofErr w:type="spellStart"/>
      <w:r w:rsidRPr="00FA550A">
        <w:rPr>
          <w:rFonts w:cs="David" w:hint="cs"/>
          <w:rtl/>
        </w:rPr>
        <w:t>בכיה</w:t>
      </w:r>
      <w:proofErr w:type="spellEnd"/>
      <w:r w:rsidRPr="00FA550A">
        <w:rPr>
          <w:rFonts w:cs="David" w:hint="cs"/>
          <w:rtl/>
        </w:rPr>
        <w:t xml:space="preserve"> לדורות. </w:t>
      </w:r>
    </w:p>
    <w:p w14:paraId="77B489CD" w14:textId="77777777" w:rsidR="00FA550A" w:rsidRPr="00FA550A" w:rsidRDefault="00FA550A" w:rsidP="00FA550A">
      <w:pPr>
        <w:bidi/>
        <w:rPr>
          <w:rFonts w:cs="David" w:hint="cs"/>
          <w:rtl/>
        </w:rPr>
      </w:pPr>
    </w:p>
    <w:p w14:paraId="641784B7" w14:textId="77777777" w:rsidR="00FA550A" w:rsidRPr="00FA550A" w:rsidRDefault="00FA550A" w:rsidP="00FA550A">
      <w:pPr>
        <w:bidi/>
        <w:ind w:firstLine="567"/>
        <w:rPr>
          <w:rFonts w:cs="David" w:hint="cs"/>
          <w:rtl/>
        </w:rPr>
      </w:pPr>
      <w:r w:rsidRPr="00FA550A">
        <w:rPr>
          <w:rFonts w:cs="David" w:hint="cs"/>
          <w:rtl/>
        </w:rPr>
        <w:t xml:space="preserve">בעקבות הדיון האחרון בוועדת העבודה והרווחה אנחנו רוצים לציין שגם כשיותקנו התקנות הנוגעות להנגשת מקומות ומבנים קיימים תהיה בעיה ליישם אותן בגלל המגבלה של לוח הזמנים, שנקבע בחוק. מתוך שש שנים שהמחוקק הקציב להנגשה למשק הפרטי יישארו להם בפועל שנתיים-שלוש לבצע את כל ההנגשה, והמשק ייתקל בבעיה קשה לעמוד בלוח הזמנים הזה. סביר להניח שהתוצאה של זה היא שנידרש להכניס שינוי לחוק כדי לדאוג שכשהתקנות תיכנסנה לתוקף הן תוכלנה להיות מיושמות באופן ריאלי. תודה רבה. </w:t>
      </w:r>
    </w:p>
    <w:p w14:paraId="754B5B6F" w14:textId="77777777" w:rsidR="00FA550A" w:rsidRPr="00FA550A" w:rsidRDefault="00FA550A" w:rsidP="00FA550A">
      <w:pPr>
        <w:bidi/>
        <w:ind w:firstLine="567"/>
        <w:rPr>
          <w:rFonts w:cs="David" w:hint="cs"/>
          <w:rtl/>
        </w:rPr>
      </w:pPr>
    </w:p>
    <w:p w14:paraId="66FFB44C" w14:textId="77777777" w:rsidR="00FA550A" w:rsidRPr="00FA550A" w:rsidRDefault="00FA550A" w:rsidP="00FA550A">
      <w:pPr>
        <w:bidi/>
        <w:rPr>
          <w:rFonts w:cs="David" w:hint="cs"/>
          <w:rtl/>
        </w:rPr>
      </w:pPr>
      <w:r w:rsidRPr="00FA550A">
        <w:rPr>
          <w:rFonts w:cs="David" w:hint="cs"/>
          <w:u w:val="single"/>
          <w:rtl/>
        </w:rPr>
        <w:t>היו"ר דוד טל:</w:t>
      </w:r>
    </w:p>
    <w:p w14:paraId="7AB4B4ED" w14:textId="77777777" w:rsidR="00FA550A" w:rsidRPr="00FA550A" w:rsidRDefault="00FA550A" w:rsidP="00FA550A">
      <w:pPr>
        <w:bidi/>
        <w:ind w:firstLine="567"/>
        <w:rPr>
          <w:rFonts w:cs="David" w:hint="cs"/>
          <w:rtl/>
        </w:rPr>
      </w:pPr>
    </w:p>
    <w:p w14:paraId="018DE8D4" w14:textId="77777777" w:rsidR="00FA550A" w:rsidRPr="00FA550A" w:rsidRDefault="00FA550A" w:rsidP="00FA550A">
      <w:pPr>
        <w:bidi/>
        <w:ind w:firstLine="567"/>
        <w:rPr>
          <w:rFonts w:cs="David" w:hint="cs"/>
          <w:rtl/>
        </w:rPr>
      </w:pPr>
      <w:r w:rsidRPr="00FA550A">
        <w:rPr>
          <w:rFonts w:cs="David" w:hint="cs"/>
          <w:rtl/>
        </w:rPr>
        <w:t xml:space="preserve">תודה רבה. נציג משרד הפנים, בבקשה. </w:t>
      </w:r>
    </w:p>
    <w:p w14:paraId="3C29C2E4" w14:textId="77777777" w:rsidR="00FA550A" w:rsidRPr="00FA550A" w:rsidRDefault="00FA550A" w:rsidP="00FA550A">
      <w:pPr>
        <w:bidi/>
        <w:rPr>
          <w:rFonts w:cs="David" w:hint="cs"/>
          <w:rtl/>
        </w:rPr>
      </w:pPr>
    </w:p>
    <w:p w14:paraId="29266F4F" w14:textId="77777777" w:rsidR="00FA550A" w:rsidRPr="00FA550A" w:rsidRDefault="00FA550A" w:rsidP="00FA550A">
      <w:pPr>
        <w:bidi/>
        <w:rPr>
          <w:rFonts w:cs="David" w:hint="cs"/>
          <w:u w:val="single"/>
          <w:rtl/>
        </w:rPr>
      </w:pPr>
      <w:proofErr w:type="spellStart"/>
      <w:r w:rsidRPr="00FA550A">
        <w:rPr>
          <w:rFonts w:cs="David" w:hint="cs"/>
          <w:u w:val="single"/>
          <w:rtl/>
        </w:rPr>
        <w:t>רני</w:t>
      </w:r>
      <w:proofErr w:type="spellEnd"/>
      <w:r w:rsidRPr="00FA550A">
        <w:rPr>
          <w:rFonts w:cs="David" w:hint="cs"/>
          <w:u w:val="single"/>
          <w:rtl/>
        </w:rPr>
        <w:t xml:space="preserve"> </w:t>
      </w:r>
      <w:proofErr w:type="spellStart"/>
      <w:r w:rsidRPr="00FA550A">
        <w:rPr>
          <w:rFonts w:cs="David" w:hint="cs"/>
          <w:u w:val="single"/>
          <w:rtl/>
        </w:rPr>
        <w:t>פינצ'י</w:t>
      </w:r>
      <w:proofErr w:type="spellEnd"/>
      <w:r w:rsidRPr="00FA550A">
        <w:rPr>
          <w:rFonts w:cs="David" w:hint="cs"/>
          <w:u w:val="single"/>
          <w:rtl/>
        </w:rPr>
        <w:t>:</w:t>
      </w:r>
    </w:p>
    <w:p w14:paraId="4288FDC5" w14:textId="77777777" w:rsidR="00FA550A" w:rsidRPr="00FA550A" w:rsidRDefault="00FA550A" w:rsidP="00FA550A">
      <w:pPr>
        <w:bidi/>
        <w:rPr>
          <w:rFonts w:cs="David" w:hint="cs"/>
          <w:rtl/>
        </w:rPr>
      </w:pPr>
    </w:p>
    <w:p w14:paraId="1C7C40C4" w14:textId="77777777" w:rsidR="00FA550A" w:rsidRPr="00FA550A" w:rsidRDefault="00FA550A" w:rsidP="00FA550A">
      <w:pPr>
        <w:bidi/>
        <w:ind w:firstLine="567"/>
        <w:rPr>
          <w:rFonts w:cs="David" w:hint="cs"/>
          <w:rtl/>
        </w:rPr>
      </w:pPr>
      <w:r w:rsidRPr="00FA550A">
        <w:rPr>
          <w:rFonts w:cs="David" w:hint="cs"/>
          <w:rtl/>
        </w:rPr>
        <w:t xml:space="preserve">שר הפנים אישר לחתום על תקנות בנוגע לעיריות האיתנות, כדי שיוכלו לפעול לכך - - - </w:t>
      </w:r>
    </w:p>
    <w:p w14:paraId="65CD5CA4" w14:textId="77777777" w:rsidR="00FA550A" w:rsidRPr="00FA550A" w:rsidRDefault="00FA550A" w:rsidP="00FA550A">
      <w:pPr>
        <w:bidi/>
        <w:rPr>
          <w:rFonts w:cs="David" w:hint="cs"/>
          <w:rtl/>
        </w:rPr>
      </w:pPr>
    </w:p>
    <w:p w14:paraId="1267FDAF" w14:textId="77777777" w:rsidR="00FA550A" w:rsidRPr="00FA550A" w:rsidRDefault="00FA550A" w:rsidP="00FA550A">
      <w:pPr>
        <w:bidi/>
        <w:rPr>
          <w:rFonts w:cs="David" w:hint="cs"/>
          <w:u w:val="single"/>
          <w:rtl/>
        </w:rPr>
      </w:pPr>
      <w:r w:rsidRPr="00FA550A">
        <w:rPr>
          <w:rFonts w:cs="David" w:hint="cs"/>
          <w:u w:val="single"/>
          <w:rtl/>
        </w:rPr>
        <w:t>שלמה מולה:</w:t>
      </w:r>
    </w:p>
    <w:p w14:paraId="3A7BF0F3" w14:textId="77777777" w:rsidR="00FA550A" w:rsidRPr="00FA550A" w:rsidRDefault="00FA550A" w:rsidP="00FA550A">
      <w:pPr>
        <w:bidi/>
        <w:rPr>
          <w:rFonts w:cs="David" w:hint="cs"/>
          <w:u w:val="single"/>
          <w:rtl/>
        </w:rPr>
      </w:pPr>
    </w:p>
    <w:p w14:paraId="3FD773F8" w14:textId="77777777" w:rsidR="00FA550A" w:rsidRPr="00FA550A" w:rsidRDefault="00FA550A" w:rsidP="00FA550A">
      <w:pPr>
        <w:bidi/>
        <w:ind w:firstLine="567"/>
        <w:rPr>
          <w:rFonts w:cs="David" w:hint="cs"/>
          <w:rtl/>
        </w:rPr>
      </w:pPr>
      <w:r w:rsidRPr="00FA550A">
        <w:rPr>
          <w:rFonts w:cs="David" w:hint="cs"/>
          <w:rtl/>
        </w:rPr>
        <w:t>מה זה "רשויות איתנות"? אחרים לא?</w:t>
      </w:r>
    </w:p>
    <w:p w14:paraId="4788B4D4" w14:textId="77777777" w:rsidR="00FA550A" w:rsidRPr="00FA550A" w:rsidRDefault="00FA550A" w:rsidP="00FA550A">
      <w:pPr>
        <w:bidi/>
        <w:rPr>
          <w:rFonts w:cs="David" w:hint="cs"/>
          <w:rtl/>
        </w:rPr>
      </w:pPr>
    </w:p>
    <w:p w14:paraId="628E0AA5" w14:textId="77777777" w:rsidR="00FA550A" w:rsidRPr="00FA550A" w:rsidRDefault="00FA550A" w:rsidP="00FA550A">
      <w:pPr>
        <w:bidi/>
        <w:rPr>
          <w:rFonts w:cs="David" w:hint="cs"/>
          <w:u w:val="single"/>
          <w:rtl/>
        </w:rPr>
      </w:pPr>
      <w:r w:rsidRPr="00FA550A">
        <w:rPr>
          <w:rFonts w:cs="David"/>
          <w:u w:val="single"/>
          <w:rtl/>
        </w:rPr>
        <w:br w:type="page"/>
      </w:r>
      <w:proofErr w:type="spellStart"/>
      <w:r w:rsidRPr="00FA550A">
        <w:rPr>
          <w:rFonts w:cs="David" w:hint="cs"/>
          <w:u w:val="single"/>
          <w:rtl/>
        </w:rPr>
        <w:t>רני</w:t>
      </w:r>
      <w:proofErr w:type="spellEnd"/>
      <w:r w:rsidRPr="00FA550A">
        <w:rPr>
          <w:rFonts w:cs="David" w:hint="cs"/>
          <w:u w:val="single"/>
          <w:rtl/>
        </w:rPr>
        <w:t xml:space="preserve"> </w:t>
      </w:r>
      <w:proofErr w:type="spellStart"/>
      <w:r w:rsidRPr="00FA550A">
        <w:rPr>
          <w:rFonts w:cs="David" w:hint="cs"/>
          <w:u w:val="single"/>
          <w:rtl/>
        </w:rPr>
        <w:t>פינצ'י</w:t>
      </w:r>
      <w:proofErr w:type="spellEnd"/>
      <w:r w:rsidRPr="00FA550A">
        <w:rPr>
          <w:rFonts w:cs="David" w:hint="cs"/>
          <w:u w:val="single"/>
          <w:rtl/>
        </w:rPr>
        <w:t>:</w:t>
      </w:r>
    </w:p>
    <w:p w14:paraId="7E3B4FC7" w14:textId="77777777" w:rsidR="00FA550A" w:rsidRPr="00FA550A" w:rsidRDefault="00FA550A" w:rsidP="00FA550A">
      <w:pPr>
        <w:bidi/>
        <w:rPr>
          <w:rFonts w:cs="David" w:hint="cs"/>
          <w:rtl/>
        </w:rPr>
      </w:pPr>
    </w:p>
    <w:p w14:paraId="44707E74" w14:textId="77777777" w:rsidR="00FA550A" w:rsidRPr="00FA550A" w:rsidRDefault="00FA550A" w:rsidP="00FA550A">
      <w:pPr>
        <w:bidi/>
        <w:ind w:firstLine="567"/>
        <w:rPr>
          <w:rFonts w:cs="David" w:hint="cs"/>
          <w:rtl/>
        </w:rPr>
      </w:pPr>
      <w:r w:rsidRPr="00FA550A">
        <w:rPr>
          <w:rFonts w:cs="David" w:hint="cs"/>
          <w:rtl/>
        </w:rPr>
        <w:t>העלות המוערכת של יישום החוק על מבנים קיימים היא בערך 2.5 מיליארד שקלים. התקציב הזה לא קיים ברשויות המקומיות, גם אם פורשים אותו ל-12 שנה.</w:t>
      </w:r>
    </w:p>
    <w:p w14:paraId="2AAFF70B" w14:textId="77777777" w:rsidR="00FA550A" w:rsidRPr="00FA550A" w:rsidRDefault="00FA550A" w:rsidP="00FA550A">
      <w:pPr>
        <w:bidi/>
        <w:rPr>
          <w:rFonts w:cs="David" w:hint="cs"/>
          <w:rtl/>
        </w:rPr>
      </w:pPr>
    </w:p>
    <w:p w14:paraId="3BA51EBD" w14:textId="77777777" w:rsidR="00FA550A" w:rsidRPr="00FA550A" w:rsidRDefault="00FA550A" w:rsidP="00FA550A">
      <w:pPr>
        <w:bidi/>
        <w:rPr>
          <w:rFonts w:cs="David" w:hint="cs"/>
          <w:rtl/>
        </w:rPr>
      </w:pPr>
      <w:r w:rsidRPr="00FA550A">
        <w:rPr>
          <w:rFonts w:cs="David" w:hint="cs"/>
          <w:u w:val="single"/>
          <w:rtl/>
        </w:rPr>
        <w:t>היו"ר דוד טל:</w:t>
      </w:r>
    </w:p>
    <w:p w14:paraId="489905E9" w14:textId="77777777" w:rsidR="00FA550A" w:rsidRPr="00FA550A" w:rsidRDefault="00FA550A" w:rsidP="00FA550A">
      <w:pPr>
        <w:bidi/>
        <w:rPr>
          <w:rFonts w:cs="David" w:hint="cs"/>
          <w:rtl/>
        </w:rPr>
      </w:pPr>
    </w:p>
    <w:p w14:paraId="31849FE6" w14:textId="77777777" w:rsidR="00FA550A" w:rsidRPr="00FA550A" w:rsidRDefault="00FA550A" w:rsidP="00FA550A">
      <w:pPr>
        <w:bidi/>
        <w:ind w:firstLine="567"/>
        <w:rPr>
          <w:rFonts w:cs="David" w:hint="cs"/>
          <w:rtl/>
        </w:rPr>
      </w:pPr>
      <w:r w:rsidRPr="00FA550A">
        <w:rPr>
          <w:rFonts w:cs="David" w:hint="cs"/>
          <w:rtl/>
        </w:rPr>
        <w:t>אם נפרוש את זה ל-20 שנה זה יהיה קיים?</w:t>
      </w:r>
    </w:p>
    <w:p w14:paraId="47F715BE" w14:textId="77777777" w:rsidR="00FA550A" w:rsidRPr="00FA550A" w:rsidRDefault="00FA550A" w:rsidP="00FA550A">
      <w:pPr>
        <w:bidi/>
        <w:rPr>
          <w:rFonts w:cs="David" w:hint="cs"/>
          <w:rtl/>
        </w:rPr>
      </w:pPr>
    </w:p>
    <w:p w14:paraId="6D09F608" w14:textId="77777777" w:rsidR="00FA550A" w:rsidRPr="00FA550A" w:rsidRDefault="00FA550A" w:rsidP="00FA550A">
      <w:pPr>
        <w:bidi/>
        <w:rPr>
          <w:rFonts w:cs="David" w:hint="cs"/>
          <w:u w:val="single"/>
          <w:rtl/>
        </w:rPr>
      </w:pPr>
      <w:proofErr w:type="spellStart"/>
      <w:r w:rsidRPr="00FA550A">
        <w:rPr>
          <w:rFonts w:cs="David" w:hint="cs"/>
          <w:u w:val="single"/>
          <w:rtl/>
        </w:rPr>
        <w:t>רני</w:t>
      </w:r>
      <w:proofErr w:type="spellEnd"/>
      <w:r w:rsidRPr="00FA550A">
        <w:rPr>
          <w:rFonts w:cs="David" w:hint="cs"/>
          <w:u w:val="single"/>
          <w:rtl/>
        </w:rPr>
        <w:t xml:space="preserve"> </w:t>
      </w:r>
      <w:proofErr w:type="spellStart"/>
      <w:r w:rsidRPr="00FA550A">
        <w:rPr>
          <w:rFonts w:cs="David" w:hint="cs"/>
          <w:u w:val="single"/>
          <w:rtl/>
        </w:rPr>
        <w:t>פינצ'י</w:t>
      </w:r>
      <w:proofErr w:type="spellEnd"/>
      <w:r w:rsidRPr="00FA550A">
        <w:rPr>
          <w:rFonts w:cs="David" w:hint="cs"/>
          <w:u w:val="single"/>
          <w:rtl/>
        </w:rPr>
        <w:t>:</w:t>
      </w:r>
    </w:p>
    <w:p w14:paraId="32309335" w14:textId="77777777" w:rsidR="00FA550A" w:rsidRPr="00FA550A" w:rsidRDefault="00FA550A" w:rsidP="00FA550A">
      <w:pPr>
        <w:bidi/>
        <w:rPr>
          <w:rFonts w:cs="David" w:hint="cs"/>
          <w:rtl/>
        </w:rPr>
      </w:pPr>
    </w:p>
    <w:p w14:paraId="0C8C2D4D" w14:textId="77777777" w:rsidR="00FA550A" w:rsidRPr="00FA550A" w:rsidRDefault="00FA550A" w:rsidP="00FA550A">
      <w:pPr>
        <w:bidi/>
        <w:ind w:firstLine="567"/>
        <w:rPr>
          <w:rFonts w:cs="David" w:hint="cs"/>
          <w:rtl/>
        </w:rPr>
      </w:pPr>
      <w:r w:rsidRPr="00FA550A">
        <w:rPr>
          <w:rFonts w:cs="David" w:hint="cs"/>
          <w:rtl/>
        </w:rPr>
        <w:t xml:space="preserve">יהיו רשויות שבהן זה לא יהיה קיים. בואו נזכור שהיום כ-120 רשויות מצויות בתוכניות הבראה. כלומר, הן לא מצליחות לגמור את השנה. </w:t>
      </w:r>
    </w:p>
    <w:p w14:paraId="78B29CAA" w14:textId="77777777" w:rsidR="00FA550A" w:rsidRPr="00FA550A" w:rsidRDefault="00FA550A" w:rsidP="00FA550A">
      <w:pPr>
        <w:bidi/>
        <w:rPr>
          <w:rFonts w:cs="David" w:hint="cs"/>
          <w:rtl/>
        </w:rPr>
      </w:pPr>
    </w:p>
    <w:p w14:paraId="773120B6" w14:textId="77777777" w:rsidR="00FA550A" w:rsidRPr="00FA550A" w:rsidRDefault="00FA550A" w:rsidP="00FA550A">
      <w:pPr>
        <w:bidi/>
        <w:rPr>
          <w:rFonts w:cs="David" w:hint="cs"/>
          <w:u w:val="single"/>
          <w:rtl/>
        </w:rPr>
      </w:pPr>
      <w:r w:rsidRPr="00FA550A">
        <w:rPr>
          <w:rFonts w:cs="David" w:hint="cs"/>
          <w:u w:val="single"/>
          <w:rtl/>
        </w:rPr>
        <w:t>שלמה מולה:</w:t>
      </w:r>
    </w:p>
    <w:p w14:paraId="32C0E92B" w14:textId="77777777" w:rsidR="00FA550A" w:rsidRPr="00FA550A" w:rsidRDefault="00FA550A" w:rsidP="00FA550A">
      <w:pPr>
        <w:bidi/>
        <w:rPr>
          <w:rFonts w:cs="David" w:hint="cs"/>
          <w:u w:val="single"/>
          <w:rtl/>
        </w:rPr>
      </w:pPr>
    </w:p>
    <w:p w14:paraId="2DBDE49F" w14:textId="77777777" w:rsidR="00FA550A" w:rsidRPr="00FA550A" w:rsidRDefault="00FA550A" w:rsidP="00FA550A">
      <w:pPr>
        <w:bidi/>
        <w:ind w:firstLine="567"/>
        <w:rPr>
          <w:rFonts w:cs="David" w:hint="cs"/>
          <w:rtl/>
        </w:rPr>
      </w:pPr>
      <w:r w:rsidRPr="00FA550A">
        <w:rPr>
          <w:rFonts w:cs="David" w:hint="cs"/>
          <w:rtl/>
        </w:rPr>
        <w:t>זאת אומרת, יהיו אזרחים שייהנו וכאלה שלא ייהנו.</w:t>
      </w:r>
    </w:p>
    <w:p w14:paraId="68F884F8" w14:textId="77777777" w:rsidR="00FA550A" w:rsidRPr="00FA550A" w:rsidRDefault="00FA550A" w:rsidP="00FA550A">
      <w:pPr>
        <w:bidi/>
        <w:rPr>
          <w:rFonts w:cs="David" w:hint="cs"/>
          <w:rtl/>
        </w:rPr>
      </w:pPr>
    </w:p>
    <w:p w14:paraId="21121CCD" w14:textId="77777777" w:rsidR="00FA550A" w:rsidRPr="00FA550A" w:rsidRDefault="00FA550A" w:rsidP="00FA550A">
      <w:pPr>
        <w:bidi/>
        <w:rPr>
          <w:rFonts w:cs="David" w:hint="cs"/>
          <w:u w:val="single"/>
          <w:rtl/>
        </w:rPr>
      </w:pPr>
      <w:proofErr w:type="spellStart"/>
      <w:r w:rsidRPr="00FA550A">
        <w:rPr>
          <w:rFonts w:cs="David" w:hint="cs"/>
          <w:u w:val="single"/>
          <w:rtl/>
        </w:rPr>
        <w:t>רני</w:t>
      </w:r>
      <w:proofErr w:type="spellEnd"/>
      <w:r w:rsidRPr="00FA550A">
        <w:rPr>
          <w:rFonts w:cs="David" w:hint="cs"/>
          <w:u w:val="single"/>
          <w:rtl/>
        </w:rPr>
        <w:t xml:space="preserve"> </w:t>
      </w:r>
      <w:proofErr w:type="spellStart"/>
      <w:r w:rsidRPr="00FA550A">
        <w:rPr>
          <w:rFonts w:cs="David" w:hint="cs"/>
          <w:u w:val="single"/>
          <w:rtl/>
        </w:rPr>
        <w:t>פינצ'י</w:t>
      </w:r>
      <w:proofErr w:type="spellEnd"/>
      <w:r w:rsidRPr="00FA550A">
        <w:rPr>
          <w:rFonts w:cs="David" w:hint="cs"/>
          <w:u w:val="single"/>
          <w:rtl/>
        </w:rPr>
        <w:t>:</w:t>
      </w:r>
    </w:p>
    <w:p w14:paraId="4EE79DDE" w14:textId="77777777" w:rsidR="00FA550A" w:rsidRPr="00FA550A" w:rsidRDefault="00FA550A" w:rsidP="00FA550A">
      <w:pPr>
        <w:bidi/>
        <w:rPr>
          <w:rFonts w:cs="David" w:hint="cs"/>
          <w:rtl/>
        </w:rPr>
      </w:pPr>
    </w:p>
    <w:p w14:paraId="26A02CBC" w14:textId="77777777" w:rsidR="00FA550A" w:rsidRPr="00FA550A" w:rsidRDefault="00FA550A" w:rsidP="00FA550A">
      <w:pPr>
        <w:bidi/>
        <w:ind w:firstLine="567"/>
        <w:rPr>
          <w:rFonts w:cs="David" w:hint="cs"/>
          <w:rtl/>
        </w:rPr>
      </w:pPr>
      <w:r w:rsidRPr="00FA550A">
        <w:rPr>
          <w:rFonts w:cs="David" w:hint="cs"/>
          <w:rtl/>
        </w:rPr>
        <w:t xml:space="preserve">יש היום כ-120 רשויות בתוכניות הבראה. אלה רשויות שאינן מצליחות לגמור את השנה, יוצרות גירעון מדי שנה בשנה בתפעולן השוטף, מבלי שהטלנו עליהן חבויות ומשימות נוספות. אשר על כן פנה משרד הפנים כבר לפני למעלה משנה למשרד האוצר בבקשה לתוספת תקציב למימון. התחלנו עם תוספת תקציב קטנה, אמרנו שנממן בהתחלה סקר כדי שנדע על מה אנחנו מדברים. נוקבים ב-2.5 מיליארד שקלים, שזו הערכה בלתי מקצועית. זו הערכה שעשו אנשי המרכז לשלטון מקומי, ראשי הרשויות, גזברים. אין לנו שום עבודה שזה אכן הסכום הנדרש. </w:t>
      </w:r>
    </w:p>
    <w:p w14:paraId="69E0EF07" w14:textId="77777777" w:rsidR="00FA550A" w:rsidRPr="00FA550A" w:rsidRDefault="00FA550A" w:rsidP="00FA550A">
      <w:pPr>
        <w:bidi/>
        <w:rPr>
          <w:rFonts w:cs="David" w:hint="cs"/>
          <w:rtl/>
        </w:rPr>
      </w:pPr>
    </w:p>
    <w:p w14:paraId="753ECB5D" w14:textId="77777777" w:rsidR="00FA550A" w:rsidRPr="00FA550A" w:rsidRDefault="00FA550A" w:rsidP="00FA550A">
      <w:pPr>
        <w:bidi/>
        <w:rPr>
          <w:rFonts w:cs="David" w:hint="cs"/>
          <w:rtl/>
        </w:rPr>
      </w:pPr>
      <w:r w:rsidRPr="00FA550A">
        <w:rPr>
          <w:rFonts w:cs="David" w:hint="cs"/>
          <w:u w:val="single"/>
          <w:rtl/>
        </w:rPr>
        <w:t>היו"ר דוד טל:</w:t>
      </w:r>
    </w:p>
    <w:p w14:paraId="050C973D" w14:textId="77777777" w:rsidR="00FA550A" w:rsidRPr="00FA550A" w:rsidRDefault="00FA550A" w:rsidP="00FA550A">
      <w:pPr>
        <w:bidi/>
        <w:rPr>
          <w:rFonts w:cs="David" w:hint="cs"/>
          <w:rtl/>
        </w:rPr>
      </w:pPr>
    </w:p>
    <w:p w14:paraId="4F12BABA" w14:textId="77777777" w:rsidR="00FA550A" w:rsidRPr="00FA550A" w:rsidRDefault="00FA550A" w:rsidP="00FA550A">
      <w:pPr>
        <w:bidi/>
        <w:ind w:firstLine="567"/>
        <w:rPr>
          <w:rFonts w:cs="David" w:hint="cs"/>
          <w:rtl/>
        </w:rPr>
      </w:pPr>
      <w:r w:rsidRPr="00FA550A">
        <w:rPr>
          <w:rFonts w:cs="David" w:hint="cs"/>
          <w:rtl/>
        </w:rPr>
        <w:t>אבל למה משרד הפנים טרם הגיש תקנות לוועדת העבודה עד היום?</w:t>
      </w:r>
    </w:p>
    <w:p w14:paraId="1C925AEC" w14:textId="77777777" w:rsidR="00FA550A" w:rsidRPr="00FA550A" w:rsidRDefault="00FA550A" w:rsidP="00FA550A">
      <w:pPr>
        <w:bidi/>
        <w:rPr>
          <w:rFonts w:cs="David" w:hint="cs"/>
          <w:rtl/>
        </w:rPr>
      </w:pPr>
    </w:p>
    <w:p w14:paraId="35B6D20C" w14:textId="77777777" w:rsidR="00FA550A" w:rsidRPr="00FA550A" w:rsidRDefault="00FA550A" w:rsidP="00FA550A">
      <w:pPr>
        <w:bidi/>
        <w:rPr>
          <w:rFonts w:cs="David" w:hint="cs"/>
          <w:u w:val="single"/>
          <w:rtl/>
        </w:rPr>
      </w:pPr>
      <w:r w:rsidRPr="00FA550A">
        <w:rPr>
          <w:rFonts w:cs="David" w:hint="cs"/>
          <w:u w:val="single"/>
          <w:rtl/>
        </w:rPr>
        <w:t>יהודה זמרת:</w:t>
      </w:r>
    </w:p>
    <w:p w14:paraId="41A4E6AF" w14:textId="77777777" w:rsidR="00FA550A" w:rsidRPr="00FA550A" w:rsidRDefault="00FA550A" w:rsidP="00FA550A">
      <w:pPr>
        <w:bidi/>
        <w:rPr>
          <w:rFonts w:cs="David" w:hint="cs"/>
          <w:rtl/>
        </w:rPr>
      </w:pPr>
    </w:p>
    <w:p w14:paraId="6E32969F" w14:textId="77777777" w:rsidR="00FA550A" w:rsidRPr="00FA550A" w:rsidRDefault="00FA550A" w:rsidP="00FA550A">
      <w:pPr>
        <w:bidi/>
        <w:ind w:firstLine="567"/>
        <w:rPr>
          <w:rFonts w:cs="David" w:hint="cs"/>
          <w:rtl/>
        </w:rPr>
      </w:pPr>
      <w:r w:rsidRPr="00FA550A">
        <w:rPr>
          <w:rFonts w:cs="David" w:hint="cs"/>
          <w:rtl/>
        </w:rPr>
        <w:t xml:space="preserve">התקנות אמורות להיות מוגשות על-ידי שר המשפטים ובאישור שר האוצר ושר הפנים, משום שהן נוגעות לרשויות המקומיות. כשאנחנו מחוקקים תקנות או מטילים חובות על רשויות מקומיות, אנחנו צריכים לדעת שהרשויות יכולות לעמוד בהן. זה תפקידנו.  </w:t>
      </w:r>
    </w:p>
    <w:p w14:paraId="25C943CE" w14:textId="77777777" w:rsidR="00FA550A" w:rsidRPr="00FA550A" w:rsidRDefault="00FA550A" w:rsidP="00FA550A">
      <w:pPr>
        <w:bidi/>
        <w:rPr>
          <w:rFonts w:cs="David" w:hint="cs"/>
          <w:rtl/>
        </w:rPr>
      </w:pPr>
    </w:p>
    <w:p w14:paraId="353AFAFF" w14:textId="77777777" w:rsidR="00FA550A" w:rsidRPr="00FA550A" w:rsidRDefault="00FA550A" w:rsidP="00FA550A">
      <w:pPr>
        <w:bidi/>
        <w:rPr>
          <w:rFonts w:cs="David" w:hint="cs"/>
          <w:rtl/>
        </w:rPr>
      </w:pPr>
      <w:r w:rsidRPr="00FA550A">
        <w:rPr>
          <w:rFonts w:cs="David" w:hint="cs"/>
          <w:u w:val="single"/>
          <w:rtl/>
        </w:rPr>
        <w:t>היו"ר דוד טל:</w:t>
      </w:r>
    </w:p>
    <w:p w14:paraId="32BBD537" w14:textId="77777777" w:rsidR="00FA550A" w:rsidRPr="00FA550A" w:rsidRDefault="00FA550A" w:rsidP="00FA550A">
      <w:pPr>
        <w:bidi/>
        <w:rPr>
          <w:rFonts w:cs="David" w:hint="cs"/>
          <w:rtl/>
        </w:rPr>
      </w:pPr>
    </w:p>
    <w:p w14:paraId="6AEF6AE1" w14:textId="77777777" w:rsidR="00FA550A" w:rsidRPr="00FA550A" w:rsidRDefault="00FA550A" w:rsidP="00FA550A">
      <w:pPr>
        <w:bidi/>
        <w:ind w:firstLine="567"/>
        <w:rPr>
          <w:rFonts w:cs="David" w:hint="cs"/>
          <w:rtl/>
        </w:rPr>
      </w:pPr>
      <w:r w:rsidRPr="00FA550A">
        <w:rPr>
          <w:rFonts w:cs="David" w:hint="cs"/>
          <w:rtl/>
        </w:rPr>
        <w:t xml:space="preserve">מה שאתה אומר לי זה שלא יהיו תקנות כאלה גם בעוד 12 שנה. </w:t>
      </w:r>
    </w:p>
    <w:p w14:paraId="7DE43A03" w14:textId="77777777" w:rsidR="00FA550A" w:rsidRPr="00FA550A" w:rsidRDefault="00FA550A" w:rsidP="00FA550A">
      <w:pPr>
        <w:bidi/>
        <w:rPr>
          <w:rFonts w:cs="David" w:hint="cs"/>
          <w:rtl/>
        </w:rPr>
      </w:pPr>
    </w:p>
    <w:p w14:paraId="37928418" w14:textId="77777777" w:rsidR="00FA550A" w:rsidRPr="00FA550A" w:rsidRDefault="00FA550A" w:rsidP="00FA550A">
      <w:pPr>
        <w:bidi/>
        <w:rPr>
          <w:rFonts w:cs="David" w:hint="cs"/>
          <w:u w:val="single"/>
          <w:rtl/>
        </w:rPr>
      </w:pPr>
      <w:r w:rsidRPr="00FA550A">
        <w:rPr>
          <w:rFonts w:cs="David" w:hint="cs"/>
          <w:u w:val="single"/>
          <w:rtl/>
        </w:rPr>
        <w:t>יהודה זימרת:</w:t>
      </w:r>
    </w:p>
    <w:p w14:paraId="0AE26211" w14:textId="77777777" w:rsidR="00FA550A" w:rsidRPr="00FA550A" w:rsidRDefault="00FA550A" w:rsidP="00FA550A">
      <w:pPr>
        <w:bidi/>
        <w:rPr>
          <w:rFonts w:cs="David" w:hint="cs"/>
          <w:rtl/>
        </w:rPr>
      </w:pPr>
    </w:p>
    <w:p w14:paraId="29D8D562" w14:textId="77777777" w:rsidR="00FA550A" w:rsidRPr="00FA550A" w:rsidRDefault="00FA550A" w:rsidP="00FA550A">
      <w:pPr>
        <w:bidi/>
        <w:ind w:firstLine="567"/>
        <w:rPr>
          <w:rFonts w:cs="David" w:hint="cs"/>
          <w:rtl/>
        </w:rPr>
      </w:pPr>
      <w:r w:rsidRPr="00FA550A">
        <w:rPr>
          <w:rFonts w:cs="David" w:hint="cs"/>
          <w:rtl/>
        </w:rPr>
        <w:t xml:space="preserve">אני לא אומר את זה. </w:t>
      </w:r>
    </w:p>
    <w:p w14:paraId="7E7ED4B5" w14:textId="77777777" w:rsidR="00FA550A" w:rsidRPr="00FA550A" w:rsidRDefault="00FA550A" w:rsidP="00FA550A">
      <w:pPr>
        <w:bidi/>
        <w:ind w:firstLine="567"/>
        <w:rPr>
          <w:rFonts w:cs="David" w:hint="cs"/>
          <w:rtl/>
        </w:rPr>
      </w:pPr>
    </w:p>
    <w:p w14:paraId="62B3283A" w14:textId="77777777" w:rsidR="00FA550A" w:rsidRPr="00FA550A" w:rsidRDefault="00FA550A" w:rsidP="00FA550A">
      <w:pPr>
        <w:bidi/>
        <w:rPr>
          <w:rFonts w:cs="David" w:hint="cs"/>
          <w:rtl/>
        </w:rPr>
      </w:pPr>
      <w:r w:rsidRPr="00FA550A">
        <w:rPr>
          <w:rFonts w:cs="David" w:hint="cs"/>
          <w:u w:val="single"/>
          <w:rtl/>
        </w:rPr>
        <w:t>היו"ר דוד טל:</w:t>
      </w:r>
    </w:p>
    <w:p w14:paraId="0E1B184F" w14:textId="77777777" w:rsidR="00FA550A" w:rsidRPr="00FA550A" w:rsidRDefault="00FA550A" w:rsidP="00FA550A">
      <w:pPr>
        <w:bidi/>
        <w:ind w:firstLine="567"/>
        <w:rPr>
          <w:rFonts w:cs="David" w:hint="cs"/>
          <w:rtl/>
        </w:rPr>
      </w:pPr>
    </w:p>
    <w:p w14:paraId="40803D01" w14:textId="77777777" w:rsidR="00FA550A" w:rsidRPr="00FA550A" w:rsidRDefault="00FA550A" w:rsidP="00FA550A">
      <w:pPr>
        <w:bidi/>
        <w:ind w:firstLine="567"/>
        <w:rPr>
          <w:rFonts w:cs="David" w:hint="cs"/>
          <w:rtl/>
        </w:rPr>
      </w:pPr>
      <w:r w:rsidRPr="00FA550A">
        <w:rPr>
          <w:rFonts w:cs="David" w:hint="cs"/>
          <w:rtl/>
        </w:rPr>
        <w:t xml:space="preserve">אני אומר את זה. זה </w:t>
      </w:r>
      <w:proofErr w:type="spellStart"/>
      <w:r w:rsidRPr="00FA550A">
        <w:rPr>
          <w:rFonts w:cs="David" w:hint="cs"/>
          <w:rtl/>
        </w:rPr>
        <w:t>הנפקא</w:t>
      </w:r>
      <w:proofErr w:type="spellEnd"/>
      <w:r w:rsidRPr="00FA550A">
        <w:rPr>
          <w:rFonts w:cs="David" w:hint="cs"/>
          <w:rtl/>
        </w:rPr>
        <w:t xml:space="preserve"> מינה שאמר הדובר קודם. </w:t>
      </w:r>
    </w:p>
    <w:p w14:paraId="12B132F2" w14:textId="77777777" w:rsidR="00FA550A" w:rsidRPr="00FA550A" w:rsidRDefault="00FA550A" w:rsidP="00FA550A">
      <w:pPr>
        <w:bidi/>
        <w:ind w:firstLine="567"/>
        <w:rPr>
          <w:rFonts w:cs="David" w:hint="cs"/>
          <w:rtl/>
        </w:rPr>
      </w:pPr>
    </w:p>
    <w:p w14:paraId="32FC30C0" w14:textId="77777777" w:rsidR="00FA550A" w:rsidRPr="00FA550A" w:rsidRDefault="00FA550A" w:rsidP="00FA550A">
      <w:pPr>
        <w:bidi/>
        <w:rPr>
          <w:rFonts w:cs="David" w:hint="cs"/>
          <w:u w:val="single"/>
          <w:rtl/>
        </w:rPr>
      </w:pPr>
      <w:r w:rsidRPr="00FA550A">
        <w:rPr>
          <w:rFonts w:cs="David" w:hint="cs"/>
          <w:u w:val="single"/>
          <w:rtl/>
        </w:rPr>
        <w:t>יהודה זימרת:</w:t>
      </w:r>
    </w:p>
    <w:p w14:paraId="0FE7107E" w14:textId="77777777" w:rsidR="00FA550A" w:rsidRPr="00FA550A" w:rsidRDefault="00FA550A" w:rsidP="00FA550A">
      <w:pPr>
        <w:bidi/>
        <w:ind w:firstLine="567"/>
        <w:rPr>
          <w:rFonts w:cs="David" w:hint="cs"/>
          <w:rtl/>
        </w:rPr>
      </w:pPr>
    </w:p>
    <w:p w14:paraId="2E7063FA" w14:textId="77777777" w:rsidR="00FA550A" w:rsidRPr="00FA550A" w:rsidRDefault="00FA550A" w:rsidP="00FA550A">
      <w:pPr>
        <w:bidi/>
        <w:ind w:firstLine="567"/>
        <w:rPr>
          <w:rFonts w:cs="David" w:hint="cs"/>
          <w:rtl/>
        </w:rPr>
      </w:pPr>
      <w:r w:rsidRPr="00FA550A">
        <w:rPr>
          <w:rFonts w:cs="David" w:hint="cs"/>
          <w:rtl/>
        </w:rPr>
        <w:t xml:space="preserve">אסביר מה עשינו. כשאנחנו מאשרים תקנות אנחנו צריכים לדעת שיש להן מקור תקציבי, אחרת הרשויות המקומיות לא יוכלו לקיים. </w:t>
      </w:r>
    </w:p>
    <w:p w14:paraId="28B83C1F" w14:textId="77777777" w:rsidR="00FA550A" w:rsidRPr="00FA550A" w:rsidRDefault="00FA550A" w:rsidP="00FA550A">
      <w:pPr>
        <w:bidi/>
        <w:ind w:firstLine="567"/>
        <w:rPr>
          <w:rFonts w:cs="David" w:hint="cs"/>
          <w:rtl/>
        </w:rPr>
      </w:pPr>
    </w:p>
    <w:p w14:paraId="3EE743FC" w14:textId="77777777" w:rsidR="00FA550A" w:rsidRPr="00FA550A" w:rsidRDefault="00FA550A" w:rsidP="00FA550A">
      <w:pPr>
        <w:bidi/>
        <w:rPr>
          <w:rFonts w:cs="David" w:hint="cs"/>
          <w:rtl/>
        </w:rPr>
      </w:pPr>
      <w:r w:rsidRPr="00FA550A">
        <w:rPr>
          <w:rFonts w:cs="David" w:hint="cs"/>
          <w:u w:val="single"/>
          <w:rtl/>
        </w:rPr>
        <w:t>היו"ר דוד טל:</w:t>
      </w:r>
    </w:p>
    <w:p w14:paraId="4927E267" w14:textId="77777777" w:rsidR="00FA550A" w:rsidRPr="00FA550A" w:rsidRDefault="00FA550A" w:rsidP="00FA550A">
      <w:pPr>
        <w:bidi/>
        <w:ind w:firstLine="567"/>
        <w:rPr>
          <w:rFonts w:cs="David" w:hint="cs"/>
          <w:rtl/>
        </w:rPr>
      </w:pPr>
    </w:p>
    <w:p w14:paraId="1A256AAD" w14:textId="77777777" w:rsidR="00FA550A" w:rsidRPr="00FA550A" w:rsidRDefault="00FA550A" w:rsidP="00FA550A">
      <w:pPr>
        <w:bidi/>
        <w:ind w:firstLine="567"/>
        <w:rPr>
          <w:rFonts w:cs="David" w:hint="cs"/>
          <w:rtl/>
        </w:rPr>
      </w:pPr>
      <w:r w:rsidRPr="00FA550A">
        <w:rPr>
          <w:rFonts w:cs="David" w:hint="cs"/>
          <w:rtl/>
        </w:rPr>
        <w:t>אין לכם 250 מיליון שקלים כל שנה?</w:t>
      </w:r>
    </w:p>
    <w:p w14:paraId="287A3FD9" w14:textId="77777777" w:rsidR="00FA550A" w:rsidRPr="00FA550A" w:rsidRDefault="00FA550A" w:rsidP="00FA550A">
      <w:pPr>
        <w:bidi/>
        <w:ind w:firstLine="567"/>
        <w:rPr>
          <w:rFonts w:cs="David" w:hint="cs"/>
          <w:rtl/>
        </w:rPr>
      </w:pPr>
    </w:p>
    <w:p w14:paraId="74F028DE" w14:textId="77777777" w:rsidR="00FA550A" w:rsidRPr="00FA550A" w:rsidRDefault="00FA550A" w:rsidP="00FA550A">
      <w:pPr>
        <w:bidi/>
        <w:rPr>
          <w:rFonts w:cs="David" w:hint="cs"/>
          <w:u w:val="single"/>
          <w:rtl/>
        </w:rPr>
      </w:pPr>
      <w:r w:rsidRPr="00FA550A">
        <w:rPr>
          <w:rFonts w:cs="David" w:hint="cs"/>
          <w:u w:val="single"/>
          <w:rtl/>
        </w:rPr>
        <w:t>יהודה זימרת:</w:t>
      </w:r>
    </w:p>
    <w:p w14:paraId="3C5CBFF7" w14:textId="77777777" w:rsidR="00FA550A" w:rsidRPr="00FA550A" w:rsidRDefault="00FA550A" w:rsidP="00FA550A">
      <w:pPr>
        <w:bidi/>
        <w:ind w:firstLine="567"/>
        <w:rPr>
          <w:rFonts w:cs="David" w:hint="cs"/>
          <w:rtl/>
        </w:rPr>
      </w:pPr>
    </w:p>
    <w:p w14:paraId="4D3D2F30" w14:textId="77777777" w:rsidR="00FA550A" w:rsidRPr="00FA550A" w:rsidRDefault="00FA550A" w:rsidP="00FA550A">
      <w:pPr>
        <w:bidi/>
        <w:ind w:firstLine="567"/>
        <w:rPr>
          <w:rFonts w:cs="David" w:hint="cs"/>
          <w:rtl/>
        </w:rPr>
      </w:pPr>
      <w:r w:rsidRPr="00FA550A">
        <w:rPr>
          <w:rFonts w:cs="David" w:hint="cs"/>
          <w:rtl/>
        </w:rPr>
        <w:t xml:space="preserve">תקציב הפיתוח של כל המשרד הוא בסביבות 250 מיליון שקלים לכל המטרות. זה מה שיש. </w:t>
      </w:r>
    </w:p>
    <w:p w14:paraId="3F4810B7" w14:textId="77777777" w:rsidR="00FA550A" w:rsidRPr="00FA550A" w:rsidRDefault="00FA550A" w:rsidP="00FA550A">
      <w:pPr>
        <w:bidi/>
        <w:rPr>
          <w:rFonts w:cs="David" w:hint="cs"/>
          <w:rtl/>
        </w:rPr>
      </w:pPr>
    </w:p>
    <w:p w14:paraId="4AB612DF" w14:textId="77777777" w:rsidR="00FA550A" w:rsidRPr="00FA550A" w:rsidRDefault="00FA550A" w:rsidP="00FA550A">
      <w:pPr>
        <w:bidi/>
        <w:rPr>
          <w:rFonts w:cs="David" w:hint="cs"/>
          <w:u w:val="single"/>
          <w:rtl/>
        </w:rPr>
      </w:pPr>
      <w:r w:rsidRPr="00FA550A">
        <w:rPr>
          <w:rFonts w:cs="David" w:hint="cs"/>
          <w:u w:val="single"/>
          <w:rtl/>
        </w:rPr>
        <w:t xml:space="preserve"> שכיב שנאן:</w:t>
      </w:r>
    </w:p>
    <w:p w14:paraId="45FEDF69" w14:textId="77777777" w:rsidR="00FA550A" w:rsidRPr="00FA550A" w:rsidRDefault="00FA550A" w:rsidP="00FA550A">
      <w:pPr>
        <w:bidi/>
        <w:rPr>
          <w:rFonts w:cs="David" w:hint="cs"/>
          <w:rtl/>
        </w:rPr>
      </w:pPr>
    </w:p>
    <w:p w14:paraId="5DCD9649" w14:textId="77777777" w:rsidR="00FA550A" w:rsidRPr="00FA550A" w:rsidRDefault="00FA550A" w:rsidP="00FA550A">
      <w:pPr>
        <w:bidi/>
        <w:ind w:firstLine="567"/>
        <w:rPr>
          <w:rFonts w:cs="David" w:hint="cs"/>
          <w:rtl/>
        </w:rPr>
      </w:pPr>
      <w:r w:rsidRPr="00FA550A">
        <w:rPr>
          <w:rFonts w:cs="David" w:hint="cs"/>
          <w:rtl/>
        </w:rPr>
        <w:t xml:space="preserve">וזו לא מטרה מספיק חשובה? </w:t>
      </w:r>
    </w:p>
    <w:p w14:paraId="330B51E0" w14:textId="77777777" w:rsidR="00FA550A" w:rsidRPr="00FA550A" w:rsidRDefault="00FA550A" w:rsidP="00FA550A">
      <w:pPr>
        <w:bidi/>
        <w:ind w:firstLine="567"/>
        <w:rPr>
          <w:rFonts w:cs="David" w:hint="cs"/>
          <w:rtl/>
        </w:rPr>
      </w:pPr>
    </w:p>
    <w:p w14:paraId="5450D2AB" w14:textId="77777777" w:rsidR="00FA550A" w:rsidRPr="00FA550A" w:rsidRDefault="00FA550A" w:rsidP="00FA550A">
      <w:pPr>
        <w:bidi/>
        <w:rPr>
          <w:rFonts w:cs="David" w:hint="cs"/>
          <w:u w:val="single"/>
          <w:rtl/>
        </w:rPr>
      </w:pPr>
      <w:r w:rsidRPr="00FA550A">
        <w:rPr>
          <w:rFonts w:cs="David" w:hint="cs"/>
          <w:u w:val="single"/>
          <w:rtl/>
        </w:rPr>
        <w:t>יהודה זימרת:</w:t>
      </w:r>
    </w:p>
    <w:p w14:paraId="3BAED139" w14:textId="77777777" w:rsidR="00FA550A" w:rsidRPr="00FA550A" w:rsidRDefault="00FA550A" w:rsidP="00FA550A">
      <w:pPr>
        <w:bidi/>
        <w:ind w:firstLine="567"/>
        <w:rPr>
          <w:rFonts w:cs="David" w:hint="cs"/>
          <w:rtl/>
        </w:rPr>
      </w:pPr>
    </w:p>
    <w:p w14:paraId="3C9D4F26" w14:textId="77777777" w:rsidR="00FA550A" w:rsidRPr="00FA550A" w:rsidRDefault="00FA550A" w:rsidP="00FA550A">
      <w:pPr>
        <w:bidi/>
        <w:ind w:firstLine="567"/>
        <w:rPr>
          <w:rFonts w:cs="David" w:hint="cs"/>
          <w:rtl/>
        </w:rPr>
      </w:pPr>
      <w:r w:rsidRPr="00FA550A">
        <w:rPr>
          <w:rFonts w:cs="David" w:hint="cs"/>
          <w:rtl/>
        </w:rPr>
        <w:t>זה בשביל כבישים, ביוב, שיפוץ בתי ספר - - -</w:t>
      </w:r>
    </w:p>
    <w:p w14:paraId="79F23DAB" w14:textId="77777777" w:rsidR="00FA550A" w:rsidRPr="00FA550A" w:rsidRDefault="00FA550A" w:rsidP="00FA550A">
      <w:pPr>
        <w:bidi/>
        <w:rPr>
          <w:rFonts w:cs="David" w:hint="cs"/>
          <w:rtl/>
        </w:rPr>
      </w:pPr>
    </w:p>
    <w:p w14:paraId="5D34B34B" w14:textId="77777777" w:rsidR="00FA550A" w:rsidRPr="00FA550A" w:rsidRDefault="00FA550A" w:rsidP="00FA550A">
      <w:pPr>
        <w:bidi/>
        <w:rPr>
          <w:rFonts w:cs="David" w:hint="cs"/>
          <w:u w:val="single"/>
          <w:rtl/>
        </w:rPr>
      </w:pPr>
      <w:r w:rsidRPr="00FA550A">
        <w:rPr>
          <w:rFonts w:cs="David" w:hint="cs"/>
          <w:u w:val="single"/>
          <w:rtl/>
        </w:rPr>
        <w:t xml:space="preserve"> שכיב שנאן:</w:t>
      </w:r>
    </w:p>
    <w:p w14:paraId="49CF2CEC" w14:textId="77777777" w:rsidR="00FA550A" w:rsidRPr="00FA550A" w:rsidRDefault="00FA550A" w:rsidP="00FA550A">
      <w:pPr>
        <w:bidi/>
        <w:rPr>
          <w:rFonts w:cs="David" w:hint="cs"/>
          <w:rtl/>
        </w:rPr>
      </w:pPr>
    </w:p>
    <w:p w14:paraId="2BFB2A0F" w14:textId="77777777" w:rsidR="00FA550A" w:rsidRPr="00FA550A" w:rsidRDefault="00FA550A" w:rsidP="00FA550A">
      <w:pPr>
        <w:bidi/>
        <w:ind w:firstLine="567"/>
        <w:rPr>
          <w:rFonts w:cs="David" w:hint="cs"/>
          <w:rtl/>
        </w:rPr>
      </w:pPr>
      <w:r w:rsidRPr="00FA550A">
        <w:rPr>
          <w:rFonts w:cs="David" w:hint="cs"/>
          <w:rtl/>
        </w:rPr>
        <w:t>כמה מתוך ה-250 אתם יכולים לתת?</w:t>
      </w:r>
    </w:p>
    <w:p w14:paraId="5D89507F" w14:textId="77777777" w:rsidR="00FA550A" w:rsidRPr="00FA550A" w:rsidRDefault="00FA550A" w:rsidP="00FA550A">
      <w:pPr>
        <w:bidi/>
        <w:rPr>
          <w:rFonts w:cs="David" w:hint="cs"/>
          <w:rtl/>
        </w:rPr>
      </w:pPr>
    </w:p>
    <w:p w14:paraId="77E20A2D" w14:textId="77777777" w:rsidR="00FA550A" w:rsidRPr="00FA550A" w:rsidRDefault="00FA550A" w:rsidP="00FA550A">
      <w:pPr>
        <w:bidi/>
        <w:rPr>
          <w:rFonts w:cs="David" w:hint="cs"/>
          <w:rtl/>
        </w:rPr>
      </w:pPr>
      <w:r w:rsidRPr="00FA550A">
        <w:rPr>
          <w:rFonts w:cs="David" w:hint="cs"/>
          <w:u w:val="single"/>
          <w:rtl/>
        </w:rPr>
        <w:t>היו"ר דוד טל:</w:t>
      </w:r>
    </w:p>
    <w:p w14:paraId="35AD4BB9" w14:textId="77777777" w:rsidR="00FA550A" w:rsidRPr="00FA550A" w:rsidRDefault="00FA550A" w:rsidP="00FA550A">
      <w:pPr>
        <w:bidi/>
        <w:rPr>
          <w:rFonts w:cs="David" w:hint="cs"/>
          <w:rtl/>
        </w:rPr>
      </w:pPr>
    </w:p>
    <w:p w14:paraId="543EB6EC" w14:textId="77777777" w:rsidR="00FA550A" w:rsidRPr="00FA550A" w:rsidRDefault="00FA550A" w:rsidP="00FA550A">
      <w:pPr>
        <w:bidi/>
        <w:ind w:firstLine="567"/>
        <w:rPr>
          <w:rFonts w:cs="David" w:hint="cs"/>
          <w:rtl/>
        </w:rPr>
      </w:pPr>
      <w:r w:rsidRPr="00FA550A">
        <w:rPr>
          <w:rFonts w:cs="David" w:hint="cs"/>
          <w:rtl/>
        </w:rPr>
        <w:t xml:space="preserve">לא, אנחנו לא נמצאים עכשיו במשא ומתן. בגלל זה שאתם לא מגישים, התקנות האלה תוקעות את החוק. אתם הופכים להיות עברייני חוק. </w:t>
      </w:r>
    </w:p>
    <w:p w14:paraId="04FC56DA" w14:textId="77777777" w:rsidR="00FA550A" w:rsidRPr="00FA550A" w:rsidRDefault="00FA550A" w:rsidP="00FA550A">
      <w:pPr>
        <w:bidi/>
        <w:rPr>
          <w:rFonts w:cs="David" w:hint="cs"/>
          <w:rtl/>
        </w:rPr>
      </w:pPr>
    </w:p>
    <w:p w14:paraId="5F9C97E0" w14:textId="77777777" w:rsidR="00FA550A" w:rsidRPr="00FA550A" w:rsidRDefault="00FA550A" w:rsidP="00FA550A">
      <w:pPr>
        <w:bidi/>
        <w:rPr>
          <w:rFonts w:cs="David" w:hint="cs"/>
          <w:u w:val="single"/>
          <w:rtl/>
        </w:rPr>
      </w:pPr>
      <w:proofErr w:type="spellStart"/>
      <w:r w:rsidRPr="00FA550A">
        <w:rPr>
          <w:rFonts w:cs="David" w:hint="cs"/>
          <w:u w:val="single"/>
          <w:rtl/>
        </w:rPr>
        <w:t>רני</w:t>
      </w:r>
      <w:proofErr w:type="spellEnd"/>
      <w:r w:rsidRPr="00FA550A">
        <w:rPr>
          <w:rFonts w:cs="David" w:hint="cs"/>
          <w:u w:val="single"/>
          <w:rtl/>
        </w:rPr>
        <w:t xml:space="preserve"> </w:t>
      </w:r>
      <w:proofErr w:type="spellStart"/>
      <w:r w:rsidRPr="00FA550A">
        <w:rPr>
          <w:rFonts w:cs="David" w:hint="cs"/>
          <w:u w:val="single"/>
          <w:rtl/>
        </w:rPr>
        <w:t>פינצ'י</w:t>
      </w:r>
      <w:proofErr w:type="spellEnd"/>
      <w:r w:rsidRPr="00FA550A">
        <w:rPr>
          <w:rFonts w:cs="David" w:hint="cs"/>
          <w:u w:val="single"/>
          <w:rtl/>
        </w:rPr>
        <w:t>:</w:t>
      </w:r>
    </w:p>
    <w:p w14:paraId="157B4C70" w14:textId="77777777" w:rsidR="00FA550A" w:rsidRPr="00FA550A" w:rsidRDefault="00FA550A" w:rsidP="00FA550A">
      <w:pPr>
        <w:bidi/>
        <w:rPr>
          <w:rFonts w:cs="David" w:hint="cs"/>
          <w:rtl/>
        </w:rPr>
      </w:pPr>
    </w:p>
    <w:p w14:paraId="363012EB" w14:textId="77777777" w:rsidR="00FA550A" w:rsidRPr="00FA550A" w:rsidRDefault="00FA550A" w:rsidP="00FA550A">
      <w:pPr>
        <w:bidi/>
        <w:ind w:firstLine="567"/>
        <w:rPr>
          <w:rFonts w:cs="David" w:hint="cs"/>
          <w:rtl/>
        </w:rPr>
      </w:pPr>
      <w:r w:rsidRPr="00FA550A">
        <w:rPr>
          <w:rFonts w:cs="David" w:hint="cs"/>
          <w:rtl/>
        </w:rPr>
        <w:t xml:space="preserve">ולכן דיברתי על הרשויות האיתנות, אדוני היושב ראש. </w:t>
      </w:r>
    </w:p>
    <w:p w14:paraId="6D529DFB" w14:textId="77777777" w:rsidR="00FA550A" w:rsidRPr="00FA550A" w:rsidRDefault="00FA550A" w:rsidP="00FA550A">
      <w:pPr>
        <w:bidi/>
        <w:rPr>
          <w:rFonts w:cs="David" w:hint="cs"/>
          <w:rtl/>
        </w:rPr>
      </w:pPr>
    </w:p>
    <w:p w14:paraId="15839382" w14:textId="77777777" w:rsidR="00FA550A" w:rsidRPr="00FA550A" w:rsidRDefault="00FA550A" w:rsidP="00FA550A">
      <w:pPr>
        <w:bidi/>
        <w:rPr>
          <w:rFonts w:cs="David" w:hint="cs"/>
          <w:u w:val="single"/>
          <w:rtl/>
        </w:rPr>
      </w:pPr>
      <w:r w:rsidRPr="00FA550A">
        <w:rPr>
          <w:rFonts w:cs="David" w:hint="cs"/>
          <w:u w:val="single"/>
          <w:rtl/>
        </w:rPr>
        <w:t>יהודה זימרת:</w:t>
      </w:r>
    </w:p>
    <w:p w14:paraId="73BE964D" w14:textId="77777777" w:rsidR="00FA550A" w:rsidRPr="00FA550A" w:rsidRDefault="00FA550A" w:rsidP="00FA550A">
      <w:pPr>
        <w:bidi/>
        <w:rPr>
          <w:rFonts w:cs="David" w:hint="cs"/>
          <w:rtl/>
        </w:rPr>
      </w:pPr>
    </w:p>
    <w:p w14:paraId="7198EB06" w14:textId="77777777" w:rsidR="00FA550A" w:rsidRPr="00FA550A" w:rsidRDefault="00FA550A" w:rsidP="00FA550A">
      <w:pPr>
        <w:bidi/>
        <w:ind w:firstLine="567"/>
        <w:rPr>
          <w:rFonts w:cs="David" w:hint="cs"/>
          <w:rtl/>
        </w:rPr>
      </w:pPr>
      <w:r w:rsidRPr="00FA550A">
        <w:rPr>
          <w:rFonts w:cs="David" w:hint="cs"/>
          <w:rtl/>
        </w:rPr>
        <w:t>כדי לתת פתרון לנושא הזה, אמרנו שאנחנו לא יכולים להטיל על רשויות שנמצאות בתוכנית הבראה משימות. הן נמצאות במצב תשתיות הרבה יותר גרוע ולכן ההוצאות שלהן - - -</w:t>
      </w:r>
    </w:p>
    <w:p w14:paraId="127D4A7B" w14:textId="77777777" w:rsidR="00FA550A" w:rsidRPr="00FA550A" w:rsidRDefault="00FA550A" w:rsidP="00FA550A">
      <w:pPr>
        <w:bidi/>
        <w:rPr>
          <w:rFonts w:cs="David" w:hint="cs"/>
          <w:rtl/>
        </w:rPr>
      </w:pPr>
    </w:p>
    <w:p w14:paraId="6B9F098D" w14:textId="77777777" w:rsidR="00FA550A" w:rsidRPr="00FA550A" w:rsidRDefault="00FA550A" w:rsidP="00FA550A">
      <w:pPr>
        <w:bidi/>
        <w:rPr>
          <w:rFonts w:cs="David" w:hint="cs"/>
          <w:rtl/>
        </w:rPr>
      </w:pPr>
      <w:r w:rsidRPr="00FA550A">
        <w:rPr>
          <w:rFonts w:cs="David" w:hint="cs"/>
          <w:u w:val="single"/>
          <w:rtl/>
        </w:rPr>
        <w:t>היו"ר דוד טל:</w:t>
      </w:r>
    </w:p>
    <w:p w14:paraId="4F3E6141" w14:textId="77777777" w:rsidR="00FA550A" w:rsidRPr="00FA550A" w:rsidRDefault="00FA550A" w:rsidP="00FA550A">
      <w:pPr>
        <w:bidi/>
        <w:rPr>
          <w:rFonts w:cs="David" w:hint="cs"/>
          <w:rtl/>
        </w:rPr>
      </w:pPr>
    </w:p>
    <w:p w14:paraId="2725DE58" w14:textId="77777777" w:rsidR="00FA550A" w:rsidRPr="00FA550A" w:rsidRDefault="00FA550A" w:rsidP="00FA550A">
      <w:pPr>
        <w:bidi/>
        <w:ind w:firstLine="567"/>
        <w:rPr>
          <w:rFonts w:cs="David" w:hint="cs"/>
          <w:rtl/>
        </w:rPr>
      </w:pPr>
      <w:r w:rsidRPr="00FA550A">
        <w:rPr>
          <w:rFonts w:cs="David" w:hint="cs"/>
          <w:rtl/>
        </w:rPr>
        <w:t xml:space="preserve">מה זה אתה לא יכול? אדוני, אתה רשות מבצעת? יש כאן רשות מחוקקת שקבעה שאתה צריך לבצע את זה.  </w:t>
      </w:r>
    </w:p>
    <w:p w14:paraId="72CFA6BD" w14:textId="77777777" w:rsidR="00FA550A" w:rsidRPr="00FA550A" w:rsidRDefault="00FA550A" w:rsidP="00FA550A">
      <w:pPr>
        <w:bidi/>
        <w:rPr>
          <w:rFonts w:cs="David" w:hint="cs"/>
          <w:rtl/>
        </w:rPr>
      </w:pPr>
    </w:p>
    <w:p w14:paraId="233C9986" w14:textId="77777777" w:rsidR="00FA550A" w:rsidRPr="00FA550A" w:rsidRDefault="00FA550A" w:rsidP="00FA550A">
      <w:pPr>
        <w:bidi/>
        <w:rPr>
          <w:rFonts w:cs="David" w:hint="cs"/>
          <w:u w:val="single"/>
          <w:rtl/>
        </w:rPr>
      </w:pPr>
      <w:r w:rsidRPr="00FA550A">
        <w:rPr>
          <w:rFonts w:cs="David" w:hint="cs"/>
          <w:u w:val="single"/>
          <w:rtl/>
        </w:rPr>
        <w:t>יהודה זימרת:</w:t>
      </w:r>
    </w:p>
    <w:p w14:paraId="66DA5CB4" w14:textId="77777777" w:rsidR="00FA550A" w:rsidRPr="00FA550A" w:rsidRDefault="00FA550A" w:rsidP="00FA550A">
      <w:pPr>
        <w:bidi/>
        <w:rPr>
          <w:rFonts w:cs="David" w:hint="cs"/>
          <w:rtl/>
        </w:rPr>
      </w:pPr>
    </w:p>
    <w:p w14:paraId="622359FA" w14:textId="77777777" w:rsidR="00FA550A" w:rsidRPr="00FA550A" w:rsidRDefault="00FA550A" w:rsidP="00FA550A">
      <w:pPr>
        <w:bidi/>
        <w:ind w:firstLine="567"/>
        <w:rPr>
          <w:rFonts w:cs="David" w:hint="cs"/>
          <w:rtl/>
        </w:rPr>
      </w:pPr>
      <w:r w:rsidRPr="00FA550A">
        <w:rPr>
          <w:rFonts w:cs="David" w:hint="cs"/>
          <w:rtl/>
        </w:rPr>
        <w:t xml:space="preserve">כתוב ששר הפנים צריך לתת את אישורו. שר הפנים אומר שאם אין תקציב הוא לא נותן את אישורו. החוק נתן את הסמכות לשר הפנים. </w:t>
      </w:r>
    </w:p>
    <w:p w14:paraId="013FBDF1" w14:textId="77777777" w:rsidR="00FA550A" w:rsidRPr="00FA550A" w:rsidRDefault="00FA550A" w:rsidP="00FA550A">
      <w:pPr>
        <w:bidi/>
        <w:rPr>
          <w:rFonts w:cs="David" w:hint="cs"/>
          <w:rtl/>
        </w:rPr>
      </w:pPr>
    </w:p>
    <w:p w14:paraId="05666C2B" w14:textId="77777777" w:rsidR="00FA550A" w:rsidRPr="00FA550A" w:rsidRDefault="00FA550A" w:rsidP="00FA550A">
      <w:pPr>
        <w:bidi/>
        <w:rPr>
          <w:rFonts w:cs="David" w:hint="cs"/>
          <w:rtl/>
        </w:rPr>
      </w:pPr>
      <w:r w:rsidRPr="00FA550A">
        <w:rPr>
          <w:rFonts w:cs="David" w:hint="cs"/>
          <w:u w:val="single"/>
          <w:rtl/>
        </w:rPr>
        <w:t>היו"ר דוד טל:</w:t>
      </w:r>
    </w:p>
    <w:p w14:paraId="45506824" w14:textId="77777777" w:rsidR="00FA550A" w:rsidRPr="00FA550A" w:rsidRDefault="00FA550A" w:rsidP="00FA550A">
      <w:pPr>
        <w:bidi/>
        <w:rPr>
          <w:rFonts w:cs="David" w:hint="cs"/>
          <w:rtl/>
        </w:rPr>
      </w:pPr>
    </w:p>
    <w:p w14:paraId="38B80D18" w14:textId="77777777" w:rsidR="00FA550A" w:rsidRPr="00FA550A" w:rsidRDefault="00FA550A" w:rsidP="00FA550A">
      <w:pPr>
        <w:bidi/>
        <w:ind w:firstLine="567"/>
        <w:rPr>
          <w:rFonts w:cs="David" w:hint="cs"/>
          <w:rtl/>
        </w:rPr>
      </w:pPr>
      <w:r w:rsidRPr="00FA550A">
        <w:rPr>
          <w:rFonts w:cs="David" w:hint="cs"/>
          <w:rtl/>
        </w:rPr>
        <w:t xml:space="preserve">אבל כששר הפנים עלה להישבע אמונים למדינת ישראל, הוא התחייב לקיים את החלטות הכנסת. </w:t>
      </w:r>
    </w:p>
    <w:p w14:paraId="07DB2E69" w14:textId="77777777" w:rsidR="00FA550A" w:rsidRPr="00FA550A" w:rsidRDefault="00FA550A" w:rsidP="00FA550A">
      <w:pPr>
        <w:bidi/>
        <w:rPr>
          <w:rFonts w:cs="David" w:hint="cs"/>
          <w:rtl/>
        </w:rPr>
      </w:pPr>
    </w:p>
    <w:p w14:paraId="7E9019B4" w14:textId="77777777" w:rsidR="00FA550A" w:rsidRPr="00FA550A" w:rsidRDefault="00FA550A" w:rsidP="00FA550A">
      <w:pPr>
        <w:bidi/>
        <w:rPr>
          <w:rFonts w:cs="David" w:hint="cs"/>
          <w:u w:val="single"/>
          <w:rtl/>
        </w:rPr>
      </w:pPr>
      <w:r w:rsidRPr="00FA550A">
        <w:rPr>
          <w:rFonts w:cs="David" w:hint="cs"/>
          <w:u w:val="single"/>
          <w:rtl/>
        </w:rPr>
        <w:t>יהודה זימרת:</w:t>
      </w:r>
    </w:p>
    <w:p w14:paraId="79370AFE" w14:textId="77777777" w:rsidR="00FA550A" w:rsidRPr="00FA550A" w:rsidRDefault="00FA550A" w:rsidP="00FA550A">
      <w:pPr>
        <w:bidi/>
        <w:rPr>
          <w:rFonts w:cs="David" w:hint="cs"/>
          <w:rtl/>
        </w:rPr>
      </w:pPr>
    </w:p>
    <w:p w14:paraId="4FADB52C" w14:textId="77777777" w:rsidR="00FA550A" w:rsidRPr="00FA550A" w:rsidRDefault="00FA550A" w:rsidP="00FA550A">
      <w:pPr>
        <w:bidi/>
        <w:ind w:firstLine="567"/>
        <w:rPr>
          <w:rFonts w:cs="David" w:hint="cs"/>
          <w:rtl/>
        </w:rPr>
      </w:pPr>
      <w:r w:rsidRPr="00FA550A">
        <w:rPr>
          <w:rFonts w:cs="David" w:hint="cs"/>
          <w:rtl/>
        </w:rPr>
        <w:t xml:space="preserve">אבל הכנסת אמרה: בלי אישורך אין תקנות. הוא מקיים את מה שהכנסת אמרה. </w:t>
      </w:r>
    </w:p>
    <w:p w14:paraId="560C3F69" w14:textId="77777777" w:rsidR="00FA550A" w:rsidRPr="00FA550A" w:rsidRDefault="00FA550A" w:rsidP="00FA550A">
      <w:pPr>
        <w:bidi/>
        <w:rPr>
          <w:rFonts w:cs="David" w:hint="cs"/>
          <w:rtl/>
        </w:rPr>
      </w:pPr>
    </w:p>
    <w:p w14:paraId="2EE98499" w14:textId="77777777" w:rsidR="00FA550A" w:rsidRPr="00FA550A" w:rsidRDefault="00FA550A" w:rsidP="00FA550A">
      <w:pPr>
        <w:bidi/>
        <w:rPr>
          <w:rFonts w:cs="David" w:hint="cs"/>
          <w:rtl/>
        </w:rPr>
      </w:pPr>
      <w:r w:rsidRPr="00FA550A">
        <w:rPr>
          <w:rFonts w:cs="David" w:hint="cs"/>
          <w:u w:val="single"/>
          <w:rtl/>
        </w:rPr>
        <w:t>היו"ר דוד טל:</w:t>
      </w:r>
    </w:p>
    <w:p w14:paraId="4F90B92C" w14:textId="77777777" w:rsidR="00FA550A" w:rsidRPr="00FA550A" w:rsidRDefault="00FA550A" w:rsidP="00FA550A">
      <w:pPr>
        <w:bidi/>
        <w:rPr>
          <w:rFonts w:cs="David" w:hint="cs"/>
          <w:rtl/>
        </w:rPr>
      </w:pPr>
    </w:p>
    <w:p w14:paraId="7E1CB3C8" w14:textId="77777777" w:rsidR="00FA550A" w:rsidRPr="00FA550A" w:rsidRDefault="00FA550A" w:rsidP="00FA550A">
      <w:pPr>
        <w:bidi/>
        <w:ind w:firstLine="567"/>
        <w:rPr>
          <w:rFonts w:cs="David" w:hint="cs"/>
          <w:rtl/>
        </w:rPr>
      </w:pPr>
      <w:r w:rsidRPr="00FA550A">
        <w:rPr>
          <w:rFonts w:cs="David" w:hint="cs"/>
          <w:rtl/>
        </w:rPr>
        <w:t xml:space="preserve">הכנסת נתנה לו 12 שנים לקיים את זה, אבל אני צריך את התקנות קודם כדי שאוכל לפרוש את זה על פני 12 שנים. גם אז אני צריך לתקן את החוק. </w:t>
      </w:r>
    </w:p>
    <w:p w14:paraId="2E2A07F4" w14:textId="77777777" w:rsidR="00FA550A" w:rsidRPr="00FA550A" w:rsidRDefault="00FA550A" w:rsidP="00FA550A">
      <w:pPr>
        <w:bidi/>
        <w:rPr>
          <w:rFonts w:cs="David" w:hint="cs"/>
          <w:rtl/>
        </w:rPr>
      </w:pPr>
    </w:p>
    <w:p w14:paraId="1D7FDEB4" w14:textId="77777777" w:rsidR="00FA550A" w:rsidRPr="00FA550A" w:rsidRDefault="00FA550A" w:rsidP="00FA550A">
      <w:pPr>
        <w:bidi/>
        <w:rPr>
          <w:rFonts w:cs="David" w:hint="cs"/>
          <w:u w:val="single"/>
          <w:rtl/>
        </w:rPr>
      </w:pPr>
      <w:r w:rsidRPr="00FA550A">
        <w:rPr>
          <w:rFonts w:cs="David" w:hint="cs"/>
          <w:u w:val="single"/>
          <w:rtl/>
        </w:rPr>
        <w:t>יהודה זימרת:</w:t>
      </w:r>
    </w:p>
    <w:p w14:paraId="4D8F68AC" w14:textId="77777777" w:rsidR="00FA550A" w:rsidRPr="00FA550A" w:rsidRDefault="00FA550A" w:rsidP="00FA550A">
      <w:pPr>
        <w:bidi/>
        <w:rPr>
          <w:rFonts w:cs="David" w:hint="cs"/>
          <w:rtl/>
        </w:rPr>
      </w:pPr>
    </w:p>
    <w:p w14:paraId="11AF5AB1" w14:textId="77777777" w:rsidR="00FA550A" w:rsidRPr="00FA550A" w:rsidRDefault="00FA550A" w:rsidP="00FA550A">
      <w:pPr>
        <w:bidi/>
        <w:ind w:firstLine="567"/>
        <w:rPr>
          <w:rFonts w:cs="David" w:hint="cs"/>
          <w:rtl/>
        </w:rPr>
      </w:pPr>
      <w:r w:rsidRPr="00FA550A">
        <w:rPr>
          <w:rFonts w:cs="David" w:hint="cs"/>
          <w:rtl/>
        </w:rPr>
        <w:t xml:space="preserve">המחוקק אמר שצריך לאשר את התקנות האלה. שר הפנים אומר שהוא לא יאשר כרגע את התקנות האלה בלי מקורות כספיים שיועמדו לביצוען. לא אהפוך את הרשויות המקומיות לעברייניות בעל כורחן. אחרי ששר הפנים בחן את הנושא הוא אמר שיש מספר מסוים של רשויות מקומיות שיש להן יכולת כלכלית עצמאית. </w:t>
      </w:r>
    </w:p>
    <w:p w14:paraId="0F36E15D" w14:textId="77777777" w:rsidR="00FA550A" w:rsidRPr="00FA550A" w:rsidRDefault="00FA550A" w:rsidP="00FA550A">
      <w:pPr>
        <w:bidi/>
        <w:rPr>
          <w:rFonts w:cs="David" w:hint="cs"/>
          <w:rtl/>
        </w:rPr>
      </w:pPr>
    </w:p>
    <w:p w14:paraId="477074F1" w14:textId="77777777" w:rsidR="00FA550A" w:rsidRPr="00FA550A" w:rsidRDefault="00FA550A" w:rsidP="00FA550A">
      <w:pPr>
        <w:bidi/>
        <w:rPr>
          <w:rFonts w:cs="David" w:hint="cs"/>
          <w:rtl/>
        </w:rPr>
      </w:pPr>
      <w:r w:rsidRPr="00FA550A">
        <w:rPr>
          <w:rFonts w:cs="David" w:hint="cs"/>
          <w:u w:val="single"/>
          <w:rtl/>
        </w:rPr>
        <w:t>היו"ר דוד טל:</w:t>
      </w:r>
    </w:p>
    <w:p w14:paraId="40431851" w14:textId="77777777" w:rsidR="00FA550A" w:rsidRPr="00FA550A" w:rsidRDefault="00FA550A" w:rsidP="00FA550A">
      <w:pPr>
        <w:bidi/>
        <w:rPr>
          <w:rFonts w:cs="David" w:hint="cs"/>
          <w:rtl/>
        </w:rPr>
      </w:pPr>
    </w:p>
    <w:p w14:paraId="6908C24D" w14:textId="77777777" w:rsidR="00FA550A" w:rsidRPr="00FA550A" w:rsidRDefault="00FA550A" w:rsidP="00FA550A">
      <w:pPr>
        <w:bidi/>
        <w:ind w:firstLine="567"/>
        <w:rPr>
          <w:rFonts w:cs="David" w:hint="cs"/>
          <w:rtl/>
        </w:rPr>
      </w:pPr>
      <w:r w:rsidRPr="00FA550A">
        <w:rPr>
          <w:rFonts w:cs="David" w:hint="cs"/>
          <w:rtl/>
        </w:rPr>
        <w:t xml:space="preserve">ראש עיריית ראשון לציון  - אני בן עירו </w:t>
      </w:r>
      <w:r w:rsidRPr="00FA550A">
        <w:rPr>
          <w:rFonts w:cs="David"/>
          <w:rtl/>
        </w:rPr>
        <w:t>–</w:t>
      </w:r>
      <w:r w:rsidRPr="00FA550A">
        <w:rPr>
          <w:rFonts w:cs="David" w:hint="cs"/>
          <w:rtl/>
        </w:rPr>
        <w:t xml:space="preserve"> ואמר לי שהוא מוכן להניע את הנושא הזה ככל אשר יידרש. </w:t>
      </w:r>
    </w:p>
    <w:p w14:paraId="1012ECE0" w14:textId="77777777" w:rsidR="00FA550A" w:rsidRPr="00FA550A" w:rsidRDefault="00FA550A" w:rsidP="00FA550A">
      <w:pPr>
        <w:bidi/>
        <w:rPr>
          <w:rFonts w:cs="David" w:hint="cs"/>
          <w:rtl/>
        </w:rPr>
      </w:pPr>
    </w:p>
    <w:p w14:paraId="41160C3D" w14:textId="77777777" w:rsidR="00FA550A" w:rsidRPr="00FA550A" w:rsidRDefault="00FA550A" w:rsidP="00FA550A">
      <w:pPr>
        <w:bidi/>
        <w:rPr>
          <w:rFonts w:cs="David" w:hint="cs"/>
          <w:u w:val="single"/>
          <w:rtl/>
        </w:rPr>
      </w:pPr>
      <w:r w:rsidRPr="00FA550A">
        <w:rPr>
          <w:rFonts w:cs="David" w:hint="cs"/>
          <w:u w:val="single"/>
          <w:rtl/>
        </w:rPr>
        <w:t>יהודה זימרת:</w:t>
      </w:r>
    </w:p>
    <w:p w14:paraId="05E06937" w14:textId="77777777" w:rsidR="00FA550A" w:rsidRPr="00FA550A" w:rsidRDefault="00FA550A" w:rsidP="00FA550A">
      <w:pPr>
        <w:bidi/>
        <w:rPr>
          <w:rFonts w:cs="David" w:hint="cs"/>
          <w:rtl/>
        </w:rPr>
      </w:pPr>
    </w:p>
    <w:p w14:paraId="0D31096C" w14:textId="77777777" w:rsidR="00FA550A" w:rsidRPr="00FA550A" w:rsidRDefault="00FA550A" w:rsidP="00FA550A">
      <w:pPr>
        <w:bidi/>
        <w:ind w:firstLine="567"/>
        <w:rPr>
          <w:rFonts w:cs="David" w:hint="cs"/>
          <w:rtl/>
        </w:rPr>
      </w:pPr>
      <w:r w:rsidRPr="00FA550A">
        <w:rPr>
          <w:rFonts w:cs="David" w:hint="cs"/>
          <w:rtl/>
        </w:rPr>
        <w:t xml:space="preserve">זה מה שאמרנו. שר הפנים אמר שהוא מסכים ש-40 רשויות ראשונות ייכנסו כרגע, שהן רשויות שמסוגלות להחזיק את המטלה הזו בעצמן, בלי תוספת תקציבית. </w:t>
      </w:r>
    </w:p>
    <w:p w14:paraId="2D432EAE" w14:textId="77777777" w:rsidR="00FA550A" w:rsidRPr="00FA550A" w:rsidRDefault="00FA550A" w:rsidP="00FA550A">
      <w:pPr>
        <w:bidi/>
        <w:ind w:firstLine="567"/>
        <w:rPr>
          <w:rFonts w:cs="David" w:hint="cs"/>
          <w:rtl/>
        </w:rPr>
      </w:pPr>
    </w:p>
    <w:p w14:paraId="056296C4" w14:textId="77777777" w:rsidR="00FA550A" w:rsidRPr="00FA550A" w:rsidRDefault="00FA550A" w:rsidP="00FA550A">
      <w:pPr>
        <w:bidi/>
        <w:rPr>
          <w:rFonts w:cs="David" w:hint="cs"/>
          <w:rtl/>
        </w:rPr>
      </w:pPr>
      <w:r w:rsidRPr="00FA550A">
        <w:rPr>
          <w:rFonts w:cs="David" w:hint="cs"/>
          <w:u w:val="single"/>
          <w:rtl/>
        </w:rPr>
        <w:t>היו"ר דוד טל:</w:t>
      </w:r>
    </w:p>
    <w:p w14:paraId="323E909B" w14:textId="77777777" w:rsidR="00FA550A" w:rsidRPr="00FA550A" w:rsidRDefault="00FA550A" w:rsidP="00FA550A">
      <w:pPr>
        <w:bidi/>
        <w:ind w:firstLine="567"/>
        <w:rPr>
          <w:rFonts w:cs="David" w:hint="cs"/>
          <w:rtl/>
        </w:rPr>
      </w:pPr>
    </w:p>
    <w:p w14:paraId="253E5504" w14:textId="77777777" w:rsidR="00FA550A" w:rsidRPr="00FA550A" w:rsidRDefault="00FA550A" w:rsidP="00FA550A">
      <w:pPr>
        <w:bidi/>
        <w:ind w:firstLine="567"/>
        <w:rPr>
          <w:rFonts w:cs="David" w:hint="cs"/>
          <w:rtl/>
        </w:rPr>
      </w:pPr>
      <w:r w:rsidRPr="00FA550A">
        <w:rPr>
          <w:rFonts w:cs="David" w:hint="cs"/>
          <w:rtl/>
        </w:rPr>
        <w:t>אבל להן אתה צריך להתקין תקנות?</w:t>
      </w:r>
    </w:p>
    <w:p w14:paraId="63503199" w14:textId="77777777" w:rsidR="00FA550A" w:rsidRPr="00FA550A" w:rsidRDefault="00FA550A" w:rsidP="00FA550A">
      <w:pPr>
        <w:bidi/>
        <w:ind w:firstLine="567"/>
        <w:rPr>
          <w:rFonts w:cs="David" w:hint="cs"/>
          <w:rtl/>
        </w:rPr>
      </w:pPr>
    </w:p>
    <w:p w14:paraId="168BAECC" w14:textId="77777777" w:rsidR="00FA550A" w:rsidRPr="00FA550A" w:rsidRDefault="00FA550A" w:rsidP="00FA550A">
      <w:pPr>
        <w:bidi/>
        <w:rPr>
          <w:rFonts w:cs="David" w:hint="cs"/>
          <w:u w:val="single"/>
          <w:rtl/>
        </w:rPr>
      </w:pPr>
      <w:r w:rsidRPr="00FA550A">
        <w:rPr>
          <w:rFonts w:cs="David" w:hint="cs"/>
          <w:u w:val="single"/>
          <w:rtl/>
        </w:rPr>
        <w:t>יהודה זימרת:</w:t>
      </w:r>
    </w:p>
    <w:p w14:paraId="07BD9763" w14:textId="77777777" w:rsidR="00FA550A" w:rsidRPr="00FA550A" w:rsidRDefault="00FA550A" w:rsidP="00FA550A">
      <w:pPr>
        <w:bidi/>
        <w:ind w:firstLine="567"/>
        <w:rPr>
          <w:rFonts w:cs="David" w:hint="cs"/>
          <w:rtl/>
        </w:rPr>
      </w:pPr>
    </w:p>
    <w:p w14:paraId="0F656B30" w14:textId="77777777" w:rsidR="00FA550A" w:rsidRPr="00FA550A" w:rsidRDefault="00FA550A" w:rsidP="00FA550A">
      <w:pPr>
        <w:bidi/>
        <w:ind w:firstLine="567"/>
        <w:rPr>
          <w:rFonts w:cs="David" w:hint="cs"/>
          <w:rtl/>
        </w:rPr>
      </w:pPr>
      <w:r w:rsidRPr="00FA550A">
        <w:rPr>
          <w:rFonts w:cs="David" w:hint="cs"/>
          <w:rtl/>
        </w:rPr>
        <w:t xml:space="preserve">התקנות הן תקנות של שר המשפטים, ונוכל לתת את הסכמתו של שר הפנים לקדם את התקנות, מתוך זה שהן יחולו בשלב ראשון על 40 הרשויות שמסוגלות לעמוד בזה, במגבלות התקציביות - - - </w:t>
      </w:r>
    </w:p>
    <w:p w14:paraId="40CDC915" w14:textId="77777777" w:rsidR="00FA550A" w:rsidRPr="00FA550A" w:rsidRDefault="00FA550A" w:rsidP="00FA550A">
      <w:pPr>
        <w:bidi/>
        <w:ind w:firstLine="567"/>
        <w:rPr>
          <w:rFonts w:cs="David" w:hint="cs"/>
          <w:rtl/>
        </w:rPr>
      </w:pPr>
    </w:p>
    <w:p w14:paraId="31A810C2" w14:textId="77777777" w:rsidR="00FA550A" w:rsidRPr="00FA550A" w:rsidRDefault="00FA550A" w:rsidP="00FA550A">
      <w:pPr>
        <w:bidi/>
        <w:rPr>
          <w:rFonts w:cs="David" w:hint="cs"/>
          <w:rtl/>
        </w:rPr>
      </w:pPr>
      <w:r w:rsidRPr="00FA550A">
        <w:rPr>
          <w:rFonts w:cs="David" w:hint="cs"/>
          <w:u w:val="single"/>
          <w:rtl/>
        </w:rPr>
        <w:t>היו"ר דוד טל:</w:t>
      </w:r>
    </w:p>
    <w:p w14:paraId="1797AC0F" w14:textId="77777777" w:rsidR="00FA550A" w:rsidRPr="00FA550A" w:rsidRDefault="00FA550A" w:rsidP="00FA550A">
      <w:pPr>
        <w:bidi/>
        <w:ind w:firstLine="567"/>
        <w:rPr>
          <w:rFonts w:cs="David" w:hint="cs"/>
          <w:rtl/>
        </w:rPr>
      </w:pPr>
    </w:p>
    <w:p w14:paraId="30B07D2A" w14:textId="77777777" w:rsidR="00FA550A" w:rsidRPr="00FA550A" w:rsidRDefault="00FA550A" w:rsidP="00FA550A">
      <w:pPr>
        <w:bidi/>
        <w:ind w:firstLine="567"/>
        <w:rPr>
          <w:rFonts w:cs="David" w:hint="cs"/>
          <w:rtl/>
        </w:rPr>
      </w:pPr>
      <w:r w:rsidRPr="00FA550A">
        <w:rPr>
          <w:rFonts w:cs="David" w:hint="cs"/>
          <w:rtl/>
        </w:rPr>
        <w:t>ומתי זה יהיה מוכן?</w:t>
      </w:r>
    </w:p>
    <w:p w14:paraId="7DBE7332" w14:textId="77777777" w:rsidR="00FA550A" w:rsidRPr="00FA550A" w:rsidRDefault="00FA550A" w:rsidP="00FA550A">
      <w:pPr>
        <w:bidi/>
        <w:ind w:firstLine="567"/>
        <w:rPr>
          <w:rFonts w:cs="David" w:hint="cs"/>
          <w:rtl/>
        </w:rPr>
      </w:pPr>
    </w:p>
    <w:p w14:paraId="0E56352F" w14:textId="77777777" w:rsidR="00FA550A" w:rsidRPr="00FA550A" w:rsidRDefault="00FA550A" w:rsidP="00FA550A">
      <w:pPr>
        <w:bidi/>
        <w:rPr>
          <w:rFonts w:cs="David" w:hint="cs"/>
          <w:u w:val="single"/>
          <w:rtl/>
        </w:rPr>
      </w:pPr>
      <w:r w:rsidRPr="00FA550A">
        <w:rPr>
          <w:rFonts w:cs="David" w:hint="cs"/>
          <w:u w:val="single"/>
          <w:rtl/>
        </w:rPr>
        <w:t>יהודה זימרת:</w:t>
      </w:r>
    </w:p>
    <w:p w14:paraId="1C4314D5" w14:textId="77777777" w:rsidR="00FA550A" w:rsidRPr="00FA550A" w:rsidRDefault="00FA550A" w:rsidP="00FA550A">
      <w:pPr>
        <w:bidi/>
        <w:ind w:firstLine="567"/>
        <w:rPr>
          <w:rFonts w:cs="David" w:hint="cs"/>
          <w:rtl/>
        </w:rPr>
      </w:pPr>
    </w:p>
    <w:p w14:paraId="5482F12A" w14:textId="77777777" w:rsidR="00FA550A" w:rsidRPr="00FA550A" w:rsidRDefault="00FA550A" w:rsidP="00FA550A">
      <w:pPr>
        <w:bidi/>
        <w:ind w:firstLine="567"/>
        <w:rPr>
          <w:rFonts w:cs="David" w:hint="cs"/>
          <w:rtl/>
        </w:rPr>
      </w:pPr>
      <w:r w:rsidRPr="00FA550A">
        <w:rPr>
          <w:rFonts w:cs="David" w:hint="cs"/>
          <w:rtl/>
        </w:rPr>
        <w:t xml:space="preserve">מבחינתנו אנחנו יכולים להוציא בימים הקרובים את ההסכמה העקרונית שלנו. יש את הרשימה, שכבר נתנו. ישבנו עם גורמי הנציבות והבהרנו להם את עמדתנו לגבי 40 הרשויות, זה כבר הועבר אליהם. במקביל, שר הפנים פנה לשר האוצר במכתב לפני כחודש וחצי ואמר לו שכדי לאפשר את הרחבת היריעה אנחנו מבקשים להקצות תקציבים, בפרישה כמובן, על מנת לאפשר לרשויות המקומיות היותר חלשות לעמוד בזה. </w:t>
      </w:r>
    </w:p>
    <w:p w14:paraId="3E6AC488" w14:textId="77777777" w:rsidR="00FA550A" w:rsidRPr="00FA550A" w:rsidRDefault="00FA550A" w:rsidP="00FA550A">
      <w:pPr>
        <w:bidi/>
        <w:rPr>
          <w:rFonts w:cs="David" w:hint="cs"/>
          <w:rtl/>
        </w:rPr>
      </w:pPr>
    </w:p>
    <w:p w14:paraId="21025AF1" w14:textId="77777777" w:rsidR="00FA550A" w:rsidRPr="00FA550A" w:rsidRDefault="00FA550A" w:rsidP="00FA550A">
      <w:pPr>
        <w:bidi/>
        <w:rPr>
          <w:rFonts w:cs="David" w:hint="cs"/>
          <w:rtl/>
        </w:rPr>
      </w:pPr>
      <w:r w:rsidRPr="00FA550A">
        <w:rPr>
          <w:rFonts w:cs="David" w:hint="cs"/>
          <w:u w:val="single"/>
          <w:rtl/>
        </w:rPr>
        <w:t>היו"ר דוד טל:</w:t>
      </w:r>
    </w:p>
    <w:p w14:paraId="7267989A" w14:textId="77777777" w:rsidR="00FA550A" w:rsidRPr="00FA550A" w:rsidRDefault="00FA550A" w:rsidP="00FA550A">
      <w:pPr>
        <w:bidi/>
        <w:rPr>
          <w:rFonts w:cs="David" w:hint="cs"/>
          <w:rtl/>
        </w:rPr>
      </w:pPr>
    </w:p>
    <w:p w14:paraId="0B564FF9" w14:textId="77777777" w:rsidR="00FA550A" w:rsidRPr="00FA550A" w:rsidRDefault="00FA550A" w:rsidP="00FA550A">
      <w:pPr>
        <w:bidi/>
        <w:ind w:firstLine="567"/>
        <w:rPr>
          <w:rFonts w:cs="David" w:hint="cs"/>
          <w:rtl/>
        </w:rPr>
      </w:pPr>
      <w:r w:rsidRPr="00FA550A">
        <w:rPr>
          <w:rFonts w:cs="David" w:hint="cs"/>
          <w:rtl/>
        </w:rPr>
        <w:t xml:space="preserve">אני רוצה לומר לך שבשיחה עם שר האוצר הוא מוכן שהוא לשים בצד איזו משכנתא לרשויות חלשות </w:t>
      </w:r>
      <w:r w:rsidRPr="00FA550A">
        <w:rPr>
          <w:rFonts w:cs="David"/>
          <w:rtl/>
        </w:rPr>
        <w:t>–</w:t>
      </w:r>
      <w:r w:rsidRPr="00FA550A">
        <w:rPr>
          <w:rFonts w:cs="David" w:hint="cs"/>
          <w:rtl/>
        </w:rPr>
        <w:t xml:space="preserve"> הוא לא אמר כמה. </w:t>
      </w:r>
    </w:p>
    <w:p w14:paraId="0946B909" w14:textId="77777777" w:rsidR="00FA550A" w:rsidRPr="00FA550A" w:rsidRDefault="00FA550A" w:rsidP="00FA550A">
      <w:pPr>
        <w:bidi/>
        <w:ind w:firstLine="567"/>
        <w:rPr>
          <w:rFonts w:cs="David" w:hint="cs"/>
          <w:rtl/>
        </w:rPr>
      </w:pPr>
    </w:p>
    <w:p w14:paraId="79353CDF" w14:textId="77777777" w:rsidR="00FA550A" w:rsidRPr="00FA550A" w:rsidRDefault="00FA550A" w:rsidP="00FA550A">
      <w:pPr>
        <w:bidi/>
        <w:ind w:firstLine="567"/>
        <w:rPr>
          <w:rFonts w:cs="David" w:hint="cs"/>
          <w:rtl/>
        </w:rPr>
      </w:pPr>
      <w:r w:rsidRPr="00FA550A">
        <w:rPr>
          <w:rFonts w:cs="David" w:hint="cs"/>
          <w:rtl/>
        </w:rPr>
        <w:t xml:space="preserve">בבקשה, אדוני. </w:t>
      </w:r>
    </w:p>
    <w:p w14:paraId="0A6D3678" w14:textId="77777777" w:rsidR="00FA550A" w:rsidRPr="00FA550A" w:rsidRDefault="00FA550A" w:rsidP="00FA550A">
      <w:pPr>
        <w:bidi/>
        <w:rPr>
          <w:rFonts w:cs="David" w:hint="cs"/>
          <w:rtl/>
        </w:rPr>
      </w:pPr>
    </w:p>
    <w:p w14:paraId="1ACF4C06" w14:textId="77777777" w:rsidR="00FA550A" w:rsidRPr="00FA550A" w:rsidRDefault="00FA550A" w:rsidP="00FA550A">
      <w:pPr>
        <w:bidi/>
        <w:rPr>
          <w:rFonts w:cs="David" w:hint="cs"/>
          <w:u w:val="single"/>
          <w:rtl/>
        </w:rPr>
      </w:pPr>
      <w:r w:rsidRPr="00FA550A">
        <w:rPr>
          <w:rFonts w:cs="David" w:hint="cs"/>
          <w:u w:val="single"/>
          <w:rtl/>
        </w:rPr>
        <w:t>ערן טמיר:</w:t>
      </w:r>
    </w:p>
    <w:p w14:paraId="1DA43F06" w14:textId="77777777" w:rsidR="00FA550A" w:rsidRPr="00FA550A" w:rsidRDefault="00FA550A" w:rsidP="00FA550A">
      <w:pPr>
        <w:bidi/>
        <w:rPr>
          <w:rFonts w:cs="David" w:hint="cs"/>
          <w:rtl/>
        </w:rPr>
      </w:pPr>
    </w:p>
    <w:p w14:paraId="41128F8A" w14:textId="77777777" w:rsidR="00FA550A" w:rsidRPr="00FA550A" w:rsidRDefault="00FA550A" w:rsidP="00FA550A">
      <w:pPr>
        <w:bidi/>
        <w:ind w:firstLine="567"/>
        <w:rPr>
          <w:rFonts w:cs="David" w:hint="cs"/>
          <w:rtl/>
        </w:rPr>
      </w:pPr>
      <w:r w:rsidRPr="00FA550A">
        <w:rPr>
          <w:rFonts w:cs="David" w:hint="cs"/>
          <w:rtl/>
        </w:rPr>
        <w:t xml:space="preserve">אני רוצה להדגיש כמה דברים. ראשית, כרגע אנחנו מדברים על תקנות שעוסקות בנגישות של מבנים קיימים, שאחריות ההתקנה שלהן היא על שר המשפטים והנציבות לנגישות ישראל עשתה את העבודה המקצועית בנושא, כולל הניסוח. התקנות הועברו למשרד הפנים לפני כשנה וחצי, היה להם הרבה זמן לדון בזה. מעבר לזה, לפני מספר חודשים טובים, אחרי שמשרד הפנים לא סחב את ההסכמה שלו, הגענו לדיון אצל המשנה ליועץ המשפטי, שקבעה קביעה מסוימת שמשרד הפנים לא היה מוכן לקבל גם אותה. </w:t>
      </w:r>
    </w:p>
    <w:p w14:paraId="00196A1E" w14:textId="77777777" w:rsidR="00FA550A" w:rsidRPr="00FA550A" w:rsidRDefault="00FA550A" w:rsidP="00FA550A">
      <w:pPr>
        <w:bidi/>
        <w:rPr>
          <w:rFonts w:cs="David" w:hint="cs"/>
          <w:rtl/>
        </w:rPr>
      </w:pPr>
    </w:p>
    <w:p w14:paraId="6A08B13A" w14:textId="77777777" w:rsidR="00FA550A" w:rsidRPr="00FA550A" w:rsidRDefault="00FA550A" w:rsidP="00FA550A">
      <w:pPr>
        <w:bidi/>
        <w:rPr>
          <w:rFonts w:cs="David" w:hint="cs"/>
          <w:rtl/>
        </w:rPr>
      </w:pPr>
      <w:r w:rsidRPr="00FA550A">
        <w:rPr>
          <w:rFonts w:cs="David" w:hint="cs"/>
          <w:u w:val="single"/>
          <w:rtl/>
        </w:rPr>
        <w:t>היו"ר דוד טל:</w:t>
      </w:r>
    </w:p>
    <w:p w14:paraId="6A83DDFA" w14:textId="77777777" w:rsidR="00FA550A" w:rsidRPr="00FA550A" w:rsidRDefault="00FA550A" w:rsidP="00FA550A">
      <w:pPr>
        <w:bidi/>
        <w:rPr>
          <w:rFonts w:cs="David" w:hint="cs"/>
          <w:rtl/>
        </w:rPr>
      </w:pPr>
    </w:p>
    <w:p w14:paraId="5FE7BA7A" w14:textId="77777777" w:rsidR="00FA550A" w:rsidRPr="00FA550A" w:rsidRDefault="00FA550A" w:rsidP="00FA550A">
      <w:pPr>
        <w:bidi/>
        <w:ind w:firstLine="567"/>
        <w:rPr>
          <w:rFonts w:cs="David" w:hint="cs"/>
          <w:rtl/>
        </w:rPr>
      </w:pPr>
      <w:r w:rsidRPr="00FA550A">
        <w:rPr>
          <w:rFonts w:cs="David" w:hint="cs"/>
          <w:rtl/>
        </w:rPr>
        <w:t>שהייתה במקרה היועצת המשפטית של משרד הפנים?</w:t>
      </w:r>
    </w:p>
    <w:p w14:paraId="57E9C16C" w14:textId="77777777" w:rsidR="00FA550A" w:rsidRPr="00FA550A" w:rsidRDefault="00FA550A" w:rsidP="00FA550A">
      <w:pPr>
        <w:bidi/>
        <w:rPr>
          <w:rFonts w:cs="David" w:hint="cs"/>
          <w:rtl/>
        </w:rPr>
      </w:pPr>
    </w:p>
    <w:p w14:paraId="3DAE23AD" w14:textId="77777777" w:rsidR="00FA550A" w:rsidRPr="00FA550A" w:rsidRDefault="00FA550A" w:rsidP="00FA550A">
      <w:pPr>
        <w:bidi/>
        <w:rPr>
          <w:rFonts w:cs="David" w:hint="cs"/>
          <w:u w:val="single"/>
          <w:rtl/>
        </w:rPr>
      </w:pPr>
      <w:r w:rsidRPr="00FA550A">
        <w:rPr>
          <w:rFonts w:cs="David"/>
          <w:u w:val="single"/>
          <w:rtl/>
        </w:rPr>
        <w:br w:type="page"/>
      </w:r>
      <w:r w:rsidRPr="00FA550A">
        <w:rPr>
          <w:rFonts w:cs="David" w:hint="cs"/>
          <w:u w:val="single"/>
          <w:rtl/>
        </w:rPr>
        <w:t>ערן טמיר:</w:t>
      </w:r>
    </w:p>
    <w:p w14:paraId="5C9B7CB6" w14:textId="77777777" w:rsidR="00FA550A" w:rsidRPr="00FA550A" w:rsidRDefault="00FA550A" w:rsidP="00FA550A">
      <w:pPr>
        <w:bidi/>
        <w:rPr>
          <w:rFonts w:cs="David" w:hint="cs"/>
          <w:rtl/>
        </w:rPr>
      </w:pPr>
    </w:p>
    <w:p w14:paraId="540C3C4A" w14:textId="77777777" w:rsidR="00FA550A" w:rsidRPr="00FA550A" w:rsidRDefault="00FA550A" w:rsidP="00FA550A">
      <w:pPr>
        <w:bidi/>
        <w:ind w:firstLine="567"/>
        <w:rPr>
          <w:rFonts w:cs="David" w:hint="cs"/>
          <w:rtl/>
        </w:rPr>
      </w:pPr>
      <w:r w:rsidRPr="00FA550A">
        <w:rPr>
          <w:rFonts w:cs="David" w:hint="cs"/>
          <w:rtl/>
        </w:rPr>
        <w:t xml:space="preserve">נכון. אני לא רוצה להיכנס לפרטים, אבל היה מדובר על הסדר של 40 רשויות, ומשרד הפנים לא היה מוכן לדבר גם על זה, כולל פתרון גם לרשויות אחרות, חלשות יותר. זה נמשך כי משרד הפנים מסרב לחתום כבר כשנה וארבעה חודשים. </w:t>
      </w:r>
    </w:p>
    <w:p w14:paraId="7471CB7B" w14:textId="77777777" w:rsidR="00FA550A" w:rsidRPr="00FA550A" w:rsidRDefault="00FA550A" w:rsidP="00FA550A">
      <w:pPr>
        <w:bidi/>
        <w:rPr>
          <w:rFonts w:cs="David" w:hint="cs"/>
          <w:u w:val="single"/>
          <w:rtl/>
        </w:rPr>
      </w:pPr>
    </w:p>
    <w:p w14:paraId="4C981D67" w14:textId="77777777" w:rsidR="00FA550A" w:rsidRPr="00FA550A" w:rsidRDefault="00FA550A" w:rsidP="00FA550A">
      <w:pPr>
        <w:bidi/>
        <w:rPr>
          <w:rFonts w:cs="David" w:hint="cs"/>
          <w:rtl/>
        </w:rPr>
      </w:pPr>
      <w:r w:rsidRPr="00FA550A">
        <w:rPr>
          <w:rFonts w:cs="David" w:hint="cs"/>
          <w:u w:val="single"/>
          <w:rtl/>
        </w:rPr>
        <w:t>היו"ר דוד טל:</w:t>
      </w:r>
    </w:p>
    <w:p w14:paraId="02ACCBAB" w14:textId="77777777" w:rsidR="00FA550A" w:rsidRPr="00FA550A" w:rsidRDefault="00FA550A" w:rsidP="00FA550A">
      <w:pPr>
        <w:bidi/>
        <w:rPr>
          <w:rFonts w:cs="David" w:hint="cs"/>
          <w:rtl/>
        </w:rPr>
      </w:pPr>
    </w:p>
    <w:p w14:paraId="3A0E0B08" w14:textId="77777777" w:rsidR="00FA550A" w:rsidRPr="00FA550A" w:rsidRDefault="00FA550A" w:rsidP="00FA550A">
      <w:pPr>
        <w:bidi/>
        <w:rPr>
          <w:rFonts w:cs="David" w:hint="cs"/>
          <w:rtl/>
        </w:rPr>
      </w:pPr>
      <w:r w:rsidRPr="00FA550A">
        <w:rPr>
          <w:rFonts w:cs="David" w:hint="cs"/>
          <w:rtl/>
        </w:rPr>
        <w:tab/>
        <w:t xml:space="preserve">תודה. בבקשה, אדוני. </w:t>
      </w:r>
    </w:p>
    <w:p w14:paraId="47C9F651" w14:textId="77777777" w:rsidR="00FA550A" w:rsidRPr="00FA550A" w:rsidRDefault="00FA550A" w:rsidP="00FA550A">
      <w:pPr>
        <w:bidi/>
        <w:rPr>
          <w:rFonts w:cs="David" w:hint="cs"/>
          <w:rtl/>
        </w:rPr>
      </w:pPr>
    </w:p>
    <w:p w14:paraId="29FB6C0D" w14:textId="77777777" w:rsidR="00FA550A" w:rsidRPr="00FA550A" w:rsidRDefault="00FA550A" w:rsidP="00FA550A">
      <w:pPr>
        <w:bidi/>
        <w:rPr>
          <w:rFonts w:cs="David" w:hint="cs"/>
          <w:u w:val="single"/>
          <w:rtl/>
        </w:rPr>
      </w:pPr>
      <w:r w:rsidRPr="00FA550A">
        <w:rPr>
          <w:rFonts w:cs="David" w:hint="cs"/>
          <w:u w:val="single"/>
          <w:rtl/>
        </w:rPr>
        <w:t>יעקב עילם:</w:t>
      </w:r>
    </w:p>
    <w:p w14:paraId="2D6CF468" w14:textId="77777777" w:rsidR="00FA550A" w:rsidRPr="00FA550A" w:rsidRDefault="00FA550A" w:rsidP="00FA550A">
      <w:pPr>
        <w:bidi/>
        <w:rPr>
          <w:rFonts w:cs="David" w:hint="cs"/>
          <w:rtl/>
        </w:rPr>
      </w:pPr>
    </w:p>
    <w:p w14:paraId="47E910C6" w14:textId="77777777" w:rsidR="00FA550A" w:rsidRPr="00FA550A" w:rsidRDefault="00FA550A" w:rsidP="00FA550A">
      <w:pPr>
        <w:bidi/>
        <w:ind w:firstLine="567"/>
        <w:rPr>
          <w:rFonts w:cs="David" w:hint="cs"/>
          <w:rtl/>
        </w:rPr>
      </w:pPr>
      <w:r w:rsidRPr="00FA550A">
        <w:rPr>
          <w:rFonts w:cs="David" w:hint="cs"/>
          <w:rtl/>
        </w:rPr>
        <w:t xml:space="preserve">יש פה איזושהי הונאה מצד משרד הפנים. משרד  אחראי גם על תקנות למבנים חדשים, ואני לא רואה סיבה מדוע את זה צריך למשוך שנתיים מעבר למה שהחוק קבע. אין פה עניין של מימון, זה עניין של חוק התכנון והבניה, וגם בזה לא עומדים. </w:t>
      </w:r>
    </w:p>
    <w:p w14:paraId="53355159" w14:textId="77777777" w:rsidR="00FA550A" w:rsidRPr="00FA550A" w:rsidRDefault="00FA550A" w:rsidP="00FA550A">
      <w:pPr>
        <w:bidi/>
        <w:ind w:firstLine="567"/>
        <w:rPr>
          <w:rFonts w:cs="David" w:hint="cs"/>
          <w:rtl/>
        </w:rPr>
      </w:pPr>
    </w:p>
    <w:p w14:paraId="3F7E9FDE" w14:textId="77777777" w:rsidR="00FA550A" w:rsidRPr="00FA550A" w:rsidRDefault="00FA550A" w:rsidP="00FA550A">
      <w:pPr>
        <w:bidi/>
        <w:ind w:firstLine="567"/>
        <w:rPr>
          <w:rFonts w:cs="David" w:hint="cs"/>
          <w:rtl/>
        </w:rPr>
      </w:pPr>
      <w:r w:rsidRPr="00FA550A">
        <w:rPr>
          <w:rFonts w:cs="David" w:hint="cs"/>
          <w:rtl/>
        </w:rPr>
        <w:t>דבר שני, יש פה דבר שהם אולי מנסים לא להראות, וזה התקנות ששר הפנים לא חותם עליהן חלות גם על המגזר הפרטי ולא רק על הרשויות המקומיות. כל המגזר הפרטי, מהקיוסק ועד הקניון, לא מבצע את הפעולה הזאת בגלל שהתקנות לא קיימות, וזה לא קשור לרשויות המקומיות.</w:t>
      </w:r>
    </w:p>
    <w:p w14:paraId="77C7EDFF" w14:textId="77777777" w:rsidR="00FA550A" w:rsidRPr="00FA550A" w:rsidRDefault="00FA550A" w:rsidP="00FA550A">
      <w:pPr>
        <w:bidi/>
        <w:rPr>
          <w:rFonts w:cs="David" w:hint="cs"/>
          <w:rtl/>
        </w:rPr>
      </w:pPr>
    </w:p>
    <w:p w14:paraId="4C02547C" w14:textId="77777777" w:rsidR="00FA550A" w:rsidRPr="00FA550A" w:rsidRDefault="00FA550A" w:rsidP="00FA550A">
      <w:pPr>
        <w:bidi/>
        <w:rPr>
          <w:rFonts w:cs="David" w:hint="cs"/>
          <w:rtl/>
        </w:rPr>
      </w:pPr>
      <w:r w:rsidRPr="00FA550A">
        <w:rPr>
          <w:rFonts w:cs="David" w:hint="cs"/>
          <w:u w:val="single"/>
          <w:rtl/>
        </w:rPr>
        <w:t>היו"ר דוד טל:</w:t>
      </w:r>
    </w:p>
    <w:p w14:paraId="106FF4D6" w14:textId="77777777" w:rsidR="00FA550A" w:rsidRPr="00FA550A" w:rsidRDefault="00FA550A" w:rsidP="00FA550A">
      <w:pPr>
        <w:bidi/>
        <w:rPr>
          <w:rFonts w:cs="David" w:hint="cs"/>
          <w:rtl/>
        </w:rPr>
      </w:pPr>
    </w:p>
    <w:p w14:paraId="32107CC6" w14:textId="77777777" w:rsidR="00FA550A" w:rsidRPr="00FA550A" w:rsidRDefault="00FA550A" w:rsidP="00FA550A">
      <w:pPr>
        <w:bidi/>
        <w:ind w:firstLine="567"/>
        <w:rPr>
          <w:rFonts w:cs="David" w:hint="cs"/>
          <w:rtl/>
        </w:rPr>
      </w:pPr>
      <w:r w:rsidRPr="00FA550A">
        <w:rPr>
          <w:rFonts w:cs="David" w:hint="cs"/>
          <w:rtl/>
        </w:rPr>
        <w:t>משרד הפנים, אתם מבינים את הנזק שאתם עושים?</w:t>
      </w:r>
    </w:p>
    <w:p w14:paraId="3D8F9943" w14:textId="77777777" w:rsidR="00FA550A" w:rsidRPr="00FA550A" w:rsidRDefault="00FA550A" w:rsidP="00FA550A">
      <w:pPr>
        <w:bidi/>
        <w:rPr>
          <w:rFonts w:cs="David" w:hint="cs"/>
          <w:rtl/>
        </w:rPr>
      </w:pPr>
    </w:p>
    <w:p w14:paraId="48F7774E" w14:textId="77777777" w:rsidR="00FA550A" w:rsidRPr="00FA550A" w:rsidRDefault="00FA550A" w:rsidP="00FA550A">
      <w:pPr>
        <w:bidi/>
        <w:rPr>
          <w:rFonts w:cs="David" w:hint="cs"/>
          <w:u w:val="single"/>
          <w:rtl/>
        </w:rPr>
      </w:pPr>
      <w:r w:rsidRPr="00FA550A">
        <w:rPr>
          <w:rFonts w:cs="David" w:hint="cs"/>
          <w:u w:val="single"/>
          <w:rtl/>
        </w:rPr>
        <w:t>יהודה זימרת:</w:t>
      </w:r>
    </w:p>
    <w:p w14:paraId="58A8CE9D" w14:textId="77777777" w:rsidR="00FA550A" w:rsidRPr="00FA550A" w:rsidRDefault="00FA550A" w:rsidP="00FA550A">
      <w:pPr>
        <w:bidi/>
        <w:rPr>
          <w:rFonts w:cs="David" w:hint="cs"/>
          <w:rtl/>
        </w:rPr>
      </w:pPr>
    </w:p>
    <w:p w14:paraId="5F0B50B9" w14:textId="77777777" w:rsidR="00FA550A" w:rsidRPr="00FA550A" w:rsidRDefault="00FA550A" w:rsidP="00FA550A">
      <w:pPr>
        <w:bidi/>
        <w:ind w:firstLine="567"/>
        <w:rPr>
          <w:rFonts w:cs="David" w:hint="cs"/>
          <w:rtl/>
        </w:rPr>
      </w:pPr>
      <w:r w:rsidRPr="00FA550A">
        <w:rPr>
          <w:rFonts w:cs="David" w:hint="cs"/>
          <w:rtl/>
        </w:rPr>
        <w:t xml:space="preserve">אסביר מה הפתרונות. החוק הזה יכול לחול על רשויות מקומיות, ויכול להיות שלא לחול עליהן. אפשר לקדם את התקנות האלה לגבי כל המגזר הפרטי. את ההסכמה שלנו צריך רק השלטון המקומי. </w:t>
      </w:r>
    </w:p>
    <w:p w14:paraId="5024B46E" w14:textId="77777777" w:rsidR="00FA550A" w:rsidRPr="00FA550A" w:rsidRDefault="00FA550A" w:rsidP="00FA550A">
      <w:pPr>
        <w:bidi/>
        <w:rPr>
          <w:rFonts w:cs="David" w:hint="cs"/>
          <w:rtl/>
        </w:rPr>
      </w:pPr>
    </w:p>
    <w:p w14:paraId="2B2AB707" w14:textId="77777777" w:rsidR="00FA550A" w:rsidRPr="00FA550A" w:rsidRDefault="00FA550A" w:rsidP="00FA550A">
      <w:pPr>
        <w:bidi/>
        <w:rPr>
          <w:rFonts w:cs="David" w:hint="cs"/>
          <w:rtl/>
        </w:rPr>
      </w:pPr>
      <w:r w:rsidRPr="00FA550A">
        <w:rPr>
          <w:rFonts w:cs="David" w:hint="cs"/>
          <w:u w:val="single"/>
          <w:rtl/>
        </w:rPr>
        <w:t>היו"ר דוד טל:</w:t>
      </w:r>
    </w:p>
    <w:p w14:paraId="20BC63EF" w14:textId="77777777" w:rsidR="00FA550A" w:rsidRPr="00FA550A" w:rsidRDefault="00FA550A" w:rsidP="00FA550A">
      <w:pPr>
        <w:bidi/>
        <w:rPr>
          <w:rFonts w:cs="David" w:hint="cs"/>
          <w:rtl/>
        </w:rPr>
      </w:pPr>
    </w:p>
    <w:p w14:paraId="765279E0" w14:textId="77777777" w:rsidR="00FA550A" w:rsidRPr="00FA550A" w:rsidRDefault="00FA550A" w:rsidP="00FA550A">
      <w:pPr>
        <w:bidi/>
        <w:ind w:firstLine="567"/>
        <w:rPr>
          <w:rFonts w:cs="David" w:hint="cs"/>
          <w:rtl/>
        </w:rPr>
      </w:pPr>
      <w:r w:rsidRPr="00FA550A">
        <w:rPr>
          <w:rFonts w:cs="David" w:hint="cs"/>
          <w:rtl/>
        </w:rPr>
        <w:t xml:space="preserve">קודם תעשה סדר אצלך בבית ואחר כך תבקש לעשות סדר בחוץ. </w:t>
      </w:r>
    </w:p>
    <w:p w14:paraId="551A6D1A" w14:textId="77777777" w:rsidR="00FA550A" w:rsidRPr="00FA550A" w:rsidRDefault="00FA550A" w:rsidP="00FA550A">
      <w:pPr>
        <w:bidi/>
        <w:rPr>
          <w:rFonts w:cs="David" w:hint="cs"/>
          <w:rtl/>
        </w:rPr>
      </w:pPr>
    </w:p>
    <w:p w14:paraId="71D8597B" w14:textId="77777777" w:rsidR="00FA550A" w:rsidRPr="00FA550A" w:rsidRDefault="00FA550A" w:rsidP="00FA550A">
      <w:pPr>
        <w:bidi/>
        <w:rPr>
          <w:rFonts w:cs="David" w:hint="cs"/>
          <w:u w:val="single"/>
          <w:rtl/>
        </w:rPr>
      </w:pPr>
      <w:r w:rsidRPr="00FA550A">
        <w:rPr>
          <w:rFonts w:cs="David" w:hint="cs"/>
          <w:u w:val="single"/>
          <w:rtl/>
        </w:rPr>
        <w:t>יהודה זימרת:</w:t>
      </w:r>
    </w:p>
    <w:p w14:paraId="13EDB820" w14:textId="77777777" w:rsidR="00FA550A" w:rsidRPr="00FA550A" w:rsidRDefault="00FA550A" w:rsidP="00FA550A">
      <w:pPr>
        <w:bidi/>
        <w:rPr>
          <w:rFonts w:cs="David" w:hint="cs"/>
          <w:rtl/>
        </w:rPr>
      </w:pPr>
    </w:p>
    <w:p w14:paraId="21BD6198" w14:textId="77777777" w:rsidR="00FA550A" w:rsidRPr="00FA550A" w:rsidRDefault="00FA550A" w:rsidP="00FA550A">
      <w:pPr>
        <w:bidi/>
        <w:ind w:firstLine="567"/>
        <w:rPr>
          <w:rFonts w:cs="David" w:hint="cs"/>
          <w:rtl/>
        </w:rPr>
      </w:pPr>
      <w:r w:rsidRPr="00FA550A">
        <w:rPr>
          <w:rFonts w:cs="David" w:hint="cs"/>
          <w:rtl/>
        </w:rPr>
        <w:t xml:space="preserve">אבל שאף אחד לא יגיד לנו מילים כמו "הונאה". אין שום סיבה לעכב בגללנו. </w:t>
      </w:r>
    </w:p>
    <w:p w14:paraId="7955C002" w14:textId="77777777" w:rsidR="00FA550A" w:rsidRPr="00FA550A" w:rsidRDefault="00FA550A" w:rsidP="00FA550A">
      <w:pPr>
        <w:bidi/>
        <w:rPr>
          <w:rFonts w:cs="David" w:hint="cs"/>
          <w:rtl/>
        </w:rPr>
      </w:pPr>
    </w:p>
    <w:p w14:paraId="69B40AFB" w14:textId="77777777" w:rsidR="00FA550A" w:rsidRPr="00FA550A" w:rsidRDefault="00FA550A" w:rsidP="00FA550A">
      <w:pPr>
        <w:bidi/>
        <w:rPr>
          <w:rFonts w:cs="David" w:hint="cs"/>
          <w:rtl/>
        </w:rPr>
      </w:pPr>
      <w:r w:rsidRPr="00FA550A">
        <w:rPr>
          <w:rFonts w:cs="David" w:hint="cs"/>
          <w:u w:val="single"/>
          <w:rtl/>
        </w:rPr>
        <w:t>היו"ר דוד טל:</w:t>
      </w:r>
    </w:p>
    <w:p w14:paraId="3B161B92" w14:textId="77777777" w:rsidR="00FA550A" w:rsidRPr="00FA550A" w:rsidRDefault="00FA550A" w:rsidP="00FA550A">
      <w:pPr>
        <w:bidi/>
        <w:rPr>
          <w:rFonts w:cs="David" w:hint="cs"/>
          <w:rtl/>
        </w:rPr>
      </w:pPr>
    </w:p>
    <w:p w14:paraId="5A2C8874" w14:textId="77777777" w:rsidR="00FA550A" w:rsidRPr="00FA550A" w:rsidRDefault="00FA550A" w:rsidP="00FA550A">
      <w:pPr>
        <w:bidi/>
        <w:ind w:firstLine="567"/>
        <w:rPr>
          <w:rFonts w:cs="David" w:hint="cs"/>
          <w:rtl/>
        </w:rPr>
      </w:pPr>
      <w:r w:rsidRPr="00FA550A">
        <w:rPr>
          <w:rFonts w:cs="David" w:hint="cs"/>
          <w:rtl/>
        </w:rPr>
        <w:t xml:space="preserve">העובדה היא שאתם, ורק אתם </w:t>
      </w:r>
      <w:r w:rsidRPr="00FA550A">
        <w:rPr>
          <w:rFonts w:cs="David"/>
          <w:rtl/>
        </w:rPr>
        <w:t>–</w:t>
      </w:r>
      <w:r w:rsidRPr="00FA550A">
        <w:rPr>
          <w:rFonts w:cs="David" w:hint="cs"/>
          <w:rtl/>
        </w:rPr>
        <w:t xml:space="preserve"> והדברים נאמרו על-ידי שרית דנה - - -</w:t>
      </w:r>
    </w:p>
    <w:p w14:paraId="797BB0DD" w14:textId="77777777" w:rsidR="00FA550A" w:rsidRPr="00FA550A" w:rsidRDefault="00FA550A" w:rsidP="00FA550A">
      <w:pPr>
        <w:bidi/>
        <w:rPr>
          <w:rFonts w:cs="David" w:hint="cs"/>
          <w:rtl/>
        </w:rPr>
      </w:pPr>
    </w:p>
    <w:p w14:paraId="193D0F9D" w14:textId="77777777" w:rsidR="00FA550A" w:rsidRPr="00FA550A" w:rsidRDefault="00FA550A" w:rsidP="00FA550A">
      <w:pPr>
        <w:bidi/>
        <w:rPr>
          <w:rFonts w:cs="David" w:hint="cs"/>
          <w:u w:val="single"/>
          <w:rtl/>
        </w:rPr>
      </w:pPr>
      <w:r w:rsidRPr="00FA550A">
        <w:rPr>
          <w:rFonts w:cs="David" w:hint="cs"/>
          <w:u w:val="single"/>
          <w:rtl/>
        </w:rPr>
        <w:t>יהודה זימרת:</w:t>
      </w:r>
    </w:p>
    <w:p w14:paraId="568CC14A" w14:textId="77777777" w:rsidR="00FA550A" w:rsidRPr="00FA550A" w:rsidRDefault="00FA550A" w:rsidP="00FA550A">
      <w:pPr>
        <w:bidi/>
        <w:rPr>
          <w:rFonts w:cs="David" w:hint="cs"/>
          <w:rtl/>
        </w:rPr>
      </w:pPr>
    </w:p>
    <w:p w14:paraId="70E02A1E" w14:textId="77777777" w:rsidR="00FA550A" w:rsidRPr="00FA550A" w:rsidRDefault="00FA550A" w:rsidP="00FA550A">
      <w:pPr>
        <w:bidi/>
        <w:ind w:firstLine="567"/>
        <w:rPr>
          <w:rFonts w:cs="David" w:hint="cs"/>
          <w:rtl/>
        </w:rPr>
      </w:pPr>
      <w:r w:rsidRPr="00FA550A">
        <w:rPr>
          <w:rFonts w:cs="David" w:hint="cs"/>
          <w:rtl/>
        </w:rPr>
        <w:t xml:space="preserve">שרית דנה לא אמרה את הדברים האלה. </w:t>
      </w:r>
    </w:p>
    <w:p w14:paraId="62BCB2DD" w14:textId="77777777" w:rsidR="00FA550A" w:rsidRPr="00FA550A" w:rsidRDefault="00FA550A" w:rsidP="00FA550A">
      <w:pPr>
        <w:bidi/>
        <w:ind w:firstLine="567"/>
        <w:rPr>
          <w:rFonts w:cs="David" w:hint="cs"/>
          <w:rtl/>
        </w:rPr>
      </w:pPr>
    </w:p>
    <w:p w14:paraId="7C26ACC3" w14:textId="77777777" w:rsidR="00FA550A" w:rsidRPr="00FA550A" w:rsidRDefault="00FA550A" w:rsidP="00FA550A">
      <w:pPr>
        <w:bidi/>
        <w:rPr>
          <w:rFonts w:cs="David" w:hint="cs"/>
          <w:rtl/>
        </w:rPr>
      </w:pPr>
      <w:r w:rsidRPr="00FA550A">
        <w:rPr>
          <w:rFonts w:cs="David" w:hint="cs"/>
          <w:u w:val="single"/>
          <w:rtl/>
        </w:rPr>
        <w:t>היו"ר דוד טל:</w:t>
      </w:r>
    </w:p>
    <w:p w14:paraId="72BEA4EE" w14:textId="77777777" w:rsidR="00FA550A" w:rsidRPr="00FA550A" w:rsidRDefault="00FA550A" w:rsidP="00FA550A">
      <w:pPr>
        <w:bidi/>
        <w:ind w:firstLine="567"/>
        <w:rPr>
          <w:rFonts w:cs="David" w:hint="cs"/>
          <w:rtl/>
        </w:rPr>
      </w:pPr>
    </w:p>
    <w:p w14:paraId="16CA347A" w14:textId="77777777" w:rsidR="00FA550A" w:rsidRPr="00FA550A" w:rsidRDefault="00FA550A" w:rsidP="00FA550A">
      <w:pPr>
        <w:bidi/>
        <w:ind w:firstLine="567"/>
        <w:rPr>
          <w:rFonts w:cs="David" w:hint="cs"/>
          <w:rtl/>
        </w:rPr>
      </w:pPr>
      <w:r w:rsidRPr="00FA550A">
        <w:rPr>
          <w:rFonts w:cs="David" w:hint="cs"/>
          <w:rtl/>
        </w:rPr>
        <w:t xml:space="preserve">אדוני, היא אמרה דברים יותר קשים מאלה. אני יודע להגיד לך את זה. </w:t>
      </w:r>
    </w:p>
    <w:p w14:paraId="664BE317" w14:textId="77777777" w:rsidR="00FA550A" w:rsidRPr="00FA550A" w:rsidRDefault="00FA550A" w:rsidP="00FA550A">
      <w:pPr>
        <w:bidi/>
        <w:ind w:firstLine="567"/>
        <w:rPr>
          <w:rFonts w:cs="David" w:hint="cs"/>
          <w:rtl/>
        </w:rPr>
      </w:pPr>
    </w:p>
    <w:p w14:paraId="0853E118" w14:textId="77777777" w:rsidR="00FA550A" w:rsidRPr="00FA550A" w:rsidRDefault="00FA550A" w:rsidP="00FA550A">
      <w:pPr>
        <w:bidi/>
        <w:rPr>
          <w:rFonts w:cs="David" w:hint="cs"/>
          <w:u w:val="single"/>
          <w:rtl/>
        </w:rPr>
      </w:pPr>
      <w:r w:rsidRPr="00FA550A">
        <w:rPr>
          <w:rFonts w:cs="David" w:hint="cs"/>
          <w:u w:val="single"/>
          <w:rtl/>
        </w:rPr>
        <w:t>יהודה זימרת:</w:t>
      </w:r>
    </w:p>
    <w:p w14:paraId="14EF133D" w14:textId="77777777" w:rsidR="00FA550A" w:rsidRPr="00FA550A" w:rsidRDefault="00FA550A" w:rsidP="00FA550A">
      <w:pPr>
        <w:bidi/>
        <w:ind w:firstLine="567"/>
        <w:rPr>
          <w:rFonts w:cs="David" w:hint="cs"/>
          <w:rtl/>
        </w:rPr>
      </w:pPr>
    </w:p>
    <w:p w14:paraId="32C1C382" w14:textId="77777777" w:rsidR="00FA550A" w:rsidRPr="00FA550A" w:rsidRDefault="00FA550A" w:rsidP="00FA550A">
      <w:pPr>
        <w:bidi/>
        <w:ind w:firstLine="567"/>
        <w:rPr>
          <w:rFonts w:cs="David" w:hint="cs"/>
          <w:rtl/>
        </w:rPr>
      </w:pPr>
      <w:r w:rsidRPr="00FA550A">
        <w:rPr>
          <w:rFonts w:cs="David" w:hint="cs"/>
          <w:rtl/>
        </w:rPr>
        <w:t xml:space="preserve">שנינו היינו בישיבה. תראה את סיכומי הדיון שיצאו משם - לא כך היו הדברים. </w:t>
      </w:r>
    </w:p>
    <w:p w14:paraId="4E761C7B" w14:textId="77777777" w:rsidR="00FA550A" w:rsidRPr="00FA550A" w:rsidRDefault="00FA550A" w:rsidP="00FA550A">
      <w:pPr>
        <w:bidi/>
        <w:rPr>
          <w:rFonts w:cs="David" w:hint="cs"/>
          <w:u w:val="single"/>
          <w:rtl/>
        </w:rPr>
      </w:pPr>
    </w:p>
    <w:p w14:paraId="242F74C0" w14:textId="77777777" w:rsidR="00FA550A" w:rsidRPr="00FA550A" w:rsidRDefault="00FA550A" w:rsidP="00FA550A">
      <w:pPr>
        <w:bidi/>
        <w:rPr>
          <w:rFonts w:cs="David" w:hint="cs"/>
          <w:rtl/>
        </w:rPr>
      </w:pPr>
      <w:r w:rsidRPr="00FA550A">
        <w:rPr>
          <w:rFonts w:cs="David" w:hint="cs"/>
          <w:u w:val="single"/>
          <w:rtl/>
        </w:rPr>
        <w:t>היו"ר דוד טל:</w:t>
      </w:r>
    </w:p>
    <w:p w14:paraId="4B9EA9F7" w14:textId="77777777" w:rsidR="00FA550A" w:rsidRPr="00FA550A" w:rsidRDefault="00FA550A" w:rsidP="00FA550A">
      <w:pPr>
        <w:bidi/>
        <w:rPr>
          <w:rFonts w:cs="David" w:hint="cs"/>
          <w:rtl/>
        </w:rPr>
      </w:pPr>
    </w:p>
    <w:p w14:paraId="20EB35C2" w14:textId="77777777" w:rsidR="00FA550A" w:rsidRPr="00FA550A" w:rsidRDefault="00FA550A" w:rsidP="00FA550A">
      <w:pPr>
        <w:bidi/>
        <w:ind w:firstLine="567"/>
        <w:rPr>
          <w:rFonts w:cs="David" w:hint="cs"/>
          <w:rtl/>
        </w:rPr>
      </w:pPr>
      <w:r w:rsidRPr="00FA550A">
        <w:rPr>
          <w:rFonts w:cs="David" w:hint="cs"/>
          <w:rtl/>
        </w:rPr>
        <w:t xml:space="preserve">אבל אתה מבין שאתם הציר שעליו סובב כל נושא התקנות? </w:t>
      </w:r>
    </w:p>
    <w:p w14:paraId="7A7A22D3" w14:textId="77777777" w:rsidR="00FA550A" w:rsidRPr="00FA550A" w:rsidRDefault="00FA550A" w:rsidP="00FA550A">
      <w:pPr>
        <w:bidi/>
        <w:rPr>
          <w:rFonts w:cs="David" w:hint="cs"/>
          <w:rtl/>
        </w:rPr>
      </w:pPr>
    </w:p>
    <w:p w14:paraId="3A96E034" w14:textId="77777777" w:rsidR="00FA550A" w:rsidRPr="00FA550A" w:rsidRDefault="00FA550A" w:rsidP="00FA550A">
      <w:pPr>
        <w:bidi/>
        <w:rPr>
          <w:rFonts w:cs="David" w:hint="cs"/>
          <w:u w:val="single"/>
          <w:rtl/>
        </w:rPr>
      </w:pPr>
      <w:r w:rsidRPr="00FA550A">
        <w:rPr>
          <w:rFonts w:cs="David" w:hint="cs"/>
          <w:u w:val="single"/>
          <w:rtl/>
        </w:rPr>
        <w:t>יהודה זימרת:</w:t>
      </w:r>
    </w:p>
    <w:p w14:paraId="492405EE" w14:textId="77777777" w:rsidR="00FA550A" w:rsidRPr="00FA550A" w:rsidRDefault="00FA550A" w:rsidP="00FA550A">
      <w:pPr>
        <w:bidi/>
        <w:rPr>
          <w:rFonts w:cs="David" w:hint="cs"/>
          <w:rtl/>
        </w:rPr>
      </w:pPr>
    </w:p>
    <w:p w14:paraId="0604498A" w14:textId="77777777" w:rsidR="00FA550A" w:rsidRPr="00FA550A" w:rsidRDefault="00FA550A" w:rsidP="00FA550A">
      <w:pPr>
        <w:bidi/>
        <w:rPr>
          <w:rFonts w:cs="David" w:hint="cs"/>
          <w:rtl/>
        </w:rPr>
      </w:pPr>
      <w:r w:rsidRPr="00FA550A">
        <w:rPr>
          <w:rFonts w:cs="David" w:hint="cs"/>
          <w:rtl/>
        </w:rPr>
        <w:tab/>
        <w:t xml:space="preserve">אנחנו נוגעים רק בציר מאוד צר, מבחינתנו, של שלטון מקומי. כל התקנות שעוסקות בבתים ובמקומות פרטיים לא קשורות. </w:t>
      </w:r>
    </w:p>
    <w:p w14:paraId="6D85F0F2" w14:textId="77777777" w:rsidR="00FA550A" w:rsidRPr="00FA550A" w:rsidRDefault="00FA550A" w:rsidP="00FA550A">
      <w:pPr>
        <w:bidi/>
        <w:rPr>
          <w:rFonts w:cs="David" w:hint="cs"/>
          <w:rtl/>
        </w:rPr>
      </w:pPr>
    </w:p>
    <w:p w14:paraId="46796E7F" w14:textId="77777777" w:rsidR="00FA550A" w:rsidRPr="00FA550A" w:rsidRDefault="00FA550A" w:rsidP="00FA550A">
      <w:pPr>
        <w:bidi/>
        <w:rPr>
          <w:rFonts w:cs="David" w:hint="cs"/>
          <w:u w:val="single"/>
          <w:rtl/>
        </w:rPr>
      </w:pPr>
      <w:r w:rsidRPr="00FA550A">
        <w:rPr>
          <w:rFonts w:cs="David" w:hint="cs"/>
          <w:u w:val="single"/>
          <w:rtl/>
        </w:rPr>
        <w:t>רוני שכטר:</w:t>
      </w:r>
    </w:p>
    <w:p w14:paraId="3B90DE45" w14:textId="77777777" w:rsidR="00FA550A" w:rsidRPr="00FA550A" w:rsidRDefault="00FA550A" w:rsidP="00FA550A">
      <w:pPr>
        <w:bidi/>
        <w:rPr>
          <w:rFonts w:cs="David" w:hint="cs"/>
          <w:u w:val="single"/>
          <w:rtl/>
        </w:rPr>
      </w:pPr>
    </w:p>
    <w:p w14:paraId="3FABD8A1" w14:textId="77777777" w:rsidR="00FA550A" w:rsidRPr="00FA550A" w:rsidRDefault="00FA550A" w:rsidP="00FA550A">
      <w:pPr>
        <w:bidi/>
        <w:rPr>
          <w:rFonts w:cs="David" w:hint="cs"/>
          <w:rtl/>
        </w:rPr>
      </w:pPr>
      <w:r w:rsidRPr="00FA550A">
        <w:rPr>
          <w:rFonts w:cs="David" w:hint="cs"/>
          <w:rtl/>
        </w:rPr>
        <w:tab/>
        <w:t>סלח לי, אתה מייצג את השלטון המקומי או את משרד הפנים?</w:t>
      </w:r>
    </w:p>
    <w:p w14:paraId="3EA270FB" w14:textId="77777777" w:rsidR="00FA550A" w:rsidRPr="00FA550A" w:rsidRDefault="00FA550A" w:rsidP="00FA550A">
      <w:pPr>
        <w:bidi/>
        <w:rPr>
          <w:rFonts w:cs="David" w:hint="cs"/>
          <w:rtl/>
        </w:rPr>
      </w:pPr>
    </w:p>
    <w:p w14:paraId="78D51483" w14:textId="77777777" w:rsidR="00FA550A" w:rsidRPr="00FA550A" w:rsidRDefault="00FA550A" w:rsidP="00FA550A">
      <w:pPr>
        <w:bidi/>
        <w:rPr>
          <w:rFonts w:cs="David" w:hint="cs"/>
          <w:u w:val="single"/>
          <w:rtl/>
        </w:rPr>
      </w:pPr>
      <w:r w:rsidRPr="00FA550A">
        <w:rPr>
          <w:rFonts w:cs="David" w:hint="cs"/>
          <w:u w:val="single"/>
          <w:rtl/>
        </w:rPr>
        <w:t>יהודה זימרת:</w:t>
      </w:r>
    </w:p>
    <w:p w14:paraId="2180E2CC" w14:textId="77777777" w:rsidR="00FA550A" w:rsidRPr="00FA550A" w:rsidRDefault="00FA550A" w:rsidP="00FA550A">
      <w:pPr>
        <w:bidi/>
        <w:rPr>
          <w:rFonts w:cs="David" w:hint="cs"/>
          <w:rtl/>
        </w:rPr>
      </w:pPr>
    </w:p>
    <w:p w14:paraId="688973AA" w14:textId="77777777" w:rsidR="00FA550A" w:rsidRPr="00FA550A" w:rsidRDefault="00FA550A" w:rsidP="00FA550A">
      <w:pPr>
        <w:bidi/>
        <w:ind w:firstLine="567"/>
        <w:rPr>
          <w:rFonts w:cs="David" w:hint="cs"/>
          <w:rtl/>
        </w:rPr>
      </w:pPr>
      <w:r w:rsidRPr="00FA550A">
        <w:rPr>
          <w:rFonts w:cs="David" w:hint="cs"/>
          <w:rtl/>
        </w:rPr>
        <w:t xml:space="preserve">אני מייצג כרגע את משרד הפנים, שהוא הרגולטור. </w:t>
      </w:r>
    </w:p>
    <w:p w14:paraId="7C272C80" w14:textId="77777777" w:rsidR="00FA550A" w:rsidRPr="00FA550A" w:rsidRDefault="00FA550A" w:rsidP="00FA550A">
      <w:pPr>
        <w:bidi/>
        <w:rPr>
          <w:rFonts w:cs="David" w:hint="cs"/>
          <w:rtl/>
        </w:rPr>
      </w:pPr>
    </w:p>
    <w:p w14:paraId="05E33259" w14:textId="77777777" w:rsidR="00FA550A" w:rsidRPr="00FA550A" w:rsidRDefault="00FA550A" w:rsidP="00FA550A">
      <w:pPr>
        <w:bidi/>
        <w:rPr>
          <w:rFonts w:cs="David" w:hint="cs"/>
          <w:u w:val="single"/>
          <w:rtl/>
        </w:rPr>
      </w:pPr>
      <w:r w:rsidRPr="00FA550A">
        <w:rPr>
          <w:rFonts w:cs="David" w:hint="cs"/>
          <w:u w:val="single"/>
          <w:rtl/>
        </w:rPr>
        <w:t>רוני שכטר:</w:t>
      </w:r>
    </w:p>
    <w:p w14:paraId="780F3FF1" w14:textId="77777777" w:rsidR="00FA550A" w:rsidRPr="00FA550A" w:rsidRDefault="00FA550A" w:rsidP="00FA550A">
      <w:pPr>
        <w:bidi/>
        <w:rPr>
          <w:rFonts w:cs="David" w:hint="cs"/>
          <w:rtl/>
        </w:rPr>
      </w:pPr>
    </w:p>
    <w:p w14:paraId="7C1508EB" w14:textId="77777777" w:rsidR="00FA550A" w:rsidRPr="00FA550A" w:rsidRDefault="00FA550A" w:rsidP="00FA550A">
      <w:pPr>
        <w:bidi/>
        <w:ind w:firstLine="567"/>
        <w:rPr>
          <w:rFonts w:cs="David" w:hint="cs"/>
          <w:rtl/>
        </w:rPr>
      </w:pPr>
      <w:r w:rsidRPr="00FA550A">
        <w:rPr>
          <w:rFonts w:cs="David" w:hint="cs"/>
          <w:rtl/>
        </w:rPr>
        <w:t>יפה מאוד. מדוע השר שלך לא הגיע לפה, אחרי כל כך הרבה שנים שהוא מצהיר?</w:t>
      </w:r>
    </w:p>
    <w:p w14:paraId="4E040FB0" w14:textId="77777777" w:rsidR="00FA550A" w:rsidRPr="00FA550A" w:rsidRDefault="00FA550A" w:rsidP="00FA550A">
      <w:pPr>
        <w:bidi/>
        <w:ind w:firstLine="567"/>
        <w:rPr>
          <w:rFonts w:cs="David" w:hint="cs"/>
          <w:rtl/>
        </w:rPr>
      </w:pPr>
    </w:p>
    <w:p w14:paraId="0CDAB792" w14:textId="77777777" w:rsidR="00FA550A" w:rsidRPr="00FA550A" w:rsidRDefault="00FA550A" w:rsidP="00FA550A">
      <w:pPr>
        <w:bidi/>
        <w:rPr>
          <w:rFonts w:cs="David" w:hint="cs"/>
          <w:rtl/>
        </w:rPr>
      </w:pPr>
      <w:r w:rsidRPr="00FA550A">
        <w:rPr>
          <w:rFonts w:cs="David" w:hint="cs"/>
          <w:u w:val="single"/>
          <w:rtl/>
        </w:rPr>
        <w:t>היו"ר דוד טל:</w:t>
      </w:r>
    </w:p>
    <w:p w14:paraId="3DC10D58" w14:textId="77777777" w:rsidR="00FA550A" w:rsidRPr="00FA550A" w:rsidRDefault="00FA550A" w:rsidP="00FA550A">
      <w:pPr>
        <w:bidi/>
        <w:ind w:firstLine="567"/>
        <w:rPr>
          <w:rFonts w:cs="David" w:hint="cs"/>
          <w:rtl/>
        </w:rPr>
      </w:pPr>
    </w:p>
    <w:p w14:paraId="3229B060" w14:textId="77777777" w:rsidR="00FA550A" w:rsidRPr="00FA550A" w:rsidRDefault="00FA550A" w:rsidP="00FA550A">
      <w:pPr>
        <w:bidi/>
        <w:ind w:firstLine="567"/>
        <w:rPr>
          <w:rFonts w:cs="David" w:hint="cs"/>
          <w:rtl/>
        </w:rPr>
      </w:pPr>
      <w:r w:rsidRPr="00FA550A">
        <w:rPr>
          <w:rFonts w:cs="David" w:hint="cs"/>
          <w:rtl/>
        </w:rPr>
        <w:t xml:space="preserve">חבר הכנסת מולה, בבקשה. </w:t>
      </w:r>
    </w:p>
    <w:p w14:paraId="046030B0" w14:textId="77777777" w:rsidR="00FA550A" w:rsidRPr="00FA550A" w:rsidRDefault="00FA550A" w:rsidP="00FA550A">
      <w:pPr>
        <w:bidi/>
        <w:rPr>
          <w:rFonts w:cs="David" w:hint="cs"/>
          <w:rtl/>
        </w:rPr>
      </w:pPr>
    </w:p>
    <w:p w14:paraId="7938934B" w14:textId="77777777" w:rsidR="00FA550A" w:rsidRPr="00FA550A" w:rsidRDefault="00FA550A" w:rsidP="00FA550A">
      <w:pPr>
        <w:bidi/>
        <w:rPr>
          <w:rFonts w:cs="David" w:hint="cs"/>
          <w:u w:val="single"/>
          <w:rtl/>
        </w:rPr>
      </w:pPr>
      <w:r w:rsidRPr="00FA550A">
        <w:rPr>
          <w:rFonts w:cs="David" w:hint="cs"/>
          <w:u w:val="single"/>
          <w:rtl/>
        </w:rPr>
        <w:t>שלמה מולה:</w:t>
      </w:r>
    </w:p>
    <w:p w14:paraId="0A77AFC4" w14:textId="77777777" w:rsidR="00FA550A" w:rsidRPr="00FA550A" w:rsidRDefault="00FA550A" w:rsidP="00FA550A">
      <w:pPr>
        <w:bidi/>
        <w:rPr>
          <w:rFonts w:cs="David" w:hint="cs"/>
          <w:u w:val="single"/>
          <w:rtl/>
        </w:rPr>
      </w:pPr>
    </w:p>
    <w:p w14:paraId="2C9EAE13" w14:textId="77777777" w:rsidR="00FA550A" w:rsidRPr="00FA550A" w:rsidRDefault="00FA550A" w:rsidP="00FA550A">
      <w:pPr>
        <w:bidi/>
        <w:ind w:firstLine="567"/>
        <w:rPr>
          <w:rFonts w:cs="David" w:hint="cs"/>
          <w:rtl/>
        </w:rPr>
      </w:pPr>
      <w:r w:rsidRPr="00FA550A">
        <w:rPr>
          <w:rFonts w:cs="David" w:hint="cs"/>
          <w:rtl/>
        </w:rPr>
        <w:t xml:space="preserve">אדוני היושב ראש, אני מסרב לקבל את זילות הכנסת. לא יכול להיות שהכנסת תחוקק חוקים והשרים יזלזלו בהם. גם אם יש להם מה להגיד, יבואו ויגידו לפני שמחוקקים את החוק, יגידו: אין לנו תקציב. הכנסת מחוקקת, אז שר הפנים צריך ללכת לשר האוצר. אם הוא לא מצליח מול שר האוצר יש ראש ממשלה, ילכו לראש הממשלה וישיגו תקציב. זה לא יכול להיות. </w:t>
      </w:r>
    </w:p>
    <w:p w14:paraId="5E88C766" w14:textId="77777777" w:rsidR="00FA550A" w:rsidRPr="00FA550A" w:rsidRDefault="00FA550A" w:rsidP="00FA550A">
      <w:pPr>
        <w:bidi/>
        <w:rPr>
          <w:rFonts w:cs="David" w:hint="cs"/>
          <w:rtl/>
        </w:rPr>
      </w:pPr>
    </w:p>
    <w:p w14:paraId="40566C3F" w14:textId="77777777" w:rsidR="00FA550A" w:rsidRPr="00FA550A" w:rsidRDefault="00FA550A" w:rsidP="00FA550A">
      <w:pPr>
        <w:bidi/>
        <w:rPr>
          <w:rFonts w:cs="David" w:hint="cs"/>
          <w:rtl/>
        </w:rPr>
      </w:pPr>
      <w:r w:rsidRPr="00FA550A">
        <w:rPr>
          <w:rFonts w:cs="David" w:hint="cs"/>
          <w:u w:val="single"/>
          <w:rtl/>
        </w:rPr>
        <w:t>היו"ר דוד טל:</w:t>
      </w:r>
    </w:p>
    <w:p w14:paraId="4E837EB5" w14:textId="77777777" w:rsidR="00FA550A" w:rsidRPr="00FA550A" w:rsidRDefault="00FA550A" w:rsidP="00FA550A">
      <w:pPr>
        <w:bidi/>
        <w:rPr>
          <w:rFonts w:cs="David" w:hint="cs"/>
          <w:rtl/>
        </w:rPr>
      </w:pPr>
    </w:p>
    <w:p w14:paraId="25A0CD15" w14:textId="77777777" w:rsidR="00FA550A" w:rsidRPr="00FA550A" w:rsidRDefault="00FA550A" w:rsidP="00FA550A">
      <w:pPr>
        <w:bidi/>
        <w:ind w:firstLine="567"/>
        <w:rPr>
          <w:rFonts w:cs="David" w:hint="cs"/>
          <w:rtl/>
        </w:rPr>
      </w:pPr>
      <w:r w:rsidRPr="00FA550A">
        <w:rPr>
          <w:rFonts w:cs="David" w:hint="cs"/>
          <w:rtl/>
        </w:rPr>
        <w:t xml:space="preserve">ככה זה עבד בסוכנות, נכון? </w:t>
      </w:r>
    </w:p>
    <w:p w14:paraId="24E8649D" w14:textId="77777777" w:rsidR="00FA550A" w:rsidRPr="00FA550A" w:rsidRDefault="00FA550A" w:rsidP="00FA550A">
      <w:pPr>
        <w:bidi/>
        <w:rPr>
          <w:rFonts w:cs="David" w:hint="cs"/>
          <w:rtl/>
        </w:rPr>
      </w:pPr>
    </w:p>
    <w:p w14:paraId="0268A78B" w14:textId="77777777" w:rsidR="00FA550A" w:rsidRPr="00FA550A" w:rsidRDefault="00FA550A" w:rsidP="00FA550A">
      <w:pPr>
        <w:bidi/>
        <w:rPr>
          <w:rFonts w:cs="David" w:hint="cs"/>
          <w:u w:val="single"/>
          <w:rtl/>
        </w:rPr>
      </w:pPr>
      <w:r w:rsidRPr="00FA550A">
        <w:rPr>
          <w:rFonts w:cs="David" w:hint="cs"/>
          <w:u w:val="single"/>
          <w:rtl/>
        </w:rPr>
        <w:t>שלמה מולה:</w:t>
      </w:r>
    </w:p>
    <w:p w14:paraId="03F01E12" w14:textId="77777777" w:rsidR="00FA550A" w:rsidRPr="00FA550A" w:rsidRDefault="00FA550A" w:rsidP="00FA550A">
      <w:pPr>
        <w:bidi/>
        <w:rPr>
          <w:rFonts w:cs="David" w:hint="cs"/>
          <w:u w:val="single"/>
          <w:rtl/>
        </w:rPr>
      </w:pPr>
    </w:p>
    <w:p w14:paraId="2DBE5037" w14:textId="77777777" w:rsidR="00FA550A" w:rsidRPr="00FA550A" w:rsidRDefault="00FA550A" w:rsidP="00FA550A">
      <w:pPr>
        <w:bidi/>
        <w:ind w:firstLine="567"/>
        <w:rPr>
          <w:rFonts w:cs="David" w:hint="cs"/>
          <w:rtl/>
        </w:rPr>
      </w:pPr>
      <w:r w:rsidRPr="00FA550A">
        <w:rPr>
          <w:rFonts w:cs="David" w:hint="cs"/>
          <w:rtl/>
        </w:rPr>
        <w:t xml:space="preserve">נכון, ככה זה עבד בסוכנות. לא יכול להיות שחלק מהאזרחים ייהנו </w:t>
      </w:r>
      <w:r w:rsidRPr="00FA550A">
        <w:rPr>
          <w:rFonts w:cs="David"/>
          <w:rtl/>
        </w:rPr>
        <w:t>–</w:t>
      </w:r>
      <w:r w:rsidRPr="00FA550A">
        <w:rPr>
          <w:rFonts w:cs="David" w:hint="cs"/>
          <w:rtl/>
        </w:rPr>
        <w:t xml:space="preserve"> רשות שיש לה כסף תיתן, ורשות שאין לה כסף לא תיתן. אנחנו חוזרים לאותה מדיניות אטומה, שהעשירים תמיד יישארו עשירים, תהיה להם נגישות למקומות ציבוריים, למקומות כאלה ואחרים, והעניים תמיד יישארו עניים. לזה נותנים השרים את היד. לא יכול להיות דבר כזה. </w:t>
      </w:r>
    </w:p>
    <w:p w14:paraId="791816E0" w14:textId="77777777" w:rsidR="00FA550A" w:rsidRPr="00FA550A" w:rsidRDefault="00FA550A" w:rsidP="00FA550A">
      <w:pPr>
        <w:bidi/>
        <w:ind w:firstLine="567"/>
        <w:rPr>
          <w:rFonts w:cs="David" w:hint="cs"/>
          <w:rtl/>
        </w:rPr>
      </w:pPr>
    </w:p>
    <w:p w14:paraId="2C327637" w14:textId="77777777" w:rsidR="00FA550A" w:rsidRPr="00FA550A" w:rsidRDefault="00FA550A" w:rsidP="00FA550A">
      <w:pPr>
        <w:bidi/>
        <w:ind w:firstLine="567"/>
        <w:rPr>
          <w:rFonts w:cs="David" w:hint="cs"/>
          <w:rtl/>
        </w:rPr>
      </w:pPr>
      <w:r w:rsidRPr="00FA550A">
        <w:rPr>
          <w:rFonts w:cs="David" w:hint="cs"/>
          <w:rtl/>
        </w:rPr>
        <w:t xml:space="preserve">אדוני היושב ראש, אני לא יודע מה הדרכים שבהן צריך לפעול, אבל הדבר הזה לא יכול לעבור. </w:t>
      </w:r>
    </w:p>
    <w:p w14:paraId="26EDEE54" w14:textId="77777777" w:rsidR="00FA550A" w:rsidRPr="00FA550A" w:rsidRDefault="00FA550A" w:rsidP="00FA550A">
      <w:pPr>
        <w:bidi/>
        <w:ind w:firstLine="567"/>
        <w:rPr>
          <w:rFonts w:cs="David" w:hint="cs"/>
          <w:rtl/>
        </w:rPr>
      </w:pPr>
    </w:p>
    <w:p w14:paraId="10DCD7E6" w14:textId="77777777" w:rsidR="00FA550A" w:rsidRPr="00FA550A" w:rsidRDefault="00FA550A" w:rsidP="00FA550A">
      <w:pPr>
        <w:bidi/>
        <w:rPr>
          <w:rFonts w:cs="David" w:hint="cs"/>
          <w:rtl/>
        </w:rPr>
      </w:pPr>
      <w:r w:rsidRPr="00FA550A">
        <w:rPr>
          <w:rFonts w:cs="David" w:hint="cs"/>
          <w:u w:val="single"/>
          <w:rtl/>
        </w:rPr>
        <w:t>היו"ר דוד טל:</w:t>
      </w:r>
    </w:p>
    <w:p w14:paraId="03533BB2" w14:textId="77777777" w:rsidR="00FA550A" w:rsidRPr="00FA550A" w:rsidRDefault="00FA550A" w:rsidP="00FA550A">
      <w:pPr>
        <w:bidi/>
        <w:ind w:firstLine="567"/>
        <w:rPr>
          <w:rFonts w:cs="David" w:hint="cs"/>
          <w:rtl/>
        </w:rPr>
      </w:pPr>
    </w:p>
    <w:p w14:paraId="2B25C46D" w14:textId="77777777" w:rsidR="00FA550A" w:rsidRPr="00FA550A" w:rsidRDefault="00FA550A" w:rsidP="00FA550A">
      <w:pPr>
        <w:bidi/>
        <w:ind w:firstLine="567"/>
        <w:rPr>
          <w:rFonts w:cs="David" w:hint="cs"/>
          <w:rtl/>
        </w:rPr>
      </w:pPr>
      <w:r w:rsidRPr="00FA550A">
        <w:rPr>
          <w:rFonts w:cs="David" w:hint="cs"/>
          <w:rtl/>
        </w:rPr>
        <w:t>מה אתה מציע?</w:t>
      </w:r>
    </w:p>
    <w:p w14:paraId="62ED5C3E" w14:textId="77777777" w:rsidR="00FA550A" w:rsidRPr="00FA550A" w:rsidRDefault="00FA550A" w:rsidP="00FA550A">
      <w:pPr>
        <w:bidi/>
        <w:ind w:firstLine="567"/>
        <w:rPr>
          <w:rFonts w:cs="David" w:hint="cs"/>
          <w:rtl/>
        </w:rPr>
      </w:pPr>
    </w:p>
    <w:p w14:paraId="46F8B4C7" w14:textId="77777777" w:rsidR="00FA550A" w:rsidRPr="00FA550A" w:rsidRDefault="00FA550A" w:rsidP="00FA550A">
      <w:pPr>
        <w:bidi/>
        <w:rPr>
          <w:rFonts w:cs="David" w:hint="cs"/>
          <w:u w:val="single"/>
          <w:rtl/>
        </w:rPr>
      </w:pPr>
      <w:r w:rsidRPr="00FA550A">
        <w:rPr>
          <w:rFonts w:cs="David" w:hint="cs"/>
          <w:u w:val="single"/>
          <w:rtl/>
        </w:rPr>
        <w:t>שלמה מולה:</w:t>
      </w:r>
    </w:p>
    <w:p w14:paraId="4E3C129B" w14:textId="77777777" w:rsidR="00FA550A" w:rsidRPr="00FA550A" w:rsidRDefault="00FA550A" w:rsidP="00FA550A">
      <w:pPr>
        <w:bidi/>
        <w:rPr>
          <w:rFonts w:cs="David" w:hint="cs"/>
          <w:u w:val="single"/>
          <w:rtl/>
        </w:rPr>
      </w:pPr>
    </w:p>
    <w:p w14:paraId="71A295C1" w14:textId="77777777" w:rsidR="00FA550A" w:rsidRPr="00FA550A" w:rsidRDefault="00FA550A" w:rsidP="00FA550A">
      <w:pPr>
        <w:bidi/>
        <w:ind w:firstLine="567"/>
        <w:rPr>
          <w:rFonts w:cs="David" w:hint="cs"/>
          <w:rtl/>
        </w:rPr>
      </w:pPr>
      <w:r w:rsidRPr="00FA550A">
        <w:rPr>
          <w:rFonts w:cs="David" w:hint="cs"/>
          <w:rtl/>
        </w:rPr>
        <w:t xml:space="preserve">צריך לקיים פה דיון בנוכחות שר הפנים ושר האוצר, שיבואו ויסבירו איך הם יכולים להיות עבריינים על החוק. </w:t>
      </w:r>
    </w:p>
    <w:p w14:paraId="0557F7F7" w14:textId="77777777" w:rsidR="00FA550A" w:rsidRPr="00FA550A" w:rsidRDefault="00FA550A" w:rsidP="00FA550A">
      <w:pPr>
        <w:bidi/>
        <w:rPr>
          <w:rFonts w:cs="David" w:hint="cs"/>
          <w:rtl/>
        </w:rPr>
      </w:pPr>
    </w:p>
    <w:p w14:paraId="1AD0731C" w14:textId="77777777" w:rsidR="00FA550A" w:rsidRPr="00FA550A" w:rsidRDefault="00FA550A" w:rsidP="00FA550A">
      <w:pPr>
        <w:bidi/>
        <w:rPr>
          <w:rFonts w:cs="David" w:hint="cs"/>
          <w:rtl/>
        </w:rPr>
      </w:pPr>
      <w:r w:rsidRPr="00FA550A">
        <w:rPr>
          <w:rFonts w:cs="David" w:hint="cs"/>
          <w:u w:val="single"/>
          <w:rtl/>
        </w:rPr>
        <w:t>היו"ר דוד טל:</w:t>
      </w:r>
    </w:p>
    <w:p w14:paraId="49DCAB60" w14:textId="77777777" w:rsidR="00FA550A" w:rsidRPr="00FA550A" w:rsidRDefault="00FA550A" w:rsidP="00FA550A">
      <w:pPr>
        <w:bidi/>
        <w:rPr>
          <w:rFonts w:cs="David" w:hint="cs"/>
          <w:rtl/>
        </w:rPr>
      </w:pPr>
    </w:p>
    <w:p w14:paraId="31A7502D" w14:textId="77777777" w:rsidR="00FA550A" w:rsidRPr="00FA550A" w:rsidRDefault="00FA550A" w:rsidP="00FA550A">
      <w:pPr>
        <w:bidi/>
        <w:rPr>
          <w:rFonts w:cs="David" w:hint="cs"/>
          <w:rtl/>
        </w:rPr>
      </w:pPr>
      <w:r w:rsidRPr="00FA550A">
        <w:rPr>
          <w:rFonts w:cs="David" w:hint="cs"/>
          <w:rtl/>
        </w:rPr>
        <w:tab/>
        <w:t xml:space="preserve">תודה. חבר הכנסת שנאן, בבקשה. </w:t>
      </w:r>
    </w:p>
    <w:p w14:paraId="7ABBA111" w14:textId="77777777" w:rsidR="00FA550A" w:rsidRPr="00FA550A" w:rsidRDefault="00FA550A" w:rsidP="00FA550A">
      <w:pPr>
        <w:bidi/>
        <w:rPr>
          <w:rFonts w:cs="David" w:hint="cs"/>
          <w:rtl/>
        </w:rPr>
      </w:pPr>
    </w:p>
    <w:p w14:paraId="0B1EF766" w14:textId="77777777" w:rsidR="00FA550A" w:rsidRPr="00FA550A" w:rsidRDefault="00FA550A" w:rsidP="00FA550A">
      <w:pPr>
        <w:bidi/>
        <w:rPr>
          <w:rFonts w:cs="David" w:hint="cs"/>
          <w:u w:val="single"/>
          <w:rtl/>
        </w:rPr>
      </w:pPr>
      <w:r w:rsidRPr="00FA550A">
        <w:rPr>
          <w:rFonts w:cs="David"/>
          <w:u w:val="single"/>
          <w:rtl/>
        </w:rPr>
        <w:br w:type="page"/>
      </w:r>
      <w:r w:rsidRPr="00FA550A">
        <w:rPr>
          <w:rFonts w:cs="David" w:hint="cs"/>
          <w:u w:val="single"/>
          <w:rtl/>
        </w:rPr>
        <w:t xml:space="preserve"> שכיב שנאן:</w:t>
      </w:r>
    </w:p>
    <w:p w14:paraId="3E05BF06" w14:textId="77777777" w:rsidR="00FA550A" w:rsidRPr="00FA550A" w:rsidRDefault="00FA550A" w:rsidP="00FA550A">
      <w:pPr>
        <w:bidi/>
        <w:rPr>
          <w:rFonts w:cs="David" w:hint="cs"/>
          <w:rtl/>
        </w:rPr>
      </w:pPr>
    </w:p>
    <w:p w14:paraId="7D7E2124" w14:textId="77777777" w:rsidR="00FA550A" w:rsidRPr="00FA550A" w:rsidRDefault="00FA550A" w:rsidP="00FA550A">
      <w:pPr>
        <w:bidi/>
        <w:ind w:firstLine="567"/>
        <w:rPr>
          <w:rFonts w:cs="David" w:hint="cs"/>
          <w:rtl/>
        </w:rPr>
      </w:pPr>
      <w:r w:rsidRPr="00FA550A">
        <w:rPr>
          <w:rFonts w:cs="David" w:hint="cs"/>
          <w:rtl/>
        </w:rPr>
        <w:t xml:space="preserve">אני רוצה לציין מצב אבסורדי, שיש מחלקות רווחה במדינת ישראל שמסונפות לרשויות המקומיות, שלהן אין נגישות לנכים. ציבור הנכים, המחלקה הכי רלוונטית מבחינתו ברשות המקומית היא מחלקת הרווחה, מר זמרת. שווה לפחות לסייג את זה, שיטפלו קודם כול בכל מחלקות הרווחה במדינת ישראל, שיהיו נגישות לנכים. </w:t>
      </w:r>
    </w:p>
    <w:p w14:paraId="6ACA6BB8" w14:textId="77777777" w:rsidR="00FA550A" w:rsidRPr="00FA550A" w:rsidRDefault="00FA550A" w:rsidP="00FA550A">
      <w:pPr>
        <w:bidi/>
        <w:rPr>
          <w:rFonts w:cs="David" w:hint="cs"/>
          <w:rtl/>
        </w:rPr>
      </w:pPr>
    </w:p>
    <w:p w14:paraId="7293659B" w14:textId="77777777" w:rsidR="00FA550A" w:rsidRPr="00FA550A" w:rsidRDefault="00FA550A" w:rsidP="00FA550A">
      <w:pPr>
        <w:bidi/>
        <w:rPr>
          <w:rFonts w:cs="David" w:hint="cs"/>
          <w:rtl/>
        </w:rPr>
      </w:pPr>
      <w:r w:rsidRPr="00FA550A">
        <w:rPr>
          <w:rFonts w:cs="David" w:hint="cs"/>
          <w:u w:val="single"/>
          <w:rtl/>
        </w:rPr>
        <w:t>היו"ר דוד טל:</w:t>
      </w:r>
    </w:p>
    <w:p w14:paraId="1BADDD94" w14:textId="77777777" w:rsidR="00FA550A" w:rsidRPr="00FA550A" w:rsidRDefault="00FA550A" w:rsidP="00FA550A">
      <w:pPr>
        <w:bidi/>
        <w:rPr>
          <w:rFonts w:cs="David" w:hint="cs"/>
          <w:rtl/>
        </w:rPr>
      </w:pPr>
    </w:p>
    <w:p w14:paraId="781A2A63" w14:textId="77777777" w:rsidR="00FA550A" w:rsidRPr="00FA550A" w:rsidRDefault="00FA550A" w:rsidP="00FA550A">
      <w:pPr>
        <w:bidi/>
        <w:rPr>
          <w:rFonts w:cs="David" w:hint="cs"/>
          <w:rtl/>
        </w:rPr>
      </w:pPr>
      <w:r w:rsidRPr="00FA550A">
        <w:rPr>
          <w:rFonts w:cs="David" w:hint="cs"/>
          <w:rtl/>
        </w:rPr>
        <w:tab/>
        <w:t xml:space="preserve">תודה. </w:t>
      </w:r>
    </w:p>
    <w:p w14:paraId="1ED91DF0" w14:textId="77777777" w:rsidR="00FA550A" w:rsidRPr="00FA550A" w:rsidRDefault="00FA550A" w:rsidP="00FA550A">
      <w:pPr>
        <w:bidi/>
        <w:rPr>
          <w:rFonts w:cs="David" w:hint="cs"/>
          <w:rtl/>
        </w:rPr>
      </w:pPr>
    </w:p>
    <w:p w14:paraId="0A5E5157" w14:textId="77777777" w:rsidR="00FA550A" w:rsidRPr="00FA550A" w:rsidRDefault="00FA550A" w:rsidP="00FA550A">
      <w:pPr>
        <w:bidi/>
        <w:rPr>
          <w:rFonts w:cs="David" w:hint="cs"/>
          <w:u w:val="single"/>
          <w:rtl/>
        </w:rPr>
      </w:pPr>
      <w:r w:rsidRPr="00FA550A">
        <w:rPr>
          <w:rFonts w:cs="David" w:hint="cs"/>
          <w:u w:val="single"/>
          <w:rtl/>
        </w:rPr>
        <w:t>רוני שכטר:</w:t>
      </w:r>
    </w:p>
    <w:p w14:paraId="5F631F37" w14:textId="77777777" w:rsidR="00FA550A" w:rsidRPr="00FA550A" w:rsidRDefault="00FA550A" w:rsidP="00FA550A">
      <w:pPr>
        <w:bidi/>
        <w:rPr>
          <w:rFonts w:cs="David" w:hint="cs"/>
          <w:rtl/>
        </w:rPr>
      </w:pPr>
    </w:p>
    <w:p w14:paraId="78B16C0D" w14:textId="77777777" w:rsidR="00FA550A" w:rsidRPr="00FA550A" w:rsidRDefault="00FA550A" w:rsidP="00FA550A">
      <w:pPr>
        <w:bidi/>
        <w:ind w:firstLine="567"/>
        <w:rPr>
          <w:rFonts w:cs="David" w:hint="cs"/>
          <w:rtl/>
        </w:rPr>
      </w:pPr>
      <w:r w:rsidRPr="00FA550A">
        <w:rPr>
          <w:rFonts w:cs="David" w:hint="cs"/>
          <w:rtl/>
        </w:rPr>
        <w:t>שאלה לי לאדוני ממשרד הפנים: אתם יכולים לספר לנו כמה משרדים שלכם לא נגישים? זה עוד לפני שהגענו לעניין התקנות - שירות לאזרח. עובדים תחת הכנפיים של החוק, תחת האיום של החוק, או שצריך להתייחס גם לאזרחים הנכים?</w:t>
      </w:r>
    </w:p>
    <w:p w14:paraId="498B1E37" w14:textId="77777777" w:rsidR="00FA550A" w:rsidRPr="00FA550A" w:rsidRDefault="00FA550A" w:rsidP="00FA550A">
      <w:pPr>
        <w:bidi/>
        <w:rPr>
          <w:rFonts w:cs="David" w:hint="cs"/>
          <w:rtl/>
        </w:rPr>
      </w:pPr>
    </w:p>
    <w:p w14:paraId="7913089B" w14:textId="77777777" w:rsidR="00FA550A" w:rsidRPr="00FA550A" w:rsidRDefault="00FA550A" w:rsidP="00FA550A">
      <w:pPr>
        <w:bidi/>
        <w:rPr>
          <w:rFonts w:cs="David" w:hint="cs"/>
          <w:u w:val="single"/>
          <w:rtl/>
        </w:rPr>
      </w:pPr>
      <w:r w:rsidRPr="00FA550A">
        <w:rPr>
          <w:rFonts w:cs="David" w:hint="cs"/>
          <w:u w:val="single"/>
          <w:rtl/>
        </w:rPr>
        <w:t>יהודה זימרת:</w:t>
      </w:r>
    </w:p>
    <w:p w14:paraId="6A3E2056" w14:textId="77777777" w:rsidR="00FA550A" w:rsidRPr="00FA550A" w:rsidRDefault="00FA550A" w:rsidP="00FA550A">
      <w:pPr>
        <w:bidi/>
        <w:rPr>
          <w:rFonts w:cs="David" w:hint="cs"/>
          <w:rtl/>
        </w:rPr>
      </w:pPr>
    </w:p>
    <w:p w14:paraId="6C6B7129" w14:textId="77777777" w:rsidR="00FA550A" w:rsidRPr="00FA550A" w:rsidRDefault="00FA550A" w:rsidP="00FA550A">
      <w:pPr>
        <w:bidi/>
        <w:ind w:firstLine="567"/>
        <w:rPr>
          <w:rFonts w:cs="David" w:hint="cs"/>
          <w:rtl/>
        </w:rPr>
      </w:pPr>
      <w:r w:rsidRPr="00FA550A">
        <w:rPr>
          <w:rFonts w:cs="David" w:hint="cs"/>
          <w:rtl/>
        </w:rPr>
        <w:t xml:space="preserve">הגענו לנושא התקנות ולא לנושא משרדי הממשלה. </w:t>
      </w:r>
    </w:p>
    <w:p w14:paraId="70E11DA4" w14:textId="77777777" w:rsidR="00FA550A" w:rsidRPr="00FA550A" w:rsidRDefault="00FA550A" w:rsidP="00FA550A">
      <w:pPr>
        <w:bidi/>
        <w:ind w:firstLine="567"/>
        <w:rPr>
          <w:rFonts w:cs="David" w:hint="cs"/>
          <w:rtl/>
        </w:rPr>
      </w:pPr>
    </w:p>
    <w:p w14:paraId="073AFE37" w14:textId="77777777" w:rsidR="00FA550A" w:rsidRPr="00FA550A" w:rsidRDefault="00FA550A" w:rsidP="00FA550A">
      <w:pPr>
        <w:bidi/>
        <w:rPr>
          <w:rFonts w:cs="David" w:hint="cs"/>
          <w:rtl/>
        </w:rPr>
      </w:pPr>
      <w:r w:rsidRPr="00FA550A">
        <w:rPr>
          <w:rFonts w:cs="David" w:hint="cs"/>
          <w:u w:val="single"/>
          <w:rtl/>
        </w:rPr>
        <w:t>רוני שכטר:</w:t>
      </w:r>
    </w:p>
    <w:p w14:paraId="7D372B2A" w14:textId="77777777" w:rsidR="00FA550A" w:rsidRPr="00FA550A" w:rsidRDefault="00FA550A" w:rsidP="00FA550A">
      <w:pPr>
        <w:bidi/>
        <w:rPr>
          <w:rFonts w:cs="David" w:hint="cs"/>
          <w:rtl/>
        </w:rPr>
      </w:pPr>
    </w:p>
    <w:p w14:paraId="487FEA63" w14:textId="77777777" w:rsidR="00FA550A" w:rsidRPr="00FA550A" w:rsidRDefault="00FA550A" w:rsidP="00FA550A">
      <w:pPr>
        <w:bidi/>
        <w:rPr>
          <w:rFonts w:cs="David" w:hint="cs"/>
          <w:rtl/>
        </w:rPr>
      </w:pPr>
      <w:r w:rsidRPr="00FA550A">
        <w:rPr>
          <w:rFonts w:cs="David" w:hint="cs"/>
          <w:rtl/>
        </w:rPr>
        <w:tab/>
        <w:t xml:space="preserve">לפני כשנה השר שלך סיפר לי שהכול מוכן והוא הולך לחתום. </w:t>
      </w:r>
    </w:p>
    <w:p w14:paraId="6E4FA2D1" w14:textId="77777777" w:rsidR="00FA550A" w:rsidRPr="00FA550A" w:rsidRDefault="00FA550A" w:rsidP="00FA550A">
      <w:pPr>
        <w:bidi/>
        <w:rPr>
          <w:rFonts w:cs="David" w:hint="cs"/>
          <w:rtl/>
        </w:rPr>
      </w:pPr>
    </w:p>
    <w:p w14:paraId="00261761" w14:textId="77777777" w:rsidR="00FA550A" w:rsidRPr="00FA550A" w:rsidRDefault="00FA550A" w:rsidP="00FA550A">
      <w:pPr>
        <w:bidi/>
        <w:rPr>
          <w:rFonts w:cs="David" w:hint="cs"/>
          <w:rtl/>
        </w:rPr>
      </w:pPr>
      <w:r w:rsidRPr="00FA550A">
        <w:rPr>
          <w:rFonts w:cs="David" w:hint="cs"/>
          <w:u w:val="single"/>
          <w:rtl/>
        </w:rPr>
        <w:t>היו"ר דוד טל:</w:t>
      </w:r>
    </w:p>
    <w:p w14:paraId="505B83A2" w14:textId="77777777" w:rsidR="00FA550A" w:rsidRPr="00FA550A" w:rsidRDefault="00FA550A" w:rsidP="00FA550A">
      <w:pPr>
        <w:bidi/>
        <w:rPr>
          <w:rFonts w:cs="David" w:hint="cs"/>
          <w:rtl/>
        </w:rPr>
      </w:pPr>
    </w:p>
    <w:p w14:paraId="61D5BBD0" w14:textId="77777777" w:rsidR="00FA550A" w:rsidRPr="00FA550A" w:rsidRDefault="00FA550A" w:rsidP="00FA550A">
      <w:pPr>
        <w:bidi/>
        <w:rPr>
          <w:rFonts w:cs="David" w:hint="cs"/>
          <w:rtl/>
        </w:rPr>
      </w:pPr>
      <w:r w:rsidRPr="00FA550A">
        <w:rPr>
          <w:rFonts w:cs="David" w:hint="cs"/>
          <w:rtl/>
        </w:rPr>
        <w:tab/>
        <w:t xml:space="preserve">נציגת משרד החינוך, בבקשה. </w:t>
      </w:r>
    </w:p>
    <w:p w14:paraId="5F92FA3F" w14:textId="77777777" w:rsidR="00FA550A" w:rsidRPr="00FA550A" w:rsidRDefault="00FA550A" w:rsidP="00FA550A">
      <w:pPr>
        <w:bidi/>
        <w:rPr>
          <w:rFonts w:cs="David" w:hint="cs"/>
          <w:rtl/>
        </w:rPr>
      </w:pPr>
    </w:p>
    <w:p w14:paraId="24971B01" w14:textId="77777777" w:rsidR="00FA550A" w:rsidRPr="00FA550A" w:rsidRDefault="00FA550A" w:rsidP="00FA550A">
      <w:pPr>
        <w:bidi/>
        <w:rPr>
          <w:rFonts w:cs="David" w:hint="cs"/>
          <w:u w:val="single"/>
          <w:rtl/>
        </w:rPr>
      </w:pPr>
      <w:r w:rsidRPr="00FA550A">
        <w:rPr>
          <w:rFonts w:cs="David" w:hint="cs"/>
          <w:u w:val="single"/>
          <w:rtl/>
        </w:rPr>
        <w:t>יבינה זכאי:</w:t>
      </w:r>
    </w:p>
    <w:p w14:paraId="53F3C037" w14:textId="77777777" w:rsidR="00FA550A" w:rsidRPr="00FA550A" w:rsidRDefault="00FA550A" w:rsidP="00FA550A">
      <w:pPr>
        <w:bidi/>
        <w:rPr>
          <w:rFonts w:cs="David" w:hint="cs"/>
          <w:rtl/>
        </w:rPr>
      </w:pPr>
    </w:p>
    <w:p w14:paraId="4921E96D" w14:textId="77777777" w:rsidR="00FA550A" w:rsidRPr="00FA550A" w:rsidRDefault="00FA550A" w:rsidP="00FA550A">
      <w:pPr>
        <w:bidi/>
        <w:ind w:firstLine="567"/>
        <w:rPr>
          <w:rFonts w:cs="David" w:hint="cs"/>
          <w:rtl/>
        </w:rPr>
      </w:pPr>
      <w:r w:rsidRPr="00FA550A">
        <w:rPr>
          <w:rFonts w:cs="David" w:hint="cs"/>
          <w:rtl/>
        </w:rPr>
        <w:t xml:space="preserve">אני רוצה לחלק את התשובה למבנים חדשים ומבנים ישנים. לגבי מבנים חדשים, בכל הפרוגראמות של משרד החינוך והתוכניות האדריכליות למוסדות חינוך חדשים שנבנים במדינת ישראל יש סעיף שמדבר על חובה לקבל חוות דעת של מורשה נגישות יועץ נגישות. יישרנו קו עם החוק במובן הזה, ואין בעיה עם המבנים החדשים. </w:t>
      </w:r>
    </w:p>
    <w:p w14:paraId="3504E692" w14:textId="77777777" w:rsidR="00FA550A" w:rsidRPr="00FA550A" w:rsidRDefault="00FA550A" w:rsidP="00FA550A">
      <w:pPr>
        <w:bidi/>
        <w:ind w:firstLine="567"/>
        <w:rPr>
          <w:rFonts w:cs="David" w:hint="cs"/>
          <w:rtl/>
        </w:rPr>
      </w:pPr>
    </w:p>
    <w:p w14:paraId="180E3F11" w14:textId="77777777" w:rsidR="00FA550A" w:rsidRPr="00FA550A" w:rsidRDefault="00FA550A" w:rsidP="00FA550A">
      <w:pPr>
        <w:bidi/>
        <w:ind w:firstLine="567"/>
        <w:rPr>
          <w:rFonts w:cs="David" w:hint="cs"/>
          <w:rtl/>
        </w:rPr>
      </w:pPr>
      <w:r w:rsidRPr="00FA550A">
        <w:rPr>
          <w:rFonts w:cs="David" w:hint="cs"/>
          <w:rtl/>
        </w:rPr>
        <w:t xml:space="preserve">לגבי המבנים הישנים, יש היום נוהל פניה במשרד. כלומר, כל רשות חינוך מקומית שבתחומה קיים איזשהו מוסד חינוך, בין אם הוא רשמי ובין אם מוכר שאינו רשמי </w:t>
      </w:r>
      <w:r w:rsidRPr="00FA550A">
        <w:rPr>
          <w:rFonts w:cs="David"/>
          <w:rtl/>
        </w:rPr>
        <w:t>–</w:t>
      </w:r>
      <w:r w:rsidRPr="00FA550A">
        <w:rPr>
          <w:rFonts w:cs="David" w:hint="cs"/>
          <w:rtl/>
        </w:rPr>
        <w:t xml:space="preserve"> קרי, בבעלות תאגידים, לרבות תאגידים חרדים -  פונה למנהל אגף בינוי ומקבל אישור להנגשה, לרבות תקצוב, למרות שבשלב זה התקצוב הוא וולונטרי ולא על פי חובה חוקית. התקנות שלנו ניסו לצלם את הנוהל, שהוא נוהל טוב ועובד בפועל כבר שש שנים בצורה מניחה את הדעת. התייעצנו עם הרבה מאוד רשויות מקומיות, שאמרו לנו שהנוהל הזה הוא נוהל טוב ועובד, נוהל שהם מרוצים ממנו. לכן, התקנות שלנו הם יחסית תקנות קצרות.</w:t>
      </w:r>
    </w:p>
    <w:p w14:paraId="75962259" w14:textId="77777777" w:rsidR="00FA550A" w:rsidRPr="00FA550A" w:rsidRDefault="00FA550A" w:rsidP="00FA550A">
      <w:pPr>
        <w:bidi/>
        <w:rPr>
          <w:rFonts w:cs="David" w:hint="cs"/>
          <w:rtl/>
        </w:rPr>
      </w:pPr>
    </w:p>
    <w:p w14:paraId="1BB0B2DC" w14:textId="77777777" w:rsidR="00FA550A" w:rsidRPr="00FA550A" w:rsidRDefault="00FA550A" w:rsidP="00FA550A">
      <w:pPr>
        <w:bidi/>
        <w:rPr>
          <w:rFonts w:cs="David" w:hint="cs"/>
          <w:rtl/>
        </w:rPr>
      </w:pPr>
      <w:r w:rsidRPr="00FA550A">
        <w:rPr>
          <w:rFonts w:cs="David" w:hint="cs"/>
          <w:u w:val="single"/>
          <w:rtl/>
        </w:rPr>
        <w:t>היו"ר דוד טל:</w:t>
      </w:r>
    </w:p>
    <w:p w14:paraId="64CA6595" w14:textId="77777777" w:rsidR="00FA550A" w:rsidRPr="00FA550A" w:rsidRDefault="00FA550A" w:rsidP="00FA550A">
      <w:pPr>
        <w:bidi/>
        <w:rPr>
          <w:rFonts w:cs="David" w:hint="cs"/>
          <w:rtl/>
        </w:rPr>
      </w:pPr>
    </w:p>
    <w:p w14:paraId="43A7DFCB" w14:textId="77777777" w:rsidR="00FA550A" w:rsidRPr="00FA550A" w:rsidRDefault="00FA550A" w:rsidP="00FA550A">
      <w:pPr>
        <w:bidi/>
        <w:ind w:firstLine="567"/>
        <w:rPr>
          <w:rFonts w:cs="David" w:hint="cs"/>
          <w:rtl/>
        </w:rPr>
      </w:pPr>
      <w:r w:rsidRPr="00FA550A">
        <w:rPr>
          <w:rFonts w:cs="David" w:hint="cs"/>
          <w:rtl/>
        </w:rPr>
        <w:t xml:space="preserve">אבל צריך לאשר אותן. </w:t>
      </w:r>
    </w:p>
    <w:p w14:paraId="1A414058" w14:textId="77777777" w:rsidR="00FA550A" w:rsidRPr="00FA550A" w:rsidRDefault="00FA550A" w:rsidP="00FA550A">
      <w:pPr>
        <w:bidi/>
        <w:rPr>
          <w:rFonts w:cs="David" w:hint="cs"/>
          <w:rtl/>
        </w:rPr>
      </w:pPr>
    </w:p>
    <w:p w14:paraId="544E4264" w14:textId="77777777" w:rsidR="00FA550A" w:rsidRPr="00FA550A" w:rsidRDefault="00FA550A" w:rsidP="00FA550A">
      <w:pPr>
        <w:bidi/>
        <w:rPr>
          <w:rFonts w:cs="David" w:hint="cs"/>
          <w:u w:val="single"/>
          <w:rtl/>
        </w:rPr>
      </w:pPr>
      <w:r w:rsidRPr="00FA550A">
        <w:rPr>
          <w:rFonts w:cs="David" w:hint="cs"/>
          <w:u w:val="single"/>
          <w:rtl/>
        </w:rPr>
        <w:t>יבינה זכאי:</w:t>
      </w:r>
    </w:p>
    <w:p w14:paraId="5955C8AC" w14:textId="77777777" w:rsidR="00FA550A" w:rsidRPr="00FA550A" w:rsidRDefault="00FA550A" w:rsidP="00FA550A">
      <w:pPr>
        <w:bidi/>
        <w:rPr>
          <w:rFonts w:cs="David" w:hint="cs"/>
          <w:rtl/>
        </w:rPr>
      </w:pPr>
    </w:p>
    <w:p w14:paraId="4B00603A" w14:textId="77777777" w:rsidR="00FA550A" w:rsidRPr="00FA550A" w:rsidRDefault="00FA550A" w:rsidP="00FA550A">
      <w:pPr>
        <w:bidi/>
        <w:ind w:firstLine="567"/>
        <w:rPr>
          <w:rFonts w:cs="David" w:hint="cs"/>
          <w:rtl/>
        </w:rPr>
      </w:pPr>
      <w:r w:rsidRPr="00FA550A">
        <w:rPr>
          <w:rFonts w:cs="David" w:hint="cs"/>
          <w:rtl/>
        </w:rPr>
        <w:t xml:space="preserve">שרת החינוך כתבה מכתב לאדוני היום, שבו הוא מציינות שלפני כחודש וחצי היא כבר פנתה לגורמים - - - </w:t>
      </w:r>
    </w:p>
    <w:p w14:paraId="68786091" w14:textId="77777777" w:rsidR="00FA550A" w:rsidRPr="00FA550A" w:rsidRDefault="00FA550A" w:rsidP="00FA550A">
      <w:pPr>
        <w:bidi/>
        <w:rPr>
          <w:rFonts w:cs="David" w:hint="cs"/>
          <w:rtl/>
        </w:rPr>
      </w:pPr>
    </w:p>
    <w:p w14:paraId="6D1D9029" w14:textId="77777777" w:rsidR="00FA550A" w:rsidRPr="00FA550A" w:rsidRDefault="00FA550A" w:rsidP="00FA550A">
      <w:pPr>
        <w:bidi/>
        <w:rPr>
          <w:rFonts w:cs="David" w:hint="cs"/>
          <w:rtl/>
        </w:rPr>
      </w:pPr>
      <w:r w:rsidRPr="00FA550A">
        <w:rPr>
          <w:rFonts w:cs="David" w:hint="cs"/>
          <w:u w:val="single"/>
          <w:rtl/>
        </w:rPr>
        <w:t>היו"ר דוד טל:</w:t>
      </w:r>
    </w:p>
    <w:p w14:paraId="22306DE8" w14:textId="77777777" w:rsidR="00FA550A" w:rsidRPr="00FA550A" w:rsidRDefault="00FA550A" w:rsidP="00FA550A">
      <w:pPr>
        <w:bidi/>
        <w:rPr>
          <w:rFonts w:cs="David" w:hint="cs"/>
          <w:rtl/>
        </w:rPr>
      </w:pPr>
    </w:p>
    <w:p w14:paraId="36F51E3F" w14:textId="77777777" w:rsidR="00FA550A" w:rsidRPr="00FA550A" w:rsidRDefault="00FA550A" w:rsidP="00FA550A">
      <w:pPr>
        <w:bidi/>
        <w:ind w:firstLine="567"/>
        <w:rPr>
          <w:rFonts w:cs="David" w:hint="cs"/>
          <w:rtl/>
        </w:rPr>
      </w:pPr>
      <w:r w:rsidRPr="00FA550A">
        <w:rPr>
          <w:rFonts w:cs="David" w:hint="cs"/>
          <w:rtl/>
        </w:rPr>
        <w:t>כרגע ניהלתי את ועדת הכלכלה, גם שם שר התשתיות כתב מכתב אתמול בלילה. אם רוצים להתייחס לזה בכבוד הראוי, אי-אפשר לכתוב יום-יומיים לפני כן, שיושב ראש הוועדה יוכל לעיין? אני אפילו לא יודע מה כתוב פה.</w:t>
      </w:r>
    </w:p>
    <w:p w14:paraId="74961CDE" w14:textId="77777777" w:rsidR="00FA550A" w:rsidRPr="00FA550A" w:rsidRDefault="00FA550A" w:rsidP="00FA550A">
      <w:pPr>
        <w:bidi/>
        <w:ind w:firstLine="567"/>
        <w:rPr>
          <w:rFonts w:cs="David" w:hint="cs"/>
          <w:rtl/>
        </w:rPr>
      </w:pPr>
    </w:p>
    <w:p w14:paraId="3DDE6384" w14:textId="77777777" w:rsidR="00FA550A" w:rsidRPr="00FA550A" w:rsidRDefault="00FA550A" w:rsidP="00FA550A">
      <w:pPr>
        <w:bidi/>
        <w:rPr>
          <w:rFonts w:cs="David" w:hint="cs"/>
          <w:u w:val="single"/>
          <w:rtl/>
        </w:rPr>
      </w:pPr>
      <w:r w:rsidRPr="00FA550A">
        <w:rPr>
          <w:rFonts w:cs="David" w:hint="cs"/>
          <w:u w:val="single"/>
          <w:rtl/>
        </w:rPr>
        <w:t>יבינה זכאי:</w:t>
      </w:r>
    </w:p>
    <w:p w14:paraId="179C83F7" w14:textId="77777777" w:rsidR="00FA550A" w:rsidRPr="00FA550A" w:rsidRDefault="00FA550A" w:rsidP="00FA550A">
      <w:pPr>
        <w:bidi/>
        <w:ind w:firstLine="567"/>
        <w:rPr>
          <w:rFonts w:cs="David" w:hint="cs"/>
          <w:rtl/>
        </w:rPr>
      </w:pPr>
    </w:p>
    <w:p w14:paraId="6A7F595E" w14:textId="77777777" w:rsidR="00FA550A" w:rsidRPr="00FA550A" w:rsidRDefault="00FA550A" w:rsidP="00FA550A">
      <w:pPr>
        <w:bidi/>
        <w:ind w:firstLine="567"/>
        <w:rPr>
          <w:rFonts w:cs="David" w:hint="cs"/>
          <w:rtl/>
        </w:rPr>
      </w:pPr>
      <w:r w:rsidRPr="00FA550A">
        <w:rPr>
          <w:rFonts w:cs="David" w:hint="cs"/>
          <w:rtl/>
        </w:rPr>
        <w:t>אומר לאדוני מה כתוב פה.</w:t>
      </w:r>
    </w:p>
    <w:p w14:paraId="329465A8" w14:textId="77777777" w:rsidR="00FA550A" w:rsidRPr="00FA550A" w:rsidRDefault="00FA550A" w:rsidP="00FA550A">
      <w:pPr>
        <w:bidi/>
        <w:ind w:firstLine="567"/>
        <w:rPr>
          <w:rFonts w:cs="David" w:hint="cs"/>
          <w:rtl/>
        </w:rPr>
      </w:pPr>
    </w:p>
    <w:p w14:paraId="020CB733" w14:textId="77777777" w:rsidR="00FA550A" w:rsidRPr="00FA550A" w:rsidRDefault="00FA550A" w:rsidP="00FA550A">
      <w:pPr>
        <w:bidi/>
        <w:rPr>
          <w:rFonts w:cs="David" w:hint="cs"/>
          <w:rtl/>
        </w:rPr>
      </w:pPr>
      <w:r w:rsidRPr="00FA550A">
        <w:rPr>
          <w:rFonts w:cs="David" w:hint="cs"/>
          <w:u w:val="single"/>
          <w:rtl/>
        </w:rPr>
        <w:t>היו"ר דוד טל:</w:t>
      </w:r>
    </w:p>
    <w:p w14:paraId="3CDCD8D9" w14:textId="77777777" w:rsidR="00FA550A" w:rsidRPr="00FA550A" w:rsidRDefault="00FA550A" w:rsidP="00FA550A">
      <w:pPr>
        <w:bidi/>
        <w:ind w:firstLine="567"/>
        <w:rPr>
          <w:rFonts w:cs="David" w:hint="cs"/>
          <w:rtl/>
        </w:rPr>
      </w:pPr>
    </w:p>
    <w:p w14:paraId="7F77D4F2" w14:textId="77777777" w:rsidR="00FA550A" w:rsidRPr="00FA550A" w:rsidRDefault="00FA550A" w:rsidP="00FA550A">
      <w:pPr>
        <w:bidi/>
        <w:ind w:firstLine="567"/>
        <w:rPr>
          <w:rFonts w:cs="David" w:hint="cs"/>
          <w:rtl/>
        </w:rPr>
      </w:pPr>
      <w:r w:rsidRPr="00FA550A">
        <w:rPr>
          <w:rFonts w:cs="David" w:hint="cs"/>
          <w:rtl/>
        </w:rPr>
        <w:t xml:space="preserve">אז בפעם הבאה אל תשלחי מכתב, אסתפק בזה שתגידי את הדברים. </w:t>
      </w:r>
    </w:p>
    <w:p w14:paraId="33315023" w14:textId="77777777" w:rsidR="00FA550A" w:rsidRPr="00FA550A" w:rsidRDefault="00FA550A" w:rsidP="00FA550A">
      <w:pPr>
        <w:bidi/>
        <w:ind w:firstLine="567"/>
        <w:rPr>
          <w:rFonts w:cs="David" w:hint="cs"/>
          <w:rtl/>
        </w:rPr>
      </w:pPr>
    </w:p>
    <w:p w14:paraId="05DC0AE3" w14:textId="77777777" w:rsidR="00FA550A" w:rsidRPr="00FA550A" w:rsidRDefault="00FA550A" w:rsidP="00FA550A">
      <w:pPr>
        <w:bidi/>
        <w:rPr>
          <w:rFonts w:cs="David" w:hint="cs"/>
          <w:u w:val="single"/>
          <w:rtl/>
        </w:rPr>
      </w:pPr>
      <w:r w:rsidRPr="00FA550A">
        <w:rPr>
          <w:rFonts w:cs="David" w:hint="cs"/>
          <w:u w:val="single"/>
          <w:rtl/>
        </w:rPr>
        <w:t>יבינה זכאי:</w:t>
      </w:r>
    </w:p>
    <w:p w14:paraId="659A5478" w14:textId="77777777" w:rsidR="00FA550A" w:rsidRPr="00FA550A" w:rsidRDefault="00FA550A" w:rsidP="00FA550A">
      <w:pPr>
        <w:bidi/>
        <w:ind w:firstLine="567"/>
        <w:rPr>
          <w:rFonts w:cs="David" w:hint="cs"/>
          <w:rtl/>
        </w:rPr>
      </w:pPr>
    </w:p>
    <w:p w14:paraId="6CA76DA9" w14:textId="77777777" w:rsidR="00FA550A" w:rsidRPr="00FA550A" w:rsidRDefault="00FA550A" w:rsidP="00FA550A">
      <w:pPr>
        <w:bidi/>
        <w:ind w:firstLine="567"/>
        <w:rPr>
          <w:rFonts w:cs="David" w:hint="cs"/>
          <w:rtl/>
        </w:rPr>
      </w:pPr>
      <w:r w:rsidRPr="00FA550A">
        <w:rPr>
          <w:rFonts w:cs="David" w:hint="cs"/>
          <w:rtl/>
        </w:rPr>
        <w:t xml:space="preserve">אני מקבלת את ההערה. </w:t>
      </w:r>
    </w:p>
    <w:p w14:paraId="6E26E613" w14:textId="77777777" w:rsidR="00FA550A" w:rsidRPr="00FA550A" w:rsidRDefault="00FA550A" w:rsidP="00FA550A">
      <w:pPr>
        <w:bidi/>
        <w:ind w:firstLine="567"/>
        <w:rPr>
          <w:rFonts w:cs="David" w:hint="cs"/>
          <w:rtl/>
        </w:rPr>
      </w:pPr>
    </w:p>
    <w:p w14:paraId="65556681" w14:textId="77777777" w:rsidR="00FA550A" w:rsidRPr="00FA550A" w:rsidRDefault="00FA550A" w:rsidP="00FA550A">
      <w:pPr>
        <w:bidi/>
        <w:rPr>
          <w:rFonts w:cs="David" w:hint="cs"/>
          <w:rtl/>
        </w:rPr>
      </w:pPr>
      <w:r w:rsidRPr="00FA550A">
        <w:rPr>
          <w:rFonts w:cs="David" w:hint="cs"/>
          <w:u w:val="single"/>
          <w:rtl/>
        </w:rPr>
        <w:t>היו"ר דוד טל:</w:t>
      </w:r>
    </w:p>
    <w:p w14:paraId="184A4998" w14:textId="77777777" w:rsidR="00FA550A" w:rsidRPr="00FA550A" w:rsidRDefault="00FA550A" w:rsidP="00FA550A">
      <w:pPr>
        <w:bidi/>
        <w:ind w:firstLine="567"/>
        <w:rPr>
          <w:rFonts w:cs="David" w:hint="cs"/>
          <w:rtl/>
        </w:rPr>
      </w:pPr>
    </w:p>
    <w:p w14:paraId="74F600D1" w14:textId="77777777" w:rsidR="00FA550A" w:rsidRPr="00FA550A" w:rsidRDefault="00FA550A" w:rsidP="00FA550A">
      <w:pPr>
        <w:bidi/>
        <w:ind w:firstLine="567"/>
        <w:rPr>
          <w:rFonts w:cs="David" w:hint="cs"/>
          <w:rtl/>
        </w:rPr>
      </w:pPr>
      <w:r w:rsidRPr="00FA550A">
        <w:rPr>
          <w:rFonts w:cs="David" w:hint="cs"/>
          <w:rtl/>
        </w:rPr>
        <w:t xml:space="preserve">דרך אגב, זה לא רק המשרד שלכם, כמעט כל הרשות המבצעת. </w:t>
      </w:r>
    </w:p>
    <w:p w14:paraId="1C8A3F66" w14:textId="77777777" w:rsidR="00FA550A" w:rsidRPr="00FA550A" w:rsidRDefault="00FA550A" w:rsidP="00FA550A">
      <w:pPr>
        <w:bidi/>
        <w:rPr>
          <w:rFonts w:cs="David" w:hint="cs"/>
          <w:rtl/>
        </w:rPr>
      </w:pPr>
    </w:p>
    <w:p w14:paraId="7EAEEE10" w14:textId="77777777" w:rsidR="00FA550A" w:rsidRPr="00FA550A" w:rsidRDefault="00FA550A" w:rsidP="00FA550A">
      <w:pPr>
        <w:bidi/>
        <w:rPr>
          <w:rFonts w:cs="David" w:hint="cs"/>
          <w:u w:val="single"/>
          <w:rtl/>
        </w:rPr>
      </w:pPr>
      <w:r w:rsidRPr="00FA550A">
        <w:rPr>
          <w:rFonts w:cs="David" w:hint="cs"/>
          <w:u w:val="single"/>
          <w:rtl/>
        </w:rPr>
        <w:t>יבינה זכאי:</w:t>
      </w:r>
    </w:p>
    <w:p w14:paraId="17EFDCFE" w14:textId="77777777" w:rsidR="00FA550A" w:rsidRPr="00FA550A" w:rsidRDefault="00FA550A" w:rsidP="00FA550A">
      <w:pPr>
        <w:bidi/>
        <w:rPr>
          <w:rFonts w:cs="David" w:hint="cs"/>
          <w:rtl/>
        </w:rPr>
      </w:pPr>
    </w:p>
    <w:p w14:paraId="67FDB571" w14:textId="77777777" w:rsidR="00FA550A" w:rsidRPr="00FA550A" w:rsidRDefault="00FA550A" w:rsidP="00FA550A">
      <w:pPr>
        <w:bidi/>
        <w:ind w:firstLine="567"/>
        <w:rPr>
          <w:rFonts w:cs="David" w:hint="cs"/>
          <w:rtl/>
        </w:rPr>
      </w:pPr>
      <w:r w:rsidRPr="00FA550A">
        <w:rPr>
          <w:rFonts w:cs="David" w:hint="cs"/>
          <w:rtl/>
        </w:rPr>
        <w:t xml:space="preserve">התקנות מוכנות. אחת הסיבות שזה לקח כל כך הרבה זמן היא שהתייעצנו עם גורמים מבית - כולל האגף לחינוך מיוחד והמינהל הפדגוגי, תקציבים, בינוי ופיתוח - והן מחוץ, עם משרד השיכון, משרד הפנים, משרד האוצר ומשרד המשפטים. גורמים רבים מאוד נתנו דעתם על התקנות האלה, ואנחנו חושבים שהן תקנות טובות. </w:t>
      </w:r>
    </w:p>
    <w:p w14:paraId="0B26A099" w14:textId="77777777" w:rsidR="00FA550A" w:rsidRPr="00FA550A" w:rsidRDefault="00FA550A" w:rsidP="00FA550A">
      <w:pPr>
        <w:bidi/>
        <w:ind w:firstLine="567"/>
        <w:rPr>
          <w:rFonts w:cs="David" w:hint="cs"/>
          <w:rtl/>
        </w:rPr>
      </w:pPr>
    </w:p>
    <w:p w14:paraId="63EBBA50" w14:textId="77777777" w:rsidR="00FA550A" w:rsidRPr="00FA550A" w:rsidRDefault="00FA550A" w:rsidP="00FA550A">
      <w:pPr>
        <w:bidi/>
        <w:ind w:firstLine="567"/>
        <w:rPr>
          <w:rFonts w:cs="David" w:hint="cs"/>
          <w:rtl/>
        </w:rPr>
      </w:pPr>
      <w:r w:rsidRPr="00FA550A">
        <w:rPr>
          <w:rFonts w:cs="David" w:hint="cs"/>
          <w:rtl/>
        </w:rPr>
        <w:t xml:space="preserve">פנינו לגורמים שאנחנו מחויבים להיוועץ בהם על פי דין. יש לי תשובה בכתב של עורכת הדין נועה בן שבת, היועצת המשפטית של ועדת העבודה והרווחה בכנסת, שאין טעם להגיש אותן לכנסת לפני שיש לי אישור על היוועצות. לכן, השרה פנתה לפני כחודש וחצי לדוקטור דינה פלדמן, נציבת השוויון, למר עדי אלדר, יושב ראש מרכז השלטון המקומי ולגברת יעל </w:t>
      </w:r>
      <w:proofErr w:type="spellStart"/>
      <w:r w:rsidRPr="00FA550A">
        <w:rPr>
          <w:rFonts w:cs="David" w:hint="cs"/>
          <w:rtl/>
        </w:rPr>
        <w:t>יקואל</w:t>
      </w:r>
      <w:proofErr w:type="spellEnd"/>
      <w:r w:rsidRPr="00FA550A">
        <w:rPr>
          <w:rFonts w:cs="David" w:hint="cs"/>
          <w:rtl/>
        </w:rPr>
        <w:t xml:space="preserve">, שהיא מנהלת פורום הארגונים. היא ביקשה אישור על חובת היוועצות על מנת שנביא את זה לפתחה של הוועדה. </w:t>
      </w:r>
    </w:p>
    <w:p w14:paraId="655779C2" w14:textId="77777777" w:rsidR="00FA550A" w:rsidRPr="00FA550A" w:rsidRDefault="00FA550A" w:rsidP="00FA550A">
      <w:pPr>
        <w:bidi/>
        <w:rPr>
          <w:rFonts w:cs="David" w:hint="cs"/>
          <w:rtl/>
        </w:rPr>
      </w:pPr>
    </w:p>
    <w:p w14:paraId="67E6FA7D" w14:textId="77777777" w:rsidR="00FA550A" w:rsidRPr="00FA550A" w:rsidRDefault="00FA550A" w:rsidP="00FA550A">
      <w:pPr>
        <w:bidi/>
        <w:rPr>
          <w:rFonts w:cs="David" w:hint="cs"/>
          <w:rtl/>
        </w:rPr>
      </w:pPr>
      <w:r w:rsidRPr="00FA550A">
        <w:rPr>
          <w:rFonts w:cs="David" w:hint="cs"/>
          <w:u w:val="single"/>
          <w:rtl/>
        </w:rPr>
        <w:t>היו"ר דוד טל:</w:t>
      </w:r>
    </w:p>
    <w:p w14:paraId="232486A5" w14:textId="77777777" w:rsidR="00FA550A" w:rsidRPr="00FA550A" w:rsidRDefault="00FA550A" w:rsidP="00FA550A">
      <w:pPr>
        <w:bidi/>
        <w:rPr>
          <w:rFonts w:cs="David" w:hint="cs"/>
          <w:rtl/>
        </w:rPr>
      </w:pPr>
    </w:p>
    <w:p w14:paraId="4B4E3DBC" w14:textId="77777777" w:rsidR="00FA550A" w:rsidRPr="00FA550A" w:rsidRDefault="00FA550A" w:rsidP="00FA550A">
      <w:pPr>
        <w:bidi/>
        <w:ind w:firstLine="567"/>
        <w:rPr>
          <w:rFonts w:cs="David" w:hint="cs"/>
          <w:rtl/>
        </w:rPr>
      </w:pPr>
      <w:r w:rsidRPr="00FA550A">
        <w:rPr>
          <w:rFonts w:cs="David" w:hint="cs"/>
          <w:rtl/>
        </w:rPr>
        <w:t>כמה זמן לוקח אישור על חובת היוועצות?</w:t>
      </w:r>
    </w:p>
    <w:p w14:paraId="13A32E51" w14:textId="77777777" w:rsidR="00FA550A" w:rsidRPr="00FA550A" w:rsidRDefault="00FA550A" w:rsidP="00FA550A">
      <w:pPr>
        <w:bidi/>
        <w:rPr>
          <w:rFonts w:cs="David" w:hint="cs"/>
          <w:rtl/>
        </w:rPr>
      </w:pPr>
    </w:p>
    <w:p w14:paraId="763484CE" w14:textId="77777777" w:rsidR="00FA550A" w:rsidRPr="00FA550A" w:rsidRDefault="00FA550A" w:rsidP="00FA550A">
      <w:pPr>
        <w:bidi/>
        <w:rPr>
          <w:rFonts w:cs="David" w:hint="cs"/>
          <w:u w:val="single"/>
          <w:rtl/>
        </w:rPr>
      </w:pPr>
      <w:r w:rsidRPr="00FA550A">
        <w:rPr>
          <w:rFonts w:cs="David" w:hint="cs"/>
          <w:u w:val="single"/>
          <w:rtl/>
        </w:rPr>
        <w:t>יבינה זכאי:</w:t>
      </w:r>
    </w:p>
    <w:p w14:paraId="57D7D98E" w14:textId="77777777" w:rsidR="00FA550A" w:rsidRPr="00FA550A" w:rsidRDefault="00FA550A" w:rsidP="00FA550A">
      <w:pPr>
        <w:bidi/>
        <w:rPr>
          <w:rFonts w:cs="David" w:hint="cs"/>
          <w:rtl/>
        </w:rPr>
      </w:pPr>
    </w:p>
    <w:p w14:paraId="0EC20D35" w14:textId="77777777" w:rsidR="00FA550A" w:rsidRPr="00FA550A" w:rsidRDefault="00FA550A" w:rsidP="00FA550A">
      <w:pPr>
        <w:bidi/>
        <w:ind w:firstLine="567"/>
        <w:rPr>
          <w:rFonts w:cs="David" w:hint="cs"/>
          <w:rtl/>
        </w:rPr>
      </w:pPr>
      <w:r w:rsidRPr="00FA550A">
        <w:rPr>
          <w:rFonts w:cs="David" w:hint="cs"/>
          <w:rtl/>
        </w:rPr>
        <w:t xml:space="preserve">אני לא יודעת, אדוני. זה כבר לא במגרש שלנו. המכתב נשלח ב-19.6.2008, אחרי שהתקנות האלה עברו כמעט 30 גורמים אפשריים. הגורמים שהשרה שלחה אליהם לא רואים בפעם הראשונה את התקנות האלה. יש חלופת מכתבים והיוועצות קודמת בין הלשכה המשפטית לבין אותם גורמים. כל שאלה והערה של הגורמים הללו נלקחה בחשבון וניתנה לה תשובה. דרך אגב, חלק גדול מההערות בכלל לא שייכות לתקנות. אלה הם דברים שהם בנפשה של הנציבות, ואני מבינה אותה. </w:t>
      </w:r>
    </w:p>
    <w:p w14:paraId="45815DF4" w14:textId="77777777" w:rsidR="00FA550A" w:rsidRPr="00FA550A" w:rsidRDefault="00FA550A" w:rsidP="00FA550A">
      <w:pPr>
        <w:bidi/>
        <w:rPr>
          <w:rFonts w:cs="David" w:hint="cs"/>
          <w:rtl/>
        </w:rPr>
      </w:pPr>
    </w:p>
    <w:p w14:paraId="0EFE4039" w14:textId="77777777" w:rsidR="00FA550A" w:rsidRPr="00FA550A" w:rsidRDefault="00FA550A" w:rsidP="00FA550A">
      <w:pPr>
        <w:bidi/>
        <w:rPr>
          <w:rFonts w:cs="David" w:hint="cs"/>
          <w:rtl/>
        </w:rPr>
      </w:pPr>
      <w:r w:rsidRPr="00FA550A">
        <w:rPr>
          <w:rFonts w:cs="David" w:hint="cs"/>
          <w:u w:val="single"/>
          <w:rtl/>
        </w:rPr>
        <w:t>היו"ר דוד טל:</w:t>
      </w:r>
    </w:p>
    <w:p w14:paraId="4AF2715F" w14:textId="77777777" w:rsidR="00FA550A" w:rsidRPr="00FA550A" w:rsidRDefault="00FA550A" w:rsidP="00FA550A">
      <w:pPr>
        <w:bidi/>
        <w:rPr>
          <w:rFonts w:cs="David" w:hint="cs"/>
          <w:rtl/>
        </w:rPr>
      </w:pPr>
    </w:p>
    <w:p w14:paraId="51F418DC" w14:textId="77777777" w:rsidR="00FA550A" w:rsidRPr="00FA550A" w:rsidRDefault="00FA550A" w:rsidP="00FA550A">
      <w:pPr>
        <w:bidi/>
        <w:ind w:firstLine="567"/>
        <w:rPr>
          <w:rFonts w:cs="David" w:hint="cs"/>
          <w:rtl/>
        </w:rPr>
      </w:pPr>
      <w:r w:rsidRPr="00FA550A">
        <w:rPr>
          <w:rFonts w:cs="David" w:hint="cs"/>
          <w:rtl/>
        </w:rPr>
        <w:t xml:space="preserve">אמרי לי, גברתי, איך ייראה בעינייך שיושב ראש ועדת הכנסת, כשיגיע פטור מחובת הנחה של משרד החינוך, לא יתייחס לזה? </w:t>
      </w:r>
    </w:p>
    <w:p w14:paraId="1C6A977A" w14:textId="77777777" w:rsidR="00FA550A" w:rsidRPr="00FA550A" w:rsidRDefault="00FA550A" w:rsidP="00FA550A">
      <w:pPr>
        <w:bidi/>
        <w:ind w:firstLine="567"/>
        <w:rPr>
          <w:rFonts w:cs="David" w:hint="cs"/>
          <w:rtl/>
        </w:rPr>
      </w:pPr>
    </w:p>
    <w:p w14:paraId="4041D7D8" w14:textId="77777777" w:rsidR="00FA550A" w:rsidRPr="00FA550A" w:rsidRDefault="00FA550A" w:rsidP="00FA550A">
      <w:pPr>
        <w:bidi/>
        <w:rPr>
          <w:rFonts w:cs="David" w:hint="cs"/>
          <w:u w:val="single"/>
          <w:rtl/>
        </w:rPr>
      </w:pPr>
      <w:r w:rsidRPr="00FA550A">
        <w:rPr>
          <w:rFonts w:cs="David" w:hint="cs"/>
          <w:u w:val="single"/>
          <w:rtl/>
        </w:rPr>
        <w:t>יבינה זכאי:</w:t>
      </w:r>
    </w:p>
    <w:p w14:paraId="39025FF9" w14:textId="77777777" w:rsidR="00FA550A" w:rsidRPr="00FA550A" w:rsidRDefault="00FA550A" w:rsidP="00FA550A">
      <w:pPr>
        <w:bidi/>
        <w:ind w:firstLine="567"/>
        <w:rPr>
          <w:rFonts w:cs="David" w:hint="cs"/>
          <w:rtl/>
        </w:rPr>
      </w:pPr>
    </w:p>
    <w:p w14:paraId="2B289984" w14:textId="77777777" w:rsidR="00FA550A" w:rsidRPr="00FA550A" w:rsidRDefault="00FA550A" w:rsidP="00FA550A">
      <w:pPr>
        <w:bidi/>
        <w:ind w:firstLine="567"/>
        <w:rPr>
          <w:rFonts w:cs="David" w:hint="cs"/>
          <w:rtl/>
        </w:rPr>
      </w:pPr>
      <w:r w:rsidRPr="00FA550A">
        <w:rPr>
          <w:rFonts w:cs="David" w:hint="cs"/>
          <w:rtl/>
        </w:rPr>
        <w:t xml:space="preserve">אני לא מבינה את השאלה. </w:t>
      </w:r>
    </w:p>
    <w:p w14:paraId="4F96306C" w14:textId="77777777" w:rsidR="00FA550A" w:rsidRPr="00FA550A" w:rsidRDefault="00FA550A" w:rsidP="00FA550A">
      <w:pPr>
        <w:bidi/>
        <w:ind w:firstLine="567"/>
        <w:rPr>
          <w:rFonts w:cs="David" w:hint="cs"/>
          <w:rtl/>
        </w:rPr>
      </w:pPr>
    </w:p>
    <w:p w14:paraId="4FCC8669" w14:textId="77777777" w:rsidR="00FA550A" w:rsidRPr="00FA550A" w:rsidRDefault="00FA550A" w:rsidP="00FA550A">
      <w:pPr>
        <w:bidi/>
        <w:rPr>
          <w:rFonts w:cs="David" w:hint="cs"/>
          <w:rtl/>
        </w:rPr>
      </w:pPr>
      <w:r w:rsidRPr="00FA550A">
        <w:rPr>
          <w:rFonts w:cs="David" w:hint="cs"/>
          <w:u w:val="single"/>
          <w:rtl/>
        </w:rPr>
        <w:t>היו"ר דוד טל:</w:t>
      </w:r>
    </w:p>
    <w:p w14:paraId="744D488D" w14:textId="77777777" w:rsidR="00FA550A" w:rsidRPr="00FA550A" w:rsidRDefault="00FA550A" w:rsidP="00FA550A">
      <w:pPr>
        <w:bidi/>
        <w:ind w:firstLine="567"/>
        <w:rPr>
          <w:rFonts w:cs="David" w:hint="cs"/>
          <w:rtl/>
        </w:rPr>
      </w:pPr>
    </w:p>
    <w:p w14:paraId="53E54454" w14:textId="77777777" w:rsidR="00FA550A" w:rsidRPr="00FA550A" w:rsidRDefault="00FA550A" w:rsidP="00FA550A">
      <w:pPr>
        <w:bidi/>
        <w:ind w:firstLine="567"/>
        <w:rPr>
          <w:rFonts w:cs="David" w:hint="cs"/>
          <w:rtl/>
        </w:rPr>
      </w:pPr>
      <w:r w:rsidRPr="00FA550A">
        <w:rPr>
          <w:rFonts w:cs="David" w:hint="cs"/>
          <w:rtl/>
        </w:rPr>
        <w:t>יש פעמים ששרת החינוך מבקשת פטור מחובת הנחה לגבי הצעת חוק ממשלתי. איך זה נראה בעינייך שתוגש בקשה כזאת ליושב ראש ועדת הכנסת, ויושב ראש ועדת הכנסת לא יתייחס לפניה הזאת. במילים אחרות, לא ייתן לה את הפטור המיוחל.</w:t>
      </w:r>
    </w:p>
    <w:p w14:paraId="1D7B3524" w14:textId="77777777" w:rsidR="00FA550A" w:rsidRPr="00FA550A" w:rsidRDefault="00FA550A" w:rsidP="00FA550A">
      <w:pPr>
        <w:bidi/>
        <w:rPr>
          <w:rFonts w:cs="David" w:hint="cs"/>
          <w:rtl/>
        </w:rPr>
      </w:pPr>
    </w:p>
    <w:p w14:paraId="1AB26BC4" w14:textId="77777777" w:rsidR="00FA550A" w:rsidRPr="00FA550A" w:rsidRDefault="00FA550A" w:rsidP="00FA550A">
      <w:pPr>
        <w:bidi/>
        <w:rPr>
          <w:rFonts w:cs="David" w:hint="cs"/>
          <w:u w:val="single"/>
          <w:rtl/>
        </w:rPr>
      </w:pPr>
      <w:r w:rsidRPr="00FA550A">
        <w:rPr>
          <w:rFonts w:cs="David" w:hint="cs"/>
          <w:u w:val="single"/>
          <w:rtl/>
        </w:rPr>
        <w:t>יבינה זכאי:</w:t>
      </w:r>
    </w:p>
    <w:p w14:paraId="49DCEED5" w14:textId="77777777" w:rsidR="00FA550A" w:rsidRPr="00FA550A" w:rsidRDefault="00FA550A" w:rsidP="00FA550A">
      <w:pPr>
        <w:bidi/>
        <w:rPr>
          <w:rFonts w:cs="David" w:hint="cs"/>
          <w:rtl/>
        </w:rPr>
      </w:pPr>
    </w:p>
    <w:p w14:paraId="3BC336CC" w14:textId="77777777" w:rsidR="00FA550A" w:rsidRPr="00FA550A" w:rsidRDefault="00FA550A" w:rsidP="00FA550A">
      <w:pPr>
        <w:bidi/>
        <w:ind w:firstLine="567"/>
        <w:rPr>
          <w:rFonts w:cs="David" w:hint="cs"/>
          <w:rtl/>
        </w:rPr>
      </w:pPr>
      <w:r w:rsidRPr="00FA550A">
        <w:rPr>
          <w:rFonts w:cs="David" w:hint="cs"/>
          <w:rtl/>
        </w:rPr>
        <w:t xml:space="preserve">אדוני, אבל אנחנו עובדים על זה כבר למעלה משנתיים. </w:t>
      </w:r>
    </w:p>
    <w:p w14:paraId="4B1A0CA5" w14:textId="77777777" w:rsidR="00FA550A" w:rsidRPr="00FA550A" w:rsidRDefault="00FA550A" w:rsidP="00FA550A">
      <w:pPr>
        <w:bidi/>
        <w:ind w:firstLine="567"/>
        <w:rPr>
          <w:rFonts w:cs="David" w:hint="cs"/>
          <w:rtl/>
        </w:rPr>
      </w:pPr>
    </w:p>
    <w:p w14:paraId="4163FC4B" w14:textId="77777777" w:rsidR="00FA550A" w:rsidRPr="00FA550A" w:rsidRDefault="00FA550A" w:rsidP="00FA550A">
      <w:pPr>
        <w:bidi/>
        <w:rPr>
          <w:rFonts w:cs="David" w:hint="cs"/>
          <w:rtl/>
        </w:rPr>
      </w:pPr>
      <w:r w:rsidRPr="00FA550A">
        <w:rPr>
          <w:rFonts w:cs="David" w:hint="cs"/>
          <w:u w:val="single"/>
          <w:rtl/>
        </w:rPr>
        <w:t>היו"ר דוד טל:</w:t>
      </w:r>
    </w:p>
    <w:p w14:paraId="33D2A7BB" w14:textId="77777777" w:rsidR="00FA550A" w:rsidRPr="00FA550A" w:rsidRDefault="00FA550A" w:rsidP="00FA550A">
      <w:pPr>
        <w:bidi/>
        <w:ind w:firstLine="567"/>
        <w:rPr>
          <w:rFonts w:cs="David" w:hint="cs"/>
          <w:rtl/>
        </w:rPr>
      </w:pPr>
    </w:p>
    <w:p w14:paraId="33798CA6" w14:textId="77777777" w:rsidR="00FA550A" w:rsidRPr="00FA550A" w:rsidRDefault="00FA550A" w:rsidP="00FA550A">
      <w:pPr>
        <w:bidi/>
        <w:ind w:firstLine="567"/>
        <w:rPr>
          <w:rFonts w:cs="David" w:hint="cs"/>
          <w:rtl/>
        </w:rPr>
      </w:pPr>
      <w:r w:rsidRPr="00FA550A">
        <w:rPr>
          <w:rFonts w:cs="David" w:hint="cs"/>
          <w:rtl/>
        </w:rPr>
        <w:t>היא הנותנת. שנתיים ימים?</w:t>
      </w:r>
    </w:p>
    <w:p w14:paraId="59157C5E" w14:textId="77777777" w:rsidR="00FA550A" w:rsidRPr="00FA550A" w:rsidRDefault="00FA550A" w:rsidP="00FA550A">
      <w:pPr>
        <w:bidi/>
        <w:ind w:firstLine="567"/>
        <w:rPr>
          <w:rFonts w:cs="David" w:hint="cs"/>
          <w:rtl/>
        </w:rPr>
      </w:pPr>
    </w:p>
    <w:p w14:paraId="2851079A" w14:textId="77777777" w:rsidR="00FA550A" w:rsidRPr="00FA550A" w:rsidRDefault="00FA550A" w:rsidP="00FA550A">
      <w:pPr>
        <w:bidi/>
        <w:rPr>
          <w:rFonts w:cs="David" w:hint="cs"/>
          <w:u w:val="single"/>
          <w:rtl/>
        </w:rPr>
      </w:pPr>
      <w:r w:rsidRPr="00FA550A">
        <w:rPr>
          <w:rFonts w:cs="David" w:hint="cs"/>
          <w:u w:val="single"/>
          <w:rtl/>
        </w:rPr>
        <w:t>יבינה זכאי:</w:t>
      </w:r>
    </w:p>
    <w:p w14:paraId="479D7689" w14:textId="77777777" w:rsidR="00FA550A" w:rsidRPr="00FA550A" w:rsidRDefault="00FA550A" w:rsidP="00FA550A">
      <w:pPr>
        <w:bidi/>
        <w:ind w:firstLine="567"/>
        <w:rPr>
          <w:rFonts w:cs="David" w:hint="cs"/>
          <w:rtl/>
        </w:rPr>
      </w:pPr>
    </w:p>
    <w:p w14:paraId="7ED94C91" w14:textId="77777777" w:rsidR="00FA550A" w:rsidRPr="00FA550A" w:rsidRDefault="00FA550A" w:rsidP="00FA550A">
      <w:pPr>
        <w:bidi/>
        <w:ind w:firstLine="567"/>
        <w:rPr>
          <w:rFonts w:cs="David" w:hint="cs"/>
          <w:rtl/>
        </w:rPr>
      </w:pPr>
      <w:r w:rsidRPr="00FA550A">
        <w:rPr>
          <w:rFonts w:cs="David" w:hint="cs"/>
          <w:rtl/>
        </w:rPr>
        <w:t xml:space="preserve">כן, 30 גורמים נתנו את דעתם על זה. עובדה חודש וחצי מחכים לתשובה על מכתב שהשרה שלחה. סברתי שתוך שלושה ימים יהיה לי את המכתב המיוחל ביד ואוכל להגיש את התקנות לוועדה. דרך אגב, אם אדוני יסכים, אין לנו בעיה להגיש את התקנות לוועדה מחר בבוקר, והנציגות והגורמים האחרים שיש עמם חובת היוועצות על-פי דין, יאמרו את הערותיהם בוועדה וייתנו את האישור בפרוטוקול.  </w:t>
      </w:r>
    </w:p>
    <w:p w14:paraId="715B5EF8" w14:textId="77777777" w:rsidR="00FA550A" w:rsidRPr="00FA550A" w:rsidRDefault="00FA550A" w:rsidP="00FA550A">
      <w:pPr>
        <w:bidi/>
        <w:rPr>
          <w:rFonts w:cs="David" w:hint="cs"/>
          <w:rtl/>
        </w:rPr>
      </w:pPr>
    </w:p>
    <w:p w14:paraId="59573984" w14:textId="77777777" w:rsidR="00FA550A" w:rsidRPr="00FA550A" w:rsidRDefault="00FA550A" w:rsidP="00FA550A">
      <w:pPr>
        <w:bidi/>
        <w:rPr>
          <w:rFonts w:cs="David" w:hint="cs"/>
          <w:rtl/>
        </w:rPr>
      </w:pPr>
      <w:r w:rsidRPr="00FA550A">
        <w:rPr>
          <w:rFonts w:cs="David" w:hint="cs"/>
          <w:u w:val="single"/>
          <w:rtl/>
        </w:rPr>
        <w:t>היו"ר דוד טל:</w:t>
      </w:r>
    </w:p>
    <w:p w14:paraId="02466CAD" w14:textId="77777777" w:rsidR="00FA550A" w:rsidRPr="00FA550A" w:rsidRDefault="00FA550A" w:rsidP="00FA550A">
      <w:pPr>
        <w:bidi/>
        <w:rPr>
          <w:rFonts w:cs="David" w:hint="cs"/>
          <w:rtl/>
        </w:rPr>
      </w:pPr>
    </w:p>
    <w:p w14:paraId="62C3D5A7" w14:textId="77777777" w:rsidR="00FA550A" w:rsidRPr="00FA550A" w:rsidRDefault="00FA550A" w:rsidP="00FA550A">
      <w:pPr>
        <w:bidi/>
        <w:rPr>
          <w:rFonts w:cs="David" w:hint="cs"/>
          <w:rtl/>
        </w:rPr>
      </w:pPr>
      <w:r w:rsidRPr="00FA550A">
        <w:rPr>
          <w:rFonts w:cs="David" w:hint="cs"/>
          <w:rtl/>
        </w:rPr>
        <w:tab/>
        <w:t xml:space="preserve">זו הדרך להיוועץ אתם, להביא את זה לוועדה ותדונו בוועדה? </w:t>
      </w:r>
    </w:p>
    <w:p w14:paraId="0DE85957" w14:textId="77777777" w:rsidR="00FA550A" w:rsidRPr="00FA550A" w:rsidRDefault="00FA550A" w:rsidP="00FA550A">
      <w:pPr>
        <w:bidi/>
        <w:rPr>
          <w:rFonts w:cs="David" w:hint="cs"/>
          <w:rtl/>
        </w:rPr>
      </w:pPr>
    </w:p>
    <w:p w14:paraId="25B817C7" w14:textId="77777777" w:rsidR="00FA550A" w:rsidRPr="00FA550A" w:rsidRDefault="00FA550A" w:rsidP="00FA550A">
      <w:pPr>
        <w:bidi/>
        <w:rPr>
          <w:rFonts w:cs="David" w:hint="cs"/>
          <w:u w:val="single"/>
          <w:rtl/>
        </w:rPr>
      </w:pPr>
      <w:r w:rsidRPr="00FA550A">
        <w:rPr>
          <w:rFonts w:cs="David" w:hint="cs"/>
          <w:u w:val="single"/>
          <w:rtl/>
        </w:rPr>
        <w:t>יעקב עילם:</w:t>
      </w:r>
    </w:p>
    <w:p w14:paraId="2274F779" w14:textId="77777777" w:rsidR="00FA550A" w:rsidRPr="00FA550A" w:rsidRDefault="00FA550A" w:rsidP="00FA550A">
      <w:pPr>
        <w:bidi/>
        <w:rPr>
          <w:rFonts w:cs="David" w:hint="cs"/>
          <w:rtl/>
        </w:rPr>
      </w:pPr>
    </w:p>
    <w:p w14:paraId="7C46B00D" w14:textId="77777777" w:rsidR="00FA550A" w:rsidRPr="00FA550A" w:rsidRDefault="00FA550A" w:rsidP="00FA550A">
      <w:pPr>
        <w:bidi/>
        <w:ind w:firstLine="567"/>
        <w:rPr>
          <w:rFonts w:cs="David" w:hint="cs"/>
          <w:rtl/>
        </w:rPr>
      </w:pPr>
      <w:r w:rsidRPr="00FA550A">
        <w:rPr>
          <w:rFonts w:cs="David" w:hint="cs"/>
          <w:rtl/>
        </w:rPr>
        <w:t xml:space="preserve">אני חושב שזה לעג לרש מה שנציגת משרד החינוך מעלה פה. ראיתי את התקנות האלה והן בערך שני דפים - - - </w:t>
      </w:r>
    </w:p>
    <w:p w14:paraId="3EDCCD6C" w14:textId="77777777" w:rsidR="00FA550A" w:rsidRPr="00FA550A" w:rsidRDefault="00FA550A" w:rsidP="00FA550A">
      <w:pPr>
        <w:bidi/>
        <w:rPr>
          <w:rFonts w:cs="David" w:hint="cs"/>
          <w:rtl/>
        </w:rPr>
      </w:pPr>
    </w:p>
    <w:p w14:paraId="37C174E3" w14:textId="77777777" w:rsidR="00FA550A" w:rsidRPr="00FA550A" w:rsidRDefault="00FA550A" w:rsidP="00FA550A">
      <w:pPr>
        <w:bidi/>
        <w:rPr>
          <w:rFonts w:cs="David" w:hint="cs"/>
          <w:u w:val="single"/>
          <w:rtl/>
        </w:rPr>
      </w:pPr>
      <w:r w:rsidRPr="00FA550A">
        <w:rPr>
          <w:rFonts w:cs="David" w:hint="cs"/>
          <w:u w:val="single"/>
          <w:rtl/>
        </w:rPr>
        <w:t>יבינה זכאי:</w:t>
      </w:r>
    </w:p>
    <w:p w14:paraId="13ADFB57" w14:textId="77777777" w:rsidR="00FA550A" w:rsidRPr="00FA550A" w:rsidRDefault="00FA550A" w:rsidP="00FA550A">
      <w:pPr>
        <w:bidi/>
        <w:rPr>
          <w:rFonts w:cs="David" w:hint="cs"/>
          <w:rtl/>
        </w:rPr>
      </w:pPr>
    </w:p>
    <w:p w14:paraId="148FE80A" w14:textId="77777777" w:rsidR="00FA550A" w:rsidRPr="00FA550A" w:rsidRDefault="00FA550A" w:rsidP="00FA550A">
      <w:pPr>
        <w:bidi/>
        <w:ind w:firstLine="567"/>
        <w:rPr>
          <w:rFonts w:cs="David" w:hint="cs"/>
          <w:rtl/>
        </w:rPr>
      </w:pPr>
      <w:r w:rsidRPr="00FA550A">
        <w:rPr>
          <w:rFonts w:cs="David" w:hint="cs"/>
          <w:rtl/>
        </w:rPr>
        <w:t xml:space="preserve">לא, הן שמונה עמודים. </w:t>
      </w:r>
    </w:p>
    <w:p w14:paraId="6FC57A48" w14:textId="77777777" w:rsidR="00FA550A" w:rsidRPr="00FA550A" w:rsidRDefault="00FA550A" w:rsidP="00FA550A">
      <w:pPr>
        <w:bidi/>
        <w:rPr>
          <w:rFonts w:cs="David" w:hint="cs"/>
          <w:rtl/>
        </w:rPr>
      </w:pPr>
    </w:p>
    <w:p w14:paraId="05F11445" w14:textId="77777777" w:rsidR="00FA550A" w:rsidRPr="00FA550A" w:rsidRDefault="00FA550A" w:rsidP="00FA550A">
      <w:pPr>
        <w:bidi/>
        <w:rPr>
          <w:rFonts w:cs="David" w:hint="cs"/>
          <w:u w:val="single"/>
          <w:rtl/>
        </w:rPr>
      </w:pPr>
      <w:r w:rsidRPr="00FA550A">
        <w:rPr>
          <w:rFonts w:cs="David" w:hint="cs"/>
          <w:u w:val="single"/>
          <w:rtl/>
        </w:rPr>
        <w:t>יעקב עילם:</w:t>
      </w:r>
    </w:p>
    <w:p w14:paraId="0CA35524" w14:textId="77777777" w:rsidR="00FA550A" w:rsidRPr="00FA550A" w:rsidRDefault="00FA550A" w:rsidP="00FA550A">
      <w:pPr>
        <w:bidi/>
        <w:rPr>
          <w:rFonts w:cs="David" w:hint="cs"/>
          <w:rtl/>
        </w:rPr>
      </w:pPr>
    </w:p>
    <w:p w14:paraId="7105F0C9" w14:textId="77777777" w:rsidR="00FA550A" w:rsidRPr="00FA550A" w:rsidRDefault="00FA550A" w:rsidP="00FA550A">
      <w:pPr>
        <w:bidi/>
        <w:ind w:firstLine="567"/>
        <w:rPr>
          <w:rFonts w:cs="David" w:hint="cs"/>
          <w:rtl/>
        </w:rPr>
      </w:pPr>
      <w:r w:rsidRPr="00FA550A">
        <w:rPr>
          <w:rFonts w:cs="David" w:hint="cs"/>
          <w:rtl/>
        </w:rPr>
        <w:t>שמונה עמודים, סליחה, ויש בהם שני סעיפים; בית ספר בנוי, לפי דעת משרד החינוך, משירותים ומעלית.</w:t>
      </w:r>
    </w:p>
    <w:p w14:paraId="0BF33D64" w14:textId="77777777" w:rsidR="00FA550A" w:rsidRPr="00FA550A" w:rsidRDefault="00FA550A" w:rsidP="00FA550A">
      <w:pPr>
        <w:bidi/>
        <w:rPr>
          <w:rFonts w:cs="David" w:hint="cs"/>
          <w:rtl/>
        </w:rPr>
      </w:pPr>
    </w:p>
    <w:p w14:paraId="0D86EE3D" w14:textId="77777777" w:rsidR="00FA550A" w:rsidRPr="00FA550A" w:rsidRDefault="00FA550A" w:rsidP="00FA550A">
      <w:pPr>
        <w:bidi/>
        <w:rPr>
          <w:rFonts w:cs="David" w:hint="cs"/>
          <w:u w:val="single"/>
          <w:rtl/>
        </w:rPr>
      </w:pPr>
      <w:r w:rsidRPr="00FA550A">
        <w:rPr>
          <w:rFonts w:cs="David" w:hint="cs"/>
          <w:u w:val="single"/>
          <w:rtl/>
        </w:rPr>
        <w:t>יבינה זכאי:</w:t>
      </w:r>
    </w:p>
    <w:p w14:paraId="0C6E4386" w14:textId="77777777" w:rsidR="00FA550A" w:rsidRPr="00FA550A" w:rsidRDefault="00FA550A" w:rsidP="00FA550A">
      <w:pPr>
        <w:bidi/>
        <w:rPr>
          <w:rFonts w:cs="David" w:hint="cs"/>
          <w:rtl/>
        </w:rPr>
      </w:pPr>
    </w:p>
    <w:p w14:paraId="7D212958" w14:textId="77777777" w:rsidR="00FA550A" w:rsidRPr="00FA550A" w:rsidRDefault="00FA550A" w:rsidP="00FA550A">
      <w:pPr>
        <w:bidi/>
        <w:ind w:firstLine="567"/>
        <w:rPr>
          <w:rFonts w:cs="David" w:hint="cs"/>
          <w:rtl/>
        </w:rPr>
      </w:pPr>
      <w:r w:rsidRPr="00FA550A">
        <w:rPr>
          <w:rFonts w:cs="David" w:hint="cs"/>
          <w:rtl/>
        </w:rPr>
        <w:t xml:space="preserve">לא, זו החובה בחוק לגבי התקינה. </w:t>
      </w:r>
    </w:p>
    <w:p w14:paraId="7C3C019D" w14:textId="77777777" w:rsidR="00FA550A" w:rsidRPr="00FA550A" w:rsidRDefault="00FA550A" w:rsidP="00FA550A">
      <w:pPr>
        <w:bidi/>
        <w:rPr>
          <w:rFonts w:cs="David" w:hint="cs"/>
          <w:rtl/>
        </w:rPr>
      </w:pPr>
    </w:p>
    <w:p w14:paraId="2516CC90" w14:textId="77777777" w:rsidR="00FA550A" w:rsidRPr="00FA550A" w:rsidRDefault="00FA550A" w:rsidP="00FA550A">
      <w:pPr>
        <w:bidi/>
        <w:rPr>
          <w:rFonts w:cs="David" w:hint="cs"/>
          <w:u w:val="single"/>
          <w:rtl/>
        </w:rPr>
      </w:pPr>
      <w:r w:rsidRPr="00FA550A">
        <w:rPr>
          <w:rFonts w:cs="David" w:hint="cs"/>
          <w:u w:val="single"/>
          <w:rtl/>
        </w:rPr>
        <w:t xml:space="preserve"> יעקב עילם:</w:t>
      </w:r>
    </w:p>
    <w:p w14:paraId="76B272C5" w14:textId="77777777" w:rsidR="00FA550A" w:rsidRPr="00FA550A" w:rsidRDefault="00FA550A" w:rsidP="00FA550A">
      <w:pPr>
        <w:bidi/>
        <w:rPr>
          <w:rFonts w:cs="David" w:hint="cs"/>
          <w:rtl/>
        </w:rPr>
      </w:pPr>
    </w:p>
    <w:p w14:paraId="36E9F431" w14:textId="77777777" w:rsidR="00FA550A" w:rsidRPr="00FA550A" w:rsidRDefault="00FA550A" w:rsidP="00FA550A">
      <w:pPr>
        <w:bidi/>
        <w:ind w:firstLine="567"/>
        <w:rPr>
          <w:rFonts w:cs="David" w:hint="cs"/>
          <w:rtl/>
        </w:rPr>
      </w:pPr>
      <w:r w:rsidRPr="00FA550A">
        <w:rPr>
          <w:rFonts w:cs="David" w:hint="cs"/>
          <w:rtl/>
        </w:rPr>
        <w:t xml:space="preserve">גברתי, תאמיני לי שאני יודע על מה אני מדבר. את כנראה לא מעודכנת. </w:t>
      </w:r>
    </w:p>
    <w:p w14:paraId="4849C2C2" w14:textId="77777777" w:rsidR="00FA550A" w:rsidRPr="00FA550A" w:rsidRDefault="00FA550A" w:rsidP="00FA550A">
      <w:pPr>
        <w:bidi/>
        <w:ind w:firstLine="567"/>
        <w:rPr>
          <w:rFonts w:cs="David" w:hint="cs"/>
          <w:rtl/>
        </w:rPr>
      </w:pPr>
    </w:p>
    <w:p w14:paraId="50C166D7" w14:textId="77777777" w:rsidR="00FA550A" w:rsidRPr="00FA550A" w:rsidRDefault="00FA550A" w:rsidP="00FA550A">
      <w:pPr>
        <w:bidi/>
        <w:rPr>
          <w:rFonts w:cs="David" w:hint="cs"/>
          <w:rtl/>
        </w:rPr>
      </w:pPr>
      <w:r w:rsidRPr="00FA550A">
        <w:rPr>
          <w:rFonts w:cs="David" w:hint="cs"/>
          <w:u w:val="single"/>
          <w:rtl/>
        </w:rPr>
        <w:t>היו"ר דוד טל:</w:t>
      </w:r>
    </w:p>
    <w:p w14:paraId="26932232" w14:textId="77777777" w:rsidR="00FA550A" w:rsidRPr="00FA550A" w:rsidRDefault="00FA550A" w:rsidP="00FA550A">
      <w:pPr>
        <w:bidi/>
        <w:ind w:firstLine="567"/>
        <w:rPr>
          <w:rFonts w:cs="David" w:hint="cs"/>
          <w:rtl/>
        </w:rPr>
      </w:pPr>
    </w:p>
    <w:p w14:paraId="759394B4" w14:textId="77777777" w:rsidR="00FA550A" w:rsidRPr="00FA550A" w:rsidRDefault="00FA550A" w:rsidP="00FA550A">
      <w:pPr>
        <w:bidi/>
        <w:ind w:firstLine="567"/>
        <w:rPr>
          <w:rFonts w:cs="David" w:hint="cs"/>
          <w:rtl/>
        </w:rPr>
      </w:pPr>
      <w:r w:rsidRPr="00FA550A">
        <w:rPr>
          <w:rFonts w:cs="David" w:hint="cs"/>
          <w:rtl/>
        </w:rPr>
        <w:t xml:space="preserve">מר עילם, לא על פסים אישיים. הגברת מייצגת משהו. </w:t>
      </w:r>
    </w:p>
    <w:p w14:paraId="39BCB49A" w14:textId="77777777" w:rsidR="00FA550A" w:rsidRPr="00FA550A" w:rsidRDefault="00FA550A" w:rsidP="00FA550A">
      <w:pPr>
        <w:bidi/>
        <w:rPr>
          <w:rFonts w:cs="David" w:hint="cs"/>
          <w:rtl/>
        </w:rPr>
      </w:pPr>
    </w:p>
    <w:p w14:paraId="1769517D" w14:textId="77777777" w:rsidR="00FA550A" w:rsidRPr="00FA550A" w:rsidRDefault="00FA550A" w:rsidP="00FA550A">
      <w:pPr>
        <w:bidi/>
        <w:rPr>
          <w:rFonts w:cs="David" w:hint="cs"/>
          <w:u w:val="single"/>
          <w:rtl/>
        </w:rPr>
      </w:pPr>
      <w:r w:rsidRPr="00FA550A">
        <w:rPr>
          <w:rFonts w:cs="David" w:hint="cs"/>
          <w:u w:val="single"/>
          <w:rtl/>
        </w:rPr>
        <w:t>יעקב עילם:</w:t>
      </w:r>
    </w:p>
    <w:p w14:paraId="3E67DE36" w14:textId="77777777" w:rsidR="00FA550A" w:rsidRPr="00FA550A" w:rsidRDefault="00FA550A" w:rsidP="00FA550A">
      <w:pPr>
        <w:bidi/>
        <w:rPr>
          <w:rFonts w:cs="David" w:hint="cs"/>
          <w:u w:val="single"/>
          <w:rtl/>
        </w:rPr>
      </w:pPr>
    </w:p>
    <w:p w14:paraId="31C48121" w14:textId="77777777" w:rsidR="00FA550A" w:rsidRPr="00FA550A" w:rsidRDefault="00FA550A" w:rsidP="00FA550A">
      <w:pPr>
        <w:bidi/>
        <w:ind w:firstLine="567"/>
        <w:rPr>
          <w:rFonts w:cs="David" w:hint="cs"/>
          <w:rtl/>
        </w:rPr>
      </w:pPr>
      <w:r w:rsidRPr="00FA550A">
        <w:rPr>
          <w:rFonts w:cs="David" w:hint="cs"/>
          <w:rtl/>
        </w:rPr>
        <w:t xml:space="preserve">ניתן לראות את התקנות, הן פורסמו באתר של הנציבות והן כוללות שני סעיפים: מעלית ושירותים. בית-ספר כנראה לא צריך לא מעברים, לא פתחים ולא דרכי גישה. </w:t>
      </w:r>
    </w:p>
    <w:p w14:paraId="5A9A9BB7" w14:textId="77777777" w:rsidR="00FA550A" w:rsidRPr="00FA550A" w:rsidRDefault="00FA550A" w:rsidP="00FA550A">
      <w:pPr>
        <w:bidi/>
        <w:rPr>
          <w:rFonts w:cs="David" w:hint="cs"/>
          <w:rtl/>
        </w:rPr>
      </w:pPr>
    </w:p>
    <w:p w14:paraId="78549551" w14:textId="77777777" w:rsidR="00FA550A" w:rsidRPr="00FA550A" w:rsidRDefault="00FA550A" w:rsidP="00FA550A">
      <w:pPr>
        <w:bidi/>
        <w:rPr>
          <w:rFonts w:cs="David" w:hint="cs"/>
          <w:u w:val="single"/>
          <w:rtl/>
        </w:rPr>
      </w:pPr>
      <w:r w:rsidRPr="00FA550A">
        <w:rPr>
          <w:rFonts w:cs="David" w:hint="cs"/>
          <w:u w:val="single"/>
          <w:rtl/>
        </w:rPr>
        <w:t>יבינה זכאי:</w:t>
      </w:r>
    </w:p>
    <w:p w14:paraId="5FF13C76" w14:textId="77777777" w:rsidR="00FA550A" w:rsidRPr="00FA550A" w:rsidRDefault="00FA550A" w:rsidP="00FA550A">
      <w:pPr>
        <w:bidi/>
        <w:rPr>
          <w:rFonts w:cs="David" w:hint="cs"/>
          <w:rtl/>
        </w:rPr>
      </w:pPr>
    </w:p>
    <w:p w14:paraId="44A95468" w14:textId="77777777" w:rsidR="00FA550A" w:rsidRPr="00FA550A" w:rsidRDefault="00FA550A" w:rsidP="00FA550A">
      <w:pPr>
        <w:bidi/>
        <w:ind w:firstLine="567"/>
        <w:rPr>
          <w:rFonts w:cs="David" w:hint="cs"/>
          <w:rtl/>
        </w:rPr>
      </w:pPr>
      <w:r w:rsidRPr="00FA550A">
        <w:rPr>
          <w:rFonts w:cs="David" w:hint="cs"/>
          <w:rtl/>
        </w:rPr>
        <w:t xml:space="preserve">אדוני טועה. זה לא נכון. </w:t>
      </w:r>
    </w:p>
    <w:p w14:paraId="2F17F5F2" w14:textId="77777777" w:rsidR="00FA550A" w:rsidRPr="00FA550A" w:rsidRDefault="00FA550A" w:rsidP="00FA550A">
      <w:pPr>
        <w:bidi/>
        <w:rPr>
          <w:rFonts w:cs="David" w:hint="cs"/>
          <w:rtl/>
        </w:rPr>
      </w:pPr>
    </w:p>
    <w:p w14:paraId="4543086D" w14:textId="77777777" w:rsidR="00FA550A" w:rsidRDefault="00FA550A" w:rsidP="00FA550A">
      <w:pPr>
        <w:bidi/>
        <w:rPr>
          <w:rFonts w:cs="David" w:hint="cs"/>
          <w:u w:val="single"/>
          <w:rtl/>
        </w:rPr>
      </w:pPr>
      <w:r w:rsidRPr="00FA550A">
        <w:rPr>
          <w:rFonts w:cs="David"/>
          <w:u w:val="single"/>
          <w:rtl/>
        </w:rPr>
        <w:br w:type="page"/>
      </w:r>
    </w:p>
    <w:p w14:paraId="37A70A53" w14:textId="77777777" w:rsidR="00FA550A" w:rsidRDefault="00FA550A" w:rsidP="00FA550A">
      <w:pPr>
        <w:bidi/>
        <w:rPr>
          <w:rFonts w:cs="David" w:hint="cs"/>
          <w:u w:val="single"/>
          <w:rtl/>
        </w:rPr>
      </w:pPr>
    </w:p>
    <w:p w14:paraId="1E43EBFE" w14:textId="77777777" w:rsidR="00FA550A" w:rsidRDefault="00FA550A" w:rsidP="00FA550A">
      <w:pPr>
        <w:bidi/>
        <w:rPr>
          <w:rFonts w:cs="David" w:hint="cs"/>
          <w:u w:val="single"/>
          <w:rtl/>
        </w:rPr>
      </w:pPr>
    </w:p>
    <w:p w14:paraId="2EC140F2" w14:textId="77777777" w:rsidR="00FA550A" w:rsidRPr="00FA550A" w:rsidRDefault="00FA550A" w:rsidP="00FA550A">
      <w:pPr>
        <w:bidi/>
        <w:rPr>
          <w:rFonts w:cs="David" w:hint="cs"/>
          <w:u w:val="single"/>
          <w:rtl/>
        </w:rPr>
      </w:pPr>
      <w:r w:rsidRPr="00FA550A">
        <w:rPr>
          <w:rFonts w:cs="David" w:hint="cs"/>
          <w:u w:val="single"/>
          <w:rtl/>
        </w:rPr>
        <w:t>יעקב עילם:</w:t>
      </w:r>
    </w:p>
    <w:p w14:paraId="46E55D4E" w14:textId="77777777" w:rsidR="00FA550A" w:rsidRPr="00FA550A" w:rsidRDefault="00FA550A" w:rsidP="00FA550A">
      <w:pPr>
        <w:bidi/>
        <w:rPr>
          <w:rFonts w:cs="David" w:hint="cs"/>
          <w:rtl/>
        </w:rPr>
      </w:pPr>
    </w:p>
    <w:p w14:paraId="6839478F" w14:textId="77777777" w:rsidR="00FA550A" w:rsidRPr="00FA550A" w:rsidRDefault="00FA550A" w:rsidP="00FA550A">
      <w:pPr>
        <w:bidi/>
        <w:ind w:firstLine="567"/>
        <w:rPr>
          <w:rFonts w:cs="David" w:hint="cs"/>
          <w:rtl/>
        </w:rPr>
      </w:pPr>
      <w:r w:rsidRPr="00FA550A">
        <w:rPr>
          <w:rFonts w:cs="David" w:hint="cs"/>
          <w:rtl/>
        </w:rPr>
        <w:t xml:space="preserve">אז בואו נשמע את נציג הנציבות. הוא יכול גם להעיד. </w:t>
      </w:r>
    </w:p>
    <w:p w14:paraId="787B2B10" w14:textId="77777777" w:rsidR="00FA550A" w:rsidRPr="00FA550A" w:rsidRDefault="00FA550A" w:rsidP="00FA550A">
      <w:pPr>
        <w:bidi/>
        <w:rPr>
          <w:rFonts w:cs="David" w:hint="cs"/>
          <w:rtl/>
        </w:rPr>
      </w:pPr>
    </w:p>
    <w:p w14:paraId="282FF728" w14:textId="77777777" w:rsidR="00FA550A" w:rsidRPr="00FA550A" w:rsidRDefault="00FA550A" w:rsidP="00FA550A">
      <w:pPr>
        <w:bidi/>
        <w:rPr>
          <w:rFonts w:cs="David" w:hint="cs"/>
          <w:rtl/>
        </w:rPr>
      </w:pPr>
      <w:r w:rsidRPr="00FA550A">
        <w:rPr>
          <w:rFonts w:cs="David" w:hint="cs"/>
          <w:u w:val="single"/>
          <w:rtl/>
        </w:rPr>
        <w:t>היו"ר דוד טל:</w:t>
      </w:r>
    </w:p>
    <w:p w14:paraId="53297433" w14:textId="77777777" w:rsidR="00FA550A" w:rsidRPr="00FA550A" w:rsidRDefault="00FA550A" w:rsidP="00FA550A">
      <w:pPr>
        <w:bidi/>
        <w:rPr>
          <w:rFonts w:cs="David" w:hint="cs"/>
          <w:rtl/>
        </w:rPr>
      </w:pPr>
    </w:p>
    <w:p w14:paraId="785BAAFB" w14:textId="77777777" w:rsidR="00FA550A" w:rsidRPr="00FA550A" w:rsidRDefault="00FA550A" w:rsidP="00FA550A">
      <w:pPr>
        <w:bidi/>
        <w:rPr>
          <w:rFonts w:cs="David" w:hint="cs"/>
          <w:rtl/>
        </w:rPr>
      </w:pPr>
      <w:r w:rsidRPr="00FA550A">
        <w:rPr>
          <w:rFonts w:cs="David" w:hint="cs"/>
          <w:rtl/>
        </w:rPr>
        <w:tab/>
        <w:t xml:space="preserve">תודה. נמצא פה נציג של משרד הביטחון? בבקשה, גברתי. </w:t>
      </w:r>
    </w:p>
    <w:p w14:paraId="6FBB52F2" w14:textId="77777777" w:rsidR="00FA550A" w:rsidRPr="00FA550A" w:rsidRDefault="00FA550A" w:rsidP="00FA550A">
      <w:pPr>
        <w:bidi/>
        <w:rPr>
          <w:rFonts w:cs="David" w:hint="cs"/>
          <w:rtl/>
        </w:rPr>
      </w:pPr>
    </w:p>
    <w:p w14:paraId="006A002F" w14:textId="77777777" w:rsidR="00FA550A" w:rsidRPr="00FA550A" w:rsidRDefault="00FA550A" w:rsidP="00FA550A">
      <w:pPr>
        <w:bidi/>
        <w:rPr>
          <w:rFonts w:cs="David" w:hint="cs"/>
          <w:u w:val="single"/>
          <w:rtl/>
        </w:rPr>
      </w:pPr>
      <w:r w:rsidRPr="00FA550A">
        <w:rPr>
          <w:rFonts w:cs="David" w:hint="cs"/>
          <w:u w:val="single"/>
          <w:rtl/>
        </w:rPr>
        <w:t xml:space="preserve">ציפי </w:t>
      </w:r>
      <w:proofErr w:type="spellStart"/>
      <w:r w:rsidRPr="00FA550A">
        <w:rPr>
          <w:rFonts w:cs="David" w:hint="cs"/>
          <w:u w:val="single"/>
          <w:rtl/>
        </w:rPr>
        <w:t>קליינבוים</w:t>
      </w:r>
      <w:proofErr w:type="spellEnd"/>
      <w:r w:rsidRPr="00FA550A">
        <w:rPr>
          <w:rFonts w:cs="David" w:hint="cs"/>
          <w:u w:val="single"/>
          <w:rtl/>
        </w:rPr>
        <w:t>:</w:t>
      </w:r>
    </w:p>
    <w:p w14:paraId="7D95BEB2" w14:textId="77777777" w:rsidR="00FA550A" w:rsidRPr="00FA550A" w:rsidRDefault="00FA550A" w:rsidP="00FA550A">
      <w:pPr>
        <w:bidi/>
        <w:rPr>
          <w:rFonts w:cs="David" w:hint="cs"/>
          <w:rtl/>
        </w:rPr>
      </w:pPr>
    </w:p>
    <w:p w14:paraId="74C1B8A2" w14:textId="77777777" w:rsidR="00FA550A" w:rsidRPr="00FA550A" w:rsidRDefault="00FA550A" w:rsidP="00FA550A">
      <w:pPr>
        <w:bidi/>
        <w:ind w:firstLine="567"/>
        <w:rPr>
          <w:rFonts w:cs="David" w:hint="cs"/>
          <w:rtl/>
        </w:rPr>
      </w:pPr>
      <w:r w:rsidRPr="00FA550A">
        <w:rPr>
          <w:rFonts w:cs="David" w:hint="cs"/>
          <w:rtl/>
        </w:rPr>
        <w:t xml:space="preserve">אם ירשה לי כבוד היושב ראש, אני רוצה לפתוח במשהו אישי. אני אישה נכה ואמא נכה לילדים, ואני חושבת שהחוק הזה מאוד חשוב וצריך לקדם אותו. הבן שלי סיים השנה י"ב ולא הייתי במשך 12 שנות הלימודים שלו פעם אחת בכיתה שלו, כי לא יכולתי להגיע אליה. </w:t>
      </w:r>
    </w:p>
    <w:p w14:paraId="46D524C0" w14:textId="77777777" w:rsidR="00FA550A" w:rsidRPr="00FA550A" w:rsidRDefault="00FA550A" w:rsidP="00FA550A">
      <w:pPr>
        <w:bidi/>
        <w:ind w:firstLine="567"/>
        <w:rPr>
          <w:rFonts w:cs="David" w:hint="cs"/>
          <w:rtl/>
        </w:rPr>
      </w:pPr>
    </w:p>
    <w:p w14:paraId="79EFA400" w14:textId="77777777" w:rsidR="00FA550A" w:rsidRPr="00FA550A" w:rsidRDefault="00FA550A" w:rsidP="00FA550A">
      <w:pPr>
        <w:bidi/>
        <w:ind w:firstLine="567"/>
        <w:rPr>
          <w:rFonts w:cs="David" w:hint="cs"/>
          <w:rtl/>
        </w:rPr>
      </w:pPr>
      <w:r w:rsidRPr="00FA550A">
        <w:rPr>
          <w:rFonts w:cs="David" w:hint="cs"/>
          <w:rtl/>
        </w:rPr>
        <w:t xml:space="preserve">אני אחראית על נושא התקנות של משרד הביטחון. יש לנו תקנות להנגשת שירותי חירום והתגוננות אזרחית. לפי סעיף </w:t>
      </w:r>
      <w:proofErr w:type="spellStart"/>
      <w:r w:rsidRPr="00FA550A">
        <w:rPr>
          <w:rFonts w:cs="David" w:hint="cs"/>
          <w:rtl/>
        </w:rPr>
        <w:t>19ס"ז</w:t>
      </w:r>
      <w:proofErr w:type="spellEnd"/>
      <w:r w:rsidRPr="00FA550A">
        <w:rPr>
          <w:rFonts w:cs="David" w:hint="cs"/>
          <w:rtl/>
        </w:rPr>
        <w:t xml:space="preserve"> אמורים היינו לקבל את הסכמת שר האוצר לתקנות. ב-15 ביוני שר הביטחון שלח לשר האוצר את התקנות שלנו ואנחנו וממתינים עד עצם היום הזה לקבל את התייחסותו. כמו כן, יש לנו תקנות שמתקנות את המפרטים למקלטים. אני מקווה שזה יסתיים בימים הקרובים. </w:t>
      </w:r>
    </w:p>
    <w:p w14:paraId="7973946D" w14:textId="77777777" w:rsidR="00FA550A" w:rsidRPr="00FA550A" w:rsidRDefault="00FA550A" w:rsidP="00FA550A">
      <w:pPr>
        <w:bidi/>
        <w:rPr>
          <w:rFonts w:cs="David" w:hint="cs"/>
          <w:rtl/>
        </w:rPr>
      </w:pPr>
    </w:p>
    <w:p w14:paraId="62120053" w14:textId="77777777" w:rsidR="00FA550A" w:rsidRPr="00FA550A" w:rsidRDefault="00FA550A" w:rsidP="00FA550A">
      <w:pPr>
        <w:bidi/>
        <w:rPr>
          <w:rFonts w:cs="David" w:hint="cs"/>
          <w:rtl/>
        </w:rPr>
      </w:pPr>
      <w:r w:rsidRPr="00FA550A">
        <w:rPr>
          <w:rFonts w:cs="David" w:hint="cs"/>
          <w:u w:val="single"/>
          <w:rtl/>
        </w:rPr>
        <w:t>היו"ר דוד טל:</w:t>
      </w:r>
    </w:p>
    <w:p w14:paraId="67A34B30" w14:textId="77777777" w:rsidR="00FA550A" w:rsidRPr="00FA550A" w:rsidRDefault="00FA550A" w:rsidP="00FA550A">
      <w:pPr>
        <w:bidi/>
        <w:rPr>
          <w:rFonts w:cs="David" w:hint="cs"/>
          <w:rtl/>
        </w:rPr>
      </w:pPr>
    </w:p>
    <w:p w14:paraId="7E8864DF" w14:textId="77777777" w:rsidR="00FA550A" w:rsidRPr="00FA550A" w:rsidRDefault="00FA550A" w:rsidP="00FA550A">
      <w:pPr>
        <w:bidi/>
        <w:ind w:firstLine="567"/>
        <w:rPr>
          <w:rFonts w:cs="David" w:hint="cs"/>
          <w:rtl/>
        </w:rPr>
      </w:pPr>
      <w:r w:rsidRPr="00FA550A">
        <w:rPr>
          <w:rFonts w:cs="David" w:hint="cs"/>
          <w:rtl/>
        </w:rPr>
        <w:t xml:space="preserve">אני מקווה אבל אני מניח שלא. היה פה דיון בנושא הזה לפני כחודשיים. העליתי את הנושא הזה בישיבת נשיאות עם יושבת ראש הכנסת, היא פנתה לשרים הרלוונטיים ושום דבר לא זז. </w:t>
      </w:r>
    </w:p>
    <w:p w14:paraId="5192C98E" w14:textId="77777777" w:rsidR="00FA550A" w:rsidRPr="00FA550A" w:rsidRDefault="00FA550A" w:rsidP="00FA550A">
      <w:pPr>
        <w:bidi/>
        <w:rPr>
          <w:rFonts w:cs="David" w:hint="cs"/>
          <w:rtl/>
        </w:rPr>
      </w:pPr>
    </w:p>
    <w:p w14:paraId="074B20E2" w14:textId="77777777" w:rsidR="00FA550A" w:rsidRPr="00FA550A" w:rsidRDefault="00FA550A" w:rsidP="00FA550A">
      <w:pPr>
        <w:bidi/>
        <w:rPr>
          <w:rFonts w:cs="David" w:hint="cs"/>
          <w:rtl/>
        </w:rPr>
      </w:pPr>
      <w:r w:rsidRPr="00FA550A">
        <w:rPr>
          <w:rFonts w:cs="David" w:hint="cs"/>
          <w:rtl/>
        </w:rPr>
        <w:tab/>
        <w:t>נציגת משרד התקשורת, בבקשה. זה למעשה המשרד היחיד שאפשר לשבח אותו על שהקדים ועשה, אם כי בפעם האחרונה נשאר זנב קטן של בזק.</w:t>
      </w:r>
    </w:p>
    <w:p w14:paraId="68393ED6" w14:textId="77777777" w:rsidR="00FA550A" w:rsidRPr="00FA550A" w:rsidRDefault="00FA550A" w:rsidP="00FA550A">
      <w:pPr>
        <w:bidi/>
        <w:rPr>
          <w:rFonts w:cs="David" w:hint="cs"/>
          <w:rtl/>
        </w:rPr>
      </w:pPr>
    </w:p>
    <w:p w14:paraId="772C958B" w14:textId="77777777" w:rsidR="00FA550A" w:rsidRPr="00FA550A" w:rsidRDefault="00FA550A" w:rsidP="00FA550A">
      <w:pPr>
        <w:bidi/>
        <w:rPr>
          <w:rFonts w:cs="David" w:hint="cs"/>
          <w:u w:val="single"/>
          <w:rtl/>
        </w:rPr>
      </w:pPr>
      <w:r w:rsidRPr="00FA550A">
        <w:rPr>
          <w:rFonts w:cs="David" w:hint="cs"/>
          <w:u w:val="single"/>
          <w:rtl/>
        </w:rPr>
        <w:t>בת שבע נחמיה:</w:t>
      </w:r>
    </w:p>
    <w:p w14:paraId="0471F4BA" w14:textId="77777777" w:rsidR="00FA550A" w:rsidRPr="00FA550A" w:rsidRDefault="00FA550A" w:rsidP="00FA550A">
      <w:pPr>
        <w:bidi/>
        <w:rPr>
          <w:rFonts w:cs="David" w:hint="cs"/>
          <w:rtl/>
        </w:rPr>
      </w:pPr>
    </w:p>
    <w:p w14:paraId="22C64788" w14:textId="77777777" w:rsidR="00FA550A" w:rsidRPr="00FA550A" w:rsidRDefault="00FA550A" w:rsidP="00FA550A">
      <w:pPr>
        <w:bidi/>
        <w:ind w:firstLine="567"/>
        <w:rPr>
          <w:rFonts w:cs="David" w:hint="cs"/>
          <w:rtl/>
        </w:rPr>
      </w:pPr>
      <w:r w:rsidRPr="00FA550A">
        <w:rPr>
          <w:rFonts w:cs="David" w:hint="cs"/>
          <w:rtl/>
        </w:rPr>
        <w:t xml:space="preserve">הגשנו את התקנות לוועדת המשנה של ועדת הרווחה. התקיים דיון ראשון בתקנות ובסיום הדיון סוכם שנכניס תיקונים שונים שעלו במסגרת הדיון, ונבחן פניות נוספות מטעם הנציבות וארגונים. לפני כשבוע קיבלנו הערות נוספות מטעם הנציבות. בימים אלה אנחנו בוחנים אותן נפעל בהקדם להגיש טיוטה עדכנית לוועדה. </w:t>
      </w:r>
    </w:p>
    <w:p w14:paraId="2BB2FC95" w14:textId="77777777" w:rsidR="00FA550A" w:rsidRPr="00FA550A" w:rsidRDefault="00FA550A" w:rsidP="00FA550A">
      <w:pPr>
        <w:bidi/>
        <w:rPr>
          <w:rFonts w:cs="David" w:hint="cs"/>
          <w:rtl/>
        </w:rPr>
      </w:pPr>
    </w:p>
    <w:p w14:paraId="0C90A13F" w14:textId="77777777" w:rsidR="00FA550A" w:rsidRPr="00FA550A" w:rsidRDefault="00FA550A" w:rsidP="00FA550A">
      <w:pPr>
        <w:bidi/>
        <w:rPr>
          <w:rFonts w:cs="David" w:hint="cs"/>
          <w:rtl/>
        </w:rPr>
      </w:pPr>
      <w:r w:rsidRPr="00FA550A">
        <w:rPr>
          <w:rFonts w:cs="David" w:hint="cs"/>
          <w:u w:val="single"/>
          <w:rtl/>
        </w:rPr>
        <w:t>היו"ר דוד טל:</w:t>
      </w:r>
    </w:p>
    <w:p w14:paraId="23869B72" w14:textId="77777777" w:rsidR="00FA550A" w:rsidRPr="00FA550A" w:rsidRDefault="00FA550A" w:rsidP="00FA550A">
      <w:pPr>
        <w:bidi/>
        <w:rPr>
          <w:rFonts w:cs="David" w:hint="cs"/>
          <w:rtl/>
        </w:rPr>
      </w:pPr>
    </w:p>
    <w:p w14:paraId="7E0628AC" w14:textId="77777777" w:rsidR="00FA550A" w:rsidRPr="00FA550A" w:rsidRDefault="00FA550A" w:rsidP="00FA550A">
      <w:pPr>
        <w:bidi/>
        <w:rPr>
          <w:rFonts w:cs="David" w:hint="cs"/>
          <w:rtl/>
        </w:rPr>
      </w:pPr>
      <w:r w:rsidRPr="00FA550A">
        <w:rPr>
          <w:rFonts w:cs="David" w:hint="cs"/>
          <w:rtl/>
        </w:rPr>
        <w:tab/>
        <w:t xml:space="preserve">תודה. בבקשה, אדוני. </w:t>
      </w:r>
    </w:p>
    <w:p w14:paraId="4D533A88" w14:textId="77777777" w:rsidR="00FA550A" w:rsidRPr="00FA550A" w:rsidRDefault="00FA550A" w:rsidP="00FA550A">
      <w:pPr>
        <w:bidi/>
        <w:rPr>
          <w:rFonts w:cs="David" w:hint="cs"/>
          <w:rtl/>
        </w:rPr>
      </w:pPr>
    </w:p>
    <w:p w14:paraId="0CF94A8D" w14:textId="77777777" w:rsidR="00FA550A" w:rsidRPr="00FA550A" w:rsidRDefault="00FA550A" w:rsidP="00FA550A">
      <w:pPr>
        <w:bidi/>
        <w:rPr>
          <w:rFonts w:cs="David" w:hint="cs"/>
          <w:u w:val="single"/>
          <w:rtl/>
        </w:rPr>
      </w:pPr>
      <w:r w:rsidRPr="00FA550A">
        <w:rPr>
          <w:rFonts w:cs="David" w:hint="cs"/>
          <w:u w:val="single"/>
          <w:rtl/>
        </w:rPr>
        <w:t>ערן טמיר:</w:t>
      </w:r>
    </w:p>
    <w:p w14:paraId="52ADC037" w14:textId="77777777" w:rsidR="00FA550A" w:rsidRPr="00FA550A" w:rsidRDefault="00FA550A" w:rsidP="00FA550A">
      <w:pPr>
        <w:bidi/>
        <w:rPr>
          <w:rFonts w:cs="David" w:hint="cs"/>
          <w:rtl/>
        </w:rPr>
      </w:pPr>
    </w:p>
    <w:p w14:paraId="6EB3D246" w14:textId="77777777" w:rsidR="00FA550A" w:rsidRPr="00FA550A" w:rsidRDefault="00FA550A" w:rsidP="00FA550A">
      <w:pPr>
        <w:bidi/>
        <w:ind w:firstLine="567"/>
        <w:rPr>
          <w:rFonts w:cs="David" w:hint="cs"/>
          <w:rtl/>
        </w:rPr>
      </w:pPr>
      <w:r w:rsidRPr="00FA550A">
        <w:rPr>
          <w:rFonts w:cs="David" w:hint="cs"/>
          <w:rtl/>
        </w:rPr>
        <w:t xml:space="preserve">אני רוצה לעדכן לגבי התקנות שמשרד המשפטים אחראי עליהן והנציבות עסקה בהכנתן. חלק מזה זה חדשות טובות. הנציבות טיפלה בארבעה סטים של תקנות: תקנות נגישות אתר, תקנות נגישות מקום קיים, תקנות נגישות מבנים קיימים ותקנות נגישות השירות. </w:t>
      </w:r>
    </w:p>
    <w:p w14:paraId="0396AE89" w14:textId="77777777" w:rsidR="00FA550A" w:rsidRPr="00FA550A" w:rsidRDefault="00FA550A" w:rsidP="00FA550A">
      <w:pPr>
        <w:bidi/>
        <w:rPr>
          <w:rFonts w:cs="David" w:hint="cs"/>
          <w:rtl/>
        </w:rPr>
      </w:pPr>
    </w:p>
    <w:p w14:paraId="46B26ED9" w14:textId="77777777" w:rsidR="00FA550A" w:rsidRPr="00FA550A" w:rsidRDefault="00FA550A" w:rsidP="00FA550A">
      <w:pPr>
        <w:bidi/>
        <w:rPr>
          <w:rFonts w:cs="David" w:hint="cs"/>
          <w:rtl/>
        </w:rPr>
      </w:pPr>
      <w:r w:rsidRPr="00FA550A">
        <w:rPr>
          <w:rFonts w:cs="David" w:hint="cs"/>
          <w:u w:val="single"/>
          <w:rtl/>
        </w:rPr>
        <w:t>יולי יואל אדלשטיין:</w:t>
      </w:r>
    </w:p>
    <w:p w14:paraId="465353B2" w14:textId="77777777" w:rsidR="00FA550A" w:rsidRPr="00FA550A" w:rsidRDefault="00FA550A" w:rsidP="00FA550A">
      <w:pPr>
        <w:bidi/>
        <w:rPr>
          <w:rFonts w:cs="David" w:hint="cs"/>
          <w:rtl/>
        </w:rPr>
      </w:pPr>
    </w:p>
    <w:p w14:paraId="05BEBDD7" w14:textId="77777777" w:rsidR="00FA550A" w:rsidRPr="00FA550A" w:rsidRDefault="00FA550A" w:rsidP="00FA550A">
      <w:pPr>
        <w:bidi/>
        <w:ind w:firstLine="567"/>
        <w:rPr>
          <w:rFonts w:cs="David" w:hint="cs"/>
          <w:rtl/>
        </w:rPr>
      </w:pPr>
      <w:r w:rsidRPr="00FA550A">
        <w:rPr>
          <w:rFonts w:cs="David" w:hint="cs"/>
          <w:rtl/>
        </w:rPr>
        <w:t xml:space="preserve">את כל זה משרד המשפטים היה אמור להגיש. </w:t>
      </w:r>
    </w:p>
    <w:p w14:paraId="0185A359" w14:textId="77777777" w:rsidR="00FA550A" w:rsidRPr="00FA550A" w:rsidRDefault="00FA550A" w:rsidP="00FA550A">
      <w:pPr>
        <w:bidi/>
        <w:rPr>
          <w:rFonts w:cs="David" w:hint="cs"/>
          <w:rtl/>
        </w:rPr>
      </w:pPr>
    </w:p>
    <w:p w14:paraId="7ED83052" w14:textId="77777777" w:rsidR="00FA550A" w:rsidRPr="00FA550A" w:rsidRDefault="00FA550A" w:rsidP="00FA550A">
      <w:pPr>
        <w:bidi/>
        <w:rPr>
          <w:rFonts w:cs="David" w:hint="cs"/>
          <w:u w:val="single"/>
          <w:rtl/>
        </w:rPr>
      </w:pPr>
      <w:r w:rsidRPr="00FA550A">
        <w:rPr>
          <w:rFonts w:cs="David" w:hint="cs"/>
          <w:u w:val="single"/>
          <w:rtl/>
        </w:rPr>
        <w:t>ערן טמיר:</w:t>
      </w:r>
    </w:p>
    <w:p w14:paraId="46C2B353" w14:textId="77777777" w:rsidR="00FA550A" w:rsidRPr="00FA550A" w:rsidRDefault="00FA550A" w:rsidP="00FA550A">
      <w:pPr>
        <w:bidi/>
        <w:rPr>
          <w:rFonts w:cs="David" w:hint="cs"/>
          <w:rtl/>
        </w:rPr>
      </w:pPr>
    </w:p>
    <w:p w14:paraId="36664DFF" w14:textId="77777777" w:rsidR="00FA550A" w:rsidRPr="00FA550A" w:rsidRDefault="00FA550A" w:rsidP="00FA550A">
      <w:pPr>
        <w:bidi/>
        <w:ind w:firstLine="567"/>
        <w:rPr>
          <w:rFonts w:cs="David" w:hint="cs"/>
          <w:rtl/>
        </w:rPr>
      </w:pPr>
      <w:r w:rsidRPr="00FA550A">
        <w:rPr>
          <w:rFonts w:cs="David" w:hint="cs"/>
          <w:rtl/>
        </w:rPr>
        <w:t xml:space="preserve">כן. ארבעת הקבצים האלה של התקנות כבר מוכנים. שניים מהם על שולחן הוועדה, אחד מהם בדיונים לקראת סוף העבודה בוועדת העבודה והרווחה - תקנות נגישות אתר. תקנות נגישות השירות מחכות על שולחן הוועדה עד שתקנות אישור האתר יסתיימו. כלומר, אלה תקנות שכבר נמצאות בדיון בכנסת. שני הקבצים האחרים של התקנות </w:t>
      </w:r>
      <w:r w:rsidRPr="00FA550A">
        <w:rPr>
          <w:rFonts w:cs="David"/>
          <w:rtl/>
        </w:rPr>
        <w:t>–</w:t>
      </w:r>
      <w:r w:rsidRPr="00FA550A">
        <w:rPr>
          <w:rFonts w:cs="David" w:hint="cs"/>
          <w:rtl/>
        </w:rPr>
        <w:t xml:space="preserve"> תקנות נגישות מקום ומבנים קיימים -  מעוכבים משום ששר הפנים צריך לחתום על האישור. התקנות שמשרד המשפטים היה אחראי עליהן היו מוכנות מזמן. </w:t>
      </w:r>
    </w:p>
    <w:p w14:paraId="0DCAF71F" w14:textId="77777777" w:rsidR="00FA550A" w:rsidRPr="00FA550A" w:rsidRDefault="00FA550A" w:rsidP="00FA550A">
      <w:pPr>
        <w:bidi/>
        <w:rPr>
          <w:rFonts w:cs="David" w:hint="cs"/>
          <w:rtl/>
        </w:rPr>
      </w:pPr>
    </w:p>
    <w:p w14:paraId="3E771EAD" w14:textId="77777777" w:rsidR="00FA550A" w:rsidRPr="00FA550A" w:rsidRDefault="00FA550A" w:rsidP="00FA550A">
      <w:pPr>
        <w:bidi/>
        <w:rPr>
          <w:rFonts w:cs="David" w:hint="cs"/>
          <w:rtl/>
        </w:rPr>
      </w:pPr>
      <w:r w:rsidRPr="00FA550A">
        <w:rPr>
          <w:rFonts w:cs="David" w:hint="cs"/>
          <w:u w:val="single"/>
          <w:rtl/>
        </w:rPr>
        <w:t>היו"ר דוד טל:</w:t>
      </w:r>
    </w:p>
    <w:p w14:paraId="7AE0B872" w14:textId="77777777" w:rsidR="00FA550A" w:rsidRPr="00FA550A" w:rsidRDefault="00FA550A" w:rsidP="00FA550A">
      <w:pPr>
        <w:bidi/>
        <w:rPr>
          <w:rFonts w:cs="David" w:hint="cs"/>
          <w:rtl/>
        </w:rPr>
      </w:pPr>
    </w:p>
    <w:p w14:paraId="1A10F94F" w14:textId="77777777" w:rsidR="00FA550A" w:rsidRPr="00FA550A" w:rsidRDefault="00FA550A" w:rsidP="00FA550A">
      <w:pPr>
        <w:bidi/>
        <w:ind w:firstLine="567"/>
        <w:rPr>
          <w:rFonts w:cs="David" w:hint="cs"/>
          <w:rtl/>
        </w:rPr>
      </w:pPr>
      <w:r w:rsidRPr="00FA550A">
        <w:rPr>
          <w:rFonts w:cs="David" w:hint="cs"/>
          <w:rtl/>
        </w:rPr>
        <w:t>קיבלתי רושם שבמשרד הפנים יש שר פנים דינמי, שהכול מתנהל שם, אבל אני רואה שהדברים מתנהלים בעצלתיים, לצערי.</w:t>
      </w:r>
    </w:p>
    <w:p w14:paraId="183903F9" w14:textId="77777777" w:rsidR="00FA550A" w:rsidRPr="00FA550A" w:rsidRDefault="00FA550A" w:rsidP="00FA550A">
      <w:pPr>
        <w:bidi/>
        <w:rPr>
          <w:rFonts w:cs="David" w:hint="cs"/>
          <w:rtl/>
        </w:rPr>
      </w:pPr>
    </w:p>
    <w:p w14:paraId="5E5A2ABE" w14:textId="77777777" w:rsidR="00FA550A" w:rsidRPr="00FA550A" w:rsidRDefault="00FA550A" w:rsidP="00FA550A">
      <w:pPr>
        <w:bidi/>
        <w:rPr>
          <w:rFonts w:cs="David" w:hint="cs"/>
          <w:u w:val="single"/>
          <w:rtl/>
        </w:rPr>
      </w:pPr>
      <w:r w:rsidRPr="00FA550A">
        <w:rPr>
          <w:rFonts w:cs="David" w:hint="cs"/>
          <w:u w:val="single"/>
          <w:rtl/>
        </w:rPr>
        <w:t>ערן טמיר:</w:t>
      </w:r>
    </w:p>
    <w:p w14:paraId="44269935" w14:textId="77777777" w:rsidR="00FA550A" w:rsidRPr="00FA550A" w:rsidRDefault="00FA550A" w:rsidP="00FA550A">
      <w:pPr>
        <w:bidi/>
        <w:rPr>
          <w:rFonts w:cs="David" w:hint="cs"/>
          <w:rtl/>
        </w:rPr>
      </w:pPr>
    </w:p>
    <w:p w14:paraId="17D06C75" w14:textId="77777777" w:rsidR="00FA550A" w:rsidRPr="00FA550A" w:rsidRDefault="00FA550A" w:rsidP="00FA550A">
      <w:pPr>
        <w:bidi/>
        <w:ind w:firstLine="567"/>
        <w:rPr>
          <w:rFonts w:cs="David" w:hint="cs"/>
          <w:rtl/>
        </w:rPr>
      </w:pPr>
      <w:r w:rsidRPr="00FA550A">
        <w:rPr>
          <w:rFonts w:cs="David" w:hint="cs"/>
          <w:rtl/>
        </w:rPr>
        <w:t xml:space="preserve">אם נציגי משרד הפנים מצהירים פה שהם הסכימו להסדר - - -  </w:t>
      </w:r>
    </w:p>
    <w:p w14:paraId="31DD950E" w14:textId="77777777" w:rsidR="00FA550A" w:rsidRPr="00FA550A" w:rsidRDefault="00FA550A" w:rsidP="00FA550A">
      <w:pPr>
        <w:bidi/>
        <w:rPr>
          <w:rFonts w:cs="David" w:hint="cs"/>
          <w:rtl/>
        </w:rPr>
      </w:pPr>
    </w:p>
    <w:p w14:paraId="1CABF7AE" w14:textId="77777777" w:rsidR="00FA550A" w:rsidRPr="00FA550A" w:rsidRDefault="00FA550A" w:rsidP="00FA550A">
      <w:pPr>
        <w:bidi/>
        <w:rPr>
          <w:rFonts w:cs="David" w:hint="cs"/>
          <w:u w:val="single"/>
          <w:rtl/>
        </w:rPr>
      </w:pPr>
      <w:r w:rsidRPr="00FA550A">
        <w:rPr>
          <w:rFonts w:cs="David" w:hint="cs"/>
          <w:u w:val="single"/>
          <w:rtl/>
        </w:rPr>
        <w:t>יהודה זימרת:</w:t>
      </w:r>
    </w:p>
    <w:p w14:paraId="0C498D87" w14:textId="77777777" w:rsidR="00FA550A" w:rsidRPr="00FA550A" w:rsidRDefault="00FA550A" w:rsidP="00FA550A">
      <w:pPr>
        <w:bidi/>
        <w:rPr>
          <w:rFonts w:cs="David" w:hint="cs"/>
          <w:rtl/>
        </w:rPr>
      </w:pPr>
    </w:p>
    <w:p w14:paraId="7CC73A2C" w14:textId="77777777" w:rsidR="00FA550A" w:rsidRPr="00FA550A" w:rsidRDefault="00FA550A" w:rsidP="00FA550A">
      <w:pPr>
        <w:bidi/>
        <w:ind w:firstLine="567"/>
        <w:rPr>
          <w:rFonts w:cs="David" w:hint="cs"/>
          <w:rtl/>
        </w:rPr>
      </w:pPr>
      <w:r w:rsidRPr="00FA550A">
        <w:rPr>
          <w:rFonts w:cs="David" w:hint="cs"/>
          <w:rtl/>
        </w:rPr>
        <w:t xml:space="preserve">אנחנו לא הסכמנו ולא מצהירים, זה לא בית משפט. זו הכנסת. </w:t>
      </w:r>
    </w:p>
    <w:p w14:paraId="020FAACA" w14:textId="77777777" w:rsidR="00FA550A" w:rsidRPr="00FA550A" w:rsidRDefault="00FA550A" w:rsidP="00FA550A">
      <w:pPr>
        <w:bidi/>
        <w:rPr>
          <w:rFonts w:cs="David" w:hint="cs"/>
          <w:rtl/>
        </w:rPr>
      </w:pPr>
    </w:p>
    <w:p w14:paraId="2E17C427" w14:textId="77777777" w:rsidR="00FA550A" w:rsidRPr="00FA550A" w:rsidRDefault="00FA550A" w:rsidP="00FA550A">
      <w:pPr>
        <w:bidi/>
        <w:rPr>
          <w:rFonts w:cs="David" w:hint="cs"/>
          <w:u w:val="single"/>
          <w:rtl/>
        </w:rPr>
      </w:pPr>
      <w:r w:rsidRPr="00FA550A">
        <w:rPr>
          <w:rFonts w:cs="David" w:hint="cs"/>
          <w:u w:val="single"/>
          <w:rtl/>
        </w:rPr>
        <w:t>ערן טמיר:</w:t>
      </w:r>
    </w:p>
    <w:p w14:paraId="60CCCB8F" w14:textId="77777777" w:rsidR="00FA550A" w:rsidRPr="00FA550A" w:rsidRDefault="00FA550A" w:rsidP="00FA550A">
      <w:pPr>
        <w:bidi/>
        <w:rPr>
          <w:rFonts w:cs="David" w:hint="cs"/>
          <w:rtl/>
        </w:rPr>
      </w:pPr>
    </w:p>
    <w:p w14:paraId="2BAA110E" w14:textId="77777777" w:rsidR="00FA550A" w:rsidRPr="00FA550A" w:rsidRDefault="00FA550A" w:rsidP="00FA550A">
      <w:pPr>
        <w:bidi/>
        <w:ind w:firstLine="567"/>
        <w:rPr>
          <w:rFonts w:cs="David" w:hint="cs"/>
          <w:rtl/>
        </w:rPr>
      </w:pPr>
      <w:r w:rsidRPr="00FA550A">
        <w:rPr>
          <w:rFonts w:cs="David" w:hint="cs"/>
          <w:rtl/>
        </w:rPr>
        <w:t xml:space="preserve">אני יודע. אז למה לא הביאו את מכתב השר חתום לכאן והיינו מתחילים. </w:t>
      </w:r>
    </w:p>
    <w:p w14:paraId="365D1357" w14:textId="77777777" w:rsidR="00FA550A" w:rsidRPr="00FA550A" w:rsidRDefault="00FA550A" w:rsidP="00FA550A">
      <w:pPr>
        <w:bidi/>
        <w:rPr>
          <w:rFonts w:cs="David" w:hint="cs"/>
          <w:rtl/>
        </w:rPr>
      </w:pPr>
    </w:p>
    <w:p w14:paraId="2BBBAE7F" w14:textId="77777777" w:rsidR="00FA550A" w:rsidRPr="00FA550A" w:rsidRDefault="00FA550A" w:rsidP="00FA550A">
      <w:pPr>
        <w:bidi/>
        <w:rPr>
          <w:rFonts w:cs="David" w:hint="cs"/>
          <w:rtl/>
        </w:rPr>
      </w:pPr>
      <w:r w:rsidRPr="00FA550A">
        <w:rPr>
          <w:rFonts w:cs="David" w:hint="cs"/>
          <w:u w:val="single"/>
          <w:rtl/>
        </w:rPr>
        <w:t>היו"ר דוד טל:</w:t>
      </w:r>
    </w:p>
    <w:p w14:paraId="5A221953" w14:textId="77777777" w:rsidR="00FA550A" w:rsidRPr="00FA550A" w:rsidRDefault="00FA550A" w:rsidP="00FA550A">
      <w:pPr>
        <w:bidi/>
        <w:rPr>
          <w:rFonts w:cs="David" w:hint="cs"/>
          <w:rtl/>
        </w:rPr>
      </w:pPr>
    </w:p>
    <w:p w14:paraId="69326129" w14:textId="77777777" w:rsidR="00FA550A" w:rsidRPr="00FA550A" w:rsidRDefault="00FA550A" w:rsidP="00FA550A">
      <w:pPr>
        <w:bidi/>
        <w:ind w:firstLine="567"/>
        <w:rPr>
          <w:rFonts w:cs="David" w:hint="cs"/>
          <w:rtl/>
        </w:rPr>
      </w:pPr>
      <w:r w:rsidRPr="00FA550A">
        <w:rPr>
          <w:rFonts w:cs="David" w:hint="cs"/>
          <w:rtl/>
        </w:rPr>
        <w:t xml:space="preserve">אנחנו נקצר את ההליכים, כנראה. לדיון הבא נזמן את שר הפנים ואת שר האוצר. עד שהם יגיעו, אני מודיע חד-משמעית, כל הבקשות של משרד האוצר ומשרד הפנים שיגיעו לוועדה יעוכבו על-ידי בכוונה תחילה. אני חורג ממנהגי, מה שלא עשיתי אף לא פעם, אבל אם משרד הפנים ומשרד האוצר יכולים להרשות לעצמם לזלזל בחוק שחברי כנסת ישראל העבירו אז כנראה שצריך לזלזל גם במשרדים הרלוונטיים כדי שאולי הם יתעוררו ויביאו את הדברים לכלל סיום. </w:t>
      </w:r>
    </w:p>
    <w:p w14:paraId="4CC66432" w14:textId="77777777" w:rsidR="00FA550A" w:rsidRPr="00FA550A" w:rsidRDefault="00FA550A" w:rsidP="00FA550A">
      <w:pPr>
        <w:bidi/>
        <w:ind w:firstLine="567"/>
        <w:rPr>
          <w:rFonts w:cs="David" w:hint="cs"/>
          <w:rtl/>
        </w:rPr>
      </w:pPr>
    </w:p>
    <w:p w14:paraId="71FEA721" w14:textId="77777777" w:rsidR="00FA550A" w:rsidRPr="00FA550A" w:rsidRDefault="00FA550A" w:rsidP="00FA550A">
      <w:pPr>
        <w:bidi/>
        <w:ind w:firstLine="567"/>
        <w:rPr>
          <w:rFonts w:cs="David" w:hint="cs"/>
          <w:rtl/>
        </w:rPr>
      </w:pPr>
      <w:r w:rsidRPr="00FA550A">
        <w:rPr>
          <w:rFonts w:cs="David" w:hint="cs"/>
          <w:rtl/>
        </w:rPr>
        <w:t xml:space="preserve">תעבירו את זה, בבקשה, לשרים הרלוונטיים. בבקשה, אדוני. </w:t>
      </w:r>
    </w:p>
    <w:p w14:paraId="515E9C71" w14:textId="77777777" w:rsidR="00FA550A" w:rsidRPr="00FA550A" w:rsidRDefault="00FA550A" w:rsidP="00FA550A">
      <w:pPr>
        <w:bidi/>
        <w:rPr>
          <w:rFonts w:cs="David" w:hint="cs"/>
          <w:rtl/>
        </w:rPr>
      </w:pPr>
    </w:p>
    <w:p w14:paraId="35A473D7" w14:textId="77777777" w:rsidR="00FA550A" w:rsidRPr="00FA550A" w:rsidRDefault="00FA550A" w:rsidP="00FA550A">
      <w:pPr>
        <w:bidi/>
        <w:rPr>
          <w:rFonts w:cs="David" w:hint="cs"/>
          <w:u w:val="single"/>
          <w:rtl/>
        </w:rPr>
      </w:pPr>
      <w:r w:rsidRPr="00FA550A">
        <w:rPr>
          <w:rFonts w:cs="David" w:hint="cs"/>
          <w:u w:val="single"/>
          <w:rtl/>
        </w:rPr>
        <w:t>דב בארי:</w:t>
      </w:r>
    </w:p>
    <w:p w14:paraId="00FCE251" w14:textId="77777777" w:rsidR="00FA550A" w:rsidRPr="00FA550A" w:rsidRDefault="00FA550A" w:rsidP="00FA550A">
      <w:pPr>
        <w:bidi/>
        <w:rPr>
          <w:rFonts w:cs="David" w:hint="cs"/>
          <w:rtl/>
        </w:rPr>
      </w:pPr>
    </w:p>
    <w:p w14:paraId="0082DD6D" w14:textId="77777777" w:rsidR="00FA550A" w:rsidRPr="00FA550A" w:rsidRDefault="00FA550A" w:rsidP="00FA550A">
      <w:pPr>
        <w:bidi/>
        <w:ind w:firstLine="567"/>
        <w:rPr>
          <w:rFonts w:cs="David" w:hint="cs"/>
          <w:rtl/>
        </w:rPr>
      </w:pPr>
      <w:r w:rsidRPr="00FA550A">
        <w:rPr>
          <w:rFonts w:cs="David" w:hint="cs"/>
          <w:rtl/>
        </w:rPr>
        <w:t xml:space="preserve">הרבה לחדש ממה שאמרתי בדיון לפני חודשיים אין לי. </w:t>
      </w:r>
    </w:p>
    <w:p w14:paraId="37754137" w14:textId="77777777" w:rsidR="00FA550A" w:rsidRPr="00FA550A" w:rsidRDefault="00FA550A" w:rsidP="00FA550A">
      <w:pPr>
        <w:bidi/>
        <w:ind w:firstLine="567"/>
        <w:rPr>
          <w:rFonts w:cs="David" w:hint="cs"/>
          <w:rtl/>
        </w:rPr>
      </w:pPr>
    </w:p>
    <w:p w14:paraId="2853BD2C" w14:textId="77777777" w:rsidR="00FA550A" w:rsidRPr="00FA550A" w:rsidRDefault="00FA550A" w:rsidP="00FA550A">
      <w:pPr>
        <w:bidi/>
        <w:rPr>
          <w:rFonts w:cs="David" w:hint="cs"/>
          <w:rtl/>
        </w:rPr>
      </w:pPr>
      <w:r w:rsidRPr="00FA550A">
        <w:rPr>
          <w:rFonts w:cs="David" w:hint="cs"/>
          <w:u w:val="single"/>
          <w:rtl/>
        </w:rPr>
        <w:t>היו"ר דוד טל:</w:t>
      </w:r>
    </w:p>
    <w:p w14:paraId="2F8D1894" w14:textId="77777777" w:rsidR="00FA550A" w:rsidRPr="00FA550A" w:rsidRDefault="00FA550A" w:rsidP="00FA550A">
      <w:pPr>
        <w:bidi/>
        <w:ind w:firstLine="567"/>
        <w:rPr>
          <w:rFonts w:cs="David" w:hint="cs"/>
          <w:rtl/>
        </w:rPr>
      </w:pPr>
    </w:p>
    <w:p w14:paraId="52F4A634" w14:textId="77777777" w:rsidR="00FA550A" w:rsidRPr="00FA550A" w:rsidRDefault="00FA550A" w:rsidP="00FA550A">
      <w:pPr>
        <w:bidi/>
        <w:ind w:firstLine="567"/>
        <w:rPr>
          <w:rFonts w:cs="David" w:hint="cs"/>
          <w:rtl/>
        </w:rPr>
      </w:pPr>
      <w:r w:rsidRPr="00FA550A">
        <w:rPr>
          <w:rFonts w:cs="David" w:hint="cs"/>
          <w:rtl/>
        </w:rPr>
        <w:t xml:space="preserve">זאת אומרת ששום דבר לא מתקדם. המצב סטטי. </w:t>
      </w:r>
    </w:p>
    <w:p w14:paraId="0E98FAD3" w14:textId="77777777" w:rsidR="00FA550A" w:rsidRPr="00FA550A" w:rsidRDefault="00FA550A" w:rsidP="00FA550A">
      <w:pPr>
        <w:bidi/>
        <w:ind w:firstLine="567"/>
        <w:rPr>
          <w:rFonts w:cs="David" w:hint="cs"/>
          <w:rtl/>
        </w:rPr>
      </w:pPr>
    </w:p>
    <w:p w14:paraId="1DDB33A4" w14:textId="77777777" w:rsidR="00FA550A" w:rsidRPr="00FA550A" w:rsidRDefault="00FA550A" w:rsidP="00FA550A">
      <w:pPr>
        <w:bidi/>
        <w:rPr>
          <w:rFonts w:cs="David" w:hint="cs"/>
          <w:u w:val="single"/>
          <w:rtl/>
        </w:rPr>
      </w:pPr>
      <w:r w:rsidRPr="00FA550A">
        <w:rPr>
          <w:rFonts w:cs="David" w:hint="cs"/>
          <w:u w:val="single"/>
          <w:rtl/>
        </w:rPr>
        <w:t>דב בארי:</w:t>
      </w:r>
    </w:p>
    <w:p w14:paraId="7D58DCE3" w14:textId="77777777" w:rsidR="00FA550A" w:rsidRPr="00FA550A" w:rsidRDefault="00FA550A" w:rsidP="00FA550A">
      <w:pPr>
        <w:bidi/>
        <w:ind w:firstLine="567"/>
        <w:rPr>
          <w:rFonts w:cs="David" w:hint="cs"/>
          <w:rtl/>
        </w:rPr>
      </w:pPr>
    </w:p>
    <w:p w14:paraId="551EE726" w14:textId="77777777" w:rsidR="00FA550A" w:rsidRPr="00FA550A" w:rsidRDefault="00FA550A" w:rsidP="00FA550A">
      <w:pPr>
        <w:bidi/>
        <w:ind w:firstLine="567"/>
        <w:rPr>
          <w:rFonts w:cs="David" w:hint="cs"/>
          <w:rtl/>
        </w:rPr>
      </w:pPr>
      <w:r w:rsidRPr="00FA550A">
        <w:rPr>
          <w:rFonts w:cs="David" w:hint="cs"/>
          <w:rtl/>
        </w:rPr>
        <w:t xml:space="preserve">לא. משרד האוצר ממשיך את הקו שאותו טענתי גם בפעם שעברה. התקנות, כאשר הן מגיעות למשרד האוצר, השר חותם עליהן. בדיון הקודם הזכרתי שזה לא מעוכב כרגע אצל משרד האוצר. </w:t>
      </w:r>
    </w:p>
    <w:p w14:paraId="1D969238" w14:textId="77777777" w:rsidR="00FA550A" w:rsidRPr="00FA550A" w:rsidRDefault="00FA550A" w:rsidP="00FA550A">
      <w:pPr>
        <w:bidi/>
        <w:rPr>
          <w:rFonts w:cs="David" w:hint="cs"/>
          <w:rtl/>
        </w:rPr>
      </w:pPr>
    </w:p>
    <w:p w14:paraId="34743A06" w14:textId="77777777" w:rsidR="00FA550A" w:rsidRPr="00FA550A" w:rsidRDefault="00FA550A" w:rsidP="00FA550A">
      <w:pPr>
        <w:bidi/>
        <w:rPr>
          <w:rFonts w:cs="David" w:hint="cs"/>
          <w:u w:val="single"/>
          <w:rtl/>
        </w:rPr>
      </w:pPr>
      <w:r w:rsidRPr="00FA550A">
        <w:rPr>
          <w:rFonts w:cs="David" w:hint="cs"/>
          <w:u w:val="single"/>
          <w:rtl/>
        </w:rPr>
        <w:t xml:space="preserve">ציפי </w:t>
      </w:r>
      <w:proofErr w:type="spellStart"/>
      <w:r w:rsidRPr="00FA550A">
        <w:rPr>
          <w:rFonts w:cs="David" w:hint="cs"/>
          <w:u w:val="single"/>
          <w:rtl/>
        </w:rPr>
        <w:t>קליינבוים</w:t>
      </w:r>
      <w:proofErr w:type="spellEnd"/>
      <w:r w:rsidRPr="00FA550A">
        <w:rPr>
          <w:rFonts w:cs="David" w:hint="cs"/>
          <w:u w:val="single"/>
          <w:rtl/>
        </w:rPr>
        <w:t>:</w:t>
      </w:r>
    </w:p>
    <w:p w14:paraId="69E2BD30" w14:textId="77777777" w:rsidR="00FA550A" w:rsidRPr="00FA550A" w:rsidRDefault="00FA550A" w:rsidP="00FA550A">
      <w:pPr>
        <w:bidi/>
        <w:rPr>
          <w:rFonts w:cs="David" w:hint="cs"/>
          <w:rtl/>
        </w:rPr>
      </w:pPr>
    </w:p>
    <w:p w14:paraId="3A80BF71" w14:textId="77777777" w:rsidR="00FA550A" w:rsidRPr="00FA550A" w:rsidRDefault="00FA550A" w:rsidP="00FA550A">
      <w:pPr>
        <w:bidi/>
        <w:ind w:firstLine="567"/>
        <w:rPr>
          <w:rFonts w:cs="David" w:hint="cs"/>
          <w:rtl/>
        </w:rPr>
      </w:pPr>
      <w:r w:rsidRPr="00FA550A">
        <w:rPr>
          <w:rFonts w:cs="David" w:hint="cs"/>
          <w:rtl/>
        </w:rPr>
        <w:t xml:space="preserve">שלחנו תקנות ממשרד הביטחון ב-15 ביוני ועוד לא קיבלנו תשובה. </w:t>
      </w:r>
    </w:p>
    <w:p w14:paraId="783D2631" w14:textId="77777777" w:rsidR="00FA550A" w:rsidRPr="00FA550A" w:rsidRDefault="00FA550A" w:rsidP="00FA550A">
      <w:pPr>
        <w:bidi/>
        <w:rPr>
          <w:rFonts w:cs="David" w:hint="cs"/>
          <w:rtl/>
        </w:rPr>
      </w:pPr>
    </w:p>
    <w:p w14:paraId="5CEF2554" w14:textId="77777777" w:rsidR="00FA550A" w:rsidRPr="00FA550A" w:rsidRDefault="00FA550A" w:rsidP="00FA550A">
      <w:pPr>
        <w:bidi/>
        <w:rPr>
          <w:rFonts w:cs="David" w:hint="cs"/>
          <w:u w:val="single"/>
          <w:rtl/>
        </w:rPr>
      </w:pPr>
      <w:r w:rsidRPr="00FA550A">
        <w:rPr>
          <w:rFonts w:cs="David" w:hint="cs"/>
          <w:u w:val="single"/>
          <w:rtl/>
        </w:rPr>
        <w:t>דב בארי:</w:t>
      </w:r>
    </w:p>
    <w:p w14:paraId="5D77E759" w14:textId="77777777" w:rsidR="00FA550A" w:rsidRPr="00FA550A" w:rsidRDefault="00FA550A" w:rsidP="00FA550A">
      <w:pPr>
        <w:bidi/>
        <w:rPr>
          <w:rFonts w:cs="David" w:hint="cs"/>
          <w:rtl/>
        </w:rPr>
      </w:pPr>
    </w:p>
    <w:p w14:paraId="5BF32762" w14:textId="77777777" w:rsidR="00FA550A" w:rsidRPr="00FA550A" w:rsidRDefault="00FA550A" w:rsidP="00FA550A">
      <w:pPr>
        <w:bidi/>
        <w:ind w:firstLine="567"/>
        <w:rPr>
          <w:rFonts w:cs="David" w:hint="cs"/>
          <w:rtl/>
        </w:rPr>
      </w:pPr>
      <w:r w:rsidRPr="00FA550A">
        <w:rPr>
          <w:rFonts w:cs="David" w:hint="cs"/>
          <w:rtl/>
        </w:rPr>
        <w:t xml:space="preserve">את תקנות משרד הביטחון ראיתי הבוקר במקרה. </w:t>
      </w:r>
    </w:p>
    <w:p w14:paraId="1A3AC394" w14:textId="77777777" w:rsidR="00FA550A" w:rsidRPr="00FA550A" w:rsidRDefault="00FA550A" w:rsidP="00FA550A">
      <w:pPr>
        <w:bidi/>
        <w:ind w:firstLine="567"/>
        <w:rPr>
          <w:rFonts w:cs="David" w:hint="cs"/>
          <w:rtl/>
        </w:rPr>
      </w:pPr>
    </w:p>
    <w:p w14:paraId="5B6DCA99" w14:textId="77777777" w:rsidR="00FA550A" w:rsidRPr="00FA550A" w:rsidRDefault="00FA550A" w:rsidP="00FA550A">
      <w:pPr>
        <w:bidi/>
        <w:rPr>
          <w:rFonts w:cs="David" w:hint="cs"/>
          <w:rtl/>
        </w:rPr>
      </w:pPr>
      <w:r w:rsidRPr="00FA550A">
        <w:rPr>
          <w:rFonts w:cs="David" w:hint="cs"/>
          <w:u w:val="single"/>
          <w:rtl/>
        </w:rPr>
        <w:t>היו"ר דוד טל:</w:t>
      </w:r>
    </w:p>
    <w:p w14:paraId="1E023483" w14:textId="77777777" w:rsidR="00FA550A" w:rsidRPr="00FA550A" w:rsidRDefault="00FA550A" w:rsidP="00FA550A">
      <w:pPr>
        <w:bidi/>
        <w:ind w:firstLine="567"/>
        <w:rPr>
          <w:rFonts w:cs="David" w:hint="cs"/>
          <w:rtl/>
        </w:rPr>
      </w:pPr>
    </w:p>
    <w:p w14:paraId="55A552C4" w14:textId="77777777" w:rsidR="00FA550A" w:rsidRPr="00FA550A" w:rsidRDefault="00FA550A" w:rsidP="00FA550A">
      <w:pPr>
        <w:bidi/>
        <w:ind w:firstLine="567"/>
        <w:rPr>
          <w:rFonts w:cs="David" w:hint="cs"/>
          <w:rtl/>
        </w:rPr>
      </w:pPr>
      <w:r w:rsidRPr="00FA550A">
        <w:rPr>
          <w:rFonts w:cs="David" w:hint="cs"/>
          <w:rtl/>
        </w:rPr>
        <w:t>תמיד זה מגיע בבוקרו של הדיון.</w:t>
      </w:r>
    </w:p>
    <w:p w14:paraId="4265067D" w14:textId="77777777" w:rsidR="00FA550A" w:rsidRDefault="00FA550A" w:rsidP="00FA550A">
      <w:pPr>
        <w:bidi/>
        <w:rPr>
          <w:rFonts w:cs="David" w:hint="cs"/>
          <w:rtl/>
        </w:rPr>
      </w:pPr>
    </w:p>
    <w:p w14:paraId="38B6C8B8" w14:textId="77777777" w:rsidR="00FA550A" w:rsidRDefault="00FA550A" w:rsidP="00FA550A">
      <w:pPr>
        <w:bidi/>
        <w:rPr>
          <w:rFonts w:cs="David" w:hint="cs"/>
          <w:rtl/>
        </w:rPr>
      </w:pPr>
    </w:p>
    <w:p w14:paraId="573F167B" w14:textId="77777777" w:rsidR="00FA550A" w:rsidRDefault="00FA550A" w:rsidP="00FA550A">
      <w:pPr>
        <w:bidi/>
        <w:rPr>
          <w:rFonts w:cs="David" w:hint="cs"/>
          <w:rtl/>
        </w:rPr>
      </w:pPr>
    </w:p>
    <w:p w14:paraId="2A4E4C25" w14:textId="77777777" w:rsidR="00FA550A" w:rsidRDefault="00FA550A" w:rsidP="00FA550A">
      <w:pPr>
        <w:bidi/>
        <w:rPr>
          <w:rFonts w:cs="David" w:hint="cs"/>
          <w:rtl/>
        </w:rPr>
      </w:pPr>
    </w:p>
    <w:p w14:paraId="18CBEAA8" w14:textId="77777777" w:rsidR="00FA550A" w:rsidRDefault="00FA550A" w:rsidP="00FA550A">
      <w:pPr>
        <w:bidi/>
        <w:rPr>
          <w:rFonts w:cs="David" w:hint="cs"/>
          <w:rtl/>
        </w:rPr>
      </w:pPr>
    </w:p>
    <w:p w14:paraId="61F5DFE2" w14:textId="77777777" w:rsidR="00FA550A" w:rsidRDefault="00FA550A" w:rsidP="00FA550A">
      <w:pPr>
        <w:bidi/>
        <w:rPr>
          <w:rFonts w:cs="David" w:hint="cs"/>
          <w:rtl/>
        </w:rPr>
      </w:pPr>
    </w:p>
    <w:p w14:paraId="309ACB6D" w14:textId="77777777" w:rsidR="00FA550A" w:rsidRPr="00FA550A" w:rsidRDefault="00FA550A" w:rsidP="00FA550A">
      <w:pPr>
        <w:bidi/>
        <w:rPr>
          <w:rFonts w:cs="David" w:hint="cs"/>
          <w:u w:val="single"/>
          <w:rtl/>
        </w:rPr>
      </w:pPr>
      <w:r w:rsidRPr="00FA550A">
        <w:rPr>
          <w:rFonts w:cs="David" w:hint="cs"/>
          <w:u w:val="single"/>
          <w:rtl/>
        </w:rPr>
        <w:t>דב בארי:</w:t>
      </w:r>
    </w:p>
    <w:p w14:paraId="3D7AE4C5" w14:textId="77777777" w:rsidR="00FA550A" w:rsidRPr="00FA550A" w:rsidRDefault="00FA550A" w:rsidP="00FA550A">
      <w:pPr>
        <w:bidi/>
        <w:ind w:firstLine="567"/>
        <w:rPr>
          <w:rFonts w:cs="David" w:hint="cs"/>
          <w:rtl/>
        </w:rPr>
      </w:pPr>
    </w:p>
    <w:p w14:paraId="2EA7410B" w14:textId="77777777" w:rsidR="00FA550A" w:rsidRPr="00FA550A" w:rsidRDefault="00FA550A" w:rsidP="00FA550A">
      <w:pPr>
        <w:bidi/>
        <w:ind w:firstLine="567"/>
        <w:rPr>
          <w:rFonts w:cs="David" w:hint="cs"/>
          <w:rtl/>
        </w:rPr>
      </w:pPr>
      <w:r w:rsidRPr="00FA550A">
        <w:rPr>
          <w:rFonts w:cs="David" w:hint="cs"/>
          <w:rtl/>
        </w:rPr>
        <w:t xml:space="preserve">נכון. חבל שיש שם הפניות למשרדים אחרים, שיש עלויות תקציביות, כמו תקנות על מוסדות של משרד הרווחה. משיחה שערכתי עם משרד הרווחה הם דרשו לבוא אתכם בדין ודברים, כי הם בכלל לא מכירים את זה.  </w:t>
      </w:r>
    </w:p>
    <w:p w14:paraId="617716EA" w14:textId="77777777" w:rsidR="00FA550A" w:rsidRPr="00FA550A" w:rsidRDefault="00FA550A" w:rsidP="00FA550A">
      <w:pPr>
        <w:bidi/>
        <w:rPr>
          <w:rFonts w:cs="David" w:hint="cs"/>
          <w:rtl/>
        </w:rPr>
      </w:pPr>
    </w:p>
    <w:p w14:paraId="30B6F9A2" w14:textId="77777777" w:rsidR="00FA550A" w:rsidRPr="00FA550A" w:rsidRDefault="00FA550A" w:rsidP="00FA550A">
      <w:pPr>
        <w:bidi/>
        <w:rPr>
          <w:rFonts w:cs="David" w:hint="cs"/>
          <w:rtl/>
        </w:rPr>
      </w:pPr>
      <w:r w:rsidRPr="00FA550A">
        <w:rPr>
          <w:rFonts w:cs="David" w:hint="cs"/>
          <w:u w:val="single"/>
          <w:rtl/>
        </w:rPr>
        <w:t>היו"ר דוד טל:</w:t>
      </w:r>
    </w:p>
    <w:p w14:paraId="76938188" w14:textId="77777777" w:rsidR="00FA550A" w:rsidRPr="00FA550A" w:rsidRDefault="00FA550A" w:rsidP="00FA550A">
      <w:pPr>
        <w:bidi/>
        <w:rPr>
          <w:rFonts w:cs="David" w:hint="cs"/>
          <w:rtl/>
        </w:rPr>
      </w:pPr>
    </w:p>
    <w:p w14:paraId="13DD3BC4" w14:textId="77777777" w:rsidR="00FA550A" w:rsidRPr="00FA550A" w:rsidRDefault="00FA550A" w:rsidP="00FA550A">
      <w:pPr>
        <w:bidi/>
        <w:ind w:firstLine="567"/>
        <w:rPr>
          <w:rFonts w:cs="David" w:hint="cs"/>
          <w:rtl/>
        </w:rPr>
      </w:pPr>
      <w:r w:rsidRPr="00FA550A">
        <w:rPr>
          <w:rFonts w:cs="David" w:hint="cs"/>
          <w:rtl/>
        </w:rPr>
        <w:t xml:space="preserve">אדוני, אני רוצה לבקש ממך בנימה אישית; דיברתי עם שר האוצר והוא אמר לי שהוא מוכן לשים משכנתא קטנה לרשויות חלשות לצורך העניין הזה. אולי תבוא בדברים עם שר האוצר ועם נציג הרשויות או נציגי משרד הפנים. דרך אגב, הוא לא נקב בסכום. שר הפנים יאשר עכשיו תקנות ש-15 או 20 הרשויות האיתנות יתחילו לבצע. מבחינתי, לא אכפת לי אם תבוא פניה משר הפנים לפרוש לעוד 15 שנים, במקום ל-12 שנים, ולו רק שהתהליך יתחיל לנוע. אתם תבואו בדברים עם משרד הפנים על גודל המשכנתא, לאילו רשויות חלשות אתם נותנים אותה. כדי שנאמר שגם הרשויות החזקות וגם הרשויות הקטנות הללו - כל שנה יהיו עוד מספר רשויות, ואולי בעוד 15 שנה נגיע למצב שכלל הרשויות במדינת ישראל יעמדו בזה. </w:t>
      </w:r>
    </w:p>
    <w:p w14:paraId="294A7D56" w14:textId="77777777" w:rsidR="00FA550A" w:rsidRPr="00FA550A" w:rsidRDefault="00FA550A" w:rsidP="00FA550A">
      <w:pPr>
        <w:bidi/>
        <w:rPr>
          <w:rFonts w:cs="David" w:hint="cs"/>
          <w:rtl/>
        </w:rPr>
      </w:pPr>
    </w:p>
    <w:p w14:paraId="29B70963" w14:textId="77777777" w:rsidR="00FA550A" w:rsidRPr="00FA550A" w:rsidRDefault="00FA550A" w:rsidP="00FA550A">
      <w:pPr>
        <w:bidi/>
        <w:rPr>
          <w:rFonts w:cs="David" w:hint="cs"/>
          <w:u w:val="single"/>
          <w:rtl/>
        </w:rPr>
      </w:pPr>
      <w:r w:rsidRPr="00FA550A">
        <w:rPr>
          <w:rFonts w:cs="David" w:hint="cs"/>
          <w:u w:val="single"/>
          <w:rtl/>
        </w:rPr>
        <w:t>דב בארי:</w:t>
      </w:r>
    </w:p>
    <w:p w14:paraId="6DEFD6D4" w14:textId="77777777" w:rsidR="00FA550A" w:rsidRPr="00FA550A" w:rsidRDefault="00FA550A" w:rsidP="00FA550A">
      <w:pPr>
        <w:bidi/>
        <w:rPr>
          <w:rFonts w:cs="David" w:hint="cs"/>
          <w:rtl/>
        </w:rPr>
      </w:pPr>
    </w:p>
    <w:p w14:paraId="2511883D" w14:textId="77777777" w:rsidR="00FA550A" w:rsidRPr="00FA550A" w:rsidRDefault="00FA550A" w:rsidP="00FA550A">
      <w:pPr>
        <w:bidi/>
        <w:ind w:firstLine="567"/>
        <w:rPr>
          <w:rFonts w:cs="David" w:hint="cs"/>
          <w:rtl/>
        </w:rPr>
      </w:pPr>
      <w:r w:rsidRPr="00FA550A">
        <w:rPr>
          <w:rFonts w:cs="David" w:hint="cs"/>
          <w:rtl/>
        </w:rPr>
        <w:t>אני עצמי לא אחראי על תחום הרשויות המקומיות במשרד האוצר. שוחחתי על זה עם האחראית אצלנו, נטשה אפשטיין.</w:t>
      </w:r>
    </w:p>
    <w:p w14:paraId="2CA46481" w14:textId="77777777" w:rsidR="00FA550A" w:rsidRPr="00FA550A" w:rsidRDefault="00FA550A" w:rsidP="00FA550A">
      <w:pPr>
        <w:bidi/>
        <w:rPr>
          <w:rFonts w:cs="David" w:hint="cs"/>
          <w:rtl/>
        </w:rPr>
      </w:pPr>
    </w:p>
    <w:p w14:paraId="39B06242" w14:textId="77777777" w:rsidR="00FA550A" w:rsidRPr="00FA550A" w:rsidRDefault="00FA550A" w:rsidP="00FA550A">
      <w:pPr>
        <w:bidi/>
        <w:rPr>
          <w:rFonts w:cs="David" w:hint="cs"/>
          <w:rtl/>
        </w:rPr>
      </w:pPr>
      <w:r w:rsidRPr="00FA550A">
        <w:rPr>
          <w:rFonts w:cs="David" w:hint="cs"/>
          <w:u w:val="single"/>
          <w:rtl/>
        </w:rPr>
        <w:t>היו"ר דוד טל:</w:t>
      </w:r>
    </w:p>
    <w:p w14:paraId="3EB65D10" w14:textId="77777777" w:rsidR="00FA550A" w:rsidRPr="00FA550A" w:rsidRDefault="00FA550A" w:rsidP="00FA550A">
      <w:pPr>
        <w:bidi/>
        <w:rPr>
          <w:rFonts w:cs="David" w:hint="cs"/>
          <w:rtl/>
        </w:rPr>
      </w:pPr>
    </w:p>
    <w:p w14:paraId="751CF58B" w14:textId="77777777" w:rsidR="00FA550A" w:rsidRPr="00FA550A" w:rsidRDefault="00FA550A" w:rsidP="00FA550A">
      <w:pPr>
        <w:bidi/>
        <w:ind w:firstLine="567"/>
        <w:rPr>
          <w:rFonts w:cs="David" w:hint="cs"/>
          <w:rtl/>
        </w:rPr>
      </w:pPr>
      <w:r w:rsidRPr="00FA550A">
        <w:rPr>
          <w:rFonts w:cs="David" w:hint="cs"/>
          <w:rtl/>
        </w:rPr>
        <w:t xml:space="preserve">אבקש לזמן אותה בפעם הבאה. </w:t>
      </w:r>
    </w:p>
    <w:p w14:paraId="7304C151" w14:textId="77777777" w:rsidR="00FA550A" w:rsidRPr="00FA550A" w:rsidRDefault="00FA550A" w:rsidP="00FA550A">
      <w:pPr>
        <w:bidi/>
        <w:rPr>
          <w:rFonts w:cs="David" w:hint="cs"/>
          <w:rtl/>
        </w:rPr>
      </w:pPr>
    </w:p>
    <w:p w14:paraId="187928F4" w14:textId="77777777" w:rsidR="00FA550A" w:rsidRPr="00FA550A" w:rsidRDefault="00FA550A" w:rsidP="00FA550A">
      <w:pPr>
        <w:bidi/>
        <w:rPr>
          <w:rFonts w:cs="David" w:hint="cs"/>
          <w:u w:val="single"/>
          <w:rtl/>
        </w:rPr>
      </w:pPr>
      <w:r w:rsidRPr="00FA550A">
        <w:rPr>
          <w:rFonts w:cs="David" w:hint="cs"/>
          <w:u w:val="single"/>
          <w:rtl/>
        </w:rPr>
        <w:t>דב בארי:</w:t>
      </w:r>
    </w:p>
    <w:p w14:paraId="7B24DB19" w14:textId="77777777" w:rsidR="00FA550A" w:rsidRPr="00FA550A" w:rsidRDefault="00FA550A" w:rsidP="00FA550A">
      <w:pPr>
        <w:bidi/>
        <w:rPr>
          <w:rFonts w:cs="David" w:hint="cs"/>
          <w:rtl/>
        </w:rPr>
      </w:pPr>
    </w:p>
    <w:p w14:paraId="4FF652B4" w14:textId="77777777" w:rsidR="00FA550A" w:rsidRPr="00FA550A" w:rsidRDefault="00FA550A" w:rsidP="00FA550A">
      <w:pPr>
        <w:bidi/>
        <w:ind w:firstLine="567"/>
        <w:rPr>
          <w:rFonts w:cs="David" w:hint="cs"/>
          <w:rtl/>
        </w:rPr>
      </w:pPr>
      <w:r w:rsidRPr="00FA550A">
        <w:rPr>
          <w:rFonts w:cs="David" w:hint="cs"/>
          <w:rtl/>
        </w:rPr>
        <w:t xml:space="preserve">הגישה שמשרד האוצר נקט בה </w:t>
      </w:r>
      <w:r w:rsidRPr="00FA550A">
        <w:rPr>
          <w:rFonts w:cs="David"/>
          <w:rtl/>
        </w:rPr>
        <w:t>–</w:t>
      </w:r>
      <w:r w:rsidRPr="00FA550A">
        <w:rPr>
          <w:rFonts w:cs="David" w:hint="cs"/>
          <w:rtl/>
        </w:rPr>
        <w:t xml:space="preserve"> וראינו את זה במשרדים האחרים, שכן התקינו תקנות - שהדברים נעשו מתוך המקורות שלהם, כי זה נושא חשוב. זה כולל את כל משרדי הממשלה, וזה כולל גם את הבקשה שלנו והדרישה שלנו ממשרד הפנים. </w:t>
      </w:r>
    </w:p>
    <w:p w14:paraId="37CFB0B6" w14:textId="77777777" w:rsidR="00FA550A" w:rsidRPr="00FA550A" w:rsidRDefault="00FA550A" w:rsidP="00FA550A">
      <w:pPr>
        <w:bidi/>
        <w:ind w:firstLine="567"/>
        <w:rPr>
          <w:rFonts w:cs="David" w:hint="cs"/>
          <w:rtl/>
        </w:rPr>
      </w:pPr>
    </w:p>
    <w:p w14:paraId="35BB107B" w14:textId="77777777" w:rsidR="00FA550A" w:rsidRPr="00FA550A" w:rsidRDefault="00FA550A" w:rsidP="00FA550A">
      <w:pPr>
        <w:bidi/>
        <w:ind w:firstLine="567"/>
        <w:rPr>
          <w:rFonts w:cs="David" w:hint="cs"/>
          <w:rtl/>
        </w:rPr>
      </w:pPr>
      <w:r w:rsidRPr="00FA550A">
        <w:rPr>
          <w:rFonts w:cs="David" w:hint="cs"/>
          <w:rtl/>
        </w:rPr>
        <w:t xml:space="preserve">בכל אופן, אדבר עם נטשה עוד היום, אזכיר לה את השיחה שלך עם שר האוצר ונראה לאן אנחנו יכולים לקדם את זה. </w:t>
      </w:r>
    </w:p>
    <w:p w14:paraId="64741AC5" w14:textId="77777777" w:rsidR="00FA550A" w:rsidRPr="00FA550A" w:rsidRDefault="00FA550A" w:rsidP="00FA550A">
      <w:pPr>
        <w:bidi/>
        <w:rPr>
          <w:rFonts w:cs="David" w:hint="cs"/>
          <w:rtl/>
        </w:rPr>
      </w:pPr>
    </w:p>
    <w:p w14:paraId="5533DA79" w14:textId="77777777" w:rsidR="00FA550A" w:rsidRPr="00FA550A" w:rsidRDefault="00FA550A" w:rsidP="00FA550A">
      <w:pPr>
        <w:bidi/>
        <w:rPr>
          <w:rFonts w:cs="David" w:hint="cs"/>
          <w:rtl/>
        </w:rPr>
      </w:pPr>
      <w:r w:rsidRPr="00FA550A">
        <w:rPr>
          <w:rFonts w:cs="David" w:hint="cs"/>
          <w:u w:val="single"/>
          <w:rtl/>
        </w:rPr>
        <w:t>היו"ר דוד טל:</w:t>
      </w:r>
    </w:p>
    <w:p w14:paraId="415124CE" w14:textId="77777777" w:rsidR="00FA550A" w:rsidRPr="00FA550A" w:rsidRDefault="00FA550A" w:rsidP="00FA550A">
      <w:pPr>
        <w:bidi/>
        <w:rPr>
          <w:rFonts w:cs="David" w:hint="cs"/>
          <w:rtl/>
        </w:rPr>
      </w:pPr>
    </w:p>
    <w:p w14:paraId="60FDCC4C" w14:textId="77777777" w:rsidR="00FA550A" w:rsidRPr="00FA550A" w:rsidRDefault="00FA550A" w:rsidP="00FA550A">
      <w:pPr>
        <w:bidi/>
        <w:rPr>
          <w:rFonts w:cs="David" w:hint="cs"/>
          <w:rtl/>
        </w:rPr>
      </w:pPr>
      <w:r w:rsidRPr="00FA550A">
        <w:rPr>
          <w:rFonts w:cs="David" w:hint="cs"/>
          <w:rtl/>
        </w:rPr>
        <w:tab/>
        <w:t xml:space="preserve">תודה רבה. </w:t>
      </w:r>
    </w:p>
    <w:p w14:paraId="03937B2C" w14:textId="77777777" w:rsidR="00FA550A" w:rsidRPr="00FA550A" w:rsidRDefault="00FA550A" w:rsidP="00FA550A">
      <w:pPr>
        <w:bidi/>
        <w:rPr>
          <w:rFonts w:cs="David" w:hint="cs"/>
          <w:rtl/>
        </w:rPr>
      </w:pPr>
    </w:p>
    <w:p w14:paraId="4BE8E841" w14:textId="77777777" w:rsidR="00FA550A" w:rsidRPr="00FA550A" w:rsidRDefault="00FA550A" w:rsidP="00FA550A">
      <w:pPr>
        <w:bidi/>
        <w:rPr>
          <w:rFonts w:cs="David" w:hint="cs"/>
          <w:u w:val="single"/>
          <w:rtl/>
        </w:rPr>
      </w:pPr>
      <w:r w:rsidRPr="00FA550A">
        <w:rPr>
          <w:rFonts w:cs="David" w:hint="cs"/>
          <w:u w:val="single"/>
          <w:rtl/>
        </w:rPr>
        <w:t>יהודה זימרת:</w:t>
      </w:r>
    </w:p>
    <w:p w14:paraId="4122D1F7" w14:textId="77777777" w:rsidR="00FA550A" w:rsidRPr="00FA550A" w:rsidRDefault="00FA550A" w:rsidP="00FA550A">
      <w:pPr>
        <w:bidi/>
        <w:rPr>
          <w:rFonts w:cs="David" w:hint="cs"/>
          <w:rtl/>
        </w:rPr>
      </w:pPr>
    </w:p>
    <w:p w14:paraId="6FDDCE17" w14:textId="77777777" w:rsidR="00FA550A" w:rsidRPr="00FA550A" w:rsidRDefault="00FA550A" w:rsidP="00FA550A">
      <w:pPr>
        <w:bidi/>
        <w:ind w:firstLine="567"/>
        <w:rPr>
          <w:rFonts w:cs="David" w:hint="cs"/>
          <w:rtl/>
        </w:rPr>
      </w:pPr>
      <w:r w:rsidRPr="00FA550A">
        <w:rPr>
          <w:rFonts w:cs="David" w:hint="cs"/>
          <w:rtl/>
        </w:rPr>
        <w:t xml:space="preserve">לתקנות יש שני חלקים: יש את התקנות שעוסקות בבניינים קיימים וחדשים. לגבי בניינים חדשים, אחרי סיום כל הליך ההתייעצות עם הנציבות, המועצה הארצית לתכנון ובנייה, ואחרי קבלת אישור נוסח סופי ממחלקת נוסח חקיקת משנה במשרד המשפטים -   שאני מקווה שזה יגיע אליהם בשבועות הקרובים -  זה יועבר לדיון בוועדת הכנסת לצורך אישור וכניסה לתוקף. </w:t>
      </w:r>
    </w:p>
    <w:p w14:paraId="2B382EA2" w14:textId="77777777" w:rsidR="00FA550A" w:rsidRPr="00FA550A" w:rsidRDefault="00FA550A" w:rsidP="00FA550A">
      <w:pPr>
        <w:bidi/>
        <w:rPr>
          <w:rFonts w:cs="David" w:hint="cs"/>
          <w:rtl/>
        </w:rPr>
      </w:pPr>
    </w:p>
    <w:p w14:paraId="2561D472" w14:textId="77777777" w:rsidR="00FA550A" w:rsidRPr="00FA550A" w:rsidRDefault="00FA550A" w:rsidP="00FA550A">
      <w:pPr>
        <w:bidi/>
        <w:rPr>
          <w:rFonts w:cs="David" w:hint="cs"/>
          <w:rtl/>
        </w:rPr>
      </w:pPr>
      <w:r w:rsidRPr="00FA550A">
        <w:rPr>
          <w:rFonts w:cs="David" w:hint="cs"/>
          <w:u w:val="single"/>
          <w:rtl/>
        </w:rPr>
        <w:t>היו"ר דוד טל:</w:t>
      </w:r>
    </w:p>
    <w:p w14:paraId="351FD9DA" w14:textId="77777777" w:rsidR="00FA550A" w:rsidRPr="00FA550A" w:rsidRDefault="00FA550A" w:rsidP="00FA550A">
      <w:pPr>
        <w:bidi/>
        <w:rPr>
          <w:rFonts w:cs="David" w:hint="cs"/>
          <w:rtl/>
        </w:rPr>
      </w:pPr>
    </w:p>
    <w:p w14:paraId="21F56221" w14:textId="77777777" w:rsidR="00FA550A" w:rsidRPr="00FA550A" w:rsidRDefault="00FA550A" w:rsidP="00FA550A">
      <w:pPr>
        <w:bidi/>
        <w:rPr>
          <w:rFonts w:cs="David" w:hint="cs"/>
          <w:rtl/>
        </w:rPr>
      </w:pPr>
      <w:r w:rsidRPr="00FA550A">
        <w:rPr>
          <w:rFonts w:cs="David" w:hint="cs"/>
          <w:rtl/>
        </w:rPr>
        <w:tab/>
        <w:t xml:space="preserve">תודה רבה. </w:t>
      </w:r>
    </w:p>
    <w:p w14:paraId="5DC24EF9" w14:textId="77777777" w:rsidR="00FA550A" w:rsidRPr="00FA550A" w:rsidRDefault="00FA550A" w:rsidP="00FA550A">
      <w:pPr>
        <w:bidi/>
        <w:rPr>
          <w:rFonts w:cs="David" w:hint="cs"/>
          <w:rtl/>
        </w:rPr>
      </w:pPr>
    </w:p>
    <w:p w14:paraId="025C8F23" w14:textId="77777777" w:rsidR="00FA550A" w:rsidRPr="00FA550A" w:rsidRDefault="00FA550A" w:rsidP="00FA550A">
      <w:pPr>
        <w:bidi/>
        <w:rPr>
          <w:rFonts w:cs="David" w:hint="cs"/>
          <w:u w:val="single"/>
          <w:rtl/>
        </w:rPr>
      </w:pPr>
      <w:r w:rsidRPr="00FA550A">
        <w:rPr>
          <w:rFonts w:cs="David" w:hint="cs"/>
          <w:u w:val="single"/>
          <w:rtl/>
        </w:rPr>
        <w:t>ערן טמיר:</w:t>
      </w:r>
    </w:p>
    <w:p w14:paraId="33EBDBAD" w14:textId="77777777" w:rsidR="00FA550A" w:rsidRPr="00FA550A" w:rsidRDefault="00FA550A" w:rsidP="00FA550A">
      <w:pPr>
        <w:bidi/>
        <w:rPr>
          <w:rFonts w:cs="David" w:hint="cs"/>
          <w:rtl/>
        </w:rPr>
      </w:pPr>
    </w:p>
    <w:p w14:paraId="7A574AE5" w14:textId="77777777" w:rsidR="00FA550A" w:rsidRPr="00FA550A" w:rsidRDefault="00FA550A" w:rsidP="00FA550A">
      <w:pPr>
        <w:bidi/>
        <w:ind w:firstLine="567"/>
        <w:rPr>
          <w:rFonts w:cs="David" w:hint="cs"/>
          <w:rtl/>
        </w:rPr>
      </w:pPr>
      <w:r w:rsidRPr="00FA550A">
        <w:rPr>
          <w:rFonts w:cs="David" w:hint="cs"/>
          <w:rtl/>
        </w:rPr>
        <w:t xml:space="preserve">אני רוצה לענות על מה שנציגת משרד התקשורת אמרה, וזו דוגמה טובה גם למשרדים אחרים. אנחנו משבחים, בצדק, את משרד התקשורת על זה שהוא הגיש את התקנות שלו, שהן יחסית יותר פשוטות מהאחרות, מהר וראשון. זה נכון, אבל משרד התקשורת היה חייב בחובת היוועצות עם הנציבות והארגונים. בטיוטה הראשונה שהוא חילק להתייעצות הוא קיבל הרבה הערות, גם מאתנו, גם מטעם הנציבות וגם מטעם הארגונים. הוא כמעט לא קיבל אף לא אחת מההערות שלנו. התנהל דיון, כל ההערות שהעבירו לו עלו במהלך הדיון, ואז יושב ראש ועדת המשנה, חבר הכנסת רן כהן, אמר להם: יש פה הרבה הערות, קחו את זה בחשבון. </w:t>
      </w:r>
    </w:p>
    <w:p w14:paraId="01E13C3D" w14:textId="77777777" w:rsidR="00FA550A" w:rsidRPr="00FA550A" w:rsidRDefault="00FA550A" w:rsidP="00FA550A">
      <w:pPr>
        <w:bidi/>
        <w:ind w:firstLine="567"/>
        <w:rPr>
          <w:rFonts w:cs="David" w:hint="cs"/>
          <w:rtl/>
        </w:rPr>
      </w:pPr>
    </w:p>
    <w:p w14:paraId="38D0AC2E" w14:textId="77777777" w:rsidR="00FA550A" w:rsidRPr="00FA550A" w:rsidRDefault="00FA550A" w:rsidP="00FA550A">
      <w:pPr>
        <w:bidi/>
        <w:ind w:firstLine="567"/>
        <w:rPr>
          <w:rFonts w:cs="David" w:hint="cs"/>
          <w:rtl/>
        </w:rPr>
      </w:pPr>
      <w:r w:rsidRPr="00FA550A">
        <w:rPr>
          <w:rFonts w:cs="David" w:hint="cs"/>
          <w:rtl/>
        </w:rPr>
        <w:t xml:space="preserve">אחרי זה הייתי בקשר עם משרד התקשורת, הן בדואר אלקטרוני והן טלפונית. אנחנו משחזרים הערות שקיבלו הן בשלב ההיוועצות הראשוני והן בוועדה, הם לא היו צריכים מכתב בשביל זה. עכשיו הם מספרים שרק לפני שבוע הם קיבלו מכתב. אחרי שדיברתי אתם טלפונית ובאי-מיילים ועדיין שום דבר לא התקדם הם ביקשו שאשלח להם עוד פעם הערות בכתב. ארבעה ימים אחרי שהם ביקשו את זה, כולל סוף-שבוע, הם קיבלו את המכתב, והיא אומרת שהיא קיבלה את המכתב לפני שבוע. אלה הערות ישנות, שהם פשוט לא הגיבו עליהן. </w:t>
      </w:r>
    </w:p>
    <w:p w14:paraId="386A2726" w14:textId="77777777" w:rsidR="00FA550A" w:rsidRPr="00FA550A" w:rsidRDefault="00FA550A" w:rsidP="00FA550A">
      <w:pPr>
        <w:bidi/>
        <w:ind w:firstLine="567"/>
        <w:rPr>
          <w:rFonts w:cs="David" w:hint="cs"/>
          <w:rtl/>
        </w:rPr>
      </w:pPr>
    </w:p>
    <w:p w14:paraId="5B6C9D64" w14:textId="77777777" w:rsidR="00FA550A" w:rsidRPr="00FA550A" w:rsidRDefault="00FA550A" w:rsidP="00FA550A">
      <w:pPr>
        <w:bidi/>
        <w:ind w:firstLine="567"/>
        <w:rPr>
          <w:rFonts w:cs="David" w:hint="cs"/>
          <w:rtl/>
        </w:rPr>
      </w:pPr>
      <w:r w:rsidRPr="00FA550A">
        <w:rPr>
          <w:rFonts w:cs="David" w:hint="cs"/>
          <w:rtl/>
        </w:rPr>
        <w:t xml:space="preserve">לכן, אני מבקש גם משאר המשרדים, לקחת את חובת ההיוועצות באופן רציני ולהתייחס להערות שלנו באופן רציני, כי ממילא הן יעלו אחר כך בוועדה. חבל לבזבז את הזמן. </w:t>
      </w:r>
    </w:p>
    <w:p w14:paraId="70DEF532" w14:textId="77777777" w:rsidR="00FA550A" w:rsidRPr="00FA550A" w:rsidRDefault="00FA550A" w:rsidP="00FA550A">
      <w:pPr>
        <w:bidi/>
        <w:rPr>
          <w:rFonts w:cs="David" w:hint="cs"/>
          <w:u w:val="single"/>
          <w:rtl/>
        </w:rPr>
      </w:pPr>
    </w:p>
    <w:p w14:paraId="34716046" w14:textId="77777777" w:rsidR="00FA550A" w:rsidRPr="00FA550A" w:rsidRDefault="00FA550A" w:rsidP="00FA550A">
      <w:pPr>
        <w:bidi/>
        <w:rPr>
          <w:rFonts w:cs="David" w:hint="cs"/>
          <w:u w:val="single"/>
          <w:rtl/>
        </w:rPr>
      </w:pPr>
      <w:r w:rsidRPr="00FA550A">
        <w:rPr>
          <w:rFonts w:cs="David" w:hint="cs"/>
          <w:u w:val="single"/>
          <w:rtl/>
        </w:rPr>
        <w:t>בת שבע נחמיה:</w:t>
      </w:r>
    </w:p>
    <w:p w14:paraId="7C87207D" w14:textId="77777777" w:rsidR="00FA550A" w:rsidRPr="00FA550A" w:rsidRDefault="00FA550A" w:rsidP="00FA550A">
      <w:pPr>
        <w:bidi/>
        <w:rPr>
          <w:rFonts w:cs="David" w:hint="cs"/>
          <w:rtl/>
        </w:rPr>
      </w:pPr>
    </w:p>
    <w:p w14:paraId="66F64B0D" w14:textId="77777777" w:rsidR="00FA550A" w:rsidRPr="00FA550A" w:rsidRDefault="00FA550A" w:rsidP="00FA550A">
      <w:pPr>
        <w:bidi/>
        <w:ind w:firstLine="567"/>
        <w:rPr>
          <w:rFonts w:cs="David" w:hint="cs"/>
          <w:rtl/>
        </w:rPr>
      </w:pPr>
      <w:r w:rsidRPr="00FA550A">
        <w:rPr>
          <w:rFonts w:cs="David" w:hint="cs"/>
          <w:rtl/>
        </w:rPr>
        <w:t xml:space="preserve">חלק מההערות הן הערות חדשות וחלק עלו בוועדה. על מנת לייעל את הדיון בוועדה אנחנו רוצים להביא את טיוטת התקנות העדכנית אחרי שבדקנו את כל הסוגיות החדשות. </w:t>
      </w:r>
    </w:p>
    <w:p w14:paraId="11AA2471" w14:textId="77777777" w:rsidR="00FA550A" w:rsidRPr="00FA550A" w:rsidRDefault="00FA550A" w:rsidP="00FA550A">
      <w:pPr>
        <w:bidi/>
        <w:rPr>
          <w:rFonts w:cs="David" w:hint="cs"/>
          <w:rtl/>
        </w:rPr>
      </w:pPr>
    </w:p>
    <w:p w14:paraId="4744BA0C" w14:textId="77777777" w:rsidR="00FA550A" w:rsidRPr="00FA550A" w:rsidRDefault="00FA550A" w:rsidP="00FA550A">
      <w:pPr>
        <w:bidi/>
        <w:rPr>
          <w:rFonts w:cs="David" w:hint="cs"/>
          <w:rtl/>
        </w:rPr>
      </w:pPr>
      <w:r w:rsidRPr="00FA550A">
        <w:rPr>
          <w:rFonts w:cs="David" w:hint="cs"/>
          <w:u w:val="single"/>
          <w:rtl/>
        </w:rPr>
        <w:t>ערן טמיר:</w:t>
      </w:r>
    </w:p>
    <w:p w14:paraId="32A244A3" w14:textId="77777777" w:rsidR="00FA550A" w:rsidRPr="00FA550A" w:rsidRDefault="00FA550A" w:rsidP="00FA550A">
      <w:pPr>
        <w:bidi/>
        <w:rPr>
          <w:rFonts w:cs="David" w:hint="cs"/>
          <w:rtl/>
        </w:rPr>
      </w:pPr>
    </w:p>
    <w:p w14:paraId="162FF8BC" w14:textId="77777777" w:rsidR="00FA550A" w:rsidRPr="00FA550A" w:rsidRDefault="00FA550A" w:rsidP="00FA550A">
      <w:pPr>
        <w:bidi/>
        <w:rPr>
          <w:rFonts w:cs="David" w:hint="cs"/>
          <w:rtl/>
        </w:rPr>
      </w:pPr>
      <w:r w:rsidRPr="00FA550A">
        <w:rPr>
          <w:rFonts w:cs="David" w:hint="cs"/>
          <w:rtl/>
        </w:rPr>
        <w:tab/>
        <w:t>ביקשתי להיפגש אתם לפני חודש והם לא - - -</w:t>
      </w:r>
    </w:p>
    <w:p w14:paraId="4965FDC4" w14:textId="77777777" w:rsidR="00FA550A" w:rsidRPr="00FA550A" w:rsidRDefault="00FA550A" w:rsidP="00FA550A">
      <w:pPr>
        <w:bidi/>
        <w:rPr>
          <w:rFonts w:cs="David" w:hint="cs"/>
          <w:u w:val="single"/>
          <w:rtl/>
        </w:rPr>
      </w:pPr>
    </w:p>
    <w:p w14:paraId="68C52E41" w14:textId="77777777" w:rsidR="00FA550A" w:rsidRPr="00FA550A" w:rsidRDefault="00FA550A" w:rsidP="00FA550A">
      <w:pPr>
        <w:bidi/>
        <w:rPr>
          <w:rFonts w:cs="David" w:hint="cs"/>
          <w:rtl/>
        </w:rPr>
      </w:pPr>
      <w:r w:rsidRPr="00FA550A">
        <w:rPr>
          <w:rFonts w:cs="David" w:hint="cs"/>
          <w:u w:val="single"/>
          <w:rtl/>
        </w:rPr>
        <w:t>היו"ר דוד טל:</w:t>
      </w:r>
    </w:p>
    <w:p w14:paraId="6F8C5C96" w14:textId="77777777" w:rsidR="00FA550A" w:rsidRPr="00FA550A" w:rsidRDefault="00FA550A" w:rsidP="00FA550A">
      <w:pPr>
        <w:bidi/>
        <w:rPr>
          <w:rFonts w:cs="David" w:hint="cs"/>
          <w:rtl/>
        </w:rPr>
      </w:pPr>
    </w:p>
    <w:p w14:paraId="76C8D2B0" w14:textId="77777777" w:rsidR="00FA550A" w:rsidRPr="00FA550A" w:rsidRDefault="00FA550A" w:rsidP="00FA550A">
      <w:pPr>
        <w:bidi/>
        <w:ind w:firstLine="567"/>
        <w:rPr>
          <w:rFonts w:cs="David" w:hint="cs"/>
          <w:rtl/>
        </w:rPr>
      </w:pPr>
      <w:r w:rsidRPr="00FA550A">
        <w:rPr>
          <w:rFonts w:cs="David" w:hint="cs"/>
          <w:rtl/>
        </w:rPr>
        <w:t xml:space="preserve">אדוני, אנחנו אנשים מבוגרים. תמצאו את הדרך. </w:t>
      </w:r>
    </w:p>
    <w:p w14:paraId="11478EDE" w14:textId="77777777" w:rsidR="00FA550A" w:rsidRPr="00FA550A" w:rsidRDefault="00FA550A" w:rsidP="00FA550A">
      <w:pPr>
        <w:bidi/>
        <w:ind w:firstLine="567"/>
        <w:rPr>
          <w:rFonts w:cs="David" w:hint="cs"/>
          <w:rtl/>
        </w:rPr>
      </w:pPr>
    </w:p>
    <w:p w14:paraId="0140A7E7" w14:textId="77777777" w:rsidR="00FA550A" w:rsidRPr="00FA550A" w:rsidRDefault="00FA550A" w:rsidP="00FA550A">
      <w:pPr>
        <w:bidi/>
        <w:ind w:firstLine="567"/>
        <w:rPr>
          <w:rFonts w:cs="David" w:hint="cs"/>
          <w:rtl/>
        </w:rPr>
      </w:pPr>
      <w:r w:rsidRPr="00FA550A">
        <w:rPr>
          <w:rFonts w:cs="David" w:hint="cs"/>
          <w:rtl/>
        </w:rPr>
        <w:t xml:space="preserve">תודה רבה, אני נועל את הישיבה. </w:t>
      </w:r>
    </w:p>
    <w:p w14:paraId="287606CF" w14:textId="77777777" w:rsidR="00FA550A" w:rsidRPr="00FA550A" w:rsidRDefault="00FA550A" w:rsidP="00FA550A">
      <w:pPr>
        <w:bidi/>
        <w:rPr>
          <w:rFonts w:cs="David" w:hint="cs"/>
          <w:rtl/>
        </w:rPr>
      </w:pPr>
    </w:p>
    <w:p w14:paraId="52F00E63" w14:textId="77777777" w:rsidR="00FA550A" w:rsidRPr="00FA550A" w:rsidRDefault="00FA550A" w:rsidP="00FA550A">
      <w:pPr>
        <w:bidi/>
        <w:rPr>
          <w:rFonts w:cs="David" w:hint="cs"/>
          <w:u w:val="single"/>
          <w:rtl/>
        </w:rPr>
      </w:pPr>
    </w:p>
    <w:p w14:paraId="5E64D37A" w14:textId="77777777" w:rsidR="00FA550A" w:rsidRPr="00FA550A" w:rsidRDefault="00FA550A" w:rsidP="00FA550A">
      <w:pPr>
        <w:bidi/>
        <w:rPr>
          <w:rFonts w:cs="David" w:hint="cs"/>
          <w:u w:val="single"/>
          <w:rtl/>
        </w:rPr>
      </w:pPr>
    </w:p>
    <w:p w14:paraId="5D11D9DE" w14:textId="77777777" w:rsidR="00FA550A" w:rsidRPr="00FA550A" w:rsidRDefault="00FA550A" w:rsidP="00FA550A">
      <w:pPr>
        <w:bidi/>
        <w:rPr>
          <w:rFonts w:cs="David" w:hint="cs"/>
          <w:b/>
          <w:bCs/>
          <w:u w:val="single"/>
          <w:rtl/>
        </w:rPr>
      </w:pPr>
      <w:r w:rsidRPr="00FA550A">
        <w:rPr>
          <w:rFonts w:cs="David" w:hint="cs"/>
          <w:b/>
          <w:bCs/>
          <w:u w:val="single"/>
          <w:rtl/>
        </w:rPr>
        <w:t>הישיבה ננעלה בשעה 11:25.</w:t>
      </w:r>
    </w:p>
    <w:p w14:paraId="10DFFEBB" w14:textId="77777777" w:rsidR="00FA550A" w:rsidRPr="00FA550A" w:rsidRDefault="00FA550A" w:rsidP="00FA550A">
      <w:pPr>
        <w:bidi/>
        <w:rPr>
          <w:rFonts w:cs="David" w:hint="cs"/>
          <w:rtl/>
        </w:rPr>
      </w:pPr>
    </w:p>
    <w:p w14:paraId="7C3C00AE" w14:textId="77777777" w:rsidR="00FA550A" w:rsidRPr="00FA550A" w:rsidRDefault="00FA550A" w:rsidP="00FA550A">
      <w:pPr>
        <w:bidi/>
        <w:rPr>
          <w:rFonts w:cs="David" w:hint="cs"/>
          <w:rtl/>
        </w:rPr>
      </w:pPr>
    </w:p>
    <w:p w14:paraId="24F30E9F" w14:textId="77777777" w:rsidR="00FA550A" w:rsidRPr="00FA550A" w:rsidRDefault="00FA550A" w:rsidP="00FA550A">
      <w:pPr>
        <w:bidi/>
        <w:rPr>
          <w:rFonts w:cs="David" w:hint="cs"/>
          <w:rtl/>
        </w:rPr>
      </w:pPr>
    </w:p>
    <w:p w14:paraId="1B84A389" w14:textId="77777777" w:rsidR="00552A80" w:rsidRPr="00FA550A" w:rsidRDefault="00552A80" w:rsidP="00FA550A">
      <w:pPr>
        <w:bidi/>
        <w:rPr>
          <w:rFonts w:cs="David"/>
        </w:rPr>
      </w:pPr>
    </w:p>
    <w:sectPr w:rsidR="00552A80" w:rsidRPr="00FA550A" w:rsidSect="00FA550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469E" w14:textId="77777777" w:rsidR="00000000" w:rsidRDefault="004036AB">
      <w:r>
        <w:separator/>
      </w:r>
    </w:p>
  </w:endnote>
  <w:endnote w:type="continuationSeparator" w:id="0">
    <w:p w14:paraId="0CFBA3F4" w14:textId="77777777" w:rsidR="00000000" w:rsidRDefault="00403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73F8" w14:textId="77777777" w:rsidR="00000000" w:rsidRDefault="004036AB">
      <w:r>
        <w:separator/>
      </w:r>
    </w:p>
  </w:footnote>
  <w:footnote w:type="continuationSeparator" w:id="0">
    <w:p w14:paraId="04ED46D4" w14:textId="77777777" w:rsidR="00000000" w:rsidRDefault="00403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6B65" w14:textId="77777777" w:rsidR="00FA550A" w:rsidRDefault="00FA550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B59E45F" w14:textId="77777777" w:rsidR="00FA550A" w:rsidRDefault="00FA550A">
    <w:pPr>
      <w:pStyle w:val="Header"/>
      <w:ind w:right="360"/>
      <w:jc w:val="both"/>
      <w:rPr>
        <w:rtl/>
      </w:rPr>
    </w:pPr>
  </w:p>
  <w:p w14:paraId="229AF2D2" w14:textId="77777777" w:rsidR="00FA550A" w:rsidRDefault="00FA550A"/>
  <w:p w14:paraId="2D6221C1" w14:textId="77777777" w:rsidR="00FA550A" w:rsidRDefault="00FA550A"/>
  <w:p w14:paraId="28B5BD2F" w14:textId="77777777" w:rsidR="00FA550A" w:rsidRDefault="00FA550A"/>
  <w:p w14:paraId="5F278645" w14:textId="77777777" w:rsidR="00FA550A" w:rsidRDefault="00FA550A"/>
  <w:p w14:paraId="0A56E8E0" w14:textId="77777777" w:rsidR="00FA550A" w:rsidRDefault="00FA550A"/>
  <w:p w14:paraId="43308AC1" w14:textId="77777777" w:rsidR="00FA550A" w:rsidRDefault="00FA550A"/>
  <w:p w14:paraId="3847DC7D" w14:textId="77777777" w:rsidR="00FA550A" w:rsidRDefault="00FA550A"/>
  <w:p w14:paraId="37E2811A" w14:textId="77777777" w:rsidR="00FA550A" w:rsidRDefault="00FA550A"/>
  <w:p w14:paraId="077F862F" w14:textId="77777777" w:rsidR="00FA550A" w:rsidRDefault="00FA55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2171" w14:textId="77777777" w:rsidR="00FA550A" w:rsidRDefault="00FA550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1CFEE536" w14:textId="77777777" w:rsidR="00FA550A" w:rsidRDefault="00FA550A">
    <w:pPr>
      <w:pStyle w:val="Header"/>
      <w:ind w:right="360"/>
      <w:jc w:val="both"/>
      <w:rPr>
        <w:rFonts w:hint="cs"/>
        <w:rtl/>
      </w:rPr>
    </w:pPr>
    <w:r>
      <w:rPr>
        <w:rtl/>
      </w:rPr>
      <w:t>ועדת</w:t>
    </w:r>
    <w:r>
      <w:rPr>
        <w:rFonts w:hint="cs"/>
        <w:rtl/>
      </w:rPr>
      <w:t xml:space="preserve"> הכנסת</w:t>
    </w:r>
  </w:p>
  <w:p w14:paraId="79AC1770" w14:textId="77777777" w:rsidR="00FA550A" w:rsidRDefault="00FA550A">
    <w:pPr>
      <w:pStyle w:val="Header"/>
      <w:ind w:right="360"/>
      <w:jc w:val="both"/>
      <w:rPr>
        <w:rStyle w:val="PageNumber"/>
        <w:rFonts w:hint="cs"/>
        <w:rtl/>
      </w:rPr>
    </w:pPr>
    <w:r>
      <w:rPr>
        <w:rFonts w:hint="cs"/>
        <w:rtl/>
      </w:rPr>
      <w:t>14.7.2008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0D29"/>
    <w:multiLevelType w:val="hybridMultilevel"/>
    <w:tmpl w:val="67D26718"/>
    <w:lvl w:ilvl="0" w:tplc="AFC0EDB4">
      <w:start w:val="1"/>
      <w:numFmt w:val="hebrew1"/>
      <w:lvlText w:val="%1."/>
      <w:lvlJc w:val="left"/>
      <w:pPr>
        <w:tabs>
          <w:tab w:val="num" w:pos="720"/>
        </w:tabs>
        <w:ind w:left="720" w:hanging="360"/>
      </w:pPr>
      <w:rPr>
        <w:rFonts w:hint="default"/>
      </w:rPr>
    </w:lvl>
    <w:lvl w:ilvl="1" w:tplc="9260E5D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89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2352פרוטוקול_ישיבת_ועדה.doc"/>
    <w:docVar w:name="StartMode" w:val="3"/>
  </w:docVars>
  <w:rsids>
    <w:rsidRoot w:val="00786183"/>
    <w:rsid w:val="004036AB"/>
    <w:rsid w:val="00552A80"/>
    <w:rsid w:val="00786183"/>
    <w:rsid w:val="00965806"/>
    <w:rsid w:val="00AB457B"/>
    <w:rsid w:val="00FA55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441DD"/>
  <w15:chartTrackingRefBased/>
  <w15:docId w15:val="{9B5960C7-CE43-4653-83AC-DD55646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A550A"/>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A550A"/>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A550A"/>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A550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A550A"/>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A550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A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4553</Words>
  <Characters>25954</Characters>
  <Application>Microsoft Office Word</Application>
  <DocSecurity>0</DocSecurity>
  <Lines>216</Lines>
  <Paragraphs>60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