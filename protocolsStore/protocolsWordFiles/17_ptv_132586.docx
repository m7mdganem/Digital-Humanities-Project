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E121" w14:textId="77777777" w:rsidR="00C53185" w:rsidRPr="00C53185" w:rsidRDefault="00C53185" w:rsidP="00C53185">
      <w:pPr>
        <w:pStyle w:val="Heading5"/>
        <w:jc w:val="left"/>
        <w:rPr>
          <w:b/>
          <w:bCs/>
          <w:rtl/>
        </w:rPr>
      </w:pPr>
      <w:r w:rsidRPr="00C53185">
        <w:rPr>
          <w:b/>
          <w:bCs/>
          <w:rtl/>
        </w:rPr>
        <w:t xml:space="preserve">הכנסת </w:t>
      </w:r>
      <w:r w:rsidRPr="00C53185">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C53185">
        <w:rPr>
          <w:b/>
          <w:bCs/>
          <w:rtl/>
        </w:rPr>
        <w:tab/>
        <w:t>נוסח לא מתוקן</w:t>
      </w:r>
    </w:p>
    <w:p w14:paraId="14BD7E1E" w14:textId="77777777" w:rsidR="00C53185" w:rsidRPr="00C53185" w:rsidRDefault="00C53185" w:rsidP="00C53185">
      <w:pPr>
        <w:bidi/>
        <w:jc w:val="both"/>
        <w:rPr>
          <w:rFonts w:cs="David"/>
          <w:b/>
          <w:bCs/>
          <w:rtl/>
        </w:rPr>
      </w:pPr>
      <w:r w:rsidRPr="00C53185">
        <w:rPr>
          <w:rFonts w:cs="David"/>
          <w:b/>
          <w:bCs/>
          <w:rtl/>
        </w:rPr>
        <w:t xml:space="preserve">מושב </w:t>
      </w:r>
      <w:r w:rsidRPr="00C53185">
        <w:rPr>
          <w:rFonts w:cs="David" w:hint="cs"/>
          <w:b/>
          <w:bCs/>
          <w:rtl/>
        </w:rPr>
        <w:t>שני</w:t>
      </w:r>
    </w:p>
    <w:p w14:paraId="449BF12E" w14:textId="77777777" w:rsidR="00C53185" w:rsidRPr="00C53185" w:rsidRDefault="00C53185" w:rsidP="00C53185">
      <w:pPr>
        <w:bidi/>
        <w:jc w:val="both"/>
        <w:rPr>
          <w:rFonts w:cs="David" w:hint="cs"/>
          <w:b/>
          <w:bCs/>
          <w:rtl/>
        </w:rPr>
      </w:pPr>
    </w:p>
    <w:p w14:paraId="2D8058F7" w14:textId="77777777" w:rsidR="00C53185" w:rsidRPr="00C53185" w:rsidRDefault="00C53185" w:rsidP="00C53185">
      <w:pPr>
        <w:bidi/>
        <w:jc w:val="both"/>
        <w:rPr>
          <w:rFonts w:cs="David" w:hint="cs"/>
          <w:b/>
          <w:bCs/>
          <w:rtl/>
        </w:rPr>
      </w:pPr>
    </w:p>
    <w:p w14:paraId="2FE1BABF" w14:textId="77777777" w:rsidR="00C53185" w:rsidRPr="00C53185" w:rsidRDefault="00C53185" w:rsidP="00C53185">
      <w:pPr>
        <w:bidi/>
        <w:jc w:val="both"/>
        <w:rPr>
          <w:rFonts w:cs="David"/>
          <w:b/>
          <w:bCs/>
          <w:rtl/>
        </w:rPr>
      </w:pPr>
    </w:p>
    <w:p w14:paraId="01C60204" w14:textId="77777777" w:rsidR="00C53185" w:rsidRPr="00C53185" w:rsidRDefault="00C53185" w:rsidP="00C53185">
      <w:pPr>
        <w:bidi/>
        <w:jc w:val="both"/>
        <w:rPr>
          <w:rFonts w:cs="David"/>
          <w:b/>
          <w:bCs/>
          <w:rtl/>
        </w:rPr>
      </w:pPr>
    </w:p>
    <w:p w14:paraId="2447F1A7" w14:textId="77777777" w:rsidR="00C53185" w:rsidRPr="00C53185" w:rsidRDefault="00C53185" w:rsidP="00C53185">
      <w:pPr>
        <w:bidi/>
        <w:jc w:val="center"/>
        <w:rPr>
          <w:rFonts w:cs="David"/>
          <w:u w:val="single"/>
          <w:rtl/>
        </w:rPr>
      </w:pPr>
    </w:p>
    <w:p w14:paraId="770E4EDC" w14:textId="77777777" w:rsidR="00C53185" w:rsidRPr="00C53185" w:rsidRDefault="00C53185" w:rsidP="00C53185">
      <w:pPr>
        <w:bidi/>
        <w:jc w:val="center"/>
        <w:rPr>
          <w:rFonts w:cs="David" w:hint="cs"/>
          <w:b/>
          <w:bCs/>
          <w:rtl/>
        </w:rPr>
      </w:pPr>
      <w:r w:rsidRPr="00C53185">
        <w:rPr>
          <w:rFonts w:cs="David"/>
          <w:b/>
          <w:bCs/>
          <w:rtl/>
        </w:rPr>
        <w:t>פרוטוקול מס'</w:t>
      </w:r>
      <w:r w:rsidRPr="00C53185">
        <w:rPr>
          <w:rFonts w:cs="David" w:hint="cs"/>
          <w:b/>
          <w:bCs/>
          <w:rtl/>
        </w:rPr>
        <w:t xml:space="preserve"> 50</w:t>
      </w:r>
    </w:p>
    <w:p w14:paraId="7AF451CB" w14:textId="77777777" w:rsidR="00C53185" w:rsidRPr="00C53185" w:rsidRDefault="00C53185" w:rsidP="00C53185">
      <w:pPr>
        <w:bidi/>
        <w:jc w:val="center"/>
        <w:rPr>
          <w:rFonts w:cs="David" w:hint="cs"/>
          <w:b/>
          <w:bCs/>
          <w:rtl/>
        </w:rPr>
      </w:pPr>
      <w:r w:rsidRPr="00C53185">
        <w:rPr>
          <w:rFonts w:cs="David" w:hint="cs"/>
          <w:b/>
          <w:bCs/>
          <w:rtl/>
        </w:rPr>
        <w:t>מישיבת ועדת הכנסת</w:t>
      </w:r>
    </w:p>
    <w:p w14:paraId="09F2CCF7" w14:textId="77777777" w:rsidR="00C53185" w:rsidRPr="00C53185" w:rsidRDefault="00C53185" w:rsidP="00C53185">
      <w:pPr>
        <w:bidi/>
        <w:jc w:val="center"/>
        <w:rPr>
          <w:rFonts w:cs="David"/>
          <w:b/>
          <w:bCs/>
          <w:u w:val="single"/>
        </w:rPr>
      </w:pPr>
      <w:r w:rsidRPr="00C53185">
        <w:rPr>
          <w:rFonts w:cs="David" w:hint="cs"/>
          <w:b/>
          <w:bCs/>
          <w:u w:val="single"/>
          <w:rtl/>
        </w:rPr>
        <w:t>שהתקיימה ביום שני, כ"ב בחשון התשס"ז (13 בנובמבר 2006), בשעה 10:00</w:t>
      </w:r>
    </w:p>
    <w:p w14:paraId="42ADC8B7" w14:textId="77777777" w:rsidR="00C53185" w:rsidRPr="00C53185" w:rsidRDefault="00C53185" w:rsidP="00C53185">
      <w:pPr>
        <w:bidi/>
        <w:jc w:val="both"/>
        <w:rPr>
          <w:rFonts w:cs="David" w:hint="cs"/>
          <w:b/>
          <w:bCs/>
          <w:rtl/>
        </w:rPr>
      </w:pPr>
    </w:p>
    <w:p w14:paraId="1FF9FC09" w14:textId="77777777" w:rsidR="00C53185" w:rsidRPr="00C53185" w:rsidRDefault="00C53185" w:rsidP="00C53185">
      <w:pPr>
        <w:bidi/>
        <w:jc w:val="both"/>
        <w:rPr>
          <w:rFonts w:cs="David"/>
          <w:b/>
          <w:bCs/>
          <w:rtl/>
        </w:rPr>
      </w:pPr>
    </w:p>
    <w:p w14:paraId="544699CB" w14:textId="77777777" w:rsidR="00C53185" w:rsidRPr="00C53185" w:rsidRDefault="00C53185" w:rsidP="00C53185">
      <w:pPr>
        <w:tabs>
          <w:tab w:val="left" w:pos="1221"/>
        </w:tabs>
        <w:bidi/>
        <w:jc w:val="both"/>
        <w:rPr>
          <w:rFonts w:cs="David" w:hint="cs"/>
          <w:b/>
          <w:bCs/>
          <w:u w:val="single"/>
          <w:rtl/>
        </w:rPr>
      </w:pPr>
    </w:p>
    <w:p w14:paraId="3386E740" w14:textId="77777777" w:rsidR="00C53185" w:rsidRPr="00C53185" w:rsidRDefault="00C53185" w:rsidP="00C53185">
      <w:pPr>
        <w:tabs>
          <w:tab w:val="left" w:pos="1221"/>
        </w:tabs>
        <w:bidi/>
        <w:jc w:val="both"/>
        <w:rPr>
          <w:rFonts w:cs="David" w:hint="cs"/>
          <w:b/>
          <w:bCs/>
          <w:u w:val="single"/>
          <w:rtl/>
        </w:rPr>
      </w:pPr>
    </w:p>
    <w:p w14:paraId="5962484F" w14:textId="77777777" w:rsidR="00C53185" w:rsidRPr="00C53185" w:rsidRDefault="00C53185" w:rsidP="00C53185">
      <w:pPr>
        <w:tabs>
          <w:tab w:val="left" w:pos="1221"/>
        </w:tabs>
        <w:bidi/>
        <w:jc w:val="both"/>
        <w:rPr>
          <w:rFonts w:cs="David" w:hint="cs"/>
          <w:b/>
          <w:bCs/>
          <w:rtl/>
        </w:rPr>
      </w:pPr>
      <w:r w:rsidRPr="00C53185">
        <w:rPr>
          <w:rFonts w:cs="David"/>
          <w:b/>
          <w:bCs/>
          <w:u w:val="single"/>
          <w:rtl/>
        </w:rPr>
        <w:t>סדר היום</w:t>
      </w:r>
      <w:r w:rsidRPr="00C53185">
        <w:rPr>
          <w:rFonts w:cs="David"/>
          <w:rtl/>
        </w:rPr>
        <w:t>:</w:t>
      </w:r>
    </w:p>
    <w:p w14:paraId="2A7CD22C" w14:textId="77777777" w:rsidR="00C53185" w:rsidRPr="00C53185" w:rsidRDefault="00C53185" w:rsidP="00C53185">
      <w:pPr>
        <w:bidi/>
        <w:jc w:val="both"/>
        <w:rPr>
          <w:rFonts w:cs="David" w:hint="cs"/>
          <w:b/>
          <w:bCs/>
          <w:rtl/>
        </w:rPr>
      </w:pPr>
    </w:p>
    <w:p w14:paraId="1197A2CD" w14:textId="77777777" w:rsidR="00C53185" w:rsidRPr="00C53185" w:rsidRDefault="00C53185" w:rsidP="00C53185">
      <w:pPr>
        <w:bidi/>
        <w:jc w:val="both"/>
        <w:rPr>
          <w:rFonts w:cs="David" w:hint="cs"/>
          <w:b/>
          <w:bCs/>
          <w:rtl/>
        </w:rPr>
      </w:pPr>
      <w:r w:rsidRPr="00C53185">
        <w:rPr>
          <w:rFonts w:cs="David" w:hint="cs"/>
          <w:b/>
          <w:bCs/>
          <w:rtl/>
        </w:rPr>
        <w:t xml:space="preserve">הצעה לתיקון תקנון הכנסת בדבר שינוי שם ועדת הפנים ואיכות הסביבה. </w:t>
      </w:r>
    </w:p>
    <w:p w14:paraId="014D4A86" w14:textId="77777777" w:rsidR="00C53185" w:rsidRPr="00C53185" w:rsidRDefault="00C53185" w:rsidP="00C53185">
      <w:pPr>
        <w:bidi/>
        <w:jc w:val="both"/>
        <w:rPr>
          <w:rFonts w:cs="David" w:hint="cs"/>
          <w:rtl/>
        </w:rPr>
      </w:pPr>
    </w:p>
    <w:p w14:paraId="0D30A510" w14:textId="77777777" w:rsidR="00C53185" w:rsidRPr="00C53185" w:rsidRDefault="00C53185" w:rsidP="00C53185">
      <w:pPr>
        <w:bidi/>
        <w:jc w:val="both"/>
        <w:rPr>
          <w:rFonts w:cs="David" w:hint="cs"/>
          <w:rtl/>
        </w:rPr>
      </w:pPr>
    </w:p>
    <w:p w14:paraId="1E391B00" w14:textId="77777777" w:rsidR="00C53185" w:rsidRPr="00C53185" w:rsidRDefault="00C53185" w:rsidP="00C53185">
      <w:pPr>
        <w:bidi/>
        <w:jc w:val="both"/>
        <w:rPr>
          <w:rFonts w:cs="David" w:hint="cs"/>
          <w:rtl/>
        </w:rPr>
      </w:pPr>
    </w:p>
    <w:p w14:paraId="0FCD9938" w14:textId="77777777" w:rsidR="00C53185" w:rsidRPr="00C53185" w:rsidRDefault="00C53185" w:rsidP="00C53185">
      <w:pPr>
        <w:bidi/>
        <w:jc w:val="both"/>
        <w:rPr>
          <w:rFonts w:cs="David"/>
          <w:rtl/>
        </w:rPr>
      </w:pPr>
    </w:p>
    <w:p w14:paraId="5D7BBCBE" w14:textId="77777777" w:rsidR="00C53185" w:rsidRPr="00C53185" w:rsidRDefault="00C53185" w:rsidP="00C53185">
      <w:pPr>
        <w:bidi/>
        <w:jc w:val="both"/>
        <w:rPr>
          <w:rFonts w:cs="David"/>
          <w:b/>
          <w:bCs/>
          <w:u w:val="single"/>
          <w:rtl/>
        </w:rPr>
      </w:pPr>
      <w:r w:rsidRPr="00C53185">
        <w:rPr>
          <w:rFonts w:cs="David"/>
          <w:b/>
          <w:bCs/>
          <w:u w:val="single"/>
          <w:rtl/>
        </w:rPr>
        <w:t>נכחו</w:t>
      </w:r>
      <w:r w:rsidRPr="00C53185">
        <w:rPr>
          <w:rFonts w:cs="David"/>
          <w:rtl/>
        </w:rPr>
        <w:t>:</w:t>
      </w:r>
    </w:p>
    <w:p w14:paraId="6F049A7A" w14:textId="77777777" w:rsidR="00C53185" w:rsidRPr="00C53185" w:rsidRDefault="00C53185" w:rsidP="00C53185">
      <w:pPr>
        <w:bidi/>
        <w:jc w:val="both"/>
        <w:rPr>
          <w:rFonts w:cs="David"/>
          <w:rtl/>
        </w:rPr>
      </w:pPr>
    </w:p>
    <w:p w14:paraId="1EA72D90" w14:textId="77777777" w:rsidR="00C53185" w:rsidRPr="00C53185" w:rsidRDefault="00C53185" w:rsidP="00C53185">
      <w:pPr>
        <w:tabs>
          <w:tab w:val="left" w:pos="1788"/>
        </w:tabs>
        <w:bidi/>
        <w:jc w:val="both"/>
        <w:rPr>
          <w:rFonts w:cs="David"/>
          <w:rtl/>
        </w:rPr>
      </w:pPr>
      <w:r w:rsidRPr="00C53185">
        <w:rPr>
          <w:rFonts w:cs="David"/>
          <w:b/>
          <w:bCs/>
          <w:u w:val="single"/>
          <w:rtl/>
        </w:rPr>
        <w:t>חברי הוועדה</w:t>
      </w:r>
      <w:r w:rsidRPr="00C53185">
        <w:rPr>
          <w:rFonts w:cs="David"/>
          <w:rtl/>
        </w:rPr>
        <w:t>:</w:t>
      </w:r>
    </w:p>
    <w:p w14:paraId="0E8BAEE1" w14:textId="77777777" w:rsidR="00C53185" w:rsidRPr="00C53185" w:rsidRDefault="00C53185" w:rsidP="00C53185">
      <w:pPr>
        <w:bidi/>
        <w:jc w:val="both"/>
        <w:rPr>
          <w:rFonts w:cs="David" w:hint="cs"/>
          <w:rtl/>
        </w:rPr>
      </w:pPr>
      <w:r w:rsidRPr="00C53185">
        <w:rPr>
          <w:rFonts w:cs="David" w:hint="cs"/>
          <w:rtl/>
        </w:rPr>
        <w:t xml:space="preserve">רוחמה אברהם </w:t>
      </w:r>
      <w:r w:rsidRPr="00C53185">
        <w:rPr>
          <w:rFonts w:cs="David"/>
          <w:rtl/>
        </w:rPr>
        <w:t>–</w:t>
      </w:r>
      <w:r w:rsidRPr="00C53185">
        <w:rPr>
          <w:rFonts w:cs="David" w:hint="cs"/>
          <w:rtl/>
        </w:rPr>
        <w:t xml:space="preserve"> היו"ר</w:t>
      </w:r>
    </w:p>
    <w:p w14:paraId="1FC09EBE" w14:textId="77777777" w:rsidR="00C53185" w:rsidRPr="00C53185" w:rsidRDefault="00C53185" w:rsidP="00C53185">
      <w:pPr>
        <w:bidi/>
        <w:jc w:val="both"/>
        <w:rPr>
          <w:rFonts w:cs="David" w:hint="cs"/>
          <w:rtl/>
        </w:rPr>
      </w:pPr>
      <w:r w:rsidRPr="00C53185">
        <w:rPr>
          <w:rFonts w:cs="David" w:hint="cs"/>
          <w:rtl/>
        </w:rPr>
        <w:t>מוחמד ברכה</w:t>
      </w:r>
    </w:p>
    <w:p w14:paraId="3B96B0EC" w14:textId="77777777" w:rsidR="00C53185" w:rsidRPr="00C53185" w:rsidRDefault="00C53185" w:rsidP="00C53185">
      <w:pPr>
        <w:bidi/>
        <w:jc w:val="both"/>
        <w:rPr>
          <w:rFonts w:cs="David" w:hint="cs"/>
          <w:rtl/>
        </w:rPr>
      </w:pPr>
      <w:r w:rsidRPr="00C53185">
        <w:rPr>
          <w:rFonts w:cs="David" w:hint="cs"/>
          <w:rtl/>
        </w:rPr>
        <w:t>אביגדור יצחקי</w:t>
      </w:r>
    </w:p>
    <w:p w14:paraId="1F0E15AB" w14:textId="77777777" w:rsidR="00C53185" w:rsidRPr="00C53185" w:rsidRDefault="00C53185" w:rsidP="00C53185">
      <w:pPr>
        <w:bidi/>
        <w:jc w:val="both"/>
        <w:rPr>
          <w:rFonts w:cs="David" w:hint="cs"/>
          <w:rtl/>
        </w:rPr>
      </w:pPr>
      <w:r w:rsidRPr="00C53185">
        <w:rPr>
          <w:rFonts w:cs="David" w:hint="cs"/>
          <w:rtl/>
        </w:rPr>
        <w:t>יעקב מרגי</w:t>
      </w:r>
    </w:p>
    <w:p w14:paraId="7A6202FB" w14:textId="77777777" w:rsidR="00C53185" w:rsidRPr="00C53185" w:rsidRDefault="00C53185" w:rsidP="00C53185">
      <w:pPr>
        <w:bidi/>
        <w:jc w:val="both"/>
        <w:rPr>
          <w:rFonts w:cs="David" w:hint="cs"/>
          <w:rtl/>
        </w:rPr>
      </w:pPr>
      <w:r w:rsidRPr="00C53185">
        <w:rPr>
          <w:rFonts w:cs="David" w:hint="cs"/>
          <w:rtl/>
        </w:rPr>
        <w:t>משה שרוני</w:t>
      </w:r>
    </w:p>
    <w:p w14:paraId="1D194A6D" w14:textId="77777777" w:rsidR="00C53185" w:rsidRPr="00C53185" w:rsidRDefault="00C53185" w:rsidP="00C53185">
      <w:pPr>
        <w:bidi/>
        <w:jc w:val="both"/>
        <w:rPr>
          <w:rFonts w:cs="David" w:hint="cs"/>
          <w:rtl/>
        </w:rPr>
      </w:pPr>
    </w:p>
    <w:p w14:paraId="6E48F928" w14:textId="77777777" w:rsidR="00C53185" w:rsidRPr="00C53185" w:rsidRDefault="00C53185" w:rsidP="00C53185">
      <w:pPr>
        <w:bidi/>
        <w:jc w:val="both"/>
        <w:rPr>
          <w:rFonts w:cs="David" w:hint="cs"/>
          <w:rtl/>
        </w:rPr>
      </w:pPr>
      <w:r w:rsidRPr="00C53185">
        <w:rPr>
          <w:rFonts w:cs="David" w:hint="cs"/>
          <w:rtl/>
        </w:rPr>
        <w:t>ראובן ריבלין</w:t>
      </w:r>
    </w:p>
    <w:p w14:paraId="008B7144" w14:textId="77777777" w:rsidR="00C53185" w:rsidRPr="00C53185" w:rsidRDefault="00C53185" w:rsidP="00C53185">
      <w:pPr>
        <w:bidi/>
        <w:jc w:val="both"/>
        <w:rPr>
          <w:rFonts w:cs="David" w:hint="cs"/>
          <w:rtl/>
        </w:rPr>
      </w:pPr>
    </w:p>
    <w:p w14:paraId="0084E964" w14:textId="77777777" w:rsidR="00C53185" w:rsidRPr="00C53185" w:rsidRDefault="00C53185" w:rsidP="00C53185">
      <w:pPr>
        <w:bidi/>
        <w:jc w:val="both"/>
        <w:rPr>
          <w:rFonts w:cs="David" w:hint="cs"/>
          <w:rtl/>
        </w:rPr>
      </w:pPr>
    </w:p>
    <w:p w14:paraId="05FA50D6" w14:textId="77777777" w:rsidR="00C53185" w:rsidRPr="00C53185" w:rsidRDefault="00C53185" w:rsidP="00C53185">
      <w:pPr>
        <w:bidi/>
        <w:jc w:val="both"/>
        <w:rPr>
          <w:rFonts w:cs="David" w:hint="cs"/>
          <w:rtl/>
        </w:rPr>
      </w:pPr>
    </w:p>
    <w:p w14:paraId="6EFBE6DC" w14:textId="77777777" w:rsidR="00C53185" w:rsidRPr="00C53185" w:rsidRDefault="00C53185" w:rsidP="00C53185">
      <w:pPr>
        <w:tabs>
          <w:tab w:val="left" w:pos="1788"/>
          <w:tab w:val="left" w:pos="3631"/>
        </w:tabs>
        <w:bidi/>
        <w:jc w:val="both"/>
        <w:rPr>
          <w:rFonts w:cs="David" w:hint="cs"/>
          <w:rtl/>
        </w:rPr>
      </w:pPr>
      <w:r w:rsidRPr="00C53185">
        <w:rPr>
          <w:rFonts w:cs="David"/>
          <w:b/>
          <w:bCs/>
          <w:u w:val="single"/>
          <w:rtl/>
        </w:rPr>
        <w:t>מוזמנים</w:t>
      </w:r>
      <w:r w:rsidRPr="00C53185">
        <w:rPr>
          <w:rFonts w:cs="David"/>
          <w:rtl/>
        </w:rPr>
        <w:t>:</w:t>
      </w:r>
    </w:p>
    <w:p w14:paraId="50D47191" w14:textId="77777777" w:rsidR="00C53185" w:rsidRPr="00C53185" w:rsidRDefault="00C53185" w:rsidP="00C53185">
      <w:pPr>
        <w:bidi/>
        <w:jc w:val="both"/>
        <w:rPr>
          <w:rFonts w:cs="David" w:hint="cs"/>
          <w:rtl/>
        </w:rPr>
      </w:pPr>
      <w:r w:rsidRPr="00C53185">
        <w:rPr>
          <w:rFonts w:cs="David" w:hint="cs"/>
          <w:rtl/>
        </w:rPr>
        <w:t>מזכיר הכנסת אריה האן</w:t>
      </w:r>
    </w:p>
    <w:p w14:paraId="01159AED" w14:textId="77777777" w:rsidR="00C53185" w:rsidRPr="00C53185" w:rsidRDefault="00C53185" w:rsidP="00C53185">
      <w:pPr>
        <w:bidi/>
        <w:jc w:val="both"/>
        <w:rPr>
          <w:rFonts w:cs="David" w:hint="cs"/>
          <w:rtl/>
        </w:rPr>
      </w:pPr>
      <w:r w:rsidRPr="00C53185">
        <w:rPr>
          <w:rFonts w:cs="David" w:hint="cs"/>
          <w:rtl/>
        </w:rPr>
        <w:t>סגנית מזכיר הכנסת ירדנה מלר-הורביץ</w:t>
      </w:r>
    </w:p>
    <w:p w14:paraId="34E52202" w14:textId="77777777" w:rsidR="00C53185" w:rsidRPr="00C53185" w:rsidRDefault="00C53185" w:rsidP="00C53185">
      <w:pPr>
        <w:bidi/>
        <w:jc w:val="both"/>
        <w:rPr>
          <w:rFonts w:cs="David" w:hint="cs"/>
          <w:rtl/>
        </w:rPr>
      </w:pPr>
      <w:r w:rsidRPr="00C53185">
        <w:rPr>
          <w:rFonts w:cs="David" w:hint="cs"/>
          <w:rtl/>
        </w:rPr>
        <w:t xml:space="preserve">יפה שפירא </w:t>
      </w:r>
      <w:r w:rsidRPr="00C53185">
        <w:rPr>
          <w:rFonts w:cs="David"/>
          <w:rtl/>
        </w:rPr>
        <w:t>–</w:t>
      </w:r>
      <w:r w:rsidRPr="00C53185">
        <w:rPr>
          <w:rFonts w:cs="David" w:hint="cs"/>
          <w:rtl/>
        </w:rPr>
        <w:t xml:space="preserve"> מנהלת ועדת הפנים ואיכות הסביבה</w:t>
      </w:r>
    </w:p>
    <w:p w14:paraId="55566B23" w14:textId="77777777" w:rsidR="00C53185" w:rsidRPr="00C53185" w:rsidRDefault="00C53185" w:rsidP="00C53185">
      <w:pPr>
        <w:bidi/>
        <w:jc w:val="both"/>
        <w:rPr>
          <w:rFonts w:cs="David" w:hint="cs"/>
          <w:rtl/>
        </w:rPr>
      </w:pPr>
      <w:r w:rsidRPr="00C53185">
        <w:rPr>
          <w:rFonts w:cs="David" w:hint="cs"/>
          <w:rtl/>
        </w:rPr>
        <w:t>תלמידי מגמת תקשורת, מקיף ה', ראשל"צ</w:t>
      </w:r>
    </w:p>
    <w:p w14:paraId="6F58FCD5" w14:textId="77777777" w:rsidR="00C53185" w:rsidRPr="00C53185" w:rsidRDefault="00C53185" w:rsidP="00C53185">
      <w:pPr>
        <w:tabs>
          <w:tab w:val="left" w:pos="1930"/>
        </w:tabs>
        <w:bidi/>
        <w:jc w:val="both"/>
        <w:rPr>
          <w:rFonts w:cs="David" w:hint="cs"/>
          <w:b/>
          <w:bCs/>
          <w:u w:val="single"/>
          <w:rtl/>
        </w:rPr>
      </w:pPr>
    </w:p>
    <w:p w14:paraId="43E87B1A" w14:textId="77777777" w:rsidR="00C53185" w:rsidRPr="00C53185" w:rsidRDefault="00C53185" w:rsidP="00C53185">
      <w:pPr>
        <w:tabs>
          <w:tab w:val="left" w:pos="1930"/>
        </w:tabs>
        <w:bidi/>
        <w:jc w:val="both"/>
        <w:rPr>
          <w:rFonts w:cs="David" w:hint="cs"/>
          <w:b/>
          <w:bCs/>
          <w:u w:val="single"/>
          <w:rtl/>
        </w:rPr>
      </w:pPr>
    </w:p>
    <w:p w14:paraId="48C77ADF" w14:textId="77777777" w:rsidR="00C53185" w:rsidRPr="00C53185" w:rsidRDefault="00C53185" w:rsidP="00C53185">
      <w:pPr>
        <w:tabs>
          <w:tab w:val="left" w:pos="1930"/>
        </w:tabs>
        <w:bidi/>
        <w:jc w:val="both"/>
        <w:rPr>
          <w:rFonts w:cs="David" w:hint="cs"/>
          <w:b/>
          <w:bCs/>
          <w:u w:val="single"/>
          <w:rtl/>
        </w:rPr>
      </w:pPr>
    </w:p>
    <w:p w14:paraId="27C1A277" w14:textId="77777777" w:rsidR="00C53185" w:rsidRPr="00C53185" w:rsidRDefault="00C53185" w:rsidP="00C53185">
      <w:pPr>
        <w:tabs>
          <w:tab w:val="left" w:pos="1930"/>
        </w:tabs>
        <w:bidi/>
        <w:jc w:val="both"/>
        <w:rPr>
          <w:rFonts w:cs="David" w:hint="cs"/>
          <w:rtl/>
        </w:rPr>
      </w:pPr>
      <w:r w:rsidRPr="00C53185">
        <w:rPr>
          <w:rFonts w:cs="David"/>
          <w:b/>
          <w:bCs/>
          <w:u w:val="single"/>
          <w:rtl/>
        </w:rPr>
        <w:t>י</w:t>
      </w:r>
      <w:r w:rsidRPr="00C53185">
        <w:rPr>
          <w:rFonts w:cs="David" w:hint="cs"/>
          <w:b/>
          <w:bCs/>
          <w:u w:val="single"/>
          <w:rtl/>
        </w:rPr>
        <w:t>יעוץ משפטי</w:t>
      </w:r>
      <w:r w:rsidRPr="00C53185">
        <w:rPr>
          <w:rFonts w:cs="David"/>
          <w:b/>
          <w:bCs/>
          <w:u w:val="single"/>
          <w:rtl/>
        </w:rPr>
        <w:t>:</w:t>
      </w:r>
    </w:p>
    <w:p w14:paraId="4A8286D2" w14:textId="77777777" w:rsidR="00C53185" w:rsidRPr="00C53185" w:rsidRDefault="00C53185" w:rsidP="00C53185">
      <w:pPr>
        <w:bidi/>
        <w:jc w:val="both"/>
        <w:rPr>
          <w:rFonts w:cs="David" w:hint="cs"/>
          <w:rtl/>
        </w:rPr>
      </w:pPr>
      <w:r w:rsidRPr="00C53185">
        <w:rPr>
          <w:rFonts w:cs="David" w:hint="cs"/>
          <w:rtl/>
        </w:rPr>
        <w:t>ארבל אסטרחן</w:t>
      </w:r>
    </w:p>
    <w:p w14:paraId="0C7B0D18" w14:textId="77777777" w:rsidR="00C53185" w:rsidRPr="00C53185" w:rsidRDefault="00C53185" w:rsidP="00C53185">
      <w:pPr>
        <w:bidi/>
        <w:jc w:val="both"/>
        <w:rPr>
          <w:rFonts w:cs="David" w:hint="cs"/>
          <w:rtl/>
        </w:rPr>
      </w:pPr>
    </w:p>
    <w:p w14:paraId="67B20D49" w14:textId="77777777" w:rsidR="00C53185" w:rsidRPr="00C53185" w:rsidRDefault="00C53185" w:rsidP="00C53185">
      <w:pPr>
        <w:bidi/>
        <w:jc w:val="both"/>
        <w:rPr>
          <w:rFonts w:cs="David" w:hint="cs"/>
          <w:rtl/>
        </w:rPr>
      </w:pPr>
    </w:p>
    <w:p w14:paraId="34B492DF" w14:textId="77777777" w:rsidR="00C53185" w:rsidRPr="00C53185" w:rsidRDefault="00C53185" w:rsidP="00C53185">
      <w:pPr>
        <w:tabs>
          <w:tab w:val="left" w:pos="1930"/>
        </w:tabs>
        <w:bidi/>
        <w:jc w:val="both"/>
        <w:rPr>
          <w:rFonts w:cs="David" w:hint="cs"/>
          <w:b/>
          <w:bCs/>
          <w:rtl/>
        </w:rPr>
      </w:pPr>
      <w:r w:rsidRPr="00C53185">
        <w:rPr>
          <w:rFonts w:cs="David"/>
          <w:b/>
          <w:bCs/>
          <w:u w:val="single"/>
          <w:rtl/>
        </w:rPr>
        <w:t>מנהלת הוועדה</w:t>
      </w:r>
      <w:r w:rsidRPr="00C53185">
        <w:rPr>
          <w:rFonts w:cs="David"/>
          <w:rtl/>
        </w:rPr>
        <w:t>:</w:t>
      </w:r>
    </w:p>
    <w:p w14:paraId="0E733754" w14:textId="77777777" w:rsidR="00C53185" w:rsidRPr="00C53185" w:rsidRDefault="00C53185" w:rsidP="00C53185">
      <w:pPr>
        <w:bidi/>
        <w:jc w:val="both"/>
        <w:rPr>
          <w:rFonts w:cs="David" w:hint="cs"/>
          <w:rtl/>
        </w:rPr>
      </w:pPr>
      <w:r w:rsidRPr="00C53185">
        <w:rPr>
          <w:rFonts w:cs="David" w:hint="cs"/>
          <w:rtl/>
        </w:rPr>
        <w:t>אתי בן יוסף</w:t>
      </w:r>
    </w:p>
    <w:p w14:paraId="751E3B79" w14:textId="77777777" w:rsidR="00C53185" w:rsidRPr="00C53185" w:rsidRDefault="00C53185" w:rsidP="00C53185">
      <w:pPr>
        <w:bidi/>
        <w:jc w:val="both"/>
        <w:rPr>
          <w:rFonts w:cs="David" w:hint="cs"/>
          <w:rtl/>
        </w:rPr>
      </w:pPr>
    </w:p>
    <w:p w14:paraId="23DC865F" w14:textId="77777777" w:rsidR="00C53185" w:rsidRPr="00C53185" w:rsidRDefault="00C53185" w:rsidP="00C53185">
      <w:pPr>
        <w:bidi/>
        <w:jc w:val="both"/>
        <w:rPr>
          <w:rFonts w:cs="David" w:hint="cs"/>
          <w:rtl/>
        </w:rPr>
      </w:pPr>
    </w:p>
    <w:p w14:paraId="5E1BB643" w14:textId="77777777" w:rsidR="00C53185" w:rsidRPr="00C53185" w:rsidRDefault="00C53185" w:rsidP="00C53185">
      <w:pPr>
        <w:tabs>
          <w:tab w:val="left" w:pos="1930"/>
        </w:tabs>
        <w:bidi/>
        <w:jc w:val="both"/>
        <w:rPr>
          <w:rFonts w:cs="David" w:hint="cs"/>
          <w:rtl/>
        </w:rPr>
      </w:pPr>
      <w:r w:rsidRPr="00C53185">
        <w:rPr>
          <w:rFonts w:cs="David" w:hint="cs"/>
          <w:b/>
          <w:bCs/>
          <w:u w:val="single"/>
          <w:rtl/>
        </w:rPr>
        <w:t>רשמת פרלמנטרית</w:t>
      </w:r>
      <w:r w:rsidRPr="00C53185">
        <w:rPr>
          <w:rFonts w:cs="David"/>
          <w:rtl/>
        </w:rPr>
        <w:t>:</w:t>
      </w:r>
      <w:r w:rsidRPr="00C53185">
        <w:rPr>
          <w:rFonts w:cs="David" w:hint="cs"/>
          <w:rtl/>
        </w:rPr>
        <w:tab/>
      </w:r>
    </w:p>
    <w:p w14:paraId="682C1AAE" w14:textId="77777777" w:rsidR="00C53185" w:rsidRPr="00C53185" w:rsidRDefault="00C53185" w:rsidP="00C53185">
      <w:pPr>
        <w:bidi/>
        <w:jc w:val="both"/>
        <w:rPr>
          <w:rFonts w:cs="David" w:hint="cs"/>
          <w:rtl/>
        </w:rPr>
      </w:pPr>
      <w:r w:rsidRPr="00C53185">
        <w:rPr>
          <w:rFonts w:cs="David" w:hint="cs"/>
          <w:rtl/>
        </w:rPr>
        <w:t>דקלה אברבנאל</w:t>
      </w:r>
    </w:p>
    <w:p w14:paraId="7F086617" w14:textId="77777777" w:rsidR="00C53185" w:rsidRPr="00C53185" w:rsidRDefault="00C53185" w:rsidP="00C53185">
      <w:pPr>
        <w:pStyle w:val="Heading5"/>
        <w:rPr>
          <w:rFonts w:hint="cs"/>
          <w:rtl/>
        </w:rPr>
      </w:pPr>
    </w:p>
    <w:p w14:paraId="00417B3E" w14:textId="77777777" w:rsidR="00C53185" w:rsidRPr="00C53185" w:rsidRDefault="00C53185" w:rsidP="00C53185">
      <w:pPr>
        <w:pStyle w:val="Heading5"/>
        <w:rPr>
          <w:rtl/>
        </w:rPr>
      </w:pPr>
      <w:r w:rsidRPr="00C53185">
        <w:rPr>
          <w:rtl/>
        </w:rPr>
        <w:t xml:space="preserve"> </w:t>
      </w:r>
    </w:p>
    <w:p w14:paraId="6B21A8CD" w14:textId="77777777" w:rsidR="00C53185" w:rsidRPr="00C53185" w:rsidRDefault="00C53185" w:rsidP="00C53185">
      <w:pPr>
        <w:bidi/>
        <w:jc w:val="both"/>
        <w:rPr>
          <w:rFonts w:cs="David" w:hint="cs"/>
          <w:rtl/>
        </w:rPr>
      </w:pPr>
    </w:p>
    <w:p w14:paraId="0555B1EB" w14:textId="77777777" w:rsidR="00C53185" w:rsidRPr="00C53185" w:rsidRDefault="00C53185" w:rsidP="00C53185">
      <w:pPr>
        <w:bidi/>
        <w:jc w:val="center"/>
        <w:rPr>
          <w:rFonts w:cs="David" w:hint="cs"/>
          <w:b/>
          <w:bCs/>
          <w:u w:val="single"/>
          <w:rtl/>
        </w:rPr>
      </w:pPr>
      <w:r w:rsidRPr="00C53185">
        <w:rPr>
          <w:rFonts w:cs="David"/>
          <w:rtl/>
        </w:rPr>
        <w:br w:type="page"/>
      </w:r>
      <w:r w:rsidRPr="00C53185">
        <w:rPr>
          <w:rFonts w:cs="David" w:hint="cs"/>
          <w:b/>
          <w:bCs/>
          <w:u w:val="single"/>
          <w:rtl/>
        </w:rPr>
        <w:lastRenderedPageBreak/>
        <w:t>הצעה לתיקון תקנון הכנסת בדבר שינוי שם ועדת הפנים ואיכות הסביבה</w:t>
      </w:r>
    </w:p>
    <w:p w14:paraId="43974662" w14:textId="77777777" w:rsidR="00C53185" w:rsidRPr="00C53185" w:rsidRDefault="00C53185" w:rsidP="00C53185">
      <w:pPr>
        <w:bidi/>
        <w:jc w:val="both"/>
        <w:rPr>
          <w:rFonts w:cs="David" w:hint="cs"/>
          <w:rtl/>
        </w:rPr>
      </w:pPr>
    </w:p>
    <w:p w14:paraId="1D73F86B"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050DDA0C" w14:textId="77777777" w:rsidR="00C53185" w:rsidRPr="00C53185" w:rsidRDefault="00C53185" w:rsidP="00C53185">
      <w:pPr>
        <w:bidi/>
        <w:jc w:val="both"/>
        <w:rPr>
          <w:rFonts w:cs="David" w:hint="cs"/>
          <w:u w:val="single"/>
          <w:rtl/>
        </w:rPr>
      </w:pPr>
    </w:p>
    <w:p w14:paraId="7F72A22C" w14:textId="77777777" w:rsidR="00C53185" w:rsidRPr="00C53185" w:rsidRDefault="00C53185" w:rsidP="00C53185">
      <w:pPr>
        <w:bidi/>
        <w:jc w:val="both"/>
        <w:rPr>
          <w:rFonts w:cs="David" w:hint="cs"/>
          <w:u w:val="single"/>
          <w:rtl/>
        </w:rPr>
      </w:pPr>
    </w:p>
    <w:p w14:paraId="6BC46B71" w14:textId="77777777" w:rsidR="00C53185" w:rsidRPr="00C53185" w:rsidRDefault="00C53185" w:rsidP="00C53185">
      <w:pPr>
        <w:bidi/>
        <w:ind w:firstLine="567"/>
        <w:jc w:val="both"/>
        <w:rPr>
          <w:rFonts w:cs="David" w:hint="cs"/>
          <w:rtl/>
        </w:rPr>
      </w:pPr>
      <w:r w:rsidRPr="00C53185">
        <w:rPr>
          <w:rFonts w:cs="David" w:hint="cs"/>
          <w:rtl/>
        </w:rPr>
        <w:t xml:space="preserve">בוקר טוב חברי חברי הכנסת, אני רוצה לקדם בברכה, גם בשמכם, את תלמידי בית ספר מקים ה' בראשון לציון, שבאו להתרשם מהעבודה כאן, גם של ועדת הכנסת. אני מניחה שתלוו אותנו כל היום ואני מקווה שאכן תתרשמו. בכל מקרה שתרצו לדעת קצת יותר, נשמח כולנו לעזור ולסייע ככל שניתן. אני מאחלת לכם הצלחה בלימודים. </w:t>
      </w:r>
    </w:p>
    <w:p w14:paraId="695AB8D2" w14:textId="77777777" w:rsidR="00C53185" w:rsidRPr="00C53185" w:rsidRDefault="00C53185" w:rsidP="00C53185">
      <w:pPr>
        <w:bidi/>
        <w:jc w:val="both"/>
        <w:rPr>
          <w:rFonts w:cs="David" w:hint="cs"/>
          <w:rtl/>
        </w:rPr>
      </w:pPr>
    </w:p>
    <w:p w14:paraId="58714A59" w14:textId="77777777" w:rsidR="00C53185" w:rsidRPr="00C53185" w:rsidRDefault="00C53185" w:rsidP="00C53185">
      <w:pPr>
        <w:bidi/>
        <w:ind w:firstLine="567"/>
        <w:jc w:val="both"/>
        <w:rPr>
          <w:rFonts w:cs="David" w:hint="cs"/>
          <w:rtl/>
        </w:rPr>
      </w:pPr>
      <w:r w:rsidRPr="00C53185">
        <w:rPr>
          <w:rFonts w:cs="David" w:hint="cs"/>
          <w:rtl/>
        </w:rPr>
        <w:t xml:space="preserve">על סדר היום נושא אחד, הצעה לתיקון תקנון הכנסת בדבר שינוי שם ועדת הפנים ואיכות הסביבה. </w:t>
      </w:r>
    </w:p>
    <w:p w14:paraId="0D3E0E0E" w14:textId="77777777" w:rsidR="00C53185" w:rsidRPr="00C53185" w:rsidRDefault="00C53185" w:rsidP="00C53185">
      <w:pPr>
        <w:bidi/>
        <w:jc w:val="both"/>
        <w:rPr>
          <w:rFonts w:cs="David" w:hint="cs"/>
          <w:rtl/>
        </w:rPr>
      </w:pPr>
    </w:p>
    <w:p w14:paraId="20ADDAC5" w14:textId="77777777" w:rsidR="00C53185" w:rsidRPr="00C53185" w:rsidRDefault="00C53185" w:rsidP="00C53185">
      <w:pPr>
        <w:bidi/>
        <w:jc w:val="both"/>
        <w:rPr>
          <w:rFonts w:cs="David" w:hint="cs"/>
          <w:rtl/>
        </w:rPr>
      </w:pPr>
      <w:r w:rsidRPr="00C53185">
        <w:rPr>
          <w:rFonts w:cs="David" w:hint="cs"/>
          <w:u w:val="single"/>
          <w:rtl/>
        </w:rPr>
        <w:t>ראובן ריבלין:</w:t>
      </w:r>
    </w:p>
    <w:p w14:paraId="48AE8D6F" w14:textId="77777777" w:rsidR="00C53185" w:rsidRPr="00C53185" w:rsidRDefault="00C53185" w:rsidP="00C53185">
      <w:pPr>
        <w:bidi/>
        <w:jc w:val="both"/>
        <w:rPr>
          <w:rFonts w:cs="David" w:hint="cs"/>
          <w:rtl/>
        </w:rPr>
      </w:pPr>
    </w:p>
    <w:p w14:paraId="6B74BB4E" w14:textId="77777777" w:rsidR="00C53185" w:rsidRPr="00C53185" w:rsidRDefault="00C53185" w:rsidP="00C53185">
      <w:pPr>
        <w:bidi/>
        <w:ind w:firstLine="567"/>
        <w:jc w:val="both"/>
        <w:rPr>
          <w:rFonts w:cs="David" w:hint="cs"/>
          <w:rtl/>
        </w:rPr>
      </w:pPr>
      <w:r w:rsidRPr="00C53185">
        <w:rPr>
          <w:rFonts w:cs="David" w:hint="cs"/>
          <w:rtl/>
        </w:rPr>
        <w:t xml:space="preserve">אין הצעות קונטרוברסליות, להקדים את הבחירות, לאחר אותן? </w:t>
      </w:r>
    </w:p>
    <w:p w14:paraId="78429352" w14:textId="77777777" w:rsidR="00C53185" w:rsidRPr="00C53185" w:rsidRDefault="00C53185" w:rsidP="00C53185">
      <w:pPr>
        <w:bidi/>
        <w:jc w:val="both"/>
        <w:rPr>
          <w:rFonts w:cs="David" w:hint="cs"/>
          <w:rtl/>
        </w:rPr>
      </w:pPr>
    </w:p>
    <w:p w14:paraId="2D1AB7E3"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750D461F" w14:textId="77777777" w:rsidR="00C53185" w:rsidRPr="00C53185" w:rsidRDefault="00C53185" w:rsidP="00C53185">
      <w:pPr>
        <w:bidi/>
        <w:jc w:val="both"/>
        <w:rPr>
          <w:rFonts w:cs="David" w:hint="cs"/>
          <w:rtl/>
        </w:rPr>
      </w:pPr>
    </w:p>
    <w:p w14:paraId="1947F81E" w14:textId="77777777" w:rsidR="00C53185" w:rsidRPr="00C53185" w:rsidRDefault="00C53185" w:rsidP="00C53185">
      <w:pPr>
        <w:bidi/>
        <w:ind w:firstLine="567"/>
        <w:jc w:val="both"/>
        <w:rPr>
          <w:rFonts w:cs="David" w:hint="cs"/>
          <w:rtl/>
        </w:rPr>
      </w:pPr>
      <w:r w:rsidRPr="00C53185">
        <w:rPr>
          <w:rFonts w:cs="David" w:hint="cs"/>
          <w:rtl/>
        </w:rPr>
        <w:t xml:space="preserve">זה שבוע שקט. </w:t>
      </w:r>
    </w:p>
    <w:p w14:paraId="79065D41" w14:textId="77777777" w:rsidR="00C53185" w:rsidRPr="00C53185" w:rsidRDefault="00C53185" w:rsidP="00C53185">
      <w:pPr>
        <w:bidi/>
        <w:jc w:val="both"/>
        <w:rPr>
          <w:rFonts w:cs="David" w:hint="cs"/>
          <w:rtl/>
        </w:rPr>
      </w:pPr>
    </w:p>
    <w:p w14:paraId="043475F6" w14:textId="77777777" w:rsidR="00C53185" w:rsidRPr="00C53185" w:rsidRDefault="00C53185" w:rsidP="00C53185">
      <w:pPr>
        <w:bidi/>
        <w:jc w:val="both"/>
        <w:rPr>
          <w:rFonts w:cs="David" w:hint="cs"/>
          <w:rtl/>
        </w:rPr>
      </w:pPr>
      <w:r w:rsidRPr="00C53185">
        <w:rPr>
          <w:rFonts w:cs="David" w:hint="cs"/>
          <w:u w:val="single"/>
          <w:rtl/>
        </w:rPr>
        <w:t>ראובן ריבלין:</w:t>
      </w:r>
    </w:p>
    <w:p w14:paraId="6B9E0ED8" w14:textId="77777777" w:rsidR="00C53185" w:rsidRPr="00C53185" w:rsidRDefault="00C53185" w:rsidP="00C53185">
      <w:pPr>
        <w:bidi/>
        <w:jc w:val="both"/>
        <w:rPr>
          <w:rFonts w:cs="David" w:hint="cs"/>
          <w:rtl/>
        </w:rPr>
      </w:pPr>
    </w:p>
    <w:p w14:paraId="29AC6251" w14:textId="77777777" w:rsidR="00C53185" w:rsidRPr="00C53185" w:rsidRDefault="00C53185" w:rsidP="00C53185">
      <w:pPr>
        <w:bidi/>
        <w:jc w:val="both"/>
        <w:rPr>
          <w:rFonts w:cs="David" w:hint="cs"/>
          <w:rtl/>
        </w:rPr>
      </w:pPr>
      <w:r w:rsidRPr="00C53185">
        <w:rPr>
          <w:rFonts w:cs="David" w:hint="cs"/>
          <w:rtl/>
        </w:rPr>
        <w:tab/>
        <w:t xml:space="preserve">חשבתי שיושב-ראש הקוליה הכריע את כולם. </w:t>
      </w:r>
    </w:p>
    <w:p w14:paraId="55447BFD" w14:textId="77777777" w:rsidR="00C53185" w:rsidRPr="00C53185" w:rsidRDefault="00C53185" w:rsidP="00C53185">
      <w:pPr>
        <w:bidi/>
        <w:jc w:val="both"/>
        <w:rPr>
          <w:rFonts w:cs="David" w:hint="cs"/>
          <w:rtl/>
        </w:rPr>
      </w:pPr>
    </w:p>
    <w:p w14:paraId="3F558C73" w14:textId="77777777" w:rsidR="00C53185" w:rsidRPr="00C53185" w:rsidRDefault="00C53185" w:rsidP="00C53185">
      <w:pPr>
        <w:bidi/>
        <w:jc w:val="both"/>
        <w:rPr>
          <w:rFonts w:cs="David" w:hint="cs"/>
          <w:rtl/>
        </w:rPr>
      </w:pPr>
      <w:r w:rsidRPr="00C53185">
        <w:rPr>
          <w:rFonts w:cs="David" w:hint="cs"/>
          <w:u w:val="single"/>
          <w:rtl/>
        </w:rPr>
        <w:t>משה שרוני:</w:t>
      </w:r>
    </w:p>
    <w:p w14:paraId="4FF9F510" w14:textId="77777777" w:rsidR="00C53185" w:rsidRPr="00C53185" w:rsidRDefault="00C53185" w:rsidP="00C53185">
      <w:pPr>
        <w:bidi/>
        <w:jc w:val="both"/>
        <w:rPr>
          <w:rFonts w:cs="David" w:hint="cs"/>
          <w:rtl/>
        </w:rPr>
      </w:pPr>
    </w:p>
    <w:p w14:paraId="433B461F" w14:textId="77777777" w:rsidR="00C53185" w:rsidRPr="00C53185" w:rsidRDefault="00C53185" w:rsidP="00C53185">
      <w:pPr>
        <w:bidi/>
        <w:jc w:val="both"/>
        <w:rPr>
          <w:rFonts w:cs="David" w:hint="cs"/>
          <w:rtl/>
        </w:rPr>
      </w:pPr>
      <w:r w:rsidRPr="00C53185">
        <w:rPr>
          <w:rFonts w:cs="David" w:hint="cs"/>
          <w:rtl/>
        </w:rPr>
        <w:tab/>
        <w:t xml:space="preserve">חשבתי שתהיה הצעה לסדר על כך שיש 25 טון גז כאן, וכל הבניין יעוף למעלה. </w:t>
      </w:r>
    </w:p>
    <w:p w14:paraId="53FDEEE6" w14:textId="77777777" w:rsidR="00C53185" w:rsidRPr="00C53185" w:rsidRDefault="00C53185" w:rsidP="00C53185">
      <w:pPr>
        <w:bidi/>
        <w:jc w:val="both"/>
        <w:rPr>
          <w:rFonts w:cs="David" w:hint="cs"/>
          <w:rtl/>
        </w:rPr>
      </w:pPr>
    </w:p>
    <w:p w14:paraId="4FC2CD03"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7F3FD5A9" w14:textId="77777777" w:rsidR="00C53185" w:rsidRPr="00C53185" w:rsidRDefault="00C53185" w:rsidP="00C53185">
      <w:pPr>
        <w:bidi/>
        <w:jc w:val="both"/>
        <w:rPr>
          <w:rFonts w:cs="David" w:hint="cs"/>
          <w:rtl/>
        </w:rPr>
      </w:pPr>
    </w:p>
    <w:p w14:paraId="4EF4B1F9" w14:textId="77777777" w:rsidR="00C53185" w:rsidRPr="00C53185" w:rsidRDefault="00C53185" w:rsidP="00C53185">
      <w:pPr>
        <w:bidi/>
        <w:jc w:val="both"/>
        <w:rPr>
          <w:rFonts w:cs="David" w:hint="cs"/>
          <w:rtl/>
        </w:rPr>
      </w:pPr>
      <w:r w:rsidRPr="00C53185">
        <w:rPr>
          <w:rFonts w:cs="David" w:hint="cs"/>
          <w:rtl/>
        </w:rPr>
        <w:tab/>
        <w:t xml:space="preserve">אדוני יודע שזה לא על סדר יומה של ועדת הכנסת. אני בטוחה שגם יושבת-ראש הכנסת וגם מנכ"ל הכנסת נותנים דעתם על העניין. אם לא, שאדוני יעלה הצעה לסדר. </w:t>
      </w:r>
    </w:p>
    <w:p w14:paraId="1C5C87C8" w14:textId="77777777" w:rsidR="00C53185" w:rsidRPr="00C53185" w:rsidRDefault="00C53185" w:rsidP="00C53185">
      <w:pPr>
        <w:bidi/>
        <w:jc w:val="both"/>
        <w:rPr>
          <w:rFonts w:cs="David" w:hint="cs"/>
          <w:rtl/>
        </w:rPr>
      </w:pPr>
    </w:p>
    <w:p w14:paraId="24D1D3D5" w14:textId="77777777" w:rsidR="00C53185" w:rsidRPr="00C53185" w:rsidRDefault="00C53185" w:rsidP="00C53185">
      <w:pPr>
        <w:bidi/>
        <w:jc w:val="both"/>
        <w:rPr>
          <w:rFonts w:cs="David" w:hint="cs"/>
          <w:rtl/>
        </w:rPr>
      </w:pPr>
      <w:r w:rsidRPr="00C53185">
        <w:rPr>
          <w:rFonts w:cs="David" w:hint="cs"/>
          <w:rtl/>
        </w:rPr>
        <w:t xml:space="preserve">השבוע היינו צריכים להתחיל בכל מה שקשור לסוגיית פיצול חוק ההסדרים, כולל חוק התקציב. אבל בתיאום מלא עם יושב-ראש הקואליציה, וכמי שהכינה את יום העיון, וגם היועצת המשפטית של הכנסת נתנה דעתה על העניין הזה </w:t>
      </w:r>
      <w:r w:rsidRPr="00C53185">
        <w:rPr>
          <w:rFonts w:cs="David"/>
          <w:rtl/>
        </w:rPr>
        <w:t>–</w:t>
      </w:r>
      <w:r w:rsidRPr="00C53185">
        <w:rPr>
          <w:rFonts w:cs="David" w:hint="cs"/>
          <w:rtl/>
        </w:rPr>
        <w:t xml:space="preserve"> כל עוד מדינת ישראל לא נמצאת בשעת חירום, סיכמנו יושב-ראש הקואליציה ואנוכי, גם על דעת יושבי ראש הוועדות, שלהבדיל משנים קודמות חוק ההסדרים יפוצל ככל הניתן לוועדות הרלוונטיות. הוא לא יועבר לוועדת הכספים כמקשה אחת. יש לנו חוות דעת של היועצת המשפטית לכנסת בנושא זה. אתמול קיימתי דיון מעמיק עם כל היועצים המשפטיים של הוועדות, כולל היועצת המשפטית לכנסת. עברנו על חוק ההסדרים סעיף סעיף. בכוונתי לפצל אותו לוועדות הרלוונטיות, כך שיהיה דיון מקיף ונרחב, וכנסת ישראל תוכל לתת עליו את הדעת. </w:t>
      </w:r>
    </w:p>
    <w:p w14:paraId="20B8537E" w14:textId="77777777" w:rsidR="00C53185" w:rsidRPr="00C53185" w:rsidRDefault="00C53185" w:rsidP="00C53185">
      <w:pPr>
        <w:bidi/>
        <w:jc w:val="both"/>
        <w:rPr>
          <w:rFonts w:cs="David" w:hint="cs"/>
          <w:rtl/>
        </w:rPr>
      </w:pPr>
    </w:p>
    <w:p w14:paraId="5A67DCB1" w14:textId="77777777" w:rsidR="00C53185" w:rsidRPr="00C53185" w:rsidRDefault="00C53185" w:rsidP="00C53185">
      <w:pPr>
        <w:bidi/>
        <w:ind w:firstLine="567"/>
        <w:jc w:val="both"/>
        <w:rPr>
          <w:rFonts w:cs="David" w:hint="cs"/>
          <w:rtl/>
        </w:rPr>
      </w:pPr>
      <w:r w:rsidRPr="00C53185">
        <w:rPr>
          <w:rFonts w:cs="David" w:hint="cs"/>
          <w:rtl/>
        </w:rPr>
        <w:t xml:space="preserve">גם אם נפצל חוקים כאלה ואחרים, נגיע להסכמה ברורה עם יושבי ראש הוועדות שאליהם אנחנו מעבירים את החוק, שזה יידון בפרק זמן מסוים. לא ייקבע 31 בדצמבר, כי יש ארבע רפורמות כבדות משקל שעליהן צריך לתת את הדעת יותר. </w:t>
      </w:r>
    </w:p>
    <w:p w14:paraId="5D8A5CEC" w14:textId="77777777" w:rsidR="00C53185" w:rsidRPr="00C53185" w:rsidRDefault="00C53185" w:rsidP="00C53185">
      <w:pPr>
        <w:bidi/>
        <w:ind w:firstLine="567"/>
        <w:jc w:val="both"/>
        <w:rPr>
          <w:rFonts w:cs="David" w:hint="cs"/>
          <w:rtl/>
        </w:rPr>
      </w:pPr>
    </w:p>
    <w:p w14:paraId="201BB5C9" w14:textId="77777777" w:rsidR="00C53185" w:rsidRPr="00C53185" w:rsidRDefault="00C53185" w:rsidP="00C53185">
      <w:pPr>
        <w:bidi/>
        <w:jc w:val="both"/>
        <w:rPr>
          <w:rFonts w:cs="David" w:hint="cs"/>
          <w:rtl/>
        </w:rPr>
      </w:pPr>
      <w:r w:rsidRPr="00C53185">
        <w:rPr>
          <w:rFonts w:cs="David" w:hint="cs"/>
          <w:rtl/>
        </w:rPr>
        <w:t xml:space="preserve">אני מאמינה שנזכה לשיתוף פעולה מלא עם האופוזיציה. הכוונה שלנו היא להביא למצב שבו לא תהיה הצבעה אחת על חוק התקציב. אם מפצלים את זה, גם חברי כנסת מהאופוזיציה יוכלו להצביע בעד הצעות חוק כאלה ואחרות. בעבר, חבר הכנסת אורון טען שגם אם ישב והכין את כל רפורמת ויסקונסין הוא הצביע נגדה במליאה, כי החוק הובא כמקשה אחת. </w:t>
      </w:r>
    </w:p>
    <w:p w14:paraId="621990A5" w14:textId="77777777" w:rsidR="00C53185" w:rsidRPr="00C53185" w:rsidRDefault="00C53185" w:rsidP="00C53185">
      <w:pPr>
        <w:bidi/>
        <w:jc w:val="both"/>
        <w:rPr>
          <w:rFonts w:cs="David" w:hint="cs"/>
          <w:rtl/>
        </w:rPr>
      </w:pPr>
    </w:p>
    <w:p w14:paraId="09CF05BA" w14:textId="77777777" w:rsidR="00C53185" w:rsidRPr="00C53185" w:rsidRDefault="00C53185" w:rsidP="00C53185">
      <w:pPr>
        <w:bidi/>
        <w:ind w:firstLine="567"/>
        <w:jc w:val="both"/>
        <w:rPr>
          <w:rFonts w:cs="David" w:hint="cs"/>
          <w:rtl/>
        </w:rPr>
      </w:pPr>
      <w:r w:rsidRPr="00C53185">
        <w:rPr>
          <w:rFonts w:cs="David" w:hint="cs"/>
          <w:rtl/>
        </w:rPr>
        <w:t xml:space="preserve">כנסת ישראל, בשיתוף פעולה עם יושב-ראש הקואליציה תראה פנים חדשות לעם ישראל תוך דיון נוקב, מעמיק והכי פורה שאפשר. </w:t>
      </w:r>
    </w:p>
    <w:p w14:paraId="661B66BE" w14:textId="77777777" w:rsidR="00C53185" w:rsidRPr="00C53185" w:rsidRDefault="00C53185" w:rsidP="00C53185">
      <w:pPr>
        <w:bidi/>
        <w:jc w:val="both"/>
        <w:rPr>
          <w:rFonts w:cs="David" w:hint="cs"/>
          <w:rtl/>
        </w:rPr>
      </w:pPr>
      <w:r w:rsidRPr="00C53185">
        <w:rPr>
          <w:rFonts w:cs="David"/>
          <w:rtl/>
        </w:rPr>
        <w:br w:type="page"/>
      </w:r>
    </w:p>
    <w:p w14:paraId="44416D60" w14:textId="77777777" w:rsidR="00C53185" w:rsidRPr="00C53185" w:rsidRDefault="00C53185" w:rsidP="00C53185">
      <w:pPr>
        <w:bidi/>
        <w:jc w:val="both"/>
        <w:rPr>
          <w:rFonts w:cs="David" w:hint="cs"/>
          <w:rtl/>
        </w:rPr>
      </w:pPr>
      <w:r w:rsidRPr="00C53185">
        <w:rPr>
          <w:rFonts w:cs="David" w:hint="cs"/>
          <w:u w:val="single"/>
          <w:rtl/>
        </w:rPr>
        <w:t>ראובן ריבלין:</w:t>
      </w:r>
    </w:p>
    <w:p w14:paraId="1D0DDA5D" w14:textId="77777777" w:rsidR="00C53185" w:rsidRPr="00C53185" w:rsidRDefault="00C53185" w:rsidP="00C53185">
      <w:pPr>
        <w:bidi/>
        <w:jc w:val="both"/>
        <w:rPr>
          <w:rFonts w:cs="David" w:hint="cs"/>
          <w:rtl/>
        </w:rPr>
      </w:pPr>
    </w:p>
    <w:p w14:paraId="377ED723" w14:textId="77777777" w:rsidR="00C53185" w:rsidRPr="00C53185" w:rsidRDefault="00C53185" w:rsidP="00C53185">
      <w:pPr>
        <w:bidi/>
        <w:jc w:val="both"/>
        <w:rPr>
          <w:rFonts w:cs="David" w:hint="cs"/>
          <w:rtl/>
        </w:rPr>
      </w:pPr>
      <w:r w:rsidRPr="00C53185">
        <w:rPr>
          <w:rFonts w:cs="David" w:hint="cs"/>
          <w:rtl/>
        </w:rPr>
        <w:tab/>
      </w:r>
    </w:p>
    <w:p w14:paraId="181019C8" w14:textId="77777777" w:rsidR="00C53185" w:rsidRPr="00C53185" w:rsidRDefault="00C53185" w:rsidP="00C53185">
      <w:pPr>
        <w:bidi/>
        <w:ind w:firstLine="567"/>
        <w:jc w:val="both"/>
        <w:rPr>
          <w:rFonts w:cs="David" w:hint="cs"/>
          <w:rtl/>
        </w:rPr>
      </w:pPr>
      <w:r w:rsidRPr="00C53185">
        <w:rPr>
          <w:rFonts w:cs="David" w:hint="cs"/>
          <w:rtl/>
        </w:rPr>
        <w:t>זה יוצבע באופן נפרד?</w:t>
      </w:r>
    </w:p>
    <w:p w14:paraId="3CB9CCBF" w14:textId="77777777" w:rsidR="00C53185" w:rsidRPr="00C53185" w:rsidRDefault="00C53185" w:rsidP="00C53185">
      <w:pPr>
        <w:bidi/>
        <w:jc w:val="both"/>
        <w:rPr>
          <w:rFonts w:cs="David" w:hint="cs"/>
          <w:rtl/>
        </w:rPr>
      </w:pPr>
    </w:p>
    <w:p w14:paraId="3EF092FA"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2E4367A0" w14:textId="77777777" w:rsidR="00C53185" w:rsidRPr="00C53185" w:rsidRDefault="00C53185" w:rsidP="00C53185">
      <w:pPr>
        <w:bidi/>
        <w:jc w:val="both"/>
        <w:rPr>
          <w:rFonts w:cs="David" w:hint="cs"/>
          <w:rtl/>
        </w:rPr>
      </w:pPr>
    </w:p>
    <w:p w14:paraId="6AEB20B1" w14:textId="77777777" w:rsidR="00C53185" w:rsidRPr="00C53185" w:rsidRDefault="00C53185" w:rsidP="00C53185">
      <w:pPr>
        <w:bidi/>
        <w:ind w:firstLine="567"/>
        <w:jc w:val="both"/>
        <w:rPr>
          <w:rFonts w:cs="David" w:hint="cs"/>
          <w:rtl/>
        </w:rPr>
      </w:pPr>
      <w:r w:rsidRPr="00C53185">
        <w:rPr>
          <w:rFonts w:cs="David" w:hint="cs"/>
          <w:rtl/>
        </w:rPr>
        <w:t xml:space="preserve">הצעות החוק שיוגשו ויפוצלו מהחוק הזה, גם יוצבעו באופן נפרד. </w:t>
      </w:r>
    </w:p>
    <w:p w14:paraId="59520FA6" w14:textId="77777777" w:rsidR="00C53185" w:rsidRPr="00C53185" w:rsidRDefault="00C53185" w:rsidP="00C53185">
      <w:pPr>
        <w:bidi/>
        <w:jc w:val="both"/>
        <w:rPr>
          <w:rFonts w:cs="David" w:hint="cs"/>
          <w:rtl/>
        </w:rPr>
      </w:pPr>
    </w:p>
    <w:p w14:paraId="3C2F3C21" w14:textId="77777777" w:rsidR="00C53185" w:rsidRPr="00C53185" w:rsidRDefault="00C53185" w:rsidP="00C53185">
      <w:pPr>
        <w:bidi/>
        <w:jc w:val="both"/>
        <w:rPr>
          <w:rFonts w:cs="David" w:hint="cs"/>
          <w:rtl/>
        </w:rPr>
      </w:pPr>
      <w:r w:rsidRPr="00C53185">
        <w:rPr>
          <w:rFonts w:cs="David" w:hint="cs"/>
          <w:u w:val="single"/>
          <w:rtl/>
        </w:rPr>
        <w:t>ראובן ריבלין:</w:t>
      </w:r>
    </w:p>
    <w:p w14:paraId="7B229C3F" w14:textId="77777777" w:rsidR="00C53185" w:rsidRPr="00C53185" w:rsidRDefault="00C53185" w:rsidP="00C53185">
      <w:pPr>
        <w:bidi/>
        <w:jc w:val="both"/>
        <w:rPr>
          <w:rFonts w:cs="David" w:hint="cs"/>
          <w:rtl/>
        </w:rPr>
      </w:pPr>
    </w:p>
    <w:p w14:paraId="79D10A0E" w14:textId="77777777" w:rsidR="00C53185" w:rsidRPr="00C53185" w:rsidRDefault="00C53185" w:rsidP="00C53185">
      <w:pPr>
        <w:bidi/>
        <w:ind w:firstLine="567"/>
        <w:jc w:val="both"/>
        <w:rPr>
          <w:rFonts w:cs="David" w:hint="cs"/>
          <w:rtl/>
        </w:rPr>
      </w:pPr>
      <w:r w:rsidRPr="00C53185">
        <w:rPr>
          <w:rFonts w:cs="David" w:hint="cs"/>
          <w:rtl/>
        </w:rPr>
        <w:t xml:space="preserve">הן לא יהיו בחוק ההסדרים. </w:t>
      </w:r>
    </w:p>
    <w:p w14:paraId="637BADF3" w14:textId="77777777" w:rsidR="00C53185" w:rsidRPr="00C53185" w:rsidRDefault="00C53185" w:rsidP="00C53185">
      <w:pPr>
        <w:bidi/>
        <w:jc w:val="both"/>
        <w:rPr>
          <w:rFonts w:cs="David" w:hint="cs"/>
          <w:rtl/>
        </w:rPr>
      </w:pPr>
    </w:p>
    <w:p w14:paraId="1ACD2EA7"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4C837B4F" w14:textId="77777777" w:rsidR="00C53185" w:rsidRPr="00C53185" w:rsidRDefault="00C53185" w:rsidP="00C53185">
      <w:pPr>
        <w:bidi/>
        <w:jc w:val="both"/>
        <w:rPr>
          <w:rFonts w:cs="David" w:hint="cs"/>
          <w:rtl/>
        </w:rPr>
      </w:pPr>
    </w:p>
    <w:p w14:paraId="6B1E59D7" w14:textId="77777777" w:rsidR="00C53185" w:rsidRPr="00C53185" w:rsidRDefault="00C53185" w:rsidP="00C53185">
      <w:pPr>
        <w:bidi/>
        <w:ind w:firstLine="567"/>
        <w:jc w:val="both"/>
        <w:rPr>
          <w:rFonts w:cs="David" w:hint="cs"/>
          <w:rtl/>
        </w:rPr>
      </w:pPr>
      <w:r w:rsidRPr="00C53185">
        <w:rPr>
          <w:rFonts w:cs="David" w:hint="cs"/>
          <w:rtl/>
        </w:rPr>
        <w:t>יהיו סעיפים שיוצאו מחוק ההסדרים.</w:t>
      </w:r>
    </w:p>
    <w:p w14:paraId="06698CA3" w14:textId="77777777" w:rsidR="00C53185" w:rsidRPr="00C53185" w:rsidRDefault="00C53185" w:rsidP="00C53185">
      <w:pPr>
        <w:bidi/>
        <w:jc w:val="both"/>
        <w:rPr>
          <w:rFonts w:cs="David" w:hint="cs"/>
          <w:rtl/>
        </w:rPr>
      </w:pPr>
    </w:p>
    <w:p w14:paraId="1A4502B0" w14:textId="77777777" w:rsidR="00C53185" w:rsidRPr="00C53185" w:rsidRDefault="00C53185" w:rsidP="00C53185">
      <w:pPr>
        <w:bidi/>
        <w:jc w:val="both"/>
        <w:rPr>
          <w:rFonts w:cs="David" w:hint="cs"/>
          <w:rtl/>
        </w:rPr>
      </w:pPr>
      <w:r w:rsidRPr="00C53185">
        <w:rPr>
          <w:rFonts w:cs="David" w:hint="cs"/>
          <w:u w:val="single"/>
          <w:rtl/>
        </w:rPr>
        <w:t>ראובן ריבלין:</w:t>
      </w:r>
    </w:p>
    <w:p w14:paraId="6484D9A0" w14:textId="77777777" w:rsidR="00C53185" w:rsidRPr="00C53185" w:rsidRDefault="00C53185" w:rsidP="00C53185">
      <w:pPr>
        <w:bidi/>
        <w:jc w:val="both"/>
        <w:rPr>
          <w:rFonts w:cs="David" w:hint="cs"/>
          <w:rtl/>
        </w:rPr>
      </w:pPr>
    </w:p>
    <w:p w14:paraId="579DB819" w14:textId="77777777" w:rsidR="00C53185" w:rsidRPr="00C53185" w:rsidRDefault="00C53185" w:rsidP="00C53185">
      <w:pPr>
        <w:bidi/>
        <w:ind w:firstLine="567"/>
        <w:jc w:val="both"/>
        <w:rPr>
          <w:rFonts w:cs="David" w:hint="cs"/>
          <w:rtl/>
        </w:rPr>
      </w:pPr>
      <w:r w:rsidRPr="00C53185">
        <w:rPr>
          <w:rFonts w:cs="David" w:hint="cs"/>
          <w:rtl/>
        </w:rPr>
        <w:t xml:space="preserve">אני מבקש מגברתי לא להצהיר הצהרות. אני רגיל לזה. </w:t>
      </w:r>
    </w:p>
    <w:p w14:paraId="58AC8347" w14:textId="77777777" w:rsidR="00C53185" w:rsidRPr="00C53185" w:rsidRDefault="00C53185" w:rsidP="00C53185">
      <w:pPr>
        <w:bidi/>
        <w:jc w:val="both"/>
        <w:rPr>
          <w:rFonts w:cs="David" w:hint="cs"/>
          <w:rtl/>
        </w:rPr>
      </w:pPr>
    </w:p>
    <w:p w14:paraId="6D351FB8"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2A0EC963" w14:textId="77777777" w:rsidR="00C53185" w:rsidRPr="00C53185" w:rsidRDefault="00C53185" w:rsidP="00C53185">
      <w:pPr>
        <w:bidi/>
        <w:jc w:val="both"/>
        <w:rPr>
          <w:rFonts w:cs="David" w:hint="cs"/>
          <w:rtl/>
        </w:rPr>
      </w:pPr>
    </w:p>
    <w:p w14:paraId="1450920A" w14:textId="77777777" w:rsidR="00C53185" w:rsidRPr="00C53185" w:rsidRDefault="00C53185" w:rsidP="00C53185">
      <w:pPr>
        <w:bidi/>
        <w:ind w:firstLine="567"/>
        <w:jc w:val="both"/>
        <w:rPr>
          <w:rFonts w:cs="David" w:hint="cs"/>
          <w:rtl/>
        </w:rPr>
      </w:pPr>
      <w:r w:rsidRPr="00C53185">
        <w:rPr>
          <w:rFonts w:cs="David" w:hint="cs"/>
          <w:rtl/>
        </w:rPr>
        <w:t xml:space="preserve">אני לא מצהירה הצהרות. בינתיים אדוני יודע, </w:t>
      </w:r>
    </w:p>
    <w:p w14:paraId="71FF5083" w14:textId="77777777" w:rsidR="00C53185" w:rsidRPr="00C53185" w:rsidRDefault="00C53185" w:rsidP="00C53185">
      <w:pPr>
        <w:bidi/>
        <w:jc w:val="both"/>
        <w:rPr>
          <w:rFonts w:cs="David" w:hint="cs"/>
          <w:rtl/>
        </w:rPr>
      </w:pPr>
    </w:p>
    <w:p w14:paraId="6AC0AB59" w14:textId="77777777" w:rsidR="00C53185" w:rsidRPr="00C53185" w:rsidRDefault="00C53185" w:rsidP="00C53185">
      <w:pPr>
        <w:bidi/>
        <w:jc w:val="both"/>
        <w:rPr>
          <w:rFonts w:cs="David" w:hint="cs"/>
          <w:rtl/>
        </w:rPr>
      </w:pPr>
      <w:r w:rsidRPr="00C53185">
        <w:rPr>
          <w:rFonts w:cs="David" w:hint="cs"/>
          <w:u w:val="single"/>
          <w:rtl/>
        </w:rPr>
        <w:t>ראובן ריבלין:</w:t>
      </w:r>
    </w:p>
    <w:p w14:paraId="7C7A559D" w14:textId="77777777" w:rsidR="00C53185" w:rsidRPr="00C53185" w:rsidRDefault="00C53185" w:rsidP="00C53185">
      <w:pPr>
        <w:bidi/>
        <w:jc w:val="both"/>
        <w:rPr>
          <w:rFonts w:cs="David" w:hint="cs"/>
          <w:rtl/>
        </w:rPr>
      </w:pPr>
    </w:p>
    <w:p w14:paraId="7C335188" w14:textId="77777777" w:rsidR="00C53185" w:rsidRPr="00C53185" w:rsidRDefault="00C53185" w:rsidP="00C53185">
      <w:pPr>
        <w:bidi/>
        <w:ind w:firstLine="567"/>
        <w:jc w:val="both"/>
        <w:rPr>
          <w:rFonts w:cs="David" w:hint="cs"/>
          <w:rtl/>
        </w:rPr>
      </w:pPr>
      <w:r w:rsidRPr="00C53185">
        <w:rPr>
          <w:rFonts w:cs="David" w:hint="cs"/>
          <w:rtl/>
        </w:rPr>
        <w:t xml:space="preserve">אם זה בוושינגטון או בלוס אנג'לס או בירושלים, אני שומע הצהרות שעפות בבוקר, והן סותרות את מה שאומרים בערב. </w:t>
      </w:r>
    </w:p>
    <w:p w14:paraId="57CBC504" w14:textId="77777777" w:rsidR="00C53185" w:rsidRPr="00C53185" w:rsidRDefault="00C53185" w:rsidP="00C53185">
      <w:pPr>
        <w:bidi/>
        <w:jc w:val="both"/>
        <w:rPr>
          <w:rFonts w:cs="David" w:hint="cs"/>
          <w:rtl/>
        </w:rPr>
      </w:pPr>
    </w:p>
    <w:p w14:paraId="3F5218F9" w14:textId="77777777" w:rsidR="00C53185" w:rsidRPr="00C53185" w:rsidRDefault="00C53185" w:rsidP="00C53185">
      <w:pPr>
        <w:bidi/>
        <w:jc w:val="both"/>
        <w:rPr>
          <w:rFonts w:cs="David" w:hint="cs"/>
          <w:rtl/>
        </w:rPr>
      </w:pPr>
      <w:r w:rsidRPr="00C53185">
        <w:rPr>
          <w:rFonts w:cs="David" w:hint="cs"/>
          <w:u w:val="single"/>
          <w:rtl/>
        </w:rPr>
        <w:t>משה שרוני:</w:t>
      </w:r>
    </w:p>
    <w:p w14:paraId="4B94DF39" w14:textId="77777777" w:rsidR="00C53185" w:rsidRPr="00C53185" w:rsidRDefault="00C53185" w:rsidP="00C53185">
      <w:pPr>
        <w:bidi/>
        <w:jc w:val="both"/>
        <w:rPr>
          <w:rFonts w:cs="David" w:hint="cs"/>
          <w:rtl/>
        </w:rPr>
      </w:pPr>
    </w:p>
    <w:p w14:paraId="29447496" w14:textId="77777777" w:rsidR="00C53185" w:rsidRPr="00C53185" w:rsidRDefault="00C53185" w:rsidP="00C53185">
      <w:pPr>
        <w:bidi/>
        <w:ind w:firstLine="567"/>
        <w:jc w:val="both"/>
        <w:rPr>
          <w:rFonts w:cs="David" w:hint="cs"/>
          <w:rtl/>
        </w:rPr>
      </w:pPr>
      <w:r w:rsidRPr="00C53185">
        <w:rPr>
          <w:rFonts w:cs="David" w:hint="cs"/>
          <w:rtl/>
        </w:rPr>
        <w:t xml:space="preserve">יושבת-ראש ועדת הכנסת, מה שהיא אמרה עד היום, היא עמדה מאחורי זה. </w:t>
      </w:r>
    </w:p>
    <w:p w14:paraId="42396107" w14:textId="77777777" w:rsidR="00C53185" w:rsidRPr="00C53185" w:rsidRDefault="00C53185" w:rsidP="00C53185">
      <w:pPr>
        <w:bidi/>
        <w:jc w:val="both"/>
        <w:rPr>
          <w:rFonts w:cs="David" w:hint="cs"/>
          <w:rtl/>
        </w:rPr>
      </w:pPr>
    </w:p>
    <w:p w14:paraId="2E4C2EC6"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3BAB249E" w14:textId="77777777" w:rsidR="00C53185" w:rsidRPr="00C53185" w:rsidRDefault="00C53185" w:rsidP="00C53185">
      <w:pPr>
        <w:bidi/>
        <w:jc w:val="both"/>
        <w:rPr>
          <w:rFonts w:cs="David" w:hint="cs"/>
          <w:rtl/>
        </w:rPr>
      </w:pPr>
    </w:p>
    <w:p w14:paraId="2FA88E34" w14:textId="77777777" w:rsidR="00C53185" w:rsidRPr="00C53185" w:rsidRDefault="00C53185" w:rsidP="00C53185">
      <w:pPr>
        <w:bidi/>
        <w:ind w:firstLine="567"/>
        <w:jc w:val="both"/>
        <w:rPr>
          <w:rFonts w:cs="David" w:hint="cs"/>
          <w:rtl/>
        </w:rPr>
      </w:pPr>
      <w:r w:rsidRPr="00C53185">
        <w:rPr>
          <w:rFonts w:cs="David" w:hint="cs"/>
          <w:rtl/>
        </w:rPr>
        <w:t>אז למה אתה מטיל ספק?</w:t>
      </w:r>
    </w:p>
    <w:p w14:paraId="70641B55" w14:textId="77777777" w:rsidR="00C53185" w:rsidRPr="00C53185" w:rsidRDefault="00C53185" w:rsidP="00C53185">
      <w:pPr>
        <w:bidi/>
        <w:jc w:val="both"/>
        <w:rPr>
          <w:rFonts w:cs="David" w:hint="cs"/>
          <w:rtl/>
        </w:rPr>
      </w:pPr>
    </w:p>
    <w:p w14:paraId="4B797FCB" w14:textId="77777777" w:rsidR="00C53185" w:rsidRPr="00C53185" w:rsidRDefault="00C53185" w:rsidP="00C53185">
      <w:pPr>
        <w:bidi/>
        <w:jc w:val="both"/>
        <w:rPr>
          <w:rFonts w:cs="David" w:hint="cs"/>
          <w:rtl/>
        </w:rPr>
      </w:pPr>
      <w:r w:rsidRPr="00C53185">
        <w:rPr>
          <w:rFonts w:cs="David" w:hint="cs"/>
          <w:u w:val="single"/>
          <w:rtl/>
        </w:rPr>
        <w:t>ראובן ריבלין:</w:t>
      </w:r>
    </w:p>
    <w:p w14:paraId="0F286897" w14:textId="77777777" w:rsidR="00C53185" w:rsidRPr="00C53185" w:rsidRDefault="00C53185" w:rsidP="00C53185">
      <w:pPr>
        <w:bidi/>
        <w:jc w:val="both"/>
        <w:rPr>
          <w:rFonts w:cs="David" w:hint="cs"/>
          <w:rtl/>
        </w:rPr>
      </w:pPr>
    </w:p>
    <w:p w14:paraId="1C41142B" w14:textId="77777777" w:rsidR="00C53185" w:rsidRPr="00C53185" w:rsidRDefault="00C53185" w:rsidP="00C53185">
      <w:pPr>
        <w:bidi/>
        <w:ind w:firstLine="567"/>
        <w:jc w:val="both"/>
        <w:rPr>
          <w:rFonts w:cs="David" w:hint="cs"/>
          <w:rtl/>
        </w:rPr>
      </w:pPr>
      <w:r w:rsidRPr="00C53185">
        <w:rPr>
          <w:rFonts w:cs="David" w:hint="cs"/>
          <w:rtl/>
        </w:rPr>
        <w:t xml:space="preserve">אני פוחד, שגברתי לא יודעת מה שהיא אומרת. </w:t>
      </w:r>
    </w:p>
    <w:p w14:paraId="07AF68A7" w14:textId="77777777" w:rsidR="00C53185" w:rsidRPr="00C53185" w:rsidRDefault="00C53185" w:rsidP="00C53185">
      <w:pPr>
        <w:bidi/>
        <w:jc w:val="both"/>
        <w:rPr>
          <w:rFonts w:cs="David" w:hint="cs"/>
          <w:rtl/>
        </w:rPr>
      </w:pPr>
    </w:p>
    <w:p w14:paraId="6F4E7687"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30260B29" w14:textId="77777777" w:rsidR="00C53185" w:rsidRPr="00C53185" w:rsidRDefault="00C53185" w:rsidP="00C53185">
      <w:pPr>
        <w:bidi/>
        <w:jc w:val="both"/>
        <w:rPr>
          <w:rFonts w:cs="David" w:hint="cs"/>
          <w:rtl/>
        </w:rPr>
      </w:pPr>
    </w:p>
    <w:p w14:paraId="3E86EFF2" w14:textId="77777777" w:rsidR="00C53185" w:rsidRPr="00C53185" w:rsidRDefault="00C53185" w:rsidP="00C53185">
      <w:pPr>
        <w:bidi/>
        <w:ind w:firstLine="567"/>
        <w:jc w:val="both"/>
        <w:rPr>
          <w:rFonts w:cs="David" w:hint="cs"/>
          <w:rtl/>
        </w:rPr>
      </w:pPr>
      <w:r w:rsidRPr="00C53185">
        <w:rPr>
          <w:rFonts w:cs="David" w:hint="cs"/>
          <w:rtl/>
        </w:rPr>
        <w:t xml:space="preserve">גברתי מאוד יודעת מה היא אומרת. אם אתה רוצה, אני מוכנה לפרט לך. </w:t>
      </w:r>
    </w:p>
    <w:p w14:paraId="59AFFEC3" w14:textId="77777777" w:rsidR="00C53185" w:rsidRPr="00C53185" w:rsidRDefault="00C53185" w:rsidP="00C53185">
      <w:pPr>
        <w:bidi/>
        <w:jc w:val="both"/>
        <w:rPr>
          <w:rFonts w:cs="David" w:hint="cs"/>
          <w:rtl/>
        </w:rPr>
      </w:pPr>
    </w:p>
    <w:p w14:paraId="4FCD759A" w14:textId="77777777" w:rsidR="00C53185" w:rsidRPr="00C53185" w:rsidRDefault="00C53185" w:rsidP="00C53185">
      <w:pPr>
        <w:bidi/>
        <w:jc w:val="both"/>
        <w:rPr>
          <w:rFonts w:cs="David" w:hint="cs"/>
          <w:rtl/>
        </w:rPr>
      </w:pPr>
      <w:r w:rsidRPr="00C53185">
        <w:rPr>
          <w:rFonts w:cs="David" w:hint="cs"/>
          <w:u w:val="single"/>
          <w:rtl/>
        </w:rPr>
        <w:t>ראובן ריבלין:</w:t>
      </w:r>
    </w:p>
    <w:p w14:paraId="18256AF7" w14:textId="77777777" w:rsidR="00C53185" w:rsidRPr="00C53185" w:rsidRDefault="00C53185" w:rsidP="00C53185">
      <w:pPr>
        <w:bidi/>
        <w:jc w:val="both"/>
        <w:rPr>
          <w:rFonts w:cs="David" w:hint="cs"/>
          <w:rtl/>
        </w:rPr>
      </w:pPr>
      <w:r w:rsidRPr="00C53185">
        <w:rPr>
          <w:rFonts w:cs="David" w:hint="cs"/>
          <w:rtl/>
        </w:rPr>
        <w:tab/>
      </w:r>
    </w:p>
    <w:p w14:paraId="6E854D49" w14:textId="77777777" w:rsidR="00C53185" w:rsidRPr="00C53185" w:rsidRDefault="00C53185" w:rsidP="00C53185">
      <w:pPr>
        <w:bidi/>
        <w:ind w:firstLine="567"/>
        <w:jc w:val="both"/>
        <w:rPr>
          <w:rFonts w:cs="David" w:hint="cs"/>
          <w:rtl/>
        </w:rPr>
      </w:pPr>
      <w:r w:rsidRPr="00C53185">
        <w:rPr>
          <w:rFonts w:cs="David" w:hint="cs"/>
          <w:rtl/>
        </w:rPr>
        <w:t xml:space="preserve">אשאל רק שאלה אחת. האם כל אותם חוקים שיפוצלו יוצבעו בהצבעה רגילה ולא במסגרת חוק ההסדרים? </w:t>
      </w:r>
    </w:p>
    <w:p w14:paraId="0AF2D545" w14:textId="77777777" w:rsidR="00C53185" w:rsidRPr="00C53185" w:rsidRDefault="00C53185" w:rsidP="00C53185">
      <w:pPr>
        <w:bidi/>
        <w:jc w:val="both"/>
        <w:rPr>
          <w:rFonts w:cs="David" w:hint="cs"/>
          <w:rtl/>
        </w:rPr>
      </w:pPr>
    </w:p>
    <w:p w14:paraId="20EC7356"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2A1177B8" w14:textId="77777777" w:rsidR="00C53185" w:rsidRPr="00C53185" w:rsidRDefault="00C53185" w:rsidP="00C53185">
      <w:pPr>
        <w:bidi/>
        <w:jc w:val="both"/>
        <w:rPr>
          <w:rFonts w:cs="David" w:hint="cs"/>
          <w:rtl/>
        </w:rPr>
      </w:pPr>
    </w:p>
    <w:p w14:paraId="7B2AA0A3" w14:textId="77777777" w:rsidR="00C53185" w:rsidRPr="00C53185" w:rsidRDefault="00C53185" w:rsidP="00C53185">
      <w:pPr>
        <w:bidi/>
        <w:ind w:firstLine="567"/>
        <w:jc w:val="both"/>
        <w:rPr>
          <w:rFonts w:cs="David" w:hint="cs"/>
          <w:rtl/>
        </w:rPr>
      </w:pPr>
      <w:r w:rsidRPr="00C53185">
        <w:rPr>
          <w:rFonts w:cs="David" w:hint="cs"/>
          <w:rtl/>
        </w:rPr>
        <w:t xml:space="preserve">חד-משמעית כן. </w:t>
      </w:r>
    </w:p>
    <w:p w14:paraId="2D618267" w14:textId="77777777" w:rsidR="00C53185" w:rsidRPr="00C53185" w:rsidRDefault="00C53185" w:rsidP="00C53185">
      <w:pPr>
        <w:bidi/>
        <w:jc w:val="both"/>
        <w:rPr>
          <w:rFonts w:cs="David" w:hint="cs"/>
          <w:rtl/>
        </w:rPr>
      </w:pPr>
      <w:r w:rsidRPr="00C53185">
        <w:rPr>
          <w:rFonts w:cs="David"/>
          <w:rtl/>
        </w:rPr>
        <w:br w:type="page"/>
      </w:r>
    </w:p>
    <w:p w14:paraId="10D4868F" w14:textId="77777777" w:rsidR="00C53185" w:rsidRPr="00C53185" w:rsidRDefault="00C53185" w:rsidP="00C53185">
      <w:pPr>
        <w:bidi/>
        <w:jc w:val="both"/>
        <w:rPr>
          <w:rFonts w:cs="David" w:hint="cs"/>
          <w:rtl/>
        </w:rPr>
      </w:pPr>
      <w:r w:rsidRPr="00C53185">
        <w:rPr>
          <w:rFonts w:cs="David" w:hint="cs"/>
          <w:u w:val="single"/>
          <w:rtl/>
        </w:rPr>
        <w:t>ראובן ריבלין:</w:t>
      </w:r>
    </w:p>
    <w:p w14:paraId="443AC6F5" w14:textId="77777777" w:rsidR="00C53185" w:rsidRPr="00C53185" w:rsidRDefault="00C53185" w:rsidP="00C53185">
      <w:pPr>
        <w:bidi/>
        <w:jc w:val="both"/>
        <w:rPr>
          <w:rFonts w:cs="David" w:hint="cs"/>
          <w:rtl/>
        </w:rPr>
      </w:pPr>
    </w:p>
    <w:p w14:paraId="1DEF88E3" w14:textId="77777777" w:rsidR="00C53185" w:rsidRPr="00C53185" w:rsidRDefault="00C53185" w:rsidP="00C53185">
      <w:pPr>
        <w:bidi/>
        <w:jc w:val="both"/>
        <w:rPr>
          <w:rFonts w:cs="David" w:hint="cs"/>
          <w:rtl/>
        </w:rPr>
      </w:pPr>
      <w:r w:rsidRPr="00C53185">
        <w:rPr>
          <w:rFonts w:cs="David" w:hint="cs"/>
          <w:rtl/>
        </w:rPr>
        <w:tab/>
        <w:t>זו בשורה.</w:t>
      </w:r>
    </w:p>
    <w:p w14:paraId="096324D1" w14:textId="77777777" w:rsidR="00C53185" w:rsidRPr="00C53185" w:rsidRDefault="00C53185" w:rsidP="00C53185">
      <w:pPr>
        <w:bidi/>
        <w:jc w:val="both"/>
        <w:rPr>
          <w:rFonts w:cs="David" w:hint="cs"/>
          <w:rtl/>
        </w:rPr>
      </w:pPr>
    </w:p>
    <w:p w14:paraId="3B8809D1"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6CED70FD" w14:textId="77777777" w:rsidR="00C53185" w:rsidRPr="00C53185" w:rsidRDefault="00C53185" w:rsidP="00C53185">
      <w:pPr>
        <w:bidi/>
        <w:jc w:val="both"/>
        <w:rPr>
          <w:rFonts w:cs="David" w:hint="cs"/>
          <w:rtl/>
        </w:rPr>
      </w:pPr>
    </w:p>
    <w:p w14:paraId="6C14807C" w14:textId="77777777" w:rsidR="00C53185" w:rsidRPr="00C53185" w:rsidRDefault="00C53185" w:rsidP="00C53185">
      <w:pPr>
        <w:bidi/>
        <w:ind w:firstLine="567"/>
        <w:jc w:val="both"/>
        <w:rPr>
          <w:rFonts w:cs="David" w:hint="cs"/>
          <w:rtl/>
        </w:rPr>
      </w:pPr>
      <w:r w:rsidRPr="00C53185">
        <w:rPr>
          <w:rFonts w:cs="David" w:hint="cs"/>
          <w:rtl/>
        </w:rPr>
        <w:t xml:space="preserve">אתה מוכן לברך על הבשורה קצת יותר, אדוני? </w:t>
      </w:r>
    </w:p>
    <w:p w14:paraId="69920882" w14:textId="77777777" w:rsidR="00C53185" w:rsidRPr="00C53185" w:rsidRDefault="00C53185" w:rsidP="00C53185">
      <w:pPr>
        <w:bidi/>
        <w:jc w:val="both"/>
        <w:rPr>
          <w:rFonts w:cs="David" w:hint="cs"/>
          <w:rtl/>
        </w:rPr>
      </w:pPr>
    </w:p>
    <w:p w14:paraId="225D5FFC" w14:textId="77777777" w:rsidR="00C53185" w:rsidRPr="00C53185" w:rsidRDefault="00C53185" w:rsidP="00C53185">
      <w:pPr>
        <w:bidi/>
        <w:jc w:val="both"/>
        <w:rPr>
          <w:rFonts w:cs="David" w:hint="cs"/>
          <w:rtl/>
        </w:rPr>
      </w:pPr>
      <w:r w:rsidRPr="00C53185">
        <w:rPr>
          <w:rFonts w:cs="David" w:hint="cs"/>
          <w:u w:val="single"/>
          <w:rtl/>
        </w:rPr>
        <w:t>ראובן ריבלין:</w:t>
      </w:r>
    </w:p>
    <w:p w14:paraId="73380A94" w14:textId="77777777" w:rsidR="00C53185" w:rsidRPr="00C53185" w:rsidRDefault="00C53185" w:rsidP="00C53185">
      <w:pPr>
        <w:bidi/>
        <w:jc w:val="both"/>
        <w:rPr>
          <w:rFonts w:cs="David" w:hint="cs"/>
          <w:rtl/>
        </w:rPr>
      </w:pPr>
    </w:p>
    <w:p w14:paraId="47FACD45" w14:textId="77777777" w:rsidR="00C53185" w:rsidRPr="00C53185" w:rsidRDefault="00C53185" w:rsidP="00C53185">
      <w:pPr>
        <w:bidi/>
        <w:ind w:firstLine="567"/>
        <w:jc w:val="both"/>
        <w:rPr>
          <w:rFonts w:cs="David" w:hint="cs"/>
          <w:rtl/>
        </w:rPr>
      </w:pPr>
      <w:r w:rsidRPr="00C53185">
        <w:rPr>
          <w:rFonts w:cs="David" w:hint="cs"/>
          <w:rtl/>
        </w:rPr>
        <w:t xml:space="preserve">לא רק שאני מברך על הבשורה, אני חושב שמגיעה מדליה לכל הקואליציה. אבל אני אומר לך שאני מבקש מדליה על תנאי, כמובן. כולם היו בני וכולם יושבים על תנאי. התנאי הוא שזה תמומש. מה שאת אומרת עכשיו הוא דבר מרחיק לכת וחשוב מאוד. </w:t>
      </w:r>
    </w:p>
    <w:p w14:paraId="7BA1B37E" w14:textId="77777777" w:rsidR="00C53185" w:rsidRPr="00C53185" w:rsidRDefault="00C53185" w:rsidP="00C53185">
      <w:pPr>
        <w:bidi/>
        <w:jc w:val="both"/>
        <w:rPr>
          <w:rFonts w:cs="David" w:hint="cs"/>
          <w:rtl/>
        </w:rPr>
      </w:pPr>
    </w:p>
    <w:p w14:paraId="056FEA67"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31802E30" w14:textId="77777777" w:rsidR="00C53185" w:rsidRPr="00C53185" w:rsidRDefault="00C53185" w:rsidP="00C53185">
      <w:pPr>
        <w:bidi/>
        <w:jc w:val="both"/>
        <w:rPr>
          <w:rFonts w:cs="David" w:hint="cs"/>
          <w:rtl/>
        </w:rPr>
      </w:pPr>
    </w:p>
    <w:p w14:paraId="1D78A6D4" w14:textId="77777777" w:rsidR="00C53185" w:rsidRPr="00C53185" w:rsidRDefault="00C53185" w:rsidP="00C53185">
      <w:pPr>
        <w:bidi/>
        <w:ind w:firstLine="567"/>
        <w:jc w:val="both"/>
        <w:rPr>
          <w:rFonts w:cs="David" w:hint="cs"/>
          <w:rtl/>
        </w:rPr>
      </w:pPr>
      <w:r w:rsidRPr="00C53185">
        <w:rPr>
          <w:rFonts w:cs="David" w:hint="cs"/>
          <w:rtl/>
        </w:rPr>
        <w:t xml:space="preserve">לאור ניסיונו של אדוני </w:t>
      </w:r>
      <w:r w:rsidRPr="00C53185">
        <w:rPr>
          <w:rFonts w:cs="David"/>
          <w:rtl/>
        </w:rPr>
        <w:t>–</w:t>
      </w:r>
      <w:r w:rsidRPr="00C53185">
        <w:rPr>
          <w:rFonts w:cs="David" w:hint="cs"/>
          <w:rtl/>
        </w:rPr>
        <w:t xml:space="preserve"> ההוצאה לפועל, המבנה התאגידי של קופות החולים, לדוגמה. </w:t>
      </w:r>
    </w:p>
    <w:p w14:paraId="38A4E01E" w14:textId="77777777" w:rsidR="00C53185" w:rsidRPr="00C53185" w:rsidRDefault="00C53185" w:rsidP="00C53185">
      <w:pPr>
        <w:bidi/>
        <w:jc w:val="both"/>
        <w:rPr>
          <w:rFonts w:cs="David" w:hint="cs"/>
          <w:rtl/>
        </w:rPr>
      </w:pPr>
    </w:p>
    <w:p w14:paraId="2836B538" w14:textId="77777777" w:rsidR="00C53185" w:rsidRPr="00C53185" w:rsidRDefault="00C53185" w:rsidP="00C53185">
      <w:pPr>
        <w:bidi/>
        <w:jc w:val="both"/>
        <w:rPr>
          <w:rFonts w:cs="David" w:hint="cs"/>
          <w:rtl/>
        </w:rPr>
      </w:pPr>
      <w:r w:rsidRPr="00C53185">
        <w:rPr>
          <w:rFonts w:cs="David" w:hint="cs"/>
          <w:u w:val="single"/>
          <w:rtl/>
        </w:rPr>
        <w:t>ראובן ריבלין:</w:t>
      </w:r>
    </w:p>
    <w:p w14:paraId="55D2E269" w14:textId="77777777" w:rsidR="00C53185" w:rsidRPr="00C53185" w:rsidRDefault="00C53185" w:rsidP="00C53185">
      <w:pPr>
        <w:bidi/>
        <w:jc w:val="both"/>
        <w:rPr>
          <w:rFonts w:cs="David" w:hint="cs"/>
          <w:rtl/>
        </w:rPr>
      </w:pPr>
    </w:p>
    <w:p w14:paraId="1644B169" w14:textId="77777777" w:rsidR="00C53185" w:rsidRPr="00C53185" w:rsidRDefault="00C53185" w:rsidP="00C53185">
      <w:pPr>
        <w:bidi/>
        <w:ind w:firstLine="567"/>
        <w:jc w:val="both"/>
        <w:rPr>
          <w:rFonts w:cs="David" w:hint="cs"/>
          <w:rtl/>
        </w:rPr>
      </w:pPr>
      <w:r w:rsidRPr="00C53185">
        <w:rPr>
          <w:rFonts w:cs="David" w:hint="cs"/>
          <w:rtl/>
        </w:rPr>
        <w:t>כל חוק שיועבר לוועדה הייעודית שלו ולא לוועדת הכספים, יוצבע בנפרד בכנסת?</w:t>
      </w:r>
    </w:p>
    <w:p w14:paraId="6456C5C2" w14:textId="77777777" w:rsidR="00C53185" w:rsidRPr="00C53185" w:rsidRDefault="00C53185" w:rsidP="00C53185">
      <w:pPr>
        <w:bidi/>
        <w:jc w:val="both"/>
        <w:rPr>
          <w:rFonts w:cs="David" w:hint="cs"/>
          <w:rtl/>
        </w:rPr>
      </w:pPr>
    </w:p>
    <w:p w14:paraId="6FEDA1A7"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0A5F7F61" w14:textId="77777777" w:rsidR="00C53185" w:rsidRPr="00C53185" w:rsidRDefault="00C53185" w:rsidP="00C53185">
      <w:pPr>
        <w:bidi/>
        <w:jc w:val="both"/>
        <w:rPr>
          <w:rFonts w:cs="David" w:hint="cs"/>
          <w:rtl/>
        </w:rPr>
      </w:pPr>
    </w:p>
    <w:p w14:paraId="0CA65B86" w14:textId="77777777" w:rsidR="00C53185" w:rsidRPr="00C53185" w:rsidRDefault="00C53185" w:rsidP="00C53185">
      <w:pPr>
        <w:bidi/>
        <w:ind w:firstLine="567"/>
        <w:jc w:val="both"/>
        <w:rPr>
          <w:rFonts w:cs="David" w:hint="cs"/>
          <w:rtl/>
        </w:rPr>
      </w:pPr>
      <w:r w:rsidRPr="00C53185">
        <w:rPr>
          <w:rFonts w:cs="David" w:hint="cs"/>
          <w:rtl/>
        </w:rPr>
        <w:t xml:space="preserve">רגע. </w:t>
      </w:r>
    </w:p>
    <w:p w14:paraId="6511C865" w14:textId="77777777" w:rsidR="00C53185" w:rsidRPr="00C53185" w:rsidRDefault="00C53185" w:rsidP="00C53185">
      <w:pPr>
        <w:bidi/>
        <w:jc w:val="both"/>
        <w:rPr>
          <w:rFonts w:cs="David" w:hint="cs"/>
          <w:rtl/>
        </w:rPr>
      </w:pPr>
    </w:p>
    <w:p w14:paraId="7641A4AD" w14:textId="77777777" w:rsidR="00C53185" w:rsidRPr="00C53185" w:rsidRDefault="00C53185" w:rsidP="00C53185">
      <w:pPr>
        <w:bidi/>
        <w:jc w:val="both"/>
        <w:rPr>
          <w:rFonts w:cs="David" w:hint="cs"/>
          <w:rtl/>
        </w:rPr>
      </w:pPr>
      <w:r w:rsidRPr="00C53185">
        <w:rPr>
          <w:rFonts w:cs="David" w:hint="cs"/>
          <w:u w:val="single"/>
          <w:rtl/>
        </w:rPr>
        <w:t>ראובן ריבלין:</w:t>
      </w:r>
    </w:p>
    <w:p w14:paraId="4F5786D2" w14:textId="77777777" w:rsidR="00C53185" w:rsidRPr="00C53185" w:rsidRDefault="00C53185" w:rsidP="00C53185">
      <w:pPr>
        <w:bidi/>
        <w:jc w:val="both"/>
        <w:rPr>
          <w:rFonts w:cs="David" w:hint="cs"/>
          <w:rtl/>
        </w:rPr>
      </w:pPr>
    </w:p>
    <w:p w14:paraId="6BDBF76F" w14:textId="77777777" w:rsidR="00C53185" w:rsidRPr="00C53185" w:rsidRDefault="00C53185" w:rsidP="00C53185">
      <w:pPr>
        <w:bidi/>
        <w:ind w:firstLine="567"/>
        <w:jc w:val="both"/>
        <w:rPr>
          <w:rFonts w:cs="David" w:hint="cs"/>
          <w:rtl/>
        </w:rPr>
      </w:pPr>
      <w:r w:rsidRPr="00C53185">
        <w:rPr>
          <w:rFonts w:cs="David" w:hint="cs"/>
          <w:rtl/>
        </w:rPr>
        <w:t xml:space="preserve">אז אולי תסבירי. </w:t>
      </w:r>
    </w:p>
    <w:p w14:paraId="70B052A9" w14:textId="77777777" w:rsidR="00C53185" w:rsidRPr="00C53185" w:rsidRDefault="00C53185" w:rsidP="00C53185">
      <w:pPr>
        <w:bidi/>
        <w:jc w:val="both"/>
        <w:rPr>
          <w:rFonts w:cs="David" w:hint="cs"/>
          <w:rtl/>
        </w:rPr>
      </w:pPr>
    </w:p>
    <w:p w14:paraId="3760089E"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7A376C89" w14:textId="77777777" w:rsidR="00C53185" w:rsidRPr="00C53185" w:rsidRDefault="00C53185" w:rsidP="00C53185">
      <w:pPr>
        <w:bidi/>
        <w:jc w:val="both"/>
        <w:rPr>
          <w:rFonts w:cs="David" w:hint="cs"/>
          <w:rtl/>
        </w:rPr>
      </w:pPr>
    </w:p>
    <w:p w14:paraId="3B4BCD7D" w14:textId="77777777" w:rsidR="00C53185" w:rsidRPr="00C53185" w:rsidRDefault="00C53185" w:rsidP="00C53185">
      <w:pPr>
        <w:bidi/>
        <w:ind w:firstLine="567"/>
        <w:jc w:val="both"/>
        <w:rPr>
          <w:rFonts w:cs="David" w:hint="cs"/>
          <w:rtl/>
        </w:rPr>
      </w:pPr>
      <w:r w:rsidRPr="00C53185">
        <w:rPr>
          <w:rFonts w:cs="David" w:hint="cs"/>
          <w:rtl/>
        </w:rPr>
        <w:t xml:space="preserve">בניגוד לפעמים עברו, שבהן ועדת הכנסת שימשה מעין חותמת גומי </w:t>
      </w:r>
      <w:r w:rsidRPr="00C53185">
        <w:rPr>
          <w:rFonts w:cs="David"/>
          <w:rtl/>
        </w:rPr>
        <w:t>–</w:t>
      </w:r>
      <w:r w:rsidRPr="00C53185">
        <w:rPr>
          <w:rFonts w:cs="David" w:hint="cs"/>
          <w:rtl/>
        </w:rPr>
        <w:t xml:space="preserve"> קיבלה את חוק ההסדרים ואת חוק התקציב והעבירה אותם ישר לוועדת הכספים, הפעם עיקר הפיצולים יהיו כאן בוועדה. </w:t>
      </w:r>
    </w:p>
    <w:p w14:paraId="661708DA" w14:textId="77777777" w:rsidR="00C53185" w:rsidRPr="00C53185" w:rsidRDefault="00C53185" w:rsidP="00C53185">
      <w:pPr>
        <w:bidi/>
        <w:ind w:firstLine="567"/>
        <w:jc w:val="both"/>
        <w:rPr>
          <w:rFonts w:cs="David" w:hint="cs"/>
          <w:rtl/>
        </w:rPr>
      </w:pPr>
    </w:p>
    <w:p w14:paraId="1CBB883C" w14:textId="77777777" w:rsidR="00C53185" w:rsidRPr="00C53185" w:rsidRDefault="00C53185" w:rsidP="00C53185">
      <w:pPr>
        <w:bidi/>
        <w:ind w:firstLine="567"/>
        <w:jc w:val="both"/>
        <w:rPr>
          <w:rFonts w:cs="David" w:hint="cs"/>
          <w:rtl/>
        </w:rPr>
      </w:pPr>
      <w:r w:rsidRPr="00C53185">
        <w:rPr>
          <w:rFonts w:cs="David" w:hint="cs"/>
          <w:rtl/>
        </w:rPr>
        <w:t xml:space="preserve">לכן אני לא מכנסת את ועדת הכנסת בנושא חוק ההסדרים והתקציב עד שתושג הסכמה מלאה מה מפצלים ועל מה מצביעים בנפרד. מרבית הפיצולים יהיו לפי סעיף 121 לתקנון. ברגע שנחליט שזה יועבר לוועדה, לא כל החוקים יגיעו להצבעה ב-31 בדצמבר. גם אלו שיגיעו במועד זה, ונחליט על פיצול לגביהם, יוצגו בנפרד על-ידי יושבי-ראש הוועדה, וחברי הכנסת יוכלו לדעת על מה הם מצביעים. </w:t>
      </w:r>
    </w:p>
    <w:p w14:paraId="616634FF" w14:textId="77777777" w:rsidR="00C53185" w:rsidRPr="00C53185" w:rsidRDefault="00C53185" w:rsidP="00C53185">
      <w:pPr>
        <w:bidi/>
        <w:jc w:val="both"/>
        <w:rPr>
          <w:rFonts w:cs="David" w:hint="cs"/>
          <w:rtl/>
        </w:rPr>
      </w:pPr>
    </w:p>
    <w:p w14:paraId="290BF441" w14:textId="77777777" w:rsidR="00C53185" w:rsidRPr="00C53185" w:rsidRDefault="00C53185" w:rsidP="00C53185">
      <w:pPr>
        <w:bidi/>
        <w:jc w:val="both"/>
        <w:rPr>
          <w:rFonts w:cs="David" w:hint="cs"/>
          <w:rtl/>
        </w:rPr>
      </w:pPr>
      <w:r w:rsidRPr="00C53185">
        <w:rPr>
          <w:rFonts w:cs="David" w:hint="cs"/>
          <w:u w:val="single"/>
          <w:rtl/>
        </w:rPr>
        <w:t>ראובן ריבלין:</w:t>
      </w:r>
    </w:p>
    <w:p w14:paraId="4AA61E61" w14:textId="77777777" w:rsidR="00C53185" w:rsidRPr="00C53185" w:rsidRDefault="00C53185" w:rsidP="00C53185">
      <w:pPr>
        <w:bidi/>
        <w:jc w:val="both"/>
        <w:rPr>
          <w:rFonts w:cs="David" w:hint="cs"/>
          <w:rtl/>
        </w:rPr>
      </w:pPr>
    </w:p>
    <w:p w14:paraId="61E854FD" w14:textId="77777777" w:rsidR="00C53185" w:rsidRPr="00C53185" w:rsidRDefault="00C53185" w:rsidP="00C53185">
      <w:pPr>
        <w:bidi/>
        <w:ind w:firstLine="567"/>
        <w:jc w:val="both"/>
        <w:rPr>
          <w:rFonts w:cs="David" w:hint="cs"/>
          <w:rtl/>
        </w:rPr>
      </w:pPr>
      <w:r w:rsidRPr="00C53185">
        <w:rPr>
          <w:rFonts w:cs="David" w:hint="cs"/>
          <w:rtl/>
        </w:rPr>
        <w:t>אני מברך אותך, אבל מה שהיה הוא שיהיה, לא השתנה שום דבר.</w:t>
      </w:r>
    </w:p>
    <w:p w14:paraId="29116160" w14:textId="77777777" w:rsidR="00C53185" w:rsidRPr="00C53185" w:rsidRDefault="00C53185" w:rsidP="00C53185">
      <w:pPr>
        <w:bidi/>
        <w:jc w:val="both"/>
        <w:rPr>
          <w:rFonts w:cs="David" w:hint="cs"/>
          <w:rtl/>
        </w:rPr>
      </w:pPr>
    </w:p>
    <w:p w14:paraId="1AD17632" w14:textId="77777777" w:rsidR="00C53185" w:rsidRPr="00C53185" w:rsidRDefault="00C53185" w:rsidP="00C53185">
      <w:pPr>
        <w:bidi/>
        <w:jc w:val="both"/>
        <w:rPr>
          <w:rFonts w:cs="David" w:hint="cs"/>
          <w:rtl/>
        </w:rPr>
      </w:pPr>
      <w:r w:rsidRPr="00C53185">
        <w:rPr>
          <w:rFonts w:cs="David" w:hint="cs"/>
          <w:u w:val="single"/>
          <w:rtl/>
        </w:rPr>
        <w:t>משה שרוני:</w:t>
      </w:r>
    </w:p>
    <w:p w14:paraId="70B0193A" w14:textId="77777777" w:rsidR="00C53185" w:rsidRPr="00C53185" w:rsidRDefault="00C53185" w:rsidP="00C53185">
      <w:pPr>
        <w:bidi/>
        <w:jc w:val="both"/>
        <w:rPr>
          <w:rFonts w:cs="David" w:hint="cs"/>
          <w:rtl/>
        </w:rPr>
      </w:pPr>
    </w:p>
    <w:p w14:paraId="2EC4C7B3" w14:textId="77777777" w:rsidR="00C53185" w:rsidRPr="00C53185" w:rsidRDefault="00C53185" w:rsidP="00C53185">
      <w:pPr>
        <w:bidi/>
        <w:jc w:val="both"/>
        <w:rPr>
          <w:rFonts w:cs="David" w:hint="cs"/>
          <w:rtl/>
        </w:rPr>
      </w:pPr>
      <w:r w:rsidRPr="00C53185">
        <w:rPr>
          <w:rFonts w:cs="David" w:hint="cs"/>
          <w:rtl/>
        </w:rPr>
        <w:tab/>
        <w:t>אני מבקש לדון כמה שיותר מהר בנושא, כדי שאתכונן. סעיפים 32-28 צריכים לעבור לוועדה שלי. אני יכול לגמור את כל הנושא הזה בתוך שבועיים.</w:t>
      </w:r>
    </w:p>
    <w:p w14:paraId="4E2DDACB" w14:textId="77777777" w:rsidR="00C53185" w:rsidRPr="00C53185" w:rsidRDefault="00C53185" w:rsidP="00C53185">
      <w:pPr>
        <w:bidi/>
        <w:jc w:val="both"/>
        <w:rPr>
          <w:rFonts w:cs="David" w:hint="cs"/>
          <w:rtl/>
        </w:rPr>
      </w:pPr>
    </w:p>
    <w:p w14:paraId="502F8380" w14:textId="77777777" w:rsidR="00C53185" w:rsidRPr="00C53185" w:rsidRDefault="00C53185" w:rsidP="00C53185">
      <w:pPr>
        <w:pStyle w:val="Heading5"/>
        <w:rPr>
          <w:rFonts w:hint="cs"/>
          <w:rtl/>
        </w:rPr>
      </w:pPr>
      <w:r w:rsidRPr="00C53185">
        <w:rPr>
          <w:rFonts w:hint="cs"/>
          <w:u w:val="single"/>
          <w:rtl/>
        </w:rPr>
        <w:t>אביגדור יצחקי:</w:t>
      </w:r>
    </w:p>
    <w:p w14:paraId="49D4929A" w14:textId="77777777" w:rsidR="00C53185" w:rsidRPr="00C53185" w:rsidRDefault="00C53185" w:rsidP="00C53185">
      <w:pPr>
        <w:pStyle w:val="Heading5"/>
        <w:rPr>
          <w:rFonts w:hint="cs"/>
          <w:rtl/>
        </w:rPr>
      </w:pPr>
    </w:p>
    <w:p w14:paraId="7B08F442" w14:textId="77777777" w:rsidR="00C53185" w:rsidRPr="00C53185" w:rsidRDefault="00C53185" w:rsidP="00C53185">
      <w:pPr>
        <w:bidi/>
        <w:jc w:val="both"/>
        <w:rPr>
          <w:rFonts w:cs="David" w:hint="cs"/>
          <w:rtl/>
        </w:rPr>
      </w:pPr>
      <w:r w:rsidRPr="00C53185">
        <w:rPr>
          <w:rFonts w:cs="David" w:hint="cs"/>
          <w:rtl/>
        </w:rPr>
        <w:tab/>
        <w:t xml:space="preserve">אל תגיד את זה. אתה צריך לדון בזה ברצינות. בכובד ראש. </w:t>
      </w:r>
    </w:p>
    <w:p w14:paraId="218F91C6" w14:textId="77777777" w:rsidR="00C53185" w:rsidRPr="00C53185" w:rsidRDefault="00C53185" w:rsidP="00C53185">
      <w:pPr>
        <w:bidi/>
        <w:jc w:val="both"/>
        <w:rPr>
          <w:rFonts w:cs="David" w:hint="cs"/>
          <w:rtl/>
        </w:rPr>
      </w:pPr>
      <w:r w:rsidRPr="00C53185">
        <w:rPr>
          <w:rFonts w:cs="David"/>
          <w:rtl/>
        </w:rPr>
        <w:br w:type="page"/>
      </w:r>
    </w:p>
    <w:p w14:paraId="1BD80DE8"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4A9A40DE" w14:textId="77777777" w:rsidR="00C53185" w:rsidRPr="00C53185" w:rsidRDefault="00C53185" w:rsidP="00C53185">
      <w:pPr>
        <w:bidi/>
        <w:jc w:val="both"/>
        <w:rPr>
          <w:rFonts w:cs="David" w:hint="cs"/>
          <w:rtl/>
        </w:rPr>
      </w:pPr>
    </w:p>
    <w:p w14:paraId="1AB75859" w14:textId="77777777" w:rsidR="00C53185" w:rsidRPr="00C53185" w:rsidRDefault="00C53185" w:rsidP="00C53185">
      <w:pPr>
        <w:bidi/>
        <w:ind w:firstLine="567"/>
        <w:jc w:val="both"/>
        <w:rPr>
          <w:rFonts w:cs="David" w:hint="cs"/>
          <w:rtl/>
        </w:rPr>
      </w:pPr>
      <w:r w:rsidRPr="00C53185">
        <w:rPr>
          <w:rFonts w:cs="David" w:hint="cs"/>
          <w:rtl/>
        </w:rPr>
        <w:t>בואו לא נרתום את הסוסים לפני העגלה.</w:t>
      </w:r>
    </w:p>
    <w:p w14:paraId="06C4FDB1" w14:textId="77777777" w:rsidR="00C53185" w:rsidRPr="00C53185" w:rsidRDefault="00C53185" w:rsidP="00C53185">
      <w:pPr>
        <w:bidi/>
        <w:jc w:val="both"/>
        <w:rPr>
          <w:rFonts w:cs="David" w:hint="cs"/>
          <w:rtl/>
        </w:rPr>
      </w:pPr>
    </w:p>
    <w:p w14:paraId="4E451AFC" w14:textId="77777777" w:rsidR="00C53185" w:rsidRPr="00C53185" w:rsidRDefault="00C53185" w:rsidP="00C53185">
      <w:pPr>
        <w:bidi/>
        <w:jc w:val="both"/>
        <w:rPr>
          <w:rFonts w:cs="David" w:hint="cs"/>
          <w:rtl/>
        </w:rPr>
      </w:pPr>
      <w:r w:rsidRPr="00C53185">
        <w:rPr>
          <w:rFonts w:cs="David" w:hint="cs"/>
          <w:u w:val="single"/>
          <w:rtl/>
        </w:rPr>
        <w:t>משה שרוני:</w:t>
      </w:r>
    </w:p>
    <w:p w14:paraId="4C290B6A" w14:textId="77777777" w:rsidR="00C53185" w:rsidRPr="00C53185" w:rsidRDefault="00C53185" w:rsidP="00C53185">
      <w:pPr>
        <w:bidi/>
        <w:jc w:val="both"/>
        <w:rPr>
          <w:rFonts w:cs="David" w:hint="cs"/>
          <w:rtl/>
        </w:rPr>
      </w:pPr>
    </w:p>
    <w:p w14:paraId="5DA7C17D" w14:textId="77777777" w:rsidR="00C53185" w:rsidRPr="00C53185" w:rsidRDefault="00C53185" w:rsidP="00C53185">
      <w:pPr>
        <w:bidi/>
        <w:jc w:val="both"/>
        <w:rPr>
          <w:rFonts w:cs="David" w:hint="cs"/>
          <w:rtl/>
        </w:rPr>
      </w:pPr>
      <w:r w:rsidRPr="00C53185">
        <w:rPr>
          <w:rFonts w:cs="David" w:hint="cs"/>
          <w:rtl/>
        </w:rPr>
        <w:tab/>
        <w:t xml:space="preserve">איזה כובד ראש? כל חוק ההסדרים חרטא. </w:t>
      </w:r>
    </w:p>
    <w:p w14:paraId="07B6CC67" w14:textId="77777777" w:rsidR="00C53185" w:rsidRPr="00C53185" w:rsidRDefault="00C53185" w:rsidP="00C53185">
      <w:pPr>
        <w:bidi/>
        <w:jc w:val="both"/>
        <w:rPr>
          <w:rFonts w:cs="David" w:hint="cs"/>
          <w:rtl/>
        </w:rPr>
      </w:pPr>
    </w:p>
    <w:p w14:paraId="0ACC45CA" w14:textId="77777777" w:rsidR="00C53185" w:rsidRPr="00C53185" w:rsidRDefault="00C53185" w:rsidP="00C53185">
      <w:pPr>
        <w:bidi/>
        <w:jc w:val="both"/>
        <w:rPr>
          <w:rFonts w:cs="David" w:hint="cs"/>
          <w:rtl/>
        </w:rPr>
      </w:pPr>
      <w:r w:rsidRPr="00C53185">
        <w:rPr>
          <w:rFonts w:cs="David" w:hint="cs"/>
          <w:u w:val="single"/>
          <w:rtl/>
        </w:rPr>
        <w:t>ראובן ריבלין:</w:t>
      </w:r>
    </w:p>
    <w:p w14:paraId="599E1CF7" w14:textId="77777777" w:rsidR="00C53185" w:rsidRPr="00C53185" w:rsidRDefault="00C53185" w:rsidP="00C53185">
      <w:pPr>
        <w:bidi/>
        <w:jc w:val="both"/>
        <w:rPr>
          <w:rFonts w:cs="David" w:hint="cs"/>
          <w:rtl/>
        </w:rPr>
      </w:pPr>
    </w:p>
    <w:p w14:paraId="21CA0D9E" w14:textId="77777777" w:rsidR="00C53185" w:rsidRPr="00C53185" w:rsidRDefault="00C53185" w:rsidP="00C53185">
      <w:pPr>
        <w:bidi/>
        <w:jc w:val="both"/>
        <w:rPr>
          <w:rFonts w:cs="David" w:hint="cs"/>
          <w:rtl/>
        </w:rPr>
      </w:pPr>
      <w:r w:rsidRPr="00C53185">
        <w:rPr>
          <w:rFonts w:cs="David" w:hint="cs"/>
          <w:rtl/>
        </w:rPr>
        <w:tab/>
        <w:t xml:space="preserve">יצביעו על חוק ההסדרים כולו יחד. </w:t>
      </w:r>
    </w:p>
    <w:p w14:paraId="5F7930BA" w14:textId="77777777" w:rsidR="00C53185" w:rsidRPr="00C53185" w:rsidRDefault="00C53185" w:rsidP="00C53185">
      <w:pPr>
        <w:bidi/>
        <w:jc w:val="both"/>
        <w:rPr>
          <w:rFonts w:cs="David" w:hint="cs"/>
          <w:rtl/>
        </w:rPr>
      </w:pPr>
    </w:p>
    <w:p w14:paraId="474F309A"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44086667" w14:textId="77777777" w:rsidR="00C53185" w:rsidRPr="00C53185" w:rsidRDefault="00C53185" w:rsidP="00C53185">
      <w:pPr>
        <w:bidi/>
        <w:jc w:val="both"/>
        <w:rPr>
          <w:rFonts w:cs="David" w:hint="cs"/>
          <w:rtl/>
        </w:rPr>
      </w:pPr>
    </w:p>
    <w:p w14:paraId="114D4AD2" w14:textId="77777777" w:rsidR="00C53185" w:rsidRPr="00C53185" w:rsidRDefault="00C53185" w:rsidP="00C53185">
      <w:pPr>
        <w:bidi/>
        <w:ind w:firstLine="567"/>
        <w:jc w:val="both"/>
        <w:rPr>
          <w:rFonts w:cs="David" w:hint="cs"/>
          <w:rtl/>
        </w:rPr>
      </w:pPr>
      <w:r w:rsidRPr="00C53185">
        <w:rPr>
          <w:rFonts w:cs="David" w:hint="cs"/>
          <w:rtl/>
        </w:rPr>
        <w:t xml:space="preserve">לא, זה לא נכון. </w:t>
      </w:r>
    </w:p>
    <w:p w14:paraId="5D3C261D" w14:textId="77777777" w:rsidR="00C53185" w:rsidRPr="00C53185" w:rsidRDefault="00C53185" w:rsidP="00C53185">
      <w:pPr>
        <w:bidi/>
        <w:jc w:val="both"/>
        <w:rPr>
          <w:rFonts w:cs="David" w:hint="cs"/>
          <w:rtl/>
        </w:rPr>
      </w:pPr>
    </w:p>
    <w:p w14:paraId="678F1FD8" w14:textId="77777777" w:rsidR="00C53185" w:rsidRPr="00C53185" w:rsidRDefault="00C53185" w:rsidP="00C53185">
      <w:pPr>
        <w:bidi/>
        <w:jc w:val="both"/>
        <w:rPr>
          <w:rFonts w:cs="David" w:hint="cs"/>
          <w:rtl/>
        </w:rPr>
      </w:pPr>
      <w:r w:rsidRPr="00C53185">
        <w:rPr>
          <w:rFonts w:cs="David" w:hint="cs"/>
          <w:u w:val="single"/>
          <w:rtl/>
        </w:rPr>
        <w:t>ראובן ריבלין:</w:t>
      </w:r>
    </w:p>
    <w:p w14:paraId="78C57E3A" w14:textId="77777777" w:rsidR="00C53185" w:rsidRPr="00C53185" w:rsidRDefault="00C53185" w:rsidP="00C53185">
      <w:pPr>
        <w:bidi/>
        <w:jc w:val="both"/>
        <w:rPr>
          <w:rFonts w:cs="David" w:hint="cs"/>
          <w:rtl/>
        </w:rPr>
      </w:pPr>
    </w:p>
    <w:p w14:paraId="4B887254" w14:textId="77777777" w:rsidR="00C53185" w:rsidRPr="00C53185" w:rsidRDefault="00C53185" w:rsidP="00C53185">
      <w:pPr>
        <w:bidi/>
        <w:ind w:firstLine="567"/>
        <w:jc w:val="both"/>
        <w:rPr>
          <w:rFonts w:cs="David" w:hint="cs"/>
          <w:rtl/>
        </w:rPr>
      </w:pPr>
      <w:r w:rsidRPr="00C53185">
        <w:rPr>
          <w:rFonts w:cs="David" w:hint="cs"/>
          <w:rtl/>
        </w:rPr>
        <w:t xml:space="preserve">אלא על מה שיפוצל. </w:t>
      </w:r>
    </w:p>
    <w:p w14:paraId="4C96D2B6" w14:textId="77777777" w:rsidR="00C53185" w:rsidRPr="00C53185" w:rsidRDefault="00C53185" w:rsidP="00C53185">
      <w:pPr>
        <w:bidi/>
        <w:jc w:val="both"/>
        <w:rPr>
          <w:rFonts w:cs="David" w:hint="cs"/>
          <w:rtl/>
        </w:rPr>
      </w:pPr>
    </w:p>
    <w:p w14:paraId="511E73EC"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1851FC7A" w14:textId="77777777" w:rsidR="00C53185" w:rsidRPr="00C53185" w:rsidRDefault="00C53185" w:rsidP="00C53185">
      <w:pPr>
        <w:bidi/>
        <w:jc w:val="both"/>
        <w:rPr>
          <w:rFonts w:cs="David" w:hint="cs"/>
          <w:rtl/>
        </w:rPr>
      </w:pPr>
    </w:p>
    <w:p w14:paraId="1C4FA2B3" w14:textId="77777777" w:rsidR="00C53185" w:rsidRPr="00C53185" w:rsidRDefault="00C53185" w:rsidP="00C53185">
      <w:pPr>
        <w:bidi/>
        <w:ind w:firstLine="567"/>
        <w:jc w:val="both"/>
        <w:rPr>
          <w:rFonts w:cs="David" w:hint="cs"/>
          <w:rtl/>
        </w:rPr>
      </w:pPr>
      <w:r w:rsidRPr="00C53185">
        <w:rPr>
          <w:rFonts w:cs="David" w:hint="cs"/>
          <w:rtl/>
        </w:rPr>
        <w:t>יהיו הרבה מאוד דברים שיפוצלו.</w:t>
      </w:r>
    </w:p>
    <w:p w14:paraId="3621605B" w14:textId="77777777" w:rsidR="00C53185" w:rsidRPr="00C53185" w:rsidRDefault="00C53185" w:rsidP="00C53185">
      <w:pPr>
        <w:bidi/>
        <w:jc w:val="both"/>
        <w:rPr>
          <w:rFonts w:cs="David" w:hint="cs"/>
          <w:rtl/>
        </w:rPr>
      </w:pPr>
    </w:p>
    <w:p w14:paraId="397A46CB" w14:textId="77777777" w:rsidR="00C53185" w:rsidRPr="00C53185" w:rsidRDefault="00C53185" w:rsidP="00C53185">
      <w:pPr>
        <w:bidi/>
        <w:jc w:val="both"/>
        <w:rPr>
          <w:rFonts w:cs="David" w:hint="cs"/>
          <w:rtl/>
        </w:rPr>
      </w:pPr>
      <w:r w:rsidRPr="00C53185">
        <w:rPr>
          <w:rFonts w:cs="David" w:hint="cs"/>
          <w:u w:val="single"/>
          <w:rtl/>
        </w:rPr>
        <w:t>ראובן ריבלין:</w:t>
      </w:r>
    </w:p>
    <w:p w14:paraId="22FABB61" w14:textId="77777777" w:rsidR="00C53185" w:rsidRPr="00C53185" w:rsidRDefault="00C53185" w:rsidP="00C53185">
      <w:pPr>
        <w:bidi/>
        <w:jc w:val="both"/>
        <w:rPr>
          <w:rFonts w:cs="David" w:hint="cs"/>
          <w:rtl/>
        </w:rPr>
      </w:pPr>
    </w:p>
    <w:p w14:paraId="07F345B8" w14:textId="77777777" w:rsidR="00C53185" w:rsidRPr="00C53185" w:rsidRDefault="00C53185" w:rsidP="00C53185">
      <w:pPr>
        <w:bidi/>
        <w:jc w:val="both"/>
        <w:rPr>
          <w:rFonts w:cs="David" w:hint="cs"/>
          <w:rtl/>
        </w:rPr>
      </w:pPr>
      <w:r w:rsidRPr="00C53185">
        <w:rPr>
          <w:rFonts w:cs="David" w:hint="cs"/>
          <w:rtl/>
        </w:rPr>
        <w:tab/>
        <w:t xml:space="preserve">יהיו דברים שבהם הדיון יפוצל, אבל לא תפוצל ההצבעה. </w:t>
      </w:r>
    </w:p>
    <w:p w14:paraId="1AC65047" w14:textId="77777777" w:rsidR="00C53185" w:rsidRPr="00C53185" w:rsidRDefault="00C53185" w:rsidP="00C53185">
      <w:pPr>
        <w:bidi/>
        <w:jc w:val="both"/>
        <w:rPr>
          <w:rFonts w:cs="David" w:hint="cs"/>
          <w:rtl/>
        </w:rPr>
      </w:pPr>
    </w:p>
    <w:p w14:paraId="4502829E"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0C59C48A" w14:textId="77777777" w:rsidR="00C53185" w:rsidRPr="00C53185" w:rsidRDefault="00C53185" w:rsidP="00C53185">
      <w:pPr>
        <w:bidi/>
        <w:jc w:val="both"/>
        <w:rPr>
          <w:rFonts w:cs="David" w:hint="cs"/>
          <w:rtl/>
        </w:rPr>
      </w:pPr>
    </w:p>
    <w:p w14:paraId="6AD58D24" w14:textId="77777777" w:rsidR="00C53185" w:rsidRPr="00C53185" w:rsidRDefault="00C53185" w:rsidP="00C53185">
      <w:pPr>
        <w:bidi/>
        <w:ind w:firstLine="567"/>
        <w:jc w:val="both"/>
        <w:rPr>
          <w:rFonts w:cs="David" w:hint="cs"/>
          <w:rtl/>
        </w:rPr>
      </w:pPr>
      <w:r w:rsidRPr="00C53185">
        <w:rPr>
          <w:rFonts w:cs="David" w:hint="cs"/>
          <w:rtl/>
        </w:rPr>
        <w:t xml:space="preserve">גם ההצבעה תפוצל, אדוני. </w:t>
      </w:r>
    </w:p>
    <w:p w14:paraId="1D9481F6" w14:textId="77777777" w:rsidR="00C53185" w:rsidRPr="00C53185" w:rsidRDefault="00C53185" w:rsidP="00C53185">
      <w:pPr>
        <w:bidi/>
        <w:jc w:val="both"/>
        <w:rPr>
          <w:rFonts w:cs="David" w:hint="cs"/>
          <w:rtl/>
        </w:rPr>
      </w:pPr>
    </w:p>
    <w:p w14:paraId="654A72C9" w14:textId="77777777" w:rsidR="00C53185" w:rsidRPr="00C53185" w:rsidRDefault="00C53185" w:rsidP="00C53185">
      <w:pPr>
        <w:pStyle w:val="Heading5"/>
        <w:rPr>
          <w:rFonts w:hint="cs"/>
          <w:rtl/>
        </w:rPr>
      </w:pPr>
      <w:r w:rsidRPr="00C53185">
        <w:rPr>
          <w:rFonts w:hint="cs"/>
          <w:u w:val="single"/>
          <w:rtl/>
        </w:rPr>
        <w:t>אביגדור יצחקי:</w:t>
      </w:r>
    </w:p>
    <w:p w14:paraId="7422809A" w14:textId="77777777" w:rsidR="00C53185" w:rsidRPr="00C53185" w:rsidRDefault="00C53185" w:rsidP="00C53185">
      <w:pPr>
        <w:pStyle w:val="Heading5"/>
        <w:rPr>
          <w:rFonts w:hint="cs"/>
          <w:rtl/>
        </w:rPr>
      </w:pPr>
    </w:p>
    <w:p w14:paraId="6AAC9040" w14:textId="77777777" w:rsidR="00C53185" w:rsidRPr="00C53185" w:rsidRDefault="00C53185" w:rsidP="00C53185">
      <w:pPr>
        <w:bidi/>
        <w:jc w:val="both"/>
        <w:rPr>
          <w:rFonts w:cs="David" w:hint="cs"/>
          <w:rtl/>
        </w:rPr>
      </w:pPr>
      <w:r w:rsidRPr="00C53185">
        <w:rPr>
          <w:rFonts w:cs="David" w:hint="cs"/>
          <w:rtl/>
        </w:rPr>
        <w:tab/>
      </w:r>
    </w:p>
    <w:p w14:paraId="7926CE46" w14:textId="77777777" w:rsidR="00C53185" w:rsidRPr="00C53185" w:rsidRDefault="00C53185" w:rsidP="00C53185">
      <w:pPr>
        <w:bidi/>
        <w:ind w:firstLine="567"/>
        <w:jc w:val="both"/>
        <w:rPr>
          <w:rFonts w:cs="David" w:hint="cs"/>
          <w:rtl/>
        </w:rPr>
      </w:pPr>
      <w:r w:rsidRPr="00C53185">
        <w:rPr>
          <w:rFonts w:cs="David" w:hint="cs"/>
          <w:rtl/>
        </w:rPr>
        <w:t xml:space="preserve">אפשר לסכם שבכל מה שתרצו להצביע בעד, נצביע בנפרד. </w:t>
      </w:r>
    </w:p>
    <w:p w14:paraId="60C44A44" w14:textId="77777777" w:rsidR="00C53185" w:rsidRPr="00C53185" w:rsidRDefault="00C53185" w:rsidP="00C53185">
      <w:pPr>
        <w:bidi/>
        <w:jc w:val="both"/>
        <w:rPr>
          <w:rFonts w:cs="David" w:hint="cs"/>
          <w:rtl/>
        </w:rPr>
      </w:pPr>
    </w:p>
    <w:p w14:paraId="6561EFD6" w14:textId="77777777" w:rsidR="00C53185" w:rsidRPr="00C53185" w:rsidRDefault="00C53185" w:rsidP="00C53185">
      <w:pPr>
        <w:bidi/>
        <w:jc w:val="both"/>
        <w:rPr>
          <w:rFonts w:cs="David" w:hint="cs"/>
          <w:rtl/>
        </w:rPr>
      </w:pPr>
      <w:r w:rsidRPr="00C53185">
        <w:rPr>
          <w:rFonts w:cs="David" w:hint="cs"/>
          <w:u w:val="single"/>
          <w:rtl/>
        </w:rPr>
        <w:t>ראובן ריבלין:</w:t>
      </w:r>
    </w:p>
    <w:p w14:paraId="793ADC79" w14:textId="77777777" w:rsidR="00C53185" w:rsidRPr="00C53185" w:rsidRDefault="00C53185" w:rsidP="00C53185">
      <w:pPr>
        <w:bidi/>
        <w:jc w:val="both"/>
        <w:rPr>
          <w:rFonts w:cs="David" w:hint="cs"/>
          <w:rtl/>
        </w:rPr>
      </w:pPr>
    </w:p>
    <w:p w14:paraId="62291833" w14:textId="77777777" w:rsidR="00C53185" w:rsidRPr="00C53185" w:rsidRDefault="00C53185" w:rsidP="00C53185">
      <w:pPr>
        <w:bidi/>
        <w:jc w:val="both"/>
        <w:rPr>
          <w:rFonts w:cs="David" w:hint="cs"/>
          <w:rtl/>
        </w:rPr>
      </w:pPr>
      <w:r w:rsidRPr="00C53185">
        <w:rPr>
          <w:rFonts w:cs="David" w:hint="cs"/>
          <w:rtl/>
        </w:rPr>
        <w:tab/>
        <w:t xml:space="preserve">הבנתי. זה בהחלט יצירתי. </w:t>
      </w:r>
    </w:p>
    <w:p w14:paraId="5D923B4F" w14:textId="77777777" w:rsidR="00C53185" w:rsidRPr="00C53185" w:rsidRDefault="00C53185" w:rsidP="00C53185">
      <w:pPr>
        <w:bidi/>
        <w:jc w:val="both"/>
        <w:rPr>
          <w:rFonts w:cs="David" w:hint="cs"/>
          <w:rtl/>
        </w:rPr>
      </w:pPr>
    </w:p>
    <w:p w14:paraId="4DFA3D49"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140DEF77" w14:textId="77777777" w:rsidR="00C53185" w:rsidRPr="00C53185" w:rsidRDefault="00C53185" w:rsidP="00C53185">
      <w:pPr>
        <w:bidi/>
        <w:jc w:val="both"/>
        <w:rPr>
          <w:rFonts w:cs="David" w:hint="cs"/>
          <w:rtl/>
        </w:rPr>
      </w:pPr>
    </w:p>
    <w:p w14:paraId="75A868D1" w14:textId="77777777" w:rsidR="00C53185" w:rsidRPr="00C53185" w:rsidRDefault="00C53185" w:rsidP="00C53185">
      <w:pPr>
        <w:bidi/>
        <w:ind w:firstLine="567"/>
        <w:jc w:val="both"/>
        <w:rPr>
          <w:rFonts w:cs="David" w:hint="cs"/>
          <w:rtl/>
        </w:rPr>
      </w:pPr>
      <w:r w:rsidRPr="00C53185">
        <w:rPr>
          <w:rFonts w:cs="David" w:hint="cs"/>
          <w:rtl/>
        </w:rPr>
        <w:t xml:space="preserve">אדוני, אתה רוצה להציע הצעה לסדר? </w:t>
      </w:r>
    </w:p>
    <w:p w14:paraId="58CA09CB" w14:textId="77777777" w:rsidR="00C53185" w:rsidRPr="00C53185" w:rsidRDefault="00C53185" w:rsidP="00C53185">
      <w:pPr>
        <w:bidi/>
        <w:jc w:val="both"/>
        <w:rPr>
          <w:rFonts w:cs="David" w:hint="cs"/>
          <w:u w:val="single"/>
          <w:rtl/>
        </w:rPr>
      </w:pPr>
    </w:p>
    <w:p w14:paraId="59E691ED" w14:textId="77777777" w:rsidR="00C53185" w:rsidRPr="00C53185" w:rsidRDefault="00C53185" w:rsidP="00C53185">
      <w:pPr>
        <w:bidi/>
        <w:jc w:val="both"/>
        <w:rPr>
          <w:rFonts w:cs="David" w:hint="cs"/>
          <w:rtl/>
        </w:rPr>
      </w:pPr>
      <w:r w:rsidRPr="00C53185">
        <w:rPr>
          <w:rFonts w:cs="David" w:hint="cs"/>
          <w:u w:val="single"/>
          <w:rtl/>
        </w:rPr>
        <w:t>משה שרוני:</w:t>
      </w:r>
    </w:p>
    <w:p w14:paraId="7D79217D" w14:textId="77777777" w:rsidR="00C53185" w:rsidRPr="00C53185" w:rsidRDefault="00C53185" w:rsidP="00C53185">
      <w:pPr>
        <w:bidi/>
        <w:jc w:val="both"/>
        <w:rPr>
          <w:rFonts w:cs="David" w:hint="cs"/>
          <w:rtl/>
        </w:rPr>
      </w:pPr>
    </w:p>
    <w:p w14:paraId="2B06A3EF" w14:textId="77777777" w:rsidR="00C53185" w:rsidRPr="00C53185" w:rsidRDefault="00C53185" w:rsidP="00C53185">
      <w:pPr>
        <w:bidi/>
        <w:jc w:val="both"/>
        <w:rPr>
          <w:rFonts w:cs="David" w:hint="cs"/>
          <w:rtl/>
        </w:rPr>
      </w:pPr>
      <w:r w:rsidRPr="00C53185">
        <w:rPr>
          <w:rFonts w:cs="David" w:hint="cs"/>
          <w:rtl/>
        </w:rPr>
        <w:tab/>
        <w:t>לא, אני מבקש מחבר הכנסת ריבלין, אחרי שנוכיח שמה שהיושבת-ראש אמרה, שתגיש זר פרחים ליושבת-ראש.</w:t>
      </w:r>
    </w:p>
    <w:p w14:paraId="38CBD47A" w14:textId="77777777" w:rsidR="00C53185" w:rsidRPr="00C53185" w:rsidRDefault="00C53185" w:rsidP="00C53185">
      <w:pPr>
        <w:bidi/>
        <w:jc w:val="both"/>
        <w:rPr>
          <w:rFonts w:cs="David" w:hint="cs"/>
          <w:rtl/>
        </w:rPr>
      </w:pPr>
    </w:p>
    <w:p w14:paraId="7EA31F30" w14:textId="77777777" w:rsidR="00C53185" w:rsidRPr="00C53185" w:rsidRDefault="00C53185" w:rsidP="00C53185">
      <w:pPr>
        <w:bidi/>
        <w:jc w:val="both"/>
        <w:rPr>
          <w:rFonts w:cs="David" w:hint="cs"/>
          <w:rtl/>
        </w:rPr>
      </w:pPr>
      <w:r w:rsidRPr="00C53185">
        <w:rPr>
          <w:rFonts w:cs="David" w:hint="cs"/>
          <w:u w:val="single"/>
          <w:rtl/>
        </w:rPr>
        <w:t>ראובן ריבלין:</w:t>
      </w:r>
    </w:p>
    <w:p w14:paraId="52F07098" w14:textId="77777777" w:rsidR="00C53185" w:rsidRPr="00C53185" w:rsidRDefault="00C53185" w:rsidP="00C53185">
      <w:pPr>
        <w:bidi/>
        <w:jc w:val="both"/>
        <w:rPr>
          <w:rFonts w:cs="David" w:hint="cs"/>
          <w:rtl/>
        </w:rPr>
      </w:pPr>
    </w:p>
    <w:p w14:paraId="6D1C504E" w14:textId="77777777" w:rsidR="00C53185" w:rsidRPr="00C53185" w:rsidRDefault="00C53185" w:rsidP="00C53185">
      <w:pPr>
        <w:bidi/>
        <w:jc w:val="both"/>
        <w:rPr>
          <w:rFonts w:cs="David" w:hint="cs"/>
          <w:rtl/>
        </w:rPr>
      </w:pPr>
      <w:r w:rsidRPr="00C53185">
        <w:rPr>
          <w:rFonts w:cs="David" w:hint="cs"/>
          <w:rtl/>
        </w:rPr>
        <w:tab/>
        <w:t xml:space="preserve">אני כבר מביא לה זר פרחים, בלי קשר.אני  לא רוצה להכשיל אותה, מילתה תמיד מילה בסלע. </w:t>
      </w:r>
    </w:p>
    <w:p w14:paraId="7241BF69" w14:textId="77777777" w:rsidR="00C53185" w:rsidRPr="00C53185" w:rsidRDefault="00C53185" w:rsidP="00C53185">
      <w:pPr>
        <w:bidi/>
        <w:jc w:val="both"/>
        <w:rPr>
          <w:rFonts w:cs="David" w:hint="cs"/>
          <w:rtl/>
        </w:rPr>
      </w:pPr>
      <w:r w:rsidRPr="00C53185">
        <w:rPr>
          <w:rFonts w:cs="David"/>
          <w:rtl/>
        </w:rPr>
        <w:br w:type="page"/>
      </w:r>
    </w:p>
    <w:p w14:paraId="5F5921BE" w14:textId="77777777" w:rsidR="00C53185" w:rsidRPr="00C53185" w:rsidRDefault="00C53185" w:rsidP="00C53185">
      <w:pPr>
        <w:bidi/>
        <w:jc w:val="both"/>
        <w:rPr>
          <w:rFonts w:cs="David"/>
          <w:u w:val="single"/>
          <w:rtl/>
        </w:rPr>
      </w:pPr>
      <w:r w:rsidRPr="00C53185">
        <w:rPr>
          <w:rFonts w:cs="David"/>
          <w:u w:val="single"/>
          <w:rtl/>
        </w:rPr>
        <w:t>מוחמד ברכה:</w:t>
      </w:r>
    </w:p>
    <w:p w14:paraId="797066F0" w14:textId="77777777" w:rsidR="00C53185" w:rsidRPr="00C53185" w:rsidRDefault="00C53185" w:rsidP="00C53185">
      <w:pPr>
        <w:bidi/>
        <w:jc w:val="both"/>
        <w:rPr>
          <w:rFonts w:cs="David"/>
          <w:u w:val="single"/>
          <w:rtl/>
        </w:rPr>
      </w:pPr>
    </w:p>
    <w:p w14:paraId="6829FB1F" w14:textId="77777777" w:rsidR="00C53185" w:rsidRPr="00C53185" w:rsidRDefault="00C53185" w:rsidP="00C53185">
      <w:pPr>
        <w:bidi/>
        <w:jc w:val="both"/>
        <w:rPr>
          <w:rFonts w:cs="David" w:hint="cs"/>
          <w:rtl/>
        </w:rPr>
      </w:pPr>
      <w:r w:rsidRPr="00C53185">
        <w:rPr>
          <w:rFonts w:cs="David"/>
          <w:rtl/>
        </w:rPr>
        <w:tab/>
      </w:r>
      <w:r w:rsidRPr="00C53185">
        <w:rPr>
          <w:rFonts w:cs="David" w:hint="cs"/>
          <w:rtl/>
        </w:rPr>
        <w:t xml:space="preserve">גברתי היושבת-ראש, בדרך כלל נותנים הצעה לסדר על נושא שאיננו בסדר היום. הפעם זה הפוך </w:t>
      </w:r>
      <w:r w:rsidRPr="00C53185">
        <w:rPr>
          <w:rFonts w:cs="David"/>
          <w:rtl/>
        </w:rPr>
        <w:t>–</w:t>
      </w:r>
      <w:r w:rsidRPr="00C53185">
        <w:rPr>
          <w:rFonts w:cs="David" w:hint="cs"/>
          <w:rtl/>
        </w:rPr>
        <w:t xml:space="preserve"> נושא שהוסר מסדר היום בצורה שרירותית. הגשנו הצעת אי-אמון בממשלה, והיא היתה אמורה לעלות היום. היושבת-ראש, על דעת עצמה, החליטה להוריד אותה, בניגוד לתקנון. מזכיר הכנסת פנה אלי, ממזכירות הכנסת פנו אלי. </w:t>
      </w:r>
    </w:p>
    <w:p w14:paraId="2D93D0DE" w14:textId="77777777" w:rsidR="00C53185" w:rsidRPr="00C53185" w:rsidRDefault="00C53185" w:rsidP="00C53185">
      <w:pPr>
        <w:bidi/>
        <w:jc w:val="both"/>
        <w:rPr>
          <w:rFonts w:cs="David" w:hint="cs"/>
          <w:rtl/>
        </w:rPr>
      </w:pPr>
    </w:p>
    <w:p w14:paraId="1AC0B11D" w14:textId="77777777" w:rsidR="00C53185" w:rsidRPr="00C53185" w:rsidRDefault="00C53185" w:rsidP="00C53185">
      <w:pPr>
        <w:bidi/>
        <w:jc w:val="both"/>
        <w:rPr>
          <w:rFonts w:cs="David" w:hint="cs"/>
          <w:rtl/>
        </w:rPr>
      </w:pPr>
      <w:r w:rsidRPr="00C53185">
        <w:rPr>
          <w:rFonts w:cs="David" w:hint="cs"/>
          <w:u w:val="single"/>
          <w:rtl/>
        </w:rPr>
        <w:t>ראובן ריבלין:</w:t>
      </w:r>
    </w:p>
    <w:p w14:paraId="6D575E8E" w14:textId="77777777" w:rsidR="00C53185" w:rsidRPr="00C53185" w:rsidRDefault="00C53185" w:rsidP="00C53185">
      <w:pPr>
        <w:bidi/>
        <w:jc w:val="both"/>
        <w:rPr>
          <w:rFonts w:cs="David" w:hint="cs"/>
          <w:rtl/>
        </w:rPr>
      </w:pPr>
    </w:p>
    <w:p w14:paraId="4BD35031" w14:textId="77777777" w:rsidR="00C53185" w:rsidRPr="00C53185" w:rsidRDefault="00C53185" w:rsidP="00C53185">
      <w:pPr>
        <w:bidi/>
        <w:jc w:val="both"/>
        <w:rPr>
          <w:rFonts w:cs="David" w:hint="cs"/>
          <w:rtl/>
        </w:rPr>
      </w:pPr>
      <w:r w:rsidRPr="00C53185">
        <w:rPr>
          <w:rFonts w:cs="David" w:hint="cs"/>
          <w:rtl/>
        </w:rPr>
        <w:tab/>
        <w:t xml:space="preserve">זה בניגוד לחוק. </w:t>
      </w:r>
    </w:p>
    <w:p w14:paraId="04B84324" w14:textId="77777777" w:rsidR="00C53185" w:rsidRPr="00C53185" w:rsidRDefault="00C53185" w:rsidP="00C53185">
      <w:pPr>
        <w:bidi/>
        <w:jc w:val="both"/>
        <w:rPr>
          <w:rFonts w:cs="David" w:hint="cs"/>
          <w:rtl/>
        </w:rPr>
      </w:pPr>
    </w:p>
    <w:p w14:paraId="2BF47FAA" w14:textId="77777777" w:rsidR="00C53185" w:rsidRPr="00C53185" w:rsidRDefault="00C53185" w:rsidP="00C53185">
      <w:pPr>
        <w:bidi/>
        <w:jc w:val="both"/>
        <w:rPr>
          <w:rFonts w:cs="David"/>
          <w:u w:val="single"/>
          <w:rtl/>
        </w:rPr>
      </w:pPr>
      <w:r w:rsidRPr="00C53185">
        <w:rPr>
          <w:rFonts w:cs="David"/>
          <w:u w:val="single"/>
          <w:rtl/>
        </w:rPr>
        <w:t>מוחמד ברכה:</w:t>
      </w:r>
    </w:p>
    <w:p w14:paraId="5DD27074" w14:textId="77777777" w:rsidR="00C53185" w:rsidRPr="00C53185" w:rsidRDefault="00C53185" w:rsidP="00C53185">
      <w:pPr>
        <w:bidi/>
        <w:jc w:val="both"/>
        <w:rPr>
          <w:rFonts w:cs="David"/>
          <w:u w:val="single"/>
          <w:rtl/>
        </w:rPr>
      </w:pPr>
    </w:p>
    <w:p w14:paraId="6D30E7DB" w14:textId="77777777" w:rsidR="00C53185" w:rsidRPr="00C53185" w:rsidRDefault="00C53185" w:rsidP="00C53185">
      <w:pPr>
        <w:bidi/>
        <w:jc w:val="both"/>
        <w:rPr>
          <w:rFonts w:cs="David" w:hint="cs"/>
          <w:rtl/>
        </w:rPr>
      </w:pPr>
      <w:r w:rsidRPr="00C53185">
        <w:rPr>
          <w:rFonts w:cs="David"/>
          <w:rtl/>
        </w:rPr>
        <w:tab/>
      </w:r>
      <w:r w:rsidRPr="00C53185">
        <w:rPr>
          <w:rFonts w:cs="David" w:hint="cs"/>
          <w:rtl/>
        </w:rPr>
        <w:t xml:space="preserve">בניגוד לחוק. אמרתי שאני לא מוכן להוריד את ההצעה. </w:t>
      </w:r>
    </w:p>
    <w:p w14:paraId="083BB4F9" w14:textId="77777777" w:rsidR="00C53185" w:rsidRPr="00C53185" w:rsidRDefault="00C53185" w:rsidP="00C53185">
      <w:pPr>
        <w:bidi/>
        <w:jc w:val="both"/>
        <w:rPr>
          <w:rFonts w:cs="David" w:hint="cs"/>
          <w:rtl/>
        </w:rPr>
      </w:pPr>
    </w:p>
    <w:p w14:paraId="759A6409" w14:textId="77777777" w:rsidR="00C53185" w:rsidRPr="00C53185" w:rsidRDefault="00C53185" w:rsidP="00C53185">
      <w:pPr>
        <w:bidi/>
        <w:ind w:firstLine="567"/>
        <w:jc w:val="both"/>
        <w:rPr>
          <w:rFonts w:cs="David" w:hint="cs"/>
          <w:rtl/>
        </w:rPr>
      </w:pPr>
      <w:r w:rsidRPr="00C53185">
        <w:rPr>
          <w:rFonts w:cs="David" w:hint="cs"/>
          <w:rtl/>
        </w:rPr>
        <w:t xml:space="preserve">העניין הוא בכך שראש הממשלה אינו בארץ. אם ראש הממשלה באמת רוצה לענות על הצעת האי-אמון, יש טעם לדחות את זה לשבוע הבא, כדי שנשמע את דבריו. אך היות שלא הוא שמשיב, והיות שאנחנו חושבים שזה נושא דחוף, אין שום מקום לכך. </w:t>
      </w:r>
    </w:p>
    <w:p w14:paraId="3EFC9439" w14:textId="77777777" w:rsidR="00C53185" w:rsidRPr="00C53185" w:rsidRDefault="00C53185" w:rsidP="00C53185">
      <w:pPr>
        <w:bidi/>
        <w:jc w:val="both"/>
        <w:rPr>
          <w:rFonts w:cs="David" w:hint="cs"/>
          <w:rtl/>
        </w:rPr>
      </w:pPr>
    </w:p>
    <w:p w14:paraId="7ACF185C" w14:textId="77777777" w:rsidR="00C53185" w:rsidRPr="00C53185" w:rsidRDefault="00C53185" w:rsidP="00C53185">
      <w:pPr>
        <w:bidi/>
        <w:jc w:val="both"/>
        <w:rPr>
          <w:rFonts w:cs="David" w:hint="cs"/>
          <w:rtl/>
        </w:rPr>
      </w:pPr>
      <w:r w:rsidRPr="00C53185">
        <w:rPr>
          <w:rFonts w:cs="David" w:hint="cs"/>
          <w:u w:val="single"/>
          <w:rtl/>
        </w:rPr>
        <w:t>משה שרוני:</w:t>
      </w:r>
    </w:p>
    <w:p w14:paraId="75E67076" w14:textId="77777777" w:rsidR="00C53185" w:rsidRPr="00C53185" w:rsidRDefault="00C53185" w:rsidP="00C53185">
      <w:pPr>
        <w:bidi/>
        <w:jc w:val="both"/>
        <w:rPr>
          <w:rFonts w:cs="David" w:hint="cs"/>
          <w:rtl/>
        </w:rPr>
      </w:pPr>
    </w:p>
    <w:p w14:paraId="24756690" w14:textId="77777777" w:rsidR="00C53185" w:rsidRPr="00C53185" w:rsidRDefault="00C53185" w:rsidP="00C53185">
      <w:pPr>
        <w:bidi/>
        <w:jc w:val="both"/>
        <w:rPr>
          <w:rFonts w:cs="David" w:hint="cs"/>
          <w:rtl/>
        </w:rPr>
      </w:pPr>
      <w:r w:rsidRPr="00C53185">
        <w:rPr>
          <w:rFonts w:cs="David" w:hint="cs"/>
          <w:rtl/>
        </w:rPr>
        <w:tab/>
        <w:t>על מה אי-אמון?</w:t>
      </w:r>
    </w:p>
    <w:p w14:paraId="46EC7A5A" w14:textId="77777777" w:rsidR="00C53185" w:rsidRPr="00C53185" w:rsidRDefault="00C53185" w:rsidP="00C53185">
      <w:pPr>
        <w:bidi/>
        <w:jc w:val="both"/>
        <w:rPr>
          <w:rFonts w:cs="David" w:hint="cs"/>
          <w:rtl/>
        </w:rPr>
      </w:pPr>
    </w:p>
    <w:p w14:paraId="791EB8F1" w14:textId="77777777" w:rsidR="00C53185" w:rsidRPr="00C53185" w:rsidRDefault="00C53185" w:rsidP="00C53185">
      <w:pPr>
        <w:bidi/>
        <w:jc w:val="both"/>
        <w:rPr>
          <w:rFonts w:cs="David"/>
          <w:u w:val="single"/>
          <w:rtl/>
        </w:rPr>
      </w:pPr>
      <w:r w:rsidRPr="00C53185">
        <w:rPr>
          <w:rFonts w:cs="David"/>
          <w:u w:val="single"/>
          <w:rtl/>
        </w:rPr>
        <w:t>מוחמד ברכה:</w:t>
      </w:r>
    </w:p>
    <w:p w14:paraId="2AA9E51F" w14:textId="77777777" w:rsidR="00C53185" w:rsidRPr="00C53185" w:rsidRDefault="00C53185" w:rsidP="00C53185">
      <w:pPr>
        <w:bidi/>
        <w:jc w:val="both"/>
        <w:rPr>
          <w:rFonts w:cs="David"/>
          <w:u w:val="single"/>
          <w:rtl/>
        </w:rPr>
      </w:pPr>
    </w:p>
    <w:p w14:paraId="52C79B92" w14:textId="77777777" w:rsidR="00C53185" w:rsidRPr="00C53185" w:rsidRDefault="00C53185" w:rsidP="00C53185">
      <w:pPr>
        <w:bidi/>
        <w:jc w:val="both"/>
        <w:rPr>
          <w:rFonts w:cs="David" w:hint="cs"/>
          <w:rtl/>
        </w:rPr>
      </w:pPr>
      <w:r w:rsidRPr="00C53185">
        <w:rPr>
          <w:rFonts w:cs="David"/>
          <w:rtl/>
        </w:rPr>
        <w:tab/>
      </w:r>
      <w:r w:rsidRPr="00C53185">
        <w:rPr>
          <w:rFonts w:cs="David" w:hint="cs"/>
          <w:rtl/>
        </w:rPr>
        <w:t xml:space="preserve">לא חשוב. </w:t>
      </w:r>
    </w:p>
    <w:p w14:paraId="4EA80A8D" w14:textId="77777777" w:rsidR="00C53185" w:rsidRPr="00C53185" w:rsidRDefault="00C53185" w:rsidP="00C53185">
      <w:pPr>
        <w:bidi/>
        <w:jc w:val="both"/>
        <w:rPr>
          <w:rFonts w:cs="David" w:hint="cs"/>
          <w:rtl/>
        </w:rPr>
      </w:pPr>
    </w:p>
    <w:p w14:paraId="1FA9AD40" w14:textId="77777777" w:rsidR="00C53185" w:rsidRPr="00C53185" w:rsidRDefault="00C53185" w:rsidP="00C53185">
      <w:pPr>
        <w:bidi/>
        <w:jc w:val="both"/>
        <w:rPr>
          <w:rFonts w:cs="David" w:hint="cs"/>
          <w:rtl/>
        </w:rPr>
      </w:pPr>
      <w:r w:rsidRPr="00C53185">
        <w:rPr>
          <w:rFonts w:cs="David" w:hint="cs"/>
          <w:u w:val="single"/>
          <w:rtl/>
        </w:rPr>
        <w:t>משה שרוני:</w:t>
      </w:r>
    </w:p>
    <w:p w14:paraId="4B68248D" w14:textId="77777777" w:rsidR="00C53185" w:rsidRPr="00C53185" w:rsidRDefault="00C53185" w:rsidP="00C53185">
      <w:pPr>
        <w:bidi/>
        <w:jc w:val="both"/>
        <w:rPr>
          <w:rFonts w:cs="David" w:hint="cs"/>
          <w:rtl/>
        </w:rPr>
      </w:pPr>
    </w:p>
    <w:p w14:paraId="754F06D1" w14:textId="77777777" w:rsidR="00C53185" w:rsidRPr="00C53185" w:rsidRDefault="00C53185" w:rsidP="00C53185">
      <w:pPr>
        <w:bidi/>
        <w:jc w:val="both"/>
        <w:rPr>
          <w:rFonts w:cs="David" w:hint="cs"/>
          <w:rtl/>
        </w:rPr>
      </w:pPr>
      <w:r w:rsidRPr="00C53185">
        <w:rPr>
          <w:rFonts w:cs="David" w:hint="cs"/>
          <w:rtl/>
        </w:rPr>
        <w:tab/>
        <w:t xml:space="preserve">חברי הוועדה צריכים לדעת. </w:t>
      </w:r>
    </w:p>
    <w:p w14:paraId="73C578B5" w14:textId="77777777" w:rsidR="00C53185" w:rsidRPr="00C53185" w:rsidRDefault="00C53185" w:rsidP="00C53185">
      <w:pPr>
        <w:bidi/>
        <w:jc w:val="both"/>
        <w:rPr>
          <w:rFonts w:cs="David" w:hint="cs"/>
          <w:rtl/>
        </w:rPr>
      </w:pPr>
    </w:p>
    <w:p w14:paraId="79B4B076" w14:textId="77777777" w:rsidR="00C53185" w:rsidRPr="00C53185" w:rsidRDefault="00C53185" w:rsidP="00C53185">
      <w:pPr>
        <w:bidi/>
        <w:jc w:val="both"/>
        <w:rPr>
          <w:rFonts w:cs="David" w:hint="cs"/>
          <w:rtl/>
        </w:rPr>
      </w:pPr>
      <w:r w:rsidRPr="00C53185">
        <w:rPr>
          <w:rFonts w:cs="David" w:hint="cs"/>
          <w:u w:val="single"/>
          <w:rtl/>
        </w:rPr>
        <w:t>יעקב מרגי:</w:t>
      </w:r>
    </w:p>
    <w:p w14:paraId="23E290AF" w14:textId="77777777" w:rsidR="00C53185" w:rsidRPr="00C53185" w:rsidRDefault="00C53185" w:rsidP="00C53185">
      <w:pPr>
        <w:bidi/>
        <w:jc w:val="both"/>
        <w:rPr>
          <w:rFonts w:cs="David" w:hint="cs"/>
          <w:rtl/>
        </w:rPr>
      </w:pPr>
    </w:p>
    <w:p w14:paraId="45D5601E" w14:textId="77777777" w:rsidR="00C53185" w:rsidRPr="00C53185" w:rsidRDefault="00C53185" w:rsidP="00C53185">
      <w:pPr>
        <w:bidi/>
        <w:jc w:val="both"/>
        <w:rPr>
          <w:rFonts w:cs="David" w:hint="cs"/>
          <w:rtl/>
        </w:rPr>
      </w:pPr>
      <w:r w:rsidRPr="00C53185">
        <w:rPr>
          <w:rFonts w:cs="David" w:hint="cs"/>
          <w:rtl/>
        </w:rPr>
        <w:tab/>
        <w:t xml:space="preserve">הוא מדבר על העיקרון. </w:t>
      </w:r>
    </w:p>
    <w:p w14:paraId="25D530DF" w14:textId="77777777" w:rsidR="00C53185" w:rsidRPr="00C53185" w:rsidRDefault="00C53185" w:rsidP="00C53185">
      <w:pPr>
        <w:bidi/>
        <w:jc w:val="both"/>
        <w:rPr>
          <w:rFonts w:cs="David" w:hint="cs"/>
          <w:rtl/>
        </w:rPr>
      </w:pPr>
    </w:p>
    <w:p w14:paraId="7EC0A9E8" w14:textId="77777777" w:rsidR="00C53185" w:rsidRPr="00C53185" w:rsidRDefault="00C53185" w:rsidP="00C53185">
      <w:pPr>
        <w:bidi/>
        <w:jc w:val="both"/>
        <w:rPr>
          <w:rFonts w:cs="David"/>
          <w:u w:val="single"/>
          <w:rtl/>
        </w:rPr>
      </w:pPr>
      <w:r w:rsidRPr="00C53185">
        <w:rPr>
          <w:rFonts w:cs="David"/>
          <w:u w:val="single"/>
          <w:rtl/>
        </w:rPr>
        <w:t>מוחמד ברכה:</w:t>
      </w:r>
    </w:p>
    <w:p w14:paraId="404333C0" w14:textId="77777777" w:rsidR="00C53185" w:rsidRPr="00C53185" w:rsidRDefault="00C53185" w:rsidP="00C53185">
      <w:pPr>
        <w:bidi/>
        <w:jc w:val="both"/>
        <w:rPr>
          <w:rFonts w:cs="David"/>
          <w:u w:val="single"/>
          <w:rtl/>
        </w:rPr>
      </w:pPr>
    </w:p>
    <w:p w14:paraId="6D251A00" w14:textId="77777777" w:rsidR="00C53185" w:rsidRPr="00C53185" w:rsidRDefault="00C53185" w:rsidP="00C53185">
      <w:pPr>
        <w:bidi/>
        <w:jc w:val="both"/>
        <w:rPr>
          <w:rFonts w:cs="David" w:hint="cs"/>
          <w:rtl/>
        </w:rPr>
      </w:pPr>
      <w:r w:rsidRPr="00C53185">
        <w:rPr>
          <w:rFonts w:cs="David"/>
          <w:rtl/>
        </w:rPr>
        <w:tab/>
      </w:r>
      <w:r w:rsidRPr="00C53185">
        <w:rPr>
          <w:rFonts w:cs="David" w:hint="cs"/>
          <w:rtl/>
        </w:rPr>
        <w:t xml:space="preserve">חבר הכנסת שרוני, בוא לא נעשה מזה בדיחה, היום אתם בקואליציה, אולי מחר תהיו באופוזיציה. </w:t>
      </w:r>
    </w:p>
    <w:p w14:paraId="43635641" w14:textId="77777777" w:rsidR="00C53185" w:rsidRPr="00C53185" w:rsidRDefault="00C53185" w:rsidP="00C53185">
      <w:pPr>
        <w:bidi/>
        <w:jc w:val="both"/>
        <w:rPr>
          <w:rFonts w:cs="David" w:hint="cs"/>
          <w:rtl/>
        </w:rPr>
      </w:pPr>
    </w:p>
    <w:p w14:paraId="54F0D6F3" w14:textId="77777777" w:rsidR="00C53185" w:rsidRPr="00C53185" w:rsidRDefault="00C53185" w:rsidP="00C53185">
      <w:pPr>
        <w:bidi/>
        <w:jc w:val="both"/>
        <w:rPr>
          <w:rFonts w:cs="David" w:hint="cs"/>
          <w:rtl/>
        </w:rPr>
      </w:pPr>
      <w:r w:rsidRPr="00C53185">
        <w:rPr>
          <w:rFonts w:cs="David" w:hint="cs"/>
          <w:u w:val="single"/>
          <w:rtl/>
        </w:rPr>
        <w:t>משה שרוני:</w:t>
      </w:r>
    </w:p>
    <w:p w14:paraId="3673123A" w14:textId="77777777" w:rsidR="00C53185" w:rsidRPr="00C53185" w:rsidRDefault="00C53185" w:rsidP="00C53185">
      <w:pPr>
        <w:bidi/>
        <w:jc w:val="both"/>
        <w:rPr>
          <w:rFonts w:cs="David" w:hint="cs"/>
          <w:rtl/>
        </w:rPr>
      </w:pPr>
    </w:p>
    <w:p w14:paraId="778F0EC3" w14:textId="77777777" w:rsidR="00C53185" w:rsidRPr="00C53185" w:rsidRDefault="00C53185" w:rsidP="00C53185">
      <w:pPr>
        <w:bidi/>
        <w:jc w:val="both"/>
        <w:rPr>
          <w:rFonts w:cs="David" w:hint="cs"/>
          <w:rtl/>
        </w:rPr>
      </w:pPr>
      <w:r w:rsidRPr="00C53185">
        <w:rPr>
          <w:rFonts w:cs="David" w:hint="cs"/>
          <w:rtl/>
        </w:rPr>
        <w:tab/>
        <w:t xml:space="preserve">עזוב מקואליציה ואופוזיציה. </w:t>
      </w:r>
    </w:p>
    <w:p w14:paraId="46364AEC" w14:textId="77777777" w:rsidR="00C53185" w:rsidRPr="00C53185" w:rsidRDefault="00C53185" w:rsidP="00C53185">
      <w:pPr>
        <w:bidi/>
        <w:jc w:val="both"/>
        <w:rPr>
          <w:rFonts w:cs="David" w:hint="cs"/>
          <w:rtl/>
        </w:rPr>
      </w:pPr>
    </w:p>
    <w:p w14:paraId="2BE511C8" w14:textId="77777777" w:rsidR="00C53185" w:rsidRPr="00C53185" w:rsidRDefault="00C53185" w:rsidP="00C53185">
      <w:pPr>
        <w:bidi/>
        <w:jc w:val="both"/>
        <w:rPr>
          <w:rFonts w:cs="David"/>
          <w:u w:val="single"/>
          <w:rtl/>
        </w:rPr>
      </w:pPr>
      <w:r w:rsidRPr="00C53185">
        <w:rPr>
          <w:rFonts w:cs="David"/>
          <w:u w:val="single"/>
          <w:rtl/>
        </w:rPr>
        <w:t>מוחמד ברכה:</w:t>
      </w:r>
    </w:p>
    <w:p w14:paraId="0DE7FB87" w14:textId="77777777" w:rsidR="00C53185" w:rsidRPr="00C53185" w:rsidRDefault="00C53185" w:rsidP="00C53185">
      <w:pPr>
        <w:bidi/>
        <w:jc w:val="both"/>
        <w:rPr>
          <w:rFonts w:cs="David"/>
          <w:u w:val="single"/>
          <w:rtl/>
        </w:rPr>
      </w:pPr>
    </w:p>
    <w:p w14:paraId="17A923AA" w14:textId="77777777" w:rsidR="00C53185" w:rsidRPr="00C53185" w:rsidRDefault="00C53185" w:rsidP="00C53185">
      <w:pPr>
        <w:bidi/>
        <w:jc w:val="both"/>
        <w:rPr>
          <w:rFonts w:cs="David" w:hint="cs"/>
          <w:rtl/>
        </w:rPr>
      </w:pPr>
      <w:r w:rsidRPr="00C53185">
        <w:rPr>
          <w:rFonts w:cs="David"/>
          <w:rtl/>
        </w:rPr>
        <w:tab/>
      </w:r>
      <w:r w:rsidRPr="00C53185">
        <w:rPr>
          <w:rFonts w:cs="David" w:hint="cs"/>
          <w:rtl/>
        </w:rPr>
        <w:t>אולי מחר אתה תהיה באופוזיציה ואתה תצטרך את זה? אתה לא שומע מה אני אומר.</w:t>
      </w:r>
    </w:p>
    <w:p w14:paraId="4EC9FE62" w14:textId="77777777" w:rsidR="00C53185" w:rsidRPr="00C53185" w:rsidRDefault="00C53185" w:rsidP="00C53185">
      <w:pPr>
        <w:bidi/>
        <w:jc w:val="both"/>
        <w:rPr>
          <w:rFonts w:cs="David" w:hint="cs"/>
          <w:rtl/>
        </w:rPr>
      </w:pPr>
    </w:p>
    <w:p w14:paraId="3630D656" w14:textId="77777777" w:rsidR="00C53185" w:rsidRPr="00C53185" w:rsidRDefault="00C53185" w:rsidP="00C53185">
      <w:pPr>
        <w:bidi/>
        <w:jc w:val="both"/>
        <w:rPr>
          <w:rFonts w:cs="David" w:hint="cs"/>
          <w:rtl/>
        </w:rPr>
      </w:pPr>
      <w:r w:rsidRPr="00C53185">
        <w:rPr>
          <w:rFonts w:cs="David" w:hint="cs"/>
          <w:u w:val="single"/>
          <w:rtl/>
        </w:rPr>
        <w:t>משה שרוני:</w:t>
      </w:r>
    </w:p>
    <w:p w14:paraId="0A9B67D4" w14:textId="77777777" w:rsidR="00C53185" w:rsidRPr="00C53185" w:rsidRDefault="00C53185" w:rsidP="00C53185">
      <w:pPr>
        <w:bidi/>
        <w:jc w:val="both"/>
        <w:rPr>
          <w:rFonts w:cs="David" w:hint="cs"/>
          <w:rtl/>
        </w:rPr>
      </w:pPr>
    </w:p>
    <w:p w14:paraId="06EAE78B" w14:textId="77777777" w:rsidR="00C53185" w:rsidRPr="00C53185" w:rsidRDefault="00C53185" w:rsidP="00C53185">
      <w:pPr>
        <w:bidi/>
        <w:ind w:firstLine="567"/>
        <w:jc w:val="both"/>
        <w:rPr>
          <w:rFonts w:cs="David" w:hint="cs"/>
          <w:u w:val="single"/>
          <w:rtl/>
        </w:rPr>
      </w:pPr>
      <w:r w:rsidRPr="00C53185">
        <w:rPr>
          <w:rFonts w:cs="David" w:hint="cs"/>
          <w:rtl/>
        </w:rPr>
        <w:t xml:space="preserve">כשאני אהיה באופוזיציה אעשה ביקורת קונסטרוקטיבית, לא "כלם פאדי", באמת. </w:t>
      </w:r>
    </w:p>
    <w:p w14:paraId="7CC16375" w14:textId="77777777" w:rsidR="00C53185" w:rsidRPr="00C53185" w:rsidRDefault="00C53185" w:rsidP="00C53185">
      <w:pPr>
        <w:bidi/>
        <w:jc w:val="both"/>
        <w:rPr>
          <w:rFonts w:cs="David" w:hint="cs"/>
          <w:u w:val="single"/>
          <w:rtl/>
        </w:rPr>
      </w:pPr>
      <w:r w:rsidRPr="00C53185">
        <w:rPr>
          <w:rFonts w:cs="David"/>
          <w:u w:val="single"/>
          <w:rtl/>
        </w:rPr>
        <w:br w:type="page"/>
      </w:r>
    </w:p>
    <w:p w14:paraId="221186E7" w14:textId="77777777" w:rsidR="00C53185" w:rsidRPr="00C53185" w:rsidRDefault="00C53185" w:rsidP="00C53185">
      <w:pPr>
        <w:bidi/>
        <w:jc w:val="both"/>
        <w:rPr>
          <w:rFonts w:cs="David"/>
          <w:u w:val="single"/>
          <w:rtl/>
        </w:rPr>
      </w:pPr>
      <w:r w:rsidRPr="00C53185">
        <w:rPr>
          <w:rFonts w:cs="David"/>
          <w:u w:val="single"/>
          <w:rtl/>
        </w:rPr>
        <w:t>מוחמד ברכה:</w:t>
      </w:r>
    </w:p>
    <w:p w14:paraId="15710817" w14:textId="77777777" w:rsidR="00C53185" w:rsidRPr="00C53185" w:rsidRDefault="00C53185" w:rsidP="00C53185">
      <w:pPr>
        <w:bidi/>
        <w:jc w:val="both"/>
        <w:rPr>
          <w:rFonts w:cs="David"/>
          <w:u w:val="single"/>
          <w:rtl/>
        </w:rPr>
      </w:pPr>
    </w:p>
    <w:p w14:paraId="2C50085D" w14:textId="77777777" w:rsidR="00C53185" w:rsidRPr="00C53185" w:rsidRDefault="00C53185" w:rsidP="00C53185">
      <w:pPr>
        <w:bidi/>
        <w:jc w:val="both"/>
        <w:rPr>
          <w:rFonts w:cs="David" w:hint="cs"/>
          <w:rtl/>
        </w:rPr>
      </w:pPr>
      <w:r w:rsidRPr="00C53185">
        <w:rPr>
          <w:rFonts w:cs="David"/>
          <w:rtl/>
        </w:rPr>
        <w:tab/>
      </w:r>
      <w:r w:rsidRPr="00C53185">
        <w:rPr>
          <w:rFonts w:cs="David" w:hint="cs"/>
          <w:rtl/>
        </w:rPr>
        <w:t xml:space="preserve">הנושא של האי-אמון הוא מה שקרה בבית חאנון בשבוע שעבר. זה  הוגש ביום רביעי בבוקר כהצעות דחופות לסדר היום. הנשיאות, והיושבת-ראש בראשה, לא הכירו בדחיפות של הנושא. אילו הכירו בכך, באמת היה אפשר לומר שהנושא עלה על סדר היום של הכנסת, ולא צריך כפילות. אבל גם לא להכיר בדחיפות בשבוע שעבר וגם להוריד את הצעת האי-אמון, בניגוד לחוק? </w:t>
      </w:r>
    </w:p>
    <w:p w14:paraId="155D9F7F" w14:textId="77777777" w:rsidR="00C53185" w:rsidRPr="00C53185" w:rsidRDefault="00C53185" w:rsidP="00C53185">
      <w:pPr>
        <w:bidi/>
        <w:jc w:val="both"/>
        <w:rPr>
          <w:rFonts w:cs="David" w:hint="cs"/>
          <w:rtl/>
        </w:rPr>
      </w:pPr>
    </w:p>
    <w:p w14:paraId="43BC7818" w14:textId="77777777" w:rsidR="00C53185" w:rsidRPr="00C53185" w:rsidRDefault="00C53185" w:rsidP="00C53185">
      <w:pPr>
        <w:bidi/>
        <w:ind w:firstLine="567"/>
        <w:jc w:val="both"/>
        <w:rPr>
          <w:rFonts w:cs="David" w:hint="cs"/>
          <w:rtl/>
        </w:rPr>
      </w:pPr>
      <w:r w:rsidRPr="00C53185">
        <w:rPr>
          <w:rFonts w:cs="David" w:hint="cs"/>
          <w:rtl/>
        </w:rPr>
        <w:t xml:space="preserve">אין ליושבת-ראש סמכות ואין לנשיאות סמכות, ואני מבקש לשמוע את דעת היועצת המשפטית בעניין, להוריד הצעת אי-אמון על דעת עצמ0. דחיית הצעת אי-אמון בגלל נסיעת ראש הממשלה </w:t>
      </w:r>
      <w:r w:rsidRPr="00C53185">
        <w:rPr>
          <w:rFonts w:cs="David"/>
          <w:rtl/>
        </w:rPr>
        <w:t>–</w:t>
      </w:r>
      <w:r w:rsidRPr="00C53185">
        <w:rPr>
          <w:rFonts w:cs="David" w:hint="cs"/>
          <w:rtl/>
        </w:rPr>
        <w:t xml:space="preserve"> זה נוהג, זה לא חוק. החוק אומר דבר חד-משמעי וברור: כשיש הצעת אי-אמון היא בראש סדר היום ביום שני. אני מבקש שנשמע היועצת המשפטית, ברשותך. </w:t>
      </w:r>
    </w:p>
    <w:p w14:paraId="305809F6" w14:textId="77777777" w:rsidR="00C53185" w:rsidRPr="00C53185" w:rsidRDefault="00C53185" w:rsidP="00C53185">
      <w:pPr>
        <w:bidi/>
        <w:jc w:val="both"/>
        <w:rPr>
          <w:rFonts w:cs="David" w:hint="cs"/>
          <w:rtl/>
        </w:rPr>
      </w:pPr>
    </w:p>
    <w:p w14:paraId="3C82E2A8"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043E1B08" w14:textId="77777777" w:rsidR="00C53185" w:rsidRPr="00C53185" w:rsidRDefault="00C53185" w:rsidP="00C53185">
      <w:pPr>
        <w:bidi/>
        <w:jc w:val="both"/>
        <w:rPr>
          <w:rFonts w:cs="David" w:hint="cs"/>
          <w:rtl/>
        </w:rPr>
      </w:pPr>
    </w:p>
    <w:p w14:paraId="5D9FA6C5" w14:textId="77777777" w:rsidR="00C53185" w:rsidRPr="00C53185" w:rsidRDefault="00C53185" w:rsidP="00C53185">
      <w:pPr>
        <w:bidi/>
        <w:ind w:firstLine="567"/>
        <w:jc w:val="both"/>
        <w:rPr>
          <w:rFonts w:cs="David" w:hint="cs"/>
          <w:rtl/>
        </w:rPr>
      </w:pPr>
      <w:r w:rsidRPr="00C53185">
        <w:rPr>
          <w:rFonts w:cs="David" w:hint="cs"/>
          <w:rtl/>
        </w:rPr>
        <w:t xml:space="preserve">אתן ליועצת המשפטית להשמיע את דברה. מלבד התקנון, בבית הזה תמיד יש נוהגים ומנהגים. </w:t>
      </w:r>
    </w:p>
    <w:p w14:paraId="50CDBB7E" w14:textId="77777777" w:rsidR="00C53185" w:rsidRPr="00C53185" w:rsidRDefault="00C53185" w:rsidP="00C53185">
      <w:pPr>
        <w:bidi/>
        <w:jc w:val="both"/>
        <w:rPr>
          <w:rFonts w:cs="David" w:hint="cs"/>
          <w:rtl/>
        </w:rPr>
      </w:pPr>
    </w:p>
    <w:p w14:paraId="7F9EA823" w14:textId="77777777" w:rsidR="00C53185" w:rsidRPr="00C53185" w:rsidRDefault="00C53185" w:rsidP="00C53185">
      <w:pPr>
        <w:bidi/>
        <w:jc w:val="both"/>
        <w:rPr>
          <w:rFonts w:cs="David"/>
          <w:u w:val="single"/>
          <w:rtl/>
        </w:rPr>
      </w:pPr>
      <w:r w:rsidRPr="00C53185">
        <w:rPr>
          <w:rFonts w:cs="David"/>
          <w:u w:val="single"/>
          <w:rtl/>
        </w:rPr>
        <w:t>מוחמד ברכה:</w:t>
      </w:r>
    </w:p>
    <w:p w14:paraId="04A53EFB" w14:textId="77777777" w:rsidR="00C53185" w:rsidRPr="00C53185" w:rsidRDefault="00C53185" w:rsidP="00C53185">
      <w:pPr>
        <w:bidi/>
        <w:jc w:val="both"/>
        <w:rPr>
          <w:rFonts w:cs="David"/>
          <w:u w:val="single"/>
          <w:rtl/>
        </w:rPr>
      </w:pPr>
    </w:p>
    <w:p w14:paraId="526DC4D3" w14:textId="77777777" w:rsidR="00C53185" w:rsidRPr="00C53185" w:rsidRDefault="00C53185" w:rsidP="00C53185">
      <w:pPr>
        <w:bidi/>
        <w:ind w:firstLine="567"/>
        <w:jc w:val="both"/>
        <w:rPr>
          <w:rFonts w:cs="David" w:hint="cs"/>
          <w:rtl/>
        </w:rPr>
      </w:pPr>
      <w:r w:rsidRPr="00C53185">
        <w:rPr>
          <w:rFonts w:cs="David" w:hint="cs"/>
          <w:rtl/>
        </w:rPr>
        <w:t xml:space="preserve">הם הופרו, אנחנו לא הראשונים. </w:t>
      </w:r>
    </w:p>
    <w:p w14:paraId="5824C1D8" w14:textId="77777777" w:rsidR="00C53185" w:rsidRPr="00C53185" w:rsidRDefault="00C53185" w:rsidP="00C53185">
      <w:pPr>
        <w:bidi/>
        <w:jc w:val="both"/>
        <w:rPr>
          <w:rFonts w:cs="David" w:hint="cs"/>
          <w:rtl/>
        </w:rPr>
      </w:pPr>
    </w:p>
    <w:p w14:paraId="152D6A97"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0A5EE4A5" w14:textId="77777777" w:rsidR="00C53185" w:rsidRPr="00C53185" w:rsidRDefault="00C53185" w:rsidP="00C53185">
      <w:pPr>
        <w:bidi/>
        <w:jc w:val="both"/>
        <w:rPr>
          <w:rFonts w:cs="David" w:hint="cs"/>
          <w:rtl/>
        </w:rPr>
      </w:pPr>
    </w:p>
    <w:p w14:paraId="757653D9" w14:textId="77777777" w:rsidR="00C53185" w:rsidRPr="00C53185" w:rsidRDefault="00C53185" w:rsidP="00C53185">
      <w:pPr>
        <w:bidi/>
        <w:ind w:firstLine="567"/>
        <w:jc w:val="both"/>
        <w:rPr>
          <w:rFonts w:cs="David" w:hint="cs"/>
          <w:rtl/>
        </w:rPr>
      </w:pPr>
      <w:r w:rsidRPr="00C53185">
        <w:rPr>
          <w:rFonts w:cs="David" w:hint="cs"/>
          <w:rtl/>
        </w:rPr>
        <w:t xml:space="preserve">המנהגים הם שכשראש הממשלה בחוץ-לארץ לא מגישים אי-אמון. אני מקבלת מהיושבת-ראש את כל מה שעל סדר היום, היא קובעת, זו הפררוגטיבה שלה. מכיוון שלא קיבלתי את זה על סדר היום, אני לא יכולה, </w:t>
      </w:r>
    </w:p>
    <w:p w14:paraId="577B97BA" w14:textId="77777777" w:rsidR="00C53185" w:rsidRPr="00C53185" w:rsidRDefault="00C53185" w:rsidP="00C53185">
      <w:pPr>
        <w:bidi/>
        <w:jc w:val="both"/>
        <w:rPr>
          <w:rFonts w:cs="David" w:hint="cs"/>
          <w:rtl/>
        </w:rPr>
      </w:pPr>
    </w:p>
    <w:p w14:paraId="3B78A9FD" w14:textId="77777777" w:rsidR="00C53185" w:rsidRPr="00C53185" w:rsidRDefault="00C53185" w:rsidP="00C53185">
      <w:pPr>
        <w:bidi/>
        <w:jc w:val="both"/>
        <w:rPr>
          <w:rFonts w:cs="David"/>
          <w:u w:val="single"/>
          <w:rtl/>
        </w:rPr>
      </w:pPr>
      <w:r w:rsidRPr="00C53185">
        <w:rPr>
          <w:rFonts w:cs="David"/>
          <w:u w:val="single"/>
          <w:rtl/>
        </w:rPr>
        <w:t>מוחמד ברכה:</w:t>
      </w:r>
    </w:p>
    <w:p w14:paraId="1F1E2C93" w14:textId="77777777" w:rsidR="00C53185" w:rsidRPr="00C53185" w:rsidRDefault="00C53185" w:rsidP="00C53185">
      <w:pPr>
        <w:bidi/>
        <w:jc w:val="both"/>
        <w:rPr>
          <w:rFonts w:cs="David"/>
          <w:u w:val="single"/>
          <w:rtl/>
        </w:rPr>
      </w:pPr>
    </w:p>
    <w:p w14:paraId="63A0B8D3" w14:textId="77777777" w:rsidR="00C53185" w:rsidRPr="00C53185" w:rsidRDefault="00C53185" w:rsidP="00C53185">
      <w:pPr>
        <w:bidi/>
        <w:ind w:firstLine="567"/>
        <w:jc w:val="both"/>
        <w:rPr>
          <w:rFonts w:cs="David" w:hint="cs"/>
          <w:rtl/>
        </w:rPr>
      </w:pPr>
      <w:r w:rsidRPr="00C53185">
        <w:rPr>
          <w:rFonts w:cs="David" w:hint="cs"/>
          <w:rtl/>
        </w:rPr>
        <w:t xml:space="preserve">הוועדה הזאת היא אם הבית. </w:t>
      </w:r>
    </w:p>
    <w:p w14:paraId="27DF640D" w14:textId="77777777" w:rsidR="00C53185" w:rsidRPr="00C53185" w:rsidRDefault="00C53185" w:rsidP="00C53185">
      <w:pPr>
        <w:bidi/>
        <w:jc w:val="both"/>
        <w:rPr>
          <w:rFonts w:cs="David" w:hint="cs"/>
          <w:rtl/>
        </w:rPr>
      </w:pPr>
    </w:p>
    <w:p w14:paraId="400E01B1"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7463BB44" w14:textId="77777777" w:rsidR="00C53185" w:rsidRPr="00C53185" w:rsidRDefault="00C53185" w:rsidP="00C53185">
      <w:pPr>
        <w:bidi/>
        <w:jc w:val="both"/>
        <w:rPr>
          <w:rFonts w:cs="David" w:hint="cs"/>
          <w:rtl/>
        </w:rPr>
      </w:pPr>
    </w:p>
    <w:p w14:paraId="311402FC" w14:textId="77777777" w:rsidR="00C53185" w:rsidRPr="00C53185" w:rsidRDefault="00C53185" w:rsidP="00C53185">
      <w:pPr>
        <w:bidi/>
        <w:ind w:firstLine="567"/>
        <w:jc w:val="both"/>
        <w:rPr>
          <w:rFonts w:cs="David" w:hint="cs"/>
          <w:rtl/>
        </w:rPr>
      </w:pPr>
      <w:r w:rsidRPr="00C53185">
        <w:rPr>
          <w:rFonts w:cs="David" w:hint="cs"/>
          <w:rtl/>
        </w:rPr>
        <w:t xml:space="preserve">בסדר. אבל אני מקבלת את סדר היום מהיושבת-ראש, ואני אומרת שלא קיבלתי את זה הפעם. </w:t>
      </w:r>
    </w:p>
    <w:p w14:paraId="67C34AF2" w14:textId="77777777" w:rsidR="00C53185" w:rsidRPr="00C53185" w:rsidRDefault="00C53185" w:rsidP="00C53185">
      <w:pPr>
        <w:bidi/>
        <w:jc w:val="both"/>
        <w:rPr>
          <w:rFonts w:cs="David" w:hint="cs"/>
          <w:rtl/>
        </w:rPr>
      </w:pPr>
    </w:p>
    <w:p w14:paraId="4A1F181B" w14:textId="77777777" w:rsidR="00C53185" w:rsidRPr="00C53185" w:rsidRDefault="00C53185" w:rsidP="00C53185">
      <w:pPr>
        <w:bidi/>
        <w:jc w:val="both"/>
        <w:rPr>
          <w:rFonts w:cs="David"/>
          <w:u w:val="single"/>
          <w:rtl/>
        </w:rPr>
      </w:pPr>
      <w:r w:rsidRPr="00C53185">
        <w:rPr>
          <w:rFonts w:cs="David"/>
          <w:u w:val="single"/>
          <w:rtl/>
        </w:rPr>
        <w:t>מוחמד ברכה:</w:t>
      </w:r>
    </w:p>
    <w:p w14:paraId="25EC96C2" w14:textId="77777777" w:rsidR="00C53185" w:rsidRPr="00C53185" w:rsidRDefault="00C53185" w:rsidP="00C53185">
      <w:pPr>
        <w:bidi/>
        <w:jc w:val="both"/>
        <w:rPr>
          <w:rFonts w:cs="David"/>
          <w:u w:val="single"/>
          <w:rtl/>
        </w:rPr>
      </w:pPr>
    </w:p>
    <w:p w14:paraId="006046E1" w14:textId="77777777" w:rsidR="00C53185" w:rsidRPr="00C53185" w:rsidRDefault="00C53185" w:rsidP="00C53185">
      <w:pPr>
        <w:bidi/>
        <w:ind w:firstLine="567"/>
        <w:jc w:val="both"/>
        <w:rPr>
          <w:rFonts w:cs="David" w:hint="cs"/>
          <w:rtl/>
        </w:rPr>
      </w:pPr>
      <w:r w:rsidRPr="00C53185">
        <w:rPr>
          <w:rFonts w:cs="David" w:hint="cs"/>
          <w:rtl/>
        </w:rPr>
        <w:t xml:space="preserve">ועדת הכנסת אמונה על יישום תקנון הכנסת, נכון? </w:t>
      </w:r>
    </w:p>
    <w:p w14:paraId="088BD446" w14:textId="77777777" w:rsidR="00C53185" w:rsidRPr="00C53185" w:rsidRDefault="00C53185" w:rsidP="00C53185">
      <w:pPr>
        <w:bidi/>
        <w:jc w:val="both"/>
        <w:rPr>
          <w:rFonts w:cs="David" w:hint="cs"/>
          <w:rtl/>
        </w:rPr>
      </w:pPr>
    </w:p>
    <w:p w14:paraId="775B2D30"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7FE175A6" w14:textId="77777777" w:rsidR="00C53185" w:rsidRPr="00C53185" w:rsidRDefault="00C53185" w:rsidP="00C53185">
      <w:pPr>
        <w:bidi/>
        <w:jc w:val="both"/>
        <w:rPr>
          <w:rFonts w:cs="David" w:hint="cs"/>
          <w:rtl/>
        </w:rPr>
      </w:pPr>
    </w:p>
    <w:p w14:paraId="076B4F87" w14:textId="77777777" w:rsidR="00C53185" w:rsidRPr="00C53185" w:rsidRDefault="00C53185" w:rsidP="00C53185">
      <w:pPr>
        <w:bidi/>
        <w:ind w:firstLine="567"/>
        <w:jc w:val="both"/>
        <w:rPr>
          <w:rFonts w:cs="David" w:hint="cs"/>
          <w:rtl/>
        </w:rPr>
      </w:pPr>
      <w:r w:rsidRPr="00C53185">
        <w:rPr>
          <w:rFonts w:cs="David" w:hint="cs"/>
          <w:rtl/>
        </w:rPr>
        <w:t xml:space="preserve">לא קיבלתי את האי-אמון. אני מקבלת את זה ממזכירות הכנסת ומהיושבת-ראש. לא קיבלתי את זה. </w:t>
      </w:r>
    </w:p>
    <w:p w14:paraId="3AD6A903" w14:textId="77777777" w:rsidR="00C53185" w:rsidRPr="00C53185" w:rsidRDefault="00C53185" w:rsidP="00C53185">
      <w:pPr>
        <w:bidi/>
        <w:jc w:val="both"/>
        <w:rPr>
          <w:rFonts w:cs="David" w:hint="cs"/>
          <w:rtl/>
        </w:rPr>
      </w:pPr>
    </w:p>
    <w:p w14:paraId="581EB00E"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2C54EC5E" w14:textId="77777777" w:rsidR="00C53185" w:rsidRPr="00C53185" w:rsidRDefault="00C53185" w:rsidP="00C53185">
      <w:pPr>
        <w:bidi/>
        <w:jc w:val="both"/>
        <w:rPr>
          <w:rFonts w:cs="David" w:hint="cs"/>
          <w:rtl/>
        </w:rPr>
      </w:pPr>
    </w:p>
    <w:p w14:paraId="50FC9F79" w14:textId="77777777" w:rsidR="00C53185" w:rsidRPr="00C53185" w:rsidRDefault="00C53185" w:rsidP="00C53185">
      <w:pPr>
        <w:bidi/>
        <w:ind w:firstLine="567"/>
        <w:jc w:val="both"/>
        <w:rPr>
          <w:rFonts w:cs="David" w:hint="cs"/>
          <w:rtl/>
        </w:rPr>
      </w:pPr>
      <w:r w:rsidRPr="00C53185">
        <w:rPr>
          <w:rFonts w:cs="David" w:hint="cs"/>
          <w:rtl/>
        </w:rPr>
        <w:t xml:space="preserve">היום לא קיבלת, אבל אתמול זה היה וגם שלשום. כל סוף השבוע זהה היה. ברשות היושבת-ראש, בואו נפתור את העניין המשפטי קודם כול. נשמע את דעת היועצת המשפטית,  ואחר כך ננהל את הדיון. </w:t>
      </w:r>
    </w:p>
    <w:p w14:paraId="067ED02F" w14:textId="77777777" w:rsidR="00C53185" w:rsidRPr="00C53185" w:rsidRDefault="00C53185" w:rsidP="00C53185">
      <w:pPr>
        <w:bidi/>
        <w:jc w:val="both"/>
        <w:rPr>
          <w:rFonts w:cs="David" w:hint="cs"/>
          <w:rtl/>
        </w:rPr>
      </w:pPr>
    </w:p>
    <w:p w14:paraId="4A054BC7" w14:textId="77777777" w:rsidR="00C53185" w:rsidRPr="00C53185" w:rsidRDefault="00C53185" w:rsidP="00C53185">
      <w:pPr>
        <w:bidi/>
        <w:jc w:val="both"/>
        <w:rPr>
          <w:rFonts w:cs="David" w:hint="cs"/>
          <w:rtl/>
        </w:rPr>
      </w:pPr>
      <w:r w:rsidRPr="00C53185">
        <w:rPr>
          <w:rFonts w:cs="David" w:hint="cs"/>
          <w:u w:val="single"/>
          <w:rtl/>
        </w:rPr>
        <w:t>ארבל אסטרחן:</w:t>
      </w:r>
    </w:p>
    <w:p w14:paraId="4838EDAE" w14:textId="77777777" w:rsidR="00C53185" w:rsidRPr="00C53185" w:rsidRDefault="00C53185" w:rsidP="00C53185">
      <w:pPr>
        <w:bidi/>
        <w:jc w:val="both"/>
        <w:rPr>
          <w:rFonts w:cs="David" w:hint="cs"/>
          <w:rtl/>
        </w:rPr>
      </w:pPr>
    </w:p>
    <w:p w14:paraId="4B0304A0" w14:textId="77777777" w:rsidR="00C53185" w:rsidRPr="00C53185" w:rsidRDefault="00C53185" w:rsidP="00C53185">
      <w:pPr>
        <w:bidi/>
        <w:jc w:val="both"/>
        <w:rPr>
          <w:rFonts w:cs="David" w:hint="cs"/>
          <w:rtl/>
        </w:rPr>
      </w:pPr>
      <w:r w:rsidRPr="00C53185">
        <w:rPr>
          <w:rFonts w:cs="David" w:hint="cs"/>
          <w:rtl/>
        </w:rPr>
        <w:tab/>
        <w:t xml:space="preserve">כפי שאמר חבר הכנסת ברכה, תקנון הכנסת קובע, בסעיף 36, שהצעה להביע אי-אמון, שהוגשה בדרך של הצעת סעיף לסדר היום, אם הוגשה בזמן </w:t>
      </w:r>
      <w:r w:rsidRPr="00C53185">
        <w:rPr>
          <w:rFonts w:cs="David"/>
          <w:rtl/>
        </w:rPr>
        <w:t>–</w:t>
      </w:r>
      <w:r w:rsidRPr="00C53185">
        <w:rPr>
          <w:rFonts w:cs="David" w:hint="cs"/>
          <w:rtl/>
        </w:rPr>
        <w:t xml:space="preserve"> עד תום הישיבה בשבוע שעבר </w:t>
      </w:r>
      <w:r w:rsidRPr="00C53185">
        <w:rPr>
          <w:rFonts w:cs="David"/>
          <w:rtl/>
        </w:rPr>
        <w:t>–</w:t>
      </w:r>
      <w:r w:rsidRPr="00C53185">
        <w:rPr>
          <w:rFonts w:cs="David" w:hint="cs"/>
          <w:rtl/>
        </w:rPr>
        <w:t xml:space="preserve"> </w:t>
      </w:r>
    </w:p>
    <w:p w14:paraId="4DD554DA" w14:textId="77777777" w:rsidR="00C53185" w:rsidRPr="00C53185" w:rsidRDefault="00C53185" w:rsidP="00C53185">
      <w:pPr>
        <w:bidi/>
        <w:jc w:val="both"/>
        <w:rPr>
          <w:rFonts w:cs="David" w:hint="cs"/>
          <w:rtl/>
        </w:rPr>
      </w:pPr>
      <w:r w:rsidRPr="00C53185">
        <w:rPr>
          <w:rFonts w:cs="David"/>
          <w:rtl/>
        </w:rPr>
        <w:br w:type="page"/>
      </w:r>
    </w:p>
    <w:p w14:paraId="0C250A29" w14:textId="77777777" w:rsidR="00C53185" w:rsidRPr="00C53185" w:rsidRDefault="00C53185" w:rsidP="00C53185">
      <w:pPr>
        <w:bidi/>
        <w:jc w:val="both"/>
        <w:rPr>
          <w:rFonts w:cs="David"/>
          <w:u w:val="single"/>
          <w:rtl/>
        </w:rPr>
      </w:pPr>
      <w:r w:rsidRPr="00C53185">
        <w:rPr>
          <w:rFonts w:cs="David"/>
          <w:u w:val="single"/>
          <w:rtl/>
        </w:rPr>
        <w:t>מוחמד ברכה:</w:t>
      </w:r>
    </w:p>
    <w:p w14:paraId="04038E01" w14:textId="77777777" w:rsidR="00C53185" w:rsidRPr="00C53185" w:rsidRDefault="00C53185" w:rsidP="00C53185">
      <w:pPr>
        <w:bidi/>
        <w:jc w:val="both"/>
        <w:rPr>
          <w:rFonts w:cs="David"/>
          <w:u w:val="single"/>
          <w:rtl/>
        </w:rPr>
      </w:pPr>
    </w:p>
    <w:p w14:paraId="176B7E4E" w14:textId="77777777" w:rsidR="00C53185" w:rsidRPr="00C53185" w:rsidRDefault="00C53185" w:rsidP="00C53185">
      <w:pPr>
        <w:bidi/>
        <w:jc w:val="both"/>
        <w:rPr>
          <w:rFonts w:cs="David" w:hint="cs"/>
          <w:rtl/>
        </w:rPr>
      </w:pPr>
      <w:r w:rsidRPr="00C53185">
        <w:rPr>
          <w:rFonts w:cs="David"/>
          <w:rtl/>
        </w:rPr>
        <w:tab/>
      </w:r>
    </w:p>
    <w:p w14:paraId="11D923D2" w14:textId="77777777" w:rsidR="00C53185" w:rsidRPr="00C53185" w:rsidRDefault="00C53185" w:rsidP="00C53185">
      <w:pPr>
        <w:bidi/>
        <w:ind w:firstLine="567"/>
        <w:jc w:val="both"/>
        <w:rPr>
          <w:rFonts w:cs="David" w:hint="cs"/>
          <w:rtl/>
        </w:rPr>
      </w:pPr>
      <w:r w:rsidRPr="00C53185">
        <w:rPr>
          <w:rFonts w:cs="David" w:hint="cs"/>
          <w:rtl/>
        </w:rPr>
        <w:t xml:space="preserve">כל התנאים מתקיימים כאן. </w:t>
      </w:r>
    </w:p>
    <w:p w14:paraId="523FEC94" w14:textId="77777777" w:rsidR="00C53185" w:rsidRPr="00C53185" w:rsidRDefault="00C53185" w:rsidP="00C53185">
      <w:pPr>
        <w:bidi/>
        <w:jc w:val="both"/>
        <w:rPr>
          <w:rFonts w:cs="David" w:hint="cs"/>
          <w:rtl/>
        </w:rPr>
      </w:pPr>
    </w:p>
    <w:p w14:paraId="7963D9EE" w14:textId="77777777" w:rsidR="00C53185" w:rsidRPr="00C53185" w:rsidRDefault="00C53185" w:rsidP="00C53185">
      <w:pPr>
        <w:bidi/>
        <w:jc w:val="both"/>
        <w:rPr>
          <w:rFonts w:cs="David" w:hint="cs"/>
          <w:u w:val="single"/>
          <w:rtl/>
        </w:rPr>
      </w:pPr>
      <w:r w:rsidRPr="00C53185">
        <w:rPr>
          <w:rFonts w:cs="David" w:hint="cs"/>
          <w:u w:val="single"/>
          <w:rtl/>
        </w:rPr>
        <w:t>ארבל אסטרחן:</w:t>
      </w:r>
    </w:p>
    <w:p w14:paraId="06AC7C72" w14:textId="77777777" w:rsidR="00C53185" w:rsidRPr="00C53185" w:rsidRDefault="00C53185" w:rsidP="00C53185">
      <w:pPr>
        <w:bidi/>
        <w:jc w:val="both"/>
        <w:rPr>
          <w:rFonts w:cs="David" w:hint="cs"/>
          <w:rtl/>
        </w:rPr>
      </w:pPr>
    </w:p>
    <w:p w14:paraId="222ED3FE" w14:textId="77777777" w:rsidR="00C53185" w:rsidRPr="00C53185" w:rsidRDefault="00C53185" w:rsidP="00C53185">
      <w:pPr>
        <w:bidi/>
        <w:ind w:firstLine="567"/>
        <w:jc w:val="both"/>
        <w:rPr>
          <w:rFonts w:cs="David" w:hint="cs"/>
          <w:rtl/>
        </w:rPr>
      </w:pPr>
      <w:r w:rsidRPr="00C53185">
        <w:rPr>
          <w:rFonts w:cs="David" w:hint="cs"/>
          <w:rtl/>
        </w:rPr>
        <w:t xml:space="preserve">הצעה כזאת תידון בישיבת הכנסת הרגילה הראשונה בשבוע שלאחר הגשת ההצעה, ותדחה דיון בכל סעיף אחר. הוראת התקנון ברורה בעניין. </w:t>
      </w:r>
    </w:p>
    <w:p w14:paraId="7987820C" w14:textId="77777777" w:rsidR="00C53185" w:rsidRPr="00C53185" w:rsidRDefault="00C53185" w:rsidP="00C53185">
      <w:pPr>
        <w:bidi/>
        <w:jc w:val="both"/>
        <w:rPr>
          <w:rFonts w:cs="David" w:hint="cs"/>
          <w:rtl/>
        </w:rPr>
      </w:pPr>
    </w:p>
    <w:p w14:paraId="5E951133" w14:textId="77777777" w:rsidR="00C53185" w:rsidRPr="00C53185" w:rsidRDefault="00C53185" w:rsidP="00C53185">
      <w:pPr>
        <w:bidi/>
        <w:jc w:val="both"/>
        <w:rPr>
          <w:rFonts w:cs="David"/>
          <w:u w:val="single"/>
          <w:rtl/>
        </w:rPr>
      </w:pPr>
      <w:r w:rsidRPr="00C53185">
        <w:rPr>
          <w:rFonts w:cs="David"/>
          <w:u w:val="single"/>
          <w:rtl/>
        </w:rPr>
        <w:t>מוחמד ברכה:</w:t>
      </w:r>
    </w:p>
    <w:p w14:paraId="17C1C1B3" w14:textId="77777777" w:rsidR="00C53185" w:rsidRPr="00C53185" w:rsidRDefault="00C53185" w:rsidP="00C53185">
      <w:pPr>
        <w:bidi/>
        <w:jc w:val="both"/>
        <w:rPr>
          <w:rFonts w:cs="David"/>
          <w:u w:val="single"/>
          <w:rtl/>
        </w:rPr>
      </w:pPr>
    </w:p>
    <w:p w14:paraId="7F30A047" w14:textId="77777777" w:rsidR="00C53185" w:rsidRPr="00C53185" w:rsidRDefault="00C53185" w:rsidP="00C53185">
      <w:pPr>
        <w:bidi/>
        <w:jc w:val="both"/>
        <w:rPr>
          <w:rFonts w:cs="David" w:hint="cs"/>
          <w:rtl/>
        </w:rPr>
      </w:pPr>
      <w:r w:rsidRPr="00C53185">
        <w:rPr>
          <w:rFonts w:cs="David"/>
          <w:rtl/>
        </w:rPr>
        <w:tab/>
      </w:r>
      <w:r w:rsidRPr="00C53185">
        <w:rPr>
          <w:rFonts w:cs="David" w:hint="cs"/>
          <w:rtl/>
        </w:rPr>
        <w:t xml:space="preserve">זה חד-משמעי. אני רוצה להוסיף משפט אחד, ברשותך גברתי. פעם היה חשוב מאוד לקחת בחשבון את העובדה שראש הממשלה אינו בארץ, כי אז ראש הממשלה נבחר באופן ישיר והצעת האי-אמון היתה בראש הממשלה. כעת ההצעה היא לאי-אמון בממשלה. ממילא השר המקשר או מי שלא יהיה, הוא שיענה, ולא ראש הממשלה עצמו. </w:t>
      </w:r>
    </w:p>
    <w:p w14:paraId="0781C31A" w14:textId="77777777" w:rsidR="00C53185" w:rsidRPr="00C53185" w:rsidRDefault="00C53185" w:rsidP="00C53185">
      <w:pPr>
        <w:bidi/>
        <w:jc w:val="both"/>
        <w:rPr>
          <w:rFonts w:cs="David" w:hint="cs"/>
          <w:rtl/>
        </w:rPr>
      </w:pPr>
    </w:p>
    <w:p w14:paraId="182660F0" w14:textId="77777777" w:rsidR="00C53185" w:rsidRPr="00C53185" w:rsidRDefault="00C53185" w:rsidP="00C53185">
      <w:pPr>
        <w:bidi/>
        <w:ind w:firstLine="567"/>
        <w:jc w:val="both"/>
        <w:rPr>
          <w:rFonts w:cs="David" w:hint="cs"/>
          <w:rtl/>
        </w:rPr>
      </w:pPr>
      <w:r w:rsidRPr="00C53185">
        <w:rPr>
          <w:rFonts w:cs="David" w:hint="cs"/>
          <w:rtl/>
        </w:rPr>
        <w:t xml:space="preserve">לכן אני חושב שזה בניגוד גמור לתקנון. אני לא אוהב שבתי משפט מתערבים בעבודת הכנסת. אני באמת לא אוהב את זה, וכולם יודעים שזו מסורת בסיעה שלנו. אנחנו מסרבים שבית המשפט יתערב בעבודת הכנסת, שהיא הריבון. לא לדחוף אותנו לשם. </w:t>
      </w:r>
    </w:p>
    <w:p w14:paraId="13619C46" w14:textId="77777777" w:rsidR="00C53185" w:rsidRPr="00C53185" w:rsidRDefault="00C53185" w:rsidP="00C53185">
      <w:pPr>
        <w:bidi/>
        <w:jc w:val="both"/>
        <w:rPr>
          <w:rFonts w:cs="David" w:hint="cs"/>
          <w:rtl/>
        </w:rPr>
      </w:pPr>
    </w:p>
    <w:p w14:paraId="22B4EF0A" w14:textId="77777777" w:rsidR="00C53185" w:rsidRPr="00C53185" w:rsidRDefault="00C53185" w:rsidP="00C53185">
      <w:pPr>
        <w:bidi/>
        <w:jc w:val="both"/>
        <w:rPr>
          <w:rFonts w:cs="David" w:hint="cs"/>
          <w:rtl/>
        </w:rPr>
      </w:pPr>
      <w:r w:rsidRPr="00C53185">
        <w:rPr>
          <w:rFonts w:cs="David" w:hint="cs"/>
          <w:u w:val="single"/>
          <w:rtl/>
        </w:rPr>
        <w:t>ארבל אסטרחן:</w:t>
      </w:r>
    </w:p>
    <w:p w14:paraId="124322A9" w14:textId="77777777" w:rsidR="00C53185" w:rsidRPr="00C53185" w:rsidRDefault="00C53185" w:rsidP="00C53185">
      <w:pPr>
        <w:bidi/>
        <w:jc w:val="both"/>
        <w:rPr>
          <w:rFonts w:cs="David" w:hint="cs"/>
          <w:rtl/>
        </w:rPr>
      </w:pPr>
    </w:p>
    <w:p w14:paraId="34956092" w14:textId="77777777" w:rsidR="00C53185" w:rsidRPr="00C53185" w:rsidRDefault="00C53185" w:rsidP="00C53185">
      <w:pPr>
        <w:bidi/>
        <w:jc w:val="both"/>
        <w:rPr>
          <w:rFonts w:cs="David" w:hint="cs"/>
          <w:rtl/>
        </w:rPr>
      </w:pPr>
      <w:r w:rsidRPr="00C53185">
        <w:rPr>
          <w:rFonts w:cs="David" w:hint="cs"/>
          <w:rtl/>
        </w:rPr>
        <w:tab/>
        <w:t xml:space="preserve">עוד מילה להשלים: אכן הנוהג והנוהל הם מוסד מוכר בכנסת, אבל חוק יסוד: הכנסת הוא זה שמכיר בהם והוא שיוצר את תקנון הכנסת ומעניק לו את תוקפו. חוק זה קובע שהכנסת תקבע את סדרי עבודתה, כל עוד לא נקבעו בחוק הם ייקבעו בתקנון. מוסיף חוק היסוד ואומר: כל עוד לא נקבעו סדרי עבודה כאמור, תנהג הכנסת לפי הנוהג והנוהל. אבל אין ספק שהנוהג והנוהל נסוגים מפני הוראות שקבועות בחוק ובתקנון. </w:t>
      </w:r>
    </w:p>
    <w:p w14:paraId="61A69D33" w14:textId="77777777" w:rsidR="00C53185" w:rsidRPr="00C53185" w:rsidRDefault="00C53185" w:rsidP="00C53185">
      <w:pPr>
        <w:bidi/>
        <w:jc w:val="both"/>
        <w:rPr>
          <w:rFonts w:cs="David" w:hint="cs"/>
          <w:rtl/>
        </w:rPr>
      </w:pPr>
    </w:p>
    <w:p w14:paraId="4FE99766" w14:textId="77777777" w:rsidR="00C53185" w:rsidRPr="00C53185" w:rsidRDefault="00C53185" w:rsidP="00C53185">
      <w:pPr>
        <w:bidi/>
        <w:jc w:val="both"/>
        <w:rPr>
          <w:rFonts w:cs="David" w:hint="cs"/>
          <w:rtl/>
        </w:rPr>
      </w:pPr>
      <w:r w:rsidRPr="00C53185">
        <w:rPr>
          <w:rFonts w:cs="David" w:hint="cs"/>
          <w:u w:val="single"/>
          <w:rtl/>
        </w:rPr>
        <w:t>ראובן ריבלין:</w:t>
      </w:r>
    </w:p>
    <w:p w14:paraId="4F621725" w14:textId="77777777" w:rsidR="00C53185" w:rsidRPr="00C53185" w:rsidRDefault="00C53185" w:rsidP="00C53185">
      <w:pPr>
        <w:bidi/>
        <w:jc w:val="both"/>
        <w:rPr>
          <w:rFonts w:cs="David" w:hint="cs"/>
          <w:rtl/>
        </w:rPr>
      </w:pPr>
    </w:p>
    <w:p w14:paraId="011EC049" w14:textId="77777777" w:rsidR="00C53185" w:rsidRPr="00C53185" w:rsidRDefault="00C53185" w:rsidP="00C53185">
      <w:pPr>
        <w:bidi/>
        <w:jc w:val="both"/>
        <w:rPr>
          <w:rFonts w:cs="David" w:hint="cs"/>
          <w:rtl/>
        </w:rPr>
      </w:pPr>
      <w:r w:rsidRPr="00C53185">
        <w:rPr>
          <w:rFonts w:cs="David" w:hint="cs"/>
          <w:rtl/>
        </w:rPr>
        <w:tab/>
        <w:t xml:space="preserve">באחת מהכנסות הקודמות היתה יושבת-ראש סיעה שהגישה הצעת אי-אמון כשאריאל שרון נסע לחוץ-לארץ. יושב-ראש הכנסת פנה אליה בבקשה שתקפיד על הנוהג שלא מגישים הצעת אי-אמון כשראש הממשלה בחוץ-לארץ. היא אמרה שאת הצעת האי-אמון היא מגישה משום שהוא נוסע לחוץ-לארץ, על עצם נסיעתו. ובכל זאת, התחננתי וביקשתי שיורידו. באותה עת סיעות רבות הגישו הצעות אי-אמון. </w:t>
      </w:r>
    </w:p>
    <w:p w14:paraId="13C35BD5" w14:textId="77777777" w:rsidR="00C53185" w:rsidRPr="00C53185" w:rsidRDefault="00C53185" w:rsidP="00C53185">
      <w:pPr>
        <w:bidi/>
        <w:jc w:val="both"/>
        <w:rPr>
          <w:rFonts w:cs="David" w:hint="cs"/>
          <w:rtl/>
        </w:rPr>
      </w:pPr>
    </w:p>
    <w:p w14:paraId="48A6AD68" w14:textId="77777777" w:rsidR="00C53185" w:rsidRPr="00C53185" w:rsidRDefault="00C53185" w:rsidP="00C53185">
      <w:pPr>
        <w:bidi/>
        <w:ind w:firstLine="567"/>
        <w:jc w:val="both"/>
        <w:rPr>
          <w:rFonts w:cs="David" w:hint="cs"/>
          <w:rtl/>
        </w:rPr>
      </w:pPr>
      <w:r w:rsidRPr="00C53185">
        <w:rPr>
          <w:rFonts w:cs="David" w:hint="cs"/>
          <w:rtl/>
        </w:rPr>
        <w:t xml:space="preserve">אני רוצה להדגיש ולומר. יש תקנון הכנסת, ואפילו ניתן להתפשר עליו בהסכמה כללית לפי סעיף 148. יש סעיף אחד שאין יכולת להתפשר עליו, סעיף שלא נותן אפשרויות: כאשר סיעה מגישה הצעת אי-אמון, זה הדבר הראשון, זה ידחה כל דבר. </w:t>
      </w:r>
    </w:p>
    <w:p w14:paraId="3D574882" w14:textId="77777777" w:rsidR="00C53185" w:rsidRPr="00C53185" w:rsidRDefault="00C53185" w:rsidP="00C53185">
      <w:pPr>
        <w:bidi/>
        <w:ind w:firstLine="567"/>
        <w:jc w:val="both"/>
        <w:rPr>
          <w:rFonts w:cs="David" w:hint="cs"/>
          <w:rtl/>
        </w:rPr>
      </w:pPr>
    </w:p>
    <w:p w14:paraId="58857D97" w14:textId="77777777" w:rsidR="00C53185" w:rsidRPr="00C53185" w:rsidRDefault="00C53185" w:rsidP="00C53185">
      <w:pPr>
        <w:bidi/>
        <w:ind w:firstLine="567"/>
        <w:jc w:val="both"/>
        <w:rPr>
          <w:rFonts w:cs="David" w:hint="cs"/>
          <w:rtl/>
        </w:rPr>
      </w:pPr>
      <w:r w:rsidRPr="00C53185">
        <w:rPr>
          <w:rFonts w:cs="David" w:hint="cs"/>
          <w:rtl/>
        </w:rPr>
        <w:t xml:space="preserve">פעם אחת עלתה שאלה:  יש בחוק הוראה לגבי מקרה ש-40 חברי כנסת מגישים. וכשפותחים את מושב החורף, כתוב שראש הממשלה צריך לתת את דברו לאומה. השאלה היא מה גובר על מה. זה נתון לשיקול דעת, אם שני המקרים מתקיימים. כאן אפילו הסכמנו. </w:t>
      </w:r>
    </w:p>
    <w:p w14:paraId="142FE5F2" w14:textId="77777777" w:rsidR="00C53185" w:rsidRPr="00C53185" w:rsidRDefault="00C53185" w:rsidP="00C53185">
      <w:pPr>
        <w:bidi/>
        <w:jc w:val="both"/>
        <w:rPr>
          <w:rFonts w:cs="David" w:hint="cs"/>
          <w:rtl/>
        </w:rPr>
      </w:pPr>
    </w:p>
    <w:p w14:paraId="0C953176" w14:textId="77777777" w:rsidR="00C53185" w:rsidRPr="00C53185" w:rsidRDefault="00C53185" w:rsidP="00C53185">
      <w:pPr>
        <w:bidi/>
        <w:jc w:val="both"/>
        <w:rPr>
          <w:rFonts w:cs="David"/>
          <w:u w:val="single"/>
          <w:rtl/>
        </w:rPr>
      </w:pPr>
      <w:r w:rsidRPr="00C53185">
        <w:rPr>
          <w:rFonts w:cs="David"/>
          <w:u w:val="single"/>
          <w:rtl/>
        </w:rPr>
        <w:t>מוחמד ברכה:</w:t>
      </w:r>
    </w:p>
    <w:p w14:paraId="5297265A" w14:textId="77777777" w:rsidR="00C53185" w:rsidRPr="00C53185" w:rsidRDefault="00C53185" w:rsidP="00C53185">
      <w:pPr>
        <w:bidi/>
        <w:jc w:val="both"/>
        <w:rPr>
          <w:rFonts w:cs="David"/>
          <w:u w:val="single"/>
          <w:rtl/>
        </w:rPr>
      </w:pPr>
    </w:p>
    <w:p w14:paraId="0BA7242A" w14:textId="77777777" w:rsidR="00C53185" w:rsidRPr="00C53185" w:rsidRDefault="00C53185" w:rsidP="00C53185">
      <w:pPr>
        <w:bidi/>
        <w:jc w:val="both"/>
        <w:rPr>
          <w:rFonts w:cs="David" w:hint="cs"/>
          <w:rtl/>
        </w:rPr>
      </w:pPr>
      <w:r w:rsidRPr="00C53185">
        <w:rPr>
          <w:rFonts w:cs="David"/>
          <w:rtl/>
        </w:rPr>
        <w:tab/>
      </w:r>
      <w:r w:rsidRPr="00C53185">
        <w:rPr>
          <w:rFonts w:cs="David" w:hint="cs"/>
          <w:rtl/>
        </w:rPr>
        <w:t xml:space="preserve">בכל מקרה, לא להשמיט את זה מסדר היום. </w:t>
      </w:r>
    </w:p>
    <w:p w14:paraId="26230E17" w14:textId="77777777" w:rsidR="00C53185" w:rsidRPr="00C53185" w:rsidRDefault="00C53185" w:rsidP="00C53185">
      <w:pPr>
        <w:bidi/>
        <w:jc w:val="both"/>
        <w:rPr>
          <w:rFonts w:cs="David" w:hint="cs"/>
          <w:rtl/>
        </w:rPr>
      </w:pPr>
    </w:p>
    <w:p w14:paraId="29E04FFD" w14:textId="77777777" w:rsidR="00C53185" w:rsidRPr="00C53185" w:rsidRDefault="00C53185" w:rsidP="00C53185">
      <w:pPr>
        <w:bidi/>
        <w:jc w:val="both"/>
        <w:rPr>
          <w:rFonts w:cs="David" w:hint="cs"/>
          <w:rtl/>
        </w:rPr>
      </w:pPr>
      <w:r w:rsidRPr="00C53185">
        <w:rPr>
          <w:rFonts w:cs="David" w:hint="cs"/>
          <w:u w:val="single"/>
          <w:rtl/>
        </w:rPr>
        <w:t>ראובן ריבלין:</w:t>
      </w:r>
    </w:p>
    <w:p w14:paraId="1D696944" w14:textId="77777777" w:rsidR="00C53185" w:rsidRPr="00C53185" w:rsidRDefault="00C53185" w:rsidP="00C53185">
      <w:pPr>
        <w:bidi/>
        <w:jc w:val="both"/>
        <w:rPr>
          <w:rFonts w:cs="David" w:hint="cs"/>
          <w:rtl/>
        </w:rPr>
      </w:pPr>
    </w:p>
    <w:p w14:paraId="6FF80CB3" w14:textId="77777777" w:rsidR="00C53185" w:rsidRPr="00C53185" w:rsidRDefault="00C53185" w:rsidP="00C53185">
      <w:pPr>
        <w:bidi/>
        <w:jc w:val="both"/>
        <w:rPr>
          <w:rFonts w:cs="David" w:hint="cs"/>
          <w:rtl/>
        </w:rPr>
      </w:pPr>
      <w:r w:rsidRPr="00C53185">
        <w:rPr>
          <w:rFonts w:cs="David" w:hint="cs"/>
          <w:rtl/>
        </w:rPr>
        <w:tab/>
        <w:t xml:space="preserve">אין אפשרות ליושב-ראש הכנסת, אלא לבקש מהסיעות ולדבר על לבן שיסירו את ההצעה מסדר היום. אין לו שום סמכות להוריד את ההצעה מסדר היום. </w:t>
      </w:r>
    </w:p>
    <w:p w14:paraId="1A0C154F" w14:textId="77777777" w:rsidR="00C53185" w:rsidRPr="00C53185" w:rsidRDefault="00C53185" w:rsidP="00C53185">
      <w:pPr>
        <w:bidi/>
        <w:jc w:val="both"/>
        <w:rPr>
          <w:rFonts w:cs="David" w:hint="cs"/>
          <w:rtl/>
        </w:rPr>
      </w:pPr>
    </w:p>
    <w:p w14:paraId="5C9A28ED" w14:textId="77777777" w:rsidR="00C53185" w:rsidRPr="00C53185" w:rsidRDefault="00C53185" w:rsidP="00C53185">
      <w:pPr>
        <w:bidi/>
        <w:ind w:firstLine="567"/>
        <w:jc w:val="both"/>
        <w:rPr>
          <w:rFonts w:cs="David" w:hint="cs"/>
          <w:rtl/>
        </w:rPr>
      </w:pPr>
      <w:r w:rsidRPr="00C53185">
        <w:rPr>
          <w:rFonts w:cs="David" w:hint="cs"/>
          <w:rtl/>
        </w:rPr>
        <w:t xml:space="preserve">לא טוב נעשה, אם הדבר יהיה בבחינת הוראה של בית משפט על דבר שהוא מובן מאליו. בכל הכבוד, כל הסיעות של הבית שרואות בנסיעת ראש הממשלה דבר חשוב ביותר או מכבדות את הנוהג, שלא ישתתפו בדיון. </w:t>
      </w:r>
    </w:p>
    <w:p w14:paraId="2120F2E7" w14:textId="77777777" w:rsidR="00C53185" w:rsidRPr="00C53185" w:rsidRDefault="00C53185" w:rsidP="00C53185">
      <w:pPr>
        <w:bidi/>
        <w:ind w:firstLine="567"/>
        <w:jc w:val="both"/>
        <w:rPr>
          <w:rFonts w:cs="David" w:hint="cs"/>
          <w:rtl/>
        </w:rPr>
      </w:pPr>
    </w:p>
    <w:p w14:paraId="0813437D" w14:textId="77777777" w:rsidR="00C53185" w:rsidRPr="00C53185" w:rsidRDefault="00C53185" w:rsidP="00C53185">
      <w:pPr>
        <w:bidi/>
        <w:ind w:firstLine="567"/>
        <w:jc w:val="both"/>
        <w:rPr>
          <w:rFonts w:cs="David" w:hint="cs"/>
          <w:rtl/>
        </w:rPr>
      </w:pPr>
      <w:r w:rsidRPr="00C53185">
        <w:rPr>
          <w:rFonts w:cs="David" w:hint="cs"/>
          <w:rtl/>
        </w:rPr>
        <w:t xml:space="preserve">אבל אי-אפשר בשום אופן לפגוע בכללי המשחק, חבר הכנסת שרוני, בכל הכבוד להתייחסות שלנו להצעה כזאת או אחרת. ברגע שפגעת בכללי המשחק, או בחוק, זה לא יכול להיות. לא ייתכן שהכנסת תפר החוק של עצמה. הצעת אי-אמון צריכה להישמע כנושא ראשון אם הוגשה כדין, כלומר עד יום רביעי, בשעה מסוימת. </w:t>
      </w:r>
    </w:p>
    <w:p w14:paraId="6610D565" w14:textId="77777777" w:rsidR="00C53185" w:rsidRPr="00C53185" w:rsidRDefault="00C53185" w:rsidP="00C53185">
      <w:pPr>
        <w:bidi/>
        <w:jc w:val="both"/>
        <w:rPr>
          <w:rFonts w:cs="David" w:hint="cs"/>
          <w:rtl/>
        </w:rPr>
      </w:pPr>
    </w:p>
    <w:p w14:paraId="2ED76C5E" w14:textId="77777777" w:rsidR="00C53185" w:rsidRPr="00C53185" w:rsidRDefault="00C53185" w:rsidP="00C53185">
      <w:pPr>
        <w:bidi/>
        <w:jc w:val="both"/>
        <w:rPr>
          <w:rFonts w:cs="David" w:hint="cs"/>
          <w:rtl/>
        </w:rPr>
      </w:pPr>
      <w:r w:rsidRPr="00C53185">
        <w:rPr>
          <w:rFonts w:cs="David" w:hint="cs"/>
          <w:rtl/>
        </w:rPr>
        <w:tab/>
        <w:t xml:space="preserve">אם אכן כל התנאים נתמלאו, בכל הכבוד ליושב-ראש הכנסת, הוא לא יכול לעשות דין לעצמו. הוא יושב-ראש הכנסת על-פי התקנון, והוא יושב-ראש הכנסת על מנת לדאוג לכך שהכנסת תפעל לפי החוק. אני שוועדת הכנסת, ששומעת ערעורים על החלטות היושב-ראש גם לגבי סדר היום, תפנה מייד את תשומת לב מזכיר הכנסת לכך. בכל הכבוד, אפשר גם לפנות גם למנכ"ל, אבל בעניין זה המזכיר הוא שמבין תקנון. אבל אפשר גם לפנות למנכ"ל, אין לי בעיה. </w:t>
      </w:r>
    </w:p>
    <w:p w14:paraId="19652279" w14:textId="77777777" w:rsidR="00C53185" w:rsidRPr="00C53185" w:rsidRDefault="00C53185" w:rsidP="00C53185">
      <w:pPr>
        <w:bidi/>
        <w:jc w:val="both"/>
        <w:rPr>
          <w:rFonts w:cs="David" w:hint="cs"/>
          <w:rtl/>
        </w:rPr>
      </w:pPr>
    </w:p>
    <w:p w14:paraId="57E84B01"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05925768" w14:textId="77777777" w:rsidR="00C53185" w:rsidRPr="00C53185" w:rsidRDefault="00C53185" w:rsidP="00C53185">
      <w:pPr>
        <w:bidi/>
        <w:jc w:val="both"/>
        <w:rPr>
          <w:rFonts w:cs="David" w:hint="cs"/>
          <w:rtl/>
        </w:rPr>
      </w:pPr>
    </w:p>
    <w:p w14:paraId="5A2FF5CA" w14:textId="77777777" w:rsidR="00C53185" w:rsidRPr="00C53185" w:rsidRDefault="00C53185" w:rsidP="00C53185">
      <w:pPr>
        <w:bidi/>
        <w:ind w:firstLine="567"/>
        <w:jc w:val="both"/>
        <w:rPr>
          <w:rFonts w:cs="David" w:hint="cs"/>
          <w:rtl/>
        </w:rPr>
      </w:pPr>
      <w:r w:rsidRPr="00C53185">
        <w:rPr>
          <w:rFonts w:cs="David" w:hint="cs"/>
          <w:rtl/>
        </w:rPr>
        <w:t xml:space="preserve">אני רוצה להזכיר לאדוני, שהיה נושא מסוים שנהגנו בו כאשר חברי כנסת היו בחגים וביקשו שהכנסת לא תעלה דברים. זה לא כתוב בחוק. </w:t>
      </w:r>
    </w:p>
    <w:p w14:paraId="7CF52B62" w14:textId="77777777" w:rsidR="00C53185" w:rsidRPr="00C53185" w:rsidRDefault="00C53185" w:rsidP="00C53185">
      <w:pPr>
        <w:bidi/>
        <w:jc w:val="both"/>
        <w:rPr>
          <w:rFonts w:cs="David" w:hint="cs"/>
          <w:rtl/>
        </w:rPr>
      </w:pPr>
    </w:p>
    <w:p w14:paraId="648E491B" w14:textId="77777777" w:rsidR="00C53185" w:rsidRPr="00C53185" w:rsidRDefault="00C53185" w:rsidP="00C53185">
      <w:pPr>
        <w:bidi/>
        <w:jc w:val="both"/>
        <w:rPr>
          <w:rFonts w:cs="David" w:hint="cs"/>
          <w:rtl/>
        </w:rPr>
      </w:pPr>
      <w:r w:rsidRPr="00C53185">
        <w:rPr>
          <w:rFonts w:cs="David" w:hint="cs"/>
          <w:u w:val="single"/>
          <w:rtl/>
        </w:rPr>
        <w:t>ראובן ריבלין:</w:t>
      </w:r>
    </w:p>
    <w:p w14:paraId="41979069" w14:textId="77777777" w:rsidR="00C53185" w:rsidRPr="00C53185" w:rsidRDefault="00C53185" w:rsidP="00C53185">
      <w:pPr>
        <w:bidi/>
        <w:jc w:val="both"/>
        <w:rPr>
          <w:rFonts w:cs="David" w:hint="cs"/>
          <w:rtl/>
        </w:rPr>
      </w:pPr>
    </w:p>
    <w:p w14:paraId="6E8BF2CB" w14:textId="77777777" w:rsidR="00C53185" w:rsidRPr="00C53185" w:rsidRDefault="00C53185" w:rsidP="00C53185">
      <w:pPr>
        <w:bidi/>
        <w:jc w:val="both"/>
        <w:rPr>
          <w:rFonts w:cs="David" w:hint="cs"/>
          <w:rtl/>
        </w:rPr>
      </w:pPr>
      <w:r w:rsidRPr="00C53185">
        <w:rPr>
          <w:rFonts w:cs="David" w:hint="cs"/>
          <w:rtl/>
        </w:rPr>
        <w:tab/>
        <w:t xml:space="preserve">העלו. </w:t>
      </w:r>
    </w:p>
    <w:p w14:paraId="09EE501C" w14:textId="77777777" w:rsidR="00C53185" w:rsidRPr="00C53185" w:rsidRDefault="00C53185" w:rsidP="00C53185">
      <w:pPr>
        <w:bidi/>
        <w:jc w:val="both"/>
        <w:rPr>
          <w:rFonts w:cs="David" w:hint="cs"/>
          <w:rtl/>
        </w:rPr>
      </w:pPr>
    </w:p>
    <w:p w14:paraId="1683E71D" w14:textId="77777777" w:rsidR="00C53185" w:rsidRPr="00C53185" w:rsidRDefault="00C53185" w:rsidP="00C53185">
      <w:pPr>
        <w:pStyle w:val="Heading5"/>
        <w:rPr>
          <w:rFonts w:hint="cs"/>
          <w:rtl/>
        </w:rPr>
      </w:pPr>
      <w:r w:rsidRPr="00C53185">
        <w:rPr>
          <w:rFonts w:hint="cs"/>
          <w:u w:val="single"/>
          <w:rtl/>
        </w:rPr>
        <w:t>אביגדור יצחקי:</w:t>
      </w:r>
    </w:p>
    <w:p w14:paraId="5D460C10" w14:textId="77777777" w:rsidR="00C53185" w:rsidRPr="00C53185" w:rsidRDefault="00C53185" w:rsidP="00C53185">
      <w:pPr>
        <w:pStyle w:val="Heading5"/>
        <w:rPr>
          <w:rFonts w:hint="cs"/>
          <w:rtl/>
        </w:rPr>
      </w:pPr>
    </w:p>
    <w:p w14:paraId="6349BB6B" w14:textId="77777777" w:rsidR="00C53185" w:rsidRPr="00C53185" w:rsidRDefault="00C53185" w:rsidP="00C53185">
      <w:pPr>
        <w:bidi/>
        <w:jc w:val="both"/>
        <w:rPr>
          <w:rFonts w:cs="David" w:hint="cs"/>
          <w:rtl/>
        </w:rPr>
      </w:pPr>
      <w:r w:rsidRPr="00C53185">
        <w:rPr>
          <w:rFonts w:cs="David" w:hint="cs"/>
          <w:rtl/>
        </w:rPr>
        <w:tab/>
        <w:t xml:space="preserve">זה לא קונטרוברסלי. זה בעובדות. </w:t>
      </w:r>
    </w:p>
    <w:p w14:paraId="1EA7F082" w14:textId="77777777" w:rsidR="00C53185" w:rsidRPr="00C53185" w:rsidRDefault="00C53185" w:rsidP="00C53185">
      <w:pPr>
        <w:bidi/>
        <w:jc w:val="both"/>
        <w:rPr>
          <w:rFonts w:cs="David" w:hint="cs"/>
          <w:rtl/>
        </w:rPr>
      </w:pPr>
    </w:p>
    <w:p w14:paraId="2BC26FA3" w14:textId="77777777" w:rsidR="00C53185" w:rsidRPr="00C53185" w:rsidRDefault="00C53185" w:rsidP="00C53185">
      <w:pPr>
        <w:bidi/>
        <w:jc w:val="both"/>
        <w:rPr>
          <w:rFonts w:cs="David" w:hint="cs"/>
          <w:rtl/>
        </w:rPr>
      </w:pPr>
      <w:r w:rsidRPr="00C53185">
        <w:rPr>
          <w:rFonts w:cs="David" w:hint="cs"/>
          <w:u w:val="single"/>
          <w:rtl/>
        </w:rPr>
        <w:t>ראובן ריבלין:</w:t>
      </w:r>
    </w:p>
    <w:p w14:paraId="5D4193D5" w14:textId="77777777" w:rsidR="00C53185" w:rsidRPr="00C53185" w:rsidRDefault="00C53185" w:rsidP="00C53185">
      <w:pPr>
        <w:bidi/>
        <w:jc w:val="both"/>
        <w:rPr>
          <w:rFonts w:cs="David" w:hint="cs"/>
          <w:rtl/>
        </w:rPr>
      </w:pPr>
    </w:p>
    <w:p w14:paraId="37D1477E" w14:textId="77777777" w:rsidR="00C53185" w:rsidRPr="00C53185" w:rsidRDefault="00C53185" w:rsidP="00C53185">
      <w:pPr>
        <w:bidi/>
        <w:jc w:val="both"/>
        <w:rPr>
          <w:rFonts w:cs="David" w:hint="cs"/>
          <w:rtl/>
        </w:rPr>
      </w:pPr>
      <w:r w:rsidRPr="00C53185">
        <w:rPr>
          <w:rFonts w:cs="David" w:hint="cs"/>
          <w:rtl/>
        </w:rPr>
        <w:tab/>
        <w:t xml:space="preserve">בסדר. אבל אני מדבר כעת רק על עובדות. </w:t>
      </w:r>
    </w:p>
    <w:p w14:paraId="72B082F0" w14:textId="77777777" w:rsidR="00C53185" w:rsidRPr="00C53185" w:rsidRDefault="00C53185" w:rsidP="00C53185">
      <w:pPr>
        <w:bidi/>
        <w:jc w:val="both"/>
        <w:rPr>
          <w:rFonts w:cs="David" w:hint="cs"/>
          <w:rtl/>
        </w:rPr>
      </w:pPr>
    </w:p>
    <w:p w14:paraId="789C2D0A" w14:textId="77777777" w:rsidR="00C53185" w:rsidRPr="00C53185" w:rsidRDefault="00C53185" w:rsidP="00C53185">
      <w:pPr>
        <w:bidi/>
        <w:jc w:val="both"/>
        <w:rPr>
          <w:rFonts w:cs="David" w:hint="cs"/>
          <w:rtl/>
        </w:rPr>
      </w:pPr>
      <w:r w:rsidRPr="00C53185">
        <w:rPr>
          <w:rFonts w:cs="David" w:hint="cs"/>
          <w:u w:val="single"/>
          <w:rtl/>
        </w:rPr>
        <w:t>משה שרוני:</w:t>
      </w:r>
    </w:p>
    <w:p w14:paraId="1A78E294" w14:textId="77777777" w:rsidR="00C53185" w:rsidRPr="00C53185" w:rsidRDefault="00C53185" w:rsidP="00C53185">
      <w:pPr>
        <w:bidi/>
        <w:jc w:val="both"/>
        <w:rPr>
          <w:rFonts w:cs="David" w:hint="cs"/>
          <w:rtl/>
        </w:rPr>
      </w:pPr>
    </w:p>
    <w:p w14:paraId="2A990AAE" w14:textId="77777777" w:rsidR="00C53185" w:rsidRPr="00C53185" w:rsidRDefault="00C53185" w:rsidP="00C53185">
      <w:pPr>
        <w:bidi/>
        <w:jc w:val="both"/>
        <w:rPr>
          <w:rFonts w:cs="David" w:hint="cs"/>
          <w:rtl/>
        </w:rPr>
      </w:pPr>
      <w:r w:rsidRPr="00C53185">
        <w:rPr>
          <w:rFonts w:cs="David" w:hint="cs"/>
          <w:rtl/>
        </w:rPr>
        <w:tab/>
        <w:t xml:space="preserve">חבר הכנסת ריבלין, אי-אפשר כל הזמן לעשות אי-אמון. באמת. </w:t>
      </w:r>
    </w:p>
    <w:p w14:paraId="4C3B708E" w14:textId="77777777" w:rsidR="00C53185" w:rsidRPr="00C53185" w:rsidRDefault="00C53185" w:rsidP="00C53185">
      <w:pPr>
        <w:bidi/>
        <w:jc w:val="both"/>
        <w:rPr>
          <w:rFonts w:cs="David" w:hint="cs"/>
          <w:rtl/>
        </w:rPr>
      </w:pPr>
    </w:p>
    <w:p w14:paraId="1F59CC08" w14:textId="77777777" w:rsidR="00C53185" w:rsidRPr="00C53185" w:rsidRDefault="00C53185" w:rsidP="00C53185">
      <w:pPr>
        <w:bidi/>
        <w:jc w:val="both"/>
        <w:rPr>
          <w:rFonts w:cs="David" w:hint="cs"/>
          <w:rtl/>
        </w:rPr>
      </w:pPr>
      <w:r w:rsidRPr="00C53185">
        <w:rPr>
          <w:rFonts w:cs="David" w:hint="cs"/>
          <w:u w:val="single"/>
          <w:rtl/>
        </w:rPr>
        <w:t>ראובן ריבלין:</w:t>
      </w:r>
    </w:p>
    <w:p w14:paraId="52F51D95" w14:textId="77777777" w:rsidR="00C53185" w:rsidRPr="00C53185" w:rsidRDefault="00C53185" w:rsidP="00C53185">
      <w:pPr>
        <w:bidi/>
        <w:jc w:val="both"/>
        <w:rPr>
          <w:rFonts w:cs="David" w:hint="cs"/>
          <w:rtl/>
        </w:rPr>
      </w:pPr>
    </w:p>
    <w:p w14:paraId="207CAC55" w14:textId="77777777" w:rsidR="00C53185" w:rsidRPr="00C53185" w:rsidRDefault="00C53185" w:rsidP="00C53185">
      <w:pPr>
        <w:bidi/>
        <w:jc w:val="both"/>
        <w:rPr>
          <w:rFonts w:cs="David" w:hint="cs"/>
          <w:rtl/>
        </w:rPr>
      </w:pPr>
      <w:r w:rsidRPr="00C53185">
        <w:rPr>
          <w:rFonts w:cs="David" w:hint="cs"/>
          <w:rtl/>
        </w:rPr>
        <w:tab/>
        <w:t>אני מסכים עם שרוני, אי-אפשר עם אי-אמון. אגב, מיותר שנהיה שלושה ימים בשבוע, אפשר להתכנס פעם בחודש, אפשר כל מיני דברים ששרוני מציע. אני תומך בכל דבר שהוא מציע, בלבד שזה יבוא כהצעת חוק. רוצה שנגיש שנינו הצעת חוק?</w:t>
      </w:r>
    </w:p>
    <w:p w14:paraId="69EBEC21" w14:textId="77777777" w:rsidR="00C53185" w:rsidRPr="00C53185" w:rsidRDefault="00C53185" w:rsidP="00C53185">
      <w:pPr>
        <w:bidi/>
        <w:jc w:val="both"/>
        <w:rPr>
          <w:rFonts w:cs="David" w:hint="cs"/>
          <w:rtl/>
        </w:rPr>
      </w:pPr>
    </w:p>
    <w:p w14:paraId="1ACE911F" w14:textId="77777777" w:rsidR="00C53185" w:rsidRPr="00C53185" w:rsidRDefault="00C53185" w:rsidP="00C53185">
      <w:pPr>
        <w:bidi/>
        <w:jc w:val="both"/>
        <w:rPr>
          <w:rFonts w:cs="David" w:hint="cs"/>
          <w:rtl/>
        </w:rPr>
      </w:pPr>
      <w:r w:rsidRPr="00C53185">
        <w:rPr>
          <w:rFonts w:cs="David" w:hint="cs"/>
          <w:u w:val="single"/>
          <w:rtl/>
        </w:rPr>
        <w:t>משה שרוני:</w:t>
      </w:r>
    </w:p>
    <w:p w14:paraId="01A211A8" w14:textId="77777777" w:rsidR="00C53185" w:rsidRPr="00C53185" w:rsidRDefault="00C53185" w:rsidP="00C53185">
      <w:pPr>
        <w:bidi/>
        <w:jc w:val="both"/>
        <w:rPr>
          <w:rFonts w:cs="David" w:hint="cs"/>
          <w:rtl/>
        </w:rPr>
      </w:pPr>
    </w:p>
    <w:p w14:paraId="418C00C5" w14:textId="77777777" w:rsidR="00C53185" w:rsidRPr="00C53185" w:rsidRDefault="00C53185" w:rsidP="00C53185">
      <w:pPr>
        <w:bidi/>
        <w:jc w:val="both"/>
        <w:rPr>
          <w:rFonts w:cs="David" w:hint="cs"/>
          <w:rtl/>
        </w:rPr>
      </w:pPr>
      <w:r w:rsidRPr="00C53185">
        <w:rPr>
          <w:rFonts w:cs="David" w:hint="cs"/>
          <w:rtl/>
        </w:rPr>
        <w:tab/>
        <w:t>כן.</w:t>
      </w:r>
    </w:p>
    <w:p w14:paraId="33065BE3" w14:textId="77777777" w:rsidR="00C53185" w:rsidRPr="00C53185" w:rsidRDefault="00C53185" w:rsidP="00C53185">
      <w:pPr>
        <w:bidi/>
        <w:jc w:val="both"/>
        <w:rPr>
          <w:rFonts w:cs="David" w:hint="cs"/>
          <w:rtl/>
        </w:rPr>
      </w:pPr>
    </w:p>
    <w:p w14:paraId="15FFDC00" w14:textId="77777777" w:rsidR="00C53185" w:rsidRPr="00C53185" w:rsidRDefault="00C53185" w:rsidP="00C53185">
      <w:pPr>
        <w:pStyle w:val="Heading5"/>
        <w:rPr>
          <w:rFonts w:hint="cs"/>
          <w:rtl/>
        </w:rPr>
      </w:pPr>
      <w:r w:rsidRPr="00C53185">
        <w:rPr>
          <w:rFonts w:hint="cs"/>
          <w:u w:val="single"/>
          <w:rtl/>
        </w:rPr>
        <w:t>אביגדור יצחקי:</w:t>
      </w:r>
    </w:p>
    <w:p w14:paraId="13A798E3" w14:textId="77777777" w:rsidR="00C53185" w:rsidRPr="00C53185" w:rsidRDefault="00C53185" w:rsidP="00C53185">
      <w:pPr>
        <w:pStyle w:val="Heading5"/>
        <w:rPr>
          <w:rFonts w:hint="cs"/>
          <w:rtl/>
        </w:rPr>
      </w:pPr>
    </w:p>
    <w:p w14:paraId="1FA0E860" w14:textId="77777777" w:rsidR="00C53185" w:rsidRPr="00C53185" w:rsidRDefault="00C53185" w:rsidP="00C53185">
      <w:pPr>
        <w:bidi/>
        <w:jc w:val="both"/>
        <w:rPr>
          <w:rFonts w:cs="David" w:hint="cs"/>
          <w:rtl/>
        </w:rPr>
      </w:pPr>
      <w:r w:rsidRPr="00C53185">
        <w:rPr>
          <w:rFonts w:cs="David" w:hint="cs"/>
          <w:rtl/>
        </w:rPr>
        <w:tab/>
        <w:t>אני רוצה.</w:t>
      </w:r>
    </w:p>
    <w:p w14:paraId="7AFF6F48" w14:textId="77777777" w:rsidR="00C53185" w:rsidRPr="00C53185" w:rsidRDefault="00C53185" w:rsidP="00C53185">
      <w:pPr>
        <w:bidi/>
        <w:jc w:val="both"/>
        <w:rPr>
          <w:rFonts w:cs="David" w:hint="cs"/>
          <w:rtl/>
        </w:rPr>
      </w:pPr>
    </w:p>
    <w:p w14:paraId="345D1724" w14:textId="77777777" w:rsidR="00C53185" w:rsidRPr="00C53185" w:rsidRDefault="00C53185" w:rsidP="00C53185">
      <w:pPr>
        <w:bidi/>
        <w:jc w:val="both"/>
        <w:rPr>
          <w:rFonts w:cs="David"/>
          <w:u w:val="single"/>
          <w:rtl/>
        </w:rPr>
      </w:pPr>
      <w:r w:rsidRPr="00C53185">
        <w:rPr>
          <w:rFonts w:cs="David"/>
          <w:u w:val="single"/>
          <w:rtl/>
        </w:rPr>
        <w:t>מוחמד ברכה:</w:t>
      </w:r>
    </w:p>
    <w:p w14:paraId="724D8ED3" w14:textId="77777777" w:rsidR="00C53185" w:rsidRPr="00C53185" w:rsidRDefault="00C53185" w:rsidP="00C53185">
      <w:pPr>
        <w:bidi/>
        <w:jc w:val="both"/>
        <w:rPr>
          <w:rFonts w:cs="David"/>
          <w:u w:val="single"/>
          <w:rtl/>
        </w:rPr>
      </w:pPr>
    </w:p>
    <w:p w14:paraId="246D312F" w14:textId="77777777" w:rsidR="00C53185" w:rsidRPr="00C53185" w:rsidRDefault="00C53185" w:rsidP="00C53185">
      <w:pPr>
        <w:bidi/>
        <w:ind w:firstLine="567"/>
        <w:jc w:val="both"/>
        <w:rPr>
          <w:rFonts w:cs="David" w:hint="cs"/>
          <w:rtl/>
        </w:rPr>
      </w:pPr>
      <w:r w:rsidRPr="00C53185">
        <w:rPr>
          <w:rFonts w:cs="David" w:hint="cs"/>
          <w:rtl/>
        </w:rPr>
        <w:t>בכנסת הקודמת הימין הגיש הצעת אי-אמון כשראש הממשלה לא היה בארץ, בימי ההתנתקות, זה קרה.</w:t>
      </w:r>
    </w:p>
    <w:p w14:paraId="0C04ADB9" w14:textId="77777777" w:rsidR="00C53185" w:rsidRPr="00C53185" w:rsidRDefault="00C53185" w:rsidP="00C53185">
      <w:pPr>
        <w:bidi/>
        <w:jc w:val="both"/>
        <w:rPr>
          <w:rFonts w:cs="David" w:hint="cs"/>
          <w:rtl/>
        </w:rPr>
      </w:pPr>
    </w:p>
    <w:p w14:paraId="2A8936EC" w14:textId="77777777" w:rsidR="00C53185" w:rsidRPr="00C53185" w:rsidRDefault="00C53185" w:rsidP="00C53185">
      <w:pPr>
        <w:bidi/>
        <w:jc w:val="both"/>
        <w:rPr>
          <w:rFonts w:cs="David" w:hint="cs"/>
          <w:rtl/>
        </w:rPr>
      </w:pPr>
      <w:r w:rsidRPr="00C53185">
        <w:rPr>
          <w:rFonts w:cs="David" w:hint="cs"/>
          <w:u w:val="single"/>
          <w:rtl/>
        </w:rPr>
        <w:t>משה שרוני:</w:t>
      </w:r>
    </w:p>
    <w:p w14:paraId="6D0CD5B9" w14:textId="77777777" w:rsidR="00C53185" w:rsidRPr="00C53185" w:rsidRDefault="00C53185" w:rsidP="00C53185">
      <w:pPr>
        <w:bidi/>
        <w:jc w:val="both"/>
        <w:rPr>
          <w:rFonts w:cs="David" w:hint="cs"/>
          <w:rtl/>
        </w:rPr>
      </w:pPr>
    </w:p>
    <w:p w14:paraId="206FF9D1" w14:textId="77777777" w:rsidR="00C53185" w:rsidRPr="00C53185" w:rsidRDefault="00C53185" w:rsidP="00C53185">
      <w:pPr>
        <w:bidi/>
        <w:jc w:val="both"/>
        <w:rPr>
          <w:rFonts w:cs="David" w:hint="cs"/>
          <w:rtl/>
        </w:rPr>
      </w:pPr>
      <w:r w:rsidRPr="00C53185">
        <w:rPr>
          <w:rFonts w:cs="David" w:hint="cs"/>
          <w:rtl/>
        </w:rPr>
        <w:tab/>
        <w:t xml:space="preserve">כל הצעות האי-אמון הן קנטרניות. </w:t>
      </w:r>
    </w:p>
    <w:p w14:paraId="02CF9814" w14:textId="77777777" w:rsidR="00C53185" w:rsidRPr="00C53185" w:rsidRDefault="00C53185" w:rsidP="00C53185">
      <w:pPr>
        <w:bidi/>
        <w:jc w:val="both"/>
        <w:rPr>
          <w:rFonts w:cs="David" w:hint="cs"/>
          <w:rtl/>
        </w:rPr>
      </w:pPr>
      <w:r w:rsidRPr="00C53185">
        <w:rPr>
          <w:rFonts w:cs="David"/>
          <w:rtl/>
        </w:rPr>
        <w:br w:type="page"/>
      </w:r>
    </w:p>
    <w:p w14:paraId="7109DFE0" w14:textId="77777777" w:rsidR="00C53185" w:rsidRPr="00C53185" w:rsidRDefault="00C53185" w:rsidP="00C53185">
      <w:pPr>
        <w:bidi/>
        <w:jc w:val="both"/>
        <w:rPr>
          <w:rFonts w:cs="David" w:hint="cs"/>
          <w:rtl/>
        </w:rPr>
      </w:pPr>
      <w:r w:rsidRPr="00C53185">
        <w:rPr>
          <w:rFonts w:cs="David" w:hint="cs"/>
          <w:u w:val="single"/>
          <w:rtl/>
        </w:rPr>
        <w:t>ראובן ריבלין:</w:t>
      </w:r>
    </w:p>
    <w:p w14:paraId="22DE7F74" w14:textId="77777777" w:rsidR="00C53185" w:rsidRPr="00C53185" w:rsidRDefault="00C53185" w:rsidP="00C53185">
      <w:pPr>
        <w:bidi/>
        <w:jc w:val="both"/>
        <w:rPr>
          <w:rFonts w:cs="David" w:hint="cs"/>
          <w:rtl/>
        </w:rPr>
      </w:pPr>
    </w:p>
    <w:p w14:paraId="4CCC3EE9" w14:textId="77777777" w:rsidR="00C53185" w:rsidRPr="00C53185" w:rsidRDefault="00C53185" w:rsidP="00C53185">
      <w:pPr>
        <w:bidi/>
        <w:jc w:val="both"/>
        <w:rPr>
          <w:rFonts w:cs="David" w:hint="cs"/>
          <w:rtl/>
        </w:rPr>
      </w:pPr>
      <w:r w:rsidRPr="00C53185">
        <w:rPr>
          <w:rFonts w:cs="David" w:hint="cs"/>
          <w:rtl/>
        </w:rPr>
        <w:tab/>
        <w:t xml:space="preserve">אבל אין לנו סמכות להחליט, הם נבחרו בדיוק כמוך. </w:t>
      </w:r>
    </w:p>
    <w:p w14:paraId="52964C35" w14:textId="77777777" w:rsidR="00C53185" w:rsidRPr="00C53185" w:rsidRDefault="00C53185" w:rsidP="00C53185">
      <w:pPr>
        <w:bidi/>
        <w:jc w:val="both"/>
        <w:rPr>
          <w:rFonts w:cs="David" w:hint="cs"/>
          <w:rtl/>
        </w:rPr>
      </w:pPr>
    </w:p>
    <w:p w14:paraId="6AF665BE"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09AA17B9" w14:textId="77777777" w:rsidR="00C53185" w:rsidRPr="00C53185" w:rsidRDefault="00C53185" w:rsidP="00C53185">
      <w:pPr>
        <w:bidi/>
        <w:jc w:val="both"/>
        <w:rPr>
          <w:rFonts w:cs="David" w:hint="cs"/>
          <w:rtl/>
        </w:rPr>
      </w:pPr>
    </w:p>
    <w:p w14:paraId="5D5CC4AF" w14:textId="77777777" w:rsidR="00C53185" w:rsidRPr="00C53185" w:rsidRDefault="00C53185" w:rsidP="00C53185">
      <w:pPr>
        <w:bidi/>
        <w:ind w:firstLine="567"/>
        <w:jc w:val="both"/>
        <w:rPr>
          <w:rFonts w:cs="David" w:hint="cs"/>
          <w:rtl/>
        </w:rPr>
      </w:pPr>
      <w:r w:rsidRPr="00C53185">
        <w:rPr>
          <w:rFonts w:cs="David" w:hint="cs"/>
          <w:rtl/>
        </w:rPr>
        <w:t xml:space="preserve">שמעתי. אני מציעה דבר כזה, וחבר הכנסת ריבלין, אני בטוח שהצעה תהיה על דעתך. אני מציעה שבשעות 13:00-12:00 תשבו עם היושבת-ראש. אם לא תגיעו להסכמה כלשהי, אכנס ישיבה נוספת בשעה 13:00 ונחליט על קביעת סדר היום במליאה.  </w:t>
      </w:r>
    </w:p>
    <w:p w14:paraId="4AF25B6B" w14:textId="77777777" w:rsidR="00C53185" w:rsidRPr="00C53185" w:rsidRDefault="00C53185" w:rsidP="00C53185">
      <w:pPr>
        <w:bidi/>
        <w:jc w:val="both"/>
        <w:rPr>
          <w:rFonts w:cs="David" w:hint="cs"/>
          <w:rtl/>
        </w:rPr>
      </w:pPr>
    </w:p>
    <w:p w14:paraId="4EA9FCA6" w14:textId="77777777" w:rsidR="00C53185" w:rsidRPr="00C53185" w:rsidRDefault="00C53185" w:rsidP="00C53185">
      <w:pPr>
        <w:bidi/>
        <w:jc w:val="both"/>
        <w:rPr>
          <w:rFonts w:cs="David" w:hint="cs"/>
          <w:rtl/>
        </w:rPr>
      </w:pPr>
      <w:r w:rsidRPr="00C53185">
        <w:rPr>
          <w:rFonts w:cs="David" w:hint="cs"/>
          <w:u w:val="single"/>
          <w:rtl/>
        </w:rPr>
        <w:t>משה שרוני:</w:t>
      </w:r>
    </w:p>
    <w:p w14:paraId="6A4E51E8" w14:textId="77777777" w:rsidR="00C53185" w:rsidRPr="00C53185" w:rsidRDefault="00C53185" w:rsidP="00C53185">
      <w:pPr>
        <w:bidi/>
        <w:jc w:val="both"/>
        <w:rPr>
          <w:rFonts w:cs="David" w:hint="cs"/>
          <w:rtl/>
        </w:rPr>
      </w:pPr>
    </w:p>
    <w:p w14:paraId="59A916CF" w14:textId="77777777" w:rsidR="00C53185" w:rsidRPr="00C53185" w:rsidRDefault="00C53185" w:rsidP="00C53185">
      <w:pPr>
        <w:bidi/>
        <w:jc w:val="both"/>
        <w:rPr>
          <w:rFonts w:cs="David" w:hint="cs"/>
          <w:rtl/>
        </w:rPr>
      </w:pPr>
      <w:r w:rsidRPr="00C53185">
        <w:rPr>
          <w:rFonts w:cs="David" w:hint="cs"/>
          <w:rtl/>
        </w:rPr>
        <w:tab/>
        <w:t>ב-13:00 יש לנו משהו אחר.</w:t>
      </w:r>
    </w:p>
    <w:p w14:paraId="46DCE1C2" w14:textId="77777777" w:rsidR="00C53185" w:rsidRPr="00C53185" w:rsidRDefault="00C53185" w:rsidP="00C53185">
      <w:pPr>
        <w:bidi/>
        <w:jc w:val="both"/>
        <w:rPr>
          <w:rFonts w:cs="David" w:hint="cs"/>
          <w:rtl/>
        </w:rPr>
      </w:pPr>
    </w:p>
    <w:p w14:paraId="22CDB229" w14:textId="77777777" w:rsidR="00C53185" w:rsidRPr="00C53185" w:rsidRDefault="00C53185" w:rsidP="00C53185">
      <w:pPr>
        <w:pStyle w:val="Heading5"/>
        <w:rPr>
          <w:rFonts w:hint="cs"/>
          <w:rtl/>
        </w:rPr>
      </w:pPr>
      <w:r w:rsidRPr="00C53185">
        <w:rPr>
          <w:rFonts w:hint="cs"/>
          <w:u w:val="single"/>
          <w:rtl/>
        </w:rPr>
        <w:t>אביגדור יצחקי:</w:t>
      </w:r>
    </w:p>
    <w:p w14:paraId="48388AD6" w14:textId="77777777" w:rsidR="00C53185" w:rsidRPr="00C53185" w:rsidRDefault="00C53185" w:rsidP="00C53185">
      <w:pPr>
        <w:pStyle w:val="Heading5"/>
        <w:rPr>
          <w:rFonts w:hint="cs"/>
          <w:rtl/>
        </w:rPr>
      </w:pPr>
    </w:p>
    <w:p w14:paraId="3C331992" w14:textId="77777777" w:rsidR="00C53185" w:rsidRPr="00C53185" w:rsidRDefault="00C53185" w:rsidP="00C53185">
      <w:pPr>
        <w:bidi/>
        <w:jc w:val="both"/>
        <w:rPr>
          <w:rFonts w:cs="David" w:hint="cs"/>
          <w:rtl/>
        </w:rPr>
      </w:pPr>
      <w:r w:rsidRPr="00C53185">
        <w:rPr>
          <w:rFonts w:cs="David" w:hint="cs"/>
          <w:rtl/>
        </w:rPr>
        <w:tab/>
        <w:t xml:space="preserve">תחליטי מעכשיו. </w:t>
      </w:r>
    </w:p>
    <w:p w14:paraId="0F68CA1D" w14:textId="77777777" w:rsidR="00C53185" w:rsidRPr="00C53185" w:rsidRDefault="00C53185" w:rsidP="00C53185">
      <w:pPr>
        <w:bidi/>
        <w:jc w:val="both"/>
        <w:rPr>
          <w:rFonts w:cs="David" w:hint="cs"/>
          <w:rtl/>
        </w:rPr>
      </w:pPr>
    </w:p>
    <w:p w14:paraId="421E665E"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234A07F4" w14:textId="77777777" w:rsidR="00C53185" w:rsidRPr="00C53185" w:rsidRDefault="00C53185" w:rsidP="00C53185">
      <w:pPr>
        <w:bidi/>
        <w:jc w:val="both"/>
        <w:rPr>
          <w:rFonts w:cs="David" w:hint="cs"/>
          <w:rtl/>
        </w:rPr>
      </w:pPr>
    </w:p>
    <w:p w14:paraId="6A1FF361" w14:textId="77777777" w:rsidR="00C53185" w:rsidRPr="00C53185" w:rsidRDefault="00C53185" w:rsidP="00C53185">
      <w:pPr>
        <w:bidi/>
        <w:ind w:firstLine="567"/>
        <w:jc w:val="both"/>
        <w:rPr>
          <w:rFonts w:cs="David" w:hint="cs"/>
          <w:rtl/>
        </w:rPr>
      </w:pPr>
      <w:r w:rsidRPr="00C53185">
        <w:rPr>
          <w:rFonts w:cs="David" w:hint="cs"/>
          <w:rtl/>
        </w:rPr>
        <w:t xml:space="preserve">אני מציעה את השעה 12:30. </w:t>
      </w:r>
    </w:p>
    <w:p w14:paraId="66C8C4F9" w14:textId="77777777" w:rsidR="00C53185" w:rsidRPr="00C53185" w:rsidRDefault="00C53185" w:rsidP="00C53185">
      <w:pPr>
        <w:bidi/>
        <w:jc w:val="both"/>
        <w:rPr>
          <w:rFonts w:cs="David" w:hint="cs"/>
          <w:rtl/>
        </w:rPr>
      </w:pPr>
    </w:p>
    <w:p w14:paraId="3F398483" w14:textId="77777777" w:rsidR="00C53185" w:rsidRPr="00C53185" w:rsidRDefault="00C53185" w:rsidP="00C53185">
      <w:pPr>
        <w:bidi/>
        <w:jc w:val="both"/>
        <w:rPr>
          <w:rFonts w:cs="David" w:hint="cs"/>
          <w:rtl/>
        </w:rPr>
      </w:pPr>
      <w:r w:rsidRPr="00C53185">
        <w:rPr>
          <w:rFonts w:cs="David" w:hint="cs"/>
          <w:u w:val="single"/>
          <w:rtl/>
        </w:rPr>
        <w:t>ראובן ריבלין:</w:t>
      </w:r>
    </w:p>
    <w:p w14:paraId="1C9D5954" w14:textId="77777777" w:rsidR="00C53185" w:rsidRPr="00C53185" w:rsidRDefault="00C53185" w:rsidP="00C53185">
      <w:pPr>
        <w:bidi/>
        <w:jc w:val="both"/>
        <w:rPr>
          <w:rFonts w:cs="David" w:hint="cs"/>
          <w:rtl/>
        </w:rPr>
      </w:pPr>
    </w:p>
    <w:p w14:paraId="5B78A6C8" w14:textId="77777777" w:rsidR="00C53185" w:rsidRPr="00C53185" w:rsidRDefault="00C53185" w:rsidP="00C53185">
      <w:pPr>
        <w:bidi/>
        <w:ind w:firstLine="567"/>
        <w:jc w:val="both"/>
        <w:rPr>
          <w:rFonts w:cs="David" w:hint="cs"/>
          <w:rtl/>
        </w:rPr>
      </w:pPr>
      <w:r w:rsidRPr="00C53185">
        <w:rPr>
          <w:rFonts w:cs="David" w:hint="cs"/>
          <w:rtl/>
        </w:rPr>
        <w:t xml:space="preserve">זה צריך להיות ראשון. </w:t>
      </w:r>
    </w:p>
    <w:p w14:paraId="3EA33A7F" w14:textId="77777777" w:rsidR="00C53185" w:rsidRPr="00C53185" w:rsidRDefault="00C53185" w:rsidP="00C53185">
      <w:pPr>
        <w:bidi/>
        <w:jc w:val="both"/>
        <w:rPr>
          <w:rFonts w:cs="David" w:hint="cs"/>
          <w:rtl/>
        </w:rPr>
      </w:pPr>
    </w:p>
    <w:p w14:paraId="1707ECEF" w14:textId="77777777" w:rsidR="00C53185" w:rsidRPr="00C53185" w:rsidRDefault="00C53185" w:rsidP="00C53185">
      <w:pPr>
        <w:bidi/>
        <w:jc w:val="both"/>
        <w:rPr>
          <w:rFonts w:cs="David"/>
          <w:u w:val="single"/>
          <w:rtl/>
        </w:rPr>
      </w:pPr>
      <w:r w:rsidRPr="00C53185">
        <w:rPr>
          <w:rFonts w:cs="David"/>
          <w:u w:val="single"/>
          <w:rtl/>
        </w:rPr>
        <w:t>מוחמד ברכה:</w:t>
      </w:r>
    </w:p>
    <w:p w14:paraId="26195BA7" w14:textId="77777777" w:rsidR="00C53185" w:rsidRPr="00C53185" w:rsidRDefault="00C53185" w:rsidP="00C53185">
      <w:pPr>
        <w:bidi/>
        <w:jc w:val="both"/>
        <w:rPr>
          <w:rFonts w:cs="David"/>
          <w:u w:val="single"/>
          <w:rtl/>
        </w:rPr>
      </w:pPr>
    </w:p>
    <w:p w14:paraId="35DDCC71" w14:textId="77777777" w:rsidR="00C53185" w:rsidRPr="00C53185" w:rsidRDefault="00C53185" w:rsidP="00C53185">
      <w:pPr>
        <w:bidi/>
        <w:jc w:val="both"/>
        <w:rPr>
          <w:rFonts w:cs="David" w:hint="cs"/>
          <w:rtl/>
        </w:rPr>
      </w:pPr>
      <w:r w:rsidRPr="00C53185">
        <w:rPr>
          <w:rFonts w:cs="David"/>
          <w:rtl/>
        </w:rPr>
        <w:tab/>
      </w:r>
      <w:r w:rsidRPr="00C53185">
        <w:rPr>
          <w:rFonts w:cs="David" w:hint="cs"/>
          <w:rtl/>
        </w:rPr>
        <w:t xml:space="preserve">בהסכמה, אני מוכן שזה יהיה ב-17:30. </w:t>
      </w:r>
    </w:p>
    <w:p w14:paraId="18F8DC6D" w14:textId="77777777" w:rsidR="00C53185" w:rsidRPr="00C53185" w:rsidRDefault="00C53185" w:rsidP="00C53185">
      <w:pPr>
        <w:bidi/>
        <w:jc w:val="both"/>
        <w:rPr>
          <w:rFonts w:cs="David" w:hint="cs"/>
          <w:rtl/>
        </w:rPr>
      </w:pPr>
    </w:p>
    <w:p w14:paraId="1E2CFF1E"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3F43DA3F" w14:textId="77777777" w:rsidR="00C53185" w:rsidRPr="00C53185" w:rsidRDefault="00C53185" w:rsidP="00C53185">
      <w:pPr>
        <w:bidi/>
        <w:jc w:val="both"/>
        <w:rPr>
          <w:rFonts w:cs="David" w:hint="cs"/>
          <w:rtl/>
        </w:rPr>
      </w:pPr>
    </w:p>
    <w:p w14:paraId="29186D24" w14:textId="77777777" w:rsidR="00C53185" w:rsidRPr="00C53185" w:rsidRDefault="00C53185" w:rsidP="00C53185">
      <w:pPr>
        <w:bidi/>
        <w:ind w:firstLine="567"/>
        <w:jc w:val="both"/>
        <w:rPr>
          <w:rFonts w:cs="David" w:hint="cs"/>
          <w:rtl/>
        </w:rPr>
      </w:pPr>
      <w:r w:rsidRPr="00C53185">
        <w:rPr>
          <w:rFonts w:cs="David" w:hint="cs"/>
          <w:rtl/>
        </w:rPr>
        <w:t xml:space="preserve">אני מציעה שהצדדים ינסו להגיע להסכמה. תעדכנו אותי. אם לא תעדכנו אותי או אם אין הסכמה, ב-12:30 תתקיים ישיבת ועדת הכנסת, כדי לקבוע את סדר היום. </w:t>
      </w:r>
    </w:p>
    <w:p w14:paraId="291FD825" w14:textId="77777777" w:rsidR="00C53185" w:rsidRPr="00C53185" w:rsidRDefault="00C53185" w:rsidP="00C53185">
      <w:pPr>
        <w:bidi/>
        <w:jc w:val="both"/>
        <w:rPr>
          <w:rFonts w:cs="David" w:hint="cs"/>
          <w:rtl/>
        </w:rPr>
      </w:pPr>
    </w:p>
    <w:p w14:paraId="45B3C3A8" w14:textId="77777777" w:rsidR="00C53185" w:rsidRPr="00C53185" w:rsidRDefault="00C53185" w:rsidP="00C53185">
      <w:pPr>
        <w:bidi/>
        <w:jc w:val="both"/>
        <w:rPr>
          <w:rFonts w:cs="David" w:hint="cs"/>
          <w:rtl/>
        </w:rPr>
      </w:pPr>
      <w:r w:rsidRPr="00C53185">
        <w:rPr>
          <w:rFonts w:cs="David" w:hint="cs"/>
          <w:u w:val="single"/>
          <w:rtl/>
        </w:rPr>
        <w:t>משה שרוני:</w:t>
      </w:r>
    </w:p>
    <w:p w14:paraId="1C65D10F" w14:textId="77777777" w:rsidR="00C53185" w:rsidRPr="00C53185" w:rsidRDefault="00C53185" w:rsidP="00C53185">
      <w:pPr>
        <w:bidi/>
        <w:jc w:val="both"/>
        <w:rPr>
          <w:rFonts w:cs="David" w:hint="cs"/>
          <w:rtl/>
        </w:rPr>
      </w:pPr>
    </w:p>
    <w:p w14:paraId="0911FBCD" w14:textId="77777777" w:rsidR="00C53185" w:rsidRPr="00C53185" w:rsidRDefault="00C53185" w:rsidP="00C53185">
      <w:pPr>
        <w:bidi/>
        <w:jc w:val="both"/>
        <w:rPr>
          <w:rFonts w:cs="David" w:hint="cs"/>
          <w:rtl/>
        </w:rPr>
      </w:pPr>
      <w:r w:rsidRPr="00C53185">
        <w:rPr>
          <w:rFonts w:cs="David" w:hint="cs"/>
          <w:rtl/>
        </w:rPr>
        <w:tab/>
        <w:t xml:space="preserve">שיושבת-ראש הכנסת תקבל את זה, תהיה הצעת אי-אמון, ונדון בזה ב-23:00. </w:t>
      </w:r>
    </w:p>
    <w:p w14:paraId="11F5A8AA" w14:textId="77777777" w:rsidR="00C53185" w:rsidRPr="00C53185" w:rsidRDefault="00C53185" w:rsidP="00C53185">
      <w:pPr>
        <w:bidi/>
        <w:jc w:val="both"/>
        <w:rPr>
          <w:rFonts w:cs="David" w:hint="cs"/>
          <w:rtl/>
        </w:rPr>
      </w:pPr>
    </w:p>
    <w:p w14:paraId="18543649"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71B34EA8" w14:textId="77777777" w:rsidR="00C53185" w:rsidRPr="00C53185" w:rsidRDefault="00C53185" w:rsidP="00C53185">
      <w:pPr>
        <w:bidi/>
        <w:jc w:val="both"/>
        <w:rPr>
          <w:rFonts w:cs="David" w:hint="cs"/>
          <w:rtl/>
        </w:rPr>
      </w:pPr>
    </w:p>
    <w:p w14:paraId="06DD6F75" w14:textId="77777777" w:rsidR="00C53185" w:rsidRPr="00C53185" w:rsidRDefault="00C53185" w:rsidP="00C53185">
      <w:pPr>
        <w:bidi/>
        <w:ind w:firstLine="567"/>
        <w:jc w:val="both"/>
        <w:rPr>
          <w:rFonts w:cs="David" w:hint="cs"/>
          <w:rtl/>
        </w:rPr>
      </w:pPr>
      <w:r w:rsidRPr="00C53185">
        <w:rPr>
          <w:rFonts w:cs="David" w:hint="cs"/>
          <w:rtl/>
        </w:rPr>
        <w:t xml:space="preserve">אני לא יכולה להעלות משהו שאינו על סדר היום. לפי התקנון. </w:t>
      </w:r>
    </w:p>
    <w:p w14:paraId="780988AF" w14:textId="77777777" w:rsidR="00C53185" w:rsidRPr="00C53185" w:rsidRDefault="00C53185" w:rsidP="00C53185">
      <w:pPr>
        <w:bidi/>
        <w:jc w:val="both"/>
        <w:rPr>
          <w:rFonts w:cs="David" w:hint="cs"/>
          <w:rtl/>
        </w:rPr>
      </w:pPr>
    </w:p>
    <w:p w14:paraId="20CD8FB9" w14:textId="77777777" w:rsidR="00C53185" w:rsidRPr="00C53185" w:rsidRDefault="00C53185" w:rsidP="00C53185">
      <w:pPr>
        <w:bidi/>
        <w:jc w:val="both"/>
        <w:rPr>
          <w:rFonts w:cs="David" w:hint="cs"/>
          <w:rtl/>
        </w:rPr>
      </w:pPr>
      <w:r w:rsidRPr="00C53185">
        <w:rPr>
          <w:rFonts w:cs="David" w:hint="cs"/>
          <w:u w:val="single"/>
          <w:rtl/>
        </w:rPr>
        <w:t>משה שרוני:</w:t>
      </w:r>
    </w:p>
    <w:p w14:paraId="090F6049" w14:textId="77777777" w:rsidR="00C53185" w:rsidRPr="00C53185" w:rsidRDefault="00C53185" w:rsidP="00C53185">
      <w:pPr>
        <w:bidi/>
        <w:jc w:val="both"/>
        <w:rPr>
          <w:rFonts w:cs="David" w:hint="cs"/>
          <w:rtl/>
        </w:rPr>
      </w:pPr>
    </w:p>
    <w:p w14:paraId="2DED8D36" w14:textId="77777777" w:rsidR="00C53185" w:rsidRPr="00C53185" w:rsidRDefault="00C53185" w:rsidP="00C53185">
      <w:pPr>
        <w:bidi/>
        <w:jc w:val="both"/>
        <w:rPr>
          <w:rFonts w:cs="David" w:hint="cs"/>
          <w:rtl/>
        </w:rPr>
      </w:pPr>
      <w:r w:rsidRPr="00C53185">
        <w:rPr>
          <w:rFonts w:cs="David" w:hint="cs"/>
          <w:rtl/>
        </w:rPr>
        <w:tab/>
        <w:t>נתחיל את המושב ב-23:00.</w:t>
      </w:r>
    </w:p>
    <w:p w14:paraId="0D4F2F68" w14:textId="77777777" w:rsidR="00C53185" w:rsidRPr="00C53185" w:rsidRDefault="00C53185" w:rsidP="00C53185">
      <w:pPr>
        <w:bidi/>
        <w:jc w:val="both"/>
        <w:rPr>
          <w:rFonts w:cs="David" w:hint="cs"/>
          <w:rtl/>
        </w:rPr>
      </w:pPr>
    </w:p>
    <w:p w14:paraId="31DA53A4"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1FC79086" w14:textId="77777777" w:rsidR="00C53185" w:rsidRPr="00C53185" w:rsidRDefault="00C53185" w:rsidP="00C53185">
      <w:pPr>
        <w:bidi/>
        <w:jc w:val="both"/>
        <w:rPr>
          <w:rFonts w:cs="David" w:hint="cs"/>
          <w:rtl/>
        </w:rPr>
      </w:pPr>
    </w:p>
    <w:p w14:paraId="46002545" w14:textId="77777777" w:rsidR="00C53185" w:rsidRPr="00C53185" w:rsidRDefault="00C53185" w:rsidP="00C53185">
      <w:pPr>
        <w:bidi/>
        <w:ind w:firstLine="567"/>
        <w:jc w:val="both"/>
        <w:rPr>
          <w:rFonts w:cs="David" w:hint="cs"/>
          <w:rtl/>
        </w:rPr>
      </w:pPr>
      <w:r w:rsidRPr="00C53185">
        <w:rPr>
          <w:rFonts w:cs="David" w:hint="cs"/>
          <w:rtl/>
        </w:rPr>
        <w:t xml:space="preserve">הנושא שיש לנו על סדר היום הוא שינוי שם ועדת הפנים ואיכות הסביבה. חבר הכנסת ברכה. </w:t>
      </w:r>
    </w:p>
    <w:p w14:paraId="0EA29193" w14:textId="77777777" w:rsidR="00C53185" w:rsidRPr="00C53185" w:rsidRDefault="00C53185" w:rsidP="00C53185">
      <w:pPr>
        <w:bidi/>
        <w:jc w:val="both"/>
        <w:rPr>
          <w:rFonts w:cs="David" w:hint="cs"/>
          <w:rtl/>
        </w:rPr>
      </w:pPr>
    </w:p>
    <w:p w14:paraId="0DB76F26" w14:textId="77777777" w:rsidR="00C53185" w:rsidRPr="00C53185" w:rsidRDefault="00C53185" w:rsidP="00C53185">
      <w:pPr>
        <w:bidi/>
        <w:jc w:val="both"/>
        <w:rPr>
          <w:rFonts w:cs="David"/>
          <w:u w:val="single"/>
          <w:rtl/>
        </w:rPr>
      </w:pPr>
      <w:r w:rsidRPr="00C53185">
        <w:rPr>
          <w:rFonts w:cs="David"/>
          <w:u w:val="single"/>
          <w:rtl/>
        </w:rPr>
        <w:t>מוחמד ברכה:</w:t>
      </w:r>
    </w:p>
    <w:p w14:paraId="512FC7DD" w14:textId="77777777" w:rsidR="00C53185" w:rsidRPr="00C53185" w:rsidRDefault="00C53185" w:rsidP="00C53185">
      <w:pPr>
        <w:bidi/>
        <w:jc w:val="both"/>
        <w:rPr>
          <w:rFonts w:cs="David"/>
          <w:u w:val="single"/>
          <w:rtl/>
        </w:rPr>
      </w:pPr>
    </w:p>
    <w:p w14:paraId="311358EE" w14:textId="77777777" w:rsidR="00C53185" w:rsidRPr="00C53185" w:rsidRDefault="00C53185" w:rsidP="00C53185">
      <w:pPr>
        <w:bidi/>
        <w:jc w:val="both"/>
        <w:rPr>
          <w:rFonts w:cs="David" w:hint="cs"/>
          <w:rtl/>
        </w:rPr>
      </w:pPr>
      <w:r w:rsidRPr="00C53185">
        <w:rPr>
          <w:rFonts w:cs="David"/>
          <w:rtl/>
        </w:rPr>
        <w:tab/>
      </w:r>
      <w:r w:rsidRPr="00C53185">
        <w:rPr>
          <w:rFonts w:cs="David" w:hint="cs"/>
          <w:rtl/>
        </w:rPr>
        <w:t xml:space="preserve">היא אפילו לא טרחה להרים טלפון. </w:t>
      </w:r>
    </w:p>
    <w:p w14:paraId="4E476EAA" w14:textId="77777777" w:rsidR="00C53185" w:rsidRPr="00C53185" w:rsidRDefault="00C53185" w:rsidP="00C53185">
      <w:pPr>
        <w:bidi/>
        <w:jc w:val="both"/>
        <w:rPr>
          <w:rFonts w:cs="David" w:hint="cs"/>
          <w:rtl/>
        </w:rPr>
      </w:pPr>
      <w:r w:rsidRPr="00C53185">
        <w:rPr>
          <w:rFonts w:cs="David"/>
          <w:rtl/>
        </w:rPr>
        <w:br w:type="page"/>
      </w:r>
    </w:p>
    <w:p w14:paraId="256D3F2F" w14:textId="77777777" w:rsidR="00C53185" w:rsidRPr="00C53185" w:rsidRDefault="00C53185" w:rsidP="00C53185">
      <w:pPr>
        <w:bidi/>
        <w:jc w:val="both"/>
        <w:rPr>
          <w:rFonts w:cs="David" w:hint="cs"/>
          <w:rtl/>
        </w:rPr>
      </w:pPr>
      <w:r w:rsidRPr="00C53185">
        <w:rPr>
          <w:rFonts w:cs="David" w:hint="cs"/>
          <w:u w:val="single"/>
          <w:rtl/>
        </w:rPr>
        <w:t>יעקב מרגי:</w:t>
      </w:r>
    </w:p>
    <w:p w14:paraId="6B1DB63A" w14:textId="77777777" w:rsidR="00C53185" w:rsidRPr="00C53185" w:rsidRDefault="00C53185" w:rsidP="00C53185">
      <w:pPr>
        <w:bidi/>
        <w:jc w:val="both"/>
        <w:rPr>
          <w:rFonts w:cs="David" w:hint="cs"/>
          <w:rtl/>
        </w:rPr>
      </w:pPr>
    </w:p>
    <w:p w14:paraId="6DE4CC33" w14:textId="77777777" w:rsidR="00C53185" w:rsidRPr="00C53185" w:rsidRDefault="00C53185" w:rsidP="00C53185">
      <w:pPr>
        <w:bidi/>
        <w:jc w:val="both"/>
        <w:rPr>
          <w:rFonts w:cs="David" w:hint="cs"/>
          <w:rtl/>
        </w:rPr>
      </w:pPr>
      <w:r w:rsidRPr="00C53185">
        <w:rPr>
          <w:rFonts w:cs="David" w:hint="cs"/>
          <w:rtl/>
        </w:rPr>
        <w:tab/>
        <w:t xml:space="preserve">כל הנוכחים מסכימים. </w:t>
      </w:r>
    </w:p>
    <w:p w14:paraId="7D7AA78D" w14:textId="77777777" w:rsidR="00C53185" w:rsidRPr="00C53185" w:rsidRDefault="00C53185" w:rsidP="00C53185">
      <w:pPr>
        <w:bidi/>
        <w:jc w:val="both"/>
        <w:rPr>
          <w:rFonts w:cs="David" w:hint="cs"/>
          <w:rtl/>
        </w:rPr>
      </w:pPr>
    </w:p>
    <w:p w14:paraId="657AC322"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319CD362" w14:textId="77777777" w:rsidR="00C53185" w:rsidRPr="00C53185" w:rsidRDefault="00C53185" w:rsidP="00C53185">
      <w:pPr>
        <w:bidi/>
        <w:jc w:val="both"/>
        <w:rPr>
          <w:rFonts w:cs="David" w:hint="cs"/>
          <w:rtl/>
        </w:rPr>
      </w:pPr>
    </w:p>
    <w:p w14:paraId="68661CE2" w14:textId="77777777" w:rsidR="00C53185" w:rsidRPr="00C53185" w:rsidRDefault="00C53185" w:rsidP="00C53185">
      <w:pPr>
        <w:bidi/>
        <w:ind w:firstLine="567"/>
        <w:jc w:val="both"/>
        <w:rPr>
          <w:rFonts w:cs="David" w:hint="cs"/>
          <w:rtl/>
        </w:rPr>
      </w:pPr>
      <w:r w:rsidRPr="00C53185">
        <w:rPr>
          <w:rFonts w:cs="David" w:hint="cs"/>
          <w:rtl/>
        </w:rPr>
        <w:t xml:space="preserve">יושבת-ראש הכנסת העבירה אלי את פנייתו של השר גדעון עזרא, השר להגנת הסביבה, לפיה בחודש יוני שנה זו שונה שם המשרד שהוא עומד בראשו מהמשרד לאיכות הסביבה אל המשרד להגנת הסביבה, בהתאם להחלטת ממשלה. לפיכך השר להגנת הסביבה מבקש לשנות את שם ועדת הפנים ואיכות הסביבה לוועדת הפנים והגנת הסביבה. במקביל פנה אלי יושב-ראש ועדת הפנים ואיכות הסביבה בבקשה לשנות את שם הוועדה כאמור. </w:t>
      </w:r>
    </w:p>
    <w:p w14:paraId="306EF27A" w14:textId="77777777" w:rsidR="00C53185" w:rsidRPr="00C53185" w:rsidRDefault="00C53185" w:rsidP="00C53185">
      <w:pPr>
        <w:bidi/>
        <w:ind w:firstLine="567"/>
        <w:jc w:val="both"/>
        <w:rPr>
          <w:rFonts w:cs="David" w:hint="cs"/>
          <w:rtl/>
        </w:rPr>
      </w:pPr>
    </w:p>
    <w:p w14:paraId="2B590D23" w14:textId="77777777" w:rsidR="00C53185" w:rsidRPr="00C53185" w:rsidRDefault="00C53185" w:rsidP="00C53185">
      <w:pPr>
        <w:bidi/>
        <w:ind w:firstLine="567"/>
        <w:jc w:val="both"/>
        <w:rPr>
          <w:rFonts w:cs="David" w:hint="cs"/>
          <w:rtl/>
        </w:rPr>
      </w:pPr>
      <w:r w:rsidRPr="00C53185">
        <w:rPr>
          <w:rFonts w:cs="David" w:hint="cs"/>
          <w:rtl/>
        </w:rPr>
        <w:t>אם לחברים יש משהו לומר בעניין, בבקשה.</w:t>
      </w:r>
    </w:p>
    <w:p w14:paraId="1259B0E3" w14:textId="77777777" w:rsidR="00C53185" w:rsidRPr="00C53185" w:rsidRDefault="00C53185" w:rsidP="00C53185">
      <w:pPr>
        <w:bidi/>
        <w:jc w:val="both"/>
        <w:rPr>
          <w:rFonts w:cs="David" w:hint="cs"/>
          <w:rtl/>
        </w:rPr>
      </w:pPr>
    </w:p>
    <w:p w14:paraId="15E3BEA6" w14:textId="77777777" w:rsidR="00C53185" w:rsidRPr="00C53185" w:rsidRDefault="00C53185" w:rsidP="00C53185">
      <w:pPr>
        <w:bidi/>
        <w:jc w:val="both"/>
        <w:rPr>
          <w:rFonts w:cs="David" w:hint="cs"/>
          <w:rtl/>
        </w:rPr>
      </w:pPr>
      <w:r w:rsidRPr="00C53185">
        <w:rPr>
          <w:rFonts w:cs="David" w:hint="cs"/>
          <w:u w:val="single"/>
          <w:rtl/>
        </w:rPr>
        <w:t>ארבל אסטרחן:</w:t>
      </w:r>
    </w:p>
    <w:p w14:paraId="5D159309" w14:textId="77777777" w:rsidR="00C53185" w:rsidRPr="00C53185" w:rsidRDefault="00C53185" w:rsidP="00C53185">
      <w:pPr>
        <w:bidi/>
        <w:jc w:val="both"/>
        <w:rPr>
          <w:rFonts w:cs="David" w:hint="cs"/>
          <w:rtl/>
        </w:rPr>
      </w:pPr>
    </w:p>
    <w:p w14:paraId="1FB6AAF8" w14:textId="77777777" w:rsidR="00C53185" w:rsidRPr="00C53185" w:rsidRDefault="00C53185" w:rsidP="00C53185">
      <w:pPr>
        <w:bidi/>
        <w:jc w:val="both"/>
        <w:rPr>
          <w:rFonts w:cs="David" w:hint="cs"/>
          <w:rtl/>
        </w:rPr>
      </w:pPr>
      <w:r w:rsidRPr="00C53185">
        <w:rPr>
          <w:rFonts w:cs="David" w:hint="cs"/>
          <w:rtl/>
        </w:rPr>
        <w:tab/>
        <w:t xml:space="preserve">אני רוצה לומר מילה. כמובן, לא מדובר בשאלה משפטית, אפשר לשנות את השם, אבל אני רוצה להבהיר שזה לא מחויב. המשרד יכול להיקרא המשרד להגנת הסביבה והוועדה יכולה להמשיך ולהיקרא כפי שנקראה שנים רבות, ועדת הפנים ואיכות הסביבה. </w:t>
      </w:r>
    </w:p>
    <w:p w14:paraId="3DC9B8BF" w14:textId="77777777" w:rsidR="00C53185" w:rsidRPr="00C53185" w:rsidRDefault="00C53185" w:rsidP="00C53185">
      <w:pPr>
        <w:bidi/>
        <w:jc w:val="both"/>
        <w:rPr>
          <w:rFonts w:cs="David" w:hint="cs"/>
          <w:rtl/>
        </w:rPr>
      </w:pPr>
    </w:p>
    <w:p w14:paraId="7EC14A41" w14:textId="77777777" w:rsidR="00C53185" w:rsidRPr="00C53185" w:rsidRDefault="00C53185" w:rsidP="00C53185">
      <w:pPr>
        <w:bidi/>
        <w:jc w:val="both"/>
        <w:rPr>
          <w:rFonts w:cs="David" w:hint="cs"/>
          <w:rtl/>
        </w:rPr>
      </w:pPr>
      <w:r w:rsidRPr="00C53185">
        <w:rPr>
          <w:rFonts w:cs="David" w:hint="cs"/>
          <w:u w:val="single"/>
          <w:rtl/>
        </w:rPr>
        <w:t>משה שרוני:</w:t>
      </w:r>
    </w:p>
    <w:p w14:paraId="584A9BC5" w14:textId="77777777" w:rsidR="00C53185" w:rsidRPr="00C53185" w:rsidRDefault="00C53185" w:rsidP="00C53185">
      <w:pPr>
        <w:bidi/>
        <w:jc w:val="both"/>
        <w:rPr>
          <w:rFonts w:cs="David" w:hint="cs"/>
          <w:rtl/>
        </w:rPr>
      </w:pPr>
    </w:p>
    <w:p w14:paraId="4146ADA8" w14:textId="77777777" w:rsidR="00C53185" w:rsidRPr="00C53185" w:rsidRDefault="00C53185" w:rsidP="00C53185">
      <w:pPr>
        <w:bidi/>
        <w:jc w:val="both"/>
        <w:rPr>
          <w:rFonts w:cs="David" w:hint="cs"/>
          <w:rtl/>
        </w:rPr>
      </w:pPr>
      <w:r w:rsidRPr="00C53185">
        <w:rPr>
          <w:rFonts w:cs="David" w:hint="cs"/>
          <w:rtl/>
        </w:rPr>
        <w:tab/>
      </w:r>
    </w:p>
    <w:p w14:paraId="4F80DEBF" w14:textId="77777777" w:rsidR="00C53185" w:rsidRPr="00C53185" w:rsidRDefault="00C53185" w:rsidP="00C53185">
      <w:pPr>
        <w:bidi/>
        <w:ind w:firstLine="567"/>
        <w:jc w:val="both"/>
        <w:rPr>
          <w:rFonts w:cs="David" w:hint="cs"/>
          <w:rtl/>
        </w:rPr>
      </w:pPr>
      <w:r w:rsidRPr="00C53185">
        <w:rPr>
          <w:rFonts w:cs="David" w:hint="cs"/>
          <w:rtl/>
        </w:rPr>
        <w:t xml:space="preserve">מה ההבדל בין איכות הסביבה להגנת הסביבה? יושבים עם הכידונים? </w:t>
      </w:r>
    </w:p>
    <w:p w14:paraId="1DEE21A0" w14:textId="77777777" w:rsidR="00C53185" w:rsidRPr="00C53185" w:rsidRDefault="00C53185" w:rsidP="00C53185">
      <w:pPr>
        <w:bidi/>
        <w:jc w:val="both"/>
        <w:rPr>
          <w:rFonts w:cs="David" w:hint="cs"/>
          <w:rtl/>
        </w:rPr>
      </w:pPr>
    </w:p>
    <w:p w14:paraId="538CC19A" w14:textId="77777777" w:rsidR="00C53185" w:rsidRPr="00C53185" w:rsidRDefault="00C53185" w:rsidP="00C53185">
      <w:pPr>
        <w:bidi/>
        <w:jc w:val="both"/>
        <w:rPr>
          <w:rFonts w:cs="David" w:hint="cs"/>
          <w:rtl/>
        </w:rPr>
      </w:pPr>
      <w:r w:rsidRPr="00C53185">
        <w:rPr>
          <w:rFonts w:cs="David" w:hint="cs"/>
          <w:u w:val="single"/>
          <w:rtl/>
        </w:rPr>
        <w:t>ארבל אסטרחן:</w:t>
      </w:r>
    </w:p>
    <w:p w14:paraId="59EC1FEA" w14:textId="77777777" w:rsidR="00C53185" w:rsidRPr="00C53185" w:rsidRDefault="00C53185" w:rsidP="00C53185">
      <w:pPr>
        <w:bidi/>
        <w:jc w:val="both"/>
        <w:rPr>
          <w:rFonts w:cs="David" w:hint="cs"/>
          <w:rtl/>
        </w:rPr>
      </w:pPr>
    </w:p>
    <w:p w14:paraId="52912E38" w14:textId="77777777" w:rsidR="00C53185" w:rsidRPr="00C53185" w:rsidRDefault="00C53185" w:rsidP="00C53185">
      <w:pPr>
        <w:bidi/>
        <w:jc w:val="both"/>
        <w:rPr>
          <w:rFonts w:cs="David" w:hint="cs"/>
          <w:rtl/>
        </w:rPr>
      </w:pPr>
      <w:r w:rsidRPr="00C53185">
        <w:rPr>
          <w:rFonts w:cs="David" w:hint="cs"/>
          <w:rtl/>
        </w:rPr>
        <w:tab/>
        <w:t xml:space="preserve">חשבתי ש"איכות הסביבה" הוא ביטוי רחב יותר. אני לא בטוחה שבקשת יושב-ראש הוועדה היא בקשה נכונה, אבל זו בקשתו. בכל מקרה, אם מחליטים לעשות את השינוי, היום בסמכויות ועדת הפנים ואיכות הסביבה לא מופיע הנושא של איכות הסביבה בכלל. יש שלטון מקומי, כניסה לישראל, מרשם אוכלוסין, אזרחות. לכן במקביל לשינוי השם יש גם מקום בסמכויות להוסיף את המילים "איכות הסביבה". </w:t>
      </w:r>
    </w:p>
    <w:p w14:paraId="26A70EDC" w14:textId="77777777" w:rsidR="00C53185" w:rsidRPr="00C53185" w:rsidRDefault="00C53185" w:rsidP="00C53185">
      <w:pPr>
        <w:bidi/>
        <w:jc w:val="both"/>
        <w:rPr>
          <w:rFonts w:cs="David" w:hint="cs"/>
          <w:rtl/>
        </w:rPr>
      </w:pPr>
    </w:p>
    <w:p w14:paraId="71F1D2B4"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652D39DA" w14:textId="77777777" w:rsidR="00C53185" w:rsidRPr="00C53185" w:rsidRDefault="00C53185" w:rsidP="00C53185">
      <w:pPr>
        <w:bidi/>
        <w:jc w:val="both"/>
        <w:rPr>
          <w:rFonts w:cs="David" w:hint="cs"/>
          <w:rtl/>
        </w:rPr>
      </w:pPr>
    </w:p>
    <w:p w14:paraId="131140C8" w14:textId="77777777" w:rsidR="00C53185" w:rsidRPr="00C53185" w:rsidRDefault="00C53185" w:rsidP="00C53185">
      <w:pPr>
        <w:bidi/>
        <w:ind w:firstLine="567"/>
        <w:jc w:val="both"/>
        <w:rPr>
          <w:rFonts w:cs="David" w:hint="cs"/>
          <w:rtl/>
        </w:rPr>
      </w:pPr>
      <w:r w:rsidRPr="00C53185">
        <w:rPr>
          <w:rFonts w:cs="David" w:hint="cs"/>
          <w:rtl/>
        </w:rPr>
        <w:t>יש עמדה?</w:t>
      </w:r>
    </w:p>
    <w:p w14:paraId="17EEF14E" w14:textId="77777777" w:rsidR="00C53185" w:rsidRPr="00C53185" w:rsidRDefault="00C53185" w:rsidP="00C53185">
      <w:pPr>
        <w:bidi/>
        <w:jc w:val="both"/>
        <w:rPr>
          <w:rFonts w:cs="David" w:hint="cs"/>
          <w:rtl/>
        </w:rPr>
      </w:pPr>
    </w:p>
    <w:p w14:paraId="44ABFD1A" w14:textId="77777777" w:rsidR="00C53185" w:rsidRPr="00C53185" w:rsidRDefault="00C53185" w:rsidP="00C53185">
      <w:pPr>
        <w:bidi/>
        <w:jc w:val="both"/>
        <w:rPr>
          <w:rFonts w:cs="David" w:hint="cs"/>
          <w:rtl/>
        </w:rPr>
      </w:pPr>
      <w:r w:rsidRPr="00C53185">
        <w:rPr>
          <w:rFonts w:cs="David" w:hint="cs"/>
          <w:u w:val="single"/>
          <w:rtl/>
        </w:rPr>
        <w:t>משה שרוני:</w:t>
      </w:r>
    </w:p>
    <w:p w14:paraId="15199807" w14:textId="77777777" w:rsidR="00C53185" w:rsidRPr="00C53185" w:rsidRDefault="00C53185" w:rsidP="00C53185">
      <w:pPr>
        <w:bidi/>
        <w:jc w:val="both"/>
        <w:rPr>
          <w:rFonts w:cs="David" w:hint="cs"/>
          <w:rtl/>
        </w:rPr>
      </w:pPr>
    </w:p>
    <w:p w14:paraId="11EA0642" w14:textId="77777777" w:rsidR="00C53185" w:rsidRPr="00C53185" w:rsidRDefault="00C53185" w:rsidP="00C53185">
      <w:pPr>
        <w:bidi/>
        <w:jc w:val="both"/>
        <w:rPr>
          <w:rFonts w:cs="David" w:hint="cs"/>
          <w:rtl/>
        </w:rPr>
      </w:pPr>
      <w:r w:rsidRPr="00C53185">
        <w:rPr>
          <w:rFonts w:cs="David" w:hint="cs"/>
          <w:rtl/>
        </w:rPr>
        <w:tab/>
        <w:t xml:space="preserve">מה זה "הגנת הסביבה"? זה שם בומבסטי. "איכות הסביבה" זה נכון. </w:t>
      </w:r>
    </w:p>
    <w:p w14:paraId="59FED0EA" w14:textId="77777777" w:rsidR="00C53185" w:rsidRPr="00C53185" w:rsidRDefault="00C53185" w:rsidP="00C53185">
      <w:pPr>
        <w:bidi/>
        <w:jc w:val="both"/>
        <w:rPr>
          <w:rFonts w:cs="David" w:hint="cs"/>
          <w:rtl/>
        </w:rPr>
      </w:pPr>
    </w:p>
    <w:p w14:paraId="1FA19107"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1445823A" w14:textId="77777777" w:rsidR="00C53185" w:rsidRPr="00C53185" w:rsidRDefault="00C53185" w:rsidP="00C53185">
      <w:pPr>
        <w:bidi/>
        <w:jc w:val="both"/>
        <w:rPr>
          <w:rFonts w:cs="David" w:hint="cs"/>
          <w:rtl/>
        </w:rPr>
      </w:pPr>
    </w:p>
    <w:p w14:paraId="49A1A5E4" w14:textId="77777777" w:rsidR="00C53185" w:rsidRPr="00C53185" w:rsidRDefault="00C53185" w:rsidP="00C53185">
      <w:pPr>
        <w:bidi/>
        <w:ind w:firstLine="567"/>
        <w:jc w:val="both"/>
        <w:rPr>
          <w:rFonts w:cs="David" w:hint="cs"/>
          <w:rtl/>
        </w:rPr>
      </w:pPr>
      <w:r w:rsidRPr="00C53185">
        <w:rPr>
          <w:rFonts w:cs="David" w:hint="cs"/>
          <w:rtl/>
        </w:rPr>
        <w:t xml:space="preserve">אז אדוני מציע להשאיר את השם. </w:t>
      </w:r>
    </w:p>
    <w:p w14:paraId="5965E5DB" w14:textId="77777777" w:rsidR="00C53185" w:rsidRPr="00C53185" w:rsidRDefault="00C53185" w:rsidP="00C53185">
      <w:pPr>
        <w:bidi/>
        <w:jc w:val="both"/>
        <w:rPr>
          <w:rFonts w:cs="David" w:hint="cs"/>
          <w:rtl/>
        </w:rPr>
      </w:pPr>
    </w:p>
    <w:p w14:paraId="352FEE15" w14:textId="77777777" w:rsidR="00C53185" w:rsidRPr="00C53185" w:rsidRDefault="00C53185" w:rsidP="00C53185">
      <w:pPr>
        <w:pStyle w:val="Heading5"/>
        <w:rPr>
          <w:rFonts w:hint="cs"/>
          <w:rtl/>
        </w:rPr>
      </w:pPr>
      <w:r w:rsidRPr="00C53185">
        <w:rPr>
          <w:rFonts w:hint="cs"/>
          <w:u w:val="single"/>
          <w:rtl/>
        </w:rPr>
        <w:t>אביגדור יצחקי:</w:t>
      </w:r>
    </w:p>
    <w:p w14:paraId="0ACD6836" w14:textId="77777777" w:rsidR="00C53185" w:rsidRPr="00C53185" w:rsidRDefault="00C53185" w:rsidP="00C53185">
      <w:pPr>
        <w:pStyle w:val="Heading5"/>
        <w:rPr>
          <w:rFonts w:hint="cs"/>
          <w:rtl/>
        </w:rPr>
      </w:pPr>
    </w:p>
    <w:p w14:paraId="05238529" w14:textId="77777777" w:rsidR="00C53185" w:rsidRPr="00C53185" w:rsidRDefault="00C53185" w:rsidP="00C53185">
      <w:pPr>
        <w:bidi/>
        <w:jc w:val="both"/>
        <w:rPr>
          <w:rFonts w:cs="David" w:hint="cs"/>
          <w:rtl/>
        </w:rPr>
      </w:pPr>
      <w:r w:rsidRPr="00C53185">
        <w:rPr>
          <w:rFonts w:cs="David" w:hint="cs"/>
          <w:rtl/>
        </w:rPr>
        <w:tab/>
        <w:t xml:space="preserve">"הגנת הסביבה" זה יותר נכון, זה לא רק מפגעים תברואתיים, יש גם קרינה וכו'. </w:t>
      </w:r>
    </w:p>
    <w:p w14:paraId="3EB82972" w14:textId="77777777" w:rsidR="00C53185" w:rsidRPr="00C53185" w:rsidRDefault="00C53185" w:rsidP="00C53185">
      <w:pPr>
        <w:bidi/>
        <w:jc w:val="both"/>
        <w:rPr>
          <w:rFonts w:cs="David" w:hint="cs"/>
          <w:rtl/>
        </w:rPr>
      </w:pPr>
    </w:p>
    <w:p w14:paraId="3A1AD30E" w14:textId="77777777" w:rsidR="00C53185" w:rsidRPr="00C53185" w:rsidRDefault="00C53185" w:rsidP="00C53185">
      <w:pPr>
        <w:bidi/>
        <w:jc w:val="both"/>
        <w:rPr>
          <w:rFonts w:cs="David" w:hint="cs"/>
          <w:rtl/>
        </w:rPr>
      </w:pPr>
      <w:r w:rsidRPr="00C53185">
        <w:rPr>
          <w:rFonts w:cs="David" w:hint="cs"/>
          <w:u w:val="single"/>
          <w:rtl/>
        </w:rPr>
        <w:t>יעקב מרגי:</w:t>
      </w:r>
    </w:p>
    <w:p w14:paraId="321F955B" w14:textId="77777777" w:rsidR="00C53185" w:rsidRPr="00C53185" w:rsidRDefault="00C53185" w:rsidP="00C53185">
      <w:pPr>
        <w:bidi/>
        <w:jc w:val="both"/>
        <w:rPr>
          <w:rFonts w:cs="David" w:hint="cs"/>
          <w:rtl/>
        </w:rPr>
      </w:pPr>
    </w:p>
    <w:p w14:paraId="00B192AA" w14:textId="77777777" w:rsidR="00C53185" w:rsidRPr="00C53185" w:rsidRDefault="00C53185" w:rsidP="00C53185">
      <w:pPr>
        <w:bidi/>
        <w:jc w:val="both"/>
        <w:rPr>
          <w:rFonts w:cs="David" w:hint="cs"/>
          <w:rtl/>
        </w:rPr>
      </w:pPr>
      <w:r w:rsidRPr="00C53185">
        <w:rPr>
          <w:rFonts w:cs="David" w:hint="cs"/>
          <w:rtl/>
        </w:rPr>
        <w:tab/>
        <w:t xml:space="preserve">מה גם שהמשרד שונה. </w:t>
      </w:r>
    </w:p>
    <w:p w14:paraId="375425A0" w14:textId="77777777" w:rsidR="00C53185" w:rsidRPr="00C53185" w:rsidRDefault="00C53185" w:rsidP="00C53185">
      <w:pPr>
        <w:bidi/>
        <w:jc w:val="both"/>
        <w:rPr>
          <w:rFonts w:cs="David" w:hint="cs"/>
          <w:rtl/>
        </w:rPr>
      </w:pPr>
    </w:p>
    <w:p w14:paraId="323448DD"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1ADC0E25" w14:textId="77777777" w:rsidR="00C53185" w:rsidRPr="00C53185" w:rsidRDefault="00C53185" w:rsidP="00C53185">
      <w:pPr>
        <w:bidi/>
        <w:jc w:val="both"/>
        <w:rPr>
          <w:rFonts w:cs="David" w:hint="cs"/>
          <w:rtl/>
        </w:rPr>
      </w:pPr>
    </w:p>
    <w:p w14:paraId="07175C57" w14:textId="77777777" w:rsidR="00C53185" w:rsidRPr="00C53185" w:rsidRDefault="00C53185" w:rsidP="00C53185">
      <w:pPr>
        <w:bidi/>
        <w:ind w:firstLine="567"/>
        <w:jc w:val="both"/>
        <w:rPr>
          <w:rFonts w:cs="David" w:hint="cs"/>
          <w:rtl/>
        </w:rPr>
      </w:pPr>
      <w:r w:rsidRPr="00C53185">
        <w:rPr>
          <w:rFonts w:cs="David" w:hint="cs"/>
          <w:rtl/>
        </w:rPr>
        <w:t xml:space="preserve">אני עוברת להצבעה. מי בעד ל שינוי שם הוועדה ל"הגנת הסביבה" והוספת הסמכות? </w:t>
      </w:r>
    </w:p>
    <w:p w14:paraId="263E203E" w14:textId="77777777" w:rsidR="00C53185" w:rsidRPr="00C53185" w:rsidRDefault="00C53185" w:rsidP="00C53185">
      <w:pPr>
        <w:bidi/>
        <w:jc w:val="both"/>
        <w:rPr>
          <w:rFonts w:cs="David" w:hint="cs"/>
          <w:rtl/>
        </w:rPr>
      </w:pPr>
    </w:p>
    <w:p w14:paraId="3867AB90" w14:textId="77777777" w:rsidR="00C53185" w:rsidRPr="00C53185" w:rsidRDefault="00C53185" w:rsidP="00C53185">
      <w:pPr>
        <w:bidi/>
        <w:jc w:val="both"/>
        <w:rPr>
          <w:rFonts w:cs="David" w:hint="cs"/>
          <w:b/>
          <w:bCs/>
          <w:rtl/>
        </w:rPr>
      </w:pPr>
      <w:r w:rsidRPr="00C53185">
        <w:rPr>
          <w:rFonts w:cs="David" w:hint="cs"/>
          <w:b/>
          <w:bCs/>
          <w:rtl/>
        </w:rPr>
        <w:t>ה צ ב ע ה</w:t>
      </w:r>
    </w:p>
    <w:p w14:paraId="7C2D8043" w14:textId="77777777" w:rsidR="00C53185" w:rsidRPr="00C53185" w:rsidRDefault="00C53185" w:rsidP="00C53185">
      <w:pPr>
        <w:bidi/>
        <w:jc w:val="both"/>
        <w:rPr>
          <w:rFonts w:cs="David" w:hint="cs"/>
          <w:rtl/>
        </w:rPr>
      </w:pPr>
    </w:p>
    <w:p w14:paraId="789E7915" w14:textId="77777777" w:rsidR="00C53185" w:rsidRPr="00C53185" w:rsidRDefault="00C53185" w:rsidP="00C53185">
      <w:pPr>
        <w:bidi/>
        <w:jc w:val="both"/>
        <w:rPr>
          <w:rFonts w:cs="David" w:hint="cs"/>
          <w:rtl/>
        </w:rPr>
      </w:pPr>
      <w:r w:rsidRPr="00C53185">
        <w:rPr>
          <w:rFonts w:cs="David" w:hint="cs"/>
          <w:rtl/>
        </w:rPr>
        <w:t xml:space="preserve">בעד </w:t>
      </w:r>
      <w:r w:rsidRPr="00C53185">
        <w:rPr>
          <w:rFonts w:cs="David"/>
          <w:rtl/>
        </w:rPr>
        <w:t>–</w:t>
      </w:r>
      <w:r w:rsidRPr="00C53185">
        <w:rPr>
          <w:rFonts w:cs="David" w:hint="cs"/>
          <w:rtl/>
        </w:rPr>
        <w:t xml:space="preserve"> 3</w:t>
      </w:r>
    </w:p>
    <w:p w14:paraId="72980673" w14:textId="77777777" w:rsidR="00C53185" w:rsidRPr="00C53185" w:rsidRDefault="00C53185" w:rsidP="00C53185">
      <w:pPr>
        <w:bidi/>
        <w:jc w:val="both"/>
        <w:rPr>
          <w:rFonts w:cs="David" w:hint="cs"/>
          <w:rtl/>
        </w:rPr>
      </w:pPr>
      <w:r w:rsidRPr="00C53185">
        <w:rPr>
          <w:rFonts w:cs="David" w:hint="cs"/>
          <w:rtl/>
        </w:rPr>
        <w:t xml:space="preserve">נגד </w:t>
      </w:r>
      <w:r w:rsidRPr="00C53185">
        <w:rPr>
          <w:rFonts w:cs="David"/>
          <w:rtl/>
        </w:rPr>
        <w:t>–</w:t>
      </w:r>
      <w:r w:rsidRPr="00C53185">
        <w:rPr>
          <w:rFonts w:cs="David" w:hint="cs"/>
          <w:rtl/>
        </w:rPr>
        <w:t xml:space="preserve"> 1</w:t>
      </w:r>
    </w:p>
    <w:p w14:paraId="4D3C524D" w14:textId="77777777" w:rsidR="00C53185" w:rsidRPr="00C53185" w:rsidRDefault="00C53185" w:rsidP="00C53185">
      <w:pPr>
        <w:bidi/>
        <w:jc w:val="both"/>
        <w:rPr>
          <w:rFonts w:cs="David" w:hint="cs"/>
          <w:rtl/>
        </w:rPr>
      </w:pPr>
    </w:p>
    <w:p w14:paraId="1E2E3CCD" w14:textId="77777777" w:rsidR="00C53185" w:rsidRPr="00C53185" w:rsidRDefault="00C53185" w:rsidP="00C53185">
      <w:pPr>
        <w:bidi/>
        <w:jc w:val="both"/>
        <w:rPr>
          <w:rFonts w:cs="David" w:hint="cs"/>
          <w:rtl/>
        </w:rPr>
      </w:pPr>
    </w:p>
    <w:p w14:paraId="6EDF3C5E" w14:textId="77777777" w:rsidR="00C53185" w:rsidRPr="00C53185" w:rsidRDefault="00C53185" w:rsidP="00C53185">
      <w:pPr>
        <w:bidi/>
        <w:jc w:val="both"/>
        <w:rPr>
          <w:rFonts w:cs="David" w:hint="cs"/>
          <w:u w:val="single"/>
          <w:rtl/>
        </w:rPr>
      </w:pPr>
      <w:r w:rsidRPr="00C53185">
        <w:rPr>
          <w:rFonts w:cs="David" w:hint="cs"/>
          <w:u w:val="single"/>
          <w:rtl/>
        </w:rPr>
        <w:t>היו"ר רוחמה אברהם:</w:t>
      </w:r>
    </w:p>
    <w:p w14:paraId="051BCF53" w14:textId="77777777" w:rsidR="00C53185" w:rsidRPr="00C53185" w:rsidRDefault="00C53185" w:rsidP="00C53185">
      <w:pPr>
        <w:bidi/>
        <w:jc w:val="both"/>
        <w:rPr>
          <w:rFonts w:cs="David" w:hint="cs"/>
          <w:rtl/>
        </w:rPr>
      </w:pPr>
    </w:p>
    <w:p w14:paraId="16ED494B" w14:textId="77777777" w:rsidR="00C53185" w:rsidRPr="00C53185" w:rsidRDefault="00C53185" w:rsidP="00C53185">
      <w:pPr>
        <w:bidi/>
        <w:ind w:firstLine="567"/>
        <w:jc w:val="both"/>
        <w:rPr>
          <w:rFonts w:cs="David" w:hint="cs"/>
          <w:rtl/>
        </w:rPr>
      </w:pPr>
      <w:r w:rsidRPr="00C53185">
        <w:rPr>
          <w:rFonts w:cs="David" w:hint="cs"/>
          <w:rtl/>
        </w:rPr>
        <w:t xml:space="preserve">שלושה בעד, אחד מתנגד. חבר הכנסת ראובן ריבלין מודיע שלא השתתף בהצבעה. </w:t>
      </w:r>
    </w:p>
    <w:p w14:paraId="2821872F" w14:textId="77777777" w:rsidR="00C53185" w:rsidRPr="00C53185" w:rsidRDefault="00C53185" w:rsidP="00C53185">
      <w:pPr>
        <w:bidi/>
        <w:jc w:val="both"/>
        <w:rPr>
          <w:rFonts w:cs="David" w:hint="cs"/>
          <w:rtl/>
        </w:rPr>
      </w:pPr>
    </w:p>
    <w:p w14:paraId="294BCDBF" w14:textId="77777777" w:rsidR="00C53185" w:rsidRPr="00C53185" w:rsidRDefault="00C53185" w:rsidP="00C53185">
      <w:pPr>
        <w:bidi/>
        <w:jc w:val="both"/>
        <w:rPr>
          <w:rFonts w:cs="David" w:hint="cs"/>
          <w:rtl/>
        </w:rPr>
      </w:pPr>
      <w:r w:rsidRPr="00C53185">
        <w:rPr>
          <w:rFonts w:cs="David" w:hint="cs"/>
          <w:u w:val="single"/>
          <w:rtl/>
        </w:rPr>
        <w:t>ראובן ריבלין:</w:t>
      </w:r>
    </w:p>
    <w:p w14:paraId="5C20F0A7" w14:textId="77777777" w:rsidR="00C53185" w:rsidRPr="00C53185" w:rsidRDefault="00C53185" w:rsidP="00C53185">
      <w:pPr>
        <w:bidi/>
        <w:jc w:val="both"/>
        <w:rPr>
          <w:rFonts w:cs="David" w:hint="cs"/>
          <w:rtl/>
        </w:rPr>
      </w:pPr>
    </w:p>
    <w:p w14:paraId="76BD0F74" w14:textId="77777777" w:rsidR="00C53185" w:rsidRPr="00C53185" w:rsidRDefault="00C53185" w:rsidP="00C53185">
      <w:pPr>
        <w:bidi/>
        <w:jc w:val="both"/>
        <w:rPr>
          <w:rFonts w:cs="David" w:hint="cs"/>
          <w:rtl/>
        </w:rPr>
      </w:pPr>
      <w:r w:rsidRPr="00C53185">
        <w:rPr>
          <w:rFonts w:cs="David" w:hint="cs"/>
          <w:rtl/>
        </w:rPr>
        <w:tab/>
        <w:t xml:space="preserve">נכון, כי אני לא מבין את ההבדל, אין לי הנתונים להבין את חשיבות שינוי השם. בדרך כלל אני חושב שמה שעשו האבות המייסדים היה טוב, לא צריך לשנות מהר מדי. </w:t>
      </w:r>
    </w:p>
    <w:p w14:paraId="4E06DEB5" w14:textId="77777777" w:rsidR="00C53185" w:rsidRPr="00C53185" w:rsidRDefault="00C53185" w:rsidP="00C53185">
      <w:pPr>
        <w:bidi/>
        <w:jc w:val="both"/>
        <w:rPr>
          <w:rFonts w:cs="David" w:hint="cs"/>
          <w:rtl/>
        </w:rPr>
      </w:pPr>
    </w:p>
    <w:p w14:paraId="789AB279" w14:textId="77777777" w:rsidR="00C53185" w:rsidRPr="00C53185" w:rsidRDefault="00C53185" w:rsidP="00C53185">
      <w:pPr>
        <w:bidi/>
        <w:jc w:val="both"/>
        <w:rPr>
          <w:rFonts w:cs="David" w:hint="cs"/>
          <w:rtl/>
        </w:rPr>
      </w:pPr>
      <w:r w:rsidRPr="00C53185">
        <w:rPr>
          <w:rFonts w:cs="David" w:hint="cs"/>
          <w:u w:val="single"/>
          <w:rtl/>
        </w:rPr>
        <w:t>משה שרוני:</w:t>
      </w:r>
    </w:p>
    <w:p w14:paraId="61BDBB4C" w14:textId="77777777" w:rsidR="00C53185" w:rsidRPr="00C53185" w:rsidRDefault="00C53185" w:rsidP="00C53185">
      <w:pPr>
        <w:bidi/>
        <w:jc w:val="both"/>
        <w:rPr>
          <w:rFonts w:cs="David" w:hint="cs"/>
          <w:rtl/>
        </w:rPr>
      </w:pPr>
    </w:p>
    <w:p w14:paraId="46C74FD1" w14:textId="77777777" w:rsidR="00C53185" w:rsidRPr="00C53185" w:rsidRDefault="00C53185" w:rsidP="00C53185">
      <w:pPr>
        <w:bidi/>
        <w:jc w:val="both"/>
        <w:rPr>
          <w:rFonts w:cs="David" w:hint="cs"/>
          <w:rtl/>
        </w:rPr>
      </w:pPr>
      <w:r w:rsidRPr="00C53185">
        <w:rPr>
          <w:rFonts w:cs="David" w:hint="cs"/>
          <w:rtl/>
        </w:rPr>
        <w:tab/>
        <w:t xml:space="preserve">"איכות הסביבה", זה יותר תרבותי וחינוכי. </w:t>
      </w:r>
    </w:p>
    <w:p w14:paraId="674DCC68" w14:textId="77777777" w:rsidR="00C53185" w:rsidRPr="00C53185" w:rsidRDefault="00C53185" w:rsidP="00C53185">
      <w:pPr>
        <w:bidi/>
        <w:jc w:val="both"/>
        <w:rPr>
          <w:rFonts w:cs="David" w:hint="cs"/>
          <w:rtl/>
        </w:rPr>
      </w:pPr>
    </w:p>
    <w:p w14:paraId="2EA79690" w14:textId="77777777" w:rsidR="00C53185" w:rsidRPr="00C53185" w:rsidRDefault="00C53185" w:rsidP="00C53185">
      <w:pPr>
        <w:bidi/>
        <w:ind w:firstLine="567"/>
        <w:jc w:val="both"/>
        <w:rPr>
          <w:rFonts w:cs="David" w:hint="cs"/>
          <w:rtl/>
        </w:rPr>
      </w:pPr>
      <w:r w:rsidRPr="00C53185">
        <w:rPr>
          <w:rFonts w:cs="David" w:hint="cs"/>
          <w:u w:val="single"/>
          <w:rtl/>
        </w:rPr>
        <w:t>הישיבה ננעלה בשעה 10:30.</w:t>
      </w:r>
    </w:p>
    <w:p w14:paraId="6E47D18D" w14:textId="77777777" w:rsidR="00C53185" w:rsidRPr="00C53185" w:rsidRDefault="00C53185" w:rsidP="00C53185">
      <w:pPr>
        <w:bidi/>
        <w:jc w:val="both"/>
        <w:rPr>
          <w:rFonts w:cs="David"/>
          <w:rtl/>
        </w:rPr>
      </w:pPr>
    </w:p>
    <w:p w14:paraId="543EF3C0" w14:textId="77777777" w:rsidR="00552A80" w:rsidRPr="00C53185" w:rsidRDefault="00552A80" w:rsidP="00C53185">
      <w:pPr>
        <w:bidi/>
        <w:rPr>
          <w:rFonts w:cs="David" w:hint="cs"/>
          <w:rtl/>
        </w:rPr>
      </w:pPr>
    </w:p>
    <w:sectPr w:rsidR="00552A80" w:rsidRPr="00C53185" w:rsidSect="00C53185">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62896" w14:textId="77777777" w:rsidR="00000000" w:rsidRDefault="00FC04A1">
      <w:r>
        <w:separator/>
      </w:r>
    </w:p>
  </w:endnote>
  <w:endnote w:type="continuationSeparator" w:id="0">
    <w:p w14:paraId="7D584706" w14:textId="77777777" w:rsidR="00000000" w:rsidRDefault="00FC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9EB63" w14:textId="77777777" w:rsidR="00000000" w:rsidRDefault="00FC04A1">
      <w:r>
        <w:separator/>
      </w:r>
    </w:p>
  </w:footnote>
  <w:footnote w:type="continuationSeparator" w:id="0">
    <w:p w14:paraId="16AB8D70" w14:textId="77777777" w:rsidR="00000000" w:rsidRDefault="00FC0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97862" w14:textId="77777777" w:rsidR="00C53185" w:rsidRDefault="00C5318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7FC12FA" w14:textId="77777777" w:rsidR="00C53185" w:rsidRDefault="00C53185">
    <w:pPr>
      <w:pStyle w:val="Header"/>
      <w:ind w:right="360"/>
      <w:jc w:val="both"/>
      <w:rPr>
        <w:rtl/>
      </w:rPr>
    </w:pPr>
  </w:p>
  <w:p w14:paraId="4C70F6AF" w14:textId="77777777" w:rsidR="00C53185" w:rsidRDefault="00C53185"/>
  <w:p w14:paraId="24B466B3" w14:textId="77777777" w:rsidR="00C53185" w:rsidRDefault="00C53185"/>
  <w:p w14:paraId="37D4B3AD" w14:textId="77777777" w:rsidR="00C53185" w:rsidRDefault="00C53185"/>
  <w:p w14:paraId="75FDB4BC" w14:textId="77777777" w:rsidR="00C53185" w:rsidRDefault="00C53185"/>
  <w:p w14:paraId="210B75AD" w14:textId="77777777" w:rsidR="00C53185" w:rsidRDefault="00C53185"/>
  <w:p w14:paraId="4FAE3E8B" w14:textId="77777777" w:rsidR="00C53185" w:rsidRDefault="00C53185"/>
  <w:p w14:paraId="6AA24C63" w14:textId="77777777" w:rsidR="00C53185" w:rsidRDefault="00C53185"/>
  <w:p w14:paraId="6F594F66" w14:textId="77777777" w:rsidR="00C53185" w:rsidRDefault="00C53185"/>
  <w:p w14:paraId="5047E94D" w14:textId="77777777" w:rsidR="00C53185" w:rsidRDefault="00C531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701A" w14:textId="77777777" w:rsidR="00C53185" w:rsidRDefault="00C5318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w:t>
    </w:r>
    <w:r>
      <w:rPr>
        <w:rStyle w:val="PageNumber"/>
        <w:rtl/>
      </w:rPr>
      <w:fldChar w:fldCharType="end"/>
    </w:r>
  </w:p>
  <w:p w14:paraId="41304985" w14:textId="77777777" w:rsidR="00C53185" w:rsidRDefault="00C53185">
    <w:pPr>
      <w:pStyle w:val="Header"/>
      <w:ind w:right="360"/>
      <w:jc w:val="both"/>
      <w:rPr>
        <w:rFonts w:hint="cs"/>
        <w:rtl/>
      </w:rPr>
    </w:pPr>
    <w:r>
      <w:rPr>
        <w:rtl/>
      </w:rPr>
      <w:t>ועדת</w:t>
    </w:r>
    <w:r>
      <w:rPr>
        <w:rFonts w:hint="cs"/>
        <w:rtl/>
      </w:rPr>
      <w:t xml:space="preserve"> הכנסת</w:t>
    </w:r>
  </w:p>
  <w:p w14:paraId="7481565E" w14:textId="77777777" w:rsidR="00C53185" w:rsidRDefault="00C53185">
    <w:pPr>
      <w:pStyle w:val="Header"/>
      <w:ind w:right="360"/>
      <w:jc w:val="both"/>
      <w:rPr>
        <w:rStyle w:val="PageNumber"/>
        <w:rFonts w:hint="cs"/>
        <w:rtl/>
      </w:rPr>
    </w:pPr>
    <w:r>
      <w:rPr>
        <w:rFonts w:hint="cs"/>
        <w:rtl/>
      </w:rPr>
      <w:t>13/11/2006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9587פרוטוקול_ישיבת_ועדה.doc"/>
    <w:docVar w:name="StartMode" w:val="3"/>
  </w:docVars>
  <w:rsids>
    <w:rsidRoot w:val="00205BB4"/>
    <w:rsid w:val="00205BB4"/>
    <w:rsid w:val="002A3E55"/>
    <w:rsid w:val="00552A80"/>
    <w:rsid w:val="00965806"/>
    <w:rsid w:val="00C53185"/>
    <w:rsid w:val="00FC04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7D48A1"/>
  <w15:chartTrackingRefBased/>
  <w15:docId w15:val="{F100F74A-05C0-4597-9B88-186A0825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53185"/>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5318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5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2254</Words>
  <Characters>12849</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