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1BCF" w14:textId="77777777" w:rsidR="00027ABA" w:rsidRPr="00027ABA" w:rsidRDefault="00027ABA" w:rsidP="00027ABA">
      <w:pPr>
        <w:pStyle w:val="Heading5"/>
        <w:jc w:val="left"/>
        <w:rPr>
          <w:b/>
          <w:bCs/>
          <w:rtl/>
        </w:rPr>
      </w:pPr>
      <w:r w:rsidRPr="00027ABA">
        <w:rPr>
          <w:b/>
          <w:bCs/>
          <w:rtl/>
        </w:rPr>
        <w:t xml:space="preserve">הכנסת </w:t>
      </w:r>
      <w:r w:rsidRPr="00027ABA">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027ABA">
        <w:rPr>
          <w:b/>
          <w:bCs/>
          <w:rtl/>
        </w:rPr>
        <w:tab/>
        <w:t>נוסח לא מתוקן</w:t>
      </w:r>
    </w:p>
    <w:p w14:paraId="7207B408" w14:textId="77777777" w:rsidR="00027ABA" w:rsidRPr="00027ABA" w:rsidRDefault="00027ABA" w:rsidP="00027ABA">
      <w:pPr>
        <w:bidi/>
        <w:jc w:val="both"/>
        <w:rPr>
          <w:rFonts w:cs="David"/>
          <w:b/>
          <w:bCs/>
          <w:rtl/>
        </w:rPr>
      </w:pPr>
      <w:r w:rsidRPr="00027ABA">
        <w:rPr>
          <w:rFonts w:cs="David"/>
          <w:b/>
          <w:bCs/>
          <w:rtl/>
        </w:rPr>
        <w:t xml:space="preserve">מושב </w:t>
      </w:r>
      <w:r w:rsidRPr="00027ABA">
        <w:rPr>
          <w:rFonts w:cs="David" w:hint="cs"/>
          <w:b/>
          <w:bCs/>
          <w:rtl/>
        </w:rPr>
        <w:t>שני</w:t>
      </w:r>
    </w:p>
    <w:p w14:paraId="2C927CF6" w14:textId="77777777" w:rsidR="00027ABA" w:rsidRPr="00027ABA" w:rsidRDefault="00027ABA" w:rsidP="00027ABA">
      <w:pPr>
        <w:bidi/>
        <w:jc w:val="both"/>
        <w:rPr>
          <w:rFonts w:cs="David"/>
          <w:b/>
          <w:bCs/>
          <w:rtl/>
        </w:rPr>
      </w:pPr>
    </w:p>
    <w:p w14:paraId="0AD0AC22" w14:textId="77777777" w:rsidR="00027ABA" w:rsidRPr="00027ABA" w:rsidRDefault="00027ABA" w:rsidP="00027ABA">
      <w:pPr>
        <w:bidi/>
        <w:jc w:val="both"/>
        <w:rPr>
          <w:rFonts w:cs="David"/>
          <w:b/>
          <w:bCs/>
          <w:rtl/>
        </w:rPr>
      </w:pPr>
    </w:p>
    <w:p w14:paraId="026841C3" w14:textId="77777777" w:rsidR="00027ABA" w:rsidRPr="00027ABA" w:rsidRDefault="00027ABA" w:rsidP="00027ABA">
      <w:pPr>
        <w:bidi/>
        <w:jc w:val="both"/>
        <w:rPr>
          <w:rFonts w:cs="David"/>
          <w:b/>
          <w:bCs/>
          <w:rtl/>
        </w:rPr>
      </w:pPr>
    </w:p>
    <w:p w14:paraId="74AF8C29" w14:textId="77777777" w:rsidR="00027ABA" w:rsidRPr="00027ABA" w:rsidRDefault="00027ABA" w:rsidP="00027ABA">
      <w:pPr>
        <w:bidi/>
        <w:jc w:val="both"/>
        <w:rPr>
          <w:rFonts w:cs="David"/>
          <w:b/>
          <w:bCs/>
          <w:rtl/>
        </w:rPr>
      </w:pPr>
    </w:p>
    <w:p w14:paraId="0DA0F530" w14:textId="77777777" w:rsidR="00027ABA" w:rsidRPr="00027ABA" w:rsidRDefault="00027ABA" w:rsidP="00027ABA">
      <w:pPr>
        <w:bidi/>
        <w:jc w:val="center"/>
        <w:rPr>
          <w:rFonts w:cs="David" w:hint="cs"/>
          <w:b/>
          <w:bCs/>
          <w:rtl/>
        </w:rPr>
      </w:pPr>
      <w:r w:rsidRPr="00027ABA">
        <w:rPr>
          <w:rFonts w:cs="David"/>
          <w:b/>
          <w:bCs/>
          <w:rtl/>
        </w:rPr>
        <w:t xml:space="preserve">פרוטוקול מס' </w:t>
      </w:r>
      <w:r w:rsidRPr="00027ABA">
        <w:rPr>
          <w:rFonts w:cs="David" w:hint="cs"/>
          <w:b/>
          <w:bCs/>
          <w:rtl/>
        </w:rPr>
        <w:t>7</w:t>
      </w:r>
    </w:p>
    <w:p w14:paraId="72EAF964" w14:textId="77777777" w:rsidR="00027ABA" w:rsidRPr="00027ABA" w:rsidRDefault="00027ABA" w:rsidP="00027ABA">
      <w:pPr>
        <w:bidi/>
        <w:jc w:val="center"/>
        <w:rPr>
          <w:rFonts w:cs="David"/>
          <w:b/>
          <w:bCs/>
          <w:rtl/>
        </w:rPr>
      </w:pPr>
      <w:r w:rsidRPr="00027ABA">
        <w:rPr>
          <w:rFonts w:cs="David"/>
          <w:b/>
          <w:bCs/>
          <w:rtl/>
        </w:rPr>
        <w:t>מישיבת הוועדה המשותפת (לוועדת הכנסת ולוועדת הכספים) לתקציב הכנסת</w:t>
      </w:r>
    </w:p>
    <w:p w14:paraId="3B6E720E" w14:textId="77777777" w:rsidR="00027ABA" w:rsidRPr="00027ABA" w:rsidRDefault="00027ABA" w:rsidP="00027ABA">
      <w:pPr>
        <w:bidi/>
        <w:jc w:val="center"/>
        <w:rPr>
          <w:rFonts w:cs="David"/>
          <w:b/>
          <w:bCs/>
          <w:u w:val="single"/>
          <w:rtl/>
        </w:rPr>
      </w:pPr>
      <w:r w:rsidRPr="00027ABA">
        <w:rPr>
          <w:rFonts w:cs="David"/>
          <w:b/>
          <w:bCs/>
          <w:u w:val="single"/>
          <w:rtl/>
        </w:rPr>
        <w:t>שהתקיימה ביום ש</w:t>
      </w:r>
      <w:r w:rsidRPr="00027ABA">
        <w:rPr>
          <w:rFonts w:cs="David" w:hint="cs"/>
          <w:b/>
          <w:bCs/>
          <w:u w:val="single"/>
          <w:rtl/>
        </w:rPr>
        <w:t>לישי</w:t>
      </w:r>
      <w:r w:rsidRPr="00027ABA">
        <w:rPr>
          <w:rFonts w:cs="David"/>
          <w:b/>
          <w:bCs/>
          <w:u w:val="single"/>
          <w:rtl/>
        </w:rPr>
        <w:t xml:space="preserve">, </w:t>
      </w:r>
      <w:r w:rsidRPr="00027ABA">
        <w:rPr>
          <w:rFonts w:cs="David" w:hint="cs"/>
          <w:b/>
          <w:bCs/>
          <w:u w:val="single"/>
          <w:rtl/>
        </w:rPr>
        <w:t>ה</w:t>
      </w:r>
      <w:r w:rsidRPr="00027ABA">
        <w:rPr>
          <w:rFonts w:cs="David"/>
          <w:b/>
          <w:bCs/>
          <w:u w:val="single"/>
          <w:rtl/>
        </w:rPr>
        <w:t>' בטבת התשס"ז</w:t>
      </w:r>
      <w:r w:rsidRPr="00027ABA">
        <w:rPr>
          <w:rFonts w:cs="David" w:hint="cs"/>
          <w:b/>
          <w:bCs/>
          <w:u w:val="single"/>
          <w:rtl/>
        </w:rPr>
        <w:t>,</w:t>
      </w:r>
      <w:r w:rsidRPr="00027ABA">
        <w:rPr>
          <w:rFonts w:cs="David"/>
          <w:b/>
          <w:bCs/>
          <w:u w:val="single"/>
          <w:rtl/>
        </w:rPr>
        <w:t xml:space="preserve"> </w:t>
      </w:r>
      <w:r w:rsidRPr="00027ABA">
        <w:rPr>
          <w:rFonts w:cs="David" w:hint="cs"/>
          <w:b/>
          <w:bCs/>
          <w:u w:val="single"/>
          <w:rtl/>
        </w:rPr>
        <w:t>(</w:t>
      </w:r>
      <w:r w:rsidRPr="00027ABA">
        <w:rPr>
          <w:rFonts w:cs="David"/>
          <w:b/>
          <w:bCs/>
          <w:u w:val="single"/>
          <w:rtl/>
        </w:rPr>
        <w:t>2</w:t>
      </w:r>
      <w:r w:rsidRPr="00027ABA">
        <w:rPr>
          <w:rFonts w:cs="David" w:hint="cs"/>
          <w:b/>
          <w:bCs/>
          <w:u w:val="single"/>
          <w:rtl/>
        </w:rPr>
        <w:t>6</w:t>
      </w:r>
      <w:r w:rsidRPr="00027ABA">
        <w:rPr>
          <w:rFonts w:cs="David"/>
          <w:b/>
          <w:bCs/>
          <w:u w:val="single"/>
          <w:rtl/>
        </w:rPr>
        <w:t xml:space="preserve"> בדצמבר 2006</w:t>
      </w:r>
      <w:r w:rsidRPr="00027ABA">
        <w:rPr>
          <w:rFonts w:cs="David"/>
          <w:b/>
          <w:bCs/>
          <w:u w:val="single"/>
        </w:rPr>
        <w:t>(</w:t>
      </w:r>
      <w:r w:rsidRPr="00027ABA">
        <w:rPr>
          <w:rFonts w:cs="David" w:hint="cs"/>
          <w:b/>
          <w:bCs/>
          <w:u w:val="single"/>
          <w:rtl/>
        </w:rPr>
        <w:t>,</w:t>
      </w:r>
      <w:r w:rsidRPr="00027ABA">
        <w:rPr>
          <w:rFonts w:cs="David"/>
          <w:b/>
          <w:bCs/>
          <w:u w:val="single"/>
          <w:rtl/>
        </w:rPr>
        <w:t xml:space="preserve"> בשעה 1</w:t>
      </w:r>
      <w:r w:rsidRPr="00027ABA">
        <w:rPr>
          <w:rFonts w:cs="David" w:hint="cs"/>
          <w:b/>
          <w:bCs/>
          <w:u w:val="single"/>
          <w:rtl/>
        </w:rPr>
        <w:t>2</w:t>
      </w:r>
      <w:r w:rsidRPr="00027ABA">
        <w:rPr>
          <w:rFonts w:cs="David"/>
          <w:b/>
          <w:bCs/>
          <w:u w:val="single"/>
          <w:rtl/>
        </w:rPr>
        <w:t>:00</w:t>
      </w:r>
    </w:p>
    <w:p w14:paraId="171A5F53" w14:textId="77777777" w:rsidR="00027ABA" w:rsidRPr="00027ABA" w:rsidRDefault="00027ABA" w:rsidP="00027ABA">
      <w:pPr>
        <w:bidi/>
        <w:jc w:val="both"/>
        <w:rPr>
          <w:rFonts w:cs="David"/>
          <w:b/>
          <w:bCs/>
          <w:rtl/>
        </w:rPr>
      </w:pPr>
    </w:p>
    <w:p w14:paraId="69C7BDA1" w14:textId="77777777" w:rsidR="00027ABA" w:rsidRPr="00027ABA" w:rsidRDefault="00027ABA" w:rsidP="00027ABA">
      <w:pPr>
        <w:bidi/>
        <w:jc w:val="both"/>
        <w:rPr>
          <w:rFonts w:cs="David"/>
          <w:b/>
          <w:bCs/>
          <w:rtl/>
        </w:rPr>
      </w:pPr>
    </w:p>
    <w:p w14:paraId="2EC2B875" w14:textId="77777777" w:rsidR="00027ABA" w:rsidRPr="00027ABA" w:rsidRDefault="00027ABA" w:rsidP="00027ABA">
      <w:pPr>
        <w:tabs>
          <w:tab w:val="left" w:pos="1221"/>
        </w:tabs>
        <w:bidi/>
        <w:jc w:val="both"/>
        <w:rPr>
          <w:rFonts w:cs="David" w:hint="cs"/>
          <w:b/>
          <w:bCs/>
          <w:u w:val="single"/>
          <w:rtl/>
        </w:rPr>
      </w:pPr>
    </w:p>
    <w:p w14:paraId="7F2B3AB7" w14:textId="77777777" w:rsidR="00027ABA" w:rsidRPr="00027ABA" w:rsidRDefault="00027ABA" w:rsidP="00027ABA">
      <w:pPr>
        <w:tabs>
          <w:tab w:val="left" w:pos="1221"/>
        </w:tabs>
        <w:bidi/>
        <w:jc w:val="both"/>
        <w:rPr>
          <w:rFonts w:cs="David" w:hint="cs"/>
          <w:b/>
          <w:bCs/>
          <w:rtl/>
        </w:rPr>
      </w:pPr>
      <w:r w:rsidRPr="00027ABA">
        <w:rPr>
          <w:rFonts w:cs="David"/>
          <w:b/>
          <w:bCs/>
          <w:u w:val="single"/>
          <w:rtl/>
        </w:rPr>
        <w:t>סדר היום</w:t>
      </w:r>
      <w:r w:rsidRPr="00027ABA">
        <w:rPr>
          <w:rFonts w:cs="David"/>
          <w:rtl/>
        </w:rPr>
        <w:t>:</w:t>
      </w:r>
    </w:p>
    <w:p w14:paraId="387872FF" w14:textId="77777777" w:rsidR="00027ABA" w:rsidRPr="00027ABA" w:rsidRDefault="00027ABA" w:rsidP="00027ABA">
      <w:pPr>
        <w:bidi/>
        <w:jc w:val="both"/>
        <w:rPr>
          <w:rFonts w:cs="David" w:hint="cs"/>
          <w:b/>
          <w:bCs/>
          <w:rtl/>
        </w:rPr>
      </w:pPr>
    </w:p>
    <w:p w14:paraId="7FE0657E" w14:textId="77777777" w:rsidR="00027ABA" w:rsidRPr="00027ABA" w:rsidRDefault="00027ABA" w:rsidP="00027ABA">
      <w:pPr>
        <w:numPr>
          <w:ilvl w:val="0"/>
          <w:numId w:val="1"/>
        </w:numPr>
        <w:overflowPunct w:val="0"/>
        <w:autoSpaceDE w:val="0"/>
        <w:autoSpaceDN w:val="0"/>
        <w:bidi/>
        <w:adjustRightInd w:val="0"/>
        <w:jc w:val="both"/>
        <w:textAlignment w:val="baseline"/>
        <w:rPr>
          <w:rFonts w:cs="David"/>
          <w:b/>
          <w:bCs/>
          <w:rtl/>
        </w:rPr>
      </w:pPr>
      <w:r w:rsidRPr="00027ABA">
        <w:rPr>
          <w:rFonts w:cs="David"/>
          <w:b/>
          <w:bCs/>
          <w:rtl/>
        </w:rPr>
        <w:t>שינויים בתקציב הכנסת לשנת 2006</w:t>
      </w:r>
    </w:p>
    <w:p w14:paraId="5EA29034" w14:textId="77777777" w:rsidR="00027ABA" w:rsidRPr="00027ABA" w:rsidRDefault="00027ABA" w:rsidP="00027ABA">
      <w:pPr>
        <w:numPr>
          <w:ilvl w:val="0"/>
          <w:numId w:val="1"/>
        </w:numPr>
        <w:overflowPunct w:val="0"/>
        <w:autoSpaceDE w:val="0"/>
        <w:autoSpaceDN w:val="0"/>
        <w:bidi/>
        <w:adjustRightInd w:val="0"/>
        <w:jc w:val="both"/>
        <w:textAlignment w:val="baseline"/>
        <w:rPr>
          <w:rFonts w:cs="David"/>
          <w:b/>
          <w:bCs/>
          <w:rtl/>
        </w:rPr>
      </w:pPr>
      <w:r w:rsidRPr="00027ABA">
        <w:rPr>
          <w:rFonts w:cs="David"/>
          <w:b/>
          <w:bCs/>
          <w:rtl/>
        </w:rPr>
        <w:t>הצעת תקציב הכנסת לשנת 2007</w:t>
      </w:r>
    </w:p>
    <w:p w14:paraId="1D82F76E" w14:textId="77777777" w:rsidR="00027ABA" w:rsidRPr="00027ABA" w:rsidRDefault="00027ABA" w:rsidP="00027ABA">
      <w:pPr>
        <w:bidi/>
        <w:jc w:val="both"/>
        <w:rPr>
          <w:rFonts w:cs="David" w:hint="cs"/>
          <w:rtl/>
        </w:rPr>
      </w:pPr>
    </w:p>
    <w:p w14:paraId="445AF6F3" w14:textId="77777777" w:rsidR="00027ABA" w:rsidRPr="00027ABA" w:rsidRDefault="00027ABA" w:rsidP="00027ABA">
      <w:pPr>
        <w:bidi/>
        <w:jc w:val="both"/>
        <w:rPr>
          <w:rFonts w:cs="David"/>
          <w:rtl/>
        </w:rPr>
      </w:pPr>
    </w:p>
    <w:p w14:paraId="70C0A6C2" w14:textId="77777777" w:rsidR="00027ABA" w:rsidRPr="00027ABA" w:rsidRDefault="00027ABA" w:rsidP="00027ABA">
      <w:pPr>
        <w:bidi/>
        <w:jc w:val="both"/>
        <w:rPr>
          <w:rFonts w:cs="David"/>
          <w:b/>
          <w:bCs/>
          <w:u w:val="single"/>
          <w:rtl/>
        </w:rPr>
      </w:pPr>
      <w:r w:rsidRPr="00027ABA">
        <w:rPr>
          <w:rFonts w:cs="David"/>
          <w:b/>
          <w:bCs/>
          <w:u w:val="single"/>
          <w:rtl/>
        </w:rPr>
        <w:t>נכחו</w:t>
      </w:r>
      <w:r w:rsidRPr="00027ABA">
        <w:rPr>
          <w:rFonts w:cs="David"/>
          <w:rtl/>
        </w:rPr>
        <w:t>:</w:t>
      </w:r>
    </w:p>
    <w:p w14:paraId="29CA628E" w14:textId="77777777" w:rsidR="00027ABA" w:rsidRPr="00027ABA" w:rsidRDefault="00027ABA" w:rsidP="00027ABA">
      <w:pPr>
        <w:bidi/>
        <w:jc w:val="both"/>
        <w:rPr>
          <w:rFonts w:cs="David"/>
          <w:rtl/>
        </w:rPr>
      </w:pPr>
    </w:p>
    <w:p w14:paraId="5433A1A6" w14:textId="77777777" w:rsidR="00027ABA" w:rsidRPr="00027ABA" w:rsidRDefault="00027ABA" w:rsidP="00027ABA">
      <w:pPr>
        <w:tabs>
          <w:tab w:val="left" w:pos="1788"/>
        </w:tabs>
        <w:bidi/>
        <w:jc w:val="both"/>
        <w:rPr>
          <w:rFonts w:cs="David"/>
          <w:rtl/>
        </w:rPr>
      </w:pPr>
      <w:r w:rsidRPr="00027ABA">
        <w:rPr>
          <w:rFonts w:cs="David"/>
          <w:b/>
          <w:bCs/>
          <w:u w:val="single"/>
          <w:rtl/>
        </w:rPr>
        <w:t>חברי הוועדה</w:t>
      </w:r>
      <w:r w:rsidRPr="00027ABA">
        <w:rPr>
          <w:rFonts w:cs="David"/>
          <w:rtl/>
        </w:rPr>
        <w:t>:</w:t>
      </w:r>
    </w:p>
    <w:p w14:paraId="5BCD42C2" w14:textId="77777777" w:rsidR="00027ABA" w:rsidRPr="00027ABA" w:rsidRDefault="00027ABA" w:rsidP="00027ABA">
      <w:pPr>
        <w:bidi/>
        <w:jc w:val="both"/>
        <w:rPr>
          <w:rFonts w:cs="David" w:hint="cs"/>
          <w:rtl/>
        </w:rPr>
      </w:pPr>
      <w:r w:rsidRPr="00027ABA">
        <w:rPr>
          <w:rFonts w:cs="David" w:hint="cs"/>
          <w:rtl/>
        </w:rPr>
        <w:t xml:space="preserve">רוחמה אברהם </w:t>
      </w:r>
      <w:r w:rsidRPr="00027ABA">
        <w:rPr>
          <w:rFonts w:cs="David"/>
          <w:rtl/>
        </w:rPr>
        <w:t>–</w:t>
      </w:r>
      <w:r w:rsidRPr="00027ABA">
        <w:rPr>
          <w:rFonts w:cs="David" w:hint="cs"/>
          <w:rtl/>
        </w:rPr>
        <w:t xml:space="preserve"> היו"ר</w:t>
      </w:r>
    </w:p>
    <w:p w14:paraId="6C86E411" w14:textId="77777777" w:rsidR="00027ABA" w:rsidRPr="00027ABA" w:rsidRDefault="00027ABA" w:rsidP="00027ABA">
      <w:pPr>
        <w:bidi/>
        <w:jc w:val="both"/>
        <w:rPr>
          <w:rFonts w:cs="David" w:hint="cs"/>
          <w:rtl/>
        </w:rPr>
      </w:pPr>
      <w:r w:rsidRPr="00027ABA">
        <w:rPr>
          <w:rFonts w:cs="David" w:hint="cs"/>
          <w:rtl/>
        </w:rPr>
        <w:t>אסתרינה טרטמן</w:t>
      </w:r>
    </w:p>
    <w:p w14:paraId="0DE846FB" w14:textId="77777777" w:rsidR="00027ABA" w:rsidRPr="00027ABA" w:rsidRDefault="00027ABA" w:rsidP="00027ABA">
      <w:pPr>
        <w:bidi/>
        <w:jc w:val="both"/>
        <w:rPr>
          <w:rFonts w:cs="David" w:hint="cs"/>
          <w:rtl/>
        </w:rPr>
      </w:pPr>
      <w:r w:rsidRPr="00027ABA">
        <w:rPr>
          <w:rFonts w:cs="David" w:hint="cs"/>
          <w:rtl/>
        </w:rPr>
        <w:t>יעקב מרגי</w:t>
      </w:r>
    </w:p>
    <w:p w14:paraId="22F7C6C1" w14:textId="77777777" w:rsidR="00027ABA" w:rsidRPr="00027ABA" w:rsidRDefault="00027ABA" w:rsidP="00027ABA">
      <w:pPr>
        <w:bidi/>
        <w:jc w:val="both"/>
        <w:rPr>
          <w:rFonts w:cs="David" w:hint="cs"/>
          <w:rtl/>
        </w:rPr>
      </w:pPr>
      <w:r w:rsidRPr="00027ABA">
        <w:rPr>
          <w:rFonts w:cs="David" w:hint="cs"/>
          <w:rtl/>
        </w:rPr>
        <w:t>יורם מרציאנו</w:t>
      </w:r>
    </w:p>
    <w:p w14:paraId="16909D1A" w14:textId="77777777" w:rsidR="00027ABA" w:rsidRPr="00027ABA" w:rsidRDefault="00027ABA" w:rsidP="00027ABA">
      <w:pPr>
        <w:bidi/>
        <w:jc w:val="both"/>
        <w:rPr>
          <w:rFonts w:cs="David" w:hint="cs"/>
          <w:rtl/>
        </w:rPr>
      </w:pPr>
      <w:r w:rsidRPr="00027ABA">
        <w:rPr>
          <w:rFonts w:cs="David" w:hint="cs"/>
          <w:rtl/>
        </w:rPr>
        <w:t>גדעון סער</w:t>
      </w:r>
    </w:p>
    <w:p w14:paraId="44E7B0C2" w14:textId="77777777" w:rsidR="00027ABA" w:rsidRPr="00027ABA" w:rsidRDefault="00027ABA" w:rsidP="00027ABA">
      <w:pPr>
        <w:bidi/>
        <w:jc w:val="both"/>
        <w:rPr>
          <w:rFonts w:cs="David" w:hint="cs"/>
          <w:rtl/>
        </w:rPr>
      </w:pPr>
      <w:r w:rsidRPr="00027ABA">
        <w:rPr>
          <w:rFonts w:cs="David" w:hint="cs"/>
          <w:rtl/>
        </w:rPr>
        <w:t>מאיר פרוש</w:t>
      </w:r>
    </w:p>
    <w:p w14:paraId="0774D2CE" w14:textId="77777777" w:rsidR="00027ABA" w:rsidRPr="00027ABA" w:rsidRDefault="00027ABA" w:rsidP="00027ABA">
      <w:pPr>
        <w:bidi/>
        <w:jc w:val="both"/>
        <w:rPr>
          <w:rFonts w:cs="David" w:hint="cs"/>
          <w:rtl/>
        </w:rPr>
      </w:pPr>
      <w:r w:rsidRPr="00027ABA">
        <w:rPr>
          <w:rFonts w:cs="David" w:hint="cs"/>
          <w:rtl/>
        </w:rPr>
        <w:t>משה שרוני</w:t>
      </w:r>
    </w:p>
    <w:p w14:paraId="27C7D186" w14:textId="77777777" w:rsidR="00027ABA" w:rsidRPr="00027ABA" w:rsidRDefault="00027ABA" w:rsidP="00027ABA">
      <w:pPr>
        <w:tabs>
          <w:tab w:val="left" w:pos="1788"/>
          <w:tab w:val="left" w:pos="3631"/>
        </w:tabs>
        <w:bidi/>
        <w:jc w:val="both"/>
        <w:rPr>
          <w:rFonts w:cs="David" w:hint="cs"/>
          <w:b/>
          <w:bCs/>
          <w:u w:val="single"/>
          <w:rtl/>
        </w:rPr>
      </w:pPr>
    </w:p>
    <w:p w14:paraId="37BDCD5C" w14:textId="77777777" w:rsidR="00027ABA" w:rsidRPr="00027ABA" w:rsidRDefault="00027ABA" w:rsidP="00027ABA">
      <w:pPr>
        <w:tabs>
          <w:tab w:val="left" w:pos="1788"/>
          <w:tab w:val="left" w:pos="3631"/>
        </w:tabs>
        <w:bidi/>
        <w:jc w:val="both"/>
        <w:rPr>
          <w:rFonts w:cs="David" w:hint="cs"/>
          <w:rtl/>
        </w:rPr>
      </w:pPr>
      <w:r w:rsidRPr="00027ABA">
        <w:rPr>
          <w:rFonts w:cs="David"/>
          <w:b/>
          <w:bCs/>
          <w:u w:val="single"/>
          <w:rtl/>
        </w:rPr>
        <w:t>מוזמנים</w:t>
      </w:r>
      <w:r w:rsidRPr="00027ABA">
        <w:rPr>
          <w:rFonts w:cs="David"/>
          <w:rtl/>
        </w:rPr>
        <w:t>:</w:t>
      </w:r>
    </w:p>
    <w:p w14:paraId="077C076F" w14:textId="77777777" w:rsidR="00027ABA" w:rsidRPr="00027ABA" w:rsidRDefault="00027ABA" w:rsidP="00027ABA">
      <w:pPr>
        <w:bidi/>
        <w:jc w:val="both"/>
        <w:rPr>
          <w:rFonts w:cs="David" w:hint="cs"/>
          <w:rtl/>
        </w:rPr>
      </w:pPr>
      <w:r w:rsidRPr="00027ABA">
        <w:rPr>
          <w:rFonts w:cs="David" w:hint="cs"/>
          <w:rtl/>
        </w:rPr>
        <w:t xml:space="preserve">אבי בלשניקוב </w:t>
      </w:r>
      <w:r w:rsidRPr="00027ABA">
        <w:rPr>
          <w:rFonts w:cs="David"/>
          <w:rtl/>
        </w:rPr>
        <w:t>–</w:t>
      </w:r>
      <w:r w:rsidRPr="00027ABA">
        <w:rPr>
          <w:rFonts w:cs="David" w:hint="cs"/>
          <w:rtl/>
        </w:rPr>
        <w:t xml:space="preserve"> מנכ"ל הכנסת</w:t>
      </w:r>
    </w:p>
    <w:p w14:paraId="3C35EBF7" w14:textId="77777777" w:rsidR="00027ABA" w:rsidRPr="00027ABA" w:rsidRDefault="00027ABA" w:rsidP="00027ABA">
      <w:pPr>
        <w:bidi/>
        <w:jc w:val="both"/>
        <w:rPr>
          <w:rFonts w:cs="David" w:hint="cs"/>
          <w:rtl/>
        </w:rPr>
      </w:pPr>
      <w:r w:rsidRPr="00027ABA">
        <w:rPr>
          <w:rFonts w:cs="David" w:hint="cs"/>
          <w:rtl/>
        </w:rPr>
        <w:t xml:space="preserve">אריה האן </w:t>
      </w:r>
      <w:r w:rsidRPr="00027ABA">
        <w:rPr>
          <w:rFonts w:cs="David"/>
          <w:rtl/>
        </w:rPr>
        <w:t>–</w:t>
      </w:r>
      <w:r w:rsidRPr="00027ABA">
        <w:rPr>
          <w:rFonts w:cs="David" w:hint="cs"/>
          <w:rtl/>
        </w:rPr>
        <w:t xml:space="preserve"> מזכיר הכנסת</w:t>
      </w:r>
    </w:p>
    <w:p w14:paraId="7BAA36DF" w14:textId="77777777" w:rsidR="00027ABA" w:rsidRPr="00027ABA" w:rsidRDefault="00027ABA" w:rsidP="00027ABA">
      <w:pPr>
        <w:bidi/>
        <w:jc w:val="both"/>
        <w:rPr>
          <w:rFonts w:cs="David" w:hint="cs"/>
          <w:rtl/>
        </w:rPr>
      </w:pPr>
      <w:r w:rsidRPr="00027ABA">
        <w:rPr>
          <w:rFonts w:cs="David" w:hint="cs"/>
          <w:rtl/>
        </w:rPr>
        <w:t>ירדנה מלר-הור</w:t>
      </w:r>
      <w:r w:rsidR="0091262D">
        <w:rPr>
          <w:rFonts w:cs="David" w:hint="cs"/>
          <w:rtl/>
        </w:rPr>
        <w:t>ו</w:t>
      </w:r>
      <w:r w:rsidRPr="00027ABA">
        <w:rPr>
          <w:rFonts w:cs="David" w:hint="cs"/>
          <w:rtl/>
        </w:rPr>
        <w:t xml:space="preserve">ביץ </w:t>
      </w:r>
      <w:r w:rsidRPr="00027ABA">
        <w:rPr>
          <w:rFonts w:cs="David"/>
          <w:rtl/>
        </w:rPr>
        <w:t>–</w:t>
      </w:r>
      <w:r w:rsidRPr="00027ABA">
        <w:rPr>
          <w:rFonts w:cs="David" w:hint="cs"/>
          <w:rtl/>
        </w:rPr>
        <w:t xml:space="preserve"> סגנית מזכיר הכנסת</w:t>
      </w:r>
    </w:p>
    <w:p w14:paraId="4C08088A" w14:textId="77777777" w:rsidR="00027ABA" w:rsidRPr="00027ABA" w:rsidRDefault="00027ABA" w:rsidP="00027ABA">
      <w:pPr>
        <w:bidi/>
        <w:jc w:val="both"/>
        <w:rPr>
          <w:rFonts w:cs="David" w:hint="cs"/>
          <w:rtl/>
        </w:rPr>
      </w:pPr>
      <w:r w:rsidRPr="00027ABA">
        <w:rPr>
          <w:rFonts w:cs="David" w:hint="cs"/>
          <w:rtl/>
        </w:rPr>
        <w:t xml:space="preserve">נאזם באדר </w:t>
      </w:r>
      <w:r w:rsidRPr="00027ABA">
        <w:rPr>
          <w:rFonts w:cs="David"/>
          <w:rtl/>
        </w:rPr>
        <w:t>–</w:t>
      </w:r>
      <w:r w:rsidRPr="00027ABA">
        <w:rPr>
          <w:rFonts w:cs="David" w:hint="cs"/>
          <w:rtl/>
        </w:rPr>
        <w:t xml:space="preserve"> סגן מזכיר הכנסת</w:t>
      </w:r>
    </w:p>
    <w:p w14:paraId="6B3C75F7" w14:textId="77777777" w:rsidR="00027ABA" w:rsidRPr="00027ABA" w:rsidRDefault="00027ABA" w:rsidP="00027ABA">
      <w:pPr>
        <w:bidi/>
        <w:jc w:val="both"/>
        <w:rPr>
          <w:rFonts w:cs="David" w:hint="cs"/>
          <w:rtl/>
        </w:rPr>
      </w:pPr>
      <w:r w:rsidRPr="00027ABA">
        <w:rPr>
          <w:rFonts w:cs="David" w:hint="cs"/>
          <w:rtl/>
        </w:rPr>
        <w:t xml:space="preserve">אבי לוי </w:t>
      </w:r>
      <w:r w:rsidRPr="00027ABA">
        <w:rPr>
          <w:rFonts w:cs="David"/>
          <w:rtl/>
        </w:rPr>
        <w:t>–</w:t>
      </w:r>
      <w:r w:rsidRPr="00027ABA">
        <w:rPr>
          <w:rFonts w:cs="David" w:hint="cs"/>
          <w:rtl/>
        </w:rPr>
        <w:t xml:space="preserve"> חשב הכנסת</w:t>
      </w:r>
    </w:p>
    <w:p w14:paraId="09866AC9" w14:textId="77777777" w:rsidR="00027ABA" w:rsidRPr="00027ABA" w:rsidRDefault="00027ABA" w:rsidP="00027ABA">
      <w:pPr>
        <w:bidi/>
        <w:jc w:val="both"/>
        <w:rPr>
          <w:rFonts w:cs="David" w:hint="cs"/>
          <w:rtl/>
        </w:rPr>
      </w:pPr>
    </w:p>
    <w:p w14:paraId="04BB63C9" w14:textId="77777777" w:rsidR="00027ABA" w:rsidRPr="00027ABA" w:rsidRDefault="00027ABA" w:rsidP="00027ABA">
      <w:pPr>
        <w:bidi/>
        <w:jc w:val="both"/>
        <w:rPr>
          <w:rFonts w:cs="David"/>
          <w:rtl/>
        </w:rPr>
      </w:pPr>
    </w:p>
    <w:p w14:paraId="23EFC36E" w14:textId="77777777" w:rsidR="00027ABA" w:rsidRPr="00027ABA" w:rsidRDefault="00027ABA" w:rsidP="00027ABA">
      <w:pPr>
        <w:bidi/>
        <w:jc w:val="both"/>
        <w:rPr>
          <w:rFonts w:cs="David"/>
          <w:rtl/>
        </w:rPr>
      </w:pPr>
    </w:p>
    <w:p w14:paraId="40290949" w14:textId="77777777" w:rsidR="00027ABA" w:rsidRPr="00027ABA" w:rsidRDefault="00027ABA" w:rsidP="00027ABA">
      <w:pPr>
        <w:tabs>
          <w:tab w:val="left" w:pos="1930"/>
        </w:tabs>
        <w:bidi/>
        <w:jc w:val="both"/>
        <w:rPr>
          <w:rFonts w:cs="David" w:hint="cs"/>
          <w:rtl/>
        </w:rPr>
      </w:pPr>
      <w:r w:rsidRPr="00027ABA">
        <w:rPr>
          <w:rFonts w:cs="David"/>
          <w:b/>
          <w:bCs/>
          <w:u w:val="single"/>
          <w:rtl/>
        </w:rPr>
        <w:t>י</w:t>
      </w:r>
      <w:r w:rsidRPr="00027ABA">
        <w:rPr>
          <w:rFonts w:cs="David" w:hint="cs"/>
          <w:b/>
          <w:bCs/>
          <w:u w:val="single"/>
          <w:rtl/>
        </w:rPr>
        <w:t>יעוץ משפטי</w:t>
      </w:r>
      <w:r w:rsidRPr="00027ABA">
        <w:rPr>
          <w:rFonts w:cs="David"/>
          <w:b/>
          <w:bCs/>
          <w:u w:val="single"/>
          <w:rtl/>
        </w:rPr>
        <w:t>:</w:t>
      </w:r>
      <w:r w:rsidRPr="00027ABA">
        <w:rPr>
          <w:rFonts w:cs="David" w:hint="cs"/>
          <w:rtl/>
        </w:rPr>
        <w:tab/>
        <w:t>נורית אלשטיין</w:t>
      </w:r>
    </w:p>
    <w:p w14:paraId="01560373" w14:textId="77777777" w:rsidR="00027ABA" w:rsidRPr="00027ABA" w:rsidRDefault="00027ABA" w:rsidP="00027ABA">
      <w:pPr>
        <w:bidi/>
        <w:jc w:val="both"/>
        <w:rPr>
          <w:rFonts w:cs="David"/>
          <w:rtl/>
        </w:rPr>
      </w:pPr>
    </w:p>
    <w:p w14:paraId="5BCF02A8" w14:textId="77777777" w:rsidR="00027ABA" w:rsidRPr="00027ABA" w:rsidRDefault="00027ABA" w:rsidP="00027ABA">
      <w:pPr>
        <w:tabs>
          <w:tab w:val="left" w:pos="1930"/>
        </w:tabs>
        <w:bidi/>
        <w:jc w:val="both"/>
        <w:rPr>
          <w:rFonts w:cs="David" w:hint="cs"/>
          <w:rtl/>
        </w:rPr>
      </w:pPr>
      <w:r w:rsidRPr="00027ABA">
        <w:rPr>
          <w:rFonts w:cs="David"/>
          <w:b/>
          <w:bCs/>
          <w:u w:val="single"/>
          <w:rtl/>
        </w:rPr>
        <w:t>מנהלת הוועדה</w:t>
      </w:r>
      <w:r w:rsidRPr="00027ABA">
        <w:rPr>
          <w:rFonts w:cs="David"/>
          <w:rtl/>
        </w:rPr>
        <w:t>:</w:t>
      </w:r>
      <w:r w:rsidRPr="00027ABA">
        <w:rPr>
          <w:rFonts w:cs="David" w:hint="cs"/>
          <w:b/>
          <w:bCs/>
          <w:rtl/>
        </w:rPr>
        <w:tab/>
      </w:r>
      <w:r w:rsidRPr="00027ABA">
        <w:rPr>
          <w:rFonts w:cs="David" w:hint="cs"/>
          <w:rtl/>
        </w:rPr>
        <w:t>אתי בן-יוסף</w:t>
      </w:r>
    </w:p>
    <w:p w14:paraId="2FA5C37F" w14:textId="77777777" w:rsidR="00027ABA" w:rsidRPr="00027ABA" w:rsidRDefault="00027ABA" w:rsidP="00027ABA">
      <w:pPr>
        <w:bidi/>
        <w:jc w:val="both"/>
        <w:rPr>
          <w:rFonts w:cs="David"/>
          <w:rtl/>
        </w:rPr>
      </w:pPr>
    </w:p>
    <w:p w14:paraId="0549A3A0" w14:textId="77777777" w:rsidR="00027ABA" w:rsidRPr="00027ABA" w:rsidRDefault="00027ABA" w:rsidP="00027ABA">
      <w:pPr>
        <w:tabs>
          <w:tab w:val="left" w:pos="1930"/>
        </w:tabs>
        <w:bidi/>
        <w:jc w:val="both"/>
        <w:rPr>
          <w:rFonts w:cs="David" w:hint="cs"/>
          <w:rtl/>
        </w:rPr>
      </w:pPr>
      <w:r w:rsidRPr="00027ABA">
        <w:rPr>
          <w:rFonts w:cs="David" w:hint="cs"/>
          <w:b/>
          <w:bCs/>
          <w:u w:val="single"/>
          <w:rtl/>
        </w:rPr>
        <w:t>רשמת פרלמנטרית</w:t>
      </w:r>
      <w:r w:rsidRPr="00027ABA">
        <w:rPr>
          <w:rFonts w:cs="David"/>
          <w:rtl/>
        </w:rPr>
        <w:t>:</w:t>
      </w:r>
      <w:r w:rsidRPr="00027ABA">
        <w:rPr>
          <w:rFonts w:cs="David" w:hint="cs"/>
          <w:rtl/>
        </w:rPr>
        <w:tab/>
        <w:t>אתי אפלבוים</w:t>
      </w:r>
    </w:p>
    <w:p w14:paraId="7516E559" w14:textId="77777777" w:rsidR="00027ABA" w:rsidRPr="00027ABA" w:rsidRDefault="00027ABA" w:rsidP="00027ABA">
      <w:pPr>
        <w:bidi/>
        <w:jc w:val="both"/>
        <w:rPr>
          <w:rFonts w:cs="David" w:hint="cs"/>
          <w:b/>
          <w:bCs/>
          <w:rtl/>
        </w:rPr>
      </w:pPr>
    </w:p>
    <w:p w14:paraId="0A697854" w14:textId="77777777" w:rsidR="00027ABA" w:rsidRPr="00027ABA" w:rsidRDefault="00027ABA" w:rsidP="00027ABA">
      <w:pPr>
        <w:pStyle w:val="Heading5"/>
        <w:rPr>
          <w:rFonts w:hint="cs"/>
          <w:rtl/>
        </w:rPr>
      </w:pPr>
    </w:p>
    <w:p w14:paraId="0B39DEB3" w14:textId="77777777" w:rsidR="00027ABA" w:rsidRPr="00027ABA" w:rsidRDefault="00027ABA" w:rsidP="00027ABA">
      <w:pPr>
        <w:pStyle w:val="Heading5"/>
        <w:rPr>
          <w:rtl/>
        </w:rPr>
      </w:pPr>
      <w:r w:rsidRPr="00027ABA">
        <w:rPr>
          <w:rtl/>
        </w:rPr>
        <w:t xml:space="preserve"> </w:t>
      </w:r>
    </w:p>
    <w:p w14:paraId="462124A3" w14:textId="77777777" w:rsidR="00027ABA" w:rsidRPr="00027ABA" w:rsidRDefault="00027ABA" w:rsidP="00027ABA">
      <w:pPr>
        <w:bidi/>
        <w:jc w:val="both"/>
        <w:rPr>
          <w:rFonts w:cs="David" w:hint="cs"/>
          <w:rtl/>
        </w:rPr>
      </w:pPr>
    </w:p>
    <w:p w14:paraId="0087501E" w14:textId="77777777" w:rsidR="00027ABA" w:rsidRPr="00027ABA" w:rsidRDefault="00027ABA" w:rsidP="00027ABA">
      <w:pPr>
        <w:bidi/>
        <w:jc w:val="both"/>
        <w:rPr>
          <w:rFonts w:cs="David" w:hint="cs"/>
          <w:u w:val="single"/>
          <w:rtl/>
        </w:rPr>
      </w:pPr>
      <w:r w:rsidRPr="00027ABA">
        <w:rPr>
          <w:rFonts w:cs="David"/>
          <w:rtl/>
        </w:rPr>
        <w:br w:type="page"/>
      </w:r>
      <w:r w:rsidRPr="00027ABA">
        <w:rPr>
          <w:rFonts w:cs="David" w:hint="cs"/>
          <w:u w:val="single"/>
          <w:rtl/>
        </w:rPr>
        <w:lastRenderedPageBreak/>
        <w:t>היו"ר רוחמה אברהם:</w:t>
      </w:r>
    </w:p>
    <w:p w14:paraId="62194CA3" w14:textId="77777777" w:rsidR="00027ABA" w:rsidRPr="00027ABA" w:rsidRDefault="00027ABA" w:rsidP="00027ABA">
      <w:pPr>
        <w:bidi/>
        <w:jc w:val="both"/>
        <w:rPr>
          <w:rFonts w:cs="David" w:hint="cs"/>
          <w:rtl/>
        </w:rPr>
      </w:pPr>
    </w:p>
    <w:p w14:paraId="7F9DFCD4" w14:textId="77777777" w:rsidR="00027ABA" w:rsidRPr="00027ABA" w:rsidRDefault="00027ABA" w:rsidP="00027ABA">
      <w:pPr>
        <w:bidi/>
        <w:jc w:val="both"/>
        <w:rPr>
          <w:rFonts w:cs="David" w:hint="cs"/>
          <w:rtl/>
        </w:rPr>
      </w:pPr>
      <w:r w:rsidRPr="00027ABA">
        <w:rPr>
          <w:rFonts w:cs="David" w:hint="cs"/>
          <w:rtl/>
        </w:rPr>
        <w:tab/>
        <w:t xml:space="preserve">אני רוצה לפתוח את הישיבה המשותפת של וועדת הכספים וועדת הכנסת, לאישור תקציב הכנסת. אתמול עצרנו בסעיף 41. היה דיון על הסוגיה הזאת ויש הצעה לסדר של חבר הכנסת גדעון סער. חבר הכנסת סער בבקשה. </w:t>
      </w:r>
    </w:p>
    <w:p w14:paraId="6AF940BB" w14:textId="77777777" w:rsidR="00027ABA" w:rsidRPr="00027ABA" w:rsidRDefault="00027ABA" w:rsidP="00027ABA">
      <w:pPr>
        <w:bidi/>
        <w:jc w:val="both"/>
        <w:rPr>
          <w:rFonts w:cs="David" w:hint="cs"/>
          <w:rtl/>
        </w:rPr>
      </w:pPr>
    </w:p>
    <w:p w14:paraId="77353F8A"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50D389D7" w14:textId="77777777" w:rsidR="00027ABA" w:rsidRPr="00027ABA" w:rsidRDefault="00027ABA" w:rsidP="00027ABA">
      <w:pPr>
        <w:bidi/>
        <w:jc w:val="both"/>
        <w:rPr>
          <w:rFonts w:cs="David" w:hint="cs"/>
          <w:rtl/>
        </w:rPr>
      </w:pPr>
    </w:p>
    <w:p w14:paraId="5E5BEEEC" w14:textId="77777777" w:rsidR="00027ABA" w:rsidRPr="00027ABA" w:rsidRDefault="00027ABA" w:rsidP="00027ABA">
      <w:pPr>
        <w:bidi/>
        <w:ind w:firstLine="567"/>
        <w:jc w:val="both"/>
        <w:rPr>
          <w:rFonts w:cs="David" w:hint="cs"/>
          <w:rtl/>
        </w:rPr>
      </w:pPr>
      <w:r w:rsidRPr="00027ABA">
        <w:rPr>
          <w:rFonts w:cs="David" w:hint="cs"/>
          <w:rtl/>
        </w:rPr>
        <w:t xml:space="preserve">רציתי לדבר בנושא הסיעות. </w:t>
      </w:r>
    </w:p>
    <w:p w14:paraId="07E9AA35" w14:textId="77777777" w:rsidR="00027ABA" w:rsidRPr="00027ABA" w:rsidRDefault="00027ABA" w:rsidP="00027ABA">
      <w:pPr>
        <w:bidi/>
        <w:jc w:val="both"/>
        <w:rPr>
          <w:rFonts w:cs="David" w:hint="cs"/>
          <w:rtl/>
        </w:rPr>
      </w:pPr>
    </w:p>
    <w:p w14:paraId="2A3357E5"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0EBFBF37" w14:textId="77777777" w:rsidR="00027ABA" w:rsidRPr="00027ABA" w:rsidRDefault="00027ABA" w:rsidP="00027ABA">
      <w:pPr>
        <w:bidi/>
        <w:jc w:val="both"/>
        <w:rPr>
          <w:rFonts w:cs="David" w:hint="cs"/>
          <w:rtl/>
        </w:rPr>
      </w:pPr>
    </w:p>
    <w:p w14:paraId="6D175E58" w14:textId="77777777" w:rsidR="00027ABA" w:rsidRPr="00027ABA" w:rsidRDefault="00027ABA" w:rsidP="00027ABA">
      <w:pPr>
        <w:bidi/>
        <w:jc w:val="both"/>
        <w:rPr>
          <w:rFonts w:cs="David" w:hint="cs"/>
          <w:rtl/>
        </w:rPr>
      </w:pPr>
      <w:r w:rsidRPr="00027ABA">
        <w:rPr>
          <w:rFonts w:cs="David" w:hint="cs"/>
          <w:rtl/>
        </w:rPr>
        <w:tab/>
        <w:t>נדבר על זה כשנגיע לסעיף.</w:t>
      </w:r>
    </w:p>
    <w:p w14:paraId="348B4D1B" w14:textId="77777777" w:rsidR="00027ABA" w:rsidRPr="00027ABA" w:rsidRDefault="00027ABA" w:rsidP="00027ABA">
      <w:pPr>
        <w:bidi/>
        <w:jc w:val="both"/>
        <w:rPr>
          <w:rFonts w:cs="David" w:hint="cs"/>
          <w:rtl/>
        </w:rPr>
      </w:pPr>
    </w:p>
    <w:p w14:paraId="5F19D774"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7D6B6463" w14:textId="77777777" w:rsidR="00027ABA" w:rsidRPr="00027ABA" w:rsidRDefault="00027ABA" w:rsidP="00027ABA">
      <w:pPr>
        <w:bidi/>
        <w:jc w:val="both"/>
        <w:rPr>
          <w:rFonts w:cs="David" w:hint="cs"/>
          <w:u w:val="single"/>
          <w:rtl/>
        </w:rPr>
      </w:pPr>
    </w:p>
    <w:p w14:paraId="1BF735B5" w14:textId="77777777" w:rsidR="00027ABA" w:rsidRPr="00027ABA" w:rsidRDefault="00027ABA" w:rsidP="00027ABA">
      <w:pPr>
        <w:bidi/>
        <w:jc w:val="both"/>
        <w:rPr>
          <w:rFonts w:cs="David" w:hint="cs"/>
          <w:rtl/>
        </w:rPr>
      </w:pPr>
      <w:r w:rsidRPr="00027ABA">
        <w:rPr>
          <w:rFonts w:cs="David" w:hint="cs"/>
          <w:rtl/>
        </w:rPr>
        <w:tab/>
        <w:t xml:space="preserve">בסדר. </w:t>
      </w:r>
    </w:p>
    <w:p w14:paraId="75D43173" w14:textId="77777777" w:rsidR="00027ABA" w:rsidRPr="00027ABA" w:rsidRDefault="00027ABA" w:rsidP="00027ABA">
      <w:pPr>
        <w:bidi/>
        <w:jc w:val="both"/>
        <w:rPr>
          <w:rFonts w:cs="David" w:hint="cs"/>
          <w:rtl/>
        </w:rPr>
      </w:pPr>
    </w:p>
    <w:p w14:paraId="6879FAAB"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2A924F8F" w14:textId="77777777" w:rsidR="00027ABA" w:rsidRPr="00027ABA" w:rsidRDefault="00027ABA" w:rsidP="00027ABA">
      <w:pPr>
        <w:bidi/>
        <w:jc w:val="both"/>
        <w:rPr>
          <w:rFonts w:cs="David" w:hint="cs"/>
          <w:rtl/>
        </w:rPr>
      </w:pPr>
    </w:p>
    <w:p w14:paraId="4A02E7D5" w14:textId="77777777" w:rsidR="00027ABA" w:rsidRPr="00027ABA" w:rsidRDefault="00027ABA" w:rsidP="00027ABA">
      <w:pPr>
        <w:bidi/>
        <w:ind w:firstLine="567"/>
        <w:jc w:val="both"/>
        <w:rPr>
          <w:rFonts w:cs="David" w:hint="cs"/>
          <w:rtl/>
        </w:rPr>
      </w:pPr>
      <w:r w:rsidRPr="00027ABA">
        <w:rPr>
          <w:rFonts w:cs="David" w:hint="cs"/>
          <w:rtl/>
        </w:rPr>
        <w:t>אבי, תמשיך להציג את התקציב.</w:t>
      </w:r>
    </w:p>
    <w:p w14:paraId="6C84A9C6" w14:textId="77777777" w:rsidR="00027ABA" w:rsidRPr="00027ABA" w:rsidRDefault="00027ABA" w:rsidP="00027ABA">
      <w:pPr>
        <w:bidi/>
        <w:jc w:val="both"/>
        <w:rPr>
          <w:rFonts w:cs="David" w:hint="cs"/>
          <w:rtl/>
        </w:rPr>
      </w:pPr>
    </w:p>
    <w:p w14:paraId="3871F123" w14:textId="77777777" w:rsidR="00027ABA" w:rsidRPr="00027ABA" w:rsidRDefault="00027ABA" w:rsidP="00027ABA">
      <w:pPr>
        <w:bidi/>
        <w:jc w:val="both"/>
        <w:rPr>
          <w:rFonts w:cs="David" w:hint="cs"/>
          <w:u w:val="single"/>
          <w:rtl/>
        </w:rPr>
      </w:pPr>
      <w:r w:rsidRPr="00027ABA">
        <w:rPr>
          <w:rFonts w:cs="David" w:hint="cs"/>
          <w:u w:val="single"/>
          <w:rtl/>
        </w:rPr>
        <w:t>אבי לוי:</w:t>
      </w:r>
    </w:p>
    <w:p w14:paraId="063CAE40" w14:textId="77777777" w:rsidR="00027ABA" w:rsidRPr="00027ABA" w:rsidRDefault="00027ABA" w:rsidP="00027ABA">
      <w:pPr>
        <w:bidi/>
        <w:jc w:val="both"/>
        <w:rPr>
          <w:rFonts w:cs="David" w:hint="cs"/>
          <w:rtl/>
        </w:rPr>
      </w:pPr>
    </w:p>
    <w:p w14:paraId="60F57B41" w14:textId="77777777" w:rsidR="00027ABA" w:rsidRPr="00027ABA" w:rsidRDefault="00027ABA" w:rsidP="00027ABA">
      <w:pPr>
        <w:bidi/>
        <w:ind w:firstLine="567"/>
        <w:jc w:val="both"/>
        <w:rPr>
          <w:rFonts w:cs="David" w:hint="cs"/>
          <w:rtl/>
        </w:rPr>
      </w:pPr>
      <w:r w:rsidRPr="00027ABA">
        <w:rPr>
          <w:rFonts w:cs="David" w:hint="cs"/>
          <w:rtl/>
        </w:rPr>
        <w:t xml:space="preserve">למעשה, אתמול סיימתי את הסקירה הכוללת של התקציב שהוצג כאן. </w:t>
      </w:r>
    </w:p>
    <w:p w14:paraId="44865AAF" w14:textId="77777777" w:rsidR="00027ABA" w:rsidRPr="00027ABA" w:rsidRDefault="00027ABA" w:rsidP="00027ABA">
      <w:pPr>
        <w:bidi/>
        <w:jc w:val="both"/>
        <w:rPr>
          <w:rFonts w:cs="David" w:hint="cs"/>
          <w:rtl/>
        </w:rPr>
      </w:pPr>
    </w:p>
    <w:p w14:paraId="7151BEE4"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6815306E" w14:textId="77777777" w:rsidR="00027ABA" w:rsidRPr="00027ABA" w:rsidRDefault="00027ABA" w:rsidP="00027ABA">
      <w:pPr>
        <w:bidi/>
        <w:jc w:val="both"/>
        <w:rPr>
          <w:rFonts w:cs="David" w:hint="cs"/>
          <w:rtl/>
        </w:rPr>
      </w:pPr>
    </w:p>
    <w:p w14:paraId="0FEFD2B1" w14:textId="77777777" w:rsidR="00027ABA" w:rsidRPr="00027ABA" w:rsidRDefault="00027ABA" w:rsidP="00027ABA">
      <w:pPr>
        <w:bidi/>
        <w:ind w:firstLine="567"/>
        <w:jc w:val="both"/>
        <w:rPr>
          <w:rFonts w:cs="David" w:hint="cs"/>
          <w:rtl/>
        </w:rPr>
      </w:pPr>
      <w:r w:rsidRPr="00027ABA">
        <w:rPr>
          <w:rFonts w:cs="David" w:hint="cs"/>
          <w:rtl/>
        </w:rPr>
        <w:t xml:space="preserve">היה ויכוח עם הייעוץ המשפטי לגבי קרן הכנסת. </w:t>
      </w:r>
    </w:p>
    <w:p w14:paraId="7E7284E6" w14:textId="77777777" w:rsidR="00027ABA" w:rsidRPr="00027ABA" w:rsidRDefault="00027ABA" w:rsidP="00027ABA">
      <w:pPr>
        <w:bidi/>
        <w:jc w:val="both"/>
        <w:rPr>
          <w:rFonts w:cs="David" w:hint="cs"/>
          <w:rtl/>
        </w:rPr>
      </w:pPr>
    </w:p>
    <w:p w14:paraId="0A615907" w14:textId="77777777" w:rsidR="00027ABA" w:rsidRPr="00027ABA" w:rsidRDefault="00027ABA" w:rsidP="00027ABA">
      <w:pPr>
        <w:bidi/>
        <w:jc w:val="both"/>
        <w:rPr>
          <w:rFonts w:cs="David" w:hint="cs"/>
          <w:u w:val="single"/>
          <w:rtl/>
        </w:rPr>
      </w:pPr>
      <w:r w:rsidRPr="00027ABA">
        <w:rPr>
          <w:rFonts w:cs="David" w:hint="cs"/>
          <w:u w:val="single"/>
          <w:rtl/>
        </w:rPr>
        <w:t>אבי לוי:</w:t>
      </w:r>
    </w:p>
    <w:p w14:paraId="53A1238E" w14:textId="77777777" w:rsidR="00027ABA" w:rsidRPr="00027ABA" w:rsidRDefault="00027ABA" w:rsidP="00027ABA">
      <w:pPr>
        <w:bidi/>
        <w:jc w:val="both"/>
        <w:rPr>
          <w:rFonts w:cs="David" w:hint="cs"/>
          <w:rtl/>
        </w:rPr>
      </w:pPr>
    </w:p>
    <w:p w14:paraId="67DDD966" w14:textId="77777777" w:rsidR="00027ABA" w:rsidRPr="00027ABA" w:rsidRDefault="00027ABA" w:rsidP="00027ABA">
      <w:pPr>
        <w:bidi/>
        <w:ind w:firstLine="567"/>
        <w:jc w:val="both"/>
        <w:rPr>
          <w:rFonts w:cs="David" w:hint="cs"/>
          <w:rtl/>
        </w:rPr>
      </w:pPr>
      <w:r w:rsidRPr="00027ABA">
        <w:rPr>
          <w:rFonts w:cs="David" w:hint="cs"/>
          <w:rtl/>
        </w:rPr>
        <w:t>נחזור לזה, אבל הגענו לנושא ההוצאות המשרדיות של הסיעות, שגם לגביו היה ויכוח.</w:t>
      </w:r>
    </w:p>
    <w:p w14:paraId="44E9FD97" w14:textId="77777777" w:rsidR="00027ABA" w:rsidRPr="00027ABA" w:rsidRDefault="00027ABA" w:rsidP="00027ABA">
      <w:pPr>
        <w:bidi/>
        <w:jc w:val="both"/>
        <w:rPr>
          <w:rFonts w:cs="David" w:hint="cs"/>
          <w:rtl/>
        </w:rPr>
      </w:pPr>
    </w:p>
    <w:p w14:paraId="5FB25408" w14:textId="77777777" w:rsidR="00027ABA" w:rsidRPr="00027ABA" w:rsidRDefault="00027ABA" w:rsidP="00027ABA">
      <w:pPr>
        <w:bidi/>
        <w:jc w:val="both"/>
        <w:rPr>
          <w:rFonts w:cs="David" w:hint="cs"/>
          <w:rtl/>
        </w:rPr>
      </w:pPr>
      <w:r w:rsidRPr="00027ABA">
        <w:rPr>
          <w:rFonts w:cs="David" w:hint="cs"/>
          <w:u w:val="single"/>
          <w:rtl/>
        </w:rPr>
        <w:t>גדעון סער:</w:t>
      </w:r>
    </w:p>
    <w:p w14:paraId="574EB05D" w14:textId="77777777" w:rsidR="00027ABA" w:rsidRPr="00027ABA" w:rsidRDefault="00027ABA" w:rsidP="00027ABA">
      <w:pPr>
        <w:bidi/>
        <w:jc w:val="both"/>
        <w:rPr>
          <w:rFonts w:cs="David" w:hint="cs"/>
          <w:rtl/>
        </w:rPr>
      </w:pPr>
    </w:p>
    <w:p w14:paraId="00D0CA7D" w14:textId="77777777" w:rsidR="00027ABA" w:rsidRPr="00027ABA" w:rsidRDefault="00027ABA" w:rsidP="00027ABA">
      <w:pPr>
        <w:bidi/>
        <w:ind w:firstLine="567"/>
        <w:jc w:val="both"/>
        <w:rPr>
          <w:rFonts w:cs="David" w:hint="cs"/>
          <w:rtl/>
        </w:rPr>
      </w:pPr>
      <w:r w:rsidRPr="00027ABA">
        <w:rPr>
          <w:rFonts w:cs="David" w:hint="cs"/>
          <w:rtl/>
        </w:rPr>
        <w:t>אני רוצה להתייחס לשתי נקודות. נקודה הראשונה: שוחחתי אתמול עם מנכ"ל הכנסת וגם גיליתי נכונות להתייחס לנושא קשרי חוץ. אני חושב שפרלמנט רציני זה פרלמנט שמקיים דיאלוגים עם פרלמנטים אחרים בעולם. אני יודע שזאת גם מדיניותה של יושבת ראש הכנסת. בעניין זה, נכון שהיה תת ביצוע בשנת 2006 אבל צריך לזכור ששנת 2006 היתה שנת בחירות. כלומר, כל הרבע הראשון היה תפוס על ידי מערכת הבחירות וכמעט כל הרבע השני נתפס על ידי הליך הרכבת הממשלה. גם היתה מלחמה.</w:t>
      </w:r>
    </w:p>
    <w:p w14:paraId="64F4C3B2" w14:textId="77777777" w:rsidR="00027ABA" w:rsidRPr="00027ABA" w:rsidRDefault="00027ABA" w:rsidP="00027ABA">
      <w:pPr>
        <w:bidi/>
        <w:jc w:val="both"/>
        <w:rPr>
          <w:rFonts w:cs="David" w:hint="cs"/>
          <w:rtl/>
        </w:rPr>
      </w:pPr>
    </w:p>
    <w:p w14:paraId="1D047CE7" w14:textId="77777777" w:rsidR="00027ABA" w:rsidRPr="00027ABA" w:rsidRDefault="00027ABA" w:rsidP="00027ABA">
      <w:pPr>
        <w:bidi/>
        <w:ind w:firstLine="567"/>
        <w:jc w:val="both"/>
        <w:rPr>
          <w:rFonts w:cs="David" w:hint="cs"/>
          <w:rtl/>
        </w:rPr>
      </w:pPr>
      <w:r w:rsidRPr="00027ABA">
        <w:rPr>
          <w:rFonts w:cs="David" w:hint="cs"/>
          <w:rtl/>
        </w:rPr>
        <w:t xml:space="preserve">אבל, בלתי סביר בעיני שבהיקף כזה של התקציב, נקצץ 20% בנושא זה שהוא בעל חשיבות רבה. אתה יודע זאת, אדוני המנכ"ל, מאנשי משרד החוץ. הם רואים חשיבות לנושא זה במערכה המדינית שישראל מנהלת. כי זה דבר שאין לו תחליף. זאת הערתי הראשונה ואני מבקש לתקן את העניין הזה. אנחנו מדברים על סעיף 42. </w:t>
      </w:r>
    </w:p>
    <w:p w14:paraId="503864D0" w14:textId="77777777" w:rsidR="00027ABA" w:rsidRPr="00027ABA" w:rsidRDefault="00027ABA" w:rsidP="00027ABA">
      <w:pPr>
        <w:bidi/>
        <w:jc w:val="both"/>
        <w:rPr>
          <w:rFonts w:cs="David" w:hint="cs"/>
          <w:rtl/>
        </w:rPr>
      </w:pPr>
    </w:p>
    <w:p w14:paraId="1E805090" w14:textId="77777777" w:rsidR="00027ABA" w:rsidRPr="00027ABA" w:rsidRDefault="00027ABA" w:rsidP="00027ABA">
      <w:pPr>
        <w:bidi/>
        <w:ind w:firstLine="567"/>
        <w:jc w:val="both"/>
        <w:rPr>
          <w:rFonts w:cs="David" w:hint="cs"/>
          <w:rtl/>
        </w:rPr>
      </w:pPr>
      <w:r w:rsidRPr="00027ABA">
        <w:rPr>
          <w:rFonts w:cs="David" w:hint="cs"/>
          <w:rtl/>
        </w:rPr>
        <w:t xml:space="preserve">כעת לעניין הסיעות. קראתי את חוות דעתה של היועצת המשפטית. </w:t>
      </w:r>
    </w:p>
    <w:p w14:paraId="3B9F655A" w14:textId="77777777" w:rsidR="00027ABA" w:rsidRPr="00027ABA" w:rsidRDefault="00027ABA" w:rsidP="00027ABA">
      <w:pPr>
        <w:bidi/>
        <w:jc w:val="both"/>
        <w:rPr>
          <w:rFonts w:cs="David" w:hint="cs"/>
          <w:rtl/>
        </w:rPr>
      </w:pPr>
    </w:p>
    <w:p w14:paraId="6CFFFAA5"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333F7AB0" w14:textId="77777777" w:rsidR="00027ABA" w:rsidRPr="00027ABA" w:rsidRDefault="00027ABA" w:rsidP="00027ABA">
      <w:pPr>
        <w:bidi/>
        <w:jc w:val="both"/>
        <w:rPr>
          <w:rFonts w:cs="David" w:hint="cs"/>
          <w:rtl/>
        </w:rPr>
      </w:pPr>
    </w:p>
    <w:p w14:paraId="25527766" w14:textId="77777777" w:rsidR="00027ABA" w:rsidRPr="00027ABA" w:rsidRDefault="00027ABA" w:rsidP="00027ABA">
      <w:pPr>
        <w:bidi/>
        <w:ind w:firstLine="567"/>
        <w:jc w:val="both"/>
        <w:rPr>
          <w:rFonts w:cs="David" w:hint="cs"/>
          <w:rtl/>
        </w:rPr>
      </w:pPr>
      <w:r w:rsidRPr="00027ABA">
        <w:rPr>
          <w:rFonts w:cs="David" w:hint="cs"/>
          <w:rtl/>
        </w:rPr>
        <w:t xml:space="preserve">אני רוצה להעיר. עד עתה היה אפשר שיהיה קפה בוועדות לכיבוד. </w:t>
      </w:r>
    </w:p>
    <w:p w14:paraId="67BB4624" w14:textId="77777777" w:rsidR="00027ABA" w:rsidRPr="00027ABA" w:rsidRDefault="00027ABA" w:rsidP="00027ABA">
      <w:pPr>
        <w:bidi/>
        <w:jc w:val="both"/>
        <w:rPr>
          <w:rFonts w:cs="David" w:hint="cs"/>
          <w:rtl/>
        </w:rPr>
      </w:pPr>
    </w:p>
    <w:p w14:paraId="167EB4DD"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15ED3756" w14:textId="77777777" w:rsidR="00027ABA" w:rsidRPr="00027ABA" w:rsidRDefault="00027ABA" w:rsidP="00027ABA">
      <w:pPr>
        <w:bidi/>
        <w:jc w:val="both"/>
        <w:rPr>
          <w:rFonts w:cs="David" w:hint="cs"/>
          <w:rtl/>
        </w:rPr>
      </w:pPr>
    </w:p>
    <w:p w14:paraId="4870A8CC" w14:textId="77777777" w:rsidR="00027ABA" w:rsidRPr="00027ABA" w:rsidRDefault="00027ABA" w:rsidP="00027ABA">
      <w:pPr>
        <w:bidi/>
        <w:ind w:firstLine="567"/>
        <w:jc w:val="both"/>
        <w:rPr>
          <w:rFonts w:cs="David" w:hint="cs"/>
          <w:rtl/>
        </w:rPr>
      </w:pPr>
      <w:r w:rsidRPr="00027ABA">
        <w:rPr>
          <w:rFonts w:cs="David" w:hint="cs"/>
          <w:rtl/>
        </w:rPr>
        <w:t xml:space="preserve">אין שינוי בזה. לגבי ועדות הכנסת הכיבוד ממשיך. </w:t>
      </w:r>
    </w:p>
    <w:p w14:paraId="250869AF" w14:textId="77777777" w:rsidR="00027ABA" w:rsidRPr="00027ABA" w:rsidRDefault="00027ABA" w:rsidP="00027ABA">
      <w:pPr>
        <w:bidi/>
        <w:jc w:val="both"/>
        <w:rPr>
          <w:rFonts w:cs="David" w:hint="cs"/>
          <w:rtl/>
        </w:rPr>
      </w:pPr>
    </w:p>
    <w:p w14:paraId="4ECB34AB" w14:textId="77777777" w:rsidR="00027ABA" w:rsidRPr="00027ABA" w:rsidRDefault="00027ABA" w:rsidP="00027ABA">
      <w:pPr>
        <w:bidi/>
        <w:jc w:val="both"/>
        <w:rPr>
          <w:rFonts w:cs="David" w:hint="cs"/>
          <w:u w:val="single"/>
          <w:rtl/>
        </w:rPr>
      </w:pPr>
      <w:r w:rsidRPr="00027ABA">
        <w:rPr>
          <w:rFonts w:cs="David" w:hint="cs"/>
          <w:u w:val="single"/>
          <w:rtl/>
        </w:rPr>
        <w:t>יעקב מרגי:</w:t>
      </w:r>
    </w:p>
    <w:p w14:paraId="64B052A5" w14:textId="77777777" w:rsidR="00027ABA" w:rsidRPr="00027ABA" w:rsidRDefault="00027ABA" w:rsidP="00027ABA">
      <w:pPr>
        <w:bidi/>
        <w:jc w:val="both"/>
        <w:rPr>
          <w:rFonts w:cs="David" w:hint="cs"/>
          <w:rtl/>
        </w:rPr>
      </w:pPr>
    </w:p>
    <w:p w14:paraId="5B5F6B91" w14:textId="77777777" w:rsidR="00027ABA" w:rsidRPr="00027ABA" w:rsidRDefault="00027ABA" w:rsidP="00027ABA">
      <w:pPr>
        <w:bidi/>
        <w:ind w:firstLine="567"/>
        <w:jc w:val="both"/>
        <w:rPr>
          <w:rFonts w:cs="David" w:hint="cs"/>
          <w:rtl/>
        </w:rPr>
      </w:pPr>
      <w:r w:rsidRPr="00027ABA">
        <w:rPr>
          <w:rFonts w:cs="David" w:hint="cs"/>
          <w:rtl/>
        </w:rPr>
        <w:t>מה לגבי המנהלות?</w:t>
      </w:r>
    </w:p>
    <w:p w14:paraId="76AE7B87" w14:textId="77777777" w:rsidR="00027ABA" w:rsidRPr="00027ABA" w:rsidRDefault="00027ABA" w:rsidP="00027ABA">
      <w:pPr>
        <w:bidi/>
        <w:jc w:val="both"/>
        <w:rPr>
          <w:rFonts w:cs="David" w:hint="cs"/>
          <w:rtl/>
        </w:rPr>
      </w:pPr>
    </w:p>
    <w:p w14:paraId="1EC5F2CA"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2AFFF5E4" w14:textId="77777777" w:rsidR="00027ABA" w:rsidRPr="00027ABA" w:rsidRDefault="00027ABA" w:rsidP="00027ABA">
      <w:pPr>
        <w:bidi/>
        <w:jc w:val="both"/>
        <w:rPr>
          <w:rFonts w:cs="David" w:hint="cs"/>
          <w:rtl/>
        </w:rPr>
      </w:pPr>
    </w:p>
    <w:p w14:paraId="388902BF" w14:textId="77777777" w:rsidR="00027ABA" w:rsidRPr="00027ABA" w:rsidRDefault="00027ABA" w:rsidP="00027ABA">
      <w:pPr>
        <w:bidi/>
        <w:jc w:val="both"/>
        <w:rPr>
          <w:rFonts w:cs="David" w:hint="cs"/>
          <w:rtl/>
        </w:rPr>
      </w:pPr>
      <w:r w:rsidRPr="00027ABA">
        <w:rPr>
          <w:rFonts w:cs="David" w:hint="cs"/>
          <w:rtl/>
        </w:rPr>
        <w:tab/>
        <w:t>אנחנו מזמינים לוועדות שתיי</w:t>
      </w:r>
      <w:r w:rsidRPr="00027ABA">
        <w:rPr>
          <w:rFonts w:cs="David" w:hint="eastAsia"/>
          <w:rtl/>
        </w:rPr>
        <w:t>ה</w:t>
      </w:r>
      <w:r w:rsidRPr="00027ABA">
        <w:rPr>
          <w:rFonts w:cs="David" w:hint="cs"/>
          <w:rtl/>
        </w:rPr>
        <w:t xml:space="preserve">, אני מדברת על - - - </w:t>
      </w:r>
    </w:p>
    <w:p w14:paraId="7B3B27D5" w14:textId="77777777" w:rsidR="00027ABA" w:rsidRPr="00027ABA" w:rsidRDefault="00027ABA" w:rsidP="00027ABA">
      <w:pPr>
        <w:bidi/>
        <w:jc w:val="both"/>
        <w:rPr>
          <w:rFonts w:cs="David" w:hint="cs"/>
          <w:rtl/>
        </w:rPr>
      </w:pPr>
    </w:p>
    <w:p w14:paraId="27741D67"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C98B82F" w14:textId="77777777" w:rsidR="00027ABA" w:rsidRPr="00027ABA" w:rsidRDefault="00027ABA" w:rsidP="00027ABA">
      <w:pPr>
        <w:bidi/>
        <w:jc w:val="both"/>
        <w:rPr>
          <w:rFonts w:cs="David" w:hint="cs"/>
          <w:rtl/>
        </w:rPr>
      </w:pPr>
    </w:p>
    <w:p w14:paraId="79DEACA7" w14:textId="77777777" w:rsidR="00027ABA" w:rsidRPr="00027ABA" w:rsidRDefault="00027ABA" w:rsidP="00027ABA">
      <w:pPr>
        <w:bidi/>
        <w:ind w:firstLine="567"/>
        <w:jc w:val="both"/>
        <w:rPr>
          <w:rFonts w:cs="David" w:hint="cs"/>
          <w:rtl/>
        </w:rPr>
      </w:pPr>
      <w:r w:rsidRPr="00027ABA">
        <w:rPr>
          <w:rFonts w:cs="David" w:hint="cs"/>
          <w:rtl/>
        </w:rPr>
        <w:t xml:space="preserve">לגבי העובדים, כן, אני עצרתי את זה. אני אסביר: לא מדובר על ישיבות של הוועדה. אני רוצה לעשות הפרדה בין העבודה השוטפת של הוועדות לבין הזמנת שתייה - נקרא לזה אספקת מוצרי שתייה לעובדי הכנסת. הסעיף הזה הגיע בשנה האחרונה לכ-180 אלף שקלים. </w:t>
      </w:r>
    </w:p>
    <w:p w14:paraId="6E926ABE" w14:textId="77777777" w:rsidR="00027ABA" w:rsidRPr="00027ABA" w:rsidRDefault="00027ABA" w:rsidP="00027ABA">
      <w:pPr>
        <w:bidi/>
        <w:ind w:firstLine="567"/>
        <w:jc w:val="both"/>
        <w:rPr>
          <w:rFonts w:cs="David" w:hint="cs"/>
          <w:rtl/>
        </w:rPr>
      </w:pPr>
    </w:p>
    <w:p w14:paraId="0215E068" w14:textId="77777777" w:rsidR="00027ABA" w:rsidRPr="00027ABA" w:rsidRDefault="00027ABA" w:rsidP="00027ABA">
      <w:pPr>
        <w:bidi/>
        <w:ind w:firstLine="567"/>
        <w:jc w:val="both"/>
        <w:rPr>
          <w:rFonts w:cs="David" w:hint="cs"/>
          <w:rtl/>
        </w:rPr>
      </w:pPr>
      <w:r w:rsidRPr="00027ABA">
        <w:rPr>
          <w:rFonts w:cs="David" w:hint="cs"/>
          <w:rtl/>
        </w:rPr>
        <w:t>לפני כמה שנים עשו נוסחה, כמה כוסות קפה, תה, חלב, כפיות, כוסות ומפיות - - -</w:t>
      </w:r>
    </w:p>
    <w:p w14:paraId="1C4EA01E" w14:textId="77777777" w:rsidR="00027ABA" w:rsidRPr="00027ABA" w:rsidRDefault="00027ABA" w:rsidP="00027ABA">
      <w:pPr>
        <w:bidi/>
        <w:jc w:val="both"/>
        <w:rPr>
          <w:rFonts w:cs="David" w:hint="cs"/>
          <w:rtl/>
        </w:rPr>
      </w:pPr>
    </w:p>
    <w:p w14:paraId="0F616A6F"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273CCC0A" w14:textId="77777777" w:rsidR="00027ABA" w:rsidRPr="00027ABA" w:rsidRDefault="00027ABA" w:rsidP="00027ABA">
      <w:pPr>
        <w:bidi/>
        <w:jc w:val="both"/>
        <w:rPr>
          <w:rFonts w:cs="David" w:hint="cs"/>
          <w:rtl/>
        </w:rPr>
      </w:pPr>
    </w:p>
    <w:p w14:paraId="626C5972" w14:textId="77777777" w:rsidR="00027ABA" w:rsidRPr="00027ABA" w:rsidRDefault="00027ABA" w:rsidP="00027ABA">
      <w:pPr>
        <w:bidi/>
        <w:ind w:firstLine="567"/>
        <w:jc w:val="both"/>
        <w:rPr>
          <w:rFonts w:cs="David" w:hint="cs"/>
          <w:rtl/>
        </w:rPr>
      </w:pPr>
      <w:r w:rsidRPr="00027ABA">
        <w:rPr>
          <w:rFonts w:cs="David" w:hint="cs"/>
          <w:rtl/>
        </w:rPr>
        <w:t xml:space="preserve">אתה לא חושב שאם יזמינו מהמזנון זה יעלה פי 7? </w:t>
      </w:r>
    </w:p>
    <w:p w14:paraId="71B064FE" w14:textId="77777777" w:rsidR="00027ABA" w:rsidRPr="00027ABA" w:rsidRDefault="00027ABA" w:rsidP="00027ABA">
      <w:pPr>
        <w:bidi/>
        <w:jc w:val="both"/>
        <w:rPr>
          <w:rFonts w:cs="David" w:hint="cs"/>
          <w:rtl/>
        </w:rPr>
      </w:pPr>
    </w:p>
    <w:p w14:paraId="171F6AC6"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B4FE335" w14:textId="77777777" w:rsidR="00027ABA" w:rsidRPr="00027ABA" w:rsidRDefault="00027ABA" w:rsidP="00027ABA">
      <w:pPr>
        <w:bidi/>
        <w:jc w:val="both"/>
        <w:rPr>
          <w:rFonts w:cs="David" w:hint="cs"/>
          <w:rtl/>
        </w:rPr>
      </w:pPr>
    </w:p>
    <w:p w14:paraId="32CC215A" w14:textId="77777777" w:rsidR="00027ABA" w:rsidRPr="00027ABA" w:rsidRDefault="00027ABA" w:rsidP="00027ABA">
      <w:pPr>
        <w:bidi/>
        <w:ind w:firstLine="567"/>
        <w:jc w:val="both"/>
        <w:rPr>
          <w:rFonts w:cs="David" w:hint="cs"/>
          <w:rtl/>
        </w:rPr>
      </w:pPr>
      <w:r w:rsidRPr="00027ABA">
        <w:rPr>
          <w:rFonts w:cs="David" w:hint="cs"/>
          <w:rtl/>
        </w:rPr>
        <w:t xml:space="preserve">אני אסביר וגם אומר מה הפיתרון. לפני הרבה שנים נקבעה נוסחה פר עובד. במקביל היתה עוד בעיה. הנהלת הכנסת החליטה לפני הרבה שנים לשפות את העובדים על כך שהם צריכים לקנות שתייה. בעבר היו פתקים. כל עובד היה מקבל פתק שהיה כתוב עליו כוס קפה ואיתו הוא היה הולך למזנון. הנהלת הכנסת החליטה לבטל את זה ואמרה שזה משפיל, ובצדק. מה עשו? הכניסו בהסכם העבודה של עובדי הכנסת </w:t>
      </w:r>
      <w:r w:rsidRPr="00027ABA">
        <w:rPr>
          <w:rFonts w:cs="David"/>
          <w:rtl/>
        </w:rPr>
        <w:t>–</w:t>
      </w:r>
      <w:r w:rsidRPr="00027ABA">
        <w:rPr>
          <w:rFonts w:cs="David" w:hint="cs"/>
          <w:rtl/>
        </w:rPr>
        <w:t xml:space="preserve"> לכל העובדים, גם כאלה שאני קולט היום, יש  בתלוש השכר "תוספת פתקים". </w:t>
      </w:r>
    </w:p>
    <w:p w14:paraId="5C283CE8" w14:textId="77777777" w:rsidR="00027ABA" w:rsidRPr="00027ABA" w:rsidRDefault="00027ABA" w:rsidP="00027ABA">
      <w:pPr>
        <w:bidi/>
        <w:jc w:val="both"/>
        <w:rPr>
          <w:rFonts w:cs="David" w:hint="cs"/>
          <w:rtl/>
        </w:rPr>
      </w:pPr>
    </w:p>
    <w:p w14:paraId="0EB56780" w14:textId="77777777" w:rsidR="00027ABA" w:rsidRPr="00027ABA" w:rsidRDefault="00027ABA" w:rsidP="00027ABA">
      <w:pPr>
        <w:bidi/>
        <w:ind w:firstLine="567"/>
        <w:jc w:val="both"/>
        <w:rPr>
          <w:rFonts w:cs="David" w:hint="cs"/>
          <w:rtl/>
        </w:rPr>
      </w:pPr>
      <w:r w:rsidRPr="00027ABA">
        <w:rPr>
          <w:rFonts w:cs="David" w:hint="cs"/>
          <w:rtl/>
        </w:rPr>
        <w:t>שאלתי מה זה תוספת פתקים. בהתחלה חשבתי שאם חבר כנסת סער מבקש מהסדרן להעביר פתק לחבר הכנסת אברהם, לתומי חשבתי שזאת תוספת הפתקים. הסבירו לי שתוספת הפתקים היא, שביטלו את הפתקים של השתיי</w:t>
      </w:r>
      <w:r w:rsidRPr="00027ABA">
        <w:rPr>
          <w:rFonts w:cs="David" w:hint="eastAsia"/>
          <w:rtl/>
        </w:rPr>
        <w:t>ה</w:t>
      </w:r>
      <w:r w:rsidRPr="00027ABA">
        <w:rPr>
          <w:rFonts w:cs="David" w:hint="cs"/>
          <w:rtl/>
        </w:rPr>
        <w:t xml:space="preserve"> וכל עובד מקבל תוספת פתקים, קרי תוספת שתייה. אגב, זה בנוסף להוצאות האש"ל והכלכלה שהוא מקבל. הרי עובדי המדינה שנמצאים פה בתוך הכנסת, מקבלים תוספת כלכלה ואש"ל עבור ארוחת צהריים וערב. אני גם מסבסד לעובדי הכנסת את האוכל. אגב, בדין ובצדק, מתוך כבוד וההערכה, הם לא יכולים ללכת לפיצוציות ולא למסעדות במרכז העיר. אין בליבי.</w:t>
      </w:r>
    </w:p>
    <w:p w14:paraId="60505D75" w14:textId="77777777" w:rsidR="00027ABA" w:rsidRPr="00027ABA" w:rsidRDefault="00027ABA" w:rsidP="00027ABA">
      <w:pPr>
        <w:bidi/>
        <w:jc w:val="both"/>
        <w:rPr>
          <w:rFonts w:cs="David" w:hint="cs"/>
          <w:rtl/>
        </w:rPr>
      </w:pPr>
    </w:p>
    <w:p w14:paraId="061E480B" w14:textId="77777777" w:rsidR="00027ABA" w:rsidRPr="00027ABA" w:rsidRDefault="00027ABA" w:rsidP="00027ABA">
      <w:pPr>
        <w:bidi/>
        <w:ind w:firstLine="567"/>
        <w:jc w:val="both"/>
        <w:rPr>
          <w:rFonts w:cs="David" w:hint="cs"/>
          <w:rtl/>
        </w:rPr>
      </w:pPr>
      <w:r w:rsidRPr="00027ABA">
        <w:rPr>
          <w:rFonts w:cs="David" w:hint="cs"/>
          <w:rtl/>
        </w:rPr>
        <w:t xml:space="preserve">זאת אומרת, הם מקבלים אש"ל וכלכלה במשכורת ומקבלים תוספת פתקים עבור שתייה. אני מוציא עוד 180,000 שקל, על כך שאני מחלק פה לכל העובדים. קודם כל עשיתי לזה סטופ. אני מאמין בשיטה שנקראת סובסידיה לנזקק. כרגע אני עושה עבודה לא אינטליגנטית, עבודה מאוד פרקטית שהטלתי על מישהו מסוים. היא תסתיים תוך יומיים ואני הולך לתת איפה שצריך. מ-180,000 שקל הגעתי לסכום של 50,000 שקל. כולם ישתו, לכולם יהיה ולא יהיה חיסרון לאף אחד ולא יהיו פה התייבשויות. </w:t>
      </w:r>
    </w:p>
    <w:p w14:paraId="52BE8F1C" w14:textId="77777777" w:rsidR="00027ABA" w:rsidRPr="00027ABA" w:rsidRDefault="00027ABA" w:rsidP="00027ABA">
      <w:pPr>
        <w:bidi/>
        <w:jc w:val="both"/>
        <w:rPr>
          <w:rFonts w:cs="David" w:hint="cs"/>
          <w:rtl/>
        </w:rPr>
      </w:pPr>
    </w:p>
    <w:p w14:paraId="7384F917" w14:textId="77777777" w:rsidR="00027ABA" w:rsidRPr="00027ABA" w:rsidRDefault="00027ABA" w:rsidP="00027ABA">
      <w:pPr>
        <w:bidi/>
        <w:ind w:firstLine="567"/>
        <w:jc w:val="both"/>
        <w:rPr>
          <w:rFonts w:cs="David" w:hint="cs"/>
          <w:rtl/>
        </w:rPr>
      </w:pPr>
      <w:r w:rsidRPr="00027ABA">
        <w:rPr>
          <w:rFonts w:cs="David" w:hint="cs"/>
          <w:rtl/>
        </w:rPr>
        <w:t xml:space="preserve">אגב, אותו דבר עשיתי עם העיתונים. מ-380,000 שקל - כל עובד היה מקבל עיתון עד סוף ימיו. כל עובד משמר או כל עובד הכי זוטר בכנסת, היתה זכאי לקבל עיתון עד סוף ימי חייו, כחלק מהסכמי העבודה. לכן ביטלתי את זה ואמרתי שמי שצריך לקבל עיתון, יקבל כל עוד הוא עובד פה. כל מי שצריך עיתון במסגרת תפקידו, אני אעמוד על כך שהוא יקבל, גם אם הוא יסרב. </w:t>
      </w:r>
    </w:p>
    <w:p w14:paraId="4F54D1FA" w14:textId="77777777" w:rsidR="00027ABA" w:rsidRPr="00027ABA" w:rsidRDefault="00027ABA" w:rsidP="00027ABA">
      <w:pPr>
        <w:bidi/>
        <w:jc w:val="both"/>
        <w:rPr>
          <w:rFonts w:cs="David" w:hint="cs"/>
          <w:rtl/>
        </w:rPr>
      </w:pPr>
    </w:p>
    <w:p w14:paraId="04084FF2" w14:textId="77777777" w:rsidR="00027ABA" w:rsidRPr="00027ABA" w:rsidRDefault="00027ABA" w:rsidP="00027ABA">
      <w:pPr>
        <w:bidi/>
        <w:jc w:val="both"/>
        <w:rPr>
          <w:rFonts w:cs="David" w:hint="cs"/>
          <w:rtl/>
        </w:rPr>
      </w:pPr>
      <w:r w:rsidRPr="00027ABA">
        <w:rPr>
          <w:rFonts w:cs="David" w:hint="cs"/>
          <w:u w:val="single"/>
          <w:rtl/>
        </w:rPr>
        <w:t>גדעון סער:</w:t>
      </w:r>
    </w:p>
    <w:p w14:paraId="4DEFAE83" w14:textId="77777777" w:rsidR="00027ABA" w:rsidRPr="00027ABA" w:rsidRDefault="00027ABA" w:rsidP="00027ABA">
      <w:pPr>
        <w:bidi/>
        <w:jc w:val="both"/>
        <w:rPr>
          <w:rFonts w:cs="David" w:hint="cs"/>
          <w:rtl/>
        </w:rPr>
      </w:pPr>
    </w:p>
    <w:p w14:paraId="7F06A8E2" w14:textId="77777777" w:rsidR="00027ABA" w:rsidRPr="00027ABA" w:rsidRDefault="00027ABA" w:rsidP="00027ABA">
      <w:pPr>
        <w:bidi/>
        <w:ind w:firstLine="567"/>
        <w:jc w:val="both"/>
        <w:rPr>
          <w:rFonts w:cs="David" w:hint="cs"/>
          <w:rtl/>
        </w:rPr>
      </w:pPr>
      <w:r w:rsidRPr="00027ABA">
        <w:rPr>
          <w:rFonts w:cs="David" w:hint="cs"/>
          <w:rtl/>
        </w:rPr>
        <w:t xml:space="preserve">בהחלט שמעתי בקשב רב ובאורך רוח את דברי המנהל הכללי והנה אני חוזר לטיעון שלי  בסוגיית הסיעות. קראתי את חוות דעתה של היועצת המשפטית, שאם נתמצת אותה עוד יותר, היא אומרת שלשון החוק, כפי שתוקן בקדנציה הקודמת על ידי הכנסת, איננו יכול לכלול את תקציב הסיעות בגדר אותו צוות פרלמנטרי אשר הוגדר בדבר החקיקה. </w:t>
      </w:r>
    </w:p>
    <w:p w14:paraId="3D89E960" w14:textId="77777777" w:rsidR="00027ABA" w:rsidRPr="00027ABA" w:rsidRDefault="00027ABA" w:rsidP="00027ABA">
      <w:pPr>
        <w:bidi/>
        <w:jc w:val="both"/>
        <w:rPr>
          <w:rFonts w:cs="David" w:hint="cs"/>
          <w:rtl/>
        </w:rPr>
      </w:pPr>
    </w:p>
    <w:p w14:paraId="6ECAEAB4" w14:textId="77777777" w:rsidR="00027ABA" w:rsidRPr="00027ABA" w:rsidRDefault="00027ABA" w:rsidP="00027ABA">
      <w:pPr>
        <w:bidi/>
        <w:ind w:firstLine="567"/>
        <w:jc w:val="both"/>
        <w:rPr>
          <w:rFonts w:cs="David" w:hint="cs"/>
          <w:rtl/>
        </w:rPr>
      </w:pPr>
      <w:r w:rsidRPr="00027ABA">
        <w:rPr>
          <w:rFonts w:cs="David" w:hint="cs"/>
          <w:rtl/>
        </w:rPr>
        <w:t xml:space="preserve">חוות הדעת מונחת ואני מנסה להוכיח שהבנתי אותה. מצד שני, מנהג נוהג הוא במקומותינו, וכך היה עד היום, שאותו תקציב כן קיים ומכובד וניתן על ידי הכנסת לסיעות השונות. כלומר, כאשר היום אנחנו דנים בנושא הזה, לצד תפיסתה המשפטית של היועצת המשפטית, המציאות העובדתית היא שיישום עמדת היועצת המשפטית, תביא לגריעה מכספי הסיעות או לפגיעה בפרקטיקת העבודה של סיעות הכנסת. </w:t>
      </w:r>
    </w:p>
    <w:p w14:paraId="799AEBA1" w14:textId="77777777" w:rsidR="00027ABA" w:rsidRPr="00027ABA" w:rsidRDefault="00027ABA" w:rsidP="00027ABA">
      <w:pPr>
        <w:bidi/>
        <w:ind w:firstLine="567"/>
        <w:jc w:val="both"/>
        <w:rPr>
          <w:rFonts w:cs="David" w:hint="cs"/>
          <w:rtl/>
        </w:rPr>
      </w:pPr>
    </w:p>
    <w:p w14:paraId="474E8396" w14:textId="77777777" w:rsidR="00027ABA" w:rsidRPr="00027ABA" w:rsidRDefault="00027ABA" w:rsidP="00027ABA">
      <w:pPr>
        <w:bidi/>
        <w:ind w:firstLine="567"/>
        <w:jc w:val="both"/>
        <w:rPr>
          <w:rFonts w:cs="David" w:hint="cs"/>
          <w:rtl/>
        </w:rPr>
      </w:pPr>
      <w:r w:rsidRPr="00027ABA">
        <w:rPr>
          <w:rFonts w:cs="David" w:hint="cs"/>
          <w:rtl/>
        </w:rPr>
        <w:t xml:space="preserve">הדרך היחידה ליישב בין שני הדברים האלה היא להשתמש בסמכות של הכנסת לחוקק. שכן, לא יכול להיות ספק שאם בסייפת אותו דבר חקיקה יהיה כתוב "לרבות הוצאות סיעה בגובה שלא יעלה על", שחס וחלילה שלא יהיה חשש שאנחנו מעוניינים לשפר את מצבנו אלא רק להגן על את הפרקטיקה הקיימת בחקיקה, הרי אנחנו מסוגלים - - - </w:t>
      </w:r>
    </w:p>
    <w:p w14:paraId="2A1AF453" w14:textId="77777777" w:rsidR="00027ABA" w:rsidRPr="00027ABA" w:rsidRDefault="00027ABA" w:rsidP="00027ABA">
      <w:pPr>
        <w:bidi/>
        <w:jc w:val="both"/>
        <w:rPr>
          <w:rFonts w:cs="David" w:hint="cs"/>
          <w:rtl/>
        </w:rPr>
      </w:pPr>
    </w:p>
    <w:p w14:paraId="671BDE08"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3321B67E" w14:textId="77777777" w:rsidR="00027ABA" w:rsidRPr="00027ABA" w:rsidRDefault="00027ABA" w:rsidP="00027ABA">
      <w:pPr>
        <w:bidi/>
        <w:jc w:val="both"/>
        <w:rPr>
          <w:rFonts w:cs="David" w:hint="cs"/>
          <w:rtl/>
        </w:rPr>
      </w:pPr>
    </w:p>
    <w:p w14:paraId="2F62D498" w14:textId="77777777" w:rsidR="00027ABA" w:rsidRPr="00027ABA" w:rsidRDefault="00027ABA" w:rsidP="00027ABA">
      <w:pPr>
        <w:bidi/>
        <w:ind w:firstLine="567"/>
        <w:jc w:val="both"/>
        <w:rPr>
          <w:rFonts w:cs="David" w:hint="cs"/>
          <w:rtl/>
        </w:rPr>
      </w:pPr>
      <w:r w:rsidRPr="00027ABA">
        <w:rPr>
          <w:rFonts w:cs="David" w:hint="cs"/>
          <w:rtl/>
        </w:rPr>
        <w:t>למה בחקיקה ולא בתקנה?</w:t>
      </w:r>
    </w:p>
    <w:p w14:paraId="7D82965E" w14:textId="77777777" w:rsidR="00027ABA" w:rsidRPr="00027ABA" w:rsidRDefault="00027ABA" w:rsidP="00027ABA">
      <w:pPr>
        <w:bidi/>
        <w:jc w:val="both"/>
        <w:rPr>
          <w:rFonts w:cs="David" w:hint="cs"/>
          <w:rtl/>
        </w:rPr>
      </w:pPr>
    </w:p>
    <w:p w14:paraId="15CF9B79"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588C263B" w14:textId="77777777" w:rsidR="00027ABA" w:rsidRPr="00027ABA" w:rsidRDefault="00027ABA" w:rsidP="00027ABA">
      <w:pPr>
        <w:bidi/>
        <w:jc w:val="both"/>
        <w:rPr>
          <w:rFonts w:cs="David" w:hint="cs"/>
          <w:rtl/>
        </w:rPr>
      </w:pPr>
    </w:p>
    <w:p w14:paraId="13A384E5" w14:textId="77777777" w:rsidR="00027ABA" w:rsidRPr="00027ABA" w:rsidRDefault="00027ABA" w:rsidP="00027ABA">
      <w:pPr>
        <w:bidi/>
        <w:jc w:val="both"/>
        <w:rPr>
          <w:rFonts w:cs="David" w:hint="cs"/>
          <w:rtl/>
        </w:rPr>
      </w:pPr>
      <w:r w:rsidRPr="00027ABA">
        <w:rPr>
          <w:rFonts w:cs="David" w:hint="cs"/>
          <w:rtl/>
        </w:rPr>
        <w:tab/>
        <w:t xml:space="preserve">אי אפשר בתקנה כי יש הגדרה בחוק. </w:t>
      </w:r>
    </w:p>
    <w:p w14:paraId="032E0868" w14:textId="77777777" w:rsidR="00027ABA" w:rsidRPr="00027ABA" w:rsidRDefault="00027ABA" w:rsidP="00027ABA">
      <w:pPr>
        <w:bidi/>
        <w:jc w:val="both"/>
        <w:rPr>
          <w:rFonts w:cs="David" w:hint="cs"/>
          <w:rtl/>
        </w:rPr>
      </w:pPr>
    </w:p>
    <w:p w14:paraId="18052EA3" w14:textId="77777777" w:rsidR="00027ABA" w:rsidRPr="00027ABA" w:rsidRDefault="00027ABA" w:rsidP="00027ABA">
      <w:pPr>
        <w:bidi/>
        <w:jc w:val="both"/>
        <w:rPr>
          <w:rFonts w:cs="David" w:hint="cs"/>
          <w:rtl/>
        </w:rPr>
      </w:pPr>
      <w:r w:rsidRPr="00027ABA">
        <w:rPr>
          <w:rFonts w:cs="David" w:hint="cs"/>
          <w:u w:val="single"/>
          <w:rtl/>
        </w:rPr>
        <w:t>גדעון סער:</w:t>
      </w:r>
    </w:p>
    <w:p w14:paraId="19DAE72E" w14:textId="77777777" w:rsidR="00027ABA" w:rsidRPr="00027ABA" w:rsidRDefault="00027ABA" w:rsidP="00027ABA">
      <w:pPr>
        <w:bidi/>
        <w:jc w:val="both"/>
        <w:rPr>
          <w:rFonts w:cs="David" w:hint="cs"/>
          <w:rtl/>
        </w:rPr>
      </w:pPr>
    </w:p>
    <w:p w14:paraId="7DE39085" w14:textId="77777777" w:rsidR="00027ABA" w:rsidRPr="00027ABA" w:rsidRDefault="00027ABA" w:rsidP="00027ABA">
      <w:pPr>
        <w:bidi/>
        <w:ind w:firstLine="567"/>
        <w:jc w:val="both"/>
        <w:rPr>
          <w:rFonts w:cs="David" w:hint="cs"/>
          <w:rtl/>
        </w:rPr>
      </w:pPr>
      <w:r w:rsidRPr="00027ABA">
        <w:rPr>
          <w:rFonts w:cs="David" w:hint="cs"/>
          <w:rtl/>
        </w:rPr>
        <w:t xml:space="preserve">אני מציע הצעה. אני רוצה להגיד משהו ברמה הערכית. לתקוף את הסיעות ואת המפלגות זה דבר מאוד פופולארי. אין דבר יותר טוב מזה. </w:t>
      </w:r>
    </w:p>
    <w:p w14:paraId="1E2C4317" w14:textId="77777777" w:rsidR="00027ABA" w:rsidRPr="00027ABA" w:rsidRDefault="00027ABA" w:rsidP="00027ABA">
      <w:pPr>
        <w:bidi/>
        <w:jc w:val="both"/>
        <w:rPr>
          <w:rFonts w:cs="David" w:hint="cs"/>
          <w:rtl/>
        </w:rPr>
      </w:pPr>
    </w:p>
    <w:p w14:paraId="23169E1A" w14:textId="77777777" w:rsidR="00027ABA" w:rsidRPr="00027ABA" w:rsidRDefault="00027ABA" w:rsidP="00027ABA">
      <w:pPr>
        <w:bidi/>
        <w:jc w:val="both"/>
        <w:rPr>
          <w:rFonts w:cs="David" w:hint="cs"/>
          <w:u w:val="single"/>
          <w:rtl/>
        </w:rPr>
      </w:pPr>
      <w:r w:rsidRPr="00027ABA">
        <w:rPr>
          <w:rFonts w:cs="David" w:hint="cs"/>
          <w:u w:val="single"/>
          <w:rtl/>
        </w:rPr>
        <w:t>משה שרוני:</w:t>
      </w:r>
    </w:p>
    <w:p w14:paraId="35BC0FA2" w14:textId="77777777" w:rsidR="00027ABA" w:rsidRPr="00027ABA" w:rsidRDefault="00027ABA" w:rsidP="00027ABA">
      <w:pPr>
        <w:bidi/>
        <w:jc w:val="both"/>
        <w:rPr>
          <w:rFonts w:cs="David" w:hint="cs"/>
          <w:rtl/>
        </w:rPr>
      </w:pPr>
    </w:p>
    <w:p w14:paraId="0AB07892" w14:textId="77777777" w:rsidR="00027ABA" w:rsidRPr="00027ABA" w:rsidRDefault="00027ABA" w:rsidP="00027ABA">
      <w:pPr>
        <w:bidi/>
        <w:ind w:firstLine="567"/>
        <w:jc w:val="both"/>
        <w:rPr>
          <w:rFonts w:cs="David" w:hint="cs"/>
          <w:rtl/>
        </w:rPr>
      </w:pPr>
      <w:r w:rsidRPr="00027ABA">
        <w:rPr>
          <w:rFonts w:cs="David" w:hint="cs"/>
          <w:rtl/>
        </w:rPr>
        <w:t xml:space="preserve">פופוליסטי. </w:t>
      </w:r>
    </w:p>
    <w:p w14:paraId="2F0E2DCA" w14:textId="77777777" w:rsidR="00027ABA" w:rsidRPr="00027ABA" w:rsidRDefault="00027ABA" w:rsidP="00027ABA">
      <w:pPr>
        <w:bidi/>
        <w:jc w:val="both"/>
        <w:rPr>
          <w:rFonts w:cs="David" w:hint="cs"/>
          <w:rtl/>
        </w:rPr>
      </w:pPr>
    </w:p>
    <w:p w14:paraId="4DFF736D" w14:textId="77777777" w:rsidR="00027ABA" w:rsidRPr="00027ABA" w:rsidRDefault="00027ABA" w:rsidP="00027ABA">
      <w:pPr>
        <w:bidi/>
        <w:jc w:val="both"/>
        <w:rPr>
          <w:rFonts w:cs="David" w:hint="cs"/>
          <w:rtl/>
        </w:rPr>
      </w:pPr>
      <w:r w:rsidRPr="00027ABA">
        <w:rPr>
          <w:rFonts w:cs="David" w:hint="cs"/>
          <w:u w:val="single"/>
          <w:rtl/>
        </w:rPr>
        <w:t>גדעון סער:</w:t>
      </w:r>
    </w:p>
    <w:p w14:paraId="5BFBFCA8" w14:textId="77777777" w:rsidR="00027ABA" w:rsidRPr="00027ABA" w:rsidRDefault="00027ABA" w:rsidP="00027ABA">
      <w:pPr>
        <w:bidi/>
        <w:jc w:val="both"/>
        <w:rPr>
          <w:rFonts w:cs="David" w:hint="cs"/>
          <w:rtl/>
        </w:rPr>
      </w:pPr>
    </w:p>
    <w:p w14:paraId="6D188D9F" w14:textId="77777777" w:rsidR="00027ABA" w:rsidRPr="00027ABA" w:rsidRDefault="00027ABA" w:rsidP="00027ABA">
      <w:pPr>
        <w:bidi/>
        <w:ind w:firstLine="567"/>
        <w:jc w:val="both"/>
        <w:rPr>
          <w:rFonts w:cs="David" w:hint="cs"/>
          <w:rtl/>
        </w:rPr>
      </w:pPr>
      <w:r w:rsidRPr="00027ABA">
        <w:rPr>
          <w:rFonts w:cs="David" w:hint="cs"/>
          <w:rtl/>
        </w:rPr>
        <w:t xml:space="preserve">יש כאלה שיגידו פופוליסטי. אבל נגיד שמישהו עושה את זה עם כוונות טובות, עדיין הוא פופולארי. אם הוא מסתער על המפלגות, גם אם כוונותיו טהורות, הוא הופך לפופולארי. גם אם כוונות לא טהורות, הוא הופך לפופולארי. במקרה זה, כמובן, אין מחלוקת לגבי הכוונות. </w:t>
      </w:r>
    </w:p>
    <w:p w14:paraId="61FE0FBC" w14:textId="77777777" w:rsidR="00027ABA" w:rsidRPr="00027ABA" w:rsidRDefault="00027ABA" w:rsidP="00027ABA">
      <w:pPr>
        <w:bidi/>
        <w:ind w:firstLine="567"/>
        <w:jc w:val="both"/>
        <w:rPr>
          <w:rFonts w:cs="David" w:hint="cs"/>
          <w:rtl/>
        </w:rPr>
      </w:pPr>
    </w:p>
    <w:p w14:paraId="6AAE8C9D" w14:textId="77777777" w:rsidR="00027ABA" w:rsidRPr="00027ABA" w:rsidRDefault="00027ABA" w:rsidP="00027ABA">
      <w:pPr>
        <w:bidi/>
        <w:ind w:firstLine="567"/>
        <w:jc w:val="both"/>
        <w:rPr>
          <w:rFonts w:cs="David" w:hint="cs"/>
          <w:rtl/>
        </w:rPr>
      </w:pPr>
      <w:r w:rsidRPr="00027ABA">
        <w:rPr>
          <w:rFonts w:cs="David" w:hint="cs"/>
          <w:rtl/>
        </w:rPr>
        <w:t xml:space="preserve">לעניין זה, צריך להבין. תקציב מימון המפלגות נשחק מ-1999. אגב, נמצא בפניכם אחד האשמים בפגיעה במפלגות, ותכף אסביר איך, אני רק מזכיר את חטאי. מ-1999 ספגו המפלגות סדר גודל של 15% עד 20% שנשחקו. בנוסף לכך, במסגרת התכנית הכלכלית של 2003, קוצצה יחידת המימון שקיבלו המפלגות בבחירת המוניציפליות בסדר גודל פחות או יותר זהה, דהיינו, של כ- 20%. יש משבר קשה שפוקד בעיקר את המפלגות הוותיקות, שקשור לאותם דינים שהיו קיימים בעבר לפני חקיקת חוק אחר שחוקקה הכנסת. הוא אומר שכאשר סיעה מתפלגת, הגוף המתפלג יכול לקחת איתו כסף אבל לא חובות. ואז המפלגות ההיסטוריות כמו הליכוד או כמו המפד"ל, וגם מפלגות אחרות - - - </w:t>
      </w:r>
    </w:p>
    <w:p w14:paraId="455563C3" w14:textId="77777777" w:rsidR="00027ABA" w:rsidRPr="00027ABA" w:rsidRDefault="00027ABA" w:rsidP="00027ABA">
      <w:pPr>
        <w:bidi/>
        <w:jc w:val="both"/>
        <w:rPr>
          <w:rFonts w:cs="David" w:hint="cs"/>
          <w:rtl/>
        </w:rPr>
      </w:pPr>
    </w:p>
    <w:p w14:paraId="77E10BEC"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0F936602" w14:textId="77777777" w:rsidR="00027ABA" w:rsidRPr="00027ABA" w:rsidRDefault="00027ABA" w:rsidP="00027ABA">
      <w:pPr>
        <w:bidi/>
        <w:jc w:val="both"/>
        <w:rPr>
          <w:rFonts w:cs="David" w:hint="cs"/>
          <w:rtl/>
        </w:rPr>
      </w:pPr>
    </w:p>
    <w:p w14:paraId="24BD0537" w14:textId="77777777" w:rsidR="00027ABA" w:rsidRPr="00027ABA" w:rsidRDefault="00027ABA" w:rsidP="00027ABA">
      <w:pPr>
        <w:bidi/>
        <w:jc w:val="both"/>
        <w:rPr>
          <w:rFonts w:cs="David" w:hint="cs"/>
          <w:rtl/>
        </w:rPr>
      </w:pPr>
      <w:r w:rsidRPr="00027ABA">
        <w:rPr>
          <w:rFonts w:cs="David" w:hint="cs"/>
          <w:rtl/>
        </w:rPr>
        <w:tab/>
        <w:t xml:space="preserve">אבל זה תוקן בחקיקה עכשיו שסיעה שמתפלגת- - - </w:t>
      </w:r>
    </w:p>
    <w:p w14:paraId="027DC216" w14:textId="77777777" w:rsidR="00027ABA" w:rsidRPr="00027ABA" w:rsidRDefault="00027ABA" w:rsidP="00027ABA">
      <w:pPr>
        <w:bidi/>
        <w:jc w:val="both"/>
        <w:rPr>
          <w:rFonts w:cs="David" w:hint="cs"/>
          <w:rtl/>
        </w:rPr>
      </w:pPr>
    </w:p>
    <w:p w14:paraId="2D8B74D3" w14:textId="77777777" w:rsidR="00027ABA" w:rsidRPr="00027ABA" w:rsidRDefault="00027ABA" w:rsidP="00027ABA">
      <w:pPr>
        <w:bidi/>
        <w:jc w:val="both"/>
        <w:rPr>
          <w:rFonts w:cs="David" w:hint="cs"/>
          <w:rtl/>
        </w:rPr>
      </w:pPr>
      <w:r w:rsidRPr="00027ABA">
        <w:rPr>
          <w:rFonts w:cs="David" w:hint="cs"/>
          <w:u w:val="single"/>
          <w:rtl/>
        </w:rPr>
        <w:t>גדעון סער:</w:t>
      </w:r>
    </w:p>
    <w:p w14:paraId="5A0D8A49" w14:textId="77777777" w:rsidR="00027ABA" w:rsidRPr="00027ABA" w:rsidRDefault="00027ABA" w:rsidP="00027ABA">
      <w:pPr>
        <w:bidi/>
        <w:jc w:val="both"/>
        <w:rPr>
          <w:rFonts w:cs="David" w:hint="cs"/>
          <w:rtl/>
        </w:rPr>
      </w:pPr>
    </w:p>
    <w:p w14:paraId="547EF5E0" w14:textId="77777777" w:rsidR="00027ABA" w:rsidRPr="00027ABA" w:rsidRDefault="00027ABA" w:rsidP="00027ABA">
      <w:pPr>
        <w:bidi/>
        <w:ind w:firstLine="567"/>
        <w:jc w:val="both"/>
        <w:rPr>
          <w:rFonts w:cs="David" w:hint="cs"/>
          <w:rtl/>
        </w:rPr>
      </w:pPr>
      <w:r w:rsidRPr="00027ABA">
        <w:rPr>
          <w:rFonts w:cs="David" w:hint="cs"/>
          <w:rtl/>
        </w:rPr>
        <w:t xml:space="preserve">אבל זה לא רלוונטי למה שהיה. אם מחר תהיה התפלגות - - - </w:t>
      </w:r>
    </w:p>
    <w:p w14:paraId="25AB66AC" w14:textId="77777777" w:rsidR="00027ABA" w:rsidRPr="00027ABA" w:rsidRDefault="00027ABA" w:rsidP="00027ABA">
      <w:pPr>
        <w:bidi/>
        <w:jc w:val="both"/>
        <w:rPr>
          <w:rFonts w:cs="David" w:hint="cs"/>
          <w:rtl/>
        </w:rPr>
      </w:pPr>
    </w:p>
    <w:p w14:paraId="3B8E9539" w14:textId="77777777" w:rsidR="00027ABA" w:rsidRPr="00027ABA" w:rsidRDefault="00027ABA" w:rsidP="00027ABA">
      <w:pPr>
        <w:bidi/>
        <w:jc w:val="both"/>
        <w:rPr>
          <w:rFonts w:cs="David" w:hint="cs"/>
          <w:u w:val="single"/>
          <w:rtl/>
        </w:rPr>
      </w:pPr>
      <w:r w:rsidRPr="00027ABA">
        <w:rPr>
          <w:rFonts w:cs="David" w:hint="cs"/>
          <w:u w:val="single"/>
          <w:rtl/>
        </w:rPr>
        <w:t>משה שרוני:</w:t>
      </w:r>
    </w:p>
    <w:p w14:paraId="67FF8325" w14:textId="77777777" w:rsidR="00027ABA" w:rsidRPr="00027ABA" w:rsidRDefault="00027ABA" w:rsidP="00027ABA">
      <w:pPr>
        <w:bidi/>
        <w:jc w:val="both"/>
        <w:rPr>
          <w:rFonts w:cs="David" w:hint="cs"/>
          <w:rtl/>
        </w:rPr>
      </w:pPr>
    </w:p>
    <w:p w14:paraId="505721AB" w14:textId="77777777" w:rsidR="00027ABA" w:rsidRPr="00027ABA" w:rsidRDefault="00027ABA" w:rsidP="00027ABA">
      <w:pPr>
        <w:bidi/>
        <w:jc w:val="both"/>
        <w:rPr>
          <w:rFonts w:cs="David" w:hint="cs"/>
          <w:rtl/>
        </w:rPr>
      </w:pPr>
      <w:r w:rsidRPr="00027ABA">
        <w:rPr>
          <w:rFonts w:cs="David" w:hint="cs"/>
          <w:rtl/>
        </w:rPr>
        <w:tab/>
        <w:t xml:space="preserve">גם אם הליכוד לא היה מתפלג, כמה חובות עוד היו נשארים לכם. </w:t>
      </w:r>
    </w:p>
    <w:p w14:paraId="39B3874C" w14:textId="77777777" w:rsidR="00027ABA" w:rsidRPr="00027ABA" w:rsidRDefault="00027ABA" w:rsidP="00027ABA">
      <w:pPr>
        <w:bidi/>
        <w:jc w:val="both"/>
        <w:rPr>
          <w:rFonts w:cs="David" w:hint="cs"/>
          <w:rtl/>
        </w:rPr>
      </w:pPr>
      <w:r w:rsidRPr="00027ABA">
        <w:rPr>
          <w:rFonts w:cs="David"/>
          <w:rtl/>
        </w:rPr>
        <w:br w:type="page"/>
      </w:r>
    </w:p>
    <w:p w14:paraId="375A30D9" w14:textId="77777777" w:rsidR="00027ABA" w:rsidRPr="00027ABA" w:rsidRDefault="00027ABA" w:rsidP="00027ABA">
      <w:pPr>
        <w:bidi/>
        <w:jc w:val="both"/>
        <w:rPr>
          <w:rFonts w:cs="David" w:hint="cs"/>
          <w:rtl/>
        </w:rPr>
      </w:pPr>
      <w:r w:rsidRPr="00027ABA">
        <w:rPr>
          <w:rFonts w:cs="David" w:hint="cs"/>
          <w:u w:val="single"/>
          <w:rtl/>
        </w:rPr>
        <w:t>גדעון סער:</w:t>
      </w:r>
    </w:p>
    <w:p w14:paraId="1A10BE31" w14:textId="77777777" w:rsidR="00027ABA" w:rsidRPr="00027ABA" w:rsidRDefault="00027ABA" w:rsidP="00027ABA">
      <w:pPr>
        <w:bidi/>
        <w:jc w:val="both"/>
        <w:rPr>
          <w:rFonts w:cs="David" w:hint="cs"/>
          <w:rtl/>
        </w:rPr>
      </w:pPr>
    </w:p>
    <w:p w14:paraId="0F5D0A9C" w14:textId="77777777" w:rsidR="00027ABA" w:rsidRPr="00027ABA" w:rsidRDefault="00027ABA" w:rsidP="00027ABA">
      <w:pPr>
        <w:bidi/>
        <w:ind w:firstLine="567"/>
        <w:jc w:val="both"/>
        <w:rPr>
          <w:rFonts w:cs="David" w:hint="cs"/>
          <w:rtl/>
        </w:rPr>
      </w:pPr>
      <w:r w:rsidRPr="00027ABA">
        <w:rPr>
          <w:rFonts w:cs="David" w:hint="cs"/>
          <w:rtl/>
        </w:rPr>
        <w:t xml:space="preserve">לא. הסיעה הזאת </w:t>
      </w:r>
      <w:r w:rsidRPr="00027ABA">
        <w:rPr>
          <w:rFonts w:cs="David"/>
          <w:rtl/>
        </w:rPr>
        <w:t>–</w:t>
      </w:r>
      <w:r w:rsidRPr="00027ABA">
        <w:rPr>
          <w:rFonts w:cs="David" w:hint="cs"/>
          <w:rtl/>
        </w:rPr>
        <w:t xml:space="preserve"> למה להפריע לי באמצע הטיעון?</w:t>
      </w:r>
    </w:p>
    <w:p w14:paraId="7F6CCDF9" w14:textId="77777777" w:rsidR="00027ABA" w:rsidRPr="00027ABA" w:rsidRDefault="00027ABA" w:rsidP="00027ABA">
      <w:pPr>
        <w:bidi/>
        <w:ind w:firstLine="567"/>
        <w:jc w:val="both"/>
        <w:rPr>
          <w:rFonts w:cs="David" w:hint="cs"/>
          <w:rtl/>
        </w:rPr>
      </w:pPr>
    </w:p>
    <w:p w14:paraId="0C26B85B" w14:textId="77777777" w:rsidR="00027ABA" w:rsidRPr="00027ABA" w:rsidRDefault="00027ABA" w:rsidP="00027ABA">
      <w:pPr>
        <w:bidi/>
        <w:ind w:firstLine="567"/>
        <w:jc w:val="both"/>
        <w:rPr>
          <w:rFonts w:cs="David" w:hint="cs"/>
          <w:rtl/>
        </w:rPr>
      </w:pPr>
      <w:r w:rsidRPr="00027ABA">
        <w:rPr>
          <w:rFonts w:cs="David" w:hint="cs"/>
          <w:rtl/>
        </w:rPr>
        <w:t xml:space="preserve">המפלגות, בעיקר המפלגות ההיסטוריות, הן התשתית של הדמוקרטיה שלנו, אלא אם  רוצים לחסל את הדמוקרטיה ולעשות משטר של שלטון יחיד, ואז לא יהיה תיווך בין הציבור לבין השלטון. לכן, לפני שאנחנו באים להטיל גזירה שהיא גזירה קשה ביותר, לדעתי, אנחנו כוועדת כנסת, מוסמכים לפי תקנון הכנסת להעלות חוקים במישרין לקריאה ראשונה. על כן אני גם לא מציע לבטל את זמננו בקריאה טרומית, אלא להנחות את היועצת המשפטית של הוועדה, להכין, אם היא מאוד עסוקה, נגיד עד מחר, ואם אם לא עסוקה עוד היום, הצעה לתיקון אותו סעיף בחוק. התיקון לא צריך לכלול יותר מכמה מילים, ובא לציון גואל. המשפט מרוצה, הכנסת יכולה להקצות, המפלגות לא נפגעות ובא לציון גואל. </w:t>
      </w:r>
    </w:p>
    <w:p w14:paraId="447B27F1" w14:textId="77777777" w:rsidR="00027ABA" w:rsidRPr="00027ABA" w:rsidRDefault="00027ABA" w:rsidP="00027ABA">
      <w:pPr>
        <w:bidi/>
        <w:jc w:val="both"/>
        <w:rPr>
          <w:rFonts w:cs="David" w:hint="cs"/>
          <w:rtl/>
        </w:rPr>
      </w:pPr>
    </w:p>
    <w:p w14:paraId="43B81AD2"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08E9D511" w14:textId="77777777" w:rsidR="00027ABA" w:rsidRPr="00027ABA" w:rsidRDefault="00027ABA" w:rsidP="00027ABA">
      <w:pPr>
        <w:bidi/>
        <w:jc w:val="both"/>
        <w:rPr>
          <w:rFonts w:cs="David" w:hint="cs"/>
          <w:rtl/>
        </w:rPr>
      </w:pPr>
    </w:p>
    <w:p w14:paraId="0D9F9A70" w14:textId="77777777" w:rsidR="00027ABA" w:rsidRPr="00027ABA" w:rsidRDefault="00027ABA" w:rsidP="00027ABA">
      <w:pPr>
        <w:bidi/>
        <w:ind w:firstLine="567"/>
        <w:jc w:val="both"/>
        <w:rPr>
          <w:rFonts w:cs="David" w:hint="cs"/>
          <w:rtl/>
        </w:rPr>
      </w:pPr>
      <w:r w:rsidRPr="00027ABA">
        <w:rPr>
          <w:rFonts w:cs="David" w:hint="cs"/>
          <w:rtl/>
        </w:rPr>
        <w:t xml:space="preserve">הדברים האלה נכונים מבחינה זאת שחוות הדעת התייחסה למצב החוקי. היא לא התייחסה לשאלה של נחיצות התיקון. בא חבר הכנסת סער ואומר: "אני חושב שלגופם של דברים חשוב שתהיה אפשרות לסיעות לקבל את התקציב הזה לצרכים כפי שהיה בעבר. זאת שאלה אחרת. </w:t>
      </w:r>
    </w:p>
    <w:p w14:paraId="3EF46313" w14:textId="77777777" w:rsidR="00027ABA" w:rsidRPr="00027ABA" w:rsidRDefault="00027ABA" w:rsidP="00027ABA">
      <w:pPr>
        <w:bidi/>
        <w:jc w:val="both"/>
        <w:rPr>
          <w:rFonts w:cs="David" w:hint="cs"/>
          <w:rtl/>
        </w:rPr>
      </w:pPr>
    </w:p>
    <w:p w14:paraId="4089A612" w14:textId="77777777" w:rsidR="00027ABA" w:rsidRPr="00027ABA" w:rsidRDefault="00027ABA" w:rsidP="00027ABA">
      <w:pPr>
        <w:bidi/>
        <w:jc w:val="both"/>
        <w:rPr>
          <w:rFonts w:cs="David" w:hint="cs"/>
          <w:rtl/>
        </w:rPr>
      </w:pPr>
      <w:r w:rsidRPr="00027ABA">
        <w:rPr>
          <w:rFonts w:cs="David" w:hint="cs"/>
          <w:u w:val="single"/>
          <w:rtl/>
        </w:rPr>
        <w:t>גדעון סער:</w:t>
      </w:r>
    </w:p>
    <w:p w14:paraId="7BB4D607" w14:textId="77777777" w:rsidR="00027ABA" w:rsidRPr="00027ABA" w:rsidRDefault="00027ABA" w:rsidP="00027ABA">
      <w:pPr>
        <w:bidi/>
        <w:jc w:val="both"/>
        <w:rPr>
          <w:rFonts w:cs="David" w:hint="cs"/>
          <w:rtl/>
        </w:rPr>
      </w:pPr>
    </w:p>
    <w:p w14:paraId="6383D469" w14:textId="77777777" w:rsidR="00027ABA" w:rsidRPr="00027ABA" w:rsidRDefault="00027ABA" w:rsidP="00027ABA">
      <w:pPr>
        <w:bidi/>
        <w:ind w:firstLine="567"/>
        <w:jc w:val="both"/>
        <w:rPr>
          <w:rFonts w:cs="David" w:hint="cs"/>
          <w:rtl/>
        </w:rPr>
      </w:pPr>
      <w:r w:rsidRPr="00027ABA">
        <w:rPr>
          <w:rFonts w:cs="David" w:hint="cs"/>
          <w:rtl/>
        </w:rPr>
        <w:t>לא, כפי שהווה, וכפי שמוצע בתקציב שלפנינו.</w:t>
      </w:r>
    </w:p>
    <w:p w14:paraId="5378A260" w14:textId="77777777" w:rsidR="00027ABA" w:rsidRPr="00027ABA" w:rsidRDefault="00027ABA" w:rsidP="00027ABA">
      <w:pPr>
        <w:bidi/>
        <w:jc w:val="both"/>
        <w:rPr>
          <w:rFonts w:cs="David" w:hint="cs"/>
          <w:rtl/>
        </w:rPr>
      </w:pPr>
    </w:p>
    <w:p w14:paraId="55FA1BBC"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7706D37C" w14:textId="77777777" w:rsidR="00027ABA" w:rsidRPr="00027ABA" w:rsidRDefault="00027ABA" w:rsidP="00027ABA">
      <w:pPr>
        <w:bidi/>
        <w:jc w:val="both"/>
        <w:rPr>
          <w:rFonts w:cs="David" w:hint="cs"/>
          <w:rtl/>
        </w:rPr>
      </w:pPr>
    </w:p>
    <w:p w14:paraId="5BEC343B" w14:textId="77777777" w:rsidR="00027ABA" w:rsidRPr="00027ABA" w:rsidRDefault="00027ABA" w:rsidP="00027ABA">
      <w:pPr>
        <w:bidi/>
        <w:jc w:val="both"/>
        <w:rPr>
          <w:rFonts w:cs="David" w:hint="cs"/>
          <w:rtl/>
        </w:rPr>
      </w:pPr>
      <w:r w:rsidRPr="00027ABA">
        <w:rPr>
          <w:rFonts w:cs="David" w:hint="cs"/>
          <w:rtl/>
        </w:rPr>
        <w:tab/>
        <w:t xml:space="preserve">כפי שהיה עד כה. אני לא רוצה לומר מה מוצע בתקציב כי לטעמי זה לא יכול להיכלל בתקציב. </w:t>
      </w:r>
    </w:p>
    <w:p w14:paraId="0F9CA2C3" w14:textId="77777777" w:rsidR="00027ABA" w:rsidRPr="00027ABA" w:rsidRDefault="00027ABA" w:rsidP="00027ABA">
      <w:pPr>
        <w:bidi/>
        <w:jc w:val="both"/>
        <w:rPr>
          <w:rFonts w:cs="David" w:hint="cs"/>
          <w:rtl/>
        </w:rPr>
      </w:pPr>
      <w:r w:rsidRPr="00027ABA">
        <w:rPr>
          <w:rFonts w:cs="David" w:hint="cs"/>
          <w:rtl/>
        </w:rPr>
        <w:tab/>
      </w:r>
    </w:p>
    <w:p w14:paraId="071CD8D4" w14:textId="77777777" w:rsidR="00027ABA" w:rsidRPr="00027ABA" w:rsidRDefault="00027ABA" w:rsidP="00027ABA">
      <w:pPr>
        <w:bidi/>
        <w:jc w:val="both"/>
        <w:rPr>
          <w:rFonts w:cs="David" w:hint="cs"/>
          <w:rtl/>
        </w:rPr>
      </w:pPr>
      <w:r w:rsidRPr="00027ABA">
        <w:rPr>
          <w:rFonts w:cs="David" w:hint="cs"/>
          <w:u w:val="single"/>
          <w:rtl/>
        </w:rPr>
        <w:t>גדעון סער:</w:t>
      </w:r>
    </w:p>
    <w:p w14:paraId="78B6E327" w14:textId="77777777" w:rsidR="00027ABA" w:rsidRPr="00027ABA" w:rsidRDefault="00027ABA" w:rsidP="00027ABA">
      <w:pPr>
        <w:bidi/>
        <w:jc w:val="both"/>
        <w:rPr>
          <w:rFonts w:cs="David" w:hint="cs"/>
          <w:rtl/>
        </w:rPr>
      </w:pPr>
    </w:p>
    <w:p w14:paraId="1B353A78" w14:textId="77777777" w:rsidR="00027ABA" w:rsidRPr="00027ABA" w:rsidRDefault="00027ABA" w:rsidP="00027ABA">
      <w:pPr>
        <w:bidi/>
        <w:jc w:val="both"/>
        <w:rPr>
          <w:rFonts w:cs="David" w:hint="cs"/>
          <w:rtl/>
        </w:rPr>
      </w:pPr>
      <w:r w:rsidRPr="00027ABA">
        <w:rPr>
          <w:rFonts w:cs="David" w:hint="cs"/>
          <w:rtl/>
        </w:rPr>
        <w:tab/>
        <w:t xml:space="preserve">אבל זה מוצע. </w:t>
      </w:r>
    </w:p>
    <w:p w14:paraId="6410C543" w14:textId="77777777" w:rsidR="00027ABA" w:rsidRPr="00027ABA" w:rsidRDefault="00027ABA" w:rsidP="00027ABA">
      <w:pPr>
        <w:bidi/>
        <w:jc w:val="both"/>
        <w:rPr>
          <w:rFonts w:cs="David" w:hint="cs"/>
          <w:rtl/>
        </w:rPr>
      </w:pPr>
    </w:p>
    <w:p w14:paraId="726C99F7"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4B5B97E2" w14:textId="77777777" w:rsidR="00027ABA" w:rsidRPr="00027ABA" w:rsidRDefault="00027ABA" w:rsidP="00027ABA">
      <w:pPr>
        <w:bidi/>
        <w:jc w:val="both"/>
        <w:rPr>
          <w:rFonts w:cs="David" w:hint="cs"/>
          <w:rtl/>
        </w:rPr>
      </w:pPr>
    </w:p>
    <w:p w14:paraId="13DE9C62" w14:textId="77777777" w:rsidR="00027ABA" w:rsidRPr="00027ABA" w:rsidRDefault="00027ABA" w:rsidP="00027ABA">
      <w:pPr>
        <w:bidi/>
        <w:ind w:firstLine="567"/>
        <w:jc w:val="both"/>
        <w:rPr>
          <w:rFonts w:cs="David" w:hint="cs"/>
          <w:rtl/>
        </w:rPr>
      </w:pPr>
      <w:r w:rsidRPr="00027ABA">
        <w:rPr>
          <w:rFonts w:cs="David" w:hint="cs"/>
          <w:rtl/>
        </w:rPr>
        <w:t xml:space="preserve">זה לא יכול להיכלל בתקציב וזה לא יכול להיות מוצע בתקציב. חוות הדעת ניתנה לחשב הכנסת ולא לחברי הכנסת. חשב הכנסת, למיטב הבנתי, כפוף לחוות דעת משפטיות, ולכן הוא לא יכול היה לכלול את זה בהצעת התקציב. אבל הוא עשה את זה מכיוון - - -  </w:t>
      </w:r>
    </w:p>
    <w:p w14:paraId="5E2228ED" w14:textId="77777777" w:rsidR="00027ABA" w:rsidRPr="00027ABA" w:rsidRDefault="00027ABA" w:rsidP="00027ABA">
      <w:pPr>
        <w:bidi/>
        <w:jc w:val="both"/>
        <w:rPr>
          <w:rFonts w:cs="David" w:hint="cs"/>
          <w:rtl/>
        </w:rPr>
      </w:pPr>
    </w:p>
    <w:p w14:paraId="5F88F752"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484DBDC" w14:textId="77777777" w:rsidR="00027ABA" w:rsidRPr="00027ABA" w:rsidRDefault="00027ABA" w:rsidP="00027ABA">
      <w:pPr>
        <w:bidi/>
        <w:jc w:val="both"/>
        <w:rPr>
          <w:rFonts w:cs="David" w:hint="cs"/>
          <w:rtl/>
        </w:rPr>
      </w:pPr>
    </w:p>
    <w:p w14:paraId="17F33CF3" w14:textId="77777777" w:rsidR="00027ABA" w:rsidRPr="00027ABA" w:rsidRDefault="00027ABA" w:rsidP="00027ABA">
      <w:pPr>
        <w:bidi/>
        <w:jc w:val="both"/>
        <w:rPr>
          <w:rFonts w:cs="David" w:hint="cs"/>
          <w:rtl/>
        </w:rPr>
      </w:pPr>
      <w:r w:rsidRPr="00027ABA">
        <w:rPr>
          <w:rFonts w:cs="David" w:hint="cs"/>
          <w:rtl/>
        </w:rPr>
        <w:tab/>
        <w:t xml:space="preserve">אל תכעסי עליו, זאת הוראה שלי. </w:t>
      </w:r>
    </w:p>
    <w:p w14:paraId="6975E854" w14:textId="77777777" w:rsidR="00027ABA" w:rsidRPr="00027ABA" w:rsidRDefault="00027ABA" w:rsidP="00027ABA">
      <w:pPr>
        <w:bidi/>
        <w:jc w:val="both"/>
        <w:rPr>
          <w:rFonts w:cs="David" w:hint="cs"/>
          <w:rtl/>
        </w:rPr>
      </w:pPr>
    </w:p>
    <w:p w14:paraId="6B5EC53D"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2DC1B67D" w14:textId="77777777" w:rsidR="00027ABA" w:rsidRPr="00027ABA" w:rsidRDefault="00027ABA" w:rsidP="00027ABA">
      <w:pPr>
        <w:bidi/>
        <w:jc w:val="both"/>
        <w:rPr>
          <w:rFonts w:cs="David" w:hint="cs"/>
          <w:rtl/>
        </w:rPr>
      </w:pPr>
    </w:p>
    <w:p w14:paraId="7B82A0AA" w14:textId="77777777" w:rsidR="00027ABA" w:rsidRPr="00027ABA" w:rsidRDefault="00027ABA" w:rsidP="00027ABA">
      <w:pPr>
        <w:bidi/>
        <w:ind w:firstLine="567"/>
        <w:jc w:val="both"/>
        <w:rPr>
          <w:rFonts w:cs="David" w:hint="cs"/>
          <w:rtl/>
        </w:rPr>
      </w:pPr>
      <w:r w:rsidRPr="00027ABA">
        <w:rPr>
          <w:rFonts w:cs="David" w:hint="cs"/>
          <w:rtl/>
        </w:rPr>
        <w:t xml:space="preserve">כך נהוג, וגם המנכ"ל כפוף לחוות דעת משפטיות ולא יכול לפעול אחרת. אני רק רוצה שתביאו בחשבון את הדברים הבאים: התיקון שהוכנס ב-2004, כאשר במקום תקציב לשירותים טכנים - אגב, בהצעת החוק נכללה הרובריקה של תקציב שירותים טכניים, שאילו היתה נשארת על מכונה, יכול להיות שממנה היתה נשאבת היום הסמכות לתקצב במסגרת התקציב. ההיסטוריה היא חשובה, היא חשובה בכל גיל. היא אמורה למקד משהו. </w:t>
      </w:r>
    </w:p>
    <w:p w14:paraId="5D5A8FFE" w14:textId="77777777" w:rsidR="00027ABA" w:rsidRPr="00027ABA" w:rsidRDefault="00027ABA" w:rsidP="00027ABA">
      <w:pPr>
        <w:bidi/>
        <w:ind w:firstLine="567"/>
        <w:jc w:val="both"/>
        <w:rPr>
          <w:rFonts w:cs="David" w:hint="cs"/>
          <w:rtl/>
        </w:rPr>
      </w:pPr>
    </w:p>
    <w:p w14:paraId="7652F563" w14:textId="77777777" w:rsidR="00027ABA" w:rsidRPr="00027ABA" w:rsidRDefault="00027ABA" w:rsidP="00027ABA">
      <w:pPr>
        <w:bidi/>
        <w:ind w:firstLine="567"/>
        <w:jc w:val="both"/>
        <w:rPr>
          <w:rFonts w:cs="David" w:hint="cs"/>
          <w:rtl/>
        </w:rPr>
      </w:pPr>
      <w:r w:rsidRPr="00027ABA">
        <w:rPr>
          <w:rFonts w:cs="David" w:hint="cs"/>
          <w:rtl/>
        </w:rPr>
        <w:t>לא בכדי, אגב, זה הוצע, וכרגע לא מדובר יותר בתקציב שירותים טכניים אלא בתקציב שניתן לסיעות לתשלום עבור משכורתו של הצוות הפרלמנטרי. בכך, אני חייבת לומר, יש סטיי</w:t>
      </w:r>
      <w:r w:rsidRPr="00027ABA">
        <w:rPr>
          <w:rFonts w:cs="David" w:hint="eastAsia"/>
          <w:rtl/>
        </w:rPr>
        <w:t>ה</w:t>
      </w:r>
      <w:r w:rsidRPr="00027ABA">
        <w:rPr>
          <w:rFonts w:cs="David" w:hint="cs"/>
          <w:rtl/>
        </w:rPr>
        <w:t xml:space="preserve"> מסוימת מחובת השוויון. למה?</w:t>
      </w:r>
    </w:p>
    <w:p w14:paraId="679CC94E" w14:textId="77777777" w:rsidR="00027ABA" w:rsidRPr="00027ABA" w:rsidRDefault="00027ABA" w:rsidP="00027ABA">
      <w:pPr>
        <w:bidi/>
        <w:jc w:val="both"/>
        <w:rPr>
          <w:rFonts w:cs="David" w:hint="cs"/>
          <w:rtl/>
        </w:rPr>
      </w:pPr>
      <w:r w:rsidRPr="00027ABA">
        <w:rPr>
          <w:rFonts w:cs="David"/>
        </w:rPr>
        <w:br w:type="column"/>
      </w:r>
    </w:p>
    <w:p w14:paraId="04E3965F" w14:textId="77777777" w:rsidR="00027ABA" w:rsidRPr="00027ABA" w:rsidRDefault="00027ABA" w:rsidP="00027ABA">
      <w:pPr>
        <w:bidi/>
        <w:jc w:val="both"/>
        <w:rPr>
          <w:rFonts w:cs="David" w:hint="cs"/>
          <w:rtl/>
        </w:rPr>
      </w:pPr>
      <w:r w:rsidRPr="00027ABA">
        <w:rPr>
          <w:rFonts w:cs="David" w:hint="cs"/>
          <w:u w:val="single"/>
          <w:rtl/>
        </w:rPr>
        <w:t>גדעון סער:</w:t>
      </w:r>
    </w:p>
    <w:p w14:paraId="2A0C769B" w14:textId="77777777" w:rsidR="00027ABA" w:rsidRPr="00027ABA" w:rsidRDefault="00027ABA" w:rsidP="00027ABA">
      <w:pPr>
        <w:bidi/>
        <w:jc w:val="both"/>
        <w:rPr>
          <w:rFonts w:cs="David" w:hint="cs"/>
          <w:rtl/>
        </w:rPr>
      </w:pPr>
    </w:p>
    <w:p w14:paraId="3B2EE5B6" w14:textId="77777777" w:rsidR="00027ABA" w:rsidRPr="00027ABA" w:rsidRDefault="00027ABA" w:rsidP="00027ABA">
      <w:pPr>
        <w:bidi/>
        <w:ind w:firstLine="567"/>
        <w:jc w:val="both"/>
        <w:rPr>
          <w:rFonts w:cs="David" w:hint="cs"/>
          <w:rtl/>
        </w:rPr>
      </w:pPr>
      <w:r w:rsidRPr="00027ABA">
        <w:rPr>
          <w:rFonts w:cs="David" w:hint="cs"/>
          <w:rtl/>
        </w:rPr>
        <w:t xml:space="preserve">נגיד שאת צודקת. נניח שנצליח לגייס 61 חברי כנסת? </w:t>
      </w:r>
    </w:p>
    <w:p w14:paraId="112F42F3" w14:textId="77777777" w:rsidR="00027ABA" w:rsidRPr="00027ABA" w:rsidRDefault="00027ABA" w:rsidP="00027ABA">
      <w:pPr>
        <w:bidi/>
        <w:jc w:val="both"/>
        <w:rPr>
          <w:rFonts w:cs="David" w:hint="cs"/>
          <w:rtl/>
        </w:rPr>
      </w:pPr>
    </w:p>
    <w:p w14:paraId="5D2810DC"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651BA4AE" w14:textId="77777777" w:rsidR="00027ABA" w:rsidRPr="00027ABA" w:rsidRDefault="00027ABA" w:rsidP="00027ABA">
      <w:pPr>
        <w:bidi/>
        <w:jc w:val="both"/>
        <w:rPr>
          <w:rFonts w:cs="David" w:hint="cs"/>
          <w:rtl/>
        </w:rPr>
      </w:pPr>
    </w:p>
    <w:p w14:paraId="7089A277" w14:textId="77777777" w:rsidR="00027ABA" w:rsidRPr="00027ABA" w:rsidRDefault="00027ABA" w:rsidP="00027ABA">
      <w:pPr>
        <w:bidi/>
        <w:ind w:firstLine="567"/>
        <w:jc w:val="both"/>
        <w:rPr>
          <w:rFonts w:cs="David" w:hint="cs"/>
          <w:rtl/>
        </w:rPr>
      </w:pPr>
      <w:r w:rsidRPr="00027ABA">
        <w:rPr>
          <w:rFonts w:cs="David" w:hint="cs"/>
          <w:rtl/>
        </w:rPr>
        <w:t xml:space="preserve">כרגע, אם אתה מציע לתקן - - - </w:t>
      </w:r>
    </w:p>
    <w:p w14:paraId="6B2AA7B6" w14:textId="77777777" w:rsidR="00027ABA" w:rsidRPr="00027ABA" w:rsidRDefault="00027ABA" w:rsidP="00027ABA">
      <w:pPr>
        <w:bidi/>
        <w:jc w:val="both"/>
        <w:rPr>
          <w:rFonts w:cs="David" w:hint="cs"/>
          <w:rtl/>
        </w:rPr>
      </w:pPr>
    </w:p>
    <w:p w14:paraId="5E70F451" w14:textId="77777777" w:rsidR="00027ABA" w:rsidRPr="00027ABA" w:rsidRDefault="00027ABA" w:rsidP="00027ABA">
      <w:pPr>
        <w:bidi/>
        <w:jc w:val="both"/>
        <w:rPr>
          <w:rFonts w:cs="David" w:hint="cs"/>
          <w:rtl/>
        </w:rPr>
      </w:pPr>
      <w:r w:rsidRPr="00027ABA">
        <w:rPr>
          <w:rFonts w:cs="David" w:hint="cs"/>
          <w:u w:val="single"/>
          <w:rtl/>
        </w:rPr>
        <w:t>גדעון סער:</w:t>
      </w:r>
    </w:p>
    <w:p w14:paraId="2E59A35D" w14:textId="77777777" w:rsidR="00027ABA" w:rsidRPr="00027ABA" w:rsidRDefault="00027ABA" w:rsidP="00027ABA">
      <w:pPr>
        <w:bidi/>
        <w:jc w:val="both"/>
        <w:rPr>
          <w:rFonts w:cs="David" w:hint="cs"/>
          <w:rtl/>
        </w:rPr>
      </w:pPr>
    </w:p>
    <w:p w14:paraId="3FDCFBC1" w14:textId="77777777" w:rsidR="00027ABA" w:rsidRPr="00027ABA" w:rsidRDefault="00027ABA" w:rsidP="00027ABA">
      <w:pPr>
        <w:bidi/>
        <w:jc w:val="both"/>
        <w:rPr>
          <w:rFonts w:cs="David" w:hint="cs"/>
          <w:rtl/>
        </w:rPr>
      </w:pPr>
      <w:r w:rsidRPr="00027ABA">
        <w:rPr>
          <w:rFonts w:cs="David" w:hint="cs"/>
          <w:rtl/>
        </w:rPr>
        <w:tab/>
        <w:t xml:space="preserve">את רצית להגיד בג"צ וגמן, אמרתי לך 61 ופתרתי את הבעיה? </w:t>
      </w:r>
    </w:p>
    <w:p w14:paraId="1BB2F435" w14:textId="77777777" w:rsidR="00027ABA" w:rsidRPr="00027ABA" w:rsidRDefault="00027ABA" w:rsidP="00027ABA">
      <w:pPr>
        <w:bidi/>
        <w:jc w:val="both"/>
        <w:rPr>
          <w:rFonts w:cs="David" w:hint="cs"/>
          <w:rtl/>
        </w:rPr>
      </w:pPr>
    </w:p>
    <w:p w14:paraId="3B4F479B"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6B7AE18B" w14:textId="77777777" w:rsidR="00027ABA" w:rsidRPr="00027ABA" w:rsidRDefault="00027ABA" w:rsidP="00027ABA">
      <w:pPr>
        <w:bidi/>
        <w:jc w:val="both"/>
        <w:rPr>
          <w:rFonts w:cs="David" w:hint="cs"/>
          <w:rtl/>
        </w:rPr>
      </w:pPr>
    </w:p>
    <w:p w14:paraId="642B8256" w14:textId="77777777" w:rsidR="00027ABA" w:rsidRPr="00027ABA" w:rsidRDefault="00027ABA" w:rsidP="00027ABA">
      <w:pPr>
        <w:bidi/>
        <w:ind w:firstLine="567"/>
        <w:jc w:val="both"/>
        <w:rPr>
          <w:rFonts w:cs="David" w:hint="cs"/>
          <w:rtl/>
        </w:rPr>
      </w:pPr>
      <w:r w:rsidRPr="00027ABA">
        <w:rPr>
          <w:rFonts w:cs="David" w:hint="cs"/>
          <w:rtl/>
        </w:rPr>
        <w:t xml:space="preserve">לא, אתה צריך להבין שכאן אני משדרגת את בעיית השוויון, ואתה מבין על מה אני מדברת. </w:t>
      </w:r>
    </w:p>
    <w:p w14:paraId="74340C5C" w14:textId="77777777" w:rsidR="00027ABA" w:rsidRPr="00027ABA" w:rsidRDefault="00027ABA" w:rsidP="00027ABA">
      <w:pPr>
        <w:bidi/>
        <w:jc w:val="both"/>
        <w:rPr>
          <w:rFonts w:cs="David" w:hint="cs"/>
          <w:rtl/>
        </w:rPr>
      </w:pPr>
    </w:p>
    <w:p w14:paraId="0BCB0D93" w14:textId="77777777" w:rsidR="00027ABA" w:rsidRPr="00027ABA" w:rsidRDefault="00027ABA" w:rsidP="00027ABA">
      <w:pPr>
        <w:bidi/>
        <w:jc w:val="both"/>
        <w:rPr>
          <w:rFonts w:cs="David" w:hint="cs"/>
          <w:rtl/>
        </w:rPr>
      </w:pPr>
      <w:r w:rsidRPr="00027ABA">
        <w:rPr>
          <w:rFonts w:cs="David" w:hint="cs"/>
          <w:u w:val="single"/>
          <w:rtl/>
        </w:rPr>
        <w:t>גדעון סער:</w:t>
      </w:r>
    </w:p>
    <w:p w14:paraId="07D48677" w14:textId="77777777" w:rsidR="00027ABA" w:rsidRPr="00027ABA" w:rsidRDefault="00027ABA" w:rsidP="00027ABA">
      <w:pPr>
        <w:bidi/>
        <w:jc w:val="both"/>
        <w:rPr>
          <w:rFonts w:cs="David" w:hint="cs"/>
          <w:rtl/>
        </w:rPr>
      </w:pPr>
    </w:p>
    <w:p w14:paraId="7F373055" w14:textId="77777777" w:rsidR="00027ABA" w:rsidRPr="00027ABA" w:rsidRDefault="00027ABA" w:rsidP="00027ABA">
      <w:pPr>
        <w:bidi/>
        <w:ind w:firstLine="567"/>
        <w:jc w:val="both"/>
        <w:rPr>
          <w:rFonts w:cs="David" w:hint="cs"/>
          <w:rtl/>
        </w:rPr>
      </w:pPr>
      <w:r w:rsidRPr="00027ABA">
        <w:rPr>
          <w:rFonts w:cs="David" w:hint="cs"/>
          <w:rtl/>
        </w:rPr>
        <w:t xml:space="preserve">אני חולק עלייך. </w:t>
      </w:r>
    </w:p>
    <w:p w14:paraId="03463A6C" w14:textId="77777777" w:rsidR="00027ABA" w:rsidRPr="00027ABA" w:rsidRDefault="00027ABA" w:rsidP="00027ABA">
      <w:pPr>
        <w:bidi/>
        <w:jc w:val="both"/>
        <w:rPr>
          <w:rFonts w:cs="David" w:hint="cs"/>
          <w:rtl/>
        </w:rPr>
      </w:pPr>
    </w:p>
    <w:p w14:paraId="383BF95B" w14:textId="77777777" w:rsidR="00027ABA" w:rsidRPr="00027ABA" w:rsidRDefault="00027ABA" w:rsidP="00027ABA">
      <w:pPr>
        <w:bidi/>
        <w:jc w:val="both"/>
        <w:rPr>
          <w:rFonts w:cs="David"/>
          <w:u w:val="single"/>
        </w:rPr>
      </w:pPr>
      <w:r w:rsidRPr="00027ABA">
        <w:rPr>
          <w:rFonts w:cs="David" w:hint="cs"/>
          <w:u w:val="single"/>
          <w:rtl/>
        </w:rPr>
        <w:t>נורית אלשטיין:</w:t>
      </w:r>
    </w:p>
    <w:p w14:paraId="6FD9F3C5" w14:textId="77777777" w:rsidR="00027ABA" w:rsidRPr="00027ABA" w:rsidRDefault="00027ABA" w:rsidP="00027ABA">
      <w:pPr>
        <w:bidi/>
        <w:jc w:val="both"/>
        <w:rPr>
          <w:rFonts w:cs="David"/>
          <w:u w:val="single"/>
        </w:rPr>
      </w:pPr>
    </w:p>
    <w:p w14:paraId="1769CA00" w14:textId="77777777" w:rsidR="00027ABA" w:rsidRPr="00027ABA" w:rsidRDefault="00027ABA" w:rsidP="00027ABA">
      <w:pPr>
        <w:bidi/>
        <w:ind w:firstLine="567"/>
        <w:jc w:val="both"/>
        <w:rPr>
          <w:rFonts w:cs="David" w:hint="cs"/>
          <w:rtl/>
        </w:rPr>
      </w:pPr>
      <w:r w:rsidRPr="00027ABA">
        <w:rPr>
          <w:rFonts w:cs="David" w:hint="cs"/>
          <w:rtl/>
        </w:rPr>
        <w:t xml:space="preserve">אתה יודע למה? משום שזה לא ניתן לסיעות מחוץ לכנסת, זה רק ניתן לסיעות שנבחרו. זאת אומרת, חוק מימון מפלגות הוא כללי. כאן אנחנו נתנו גם לצוות הפרלמנטארי וגם לטובת הוצאות נוספות. </w:t>
      </w:r>
    </w:p>
    <w:p w14:paraId="5077182C" w14:textId="77777777" w:rsidR="00027ABA" w:rsidRPr="00027ABA" w:rsidRDefault="00027ABA" w:rsidP="00027ABA">
      <w:pPr>
        <w:bidi/>
        <w:jc w:val="both"/>
        <w:rPr>
          <w:rFonts w:cs="David" w:hint="cs"/>
          <w:rtl/>
        </w:rPr>
      </w:pPr>
    </w:p>
    <w:p w14:paraId="03E73657"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581C5FBA" w14:textId="77777777" w:rsidR="00027ABA" w:rsidRPr="00027ABA" w:rsidRDefault="00027ABA" w:rsidP="00027ABA">
      <w:pPr>
        <w:bidi/>
        <w:ind w:firstLine="567"/>
        <w:jc w:val="both"/>
        <w:rPr>
          <w:rFonts w:cs="David" w:hint="cs"/>
          <w:rtl/>
        </w:rPr>
      </w:pPr>
    </w:p>
    <w:p w14:paraId="53913E48" w14:textId="77777777" w:rsidR="00027ABA" w:rsidRPr="00027ABA" w:rsidRDefault="00027ABA" w:rsidP="00027ABA">
      <w:pPr>
        <w:bidi/>
        <w:ind w:firstLine="567"/>
        <w:jc w:val="both"/>
        <w:rPr>
          <w:rFonts w:cs="David" w:hint="cs"/>
          <w:u w:val="single"/>
          <w:rtl/>
        </w:rPr>
      </w:pPr>
      <w:r w:rsidRPr="00027ABA">
        <w:rPr>
          <w:rFonts w:cs="David" w:hint="cs"/>
          <w:rtl/>
        </w:rPr>
        <w:t xml:space="preserve">גברתי היועצת המשפטית, אני רוצה להגיד לך משהו. אותו דבר היה קורה אם היינו מחליטים על הגדלת מימון המפלגות. הגדלה ישירה של מימון מפלגות יכולה התה להעלות את הטענה הזאת. אני לא מקבל את טענתך בהכרח, אבל, נגיד שאני מקבל את טענתך, יוצא מזה שעל מנת להתגבר על הקושי אשר אותו את מעוררת, בהנחה שהקושי שאת מעוררת הוא נכון, הפיתרון הוא 61 חברים אשר יתמכו בדבר החקיקה. </w:t>
      </w:r>
    </w:p>
    <w:p w14:paraId="060F3696" w14:textId="77777777" w:rsidR="00027ABA" w:rsidRPr="00027ABA" w:rsidRDefault="00027ABA" w:rsidP="00027ABA">
      <w:pPr>
        <w:bidi/>
        <w:jc w:val="both"/>
        <w:rPr>
          <w:rFonts w:cs="David" w:hint="cs"/>
          <w:rtl/>
        </w:rPr>
      </w:pPr>
    </w:p>
    <w:p w14:paraId="10ADD796"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783446B8" w14:textId="77777777" w:rsidR="00027ABA" w:rsidRPr="00027ABA" w:rsidRDefault="00027ABA" w:rsidP="00027ABA">
      <w:pPr>
        <w:bidi/>
        <w:jc w:val="both"/>
        <w:rPr>
          <w:rFonts w:cs="David" w:hint="cs"/>
          <w:rtl/>
        </w:rPr>
      </w:pPr>
    </w:p>
    <w:p w14:paraId="0889E7A6" w14:textId="77777777" w:rsidR="00027ABA" w:rsidRPr="00027ABA" w:rsidRDefault="00027ABA" w:rsidP="00027ABA">
      <w:pPr>
        <w:bidi/>
        <w:ind w:firstLine="567"/>
        <w:jc w:val="both"/>
        <w:rPr>
          <w:rFonts w:cs="David" w:hint="cs"/>
          <w:rtl/>
        </w:rPr>
      </w:pPr>
      <w:r w:rsidRPr="00027ABA">
        <w:rPr>
          <w:rFonts w:cs="David" w:hint="cs"/>
          <w:rtl/>
        </w:rPr>
        <w:t xml:space="preserve">בסדר, אתה רוצה ללכת על סעיף 4 לחוק יסוד הכנסת, זה בסדר. </w:t>
      </w:r>
    </w:p>
    <w:p w14:paraId="2D8886E0" w14:textId="77777777" w:rsidR="00027ABA" w:rsidRPr="00027ABA" w:rsidRDefault="00027ABA" w:rsidP="00027ABA">
      <w:pPr>
        <w:bidi/>
        <w:jc w:val="both"/>
        <w:rPr>
          <w:rFonts w:cs="David" w:hint="cs"/>
          <w:rtl/>
        </w:rPr>
      </w:pPr>
    </w:p>
    <w:p w14:paraId="69AB025C"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60866C18" w14:textId="77777777" w:rsidR="00027ABA" w:rsidRPr="00027ABA" w:rsidRDefault="00027ABA" w:rsidP="00027ABA">
      <w:pPr>
        <w:bidi/>
        <w:jc w:val="both"/>
        <w:rPr>
          <w:rFonts w:cs="David" w:hint="cs"/>
          <w:u w:val="single"/>
          <w:rtl/>
        </w:rPr>
      </w:pPr>
    </w:p>
    <w:p w14:paraId="1FEDCB68" w14:textId="77777777" w:rsidR="00027ABA" w:rsidRPr="00027ABA" w:rsidRDefault="00027ABA" w:rsidP="00027ABA">
      <w:pPr>
        <w:bidi/>
        <w:jc w:val="both"/>
        <w:rPr>
          <w:rFonts w:cs="David" w:hint="cs"/>
          <w:rtl/>
        </w:rPr>
      </w:pPr>
      <w:r w:rsidRPr="00027ABA">
        <w:rPr>
          <w:rFonts w:cs="David" w:hint="cs"/>
          <w:rtl/>
        </w:rPr>
        <w:tab/>
        <w:t xml:space="preserve">אני הולך לשיטתך. </w:t>
      </w:r>
    </w:p>
    <w:p w14:paraId="00A123D6" w14:textId="77777777" w:rsidR="00027ABA" w:rsidRPr="00027ABA" w:rsidRDefault="00027ABA" w:rsidP="00027ABA">
      <w:pPr>
        <w:bidi/>
        <w:jc w:val="both"/>
        <w:rPr>
          <w:rFonts w:cs="David" w:hint="cs"/>
          <w:rtl/>
        </w:rPr>
      </w:pPr>
    </w:p>
    <w:p w14:paraId="40E86E0F"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2FD2FA76" w14:textId="77777777" w:rsidR="00027ABA" w:rsidRPr="00027ABA" w:rsidRDefault="00027ABA" w:rsidP="00027ABA">
      <w:pPr>
        <w:bidi/>
        <w:jc w:val="both"/>
        <w:rPr>
          <w:rFonts w:cs="David" w:hint="cs"/>
          <w:u w:val="single"/>
          <w:rtl/>
        </w:rPr>
      </w:pPr>
    </w:p>
    <w:p w14:paraId="4BDF4AF9" w14:textId="77777777" w:rsidR="00027ABA" w:rsidRPr="00027ABA" w:rsidRDefault="00027ABA" w:rsidP="00027ABA">
      <w:pPr>
        <w:bidi/>
        <w:jc w:val="both"/>
        <w:rPr>
          <w:rFonts w:cs="David" w:hint="cs"/>
          <w:rtl/>
        </w:rPr>
      </w:pPr>
      <w:r w:rsidRPr="00027ABA">
        <w:rPr>
          <w:rFonts w:cs="David" w:hint="cs"/>
          <w:rtl/>
        </w:rPr>
        <w:tab/>
        <w:t xml:space="preserve">אני חושבת שצריך לשים את הדברים על השולחן. </w:t>
      </w:r>
    </w:p>
    <w:p w14:paraId="504BFE95" w14:textId="77777777" w:rsidR="00027ABA" w:rsidRPr="00027ABA" w:rsidRDefault="00027ABA" w:rsidP="00027ABA">
      <w:pPr>
        <w:bidi/>
        <w:jc w:val="both"/>
        <w:rPr>
          <w:rFonts w:cs="David" w:hint="cs"/>
          <w:rtl/>
        </w:rPr>
      </w:pPr>
    </w:p>
    <w:p w14:paraId="0E7288F4" w14:textId="77777777" w:rsidR="00027ABA" w:rsidRPr="00027ABA" w:rsidRDefault="00027ABA" w:rsidP="00027ABA">
      <w:pPr>
        <w:bidi/>
        <w:jc w:val="both"/>
        <w:rPr>
          <w:rFonts w:cs="David" w:hint="cs"/>
          <w:u w:val="single"/>
          <w:rtl/>
        </w:rPr>
      </w:pPr>
      <w:r w:rsidRPr="00027ABA">
        <w:rPr>
          <w:rFonts w:cs="David" w:hint="cs"/>
          <w:u w:val="single"/>
          <w:rtl/>
        </w:rPr>
        <w:t>יעקב מרגי:</w:t>
      </w:r>
    </w:p>
    <w:p w14:paraId="5AFC9E8E" w14:textId="77777777" w:rsidR="00027ABA" w:rsidRPr="00027ABA" w:rsidRDefault="00027ABA" w:rsidP="00027ABA">
      <w:pPr>
        <w:bidi/>
        <w:jc w:val="both"/>
        <w:rPr>
          <w:rFonts w:cs="David" w:hint="cs"/>
          <w:rtl/>
        </w:rPr>
      </w:pPr>
    </w:p>
    <w:p w14:paraId="285B83FB" w14:textId="77777777" w:rsidR="00027ABA" w:rsidRPr="00027ABA" w:rsidRDefault="00027ABA" w:rsidP="00027ABA">
      <w:pPr>
        <w:bidi/>
        <w:ind w:firstLine="567"/>
        <w:jc w:val="both"/>
        <w:rPr>
          <w:rFonts w:cs="David" w:hint="cs"/>
          <w:rtl/>
        </w:rPr>
      </w:pPr>
      <w:r w:rsidRPr="00027ABA">
        <w:rPr>
          <w:rFonts w:cs="David" w:hint="cs"/>
          <w:rtl/>
        </w:rPr>
        <w:t>שמנו אותם על השולחן, קיבלנו את הצעתך אבל הוא פותר את הפגם. את לא מנסה לשכנע אותו בנחיצות, נכון?</w:t>
      </w:r>
    </w:p>
    <w:p w14:paraId="59E2F838" w14:textId="77777777" w:rsidR="00027ABA" w:rsidRPr="00027ABA" w:rsidRDefault="00027ABA" w:rsidP="00027ABA">
      <w:pPr>
        <w:bidi/>
        <w:jc w:val="both"/>
        <w:rPr>
          <w:rFonts w:cs="David" w:hint="cs"/>
          <w:rtl/>
        </w:rPr>
      </w:pPr>
    </w:p>
    <w:p w14:paraId="7359537C"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44E49F67" w14:textId="77777777" w:rsidR="00027ABA" w:rsidRPr="00027ABA" w:rsidRDefault="00027ABA" w:rsidP="00027ABA">
      <w:pPr>
        <w:bidi/>
        <w:jc w:val="both"/>
        <w:rPr>
          <w:rFonts w:cs="David" w:hint="cs"/>
          <w:rtl/>
        </w:rPr>
      </w:pPr>
    </w:p>
    <w:p w14:paraId="11C406DE" w14:textId="77777777" w:rsidR="00027ABA" w:rsidRPr="00027ABA" w:rsidRDefault="00027ABA" w:rsidP="00027ABA">
      <w:pPr>
        <w:bidi/>
        <w:ind w:firstLine="567"/>
        <w:jc w:val="both"/>
        <w:rPr>
          <w:rFonts w:cs="David" w:hint="cs"/>
          <w:rtl/>
        </w:rPr>
      </w:pPr>
      <w:r w:rsidRPr="00027ABA">
        <w:rPr>
          <w:rFonts w:cs="David" w:hint="cs"/>
          <w:rtl/>
        </w:rPr>
        <w:t xml:space="preserve">חובתי להביא בפני חברי הכנסת שיש בעיה גם בתיקון חקיקה. </w:t>
      </w:r>
    </w:p>
    <w:p w14:paraId="28481AF6" w14:textId="77777777" w:rsidR="00027ABA" w:rsidRPr="00027ABA" w:rsidRDefault="00027ABA" w:rsidP="00027ABA">
      <w:pPr>
        <w:bidi/>
        <w:jc w:val="both"/>
        <w:rPr>
          <w:rFonts w:cs="David" w:hint="cs"/>
          <w:rtl/>
        </w:rPr>
      </w:pPr>
      <w:r w:rsidRPr="00027ABA">
        <w:rPr>
          <w:rFonts w:cs="David"/>
          <w:rtl/>
        </w:rPr>
        <w:br w:type="page"/>
      </w:r>
    </w:p>
    <w:p w14:paraId="713F1E90" w14:textId="77777777" w:rsidR="00027ABA" w:rsidRPr="00027ABA" w:rsidRDefault="00027ABA" w:rsidP="00027ABA">
      <w:pPr>
        <w:bidi/>
        <w:jc w:val="both"/>
        <w:rPr>
          <w:rFonts w:cs="David" w:hint="cs"/>
          <w:rtl/>
        </w:rPr>
      </w:pPr>
      <w:r w:rsidRPr="00027ABA">
        <w:rPr>
          <w:rFonts w:cs="David" w:hint="cs"/>
          <w:u w:val="single"/>
          <w:rtl/>
        </w:rPr>
        <w:t>גדעון סער:</w:t>
      </w:r>
    </w:p>
    <w:p w14:paraId="1D847A4B" w14:textId="77777777" w:rsidR="00027ABA" w:rsidRPr="00027ABA" w:rsidRDefault="00027ABA" w:rsidP="00027ABA">
      <w:pPr>
        <w:bidi/>
        <w:jc w:val="both"/>
        <w:rPr>
          <w:rFonts w:cs="David" w:hint="cs"/>
          <w:rtl/>
        </w:rPr>
      </w:pPr>
    </w:p>
    <w:p w14:paraId="7E544C02" w14:textId="77777777" w:rsidR="00027ABA" w:rsidRPr="00027ABA" w:rsidRDefault="00027ABA" w:rsidP="00027ABA">
      <w:pPr>
        <w:bidi/>
        <w:ind w:firstLine="567"/>
        <w:jc w:val="both"/>
        <w:rPr>
          <w:rFonts w:cs="David" w:hint="cs"/>
          <w:rtl/>
        </w:rPr>
      </w:pPr>
      <w:r w:rsidRPr="00027ABA">
        <w:rPr>
          <w:rFonts w:cs="David" w:hint="cs"/>
          <w:rtl/>
        </w:rPr>
        <w:t xml:space="preserve">אבל גם קיצצתי למפלגות שהיו בכנסת ברבות השנים. הגברתי את השוויון. </w:t>
      </w:r>
    </w:p>
    <w:p w14:paraId="02F4F4D9" w14:textId="77777777" w:rsidR="00027ABA" w:rsidRPr="00027ABA" w:rsidRDefault="00027ABA" w:rsidP="00027ABA">
      <w:pPr>
        <w:bidi/>
        <w:jc w:val="both"/>
        <w:rPr>
          <w:rFonts w:cs="David" w:hint="cs"/>
          <w:rtl/>
        </w:rPr>
      </w:pPr>
    </w:p>
    <w:p w14:paraId="0A61CFB9"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656AAA19" w14:textId="77777777" w:rsidR="00027ABA" w:rsidRPr="00027ABA" w:rsidRDefault="00027ABA" w:rsidP="00027ABA">
      <w:pPr>
        <w:bidi/>
        <w:jc w:val="both"/>
        <w:rPr>
          <w:rFonts w:cs="David" w:hint="cs"/>
          <w:u w:val="single"/>
          <w:rtl/>
        </w:rPr>
      </w:pPr>
    </w:p>
    <w:p w14:paraId="480C7343" w14:textId="77777777" w:rsidR="00027ABA" w:rsidRPr="00027ABA" w:rsidRDefault="00027ABA" w:rsidP="00027ABA">
      <w:pPr>
        <w:bidi/>
        <w:jc w:val="both"/>
        <w:rPr>
          <w:rFonts w:cs="David" w:hint="cs"/>
          <w:rtl/>
        </w:rPr>
      </w:pPr>
      <w:r w:rsidRPr="00027ABA">
        <w:rPr>
          <w:rFonts w:cs="David" w:hint="cs"/>
          <w:rtl/>
        </w:rPr>
        <w:tab/>
        <w:t xml:space="preserve">זה אם אתה רוצה לומר - - - </w:t>
      </w:r>
    </w:p>
    <w:p w14:paraId="20AEBB5E" w14:textId="77777777" w:rsidR="00027ABA" w:rsidRPr="00027ABA" w:rsidRDefault="00027ABA" w:rsidP="00027ABA">
      <w:pPr>
        <w:bidi/>
        <w:jc w:val="both"/>
        <w:rPr>
          <w:rFonts w:cs="David" w:hint="cs"/>
          <w:rtl/>
        </w:rPr>
      </w:pPr>
    </w:p>
    <w:p w14:paraId="6A56B972"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1C154260" w14:textId="77777777" w:rsidR="00027ABA" w:rsidRPr="00027ABA" w:rsidRDefault="00027ABA" w:rsidP="00027ABA">
      <w:pPr>
        <w:bidi/>
        <w:jc w:val="both"/>
        <w:rPr>
          <w:rFonts w:cs="David" w:hint="cs"/>
          <w:u w:val="single"/>
          <w:rtl/>
        </w:rPr>
      </w:pPr>
    </w:p>
    <w:p w14:paraId="76A02F4B" w14:textId="77777777" w:rsidR="00027ABA" w:rsidRPr="00027ABA" w:rsidRDefault="00027ABA" w:rsidP="00027ABA">
      <w:pPr>
        <w:bidi/>
        <w:jc w:val="both"/>
        <w:rPr>
          <w:rFonts w:cs="David" w:hint="cs"/>
          <w:rtl/>
        </w:rPr>
      </w:pPr>
      <w:r w:rsidRPr="00027ABA">
        <w:rPr>
          <w:rFonts w:cs="David" w:hint="cs"/>
          <w:rtl/>
        </w:rPr>
        <w:tab/>
        <w:t xml:space="preserve">הגברתי את השוויון. אני חתרתי לשוויון בכל מאודי בשנים האחרונות. </w:t>
      </w:r>
    </w:p>
    <w:p w14:paraId="7A4348F4" w14:textId="77777777" w:rsidR="00027ABA" w:rsidRPr="00027ABA" w:rsidRDefault="00027ABA" w:rsidP="00027ABA">
      <w:pPr>
        <w:bidi/>
        <w:jc w:val="both"/>
        <w:rPr>
          <w:rFonts w:cs="David" w:hint="cs"/>
          <w:rtl/>
        </w:rPr>
      </w:pPr>
    </w:p>
    <w:p w14:paraId="0252AA76"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3862210C" w14:textId="77777777" w:rsidR="00027ABA" w:rsidRPr="00027ABA" w:rsidRDefault="00027ABA" w:rsidP="00027ABA">
      <w:pPr>
        <w:bidi/>
        <w:jc w:val="both"/>
        <w:rPr>
          <w:rFonts w:cs="David" w:hint="cs"/>
          <w:rtl/>
        </w:rPr>
      </w:pPr>
    </w:p>
    <w:p w14:paraId="279A9B56" w14:textId="77777777" w:rsidR="00027ABA" w:rsidRPr="00027ABA" w:rsidRDefault="00027ABA" w:rsidP="00027ABA">
      <w:pPr>
        <w:bidi/>
        <w:ind w:firstLine="567"/>
        <w:jc w:val="both"/>
        <w:rPr>
          <w:rFonts w:cs="David" w:hint="cs"/>
          <w:rtl/>
        </w:rPr>
      </w:pPr>
      <w:r w:rsidRPr="00027ABA">
        <w:rPr>
          <w:rFonts w:cs="David" w:hint="cs"/>
          <w:rtl/>
        </w:rPr>
        <w:t>אני חושב שגדעון צודק. אני תומך בעמדה של גדעון בשני החלקים. אני לא יודע אם העמדה של היועצת המשפטית היא אכן נכונה, אבל וודאי שלשיטתה, הדרך שגדעון מציע היא נכונה. אני מבקש, לפחות, שתהיה הסכמה, שעד שאנחנו מסיימים את החקיקה, ויכול להיות שלא נסיים אותה עד ה-1 בינואר, שנוכל לפעול בינואר כפי שפעלנו עד עכשיו. שלא נהיה במצב שבו לא נוכל לפעול.</w:t>
      </w:r>
    </w:p>
    <w:p w14:paraId="7145F1C7" w14:textId="77777777" w:rsidR="00027ABA" w:rsidRPr="00027ABA" w:rsidRDefault="00027ABA" w:rsidP="00027ABA">
      <w:pPr>
        <w:bidi/>
        <w:jc w:val="both"/>
        <w:rPr>
          <w:rFonts w:cs="David" w:hint="cs"/>
          <w:rtl/>
        </w:rPr>
      </w:pPr>
    </w:p>
    <w:p w14:paraId="235960B2" w14:textId="77777777" w:rsidR="00027ABA" w:rsidRPr="00027ABA" w:rsidRDefault="00027ABA" w:rsidP="00027ABA">
      <w:pPr>
        <w:bidi/>
        <w:jc w:val="both"/>
        <w:rPr>
          <w:rFonts w:cs="David" w:hint="cs"/>
          <w:u w:val="single"/>
          <w:rtl/>
        </w:rPr>
      </w:pPr>
      <w:r w:rsidRPr="00027ABA">
        <w:rPr>
          <w:rFonts w:cs="David" w:hint="cs"/>
          <w:u w:val="single"/>
          <w:rtl/>
        </w:rPr>
        <w:t>יעקב מרגי:</w:t>
      </w:r>
    </w:p>
    <w:p w14:paraId="36DF5AD1" w14:textId="77777777" w:rsidR="00027ABA" w:rsidRPr="00027ABA" w:rsidRDefault="00027ABA" w:rsidP="00027ABA">
      <w:pPr>
        <w:bidi/>
        <w:jc w:val="both"/>
        <w:rPr>
          <w:rFonts w:cs="David" w:hint="cs"/>
          <w:rtl/>
        </w:rPr>
      </w:pPr>
    </w:p>
    <w:p w14:paraId="31ABC8B6" w14:textId="77777777" w:rsidR="00027ABA" w:rsidRPr="00027ABA" w:rsidRDefault="00027ABA" w:rsidP="00027ABA">
      <w:pPr>
        <w:bidi/>
        <w:ind w:firstLine="567"/>
        <w:jc w:val="both"/>
        <w:rPr>
          <w:rFonts w:cs="David" w:hint="cs"/>
          <w:rtl/>
        </w:rPr>
      </w:pPr>
      <w:r w:rsidRPr="00027ABA">
        <w:rPr>
          <w:rFonts w:cs="David" w:hint="cs"/>
          <w:rtl/>
        </w:rPr>
        <w:t xml:space="preserve">שמעתי את דבריה המלומדים של היועצת המשפטים וקטונתי לחלוק עליה. אכן אני צריך להתייחס להערתה שיש פגם בנושא ושצריך לתקן את זה. טוענת היועצת המשפטית שלא יהיה שוויון ושנפגע בערך השוויון, לעומת אלה שלא נבחרו. בהרבה תחומים חוק יסוד הכנסת פוגע באלה שלא נבחרו. המפלגות שנבחרות אכן ממשיכות ליהנות מיחידות מימון. הרי בבסיס הטענה שלך, שזה כביכול עוקף חוק מימון מפלגות. מפלגה מתוקצבת בשוטף, מי שלא נבחר לא מתוקצב בשוטף. קטונתי, אבל לדעתי זה ניתן לפתרון ואני חושב שיש ללכת להצעה של חבר הכנסת גדעון סער ולהביא תיקון חקיקה כמה שיותר מהר. </w:t>
      </w:r>
    </w:p>
    <w:p w14:paraId="263FBE38" w14:textId="77777777" w:rsidR="00027ABA" w:rsidRPr="00027ABA" w:rsidRDefault="00027ABA" w:rsidP="00027ABA">
      <w:pPr>
        <w:bidi/>
        <w:jc w:val="both"/>
        <w:rPr>
          <w:rFonts w:cs="David" w:hint="cs"/>
          <w:rtl/>
        </w:rPr>
      </w:pPr>
    </w:p>
    <w:p w14:paraId="7671247C" w14:textId="77777777" w:rsidR="00027ABA" w:rsidRPr="00027ABA" w:rsidRDefault="00027ABA" w:rsidP="00027ABA">
      <w:pPr>
        <w:bidi/>
        <w:jc w:val="both"/>
        <w:rPr>
          <w:rFonts w:cs="David" w:hint="cs"/>
          <w:u w:val="single"/>
          <w:rtl/>
        </w:rPr>
      </w:pPr>
      <w:r w:rsidRPr="00027ABA">
        <w:rPr>
          <w:rFonts w:cs="David" w:hint="cs"/>
          <w:u w:val="single"/>
          <w:rtl/>
        </w:rPr>
        <w:t>משה שרוני:</w:t>
      </w:r>
    </w:p>
    <w:p w14:paraId="6D91A773" w14:textId="77777777" w:rsidR="00027ABA" w:rsidRPr="00027ABA" w:rsidRDefault="00027ABA" w:rsidP="00027ABA">
      <w:pPr>
        <w:bidi/>
        <w:jc w:val="both"/>
        <w:rPr>
          <w:rFonts w:cs="David" w:hint="cs"/>
          <w:rtl/>
        </w:rPr>
      </w:pPr>
    </w:p>
    <w:p w14:paraId="07D1D11B" w14:textId="77777777" w:rsidR="00027ABA" w:rsidRPr="00027ABA" w:rsidRDefault="00027ABA" w:rsidP="00027ABA">
      <w:pPr>
        <w:bidi/>
        <w:ind w:firstLine="567"/>
        <w:jc w:val="both"/>
        <w:rPr>
          <w:rFonts w:cs="David" w:hint="cs"/>
          <w:rtl/>
        </w:rPr>
      </w:pPr>
      <w:r w:rsidRPr="00027ABA">
        <w:rPr>
          <w:rFonts w:cs="David" w:hint="cs"/>
          <w:rtl/>
        </w:rPr>
        <w:t xml:space="preserve">אני לא תופס. שמים בתוך את הגולאש ואת הצ'ורבה ביחד. מה זה מפלגות? אני סיעה כאן, עובד כאן מהבוקר עד הערב. אני לא עושה תעמולה של המפלגה, אני עושה עבודה למען עם ישראל כסיעה ולא כמפלגה. ואם אני מכנס את הסיעה פעם בשבוע, סך הכל כמה זה? בושה וחרפה. אני לא מפלגה כאן. אני סיעה בתוך הכנסת וחבר כנסת. תפסיקו לבלבל שזה לא חוקי, פרשנות כן או לא, הכל בבל"ת. אל  תמציאו כאן דברים שלא יהיו. ואם צריך, נעשה חוק תוך 48 שעות. אם רוצים חוק, נעשה חוק. אנחנו מחוקקים את החוקים ולא אתם. הבנת? זהו. </w:t>
      </w:r>
    </w:p>
    <w:p w14:paraId="174FA2B2" w14:textId="77777777" w:rsidR="00027ABA" w:rsidRPr="00027ABA" w:rsidRDefault="00027ABA" w:rsidP="00027ABA">
      <w:pPr>
        <w:bidi/>
        <w:jc w:val="both"/>
        <w:rPr>
          <w:rFonts w:cs="David" w:hint="cs"/>
          <w:rtl/>
        </w:rPr>
      </w:pPr>
    </w:p>
    <w:p w14:paraId="65214EBE" w14:textId="77777777" w:rsidR="00027ABA" w:rsidRPr="00027ABA" w:rsidRDefault="00027ABA" w:rsidP="00027ABA">
      <w:pPr>
        <w:bidi/>
        <w:jc w:val="both"/>
        <w:rPr>
          <w:rFonts w:cs="David" w:hint="cs"/>
          <w:rtl/>
        </w:rPr>
      </w:pPr>
      <w:r w:rsidRPr="00027ABA">
        <w:rPr>
          <w:rFonts w:cs="David" w:hint="cs"/>
          <w:u w:val="single"/>
          <w:rtl/>
        </w:rPr>
        <w:t>גדעון סער:</w:t>
      </w:r>
    </w:p>
    <w:p w14:paraId="49D6C52F" w14:textId="77777777" w:rsidR="00027ABA" w:rsidRPr="00027ABA" w:rsidRDefault="00027ABA" w:rsidP="00027ABA">
      <w:pPr>
        <w:bidi/>
        <w:jc w:val="both"/>
        <w:rPr>
          <w:rFonts w:cs="David" w:hint="cs"/>
          <w:rtl/>
        </w:rPr>
      </w:pPr>
    </w:p>
    <w:p w14:paraId="4F578712" w14:textId="77777777" w:rsidR="00027ABA" w:rsidRPr="00027ABA" w:rsidRDefault="00027ABA" w:rsidP="00027ABA">
      <w:pPr>
        <w:bidi/>
        <w:ind w:firstLine="567"/>
        <w:jc w:val="both"/>
        <w:rPr>
          <w:rFonts w:cs="David" w:hint="cs"/>
          <w:rtl/>
        </w:rPr>
      </w:pPr>
      <w:r w:rsidRPr="00027ABA">
        <w:rPr>
          <w:rFonts w:cs="David" w:hint="cs"/>
          <w:rtl/>
        </w:rPr>
        <w:t>אני רוצה להעיר לדבריה של היועצת המשפטית דבר, שעולה מדבריו של חבר הכנסת שרוני. יש דבר שנקרא אבחנה מותרת. דהיינו, מקום שמפלגה שאיננה מיוצגת בכנסת ואין לה פעילות פרלמנטרית ואותו דבר הוא מוגבל לגדר הפעילות הפרלמנטארי</w:t>
      </w:r>
      <w:r w:rsidRPr="00027ABA">
        <w:rPr>
          <w:rFonts w:cs="David" w:hint="eastAsia"/>
          <w:rtl/>
        </w:rPr>
        <w:t>ת</w:t>
      </w:r>
      <w:r w:rsidRPr="00027ABA">
        <w:rPr>
          <w:rFonts w:cs="David" w:hint="cs"/>
          <w:rtl/>
        </w:rPr>
        <w:t xml:space="preserve"> - הוצאות הסיעה במסגרת מה שמוצע כאן לפעילות השוטפת, אין ספק שזאת שונות רלוונטית, שלשיטתי לא מצריכה 61. מאחר ואני רוצה ללכת לחומרה, אני בכל זאת אנסה לגייס 61. </w:t>
      </w:r>
    </w:p>
    <w:p w14:paraId="6BE5A610" w14:textId="77777777" w:rsidR="00027ABA" w:rsidRPr="00027ABA" w:rsidRDefault="00027ABA" w:rsidP="00027ABA">
      <w:pPr>
        <w:bidi/>
        <w:jc w:val="both"/>
        <w:rPr>
          <w:rFonts w:cs="David" w:hint="cs"/>
          <w:rtl/>
        </w:rPr>
      </w:pPr>
    </w:p>
    <w:p w14:paraId="64209C8F" w14:textId="77777777" w:rsidR="00027ABA" w:rsidRPr="00027ABA" w:rsidRDefault="00027ABA" w:rsidP="00027ABA">
      <w:pPr>
        <w:bidi/>
        <w:jc w:val="both"/>
        <w:rPr>
          <w:rFonts w:cs="David" w:hint="cs"/>
          <w:u w:val="single"/>
          <w:rtl/>
        </w:rPr>
      </w:pPr>
      <w:r w:rsidRPr="00027ABA">
        <w:rPr>
          <w:rFonts w:cs="David" w:hint="cs"/>
          <w:u w:val="single"/>
          <w:rtl/>
        </w:rPr>
        <w:t>אסתרינה טרטמן:</w:t>
      </w:r>
    </w:p>
    <w:p w14:paraId="522317C1" w14:textId="77777777" w:rsidR="00027ABA" w:rsidRPr="00027ABA" w:rsidRDefault="00027ABA" w:rsidP="00027ABA">
      <w:pPr>
        <w:bidi/>
        <w:jc w:val="both"/>
        <w:rPr>
          <w:rFonts w:cs="David" w:hint="cs"/>
          <w:rtl/>
        </w:rPr>
      </w:pPr>
    </w:p>
    <w:p w14:paraId="27531FFB" w14:textId="77777777" w:rsidR="00027ABA" w:rsidRPr="00027ABA" w:rsidRDefault="00027ABA" w:rsidP="00027ABA">
      <w:pPr>
        <w:bidi/>
        <w:ind w:firstLine="567"/>
        <w:jc w:val="both"/>
        <w:rPr>
          <w:rFonts w:cs="David" w:hint="cs"/>
          <w:rtl/>
        </w:rPr>
      </w:pPr>
      <w:r w:rsidRPr="00027ABA">
        <w:rPr>
          <w:rFonts w:cs="David" w:hint="cs"/>
          <w:rtl/>
        </w:rPr>
        <w:t>אני חייבת להודות הקשבתי בקשב רב לדבריה של היועצת המשפטית ולדבריו של חבר הכנסת סער. אפילו נהניתי. הרגשתי דיון מקצועי של אנשי מקצוע, אנשי חוק, עורכי דין. חשבתי שאתם נהנים מזה ואני מפרגנת לכם. ראיתי בעיניי את גדעון עומד עם הגלימה ונואם.</w:t>
      </w:r>
    </w:p>
    <w:p w14:paraId="3AFEA3FF" w14:textId="77777777" w:rsidR="00027ABA" w:rsidRPr="00027ABA" w:rsidRDefault="00027ABA" w:rsidP="00027ABA">
      <w:pPr>
        <w:bidi/>
        <w:jc w:val="both"/>
        <w:rPr>
          <w:rFonts w:cs="David" w:hint="cs"/>
          <w:rtl/>
        </w:rPr>
      </w:pPr>
    </w:p>
    <w:p w14:paraId="55E62FDF" w14:textId="77777777" w:rsidR="00027ABA" w:rsidRPr="00027ABA" w:rsidRDefault="00027ABA" w:rsidP="00027ABA">
      <w:pPr>
        <w:bidi/>
        <w:ind w:firstLine="567"/>
        <w:jc w:val="both"/>
        <w:rPr>
          <w:rFonts w:cs="David" w:hint="cs"/>
          <w:rtl/>
        </w:rPr>
      </w:pPr>
      <w:r w:rsidRPr="00027ABA">
        <w:rPr>
          <w:rFonts w:cs="David" w:hint="cs"/>
          <w:rtl/>
        </w:rPr>
        <w:t xml:space="preserve">אני אומרת את הדברים מזווית אחרת לגמרי. אני לא שייכת לעולם שלכם, באתי מעולם אחר שבו המספרים יותר מדברים אלי מאשר המילים של החוק. התפקיד של כולנו לעשות הלימה בין המילה הכתובה מבחינה משפטית לבין המספרים. אני באה מזווית ראיה תמימה והגיונית. יש אבחנה מהותית, גם בבית הזה, במינוחים. בבית הזה אנחנו נקראים סיעה ולא מפלגה. מאיפה זה בא? למה אומרים חברי סיעה ולא חבר מפלגה? מדוע יש אבחנה ברורה בין ראש סיעה למנכ"ל מפלגה. יש דברים מוגדרים שהמפלגה עושה בחוץ לקידום ענייניה, ואלה שנבחרו הם בצד השני, הם אלו שנבחרו לייצג ציבור הבוחרים כדי לעשות בדרך של חקיקה לטובת עם ישראל. </w:t>
      </w:r>
    </w:p>
    <w:p w14:paraId="7AC76DBA" w14:textId="77777777" w:rsidR="00027ABA" w:rsidRPr="00027ABA" w:rsidRDefault="00027ABA" w:rsidP="00027ABA">
      <w:pPr>
        <w:bidi/>
        <w:jc w:val="both"/>
        <w:rPr>
          <w:rFonts w:cs="David" w:hint="cs"/>
          <w:rtl/>
        </w:rPr>
      </w:pPr>
    </w:p>
    <w:p w14:paraId="4FC9721A" w14:textId="77777777" w:rsidR="00027ABA" w:rsidRPr="00027ABA" w:rsidRDefault="00027ABA" w:rsidP="00027ABA">
      <w:pPr>
        <w:bidi/>
        <w:ind w:firstLine="567"/>
        <w:jc w:val="both"/>
        <w:rPr>
          <w:rFonts w:cs="David" w:hint="cs"/>
          <w:rtl/>
        </w:rPr>
      </w:pPr>
      <w:r w:rsidRPr="00027ABA">
        <w:rPr>
          <w:rFonts w:cs="David" w:hint="cs"/>
          <w:rtl/>
        </w:rPr>
        <w:t xml:space="preserve">אני מנסה לשים את הפוקוס על השוני בין סיעה למפלגה. בסופו של דבר, כל החוקים שאת נצמדת אליהם בצדק, גברתי עצת המשפטית, נחקקים בבית הזה והאמירות האלה הן אמירות שיצאו מהבית הזה. אני מניחה שגם המושגים סיעה מול מפלגה, באו ממשהו שיש ב היגיון. לכן אין לי ספק שזאת הדרך הנכונה לעשות את המשמעות של הסיעות לבין מימון מופלגות.  </w:t>
      </w:r>
    </w:p>
    <w:p w14:paraId="7E2B4142" w14:textId="77777777" w:rsidR="00027ABA" w:rsidRPr="00027ABA" w:rsidRDefault="00027ABA" w:rsidP="00027ABA">
      <w:pPr>
        <w:bidi/>
        <w:jc w:val="both"/>
        <w:rPr>
          <w:rFonts w:cs="David" w:hint="cs"/>
          <w:rtl/>
        </w:rPr>
      </w:pPr>
    </w:p>
    <w:p w14:paraId="5C737DCE"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55AE395A" w14:textId="77777777" w:rsidR="00027ABA" w:rsidRPr="00027ABA" w:rsidRDefault="00027ABA" w:rsidP="00027ABA">
      <w:pPr>
        <w:bidi/>
        <w:jc w:val="both"/>
        <w:rPr>
          <w:rFonts w:cs="David" w:hint="cs"/>
          <w:rtl/>
        </w:rPr>
      </w:pPr>
    </w:p>
    <w:p w14:paraId="17DB12A8" w14:textId="77777777" w:rsidR="00027ABA" w:rsidRPr="00027ABA" w:rsidRDefault="00027ABA" w:rsidP="00027ABA">
      <w:pPr>
        <w:bidi/>
        <w:ind w:firstLine="567"/>
        <w:jc w:val="both"/>
        <w:rPr>
          <w:rFonts w:cs="David" w:hint="cs"/>
          <w:rtl/>
        </w:rPr>
      </w:pPr>
      <w:r w:rsidRPr="00027ABA">
        <w:rPr>
          <w:rFonts w:cs="David" w:hint="cs"/>
          <w:rtl/>
        </w:rPr>
        <w:t xml:space="preserve">השאלה מה עוצמת האבחנה, איך אתה עושה אתה כדי לא לפגוע בשוויון. </w:t>
      </w:r>
    </w:p>
    <w:p w14:paraId="4A676C28" w14:textId="77777777" w:rsidR="00027ABA" w:rsidRPr="00027ABA" w:rsidRDefault="00027ABA" w:rsidP="00027ABA">
      <w:pPr>
        <w:bidi/>
        <w:jc w:val="both"/>
        <w:rPr>
          <w:rFonts w:cs="David" w:hint="cs"/>
          <w:rtl/>
        </w:rPr>
      </w:pPr>
    </w:p>
    <w:p w14:paraId="7CAD0C0D" w14:textId="77777777" w:rsidR="00027ABA" w:rsidRPr="00027ABA" w:rsidRDefault="00027ABA" w:rsidP="00027ABA">
      <w:pPr>
        <w:bidi/>
        <w:jc w:val="both"/>
        <w:rPr>
          <w:rFonts w:cs="David" w:hint="cs"/>
          <w:u w:val="single"/>
          <w:rtl/>
        </w:rPr>
      </w:pPr>
      <w:r w:rsidRPr="00027ABA">
        <w:rPr>
          <w:rFonts w:cs="David" w:hint="cs"/>
          <w:u w:val="single"/>
          <w:rtl/>
        </w:rPr>
        <w:t>אסתרינה טרטמן:</w:t>
      </w:r>
    </w:p>
    <w:p w14:paraId="15B4408B" w14:textId="77777777" w:rsidR="00027ABA" w:rsidRPr="00027ABA" w:rsidRDefault="00027ABA" w:rsidP="00027ABA">
      <w:pPr>
        <w:bidi/>
        <w:jc w:val="both"/>
        <w:rPr>
          <w:rFonts w:cs="David" w:hint="cs"/>
          <w:rtl/>
        </w:rPr>
      </w:pPr>
    </w:p>
    <w:p w14:paraId="3F1CC4AD" w14:textId="77777777" w:rsidR="00027ABA" w:rsidRPr="00027ABA" w:rsidRDefault="00027ABA" w:rsidP="00027ABA">
      <w:pPr>
        <w:bidi/>
        <w:ind w:firstLine="567"/>
        <w:jc w:val="both"/>
        <w:rPr>
          <w:rFonts w:cs="David" w:hint="cs"/>
          <w:rtl/>
        </w:rPr>
      </w:pPr>
      <w:r w:rsidRPr="00027ABA">
        <w:rPr>
          <w:rFonts w:cs="David" w:hint="cs"/>
          <w:rtl/>
        </w:rPr>
        <w:t xml:space="preserve">עצם העובדה שקיימת אבחנה חשובה להבנה. כולנו יודעים למה יש יועצת משפטית לכנסת. כדי לתמוך, גם עם הערות והארות, אבל לתמוך ולא לצאת באמירות, כמו שנאמרו אתמול: "אתם עושים דברים לא חוקיים". אני יודעת שזאת לא היתה הכוונה שלך במסר, אבל זה מה שיצא מהדברים. זה פוגע בנו, זה פוגע בבית הזה. כשיש פה תקשורת ונשמעת אמירה כזאת, למחרת זאת כותרת. הכותרת הזאת  עושה, שלא בצדק, נזק וגועל נפש למה שנעשה פה בבית, ועל זה צריך לתת את הדעת. </w:t>
      </w:r>
    </w:p>
    <w:p w14:paraId="4DB1F2D2" w14:textId="77777777" w:rsidR="00027ABA" w:rsidRPr="00027ABA" w:rsidRDefault="00027ABA" w:rsidP="00027ABA">
      <w:pPr>
        <w:bidi/>
        <w:jc w:val="both"/>
        <w:rPr>
          <w:rFonts w:cs="David" w:hint="cs"/>
          <w:rtl/>
        </w:rPr>
      </w:pPr>
    </w:p>
    <w:p w14:paraId="3EBD3130"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7B14E28A" w14:textId="77777777" w:rsidR="00027ABA" w:rsidRPr="00027ABA" w:rsidRDefault="00027ABA" w:rsidP="00027ABA">
      <w:pPr>
        <w:bidi/>
        <w:jc w:val="both"/>
        <w:rPr>
          <w:rFonts w:cs="David" w:hint="cs"/>
          <w:rtl/>
        </w:rPr>
      </w:pPr>
    </w:p>
    <w:p w14:paraId="6B43BBBF" w14:textId="77777777" w:rsidR="00027ABA" w:rsidRPr="00027ABA" w:rsidRDefault="00027ABA" w:rsidP="00027ABA">
      <w:pPr>
        <w:bidi/>
        <w:ind w:firstLine="567"/>
        <w:jc w:val="both"/>
        <w:rPr>
          <w:rFonts w:cs="David" w:hint="cs"/>
          <w:rtl/>
        </w:rPr>
      </w:pPr>
      <w:r w:rsidRPr="00027ABA">
        <w:rPr>
          <w:rFonts w:cs="David" w:hint="cs"/>
          <w:rtl/>
        </w:rPr>
        <w:t xml:space="preserve">כשפתחתי את עיתוני הבוקר, הרגשתי תחושה מאוד לא טובה. בסך הכל הכנסת מביאה בשורה לציבור. אנחנו מחזירים 25 מיליון שקלים. אנחנו המשרד הממשלתי היחיד שמגיש תקציב קטן יותר משנה שעברה, שזה כולל את הטייס האוטומטי וכולל את הכל. ומה אנחנו מקבלים? קרנות בלתי חוקיות ותקציב הכיבוד של הסיעות. </w:t>
      </w:r>
    </w:p>
    <w:p w14:paraId="208672B8" w14:textId="77777777" w:rsidR="00027ABA" w:rsidRPr="00027ABA" w:rsidRDefault="00027ABA" w:rsidP="00027ABA">
      <w:pPr>
        <w:bidi/>
        <w:jc w:val="both"/>
        <w:rPr>
          <w:rFonts w:cs="David" w:hint="cs"/>
          <w:rtl/>
        </w:rPr>
      </w:pPr>
    </w:p>
    <w:p w14:paraId="60EBB8B6" w14:textId="77777777" w:rsidR="00027ABA" w:rsidRPr="00027ABA" w:rsidRDefault="00027ABA" w:rsidP="00027ABA">
      <w:pPr>
        <w:bidi/>
        <w:ind w:firstLine="567"/>
        <w:jc w:val="both"/>
        <w:rPr>
          <w:rFonts w:cs="David" w:hint="cs"/>
          <w:rtl/>
        </w:rPr>
      </w:pPr>
      <w:r w:rsidRPr="00027ABA">
        <w:rPr>
          <w:rFonts w:cs="David" w:hint="cs"/>
          <w:rtl/>
        </w:rPr>
        <w:t>אני גם מוחה על הסגנון אבל זה חלק מההווי של הבית. גברתי יושבת ראש הוועדה, ביני ובין היועצת המשפטית אין שום מחלוקת. היועצת המשפטית ואני עובדים בהרמוניה מופלאה, הלוואי בכל משרד ממשלתי. אני רוצה להגיד לכם איך משרדים אחרים התמודדו עם השאלה של הכיבוד בסיעות.</w:t>
      </w:r>
    </w:p>
    <w:p w14:paraId="4E19FCFA" w14:textId="77777777" w:rsidR="00027ABA" w:rsidRPr="00027ABA" w:rsidRDefault="00027ABA" w:rsidP="00027ABA">
      <w:pPr>
        <w:bidi/>
        <w:jc w:val="both"/>
        <w:rPr>
          <w:rFonts w:cs="David" w:hint="cs"/>
          <w:rtl/>
        </w:rPr>
      </w:pPr>
    </w:p>
    <w:p w14:paraId="560ADB03" w14:textId="77777777" w:rsidR="00027ABA" w:rsidRPr="00027ABA" w:rsidRDefault="00027ABA" w:rsidP="00027ABA">
      <w:pPr>
        <w:bidi/>
        <w:ind w:firstLine="567"/>
        <w:jc w:val="both"/>
        <w:rPr>
          <w:rFonts w:cs="David" w:hint="cs"/>
          <w:rtl/>
        </w:rPr>
      </w:pPr>
      <w:r w:rsidRPr="00027ABA">
        <w:rPr>
          <w:rFonts w:cs="David" w:hint="cs"/>
          <w:rtl/>
        </w:rPr>
        <w:t xml:space="preserve">לגבי סוגיית הכיבוד. אני יכול לומר לכם שלשרים בממשלת ישראל יש חוברת זכויות וחובות. לשרים לסגני שרים ולמנכלים בשרות המדינה יש חוברת זכויות וחובות. למשל, יש שם את סוגיית הכיבוד. איך פתר החשב הכללי את הסוגיה הזאת? כאשר שר או סגן שר, למשל, מקיים פגישת עבודה במסגרת תפקידו כשר, והוא נדרש לשתיה, אפילו לאוכל, אפילו לסטייק אנטרקוט, על הקבלה הוא כותב: "במסגרת תפקידו". כמובן שאם השר יושב עם מזכיר סניף הליכוד - - - </w:t>
      </w:r>
    </w:p>
    <w:p w14:paraId="7980D3E9" w14:textId="77777777" w:rsidR="00027ABA" w:rsidRPr="00027ABA" w:rsidRDefault="00027ABA" w:rsidP="00027ABA">
      <w:pPr>
        <w:bidi/>
        <w:jc w:val="both"/>
        <w:rPr>
          <w:rFonts w:cs="David" w:hint="cs"/>
          <w:rtl/>
        </w:rPr>
      </w:pPr>
    </w:p>
    <w:p w14:paraId="5E4E78F8"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0383AE85" w14:textId="77777777" w:rsidR="00027ABA" w:rsidRPr="00027ABA" w:rsidRDefault="00027ABA" w:rsidP="00027ABA">
      <w:pPr>
        <w:bidi/>
        <w:jc w:val="both"/>
        <w:rPr>
          <w:rFonts w:cs="David" w:hint="cs"/>
          <w:rtl/>
        </w:rPr>
      </w:pPr>
    </w:p>
    <w:p w14:paraId="6DCAD16C" w14:textId="77777777" w:rsidR="00027ABA" w:rsidRPr="00027ABA" w:rsidRDefault="00027ABA" w:rsidP="00027ABA">
      <w:pPr>
        <w:bidi/>
        <w:jc w:val="both"/>
        <w:rPr>
          <w:rFonts w:cs="David" w:hint="cs"/>
          <w:rtl/>
        </w:rPr>
      </w:pPr>
      <w:r w:rsidRPr="00027ABA">
        <w:rPr>
          <w:rFonts w:cs="David" w:hint="cs"/>
          <w:rtl/>
        </w:rPr>
        <w:tab/>
        <w:t xml:space="preserve">הם מקבלים את זה מסעיף קשר עם הציבור. </w:t>
      </w:r>
    </w:p>
    <w:p w14:paraId="18D1036A" w14:textId="77777777" w:rsidR="00027ABA" w:rsidRPr="00027ABA" w:rsidRDefault="00027ABA" w:rsidP="00027ABA">
      <w:pPr>
        <w:bidi/>
        <w:jc w:val="both"/>
        <w:rPr>
          <w:rFonts w:cs="David" w:hint="cs"/>
          <w:rtl/>
        </w:rPr>
      </w:pPr>
    </w:p>
    <w:p w14:paraId="257CB1A2"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3BB74933" w14:textId="77777777" w:rsidR="00027ABA" w:rsidRPr="00027ABA" w:rsidRDefault="00027ABA" w:rsidP="00027ABA">
      <w:pPr>
        <w:bidi/>
        <w:jc w:val="both"/>
        <w:rPr>
          <w:rFonts w:cs="David" w:hint="cs"/>
          <w:rtl/>
        </w:rPr>
      </w:pPr>
    </w:p>
    <w:p w14:paraId="01800FF5" w14:textId="77777777" w:rsidR="00027ABA" w:rsidRPr="00027ABA" w:rsidRDefault="00027ABA" w:rsidP="00027ABA">
      <w:pPr>
        <w:bidi/>
        <w:ind w:firstLine="567"/>
        <w:jc w:val="both"/>
        <w:rPr>
          <w:rFonts w:cs="David" w:hint="cs"/>
          <w:rtl/>
        </w:rPr>
      </w:pPr>
      <w:r w:rsidRPr="00027ABA">
        <w:rPr>
          <w:rFonts w:cs="David" w:hint="cs"/>
          <w:rtl/>
        </w:rPr>
        <w:t xml:space="preserve">לא, לא, לא מקשר עם הציבור. גברתי, היועצת המשפטית, כאשר שר מגיש את החשבון והוא יושב עם מזכיר סניף ש"ס בקדימה, או מזכיר סניף הליכוד בדימונה, אז כמובן שהוא לא מגיש את הקבלה כי זה לא ראוי, כי זה לא נכון. אבל במסגרת תפקידו הוא מציין זאת. </w:t>
      </w:r>
    </w:p>
    <w:p w14:paraId="28F0E918" w14:textId="77777777" w:rsidR="00027ABA" w:rsidRPr="00027ABA" w:rsidRDefault="00027ABA" w:rsidP="00027ABA">
      <w:pPr>
        <w:bidi/>
        <w:ind w:firstLine="567"/>
        <w:jc w:val="both"/>
        <w:rPr>
          <w:rFonts w:cs="David" w:hint="cs"/>
          <w:rtl/>
        </w:rPr>
      </w:pPr>
    </w:p>
    <w:p w14:paraId="3D2B1550" w14:textId="77777777" w:rsidR="00027ABA" w:rsidRPr="00027ABA" w:rsidRDefault="00027ABA" w:rsidP="00027ABA">
      <w:pPr>
        <w:bidi/>
        <w:ind w:firstLine="567"/>
        <w:jc w:val="both"/>
        <w:rPr>
          <w:rFonts w:cs="David" w:hint="cs"/>
          <w:rtl/>
        </w:rPr>
      </w:pPr>
      <w:r w:rsidRPr="00027ABA">
        <w:rPr>
          <w:rFonts w:cs="David" w:hint="cs"/>
          <w:rtl/>
        </w:rPr>
        <w:t>אותו דבר אנחנו יכולים לעשות פה. אם יש ישיבת סיעה שדנה בניהול הבית או בנושא ניהול הפרלמנט, בנושא הצעות של הבית, אז הקבלה, לצורך העניין, היא הוצאות כיבוד במסגרת ענייני הפרלמנט והכנסת. יירשמו לי על הקבלה במסגרת ענייני הכנסת.</w:t>
      </w:r>
    </w:p>
    <w:p w14:paraId="38DD6A01" w14:textId="77777777" w:rsidR="00027ABA" w:rsidRPr="00027ABA" w:rsidRDefault="00027ABA" w:rsidP="00027ABA">
      <w:pPr>
        <w:bidi/>
        <w:jc w:val="both"/>
        <w:rPr>
          <w:rFonts w:cs="David" w:hint="cs"/>
          <w:rtl/>
        </w:rPr>
      </w:pPr>
    </w:p>
    <w:p w14:paraId="2138728B" w14:textId="77777777" w:rsidR="00027ABA" w:rsidRPr="00027ABA" w:rsidRDefault="00027ABA" w:rsidP="00027ABA">
      <w:pPr>
        <w:bidi/>
        <w:ind w:firstLine="567"/>
        <w:jc w:val="both"/>
        <w:rPr>
          <w:rFonts w:cs="David" w:hint="cs"/>
          <w:rtl/>
        </w:rPr>
      </w:pPr>
      <w:r w:rsidRPr="00027ABA">
        <w:rPr>
          <w:rFonts w:cs="David" w:hint="cs"/>
          <w:rtl/>
        </w:rPr>
        <w:t>אם יושבת סיעת קדימה ודנה לגבי המשבר התקציבי של המפלגה או פעילות מפלגתית כזאת או אחרת, כן מפקד או לא מפקד, אז לא תהיה פה חשבונית, ואם תהיה פה חשבונית זאת עבירה.</w:t>
      </w:r>
    </w:p>
    <w:p w14:paraId="0D8F1198" w14:textId="77777777" w:rsidR="00027ABA" w:rsidRPr="00027ABA" w:rsidRDefault="00027ABA" w:rsidP="00027ABA">
      <w:pPr>
        <w:bidi/>
        <w:jc w:val="both"/>
        <w:rPr>
          <w:rFonts w:cs="David" w:hint="cs"/>
          <w:rtl/>
        </w:rPr>
      </w:pPr>
    </w:p>
    <w:p w14:paraId="44A2B88E" w14:textId="77777777" w:rsidR="00027ABA" w:rsidRPr="00027ABA" w:rsidRDefault="00027ABA" w:rsidP="00027ABA">
      <w:pPr>
        <w:bidi/>
        <w:ind w:firstLine="567"/>
        <w:jc w:val="both"/>
        <w:rPr>
          <w:rFonts w:cs="David" w:hint="cs"/>
          <w:rtl/>
        </w:rPr>
      </w:pPr>
      <w:r w:rsidRPr="00027ABA">
        <w:rPr>
          <w:rFonts w:cs="David" w:hint="cs"/>
          <w:rtl/>
        </w:rPr>
        <w:t xml:space="preserve">אם שר בממשלת ישראל יושב עם מזכיר סניף וכותב: ישבתי עם שגריר", זאת עבירה.  צריך לסמוך על כולם. גברתי היועצת המשפטית, הלוואי שיהיו עוד רבים כמוך, כי את לא פוחדת, ואת אומרת אל כל מה שבדעתך, וזה בסדר גמור, אבל יש גם את שביל המלך ויש את העבודה השוטפת היום יומית. </w:t>
      </w:r>
    </w:p>
    <w:p w14:paraId="318EEC3D" w14:textId="77777777" w:rsidR="00027ABA" w:rsidRPr="00027ABA" w:rsidRDefault="00027ABA" w:rsidP="00027ABA">
      <w:pPr>
        <w:bidi/>
        <w:ind w:firstLine="567"/>
        <w:jc w:val="both"/>
        <w:rPr>
          <w:rFonts w:cs="David" w:hint="cs"/>
          <w:rtl/>
        </w:rPr>
      </w:pPr>
    </w:p>
    <w:p w14:paraId="5309B308" w14:textId="77777777" w:rsidR="00027ABA" w:rsidRPr="00027ABA" w:rsidRDefault="00027ABA" w:rsidP="00027ABA">
      <w:pPr>
        <w:bidi/>
        <w:ind w:firstLine="567"/>
        <w:jc w:val="both"/>
        <w:rPr>
          <w:rFonts w:cs="David" w:hint="cs"/>
          <w:rtl/>
        </w:rPr>
      </w:pPr>
      <w:r w:rsidRPr="00027ABA">
        <w:rPr>
          <w:rFonts w:cs="David" w:hint="cs"/>
          <w:rtl/>
        </w:rPr>
        <w:t xml:space="preserve">גדעון סער, אני חושב שהרעיון שלך ללכת לחקיקה הוא לא רעיון טוב. אז אני כבר רואה מה יהיה מבחינת הכנסת. תוך יומיים הצעת חוק </w:t>
      </w:r>
      <w:r w:rsidRPr="00027ABA">
        <w:rPr>
          <w:rFonts w:cs="David"/>
          <w:rtl/>
        </w:rPr>
        <w:t>–</w:t>
      </w:r>
      <w:r w:rsidRPr="00027ABA">
        <w:rPr>
          <w:rFonts w:cs="David" w:hint="cs"/>
          <w:rtl/>
        </w:rPr>
        <w:t xml:space="preserve"> הגישה שלי היא, שלא שכולם גנבים ושכולם שודדים. אני, כמנכ"ל הכנסת, מנחה את חשב הכנסת, לכבד חשבוניות אך ורק שכתוב עליהן: "ישיבת סיעה" או "ישיבה במסגרת ענייני הכנסת" וחותם על זה מנהל הסיעה, וחתימה שלו מחייבת והיא ראייה בבית משפט. ואם אני אדע שהיתה שם ישיבה שלא קשורה לענייני הכנסת, אז זה לא תקין, נקודה. זה הכל, פשוט מאוד. </w:t>
      </w:r>
    </w:p>
    <w:p w14:paraId="36260FB3" w14:textId="77777777" w:rsidR="00027ABA" w:rsidRPr="00027ABA" w:rsidRDefault="00027ABA" w:rsidP="00027ABA">
      <w:pPr>
        <w:bidi/>
        <w:jc w:val="both"/>
        <w:rPr>
          <w:rFonts w:cs="David" w:hint="cs"/>
          <w:rtl/>
        </w:rPr>
      </w:pPr>
    </w:p>
    <w:p w14:paraId="6D351F0A"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29F4BABF" w14:textId="77777777" w:rsidR="00027ABA" w:rsidRPr="00027ABA" w:rsidRDefault="00027ABA" w:rsidP="00027ABA">
      <w:pPr>
        <w:bidi/>
        <w:jc w:val="both"/>
        <w:rPr>
          <w:rFonts w:cs="David" w:hint="cs"/>
          <w:u w:val="single"/>
          <w:rtl/>
        </w:rPr>
      </w:pPr>
    </w:p>
    <w:p w14:paraId="2CACEB75" w14:textId="77777777" w:rsidR="00027ABA" w:rsidRPr="00027ABA" w:rsidRDefault="00027ABA" w:rsidP="00027ABA">
      <w:pPr>
        <w:bidi/>
        <w:jc w:val="both"/>
        <w:rPr>
          <w:rFonts w:cs="David" w:hint="cs"/>
          <w:rtl/>
        </w:rPr>
      </w:pPr>
      <w:r w:rsidRPr="00027ABA">
        <w:rPr>
          <w:rFonts w:cs="David" w:hint="cs"/>
          <w:rtl/>
        </w:rPr>
        <w:tab/>
        <w:t xml:space="preserve">הוא עשה אבחנה מעניינת. </w:t>
      </w:r>
    </w:p>
    <w:p w14:paraId="00D1B895" w14:textId="77777777" w:rsidR="00027ABA" w:rsidRPr="00027ABA" w:rsidRDefault="00027ABA" w:rsidP="00027ABA">
      <w:pPr>
        <w:bidi/>
        <w:jc w:val="both"/>
        <w:rPr>
          <w:rFonts w:cs="David" w:hint="cs"/>
          <w:rtl/>
        </w:rPr>
      </w:pPr>
    </w:p>
    <w:p w14:paraId="08A2CDC7"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68BCEDC2" w14:textId="77777777" w:rsidR="00027ABA" w:rsidRPr="00027ABA" w:rsidRDefault="00027ABA" w:rsidP="00027ABA">
      <w:pPr>
        <w:bidi/>
        <w:jc w:val="both"/>
        <w:rPr>
          <w:rFonts w:cs="David" w:hint="cs"/>
          <w:rtl/>
        </w:rPr>
      </w:pPr>
    </w:p>
    <w:p w14:paraId="32FA2619" w14:textId="77777777" w:rsidR="00027ABA" w:rsidRPr="00027ABA" w:rsidRDefault="00027ABA" w:rsidP="00027ABA">
      <w:pPr>
        <w:bidi/>
        <w:jc w:val="both"/>
        <w:rPr>
          <w:rFonts w:cs="David" w:hint="cs"/>
          <w:rtl/>
        </w:rPr>
      </w:pPr>
      <w:r w:rsidRPr="00027ABA">
        <w:rPr>
          <w:rFonts w:cs="David" w:hint="cs"/>
          <w:rtl/>
        </w:rPr>
        <w:tab/>
        <w:t xml:space="preserve">גדעון, אתה בוודאי יכול לשער שידעתי את האבחנה הזאת. </w:t>
      </w:r>
    </w:p>
    <w:p w14:paraId="41945D8E" w14:textId="77777777" w:rsidR="00027ABA" w:rsidRPr="00027ABA" w:rsidRDefault="00027ABA" w:rsidP="00027ABA">
      <w:pPr>
        <w:bidi/>
        <w:jc w:val="both"/>
        <w:rPr>
          <w:rFonts w:cs="David" w:hint="cs"/>
          <w:rtl/>
        </w:rPr>
      </w:pPr>
    </w:p>
    <w:p w14:paraId="73D5ED92"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7107E3D6" w14:textId="77777777" w:rsidR="00027ABA" w:rsidRPr="00027ABA" w:rsidRDefault="00027ABA" w:rsidP="00027ABA">
      <w:pPr>
        <w:bidi/>
        <w:jc w:val="both"/>
        <w:rPr>
          <w:rFonts w:cs="David" w:hint="cs"/>
          <w:u w:val="single"/>
          <w:rtl/>
        </w:rPr>
      </w:pPr>
    </w:p>
    <w:p w14:paraId="56BC74DD" w14:textId="77777777" w:rsidR="00027ABA" w:rsidRPr="00027ABA" w:rsidRDefault="00027ABA" w:rsidP="00027ABA">
      <w:pPr>
        <w:bidi/>
        <w:jc w:val="both"/>
        <w:rPr>
          <w:rFonts w:cs="David" w:hint="cs"/>
          <w:rtl/>
        </w:rPr>
      </w:pPr>
      <w:r w:rsidRPr="00027ABA">
        <w:rPr>
          <w:rFonts w:cs="David" w:hint="cs"/>
          <w:rtl/>
        </w:rPr>
        <w:tab/>
        <w:t xml:space="preserve">אני לא חשבתי על זה קודם. </w:t>
      </w:r>
    </w:p>
    <w:p w14:paraId="16DC2053" w14:textId="77777777" w:rsidR="00027ABA" w:rsidRPr="00027ABA" w:rsidRDefault="00027ABA" w:rsidP="00027ABA">
      <w:pPr>
        <w:bidi/>
        <w:jc w:val="both"/>
        <w:rPr>
          <w:rFonts w:cs="David" w:hint="cs"/>
          <w:rtl/>
        </w:rPr>
      </w:pPr>
    </w:p>
    <w:p w14:paraId="15D0C20F"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04B16BE1" w14:textId="77777777" w:rsidR="00027ABA" w:rsidRPr="00027ABA" w:rsidRDefault="00027ABA" w:rsidP="00027ABA">
      <w:pPr>
        <w:bidi/>
        <w:jc w:val="both"/>
        <w:rPr>
          <w:rFonts w:cs="David" w:hint="cs"/>
          <w:u w:val="single"/>
          <w:rtl/>
        </w:rPr>
      </w:pPr>
    </w:p>
    <w:p w14:paraId="25845395" w14:textId="77777777" w:rsidR="00027ABA" w:rsidRPr="00027ABA" w:rsidRDefault="00027ABA" w:rsidP="00027ABA">
      <w:pPr>
        <w:bidi/>
        <w:jc w:val="both"/>
        <w:rPr>
          <w:rFonts w:cs="David" w:hint="cs"/>
          <w:rtl/>
        </w:rPr>
      </w:pPr>
      <w:r w:rsidRPr="00027ABA">
        <w:rPr>
          <w:rFonts w:cs="David" w:hint="cs"/>
          <w:rtl/>
        </w:rPr>
        <w:tab/>
        <w:t>אני חשבתי על זה מאוד. זה לא שזה נובע מהחוק אלא זה נובע הפוך. אילו אבי בלשניקוב היה חופר קצת בחוות הדעת, הוא היה יכול לראות שיש פער בין הצעת החוק לבין החוק. בהצעת החוק הכוונה היתה דווקא לעגן את תקציב השירותים הטכניים, ולא כך זה חוקק. לאמו</w:t>
      </w:r>
      <w:r w:rsidRPr="00027ABA">
        <w:rPr>
          <w:rFonts w:cs="David" w:hint="eastAsia"/>
          <w:rtl/>
        </w:rPr>
        <w:t>ר</w:t>
      </w:r>
      <w:r w:rsidRPr="00027ABA">
        <w:rPr>
          <w:rFonts w:cs="David" w:hint="cs"/>
          <w:rtl/>
        </w:rPr>
        <w:t xml:space="preserve">, התיקון שנעשה ב-2004 </w:t>
      </w:r>
      <w:r w:rsidRPr="00027ABA">
        <w:rPr>
          <w:rFonts w:cs="David"/>
          <w:rtl/>
        </w:rPr>
        <w:t>–</w:t>
      </w:r>
      <w:r w:rsidRPr="00027ABA">
        <w:rPr>
          <w:rFonts w:cs="David" w:hint="cs"/>
          <w:rtl/>
        </w:rPr>
        <w:t xml:space="preserve"> וזאת הבעיה, כי הממשלה לא עובדת על פי חוק מימון מפלגות. הממשלה עובדת על פי חוק נכסי המדינה. ה"שפיל" שם הוא הרבה יותר. ההשוואה לממשלה היא לא ממן העניין.  אולי תקנו את החוק בשביל הממשלה, אבל מה שמונח בפני הכנסת זה חוק מימון מפלגות. חוות הדעת התייחסה לחוק מימון מפלגות. על פי חוק מימון מפלגות אי אפשר לתקציב את הנושא הזה מכיוון שלא רק שאין לו סעיף מסמיך אלא הוא נוגד את חוק מימון מפלגות.</w:t>
      </w:r>
    </w:p>
    <w:p w14:paraId="6087417C" w14:textId="77777777" w:rsidR="00027ABA" w:rsidRPr="00027ABA" w:rsidRDefault="00027ABA" w:rsidP="00027ABA">
      <w:pPr>
        <w:bidi/>
        <w:jc w:val="both"/>
        <w:rPr>
          <w:rFonts w:cs="David" w:hint="cs"/>
          <w:rtl/>
        </w:rPr>
      </w:pPr>
    </w:p>
    <w:p w14:paraId="3FE82164" w14:textId="77777777" w:rsidR="00027ABA" w:rsidRPr="00027ABA" w:rsidRDefault="00027ABA" w:rsidP="00027ABA">
      <w:pPr>
        <w:bidi/>
        <w:ind w:firstLine="567"/>
        <w:jc w:val="both"/>
        <w:rPr>
          <w:rFonts w:cs="David" w:hint="cs"/>
          <w:rtl/>
        </w:rPr>
      </w:pPr>
      <w:r w:rsidRPr="00027ABA">
        <w:rPr>
          <w:rFonts w:cs="David" w:hint="cs"/>
          <w:rtl/>
        </w:rPr>
        <w:t>חוות הדעת הזאת, אגב, ניתנה לחשב, ולא בכדי.</w:t>
      </w:r>
    </w:p>
    <w:p w14:paraId="4755D005" w14:textId="77777777" w:rsidR="00027ABA" w:rsidRPr="00027ABA" w:rsidRDefault="00027ABA" w:rsidP="00027ABA">
      <w:pPr>
        <w:bidi/>
        <w:jc w:val="both"/>
        <w:rPr>
          <w:rFonts w:cs="David" w:hint="cs"/>
          <w:rtl/>
        </w:rPr>
      </w:pPr>
    </w:p>
    <w:p w14:paraId="421A2FBA"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01A5B93B" w14:textId="77777777" w:rsidR="00027ABA" w:rsidRPr="00027ABA" w:rsidRDefault="00027ABA" w:rsidP="00027ABA">
      <w:pPr>
        <w:bidi/>
        <w:jc w:val="both"/>
        <w:rPr>
          <w:rFonts w:cs="David" w:hint="cs"/>
          <w:u w:val="single"/>
          <w:rtl/>
        </w:rPr>
      </w:pPr>
    </w:p>
    <w:p w14:paraId="4DBFCAEC" w14:textId="77777777" w:rsidR="00027ABA" w:rsidRPr="00027ABA" w:rsidRDefault="00027ABA" w:rsidP="00027ABA">
      <w:pPr>
        <w:bidi/>
        <w:ind w:firstLine="567"/>
        <w:jc w:val="both"/>
        <w:rPr>
          <w:rFonts w:cs="David" w:hint="cs"/>
          <w:rtl/>
        </w:rPr>
      </w:pPr>
      <w:r w:rsidRPr="00027ABA">
        <w:rPr>
          <w:rFonts w:cs="David" w:hint="cs"/>
          <w:rtl/>
        </w:rPr>
        <w:t xml:space="preserve">חוות הדעת המשפטית ניתנה גם לי. </w:t>
      </w:r>
    </w:p>
    <w:p w14:paraId="51D8AC4E" w14:textId="77777777" w:rsidR="00027ABA" w:rsidRPr="00027ABA" w:rsidRDefault="00027ABA" w:rsidP="00027ABA">
      <w:pPr>
        <w:bidi/>
        <w:ind w:firstLine="567"/>
        <w:jc w:val="both"/>
        <w:rPr>
          <w:rFonts w:cs="David" w:hint="cs"/>
          <w:rtl/>
        </w:rPr>
      </w:pPr>
    </w:p>
    <w:p w14:paraId="00571936"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286EDD2C" w14:textId="77777777" w:rsidR="00027ABA" w:rsidRPr="00027ABA" w:rsidRDefault="00027ABA" w:rsidP="00027ABA">
      <w:pPr>
        <w:bidi/>
        <w:jc w:val="both"/>
        <w:rPr>
          <w:rFonts w:cs="David" w:hint="cs"/>
          <w:u w:val="single"/>
          <w:rtl/>
        </w:rPr>
      </w:pPr>
    </w:p>
    <w:p w14:paraId="4027AF70" w14:textId="77777777" w:rsidR="00027ABA" w:rsidRPr="00027ABA" w:rsidRDefault="00027ABA" w:rsidP="00027ABA">
      <w:pPr>
        <w:bidi/>
        <w:ind w:firstLine="567"/>
        <w:jc w:val="both"/>
        <w:rPr>
          <w:rFonts w:cs="David" w:hint="cs"/>
          <w:rtl/>
        </w:rPr>
      </w:pPr>
      <w:r w:rsidRPr="00027ABA">
        <w:rPr>
          <w:rFonts w:cs="David" w:hint="cs"/>
          <w:rtl/>
        </w:rPr>
        <w:t xml:space="preserve">עדיין לא סיימתי. היא ניתנה לחשב וזה אומר שהחשב לא יכול להעלות בהצעת תקציב דבר שאין לו מקור חוקי. זה מה שאני אומרת. פירוש הדבר, שאם לא יתוקן החוק, ואתה עומד על מה שאמרת, אתה מזמין עתירה שהיא נגדך. העתירה הזאת לא תסתיים </w:t>
      </w:r>
      <w:r w:rsidRPr="00027ABA">
        <w:rPr>
          <w:rFonts w:cs="David"/>
          <w:rtl/>
        </w:rPr>
        <w:t>–</w:t>
      </w:r>
      <w:r w:rsidRPr="00027ABA">
        <w:rPr>
          <w:rFonts w:cs="David" w:hint="cs"/>
          <w:rtl/>
        </w:rPr>
        <w:t xml:space="preserve"> תראה, אנחנו מנסים היום ליצור שביל זהב. מקובלים עלי דברים ששמעתי לא פעם מחבר הכנסת גדעון סער, שבבית הזה מגיעים להסכמות. ההסכמות לא רק בין חברי הכנסת לבין עצמם אלא הרבה פעמים הם כוללים גם אנשים שמספקים שירותים לכנסת. יש דברים שאפשר ויש דברים שאי שאפשר. </w:t>
      </w:r>
    </w:p>
    <w:p w14:paraId="4D82245E" w14:textId="77777777" w:rsidR="00027ABA" w:rsidRPr="00027ABA" w:rsidRDefault="00027ABA" w:rsidP="00027ABA">
      <w:pPr>
        <w:bidi/>
        <w:jc w:val="both"/>
        <w:rPr>
          <w:rFonts w:cs="David" w:hint="cs"/>
          <w:rtl/>
        </w:rPr>
      </w:pPr>
    </w:p>
    <w:p w14:paraId="14BA0B55" w14:textId="77777777" w:rsidR="00027ABA" w:rsidRPr="00027ABA" w:rsidRDefault="00027ABA" w:rsidP="00027ABA">
      <w:pPr>
        <w:bidi/>
        <w:ind w:firstLine="567"/>
        <w:jc w:val="both"/>
        <w:rPr>
          <w:rFonts w:cs="David" w:hint="cs"/>
          <w:rtl/>
        </w:rPr>
      </w:pPr>
      <w:r w:rsidRPr="00027ABA">
        <w:rPr>
          <w:rFonts w:cs="David" w:hint="cs"/>
          <w:rtl/>
        </w:rPr>
        <w:t xml:space="preserve">חוות הדעת הזאת היא חד משמעית. להזמין עתירה בנסיבות כאלה </w:t>
      </w:r>
      <w:r w:rsidRPr="00027ABA">
        <w:rPr>
          <w:rFonts w:cs="David"/>
          <w:rtl/>
        </w:rPr>
        <w:t>–</w:t>
      </w:r>
      <w:r w:rsidRPr="00027ABA">
        <w:rPr>
          <w:rFonts w:cs="David" w:hint="cs"/>
          <w:rtl/>
        </w:rPr>
        <w:t xml:space="preserve"> חכה, אל תתלהב. חוות הדעת הזאת ניתנה עם הרבה מחשבה ולא בכדי היא קצרה. היא קצרה כי צפתה את האפשרות לתקן. חשבתי שזה נכון יהיה - - - </w:t>
      </w:r>
    </w:p>
    <w:p w14:paraId="405185E9" w14:textId="77777777" w:rsidR="00027ABA" w:rsidRPr="00027ABA" w:rsidRDefault="00027ABA" w:rsidP="00027ABA">
      <w:pPr>
        <w:bidi/>
        <w:jc w:val="both"/>
        <w:rPr>
          <w:rFonts w:cs="David" w:hint="cs"/>
          <w:rtl/>
        </w:rPr>
      </w:pPr>
    </w:p>
    <w:p w14:paraId="128B00CE" w14:textId="77777777" w:rsidR="00027ABA" w:rsidRPr="00027ABA" w:rsidRDefault="00027ABA" w:rsidP="00027ABA">
      <w:pPr>
        <w:bidi/>
        <w:jc w:val="both"/>
        <w:rPr>
          <w:rFonts w:cs="David" w:hint="cs"/>
          <w:rtl/>
        </w:rPr>
      </w:pPr>
      <w:r w:rsidRPr="00027ABA">
        <w:rPr>
          <w:rFonts w:cs="David" w:hint="cs"/>
          <w:u w:val="single"/>
          <w:rtl/>
        </w:rPr>
        <w:t>גדעון סער:</w:t>
      </w:r>
    </w:p>
    <w:p w14:paraId="79AAAB69" w14:textId="77777777" w:rsidR="00027ABA" w:rsidRPr="00027ABA" w:rsidRDefault="00027ABA" w:rsidP="00027ABA">
      <w:pPr>
        <w:bidi/>
        <w:jc w:val="both"/>
        <w:rPr>
          <w:rFonts w:cs="David" w:hint="cs"/>
          <w:rtl/>
        </w:rPr>
      </w:pPr>
    </w:p>
    <w:p w14:paraId="237ECD6A" w14:textId="77777777" w:rsidR="00027ABA" w:rsidRPr="00027ABA" w:rsidRDefault="00027ABA" w:rsidP="00027ABA">
      <w:pPr>
        <w:bidi/>
        <w:jc w:val="both"/>
        <w:rPr>
          <w:rFonts w:cs="David" w:hint="cs"/>
          <w:rtl/>
        </w:rPr>
      </w:pPr>
      <w:r w:rsidRPr="00027ABA">
        <w:rPr>
          <w:rFonts w:cs="David" w:hint="cs"/>
          <w:rtl/>
        </w:rPr>
        <w:tab/>
        <w:t xml:space="preserve">החלק הזה נמסר בתמצית. </w:t>
      </w:r>
    </w:p>
    <w:p w14:paraId="529B0F22" w14:textId="77777777" w:rsidR="00027ABA" w:rsidRPr="00027ABA" w:rsidRDefault="00027ABA" w:rsidP="00027ABA">
      <w:pPr>
        <w:bidi/>
        <w:jc w:val="both"/>
        <w:rPr>
          <w:rFonts w:cs="David" w:hint="cs"/>
          <w:rtl/>
        </w:rPr>
      </w:pPr>
    </w:p>
    <w:p w14:paraId="21A06AF6"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22343084" w14:textId="77777777" w:rsidR="00027ABA" w:rsidRPr="00027ABA" w:rsidRDefault="00027ABA" w:rsidP="00027ABA">
      <w:pPr>
        <w:bidi/>
        <w:jc w:val="both"/>
        <w:rPr>
          <w:rFonts w:cs="David" w:hint="cs"/>
          <w:rtl/>
        </w:rPr>
      </w:pPr>
    </w:p>
    <w:p w14:paraId="473606ED" w14:textId="77777777" w:rsidR="00027ABA" w:rsidRPr="00027ABA" w:rsidRDefault="00027ABA" w:rsidP="00027ABA">
      <w:pPr>
        <w:bidi/>
        <w:ind w:firstLine="567"/>
        <w:jc w:val="both"/>
        <w:rPr>
          <w:rFonts w:cs="David" w:hint="cs"/>
          <w:rtl/>
        </w:rPr>
      </w:pPr>
      <w:r w:rsidRPr="00027ABA">
        <w:rPr>
          <w:rFonts w:cs="David" w:hint="cs"/>
          <w:rtl/>
        </w:rPr>
        <w:t xml:space="preserve">נכון. חבר הכנסת סער מכיר אותי לא מהיום ולא בכדי הוא גם חייך בזוויות פיו, כי הוא יודע שזה מכוונת מכוון. לא רציתי לגולל עלינו עתירות. אני לא חושבת שהדרך היא לפנות מכאן לבתי המשפט אבל זה מה שיהיה וזה בעצם מה שאתה אומר. לתת היום הוראה נוגדת לחשב - - - </w:t>
      </w:r>
    </w:p>
    <w:p w14:paraId="7EB49D2B" w14:textId="77777777" w:rsidR="00027ABA" w:rsidRPr="00027ABA" w:rsidRDefault="00027ABA" w:rsidP="00027ABA">
      <w:pPr>
        <w:bidi/>
        <w:jc w:val="both"/>
        <w:rPr>
          <w:rFonts w:cs="David" w:hint="cs"/>
          <w:rtl/>
        </w:rPr>
      </w:pPr>
    </w:p>
    <w:p w14:paraId="71FE6A1D"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4839BF2A" w14:textId="77777777" w:rsidR="00027ABA" w:rsidRPr="00027ABA" w:rsidRDefault="00027ABA" w:rsidP="00027ABA">
      <w:pPr>
        <w:bidi/>
        <w:jc w:val="both"/>
        <w:rPr>
          <w:rFonts w:cs="David" w:hint="cs"/>
          <w:rtl/>
        </w:rPr>
      </w:pPr>
    </w:p>
    <w:p w14:paraId="6A6785FF" w14:textId="77777777" w:rsidR="00027ABA" w:rsidRPr="00027ABA" w:rsidRDefault="00027ABA" w:rsidP="00027ABA">
      <w:pPr>
        <w:bidi/>
        <w:jc w:val="both"/>
        <w:rPr>
          <w:rFonts w:cs="David" w:hint="cs"/>
          <w:rtl/>
        </w:rPr>
      </w:pPr>
      <w:r w:rsidRPr="00027ABA">
        <w:rPr>
          <w:rFonts w:cs="David" w:hint="cs"/>
          <w:rtl/>
        </w:rPr>
        <w:tab/>
        <w:t>יש לי שאלה.</w:t>
      </w:r>
    </w:p>
    <w:p w14:paraId="208C7C61" w14:textId="77777777" w:rsidR="00027ABA" w:rsidRPr="00027ABA" w:rsidRDefault="00027ABA" w:rsidP="00027ABA">
      <w:pPr>
        <w:bidi/>
        <w:jc w:val="both"/>
        <w:rPr>
          <w:rFonts w:cs="David" w:hint="cs"/>
          <w:rtl/>
        </w:rPr>
      </w:pPr>
    </w:p>
    <w:p w14:paraId="488C4890"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48C8A669" w14:textId="77777777" w:rsidR="00027ABA" w:rsidRPr="00027ABA" w:rsidRDefault="00027ABA" w:rsidP="00027ABA">
      <w:pPr>
        <w:bidi/>
        <w:jc w:val="both"/>
        <w:rPr>
          <w:rFonts w:cs="David" w:hint="cs"/>
          <w:u w:val="single"/>
          <w:rtl/>
        </w:rPr>
      </w:pPr>
    </w:p>
    <w:p w14:paraId="54A4EBC6" w14:textId="77777777" w:rsidR="00027ABA" w:rsidRPr="00027ABA" w:rsidRDefault="00027ABA" w:rsidP="00027ABA">
      <w:pPr>
        <w:bidi/>
        <w:jc w:val="both"/>
        <w:rPr>
          <w:rFonts w:cs="David" w:hint="cs"/>
          <w:rtl/>
        </w:rPr>
      </w:pPr>
      <w:r w:rsidRPr="00027ABA">
        <w:rPr>
          <w:rFonts w:cs="David" w:hint="cs"/>
          <w:rtl/>
        </w:rPr>
        <w:tab/>
        <w:t xml:space="preserve">רק רגע. </w:t>
      </w:r>
    </w:p>
    <w:p w14:paraId="55F5FEC5" w14:textId="77777777" w:rsidR="00027ABA" w:rsidRPr="00027ABA" w:rsidRDefault="00027ABA" w:rsidP="00027ABA">
      <w:pPr>
        <w:bidi/>
        <w:jc w:val="both"/>
        <w:rPr>
          <w:rFonts w:cs="David" w:hint="cs"/>
          <w:rtl/>
        </w:rPr>
      </w:pPr>
    </w:p>
    <w:p w14:paraId="593B9E5C"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5F37249C" w14:textId="77777777" w:rsidR="00027ABA" w:rsidRPr="00027ABA" w:rsidRDefault="00027ABA" w:rsidP="00027ABA">
      <w:pPr>
        <w:bidi/>
        <w:jc w:val="both"/>
        <w:rPr>
          <w:rFonts w:cs="David" w:hint="cs"/>
          <w:u w:val="single"/>
          <w:rtl/>
        </w:rPr>
      </w:pPr>
    </w:p>
    <w:p w14:paraId="618451CE" w14:textId="77777777" w:rsidR="00027ABA" w:rsidRPr="00027ABA" w:rsidRDefault="00027ABA" w:rsidP="00027ABA">
      <w:pPr>
        <w:bidi/>
        <w:jc w:val="both"/>
        <w:rPr>
          <w:rFonts w:cs="David" w:hint="cs"/>
          <w:rtl/>
        </w:rPr>
      </w:pPr>
      <w:r w:rsidRPr="00027ABA">
        <w:rPr>
          <w:rFonts w:cs="David" w:hint="cs"/>
          <w:rtl/>
        </w:rPr>
        <w:tab/>
        <w:t xml:space="preserve">אי אפשר לשאול אותך שאלה? זה חוזר על עצמו עם אבי. זה לא יכול לעבוד ככה, זאת לא תורה מסיני. אני לא אשאל עכשיו כי עכשיו יש לנו את הר סיני מדבר. באמת, יש שאלה. </w:t>
      </w:r>
    </w:p>
    <w:p w14:paraId="2C434393" w14:textId="77777777" w:rsidR="00027ABA" w:rsidRPr="00027ABA" w:rsidRDefault="00027ABA" w:rsidP="00027ABA">
      <w:pPr>
        <w:bidi/>
        <w:jc w:val="both"/>
        <w:rPr>
          <w:rFonts w:cs="David" w:hint="cs"/>
          <w:rtl/>
        </w:rPr>
      </w:pPr>
    </w:p>
    <w:p w14:paraId="2B841BEC"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062FE516" w14:textId="77777777" w:rsidR="00027ABA" w:rsidRPr="00027ABA" w:rsidRDefault="00027ABA" w:rsidP="00027ABA">
      <w:pPr>
        <w:bidi/>
        <w:jc w:val="both"/>
        <w:rPr>
          <w:rFonts w:cs="David" w:hint="cs"/>
          <w:rtl/>
        </w:rPr>
      </w:pPr>
    </w:p>
    <w:p w14:paraId="767420E1" w14:textId="77777777" w:rsidR="00027ABA" w:rsidRPr="00027ABA" w:rsidRDefault="00027ABA" w:rsidP="00027ABA">
      <w:pPr>
        <w:bidi/>
        <w:jc w:val="both"/>
        <w:rPr>
          <w:rFonts w:cs="David" w:hint="cs"/>
          <w:rtl/>
        </w:rPr>
      </w:pPr>
      <w:r w:rsidRPr="00027ABA">
        <w:rPr>
          <w:rFonts w:cs="David" w:hint="cs"/>
          <w:rtl/>
        </w:rPr>
        <w:tab/>
        <w:t xml:space="preserve">אז בבקשה תשאל. </w:t>
      </w:r>
    </w:p>
    <w:p w14:paraId="601E582A" w14:textId="77777777" w:rsidR="00027ABA" w:rsidRPr="00027ABA" w:rsidRDefault="00027ABA" w:rsidP="00027ABA">
      <w:pPr>
        <w:bidi/>
        <w:jc w:val="both"/>
        <w:rPr>
          <w:rFonts w:cs="David" w:hint="cs"/>
          <w:rtl/>
        </w:rPr>
      </w:pPr>
    </w:p>
    <w:p w14:paraId="072929FD"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513C8382" w14:textId="77777777" w:rsidR="00027ABA" w:rsidRPr="00027ABA" w:rsidRDefault="00027ABA" w:rsidP="00027ABA">
      <w:pPr>
        <w:bidi/>
        <w:jc w:val="both"/>
        <w:rPr>
          <w:rFonts w:cs="David" w:hint="cs"/>
          <w:u w:val="single"/>
          <w:rtl/>
        </w:rPr>
      </w:pPr>
    </w:p>
    <w:p w14:paraId="198DFFB3" w14:textId="77777777" w:rsidR="00027ABA" w:rsidRPr="00027ABA" w:rsidRDefault="00027ABA" w:rsidP="00027ABA">
      <w:pPr>
        <w:bidi/>
        <w:jc w:val="both"/>
        <w:rPr>
          <w:rFonts w:cs="David" w:hint="cs"/>
          <w:rtl/>
        </w:rPr>
      </w:pPr>
      <w:r w:rsidRPr="00027ABA">
        <w:rPr>
          <w:rFonts w:cs="David" w:hint="cs"/>
          <w:rtl/>
        </w:rPr>
        <w:tab/>
        <w:t xml:space="preserve">אני לא שואל כי היא אומרת תורה מסיני עכשיו. זה לא יכול לעבוד ככה. עצם התחושה שהיא לא נותנת לשאול שאלה. </w:t>
      </w:r>
    </w:p>
    <w:p w14:paraId="779737F6" w14:textId="77777777" w:rsidR="00027ABA" w:rsidRPr="00027ABA" w:rsidRDefault="00027ABA" w:rsidP="00027ABA">
      <w:pPr>
        <w:bidi/>
        <w:jc w:val="both"/>
        <w:rPr>
          <w:rFonts w:cs="David" w:hint="cs"/>
          <w:rtl/>
        </w:rPr>
      </w:pPr>
    </w:p>
    <w:p w14:paraId="7F4AD292"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747D3521" w14:textId="77777777" w:rsidR="00027ABA" w:rsidRPr="00027ABA" w:rsidRDefault="00027ABA" w:rsidP="00027ABA">
      <w:pPr>
        <w:bidi/>
        <w:jc w:val="both"/>
        <w:rPr>
          <w:rFonts w:cs="David" w:hint="cs"/>
          <w:rtl/>
        </w:rPr>
      </w:pPr>
    </w:p>
    <w:p w14:paraId="026C2A34" w14:textId="77777777" w:rsidR="00027ABA" w:rsidRPr="00027ABA" w:rsidRDefault="00027ABA" w:rsidP="00027ABA">
      <w:pPr>
        <w:bidi/>
        <w:jc w:val="both"/>
        <w:rPr>
          <w:rFonts w:cs="David" w:hint="cs"/>
          <w:rtl/>
        </w:rPr>
      </w:pPr>
      <w:r w:rsidRPr="00027ABA">
        <w:rPr>
          <w:rFonts w:cs="David" w:hint="cs"/>
          <w:rtl/>
        </w:rPr>
        <w:tab/>
        <w:t xml:space="preserve">הפסקת אתה באמצע משפט. </w:t>
      </w:r>
    </w:p>
    <w:p w14:paraId="0A9BC012" w14:textId="77777777" w:rsidR="00027ABA" w:rsidRPr="00027ABA" w:rsidRDefault="00027ABA" w:rsidP="00027ABA">
      <w:pPr>
        <w:bidi/>
        <w:jc w:val="both"/>
        <w:rPr>
          <w:rFonts w:cs="David" w:hint="cs"/>
          <w:rtl/>
        </w:rPr>
      </w:pPr>
    </w:p>
    <w:p w14:paraId="14242858"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4A2C6C1C" w14:textId="77777777" w:rsidR="00027ABA" w:rsidRPr="00027ABA" w:rsidRDefault="00027ABA" w:rsidP="00027ABA">
      <w:pPr>
        <w:bidi/>
        <w:jc w:val="both"/>
        <w:rPr>
          <w:rFonts w:cs="David" w:hint="cs"/>
          <w:u w:val="single"/>
          <w:rtl/>
        </w:rPr>
      </w:pPr>
    </w:p>
    <w:p w14:paraId="253C48F3" w14:textId="77777777" w:rsidR="00027ABA" w:rsidRPr="00027ABA" w:rsidRDefault="00027ABA" w:rsidP="00027ABA">
      <w:pPr>
        <w:bidi/>
        <w:jc w:val="both"/>
        <w:rPr>
          <w:rFonts w:cs="David" w:hint="cs"/>
          <w:rtl/>
        </w:rPr>
      </w:pPr>
      <w:r w:rsidRPr="00027ABA">
        <w:rPr>
          <w:rFonts w:cs="David" w:hint="cs"/>
          <w:rtl/>
        </w:rPr>
        <w:tab/>
        <w:t xml:space="preserve">אז מה יש? אנחנו כולנו יודעים מה היא רוצה לומר כולל החיוכים של גדעון סער. </w:t>
      </w:r>
    </w:p>
    <w:p w14:paraId="14C75B1C" w14:textId="77777777" w:rsidR="00027ABA" w:rsidRPr="00027ABA" w:rsidRDefault="00027ABA" w:rsidP="00027ABA">
      <w:pPr>
        <w:bidi/>
        <w:jc w:val="both"/>
        <w:rPr>
          <w:rFonts w:cs="David" w:hint="cs"/>
          <w:rtl/>
        </w:rPr>
      </w:pPr>
    </w:p>
    <w:p w14:paraId="3EFF09ED"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592CB13F" w14:textId="77777777" w:rsidR="00027ABA" w:rsidRPr="00027ABA" w:rsidRDefault="00027ABA" w:rsidP="00027ABA">
      <w:pPr>
        <w:bidi/>
        <w:jc w:val="both"/>
        <w:rPr>
          <w:rFonts w:cs="David" w:hint="cs"/>
          <w:u w:val="single"/>
          <w:rtl/>
        </w:rPr>
      </w:pPr>
    </w:p>
    <w:p w14:paraId="2298AA29" w14:textId="77777777" w:rsidR="00027ABA" w:rsidRPr="00027ABA" w:rsidRDefault="00027ABA" w:rsidP="00027ABA">
      <w:pPr>
        <w:bidi/>
        <w:jc w:val="both"/>
        <w:rPr>
          <w:rFonts w:cs="David" w:hint="cs"/>
          <w:rtl/>
        </w:rPr>
      </w:pPr>
      <w:r w:rsidRPr="00027ABA">
        <w:rPr>
          <w:rFonts w:cs="David" w:hint="cs"/>
          <w:rtl/>
        </w:rPr>
        <w:tab/>
        <w:t xml:space="preserve">כשאלוהים נתן תורה בסיני - - - </w:t>
      </w:r>
    </w:p>
    <w:p w14:paraId="55C4AC6D" w14:textId="77777777" w:rsidR="00027ABA" w:rsidRPr="00027ABA" w:rsidRDefault="00027ABA" w:rsidP="00027ABA">
      <w:pPr>
        <w:bidi/>
        <w:jc w:val="both"/>
        <w:rPr>
          <w:rFonts w:cs="David" w:hint="cs"/>
          <w:rtl/>
        </w:rPr>
      </w:pPr>
    </w:p>
    <w:p w14:paraId="7517C103"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2B54941D" w14:textId="77777777" w:rsidR="00027ABA" w:rsidRPr="00027ABA" w:rsidRDefault="00027ABA" w:rsidP="00027ABA">
      <w:pPr>
        <w:bidi/>
        <w:jc w:val="both"/>
        <w:rPr>
          <w:rFonts w:cs="David" w:hint="cs"/>
          <w:u w:val="single"/>
          <w:rtl/>
        </w:rPr>
      </w:pPr>
    </w:p>
    <w:p w14:paraId="66C2F878" w14:textId="77777777" w:rsidR="00027ABA" w:rsidRPr="00027ABA" w:rsidRDefault="00027ABA" w:rsidP="00027ABA">
      <w:pPr>
        <w:bidi/>
        <w:jc w:val="both"/>
        <w:rPr>
          <w:rFonts w:cs="David" w:hint="cs"/>
          <w:rtl/>
        </w:rPr>
      </w:pPr>
      <w:r w:rsidRPr="00027ABA">
        <w:rPr>
          <w:rFonts w:cs="David" w:hint="cs"/>
          <w:rtl/>
        </w:rPr>
        <w:tab/>
        <w:t xml:space="preserve">אני לא מקבל את התורה שלה. </w:t>
      </w:r>
    </w:p>
    <w:p w14:paraId="60C30EED" w14:textId="77777777" w:rsidR="00027ABA" w:rsidRPr="00027ABA" w:rsidRDefault="00027ABA" w:rsidP="00027ABA">
      <w:pPr>
        <w:bidi/>
        <w:jc w:val="both"/>
        <w:rPr>
          <w:rFonts w:cs="David" w:hint="cs"/>
          <w:rtl/>
        </w:rPr>
      </w:pPr>
    </w:p>
    <w:p w14:paraId="36207330"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15EFD128" w14:textId="77777777" w:rsidR="00027ABA" w:rsidRPr="00027ABA" w:rsidRDefault="00027ABA" w:rsidP="00027ABA">
      <w:pPr>
        <w:bidi/>
        <w:jc w:val="both"/>
        <w:rPr>
          <w:rFonts w:cs="David" w:hint="cs"/>
          <w:rtl/>
        </w:rPr>
      </w:pPr>
    </w:p>
    <w:p w14:paraId="2C37A168" w14:textId="77777777" w:rsidR="00027ABA" w:rsidRPr="00027ABA" w:rsidRDefault="00027ABA" w:rsidP="00027ABA">
      <w:pPr>
        <w:bidi/>
        <w:jc w:val="both"/>
        <w:rPr>
          <w:rFonts w:cs="David" w:hint="cs"/>
          <w:rtl/>
        </w:rPr>
      </w:pPr>
      <w:r w:rsidRPr="00027ABA">
        <w:rPr>
          <w:rFonts w:cs="David" w:hint="cs"/>
          <w:rtl/>
        </w:rPr>
        <w:tab/>
        <w:t xml:space="preserve">תמשיכי בבקשה. </w:t>
      </w:r>
    </w:p>
    <w:p w14:paraId="6D37DD42" w14:textId="77777777" w:rsidR="00027ABA" w:rsidRPr="00027ABA" w:rsidRDefault="00027ABA" w:rsidP="00027ABA">
      <w:pPr>
        <w:bidi/>
        <w:jc w:val="both"/>
        <w:rPr>
          <w:rFonts w:cs="David" w:hint="cs"/>
          <w:rtl/>
        </w:rPr>
      </w:pPr>
    </w:p>
    <w:p w14:paraId="13301BF3"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37ACED34" w14:textId="77777777" w:rsidR="00027ABA" w:rsidRPr="00027ABA" w:rsidRDefault="00027ABA" w:rsidP="00027ABA">
      <w:pPr>
        <w:bidi/>
        <w:jc w:val="both"/>
        <w:rPr>
          <w:rFonts w:cs="David" w:hint="cs"/>
          <w:rtl/>
        </w:rPr>
      </w:pPr>
    </w:p>
    <w:p w14:paraId="0014B903" w14:textId="77777777" w:rsidR="00027ABA" w:rsidRPr="00027ABA" w:rsidRDefault="00027ABA" w:rsidP="00027ABA">
      <w:pPr>
        <w:bidi/>
        <w:ind w:firstLine="567"/>
        <w:jc w:val="both"/>
        <w:rPr>
          <w:rFonts w:cs="David" w:hint="cs"/>
          <w:rtl/>
        </w:rPr>
      </w:pPr>
      <w:r w:rsidRPr="00027ABA">
        <w:rPr>
          <w:rFonts w:cs="David" w:hint="cs"/>
          <w:rtl/>
        </w:rPr>
        <w:t xml:space="preserve">מכל מקום, להזמין עתירה בנסיבות כאלה זה להזמין עתירה נגד מנהלת הכנסת. אני רוצה שתבין את העניין. חברי הכנסת לא יכולים לרפא את הפגם הראשוני, אלא בתיקון חקיקה. </w:t>
      </w:r>
    </w:p>
    <w:p w14:paraId="360A68C1" w14:textId="77777777" w:rsidR="00027ABA" w:rsidRPr="00027ABA" w:rsidRDefault="00027ABA" w:rsidP="00027ABA">
      <w:pPr>
        <w:bidi/>
        <w:jc w:val="both"/>
        <w:rPr>
          <w:rFonts w:cs="David" w:hint="cs"/>
          <w:rtl/>
        </w:rPr>
      </w:pPr>
      <w:r w:rsidRPr="00027ABA">
        <w:rPr>
          <w:rFonts w:cs="David"/>
          <w:rtl/>
        </w:rPr>
        <w:br w:type="page"/>
      </w:r>
    </w:p>
    <w:p w14:paraId="48618496"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6028591D" w14:textId="77777777" w:rsidR="00027ABA" w:rsidRPr="00027ABA" w:rsidRDefault="00027ABA" w:rsidP="00027ABA">
      <w:pPr>
        <w:bidi/>
        <w:jc w:val="both"/>
        <w:rPr>
          <w:rFonts w:cs="David" w:hint="cs"/>
          <w:rtl/>
        </w:rPr>
      </w:pPr>
    </w:p>
    <w:p w14:paraId="06EF9996" w14:textId="77777777" w:rsidR="00027ABA" w:rsidRPr="00027ABA" w:rsidRDefault="00027ABA" w:rsidP="00027ABA">
      <w:pPr>
        <w:bidi/>
        <w:ind w:firstLine="567"/>
        <w:jc w:val="both"/>
        <w:rPr>
          <w:rFonts w:cs="David" w:hint="cs"/>
          <w:rtl/>
        </w:rPr>
      </w:pPr>
      <w:r w:rsidRPr="00027ABA">
        <w:rPr>
          <w:rFonts w:cs="David" w:hint="cs"/>
          <w:rtl/>
        </w:rPr>
        <w:t>שאלה. והיה ואני מוחק את הסעיף הזה מספר התקציב ומתקצב אותו אפס. מתקיימת ישיבת סיעת הליכוד, הם מזמינים כיבוד לישיבה בענייני הכנסת. אני מקבל את החשבון, אני יכול לשלם אותו או לא?</w:t>
      </w:r>
    </w:p>
    <w:p w14:paraId="30E3C01F" w14:textId="77777777" w:rsidR="00027ABA" w:rsidRPr="00027ABA" w:rsidRDefault="00027ABA" w:rsidP="00027ABA">
      <w:pPr>
        <w:bidi/>
        <w:jc w:val="both"/>
        <w:rPr>
          <w:rFonts w:cs="David" w:hint="cs"/>
          <w:rtl/>
        </w:rPr>
      </w:pPr>
    </w:p>
    <w:p w14:paraId="2C4E3AAE"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502E01BF" w14:textId="77777777" w:rsidR="00027ABA" w:rsidRPr="00027ABA" w:rsidRDefault="00027ABA" w:rsidP="00027ABA">
      <w:pPr>
        <w:bidi/>
        <w:jc w:val="both"/>
        <w:rPr>
          <w:rFonts w:cs="David" w:hint="cs"/>
          <w:rtl/>
        </w:rPr>
      </w:pPr>
    </w:p>
    <w:p w14:paraId="1005E2BE" w14:textId="77777777" w:rsidR="00027ABA" w:rsidRPr="00027ABA" w:rsidRDefault="00027ABA" w:rsidP="00027ABA">
      <w:pPr>
        <w:bidi/>
        <w:jc w:val="both"/>
        <w:rPr>
          <w:rFonts w:cs="David" w:hint="cs"/>
          <w:rtl/>
        </w:rPr>
      </w:pPr>
      <w:r w:rsidRPr="00027ABA">
        <w:rPr>
          <w:rFonts w:cs="David" w:hint="cs"/>
          <w:rtl/>
        </w:rPr>
        <w:tab/>
        <w:t xml:space="preserve">לא, הרי זה מה שנאמר. הדוגמאות לא מסייעות לנו. </w:t>
      </w:r>
    </w:p>
    <w:p w14:paraId="4CD84B25" w14:textId="77777777" w:rsidR="00027ABA" w:rsidRPr="00027ABA" w:rsidRDefault="00027ABA" w:rsidP="00027ABA">
      <w:pPr>
        <w:bidi/>
        <w:jc w:val="both"/>
        <w:rPr>
          <w:rFonts w:cs="David" w:hint="cs"/>
          <w:rtl/>
        </w:rPr>
      </w:pPr>
    </w:p>
    <w:p w14:paraId="20C7A628"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63E0C99" w14:textId="77777777" w:rsidR="00027ABA" w:rsidRPr="00027ABA" w:rsidRDefault="00027ABA" w:rsidP="00027ABA">
      <w:pPr>
        <w:bidi/>
        <w:jc w:val="both"/>
        <w:rPr>
          <w:rFonts w:cs="David" w:hint="cs"/>
          <w:rtl/>
        </w:rPr>
      </w:pPr>
    </w:p>
    <w:p w14:paraId="357608AC" w14:textId="77777777" w:rsidR="00027ABA" w:rsidRPr="00027ABA" w:rsidRDefault="00027ABA" w:rsidP="00027ABA">
      <w:pPr>
        <w:bidi/>
        <w:ind w:firstLine="567"/>
        <w:jc w:val="both"/>
        <w:rPr>
          <w:rFonts w:cs="David" w:hint="cs"/>
          <w:rtl/>
        </w:rPr>
      </w:pPr>
      <w:r w:rsidRPr="00027ABA">
        <w:rPr>
          <w:rFonts w:cs="David" w:hint="cs"/>
          <w:rtl/>
        </w:rPr>
        <w:t>מה עם החשמל? מה עם המיזוג?</w:t>
      </w:r>
    </w:p>
    <w:p w14:paraId="0C378614" w14:textId="77777777" w:rsidR="00027ABA" w:rsidRPr="00027ABA" w:rsidRDefault="00027ABA" w:rsidP="00027ABA">
      <w:pPr>
        <w:bidi/>
        <w:jc w:val="both"/>
        <w:rPr>
          <w:rFonts w:cs="David" w:hint="cs"/>
          <w:rtl/>
        </w:rPr>
      </w:pPr>
    </w:p>
    <w:p w14:paraId="491F6DB4"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55C07452" w14:textId="77777777" w:rsidR="00027ABA" w:rsidRPr="00027ABA" w:rsidRDefault="00027ABA" w:rsidP="00027ABA">
      <w:pPr>
        <w:bidi/>
        <w:jc w:val="both"/>
        <w:rPr>
          <w:rFonts w:cs="David" w:hint="cs"/>
          <w:u w:val="single"/>
          <w:rtl/>
        </w:rPr>
      </w:pPr>
    </w:p>
    <w:p w14:paraId="533B5723" w14:textId="77777777" w:rsidR="00027ABA" w:rsidRPr="00027ABA" w:rsidRDefault="00027ABA" w:rsidP="00027ABA">
      <w:pPr>
        <w:bidi/>
        <w:jc w:val="both"/>
        <w:rPr>
          <w:rFonts w:cs="David" w:hint="cs"/>
          <w:rtl/>
        </w:rPr>
      </w:pPr>
      <w:r w:rsidRPr="00027ABA">
        <w:rPr>
          <w:rFonts w:cs="David" w:hint="cs"/>
          <w:rtl/>
        </w:rPr>
        <w:tab/>
        <w:t>תראה, אתה רוצה שנגיע לקיצוניות?</w:t>
      </w:r>
    </w:p>
    <w:p w14:paraId="268AC264" w14:textId="77777777" w:rsidR="00027ABA" w:rsidRPr="00027ABA" w:rsidRDefault="00027ABA" w:rsidP="00027ABA">
      <w:pPr>
        <w:bidi/>
        <w:jc w:val="both"/>
        <w:rPr>
          <w:rFonts w:cs="David" w:hint="cs"/>
          <w:rtl/>
        </w:rPr>
      </w:pPr>
    </w:p>
    <w:p w14:paraId="345046A7"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06B343B9" w14:textId="77777777" w:rsidR="00027ABA" w:rsidRPr="00027ABA" w:rsidRDefault="00027ABA" w:rsidP="00027ABA">
      <w:pPr>
        <w:bidi/>
        <w:jc w:val="both"/>
        <w:rPr>
          <w:rFonts w:cs="David" w:hint="cs"/>
          <w:rtl/>
        </w:rPr>
      </w:pPr>
    </w:p>
    <w:p w14:paraId="2639B586" w14:textId="77777777" w:rsidR="00027ABA" w:rsidRPr="00027ABA" w:rsidRDefault="00027ABA" w:rsidP="00027ABA">
      <w:pPr>
        <w:bidi/>
        <w:ind w:firstLine="567"/>
        <w:jc w:val="both"/>
        <w:rPr>
          <w:rFonts w:cs="David" w:hint="cs"/>
          <w:rtl/>
        </w:rPr>
      </w:pPr>
      <w:r w:rsidRPr="00027ABA">
        <w:rPr>
          <w:rFonts w:cs="David" w:hint="cs"/>
          <w:rtl/>
        </w:rPr>
        <w:t xml:space="preserve">קחו לנו את החשמל, את המים, את החדרים, את מכונות הצילום, קחו את הנשמה. </w:t>
      </w:r>
    </w:p>
    <w:p w14:paraId="0EF59AB1" w14:textId="77777777" w:rsidR="00027ABA" w:rsidRPr="00027ABA" w:rsidRDefault="00027ABA" w:rsidP="00027ABA">
      <w:pPr>
        <w:bidi/>
        <w:jc w:val="both"/>
        <w:rPr>
          <w:rFonts w:cs="David" w:hint="cs"/>
          <w:rtl/>
        </w:rPr>
      </w:pPr>
    </w:p>
    <w:p w14:paraId="7F3C36F0"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44148FB2" w14:textId="77777777" w:rsidR="00027ABA" w:rsidRPr="00027ABA" w:rsidRDefault="00027ABA" w:rsidP="00027ABA">
      <w:pPr>
        <w:bidi/>
        <w:jc w:val="both"/>
        <w:rPr>
          <w:rFonts w:cs="David" w:hint="cs"/>
          <w:rtl/>
        </w:rPr>
      </w:pPr>
    </w:p>
    <w:p w14:paraId="63D978E7" w14:textId="77777777" w:rsidR="00027ABA" w:rsidRPr="00027ABA" w:rsidRDefault="00027ABA" w:rsidP="00027ABA">
      <w:pPr>
        <w:bidi/>
        <w:ind w:firstLine="567"/>
        <w:jc w:val="both"/>
        <w:rPr>
          <w:rFonts w:cs="David" w:hint="cs"/>
          <w:rtl/>
        </w:rPr>
      </w:pPr>
      <w:r w:rsidRPr="00027ABA">
        <w:rPr>
          <w:rFonts w:cs="David" w:hint="cs"/>
          <w:rtl/>
        </w:rPr>
        <w:t>אני מודיע לכם חברי הסיעות, אני מעביר לכם חשבונית על סולר של החימום, כדי שלא תהיה נגדי עתירה שאני מחמם אתכם.</w:t>
      </w:r>
    </w:p>
    <w:p w14:paraId="29001C92" w14:textId="77777777" w:rsidR="00027ABA" w:rsidRPr="00027ABA" w:rsidRDefault="00027ABA" w:rsidP="00027ABA">
      <w:pPr>
        <w:bidi/>
        <w:jc w:val="both"/>
        <w:rPr>
          <w:rFonts w:cs="David" w:hint="cs"/>
          <w:rtl/>
        </w:rPr>
      </w:pPr>
    </w:p>
    <w:p w14:paraId="0454E10A"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4749E17F" w14:textId="77777777" w:rsidR="00027ABA" w:rsidRPr="00027ABA" w:rsidRDefault="00027ABA" w:rsidP="00027ABA">
      <w:pPr>
        <w:bidi/>
        <w:jc w:val="both"/>
        <w:rPr>
          <w:rFonts w:cs="David" w:hint="cs"/>
          <w:u w:val="single"/>
          <w:rtl/>
        </w:rPr>
      </w:pPr>
    </w:p>
    <w:p w14:paraId="785CAD0F" w14:textId="77777777" w:rsidR="00027ABA" w:rsidRPr="00027ABA" w:rsidRDefault="00027ABA" w:rsidP="00027ABA">
      <w:pPr>
        <w:bidi/>
        <w:jc w:val="both"/>
        <w:rPr>
          <w:rFonts w:cs="David" w:hint="cs"/>
          <w:rtl/>
        </w:rPr>
      </w:pPr>
      <w:r w:rsidRPr="00027ABA">
        <w:rPr>
          <w:rFonts w:cs="David" w:hint="cs"/>
          <w:rtl/>
        </w:rPr>
        <w:tab/>
        <w:t xml:space="preserve">לא היתה תשובה לשאלה של אבי. זה מוביל אותנו לקיצוניות, אבל אין תשובה. </w:t>
      </w:r>
    </w:p>
    <w:p w14:paraId="1668162F" w14:textId="77777777" w:rsidR="00027ABA" w:rsidRPr="00027ABA" w:rsidRDefault="00027ABA" w:rsidP="00027ABA">
      <w:pPr>
        <w:bidi/>
        <w:jc w:val="both"/>
        <w:rPr>
          <w:rFonts w:cs="David" w:hint="cs"/>
          <w:rtl/>
        </w:rPr>
      </w:pPr>
    </w:p>
    <w:p w14:paraId="3227B4C2"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384E4C58" w14:textId="77777777" w:rsidR="00027ABA" w:rsidRPr="00027ABA" w:rsidRDefault="00027ABA" w:rsidP="00027ABA">
      <w:pPr>
        <w:bidi/>
        <w:jc w:val="both"/>
        <w:rPr>
          <w:rFonts w:cs="David" w:hint="cs"/>
          <w:rtl/>
        </w:rPr>
      </w:pPr>
    </w:p>
    <w:p w14:paraId="2ED3ABF4" w14:textId="77777777" w:rsidR="00027ABA" w:rsidRPr="00027ABA" w:rsidRDefault="00027ABA" w:rsidP="00027ABA">
      <w:pPr>
        <w:bidi/>
        <w:jc w:val="both"/>
        <w:rPr>
          <w:rFonts w:cs="David" w:hint="cs"/>
          <w:rtl/>
        </w:rPr>
      </w:pPr>
      <w:r w:rsidRPr="00027ABA">
        <w:rPr>
          <w:rFonts w:cs="David" w:hint="cs"/>
          <w:rtl/>
        </w:rPr>
        <w:tab/>
        <w:t xml:space="preserve">זה לא נאמר. </w:t>
      </w:r>
    </w:p>
    <w:p w14:paraId="09787D45" w14:textId="77777777" w:rsidR="00027ABA" w:rsidRPr="00027ABA" w:rsidRDefault="00027ABA" w:rsidP="00027ABA">
      <w:pPr>
        <w:bidi/>
        <w:jc w:val="both"/>
        <w:rPr>
          <w:rFonts w:cs="David" w:hint="cs"/>
          <w:rtl/>
        </w:rPr>
      </w:pPr>
    </w:p>
    <w:p w14:paraId="6E6A7A6F"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05E7E146" w14:textId="77777777" w:rsidR="00027ABA" w:rsidRPr="00027ABA" w:rsidRDefault="00027ABA" w:rsidP="00027ABA">
      <w:pPr>
        <w:bidi/>
        <w:jc w:val="both"/>
        <w:rPr>
          <w:rFonts w:cs="David" w:hint="cs"/>
          <w:rtl/>
        </w:rPr>
      </w:pPr>
    </w:p>
    <w:p w14:paraId="2BB9F21A" w14:textId="77777777" w:rsidR="00027ABA" w:rsidRPr="00027ABA" w:rsidRDefault="00027ABA" w:rsidP="00027ABA">
      <w:pPr>
        <w:bidi/>
        <w:jc w:val="both"/>
        <w:rPr>
          <w:rFonts w:cs="David" w:hint="cs"/>
          <w:rtl/>
        </w:rPr>
      </w:pPr>
      <w:r w:rsidRPr="00027ABA">
        <w:rPr>
          <w:rFonts w:cs="David" w:hint="cs"/>
          <w:rtl/>
        </w:rPr>
        <w:tab/>
        <w:t xml:space="preserve">זה הוביל אותנו לקיצוניות, אבל אין תשובה. </w:t>
      </w:r>
    </w:p>
    <w:p w14:paraId="1789A7B7" w14:textId="77777777" w:rsidR="00027ABA" w:rsidRPr="00027ABA" w:rsidRDefault="00027ABA" w:rsidP="00027ABA">
      <w:pPr>
        <w:bidi/>
        <w:jc w:val="both"/>
        <w:rPr>
          <w:rFonts w:cs="David" w:hint="cs"/>
          <w:rtl/>
        </w:rPr>
      </w:pPr>
    </w:p>
    <w:p w14:paraId="16F3C9E9"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2195AC7D" w14:textId="77777777" w:rsidR="00027ABA" w:rsidRPr="00027ABA" w:rsidRDefault="00027ABA" w:rsidP="00027ABA">
      <w:pPr>
        <w:bidi/>
        <w:jc w:val="both"/>
        <w:rPr>
          <w:rFonts w:cs="David" w:hint="cs"/>
          <w:rtl/>
        </w:rPr>
      </w:pPr>
    </w:p>
    <w:p w14:paraId="0606FDC6" w14:textId="77777777" w:rsidR="00027ABA" w:rsidRPr="00027ABA" w:rsidRDefault="00027ABA" w:rsidP="00027ABA">
      <w:pPr>
        <w:bidi/>
        <w:ind w:firstLine="567"/>
        <w:jc w:val="both"/>
        <w:rPr>
          <w:rFonts w:cs="David" w:hint="cs"/>
          <w:rtl/>
        </w:rPr>
      </w:pPr>
      <w:r w:rsidRPr="00027ABA">
        <w:rPr>
          <w:rFonts w:cs="David" w:hint="cs"/>
          <w:rtl/>
        </w:rPr>
        <w:t>שזה לא יישמע, חלילה, כדרישה. למשל בכנסת ישראל יושבי ראש ועדות מקבלים תוספת של 5% ויושבי ראש הסיעות לא מקבלים את זה, וטוב שכך. אני, חלילה, לא רוצה שייווצר פה משהו אחר. כיושב ראש סיעה שעובד רק חודשיים, אני רוצה להגיד לך שזה תפקיד שוחק. עובדים קשה לא פחות מכל ועדה אחרת, אולי יותר מכל ועדה אחרת. עכשיו את רוצה לשחוט לנו את מה שנשאר לנו. לקחת את השטיח הזה ולהגיד: "עכשיו גם אין לכם שום פעולות". אני, בתפקידי כיו"ר סיעה, חייב לארח במסגרת הסיעה. אני מארח אנשים. איך אני אתייחס אליהם? זה עסק פרטי של אבא שלי?</w:t>
      </w:r>
    </w:p>
    <w:p w14:paraId="5542378C" w14:textId="77777777" w:rsidR="00027ABA" w:rsidRPr="00027ABA" w:rsidRDefault="00027ABA" w:rsidP="00027ABA">
      <w:pPr>
        <w:bidi/>
        <w:jc w:val="both"/>
        <w:rPr>
          <w:rFonts w:cs="David" w:hint="cs"/>
          <w:rtl/>
        </w:rPr>
      </w:pPr>
    </w:p>
    <w:p w14:paraId="6859CC8D" w14:textId="77777777" w:rsidR="00027ABA" w:rsidRPr="00027ABA" w:rsidRDefault="00027ABA" w:rsidP="00027ABA">
      <w:pPr>
        <w:bidi/>
        <w:jc w:val="both"/>
        <w:rPr>
          <w:rFonts w:cs="David" w:hint="cs"/>
          <w:u w:val="single"/>
          <w:rtl/>
        </w:rPr>
      </w:pPr>
      <w:r w:rsidRPr="00027ABA">
        <w:rPr>
          <w:rFonts w:cs="David" w:hint="cs"/>
          <w:u w:val="single"/>
          <w:rtl/>
        </w:rPr>
        <w:t>יעקב מרגי:</w:t>
      </w:r>
    </w:p>
    <w:p w14:paraId="58091D21" w14:textId="77777777" w:rsidR="00027ABA" w:rsidRPr="00027ABA" w:rsidRDefault="00027ABA" w:rsidP="00027ABA">
      <w:pPr>
        <w:bidi/>
        <w:jc w:val="both"/>
        <w:rPr>
          <w:rFonts w:cs="David" w:hint="cs"/>
          <w:rtl/>
        </w:rPr>
      </w:pPr>
    </w:p>
    <w:p w14:paraId="70AF6802" w14:textId="77777777" w:rsidR="00027ABA" w:rsidRPr="00027ABA" w:rsidRDefault="00027ABA" w:rsidP="00027ABA">
      <w:pPr>
        <w:bidi/>
        <w:ind w:firstLine="567"/>
        <w:jc w:val="both"/>
        <w:rPr>
          <w:rFonts w:cs="David" w:hint="cs"/>
          <w:rtl/>
        </w:rPr>
      </w:pPr>
      <w:r w:rsidRPr="00027ABA">
        <w:rPr>
          <w:rFonts w:cs="David" w:hint="cs"/>
          <w:rtl/>
        </w:rPr>
        <w:t xml:space="preserve">למה יש תקציב דף לבוחר לחבר הכנסת. דף לבוחר זה גם עוקף מימון מפלגות. </w:t>
      </w:r>
    </w:p>
    <w:p w14:paraId="1435F995" w14:textId="77777777" w:rsidR="00027ABA" w:rsidRPr="00027ABA" w:rsidRDefault="00027ABA" w:rsidP="00027ABA">
      <w:pPr>
        <w:bidi/>
        <w:jc w:val="both"/>
        <w:rPr>
          <w:rFonts w:cs="David" w:hint="cs"/>
          <w:rtl/>
        </w:rPr>
      </w:pPr>
    </w:p>
    <w:p w14:paraId="75B48F7C"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2AF17764" w14:textId="77777777" w:rsidR="00027ABA" w:rsidRPr="00027ABA" w:rsidRDefault="00027ABA" w:rsidP="00027ABA">
      <w:pPr>
        <w:bidi/>
        <w:jc w:val="both"/>
        <w:rPr>
          <w:rFonts w:cs="David" w:hint="cs"/>
          <w:rtl/>
        </w:rPr>
      </w:pPr>
    </w:p>
    <w:p w14:paraId="0C7E0E2C" w14:textId="77777777" w:rsidR="00027ABA" w:rsidRPr="00027ABA" w:rsidRDefault="00027ABA" w:rsidP="00027ABA">
      <w:pPr>
        <w:bidi/>
        <w:ind w:firstLine="567"/>
        <w:jc w:val="both"/>
        <w:rPr>
          <w:rFonts w:cs="David" w:hint="cs"/>
          <w:rtl/>
        </w:rPr>
      </w:pPr>
      <w:r w:rsidRPr="00027ABA">
        <w:rPr>
          <w:rFonts w:cs="David" w:hint="cs"/>
          <w:rtl/>
        </w:rPr>
        <w:t xml:space="preserve">הרבה פעמים, כשנעשות פעולות בשוליים הן לא מנקרות עיניים ואז ממילא, בדרך כלשהי - - -  </w:t>
      </w:r>
    </w:p>
    <w:p w14:paraId="5AF27577" w14:textId="77777777" w:rsidR="00027ABA" w:rsidRPr="00027ABA" w:rsidRDefault="00027ABA" w:rsidP="00027ABA">
      <w:pPr>
        <w:bidi/>
        <w:jc w:val="both"/>
        <w:rPr>
          <w:rFonts w:cs="David" w:hint="cs"/>
          <w:rtl/>
        </w:rPr>
      </w:pPr>
    </w:p>
    <w:p w14:paraId="22913B03"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3891A155" w14:textId="77777777" w:rsidR="00027ABA" w:rsidRPr="00027ABA" w:rsidRDefault="00027ABA" w:rsidP="00027ABA">
      <w:pPr>
        <w:bidi/>
        <w:jc w:val="both"/>
        <w:rPr>
          <w:rFonts w:cs="David" w:hint="cs"/>
          <w:rtl/>
        </w:rPr>
      </w:pPr>
    </w:p>
    <w:p w14:paraId="45E6F90B" w14:textId="77777777" w:rsidR="00027ABA" w:rsidRPr="00027ABA" w:rsidRDefault="00027ABA" w:rsidP="00027ABA">
      <w:pPr>
        <w:bidi/>
        <w:ind w:firstLine="567"/>
        <w:jc w:val="both"/>
        <w:rPr>
          <w:rFonts w:cs="David" w:hint="cs"/>
          <w:rtl/>
        </w:rPr>
      </w:pPr>
      <w:r w:rsidRPr="00027ABA">
        <w:rPr>
          <w:rFonts w:cs="David" w:hint="cs"/>
          <w:rtl/>
        </w:rPr>
        <w:t xml:space="preserve">מה מנקר עיניים? ריבונו של עולם, אני מנסה להסתכל על הקדרה הזאת שמנסים להוריד אותה, לראות מה מנקר עיניים, ולא מצאתי את ניקור העיניים. </w:t>
      </w:r>
    </w:p>
    <w:p w14:paraId="48ECF98E" w14:textId="77777777" w:rsidR="00027ABA" w:rsidRPr="00027ABA" w:rsidRDefault="00027ABA" w:rsidP="00027ABA">
      <w:pPr>
        <w:bidi/>
        <w:jc w:val="both"/>
        <w:rPr>
          <w:rFonts w:cs="David" w:hint="cs"/>
          <w:rtl/>
        </w:rPr>
      </w:pPr>
    </w:p>
    <w:p w14:paraId="462E9F44"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05A0D603" w14:textId="77777777" w:rsidR="00027ABA" w:rsidRPr="00027ABA" w:rsidRDefault="00027ABA" w:rsidP="00027ABA">
      <w:pPr>
        <w:bidi/>
        <w:jc w:val="both"/>
        <w:rPr>
          <w:rFonts w:cs="David" w:hint="cs"/>
          <w:rtl/>
        </w:rPr>
      </w:pPr>
    </w:p>
    <w:p w14:paraId="063EF08F" w14:textId="77777777" w:rsidR="00027ABA" w:rsidRPr="00027ABA" w:rsidRDefault="00027ABA" w:rsidP="00027ABA">
      <w:pPr>
        <w:bidi/>
        <w:ind w:firstLine="567"/>
        <w:jc w:val="both"/>
        <w:rPr>
          <w:rFonts w:cs="David" w:hint="cs"/>
          <w:rtl/>
        </w:rPr>
      </w:pPr>
      <w:r w:rsidRPr="00027ABA">
        <w:rPr>
          <w:rFonts w:cs="David" w:hint="cs"/>
          <w:rtl/>
        </w:rPr>
        <w:t xml:space="preserve">אילו היה מדובר על תה וקפה לא היה מדובר על קרוב 400,000 שקל. מדובר על סיורים, מדובר על שליחת אנשים לחו"ל על חשבון הכנסת. אנחנו לא מדברים - - - </w:t>
      </w:r>
    </w:p>
    <w:p w14:paraId="379F4BA8" w14:textId="77777777" w:rsidR="00027ABA" w:rsidRPr="00027ABA" w:rsidRDefault="00027ABA" w:rsidP="00027ABA">
      <w:pPr>
        <w:bidi/>
        <w:jc w:val="both"/>
        <w:rPr>
          <w:rFonts w:cs="David" w:hint="cs"/>
          <w:rtl/>
        </w:rPr>
      </w:pPr>
    </w:p>
    <w:p w14:paraId="75263E3A"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572E1AE0" w14:textId="77777777" w:rsidR="00027ABA" w:rsidRPr="00027ABA" w:rsidRDefault="00027ABA" w:rsidP="00027ABA">
      <w:pPr>
        <w:bidi/>
        <w:jc w:val="both"/>
        <w:rPr>
          <w:rFonts w:cs="David" w:hint="cs"/>
          <w:rtl/>
        </w:rPr>
      </w:pPr>
    </w:p>
    <w:p w14:paraId="1EC9DB1E" w14:textId="77777777" w:rsidR="00027ABA" w:rsidRPr="00027ABA" w:rsidRDefault="00027ABA" w:rsidP="00027ABA">
      <w:pPr>
        <w:bidi/>
        <w:ind w:firstLine="567"/>
        <w:jc w:val="both"/>
        <w:rPr>
          <w:rFonts w:cs="David" w:hint="cs"/>
          <w:rtl/>
        </w:rPr>
      </w:pPr>
      <w:r w:rsidRPr="00027ABA">
        <w:rPr>
          <w:rFonts w:cs="David" w:hint="cs"/>
          <w:rtl/>
        </w:rPr>
        <w:t>היועצת המשפטית, את צודקת. אני מגביל בזה הרגע. כיבוד ושתיי</w:t>
      </w:r>
      <w:r w:rsidRPr="00027ABA">
        <w:rPr>
          <w:rFonts w:cs="David" w:hint="eastAsia"/>
          <w:rtl/>
        </w:rPr>
        <w:t>ה</w:t>
      </w:r>
      <w:r w:rsidRPr="00027ABA">
        <w:rPr>
          <w:rFonts w:cs="David" w:hint="cs"/>
          <w:rtl/>
        </w:rPr>
        <w:t xml:space="preserve">. אני לא מממן להם סיורים. </w:t>
      </w:r>
    </w:p>
    <w:p w14:paraId="40E7DC46" w14:textId="77777777" w:rsidR="00027ABA" w:rsidRPr="00027ABA" w:rsidRDefault="00027ABA" w:rsidP="00027ABA">
      <w:pPr>
        <w:bidi/>
        <w:jc w:val="both"/>
        <w:rPr>
          <w:rFonts w:cs="David" w:hint="cs"/>
          <w:rtl/>
        </w:rPr>
      </w:pPr>
    </w:p>
    <w:p w14:paraId="19FA431F"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30EDC000" w14:textId="77777777" w:rsidR="00027ABA" w:rsidRPr="00027ABA" w:rsidRDefault="00027ABA" w:rsidP="00027ABA">
      <w:pPr>
        <w:bidi/>
        <w:jc w:val="both"/>
        <w:rPr>
          <w:rFonts w:cs="David" w:hint="cs"/>
          <w:rtl/>
        </w:rPr>
      </w:pPr>
    </w:p>
    <w:p w14:paraId="2BEB7B45" w14:textId="77777777" w:rsidR="00027ABA" w:rsidRPr="00027ABA" w:rsidRDefault="00027ABA" w:rsidP="00027ABA">
      <w:pPr>
        <w:bidi/>
        <w:jc w:val="both"/>
        <w:rPr>
          <w:rFonts w:cs="David" w:hint="cs"/>
          <w:rtl/>
        </w:rPr>
      </w:pPr>
      <w:r w:rsidRPr="00027ABA">
        <w:rPr>
          <w:rFonts w:cs="David" w:hint="cs"/>
          <w:rtl/>
        </w:rPr>
        <w:tab/>
        <w:t>ואם אני רוצה לסייר עם אסתרינה טרטמן בעוקף ירושלים, אסור לי?</w:t>
      </w:r>
    </w:p>
    <w:p w14:paraId="03E4D38C" w14:textId="77777777" w:rsidR="00027ABA" w:rsidRPr="00027ABA" w:rsidRDefault="00027ABA" w:rsidP="00027ABA">
      <w:pPr>
        <w:bidi/>
        <w:jc w:val="both"/>
        <w:rPr>
          <w:rFonts w:cs="David" w:hint="cs"/>
          <w:rtl/>
        </w:rPr>
      </w:pPr>
    </w:p>
    <w:p w14:paraId="7C944E4A"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608C6212" w14:textId="77777777" w:rsidR="00027ABA" w:rsidRPr="00027ABA" w:rsidRDefault="00027ABA" w:rsidP="00027ABA">
      <w:pPr>
        <w:bidi/>
        <w:jc w:val="both"/>
        <w:rPr>
          <w:rFonts w:cs="David" w:hint="cs"/>
          <w:rtl/>
        </w:rPr>
      </w:pPr>
    </w:p>
    <w:p w14:paraId="049B29AE" w14:textId="77777777" w:rsidR="00027ABA" w:rsidRPr="00027ABA" w:rsidRDefault="00027ABA" w:rsidP="00027ABA">
      <w:pPr>
        <w:bidi/>
        <w:ind w:firstLine="567"/>
        <w:jc w:val="both"/>
        <w:rPr>
          <w:rFonts w:cs="David" w:hint="cs"/>
          <w:rtl/>
        </w:rPr>
      </w:pPr>
      <w:r w:rsidRPr="00027ABA">
        <w:rPr>
          <w:rFonts w:cs="David" w:hint="cs"/>
          <w:rtl/>
        </w:rPr>
        <w:t xml:space="preserve">לגבי חו"ל את צודקת. </w:t>
      </w:r>
    </w:p>
    <w:p w14:paraId="4F9AA338" w14:textId="77777777" w:rsidR="00027ABA" w:rsidRPr="00027ABA" w:rsidRDefault="00027ABA" w:rsidP="00027ABA">
      <w:pPr>
        <w:bidi/>
        <w:jc w:val="both"/>
        <w:rPr>
          <w:rFonts w:cs="David" w:hint="cs"/>
          <w:rtl/>
        </w:rPr>
      </w:pPr>
    </w:p>
    <w:p w14:paraId="7A747F38"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62418C6A" w14:textId="77777777" w:rsidR="00027ABA" w:rsidRPr="00027ABA" w:rsidRDefault="00027ABA" w:rsidP="00027ABA">
      <w:pPr>
        <w:bidi/>
        <w:jc w:val="both"/>
        <w:rPr>
          <w:rFonts w:cs="David" w:hint="cs"/>
          <w:rtl/>
        </w:rPr>
      </w:pPr>
    </w:p>
    <w:p w14:paraId="07B4AF21" w14:textId="77777777" w:rsidR="00027ABA" w:rsidRPr="00027ABA" w:rsidRDefault="00027ABA" w:rsidP="00027ABA">
      <w:pPr>
        <w:bidi/>
        <w:ind w:firstLine="567"/>
        <w:jc w:val="both"/>
        <w:rPr>
          <w:rFonts w:cs="David" w:hint="cs"/>
          <w:rtl/>
        </w:rPr>
      </w:pPr>
      <w:r w:rsidRPr="00027ABA">
        <w:rPr>
          <w:rFonts w:cs="David" w:hint="cs"/>
          <w:rtl/>
        </w:rPr>
        <w:t>ואם אנחנו יוצאים לסיור של הסיעה בלוד ואנחנו מבקשים אוטובוס. הרבה פעמים הביטחון לא מסכים שנבוא ברכבים פרטיים. מה את רוצה שאני אעשה? שאני אפיל את זה על העיריי</w:t>
      </w:r>
      <w:r w:rsidRPr="00027ABA">
        <w:rPr>
          <w:rFonts w:cs="David" w:hint="eastAsia"/>
          <w:rtl/>
        </w:rPr>
        <w:t>ה</w:t>
      </w:r>
      <w:r w:rsidRPr="00027ABA">
        <w:rPr>
          <w:rFonts w:cs="David" w:hint="cs"/>
          <w:rtl/>
        </w:rPr>
        <w:t xml:space="preserve"> שאין לה כסף?</w:t>
      </w:r>
    </w:p>
    <w:p w14:paraId="39AF38B1" w14:textId="77777777" w:rsidR="00027ABA" w:rsidRPr="00027ABA" w:rsidRDefault="00027ABA" w:rsidP="00027ABA">
      <w:pPr>
        <w:bidi/>
        <w:jc w:val="both"/>
        <w:rPr>
          <w:rFonts w:cs="David" w:hint="cs"/>
          <w:rtl/>
        </w:rPr>
      </w:pPr>
    </w:p>
    <w:p w14:paraId="121E9E84"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3BB3FAFB" w14:textId="77777777" w:rsidR="00027ABA" w:rsidRPr="00027ABA" w:rsidRDefault="00027ABA" w:rsidP="00027ABA">
      <w:pPr>
        <w:bidi/>
        <w:jc w:val="both"/>
        <w:rPr>
          <w:rFonts w:cs="David" w:hint="cs"/>
          <w:u w:val="single"/>
          <w:rtl/>
        </w:rPr>
      </w:pPr>
    </w:p>
    <w:p w14:paraId="02B03E89" w14:textId="77777777" w:rsidR="00027ABA" w:rsidRPr="00027ABA" w:rsidRDefault="00027ABA" w:rsidP="00027ABA">
      <w:pPr>
        <w:bidi/>
        <w:jc w:val="both"/>
        <w:rPr>
          <w:rFonts w:cs="David" w:hint="cs"/>
          <w:rtl/>
        </w:rPr>
      </w:pPr>
      <w:r w:rsidRPr="00027ABA">
        <w:rPr>
          <w:rFonts w:cs="David" w:hint="cs"/>
          <w:rtl/>
        </w:rPr>
        <w:tab/>
        <w:t xml:space="preserve">זה לא יכול להיות דבר כזה, אבי, כיוון שאתה עושה דבר לא נכון. כאשר יש לך אפשרות ללכת בדרך המלך </w:t>
      </w:r>
      <w:r w:rsidRPr="00027ABA">
        <w:rPr>
          <w:rFonts w:cs="David"/>
          <w:rtl/>
        </w:rPr>
        <w:t>–</w:t>
      </w:r>
      <w:r w:rsidRPr="00027ABA">
        <w:rPr>
          <w:rFonts w:cs="David" w:hint="cs"/>
          <w:rtl/>
        </w:rPr>
        <w:t xml:space="preserve"> מה אתה בעצם אומר לי? שאתה לא מוכן להתמודד עם אנשים בחוץ שילעיזו על דבר שאתה מאמין שהוא אמיתי? אם אתה מאמין שהוא אמיתי, תתקן את החוק.</w:t>
      </w:r>
    </w:p>
    <w:p w14:paraId="3E5BCEF5" w14:textId="77777777" w:rsidR="00027ABA" w:rsidRPr="00027ABA" w:rsidRDefault="00027ABA" w:rsidP="00027ABA">
      <w:pPr>
        <w:bidi/>
        <w:jc w:val="both"/>
        <w:rPr>
          <w:rFonts w:cs="David" w:hint="cs"/>
          <w:u w:val="single"/>
          <w:rtl/>
        </w:rPr>
      </w:pPr>
    </w:p>
    <w:p w14:paraId="631F67E4"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46E19355" w14:textId="77777777" w:rsidR="00027ABA" w:rsidRPr="00027ABA" w:rsidRDefault="00027ABA" w:rsidP="00027ABA">
      <w:pPr>
        <w:bidi/>
        <w:jc w:val="both"/>
        <w:rPr>
          <w:rFonts w:cs="David" w:hint="cs"/>
          <w:u w:val="single"/>
          <w:rtl/>
        </w:rPr>
      </w:pPr>
    </w:p>
    <w:p w14:paraId="56DE073C" w14:textId="77777777" w:rsidR="00027ABA" w:rsidRPr="00027ABA" w:rsidRDefault="00027ABA" w:rsidP="00027ABA">
      <w:pPr>
        <w:bidi/>
        <w:jc w:val="both"/>
        <w:rPr>
          <w:rFonts w:cs="David" w:hint="cs"/>
          <w:rtl/>
        </w:rPr>
      </w:pPr>
      <w:r w:rsidRPr="00027ABA">
        <w:rPr>
          <w:rFonts w:cs="David" w:hint="cs"/>
          <w:rtl/>
        </w:rPr>
        <w:tab/>
        <w:t>ואם הוא יתקן את החוק אז תאפשרי לכל הוועדות?</w:t>
      </w:r>
    </w:p>
    <w:p w14:paraId="1EC85D18" w14:textId="77777777" w:rsidR="00027ABA" w:rsidRPr="00027ABA" w:rsidRDefault="00027ABA" w:rsidP="00027ABA">
      <w:pPr>
        <w:bidi/>
        <w:jc w:val="both"/>
        <w:rPr>
          <w:rFonts w:cs="David" w:hint="cs"/>
          <w:rtl/>
        </w:rPr>
      </w:pPr>
    </w:p>
    <w:p w14:paraId="07A82276"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583EB9F2" w14:textId="77777777" w:rsidR="00027ABA" w:rsidRPr="00027ABA" w:rsidRDefault="00027ABA" w:rsidP="00027ABA">
      <w:pPr>
        <w:bidi/>
        <w:jc w:val="both"/>
        <w:rPr>
          <w:rFonts w:cs="David" w:hint="cs"/>
          <w:u w:val="single"/>
          <w:rtl/>
        </w:rPr>
      </w:pPr>
    </w:p>
    <w:p w14:paraId="797051C7" w14:textId="77777777" w:rsidR="00027ABA" w:rsidRPr="00027ABA" w:rsidRDefault="00027ABA" w:rsidP="00027ABA">
      <w:pPr>
        <w:bidi/>
        <w:jc w:val="both"/>
        <w:rPr>
          <w:rFonts w:cs="David" w:hint="cs"/>
          <w:rtl/>
        </w:rPr>
      </w:pPr>
      <w:r w:rsidRPr="00027ABA">
        <w:rPr>
          <w:rFonts w:cs="David" w:hint="cs"/>
          <w:rtl/>
        </w:rPr>
        <w:tab/>
        <w:t xml:space="preserve">אין בעיה. לתקן את החוק אפשר, הסכמתי עם גדעון. אתה בעצם אומר: "בואי נגמור בתוך הבית כדי שבחוץ לא ידעו". אבל אם אתה מאמין במה שאתה אומר - - - </w:t>
      </w:r>
    </w:p>
    <w:p w14:paraId="64FE2977" w14:textId="77777777" w:rsidR="00027ABA" w:rsidRPr="00027ABA" w:rsidRDefault="00027ABA" w:rsidP="00027ABA">
      <w:pPr>
        <w:bidi/>
        <w:jc w:val="both"/>
        <w:rPr>
          <w:rFonts w:cs="David" w:hint="cs"/>
          <w:rtl/>
        </w:rPr>
      </w:pPr>
    </w:p>
    <w:p w14:paraId="0589A2E9"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0C3B6E9C" w14:textId="77777777" w:rsidR="00027ABA" w:rsidRPr="00027ABA" w:rsidRDefault="00027ABA" w:rsidP="00027ABA">
      <w:pPr>
        <w:bidi/>
        <w:jc w:val="both"/>
        <w:rPr>
          <w:rFonts w:cs="David" w:hint="cs"/>
          <w:rtl/>
        </w:rPr>
      </w:pPr>
    </w:p>
    <w:p w14:paraId="5F0EFF5B" w14:textId="77777777" w:rsidR="00027ABA" w:rsidRPr="00027ABA" w:rsidRDefault="00027ABA" w:rsidP="00027ABA">
      <w:pPr>
        <w:bidi/>
        <w:ind w:firstLine="567"/>
        <w:jc w:val="both"/>
        <w:rPr>
          <w:rFonts w:cs="David" w:hint="cs"/>
          <w:rtl/>
        </w:rPr>
      </w:pPr>
      <w:r w:rsidRPr="00027ABA">
        <w:rPr>
          <w:rFonts w:cs="David" w:hint="cs"/>
          <w:rtl/>
        </w:rPr>
        <w:t xml:space="preserve">בואי נביא קריטריונים. </w:t>
      </w:r>
    </w:p>
    <w:p w14:paraId="5D673819" w14:textId="77777777" w:rsidR="00027ABA" w:rsidRPr="00027ABA" w:rsidRDefault="00027ABA" w:rsidP="00027ABA">
      <w:pPr>
        <w:bidi/>
        <w:jc w:val="both"/>
        <w:rPr>
          <w:rFonts w:cs="David" w:hint="cs"/>
          <w:rtl/>
        </w:rPr>
      </w:pPr>
    </w:p>
    <w:p w14:paraId="5BE00274"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3BCB0125" w14:textId="77777777" w:rsidR="00027ABA" w:rsidRPr="00027ABA" w:rsidRDefault="00027ABA" w:rsidP="00027ABA">
      <w:pPr>
        <w:bidi/>
        <w:jc w:val="both"/>
        <w:rPr>
          <w:rFonts w:cs="David" w:hint="cs"/>
          <w:rtl/>
        </w:rPr>
      </w:pPr>
    </w:p>
    <w:p w14:paraId="75F7BC95" w14:textId="77777777" w:rsidR="00027ABA" w:rsidRPr="00027ABA" w:rsidRDefault="00027ABA" w:rsidP="00027ABA">
      <w:pPr>
        <w:bidi/>
        <w:ind w:firstLine="567"/>
        <w:jc w:val="both"/>
        <w:rPr>
          <w:rFonts w:cs="David" w:hint="cs"/>
          <w:rtl/>
        </w:rPr>
      </w:pPr>
      <w:r w:rsidRPr="00027ABA">
        <w:rPr>
          <w:rFonts w:cs="David" w:hint="cs"/>
          <w:rtl/>
        </w:rPr>
        <w:t xml:space="preserve">זה מה שאתה אומרת. אמרת: "יתקפו אותנו עכשיו". למה שיתקפו? הרי אם זה דבר תקין, למה שיתקפו? תבטל את החוק ולך בדרך המלך.  </w:t>
      </w:r>
    </w:p>
    <w:p w14:paraId="3C0A9FA8" w14:textId="77777777" w:rsidR="00027ABA" w:rsidRPr="00027ABA" w:rsidRDefault="00027ABA" w:rsidP="00027ABA">
      <w:pPr>
        <w:bidi/>
        <w:jc w:val="both"/>
        <w:rPr>
          <w:rFonts w:cs="David" w:hint="cs"/>
          <w:rtl/>
        </w:rPr>
      </w:pPr>
    </w:p>
    <w:p w14:paraId="7E9BCFDC"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3A823757" w14:textId="77777777" w:rsidR="00027ABA" w:rsidRPr="00027ABA" w:rsidRDefault="00027ABA" w:rsidP="00027ABA">
      <w:pPr>
        <w:bidi/>
        <w:jc w:val="both"/>
        <w:rPr>
          <w:rFonts w:cs="David" w:hint="cs"/>
          <w:rtl/>
        </w:rPr>
      </w:pPr>
    </w:p>
    <w:p w14:paraId="3091C75E" w14:textId="77777777" w:rsidR="00027ABA" w:rsidRPr="00027ABA" w:rsidRDefault="00027ABA" w:rsidP="00027ABA">
      <w:pPr>
        <w:bidi/>
        <w:ind w:firstLine="567"/>
        <w:jc w:val="both"/>
        <w:rPr>
          <w:rFonts w:cs="David" w:hint="cs"/>
          <w:rtl/>
        </w:rPr>
      </w:pPr>
      <w:r w:rsidRPr="00027ABA">
        <w:rPr>
          <w:rFonts w:cs="David" w:hint="cs"/>
          <w:rtl/>
        </w:rPr>
        <w:t>כתוצאה מההחלטה עלול להיווצר קושי מהותי בתפקוד. יש  כאן טענה מוצדקת. אם כך, תחייבי על הכל, לא רק על הכיבוד והשתיי</w:t>
      </w:r>
      <w:r w:rsidRPr="00027ABA">
        <w:rPr>
          <w:rFonts w:cs="David" w:hint="eastAsia"/>
          <w:rtl/>
        </w:rPr>
        <w:t>ה</w:t>
      </w:r>
      <w:r w:rsidRPr="00027ABA">
        <w:rPr>
          <w:rFonts w:cs="David" w:hint="cs"/>
          <w:rtl/>
        </w:rPr>
        <w:t>. מצד שני, יכול מאוד להיות שהיתה קיצוניות בצד השני וסיעות השתמשו בסעיף הזה לצאת לסיורים וכדומה. לכן אני חושבת שמלבד התיקון של החוק, שצריך לחשוב עליו, צריך לתת את הדעת מה מותר ומה אסור במסגרת החוק הקיים. למשל: על פי הסעיף הזה אסור לנסוע לחו"ל, אסור לצאת לסיורים, אסור להזמין כיבוד ושתיי</w:t>
      </w:r>
      <w:r w:rsidRPr="00027ABA">
        <w:rPr>
          <w:rFonts w:cs="David" w:hint="eastAsia"/>
          <w:rtl/>
        </w:rPr>
        <w:t>ה</w:t>
      </w:r>
      <w:r w:rsidRPr="00027ABA">
        <w:rPr>
          <w:rFonts w:cs="David" w:hint="cs"/>
          <w:rtl/>
        </w:rPr>
        <w:t>. למה אי אפשר לעשות את זה?</w:t>
      </w:r>
    </w:p>
    <w:p w14:paraId="639A34EB" w14:textId="77777777" w:rsidR="00027ABA" w:rsidRPr="00027ABA" w:rsidRDefault="00027ABA" w:rsidP="00027ABA">
      <w:pPr>
        <w:bidi/>
        <w:jc w:val="both"/>
        <w:rPr>
          <w:rFonts w:cs="David" w:hint="cs"/>
          <w:rtl/>
        </w:rPr>
      </w:pPr>
    </w:p>
    <w:p w14:paraId="2DECF80F"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76F5255F" w14:textId="77777777" w:rsidR="00027ABA" w:rsidRPr="00027ABA" w:rsidRDefault="00027ABA" w:rsidP="00027ABA">
      <w:pPr>
        <w:bidi/>
        <w:jc w:val="both"/>
        <w:rPr>
          <w:rFonts w:cs="David" w:hint="cs"/>
          <w:u w:val="single"/>
          <w:rtl/>
        </w:rPr>
      </w:pPr>
    </w:p>
    <w:p w14:paraId="35A7AA1E" w14:textId="77777777" w:rsidR="00027ABA" w:rsidRPr="00027ABA" w:rsidRDefault="00027ABA" w:rsidP="00027ABA">
      <w:pPr>
        <w:bidi/>
        <w:jc w:val="both"/>
        <w:rPr>
          <w:rFonts w:cs="David" w:hint="cs"/>
          <w:rtl/>
        </w:rPr>
      </w:pPr>
      <w:r w:rsidRPr="00027ABA">
        <w:rPr>
          <w:rFonts w:cs="David" w:hint="cs"/>
          <w:rtl/>
        </w:rPr>
        <w:tab/>
        <w:t>אומר החשב שאף פעם לא היה חו"ל. עוד מעט זה ייצא החוצה, אף פעם לא היה חו"ל.</w:t>
      </w:r>
    </w:p>
    <w:p w14:paraId="7C361D6E" w14:textId="77777777" w:rsidR="00027ABA" w:rsidRPr="00027ABA" w:rsidRDefault="00027ABA" w:rsidP="00027ABA">
      <w:pPr>
        <w:bidi/>
        <w:jc w:val="both"/>
        <w:rPr>
          <w:rFonts w:cs="David" w:hint="cs"/>
          <w:rtl/>
        </w:rPr>
      </w:pPr>
    </w:p>
    <w:p w14:paraId="431411AD"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73F6F87B" w14:textId="77777777" w:rsidR="00027ABA" w:rsidRPr="00027ABA" w:rsidRDefault="00027ABA" w:rsidP="00027ABA">
      <w:pPr>
        <w:bidi/>
        <w:jc w:val="both"/>
        <w:rPr>
          <w:rFonts w:cs="David" w:hint="cs"/>
          <w:rtl/>
        </w:rPr>
      </w:pPr>
    </w:p>
    <w:p w14:paraId="64A77055" w14:textId="77777777" w:rsidR="00027ABA" w:rsidRPr="00027ABA" w:rsidRDefault="00027ABA" w:rsidP="00027ABA">
      <w:pPr>
        <w:bidi/>
        <w:ind w:firstLine="567"/>
        <w:jc w:val="both"/>
        <w:rPr>
          <w:rFonts w:cs="David" w:hint="cs"/>
          <w:rtl/>
        </w:rPr>
      </w:pPr>
      <w:r w:rsidRPr="00027ABA">
        <w:rPr>
          <w:rFonts w:cs="David" w:hint="cs"/>
          <w:rtl/>
        </w:rPr>
        <w:t>לא נסעו לסיורים? סליחה, איך נסעו מנהלי סיעות לחו"ל על חשבון הכנסת?</w:t>
      </w:r>
    </w:p>
    <w:p w14:paraId="068D4B38" w14:textId="77777777" w:rsidR="00027ABA" w:rsidRPr="00027ABA" w:rsidRDefault="00027ABA" w:rsidP="00027ABA">
      <w:pPr>
        <w:bidi/>
        <w:jc w:val="both"/>
        <w:rPr>
          <w:rFonts w:cs="David" w:hint="cs"/>
          <w:rtl/>
        </w:rPr>
      </w:pPr>
    </w:p>
    <w:p w14:paraId="758B4AC1"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7BBFBCC7" w14:textId="77777777" w:rsidR="00027ABA" w:rsidRPr="00027ABA" w:rsidRDefault="00027ABA" w:rsidP="00027ABA">
      <w:pPr>
        <w:bidi/>
        <w:jc w:val="both"/>
        <w:rPr>
          <w:rFonts w:cs="David" w:hint="cs"/>
          <w:u w:val="single"/>
          <w:rtl/>
        </w:rPr>
      </w:pPr>
    </w:p>
    <w:p w14:paraId="05BA2970" w14:textId="77777777" w:rsidR="00027ABA" w:rsidRPr="00027ABA" w:rsidRDefault="00027ABA" w:rsidP="00027ABA">
      <w:pPr>
        <w:bidi/>
        <w:jc w:val="both"/>
        <w:rPr>
          <w:rFonts w:cs="David" w:hint="cs"/>
          <w:rtl/>
        </w:rPr>
      </w:pPr>
      <w:r w:rsidRPr="00027ABA">
        <w:rPr>
          <w:rFonts w:cs="David" w:hint="cs"/>
          <w:rtl/>
        </w:rPr>
        <w:tab/>
        <w:t>לא מהסעיף הזה.</w:t>
      </w:r>
    </w:p>
    <w:p w14:paraId="51D46D00" w14:textId="77777777" w:rsidR="00027ABA" w:rsidRPr="00027ABA" w:rsidRDefault="00027ABA" w:rsidP="00027ABA">
      <w:pPr>
        <w:bidi/>
        <w:jc w:val="both"/>
        <w:rPr>
          <w:rFonts w:cs="David" w:hint="cs"/>
          <w:rtl/>
        </w:rPr>
      </w:pPr>
    </w:p>
    <w:p w14:paraId="5D66857F"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411C3393" w14:textId="77777777" w:rsidR="00027ABA" w:rsidRPr="00027ABA" w:rsidRDefault="00027ABA" w:rsidP="00027ABA">
      <w:pPr>
        <w:bidi/>
        <w:jc w:val="both"/>
        <w:rPr>
          <w:rFonts w:cs="David" w:hint="cs"/>
          <w:u w:val="single"/>
          <w:rtl/>
        </w:rPr>
      </w:pPr>
    </w:p>
    <w:p w14:paraId="71F37174" w14:textId="77777777" w:rsidR="00027ABA" w:rsidRPr="00027ABA" w:rsidRDefault="00027ABA" w:rsidP="00027ABA">
      <w:pPr>
        <w:bidi/>
        <w:jc w:val="both"/>
        <w:rPr>
          <w:rFonts w:cs="David" w:hint="cs"/>
          <w:rtl/>
        </w:rPr>
      </w:pPr>
      <w:r w:rsidRPr="00027ABA">
        <w:rPr>
          <w:rFonts w:cs="David" w:hint="cs"/>
          <w:rtl/>
        </w:rPr>
        <w:tab/>
        <w:t>על חשבון מי?</w:t>
      </w:r>
    </w:p>
    <w:p w14:paraId="2354744A" w14:textId="77777777" w:rsidR="00027ABA" w:rsidRPr="00027ABA" w:rsidRDefault="00027ABA" w:rsidP="00027ABA">
      <w:pPr>
        <w:bidi/>
        <w:jc w:val="both"/>
        <w:rPr>
          <w:rFonts w:cs="David" w:hint="cs"/>
          <w:rtl/>
        </w:rPr>
      </w:pPr>
    </w:p>
    <w:p w14:paraId="79FE0C2D"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2261DA0" w14:textId="77777777" w:rsidR="00027ABA" w:rsidRPr="00027ABA" w:rsidRDefault="00027ABA" w:rsidP="00027ABA">
      <w:pPr>
        <w:bidi/>
        <w:jc w:val="both"/>
        <w:rPr>
          <w:rFonts w:cs="David" w:hint="cs"/>
          <w:u w:val="single"/>
          <w:rtl/>
        </w:rPr>
      </w:pPr>
    </w:p>
    <w:p w14:paraId="2B4B3F98" w14:textId="77777777" w:rsidR="00027ABA" w:rsidRPr="00027ABA" w:rsidRDefault="00027ABA" w:rsidP="00027ABA">
      <w:pPr>
        <w:bidi/>
        <w:jc w:val="both"/>
        <w:rPr>
          <w:rFonts w:cs="David" w:hint="cs"/>
          <w:rtl/>
        </w:rPr>
      </w:pPr>
      <w:r w:rsidRPr="00027ABA">
        <w:rPr>
          <w:rFonts w:cs="David" w:hint="cs"/>
          <w:rtl/>
        </w:rPr>
        <w:tab/>
        <w:t xml:space="preserve">הכנסת. </w:t>
      </w:r>
    </w:p>
    <w:p w14:paraId="00D3741A" w14:textId="77777777" w:rsidR="00027ABA" w:rsidRPr="00027ABA" w:rsidRDefault="00027ABA" w:rsidP="00027ABA">
      <w:pPr>
        <w:bidi/>
        <w:jc w:val="both"/>
        <w:rPr>
          <w:rFonts w:cs="David" w:hint="cs"/>
          <w:rtl/>
        </w:rPr>
      </w:pPr>
    </w:p>
    <w:p w14:paraId="4B19C0AB"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360134F1" w14:textId="77777777" w:rsidR="00027ABA" w:rsidRPr="00027ABA" w:rsidRDefault="00027ABA" w:rsidP="00027ABA">
      <w:pPr>
        <w:bidi/>
        <w:jc w:val="both"/>
        <w:rPr>
          <w:rFonts w:cs="David" w:hint="cs"/>
          <w:u w:val="single"/>
          <w:rtl/>
        </w:rPr>
      </w:pPr>
    </w:p>
    <w:p w14:paraId="6758D82A" w14:textId="77777777" w:rsidR="00027ABA" w:rsidRPr="00027ABA" w:rsidRDefault="00027ABA" w:rsidP="00027ABA">
      <w:pPr>
        <w:bidi/>
        <w:jc w:val="both"/>
        <w:rPr>
          <w:rFonts w:cs="David" w:hint="cs"/>
          <w:rtl/>
        </w:rPr>
      </w:pPr>
      <w:r w:rsidRPr="00027ABA">
        <w:rPr>
          <w:rFonts w:cs="David" w:hint="cs"/>
          <w:rtl/>
        </w:rPr>
        <w:tab/>
        <w:t>מה זה על חשבון הכנסת?</w:t>
      </w:r>
    </w:p>
    <w:p w14:paraId="5669C28F" w14:textId="77777777" w:rsidR="00027ABA" w:rsidRPr="00027ABA" w:rsidRDefault="00027ABA" w:rsidP="00027ABA">
      <w:pPr>
        <w:bidi/>
        <w:jc w:val="both"/>
        <w:rPr>
          <w:rFonts w:cs="David" w:hint="cs"/>
          <w:rtl/>
        </w:rPr>
      </w:pPr>
    </w:p>
    <w:p w14:paraId="3259D918"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3BEA2BD6" w14:textId="77777777" w:rsidR="00027ABA" w:rsidRPr="00027ABA" w:rsidRDefault="00027ABA" w:rsidP="00027ABA">
      <w:pPr>
        <w:bidi/>
        <w:jc w:val="both"/>
        <w:rPr>
          <w:rFonts w:cs="David" w:hint="cs"/>
          <w:u w:val="single"/>
          <w:rtl/>
        </w:rPr>
      </w:pPr>
    </w:p>
    <w:p w14:paraId="21A07A79" w14:textId="77777777" w:rsidR="00027ABA" w:rsidRPr="00027ABA" w:rsidRDefault="00027ABA" w:rsidP="00027ABA">
      <w:pPr>
        <w:bidi/>
        <w:jc w:val="both"/>
        <w:rPr>
          <w:rFonts w:cs="David" w:hint="cs"/>
          <w:rtl/>
        </w:rPr>
      </w:pPr>
      <w:r w:rsidRPr="00027ABA">
        <w:rPr>
          <w:rFonts w:cs="David" w:hint="cs"/>
          <w:rtl/>
        </w:rPr>
        <w:tab/>
        <w:t xml:space="preserve">גברתי היועצת המשפטית, אני לא הייתי פה. </w:t>
      </w:r>
    </w:p>
    <w:p w14:paraId="2487439C" w14:textId="77777777" w:rsidR="00027ABA" w:rsidRPr="00027ABA" w:rsidRDefault="00027ABA" w:rsidP="00027ABA">
      <w:pPr>
        <w:bidi/>
        <w:jc w:val="both"/>
        <w:rPr>
          <w:rFonts w:cs="David" w:hint="cs"/>
          <w:rtl/>
        </w:rPr>
      </w:pPr>
    </w:p>
    <w:p w14:paraId="74396E5E" w14:textId="77777777" w:rsidR="00027ABA" w:rsidRPr="00027ABA" w:rsidRDefault="00027ABA" w:rsidP="00027ABA">
      <w:pPr>
        <w:bidi/>
        <w:jc w:val="both"/>
        <w:rPr>
          <w:rFonts w:cs="David" w:hint="cs"/>
          <w:u w:val="single"/>
          <w:rtl/>
        </w:rPr>
      </w:pPr>
      <w:r w:rsidRPr="00027ABA">
        <w:rPr>
          <w:rFonts w:cs="David" w:hint="cs"/>
          <w:u w:val="single"/>
          <w:rtl/>
        </w:rPr>
        <w:t>אסתרינה טרטמן:</w:t>
      </w:r>
    </w:p>
    <w:p w14:paraId="5A4BFCEA" w14:textId="77777777" w:rsidR="00027ABA" w:rsidRPr="00027ABA" w:rsidRDefault="00027ABA" w:rsidP="00027ABA">
      <w:pPr>
        <w:bidi/>
        <w:jc w:val="both"/>
        <w:rPr>
          <w:rFonts w:cs="David" w:hint="cs"/>
          <w:u w:val="single"/>
          <w:rtl/>
        </w:rPr>
      </w:pPr>
    </w:p>
    <w:p w14:paraId="30328516" w14:textId="77777777" w:rsidR="00027ABA" w:rsidRPr="00027ABA" w:rsidRDefault="00027ABA" w:rsidP="00027ABA">
      <w:pPr>
        <w:bidi/>
        <w:jc w:val="both"/>
        <w:rPr>
          <w:rFonts w:cs="David" w:hint="cs"/>
          <w:rtl/>
        </w:rPr>
      </w:pPr>
      <w:r w:rsidRPr="00027ABA">
        <w:rPr>
          <w:rFonts w:cs="David" w:hint="cs"/>
          <w:rtl/>
        </w:rPr>
        <w:tab/>
        <w:t xml:space="preserve">אבל זה לא קשור לתקציב הסיעות. </w:t>
      </w:r>
    </w:p>
    <w:p w14:paraId="1D285BEF" w14:textId="77777777" w:rsidR="00027ABA" w:rsidRPr="00027ABA" w:rsidRDefault="00027ABA" w:rsidP="00027ABA">
      <w:pPr>
        <w:bidi/>
        <w:jc w:val="both"/>
        <w:rPr>
          <w:rFonts w:cs="David" w:hint="cs"/>
          <w:rtl/>
        </w:rPr>
      </w:pPr>
    </w:p>
    <w:p w14:paraId="305BA97B"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47819C5D" w14:textId="77777777" w:rsidR="00027ABA" w:rsidRPr="00027ABA" w:rsidRDefault="00027ABA" w:rsidP="00027ABA">
      <w:pPr>
        <w:bidi/>
        <w:jc w:val="both"/>
        <w:rPr>
          <w:rFonts w:cs="David" w:hint="cs"/>
          <w:u w:val="single"/>
          <w:rtl/>
        </w:rPr>
      </w:pPr>
    </w:p>
    <w:p w14:paraId="52587CF7" w14:textId="77777777" w:rsidR="00027ABA" w:rsidRPr="00027ABA" w:rsidRDefault="00027ABA" w:rsidP="00027ABA">
      <w:pPr>
        <w:bidi/>
        <w:ind w:firstLine="567"/>
        <w:jc w:val="both"/>
        <w:rPr>
          <w:rFonts w:cs="David" w:hint="cs"/>
          <w:rtl/>
        </w:rPr>
      </w:pPr>
      <w:r w:rsidRPr="00027ABA">
        <w:rPr>
          <w:rFonts w:cs="David" w:hint="cs"/>
          <w:rtl/>
        </w:rPr>
        <w:t xml:space="preserve">החשב בעצם אומר שזה לא שהכנסת לא שילמה, אלא שבנוסף לסעיף הזה, הוא גם שילם את הנסיעות לחו"ל. </w:t>
      </w:r>
    </w:p>
    <w:p w14:paraId="27BF0020" w14:textId="77777777" w:rsidR="00027ABA" w:rsidRPr="00027ABA" w:rsidRDefault="00027ABA" w:rsidP="00027ABA">
      <w:pPr>
        <w:bidi/>
        <w:jc w:val="both"/>
        <w:rPr>
          <w:rFonts w:cs="David" w:hint="cs"/>
          <w:rtl/>
        </w:rPr>
      </w:pPr>
    </w:p>
    <w:p w14:paraId="657490C8"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43E33B99" w14:textId="77777777" w:rsidR="00027ABA" w:rsidRPr="00027ABA" w:rsidRDefault="00027ABA" w:rsidP="00027ABA">
      <w:pPr>
        <w:bidi/>
        <w:jc w:val="both"/>
        <w:rPr>
          <w:rFonts w:cs="David" w:hint="cs"/>
          <w:rtl/>
        </w:rPr>
      </w:pPr>
    </w:p>
    <w:p w14:paraId="7F72287B" w14:textId="77777777" w:rsidR="00027ABA" w:rsidRPr="00027ABA" w:rsidRDefault="00027ABA" w:rsidP="00027ABA">
      <w:pPr>
        <w:bidi/>
        <w:ind w:firstLine="567"/>
        <w:jc w:val="both"/>
        <w:rPr>
          <w:rFonts w:cs="David" w:hint="cs"/>
          <w:rtl/>
        </w:rPr>
      </w:pPr>
      <w:r w:rsidRPr="00027ABA">
        <w:rPr>
          <w:rFonts w:cs="David" w:hint="cs"/>
          <w:rtl/>
        </w:rPr>
        <w:t xml:space="preserve">זה לא הסעיף שאנחנו מדברים עליו. </w:t>
      </w:r>
    </w:p>
    <w:p w14:paraId="5987F6F6" w14:textId="77777777" w:rsidR="00027ABA" w:rsidRPr="00027ABA" w:rsidRDefault="00027ABA" w:rsidP="00027ABA">
      <w:pPr>
        <w:bidi/>
        <w:jc w:val="both"/>
        <w:rPr>
          <w:rFonts w:cs="David" w:hint="cs"/>
          <w:rtl/>
        </w:rPr>
      </w:pPr>
    </w:p>
    <w:p w14:paraId="501A1402" w14:textId="77777777" w:rsidR="00027ABA" w:rsidRPr="00027ABA" w:rsidRDefault="00027ABA" w:rsidP="00027ABA">
      <w:pPr>
        <w:bidi/>
        <w:jc w:val="both"/>
        <w:rPr>
          <w:rFonts w:cs="David" w:hint="cs"/>
          <w:rtl/>
        </w:rPr>
      </w:pPr>
      <w:r w:rsidRPr="00027ABA">
        <w:rPr>
          <w:rFonts w:cs="David" w:hint="cs"/>
          <w:u w:val="single"/>
          <w:rtl/>
        </w:rPr>
        <w:t>גדעון סער:</w:t>
      </w:r>
    </w:p>
    <w:p w14:paraId="137E65FF" w14:textId="77777777" w:rsidR="00027ABA" w:rsidRPr="00027ABA" w:rsidRDefault="00027ABA" w:rsidP="00027ABA">
      <w:pPr>
        <w:bidi/>
        <w:jc w:val="both"/>
        <w:rPr>
          <w:rFonts w:cs="David" w:hint="cs"/>
          <w:rtl/>
        </w:rPr>
      </w:pPr>
    </w:p>
    <w:p w14:paraId="731BB63C" w14:textId="77777777" w:rsidR="00027ABA" w:rsidRPr="00027ABA" w:rsidRDefault="00027ABA" w:rsidP="00027ABA">
      <w:pPr>
        <w:bidi/>
        <w:jc w:val="both"/>
        <w:rPr>
          <w:rFonts w:cs="David" w:hint="cs"/>
          <w:rtl/>
        </w:rPr>
      </w:pPr>
      <w:r w:rsidRPr="00027ABA">
        <w:rPr>
          <w:rFonts w:cs="David" w:hint="cs"/>
          <w:rtl/>
        </w:rPr>
        <w:tab/>
        <w:t xml:space="preserve">יכול להיות שמישהו מהצוות של הכנסת ייסע למקום כלשהו - - - </w:t>
      </w:r>
    </w:p>
    <w:p w14:paraId="092B0A65" w14:textId="77777777" w:rsidR="00027ABA" w:rsidRPr="00027ABA" w:rsidRDefault="00027ABA" w:rsidP="00027ABA">
      <w:pPr>
        <w:bidi/>
        <w:jc w:val="both"/>
        <w:rPr>
          <w:rFonts w:cs="David" w:hint="cs"/>
          <w:rtl/>
        </w:rPr>
      </w:pPr>
    </w:p>
    <w:p w14:paraId="533A7C10"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05B65492" w14:textId="77777777" w:rsidR="00027ABA" w:rsidRPr="00027ABA" w:rsidRDefault="00027ABA" w:rsidP="00027ABA">
      <w:pPr>
        <w:bidi/>
        <w:jc w:val="both"/>
        <w:rPr>
          <w:rFonts w:cs="David" w:hint="cs"/>
          <w:u w:val="single"/>
          <w:rtl/>
        </w:rPr>
      </w:pPr>
    </w:p>
    <w:p w14:paraId="3ED727F3" w14:textId="77777777" w:rsidR="00027ABA" w:rsidRPr="00027ABA" w:rsidRDefault="00027ABA" w:rsidP="00027ABA">
      <w:pPr>
        <w:bidi/>
        <w:jc w:val="both"/>
        <w:rPr>
          <w:rFonts w:cs="David" w:hint="cs"/>
          <w:rtl/>
        </w:rPr>
      </w:pPr>
      <w:r w:rsidRPr="00027ABA">
        <w:rPr>
          <w:rFonts w:cs="David" w:hint="cs"/>
          <w:rtl/>
        </w:rPr>
        <w:tab/>
        <w:t xml:space="preserve">זה לא עובד של הכנסת. מנהל סיעה הוא לא מהצוות של הכנסת. </w:t>
      </w:r>
    </w:p>
    <w:p w14:paraId="5F2476FB" w14:textId="77777777" w:rsidR="00027ABA" w:rsidRPr="00027ABA" w:rsidRDefault="00027ABA" w:rsidP="00027ABA">
      <w:pPr>
        <w:bidi/>
        <w:jc w:val="both"/>
        <w:rPr>
          <w:rFonts w:cs="David" w:hint="cs"/>
          <w:rtl/>
        </w:rPr>
      </w:pPr>
    </w:p>
    <w:p w14:paraId="14F575FE"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27BC5FF3" w14:textId="77777777" w:rsidR="00027ABA" w:rsidRPr="00027ABA" w:rsidRDefault="00027ABA" w:rsidP="00027ABA">
      <w:pPr>
        <w:bidi/>
        <w:jc w:val="both"/>
        <w:rPr>
          <w:rFonts w:cs="David" w:hint="cs"/>
          <w:u w:val="single"/>
          <w:rtl/>
        </w:rPr>
      </w:pPr>
    </w:p>
    <w:p w14:paraId="00B9BC7B" w14:textId="77777777" w:rsidR="00027ABA" w:rsidRPr="00027ABA" w:rsidRDefault="00027ABA" w:rsidP="00027ABA">
      <w:pPr>
        <w:bidi/>
        <w:jc w:val="both"/>
        <w:rPr>
          <w:rFonts w:cs="David" w:hint="cs"/>
          <w:rtl/>
        </w:rPr>
      </w:pPr>
      <w:r w:rsidRPr="00027ABA">
        <w:rPr>
          <w:rFonts w:cs="David" w:hint="cs"/>
          <w:rtl/>
        </w:rPr>
        <w:tab/>
        <w:t xml:space="preserve">זה לא קשור לדיון ואל תכניסי דבר שלא מן העניין. </w:t>
      </w:r>
    </w:p>
    <w:p w14:paraId="70806DEF" w14:textId="77777777" w:rsidR="00027ABA" w:rsidRPr="00027ABA" w:rsidRDefault="00027ABA" w:rsidP="00027ABA">
      <w:pPr>
        <w:bidi/>
        <w:jc w:val="both"/>
        <w:rPr>
          <w:rFonts w:cs="David" w:hint="cs"/>
          <w:rtl/>
        </w:rPr>
      </w:pPr>
      <w:r w:rsidRPr="00027ABA">
        <w:rPr>
          <w:rFonts w:cs="David"/>
          <w:rtl/>
        </w:rPr>
        <w:br w:type="page"/>
      </w:r>
    </w:p>
    <w:p w14:paraId="0A064CF6"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2EC31E02" w14:textId="77777777" w:rsidR="00027ABA" w:rsidRPr="00027ABA" w:rsidRDefault="00027ABA" w:rsidP="00027ABA">
      <w:pPr>
        <w:bidi/>
        <w:jc w:val="both"/>
        <w:rPr>
          <w:rFonts w:cs="David" w:hint="cs"/>
          <w:rtl/>
        </w:rPr>
      </w:pPr>
    </w:p>
    <w:p w14:paraId="0E6305C0" w14:textId="77777777" w:rsidR="00027ABA" w:rsidRPr="00027ABA" w:rsidRDefault="00027ABA" w:rsidP="00027ABA">
      <w:pPr>
        <w:bidi/>
        <w:ind w:firstLine="567"/>
        <w:jc w:val="both"/>
        <w:rPr>
          <w:rFonts w:cs="David" w:hint="cs"/>
          <w:rtl/>
        </w:rPr>
      </w:pPr>
      <w:r w:rsidRPr="00027ABA">
        <w:rPr>
          <w:rFonts w:cs="David" w:hint="cs"/>
          <w:rtl/>
        </w:rPr>
        <w:t xml:space="preserve">אני מציע לחבריי חברי הכנסת וליושבת הראש, עם כל הכבוד ליועצת המשפטית, להוריד את העניין מסדר היום משום שמה שמנסים לעשות זה לומר ברמיזה שלקראת 2007 נושא של סיעות בכנסת ישראל הוא דבר שלא צריך אותו. אולי צריך לבטל את המוסד הזה של סיעות. אנחנו נהיה מפלגה, נתכנס בבית המפלגה ושם נעשה את הישיבות. אם מגיעה לפה המועמדת החדשה לנשיאות צרפת - - -  </w:t>
      </w:r>
    </w:p>
    <w:p w14:paraId="07E0541F" w14:textId="77777777" w:rsidR="00027ABA" w:rsidRPr="00027ABA" w:rsidRDefault="00027ABA" w:rsidP="00027ABA">
      <w:pPr>
        <w:bidi/>
        <w:jc w:val="both"/>
        <w:rPr>
          <w:rFonts w:cs="David" w:hint="cs"/>
          <w:rtl/>
        </w:rPr>
      </w:pPr>
    </w:p>
    <w:p w14:paraId="4407D3AC"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7B503FFA" w14:textId="77777777" w:rsidR="00027ABA" w:rsidRPr="00027ABA" w:rsidRDefault="00027ABA" w:rsidP="00027ABA">
      <w:pPr>
        <w:bidi/>
        <w:jc w:val="both"/>
        <w:rPr>
          <w:rFonts w:cs="David" w:hint="cs"/>
          <w:rtl/>
        </w:rPr>
      </w:pPr>
    </w:p>
    <w:p w14:paraId="50B3597F" w14:textId="77777777" w:rsidR="00027ABA" w:rsidRPr="00027ABA" w:rsidRDefault="00027ABA" w:rsidP="00027ABA">
      <w:pPr>
        <w:bidi/>
        <w:ind w:firstLine="567"/>
        <w:jc w:val="both"/>
        <w:rPr>
          <w:rFonts w:cs="David" w:hint="cs"/>
          <w:rtl/>
        </w:rPr>
      </w:pPr>
      <w:r w:rsidRPr="00027ABA">
        <w:rPr>
          <w:rFonts w:cs="David" w:hint="cs"/>
          <w:rtl/>
        </w:rPr>
        <w:t>על השטיחים החדשים אפשר לצעוד?</w:t>
      </w:r>
    </w:p>
    <w:p w14:paraId="0B7D4AC3" w14:textId="77777777" w:rsidR="00027ABA" w:rsidRPr="00027ABA" w:rsidRDefault="00027ABA" w:rsidP="00027ABA">
      <w:pPr>
        <w:bidi/>
        <w:jc w:val="both"/>
        <w:rPr>
          <w:rFonts w:cs="David" w:hint="cs"/>
          <w:rtl/>
        </w:rPr>
      </w:pPr>
    </w:p>
    <w:p w14:paraId="60A9C459"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6BDE7C4C" w14:textId="77777777" w:rsidR="00027ABA" w:rsidRPr="00027ABA" w:rsidRDefault="00027ABA" w:rsidP="00027ABA">
      <w:pPr>
        <w:bidi/>
        <w:jc w:val="both"/>
        <w:rPr>
          <w:rFonts w:cs="David" w:hint="cs"/>
          <w:rtl/>
        </w:rPr>
      </w:pPr>
    </w:p>
    <w:p w14:paraId="51535403" w14:textId="77777777" w:rsidR="00027ABA" w:rsidRPr="00027ABA" w:rsidRDefault="00027ABA" w:rsidP="00027ABA">
      <w:pPr>
        <w:bidi/>
        <w:ind w:firstLine="567"/>
        <w:jc w:val="both"/>
        <w:rPr>
          <w:rFonts w:cs="David" w:hint="cs"/>
          <w:rtl/>
        </w:rPr>
      </w:pPr>
      <w:r w:rsidRPr="00027ABA">
        <w:rPr>
          <w:rFonts w:cs="David" w:hint="cs"/>
          <w:rtl/>
        </w:rPr>
        <w:t xml:space="preserve">לפני שבועיים התארחה פה המועמדת לנשיאות צרפת. היא ביקשה להיות אורחת של סיעת העבודה. גם מבחינת כבודה של הכנסת, אם אני, כסיעה, מארח בכנסת אורח מהמפלגה המקבילה שלי בצרפת, אני לא אהיה מסוגל להקצות לה כוס קפה או כיבוד? אני חושב שמפאת כבודה של הכנסת צריך בכלל להוריד את זה מסדר היום, כי בסופו של דבר זה פוגע גם בך, גברתי היועצת המשפטית, כי בסופו של דבר את מייצגת גם את כנסת ישראל.  </w:t>
      </w:r>
    </w:p>
    <w:p w14:paraId="04CAE038" w14:textId="77777777" w:rsidR="00027ABA" w:rsidRPr="00027ABA" w:rsidRDefault="00027ABA" w:rsidP="00027ABA">
      <w:pPr>
        <w:bidi/>
        <w:jc w:val="both"/>
        <w:rPr>
          <w:rFonts w:cs="David" w:hint="cs"/>
          <w:rtl/>
        </w:rPr>
      </w:pPr>
    </w:p>
    <w:p w14:paraId="760871BF" w14:textId="77777777" w:rsidR="00027ABA" w:rsidRPr="00027ABA" w:rsidRDefault="00027ABA" w:rsidP="00027ABA">
      <w:pPr>
        <w:bidi/>
        <w:ind w:firstLine="567"/>
        <w:jc w:val="both"/>
        <w:rPr>
          <w:rFonts w:cs="David" w:hint="cs"/>
          <w:rtl/>
        </w:rPr>
      </w:pPr>
      <w:r w:rsidRPr="00027ABA">
        <w:rPr>
          <w:rFonts w:cs="David" w:hint="cs"/>
          <w:rtl/>
        </w:rPr>
        <w:t xml:space="preserve">לגבי נסיעות לחו"ל, אני מסכים איתך וצריך לקטוע את זה, אסור שזה יהיה. רוצים לנסוע לחו"ל יש מפלגות. </w:t>
      </w:r>
    </w:p>
    <w:p w14:paraId="3D00AF70" w14:textId="77777777" w:rsidR="00027ABA" w:rsidRPr="00027ABA" w:rsidRDefault="00027ABA" w:rsidP="00027ABA">
      <w:pPr>
        <w:bidi/>
        <w:jc w:val="both"/>
        <w:rPr>
          <w:rFonts w:cs="David" w:hint="cs"/>
          <w:rtl/>
        </w:rPr>
      </w:pPr>
    </w:p>
    <w:p w14:paraId="5E5729B0" w14:textId="77777777" w:rsidR="00027ABA" w:rsidRPr="00027ABA" w:rsidRDefault="00027ABA" w:rsidP="00027ABA">
      <w:pPr>
        <w:bidi/>
        <w:jc w:val="both"/>
        <w:rPr>
          <w:rFonts w:cs="David" w:hint="cs"/>
          <w:u w:val="single"/>
          <w:rtl/>
        </w:rPr>
      </w:pPr>
      <w:r w:rsidRPr="00027ABA">
        <w:rPr>
          <w:rFonts w:cs="David" w:hint="cs"/>
          <w:u w:val="single"/>
          <w:rtl/>
        </w:rPr>
        <w:t>מאיר פרוש:</w:t>
      </w:r>
    </w:p>
    <w:p w14:paraId="50E72226" w14:textId="77777777" w:rsidR="00027ABA" w:rsidRPr="00027ABA" w:rsidRDefault="00027ABA" w:rsidP="00027ABA">
      <w:pPr>
        <w:bidi/>
        <w:jc w:val="both"/>
        <w:rPr>
          <w:rFonts w:cs="David" w:hint="cs"/>
          <w:u w:val="single"/>
          <w:rtl/>
        </w:rPr>
      </w:pPr>
    </w:p>
    <w:p w14:paraId="4E15E425" w14:textId="77777777" w:rsidR="00027ABA" w:rsidRPr="00027ABA" w:rsidRDefault="00027ABA" w:rsidP="00027ABA">
      <w:pPr>
        <w:bidi/>
        <w:jc w:val="both"/>
        <w:rPr>
          <w:rFonts w:cs="David" w:hint="cs"/>
          <w:rtl/>
        </w:rPr>
      </w:pPr>
      <w:r w:rsidRPr="00027ABA">
        <w:rPr>
          <w:rFonts w:cs="David" w:hint="cs"/>
          <w:rtl/>
        </w:rPr>
        <w:tab/>
        <w:t xml:space="preserve">אומר החשב שזה לא קרה. </w:t>
      </w:r>
    </w:p>
    <w:p w14:paraId="38DE3F33" w14:textId="77777777" w:rsidR="00027ABA" w:rsidRPr="00027ABA" w:rsidRDefault="00027ABA" w:rsidP="00027ABA">
      <w:pPr>
        <w:bidi/>
        <w:jc w:val="both"/>
        <w:rPr>
          <w:rFonts w:cs="David" w:hint="cs"/>
          <w:rtl/>
        </w:rPr>
      </w:pPr>
    </w:p>
    <w:p w14:paraId="412B669D"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390C5BC5" w14:textId="77777777" w:rsidR="00027ABA" w:rsidRPr="00027ABA" w:rsidRDefault="00027ABA" w:rsidP="00027ABA">
      <w:pPr>
        <w:bidi/>
        <w:jc w:val="both"/>
        <w:rPr>
          <w:rFonts w:cs="David" w:hint="cs"/>
          <w:u w:val="single"/>
          <w:rtl/>
        </w:rPr>
      </w:pPr>
    </w:p>
    <w:p w14:paraId="2A295A07" w14:textId="77777777" w:rsidR="00027ABA" w:rsidRPr="00027ABA" w:rsidRDefault="00027ABA" w:rsidP="00027ABA">
      <w:pPr>
        <w:bidi/>
        <w:jc w:val="both"/>
        <w:rPr>
          <w:rFonts w:cs="David" w:hint="cs"/>
          <w:rtl/>
        </w:rPr>
      </w:pPr>
      <w:r w:rsidRPr="00027ABA">
        <w:rPr>
          <w:rFonts w:cs="David" w:hint="cs"/>
          <w:rtl/>
        </w:rPr>
        <w:tab/>
        <w:t xml:space="preserve">זה לא חשוב, זה בא מתקציב אחר, זה אותו דבר. </w:t>
      </w:r>
    </w:p>
    <w:p w14:paraId="0F6F80A2" w14:textId="77777777" w:rsidR="00027ABA" w:rsidRPr="00027ABA" w:rsidRDefault="00027ABA" w:rsidP="00027ABA">
      <w:pPr>
        <w:bidi/>
        <w:jc w:val="both"/>
        <w:rPr>
          <w:rFonts w:cs="David" w:hint="cs"/>
          <w:rtl/>
        </w:rPr>
      </w:pPr>
    </w:p>
    <w:p w14:paraId="43A68245" w14:textId="77777777" w:rsidR="00027ABA" w:rsidRPr="00027ABA" w:rsidRDefault="00027ABA" w:rsidP="00027ABA">
      <w:pPr>
        <w:bidi/>
        <w:jc w:val="both"/>
        <w:rPr>
          <w:rFonts w:cs="David" w:hint="cs"/>
          <w:u w:val="single"/>
          <w:rtl/>
        </w:rPr>
      </w:pPr>
      <w:r w:rsidRPr="00027ABA">
        <w:rPr>
          <w:rFonts w:cs="David" w:hint="cs"/>
          <w:u w:val="single"/>
          <w:rtl/>
        </w:rPr>
        <w:t>אסתרינה טרטמן:</w:t>
      </w:r>
    </w:p>
    <w:p w14:paraId="65E06C7A" w14:textId="77777777" w:rsidR="00027ABA" w:rsidRPr="00027ABA" w:rsidRDefault="00027ABA" w:rsidP="00027ABA">
      <w:pPr>
        <w:bidi/>
        <w:jc w:val="both"/>
        <w:rPr>
          <w:rFonts w:cs="David" w:hint="cs"/>
          <w:u w:val="single"/>
          <w:rtl/>
        </w:rPr>
      </w:pPr>
    </w:p>
    <w:p w14:paraId="6DAE753C" w14:textId="77777777" w:rsidR="00027ABA" w:rsidRPr="00027ABA" w:rsidRDefault="00027ABA" w:rsidP="00027ABA">
      <w:pPr>
        <w:bidi/>
        <w:jc w:val="both"/>
        <w:rPr>
          <w:rFonts w:cs="David" w:hint="cs"/>
          <w:rtl/>
        </w:rPr>
      </w:pPr>
      <w:r w:rsidRPr="00027ABA">
        <w:rPr>
          <w:rFonts w:cs="David" w:hint="cs"/>
          <w:rtl/>
        </w:rPr>
        <w:tab/>
        <w:t xml:space="preserve">מה זה קשור לסיעות? אם הכנסת אפשרה למישהו לנסוע - - - </w:t>
      </w:r>
    </w:p>
    <w:p w14:paraId="58D474BC" w14:textId="77777777" w:rsidR="00027ABA" w:rsidRPr="00027ABA" w:rsidRDefault="00027ABA" w:rsidP="00027ABA">
      <w:pPr>
        <w:bidi/>
        <w:jc w:val="both"/>
        <w:rPr>
          <w:rFonts w:cs="David" w:hint="cs"/>
          <w:rtl/>
        </w:rPr>
      </w:pPr>
    </w:p>
    <w:p w14:paraId="698F268A"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33C65898" w14:textId="77777777" w:rsidR="00027ABA" w:rsidRPr="00027ABA" w:rsidRDefault="00027ABA" w:rsidP="00027ABA">
      <w:pPr>
        <w:bidi/>
        <w:jc w:val="both"/>
        <w:rPr>
          <w:rFonts w:cs="David" w:hint="cs"/>
          <w:rtl/>
        </w:rPr>
      </w:pPr>
    </w:p>
    <w:p w14:paraId="5B419E9A" w14:textId="77777777" w:rsidR="00027ABA" w:rsidRPr="00027ABA" w:rsidRDefault="00027ABA" w:rsidP="00027ABA">
      <w:pPr>
        <w:bidi/>
        <w:jc w:val="both"/>
        <w:rPr>
          <w:rFonts w:cs="David" w:hint="cs"/>
          <w:rtl/>
        </w:rPr>
      </w:pPr>
      <w:r w:rsidRPr="00027ABA">
        <w:rPr>
          <w:rFonts w:cs="David" w:hint="cs"/>
          <w:rtl/>
        </w:rPr>
        <w:tab/>
        <w:t xml:space="preserve">יורם ברשות דיבור. </w:t>
      </w:r>
    </w:p>
    <w:p w14:paraId="7F6E5C8C" w14:textId="77777777" w:rsidR="00027ABA" w:rsidRPr="00027ABA" w:rsidRDefault="00027ABA" w:rsidP="00027ABA">
      <w:pPr>
        <w:bidi/>
        <w:jc w:val="both"/>
        <w:rPr>
          <w:rFonts w:cs="David" w:hint="cs"/>
          <w:rtl/>
        </w:rPr>
      </w:pPr>
    </w:p>
    <w:p w14:paraId="47E1688F"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2D751FF9" w14:textId="77777777" w:rsidR="00027ABA" w:rsidRPr="00027ABA" w:rsidRDefault="00027ABA" w:rsidP="00027ABA">
      <w:pPr>
        <w:bidi/>
        <w:jc w:val="both"/>
        <w:rPr>
          <w:rFonts w:cs="David" w:hint="cs"/>
          <w:rtl/>
        </w:rPr>
      </w:pPr>
    </w:p>
    <w:p w14:paraId="01586E20" w14:textId="77777777" w:rsidR="00027ABA" w:rsidRPr="00027ABA" w:rsidRDefault="00027ABA" w:rsidP="00027ABA">
      <w:pPr>
        <w:bidi/>
        <w:ind w:firstLine="567"/>
        <w:jc w:val="both"/>
        <w:rPr>
          <w:rFonts w:cs="David" w:hint="cs"/>
          <w:rtl/>
        </w:rPr>
      </w:pPr>
      <w:r w:rsidRPr="00027ABA">
        <w:rPr>
          <w:rFonts w:cs="David" w:hint="cs"/>
          <w:rtl/>
        </w:rPr>
        <w:t xml:space="preserve">אני אומר לך, כיושב ראש חדש, שמתחיל ללמוד את העניין, אני לא חושב שהבזבוזים שם הם גדולים. הסיעות עובדות מאוד קשה. האנשים בתוך הסיעות עובדים מאוד קשה. מספיק להוציא לנו את השם </w:t>
      </w:r>
      <w:r w:rsidRPr="00027ABA">
        <w:rPr>
          <w:rFonts w:cs="David"/>
          <w:rtl/>
        </w:rPr>
        <w:t>–</w:t>
      </w:r>
      <w:r w:rsidRPr="00027ABA">
        <w:rPr>
          <w:rFonts w:cs="David" w:hint="cs"/>
          <w:rtl/>
        </w:rPr>
        <w:t xml:space="preserve"> בכלל, כל מי שרואה מעבר לזכוכית חושב שפה כולם אוכלי חינם, לא עושים כלום וכל היום מנצלים את הכנסת. </w:t>
      </w:r>
    </w:p>
    <w:p w14:paraId="38856CDC" w14:textId="77777777" w:rsidR="00027ABA" w:rsidRPr="00027ABA" w:rsidRDefault="00027ABA" w:rsidP="00027ABA">
      <w:pPr>
        <w:bidi/>
        <w:jc w:val="both"/>
        <w:rPr>
          <w:rFonts w:cs="David" w:hint="cs"/>
          <w:rtl/>
        </w:rPr>
      </w:pPr>
    </w:p>
    <w:p w14:paraId="71AE0657" w14:textId="77777777" w:rsidR="00027ABA" w:rsidRPr="00027ABA" w:rsidRDefault="00027ABA" w:rsidP="00027ABA">
      <w:pPr>
        <w:bidi/>
        <w:ind w:firstLine="567"/>
        <w:jc w:val="both"/>
        <w:rPr>
          <w:rFonts w:cs="David" w:hint="cs"/>
          <w:rtl/>
        </w:rPr>
      </w:pPr>
      <w:r w:rsidRPr="00027ABA">
        <w:rPr>
          <w:rFonts w:cs="David" w:hint="cs"/>
          <w:rtl/>
        </w:rPr>
        <w:t xml:space="preserve">הרי אם תעשי השוואה בין פרלמנטים בעולם מול מה שקורה בכנסת ישראל, אנחנו דוגמה טובה לציבור. מתנהגים בצורה מכובדת בכל מה שקשור לכספי ציבור. אנחנו מוציאים מעט מאוד לעומת מה שמוציאים בפרלמנטים בעולם. לא נותנים לנו מספיק כלים שנוכל להתמודד מול עבודת הכנסת. כל שבוע רועש וגועש ואנחנו לא מצליחים להגיע לכל הדברים. אם עכשיו תיקחי גם את העניין הזה מאיתנו </w:t>
      </w:r>
      <w:r w:rsidRPr="00027ABA">
        <w:rPr>
          <w:rFonts w:cs="David"/>
          <w:rtl/>
        </w:rPr>
        <w:t>–</w:t>
      </w:r>
      <w:r w:rsidRPr="00027ABA">
        <w:rPr>
          <w:rFonts w:cs="David" w:hint="cs"/>
          <w:rtl/>
        </w:rPr>
        <w:t xml:space="preserve"> שאגב, אני גם לא מבין, גברתי היועצת, מה? עד היום? כולם פה היו פושעים? כולם פה עברו על החוק?  עד היום הכל היה פה ב"שלוף"? כל יושבי ראש הכנסת? כל היועצים המשפטיים? הדברים האלה היו נהוגים פה במשך שנים. עכשיו באנו לשנות את כל סדרי בראשית?  מה קרה? עם כל הכבוד, יש פה נוהל קבוע של הכנסת במשך הרבה מאוד שנים. אני יודע שקיצצו בתוך הסיעות. אפשר לשקול דברים, אבל לבוא ולבטל את כל הנושא של תקצוב הסיעות, כהחלטה, ולספר לי שזה נוגד את החוק - במקומך הייתי עושה משהו אחר. אם עד עכשיו כולם פה עברו על החוק, אולי כדאי שיבדקו למה פה כולם עברו על החוק. אני רוצה לפעול רק על פי חוק. </w:t>
      </w:r>
    </w:p>
    <w:p w14:paraId="3C363BC8" w14:textId="77777777" w:rsidR="00027ABA" w:rsidRPr="00027ABA" w:rsidRDefault="00027ABA" w:rsidP="00027ABA">
      <w:pPr>
        <w:bidi/>
        <w:ind w:firstLine="567"/>
        <w:jc w:val="both"/>
        <w:rPr>
          <w:rFonts w:cs="David" w:hint="cs"/>
          <w:rtl/>
        </w:rPr>
      </w:pPr>
    </w:p>
    <w:p w14:paraId="07A02B05" w14:textId="77777777" w:rsidR="00027ABA" w:rsidRPr="00027ABA" w:rsidRDefault="00027ABA" w:rsidP="00027ABA">
      <w:pPr>
        <w:bidi/>
        <w:ind w:firstLine="567"/>
        <w:jc w:val="both"/>
        <w:rPr>
          <w:rFonts w:cs="David" w:hint="cs"/>
          <w:rtl/>
        </w:rPr>
      </w:pPr>
      <w:r w:rsidRPr="00027ABA">
        <w:rPr>
          <w:rFonts w:cs="David" w:hint="cs"/>
          <w:rtl/>
        </w:rPr>
        <w:t xml:space="preserve">עוד דבר פוליטי, ואני איש פוליטי: כל סיעה, בסופו של דבר, היא גם גוף פוליטי, אני מסכים איתך. אבל היום להטיל עלי כזה עונש, זה מבחינתי להטיל גזר דין מוות על סיעת העבודה. לא נוכל לעמוד בזה. אני אומר את זה באופן חד משמעי. אני בטוח שאותו דבר בסיעת הליכוד. </w:t>
      </w:r>
    </w:p>
    <w:p w14:paraId="269F1D9C" w14:textId="77777777" w:rsidR="00027ABA" w:rsidRPr="00027ABA" w:rsidRDefault="00027ABA" w:rsidP="00027ABA">
      <w:pPr>
        <w:bidi/>
        <w:jc w:val="both"/>
        <w:rPr>
          <w:rFonts w:cs="David" w:hint="cs"/>
          <w:rtl/>
        </w:rPr>
      </w:pPr>
    </w:p>
    <w:p w14:paraId="413FA564" w14:textId="77777777" w:rsidR="00027ABA" w:rsidRPr="00027ABA" w:rsidRDefault="00027ABA" w:rsidP="00027ABA">
      <w:pPr>
        <w:bidi/>
        <w:jc w:val="both"/>
        <w:rPr>
          <w:rFonts w:cs="David" w:hint="cs"/>
          <w:u w:val="single"/>
          <w:rtl/>
        </w:rPr>
      </w:pPr>
      <w:r w:rsidRPr="00027ABA">
        <w:rPr>
          <w:rFonts w:cs="David" w:hint="cs"/>
          <w:u w:val="single"/>
          <w:rtl/>
        </w:rPr>
        <w:t>יעקב מרגי:</w:t>
      </w:r>
    </w:p>
    <w:p w14:paraId="41B8BE40" w14:textId="77777777" w:rsidR="00027ABA" w:rsidRPr="00027ABA" w:rsidRDefault="00027ABA" w:rsidP="00027ABA">
      <w:pPr>
        <w:bidi/>
        <w:jc w:val="both"/>
        <w:rPr>
          <w:rFonts w:cs="David" w:hint="cs"/>
          <w:rtl/>
        </w:rPr>
      </w:pPr>
    </w:p>
    <w:p w14:paraId="67677DAE" w14:textId="77777777" w:rsidR="00027ABA" w:rsidRPr="00027ABA" w:rsidRDefault="00027ABA" w:rsidP="00027ABA">
      <w:pPr>
        <w:bidi/>
        <w:ind w:firstLine="567"/>
        <w:jc w:val="both"/>
        <w:rPr>
          <w:rFonts w:cs="David" w:hint="cs"/>
          <w:rtl/>
        </w:rPr>
      </w:pPr>
      <w:r w:rsidRPr="00027ABA">
        <w:rPr>
          <w:rFonts w:cs="David" w:hint="cs"/>
          <w:rtl/>
        </w:rPr>
        <w:t xml:space="preserve">גם אנחנו לא נצליח לעמוד בזה. </w:t>
      </w:r>
    </w:p>
    <w:p w14:paraId="084D73A6" w14:textId="77777777" w:rsidR="00027ABA" w:rsidRPr="00027ABA" w:rsidRDefault="00027ABA" w:rsidP="00027ABA">
      <w:pPr>
        <w:bidi/>
        <w:jc w:val="both"/>
        <w:rPr>
          <w:rFonts w:cs="David" w:hint="cs"/>
          <w:rtl/>
        </w:rPr>
      </w:pPr>
    </w:p>
    <w:p w14:paraId="1E5A6F50" w14:textId="77777777" w:rsidR="00027ABA" w:rsidRPr="00027ABA" w:rsidRDefault="00027ABA" w:rsidP="00027ABA">
      <w:pPr>
        <w:bidi/>
        <w:jc w:val="both"/>
        <w:rPr>
          <w:rFonts w:cs="David" w:hint="cs"/>
          <w:u w:val="single"/>
          <w:rtl/>
        </w:rPr>
      </w:pPr>
      <w:r w:rsidRPr="00027ABA">
        <w:rPr>
          <w:rFonts w:cs="David" w:hint="cs"/>
          <w:u w:val="single"/>
          <w:rtl/>
        </w:rPr>
        <w:t>יורם מרציאנו:</w:t>
      </w:r>
    </w:p>
    <w:p w14:paraId="0E6D18E5" w14:textId="77777777" w:rsidR="00027ABA" w:rsidRPr="00027ABA" w:rsidRDefault="00027ABA" w:rsidP="00027ABA">
      <w:pPr>
        <w:bidi/>
        <w:jc w:val="both"/>
        <w:rPr>
          <w:rFonts w:cs="David" w:hint="cs"/>
          <w:rtl/>
        </w:rPr>
      </w:pPr>
    </w:p>
    <w:p w14:paraId="0A60D1F3" w14:textId="77777777" w:rsidR="00027ABA" w:rsidRPr="00027ABA" w:rsidRDefault="00027ABA" w:rsidP="00027ABA">
      <w:pPr>
        <w:bidi/>
        <w:ind w:firstLine="567"/>
        <w:jc w:val="both"/>
        <w:rPr>
          <w:rFonts w:cs="David" w:hint="cs"/>
          <w:rtl/>
        </w:rPr>
      </w:pPr>
      <w:r w:rsidRPr="00027ABA">
        <w:rPr>
          <w:rFonts w:cs="David" w:hint="cs"/>
          <w:rtl/>
        </w:rPr>
        <w:t xml:space="preserve">אני אומר לך שאת תכניסי את כולנו לסחרור כזה שלא נדע איך לצאת ממנו. אני מציע לך למצוא את הדרכים החוקיות איך לעשות את זה כי בסופו של דבר הבית הזה הוא המחוקק. לא להקשות, בואי תקלי. </w:t>
      </w:r>
    </w:p>
    <w:p w14:paraId="3F631911" w14:textId="77777777" w:rsidR="00027ABA" w:rsidRPr="00027ABA" w:rsidRDefault="00027ABA" w:rsidP="00027ABA">
      <w:pPr>
        <w:bidi/>
        <w:jc w:val="both"/>
        <w:rPr>
          <w:rFonts w:cs="David" w:hint="cs"/>
          <w:rtl/>
        </w:rPr>
      </w:pPr>
    </w:p>
    <w:p w14:paraId="57C56715" w14:textId="77777777" w:rsidR="00027ABA" w:rsidRPr="00027ABA" w:rsidRDefault="00027ABA" w:rsidP="00027ABA">
      <w:pPr>
        <w:bidi/>
        <w:jc w:val="both"/>
        <w:rPr>
          <w:rFonts w:cs="David" w:hint="cs"/>
          <w:rtl/>
        </w:rPr>
      </w:pPr>
      <w:r w:rsidRPr="00027ABA">
        <w:rPr>
          <w:rFonts w:cs="David" w:hint="cs"/>
          <w:u w:val="single"/>
          <w:rtl/>
        </w:rPr>
        <w:t>גדעון סער:</w:t>
      </w:r>
    </w:p>
    <w:p w14:paraId="4B107C86" w14:textId="77777777" w:rsidR="00027ABA" w:rsidRPr="00027ABA" w:rsidRDefault="00027ABA" w:rsidP="00027ABA">
      <w:pPr>
        <w:bidi/>
        <w:jc w:val="both"/>
        <w:rPr>
          <w:rFonts w:cs="David" w:hint="cs"/>
          <w:rtl/>
        </w:rPr>
      </w:pPr>
    </w:p>
    <w:p w14:paraId="52861019" w14:textId="77777777" w:rsidR="00027ABA" w:rsidRPr="00027ABA" w:rsidRDefault="00027ABA" w:rsidP="00027ABA">
      <w:pPr>
        <w:bidi/>
        <w:ind w:firstLine="567"/>
        <w:jc w:val="both"/>
        <w:rPr>
          <w:rFonts w:cs="David" w:hint="cs"/>
          <w:rtl/>
        </w:rPr>
      </w:pPr>
      <w:r w:rsidRPr="00027ABA">
        <w:rPr>
          <w:rFonts w:cs="David" w:hint="cs"/>
          <w:rtl/>
        </w:rPr>
        <w:t xml:space="preserve">אני רוצה לשאול את היועצת המשפטית שאלת הבהרה, בעקבות הדברים שנאמרו. דווקא מאחר שהשתמשת בדוגמה שהיא דוגמה קיצונית, שאיש לא העלה אותה כתביעה מטעם ראשי הסיעות שיושבים פה, דהיינו, להכליל בהתחשבנות  פעילות פרלמנטארית של סיעות שזה כולל חשבון חשמל, למשל. הדברים האלה נכונים. הרי יום שני זה יום של סיעות ועושים את הפעילות מקומת הסיעות. </w:t>
      </w:r>
    </w:p>
    <w:p w14:paraId="7C246CBD" w14:textId="77777777" w:rsidR="00027ABA" w:rsidRPr="00027ABA" w:rsidRDefault="00027ABA" w:rsidP="00027ABA">
      <w:pPr>
        <w:bidi/>
        <w:ind w:firstLine="567"/>
        <w:jc w:val="both"/>
        <w:rPr>
          <w:rFonts w:cs="David" w:hint="cs"/>
          <w:rtl/>
        </w:rPr>
      </w:pPr>
    </w:p>
    <w:p w14:paraId="1C6C90D0" w14:textId="77777777" w:rsidR="00027ABA" w:rsidRPr="00027ABA" w:rsidRDefault="00027ABA" w:rsidP="00027ABA">
      <w:pPr>
        <w:bidi/>
        <w:ind w:firstLine="567"/>
        <w:jc w:val="both"/>
        <w:rPr>
          <w:rFonts w:cs="David" w:hint="cs"/>
          <w:rtl/>
        </w:rPr>
      </w:pPr>
      <w:r w:rsidRPr="00027ABA">
        <w:rPr>
          <w:rFonts w:cs="David" w:hint="cs"/>
          <w:rtl/>
        </w:rPr>
        <w:t>מדוע את לא יכולה לבוא על אותו רצף של פעולות מינימליסטיות רכות, שאין ספק שהן בגדר הפעילות הפרלמנטארית של הסיעות? הרי אין סוף לטיעון. זה חשמל, וזה שימוש במכונית צילום ואין לדבר הזה סוף.</w:t>
      </w:r>
    </w:p>
    <w:p w14:paraId="0BFC42AC" w14:textId="77777777" w:rsidR="00027ABA" w:rsidRPr="00027ABA" w:rsidRDefault="00027ABA" w:rsidP="00027ABA">
      <w:pPr>
        <w:bidi/>
        <w:jc w:val="both"/>
        <w:rPr>
          <w:rFonts w:cs="David" w:hint="cs"/>
          <w:rtl/>
        </w:rPr>
      </w:pPr>
    </w:p>
    <w:p w14:paraId="6796826B" w14:textId="77777777" w:rsidR="00027ABA" w:rsidRPr="00027ABA" w:rsidRDefault="00027ABA" w:rsidP="00027ABA">
      <w:pPr>
        <w:bidi/>
        <w:ind w:firstLine="567"/>
        <w:jc w:val="both"/>
        <w:rPr>
          <w:rFonts w:cs="David" w:hint="cs"/>
          <w:rtl/>
        </w:rPr>
      </w:pPr>
      <w:r w:rsidRPr="00027ABA">
        <w:rPr>
          <w:rFonts w:cs="David" w:hint="cs"/>
          <w:rtl/>
        </w:rPr>
        <w:t xml:space="preserve">לכן, לפי דעתי, אם בסופו של דבר נצטרך ללכת למסלול של חקיקה, אני אייעץ לחבריי ללכת למסלול של חקיקה. אבל אם אנחנו דנים באותו סוג של פעילויות, שבסופו של דבר הן המשך של רצף של דברים שקיימים, ושאין כל ספק שהם במהלך פעילות הסיעה ונוגעים לפעילות הפרלמנטארית שלה - אני מודה שאני מוצא הרבה מאוד טעם בדברים של החברים שאומרים שזה דבר שצריך להיות מוכר על ידי הכנסת הזאת. גם אם זה כוס קפה. </w:t>
      </w:r>
    </w:p>
    <w:p w14:paraId="14163D15" w14:textId="77777777" w:rsidR="00027ABA" w:rsidRPr="00027ABA" w:rsidRDefault="00027ABA" w:rsidP="00027ABA">
      <w:pPr>
        <w:bidi/>
        <w:jc w:val="both"/>
        <w:rPr>
          <w:rFonts w:cs="David" w:hint="cs"/>
          <w:rtl/>
        </w:rPr>
      </w:pPr>
    </w:p>
    <w:p w14:paraId="34320BEC"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7F002689" w14:textId="77777777" w:rsidR="00027ABA" w:rsidRPr="00027ABA" w:rsidRDefault="00027ABA" w:rsidP="00027ABA">
      <w:pPr>
        <w:bidi/>
        <w:jc w:val="both"/>
        <w:rPr>
          <w:rFonts w:cs="David" w:hint="cs"/>
          <w:rtl/>
        </w:rPr>
      </w:pPr>
    </w:p>
    <w:p w14:paraId="43D352C0" w14:textId="77777777" w:rsidR="00027ABA" w:rsidRPr="00027ABA" w:rsidRDefault="00027ABA" w:rsidP="00027ABA">
      <w:pPr>
        <w:bidi/>
        <w:ind w:firstLine="567"/>
        <w:jc w:val="both"/>
        <w:rPr>
          <w:rFonts w:cs="David" w:hint="cs"/>
          <w:rtl/>
        </w:rPr>
      </w:pPr>
      <w:r w:rsidRPr="00027ABA">
        <w:rPr>
          <w:rFonts w:cs="David" w:hint="cs"/>
          <w:rtl/>
        </w:rPr>
        <w:t xml:space="preserve">הצעת החוק הזאת יכולה לעבור בלי שום בעיה. כמו שחבר הכנסת סער אמר בתחילה, יש לזה הצדקה, וגם הדברים שאתה אמרת לגופם יש להם הצדקה. גם הדרישה של ה-61, במובנים מסוימים, אם אנחנו מותחים את האבחנה בין סיעה למפלגה, לאמור, לבוא בגדרי סיעה, קרי, מי שנבחר לכנסת, אפשר ללכת על הדבר הזה. לא לעשות תיקון חקיקה זה לא עולה בקנה אחד עם דרישות החוק כפי שהם, עם ההיסטוריה החקיקתית, מכיוון שהיה בעבר תקציב של שירותים טכניים שנשען על החלטה - - -  </w:t>
      </w:r>
    </w:p>
    <w:p w14:paraId="1D1A68B1" w14:textId="77777777" w:rsidR="00027ABA" w:rsidRPr="00027ABA" w:rsidRDefault="00027ABA" w:rsidP="00027ABA">
      <w:pPr>
        <w:bidi/>
        <w:jc w:val="both"/>
        <w:rPr>
          <w:rFonts w:cs="David" w:hint="cs"/>
          <w:rtl/>
        </w:rPr>
      </w:pPr>
    </w:p>
    <w:p w14:paraId="192F1915"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3EE1F8BF" w14:textId="77777777" w:rsidR="00027ABA" w:rsidRPr="00027ABA" w:rsidRDefault="00027ABA" w:rsidP="00027ABA">
      <w:pPr>
        <w:bidi/>
        <w:jc w:val="both"/>
        <w:rPr>
          <w:rFonts w:cs="David" w:hint="cs"/>
          <w:rtl/>
        </w:rPr>
      </w:pPr>
    </w:p>
    <w:p w14:paraId="7E10811D" w14:textId="77777777" w:rsidR="00027ABA" w:rsidRPr="00027ABA" w:rsidRDefault="00027ABA" w:rsidP="00027ABA">
      <w:pPr>
        <w:bidi/>
        <w:ind w:firstLine="567"/>
        <w:jc w:val="both"/>
        <w:rPr>
          <w:rFonts w:cs="David" w:hint="cs"/>
          <w:rtl/>
        </w:rPr>
      </w:pPr>
      <w:r w:rsidRPr="00027ABA">
        <w:rPr>
          <w:rFonts w:cs="David" w:hint="cs"/>
          <w:rtl/>
        </w:rPr>
        <w:t>אבל חוק התקציב של הכנסת הוא חוק.</w:t>
      </w:r>
    </w:p>
    <w:p w14:paraId="5A362B8C" w14:textId="77777777" w:rsidR="00027ABA" w:rsidRPr="00027ABA" w:rsidRDefault="00027ABA" w:rsidP="00027ABA">
      <w:pPr>
        <w:bidi/>
        <w:jc w:val="both"/>
        <w:rPr>
          <w:rFonts w:cs="David" w:hint="cs"/>
          <w:rtl/>
        </w:rPr>
      </w:pPr>
    </w:p>
    <w:p w14:paraId="6B3176FE"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63AEE602" w14:textId="77777777" w:rsidR="00027ABA" w:rsidRPr="00027ABA" w:rsidRDefault="00027ABA" w:rsidP="00027ABA">
      <w:pPr>
        <w:bidi/>
        <w:jc w:val="both"/>
        <w:rPr>
          <w:rFonts w:cs="David" w:hint="cs"/>
          <w:rtl/>
        </w:rPr>
      </w:pPr>
    </w:p>
    <w:p w14:paraId="47BABEC1" w14:textId="77777777" w:rsidR="00027ABA" w:rsidRPr="00027ABA" w:rsidRDefault="00027ABA" w:rsidP="00027ABA">
      <w:pPr>
        <w:bidi/>
        <w:ind w:firstLine="567"/>
        <w:jc w:val="both"/>
        <w:rPr>
          <w:rFonts w:cs="David" w:hint="cs"/>
          <w:rtl/>
        </w:rPr>
      </w:pPr>
      <w:r w:rsidRPr="00027ABA">
        <w:rPr>
          <w:rFonts w:cs="David" w:hint="cs"/>
          <w:rtl/>
        </w:rPr>
        <w:t xml:space="preserve">לא. חוק התקציב איננו הסדר שמסמיך את ההוצאה. הוא חוק אינדיבידואלי שאומר שבאותם מקומות שמוסמכת הכנסת להוציא הוצאות, היא תביא את התקציב שלה. אבל הוא לא אומר מהם אותם מקומות בהם היא מוסמכת להוציא הוצאות. </w:t>
      </w:r>
    </w:p>
    <w:p w14:paraId="6234DEC2" w14:textId="77777777" w:rsidR="00027ABA" w:rsidRPr="00027ABA" w:rsidRDefault="00027ABA" w:rsidP="00027ABA">
      <w:pPr>
        <w:bidi/>
        <w:ind w:firstLine="567"/>
        <w:jc w:val="both"/>
        <w:rPr>
          <w:rFonts w:cs="David" w:hint="cs"/>
          <w:rtl/>
        </w:rPr>
      </w:pPr>
    </w:p>
    <w:p w14:paraId="2152A0DB" w14:textId="77777777" w:rsidR="00027ABA" w:rsidRPr="00027ABA" w:rsidRDefault="00027ABA" w:rsidP="00027ABA">
      <w:pPr>
        <w:bidi/>
        <w:ind w:firstLine="567"/>
        <w:jc w:val="both"/>
        <w:rPr>
          <w:rFonts w:cs="David" w:hint="cs"/>
          <w:rtl/>
        </w:rPr>
      </w:pPr>
      <w:r w:rsidRPr="00027ABA">
        <w:rPr>
          <w:rFonts w:cs="David" w:hint="cs"/>
          <w:rtl/>
        </w:rPr>
        <w:t xml:space="preserve">אז אנחנו אמרנו, בהיעדר חוק - אתם מושכים אותי להגיד דברים שהם הרבה מעבר לזה. אני לא יודעת מי נמצא פה באולם. לא רציתי לפתוח את הדיון הזה, אבל אתם מכריחים אותי. אז אני אגיד לכם: לכנסת אין חוק נכסי מדינה ומחר מישהו יתעורר ויגיד שיש בעיה עם זה משום שהממשלה מוציאה הוצאות רק על פי חוק נכסי מדינה. אנחנו מנסים, איכשהו, להלך בין הטיפות ואנחנו מותחים חוות דעת כללית, שאומרת שלא יתכן שהיא תהיה רשות ציבורית שלא תוכל לתקצב את עצמה, אין לנו חוק כזה. אנחנו כל הזמן מנסים לעגל פינות, ללכת על הטיפות. </w:t>
      </w:r>
    </w:p>
    <w:p w14:paraId="79F1A601" w14:textId="77777777" w:rsidR="00027ABA" w:rsidRPr="00027ABA" w:rsidRDefault="00027ABA" w:rsidP="00027ABA">
      <w:pPr>
        <w:bidi/>
        <w:jc w:val="both"/>
        <w:rPr>
          <w:rFonts w:cs="David" w:hint="cs"/>
          <w:rtl/>
        </w:rPr>
      </w:pPr>
    </w:p>
    <w:p w14:paraId="467A7A43" w14:textId="77777777" w:rsidR="00027ABA" w:rsidRPr="00027ABA" w:rsidRDefault="00027ABA" w:rsidP="00027ABA">
      <w:pPr>
        <w:bidi/>
        <w:ind w:firstLine="567"/>
        <w:jc w:val="both"/>
        <w:rPr>
          <w:rFonts w:cs="David" w:hint="cs"/>
          <w:rtl/>
        </w:rPr>
      </w:pPr>
      <w:r w:rsidRPr="00027ABA">
        <w:rPr>
          <w:rFonts w:cs="David" w:hint="cs"/>
          <w:rtl/>
        </w:rPr>
        <w:t xml:space="preserve">אתה בא עכשיו עם הנאומים הגדולים והיפים האלה ומגלגל אותנו למקום לא טוב. כי זאת השאלה שתעלה שם,  לא רק מימון מפלגות. הרי מי שיעתור נגד הכנסת, לא יעתור רק נגד זה. לפי מה בכלל הכנסת מוציאה הוצאות? מה, כל ההוצאות שהכנסת מוציאה הן לטובת העניין החקיקתי? לא. יש לנו גם הוצאות נלוות. ולא אמרנו את הדברים האלה. למה זה עלה? זה עלה אגב תקציב ספציפי בגלל חקיקה ספציפית, שזה חוק מימון מפלגות. אלמלא חוק מימון מפלגות היינו במקום אחר. </w:t>
      </w:r>
    </w:p>
    <w:p w14:paraId="63B12698" w14:textId="77777777" w:rsidR="00027ABA" w:rsidRPr="00027ABA" w:rsidRDefault="00027ABA" w:rsidP="00027ABA">
      <w:pPr>
        <w:bidi/>
        <w:jc w:val="both"/>
        <w:rPr>
          <w:rFonts w:cs="David" w:hint="cs"/>
          <w:rtl/>
        </w:rPr>
      </w:pPr>
    </w:p>
    <w:p w14:paraId="1E226F49"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2A1403BC" w14:textId="77777777" w:rsidR="00027ABA" w:rsidRPr="00027ABA" w:rsidRDefault="00027ABA" w:rsidP="00027ABA">
      <w:pPr>
        <w:bidi/>
        <w:jc w:val="both"/>
        <w:rPr>
          <w:rFonts w:cs="David" w:hint="cs"/>
          <w:rtl/>
        </w:rPr>
      </w:pPr>
    </w:p>
    <w:p w14:paraId="5CE01052" w14:textId="77777777" w:rsidR="00027ABA" w:rsidRPr="00027ABA" w:rsidRDefault="00027ABA" w:rsidP="00027ABA">
      <w:pPr>
        <w:bidi/>
        <w:ind w:firstLine="567"/>
        <w:jc w:val="both"/>
        <w:rPr>
          <w:rFonts w:cs="David" w:hint="cs"/>
          <w:rtl/>
        </w:rPr>
      </w:pPr>
      <w:r w:rsidRPr="00027ABA">
        <w:rPr>
          <w:rFonts w:cs="David" w:hint="cs"/>
          <w:rtl/>
        </w:rPr>
        <w:t xml:space="preserve">גברתי, האם את מוכנה להכין את הצעת החוק? </w:t>
      </w:r>
    </w:p>
    <w:p w14:paraId="1ADF0F81" w14:textId="77777777" w:rsidR="00027ABA" w:rsidRPr="00027ABA" w:rsidRDefault="00027ABA" w:rsidP="00027ABA">
      <w:pPr>
        <w:bidi/>
        <w:jc w:val="both"/>
        <w:rPr>
          <w:rFonts w:cs="David" w:hint="cs"/>
          <w:rtl/>
        </w:rPr>
      </w:pPr>
    </w:p>
    <w:p w14:paraId="7A62890C"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3130929D" w14:textId="77777777" w:rsidR="00027ABA" w:rsidRPr="00027ABA" w:rsidRDefault="00027ABA" w:rsidP="00027ABA">
      <w:pPr>
        <w:bidi/>
        <w:jc w:val="both"/>
        <w:rPr>
          <w:rFonts w:cs="David" w:hint="cs"/>
          <w:rtl/>
        </w:rPr>
      </w:pPr>
    </w:p>
    <w:p w14:paraId="2F755140" w14:textId="77777777" w:rsidR="00027ABA" w:rsidRPr="00027ABA" w:rsidRDefault="00027ABA" w:rsidP="00027ABA">
      <w:pPr>
        <w:bidi/>
        <w:ind w:firstLine="567"/>
        <w:jc w:val="both"/>
        <w:rPr>
          <w:rFonts w:cs="David" w:hint="cs"/>
          <w:rtl/>
        </w:rPr>
      </w:pPr>
      <w:r w:rsidRPr="00027ABA">
        <w:rPr>
          <w:rFonts w:cs="David" w:hint="cs"/>
          <w:rtl/>
        </w:rPr>
        <w:t xml:space="preserve">בוודאי. גדעון, אם יש לך נוסח תביא. </w:t>
      </w:r>
    </w:p>
    <w:p w14:paraId="42BAD147" w14:textId="77777777" w:rsidR="00027ABA" w:rsidRPr="00027ABA" w:rsidRDefault="00027ABA" w:rsidP="00027ABA">
      <w:pPr>
        <w:bidi/>
        <w:ind w:firstLine="567"/>
        <w:jc w:val="both"/>
        <w:rPr>
          <w:rFonts w:cs="David" w:hint="cs"/>
          <w:rtl/>
        </w:rPr>
      </w:pPr>
    </w:p>
    <w:p w14:paraId="13FB6025" w14:textId="77777777" w:rsidR="00027ABA" w:rsidRPr="00027ABA" w:rsidRDefault="00027ABA" w:rsidP="00027ABA">
      <w:pPr>
        <w:bidi/>
        <w:jc w:val="both"/>
        <w:rPr>
          <w:rFonts w:cs="David" w:hint="cs"/>
          <w:u w:val="single"/>
          <w:rtl/>
        </w:rPr>
      </w:pPr>
      <w:r w:rsidRPr="00027ABA">
        <w:rPr>
          <w:rFonts w:cs="David" w:hint="cs"/>
          <w:u w:val="single"/>
          <w:rtl/>
        </w:rPr>
        <w:t>גדעון סער:</w:t>
      </w:r>
    </w:p>
    <w:p w14:paraId="2DA42CA1" w14:textId="77777777" w:rsidR="00027ABA" w:rsidRPr="00027ABA" w:rsidRDefault="00027ABA" w:rsidP="00027ABA">
      <w:pPr>
        <w:bidi/>
        <w:jc w:val="both"/>
        <w:rPr>
          <w:rFonts w:cs="David" w:hint="cs"/>
          <w:u w:val="single"/>
          <w:rtl/>
        </w:rPr>
      </w:pPr>
    </w:p>
    <w:p w14:paraId="0E50F761" w14:textId="77777777" w:rsidR="00027ABA" w:rsidRPr="00027ABA" w:rsidRDefault="00027ABA" w:rsidP="00027ABA">
      <w:pPr>
        <w:bidi/>
        <w:jc w:val="both"/>
        <w:rPr>
          <w:rFonts w:cs="David" w:hint="cs"/>
          <w:rtl/>
        </w:rPr>
      </w:pPr>
      <w:r w:rsidRPr="00027ABA">
        <w:rPr>
          <w:rFonts w:cs="David" w:hint="cs"/>
          <w:rtl/>
        </w:rPr>
        <w:tab/>
        <w:t xml:space="preserve">אני חושב שהלשכה המשפטית - - - </w:t>
      </w:r>
    </w:p>
    <w:p w14:paraId="532F0460" w14:textId="77777777" w:rsidR="00027ABA" w:rsidRPr="00027ABA" w:rsidRDefault="00027ABA" w:rsidP="00027ABA">
      <w:pPr>
        <w:bidi/>
        <w:jc w:val="both"/>
        <w:rPr>
          <w:rFonts w:cs="David" w:hint="cs"/>
          <w:rtl/>
        </w:rPr>
      </w:pPr>
    </w:p>
    <w:p w14:paraId="4DC7C34C"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039C0E15" w14:textId="77777777" w:rsidR="00027ABA" w:rsidRPr="00027ABA" w:rsidRDefault="00027ABA" w:rsidP="00027ABA">
      <w:pPr>
        <w:bidi/>
        <w:ind w:firstLine="567"/>
        <w:jc w:val="both"/>
        <w:rPr>
          <w:rFonts w:cs="David" w:hint="cs"/>
          <w:rtl/>
        </w:rPr>
      </w:pPr>
    </w:p>
    <w:p w14:paraId="14D4FC72" w14:textId="77777777" w:rsidR="00027ABA" w:rsidRPr="00027ABA" w:rsidRDefault="00027ABA" w:rsidP="00027ABA">
      <w:pPr>
        <w:bidi/>
        <w:ind w:firstLine="567"/>
        <w:jc w:val="both"/>
        <w:rPr>
          <w:rFonts w:cs="David" w:hint="cs"/>
          <w:rtl/>
        </w:rPr>
      </w:pPr>
      <w:r w:rsidRPr="00027ABA">
        <w:rPr>
          <w:rFonts w:cs="David" w:hint="cs"/>
          <w:rtl/>
        </w:rPr>
        <w:t>אתה רוצה שאנחנו נעשה את הנוסח?</w:t>
      </w:r>
    </w:p>
    <w:p w14:paraId="49E55976" w14:textId="77777777" w:rsidR="00027ABA" w:rsidRPr="00027ABA" w:rsidRDefault="00027ABA" w:rsidP="00027ABA">
      <w:pPr>
        <w:bidi/>
        <w:jc w:val="both"/>
        <w:rPr>
          <w:rFonts w:cs="David" w:hint="cs"/>
          <w:rtl/>
        </w:rPr>
      </w:pPr>
    </w:p>
    <w:p w14:paraId="7EA5D89C" w14:textId="77777777" w:rsidR="00027ABA" w:rsidRPr="00027ABA" w:rsidRDefault="00027ABA" w:rsidP="00027ABA">
      <w:pPr>
        <w:bidi/>
        <w:jc w:val="both"/>
        <w:rPr>
          <w:rFonts w:cs="David" w:hint="cs"/>
          <w:rtl/>
        </w:rPr>
      </w:pPr>
      <w:r w:rsidRPr="00027ABA">
        <w:rPr>
          <w:rFonts w:cs="David" w:hint="cs"/>
          <w:u w:val="single"/>
          <w:rtl/>
        </w:rPr>
        <w:t>גדעון סער:</w:t>
      </w:r>
    </w:p>
    <w:p w14:paraId="3B73C338" w14:textId="77777777" w:rsidR="00027ABA" w:rsidRPr="00027ABA" w:rsidRDefault="00027ABA" w:rsidP="00027ABA">
      <w:pPr>
        <w:bidi/>
        <w:jc w:val="both"/>
        <w:rPr>
          <w:rFonts w:cs="David" w:hint="cs"/>
          <w:rtl/>
        </w:rPr>
      </w:pPr>
    </w:p>
    <w:p w14:paraId="63152092" w14:textId="77777777" w:rsidR="00027ABA" w:rsidRPr="00027ABA" w:rsidRDefault="00027ABA" w:rsidP="00027ABA">
      <w:pPr>
        <w:bidi/>
        <w:jc w:val="both"/>
        <w:rPr>
          <w:rFonts w:cs="David" w:hint="cs"/>
          <w:rtl/>
        </w:rPr>
      </w:pPr>
      <w:r w:rsidRPr="00027ABA">
        <w:rPr>
          <w:rFonts w:cs="David" w:hint="cs"/>
          <w:rtl/>
        </w:rPr>
        <w:tab/>
        <w:t xml:space="preserve">וודאי, זה נוסח שיעלה מוועדת הכנסת. לוועדת הכנסת יש יועצת משפטית. </w:t>
      </w:r>
    </w:p>
    <w:p w14:paraId="3C8F6A17" w14:textId="77777777" w:rsidR="00027ABA" w:rsidRPr="00027ABA" w:rsidRDefault="00027ABA" w:rsidP="00027ABA">
      <w:pPr>
        <w:bidi/>
        <w:jc w:val="both"/>
        <w:rPr>
          <w:rFonts w:cs="David" w:hint="cs"/>
          <w:rtl/>
        </w:rPr>
      </w:pPr>
    </w:p>
    <w:p w14:paraId="64E5C128"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5D2FFC56" w14:textId="77777777" w:rsidR="00027ABA" w:rsidRPr="00027ABA" w:rsidRDefault="00027ABA" w:rsidP="00027ABA">
      <w:pPr>
        <w:bidi/>
        <w:jc w:val="both"/>
        <w:rPr>
          <w:rFonts w:cs="David" w:hint="cs"/>
          <w:u w:val="single"/>
          <w:rtl/>
        </w:rPr>
      </w:pPr>
    </w:p>
    <w:p w14:paraId="14F06329" w14:textId="77777777" w:rsidR="00027ABA" w:rsidRPr="00027ABA" w:rsidRDefault="00027ABA" w:rsidP="00027ABA">
      <w:pPr>
        <w:bidi/>
        <w:jc w:val="both"/>
        <w:rPr>
          <w:rFonts w:cs="David" w:hint="cs"/>
          <w:rtl/>
        </w:rPr>
      </w:pPr>
      <w:r w:rsidRPr="00027ABA">
        <w:rPr>
          <w:rFonts w:cs="David" w:hint="cs"/>
          <w:rtl/>
        </w:rPr>
        <w:tab/>
        <w:t xml:space="preserve">בסדר, נכין את זה. </w:t>
      </w:r>
    </w:p>
    <w:p w14:paraId="6518CF4B" w14:textId="77777777" w:rsidR="00027ABA" w:rsidRPr="00027ABA" w:rsidRDefault="00027ABA" w:rsidP="00027ABA">
      <w:pPr>
        <w:bidi/>
        <w:jc w:val="both"/>
        <w:rPr>
          <w:rFonts w:cs="David" w:hint="cs"/>
          <w:rtl/>
        </w:rPr>
      </w:pPr>
    </w:p>
    <w:p w14:paraId="03D56151"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2C031793" w14:textId="77777777" w:rsidR="00027ABA" w:rsidRPr="00027ABA" w:rsidRDefault="00027ABA" w:rsidP="00027ABA">
      <w:pPr>
        <w:bidi/>
        <w:jc w:val="both"/>
        <w:rPr>
          <w:rFonts w:cs="David" w:hint="cs"/>
          <w:rtl/>
        </w:rPr>
      </w:pPr>
    </w:p>
    <w:p w14:paraId="0DAC3042" w14:textId="77777777" w:rsidR="00027ABA" w:rsidRPr="00027ABA" w:rsidRDefault="00027ABA" w:rsidP="00027ABA">
      <w:pPr>
        <w:bidi/>
        <w:ind w:firstLine="567"/>
        <w:jc w:val="both"/>
        <w:rPr>
          <w:rFonts w:cs="David" w:hint="cs"/>
          <w:rtl/>
        </w:rPr>
      </w:pPr>
      <w:r w:rsidRPr="00027ABA">
        <w:rPr>
          <w:rFonts w:cs="David" w:hint="cs"/>
          <w:rtl/>
        </w:rPr>
        <w:t xml:space="preserve">ארבל, תכינו את הצעת החוק הזאת למחר. גדעון, אתה מטפל בזה באופן אישי. </w:t>
      </w:r>
    </w:p>
    <w:p w14:paraId="21C3FCE4" w14:textId="77777777" w:rsidR="00027ABA" w:rsidRPr="00027ABA" w:rsidRDefault="00027ABA" w:rsidP="00027ABA">
      <w:pPr>
        <w:bidi/>
        <w:jc w:val="both"/>
        <w:rPr>
          <w:rFonts w:cs="David" w:hint="cs"/>
          <w:rtl/>
        </w:rPr>
      </w:pPr>
    </w:p>
    <w:p w14:paraId="76C9710B"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2902B85F" w14:textId="77777777" w:rsidR="00027ABA" w:rsidRPr="00027ABA" w:rsidRDefault="00027ABA" w:rsidP="00027ABA">
      <w:pPr>
        <w:bidi/>
        <w:jc w:val="both"/>
        <w:rPr>
          <w:rFonts w:cs="David" w:hint="cs"/>
          <w:rtl/>
        </w:rPr>
      </w:pPr>
    </w:p>
    <w:p w14:paraId="6867D446" w14:textId="77777777" w:rsidR="00027ABA" w:rsidRPr="00027ABA" w:rsidRDefault="00027ABA" w:rsidP="00027ABA">
      <w:pPr>
        <w:bidi/>
        <w:ind w:firstLine="567"/>
        <w:jc w:val="both"/>
        <w:rPr>
          <w:rFonts w:cs="David" w:hint="cs"/>
          <w:rtl/>
        </w:rPr>
      </w:pPr>
      <w:r w:rsidRPr="00027ABA">
        <w:rPr>
          <w:rFonts w:cs="David" w:hint="cs"/>
          <w:rtl/>
        </w:rPr>
        <w:t>סיימנו את הדיון בעניין הקרנות? אנחנו באותו מצב שם.</w:t>
      </w:r>
    </w:p>
    <w:p w14:paraId="7247715F" w14:textId="77777777" w:rsidR="00027ABA" w:rsidRPr="00027ABA" w:rsidRDefault="00027ABA" w:rsidP="00027ABA">
      <w:pPr>
        <w:bidi/>
        <w:jc w:val="both"/>
        <w:rPr>
          <w:rFonts w:cs="David" w:hint="cs"/>
          <w:rtl/>
        </w:rPr>
      </w:pPr>
    </w:p>
    <w:p w14:paraId="39D53196"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42DC2CDF" w14:textId="77777777" w:rsidR="00027ABA" w:rsidRPr="00027ABA" w:rsidRDefault="00027ABA" w:rsidP="00027ABA">
      <w:pPr>
        <w:bidi/>
        <w:jc w:val="both"/>
        <w:rPr>
          <w:rFonts w:cs="David" w:hint="cs"/>
          <w:rtl/>
        </w:rPr>
      </w:pPr>
    </w:p>
    <w:p w14:paraId="13B237A3" w14:textId="77777777" w:rsidR="00027ABA" w:rsidRPr="00027ABA" w:rsidRDefault="00027ABA" w:rsidP="00027ABA">
      <w:pPr>
        <w:bidi/>
        <w:ind w:firstLine="567"/>
        <w:jc w:val="both"/>
        <w:rPr>
          <w:rFonts w:cs="David" w:hint="cs"/>
          <w:rtl/>
        </w:rPr>
      </w:pPr>
      <w:r w:rsidRPr="00027ABA">
        <w:rPr>
          <w:rFonts w:cs="David" w:hint="cs"/>
          <w:rtl/>
        </w:rPr>
        <w:t xml:space="preserve">בעניין הסעיף הקודם. חבר הכנסת גדעון סער, אתה גם יושב ראש סיעה. לפי החלטה שעברה כאן כרגע, מ-1 לחודש אני פועל לפי מה שהוחלט פה. יהיה חוק, יהיה חוק. </w:t>
      </w:r>
    </w:p>
    <w:p w14:paraId="370D2CC6" w14:textId="77777777" w:rsidR="00027ABA" w:rsidRPr="00027ABA" w:rsidRDefault="00027ABA" w:rsidP="00027ABA">
      <w:pPr>
        <w:bidi/>
        <w:jc w:val="both"/>
        <w:rPr>
          <w:rFonts w:cs="David" w:hint="cs"/>
          <w:rtl/>
        </w:rPr>
      </w:pPr>
    </w:p>
    <w:p w14:paraId="0F7B897D" w14:textId="77777777" w:rsidR="00027ABA" w:rsidRPr="00027ABA" w:rsidRDefault="00027ABA" w:rsidP="00027ABA">
      <w:pPr>
        <w:bidi/>
        <w:jc w:val="both"/>
        <w:rPr>
          <w:rFonts w:cs="David" w:hint="cs"/>
          <w:rtl/>
        </w:rPr>
      </w:pPr>
      <w:r w:rsidRPr="00027ABA">
        <w:rPr>
          <w:rFonts w:cs="David" w:hint="cs"/>
          <w:u w:val="single"/>
          <w:rtl/>
        </w:rPr>
        <w:t>גדעון סער:</w:t>
      </w:r>
    </w:p>
    <w:p w14:paraId="115646EC" w14:textId="77777777" w:rsidR="00027ABA" w:rsidRPr="00027ABA" w:rsidRDefault="00027ABA" w:rsidP="00027ABA">
      <w:pPr>
        <w:bidi/>
        <w:jc w:val="both"/>
        <w:rPr>
          <w:rFonts w:cs="David" w:hint="cs"/>
          <w:rtl/>
        </w:rPr>
      </w:pPr>
    </w:p>
    <w:p w14:paraId="35EB7C4A" w14:textId="77777777" w:rsidR="00027ABA" w:rsidRPr="00027ABA" w:rsidRDefault="00027ABA" w:rsidP="00027ABA">
      <w:pPr>
        <w:bidi/>
        <w:ind w:firstLine="567"/>
        <w:jc w:val="both"/>
        <w:rPr>
          <w:rFonts w:cs="David" w:hint="cs"/>
          <w:rtl/>
        </w:rPr>
      </w:pPr>
      <w:r w:rsidRPr="00027ABA">
        <w:rPr>
          <w:rFonts w:cs="David" w:hint="cs"/>
          <w:rtl/>
        </w:rPr>
        <w:t>אני חושב שאם הדבר יהיה בהליכי חקיקה, הוועדה יכולה לאשר את זה עוד בשנת 2006. אם זה לא יעבור בסוף, אז זה קרה 4 שנים וזה יקרה עוד שבוע. אני חושב שהיועצת המשפטית מסכימה איתי.</w:t>
      </w:r>
    </w:p>
    <w:p w14:paraId="260BF156" w14:textId="77777777" w:rsidR="00027ABA" w:rsidRPr="00027ABA" w:rsidRDefault="00027ABA" w:rsidP="00027ABA">
      <w:pPr>
        <w:bidi/>
        <w:jc w:val="both"/>
        <w:rPr>
          <w:rFonts w:cs="David" w:hint="cs"/>
          <w:rtl/>
        </w:rPr>
      </w:pPr>
    </w:p>
    <w:p w14:paraId="33362A8A" w14:textId="77777777" w:rsidR="00027ABA" w:rsidRPr="00027ABA" w:rsidRDefault="00027ABA" w:rsidP="00027ABA">
      <w:pPr>
        <w:bidi/>
        <w:jc w:val="both"/>
        <w:rPr>
          <w:rFonts w:cs="David" w:hint="cs"/>
          <w:u w:val="single"/>
          <w:rtl/>
        </w:rPr>
      </w:pPr>
      <w:r w:rsidRPr="00027ABA">
        <w:rPr>
          <w:rFonts w:cs="David"/>
          <w:u w:val="single"/>
          <w:rtl/>
        </w:rPr>
        <w:br w:type="page"/>
      </w:r>
      <w:r w:rsidRPr="00027ABA">
        <w:rPr>
          <w:rFonts w:cs="David" w:hint="cs"/>
          <w:u w:val="single"/>
          <w:rtl/>
        </w:rPr>
        <w:t>נורית אלשטיין:</w:t>
      </w:r>
    </w:p>
    <w:p w14:paraId="400AAFBF" w14:textId="77777777" w:rsidR="00027ABA" w:rsidRPr="00027ABA" w:rsidRDefault="00027ABA" w:rsidP="00027ABA">
      <w:pPr>
        <w:bidi/>
        <w:jc w:val="both"/>
        <w:rPr>
          <w:rFonts w:cs="David" w:hint="cs"/>
          <w:rtl/>
        </w:rPr>
      </w:pPr>
    </w:p>
    <w:p w14:paraId="75051464" w14:textId="77777777" w:rsidR="00027ABA" w:rsidRPr="00027ABA" w:rsidRDefault="00027ABA" w:rsidP="00027ABA">
      <w:pPr>
        <w:bidi/>
        <w:ind w:firstLine="567"/>
        <w:jc w:val="both"/>
        <w:rPr>
          <w:rFonts w:cs="David" w:hint="cs"/>
          <w:rtl/>
        </w:rPr>
      </w:pPr>
      <w:r w:rsidRPr="00027ABA">
        <w:rPr>
          <w:rFonts w:cs="David" w:hint="cs"/>
          <w:rtl/>
        </w:rPr>
        <w:t xml:space="preserve">נכון מאוד. </w:t>
      </w:r>
    </w:p>
    <w:p w14:paraId="5EEC30A5" w14:textId="77777777" w:rsidR="00027ABA" w:rsidRPr="00027ABA" w:rsidRDefault="00027ABA" w:rsidP="00027ABA">
      <w:pPr>
        <w:bidi/>
        <w:jc w:val="both"/>
        <w:rPr>
          <w:rFonts w:cs="David" w:hint="cs"/>
          <w:rtl/>
        </w:rPr>
      </w:pPr>
    </w:p>
    <w:p w14:paraId="26130E92" w14:textId="77777777" w:rsidR="00027ABA" w:rsidRPr="00027ABA" w:rsidRDefault="00027ABA" w:rsidP="00027ABA">
      <w:pPr>
        <w:bidi/>
        <w:ind w:firstLine="567"/>
        <w:jc w:val="both"/>
        <w:rPr>
          <w:rFonts w:cs="David" w:hint="cs"/>
          <w:rtl/>
        </w:rPr>
      </w:pPr>
      <w:r w:rsidRPr="00027ABA">
        <w:rPr>
          <w:rFonts w:cs="David" w:hint="cs"/>
          <w:rtl/>
        </w:rPr>
        <w:t xml:space="preserve">אני כן חוזרת לעניין של הקרנות. הבעיה של הקרנות היא אותה בעיה שאמרתי שאני לא רוצה לחדד אותה. מדובר בפעילות שהיא איננה - - - </w:t>
      </w:r>
    </w:p>
    <w:p w14:paraId="4422CEB5" w14:textId="77777777" w:rsidR="00027ABA" w:rsidRPr="00027ABA" w:rsidRDefault="00027ABA" w:rsidP="00027ABA">
      <w:pPr>
        <w:bidi/>
        <w:jc w:val="both"/>
        <w:rPr>
          <w:rFonts w:cs="David" w:hint="cs"/>
          <w:rtl/>
        </w:rPr>
      </w:pPr>
    </w:p>
    <w:p w14:paraId="0660BD2A"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4845ABB4" w14:textId="77777777" w:rsidR="00027ABA" w:rsidRPr="00027ABA" w:rsidRDefault="00027ABA" w:rsidP="00027ABA">
      <w:pPr>
        <w:bidi/>
        <w:jc w:val="both"/>
        <w:rPr>
          <w:rFonts w:cs="David" w:hint="cs"/>
          <w:rtl/>
        </w:rPr>
      </w:pPr>
    </w:p>
    <w:p w14:paraId="33D9021E" w14:textId="77777777" w:rsidR="00027ABA" w:rsidRPr="00027ABA" w:rsidRDefault="00027ABA" w:rsidP="00027ABA">
      <w:pPr>
        <w:bidi/>
        <w:ind w:firstLine="567"/>
        <w:jc w:val="both"/>
        <w:rPr>
          <w:rFonts w:cs="David" w:hint="cs"/>
          <w:rtl/>
        </w:rPr>
      </w:pPr>
      <w:r w:rsidRPr="00027ABA">
        <w:rPr>
          <w:rFonts w:cs="David" w:hint="cs"/>
          <w:rtl/>
        </w:rPr>
        <w:t>אני בעד העדה לבטל את הקרנות של העמותות.</w:t>
      </w:r>
    </w:p>
    <w:p w14:paraId="2732F7B1" w14:textId="77777777" w:rsidR="00027ABA" w:rsidRPr="00027ABA" w:rsidRDefault="00027ABA" w:rsidP="00027ABA">
      <w:pPr>
        <w:bidi/>
        <w:jc w:val="both"/>
        <w:rPr>
          <w:rFonts w:cs="David" w:hint="cs"/>
          <w:rtl/>
        </w:rPr>
      </w:pPr>
    </w:p>
    <w:p w14:paraId="6954FD04"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7C7B79BC" w14:textId="77777777" w:rsidR="00027ABA" w:rsidRPr="00027ABA" w:rsidRDefault="00027ABA" w:rsidP="00027ABA">
      <w:pPr>
        <w:bidi/>
        <w:jc w:val="both"/>
        <w:rPr>
          <w:rFonts w:cs="David" w:hint="cs"/>
          <w:rtl/>
        </w:rPr>
      </w:pPr>
    </w:p>
    <w:p w14:paraId="27FA2818" w14:textId="77777777" w:rsidR="00027ABA" w:rsidRPr="00027ABA" w:rsidRDefault="00027ABA" w:rsidP="00027ABA">
      <w:pPr>
        <w:bidi/>
        <w:ind w:firstLine="567"/>
        <w:jc w:val="both"/>
        <w:rPr>
          <w:rFonts w:cs="David" w:hint="cs"/>
          <w:rtl/>
        </w:rPr>
      </w:pPr>
      <w:r w:rsidRPr="00027ABA">
        <w:rPr>
          <w:rFonts w:cs="David" w:hint="cs"/>
          <w:rtl/>
        </w:rPr>
        <w:t xml:space="preserve">סליחה, בואו נסיים את הנושא הקודם. מבחינת התקציב, מוחקים את ה-380,000 כל עוד אין חוק. </w:t>
      </w:r>
    </w:p>
    <w:p w14:paraId="42E0F1DE" w14:textId="77777777" w:rsidR="00027ABA" w:rsidRPr="00027ABA" w:rsidRDefault="00027ABA" w:rsidP="00027ABA">
      <w:pPr>
        <w:bidi/>
        <w:jc w:val="both"/>
        <w:rPr>
          <w:rFonts w:cs="David" w:hint="cs"/>
          <w:rtl/>
        </w:rPr>
      </w:pPr>
    </w:p>
    <w:p w14:paraId="4AABA09F"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353DDED6" w14:textId="77777777" w:rsidR="00027ABA" w:rsidRPr="00027ABA" w:rsidRDefault="00027ABA" w:rsidP="00027ABA">
      <w:pPr>
        <w:bidi/>
        <w:jc w:val="both"/>
        <w:rPr>
          <w:rFonts w:cs="David" w:hint="cs"/>
          <w:rtl/>
        </w:rPr>
      </w:pPr>
    </w:p>
    <w:p w14:paraId="219A80E0" w14:textId="77777777" w:rsidR="00027ABA" w:rsidRPr="00027ABA" w:rsidRDefault="00027ABA" w:rsidP="00027ABA">
      <w:pPr>
        <w:bidi/>
        <w:jc w:val="both"/>
        <w:rPr>
          <w:rFonts w:cs="David" w:hint="cs"/>
          <w:rtl/>
        </w:rPr>
      </w:pPr>
      <w:r w:rsidRPr="00027ABA">
        <w:rPr>
          <w:rFonts w:cs="David" w:hint="cs"/>
          <w:rtl/>
        </w:rPr>
        <w:tab/>
        <w:t xml:space="preserve">מה פתאום? הוא אמר אחרת. היום ה-25 לחודש. </w:t>
      </w:r>
    </w:p>
    <w:p w14:paraId="3F4ECFA4" w14:textId="77777777" w:rsidR="00027ABA" w:rsidRPr="00027ABA" w:rsidRDefault="00027ABA" w:rsidP="00027ABA">
      <w:pPr>
        <w:bidi/>
        <w:jc w:val="both"/>
        <w:rPr>
          <w:rFonts w:cs="David" w:hint="cs"/>
          <w:rtl/>
        </w:rPr>
      </w:pPr>
    </w:p>
    <w:p w14:paraId="4D809E3E"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5A439E4B" w14:textId="77777777" w:rsidR="00027ABA" w:rsidRPr="00027ABA" w:rsidRDefault="00027ABA" w:rsidP="00027ABA">
      <w:pPr>
        <w:bidi/>
        <w:jc w:val="both"/>
        <w:rPr>
          <w:rFonts w:cs="David" w:hint="cs"/>
          <w:rtl/>
        </w:rPr>
      </w:pPr>
    </w:p>
    <w:p w14:paraId="6F1C810E" w14:textId="77777777" w:rsidR="00027ABA" w:rsidRPr="00027ABA" w:rsidRDefault="00027ABA" w:rsidP="00027ABA">
      <w:pPr>
        <w:bidi/>
        <w:ind w:firstLine="567"/>
        <w:jc w:val="both"/>
        <w:rPr>
          <w:rFonts w:cs="David" w:hint="cs"/>
          <w:rtl/>
        </w:rPr>
      </w:pPr>
      <w:r w:rsidRPr="00027ABA">
        <w:rPr>
          <w:rFonts w:cs="David" w:hint="cs"/>
          <w:rtl/>
        </w:rPr>
        <w:t xml:space="preserve">לא, סליחה. אני רוצה שהכל יהיה בפרוטוקול. כיוון שטוענת היועץ המשפטית שאני חטאתי חטא גדול בכך שהוראתי להכליל את ה-380,000 שקלים, חטא נורא ואיום על שתיית קפה וסוכר ובולשיט, אז אין לי שום בעיה. אז קודם כל אני מוריד את הסעיף של ה-380,000 שקל.  תעבירו את החוק, אני אכניס אותו. </w:t>
      </w:r>
    </w:p>
    <w:p w14:paraId="338FDFD0" w14:textId="77777777" w:rsidR="00027ABA" w:rsidRPr="00027ABA" w:rsidRDefault="00027ABA" w:rsidP="00027ABA">
      <w:pPr>
        <w:bidi/>
        <w:jc w:val="both"/>
        <w:rPr>
          <w:rFonts w:cs="David" w:hint="cs"/>
          <w:rtl/>
        </w:rPr>
      </w:pPr>
    </w:p>
    <w:p w14:paraId="3189ED6E"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136657A6" w14:textId="77777777" w:rsidR="00027ABA" w:rsidRPr="00027ABA" w:rsidRDefault="00027ABA" w:rsidP="00027ABA">
      <w:pPr>
        <w:bidi/>
        <w:jc w:val="both"/>
        <w:rPr>
          <w:rFonts w:cs="David" w:hint="cs"/>
          <w:rtl/>
        </w:rPr>
      </w:pPr>
    </w:p>
    <w:p w14:paraId="583D481B" w14:textId="77777777" w:rsidR="00027ABA" w:rsidRPr="00027ABA" w:rsidRDefault="00027ABA" w:rsidP="00027ABA">
      <w:pPr>
        <w:bidi/>
        <w:ind w:firstLine="567"/>
        <w:jc w:val="both"/>
        <w:rPr>
          <w:rFonts w:cs="David" w:hint="cs"/>
          <w:rtl/>
        </w:rPr>
      </w:pPr>
      <w:r w:rsidRPr="00027ABA">
        <w:rPr>
          <w:rFonts w:cs="David" w:hint="cs"/>
          <w:rtl/>
        </w:rPr>
        <w:t>עכשיו אנחנו עושים את התיקון.</w:t>
      </w:r>
    </w:p>
    <w:p w14:paraId="4204149E" w14:textId="77777777" w:rsidR="00027ABA" w:rsidRPr="00027ABA" w:rsidRDefault="00027ABA" w:rsidP="00027ABA">
      <w:pPr>
        <w:bidi/>
        <w:jc w:val="both"/>
        <w:rPr>
          <w:rFonts w:cs="David" w:hint="cs"/>
          <w:rtl/>
        </w:rPr>
      </w:pPr>
    </w:p>
    <w:p w14:paraId="3197BEF3"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5854A0B" w14:textId="77777777" w:rsidR="00027ABA" w:rsidRPr="00027ABA" w:rsidRDefault="00027ABA" w:rsidP="00027ABA">
      <w:pPr>
        <w:bidi/>
        <w:jc w:val="both"/>
        <w:rPr>
          <w:rFonts w:cs="David" w:hint="cs"/>
          <w:rtl/>
        </w:rPr>
      </w:pPr>
    </w:p>
    <w:p w14:paraId="057652B4" w14:textId="77777777" w:rsidR="00027ABA" w:rsidRPr="00027ABA" w:rsidRDefault="00027ABA" w:rsidP="00027ABA">
      <w:pPr>
        <w:bidi/>
        <w:ind w:firstLine="567"/>
        <w:jc w:val="both"/>
        <w:rPr>
          <w:rFonts w:cs="David" w:hint="cs"/>
          <w:rtl/>
        </w:rPr>
      </w:pPr>
      <w:r w:rsidRPr="00027ABA">
        <w:rPr>
          <w:rFonts w:cs="David" w:hint="cs"/>
          <w:rtl/>
        </w:rPr>
        <w:t>האם גברתי היועצת המשפטית מתירה לי להשאיר את הסעיף של 380,00 שקל בתקציב ?</w:t>
      </w:r>
    </w:p>
    <w:p w14:paraId="274F7A8A" w14:textId="77777777" w:rsidR="00027ABA" w:rsidRPr="00027ABA" w:rsidRDefault="00027ABA" w:rsidP="00027ABA">
      <w:pPr>
        <w:bidi/>
        <w:jc w:val="both"/>
        <w:rPr>
          <w:rFonts w:cs="David" w:hint="cs"/>
          <w:rtl/>
        </w:rPr>
      </w:pPr>
    </w:p>
    <w:p w14:paraId="2F1CCDFC"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7F170BD1" w14:textId="77777777" w:rsidR="00027ABA" w:rsidRPr="00027ABA" w:rsidRDefault="00027ABA" w:rsidP="00027ABA">
      <w:pPr>
        <w:bidi/>
        <w:jc w:val="both"/>
        <w:rPr>
          <w:rFonts w:cs="David" w:hint="cs"/>
          <w:rtl/>
        </w:rPr>
      </w:pPr>
    </w:p>
    <w:p w14:paraId="322D57DF" w14:textId="77777777" w:rsidR="00027ABA" w:rsidRPr="00027ABA" w:rsidRDefault="00027ABA" w:rsidP="00027ABA">
      <w:pPr>
        <w:bidi/>
        <w:ind w:firstLine="567"/>
        <w:jc w:val="both"/>
        <w:rPr>
          <w:rFonts w:cs="David" w:hint="cs"/>
          <w:rtl/>
        </w:rPr>
      </w:pPr>
      <w:r w:rsidRPr="00027ABA">
        <w:rPr>
          <w:rFonts w:cs="David" w:hint="cs"/>
          <w:rtl/>
        </w:rPr>
        <w:t>אתה יכול להעביר סעיף על תנאי. אומרים לך, וזה גם ברוח הדברים שאמר חבר הכנסת גדעון סער. אנחנו הרי חיים בעולם מציאותי. זאת לא בעיה להעביר תיקון חקיקה, לא נראה לי שזאת בעיה.</w:t>
      </w:r>
    </w:p>
    <w:p w14:paraId="1090E519" w14:textId="77777777" w:rsidR="00027ABA" w:rsidRPr="00027ABA" w:rsidRDefault="00027ABA" w:rsidP="00027ABA">
      <w:pPr>
        <w:bidi/>
        <w:jc w:val="both"/>
        <w:rPr>
          <w:rFonts w:cs="David" w:hint="cs"/>
          <w:rtl/>
        </w:rPr>
      </w:pPr>
    </w:p>
    <w:p w14:paraId="21B1B6D1"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39BF3563" w14:textId="77777777" w:rsidR="00027ABA" w:rsidRPr="00027ABA" w:rsidRDefault="00027ABA" w:rsidP="00027ABA">
      <w:pPr>
        <w:bidi/>
        <w:jc w:val="both"/>
        <w:rPr>
          <w:rFonts w:cs="David" w:hint="cs"/>
          <w:rtl/>
        </w:rPr>
      </w:pPr>
    </w:p>
    <w:p w14:paraId="776FD90C" w14:textId="77777777" w:rsidR="00027ABA" w:rsidRPr="00027ABA" w:rsidRDefault="00027ABA" w:rsidP="00027ABA">
      <w:pPr>
        <w:bidi/>
        <w:ind w:firstLine="567"/>
        <w:jc w:val="both"/>
        <w:rPr>
          <w:rFonts w:cs="David" w:hint="cs"/>
          <w:rtl/>
        </w:rPr>
      </w:pPr>
      <w:r w:rsidRPr="00027ABA">
        <w:rPr>
          <w:rFonts w:cs="David" w:hint="cs"/>
          <w:rtl/>
        </w:rPr>
        <w:t>אני אומר לך מה נעשה. מכיוון שההצבעות על התקציב נעשות עכשיו בוועדת הכספים ומכיוון שעד מחר בערב אתם אמורים, בלשכה המשפטית, כדי להכין את זה לשבוע הבא למליאה.  אנחנו נסיים את הליך החקיקה. אנחנו לא מצביעים עכשיו על תקציב הכנסת. נאשר את התקציב של הכנסת מחר בצהריים.</w:t>
      </w:r>
    </w:p>
    <w:p w14:paraId="18E6A982" w14:textId="77777777" w:rsidR="00027ABA" w:rsidRPr="00027ABA" w:rsidRDefault="00027ABA" w:rsidP="00027ABA">
      <w:pPr>
        <w:bidi/>
        <w:jc w:val="both"/>
        <w:rPr>
          <w:rFonts w:cs="David" w:hint="cs"/>
          <w:rtl/>
        </w:rPr>
      </w:pPr>
    </w:p>
    <w:p w14:paraId="64019559" w14:textId="77777777" w:rsidR="00027ABA" w:rsidRPr="00027ABA" w:rsidRDefault="00027ABA" w:rsidP="00027ABA">
      <w:pPr>
        <w:bidi/>
        <w:jc w:val="both"/>
        <w:rPr>
          <w:rFonts w:cs="David" w:hint="cs"/>
          <w:u w:val="single"/>
          <w:rtl/>
        </w:rPr>
      </w:pPr>
      <w:r w:rsidRPr="00027ABA">
        <w:rPr>
          <w:rFonts w:cs="David" w:hint="cs"/>
          <w:u w:val="single"/>
          <w:rtl/>
        </w:rPr>
        <w:t>אבי לוי:</w:t>
      </w:r>
    </w:p>
    <w:p w14:paraId="2BCB6F38" w14:textId="77777777" w:rsidR="00027ABA" w:rsidRPr="00027ABA" w:rsidRDefault="00027ABA" w:rsidP="00027ABA">
      <w:pPr>
        <w:bidi/>
        <w:jc w:val="both"/>
        <w:rPr>
          <w:rFonts w:cs="David" w:hint="cs"/>
          <w:rtl/>
        </w:rPr>
      </w:pPr>
    </w:p>
    <w:p w14:paraId="367682CC" w14:textId="77777777" w:rsidR="00027ABA" w:rsidRPr="00027ABA" w:rsidRDefault="00027ABA" w:rsidP="00027ABA">
      <w:pPr>
        <w:bidi/>
        <w:ind w:firstLine="567"/>
        <w:jc w:val="both"/>
        <w:rPr>
          <w:rFonts w:cs="David" w:hint="cs"/>
          <w:rtl/>
        </w:rPr>
      </w:pPr>
      <w:r w:rsidRPr="00027ABA">
        <w:rPr>
          <w:rFonts w:cs="David" w:hint="cs"/>
          <w:rtl/>
        </w:rPr>
        <w:t xml:space="preserve">לא, זה יעכב את תקציב המדינה. </w:t>
      </w:r>
    </w:p>
    <w:p w14:paraId="7B84A293" w14:textId="77777777" w:rsidR="00027ABA" w:rsidRPr="00027ABA" w:rsidRDefault="00027ABA" w:rsidP="00027ABA">
      <w:pPr>
        <w:bidi/>
        <w:jc w:val="both"/>
        <w:rPr>
          <w:rFonts w:cs="David" w:hint="cs"/>
          <w:rtl/>
        </w:rPr>
      </w:pPr>
    </w:p>
    <w:p w14:paraId="2A5DD2C5"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6C6BA2A9" w14:textId="77777777" w:rsidR="00027ABA" w:rsidRPr="00027ABA" w:rsidRDefault="00027ABA" w:rsidP="00027ABA">
      <w:pPr>
        <w:bidi/>
        <w:jc w:val="both"/>
        <w:rPr>
          <w:rFonts w:cs="David" w:hint="cs"/>
          <w:rtl/>
        </w:rPr>
      </w:pPr>
    </w:p>
    <w:p w14:paraId="784C1817" w14:textId="77777777" w:rsidR="00027ABA" w:rsidRPr="00027ABA" w:rsidRDefault="00027ABA" w:rsidP="00027ABA">
      <w:pPr>
        <w:bidi/>
        <w:ind w:firstLine="567"/>
        <w:jc w:val="both"/>
        <w:rPr>
          <w:rFonts w:cs="David" w:hint="cs"/>
          <w:rtl/>
        </w:rPr>
      </w:pPr>
      <w:r w:rsidRPr="00027ABA">
        <w:rPr>
          <w:rFonts w:cs="David" w:hint="cs"/>
          <w:rtl/>
        </w:rPr>
        <w:t xml:space="preserve">ליצמן לא יוכל להעביר את כל המספר. </w:t>
      </w:r>
    </w:p>
    <w:p w14:paraId="1A451D5F" w14:textId="77777777" w:rsidR="00027ABA" w:rsidRPr="00027ABA" w:rsidRDefault="00027ABA" w:rsidP="00027ABA">
      <w:pPr>
        <w:bidi/>
        <w:jc w:val="both"/>
        <w:rPr>
          <w:rFonts w:cs="David" w:hint="cs"/>
          <w:rtl/>
        </w:rPr>
      </w:pPr>
    </w:p>
    <w:p w14:paraId="68849875" w14:textId="77777777" w:rsidR="00027ABA" w:rsidRPr="00027ABA" w:rsidRDefault="00027ABA" w:rsidP="00027ABA">
      <w:pPr>
        <w:bidi/>
        <w:jc w:val="both"/>
        <w:rPr>
          <w:rFonts w:cs="David" w:hint="cs"/>
          <w:rtl/>
        </w:rPr>
      </w:pPr>
      <w:r w:rsidRPr="00027ABA">
        <w:rPr>
          <w:rFonts w:cs="David"/>
          <w:u w:val="single"/>
          <w:rtl/>
        </w:rPr>
        <w:br w:type="page"/>
      </w: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41D99D44" w14:textId="77777777" w:rsidR="00027ABA" w:rsidRPr="00027ABA" w:rsidRDefault="00027ABA" w:rsidP="00027ABA">
      <w:pPr>
        <w:bidi/>
        <w:jc w:val="both"/>
        <w:rPr>
          <w:rFonts w:cs="David" w:hint="cs"/>
          <w:rtl/>
        </w:rPr>
      </w:pPr>
    </w:p>
    <w:p w14:paraId="54730E99" w14:textId="77777777" w:rsidR="00027ABA" w:rsidRPr="00027ABA" w:rsidRDefault="00027ABA" w:rsidP="00027ABA">
      <w:pPr>
        <w:bidi/>
        <w:jc w:val="both"/>
        <w:rPr>
          <w:rFonts w:cs="David" w:hint="cs"/>
          <w:rtl/>
        </w:rPr>
      </w:pPr>
      <w:r w:rsidRPr="00027ABA">
        <w:rPr>
          <w:rFonts w:cs="David" w:hint="cs"/>
          <w:rtl/>
        </w:rPr>
        <w:tab/>
        <w:t xml:space="preserve">בוועדת הכספים לא מסיימים היום להצביע על תקציב המדינה. </w:t>
      </w:r>
    </w:p>
    <w:p w14:paraId="5D03D5B4" w14:textId="77777777" w:rsidR="00027ABA" w:rsidRPr="00027ABA" w:rsidRDefault="00027ABA" w:rsidP="00027ABA">
      <w:pPr>
        <w:bidi/>
        <w:jc w:val="both"/>
        <w:rPr>
          <w:rFonts w:cs="David" w:hint="cs"/>
          <w:rtl/>
        </w:rPr>
      </w:pPr>
    </w:p>
    <w:p w14:paraId="772A3739" w14:textId="77777777" w:rsidR="00027ABA" w:rsidRPr="00027ABA" w:rsidRDefault="00027ABA" w:rsidP="00027ABA">
      <w:pPr>
        <w:bidi/>
        <w:jc w:val="both"/>
        <w:rPr>
          <w:rFonts w:cs="David" w:hint="cs"/>
          <w:rtl/>
        </w:rPr>
      </w:pPr>
      <w:r w:rsidRPr="00027ABA">
        <w:rPr>
          <w:rFonts w:cs="David" w:hint="cs"/>
          <w:u w:val="single"/>
          <w:rtl/>
        </w:rPr>
        <w:t>גדעון סער:</w:t>
      </w:r>
    </w:p>
    <w:p w14:paraId="299587EF" w14:textId="77777777" w:rsidR="00027ABA" w:rsidRPr="00027ABA" w:rsidRDefault="00027ABA" w:rsidP="00027ABA">
      <w:pPr>
        <w:bidi/>
        <w:jc w:val="both"/>
        <w:rPr>
          <w:rFonts w:cs="David" w:hint="cs"/>
          <w:rtl/>
        </w:rPr>
      </w:pPr>
    </w:p>
    <w:p w14:paraId="688CA9F9" w14:textId="77777777" w:rsidR="00027ABA" w:rsidRPr="00027ABA" w:rsidRDefault="00027ABA" w:rsidP="00027ABA">
      <w:pPr>
        <w:bidi/>
        <w:ind w:firstLine="567"/>
        <w:jc w:val="both"/>
        <w:rPr>
          <w:rFonts w:cs="David" w:hint="cs"/>
          <w:rtl/>
        </w:rPr>
      </w:pPr>
      <w:r w:rsidRPr="00027ABA">
        <w:rPr>
          <w:rFonts w:cs="David" w:hint="cs"/>
          <w:rtl/>
        </w:rPr>
        <w:t xml:space="preserve">אומרת היועצת המשפטית שאין קושי באישור ה-380,000 שקל. אם היה והחקיקה לא תעבור, אז הדברים ישתנו. אבל היא אומרת שאין בעיה. </w:t>
      </w:r>
    </w:p>
    <w:p w14:paraId="7761A09A" w14:textId="77777777" w:rsidR="00027ABA" w:rsidRPr="00027ABA" w:rsidRDefault="00027ABA" w:rsidP="00027ABA">
      <w:pPr>
        <w:bidi/>
        <w:jc w:val="both"/>
        <w:rPr>
          <w:rFonts w:cs="David" w:hint="cs"/>
          <w:rtl/>
        </w:rPr>
      </w:pPr>
    </w:p>
    <w:p w14:paraId="775B2A67"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7F76B85C" w14:textId="77777777" w:rsidR="00027ABA" w:rsidRPr="00027ABA" w:rsidRDefault="00027ABA" w:rsidP="00027ABA">
      <w:pPr>
        <w:bidi/>
        <w:jc w:val="both"/>
        <w:rPr>
          <w:rFonts w:cs="David" w:hint="cs"/>
          <w:rtl/>
        </w:rPr>
      </w:pPr>
    </w:p>
    <w:p w14:paraId="088BA6DF" w14:textId="77777777" w:rsidR="00027ABA" w:rsidRPr="00027ABA" w:rsidRDefault="00027ABA" w:rsidP="00027ABA">
      <w:pPr>
        <w:bidi/>
        <w:ind w:firstLine="567"/>
        <w:jc w:val="both"/>
        <w:rPr>
          <w:rFonts w:cs="David" w:hint="cs"/>
          <w:rtl/>
        </w:rPr>
      </w:pPr>
      <w:r w:rsidRPr="00027ABA">
        <w:rPr>
          <w:rFonts w:cs="David" w:hint="cs"/>
          <w:rtl/>
        </w:rPr>
        <w:t>אם החקיקה לא תעבור נימצא באותו מצב שבו אנחנו נימצא היום. קרי, אותה טענה שיש לי תהיה גם אז.</w:t>
      </w:r>
    </w:p>
    <w:p w14:paraId="708D7FD1" w14:textId="77777777" w:rsidR="00027ABA" w:rsidRPr="00027ABA" w:rsidRDefault="00027ABA" w:rsidP="00027ABA">
      <w:pPr>
        <w:bidi/>
        <w:jc w:val="both"/>
        <w:rPr>
          <w:rFonts w:cs="David" w:hint="cs"/>
          <w:rtl/>
        </w:rPr>
      </w:pPr>
    </w:p>
    <w:p w14:paraId="7F6D67B6"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330BBD0" w14:textId="77777777" w:rsidR="00027ABA" w:rsidRPr="00027ABA" w:rsidRDefault="00027ABA" w:rsidP="00027ABA">
      <w:pPr>
        <w:bidi/>
        <w:jc w:val="both"/>
        <w:rPr>
          <w:rFonts w:cs="David" w:hint="cs"/>
          <w:rtl/>
        </w:rPr>
      </w:pPr>
    </w:p>
    <w:p w14:paraId="1FA1D66F" w14:textId="77777777" w:rsidR="00027ABA" w:rsidRPr="00027ABA" w:rsidRDefault="00027ABA" w:rsidP="00027ABA">
      <w:pPr>
        <w:bidi/>
        <w:ind w:firstLine="567"/>
        <w:jc w:val="both"/>
        <w:rPr>
          <w:rFonts w:cs="David" w:hint="cs"/>
          <w:rtl/>
        </w:rPr>
      </w:pPr>
      <w:r w:rsidRPr="00027ABA">
        <w:rPr>
          <w:rFonts w:cs="David" w:hint="cs"/>
          <w:rtl/>
        </w:rPr>
        <w:t>רשמתי את דברייך, הסעיף יישאר, ואני מודה לך.</w:t>
      </w:r>
    </w:p>
    <w:p w14:paraId="1EAC18D3" w14:textId="77777777" w:rsidR="00027ABA" w:rsidRPr="00027ABA" w:rsidRDefault="00027ABA" w:rsidP="00027ABA">
      <w:pPr>
        <w:bidi/>
        <w:jc w:val="both"/>
        <w:rPr>
          <w:rFonts w:cs="David" w:hint="cs"/>
          <w:rtl/>
        </w:rPr>
      </w:pPr>
    </w:p>
    <w:p w14:paraId="4B41087B"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18EF2882" w14:textId="77777777" w:rsidR="00027ABA" w:rsidRPr="00027ABA" w:rsidRDefault="00027ABA" w:rsidP="00027ABA">
      <w:pPr>
        <w:bidi/>
        <w:jc w:val="both"/>
        <w:rPr>
          <w:rFonts w:cs="David" w:hint="cs"/>
          <w:rtl/>
        </w:rPr>
      </w:pPr>
    </w:p>
    <w:p w14:paraId="29F1C431" w14:textId="77777777" w:rsidR="00027ABA" w:rsidRPr="00027ABA" w:rsidRDefault="00027ABA" w:rsidP="00027ABA">
      <w:pPr>
        <w:bidi/>
        <w:ind w:firstLine="567"/>
        <w:jc w:val="both"/>
        <w:rPr>
          <w:rFonts w:cs="David" w:hint="cs"/>
          <w:rtl/>
        </w:rPr>
      </w:pPr>
      <w:r w:rsidRPr="00027ABA">
        <w:rPr>
          <w:rFonts w:cs="David" w:hint="cs"/>
          <w:rtl/>
        </w:rPr>
        <w:t>לגבי הקרן, זה לא אותו דבר כמו הסיעות.</w:t>
      </w:r>
    </w:p>
    <w:p w14:paraId="3B0051C9" w14:textId="77777777" w:rsidR="00027ABA" w:rsidRPr="00027ABA" w:rsidRDefault="00027ABA" w:rsidP="00027ABA">
      <w:pPr>
        <w:bidi/>
        <w:jc w:val="both"/>
        <w:rPr>
          <w:rFonts w:cs="David" w:hint="cs"/>
          <w:rtl/>
        </w:rPr>
      </w:pPr>
    </w:p>
    <w:p w14:paraId="164E5886" w14:textId="77777777" w:rsidR="00027ABA" w:rsidRPr="00027ABA" w:rsidRDefault="00027ABA" w:rsidP="00027ABA">
      <w:pPr>
        <w:bidi/>
        <w:ind w:firstLine="567"/>
        <w:jc w:val="both"/>
        <w:rPr>
          <w:rFonts w:cs="David" w:hint="cs"/>
          <w:rtl/>
        </w:rPr>
      </w:pPr>
      <w:r w:rsidRPr="00027ABA">
        <w:rPr>
          <w:rFonts w:cs="David" w:hint="cs"/>
          <w:rtl/>
        </w:rPr>
        <w:t xml:space="preserve">אחרי שנפתה הבעיה של הסיעות, אולי אני אזכה לאוזן קשבת אמיתית בקשר לקרנות. העניין של הקרנות הוא עניין שמציף בעיה הרבה יותר קשה. יש פה שאלה נקודתית שאפשר להביא לתיקון לחוק מימון מפלגות וזה כבר נעשה בעבר, זה נעשה בקשר לצוות הפרלמנטארי, נכון? זה נעשה. ב-2004 התיקון לחוק מימון מפלגות היה לגבי הצוות הפרלמנטארי. אם לגבי זה יש לנו דרך נקודתית לתיקון, הרי מה שנוגע לקרנות יו"ר הכנסת - אין. שם אין לי הסמכה. </w:t>
      </w:r>
    </w:p>
    <w:p w14:paraId="56A6D19D" w14:textId="77777777" w:rsidR="00027ABA" w:rsidRPr="00027ABA" w:rsidRDefault="00027ABA" w:rsidP="00027ABA">
      <w:pPr>
        <w:bidi/>
        <w:jc w:val="both"/>
        <w:rPr>
          <w:rFonts w:cs="David" w:hint="cs"/>
          <w:rtl/>
        </w:rPr>
      </w:pPr>
    </w:p>
    <w:p w14:paraId="58C45212"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7E8D54CD" w14:textId="77777777" w:rsidR="00027ABA" w:rsidRPr="00027ABA" w:rsidRDefault="00027ABA" w:rsidP="00027ABA">
      <w:pPr>
        <w:bidi/>
        <w:jc w:val="both"/>
        <w:rPr>
          <w:rFonts w:cs="David" w:hint="cs"/>
          <w:rtl/>
        </w:rPr>
      </w:pPr>
    </w:p>
    <w:p w14:paraId="0EFB3BA1" w14:textId="77777777" w:rsidR="00027ABA" w:rsidRPr="00027ABA" w:rsidRDefault="00027ABA" w:rsidP="00027ABA">
      <w:pPr>
        <w:bidi/>
        <w:ind w:firstLine="567"/>
        <w:jc w:val="both"/>
        <w:rPr>
          <w:rFonts w:cs="David" w:hint="cs"/>
          <w:rtl/>
        </w:rPr>
      </w:pPr>
      <w:r w:rsidRPr="00027ABA">
        <w:rPr>
          <w:rFonts w:cs="David" w:hint="cs"/>
          <w:rtl/>
        </w:rPr>
        <w:t>את רוצה להגיד שעד עכשיו פעלו כולם בצורה לא חוקית?</w:t>
      </w:r>
    </w:p>
    <w:p w14:paraId="572B4C67" w14:textId="77777777" w:rsidR="00027ABA" w:rsidRPr="00027ABA" w:rsidRDefault="00027ABA" w:rsidP="00027ABA">
      <w:pPr>
        <w:bidi/>
        <w:jc w:val="both"/>
        <w:rPr>
          <w:rFonts w:cs="David" w:hint="cs"/>
          <w:rtl/>
        </w:rPr>
      </w:pPr>
    </w:p>
    <w:p w14:paraId="331EFF1C"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472D9A08" w14:textId="77777777" w:rsidR="00027ABA" w:rsidRPr="00027ABA" w:rsidRDefault="00027ABA" w:rsidP="00027ABA">
      <w:pPr>
        <w:bidi/>
        <w:jc w:val="both"/>
        <w:rPr>
          <w:rFonts w:cs="David" w:hint="cs"/>
          <w:rtl/>
        </w:rPr>
      </w:pPr>
    </w:p>
    <w:p w14:paraId="3B7AFBF9" w14:textId="77777777" w:rsidR="00027ABA" w:rsidRPr="00027ABA" w:rsidRDefault="00027ABA" w:rsidP="00027ABA">
      <w:pPr>
        <w:bidi/>
        <w:ind w:firstLine="567"/>
        <w:jc w:val="both"/>
        <w:rPr>
          <w:rFonts w:cs="David" w:hint="cs"/>
          <w:rtl/>
        </w:rPr>
      </w:pPr>
      <w:r w:rsidRPr="00027ABA">
        <w:rPr>
          <w:rFonts w:cs="David" w:hint="cs"/>
          <w:rtl/>
        </w:rPr>
        <w:t>ומבקר המדינה ישב בראש הקרן?</w:t>
      </w:r>
    </w:p>
    <w:p w14:paraId="78215BD7" w14:textId="77777777" w:rsidR="00027ABA" w:rsidRPr="00027ABA" w:rsidRDefault="00027ABA" w:rsidP="00027ABA">
      <w:pPr>
        <w:bidi/>
        <w:jc w:val="both"/>
        <w:rPr>
          <w:rFonts w:cs="David" w:hint="cs"/>
          <w:rtl/>
        </w:rPr>
      </w:pPr>
    </w:p>
    <w:p w14:paraId="32CD45E3"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07FED5D5" w14:textId="77777777" w:rsidR="00027ABA" w:rsidRPr="00027ABA" w:rsidRDefault="00027ABA" w:rsidP="00027ABA">
      <w:pPr>
        <w:bidi/>
        <w:jc w:val="both"/>
        <w:rPr>
          <w:rFonts w:cs="David" w:hint="cs"/>
          <w:rtl/>
        </w:rPr>
      </w:pPr>
    </w:p>
    <w:p w14:paraId="565E00FA" w14:textId="77777777" w:rsidR="00027ABA" w:rsidRPr="00027ABA" w:rsidRDefault="00027ABA" w:rsidP="00027ABA">
      <w:pPr>
        <w:bidi/>
        <w:ind w:firstLine="567"/>
        <w:jc w:val="both"/>
        <w:rPr>
          <w:rFonts w:cs="David" w:hint="cs"/>
          <w:rtl/>
        </w:rPr>
      </w:pPr>
      <w:r w:rsidRPr="00027ABA">
        <w:rPr>
          <w:rFonts w:cs="David" w:hint="cs"/>
          <w:rtl/>
        </w:rPr>
        <w:t xml:space="preserve">השאלה אם עד עכשיו פעלו או לא פעלו היא לא רלוונטית לשאלה מכאן ולהבא. </w:t>
      </w:r>
    </w:p>
    <w:p w14:paraId="6F58644A" w14:textId="77777777" w:rsidR="00027ABA" w:rsidRPr="00027ABA" w:rsidRDefault="00027ABA" w:rsidP="00027ABA">
      <w:pPr>
        <w:bidi/>
        <w:jc w:val="both"/>
        <w:rPr>
          <w:rFonts w:cs="David" w:hint="cs"/>
          <w:rtl/>
        </w:rPr>
      </w:pPr>
    </w:p>
    <w:p w14:paraId="2D0C532F"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4CE005EB" w14:textId="77777777" w:rsidR="00027ABA" w:rsidRPr="00027ABA" w:rsidRDefault="00027ABA" w:rsidP="00027ABA">
      <w:pPr>
        <w:bidi/>
        <w:jc w:val="both"/>
        <w:rPr>
          <w:rFonts w:cs="David" w:hint="cs"/>
          <w:u w:val="single"/>
          <w:rtl/>
        </w:rPr>
      </w:pPr>
    </w:p>
    <w:p w14:paraId="494FEC07" w14:textId="77777777" w:rsidR="00027ABA" w:rsidRPr="00027ABA" w:rsidRDefault="00027ABA" w:rsidP="00027ABA">
      <w:pPr>
        <w:bidi/>
        <w:jc w:val="both"/>
        <w:rPr>
          <w:rFonts w:cs="David" w:hint="cs"/>
          <w:rtl/>
        </w:rPr>
      </w:pPr>
      <w:r w:rsidRPr="00027ABA">
        <w:rPr>
          <w:rFonts w:cs="David" w:hint="cs"/>
          <w:rtl/>
        </w:rPr>
        <w:tab/>
        <w:t>אני מבינה שהוא פעל באופן לא חוקי ברגע שהוא היה יושב ראש העמותות האלה.</w:t>
      </w:r>
    </w:p>
    <w:p w14:paraId="1A1E925A" w14:textId="77777777" w:rsidR="00027ABA" w:rsidRPr="00027ABA" w:rsidRDefault="00027ABA" w:rsidP="00027ABA">
      <w:pPr>
        <w:bidi/>
        <w:jc w:val="both"/>
        <w:rPr>
          <w:rFonts w:cs="David" w:hint="cs"/>
          <w:rtl/>
        </w:rPr>
      </w:pPr>
    </w:p>
    <w:p w14:paraId="21E136F4"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5805E137" w14:textId="77777777" w:rsidR="00027ABA" w:rsidRPr="00027ABA" w:rsidRDefault="00027ABA" w:rsidP="00027ABA">
      <w:pPr>
        <w:bidi/>
        <w:jc w:val="both"/>
        <w:rPr>
          <w:rFonts w:cs="David" w:hint="cs"/>
          <w:u w:val="single"/>
          <w:rtl/>
        </w:rPr>
      </w:pPr>
    </w:p>
    <w:p w14:paraId="749DEC1F" w14:textId="77777777" w:rsidR="00027ABA" w:rsidRPr="00027ABA" w:rsidRDefault="00027ABA" w:rsidP="00027ABA">
      <w:pPr>
        <w:bidi/>
        <w:ind w:firstLine="567"/>
        <w:jc w:val="both"/>
        <w:rPr>
          <w:rFonts w:cs="David" w:hint="cs"/>
          <w:rtl/>
        </w:rPr>
      </w:pPr>
      <w:r w:rsidRPr="00027ABA">
        <w:rPr>
          <w:rFonts w:cs="David" w:hint="cs"/>
          <w:rtl/>
        </w:rPr>
        <w:t xml:space="preserve">השאלה הזאת עולה כרגע ואתם נדרשים לתת את דעתכם כרגע. לא מה שהיה אלא מה שהווה היום. זאת בעיה, אין הסמכה לכנסת לתקצב פעילות שאיננה בגדרי יעדי הכנסת. הכנסת איננה מחלקת תקציבי תמיכות. זה עניין מובהק לא של הרשות המחוקקת. </w:t>
      </w:r>
    </w:p>
    <w:p w14:paraId="697845BD" w14:textId="77777777" w:rsidR="00027ABA" w:rsidRPr="00027ABA" w:rsidRDefault="00027ABA" w:rsidP="00027ABA">
      <w:pPr>
        <w:bidi/>
        <w:jc w:val="both"/>
        <w:rPr>
          <w:rFonts w:cs="David" w:hint="cs"/>
          <w:rtl/>
        </w:rPr>
      </w:pPr>
    </w:p>
    <w:p w14:paraId="461853D4"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E54C2A2" w14:textId="77777777" w:rsidR="00027ABA" w:rsidRPr="00027ABA" w:rsidRDefault="00027ABA" w:rsidP="00027ABA">
      <w:pPr>
        <w:bidi/>
        <w:jc w:val="both"/>
        <w:rPr>
          <w:rFonts w:cs="David" w:hint="cs"/>
          <w:rtl/>
        </w:rPr>
      </w:pPr>
    </w:p>
    <w:p w14:paraId="04BB99CC" w14:textId="77777777" w:rsidR="00027ABA" w:rsidRPr="00027ABA" w:rsidRDefault="00027ABA" w:rsidP="00027ABA">
      <w:pPr>
        <w:bidi/>
        <w:ind w:firstLine="567"/>
        <w:jc w:val="both"/>
        <w:rPr>
          <w:rFonts w:cs="David" w:hint="cs"/>
          <w:rtl/>
        </w:rPr>
      </w:pPr>
      <w:r w:rsidRPr="00027ABA">
        <w:rPr>
          <w:rFonts w:cs="David" w:hint="cs"/>
          <w:rtl/>
        </w:rPr>
        <w:t>אני מסכים איתך, לכן ביטלנו את הקרן של העמותות. היא צודקת, ביטלנו.</w:t>
      </w:r>
    </w:p>
    <w:p w14:paraId="2C07CB87" w14:textId="77777777" w:rsidR="00027ABA" w:rsidRPr="00027ABA" w:rsidRDefault="00027ABA" w:rsidP="00027ABA">
      <w:pPr>
        <w:bidi/>
        <w:jc w:val="both"/>
        <w:rPr>
          <w:rFonts w:cs="David" w:hint="cs"/>
          <w:rtl/>
        </w:rPr>
      </w:pPr>
    </w:p>
    <w:p w14:paraId="4217B829"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2300C6A0" w14:textId="77777777" w:rsidR="00027ABA" w:rsidRPr="00027ABA" w:rsidRDefault="00027ABA" w:rsidP="00027ABA">
      <w:pPr>
        <w:bidi/>
        <w:jc w:val="both"/>
        <w:rPr>
          <w:rFonts w:cs="David" w:hint="cs"/>
          <w:rtl/>
        </w:rPr>
      </w:pPr>
    </w:p>
    <w:p w14:paraId="6FD0B7C5" w14:textId="77777777" w:rsidR="00027ABA" w:rsidRPr="00027ABA" w:rsidRDefault="00027ABA" w:rsidP="00027ABA">
      <w:pPr>
        <w:bidi/>
        <w:ind w:firstLine="567"/>
        <w:jc w:val="both"/>
        <w:rPr>
          <w:rFonts w:cs="David" w:hint="cs"/>
          <w:rtl/>
        </w:rPr>
      </w:pPr>
      <w:r w:rsidRPr="00027ABA">
        <w:rPr>
          <w:rFonts w:cs="David" w:hint="cs"/>
          <w:rtl/>
        </w:rPr>
        <w:t xml:space="preserve">לגבי המלגות לסטודנטים. נעשה סימולציה קטנה. נניח שהעניין היה בא בפני בית המשפט. אין לי ספק שבית המשפט היה אומר שלא היתה הסמכה וצריך לבטל גם את המלגות. אלא מאי, בית המשפט פיתוח את הדוקטרינה של בטלות יחסות. מה המשמעות? למרות שהפגם יורד לשורש העניין, כאשר מדברים על שאלת הסעד, לא תמיד כל פגם מביא לסעד אוטומטי של בטלות. למה? כי כאן, למשל, מביאים בחשבון הסתבכות של הסטודנטים. נפתחה כבר שנת הלימודים, הם מסתמכים על המלגות האלה כי הם כבר פנו. שנת הלימודים כבר נפתחה ואנחנו מקבלים היום את הבקשות במסגרת מה שהם כבר ידעו. </w:t>
      </w:r>
    </w:p>
    <w:p w14:paraId="352703FE" w14:textId="77777777" w:rsidR="00027ABA" w:rsidRPr="00027ABA" w:rsidRDefault="00027ABA" w:rsidP="00027ABA">
      <w:pPr>
        <w:bidi/>
        <w:jc w:val="both"/>
        <w:rPr>
          <w:rFonts w:cs="David" w:hint="cs"/>
          <w:rtl/>
        </w:rPr>
      </w:pPr>
    </w:p>
    <w:p w14:paraId="34D0F1D4" w14:textId="77777777" w:rsidR="00027ABA" w:rsidRPr="00027ABA" w:rsidRDefault="00027ABA" w:rsidP="00027ABA">
      <w:pPr>
        <w:bidi/>
        <w:ind w:firstLine="567"/>
        <w:jc w:val="both"/>
        <w:rPr>
          <w:rFonts w:cs="David" w:hint="cs"/>
          <w:rtl/>
        </w:rPr>
      </w:pPr>
      <w:r w:rsidRPr="00027ABA">
        <w:rPr>
          <w:rFonts w:cs="David" w:hint="cs"/>
          <w:rtl/>
        </w:rPr>
        <w:t xml:space="preserve">לכן אמרנו, לא שהתקצוב כאן נסמך על הוראה אלא הסעד הראוי בנסיבות העניין לא יכול להוביל למצב שלא יהיה לי מאיפה לחלק את המלגות לסטודנטים עד סוף השנה. אבל אני לא אתקצב את זה לשנה נוספת. לגבי 2007 אני אתקצב כדי לשלם את אותן מלגות. </w:t>
      </w:r>
    </w:p>
    <w:p w14:paraId="4EDA2197" w14:textId="77777777" w:rsidR="00027ABA" w:rsidRPr="00027ABA" w:rsidRDefault="00027ABA" w:rsidP="00027ABA">
      <w:pPr>
        <w:bidi/>
        <w:jc w:val="both"/>
        <w:rPr>
          <w:rFonts w:cs="David" w:hint="cs"/>
          <w:rtl/>
        </w:rPr>
      </w:pPr>
    </w:p>
    <w:p w14:paraId="214773F3" w14:textId="77777777" w:rsidR="00027ABA" w:rsidRPr="00027ABA" w:rsidRDefault="00027ABA" w:rsidP="00027ABA">
      <w:pPr>
        <w:bidi/>
        <w:ind w:firstLine="567"/>
        <w:jc w:val="both"/>
        <w:rPr>
          <w:rFonts w:cs="David" w:hint="cs"/>
          <w:rtl/>
        </w:rPr>
      </w:pPr>
      <w:r w:rsidRPr="00027ABA">
        <w:rPr>
          <w:rFonts w:cs="David" w:hint="cs"/>
          <w:rtl/>
        </w:rPr>
        <w:t xml:space="preserve">אבל, לגבי הנזקקים הפרטניים, זה אין לי שום סיבה לעשות מכיוון שהנזקקים הפרטניים - - - </w:t>
      </w:r>
    </w:p>
    <w:p w14:paraId="4D37FFCD" w14:textId="77777777" w:rsidR="00027ABA" w:rsidRPr="00027ABA" w:rsidRDefault="00027ABA" w:rsidP="00027ABA">
      <w:pPr>
        <w:bidi/>
        <w:jc w:val="both"/>
        <w:rPr>
          <w:rFonts w:cs="David" w:hint="cs"/>
          <w:rtl/>
        </w:rPr>
      </w:pPr>
    </w:p>
    <w:p w14:paraId="785D4318"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CE3F7F1" w14:textId="77777777" w:rsidR="00027ABA" w:rsidRPr="00027ABA" w:rsidRDefault="00027ABA" w:rsidP="00027ABA">
      <w:pPr>
        <w:bidi/>
        <w:jc w:val="both"/>
        <w:rPr>
          <w:rFonts w:cs="David" w:hint="cs"/>
          <w:rtl/>
        </w:rPr>
      </w:pPr>
    </w:p>
    <w:p w14:paraId="40AB94B8" w14:textId="77777777" w:rsidR="00027ABA" w:rsidRPr="00027ABA" w:rsidRDefault="00027ABA" w:rsidP="00027ABA">
      <w:pPr>
        <w:bidi/>
        <w:ind w:firstLine="567"/>
        <w:jc w:val="both"/>
        <w:rPr>
          <w:rFonts w:cs="David" w:hint="cs"/>
          <w:rtl/>
        </w:rPr>
      </w:pPr>
      <w:r w:rsidRPr="00027ABA">
        <w:rPr>
          <w:rFonts w:cs="David" w:hint="cs"/>
          <w:rtl/>
        </w:rPr>
        <w:t xml:space="preserve">יש לעמותות, זה בין 30,000 שקל ל-60,000 שקל ויש קרן כמו קרן נשיא המדינה שזה למשקפיים, פרוטזה.  </w:t>
      </w:r>
    </w:p>
    <w:p w14:paraId="11752B37" w14:textId="77777777" w:rsidR="00027ABA" w:rsidRPr="00027ABA" w:rsidRDefault="00027ABA" w:rsidP="00027ABA">
      <w:pPr>
        <w:bidi/>
        <w:jc w:val="both"/>
        <w:rPr>
          <w:rFonts w:cs="David" w:hint="cs"/>
          <w:rtl/>
        </w:rPr>
      </w:pPr>
    </w:p>
    <w:p w14:paraId="5707A4B0"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5B45C742" w14:textId="77777777" w:rsidR="00027ABA" w:rsidRPr="00027ABA" w:rsidRDefault="00027ABA" w:rsidP="00027ABA">
      <w:pPr>
        <w:bidi/>
        <w:jc w:val="both"/>
        <w:rPr>
          <w:rFonts w:cs="David" w:hint="cs"/>
          <w:rtl/>
        </w:rPr>
      </w:pPr>
    </w:p>
    <w:p w14:paraId="1EFA0838" w14:textId="77777777" w:rsidR="00027ABA" w:rsidRPr="00027ABA" w:rsidRDefault="00027ABA" w:rsidP="00027ABA">
      <w:pPr>
        <w:bidi/>
        <w:ind w:firstLine="567"/>
        <w:jc w:val="both"/>
        <w:rPr>
          <w:rFonts w:cs="David" w:hint="cs"/>
          <w:rtl/>
        </w:rPr>
      </w:pPr>
      <w:r w:rsidRPr="00027ABA">
        <w:rPr>
          <w:rFonts w:cs="David" w:hint="cs"/>
          <w:rtl/>
        </w:rPr>
        <w:t xml:space="preserve">אני חייבת לומר לכם דבר נוסף. מי שעומד בראש הוועדה הזאת זה עזרא קמא שאמר לי, בשיחה אישית, שהוא חושב שזה דבר לא נכון, שאסור היה לעשות את זה. אגב, עזרא קמא ביקש להשתחרר מהתפקיד שלו כי הוא חוזר לכס המשפט במקום השופט עמית.  </w:t>
      </w:r>
    </w:p>
    <w:p w14:paraId="791A0CA1" w14:textId="77777777" w:rsidR="00027ABA" w:rsidRPr="00027ABA" w:rsidRDefault="00027ABA" w:rsidP="00027ABA">
      <w:pPr>
        <w:bidi/>
        <w:jc w:val="both"/>
        <w:rPr>
          <w:rFonts w:cs="David" w:hint="cs"/>
          <w:rtl/>
        </w:rPr>
      </w:pPr>
    </w:p>
    <w:p w14:paraId="776376D8"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3DD32E23" w14:textId="77777777" w:rsidR="00027ABA" w:rsidRPr="00027ABA" w:rsidRDefault="00027ABA" w:rsidP="00027ABA">
      <w:pPr>
        <w:bidi/>
        <w:jc w:val="both"/>
        <w:rPr>
          <w:rFonts w:cs="David" w:hint="cs"/>
          <w:rtl/>
        </w:rPr>
      </w:pPr>
    </w:p>
    <w:p w14:paraId="699DBD51" w14:textId="77777777" w:rsidR="00027ABA" w:rsidRPr="00027ABA" w:rsidRDefault="00027ABA" w:rsidP="00027ABA">
      <w:pPr>
        <w:bidi/>
        <w:ind w:firstLine="567"/>
        <w:jc w:val="both"/>
        <w:rPr>
          <w:rFonts w:cs="David" w:hint="cs"/>
          <w:rtl/>
        </w:rPr>
      </w:pPr>
      <w:r w:rsidRPr="00027ABA">
        <w:rPr>
          <w:rFonts w:cs="David" w:hint="cs"/>
          <w:rtl/>
        </w:rPr>
        <w:t xml:space="preserve">אז נאשר את הקרן של המלגות כי אין ברירה. </w:t>
      </w:r>
    </w:p>
    <w:p w14:paraId="6374CD00" w14:textId="77777777" w:rsidR="00027ABA" w:rsidRPr="00027ABA" w:rsidRDefault="00027ABA" w:rsidP="00027ABA">
      <w:pPr>
        <w:bidi/>
        <w:jc w:val="both"/>
        <w:rPr>
          <w:rFonts w:cs="David" w:hint="cs"/>
          <w:rtl/>
        </w:rPr>
      </w:pPr>
    </w:p>
    <w:p w14:paraId="12E96D84"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01B25BD" w14:textId="77777777" w:rsidR="00027ABA" w:rsidRPr="00027ABA" w:rsidRDefault="00027ABA" w:rsidP="00027ABA">
      <w:pPr>
        <w:bidi/>
        <w:jc w:val="both"/>
        <w:rPr>
          <w:rFonts w:cs="David" w:hint="cs"/>
          <w:rtl/>
        </w:rPr>
      </w:pPr>
    </w:p>
    <w:p w14:paraId="4C8393C2" w14:textId="77777777" w:rsidR="00027ABA" w:rsidRPr="00027ABA" w:rsidRDefault="00027ABA" w:rsidP="00027ABA">
      <w:pPr>
        <w:bidi/>
        <w:ind w:firstLine="567"/>
        <w:jc w:val="both"/>
        <w:rPr>
          <w:rFonts w:cs="David" w:hint="cs"/>
          <w:rtl/>
        </w:rPr>
      </w:pPr>
      <w:r w:rsidRPr="00027ABA">
        <w:rPr>
          <w:rFonts w:cs="David" w:hint="cs"/>
          <w:rtl/>
        </w:rPr>
        <w:t xml:space="preserve">אנחנו עושים דברים בהדרגה. אז את הקרן של העמותות ביטלנו, בלי חוות דעתה ולחצה ונאומי המולדת של היועצת המשפטית. לא בזכות זה שהיא ישבה בשיחות פרטיות ואמרה שלא ניתן נאומים לאומה. אנחנו נותנים לה, אגב, כבוד כי אנחנו אוהבים אותה, חבל שזה לא להיפך. היא עוד נחשבת חברה שלי. </w:t>
      </w:r>
    </w:p>
    <w:p w14:paraId="6EC859FB" w14:textId="77777777" w:rsidR="00027ABA" w:rsidRPr="00027ABA" w:rsidRDefault="00027ABA" w:rsidP="00027ABA">
      <w:pPr>
        <w:bidi/>
        <w:jc w:val="both"/>
        <w:rPr>
          <w:rFonts w:cs="David" w:hint="cs"/>
          <w:rtl/>
        </w:rPr>
      </w:pPr>
    </w:p>
    <w:p w14:paraId="1730F097" w14:textId="77777777" w:rsidR="00027ABA" w:rsidRPr="00027ABA" w:rsidRDefault="00027ABA" w:rsidP="00027ABA">
      <w:pPr>
        <w:bidi/>
        <w:ind w:firstLine="567"/>
        <w:jc w:val="both"/>
        <w:rPr>
          <w:rFonts w:cs="David" w:hint="cs"/>
          <w:rtl/>
        </w:rPr>
      </w:pPr>
      <w:r w:rsidRPr="00027ABA">
        <w:rPr>
          <w:rFonts w:cs="David" w:hint="cs"/>
          <w:rtl/>
        </w:rPr>
        <w:t xml:space="preserve">לגבי המלגות אנחנו ממשיכים. לגבי הקרן של הנזקקים אני מוכן שנעשה חשיבה, אולי איחוד הקרנות עם בית הנשיא. עד אז, אני אומר לכם באופן חד וחלק, זאת קרן שהיום קיימת ונותנת מענה ליהודים וערבים ולכל אחד, קרן של פרוטות. אני מוכן לעשות על זה חשיבה לגבי שנת 2008. אני לא חבר כנסת. אני פשוט פוחד מהנזק כי ראיתי היום את הכותרת בעיתון הארץ, כאילו שאנחנו מחלקים פה קרנות. תעיד היועצת המשפטית, אף אחד משרשרת הפיקוד, מיו"ר הכנסת וחברי הכנסת, לא יודע בכלל לאן הכסף הזה הולך. הכל בהמלצות של שירותי הרווחה והוועדה המייעצת שבראשה עומד שופט. הדבר היחידי שאני עושה, תאמינו לי, זה לחתום על השקים. הקרן הזאת עובדת לפי קריטריונים ברורים. </w:t>
      </w:r>
    </w:p>
    <w:p w14:paraId="4B8A94D1" w14:textId="77777777" w:rsidR="00027ABA" w:rsidRPr="00027ABA" w:rsidRDefault="00027ABA" w:rsidP="00027ABA">
      <w:pPr>
        <w:bidi/>
        <w:jc w:val="both"/>
        <w:rPr>
          <w:rFonts w:cs="David" w:hint="cs"/>
          <w:rtl/>
        </w:rPr>
      </w:pPr>
    </w:p>
    <w:p w14:paraId="1E7BE61A"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12373490" w14:textId="77777777" w:rsidR="00027ABA" w:rsidRPr="00027ABA" w:rsidRDefault="00027ABA" w:rsidP="00027ABA">
      <w:pPr>
        <w:bidi/>
        <w:jc w:val="both"/>
        <w:rPr>
          <w:rFonts w:cs="David" w:hint="cs"/>
          <w:rtl/>
        </w:rPr>
      </w:pPr>
    </w:p>
    <w:p w14:paraId="6AE825DE" w14:textId="77777777" w:rsidR="00027ABA" w:rsidRPr="00027ABA" w:rsidRDefault="00027ABA" w:rsidP="00027ABA">
      <w:pPr>
        <w:bidi/>
        <w:ind w:firstLine="567"/>
        <w:jc w:val="both"/>
        <w:rPr>
          <w:rFonts w:cs="David" w:hint="cs"/>
          <w:rtl/>
        </w:rPr>
      </w:pPr>
      <w:r w:rsidRPr="00027ABA">
        <w:rPr>
          <w:rFonts w:cs="David" w:hint="cs"/>
          <w:rtl/>
        </w:rPr>
        <w:t xml:space="preserve">הקרן היחידה שעובדת לפי קריטריונים היא קרן המלגות של הסטודנטים. </w:t>
      </w:r>
    </w:p>
    <w:p w14:paraId="6701A045" w14:textId="77777777" w:rsidR="00027ABA" w:rsidRPr="00027ABA" w:rsidRDefault="00027ABA" w:rsidP="00027ABA">
      <w:pPr>
        <w:bidi/>
        <w:jc w:val="both"/>
        <w:rPr>
          <w:rFonts w:cs="David" w:hint="cs"/>
          <w:rtl/>
        </w:rPr>
      </w:pPr>
    </w:p>
    <w:p w14:paraId="446E6330"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59E00665" w14:textId="77777777" w:rsidR="00027ABA" w:rsidRPr="00027ABA" w:rsidRDefault="00027ABA" w:rsidP="00027ABA">
      <w:pPr>
        <w:bidi/>
        <w:jc w:val="both"/>
        <w:rPr>
          <w:rFonts w:cs="David" w:hint="cs"/>
          <w:rtl/>
        </w:rPr>
      </w:pPr>
    </w:p>
    <w:p w14:paraId="0262485B" w14:textId="77777777" w:rsidR="00027ABA" w:rsidRPr="00027ABA" w:rsidRDefault="00027ABA" w:rsidP="00027ABA">
      <w:pPr>
        <w:bidi/>
        <w:ind w:firstLine="567"/>
        <w:jc w:val="both"/>
        <w:rPr>
          <w:rFonts w:cs="David" w:hint="cs"/>
          <w:rtl/>
        </w:rPr>
      </w:pPr>
      <w:r w:rsidRPr="00027ABA">
        <w:rPr>
          <w:rFonts w:cs="David" w:hint="cs"/>
          <w:rtl/>
        </w:rPr>
        <w:t xml:space="preserve">תילחמי על זכותי לדבר. אני רוצה להגיד עוד משהו. הכסף לא הולך לאנשים. אם חבר הכנסת מרגי זכה לטיפול שיניים, הכסף הולך לרופא השיניים. זאת אומרת, זה הולך בדיוק ליעדו. אני חושב שזאת תהיה טעות. </w:t>
      </w:r>
    </w:p>
    <w:p w14:paraId="0F7E819C" w14:textId="77777777" w:rsidR="00027ABA" w:rsidRPr="00027ABA" w:rsidRDefault="00027ABA" w:rsidP="00027ABA">
      <w:pPr>
        <w:bidi/>
        <w:ind w:firstLine="567"/>
        <w:jc w:val="both"/>
        <w:rPr>
          <w:rFonts w:cs="David" w:hint="cs"/>
          <w:rtl/>
        </w:rPr>
      </w:pPr>
    </w:p>
    <w:p w14:paraId="033EFA25" w14:textId="77777777" w:rsidR="00027ABA" w:rsidRPr="00027ABA" w:rsidRDefault="00027ABA" w:rsidP="00027ABA">
      <w:pPr>
        <w:bidi/>
        <w:ind w:firstLine="567"/>
        <w:jc w:val="both"/>
        <w:rPr>
          <w:rFonts w:cs="David" w:hint="cs"/>
          <w:rtl/>
        </w:rPr>
      </w:pPr>
      <w:r w:rsidRPr="00027ABA">
        <w:rPr>
          <w:rFonts w:cs="David" w:hint="cs"/>
          <w:rtl/>
        </w:rPr>
        <w:t xml:space="preserve">יש הבדל בין זה שאתה עובד  בלשכת שר ופונים לשר לעזרה וכל מה שנשאר לענות זה: "קיבלתי את פנייתך הועברה לטיפול מחלקת פניות הציבור". זה מה שמקבלים. אנשים פונים לכנסת או פונים בצעקה אחרונה ל-1,000 או 2,000 שקלים. מגישים את הבקשות האלה לעובדים הסוציאליים ולמנהלי המחלקות. זה באמת לאותם אומללים. </w:t>
      </w:r>
    </w:p>
    <w:p w14:paraId="220F17F6" w14:textId="77777777" w:rsidR="00027ABA" w:rsidRPr="00027ABA" w:rsidRDefault="00027ABA" w:rsidP="00027ABA">
      <w:pPr>
        <w:bidi/>
        <w:ind w:firstLine="567"/>
        <w:jc w:val="both"/>
        <w:rPr>
          <w:rFonts w:cs="David" w:hint="cs"/>
          <w:rtl/>
        </w:rPr>
      </w:pPr>
    </w:p>
    <w:p w14:paraId="38170CE4" w14:textId="77777777" w:rsidR="00027ABA" w:rsidRPr="00027ABA" w:rsidRDefault="00027ABA" w:rsidP="00027ABA">
      <w:pPr>
        <w:bidi/>
        <w:ind w:firstLine="567"/>
        <w:jc w:val="both"/>
        <w:rPr>
          <w:rFonts w:cs="David" w:hint="cs"/>
          <w:rtl/>
        </w:rPr>
      </w:pPr>
      <w:r w:rsidRPr="00027ABA">
        <w:rPr>
          <w:rFonts w:cs="David" w:hint="cs"/>
          <w:rtl/>
        </w:rPr>
        <w:t xml:space="preserve">אני מוכן שתעשה עבודה חשיבתית, לא בשלוף. לא כל דבר זה חוות דעת משפטית. שיגישו נגדי אלף עתירות, ותרדי עלי  ואל תגני עלי ואני אלך ואושפל ואשלם את הכנסת. אבל יש מקרים שאי אפשר שבית מחוקקים במדינת ישראל ייתן את התשובה השלילית שאומרת: אדוני היקר, אין לך לאן לפנות. </w:t>
      </w:r>
    </w:p>
    <w:p w14:paraId="67564D1C" w14:textId="77777777" w:rsidR="00027ABA" w:rsidRPr="00027ABA" w:rsidRDefault="00027ABA" w:rsidP="00027ABA">
      <w:pPr>
        <w:bidi/>
        <w:jc w:val="both"/>
        <w:rPr>
          <w:rFonts w:cs="David" w:hint="cs"/>
          <w:rtl/>
        </w:rPr>
      </w:pPr>
    </w:p>
    <w:p w14:paraId="74D9138B"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46CFBCAC" w14:textId="77777777" w:rsidR="00027ABA" w:rsidRPr="00027ABA" w:rsidRDefault="00027ABA" w:rsidP="00027ABA">
      <w:pPr>
        <w:bidi/>
        <w:jc w:val="both"/>
        <w:rPr>
          <w:rFonts w:cs="David" w:hint="cs"/>
          <w:rtl/>
        </w:rPr>
      </w:pPr>
    </w:p>
    <w:p w14:paraId="2A85F205" w14:textId="77777777" w:rsidR="00027ABA" w:rsidRPr="00027ABA" w:rsidRDefault="00027ABA" w:rsidP="00027ABA">
      <w:pPr>
        <w:bidi/>
        <w:jc w:val="both"/>
        <w:rPr>
          <w:rFonts w:cs="David" w:hint="cs"/>
          <w:rtl/>
        </w:rPr>
      </w:pPr>
      <w:r w:rsidRPr="00027ABA">
        <w:rPr>
          <w:rFonts w:cs="David" w:hint="cs"/>
          <w:rtl/>
        </w:rPr>
        <w:tab/>
        <w:t xml:space="preserve">תקצה את הכסף - - - </w:t>
      </w:r>
    </w:p>
    <w:p w14:paraId="6FA273FE" w14:textId="77777777" w:rsidR="00027ABA" w:rsidRPr="00027ABA" w:rsidRDefault="00027ABA" w:rsidP="00027ABA">
      <w:pPr>
        <w:bidi/>
        <w:jc w:val="both"/>
        <w:rPr>
          <w:rFonts w:cs="David" w:hint="cs"/>
          <w:rtl/>
        </w:rPr>
      </w:pPr>
    </w:p>
    <w:p w14:paraId="4648D0BB"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727C80B4" w14:textId="77777777" w:rsidR="00027ABA" w:rsidRPr="00027ABA" w:rsidRDefault="00027ABA" w:rsidP="00027ABA">
      <w:pPr>
        <w:bidi/>
        <w:jc w:val="both"/>
        <w:rPr>
          <w:rFonts w:cs="David" w:hint="cs"/>
          <w:rtl/>
        </w:rPr>
      </w:pPr>
    </w:p>
    <w:p w14:paraId="2D627360" w14:textId="77777777" w:rsidR="00027ABA" w:rsidRPr="00027ABA" w:rsidRDefault="00027ABA" w:rsidP="00027ABA">
      <w:pPr>
        <w:bidi/>
        <w:jc w:val="both"/>
        <w:rPr>
          <w:rFonts w:cs="David" w:hint="cs"/>
          <w:rtl/>
        </w:rPr>
      </w:pPr>
      <w:r w:rsidRPr="00027ABA">
        <w:rPr>
          <w:rFonts w:cs="David" w:hint="cs"/>
          <w:rtl/>
        </w:rPr>
        <w:tab/>
        <w:t xml:space="preserve">אז אנחנו נעשה עבודה משותפת ונגיש המלצות תוך חודש ימים לוועדת הכנסת. </w:t>
      </w:r>
    </w:p>
    <w:p w14:paraId="34F0F8A0" w14:textId="77777777" w:rsidR="00027ABA" w:rsidRPr="00027ABA" w:rsidRDefault="00027ABA" w:rsidP="00027ABA">
      <w:pPr>
        <w:bidi/>
        <w:jc w:val="both"/>
        <w:rPr>
          <w:rFonts w:cs="David" w:hint="cs"/>
          <w:rtl/>
        </w:rPr>
      </w:pPr>
    </w:p>
    <w:p w14:paraId="1B7EE84C"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6EA25ABD" w14:textId="77777777" w:rsidR="00027ABA" w:rsidRPr="00027ABA" w:rsidRDefault="00027ABA" w:rsidP="00027ABA">
      <w:pPr>
        <w:bidi/>
        <w:jc w:val="both"/>
        <w:rPr>
          <w:rFonts w:cs="David" w:hint="cs"/>
          <w:rtl/>
        </w:rPr>
      </w:pPr>
    </w:p>
    <w:p w14:paraId="657FE82A" w14:textId="77777777" w:rsidR="00027ABA" w:rsidRPr="00027ABA" w:rsidRDefault="00027ABA" w:rsidP="00027ABA">
      <w:pPr>
        <w:bidi/>
        <w:ind w:firstLine="567"/>
        <w:jc w:val="both"/>
        <w:rPr>
          <w:rFonts w:cs="David" w:hint="cs"/>
          <w:rtl/>
        </w:rPr>
      </w:pPr>
      <w:r w:rsidRPr="00027ABA">
        <w:rPr>
          <w:rFonts w:cs="David" w:hint="cs"/>
          <w:rtl/>
        </w:rPr>
        <w:t xml:space="preserve">אני מציעה לאשר את זה בשלב הזה, להשאיר את זה במצב הזה ותוך חודש ימים שתבוא הצעה. </w:t>
      </w:r>
    </w:p>
    <w:p w14:paraId="76FA757C" w14:textId="77777777" w:rsidR="00027ABA" w:rsidRPr="00027ABA" w:rsidRDefault="00027ABA" w:rsidP="00027ABA">
      <w:pPr>
        <w:bidi/>
        <w:jc w:val="both"/>
        <w:rPr>
          <w:rFonts w:cs="David" w:hint="cs"/>
          <w:rtl/>
        </w:rPr>
      </w:pPr>
    </w:p>
    <w:p w14:paraId="017A1B46"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4474FE68" w14:textId="77777777" w:rsidR="00027ABA" w:rsidRPr="00027ABA" w:rsidRDefault="00027ABA" w:rsidP="00027ABA">
      <w:pPr>
        <w:bidi/>
        <w:jc w:val="both"/>
        <w:rPr>
          <w:rFonts w:cs="David" w:hint="cs"/>
          <w:rtl/>
        </w:rPr>
      </w:pPr>
    </w:p>
    <w:p w14:paraId="5750BB8A" w14:textId="77777777" w:rsidR="00027ABA" w:rsidRPr="00027ABA" w:rsidRDefault="00027ABA" w:rsidP="00027ABA">
      <w:pPr>
        <w:bidi/>
        <w:ind w:firstLine="567"/>
        <w:jc w:val="both"/>
        <w:rPr>
          <w:rFonts w:cs="David" w:hint="cs"/>
          <w:rtl/>
        </w:rPr>
      </w:pPr>
      <w:r w:rsidRPr="00027ABA">
        <w:rPr>
          <w:rFonts w:cs="David" w:hint="cs"/>
          <w:rtl/>
        </w:rPr>
        <w:t xml:space="preserve">אני מבקשת שלא לאשר את זה. </w:t>
      </w:r>
    </w:p>
    <w:p w14:paraId="4F3787AE" w14:textId="77777777" w:rsidR="00027ABA" w:rsidRPr="00027ABA" w:rsidRDefault="00027ABA" w:rsidP="00027ABA">
      <w:pPr>
        <w:bidi/>
        <w:jc w:val="both"/>
        <w:rPr>
          <w:rFonts w:cs="David" w:hint="cs"/>
          <w:rtl/>
        </w:rPr>
      </w:pPr>
    </w:p>
    <w:p w14:paraId="205D034B"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2B5408FF" w14:textId="77777777" w:rsidR="00027ABA" w:rsidRPr="00027ABA" w:rsidRDefault="00027ABA" w:rsidP="00027ABA">
      <w:pPr>
        <w:bidi/>
        <w:jc w:val="both"/>
        <w:rPr>
          <w:rFonts w:cs="David" w:hint="cs"/>
          <w:rtl/>
        </w:rPr>
      </w:pPr>
    </w:p>
    <w:p w14:paraId="51E9F3AE" w14:textId="77777777" w:rsidR="00027ABA" w:rsidRPr="00027ABA" w:rsidRDefault="00027ABA" w:rsidP="00027ABA">
      <w:pPr>
        <w:bidi/>
        <w:jc w:val="both"/>
        <w:rPr>
          <w:rFonts w:cs="David" w:hint="cs"/>
          <w:rtl/>
        </w:rPr>
      </w:pPr>
      <w:r w:rsidRPr="00027ABA">
        <w:rPr>
          <w:rFonts w:cs="David" w:hint="cs"/>
          <w:rtl/>
        </w:rPr>
        <w:tab/>
        <w:t xml:space="preserve">נביא גם על המלגות ונביא על כל. </w:t>
      </w:r>
    </w:p>
    <w:p w14:paraId="17363A46" w14:textId="77777777" w:rsidR="00027ABA" w:rsidRPr="00027ABA" w:rsidRDefault="00027ABA" w:rsidP="00027ABA">
      <w:pPr>
        <w:bidi/>
        <w:jc w:val="both"/>
        <w:rPr>
          <w:rFonts w:cs="David" w:hint="cs"/>
          <w:rtl/>
        </w:rPr>
      </w:pPr>
    </w:p>
    <w:p w14:paraId="16663DAA"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6B585901" w14:textId="77777777" w:rsidR="00027ABA" w:rsidRPr="00027ABA" w:rsidRDefault="00027ABA" w:rsidP="00027ABA">
      <w:pPr>
        <w:bidi/>
        <w:jc w:val="both"/>
        <w:rPr>
          <w:rFonts w:cs="David" w:hint="cs"/>
          <w:rtl/>
        </w:rPr>
      </w:pPr>
    </w:p>
    <w:p w14:paraId="375B68AF" w14:textId="77777777" w:rsidR="00027ABA" w:rsidRPr="00027ABA" w:rsidRDefault="00027ABA" w:rsidP="00027ABA">
      <w:pPr>
        <w:bidi/>
        <w:ind w:firstLine="567"/>
        <w:jc w:val="both"/>
        <w:rPr>
          <w:rFonts w:cs="David" w:hint="cs"/>
          <w:rtl/>
        </w:rPr>
      </w:pPr>
      <w:r w:rsidRPr="00027ABA">
        <w:rPr>
          <w:rFonts w:cs="David" w:hint="cs"/>
          <w:rtl/>
        </w:rPr>
        <w:t xml:space="preserve">הצידוק לא לתת לאנשים כספים איננו אומר שהכנסת יכולה לעשות את זה. קרן דומה פעלה בדיוק באותם הקשרים, לשיניים ולדברים הקטנים, במשרד ראש הממשלה ובוטלה. הקרן היחידה שנשארה היום היא בבית הנשיא, והנשיא הוא סיפור אחר. הנשיא, אגב, הוא לא רשות. אם אתה רוצה, הקשר של הנשיא עם הציבור הכללי הוא אחר מהקשר של אחת משלוש הרשויות. יש לי גם מחשבות לגבי בית הנשיא, יש חוות דעת במשרד המשפטים שאומרת שגם זה לא חוקי, אבל לא משנה. הנשיא לא מקבל ממשרד המשפטים חוות דעתי. </w:t>
      </w:r>
    </w:p>
    <w:p w14:paraId="48CBDC03" w14:textId="77777777" w:rsidR="00027ABA" w:rsidRPr="00027ABA" w:rsidRDefault="00027ABA" w:rsidP="00027ABA">
      <w:pPr>
        <w:bidi/>
        <w:ind w:firstLine="567"/>
        <w:jc w:val="both"/>
        <w:rPr>
          <w:rFonts w:cs="David" w:hint="cs"/>
          <w:rtl/>
        </w:rPr>
      </w:pPr>
    </w:p>
    <w:p w14:paraId="4FC44225" w14:textId="77777777" w:rsidR="00027ABA" w:rsidRPr="00027ABA" w:rsidRDefault="00027ABA" w:rsidP="00027ABA">
      <w:pPr>
        <w:bidi/>
        <w:ind w:firstLine="567"/>
        <w:jc w:val="both"/>
        <w:rPr>
          <w:rFonts w:cs="David" w:hint="cs"/>
          <w:rtl/>
        </w:rPr>
      </w:pPr>
      <w:r w:rsidRPr="00027ABA">
        <w:rPr>
          <w:rFonts w:cs="David" w:hint="cs"/>
          <w:rtl/>
        </w:rPr>
        <w:t xml:space="preserve">חובתי היתה להעמיד את הכנסת על העניין הזה. אני חושבת שזה לא נכון לעשות את זה. אם הכנסת חושבת שהיא רוצה להקצות סכום מסוים כדי לטפל בעניין, שתעביר את זה למשרד העבודה והרווחה ככסף צבוע, כתרומה צבועה למשרד העבודה ותאמר שם: זאת התרומה של הכנסת למשרד העבודה למען נזקקים. אבל אתה לא יכול לעשות את זה בתוככי הכנסת. אתה לא יכול לתקצב את זה בתוככי הכנסת. זה לא חלק מפעילות פרלמנטארית של הכנסת. הכנסת לא יכולה להסתבך בפעילות כזאת. שלא לדבר על זה, שבניגוד למה שאמרת, עם כל הכבוד, אין קריטריונים, וזה לא אותו דבר. דווקא הקריטריונים המאוד קשיחים שקיימים זה לגבי המלגות של הסטודנטים. שם זה גם הרבה יותר פשוט. </w:t>
      </w:r>
    </w:p>
    <w:p w14:paraId="372A643A" w14:textId="77777777" w:rsidR="00027ABA" w:rsidRPr="00027ABA" w:rsidRDefault="00027ABA" w:rsidP="00027ABA">
      <w:pPr>
        <w:bidi/>
        <w:jc w:val="both"/>
        <w:rPr>
          <w:rFonts w:cs="David" w:hint="cs"/>
          <w:rtl/>
        </w:rPr>
      </w:pPr>
    </w:p>
    <w:p w14:paraId="7053D64A" w14:textId="77777777" w:rsidR="00027ABA" w:rsidRPr="00027ABA" w:rsidRDefault="00027ABA" w:rsidP="00027ABA">
      <w:pPr>
        <w:bidi/>
        <w:ind w:firstLine="567"/>
        <w:jc w:val="both"/>
        <w:rPr>
          <w:rFonts w:cs="David" w:hint="cs"/>
          <w:rtl/>
        </w:rPr>
      </w:pPr>
      <w:r w:rsidRPr="00027ABA">
        <w:rPr>
          <w:rFonts w:cs="David" w:hint="cs"/>
          <w:rtl/>
        </w:rPr>
        <w:t xml:space="preserve">ככל שאנחנו יוצאים מהתחום של מלגה, שהיא מאוד ברורה, אנחנו נכנסים לאזור אפור שהוא מאוד בעייתי. גם את זה אמרתי לך, ולא פעם אחת. יש על זה חוות דעת מפורטת. לתקצב את הקרן הזאת, זה נשמע לי, בנסיבות  שבהן אני אומרת שהכנסת פועלת כאן כשאין לה הסמכה לעשות את זה. </w:t>
      </w:r>
    </w:p>
    <w:p w14:paraId="5B50D130" w14:textId="77777777" w:rsidR="00027ABA" w:rsidRPr="00027ABA" w:rsidRDefault="00027ABA" w:rsidP="00027ABA">
      <w:pPr>
        <w:bidi/>
        <w:ind w:firstLine="567"/>
        <w:jc w:val="both"/>
        <w:rPr>
          <w:rFonts w:cs="David" w:hint="cs"/>
          <w:rtl/>
        </w:rPr>
      </w:pPr>
    </w:p>
    <w:p w14:paraId="46760577"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38BC76B4" w14:textId="77777777" w:rsidR="00027ABA" w:rsidRPr="00027ABA" w:rsidRDefault="00027ABA" w:rsidP="00027ABA">
      <w:pPr>
        <w:bidi/>
        <w:jc w:val="both"/>
        <w:rPr>
          <w:rFonts w:cs="David" w:hint="cs"/>
          <w:rtl/>
        </w:rPr>
      </w:pPr>
    </w:p>
    <w:p w14:paraId="3122B461" w14:textId="77777777" w:rsidR="00027ABA" w:rsidRPr="00027ABA" w:rsidRDefault="00027ABA" w:rsidP="00027ABA">
      <w:pPr>
        <w:bidi/>
        <w:ind w:firstLine="567"/>
        <w:jc w:val="both"/>
        <w:rPr>
          <w:rFonts w:cs="David" w:hint="cs"/>
          <w:rtl/>
        </w:rPr>
      </w:pPr>
      <w:r w:rsidRPr="00027ABA">
        <w:rPr>
          <w:rFonts w:cs="David" w:hint="cs"/>
          <w:rtl/>
        </w:rPr>
        <w:t xml:space="preserve">תשים את הכסף ברזרבה, ותוך חודש תהיה הצעה שנוכל לפעול על פיה. </w:t>
      </w:r>
    </w:p>
    <w:p w14:paraId="1B6EB0AD" w14:textId="77777777" w:rsidR="00027ABA" w:rsidRPr="00027ABA" w:rsidRDefault="00027ABA" w:rsidP="00027ABA">
      <w:pPr>
        <w:bidi/>
        <w:jc w:val="both"/>
        <w:rPr>
          <w:rFonts w:cs="David" w:hint="cs"/>
          <w:rtl/>
        </w:rPr>
      </w:pPr>
    </w:p>
    <w:p w14:paraId="007CA29C"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4876F245" w14:textId="77777777" w:rsidR="00027ABA" w:rsidRPr="00027ABA" w:rsidRDefault="00027ABA" w:rsidP="00027ABA">
      <w:pPr>
        <w:bidi/>
        <w:jc w:val="both"/>
        <w:rPr>
          <w:rFonts w:cs="David" w:hint="cs"/>
          <w:rtl/>
        </w:rPr>
      </w:pPr>
    </w:p>
    <w:p w14:paraId="1639125E" w14:textId="77777777" w:rsidR="00027ABA" w:rsidRPr="00027ABA" w:rsidRDefault="00027ABA" w:rsidP="00027ABA">
      <w:pPr>
        <w:bidi/>
        <w:ind w:firstLine="567"/>
        <w:jc w:val="both"/>
        <w:rPr>
          <w:rFonts w:cs="David" w:hint="cs"/>
          <w:rtl/>
        </w:rPr>
      </w:pPr>
      <w:r w:rsidRPr="00027ABA">
        <w:rPr>
          <w:rFonts w:cs="David" w:hint="cs"/>
          <w:rtl/>
        </w:rPr>
        <w:t xml:space="preserve">גברתי היושבת ראש, בא לכאן מנכ"ל כנסת ששומר 2 מיליון שקלים לתת לעמותות. על דעת יושבת ראש הכנסת אני רוצה לסגור את העמותות. אני לא מבקש כסף. הר העמותות יכולות היום לומר: "יש כאן שיקולים פוליטיים, העברתי לעמותה מסוימת 30,000 שקל". לא, בא מנכ"ל, </w:t>
      </w:r>
    </w:p>
    <w:p w14:paraId="2682622A" w14:textId="77777777" w:rsidR="00027ABA" w:rsidRPr="00027ABA" w:rsidRDefault="00027ABA" w:rsidP="00027ABA">
      <w:pPr>
        <w:bidi/>
        <w:jc w:val="both"/>
        <w:rPr>
          <w:rFonts w:cs="David" w:hint="cs"/>
          <w:rtl/>
        </w:rPr>
      </w:pPr>
      <w:r w:rsidRPr="00027ABA">
        <w:rPr>
          <w:rFonts w:cs="David" w:hint="cs"/>
          <w:rtl/>
        </w:rPr>
        <w:t xml:space="preserve">אחרי איקס שנים שהקרן עובדת כדין, שבראשה עמד מבקר המדינה דהיום. אני מבקש להוריד אותה - התקדמות, מהפכה. אני מוצג פה כאויב העם. אני לא מוכן "בפליך פלאח" לבטל. כשם שאני אנהל פה מאבק על ביטול קרן המלגות לסטודנטים - למי זה הולך? לעיוורים, לחרשים, על פי קריטריונים ברורים. מה קרה? מישהו גונב? </w:t>
      </w:r>
    </w:p>
    <w:p w14:paraId="72FC99B4" w14:textId="77777777" w:rsidR="00027ABA" w:rsidRPr="00027ABA" w:rsidRDefault="00027ABA" w:rsidP="00027ABA">
      <w:pPr>
        <w:bidi/>
        <w:jc w:val="both"/>
        <w:rPr>
          <w:rFonts w:cs="David" w:hint="cs"/>
          <w:rtl/>
        </w:rPr>
      </w:pPr>
    </w:p>
    <w:p w14:paraId="5FA19449" w14:textId="77777777" w:rsidR="00027ABA" w:rsidRPr="00027ABA" w:rsidRDefault="00027ABA" w:rsidP="00027ABA">
      <w:pPr>
        <w:bidi/>
        <w:ind w:firstLine="567"/>
        <w:jc w:val="both"/>
        <w:rPr>
          <w:rFonts w:cs="David" w:hint="cs"/>
          <w:rtl/>
        </w:rPr>
      </w:pPr>
      <w:r w:rsidRPr="00027ABA">
        <w:rPr>
          <w:rFonts w:cs="David" w:hint="cs"/>
          <w:rtl/>
        </w:rPr>
        <w:t>אני רוצה שזה יאושר כבקשתנו ואני מתחייב להביא תוך חודש ימים הצעה. אני אומר לך, כי אני מכיר את היועצת המשפטית שלי. אגב, היא היועצת המשפטית הכי טובה שיש בשירות המדינה, ואני סומך עליה והיא משרתת אותי שירות מעולה ומקצועי וזה לגיטימי שאני מתווכח איתי וזה טוב. אנחנו נביא הצעה ביחד, על דעת יושבת ראש הכנסת, תוך חודש ימים.</w:t>
      </w:r>
    </w:p>
    <w:p w14:paraId="54C2A523" w14:textId="77777777" w:rsidR="00027ABA" w:rsidRPr="00027ABA" w:rsidRDefault="00027ABA" w:rsidP="00027ABA">
      <w:pPr>
        <w:bidi/>
        <w:jc w:val="both"/>
        <w:rPr>
          <w:rFonts w:cs="David" w:hint="cs"/>
          <w:rtl/>
        </w:rPr>
      </w:pPr>
    </w:p>
    <w:p w14:paraId="4A4609C7"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7BF1FDDE" w14:textId="77777777" w:rsidR="00027ABA" w:rsidRPr="00027ABA" w:rsidRDefault="00027ABA" w:rsidP="00027ABA">
      <w:pPr>
        <w:bidi/>
        <w:jc w:val="both"/>
        <w:rPr>
          <w:rFonts w:cs="David" w:hint="cs"/>
          <w:rtl/>
        </w:rPr>
      </w:pPr>
    </w:p>
    <w:p w14:paraId="0DA5210B" w14:textId="77777777" w:rsidR="00027ABA" w:rsidRPr="00027ABA" w:rsidRDefault="00027ABA" w:rsidP="00027ABA">
      <w:pPr>
        <w:bidi/>
        <w:ind w:firstLine="567"/>
        <w:jc w:val="both"/>
        <w:rPr>
          <w:rFonts w:cs="David" w:hint="cs"/>
          <w:rtl/>
        </w:rPr>
      </w:pPr>
      <w:r w:rsidRPr="00027ABA">
        <w:rPr>
          <w:rFonts w:cs="David" w:hint="cs"/>
          <w:rtl/>
        </w:rPr>
        <w:t xml:space="preserve">תשים את זה ברזרבה. </w:t>
      </w:r>
    </w:p>
    <w:p w14:paraId="12F14BFC" w14:textId="77777777" w:rsidR="00027ABA" w:rsidRPr="00027ABA" w:rsidRDefault="00027ABA" w:rsidP="00027ABA">
      <w:pPr>
        <w:bidi/>
        <w:jc w:val="both"/>
        <w:rPr>
          <w:rFonts w:cs="David" w:hint="cs"/>
          <w:rtl/>
        </w:rPr>
      </w:pPr>
    </w:p>
    <w:p w14:paraId="4DFCC3BC" w14:textId="77777777" w:rsidR="00027ABA" w:rsidRPr="00027ABA" w:rsidRDefault="00027ABA" w:rsidP="00027ABA">
      <w:pPr>
        <w:bidi/>
        <w:jc w:val="both"/>
        <w:rPr>
          <w:rFonts w:cs="David" w:hint="cs"/>
          <w:rtl/>
        </w:rPr>
      </w:pPr>
      <w:r w:rsidRPr="00027ABA">
        <w:rPr>
          <w:rFonts w:cs="David" w:hint="cs"/>
          <w:u w:val="single"/>
          <w:rtl/>
        </w:rPr>
        <w:t>היו</w:t>
      </w:r>
      <w:r w:rsidRPr="00027ABA">
        <w:rPr>
          <w:rFonts w:cs="David"/>
          <w:u w:val="single"/>
          <w:rtl/>
        </w:rPr>
        <w:t>"</w:t>
      </w:r>
      <w:r w:rsidRPr="00027ABA">
        <w:rPr>
          <w:rFonts w:cs="David" w:hint="cs"/>
          <w:u w:val="single"/>
          <w:rtl/>
        </w:rPr>
        <w:t>ר רוחמה אברהם:</w:t>
      </w:r>
    </w:p>
    <w:p w14:paraId="74EDDE2F" w14:textId="77777777" w:rsidR="00027ABA" w:rsidRPr="00027ABA" w:rsidRDefault="00027ABA" w:rsidP="00027ABA">
      <w:pPr>
        <w:bidi/>
        <w:jc w:val="both"/>
        <w:rPr>
          <w:rFonts w:cs="David" w:hint="cs"/>
          <w:rtl/>
        </w:rPr>
      </w:pPr>
    </w:p>
    <w:p w14:paraId="64719793" w14:textId="77777777" w:rsidR="00027ABA" w:rsidRPr="00027ABA" w:rsidRDefault="00027ABA" w:rsidP="00027ABA">
      <w:pPr>
        <w:bidi/>
        <w:ind w:firstLine="567"/>
        <w:jc w:val="both"/>
        <w:rPr>
          <w:rFonts w:cs="David" w:hint="cs"/>
          <w:rtl/>
        </w:rPr>
      </w:pPr>
      <w:r w:rsidRPr="00027ABA">
        <w:rPr>
          <w:rFonts w:cs="David" w:hint="cs"/>
          <w:rtl/>
        </w:rPr>
        <w:t xml:space="preserve">אלה חילוקי דעות לא פשוטים. אני בעד הסוגיה החברתית כי אני חושבת שהכנסת הזאת צריכה להיות ערה לבעיות חברתיות. בזה שאנחנו נותנים את הכסף הקטן הזה ועוזרים לאותו אדם בשיניים או במשקפיים, זה כאילו עזרנו להציל גם את כבודו וגם את בריאותו. </w:t>
      </w:r>
    </w:p>
    <w:p w14:paraId="74D0CED2" w14:textId="77777777" w:rsidR="00027ABA" w:rsidRPr="00027ABA" w:rsidRDefault="00027ABA" w:rsidP="00027ABA">
      <w:pPr>
        <w:bidi/>
        <w:jc w:val="both"/>
        <w:rPr>
          <w:rFonts w:cs="David" w:hint="cs"/>
          <w:rtl/>
        </w:rPr>
      </w:pPr>
    </w:p>
    <w:p w14:paraId="099B4820" w14:textId="77777777" w:rsidR="00027ABA" w:rsidRPr="00027ABA" w:rsidRDefault="00027ABA" w:rsidP="00027ABA">
      <w:pPr>
        <w:bidi/>
        <w:ind w:firstLine="567"/>
        <w:jc w:val="both"/>
        <w:rPr>
          <w:rFonts w:cs="David" w:hint="cs"/>
          <w:rtl/>
        </w:rPr>
      </w:pPr>
      <w:r w:rsidRPr="00027ABA">
        <w:rPr>
          <w:rFonts w:cs="David" w:hint="cs"/>
          <w:rtl/>
        </w:rPr>
        <w:t>מכיוון שהיועצת המשפטית עומדת על עמדתה והיא איתנה שהכנס</w:t>
      </w:r>
      <w:r w:rsidRPr="00027ABA">
        <w:rPr>
          <w:rFonts w:cs="David" w:hint="eastAsia"/>
          <w:rtl/>
        </w:rPr>
        <w:t>ת</w:t>
      </w:r>
      <w:r w:rsidRPr="00027ABA">
        <w:rPr>
          <w:rFonts w:cs="David" w:hint="cs"/>
          <w:rtl/>
        </w:rPr>
        <w:t xml:space="preserve"> לא יכולה להתנהל, ומכיוון שנותרתי חברת הכנסת היחידה יחד עם חבר הכנסת מרגי פה, אני חושבת שכל חברי הכנסת ששייכים לוועדה שמאשרת את תקציב הכנסת, צריכים להכריע בסוגיה הזאת. אני רוצה הצבעה של כל חברי הכנסת של הוועדה המשותפת. </w:t>
      </w:r>
    </w:p>
    <w:p w14:paraId="252AB497" w14:textId="77777777" w:rsidR="00027ABA" w:rsidRPr="00027ABA" w:rsidRDefault="00027ABA" w:rsidP="00027ABA">
      <w:pPr>
        <w:bidi/>
        <w:ind w:firstLine="567"/>
        <w:jc w:val="both"/>
        <w:rPr>
          <w:rFonts w:cs="David" w:hint="cs"/>
          <w:rtl/>
        </w:rPr>
      </w:pPr>
    </w:p>
    <w:p w14:paraId="725ECAD6" w14:textId="77777777" w:rsidR="00027ABA" w:rsidRPr="00027ABA" w:rsidRDefault="00027ABA" w:rsidP="00027ABA">
      <w:pPr>
        <w:bidi/>
        <w:ind w:firstLine="567"/>
        <w:jc w:val="both"/>
        <w:rPr>
          <w:rFonts w:cs="David" w:hint="cs"/>
          <w:rtl/>
        </w:rPr>
      </w:pPr>
      <w:r w:rsidRPr="00027ABA">
        <w:rPr>
          <w:rFonts w:cs="David" w:hint="cs"/>
          <w:rtl/>
        </w:rPr>
        <w:t xml:space="preserve">לפיכך כרגע לא אערוך הצבעה ואני אכנס את הוועדה בשעה 15:00. נעלה את הסוגיה הזאת, נעבור להצבעה ונחליט. אני לא רוצה לקחת אחריות כזאת לבד. יש פה חילוקי דעות מהותיים, גם לא אתה חבר הכנסת מרגי. פעם ראשונה שאנחנו מאשרים תקציב כזה וזאת פעם ראשונה שאנחנו נקלעים לסוגיות כבדות משקל. לכן, אני נועלת את הישיבה ונתכנס בשעה 15:00. </w:t>
      </w:r>
    </w:p>
    <w:p w14:paraId="3998669C" w14:textId="77777777" w:rsidR="00027ABA" w:rsidRPr="00027ABA" w:rsidRDefault="00027ABA" w:rsidP="00027ABA">
      <w:pPr>
        <w:bidi/>
        <w:jc w:val="both"/>
        <w:rPr>
          <w:rFonts w:cs="David" w:hint="cs"/>
          <w:rtl/>
        </w:rPr>
      </w:pPr>
    </w:p>
    <w:p w14:paraId="26A533AF" w14:textId="77777777" w:rsidR="00027ABA" w:rsidRPr="00027ABA" w:rsidRDefault="00027ABA" w:rsidP="00027ABA">
      <w:pPr>
        <w:bidi/>
        <w:jc w:val="both"/>
        <w:rPr>
          <w:rFonts w:cs="David" w:hint="cs"/>
          <w:u w:val="single"/>
          <w:rtl/>
        </w:rPr>
      </w:pPr>
      <w:r w:rsidRPr="00027ABA">
        <w:rPr>
          <w:rFonts w:cs="David" w:hint="cs"/>
          <w:u w:val="single"/>
          <w:rtl/>
        </w:rPr>
        <w:t>אריה האן:</w:t>
      </w:r>
    </w:p>
    <w:p w14:paraId="2ABC7F37" w14:textId="77777777" w:rsidR="00027ABA" w:rsidRPr="00027ABA" w:rsidRDefault="00027ABA" w:rsidP="00027ABA">
      <w:pPr>
        <w:bidi/>
        <w:jc w:val="both"/>
        <w:rPr>
          <w:rFonts w:cs="David" w:hint="cs"/>
          <w:u w:val="single"/>
          <w:rtl/>
        </w:rPr>
      </w:pPr>
    </w:p>
    <w:p w14:paraId="1C693521" w14:textId="77777777" w:rsidR="00027ABA" w:rsidRPr="00027ABA" w:rsidRDefault="00027ABA" w:rsidP="00027ABA">
      <w:pPr>
        <w:bidi/>
        <w:jc w:val="both"/>
        <w:rPr>
          <w:rFonts w:cs="David" w:hint="cs"/>
          <w:rtl/>
        </w:rPr>
      </w:pPr>
      <w:r w:rsidRPr="00027ABA">
        <w:rPr>
          <w:rFonts w:cs="David" w:hint="cs"/>
          <w:rtl/>
        </w:rPr>
        <w:tab/>
        <w:t xml:space="preserve">אבי לא יכול בשעה 15:00, הוא נמצא בבית הדין לעבודה. </w:t>
      </w:r>
    </w:p>
    <w:p w14:paraId="0B27E5CB" w14:textId="77777777" w:rsidR="00027ABA" w:rsidRPr="00027ABA" w:rsidRDefault="00027ABA" w:rsidP="00027ABA">
      <w:pPr>
        <w:bidi/>
        <w:jc w:val="both"/>
        <w:rPr>
          <w:rFonts w:cs="David" w:hint="cs"/>
          <w:rtl/>
        </w:rPr>
      </w:pPr>
    </w:p>
    <w:p w14:paraId="14A75612"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729DA24A" w14:textId="77777777" w:rsidR="00027ABA" w:rsidRPr="00027ABA" w:rsidRDefault="00027ABA" w:rsidP="00027ABA">
      <w:pPr>
        <w:bidi/>
        <w:jc w:val="both"/>
        <w:rPr>
          <w:rFonts w:cs="David" w:hint="cs"/>
          <w:rtl/>
        </w:rPr>
      </w:pPr>
    </w:p>
    <w:p w14:paraId="2467E21A" w14:textId="77777777" w:rsidR="00027ABA" w:rsidRPr="00027ABA" w:rsidRDefault="00027ABA" w:rsidP="00027ABA">
      <w:pPr>
        <w:bidi/>
        <w:jc w:val="both"/>
        <w:rPr>
          <w:rFonts w:cs="David" w:hint="cs"/>
          <w:rtl/>
        </w:rPr>
      </w:pPr>
      <w:r w:rsidRPr="00027ABA">
        <w:rPr>
          <w:rFonts w:cs="David" w:hint="cs"/>
          <w:rtl/>
        </w:rPr>
        <w:tab/>
        <w:t xml:space="preserve">אנחנו מכירים את הסוגיה. </w:t>
      </w:r>
    </w:p>
    <w:p w14:paraId="4059C49B" w14:textId="77777777" w:rsidR="00027ABA" w:rsidRPr="00027ABA" w:rsidRDefault="00027ABA" w:rsidP="00027ABA">
      <w:pPr>
        <w:bidi/>
        <w:jc w:val="both"/>
        <w:rPr>
          <w:rFonts w:cs="David" w:hint="cs"/>
          <w:rtl/>
        </w:rPr>
      </w:pPr>
    </w:p>
    <w:p w14:paraId="4ED83AE2" w14:textId="77777777" w:rsidR="00027ABA" w:rsidRPr="00027ABA" w:rsidRDefault="00027ABA" w:rsidP="00027ABA">
      <w:pPr>
        <w:bidi/>
        <w:jc w:val="both"/>
        <w:rPr>
          <w:rFonts w:cs="David" w:hint="cs"/>
          <w:u w:val="single"/>
          <w:rtl/>
        </w:rPr>
      </w:pPr>
      <w:r w:rsidRPr="00027ABA">
        <w:rPr>
          <w:rFonts w:cs="David" w:hint="cs"/>
          <w:u w:val="single"/>
          <w:rtl/>
        </w:rPr>
        <w:t>יעקב מרגי:</w:t>
      </w:r>
    </w:p>
    <w:p w14:paraId="5857E25E" w14:textId="77777777" w:rsidR="00027ABA" w:rsidRPr="00027ABA" w:rsidRDefault="00027ABA" w:rsidP="00027ABA">
      <w:pPr>
        <w:bidi/>
        <w:jc w:val="both"/>
        <w:rPr>
          <w:rFonts w:cs="David" w:hint="cs"/>
          <w:rtl/>
        </w:rPr>
      </w:pPr>
    </w:p>
    <w:p w14:paraId="3E940A10" w14:textId="77777777" w:rsidR="00027ABA" w:rsidRPr="00027ABA" w:rsidRDefault="00027ABA" w:rsidP="00027ABA">
      <w:pPr>
        <w:bidi/>
        <w:jc w:val="both"/>
        <w:rPr>
          <w:rFonts w:cs="David" w:hint="cs"/>
          <w:rtl/>
        </w:rPr>
      </w:pPr>
      <w:r w:rsidRPr="00027ABA">
        <w:rPr>
          <w:rFonts w:cs="David" w:hint="cs"/>
          <w:rtl/>
        </w:rPr>
        <w:tab/>
        <w:t>ואם אחד מחברי הכנסת ישאל שאלות?</w:t>
      </w:r>
      <w:r w:rsidRPr="00027ABA">
        <w:rPr>
          <w:rFonts w:cs="David" w:hint="cs"/>
          <w:rtl/>
        </w:rPr>
        <w:tab/>
      </w:r>
    </w:p>
    <w:p w14:paraId="5052E074" w14:textId="77777777" w:rsidR="00027ABA" w:rsidRPr="00027ABA" w:rsidRDefault="00027ABA" w:rsidP="00027ABA">
      <w:pPr>
        <w:bidi/>
        <w:jc w:val="both"/>
        <w:rPr>
          <w:rFonts w:cs="David" w:hint="cs"/>
          <w:rtl/>
        </w:rPr>
      </w:pPr>
    </w:p>
    <w:p w14:paraId="16799769" w14:textId="77777777" w:rsidR="00027ABA" w:rsidRPr="00027ABA" w:rsidRDefault="00027ABA" w:rsidP="00027ABA">
      <w:pPr>
        <w:bidi/>
        <w:jc w:val="both"/>
        <w:rPr>
          <w:rFonts w:cs="David" w:hint="cs"/>
          <w:u w:val="single"/>
          <w:rtl/>
        </w:rPr>
      </w:pPr>
      <w:r w:rsidRPr="00027ABA">
        <w:rPr>
          <w:rFonts w:cs="David" w:hint="cs"/>
          <w:u w:val="single"/>
          <w:rtl/>
        </w:rPr>
        <w:t>אבי לוי:</w:t>
      </w:r>
    </w:p>
    <w:p w14:paraId="51B265BE" w14:textId="77777777" w:rsidR="00027ABA" w:rsidRPr="00027ABA" w:rsidRDefault="00027ABA" w:rsidP="00027ABA">
      <w:pPr>
        <w:bidi/>
        <w:jc w:val="both"/>
        <w:rPr>
          <w:rFonts w:cs="David" w:hint="cs"/>
          <w:u w:val="single"/>
          <w:rtl/>
        </w:rPr>
      </w:pPr>
    </w:p>
    <w:p w14:paraId="43F6189E" w14:textId="77777777" w:rsidR="00027ABA" w:rsidRPr="00027ABA" w:rsidRDefault="00027ABA" w:rsidP="00027ABA">
      <w:pPr>
        <w:bidi/>
        <w:jc w:val="both"/>
        <w:rPr>
          <w:rFonts w:cs="David" w:hint="cs"/>
          <w:rtl/>
        </w:rPr>
      </w:pPr>
      <w:r w:rsidRPr="00027ABA">
        <w:rPr>
          <w:rFonts w:cs="David" w:hint="cs"/>
          <w:rtl/>
        </w:rPr>
        <w:tab/>
        <w:t xml:space="preserve">סך כל הסעיף הזה הוא 2.2 מיליון. </w:t>
      </w:r>
    </w:p>
    <w:p w14:paraId="531B4322" w14:textId="77777777" w:rsidR="00027ABA" w:rsidRPr="00027ABA" w:rsidRDefault="00027ABA" w:rsidP="00027ABA">
      <w:pPr>
        <w:bidi/>
        <w:jc w:val="both"/>
        <w:rPr>
          <w:rFonts w:cs="David" w:hint="cs"/>
          <w:rtl/>
        </w:rPr>
      </w:pPr>
    </w:p>
    <w:p w14:paraId="57EB521B"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79B9BF14" w14:textId="77777777" w:rsidR="00027ABA" w:rsidRPr="00027ABA" w:rsidRDefault="00027ABA" w:rsidP="00027ABA">
      <w:pPr>
        <w:bidi/>
        <w:jc w:val="both"/>
        <w:rPr>
          <w:rFonts w:cs="David" w:hint="cs"/>
          <w:rtl/>
        </w:rPr>
      </w:pPr>
    </w:p>
    <w:p w14:paraId="65E46A55" w14:textId="77777777" w:rsidR="00027ABA" w:rsidRPr="00027ABA" w:rsidRDefault="00027ABA" w:rsidP="00027ABA">
      <w:pPr>
        <w:bidi/>
        <w:jc w:val="both"/>
        <w:rPr>
          <w:rFonts w:cs="David" w:hint="cs"/>
          <w:rtl/>
        </w:rPr>
      </w:pPr>
      <w:r w:rsidRPr="00027ABA">
        <w:rPr>
          <w:rFonts w:cs="David" w:hint="cs"/>
          <w:rtl/>
        </w:rPr>
        <w:tab/>
        <w:t xml:space="preserve">אני לא מוכנה לקחת אחריות. </w:t>
      </w:r>
    </w:p>
    <w:p w14:paraId="06D039B1" w14:textId="77777777" w:rsidR="00027ABA" w:rsidRPr="00027ABA" w:rsidRDefault="00027ABA" w:rsidP="00027ABA">
      <w:pPr>
        <w:bidi/>
        <w:jc w:val="both"/>
        <w:rPr>
          <w:rFonts w:cs="David" w:hint="cs"/>
          <w:rtl/>
        </w:rPr>
      </w:pPr>
    </w:p>
    <w:p w14:paraId="7D41E39C" w14:textId="77777777" w:rsidR="00027ABA" w:rsidRPr="00027ABA" w:rsidRDefault="00027ABA" w:rsidP="00027ABA">
      <w:pPr>
        <w:bidi/>
        <w:jc w:val="both"/>
        <w:rPr>
          <w:rFonts w:cs="David" w:hint="cs"/>
          <w:u w:val="single"/>
          <w:rtl/>
        </w:rPr>
      </w:pPr>
      <w:r w:rsidRPr="00027ABA">
        <w:rPr>
          <w:rFonts w:cs="David" w:hint="cs"/>
          <w:u w:val="single"/>
          <w:rtl/>
        </w:rPr>
        <w:t>יעקב מרגי:</w:t>
      </w:r>
    </w:p>
    <w:p w14:paraId="63C5CD3C" w14:textId="77777777" w:rsidR="00027ABA" w:rsidRPr="00027ABA" w:rsidRDefault="00027ABA" w:rsidP="00027ABA">
      <w:pPr>
        <w:bidi/>
        <w:jc w:val="both"/>
        <w:rPr>
          <w:rFonts w:cs="David" w:hint="cs"/>
          <w:rtl/>
        </w:rPr>
      </w:pPr>
      <w:r w:rsidRPr="00027ABA">
        <w:rPr>
          <w:rFonts w:cs="David" w:hint="cs"/>
          <w:rtl/>
        </w:rPr>
        <w:tab/>
      </w:r>
    </w:p>
    <w:p w14:paraId="365F507D" w14:textId="77777777" w:rsidR="00027ABA" w:rsidRPr="00027ABA" w:rsidRDefault="00027ABA" w:rsidP="00027ABA">
      <w:pPr>
        <w:bidi/>
        <w:jc w:val="both"/>
        <w:rPr>
          <w:rFonts w:cs="David" w:hint="cs"/>
          <w:rtl/>
        </w:rPr>
      </w:pPr>
      <w:r w:rsidRPr="00027ABA">
        <w:rPr>
          <w:rFonts w:cs="David" w:hint="cs"/>
          <w:rtl/>
        </w:rPr>
        <w:tab/>
        <w:t>אבי, בוא שים אותו בצד.</w:t>
      </w:r>
    </w:p>
    <w:p w14:paraId="019F8F26" w14:textId="77777777" w:rsidR="00027ABA" w:rsidRPr="00027ABA" w:rsidRDefault="00027ABA" w:rsidP="00027ABA">
      <w:pPr>
        <w:bidi/>
        <w:jc w:val="both"/>
        <w:rPr>
          <w:rFonts w:cs="David" w:hint="cs"/>
          <w:rtl/>
        </w:rPr>
      </w:pPr>
    </w:p>
    <w:p w14:paraId="61436012" w14:textId="77777777" w:rsidR="00027ABA" w:rsidRPr="00027ABA" w:rsidRDefault="00027ABA" w:rsidP="00027ABA">
      <w:pPr>
        <w:bidi/>
        <w:jc w:val="both"/>
        <w:rPr>
          <w:rFonts w:cs="David" w:hint="cs"/>
          <w:u w:val="single"/>
          <w:rtl/>
        </w:rPr>
      </w:pPr>
      <w:r w:rsidRPr="00027ABA">
        <w:rPr>
          <w:rFonts w:cs="David"/>
          <w:u w:val="single"/>
          <w:rtl/>
        </w:rPr>
        <w:br w:type="page"/>
      </w:r>
      <w:r w:rsidRPr="00027ABA">
        <w:rPr>
          <w:rFonts w:cs="David" w:hint="cs"/>
          <w:u w:val="single"/>
          <w:rtl/>
        </w:rPr>
        <w:t>אבי בלשניקוב:</w:t>
      </w:r>
    </w:p>
    <w:p w14:paraId="70C98660" w14:textId="77777777" w:rsidR="00027ABA" w:rsidRPr="00027ABA" w:rsidRDefault="00027ABA" w:rsidP="00027ABA">
      <w:pPr>
        <w:bidi/>
        <w:jc w:val="both"/>
        <w:rPr>
          <w:rFonts w:cs="David" w:hint="cs"/>
          <w:u w:val="single"/>
          <w:rtl/>
        </w:rPr>
      </w:pPr>
    </w:p>
    <w:p w14:paraId="7E35157F" w14:textId="77777777" w:rsidR="00027ABA" w:rsidRPr="00027ABA" w:rsidRDefault="00027ABA" w:rsidP="00027ABA">
      <w:pPr>
        <w:bidi/>
        <w:jc w:val="both"/>
        <w:rPr>
          <w:rFonts w:cs="David" w:hint="cs"/>
          <w:rtl/>
        </w:rPr>
      </w:pPr>
      <w:r w:rsidRPr="00027ABA">
        <w:rPr>
          <w:rFonts w:cs="David" w:hint="cs"/>
          <w:rtl/>
        </w:rPr>
        <w:tab/>
        <w:t xml:space="preserve">לא שם אותו בצד. אני אביא תוך חודש הצעה, עם היועצת המשפטית, עם חיוך. </w:t>
      </w:r>
    </w:p>
    <w:p w14:paraId="55869675" w14:textId="77777777" w:rsidR="00027ABA" w:rsidRPr="00027ABA" w:rsidRDefault="00027ABA" w:rsidP="00027ABA">
      <w:pPr>
        <w:bidi/>
        <w:jc w:val="both"/>
        <w:rPr>
          <w:rFonts w:cs="David" w:hint="cs"/>
          <w:rtl/>
        </w:rPr>
      </w:pPr>
    </w:p>
    <w:p w14:paraId="2746E0F2" w14:textId="77777777" w:rsidR="00027ABA" w:rsidRPr="00027ABA" w:rsidRDefault="00027ABA" w:rsidP="00027ABA">
      <w:pPr>
        <w:bidi/>
        <w:jc w:val="both"/>
        <w:rPr>
          <w:rFonts w:cs="David" w:hint="cs"/>
          <w:u w:val="single"/>
          <w:rtl/>
        </w:rPr>
      </w:pPr>
      <w:r w:rsidRPr="00027ABA">
        <w:rPr>
          <w:rFonts w:cs="David" w:hint="cs"/>
          <w:u w:val="single"/>
          <w:rtl/>
        </w:rPr>
        <w:t>נורית אלשטיין:</w:t>
      </w:r>
    </w:p>
    <w:p w14:paraId="6530609B" w14:textId="77777777" w:rsidR="00027ABA" w:rsidRPr="00027ABA" w:rsidRDefault="00027ABA" w:rsidP="00027ABA">
      <w:pPr>
        <w:bidi/>
        <w:jc w:val="both"/>
        <w:rPr>
          <w:rFonts w:cs="David" w:hint="cs"/>
          <w:rtl/>
        </w:rPr>
      </w:pPr>
    </w:p>
    <w:p w14:paraId="0BF6F919" w14:textId="77777777" w:rsidR="00027ABA" w:rsidRPr="00027ABA" w:rsidRDefault="00027ABA" w:rsidP="00027ABA">
      <w:pPr>
        <w:bidi/>
        <w:ind w:firstLine="567"/>
        <w:jc w:val="both"/>
        <w:rPr>
          <w:rFonts w:cs="David" w:hint="cs"/>
          <w:rtl/>
        </w:rPr>
      </w:pPr>
      <w:r w:rsidRPr="00027ABA">
        <w:rPr>
          <w:rFonts w:cs="David" w:hint="cs"/>
          <w:rtl/>
        </w:rPr>
        <w:t xml:space="preserve">זה הדבר הכי נכון לעשות. </w:t>
      </w:r>
    </w:p>
    <w:p w14:paraId="1CBEDEF2" w14:textId="77777777" w:rsidR="00027ABA" w:rsidRPr="00027ABA" w:rsidRDefault="00027ABA" w:rsidP="00027ABA">
      <w:pPr>
        <w:bidi/>
        <w:jc w:val="both"/>
        <w:rPr>
          <w:rFonts w:cs="David" w:hint="cs"/>
          <w:rtl/>
        </w:rPr>
      </w:pPr>
    </w:p>
    <w:p w14:paraId="617B997E" w14:textId="77777777" w:rsidR="00027ABA" w:rsidRPr="00027ABA" w:rsidRDefault="00027ABA" w:rsidP="00027ABA">
      <w:pPr>
        <w:bidi/>
        <w:jc w:val="both"/>
        <w:rPr>
          <w:rFonts w:cs="David" w:hint="cs"/>
          <w:u w:val="single"/>
          <w:rtl/>
        </w:rPr>
      </w:pPr>
      <w:r w:rsidRPr="00027ABA">
        <w:rPr>
          <w:rFonts w:cs="David" w:hint="cs"/>
          <w:u w:val="single"/>
          <w:rtl/>
        </w:rPr>
        <w:t>אבי בלשניקוב:</w:t>
      </w:r>
    </w:p>
    <w:p w14:paraId="5DBC5DB9" w14:textId="77777777" w:rsidR="00027ABA" w:rsidRPr="00027ABA" w:rsidRDefault="00027ABA" w:rsidP="00027ABA">
      <w:pPr>
        <w:bidi/>
        <w:jc w:val="both"/>
        <w:rPr>
          <w:rFonts w:cs="David" w:hint="cs"/>
          <w:rtl/>
        </w:rPr>
      </w:pPr>
    </w:p>
    <w:p w14:paraId="1E647214" w14:textId="77777777" w:rsidR="00027ABA" w:rsidRPr="00027ABA" w:rsidRDefault="00027ABA" w:rsidP="00027ABA">
      <w:pPr>
        <w:bidi/>
        <w:jc w:val="both"/>
        <w:rPr>
          <w:rFonts w:cs="David" w:hint="cs"/>
          <w:rtl/>
        </w:rPr>
      </w:pPr>
      <w:r w:rsidRPr="00027ABA">
        <w:rPr>
          <w:rFonts w:cs="David" w:hint="cs"/>
          <w:rtl/>
        </w:rPr>
        <w:tab/>
        <w:t>מה קרה? אני באתי עם הרעיון לבטל את העמותות, בשיתוף היועצת המשפטית.</w:t>
      </w:r>
    </w:p>
    <w:p w14:paraId="0E792403" w14:textId="77777777" w:rsidR="00027ABA" w:rsidRPr="00027ABA" w:rsidRDefault="00027ABA" w:rsidP="00027ABA">
      <w:pPr>
        <w:bidi/>
        <w:jc w:val="both"/>
        <w:rPr>
          <w:rFonts w:cs="David" w:hint="cs"/>
          <w:rtl/>
        </w:rPr>
      </w:pPr>
    </w:p>
    <w:p w14:paraId="58674A26" w14:textId="77777777" w:rsidR="00027ABA" w:rsidRPr="00027ABA" w:rsidRDefault="00027ABA" w:rsidP="00027ABA">
      <w:pPr>
        <w:bidi/>
        <w:jc w:val="both"/>
        <w:rPr>
          <w:rFonts w:cs="David" w:hint="cs"/>
          <w:u w:val="single"/>
          <w:rtl/>
        </w:rPr>
      </w:pPr>
      <w:r w:rsidRPr="00027ABA">
        <w:rPr>
          <w:rFonts w:cs="David" w:hint="cs"/>
          <w:u w:val="single"/>
          <w:rtl/>
        </w:rPr>
        <w:t>היו"ר רוחמה אברהם:</w:t>
      </w:r>
    </w:p>
    <w:p w14:paraId="0D948374" w14:textId="77777777" w:rsidR="00027ABA" w:rsidRPr="00027ABA" w:rsidRDefault="00027ABA" w:rsidP="00027ABA">
      <w:pPr>
        <w:bidi/>
        <w:jc w:val="both"/>
        <w:rPr>
          <w:rFonts w:cs="David" w:hint="cs"/>
          <w:rtl/>
        </w:rPr>
      </w:pPr>
    </w:p>
    <w:p w14:paraId="15839EFB" w14:textId="77777777" w:rsidR="00027ABA" w:rsidRPr="00027ABA" w:rsidRDefault="00027ABA" w:rsidP="00027ABA">
      <w:pPr>
        <w:bidi/>
        <w:jc w:val="both"/>
        <w:rPr>
          <w:rFonts w:cs="David" w:hint="cs"/>
          <w:rtl/>
        </w:rPr>
      </w:pPr>
      <w:r w:rsidRPr="00027ABA">
        <w:rPr>
          <w:rFonts w:cs="David" w:hint="cs"/>
          <w:rtl/>
        </w:rPr>
        <w:tab/>
        <w:t>אני לא מוכנה לאשר את זה. אתם גם מכניסים אותו לסד שאתם רוצים שנצביע היום, ואתם גם מציגים לנו חילוקי דעות. אני לא מוכנה לקחת אחריות לבד בחילוקי הדעות האלה. תתארגנו לכך שבשעה 15:00 יהיו הצבעות. אני מבקשת לזמן את כל חברי הוועדה. תודה.</w:t>
      </w:r>
    </w:p>
    <w:p w14:paraId="7576D29B" w14:textId="77777777" w:rsidR="00027ABA" w:rsidRPr="00027ABA" w:rsidRDefault="00027ABA" w:rsidP="00027ABA">
      <w:pPr>
        <w:bidi/>
        <w:jc w:val="both"/>
        <w:rPr>
          <w:rFonts w:cs="David" w:hint="cs"/>
          <w:rtl/>
        </w:rPr>
      </w:pPr>
    </w:p>
    <w:p w14:paraId="6A7A72D3" w14:textId="77777777" w:rsidR="00027ABA" w:rsidRPr="00027ABA" w:rsidRDefault="00027ABA" w:rsidP="00027ABA">
      <w:pPr>
        <w:bidi/>
        <w:jc w:val="both"/>
        <w:rPr>
          <w:rFonts w:cs="David" w:hint="cs"/>
          <w:rtl/>
        </w:rPr>
      </w:pPr>
      <w:r w:rsidRPr="00027ABA">
        <w:rPr>
          <w:rFonts w:cs="David" w:hint="cs"/>
          <w:rtl/>
        </w:rPr>
        <w:tab/>
        <w:t xml:space="preserve">הישיבה נעולה. </w:t>
      </w:r>
    </w:p>
    <w:p w14:paraId="769405DB" w14:textId="77777777" w:rsidR="00027ABA" w:rsidRPr="00027ABA" w:rsidRDefault="00027ABA" w:rsidP="00027ABA">
      <w:pPr>
        <w:bidi/>
        <w:jc w:val="both"/>
        <w:rPr>
          <w:rFonts w:cs="David" w:hint="cs"/>
          <w:rtl/>
        </w:rPr>
      </w:pPr>
    </w:p>
    <w:p w14:paraId="27B19068" w14:textId="77777777" w:rsidR="00027ABA" w:rsidRPr="00027ABA" w:rsidRDefault="00027ABA" w:rsidP="00027ABA">
      <w:pPr>
        <w:bidi/>
        <w:jc w:val="both"/>
        <w:rPr>
          <w:rFonts w:cs="David" w:hint="cs"/>
          <w:b/>
          <w:bCs/>
          <w:rtl/>
        </w:rPr>
      </w:pPr>
      <w:r w:rsidRPr="00027ABA">
        <w:rPr>
          <w:rFonts w:cs="David" w:hint="cs"/>
          <w:b/>
          <w:bCs/>
          <w:rtl/>
        </w:rPr>
        <w:t>הישיבה ננעלה בשעה 13:20</w:t>
      </w:r>
    </w:p>
    <w:p w14:paraId="61FDA458" w14:textId="77777777" w:rsidR="00552A80" w:rsidRPr="00027ABA" w:rsidRDefault="00552A80" w:rsidP="00027ABA">
      <w:pPr>
        <w:bidi/>
        <w:rPr>
          <w:rFonts w:cs="David" w:hint="cs"/>
          <w:rtl/>
        </w:rPr>
      </w:pPr>
    </w:p>
    <w:sectPr w:rsidR="00552A80" w:rsidRPr="00027ABA" w:rsidSect="00027ABA">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FD43" w14:textId="77777777" w:rsidR="00000000" w:rsidRDefault="009359FF">
      <w:r>
        <w:separator/>
      </w:r>
    </w:p>
  </w:endnote>
  <w:endnote w:type="continuationSeparator" w:id="0">
    <w:p w14:paraId="3E1ED62E" w14:textId="77777777" w:rsidR="00000000" w:rsidRDefault="0093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6B782" w14:textId="77777777" w:rsidR="00000000" w:rsidRDefault="009359FF">
      <w:r>
        <w:separator/>
      </w:r>
    </w:p>
  </w:footnote>
  <w:footnote w:type="continuationSeparator" w:id="0">
    <w:p w14:paraId="316127E6" w14:textId="77777777" w:rsidR="00000000" w:rsidRDefault="00935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30AC" w14:textId="77777777" w:rsidR="00027ABA" w:rsidRDefault="00027AB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A41F08E" w14:textId="77777777" w:rsidR="00027ABA" w:rsidRDefault="00027ABA">
    <w:pPr>
      <w:pStyle w:val="Header"/>
      <w:ind w:right="360"/>
      <w:jc w:val="both"/>
      <w:rPr>
        <w:rtl/>
      </w:rPr>
    </w:pPr>
  </w:p>
  <w:p w14:paraId="3EB648A9" w14:textId="77777777" w:rsidR="00027ABA" w:rsidRDefault="00027ABA"/>
  <w:p w14:paraId="720E4366" w14:textId="77777777" w:rsidR="00027ABA" w:rsidRDefault="00027ABA"/>
  <w:p w14:paraId="283C8F40" w14:textId="77777777" w:rsidR="00027ABA" w:rsidRDefault="00027ABA"/>
  <w:p w14:paraId="36505302" w14:textId="77777777" w:rsidR="00027ABA" w:rsidRDefault="00027ABA"/>
  <w:p w14:paraId="428D3584" w14:textId="77777777" w:rsidR="00027ABA" w:rsidRDefault="00027ABA"/>
  <w:p w14:paraId="3E4ACEDD" w14:textId="77777777" w:rsidR="00027ABA" w:rsidRDefault="00027ABA"/>
  <w:p w14:paraId="56EEB9D1" w14:textId="77777777" w:rsidR="00027ABA" w:rsidRDefault="00027ABA"/>
  <w:p w14:paraId="1F5B7659" w14:textId="77777777" w:rsidR="00027ABA" w:rsidRDefault="00027ABA"/>
  <w:p w14:paraId="12D7EBA2" w14:textId="77777777" w:rsidR="00027ABA" w:rsidRDefault="00027A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79D2" w14:textId="77777777" w:rsidR="00027ABA" w:rsidRDefault="00027AB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1262D">
      <w:rPr>
        <w:rStyle w:val="PageNumber"/>
        <w:noProof/>
        <w:rtl/>
      </w:rPr>
      <w:t>1</w:t>
    </w:r>
    <w:r>
      <w:rPr>
        <w:rStyle w:val="PageNumber"/>
        <w:rtl/>
      </w:rPr>
      <w:fldChar w:fldCharType="end"/>
    </w:r>
  </w:p>
  <w:p w14:paraId="4D4F74FC" w14:textId="77777777" w:rsidR="00027ABA" w:rsidRDefault="00027ABA" w:rsidP="00027ABA">
    <w:pPr>
      <w:pStyle w:val="Header"/>
      <w:ind w:right="360"/>
      <w:jc w:val="both"/>
      <w:rPr>
        <w:rFonts w:hint="cs"/>
        <w:rtl/>
      </w:rPr>
    </w:pPr>
    <w:r w:rsidRPr="00D623A5">
      <w:rPr>
        <w:rtl/>
      </w:rPr>
      <w:t>הוועדה המשותפת (לוועדת הכנסת ולוועדת הכספים) לתקציב הכנסת</w:t>
    </w:r>
  </w:p>
  <w:p w14:paraId="7C47CB20" w14:textId="77777777" w:rsidR="00027ABA" w:rsidRPr="00D623A5" w:rsidRDefault="00027ABA" w:rsidP="00027ABA">
    <w:pPr>
      <w:pStyle w:val="Header"/>
      <w:ind w:right="360"/>
      <w:jc w:val="both"/>
      <w:rPr>
        <w:rStyle w:val="PageNumber"/>
        <w:rFonts w:hint="cs"/>
        <w:rtl/>
      </w:rPr>
    </w:pPr>
    <w:r>
      <w:rPr>
        <w:rFonts w:hint="cs"/>
        <w:rtl/>
      </w:rPr>
      <w:t>26.12.2006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6F65"/>
    <w:multiLevelType w:val="hybridMultilevel"/>
    <w:tmpl w:val="0ED08E68"/>
    <w:lvl w:ilvl="0" w:tplc="0409000F">
      <w:start w:val="1"/>
      <w:numFmt w:val="decimal"/>
      <w:lvlText w:val="%1."/>
      <w:lvlJc w:val="left"/>
      <w:pPr>
        <w:tabs>
          <w:tab w:val="num" w:pos="1068"/>
        </w:tabs>
        <w:ind w:left="1068"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16cid:durableId="196977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4760פרוטוקול_ישיבת_ועדה.doc"/>
    <w:docVar w:name="StartMode" w:val="3"/>
  </w:docVars>
  <w:rsids>
    <w:rsidRoot w:val="005A1C9E"/>
    <w:rsid w:val="00027ABA"/>
    <w:rsid w:val="00552A80"/>
    <w:rsid w:val="005A1C9E"/>
    <w:rsid w:val="0091262D"/>
    <w:rsid w:val="009359FF"/>
    <w:rsid w:val="00965806"/>
    <w:rsid w:val="00D96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45637D"/>
  <w15:chartTrackingRefBased/>
  <w15:docId w15:val="{1F7C4B06-F245-4A2A-8C1D-F56CCE62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027ABA"/>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027ABA"/>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027ABA"/>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027ABA"/>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27ABA"/>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027AB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27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5767</Words>
  <Characters>32878</Characters>
  <Application>Microsoft Office Word</Application>
  <DocSecurity>0</DocSecurity>
  <Lines>273</Lines>
  <Paragraphs>77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