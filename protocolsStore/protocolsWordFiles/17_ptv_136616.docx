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B7B48" w14:textId="77777777" w:rsidR="00003EF0" w:rsidRPr="00003EF0" w:rsidRDefault="00003EF0" w:rsidP="00003EF0">
      <w:pPr>
        <w:pStyle w:val="Heading5"/>
        <w:jc w:val="left"/>
        <w:rPr>
          <w:b/>
          <w:bCs/>
          <w:sz w:val="24"/>
          <w:rtl/>
        </w:rPr>
      </w:pPr>
      <w:r w:rsidRPr="00003EF0">
        <w:rPr>
          <w:b/>
          <w:bCs/>
          <w:sz w:val="24"/>
          <w:rtl/>
        </w:rPr>
        <w:t xml:space="preserve">הכנסת </w:t>
      </w:r>
      <w:r w:rsidRPr="00003EF0">
        <w:rPr>
          <w:rFonts w:hint="cs"/>
          <w:b/>
          <w:bCs/>
          <w:sz w:val="24"/>
          <w:rtl/>
        </w:rPr>
        <w:t>השבע-עשרה</w:t>
      </w:r>
      <w:r w:rsidRPr="00003EF0">
        <w:rPr>
          <w:b/>
          <w:bCs/>
          <w:sz w:val="24"/>
          <w:rtl/>
        </w:rPr>
        <w:tab/>
      </w:r>
      <w:r w:rsidRPr="00003EF0">
        <w:rPr>
          <w:b/>
          <w:bCs/>
          <w:sz w:val="24"/>
          <w:rtl/>
        </w:rPr>
        <w:tab/>
      </w:r>
      <w:r w:rsidRPr="00003EF0">
        <w:rPr>
          <w:b/>
          <w:bCs/>
          <w:sz w:val="24"/>
          <w:rtl/>
        </w:rPr>
        <w:tab/>
      </w:r>
      <w:r w:rsidRPr="00003EF0">
        <w:rPr>
          <w:b/>
          <w:bCs/>
          <w:sz w:val="24"/>
          <w:rtl/>
        </w:rPr>
        <w:tab/>
      </w:r>
      <w:r w:rsidRPr="00003EF0">
        <w:rPr>
          <w:b/>
          <w:bCs/>
          <w:sz w:val="24"/>
          <w:rtl/>
        </w:rPr>
        <w:tab/>
      </w:r>
      <w:r w:rsidRPr="00003EF0">
        <w:rPr>
          <w:b/>
          <w:bCs/>
          <w:sz w:val="24"/>
          <w:rtl/>
        </w:rPr>
        <w:tab/>
      </w:r>
      <w:r w:rsidRPr="00003EF0">
        <w:rPr>
          <w:b/>
          <w:bCs/>
          <w:sz w:val="24"/>
          <w:rtl/>
        </w:rPr>
        <w:tab/>
        <w:t>נוסח לא מתוקן</w:t>
      </w:r>
    </w:p>
    <w:p w14:paraId="59E580C6" w14:textId="77777777" w:rsidR="00003EF0" w:rsidRPr="00003EF0" w:rsidRDefault="00003EF0" w:rsidP="00003EF0">
      <w:pPr>
        <w:bidi/>
        <w:rPr>
          <w:rFonts w:cs="David" w:hint="cs"/>
          <w:b/>
          <w:bCs/>
          <w:rtl/>
        </w:rPr>
      </w:pPr>
      <w:r w:rsidRPr="00003EF0">
        <w:rPr>
          <w:rFonts w:cs="David"/>
          <w:b/>
          <w:bCs/>
          <w:rtl/>
        </w:rPr>
        <w:t xml:space="preserve">מושב </w:t>
      </w:r>
      <w:r w:rsidRPr="00003EF0">
        <w:rPr>
          <w:rFonts w:cs="David" w:hint="cs"/>
          <w:b/>
          <w:bCs/>
          <w:rtl/>
        </w:rPr>
        <w:t>שלישי</w:t>
      </w:r>
    </w:p>
    <w:p w14:paraId="548A2370" w14:textId="77777777" w:rsidR="00003EF0" w:rsidRPr="00003EF0" w:rsidRDefault="00003EF0" w:rsidP="00003EF0">
      <w:pPr>
        <w:bidi/>
        <w:rPr>
          <w:rFonts w:cs="David"/>
          <w:b/>
          <w:bCs/>
          <w:rtl/>
        </w:rPr>
      </w:pPr>
    </w:p>
    <w:p w14:paraId="527E7506" w14:textId="77777777" w:rsidR="00003EF0" w:rsidRPr="00003EF0" w:rsidRDefault="00003EF0" w:rsidP="00003EF0">
      <w:pPr>
        <w:bidi/>
        <w:rPr>
          <w:rFonts w:cs="David"/>
          <w:b/>
          <w:bCs/>
          <w:rtl/>
        </w:rPr>
      </w:pPr>
    </w:p>
    <w:p w14:paraId="585C5240" w14:textId="77777777" w:rsidR="00003EF0" w:rsidRPr="00003EF0" w:rsidRDefault="00003EF0" w:rsidP="00003EF0">
      <w:pPr>
        <w:bidi/>
        <w:rPr>
          <w:rFonts w:cs="David"/>
          <w:b/>
          <w:bCs/>
          <w:rtl/>
        </w:rPr>
      </w:pPr>
    </w:p>
    <w:p w14:paraId="68CC50BE" w14:textId="77777777" w:rsidR="00003EF0" w:rsidRPr="00003EF0" w:rsidRDefault="00003EF0" w:rsidP="00003EF0">
      <w:pPr>
        <w:bidi/>
        <w:rPr>
          <w:rFonts w:cs="David"/>
          <w:b/>
          <w:bCs/>
          <w:rtl/>
        </w:rPr>
      </w:pPr>
    </w:p>
    <w:p w14:paraId="01426DA8" w14:textId="77777777" w:rsidR="00003EF0" w:rsidRPr="00003EF0" w:rsidRDefault="00003EF0" w:rsidP="00003EF0">
      <w:pPr>
        <w:bidi/>
        <w:jc w:val="center"/>
        <w:rPr>
          <w:rFonts w:cs="David" w:hint="cs"/>
          <w:b/>
          <w:bCs/>
          <w:rtl/>
        </w:rPr>
      </w:pPr>
      <w:r w:rsidRPr="00003EF0">
        <w:rPr>
          <w:rFonts w:cs="David"/>
          <w:b/>
          <w:bCs/>
          <w:rtl/>
        </w:rPr>
        <w:t>פרוטוקול מס'</w:t>
      </w:r>
      <w:r w:rsidRPr="00003EF0">
        <w:rPr>
          <w:rFonts w:cs="David" w:hint="cs"/>
          <w:b/>
          <w:bCs/>
          <w:rtl/>
        </w:rPr>
        <w:t xml:space="preserve"> 247</w:t>
      </w:r>
    </w:p>
    <w:p w14:paraId="6C757755" w14:textId="77777777" w:rsidR="00003EF0" w:rsidRPr="00003EF0" w:rsidRDefault="00003EF0" w:rsidP="00003EF0">
      <w:pPr>
        <w:bidi/>
        <w:jc w:val="center"/>
        <w:rPr>
          <w:rFonts w:cs="David" w:hint="cs"/>
          <w:b/>
          <w:bCs/>
          <w:rtl/>
        </w:rPr>
      </w:pPr>
      <w:r w:rsidRPr="00003EF0">
        <w:rPr>
          <w:rFonts w:cs="David" w:hint="cs"/>
          <w:b/>
          <w:bCs/>
          <w:rtl/>
        </w:rPr>
        <w:t>מישיבת ועדת הכנסת</w:t>
      </w:r>
    </w:p>
    <w:p w14:paraId="716FE5A6" w14:textId="77777777" w:rsidR="00003EF0" w:rsidRPr="00003EF0" w:rsidRDefault="00003EF0" w:rsidP="00003EF0">
      <w:pPr>
        <w:bidi/>
        <w:jc w:val="center"/>
        <w:rPr>
          <w:rFonts w:cs="David" w:hint="cs"/>
          <w:b/>
          <w:bCs/>
          <w:u w:val="single"/>
          <w:rtl/>
        </w:rPr>
      </w:pPr>
      <w:r w:rsidRPr="00003EF0">
        <w:rPr>
          <w:rFonts w:cs="David" w:hint="cs"/>
          <w:b/>
          <w:bCs/>
          <w:u w:val="single"/>
          <w:rtl/>
        </w:rPr>
        <w:t xml:space="preserve">שהתקיימה ביום שני כ"ז בסיוון </w:t>
      </w:r>
      <w:proofErr w:type="spellStart"/>
      <w:r w:rsidRPr="00003EF0">
        <w:rPr>
          <w:rFonts w:cs="David" w:hint="cs"/>
          <w:b/>
          <w:bCs/>
          <w:u w:val="single"/>
          <w:rtl/>
        </w:rPr>
        <w:t>התשס"ח</w:t>
      </w:r>
      <w:proofErr w:type="spellEnd"/>
      <w:r w:rsidRPr="00003EF0">
        <w:rPr>
          <w:rFonts w:cs="David" w:hint="cs"/>
          <w:b/>
          <w:bCs/>
          <w:u w:val="single"/>
          <w:rtl/>
        </w:rPr>
        <w:t xml:space="preserve"> (30 ביוני 2008) בשעה 12:15</w:t>
      </w:r>
    </w:p>
    <w:p w14:paraId="6CC9FABA" w14:textId="77777777" w:rsidR="00003EF0" w:rsidRPr="00003EF0" w:rsidRDefault="00003EF0" w:rsidP="00003EF0">
      <w:pPr>
        <w:bidi/>
        <w:rPr>
          <w:rFonts w:cs="David"/>
          <w:b/>
          <w:bCs/>
          <w:u w:val="single"/>
          <w:rtl/>
        </w:rPr>
      </w:pPr>
    </w:p>
    <w:p w14:paraId="1BA4A14A" w14:textId="77777777" w:rsidR="00003EF0" w:rsidRPr="00003EF0" w:rsidRDefault="00003EF0" w:rsidP="00003EF0">
      <w:pPr>
        <w:bidi/>
        <w:rPr>
          <w:rFonts w:cs="David"/>
          <w:b/>
          <w:bCs/>
          <w:rtl/>
        </w:rPr>
      </w:pPr>
    </w:p>
    <w:p w14:paraId="15CC6722" w14:textId="77777777" w:rsidR="00003EF0" w:rsidRPr="00003EF0" w:rsidRDefault="00003EF0" w:rsidP="00003EF0">
      <w:pPr>
        <w:tabs>
          <w:tab w:val="left" w:pos="1221"/>
        </w:tabs>
        <w:bidi/>
        <w:rPr>
          <w:rFonts w:cs="David" w:hint="cs"/>
          <w:b/>
          <w:bCs/>
          <w:u w:val="single"/>
          <w:rtl/>
        </w:rPr>
      </w:pPr>
    </w:p>
    <w:p w14:paraId="5D9D2F42" w14:textId="77777777" w:rsidR="00003EF0" w:rsidRPr="00003EF0" w:rsidRDefault="00003EF0" w:rsidP="00003EF0">
      <w:pPr>
        <w:tabs>
          <w:tab w:val="left" w:pos="1221"/>
        </w:tabs>
        <w:bidi/>
        <w:rPr>
          <w:rFonts w:cs="David" w:hint="cs"/>
          <w:b/>
          <w:bCs/>
          <w:rtl/>
        </w:rPr>
      </w:pPr>
      <w:r w:rsidRPr="00003EF0">
        <w:rPr>
          <w:rFonts w:cs="David"/>
          <w:b/>
          <w:bCs/>
          <w:u w:val="single"/>
          <w:rtl/>
        </w:rPr>
        <w:t>סדר היום</w:t>
      </w:r>
      <w:r w:rsidRPr="00003EF0">
        <w:rPr>
          <w:rFonts w:cs="David"/>
          <w:rtl/>
        </w:rPr>
        <w:t>:</w:t>
      </w:r>
      <w:r w:rsidRPr="00003EF0">
        <w:rPr>
          <w:rFonts w:cs="David" w:hint="cs"/>
          <w:b/>
          <w:bCs/>
          <w:rtl/>
        </w:rPr>
        <w:t xml:space="preserve"> בקשת הממשלה להקדמת הדיון בהצעות החוק הבאות, לפני הקריאה הראשונה:</w:t>
      </w:r>
    </w:p>
    <w:p w14:paraId="722AE1BF" w14:textId="77777777" w:rsidR="00003EF0" w:rsidRPr="00003EF0" w:rsidRDefault="00003EF0" w:rsidP="00003EF0">
      <w:pPr>
        <w:numPr>
          <w:ilvl w:val="0"/>
          <w:numId w:val="1"/>
        </w:numPr>
        <w:tabs>
          <w:tab w:val="left" w:pos="1221"/>
        </w:tabs>
        <w:overflowPunct w:val="0"/>
        <w:autoSpaceDE w:val="0"/>
        <w:autoSpaceDN w:val="0"/>
        <w:bidi/>
        <w:adjustRightInd w:val="0"/>
        <w:jc w:val="both"/>
        <w:textAlignment w:val="baseline"/>
        <w:rPr>
          <w:rFonts w:cs="David" w:hint="cs"/>
          <w:b/>
          <w:bCs/>
          <w:rtl/>
        </w:rPr>
      </w:pPr>
      <w:proofErr w:type="spellStart"/>
      <w:r w:rsidRPr="00003EF0">
        <w:rPr>
          <w:rFonts w:cs="David" w:hint="cs"/>
          <w:b/>
          <w:bCs/>
          <w:rtl/>
        </w:rPr>
        <w:t>הצ"ח</w:t>
      </w:r>
      <w:proofErr w:type="spellEnd"/>
      <w:r w:rsidRPr="00003EF0">
        <w:rPr>
          <w:rFonts w:cs="David" w:hint="cs"/>
          <w:b/>
          <w:bCs/>
          <w:rtl/>
        </w:rPr>
        <w:t xml:space="preserve"> משק החשמל (תיקון מס' 8), </w:t>
      </w:r>
      <w:proofErr w:type="spellStart"/>
      <w:r w:rsidRPr="00003EF0">
        <w:rPr>
          <w:rFonts w:cs="David" w:hint="cs"/>
          <w:b/>
          <w:bCs/>
          <w:rtl/>
        </w:rPr>
        <w:t>התשס"ח</w:t>
      </w:r>
      <w:proofErr w:type="spellEnd"/>
      <w:r w:rsidRPr="00003EF0">
        <w:rPr>
          <w:rFonts w:cs="David" w:hint="cs"/>
          <w:b/>
          <w:bCs/>
          <w:rtl/>
        </w:rPr>
        <w:t>-2008</w:t>
      </w:r>
    </w:p>
    <w:p w14:paraId="7223565E" w14:textId="77777777" w:rsidR="00003EF0" w:rsidRPr="00003EF0" w:rsidRDefault="00003EF0" w:rsidP="00003EF0">
      <w:pPr>
        <w:numPr>
          <w:ilvl w:val="0"/>
          <w:numId w:val="1"/>
        </w:numPr>
        <w:tabs>
          <w:tab w:val="left" w:pos="1221"/>
        </w:tabs>
        <w:overflowPunct w:val="0"/>
        <w:autoSpaceDE w:val="0"/>
        <w:autoSpaceDN w:val="0"/>
        <w:bidi/>
        <w:adjustRightInd w:val="0"/>
        <w:jc w:val="both"/>
        <w:textAlignment w:val="baseline"/>
        <w:rPr>
          <w:rFonts w:cs="David" w:hint="cs"/>
          <w:b/>
          <w:bCs/>
        </w:rPr>
      </w:pPr>
      <w:proofErr w:type="spellStart"/>
      <w:r w:rsidRPr="00003EF0">
        <w:rPr>
          <w:rFonts w:cs="David" w:hint="cs"/>
          <w:b/>
          <w:bCs/>
          <w:rtl/>
        </w:rPr>
        <w:t>הצ"ח</w:t>
      </w:r>
      <w:proofErr w:type="spellEnd"/>
      <w:r w:rsidRPr="00003EF0">
        <w:rPr>
          <w:rFonts w:cs="David" w:hint="cs"/>
          <w:b/>
          <w:bCs/>
          <w:rtl/>
        </w:rPr>
        <w:t xml:space="preserve"> שירות ביטחון (תיקון מס' 7 והוראת שעה) (שירות במשטרה ושירות מוכר) (תיקון מס' 9), </w:t>
      </w:r>
      <w:proofErr w:type="spellStart"/>
      <w:r w:rsidRPr="00003EF0">
        <w:rPr>
          <w:rFonts w:cs="David" w:hint="cs"/>
          <w:b/>
          <w:bCs/>
          <w:rtl/>
        </w:rPr>
        <w:t>התשס"ח</w:t>
      </w:r>
      <w:proofErr w:type="spellEnd"/>
      <w:r w:rsidRPr="00003EF0">
        <w:rPr>
          <w:rFonts w:cs="David" w:hint="cs"/>
          <w:b/>
          <w:bCs/>
          <w:rtl/>
        </w:rPr>
        <w:t>-2008.</w:t>
      </w:r>
    </w:p>
    <w:p w14:paraId="50B54943" w14:textId="77777777" w:rsidR="00003EF0" w:rsidRPr="00003EF0" w:rsidRDefault="00003EF0" w:rsidP="00003EF0">
      <w:pPr>
        <w:numPr>
          <w:ilvl w:val="0"/>
          <w:numId w:val="1"/>
        </w:numPr>
        <w:tabs>
          <w:tab w:val="left" w:pos="1221"/>
        </w:tabs>
        <w:overflowPunct w:val="0"/>
        <w:autoSpaceDE w:val="0"/>
        <w:autoSpaceDN w:val="0"/>
        <w:bidi/>
        <w:adjustRightInd w:val="0"/>
        <w:jc w:val="both"/>
        <w:textAlignment w:val="baseline"/>
        <w:rPr>
          <w:rFonts w:cs="David" w:hint="cs"/>
          <w:b/>
          <w:bCs/>
          <w:rtl/>
        </w:rPr>
      </w:pPr>
      <w:proofErr w:type="spellStart"/>
      <w:r w:rsidRPr="00003EF0">
        <w:rPr>
          <w:rFonts w:cs="David" w:hint="cs"/>
          <w:b/>
          <w:bCs/>
          <w:rtl/>
        </w:rPr>
        <w:t>הצ"ח</w:t>
      </w:r>
      <w:proofErr w:type="spellEnd"/>
      <w:r w:rsidRPr="00003EF0">
        <w:rPr>
          <w:rFonts w:cs="David" w:hint="cs"/>
          <w:b/>
          <w:bCs/>
          <w:rtl/>
        </w:rPr>
        <w:t xml:space="preserve"> שירות ביטחון (הוראת שעה) (הצבת יוצאי צבא בשירות בתי הסוהר) (תיקון מס' 2), </w:t>
      </w:r>
      <w:proofErr w:type="spellStart"/>
      <w:r w:rsidRPr="00003EF0">
        <w:rPr>
          <w:rFonts w:cs="David" w:hint="cs"/>
          <w:b/>
          <w:bCs/>
          <w:rtl/>
        </w:rPr>
        <w:t>התשס"ח</w:t>
      </w:r>
      <w:proofErr w:type="spellEnd"/>
      <w:r w:rsidRPr="00003EF0">
        <w:rPr>
          <w:rFonts w:cs="David" w:hint="cs"/>
          <w:b/>
          <w:bCs/>
          <w:rtl/>
        </w:rPr>
        <w:t>-2008.</w:t>
      </w:r>
    </w:p>
    <w:p w14:paraId="55C86595" w14:textId="77777777" w:rsidR="00003EF0" w:rsidRPr="00003EF0" w:rsidRDefault="00003EF0" w:rsidP="00003EF0">
      <w:pPr>
        <w:bidi/>
        <w:rPr>
          <w:rFonts w:cs="David" w:hint="cs"/>
          <w:b/>
          <w:bCs/>
          <w:rtl/>
        </w:rPr>
      </w:pPr>
    </w:p>
    <w:p w14:paraId="03EDE198" w14:textId="77777777" w:rsidR="00003EF0" w:rsidRPr="00003EF0" w:rsidRDefault="00003EF0" w:rsidP="00003EF0">
      <w:pPr>
        <w:bidi/>
        <w:rPr>
          <w:rFonts w:cs="David" w:hint="cs"/>
          <w:rtl/>
        </w:rPr>
      </w:pPr>
    </w:p>
    <w:p w14:paraId="57F43D3D" w14:textId="77777777" w:rsidR="00003EF0" w:rsidRPr="00003EF0" w:rsidRDefault="00003EF0" w:rsidP="00003EF0">
      <w:pPr>
        <w:bidi/>
        <w:rPr>
          <w:rFonts w:cs="David"/>
          <w:rtl/>
        </w:rPr>
      </w:pPr>
    </w:p>
    <w:p w14:paraId="4FDE2FC4" w14:textId="77777777" w:rsidR="00003EF0" w:rsidRPr="00003EF0" w:rsidRDefault="00003EF0" w:rsidP="00003EF0">
      <w:pPr>
        <w:bidi/>
        <w:rPr>
          <w:rFonts w:cs="David"/>
          <w:b/>
          <w:bCs/>
          <w:u w:val="single"/>
          <w:rtl/>
        </w:rPr>
      </w:pPr>
      <w:r w:rsidRPr="00003EF0">
        <w:rPr>
          <w:rFonts w:cs="David"/>
          <w:b/>
          <w:bCs/>
          <w:u w:val="single"/>
          <w:rtl/>
        </w:rPr>
        <w:t>נכחו</w:t>
      </w:r>
      <w:r w:rsidRPr="00003EF0">
        <w:rPr>
          <w:rFonts w:cs="David"/>
          <w:rtl/>
        </w:rPr>
        <w:t>:</w:t>
      </w:r>
    </w:p>
    <w:p w14:paraId="19DB4D8B" w14:textId="77777777" w:rsidR="00003EF0" w:rsidRPr="00003EF0" w:rsidRDefault="00003EF0" w:rsidP="00003EF0">
      <w:pPr>
        <w:bidi/>
        <w:rPr>
          <w:rFonts w:cs="David"/>
          <w:rtl/>
        </w:rPr>
      </w:pPr>
    </w:p>
    <w:p w14:paraId="0D3A9116" w14:textId="77777777" w:rsidR="00003EF0" w:rsidRPr="00003EF0" w:rsidRDefault="00003EF0" w:rsidP="00003EF0">
      <w:pPr>
        <w:tabs>
          <w:tab w:val="left" w:pos="1788"/>
        </w:tabs>
        <w:bidi/>
        <w:rPr>
          <w:rFonts w:cs="David"/>
          <w:rtl/>
        </w:rPr>
      </w:pPr>
      <w:r w:rsidRPr="00003EF0">
        <w:rPr>
          <w:rFonts w:cs="David"/>
          <w:b/>
          <w:bCs/>
          <w:u w:val="single"/>
          <w:rtl/>
        </w:rPr>
        <w:t>חברי הוועדה</w:t>
      </w:r>
      <w:r w:rsidRPr="00003EF0">
        <w:rPr>
          <w:rFonts w:cs="David"/>
          <w:rtl/>
        </w:rPr>
        <w:t>:</w:t>
      </w:r>
    </w:p>
    <w:p w14:paraId="1ADCA654" w14:textId="77777777" w:rsidR="00003EF0" w:rsidRPr="00003EF0" w:rsidRDefault="00003EF0" w:rsidP="00003EF0">
      <w:pPr>
        <w:bidi/>
        <w:rPr>
          <w:rFonts w:cs="David" w:hint="cs"/>
          <w:rtl/>
        </w:rPr>
      </w:pPr>
      <w:r w:rsidRPr="00003EF0">
        <w:rPr>
          <w:rFonts w:cs="David" w:hint="cs"/>
          <w:rtl/>
        </w:rPr>
        <w:t xml:space="preserve">דוד טל </w:t>
      </w:r>
      <w:r w:rsidRPr="00003EF0">
        <w:rPr>
          <w:rFonts w:cs="David"/>
          <w:rtl/>
        </w:rPr>
        <w:t>–</w:t>
      </w:r>
      <w:r w:rsidRPr="00003EF0">
        <w:rPr>
          <w:rFonts w:cs="David" w:hint="cs"/>
          <w:rtl/>
        </w:rPr>
        <w:t xml:space="preserve"> היו"ר</w:t>
      </w:r>
    </w:p>
    <w:p w14:paraId="1DE593DF" w14:textId="77777777" w:rsidR="00003EF0" w:rsidRPr="00003EF0" w:rsidRDefault="00003EF0" w:rsidP="00003EF0">
      <w:pPr>
        <w:bidi/>
        <w:rPr>
          <w:rFonts w:cs="David" w:hint="cs"/>
          <w:rtl/>
        </w:rPr>
      </w:pPr>
      <w:r w:rsidRPr="00003EF0">
        <w:rPr>
          <w:rFonts w:cs="David" w:hint="cs"/>
          <w:rtl/>
        </w:rPr>
        <w:t>אורי אריאל</w:t>
      </w:r>
    </w:p>
    <w:p w14:paraId="0B66A410" w14:textId="77777777" w:rsidR="00003EF0" w:rsidRPr="00003EF0" w:rsidRDefault="00003EF0" w:rsidP="00003EF0">
      <w:pPr>
        <w:bidi/>
        <w:rPr>
          <w:rFonts w:cs="David" w:hint="cs"/>
          <w:rtl/>
        </w:rPr>
      </w:pPr>
      <w:r w:rsidRPr="00003EF0">
        <w:rPr>
          <w:rFonts w:cs="David" w:hint="cs"/>
          <w:rtl/>
        </w:rPr>
        <w:t>יצחק גלנטי</w:t>
      </w:r>
    </w:p>
    <w:p w14:paraId="7BB0A950" w14:textId="77777777" w:rsidR="00003EF0" w:rsidRPr="00003EF0" w:rsidRDefault="00003EF0" w:rsidP="00003EF0">
      <w:pPr>
        <w:bidi/>
        <w:rPr>
          <w:rFonts w:cs="David" w:hint="cs"/>
          <w:rtl/>
        </w:rPr>
      </w:pPr>
      <w:proofErr w:type="spellStart"/>
      <w:r w:rsidRPr="00003EF0">
        <w:rPr>
          <w:rFonts w:cs="David" w:hint="cs"/>
          <w:rtl/>
        </w:rPr>
        <w:t>נאדיה</w:t>
      </w:r>
      <w:proofErr w:type="spellEnd"/>
      <w:r w:rsidRPr="00003EF0">
        <w:rPr>
          <w:rFonts w:cs="David" w:hint="cs"/>
          <w:rtl/>
        </w:rPr>
        <w:t xml:space="preserve"> חילו</w:t>
      </w:r>
    </w:p>
    <w:p w14:paraId="435C6869" w14:textId="77777777" w:rsidR="00003EF0" w:rsidRPr="00003EF0" w:rsidRDefault="00003EF0" w:rsidP="00003EF0">
      <w:pPr>
        <w:bidi/>
        <w:rPr>
          <w:rFonts w:cs="David" w:hint="cs"/>
          <w:rtl/>
        </w:rPr>
      </w:pPr>
      <w:r w:rsidRPr="00003EF0">
        <w:rPr>
          <w:rFonts w:cs="David" w:hint="cs"/>
          <w:rtl/>
        </w:rPr>
        <w:t>יואל חסון</w:t>
      </w:r>
    </w:p>
    <w:p w14:paraId="4B1E51D8" w14:textId="77777777" w:rsidR="00003EF0" w:rsidRPr="00003EF0" w:rsidRDefault="00003EF0" w:rsidP="00003EF0">
      <w:pPr>
        <w:bidi/>
        <w:rPr>
          <w:rFonts w:cs="David" w:hint="cs"/>
          <w:rtl/>
        </w:rPr>
      </w:pPr>
      <w:r w:rsidRPr="00003EF0">
        <w:rPr>
          <w:rFonts w:cs="David" w:hint="cs"/>
          <w:rtl/>
        </w:rPr>
        <w:t>איתן כבל</w:t>
      </w:r>
    </w:p>
    <w:p w14:paraId="6536B32B" w14:textId="77777777" w:rsidR="00003EF0" w:rsidRPr="00003EF0" w:rsidRDefault="00003EF0" w:rsidP="00003EF0">
      <w:pPr>
        <w:bidi/>
        <w:rPr>
          <w:rFonts w:cs="David" w:hint="cs"/>
          <w:rtl/>
        </w:rPr>
      </w:pPr>
      <w:r w:rsidRPr="00003EF0">
        <w:rPr>
          <w:rFonts w:cs="David" w:hint="cs"/>
          <w:rtl/>
        </w:rPr>
        <w:t>שלמה מולה</w:t>
      </w:r>
    </w:p>
    <w:p w14:paraId="7E846171" w14:textId="77777777" w:rsidR="00003EF0" w:rsidRPr="00003EF0" w:rsidRDefault="00003EF0" w:rsidP="00003EF0">
      <w:pPr>
        <w:bidi/>
        <w:rPr>
          <w:rFonts w:cs="David" w:hint="cs"/>
          <w:rtl/>
        </w:rPr>
      </w:pPr>
      <w:r w:rsidRPr="00003EF0">
        <w:rPr>
          <w:rFonts w:cs="David" w:hint="cs"/>
          <w:rtl/>
        </w:rPr>
        <w:t xml:space="preserve">משה </w:t>
      </w:r>
      <w:proofErr w:type="spellStart"/>
      <w:r w:rsidRPr="00003EF0">
        <w:rPr>
          <w:rFonts w:cs="David" w:hint="cs"/>
          <w:rtl/>
        </w:rPr>
        <w:t>שרוני</w:t>
      </w:r>
      <w:proofErr w:type="spellEnd"/>
    </w:p>
    <w:p w14:paraId="379B30AD" w14:textId="77777777" w:rsidR="00003EF0" w:rsidRPr="00003EF0" w:rsidRDefault="00003EF0" w:rsidP="00003EF0">
      <w:pPr>
        <w:bidi/>
        <w:rPr>
          <w:rFonts w:cs="David" w:hint="cs"/>
          <w:rtl/>
        </w:rPr>
      </w:pPr>
      <w:r w:rsidRPr="00003EF0">
        <w:rPr>
          <w:rFonts w:cs="David" w:hint="cs"/>
          <w:rtl/>
        </w:rPr>
        <w:t>רונית תירוש</w:t>
      </w:r>
    </w:p>
    <w:p w14:paraId="57A723CE" w14:textId="77777777" w:rsidR="00003EF0" w:rsidRPr="00003EF0" w:rsidRDefault="00003EF0" w:rsidP="00003EF0">
      <w:pPr>
        <w:bidi/>
        <w:rPr>
          <w:rFonts w:cs="David" w:hint="cs"/>
          <w:rtl/>
        </w:rPr>
      </w:pPr>
    </w:p>
    <w:p w14:paraId="42157033" w14:textId="77777777" w:rsidR="00003EF0" w:rsidRPr="00003EF0" w:rsidRDefault="00003EF0" w:rsidP="00003EF0">
      <w:pPr>
        <w:bidi/>
        <w:rPr>
          <w:rFonts w:cs="David" w:hint="cs"/>
          <w:rtl/>
        </w:rPr>
      </w:pPr>
      <w:r w:rsidRPr="00003EF0">
        <w:rPr>
          <w:rFonts w:cs="David" w:hint="cs"/>
          <w:rtl/>
        </w:rPr>
        <w:t xml:space="preserve">אברהם </w:t>
      </w:r>
      <w:proofErr w:type="spellStart"/>
      <w:r w:rsidRPr="00003EF0">
        <w:rPr>
          <w:rFonts w:cs="David" w:hint="cs"/>
          <w:rtl/>
        </w:rPr>
        <w:t>מיכאלי</w:t>
      </w:r>
      <w:proofErr w:type="spellEnd"/>
    </w:p>
    <w:p w14:paraId="4B7E309D" w14:textId="77777777" w:rsidR="00003EF0" w:rsidRPr="00003EF0" w:rsidRDefault="00003EF0" w:rsidP="00003EF0">
      <w:pPr>
        <w:bidi/>
        <w:rPr>
          <w:rFonts w:cs="David" w:hint="cs"/>
          <w:rtl/>
        </w:rPr>
      </w:pPr>
    </w:p>
    <w:p w14:paraId="431BD9F1" w14:textId="77777777" w:rsidR="00003EF0" w:rsidRPr="00003EF0" w:rsidRDefault="00003EF0" w:rsidP="00003EF0">
      <w:pPr>
        <w:tabs>
          <w:tab w:val="left" w:pos="1788"/>
          <w:tab w:val="left" w:pos="3631"/>
        </w:tabs>
        <w:bidi/>
        <w:rPr>
          <w:rFonts w:cs="David" w:hint="cs"/>
          <w:rtl/>
        </w:rPr>
      </w:pPr>
      <w:r w:rsidRPr="00003EF0">
        <w:rPr>
          <w:rFonts w:cs="David"/>
          <w:b/>
          <w:bCs/>
          <w:u w:val="single"/>
          <w:rtl/>
        </w:rPr>
        <w:t>מוזמנים</w:t>
      </w:r>
      <w:r w:rsidRPr="00003EF0">
        <w:rPr>
          <w:rFonts w:cs="David"/>
          <w:rtl/>
        </w:rPr>
        <w:t>:</w:t>
      </w:r>
    </w:p>
    <w:p w14:paraId="1E84C367" w14:textId="77777777" w:rsidR="00003EF0" w:rsidRPr="00003EF0" w:rsidRDefault="00003EF0" w:rsidP="00003EF0">
      <w:pPr>
        <w:bidi/>
        <w:rPr>
          <w:rFonts w:cs="David" w:hint="cs"/>
          <w:rtl/>
        </w:rPr>
      </w:pPr>
      <w:r w:rsidRPr="00003EF0">
        <w:rPr>
          <w:rFonts w:cs="David" w:hint="cs"/>
          <w:rtl/>
        </w:rPr>
        <w:t xml:space="preserve">חזי </w:t>
      </w:r>
      <w:proofErr w:type="spellStart"/>
      <w:r w:rsidRPr="00003EF0">
        <w:rPr>
          <w:rFonts w:cs="David" w:hint="cs"/>
          <w:rtl/>
        </w:rPr>
        <w:t>קוגלר</w:t>
      </w:r>
      <w:proofErr w:type="spellEnd"/>
      <w:r w:rsidRPr="00003EF0">
        <w:rPr>
          <w:rFonts w:cs="David" w:hint="cs"/>
          <w:rtl/>
        </w:rPr>
        <w:t xml:space="preserve"> </w:t>
      </w:r>
      <w:r w:rsidRPr="00003EF0">
        <w:rPr>
          <w:rFonts w:cs="David"/>
          <w:rtl/>
        </w:rPr>
        <w:t>–</w:t>
      </w:r>
      <w:r w:rsidRPr="00003EF0">
        <w:rPr>
          <w:rFonts w:cs="David" w:hint="cs"/>
          <w:rtl/>
        </w:rPr>
        <w:t xml:space="preserve"> מנכ"ל משרד התשתיות הלאומיות</w:t>
      </w:r>
    </w:p>
    <w:p w14:paraId="6648F984" w14:textId="77777777" w:rsidR="00003EF0" w:rsidRPr="00003EF0" w:rsidRDefault="00003EF0" w:rsidP="00003EF0">
      <w:pPr>
        <w:bidi/>
        <w:rPr>
          <w:rFonts w:cs="David" w:hint="cs"/>
          <w:rtl/>
        </w:rPr>
      </w:pPr>
      <w:r w:rsidRPr="00003EF0">
        <w:rPr>
          <w:rFonts w:cs="David" w:hint="cs"/>
          <w:rtl/>
        </w:rPr>
        <w:t xml:space="preserve">נועם </w:t>
      </w:r>
      <w:proofErr w:type="spellStart"/>
      <w:r w:rsidRPr="00003EF0">
        <w:rPr>
          <w:rFonts w:cs="David" w:hint="cs"/>
          <w:rtl/>
        </w:rPr>
        <w:t>ברימן</w:t>
      </w:r>
      <w:proofErr w:type="spellEnd"/>
      <w:r w:rsidRPr="00003EF0">
        <w:rPr>
          <w:rFonts w:cs="David" w:hint="cs"/>
          <w:rtl/>
        </w:rPr>
        <w:t xml:space="preserve"> </w:t>
      </w:r>
      <w:r w:rsidRPr="00003EF0">
        <w:rPr>
          <w:rFonts w:cs="David"/>
          <w:rtl/>
        </w:rPr>
        <w:t>–</w:t>
      </w:r>
      <w:r w:rsidRPr="00003EF0">
        <w:rPr>
          <w:rFonts w:cs="David" w:hint="cs"/>
          <w:rtl/>
        </w:rPr>
        <w:t xml:space="preserve"> יועץ משפטי, משרד התשתיות הלאומיות</w:t>
      </w:r>
    </w:p>
    <w:p w14:paraId="18993883" w14:textId="77777777" w:rsidR="00003EF0" w:rsidRPr="00003EF0" w:rsidRDefault="00003EF0" w:rsidP="00003EF0">
      <w:pPr>
        <w:bidi/>
        <w:rPr>
          <w:rFonts w:cs="David" w:hint="cs"/>
          <w:rtl/>
        </w:rPr>
      </w:pPr>
      <w:r w:rsidRPr="00003EF0">
        <w:rPr>
          <w:rFonts w:cs="David" w:hint="cs"/>
          <w:rtl/>
        </w:rPr>
        <w:t xml:space="preserve">אלון </w:t>
      </w:r>
      <w:proofErr w:type="spellStart"/>
      <w:r w:rsidRPr="00003EF0">
        <w:rPr>
          <w:rFonts w:cs="David" w:hint="cs"/>
          <w:rtl/>
        </w:rPr>
        <w:t>פולישוק</w:t>
      </w:r>
      <w:proofErr w:type="spellEnd"/>
      <w:r w:rsidRPr="00003EF0">
        <w:rPr>
          <w:rFonts w:cs="David" w:hint="cs"/>
          <w:rtl/>
        </w:rPr>
        <w:t xml:space="preserve"> </w:t>
      </w:r>
      <w:r w:rsidRPr="00003EF0">
        <w:rPr>
          <w:rFonts w:cs="David"/>
          <w:rtl/>
        </w:rPr>
        <w:t>–</w:t>
      </w:r>
      <w:r w:rsidRPr="00003EF0">
        <w:rPr>
          <w:rFonts w:cs="David" w:hint="cs"/>
          <w:rtl/>
        </w:rPr>
        <w:t xml:space="preserve"> יועץ מנכ"ל משרד התשתיות הלאומיות</w:t>
      </w:r>
    </w:p>
    <w:p w14:paraId="4919C139" w14:textId="77777777" w:rsidR="00003EF0" w:rsidRPr="00003EF0" w:rsidRDefault="00003EF0" w:rsidP="00003EF0">
      <w:pPr>
        <w:bidi/>
        <w:rPr>
          <w:rFonts w:cs="David" w:hint="cs"/>
          <w:rtl/>
        </w:rPr>
      </w:pPr>
      <w:r w:rsidRPr="00003EF0">
        <w:rPr>
          <w:rFonts w:cs="David" w:hint="cs"/>
          <w:rtl/>
        </w:rPr>
        <w:t xml:space="preserve">שרון קדמי </w:t>
      </w:r>
      <w:r w:rsidRPr="00003EF0">
        <w:rPr>
          <w:rFonts w:cs="David"/>
          <w:rtl/>
        </w:rPr>
        <w:t>–</w:t>
      </w:r>
      <w:r w:rsidRPr="00003EF0">
        <w:rPr>
          <w:rFonts w:cs="David" w:hint="cs"/>
          <w:rtl/>
        </w:rPr>
        <w:t xml:space="preserve"> יועץ שר התשתיות הלאומיות</w:t>
      </w:r>
    </w:p>
    <w:p w14:paraId="7C16740E" w14:textId="77777777" w:rsidR="00003EF0" w:rsidRPr="00003EF0" w:rsidRDefault="00003EF0" w:rsidP="00003EF0">
      <w:pPr>
        <w:bidi/>
        <w:rPr>
          <w:rFonts w:cs="David" w:hint="cs"/>
          <w:rtl/>
        </w:rPr>
      </w:pPr>
      <w:r w:rsidRPr="00003EF0">
        <w:rPr>
          <w:rFonts w:cs="David" w:hint="cs"/>
          <w:rtl/>
        </w:rPr>
        <w:t xml:space="preserve">ערן יוסף </w:t>
      </w:r>
      <w:r w:rsidRPr="00003EF0">
        <w:rPr>
          <w:rFonts w:cs="David"/>
          <w:rtl/>
        </w:rPr>
        <w:t>–</w:t>
      </w:r>
      <w:r w:rsidRPr="00003EF0">
        <w:rPr>
          <w:rFonts w:cs="David" w:hint="cs"/>
          <w:rtl/>
        </w:rPr>
        <w:t xml:space="preserve"> יועץ משפטי, משרד הביטחון</w:t>
      </w:r>
    </w:p>
    <w:p w14:paraId="046F40D0" w14:textId="77777777" w:rsidR="00003EF0" w:rsidRPr="00003EF0" w:rsidRDefault="00003EF0" w:rsidP="00003EF0">
      <w:pPr>
        <w:bidi/>
        <w:rPr>
          <w:rFonts w:cs="David" w:hint="cs"/>
          <w:rtl/>
        </w:rPr>
      </w:pPr>
    </w:p>
    <w:p w14:paraId="3B162BA0" w14:textId="77777777" w:rsidR="00003EF0" w:rsidRPr="00003EF0" w:rsidRDefault="00003EF0" w:rsidP="00003EF0">
      <w:pPr>
        <w:tabs>
          <w:tab w:val="left" w:pos="1930"/>
        </w:tabs>
        <w:bidi/>
        <w:rPr>
          <w:rFonts w:cs="David" w:hint="cs"/>
          <w:b/>
          <w:bCs/>
          <w:rtl/>
        </w:rPr>
      </w:pPr>
      <w:r w:rsidRPr="00003EF0">
        <w:rPr>
          <w:rFonts w:cs="David"/>
          <w:b/>
          <w:bCs/>
          <w:u w:val="single"/>
          <w:rtl/>
        </w:rPr>
        <w:t>מנהלת הוועדה</w:t>
      </w:r>
      <w:r w:rsidRPr="00003EF0">
        <w:rPr>
          <w:rFonts w:cs="David"/>
          <w:rtl/>
        </w:rPr>
        <w:t>:</w:t>
      </w:r>
      <w:r w:rsidRPr="00003EF0">
        <w:rPr>
          <w:rFonts w:cs="David" w:hint="cs"/>
          <w:rtl/>
        </w:rPr>
        <w:t xml:space="preserve"> אתי בן יוסף</w:t>
      </w:r>
    </w:p>
    <w:p w14:paraId="5C947E94" w14:textId="77777777" w:rsidR="00003EF0" w:rsidRPr="00003EF0" w:rsidRDefault="00003EF0" w:rsidP="00003EF0">
      <w:pPr>
        <w:bidi/>
        <w:rPr>
          <w:rFonts w:cs="David"/>
          <w:rtl/>
        </w:rPr>
      </w:pPr>
    </w:p>
    <w:p w14:paraId="47C8CB5B" w14:textId="77777777" w:rsidR="00003EF0" w:rsidRPr="00003EF0" w:rsidRDefault="00003EF0" w:rsidP="00003EF0">
      <w:pPr>
        <w:tabs>
          <w:tab w:val="left" w:pos="1930"/>
        </w:tabs>
        <w:bidi/>
        <w:rPr>
          <w:rFonts w:cs="David" w:hint="cs"/>
          <w:rtl/>
        </w:rPr>
      </w:pPr>
      <w:r w:rsidRPr="00003EF0">
        <w:rPr>
          <w:rFonts w:cs="David" w:hint="cs"/>
          <w:b/>
          <w:bCs/>
          <w:u w:val="single"/>
          <w:rtl/>
        </w:rPr>
        <w:t xml:space="preserve">רשמת </w:t>
      </w:r>
      <w:proofErr w:type="spellStart"/>
      <w:r w:rsidRPr="00003EF0">
        <w:rPr>
          <w:rFonts w:cs="David" w:hint="cs"/>
          <w:b/>
          <w:bCs/>
          <w:u w:val="single"/>
          <w:rtl/>
        </w:rPr>
        <w:t>פרלמנטרית</w:t>
      </w:r>
      <w:proofErr w:type="spellEnd"/>
      <w:r w:rsidRPr="00003EF0">
        <w:rPr>
          <w:rFonts w:cs="David"/>
          <w:rtl/>
        </w:rPr>
        <w:t>:</w:t>
      </w:r>
      <w:r w:rsidRPr="00003EF0">
        <w:rPr>
          <w:rFonts w:cs="David" w:hint="cs"/>
          <w:rtl/>
        </w:rPr>
        <w:t xml:space="preserve"> שרון רפאלי</w:t>
      </w:r>
    </w:p>
    <w:p w14:paraId="7D2E48DB" w14:textId="77777777" w:rsidR="00003EF0" w:rsidRPr="00003EF0" w:rsidRDefault="00003EF0" w:rsidP="00003EF0">
      <w:pPr>
        <w:bidi/>
        <w:rPr>
          <w:rFonts w:cs="David" w:hint="cs"/>
          <w:b/>
          <w:bCs/>
          <w:rtl/>
        </w:rPr>
      </w:pPr>
    </w:p>
    <w:p w14:paraId="73AE01DA" w14:textId="77777777" w:rsidR="00003EF0" w:rsidRPr="00003EF0" w:rsidRDefault="00003EF0" w:rsidP="00003EF0">
      <w:pPr>
        <w:pStyle w:val="Heading5"/>
        <w:jc w:val="left"/>
        <w:rPr>
          <w:rFonts w:hint="cs"/>
          <w:sz w:val="24"/>
          <w:rtl/>
        </w:rPr>
      </w:pPr>
    </w:p>
    <w:p w14:paraId="7589F19E" w14:textId="77777777" w:rsidR="00003EF0" w:rsidRPr="00003EF0" w:rsidRDefault="00003EF0" w:rsidP="00003EF0">
      <w:pPr>
        <w:pStyle w:val="Heading5"/>
        <w:jc w:val="left"/>
        <w:rPr>
          <w:sz w:val="24"/>
          <w:rtl/>
        </w:rPr>
      </w:pPr>
      <w:r w:rsidRPr="00003EF0">
        <w:rPr>
          <w:sz w:val="24"/>
          <w:rtl/>
        </w:rPr>
        <w:t xml:space="preserve"> </w:t>
      </w:r>
    </w:p>
    <w:p w14:paraId="48072A1E" w14:textId="77777777" w:rsidR="00003EF0" w:rsidRPr="00003EF0" w:rsidRDefault="00003EF0" w:rsidP="00003EF0">
      <w:pPr>
        <w:bidi/>
        <w:rPr>
          <w:rFonts w:cs="David" w:hint="cs"/>
          <w:rtl/>
        </w:rPr>
      </w:pPr>
    </w:p>
    <w:p w14:paraId="55E79425" w14:textId="77777777" w:rsidR="00003EF0" w:rsidRDefault="00003EF0" w:rsidP="00003EF0">
      <w:pPr>
        <w:tabs>
          <w:tab w:val="left" w:pos="1221"/>
        </w:tabs>
        <w:bidi/>
        <w:jc w:val="center"/>
        <w:rPr>
          <w:rFonts w:cs="David" w:hint="cs"/>
          <w:b/>
          <w:bCs/>
          <w:u w:val="single"/>
          <w:rtl/>
        </w:rPr>
      </w:pPr>
      <w:r w:rsidRPr="00003EF0">
        <w:rPr>
          <w:rFonts w:cs="David"/>
          <w:rtl/>
        </w:rPr>
        <w:br w:type="page"/>
      </w:r>
    </w:p>
    <w:p w14:paraId="302B21B7" w14:textId="77777777" w:rsidR="00003EF0" w:rsidRDefault="00003EF0" w:rsidP="00003EF0">
      <w:pPr>
        <w:tabs>
          <w:tab w:val="left" w:pos="1221"/>
        </w:tabs>
        <w:bidi/>
        <w:jc w:val="center"/>
        <w:rPr>
          <w:rFonts w:cs="David" w:hint="cs"/>
          <w:b/>
          <w:bCs/>
          <w:u w:val="single"/>
          <w:rtl/>
        </w:rPr>
      </w:pPr>
    </w:p>
    <w:p w14:paraId="01B92DE5" w14:textId="77777777" w:rsidR="00003EF0" w:rsidRDefault="00003EF0" w:rsidP="00003EF0">
      <w:pPr>
        <w:tabs>
          <w:tab w:val="left" w:pos="1221"/>
        </w:tabs>
        <w:bidi/>
        <w:jc w:val="center"/>
        <w:rPr>
          <w:rFonts w:cs="David" w:hint="cs"/>
          <w:b/>
          <w:bCs/>
          <w:u w:val="single"/>
          <w:rtl/>
        </w:rPr>
      </w:pPr>
    </w:p>
    <w:p w14:paraId="38225773" w14:textId="77777777" w:rsidR="00003EF0" w:rsidRPr="00003EF0" w:rsidRDefault="00003EF0" w:rsidP="00003EF0">
      <w:pPr>
        <w:tabs>
          <w:tab w:val="left" w:pos="1221"/>
        </w:tabs>
        <w:bidi/>
        <w:jc w:val="center"/>
        <w:rPr>
          <w:rFonts w:cs="David" w:hint="cs"/>
          <w:b/>
          <w:bCs/>
          <w:u w:val="single"/>
          <w:rtl/>
        </w:rPr>
      </w:pPr>
      <w:r w:rsidRPr="00003EF0">
        <w:rPr>
          <w:rFonts w:cs="David" w:hint="cs"/>
          <w:b/>
          <w:bCs/>
          <w:u w:val="single"/>
          <w:rtl/>
        </w:rPr>
        <w:t>בקשת הממשלה להקדמת הדיון בהצעות החוק הבאות, לפני הקריאה הראשונה:</w:t>
      </w:r>
    </w:p>
    <w:p w14:paraId="1881A588" w14:textId="77777777" w:rsidR="00003EF0" w:rsidRPr="00003EF0" w:rsidRDefault="00003EF0" w:rsidP="00003EF0">
      <w:pPr>
        <w:numPr>
          <w:ilvl w:val="0"/>
          <w:numId w:val="1"/>
        </w:numPr>
        <w:tabs>
          <w:tab w:val="left" w:pos="1221"/>
        </w:tabs>
        <w:overflowPunct w:val="0"/>
        <w:autoSpaceDE w:val="0"/>
        <w:autoSpaceDN w:val="0"/>
        <w:bidi/>
        <w:adjustRightInd w:val="0"/>
        <w:jc w:val="both"/>
        <w:textAlignment w:val="baseline"/>
        <w:rPr>
          <w:rFonts w:cs="David" w:hint="cs"/>
          <w:b/>
          <w:bCs/>
          <w:u w:val="single"/>
          <w:rtl/>
        </w:rPr>
      </w:pPr>
      <w:proofErr w:type="spellStart"/>
      <w:r w:rsidRPr="00003EF0">
        <w:rPr>
          <w:rFonts w:cs="David" w:hint="cs"/>
          <w:b/>
          <w:bCs/>
          <w:u w:val="single"/>
          <w:rtl/>
        </w:rPr>
        <w:t>הצ"ח</w:t>
      </w:r>
      <w:proofErr w:type="spellEnd"/>
      <w:r w:rsidRPr="00003EF0">
        <w:rPr>
          <w:rFonts w:cs="David" w:hint="cs"/>
          <w:b/>
          <w:bCs/>
          <w:u w:val="single"/>
          <w:rtl/>
        </w:rPr>
        <w:t xml:space="preserve"> משק החשמל (תיקון מס' 8), </w:t>
      </w:r>
      <w:proofErr w:type="spellStart"/>
      <w:r w:rsidRPr="00003EF0">
        <w:rPr>
          <w:rFonts w:cs="David" w:hint="cs"/>
          <w:b/>
          <w:bCs/>
          <w:u w:val="single"/>
          <w:rtl/>
        </w:rPr>
        <w:t>התשס"ח</w:t>
      </w:r>
      <w:proofErr w:type="spellEnd"/>
      <w:r w:rsidRPr="00003EF0">
        <w:rPr>
          <w:rFonts w:cs="David" w:hint="cs"/>
          <w:b/>
          <w:bCs/>
          <w:u w:val="single"/>
          <w:rtl/>
        </w:rPr>
        <w:t>-2008</w:t>
      </w:r>
    </w:p>
    <w:p w14:paraId="40B81937" w14:textId="77777777" w:rsidR="00003EF0" w:rsidRPr="00003EF0" w:rsidRDefault="00003EF0" w:rsidP="00003EF0">
      <w:pPr>
        <w:numPr>
          <w:ilvl w:val="0"/>
          <w:numId w:val="1"/>
        </w:numPr>
        <w:tabs>
          <w:tab w:val="left" w:pos="1221"/>
        </w:tabs>
        <w:overflowPunct w:val="0"/>
        <w:autoSpaceDE w:val="0"/>
        <w:autoSpaceDN w:val="0"/>
        <w:bidi/>
        <w:adjustRightInd w:val="0"/>
        <w:jc w:val="both"/>
        <w:textAlignment w:val="baseline"/>
        <w:rPr>
          <w:rFonts w:cs="David" w:hint="cs"/>
          <w:b/>
          <w:bCs/>
          <w:u w:val="single"/>
        </w:rPr>
      </w:pPr>
      <w:proofErr w:type="spellStart"/>
      <w:r w:rsidRPr="00003EF0">
        <w:rPr>
          <w:rFonts w:cs="David" w:hint="cs"/>
          <w:b/>
          <w:bCs/>
          <w:u w:val="single"/>
          <w:rtl/>
        </w:rPr>
        <w:t>הצ"ח</w:t>
      </w:r>
      <w:proofErr w:type="spellEnd"/>
      <w:r w:rsidRPr="00003EF0">
        <w:rPr>
          <w:rFonts w:cs="David" w:hint="cs"/>
          <w:b/>
          <w:bCs/>
          <w:u w:val="single"/>
          <w:rtl/>
        </w:rPr>
        <w:t xml:space="preserve"> שירות ביטחון (תיקון מס' 7 והוראת שעה) </w:t>
      </w:r>
    </w:p>
    <w:p w14:paraId="71AC1F68" w14:textId="77777777" w:rsidR="00003EF0" w:rsidRPr="00003EF0" w:rsidRDefault="00003EF0" w:rsidP="00003EF0">
      <w:pPr>
        <w:tabs>
          <w:tab w:val="left" w:pos="1221"/>
        </w:tabs>
        <w:bidi/>
        <w:ind w:left="1065"/>
        <w:rPr>
          <w:rFonts w:cs="David" w:hint="cs"/>
          <w:b/>
          <w:bCs/>
          <w:u w:val="single"/>
        </w:rPr>
      </w:pPr>
      <w:r w:rsidRPr="00003EF0">
        <w:rPr>
          <w:rFonts w:cs="David" w:hint="cs"/>
          <w:b/>
          <w:bCs/>
          <w:rtl/>
        </w:rPr>
        <w:t xml:space="preserve">       </w:t>
      </w:r>
      <w:r w:rsidRPr="00003EF0">
        <w:rPr>
          <w:rFonts w:cs="David" w:hint="cs"/>
          <w:b/>
          <w:bCs/>
          <w:u w:val="single"/>
          <w:rtl/>
        </w:rPr>
        <w:t xml:space="preserve">(שירות במשטרה ושירות מוכר) (תיקון מס' 9), </w:t>
      </w:r>
      <w:proofErr w:type="spellStart"/>
      <w:r w:rsidRPr="00003EF0">
        <w:rPr>
          <w:rFonts w:cs="David" w:hint="cs"/>
          <w:b/>
          <w:bCs/>
          <w:u w:val="single"/>
          <w:rtl/>
        </w:rPr>
        <w:t>התשס"ח</w:t>
      </w:r>
      <w:proofErr w:type="spellEnd"/>
      <w:r w:rsidRPr="00003EF0">
        <w:rPr>
          <w:rFonts w:cs="David" w:hint="cs"/>
          <w:b/>
          <w:bCs/>
          <w:u w:val="single"/>
          <w:rtl/>
        </w:rPr>
        <w:t>-2008.</w:t>
      </w:r>
    </w:p>
    <w:p w14:paraId="733DBD1C" w14:textId="77777777" w:rsidR="00003EF0" w:rsidRPr="00003EF0" w:rsidRDefault="00003EF0" w:rsidP="00003EF0">
      <w:pPr>
        <w:numPr>
          <w:ilvl w:val="0"/>
          <w:numId w:val="1"/>
        </w:numPr>
        <w:tabs>
          <w:tab w:val="left" w:pos="1221"/>
        </w:tabs>
        <w:overflowPunct w:val="0"/>
        <w:autoSpaceDE w:val="0"/>
        <w:autoSpaceDN w:val="0"/>
        <w:bidi/>
        <w:adjustRightInd w:val="0"/>
        <w:jc w:val="both"/>
        <w:textAlignment w:val="baseline"/>
        <w:rPr>
          <w:rFonts w:cs="David" w:hint="cs"/>
          <w:b/>
          <w:bCs/>
          <w:u w:val="single"/>
          <w:rtl/>
        </w:rPr>
      </w:pPr>
      <w:proofErr w:type="spellStart"/>
      <w:r w:rsidRPr="00003EF0">
        <w:rPr>
          <w:rFonts w:cs="David" w:hint="cs"/>
          <w:b/>
          <w:bCs/>
          <w:u w:val="single"/>
          <w:rtl/>
        </w:rPr>
        <w:t>הצ"ח</w:t>
      </w:r>
      <w:proofErr w:type="spellEnd"/>
      <w:r w:rsidRPr="00003EF0">
        <w:rPr>
          <w:rFonts w:cs="David" w:hint="cs"/>
          <w:b/>
          <w:bCs/>
          <w:u w:val="single"/>
          <w:rtl/>
        </w:rPr>
        <w:t xml:space="preserve"> שירות ביטחון (הוראת שעה) (הצבת יוצאי צבא בשירות בתי הסוהר) (תיקון מס' 2), </w:t>
      </w:r>
      <w:proofErr w:type="spellStart"/>
      <w:r w:rsidRPr="00003EF0">
        <w:rPr>
          <w:rFonts w:cs="David" w:hint="cs"/>
          <w:b/>
          <w:bCs/>
          <w:u w:val="single"/>
          <w:rtl/>
        </w:rPr>
        <w:t>התשס"ח</w:t>
      </w:r>
      <w:proofErr w:type="spellEnd"/>
      <w:r w:rsidRPr="00003EF0">
        <w:rPr>
          <w:rFonts w:cs="David" w:hint="cs"/>
          <w:b/>
          <w:bCs/>
          <w:u w:val="single"/>
          <w:rtl/>
        </w:rPr>
        <w:t>-2008.</w:t>
      </w:r>
    </w:p>
    <w:p w14:paraId="228CBD68" w14:textId="77777777" w:rsidR="00003EF0" w:rsidRPr="00003EF0" w:rsidRDefault="00003EF0" w:rsidP="00003EF0">
      <w:pPr>
        <w:bidi/>
        <w:jc w:val="center"/>
        <w:rPr>
          <w:rFonts w:cs="David" w:hint="cs"/>
          <w:u w:val="single"/>
          <w:rtl/>
        </w:rPr>
      </w:pPr>
    </w:p>
    <w:p w14:paraId="0C4AF75B" w14:textId="77777777" w:rsidR="00003EF0" w:rsidRDefault="00003EF0" w:rsidP="00003EF0">
      <w:pPr>
        <w:bidi/>
        <w:rPr>
          <w:rFonts w:cs="David" w:hint="cs"/>
          <w:u w:val="single"/>
          <w:rtl/>
        </w:rPr>
      </w:pPr>
    </w:p>
    <w:p w14:paraId="330016DB" w14:textId="77777777" w:rsidR="00003EF0" w:rsidRDefault="00003EF0" w:rsidP="00003EF0">
      <w:pPr>
        <w:bidi/>
        <w:rPr>
          <w:rFonts w:cs="David" w:hint="cs"/>
          <w:u w:val="single"/>
          <w:rtl/>
        </w:rPr>
      </w:pPr>
    </w:p>
    <w:p w14:paraId="25799D43" w14:textId="77777777" w:rsidR="00003EF0" w:rsidRPr="00003EF0" w:rsidRDefault="00003EF0" w:rsidP="00003EF0">
      <w:pPr>
        <w:bidi/>
        <w:rPr>
          <w:rFonts w:cs="David" w:hint="cs"/>
          <w:u w:val="single"/>
          <w:rtl/>
        </w:rPr>
      </w:pPr>
    </w:p>
    <w:p w14:paraId="4592D4AD" w14:textId="77777777" w:rsidR="00003EF0" w:rsidRPr="00003EF0" w:rsidRDefault="00003EF0" w:rsidP="00003EF0">
      <w:pPr>
        <w:bidi/>
        <w:rPr>
          <w:rFonts w:cs="David" w:hint="cs"/>
          <w:rtl/>
        </w:rPr>
      </w:pPr>
      <w:r w:rsidRPr="00003EF0">
        <w:rPr>
          <w:rFonts w:cs="David" w:hint="cs"/>
          <w:u w:val="single"/>
          <w:rtl/>
        </w:rPr>
        <w:t>היו"ר דוד טל:</w:t>
      </w:r>
    </w:p>
    <w:p w14:paraId="2CF5D9AC" w14:textId="77777777" w:rsidR="00003EF0" w:rsidRPr="00003EF0" w:rsidRDefault="00003EF0" w:rsidP="00003EF0">
      <w:pPr>
        <w:bidi/>
        <w:rPr>
          <w:rFonts w:cs="David" w:hint="cs"/>
          <w:rtl/>
        </w:rPr>
      </w:pPr>
    </w:p>
    <w:p w14:paraId="6EAC79BE" w14:textId="77777777" w:rsidR="00003EF0" w:rsidRPr="00003EF0" w:rsidRDefault="00003EF0" w:rsidP="00003EF0">
      <w:pPr>
        <w:bidi/>
        <w:rPr>
          <w:rFonts w:cs="David" w:hint="cs"/>
          <w:rtl/>
        </w:rPr>
      </w:pPr>
      <w:r w:rsidRPr="00003EF0">
        <w:rPr>
          <w:rFonts w:cs="David" w:hint="cs"/>
          <w:rtl/>
        </w:rPr>
        <w:tab/>
        <w:t xml:space="preserve">אני מתכבד לפתוח את ישיבת הכנסת. היות שמכובדי מנכ"ל משרד האנרגיה והתשתיות נמצא כאן הסבתי כבר את תשומת לבו, ואני רוצה להסב את תשומת לבם של משרד הביטחון ושל המשרד לביטחון פנים וכל המשרדים הממשלתיים לכך שוועדת הכנסת, היום לפנים משורת הדין מוכנה להעלות את הנושא הזה לדיון לתת פטור מחובת הנחה גם בגלל החשיבות, אבל במיוחד מכיוון שחבר הכנסת כבל ביקש והציע את ההצעה שלו </w:t>
      </w:r>
      <w:r w:rsidRPr="00003EF0">
        <w:rPr>
          <w:rFonts w:cs="David"/>
          <w:rtl/>
        </w:rPr>
        <w:t>–</w:t>
      </w:r>
      <w:r w:rsidRPr="00003EF0">
        <w:rPr>
          <w:rFonts w:cs="David" w:hint="cs"/>
          <w:rtl/>
        </w:rPr>
        <w:t xml:space="preserve"> ואני מאמץ את ההצעה שלו, שמהיום והלאה לא תישמע הטענה שוועדת הכנסת לא מעלה נושאים לפטור מחובת הנחה אם הם מביאים את זה ביום האחרון. יש לכם מספיק זמן, תעשו הכול </w:t>
      </w:r>
      <w:r w:rsidRPr="00003EF0">
        <w:rPr>
          <w:rFonts w:cs="David"/>
          <w:rtl/>
        </w:rPr>
        <w:t>–</w:t>
      </w:r>
      <w:r w:rsidRPr="00003EF0">
        <w:rPr>
          <w:rFonts w:cs="David" w:hint="cs"/>
          <w:rtl/>
        </w:rPr>
        <w:t xml:space="preserve"> שבוע, שבועיים, שלושה, חודש, חודשיים לפני כן. על דעת זה אתם מגיעים לכאן, ואל תגיעו לכאן מפני שלא תישמע הטענה. כל עוד אני יושב ראש הוועדה </w:t>
      </w:r>
      <w:r w:rsidRPr="00003EF0">
        <w:rPr>
          <w:rFonts w:cs="David"/>
          <w:rtl/>
        </w:rPr>
        <w:t>–</w:t>
      </w:r>
      <w:r w:rsidRPr="00003EF0">
        <w:rPr>
          <w:rFonts w:cs="David" w:hint="cs"/>
          <w:rtl/>
        </w:rPr>
        <w:t xml:space="preserve"> בלי נדר </w:t>
      </w:r>
      <w:r w:rsidRPr="00003EF0">
        <w:rPr>
          <w:rFonts w:cs="David"/>
          <w:rtl/>
        </w:rPr>
        <w:t>–</w:t>
      </w:r>
      <w:r w:rsidRPr="00003EF0">
        <w:rPr>
          <w:rFonts w:cs="David" w:hint="cs"/>
          <w:rtl/>
        </w:rPr>
        <w:t xml:space="preserve"> אני לא מביא שום דבר שכזה יותר להצבעה יום אחד לפני, משום שבמידה מסוימת זה גם זילות בחברי הוועדה, אף על פי שלא התכוונתם לכך- -</w:t>
      </w:r>
    </w:p>
    <w:p w14:paraId="69C75B31" w14:textId="77777777" w:rsidR="00003EF0" w:rsidRPr="00003EF0" w:rsidRDefault="00003EF0" w:rsidP="00003EF0">
      <w:pPr>
        <w:bidi/>
        <w:rPr>
          <w:rFonts w:cs="David" w:hint="cs"/>
          <w:rtl/>
        </w:rPr>
      </w:pPr>
    </w:p>
    <w:p w14:paraId="200259AB" w14:textId="77777777" w:rsidR="00003EF0" w:rsidRPr="00003EF0" w:rsidRDefault="00003EF0" w:rsidP="00003EF0">
      <w:pPr>
        <w:bidi/>
        <w:rPr>
          <w:rFonts w:cs="David" w:hint="cs"/>
          <w:rtl/>
        </w:rPr>
      </w:pPr>
      <w:r w:rsidRPr="00003EF0">
        <w:rPr>
          <w:rFonts w:cs="David" w:hint="cs"/>
          <w:u w:val="single"/>
          <w:rtl/>
        </w:rPr>
        <w:t xml:space="preserve">משה </w:t>
      </w:r>
      <w:proofErr w:type="spellStart"/>
      <w:r w:rsidRPr="00003EF0">
        <w:rPr>
          <w:rFonts w:cs="David" w:hint="cs"/>
          <w:u w:val="single"/>
          <w:rtl/>
        </w:rPr>
        <w:t>שרוני</w:t>
      </w:r>
      <w:proofErr w:type="spellEnd"/>
      <w:r w:rsidRPr="00003EF0">
        <w:rPr>
          <w:rFonts w:cs="David" w:hint="cs"/>
          <w:u w:val="single"/>
          <w:rtl/>
        </w:rPr>
        <w:t>:</w:t>
      </w:r>
    </w:p>
    <w:p w14:paraId="1536BA0F" w14:textId="77777777" w:rsidR="00003EF0" w:rsidRPr="00003EF0" w:rsidRDefault="00003EF0" w:rsidP="00003EF0">
      <w:pPr>
        <w:bidi/>
        <w:rPr>
          <w:rFonts w:cs="David" w:hint="cs"/>
          <w:rtl/>
        </w:rPr>
      </w:pPr>
    </w:p>
    <w:p w14:paraId="6F8C891E" w14:textId="77777777" w:rsidR="00003EF0" w:rsidRPr="00003EF0" w:rsidRDefault="00003EF0" w:rsidP="00003EF0">
      <w:pPr>
        <w:bidi/>
        <w:rPr>
          <w:rFonts w:cs="David" w:hint="cs"/>
          <w:rtl/>
        </w:rPr>
      </w:pPr>
      <w:r w:rsidRPr="00003EF0">
        <w:rPr>
          <w:rFonts w:cs="David" w:hint="cs"/>
          <w:rtl/>
        </w:rPr>
        <w:tab/>
        <w:t xml:space="preserve"> זה ממש עלבון. ברגע האחרון.</w:t>
      </w:r>
    </w:p>
    <w:p w14:paraId="7D754286" w14:textId="77777777" w:rsidR="00003EF0" w:rsidRPr="00003EF0" w:rsidRDefault="00003EF0" w:rsidP="00003EF0">
      <w:pPr>
        <w:bidi/>
        <w:rPr>
          <w:rFonts w:cs="David" w:hint="cs"/>
          <w:rtl/>
        </w:rPr>
      </w:pPr>
    </w:p>
    <w:p w14:paraId="16860DFC" w14:textId="77777777" w:rsidR="00003EF0" w:rsidRPr="00003EF0" w:rsidRDefault="00003EF0" w:rsidP="00003EF0">
      <w:pPr>
        <w:bidi/>
        <w:rPr>
          <w:rFonts w:cs="David" w:hint="cs"/>
          <w:rtl/>
        </w:rPr>
      </w:pPr>
      <w:r w:rsidRPr="00003EF0">
        <w:rPr>
          <w:rFonts w:cs="David" w:hint="cs"/>
          <w:u w:val="single"/>
          <w:rtl/>
        </w:rPr>
        <w:t>היו"ר דוד טל:</w:t>
      </w:r>
    </w:p>
    <w:p w14:paraId="2FD34767" w14:textId="77777777" w:rsidR="00003EF0" w:rsidRPr="00003EF0" w:rsidRDefault="00003EF0" w:rsidP="00003EF0">
      <w:pPr>
        <w:bidi/>
        <w:rPr>
          <w:rFonts w:cs="David" w:hint="cs"/>
          <w:rtl/>
        </w:rPr>
      </w:pPr>
    </w:p>
    <w:p w14:paraId="5766FF80" w14:textId="77777777" w:rsidR="00003EF0" w:rsidRPr="00003EF0" w:rsidRDefault="00003EF0" w:rsidP="00003EF0">
      <w:pPr>
        <w:bidi/>
        <w:ind w:firstLine="567"/>
        <w:rPr>
          <w:rFonts w:cs="David" w:hint="cs"/>
          <w:rtl/>
        </w:rPr>
      </w:pPr>
      <w:r w:rsidRPr="00003EF0">
        <w:rPr>
          <w:rFonts w:cs="David" w:hint="cs"/>
          <w:rtl/>
        </w:rPr>
        <w:t xml:space="preserve">- - אתם רואים אותה כמובן מאליו, כחותמת גומי. </w:t>
      </w:r>
    </w:p>
    <w:p w14:paraId="2564BD79" w14:textId="77777777" w:rsidR="00003EF0" w:rsidRPr="00003EF0" w:rsidRDefault="00003EF0" w:rsidP="00003EF0">
      <w:pPr>
        <w:bidi/>
        <w:rPr>
          <w:rFonts w:cs="David" w:hint="cs"/>
          <w:rtl/>
        </w:rPr>
      </w:pPr>
    </w:p>
    <w:p w14:paraId="24C59AFC" w14:textId="77777777" w:rsidR="00003EF0" w:rsidRPr="00003EF0" w:rsidRDefault="00003EF0" w:rsidP="00003EF0">
      <w:pPr>
        <w:bidi/>
        <w:rPr>
          <w:rFonts w:cs="David" w:hint="cs"/>
          <w:rtl/>
        </w:rPr>
      </w:pPr>
      <w:r w:rsidRPr="00003EF0">
        <w:rPr>
          <w:rFonts w:cs="David" w:hint="cs"/>
          <w:u w:val="single"/>
          <w:rtl/>
        </w:rPr>
        <w:t xml:space="preserve">משה </w:t>
      </w:r>
      <w:proofErr w:type="spellStart"/>
      <w:r w:rsidRPr="00003EF0">
        <w:rPr>
          <w:rFonts w:cs="David" w:hint="cs"/>
          <w:u w:val="single"/>
          <w:rtl/>
        </w:rPr>
        <w:t>שרוני</w:t>
      </w:r>
      <w:proofErr w:type="spellEnd"/>
      <w:r w:rsidRPr="00003EF0">
        <w:rPr>
          <w:rFonts w:cs="David" w:hint="cs"/>
          <w:u w:val="single"/>
          <w:rtl/>
        </w:rPr>
        <w:t>:</w:t>
      </w:r>
    </w:p>
    <w:p w14:paraId="4BD768B9" w14:textId="77777777" w:rsidR="00003EF0" w:rsidRPr="00003EF0" w:rsidRDefault="00003EF0" w:rsidP="00003EF0">
      <w:pPr>
        <w:bidi/>
        <w:rPr>
          <w:rFonts w:cs="David" w:hint="cs"/>
          <w:rtl/>
        </w:rPr>
      </w:pPr>
    </w:p>
    <w:p w14:paraId="21D95D5F" w14:textId="77777777" w:rsidR="00003EF0" w:rsidRPr="00003EF0" w:rsidRDefault="00003EF0" w:rsidP="00003EF0">
      <w:pPr>
        <w:bidi/>
        <w:rPr>
          <w:rFonts w:cs="David" w:hint="cs"/>
          <w:rtl/>
        </w:rPr>
      </w:pPr>
      <w:r w:rsidRPr="00003EF0">
        <w:rPr>
          <w:rFonts w:cs="David" w:hint="cs"/>
          <w:rtl/>
        </w:rPr>
        <w:tab/>
        <w:t xml:space="preserve"> זה עלבון. </w:t>
      </w:r>
    </w:p>
    <w:p w14:paraId="2ADFC906" w14:textId="77777777" w:rsidR="00003EF0" w:rsidRPr="00003EF0" w:rsidRDefault="00003EF0" w:rsidP="00003EF0">
      <w:pPr>
        <w:bidi/>
        <w:rPr>
          <w:rFonts w:cs="David" w:hint="cs"/>
          <w:rtl/>
        </w:rPr>
      </w:pPr>
    </w:p>
    <w:p w14:paraId="662FB7E7" w14:textId="77777777" w:rsidR="00003EF0" w:rsidRPr="00003EF0" w:rsidRDefault="00003EF0" w:rsidP="00003EF0">
      <w:pPr>
        <w:bidi/>
        <w:rPr>
          <w:rFonts w:cs="David" w:hint="cs"/>
          <w:rtl/>
        </w:rPr>
      </w:pPr>
      <w:r w:rsidRPr="00003EF0">
        <w:rPr>
          <w:rFonts w:cs="David" w:hint="cs"/>
          <w:u w:val="single"/>
          <w:rtl/>
        </w:rPr>
        <w:t>היו"ר דוד טל:</w:t>
      </w:r>
    </w:p>
    <w:p w14:paraId="4FAF191F" w14:textId="77777777" w:rsidR="00003EF0" w:rsidRPr="00003EF0" w:rsidRDefault="00003EF0" w:rsidP="00003EF0">
      <w:pPr>
        <w:bidi/>
        <w:rPr>
          <w:rFonts w:cs="David" w:hint="cs"/>
          <w:rtl/>
        </w:rPr>
      </w:pPr>
    </w:p>
    <w:p w14:paraId="0B638BF0" w14:textId="77777777" w:rsidR="00003EF0" w:rsidRPr="00003EF0" w:rsidRDefault="00003EF0" w:rsidP="00003EF0">
      <w:pPr>
        <w:bidi/>
        <w:rPr>
          <w:rFonts w:cs="David" w:hint="cs"/>
          <w:rtl/>
        </w:rPr>
      </w:pPr>
      <w:r w:rsidRPr="00003EF0">
        <w:rPr>
          <w:rFonts w:cs="David" w:hint="cs"/>
          <w:rtl/>
        </w:rPr>
        <w:tab/>
        <w:t xml:space="preserve">מבחינתי שחברת חשמל ממחר תהיה עבריינית. פעם אחת היא תהיה עבריינית ויגישו נגדה תביעות, ואני מבטיח לאדוני שיותר לא ייווצר מצב כזה. כל המשרדים </w:t>
      </w:r>
      <w:r w:rsidRPr="00003EF0">
        <w:rPr>
          <w:rFonts w:cs="David"/>
          <w:rtl/>
        </w:rPr>
        <w:t>–</w:t>
      </w:r>
      <w:r w:rsidRPr="00003EF0">
        <w:rPr>
          <w:rFonts w:cs="David" w:hint="cs"/>
          <w:rtl/>
        </w:rPr>
        <w:t xml:space="preserve"> לא רק משרד התשתיות </w:t>
      </w:r>
      <w:r w:rsidRPr="00003EF0">
        <w:rPr>
          <w:rFonts w:cs="David"/>
          <w:rtl/>
        </w:rPr>
        <w:t>–</w:t>
      </w:r>
      <w:r w:rsidRPr="00003EF0">
        <w:rPr>
          <w:rFonts w:cs="David" w:hint="cs"/>
          <w:rtl/>
        </w:rPr>
        <w:t xml:space="preserve"> יעשו את עבודתם נאמנה ויגיעו לוועדה כמו שצריך להגיע. </w:t>
      </w:r>
    </w:p>
    <w:p w14:paraId="04FC2938" w14:textId="77777777" w:rsidR="00003EF0" w:rsidRPr="00003EF0" w:rsidRDefault="00003EF0" w:rsidP="00003EF0">
      <w:pPr>
        <w:bidi/>
        <w:rPr>
          <w:rFonts w:cs="David" w:hint="cs"/>
          <w:rtl/>
        </w:rPr>
      </w:pPr>
    </w:p>
    <w:p w14:paraId="58C5F134" w14:textId="77777777" w:rsidR="00003EF0" w:rsidRPr="00003EF0" w:rsidRDefault="00003EF0" w:rsidP="00003EF0">
      <w:pPr>
        <w:bidi/>
        <w:ind w:firstLine="567"/>
        <w:rPr>
          <w:rFonts w:cs="David" w:hint="cs"/>
          <w:rtl/>
        </w:rPr>
      </w:pPr>
      <w:r w:rsidRPr="00003EF0">
        <w:rPr>
          <w:rFonts w:cs="David" w:hint="cs"/>
          <w:rtl/>
        </w:rPr>
        <w:t xml:space="preserve">חברת הכנסת </w:t>
      </w:r>
      <w:proofErr w:type="spellStart"/>
      <w:r w:rsidRPr="00003EF0">
        <w:rPr>
          <w:rFonts w:cs="David" w:hint="cs"/>
          <w:rtl/>
        </w:rPr>
        <w:t>נאדיה</w:t>
      </w:r>
      <w:proofErr w:type="spellEnd"/>
      <w:r w:rsidRPr="00003EF0">
        <w:rPr>
          <w:rFonts w:cs="David" w:hint="cs"/>
          <w:rtl/>
        </w:rPr>
        <w:t xml:space="preserve"> חילו, יש לנו הרבה הצעות פטור מחובת הנחה. למה אני צריך לדחות את ההצעות שלה מפני ההצעות שלכם? עם כל הכבוד, אתם הרשות המבצעת, היא הרשות המחוקקת, אני צריך להתחשב בדעתה לא פחות לפחות. היום אנחנו נעלה את זה לדיון, אבל אנחנו צריכים קוורום. אתה רוצה לומר משהו, חבר הכנסת כבל?</w:t>
      </w:r>
    </w:p>
    <w:p w14:paraId="3CC34A02" w14:textId="77777777" w:rsidR="00003EF0" w:rsidRPr="00003EF0" w:rsidRDefault="00003EF0" w:rsidP="00003EF0">
      <w:pPr>
        <w:bidi/>
        <w:rPr>
          <w:rFonts w:cs="David" w:hint="cs"/>
          <w:rtl/>
        </w:rPr>
      </w:pPr>
    </w:p>
    <w:p w14:paraId="2AFAFAB5" w14:textId="77777777" w:rsidR="00003EF0" w:rsidRPr="00003EF0" w:rsidRDefault="00003EF0" w:rsidP="00003EF0">
      <w:pPr>
        <w:bidi/>
        <w:rPr>
          <w:rFonts w:cs="David" w:hint="cs"/>
          <w:rtl/>
        </w:rPr>
      </w:pPr>
      <w:r w:rsidRPr="00003EF0">
        <w:rPr>
          <w:rFonts w:cs="David" w:hint="cs"/>
          <w:u w:val="single"/>
          <w:rtl/>
        </w:rPr>
        <w:t xml:space="preserve">משה </w:t>
      </w:r>
      <w:proofErr w:type="spellStart"/>
      <w:r w:rsidRPr="00003EF0">
        <w:rPr>
          <w:rFonts w:cs="David" w:hint="cs"/>
          <w:u w:val="single"/>
          <w:rtl/>
        </w:rPr>
        <w:t>שרוני</w:t>
      </w:r>
      <w:proofErr w:type="spellEnd"/>
      <w:r w:rsidRPr="00003EF0">
        <w:rPr>
          <w:rFonts w:cs="David" w:hint="cs"/>
          <w:u w:val="single"/>
          <w:rtl/>
        </w:rPr>
        <w:t>:</w:t>
      </w:r>
    </w:p>
    <w:p w14:paraId="7970AC45" w14:textId="77777777" w:rsidR="00003EF0" w:rsidRPr="00003EF0" w:rsidRDefault="00003EF0" w:rsidP="00003EF0">
      <w:pPr>
        <w:bidi/>
        <w:rPr>
          <w:rFonts w:cs="David" w:hint="cs"/>
          <w:rtl/>
        </w:rPr>
      </w:pPr>
    </w:p>
    <w:p w14:paraId="728DCDF2" w14:textId="77777777" w:rsidR="00003EF0" w:rsidRPr="00003EF0" w:rsidRDefault="00003EF0" w:rsidP="00003EF0">
      <w:pPr>
        <w:bidi/>
        <w:rPr>
          <w:rFonts w:cs="David" w:hint="cs"/>
          <w:rtl/>
        </w:rPr>
      </w:pPr>
      <w:r w:rsidRPr="00003EF0">
        <w:rPr>
          <w:rFonts w:cs="David" w:hint="cs"/>
          <w:rtl/>
        </w:rPr>
        <w:tab/>
        <w:t xml:space="preserve"> החלטה מפורשת. </w:t>
      </w:r>
    </w:p>
    <w:p w14:paraId="4522B8EC" w14:textId="77777777" w:rsidR="00003EF0" w:rsidRPr="00003EF0" w:rsidRDefault="00003EF0" w:rsidP="00003EF0">
      <w:pPr>
        <w:bidi/>
        <w:rPr>
          <w:rFonts w:cs="David" w:hint="cs"/>
          <w:rtl/>
        </w:rPr>
      </w:pPr>
    </w:p>
    <w:p w14:paraId="601D00E3" w14:textId="77777777" w:rsidR="00003EF0" w:rsidRPr="00003EF0" w:rsidRDefault="00003EF0" w:rsidP="00003EF0">
      <w:pPr>
        <w:bidi/>
        <w:rPr>
          <w:rFonts w:cs="David" w:hint="cs"/>
          <w:rtl/>
        </w:rPr>
      </w:pPr>
      <w:r w:rsidRPr="00003EF0">
        <w:rPr>
          <w:rFonts w:cs="David" w:hint="cs"/>
          <w:u w:val="single"/>
          <w:rtl/>
        </w:rPr>
        <w:t>דוד טל:</w:t>
      </w:r>
    </w:p>
    <w:p w14:paraId="53B7E56C" w14:textId="77777777" w:rsidR="00003EF0" w:rsidRPr="00003EF0" w:rsidRDefault="00003EF0" w:rsidP="00003EF0">
      <w:pPr>
        <w:bidi/>
        <w:rPr>
          <w:rFonts w:cs="David" w:hint="cs"/>
          <w:rtl/>
        </w:rPr>
      </w:pPr>
    </w:p>
    <w:p w14:paraId="50E93BB9" w14:textId="77777777" w:rsidR="00003EF0" w:rsidRPr="00003EF0" w:rsidRDefault="00003EF0" w:rsidP="00003EF0">
      <w:pPr>
        <w:bidi/>
        <w:rPr>
          <w:rFonts w:cs="David" w:hint="cs"/>
          <w:rtl/>
        </w:rPr>
      </w:pPr>
      <w:r w:rsidRPr="00003EF0">
        <w:rPr>
          <w:rFonts w:cs="David" w:hint="cs"/>
          <w:rtl/>
        </w:rPr>
        <w:tab/>
        <w:t>אני החלטתי פה אחד, לפי הפה שלי. כבל, אתה רוצה לומר משהו?</w:t>
      </w:r>
    </w:p>
    <w:p w14:paraId="1EA4F9BB" w14:textId="77777777" w:rsidR="00003EF0" w:rsidRPr="00003EF0" w:rsidRDefault="00003EF0" w:rsidP="00003EF0">
      <w:pPr>
        <w:bidi/>
        <w:rPr>
          <w:rFonts w:cs="David" w:hint="cs"/>
          <w:rtl/>
        </w:rPr>
      </w:pPr>
    </w:p>
    <w:p w14:paraId="3A0D4663" w14:textId="77777777" w:rsidR="00003EF0" w:rsidRDefault="00003EF0" w:rsidP="00003EF0">
      <w:pPr>
        <w:bidi/>
        <w:rPr>
          <w:rFonts w:cs="David" w:hint="cs"/>
          <w:u w:val="single"/>
          <w:rtl/>
        </w:rPr>
      </w:pPr>
    </w:p>
    <w:p w14:paraId="2A521A6F" w14:textId="77777777" w:rsidR="00003EF0" w:rsidRDefault="00003EF0" w:rsidP="00003EF0">
      <w:pPr>
        <w:bidi/>
        <w:rPr>
          <w:rFonts w:cs="David" w:hint="cs"/>
          <w:u w:val="single"/>
          <w:rtl/>
        </w:rPr>
      </w:pPr>
    </w:p>
    <w:p w14:paraId="2ACCDF54" w14:textId="77777777" w:rsidR="00003EF0" w:rsidRDefault="00003EF0" w:rsidP="00003EF0">
      <w:pPr>
        <w:bidi/>
        <w:rPr>
          <w:rFonts w:cs="David" w:hint="cs"/>
          <w:u w:val="single"/>
          <w:rtl/>
        </w:rPr>
      </w:pPr>
    </w:p>
    <w:p w14:paraId="10A06C8A" w14:textId="77777777" w:rsidR="00003EF0" w:rsidRDefault="00003EF0" w:rsidP="00003EF0">
      <w:pPr>
        <w:bidi/>
        <w:rPr>
          <w:rFonts w:cs="David" w:hint="cs"/>
          <w:u w:val="single"/>
          <w:rtl/>
        </w:rPr>
      </w:pPr>
    </w:p>
    <w:p w14:paraId="7570A77F" w14:textId="77777777" w:rsidR="00003EF0" w:rsidRPr="00003EF0" w:rsidRDefault="00003EF0" w:rsidP="00003EF0">
      <w:pPr>
        <w:bidi/>
        <w:rPr>
          <w:rFonts w:cs="David" w:hint="cs"/>
          <w:u w:val="single"/>
          <w:rtl/>
        </w:rPr>
      </w:pPr>
      <w:r w:rsidRPr="00003EF0">
        <w:rPr>
          <w:rFonts w:cs="David" w:hint="cs"/>
          <w:u w:val="single"/>
          <w:rtl/>
        </w:rPr>
        <w:t>קריאה:</w:t>
      </w:r>
    </w:p>
    <w:p w14:paraId="7DD6AA45" w14:textId="77777777" w:rsidR="00003EF0" w:rsidRPr="00003EF0" w:rsidRDefault="00003EF0" w:rsidP="00003EF0">
      <w:pPr>
        <w:bidi/>
        <w:rPr>
          <w:rFonts w:cs="David" w:hint="cs"/>
          <w:u w:val="single"/>
          <w:rtl/>
        </w:rPr>
      </w:pPr>
    </w:p>
    <w:p w14:paraId="2F4F1214" w14:textId="77777777" w:rsidR="00003EF0" w:rsidRPr="00003EF0" w:rsidRDefault="00003EF0" w:rsidP="00003EF0">
      <w:pPr>
        <w:bidi/>
        <w:rPr>
          <w:rFonts w:cs="David" w:hint="cs"/>
          <w:rtl/>
        </w:rPr>
      </w:pPr>
      <w:r w:rsidRPr="00003EF0">
        <w:rPr>
          <w:rFonts w:cs="David" w:hint="cs"/>
          <w:rtl/>
        </w:rPr>
        <w:tab/>
        <w:t>צריך להגיע עוד אחד.</w:t>
      </w:r>
    </w:p>
    <w:p w14:paraId="07754A3B" w14:textId="77777777" w:rsidR="00003EF0" w:rsidRPr="00003EF0" w:rsidRDefault="00003EF0" w:rsidP="00003EF0">
      <w:pPr>
        <w:bidi/>
        <w:rPr>
          <w:rFonts w:cs="David" w:hint="cs"/>
          <w:rtl/>
        </w:rPr>
      </w:pPr>
    </w:p>
    <w:p w14:paraId="39AD7F6B" w14:textId="77777777" w:rsidR="00003EF0" w:rsidRPr="00003EF0" w:rsidRDefault="00003EF0" w:rsidP="00003EF0">
      <w:pPr>
        <w:bidi/>
        <w:rPr>
          <w:rFonts w:cs="David" w:hint="cs"/>
          <w:rtl/>
        </w:rPr>
      </w:pPr>
      <w:r w:rsidRPr="00003EF0">
        <w:rPr>
          <w:rFonts w:cs="David" w:hint="cs"/>
          <w:u w:val="single"/>
          <w:rtl/>
        </w:rPr>
        <w:t>היו"ר דוד טל:</w:t>
      </w:r>
    </w:p>
    <w:p w14:paraId="4FFDF85F" w14:textId="77777777" w:rsidR="00003EF0" w:rsidRPr="00003EF0" w:rsidRDefault="00003EF0" w:rsidP="00003EF0">
      <w:pPr>
        <w:bidi/>
        <w:rPr>
          <w:rFonts w:cs="David" w:hint="cs"/>
          <w:rtl/>
        </w:rPr>
      </w:pPr>
    </w:p>
    <w:p w14:paraId="5D2E3FCF" w14:textId="77777777" w:rsidR="00003EF0" w:rsidRPr="00003EF0" w:rsidRDefault="00003EF0" w:rsidP="00003EF0">
      <w:pPr>
        <w:bidi/>
        <w:rPr>
          <w:rFonts w:cs="David" w:hint="cs"/>
          <w:rtl/>
        </w:rPr>
      </w:pPr>
      <w:r w:rsidRPr="00003EF0">
        <w:rPr>
          <w:rFonts w:cs="David" w:hint="cs"/>
          <w:rtl/>
        </w:rPr>
        <w:tab/>
        <w:t xml:space="preserve"> חבר הכנסת מולה?</w:t>
      </w:r>
    </w:p>
    <w:p w14:paraId="5252C63C" w14:textId="77777777" w:rsidR="00003EF0" w:rsidRPr="00003EF0" w:rsidRDefault="00003EF0" w:rsidP="00003EF0">
      <w:pPr>
        <w:bidi/>
        <w:rPr>
          <w:rFonts w:cs="David" w:hint="cs"/>
          <w:rtl/>
        </w:rPr>
      </w:pPr>
    </w:p>
    <w:p w14:paraId="4C8BC410" w14:textId="77777777" w:rsidR="00003EF0" w:rsidRPr="00003EF0" w:rsidRDefault="00003EF0" w:rsidP="00003EF0">
      <w:pPr>
        <w:bidi/>
        <w:rPr>
          <w:rFonts w:cs="David" w:hint="cs"/>
          <w:u w:val="single"/>
          <w:rtl/>
        </w:rPr>
      </w:pPr>
      <w:r w:rsidRPr="00003EF0">
        <w:rPr>
          <w:rFonts w:cs="David" w:hint="cs"/>
          <w:u w:val="single"/>
          <w:rtl/>
        </w:rPr>
        <w:t>שלמה מולה:</w:t>
      </w:r>
    </w:p>
    <w:p w14:paraId="28ED729B" w14:textId="77777777" w:rsidR="00003EF0" w:rsidRPr="00003EF0" w:rsidRDefault="00003EF0" w:rsidP="00003EF0">
      <w:pPr>
        <w:bidi/>
        <w:rPr>
          <w:rFonts w:cs="David" w:hint="cs"/>
          <w:rtl/>
        </w:rPr>
      </w:pPr>
    </w:p>
    <w:p w14:paraId="38526127" w14:textId="77777777" w:rsidR="00003EF0" w:rsidRPr="00003EF0" w:rsidRDefault="00003EF0" w:rsidP="00003EF0">
      <w:pPr>
        <w:bidi/>
        <w:rPr>
          <w:rFonts w:cs="David" w:hint="cs"/>
          <w:rtl/>
        </w:rPr>
      </w:pPr>
      <w:r w:rsidRPr="00003EF0">
        <w:rPr>
          <w:rFonts w:cs="David" w:hint="cs"/>
          <w:rtl/>
        </w:rPr>
        <w:tab/>
        <w:t xml:space="preserve"> אני מצטרף לדברים שלך, חזקה עליי להתנגד. אבל אני דווקא רוצה לנצל את ההזדמנות לפנות למנכ"ל משרד התשתיות. אני רוצה לקרוא לו ולבקש ממנו אפילו קריאה אישית: שחברת החשמל  תפסיק להפלות את עולי אתיופיה ואת המגזר הערבי במכוון בקליטת העובדים הקבועים. </w:t>
      </w:r>
    </w:p>
    <w:p w14:paraId="4B65DB86" w14:textId="77777777" w:rsidR="00003EF0" w:rsidRPr="00003EF0" w:rsidRDefault="00003EF0" w:rsidP="00003EF0">
      <w:pPr>
        <w:bidi/>
        <w:rPr>
          <w:rFonts w:cs="David" w:hint="cs"/>
          <w:rtl/>
        </w:rPr>
      </w:pPr>
    </w:p>
    <w:p w14:paraId="1DA39307" w14:textId="77777777" w:rsidR="00003EF0" w:rsidRPr="00003EF0" w:rsidRDefault="00003EF0" w:rsidP="00003EF0">
      <w:pPr>
        <w:bidi/>
        <w:ind w:firstLine="567"/>
        <w:rPr>
          <w:rFonts w:cs="David" w:hint="cs"/>
          <w:rtl/>
        </w:rPr>
      </w:pPr>
      <w:r w:rsidRPr="00003EF0">
        <w:rPr>
          <w:rFonts w:cs="David" w:hint="cs"/>
          <w:rtl/>
        </w:rPr>
        <w:t>יש מסורת שכל שנתיים וחצי-שלוש וחצי שנים מפטרים את העובדים יוצאי אתיופיה במיוחד. פניתי אליך, פניתי למנכ"ל חברת החשמל, ליושב ראש חברת החשמל - -</w:t>
      </w:r>
    </w:p>
    <w:p w14:paraId="274C23E0" w14:textId="77777777" w:rsidR="00003EF0" w:rsidRPr="00003EF0" w:rsidRDefault="00003EF0" w:rsidP="00003EF0">
      <w:pPr>
        <w:bidi/>
        <w:rPr>
          <w:rFonts w:cs="David" w:hint="cs"/>
          <w:rtl/>
        </w:rPr>
      </w:pPr>
    </w:p>
    <w:p w14:paraId="2F0901EC" w14:textId="77777777" w:rsidR="00003EF0" w:rsidRPr="00003EF0" w:rsidRDefault="00003EF0" w:rsidP="00003EF0">
      <w:pPr>
        <w:bidi/>
        <w:rPr>
          <w:rFonts w:cs="David" w:hint="cs"/>
          <w:rtl/>
        </w:rPr>
      </w:pPr>
      <w:r w:rsidRPr="00003EF0">
        <w:rPr>
          <w:rFonts w:cs="David" w:hint="cs"/>
          <w:u w:val="single"/>
          <w:rtl/>
        </w:rPr>
        <w:t>היו"ר דוד טל:</w:t>
      </w:r>
    </w:p>
    <w:p w14:paraId="079B8165" w14:textId="77777777" w:rsidR="00003EF0" w:rsidRPr="00003EF0" w:rsidRDefault="00003EF0" w:rsidP="00003EF0">
      <w:pPr>
        <w:bidi/>
        <w:rPr>
          <w:rFonts w:cs="David" w:hint="cs"/>
          <w:rtl/>
        </w:rPr>
      </w:pPr>
    </w:p>
    <w:p w14:paraId="73BFBE2E" w14:textId="77777777" w:rsidR="00003EF0" w:rsidRPr="00003EF0" w:rsidRDefault="00003EF0" w:rsidP="00003EF0">
      <w:pPr>
        <w:bidi/>
        <w:rPr>
          <w:rFonts w:cs="David" w:hint="cs"/>
          <w:rtl/>
        </w:rPr>
      </w:pPr>
      <w:r w:rsidRPr="00003EF0">
        <w:rPr>
          <w:rFonts w:cs="David" w:hint="cs"/>
          <w:rtl/>
        </w:rPr>
        <w:tab/>
        <w:t xml:space="preserve"> חבר הכנסת טיבי הגיש הצעת חוק בנושא הזה. </w:t>
      </w:r>
    </w:p>
    <w:p w14:paraId="1DEFD749" w14:textId="77777777" w:rsidR="00003EF0" w:rsidRPr="00003EF0" w:rsidRDefault="00003EF0" w:rsidP="00003EF0">
      <w:pPr>
        <w:bidi/>
        <w:rPr>
          <w:rFonts w:cs="David" w:hint="cs"/>
          <w:rtl/>
        </w:rPr>
      </w:pPr>
    </w:p>
    <w:p w14:paraId="1522C6A4" w14:textId="77777777" w:rsidR="00003EF0" w:rsidRPr="00003EF0" w:rsidRDefault="00003EF0" w:rsidP="00003EF0">
      <w:pPr>
        <w:bidi/>
        <w:rPr>
          <w:rFonts w:cs="David" w:hint="cs"/>
          <w:u w:val="single"/>
          <w:rtl/>
        </w:rPr>
      </w:pPr>
      <w:r w:rsidRPr="00003EF0">
        <w:rPr>
          <w:rFonts w:cs="David" w:hint="cs"/>
          <w:u w:val="single"/>
          <w:rtl/>
        </w:rPr>
        <w:t>שלמה מולה:</w:t>
      </w:r>
    </w:p>
    <w:p w14:paraId="722B411D" w14:textId="77777777" w:rsidR="00003EF0" w:rsidRPr="00003EF0" w:rsidRDefault="00003EF0" w:rsidP="00003EF0">
      <w:pPr>
        <w:bidi/>
        <w:rPr>
          <w:rFonts w:cs="David" w:hint="cs"/>
          <w:rtl/>
        </w:rPr>
      </w:pPr>
    </w:p>
    <w:p w14:paraId="006DF6F1" w14:textId="77777777" w:rsidR="00003EF0" w:rsidRPr="00003EF0" w:rsidRDefault="00003EF0" w:rsidP="00003EF0">
      <w:pPr>
        <w:bidi/>
        <w:rPr>
          <w:rFonts w:cs="David" w:hint="cs"/>
          <w:rtl/>
        </w:rPr>
      </w:pPr>
      <w:r w:rsidRPr="00003EF0">
        <w:rPr>
          <w:rFonts w:cs="David" w:hint="cs"/>
          <w:rtl/>
        </w:rPr>
        <w:tab/>
        <w:t xml:space="preserve"> אפילו משרד ראש הממשלה נרתמו כדי להציל עובד אחד, ואפילו הם לא הצליחו.</w:t>
      </w:r>
    </w:p>
    <w:p w14:paraId="15A72357" w14:textId="77777777" w:rsidR="00003EF0" w:rsidRPr="00003EF0" w:rsidRDefault="00003EF0" w:rsidP="00003EF0">
      <w:pPr>
        <w:bidi/>
        <w:rPr>
          <w:rFonts w:cs="David" w:hint="cs"/>
          <w:rtl/>
        </w:rPr>
      </w:pPr>
    </w:p>
    <w:p w14:paraId="48038564" w14:textId="77777777" w:rsidR="00003EF0" w:rsidRPr="00003EF0" w:rsidRDefault="00003EF0" w:rsidP="00003EF0">
      <w:pPr>
        <w:bidi/>
        <w:rPr>
          <w:rFonts w:cs="David" w:hint="cs"/>
          <w:rtl/>
        </w:rPr>
      </w:pPr>
      <w:r w:rsidRPr="00003EF0">
        <w:rPr>
          <w:rFonts w:cs="David" w:hint="cs"/>
          <w:u w:val="single"/>
          <w:rtl/>
        </w:rPr>
        <w:t xml:space="preserve">משה </w:t>
      </w:r>
      <w:proofErr w:type="spellStart"/>
      <w:r w:rsidRPr="00003EF0">
        <w:rPr>
          <w:rFonts w:cs="David" w:hint="cs"/>
          <w:u w:val="single"/>
          <w:rtl/>
        </w:rPr>
        <w:t>שרוני</w:t>
      </w:r>
      <w:proofErr w:type="spellEnd"/>
      <w:r w:rsidRPr="00003EF0">
        <w:rPr>
          <w:rFonts w:cs="David" w:hint="cs"/>
          <w:u w:val="single"/>
          <w:rtl/>
        </w:rPr>
        <w:t>:</w:t>
      </w:r>
    </w:p>
    <w:p w14:paraId="4A2128ED" w14:textId="77777777" w:rsidR="00003EF0" w:rsidRPr="00003EF0" w:rsidRDefault="00003EF0" w:rsidP="00003EF0">
      <w:pPr>
        <w:bidi/>
        <w:rPr>
          <w:rFonts w:cs="David" w:hint="cs"/>
          <w:rtl/>
        </w:rPr>
      </w:pPr>
    </w:p>
    <w:p w14:paraId="752BFB4A" w14:textId="77777777" w:rsidR="00003EF0" w:rsidRPr="00003EF0" w:rsidRDefault="00003EF0" w:rsidP="00003EF0">
      <w:pPr>
        <w:bidi/>
        <w:rPr>
          <w:rFonts w:cs="David" w:hint="cs"/>
          <w:rtl/>
        </w:rPr>
      </w:pPr>
      <w:r w:rsidRPr="00003EF0">
        <w:rPr>
          <w:rFonts w:cs="David" w:hint="cs"/>
          <w:rtl/>
        </w:rPr>
        <w:tab/>
        <w:t xml:space="preserve"> חברת חשמל יותר חזקה מראש הממשלה.</w:t>
      </w:r>
    </w:p>
    <w:p w14:paraId="33543501" w14:textId="77777777" w:rsidR="00003EF0" w:rsidRPr="00003EF0" w:rsidRDefault="00003EF0" w:rsidP="00003EF0">
      <w:pPr>
        <w:bidi/>
        <w:rPr>
          <w:rFonts w:cs="David" w:hint="cs"/>
          <w:rtl/>
        </w:rPr>
      </w:pPr>
    </w:p>
    <w:p w14:paraId="4082293A" w14:textId="77777777" w:rsidR="00003EF0" w:rsidRPr="00003EF0" w:rsidRDefault="00003EF0" w:rsidP="00003EF0">
      <w:pPr>
        <w:bidi/>
        <w:rPr>
          <w:rFonts w:cs="David" w:hint="cs"/>
          <w:u w:val="single"/>
          <w:rtl/>
        </w:rPr>
      </w:pPr>
      <w:r w:rsidRPr="00003EF0">
        <w:rPr>
          <w:rFonts w:cs="David" w:hint="cs"/>
          <w:u w:val="single"/>
          <w:rtl/>
        </w:rPr>
        <w:t>שלמה מולה:</w:t>
      </w:r>
    </w:p>
    <w:p w14:paraId="5C7462F2" w14:textId="77777777" w:rsidR="00003EF0" w:rsidRPr="00003EF0" w:rsidRDefault="00003EF0" w:rsidP="00003EF0">
      <w:pPr>
        <w:bidi/>
        <w:rPr>
          <w:rFonts w:cs="David" w:hint="cs"/>
          <w:rtl/>
        </w:rPr>
      </w:pPr>
    </w:p>
    <w:p w14:paraId="7804C5B0" w14:textId="77777777" w:rsidR="00003EF0" w:rsidRPr="00003EF0" w:rsidRDefault="00003EF0" w:rsidP="00003EF0">
      <w:pPr>
        <w:bidi/>
        <w:rPr>
          <w:rFonts w:cs="David" w:hint="cs"/>
          <w:rtl/>
        </w:rPr>
      </w:pPr>
      <w:r w:rsidRPr="00003EF0">
        <w:rPr>
          <w:rFonts w:cs="David" w:hint="cs"/>
          <w:rtl/>
        </w:rPr>
        <w:tab/>
        <w:t xml:space="preserve">אני אומר לך שיום אחד שאנחנו - - - שהחברה הזאת מפלה אנשים לפי צבע, גזע, מין ולאום </w:t>
      </w:r>
      <w:r w:rsidRPr="00003EF0">
        <w:rPr>
          <w:rFonts w:cs="David"/>
          <w:rtl/>
        </w:rPr>
        <w:t>–</w:t>
      </w:r>
      <w:r w:rsidRPr="00003EF0">
        <w:rPr>
          <w:rFonts w:cs="David" w:hint="cs"/>
          <w:rtl/>
        </w:rPr>
        <w:t xml:space="preserve"> תאמין לי יהיה יותר גרוע. </w:t>
      </w:r>
    </w:p>
    <w:p w14:paraId="6A20E0BA" w14:textId="77777777" w:rsidR="00003EF0" w:rsidRPr="00003EF0" w:rsidRDefault="00003EF0" w:rsidP="00003EF0">
      <w:pPr>
        <w:bidi/>
        <w:rPr>
          <w:rFonts w:cs="David" w:hint="cs"/>
          <w:rtl/>
        </w:rPr>
      </w:pPr>
    </w:p>
    <w:p w14:paraId="0A5A4013" w14:textId="77777777" w:rsidR="00003EF0" w:rsidRPr="00003EF0" w:rsidRDefault="00003EF0" w:rsidP="00003EF0">
      <w:pPr>
        <w:bidi/>
        <w:rPr>
          <w:rFonts w:cs="David" w:hint="cs"/>
          <w:rtl/>
        </w:rPr>
      </w:pPr>
      <w:r w:rsidRPr="00003EF0">
        <w:rPr>
          <w:rFonts w:cs="David" w:hint="cs"/>
          <w:u w:val="single"/>
          <w:rtl/>
        </w:rPr>
        <w:t>היו"ר דוד טל:</w:t>
      </w:r>
    </w:p>
    <w:p w14:paraId="4358E016" w14:textId="77777777" w:rsidR="00003EF0" w:rsidRPr="00003EF0" w:rsidRDefault="00003EF0" w:rsidP="00003EF0">
      <w:pPr>
        <w:bidi/>
        <w:rPr>
          <w:rFonts w:cs="David" w:hint="cs"/>
          <w:rtl/>
        </w:rPr>
      </w:pPr>
    </w:p>
    <w:p w14:paraId="439974E6" w14:textId="77777777" w:rsidR="00003EF0" w:rsidRPr="00003EF0" w:rsidRDefault="00003EF0" w:rsidP="00003EF0">
      <w:pPr>
        <w:bidi/>
        <w:rPr>
          <w:rFonts w:cs="David" w:hint="cs"/>
          <w:rtl/>
        </w:rPr>
      </w:pPr>
      <w:r w:rsidRPr="00003EF0">
        <w:rPr>
          <w:rFonts w:cs="David" w:hint="cs"/>
          <w:rtl/>
        </w:rPr>
        <w:tab/>
        <w:t xml:space="preserve"> יותר על-פי הצבע.</w:t>
      </w:r>
    </w:p>
    <w:p w14:paraId="71266B47" w14:textId="77777777" w:rsidR="00003EF0" w:rsidRPr="00003EF0" w:rsidRDefault="00003EF0" w:rsidP="00003EF0">
      <w:pPr>
        <w:bidi/>
        <w:rPr>
          <w:rFonts w:cs="David" w:hint="cs"/>
          <w:rtl/>
        </w:rPr>
      </w:pPr>
    </w:p>
    <w:p w14:paraId="69EE66D2" w14:textId="77777777" w:rsidR="00003EF0" w:rsidRPr="00003EF0" w:rsidRDefault="00003EF0" w:rsidP="00003EF0">
      <w:pPr>
        <w:pStyle w:val="Heading5"/>
        <w:jc w:val="left"/>
        <w:rPr>
          <w:rFonts w:hint="cs"/>
          <w:sz w:val="24"/>
          <w:rtl/>
        </w:rPr>
      </w:pPr>
      <w:proofErr w:type="spellStart"/>
      <w:r w:rsidRPr="00003EF0">
        <w:rPr>
          <w:rFonts w:hint="cs"/>
          <w:sz w:val="24"/>
          <w:u w:val="single"/>
          <w:rtl/>
        </w:rPr>
        <w:t>נאדיה</w:t>
      </w:r>
      <w:proofErr w:type="spellEnd"/>
      <w:r w:rsidRPr="00003EF0">
        <w:rPr>
          <w:rFonts w:hint="cs"/>
          <w:sz w:val="24"/>
          <w:u w:val="single"/>
          <w:rtl/>
        </w:rPr>
        <w:t xml:space="preserve"> חילו:</w:t>
      </w:r>
    </w:p>
    <w:p w14:paraId="79EB7302" w14:textId="77777777" w:rsidR="00003EF0" w:rsidRPr="00003EF0" w:rsidRDefault="00003EF0" w:rsidP="00003EF0">
      <w:pPr>
        <w:pStyle w:val="Heading5"/>
        <w:jc w:val="left"/>
        <w:rPr>
          <w:rFonts w:hint="cs"/>
          <w:sz w:val="24"/>
          <w:rtl/>
        </w:rPr>
      </w:pPr>
    </w:p>
    <w:p w14:paraId="58A80312" w14:textId="77777777" w:rsidR="00003EF0" w:rsidRPr="00003EF0" w:rsidRDefault="00003EF0" w:rsidP="00003EF0">
      <w:pPr>
        <w:bidi/>
        <w:rPr>
          <w:rFonts w:cs="David" w:hint="cs"/>
          <w:rtl/>
        </w:rPr>
      </w:pPr>
      <w:r w:rsidRPr="00003EF0">
        <w:rPr>
          <w:rFonts w:cs="David" w:hint="cs"/>
          <w:rtl/>
        </w:rPr>
        <w:tab/>
        <w:t xml:space="preserve"> אפילו הצבע שלי- - -</w:t>
      </w:r>
    </w:p>
    <w:p w14:paraId="408AA062" w14:textId="77777777" w:rsidR="00003EF0" w:rsidRPr="00003EF0" w:rsidRDefault="00003EF0" w:rsidP="00003EF0">
      <w:pPr>
        <w:bidi/>
        <w:rPr>
          <w:rFonts w:cs="David" w:hint="cs"/>
          <w:rtl/>
        </w:rPr>
      </w:pPr>
    </w:p>
    <w:p w14:paraId="21379716" w14:textId="77777777" w:rsidR="00003EF0" w:rsidRPr="00003EF0" w:rsidRDefault="00003EF0" w:rsidP="00003EF0">
      <w:pPr>
        <w:pStyle w:val="Heading5"/>
        <w:jc w:val="left"/>
        <w:rPr>
          <w:rFonts w:hint="cs"/>
          <w:sz w:val="24"/>
          <w:rtl/>
        </w:rPr>
      </w:pPr>
      <w:r w:rsidRPr="00003EF0">
        <w:rPr>
          <w:rFonts w:hint="cs"/>
          <w:sz w:val="24"/>
          <w:u w:val="single"/>
          <w:rtl/>
        </w:rPr>
        <w:t>יואל חסון:</w:t>
      </w:r>
    </w:p>
    <w:p w14:paraId="6CABE568" w14:textId="77777777" w:rsidR="00003EF0" w:rsidRPr="00003EF0" w:rsidRDefault="00003EF0" w:rsidP="00003EF0">
      <w:pPr>
        <w:pStyle w:val="Heading5"/>
        <w:jc w:val="left"/>
        <w:rPr>
          <w:rFonts w:hint="cs"/>
          <w:sz w:val="24"/>
          <w:rtl/>
        </w:rPr>
      </w:pPr>
    </w:p>
    <w:p w14:paraId="198CAC63" w14:textId="77777777" w:rsidR="00003EF0" w:rsidRPr="00003EF0" w:rsidRDefault="00003EF0" w:rsidP="00003EF0">
      <w:pPr>
        <w:bidi/>
        <w:rPr>
          <w:rFonts w:cs="David" w:hint="cs"/>
          <w:rtl/>
        </w:rPr>
      </w:pPr>
      <w:r w:rsidRPr="00003EF0">
        <w:rPr>
          <w:rFonts w:cs="David" w:hint="cs"/>
          <w:rtl/>
        </w:rPr>
        <w:tab/>
        <w:t>מה את מדברת עלייך? אני חלקי חילוף של מולה, אותי לא מקבלים לחברת חשמל.</w:t>
      </w:r>
    </w:p>
    <w:p w14:paraId="44BE1121" w14:textId="77777777" w:rsidR="00003EF0" w:rsidRPr="00003EF0" w:rsidRDefault="00003EF0" w:rsidP="00003EF0">
      <w:pPr>
        <w:bidi/>
        <w:rPr>
          <w:rFonts w:cs="David" w:hint="cs"/>
          <w:rtl/>
        </w:rPr>
      </w:pPr>
    </w:p>
    <w:p w14:paraId="4AA3FD8C" w14:textId="77777777" w:rsidR="00003EF0" w:rsidRPr="00003EF0" w:rsidRDefault="00003EF0" w:rsidP="00003EF0">
      <w:pPr>
        <w:pStyle w:val="Heading5"/>
        <w:jc w:val="left"/>
        <w:rPr>
          <w:rFonts w:hint="cs"/>
          <w:sz w:val="24"/>
          <w:rtl/>
        </w:rPr>
      </w:pPr>
      <w:proofErr w:type="spellStart"/>
      <w:r w:rsidRPr="00003EF0">
        <w:rPr>
          <w:rFonts w:hint="cs"/>
          <w:sz w:val="24"/>
          <w:u w:val="single"/>
          <w:rtl/>
        </w:rPr>
        <w:t>נאדיה</w:t>
      </w:r>
      <w:proofErr w:type="spellEnd"/>
      <w:r w:rsidRPr="00003EF0">
        <w:rPr>
          <w:rFonts w:hint="cs"/>
          <w:sz w:val="24"/>
          <w:u w:val="single"/>
          <w:rtl/>
        </w:rPr>
        <w:t xml:space="preserve"> חילו:</w:t>
      </w:r>
    </w:p>
    <w:p w14:paraId="1042C68B" w14:textId="77777777" w:rsidR="00003EF0" w:rsidRPr="00003EF0" w:rsidRDefault="00003EF0" w:rsidP="00003EF0">
      <w:pPr>
        <w:pStyle w:val="Heading5"/>
        <w:jc w:val="left"/>
        <w:rPr>
          <w:rFonts w:hint="cs"/>
          <w:sz w:val="24"/>
          <w:rtl/>
        </w:rPr>
      </w:pPr>
    </w:p>
    <w:p w14:paraId="6CC77E70" w14:textId="77777777" w:rsidR="00003EF0" w:rsidRPr="00003EF0" w:rsidRDefault="00003EF0" w:rsidP="00003EF0">
      <w:pPr>
        <w:bidi/>
        <w:rPr>
          <w:rFonts w:cs="David" w:hint="cs"/>
          <w:rtl/>
        </w:rPr>
      </w:pPr>
      <w:r w:rsidRPr="00003EF0">
        <w:rPr>
          <w:rFonts w:cs="David" w:hint="cs"/>
          <w:rtl/>
        </w:rPr>
        <w:tab/>
        <w:t>- - - כל פעם כשאני באה לבקש משהו יש לו כאב בטן.</w:t>
      </w:r>
    </w:p>
    <w:p w14:paraId="3C4A7484" w14:textId="77777777" w:rsidR="00003EF0" w:rsidRPr="00003EF0" w:rsidRDefault="00003EF0" w:rsidP="00003EF0">
      <w:pPr>
        <w:bidi/>
        <w:rPr>
          <w:rFonts w:cs="David" w:hint="cs"/>
          <w:rtl/>
        </w:rPr>
      </w:pPr>
    </w:p>
    <w:p w14:paraId="0F64C01A" w14:textId="77777777" w:rsidR="00003EF0" w:rsidRPr="00003EF0" w:rsidRDefault="00003EF0" w:rsidP="00003EF0">
      <w:pPr>
        <w:bidi/>
        <w:rPr>
          <w:rFonts w:cs="David" w:hint="cs"/>
          <w:rtl/>
        </w:rPr>
      </w:pPr>
      <w:r w:rsidRPr="00003EF0">
        <w:rPr>
          <w:rFonts w:cs="David" w:hint="cs"/>
          <w:u w:val="single"/>
          <w:rtl/>
        </w:rPr>
        <w:t>דוד טל:</w:t>
      </w:r>
    </w:p>
    <w:p w14:paraId="272A5840" w14:textId="77777777" w:rsidR="00003EF0" w:rsidRPr="00003EF0" w:rsidRDefault="00003EF0" w:rsidP="00003EF0">
      <w:pPr>
        <w:bidi/>
        <w:rPr>
          <w:rFonts w:cs="David" w:hint="cs"/>
          <w:rtl/>
        </w:rPr>
      </w:pPr>
    </w:p>
    <w:p w14:paraId="1E884893" w14:textId="77777777" w:rsidR="00003EF0" w:rsidRPr="00003EF0" w:rsidRDefault="00003EF0" w:rsidP="00003EF0">
      <w:pPr>
        <w:bidi/>
        <w:rPr>
          <w:rFonts w:cs="David" w:hint="cs"/>
          <w:rtl/>
        </w:rPr>
      </w:pPr>
      <w:r w:rsidRPr="00003EF0">
        <w:rPr>
          <w:rFonts w:cs="David" w:hint="cs"/>
          <w:rtl/>
        </w:rPr>
        <w:tab/>
        <w:t>אדוני המנכ"ל, אתה רוצה להתייחס לטענה הקשה הזאת שעלתה פה?</w:t>
      </w:r>
    </w:p>
    <w:p w14:paraId="6D54E127" w14:textId="77777777" w:rsidR="00003EF0" w:rsidRPr="00003EF0" w:rsidRDefault="00003EF0" w:rsidP="00003EF0">
      <w:pPr>
        <w:bidi/>
        <w:rPr>
          <w:rFonts w:cs="David" w:hint="cs"/>
          <w:rtl/>
        </w:rPr>
      </w:pPr>
    </w:p>
    <w:p w14:paraId="6C4E8662" w14:textId="77777777" w:rsidR="00003EF0" w:rsidRPr="00003EF0" w:rsidRDefault="00003EF0" w:rsidP="00003EF0">
      <w:pPr>
        <w:pStyle w:val="Heading5"/>
        <w:jc w:val="left"/>
        <w:rPr>
          <w:rFonts w:hint="cs"/>
          <w:sz w:val="24"/>
          <w:rtl/>
        </w:rPr>
      </w:pPr>
      <w:r w:rsidRPr="00003EF0">
        <w:rPr>
          <w:rFonts w:hint="cs"/>
          <w:sz w:val="24"/>
          <w:u w:val="single"/>
          <w:rtl/>
        </w:rPr>
        <w:t>יואל חסון:</w:t>
      </w:r>
    </w:p>
    <w:p w14:paraId="1B864920" w14:textId="77777777" w:rsidR="00003EF0" w:rsidRPr="00003EF0" w:rsidRDefault="00003EF0" w:rsidP="00003EF0">
      <w:pPr>
        <w:pStyle w:val="Heading5"/>
        <w:jc w:val="left"/>
        <w:rPr>
          <w:rFonts w:hint="cs"/>
          <w:sz w:val="24"/>
          <w:rtl/>
        </w:rPr>
      </w:pPr>
    </w:p>
    <w:p w14:paraId="09B01D48" w14:textId="77777777" w:rsidR="00003EF0" w:rsidRPr="00003EF0" w:rsidRDefault="00003EF0" w:rsidP="00003EF0">
      <w:pPr>
        <w:bidi/>
        <w:rPr>
          <w:rFonts w:cs="David" w:hint="cs"/>
          <w:rtl/>
        </w:rPr>
      </w:pPr>
      <w:r w:rsidRPr="00003EF0">
        <w:rPr>
          <w:rFonts w:cs="David" w:hint="cs"/>
          <w:rtl/>
        </w:rPr>
        <w:tab/>
      </w:r>
      <w:proofErr w:type="spellStart"/>
      <w:r w:rsidRPr="00003EF0">
        <w:rPr>
          <w:rFonts w:cs="David" w:hint="cs"/>
          <w:rtl/>
        </w:rPr>
        <w:t>שאגב</w:t>
      </w:r>
      <w:proofErr w:type="spellEnd"/>
      <w:r w:rsidRPr="00003EF0">
        <w:rPr>
          <w:rFonts w:cs="David" w:hint="cs"/>
          <w:rtl/>
        </w:rPr>
        <w:t>, גורמת לנו לחשוב פעמיים על אופי הצבעתנו.</w:t>
      </w:r>
    </w:p>
    <w:p w14:paraId="445FFFAA" w14:textId="77777777" w:rsidR="00003EF0" w:rsidRPr="00003EF0" w:rsidRDefault="00003EF0" w:rsidP="00003EF0">
      <w:pPr>
        <w:bidi/>
        <w:rPr>
          <w:rFonts w:cs="David" w:hint="cs"/>
          <w:rtl/>
        </w:rPr>
      </w:pPr>
    </w:p>
    <w:p w14:paraId="31DFF28D" w14:textId="77777777" w:rsidR="00003EF0" w:rsidRPr="00003EF0" w:rsidRDefault="00003EF0" w:rsidP="00003EF0">
      <w:pPr>
        <w:bidi/>
        <w:rPr>
          <w:rFonts w:cs="David" w:hint="cs"/>
          <w:rtl/>
        </w:rPr>
      </w:pPr>
      <w:r w:rsidRPr="00003EF0">
        <w:rPr>
          <w:rFonts w:cs="David" w:hint="cs"/>
          <w:u w:val="single"/>
          <w:rtl/>
        </w:rPr>
        <w:t>דוד טל:</w:t>
      </w:r>
    </w:p>
    <w:p w14:paraId="7768E43C" w14:textId="77777777" w:rsidR="00003EF0" w:rsidRPr="00003EF0" w:rsidRDefault="00003EF0" w:rsidP="00003EF0">
      <w:pPr>
        <w:bidi/>
        <w:rPr>
          <w:rFonts w:cs="David" w:hint="cs"/>
          <w:rtl/>
        </w:rPr>
      </w:pPr>
    </w:p>
    <w:p w14:paraId="0E08C9E9" w14:textId="77777777" w:rsidR="00003EF0" w:rsidRPr="00003EF0" w:rsidRDefault="00003EF0" w:rsidP="00003EF0">
      <w:pPr>
        <w:bidi/>
        <w:ind w:left="570"/>
        <w:rPr>
          <w:rFonts w:cs="David" w:hint="cs"/>
          <w:rtl/>
        </w:rPr>
      </w:pPr>
      <w:r w:rsidRPr="00003EF0">
        <w:rPr>
          <w:rFonts w:cs="David" w:hint="cs"/>
          <w:rtl/>
        </w:rPr>
        <w:t>אני מציע שאסגור את הדיון בוועדה?</w:t>
      </w:r>
    </w:p>
    <w:p w14:paraId="0236A9B8" w14:textId="77777777" w:rsidR="00003EF0" w:rsidRPr="00003EF0" w:rsidRDefault="00003EF0" w:rsidP="00003EF0">
      <w:pPr>
        <w:bidi/>
        <w:ind w:left="570"/>
        <w:rPr>
          <w:rFonts w:cs="David" w:hint="cs"/>
          <w:rtl/>
        </w:rPr>
      </w:pPr>
    </w:p>
    <w:p w14:paraId="0619A28F" w14:textId="77777777" w:rsidR="00003EF0" w:rsidRPr="00003EF0" w:rsidRDefault="00003EF0" w:rsidP="00003EF0">
      <w:pPr>
        <w:pStyle w:val="Heading5"/>
        <w:jc w:val="left"/>
        <w:rPr>
          <w:rFonts w:hint="cs"/>
          <w:sz w:val="24"/>
          <w:rtl/>
        </w:rPr>
      </w:pPr>
      <w:r w:rsidRPr="00003EF0">
        <w:rPr>
          <w:rFonts w:hint="cs"/>
          <w:sz w:val="24"/>
          <w:u w:val="single"/>
          <w:rtl/>
        </w:rPr>
        <w:t>יואל חסון:</w:t>
      </w:r>
    </w:p>
    <w:p w14:paraId="207DE999" w14:textId="77777777" w:rsidR="00003EF0" w:rsidRPr="00003EF0" w:rsidRDefault="00003EF0" w:rsidP="00003EF0">
      <w:pPr>
        <w:pStyle w:val="Heading5"/>
        <w:jc w:val="left"/>
        <w:rPr>
          <w:rFonts w:hint="cs"/>
          <w:sz w:val="24"/>
          <w:rtl/>
        </w:rPr>
      </w:pPr>
    </w:p>
    <w:p w14:paraId="19774C0C" w14:textId="77777777" w:rsidR="00003EF0" w:rsidRPr="00003EF0" w:rsidRDefault="00003EF0" w:rsidP="00003EF0">
      <w:pPr>
        <w:bidi/>
        <w:rPr>
          <w:rFonts w:cs="David" w:hint="cs"/>
          <w:rtl/>
        </w:rPr>
      </w:pPr>
      <w:r w:rsidRPr="00003EF0">
        <w:rPr>
          <w:rFonts w:cs="David" w:hint="cs"/>
          <w:rtl/>
        </w:rPr>
        <w:tab/>
        <w:t xml:space="preserve"> עדיין לא.</w:t>
      </w:r>
    </w:p>
    <w:p w14:paraId="10AD18CE" w14:textId="77777777" w:rsidR="00003EF0" w:rsidRPr="00003EF0" w:rsidRDefault="00003EF0" w:rsidP="00003EF0">
      <w:pPr>
        <w:bidi/>
        <w:rPr>
          <w:rFonts w:cs="David" w:hint="cs"/>
          <w:rtl/>
        </w:rPr>
      </w:pPr>
    </w:p>
    <w:p w14:paraId="5B9D47A6" w14:textId="77777777" w:rsidR="00003EF0" w:rsidRPr="00003EF0" w:rsidRDefault="00003EF0" w:rsidP="00003EF0">
      <w:pPr>
        <w:bidi/>
        <w:rPr>
          <w:rFonts w:cs="David" w:hint="cs"/>
          <w:u w:val="single"/>
          <w:rtl/>
        </w:rPr>
      </w:pPr>
      <w:r w:rsidRPr="00003EF0">
        <w:rPr>
          <w:rFonts w:cs="David" w:hint="cs"/>
          <w:u w:val="single"/>
          <w:rtl/>
        </w:rPr>
        <w:t xml:space="preserve">חזי </w:t>
      </w:r>
      <w:proofErr w:type="spellStart"/>
      <w:r w:rsidRPr="00003EF0">
        <w:rPr>
          <w:rFonts w:cs="David" w:hint="cs"/>
          <w:u w:val="single"/>
          <w:rtl/>
        </w:rPr>
        <w:t>קוגלר</w:t>
      </w:r>
      <w:proofErr w:type="spellEnd"/>
      <w:r w:rsidRPr="00003EF0">
        <w:rPr>
          <w:rFonts w:cs="David" w:hint="cs"/>
          <w:u w:val="single"/>
          <w:rtl/>
        </w:rPr>
        <w:t>:</w:t>
      </w:r>
    </w:p>
    <w:p w14:paraId="3BD2A553" w14:textId="77777777" w:rsidR="00003EF0" w:rsidRPr="00003EF0" w:rsidRDefault="00003EF0" w:rsidP="00003EF0">
      <w:pPr>
        <w:bidi/>
        <w:rPr>
          <w:rFonts w:cs="David" w:hint="cs"/>
          <w:rtl/>
        </w:rPr>
      </w:pPr>
    </w:p>
    <w:p w14:paraId="1B1D469C" w14:textId="77777777" w:rsidR="00003EF0" w:rsidRPr="00003EF0" w:rsidRDefault="00003EF0" w:rsidP="00003EF0">
      <w:pPr>
        <w:bidi/>
        <w:rPr>
          <w:rFonts w:cs="David" w:hint="cs"/>
          <w:rtl/>
        </w:rPr>
      </w:pPr>
      <w:r w:rsidRPr="00003EF0">
        <w:rPr>
          <w:rFonts w:cs="David" w:hint="cs"/>
          <w:rtl/>
        </w:rPr>
        <w:tab/>
        <w:t xml:space="preserve">היינו בדיון לפני שבועיים בוועדת החקירה </w:t>
      </w:r>
      <w:proofErr w:type="spellStart"/>
      <w:r w:rsidRPr="00003EF0">
        <w:rPr>
          <w:rFonts w:cs="David" w:hint="cs"/>
          <w:rtl/>
        </w:rPr>
        <w:t>הפרלמנטרית</w:t>
      </w:r>
      <w:proofErr w:type="spellEnd"/>
      <w:r w:rsidRPr="00003EF0">
        <w:rPr>
          <w:rFonts w:cs="David" w:hint="cs"/>
          <w:rtl/>
        </w:rPr>
        <w:t xml:space="preserve"> לעניין שילוב- -</w:t>
      </w:r>
    </w:p>
    <w:p w14:paraId="4D2A7FE6" w14:textId="77777777" w:rsidR="00003EF0" w:rsidRPr="00003EF0" w:rsidRDefault="00003EF0" w:rsidP="00003EF0">
      <w:pPr>
        <w:bidi/>
        <w:rPr>
          <w:rFonts w:cs="David" w:hint="cs"/>
          <w:rtl/>
        </w:rPr>
      </w:pPr>
    </w:p>
    <w:p w14:paraId="7279815B" w14:textId="77777777" w:rsidR="00003EF0" w:rsidRPr="00003EF0" w:rsidRDefault="00003EF0" w:rsidP="00003EF0">
      <w:pPr>
        <w:bidi/>
        <w:rPr>
          <w:rFonts w:cs="David" w:hint="cs"/>
          <w:rtl/>
        </w:rPr>
      </w:pPr>
      <w:r w:rsidRPr="00003EF0">
        <w:rPr>
          <w:rFonts w:cs="David" w:hint="cs"/>
          <w:u w:val="single"/>
          <w:rtl/>
        </w:rPr>
        <w:t>היו"ר דוד טל:</w:t>
      </w:r>
    </w:p>
    <w:p w14:paraId="3A6461FE" w14:textId="77777777" w:rsidR="00003EF0" w:rsidRPr="00003EF0" w:rsidRDefault="00003EF0" w:rsidP="00003EF0">
      <w:pPr>
        <w:bidi/>
        <w:rPr>
          <w:rFonts w:cs="David" w:hint="cs"/>
          <w:rtl/>
        </w:rPr>
      </w:pPr>
    </w:p>
    <w:p w14:paraId="38101056" w14:textId="77777777" w:rsidR="00003EF0" w:rsidRPr="00003EF0" w:rsidRDefault="00003EF0" w:rsidP="00003EF0">
      <w:pPr>
        <w:bidi/>
        <w:rPr>
          <w:rFonts w:cs="David" w:hint="cs"/>
          <w:rtl/>
        </w:rPr>
      </w:pPr>
      <w:r w:rsidRPr="00003EF0">
        <w:rPr>
          <w:rFonts w:cs="David" w:hint="cs"/>
          <w:rtl/>
        </w:rPr>
        <w:tab/>
        <w:t xml:space="preserve"> ערבים.</w:t>
      </w:r>
    </w:p>
    <w:p w14:paraId="5B4F7C85" w14:textId="77777777" w:rsidR="00003EF0" w:rsidRPr="00003EF0" w:rsidRDefault="00003EF0" w:rsidP="00003EF0">
      <w:pPr>
        <w:bidi/>
        <w:rPr>
          <w:rFonts w:cs="David" w:hint="cs"/>
          <w:rtl/>
        </w:rPr>
      </w:pPr>
    </w:p>
    <w:p w14:paraId="1368ECE3" w14:textId="77777777" w:rsidR="00003EF0" w:rsidRPr="00003EF0" w:rsidRDefault="00003EF0" w:rsidP="00003EF0">
      <w:pPr>
        <w:bidi/>
        <w:rPr>
          <w:rFonts w:cs="David"/>
          <w:u w:val="single"/>
        </w:rPr>
      </w:pPr>
      <w:r w:rsidRPr="00003EF0">
        <w:rPr>
          <w:rFonts w:cs="David" w:hint="cs"/>
          <w:rtl/>
        </w:rPr>
        <w:t xml:space="preserve"> </w:t>
      </w:r>
      <w:r w:rsidRPr="00003EF0">
        <w:rPr>
          <w:rFonts w:cs="David" w:hint="cs"/>
          <w:u w:val="single"/>
          <w:rtl/>
        </w:rPr>
        <w:t xml:space="preserve">חזי </w:t>
      </w:r>
      <w:proofErr w:type="spellStart"/>
      <w:r w:rsidRPr="00003EF0">
        <w:rPr>
          <w:rFonts w:cs="David" w:hint="cs"/>
          <w:u w:val="single"/>
          <w:rtl/>
        </w:rPr>
        <w:t>קוגלר</w:t>
      </w:r>
      <w:proofErr w:type="spellEnd"/>
      <w:r w:rsidRPr="00003EF0">
        <w:rPr>
          <w:rFonts w:cs="David" w:hint="cs"/>
          <w:u w:val="single"/>
          <w:rtl/>
        </w:rPr>
        <w:t>:</w:t>
      </w:r>
    </w:p>
    <w:p w14:paraId="3B546987" w14:textId="77777777" w:rsidR="00003EF0" w:rsidRPr="00003EF0" w:rsidRDefault="00003EF0" w:rsidP="00003EF0">
      <w:pPr>
        <w:bidi/>
        <w:rPr>
          <w:rFonts w:cs="David" w:hint="cs"/>
          <w:rtl/>
        </w:rPr>
      </w:pPr>
    </w:p>
    <w:p w14:paraId="30612833" w14:textId="77777777" w:rsidR="00003EF0" w:rsidRPr="00003EF0" w:rsidRDefault="00003EF0" w:rsidP="00003EF0">
      <w:pPr>
        <w:bidi/>
        <w:rPr>
          <w:rFonts w:cs="David" w:hint="cs"/>
          <w:rtl/>
        </w:rPr>
      </w:pPr>
      <w:r w:rsidRPr="00003EF0">
        <w:rPr>
          <w:rFonts w:cs="David" w:hint="cs"/>
          <w:rtl/>
        </w:rPr>
        <w:tab/>
        <w:t xml:space="preserve">- - הסקטור הלא יהודי גם במשרדי הממשלה וגם בחברות הממשלתיות שאנחנו אחראים עליהם. אכן, מצד אחד אנחנו הצבענו על התקדמות מסוימת, במיוחד במשרד שלנו שאנחנו עומדים ביעדים שהמדינה קבעה. השאיפה שלנו להגיע גם מעבר לכך, וכך אנחנו פועלים. גם קיבלנו אינפורמציה על מאגרים של אנשים שנוכל לפנות אליהם שלפחות לי לא ידוע עליהם קודם לכן. הבאנו את מנכ"ל חברת החשמל שהוא אמנם מנכ"ל חדש יחסית, ואת מה שהיה בעבר אני לא חושב שאפשר לזקוף לחובתו, ואני יודע שהוא פועל לתיקון המצב הזה. אנחנו עומדים מאחורי זה. השר פנה אל החברה מספר פעמים, קיים מספר דיונים; אנחנו מקיימים מעקבים אחר הנושא, והדרישה החד-משמעית של השר היא לשלב בחברה אוכלוסיות כך שזה ישקף את האוכלוסייה בכללותה. </w:t>
      </w:r>
    </w:p>
    <w:p w14:paraId="1A50034C" w14:textId="77777777" w:rsidR="00003EF0" w:rsidRPr="00003EF0" w:rsidRDefault="00003EF0" w:rsidP="00003EF0">
      <w:pPr>
        <w:bidi/>
        <w:rPr>
          <w:rFonts w:cs="David" w:hint="cs"/>
          <w:rtl/>
        </w:rPr>
      </w:pPr>
    </w:p>
    <w:p w14:paraId="0A9B3B20" w14:textId="77777777" w:rsidR="00003EF0" w:rsidRPr="00003EF0" w:rsidRDefault="00003EF0" w:rsidP="00003EF0">
      <w:pPr>
        <w:bidi/>
        <w:rPr>
          <w:rFonts w:cs="David" w:hint="cs"/>
          <w:u w:val="single"/>
          <w:rtl/>
        </w:rPr>
      </w:pPr>
      <w:r w:rsidRPr="00003EF0">
        <w:rPr>
          <w:rFonts w:cs="David" w:hint="cs"/>
          <w:u w:val="single"/>
          <w:rtl/>
        </w:rPr>
        <w:t>שלמה מולה:</w:t>
      </w:r>
    </w:p>
    <w:p w14:paraId="0037FD2A" w14:textId="77777777" w:rsidR="00003EF0" w:rsidRPr="00003EF0" w:rsidRDefault="00003EF0" w:rsidP="00003EF0">
      <w:pPr>
        <w:bidi/>
        <w:rPr>
          <w:rFonts w:cs="David" w:hint="cs"/>
          <w:rtl/>
        </w:rPr>
      </w:pPr>
    </w:p>
    <w:p w14:paraId="7EF7F31E" w14:textId="77777777" w:rsidR="00003EF0" w:rsidRPr="00003EF0" w:rsidRDefault="00003EF0" w:rsidP="00003EF0">
      <w:pPr>
        <w:bidi/>
        <w:rPr>
          <w:rFonts w:cs="David" w:hint="cs"/>
          <w:rtl/>
        </w:rPr>
      </w:pPr>
      <w:r w:rsidRPr="00003EF0">
        <w:rPr>
          <w:rFonts w:cs="David" w:hint="cs"/>
          <w:rtl/>
        </w:rPr>
        <w:tab/>
        <w:t>אפילו אחרי שקולטים אותם שנה-שנתיים מחליפים אותם. אני קיבלתי עכשיו מכתב שבחור שעבד 10 שנים - -</w:t>
      </w:r>
    </w:p>
    <w:p w14:paraId="0936D551" w14:textId="77777777" w:rsidR="00003EF0" w:rsidRPr="00003EF0" w:rsidRDefault="00003EF0" w:rsidP="00003EF0">
      <w:pPr>
        <w:bidi/>
        <w:rPr>
          <w:rFonts w:cs="David" w:hint="cs"/>
          <w:rtl/>
        </w:rPr>
      </w:pPr>
    </w:p>
    <w:p w14:paraId="17A23941" w14:textId="77777777" w:rsidR="00003EF0" w:rsidRPr="00003EF0" w:rsidRDefault="00003EF0" w:rsidP="00003EF0">
      <w:pPr>
        <w:bidi/>
        <w:rPr>
          <w:rFonts w:cs="David" w:hint="cs"/>
          <w:rtl/>
        </w:rPr>
      </w:pPr>
      <w:r w:rsidRPr="00003EF0">
        <w:rPr>
          <w:rFonts w:cs="David" w:hint="cs"/>
          <w:u w:val="single"/>
          <w:rtl/>
        </w:rPr>
        <w:t>דוד טל:</w:t>
      </w:r>
    </w:p>
    <w:p w14:paraId="457B2843" w14:textId="77777777" w:rsidR="00003EF0" w:rsidRPr="00003EF0" w:rsidRDefault="00003EF0" w:rsidP="00003EF0">
      <w:pPr>
        <w:bidi/>
        <w:rPr>
          <w:rFonts w:cs="David" w:hint="cs"/>
          <w:rtl/>
        </w:rPr>
      </w:pPr>
    </w:p>
    <w:p w14:paraId="20C46E47" w14:textId="77777777" w:rsidR="00003EF0" w:rsidRPr="00003EF0" w:rsidRDefault="00003EF0" w:rsidP="00003EF0">
      <w:pPr>
        <w:bidi/>
        <w:rPr>
          <w:rFonts w:cs="David" w:hint="cs"/>
          <w:rtl/>
        </w:rPr>
      </w:pPr>
      <w:r w:rsidRPr="00003EF0">
        <w:rPr>
          <w:rFonts w:cs="David" w:hint="cs"/>
          <w:rtl/>
        </w:rPr>
        <w:tab/>
        <w:t>הבעיה היא של 10 שנים, זה לא רק אתיופים. 10 שנים זה כל מיני אנשים שעובדים בחברה. אני מבין שאם אחרי 5 שנים החברה החליטה שיש כאלה טובים יותר שמכניסים אותם למסלול הרגיל של עובדי החברה ולא טובים מפטרים- -</w:t>
      </w:r>
    </w:p>
    <w:p w14:paraId="2AC76EC3" w14:textId="77777777" w:rsidR="00003EF0" w:rsidRPr="00003EF0" w:rsidRDefault="00003EF0" w:rsidP="00003EF0">
      <w:pPr>
        <w:bidi/>
        <w:rPr>
          <w:rFonts w:cs="David" w:hint="cs"/>
          <w:rtl/>
        </w:rPr>
      </w:pPr>
    </w:p>
    <w:p w14:paraId="3FF107EE" w14:textId="77777777" w:rsidR="00003EF0" w:rsidRPr="00003EF0" w:rsidRDefault="00003EF0" w:rsidP="00003EF0">
      <w:pPr>
        <w:bidi/>
        <w:rPr>
          <w:rFonts w:cs="David" w:hint="cs"/>
          <w:rtl/>
        </w:rPr>
      </w:pPr>
      <w:r w:rsidRPr="00003EF0">
        <w:rPr>
          <w:rFonts w:cs="David" w:hint="cs"/>
          <w:u w:val="single"/>
          <w:rtl/>
        </w:rPr>
        <w:t xml:space="preserve">משה </w:t>
      </w:r>
      <w:proofErr w:type="spellStart"/>
      <w:r w:rsidRPr="00003EF0">
        <w:rPr>
          <w:rFonts w:cs="David" w:hint="cs"/>
          <w:u w:val="single"/>
          <w:rtl/>
        </w:rPr>
        <w:t>שרוני</w:t>
      </w:r>
      <w:proofErr w:type="spellEnd"/>
      <w:r w:rsidRPr="00003EF0">
        <w:rPr>
          <w:rFonts w:cs="David" w:hint="cs"/>
          <w:u w:val="single"/>
          <w:rtl/>
        </w:rPr>
        <w:t>:</w:t>
      </w:r>
    </w:p>
    <w:p w14:paraId="1CCA0E2E" w14:textId="77777777" w:rsidR="00003EF0" w:rsidRPr="00003EF0" w:rsidRDefault="00003EF0" w:rsidP="00003EF0">
      <w:pPr>
        <w:bidi/>
        <w:rPr>
          <w:rFonts w:cs="David" w:hint="cs"/>
          <w:rtl/>
        </w:rPr>
      </w:pPr>
    </w:p>
    <w:p w14:paraId="0E8EB096" w14:textId="77777777" w:rsidR="00003EF0" w:rsidRPr="00003EF0" w:rsidRDefault="00003EF0" w:rsidP="00003EF0">
      <w:pPr>
        <w:bidi/>
        <w:rPr>
          <w:rFonts w:cs="David" w:hint="cs"/>
          <w:rtl/>
        </w:rPr>
      </w:pPr>
      <w:r w:rsidRPr="00003EF0">
        <w:rPr>
          <w:rFonts w:cs="David" w:hint="cs"/>
          <w:rtl/>
        </w:rPr>
        <w:tab/>
        <w:t xml:space="preserve"> אל תהיה </w:t>
      </w:r>
      <w:proofErr w:type="spellStart"/>
      <w:r w:rsidRPr="00003EF0">
        <w:rPr>
          <w:rFonts w:cs="David" w:hint="cs"/>
          <w:rtl/>
        </w:rPr>
        <w:t>לז'ר</w:t>
      </w:r>
      <w:proofErr w:type="spellEnd"/>
      <w:r w:rsidRPr="00003EF0">
        <w:rPr>
          <w:rFonts w:cs="David" w:hint="cs"/>
          <w:rtl/>
        </w:rPr>
        <w:t>, למה אחרי 5 שנים?</w:t>
      </w:r>
    </w:p>
    <w:p w14:paraId="131934F9" w14:textId="77777777" w:rsidR="00003EF0" w:rsidRPr="00003EF0" w:rsidRDefault="00003EF0" w:rsidP="00003EF0">
      <w:pPr>
        <w:bidi/>
        <w:rPr>
          <w:rFonts w:cs="David" w:hint="cs"/>
          <w:rtl/>
        </w:rPr>
      </w:pPr>
    </w:p>
    <w:p w14:paraId="4911FD10" w14:textId="77777777" w:rsidR="00003EF0" w:rsidRPr="00003EF0" w:rsidRDefault="00003EF0" w:rsidP="00003EF0">
      <w:pPr>
        <w:bidi/>
        <w:rPr>
          <w:rFonts w:cs="David" w:hint="cs"/>
          <w:rtl/>
        </w:rPr>
      </w:pPr>
      <w:r w:rsidRPr="00003EF0">
        <w:rPr>
          <w:rFonts w:cs="David" w:hint="cs"/>
          <w:u w:val="single"/>
          <w:rtl/>
        </w:rPr>
        <w:t>דוד טל:</w:t>
      </w:r>
    </w:p>
    <w:p w14:paraId="52262906" w14:textId="77777777" w:rsidR="00003EF0" w:rsidRPr="00003EF0" w:rsidRDefault="00003EF0" w:rsidP="00003EF0">
      <w:pPr>
        <w:bidi/>
        <w:rPr>
          <w:rFonts w:cs="David" w:hint="cs"/>
          <w:rtl/>
        </w:rPr>
      </w:pPr>
    </w:p>
    <w:p w14:paraId="1D00BFB2" w14:textId="77777777" w:rsidR="00003EF0" w:rsidRPr="00003EF0" w:rsidRDefault="00003EF0" w:rsidP="00003EF0">
      <w:pPr>
        <w:bidi/>
        <w:rPr>
          <w:rFonts w:cs="David" w:hint="cs"/>
          <w:rtl/>
        </w:rPr>
      </w:pPr>
      <w:r w:rsidRPr="00003EF0">
        <w:rPr>
          <w:rFonts w:cs="David" w:hint="cs"/>
          <w:rtl/>
        </w:rPr>
        <w:tab/>
        <w:t xml:space="preserve"> אולי גם אחרי - - -</w:t>
      </w:r>
    </w:p>
    <w:p w14:paraId="40C6D473" w14:textId="77777777" w:rsidR="00003EF0" w:rsidRPr="00003EF0" w:rsidRDefault="00003EF0" w:rsidP="00003EF0">
      <w:pPr>
        <w:bidi/>
        <w:rPr>
          <w:rFonts w:cs="David" w:hint="cs"/>
          <w:rtl/>
        </w:rPr>
      </w:pPr>
    </w:p>
    <w:p w14:paraId="26D10FE1" w14:textId="77777777" w:rsidR="00003EF0" w:rsidRPr="00003EF0" w:rsidRDefault="00003EF0" w:rsidP="00003EF0">
      <w:pPr>
        <w:bidi/>
        <w:rPr>
          <w:rFonts w:cs="David" w:hint="cs"/>
          <w:rtl/>
        </w:rPr>
      </w:pPr>
      <w:r w:rsidRPr="00003EF0">
        <w:rPr>
          <w:rFonts w:cs="David" w:hint="cs"/>
          <w:u w:val="single"/>
          <w:rtl/>
        </w:rPr>
        <w:t xml:space="preserve">משה </w:t>
      </w:r>
      <w:proofErr w:type="spellStart"/>
      <w:r w:rsidRPr="00003EF0">
        <w:rPr>
          <w:rFonts w:cs="David" w:hint="cs"/>
          <w:u w:val="single"/>
          <w:rtl/>
        </w:rPr>
        <w:t>שרוני</w:t>
      </w:r>
      <w:proofErr w:type="spellEnd"/>
      <w:r w:rsidRPr="00003EF0">
        <w:rPr>
          <w:rFonts w:cs="David" w:hint="cs"/>
          <w:u w:val="single"/>
          <w:rtl/>
        </w:rPr>
        <w:t>:</w:t>
      </w:r>
    </w:p>
    <w:p w14:paraId="3D5AE4E2" w14:textId="77777777" w:rsidR="00003EF0" w:rsidRPr="00003EF0" w:rsidRDefault="00003EF0" w:rsidP="00003EF0">
      <w:pPr>
        <w:bidi/>
        <w:rPr>
          <w:rFonts w:cs="David" w:hint="cs"/>
          <w:rtl/>
        </w:rPr>
      </w:pPr>
    </w:p>
    <w:p w14:paraId="630B8A24" w14:textId="77777777" w:rsidR="00003EF0" w:rsidRPr="00003EF0" w:rsidRDefault="00003EF0" w:rsidP="00003EF0">
      <w:pPr>
        <w:bidi/>
        <w:rPr>
          <w:rFonts w:cs="David" w:hint="cs"/>
          <w:rtl/>
        </w:rPr>
      </w:pPr>
      <w:r w:rsidRPr="00003EF0">
        <w:rPr>
          <w:rFonts w:cs="David" w:hint="cs"/>
          <w:rtl/>
        </w:rPr>
        <w:tab/>
        <w:t xml:space="preserve"> לא, לא, 15 שנים.</w:t>
      </w:r>
    </w:p>
    <w:p w14:paraId="4CBF7153" w14:textId="77777777" w:rsidR="00003EF0" w:rsidRDefault="00003EF0" w:rsidP="00003EF0">
      <w:pPr>
        <w:bidi/>
        <w:rPr>
          <w:rFonts w:cs="David" w:hint="cs"/>
          <w:rtl/>
        </w:rPr>
      </w:pPr>
    </w:p>
    <w:p w14:paraId="676B6CB8" w14:textId="77777777" w:rsidR="00003EF0" w:rsidRDefault="00003EF0" w:rsidP="00003EF0">
      <w:pPr>
        <w:bidi/>
        <w:rPr>
          <w:rFonts w:cs="David" w:hint="cs"/>
          <w:rtl/>
        </w:rPr>
      </w:pPr>
    </w:p>
    <w:p w14:paraId="1F36BA71" w14:textId="77777777" w:rsidR="00003EF0" w:rsidRDefault="00003EF0" w:rsidP="00003EF0">
      <w:pPr>
        <w:bidi/>
        <w:rPr>
          <w:rFonts w:cs="David" w:hint="cs"/>
          <w:rtl/>
        </w:rPr>
      </w:pPr>
    </w:p>
    <w:p w14:paraId="119B5499" w14:textId="77777777" w:rsidR="00003EF0" w:rsidRDefault="00003EF0" w:rsidP="00003EF0">
      <w:pPr>
        <w:bidi/>
        <w:rPr>
          <w:rFonts w:cs="David" w:hint="cs"/>
          <w:rtl/>
        </w:rPr>
      </w:pPr>
    </w:p>
    <w:p w14:paraId="0F09395E" w14:textId="77777777" w:rsidR="00003EF0" w:rsidRPr="00003EF0" w:rsidRDefault="00003EF0" w:rsidP="00003EF0">
      <w:pPr>
        <w:bidi/>
        <w:rPr>
          <w:rFonts w:cs="David" w:hint="cs"/>
          <w:rtl/>
        </w:rPr>
      </w:pPr>
    </w:p>
    <w:p w14:paraId="6FEA7F12" w14:textId="77777777" w:rsidR="00003EF0" w:rsidRPr="00003EF0" w:rsidRDefault="00003EF0" w:rsidP="00003EF0">
      <w:pPr>
        <w:bidi/>
        <w:rPr>
          <w:rFonts w:cs="David" w:hint="cs"/>
          <w:rtl/>
        </w:rPr>
      </w:pPr>
      <w:r w:rsidRPr="00003EF0">
        <w:rPr>
          <w:rFonts w:cs="David" w:hint="cs"/>
          <w:u w:val="single"/>
          <w:rtl/>
        </w:rPr>
        <w:t>היו"ר דוד טל:</w:t>
      </w:r>
    </w:p>
    <w:p w14:paraId="1219D106" w14:textId="77777777" w:rsidR="00003EF0" w:rsidRPr="00003EF0" w:rsidRDefault="00003EF0" w:rsidP="00003EF0">
      <w:pPr>
        <w:bidi/>
        <w:rPr>
          <w:rFonts w:cs="David" w:hint="cs"/>
          <w:rtl/>
        </w:rPr>
      </w:pPr>
    </w:p>
    <w:p w14:paraId="037493D9" w14:textId="77777777" w:rsidR="00003EF0" w:rsidRPr="00003EF0" w:rsidRDefault="00003EF0" w:rsidP="00003EF0">
      <w:pPr>
        <w:bidi/>
        <w:rPr>
          <w:rFonts w:cs="David" w:hint="cs"/>
          <w:rtl/>
        </w:rPr>
      </w:pPr>
      <w:r w:rsidRPr="00003EF0">
        <w:rPr>
          <w:rFonts w:cs="David" w:hint="cs"/>
          <w:rtl/>
        </w:rPr>
        <w:tab/>
        <w:t xml:space="preserve"> אבל אחרי 10 שנים החברה לא יודעת מי טוב או לא טוב? אחרי 10 שנים מפטרים מסות שלמות ומקבלים כל מיני אנשים אחרים?</w:t>
      </w:r>
    </w:p>
    <w:p w14:paraId="2A5895F2" w14:textId="77777777" w:rsidR="00003EF0" w:rsidRPr="00003EF0" w:rsidRDefault="00003EF0" w:rsidP="00003EF0">
      <w:pPr>
        <w:bidi/>
        <w:rPr>
          <w:rFonts w:cs="David" w:hint="cs"/>
          <w:rtl/>
        </w:rPr>
      </w:pPr>
    </w:p>
    <w:p w14:paraId="237D1B8A" w14:textId="77777777" w:rsidR="00003EF0" w:rsidRPr="00003EF0" w:rsidRDefault="00003EF0" w:rsidP="00003EF0">
      <w:pPr>
        <w:bidi/>
        <w:rPr>
          <w:rFonts w:cs="David" w:hint="cs"/>
          <w:u w:val="single"/>
          <w:rtl/>
        </w:rPr>
      </w:pPr>
      <w:r w:rsidRPr="00003EF0">
        <w:rPr>
          <w:rFonts w:cs="David" w:hint="cs"/>
          <w:u w:val="single"/>
          <w:rtl/>
        </w:rPr>
        <w:t>שלמה מולה:</w:t>
      </w:r>
    </w:p>
    <w:p w14:paraId="11964092" w14:textId="77777777" w:rsidR="00003EF0" w:rsidRPr="00003EF0" w:rsidRDefault="00003EF0" w:rsidP="00003EF0">
      <w:pPr>
        <w:bidi/>
        <w:rPr>
          <w:rFonts w:cs="David" w:hint="cs"/>
          <w:rtl/>
        </w:rPr>
      </w:pPr>
    </w:p>
    <w:p w14:paraId="4C37E6CC" w14:textId="77777777" w:rsidR="00003EF0" w:rsidRPr="00003EF0" w:rsidRDefault="00003EF0" w:rsidP="00003EF0">
      <w:pPr>
        <w:bidi/>
        <w:rPr>
          <w:rFonts w:cs="David" w:hint="cs"/>
          <w:rtl/>
        </w:rPr>
      </w:pPr>
      <w:r w:rsidRPr="00003EF0">
        <w:rPr>
          <w:rFonts w:cs="David" w:hint="cs"/>
          <w:rtl/>
        </w:rPr>
        <w:tab/>
        <w:t xml:space="preserve"> תדע לך, שהפיטורים הללו אינם בלתי חוקיים. אני לא יודע למה אנחנו לא הולכים לבג"ץ. לא יכול להיות, זה סותר את חוק כבוד האדם וחירותו בכלל.</w:t>
      </w:r>
    </w:p>
    <w:p w14:paraId="179DFE12" w14:textId="77777777" w:rsidR="00003EF0" w:rsidRPr="00003EF0" w:rsidRDefault="00003EF0" w:rsidP="00003EF0">
      <w:pPr>
        <w:bidi/>
        <w:rPr>
          <w:rFonts w:cs="David" w:hint="cs"/>
          <w:rtl/>
        </w:rPr>
      </w:pPr>
    </w:p>
    <w:p w14:paraId="2328C9D7" w14:textId="77777777" w:rsidR="00003EF0" w:rsidRPr="00003EF0" w:rsidRDefault="00003EF0" w:rsidP="00003EF0">
      <w:pPr>
        <w:bidi/>
        <w:rPr>
          <w:rFonts w:cs="David" w:hint="cs"/>
          <w:rtl/>
        </w:rPr>
      </w:pPr>
      <w:r w:rsidRPr="00003EF0">
        <w:rPr>
          <w:rFonts w:cs="David" w:hint="cs"/>
          <w:u w:val="single"/>
          <w:rtl/>
        </w:rPr>
        <w:t>דוד טל:</w:t>
      </w:r>
    </w:p>
    <w:p w14:paraId="6ED3F3A7" w14:textId="77777777" w:rsidR="00003EF0" w:rsidRPr="00003EF0" w:rsidRDefault="00003EF0" w:rsidP="00003EF0">
      <w:pPr>
        <w:bidi/>
        <w:rPr>
          <w:rFonts w:cs="David" w:hint="cs"/>
          <w:rtl/>
        </w:rPr>
      </w:pPr>
    </w:p>
    <w:p w14:paraId="5437307F" w14:textId="77777777" w:rsidR="00003EF0" w:rsidRPr="00003EF0" w:rsidRDefault="00003EF0" w:rsidP="00003EF0">
      <w:pPr>
        <w:bidi/>
        <w:rPr>
          <w:rFonts w:cs="David" w:hint="cs"/>
          <w:rtl/>
        </w:rPr>
      </w:pPr>
      <w:r w:rsidRPr="00003EF0">
        <w:rPr>
          <w:rFonts w:cs="David" w:hint="cs"/>
          <w:rtl/>
        </w:rPr>
        <w:tab/>
        <w:t>סליחה שאני קוטע אותך, מולה. אדוני המנכ"ל, אנחנו כבר נכנסים לתחום של ישיבת נשיאות הכנסת. תעשה מאמץ להביא עוד מישהו כדי שנוכל לסיים את העניין כי אחרת נצטרך לפזר את הישיבה.</w:t>
      </w:r>
    </w:p>
    <w:p w14:paraId="644C6874" w14:textId="77777777" w:rsidR="00003EF0" w:rsidRPr="00003EF0" w:rsidRDefault="00003EF0" w:rsidP="00003EF0">
      <w:pPr>
        <w:bidi/>
        <w:rPr>
          <w:rFonts w:cs="David" w:hint="cs"/>
          <w:rtl/>
        </w:rPr>
      </w:pPr>
    </w:p>
    <w:p w14:paraId="62500EB1" w14:textId="77777777" w:rsidR="00003EF0" w:rsidRPr="00003EF0" w:rsidRDefault="00003EF0" w:rsidP="00003EF0">
      <w:pPr>
        <w:pStyle w:val="Heading5"/>
        <w:jc w:val="left"/>
        <w:rPr>
          <w:rFonts w:hint="cs"/>
          <w:sz w:val="24"/>
          <w:rtl/>
        </w:rPr>
      </w:pPr>
      <w:proofErr w:type="spellStart"/>
      <w:r w:rsidRPr="00003EF0">
        <w:rPr>
          <w:rFonts w:hint="cs"/>
          <w:sz w:val="24"/>
          <w:u w:val="single"/>
          <w:rtl/>
        </w:rPr>
        <w:t>נאדיה</w:t>
      </w:r>
      <w:proofErr w:type="spellEnd"/>
      <w:r w:rsidRPr="00003EF0">
        <w:rPr>
          <w:rFonts w:hint="cs"/>
          <w:sz w:val="24"/>
          <w:u w:val="single"/>
          <w:rtl/>
        </w:rPr>
        <w:t xml:space="preserve"> חילו:</w:t>
      </w:r>
    </w:p>
    <w:p w14:paraId="3450935D" w14:textId="77777777" w:rsidR="00003EF0" w:rsidRPr="00003EF0" w:rsidRDefault="00003EF0" w:rsidP="00003EF0">
      <w:pPr>
        <w:pStyle w:val="Heading5"/>
        <w:jc w:val="left"/>
        <w:rPr>
          <w:rFonts w:hint="cs"/>
          <w:sz w:val="24"/>
          <w:rtl/>
        </w:rPr>
      </w:pPr>
    </w:p>
    <w:p w14:paraId="12322251" w14:textId="77777777" w:rsidR="00003EF0" w:rsidRPr="00003EF0" w:rsidRDefault="00003EF0" w:rsidP="00003EF0">
      <w:pPr>
        <w:bidi/>
        <w:rPr>
          <w:rFonts w:cs="David" w:hint="cs"/>
          <w:rtl/>
        </w:rPr>
      </w:pPr>
      <w:r w:rsidRPr="00003EF0">
        <w:rPr>
          <w:rFonts w:cs="David" w:hint="cs"/>
          <w:rtl/>
        </w:rPr>
        <w:tab/>
        <w:t xml:space="preserve"> אולי אני רק אעדכן עד שה"מישהו" הזה יימצא.</w:t>
      </w:r>
    </w:p>
    <w:p w14:paraId="285B3480" w14:textId="77777777" w:rsidR="00003EF0" w:rsidRPr="00003EF0" w:rsidRDefault="00003EF0" w:rsidP="00003EF0">
      <w:pPr>
        <w:bidi/>
        <w:rPr>
          <w:rFonts w:cs="David" w:hint="cs"/>
          <w:rtl/>
        </w:rPr>
      </w:pPr>
    </w:p>
    <w:p w14:paraId="4DF9D962" w14:textId="77777777" w:rsidR="00003EF0" w:rsidRPr="00003EF0" w:rsidRDefault="00003EF0" w:rsidP="00003EF0">
      <w:pPr>
        <w:bidi/>
        <w:rPr>
          <w:rFonts w:cs="David" w:hint="cs"/>
          <w:rtl/>
        </w:rPr>
      </w:pPr>
      <w:r w:rsidRPr="00003EF0">
        <w:rPr>
          <w:rFonts w:cs="David" w:hint="cs"/>
          <w:u w:val="single"/>
          <w:rtl/>
        </w:rPr>
        <w:t xml:space="preserve">משה </w:t>
      </w:r>
      <w:proofErr w:type="spellStart"/>
      <w:r w:rsidRPr="00003EF0">
        <w:rPr>
          <w:rFonts w:cs="David" w:hint="cs"/>
          <w:u w:val="single"/>
          <w:rtl/>
        </w:rPr>
        <w:t>שרוני</w:t>
      </w:r>
      <w:proofErr w:type="spellEnd"/>
      <w:r w:rsidRPr="00003EF0">
        <w:rPr>
          <w:rFonts w:cs="David" w:hint="cs"/>
          <w:u w:val="single"/>
          <w:rtl/>
        </w:rPr>
        <w:t>:</w:t>
      </w:r>
    </w:p>
    <w:p w14:paraId="05155800" w14:textId="77777777" w:rsidR="00003EF0" w:rsidRPr="00003EF0" w:rsidRDefault="00003EF0" w:rsidP="00003EF0">
      <w:pPr>
        <w:bidi/>
        <w:rPr>
          <w:rFonts w:cs="David" w:hint="cs"/>
          <w:rtl/>
        </w:rPr>
      </w:pPr>
    </w:p>
    <w:p w14:paraId="1EDDB1D9" w14:textId="77777777" w:rsidR="00003EF0" w:rsidRPr="00003EF0" w:rsidRDefault="00003EF0" w:rsidP="00003EF0">
      <w:pPr>
        <w:bidi/>
        <w:rPr>
          <w:rFonts w:cs="David" w:hint="cs"/>
          <w:rtl/>
        </w:rPr>
      </w:pPr>
      <w:r w:rsidRPr="00003EF0">
        <w:rPr>
          <w:rFonts w:cs="David" w:hint="cs"/>
          <w:rtl/>
        </w:rPr>
        <w:tab/>
        <w:t xml:space="preserve"> עוד שניים.</w:t>
      </w:r>
    </w:p>
    <w:p w14:paraId="39FC8E00" w14:textId="77777777" w:rsidR="00003EF0" w:rsidRPr="00003EF0" w:rsidRDefault="00003EF0" w:rsidP="00003EF0">
      <w:pPr>
        <w:bidi/>
        <w:rPr>
          <w:rFonts w:cs="David" w:hint="cs"/>
          <w:rtl/>
        </w:rPr>
      </w:pPr>
    </w:p>
    <w:p w14:paraId="28E06A5F" w14:textId="77777777" w:rsidR="00003EF0" w:rsidRPr="00003EF0" w:rsidRDefault="00003EF0" w:rsidP="00003EF0">
      <w:pPr>
        <w:bidi/>
        <w:rPr>
          <w:rFonts w:cs="David" w:hint="cs"/>
          <w:u w:val="single"/>
          <w:rtl/>
        </w:rPr>
      </w:pPr>
      <w:r w:rsidRPr="00003EF0">
        <w:rPr>
          <w:rFonts w:cs="David" w:hint="cs"/>
          <w:u w:val="single"/>
          <w:rtl/>
        </w:rPr>
        <w:t>שלמה מולה:</w:t>
      </w:r>
    </w:p>
    <w:p w14:paraId="445D8638" w14:textId="77777777" w:rsidR="00003EF0" w:rsidRPr="00003EF0" w:rsidRDefault="00003EF0" w:rsidP="00003EF0">
      <w:pPr>
        <w:bidi/>
        <w:rPr>
          <w:rFonts w:cs="David" w:hint="cs"/>
          <w:rtl/>
        </w:rPr>
      </w:pPr>
    </w:p>
    <w:p w14:paraId="52F2E5AA" w14:textId="77777777" w:rsidR="00003EF0" w:rsidRPr="00003EF0" w:rsidRDefault="00003EF0" w:rsidP="00003EF0">
      <w:pPr>
        <w:bidi/>
        <w:rPr>
          <w:rFonts w:cs="David" w:hint="cs"/>
          <w:rtl/>
        </w:rPr>
      </w:pPr>
      <w:r w:rsidRPr="00003EF0">
        <w:rPr>
          <w:rFonts w:cs="David" w:hint="cs"/>
          <w:rtl/>
        </w:rPr>
        <w:tab/>
        <w:t xml:space="preserve"> עוד אחד.</w:t>
      </w:r>
    </w:p>
    <w:p w14:paraId="4B6183FF" w14:textId="77777777" w:rsidR="00003EF0" w:rsidRPr="00003EF0" w:rsidRDefault="00003EF0" w:rsidP="00003EF0">
      <w:pPr>
        <w:bidi/>
        <w:rPr>
          <w:rFonts w:cs="David" w:hint="cs"/>
          <w:rtl/>
        </w:rPr>
      </w:pPr>
    </w:p>
    <w:p w14:paraId="7711B449" w14:textId="77777777" w:rsidR="00003EF0" w:rsidRPr="00003EF0" w:rsidRDefault="00003EF0" w:rsidP="00003EF0">
      <w:pPr>
        <w:bidi/>
        <w:rPr>
          <w:rFonts w:cs="David" w:hint="cs"/>
          <w:rtl/>
        </w:rPr>
      </w:pPr>
      <w:r w:rsidRPr="00003EF0">
        <w:rPr>
          <w:rFonts w:cs="David" w:hint="cs"/>
          <w:u w:val="single"/>
          <w:rtl/>
        </w:rPr>
        <w:t>היו"ר דוד טל:</w:t>
      </w:r>
    </w:p>
    <w:p w14:paraId="7D3E4EE0" w14:textId="77777777" w:rsidR="00003EF0" w:rsidRPr="00003EF0" w:rsidRDefault="00003EF0" w:rsidP="00003EF0">
      <w:pPr>
        <w:bidi/>
        <w:rPr>
          <w:rFonts w:cs="David" w:hint="cs"/>
          <w:rtl/>
        </w:rPr>
      </w:pPr>
    </w:p>
    <w:p w14:paraId="5A64D90A" w14:textId="77777777" w:rsidR="00003EF0" w:rsidRPr="00003EF0" w:rsidRDefault="00003EF0" w:rsidP="00003EF0">
      <w:pPr>
        <w:bidi/>
        <w:rPr>
          <w:rFonts w:cs="David" w:hint="cs"/>
          <w:rtl/>
        </w:rPr>
      </w:pPr>
      <w:r w:rsidRPr="00003EF0">
        <w:rPr>
          <w:rFonts w:cs="David" w:hint="cs"/>
          <w:rtl/>
        </w:rPr>
        <w:tab/>
        <w:t xml:space="preserve"> עוד אחד. </w:t>
      </w:r>
    </w:p>
    <w:p w14:paraId="69E74399" w14:textId="77777777" w:rsidR="00003EF0" w:rsidRPr="00003EF0" w:rsidRDefault="00003EF0" w:rsidP="00003EF0">
      <w:pPr>
        <w:bidi/>
        <w:rPr>
          <w:rFonts w:cs="David" w:hint="cs"/>
          <w:rtl/>
        </w:rPr>
      </w:pPr>
    </w:p>
    <w:p w14:paraId="68194528" w14:textId="77777777" w:rsidR="00003EF0" w:rsidRPr="00003EF0" w:rsidRDefault="00003EF0" w:rsidP="00003EF0">
      <w:pPr>
        <w:pStyle w:val="Heading5"/>
        <w:jc w:val="left"/>
        <w:rPr>
          <w:rFonts w:hint="cs"/>
          <w:sz w:val="24"/>
          <w:rtl/>
        </w:rPr>
      </w:pPr>
      <w:proofErr w:type="spellStart"/>
      <w:r w:rsidRPr="00003EF0">
        <w:rPr>
          <w:rFonts w:hint="cs"/>
          <w:sz w:val="24"/>
          <w:u w:val="single"/>
          <w:rtl/>
        </w:rPr>
        <w:t>נאדיה</w:t>
      </w:r>
      <w:proofErr w:type="spellEnd"/>
      <w:r w:rsidRPr="00003EF0">
        <w:rPr>
          <w:rFonts w:hint="cs"/>
          <w:sz w:val="24"/>
          <w:u w:val="single"/>
          <w:rtl/>
        </w:rPr>
        <w:t xml:space="preserve"> חילו:</w:t>
      </w:r>
    </w:p>
    <w:p w14:paraId="2C7F040C" w14:textId="77777777" w:rsidR="00003EF0" w:rsidRPr="00003EF0" w:rsidRDefault="00003EF0" w:rsidP="00003EF0">
      <w:pPr>
        <w:pStyle w:val="Heading5"/>
        <w:jc w:val="left"/>
        <w:rPr>
          <w:rFonts w:hint="cs"/>
          <w:sz w:val="24"/>
          <w:rtl/>
        </w:rPr>
      </w:pPr>
    </w:p>
    <w:p w14:paraId="1FCB0525" w14:textId="77777777" w:rsidR="00003EF0" w:rsidRPr="00003EF0" w:rsidRDefault="00003EF0" w:rsidP="00003EF0">
      <w:pPr>
        <w:bidi/>
        <w:rPr>
          <w:rFonts w:cs="David" w:hint="cs"/>
          <w:rtl/>
        </w:rPr>
      </w:pPr>
      <w:r w:rsidRPr="00003EF0">
        <w:rPr>
          <w:rFonts w:cs="David" w:hint="cs"/>
          <w:rtl/>
        </w:rPr>
        <w:tab/>
        <w:t xml:space="preserve"> אמנם היה דיון, והמנכ"ל אמר שעל-פי הסכמים חתומים שנחתמו מזמן יש שתי תחנות שמפטרים חלק מהעובדים: 10 שנים ו-5 שנים. הוא אמר שזה כאילו הסכם. אז הייתה טענה נגדית שלפיה, הם מפטרים וגם מקבלים, אז למה לא להכניס אותם לחלק השני- -</w:t>
      </w:r>
    </w:p>
    <w:p w14:paraId="4A912C8A" w14:textId="77777777" w:rsidR="00003EF0" w:rsidRPr="00003EF0" w:rsidRDefault="00003EF0" w:rsidP="00003EF0">
      <w:pPr>
        <w:bidi/>
        <w:rPr>
          <w:rFonts w:cs="David" w:hint="cs"/>
          <w:rtl/>
        </w:rPr>
      </w:pPr>
    </w:p>
    <w:p w14:paraId="3E668AA4" w14:textId="77777777" w:rsidR="00003EF0" w:rsidRPr="00003EF0" w:rsidRDefault="00003EF0" w:rsidP="00003EF0">
      <w:pPr>
        <w:bidi/>
        <w:rPr>
          <w:rFonts w:cs="David" w:hint="cs"/>
          <w:rtl/>
        </w:rPr>
      </w:pPr>
      <w:r w:rsidRPr="00003EF0">
        <w:rPr>
          <w:rFonts w:cs="David" w:hint="cs"/>
          <w:u w:val="single"/>
          <w:rtl/>
        </w:rPr>
        <w:t>דוד טל:</w:t>
      </w:r>
    </w:p>
    <w:p w14:paraId="7EE18D9E" w14:textId="77777777" w:rsidR="00003EF0" w:rsidRPr="00003EF0" w:rsidRDefault="00003EF0" w:rsidP="00003EF0">
      <w:pPr>
        <w:bidi/>
        <w:rPr>
          <w:rFonts w:cs="David" w:hint="cs"/>
          <w:rtl/>
        </w:rPr>
      </w:pPr>
    </w:p>
    <w:p w14:paraId="2E02D0A6" w14:textId="77777777" w:rsidR="00003EF0" w:rsidRPr="00003EF0" w:rsidRDefault="00003EF0" w:rsidP="00003EF0">
      <w:pPr>
        <w:bidi/>
        <w:rPr>
          <w:rFonts w:cs="David" w:hint="cs"/>
          <w:rtl/>
        </w:rPr>
      </w:pPr>
      <w:r w:rsidRPr="00003EF0">
        <w:rPr>
          <w:rFonts w:cs="David" w:hint="cs"/>
          <w:rtl/>
        </w:rPr>
        <w:tab/>
        <w:t xml:space="preserve"> בפרט אם הם עובדים טובים.</w:t>
      </w:r>
    </w:p>
    <w:p w14:paraId="3D0B39A9" w14:textId="77777777" w:rsidR="00003EF0" w:rsidRPr="00003EF0" w:rsidRDefault="00003EF0" w:rsidP="00003EF0">
      <w:pPr>
        <w:bidi/>
        <w:rPr>
          <w:rFonts w:cs="David" w:hint="cs"/>
          <w:rtl/>
        </w:rPr>
      </w:pPr>
    </w:p>
    <w:p w14:paraId="72AFDB90" w14:textId="77777777" w:rsidR="00003EF0" w:rsidRPr="00003EF0" w:rsidRDefault="00003EF0" w:rsidP="00003EF0">
      <w:pPr>
        <w:pStyle w:val="Heading5"/>
        <w:jc w:val="left"/>
        <w:rPr>
          <w:rFonts w:hint="cs"/>
          <w:sz w:val="24"/>
          <w:rtl/>
        </w:rPr>
      </w:pPr>
      <w:proofErr w:type="spellStart"/>
      <w:r w:rsidRPr="00003EF0">
        <w:rPr>
          <w:rFonts w:hint="cs"/>
          <w:sz w:val="24"/>
          <w:u w:val="single"/>
          <w:rtl/>
        </w:rPr>
        <w:t>נאדיה</w:t>
      </w:r>
      <w:proofErr w:type="spellEnd"/>
      <w:r w:rsidRPr="00003EF0">
        <w:rPr>
          <w:rFonts w:hint="cs"/>
          <w:sz w:val="24"/>
          <w:u w:val="single"/>
          <w:rtl/>
        </w:rPr>
        <w:t xml:space="preserve"> חילו:</w:t>
      </w:r>
    </w:p>
    <w:p w14:paraId="5F8714FA" w14:textId="77777777" w:rsidR="00003EF0" w:rsidRPr="00003EF0" w:rsidRDefault="00003EF0" w:rsidP="00003EF0">
      <w:pPr>
        <w:pStyle w:val="Heading5"/>
        <w:jc w:val="left"/>
        <w:rPr>
          <w:rFonts w:hint="cs"/>
          <w:sz w:val="24"/>
          <w:rtl/>
        </w:rPr>
      </w:pPr>
    </w:p>
    <w:p w14:paraId="5C3CA9CA" w14:textId="77777777" w:rsidR="00003EF0" w:rsidRPr="00003EF0" w:rsidRDefault="00003EF0" w:rsidP="00003EF0">
      <w:pPr>
        <w:bidi/>
        <w:rPr>
          <w:rFonts w:cs="David" w:hint="cs"/>
          <w:rtl/>
        </w:rPr>
      </w:pPr>
      <w:r w:rsidRPr="00003EF0">
        <w:rPr>
          <w:rFonts w:cs="David" w:hint="cs"/>
          <w:rtl/>
        </w:rPr>
        <w:tab/>
        <w:t xml:space="preserve"> - - אם הם טובים. אז עלה רעיון, שלדעתי, גם הוועדה מאמצת אותו, ואני מציעה שגם אתם תאמצו אותו. היועצת המשפטית של הכנסת, נורית- -</w:t>
      </w:r>
    </w:p>
    <w:p w14:paraId="1E4A8499" w14:textId="77777777" w:rsidR="00003EF0" w:rsidRPr="00003EF0" w:rsidRDefault="00003EF0" w:rsidP="00003EF0">
      <w:pPr>
        <w:bidi/>
        <w:rPr>
          <w:rFonts w:cs="David" w:hint="cs"/>
          <w:rtl/>
        </w:rPr>
      </w:pPr>
    </w:p>
    <w:p w14:paraId="2BCDAFBC" w14:textId="77777777" w:rsidR="00003EF0" w:rsidRPr="00003EF0" w:rsidRDefault="00003EF0" w:rsidP="00003EF0">
      <w:pPr>
        <w:bidi/>
        <w:rPr>
          <w:rFonts w:cs="David" w:hint="cs"/>
          <w:rtl/>
        </w:rPr>
      </w:pPr>
      <w:r w:rsidRPr="00003EF0">
        <w:rPr>
          <w:rFonts w:cs="David" w:hint="cs"/>
          <w:u w:val="single"/>
          <w:rtl/>
        </w:rPr>
        <w:t xml:space="preserve">משה </w:t>
      </w:r>
      <w:proofErr w:type="spellStart"/>
      <w:r w:rsidRPr="00003EF0">
        <w:rPr>
          <w:rFonts w:cs="David" w:hint="cs"/>
          <w:u w:val="single"/>
          <w:rtl/>
        </w:rPr>
        <w:t>שרוני</w:t>
      </w:r>
      <w:proofErr w:type="spellEnd"/>
      <w:r w:rsidRPr="00003EF0">
        <w:rPr>
          <w:rFonts w:cs="David" w:hint="cs"/>
          <w:u w:val="single"/>
          <w:rtl/>
        </w:rPr>
        <w:t>:</w:t>
      </w:r>
    </w:p>
    <w:p w14:paraId="0CDB8416" w14:textId="77777777" w:rsidR="00003EF0" w:rsidRPr="00003EF0" w:rsidRDefault="00003EF0" w:rsidP="00003EF0">
      <w:pPr>
        <w:bidi/>
        <w:rPr>
          <w:rFonts w:cs="David" w:hint="cs"/>
          <w:rtl/>
        </w:rPr>
      </w:pPr>
    </w:p>
    <w:p w14:paraId="5C66E9BA" w14:textId="77777777" w:rsidR="00003EF0" w:rsidRPr="00003EF0" w:rsidRDefault="00003EF0" w:rsidP="00003EF0">
      <w:pPr>
        <w:bidi/>
        <w:rPr>
          <w:rFonts w:cs="David" w:hint="cs"/>
          <w:rtl/>
        </w:rPr>
      </w:pPr>
      <w:r w:rsidRPr="00003EF0">
        <w:rPr>
          <w:rFonts w:cs="David" w:hint="cs"/>
          <w:rtl/>
        </w:rPr>
        <w:tab/>
        <w:t xml:space="preserve"> אל תזכירי אותה.</w:t>
      </w:r>
    </w:p>
    <w:p w14:paraId="73216513" w14:textId="77777777" w:rsidR="00003EF0" w:rsidRPr="00003EF0" w:rsidRDefault="00003EF0" w:rsidP="00003EF0">
      <w:pPr>
        <w:bidi/>
        <w:rPr>
          <w:rFonts w:cs="David" w:hint="cs"/>
          <w:rtl/>
        </w:rPr>
      </w:pPr>
    </w:p>
    <w:p w14:paraId="632F884E" w14:textId="77777777" w:rsidR="00003EF0" w:rsidRPr="00003EF0" w:rsidRDefault="00003EF0" w:rsidP="00003EF0">
      <w:pPr>
        <w:pStyle w:val="Heading5"/>
        <w:jc w:val="left"/>
        <w:rPr>
          <w:rFonts w:hint="cs"/>
          <w:sz w:val="24"/>
          <w:rtl/>
        </w:rPr>
      </w:pPr>
      <w:proofErr w:type="spellStart"/>
      <w:r w:rsidRPr="00003EF0">
        <w:rPr>
          <w:rFonts w:hint="cs"/>
          <w:sz w:val="24"/>
          <w:u w:val="single"/>
          <w:rtl/>
        </w:rPr>
        <w:t>נאדיה</w:t>
      </w:r>
      <w:proofErr w:type="spellEnd"/>
      <w:r w:rsidRPr="00003EF0">
        <w:rPr>
          <w:rFonts w:hint="cs"/>
          <w:sz w:val="24"/>
          <w:u w:val="single"/>
          <w:rtl/>
        </w:rPr>
        <w:t xml:space="preserve"> חילו:</w:t>
      </w:r>
    </w:p>
    <w:p w14:paraId="318D02A9" w14:textId="77777777" w:rsidR="00003EF0" w:rsidRPr="00003EF0" w:rsidRDefault="00003EF0" w:rsidP="00003EF0">
      <w:pPr>
        <w:pStyle w:val="Heading5"/>
        <w:jc w:val="left"/>
        <w:rPr>
          <w:rFonts w:hint="cs"/>
          <w:sz w:val="24"/>
          <w:rtl/>
        </w:rPr>
      </w:pPr>
    </w:p>
    <w:p w14:paraId="09ABDD92" w14:textId="77777777" w:rsidR="00003EF0" w:rsidRPr="00003EF0" w:rsidRDefault="00003EF0" w:rsidP="00003EF0">
      <w:pPr>
        <w:bidi/>
        <w:rPr>
          <w:rFonts w:cs="David" w:hint="cs"/>
          <w:rtl/>
        </w:rPr>
      </w:pPr>
      <w:r w:rsidRPr="00003EF0">
        <w:rPr>
          <w:rFonts w:cs="David" w:hint="cs"/>
          <w:rtl/>
        </w:rPr>
        <w:tab/>
        <w:t xml:space="preserve"> - -שהשתתפה, אמרה שתחת המטריה של ייצוג הולם ומדיניות של קליטת עובדים שהממשלה נוקטת אותה גם היום, אפשר להשתמש בסעיף הזה ובקו הזה של המדיניות כדי לנטרל אם יש סעיף כזה ולתת את האפשרות לא לפטר. זה נלקח בחשבון לבדיקה. זה היה בישיבה האחרונה על הנושא הזה ספציפית.</w:t>
      </w:r>
    </w:p>
    <w:p w14:paraId="215FEB27" w14:textId="77777777" w:rsidR="00003EF0" w:rsidRPr="00003EF0" w:rsidRDefault="00003EF0" w:rsidP="00003EF0">
      <w:pPr>
        <w:bidi/>
        <w:rPr>
          <w:rFonts w:cs="David" w:hint="cs"/>
          <w:rtl/>
        </w:rPr>
      </w:pPr>
    </w:p>
    <w:p w14:paraId="77CD0B16" w14:textId="77777777" w:rsidR="00003EF0" w:rsidRPr="00003EF0" w:rsidRDefault="00003EF0" w:rsidP="00003EF0">
      <w:pPr>
        <w:bidi/>
        <w:rPr>
          <w:rFonts w:cs="David" w:hint="cs"/>
          <w:rtl/>
        </w:rPr>
      </w:pPr>
      <w:r w:rsidRPr="00003EF0">
        <w:rPr>
          <w:rFonts w:cs="David" w:hint="cs"/>
          <w:u w:val="single"/>
          <w:rtl/>
        </w:rPr>
        <w:t>דוד טל:</w:t>
      </w:r>
    </w:p>
    <w:p w14:paraId="102F359E" w14:textId="77777777" w:rsidR="00003EF0" w:rsidRPr="00003EF0" w:rsidRDefault="00003EF0" w:rsidP="00003EF0">
      <w:pPr>
        <w:bidi/>
        <w:rPr>
          <w:rFonts w:cs="David" w:hint="cs"/>
          <w:rtl/>
        </w:rPr>
      </w:pPr>
    </w:p>
    <w:p w14:paraId="7E28B427" w14:textId="77777777" w:rsidR="00003EF0" w:rsidRPr="00003EF0" w:rsidRDefault="00003EF0" w:rsidP="00003EF0">
      <w:pPr>
        <w:bidi/>
        <w:rPr>
          <w:rFonts w:cs="David" w:hint="cs"/>
          <w:rtl/>
        </w:rPr>
      </w:pPr>
      <w:r w:rsidRPr="00003EF0">
        <w:rPr>
          <w:rFonts w:cs="David" w:hint="cs"/>
          <w:rtl/>
        </w:rPr>
        <w:tab/>
        <w:t xml:space="preserve"> אנחנו נמתין עוד 4 דקות, ואם לא, אני אפזר את הישיבה ואקבע זמן אחר להצבעה. חשבתי </w:t>
      </w:r>
      <w:proofErr w:type="spellStart"/>
      <w:r w:rsidRPr="00003EF0">
        <w:rPr>
          <w:rFonts w:cs="David" w:hint="cs"/>
          <w:rtl/>
        </w:rPr>
        <w:t>שפואד</w:t>
      </w:r>
      <w:proofErr w:type="spellEnd"/>
      <w:r w:rsidRPr="00003EF0">
        <w:rPr>
          <w:rFonts w:cs="David" w:hint="cs"/>
          <w:rtl/>
        </w:rPr>
        <w:t xml:space="preserve"> שולט במשרד יותר טוב.</w:t>
      </w:r>
    </w:p>
    <w:p w14:paraId="7A94407D" w14:textId="77777777" w:rsidR="00003EF0" w:rsidRPr="00003EF0" w:rsidRDefault="00003EF0" w:rsidP="00003EF0">
      <w:pPr>
        <w:bidi/>
        <w:rPr>
          <w:rFonts w:cs="David" w:hint="cs"/>
          <w:rtl/>
        </w:rPr>
      </w:pPr>
    </w:p>
    <w:p w14:paraId="247AF339" w14:textId="77777777" w:rsidR="00003EF0" w:rsidRPr="00003EF0" w:rsidRDefault="00003EF0" w:rsidP="00003EF0">
      <w:pPr>
        <w:pStyle w:val="Heading5"/>
        <w:jc w:val="left"/>
        <w:rPr>
          <w:rFonts w:hint="cs"/>
          <w:sz w:val="24"/>
          <w:rtl/>
        </w:rPr>
      </w:pPr>
      <w:r w:rsidRPr="00003EF0">
        <w:rPr>
          <w:rFonts w:hint="cs"/>
          <w:sz w:val="24"/>
          <w:u w:val="single"/>
          <w:rtl/>
        </w:rPr>
        <w:t>יואל חסון:</w:t>
      </w:r>
    </w:p>
    <w:p w14:paraId="1BD19645" w14:textId="77777777" w:rsidR="00003EF0" w:rsidRPr="00003EF0" w:rsidRDefault="00003EF0" w:rsidP="00003EF0">
      <w:pPr>
        <w:pStyle w:val="Heading5"/>
        <w:jc w:val="left"/>
        <w:rPr>
          <w:rFonts w:hint="cs"/>
          <w:sz w:val="24"/>
          <w:rtl/>
        </w:rPr>
      </w:pPr>
    </w:p>
    <w:p w14:paraId="527E9042" w14:textId="77777777" w:rsidR="00003EF0" w:rsidRPr="00003EF0" w:rsidRDefault="00003EF0" w:rsidP="00003EF0">
      <w:pPr>
        <w:bidi/>
        <w:rPr>
          <w:rFonts w:cs="David" w:hint="cs"/>
          <w:rtl/>
        </w:rPr>
      </w:pPr>
      <w:r w:rsidRPr="00003EF0">
        <w:rPr>
          <w:rFonts w:cs="David" w:hint="cs"/>
          <w:rtl/>
        </w:rPr>
        <w:tab/>
        <w:t xml:space="preserve"> תעשה הצבעה ישר.</w:t>
      </w:r>
    </w:p>
    <w:p w14:paraId="5C7120D9" w14:textId="77777777" w:rsidR="00003EF0" w:rsidRPr="00003EF0" w:rsidRDefault="00003EF0" w:rsidP="00003EF0">
      <w:pPr>
        <w:bidi/>
        <w:rPr>
          <w:rFonts w:cs="David" w:hint="cs"/>
          <w:rtl/>
        </w:rPr>
      </w:pPr>
    </w:p>
    <w:p w14:paraId="7B05FBBF" w14:textId="77777777" w:rsidR="00003EF0" w:rsidRPr="00003EF0" w:rsidRDefault="00003EF0" w:rsidP="00003EF0">
      <w:pPr>
        <w:bidi/>
        <w:rPr>
          <w:rFonts w:cs="David" w:hint="cs"/>
          <w:rtl/>
        </w:rPr>
      </w:pPr>
      <w:r w:rsidRPr="00003EF0">
        <w:rPr>
          <w:rFonts w:cs="David" w:hint="cs"/>
          <w:u w:val="single"/>
          <w:rtl/>
        </w:rPr>
        <w:t xml:space="preserve">משה </w:t>
      </w:r>
      <w:proofErr w:type="spellStart"/>
      <w:r w:rsidRPr="00003EF0">
        <w:rPr>
          <w:rFonts w:cs="David" w:hint="cs"/>
          <w:u w:val="single"/>
          <w:rtl/>
        </w:rPr>
        <w:t>שרוני</w:t>
      </w:r>
      <w:proofErr w:type="spellEnd"/>
      <w:r w:rsidRPr="00003EF0">
        <w:rPr>
          <w:rFonts w:cs="David" w:hint="cs"/>
          <w:u w:val="single"/>
          <w:rtl/>
        </w:rPr>
        <w:t>:</w:t>
      </w:r>
    </w:p>
    <w:p w14:paraId="2F97C334" w14:textId="77777777" w:rsidR="00003EF0" w:rsidRPr="00003EF0" w:rsidRDefault="00003EF0" w:rsidP="00003EF0">
      <w:pPr>
        <w:bidi/>
        <w:rPr>
          <w:rFonts w:cs="David" w:hint="cs"/>
          <w:rtl/>
        </w:rPr>
      </w:pPr>
    </w:p>
    <w:p w14:paraId="6C285C42" w14:textId="77777777" w:rsidR="00003EF0" w:rsidRPr="00003EF0" w:rsidRDefault="00003EF0" w:rsidP="00003EF0">
      <w:pPr>
        <w:bidi/>
        <w:rPr>
          <w:rFonts w:cs="David" w:hint="cs"/>
          <w:rtl/>
        </w:rPr>
      </w:pPr>
      <w:r w:rsidRPr="00003EF0">
        <w:rPr>
          <w:rFonts w:cs="David" w:hint="cs"/>
          <w:rtl/>
        </w:rPr>
        <w:tab/>
        <w:t xml:space="preserve"> תביאו עוד אחד.</w:t>
      </w:r>
    </w:p>
    <w:p w14:paraId="63683CEC" w14:textId="77777777" w:rsidR="00003EF0" w:rsidRPr="00003EF0" w:rsidRDefault="00003EF0" w:rsidP="00003EF0">
      <w:pPr>
        <w:bidi/>
        <w:rPr>
          <w:rFonts w:cs="David" w:hint="cs"/>
          <w:rtl/>
        </w:rPr>
      </w:pPr>
    </w:p>
    <w:p w14:paraId="30F607C5" w14:textId="77777777" w:rsidR="00003EF0" w:rsidRPr="00003EF0" w:rsidRDefault="00003EF0" w:rsidP="00003EF0">
      <w:pPr>
        <w:bidi/>
        <w:rPr>
          <w:rFonts w:cs="David" w:hint="cs"/>
          <w:rtl/>
        </w:rPr>
      </w:pPr>
      <w:r w:rsidRPr="00003EF0">
        <w:rPr>
          <w:rFonts w:cs="David" w:hint="cs"/>
          <w:u w:val="single"/>
          <w:rtl/>
        </w:rPr>
        <w:t>היו"ר דוד טל:</w:t>
      </w:r>
    </w:p>
    <w:p w14:paraId="6994E8D4" w14:textId="77777777" w:rsidR="00003EF0" w:rsidRPr="00003EF0" w:rsidRDefault="00003EF0" w:rsidP="00003EF0">
      <w:pPr>
        <w:bidi/>
        <w:rPr>
          <w:rFonts w:cs="David" w:hint="cs"/>
          <w:rtl/>
        </w:rPr>
      </w:pPr>
    </w:p>
    <w:p w14:paraId="10B50C2C" w14:textId="77777777" w:rsidR="00003EF0" w:rsidRPr="00003EF0" w:rsidRDefault="00003EF0" w:rsidP="00003EF0">
      <w:pPr>
        <w:bidi/>
        <w:rPr>
          <w:rFonts w:cs="David" w:hint="cs"/>
          <w:rtl/>
        </w:rPr>
      </w:pPr>
      <w:r w:rsidRPr="00003EF0">
        <w:rPr>
          <w:rFonts w:cs="David" w:hint="cs"/>
          <w:rtl/>
        </w:rPr>
        <w:tab/>
        <w:t>אם כך, אנחנו עוברים לנושא הראשון: בקשת הממשלה להקדמת הדיון בהצעות החוק הבאות לפני הקריאה הראשונה:</w:t>
      </w:r>
    </w:p>
    <w:p w14:paraId="0CA0B0D4" w14:textId="77777777" w:rsidR="00003EF0" w:rsidRPr="00003EF0" w:rsidRDefault="00003EF0" w:rsidP="00003EF0">
      <w:pPr>
        <w:bidi/>
        <w:rPr>
          <w:rFonts w:cs="David" w:hint="cs"/>
          <w:rtl/>
        </w:rPr>
      </w:pPr>
    </w:p>
    <w:p w14:paraId="0BAC7B60" w14:textId="77777777" w:rsidR="00003EF0" w:rsidRPr="00003EF0" w:rsidRDefault="00003EF0" w:rsidP="00003EF0">
      <w:pPr>
        <w:bidi/>
        <w:ind w:firstLine="567"/>
        <w:rPr>
          <w:rFonts w:cs="David" w:hint="cs"/>
          <w:rtl/>
        </w:rPr>
      </w:pPr>
      <w:r w:rsidRPr="00003EF0">
        <w:rPr>
          <w:rFonts w:cs="David" w:hint="cs"/>
          <w:rtl/>
        </w:rPr>
        <w:t xml:space="preserve">הצעת חוק משק החשמל (תיקון מס' 8), </w:t>
      </w:r>
      <w:proofErr w:type="spellStart"/>
      <w:r w:rsidRPr="00003EF0">
        <w:rPr>
          <w:rFonts w:cs="David" w:hint="cs"/>
          <w:rtl/>
        </w:rPr>
        <w:t>התשס"ח</w:t>
      </w:r>
      <w:proofErr w:type="spellEnd"/>
      <w:r w:rsidRPr="00003EF0">
        <w:rPr>
          <w:rFonts w:cs="David" w:hint="cs"/>
          <w:rtl/>
        </w:rPr>
        <w:t xml:space="preserve">-2008. </w:t>
      </w:r>
    </w:p>
    <w:p w14:paraId="7305DADA" w14:textId="77777777" w:rsidR="00003EF0" w:rsidRPr="00003EF0" w:rsidRDefault="00003EF0" w:rsidP="00003EF0">
      <w:pPr>
        <w:bidi/>
        <w:ind w:firstLine="567"/>
        <w:rPr>
          <w:rFonts w:cs="David" w:hint="cs"/>
          <w:rtl/>
        </w:rPr>
      </w:pPr>
    </w:p>
    <w:p w14:paraId="42A9DA40" w14:textId="77777777" w:rsidR="00003EF0" w:rsidRPr="00003EF0" w:rsidRDefault="00003EF0" w:rsidP="00003EF0">
      <w:pPr>
        <w:bidi/>
        <w:ind w:firstLine="567"/>
        <w:rPr>
          <w:rFonts w:cs="David" w:hint="cs"/>
          <w:rtl/>
        </w:rPr>
      </w:pPr>
      <w:r w:rsidRPr="00003EF0">
        <w:rPr>
          <w:rFonts w:cs="David" w:hint="cs"/>
          <w:rtl/>
        </w:rPr>
        <w:t xml:space="preserve">מי בעד לפטור את הצעת החוק הזאת? </w:t>
      </w:r>
    </w:p>
    <w:p w14:paraId="0926A93D" w14:textId="77777777" w:rsidR="00003EF0" w:rsidRPr="00003EF0" w:rsidRDefault="00003EF0" w:rsidP="00003EF0">
      <w:pPr>
        <w:bidi/>
        <w:ind w:firstLine="567"/>
        <w:rPr>
          <w:rFonts w:cs="David" w:hint="cs"/>
          <w:rtl/>
        </w:rPr>
      </w:pPr>
    </w:p>
    <w:p w14:paraId="2B37306D" w14:textId="77777777" w:rsidR="00003EF0" w:rsidRPr="00003EF0" w:rsidRDefault="00003EF0" w:rsidP="00003EF0">
      <w:pPr>
        <w:bidi/>
        <w:ind w:firstLine="567"/>
        <w:rPr>
          <w:rFonts w:cs="David" w:hint="cs"/>
          <w:rtl/>
        </w:rPr>
      </w:pPr>
      <w:r w:rsidRPr="00003EF0">
        <w:rPr>
          <w:rFonts w:cs="David" w:hint="cs"/>
          <w:rtl/>
        </w:rPr>
        <w:t xml:space="preserve">בעד </w:t>
      </w:r>
      <w:r w:rsidRPr="00003EF0">
        <w:rPr>
          <w:rFonts w:cs="David"/>
          <w:rtl/>
        </w:rPr>
        <w:t>–</w:t>
      </w:r>
      <w:r w:rsidRPr="00003EF0">
        <w:rPr>
          <w:rFonts w:cs="David" w:hint="cs"/>
          <w:rtl/>
        </w:rPr>
        <w:t xml:space="preserve"> פה אחד; נגד </w:t>
      </w:r>
      <w:r w:rsidRPr="00003EF0">
        <w:rPr>
          <w:rFonts w:cs="David"/>
          <w:rtl/>
        </w:rPr>
        <w:t>–</w:t>
      </w:r>
      <w:r w:rsidRPr="00003EF0">
        <w:rPr>
          <w:rFonts w:cs="David" w:hint="cs"/>
          <w:rtl/>
        </w:rPr>
        <w:t xml:space="preserve"> אין; נמנעים </w:t>
      </w:r>
      <w:r w:rsidRPr="00003EF0">
        <w:rPr>
          <w:rFonts w:cs="David"/>
          <w:rtl/>
        </w:rPr>
        <w:t>–</w:t>
      </w:r>
      <w:r w:rsidRPr="00003EF0">
        <w:rPr>
          <w:rFonts w:cs="David" w:hint="cs"/>
          <w:rtl/>
        </w:rPr>
        <w:t xml:space="preserve"> אין. הצעת החוק קיבלה פטור מחובת הנחה. ולא תישמע הטענה שאנחנו לא מאשרים את זה אם זה יגיע יום אחד לפני כן.</w:t>
      </w:r>
    </w:p>
    <w:p w14:paraId="7F497FF7" w14:textId="77777777" w:rsidR="00003EF0" w:rsidRPr="00003EF0" w:rsidRDefault="00003EF0" w:rsidP="00003EF0">
      <w:pPr>
        <w:bidi/>
        <w:ind w:firstLine="567"/>
        <w:rPr>
          <w:rFonts w:cs="David" w:hint="cs"/>
          <w:rtl/>
        </w:rPr>
      </w:pPr>
    </w:p>
    <w:p w14:paraId="41BF13AD" w14:textId="77777777" w:rsidR="00003EF0" w:rsidRPr="00003EF0" w:rsidRDefault="00003EF0" w:rsidP="00003EF0">
      <w:pPr>
        <w:pStyle w:val="Heading5"/>
        <w:jc w:val="left"/>
        <w:rPr>
          <w:rFonts w:hint="cs"/>
          <w:sz w:val="24"/>
          <w:rtl/>
        </w:rPr>
      </w:pPr>
      <w:r w:rsidRPr="00003EF0">
        <w:rPr>
          <w:rFonts w:hint="cs"/>
          <w:sz w:val="24"/>
          <w:u w:val="single"/>
          <w:rtl/>
        </w:rPr>
        <w:t>יואל חסון:</w:t>
      </w:r>
    </w:p>
    <w:p w14:paraId="5A62B1E2" w14:textId="77777777" w:rsidR="00003EF0" w:rsidRPr="00003EF0" w:rsidRDefault="00003EF0" w:rsidP="00003EF0">
      <w:pPr>
        <w:pStyle w:val="Heading5"/>
        <w:jc w:val="left"/>
        <w:rPr>
          <w:rFonts w:hint="cs"/>
          <w:sz w:val="24"/>
          <w:rtl/>
        </w:rPr>
      </w:pPr>
    </w:p>
    <w:p w14:paraId="174F035F" w14:textId="77777777" w:rsidR="00003EF0" w:rsidRPr="00003EF0" w:rsidRDefault="00003EF0" w:rsidP="00003EF0">
      <w:pPr>
        <w:bidi/>
        <w:ind w:firstLine="567"/>
        <w:rPr>
          <w:rFonts w:cs="David" w:hint="cs"/>
          <w:rtl/>
        </w:rPr>
      </w:pPr>
      <w:r w:rsidRPr="00003EF0">
        <w:rPr>
          <w:rFonts w:cs="David" w:hint="cs"/>
          <w:rtl/>
        </w:rPr>
        <w:t>אדוני היושב ראש, אני מבקש רביזיה.</w:t>
      </w:r>
    </w:p>
    <w:p w14:paraId="4D4105F0" w14:textId="77777777" w:rsidR="00003EF0" w:rsidRPr="00003EF0" w:rsidRDefault="00003EF0" w:rsidP="00003EF0">
      <w:pPr>
        <w:bidi/>
        <w:rPr>
          <w:rFonts w:cs="David" w:hint="cs"/>
          <w:rtl/>
        </w:rPr>
      </w:pPr>
    </w:p>
    <w:p w14:paraId="528DAB64" w14:textId="77777777" w:rsidR="00003EF0" w:rsidRPr="00003EF0" w:rsidRDefault="00003EF0" w:rsidP="00003EF0">
      <w:pPr>
        <w:bidi/>
        <w:rPr>
          <w:rFonts w:cs="David" w:hint="cs"/>
          <w:rtl/>
        </w:rPr>
      </w:pPr>
      <w:r w:rsidRPr="00003EF0">
        <w:rPr>
          <w:rFonts w:cs="David" w:hint="cs"/>
          <w:u w:val="single"/>
          <w:rtl/>
        </w:rPr>
        <w:t>היו"ר דוד טל:</w:t>
      </w:r>
    </w:p>
    <w:p w14:paraId="1FF5080D" w14:textId="77777777" w:rsidR="00003EF0" w:rsidRPr="00003EF0" w:rsidRDefault="00003EF0" w:rsidP="00003EF0">
      <w:pPr>
        <w:bidi/>
        <w:rPr>
          <w:rFonts w:cs="David" w:hint="cs"/>
          <w:rtl/>
        </w:rPr>
      </w:pPr>
    </w:p>
    <w:p w14:paraId="1642A3B5" w14:textId="77777777" w:rsidR="00003EF0" w:rsidRPr="00003EF0" w:rsidRDefault="00003EF0" w:rsidP="00003EF0">
      <w:pPr>
        <w:bidi/>
        <w:rPr>
          <w:rFonts w:cs="David" w:hint="cs"/>
          <w:rtl/>
        </w:rPr>
      </w:pPr>
      <w:r w:rsidRPr="00003EF0">
        <w:rPr>
          <w:rFonts w:cs="David" w:hint="cs"/>
          <w:rtl/>
        </w:rPr>
        <w:tab/>
        <w:t xml:space="preserve"> הרביזיה התקבלה.</w:t>
      </w:r>
    </w:p>
    <w:p w14:paraId="158F0716" w14:textId="77777777" w:rsidR="00003EF0" w:rsidRPr="00003EF0" w:rsidRDefault="00003EF0" w:rsidP="00003EF0">
      <w:pPr>
        <w:bidi/>
        <w:rPr>
          <w:rFonts w:cs="David" w:hint="cs"/>
          <w:rtl/>
        </w:rPr>
      </w:pPr>
    </w:p>
    <w:p w14:paraId="2B0F908A" w14:textId="77777777" w:rsidR="00003EF0" w:rsidRPr="00003EF0" w:rsidRDefault="00003EF0" w:rsidP="00003EF0">
      <w:pPr>
        <w:bidi/>
        <w:rPr>
          <w:rFonts w:cs="David" w:hint="cs"/>
          <w:rtl/>
        </w:rPr>
      </w:pPr>
    </w:p>
    <w:p w14:paraId="0F28C4CB" w14:textId="77777777" w:rsidR="00003EF0" w:rsidRPr="00003EF0" w:rsidRDefault="00003EF0" w:rsidP="00003EF0">
      <w:pPr>
        <w:bidi/>
        <w:rPr>
          <w:rFonts w:cs="David" w:hint="cs"/>
          <w:rtl/>
        </w:rPr>
      </w:pPr>
      <w:r w:rsidRPr="00003EF0">
        <w:rPr>
          <w:rFonts w:cs="David" w:hint="cs"/>
          <w:rtl/>
        </w:rPr>
        <w:tab/>
        <w:t xml:space="preserve">הנושא השני: הצעת חוק שירות ביטחון (תיקון מס' 7 והוראת שעה)(שירות במשטרה ושירות מוכר)(תיקון מס' 9), </w:t>
      </w:r>
      <w:proofErr w:type="spellStart"/>
      <w:r w:rsidRPr="00003EF0">
        <w:rPr>
          <w:rFonts w:cs="David" w:hint="cs"/>
          <w:rtl/>
        </w:rPr>
        <w:t>התשס"ח</w:t>
      </w:r>
      <w:proofErr w:type="spellEnd"/>
      <w:r w:rsidRPr="00003EF0">
        <w:rPr>
          <w:rFonts w:cs="David" w:hint="cs"/>
          <w:rtl/>
        </w:rPr>
        <w:t>-2008.</w:t>
      </w:r>
    </w:p>
    <w:p w14:paraId="2A125E3D" w14:textId="77777777" w:rsidR="00003EF0" w:rsidRPr="00003EF0" w:rsidRDefault="00003EF0" w:rsidP="00003EF0">
      <w:pPr>
        <w:bidi/>
        <w:rPr>
          <w:rFonts w:cs="David" w:hint="cs"/>
          <w:rtl/>
        </w:rPr>
      </w:pPr>
    </w:p>
    <w:p w14:paraId="1DB6105F" w14:textId="77777777" w:rsidR="00003EF0" w:rsidRPr="00003EF0" w:rsidRDefault="00003EF0" w:rsidP="00003EF0">
      <w:pPr>
        <w:bidi/>
        <w:rPr>
          <w:rFonts w:cs="David" w:hint="cs"/>
          <w:rtl/>
        </w:rPr>
      </w:pPr>
      <w:r w:rsidRPr="00003EF0">
        <w:rPr>
          <w:rFonts w:cs="David" w:hint="cs"/>
          <w:rtl/>
        </w:rPr>
        <w:tab/>
        <w:t xml:space="preserve">בעד </w:t>
      </w:r>
      <w:r w:rsidRPr="00003EF0">
        <w:rPr>
          <w:rFonts w:cs="David"/>
          <w:rtl/>
        </w:rPr>
        <w:t>–</w:t>
      </w:r>
      <w:r w:rsidRPr="00003EF0">
        <w:rPr>
          <w:rFonts w:cs="David" w:hint="cs"/>
          <w:rtl/>
        </w:rPr>
        <w:t xml:space="preserve"> רוב; נגד </w:t>
      </w:r>
      <w:r w:rsidRPr="00003EF0">
        <w:rPr>
          <w:rFonts w:cs="David"/>
          <w:rtl/>
        </w:rPr>
        <w:t>–</w:t>
      </w:r>
      <w:r w:rsidRPr="00003EF0">
        <w:rPr>
          <w:rFonts w:cs="David" w:hint="cs"/>
          <w:rtl/>
        </w:rPr>
        <w:t xml:space="preserve"> 1; אין נמנעים.</w:t>
      </w:r>
    </w:p>
    <w:p w14:paraId="6C9EC78E" w14:textId="77777777" w:rsidR="00003EF0" w:rsidRPr="00003EF0" w:rsidRDefault="00003EF0" w:rsidP="00003EF0">
      <w:pPr>
        <w:bidi/>
        <w:rPr>
          <w:rFonts w:cs="David" w:hint="cs"/>
          <w:rtl/>
        </w:rPr>
      </w:pPr>
    </w:p>
    <w:p w14:paraId="225A7186" w14:textId="77777777" w:rsidR="00003EF0" w:rsidRPr="00003EF0" w:rsidRDefault="00003EF0" w:rsidP="00003EF0">
      <w:pPr>
        <w:pStyle w:val="Heading5"/>
        <w:jc w:val="left"/>
        <w:rPr>
          <w:rFonts w:hint="cs"/>
          <w:sz w:val="24"/>
          <w:rtl/>
        </w:rPr>
      </w:pPr>
      <w:r w:rsidRPr="00003EF0">
        <w:rPr>
          <w:rFonts w:hint="cs"/>
          <w:sz w:val="24"/>
          <w:u w:val="single"/>
          <w:rtl/>
        </w:rPr>
        <w:t>יואל חסון:</w:t>
      </w:r>
    </w:p>
    <w:p w14:paraId="02C1DA8E" w14:textId="77777777" w:rsidR="00003EF0" w:rsidRPr="00003EF0" w:rsidRDefault="00003EF0" w:rsidP="00003EF0">
      <w:pPr>
        <w:pStyle w:val="Heading5"/>
        <w:jc w:val="left"/>
        <w:rPr>
          <w:rFonts w:hint="cs"/>
          <w:sz w:val="24"/>
          <w:rtl/>
        </w:rPr>
      </w:pPr>
    </w:p>
    <w:p w14:paraId="61EA27E4" w14:textId="77777777" w:rsidR="00003EF0" w:rsidRPr="00003EF0" w:rsidRDefault="00003EF0" w:rsidP="00003EF0">
      <w:pPr>
        <w:bidi/>
        <w:rPr>
          <w:rFonts w:cs="David" w:hint="cs"/>
          <w:rtl/>
        </w:rPr>
      </w:pPr>
      <w:r w:rsidRPr="00003EF0">
        <w:rPr>
          <w:rFonts w:cs="David" w:hint="cs"/>
          <w:rtl/>
        </w:rPr>
        <w:tab/>
        <w:t xml:space="preserve"> אני מבקש רביזיה.</w:t>
      </w:r>
    </w:p>
    <w:p w14:paraId="6F093968" w14:textId="77777777" w:rsidR="00003EF0" w:rsidRPr="00003EF0" w:rsidRDefault="00003EF0" w:rsidP="00003EF0">
      <w:pPr>
        <w:bidi/>
        <w:rPr>
          <w:rFonts w:cs="David" w:hint="cs"/>
          <w:rtl/>
        </w:rPr>
      </w:pPr>
    </w:p>
    <w:p w14:paraId="4FEC4AFC" w14:textId="77777777" w:rsidR="00003EF0" w:rsidRPr="00003EF0" w:rsidRDefault="00003EF0" w:rsidP="00003EF0">
      <w:pPr>
        <w:bidi/>
        <w:rPr>
          <w:rFonts w:cs="David" w:hint="cs"/>
          <w:rtl/>
        </w:rPr>
      </w:pPr>
      <w:r w:rsidRPr="00003EF0">
        <w:rPr>
          <w:rFonts w:cs="David" w:hint="cs"/>
          <w:u w:val="single"/>
          <w:rtl/>
        </w:rPr>
        <w:t>היו"ר דוד טל:</w:t>
      </w:r>
    </w:p>
    <w:p w14:paraId="3705774B" w14:textId="77777777" w:rsidR="00003EF0" w:rsidRPr="00003EF0" w:rsidRDefault="00003EF0" w:rsidP="00003EF0">
      <w:pPr>
        <w:bidi/>
        <w:rPr>
          <w:rFonts w:cs="David" w:hint="cs"/>
          <w:rtl/>
        </w:rPr>
      </w:pPr>
    </w:p>
    <w:p w14:paraId="67BE589A" w14:textId="77777777" w:rsidR="00003EF0" w:rsidRPr="00003EF0" w:rsidRDefault="00003EF0" w:rsidP="00003EF0">
      <w:pPr>
        <w:bidi/>
        <w:rPr>
          <w:rFonts w:cs="David" w:hint="cs"/>
          <w:rtl/>
        </w:rPr>
      </w:pPr>
      <w:r w:rsidRPr="00003EF0">
        <w:rPr>
          <w:rFonts w:cs="David" w:hint="cs"/>
          <w:rtl/>
        </w:rPr>
        <w:tab/>
        <w:t xml:space="preserve"> הצעת חוק שירות ביטחון (הוראת שעה) (הצבת יוצאי צבא בשירות בתי-הסוהר) (תיקון מס' 2), </w:t>
      </w:r>
      <w:proofErr w:type="spellStart"/>
      <w:r w:rsidRPr="00003EF0">
        <w:rPr>
          <w:rFonts w:cs="David" w:hint="cs"/>
          <w:rtl/>
        </w:rPr>
        <w:t>התשס"ח</w:t>
      </w:r>
      <w:proofErr w:type="spellEnd"/>
      <w:r w:rsidRPr="00003EF0">
        <w:rPr>
          <w:rFonts w:cs="David" w:hint="cs"/>
          <w:rtl/>
        </w:rPr>
        <w:t>-2008.  מי בעד פטור מחובת הנחה?</w:t>
      </w:r>
    </w:p>
    <w:p w14:paraId="0C59FC6B" w14:textId="77777777" w:rsidR="00003EF0" w:rsidRPr="00003EF0" w:rsidRDefault="00003EF0" w:rsidP="00003EF0">
      <w:pPr>
        <w:bidi/>
        <w:rPr>
          <w:rFonts w:cs="David" w:hint="cs"/>
          <w:rtl/>
        </w:rPr>
      </w:pPr>
    </w:p>
    <w:p w14:paraId="73353AA2" w14:textId="77777777" w:rsidR="00003EF0" w:rsidRPr="00003EF0" w:rsidRDefault="00003EF0" w:rsidP="00003EF0">
      <w:pPr>
        <w:bidi/>
        <w:rPr>
          <w:rFonts w:cs="David" w:hint="cs"/>
          <w:rtl/>
        </w:rPr>
      </w:pPr>
    </w:p>
    <w:p w14:paraId="5C1747AB" w14:textId="77777777" w:rsidR="00003EF0" w:rsidRPr="00003EF0" w:rsidRDefault="00003EF0" w:rsidP="00003EF0">
      <w:pPr>
        <w:bidi/>
        <w:rPr>
          <w:rFonts w:cs="David" w:hint="cs"/>
          <w:rtl/>
        </w:rPr>
      </w:pPr>
      <w:r w:rsidRPr="00003EF0">
        <w:rPr>
          <w:rFonts w:cs="David" w:hint="cs"/>
          <w:rtl/>
        </w:rPr>
        <w:tab/>
        <w:t xml:space="preserve">בעד </w:t>
      </w:r>
      <w:r w:rsidRPr="00003EF0">
        <w:rPr>
          <w:rFonts w:cs="David"/>
          <w:rtl/>
        </w:rPr>
        <w:t>–</w:t>
      </w:r>
      <w:r w:rsidRPr="00003EF0">
        <w:rPr>
          <w:rFonts w:cs="David" w:hint="cs"/>
          <w:rtl/>
        </w:rPr>
        <w:t xml:space="preserve"> רוב; נגד </w:t>
      </w:r>
      <w:r w:rsidRPr="00003EF0">
        <w:rPr>
          <w:rFonts w:cs="David"/>
          <w:rtl/>
        </w:rPr>
        <w:t>–</w:t>
      </w:r>
      <w:r w:rsidRPr="00003EF0">
        <w:rPr>
          <w:rFonts w:cs="David" w:hint="cs"/>
          <w:rtl/>
        </w:rPr>
        <w:t xml:space="preserve"> 1; נמנעים </w:t>
      </w:r>
      <w:r w:rsidRPr="00003EF0">
        <w:rPr>
          <w:rFonts w:cs="David"/>
          <w:rtl/>
        </w:rPr>
        <w:t>–</w:t>
      </w:r>
      <w:r w:rsidRPr="00003EF0">
        <w:rPr>
          <w:rFonts w:cs="David" w:hint="cs"/>
          <w:rtl/>
        </w:rPr>
        <w:t xml:space="preserve"> אין.</w:t>
      </w:r>
    </w:p>
    <w:p w14:paraId="04255DD7" w14:textId="77777777" w:rsidR="00003EF0" w:rsidRPr="00003EF0" w:rsidRDefault="00003EF0" w:rsidP="00003EF0">
      <w:pPr>
        <w:bidi/>
        <w:rPr>
          <w:rFonts w:cs="David" w:hint="cs"/>
          <w:rtl/>
        </w:rPr>
      </w:pPr>
    </w:p>
    <w:p w14:paraId="288DB81B" w14:textId="77777777" w:rsidR="00003EF0" w:rsidRPr="00003EF0" w:rsidRDefault="00003EF0" w:rsidP="00003EF0">
      <w:pPr>
        <w:pStyle w:val="Heading5"/>
        <w:jc w:val="left"/>
        <w:rPr>
          <w:rFonts w:hint="cs"/>
          <w:sz w:val="24"/>
          <w:rtl/>
        </w:rPr>
      </w:pPr>
      <w:r w:rsidRPr="00003EF0">
        <w:rPr>
          <w:rFonts w:hint="cs"/>
          <w:sz w:val="24"/>
          <w:u w:val="single"/>
          <w:rtl/>
        </w:rPr>
        <w:t>יואל חסון:</w:t>
      </w:r>
    </w:p>
    <w:p w14:paraId="5FDCA3B9" w14:textId="77777777" w:rsidR="00003EF0" w:rsidRPr="00003EF0" w:rsidRDefault="00003EF0" w:rsidP="00003EF0">
      <w:pPr>
        <w:pStyle w:val="Heading5"/>
        <w:jc w:val="left"/>
        <w:rPr>
          <w:rFonts w:hint="cs"/>
          <w:sz w:val="24"/>
          <w:rtl/>
        </w:rPr>
      </w:pPr>
    </w:p>
    <w:p w14:paraId="2E81C7BA" w14:textId="77777777" w:rsidR="00003EF0" w:rsidRPr="00003EF0" w:rsidRDefault="00003EF0" w:rsidP="00003EF0">
      <w:pPr>
        <w:bidi/>
        <w:rPr>
          <w:rFonts w:cs="David" w:hint="cs"/>
          <w:rtl/>
        </w:rPr>
      </w:pPr>
      <w:r w:rsidRPr="00003EF0">
        <w:rPr>
          <w:rFonts w:cs="David" w:hint="cs"/>
          <w:rtl/>
        </w:rPr>
        <w:tab/>
        <w:t xml:space="preserve"> רביזיה.</w:t>
      </w:r>
    </w:p>
    <w:p w14:paraId="43D7E40A" w14:textId="77777777" w:rsidR="00003EF0" w:rsidRPr="00003EF0" w:rsidRDefault="00003EF0" w:rsidP="00003EF0">
      <w:pPr>
        <w:bidi/>
        <w:rPr>
          <w:rFonts w:cs="David" w:hint="cs"/>
          <w:rtl/>
        </w:rPr>
      </w:pPr>
    </w:p>
    <w:p w14:paraId="4C5439AF" w14:textId="77777777" w:rsidR="00003EF0" w:rsidRDefault="00003EF0" w:rsidP="00003EF0">
      <w:pPr>
        <w:bidi/>
        <w:rPr>
          <w:rFonts w:cs="David" w:hint="cs"/>
          <w:u w:val="single"/>
          <w:rtl/>
        </w:rPr>
      </w:pPr>
    </w:p>
    <w:p w14:paraId="5635D78C" w14:textId="77777777" w:rsidR="00003EF0" w:rsidRPr="00003EF0" w:rsidRDefault="00003EF0" w:rsidP="00003EF0">
      <w:pPr>
        <w:bidi/>
        <w:rPr>
          <w:rFonts w:cs="David" w:hint="cs"/>
          <w:rtl/>
        </w:rPr>
      </w:pPr>
      <w:r w:rsidRPr="00003EF0">
        <w:rPr>
          <w:rFonts w:cs="David" w:hint="cs"/>
          <w:u w:val="single"/>
          <w:rtl/>
        </w:rPr>
        <w:t>היו"ר דוד טל:</w:t>
      </w:r>
    </w:p>
    <w:p w14:paraId="6A9B020E" w14:textId="77777777" w:rsidR="00003EF0" w:rsidRPr="00003EF0" w:rsidRDefault="00003EF0" w:rsidP="00003EF0">
      <w:pPr>
        <w:bidi/>
        <w:rPr>
          <w:rFonts w:cs="David" w:hint="cs"/>
          <w:rtl/>
        </w:rPr>
      </w:pPr>
    </w:p>
    <w:p w14:paraId="57AAB803" w14:textId="77777777" w:rsidR="00003EF0" w:rsidRPr="00003EF0" w:rsidRDefault="00003EF0" w:rsidP="00003EF0">
      <w:pPr>
        <w:bidi/>
        <w:rPr>
          <w:rFonts w:cs="David" w:hint="cs"/>
          <w:rtl/>
        </w:rPr>
      </w:pPr>
      <w:r w:rsidRPr="00003EF0">
        <w:rPr>
          <w:rFonts w:cs="David" w:hint="cs"/>
          <w:rtl/>
        </w:rPr>
        <w:tab/>
        <w:t xml:space="preserve"> נצביע על שלוש הרביזיות שביקש חבר הכנסת חסון. מי בעד קבלת הרביזיה?</w:t>
      </w:r>
    </w:p>
    <w:p w14:paraId="4B623EA1" w14:textId="77777777" w:rsidR="00003EF0" w:rsidRPr="00003EF0" w:rsidRDefault="00003EF0" w:rsidP="00003EF0">
      <w:pPr>
        <w:bidi/>
        <w:rPr>
          <w:rFonts w:cs="David" w:hint="cs"/>
          <w:rtl/>
        </w:rPr>
      </w:pPr>
    </w:p>
    <w:p w14:paraId="130983C7" w14:textId="77777777" w:rsidR="00003EF0" w:rsidRPr="00003EF0" w:rsidRDefault="00003EF0" w:rsidP="00003EF0">
      <w:pPr>
        <w:bidi/>
        <w:rPr>
          <w:rFonts w:cs="David" w:hint="cs"/>
          <w:rtl/>
        </w:rPr>
      </w:pPr>
      <w:r w:rsidRPr="00003EF0">
        <w:rPr>
          <w:rFonts w:cs="David" w:hint="cs"/>
          <w:rtl/>
        </w:rPr>
        <w:tab/>
        <w:t xml:space="preserve">בעד </w:t>
      </w:r>
      <w:r w:rsidRPr="00003EF0">
        <w:rPr>
          <w:rFonts w:cs="David"/>
          <w:rtl/>
        </w:rPr>
        <w:t>–</w:t>
      </w:r>
      <w:r w:rsidRPr="00003EF0">
        <w:rPr>
          <w:rFonts w:cs="David" w:hint="cs"/>
          <w:rtl/>
        </w:rPr>
        <w:t xml:space="preserve"> אין; נגד </w:t>
      </w:r>
      <w:r w:rsidRPr="00003EF0">
        <w:rPr>
          <w:rFonts w:cs="David"/>
          <w:rtl/>
        </w:rPr>
        <w:t>–</w:t>
      </w:r>
      <w:r w:rsidRPr="00003EF0">
        <w:rPr>
          <w:rFonts w:cs="David" w:hint="cs"/>
          <w:rtl/>
        </w:rPr>
        <w:t xml:space="preserve"> רוב; נמנעים </w:t>
      </w:r>
      <w:r w:rsidRPr="00003EF0">
        <w:rPr>
          <w:rFonts w:cs="David"/>
          <w:rtl/>
        </w:rPr>
        <w:t>–</w:t>
      </w:r>
      <w:r w:rsidRPr="00003EF0">
        <w:rPr>
          <w:rFonts w:cs="David" w:hint="cs"/>
          <w:rtl/>
        </w:rPr>
        <w:t xml:space="preserve"> אין.</w:t>
      </w:r>
    </w:p>
    <w:p w14:paraId="6F11223C" w14:textId="77777777" w:rsidR="00003EF0" w:rsidRPr="00003EF0" w:rsidRDefault="00003EF0" w:rsidP="00003EF0">
      <w:pPr>
        <w:bidi/>
        <w:rPr>
          <w:rFonts w:cs="David" w:hint="cs"/>
          <w:rtl/>
        </w:rPr>
      </w:pPr>
    </w:p>
    <w:p w14:paraId="7F5B59CB" w14:textId="77777777" w:rsidR="00003EF0" w:rsidRPr="00003EF0" w:rsidRDefault="00003EF0" w:rsidP="00003EF0">
      <w:pPr>
        <w:bidi/>
        <w:rPr>
          <w:rFonts w:cs="David" w:hint="cs"/>
          <w:rtl/>
        </w:rPr>
      </w:pPr>
      <w:r w:rsidRPr="00003EF0">
        <w:rPr>
          <w:rFonts w:cs="David" w:hint="cs"/>
          <w:rtl/>
        </w:rPr>
        <w:t>הרביזיות נדחו. אשר על כן לממשלה יש פטור מחובת הנחה לשלושת החוקים הללו לפני הקריאה הראשונה.</w:t>
      </w:r>
    </w:p>
    <w:p w14:paraId="6E90C6A4" w14:textId="77777777" w:rsidR="00003EF0" w:rsidRDefault="00003EF0" w:rsidP="00003EF0">
      <w:pPr>
        <w:bidi/>
        <w:rPr>
          <w:rFonts w:cs="David" w:hint="cs"/>
          <w:rtl/>
        </w:rPr>
      </w:pPr>
    </w:p>
    <w:p w14:paraId="43217232" w14:textId="77777777" w:rsidR="00003EF0" w:rsidRDefault="00003EF0" w:rsidP="00003EF0">
      <w:pPr>
        <w:bidi/>
        <w:rPr>
          <w:rFonts w:cs="David" w:hint="cs"/>
          <w:rtl/>
        </w:rPr>
      </w:pPr>
    </w:p>
    <w:p w14:paraId="7526C24D" w14:textId="77777777" w:rsidR="00003EF0" w:rsidRDefault="00003EF0" w:rsidP="00003EF0">
      <w:pPr>
        <w:bidi/>
        <w:rPr>
          <w:rFonts w:cs="David" w:hint="cs"/>
          <w:rtl/>
        </w:rPr>
      </w:pPr>
    </w:p>
    <w:p w14:paraId="6AF8F184" w14:textId="77777777" w:rsidR="00003EF0" w:rsidRPr="00003EF0" w:rsidRDefault="00003EF0" w:rsidP="00003EF0">
      <w:pPr>
        <w:bidi/>
        <w:rPr>
          <w:rFonts w:cs="David" w:hint="cs"/>
          <w:rtl/>
        </w:rPr>
      </w:pPr>
    </w:p>
    <w:p w14:paraId="6B56445F" w14:textId="77777777" w:rsidR="00003EF0" w:rsidRPr="00003EF0" w:rsidRDefault="00003EF0" w:rsidP="00003EF0">
      <w:pPr>
        <w:bidi/>
        <w:rPr>
          <w:rFonts w:cs="David" w:hint="cs"/>
          <w:b/>
          <w:bCs/>
          <w:u w:val="single"/>
          <w:rtl/>
        </w:rPr>
      </w:pPr>
      <w:r w:rsidRPr="00003EF0">
        <w:rPr>
          <w:rFonts w:cs="David" w:hint="cs"/>
          <w:b/>
          <w:bCs/>
          <w:u w:val="single"/>
          <w:rtl/>
        </w:rPr>
        <w:t>הישיבה ננעלה ב-12:35</w:t>
      </w:r>
    </w:p>
    <w:p w14:paraId="6789CE3F" w14:textId="77777777" w:rsidR="00003EF0" w:rsidRPr="00003EF0" w:rsidRDefault="00003EF0" w:rsidP="00003EF0">
      <w:pPr>
        <w:bidi/>
        <w:rPr>
          <w:rFonts w:cs="David" w:hint="cs"/>
          <w:rtl/>
        </w:rPr>
      </w:pPr>
    </w:p>
    <w:p w14:paraId="2CBA29B8" w14:textId="77777777" w:rsidR="00003EF0" w:rsidRPr="00003EF0" w:rsidRDefault="00003EF0" w:rsidP="00003EF0">
      <w:pPr>
        <w:bidi/>
        <w:rPr>
          <w:rFonts w:cs="David" w:hint="cs"/>
          <w:rtl/>
        </w:rPr>
      </w:pPr>
    </w:p>
    <w:p w14:paraId="7CDF41B8" w14:textId="77777777" w:rsidR="00552A80" w:rsidRPr="00003EF0" w:rsidRDefault="00552A80" w:rsidP="00003EF0">
      <w:pPr>
        <w:bidi/>
        <w:rPr>
          <w:rFonts w:cs="David"/>
        </w:rPr>
      </w:pPr>
    </w:p>
    <w:sectPr w:rsidR="00552A80" w:rsidRPr="00003EF0" w:rsidSect="00003EF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FBD26" w14:textId="77777777" w:rsidR="00000000" w:rsidRDefault="00BB69B4">
      <w:r>
        <w:separator/>
      </w:r>
    </w:p>
  </w:endnote>
  <w:endnote w:type="continuationSeparator" w:id="0">
    <w:p w14:paraId="3552440C" w14:textId="77777777" w:rsidR="00000000" w:rsidRDefault="00BB6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933CC" w14:textId="77777777" w:rsidR="00000000" w:rsidRDefault="00BB69B4">
      <w:r>
        <w:separator/>
      </w:r>
    </w:p>
  </w:footnote>
  <w:footnote w:type="continuationSeparator" w:id="0">
    <w:p w14:paraId="071BB0B4" w14:textId="77777777" w:rsidR="00000000" w:rsidRDefault="00BB6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CAAC8" w14:textId="77777777" w:rsidR="00003EF0" w:rsidRDefault="00003EF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250C01B" w14:textId="77777777" w:rsidR="00003EF0" w:rsidRDefault="00003EF0">
    <w:pPr>
      <w:pStyle w:val="Header"/>
      <w:ind w:right="360"/>
      <w:jc w:val="both"/>
      <w:rPr>
        <w:rtl/>
      </w:rPr>
    </w:pPr>
  </w:p>
  <w:p w14:paraId="0EE6929F" w14:textId="77777777" w:rsidR="00003EF0" w:rsidRDefault="00003EF0"/>
  <w:p w14:paraId="3E9383D3" w14:textId="77777777" w:rsidR="00003EF0" w:rsidRDefault="00003EF0"/>
  <w:p w14:paraId="3C3519FB" w14:textId="77777777" w:rsidR="00003EF0" w:rsidRDefault="00003EF0"/>
  <w:p w14:paraId="5C329457" w14:textId="77777777" w:rsidR="00003EF0" w:rsidRDefault="00003EF0"/>
  <w:p w14:paraId="1B71A580" w14:textId="77777777" w:rsidR="00003EF0" w:rsidRDefault="00003EF0"/>
  <w:p w14:paraId="71E6D572" w14:textId="77777777" w:rsidR="00003EF0" w:rsidRDefault="00003EF0"/>
  <w:p w14:paraId="3F976E3A" w14:textId="77777777" w:rsidR="00003EF0" w:rsidRDefault="00003EF0"/>
  <w:p w14:paraId="2F6C6BA2" w14:textId="77777777" w:rsidR="00003EF0" w:rsidRDefault="00003EF0"/>
  <w:p w14:paraId="6D69E10B" w14:textId="77777777" w:rsidR="00003EF0" w:rsidRDefault="00003EF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3CEA5" w14:textId="77777777" w:rsidR="00003EF0" w:rsidRDefault="00003EF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7</w:t>
    </w:r>
    <w:r>
      <w:rPr>
        <w:rStyle w:val="PageNumber"/>
        <w:rtl/>
      </w:rPr>
      <w:fldChar w:fldCharType="end"/>
    </w:r>
  </w:p>
  <w:p w14:paraId="0EFB3F00" w14:textId="77777777" w:rsidR="00003EF0" w:rsidRDefault="00003EF0">
    <w:pPr>
      <w:pStyle w:val="Header"/>
      <w:ind w:right="360"/>
      <w:jc w:val="both"/>
      <w:rPr>
        <w:rFonts w:hint="cs"/>
        <w:rtl/>
      </w:rPr>
    </w:pPr>
    <w:r>
      <w:rPr>
        <w:rtl/>
      </w:rPr>
      <w:t>ועדת</w:t>
    </w:r>
    <w:r>
      <w:rPr>
        <w:rFonts w:hint="cs"/>
        <w:rtl/>
      </w:rPr>
      <w:t xml:space="preserve"> הכנסת</w:t>
    </w:r>
  </w:p>
  <w:p w14:paraId="57AC992C" w14:textId="77777777" w:rsidR="00003EF0" w:rsidRDefault="00003EF0">
    <w:pPr>
      <w:pStyle w:val="Header"/>
      <w:ind w:right="360"/>
      <w:jc w:val="both"/>
      <w:rPr>
        <w:rStyle w:val="PageNumber"/>
        <w:rFonts w:hint="cs"/>
        <w:rtl/>
      </w:rPr>
    </w:pPr>
    <w:r>
      <w:rPr>
        <w:rFonts w:hint="cs"/>
        <w:rtl/>
      </w:rPr>
      <w:t>30.6.2008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9429E"/>
    <w:multiLevelType w:val="hybridMultilevel"/>
    <w:tmpl w:val="54025B2C"/>
    <w:lvl w:ilvl="0" w:tplc="D5DE5E12">
      <w:start w:val="1"/>
      <w:numFmt w:val="decimal"/>
      <w:lvlText w:val="%1."/>
      <w:lvlJc w:val="left"/>
      <w:pPr>
        <w:tabs>
          <w:tab w:val="num" w:pos="1425"/>
        </w:tabs>
        <w:ind w:left="1425" w:hanging="360"/>
      </w:pPr>
      <w:rPr>
        <w:rFonts w:hint="default"/>
      </w:rPr>
    </w:lvl>
    <w:lvl w:ilvl="1" w:tplc="04090019" w:tentative="1">
      <w:start w:val="1"/>
      <w:numFmt w:val="lowerLetter"/>
      <w:lvlText w:val="%2."/>
      <w:lvlJc w:val="left"/>
      <w:pPr>
        <w:tabs>
          <w:tab w:val="num" w:pos="2145"/>
        </w:tabs>
        <w:ind w:left="2145" w:hanging="360"/>
      </w:pPr>
    </w:lvl>
    <w:lvl w:ilvl="2" w:tplc="0409001B" w:tentative="1">
      <w:start w:val="1"/>
      <w:numFmt w:val="lowerRoman"/>
      <w:lvlText w:val="%3."/>
      <w:lvlJc w:val="right"/>
      <w:pPr>
        <w:tabs>
          <w:tab w:val="num" w:pos="2865"/>
        </w:tabs>
        <w:ind w:left="2865" w:hanging="180"/>
      </w:pPr>
    </w:lvl>
    <w:lvl w:ilvl="3" w:tplc="0409000F" w:tentative="1">
      <w:start w:val="1"/>
      <w:numFmt w:val="decimal"/>
      <w:lvlText w:val="%4."/>
      <w:lvlJc w:val="left"/>
      <w:pPr>
        <w:tabs>
          <w:tab w:val="num" w:pos="3585"/>
        </w:tabs>
        <w:ind w:left="3585" w:hanging="360"/>
      </w:pPr>
    </w:lvl>
    <w:lvl w:ilvl="4" w:tplc="04090019" w:tentative="1">
      <w:start w:val="1"/>
      <w:numFmt w:val="lowerLetter"/>
      <w:lvlText w:val="%5."/>
      <w:lvlJc w:val="left"/>
      <w:pPr>
        <w:tabs>
          <w:tab w:val="num" w:pos="4305"/>
        </w:tabs>
        <w:ind w:left="4305" w:hanging="360"/>
      </w:pPr>
    </w:lvl>
    <w:lvl w:ilvl="5" w:tplc="0409001B" w:tentative="1">
      <w:start w:val="1"/>
      <w:numFmt w:val="lowerRoman"/>
      <w:lvlText w:val="%6."/>
      <w:lvlJc w:val="right"/>
      <w:pPr>
        <w:tabs>
          <w:tab w:val="num" w:pos="5025"/>
        </w:tabs>
        <w:ind w:left="5025" w:hanging="180"/>
      </w:pPr>
    </w:lvl>
    <w:lvl w:ilvl="6" w:tplc="0409000F" w:tentative="1">
      <w:start w:val="1"/>
      <w:numFmt w:val="decimal"/>
      <w:lvlText w:val="%7."/>
      <w:lvlJc w:val="left"/>
      <w:pPr>
        <w:tabs>
          <w:tab w:val="num" w:pos="5745"/>
        </w:tabs>
        <w:ind w:left="5745" w:hanging="360"/>
      </w:pPr>
    </w:lvl>
    <w:lvl w:ilvl="7" w:tplc="04090019" w:tentative="1">
      <w:start w:val="1"/>
      <w:numFmt w:val="lowerLetter"/>
      <w:lvlText w:val="%8."/>
      <w:lvlJc w:val="left"/>
      <w:pPr>
        <w:tabs>
          <w:tab w:val="num" w:pos="6465"/>
        </w:tabs>
        <w:ind w:left="6465" w:hanging="360"/>
      </w:pPr>
    </w:lvl>
    <w:lvl w:ilvl="8" w:tplc="0409001B" w:tentative="1">
      <w:start w:val="1"/>
      <w:numFmt w:val="lowerRoman"/>
      <w:lvlText w:val="%9."/>
      <w:lvlJc w:val="right"/>
      <w:pPr>
        <w:tabs>
          <w:tab w:val="num" w:pos="7185"/>
        </w:tabs>
        <w:ind w:left="7185" w:hanging="180"/>
      </w:pPr>
    </w:lvl>
  </w:abstractNum>
  <w:num w:numId="1" w16cid:durableId="432166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0494פרוטוקול_ישיבת_ועדה.doc"/>
    <w:docVar w:name="StartMode" w:val="3"/>
  </w:docVars>
  <w:rsids>
    <w:rsidRoot w:val="000379C6"/>
    <w:rsid w:val="00003EF0"/>
    <w:rsid w:val="000379C6"/>
    <w:rsid w:val="000B497E"/>
    <w:rsid w:val="00552A80"/>
    <w:rsid w:val="00965806"/>
    <w:rsid w:val="00BB69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FA48796"/>
  <w15:chartTrackingRefBased/>
  <w15:docId w15:val="{BC150496-1451-44CA-995E-9573BCF6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003EF0"/>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03EF0"/>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003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1145</Words>
  <Characters>6527</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