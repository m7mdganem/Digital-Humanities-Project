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3F550" w14:textId="77777777" w:rsidR="00F21F51" w:rsidRPr="00F21F51" w:rsidRDefault="00F21F51" w:rsidP="00F21F51">
      <w:pPr>
        <w:pStyle w:val="Heading5"/>
        <w:jc w:val="left"/>
        <w:rPr>
          <w:b/>
          <w:bCs/>
          <w:rtl/>
        </w:rPr>
      </w:pPr>
      <w:r w:rsidRPr="00F21F51">
        <w:rPr>
          <w:b/>
          <w:bCs/>
          <w:rtl/>
        </w:rPr>
        <w:t xml:space="preserve">הכנסת </w:t>
      </w:r>
      <w:r w:rsidRPr="00F21F51">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F21F51">
        <w:rPr>
          <w:b/>
          <w:bCs/>
          <w:rtl/>
        </w:rPr>
        <w:tab/>
        <w:t>נוסח לא מתוקן</w:t>
      </w:r>
    </w:p>
    <w:p w14:paraId="7C66E78F" w14:textId="77777777" w:rsidR="00F21F51" w:rsidRPr="00F21F51" w:rsidRDefault="00F21F51" w:rsidP="00F21F51">
      <w:pPr>
        <w:bidi/>
        <w:rPr>
          <w:rFonts w:cs="David"/>
          <w:b/>
          <w:bCs/>
          <w:rtl/>
        </w:rPr>
      </w:pPr>
      <w:r w:rsidRPr="00F21F51">
        <w:rPr>
          <w:rFonts w:cs="David"/>
          <w:b/>
          <w:bCs/>
          <w:rtl/>
        </w:rPr>
        <w:t xml:space="preserve">מושב </w:t>
      </w:r>
      <w:r w:rsidRPr="00F21F51">
        <w:rPr>
          <w:rFonts w:cs="David" w:hint="cs"/>
          <w:b/>
          <w:bCs/>
          <w:rtl/>
        </w:rPr>
        <w:t>ראשון</w:t>
      </w:r>
    </w:p>
    <w:p w14:paraId="12CE4F90" w14:textId="77777777" w:rsidR="00F21F51" w:rsidRPr="00F21F51" w:rsidRDefault="00F21F51" w:rsidP="00F21F51">
      <w:pPr>
        <w:bidi/>
        <w:rPr>
          <w:rFonts w:cs="David"/>
          <w:b/>
          <w:bCs/>
          <w:rtl/>
        </w:rPr>
      </w:pPr>
    </w:p>
    <w:p w14:paraId="0FCF0F79" w14:textId="77777777" w:rsidR="00F21F51" w:rsidRPr="00F21F51" w:rsidRDefault="00F21F51" w:rsidP="00F21F51">
      <w:pPr>
        <w:bidi/>
        <w:rPr>
          <w:rFonts w:cs="David"/>
          <w:b/>
          <w:bCs/>
          <w:rtl/>
        </w:rPr>
      </w:pPr>
    </w:p>
    <w:p w14:paraId="1591455D" w14:textId="77777777" w:rsidR="00F21F51" w:rsidRPr="00F21F51" w:rsidRDefault="00F21F51" w:rsidP="00F21F51">
      <w:pPr>
        <w:bidi/>
        <w:jc w:val="center"/>
        <w:rPr>
          <w:rFonts w:cs="David" w:hint="cs"/>
          <w:b/>
          <w:bCs/>
          <w:rtl/>
        </w:rPr>
      </w:pPr>
      <w:r w:rsidRPr="00F21F51">
        <w:rPr>
          <w:rFonts w:cs="David"/>
          <w:b/>
          <w:bCs/>
          <w:rtl/>
        </w:rPr>
        <w:t>פרוטוקול מס'</w:t>
      </w:r>
      <w:r w:rsidRPr="00F21F51">
        <w:rPr>
          <w:rFonts w:cs="David" w:hint="cs"/>
          <w:b/>
          <w:bCs/>
          <w:rtl/>
        </w:rPr>
        <w:t xml:space="preserve"> 21</w:t>
      </w:r>
    </w:p>
    <w:p w14:paraId="011EC14D" w14:textId="77777777" w:rsidR="00F21F51" w:rsidRPr="00F21F51" w:rsidRDefault="00F21F51" w:rsidP="00F21F51">
      <w:pPr>
        <w:pStyle w:val="Heading8"/>
        <w:rPr>
          <w:rFonts w:hint="cs"/>
          <w:rtl/>
        </w:rPr>
      </w:pPr>
      <w:r w:rsidRPr="00F21F51">
        <w:rPr>
          <w:rFonts w:hint="cs"/>
          <w:rtl/>
        </w:rPr>
        <w:t>מישיבת ועדת הכנסת</w:t>
      </w:r>
    </w:p>
    <w:p w14:paraId="13EA6983" w14:textId="77777777" w:rsidR="00F21F51" w:rsidRPr="00F21F51" w:rsidRDefault="00F21F51" w:rsidP="00F21F51">
      <w:pPr>
        <w:pStyle w:val="Heading9"/>
        <w:rPr>
          <w:rFonts w:hint="cs"/>
          <w:rtl/>
        </w:rPr>
      </w:pPr>
      <w:r w:rsidRPr="00F21F51">
        <w:rPr>
          <w:rFonts w:hint="cs"/>
          <w:rtl/>
        </w:rPr>
        <w:t>יום שלישי, ח' בתמוז התשס"ו (4 ביולי 2006), שעה 09:00</w:t>
      </w:r>
    </w:p>
    <w:p w14:paraId="22DE8575" w14:textId="77777777" w:rsidR="00F21F51" w:rsidRPr="00F21F51" w:rsidRDefault="00F21F51" w:rsidP="00F21F51">
      <w:pPr>
        <w:bidi/>
        <w:rPr>
          <w:rFonts w:cs="David"/>
          <w:b/>
          <w:bCs/>
          <w:rtl/>
        </w:rPr>
      </w:pPr>
    </w:p>
    <w:p w14:paraId="4DB2A7B1" w14:textId="77777777" w:rsidR="00F21F51" w:rsidRPr="00F21F51" w:rsidRDefault="00F21F51" w:rsidP="00F21F51">
      <w:pPr>
        <w:tabs>
          <w:tab w:val="left" w:pos="1221"/>
        </w:tabs>
        <w:bidi/>
        <w:rPr>
          <w:rFonts w:cs="David" w:hint="cs"/>
          <w:b/>
          <w:bCs/>
          <w:rtl/>
        </w:rPr>
      </w:pPr>
      <w:r w:rsidRPr="00F21F51">
        <w:rPr>
          <w:rFonts w:cs="David"/>
          <w:b/>
          <w:bCs/>
          <w:u w:val="single"/>
          <w:rtl/>
        </w:rPr>
        <w:t>סדר היום</w:t>
      </w:r>
      <w:r w:rsidRPr="00F21F51">
        <w:rPr>
          <w:rFonts w:cs="David"/>
          <w:rtl/>
        </w:rPr>
        <w:t>:</w:t>
      </w:r>
    </w:p>
    <w:p w14:paraId="59D80CC0" w14:textId="77777777" w:rsidR="00F21F51" w:rsidRPr="00F21F51" w:rsidRDefault="00F21F51" w:rsidP="00F21F51">
      <w:pPr>
        <w:bidi/>
        <w:rPr>
          <w:rFonts w:cs="David" w:hint="cs"/>
          <w:b/>
          <w:bCs/>
          <w:rtl/>
        </w:rPr>
      </w:pPr>
    </w:p>
    <w:p w14:paraId="506E0302" w14:textId="77777777" w:rsidR="00F21F51" w:rsidRPr="00F21F51" w:rsidRDefault="00F21F51" w:rsidP="00F21F51">
      <w:pPr>
        <w:bidi/>
        <w:rPr>
          <w:rFonts w:cs="David" w:hint="cs"/>
          <w:b/>
          <w:bCs/>
          <w:rtl/>
        </w:rPr>
      </w:pPr>
      <w:r w:rsidRPr="00F21F51">
        <w:rPr>
          <w:rFonts w:cs="David" w:hint="cs"/>
          <w:b/>
          <w:bCs/>
          <w:rtl/>
        </w:rPr>
        <w:t xml:space="preserve">א. ערעורים על החלטת יושב ראש הכנסת והסגנים שלא לאשר דחיפות הצעות לסדר היום. </w:t>
      </w:r>
    </w:p>
    <w:p w14:paraId="277634BA" w14:textId="77777777" w:rsidR="00F21F51" w:rsidRPr="00F21F51" w:rsidRDefault="00F21F51" w:rsidP="00F21F51">
      <w:pPr>
        <w:bidi/>
        <w:rPr>
          <w:rFonts w:cs="David" w:hint="cs"/>
          <w:b/>
          <w:bCs/>
          <w:rtl/>
        </w:rPr>
      </w:pPr>
      <w:r w:rsidRPr="00F21F51">
        <w:rPr>
          <w:rFonts w:cs="David" w:hint="cs"/>
          <w:b/>
          <w:bCs/>
          <w:rtl/>
        </w:rPr>
        <w:t xml:space="preserve">ב. בקשת הממשלה להקדמת הדיון בהצעת חוק שירות לאומי בהתנדבות לבנים </w:t>
      </w:r>
    </w:p>
    <w:p w14:paraId="7CD1849B" w14:textId="77777777" w:rsidR="00F21F51" w:rsidRPr="00F21F51" w:rsidRDefault="00F21F51" w:rsidP="00F21F51">
      <w:pPr>
        <w:bidi/>
        <w:rPr>
          <w:rFonts w:cs="David" w:hint="cs"/>
          <w:b/>
          <w:bCs/>
          <w:rtl/>
        </w:rPr>
      </w:pPr>
      <w:r w:rsidRPr="00F21F51">
        <w:rPr>
          <w:rFonts w:cs="David" w:hint="cs"/>
          <w:b/>
          <w:bCs/>
          <w:rtl/>
        </w:rPr>
        <w:t xml:space="preserve">    (תיקוני חקיקה), התשס"ו-2006.</w:t>
      </w:r>
    </w:p>
    <w:p w14:paraId="0CD921A0" w14:textId="77777777" w:rsidR="00F21F51" w:rsidRPr="00F21F51" w:rsidRDefault="00F21F51" w:rsidP="00F21F51">
      <w:pPr>
        <w:bidi/>
        <w:rPr>
          <w:rFonts w:cs="David" w:hint="cs"/>
          <w:b/>
          <w:bCs/>
          <w:rtl/>
        </w:rPr>
      </w:pPr>
    </w:p>
    <w:p w14:paraId="00EBBF96" w14:textId="77777777" w:rsidR="00F21F51" w:rsidRPr="00F21F51" w:rsidRDefault="00F21F51" w:rsidP="00F21F51">
      <w:pPr>
        <w:bidi/>
        <w:rPr>
          <w:rFonts w:cs="David" w:hint="cs"/>
          <w:b/>
          <w:bCs/>
          <w:rtl/>
        </w:rPr>
      </w:pPr>
      <w:r w:rsidRPr="00F21F51">
        <w:rPr>
          <w:rFonts w:cs="David" w:hint="cs"/>
          <w:b/>
          <w:bCs/>
          <w:rtl/>
        </w:rPr>
        <w:t xml:space="preserve">ג. בקשות חברי הכנסת להקדמת הדיון בהצעות החוק הבאות: </w:t>
      </w:r>
    </w:p>
    <w:p w14:paraId="6F218367" w14:textId="77777777" w:rsidR="00F21F51" w:rsidRPr="00F21F51" w:rsidRDefault="00F21F51" w:rsidP="00F21F51">
      <w:pPr>
        <w:bidi/>
        <w:ind w:left="567"/>
        <w:rPr>
          <w:rFonts w:cs="David" w:hint="cs"/>
          <w:b/>
          <w:bCs/>
          <w:rtl/>
        </w:rPr>
      </w:pPr>
      <w:r w:rsidRPr="00F21F51">
        <w:rPr>
          <w:rFonts w:cs="David" w:hint="cs"/>
          <w:b/>
          <w:bCs/>
          <w:rtl/>
        </w:rPr>
        <w:t xml:space="preserve">1. הצעת חוק הדיור הציבור (זכויות רכישה) (תיקון- הוראות שונות), התשס"ו-2006 פ(17/581), הצעת חברי הכנסת רן כהן ויורם מרציאנו. </w:t>
      </w:r>
    </w:p>
    <w:p w14:paraId="73BB032C" w14:textId="77777777" w:rsidR="00F21F51" w:rsidRPr="00F21F51" w:rsidRDefault="00F21F51" w:rsidP="00F21F51">
      <w:pPr>
        <w:bidi/>
        <w:ind w:left="567"/>
        <w:rPr>
          <w:rFonts w:cs="David" w:hint="cs"/>
          <w:b/>
          <w:bCs/>
          <w:rtl/>
        </w:rPr>
      </w:pPr>
      <w:r w:rsidRPr="00F21F51">
        <w:rPr>
          <w:rFonts w:cs="David" w:hint="cs"/>
          <w:b/>
          <w:bCs/>
          <w:rtl/>
        </w:rPr>
        <w:t xml:space="preserve">2. הצעת חוק יסוד: הכנסת (תיקון פקיעת כהונה של חבר הכנסת) (פ/17/405), הצעת   חה"כ זבולון אורלב. </w:t>
      </w:r>
    </w:p>
    <w:p w14:paraId="6875A4FF" w14:textId="77777777" w:rsidR="00F21F51" w:rsidRPr="00F21F51" w:rsidRDefault="00F21F51" w:rsidP="00F21F51">
      <w:pPr>
        <w:bidi/>
        <w:ind w:left="567"/>
        <w:rPr>
          <w:rFonts w:cs="David" w:hint="cs"/>
          <w:b/>
          <w:bCs/>
          <w:rtl/>
        </w:rPr>
      </w:pPr>
      <w:r w:rsidRPr="00F21F51">
        <w:rPr>
          <w:rFonts w:cs="David" w:hint="cs"/>
          <w:b/>
          <w:bCs/>
          <w:rtl/>
        </w:rPr>
        <w:t xml:space="preserve">3. הצעת חוק המדיניות הכלכלית לשנת הכספים 2004 (תיקוני חקיקה) (תיקון </w:t>
      </w:r>
      <w:r w:rsidRPr="00F21F51">
        <w:rPr>
          <w:rFonts w:cs="David"/>
          <w:b/>
          <w:bCs/>
          <w:rtl/>
        </w:rPr>
        <w:t>–</w:t>
      </w:r>
      <w:r w:rsidRPr="00F21F51">
        <w:rPr>
          <w:rFonts w:cs="David" w:hint="cs"/>
          <w:b/>
          <w:bCs/>
          <w:rtl/>
        </w:rPr>
        <w:t xml:space="preserve"> שילוב מקבלי גמלאות בעבודה </w:t>
      </w:r>
      <w:r w:rsidRPr="00F21F51">
        <w:rPr>
          <w:rFonts w:cs="David"/>
          <w:b/>
          <w:bCs/>
          <w:rtl/>
        </w:rPr>
        <w:t>–</w:t>
      </w:r>
      <w:r w:rsidRPr="00F21F51">
        <w:rPr>
          <w:rFonts w:cs="David" w:hint="cs"/>
          <w:b/>
          <w:bCs/>
          <w:rtl/>
        </w:rPr>
        <w:t xml:space="preserve"> ביטול), התשס"ו-2006 (פ/17/858), הצעת חה"כ מוחמד ברכה. </w:t>
      </w:r>
    </w:p>
    <w:p w14:paraId="0447A7C7" w14:textId="77777777" w:rsidR="00F21F51" w:rsidRPr="00F21F51" w:rsidRDefault="00F21F51" w:rsidP="00F21F51">
      <w:pPr>
        <w:bidi/>
        <w:ind w:left="567"/>
        <w:rPr>
          <w:rFonts w:cs="David" w:hint="cs"/>
          <w:b/>
          <w:bCs/>
          <w:rtl/>
        </w:rPr>
      </w:pPr>
      <w:r w:rsidRPr="00F21F51">
        <w:rPr>
          <w:rFonts w:cs="David" w:hint="cs"/>
          <w:b/>
          <w:bCs/>
          <w:rtl/>
        </w:rPr>
        <w:t xml:space="preserve">4. הצעת חוק יסוד הממשלה (תיקון </w:t>
      </w:r>
      <w:r w:rsidRPr="00F21F51">
        <w:rPr>
          <w:rFonts w:cs="David"/>
          <w:b/>
          <w:bCs/>
          <w:rtl/>
        </w:rPr>
        <w:t>–</w:t>
      </w:r>
      <w:r w:rsidRPr="00F21F51">
        <w:rPr>
          <w:rFonts w:cs="David" w:hint="cs"/>
          <w:b/>
          <w:bCs/>
          <w:rtl/>
        </w:rPr>
        <w:t xml:space="preserve"> הגבלת מספר השרים וסגניהם), התשס"ו-2006 (פ/17/215), הצעת חה"כ אורי אריאל. </w:t>
      </w:r>
    </w:p>
    <w:p w14:paraId="4BFC284D" w14:textId="77777777" w:rsidR="00F21F51" w:rsidRPr="00F21F51" w:rsidRDefault="00F21F51" w:rsidP="00F21F51">
      <w:pPr>
        <w:bidi/>
        <w:ind w:left="567"/>
        <w:rPr>
          <w:rFonts w:cs="David" w:hint="cs"/>
          <w:b/>
          <w:bCs/>
          <w:rtl/>
        </w:rPr>
      </w:pPr>
      <w:r w:rsidRPr="00F21F51">
        <w:rPr>
          <w:rFonts w:cs="David" w:hint="cs"/>
          <w:b/>
          <w:bCs/>
          <w:rtl/>
        </w:rPr>
        <w:t xml:space="preserve">5. הצעת חוק הבחירות (דרכי תעמולה) (איסור פרסום סקר בחירות), התשס"ו-2006 (17/699), הצעת חה"כ יואל חסון. </w:t>
      </w:r>
    </w:p>
    <w:p w14:paraId="23A2F5DB" w14:textId="77777777" w:rsidR="00F21F51" w:rsidRPr="00F21F51" w:rsidRDefault="00F21F51" w:rsidP="00F21F51">
      <w:pPr>
        <w:bidi/>
        <w:ind w:left="567"/>
        <w:rPr>
          <w:rFonts w:cs="David" w:hint="cs"/>
          <w:b/>
          <w:bCs/>
          <w:rtl/>
        </w:rPr>
      </w:pPr>
      <w:r w:rsidRPr="00F21F51">
        <w:rPr>
          <w:rFonts w:cs="David" w:hint="cs"/>
          <w:b/>
          <w:bCs/>
          <w:rtl/>
        </w:rPr>
        <w:t xml:space="preserve">6. הצעת חוק נכי רדיפות הנאצים (תיקון </w:t>
      </w:r>
      <w:r w:rsidRPr="00F21F51">
        <w:rPr>
          <w:rFonts w:cs="David"/>
          <w:b/>
          <w:bCs/>
          <w:rtl/>
        </w:rPr>
        <w:t>–</w:t>
      </w:r>
      <w:r w:rsidRPr="00F21F51">
        <w:rPr>
          <w:rFonts w:cs="David" w:hint="cs"/>
          <w:b/>
          <w:bCs/>
          <w:rtl/>
        </w:rPr>
        <w:t xml:space="preserve"> כפל קצבה), התשס"ו-2006 (פ/17/855), הצעת חה"כ אפרים סנה, חיים אורון וקבוצת חברי כנסת. </w:t>
      </w:r>
    </w:p>
    <w:p w14:paraId="3DBE8AE8" w14:textId="77777777" w:rsidR="00F21F51" w:rsidRPr="00F21F51" w:rsidRDefault="00F21F51" w:rsidP="00F21F51">
      <w:pPr>
        <w:bidi/>
        <w:rPr>
          <w:rFonts w:cs="David" w:hint="cs"/>
          <w:b/>
          <w:bCs/>
          <w:rtl/>
        </w:rPr>
      </w:pPr>
    </w:p>
    <w:p w14:paraId="51E3B089" w14:textId="77777777" w:rsidR="00F21F51" w:rsidRPr="00F21F51" w:rsidRDefault="00F21F51" w:rsidP="00F21F51">
      <w:pPr>
        <w:bidi/>
        <w:rPr>
          <w:rFonts w:cs="David" w:hint="cs"/>
          <w:b/>
          <w:bCs/>
          <w:rtl/>
        </w:rPr>
      </w:pPr>
      <w:r w:rsidRPr="00F21F51">
        <w:rPr>
          <w:rFonts w:cs="David" w:hint="cs"/>
          <w:b/>
          <w:bCs/>
          <w:rtl/>
        </w:rPr>
        <w:t xml:space="preserve">ד.  קביעת ועדות לדיון בהצעות לסדר היום בנושא: </w:t>
      </w:r>
    </w:p>
    <w:p w14:paraId="26F851D6" w14:textId="77777777" w:rsidR="00F21F51" w:rsidRPr="00F21F51" w:rsidRDefault="00F21F51" w:rsidP="00F21F51">
      <w:pPr>
        <w:bidi/>
        <w:rPr>
          <w:rFonts w:cs="David" w:hint="cs"/>
          <w:b/>
          <w:bCs/>
          <w:rtl/>
        </w:rPr>
      </w:pPr>
      <w:r w:rsidRPr="00F21F51">
        <w:rPr>
          <w:rFonts w:cs="David" w:hint="cs"/>
          <w:b/>
          <w:bCs/>
          <w:rtl/>
        </w:rPr>
        <w:tab/>
        <w:t xml:space="preserve">1. "ניתוק מים מבתי תושבים ביישובי הצפון" </w:t>
      </w:r>
      <w:r w:rsidRPr="00F21F51">
        <w:rPr>
          <w:rFonts w:cs="David"/>
          <w:b/>
          <w:bCs/>
          <w:rtl/>
        </w:rPr>
        <w:t>–</w:t>
      </w:r>
      <w:r w:rsidRPr="00F21F51">
        <w:rPr>
          <w:rFonts w:cs="David" w:hint="cs"/>
          <w:b/>
          <w:bCs/>
          <w:rtl/>
        </w:rPr>
        <w:t xml:space="preserve"> הצעת חה"כ מגלי והבה. </w:t>
      </w:r>
    </w:p>
    <w:p w14:paraId="1F683EF5" w14:textId="77777777" w:rsidR="00F21F51" w:rsidRPr="00F21F51" w:rsidRDefault="00F21F51" w:rsidP="00F21F51">
      <w:pPr>
        <w:bidi/>
        <w:rPr>
          <w:rFonts w:cs="David" w:hint="cs"/>
          <w:b/>
          <w:bCs/>
          <w:rtl/>
        </w:rPr>
      </w:pPr>
      <w:r w:rsidRPr="00F21F51">
        <w:rPr>
          <w:rFonts w:cs="David" w:hint="cs"/>
          <w:b/>
          <w:bCs/>
          <w:rtl/>
        </w:rPr>
        <w:tab/>
        <w:t xml:space="preserve">2. "אלימות של אזרחים כלפי ראשי רשויות" </w:t>
      </w:r>
      <w:r w:rsidRPr="00F21F51">
        <w:rPr>
          <w:rFonts w:cs="David"/>
          <w:b/>
          <w:bCs/>
          <w:rtl/>
        </w:rPr>
        <w:t>–</w:t>
      </w:r>
      <w:r w:rsidRPr="00F21F51">
        <w:rPr>
          <w:rFonts w:cs="David" w:hint="cs"/>
          <w:b/>
          <w:bCs/>
          <w:rtl/>
        </w:rPr>
        <w:t xml:space="preserve"> הצעת חה"כ יורם מרציאנו, דוד אזולאי,  </w:t>
      </w:r>
    </w:p>
    <w:p w14:paraId="7D440A07" w14:textId="77777777" w:rsidR="00F21F51" w:rsidRPr="00F21F51" w:rsidRDefault="00F21F51" w:rsidP="00F21F51">
      <w:pPr>
        <w:bidi/>
        <w:ind w:firstLine="567"/>
        <w:rPr>
          <w:rFonts w:cs="David" w:hint="cs"/>
          <w:b/>
          <w:bCs/>
          <w:rtl/>
        </w:rPr>
      </w:pPr>
      <w:r w:rsidRPr="00F21F51">
        <w:rPr>
          <w:rFonts w:cs="David" w:hint="cs"/>
          <w:b/>
          <w:bCs/>
          <w:rtl/>
        </w:rPr>
        <w:t xml:space="preserve">מנחם בן-ששון. </w:t>
      </w:r>
    </w:p>
    <w:p w14:paraId="3641A442" w14:textId="77777777" w:rsidR="00F21F51" w:rsidRPr="00F21F51" w:rsidRDefault="00F21F51" w:rsidP="00F21F51">
      <w:pPr>
        <w:bidi/>
        <w:rPr>
          <w:rFonts w:cs="David" w:hint="cs"/>
          <w:b/>
          <w:bCs/>
          <w:rtl/>
        </w:rPr>
      </w:pPr>
    </w:p>
    <w:p w14:paraId="0F47393E" w14:textId="77777777" w:rsidR="00F21F51" w:rsidRPr="00F21F51" w:rsidRDefault="00F21F51" w:rsidP="00F21F51">
      <w:pPr>
        <w:bidi/>
        <w:rPr>
          <w:rFonts w:cs="David" w:hint="cs"/>
          <w:b/>
          <w:bCs/>
          <w:rtl/>
        </w:rPr>
      </w:pPr>
      <w:r w:rsidRPr="00F21F51">
        <w:rPr>
          <w:rFonts w:cs="David" w:hint="cs"/>
          <w:b/>
          <w:bCs/>
          <w:rtl/>
        </w:rPr>
        <w:t xml:space="preserve">ה.  הגשת הצעות חוק פרטיות בשבוע האחרון של המושב. </w:t>
      </w:r>
    </w:p>
    <w:p w14:paraId="3A6BBB04" w14:textId="77777777" w:rsidR="00F21F51" w:rsidRPr="00F21F51" w:rsidRDefault="00F21F51" w:rsidP="00F21F51">
      <w:pPr>
        <w:bidi/>
        <w:rPr>
          <w:rFonts w:cs="David" w:hint="cs"/>
          <w:b/>
          <w:bCs/>
          <w:rtl/>
        </w:rPr>
      </w:pPr>
    </w:p>
    <w:p w14:paraId="51F26AD5" w14:textId="77777777" w:rsidR="00F21F51" w:rsidRPr="00F21F51" w:rsidRDefault="00F21F51" w:rsidP="00F21F51">
      <w:pPr>
        <w:bidi/>
        <w:rPr>
          <w:rFonts w:cs="David" w:hint="cs"/>
          <w:b/>
          <w:bCs/>
          <w:rtl/>
        </w:rPr>
      </w:pPr>
    </w:p>
    <w:p w14:paraId="5BF95A2C" w14:textId="77777777" w:rsidR="00F21F51" w:rsidRPr="00F21F51" w:rsidRDefault="00F21F51" w:rsidP="00F21F51">
      <w:pPr>
        <w:bidi/>
        <w:rPr>
          <w:rFonts w:cs="David"/>
          <w:b/>
          <w:bCs/>
          <w:u w:val="single"/>
          <w:rtl/>
        </w:rPr>
      </w:pPr>
      <w:r w:rsidRPr="00F21F51">
        <w:rPr>
          <w:rFonts w:cs="David"/>
          <w:b/>
          <w:bCs/>
          <w:u w:val="single"/>
          <w:rtl/>
        </w:rPr>
        <w:t>נכחו</w:t>
      </w:r>
      <w:r w:rsidRPr="00F21F51">
        <w:rPr>
          <w:rFonts w:cs="David"/>
          <w:rtl/>
        </w:rPr>
        <w:t>:</w:t>
      </w:r>
    </w:p>
    <w:p w14:paraId="0805404D" w14:textId="77777777" w:rsidR="00F21F51" w:rsidRPr="00F21F51" w:rsidRDefault="00F21F51" w:rsidP="00F21F51">
      <w:pPr>
        <w:tabs>
          <w:tab w:val="left" w:pos="1788"/>
        </w:tabs>
        <w:bidi/>
        <w:rPr>
          <w:rFonts w:cs="David"/>
          <w:rtl/>
        </w:rPr>
      </w:pPr>
      <w:r w:rsidRPr="00F21F51">
        <w:rPr>
          <w:rFonts w:cs="David"/>
          <w:b/>
          <w:bCs/>
          <w:u w:val="single"/>
          <w:rtl/>
        </w:rPr>
        <w:t>חברי הוועדה</w:t>
      </w:r>
      <w:r w:rsidRPr="00F21F51">
        <w:rPr>
          <w:rFonts w:cs="David"/>
          <w:rtl/>
        </w:rPr>
        <w:t>:</w:t>
      </w:r>
    </w:p>
    <w:p w14:paraId="4C80762E" w14:textId="77777777" w:rsidR="00F21F51" w:rsidRPr="00F21F51" w:rsidRDefault="00F21F51" w:rsidP="00F21F51">
      <w:pPr>
        <w:bidi/>
        <w:rPr>
          <w:rFonts w:cs="David"/>
          <w:rtl/>
        </w:rPr>
      </w:pPr>
    </w:p>
    <w:p w14:paraId="7742A2FE" w14:textId="77777777" w:rsidR="00F21F51" w:rsidRPr="00F21F51" w:rsidRDefault="00F21F51" w:rsidP="00F21F51">
      <w:pPr>
        <w:bidi/>
        <w:rPr>
          <w:rFonts w:cs="David" w:hint="cs"/>
          <w:rtl/>
        </w:rPr>
      </w:pPr>
      <w:r w:rsidRPr="00F21F51">
        <w:rPr>
          <w:rFonts w:cs="David" w:hint="cs"/>
          <w:rtl/>
        </w:rPr>
        <w:t>היו"ר רוחמה אברהם</w:t>
      </w:r>
    </w:p>
    <w:p w14:paraId="5273D3C6" w14:textId="77777777" w:rsidR="00F21F51" w:rsidRPr="00F21F51" w:rsidRDefault="00F21F51" w:rsidP="00F21F51">
      <w:pPr>
        <w:bidi/>
        <w:rPr>
          <w:rFonts w:cs="David" w:hint="cs"/>
          <w:rtl/>
        </w:rPr>
      </w:pPr>
      <w:r w:rsidRPr="00F21F51">
        <w:rPr>
          <w:rFonts w:cs="David" w:hint="cs"/>
          <w:rtl/>
        </w:rPr>
        <w:t>זבולון אורלב</w:t>
      </w:r>
    </w:p>
    <w:p w14:paraId="4090232E" w14:textId="77777777" w:rsidR="00F21F51" w:rsidRPr="00F21F51" w:rsidRDefault="00F21F51" w:rsidP="00F21F51">
      <w:pPr>
        <w:bidi/>
        <w:rPr>
          <w:rFonts w:cs="David" w:hint="cs"/>
          <w:rtl/>
        </w:rPr>
      </w:pPr>
      <w:r w:rsidRPr="00F21F51">
        <w:rPr>
          <w:rFonts w:cs="David" w:hint="cs"/>
          <w:rtl/>
        </w:rPr>
        <w:t>דוד אזולאי</w:t>
      </w:r>
    </w:p>
    <w:p w14:paraId="74A263CA" w14:textId="77777777" w:rsidR="00F21F51" w:rsidRPr="00F21F51" w:rsidRDefault="00F21F51" w:rsidP="00F21F51">
      <w:pPr>
        <w:bidi/>
        <w:rPr>
          <w:rFonts w:cs="David" w:hint="cs"/>
          <w:rtl/>
        </w:rPr>
      </w:pPr>
      <w:r w:rsidRPr="00F21F51">
        <w:rPr>
          <w:rFonts w:cs="David" w:hint="cs"/>
          <w:rtl/>
        </w:rPr>
        <w:t>אורי אריאל</w:t>
      </w:r>
    </w:p>
    <w:p w14:paraId="14DB328C" w14:textId="77777777" w:rsidR="00F21F51" w:rsidRPr="00F21F51" w:rsidRDefault="00F21F51" w:rsidP="00F21F51">
      <w:pPr>
        <w:bidi/>
        <w:rPr>
          <w:rFonts w:cs="David" w:hint="cs"/>
          <w:rtl/>
        </w:rPr>
      </w:pPr>
      <w:r w:rsidRPr="00F21F51">
        <w:rPr>
          <w:rFonts w:cs="David" w:hint="cs"/>
          <w:rtl/>
        </w:rPr>
        <w:t>מוחמד ברכה</w:t>
      </w:r>
    </w:p>
    <w:p w14:paraId="382EE992" w14:textId="77777777" w:rsidR="00F21F51" w:rsidRPr="00F21F51" w:rsidRDefault="00F21F51" w:rsidP="00F21F51">
      <w:pPr>
        <w:bidi/>
        <w:rPr>
          <w:rFonts w:cs="David" w:hint="cs"/>
          <w:rtl/>
        </w:rPr>
      </w:pPr>
      <w:r w:rsidRPr="00F21F51">
        <w:rPr>
          <w:rFonts w:cs="David" w:hint="cs"/>
          <w:rtl/>
        </w:rPr>
        <w:t>אליהו גבאי</w:t>
      </w:r>
    </w:p>
    <w:p w14:paraId="7AC34F2A" w14:textId="77777777" w:rsidR="00F21F51" w:rsidRPr="00F21F51" w:rsidRDefault="00F21F51" w:rsidP="00F21F51">
      <w:pPr>
        <w:bidi/>
        <w:rPr>
          <w:rFonts w:cs="David" w:hint="cs"/>
          <w:rtl/>
        </w:rPr>
      </w:pPr>
      <w:r w:rsidRPr="00F21F51">
        <w:rPr>
          <w:rFonts w:cs="David" w:hint="cs"/>
          <w:rtl/>
        </w:rPr>
        <w:t>נדיה חילו</w:t>
      </w:r>
    </w:p>
    <w:p w14:paraId="31C10940" w14:textId="77777777" w:rsidR="00F21F51" w:rsidRPr="00F21F51" w:rsidRDefault="00F21F51" w:rsidP="00F21F51">
      <w:pPr>
        <w:bidi/>
        <w:rPr>
          <w:rFonts w:cs="David" w:hint="cs"/>
          <w:rtl/>
        </w:rPr>
      </w:pPr>
      <w:r w:rsidRPr="00F21F51">
        <w:rPr>
          <w:rFonts w:cs="David" w:hint="cs"/>
          <w:rtl/>
        </w:rPr>
        <w:t>יואל חסון</w:t>
      </w:r>
    </w:p>
    <w:p w14:paraId="558CB3FD" w14:textId="77777777" w:rsidR="00F21F51" w:rsidRPr="00F21F51" w:rsidRDefault="00F21F51" w:rsidP="00F21F51">
      <w:pPr>
        <w:bidi/>
        <w:rPr>
          <w:rFonts w:cs="David" w:hint="cs"/>
          <w:rtl/>
        </w:rPr>
      </w:pPr>
      <w:r w:rsidRPr="00F21F51">
        <w:rPr>
          <w:rFonts w:cs="David" w:hint="cs"/>
          <w:rtl/>
        </w:rPr>
        <w:t>שי חרמש</w:t>
      </w:r>
    </w:p>
    <w:p w14:paraId="11E1E5A7" w14:textId="77777777" w:rsidR="00F21F51" w:rsidRPr="00F21F51" w:rsidRDefault="00F21F51" w:rsidP="00F21F51">
      <w:pPr>
        <w:bidi/>
        <w:rPr>
          <w:rFonts w:cs="David" w:hint="cs"/>
          <w:rtl/>
        </w:rPr>
      </w:pPr>
      <w:r w:rsidRPr="00F21F51">
        <w:rPr>
          <w:rFonts w:cs="David" w:hint="cs"/>
          <w:rtl/>
        </w:rPr>
        <w:t>אחמד טיבי</w:t>
      </w:r>
    </w:p>
    <w:p w14:paraId="2233EAFF" w14:textId="77777777" w:rsidR="00F21F51" w:rsidRPr="00F21F51" w:rsidRDefault="00F21F51" w:rsidP="00F21F51">
      <w:pPr>
        <w:bidi/>
        <w:rPr>
          <w:rFonts w:cs="David" w:hint="cs"/>
          <w:rtl/>
        </w:rPr>
      </w:pPr>
      <w:r w:rsidRPr="00F21F51">
        <w:rPr>
          <w:rFonts w:cs="David" w:hint="cs"/>
          <w:rtl/>
        </w:rPr>
        <w:t>אביגדור יצחקי</w:t>
      </w:r>
    </w:p>
    <w:p w14:paraId="3CCAFC5F" w14:textId="77777777" w:rsidR="00F21F51" w:rsidRPr="00F21F51" w:rsidRDefault="00F21F51" w:rsidP="00F21F51">
      <w:pPr>
        <w:bidi/>
        <w:rPr>
          <w:rFonts w:cs="David" w:hint="cs"/>
          <w:rtl/>
        </w:rPr>
      </w:pPr>
      <w:r w:rsidRPr="00F21F51">
        <w:rPr>
          <w:rFonts w:cs="David" w:hint="cs"/>
          <w:rtl/>
        </w:rPr>
        <w:t>רן כהן</w:t>
      </w:r>
    </w:p>
    <w:p w14:paraId="5240AA24" w14:textId="77777777" w:rsidR="00F21F51" w:rsidRPr="00F21F51" w:rsidRDefault="00F21F51" w:rsidP="00F21F51">
      <w:pPr>
        <w:bidi/>
        <w:rPr>
          <w:rFonts w:cs="David" w:hint="cs"/>
          <w:rtl/>
        </w:rPr>
      </w:pPr>
      <w:r w:rsidRPr="00F21F51">
        <w:rPr>
          <w:rFonts w:cs="David" w:hint="cs"/>
          <w:rtl/>
        </w:rPr>
        <w:t>יורם מרציאנו</w:t>
      </w:r>
    </w:p>
    <w:p w14:paraId="15CC1AEC" w14:textId="77777777" w:rsidR="00F21F51" w:rsidRPr="00F21F51" w:rsidRDefault="00F21F51" w:rsidP="00F21F51">
      <w:pPr>
        <w:bidi/>
        <w:rPr>
          <w:rFonts w:cs="David" w:hint="cs"/>
          <w:rtl/>
        </w:rPr>
      </w:pPr>
      <w:r w:rsidRPr="00F21F51">
        <w:rPr>
          <w:rFonts w:cs="David" w:hint="cs"/>
          <w:rtl/>
        </w:rPr>
        <w:t>יעקב מרגי</w:t>
      </w:r>
    </w:p>
    <w:p w14:paraId="52317C2B" w14:textId="77777777" w:rsidR="00F21F51" w:rsidRPr="00F21F51" w:rsidRDefault="00F21F51" w:rsidP="00F21F51">
      <w:pPr>
        <w:bidi/>
        <w:rPr>
          <w:rFonts w:cs="David" w:hint="cs"/>
          <w:rtl/>
        </w:rPr>
      </w:pPr>
      <w:r w:rsidRPr="00F21F51">
        <w:rPr>
          <w:rFonts w:cs="David" w:hint="cs"/>
          <w:rtl/>
        </w:rPr>
        <w:t>מיכאל נודלמן</w:t>
      </w:r>
    </w:p>
    <w:p w14:paraId="4F754C72" w14:textId="77777777" w:rsidR="00F21F51" w:rsidRPr="00F21F51" w:rsidRDefault="00F21F51" w:rsidP="00F21F51">
      <w:pPr>
        <w:bidi/>
        <w:rPr>
          <w:rFonts w:cs="David" w:hint="cs"/>
          <w:rtl/>
        </w:rPr>
      </w:pPr>
      <w:r w:rsidRPr="00F21F51">
        <w:rPr>
          <w:rFonts w:cs="David" w:hint="cs"/>
          <w:rtl/>
        </w:rPr>
        <w:t>אפרים סנה</w:t>
      </w:r>
    </w:p>
    <w:p w14:paraId="62028E8C" w14:textId="77777777" w:rsidR="00F21F51" w:rsidRPr="00F21F51" w:rsidRDefault="00F21F51" w:rsidP="00F21F51">
      <w:pPr>
        <w:bidi/>
        <w:rPr>
          <w:rFonts w:cs="David" w:hint="cs"/>
          <w:rtl/>
        </w:rPr>
      </w:pPr>
      <w:r w:rsidRPr="00F21F51">
        <w:rPr>
          <w:rFonts w:cs="David" w:hint="cs"/>
          <w:rtl/>
        </w:rPr>
        <w:t>גדעון סער</w:t>
      </w:r>
    </w:p>
    <w:p w14:paraId="17238899" w14:textId="77777777" w:rsidR="00F21F51" w:rsidRPr="00F21F51" w:rsidRDefault="00F21F51" w:rsidP="00F21F51">
      <w:pPr>
        <w:bidi/>
        <w:rPr>
          <w:rFonts w:cs="David" w:hint="cs"/>
          <w:rtl/>
        </w:rPr>
      </w:pPr>
      <w:r w:rsidRPr="00F21F51">
        <w:rPr>
          <w:rFonts w:cs="David" w:hint="cs"/>
          <w:rtl/>
        </w:rPr>
        <w:t>מאיר פרוש</w:t>
      </w:r>
    </w:p>
    <w:p w14:paraId="493C1319" w14:textId="77777777" w:rsidR="00F21F51" w:rsidRPr="00F21F51" w:rsidRDefault="00F21F51" w:rsidP="00F21F51">
      <w:pPr>
        <w:bidi/>
        <w:rPr>
          <w:rFonts w:cs="David" w:hint="cs"/>
          <w:rtl/>
        </w:rPr>
      </w:pPr>
      <w:r w:rsidRPr="00F21F51">
        <w:rPr>
          <w:rFonts w:cs="David" w:hint="cs"/>
          <w:rtl/>
        </w:rPr>
        <w:t>משה שרוני</w:t>
      </w:r>
    </w:p>
    <w:p w14:paraId="20B584CB" w14:textId="77777777" w:rsidR="00F21F51" w:rsidRPr="00F21F51" w:rsidRDefault="00F21F51" w:rsidP="00F21F51">
      <w:pPr>
        <w:bidi/>
        <w:rPr>
          <w:rFonts w:cs="David" w:hint="cs"/>
          <w:rtl/>
        </w:rPr>
      </w:pPr>
    </w:p>
    <w:p w14:paraId="6EB429FF" w14:textId="77777777" w:rsidR="00F21F51" w:rsidRPr="00F21F51" w:rsidRDefault="00F21F51" w:rsidP="00F21F51">
      <w:pPr>
        <w:tabs>
          <w:tab w:val="left" w:pos="1788"/>
          <w:tab w:val="left" w:pos="3631"/>
        </w:tabs>
        <w:bidi/>
        <w:rPr>
          <w:rFonts w:cs="David" w:hint="cs"/>
          <w:rtl/>
        </w:rPr>
      </w:pPr>
      <w:r w:rsidRPr="00F21F51">
        <w:rPr>
          <w:rFonts w:cs="David"/>
          <w:b/>
          <w:bCs/>
          <w:u w:val="single"/>
          <w:rtl/>
        </w:rPr>
        <w:lastRenderedPageBreak/>
        <w:t>מוזמנים</w:t>
      </w:r>
      <w:r w:rsidRPr="00F21F51">
        <w:rPr>
          <w:rFonts w:cs="David"/>
          <w:rtl/>
        </w:rPr>
        <w:t>:</w:t>
      </w:r>
    </w:p>
    <w:p w14:paraId="10BC1C11" w14:textId="77777777" w:rsidR="00F21F51" w:rsidRPr="00F21F51" w:rsidRDefault="00F21F51" w:rsidP="00F21F51">
      <w:pPr>
        <w:bidi/>
        <w:rPr>
          <w:rFonts w:cs="David"/>
          <w:rtl/>
        </w:rPr>
      </w:pPr>
    </w:p>
    <w:p w14:paraId="1B8D788B" w14:textId="77777777" w:rsidR="00F21F51" w:rsidRPr="00F21F51" w:rsidRDefault="00F21F51" w:rsidP="00F21F51">
      <w:pPr>
        <w:bidi/>
        <w:rPr>
          <w:rFonts w:cs="David" w:hint="cs"/>
          <w:rtl/>
        </w:rPr>
      </w:pPr>
      <w:r w:rsidRPr="00F21F51">
        <w:rPr>
          <w:rFonts w:cs="David" w:hint="cs"/>
          <w:rtl/>
        </w:rPr>
        <w:t>אריה האן</w:t>
      </w:r>
      <w:r w:rsidRPr="00F21F51">
        <w:rPr>
          <w:rFonts w:cs="David" w:hint="cs"/>
          <w:rtl/>
        </w:rPr>
        <w:tab/>
        <w:t>- מזכיר הכנסת</w:t>
      </w:r>
    </w:p>
    <w:p w14:paraId="1D562119" w14:textId="77777777" w:rsidR="00F21F51" w:rsidRPr="00F21F51" w:rsidRDefault="00F21F51" w:rsidP="00F21F51">
      <w:pPr>
        <w:bidi/>
        <w:rPr>
          <w:rFonts w:cs="David" w:hint="cs"/>
          <w:rtl/>
        </w:rPr>
      </w:pPr>
      <w:r w:rsidRPr="00F21F51">
        <w:rPr>
          <w:rFonts w:cs="David" w:hint="cs"/>
          <w:rtl/>
        </w:rPr>
        <w:t>ירדנה מלר הורביץ</w:t>
      </w:r>
      <w:r w:rsidRPr="00F21F51">
        <w:rPr>
          <w:rFonts w:cs="David" w:hint="cs"/>
          <w:rtl/>
        </w:rPr>
        <w:tab/>
        <w:t>- סגנית מזכיר הכנסת</w:t>
      </w:r>
    </w:p>
    <w:p w14:paraId="0C408331" w14:textId="77777777" w:rsidR="00F21F51" w:rsidRPr="00F21F51" w:rsidRDefault="00F21F51" w:rsidP="00F21F51">
      <w:pPr>
        <w:bidi/>
        <w:rPr>
          <w:rFonts w:cs="David" w:hint="cs"/>
          <w:rtl/>
        </w:rPr>
      </w:pPr>
      <w:r w:rsidRPr="00F21F51">
        <w:rPr>
          <w:rFonts w:cs="David" w:hint="cs"/>
          <w:rtl/>
        </w:rPr>
        <w:t>גאולה רזיאל</w:t>
      </w:r>
      <w:r w:rsidRPr="00F21F51">
        <w:rPr>
          <w:rFonts w:cs="David" w:hint="cs"/>
          <w:rtl/>
        </w:rPr>
        <w:tab/>
        <w:t>- מנהלת לשכת מזכיר הכנסת</w:t>
      </w:r>
    </w:p>
    <w:p w14:paraId="21F5B0BD" w14:textId="77777777" w:rsidR="00F21F51" w:rsidRPr="00F21F51" w:rsidRDefault="00F21F51" w:rsidP="00F21F51">
      <w:pPr>
        <w:bidi/>
        <w:rPr>
          <w:rFonts w:cs="David" w:hint="cs"/>
          <w:rtl/>
        </w:rPr>
      </w:pPr>
      <w:r w:rsidRPr="00F21F51">
        <w:rPr>
          <w:rFonts w:cs="David" w:hint="cs"/>
          <w:rtl/>
        </w:rPr>
        <w:t>יואב ארבל</w:t>
      </w:r>
      <w:r w:rsidRPr="00F21F51">
        <w:rPr>
          <w:rFonts w:cs="David" w:hint="cs"/>
          <w:rtl/>
        </w:rPr>
        <w:tab/>
        <w:t>- משרד העבודה</w:t>
      </w:r>
    </w:p>
    <w:p w14:paraId="698A1681" w14:textId="77777777" w:rsidR="00F21F51" w:rsidRPr="00F21F51" w:rsidRDefault="00F21F51" w:rsidP="00F21F51">
      <w:pPr>
        <w:bidi/>
        <w:rPr>
          <w:rFonts w:cs="David" w:hint="cs"/>
          <w:rtl/>
        </w:rPr>
      </w:pPr>
    </w:p>
    <w:p w14:paraId="718E3684" w14:textId="77777777" w:rsidR="00F21F51" w:rsidRPr="00F21F51" w:rsidRDefault="00F21F51" w:rsidP="00F21F51">
      <w:pPr>
        <w:bidi/>
        <w:rPr>
          <w:rFonts w:cs="David"/>
          <w:rtl/>
        </w:rPr>
      </w:pPr>
    </w:p>
    <w:p w14:paraId="77CE561E" w14:textId="77777777" w:rsidR="00F21F51" w:rsidRPr="00F21F51" w:rsidRDefault="00F21F51" w:rsidP="00F21F51">
      <w:pPr>
        <w:bidi/>
        <w:rPr>
          <w:rFonts w:cs="David" w:hint="cs"/>
          <w:rtl/>
        </w:rPr>
      </w:pPr>
    </w:p>
    <w:p w14:paraId="41CAB9F4" w14:textId="77777777" w:rsidR="00F21F51" w:rsidRPr="00F21F51" w:rsidRDefault="00F21F51" w:rsidP="00F21F51">
      <w:pPr>
        <w:bidi/>
        <w:rPr>
          <w:rFonts w:cs="David" w:hint="cs"/>
          <w:rtl/>
        </w:rPr>
      </w:pPr>
    </w:p>
    <w:p w14:paraId="194CA5A0" w14:textId="77777777" w:rsidR="00F21F51" w:rsidRPr="00F21F51" w:rsidRDefault="00F21F51" w:rsidP="00F21F51">
      <w:pPr>
        <w:bidi/>
        <w:rPr>
          <w:rFonts w:cs="David" w:hint="cs"/>
          <w:rtl/>
        </w:rPr>
      </w:pPr>
    </w:p>
    <w:p w14:paraId="2C7AB8C1" w14:textId="77777777" w:rsidR="00F21F51" w:rsidRPr="00F21F51" w:rsidRDefault="00F21F51" w:rsidP="00F21F51">
      <w:pPr>
        <w:bidi/>
        <w:rPr>
          <w:rFonts w:cs="David" w:hint="cs"/>
          <w:rtl/>
        </w:rPr>
      </w:pPr>
    </w:p>
    <w:p w14:paraId="7B0E7E7B" w14:textId="77777777" w:rsidR="00F21F51" w:rsidRPr="00F21F51" w:rsidRDefault="00F21F51" w:rsidP="00F21F51">
      <w:pPr>
        <w:tabs>
          <w:tab w:val="left" w:pos="1930"/>
        </w:tabs>
        <w:bidi/>
        <w:rPr>
          <w:rFonts w:cs="David" w:hint="cs"/>
          <w:b/>
          <w:bCs/>
          <w:rtl/>
        </w:rPr>
      </w:pPr>
      <w:r w:rsidRPr="00F21F51">
        <w:rPr>
          <w:rFonts w:cs="David"/>
          <w:b/>
          <w:bCs/>
          <w:u w:val="single"/>
          <w:rtl/>
        </w:rPr>
        <w:t>מנהלת הוועדה</w:t>
      </w:r>
      <w:r w:rsidRPr="00F21F51">
        <w:rPr>
          <w:rFonts w:cs="David"/>
          <w:rtl/>
        </w:rPr>
        <w:t>:</w:t>
      </w:r>
      <w:r w:rsidRPr="00F21F51">
        <w:rPr>
          <w:rFonts w:cs="David" w:hint="cs"/>
          <w:rtl/>
        </w:rPr>
        <w:t xml:space="preserve"> אתי בן-יוסף</w:t>
      </w:r>
    </w:p>
    <w:p w14:paraId="761721A0" w14:textId="77777777" w:rsidR="00F21F51" w:rsidRPr="00F21F51" w:rsidRDefault="00F21F51" w:rsidP="00F21F51">
      <w:pPr>
        <w:bidi/>
        <w:rPr>
          <w:rFonts w:cs="David"/>
          <w:rtl/>
        </w:rPr>
      </w:pPr>
    </w:p>
    <w:p w14:paraId="7071FB85" w14:textId="77777777" w:rsidR="00F21F51" w:rsidRPr="00F21F51" w:rsidRDefault="00F21F51" w:rsidP="00F21F51">
      <w:pPr>
        <w:tabs>
          <w:tab w:val="left" w:pos="1930"/>
        </w:tabs>
        <w:bidi/>
        <w:rPr>
          <w:rFonts w:cs="David" w:hint="cs"/>
          <w:rtl/>
        </w:rPr>
      </w:pPr>
      <w:r w:rsidRPr="00F21F51">
        <w:rPr>
          <w:rFonts w:cs="David" w:hint="cs"/>
          <w:b/>
          <w:bCs/>
          <w:u w:val="single"/>
          <w:rtl/>
        </w:rPr>
        <w:t>רשמת פרלמנטרית</w:t>
      </w:r>
      <w:r w:rsidRPr="00F21F51">
        <w:rPr>
          <w:rFonts w:cs="David"/>
          <w:rtl/>
        </w:rPr>
        <w:t>:</w:t>
      </w:r>
      <w:r w:rsidRPr="00F21F51">
        <w:rPr>
          <w:rFonts w:cs="David" w:hint="cs"/>
          <w:rtl/>
        </w:rPr>
        <w:t xml:space="preserve"> סיגל גורדון </w:t>
      </w:r>
    </w:p>
    <w:p w14:paraId="5FCB1C05" w14:textId="77777777" w:rsidR="00F21F51" w:rsidRPr="00F21F51" w:rsidRDefault="00F21F51" w:rsidP="00F21F51">
      <w:pPr>
        <w:bidi/>
        <w:rPr>
          <w:rFonts w:cs="David" w:hint="cs"/>
          <w:b/>
          <w:bCs/>
          <w:rtl/>
        </w:rPr>
      </w:pPr>
    </w:p>
    <w:p w14:paraId="0DFECBA7" w14:textId="77777777" w:rsidR="00F21F51" w:rsidRPr="00F21F51" w:rsidRDefault="00F21F51" w:rsidP="00F21F51">
      <w:pPr>
        <w:pStyle w:val="Heading5"/>
        <w:jc w:val="left"/>
        <w:rPr>
          <w:rFonts w:hint="cs"/>
          <w:rtl/>
        </w:rPr>
      </w:pPr>
    </w:p>
    <w:p w14:paraId="02D7855C" w14:textId="77777777" w:rsidR="00F21F51" w:rsidRPr="00F21F51" w:rsidRDefault="00F21F51" w:rsidP="00F21F51">
      <w:pPr>
        <w:pStyle w:val="Heading5"/>
        <w:jc w:val="left"/>
        <w:rPr>
          <w:rtl/>
        </w:rPr>
      </w:pPr>
      <w:r w:rsidRPr="00F21F51">
        <w:rPr>
          <w:rtl/>
        </w:rPr>
        <w:t xml:space="preserve"> </w:t>
      </w:r>
    </w:p>
    <w:p w14:paraId="2123DD09" w14:textId="77777777" w:rsidR="00F21F51" w:rsidRPr="00F21F51" w:rsidRDefault="00F21F51" w:rsidP="00F21F51">
      <w:pPr>
        <w:bidi/>
        <w:rPr>
          <w:rFonts w:cs="David" w:hint="cs"/>
          <w:rtl/>
        </w:rPr>
      </w:pPr>
    </w:p>
    <w:p w14:paraId="77E3681A" w14:textId="77777777" w:rsidR="00F21F51" w:rsidRPr="00F21F51" w:rsidRDefault="00F21F51" w:rsidP="00F21F51">
      <w:pPr>
        <w:bidi/>
        <w:rPr>
          <w:rFonts w:cs="David" w:hint="cs"/>
          <w:rtl/>
        </w:rPr>
      </w:pPr>
      <w:r w:rsidRPr="00F21F51">
        <w:rPr>
          <w:rFonts w:cs="David"/>
          <w:rtl/>
        </w:rPr>
        <w:br w:type="page"/>
      </w:r>
    </w:p>
    <w:p w14:paraId="6A1DA960" w14:textId="77777777" w:rsidR="00F21F51" w:rsidRPr="00F21F51" w:rsidRDefault="00F21F51" w:rsidP="00F21F51">
      <w:pPr>
        <w:bidi/>
        <w:jc w:val="center"/>
        <w:rPr>
          <w:rFonts w:cs="David" w:hint="cs"/>
          <w:b/>
          <w:bCs/>
          <w:u w:val="single"/>
          <w:rtl/>
        </w:rPr>
      </w:pPr>
      <w:r w:rsidRPr="00F21F51">
        <w:rPr>
          <w:rFonts w:cs="David" w:hint="cs"/>
          <w:b/>
          <w:bCs/>
          <w:u w:val="single"/>
          <w:rtl/>
        </w:rPr>
        <w:t>ערעורים על החלטת יו"ר הכנסת והסגנים שלא לאשר דחיפות הצעות לסדר-היום</w:t>
      </w:r>
    </w:p>
    <w:p w14:paraId="0EF7B280" w14:textId="77777777" w:rsidR="00F21F51" w:rsidRPr="00F21F51" w:rsidRDefault="00F21F51" w:rsidP="00F21F51">
      <w:pPr>
        <w:bidi/>
        <w:jc w:val="center"/>
        <w:rPr>
          <w:rFonts w:cs="David" w:hint="cs"/>
          <w:b/>
          <w:bCs/>
          <w:u w:val="single"/>
          <w:rtl/>
        </w:rPr>
      </w:pPr>
    </w:p>
    <w:p w14:paraId="4F879E2F" w14:textId="77777777" w:rsidR="00F21F51" w:rsidRPr="00F21F51" w:rsidRDefault="00F21F51" w:rsidP="00F21F51">
      <w:pPr>
        <w:bidi/>
        <w:jc w:val="center"/>
        <w:rPr>
          <w:rFonts w:cs="David" w:hint="cs"/>
          <w:b/>
          <w:bCs/>
          <w:u w:val="single"/>
          <w:rtl/>
        </w:rPr>
      </w:pPr>
    </w:p>
    <w:p w14:paraId="20CC4811" w14:textId="77777777" w:rsidR="00F21F51" w:rsidRPr="00F21F51" w:rsidRDefault="00F21F51" w:rsidP="00F21F51">
      <w:pPr>
        <w:bidi/>
        <w:rPr>
          <w:rFonts w:cs="David" w:hint="cs"/>
          <w:rtl/>
        </w:rPr>
      </w:pPr>
      <w:r w:rsidRPr="00F21F51">
        <w:rPr>
          <w:rFonts w:cs="David" w:hint="cs"/>
          <w:u w:val="single"/>
          <w:rtl/>
        </w:rPr>
        <w:t>היו"ר רוחמה אברהם:</w:t>
      </w:r>
    </w:p>
    <w:p w14:paraId="57F58998" w14:textId="77777777" w:rsidR="00F21F51" w:rsidRPr="00F21F51" w:rsidRDefault="00F21F51" w:rsidP="00F21F51">
      <w:pPr>
        <w:bidi/>
        <w:rPr>
          <w:rFonts w:cs="David" w:hint="cs"/>
          <w:rtl/>
        </w:rPr>
      </w:pPr>
    </w:p>
    <w:p w14:paraId="01AC68C2" w14:textId="77777777" w:rsidR="00F21F51" w:rsidRPr="00F21F51" w:rsidRDefault="00F21F51" w:rsidP="00F21F51">
      <w:pPr>
        <w:bidi/>
        <w:rPr>
          <w:rFonts w:cs="David" w:hint="cs"/>
          <w:rtl/>
        </w:rPr>
      </w:pPr>
      <w:r w:rsidRPr="00F21F51">
        <w:rPr>
          <w:rFonts w:cs="David" w:hint="cs"/>
          <w:rtl/>
        </w:rPr>
        <w:tab/>
        <w:t xml:space="preserve"> בוקר טוב לכולם, אני פותחת את ישיבת ועדת הכנסת, על סדר היום: ערעורים על החלטת יושב ראש הכנסת והסגנים.  היתה החלטה של הנשיאות, אף אחד מחברי הכנסת לא הגיש ערעור. </w:t>
      </w:r>
    </w:p>
    <w:p w14:paraId="4E3B9A77" w14:textId="77777777" w:rsidR="00F21F51" w:rsidRPr="00F21F51" w:rsidRDefault="00F21F51" w:rsidP="00F21F51">
      <w:pPr>
        <w:bidi/>
        <w:rPr>
          <w:rFonts w:cs="David" w:hint="cs"/>
          <w:rtl/>
        </w:rPr>
      </w:pPr>
    </w:p>
    <w:p w14:paraId="5FA1A5B7" w14:textId="77777777" w:rsidR="00F21F51" w:rsidRPr="00F21F51" w:rsidRDefault="00F21F51" w:rsidP="00F21F51">
      <w:pPr>
        <w:bidi/>
        <w:rPr>
          <w:rFonts w:cs="David" w:hint="cs"/>
          <w:rtl/>
        </w:rPr>
      </w:pPr>
      <w:r w:rsidRPr="00F21F51">
        <w:rPr>
          <w:rFonts w:cs="David" w:hint="cs"/>
          <w:rtl/>
        </w:rPr>
        <w:tab/>
        <w:t xml:space="preserve">אני רוצה לומר לחבריי, אני מקווה שמרבית החברים ישתתפו היום בדיון שיתקיים בצהריים, אחד הנושאים שיעלה על סדר היום, הצעת חבר הכנסת ריבלין,  ברגע שחבר מגיש ערעור על החלטת הנשיאות, שיאמר מה היה רוצה להעלות במקום, על מה ולמה מכיוון שיש החלטה שיהיו חמישה נושאים על סדר היום.  לכן, ראוי ורצוי גם לומר במקום מה. </w:t>
      </w:r>
    </w:p>
    <w:p w14:paraId="575F5032" w14:textId="77777777" w:rsidR="00F21F51" w:rsidRPr="00F21F51" w:rsidRDefault="00F21F51" w:rsidP="00F21F51">
      <w:pPr>
        <w:bidi/>
        <w:rPr>
          <w:rFonts w:cs="David" w:hint="cs"/>
          <w:rtl/>
        </w:rPr>
      </w:pPr>
    </w:p>
    <w:p w14:paraId="7E946B85" w14:textId="77777777" w:rsidR="00F21F51" w:rsidRPr="00F21F51" w:rsidRDefault="00F21F51" w:rsidP="00F21F51">
      <w:pPr>
        <w:bidi/>
        <w:jc w:val="center"/>
        <w:rPr>
          <w:rFonts w:cs="David" w:hint="cs"/>
          <w:b/>
          <w:bCs/>
          <w:u w:val="single"/>
          <w:rtl/>
        </w:rPr>
      </w:pPr>
      <w:r w:rsidRPr="00F21F51">
        <w:rPr>
          <w:rFonts w:cs="David"/>
          <w:rtl/>
        </w:rPr>
        <w:br w:type="page"/>
      </w:r>
      <w:r w:rsidRPr="00F21F51">
        <w:rPr>
          <w:rFonts w:cs="David" w:hint="cs"/>
          <w:b/>
          <w:bCs/>
          <w:u w:val="single"/>
          <w:rtl/>
        </w:rPr>
        <w:lastRenderedPageBreak/>
        <w:t>בקשת הממשלה להקדמת הדיון בהצעת חוק שירות לאומי בהתנדבות לבנים (תיקוני חקיקה), התשס"ו-2006</w:t>
      </w:r>
    </w:p>
    <w:p w14:paraId="1EEDD9F6" w14:textId="77777777" w:rsidR="00F21F51" w:rsidRPr="00F21F51" w:rsidRDefault="00F21F51" w:rsidP="00F21F51">
      <w:pPr>
        <w:bidi/>
        <w:rPr>
          <w:rFonts w:cs="David" w:hint="cs"/>
          <w:rtl/>
        </w:rPr>
      </w:pPr>
    </w:p>
    <w:p w14:paraId="25CF6399" w14:textId="77777777" w:rsidR="00F21F51" w:rsidRPr="00F21F51" w:rsidRDefault="00F21F51" w:rsidP="00F21F51">
      <w:pPr>
        <w:bidi/>
        <w:rPr>
          <w:rFonts w:cs="David" w:hint="cs"/>
          <w:rtl/>
        </w:rPr>
      </w:pPr>
    </w:p>
    <w:p w14:paraId="202CA506" w14:textId="77777777" w:rsidR="00F21F51" w:rsidRPr="00F21F51" w:rsidRDefault="00F21F51" w:rsidP="00F21F51">
      <w:pPr>
        <w:bidi/>
        <w:rPr>
          <w:rFonts w:cs="David" w:hint="cs"/>
          <w:rtl/>
        </w:rPr>
      </w:pPr>
      <w:r w:rsidRPr="00F21F51">
        <w:rPr>
          <w:rFonts w:cs="David" w:hint="cs"/>
          <w:u w:val="single"/>
          <w:rtl/>
        </w:rPr>
        <w:t>היו"ר רוחמה אברהם:</w:t>
      </w:r>
    </w:p>
    <w:p w14:paraId="6BC392BF" w14:textId="77777777" w:rsidR="00F21F51" w:rsidRPr="00F21F51" w:rsidRDefault="00F21F51" w:rsidP="00F21F51">
      <w:pPr>
        <w:bidi/>
        <w:rPr>
          <w:rFonts w:cs="David" w:hint="cs"/>
          <w:rtl/>
        </w:rPr>
      </w:pPr>
    </w:p>
    <w:p w14:paraId="48E192BC" w14:textId="77777777" w:rsidR="00F21F51" w:rsidRPr="00F21F51" w:rsidRDefault="00F21F51" w:rsidP="00F21F51">
      <w:pPr>
        <w:bidi/>
        <w:rPr>
          <w:rFonts w:cs="David" w:hint="cs"/>
          <w:rtl/>
        </w:rPr>
      </w:pPr>
      <w:r w:rsidRPr="00F21F51">
        <w:rPr>
          <w:rFonts w:cs="David" w:hint="cs"/>
          <w:rtl/>
        </w:rPr>
        <w:tab/>
        <w:t xml:space="preserve">הנושא השני: בקשת הממשלה להקדמת הדיון בהצעת חוק שירות לאומי בהתנדבות לבנים (תיקוני חקיקה), התשס"ו-2006.  נציג הממשלה, בבקשה. </w:t>
      </w:r>
    </w:p>
    <w:p w14:paraId="10C71F20" w14:textId="77777777" w:rsidR="00F21F51" w:rsidRPr="00F21F51" w:rsidRDefault="00F21F51" w:rsidP="00F21F51">
      <w:pPr>
        <w:bidi/>
        <w:rPr>
          <w:rFonts w:cs="David" w:hint="cs"/>
          <w:rtl/>
        </w:rPr>
      </w:pPr>
    </w:p>
    <w:p w14:paraId="4201C686" w14:textId="77777777" w:rsidR="00F21F51" w:rsidRPr="00F21F51" w:rsidRDefault="00F21F51" w:rsidP="00F21F51">
      <w:pPr>
        <w:bidi/>
        <w:rPr>
          <w:rFonts w:cs="David" w:hint="cs"/>
          <w:rtl/>
        </w:rPr>
      </w:pPr>
      <w:r w:rsidRPr="00F21F51">
        <w:rPr>
          <w:rFonts w:cs="David" w:hint="cs"/>
          <w:u w:val="single"/>
          <w:rtl/>
        </w:rPr>
        <w:t>יואב ארבל:</w:t>
      </w:r>
    </w:p>
    <w:p w14:paraId="5929C97C" w14:textId="77777777" w:rsidR="00F21F51" w:rsidRPr="00F21F51" w:rsidRDefault="00F21F51" w:rsidP="00F21F51">
      <w:pPr>
        <w:bidi/>
        <w:rPr>
          <w:rFonts w:cs="David" w:hint="cs"/>
          <w:rtl/>
        </w:rPr>
      </w:pPr>
    </w:p>
    <w:p w14:paraId="33238CD7" w14:textId="77777777" w:rsidR="00F21F51" w:rsidRPr="00F21F51" w:rsidRDefault="00F21F51" w:rsidP="00F21F51">
      <w:pPr>
        <w:bidi/>
        <w:rPr>
          <w:rFonts w:cs="David" w:hint="cs"/>
          <w:rtl/>
        </w:rPr>
      </w:pPr>
      <w:r w:rsidRPr="00F21F51">
        <w:rPr>
          <w:rFonts w:cs="David" w:hint="cs"/>
          <w:rtl/>
        </w:rPr>
        <w:tab/>
        <w:t xml:space="preserve">מדובר בהצעת חוק שבאה להחליף את התוכנית הניסיונית של שירות לאומי בהתנדבות לבנים, בהסדר של קבע. התוכנית מעוגנת היום בחוק, שהתוקף עד 31 באוגוסט 2006. אם הצעת החוק לא תעבור עד סוף המושב, יש קבוצות בנים שאמורים להתחיל שירות לאומי ב-1 בספטמבר - - -  </w:t>
      </w:r>
    </w:p>
    <w:p w14:paraId="75DED211" w14:textId="77777777" w:rsidR="00F21F51" w:rsidRPr="00F21F51" w:rsidRDefault="00F21F51" w:rsidP="00F21F51">
      <w:pPr>
        <w:bidi/>
        <w:rPr>
          <w:rFonts w:cs="David" w:hint="cs"/>
          <w:rtl/>
        </w:rPr>
      </w:pPr>
    </w:p>
    <w:p w14:paraId="002DDEB3" w14:textId="77777777" w:rsidR="00F21F51" w:rsidRPr="00F21F51" w:rsidRDefault="00F21F51" w:rsidP="00F21F51">
      <w:pPr>
        <w:bidi/>
        <w:rPr>
          <w:rFonts w:cs="David" w:hint="cs"/>
          <w:rtl/>
        </w:rPr>
      </w:pPr>
      <w:r w:rsidRPr="00F21F51">
        <w:rPr>
          <w:rFonts w:cs="David" w:hint="cs"/>
          <w:u w:val="single"/>
          <w:rtl/>
        </w:rPr>
        <w:t>היו"ר רוחמה אברהם:</w:t>
      </w:r>
    </w:p>
    <w:p w14:paraId="7AC52AB4" w14:textId="77777777" w:rsidR="00F21F51" w:rsidRPr="00F21F51" w:rsidRDefault="00F21F51" w:rsidP="00F21F51">
      <w:pPr>
        <w:bidi/>
        <w:rPr>
          <w:rFonts w:cs="David" w:hint="cs"/>
          <w:rtl/>
        </w:rPr>
      </w:pPr>
    </w:p>
    <w:p w14:paraId="790425A3" w14:textId="77777777" w:rsidR="00F21F51" w:rsidRPr="00F21F51" w:rsidRDefault="00F21F51" w:rsidP="00F21F51">
      <w:pPr>
        <w:bidi/>
        <w:rPr>
          <w:rFonts w:cs="David" w:hint="cs"/>
          <w:rtl/>
        </w:rPr>
      </w:pPr>
      <w:r w:rsidRPr="00F21F51">
        <w:rPr>
          <w:rFonts w:cs="David" w:hint="cs"/>
          <w:rtl/>
        </w:rPr>
        <w:tab/>
        <w:t xml:space="preserve">האם הממשלה מבקשת לקבל  פטור מחובת הנחה לגבי כול הקריאות או  רק לגבי הקריאה הראשונה? </w:t>
      </w:r>
    </w:p>
    <w:p w14:paraId="2F24DC2C" w14:textId="77777777" w:rsidR="00F21F51" w:rsidRPr="00F21F51" w:rsidRDefault="00F21F51" w:rsidP="00F21F51">
      <w:pPr>
        <w:bidi/>
        <w:rPr>
          <w:rFonts w:cs="David" w:hint="cs"/>
          <w:rtl/>
        </w:rPr>
      </w:pPr>
    </w:p>
    <w:p w14:paraId="341F4480" w14:textId="77777777" w:rsidR="00F21F51" w:rsidRPr="00F21F51" w:rsidRDefault="00F21F51" w:rsidP="00F21F51">
      <w:pPr>
        <w:bidi/>
        <w:rPr>
          <w:rFonts w:cs="David" w:hint="cs"/>
          <w:rtl/>
        </w:rPr>
      </w:pPr>
      <w:r w:rsidRPr="00F21F51">
        <w:rPr>
          <w:rFonts w:cs="David" w:hint="cs"/>
          <w:u w:val="single"/>
          <w:rtl/>
        </w:rPr>
        <w:t>יואב ארבל:</w:t>
      </w:r>
    </w:p>
    <w:p w14:paraId="2E93A50A" w14:textId="77777777" w:rsidR="00F21F51" w:rsidRPr="00F21F51" w:rsidRDefault="00F21F51" w:rsidP="00F21F51">
      <w:pPr>
        <w:bidi/>
        <w:rPr>
          <w:rFonts w:cs="David" w:hint="cs"/>
          <w:rtl/>
        </w:rPr>
      </w:pPr>
    </w:p>
    <w:p w14:paraId="712F2F7F" w14:textId="77777777" w:rsidR="00F21F51" w:rsidRPr="00F21F51" w:rsidRDefault="00F21F51" w:rsidP="00F21F51">
      <w:pPr>
        <w:bidi/>
        <w:rPr>
          <w:rFonts w:cs="David" w:hint="cs"/>
          <w:rtl/>
        </w:rPr>
      </w:pPr>
      <w:r w:rsidRPr="00F21F51">
        <w:rPr>
          <w:rFonts w:cs="David" w:hint="cs"/>
          <w:rtl/>
        </w:rPr>
        <w:tab/>
        <w:t xml:space="preserve">לגבי כל הקריאות. </w:t>
      </w:r>
    </w:p>
    <w:p w14:paraId="3A3E0430" w14:textId="77777777" w:rsidR="00F21F51" w:rsidRPr="00F21F51" w:rsidRDefault="00F21F51" w:rsidP="00F21F51">
      <w:pPr>
        <w:bidi/>
        <w:rPr>
          <w:rFonts w:cs="David" w:hint="cs"/>
          <w:rtl/>
        </w:rPr>
      </w:pPr>
    </w:p>
    <w:p w14:paraId="78337263" w14:textId="77777777" w:rsidR="00F21F51" w:rsidRPr="00F21F51" w:rsidRDefault="00F21F51" w:rsidP="00F21F51">
      <w:pPr>
        <w:bidi/>
        <w:rPr>
          <w:rFonts w:cs="David" w:hint="cs"/>
          <w:rtl/>
        </w:rPr>
      </w:pPr>
      <w:r w:rsidRPr="00F21F51">
        <w:rPr>
          <w:rFonts w:cs="David" w:hint="cs"/>
          <w:rtl/>
        </w:rPr>
        <w:tab/>
        <w:t xml:space="preserve">אנחנו מצביעים, מי בעד? </w:t>
      </w:r>
    </w:p>
    <w:p w14:paraId="68B82EB5" w14:textId="77777777" w:rsidR="00F21F51" w:rsidRPr="00F21F51" w:rsidRDefault="00F21F51" w:rsidP="00F21F51">
      <w:pPr>
        <w:bidi/>
        <w:rPr>
          <w:rFonts w:cs="David" w:hint="cs"/>
          <w:rtl/>
        </w:rPr>
      </w:pPr>
    </w:p>
    <w:p w14:paraId="7CE4C193" w14:textId="77777777" w:rsidR="00F21F51" w:rsidRPr="00F21F51" w:rsidRDefault="00F21F51" w:rsidP="00F21F51">
      <w:pPr>
        <w:bidi/>
        <w:rPr>
          <w:rFonts w:cs="David" w:hint="cs"/>
          <w:rtl/>
        </w:rPr>
      </w:pPr>
    </w:p>
    <w:p w14:paraId="6EE30CDA" w14:textId="77777777" w:rsidR="00F21F51" w:rsidRPr="00F21F51" w:rsidRDefault="00F21F51" w:rsidP="00F21F51">
      <w:pPr>
        <w:bidi/>
        <w:jc w:val="center"/>
        <w:rPr>
          <w:rFonts w:cs="David" w:hint="cs"/>
          <w:b/>
          <w:bCs/>
          <w:rtl/>
        </w:rPr>
      </w:pPr>
      <w:r w:rsidRPr="00F21F51">
        <w:rPr>
          <w:rFonts w:cs="David" w:hint="cs"/>
          <w:b/>
          <w:bCs/>
          <w:rtl/>
        </w:rPr>
        <w:t>הצבעה</w:t>
      </w:r>
    </w:p>
    <w:p w14:paraId="1770E921" w14:textId="77777777" w:rsidR="00F21F51" w:rsidRPr="00F21F51" w:rsidRDefault="00F21F51" w:rsidP="00F21F51">
      <w:pPr>
        <w:bidi/>
        <w:jc w:val="center"/>
        <w:rPr>
          <w:rFonts w:cs="David" w:hint="cs"/>
          <w:b/>
          <w:bCs/>
          <w:rtl/>
        </w:rPr>
      </w:pPr>
    </w:p>
    <w:p w14:paraId="61AC5A0C" w14:textId="77777777" w:rsidR="00F21F51" w:rsidRPr="00F21F51" w:rsidRDefault="00F21F51" w:rsidP="00F21F51">
      <w:pPr>
        <w:bidi/>
        <w:jc w:val="center"/>
        <w:rPr>
          <w:rFonts w:cs="David" w:hint="cs"/>
          <w:rtl/>
        </w:rPr>
      </w:pPr>
      <w:r w:rsidRPr="00F21F51">
        <w:rPr>
          <w:rFonts w:cs="David" w:hint="cs"/>
          <w:rtl/>
        </w:rPr>
        <w:t>בעד - 9</w:t>
      </w:r>
    </w:p>
    <w:p w14:paraId="2C076E01" w14:textId="77777777" w:rsidR="00F21F51" w:rsidRPr="00F21F51" w:rsidRDefault="00F21F51" w:rsidP="00F21F51">
      <w:pPr>
        <w:bidi/>
        <w:jc w:val="center"/>
        <w:rPr>
          <w:rFonts w:cs="David" w:hint="cs"/>
          <w:rtl/>
        </w:rPr>
      </w:pPr>
      <w:r w:rsidRPr="00F21F51">
        <w:rPr>
          <w:rFonts w:cs="David" w:hint="cs"/>
          <w:rtl/>
        </w:rPr>
        <w:t>נגד - אן</w:t>
      </w:r>
    </w:p>
    <w:p w14:paraId="3413E891" w14:textId="77777777" w:rsidR="00F21F51" w:rsidRPr="00F21F51" w:rsidRDefault="00F21F51" w:rsidP="00F21F51">
      <w:pPr>
        <w:bidi/>
        <w:jc w:val="center"/>
        <w:rPr>
          <w:rFonts w:cs="David" w:hint="cs"/>
          <w:rtl/>
        </w:rPr>
      </w:pPr>
      <w:r w:rsidRPr="00F21F51">
        <w:rPr>
          <w:rFonts w:cs="David" w:hint="cs"/>
          <w:rtl/>
        </w:rPr>
        <w:t>נמנעים - אין</w:t>
      </w:r>
    </w:p>
    <w:p w14:paraId="7ACDD219" w14:textId="77777777" w:rsidR="00F21F51" w:rsidRPr="00F21F51" w:rsidRDefault="00F21F51" w:rsidP="00F21F51">
      <w:pPr>
        <w:bidi/>
        <w:jc w:val="center"/>
        <w:rPr>
          <w:rFonts w:cs="David" w:hint="cs"/>
          <w:rtl/>
        </w:rPr>
      </w:pPr>
      <w:r w:rsidRPr="00F21F51">
        <w:rPr>
          <w:rFonts w:cs="David" w:hint="cs"/>
          <w:rtl/>
        </w:rPr>
        <w:t>ההצעה התקבלה.</w:t>
      </w:r>
    </w:p>
    <w:p w14:paraId="4501F79A" w14:textId="77777777" w:rsidR="00F21F51" w:rsidRPr="00F21F51" w:rsidRDefault="00F21F51" w:rsidP="00F21F51">
      <w:pPr>
        <w:bidi/>
        <w:rPr>
          <w:rFonts w:cs="David" w:hint="cs"/>
          <w:rtl/>
        </w:rPr>
      </w:pPr>
    </w:p>
    <w:p w14:paraId="7784A5C9" w14:textId="77777777" w:rsidR="00F21F51" w:rsidRPr="00F21F51" w:rsidRDefault="00F21F51" w:rsidP="00F21F51">
      <w:pPr>
        <w:bidi/>
        <w:rPr>
          <w:rFonts w:cs="David" w:hint="cs"/>
          <w:rtl/>
        </w:rPr>
      </w:pPr>
      <w:r w:rsidRPr="00F21F51">
        <w:rPr>
          <w:rFonts w:cs="David" w:hint="cs"/>
          <w:u w:val="single"/>
          <w:rtl/>
        </w:rPr>
        <w:t>היו"ר רוחמה אברהם:</w:t>
      </w:r>
    </w:p>
    <w:p w14:paraId="36D8FDDE" w14:textId="77777777" w:rsidR="00F21F51" w:rsidRPr="00F21F51" w:rsidRDefault="00F21F51" w:rsidP="00F21F51">
      <w:pPr>
        <w:bidi/>
        <w:rPr>
          <w:rFonts w:cs="David" w:hint="cs"/>
          <w:rtl/>
        </w:rPr>
      </w:pPr>
    </w:p>
    <w:p w14:paraId="3D8FEC37" w14:textId="77777777" w:rsidR="00F21F51" w:rsidRPr="00F21F51" w:rsidRDefault="00F21F51" w:rsidP="00F21F51">
      <w:pPr>
        <w:bidi/>
        <w:rPr>
          <w:rFonts w:cs="David" w:hint="cs"/>
          <w:rtl/>
        </w:rPr>
      </w:pPr>
      <w:r w:rsidRPr="00F21F51">
        <w:rPr>
          <w:rFonts w:cs="David" w:hint="cs"/>
          <w:rtl/>
        </w:rPr>
        <w:tab/>
        <w:t xml:space="preserve">9 בעד, אין מתנגדים, אין נמנעים, אני קובעת שהצעת החוק קיבלה פטור מחובת הנחה לגבי כול הקריאות. </w:t>
      </w:r>
    </w:p>
    <w:p w14:paraId="5565C728" w14:textId="77777777" w:rsidR="00F21F51" w:rsidRPr="00F21F51" w:rsidRDefault="00F21F51" w:rsidP="00F21F51">
      <w:pPr>
        <w:bidi/>
        <w:rPr>
          <w:rFonts w:cs="David" w:hint="cs"/>
          <w:rtl/>
        </w:rPr>
      </w:pPr>
    </w:p>
    <w:p w14:paraId="3C9626D1" w14:textId="77777777" w:rsidR="00F21F51" w:rsidRPr="00F21F51" w:rsidRDefault="00F21F51" w:rsidP="00F21F51">
      <w:pPr>
        <w:bidi/>
        <w:rPr>
          <w:rFonts w:cs="David" w:hint="cs"/>
          <w:rtl/>
        </w:rPr>
      </w:pPr>
      <w:r w:rsidRPr="00F21F51">
        <w:rPr>
          <w:rFonts w:cs="David"/>
          <w:rtl/>
        </w:rPr>
        <w:br w:type="page"/>
      </w:r>
    </w:p>
    <w:p w14:paraId="675BFF3C" w14:textId="77777777" w:rsidR="00F21F51" w:rsidRPr="00F21F51" w:rsidRDefault="00F21F51" w:rsidP="00F21F51">
      <w:pPr>
        <w:bidi/>
        <w:jc w:val="center"/>
        <w:rPr>
          <w:rFonts w:cs="David" w:hint="cs"/>
          <w:b/>
          <w:bCs/>
          <w:u w:val="single"/>
          <w:rtl/>
        </w:rPr>
      </w:pPr>
      <w:r w:rsidRPr="00F21F51">
        <w:rPr>
          <w:rFonts w:cs="David" w:hint="cs"/>
          <w:b/>
          <w:bCs/>
          <w:u w:val="single"/>
          <w:rtl/>
        </w:rPr>
        <w:t>בקשות חברי הכנסת להקדמת הדיון בהצעות החוק הפרטיות:</w:t>
      </w:r>
    </w:p>
    <w:p w14:paraId="4F5B7C6F" w14:textId="77777777" w:rsidR="00F21F51" w:rsidRPr="00F21F51" w:rsidRDefault="00F21F51" w:rsidP="00F21F51">
      <w:pPr>
        <w:bidi/>
        <w:rPr>
          <w:rFonts w:cs="David" w:hint="cs"/>
          <w:b/>
          <w:bCs/>
          <w:rtl/>
        </w:rPr>
      </w:pPr>
    </w:p>
    <w:p w14:paraId="03C18DC9" w14:textId="77777777" w:rsidR="00F21F51" w:rsidRPr="00F21F51" w:rsidRDefault="00F21F51" w:rsidP="00F21F51">
      <w:pPr>
        <w:bidi/>
        <w:rPr>
          <w:rFonts w:cs="David" w:hint="cs"/>
          <w:b/>
          <w:bCs/>
          <w:u w:val="single"/>
          <w:rtl/>
        </w:rPr>
      </w:pPr>
      <w:r w:rsidRPr="00F21F51">
        <w:rPr>
          <w:rFonts w:cs="David" w:hint="cs"/>
          <w:b/>
          <w:bCs/>
          <w:rtl/>
        </w:rPr>
        <w:t xml:space="preserve">          </w:t>
      </w:r>
      <w:r w:rsidRPr="00F21F51">
        <w:rPr>
          <w:rFonts w:cs="David" w:hint="cs"/>
          <w:b/>
          <w:bCs/>
          <w:u w:val="single"/>
          <w:rtl/>
        </w:rPr>
        <w:t xml:space="preserve">1. הצעת חוק הדיור הציבור (זכויות רכישה) (תיקון </w:t>
      </w:r>
      <w:r w:rsidRPr="00F21F51">
        <w:rPr>
          <w:rFonts w:cs="David"/>
          <w:b/>
          <w:bCs/>
          <w:u w:val="single"/>
          <w:rtl/>
        </w:rPr>
        <w:t>–</w:t>
      </w:r>
      <w:r w:rsidRPr="00F21F51">
        <w:rPr>
          <w:rFonts w:cs="David" w:hint="cs"/>
          <w:b/>
          <w:bCs/>
          <w:u w:val="single"/>
          <w:rtl/>
        </w:rPr>
        <w:t xml:space="preserve"> הוראות שונות), התשס"ו-2006</w:t>
      </w:r>
    </w:p>
    <w:p w14:paraId="33691B3B" w14:textId="77777777" w:rsidR="00F21F51" w:rsidRPr="00F21F51" w:rsidRDefault="00F21F51" w:rsidP="00F21F51">
      <w:pPr>
        <w:bidi/>
        <w:rPr>
          <w:rFonts w:cs="David" w:hint="cs"/>
          <w:b/>
          <w:bCs/>
          <w:u w:val="single"/>
          <w:rtl/>
        </w:rPr>
      </w:pPr>
      <w:r w:rsidRPr="00F21F51">
        <w:rPr>
          <w:rFonts w:cs="David" w:hint="cs"/>
          <w:b/>
          <w:bCs/>
          <w:rtl/>
        </w:rPr>
        <w:t xml:space="preserve">             </w:t>
      </w:r>
      <w:r w:rsidRPr="00F21F51">
        <w:rPr>
          <w:rFonts w:cs="David" w:hint="cs"/>
          <w:b/>
          <w:bCs/>
          <w:u w:val="single"/>
          <w:rtl/>
        </w:rPr>
        <w:t>(פ/17/581), הצעת חברי הכנסת רן כהן ויורם מרציאנו.</w:t>
      </w:r>
    </w:p>
    <w:p w14:paraId="62467DA6" w14:textId="77777777" w:rsidR="00F21F51" w:rsidRPr="00F21F51" w:rsidRDefault="00F21F51" w:rsidP="00F21F51">
      <w:pPr>
        <w:bidi/>
        <w:ind w:left="567"/>
        <w:rPr>
          <w:rFonts w:cs="David" w:hint="cs"/>
          <w:b/>
          <w:bCs/>
          <w:u w:val="single"/>
          <w:rtl/>
        </w:rPr>
      </w:pPr>
      <w:r w:rsidRPr="00F21F51">
        <w:rPr>
          <w:rFonts w:cs="David" w:hint="cs"/>
          <w:b/>
          <w:bCs/>
          <w:u w:val="single"/>
          <w:rtl/>
        </w:rPr>
        <w:t>2. הצעת חוק יסוד: הכנסת (תיקון פקיעת כהונה של חבר הכנסת) (פ/17/405),</w:t>
      </w:r>
    </w:p>
    <w:p w14:paraId="454F33A1" w14:textId="77777777" w:rsidR="00F21F51" w:rsidRPr="00F21F51" w:rsidRDefault="00F21F51" w:rsidP="00F21F51">
      <w:pPr>
        <w:bidi/>
        <w:ind w:left="567"/>
        <w:rPr>
          <w:rFonts w:cs="David" w:hint="cs"/>
          <w:b/>
          <w:bCs/>
          <w:u w:val="single"/>
          <w:rtl/>
        </w:rPr>
      </w:pPr>
      <w:r w:rsidRPr="00F21F51">
        <w:rPr>
          <w:rFonts w:cs="David" w:hint="cs"/>
          <w:b/>
          <w:bCs/>
          <w:u w:val="single"/>
          <w:rtl/>
        </w:rPr>
        <w:t xml:space="preserve"> הצעת חה"כ זבולון אורלב.</w:t>
      </w:r>
    </w:p>
    <w:p w14:paraId="0A7C77AA" w14:textId="77777777" w:rsidR="00F21F51" w:rsidRPr="00F21F51" w:rsidRDefault="00F21F51" w:rsidP="00F21F51">
      <w:pPr>
        <w:bidi/>
        <w:ind w:left="567"/>
        <w:rPr>
          <w:rFonts w:cs="David" w:hint="cs"/>
          <w:b/>
          <w:bCs/>
          <w:u w:val="single"/>
          <w:rtl/>
        </w:rPr>
      </w:pPr>
      <w:r w:rsidRPr="00F21F51">
        <w:rPr>
          <w:rFonts w:cs="David" w:hint="cs"/>
          <w:b/>
          <w:bCs/>
          <w:u w:val="single"/>
          <w:rtl/>
        </w:rPr>
        <w:t xml:space="preserve">3. הצעת חוק המדיניות הכלכלית לשנת הכספים 2004 (תיקוני חקיקה) (תיקון </w:t>
      </w:r>
      <w:r w:rsidRPr="00F21F51">
        <w:rPr>
          <w:rFonts w:cs="David"/>
          <w:b/>
          <w:bCs/>
          <w:u w:val="single"/>
          <w:rtl/>
        </w:rPr>
        <w:t>–</w:t>
      </w:r>
      <w:r w:rsidRPr="00F21F51">
        <w:rPr>
          <w:rFonts w:cs="David" w:hint="cs"/>
          <w:b/>
          <w:bCs/>
          <w:u w:val="single"/>
          <w:rtl/>
        </w:rPr>
        <w:t xml:space="preserve"> שילוב מקבלי גמלאות בעבודה </w:t>
      </w:r>
      <w:r w:rsidRPr="00F21F51">
        <w:rPr>
          <w:rFonts w:cs="David"/>
          <w:b/>
          <w:bCs/>
          <w:u w:val="single"/>
          <w:rtl/>
        </w:rPr>
        <w:t>–</w:t>
      </w:r>
      <w:r w:rsidRPr="00F21F51">
        <w:rPr>
          <w:rFonts w:cs="David" w:hint="cs"/>
          <w:b/>
          <w:bCs/>
          <w:u w:val="single"/>
          <w:rtl/>
        </w:rPr>
        <w:t xml:space="preserve"> ביטול), התשס"ו-2006 (פ/17/858), הצעת חה"כ מוחמד ברכה.</w:t>
      </w:r>
    </w:p>
    <w:p w14:paraId="640775DE" w14:textId="77777777" w:rsidR="00F21F51" w:rsidRPr="00F21F51" w:rsidRDefault="00F21F51" w:rsidP="00F21F51">
      <w:pPr>
        <w:bidi/>
        <w:ind w:left="567"/>
        <w:rPr>
          <w:rFonts w:cs="David" w:hint="cs"/>
          <w:b/>
          <w:bCs/>
          <w:u w:val="single"/>
          <w:rtl/>
        </w:rPr>
      </w:pPr>
      <w:r w:rsidRPr="00F21F51">
        <w:rPr>
          <w:rFonts w:cs="David" w:hint="cs"/>
          <w:b/>
          <w:bCs/>
          <w:u w:val="single"/>
          <w:rtl/>
        </w:rPr>
        <w:t xml:space="preserve">4. הצעת חוק יסוד הממשלה (תיקון </w:t>
      </w:r>
      <w:r w:rsidRPr="00F21F51">
        <w:rPr>
          <w:rFonts w:cs="David"/>
          <w:b/>
          <w:bCs/>
          <w:u w:val="single"/>
          <w:rtl/>
        </w:rPr>
        <w:t>–</w:t>
      </w:r>
      <w:r w:rsidRPr="00F21F51">
        <w:rPr>
          <w:rFonts w:cs="David" w:hint="cs"/>
          <w:b/>
          <w:bCs/>
          <w:u w:val="single"/>
          <w:rtl/>
        </w:rPr>
        <w:t xml:space="preserve"> הגבלת מספר השרים וסגניהם), התשס"ו-2006 (פ/17/215), הצעת חה"כ אורי אריאל.</w:t>
      </w:r>
    </w:p>
    <w:p w14:paraId="0D41BFEF" w14:textId="77777777" w:rsidR="00F21F51" w:rsidRPr="00F21F51" w:rsidRDefault="00F21F51" w:rsidP="00F21F51">
      <w:pPr>
        <w:bidi/>
        <w:ind w:left="567"/>
        <w:rPr>
          <w:rFonts w:cs="David" w:hint="cs"/>
          <w:b/>
          <w:bCs/>
          <w:u w:val="single"/>
          <w:rtl/>
        </w:rPr>
      </w:pPr>
      <w:r w:rsidRPr="00F21F51">
        <w:rPr>
          <w:rFonts w:cs="David" w:hint="cs"/>
          <w:b/>
          <w:bCs/>
          <w:u w:val="single"/>
          <w:rtl/>
        </w:rPr>
        <w:t>5. הצעת חוק הבחירות (דרכי תעמולה) (איסור פרסום סקר בחירות), התשס"ו-2006 (17/699), הצעת חה"כ יואל חסון.</w:t>
      </w:r>
    </w:p>
    <w:p w14:paraId="2E6CF816" w14:textId="77777777" w:rsidR="00F21F51" w:rsidRPr="00F21F51" w:rsidRDefault="00F21F51" w:rsidP="00F21F51">
      <w:pPr>
        <w:bidi/>
        <w:ind w:left="567"/>
        <w:rPr>
          <w:rFonts w:cs="David" w:hint="cs"/>
          <w:b/>
          <w:bCs/>
          <w:u w:val="single"/>
          <w:rtl/>
        </w:rPr>
      </w:pPr>
      <w:r w:rsidRPr="00F21F51">
        <w:rPr>
          <w:rFonts w:cs="David" w:hint="cs"/>
          <w:b/>
          <w:bCs/>
          <w:u w:val="single"/>
          <w:rtl/>
        </w:rPr>
        <w:t xml:space="preserve">6. הצעת חוק נכי רדיפות הנאצים (תיקון </w:t>
      </w:r>
      <w:r w:rsidRPr="00F21F51">
        <w:rPr>
          <w:rFonts w:cs="David"/>
          <w:b/>
          <w:bCs/>
          <w:u w:val="single"/>
          <w:rtl/>
        </w:rPr>
        <w:t>–</w:t>
      </w:r>
      <w:r w:rsidRPr="00F21F51">
        <w:rPr>
          <w:rFonts w:cs="David" w:hint="cs"/>
          <w:b/>
          <w:bCs/>
          <w:u w:val="single"/>
          <w:rtl/>
        </w:rPr>
        <w:t xml:space="preserve"> כפל קצבה), התשס"ו-2006 (פ/17/855), הצעת חה"כ אפרים סנה, חיים אורון וקבוצת חברי כנסת.</w:t>
      </w:r>
    </w:p>
    <w:p w14:paraId="257629AD" w14:textId="77777777" w:rsidR="00F21F51" w:rsidRPr="00F21F51" w:rsidRDefault="00F21F51" w:rsidP="00F21F51">
      <w:pPr>
        <w:bidi/>
        <w:jc w:val="center"/>
        <w:rPr>
          <w:rFonts w:cs="David" w:hint="cs"/>
          <w:b/>
          <w:bCs/>
          <w:u w:val="single"/>
          <w:rtl/>
        </w:rPr>
      </w:pPr>
    </w:p>
    <w:p w14:paraId="4129A8D7" w14:textId="77777777" w:rsidR="00F21F51" w:rsidRPr="00F21F51" w:rsidRDefault="00F21F51" w:rsidP="00F21F51">
      <w:pPr>
        <w:bidi/>
        <w:rPr>
          <w:rFonts w:cs="David" w:hint="cs"/>
          <w:b/>
          <w:bCs/>
          <w:u w:val="single"/>
          <w:rtl/>
        </w:rPr>
      </w:pPr>
    </w:p>
    <w:p w14:paraId="763F1585" w14:textId="77777777" w:rsidR="00F21F51" w:rsidRPr="00F21F51" w:rsidRDefault="00F21F51" w:rsidP="00F21F51">
      <w:pPr>
        <w:bidi/>
        <w:rPr>
          <w:rFonts w:cs="David" w:hint="cs"/>
          <w:rtl/>
        </w:rPr>
      </w:pPr>
      <w:r w:rsidRPr="00F21F51">
        <w:rPr>
          <w:rFonts w:cs="David" w:hint="cs"/>
          <w:u w:val="single"/>
          <w:rtl/>
        </w:rPr>
        <w:t>היו"ר רוחמה אברהם:</w:t>
      </w:r>
    </w:p>
    <w:p w14:paraId="6D299237" w14:textId="77777777" w:rsidR="00F21F51" w:rsidRPr="00F21F51" w:rsidRDefault="00F21F51" w:rsidP="00F21F51">
      <w:pPr>
        <w:bidi/>
        <w:rPr>
          <w:rFonts w:cs="David" w:hint="cs"/>
          <w:rtl/>
        </w:rPr>
      </w:pPr>
    </w:p>
    <w:p w14:paraId="6EDB2E68" w14:textId="77777777" w:rsidR="00F21F51" w:rsidRPr="00F21F51" w:rsidRDefault="00F21F51" w:rsidP="00F21F51">
      <w:pPr>
        <w:bidi/>
        <w:rPr>
          <w:rFonts w:cs="David" w:hint="cs"/>
          <w:rtl/>
        </w:rPr>
      </w:pPr>
      <w:r w:rsidRPr="00F21F51">
        <w:rPr>
          <w:rFonts w:cs="David" w:hint="cs"/>
          <w:rtl/>
        </w:rPr>
        <w:tab/>
        <w:t xml:space="preserve"> הנושא הבא, בקשות חברי הכנסת להקדמת הדיון בהצעות החוק הפרטיות. ההצעה הראשונה: הצעת חוק הדיון הציבורי (זכויות רכישה) (תיקון </w:t>
      </w:r>
      <w:r w:rsidRPr="00F21F51">
        <w:rPr>
          <w:rFonts w:cs="David"/>
          <w:rtl/>
        </w:rPr>
        <w:t>–</w:t>
      </w:r>
      <w:r w:rsidRPr="00F21F51">
        <w:rPr>
          <w:rFonts w:cs="David" w:hint="cs"/>
          <w:rtl/>
        </w:rPr>
        <w:t xml:space="preserve"> הוראות שונות), התשס"ו-2006. הבנתי שחבר הכנסת רן כהן משך את הצעתו. </w:t>
      </w:r>
    </w:p>
    <w:p w14:paraId="6990314F" w14:textId="77777777" w:rsidR="00F21F51" w:rsidRPr="00F21F51" w:rsidRDefault="00F21F51" w:rsidP="00F21F51">
      <w:pPr>
        <w:bidi/>
        <w:rPr>
          <w:rFonts w:cs="David" w:hint="cs"/>
          <w:rtl/>
        </w:rPr>
      </w:pPr>
    </w:p>
    <w:p w14:paraId="5BC08255" w14:textId="77777777" w:rsidR="00F21F51" w:rsidRPr="00F21F51" w:rsidRDefault="00F21F51" w:rsidP="00F21F51">
      <w:pPr>
        <w:pStyle w:val="Heading5"/>
        <w:jc w:val="left"/>
        <w:rPr>
          <w:rFonts w:hint="cs"/>
          <w:rtl/>
        </w:rPr>
      </w:pPr>
      <w:r w:rsidRPr="00F21F51">
        <w:rPr>
          <w:rFonts w:hint="cs"/>
          <w:u w:val="single"/>
          <w:rtl/>
        </w:rPr>
        <w:t>אביגדור יצחקי:</w:t>
      </w:r>
    </w:p>
    <w:p w14:paraId="0354E088" w14:textId="77777777" w:rsidR="00F21F51" w:rsidRPr="00F21F51" w:rsidRDefault="00F21F51" w:rsidP="00F21F51">
      <w:pPr>
        <w:pStyle w:val="Heading5"/>
        <w:jc w:val="left"/>
        <w:rPr>
          <w:rFonts w:hint="cs"/>
          <w:rtl/>
        </w:rPr>
      </w:pPr>
    </w:p>
    <w:p w14:paraId="6A36793A" w14:textId="77777777" w:rsidR="00F21F51" w:rsidRPr="00F21F51" w:rsidRDefault="00F21F51" w:rsidP="00F21F51">
      <w:pPr>
        <w:bidi/>
        <w:rPr>
          <w:rFonts w:cs="David" w:hint="cs"/>
          <w:rtl/>
        </w:rPr>
      </w:pPr>
      <w:r w:rsidRPr="00F21F51">
        <w:rPr>
          <w:rFonts w:cs="David" w:hint="cs"/>
          <w:rtl/>
        </w:rPr>
        <w:tab/>
        <w:t xml:space="preserve">דחה לשבוע, </w:t>
      </w:r>
      <w:r w:rsidRPr="00F21F51">
        <w:rPr>
          <w:rFonts w:cs="David" w:hint="cs"/>
          <w:rtl/>
        </w:rPr>
        <w:tab/>
        <w:t xml:space="preserve"> נקיים פגישה  עם שר השיכון במגמה למצוא פתרון שיהיה מקובל על הממשלה וגם על חברי הכנסת רן כהן ויורם מרציאנו. נקיים פגישה במהלך השבוע הזה. </w:t>
      </w:r>
    </w:p>
    <w:p w14:paraId="46D58C46" w14:textId="77777777" w:rsidR="00F21F51" w:rsidRPr="00F21F51" w:rsidRDefault="00F21F51" w:rsidP="00F21F51">
      <w:pPr>
        <w:bidi/>
        <w:rPr>
          <w:rFonts w:cs="David" w:hint="cs"/>
          <w:rtl/>
        </w:rPr>
      </w:pPr>
    </w:p>
    <w:p w14:paraId="097340FC" w14:textId="77777777" w:rsidR="00F21F51" w:rsidRPr="00F21F51" w:rsidRDefault="00F21F51" w:rsidP="00F21F51">
      <w:pPr>
        <w:bidi/>
        <w:rPr>
          <w:rFonts w:cs="David" w:hint="cs"/>
          <w:rtl/>
        </w:rPr>
      </w:pPr>
      <w:r w:rsidRPr="00F21F51">
        <w:rPr>
          <w:rFonts w:cs="David" w:hint="cs"/>
          <w:u w:val="single"/>
          <w:rtl/>
        </w:rPr>
        <w:t>יורם מרציאנו:</w:t>
      </w:r>
    </w:p>
    <w:p w14:paraId="2590B813" w14:textId="77777777" w:rsidR="00F21F51" w:rsidRPr="00F21F51" w:rsidRDefault="00F21F51" w:rsidP="00F21F51">
      <w:pPr>
        <w:bidi/>
        <w:rPr>
          <w:rFonts w:cs="David" w:hint="cs"/>
          <w:rtl/>
        </w:rPr>
      </w:pPr>
    </w:p>
    <w:p w14:paraId="3BF2710B" w14:textId="77777777" w:rsidR="00F21F51" w:rsidRPr="00F21F51" w:rsidRDefault="00F21F51" w:rsidP="00F21F51">
      <w:pPr>
        <w:bidi/>
        <w:rPr>
          <w:rFonts w:cs="David" w:hint="cs"/>
          <w:rtl/>
        </w:rPr>
      </w:pPr>
      <w:r w:rsidRPr="00F21F51">
        <w:rPr>
          <w:rFonts w:cs="David" w:hint="cs"/>
          <w:rtl/>
        </w:rPr>
        <w:tab/>
        <w:t xml:space="preserve"> נדחה בשבוע. </w:t>
      </w:r>
    </w:p>
    <w:p w14:paraId="5EE7790D" w14:textId="77777777" w:rsidR="00F21F51" w:rsidRPr="00F21F51" w:rsidRDefault="00F21F51" w:rsidP="00F21F51">
      <w:pPr>
        <w:bidi/>
        <w:rPr>
          <w:rFonts w:cs="David" w:hint="cs"/>
          <w:rtl/>
        </w:rPr>
      </w:pPr>
    </w:p>
    <w:p w14:paraId="711BE18E" w14:textId="77777777" w:rsidR="00F21F51" w:rsidRPr="00F21F51" w:rsidRDefault="00F21F51" w:rsidP="00F21F51">
      <w:pPr>
        <w:bidi/>
        <w:rPr>
          <w:rFonts w:cs="David" w:hint="cs"/>
          <w:rtl/>
        </w:rPr>
      </w:pPr>
      <w:r w:rsidRPr="00F21F51">
        <w:rPr>
          <w:rFonts w:cs="David" w:hint="cs"/>
          <w:u w:val="single"/>
          <w:rtl/>
        </w:rPr>
        <w:t>רן כהן:</w:t>
      </w:r>
    </w:p>
    <w:p w14:paraId="55A8EBC3" w14:textId="77777777" w:rsidR="00F21F51" w:rsidRPr="00F21F51" w:rsidRDefault="00F21F51" w:rsidP="00F21F51">
      <w:pPr>
        <w:bidi/>
        <w:rPr>
          <w:rFonts w:cs="David" w:hint="cs"/>
          <w:rtl/>
        </w:rPr>
      </w:pPr>
    </w:p>
    <w:p w14:paraId="4C697653" w14:textId="77777777" w:rsidR="00F21F51" w:rsidRPr="00F21F51" w:rsidRDefault="00F21F51" w:rsidP="00F21F51">
      <w:pPr>
        <w:bidi/>
        <w:rPr>
          <w:rFonts w:cs="David" w:hint="cs"/>
          <w:rtl/>
        </w:rPr>
      </w:pPr>
      <w:r w:rsidRPr="00F21F51">
        <w:rPr>
          <w:rFonts w:cs="David" w:hint="cs"/>
          <w:rtl/>
        </w:rPr>
        <w:tab/>
        <w:t xml:space="preserve">השאלה, האם אי אפשר לקבל את הפטור מחובת הנחה, והשבוע ניפגש לסכם את הדברים לגוף העניין. </w:t>
      </w:r>
    </w:p>
    <w:p w14:paraId="04ED29DE" w14:textId="77777777" w:rsidR="00F21F51" w:rsidRPr="00F21F51" w:rsidRDefault="00F21F51" w:rsidP="00F21F51">
      <w:pPr>
        <w:bidi/>
        <w:rPr>
          <w:rFonts w:cs="David" w:hint="cs"/>
          <w:rtl/>
        </w:rPr>
      </w:pPr>
    </w:p>
    <w:p w14:paraId="196BE9B7" w14:textId="77777777" w:rsidR="00F21F51" w:rsidRPr="00F21F51" w:rsidRDefault="00F21F51" w:rsidP="00F21F51">
      <w:pPr>
        <w:pStyle w:val="Heading5"/>
        <w:jc w:val="left"/>
        <w:rPr>
          <w:rFonts w:hint="cs"/>
          <w:rtl/>
        </w:rPr>
      </w:pPr>
      <w:r w:rsidRPr="00F21F51">
        <w:rPr>
          <w:rFonts w:hint="cs"/>
          <w:u w:val="single"/>
          <w:rtl/>
        </w:rPr>
        <w:t>אביגדור יצחקי:</w:t>
      </w:r>
    </w:p>
    <w:p w14:paraId="5BF1D092" w14:textId="77777777" w:rsidR="00F21F51" w:rsidRPr="00F21F51" w:rsidRDefault="00F21F51" w:rsidP="00F21F51">
      <w:pPr>
        <w:pStyle w:val="Heading5"/>
        <w:jc w:val="left"/>
        <w:rPr>
          <w:rFonts w:hint="cs"/>
          <w:rtl/>
        </w:rPr>
      </w:pPr>
    </w:p>
    <w:p w14:paraId="66DB48A1" w14:textId="77777777" w:rsidR="00F21F51" w:rsidRPr="00F21F51" w:rsidRDefault="00F21F51" w:rsidP="00F21F51">
      <w:pPr>
        <w:bidi/>
        <w:rPr>
          <w:rFonts w:cs="David" w:hint="cs"/>
          <w:rtl/>
        </w:rPr>
      </w:pPr>
      <w:r w:rsidRPr="00F21F51">
        <w:rPr>
          <w:rFonts w:cs="David" w:hint="cs"/>
          <w:rtl/>
        </w:rPr>
        <w:tab/>
        <w:t xml:space="preserve"> נסכם את הדברים ואחר כך נסדר הכול. עשינו את זה עם חבר הכנסת זבולון אורלב בנושא - - - </w:t>
      </w:r>
    </w:p>
    <w:p w14:paraId="057E2F4B" w14:textId="77777777" w:rsidR="00F21F51" w:rsidRPr="00F21F51" w:rsidRDefault="00F21F51" w:rsidP="00F21F51">
      <w:pPr>
        <w:bidi/>
        <w:rPr>
          <w:rFonts w:cs="David" w:hint="cs"/>
          <w:rtl/>
        </w:rPr>
      </w:pPr>
    </w:p>
    <w:p w14:paraId="54E90BD0" w14:textId="77777777" w:rsidR="00F21F51" w:rsidRPr="00F21F51" w:rsidRDefault="00F21F51" w:rsidP="00F21F51">
      <w:pPr>
        <w:bidi/>
        <w:rPr>
          <w:rFonts w:cs="David" w:hint="cs"/>
          <w:rtl/>
        </w:rPr>
      </w:pPr>
      <w:r w:rsidRPr="00F21F51">
        <w:rPr>
          <w:rFonts w:cs="David" w:hint="cs"/>
          <w:u w:val="single"/>
          <w:rtl/>
        </w:rPr>
        <w:t>רן כהן:</w:t>
      </w:r>
    </w:p>
    <w:p w14:paraId="0B7713EA" w14:textId="77777777" w:rsidR="00F21F51" w:rsidRPr="00F21F51" w:rsidRDefault="00F21F51" w:rsidP="00F21F51">
      <w:pPr>
        <w:bidi/>
        <w:rPr>
          <w:rFonts w:cs="David" w:hint="cs"/>
          <w:rtl/>
        </w:rPr>
      </w:pPr>
    </w:p>
    <w:p w14:paraId="7243BA51" w14:textId="77777777" w:rsidR="00F21F51" w:rsidRPr="00F21F51" w:rsidRDefault="00F21F51" w:rsidP="00F21F51">
      <w:pPr>
        <w:bidi/>
        <w:rPr>
          <w:rFonts w:cs="David" w:hint="cs"/>
          <w:rtl/>
        </w:rPr>
      </w:pPr>
      <w:r w:rsidRPr="00F21F51">
        <w:rPr>
          <w:rFonts w:cs="David" w:hint="cs"/>
          <w:rtl/>
        </w:rPr>
        <w:tab/>
        <w:t xml:space="preserve">גבירתי היושבת ראש, חברי הוועדה, חוק הדיור הציבורי של חבר הכנסת מרציאנו ושלי, העניין הוא טכני לחלוטין.  הנחנו את הצעת החוק בשבוע הראשון של השבעת הכנסת השבע-עשרה, למעשה  לפני כחודשיים, 70 יום. אם זה היה עובר את המחלקה המשפטית, היו לנו 45 יום ויותר.  היום יש כ-30 יום בגלל העיכוב שחל במחלקה המשפטית. כל מה שאנחנו מבקשים, שחרור מחובת הנחה כדי שנוכל להעלות את זה בטרם חלפו 45 יום.  זה עניין טכני לחלוטין. </w:t>
      </w:r>
    </w:p>
    <w:p w14:paraId="2B4FAC1D" w14:textId="77777777" w:rsidR="00F21F51" w:rsidRPr="00F21F51" w:rsidRDefault="00F21F51" w:rsidP="00F21F51">
      <w:pPr>
        <w:bidi/>
        <w:rPr>
          <w:rFonts w:cs="David" w:hint="cs"/>
          <w:rtl/>
        </w:rPr>
      </w:pPr>
    </w:p>
    <w:p w14:paraId="2A8AA396" w14:textId="77777777" w:rsidR="00F21F51" w:rsidRPr="00F21F51" w:rsidRDefault="00F21F51" w:rsidP="00F21F51">
      <w:pPr>
        <w:bidi/>
        <w:ind w:firstLine="567"/>
        <w:rPr>
          <w:rFonts w:cs="David" w:hint="cs"/>
          <w:rtl/>
        </w:rPr>
      </w:pPr>
      <w:r w:rsidRPr="00F21F51">
        <w:rPr>
          <w:rFonts w:cs="David" w:hint="cs"/>
          <w:rtl/>
        </w:rPr>
        <w:t xml:space="preserve">אתמול קיבלתי שיחה מיושב ראש הקואליציה, אני יודע שהוא רוצה להגיע לתיאום בינינו, היוזמים, לבין השר מאיר שטרית, וזה מקובל עליי. </w:t>
      </w:r>
    </w:p>
    <w:p w14:paraId="23B27D2C" w14:textId="77777777" w:rsidR="00F21F51" w:rsidRPr="00F21F51" w:rsidRDefault="00F21F51" w:rsidP="00F21F51">
      <w:pPr>
        <w:bidi/>
        <w:rPr>
          <w:rFonts w:cs="David" w:hint="cs"/>
          <w:rtl/>
        </w:rPr>
      </w:pPr>
    </w:p>
    <w:p w14:paraId="1178C5FF" w14:textId="77777777" w:rsidR="00F21F51" w:rsidRPr="00F21F51" w:rsidRDefault="00F21F51" w:rsidP="00F21F51">
      <w:pPr>
        <w:bidi/>
        <w:rPr>
          <w:rFonts w:cs="David" w:hint="cs"/>
          <w:rtl/>
        </w:rPr>
      </w:pPr>
      <w:r w:rsidRPr="00F21F51">
        <w:rPr>
          <w:rFonts w:cs="David" w:hint="cs"/>
          <w:u w:val="single"/>
          <w:rtl/>
        </w:rPr>
        <w:t>יורם מרציאנו:</w:t>
      </w:r>
    </w:p>
    <w:p w14:paraId="61508646" w14:textId="77777777" w:rsidR="00F21F51" w:rsidRPr="00F21F51" w:rsidRDefault="00F21F51" w:rsidP="00F21F51">
      <w:pPr>
        <w:bidi/>
        <w:rPr>
          <w:rFonts w:cs="David" w:hint="cs"/>
          <w:rtl/>
        </w:rPr>
      </w:pPr>
    </w:p>
    <w:p w14:paraId="693C25EF" w14:textId="77777777" w:rsidR="00F21F51" w:rsidRPr="00F21F51" w:rsidRDefault="00F21F51" w:rsidP="00F21F51">
      <w:pPr>
        <w:bidi/>
        <w:rPr>
          <w:rFonts w:cs="David" w:hint="cs"/>
          <w:rtl/>
        </w:rPr>
      </w:pPr>
      <w:r w:rsidRPr="00F21F51">
        <w:rPr>
          <w:rFonts w:cs="David" w:hint="cs"/>
          <w:rtl/>
        </w:rPr>
        <w:tab/>
        <w:t xml:space="preserve"> השר היה בשדולה, הוא אמר שיתמוך. </w:t>
      </w:r>
    </w:p>
    <w:p w14:paraId="4388415A" w14:textId="77777777" w:rsidR="00F21F51" w:rsidRPr="00F21F51" w:rsidRDefault="00F21F51" w:rsidP="00F21F51">
      <w:pPr>
        <w:bidi/>
        <w:rPr>
          <w:rFonts w:cs="David" w:hint="cs"/>
          <w:rtl/>
        </w:rPr>
      </w:pPr>
      <w:r w:rsidRPr="00F21F51">
        <w:rPr>
          <w:rFonts w:cs="David"/>
          <w:rtl/>
        </w:rPr>
        <w:br w:type="page"/>
      </w:r>
    </w:p>
    <w:p w14:paraId="5D3FF961" w14:textId="77777777" w:rsidR="00F21F51" w:rsidRPr="00F21F51" w:rsidRDefault="00F21F51" w:rsidP="00F21F51">
      <w:pPr>
        <w:bidi/>
        <w:rPr>
          <w:rFonts w:cs="David" w:hint="cs"/>
          <w:rtl/>
        </w:rPr>
      </w:pPr>
      <w:r w:rsidRPr="00F21F51">
        <w:rPr>
          <w:rFonts w:cs="David" w:hint="cs"/>
          <w:u w:val="single"/>
          <w:rtl/>
        </w:rPr>
        <w:t>היו"ר רוחמה אברהם:</w:t>
      </w:r>
    </w:p>
    <w:p w14:paraId="7A4ED65A" w14:textId="77777777" w:rsidR="00F21F51" w:rsidRPr="00F21F51" w:rsidRDefault="00F21F51" w:rsidP="00F21F51">
      <w:pPr>
        <w:bidi/>
        <w:rPr>
          <w:rFonts w:cs="David" w:hint="cs"/>
          <w:rtl/>
        </w:rPr>
      </w:pPr>
    </w:p>
    <w:p w14:paraId="3D822BEA" w14:textId="77777777" w:rsidR="00F21F51" w:rsidRPr="00F21F51" w:rsidRDefault="00F21F51" w:rsidP="00F21F51">
      <w:pPr>
        <w:bidi/>
        <w:rPr>
          <w:rFonts w:cs="David" w:hint="cs"/>
          <w:rtl/>
        </w:rPr>
      </w:pPr>
      <w:r w:rsidRPr="00F21F51">
        <w:rPr>
          <w:rFonts w:cs="David" w:hint="cs"/>
          <w:rtl/>
        </w:rPr>
        <w:tab/>
        <w:t xml:space="preserve">אם כך, למה לא לתת לזה עוד שבוע ימים? אתה יכול לקבל עוד כמה נקודות בתמיכת הממשלה. </w:t>
      </w:r>
    </w:p>
    <w:p w14:paraId="45DB752B" w14:textId="77777777" w:rsidR="00F21F51" w:rsidRPr="00F21F51" w:rsidRDefault="00F21F51" w:rsidP="00F21F51">
      <w:pPr>
        <w:bidi/>
        <w:rPr>
          <w:rFonts w:cs="David" w:hint="cs"/>
          <w:rtl/>
        </w:rPr>
      </w:pPr>
    </w:p>
    <w:p w14:paraId="0F2ABF33" w14:textId="77777777" w:rsidR="00F21F51" w:rsidRPr="00F21F51" w:rsidRDefault="00F21F51" w:rsidP="00F21F51">
      <w:pPr>
        <w:bidi/>
        <w:rPr>
          <w:rFonts w:cs="David" w:hint="cs"/>
          <w:rtl/>
        </w:rPr>
      </w:pPr>
      <w:r w:rsidRPr="00F21F51">
        <w:rPr>
          <w:rFonts w:cs="David" w:hint="cs"/>
          <w:u w:val="single"/>
          <w:rtl/>
        </w:rPr>
        <w:t>רן כהן:</w:t>
      </w:r>
    </w:p>
    <w:p w14:paraId="75F5D36D" w14:textId="77777777" w:rsidR="00F21F51" w:rsidRPr="00F21F51" w:rsidRDefault="00F21F51" w:rsidP="00F21F51">
      <w:pPr>
        <w:bidi/>
        <w:rPr>
          <w:rFonts w:cs="David" w:hint="cs"/>
          <w:rtl/>
        </w:rPr>
      </w:pPr>
    </w:p>
    <w:p w14:paraId="72BCFCDF" w14:textId="77777777" w:rsidR="00F21F51" w:rsidRPr="00F21F51" w:rsidRDefault="00F21F51" w:rsidP="00F21F51">
      <w:pPr>
        <w:bidi/>
        <w:rPr>
          <w:rFonts w:cs="David" w:hint="cs"/>
          <w:rtl/>
        </w:rPr>
      </w:pPr>
      <w:r w:rsidRPr="00F21F51">
        <w:rPr>
          <w:rFonts w:cs="David" w:hint="cs"/>
          <w:rtl/>
        </w:rPr>
        <w:tab/>
        <w:t xml:space="preserve"> אני אסביר מדוע, הרי הכנסת מסיימת את עבודתה בעוד שבועיים. </w:t>
      </w:r>
    </w:p>
    <w:p w14:paraId="573DF604" w14:textId="77777777" w:rsidR="00F21F51" w:rsidRPr="00F21F51" w:rsidRDefault="00F21F51" w:rsidP="00F21F51">
      <w:pPr>
        <w:bidi/>
        <w:rPr>
          <w:rFonts w:cs="David" w:hint="cs"/>
          <w:rtl/>
        </w:rPr>
      </w:pPr>
    </w:p>
    <w:p w14:paraId="7F13CCCB" w14:textId="77777777" w:rsidR="00F21F51" w:rsidRPr="00F21F51" w:rsidRDefault="00F21F51" w:rsidP="00F21F51">
      <w:pPr>
        <w:bidi/>
        <w:rPr>
          <w:rFonts w:cs="David" w:hint="cs"/>
          <w:u w:val="single"/>
          <w:rtl/>
        </w:rPr>
      </w:pPr>
      <w:r w:rsidRPr="00F21F51">
        <w:rPr>
          <w:rFonts w:cs="David" w:hint="cs"/>
          <w:u w:val="single"/>
          <w:rtl/>
        </w:rPr>
        <w:t>אפרים סנה:</w:t>
      </w:r>
    </w:p>
    <w:p w14:paraId="35A483AE" w14:textId="77777777" w:rsidR="00F21F51" w:rsidRPr="00F21F51" w:rsidRDefault="00F21F51" w:rsidP="00F21F51">
      <w:pPr>
        <w:bidi/>
        <w:rPr>
          <w:rFonts w:cs="David" w:hint="cs"/>
          <w:u w:val="single"/>
          <w:rtl/>
        </w:rPr>
      </w:pPr>
    </w:p>
    <w:p w14:paraId="035C6E7A" w14:textId="77777777" w:rsidR="00F21F51" w:rsidRPr="00F21F51" w:rsidRDefault="00F21F51" w:rsidP="00F21F51">
      <w:pPr>
        <w:bidi/>
        <w:rPr>
          <w:rFonts w:cs="David" w:hint="cs"/>
          <w:rtl/>
        </w:rPr>
      </w:pPr>
      <w:r w:rsidRPr="00F21F51">
        <w:rPr>
          <w:rFonts w:cs="David" w:hint="cs"/>
          <w:rtl/>
        </w:rPr>
        <w:tab/>
        <w:t xml:space="preserve"> בשבוע האחרון לא עולים חוקים. </w:t>
      </w:r>
    </w:p>
    <w:p w14:paraId="0C06DDA5" w14:textId="77777777" w:rsidR="00F21F51" w:rsidRPr="00F21F51" w:rsidRDefault="00F21F51" w:rsidP="00F21F51">
      <w:pPr>
        <w:bidi/>
        <w:rPr>
          <w:rFonts w:cs="David" w:hint="cs"/>
          <w:rtl/>
        </w:rPr>
      </w:pPr>
    </w:p>
    <w:p w14:paraId="7E71B391" w14:textId="77777777" w:rsidR="00F21F51" w:rsidRPr="00F21F51" w:rsidRDefault="00F21F51" w:rsidP="00F21F51">
      <w:pPr>
        <w:bidi/>
        <w:rPr>
          <w:rFonts w:cs="David" w:hint="cs"/>
          <w:u w:val="single"/>
          <w:rtl/>
        </w:rPr>
      </w:pPr>
      <w:r w:rsidRPr="00F21F51">
        <w:rPr>
          <w:rFonts w:cs="David" w:hint="cs"/>
          <w:u w:val="single"/>
          <w:rtl/>
        </w:rPr>
        <w:t>גדעון סער:</w:t>
      </w:r>
    </w:p>
    <w:p w14:paraId="6B02BD74" w14:textId="77777777" w:rsidR="00F21F51" w:rsidRPr="00F21F51" w:rsidRDefault="00F21F51" w:rsidP="00F21F51">
      <w:pPr>
        <w:bidi/>
        <w:rPr>
          <w:rFonts w:cs="David" w:hint="cs"/>
          <w:u w:val="single"/>
          <w:rtl/>
        </w:rPr>
      </w:pPr>
    </w:p>
    <w:p w14:paraId="632B0E0A" w14:textId="77777777" w:rsidR="00F21F51" w:rsidRPr="00F21F51" w:rsidRDefault="00F21F51" w:rsidP="00F21F51">
      <w:pPr>
        <w:bidi/>
        <w:rPr>
          <w:rFonts w:cs="David" w:hint="cs"/>
          <w:rtl/>
        </w:rPr>
      </w:pPr>
      <w:r w:rsidRPr="00F21F51">
        <w:rPr>
          <w:rFonts w:cs="David" w:hint="cs"/>
          <w:rtl/>
        </w:rPr>
        <w:tab/>
        <w:t xml:space="preserve"> בגלל שהמושב התקצר בשבוע, אני מציע שגם בשבוע האחרון תהיה אפשרות להעלות הצעות חוק. </w:t>
      </w:r>
    </w:p>
    <w:p w14:paraId="05C67C10" w14:textId="77777777" w:rsidR="00F21F51" w:rsidRPr="00F21F51" w:rsidRDefault="00F21F51" w:rsidP="00F21F51">
      <w:pPr>
        <w:bidi/>
        <w:rPr>
          <w:rFonts w:cs="David" w:hint="cs"/>
          <w:rtl/>
        </w:rPr>
      </w:pPr>
    </w:p>
    <w:p w14:paraId="2A9230E7" w14:textId="77777777" w:rsidR="00F21F51" w:rsidRPr="00F21F51" w:rsidRDefault="00F21F51" w:rsidP="00F21F51">
      <w:pPr>
        <w:bidi/>
        <w:rPr>
          <w:rFonts w:cs="David" w:hint="cs"/>
          <w:rtl/>
        </w:rPr>
      </w:pPr>
      <w:r w:rsidRPr="00F21F51">
        <w:rPr>
          <w:rFonts w:cs="David" w:hint="cs"/>
          <w:u w:val="single"/>
          <w:rtl/>
        </w:rPr>
        <w:t>היו"ר רוחמה אברהם:</w:t>
      </w:r>
    </w:p>
    <w:p w14:paraId="456AE582" w14:textId="77777777" w:rsidR="00F21F51" w:rsidRPr="00F21F51" w:rsidRDefault="00F21F51" w:rsidP="00F21F51">
      <w:pPr>
        <w:bidi/>
        <w:rPr>
          <w:rFonts w:cs="David" w:hint="cs"/>
          <w:rtl/>
        </w:rPr>
      </w:pPr>
    </w:p>
    <w:p w14:paraId="30F39308" w14:textId="77777777" w:rsidR="00F21F51" w:rsidRPr="00F21F51" w:rsidRDefault="00F21F51" w:rsidP="00F21F51">
      <w:pPr>
        <w:bidi/>
        <w:rPr>
          <w:rFonts w:cs="David" w:hint="cs"/>
          <w:rtl/>
        </w:rPr>
      </w:pPr>
      <w:r w:rsidRPr="00F21F51">
        <w:rPr>
          <w:rFonts w:cs="David" w:hint="cs"/>
          <w:rtl/>
        </w:rPr>
        <w:tab/>
        <w:t xml:space="preserve">זה לא העניין. אני מוכנה שתעלה את הנושא בסוף הישיבה ונדון בזה. יכול להיות שהרעיון הוא טוב, אבל הוא לא קשור לנושא שמעלה חבר הכנסת רן כהן. </w:t>
      </w:r>
    </w:p>
    <w:p w14:paraId="0B5C557A" w14:textId="77777777" w:rsidR="00F21F51" w:rsidRPr="00F21F51" w:rsidRDefault="00F21F51" w:rsidP="00F21F51">
      <w:pPr>
        <w:bidi/>
        <w:rPr>
          <w:rFonts w:cs="David" w:hint="cs"/>
          <w:rtl/>
        </w:rPr>
      </w:pPr>
    </w:p>
    <w:p w14:paraId="7047EC4E" w14:textId="77777777" w:rsidR="00F21F51" w:rsidRPr="00F21F51" w:rsidRDefault="00F21F51" w:rsidP="00F21F51">
      <w:pPr>
        <w:bidi/>
        <w:rPr>
          <w:rFonts w:cs="David" w:hint="cs"/>
          <w:rtl/>
        </w:rPr>
      </w:pPr>
      <w:r w:rsidRPr="00F21F51">
        <w:rPr>
          <w:rFonts w:cs="David" w:hint="cs"/>
          <w:u w:val="single"/>
          <w:rtl/>
        </w:rPr>
        <w:t>רן כהן:</w:t>
      </w:r>
    </w:p>
    <w:p w14:paraId="12415504" w14:textId="77777777" w:rsidR="00F21F51" w:rsidRPr="00F21F51" w:rsidRDefault="00F21F51" w:rsidP="00F21F51">
      <w:pPr>
        <w:bidi/>
        <w:rPr>
          <w:rFonts w:cs="David" w:hint="cs"/>
          <w:rtl/>
        </w:rPr>
      </w:pPr>
    </w:p>
    <w:p w14:paraId="6F67247C" w14:textId="77777777" w:rsidR="00F21F51" w:rsidRPr="00F21F51" w:rsidRDefault="00F21F51" w:rsidP="00F21F51">
      <w:pPr>
        <w:bidi/>
        <w:rPr>
          <w:rFonts w:cs="David" w:hint="cs"/>
          <w:rtl/>
        </w:rPr>
      </w:pPr>
      <w:r w:rsidRPr="00F21F51">
        <w:rPr>
          <w:rFonts w:cs="David" w:hint="cs"/>
          <w:rtl/>
        </w:rPr>
        <w:tab/>
        <w:t xml:space="preserve">העניין הוא  טכני לחלוטין, אין לנו שום בעיה, גם לחבר הכנסת מרציאנו וגם עלי מקובל, שנשב אתך ועם השר ונתאם את כול המהלכים לגוף החוק. </w:t>
      </w:r>
    </w:p>
    <w:p w14:paraId="62EFA56D" w14:textId="77777777" w:rsidR="00F21F51" w:rsidRPr="00F21F51" w:rsidRDefault="00F21F51" w:rsidP="00F21F51">
      <w:pPr>
        <w:bidi/>
        <w:rPr>
          <w:rFonts w:cs="David" w:hint="cs"/>
          <w:rtl/>
        </w:rPr>
      </w:pPr>
    </w:p>
    <w:p w14:paraId="1EAA3485" w14:textId="77777777" w:rsidR="00F21F51" w:rsidRPr="00F21F51" w:rsidRDefault="00F21F51" w:rsidP="00F21F51">
      <w:pPr>
        <w:pStyle w:val="Heading5"/>
        <w:jc w:val="left"/>
        <w:rPr>
          <w:rFonts w:hint="cs"/>
          <w:rtl/>
        </w:rPr>
      </w:pPr>
      <w:r w:rsidRPr="00F21F51">
        <w:rPr>
          <w:rFonts w:hint="cs"/>
          <w:u w:val="single"/>
          <w:rtl/>
        </w:rPr>
        <w:t>אביגדור יצחקי:</w:t>
      </w:r>
    </w:p>
    <w:p w14:paraId="02AD97B4" w14:textId="77777777" w:rsidR="00F21F51" w:rsidRPr="00F21F51" w:rsidRDefault="00F21F51" w:rsidP="00F21F51">
      <w:pPr>
        <w:pStyle w:val="Heading5"/>
        <w:jc w:val="left"/>
        <w:rPr>
          <w:rFonts w:hint="cs"/>
          <w:rtl/>
        </w:rPr>
      </w:pPr>
    </w:p>
    <w:p w14:paraId="58A18F82" w14:textId="77777777" w:rsidR="00F21F51" w:rsidRPr="00F21F51" w:rsidRDefault="00F21F51" w:rsidP="00F21F51">
      <w:pPr>
        <w:bidi/>
        <w:rPr>
          <w:rFonts w:cs="David" w:hint="cs"/>
          <w:rtl/>
        </w:rPr>
      </w:pPr>
      <w:r w:rsidRPr="00F21F51">
        <w:rPr>
          <w:rFonts w:cs="David" w:hint="cs"/>
          <w:rtl/>
        </w:rPr>
        <w:tab/>
        <w:t xml:space="preserve">אני מבין את דבריך, אבל נשב יחד ובתיאום  תקבל את כול מה שצריך לעניין הזה. הכוונה היא, שנבוא עם דברים מסוכמים.  </w:t>
      </w:r>
    </w:p>
    <w:p w14:paraId="490B5422" w14:textId="77777777" w:rsidR="00F21F51" w:rsidRPr="00F21F51" w:rsidRDefault="00F21F51" w:rsidP="00F21F51">
      <w:pPr>
        <w:bidi/>
        <w:rPr>
          <w:rFonts w:cs="David" w:hint="cs"/>
          <w:rtl/>
        </w:rPr>
      </w:pPr>
    </w:p>
    <w:p w14:paraId="52A76807" w14:textId="77777777" w:rsidR="00F21F51" w:rsidRPr="00F21F51" w:rsidRDefault="00F21F51" w:rsidP="00F21F51">
      <w:pPr>
        <w:bidi/>
        <w:rPr>
          <w:rFonts w:cs="David" w:hint="cs"/>
          <w:rtl/>
        </w:rPr>
      </w:pPr>
      <w:r w:rsidRPr="00F21F51">
        <w:rPr>
          <w:rFonts w:cs="David" w:hint="cs"/>
          <w:u w:val="single"/>
          <w:rtl/>
        </w:rPr>
        <w:t>היו"ר רוחמה אברהם:</w:t>
      </w:r>
    </w:p>
    <w:p w14:paraId="7B4EBFE9" w14:textId="77777777" w:rsidR="00F21F51" w:rsidRPr="00F21F51" w:rsidRDefault="00F21F51" w:rsidP="00F21F51">
      <w:pPr>
        <w:bidi/>
        <w:rPr>
          <w:rFonts w:cs="David" w:hint="cs"/>
          <w:rtl/>
        </w:rPr>
      </w:pPr>
    </w:p>
    <w:p w14:paraId="17255904" w14:textId="77777777" w:rsidR="00F21F51" w:rsidRPr="00F21F51" w:rsidRDefault="00F21F51" w:rsidP="00F21F51">
      <w:pPr>
        <w:bidi/>
        <w:rPr>
          <w:rFonts w:cs="David" w:hint="cs"/>
          <w:rtl/>
        </w:rPr>
      </w:pPr>
      <w:r w:rsidRPr="00F21F51">
        <w:rPr>
          <w:rFonts w:cs="David" w:hint="cs"/>
          <w:rtl/>
        </w:rPr>
        <w:tab/>
        <w:t xml:space="preserve">ההצעה שלי, שתבואו במגעים עם נציגי ההמשלה. הצעת החוק היא חשובה, ברור לאדוני, שהממשלה צריכה לתת יד לעניין הזה כי אם לא, הקואליציה לא תתמוך בהצעה. </w:t>
      </w:r>
    </w:p>
    <w:p w14:paraId="0ED49C3D" w14:textId="77777777" w:rsidR="00F21F51" w:rsidRPr="00F21F51" w:rsidRDefault="00F21F51" w:rsidP="00F21F51">
      <w:pPr>
        <w:bidi/>
        <w:rPr>
          <w:rFonts w:cs="David" w:hint="cs"/>
          <w:rtl/>
        </w:rPr>
      </w:pPr>
    </w:p>
    <w:p w14:paraId="0D7A82F7" w14:textId="77777777" w:rsidR="00F21F51" w:rsidRPr="00F21F51" w:rsidRDefault="00F21F51" w:rsidP="00F21F51">
      <w:pPr>
        <w:bidi/>
        <w:rPr>
          <w:rFonts w:cs="David" w:hint="cs"/>
          <w:rtl/>
        </w:rPr>
      </w:pPr>
      <w:r w:rsidRPr="00F21F51">
        <w:rPr>
          <w:rFonts w:cs="David" w:hint="cs"/>
          <w:u w:val="single"/>
          <w:rtl/>
        </w:rPr>
        <w:t>יורם מרציאנו:</w:t>
      </w:r>
    </w:p>
    <w:p w14:paraId="2FFEF70D" w14:textId="77777777" w:rsidR="00F21F51" w:rsidRPr="00F21F51" w:rsidRDefault="00F21F51" w:rsidP="00F21F51">
      <w:pPr>
        <w:bidi/>
        <w:rPr>
          <w:rFonts w:cs="David" w:hint="cs"/>
          <w:rtl/>
        </w:rPr>
      </w:pPr>
    </w:p>
    <w:p w14:paraId="635885D6" w14:textId="77777777" w:rsidR="00F21F51" w:rsidRPr="00F21F51" w:rsidRDefault="00F21F51" w:rsidP="00F21F51">
      <w:pPr>
        <w:bidi/>
        <w:rPr>
          <w:rFonts w:cs="David" w:hint="cs"/>
          <w:rtl/>
        </w:rPr>
      </w:pPr>
      <w:r w:rsidRPr="00F21F51">
        <w:rPr>
          <w:rFonts w:cs="David" w:hint="cs"/>
          <w:rtl/>
        </w:rPr>
        <w:tab/>
        <w:t xml:space="preserve">אני תומך בעמדתו של חבר הכנסת רן כהן, מדובר בהליך טכני. מה שאומר יושב ראש הקואליציה, נלך לשר,  השר היה בשדולה, שמעתי שהשר תומך בהצעת החוק.  </w:t>
      </w:r>
    </w:p>
    <w:p w14:paraId="561353F5" w14:textId="77777777" w:rsidR="00F21F51" w:rsidRPr="00F21F51" w:rsidRDefault="00F21F51" w:rsidP="00F21F51">
      <w:pPr>
        <w:bidi/>
        <w:rPr>
          <w:rFonts w:cs="David" w:hint="cs"/>
          <w:rtl/>
        </w:rPr>
      </w:pPr>
    </w:p>
    <w:p w14:paraId="3E88C974" w14:textId="77777777" w:rsidR="00F21F51" w:rsidRPr="00F21F51" w:rsidRDefault="00F21F51" w:rsidP="00F21F51">
      <w:pPr>
        <w:bidi/>
        <w:rPr>
          <w:rFonts w:cs="David" w:hint="cs"/>
          <w:u w:val="single"/>
          <w:rtl/>
        </w:rPr>
      </w:pPr>
      <w:r w:rsidRPr="00F21F51">
        <w:rPr>
          <w:rFonts w:cs="David" w:hint="cs"/>
          <w:u w:val="single"/>
          <w:rtl/>
        </w:rPr>
        <w:t>גדעון סער:</w:t>
      </w:r>
    </w:p>
    <w:p w14:paraId="20A52CC0" w14:textId="77777777" w:rsidR="00F21F51" w:rsidRPr="00F21F51" w:rsidRDefault="00F21F51" w:rsidP="00F21F51">
      <w:pPr>
        <w:bidi/>
        <w:rPr>
          <w:rFonts w:cs="David" w:hint="cs"/>
          <w:u w:val="single"/>
          <w:rtl/>
        </w:rPr>
      </w:pPr>
    </w:p>
    <w:p w14:paraId="7BB291C5" w14:textId="77777777" w:rsidR="00F21F51" w:rsidRPr="00F21F51" w:rsidRDefault="00F21F51" w:rsidP="00F21F51">
      <w:pPr>
        <w:bidi/>
        <w:rPr>
          <w:rFonts w:cs="David" w:hint="cs"/>
          <w:rtl/>
        </w:rPr>
      </w:pPr>
      <w:r w:rsidRPr="00F21F51">
        <w:rPr>
          <w:rFonts w:cs="David" w:hint="cs"/>
          <w:rtl/>
        </w:rPr>
        <w:tab/>
        <w:t xml:space="preserve"> אני מודיע לך, שהחוק יעבור בכול מקרה. </w:t>
      </w:r>
    </w:p>
    <w:p w14:paraId="0C8F3279" w14:textId="77777777" w:rsidR="00F21F51" w:rsidRPr="00F21F51" w:rsidRDefault="00F21F51" w:rsidP="00F21F51">
      <w:pPr>
        <w:bidi/>
        <w:rPr>
          <w:rFonts w:cs="David" w:hint="cs"/>
          <w:rtl/>
        </w:rPr>
      </w:pPr>
    </w:p>
    <w:p w14:paraId="6C9001D4" w14:textId="77777777" w:rsidR="00F21F51" w:rsidRPr="00F21F51" w:rsidRDefault="00F21F51" w:rsidP="00F21F51">
      <w:pPr>
        <w:bidi/>
        <w:rPr>
          <w:rFonts w:cs="David" w:hint="cs"/>
          <w:rtl/>
        </w:rPr>
      </w:pPr>
      <w:r w:rsidRPr="00F21F51">
        <w:rPr>
          <w:rFonts w:cs="David" w:hint="cs"/>
          <w:u w:val="single"/>
          <w:rtl/>
        </w:rPr>
        <w:t>יורם מרציאנו:</w:t>
      </w:r>
    </w:p>
    <w:p w14:paraId="6BA312DB" w14:textId="77777777" w:rsidR="00F21F51" w:rsidRPr="00F21F51" w:rsidRDefault="00F21F51" w:rsidP="00F21F51">
      <w:pPr>
        <w:bidi/>
        <w:rPr>
          <w:rFonts w:cs="David" w:hint="cs"/>
          <w:rtl/>
        </w:rPr>
      </w:pPr>
    </w:p>
    <w:p w14:paraId="6A174AAD" w14:textId="77777777" w:rsidR="00F21F51" w:rsidRPr="00F21F51" w:rsidRDefault="00F21F51" w:rsidP="00F21F51">
      <w:pPr>
        <w:bidi/>
        <w:rPr>
          <w:rFonts w:cs="David" w:hint="cs"/>
          <w:rtl/>
        </w:rPr>
      </w:pPr>
      <w:r w:rsidRPr="00F21F51">
        <w:rPr>
          <w:rFonts w:cs="David" w:hint="cs"/>
          <w:rtl/>
        </w:rPr>
        <w:tab/>
        <w:t xml:space="preserve">אם היה ועד יום שלישי הבא, נבוא בדברים עם השר, השר יסכים,  נבוא לכאן, נקבל פטור מחובת הנחה, אולי  נעביר את זה כבר בחודש ימים. </w:t>
      </w:r>
    </w:p>
    <w:p w14:paraId="1A98B713" w14:textId="77777777" w:rsidR="00F21F51" w:rsidRPr="00F21F51" w:rsidRDefault="00F21F51" w:rsidP="00F21F51">
      <w:pPr>
        <w:bidi/>
        <w:rPr>
          <w:rFonts w:cs="David" w:hint="cs"/>
          <w:rtl/>
        </w:rPr>
      </w:pPr>
    </w:p>
    <w:p w14:paraId="6FB420C7" w14:textId="77777777" w:rsidR="00F21F51" w:rsidRPr="00F21F51" w:rsidRDefault="00F21F51" w:rsidP="00F21F51">
      <w:pPr>
        <w:pStyle w:val="Heading5"/>
        <w:jc w:val="left"/>
        <w:rPr>
          <w:rFonts w:hint="cs"/>
          <w:rtl/>
        </w:rPr>
      </w:pPr>
      <w:r w:rsidRPr="00F21F51">
        <w:rPr>
          <w:rFonts w:hint="cs"/>
          <w:u w:val="single"/>
          <w:rtl/>
        </w:rPr>
        <w:t>אביגדור יצחקי:</w:t>
      </w:r>
    </w:p>
    <w:p w14:paraId="6C5A5A11" w14:textId="77777777" w:rsidR="00F21F51" w:rsidRPr="00F21F51" w:rsidRDefault="00F21F51" w:rsidP="00F21F51">
      <w:pPr>
        <w:pStyle w:val="Heading5"/>
        <w:jc w:val="left"/>
        <w:rPr>
          <w:rFonts w:hint="cs"/>
          <w:rtl/>
        </w:rPr>
      </w:pPr>
    </w:p>
    <w:p w14:paraId="613E2E0B" w14:textId="77777777" w:rsidR="00F21F51" w:rsidRPr="00F21F51" w:rsidRDefault="00F21F51" w:rsidP="00F21F51">
      <w:pPr>
        <w:bidi/>
        <w:rPr>
          <w:rFonts w:cs="David" w:hint="cs"/>
          <w:rtl/>
        </w:rPr>
      </w:pPr>
      <w:r w:rsidRPr="00F21F51">
        <w:rPr>
          <w:rFonts w:cs="David" w:hint="cs"/>
          <w:rtl/>
        </w:rPr>
        <w:tab/>
        <w:t xml:space="preserve">יתרה מזאת, אני מצהיר, גם  אם לא נגיע לסיכום עם השר, למרות זאת ניתן לך פטור מחובת הנחה. </w:t>
      </w:r>
    </w:p>
    <w:p w14:paraId="29793D2E" w14:textId="77777777" w:rsidR="00F21F51" w:rsidRPr="00F21F51" w:rsidRDefault="00F21F51" w:rsidP="00F21F51">
      <w:pPr>
        <w:bidi/>
        <w:rPr>
          <w:rFonts w:cs="David" w:hint="cs"/>
          <w:rtl/>
        </w:rPr>
      </w:pPr>
    </w:p>
    <w:p w14:paraId="2B2CD7BE" w14:textId="77777777" w:rsidR="00F21F51" w:rsidRPr="00F21F51" w:rsidRDefault="00F21F51" w:rsidP="00F21F51">
      <w:pPr>
        <w:bidi/>
        <w:rPr>
          <w:rFonts w:cs="David" w:hint="cs"/>
          <w:u w:val="single"/>
          <w:rtl/>
        </w:rPr>
      </w:pPr>
    </w:p>
    <w:p w14:paraId="725D592E" w14:textId="77777777" w:rsidR="00F21F51" w:rsidRPr="00F21F51" w:rsidRDefault="00F21F51" w:rsidP="00F21F51">
      <w:pPr>
        <w:bidi/>
        <w:rPr>
          <w:rFonts w:cs="David" w:hint="cs"/>
          <w:rtl/>
        </w:rPr>
      </w:pPr>
      <w:r w:rsidRPr="00F21F51">
        <w:rPr>
          <w:rFonts w:cs="David" w:hint="cs"/>
          <w:u w:val="single"/>
          <w:rtl/>
        </w:rPr>
        <w:t>רן כהן:</w:t>
      </w:r>
    </w:p>
    <w:p w14:paraId="02332CA8" w14:textId="77777777" w:rsidR="00F21F51" w:rsidRPr="00F21F51" w:rsidRDefault="00F21F51" w:rsidP="00F21F51">
      <w:pPr>
        <w:bidi/>
        <w:rPr>
          <w:rFonts w:cs="David" w:hint="cs"/>
          <w:rtl/>
        </w:rPr>
      </w:pPr>
    </w:p>
    <w:p w14:paraId="0044CEB9" w14:textId="77777777" w:rsidR="00F21F51" w:rsidRPr="00F21F51" w:rsidRDefault="00F21F51" w:rsidP="00F21F51">
      <w:pPr>
        <w:bidi/>
        <w:rPr>
          <w:rFonts w:cs="David" w:hint="cs"/>
          <w:rtl/>
        </w:rPr>
      </w:pPr>
      <w:r w:rsidRPr="00F21F51">
        <w:rPr>
          <w:rFonts w:cs="David" w:hint="cs"/>
          <w:rtl/>
        </w:rPr>
        <w:tab/>
        <w:t xml:space="preserve">גברתי היושבת ראש,  אם זה מובטח, המועד שבו זה יבוא יאפשר להביא את הצעת החוק לפני הפגרה. כול מה שאני מבקש, שהמועד שזה יבוא לכאן יאפשר את העלאת הצעת החוק לפני יציאת הכנסת לפגרה. </w:t>
      </w:r>
    </w:p>
    <w:p w14:paraId="6ABB50B2" w14:textId="77777777" w:rsidR="00F21F51" w:rsidRPr="00F21F51" w:rsidRDefault="00F21F51" w:rsidP="00F21F51">
      <w:pPr>
        <w:bidi/>
        <w:rPr>
          <w:rFonts w:cs="David" w:hint="cs"/>
          <w:rtl/>
        </w:rPr>
      </w:pPr>
    </w:p>
    <w:p w14:paraId="2F13A410" w14:textId="77777777" w:rsidR="00F21F51" w:rsidRPr="00F21F51" w:rsidRDefault="00F21F51" w:rsidP="00F21F51">
      <w:pPr>
        <w:bidi/>
        <w:rPr>
          <w:rFonts w:cs="David" w:hint="cs"/>
          <w:rtl/>
        </w:rPr>
      </w:pPr>
      <w:r w:rsidRPr="00F21F51">
        <w:rPr>
          <w:rFonts w:cs="David" w:hint="cs"/>
          <w:u w:val="single"/>
          <w:rtl/>
        </w:rPr>
        <w:t>היו"ר רוחמה אברהם:</w:t>
      </w:r>
    </w:p>
    <w:p w14:paraId="1F89B682" w14:textId="77777777" w:rsidR="00F21F51" w:rsidRPr="00F21F51" w:rsidRDefault="00F21F51" w:rsidP="00F21F51">
      <w:pPr>
        <w:bidi/>
        <w:rPr>
          <w:rFonts w:cs="David" w:hint="cs"/>
          <w:rtl/>
        </w:rPr>
      </w:pPr>
    </w:p>
    <w:p w14:paraId="012B51A7" w14:textId="77777777" w:rsidR="00F21F51" w:rsidRPr="00F21F51" w:rsidRDefault="00F21F51" w:rsidP="00F21F51">
      <w:pPr>
        <w:bidi/>
        <w:rPr>
          <w:rFonts w:cs="David" w:hint="cs"/>
          <w:rtl/>
        </w:rPr>
      </w:pPr>
      <w:r w:rsidRPr="00F21F51">
        <w:rPr>
          <w:rFonts w:cs="David" w:hint="cs"/>
          <w:rtl/>
        </w:rPr>
        <w:tab/>
        <w:t xml:space="preserve">אני אביא את זה בתחילת שבוע הבא. </w:t>
      </w:r>
      <w:r w:rsidRPr="00F21F51">
        <w:rPr>
          <w:rFonts w:cs="David" w:hint="cs"/>
          <w:rtl/>
        </w:rPr>
        <w:tab/>
        <w:t xml:space="preserve">ההחלטה למשוך את הצעת החוק. </w:t>
      </w:r>
    </w:p>
    <w:p w14:paraId="75E81E86" w14:textId="77777777" w:rsidR="00F21F51" w:rsidRPr="00F21F51" w:rsidRDefault="00F21F51" w:rsidP="00F21F51">
      <w:pPr>
        <w:bidi/>
        <w:rPr>
          <w:rFonts w:cs="David" w:hint="cs"/>
          <w:rtl/>
        </w:rPr>
      </w:pPr>
    </w:p>
    <w:p w14:paraId="64E7F6FC" w14:textId="77777777" w:rsidR="00F21F51" w:rsidRPr="00F21F51" w:rsidRDefault="00F21F51" w:rsidP="00F21F51">
      <w:pPr>
        <w:bidi/>
        <w:rPr>
          <w:rFonts w:cs="David" w:hint="cs"/>
          <w:rtl/>
        </w:rPr>
      </w:pPr>
      <w:r w:rsidRPr="00F21F51">
        <w:rPr>
          <w:rFonts w:cs="David" w:hint="cs"/>
          <w:rtl/>
        </w:rPr>
        <w:tab/>
        <w:t xml:space="preserve">אנחנו עוברים להצעת החוק של חבר הכנסת זבולון אורלב: העצת חוק יסוד: הכנסת (תיקון פקיעת כהונה של חבר הכנסת).  אבקש להציג את הנושא, למה הוא דחוף כל כך.  </w:t>
      </w:r>
    </w:p>
    <w:p w14:paraId="31FB141D" w14:textId="77777777" w:rsidR="00F21F51" w:rsidRPr="00F21F51" w:rsidRDefault="00F21F51" w:rsidP="00F21F51">
      <w:pPr>
        <w:bidi/>
        <w:rPr>
          <w:rFonts w:cs="David" w:hint="cs"/>
          <w:rtl/>
        </w:rPr>
      </w:pPr>
    </w:p>
    <w:p w14:paraId="083F6BF6" w14:textId="77777777" w:rsidR="00F21F51" w:rsidRPr="00F21F51" w:rsidRDefault="00F21F51" w:rsidP="00F21F51">
      <w:pPr>
        <w:bidi/>
        <w:rPr>
          <w:rFonts w:cs="David" w:hint="cs"/>
          <w:rtl/>
        </w:rPr>
      </w:pPr>
      <w:r w:rsidRPr="00F21F51">
        <w:rPr>
          <w:rFonts w:cs="David" w:hint="cs"/>
          <w:u w:val="single"/>
          <w:rtl/>
        </w:rPr>
        <w:t>זבולון אורלב:</w:t>
      </w:r>
    </w:p>
    <w:p w14:paraId="041D8487" w14:textId="77777777" w:rsidR="00F21F51" w:rsidRPr="00F21F51" w:rsidRDefault="00F21F51" w:rsidP="00F21F51">
      <w:pPr>
        <w:bidi/>
        <w:rPr>
          <w:rFonts w:cs="David" w:hint="cs"/>
          <w:rtl/>
        </w:rPr>
      </w:pPr>
    </w:p>
    <w:p w14:paraId="7B71DF71" w14:textId="77777777" w:rsidR="00F21F51" w:rsidRPr="00F21F51" w:rsidRDefault="00F21F51" w:rsidP="00F21F51">
      <w:pPr>
        <w:bidi/>
        <w:rPr>
          <w:rFonts w:cs="David" w:hint="cs"/>
          <w:rtl/>
        </w:rPr>
      </w:pPr>
      <w:r w:rsidRPr="00F21F51">
        <w:rPr>
          <w:rFonts w:cs="David" w:hint="cs"/>
          <w:rtl/>
        </w:rPr>
        <w:tab/>
        <w:t xml:space="preserve">סעיף 7א' בחוק יסוד: הכנסת קובע, שרשימת מועמדים או מועמדים יכולים להיבחר לכנסת כול עוד אין במטרותיהם או במעשיהם, במפורש או במשתמע משום שלילת קיומה של מדינת ישראל כמדינה יהודית ודמוקרטית,  אין בהם הסתה לגזענות או תמיכה במאבק מזוין של מדינת אויב או של ארגון טרור נגד מדינת ישראל. </w:t>
      </w:r>
    </w:p>
    <w:p w14:paraId="5A95FF4A" w14:textId="77777777" w:rsidR="00F21F51" w:rsidRPr="00F21F51" w:rsidRDefault="00F21F51" w:rsidP="00F21F51">
      <w:pPr>
        <w:bidi/>
        <w:rPr>
          <w:rFonts w:cs="David" w:hint="cs"/>
          <w:rtl/>
        </w:rPr>
      </w:pPr>
    </w:p>
    <w:p w14:paraId="476FA2DB" w14:textId="77777777" w:rsidR="00F21F51" w:rsidRPr="00F21F51" w:rsidRDefault="00F21F51" w:rsidP="00F21F51">
      <w:pPr>
        <w:bidi/>
        <w:ind w:firstLine="567"/>
        <w:rPr>
          <w:rFonts w:cs="David" w:hint="cs"/>
          <w:rtl/>
        </w:rPr>
      </w:pPr>
      <w:r w:rsidRPr="00F21F51">
        <w:rPr>
          <w:rFonts w:cs="David" w:hint="cs"/>
          <w:rtl/>
        </w:rPr>
        <w:t xml:space="preserve">רשימה שלא עומדת בתנאים האלה לא יכולה להיבחר לכנסת, לא רק על פי החלטה של ועדת הבחירות,  אלא של בית משפט. כך קובע החוק. </w:t>
      </w:r>
    </w:p>
    <w:p w14:paraId="20C797C2" w14:textId="77777777" w:rsidR="00F21F51" w:rsidRPr="00F21F51" w:rsidRDefault="00F21F51" w:rsidP="00F21F51">
      <w:pPr>
        <w:bidi/>
        <w:rPr>
          <w:rFonts w:cs="David" w:hint="cs"/>
          <w:rtl/>
        </w:rPr>
      </w:pPr>
    </w:p>
    <w:p w14:paraId="2415AC0B" w14:textId="77777777" w:rsidR="00F21F51" w:rsidRPr="00F21F51" w:rsidRDefault="00F21F51" w:rsidP="00F21F51">
      <w:pPr>
        <w:bidi/>
        <w:rPr>
          <w:rFonts w:cs="David" w:hint="cs"/>
          <w:rtl/>
        </w:rPr>
      </w:pPr>
      <w:r w:rsidRPr="00F21F51">
        <w:rPr>
          <w:rFonts w:cs="David" w:hint="cs"/>
          <w:u w:val="single"/>
          <w:rtl/>
        </w:rPr>
        <w:t>רן כהן:</w:t>
      </w:r>
    </w:p>
    <w:p w14:paraId="6E75EF2B" w14:textId="77777777" w:rsidR="00F21F51" w:rsidRPr="00F21F51" w:rsidRDefault="00F21F51" w:rsidP="00F21F51">
      <w:pPr>
        <w:bidi/>
        <w:rPr>
          <w:rFonts w:cs="David" w:hint="cs"/>
          <w:rtl/>
        </w:rPr>
      </w:pPr>
    </w:p>
    <w:p w14:paraId="3D654845" w14:textId="77777777" w:rsidR="00F21F51" w:rsidRPr="00F21F51" w:rsidRDefault="00F21F51" w:rsidP="00F21F51">
      <w:pPr>
        <w:bidi/>
        <w:rPr>
          <w:rFonts w:cs="David" w:hint="cs"/>
          <w:rtl/>
        </w:rPr>
      </w:pPr>
      <w:r w:rsidRPr="00F21F51">
        <w:rPr>
          <w:rFonts w:cs="David" w:hint="cs"/>
          <w:rtl/>
        </w:rPr>
        <w:tab/>
        <w:t xml:space="preserve"> מה בוער, יש בחירות? </w:t>
      </w:r>
    </w:p>
    <w:p w14:paraId="71925E73" w14:textId="77777777" w:rsidR="00F21F51" w:rsidRPr="00F21F51" w:rsidRDefault="00F21F51" w:rsidP="00F21F51">
      <w:pPr>
        <w:bidi/>
        <w:rPr>
          <w:rFonts w:cs="David" w:hint="cs"/>
          <w:rtl/>
        </w:rPr>
      </w:pPr>
    </w:p>
    <w:p w14:paraId="173E4463" w14:textId="77777777" w:rsidR="00F21F51" w:rsidRPr="00F21F51" w:rsidRDefault="00F21F51" w:rsidP="00F21F51">
      <w:pPr>
        <w:bidi/>
        <w:rPr>
          <w:rFonts w:cs="David" w:hint="cs"/>
          <w:rtl/>
        </w:rPr>
      </w:pPr>
      <w:r w:rsidRPr="00F21F51">
        <w:rPr>
          <w:rFonts w:cs="David" w:hint="cs"/>
          <w:u w:val="single"/>
          <w:rtl/>
        </w:rPr>
        <w:t>אחמד טיבי:</w:t>
      </w:r>
    </w:p>
    <w:p w14:paraId="4AD23EF0" w14:textId="77777777" w:rsidR="00F21F51" w:rsidRPr="00F21F51" w:rsidRDefault="00F21F51" w:rsidP="00F21F51">
      <w:pPr>
        <w:bidi/>
        <w:rPr>
          <w:rFonts w:cs="David" w:hint="cs"/>
          <w:rtl/>
        </w:rPr>
      </w:pPr>
    </w:p>
    <w:p w14:paraId="7EC56722" w14:textId="77777777" w:rsidR="00F21F51" w:rsidRPr="00F21F51" w:rsidRDefault="00F21F51" w:rsidP="00F21F51">
      <w:pPr>
        <w:bidi/>
        <w:rPr>
          <w:rFonts w:cs="David" w:hint="cs"/>
          <w:rtl/>
        </w:rPr>
      </w:pPr>
      <w:r w:rsidRPr="00F21F51">
        <w:rPr>
          <w:rFonts w:cs="David" w:hint="cs"/>
          <w:rtl/>
        </w:rPr>
        <w:tab/>
        <w:t xml:space="preserve"> לא, הוא רוצה להוציא אותנו מתוך הבניין. </w:t>
      </w:r>
    </w:p>
    <w:p w14:paraId="76127D68" w14:textId="77777777" w:rsidR="00F21F51" w:rsidRPr="00F21F51" w:rsidRDefault="00F21F51" w:rsidP="00F21F51">
      <w:pPr>
        <w:bidi/>
        <w:rPr>
          <w:rFonts w:cs="David" w:hint="cs"/>
          <w:rtl/>
        </w:rPr>
      </w:pPr>
    </w:p>
    <w:p w14:paraId="3E61FAF0" w14:textId="77777777" w:rsidR="00F21F51" w:rsidRPr="00F21F51" w:rsidRDefault="00F21F51" w:rsidP="00F21F51">
      <w:pPr>
        <w:bidi/>
        <w:rPr>
          <w:rFonts w:cs="David" w:hint="cs"/>
          <w:rtl/>
        </w:rPr>
      </w:pPr>
      <w:r w:rsidRPr="00F21F51">
        <w:rPr>
          <w:rFonts w:cs="David" w:hint="cs"/>
          <w:u w:val="single"/>
          <w:rtl/>
        </w:rPr>
        <w:t>זבולון אורלב:</w:t>
      </w:r>
    </w:p>
    <w:p w14:paraId="4FE4A247" w14:textId="77777777" w:rsidR="00F21F51" w:rsidRPr="00F21F51" w:rsidRDefault="00F21F51" w:rsidP="00F21F51">
      <w:pPr>
        <w:bidi/>
        <w:rPr>
          <w:rFonts w:cs="David" w:hint="cs"/>
          <w:rtl/>
        </w:rPr>
      </w:pPr>
    </w:p>
    <w:p w14:paraId="11325683" w14:textId="77777777" w:rsidR="00F21F51" w:rsidRPr="00F21F51" w:rsidRDefault="00F21F51" w:rsidP="00F21F51">
      <w:pPr>
        <w:bidi/>
        <w:rPr>
          <w:rFonts w:cs="David" w:hint="cs"/>
          <w:rtl/>
        </w:rPr>
      </w:pPr>
      <w:r w:rsidRPr="00F21F51">
        <w:rPr>
          <w:rFonts w:cs="David" w:hint="cs"/>
          <w:rtl/>
        </w:rPr>
        <w:tab/>
        <w:t xml:space="preserve">המצב הוא, לאחר שרשימה או חברי הכנסת נבחרים, פג תוקפו של הסעיף. הצעת החוק שלי אומרת, כול החובות והמגבלות שחלות לפני הבחירה לכנסת, יחולו גם לאחר שחבר הכנסת נבחר. שלא ייקרה מצב, לפיו אדם התאפק, בלם את עצמו, לא השמיע את דעותיו לפני הבחירות לכנסת ולכן הוא נבחר לכנסת, ולאחר שנבחר לכנסת, הוא משנה את מטרותיו, הוא עושה דברים במפורש או במשתמע,  שהוא תומך במאבק מזוין או תומך בארגוני טרור, מבקר עצורי חמאס, הולך להיפגש עם שרי חמאס וכדומה. </w:t>
      </w:r>
    </w:p>
    <w:p w14:paraId="532D9576" w14:textId="77777777" w:rsidR="00F21F51" w:rsidRPr="00F21F51" w:rsidRDefault="00F21F51" w:rsidP="00F21F51">
      <w:pPr>
        <w:bidi/>
        <w:rPr>
          <w:rFonts w:cs="David" w:hint="cs"/>
          <w:rtl/>
        </w:rPr>
      </w:pPr>
    </w:p>
    <w:p w14:paraId="16CBC0B6" w14:textId="77777777" w:rsidR="00F21F51" w:rsidRPr="00F21F51" w:rsidRDefault="00F21F51" w:rsidP="00F21F51">
      <w:pPr>
        <w:bidi/>
        <w:ind w:firstLine="567"/>
        <w:rPr>
          <w:rFonts w:cs="David" w:hint="cs"/>
          <w:rtl/>
        </w:rPr>
      </w:pPr>
      <w:r w:rsidRPr="00F21F51">
        <w:rPr>
          <w:rFonts w:cs="David" w:hint="cs"/>
          <w:rtl/>
        </w:rPr>
        <w:t xml:space="preserve">ההצעה שלי, כול מה שנכון וטוב לפני הבחירות, שיהיה אחרי הבחירות. אנחנו לא רוצים לשבת בפרלמנט ישראלי שאין לנו ביטחון  שרשימות או חברי כנסת מנצלים את הפרצה בחוק, מתנהגות ותומכות בארגוני טרור, תומכות במאבק מזוין  נגד מדינת ישראל. </w:t>
      </w:r>
    </w:p>
    <w:p w14:paraId="21ACCEBA" w14:textId="77777777" w:rsidR="00F21F51" w:rsidRPr="00F21F51" w:rsidRDefault="00F21F51" w:rsidP="00F21F51">
      <w:pPr>
        <w:bidi/>
        <w:rPr>
          <w:rFonts w:cs="David" w:hint="cs"/>
          <w:rtl/>
        </w:rPr>
      </w:pPr>
    </w:p>
    <w:p w14:paraId="7D83696B" w14:textId="77777777" w:rsidR="00F21F51" w:rsidRPr="00F21F51" w:rsidRDefault="00F21F51" w:rsidP="00F21F51">
      <w:pPr>
        <w:bidi/>
        <w:rPr>
          <w:rFonts w:cs="David" w:hint="cs"/>
          <w:rtl/>
        </w:rPr>
      </w:pPr>
      <w:r w:rsidRPr="00F21F51">
        <w:rPr>
          <w:rFonts w:cs="David" w:hint="cs"/>
          <w:rtl/>
        </w:rPr>
        <w:tab/>
        <w:t xml:space="preserve">פנה אלי יושב ראש הקואליציה וביקש ממני, במידה והוועדה תחליט על מתן פטור, שאעלה את זה במליאה לאחר שוועדת השרים תדון </w:t>
      </w:r>
      <w:r w:rsidRPr="00F21F51">
        <w:rPr>
          <w:rFonts w:cs="David"/>
          <w:rtl/>
        </w:rPr>
        <w:t>–</w:t>
      </w:r>
      <w:r w:rsidRPr="00F21F51">
        <w:rPr>
          <w:rFonts w:cs="David" w:hint="cs"/>
          <w:rtl/>
        </w:rPr>
        <w:t xml:space="preserve"> אני מבין, במושב הזה </w:t>
      </w:r>
      <w:r w:rsidRPr="00F21F51">
        <w:rPr>
          <w:rFonts w:cs="David"/>
          <w:rtl/>
        </w:rPr>
        <w:t>–</w:t>
      </w:r>
      <w:r w:rsidRPr="00F21F51">
        <w:rPr>
          <w:rFonts w:cs="David" w:hint="cs"/>
          <w:rtl/>
        </w:rPr>
        <w:t xml:space="preserve"> הסכמתי לתנאי הזה. </w:t>
      </w:r>
    </w:p>
    <w:p w14:paraId="35702263" w14:textId="77777777" w:rsidR="00F21F51" w:rsidRPr="00F21F51" w:rsidRDefault="00F21F51" w:rsidP="00F21F51">
      <w:pPr>
        <w:bidi/>
        <w:rPr>
          <w:rFonts w:cs="David" w:hint="cs"/>
          <w:rtl/>
        </w:rPr>
      </w:pPr>
    </w:p>
    <w:p w14:paraId="29E3F4D3" w14:textId="77777777" w:rsidR="00F21F51" w:rsidRPr="00F21F51" w:rsidRDefault="00F21F51" w:rsidP="00F21F51">
      <w:pPr>
        <w:bidi/>
        <w:rPr>
          <w:rFonts w:cs="David" w:hint="cs"/>
          <w:rtl/>
        </w:rPr>
      </w:pPr>
      <w:r w:rsidRPr="00F21F51">
        <w:rPr>
          <w:rFonts w:cs="David" w:hint="cs"/>
          <w:rtl/>
        </w:rPr>
        <w:tab/>
        <w:t xml:space="preserve">למה זה דחוף? מפני שבימים האלה חיילי צה"ל נלחמים בשם הקואליציה והאופוזיציה, ואנחנו עדים לתופעות קשות של חברי כנסת, שאני עוצם את עיניי ושומע דברים, אני חושב שאני יושב, לא בפרלמנט הישראלי אלא בפרלמנט פלסטיני. </w:t>
      </w:r>
    </w:p>
    <w:p w14:paraId="293419B9" w14:textId="77777777" w:rsidR="00F21F51" w:rsidRPr="00F21F51" w:rsidRDefault="00F21F51" w:rsidP="00F21F51">
      <w:pPr>
        <w:bidi/>
        <w:rPr>
          <w:rFonts w:cs="David" w:hint="cs"/>
          <w:rtl/>
        </w:rPr>
      </w:pPr>
    </w:p>
    <w:p w14:paraId="4ECB843B" w14:textId="77777777" w:rsidR="00F21F51" w:rsidRPr="00F21F51" w:rsidRDefault="00F21F51" w:rsidP="00F21F51">
      <w:pPr>
        <w:bidi/>
        <w:rPr>
          <w:rFonts w:cs="David" w:hint="cs"/>
          <w:rtl/>
        </w:rPr>
      </w:pPr>
      <w:r w:rsidRPr="00F21F51">
        <w:rPr>
          <w:rFonts w:cs="David" w:hint="cs"/>
          <w:rtl/>
        </w:rPr>
        <w:tab/>
        <w:t xml:space="preserve">לכן, ראוי שהחוק הזה יקודם במהירות האפשרית. </w:t>
      </w:r>
    </w:p>
    <w:p w14:paraId="709CA3D9" w14:textId="77777777" w:rsidR="00F21F51" w:rsidRPr="00F21F51" w:rsidRDefault="00F21F51" w:rsidP="00F21F51">
      <w:pPr>
        <w:bidi/>
        <w:rPr>
          <w:rFonts w:cs="David" w:hint="cs"/>
          <w:rtl/>
        </w:rPr>
      </w:pPr>
    </w:p>
    <w:p w14:paraId="4446A28F" w14:textId="77777777" w:rsidR="00F21F51" w:rsidRPr="00F21F51" w:rsidRDefault="00F21F51" w:rsidP="00F21F51">
      <w:pPr>
        <w:bidi/>
        <w:rPr>
          <w:rFonts w:cs="David" w:hint="cs"/>
          <w:rtl/>
        </w:rPr>
      </w:pPr>
      <w:r w:rsidRPr="00F21F51">
        <w:rPr>
          <w:rFonts w:cs="David" w:hint="cs"/>
          <w:u w:val="single"/>
          <w:rtl/>
        </w:rPr>
        <w:t>היו"ר רוחמה אברהם:</w:t>
      </w:r>
    </w:p>
    <w:p w14:paraId="64D722FC" w14:textId="77777777" w:rsidR="00F21F51" w:rsidRPr="00F21F51" w:rsidRDefault="00F21F51" w:rsidP="00F21F51">
      <w:pPr>
        <w:bidi/>
        <w:rPr>
          <w:rFonts w:cs="David" w:hint="cs"/>
          <w:rtl/>
        </w:rPr>
      </w:pPr>
    </w:p>
    <w:p w14:paraId="2C6611FD" w14:textId="77777777" w:rsidR="00F21F51" w:rsidRPr="00F21F51" w:rsidRDefault="00F21F51" w:rsidP="00F21F51">
      <w:pPr>
        <w:bidi/>
        <w:rPr>
          <w:rFonts w:cs="David" w:hint="cs"/>
          <w:rtl/>
        </w:rPr>
      </w:pPr>
      <w:r w:rsidRPr="00F21F51">
        <w:rPr>
          <w:rFonts w:cs="David" w:hint="cs"/>
          <w:rtl/>
        </w:rPr>
        <w:tab/>
        <w:t xml:space="preserve">מייד נצביע על פטור מחובת הנחה. התנאי הוא, שאתה לא מעלה את הצעת החוק למליאה - - - </w:t>
      </w:r>
    </w:p>
    <w:p w14:paraId="62CCD4B9" w14:textId="77777777" w:rsidR="00F21F51" w:rsidRPr="00F21F51" w:rsidRDefault="00F21F51" w:rsidP="00F21F51">
      <w:pPr>
        <w:bidi/>
        <w:rPr>
          <w:rFonts w:cs="David" w:hint="cs"/>
          <w:rtl/>
        </w:rPr>
      </w:pPr>
    </w:p>
    <w:p w14:paraId="6709B7CA" w14:textId="77777777" w:rsidR="00F21F51" w:rsidRPr="00F21F51" w:rsidRDefault="00F21F51" w:rsidP="00F21F51">
      <w:pPr>
        <w:bidi/>
        <w:rPr>
          <w:rFonts w:cs="David" w:hint="cs"/>
          <w:rtl/>
        </w:rPr>
      </w:pPr>
      <w:r w:rsidRPr="00F21F51">
        <w:rPr>
          <w:rFonts w:cs="David" w:hint="cs"/>
          <w:u w:val="single"/>
          <w:rtl/>
        </w:rPr>
        <w:t>זבולון אורלב:</w:t>
      </w:r>
    </w:p>
    <w:p w14:paraId="7ADCA083" w14:textId="77777777" w:rsidR="00F21F51" w:rsidRPr="00F21F51" w:rsidRDefault="00F21F51" w:rsidP="00F21F51">
      <w:pPr>
        <w:bidi/>
        <w:rPr>
          <w:rFonts w:cs="David" w:hint="cs"/>
          <w:rtl/>
        </w:rPr>
      </w:pPr>
    </w:p>
    <w:p w14:paraId="7D06C383" w14:textId="77777777" w:rsidR="00F21F51" w:rsidRPr="00F21F51" w:rsidRDefault="00F21F51" w:rsidP="00F21F51">
      <w:pPr>
        <w:bidi/>
        <w:rPr>
          <w:rFonts w:cs="David" w:hint="cs"/>
          <w:rtl/>
        </w:rPr>
      </w:pPr>
      <w:r w:rsidRPr="00F21F51">
        <w:rPr>
          <w:rFonts w:cs="David" w:hint="cs"/>
          <w:rtl/>
        </w:rPr>
        <w:tab/>
        <w:t xml:space="preserve">בשלב הנוכחי, לאחר שוועדת השרים תסיים את עבודתה. </w:t>
      </w:r>
    </w:p>
    <w:p w14:paraId="07877799" w14:textId="77777777" w:rsidR="00F21F51" w:rsidRPr="00F21F51" w:rsidRDefault="00F21F51" w:rsidP="00F21F51">
      <w:pPr>
        <w:bidi/>
        <w:rPr>
          <w:rFonts w:cs="David" w:hint="cs"/>
          <w:rtl/>
        </w:rPr>
      </w:pPr>
    </w:p>
    <w:p w14:paraId="7303D78F" w14:textId="77777777" w:rsidR="00F21F51" w:rsidRPr="00F21F51" w:rsidRDefault="00F21F51" w:rsidP="00F21F51">
      <w:pPr>
        <w:bidi/>
        <w:rPr>
          <w:rFonts w:cs="David" w:hint="cs"/>
          <w:rtl/>
        </w:rPr>
      </w:pPr>
      <w:r w:rsidRPr="00F21F51">
        <w:rPr>
          <w:rFonts w:cs="David" w:hint="cs"/>
          <w:u w:val="single"/>
          <w:rtl/>
        </w:rPr>
        <w:t>היו"ר רוחמה אברהם:</w:t>
      </w:r>
    </w:p>
    <w:p w14:paraId="757184E1" w14:textId="77777777" w:rsidR="00F21F51" w:rsidRPr="00F21F51" w:rsidRDefault="00F21F51" w:rsidP="00F21F51">
      <w:pPr>
        <w:bidi/>
        <w:rPr>
          <w:rFonts w:cs="David" w:hint="cs"/>
          <w:rtl/>
        </w:rPr>
      </w:pPr>
    </w:p>
    <w:p w14:paraId="1F03965D" w14:textId="77777777" w:rsidR="00F21F51" w:rsidRPr="00F21F51" w:rsidRDefault="00F21F51" w:rsidP="00F21F51">
      <w:pPr>
        <w:bidi/>
        <w:rPr>
          <w:rFonts w:cs="David" w:hint="cs"/>
          <w:rtl/>
        </w:rPr>
      </w:pPr>
      <w:r w:rsidRPr="00F21F51">
        <w:rPr>
          <w:rFonts w:cs="David" w:hint="cs"/>
          <w:rtl/>
        </w:rPr>
        <w:tab/>
        <w:t xml:space="preserve"> מי בעד מתן פטור מחובת הנחה? </w:t>
      </w:r>
    </w:p>
    <w:p w14:paraId="67AC338B" w14:textId="77777777" w:rsidR="00F21F51" w:rsidRPr="00F21F51" w:rsidRDefault="00F21F51" w:rsidP="00F21F51">
      <w:pPr>
        <w:bidi/>
        <w:rPr>
          <w:rFonts w:cs="David" w:hint="cs"/>
          <w:rtl/>
        </w:rPr>
      </w:pPr>
    </w:p>
    <w:p w14:paraId="54423975" w14:textId="77777777" w:rsidR="00F21F51" w:rsidRPr="00F21F51" w:rsidRDefault="00F21F51" w:rsidP="00F21F51">
      <w:pPr>
        <w:bidi/>
        <w:rPr>
          <w:rFonts w:cs="David" w:hint="cs"/>
          <w:rtl/>
        </w:rPr>
      </w:pPr>
      <w:r w:rsidRPr="00F21F51">
        <w:rPr>
          <w:rFonts w:cs="David" w:hint="cs"/>
          <w:u w:val="single"/>
          <w:rtl/>
        </w:rPr>
        <w:t>אחמד טיבי:</w:t>
      </w:r>
    </w:p>
    <w:p w14:paraId="0BA30ECE" w14:textId="77777777" w:rsidR="00F21F51" w:rsidRPr="00F21F51" w:rsidRDefault="00F21F51" w:rsidP="00F21F51">
      <w:pPr>
        <w:bidi/>
        <w:rPr>
          <w:rFonts w:cs="David" w:hint="cs"/>
          <w:rtl/>
        </w:rPr>
      </w:pPr>
    </w:p>
    <w:p w14:paraId="097BAB63" w14:textId="77777777" w:rsidR="00F21F51" w:rsidRPr="00F21F51" w:rsidRDefault="00F21F51" w:rsidP="00F21F51">
      <w:pPr>
        <w:bidi/>
        <w:rPr>
          <w:rFonts w:cs="David" w:hint="cs"/>
          <w:rtl/>
        </w:rPr>
      </w:pPr>
      <w:r w:rsidRPr="00F21F51">
        <w:rPr>
          <w:rFonts w:cs="David" w:hint="cs"/>
          <w:rtl/>
        </w:rPr>
        <w:tab/>
        <w:t xml:space="preserve"> יש לי הסתייגות, להוסיף גם ח"כים פשיסטים, ואני אתמוך בהצעה. </w:t>
      </w:r>
    </w:p>
    <w:p w14:paraId="686AB16E" w14:textId="77777777" w:rsidR="00F21F51" w:rsidRPr="00F21F51" w:rsidRDefault="00F21F51" w:rsidP="00F21F51">
      <w:pPr>
        <w:bidi/>
        <w:rPr>
          <w:rFonts w:cs="David" w:hint="cs"/>
          <w:rtl/>
        </w:rPr>
      </w:pPr>
    </w:p>
    <w:p w14:paraId="6025B934" w14:textId="77777777" w:rsidR="00F21F51" w:rsidRPr="00F21F51" w:rsidRDefault="00F21F51" w:rsidP="00F21F51">
      <w:pPr>
        <w:bidi/>
        <w:rPr>
          <w:rFonts w:cs="David" w:hint="cs"/>
          <w:rtl/>
        </w:rPr>
      </w:pPr>
      <w:r w:rsidRPr="00F21F51">
        <w:rPr>
          <w:rFonts w:cs="David" w:hint="cs"/>
          <w:u w:val="single"/>
          <w:rtl/>
        </w:rPr>
        <w:t>היו"ר רוחמה אברהם:</w:t>
      </w:r>
    </w:p>
    <w:p w14:paraId="223EDD7A" w14:textId="77777777" w:rsidR="00F21F51" w:rsidRPr="00F21F51" w:rsidRDefault="00F21F51" w:rsidP="00F21F51">
      <w:pPr>
        <w:bidi/>
        <w:rPr>
          <w:rFonts w:cs="David" w:hint="cs"/>
          <w:rtl/>
        </w:rPr>
      </w:pPr>
    </w:p>
    <w:p w14:paraId="60C36623" w14:textId="77777777" w:rsidR="00F21F51" w:rsidRPr="00F21F51" w:rsidRDefault="00F21F51" w:rsidP="00F21F51">
      <w:pPr>
        <w:bidi/>
        <w:rPr>
          <w:rFonts w:cs="David" w:hint="cs"/>
          <w:rtl/>
        </w:rPr>
      </w:pPr>
      <w:r w:rsidRPr="00F21F51">
        <w:rPr>
          <w:rFonts w:cs="David" w:hint="cs"/>
          <w:rtl/>
        </w:rPr>
        <w:tab/>
        <w:t xml:space="preserve">חבר הכנסת אחמד טיבי, אתה יודע איך מגישים הסתייגות, גם כחבר כנסת ותיק וגם כסגן יושב ראש הכנסת. </w:t>
      </w:r>
    </w:p>
    <w:p w14:paraId="43323E3B" w14:textId="77777777" w:rsidR="00F21F51" w:rsidRPr="00F21F51" w:rsidRDefault="00F21F51" w:rsidP="00F21F51">
      <w:pPr>
        <w:bidi/>
        <w:rPr>
          <w:rFonts w:cs="David" w:hint="cs"/>
          <w:rtl/>
        </w:rPr>
      </w:pPr>
    </w:p>
    <w:p w14:paraId="798A3E63" w14:textId="77777777" w:rsidR="00F21F51" w:rsidRPr="00F21F51" w:rsidRDefault="00F21F51" w:rsidP="00F21F51">
      <w:pPr>
        <w:bidi/>
        <w:rPr>
          <w:rFonts w:cs="David" w:hint="cs"/>
          <w:rtl/>
        </w:rPr>
      </w:pPr>
      <w:r w:rsidRPr="00F21F51">
        <w:rPr>
          <w:rFonts w:cs="David" w:hint="cs"/>
          <w:rtl/>
        </w:rPr>
        <w:tab/>
        <w:t xml:space="preserve">אני עוברת להצבעה, אני מבקשת לא להפריע, מי בעד מתן פטור מחובת הנחה. </w:t>
      </w:r>
    </w:p>
    <w:p w14:paraId="47885DD1" w14:textId="77777777" w:rsidR="00F21F51" w:rsidRPr="00F21F51" w:rsidRDefault="00F21F51" w:rsidP="00F21F51">
      <w:pPr>
        <w:bidi/>
        <w:rPr>
          <w:rFonts w:cs="David" w:hint="cs"/>
          <w:rtl/>
        </w:rPr>
      </w:pPr>
    </w:p>
    <w:p w14:paraId="5583EC86" w14:textId="77777777" w:rsidR="00F21F51" w:rsidRPr="00F21F51" w:rsidRDefault="00F21F51" w:rsidP="00F21F51">
      <w:pPr>
        <w:bidi/>
        <w:jc w:val="center"/>
        <w:rPr>
          <w:rFonts w:cs="David" w:hint="cs"/>
          <w:b/>
          <w:bCs/>
          <w:rtl/>
        </w:rPr>
      </w:pPr>
      <w:r w:rsidRPr="00F21F51">
        <w:rPr>
          <w:rFonts w:cs="David" w:hint="cs"/>
          <w:b/>
          <w:bCs/>
          <w:rtl/>
        </w:rPr>
        <w:t>הצבעה</w:t>
      </w:r>
    </w:p>
    <w:p w14:paraId="4115A31A" w14:textId="77777777" w:rsidR="00F21F51" w:rsidRPr="00F21F51" w:rsidRDefault="00F21F51" w:rsidP="00F21F51">
      <w:pPr>
        <w:bidi/>
        <w:jc w:val="center"/>
        <w:rPr>
          <w:rFonts w:cs="David" w:hint="cs"/>
          <w:rtl/>
        </w:rPr>
      </w:pPr>
    </w:p>
    <w:p w14:paraId="761EEECA" w14:textId="77777777" w:rsidR="00F21F51" w:rsidRPr="00F21F51" w:rsidRDefault="00F21F51" w:rsidP="00F21F51">
      <w:pPr>
        <w:bidi/>
        <w:jc w:val="center"/>
        <w:rPr>
          <w:rFonts w:cs="David" w:hint="cs"/>
          <w:rtl/>
        </w:rPr>
      </w:pPr>
      <w:r w:rsidRPr="00F21F51">
        <w:rPr>
          <w:rFonts w:cs="David" w:hint="cs"/>
          <w:rtl/>
        </w:rPr>
        <w:t>בעד - 16</w:t>
      </w:r>
    </w:p>
    <w:p w14:paraId="1BBBAD20" w14:textId="77777777" w:rsidR="00F21F51" w:rsidRPr="00F21F51" w:rsidRDefault="00F21F51" w:rsidP="00F21F51">
      <w:pPr>
        <w:bidi/>
        <w:jc w:val="center"/>
        <w:rPr>
          <w:rFonts w:cs="David" w:hint="cs"/>
          <w:rtl/>
        </w:rPr>
      </w:pPr>
      <w:r w:rsidRPr="00F21F51">
        <w:rPr>
          <w:rFonts w:cs="David" w:hint="cs"/>
          <w:rtl/>
        </w:rPr>
        <w:t>נגד - 3</w:t>
      </w:r>
    </w:p>
    <w:p w14:paraId="09ED7447" w14:textId="77777777" w:rsidR="00F21F51" w:rsidRPr="00F21F51" w:rsidRDefault="00F21F51" w:rsidP="00F21F51">
      <w:pPr>
        <w:bidi/>
        <w:jc w:val="center"/>
        <w:rPr>
          <w:rFonts w:cs="David" w:hint="cs"/>
          <w:rtl/>
        </w:rPr>
      </w:pPr>
      <w:r w:rsidRPr="00F21F51">
        <w:rPr>
          <w:rFonts w:cs="David" w:hint="cs"/>
          <w:rtl/>
        </w:rPr>
        <w:t>נמנעים - אין</w:t>
      </w:r>
    </w:p>
    <w:p w14:paraId="75927E7D" w14:textId="77777777" w:rsidR="00F21F51" w:rsidRPr="00F21F51" w:rsidRDefault="00F21F51" w:rsidP="00F21F51">
      <w:pPr>
        <w:bidi/>
        <w:jc w:val="center"/>
        <w:rPr>
          <w:rFonts w:cs="David" w:hint="cs"/>
          <w:rtl/>
        </w:rPr>
      </w:pPr>
      <w:r w:rsidRPr="00F21F51">
        <w:rPr>
          <w:rFonts w:cs="David" w:hint="cs"/>
          <w:rtl/>
        </w:rPr>
        <w:t>ההצעה התקבלה.</w:t>
      </w:r>
    </w:p>
    <w:p w14:paraId="100B722E" w14:textId="77777777" w:rsidR="00F21F51" w:rsidRPr="00F21F51" w:rsidRDefault="00F21F51" w:rsidP="00F21F51">
      <w:pPr>
        <w:bidi/>
        <w:rPr>
          <w:rFonts w:cs="David" w:hint="cs"/>
          <w:rtl/>
        </w:rPr>
      </w:pPr>
    </w:p>
    <w:p w14:paraId="2228106D" w14:textId="77777777" w:rsidR="00F21F51" w:rsidRPr="00F21F51" w:rsidRDefault="00F21F51" w:rsidP="00F21F51">
      <w:pPr>
        <w:bidi/>
        <w:rPr>
          <w:rFonts w:cs="David" w:hint="cs"/>
          <w:rtl/>
        </w:rPr>
      </w:pPr>
      <w:r w:rsidRPr="00F21F51">
        <w:rPr>
          <w:rFonts w:cs="David" w:hint="cs"/>
          <w:u w:val="single"/>
          <w:rtl/>
        </w:rPr>
        <w:t>היו"ר רוחמה אברהם:</w:t>
      </w:r>
    </w:p>
    <w:p w14:paraId="760AE489" w14:textId="77777777" w:rsidR="00F21F51" w:rsidRPr="00F21F51" w:rsidRDefault="00F21F51" w:rsidP="00F21F51">
      <w:pPr>
        <w:bidi/>
        <w:rPr>
          <w:rFonts w:cs="David" w:hint="cs"/>
          <w:rtl/>
        </w:rPr>
      </w:pPr>
    </w:p>
    <w:p w14:paraId="1AEE4BCA" w14:textId="77777777" w:rsidR="00F21F51" w:rsidRPr="00F21F51" w:rsidRDefault="00F21F51" w:rsidP="00F21F51">
      <w:pPr>
        <w:bidi/>
        <w:rPr>
          <w:rFonts w:cs="David" w:hint="cs"/>
          <w:rtl/>
        </w:rPr>
      </w:pPr>
      <w:r w:rsidRPr="00F21F51">
        <w:rPr>
          <w:rFonts w:cs="David" w:hint="cs"/>
          <w:rtl/>
        </w:rPr>
        <w:tab/>
        <w:t xml:space="preserve">בעד ההצעה הצביעו 16 חברי כנסת, 3 נגד, אין נמנעים, לכן אני קובעת, שההצעה קיבלה פטור מחובת הנחה. </w:t>
      </w:r>
    </w:p>
    <w:p w14:paraId="42DE4D23" w14:textId="77777777" w:rsidR="00F21F51" w:rsidRPr="00F21F51" w:rsidRDefault="00F21F51" w:rsidP="00F21F51">
      <w:pPr>
        <w:bidi/>
        <w:rPr>
          <w:rFonts w:cs="David" w:hint="cs"/>
          <w:rtl/>
        </w:rPr>
      </w:pPr>
    </w:p>
    <w:p w14:paraId="65421FDD" w14:textId="77777777" w:rsidR="00F21F51" w:rsidRPr="00F21F51" w:rsidRDefault="00F21F51" w:rsidP="00F21F51">
      <w:pPr>
        <w:bidi/>
        <w:rPr>
          <w:rFonts w:cs="David" w:hint="cs"/>
          <w:rtl/>
        </w:rPr>
      </w:pPr>
      <w:r w:rsidRPr="00F21F51">
        <w:rPr>
          <w:rFonts w:cs="David" w:hint="cs"/>
          <w:rtl/>
        </w:rPr>
        <w:tab/>
        <w:t xml:space="preserve">אני עוברת להצעת חוק השלישית: הצעת חוק המדיניות הכלכלית לשנת הכספים 2004 (תיקוני חקיקה) (תיקון שילוב מקבלי גמלאות בעבודה </w:t>
      </w:r>
      <w:r w:rsidRPr="00F21F51">
        <w:rPr>
          <w:rFonts w:cs="David"/>
          <w:rtl/>
        </w:rPr>
        <w:t>–</w:t>
      </w:r>
      <w:r w:rsidRPr="00F21F51">
        <w:rPr>
          <w:rFonts w:cs="David" w:hint="cs"/>
          <w:rtl/>
        </w:rPr>
        <w:t xml:space="preserve"> ביטול), התשס"ו-2006. הצעת חבר הכנסת מוחמד ברכה, בבקשה, נא להציג את ההצעה. </w:t>
      </w:r>
    </w:p>
    <w:p w14:paraId="34CD4D8F" w14:textId="77777777" w:rsidR="00F21F51" w:rsidRPr="00F21F51" w:rsidRDefault="00F21F51" w:rsidP="00F21F51">
      <w:pPr>
        <w:bidi/>
        <w:rPr>
          <w:rFonts w:cs="David" w:hint="cs"/>
          <w:rtl/>
        </w:rPr>
      </w:pPr>
    </w:p>
    <w:p w14:paraId="43252C7C" w14:textId="77777777" w:rsidR="00F21F51" w:rsidRPr="00F21F51" w:rsidRDefault="00F21F51" w:rsidP="00F21F51">
      <w:pPr>
        <w:bidi/>
        <w:rPr>
          <w:rFonts w:cs="David"/>
          <w:u w:val="single"/>
          <w:rtl/>
        </w:rPr>
      </w:pPr>
      <w:r w:rsidRPr="00F21F51">
        <w:rPr>
          <w:rFonts w:cs="David"/>
          <w:u w:val="single"/>
          <w:rtl/>
        </w:rPr>
        <w:t>מוחמד ברכה:</w:t>
      </w:r>
    </w:p>
    <w:p w14:paraId="04285A1B" w14:textId="77777777" w:rsidR="00F21F51" w:rsidRPr="00F21F51" w:rsidRDefault="00F21F51" w:rsidP="00F21F51">
      <w:pPr>
        <w:bidi/>
        <w:rPr>
          <w:rFonts w:cs="David"/>
          <w:u w:val="single"/>
          <w:rtl/>
        </w:rPr>
      </w:pPr>
    </w:p>
    <w:p w14:paraId="1B15751C" w14:textId="77777777" w:rsidR="00F21F51" w:rsidRPr="00F21F51" w:rsidRDefault="00F21F51" w:rsidP="00F21F51">
      <w:pPr>
        <w:bidi/>
        <w:rPr>
          <w:rFonts w:cs="David" w:hint="cs"/>
          <w:rtl/>
        </w:rPr>
      </w:pPr>
      <w:r w:rsidRPr="00F21F51">
        <w:rPr>
          <w:rFonts w:cs="David"/>
          <w:rtl/>
        </w:rPr>
        <w:tab/>
      </w:r>
      <w:r w:rsidRPr="00F21F51">
        <w:rPr>
          <w:rFonts w:cs="David" w:hint="cs"/>
          <w:rtl/>
        </w:rPr>
        <w:t xml:space="preserve"> במסגרת חוק ההסדרים, ב-2004 הוחלט לעשות פיילוט שמשחרר את שירות התעסוקה ואת המדינה מהמחויבות למקבלי קצבאות. נעשה פיילוט בארבעה מוקדים, מה שנקרא תוכנית ויסקונסין.  הפיילוט הזה קיים באשקלון, בירושלים, בחדרה ובנצרת. הניסוי הזה נכשל כישלון חרוץ בכול ארבעת המקומות והפך למסע השפלה של אנשים קשיי יום, אנשים מבוגרים, אנשים נכים, אנשים שהכנסתם אינה יכולה לסייע בידיהם כדי להתקיים. המחזות האלה הם לא נחלת של מקום אחד אלא בכול ארבעת המקומות. </w:t>
      </w:r>
    </w:p>
    <w:p w14:paraId="213A6899" w14:textId="77777777" w:rsidR="00F21F51" w:rsidRPr="00F21F51" w:rsidRDefault="00F21F51" w:rsidP="00F21F51">
      <w:pPr>
        <w:bidi/>
        <w:rPr>
          <w:rFonts w:cs="David" w:hint="cs"/>
          <w:rtl/>
        </w:rPr>
      </w:pPr>
    </w:p>
    <w:p w14:paraId="58CB7C9D" w14:textId="77777777" w:rsidR="00F21F51" w:rsidRPr="00F21F51" w:rsidRDefault="00F21F51" w:rsidP="00F21F51">
      <w:pPr>
        <w:bidi/>
        <w:rPr>
          <w:rFonts w:cs="David" w:hint="cs"/>
          <w:rtl/>
        </w:rPr>
      </w:pPr>
      <w:r w:rsidRPr="00F21F51">
        <w:rPr>
          <w:rFonts w:cs="David" w:hint="cs"/>
          <w:rtl/>
        </w:rPr>
        <w:tab/>
        <w:t xml:space="preserve">ב-13 לחודש, השדולה שמטפלת בעניין הזה מקיימת את  טקס השקה של השדולה באשקלון. בעניין הזה  יש שותפות רחבה של חברי כנסת מכול הסיעות, ללא הבדל של ימין שמאל, קואליציה ואופוזיציה. על פניו, ברור התוצאות של הפיילוט הזה, לא צריך להמשיך את מסע הסבל. עברו כבר שנתיים. לכן, ראוי שהכנסת תיתן את דעתה להמשך הסבל של האנשים בארבעת המקומות האלה,  להשוות את מעמדם  לשאר המקומות. כמובן, שירות התעסוקה ייכנס במקום התוכנית הזה ויטפל באנשים כפי שמטפלים בהם בכול המקומות האחרים. </w:t>
      </w:r>
    </w:p>
    <w:p w14:paraId="1178745F" w14:textId="77777777" w:rsidR="00F21F51" w:rsidRPr="00F21F51" w:rsidRDefault="00F21F51" w:rsidP="00F21F51">
      <w:pPr>
        <w:bidi/>
        <w:rPr>
          <w:rFonts w:cs="David" w:hint="cs"/>
          <w:rtl/>
        </w:rPr>
      </w:pPr>
    </w:p>
    <w:p w14:paraId="5515121D" w14:textId="77777777" w:rsidR="00F21F51" w:rsidRPr="00F21F51" w:rsidRDefault="00F21F51" w:rsidP="00F21F51">
      <w:pPr>
        <w:bidi/>
        <w:rPr>
          <w:rFonts w:cs="David" w:hint="cs"/>
          <w:rtl/>
        </w:rPr>
      </w:pPr>
      <w:r w:rsidRPr="00F21F51">
        <w:rPr>
          <w:rFonts w:cs="David" w:hint="cs"/>
          <w:rtl/>
        </w:rPr>
        <w:tab/>
        <w:t xml:space="preserve">על כן, אני מבקש מוועדת הכנסת, להעלות זאת להצבעה לפני - - - </w:t>
      </w:r>
    </w:p>
    <w:p w14:paraId="2464C5D1" w14:textId="77777777" w:rsidR="00F21F51" w:rsidRPr="00F21F51" w:rsidRDefault="00F21F51" w:rsidP="00F21F51">
      <w:pPr>
        <w:bidi/>
        <w:rPr>
          <w:rFonts w:cs="David" w:hint="cs"/>
          <w:rtl/>
        </w:rPr>
      </w:pPr>
    </w:p>
    <w:p w14:paraId="4905B040" w14:textId="77777777" w:rsidR="00F21F51" w:rsidRPr="00F21F51" w:rsidRDefault="00F21F51" w:rsidP="00F21F51">
      <w:pPr>
        <w:bidi/>
        <w:rPr>
          <w:rFonts w:cs="David" w:hint="cs"/>
          <w:rtl/>
        </w:rPr>
      </w:pPr>
      <w:r w:rsidRPr="00F21F51">
        <w:rPr>
          <w:rFonts w:cs="David" w:hint="cs"/>
          <w:u w:val="single"/>
          <w:rtl/>
        </w:rPr>
        <w:t>היו"ר רוחמה אברהם:</w:t>
      </w:r>
    </w:p>
    <w:p w14:paraId="7A477278" w14:textId="77777777" w:rsidR="00F21F51" w:rsidRPr="00F21F51" w:rsidRDefault="00F21F51" w:rsidP="00F21F51">
      <w:pPr>
        <w:bidi/>
        <w:rPr>
          <w:rFonts w:cs="David" w:hint="cs"/>
          <w:rtl/>
        </w:rPr>
      </w:pPr>
    </w:p>
    <w:p w14:paraId="21FF6307" w14:textId="77777777" w:rsidR="00F21F51" w:rsidRPr="00F21F51" w:rsidRDefault="00F21F51" w:rsidP="00F21F51">
      <w:pPr>
        <w:bidi/>
        <w:rPr>
          <w:rFonts w:cs="David" w:hint="cs"/>
          <w:rtl/>
        </w:rPr>
      </w:pPr>
      <w:r w:rsidRPr="00F21F51">
        <w:rPr>
          <w:rFonts w:cs="David" w:hint="cs"/>
          <w:rtl/>
        </w:rPr>
        <w:tab/>
        <w:t>אדוני לא הסביר את דחיפות ההצעה.</w:t>
      </w:r>
    </w:p>
    <w:p w14:paraId="5D86B9B7" w14:textId="77777777" w:rsidR="00F21F51" w:rsidRPr="00F21F51" w:rsidRDefault="00F21F51" w:rsidP="00F21F51">
      <w:pPr>
        <w:bidi/>
        <w:rPr>
          <w:rFonts w:cs="David" w:hint="cs"/>
          <w:rtl/>
        </w:rPr>
      </w:pPr>
    </w:p>
    <w:p w14:paraId="148F87D6" w14:textId="77777777" w:rsidR="00F21F51" w:rsidRPr="00F21F51" w:rsidRDefault="00F21F51" w:rsidP="00F21F51">
      <w:pPr>
        <w:bidi/>
        <w:rPr>
          <w:rFonts w:cs="David"/>
          <w:u w:val="single"/>
          <w:rtl/>
        </w:rPr>
      </w:pPr>
      <w:r w:rsidRPr="00F21F51">
        <w:rPr>
          <w:rFonts w:cs="David"/>
          <w:u w:val="single"/>
          <w:rtl/>
        </w:rPr>
        <w:t>מוחמד ברכה:</w:t>
      </w:r>
    </w:p>
    <w:p w14:paraId="615AD4DD" w14:textId="77777777" w:rsidR="00F21F51" w:rsidRPr="00F21F51" w:rsidRDefault="00F21F51" w:rsidP="00F21F51">
      <w:pPr>
        <w:bidi/>
        <w:rPr>
          <w:rFonts w:cs="David"/>
          <w:u w:val="single"/>
          <w:rtl/>
        </w:rPr>
      </w:pPr>
    </w:p>
    <w:p w14:paraId="74A4FDFF" w14:textId="77777777" w:rsidR="00F21F51" w:rsidRPr="00F21F51" w:rsidRDefault="00F21F51" w:rsidP="00F21F51">
      <w:pPr>
        <w:bidi/>
        <w:rPr>
          <w:rFonts w:cs="David" w:hint="cs"/>
          <w:rtl/>
        </w:rPr>
      </w:pPr>
      <w:r w:rsidRPr="00F21F51">
        <w:rPr>
          <w:rFonts w:cs="David"/>
          <w:rtl/>
        </w:rPr>
        <w:tab/>
      </w:r>
      <w:r w:rsidRPr="00F21F51">
        <w:rPr>
          <w:rFonts w:cs="David" w:hint="cs"/>
          <w:rtl/>
        </w:rPr>
        <w:t xml:space="preserve"> הסבל המתמשך של האנשים. הייתי מציע לכול חבר כנסת, שייסע לאשקלון, למה אשקלון, אפילו כאן בירושלים, חדרה, נצרת ונצרת עילית, בשותפות הזאת יש חברים מ"ישראל ביתנו", האיחוד הלאומי-מפד"ל, מפלגת העבודה, מכול סיעות האופוזיציה והקואליציה.  האדם שחי את המצוקה, זה דחוף לו עד כדי מחנך. אני מבקש מהכנסת להתייצב לצדם של אותם אנשים. זה לא חוק, זה פיילוט של ארבעה מקומות, למה הם צריכים להיות מופלים שלוש שנים?</w:t>
      </w:r>
      <w:r w:rsidRPr="00F21F51">
        <w:rPr>
          <w:rFonts w:cs="David" w:hint="cs"/>
        </w:rPr>
        <w:t xml:space="preserve"> </w:t>
      </w:r>
      <w:r w:rsidRPr="00F21F51">
        <w:rPr>
          <w:rFonts w:cs="David" w:hint="cs"/>
          <w:rtl/>
        </w:rPr>
        <w:t xml:space="preserve"> בחוק ההסדרים האחרון אפילו לא הוחלט על הרחבת הפיילוט. </w:t>
      </w:r>
    </w:p>
    <w:p w14:paraId="78B10610" w14:textId="77777777" w:rsidR="00F21F51" w:rsidRPr="00F21F51" w:rsidRDefault="00F21F51" w:rsidP="00F21F51">
      <w:pPr>
        <w:bidi/>
        <w:rPr>
          <w:rFonts w:cs="David" w:hint="cs"/>
          <w:rtl/>
        </w:rPr>
      </w:pPr>
    </w:p>
    <w:p w14:paraId="3A427957" w14:textId="77777777" w:rsidR="00F21F51" w:rsidRPr="00F21F51" w:rsidRDefault="00F21F51" w:rsidP="00F21F51">
      <w:pPr>
        <w:bidi/>
        <w:rPr>
          <w:rFonts w:cs="David" w:hint="cs"/>
          <w:rtl/>
        </w:rPr>
      </w:pPr>
      <w:r w:rsidRPr="00F21F51">
        <w:rPr>
          <w:rFonts w:cs="David" w:hint="cs"/>
          <w:u w:val="single"/>
          <w:rtl/>
        </w:rPr>
        <w:t>היו"ר רוחמה אברהם:</w:t>
      </w:r>
    </w:p>
    <w:p w14:paraId="2335DD3E" w14:textId="77777777" w:rsidR="00F21F51" w:rsidRPr="00F21F51" w:rsidRDefault="00F21F51" w:rsidP="00F21F51">
      <w:pPr>
        <w:bidi/>
        <w:rPr>
          <w:rFonts w:cs="David" w:hint="cs"/>
          <w:rtl/>
        </w:rPr>
      </w:pPr>
    </w:p>
    <w:p w14:paraId="647556CF" w14:textId="77777777" w:rsidR="00F21F51" w:rsidRPr="00F21F51" w:rsidRDefault="00F21F51" w:rsidP="00F21F51">
      <w:pPr>
        <w:bidi/>
        <w:rPr>
          <w:rFonts w:cs="David" w:hint="cs"/>
          <w:rtl/>
        </w:rPr>
      </w:pPr>
      <w:r w:rsidRPr="00F21F51">
        <w:rPr>
          <w:rFonts w:cs="David" w:hint="cs"/>
          <w:rtl/>
        </w:rPr>
        <w:tab/>
        <w:t xml:space="preserve">מתי הנחת את ההצעה הזאת בפעם הראשונה? </w:t>
      </w:r>
    </w:p>
    <w:p w14:paraId="04902163" w14:textId="77777777" w:rsidR="00F21F51" w:rsidRPr="00F21F51" w:rsidRDefault="00F21F51" w:rsidP="00F21F51">
      <w:pPr>
        <w:bidi/>
        <w:rPr>
          <w:rFonts w:cs="David" w:hint="cs"/>
          <w:rtl/>
        </w:rPr>
      </w:pPr>
    </w:p>
    <w:p w14:paraId="285D92CE" w14:textId="77777777" w:rsidR="00F21F51" w:rsidRPr="00F21F51" w:rsidRDefault="00F21F51" w:rsidP="00F21F51">
      <w:pPr>
        <w:bidi/>
        <w:rPr>
          <w:rFonts w:cs="David"/>
          <w:u w:val="single"/>
          <w:rtl/>
        </w:rPr>
      </w:pPr>
      <w:r w:rsidRPr="00F21F51">
        <w:rPr>
          <w:rFonts w:cs="David"/>
          <w:u w:val="single"/>
          <w:rtl/>
        </w:rPr>
        <w:t>מוחמד ברכה:</w:t>
      </w:r>
    </w:p>
    <w:p w14:paraId="28D5B963" w14:textId="77777777" w:rsidR="00F21F51" w:rsidRPr="00F21F51" w:rsidRDefault="00F21F51" w:rsidP="00F21F51">
      <w:pPr>
        <w:bidi/>
        <w:rPr>
          <w:rFonts w:cs="David"/>
          <w:u w:val="single"/>
          <w:rtl/>
        </w:rPr>
      </w:pPr>
    </w:p>
    <w:p w14:paraId="2A35C88F" w14:textId="77777777" w:rsidR="00F21F51" w:rsidRPr="00F21F51" w:rsidRDefault="00F21F51" w:rsidP="00F21F51">
      <w:pPr>
        <w:bidi/>
        <w:rPr>
          <w:rFonts w:cs="David" w:hint="cs"/>
          <w:rtl/>
        </w:rPr>
      </w:pPr>
      <w:r w:rsidRPr="00F21F51">
        <w:rPr>
          <w:rFonts w:cs="David"/>
          <w:rtl/>
        </w:rPr>
        <w:tab/>
      </w:r>
      <w:r w:rsidRPr="00F21F51">
        <w:rPr>
          <w:rFonts w:cs="David" w:hint="cs"/>
          <w:rtl/>
        </w:rPr>
        <w:t xml:space="preserve"> בתחילת הקדנציה. </w:t>
      </w:r>
    </w:p>
    <w:p w14:paraId="6C5BD543" w14:textId="77777777" w:rsidR="00F21F51" w:rsidRPr="00F21F51" w:rsidRDefault="00F21F51" w:rsidP="00F21F51">
      <w:pPr>
        <w:bidi/>
        <w:rPr>
          <w:rFonts w:cs="David" w:hint="cs"/>
          <w:rtl/>
        </w:rPr>
      </w:pPr>
    </w:p>
    <w:p w14:paraId="1A1157D7" w14:textId="77777777" w:rsidR="00F21F51" w:rsidRPr="00F21F51" w:rsidRDefault="00F21F51" w:rsidP="00F21F51">
      <w:pPr>
        <w:bidi/>
        <w:rPr>
          <w:rFonts w:cs="David" w:hint="cs"/>
          <w:rtl/>
        </w:rPr>
      </w:pPr>
      <w:r w:rsidRPr="00F21F51">
        <w:rPr>
          <w:rFonts w:cs="David" w:hint="cs"/>
          <w:u w:val="single"/>
          <w:rtl/>
        </w:rPr>
        <w:t>היו"ר רוחמה אברהם:</w:t>
      </w:r>
    </w:p>
    <w:p w14:paraId="2663872F" w14:textId="77777777" w:rsidR="00F21F51" w:rsidRPr="00F21F51" w:rsidRDefault="00F21F51" w:rsidP="00F21F51">
      <w:pPr>
        <w:bidi/>
        <w:rPr>
          <w:rFonts w:cs="David" w:hint="cs"/>
          <w:rtl/>
        </w:rPr>
      </w:pPr>
    </w:p>
    <w:p w14:paraId="5345D2C4" w14:textId="77777777" w:rsidR="00F21F51" w:rsidRPr="00F21F51" w:rsidRDefault="00F21F51" w:rsidP="00F21F51">
      <w:pPr>
        <w:bidi/>
        <w:rPr>
          <w:rFonts w:cs="David" w:hint="cs"/>
          <w:rtl/>
        </w:rPr>
      </w:pPr>
      <w:r w:rsidRPr="00F21F51">
        <w:rPr>
          <w:rFonts w:cs="David" w:hint="cs"/>
          <w:rtl/>
        </w:rPr>
        <w:tab/>
        <w:t xml:space="preserve">זה אומר, שתוך שבוע-שבועיים היא היתה אמורה לקבל בכול מקרה - - - </w:t>
      </w:r>
    </w:p>
    <w:p w14:paraId="38B387FD" w14:textId="77777777" w:rsidR="00F21F51" w:rsidRPr="00F21F51" w:rsidRDefault="00F21F51" w:rsidP="00F21F51">
      <w:pPr>
        <w:bidi/>
        <w:rPr>
          <w:rFonts w:cs="David" w:hint="cs"/>
          <w:rtl/>
        </w:rPr>
      </w:pPr>
    </w:p>
    <w:p w14:paraId="5A74C622" w14:textId="77777777" w:rsidR="00F21F51" w:rsidRPr="00F21F51" w:rsidRDefault="00F21F51" w:rsidP="00F21F51">
      <w:pPr>
        <w:bidi/>
        <w:rPr>
          <w:rFonts w:cs="David"/>
          <w:u w:val="single"/>
          <w:rtl/>
        </w:rPr>
      </w:pPr>
      <w:r w:rsidRPr="00F21F51">
        <w:rPr>
          <w:rFonts w:cs="David"/>
          <w:u w:val="single"/>
          <w:rtl/>
        </w:rPr>
        <w:t>מוחמד ברכה:</w:t>
      </w:r>
    </w:p>
    <w:p w14:paraId="4CE1DC4B" w14:textId="77777777" w:rsidR="00F21F51" w:rsidRPr="00F21F51" w:rsidRDefault="00F21F51" w:rsidP="00F21F51">
      <w:pPr>
        <w:bidi/>
        <w:rPr>
          <w:rFonts w:cs="David"/>
          <w:u w:val="single"/>
          <w:rtl/>
        </w:rPr>
      </w:pPr>
    </w:p>
    <w:p w14:paraId="0FCD1033" w14:textId="77777777" w:rsidR="00F21F51" w:rsidRPr="00F21F51" w:rsidRDefault="00F21F51" w:rsidP="00F21F51">
      <w:pPr>
        <w:bidi/>
        <w:rPr>
          <w:rFonts w:cs="David" w:hint="cs"/>
          <w:rtl/>
        </w:rPr>
      </w:pPr>
      <w:r w:rsidRPr="00F21F51">
        <w:rPr>
          <w:rFonts w:cs="David"/>
          <w:rtl/>
        </w:rPr>
        <w:tab/>
      </w:r>
      <w:r w:rsidRPr="00F21F51">
        <w:rPr>
          <w:rFonts w:cs="David" w:hint="cs"/>
          <w:rtl/>
        </w:rPr>
        <w:t xml:space="preserve"> לא. היא הונחה רק השבוע, אבל אני מסרתי אותה בתחילת הקדנציה. </w:t>
      </w:r>
    </w:p>
    <w:p w14:paraId="48F33E08" w14:textId="77777777" w:rsidR="00F21F51" w:rsidRPr="00F21F51" w:rsidRDefault="00F21F51" w:rsidP="00F21F51">
      <w:pPr>
        <w:bidi/>
        <w:rPr>
          <w:rFonts w:cs="David" w:hint="cs"/>
          <w:rtl/>
        </w:rPr>
      </w:pPr>
    </w:p>
    <w:p w14:paraId="369F9A04" w14:textId="77777777" w:rsidR="00F21F51" w:rsidRPr="00F21F51" w:rsidRDefault="00F21F51" w:rsidP="00F21F51">
      <w:pPr>
        <w:bidi/>
        <w:ind w:firstLine="567"/>
        <w:rPr>
          <w:rFonts w:cs="David" w:hint="cs"/>
          <w:rtl/>
        </w:rPr>
      </w:pPr>
      <w:r w:rsidRPr="00F21F51">
        <w:rPr>
          <w:rFonts w:cs="David" w:hint="cs"/>
          <w:rtl/>
        </w:rPr>
        <w:t xml:space="preserve">אני מבקש להתעלות בהצבעה הזאת, זאת אמירה חשובה מאוד לאותם אנשים קשיי יום.  עצם העובדה שהפיילוט הזה לא הורחב, זה מצביע על כך שהממשלה רואה בזה כישלון. </w:t>
      </w:r>
    </w:p>
    <w:p w14:paraId="23E44E84" w14:textId="77777777" w:rsidR="00F21F51" w:rsidRPr="00F21F51" w:rsidRDefault="00F21F51" w:rsidP="00F21F51">
      <w:pPr>
        <w:bidi/>
        <w:ind w:firstLine="567"/>
        <w:rPr>
          <w:rFonts w:cs="David" w:hint="cs"/>
          <w:rtl/>
        </w:rPr>
      </w:pPr>
    </w:p>
    <w:p w14:paraId="08A4E73D" w14:textId="77777777" w:rsidR="00F21F51" w:rsidRPr="00F21F51" w:rsidRDefault="00F21F51" w:rsidP="00F21F51">
      <w:pPr>
        <w:bidi/>
        <w:ind w:firstLine="567"/>
        <w:rPr>
          <w:rFonts w:cs="David" w:hint="cs"/>
          <w:rtl/>
        </w:rPr>
      </w:pPr>
      <w:r w:rsidRPr="00F21F51">
        <w:rPr>
          <w:rFonts w:cs="David" w:hint="cs"/>
          <w:rtl/>
        </w:rPr>
        <w:t xml:space="preserve">שר המסחר התעשייה והתעסוקה, אלי ישי, בוועדת הכספים, עלה על הפן השלילי של התוכנית הזאת.  בואו נתקדם לפטור מחובת הנחה.  </w:t>
      </w:r>
    </w:p>
    <w:p w14:paraId="3947B500" w14:textId="77777777" w:rsidR="00F21F51" w:rsidRPr="00F21F51" w:rsidRDefault="00F21F51" w:rsidP="00F21F51">
      <w:pPr>
        <w:bidi/>
        <w:rPr>
          <w:rFonts w:cs="David" w:hint="cs"/>
          <w:rtl/>
        </w:rPr>
      </w:pPr>
    </w:p>
    <w:p w14:paraId="0EF7906D" w14:textId="77777777" w:rsidR="00F21F51" w:rsidRPr="00F21F51" w:rsidRDefault="00F21F51" w:rsidP="00F21F51">
      <w:pPr>
        <w:pStyle w:val="Heading5"/>
        <w:jc w:val="left"/>
        <w:rPr>
          <w:rFonts w:hint="cs"/>
          <w:rtl/>
        </w:rPr>
      </w:pPr>
      <w:r w:rsidRPr="00F21F51">
        <w:rPr>
          <w:rFonts w:hint="cs"/>
          <w:u w:val="single"/>
          <w:rtl/>
        </w:rPr>
        <w:t>אביגדור יצחקי:</w:t>
      </w:r>
    </w:p>
    <w:p w14:paraId="4A6C6DC1" w14:textId="77777777" w:rsidR="00F21F51" w:rsidRPr="00F21F51" w:rsidRDefault="00F21F51" w:rsidP="00F21F51">
      <w:pPr>
        <w:pStyle w:val="Heading5"/>
        <w:jc w:val="left"/>
        <w:rPr>
          <w:rFonts w:hint="cs"/>
          <w:rtl/>
        </w:rPr>
      </w:pPr>
    </w:p>
    <w:p w14:paraId="3CBB5BE1" w14:textId="77777777" w:rsidR="00F21F51" w:rsidRPr="00F21F51" w:rsidRDefault="00F21F51" w:rsidP="00F21F51">
      <w:pPr>
        <w:bidi/>
        <w:rPr>
          <w:rFonts w:cs="David" w:hint="cs"/>
          <w:rtl/>
        </w:rPr>
      </w:pPr>
      <w:r w:rsidRPr="00F21F51">
        <w:rPr>
          <w:rFonts w:cs="David" w:hint="cs"/>
          <w:rtl/>
        </w:rPr>
        <w:tab/>
        <w:t xml:space="preserve"> אני רוצה לומר, אני חושב שתוכנית ויסקונסין צריכה רביזיה כוללת. הבעיה הגדולה ביותר, כול אלה שמעל גיל 45 ורוצים לאלץ אותם לעבוד בכול מיני מקומות שלא ראויים להם. זה נכון גם לגבי מגזר העולים, לגבי המגזר הערבי ולהרבה מאוד מקומות.  הכריז השר אלי ישי, שהוא הולך לעשות רביזיה כללית.  על שולחן הוועדה היתה בשבוע שעבר הצעת חוק כוללת מאוד  של כול הדברים - - - </w:t>
      </w:r>
    </w:p>
    <w:p w14:paraId="7AC0AD9D" w14:textId="77777777" w:rsidR="00F21F51" w:rsidRPr="00F21F51" w:rsidRDefault="00F21F51" w:rsidP="00F21F51">
      <w:pPr>
        <w:bidi/>
        <w:rPr>
          <w:rFonts w:cs="David" w:hint="cs"/>
          <w:rtl/>
        </w:rPr>
      </w:pPr>
    </w:p>
    <w:p w14:paraId="4CD148EF" w14:textId="77777777" w:rsidR="00F21F51" w:rsidRPr="00F21F51" w:rsidRDefault="00F21F51" w:rsidP="00F21F51">
      <w:pPr>
        <w:bidi/>
        <w:rPr>
          <w:rFonts w:cs="David" w:hint="cs"/>
          <w:rtl/>
        </w:rPr>
      </w:pPr>
      <w:r w:rsidRPr="00F21F51">
        <w:rPr>
          <w:rFonts w:cs="David" w:hint="cs"/>
          <w:u w:val="single"/>
          <w:rtl/>
        </w:rPr>
        <w:t>היו"ר רוחמה אברהם:</w:t>
      </w:r>
    </w:p>
    <w:p w14:paraId="13E7DE0E" w14:textId="77777777" w:rsidR="00F21F51" w:rsidRPr="00F21F51" w:rsidRDefault="00F21F51" w:rsidP="00F21F51">
      <w:pPr>
        <w:bidi/>
        <w:rPr>
          <w:rFonts w:cs="David" w:hint="cs"/>
          <w:rtl/>
        </w:rPr>
      </w:pPr>
    </w:p>
    <w:p w14:paraId="413E81C6" w14:textId="77777777" w:rsidR="00F21F51" w:rsidRPr="00F21F51" w:rsidRDefault="00F21F51" w:rsidP="00F21F51">
      <w:pPr>
        <w:bidi/>
        <w:rPr>
          <w:rFonts w:cs="David" w:hint="cs"/>
          <w:rtl/>
        </w:rPr>
      </w:pPr>
      <w:r w:rsidRPr="00F21F51">
        <w:rPr>
          <w:rFonts w:cs="David" w:hint="cs"/>
          <w:rtl/>
        </w:rPr>
        <w:tab/>
        <w:t xml:space="preserve">היא לא הוגשה. </w:t>
      </w:r>
    </w:p>
    <w:p w14:paraId="160555BC" w14:textId="77777777" w:rsidR="00F21F51" w:rsidRPr="00F21F51" w:rsidRDefault="00F21F51" w:rsidP="00F21F51">
      <w:pPr>
        <w:bidi/>
        <w:rPr>
          <w:rFonts w:cs="David" w:hint="cs"/>
          <w:rtl/>
        </w:rPr>
      </w:pPr>
    </w:p>
    <w:p w14:paraId="65B6C7BD" w14:textId="77777777" w:rsidR="00F21F51" w:rsidRPr="00F21F51" w:rsidRDefault="00F21F51" w:rsidP="00F21F51">
      <w:pPr>
        <w:pStyle w:val="Heading5"/>
        <w:jc w:val="left"/>
        <w:rPr>
          <w:rFonts w:hint="cs"/>
          <w:rtl/>
        </w:rPr>
      </w:pPr>
      <w:r w:rsidRPr="00F21F51">
        <w:rPr>
          <w:rFonts w:hint="cs"/>
          <w:u w:val="single"/>
          <w:rtl/>
        </w:rPr>
        <w:t>אביגדור יצחקי:</w:t>
      </w:r>
    </w:p>
    <w:p w14:paraId="30199193" w14:textId="77777777" w:rsidR="00F21F51" w:rsidRPr="00F21F51" w:rsidRDefault="00F21F51" w:rsidP="00F21F51">
      <w:pPr>
        <w:pStyle w:val="Heading5"/>
        <w:jc w:val="left"/>
        <w:rPr>
          <w:rFonts w:hint="cs"/>
          <w:rtl/>
        </w:rPr>
      </w:pPr>
    </w:p>
    <w:p w14:paraId="5FF28E2A" w14:textId="77777777" w:rsidR="00F21F51" w:rsidRPr="00F21F51" w:rsidRDefault="00F21F51" w:rsidP="00F21F51">
      <w:pPr>
        <w:bidi/>
        <w:rPr>
          <w:rFonts w:cs="David" w:hint="cs"/>
          <w:rtl/>
        </w:rPr>
      </w:pPr>
      <w:r w:rsidRPr="00F21F51">
        <w:rPr>
          <w:rFonts w:cs="David" w:hint="cs"/>
          <w:rtl/>
        </w:rPr>
        <w:tab/>
        <w:t xml:space="preserve"> אני אסביר למה היא לא הוגשה. היא לא הוגשה כי השר אלי ישי ביקש מחברת הכנסת סולודקין, שהוא מתכוון לעשות רביזיה כוללת, הוא הולך להציג אותה בפני כול הציבור. אני לא חושב שצריך ונכון  לעשות תלאים תלאים בהצעות חוק, על מכלול הבעיות שיש שם. </w:t>
      </w:r>
    </w:p>
    <w:p w14:paraId="7744D252" w14:textId="77777777" w:rsidR="00F21F51" w:rsidRPr="00F21F51" w:rsidRDefault="00F21F51" w:rsidP="00F21F51">
      <w:pPr>
        <w:bidi/>
        <w:rPr>
          <w:rFonts w:cs="David" w:hint="cs"/>
          <w:rtl/>
        </w:rPr>
      </w:pPr>
    </w:p>
    <w:p w14:paraId="264597AA" w14:textId="77777777" w:rsidR="00F21F51" w:rsidRPr="00F21F51" w:rsidRDefault="00F21F51" w:rsidP="00F21F51">
      <w:pPr>
        <w:bidi/>
        <w:rPr>
          <w:rFonts w:cs="David" w:hint="cs"/>
          <w:rtl/>
        </w:rPr>
      </w:pPr>
      <w:r w:rsidRPr="00F21F51">
        <w:rPr>
          <w:rFonts w:cs="David" w:hint="cs"/>
          <w:rtl/>
        </w:rPr>
        <w:tab/>
        <w:t xml:space="preserve">הדחיפות לא גדולה וצריך לאפשר לעשות עבודה כוללת. אני בטוח, שהשר אלי ישי, שהוא מאוד ער לבעייתיות, יעשה עבודה מהירה ונאמנה. </w:t>
      </w:r>
    </w:p>
    <w:p w14:paraId="56D8229B" w14:textId="77777777" w:rsidR="00F21F51" w:rsidRPr="00F21F51" w:rsidRDefault="00F21F51" w:rsidP="00F21F51">
      <w:pPr>
        <w:bidi/>
        <w:rPr>
          <w:rFonts w:cs="David" w:hint="cs"/>
          <w:rtl/>
        </w:rPr>
      </w:pPr>
    </w:p>
    <w:p w14:paraId="3CB489F2" w14:textId="77777777" w:rsidR="00F21F51" w:rsidRPr="00F21F51" w:rsidRDefault="00F21F51" w:rsidP="00F21F51">
      <w:pPr>
        <w:bidi/>
        <w:rPr>
          <w:rFonts w:cs="David" w:hint="cs"/>
          <w:rtl/>
        </w:rPr>
      </w:pPr>
      <w:r w:rsidRPr="00F21F51">
        <w:rPr>
          <w:rFonts w:cs="David" w:hint="cs"/>
          <w:u w:val="single"/>
          <w:rtl/>
        </w:rPr>
        <w:t>יעקב מרגי:</w:t>
      </w:r>
    </w:p>
    <w:p w14:paraId="751CE97E" w14:textId="77777777" w:rsidR="00F21F51" w:rsidRPr="00F21F51" w:rsidRDefault="00F21F51" w:rsidP="00F21F51">
      <w:pPr>
        <w:bidi/>
        <w:rPr>
          <w:rFonts w:cs="David" w:hint="cs"/>
          <w:rtl/>
        </w:rPr>
      </w:pPr>
    </w:p>
    <w:p w14:paraId="71368C25" w14:textId="77777777" w:rsidR="00F21F51" w:rsidRPr="00F21F51" w:rsidRDefault="00F21F51" w:rsidP="00F21F51">
      <w:pPr>
        <w:bidi/>
        <w:rPr>
          <w:rFonts w:cs="David" w:hint="cs"/>
          <w:rtl/>
        </w:rPr>
      </w:pPr>
      <w:r w:rsidRPr="00F21F51">
        <w:rPr>
          <w:rFonts w:cs="David" w:hint="cs"/>
          <w:rtl/>
        </w:rPr>
        <w:tab/>
        <w:t xml:space="preserve"> אתמול פנה אליי  חבר הכנסת ברכה, פניתי לשר התמ"ת, אלי ישי, שאלתי אותו לעמדתו, והוא אמר לי, שזאת רעה חולה והיא כרגע בטיפול. הוא אמר,  התהליך לא יעזור,  הוא ביקש לתת לזה לזרום במסלול הרגיל, במקביל, הם מכינים טוב יותר, משהו שיפתור את הבעיה. </w:t>
      </w:r>
    </w:p>
    <w:p w14:paraId="54AB4D91" w14:textId="77777777" w:rsidR="00F21F51" w:rsidRPr="00F21F51" w:rsidRDefault="00F21F51" w:rsidP="00F21F51">
      <w:pPr>
        <w:bidi/>
        <w:rPr>
          <w:rFonts w:cs="David" w:hint="cs"/>
          <w:rtl/>
        </w:rPr>
      </w:pPr>
    </w:p>
    <w:p w14:paraId="4ACBA3B1" w14:textId="77777777" w:rsidR="00F21F51" w:rsidRPr="00F21F51" w:rsidRDefault="00F21F51" w:rsidP="00F21F51">
      <w:pPr>
        <w:bidi/>
        <w:rPr>
          <w:rFonts w:cs="David" w:hint="cs"/>
          <w:rtl/>
        </w:rPr>
      </w:pPr>
      <w:r w:rsidRPr="00F21F51">
        <w:rPr>
          <w:rFonts w:cs="David" w:hint="cs"/>
          <w:u w:val="single"/>
          <w:rtl/>
        </w:rPr>
        <w:t>היו"ר רוחמה אברהם:</w:t>
      </w:r>
    </w:p>
    <w:p w14:paraId="0153AC59" w14:textId="77777777" w:rsidR="00F21F51" w:rsidRPr="00F21F51" w:rsidRDefault="00F21F51" w:rsidP="00F21F51">
      <w:pPr>
        <w:bidi/>
        <w:rPr>
          <w:rFonts w:cs="David" w:hint="cs"/>
          <w:rtl/>
        </w:rPr>
      </w:pPr>
    </w:p>
    <w:p w14:paraId="02078D28" w14:textId="77777777" w:rsidR="00F21F51" w:rsidRPr="00F21F51" w:rsidRDefault="00F21F51" w:rsidP="00F21F51">
      <w:pPr>
        <w:bidi/>
        <w:rPr>
          <w:rFonts w:cs="David" w:hint="cs"/>
          <w:rtl/>
        </w:rPr>
      </w:pPr>
      <w:r w:rsidRPr="00F21F51">
        <w:rPr>
          <w:rFonts w:cs="David" w:hint="cs"/>
          <w:rtl/>
        </w:rPr>
        <w:tab/>
        <w:t xml:space="preserve">האם מדבריך משתמע שהם מתכוונים להיכנס לזה במלוא המרץ? </w:t>
      </w:r>
    </w:p>
    <w:p w14:paraId="76BEDB32" w14:textId="77777777" w:rsidR="00F21F51" w:rsidRPr="00F21F51" w:rsidRDefault="00F21F51" w:rsidP="00F21F51">
      <w:pPr>
        <w:bidi/>
        <w:rPr>
          <w:rFonts w:cs="David" w:hint="cs"/>
          <w:rtl/>
        </w:rPr>
      </w:pPr>
    </w:p>
    <w:p w14:paraId="12EC0430" w14:textId="77777777" w:rsidR="00F21F51" w:rsidRPr="00F21F51" w:rsidRDefault="00F21F51" w:rsidP="00F21F51">
      <w:pPr>
        <w:bidi/>
        <w:rPr>
          <w:rFonts w:cs="David" w:hint="cs"/>
          <w:rtl/>
        </w:rPr>
      </w:pPr>
      <w:r w:rsidRPr="00F21F51">
        <w:rPr>
          <w:rFonts w:cs="David" w:hint="cs"/>
          <w:u w:val="single"/>
          <w:rtl/>
        </w:rPr>
        <w:t>יעקב מרגי:</w:t>
      </w:r>
    </w:p>
    <w:p w14:paraId="036969B4" w14:textId="77777777" w:rsidR="00F21F51" w:rsidRPr="00F21F51" w:rsidRDefault="00F21F51" w:rsidP="00F21F51">
      <w:pPr>
        <w:bidi/>
        <w:rPr>
          <w:rFonts w:cs="David" w:hint="cs"/>
          <w:rtl/>
        </w:rPr>
      </w:pPr>
    </w:p>
    <w:p w14:paraId="7E08BDB5" w14:textId="77777777" w:rsidR="00F21F51" w:rsidRPr="00F21F51" w:rsidRDefault="00F21F51" w:rsidP="00F21F51">
      <w:pPr>
        <w:bidi/>
        <w:rPr>
          <w:rFonts w:cs="David" w:hint="cs"/>
          <w:rtl/>
        </w:rPr>
      </w:pPr>
      <w:r w:rsidRPr="00F21F51">
        <w:rPr>
          <w:rFonts w:cs="David" w:hint="cs"/>
          <w:rtl/>
        </w:rPr>
        <w:tab/>
        <w:t xml:space="preserve">כן. </w:t>
      </w:r>
    </w:p>
    <w:p w14:paraId="3062C61C" w14:textId="77777777" w:rsidR="00F21F51" w:rsidRPr="00F21F51" w:rsidRDefault="00F21F51" w:rsidP="00F21F51">
      <w:pPr>
        <w:bidi/>
        <w:rPr>
          <w:rFonts w:cs="David" w:hint="cs"/>
          <w:rtl/>
        </w:rPr>
      </w:pPr>
    </w:p>
    <w:p w14:paraId="5856F5AA" w14:textId="77777777" w:rsidR="00F21F51" w:rsidRPr="00F21F51" w:rsidRDefault="00F21F51" w:rsidP="00F21F51">
      <w:pPr>
        <w:bidi/>
        <w:rPr>
          <w:rFonts w:cs="David"/>
          <w:u w:val="single"/>
          <w:rtl/>
        </w:rPr>
      </w:pPr>
      <w:r w:rsidRPr="00F21F51">
        <w:rPr>
          <w:rFonts w:cs="David"/>
          <w:u w:val="single"/>
          <w:rtl/>
        </w:rPr>
        <w:t>מוחמד ברכה:</w:t>
      </w:r>
    </w:p>
    <w:p w14:paraId="1B1B5E44" w14:textId="77777777" w:rsidR="00F21F51" w:rsidRPr="00F21F51" w:rsidRDefault="00F21F51" w:rsidP="00F21F51">
      <w:pPr>
        <w:bidi/>
        <w:rPr>
          <w:rFonts w:cs="David"/>
          <w:u w:val="single"/>
          <w:rtl/>
        </w:rPr>
      </w:pPr>
    </w:p>
    <w:p w14:paraId="03FC1293" w14:textId="77777777" w:rsidR="00F21F51" w:rsidRPr="00F21F51" w:rsidRDefault="00F21F51" w:rsidP="00F21F51">
      <w:pPr>
        <w:bidi/>
        <w:rPr>
          <w:rFonts w:cs="David" w:hint="cs"/>
          <w:rtl/>
        </w:rPr>
      </w:pPr>
      <w:r w:rsidRPr="00F21F51">
        <w:rPr>
          <w:rFonts w:cs="David"/>
          <w:rtl/>
        </w:rPr>
        <w:tab/>
      </w:r>
      <w:r w:rsidRPr="00F21F51">
        <w:rPr>
          <w:rFonts w:cs="David" w:hint="cs"/>
          <w:rtl/>
        </w:rPr>
        <w:t xml:space="preserve"> גם לי היתה שיחה עם השר אלי ישי - לא באותה אינטימיות שמנהל אותה חבר הכנסת מרגי -  התרשמתי שהשר מחויב לפתור את המצוקה הזאת. אבל אני חושב שהכנסת צריכה לשדר אמירה, שתעזור לשר בתוך הממשלה, ואני חושב שהוא זקוק לזה. </w:t>
      </w:r>
    </w:p>
    <w:p w14:paraId="786149E5" w14:textId="77777777" w:rsidR="00F21F51" w:rsidRPr="00F21F51" w:rsidRDefault="00F21F51" w:rsidP="00F21F51">
      <w:pPr>
        <w:bidi/>
        <w:rPr>
          <w:rFonts w:cs="David" w:hint="cs"/>
          <w:rtl/>
        </w:rPr>
      </w:pPr>
    </w:p>
    <w:p w14:paraId="475CD4BF" w14:textId="77777777" w:rsidR="00F21F51" w:rsidRPr="00F21F51" w:rsidRDefault="00F21F51" w:rsidP="00F21F51">
      <w:pPr>
        <w:bidi/>
        <w:rPr>
          <w:rFonts w:cs="David" w:hint="cs"/>
          <w:rtl/>
        </w:rPr>
      </w:pPr>
      <w:r w:rsidRPr="00F21F51">
        <w:rPr>
          <w:rFonts w:cs="David" w:hint="cs"/>
          <w:rtl/>
        </w:rPr>
        <w:tab/>
        <w:t xml:space="preserve">לכן, אני חושב שפטור מחובת הנחה זה סוג של אמירה לאותם אנשים קשיי יום, דחיית ההצעה היא דבר שיתפרש מאוד לא טוב. גברתי היושבת ראש, אם אין הסכמה, אם אין רוב לעניין הזה והחברים לא רוצים, אני לא רוצה להעמיד את זה להצבעה. זה שידור שלילי מאוד, להעלות להצבעה, אחר זה ייכשל, וכאילו הכנסת אומרת לאנשים "תלכו לעזאזל". </w:t>
      </w:r>
    </w:p>
    <w:p w14:paraId="4F5A7548" w14:textId="77777777" w:rsidR="00F21F51" w:rsidRPr="00F21F51" w:rsidRDefault="00F21F51" w:rsidP="00F21F51">
      <w:pPr>
        <w:bidi/>
        <w:rPr>
          <w:rFonts w:cs="David" w:hint="cs"/>
          <w:rtl/>
        </w:rPr>
      </w:pPr>
    </w:p>
    <w:p w14:paraId="5C523973" w14:textId="77777777" w:rsidR="00F21F51" w:rsidRPr="00F21F51" w:rsidRDefault="00F21F51" w:rsidP="00F21F51">
      <w:pPr>
        <w:pStyle w:val="Heading5"/>
        <w:jc w:val="left"/>
        <w:rPr>
          <w:rFonts w:hint="cs"/>
          <w:rtl/>
        </w:rPr>
      </w:pPr>
      <w:r w:rsidRPr="00F21F51">
        <w:rPr>
          <w:rFonts w:hint="cs"/>
          <w:u w:val="single"/>
          <w:rtl/>
        </w:rPr>
        <w:t>אביגדור יצחקי:</w:t>
      </w:r>
    </w:p>
    <w:p w14:paraId="5972D900" w14:textId="77777777" w:rsidR="00F21F51" w:rsidRPr="00F21F51" w:rsidRDefault="00F21F51" w:rsidP="00F21F51">
      <w:pPr>
        <w:pStyle w:val="Heading5"/>
        <w:jc w:val="left"/>
        <w:rPr>
          <w:rFonts w:hint="cs"/>
          <w:rtl/>
        </w:rPr>
      </w:pPr>
    </w:p>
    <w:p w14:paraId="25FBC83E" w14:textId="77777777" w:rsidR="00F21F51" w:rsidRPr="00F21F51" w:rsidRDefault="00F21F51" w:rsidP="00F21F51">
      <w:pPr>
        <w:bidi/>
        <w:rPr>
          <w:rFonts w:cs="David" w:hint="cs"/>
          <w:rtl/>
        </w:rPr>
      </w:pPr>
      <w:r w:rsidRPr="00F21F51">
        <w:rPr>
          <w:rFonts w:cs="David" w:hint="cs"/>
          <w:rtl/>
        </w:rPr>
        <w:tab/>
        <w:t xml:space="preserve">אני רוצה להציע  הצעת פשרה. אני מציע, שחבר הכנסת מרגי, חבר הכנסת ברכה, יישבו וייקמו  במהלך השבוע פגישה עם השר אלי ישי. אם השר חושב, שהחוק כפי שהוגש על ידי חבר הכנסת ברכה ראוי שיוגש, אנחנו נצביע בעד. </w:t>
      </w:r>
    </w:p>
    <w:p w14:paraId="473DB3F0" w14:textId="77777777" w:rsidR="00F21F51" w:rsidRPr="00F21F51" w:rsidRDefault="00F21F51" w:rsidP="00F21F51">
      <w:pPr>
        <w:bidi/>
        <w:rPr>
          <w:rFonts w:cs="David" w:hint="cs"/>
          <w:rtl/>
        </w:rPr>
      </w:pPr>
      <w:r w:rsidRPr="00F21F51">
        <w:rPr>
          <w:rFonts w:cs="David" w:hint="cs"/>
          <w:rtl/>
        </w:rPr>
        <w:t xml:space="preserve"> </w:t>
      </w:r>
    </w:p>
    <w:p w14:paraId="252CC79F" w14:textId="77777777" w:rsidR="00F21F51" w:rsidRPr="00F21F51" w:rsidRDefault="00F21F51" w:rsidP="00F21F51">
      <w:pPr>
        <w:bidi/>
        <w:rPr>
          <w:rFonts w:cs="David"/>
          <w:u w:val="single"/>
          <w:rtl/>
        </w:rPr>
      </w:pPr>
      <w:r w:rsidRPr="00F21F51">
        <w:rPr>
          <w:rFonts w:cs="David"/>
          <w:u w:val="single"/>
          <w:rtl/>
        </w:rPr>
        <w:t>מוחמד ברכה:</w:t>
      </w:r>
    </w:p>
    <w:p w14:paraId="41F2D28A" w14:textId="77777777" w:rsidR="00F21F51" w:rsidRPr="00F21F51" w:rsidRDefault="00F21F51" w:rsidP="00F21F51">
      <w:pPr>
        <w:bidi/>
        <w:rPr>
          <w:rFonts w:cs="David"/>
          <w:u w:val="single"/>
          <w:rtl/>
        </w:rPr>
      </w:pPr>
    </w:p>
    <w:p w14:paraId="1B83BF51" w14:textId="77777777" w:rsidR="00F21F51" w:rsidRPr="00F21F51" w:rsidRDefault="00F21F51" w:rsidP="00F21F51">
      <w:pPr>
        <w:bidi/>
        <w:rPr>
          <w:rFonts w:cs="David" w:hint="cs"/>
          <w:rtl/>
        </w:rPr>
      </w:pPr>
      <w:r w:rsidRPr="00F21F51">
        <w:rPr>
          <w:rFonts w:cs="David"/>
          <w:rtl/>
        </w:rPr>
        <w:tab/>
      </w:r>
      <w:r w:rsidRPr="00F21F51">
        <w:rPr>
          <w:rFonts w:cs="David" w:hint="cs"/>
          <w:rtl/>
        </w:rPr>
        <w:t xml:space="preserve"> אני מקבל את ההצעה. </w:t>
      </w:r>
    </w:p>
    <w:p w14:paraId="284F4F55" w14:textId="77777777" w:rsidR="00F21F51" w:rsidRPr="00F21F51" w:rsidRDefault="00F21F51" w:rsidP="00F21F51">
      <w:pPr>
        <w:bidi/>
        <w:rPr>
          <w:rFonts w:cs="David" w:hint="cs"/>
          <w:rtl/>
        </w:rPr>
      </w:pPr>
    </w:p>
    <w:p w14:paraId="05A33F9B" w14:textId="77777777" w:rsidR="00F21F51" w:rsidRPr="00F21F51" w:rsidRDefault="00F21F51" w:rsidP="00F21F51">
      <w:pPr>
        <w:bidi/>
        <w:rPr>
          <w:rFonts w:cs="David" w:hint="cs"/>
          <w:rtl/>
        </w:rPr>
      </w:pPr>
    </w:p>
    <w:p w14:paraId="62CBDAF9" w14:textId="77777777" w:rsidR="00F21F51" w:rsidRPr="00F21F51" w:rsidRDefault="00F21F51" w:rsidP="00F21F51">
      <w:pPr>
        <w:bidi/>
        <w:rPr>
          <w:rFonts w:cs="David" w:hint="cs"/>
          <w:rtl/>
        </w:rPr>
      </w:pPr>
      <w:r w:rsidRPr="00F21F51">
        <w:rPr>
          <w:rFonts w:cs="David" w:hint="cs"/>
          <w:u w:val="single"/>
          <w:rtl/>
        </w:rPr>
        <w:t>היו"ר רוחמה אברהם:</w:t>
      </w:r>
    </w:p>
    <w:p w14:paraId="419C6F1A" w14:textId="77777777" w:rsidR="00F21F51" w:rsidRPr="00F21F51" w:rsidRDefault="00F21F51" w:rsidP="00F21F51">
      <w:pPr>
        <w:bidi/>
        <w:rPr>
          <w:rFonts w:cs="David" w:hint="cs"/>
          <w:rtl/>
        </w:rPr>
      </w:pPr>
    </w:p>
    <w:p w14:paraId="295F20D2" w14:textId="77777777" w:rsidR="00F21F51" w:rsidRPr="00F21F51" w:rsidRDefault="00F21F51" w:rsidP="00F21F51">
      <w:pPr>
        <w:bidi/>
        <w:rPr>
          <w:rFonts w:cs="David" w:hint="cs"/>
          <w:rtl/>
        </w:rPr>
      </w:pPr>
      <w:r w:rsidRPr="00F21F51">
        <w:rPr>
          <w:rFonts w:cs="David" w:hint="cs"/>
          <w:rtl/>
        </w:rPr>
        <w:tab/>
        <w:t xml:space="preserve">אם כך, אדוני מושך את הצעתו. תודה רבה. </w:t>
      </w:r>
    </w:p>
    <w:p w14:paraId="417AF31A" w14:textId="77777777" w:rsidR="00F21F51" w:rsidRPr="00F21F51" w:rsidRDefault="00F21F51" w:rsidP="00F21F51">
      <w:pPr>
        <w:bidi/>
        <w:rPr>
          <w:rFonts w:cs="David" w:hint="cs"/>
          <w:rtl/>
        </w:rPr>
      </w:pPr>
    </w:p>
    <w:p w14:paraId="24CD0BFB" w14:textId="77777777" w:rsidR="00F21F51" w:rsidRPr="00F21F51" w:rsidRDefault="00F21F51" w:rsidP="00F21F51">
      <w:pPr>
        <w:bidi/>
        <w:rPr>
          <w:rFonts w:cs="David" w:hint="cs"/>
          <w:rtl/>
        </w:rPr>
      </w:pPr>
    </w:p>
    <w:p w14:paraId="6951665C" w14:textId="77777777" w:rsidR="00F21F51" w:rsidRPr="00F21F51" w:rsidRDefault="00F21F51" w:rsidP="00F21F51">
      <w:pPr>
        <w:bidi/>
        <w:rPr>
          <w:rFonts w:cs="David" w:hint="cs"/>
          <w:rtl/>
        </w:rPr>
      </w:pPr>
      <w:r w:rsidRPr="00F21F51">
        <w:rPr>
          <w:rFonts w:cs="David" w:hint="cs"/>
          <w:rtl/>
        </w:rPr>
        <w:tab/>
        <w:t xml:space="preserve">אנחנו עוברים להצעה הבאה: הצעת חוק יסוד: הממשלה (תיקון </w:t>
      </w:r>
      <w:r w:rsidRPr="00F21F51">
        <w:rPr>
          <w:rFonts w:cs="David"/>
          <w:rtl/>
        </w:rPr>
        <w:t>–</w:t>
      </w:r>
      <w:r w:rsidRPr="00F21F51">
        <w:rPr>
          <w:rFonts w:cs="David" w:hint="cs"/>
          <w:rtl/>
        </w:rPr>
        <w:t xml:space="preserve"> הגבלת מספר השרים וסגניהם), התשס"ו-2006. של חבר הכנסת אורי אריאל. אני רוצה לוודא, שההצעה שהנחת על שולחן הכנסת, חבר הכנסת אריאל, היא הצעה דומה להצעותיהם של חברי הכנסת רובי ריבלין וגדעון סער. אין שינוי גדול במהות. </w:t>
      </w:r>
    </w:p>
    <w:p w14:paraId="72D0D0E1" w14:textId="77777777" w:rsidR="00F21F51" w:rsidRPr="00F21F51" w:rsidRDefault="00F21F51" w:rsidP="00F21F51">
      <w:pPr>
        <w:bidi/>
        <w:rPr>
          <w:rFonts w:cs="David" w:hint="cs"/>
          <w:rtl/>
        </w:rPr>
      </w:pPr>
    </w:p>
    <w:p w14:paraId="4FEA326F" w14:textId="77777777" w:rsidR="00F21F51" w:rsidRPr="00F21F51" w:rsidRDefault="00F21F51" w:rsidP="00F21F51">
      <w:pPr>
        <w:bidi/>
        <w:rPr>
          <w:rFonts w:cs="David"/>
          <w:rtl/>
        </w:rPr>
      </w:pPr>
      <w:r w:rsidRPr="00F21F51">
        <w:rPr>
          <w:rFonts w:cs="David" w:hint="eastAsia"/>
          <w:u w:val="single"/>
          <w:rtl/>
        </w:rPr>
        <w:t>אורי</w:t>
      </w:r>
      <w:r w:rsidRPr="00F21F51">
        <w:rPr>
          <w:rFonts w:cs="David"/>
          <w:u w:val="single"/>
          <w:rtl/>
        </w:rPr>
        <w:t xml:space="preserve"> אריאל:</w:t>
      </w:r>
    </w:p>
    <w:p w14:paraId="669DBF56" w14:textId="77777777" w:rsidR="00F21F51" w:rsidRPr="00F21F51" w:rsidRDefault="00F21F51" w:rsidP="00F21F51">
      <w:pPr>
        <w:bidi/>
        <w:rPr>
          <w:rFonts w:cs="David"/>
          <w:rtl/>
        </w:rPr>
      </w:pPr>
    </w:p>
    <w:p w14:paraId="4CC23F7A" w14:textId="77777777" w:rsidR="00F21F51" w:rsidRPr="00F21F51" w:rsidRDefault="00F21F51" w:rsidP="00F21F51">
      <w:pPr>
        <w:bidi/>
        <w:rPr>
          <w:rFonts w:cs="David" w:hint="cs"/>
          <w:rtl/>
        </w:rPr>
      </w:pPr>
      <w:r w:rsidRPr="00F21F51">
        <w:rPr>
          <w:rFonts w:cs="David"/>
          <w:rtl/>
        </w:rPr>
        <w:tab/>
      </w:r>
      <w:r w:rsidRPr="00F21F51">
        <w:rPr>
          <w:rFonts w:cs="David" w:hint="cs"/>
          <w:rtl/>
        </w:rPr>
        <w:t xml:space="preserve"> לדעתי לא, יושב כאן חבר הכנסת גדעון סער, הוא יכול לעזור לנו ולהגיד האם יש כאן שינוי מהות. לדעתי, ממה לא, היא דומה מאוד. וכמובן, אם זה יעבור, יהיה דיון בוועדת חוקה וזה ייכנס לתוך אותו סד. </w:t>
      </w:r>
    </w:p>
    <w:p w14:paraId="530A011D" w14:textId="77777777" w:rsidR="00F21F51" w:rsidRPr="00F21F51" w:rsidRDefault="00F21F51" w:rsidP="00F21F51">
      <w:pPr>
        <w:bidi/>
        <w:rPr>
          <w:rFonts w:cs="David" w:hint="cs"/>
          <w:rtl/>
        </w:rPr>
      </w:pPr>
    </w:p>
    <w:p w14:paraId="41D98E8D" w14:textId="77777777" w:rsidR="00F21F51" w:rsidRPr="00F21F51" w:rsidRDefault="00F21F51" w:rsidP="00F21F51">
      <w:pPr>
        <w:pStyle w:val="Heading5"/>
        <w:jc w:val="left"/>
        <w:rPr>
          <w:rFonts w:hint="cs"/>
          <w:rtl/>
        </w:rPr>
      </w:pPr>
      <w:r w:rsidRPr="00F21F51">
        <w:rPr>
          <w:rFonts w:hint="cs"/>
          <w:u w:val="single"/>
          <w:rtl/>
        </w:rPr>
        <w:t>אביגדור יצחקי:</w:t>
      </w:r>
    </w:p>
    <w:p w14:paraId="523E88F8" w14:textId="77777777" w:rsidR="00F21F51" w:rsidRPr="00F21F51" w:rsidRDefault="00F21F51" w:rsidP="00F21F51">
      <w:pPr>
        <w:pStyle w:val="Heading5"/>
        <w:jc w:val="left"/>
        <w:rPr>
          <w:rFonts w:hint="cs"/>
          <w:rtl/>
        </w:rPr>
      </w:pPr>
    </w:p>
    <w:p w14:paraId="44197274" w14:textId="77777777" w:rsidR="00F21F51" w:rsidRPr="00F21F51" w:rsidRDefault="00F21F51" w:rsidP="00F21F51">
      <w:pPr>
        <w:bidi/>
        <w:rPr>
          <w:rFonts w:cs="David" w:hint="cs"/>
          <w:rtl/>
        </w:rPr>
      </w:pPr>
      <w:r w:rsidRPr="00F21F51">
        <w:rPr>
          <w:rFonts w:cs="David" w:hint="cs"/>
          <w:rtl/>
        </w:rPr>
        <w:tab/>
        <w:t xml:space="preserve"> מה השוני? </w:t>
      </w:r>
    </w:p>
    <w:p w14:paraId="1F48963F" w14:textId="77777777" w:rsidR="00F21F51" w:rsidRPr="00F21F51" w:rsidRDefault="00F21F51" w:rsidP="00F21F51">
      <w:pPr>
        <w:bidi/>
        <w:rPr>
          <w:rFonts w:cs="David" w:hint="cs"/>
          <w:rtl/>
        </w:rPr>
      </w:pPr>
    </w:p>
    <w:p w14:paraId="3EB8BB04" w14:textId="77777777" w:rsidR="00F21F51" w:rsidRPr="00F21F51" w:rsidRDefault="00F21F51" w:rsidP="00F21F51">
      <w:pPr>
        <w:bidi/>
        <w:rPr>
          <w:rFonts w:cs="David" w:hint="cs"/>
          <w:u w:val="single"/>
          <w:rtl/>
        </w:rPr>
      </w:pPr>
      <w:r w:rsidRPr="00F21F51">
        <w:rPr>
          <w:rFonts w:cs="David" w:hint="cs"/>
          <w:u w:val="single"/>
          <w:rtl/>
        </w:rPr>
        <w:t>גדעון סער:</w:t>
      </w:r>
    </w:p>
    <w:p w14:paraId="4FEB50E8" w14:textId="77777777" w:rsidR="00F21F51" w:rsidRPr="00F21F51" w:rsidRDefault="00F21F51" w:rsidP="00F21F51">
      <w:pPr>
        <w:bidi/>
        <w:rPr>
          <w:rFonts w:cs="David" w:hint="cs"/>
          <w:u w:val="single"/>
          <w:rtl/>
        </w:rPr>
      </w:pPr>
    </w:p>
    <w:p w14:paraId="118BC6ED" w14:textId="77777777" w:rsidR="00F21F51" w:rsidRPr="00F21F51" w:rsidRDefault="00F21F51" w:rsidP="00F21F51">
      <w:pPr>
        <w:bidi/>
        <w:rPr>
          <w:rFonts w:cs="David" w:hint="cs"/>
          <w:rtl/>
        </w:rPr>
      </w:pPr>
      <w:r w:rsidRPr="00F21F51">
        <w:rPr>
          <w:rFonts w:cs="David" w:hint="cs"/>
          <w:rtl/>
        </w:rPr>
        <w:tab/>
        <w:t xml:space="preserve"> לדעתי, ההצעה דומה בעיקרה וצריך לתת לה פטור. השוני היחידי, שכאן מדובר גם על סגנים ושם מדובר רק על שרים. העיקר דומה. </w:t>
      </w:r>
    </w:p>
    <w:p w14:paraId="3A5B2221" w14:textId="77777777" w:rsidR="00F21F51" w:rsidRPr="00F21F51" w:rsidRDefault="00F21F51" w:rsidP="00F21F51">
      <w:pPr>
        <w:bidi/>
        <w:rPr>
          <w:rFonts w:cs="David" w:hint="cs"/>
          <w:rtl/>
        </w:rPr>
      </w:pPr>
    </w:p>
    <w:p w14:paraId="55391006" w14:textId="77777777" w:rsidR="00F21F51" w:rsidRPr="00F21F51" w:rsidRDefault="00F21F51" w:rsidP="00F21F51">
      <w:pPr>
        <w:pStyle w:val="Heading5"/>
        <w:jc w:val="left"/>
        <w:rPr>
          <w:rFonts w:hint="cs"/>
          <w:rtl/>
        </w:rPr>
      </w:pPr>
      <w:r w:rsidRPr="00F21F51">
        <w:rPr>
          <w:rFonts w:hint="cs"/>
          <w:u w:val="single"/>
          <w:rtl/>
        </w:rPr>
        <w:t>אביגדור יצחקי:</w:t>
      </w:r>
    </w:p>
    <w:p w14:paraId="09288D53" w14:textId="77777777" w:rsidR="00F21F51" w:rsidRPr="00F21F51" w:rsidRDefault="00F21F51" w:rsidP="00F21F51">
      <w:pPr>
        <w:pStyle w:val="Heading5"/>
        <w:jc w:val="left"/>
        <w:rPr>
          <w:rFonts w:hint="cs"/>
          <w:rtl/>
        </w:rPr>
      </w:pPr>
    </w:p>
    <w:p w14:paraId="73C26624" w14:textId="77777777" w:rsidR="00F21F51" w:rsidRPr="00F21F51" w:rsidRDefault="00F21F51" w:rsidP="00F21F51">
      <w:pPr>
        <w:bidi/>
        <w:rPr>
          <w:rFonts w:cs="David" w:hint="cs"/>
          <w:rtl/>
        </w:rPr>
      </w:pPr>
      <w:r w:rsidRPr="00F21F51">
        <w:rPr>
          <w:rFonts w:cs="David" w:hint="cs"/>
          <w:rtl/>
        </w:rPr>
        <w:tab/>
        <w:t xml:space="preserve"> זה לא דומה כי מדובר כאן גם בסגני שרים. </w:t>
      </w:r>
    </w:p>
    <w:p w14:paraId="03D56DBD" w14:textId="77777777" w:rsidR="00F21F51" w:rsidRPr="00F21F51" w:rsidRDefault="00F21F51" w:rsidP="00F21F51">
      <w:pPr>
        <w:bidi/>
        <w:rPr>
          <w:rFonts w:cs="David" w:hint="cs"/>
          <w:u w:val="single"/>
          <w:rtl/>
        </w:rPr>
      </w:pPr>
    </w:p>
    <w:p w14:paraId="2DDFAC79" w14:textId="77777777" w:rsidR="00F21F51" w:rsidRPr="00F21F51" w:rsidRDefault="00F21F51" w:rsidP="00F21F51">
      <w:pPr>
        <w:bidi/>
        <w:rPr>
          <w:rFonts w:cs="David" w:hint="cs"/>
          <w:rtl/>
        </w:rPr>
      </w:pPr>
      <w:r w:rsidRPr="00F21F51">
        <w:rPr>
          <w:rFonts w:cs="David" w:hint="cs"/>
          <w:u w:val="single"/>
          <w:rtl/>
        </w:rPr>
        <w:t>היו"ר רוחמה אברהם:</w:t>
      </w:r>
    </w:p>
    <w:p w14:paraId="78E87C5D" w14:textId="77777777" w:rsidR="00F21F51" w:rsidRPr="00F21F51" w:rsidRDefault="00F21F51" w:rsidP="00F21F51">
      <w:pPr>
        <w:bidi/>
        <w:rPr>
          <w:rFonts w:cs="David" w:hint="cs"/>
          <w:rtl/>
        </w:rPr>
      </w:pPr>
    </w:p>
    <w:p w14:paraId="09F7F6E5" w14:textId="77777777" w:rsidR="00F21F51" w:rsidRPr="00F21F51" w:rsidRDefault="00F21F51" w:rsidP="00F21F51">
      <w:pPr>
        <w:bidi/>
        <w:rPr>
          <w:rFonts w:cs="David" w:hint="cs"/>
          <w:rtl/>
        </w:rPr>
      </w:pPr>
      <w:r w:rsidRPr="00F21F51">
        <w:rPr>
          <w:rFonts w:cs="David" w:hint="cs"/>
          <w:rtl/>
        </w:rPr>
        <w:tab/>
        <w:t xml:space="preserve">מי בעד מתן פטור מחובת הנחה להצעתו של חבר הכנסת אורי אריאל, ירים את ידו. </w:t>
      </w:r>
    </w:p>
    <w:p w14:paraId="08C77374" w14:textId="77777777" w:rsidR="00F21F51" w:rsidRPr="00F21F51" w:rsidRDefault="00F21F51" w:rsidP="00F21F51">
      <w:pPr>
        <w:bidi/>
        <w:rPr>
          <w:rFonts w:cs="David" w:hint="cs"/>
          <w:rtl/>
        </w:rPr>
      </w:pPr>
    </w:p>
    <w:p w14:paraId="66A4EED2" w14:textId="77777777" w:rsidR="00F21F51" w:rsidRPr="00F21F51" w:rsidRDefault="00F21F51" w:rsidP="00F21F51">
      <w:pPr>
        <w:bidi/>
        <w:jc w:val="center"/>
        <w:rPr>
          <w:rFonts w:cs="David" w:hint="cs"/>
          <w:rtl/>
        </w:rPr>
      </w:pPr>
      <w:r w:rsidRPr="00F21F51">
        <w:rPr>
          <w:rFonts w:cs="David" w:hint="cs"/>
          <w:b/>
          <w:bCs/>
          <w:rtl/>
        </w:rPr>
        <w:t>הצבעה</w:t>
      </w:r>
    </w:p>
    <w:p w14:paraId="606AEBA4" w14:textId="77777777" w:rsidR="00F21F51" w:rsidRPr="00F21F51" w:rsidRDefault="00F21F51" w:rsidP="00F21F51">
      <w:pPr>
        <w:bidi/>
        <w:jc w:val="center"/>
        <w:rPr>
          <w:rFonts w:cs="David" w:hint="cs"/>
          <w:rtl/>
        </w:rPr>
      </w:pPr>
    </w:p>
    <w:p w14:paraId="00DEEE5D" w14:textId="77777777" w:rsidR="00F21F51" w:rsidRPr="00F21F51" w:rsidRDefault="00F21F51" w:rsidP="00F21F51">
      <w:pPr>
        <w:bidi/>
        <w:jc w:val="center"/>
        <w:rPr>
          <w:rFonts w:cs="David" w:hint="cs"/>
          <w:rtl/>
        </w:rPr>
      </w:pPr>
      <w:r w:rsidRPr="00F21F51">
        <w:rPr>
          <w:rFonts w:cs="David" w:hint="cs"/>
          <w:rtl/>
        </w:rPr>
        <w:t>בעד - 9</w:t>
      </w:r>
    </w:p>
    <w:p w14:paraId="036B1BF6" w14:textId="77777777" w:rsidR="00F21F51" w:rsidRPr="00F21F51" w:rsidRDefault="00F21F51" w:rsidP="00F21F51">
      <w:pPr>
        <w:bidi/>
        <w:jc w:val="center"/>
        <w:rPr>
          <w:rFonts w:cs="David" w:hint="cs"/>
          <w:rtl/>
        </w:rPr>
      </w:pPr>
      <w:r w:rsidRPr="00F21F51">
        <w:rPr>
          <w:rFonts w:cs="David" w:hint="cs"/>
          <w:rtl/>
        </w:rPr>
        <w:t>נגד - 11</w:t>
      </w:r>
    </w:p>
    <w:p w14:paraId="3F1C6C5C" w14:textId="77777777" w:rsidR="00F21F51" w:rsidRPr="00F21F51" w:rsidRDefault="00F21F51" w:rsidP="00F21F51">
      <w:pPr>
        <w:bidi/>
        <w:jc w:val="center"/>
        <w:rPr>
          <w:rFonts w:cs="David" w:hint="cs"/>
          <w:rtl/>
        </w:rPr>
      </w:pPr>
      <w:r w:rsidRPr="00F21F51">
        <w:rPr>
          <w:rFonts w:cs="David" w:hint="cs"/>
          <w:rtl/>
        </w:rPr>
        <w:t>נמנעים - אין</w:t>
      </w:r>
    </w:p>
    <w:p w14:paraId="4075C90A" w14:textId="77777777" w:rsidR="00F21F51" w:rsidRPr="00F21F51" w:rsidRDefault="00F21F51" w:rsidP="00F21F51">
      <w:pPr>
        <w:bidi/>
        <w:jc w:val="center"/>
        <w:rPr>
          <w:rFonts w:cs="David" w:hint="cs"/>
          <w:rtl/>
        </w:rPr>
      </w:pPr>
      <w:r w:rsidRPr="00F21F51">
        <w:rPr>
          <w:rFonts w:cs="David" w:hint="cs"/>
          <w:rtl/>
        </w:rPr>
        <w:t>ההצעה לא התקבלה.</w:t>
      </w:r>
    </w:p>
    <w:p w14:paraId="01AE6764" w14:textId="77777777" w:rsidR="00F21F51" w:rsidRPr="00F21F51" w:rsidRDefault="00F21F51" w:rsidP="00F21F51">
      <w:pPr>
        <w:bidi/>
        <w:rPr>
          <w:rFonts w:cs="David" w:hint="cs"/>
          <w:rtl/>
        </w:rPr>
      </w:pPr>
    </w:p>
    <w:p w14:paraId="1AC12A3E" w14:textId="77777777" w:rsidR="00F21F51" w:rsidRPr="00F21F51" w:rsidRDefault="00F21F51" w:rsidP="00F21F51">
      <w:pPr>
        <w:bidi/>
        <w:rPr>
          <w:rFonts w:cs="David" w:hint="cs"/>
          <w:rtl/>
        </w:rPr>
      </w:pPr>
    </w:p>
    <w:p w14:paraId="7F7E47DE" w14:textId="77777777" w:rsidR="00F21F51" w:rsidRPr="00F21F51" w:rsidRDefault="00F21F51" w:rsidP="00F21F51">
      <w:pPr>
        <w:bidi/>
        <w:rPr>
          <w:rFonts w:cs="David" w:hint="cs"/>
          <w:rtl/>
        </w:rPr>
      </w:pPr>
      <w:r w:rsidRPr="00F21F51">
        <w:rPr>
          <w:rFonts w:cs="David" w:hint="cs"/>
          <w:u w:val="single"/>
          <w:rtl/>
        </w:rPr>
        <w:t>היו"ר רוחמה אברהם:</w:t>
      </w:r>
    </w:p>
    <w:p w14:paraId="2A97FB19" w14:textId="77777777" w:rsidR="00F21F51" w:rsidRPr="00F21F51" w:rsidRDefault="00F21F51" w:rsidP="00F21F51">
      <w:pPr>
        <w:bidi/>
        <w:rPr>
          <w:rFonts w:cs="David" w:hint="cs"/>
          <w:rtl/>
        </w:rPr>
      </w:pPr>
    </w:p>
    <w:p w14:paraId="2388B3D8" w14:textId="77777777" w:rsidR="00F21F51" w:rsidRPr="00F21F51" w:rsidRDefault="00F21F51" w:rsidP="00F21F51">
      <w:pPr>
        <w:bidi/>
        <w:rPr>
          <w:rFonts w:cs="David" w:hint="cs"/>
          <w:rtl/>
        </w:rPr>
      </w:pPr>
      <w:r w:rsidRPr="00F21F51">
        <w:rPr>
          <w:rFonts w:cs="David" w:hint="cs"/>
          <w:rtl/>
        </w:rPr>
        <w:tab/>
        <w:t xml:space="preserve">בעד 9, נגד 11, אין נמנעים, לכן אני קובעת, שהצעתו של חבר הכנסת אורי אריאל לא קיבלה פטור מחובת הנחה מכיוון שהיא איננה הצעה זהה להצעותיהם של חברי הכנסת סער וריבלין. </w:t>
      </w:r>
    </w:p>
    <w:p w14:paraId="4E681D11" w14:textId="77777777" w:rsidR="00F21F51" w:rsidRPr="00F21F51" w:rsidRDefault="00F21F51" w:rsidP="00F21F51">
      <w:pPr>
        <w:bidi/>
        <w:rPr>
          <w:rFonts w:cs="David" w:hint="cs"/>
          <w:rtl/>
        </w:rPr>
      </w:pPr>
    </w:p>
    <w:p w14:paraId="0B2FE67A" w14:textId="77777777" w:rsidR="00F21F51" w:rsidRPr="00F21F51" w:rsidRDefault="00F21F51" w:rsidP="00F21F51">
      <w:pPr>
        <w:bidi/>
        <w:rPr>
          <w:rFonts w:cs="David" w:hint="cs"/>
          <w:rtl/>
        </w:rPr>
      </w:pPr>
      <w:r w:rsidRPr="00F21F51">
        <w:rPr>
          <w:rFonts w:cs="David" w:hint="cs"/>
          <w:rtl/>
        </w:rPr>
        <w:t xml:space="preserve">ההצעה הבאה: הצעת חוק הבחירות (דרכי תעמולה) (איסור פרסום סקר בחירות), התשס"ו-2006, של חבר הכנסת יואל חסון. אני מבינה שהממשלה תמכה בהצעת חוק באותו נושא, של חבר הכנסת יצחק לוי. מאחר והצעתו של חבר הכנסת יואל חסון היא זהה - - - </w:t>
      </w:r>
    </w:p>
    <w:p w14:paraId="47A98CDE" w14:textId="77777777" w:rsidR="00F21F51" w:rsidRPr="00F21F51" w:rsidRDefault="00F21F51" w:rsidP="00F21F51">
      <w:pPr>
        <w:bidi/>
        <w:rPr>
          <w:rFonts w:cs="David" w:hint="cs"/>
          <w:rtl/>
        </w:rPr>
      </w:pPr>
    </w:p>
    <w:p w14:paraId="4E8E037A" w14:textId="77777777" w:rsidR="00F21F51" w:rsidRPr="00F21F51" w:rsidRDefault="00F21F51" w:rsidP="00F21F51">
      <w:pPr>
        <w:bidi/>
        <w:rPr>
          <w:rFonts w:cs="David"/>
          <w:u w:val="single"/>
          <w:rtl/>
        </w:rPr>
      </w:pPr>
      <w:r w:rsidRPr="00F21F51">
        <w:rPr>
          <w:rFonts w:cs="David"/>
          <w:u w:val="single"/>
          <w:rtl/>
        </w:rPr>
        <w:t>מוחמד ברכה:</w:t>
      </w:r>
    </w:p>
    <w:p w14:paraId="39284F90" w14:textId="77777777" w:rsidR="00F21F51" w:rsidRPr="00F21F51" w:rsidRDefault="00F21F51" w:rsidP="00F21F51">
      <w:pPr>
        <w:bidi/>
        <w:rPr>
          <w:rFonts w:cs="David"/>
          <w:u w:val="single"/>
          <w:rtl/>
        </w:rPr>
      </w:pPr>
    </w:p>
    <w:p w14:paraId="5A8124E6" w14:textId="77777777" w:rsidR="00F21F51" w:rsidRPr="00F21F51" w:rsidRDefault="00F21F51" w:rsidP="00F21F51">
      <w:pPr>
        <w:bidi/>
        <w:rPr>
          <w:rFonts w:cs="David" w:hint="cs"/>
          <w:rtl/>
        </w:rPr>
      </w:pPr>
      <w:r w:rsidRPr="00F21F51">
        <w:rPr>
          <w:rFonts w:cs="David"/>
          <w:rtl/>
        </w:rPr>
        <w:tab/>
      </w:r>
      <w:r w:rsidRPr="00F21F51">
        <w:rPr>
          <w:rFonts w:cs="David" w:hint="cs"/>
          <w:rtl/>
        </w:rPr>
        <w:t xml:space="preserve"> היא מונחת על שולחן הכנסת? </w:t>
      </w:r>
    </w:p>
    <w:p w14:paraId="27716060" w14:textId="77777777" w:rsidR="00F21F51" w:rsidRPr="00F21F51" w:rsidRDefault="00F21F51" w:rsidP="00F21F51">
      <w:pPr>
        <w:bidi/>
        <w:rPr>
          <w:rFonts w:cs="David" w:hint="cs"/>
          <w:rtl/>
        </w:rPr>
      </w:pPr>
    </w:p>
    <w:p w14:paraId="438B0E07" w14:textId="77777777" w:rsidR="00F21F51" w:rsidRPr="00F21F51" w:rsidRDefault="00F21F51" w:rsidP="00F21F51">
      <w:pPr>
        <w:bidi/>
        <w:rPr>
          <w:rFonts w:cs="David" w:hint="cs"/>
          <w:rtl/>
        </w:rPr>
      </w:pPr>
      <w:r w:rsidRPr="00F21F51">
        <w:rPr>
          <w:rFonts w:cs="David" w:hint="cs"/>
          <w:u w:val="single"/>
          <w:rtl/>
        </w:rPr>
        <w:t>היו"ר רוחמה אברהם:</w:t>
      </w:r>
    </w:p>
    <w:p w14:paraId="48A60380" w14:textId="77777777" w:rsidR="00F21F51" w:rsidRPr="00F21F51" w:rsidRDefault="00F21F51" w:rsidP="00F21F51">
      <w:pPr>
        <w:bidi/>
        <w:rPr>
          <w:rFonts w:cs="David" w:hint="cs"/>
          <w:rtl/>
        </w:rPr>
      </w:pPr>
    </w:p>
    <w:p w14:paraId="23E120FD" w14:textId="77777777" w:rsidR="00F21F51" w:rsidRPr="00F21F51" w:rsidRDefault="00F21F51" w:rsidP="00F21F51">
      <w:pPr>
        <w:bidi/>
        <w:rPr>
          <w:rFonts w:cs="David" w:hint="cs"/>
          <w:rtl/>
        </w:rPr>
      </w:pPr>
      <w:r w:rsidRPr="00F21F51">
        <w:rPr>
          <w:rFonts w:cs="David" w:hint="cs"/>
          <w:rtl/>
        </w:rPr>
        <w:tab/>
        <w:t xml:space="preserve">היא הונחה על שולחן הכנסת. </w:t>
      </w:r>
    </w:p>
    <w:p w14:paraId="0EBB5B6F" w14:textId="77777777" w:rsidR="00F21F51" w:rsidRPr="00F21F51" w:rsidRDefault="00F21F51" w:rsidP="00F21F51">
      <w:pPr>
        <w:bidi/>
        <w:rPr>
          <w:rFonts w:cs="David" w:hint="cs"/>
          <w:rtl/>
        </w:rPr>
      </w:pPr>
    </w:p>
    <w:p w14:paraId="44AF7CC7" w14:textId="77777777" w:rsidR="00F21F51" w:rsidRPr="00F21F51" w:rsidRDefault="00F21F51" w:rsidP="00F21F51">
      <w:pPr>
        <w:bidi/>
        <w:rPr>
          <w:rFonts w:cs="David"/>
          <w:u w:val="single"/>
          <w:rtl/>
        </w:rPr>
      </w:pPr>
      <w:r w:rsidRPr="00F21F51">
        <w:rPr>
          <w:rFonts w:cs="David"/>
          <w:u w:val="single"/>
          <w:rtl/>
        </w:rPr>
        <w:t>מוחמד ברכה:</w:t>
      </w:r>
    </w:p>
    <w:p w14:paraId="1B52B4C3" w14:textId="77777777" w:rsidR="00F21F51" w:rsidRPr="00F21F51" w:rsidRDefault="00F21F51" w:rsidP="00F21F51">
      <w:pPr>
        <w:bidi/>
        <w:rPr>
          <w:rFonts w:cs="David"/>
          <w:u w:val="single"/>
          <w:rtl/>
        </w:rPr>
      </w:pPr>
    </w:p>
    <w:p w14:paraId="4EED67D8" w14:textId="77777777" w:rsidR="00F21F51" w:rsidRPr="00F21F51" w:rsidRDefault="00F21F51" w:rsidP="00F21F51">
      <w:pPr>
        <w:bidi/>
        <w:rPr>
          <w:rFonts w:cs="David" w:hint="cs"/>
          <w:rtl/>
        </w:rPr>
      </w:pPr>
      <w:r w:rsidRPr="00F21F51">
        <w:rPr>
          <w:rFonts w:cs="David"/>
          <w:rtl/>
        </w:rPr>
        <w:tab/>
      </w:r>
      <w:r w:rsidRPr="00F21F51">
        <w:rPr>
          <w:rFonts w:cs="David" w:hint="cs"/>
          <w:rtl/>
        </w:rPr>
        <w:t xml:space="preserve">אז היא לא צריכה פטור, הוא יכול להצמיד אותה. </w:t>
      </w:r>
    </w:p>
    <w:p w14:paraId="04B59C7E" w14:textId="77777777" w:rsidR="00F21F51" w:rsidRPr="00F21F51" w:rsidRDefault="00F21F51" w:rsidP="00F21F51">
      <w:pPr>
        <w:bidi/>
        <w:rPr>
          <w:rFonts w:cs="David" w:hint="cs"/>
          <w:rtl/>
        </w:rPr>
      </w:pPr>
    </w:p>
    <w:p w14:paraId="46414B24" w14:textId="77777777" w:rsidR="00F21F51" w:rsidRPr="00F21F51" w:rsidRDefault="00F21F51" w:rsidP="00F21F51">
      <w:pPr>
        <w:bidi/>
        <w:rPr>
          <w:rFonts w:cs="David" w:hint="cs"/>
          <w:rtl/>
        </w:rPr>
      </w:pPr>
      <w:r w:rsidRPr="00F21F51">
        <w:rPr>
          <w:rFonts w:cs="David" w:hint="cs"/>
          <w:u w:val="single"/>
          <w:rtl/>
        </w:rPr>
        <w:t>יורם מרציאנו:</w:t>
      </w:r>
    </w:p>
    <w:p w14:paraId="51EC74DA" w14:textId="77777777" w:rsidR="00F21F51" w:rsidRPr="00F21F51" w:rsidRDefault="00F21F51" w:rsidP="00F21F51">
      <w:pPr>
        <w:bidi/>
        <w:rPr>
          <w:rFonts w:cs="David" w:hint="cs"/>
          <w:rtl/>
        </w:rPr>
      </w:pPr>
    </w:p>
    <w:p w14:paraId="774BA1B0" w14:textId="77777777" w:rsidR="00F21F51" w:rsidRPr="00F21F51" w:rsidRDefault="00F21F51" w:rsidP="00F21F51">
      <w:pPr>
        <w:bidi/>
        <w:rPr>
          <w:rFonts w:cs="David" w:hint="cs"/>
          <w:rtl/>
        </w:rPr>
      </w:pPr>
      <w:r w:rsidRPr="00F21F51">
        <w:rPr>
          <w:rFonts w:cs="David" w:hint="cs"/>
          <w:rtl/>
        </w:rPr>
        <w:tab/>
        <w:t xml:space="preserve">מחר עולה  הצעת חוק דומה, של קבוצת חברי כנסת, שמובילה אותה חברת הכנסת קולט אביטל, שאינה שונה. </w:t>
      </w:r>
    </w:p>
    <w:p w14:paraId="2B86DC9E" w14:textId="77777777" w:rsidR="00F21F51" w:rsidRPr="00F21F51" w:rsidRDefault="00F21F51" w:rsidP="00F21F51">
      <w:pPr>
        <w:bidi/>
        <w:rPr>
          <w:rFonts w:cs="David" w:hint="cs"/>
          <w:rtl/>
        </w:rPr>
      </w:pPr>
    </w:p>
    <w:p w14:paraId="6FCA60A7" w14:textId="77777777" w:rsidR="00F21F51" w:rsidRPr="00F21F51" w:rsidRDefault="00F21F51" w:rsidP="00F21F51">
      <w:pPr>
        <w:bidi/>
        <w:rPr>
          <w:rFonts w:cs="David" w:hint="cs"/>
          <w:u w:val="single"/>
          <w:rtl/>
        </w:rPr>
      </w:pPr>
      <w:r w:rsidRPr="00F21F51">
        <w:rPr>
          <w:rFonts w:cs="David" w:hint="cs"/>
          <w:u w:val="single"/>
          <w:rtl/>
        </w:rPr>
        <w:t>גדעון סער:</w:t>
      </w:r>
    </w:p>
    <w:p w14:paraId="41EADCE8" w14:textId="77777777" w:rsidR="00F21F51" w:rsidRPr="00F21F51" w:rsidRDefault="00F21F51" w:rsidP="00F21F51">
      <w:pPr>
        <w:bidi/>
        <w:rPr>
          <w:rFonts w:cs="David" w:hint="cs"/>
          <w:u w:val="single"/>
          <w:rtl/>
        </w:rPr>
      </w:pPr>
    </w:p>
    <w:p w14:paraId="6A297C08" w14:textId="77777777" w:rsidR="00F21F51" w:rsidRPr="00F21F51" w:rsidRDefault="00F21F51" w:rsidP="00F21F51">
      <w:pPr>
        <w:bidi/>
        <w:rPr>
          <w:rFonts w:cs="David" w:hint="cs"/>
          <w:rtl/>
        </w:rPr>
      </w:pPr>
      <w:r w:rsidRPr="00F21F51">
        <w:rPr>
          <w:rFonts w:cs="David" w:hint="cs"/>
          <w:rtl/>
        </w:rPr>
        <w:tab/>
        <w:t xml:space="preserve"> היא הוצמדה. </w:t>
      </w:r>
    </w:p>
    <w:p w14:paraId="5488313F" w14:textId="77777777" w:rsidR="00F21F51" w:rsidRPr="00F21F51" w:rsidRDefault="00F21F51" w:rsidP="00F21F51">
      <w:pPr>
        <w:bidi/>
        <w:rPr>
          <w:rFonts w:cs="David" w:hint="cs"/>
          <w:rtl/>
        </w:rPr>
      </w:pPr>
    </w:p>
    <w:p w14:paraId="07D61EC6" w14:textId="77777777" w:rsidR="00F21F51" w:rsidRPr="00F21F51" w:rsidRDefault="00F21F51" w:rsidP="00F21F51">
      <w:pPr>
        <w:bidi/>
        <w:rPr>
          <w:rFonts w:cs="David" w:hint="cs"/>
          <w:rtl/>
        </w:rPr>
      </w:pPr>
      <w:r w:rsidRPr="00F21F51">
        <w:rPr>
          <w:rFonts w:cs="David" w:hint="cs"/>
          <w:u w:val="single"/>
          <w:rtl/>
        </w:rPr>
        <w:t>היו"ר רוחמה אברהם:</w:t>
      </w:r>
    </w:p>
    <w:p w14:paraId="3C674016" w14:textId="77777777" w:rsidR="00F21F51" w:rsidRPr="00F21F51" w:rsidRDefault="00F21F51" w:rsidP="00F21F51">
      <w:pPr>
        <w:bidi/>
        <w:rPr>
          <w:rFonts w:cs="David" w:hint="cs"/>
          <w:rtl/>
        </w:rPr>
      </w:pPr>
    </w:p>
    <w:p w14:paraId="601261A2" w14:textId="77777777" w:rsidR="00F21F51" w:rsidRPr="00F21F51" w:rsidRDefault="00F21F51" w:rsidP="00F21F51">
      <w:pPr>
        <w:bidi/>
        <w:rPr>
          <w:rFonts w:cs="David" w:hint="cs"/>
          <w:rtl/>
        </w:rPr>
      </w:pPr>
      <w:r w:rsidRPr="00F21F51">
        <w:rPr>
          <w:rFonts w:cs="David" w:hint="cs"/>
          <w:rtl/>
        </w:rPr>
        <w:tab/>
        <w:t xml:space="preserve"> מי בעד מתן פטור מחובת הנחה. </w:t>
      </w:r>
    </w:p>
    <w:p w14:paraId="3C38754B" w14:textId="77777777" w:rsidR="00F21F51" w:rsidRPr="00F21F51" w:rsidRDefault="00F21F51" w:rsidP="00F21F51">
      <w:pPr>
        <w:bidi/>
        <w:rPr>
          <w:rFonts w:cs="David" w:hint="cs"/>
          <w:rtl/>
        </w:rPr>
      </w:pPr>
    </w:p>
    <w:p w14:paraId="5CF8983C" w14:textId="77777777" w:rsidR="00F21F51" w:rsidRPr="00F21F51" w:rsidRDefault="00F21F51" w:rsidP="00F21F51">
      <w:pPr>
        <w:bidi/>
        <w:jc w:val="center"/>
        <w:rPr>
          <w:rFonts w:cs="David" w:hint="cs"/>
          <w:b/>
          <w:bCs/>
          <w:rtl/>
        </w:rPr>
      </w:pPr>
      <w:r w:rsidRPr="00F21F51">
        <w:rPr>
          <w:rFonts w:cs="David" w:hint="cs"/>
          <w:b/>
          <w:bCs/>
          <w:rtl/>
        </w:rPr>
        <w:t>הצבעה</w:t>
      </w:r>
    </w:p>
    <w:p w14:paraId="47F51568" w14:textId="77777777" w:rsidR="00F21F51" w:rsidRPr="00F21F51" w:rsidRDefault="00F21F51" w:rsidP="00F21F51">
      <w:pPr>
        <w:bidi/>
        <w:jc w:val="center"/>
        <w:rPr>
          <w:rFonts w:cs="David" w:hint="cs"/>
          <w:rtl/>
        </w:rPr>
      </w:pPr>
    </w:p>
    <w:p w14:paraId="204307EE" w14:textId="77777777" w:rsidR="00F21F51" w:rsidRPr="00F21F51" w:rsidRDefault="00F21F51" w:rsidP="00F21F51">
      <w:pPr>
        <w:bidi/>
        <w:jc w:val="center"/>
        <w:rPr>
          <w:rFonts w:cs="David" w:hint="cs"/>
          <w:rtl/>
        </w:rPr>
      </w:pPr>
      <w:r w:rsidRPr="00F21F51">
        <w:rPr>
          <w:rFonts w:cs="David" w:hint="cs"/>
          <w:rtl/>
        </w:rPr>
        <w:t>בעד - 12</w:t>
      </w:r>
    </w:p>
    <w:p w14:paraId="4694046F" w14:textId="77777777" w:rsidR="00F21F51" w:rsidRPr="00F21F51" w:rsidRDefault="00F21F51" w:rsidP="00F21F51">
      <w:pPr>
        <w:bidi/>
        <w:jc w:val="center"/>
        <w:rPr>
          <w:rFonts w:cs="David" w:hint="cs"/>
          <w:rtl/>
        </w:rPr>
      </w:pPr>
      <w:r w:rsidRPr="00F21F51">
        <w:rPr>
          <w:rFonts w:cs="David" w:hint="cs"/>
          <w:rtl/>
        </w:rPr>
        <w:t>נגד - אין</w:t>
      </w:r>
    </w:p>
    <w:p w14:paraId="377B0166" w14:textId="77777777" w:rsidR="00F21F51" w:rsidRPr="00F21F51" w:rsidRDefault="00F21F51" w:rsidP="00F21F51">
      <w:pPr>
        <w:bidi/>
        <w:jc w:val="center"/>
        <w:rPr>
          <w:rFonts w:cs="David" w:hint="cs"/>
          <w:rtl/>
        </w:rPr>
      </w:pPr>
      <w:r w:rsidRPr="00F21F51">
        <w:rPr>
          <w:rFonts w:cs="David" w:hint="cs"/>
          <w:rtl/>
        </w:rPr>
        <w:t>נמנעים - אין</w:t>
      </w:r>
    </w:p>
    <w:p w14:paraId="04F16F30" w14:textId="77777777" w:rsidR="00F21F51" w:rsidRPr="00F21F51" w:rsidRDefault="00F21F51" w:rsidP="00F21F51">
      <w:pPr>
        <w:bidi/>
        <w:jc w:val="center"/>
        <w:rPr>
          <w:rFonts w:cs="David" w:hint="cs"/>
          <w:rtl/>
        </w:rPr>
      </w:pPr>
      <w:r w:rsidRPr="00F21F51">
        <w:rPr>
          <w:rFonts w:cs="David" w:hint="cs"/>
          <w:rtl/>
        </w:rPr>
        <w:t>ההצעה התקבלה.</w:t>
      </w:r>
    </w:p>
    <w:p w14:paraId="3D4342B4" w14:textId="77777777" w:rsidR="00F21F51" w:rsidRPr="00F21F51" w:rsidRDefault="00F21F51" w:rsidP="00F21F51">
      <w:pPr>
        <w:bidi/>
        <w:rPr>
          <w:rFonts w:cs="David" w:hint="cs"/>
          <w:rtl/>
        </w:rPr>
      </w:pPr>
    </w:p>
    <w:p w14:paraId="5862CB0E" w14:textId="77777777" w:rsidR="00F21F51" w:rsidRPr="00F21F51" w:rsidRDefault="00F21F51" w:rsidP="00F21F51">
      <w:pPr>
        <w:bidi/>
        <w:rPr>
          <w:rFonts w:cs="David" w:hint="cs"/>
          <w:rtl/>
        </w:rPr>
      </w:pPr>
      <w:r w:rsidRPr="00F21F51">
        <w:rPr>
          <w:rFonts w:cs="David" w:hint="cs"/>
          <w:u w:val="single"/>
          <w:rtl/>
        </w:rPr>
        <w:t>היו"ר רוחמה אברהם:</w:t>
      </w:r>
    </w:p>
    <w:p w14:paraId="6114C5DB" w14:textId="77777777" w:rsidR="00F21F51" w:rsidRPr="00F21F51" w:rsidRDefault="00F21F51" w:rsidP="00F21F51">
      <w:pPr>
        <w:bidi/>
        <w:rPr>
          <w:rFonts w:cs="David" w:hint="cs"/>
          <w:rtl/>
        </w:rPr>
      </w:pPr>
      <w:r w:rsidRPr="00F21F51">
        <w:rPr>
          <w:rFonts w:cs="David" w:hint="cs"/>
          <w:rtl/>
        </w:rPr>
        <w:tab/>
        <w:t xml:space="preserve">12 בעד, אין מתנגדים, אין נמנעים, לפיכך אני קובעת, שההצעה קיבלה פטור מחובת הנחה ותוצמד. </w:t>
      </w:r>
    </w:p>
    <w:p w14:paraId="74F7405E" w14:textId="77777777" w:rsidR="00F21F51" w:rsidRPr="00F21F51" w:rsidRDefault="00F21F51" w:rsidP="00F21F51">
      <w:pPr>
        <w:bidi/>
        <w:rPr>
          <w:rFonts w:cs="David" w:hint="cs"/>
          <w:rtl/>
        </w:rPr>
      </w:pPr>
    </w:p>
    <w:p w14:paraId="4C6D3FDF" w14:textId="77777777" w:rsidR="00F21F51" w:rsidRPr="00F21F51" w:rsidRDefault="00F21F51" w:rsidP="00F21F51">
      <w:pPr>
        <w:bidi/>
        <w:rPr>
          <w:rFonts w:cs="David" w:hint="cs"/>
          <w:rtl/>
        </w:rPr>
      </w:pPr>
      <w:r w:rsidRPr="00F21F51">
        <w:rPr>
          <w:rFonts w:cs="David" w:hint="cs"/>
          <w:rtl/>
        </w:rPr>
        <w:tab/>
        <w:t xml:space="preserve">ההצעה הבאה: הצעת חוק נכי רדיפות הנאצים (תיקון </w:t>
      </w:r>
      <w:r w:rsidRPr="00F21F51">
        <w:rPr>
          <w:rFonts w:cs="David"/>
          <w:rtl/>
        </w:rPr>
        <w:t>–</w:t>
      </w:r>
      <w:r w:rsidRPr="00F21F51">
        <w:rPr>
          <w:rFonts w:cs="David" w:hint="cs"/>
          <w:rtl/>
        </w:rPr>
        <w:t xml:space="preserve"> כפל קצבה), הצעתו של חבר הכנסת אפרים סנה. חבר הכנסת סנה, יש לך משהו לומר בעניין? </w:t>
      </w:r>
    </w:p>
    <w:p w14:paraId="1638333E" w14:textId="77777777" w:rsidR="00F21F51" w:rsidRPr="00F21F51" w:rsidRDefault="00F21F51" w:rsidP="00F21F51">
      <w:pPr>
        <w:bidi/>
        <w:rPr>
          <w:rFonts w:cs="David" w:hint="cs"/>
          <w:rtl/>
        </w:rPr>
      </w:pPr>
    </w:p>
    <w:p w14:paraId="05129437" w14:textId="77777777" w:rsidR="00F21F51" w:rsidRPr="00F21F51" w:rsidRDefault="00F21F51" w:rsidP="00F21F51">
      <w:pPr>
        <w:bidi/>
        <w:rPr>
          <w:rFonts w:cs="David" w:hint="cs"/>
          <w:u w:val="single"/>
          <w:rtl/>
        </w:rPr>
      </w:pPr>
      <w:r w:rsidRPr="00F21F51">
        <w:rPr>
          <w:rFonts w:cs="David" w:hint="cs"/>
          <w:u w:val="single"/>
          <w:rtl/>
        </w:rPr>
        <w:t>אפרים סנה:</w:t>
      </w:r>
    </w:p>
    <w:p w14:paraId="34CCA86B" w14:textId="77777777" w:rsidR="00F21F51" w:rsidRPr="00F21F51" w:rsidRDefault="00F21F51" w:rsidP="00F21F51">
      <w:pPr>
        <w:bidi/>
        <w:rPr>
          <w:rFonts w:cs="David" w:hint="cs"/>
          <w:u w:val="single"/>
          <w:rtl/>
        </w:rPr>
      </w:pPr>
    </w:p>
    <w:p w14:paraId="2A65F1AE" w14:textId="77777777" w:rsidR="00F21F51" w:rsidRPr="00F21F51" w:rsidRDefault="00F21F51" w:rsidP="00F21F51">
      <w:pPr>
        <w:bidi/>
        <w:rPr>
          <w:rFonts w:cs="David" w:hint="cs"/>
          <w:rtl/>
        </w:rPr>
      </w:pPr>
      <w:r w:rsidRPr="00F21F51">
        <w:rPr>
          <w:rFonts w:cs="David" w:hint="cs"/>
          <w:rtl/>
        </w:rPr>
        <w:tab/>
        <w:t xml:space="preserve"> החוק המדובר הוא חוק שבמקורו חוק של חבר הכנסת אברהם הירשזון, שר האוצר היום. אני מקבל את הצעתו של חבר הכנסת אביגדור יצחקי, לבוא בדברים עם שר האוצר, אברהם הירשזון, ונעלה את זה בשבוע הבא. </w:t>
      </w:r>
    </w:p>
    <w:p w14:paraId="23F56DC4" w14:textId="77777777" w:rsidR="00F21F51" w:rsidRPr="00F21F51" w:rsidRDefault="00F21F51" w:rsidP="00F21F51">
      <w:pPr>
        <w:bidi/>
        <w:rPr>
          <w:rFonts w:cs="David" w:hint="cs"/>
          <w:u w:val="single"/>
          <w:rtl/>
        </w:rPr>
      </w:pPr>
    </w:p>
    <w:p w14:paraId="1980AB9B" w14:textId="77777777" w:rsidR="00F21F51" w:rsidRPr="00F21F51" w:rsidRDefault="00F21F51" w:rsidP="00F21F51">
      <w:pPr>
        <w:bidi/>
        <w:rPr>
          <w:rFonts w:cs="David" w:hint="cs"/>
          <w:rtl/>
        </w:rPr>
      </w:pPr>
      <w:r w:rsidRPr="00F21F51">
        <w:rPr>
          <w:rFonts w:cs="David" w:hint="cs"/>
          <w:u w:val="single"/>
          <w:rtl/>
        </w:rPr>
        <w:t>היו"ר רוחמה אברהם:</w:t>
      </w:r>
    </w:p>
    <w:p w14:paraId="78442402" w14:textId="77777777" w:rsidR="00F21F51" w:rsidRPr="00F21F51" w:rsidRDefault="00F21F51" w:rsidP="00F21F51">
      <w:pPr>
        <w:bidi/>
        <w:rPr>
          <w:rFonts w:cs="David" w:hint="cs"/>
          <w:rtl/>
        </w:rPr>
      </w:pPr>
    </w:p>
    <w:p w14:paraId="69266499" w14:textId="77777777" w:rsidR="00F21F51" w:rsidRPr="00F21F51" w:rsidRDefault="00F21F51" w:rsidP="00F21F51">
      <w:pPr>
        <w:bidi/>
        <w:rPr>
          <w:rFonts w:cs="David" w:hint="cs"/>
          <w:rtl/>
        </w:rPr>
      </w:pPr>
      <w:r w:rsidRPr="00F21F51">
        <w:rPr>
          <w:rFonts w:cs="David" w:hint="cs"/>
          <w:rtl/>
        </w:rPr>
        <w:tab/>
        <w:t xml:space="preserve">בסדר. יש לי בקשה מחברי הכנסת, אני נוטה שלא לעכב אף בקשה של חברי הכנסת, אבל ראיתם מה קרה היום,  הונחו שש הצעות חוק, חלק גדול מהן, הגענו להסכמה לנהל  למשא ומתן עם השרים. אני מבקשת מכול חברי הבית לנסות למצות את התהליך, לנסות להגיע בדברים עם שרי הממשלה לפני שמבקשים ממני. אני לא דוחה, אבל  אני לא רוצה שנגיע למצב שמכניסים את הנושאים, משגעים את מנהלי הוועדה, מגיעים לפשרה ומושכים את זה. </w:t>
      </w:r>
    </w:p>
    <w:p w14:paraId="00EE35CD" w14:textId="77777777" w:rsidR="00F21F51" w:rsidRPr="00F21F51" w:rsidRDefault="00F21F51" w:rsidP="00F21F51">
      <w:pPr>
        <w:bidi/>
        <w:rPr>
          <w:rFonts w:cs="David" w:hint="cs"/>
          <w:rtl/>
        </w:rPr>
      </w:pPr>
    </w:p>
    <w:p w14:paraId="4D92A262" w14:textId="77777777" w:rsidR="00F21F51" w:rsidRPr="00F21F51" w:rsidRDefault="00F21F51" w:rsidP="00F21F51">
      <w:pPr>
        <w:bidi/>
        <w:rPr>
          <w:rFonts w:cs="David" w:hint="cs"/>
          <w:u w:val="single"/>
          <w:rtl/>
        </w:rPr>
      </w:pPr>
      <w:r w:rsidRPr="00F21F51">
        <w:rPr>
          <w:rFonts w:cs="David" w:hint="cs"/>
          <w:u w:val="single"/>
          <w:rtl/>
        </w:rPr>
        <w:t>מאיר פרוש:</w:t>
      </w:r>
    </w:p>
    <w:p w14:paraId="0D6C6A30" w14:textId="77777777" w:rsidR="00F21F51" w:rsidRPr="00F21F51" w:rsidRDefault="00F21F51" w:rsidP="00F21F51">
      <w:pPr>
        <w:bidi/>
        <w:rPr>
          <w:rFonts w:cs="David" w:hint="cs"/>
          <w:u w:val="single"/>
        </w:rPr>
      </w:pPr>
    </w:p>
    <w:p w14:paraId="1332778D" w14:textId="77777777" w:rsidR="00F21F51" w:rsidRPr="00F21F51" w:rsidRDefault="00F21F51" w:rsidP="00F21F51">
      <w:pPr>
        <w:bidi/>
        <w:rPr>
          <w:rFonts w:cs="David" w:hint="cs"/>
          <w:rtl/>
        </w:rPr>
      </w:pPr>
      <w:r w:rsidRPr="00F21F51">
        <w:rPr>
          <w:rFonts w:cs="David" w:hint="cs"/>
          <w:rtl/>
        </w:rPr>
        <w:tab/>
        <w:t xml:space="preserve"> לא אחת מגיעים להסכמה מכיוון שיושבים פה. </w:t>
      </w:r>
    </w:p>
    <w:p w14:paraId="122113F9" w14:textId="77777777" w:rsidR="00F21F51" w:rsidRPr="00F21F51" w:rsidRDefault="00F21F51" w:rsidP="00F21F51">
      <w:pPr>
        <w:bidi/>
        <w:rPr>
          <w:rFonts w:cs="David" w:hint="cs"/>
          <w:rtl/>
        </w:rPr>
      </w:pPr>
    </w:p>
    <w:p w14:paraId="1A07F055" w14:textId="77777777" w:rsidR="00F21F51" w:rsidRPr="00F21F51" w:rsidRDefault="00F21F51" w:rsidP="00F21F51">
      <w:pPr>
        <w:bidi/>
        <w:rPr>
          <w:rFonts w:cs="David" w:hint="cs"/>
          <w:rtl/>
        </w:rPr>
      </w:pPr>
      <w:r w:rsidRPr="00F21F51">
        <w:rPr>
          <w:rFonts w:cs="David" w:hint="cs"/>
          <w:u w:val="single"/>
          <w:rtl/>
        </w:rPr>
        <w:t>היו"ר רוחמה אברהם:</w:t>
      </w:r>
    </w:p>
    <w:p w14:paraId="3D9B9B2F" w14:textId="77777777" w:rsidR="00F21F51" w:rsidRPr="00F21F51" w:rsidRDefault="00F21F51" w:rsidP="00F21F51">
      <w:pPr>
        <w:bidi/>
        <w:rPr>
          <w:rFonts w:cs="David" w:hint="cs"/>
          <w:rtl/>
        </w:rPr>
      </w:pPr>
    </w:p>
    <w:p w14:paraId="159D3DA8" w14:textId="77777777" w:rsidR="00F21F51" w:rsidRPr="00F21F51" w:rsidRDefault="00F21F51" w:rsidP="00F21F51">
      <w:pPr>
        <w:bidi/>
        <w:rPr>
          <w:rFonts w:cs="David" w:hint="cs"/>
          <w:rtl/>
        </w:rPr>
      </w:pPr>
      <w:r w:rsidRPr="00F21F51">
        <w:rPr>
          <w:rFonts w:cs="David" w:hint="cs"/>
          <w:rtl/>
        </w:rPr>
        <w:tab/>
        <w:t xml:space="preserve">זה לא סותר את הבקשה שלי למצות את התהליך לפני שזה מגיע לשולחן הוועדה. לכן, מנהלת הוועדה תשאל  כול אחד מחברי הכנסת, האם הוא ניסה למצות את התהליך. </w:t>
      </w:r>
    </w:p>
    <w:p w14:paraId="4C5318DE" w14:textId="77777777" w:rsidR="00F21F51" w:rsidRPr="00F21F51" w:rsidRDefault="00F21F51" w:rsidP="00F21F51">
      <w:pPr>
        <w:bidi/>
        <w:rPr>
          <w:rFonts w:cs="David" w:hint="cs"/>
          <w:rtl/>
        </w:rPr>
      </w:pPr>
    </w:p>
    <w:p w14:paraId="2AEDD763" w14:textId="77777777" w:rsidR="00F21F51" w:rsidRPr="00F21F51" w:rsidRDefault="00F21F51" w:rsidP="00F21F51">
      <w:pPr>
        <w:bidi/>
        <w:jc w:val="center"/>
        <w:rPr>
          <w:rFonts w:cs="David" w:hint="cs"/>
          <w:b/>
          <w:bCs/>
          <w:u w:val="single"/>
          <w:rtl/>
        </w:rPr>
      </w:pPr>
      <w:r w:rsidRPr="00F21F51">
        <w:rPr>
          <w:rFonts w:cs="David"/>
          <w:rtl/>
        </w:rPr>
        <w:br w:type="page"/>
      </w:r>
      <w:r w:rsidRPr="00F21F51">
        <w:rPr>
          <w:rFonts w:cs="David" w:hint="cs"/>
          <w:b/>
          <w:bCs/>
          <w:u w:val="single"/>
          <w:rtl/>
        </w:rPr>
        <w:t>קביעת ועדות לידון בהצעות לסדר היום בנושא:</w:t>
      </w:r>
    </w:p>
    <w:p w14:paraId="016CC989" w14:textId="77777777" w:rsidR="00F21F51" w:rsidRPr="00F21F51" w:rsidRDefault="00F21F51" w:rsidP="00F21F51">
      <w:pPr>
        <w:bidi/>
        <w:jc w:val="center"/>
        <w:rPr>
          <w:rFonts w:cs="David" w:hint="cs"/>
          <w:b/>
          <w:bCs/>
          <w:u w:val="single"/>
          <w:rtl/>
        </w:rPr>
      </w:pPr>
      <w:r w:rsidRPr="00F21F51">
        <w:rPr>
          <w:rFonts w:cs="David" w:hint="cs"/>
          <w:b/>
          <w:bCs/>
          <w:u w:val="single"/>
          <w:rtl/>
        </w:rPr>
        <w:t xml:space="preserve">1. ניתוק מים מבתי תושבים ביישובי הצפון </w:t>
      </w:r>
      <w:r w:rsidRPr="00F21F51">
        <w:rPr>
          <w:rFonts w:cs="David"/>
          <w:b/>
          <w:bCs/>
          <w:u w:val="single"/>
          <w:rtl/>
        </w:rPr>
        <w:t>–</w:t>
      </w:r>
      <w:r w:rsidRPr="00F21F51">
        <w:rPr>
          <w:rFonts w:cs="David" w:hint="cs"/>
          <w:b/>
          <w:bCs/>
          <w:u w:val="single"/>
          <w:rtl/>
        </w:rPr>
        <w:t xml:space="preserve"> הצעת חה"כ מגלי והבה</w:t>
      </w:r>
    </w:p>
    <w:p w14:paraId="457C34B5" w14:textId="77777777" w:rsidR="00F21F51" w:rsidRPr="00F21F51" w:rsidRDefault="00F21F51" w:rsidP="00F21F51">
      <w:pPr>
        <w:bidi/>
        <w:jc w:val="center"/>
        <w:rPr>
          <w:rFonts w:cs="David" w:hint="cs"/>
          <w:b/>
          <w:bCs/>
          <w:u w:val="single"/>
          <w:rtl/>
        </w:rPr>
      </w:pPr>
      <w:r w:rsidRPr="00F21F51">
        <w:rPr>
          <w:rFonts w:cs="David" w:hint="cs"/>
          <w:b/>
          <w:bCs/>
          <w:u w:val="single"/>
          <w:rtl/>
        </w:rPr>
        <w:t xml:space="preserve">2. אלימות של אזרחים כלפי ראשי רשויות </w:t>
      </w:r>
      <w:r w:rsidRPr="00F21F51">
        <w:rPr>
          <w:rFonts w:cs="David"/>
          <w:b/>
          <w:bCs/>
          <w:u w:val="single"/>
          <w:rtl/>
        </w:rPr>
        <w:t>–</w:t>
      </w:r>
      <w:r w:rsidRPr="00F21F51">
        <w:rPr>
          <w:rFonts w:cs="David" w:hint="cs"/>
          <w:b/>
          <w:bCs/>
          <w:u w:val="single"/>
          <w:rtl/>
        </w:rPr>
        <w:t xml:space="preserve"> הצעת חה"כ י. מרציאנו, ד. אזולאי ו-מ. בן-ששון</w:t>
      </w:r>
    </w:p>
    <w:p w14:paraId="48FED67A" w14:textId="77777777" w:rsidR="00F21F51" w:rsidRPr="00F21F51" w:rsidRDefault="00F21F51" w:rsidP="00F21F51">
      <w:pPr>
        <w:bidi/>
        <w:rPr>
          <w:rFonts w:cs="David" w:hint="cs"/>
          <w:rtl/>
        </w:rPr>
      </w:pPr>
    </w:p>
    <w:p w14:paraId="7376D9A3" w14:textId="77777777" w:rsidR="00F21F51" w:rsidRPr="00F21F51" w:rsidRDefault="00F21F51" w:rsidP="00F21F51">
      <w:pPr>
        <w:bidi/>
        <w:rPr>
          <w:rFonts w:cs="David" w:hint="cs"/>
          <w:rtl/>
        </w:rPr>
      </w:pPr>
    </w:p>
    <w:p w14:paraId="318841D2" w14:textId="77777777" w:rsidR="00F21F51" w:rsidRPr="00F21F51" w:rsidRDefault="00F21F51" w:rsidP="00F21F51">
      <w:pPr>
        <w:bidi/>
        <w:rPr>
          <w:rFonts w:cs="David" w:hint="cs"/>
          <w:rtl/>
        </w:rPr>
      </w:pPr>
      <w:r w:rsidRPr="00F21F51">
        <w:rPr>
          <w:rFonts w:cs="David" w:hint="cs"/>
          <w:u w:val="single"/>
          <w:rtl/>
        </w:rPr>
        <w:t>היו"ר רוחמה אברהם:</w:t>
      </w:r>
    </w:p>
    <w:p w14:paraId="5351D5A7" w14:textId="77777777" w:rsidR="00F21F51" w:rsidRPr="00F21F51" w:rsidRDefault="00F21F51" w:rsidP="00F21F51">
      <w:pPr>
        <w:bidi/>
        <w:rPr>
          <w:rFonts w:cs="David" w:hint="cs"/>
          <w:rtl/>
        </w:rPr>
      </w:pPr>
    </w:p>
    <w:p w14:paraId="057E42A3" w14:textId="77777777" w:rsidR="00F21F51" w:rsidRPr="00F21F51" w:rsidRDefault="00F21F51" w:rsidP="00F21F51">
      <w:pPr>
        <w:bidi/>
        <w:rPr>
          <w:rFonts w:cs="David" w:hint="cs"/>
          <w:rtl/>
        </w:rPr>
      </w:pPr>
      <w:r w:rsidRPr="00F21F51">
        <w:rPr>
          <w:rFonts w:cs="David" w:hint="cs"/>
          <w:rtl/>
        </w:rPr>
        <w:tab/>
        <w:t xml:space="preserve">אני עוברת לנושא הבא: קביעת ועדות לדיון בהצעות לסדר היום. אחד, בנושא:  ניתוק מים ביישובי הצפון. הצעתו של חבר הכנסת מגלי והבה. השני, אלימות של אזרחים כלפי ראשי רשויות. הצעת חברי הכנסת יורם מרציאנו, דוד אזולאי ומנחם בן-ששון. </w:t>
      </w:r>
    </w:p>
    <w:p w14:paraId="57CF07F5" w14:textId="77777777" w:rsidR="00F21F51" w:rsidRPr="00F21F51" w:rsidRDefault="00F21F51" w:rsidP="00F21F51">
      <w:pPr>
        <w:bidi/>
        <w:rPr>
          <w:rFonts w:cs="David" w:hint="cs"/>
          <w:rtl/>
        </w:rPr>
      </w:pPr>
    </w:p>
    <w:p w14:paraId="3C712A4E" w14:textId="77777777" w:rsidR="00F21F51" w:rsidRPr="00F21F51" w:rsidRDefault="00F21F51" w:rsidP="00F21F51">
      <w:pPr>
        <w:bidi/>
        <w:rPr>
          <w:rFonts w:cs="David" w:hint="cs"/>
          <w:rtl/>
        </w:rPr>
      </w:pPr>
      <w:r w:rsidRPr="00F21F51">
        <w:rPr>
          <w:rFonts w:cs="David" w:hint="cs"/>
          <w:rtl/>
        </w:rPr>
        <w:tab/>
        <w:t xml:space="preserve">במהלך הדיון במליאה נשמעו הצעות להעביר את הנושא לדיון בוועדת הפנים ואיכות הסביבה או לוועדת הכלכלה. מבחינת שר התשתיות הלאומיות, אין הגבלה להעביר את הנושא לכול ועדה שיידרש. </w:t>
      </w:r>
    </w:p>
    <w:p w14:paraId="5C70C62E" w14:textId="77777777" w:rsidR="00F21F51" w:rsidRPr="00F21F51" w:rsidRDefault="00F21F51" w:rsidP="00F21F51">
      <w:pPr>
        <w:bidi/>
        <w:rPr>
          <w:rFonts w:cs="David" w:hint="cs"/>
          <w:rtl/>
        </w:rPr>
      </w:pPr>
    </w:p>
    <w:p w14:paraId="6D6FB65D" w14:textId="77777777" w:rsidR="00F21F51" w:rsidRPr="00F21F51" w:rsidRDefault="00F21F51" w:rsidP="00F21F51">
      <w:pPr>
        <w:bidi/>
        <w:rPr>
          <w:rFonts w:cs="David" w:hint="cs"/>
          <w:u w:val="single"/>
          <w:rtl/>
        </w:rPr>
      </w:pPr>
      <w:r w:rsidRPr="00F21F51">
        <w:rPr>
          <w:rFonts w:cs="David" w:hint="cs"/>
          <w:u w:val="single"/>
          <w:rtl/>
        </w:rPr>
        <w:t>גדעון סער:</w:t>
      </w:r>
    </w:p>
    <w:p w14:paraId="71B3FDF3" w14:textId="77777777" w:rsidR="00F21F51" w:rsidRPr="00F21F51" w:rsidRDefault="00F21F51" w:rsidP="00F21F51">
      <w:pPr>
        <w:bidi/>
        <w:rPr>
          <w:rFonts w:cs="David" w:hint="cs"/>
          <w:u w:val="single"/>
          <w:rtl/>
        </w:rPr>
      </w:pPr>
    </w:p>
    <w:p w14:paraId="21225056" w14:textId="77777777" w:rsidR="00F21F51" w:rsidRPr="00F21F51" w:rsidRDefault="00F21F51" w:rsidP="00F21F51">
      <w:pPr>
        <w:bidi/>
        <w:rPr>
          <w:rFonts w:cs="David" w:hint="cs"/>
          <w:rtl/>
        </w:rPr>
      </w:pPr>
      <w:r w:rsidRPr="00F21F51">
        <w:rPr>
          <w:rFonts w:cs="David" w:hint="cs"/>
          <w:rtl/>
        </w:rPr>
        <w:tab/>
        <w:t xml:space="preserve">אני רוצה להציע הצעה,  אין לי משהו קדוש, מדובר בחברת "מקורות", החוב ל"מקורות". "מקורות" תמיד נדון בוועדת הכלכלה. התיקון לחוק המים בנושא הניתוקים עבר בוועדת כלכלה. יכול להיות שיושב ראש ועדת הפנים ויושב ראש ועדת הכלכלה יגיעו לסיכום.  מה שעשינו בעבר, שואלים את עמדת יושב ראש ועדת הכלכלה, אם רוצים לקחת מוועדת הכלכלה, צריך לשאול את יושב ראש ועדת הכלכלה מה עמדתו, תהיה לו אפשרות לנמק ואז נחליט.  </w:t>
      </w:r>
    </w:p>
    <w:p w14:paraId="3C70ACDD" w14:textId="77777777" w:rsidR="00F21F51" w:rsidRPr="00F21F51" w:rsidRDefault="00F21F51" w:rsidP="00F21F51">
      <w:pPr>
        <w:bidi/>
        <w:rPr>
          <w:rFonts w:cs="David" w:hint="cs"/>
          <w:rtl/>
        </w:rPr>
      </w:pPr>
    </w:p>
    <w:p w14:paraId="49A467E9" w14:textId="77777777" w:rsidR="00F21F51" w:rsidRPr="00F21F51" w:rsidRDefault="00F21F51" w:rsidP="00F21F51">
      <w:pPr>
        <w:bidi/>
        <w:rPr>
          <w:rFonts w:cs="David" w:hint="cs"/>
          <w:rtl/>
        </w:rPr>
      </w:pPr>
      <w:r w:rsidRPr="00F21F51">
        <w:rPr>
          <w:rFonts w:cs="David" w:hint="cs"/>
          <w:u w:val="single"/>
          <w:rtl/>
        </w:rPr>
        <w:t>היו"ר רוחמה אברהם:</w:t>
      </w:r>
    </w:p>
    <w:p w14:paraId="43333661" w14:textId="77777777" w:rsidR="00F21F51" w:rsidRPr="00F21F51" w:rsidRDefault="00F21F51" w:rsidP="00F21F51">
      <w:pPr>
        <w:bidi/>
        <w:rPr>
          <w:rFonts w:cs="David" w:hint="cs"/>
          <w:rtl/>
        </w:rPr>
      </w:pPr>
    </w:p>
    <w:p w14:paraId="1EB9EDD3" w14:textId="77777777" w:rsidR="00F21F51" w:rsidRPr="00F21F51" w:rsidRDefault="00F21F51" w:rsidP="00F21F51">
      <w:pPr>
        <w:bidi/>
        <w:rPr>
          <w:rFonts w:cs="David" w:hint="cs"/>
          <w:rtl/>
        </w:rPr>
      </w:pPr>
      <w:r w:rsidRPr="00F21F51">
        <w:rPr>
          <w:rFonts w:cs="David" w:hint="cs"/>
          <w:rtl/>
        </w:rPr>
        <w:tab/>
        <w:t>מכיוון שמדובר ברשות, מצד שני, מדובר בחברה ששייכת לדיון בוועדת הכלכלה, זאת לא בעיה של יישוב אחד, ישנם יישובים נוספים שסוגרים להם את המים כתוצאה מחוב, זה  הפך בבחינת תופעה.  האם לא ראוי שנחליט שזה יידון בוועדה משותפת של ועדת הפנים וועדת הכלכלה.</w:t>
      </w:r>
    </w:p>
    <w:p w14:paraId="5DE56F2C" w14:textId="77777777" w:rsidR="00F21F51" w:rsidRPr="00F21F51" w:rsidRDefault="00F21F51" w:rsidP="00F21F51">
      <w:pPr>
        <w:bidi/>
        <w:rPr>
          <w:rFonts w:cs="David" w:hint="cs"/>
          <w:rtl/>
        </w:rPr>
      </w:pPr>
    </w:p>
    <w:p w14:paraId="45E6DBAD" w14:textId="77777777" w:rsidR="00F21F51" w:rsidRPr="00F21F51" w:rsidRDefault="00F21F51" w:rsidP="00F21F51">
      <w:pPr>
        <w:bidi/>
        <w:rPr>
          <w:rFonts w:cs="David" w:hint="cs"/>
          <w:u w:val="single"/>
          <w:rtl/>
        </w:rPr>
      </w:pPr>
      <w:r w:rsidRPr="00F21F51">
        <w:rPr>
          <w:rFonts w:cs="David" w:hint="cs"/>
          <w:u w:val="single"/>
          <w:rtl/>
        </w:rPr>
        <w:t>גדעון סער:</w:t>
      </w:r>
    </w:p>
    <w:p w14:paraId="44865CE1" w14:textId="77777777" w:rsidR="00F21F51" w:rsidRPr="00F21F51" w:rsidRDefault="00F21F51" w:rsidP="00F21F51">
      <w:pPr>
        <w:bidi/>
        <w:rPr>
          <w:rFonts w:cs="David" w:hint="cs"/>
          <w:u w:val="single"/>
          <w:rtl/>
        </w:rPr>
      </w:pPr>
    </w:p>
    <w:p w14:paraId="71A60631" w14:textId="77777777" w:rsidR="00F21F51" w:rsidRPr="00F21F51" w:rsidRDefault="00F21F51" w:rsidP="00F21F51">
      <w:pPr>
        <w:bidi/>
        <w:rPr>
          <w:rFonts w:cs="David" w:hint="cs"/>
          <w:rtl/>
        </w:rPr>
      </w:pPr>
      <w:r w:rsidRPr="00F21F51">
        <w:rPr>
          <w:rFonts w:cs="David" w:hint="cs"/>
          <w:rtl/>
        </w:rPr>
        <w:tab/>
        <w:t xml:space="preserve">לדעתי, לא נכון בעבור  הצעה לסדר להקים ועדה משותפת. </w:t>
      </w:r>
    </w:p>
    <w:p w14:paraId="09487992" w14:textId="77777777" w:rsidR="00F21F51" w:rsidRPr="00F21F51" w:rsidRDefault="00F21F51" w:rsidP="00F21F51">
      <w:pPr>
        <w:bidi/>
        <w:rPr>
          <w:rFonts w:cs="David" w:hint="cs"/>
          <w:rtl/>
        </w:rPr>
      </w:pPr>
    </w:p>
    <w:p w14:paraId="3C6C7B94" w14:textId="77777777" w:rsidR="00F21F51" w:rsidRPr="00F21F51" w:rsidRDefault="00F21F51" w:rsidP="00F21F51">
      <w:pPr>
        <w:bidi/>
        <w:rPr>
          <w:rFonts w:cs="David" w:hint="cs"/>
          <w:rtl/>
        </w:rPr>
      </w:pPr>
      <w:r w:rsidRPr="00F21F51">
        <w:rPr>
          <w:rFonts w:cs="David" w:hint="cs"/>
          <w:u w:val="single"/>
          <w:rtl/>
        </w:rPr>
        <w:t>היו"ר רוחמה אברהם:</w:t>
      </w:r>
    </w:p>
    <w:p w14:paraId="28CDB6AE" w14:textId="77777777" w:rsidR="00F21F51" w:rsidRPr="00F21F51" w:rsidRDefault="00F21F51" w:rsidP="00F21F51">
      <w:pPr>
        <w:bidi/>
        <w:rPr>
          <w:rFonts w:cs="David" w:hint="cs"/>
          <w:rtl/>
        </w:rPr>
      </w:pPr>
    </w:p>
    <w:p w14:paraId="76E609D9" w14:textId="77777777" w:rsidR="00F21F51" w:rsidRPr="00F21F51" w:rsidRDefault="00F21F51" w:rsidP="00F21F51">
      <w:pPr>
        <w:bidi/>
        <w:rPr>
          <w:rFonts w:cs="David" w:hint="cs"/>
          <w:rtl/>
        </w:rPr>
      </w:pPr>
      <w:r w:rsidRPr="00F21F51">
        <w:rPr>
          <w:rFonts w:cs="David" w:hint="cs"/>
          <w:rtl/>
        </w:rPr>
        <w:tab/>
        <w:t xml:space="preserve">יש ועדה משותפת, לא צריך להקים אותה. </w:t>
      </w:r>
    </w:p>
    <w:p w14:paraId="7214C576" w14:textId="77777777" w:rsidR="00F21F51" w:rsidRPr="00F21F51" w:rsidRDefault="00F21F51" w:rsidP="00F21F51">
      <w:pPr>
        <w:bidi/>
        <w:rPr>
          <w:rFonts w:cs="David" w:hint="cs"/>
          <w:rtl/>
        </w:rPr>
      </w:pPr>
    </w:p>
    <w:p w14:paraId="21E834FB" w14:textId="77777777" w:rsidR="00F21F51" w:rsidRPr="00F21F51" w:rsidRDefault="00F21F51" w:rsidP="00F21F51">
      <w:pPr>
        <w:bidi/>
        <w:rPr>
          <w:rFonts w:cs="David" w:hint="cs"/>
          <w:u w:val="single"/>
          <w:rtl/>
        </w:rPr>
      </w:pPr>
      <w:r w:rsidRPr="00F21F51">
        <w:rPr>
          <w:rFonts w:cs="David" w:hint="cs"/>
          <w:u w:val="single"/>
          <w:rtl/>
        </w:rPr>
        <w:t>גדעון סער:</w:t>
      </w:r>
    </w:p>
    <w:p w14:paraId="6445576D" w14:textId="77777777" w:rsidR="00F21F51" w:rsidRPr="00F21F51" w:rsidRDefault="00F21F51" w:rsidP="00F21F51">
      <w:pPr>
        <w:bidi/>
        <w:rPr>
          <w:rFonts w:cs="David" w:hint="cs"/>
          <w:u w:val="single"/>
          <w:rtl/>
        </w:rPr>
      </w:pPr>
    </w:p>
    <w:p w14:paraId="5337CD0F" w14:textId="77777777" w:rsidR="00F21F51" w:rsidRPr="00F21F51" w:rsidRDefault="00F21F51" w:rsidP="00F21F51">
      <w:pPr>
        <w:bidi/>
        <w:rPr>
          <w:rFonts w:cs="David" w:hint="cs"/>
          <w:rtl/>
        </w:rPr>
      </w:pPr>
      <w:r w:rsidRPr="00F21F51">
        <w:rPr>
          <w:rFonts w:cs="David" w:hint="cs"/>
          <w:rtl/>
        </w:rPr>
        <w:tab/>
        <w:t xml:space="preserve"> גברתי, את היית חברה  בוועדת הכלכלה אשר עסקה בדיוק בנושא הזה בקדנציה הקודמת.  אפשר לחרוג מזה, אבל צריך שתהיה הידברות בין ראשי הוועדות והם יגיעו להבנה. </w:t>
      </w:r>
    </w:p>
    <w:p w14:paraId="1EC297D6" w14:textId="77777777" w:rsidR="00F21F51" w:rsidRPr="00F21F51" w:rsidRDefault="00F21F51" w:rsidP="00F21F51">
      <w:pPr>
        <w:bidi/>
        <w:rPr>
          <w:rFonts w:cs="David" w:hint="cs"/>
          <w:rtl/>
        </w:rPr>
      </w:pPr>
    </w:p>
    <w:p w14:paraId="2A47A8FC" w14:textId="77777777" w:rsidR="00F21F51" w:rsidRPr="00F21F51" w:rsidRDefault="00F21F51" w:rsidP="00F21F51">
      <w:pPr>
        <w:bidi/>
        <w:rPr>
          <w:rFonts w:cs="David" w:hint="cs"/>
          <w:rtl/>
        </w:rPr>
      </w:pPr>
      <w:r w:rsidRPr="00F21F51">
        <w:rPr>
          <w:rFonts w:cs="David" w:hint="cs"/>
          <w:u w:val="single"/>
          <w:rtl/>
        </w:rPr>
        <w:t>היו"ר רוחמה אברהם:</w:t>
      </w:r>
    </w:p>
    <w:p w14:paraId="1A2AA6E3" w14:textId="77777777" w:rsidR="00F21F51" w:rsidRPr="00F21F51" w:rsidRDefault="00F21F51" w:rsidP="00F21F51">
      <w:pPr>
        <w:bidi/>
        <w:rPr>
          <w:rFonts w:cs="David" w:hint="cs"/>
          <w:rtl/>
        </w:rPr>
      </w:pPr>
    </w:p>
    <w:p w14:paraId="7151160C" w14:textId="77777777" w:rsidR="00F21F51" w:rsidRPr="00F21F51" w:rsidRDefault="00F21F51" w:rsidP="00F21F51">
      <w:pPr>
        <w:bidi/>
        <w:rPr>
          <w:rFonts w:cs="David" w:hint="cs"/>
          <w:rtl/>
        </w:rPr>
      </w:pPr>
      <w:r w:rsidRPr="00F21F51">
        <w:rPr>
          <w:rFonts w:cs="David" w:hint="cs"/>
          <w:rtl/>
        </w:rPr>
        <w:tab/>
        <w:t xml:space="preserve">היועץ המשפטי אומר, שמדובר בחובות הרשויות המקומיות ולכן מבחינה משפטית, יש להעביר לוועדת הפנים. </w:t>
      </w:r>
    </w:p>
    <w:p w14:paraId="4EC7C46B" w14:textId="77777777" w:rsidR="00F21F51" w:rsidRPr="00F21F51" w:rsidRDefault="00F21F51" w:rsidP="00F21F51">
      <w:pPr>
        <w:bidi/>
        <w:rPr>
          <w:rFonts w:cs="David" w:hint="cs"/>
          <w:rtl/>
        </w:rPr>
      </w:pPr>
    </w:p>
    <w:p w14:paraId="60C712AA" w14:textId="77777777" w:rsidR="00F21F51" w:rsidRPr="00F21F51" w:rsidRDefault="00F21F51" w:rsidP="00F21F51">
      <w:pPr>
        <w:pStyle w:val="Heading5"/>
        <w:jc w:val="left"/>
        <w:rPr>
          <w:rFonts w:hint="cs"/>
          <w:rtl/>
        </w:rPr>
      </w:pPr>
      <w:r w:rsidRPr="00F21F51">
        <w:rPr>
          <w:rFonts w:hint="cs"/>
          <w:u w:val="single"/>
          <w:rtl/>
        </w:rPr>
        <w:t>אביגדור יצחקי:</w:t>
      </w:r>
    </w:p>
    <w:p w14:paraId="5023DCC6" w14:textId="77777777" w:rsidR="00F21F51" w:rsidRPr="00F21F51" w:rsidRDefault="00F21F51" w:rsidP="00F21F51">
      <w:pPr>
        <w:pStyle w:val="Heading5"/>
        <w:jc w:val="left"/>
        <w:rPr>
          <w:rFonts w:hint="cs"/>
          <w:rtl/>
        </w:rPr>
      </w:pPr>
    </w:p>
    <w:p w14:paraId="0AD969AE" w14:textId="77777777" w:rsidR="00F21F51" w:rsidRPr="00F21F51" w:rsidRDefault="00F21F51" w:rsidP="00F21F51">
      <w:pPr>
        <w:bidi/>
        <w:rPr>
          <w:rFonts w:cs="David" w:hint="cs"/>
          <w:rtl/>
        </w:rPr>
      </w:pPr>
      <w:r w:rsidRPr="00F21F51">
        <w:rPr>
          <w:rFonts w:cs="David" w:hint="cs"/>
          <w:rtl/>
        </w:rPr>
        <w:tab/>
        <w:t xml:space="preserve"> מאחר ואני עסקתי בהחזרה של מים להרבה מאוד יישובים, הבעיה היא לא  היישוב, הבעיה היא "מקורות". "למקורות" יש טיעונים משלה, אבל היא עושה את זה. מה לעשות,  היא חיה מההכנסות האלה, אם לא ישלמו לה כסף,  יש בעיה. לכן, צריך למצוא סידור שמתאים ל"מקורות".</w:t>
      </w:r>
    </w:p>
    <w:p w14:paraId="51B7F234" w14:textId="77777777" w:rsidR="00F21F51" w:rsidRPr="00F21F51" w:rsidRDefault="00F21F51" w:rsidP="00F21F51">
      <w:pPr>
        <w:bidi/>
        <w:rPr>
          <w:rFonts w:cs="David" w:hint="cs"/>
          <w:rtl/>
        </w:rPr>
      </w:pPr>
    </w:p>
    <w:p w14:paraId="18D3A55C" w14:textId="77777777" w:rsidR="00F21F51" w:rsidRPr="00F21F51" w:rsidRDefault="00F21F51" w:rsidP="00F21F51">
      <w:pPr>
        <w:bidi/>
        <w:ind w:firstLine="567"/>
        <w:rPr>
          <w:rFonts w:cs="David" w:hint="cs"/>
          <w:rtl/>
        </w:rPr>
      </w:pPr>
      <w:r w:rsidRPr="00F21F51">
        <w:rPr>
          <w:rFonts w:cs="David" w:hint="cs"/>
          <w:rtl/>
        </w:rPr>
        <w:t xml:space="preserve"> יחד עם זאת, אם יהיה סידור שנגיד באה רשות ופורסת את התשלומים שלה ל"מקורות"  ל-40 חודש, אבל לא היה לה כסף אתמול, למה שיהיה לה כסף מחר. הכסף יכול לבוא בקיזוז בצורה כלשהי שמשרד הפנים יכול להיות ערב לו, זה יכול לפתור את כול הבעיות.  </w:t>
      </w:r>
    </w:p>
    <w:p w14:paraId="0A7B868D" w14:textId="77777777" w:rsidR="00F21F51" w:rsidRPr="00F21F51" w:rsidRDefault="00F21F51" w:rsidP="00F21F51">
      <w:pPr>
        <w:bidi/>
        <w:rPr>
          <w:rFonts w:cs="David" w:hint="cs"/>
          <w:rtl/>
        </w:rPr>
      </w:pPr>
    </w:p>
    <w:p w14:paraId="3FE597AE" w14:textId="77777777" w:rsidR="00F21F51" w:rsidRPr="00F21F51" w:rsidRDefault="00F21F51" w:rsidP="00F21F51">
      <w:pPr>
        <w:bidi/>
        <w:rPr>
          <w:rFonts w:cs="David" w:hint="cs"/>
          <w:rtl/>
        </w:rPr>
      </w:pPr>
    </w:p>
    <w:p w14:paraId="65F8BA7C" w14:textId="77777777" w:rsidR="00F21F51" w:rsidRPr="00F21F51" w:rsidRDefault="00F21F51" w:rsidP="00F21F51">
      <w:pPr>
        <w:bidi/>
        <w:rPr>
          <w:rFonts w:cs="David" w:hint="cs"/>
          <w:rtl/>
        </w:rPr>
      </w:pPr>
      <w:r w:rsidRPr="00F21F51">
        <w:rPr>
          <w:rFonts w:cs="David" w:hint="cs"/>
          <w:rtl/>
        </w:rPr>
        <w:tab/>
        <w:t xml:space="preserve">לכן, אני חושב שזה צריך להידון בוועדת הכלכלה כי "מקורות" שייכת לוועדת הכלכלה, כול הבעיות שלה נידונות בוועדת הכלכלה, היא תלויה בוועדת הכלכלה. אבל צריכה  שתהיה מעורבות, צריך להטיל על יושב ראש ועדת הכלכלה  לצרף חברים מוועדת הפנים. </w:t>
      </w:r>
    </w:p>
    <w:p w14:paraId="121723CE" w14:textId="77777777" w:rsidR="00F21F51" w:rsidRPr="00F21F51" w:rsidRDefault="00F21F51" w:rsidP="00F21F51">
      <w:pPr>
        <w:bidi/>
        <w:rPr>
          <w:rFonts w:cs="David" w:hint="cs"/>
          <w:rtl/>
        </w:rPr>
      </w:pPr>
    </w:p>
    <w:p w14:paraId="1CC559E0" w14:textId="77777777" w:rsidR="00F21F51" w:rsidRPr="00F21F51" w:rsidRDefault="00F21F51" w:rsidP="00F21F51">
      <w:pPr>
        <w:bidi/>
        <w:rPr>
          <w:rFonts w:cs="David" w:hint="cs"/>
          <w:rtl/>
        </w:rPr>
      </w:pPr>
      <w:r w:rsidRPr="00F21F51">
        <w:rPr>
          <w:rFonts w:cs="David" w:hint="cs"/>
          <w:u w:val="single"/>
          <w:rtl/>
        </w:rPr>
        <w:t>יורם מרציאנו:</w:t>
      </w:r>
    </w:p>
    <w:p w14:paraId="5A159727" w14:textId="77777777" w:rsidR="00F21F51" w:rsidRPr="00F21F51" w:rsidRDefault="00F21F51" w:rsidP="00F21F51">
      <w:pPr>
        <w:bidi/>
        <w:rPr>
          <w:rFonts w:cs="David" w:hint="cs"/>
          <w:rtl/>
        </w:rPr>
      </w:pPr>
    </w:p>
    <w:p w14:paraId="09549687" w14:textId="77777777" w:rsidR="00F21F51" w:rsidRPr="00F21F51" w:rsidRDefault="00F21F51" w:rsidP="00F21F51">
      <w:pPr>
        <w:bidi/>
        <w:rPr>
          <w:rFonts w:cs="David" w:hint="cs"/>
          <w:rtl/>
        </w:rPr>
      </w:pPr>
      <w:r w:rsidRPr="00F21F51">
        <w:rPr>
          <w:rFonts w:cs="David" w:hint="cs"/>
          <w:rtl/>
        </w:rPr>
        <w:tab/>
        <w:t xml:space="preserve">"מקורות" לא נהנית לנתק את המים, היא מנתקת משום שיש חובות עתיקים לרשויות המקומיות. חברת הכנסת רוחמה אברהם עסקה בזה בהיותה סגנית שר הפנים, היא מכירה את העניין, כמה פעמים היתה צריכה להתחנן למנכ"ל מקורות, תחבר את המים בשביל התושבים.  אני אומר, שכאן  צריך טיפול מערכתי גם של ועדת הפנים, שעובדת מול ראשי הרשויות, וגם של ועדת הכלכלה. לכן אני חושב שזה צריך להיות בוועדה משותפת גם של ועדת הכלכלה  וגם ועדת הפנים. </w:t>
      </w:r>
    </w:p>
    <w:p w14:paraId="0D1F66FA" w14:textId="77777777" w:rsidR="00F21F51" w:rsidRPr="00F21F51" w:rsidRDefault="00F21F51" w:rsidP="00F21F51">
      <w:pPr>
        <w:bidi/>
        <w:rPr>
          <w:rFonts w:cs="David" w:hint="cs"/>
          <w:rtl/>
        </w:rPr>
      </w:pPr>
    </w:p>
    <w:p w14:paraId="08BE4590" w14:textId="77777777" w:rsidR="00F21F51" w:rsidRPr="00F21F51" w:rsidRDefault="00F21F51" w:rsidP="00F21F51">
      <w:pPr>
        <w:bidi/>
        <w:rPr>
          <w:rFonts w:cs="David" w:hint="cs"/>
          <w:rtl/>
        </w:rPr>
      </w:pPr>
      <w:r w:rsidRPr="00F21F51">
        <w:rPr>
          <w:rFonts w:cs="David" w:hint="cs"/>
          <w:u w:val="single"/>
          <w:rtl/>
        </w:rPr>
        <w:t>היו"ר רוחמה אברהם:</w:t>
      </w:r>
    </w:p>
    <w:p w14:paraId="067F5665" w14:textId="77777777" w:rsidR="00F21F51" w:rsidRPr="00F21F51" w:rsidRDefault="00F21F51" w:rsidP="00F21F51">
      <w:pPr>
        <w:bidi/>
        <w:rPr>
          <w:rFonts w:cs="David" w:hint="cs"/>
          <w:rtl/>
        </w:rPr>
      </w:pPr>
    </w:p>
    <w:p w14:paraId="5E221331" w14:textId="77777777" w:rsidR="00F21F51" w:rsidRPr="00F21F51" w:rsidRDefault="00F21F51" w:rsidP="00F21F51">
      <w:pPr>
        <w:bidi/>
        <w:rPr>
          <w:rFonts w:cs="David" w:hint="cs"/>
          <w:rtl/>
        </w:rPr>
      </w:pPr>
      <w:r w:rsidRPr="00F21F51">
        <w:rPr>
          <w:rFonts w:cs="David" w:hint="cs"/>
          <w:rtl/>
        </w:rPr>
        <w:tab/>
        <w:t xml:space="preserve">אני מציעה דבר כזה, אני אזמן אליי את שני ראשי הוועדות, יושב ראש ועדת הפנים ויושב ראש ועדת הכלכלה ואביא את ההצבעה בשבוע הבא. </w:t>
      </w:r>
    </w:p>
    <w:p w14:paraId="5C4728F9" w14:textId="77777777" w:rsidR="00F21F51" w:rsidRPr="00F21F51" w:rsidRDefault="00F21F51" w:rsidP="00F21F51">
      <w:pPr>
        <w:bidi/>
        <w:rPr>
          <w:rFonts w:cs="David" w:hint="cs"/>
          <w:rtl/>
        </w:rPr>
      </w:pPr>
    </w:p>
    <w:p w14:paraId="30FBC10F" w14:textId="77777777" w:rsidR="00F21F51" w:rsidRPr="00F21F51" w:rsidRDefault="00F21F51" w:rsidP="00F21F51">
      <w:pPr>
        <w:bidi/>
        <w:rPr>
          <w:rFonts w:cs="David"/>
          <w:u w:val="single"/>
          <w:rtl/>
        </w:rPr>
      </w:pPr>
      <w:r w:rsidRPr="00F21F51">
        <w:rPr>
          <w:rFonts w:cs="David"/>
          <w:u w:val="single"/>
          <w:rtl/>
        </w:rPr>
        <w:t>דוד אזולאי:</w:t>
      </w:r>
    </w:p>
    <w:p w14:paraId="452A25CE" w14:textId="77777777" w:rsidR="00F21F51" w:rsidRPr="00F21F51" w:rsidRDefault="00F21F51" w:rsidP="00F21F51">
      <w:pPr>
        <w:bidi/>
        <w:rPr>
          <w:rFonts w:cs="David"/>
          <w:u w:val="single"/>
          <w:rtl/>
        </w:rPr>
      </w:pPr>
    </w:p>
    <w:p w14:paraId="7CF92301" w14:textId="77777777" w:rsidR="00F21F51" w:rsidRPr="00F21F51" w:rsidRDefault="00F21F51" w:rsidP="00F21F51">
      <w:pPr>
        <w:bidi/>
        <w:rPr>
          <w:rFonts w:cs="David" w:hint="cs"/>
          <w:rtl/>
        </w:rPr>
      </w:pPr>
      <w:r w:rsidRPr="00F21F51">
        <w:rPr>
          <w:rFonts w:cs="David"/>
          <w:rtl/>
        </w:rPr>
        <w:tab/>
      </w:r>
      <w:r w:rsidRPr="00F21F51">
        <w:rPr>
          <w:rFonts w:cs="David" w:hint="cs"/>
          <w:rtl/>
        </w:rPr>
        <w:t xml:space="preserve"> אני רוצה להביא לידיעת חברי הוועדה, שהנושא הזה נדון כמה פעמים בוועדת הפנים, צריך להיות תהליך הפוך ממה שנאמר כאן, זה צריך להיות בוועדת הפנים בתיאום עם ועדת הכלכלה. </w:t>
      </w:r>
    </w:p>
    <w:p w14:paraId="7CC0CF07" w14:textId="77777777" w:rsidR="00F21F51" w:rsidRPr="00F21F51" w:rsidRDefault="00F21F51" w:rsidP="00F21F51">
      <w:pPr>
        <w:bidi/>
        <w:rPr>
          <w:rFonts w:cs="David" w:hint="cs"/>
          <w:rtl/>
        </w:rPr>
      </w:pPr>
    </w:p>
    <w:p w14:paraId="0BD32E84" w14:textId="77777777" w:rsidR="00F21F51" w:rsidRPr="00F21F51" w:rsidRDefault="00F21F51" w:rsidP="00F21F51">
      <w:pPr>
        <w:bidi/>
        <w:rPr>
          <w:rFonts w:cs="David" w:hint="cs"/>
          <w:rtl/>
        </w:rPr>
      </w:pPr>
      <w:r w:rsidRPr="00F21F51">
        <w:rPr>
          <w:rFonts w:cs="David" w:hint="cs"/>
          <w:u w:val="single"/>
          <w:rtl/>
        </w:rPr>
        <w:t>היו"ר רוחמה אברהם:</w:t>
      </w:r>
    </w:p>
    <w:p w14:paraId="3FAC31E1" w14:textId="77777777" w:rsidR="00F21F51" w:rsidRPr="00F21F51" w:rsidRDefault="00F21F51" w:rsidP="00F21F51">
      <w:pPr>
        <w:bidi/>
        <w:rPr>
          <w:rFonts w:cs="David" w:hint="cs"/>
          <w:rtl/>
        </w:rPr>
      </w:pPr>
    </w:p>
    <w:p w14:paraId="4C0259DB" w14:textId="77777777" w:rsidR="00F21F51" w:rsidRPr="00F21F51" w:rsidRDefault="00F21F51" w:rsidP="00F21F51">
      <w:pPr>
        <w:bidi/>
        <w:rPr>
          <w:rFonts w:cs="David" w:hint="cs"/>
          <w:rtl/>
        </w:rPr>
      </w:pPr>
      <w:r w:rsidRPr="00F21F51">
        <w:rPr>
          <w:rFonts w:cs="David" w:hint="cs"/>
          <w:rtl/>
        </w:rPr>
        <w:tab/>
        <w:t xml:space="preserve">אנסה להגיע להסכמה בין שני ראשי הוועדות. </w:t>
      </w:r>
    </w:p>
    <w:p w14:paraId="113E0D97" w14:textId="77777777" w:rsidR="00F21F51" w:rsidRPr="00F21F51" w:rsidRDefault="00F21F51" w:rsidP="00F21F51">
      <w:pPr>
        <w:bidi/>
        <w:rPr>
          <w:rFonts w:cs="David" w:hint="cs"/>
          <w:rtl/>
        </w:rPr>
      </w:pPr>
    </w:p>
    <w:p w14:paraId="149C03F8" w14:textId="77777777" w:rsidR="00F21F51" w:rsidRPr="00F21F51" w:rsidRDefault="00F21F51" w:rsidP="00F21F51">
      <w:pPr>
        <w:bidi/>
        <w:rPr>
          <w:rFonts w:cs="David" w:hint="cs"/>
          <w:rtl/>
        </w:rPr>
      </w:pPr>
    </w:p>
    <w:p w14:paraId="4050F7B7" w14:textId="77777777" w:rsidR="00F21F51" w:rsidRPr="00F21F51" w:rsidRDefault="00F21F51" w:rsidP="00F21F51">
      <w:pPr>
        <w:bidi/>
        <w:rPr>
          <w:rFonts w:cs="David" w:hint="cs"/>
          <w:rtl/>
        </w:rPr>
      </w:pPr>
    </w:p>
    <w:p w14:paraId="7D3C1147" w14:textId="77777777" w:rsidR="00F21F51" w:rsidRPr="00F21F51" w:rsidRDefault="00F21F51" w:rsidP="00F21F51">
      <w:pPr>
        <w:bidi/>
        <w:rPr>
          <w:rFonts w:cs="David" w:hint="cs"/>
          <w:b/>
          <w:bCs/>
          <w:u w:val="single"/>
          <w:rtl/>
        </w:rPr>
      </w:pPr>
      <w:r w:rsidRPr="00F21F51">
        <w:rPr>
          <w:rFonts w:cs="David" w:hint="cs"/>
          <w:b/>
          <w:bCs/>
          <w:u w:val="single"/>
          <w:rtl/>
        </w:rPr>
        <w:t>אלימות אזרחים כלפי ראשי רשויות:</w:t>
      </w:r>
    </w:p>
    <w:p w14:paraId="046FBCEB" w14:textId="77777777" w:rsidR="00F21F51" w:rsidRPr="00F21F51" w:rsidRDefault="00F21F51" w:rsidP="00F21F51">
      <w:pPr>
        <w:bidi/>
        <w:rPr>
          <w:rFonts w:cs="David" w:hint="cs"/>
          <w:rtl/>
        </w:rPr>
      </w:pPr>
    </w:p>
    <w:p w14:paraId="4DAF3B0B" w14:textId="77777777" w:rsidR="00F21F51" w:rsidRPr="00F21F51" w:rsidRDefault="00F21F51" w:rsidP="00F21F51">
      <w:pPr>
        <w:bidi/>
        <w:rPr>
          <w:rFonts w:cs="David" w:hint="cs"/>
          <w:rtl/>
        </w:rPr>
      </w:pPr>
      <w:r w:rsidRPr="00F21F51">
        <w:rPr>
          <w:rFonts w:cs="David" w:hint="cs"/>
          <w:u w:val="single"/>
          <w:rtl/>
        </w:rPr>
        <w:t>היו"ר רוחמה אברהם:</w:t>
      </w:r>
    </w:p>
    <w:p w14:paraId="5678ED43" w14:textId="77777777" w:rsidR="00F21F51" w:rsidRPr="00F21F51" w:rsidRDefault="00F21F51" w:rsidP="00F21F51">
      <w:pPr>
        <w:bidi/>
        <w:rPr>
          <w:rFonts w:cs="David" w:hint="cs"/>
          <w:rtl/>
        </w:rPr>
      </w:pPr>
    </w:p>
    <w:p w14:paraId="7832FC20" w14:textId="77777777" w:rsidR="00F21F51" w:rsidRPr="00F21F51" w:rsidRDefault="00F21F51" w:rsidP="00F21F51">
      <w:pPr>
        <w:bidi/>
        <w:rPr>
          <w:rFonts w:cs="David" w:hint="cs"/>
          <w:rtl/>
        </w:rPr>
      </w:pPr>
      <w:r w:rsidRPr="00F21F51">
        <w:rPr>
          <w:rFonts w:cs="David" w:hint="cs"/>
          <w:rtl/>
        </w:rPr>
        <w:tab/>
        <w:t xml:space="preserve">בשבוע הבא העלו חברי הכנסת יורם מרציאנו, דוד אזולאי ומנחם בן-ששון את הנושא של אלימות אזרחים כלפי ראשי רשויות. </w:t>
      </w:r>
      <w:r w:rsidRPr="00F21F51">
        <w:rPr>
          <w:rFonts w:cs="David" w:hint="cs"/>
          <w:rtl/>
        </w:rPr>
        <w:tab/>
        <w:t xml:space="preserve">השר המתאם בין הממשלה לכנסת הציע להעביר לוועדת הכספים, הוועדה המשותפת של ועדת הכספים וועדת הפנים ואיכות הסביבה. </w:t>
      </w:r>
    </w:p>
    <w:p w14:paraId="56FF6131" w14:textId="77777777" w:rsidR="00F21F51" w:rsidRPr="00F21F51" w:rsidRDefault="00F21F51" w:rsidP="00F21F51">
      <w:pPr>
        <w:bidi/>
        <w:rPr>
          <w:rFonts w:cs="David" w:hint="cs"/>
          <w:rtl/>
        </w:rPr>
      </w:pPr>
    </w:p>
    <w:p w14:paraId="1E408186" w14:textId="77777777" w:rsidR="00F21F51" w:rsidRPr="00F21F51" w:rsidRDefault="00F21F51" w:rsidP="00F21F51">
      <w:pPr>
        <w:bidi/>
        <w:rPr>
          <w:rFonts w:cs="David" w:hint="cs"/>
          <w:u w:val="single"/>
          <w:rtl/>
        </w:rPr>
      </w:pPr>
      <w:r w:rsidRPr="00F21F51">
        <w:rPr>
          <w:rFonts w:cs="David" w:hint="cs"/>
          <w:u w:val="single"/>
          <w:rtl/>
        </w:rPr>
        <w:t>גדעון סער:</w:t>
      </w:r>
    </w:p>
    <w:p w14:paraId="2BB5BAA9" w14:textId="77777777" w:rsidR="00F21F51" w:rsidRPr="00F21F51" w:rsidRDefault="00F21F51" w:rsidP="00F21F51">
      <w:pPr>
        <w:bidi/>
        <w:rPr>
          <w:rFonts w:cs="David" w:hint="cs"/>
          <w:u w:val="single"/>
          <w:rtl/>
        </w:rPr>
      </w:pPr>
    </w:p>
    <w:p w14:paraId="75C6BC15" w14:textId="77777777" w:rsidR="00F21F51" w:rsidRPr="00F21F51" w:rsidRDefault="00F21F51" w:rsidP="00F21F51">
      <w:pPr>
        <w:bidi/>
        <w:rPr>
          <w:rFonts w:cs="David" w:hint="cs"/>
          <w:rtl/>
        </w:rPr>
      </w:pPr>
      <w:r w:rsidRPr="00F21F51">
        <w:rPr>
          <w:rFonts w:cs="David" w:hint="cs"/>
          <w:rtl/>
        </w:rPr>
        <w:tab/>
        <w:t xml:space="preserve"> אלימות שייך לוועדת כספים? </w:t>
      </w:r>
    </w:p>
    <w:p w14:paraId="642A77E6" w14:textId="77777777" w:rsidR="00F21F51" w:rsidRPr="00F21F51" w:rsidRDefault="00F21F51" w:rsidP="00F21F51">
      <w:pPr>
        <w:bidi/>
        <w:rPr>
          <w:rFonts w:cs="David" w:hint="cs"/>
          <w:rtl/>
        </w:rPr>
      </w:pPr>
    </w:p>
    <w:p w14:paraId="4C469F93" w14:textId="77777777" w:rsidR="00F21F51" w:rsidRPr="00F21F51" w:rsidRDefault="00F21F51" w:rsidP="00F21F51">
      <w:pPr>
        <w:bidi/>
        <w:rPr>
          <w:rFonts w:cs="David" w:hint="cs"/>
          <w:u w:val="single"/>
          <w:rtl/>
        </w:rPr>
      </w:pPr>
      <w:r w:rsidRPr="00F21F51">
        <w:rPr>
          <w:rFonts w:cs="David" w:hint="cs"/>
          <w:u w:val="single"/>
          <w:rtl/>
        </w:rPr>
        <w:t>גדעון סער:</w:t>
      </w:r>
    </w:p>
    <w:p w14:paraId="4C64AF41" w14:textId="77777777" w:rsidR="00F21F51" w:rsidRPr="00F21F51" w:rsidRDefault="00F21F51" w:rsidP="00F21F51">
      <w:pPr>
        <w:bidi/>
        <w:rPr>
          <w:rFonts w:cs="David" w:hint="cs"/>
          <w:u w:val="single"/>
          <w:rtl/>
        </w:rPr>
      </w:pPr>
    </w:p>
    <w:p w14:paraId="4DA43D2F" w14:textId="77777777" w:rsidR="00F21F51" w:rsidRPr="00F21F51" w:rsidRDefault="00F21F51" w:rsidP="00F21F51">
      <w:pPr>
        <w:bidi/>
        <w:rPr>
          <w:rFonts w:cs="David" w:hint="cs"/>
          <w:rtl/>
        </w:rPr>
      </w:pPr>
      <w:r w:rsidRPr="00F21F51">
        <w:rPr>
          <w:rFonts w:cs="David" w:hint="cs"/>
          <w:rtl/>
        </w:rPr>
        <w:tab/>
        <w:t xml:space="preserve"> זה פנים. </w:t>
      </w:r>
    </w:p>
    <w:p w14:paraId="30CC157B" w14:textId="77777777" w:rsidR="00F21F51" w:rsidRPr="00F21F51" w:rsidRDefault="00F21F51" w:rsidP="00F21F51">
      <w:pPr>
        <w:bidi/>
        <w:rPr>
          <w:rFonts w:cs="David" w:hint="cs"/>
          <w:rtl/>
        </w:rPr>
      </w:pPr>
    </w:p>
    <w:p w14:paraId="2060EE9F" w14:textId="77777777" w:rsidR="00F21F51" w:rsidRPr="00F21F51" w:rsidRDefault="00F21F51" w:rsidP="00F21F51">
      <w:pPr>
        <w:bidi/>
        <w:rPr>
          <w:rFonts w:cs="David" w:hint="cs"/>
          <w:rtl/>
        </w:rPr>
      </w:pPr>
      <w:r w:rsidRPr="00F21F51">
        <w:rPr>
          <w:rFonts w:cs="David" w:hint="cs"/>
          <w:u w:val="single"/>
          <w:rtl/>
        </w:rPr>
        <w:t>היו"ר רוחמה אברהם:</w:t>
      </w:r>
    </w:p>
    <w:p w14:paraId="41AF028F" w14:textId="77777777" w:rsidR="00F21F51" w:rsidRPr="00F21F51" w:rsidRDefault="00F21F51" w:rsidP="00F21F51">
      <w:pPr>
        <w:bidi/>
        <w:rPr>
          <w:rFonts w:cs="David" w:hint="cs"/>
          <w:rtl/>
        </w:rPr>
      </w:pPr>
    </w:p>
    <w:p w14:paraId="7201F5A6" w14:textId="77777777" w:rsidR="00F21F51" w:rsidRPr="00F21F51" w:rsidRDefault="00F21F51" w:rsidP="00F21F51">
      <w:pPr>
        <w:bidi/>
        <w:rPr>
          <w:rFonts w:cs="David" w:hint="cs"/>
          <w:rtl/>
        </w:rPr>
      </w:pPr>
      <w:r w:rsidRPr="00F21F51">
        <w:rPr>
          <w:rFonts w:cs="David" w:hint="cs"/>
          <w:rtl/>
        </w:rPr>
        <w:tab/>
        <w:t xml:space="preserve">מצד אחד, מדובר בתופעה שקיימת בחברה הישראלית.  מצד שני, אין ספק שהאלימות הולכת וגוברת בקרב נבחרי ציבור, ביניהם ראשי הרשויות.  לא מספיק שהמשטרה מטפלת, היא לא מצליחה לאכוף,  משרד המשפטים מבזבז זמן רב בתהליך הזה, משרד הפנים מטפל או לא מטפל. </w:t>
      </w:r>
    </w:p>
    <w:p w14:paraId="5039C901" w14:textId="77777777" w:rsidR="00F21F51" w:rsidRPr="00F21F51" w:rsidRDefault="00F21F51" w:rsidP="00F21F51">
      <w:pPr>
        <w:bidi/>
        <w:rPr>
          <w:rFonts w:cs="David" w:hint="cs"/>
          <w:rtl/>
        </w:rPr>
      </w:pPr>
    </w:p>
    <w:p w14:paraId="53E11430" w14:textId="77777777" w:rsidR="00F21F51" w:rsidRPr="00F21F51" w:rsidRDefault="00F21F51" w:rsidP="00F21F51">
      <w:pPr>
        <w:bidi/>
        <w:ind w:firstLine="567"/>
        <w:rPr>
          <w:rFonts w:cs="David" w:hint="cs"/>
          <w:rtl/>
        </w:rPr>
      </w:pPr>
      <w:r w:rsidRPr="00F21F51">
        <w:rPr>
          <w:rFonts w:cs="David" w:hint="cs"/>
          <w:rtl/>
        </w:rPr>
        <w:t xml:space="preserve"> אני מוכרחה להודות, כמי שטיפלה בנושא הזה בעבר, אחד הדברים לפתרון הבעיה הוא גם הנושא הכספי. תחשבו, מה קורה לראש רשות, שמצד אחד, אין לו אפשרות לשלם  משכורות לעובדים שלו, מצד שני, הוא צריך להגן על חייו, מאיפה הוא לוקח את התקציב? לכן,  אני חושבת שיש מקום לדיון בוועדת המשותפת לשתי הוועדות. השלטון המקומי נמצא במצב קשה, צריך לטפל בו. לכן הצעתי והצעת המציעים, להקים ועדה משותפת. </w:t>
      </w:r>
    </w:p>
    <w:p w14:paraId="7CD053B2" w14:textId="77777777" w:rsidR="00F21F51" w:rsidRPr="00F21F51" w:rsidRDefault="00F21F51" w:rsidP="00F21F51">
      <w:pPr>
        <w:bidi/>
        <w:rPr>
          <w:rFonts w:cs="David" w:hint="cs"/>
          <w:rtl/>
        </w:rPr>
      </w:pPr>
    </w:p>
    <w:p w14:paraId="5F27C0D5" w14:textId="77777777" w:rsidR="00F21F51" w:rsidRPr="00F21F51" w:rsidRDefault="00F21F51" w:rsidP="00F21F51">
      <w:pPr>
        <w:bidi/>
        <w:rPr>
          <w:rFonts w:cs="David" w:hint="cs"/>
          <w:rtl/>
        </w:rPr>
      </w:pPr>
      <w:r w:rsidRPr="00F21F51">
        <w:rPr>
          <w:rFonts w:cs="David" w:hint="cs"/>
          <w:u w:val="single"/>
          <w:rtl/>
        </w:rPr>
        <w:t>יורם מרציאנו:</w:t>
      </w:r>
    </w:p>
    <w:p w14:paraId="131D9E3F" w14:textId="77777777" w:rsidR="00F21F51" w:rsidRPr="00F21F51" w:rsidRDefault="00F21F51" w:rsidP="00F21F51">
      <w:pPr>
        <w:bidi/>
        <w:rPr>
          <w:rFonts w:cs="David" w:hint="cs"/>
          <w:rtl/>
        </w:rPr>
      </w:pPr>
    </w:p>
    <w:p w14:paraId="724C9BD1" w14:textId="77777777" w:rsidR="00F21F51" w:rsidRPr="00F21F51" w:rsidRDefault="00F21F51" w:rsidP="00F21F51">
      <w:pPr>
        <w:bidi/>
        <w:rPr>
          <w:rFonts w:cs="David" w:hint="cs"/>
          <w:rtl/>
        </w:rPr>
      </w:pPr>
      <w:r w:rsidRPr="00F21F51">
        <w:rPr>
          <w:rFonts w:cs="David" w:hint="cs"/>
          <w:rtl/>
        </w:rPr>
        <w:tab/>
        <w:t xml:space="preserve">בשבוע שעבר קיימנו דיון, ההצעה היתה להעביר לטובת ועדת הפנים. לאחר מכן נאמר, שוועדת הפנים תיתקל בבעיה של כסף. אין לראשי הרשויות את הכסף.  ולכן הוצעה הצעה שלך, שקיבל השר המתאם, היות ואי אפשר היה להעביר את זה במליאה, זה עובר לוועדת הכנסת. לכן אני מבקש לקבל את ההצעה הזאת, קרי, להעביר לוועדה משותפת,  ועדת הפנים וועדת הכספים. </w:t>
      </w:r>
    </w:p>
    <w:p w14:paraId="0002A554" w14:textId="77777777" w:rsidR="00F21F51" w:rsidRPr="00F21F51" w:rsidRDefault="00F21F51" w:rsidP="00F21F51">
      <w:pPr>
        <w:bidi/>
        <w:rPr>
          <w:rFonts w:cs="David" w:hint="cs"/>
          <w:rtl/>
        </w:rPr>
      </w:pPr>
    </w:p>
    <w:p w14:paraId="008D397F" w14:textId="77777777" w:rsidR="00F21F51" w:rsidRPr="00F21F51" w:rsidRDefault="00F21F51" w:rsidP="00F21F51">
      <w:pPr>
        <w:bidi/>
        <w:rPr>
          <w:rFonts w:cs="David" w:hint="cs"/>
          <w:rtl/>
        </w:rPr>
      </w:pPr>
      <w:r w:rsidRPr="00F21F51">
        <w:rPr>
          <w:rFonts w:cs="David" w:hint="cs"/>
          <w:u w:val="single"/>
          <w:rtl/>
        </w:rPr>
        <w:t>היו"ר רוחמה אברהם:</w:t>
      </w:r>
    </w:p>
    <w:p w14:paraId="44E37689" w14:textId="77777777" w:rsidR="00F21F51" w:rsidRPr="00F21F51" w:rsidRDefault="00F21F51" w:rsidP="00F21F51">
      <w:pPr>
        <w:bidi/>
        <w:rPr>
          <w:rFonts w:cs="David" w:hint="cs"/>
          <w:rtl/>
        </w:rPr>
      </w:pPr>
    </w:p>
    <w:p w14:paraId="65472C53" w14:textId="77777777" w:rsidR="00F21F51" w:rsidRPr="00F21F51" w:rsidRDefault="00F21F51" w:rsidP="00F21F51">
      <w:pPr>
        <w:bidi/>
        <w:rPr>
          <w:rFonts w:cs="David" w:hint="cs"/>
          <w:rtl/>
        </w:rPr>
      </w:pPr>
      <w:r w:rsidRPr="00F21F51">
        <w:rPr>
          <w:rFonts w:cs="David" w:hint="cs"/>
          <w:rtl/>
        </w:rPr>
        <w:tab/>
        <w:t xml:space="preserve">אני מציעה שראשות הוועדה תהיה בראשות ועדת הפנים מכיוון שזה נושא קלאסי לפנים.  הוועדה תהיה בת עשרה חברים, חמישה מכול ועדה. מי בעד להקים את הוועדה המשותפת ירים את ידו. </w:t>
      </w:r>
    </w:p>
    <w:p w14:paraId="767C4E28" w14:textId="77777777" w:rsidR="00F21F51" w:rsidRPr="00F21F51" w:rsidRDefault="00F21F51" w:rsidP="00F21F51">
      <w:pPr>
        <w:bidi/>
        <w:rPr>
          <w:rFonts w:cs="David" w:hint="cs"/>
          <w:rtl/>
        </w:rPr>
      </w:pPr>
    </w:p>
    <w:p w14:paraId="19CF44DA" w14:textId="77777777" w:rsidR="00F21F51" w:rsidRPr="00F21F51" w:rsidRDefault="00F21F51" w:rsidP="00F21F51">
      <w:pPr>
        <w:bidi/>
        <w:rPr>
          <w:rFonts w:cs="David" w:hint="cs"/>
          <w:rtl/>
        </w:rPr>
      </w:pPr>
    </w:p>
    <w:p w14:paraId="3F911D76" w14:textId="77777777" w:rsidR="00F21F51" w:rsidRPr="00F21F51" w:rsidRDefault="00F21F51" w:rsidP="00F21F51">
      <w:pPr>
        <w:bidi/>
        <w:jc w:val="center"/>
        <w:rPr>
          <w:rFonts w:cs="David" w:hint="cs"/>
          <w:rtl/>
        </w:rPr>
      </w:pPr>
      <w:r w:rsidRPr="00F21F51">
        <w:rPr>
          <w:rFonts w:cs="David" w:hint="cs"/>
          <w:b/>
          <w:bCs/>
          <w:rtl/>
        </w:rPr>
        <w:t>הצבעה</w:t>
      </w:r>
    </w:p>
    <w:p w14:paraId="3D240F89" w14:textId="77777777" w:rsidR="00F21F51" w:rsidRPr="00F21F51" w:rsidRDefault="00F21F51" w:rsidP="00F21F51">
      <w:pPr>
        <w:bidi/>
        <w:jc w:val="center"/>
        <w:rPr>
          <w:rFonts w:cs="David" w:hint="cs"/>
          <w:rtl/>
        </w:rPr>
      </w:pPr>
    </w:p>
    <w:p w14:paraId="2B74C22E" w14:textId="77777777" w:rsidR="00F21F51" w:rsidRPr="00F21F51" w:rsidRDefault="00F21F51" w:rsidP="00F21F51">
      <w:pPr>
        <w:bidi/>
        <w:jc w:val="center"/>
        <w:rPr>
          <w:rFonts w:cs="David" w:hint="cs"/>
          <w:rtl/>
        </w:rPr>
      </w:pPr>
      <w:r w:rsidRPr="00F21F51">
        <w:rPr>
          <w:rFonts w:cs="David" w:hint="cs"/>
          <w:rtl/>
        </w:rPr>
        <w:t>בעד - 11</w:t>
      </w:r>
    </w:p>
    <w:p w14:paraId="394A1629" w14:textId="77777777" w:rsidR="00F21F51" w:rsidRPr="00F21F51" w:rsidRDefault="00F21F51" w:rsidP="00F21F51">
      <w:pPr>
        <w:bidi/>
        <w:jc w:val="center"/>
        <w:rPr>
          <w:rFonts w:cs="David" w:hint="cs"/>
          <w:rtl/>
        </w:rPr>
      </w:pPr>
      <w:r w:rsidRPr="00F21F51">
        <w:rPr>
          <w:rFonts w:cs="David" w:hint="cs"/>
          <w:rtl/>
        </w:rPr>
        <w:t>נגד - אין</w:t>
      </w:r>
    </w:p>
    <w:p w14:paraId="6A40E641" w14:textId="77777777" w:rsidR="00F21F51" w:rsidRPr="00F21F51" w:rsidRDefault="00F21F51" w:rsidP="00F21F51">
      <w:pPr>
        <w:bidi/>
        <w:jc w:val="center"/>
        <w:rPr>
          <w:rFonts w:cs="David" w:hint="cs"/>
          <w:rtl/>
        </w:rPr>
      </w:pPr>
      <w:r w:rsidRPr="00F21F51">
        <w:rPr>
          <w:rFonts w:cs="David" w:hint="cs"/>
          <w:rtl/>
        </w:rPr>
        <w:t>נמנעים - אין</w:t>
      </w:r>
    </w:p>
    <w:p w14:paraId="56CE30C4" w14:textId="77777777" w:rsidR="00F21F51" w:rsidRPr="00F21F51" w:rsidRDefault="00F21F51" w:rsidP="00F21F51">
      <w:pPr>
        <w:bidi/>
        <w:jc w:val="center"/>
        <w:rPr>
          <w:rFonts w:cs="David" w:hint="cs"/>
          <w:rtl/>
        </w:rPr>
      </w:pPr>
      <w:r w:rsidRPr="00F21F51">
        <w:rPr>
          <w:rFonts w:cs="David" w:hint="cs"/>
          <w:rtl/>
        </w:rPr>
        <w:t>ההצעה התקבלה.</w:t>
      </w:r>
    </w:p>
    <w:p w14:paraId="3F31B149" w14:textId="77777777" w:rsidR="00F21F51" w:rsidRPr="00F21F51" w:rsidRDefault="00F21F51" w:rsidP="00F21F51">
      <w:pPr>
        <w:bidi/>
        <w:rPr>
          <w:rFonts w:cs="David" w:hint="cs"/>
          <w:rtl/>
        </w:rPr>
      </w:pPr>
    </w:p>
    <w:p w14:paraId="706B0E71" w14:textId="77777777" w:rsidR="00F21F51" w:rsidRPr="00F21F51" w:rsidRDefault="00F21F51" w:rsidP="00F21F51">
      <w:pPr>
        <w:bidi/>
        <w:rPr>
          <w:rFonts w:cs="David" w:hint="cs"/>
          <w:rtl/>
        </w:rPr>
      </w:pPr>
    </w:p>
    <w:p w14:paraId="5615E57C" w14:textId="77777777" w:rsidR="00F21F51" w:rsidRPr="00F21F51" w:rsidRDefault="00F21F51" w:rsidP="00F21F51">
      <w:pPr>
        <w:bidi/>
        <w:rPr>
          <w:rFonts w:cs="David" w:hint="cs"/>
          <w:rtl/>
        </w:rPr>
      </w:pPr>
    </w:p>
    <w:p w14:paraId="21119732" w14:textId="77777777" w:rsidR="00F21F51" w:rsidRPr="00F21F51" w:rsidRDefault="00F21F51" w:rsidP="00F21F51">
      <w:pPr>
        <w:bidi/>
        <w:rPr>
          <w:rFonts w:cs="David" w:hint="cs"/>
          <w:rtl/>
        </w:rPr>
      </w:pPr>
      <w:r w:rsidRPr="00F21F51">
        <w:rPr>
          <w:rFonts w:cs="David" w:hint="cs"/>
          <w:u w:val="single"/>
          <w:rtl/>
        </w:rPr>
        <w:t>היו"ר רוחמה אברהם:</w:t>
      </w:r>
    </w:p>
    <w:p w14:paraId="3AE22824" w14:textId="77777777" w:rsidR="00F21F51" w:rsidRPr="00F21F51" w:rsidRDefault="00F21F51" w:rsidP="00F21F51">
      <w:pPr>
        <w:bidi/>
        <w:rPr>
          <w:rFonts w:cs="David" w:hint="cs"/>
          <w:rtl/>
        </w:rPr>
      </w:pPr>
    </w:p>
    <w:p w14:paraId="112AB1CA" w14:textId="77777777" w:rsidR="00F21F51" w:rsidRPr="00F21F51" w:rsidRDefault="00F21F51" w:rsidP="00F21F51">
      <w:pPr>
        <w:bidi/>
        <w:rPr>
          <w:rFonts w:cs="David" w:hint="cs"/>
          <w:rtl/>
        </w:rPr>
      </w:pPr>
      <w:r w:rsidRPr="00F21F51">
        <w:rPr>
          <w:rFonts w:cs="David" w:hint="cs"/>
          <w:rtl/>
        </w:rPr>
        <w:tab/>
        <w:t xml:space="preserve">בעד ההצעה 11 חברים, אין מתנגדים, אין נמנעים, ההצעה התקבלה, להקים ועדה משותפת. </w:t>
      </w:r>
    </w:p>
    <w:p w14:paraId="2DF35B84" w14:textId="77777777" w:rsidR="00F21F51" w:rsidRPr="00F21F51" w:rsidRDefault="00F21F51" w:rsidP="00F21F51">
      <w:pPr>
        <w:bidi/>
        <w:rPr>
          <w:rFonts w:cs="David" w:hint="cs"/>
          <w:rtl/>
        </w:rPr>
      </w:pPr>
    </w:p>
    <w:p w14:paraId="6C0A9537" w14:textId="77777777" w:rsidR="00F21F51" w:rsidRPr="00F21F51" w:rsidRDefault="00F21F51" w:rsidP="00F21F51">
      <w:pPr>
        <w:bidi/>
        <w:jc w:val="center"/>
        <w:rPr>
          <w:rFonts w:cs="David" w:hint="cs"/>
          <w:b/>
          <w:bCs/>
          <w:u w:val="single"/>
          <w:rtl/>
        </w:rPr>
      </w:pPr>
      <w:r w:rsidRPr="00F21F51">
        <w:rPr>
          <w:rFonts w:cs="David"/>
          <w:rtl/>
        </w:rPr>
        <w:br w:type="page"/>
      </w:r>
      <w:r w:rsidRPr="00F21F51">
        <w:rPr>
          <w:rFonts w:cs="David" w:hint="cs"/>
          <w:b/>
          <w:bCs/>
          <w:u w:val="single"/>
          <w:rtl/>
        </w:rPr>
        <w:t>הגשת הצעות חוק פרטיות בשבוע האחרון של מושב הכנסת</w:t>
      </w:r>
    </w:p>
    <w:p w14:paraId="6D0B5D02" w14:textId="77777777" w:rsidR="00F21F51" w:rsidRPr="00F21F51" w:rsidRDefault="00F21F51" w:rsidP="00F21F51">
      <w:pPr>
        <w:bidi/>
        <w:rPr>
          <w:rFonts w:cs="David" w:hint="cs"/>
          <w:rtl/>
        </w:rPr>
      </w:pPr>
    </w:p>
    <w:p w14:paraId="67FC03A5" w14:textId="77777777" w:rsidR="00F21F51" w:rsidRPr="00F21F51" w:rsidRDefault="00F21F51" w:rsidP="00F21F51">
      <w:pPr>
        <w:bidi/>
        <w:rPr>
          <w:rFonts w:cs="David" w:hint="cs"/>
          <w:rtl/>
        </w:rPr>
      </w:pPr>
    </w:p>
    <w:p w14:paraId="4A24BCC3" w14:textId="77777777" w:rsidR="00F21F51" w:rsidRPr="00F21F51" w:rsidRDefault="00F21F51" w:rsidP="00F21F51">
      <w:pPr>
        <w:bidi/>
        <w:rPr>
          <w:rFonts w:cs="David" w:hint="cs"/>
          <w:rtl/>
        </w:rPr>
      </w:pPr>
      <w:r w:rsidRPr="00F21F51">
        <w:rPr>
          <w:rFonts w:cs="David" w:hint="cs"/>
          <w:u w:val="single"/>
          <w:rtl/>
        </w:rPr>
        <w:t>היו"ר רוחמה אברהם:</w:t>
      </w:r>
    </w:p>
    <w:p w14:paraId="7E6A6D49" w14:textId="77777777" w:rsidR="00F21F51" w:rsidRPr="00F21F51" w:rsidRDefault="00F21F51" w:rsidP="00F21F51">
      <w:pPr>
        <w:bidi/>
        <w:rPr>
          <w:rFonts w:cs="David" w:hint="cs"/>
          <w:rtl/>
        </w:rPr>
      </w:pPr>
    </w:p>
    <w:p w14:paraId="53EF91AA" w14:textId="77777777" w:rsidR="00F21F51" w:rsidRPr="00F21F51" w:rsidRDefault="00F21F51" w:rsidP="00F21F51">
      <w:pPr>
        <w:bidi/>
        <w:rPr>
          <w:rFonts w:cs="David" w:hint="cs"/>
          <w:rtl/>
        </w:rPr>
      </w:pPr>
      <w:r w:rsidRPr="00F21F51">
        <w:rPr>
          <w:rFonts w:cs="David" w:hint="cs"/>
          <w:rtl/>
        </w:rPr>
        <w:tab/>
        <w:t xml:space="preserve">הנושא האחרון, הגשת הצעות חוק פרטיות בשבוע האחרון של המושב.  אני מעמידה להצבעה את הצעתו של חבר הכנסת גדעון סער, לאפשר להעלות הצעות חוק פרטיות בשבוע האחרון של מושב הכנסת. </w:t>
      </w:r>
    </w:p>
    <w:p w14:paraId="28B4023F" w14:textId="77777777" w:rsidR="00F21F51" w:rsidRPr="00F21F51" w:rsidRDefault="00F21F51" w:rsidP="00F21F51">
      <w:pPr>
        <w:bidi/>
        <w:jc w:val="center"/>
        <w:rPr>
          <w:rFonts w:cs="David" w:hint="cs"/>
          <w:rtl/>
        </w:rPr>
      </w:pPr>
    </w:p>
    <w:p w14:paraId="1CC6FC69" w14:textId="77777777" w:rsidR="00F21F51" w:rsidRPr="00F21F51" w:rsidRDefault="00F21F51" w:rsidP="00F21F51">
      <w:pPr>
        <w:bidi/>
        <w:jc w:val="center"/>
        <w:rPr>
          <w:rFonts w:cs="David" w:hint="cs"/>
          <w:b/>
          <w:bCs/>
          <w:rtl/>
        </w:rPr>
      </w:pPr>
      <w:r w:rsidRPr="00F21F51">
        <w:rPr>
          <w:rFonts w:cs="David" w:hint="cs"/>
          <w:b/>
          <w:bCs/>
          <w:rtl/>
        </w:rPr>
        <w:t>הצבעה</w:t>
      </w:r>
    </w:p>
    <w:p w14:paraId="18CE139A" w14:textId="77777777" w:rsidR="00F21F51" w:rsidRPr="00F21F51" w:rsidRDefault="00F21F51" w:rsidP="00F21F51">
      <w:pPr>
        <w:bidi/>
        <w:jc w:val="center"/>
        <w:rPr>
          <w:rFonts w:cs="David" w:hint="cs"/>
          <w:rtl/>
        </w:rPr>
      </w:pPr>
    </w:p>
    <w:p w14:paraId="34D2AB0D" w14:textId="77777777" w:rsidR="00F21F51" w:rsidRPr="00F21F51" w:rsidRDefault="00F21F51" w:rsidP="00F21F51">
      <w:pPr>
        <w:bidi/>
        <w:jc w:val="center"/>
        <w:rPr>
          <w:rFonts w:cs="David" w:hint="cs"/>
          <w:rtl/>
        </w:rPr>
      </w:pPr>
      <w:r w:rsidRPr="00F21F51">
        <w:rPr>
          <w:rFonts w:cs="David" w:hint="cs"/>
          <w:rtl/>
        </w:rPr>
        <w:t>בעד - 13</w:t>
      </w:r>
    </w:p>
    <w:p w14:paraId="10F8DCBB" w14:textId="77777777" w:rsidR="00F21F51" w:rsidRPr="00F21F51" w:rsidRDefault="00F21F51" w:rsidP="00F21F51">
      <w:pPr>
        <w:bidi/>
        <w:jc w:val="center"/>
        <w:rPr>
          <w:rFonts w:cs="David" w:hint="cs"/>
          <w:rtl/>
        </w:rPr>
      </w:pPr>
      <w:r w:rsidRPr="00F21F51">
        <w:rPr>
          <w:rFonts w:cs="David" w:hint="cs"/>
          <w:rtl/>
        </w:rPr>
        <w:t>נגד - אין</w:t>
      </w:r>
    </w:p>
    <w:p w14:paraId="36389E97" w14:textId="77777777" w:rsidR="00F21F51" w:rsidRPr="00F21F51" w:rsidRDefault="00F21F51" w:rsidP="00F21F51">
      <w:pPr>
        <w:bidi/>
        <w:jc w:val="center"/>
        <w:rPr>
          <w:rFonts w:cs="David" w:hint="cs"/>
          <w:rtl/>
        </w:rPr>
      </w:pPr>
      <w:r w:rsidRPr="00F21F51">
        <w:rPr>
          <w:rFonts w:cs="David" w:hint="cs"/>
          <w:rtl/>
        </w:rPr>
        <w:t>נמנעים - אין</w:t>
      </w:r>
    </w:p>
    <w:p w14:paraId="3528EA96" w14:textId="77777777" w:rsidR="00F21F51" w:rsidRPr="00F21F51" w:rsidRDefault="00F21F51" w:rsidP="00F21F51">
      <w:pPr>
        <w:bidi/>
        <w:jc w:val="center"/>
        <w:rPr>
          <w:rFonts w:cs="David" w:hint="cs"/>
          <w:rtl/>
        </w:rPr>
      </w:pPr>
      <w:r w:rsidRPr="00F21F51">
        <w:rPr>
          <w:rFonts w:cs="David" w:hint="cs"/>
          <w:rtl/>
        </w:rPr>
        <w:t>הצעה התקבלה.</w:t>
      </w:r>
    </w:p>
    <w:p w14:paraId="7DBC4D43" w14:textId="77777777" w:rsidR="00F21F51" w:rsidRPr="00F21F51" w:rsidRDefault="00F21F51" w:rsidP="00F21F51">
      <w:pPr>
        <w:bidi/>
        <w:rPr>
          <w:rFonts w:cs="David" w:hint="cs"/>
          <w:rtl/>
        </w:rPr>
      </w:pPr>
    </w:p>
    <w:p w14:paraId="3BECFC33" w14:textId="77777777" w:rsidR="00F21F51" w:rsidRPr="00F21F51" w:rsidRDefault="00F21F51" w:rsidP="00F21F51">
      <w:pPr>
        <w:bidi/>
        <w:rPr>
          <w:rFonts w:cs="David" w:hint="cs"/>
          <w:rtl/>
        </w:rPr>
      </w:pPr>
      <w:r w:rsidRPr="00F21F51">
        <w:rPr>
          <w:rFonts w:cs="David" w:hint="cs"/>
          <w:u w:val="single"/>
          <w:rtl/>
        </w:rPr>
        <w:t>היו"ר רוחמה אברהם:</w:t>
      </w:r>
    </w:p>
    <w:p w14:paraId="0D9409EC" w14:textId="77777777" w:rsidR="00F21F51" w:rsidRPr="00F21F51" w:rsidRDefault="00F21F51" w:rsidP="00F21F51">
      <w:pPr>
        <w:bidi/>
        <w:rPr>
          <w:rFonts w:cs="David" w:hint="cs"/>
          <w:rtl/>
        </w:rPr>
      </w:pPr>
    </w:p>
    <w:p w14:paraId="034D4A9A" w14:textId="77777777" w:rsidR="00F21F51" w:rsidRPr="00F21F51" w:rsidRDefault="00F21F51" w:rsidP="00F21F51">
      <w:pPr>
        <w:bidi/>
        <w:rPr>
          <w:rFonts w:cs="David" w:hint="cs"/>
          <w:rtl/>
        </w:rPr>
      </w:pPr>
      <w:r w:rsidRPr="00F21F51">
        <w:rPr>
          <w:rFonts w:cs="David" w:hint="cs"/>
          <w:rtl/>
        </w:rPr>
        <w:tab/>
        <w:t xml:space="preserve"> ההצעה התקבלה פה אחד. תודה רבה, הישיבה נעולה. </w:t>
      </w:r>
    </w:p>
    <w:p w14:paraId="47339B56" w14:textId="77777777" w:rsidR="00F21F51" w:rsidRPr="00F21F51" w:rsidRDefault="00F21F51" w:rsidP="00F21F51">
      <w:pPr>
        <w:bidi/>
        <w:rPr>
          <w:rFonts w:cs="David" w:hint="cs"/>
          <w:rtl/>
        </w:rPr>
      </w:pPr>
    </w:p>
    <w:p w14:paraId="21DAFE39" w14:textId="77777777" w:rsidR="00F21F51" w:rsidRPr="00F21F51" w:rsidRDefault="00F21F51" w:rsidP="00F21F51">
      <w:pPr>
        <w:bidi/>
        <w:rPr>
          <w:rFonts w:cs="David" w:hint="cs"/>
          <w:rtl/>
        </w:rPr>
      </w:pPr>
    </w:p>
    <w:p w14:paraId="6957A23A" w14:textId="77777777" w:rsidR="00F21F51" w:rsidRPr="00F21F51" w:rsidRDefault="00F21F51" w:rsidP="00F21F51">
      <w:pPr>
        <w:bidi/>
        <w:rPr>
          <w:rFonts w:cs="David" w:hint="cs"/>
          <w:u w:val="single"/>
          <w:rtl/>
        </w:rPr>
      </w:pPr>
      <w:r w:rsidRPr="00F21F51">
        <w:rPr>
          <w:rFonts w:cs="David" w:hint="cs"/>
          <w:u w:val="single"/>
          <w:rtl/>
        </w:rPr>
        <w:t>הישיבה ננעלה בשעה 9:55.</w:t>
      </w:r>
    </w:p>
    <w:p w14:paraId="61F77CE2" w14:textId="77777777" w:rsidR="00552A80" w:rsidRPr="00F21F51" w:rsidRDefault="00552A80" w:rsidP="00F21F51">
      <w:pPr>
        <w:bidi/>
        <w:rPr>
          <w:rFonts w:cs="David"/>
        </w:rPr>
      </w:pPr>
    </w:p>
    <w:sectPr w:rsidR="00552A80" w:rsidRPr="00F21F51" w:rsidSect="00F21F51">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788A9" w14:textId="77777777" w:rsidR="00000000" w:rsidRDefault="001C3F26">
      <w:r>
        <w:separator/>
      </w:r>
    </w:p>
  </w:endnote>
  <w:endnote w:type="continuationSeparator" w:id="0">
    <w:p w14:paraId="5B185A6E" w14:textId="77777777" w:rsidR="00000000" w:rsidRDefault="001C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EE6EE" w14:textId="77777777" w:rsidR="00000000" w:rsidRDefault="001C3F26">
      <w:r>
        <w:separator/>
      </w:r>
    </w:p>
  </w:footnote>
  <w:footnote w:type="continuationSeparator" w:id="0">
    <w:p w14:paraId="3E477D1D" w14:textId="77777777" w:rsidR="00000000" w:rsidRDefault="001C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91E82" w14:textId="77777777" w:rsidR="00F21F51" w:rsidRDefault="00F21F5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B1468B3" w14:textId="77777777" w:rsidR="00F21F51" w:rsidRDefault="00F21F51">
    <w:pPr>
      <w:pStyle w:val="Header"/>
      <w:ind w:right="360"/>
      <w:jc w:val="both"/>
      <w:rPr>
        <w:rtl/>
      </w:rPr>
    </w:pPr>
  </w:p>
  <w:p w14:paraId="49015E17" w14:textId="77777777" w:rsidR="00F21F51" w:rsidRDefault="00F21F51"/>
  <w:p w14:paraId="548361A2" w14:textId="77777777" w:rsidR="00F21F51" w:rsidRDefault="00F21F51"/>
  <w:p w14:paraId="4F45766B" w14:textId="77777777" w:rsidR="00F21F51" w:rsidRDefault="00F21F51"/>
  <w:p w14:paraId="36DCB64C" w14:textId="77777777" w:rsidR="00F21F51" w:rsidRDefault="00F21F51"/>
  <w:p w14:paraId="4C4A49C4" w14:textId="77777777" w:rsidR="00F21F51" w:rsidRDefault="00F21F51"/>
  <w:p w14:paraId="58FCBAF8" w14:textId="77777777" w:rsidR="00F21F51" w:rsidRDefault="00F21F51"/>
  <w:p w14:paraId="729DA2F8" w14:textId="77777777" w:rsidR="00F21F51" w:rsidRDefault="00F21F51"/>
  <w:p w14:paraId="2481ECFF" w14:textId="77777777" w:rsidR="00F21F51" w:rsidRDefault="00F21F51"/>
  <w:p w14:paraId="276DB181" w14:textId="77777777" w:rsidR="00F21F51" w:rsidRDefault="00F21F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14206" w14:textId="77777777" w:rsidR="00F21F51" w:rsidRDefault="00F21F5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004EC0FE" w14:textId="77777777" w:rsidR="00F21F51" w:rsidRDefault="00F21F51">
    <w:pPr>
      <w:pStyle w:val="Header"/>
      <w:ind w:right="360"/>
      <w:jc w:val="both"/>
      <w:rPr>
        <w:rFonts w:hint="cs"/>
        <w:rtl/>
      </w:rPr>
    </w:pPr>
    <w:r>
      <w:rPr>
        <w:rtl/>
      </w:rPr>
      <w:t>ועדת</w:t>
    </w:r>
    <w:r>
      <w:rPr>
        <w:rFonts w:hint="cs"/>
        <w:rtl/>
      </w:rPr>
      <w:t xml:space="preserve"> הכנסת</w:t>
    </w:r>
  </w:p>
  <w:p w14:paraId="684E7775" w14:textId="77777777" w:rsidR="00F21F51" w:rsidRDefault="00F21F51">
    <w:pPr>
      <w:pStyle w:val="Header"/>
      <w:ind w:right="360"/>
      <w:jc w:val="both"/>
      <w:rPr>
        <w:rStyle w:val="PageNumber"/>
        <w:rFonts w:hint="cs"/>
        <w:rtl/>
      </w:rPr>
    </w:pPr>
    <w:r>
      <w:rPr>
        <w:rFonts w:hint="cs"/>
        <w:rtl/>
      </w:rPr>
      <w:t xml:space="preserve">4.07.2006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2677פרוטוקול_ישיבת_ועדה.doc"/>
    <w:docVar w:name="StartMode" w:val="3"/>
  </w:docVars>
  <w:rsids>
    <w:rsidRoot w:val="005D525B"/>
    <w:rsid w:val="001C3F26"/>
    <w:rsid w:val="003A2CC4"/>
    <w:rsid w:val="00552A80"/>
    <w:rsid w:val="005D525B"/>
    <w:rsid w:val="00965806"/>
    <w:rsid w:val="00F21F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3590F1"/>
  <w15:chartTrackingRefBased/>
  <w15:docId w15:val="{43E105E0-587F-4D93-9523-2D73DC58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21F51"/>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F21F51"/>
    <w:pPr>
      <w:keepNext/>
      <w:overflowPunct w:val="0"/>
      <w:autoSpaceDE w:val="0"/>
      <w:autoSpaceDN w:val="0"/>
      <w:bidi/>
      <w:adjustRightInd w:val="0"/>
      <w:jc w:val="center"/>
      <w:textAlignment w:val="baseline"/>
      <w:outlineLvl w:val="7"/>
    </w:pPr>
    <w:rPr>
      <w:rFonts w:cs="David"/>
      <w:b/>
      <w:bCs/>
      <w:sz w:val="22"/>
      <w:lang w:eastAsia="he-IL"/>
    </w:rPr>
  </w:style>
  <w:style w:type="paragraph" w:styleId="Heading9">
    <w:name w:val="heading 9"/>
    <w:basedOn w:val="Normal"/>
    <w:next w:val="Normal"/>
    <w:qFormat/>
    <w:rsid w:val="00F21F51"/>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21F5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21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3191</Words>
  <Characters>18194</Characters>
  <Application>Microsoft Office Word</Application>
  <DocSecurity>0</DocSecurity>
  <Lines>151</Lines>
  <Paragraphs>42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