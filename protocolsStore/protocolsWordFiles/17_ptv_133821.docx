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9EFC" w14:textId="77777777" w:rsidR="00725CA4" w:rsidRPr="00725CA4" w:rsidRDefault="00725CA4" w:rsidP="00725CA4">
      <w:pPr>
        <w:pStyle w:val="Heading5"/>
        <w:jc w:val="left"/>
        <w:rPr>
          <w:b/>
          <w:bCs/>
          <w:rtl/>
        </w:rPr>
      </w:pPr>
      <w:r w:rsidRPr="00725CA4">
        <w:rPr>
          <w:b/>
          <w:bCs/>
          <w:rtl/>
        </w:rPr>
        <w:t xml:space="preserve">הכנסת </w:t>
      </w:r>
      <w:r w:rsidRPr="00725CA4">
        <w:rPr>
          <w:rFonts w:hint="cs"/>
          <w:b/>
          <w:bCs/>
          <w:rtl/>
        </w:rPr>
        <w:t>השבע-עשרה</w:t>
      </w:r>
      <w:r w:rsidRPr="00725CA4">
        <w:rPr>
          <w:b/>
          <w:bCs/>
          <w:rtl/>
        </w:rPr>
        <w:tab/>
      </w:r>
      <w:r w:rsidRPr="00725CA4">
        <w:rPr>
          <w:b/>
          <w:bCs/>
          <w:rtl/>
        </w:rPr>
        <w:tab/>
      </w:r>
      <w:r w:rsidRPr="00725CA4">
        <w:rPr>
          <w:b/>
          <w:bCs/>
          <w:rtl/>
        </w:rPr>
        <w:tab/>
      </w:r>
      <w:r w:rsidRPr="00725CA4">
        <w:rPr>
          <w:b/>
          <w:bCs/>
          <w:rtl/>
        </w:rPr>
        <w:tab/>
      </w:r>
      <w:r w:rsidRPr="00725CA4">
        <w:rPr>
          <w:b/>
          <w:bCs/>
          <w:rtl/>
        </w:rPr>
        <w:tab/>
      </w:r>
      <w:r w:rsidRPr="00725CA4">
        <w:rPr>
          <w:b/>
          <w:bCs/>
          <w:rtl/>
        </w:rPr>
        <w:tab/>
        <w:t>נוסח לא מתוקן</w:t>
      </w:r>
    </w:p>
    <w:p w14:paraId="514F142B" w14:textId="77777777" w:rsidR="00725CA4" w:rsidRPr="00725CA4" w:rsidRDefault="00725CA4" w:rsidP="00725CA4">
      <w:pPr>
        <w:bidi/>
        <w:rPr>
          <w:rFonts w:cs="David" w:hint="cs"/>
          <w:b/>
          <w:bCs/>
          <w:rtl/>
        </w:rPr>
      </w:pPr>
      <w:r w:rsidRPr="00725CA4">
        <w:rPr>
          <w:rFonts w:cs="David"/>
          <w:b/>
          <w:bCs/>
          <w:rtl/>
        </w:rPr>
        <w:t xml:space="preserve">מושב </w:t>
      </w:r>
      <w:r w:rsidRPr="00725CA4">
        <w:rPr>
          <w:rFonts w:cs="David" w:hint="cs"/>
          <w:b/>
          <w:bCs/>
          <w:rtl/>
        </w:rPr>
        <w:t>שני</w:t>
      </w:r>
    </w:p>
    <w:p w14:paraId="61C5A1BE" w14:textId="77777777" w:rsidR="00725CA4" w:rsidRPr="00725CA4" w:rsidRDefault="00725CA4" w:rsidP="00725CA4">
      <w:pPr>
        <w:bidi/>
        <w:rPr>
          <w:rFonts w:cs="David"/>
          <w:b/>
          <w:bCs/>
          <w:rtl/>
        </w:rPr>
      </w:pPr>
    </w:p>
    <w:p w14:paraId="75DAD3FB" w14:textId="77777777" w:rsidR="00725CA4" w:rsidRPr="00725CA4" w:rsidRDefault="00725CA4" w:rsidP="00725CA4">
      <w:pPr>
        <w:bidi/>
        <w:rPr>
          <w:rFonts w:cs="David"/>
          <w:b/>
          <w:bCs/>
          <w:rtl/>
        </w:rPr>
      </w:pPr>
    </w:p>
    <w:p w14:paraId="67033BD8" w14:textId="77777777" w:rsidR="00725CA4" w:rsidRPr="00725CA4" w:rsidRDefault="00725CA4" w:rsidP="00725CA4">
      <w:pPr>
        <w:bidi/>
        <w:jc w:val="center"/>
        <w:rPr>
          <w:rFonts w:cs="David" w:hint="cs"/>
          <w:b/>
          <w:bCs/>
          <w:rtl/>
        </w:rPr>
      </w:pPr>
      <w:r w:rsidRPr="00725CA4">
        <w:rPr>
          <w:rFonts w:cs="David"/>
          <w:b/>
          <w:bCs/>
          <w:rtl/>
        </w:rPr>
        <w:t>פרוטוקול מס'</w:t>
      </w:r>
      <w:r w:rsidRPr="00725CA4">
        <w:rPr>
          <w:rFonts w:cs="David" w:hint="cs"/>
          <w:b/>
          <w:bCs/>
          <w:rtl/>
        </w:rPr>
        <w:t xml:space="preserve"> 114</w:t>
      </w:r>
    </w:p>
    <w:p w14:paraId="021BAA75" w14:textId="77777777" w:rsidR="00725CA4" w:rsidRPr="00725CA4" w:rsidRDefault="00725CA4" w:rsidP="00725CA4">
      <w:pPr>
        <w:bidi/>
        <w:jc w:val="center"/>
        <w:rPr>
          <w:rFonts w:cs="David" w:hint="cs"/>
          <w:b/>
          <w:bCs/>
          <w:rtl/>
        </w:rPr>
      </w:pPr>
      <w:r w:rsidRPr="00725CA4">
        <w:rPr>
          <w:rFonts w:cs="David" w:hint="cs"/>
          <w:b/>
          <w:bCs/>
          <w:rtl/>
        </w:rPr>
        <w:t>מישיבת ועדת הכנסת</w:t>
      </w:r>
    </w:p>
    <w:p w14:paraId="7A670DF0" w14:textId="77777777" w:rsidR="00725CA4" w:rsidRPr="00725CA4" w:rsidRDefault="00725CA4" w:rsidP="00725CA4">
      <w:pPr>
        <w:bidi/>
        <w:jc w:val="center"/>
        <w:rPr>
          <w:rFonts w:cs="David" w:hint="cs"/>
          <w:b/>
          <w:bCs/>
          <w:u w:val="single"/>
          <w:rtl/>
        </w:rPr>
      </w:pPr>
      <w:r w:rsidRPr="00725CA4">
        <w:rPr>
          <w:rFonts w:cs="David" w:hint="cs"/>
          <w:b/>
          <w:bCs/>
          <w:u w:val="single"/>
          <w:rtl/>
        </w:rPr>
        <w:t xml:space="preserve">יום שני, י"א </w:t>
      </w:r>
      <w:proofErr w:type="spellStart"/>
      <w:r w:rsidRPr="00725CA4">
        <w:rPr>
          <w:rFonts w:cs="David" w:hint="cs"/>
          <w:b/>
          <w:bCs/>
          <w:u w:val="single"/>
          <w:rtl/>
        </w:rPr>
        <w:t>בסיון</w:t>
      </w:r>
      <w:proofErr w:type="spellEnd"/>
      <w:r w:rsidRPr="00725CA4">
        <w:rPr>
          <w:rFonts w:cs="David" w:hint="cs"/>
          <w:b/>
          <w:bCs/>
          <w:u w:val="single"/>
          <w:rtl/>
        </w:rPr>
        <w:t xml:space="preserve"> תשס"ז, 28.5.2007, שעה 10:00</w:t>
      </w:r>
    </w:p>
    <w:p w14:paraId="5E8E9C4F" w14:textId="77777777" w:rsidR="00725CA4" w:rsidRPr="00725CA4" w:rsidRDefault="00725CA4" w:rsidP="00725CA4">
      <w:pPr>
        <w:tabs>
          <w:tab w:val="left" w:pos="1221"/>
        </w:tabs>
        <w:bidi/>
        <w:rPr>
          <w:rFonts w:cs="David" w:hint="cs"/>
          <w:b/>
          <w:bCs/>
          <w:u w:val="single"/>
          <w:rtl/>
        </w:rPr>
      </w:pPr>
    </w:p>
    <w:p w14:paraId="200F77AA" w14:textId="77777777" w:rsidR="00725CA4" w:rsidRPr="00725CA4" w:rsidRDefault="00725CA4" w:rsidP="00725CA4">
      <w:pPr>
        <w:tabs>
          <w:tab w:val="left" w:pos="1221"/>
        </w:tabs>
        <w:bidi/>
        <w:rPr>
          <w:rFonts w:cs="David" w:hint="cs"/>
          <w:b/>
          <w:bCs/>
          <w:rtl/>
        </w:rPr>
      </w:pPr>
      <w:r w:rsidRPr="00725CA4">
        <w:rPr>
          <w:rFonts w:cs="David"/>
          <w:b/>
          <w:bCs/>
          <w:u w:val="single"/>
          <w:rtl/>
        </w:rPr>
        <w:t>סדר היום</w:t>
      </w:r>
      <w:r w:rsidRPr="00725CA4">
        <w:rPr>
          <w:rFonts w:cs="David"/>
          <w:rtl/>
        </w:rPr>
        <w:t>:</w:t>
      </w:r>
    </w:p>
    <w:p w14:paraId="0C6E7CFE" w14:textId="77777777" w:rsidR="00725CA4" w:rsidRPr="00725CA4" w:rsidRDefault="00725CA4" w:rsidP="00725CA4">
      <w:pPr>
        <w:numPr>
          <w:ilvl w:val="0"/>
          <w:numId w:val="1"/>
        </w:numPr>
        <w:tabs>
          <w:tab w:val="left" w:pos="1221"/>
        </w:tabs>
        <w:overflowPunct w:val="0"/>
        <w:autoSpaceDE w:val="0"/>
        <w:autoSpaceDN w:val="0"/>
        <w:bidi/>
        <w:adjustRightInd w:val="0"/>
        <w:jc w:val="both"/>
        <w:textAlignment w:val="baseline"/>
        <w:rPr>
          <w:rFonts w:cs="David" w:hint="cs"/>
        </w:rPr>
      </w:pPr>
      <w:r w:rsidRPr="00725CA4">
        <w:rPr>
          <w:rFonts w:cs="David" w:hint="cs"/>
          <w:rtl/>
        </w:rPr>
        <w:t>בקשות חברי-הכנסת להקדמת הדיון בהצעות חוק, לפני הקריאה הטרומית:</w:t>
      </w:r>
    </w:p>
    <w:p w14:paraId="05BDD3A6" w14:textId="77777777" w:rsidR="00725CA4" w:rsidRPr="00725CA4" w:rsidRDefault="00725CA4" w:rsidP="00725CA4">
      <w:pPr>
        <w:tabs>
          <w:tab w:val="left" w:pos="1221"/>
        </w:tabs>
        <w:bidi/>
        <w:ind w:left="360"/>
        <w:rPr>
          <w:rFonts w:cs="David" w:hint="cs"/>
          <w:rtl/>
        </w:rPr>
      </w:pPr>
    </w:p>
    <w:p w14:paraId="5E6D43B2" w14:textId="77777777" w:rsidR="00725CA4" w:rsidRPr="00725CA4" w:rsidRDefault="00725CA4" w:rsidP="00725CA4">
      <w:pPr>
        <w:numPr>
          <w:ilvl w:val="0"/>
          <w:numId w:val="2"/>
        </w:numPr>
        <w:tabs>
          <w:tab w:val="left" w:pos="1221"/>
        </w:tabs>
        <w:overflowPunct w:val="0"/>
        <w:autoSpaceDE w:val="0"/>
        <w:autoSpaceDN w:val="0"/>
        <w:bidi/>
        <w:adjustRightInd w:val="0"/>
        <w:jc w:val="both"/>
        <w:textAlignment w:val="baseline"/>
        <w:rPr>
          <w:rFonts w:cs="David" w:hint="cs"/>
          <w:rtl/>
        </w:rPr>
      </w:pPr>
      <w:r w:rsidRPr="00725CA4">
        <w:rPr>
          <w:rFonts w:cs="David" w:hint="cs"/>
          <w:rtl/>
        </w:rPr>
        <w:t xml:space="preserve">הצעת חוק שלילת תשלומים לחבר הכנסת שחשוד בעבירה נגד ביטחון המדינה (תיקוני חקיקה), </w:t>
      </w:r>
      <w:proofErr w:type="spellStart"/>
      <w:r w:rsidRPr="00725CA4">
        <w:rPr>
          <w:rFonts w:cs="David" w:hint="cs"/>
          <w:rtl/>
        </w:rPr>
        <w:t>התשס"ז</w:t>
      </w:r>
      <w:proofErr w:type="spellEnd"/>
      <w:r w:rsidRPr="00725CA4">
        <w:rPr>
          <w:rFonts w:cs="David" w:hint="cs"/>
          <w:rtl/>
        </w:rPr>
        <w:t xml:space="preserve">-2007 (פ/2554/17), הצעת חבר הכנסת דוד רותם וקבוצת חברי הכנסת. </w:t>
      </w:r>
    </w:p>
    <w:p w14:paraId="20CAECF1" w14:textId="77777777" w:rsidR="00725CA4" w:rsidRPr="00725CA4" w:rsidRDefault="00725CA4" w:rsidP="00725CA4">
      <w:pPr>
        <w:numPr>
          <w:ilvl w:val="0"/>
          <w:numId w:val="2"/>
        </w:numPr>
        <w:tabs>
          <w:tab w:val="left" w:pos="1221"/>
        </w:tabs>
        <w:overflowPunct w:val="0"/>
        <w:autoSpaceDE w:val="0"/>
        <w:autoSpaceDN w:val="0"/>
        <w:bidi/>
        <w:adjustRightInd w:val="0"/>
        <w:jc w:val="both"/>
        <w:textAlignment w:val="baseline"/>
        <w:rPr>
          <w:rFonts w:cs="David" w:hint="cs"/>
        </w:rPr>
      </w:pPr>
      <w:r w:rsidRPr="00725CA4">
        <w:rPr>
          <w:rFonts w:cs="David" w:hint="cs"/>
          <w:rtl/>
        </w:rPr>
        <w:t xml:space="preserve">הצעת חוק משפחות חיילים שנספו במערכה (תגמולים ושיקום)(תיקון </w:t>
      </w:r>
      <w:r w:rsidRPr="00725CA4">
        <w:rPr>
          <w:rFonts w:cs="David"/>
          <w:rtl/>
        </w:rPr>
        <w:t>–</w:t>
      </w:r>
      <w:r w:rsidRPr="00725CA4">
        <w:rPr>
          <w:rFonts w:cs="David" w:hint="cs"/>
          <w:rtl/>
        </w:rPr>
        <w:t xml:space="preserve"> ביטול מבחן ההכנסה לשכולים), </w:t>
      </w:r>
      <w:proofErr w:type="spellStart"/>
      <w:r w:rsidRPr="00725CA4">
        <w:rPr>
          <w:rFonts w:cs="David" w:hint="cs"/>
          <w:rtl/>
        </w:rPr>
        <w:t>התשס"ז</w:t>
      </w:r>
      <w:proofErr w:type="spellEnd"/>
      <w:r w:rsidRPr="00725CA4">
        <w:rPr>
          <w:rFonts w:cs="David" w:hint="cs"/>
          <w:rtl/>
        </w:rPr>
        <w:t>-2007 (פ/2568/17), הצעת חבר הכנסת מגלי והבה.</w:t>
      </w:r>
    </w:p>
    <w:p w14:paraId="23F094E5" w14:textId="77777777" w:rsidR="00725CA4" w:rsidRPr="00725CA4" w:rsidRDefault="00725CA4" w:rsidP="00725CA4">
      <w:pPr>
        <w:numPr>
          <w:ilvl w:val="0"/>
          <w:numId w:val="2"/>
        </w:numPr>
        <w:tabs>
          <w:tab w:val="left" w:pos="1221"/>
        </w:tabs>
        <w:overflowPunct w:val="0"/>
        <w:autoSpaceDE w:val="0"/>
        <w:autoSpaceDN w:val="0"/>
        <w:bidi/>
        <w:adjustRightInd w:val="0"/>
        <w:jc w:val="both"/>
        <w:textAlignment w:val="baseline"/>
        <w:rPr>
          <w:rFonts w:cs="David" w:hint="cs"/>
          <w:rtl/>
        </w:rPr>
      </w:pPr>
      <w:r w:rsidRPr="00725CA4">
        <w:rPr>
          <w:rFonts w:cs="David" w:hint="cs"/>
          <w:rtl/>
        </w:rPr>
        <w:t xml:space="preserve">הצעת חוק משפחות חיילים שנספו במערכה (תגמולים ושיקום)(תיקון </w:t>
      </w:r>
      <w:r w:rsidRPr="00725CA4">
        <w:rPr>
          <w:rFonts w:cs="David"/>
          <w:rtl/>
        </w:rPr>
        <w:t>–</w:t>
      </w:r>
      <w:r w:rsidRPr="00725CA4">
        <w:rPr>
          <w:rFonts w:cs="David" w:hint="cs"/>
          <w:rtl/>
        </w:rPr>
        <w:t xml:space="preserve"> ביטול מבחן הכנסה להורים שכולים), </w:t>
      </w:r>
      <w:proofErr w:type="spellStart"/>
      <w:r w:rsidRPr="00725CA4">
        <w:rPr>
          <w:rFonts w:cs="David" w:hint="cs"/>
          <w:rtl/>
        </w:rPr>
        <w:t>התשס"ז</w:t>
      </w:r>
      <w:proofErr w:type="spellEnd"/>
      <w:r w:rsidRPr="00725CA4">
        <w:rPr>
          <w:rFonts w:cs="David" w:hint="cs"/>
          <w:rtl/>
        </w:rPr>
        <w:t xml:space="preserve">-2007 (פ/2552/17), הצעת חברת הכנסת לימור לבנת. </w:t>
      </w:r>
    </w:p>
    <w:p w14:paraId="5F8CE9A2" w14:textId="77777777" w:rsidR="00725CA4" w:rsidRPr="00725CA4" w:rsidRDefault="00725CA4" w:rsidP="00725CA4">
      <w:pPr>
        <w:bidi/>
        <w:rPr>
          <w:rFonts w:cs="David" w:hint="cs"/>
          <w:b/>
          <w:bCs/>
          <w:rtl/>
        </w:rPr>
      </w:pPr>
    </w:p>
    <w:p w14:paraId="3BEBE0E4" w14:textId="77777777" w:rsidR="00725CA4" w:rsidRPr="00725CA4" w:rsidRDefault="00725CA4" w:rsidP="00725CA4">
      <w:pPr>
        <w:numPr>
          <w:ilvl w:val="0"/>
          <w:numId w:val="1"/>
        </w:numPr>
        <w:overflowPunct w:val="0"/>
        <w:autoSpaceDE w:val="0"/>
        <w:autoSpaceDN w:val="0"/>
        <w:bidi/>
        <w:adjustRightInd w:val="0"/>
        <w:textAlignment w:val="baseline"/>
        <w:rPr>
          <w:rFonts w:cs="David" w:hint="cs"/>
          <w:rtl/>
        </w:rPr>
      </w:pPr>
      <w:r w:rsidRPr="00725CA4">
        <w:rPr>
          <w:rFonts w:cs="David" w:hint="cs"/>
          <w:rtl/>
        </w:rPr>
        <w:t xml:space="preserve">בקשת חבר הכנסת </w:t>
      </w:r>
      <w:proofErr w:type="spellStart"/>
      <w:r w:rsidRPr="00725CA4">
        <w:rPr>
          <w:rFonts w:cs="David" w:hint="cs"/>
          <w:rtl/>
        </w:rPr>
        <w:t>אחמד</w:t>
      </w:r>
      <w:proofErr w:type="spellEnd"/>
      <w:r w:rsidRPr="00725CA4">
        <w:rPr>
          <w:rFonts w:cs="David" w:hint="cs"/>
          <w:rtl/>
        </w:rPr>
        <w:t xml:space="preserve"> טיבי לקיום רוויזיה על ההחלטה לפטור מחובת הנחה מוקדמת </w:t>
      </w:r>
    </w:p>
    <w:p w14:paraId="631F5A07" w14:textId="77777777" w:rsidR="00725CA4" w:rsidRPr="00725CA4" w:rsidRDefault="00725CA4" w:rsidP="00725CA4">
      <w:pPr>
        <w:bidi/>
        <w:ind w:left="360"/>
        <w:rPr>
          <w:rFonts w:cs="David" w:hint="cs"/>
          <w:rtl/>
        </w:rPr>
      </w:pPr>
      <w:r w:rsidRPr="00725CA4">
        <w:rPr>
          <w:rFonts w:cs="David" w:hint="cs"/>
          <w:rtl/>
        </w:rPr>
        <w:t xml:space="preserve">       על שולחן הכנסת את הצעת חוק שלילת תשלומים לחבר הכנסת שחשוד בעבירה נגד </w:t>
      </w:r>
    </w:p>
    <w:p w14:paraId="44CD9828" w14:textId="77777777" w:rsidR="00725CA4" w:rsidRPr="00725CA4" w:rsidRDefault="00725CA4" w:rsidP="00725CA4">
      <w:pPr>
        <w:bidi/>
        <w:ind w:left="360"/>
        <w:rPr>
          <w:rFonts w:cs="David" w:hint="cs"/>
          <w:rtl/>
        </w:rPr>
      </w:pPr>
      <w:r w:rsidRPr="00725CA4">
        <w:rPr>
          <w:rFonts w:cs="David" w:hint="cs"/>
          <w:rtl/>
        </w:rPr>
        <w:t xml:space="preserve">      ביטחון המדינה (תיקוני חקיקה), </w:t>
      </w:r>
      <w:proofErr w:type="spellStart"/>
      <w:r w:rsidRPr="00725CA4">
        <w:rPr>
          <w:rFonts w:cs="David" w:hint="cs"/>
          <w:rtl/>
        </w:rPr>
        <w:t>התשס"ז</w:t>
      </w:r>
      <w:proofErr w:type="spellEnd"/>
      <w:r w:rsidRPr="00725CA4">
        <w:rPr>
          <w:rFonts w:cs="David" w:hint="cs"/>
          <w:rtl/>
        </w:rPr>
        <w:t xml:space="preserve">-2007 (פ/2554/17), הצעת חבר הכנסת דוד </w:t>
      </w:r>
    </w:p>
    <w:p w14:paraId="1E5319AA" w14:textId="77777777" w:rsidR="00725CA4" w:rsidRPr="00725CA4" w:rsidRDefault="00725CA4" w:rsidP="00725CA4">
      <w:pPr>
        <w:bidi/>
        <w:ind w:left="360"/>
        <w:rPr>
          <w:rFonts w:cs="David" w:hint="cs"/>
          <w:rtl/>
        </w:rPr>
      </w:pPr>
      <w:r w:rsidRPr="00725CA4">
        <w:rPr>
          <w:rFonts w:cs="David" w:hint="cs"/>
          <w:rtl/>
        </w:rPr>
        <w:t xml:space="preserve">      רותם וקבוצת חברי הכנסת. </w:t>
      </w:r>
    </w:p>
    <w:p w14:paraId="750C4E25" w14:textId="77777777" w:rsidR="00725CA4" w:rsidRPr="00725CA4" w:rsidRDefault="00725CA4" w:rsidP="00725CA4">
      <w:pPr>
        <w:bidi/>
        <w:rPr>
          <w:rFonts w:cs="David"/>
          <w:rtl/>
        </w:rPr>
      </w:pPr>
    </w:p>
    <w:p w14:paraId="741ED4E7" w14:textId="77777777" w:rsidR="00725CA4" w:rsidRPr="00725CA4" w:rsidRDefault="00725CA4" w:rsidP="00725CA4">
      <w:pPr>
        <w:bidi/>
        <w:rPr>
          <w:rFonts w:cs="David"/>
          <w:b/>
          <w:bCs/>
          <w:u w:val="single"/>
          <w:rtl/>
        </w:rPr>
      </w:pPr>
      <w:r w:rsidRPr="00725CA4">
        <w:rPr>
          <w:rFonts w:cs="David"/>
          <w:b/>
          <w:bCs/>
          <w:u w:val="single"/>
          <w:rtl/>
        </w:rPr>
        <w:t>נכחו</w:t>
      </w:r>
      <w:r w:rsidRPr="00725CA4">
        <w:rPr>
          <w:rFonts w:cs="David"/>
          <w:rtl/>
        </w:rPr>
        <w:t>:</w:t>
      </w:r>
    </w:p>
    <w:p w14:paraId="5DDA9EAC" w14:textId="77777777" w:rsidR="00725CA4" w:rsidRPr="00725CA4" w:rsidRDefault="00725CA4" w:rsidP="00725CA4">
      <w:pPr>
        <w:bidi/>
        <w:rPr>
          <w:rFonts w:cs="David"/>
          <w:rtl/>
        </w:rPr>
      </w:pPr>
    </w:p>
    <w:p w14:paraId="270616F6" w14:textId="77777777" w:rsidR="00725CA4" w:rsidRPr="00725CA4" w:rsidRDefault="00725CA4" w:rsidP="00725CA4">
      <w:pPr>
        <w:tabs>
          <w:tab w:val="left" w:pos="1788"/>
        </w:tabs>
        <w:bidi/>
        <w:rPr>
          <w:rFonts w:cs="David"/>
          <w:rtl/>
        </w:rPr>
      </w:pPr>
      <w:r w:rsidRPr="00725CA4">
        <w:rPr>
          <w:rFonts w:cs="David"/>
          <w:b/>
          <w:bCs/>
          <w:u w:val="single"/>
          <w:rtl/>
        </w:rPr>
        <w:t>חברי הוועדה</w:t>
      </w:r>
      <w:r w:rsidRPr="00725CA4">
        <w:rPr>
          <w:rFonts w:cs="David"/>
          <w:rtl/>
        </w:rPr>
        <w:t>:</w:t>
      </w:r>
    </w:p>
    <w:p w14:paraId="2FAB931D" w14:textId="77777777" w:rsidR="00725CA4" w:rsidRPr="00725CA4" w:rsidRDefault="00725CA4" w:rsidP="00725CA4">
      <w:pPr>
        <w:bidi/>
        <w:rPr>
          <w:rFonts w:cs="David" w:hint="cs"/>
          <w:rtl/>
        </w:rPr>
      </w:pPr>
      <w:r w:rsidRPr="00725CA4">
        <w:rPr>
          <w:rFonts w:cs="David" w:hint="cs"/>
          <w:rtl/>
        </w:rPr>
        <w:t xml:space="preserve">יעקב </w:t>
      </w:r>
      <w:proofErr w:type="spellStart"/>
      <w:r w:rsidRPr="00725CA4">
        <w:rPr>
          <w:rFonts w:cs="David" w:hint="cs"/>
          <w:rtl/>
        </w:rPr>
        <w:t>מרגי</w:t>
      </w:r>
      <w:proofErr w:type="spellEnd"/>
      <w:r w:rsidRPr="00725CA4">
        <w:rPr>
          <w:rFonts w:cs="David" w:hint="cs"/>
          <w:rtl/>
        </w:rPr>
        <w:t xml:space="preserve"> </w:t>
      </w:r>
      <w:r w:rsidRPr="00725CA4">
        <w:rPr>
          <w:rFonts w:cs="David"/>
          <w:rtl/>
        </w:rPr>
        <w:t>–</w:t>
      </w:r>
      <w:r w:rsidRPr="00725CA4">
        <w:rPr>
          <w:rFonts w:cs="David" w:hint="cs"/>
          <w:rtl/>
        </w:rPr>
        <w:t xml:space="preserve"> מ"מ היו"ר</w:t>
      </w:r>
    </w:p>
    <w:p w14:paraId="64379EC4" w14:textId="77777777" w:rsidR="00725CA4" w:rsidRPr="00725CA4" w:rsidRDefault="00725CA4" w:rsidP="00725CA4">
      <w:pPr>
        <w:bidi/>
        <w:rPr>
          <w:rFonts w:cs="David" w:hint="cs"/>
          <w:rtl/>
        </w:rPr>
      </w:pPr>
      <w:r w:rsidRPr="00725CA4">
        <w:rPr>
          <w:rFonts w:cs="David" w:hint="cs"/>
          <w:rtl/>
        </w:rPr>
        <w:t xml:space="preserve">יולי (יואל) </w:t>
      </w:r>
      <w:proofErr w:type="spellStart"/>
      <w:r w:rsidRPr="00725CA4">
        <w:rPr>
          <w:rFonts w:cs="David" w:hint="cs"/>
          <w:rtl/>
        </w:rPr>
        <w:t>אדלשטיין</w:t>
      </w:r>
      <w:proofErr w:type="spellEnd"/>
    </w:p>
    <w:p w14:paraId="44D2C03C" w14:textId="77777777" w:rsidR="00725CA4" w:rsidRPr="00725CA4" w:rsidRDefault="00725CA4" w:rsidP="00725CA4">
      <w:pPr>
        <w:bidi/>
        <w:rPr>
          <w:rFonts w:cs="David" w:hint="cs"/>
          <w:rtl/>
        </w:rPr>
      </w:pPr>
      <w:proofErr w:type="spellStart"/>
      <w:r w:rsidRPr="00725CA4">
        <w:rPr>
          <w:rFonts w:cs="David" w:hint="cs"/>
          <w:rtl/>
        </w:rPr>
        <w:t>רוברט</w:t>
      </w:r>
      <w:proofErr w:type="spellEnd"/>
      <w:r w:rsidRPr="00725CA4">
        <w:rPr>
          <w:rFonts w:cs="David" w:hint="cs"/>
          <w:rtl/>
        </w:rPr>
        <w:t xml:space="preserve"> </w:t>
      </w:r>
      <w:proofErr w:type="spellStart"/>
      <w:r w:rsidRPr="00725CA4">
        <w:rPr>
          <w:rFonts w:cs="David" w:hint="cs"/>
          <w:rtl/>
        </w:rPr>
        <w:t>אילטוב</w:t>
      </w:r>
      <w:proofErr w:type="spellEnd"/>
    </w:p>
    <w:p w14:paraId="6425A160" w14:textId="77777777" w:rsidR="00725CA4" w:rsidRPr="00725CA4" w:rsidRDefault="00725CA4" w:rsidP="00725CA4">
      <w:pPr>
        <w:bidi/>
        <w:rPr>
          <w:rFonts w:cs="David" w:hint="cs"/>
          <w:rtl/>
        </w:rPr>
      </w:pPr>
      <w:r w:rsidRPr="00725CA4">
        <w:rPr>
          <w:rFonts w:cs="David" w:hint="cs"/>
          <w:rtl/>
        </w:rPr>
        <w:t>אליהו גבאי</w:t>
      </w:r>
    </w:p>
    <w:p w14:paraId="12ACC914" w14:textId="77777777" w:rsidR="00725CA4" w:rsidRPr="00725CA4" w:rsidRDefault="00725CA4" w:rsidP="00725CA4">
      <w:pPr>
        <w:bidi/>
        <w:rPr>
          <w:rFonts w:cs="David" w:hint="cs"/>
          <w:rtl/>
        </w:rPr>
      </w:pPr>
      <w:r w:rsidRPr="00725CA4">
        <w:rPr>
          <w:rFonts w:cs="David" w:hint="cs"/>
          <w:rtl/>
        </w:rPr>
        <w:t>יצחק גלנטי</w:t>
      </w:r>
    </w:p>
    <w:p w14:paraId="09AAB8A5" w14:textId="77777777" w:rsidR="00725CA4" w:rsidRPr="00725CA4" w:rsidRDefault="00725CA4" w:rsidP="00725CA4">
      <w:pPr>
        <w:bidi/>
        <w:rPr>
          <w:rFonts w:cs="David" w:hint="cs"/>
          <w:rtl/>
        </w:rPr>
      </w:pPr>
      <w:r w:rsidRPr="00725CA4">
        <w:rPr>
          <w:rFonts w:cs="David" w:hint="cs"/>
          <w:rtl/>
        </w:rPr>
        <w:t>מגלי והבה</w:t>
      </w:r>
    </w:p>
    <w:p w14:paraId="757A4424" w14:textId="77777777" w:rsidR="00725CA4" w:rsidRPr="00725CA4" w:rsidRDefault="00725CA4" w:rsidP="00725CA4">
      <w:pPr>
        <w:bidi/>
        <w:rPr>
          <w:rFonts w:cs="David" w:hint="cs"/>
          <w:rtl/>
        </w:rPr>
      </w:pPr>
      <w:r w:rsidRPr="00725CA4">
        <w:rPr>
          <w:rFonts w:cs="David" w:hint="cs"/>
          <w:rtl/>
        </w:rPr>
        <w:t>יואל חסון</w:t>
      </w:r>
    </w:p>
    <w:p w14:paraId="6E950DBD" w14:textId="77777777" w:rsidR="00725CA4" w:rsidRPr="00725CA4" w:rsidRDefault="00725CA4" w:rsidP="00725CA4">
      <w:pPr>
        <w:bidi/>
        <w:rPr>
          <w:rFonts w:cs="David" w:hint="cs"/>
          <w:rtl/>
        </w:rPr>
      </w:pPr>
      <w:r w:rsidRPr="00725CA4">
        <w:rPr>
          <w:rFonts w:cs="David" w:hint="cs"/>
          <w:rtl/>
        </w:rPr>
        <w:t>שי חרמש</w:t>
      </w:r>
    </w:p>
    <w:p w14:paraId="673D04D1" w14:textId="77777777" w:rsidR="00725CA4" w:rsidRPr="00725CA4" w:rsidRDefault="00725CA4" w:rsidP="00725CA4">
      <w:pPr>
        <w:bidi/>
        <w:rPr>
          <w:rFonts w:cs="David" w:hint="cs"/>
          <w:rtl/>
        </w:rPr>
      </w:pPr>
      <w:proofErr w:type="spellStart"/>
      <w:r w:rsidRPr="00725CA4">
        <w:rPr>
          <w:rFonts w:cs="David" w:hint="cs"/>
          <w:rtl/>
        </w:rPr>
        <w:t>אחמד</w:t>
      </w:r>
      <w:proofErr w:type="spellEnd"/>
      <w:r w:rsidRPr="00725CA4">
        <w:rPr>
          <w:rFonts w:cs="David" w:hint="cs"/>
          <w:rtl/>
        </w:rPr>
        <w:t xml:space="preserve"> טיבי</w:t>
      </w:r>
    </w:p>
    <w:p w14:paraId="2AEEBB31" w14:textId="77777777" w:rsidR="00725CA4" w:rsidRPr="00725CA4" w:rsidRDefault="00725CA4" w:rsidP="00725CA4">
      <w:pPr>
        <w:bidi/>
        <w:rPr>
          <w:rFonts w:cs="David" w:hint="cs"/>
          <w:rtl/>
        </w:rPr>
      </w:pPr>
      <w:proofErr w:type="spellStart"/>
      <w:r w:rsidRPr="00725CA4">
        <w:rPr>
          <w:rFonts w:cs="David" w:hint="cs"/>
          <w:rtl/>
        </w:rPr>
        <w:t>אסתרינה</w:t>
      </w:r>
      <w:proofErr w:type="spellEnd"/>
      <w:r w:rsidRPr="00725CA4">
        <w:rPr>
          <w:rFonts w:cs="David" w:hint="cs"/>
          <w:rtl/>
        </w:rPr>
        <w:t xml:space="preserve"> </w:t>
      </w:r>
      <w:proofErr w:type="spellStart"/>
      <w:r w:rsidRPr="00725CA4">
        <w:rPr>
          <w:rFonts w:cs="David" w:hint="cs"/>
          <w:rtl/>
        </w:rPr>
        <w:t>טרטמן</w:t>
      </w:r>
      <w:proofErr w:type="spellEnd"/>
    </w:p>
    <w:p w14:paraId="2390048B" w14:textId="77777777" w:rsidR="00725CA4" w:rsidRPr="00725CA4" w:rsidRDefault="00725CA4" w:rsidP="00725CA4">
      <w:pPr>
        <w:bidi/>
        <w:rPr>
          <w:rFonts w:cs="David" w:hint="cs"/>
          <w:rtl/>
        </w:rPr>
      </w:pPr>
      <w:r w:rsidRPr="00725CA4">
        <w:rPr>
          <w:rFonts w:cs="David" w:hint="cs"/>
          <w:rtl/>
        </w:rPr>
        <w:t>גדעון סער</w:t>
      </w:r>
    </w:p>
    <w:p w14:paraId="670B15BF" w14:textId="77777777" w:rsidR="00725CA4" w:rsidRPr="00725CA4" w:rsidRDefault="00725CA4" w:rsidP="00725CA4">
      <w:pPr>
        <w:bidi/>
        <w:rPr>
          <w:rFonts w:cs="David" w:hint="cs"/>
          <w:rtl/>
        </w:rPr>
      </w:pPr>
      <w:r w:rsidRPr="00725CA4">
        <w:rPr>
          <w:rFonts w:cs="David" w:hint="cs"/>
          <w:rtl/>
        </w:rPr>
        <w:t>מאיר פרוש</w:t>
      </w:r>
    </w:p>
    <w:p w14:paraId="2F4E24A4" w14:textId="77777777" w:rsidR="00725CA4" w:rsidRPr="00725CA4" w:rsidRDefault="00725CA4" w:rsidP="00725CA4">
      <w:pPr>
        <w:bidi/>
        <w:rPr>
          <w:rFonts w:cs="David" w:hint="cs"/>
          <w:rtl/>
        </w:rPr>
      </w:pPr>
    </w:p>
    <w:p w14:paraId="63E082C4" w14:textId="77777777" w:rsidR="00725CA4" w:rsidRPr="00725CA4" w:rsidRDefault="00725CA4" w:rsidP="00725CA4">
      <w:pPr>
        <w:tabs>
          <w:tab w:val="left" w:pos="1788"/>
          <w:tab w:val="left" w:pos="3631"/>
        </w:tabs>
        <w:bidi/>
        <w:rPr>
          <w:rFonts w:cs="David" w:hint="cs"/>
          <w:rtl/>
        </w:rPr>
      </w:pPr>
      <w:r w:rsidRPr="00725CA4">
        <w:rPr>
          <w:rFonts w:cs="David"/>
          <w:b/>
          <w:bCs/>
          <w:u w:val="single"/>
          <w:rtl/>
        </w:rPr>
        <w:t>מוזמנים</w:t>
      </w:r>
      <w:r w:rsidRPr="00725CA4">
        <w:rPr>
          <w:rFonts w:cs="David"/>
          <w:rtl/>
        </w:rPr>
        <w:t>:</w:t>
      </w:r>
    </w:p>
    <w:p w14:paraId="37057537" w14:textId="77777777" w:rsidR="00725CA4" w:rsidRPr="00725CA4" w:rsidRDefault="00725CA4" w:rsidP="00725CA4">
      <w:pPr>
        <w:tabs>
          <w:tab w:val="left" w:pos="1788"/>
          <w:tab w:val="left" w:pos="3631"/>
        </w:tabs>
        <w:bidi/>
        <w:rPr>
          <w:rFonts w:cs="David" w:hint="cs"/>
          <w:rtl/>
        </w:rPr>
      </w:pPr>
      <w:r w:rsidRPr="00725CA4">
        <w:rPr>
          <w:rFonts w:cs="David" w:hint="cs"/>
          <w:rtl/>
        </w:rPr>
        <w:t>חה"כ צבי הנדל</w:t>
      </w:r>
    </w:p>
    <w:p w14:paraId="676E9AEA" w14:textId="77777777" w:rsidR="00725CA4" w:rsidRPr="00725CA4" w:rsidRDefault="00725CA4" w:rsidP="00725CA4">
      <w:pPr>
        <w:tabs>
          <w:tab w:val="left" w:pos="1788"/>
          <w:tab w:val="left" w:pos="3631"/>
        </w:tabs>
        <w:bidi/>
        <w:rPr>
          <w:rFonts w:cs="David" w:hint="cs"/>
          <w:rtl/>
        </w:rPr>
      </w:pPr>
      <w:r w:rsidRPr="00725CA4">
        <w:rPr>
          <w:rFonts w:cs="David" w:hint="cs"/>
          <w:rtl/>
        </w:rPr>
        <w:t>חה"כ חיים כץ</w:t>
      </w:r>
    </w:p>
    <w:p w14:paraId="1939FE58" w14:textId="77777777" w:rsidR="00725CA4" w:rsidRPr="00725CA4" w:rsidRDefault="00725CA4" w:rsidP="00725CA4">
      <w:pPr>
        <w:tabs>
          <w:tab w:val="left" w:pos="1788"/>
          <w:tab w:val="left" w:pos="3631"/>
        </w:tabs>
        <w:bidi/>
        <w:rPr>
          <w:rFonts w:cs="David" w:hint="cs"/>
          <w:rtl/>
        </w:rPr>
      </w:pPr>
      <w:r w:rsidRPr="00725CA4">
        <w:rPr>
          <w:rFonts w:cs="David" w:hint="cs"/>
          <w:rtl/>
        </w:rPr>
        <w:t>חה"כ לימור לבנת</w:t>
      </w:r>
    </w:p>
    <w:p w14:paraId="60DF28B2" w14:textId="77777777" w:rsidR="00725CA4" w:rsidRPr="00725CA4" w:rsidRDefault="00725CA4" w:rsidP="00725CA4">
      <w:pPr>
        <w:tabs>
          <w:tab w:val="left" w:pos="1788"/>
          <w:tab w:val="left" w:pos="3631"/>
        </w:tabs>
        <w:bidi/>
        <w:rPr>
          <w:rFonts w:cs="David" w:hint="cs"/>
          <w:rtl/>
        </w:rPr>
      </w:pPr>
      <w:r w:rsidRPr="00725CA4">
        <w:rPr>
          <w:rFonts w:cs="David" w:hint="cs"/>
          <w:rtl/>
        </w:rPr>
        <w:t>חה"כ דוד רותם</w:t>
      </w:r>
    </w:p>
    <w:p w14:paraId="6C290D60" w14:textId="77777777" w:rsidR="00725CA4" w:rsidRPr="00725CA4" w:rsidRDefault="00725CA4" w:rsidP="00725CA4">
      <w:pPr>
        <w:tabs>
          <w:tab w:val="left" w:pos="1788"/>
          <w:tab w:val="left" w:pos="3631"/>
        </w:tabs>
        <w:bidi/>
        <w:rPr>
          <w:rFonts w:cs="David" w:hint="cs"/>
          <w:rtl/>
        </w:rPr>
      </w:pPr>
    </w:p>
    <w:p w14:paraId="7DF31E79" w14:textId="77777777" w:rsidR="00725CA4" w:rsidRPr="00725CA4" w:rsidRDefault="00725CA4" w:rsidP="00725CA4">
      <w:pPr>
        <w:bidi/>
        <w:rPr>
          <w:rFonts w:cs="David" w:hint="cs"/>
          <w:rtl/>
        </w:rPr>
      </w:pPr>
      <w:r w:rsidRPr="00725CA4">
        <w:rPr>
          <w:rFonts w:cs="David" w:hint="cs"/>
          <w:b/>
          <w:bCs/>
          <w:u w:val="single"/>
          <w:rtl/>
        </w:rPr>
        <w:t>מזכיר הכנסת:</w:t>
      </w:r>
      <w:r w:rsidRPr="00725CA4">
        <w:rPr>
          <w:rFonts w:cs="David" w:hint="cs"/>
          <w:rtl/>
        </w:rPr>
        <w:tab/>
      </w:r>
      <w:r w:rsidRPr="00725CA4">
        <w:rPr>
          <w:rFonts w:cs="David" w:hint="cs"/>
          <w:rtl/>
        </w:rPr>
        <w:tab/>
        <w:t xml:space="preserve">אריה </w:t>
      </w:r>
      <w:proofErr w:type="spellStart"/>
      <w:r w:rsidRPr="00725CA4">
        <w:rPr>
          <w:rFonts w:cs="David" w:hint="cs"/>
          <w:rtl/>
        </w:rPr>
        <w:t>האן</w:t>
      </w:r>
      <w:proofErr w:type="spellEnd"/>
      <w:r w:rsidRPr="00725CA4">
        <w:rPr>
          <w:rFonts w:cs="David" w:hint="cs"/>
          <w:rtl/>
        </w:rPr>
        <w:t xml:space="preserve"> </w:t>
      </w:r>
    </w:p>
    <w:p w14:paraId="72E4F8DF" w14:textId="77777777" w:rsidR="00725CA4" w:rsidRPr="00725CA4" w:rsidRDefault="00725CA4" w:rsidP="00725CA4">
      <w:pPr>
        <w:bidi/>
        <w:rPr>
          <w:rFonts w:cs="David" w:hint="cs"/>
          <w:rtl/>
        </w:rPr>
      </w:pPr>
      <w:r w:rsidRPr="00725CA4">
        <w:rPr>
          <w:rFonts w:cs="David" w:hint="cs"/>
          <w:rtl/>
        </w:rPr>
        <w:t xml:space="preserve">                                           איל ינון</w:t>
      </w:r>
    </w:p>
    <w:p w14:paraId="552C7906" w14:textId="77777777" w:rsidR="00725CA4" w:rsidRPr="00725CA4" w:rsidRDefault="00725CA4" w:rsidP="00725CA4">
      <w:pPr>
        <w:bidi/>
        <w:rPr>
          <w:rFonts w:cs="David" w:hint="cs"/>
          <w:rtl/>
        </w:rPr>
      </w:pPr>
    </w:p>
    <w:p w14:paraId="262BB851" w14:textId="77777777" w:rsidR="00725CA4" w:rsidRPr="00725CA4" w:rsidRDefault="00725CA4" w:rsidP="00725CA4">
      <w:pPr>
        <w:bidi/>
        <w:rPr>
          <w:rFonts w:cs="David" w:hint="cs"/>
          <w:rtl/>
        </w:rPr>
      </w:pPr>
      <w:r w:rsidRPr="00725CA4">
        <w:rPr>
          <w:rFonts w:cs="David" w:hint="cs"/>
          <w:b/>
          <w:bCs/>
          <w:u w:val="single"/>
          <w:rtl/>
        </w:rPr>
        <w:t>סגנית מזכיר הכנסת:</w:t>
      </w:r>
      <w:r w:rsidRPr="00725CA4">
        <w:rPr>
          <w:rFonts w:cs="David" w:hint="cs"/>
          <w:rtl/>
        </w:rPr>
        <w:tab/>
        <w:t xml:space="preserve">ירדנה </w:t>
      </w:r>
      <w:proofErr w:type="spellStart"/>
      <w:r w:rsidRPr="00725CA4">
        <w:rPr>
          <w:rFonts w:cs="David" w:hint="cs"/>
          <w:rtl/>
        </w:rPr>
        <w:t>מלר</w:t>
      </w:r>
      <w:proofErr w:type="spellEnd"/>
      <w:r w:rsidRPr="00725CA4">
        <w:rPr>
          <w:rFonts w:cs="David" w:hint="cs"/>
          <w:rtl/>
        </w:rPr>
        <w:t>-הורוביץ</w:t>
      </w:r>
    </w:p>
    <w:p w14:paraId="764ACCCB" w14:textId="77777777" w:rsidR="00725CA4" w:rsidRPr="00725CA4" w:rsidRDefault="00725CA4" w:rsidP="00725CA4">
      <w:pPr>
        <w:bidi/>
        <w:rPr>
          <w:rFonts w:cs="David"/>
          <w:rtl/>
        </w:rPr>
      </w:pPr>
    </w:p>
    <w:p w14:paraId="2E9F91FD" w14:textId="77777777" w:rsidR="00725CA4" w:rsidRPr="00725CA4" w:rsidRDefault="00725CA4" w:rsidP="00725CA4">
      <w:pPr>
        <w:tabs>
          <w:tab w:val="left" w:pos="1930"/>
        </w:tabs>
        <w:bidi/>
        <w:rPr>
          <w:rFonts w:cs="David" w:hint="cs"/>
          <w:rtl/>
        </w:rPr>
      </w:pPr>
      <w:r w:rsidRPr="00725CA4">
        <w:rPr>
          <w:rFonts w:cs="David"/>
          <w:b/>
          <w:bCs/>
          <w:u w:val="single"/>
          <w:rtl/>
        </w:rPr>
        <w:t>יוע</w:t>
      </w:r>
      <w:r w:rsidRPr="00725CA4">
        <w:rPr>
          <w:rFonts w:cs="David" w:hint="cs"/>
          <w:b/>
          <w:bCs/>
          <w:u w:val="single"/>
          <w:rtl/>
        </w:rPr>
        <w:t>צת</w:t>
      </w:r>
      <w:r w:rsidRPr="00725CA4">
        <w:rPr>
          <w:rFonts w:cs="David"/>
          <w:b/>
          <w:bCs/>
          <w:u w:val="single"/>
          <w:rtl/>
        </w:rPr>
        <w:t xml:space="preserve"> משפטי</w:t>
      </w:r>
      <w:r w:rsidRPr="00725CA4">
        <w:rPr>
          <w:rFonts w:cs="David" w:hint="cs"/>
          <w:b/>
          <w:bCs/>
          <w:u w:val="single"/>
          <w:rtl/>
        </w:rPr>
        <w:t>ת</w:t>
      </w:r>
      <w:r w:rsidRPr="00725CA4">
        <w:rPr>
          <w:rFonts w:cs="David"/>
          <w:rtl/>
        </w:rPr>
        <w:t>:</w:t>
      </w:r>
      <w:r w:rsidRPr="00725CA4">
        <w:rPr>
          <w:rFonts w:cs="David" w:hint="cs"/>
          <w:rtl/>
        </w:rPr>
        <w:tab/>
      </w:r>
      <w:r w:rsidRPr="00725CA4">
        <w:rPr>
          <w:rFonts w:cs="David" w:hint="cs"/>
          <w:rtl/>
        </w:rPr>
        <w:tab/>
        <w:t xml:space="preserve">ארבל </w:t>
      </w:r>
      <w:proofErr w:type="spellStart"/>
      <w:r w:rsidRPr="00725CA4">
        <w:rPr>
          <w:rFonts w:cs="David" w:hint="cs"/>
          <w:rtl/>
        </w:rPr>
        <w:t>אסטרחן</w:t>
      </w:r>
      <w:proofErr w:type="spellEnd"/>
    </w:p>
    <w:p w14:paraId="3AB075B2" w14:textId="77777777" w:rsidR="00725CA4" w:rsidRPr="00725CA4" w:rsidRDefault="00725CA4" w:rsidP="00725CA4">
      <w:pPr>
        <w:bidi/>
        <w:rPr>
          <w:rFonts w:cs="David"/>
          <w:rtl/>
        </w:rPr>
      </w:pPr>
    </w:p>
    <w:p w14:paraId="1E9FFEE4" w14:textId="77777777" w:rsidR="00725CA4" w:rsidRPr="00725CA4" w:rsidRDefault="00725CA4" w:rsidP="00725CA4">
      <w:pPr>
        <w:tabs>
          <w:tab w:val="left" w:pos="1930"/>
        </w:tabs>
        <w:bidi/>
        <w:rPr>
          <w:rFonts w:cs="David" w:hint="cs"/>
          <w:b/>
          <w:bCs/>
          <w:rtl/>
        </w:rPr>
      </w:pPr>
      <w:r w:rsidRPr="00725CA4">
        <w:rPr>
          <w:rFonts w:cs="David"/>
          <w:b/>
          <w:bCs/>
          <w:u w:val="single"/>
          <w:rtl/>
        </w:rPr>
        <w:t>מנהלת הוועדה</w:t>
      </w:r>
      <w:r w:rsidRPr="00725CA4">
        <w:rPr>
          <w:rFonts w:cs="David"/>
          <w:rtl/>
        </w:rPr>
        <w:t>:</w:t>
      </w:r>
      <w:r w:rsidRPr="00725CA4">
        <w:rPr>
          <w:rFonts w:cs="David" w:hint="cs"/>
          <w:rtl/>
        </w:rPr>
        <w:tab/>
      </w:r>
      <w:r w:rsidRPr="00725CA4">
        <w:rPr>
          <w:rFonts w:cs="David" w:hint="cs"/>
          <w:rtl/>
        </w:rPr>
        <w:tab/>
        <w:t>אתי בן-יוסף</w:t>
      </w:r>
    </w:p>
    <w:p w14:paraId="7B022068" w14:textId="77777777" w:rsidR="00725CA4" w:rsidRPr="00725CA4" w:rsidRDefault="00725CA4" w:rsidP="00725CA4">
      <w:pPr>
        <w:bidi/>
        <w:rPr>
          <w:rFonts w:cs="David"/>
          <w:rtl/>
        </w:rPr>
      </w:pPr>
    </w:p>
    <w:p w14:paraId="1BA21CBC" w14:textId="77777777" w:rsidR="00725CA4" w:rsidRPr="00725CA4" w:rsidRDefault="00725CA4" w:rsidP="00725CA4">
      <w:pPr>
        <w:tabs>
          <w:tab w:val="left" w:pos="1930"/>
        </w:tabs>
        <w:bidi/>
        <w:rPr>
          <w:rFonts w:cs="David" w:hint="cs"/>
          <w:rtl/>
        </w:rPr>
      </w:pPr>
      <w:r w:rsidRPr="00725CA4">
        <w:rPr>
          <w:rFonts w:cs="David" w:hint="cs"/>
          <w:b/>
          <w:bCs/>
          <w:u w:val="single"/>
          <w:rtl/>
        </w:rPr>
        <w:t xml:space="preserve">קצרנית </w:t>
      </w:r>
      <w:proofErr w:type="spellStart"/>
      <w:r w:rsidRPr="00725CA4">
        <w:rPr>
          <w:rFonts w:cs="David" w:hint="cs"/>
          <w:b/>
          <w:bCs/>
          <w:u w:val="single"/>
          <w:rtl/>
        </w:rPr>
        <w:t>פרלמנטרית</w:t>
      </w:r>
      <w:proofErr w:type="spellEnd"/>
      <w:r w:rsidRPr="00725CA4">
        <w:rPr>
          <w:rFonts w:cs="David"/>
          <w:rtl/>
        </w:rPr>
        <w:t>:</w:t>
      </w:r>
      <w:r w:rsidRPr="00725CA4">
        <w:rPr>
          <w:rFonts w:cs="David" w:hint="cs"/>
          <w:rtl/>
        </w:rPr>
        <w:tab/>
      </w:r>
      <w:r w:rsidRPr="00725CA4">
        <w:rPr>
          <w:rFonts w:cs="David" w:hint="cs"/>
          <w:rtl/>
        </w:rPr>
        <w:tab/>
        <w:t xml:space="preserve">טלי רם </w:t>
      </w:r>
    </w:p>
    <w:p w14:paraId="353521F4" w14:textId="77777777" w:rsidR="00725CA4" w:rsidRPr="00725CA4" w:rsidRDefault="00725CA4" w:rsidP="00725CA4">
      <w:pPr>
        <w:bidi/>
        <w:rPr>
          <w:rFonts w:cs="David" w:hint="cs"/>
          <w:b/>
          <w:bCs/>
          <w:rtl/>
        </w:rPr>
      </w:pPr>
    </w:p>
    <w:p w14:paraId="52645652" w14:textId="77777777" w:rsidR="00725CA4" w:rsidRPr="00725CA4" w:rsidRDefault="00725CA4" w:rsidP="00725CA4">
      <w:pPr>
        <w:bidi/>
        <w:rPr>
          <w:rFonts w:cs="David" w:hint="cs"/>
          <w:rtl/>
        </w:rPr>
      </w:pPr>
    </w:p>
    <w:p w14:paraId="6E5068F8" w14:textId="77777777" w:rsidR="00725CA4" w:rsidRPr="00725CA4" w:rsidRDefault="00725CA4" w:rsidP="00725CA4">
      <w:pPr>
        <w:numPr>
          <w:ilvl w:val="1"/>
          <w:numId w:val="2"/>
        </w:numPr>
        <w:tabs>
          <w:tab w:val="left" w:pos="1221"/>
        </w:tabs>
        <w:overflowPunct w:val="0"/>
        <w:autoSpaceDE w:val="0"/>
        <w:autoSpaceDN w:val="0"/>
        <w:bidi/>
        <w:adjustRightInd w:val="0"/>
        <w:textAlignment w:val="baseline"/>
        <w:rPr>
          <w:rFonts w:cs="David" w:hint="cs"/>
          <w:u w:val="single"/>
        </w:rPr>
      </w:pPr>
      <w:r w:rsidRPr="00725CA4">
        <w:rPr>
          <w:rFonts w:cs="David"/>
          <w:rtl/>
        </w:rPr>
        <w:br w:type="page"/>
      </w:r>
      <w:r w:rsidRPr="00725CA4">
        <w:rPr>
          <w:rFonts w:cs="David" w:hint="cs"/>
          <w:u w:val="single"/>
          <w:rtl/>
        </w:rPr>
        <w:lastRenderedPageBreak/>
        <w:t>בקשות חברי-הכנסת להקדמת הדיון בהצעות חוק, לפני הקריאה הטרומית:</w:t>
      </w:r>
    </w:p>
    <w:p w14:paraId="1DD7E27D" w14:textId="77777777" w:rsidR="00725CA4" w:rsidRPr="00725CA4" w:rsidRDefault="00725CA4" w:rsidP="00725CA4">
      <w:pPr>
        <w:tabs>
          <w:tab w:val="left" w:pos="1221"/>
        </w:tabs>
        <w:bidi/>
        <w:ind w:left="360"/>
        <w:rPr>
          <w:rFonts w:cs="David" w:hint="cs"/>
          <w:rtl/>
        </w:rPr>
      </w:pPr>
    </w:p>
    <w:p w14:paraId="7E189A91" w14:textId="77777777" w:rsidR="00725CA4" w:rsidRPr="00725CA4" w:rsidRDefault="00725CA4" w:rsidP="00725CA4">
      <w:pPr>
        <w:numPr>
          <w:ilvl w:val="0"/>
          <w:numId w:val="3"/>
        </w:numPr>
        <w:tabs>
          <w:tab w:val="left" w:pos="1221"/>
        </w:tabs>
        <w:overflowPunct w:val="0"/>
        <w:autoSpaceDE w:val="0"/>
        <w:autoSpaceDN w:val="0"/>
        <w:bidi/>
        <w:adjustRightInd w:val="0"/>
        <w:textAlignment w:val="baseline"/>
        <w:rPr>
          <w:rFonts w:cs="David" w:hint="cs"/>
          <w:u w:val="single"/>
          <w:rtl/>
        </w:rPr>
      </w:pPr>
      <w:r w:rsidRPr="00725CA4">
        <w:rPr>
          <w:rFonts w:cs="David" w:hint="cs"/>
          <w:u w:val="single"/>
          <w:rtl/>
        </w:rPr>
        <w:t xml:space="preserve">הצעת חוק שלילת תשלומים לחבר הכנסת שחשוד בעבירה נגד ביטחון המדינה (תיקוני חקיקה), </w:t>
      </w:r>
      <w:proofErr w:type="spellStart"/>
      <w:r w:rsidRPr="00725CA4">
        <w:rPr>
          <w:rFonts w:cs="David" w:hint="cs"/>
          <w:u w:val="single"/>
          <w:rtl/>
        </w:rPr>
        <w:t>התשס"ז</w:t>
      </w:r>
      <w:proofErr w:type="spellEnd"/>
      <w:r w:rsidRPr="00725CA4">
        <w:rPr>
          <w:rFonts w:cs="David" w:hint="cs"/>
          <w:u w:val="single"/>
          <w:rtl/>
        </w:rPr>
        <w:t>-2007 (פ/2554/17), הצעת חבר הכנסת דוד רותם וקבוצת חברי הכנסת</w:t>
      </w:r>
    </w:p>
    <w:p w14:paraId="10EE9F9E" w14:textId="77777777" w:rsidR="00725CA4" w:rsidRPr="00725CA4" w:rsidRDefault="00725CA4" w:rsidP="00725CA4">
      <w:pPr>
        <w:bidi/>
        <w:rPr>
          <w:rFonts w:cs="David" w:hint="cs"/>
          <w:u w:val="single"/>
          <w:rtl/>
        </w:rPr>
      </w:pPr>
    </w:p>
    <w:p w14:paraId="2D6E3C74"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7911EFA0" w14:textId="77777777" w:rsidR="00725CA4" w:rsidRPr="00725CA4" w:rsidRDefault="00725CA4" w:rsidP="00725CA4">
      <w:pPr>
        <w:bidi/>
        <w:rPr>
          <w:rFonts w:cs="David" w:hint="cs"/>
          <w:u w:val="single"/>
          <w:rtl/>
        </w:rPr>
      </w:pPr>
    </w:p>
    <w:p w14:paraId="4022C3E3" w14:textId="77777777" w:rsidR="00725CA4" w:rsidRPr="00725CA4" w:rsidRDefault="00725CA4" w:rsidP="00725CA4">
      <w:pPr>
        <w:bidi/>
        <w:rPr>
          <w:rFonts w:cs="David" w:hint="cs"/>
          <w:rtl/>
        </w:rPr>
      </w:pPr>
      <w:r w:rsidRPr="00725CA4">
        <w:rPr>
          <w:rFonts w:cs="David" w:hint="cs"/>
          <w:rtl/>
        </w:rPr>
        <w:tab/>
        <w:t>בוקר טוב. אני מתכבד לפתוח את ישיבת ועדת הכנסת, ישיבה מס' 114. סעיף ראשון: קביעת מסגרת דיון להצעות להביע אי-אמון בממשלה - בטֵל, ירד מסדר-היום, בשל התחרות הקשה במפלגת העבודה.</w:t>
      </w:r>
    </w:p>
    <w:p w14:paraId="10C1B190"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71C58979" w14:textId="77777777" w:rsidR="00725CA4" w:rsidRPr="00725CA4" w:rsidRDefault="00725CA4" w:rsidP="00725CA4">
      <w:pPr>
        <w:bidi/>
        <w:rPr>
          <w:rFonts w:cs="David" w:hint="cs"/>
          <w:u w:val="single"/>
          <w:rtl/>
        </w:rPr>
      </w:pPr>
    </w:p>
    <w:p w14:paraId="4237CE95" w14:textId="77777777" w:rsidR="00725CA4" w:rsidRPr="00725CA4" w:rsidRDefault="00725CA4" w:rsidP="00725CA4">
      <w:pPr>
        <w:bidi/>
        <w:rPr>
          <w:rFonts w:cs="David" w:hint="cs"/>
          <w:rtl/>
        </w:rPr>
      </w:pPr>
      <w:r w:rsidRPr="00725CA4">
        <w:rPr>
          <w:rFonts w:cs="David" w:hint="cs"/>
          <w:rtl/>
        </w:rPr>
        <w:tab/>
        <w:t xml:space="preserve"> ולמרות ידיעתנו שתכף יש עוד בחירות שם, ואנחנו יודעים שנבחר שם בסך הכול מישהו עד הבחירות הבאות, שיהיו לפני הבחירות הבאות.</w:t>
      </w:r>
    </w:p>
    <w:p w14:paraId="71FD0C0F" w14:textId="77777777" w:rsidR="00725CA4" w:rsidRPr="00725CA4" w:rsidRDefault="00725CA4" w:rsidP="00725CA4">
      <w:pPr>
        <w:bidi/>
        <w:rPr>
          <w:rFonts w:cs="David" w:hint="cs"/>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3C484CD" w14:textId="77777777" w:rsidR="00725CA4" w:rsidRPr="00725CA4" w:rsidRDefault="00725CA4" w:rsidP="00725CA4">
      <w:pPr>
        <w:bidi/>
        <w:rPr>
          <w:rFonts w:cs="David" w:hint="cs"/>
          <w:rtl/>
        </w:rPr>
      </w:pPr>
    </w:p>
    <w:p w14:paraId="75276EEE" w14:textId="77777777" w:rsidR="00725CA4" w:rsidRPr="00725CA4" w:rsidRDefault="00725CA4" w:rsidP="00725CA4">
      <w:pPr>
        <w:bidi/>
        <w:rPr>
          <w:rFonts w:cs="David" w:hint="cs"/>
          <w:rtl/>
        </w:rPr>
      </w:pPr>
      <w:r w:rsidRPr="00725CA4">
        <w:rPr>
          <w:rFonts w:cs="David" w:hint="cs"/>
          <w:rtl/>
        </w:rPr>
        <w:tab/>
        <w:t xml:space="preserve"> זה מסורתי במפלגת העבודה.</w:t>
      </w:r>
    </w:p>
    <w:p w14:paraId="04D7A517" w14:textId="77777777" w:rsidR="00725CA4" w:rsidRPr="00725CA4" w:rsidRDefault="00725CA4" w:rsidP="00725CA4">
      <w:pPr>
        <w:bidi/>
        <w:rPr>
          <w:rFonts w:cs="David" w:hint="cs"/>
          <w:rtl/>
        </w:rPr>
      </w:pPr>
      <w:r w:rsidRPr="00725CA4">
        <w:rPr>
          <w:rFonts w:cs="David"/>
          <w:rtl/>
        </w:rPr>
        <w:br/>
      </w:r>
      <w:r w:rsidRPr="00725CA4">
        <w:rPr>
          <w:rFonts w:cs="David" w:hint="cs"/>
          <w:u w:val="single"/>
          <w:rtl/>
        </w:rPr>
        <w:t xml:space="preserve">מזכיר הכנסת אריה </w:t>
      </w:r>
      <w:proofErr w:type="spellStart"/>
      <w:r w:rsidRPr="00725CA4">
        <w:rPr>
          <w:rFonts w:cs="David" w:hint="cs"/>
          <w:u w:val="single"/>
          <w:rtl/>
        </w:rPr>
        <w:t>האן</w:t>
      </w:r>
      <w:proofErr w:type="spellEnd"/>
      <w:r w:rsidRPr="00725CA4">
        <w:rPr>
          <w:rFonts w:cs="David" w:hint="cs"/>
          <w:u w:val="single"/>
          <w:rtl/>
        </w:rPr>
        <w:t>:</w:t>
      </w:r>
    </w:p>
    <w:p w14:paraId="5FE503F3" w14:textId="77777777" w:rsidR="00725CA4" w:rsidRPr="00725CA4" w:rsidRDefault="00725CA4" w:rsidP="00725CA4">
      <w:pPr>
        <w:bidi/>
        <w:rPr>
          <w:rFonts w:cs="David" w:hint="cs"/>
          <w:rtl/>
        </w:rPr>
      </w:pPr>
    </w:p>
    <w:p w14:paraId="6FD55BA3" w14:textId="77777777" w:rsidR="00725CA4" w:rsidRPr="00725CA4" w:rsidRDefault="00725CA4" w:rsidP="00725CA4">
      <w:pPr>
        <w:bidi/>
        <w:rPr>
          <w:rFonts w:cs="David" w:hint="cs"/>
          <w:rtl/>
        </w:rPr>
      </w:pPr>
      <w:r w:rsidRPr="00725CA4">
        <w:rPr>
          <w:rFonts w:cs="David" w:hint="cs"/>
          <w:rtl/>
        </w:rPr>
        <w:tab/>
        <w:t xml:space="preserve"> למה לפני? זה לא פרק זמן?</w:t>
      </w:r>
    </w:p>
    <w:p w14:paraId="67297EAA"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3DED22BD" w14:textId="77777777" w:rsidR="00725CA4" w:rsidRPr="00725CA4" w:rsidRDefault="00725CA4" w:rsidP="00725CA4">
      <w:pPr>
        <w:bidi/>
        <w:rPr>
          <w:rFonts w:cs="David" w:hint="cs"/>
          <w:rtl/>
        </w:rPr>
      </w:pPr>
    </w:p>
    <w:p w14:paraId="4D5A847A" w14:textId="77777777" w:rsidR="00725CA4" w:rsidRPr="00725CA4" w:rsidRDefault="00725CA4" w:rsidP="00725CA4">
      <w:pPr>
        <w:bidi/>
        <w:rPr>
          <w:rFonts w:cs="David" w:hint="cs"/>
          <w:rtl/>
        </w:rPr>
      </w:pPr>
      <w:r w:rsidRPr="00725CA4">
        <w:rPr>
          <w:rFonts w:cs="David" w:hint="cs"/>
          <w:rtl/>
        </w:rPr>
        <w:tab/>
        <w:t xml:space="preserve"> ובשל הפנייה </w:t>
      </w:r>
      <w:proofErr w:type="spellStart"/>
      <w:r w:rsidRPr="00725CA4">
        <w:rPr>
          <w:rFonts w:cs="David" w:hint="cs"/>
          <w:rtl/>
        </w:rPr>
        <w:t>שהיתה</w:t>
      </w:r>
      <w:proofErr w:type="spellEnd"/>
      <w:r w:rsidRPr="00725CA4">
        <w:rPr>
          <w:rFonts w:cs="David" w:hint="cs"/>
          <w:rtl/>
        </w:rPr>
        <w:t xml:space="preserve"> ממזכירות הכנסת לחבר הכנסת טיבי </w:t>
      </w:r>
      <w:r w:rsidRPr="00725CA4">
        <w:rPr>
          <w:rFonts w:cs="David"/>
          <w:rtl/>
        </w:rPr>
        <w:t>–</w:t>
      </w:r>
      <w:r w:rsidRPr="00725CA4">
        <w:rPr>
          <w:rFonts w:cs="David" w:hint="cs"/>
          <w:rtl/>
        </w:rPr>
        <w:t xml:space="preserve"> שנענה לפנייה </w:t>
      </w:r>
      <w:r w:rsidRPr="00725CA4">
        <w:rPr>
          <w:rFonts w:cs="David"/>
          <w:rtl/>
        </w:rPr>
        <w:t>–</w:t>
      </w:r>
      <w:r w:rsidRPr="00725CA4">
        <w:rPr>
          <w:rFonts w:cs="David" w:hint="cs"/>
          <w:rtl/>
        </w:rPr>
        <w:t xml:space="preserve"> להסיר בשלב זה את האי-אמון. אני ממשיך להיות מועמד לראשות ממשלה גם בשבוע הבא. אני הסרתי את האי-אמון, לא את המועמדות. </w:t>
      </w:r>
    </w:p>
    <w:p w14:paraId="249911AA" w14:textId="77777777" w:rsidR="00725CA4" w:rsidRPr="00725CA4" w:rsidRDefault="00725CA4" w:rsidP="00725CA4">
      <w:pPr>
        <w:bidi/>
        <w:rPr>
          <w:rFonts w:cs="David" w:hint="cs"/>
          <w:rtl/>
        </w:rPr>
      </w:pPr>
    </w:p>
    <w:p w14:paraId="1F477C54"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47966A1" w14:textId="77777777" w:rsidR="00725CA4" w:rsidRPr="00725CA4" w:rsidRDefault="00725CA4" w:rsidP="00725CA4">
      <w:pPr>
        <w:bidi/>
        <w:rPr>
          <w:rFonts w:cs="David" w:hint="cs"/>
          <w:rtl/>
        </w:rPr>
      </w:pPr>
    </w:p>
    <w:p w14:paraId="1062E63D" w14:textId="77777777" w:rsidR="00725CA4" w:rsidRPr="00725CA4" w:rsidRDefault="00725CA4" w:rsidP="00725CA4">
      <w:pPr>
        <w:bidi/>
        <w:rPr>
          <w:rFonts w:cs="David" w:hint="cs"/>
          <w:rtl/>
        </w:rPr>
      </w:pPr>
      <w:r w:rsidRPr="00725CA4">
        <w:rPr>
          <w:rFonts w:cs="David" w:hint="cs"/>
          <w:rtl/>
        </w:rPr>
        <w:tab/>
        <w:t>אני רוצה להודות לחבר הכנסת טיבי, כי במקרה הזה כנראה היה סיכוי לאי-אמון שלו, והוא בכל זאת נענה לבקשת המזכירות...</w:t>
      </w:r>
    </w:p>
    <w:p w14:paraId="3D276B08" w14:textId="77777777" w:rsidR="00725CA4" w:rsidRPr="00725CA4" w:rsidRDefault="00725CA4" w:rsidP="00725CA4">
      <w:pPr>
        <w:bidi/>
        <w:rPr>
          <w:rFonts w:cs="David" w:hint="cs"/>
          <w:rtl/>
        </w:rPr>
      </w:pPr>
    </w:p>
    <w:p w14:paraId="2C41E694" w14:textId="77777777" w:rsidR="00725CA4" w:rsidRPr="00725CA4" w:rsidRDefault="00725CA4" w:rsidP="00725CA4">
      <w:pPr>
        <w:bidi/>
        <w:rPr>
          <w:rFonts w:cs="David" w:hint="cs"/>
          <w:rtl/>
        </w:rPr>
      </w:pPr>
      <w:r w:rsidRPr="00725CA4">
        <w:rPr>
          <w:rFonts w:cs="David" w:hint="cs"/>
          <w:rtl/>
        </w:rPr>
        <w:tab/>
        <w:t xml:space="preserve">הנושא על סדר-היום הוא בקשות חברי הכנסת לפטור מחובת הנחה מוקדמת של הצעות חוק. הראשונה היא הצעת חוק שלילת תשלומים לחבר הכנסת שחשוד בעבירה נגד ביטחון המדינה (תיקוני חקיקה), </w:t>
      </w:r>
      <w:proofErr w:type="spellStart"/>
      <w:r w:rsidRPr="00725CA4">
        <w:rPr>
          <w:rFonts w:cs="David" w:hint="cs"/>
          <w:rtl/>
        </w:rPr>
        <w:t>התשס"ז</w:t>
      </w:r>
      <w:proofErr w:type="spellEnd"/>
      <w:r w:rsidRPr="00725CA4">
        <w:rPr>
          <w:rFonts w:cs="David" w:hint="cs"/>
          <w:rtl/>
        </w:rPr>
        <w:t xml:space="preserve">-2007, הצעת חבר הכנסת דוד רותם וקבוצת חברי הכנסת. </w:t>
      </w:r>
    </w:p>
    <w:p w14:paraId="773778FB" w14:textId="77777777" w:rsidR="00725CA4" w:rsidRPr="00725CA4" w:rsidRDefault="00725CA4" w:rsidP="00725CA4">
      <w:pPr>
        <w:bidi/>
        <w:rPr>
          <w:rFonts w:cs="David" w:hint="cs"/>
          <w:rtl/>
        </w:rPr>
      </w:pPr>
    </w:p>
    <w:p w14:paraId="26291E63" w14:textId="77777777" w:rsidR="00725CA4" w:rsidRPr="00725CA4" w:rsidRDefault="00725CA4" w:rsidP="00725CA4">
      <w:pPr>
        <w:bidi/>
        <w:rPr>
          <w:rFonts w:cs="David" w:hint="cs"/>
          <w:rtl/>
        </w:rPr>
      </w:pPr>
      <w:r w:rsidRPr="00725CA4">
        <w:rPr>
          <w:rFonts w:cs="David" w:hint="cs"/>
          <w:rtl/>
        </w:rPr>
        <w:tab/>
        <w:t>חבר הכנסת דוד רותם יסביר לנו מדוע הוא מבקש פטור מחובת הנחה מוקדמת.</w:t>
      </w:r>
    </w:p>
    <w:p w14:paraId="127F7058"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3E05922C" w14:textId="77777777" w:rsidR="00725CA4" w:rsidRPr="00725CA4" w:rsidRDefault="00725CA4" w:rsidP="00725CA4">
      <w:pPr>
        <w:bidi/>
        <w:rPr>
          <w:rFonts w:cs="David" w:hint="cs"/>
          <w:rtl/>
        </w:rPr>
      </w:pPr>
    </w:p>
    <w:p w14:paraId="76C57048" w14:textId="77777777" w:rsidR="00725CA4" w:rsidRPr="00725CA4" w:rsidRDefault="00725CA4" w:rsidP="00725CA4">
      <w:pPr>
        <w:bidi/>
        <w:rPr>
          <w:rFonts w:cs="David" w:hint="cs"/>
          <w:rtl/>
        </w:rPr>
      </w:pPr>
      <w:r w:rsidRPr="00725CA4">
        <w:rPr>
          <w:rFonts w:cs="David" w:hint="cs"/>
          <w:rtl/>
        </w:rPr>
        <w:tab/>
        <w:t xml:space="preserve">איך אתה מקיים דיון כשאין קוורום? אין קוורום. </w:t>
      </w:r>
    </w:p>
    <w:p w14:paraId="0F71733E"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0E5ED962" w14:textId="77777777" w:rsidR="00725CA4" w:rsidRPr="00725CA4" w:rsidRDefault="00725CA4" w:rsidP="00725CA4">
      <w:pPr>
        <w:bidi/>
        <w:rPr>
          <w:rFonts w:cs="David" w:hint="cs"/>
          <w:rtl/>
        </w:rPr>
      </w:pPr>
    </w:p>
    <w:p w14:paraId="67C63F7E" w14:textId="77777777" w:rsidR="00725CA4" w:rsidRPr="00725CA4" w:rsidRDefault="00725CA4" w:rsidP="00725CA4">
      <w:pPr>
        <w:bidi/>
        <w:rPr>
          <w:rFonts w:cs="David" w:hint="cs"/>
          <w:rtl/>
        </w:rPr>
      </w:pPr>
      <w:r w:rsidRPr="00725CA4">
        <w:rPr>
          <w:rFonts w:cs="David" w:hint="cs"/>
          <w:rtl/>
        </w:rPr>
        <w:tab/>
        <w:t xml:space="preserve">החשיבות במהירות חקיקת החוק הזה היא שהציבור במדינת ישראל לא יכול לחיות במצב שבו יש חברי כנסת שחשודים בפגיעה בביטחון המדינה, הם לא מתייצבים לצורך חקירה משום שהם לא תמיד נמצאים בארץ, ומצד שני קופת המדינה משלמת להם תשלומים כפנסיה וכהטבות, וכל מיני דברים כאלה. </w:t>
      </w:r>
    </w:p>
    <w:p w14:paraId="3B7EBC23" w14:textId="77777777" w:rsidR="00725CA4" w:rsidRPr="00725CA4" w:rsidRDefault="00725CA4" w:rsidP="00725CA4">
      <w:pPr>
        <w:bidi/>
        <w:rPr>
          <w:rFonts w:cs="David" w:hint="cs"/>
          <w:rtl/>
        </w:rPr>
      </w:pPr>
    </w:p>
    <w:p w14:paraId="08044BC2"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27DAF811" w14:textId="77777777" w:rsidR="00725CA4" w:rsidRPr="00725CA4" w:rsidRDefault="00725CA4" w:rsidP="00725CA4">
      <w:pPr>
        <w:bidi/>
        <w:rPr>
          <w:rFonts w:cs="David" w:hint="cs"/>
          <w:rtl/>
        </w:rPr>
      </w:pPr>
    </w:p>
    <w:p w14:paraId="166B6C8F" w14:textId="77777777" w:rsidR="00725CA4" w:rsidRPr="00725CA4" w:rsidRDefault="00725CA4" w:rsidP="00725CA4">
      <w:pPr>
        <w:bidi/>
        <w:rPr>
          <w:rFonts w:cs="David" w:hint="cs"/>
          <w:rtl/>
        </w:rPr>
      </w:pPr>
      <w:r w:rsidRPr="00725CA4">
        <w:rPr>
          <w:rFonts w:cs="David" w:hint="cs"/>
          <w:rtl/>
        </w:rPr>
        <w:tab/>
        <w:t>אנחנו מבינים את הצעת החוק. מה הדחיפות?</w:t>
      </w:r>
    </w:p>
    <w:p w14:paraId="32306F42" w14:textId="77777777" w:rsidR="00725CA4" w:rsidRPr="00725CA4" w:rsidRDefault="00725CA4" w:rsidP="00725CA4">
      <w:pPr>
        <w:bidi/>
        <w:rPr>
          <w:rFonts w:cs="David"/>
          <w:rtl/>
        </w:rPr>
      </w:pPr>
      <w:r w:rsidRPr="00725CA4">
        <w:rPr>
          <w:rFonts w:cs="David"/>
          <w:rtl/>
        </w:rPr>
        <w:br/>
      </w:r>
    </w:p>
    <w:p w14:paraId="0729117E" w14:textId="77777777" w:rsidR="00725CA4" w:rsidRPr="00725CA4" w:rsidRDefault="00725CA4" w:rsidP="00725CA4">
      <w:pPr>
        <w:bidi/>
        <w:rPr>
          <w:rFonts w:cs="David" w:hint="cs"/>
          <w:rtl/>
        </w:rPr>
      </w:pPr>
      <w:r w:rsidRPr="00725CA4">
        <w:rPr>
          <w:rFonts w:cs="David"/>
          <w:rtl/>
        </w:rPr>
        <w:br w:type="page"/>
      </w:r>
      <w:r w:rsidRPr="00725CA4">
        <w:rPr>
          <w:rFonts w:cs="David" w:hint="cs"/>
          <w:u w:val="single"/>
          <w:rtl/>
        </w:rPr>
        <w:lastRenderedPageBreak/>
        <w:t>דוד רותם:</w:t>
      </w:r>
    </w:p>
    <w:p w14:paraId="4D90D26F" w14:textId="77777777" w:rsidR="00725CA4" w:rsidRPr="00725CA4" w:rsidRDefault="00725CA4" w:rsidP="00725CA4">
      <w:pPr>
        <w:bidi/>
        <w:rPr>
          <w:rFonts w:cs="David" w:hint="cs"/>
          <w:rtl/>
        </w:rPr>
      </w:pPr>
    </w:p>
    <w:p w14:paraId="47E5C6FD" w14:textId="77777777" w:rsidR="00725CA4" w:rsidRPr="00725CA4" w:rsidRDefault="00725CA4" w:rsidP="00725CA4">
      <w:pPr>
        <w:bidi/>
        <w:rPr>
          <w:rFonts w:cs="David" w:hint="cs"/>
          <w:rtl/>
        </w:rPr>
      </w:pPr>
      <w:r w:rsidRPr="00725CA4">
        <w:rPr>
          <w:rFonts w:cs="David" w:hint="cs"/>
          <w:rtl/>
        </w:rPr>
        <w:tab/>
        <w:t xml:space="preserve">הדחיפות היא משום שהעם בישראל איננו יכול לראות שחברי כנסת כאילו דואגים לעצמם. מה חושב העם בישראל היום? העם בישראל אומר: יושבים שם חברי הכנסת, רואים את החברים שלהם פוגעים בביטחון המדינה, ולא עושים כלום, זה לא מעניין אותם. </w:t>
      </w:r>
    </w:p>
    <w:p w14:paraId="550FA982" w14:textId="77777777" w:rsidR="00725CA4" w:rsidRPr="00725CA4" w:rsidRDefault="00725CA4" w:rsidP="00725CA4">
      <w:pPr>
        <w:bidi/>
        <w:rPr>
          <w:rFonts w:cs="David" w:hint="cs"/>
          <w:rtl/>
        </w:rPr>
      </w:pPr>
    </w:p>
    <w:p w14:paraId="54E6B2A6" w14:textId="77777777" w:rsidR="00725CA4" w:rsidRPr="00725CA4" w:rsidRDefault="00725CA4" w:rsidP="00725CA4">
      <w:pPr>
        <w:bidi/>
        <w:rPr>
          <w:rFonts w:cs="David" w:hint="cs"/>
          <w:rtl/>
        </w:rPr>
      </w:pPr>
      <w:r w:rsidRPr="00725CA4">
        <w:rPr>
          <w:rFonts w:cs="David" w:hint="cs"/>
          <w:rtl/>
        </w:rPr>
        <w:tab/>
        <w:t xml:space="preserve">זה דבר שלא יכול לעמוד לא ברגש הציבורי, לא בהבנה המשפטית, ולכן אם הכנסת רוצה שיעריכו את פעולותיה ולחזור למעמדה כגוף שמייצג את אזרחי מדינת ישראל </w:t>
      </w:r>
      <w:r w:rsidRPr="00725CA4">
        <w:rPr>
          <w:rFonts w:cs="David"/>
          <w:rtl/>
        </w:rPr>
        <w:t>–</w:t>
      </w:r>
      <w:r w:rsidRPr="00725CA4">
        <w:rPr>
          <w:rFonts w:cs="David" w:hint="cs"/>
          <w:rtl/>
        </w:rPr>
        <w:t xml:space="preserve"> היא צריכה גם לבטא, ומהר, את רצונם של האזרחים. </w:t>
      </w:r>
    </w:p>
    <w:p w14:paraId="31605CA7" w14:textId="77777777" w:rsidR="00725CA4" w:rsidRPr="00725CA4" w:rsidRDefault="00725CA4" w:rsidP="00725CA4">
      <w:pPr>
        <w:bidi/>
        <w:rPr>
          <w:rFonts w:cs="David" w:hint="cs"/>
          <w:rtl/>
        </w:rPr>
      </w:pPr>
    </w:p>
    <w:p w14:paraId="58CF3E0B" w14:textId="77777777" w:rsidR="00725CA4" w:rsidRPr="00725CA4" w:rsidRDefault="00725CA4" w:rsidP="00725CA4">
      <w:pPr>
        <w:bidi/>
        <w:rPr>
          <w:rFonts w:cs="David" w:hint="cs"/>
          <w:rtl/>
        </w:rPr>
      </w:pPr>
      <w:r w:rsidRPr="00725CA4">
        <w:rPr>
          <w:rFonts w:cs="David" w:hint="cs"/>
          <w:rtl/>
        </w:rPr>
        <w:tab/>
        <w:t xml:space="preserve">ומכיוון שאני חושב שרצונם של האזרחים היום הוא שחברי הכנסת יתחילו לבדוק את עצמם ויתחילו לטפל בעצמם </w:t>
      </w:r>
      <w:r w:rsidRPr="00725CA4">
        <w:rPr>
          <w:rFonts w:cs="David"/>
          <w:rtl/>
        </w:rPr>
        <w:t>–</w:t>
      </w:r>
      <w:r w:rsidRPr="00725CA4">
        <w:rPr>
          <w:rFonts w:cs="David" w:hint="cs"/>
          <w:rtl/>
        </w:rPr>
        <w:t xml:space="preserve"> אני חושב שראוי מאוד שהחוק הזה יחוקק במהירות האפשרית, ולא שישכב על שולחן הכנסת 45 יום ואחר כך יימשך עוד זמן, ויימשך </w:t>
      </w:r>
      <w:proofErr w:type="spellStart"/>
      <w:r w:rsidRPr="00725CA4">
        <w:rPr>
          <w:rFonts w:cs="David" w:hint="cs"/>
          <w:rtl/>
        </w:rPr>
        <w:t>ויימשך</w:t>
      </w:r>
      <w:proofErr w:type="spellEnd"/>
      <w:r w:rsidRPr="00725CA4">
        <w:rPr>
          <w:rFonts w:cs="David" w:hint="cs"/>
          <w:rtl/>
        </w:rPr>
        <w:t xml:space="preserve">. </w:t>
      </w:r>
    </w:p>
    <w:p w14:paraId="218C21DC" w14:textId="77777777" w:rsidR="00725CA4" w:rsidRPr="00725CA4" w:rsidRDefault="00725CA4" w:rsidP="00725CA4">
      <w:pPr>
        <w:bidi/>
        <w:rPr>
          <w:rFonts w:cs="David" w:hint="cs"/>
          <w:rtl/>
        </w:rPr>
      </w:pPr>
    </w:p>
    <w:p w14:paraId="17FBC40D" w14:textId="77777777" w:rsidR="00725CA4" w:rsidRPr="00725CA4" w:rsidRDefault="00725CA4" w:rsidP="00725CA4">
      <w:pPr>
        <w:bidi/>
        <w:rPr>
          <w:rFonts w:cs="David" w:hint="cs"/>
          <w:rtl/>
        </w:rPr>
      </w:pPr>
      <w:r w:rsidRPr="00725CA4">
        <w:rPr>
          <w:rFonts w:cs="David" w:hint="cs"/>
          <w:rtl/>
        </w:rPr>
        <w:tab/>
        <w:t xml:space="preserve">לכן, אני חושב שצריך לפטור את הצעת החוק הזאת מחובת הנחה ולהביא אותה להצבעה מייד. </w:t>
      </w:r>
    </w:p>
    <w:p w14:paraId="309CD302" w14:textId="77777777" w:rsidR="00725CA4" w:rsidRPr="00725CA4" w:rsidRDefault="00725CA4" w:rsidP="00725CA4">
      <w:pPr>
        <w:pStyle w:val="Heading5"/>
        <w:jc w:val="left"/>
        <w:rPr>
          <w:rFonts w:hint="cs"/>
          <w:rtl/>
        </w:rPr>
      </w:pPr>
      <w:r w:rsidRPr="00725CA4">
        <w:rPr>
          <w:rtl/>
        </w:rPr>
        <w:br/>
      </w:r>
      <w:proofErr w:type="spellStart"/>
      <w:r w:rsidRPr="00725CA4">
        <w:rPr>
          <w:rFonts w:hint="cs"/>
          <w:u w:val="single"/>
          <w:rtl/>
        </w:rPr>
        <w:t>אסתרינה</w:t>
      </w:r>
      <w:proofErr w:type="spellEnd"/>
      <w:r w:rsidRPr="00725CA4">
        <w:rPr>
          <w:rFonts w:hint="cs"/>
          <w:u w:val="single"/>
          <w:rtl/>
        </w:rPr>
        <w:t xml:space="preserve"> </w:t>
      </w:r>
      <w:proofErr w:type="spellStart"/>
      <w:r w:rsidRPr="00725CA4">
        <w:rPr>
          <w:rFonts w:hint="cs"/>
          <w:u w:val="single"/>
          <w:rtl/>
        </w:rPr>
        <w:t>טרטמן</w:t>
      </w:r>
      <w:proofErr w:type="spellEnd"/>
      <w:r w:rsidRPr="00725CA4">
        <w:rPr>
          <w:rFonts w:hint="cs"/>
          <w:u w:val="single"/>
          <w:rtl/>
        </w:rPr>
        <w:t>:</w:t>
      </w:r>
    </w:p>
    <w:p w14:paraId="0B57B49E" w14:textId="77777777" w:rsidR="00725CA4" w:rsidRPr="00725CA4" w:rsidRDefault="00725CA4" w:rsidP="00725CA4">
      <w:pPr>
        <w:pStyle w:val="Heading5"/>
        <w:jc w:val="left"/>
        <w:rPr>
          <w:rFonts w:hint="cs"/>
          <w:rtl/>
        </w:rPr>
      </w:pPr>
    </w:p>
    <w:p w14:paraId="3EB8D06A" w14:textId="77777777" w:rsidR="00725CA4" w:rsidRPr="00725CA4" w:rsidRDefault="00725CA4" w:rsidP="00725CA4">
      <w:pPr>
        <w:bidi/>
        <w:rPr>
          <w:rFonts w:cs="David" w:hint="cs"/>
          <w:rtl/>
        </w:rPr>
      </w:pPr>
      <w:r w:rsidRPr="00725CA4">
        <w:rPr>
          <w:rFonts w:cs="David" w:hint="cs"/>
          <w:rtl/>
        </w:rPr>
        <w:tab/>
        <w:t xml:space="preserve"> אני מתייחסת להצעת החוק הזאת בשני היבטים </w:t>
      </w:r>
      <w:r w:rsidRPr="00725CA4">
        <w:rPr>
          <w:rFonts w:cs="David"/>
          <w:rtl/>
        </w:rPr>
        <w:t>–</w:t>
      </w:r>
      <w:r w:rsidRPr="00725CA4">
        <w:rPr>
          <w:rFonts w:cs="David" w:hint="cs"/>
          <w:rtl/>
        </w:rPr>
        <w:t xml:space="preserve"> שהם לא בהכרח שונים, אבל אני מעדיפה לתת פוקוס נפרד לכל אחד מהם. </w:t>
      </w:r>
    </w:p>
    <w:p w14:paraId="53204321" w14:textId="77777777" w:rsidR="00725CA4" w:rsidRPr="00725CA4" w:rsidRDefault="00725CA4" w:rsidP="00725CA4">
      <w:pPr>
        <w:bidi/>
        <w:rPr>
          <w:rFonts w:cs="David" w:hint="cs"/>
          <w:rtl/>
        </w:rPr>
      </w:pPr>
    </w:p>
    <w:p w14:paraId="17BC33EA" w14:textId="77777777" w:rsidR="00725CA4" w:rsidRPr="00725CA4" w:rsidRDefault="00725CA4" w:rsidP="00725CA4">
      <w:pPr>
        <w:bidi/>
        <w:rPr>
          <w:rFonts w:cs="David" w:hint="cs"/>
          <w:rtl/>
        </w:rPr>
      </w:pPr>
      <w:r w:rsidRPr="00725CA4">
        <w:rPr>
          <w:rFonts w:cs="David" w:hint="cs"/>
          <w:rtl/>
        </w:rPr>
        <w:tab/>
        <w:t xml:space="preserve">כפי שציין חבר הכנסת רותם, בהיבט הציבורי בכלל, אי-אפשר להתעלם מהסוגיה כיוון שבצער רב אני אומרת </w:t>
      </w:r>
      <w:r w:rsidRPr="00725CA4">
        <w:rPr>
          <w:rFonts w:cs="David"/>
          <w:rtl/>
        </w:rPr>
        <w:t>–</w:t>
      </w:r>
      <w:r w:rsidRPr="00725CA4">
        <w:rPr>
          <w:rFonts w:cs="David" w:hint="cs"/>
          <w:rtl/>
        </w:rPr>
        <w:t xml:space="preserve"> כבר בשנים האחרונות יש תחושה קשה בקרב ציבור אזרחי המדינה של אכזבה מנבחריה. יש ציפיות בסיסיות שכמעט נמצאות בקונצנזוס במדינה, ואחד מהדברים הבולטים יותר זה נושא הנאמנות למדינה ואזרחות ראויה של כל אזרח, מבלי לתת דגש מסוג של דת, אמונה או לאום, אלא כל אזרח בכל מדינה </w:t>
      </w:r>
      <w:r w:rsidRPr="00725CA4">
        <w:rPr>
          <w:rFonts w:cs="David"/>
          <w:rtl/>
        </w:rPr>
        <w:t>–</w:t>
      </w:r>
      <w:r w:rsidRPr="00725CA4">
        <w:rPr>
          <w:rFonts w:cs="David" w:hint="cs"/>
          <w:rtl/>
        </w:rPr>
        <w:t xml:space="preserve"> מן הראוי שיהיה נאמן למדינתו. </w:t>
      </w:r>
    </w:p>
    <w:p w14:paraId="2A205334" w14:textId="77777777" w:rsidR="00725CA4" w:rsidRPr="00725CA4" w:rsidRDefault="00725CA4" w:rsidP="00725CA4">
      <w:pPr>
        <w:bidi/>
        <w:rPr>
          <w:rFonts w:cs="David" w:hint="cs"/>
          <w:rtl/>
        </w:rPr>
      </w:pPr>
    </w:p>
    <w:p w14:paraId="3524B866" w14:textId="77777777" w:rsidR="00725CA4" w:rsidRPr="00725CA4" w:rsidRDefault="00725CA4" w:rsidP="00725CA4">
      <w:pPr>
        <w:bidi/>
        <w:rPr>
          <w:rFonts w:cs="David" w:hint="cs"/>
          <w:rtl/>
        </w:rPr>
      </w:pPr>
      <w:r w:rsidRPr="00725CA4">
        <w:rPr>
          <w:rFonts w:cs="David" w:hint="cs"/>
          <w:rtl/>
        </w:rPr>
        <w:tab/>
        <w:t xml:space="preserve">אנחנו שמענו את רחשי-לב הציבור, שמדבר על הסוגיה מדוע מדינת ישראל, או כנסת ישראל, לא עושה שום דבר כשמדובר בפגיעה של אמון במדינה. </w:t>
      </w:r>
    </w:p>
    <w:p w14:paraId="5CC2F7F8" w14:textId="77777777" w:rsidR="00725CA4" w:rsidRPr="00725CA4" w:rsidRDefault="00725CA4" w:rsidP="00725CA4">
      <w:pPr>
        <w:bidi/>
        <w:rPr>
          <w:rFonts w:cs="David" w:hint="cs"/>
          <w:rtl/>
        </w:rPr>
      </w:pPr>
    </w:p>
    <w:p w14:paraId="3EAFD9E8" w14:textId="77777777" w:rsidR="00725CA4" w:rsidRPr="00725CA4" w:rsidRDefault="00725CA4" w:rsidP="00725CA4">
      <w:pPr>
        <w:bidi/>
        <w:rPr>
          <w:rFonts w:cs="David" w:hint="cs"/>
          <w:rtl/>
        </w:rPr>
      </w:pPr>
      <w:r w:rsidRPr="00725CA4">
        <w:rPr>
          <w:rFonts w:cs="David" w:hint="cs"/>
          <w:rtl/>
        </w:rPr>
        <w:tab/>
        <w:t xml:space="preserve">הצעת החוק הזאת היא הצעת חוק בסיסית, ראשונית, שמתבקשת ומתחייבת כדי להחזיר את האמון שאנו, כנבחרי הציבור, ממלאים את חובתנו כלפי ציבור הבוחרים. </w:t>
      </w:r>
    </w:p>
    <w:p w14:paraId="7B4779EF" w14:textId="77777777" w:rsidR="00725CA4" w:rsidRPr="00725CA4" w:rsidRDefault="00725CA4" w:rsidP="00725CA4">
      <w:pPr>
        <w:bidi/>
        <w:rPr>
          <w:rFonts w:cs="David" w:hint="cs"/>
          <w:rtl/>
        </w:rPr>
      </w:pPr>
    </w:p>
    <w:p w14:paraId="001DD22B" w14:textId="77777777" w:rsidR="00725CA4" w:rsidRPr="00725CA4" w:rsidRDefault="00725CA4" w:rsidP="00725CA4">
      <w:pPr>
        <w:bidi/>
        <w:rPr>
          <w:rFonts w:cs="David" w:hint="cs"/>
          <w:u w:val="single"/>
          <w:rtl/>
        </w:rPr>
      </w:pPr>
      <w:r w:rsidRPr="00725CA4">
        <w:rPr>
          <w:rFonts w:cs="David" w:hint="cs"/>
          <w:u w:val="single"/>
          <w:rtl/>
        </w:rPr>
        <w:t>קריאות:</w:t>
      </w:r>
    </w:p>
    <w:p w14:paraId="13147758" w14:textId="77777777" w:rsidR="00725CA4" w:rsidRPr="00725CA4" w:rsidRDefault="00725CA4" w:rsidP="00725CA4">
      <w:pPr>
        <w:bidi/>
        <w:rPr>
          <w:rFonts w:cs="David" w:hint="cs"/>
          <w:u w:val="single"/>
          <w:rtl/>
        </w:rPr>
      </w:pPr>
    </w:p>
    <w:p w14:paraId="13331588" w14:textId="77777777" w:rsidR="00725CA4" w:rsidRPr="00725CA4" w:rsidRDefault="00725CA4" w:rsidP="00725CA4">
      <w:pPr>
        <w:bidi/>
        <w:rPr>
          <w:rFonts w:cs="David" w:hint="cs"/>
          <w:u w:val="single"/>
          <w:rtl/>
        </w:rPr>
      </w:pPr>
      <w:r w:rsidRPr="00725CA4">
        <w:rPr>
          <w:rFonts w:cs="David" w:hint="cs"/>
          <w:rtl/>
        </w:rPr>
        <w:tab/>
        <w:t>- - -</w:t>
      </w:r>
      <w:r w:rsidRPr="00725CA4">
        <w:rPr>
          <w:rFonts w:cs="David"/>
          <w:rtl/>
        </w:rPr>
        <w:br/>
      </w:r>
    </w:p>
    <w:p w14:paraId="29CDCAD8"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56EB9498" w14:textId="77777777" w:rsidR="00725CA4" w:rsidRPr="00725CA4" w:rsidRDefault="00725CA4" w:rsidP="00725CA4">
      <w:pPr>
        <w:bidi/>
        <w:rPr>
          <w:rFonts w:cs="David" w:hint="cs"/>
          <w:u w:val="single"/>
          <w:rtl/>
        </w:rPr>
      </w:pPr>
    </w:p>
    <w:p w14:paraId="26B06C41" w14:textId="77777777" w:rsidR="00725CA4" w:rsidRPr="00725CA4" w:rsidRDefault="00725CA4" w:rsidP="00725CA4">
      <w:pPr>
        <w:bidi/>
        <w:rPr>
          <w:rFonts w:cs="David" w:hint="cs"/>
          <w:rtl/>
        </w:rPr>
      </w:pPr>
      <w:r w:rsidRPr="00725CA4">
        <w:rPr>
          <w:rFonts w:cs="David" w:hint="cs"/>
          <w:rtl/>
        </w:rPr>
        <w:tab/>
        <w:t xml:space="preserve">צריך תשעה חברים קבועים. </w:t>
      </w:r>
    </w:p>
    <w:p w14:paraId="5935B5B4" w14:textId="77777777" w:rsidR="00725CA4" w:rsidRPr="00725CA4" w:rsidRDefault="00725CA4" w:rsidP="00725CA4">
      <w:pPr>
        <w:bidi/>
        <w:rPr>
          <w:rFonts w:cs="David" w:hint="cs"/>
          <w:u w:val="single"/>
          <w:rtl/>
        </w:rPr>
      </w:pPr>
    </w:p>
    <w:p w14:paraId="7C88AE27" w14:textId="77777777" w:rsidR="00725CA4" w:rsidRPr="00725CA4" w:rsidRDefault="00725CA4" w:rsidP="00725CA4">
      <w:pPr>
        <w:bidi/>
        <w:rPr>
          <w:rFonts w:cs="David" w:hint="cs"/>
          <w:rtl/>
        </w:rPr>
      </w:pPr>
      <w:proofErr w:type="spellStart"/>
      <w:r w:rsidRPr="00725CA4">
        <w:rPr>
          <w:rFonts w:cs="David" w:hint="cs"/>
          <w:u w:val="single"/>
          <w:rtl/>
        </w:rPr>
        <w:t>אחמד</w:t>
      </w:r>
      <w:proofErr w:type="spellEnd"/>
      <w:r w:rsidRPr="00725CA4">
        <w:rPr>
          <w:rFonts w:cs="David" w:hint="cs"/>
          <w:u w:val="single"/>
          <w:rtl/>
        </w:rPr>
        <w:t xml:space="preserve"> טיבי:</w:t>
      </w:r>
    </w:p>
    <w:p w14:paraId="228E005C" w14:textId="77777777" w:rsidR="00725CA4" w:rsidRPr="00725CA4" w:rsidRDefault="00725CA4" w:rsidP="00725CA4">
      <w:pPr>
        <w:bidi/>
        <w:rPr>
          <w:rFonts w:cs="David" w:hint="cs"/>
          <w:rtl/>
        </w:rPr>
      </w:pPr>
    </w:p>
    <w:p w14:paraId="3CB09C5E" w14:textId="77777777" w:rsidR="00725CA4" w:rsidRPr="00725CA4" w:rsidRDefault="00725CA4" w:rsidP="00725CA4">
      <w:pPr>
        <w:bidi/>
        <w:rPr>
          <w:rFonts w:cs="David" w:hint="cs"/>
          <w:rtl/>
        </w:rPr>
      </w:pPr>
      <w:r w:rsidRPr="00725CA4">
        <w:rPr>
          <w:rFonts w:cs="David" w:hint="cs"/>
          <w:rtl/>
        </w:rPr>
        <w:tab/>
        <w:t xml:space="preserve">תמשיך לבזבז זמן. תמשיך לבזבז זמן - אני מדבר ברצינות עכשיו. מתחילת הישיבה אתה מבזבז זמן כדי להעביר את הצעת החוק. זה לא ניהול תקין. </w:t>
      </w:r>
    </w:p>
    <w:p w14:paraId="5E6B9EE8" w14:textId="77777777" w:rsidR="00725CA4" w:rsidRPr="00725CA4" w:rsidRDefault="00725CA4" w:rsidP="00725CA4">
      <w:pPr>
        <w:bidi/>
        <w:rPr>
          <w:rFonts w:cs="David" w:hint="cs"/>
          <w:u w:val="single"/>
          <w:rtl/>
        </w:rPr>
      </w:pPr>
      <w:r w:rsidRPr="00725CA4">
        <w:rPr>
          <w:rFonts w:cs="David"/>
          <w:rtl/>
        </w:rPr>
        <w:br/>
      </w:r>
      <w:proofErr w:type="spellStart"/>
      <w:r w:rsidRPr="00725CA4">
        <w:rPr>
          <w:rFonts w:cs="David" w:hint="cs"/>
          <w:u w:val="single"/>
          <w:rtl/>
        </w:rPr>
        <w:t>אסתרינה</w:t>
      </w:r>
      <w:proofErr w:type="spellEnd"/>
      <w:r w:rsidRPr="00725CA4">
        <w:rPr>
          <w:rFonts w:cs="David" w:hint="cs"/>
          <w:u w:val="single"/>
          <w:rtl/>
        </w:rPr>
        <w:t xml:space="preserve"> </w:t>
      </w:r>
      <w:proofErr w:type="spellStart"/>
      <w:r w:rsidRPr="00725CA4">
        <w:rPr>
          <w:rFonts w:cs="David" w:hint="cs"/>
          <w:u w:val="single"/>
          <w:rtl/>
        </w:rPr>
        <w:t>טרטמן</w:t>
      </w:r>
      <w:proofErr w:type="spellEnd"/>
      <w:r w:rsidRPr="00725CA4">
        <w:rPr>
          <w:rFonts w:cs="David" w:hint="cs"/>
          <w:u w:val="single"/>
          <w:rtl/>
        </w:rPr>
        <w:t>:</w:t>
      </w:r>
    </w:p>
    <w:p w14:paraId="61BC2589" w14:textId="77777777" w:rsidR="00725CA4" w:rsidRPr="00725CA4" w:rsidRDefault="00725CA4" w:rsidP="00725CA4">
      <w:pPr>
        <w:bidi/>
        <w:rPr>
          <w:rFonts w:cs="David" w:hint="cs"/>
          <w:u w:val="single"/>
          <w:rtl/>
        </w:rPr>
      </w:pPr>
    </w:p>
    <w:p w14:paraId="09F8F142" w14:textId="77777777" w:rsidR="00725CA4" w:rsidRPr="00725CA4" w:rsidRDefault="00725CA4" w:rsidP="00725CA4">
      <w:pPr>
        <w:bidi/>
        <w:rPr>
          <w:rFonts w:cs="David" w:hint="cs"/>
          <w:rtl/>
        </w:rPr>
      </w:pPr>
      <w:r w:rsidRPr="00725CA4">
        <w:rPr>
          <w:rFonts w:cs="David" w:hint="cs"/>
          <w:rtl/>
        </w:rPr>
        <w:tab/>
        <w:t>אני ברשות דיבור. אדוני היושב-ראש, מה החוצפה הזאת?</w:t>
      </w:r>
    </w:p>
    <w:p w14:paraId="2E4C2773"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3A9242A4" w14:textId="77777777" w:rsidR="00725CA4" w:rsidRPr="00725CA4" w:rsidRDefault="00725CA4" w:rsidP="00725CA4">
      <w:pPr>
        <w:bidi/>
        <w:rPr>
          <w:rFonts w:cs="David" w:hint="cs"/>
          <w:rtl/>
        </w:rPr>
      </w:pPr>
    </w:p>
    <w:p w14:paraId="18135B95" w14:textId="77777777" w:rsidR="00725CA4" w:rsidRPr="00725CA4" w:rsidRDefault="00725CA4" w:rsidP="00725CA4">
      <w:pPr>
        <w:bidi/>
        <w:rPr>
          <w:rFonts w:cs="David" w:hint="cs"/>
          <w:rtl/>
        </w:rPr>
      </w:pPr>
      <w:r w:rsidRPr="00725CA4">
        <w:rPr>
          <w:rFonts w:cs="David" w:hint="cs"/>
          <w:rtl/>
        </w:rPr>
        <w:tab/>
        <w:t xml:space="preserve">היא ברשות דיבור - - - </w:t>
      </w:r>
    </w:p>
    <w:p w14:paraId="39AD19FA" w14:textId="77777777" w:rsidR="00725CA4" w:rsidRPr="00725CA4" w:rsidRDefault="00725CA4" w:rsidP="00725CA4">
      <w:pPr>
        <w:bidi/>
        <w:rPr>
          <w:rFonts w:cs="David"/>
          <w:rtl/>
        </w:rPr>
      </w:pPr>
      <w:r w:rsidRPr="00725CA4">
        <w:rPr>
          <w:rFonts w:cs="David"/>
          <w:rtl/>
        </w:rPr>
        <w:br/>
      </w:r>
    </w:p>
    <w:p w14:paraId="40CA6429" w14:textId="77777777" w:rsidR="00725CA4" w:rsidRPr="00725CA4" w:rsidRDefault="00725CA4" w:rsidP="00725CA4">
      <w:pPr>
        <w:bidi/>
        <w:rPr>
          <w:rFonts w:cs="David" w:hint="cs"/>
          <w:u w:val="single"/>
          <w:rtl/>
        </w:rPr>
      </w:pPr>
      <w:r w:rsidRPr="00725CA4">
        <w:rPr>
          <w:rFonts w:cs="David"/>
          <w:rtl/>
        </w:rPr>
        <w:br w:type="page"/>
      </w:r>
      <w:r w:rsidRPr="00725CA4">
        <w:rPr>
          <w:rFonts w:cs="David" w:hint="cs"/>
          <w:u w:val="single"/>
          <w:rtl/>
        </w:rPr>
        <w:t>קריאות:</w:t>
      </w:r>
    </w:p>
    <w:p w14:paraId="2F7158A7" w14:textId="77777777" w:rsidR="00725CA4" w:rsidRPr="00725CA4" w:rsidRDefault="00725CA4" w:rsidP="00725CA4">
      <w:pPr>
        <w:bidi/>
        <w:rPr>
          <w:rFonts w:cs="David" w:hint="cs"/>
          <w:u w:val="single"/>
          <w:rtl/>
        </w:rPr>
      </w:pPr>
    </w:p>
    <w:p w14:paraId="2A62DDC1" w14:textId="77777777" w:rsidR="00725CA4" w:rsidRPr="00725CA4" w:rsidRDefault="00725CA4" w:rsidP="00725CA4">
      <w:pPr>
        <w:bidi/>
        <w:rPr>
          <w:rFonts w:cs="David" w:hint="cs"/>
          <w:rtl/>
        </w:rPr>
      </w:pPr>
      <w:r w:rsidRPr="00725CA4">
        <w:rPr>
          <w:rFonts w:cs="David" w:hint="cs"/>
          <w:rtl/>
        </w:rPr>
        <w:tab/>
        <w:t xml:space="preserve">- - - </w:t>
      </w:r>
    </w:p>
    <w:p w14:paraId="2DE1FBD9" w14:textId="77777777" w:rsidR="00725CA4" w:rsidRPr="00725CA4" w:rsidRDefault="00725CA4" w:rsidP="00725CA4">
      <w:pPr>
        <w:bidi/>
        <w:rPr>
          <w:rFonts w:cs="David" w:hint="cs"/>
          <w:u w:val="single"/>
          <w:rtl/>
        </w:rPr>
      </w:pPr>
    </w:p>
    <w:p w14:paraId="5187794A" w14:textId="77777777" w:rsidR="00725CA4" w:rsidRPr="00725CA4" w:rsidRDefault="00725CA4" w:rsidP="00725CA4">
      <w:pPr>
        <w:bidi/>
        <w:rPr>
          <w:rFonts w:cs="David" w:hint="cs"/>
          <w:rtl/>
        </w:rPr>
      </w:pPr>
      <w:proofErr w:type="spellStart"/>
      <w:r w:rsidRPr="00725CA4">
        <w:rPr>
          <w:rFonts w:cs="David" w:hint="cs"/>
          <w:u w:val="single"/>
          <w:rtl/>
        </w:rPr>
        <w:t>אחמד</w:t>
      </w:r>
      <w:proofErr w:type="spellEnd"/>
      <w:r w:rsidRPr="00725CA4">
        <w:rPr>
          <w:rFonts w:cs="David" w:hint="cs"/>
          <w:u w:val="single"/>
          <w:rtl/>
        </w:rPr>
        <w:t xml:space="preserve"> טיבי:</w:t>
      </w:r>
    </w:p>
    <w:p w14:paraId="5544F455" w14:textId="77777777" w:rsidR="00725CA4" w:rsidRPr="00725CA4" w:rsidRDefault="00725CA4" w:rsidP="00725CA4">
      <w:pPr>
        <w:bidi/>
        <w:rPr>
          <w:rFonts w:cs="David" w:hint="cs"/>
          <w:rtl/>
        </w:rPr>
      </w:pPr>
    </w:p>
    <w:p w14:paraId="515E42A9" w14:textId="77777777" w:rsidR="00725CA4" w:rsidRPr="00725CA4" w:rsidRDefault="00725CA4" w:rsidP="00725CA4">
      <w:pPr>
        <w:bidi/>
        <w:rPr>
          <w:rFonts w:cs="David" w:hint="cs"/>
          <w:rtl/>
        </w:rPr>
      </w:pPr>
      <w:r w:rsidRPr="00725CA4">
        <w:rPr>
          <w:rFonts w:cs="David" w:hint="cs"/>
          <w:rtl/>
        </w:rPr>
        <w:tab/>
        <w:t xml:space="preserve"> אני באתי להפריע.</w:t>
      </w:r>
    </w:p>
    <w:p w14:paraId="283028CF"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5A9A57C0" w14:textId="77777777" w:rsidR="00725CA4" w:rsidRPr="00725CA4" w:rsidRDefault="00725CA4" w:rsidP="00725CA4">
      <w:pPr>
        <w:bidi/>
        <w:rPr>
          <w:rFonts w:cs="David" w:hint="cs"/>
          <w:rtl/>
        </w:rPr>
      </w:pPr>
    </w:p>
    <w:p w14:paraId="6E2556AF" w14:textId="77777777" w:rsidR="00725CA4" w:rsidRPr="00725CA4" w:rsidRDefault="00725CA4" w:rsidP="00725CA4">
      <w:pPr>
        <w:bidi/>
        <w:rPr>
          <w:rFonts w:cs="David" w:hint="cs"/>
          <w:rtl/>
        </w:rPr>
      </w:pPr>
      <w:r w:rsidRPr="00725CA4">
        <w:rPr>
          <w:rFonts w:cs="David" w:hint="cs"/>
          <w:rtl/>
        </w:rPr>
        <w:tab/>
        <w:t>מותר לך, זאת לא פעם ראשונה שאתה עושה את זה.</w:t>
      </w:r>
    </w:p>
    <w:p w14:paraId="297B7408"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001F2583" w14:textId="77777777" w:rsidR="00725CA4" w:rsidRPr="00725CA4" w:rsidRDefault="00725CA4" w:rsidP="00725CA4">
      <w:pPr>
        <w:bidi/>
        <w:rPr>
          <w:rFonts w:cs="David" w:hint="cs"/>
          <w:rtl/>
        </w:rPr>
      </w:pPr>
    </w:p>
    <w:p w14:paraId="45EEB475" w14:textId="77777777" w:rsidR="00725CA4" w:rsidRPr="00725CA4" w:rsidRDefault="00725CA4" w:rsidP="00725CA4">
      <w:pPr>
        <w:bidi/>
        <w:rPr>
          <w:rFonts w:cs="David" w:hint="cs"/>
          <w:rtl/>
        </w:rPr>
      </w:pPr>
      <w:r w:rsidRPr="00725CA4">
        <w:rPr>
          <w:rFonts w:cs="David" w:hint="cs"/>
          <w:rtl/>
        </w:rPr>
        <w:tab/>
        <w:t xml:space="preserve"> אתם עושים פלסתר מעבודת הכנסת. </w:t>
      </w:r>
    </w:p>
    <w:p w14:paraId="718DCA3D"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6794774D" w14:textId="77777777" w:rsidR="00725CA4" w:rsidRPr="00725CA4" w:rsidRDefault="00725CA4" w:rsidP="00725CA4">
      <w:pPr>
        <w:bidi/>
        <w:rPr>
          <w:rFonts w:cs="David" w:hint="cs"/>
          <w:rtl/>
        </w:rPr>
      </w:pPr>
    </w:p>
    <w:p w14:paraId="45B1A99A" w14:textId="77777777" w:rsidR="00725CA4" w:rsidRPr="00725CA4" w:rsidRDefault="00725CA4" w:rsidP="00725CA4">
      <w:pPr>
        <w:bidi/>
        <w:rPr>
          <w:rFonts w:cs="David" w:hint="cs"/>
          <w:rtl/>
        </w:rPr>
      </w:pPr>
      <w:r w:rsidRPr="00725CA4">
        <w:rPr>
          <w:rFonts w:cs="David" w:hint="cs"/>
          <w:rtl/>
        </w:rPr>
        <w:tab/>
        <w:t>אבל אתה גם עושה פלסתר. זה שאתה מפריע זאת לא פעם ראשונה.</w:t>
      </w:r>
    </w:p>
    <w:p w14:paraId="4BC4509C"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45555E71" w14:textId="77777777" w:rsidR="00725CA4" w:rsidRPr="00725CA4" w:rsidRDefault="00725CA4" w:rsidP="00725CA4">
      <w:pPr>
        <w:bidi/>
        <w:rPr>
          <w:rFonts w:cs="David" w:hint="cs"/>
          <w:rtl/>
        </w:rPr>
      </w:pPr>
    </w:p>
    <w:p w14:paraId="7714F2DC" w14:textId="77777777" w:rsidR="00725CA4" w:rsidRPr="00725CA4" w:rsidRDefault="00725CA4" w:rsidP="00725CA4">
      <w:pPr>
        <w:bidi/>
        <w:ind w:firstLine="567"/>
        <w:rPr>
          <w:rFonts w:cs="David" w:hint="cs"/>
          <w:rtl/>
        </w:rPr>
      </w:pPr>
      <w:r w:rsidRPr="00725CA4">
        <w:rPr>
          <w:rFonts w:cs="David" w:hint="cs"/>
          <w:rtl/>
        </w:rPr>
        <w:t xml:space="preserve">- - - תפתחו את הישיבה בזמן. קראתם לנו לבוא בשעה 10:00, באנו ב- 10:00. </w:t>
      </w:r>
    </w:p>
    <w:p w14:paraId="79B5CBA4"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4E525E2B" w14:textId="77777777" w:rsidR="00725CA4" w:rsidRPr="00725CA4" w:rsidRDefault="00725CA4" w:rsidP="00725CA4">
      <w:pPr>
        <w:bidi/>
        <w:rPr>
          <w:rFonts w:cs="David" w:hint="cs"/>
          <w:rtl/>
        </w:rPr>
      </w:pPr>
    </w:p>
    <w:p w14:paraId="48F380BF" w14:textId="77777777" w:rsidR="00725CA4" w:rsidRPr="00725CA4" w:rsidRDefault="00725CA4" w:rsidP="00725CA4">
      <w:pPr>
        <w:bidi/>
        <w:rPr>
          <w:rFonts w:cs="David" w:hint="cs"/>
          <w:rtl/>
        </w:rPr>
      </w:pPr>
      <w:r w:rsidRPr="00725CA4">
        <w:rPr>
          <w:rFonts w:cs="David" w:hint="cs"/>
          <w:rtl/>
        </w:rPr>
        <w:tab/>
        <w:t>חבר הכנסת טיבי, אני לא רוצה לקרוא אותך לסדר.</w:t>
      </w:r>
    </w:p>
    <w:p w14:paraId="409EF328" w14:textId="77777777" w:rsidR="00725CA4" w:rsidRPr="00725CA4" w:rsidRDefault="00725CA4" w:rsidP="00725CA4">
      <w:pPr>
        <w:bidi/>
        <w:rPr>
          <w:rFonts w:cs="David" w:hint="cs"/>
          <w:rtl/>
        </w:rPr>
      </w:pPr>
    </w:p>
    <w:p w14:paraId="2CE32238" w14:textId="77777777" w:rsidR="00725CA4" w:rsidRPr="00725CA4" w:rsidRDefault="00725CA4" w:rsidP="00725CA4">
      <w:pPr>
        <w:bidi/>
        <w:rPr>
          <w:rFonts w:cs="David" w:hint="cs"/>
          <w:rtl/>
        </w:rPr>
      </w:pPr>
      <w:r w:rsidRPr="00725CA4">
        <w:rPr>
          <w:rFonts w:cs="David" w:hint="cs"/>
          <w:u w:val="single"/>
          <w:rtl/>
        </w:rPr>
        <w:t>דוד רותם:</w:t>
      </w:r>
    </w:p>
    <w:p w14:paraId="20A48C45" w14:textId="77777777" w:rsidR="00725CA4" w:rsidRPr="00725CA4" w:rsidRDefault="00725CA4" w:rsidP="00725CA4">
      <w:pPr>
        <w:bidi/>
        <w:rPr>
          <w:rFonts w:cs="David" w:hint="cs"/>
          <w:rtl/>
        </w:rPr>
      </w:pPr>
    </w:p>
    <w:p w14:paraId="63A6094F" w14:textId="77777777" w:rsidR="00725CA4" w:rsidRPr="00725CA4" w:rsidRDefault="00725CA4" w:rsidP="00725CA4">
      <w:pPr>
        <w:bidi/>
        <w:rPr>
          <w:rFonts w:cs="David" w:hint="cs"/>
          <w:rtl/>
        </w:rPr>
      </w:pPr>
      <w:r w:rsidRPr="00725CA4">
        <w:rPr>
          <w:rFonts w:cs="David" w:hint="cs"/>
          <w:rtl/>
        </w:rPr>
        <w:tab/>
        <w:t xml:space="preserve">אתה נמצא פה </w:t>
      </w:r>
      <w:r w:rsidRPr="00725CA4">
        <w:rPr>
          <w:rFonts w:cs="David"/>
          <w:rtl/>
        </w:rPr>
        <w:t>–</w:t>
      </w:r>
      <w:r w:rsidRPr="00725CA4">
        <w:rPr>
          <w:rFonts w:cs="David" w:hint="cs"/>
          <w:rtl/>
        </w:rPr>
        <w:t xml:space="preserve"> אתה לא יכול לשחק פנימה והחוצה. </w:t>
      </w:r>
    </w:p>
    <w:p w14:paraId="73BFF828"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26A01C48" w14:textId="77777777" w:rsidR="00725CA4" w:rsidRPr="00725CA4" w:rsidRDefault="00725CA4" w:rsidP="00725CA4">
      <w:pPr>
        <w:bidi/>
        <w:rPr>
          <w:rFonts w:cs="David" w:hint="cs"/>
          <w:rtl/>
        </w:rPr>
      </w:pPr>
    </w:p>
    <w:p w14:paraId="6769B279" w14:textId="77777777" w:rsidR="00725CA4" w:rsidRPr="00725CA4" w:rsidRDefault="00725CA4" w:rsidP="00725CA4">
      <w:pPr>
        <w:bidi/>
        <w:rPr>
          <w:rFonts w:cs="David" w:hint="cs"/>
          <w:rtl/>
        </w:rPr>
      </w:pPr>
      <w:r w:rsidRPr="00725CA4">
        <w:rPr>
          <w:rFonts w:cs="David" w:hint="cs"/>
          <w:rtl/>
        </w:rPr>
        <w:tab/>
        <w:t xml:space="preserve">אני קובע.  אני פועל על-פי תקנון. אתם עושים פלסתר מהעבודה. </w:t>
      </w:r>
    </w:p>
    <w:p w14:paraId="5CF0AE43"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85A262C" w14:textId="77777777" w:rsidR="00725CA4" w:rsidRPr="00725CA4" w:rsidRDefault="00725CA4" w:rsidP="00725CA4">
      <w:pPr>
        <w:bidi/>
        <w:rPr>
          <w:rFonts w:cs="David" w:hint="cs"/>
          <w:rtl/>
        </w:rPr>
      </w:pPr>
      <w:r w:rsidRPr="00725CA4">
        <w:rPr>
          <w:rFonts w:cs="David" w:hint="cs"/>
          <w:rtl/>
        </w:rPr>
        <w:tab/>
      </w:r>
    </w:p>
    <w:p w14:paraId="557713B1" w14:textId="77777777" w:rsidR="00725CA4" w:rsidRPr="00725CA4" w:rsidRDefault="00725CA4" w:rsidP="00725CA4">
      <w:pPr>
        <w:bidi/>
        <w:rPr>
          <w:rFonts w:cs="David" w:hint="cs"/>
          <w:rtl/>
        </w:rPr>
      </w:pPr>
      <w:r w:rsidRPr="00725CA4">
        <w:rPr>
          <w:rFonts w:cs="David" w:hint="cs"/>
          <w:rtl/>
        </w:rPr>
        <w:tab/>
        <w:t xml:space="preserve">אתה עושה בדיוק מה שלא צריך לעשות. </w:t>
      </w:r>
    </w:p>
    <w:p w14:paraId="543B3F7F"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7FFFCEF0" w14:textId="77777777" w:rsidR="00725CA4" w:rsidRPr="00725CA4" w:rsidRDefault="00725CA4" w:rsidP="00725CA4">
      <w:pPr>
        <w:bidi/>
        <w:rPr>
          <w:rFonts w:cs="David" w:hint="cs"/>
          <w:rtl/>
        </w:rPr>
      </w:pPr>
    </w:p>
    <w:p w14:paraId="13B2CB4B" w14:textId="77777777" w:rsidR="00725CA4" w:rsidRPr="00725CA4" w:rsidRDefault="00725CA4" w:rsidP="00725CA4">
      <w:pPr>
        <w:bidi/>
        <w:rPr>
          <w:rFonts w:cs="David" w:hint="cs"/>
          <w:rtl/>
        </w:rPr>
      </w:pPr>
      <w:r w:rsidRPr="00725CA4">
        <w:rPr>
          <w:rFonts w:cs="David" w:hint="cs"/>
          <w:rtl/>
        </w:rPr>
        <w:tab/>
        <w:t>למה לא חשוד בעבירות אונס? כל אלה שתומכים בהצעה הזאת, הגנו על קצב. כולם. כל אלה הגנו על קצב.</w:t>
      </w:r>
    </w:p>
    <w:p w14:paraId="4D2DCAB2"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70C5EF52" w14:textId="77777777" w:rsidR="00725CA4" w:rsidRPr="00725CA4" w:rsidRDefault="00725CA4" w:rsidP="00725CA4">
      <w:pPr>
        <w:bidi/>
        <w:rPr>
          <w:rFonts w:cs="David" w:hint="cs"/>
          <w:u w:val="single"/>
          <w:rtl/>
        </w:rPr>
      </w:pPr>
    </w:p>
    <w:p w14:paraId="747B02C3" w14:textId="77777777" w:rsidR="00725CA4" w:rsidRPr="00725CA4" w:rsidRDefault="00725CA4" w:rsidP="00725CA4">
      <w:pPr>
        <w:bidi/>
        <w:rPr>
          <w:rFonts w:cs="David" w:hint="cs"/>
          <w:rtl/>
        </w:rPr>
      </w:pPr>
      <w:r w:rsidRPr="00725CA4">
        <w:rPr>
          <w:rFonts w:cs="David" w:hint="cs"/>
          <w:rtl/>
        </w:rPr>
        <w:tab/>
        <w:t xml:space="preserve"> לא נכון. </w:t>
      </w:r>
    </w:p>
    <w:p w14:paraId="2E25FB49"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0225F085" w14:textId="77777777" w:rsidR="00725CA4" w:rsidRPr="00725CA4" w:rsidRDefault="00725CA4" w:rsidP="00725CA4">
      <w:pPr>
        <w:bidi/>
        <w:rPr>
          <w:rFonts w:cs="David" w:hint="cs"/>
          <w:rtl/>
        </w:rPr>
      </w:pPr>
    </w:p>
    <w:p w14:paraId="0488DF5C" w14:textId="77777777" w:rsidR="00725CA4" w:rsidRPr="00725CA4" w:rsidRDefault="00725CA4" w:rsidP="00725CA4">
      <w:pPr>
        <w:bidi/>
        <w:rPr>
          <w:rFonts w:cs="David" w:hint="cs"/>
          <w:rtl/>
        </w:rPr>
      </w:pPr>
      <w:r w:rsidRPr="00725CA4">
        <w:rPr>
          <w:rFonts w:cs="David" w:hint="cs"/>
          <w:rtl/>
        </w:rPr>
        <w:tab/>
        <w:t xml:space="preserve"> רובם. </w:t>
      </w:r>
    </w:p>
    <w:p w14:paraId="11ED7304"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5D621976" w14:textId="77777777" w:rsidR="00725CA4" w:rsidRPr="00725CA4" w:rsidRDefault="00725CA4" w:rsidP="00725CA4">
      <w:pPr>
        <w:bidi/>
        <w:rPr>
          <w:rFonts w:cs="David" w:hint="cs"/>
          <w:rtl/>
        </w:rPr>
      </w:pPr>
    </w:p>
    <w:p w14:paraId="1777BD97" w14:textId="77777777" w:rsidR="00725CA4" w:rsidRPr="00725CA4" w:rsidRDefault="00725CA4" w:rsidP="00725CA4">
      <w:pPr>
        <w:bidi/>
        <w:rPr>
          <w:rFonts w:cs="David" w:hint="cs"/>
          <w:rtl/>
        </w:rPr>
      </w:pPr>
      <w:r w:rsidRPr="00725CA4">
        <w:rPr>
          <w:rFonts w:cs="David" w:hint="cs"/>
          <w:rtl/>
        </w:rPr>
        <w:tab/>
        <w:t>תסתייג. תציע גם אונס.</w:t>
      </w:r>
    </w:p>
    <w:p w14:paraId="67B1136F" w14:textId="77777777" w:rsidR="00725CA4" w:rsidRPr="00725CA4" w:rsidRDefault="00725CA4" w:rsidP="00725CA4">
      <w:pPr>
        <w:bidi/>
        <w:rPr>
          <w:rFonts w:cs="David"/>
          <w:rtl/>
        </w:rPr>
      </w:pPr>
      <w:r w:rsidRPr="00725CA4">
        <w:rPr>
          <w:rFonts w:cs="David"/>
          <w:rtl/>
        </w:rPr>
        <w:br/>
      </w:r>
    </w:p>
    <w:p w14:paraId="0F437167" w14:textId="77777777" w:rsidR="00725CA4" w:rsidRPr="00725CA4" w:rsidRDefault="00725CA4" w:rsidP="00725CA4">
      <w:pPr>
        <w:bidi/>
        <w:rPr>
          <w:rFonts w:cs="David" w:hint="cs"/>
          <w:u w:val="single"/>
          <w:rtl/>
        </w:rPr>
      </w:pPr>
      <w:r w:rsidRPr="00725CA4">
        <w:rPr>
          <w:rFonts w:cs="David"/>
          <w:rtl/>
        </w:rPr>
        <w:br w:type="page"/>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29623B5C" w14:textId="77777777" w:rsidR="00725CA4" w:rsidRPr="00725CA4" w:rsidRDefault="00725CA4" w:rsidP="00725CA4">
      <w:pPr>
        <w:bidi/>
        <w:rPr>
          <w:rFonts w:cs="David" w:hint="cs"/>
          <w:rtl/>
        </w:rPr>
      </w:pPr>
    </w:p>
    <w:p w14:paraId="388C0214" w14:textId="77777777" w:rsidR="00725CA4" w:rsidRPr="00725CA4" w:rsidRDefault="00725CA4" w:rsidP="00725CA4">
      <w:pPr>
        <w:bidi/>
        <w:rPr>
          <w:rFonts w:cs="David" w:hint="cs"/>
          <w:rtl/>
        </w:rPr>
      </w:pPr>
      <w:r w:rsidRPr="00725CA4">
        <w:rPr>
          <w:rFonts w:cs="David" w:hint="cs"/>
          <w:rtl/>
        </w:rPr>
        <w:tab/>
        <w:t xml:space="preserve">חבר הכנסת </w:t>
      </w:r>
      <w:proofErr w:type="spellStart"/>
      <w:r w:rsidRPr="00725CA4">
        <w:rPr>
          <w:rFonts w:cs="David" w:hint="cs"/>
          <w:rtl/>
        </w:rPr>
        <w:t>אחמד</w:t>
      </w:r>
      <w:proofErr w:type="spellEnd"/>
      <w:r w:rsidRPr="00725CA4">
        <w:rPr>
          <w:rFonts w:cs="David" w:hint="cs"/>
          <w:rtl/>
        </w:rPr>
        <w:t xml:space="preserve"> טיבי, תודה רבה. אתה מוזמן לשבת אם אתה רוצה. חברת הכנסת </w:t>
      </w:r>
      <w:proofErr w:type="spellStart"/>
      <w:r w:rsidRPr="00725CA4">
        <w:rPr>
          <w:rFonts w:cs="David" w:hint="cs"/>
          <w:rtl/>
        </w:rPr>
        <w:t>טרטרמן</w:t>
      </w:r>
      <w:proofErr w:type="spellEnd"/>
      <w:r w:rsidRPr="00725CA4">
        <w:rPr>
          <w:rFonts w:cs="David" w:hint="cs"/>
          <w:rtl/>
        </w:rPr>
        <w:t xml:space="preserve">, תשלימי את דברייך. </w:t>
      </w:r>
    </w:p>
    <w:p w14:paraId="6E3881F2" w14:textId="77777777" w:rsidR="00725CA4" w:rsidRPr="00725CA4" w:rsidRDefault="00725CA4" w:rsidP="00725CA4">
      <w:pPr>
        <w:pStyle w:val="Heading5"/>
        <w:jc w:val="left"/>
        <w:rPr>
          <w:rFonts w:hint="cs"/>
          <w:rtl/>
        </w:rPr>
      </w:pPr>
      <w:r w:rsidRPr="00725CA4">
        <w:rPr>
          <w:rtl/>
        </w:rPr>
        <w:br/>
      </w:r>
      <w:proofErr w:type="spellStart"/>
      <w:r w:rsidRPr="00725CA4">
        <w:rPr>
          <w:rFonts w:hint="cs"/>
          <w:u w:val="single"/>
          <w:rtl/>
        </w:rPr>
        <w:t>אסתרינה</w:t>
      </w:r>
      <w:proofErr w:type="spellEnd"/>
      <w:r w:rsidRPr="00725CA4">
        <w:rPr>
          <w:rFonts w:hint="cs"/>
          <w:u w:val="single"/>
          <w:rtl/>
        </w:rPr>
        <w:t xml:space="preserve"> </w:t>
      </w:r>
      <w:proofErr w:type="spellStart"/>
      <w:r w:rsidRPr="00725CA4">
        <w:rPr>
          <w:rFonts w:hint="cs"/>
          <w:u w:val="single"/>
          <w:rtl/>
        </w:rPr>
        <w:t>טרטמן</w:t>
      </w:r>
      <w:proofErr w:type="spellEnd"/>
      <w:r w:rsidRPr="00725CA4">
        <w:rPr>
          <w:rFonts w:hint="cs"/>
          <w:u w:val="single"/>
          <w:rtl/>
        </w:rPr>
        <w:t>:</w:t>
      </w:r>
    </w:p>
    <w:p w14:paraId="08DE021A" w14:textId="77777777" w:rsidR="00725CA4" w:rsidRPr="00725CA4" w:rsidRDefault="00725CA4" w:rsidP="00725CA4">
      <w:pPr>
        <w:pStyle w:val="Heading5"/>
        <w:jc w:val="left"/>
        <w:rPr>
          <w:rFonts w:hint="cs"/>
          <w:rtl/>
        </w:rPr>
      </w:pPr>
    </w:p>
    <w:p w14:paraId="48034330" w14:textId="77777777" w:rsidR="00725CA4" w:rsidRPr="00725CA4" w:rsidRDefault="00725CA4" w:rsidP="00725CA4">
      <w:pPr>
        <w:bidi/>
        <w:rPr>
          <w:rFonts w:cs="David" w:hint="cs"/>
          <w:rtl/>
        </w:rPr>
      </w:pPr>
      <w:r w:rsidRPr="00725CA4">
        <w:rPr>
          <w:rFonts w:cs="David" w:hint="cs"/>
          <w:rtl/>
        </w:rPr>
        <w:tab/>
        <w:t xml:space="preserve">ההיבט השני הוא היבט ענייני מהותי. לא עולה על הדעת, בשום מדינה בעולם </w:t>
      </w:r>
      <w:r w:rsidRPr="00725CA4">
        <w:rPr>
          <w:rFonts w:cs="David"/>
          <w:rtl/>
        </w:rPr>
        <w:t>–</w:t>
      </w:r>
      <w:r w:rsidRPr="00725CA4">
        <w:rPr>
          <w:rFonts w:cs="David" w:hint="cs"/>
          <w:rtl/>
        </w:rPr>
        <w:t xml:space="preserve"> בשום מדינה בעולם </w:t>
      </w:r>
      <w:r w:rsidRPr="00725CA4">
        <w:rPr>
          <w:rFonts w:cs="David"/>
          <w:rtl/>
        </w:rPr>
        <w:t>–</w:t>
      </w:r>
      <w:r w:rsidRPr="00725CA4">
        <w:rPr>
          <w:rFonts w:cs="David" w:hint="cs"/>
          <w:rtl/>
        </w:rPr>
        <w:t xml:space="preserve"> שאזרח של המדינה ינהג בצורה שאינה ראויה נגד ביטחון המדינה, והמדינה עצמה תשתוק. </w:t>
      </w:r>
    </w:p>
    <w:p w14:paraId="40355491" w14:textId="77777777" w:rsidR="00725CA4" w:rsidRPr="00725CA4" w:rsidRDefault="00725CA4" w:rsidP="00725CA4">
      <w:pPr>
        <w:bidi/>
        <w:rPr>
          <w:rFonts w:cs="David" w:hint="cs"/>
          <w:rtl/>
        </w:rPr>
      </w:pPr>
    </w:p>
    <w:p w14:paraId="58FA0721" w14:textId="77777777" w:rsidR="00725CA4" w:rsidRPr="00725CA4" w:rsidRDefault="00725CA4" w:rsidP="00725CA4">
      <w:pPr>
        <w:bidi/>
        <w:rPr>
          <w:rFonts w:cs="David" w:hint="cs"/>
          <w:rtl/>
        </w:rPr>
      </w:pPr>
      <w:r w:rsidRPr="00725CA4">
        <w:rPr>
          <w:rFonts w:cs="David" w:hint="cs"/>
          <w:rtl/>
        </w:rPr>
        <w:tab/>
        <w:t xml:space="preserve">אנחנו רואים את הסיפור של </w:t>
      </w:r>
      <w:proofErr w:type="spellStart"/>
      <w:r w:rsidRPr="00725CA4">
        <w:rPr>
          <w:rFonts w:cs="David" w:hint="cs"/>
          <w:rtl/>
        </w:rPr>
        <w:t>פולארד</w:t>
      </w:r>
      <w:proofErr w:type="spellEnd"/>
      <w:r w:rsidRPr="00725CA4">
        <w:rPr>
          <w:rFonts w:cs="David" w:hint="cs"/>
          <w:rtl/>
        </w:rPr>
        <w:t xml:space="preserve"> שהואשם בריגול, לא נגד מדינה עוינת, לא בסיטואציה של מדינה שנחשבת כמדינה עוינת לארצות הברית, אבל עצם המעשה שלו שנתפס כמעשה ריגול, הוביל אותו לגזר-דין כזה שאין עליו סליחה מבחינת האמריקנים. בוודאי אנחנו בבית הזה, יודעים את ריבוי הניסיונות - - -</w:t>
      </w:r>
    </w:p>
    <w:p w14:paraId="0AF06FA2"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קריאות:</w:t>
      </w:r>
    </w:p>
    <w:p w14:paraId="44F749E1" w14:textId="77777777" w:rsidR="00725CA4" w:rsidRPr="00725CA4" w:rsidRDefault="00725CA4" w:rsidP="00725CA4">
      <w:pPr>
        <w:bidi/>
        <w:rPr>
          <w:rFonts w:cs="David" w:hint="cs"/>
          <w:u w:val="single"/>
          <w:rtl/>
        </w:rPr>
      </w:pPr>
    </w:p>
    <w:p w14:paraId="5DDA2723" w14:textId="77777777" w:rsidR="00725CA4" w:rsidRPr="00725CA4" w:rsidRDefault="00725CA4" w:rsidP="00725CA4">
      <w:pPr>
        <w:bidi/>
        <w:rPr>
          <w:rFonts w:cs="David" w:hint="cs"/>
          <w:rtl/>
        </w:rPr>
      </w:pPr>
      <w:r w:rsidRPr="00725CA4">
        <w:rPr>
          <w:rFonts w:cs="David" w:hint="cs"/>
          <w:rtl/>
        </w:rPr>
        <w:tab/>
        <w:t>- - -</w:t>
      </w:r>
    </w:p>
    <w:p w14:paraId="151C40DC"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77F0F4E9" w14:textId="77777777" w:rsidR="00725CA4" w:rsidRPr="00725CA4" w:rsidRDefault="00725CA4" w:rsidP="00725CA4">
      <w:pPr>
        <w:bidi/>
        <w:rPr>
          <w:rFonts w:cs="David" w:hint="cs"/>
          <w:rtl/>
        </w:rPr>
      </w:pPr>
    </w:p>
    <w:p w14:paraId="71F0894D" w14:textId="77777777" w:rsidR="00725CA4" w:rsidRPr="00725CA4" w:rsidRDefault="00725CA4" w:rsidP="00725CA4">
      <w:pPr>
        <w:bidi/>
        <w:rPr>
          <w:rFonts w:cs="David" w:hint="cs"/>
          <w:rtl/>
        </w:rPr>
      </w:pPr>
      <w:r w:rsidRPr="00725CA4">
        <w:rPr>
          <w:rFonts w:cs="David" w:hint="cs"/>
          <w:rtl/>
        </w:rPr>
        <w:tab/>
        <w:t xml:space="preserve">סדרן, אני מבקש </w:t>
      </w:r>
      <w:r w:rsidRPr="00725CA4">
        <w:rPr>
          <w:rFonts w:cs="David"/>
          <w:rtl/>
        </w:rPr>
        <w:t>–</w:t>
      </w:r>
      <w:r w:rsidRPr="00725CA4">
        <w:rPr>
          <w:rFonts w:cs="David" w:hint="cs"/>
          <w:rtl/>
        </w:rPr>
        <w:t xml:space="preserve"> כל מי שמדבר שלא ברשות, בבקשה להוציא אותו. </w:t>
      </w:r>
    </w:p>
    <w:p w14:paraId="33D03626" w14:textId="77777777" w:rsidR="00725CA4" w:rsidRPr="00725CA4" w:rsidRDefault="00725CA4" w:rsidP="00725CA4">
      <w:pPr>
        <w:pStyle w:val="Heading5"/>
        <w:jc w:val="left"/>
        <w:rPr>
          <w:rFonts w:hint="cs"/>
          <w:rtl/>
        </w:rPr>
      </w:pPr>
      <w:r w:rsidRPr="00725CA4">
        <w:rPr>
          <w:rtl/>
        </w:rPr>
        <w:br/>
      </w:r>
      <w:proofErr w:type="spellStart"/>
      <w:r w:rsidRPr="00725CA4">
        <w:rPr>
          <w:rFonts w:hint="cs"/>
          <w:u w:val="single"/>
          <w:rtl/>
        </w:rPr>
        <w:t>אסתרינה</w:t>
      </w:r>
      <w:proofErr w:type="spellEnd"/>
      <w:r w:rsidRPr="00725CA4">
        <w:rPr>
          <w:rFonts w:hint="cs"/>
          <w:u w:val="single"/>
          <w:rtl/>
        </w:rPr>
        <w:t xml:space="preserve"> </w:t>
      </w:r>
      <w:proofErr w:type="spellStart"/>
      <w:r w:rsidRPr="00725CA4">
        <w:rPr>
          <w:rFonts w:hint="cs"/>
          <w:u w:val="single"/>
          <w:rtl/>
        </w:rPr>
        <w:t>טרטמן</w:t>
      </w:r>
      <w:proofErr w:type="spellEnd"/>
      <w:r w:rsidRPr="00725CA4">
        <w:rPr>
          <w:rFonts w:hint="cs"/>
          <w:u w:val="single"/>
          <w:rtl/>
        </w:rPr>
        <w:t>:</w:t>
      </w:r>
    </w:p>
    <w:p w14:paraId="55BA2E4A" w14:textId="77777777" w:rsidR="00725CA4" w:rsidRPr="00725CA4" w:rsidRDefault="00725CA4" w:rsidP="00725CA4">
      <w:pPr>
        <w:pStyle w:val="Heading5"/>
        <w:jc w:val="left"/>
        <w:rPr>
          <w:rFonts w:hint="cs"/>
          <w:rtl/>
        </w:rPr>
      </w:pPr>
    </w:p>
    <w:p w14:paraId="628EA898" w14:textId="77777777" w:rsidR="00725CA4" w:rsidRPr="00725CA4" w:rsidRDefault="00725CA4" w:rsidP="00725CA4">
      <w:pPr>
        <w:bidi/>
        <w:rPr>
          <w:rFonts w:cs="David" w:hint="cs"/>
          <w:rtl/>
        </w:rPr>
      </w:pPr>
      <w:r w:rsidRPr="00725CA4">
        <w:rPr>
          <w:rFonts w:cs="David" w:hint="cs"/>
          <w:rtl/>
        </w:rPr>
        <w:tab/>
        <w:t xml:space="preserve">בוודאי אנחנו בבית הזה יודעים את ריבוי הניסיונות, ולכן הסוגיה הזאת היא סוגיה שבנפשנו. </w:t>
      </w:r>
    </w:p>
    <w:p w14:paraId="15E6B5A6" w14:textId="77777777" w:rsidR="00725CA4" w:rsidRPr="00725CA4" w:rsidRDefault="00725CA4" w:rsidP="00725CA4">
      <w:pPr>
        <w:bidi/>
        <w:rPr>
          <w:rFonts w:cs="David" w:hint="cs"/>
          <w:rtl/>
        </w:rPr>
      </w:pPr>
    </w:p>
    <w:p w14:paraId="4ED36065" w14:textId="77777777" w:rsidR="00725CA4" w:rsidRPr="00725CA4" w:rsidRDefault="00725CA4" w:rsidP="00725CA4">
      <w:pPr>
        <w:bidi/>
        <w:rPr>
          <w:rFonts w:cs="David" w:hint="cs"/>
          <w:rtl/>
        </w:rPr>
      </w:pPr>
      <w:r w:rsidRPr="00725CA4">
        <w:rPr>
          <w:rFonts w:cs="David" w:hint="cs"/>
          <w:rtl/>
        </w:rPr>
        <w:tab/>
        <w:t xml:space="preserve">לא יעלה על הדעת שדווקא מדינת ישראל </w:t>
      </w:r>
      <w:r w:rsidRPr="00725CA4">
        <w:rPr>
          <w:rFonts w:cs="David"/>
          <w:rtl/>
        </w:rPr>
        <w:t>–</w:t>
      </w:r>
      <w:r w:rsidRPr="00725CA4">
        <w:rPr>
          <w:rFonts w:cs="David" w:hint="cs"/>
          <w:rtl/>
        </w:rPr>
        <w:t xml:space="preserve"> שמוקפת באויבים </w:t>
      </w:r>
      <w:r w:rsidRPr="00725CA4">
        <w:rPr>
          <w:rFonts w:cs="David"/>
          <w:rtl/>
        </w:rPr>
        <w:t>–</w:t>
      </w:r>
      <w:r w:rsidRPr="00725CA4">
        <w:rPr>
          <w:rFonts w:cs="David" w:hint="cs"/>
          <w:rtl/>
        </w:rPr>
        <w:t xml:space="preserve"> היא תהיה מדינה כל כך פתוחה ונותנת לגיטימציה למי שחשוד בקשר עם מדינות אויב, להמשיך ולכהן, ובוודאי לא בתפקיד ציבורי.</w:t>
      </w:r>
    </w:p>
    <w:p w14:paraId="1E25DA49" w14:textId="77777777" w:rsidR="00725CA4" w:rsidRPr="00725CA4" w:rsidRDefault="00725CA4" w:rsidP="00725CA4">
      <w:pPr>
        <w:bidi/>
        <w:rPr>
          <w:rFonts w:cs="David" w:hint="cs"/>
          <w:rtl/>
        </w:rPr>
      </w:pPr>
    </w:p>
    <w:p w14:paraId="2D33E2F6" w14:textId="77777777" w:rsidR="00725CA4" w:rsidRPr="00725CA4" w:rsidRDefault="00725CA4" w:rsidP="00725CA4">
      <w:pPr>
        <w:bidi/>
        <w:rPr>
          <w:rFonts w:cs="David" w:hint="cs"/>
          <w:rtl/>
        </w:rPr>
      </w:pPr>
      <w:r w:rsidRPr="00725CA4">
        <w:rPr>
          <w:rFonts w:cs="David" w:hint="cs"/>
          <w:rtl/>
        </w:rPr>
        <w:tab/>
        <w:t>תודה רבה. אדוני היושב-ראש, אני מציעה לתת פטור ולעבור להצבעה.</w:t>
      </w:r>
    </w:p>
    <w:p w14:paraId="3A96B2F0" w14:textId="77777777" w:rsidR="00725CA4" w:rsidRPr="00725CA4" w:rsidRDefault="00725CA4" w:rsidP="00725CA4">
      <w:pPr>
        <w:pStyle w:val="Heading5"/>
        <w:jc w:val="left"/>
        <w:rPr>
          <w:rFonts w:hint="cs"/>
          <w:rtl/>
        </w:rPr>
      </w:pPr>
      <w:r w:rsidRPr="00725CA4">
        <w:rPr>
          <w:rtl/>
        </w:rPr>
        <w:br/>
      </w:r>
      <w:r w:rsidRPr="00725CA4">
        <w:rPr>
          <w:rFonts w:hint="cs"/>
          <w:u w:val="single"/>
          <w:rtl/>
        </w:rPr>
        <w:t>אליהו גבאי:</w:t>
      </w:r>
    </w:p>
    <w:p w14:paraId="425B642C" w14:textId="77777777" w:rsidR="00725CA4" w:rsidRPr="00725CA4" w:rsidRDefault="00725CA4" w:rsidP="00725CA4">
      <w:pPr>
        <w:pStyle w:val="Heading5"/>
        <w:jc w:val="left"/>
        <w:rPr>
          <w:rFonts w:hint="cs"/>
          <w:rtl/>
        </w:rPr>
      </w:pPr>
    </w:p>
    <w:p w14:paraId="471ED4A9" w14:textId="77777777" w:rsidR="00725CA4" w:rsidRPr="00725CA4" w:rsidRDefault="00725CA4" w:rsidP="00725CA4">
      <w:pPr>
        <w:bidi/>
        <w:rPr>
          <w:rFonts w:cs="David" w:hint="cs"/>
          <w:rtl/>
        </w:rPr>
      </w:pPr>
      <w:r w:rsidRPr="00725CA4">
        <w:rPr>
          <w:rFonts w:cs="David" w:hint="cs"/>
          <w:rtl/>
        </w:rPr>
        <w:tab/>
        <w:t xml:space="preserve"> האמת היא שזה חוק שהייתי מצפה שחברי הכנסת הערביים ייכנסו לכאן ויתמכו בו כדי להראות לציבור בארץ שהם לא שותפים ושהם מגנים בכל תוקף את מעשי הבגידה של חברי כנסת מכל סוג שהוא.</w:t>
      </w:r>
    </w:p>
    <w:p w14:paraId="04D127B9"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דוד רותם:</w:t>
      </w:r>
    </w:p>
    <w:p w14:paraId="66ED8CE4" w14:textId="77777777" w:rsidR="00725CA4" w:rsidRPr="00725CA4" w:rsidRDefault="00725CA4" w:rsidP="00725CA4">
      <w:pPr>
        <w:bidi/>
        <w:rPr>
          <w:rFonts w:cs="David" w:hint="cs"/>
          <w:rtl/>
        </w:rPr>
      </w:pPr>
    </w:p>
    <w:p w14:paraId="4242F8DF" w14:textId="77777777" w:rsidR="00725CA4" w:rsidRPr="00725CA4" w:rsidRDefault="00725CA4" w:rsidP="00725CA4">
      <w:pPr>
        <w:bidi/>
        <w:rPr>
          <w:rFonts w:cs="David" w:hint="cs"/>
          <w:rtl/>
        </w:rPr>
      </w:pPr>
      <w:r w:rsidRPr="00725CA4">
        <w:rPr>
          <w:rFonts w:cs="David" w:hint="cs"/>
          <w:rtl/>
        </w:rPr>
        <w:tab/>
        <w:t xml:space="preserve">הם לא. אבל הם לא. שמעת את חבר הכנסת </w:t>
      </w:r>
      <w:proofErr w:type="spellStart"/>
      <w:r w:rsidRPr="00725CA4">
        <w:rPr>
          <w:rFonts w:cs="David" w:hint="cs"/>
          <w:rtl/>
        </w:rPr>
        <w:t>אחמד</w:t>
      </w:r>
      <w:proofErr w:type="spellEnd"/>
      <w:r w:rsidRPr="00725CA4">
        <w:rPr>
          <w:rFonts w:cs="David" w:hint="cs"/>
          <w:rtl/>
        </w:rPr>
        <w:t xml:space="preserve"> טיבי, הוא לא.</w:t>
      </w:r>
    </w:p>
    <w:p w14:paraId="1E524806" w14:textId="77777777" w:rsidR="00725CA4" w:rsidRPr="00725CA4" w:rsidRDefault="00725CA4" w:rsidP="00725CA4">
      <w:pPr>
        <w:pStyle w:val="Heading5"/>
        <w:jc w:val="left"/>
        <w:rPr>
          <w:rFonts w:hint="cs"/>
          <w:rtl/>
        </w:rPr>
      </w:pPr>
      <w:r w:rsidRPr="00725CA4">
        <w:rPr>
          <w:rtl/>
        </w:rPr>
        <w:br/>
      </w:r>
      <w:proofErr w:type="spellStart"/>
      <w:r w:rsidRPr="00725CA4">
        <w:rPr>
          <w:rFonts w:hint="cs"/>
          <w:u w:val="single"/>
          <w:rtl/>
        </w:rPr>
        <w:t>אסתרינה</w:t>
      </w:r>
      <w:proofErr w:type="spellEnd"/>
      <w:r w:rsidRPr="00725CA4">
        <w:rPr>
          <w:rFonts w:hint="cs"/>
          <w:u w:val="single"/>
          <w:rtl/>
        </w:rPr>
        <w:t xml:space="preserve"> </w:t>
      </w:r>
      <w:proofErr w:type="spellStart"/>
      <w:r w:rsidRPr="00725CA4">
        <w:rPr>
          <w:rFonts w:hint="cs"/>
          <w:u w:val="single"/>
          <w:rtl/>
        </w:rPr>
        <w:t>טרטמן</w:t>
      </w:r>
      <w:proofErr w:type="spellEnd"/>
      <w:r w:rsidRPr="00725CA4">
        <w:rPr>
          <w:rFonts w:hint="cs"/>
          <w:u w:val="single"/>
          <w:rtl/>
        </w:rPr>
        <w:t>:</w:t>
      </w:r>
    </w:p>
    <w:p w14:paraId="55A1CCD2" w14:textId="77777777" w:rsidR="00725CA4" w:rsidRPr="00725CA4" w:rsidRDefault="00725CA4" w:rsidP="00725CA4">
      <w:pPr>
        <w:pStyle w:val="Heading5"/>
        <w:jc w:val="left"/>
        <w:rPr>
          <w:rFonts w:hint="cs"/>
          <w:rtl/>
        </w:rPr>
      </w:pPr>
    </w:p>
    <w:p w14:paraId="3B3B686F" w14:textId="77777777" w:rsidR="00725CA4" w:rsidRPr="00725CA4" w:rsidRDefault="00725CA4" w:rsidP="00725CA4">
      <w:pPr>
        <w:bidi/>
        <w:rPr>
          <w:rFonts w:cs="David" w:hint="cs"/>
          <w:rtl/>
        </w:rPr>
      </w:pPr>
      <w:r w:rsidRPr="00725CA4">
        <w:rPr>
          <w:rFonts w:cs="David" w:hint="cs"/>
          <w:rtl/>
        </w:rPr>
        <w:tab/>
        <w:t xml:space="preserve"> בואו נעבור להצבעה, חבל על הזמן. </w:t>
      </w:r>
    </w:p>
    <w:p w14:paraId="7122437C" w14:textId="77777777" w:rsidR="00725CA4" w:rsidRPr="00725CA4" w:rsidRDefault="00725CA4" w:rsidP="00725CA4">
      <w:pPr>
        <w:pStyle w:val="Heading5"/>
        <w:jc w:val="left"/>
        <w:rPr>
          <w:rFonts w:hint="cs"/>
          <w:rtl/>
        </w:rPr>
      </w:pPr>
      <w:r w:rsidRPr="00725CA4">
        <w:rPr>
          <w:rtl/>
        </w:rPr>
        <w:br/>
      </w:r>
      <w:r w:rsidRPr="00725CA4">
        <w:rPr>
          <w:rFonts w:hint="cs"/>
          <w:u w:val="single"/>
          <w:rtl/>
        </w:rPr>
        <w:t>אליהו גבאי:</w:t>
      </w:r>
    </w:p>
    <w:p w14:paraId="4A83F218" w14:textId="77777777" w:rsidR="00725CA4" w:rsidRPr="00725CA4" w:rsidRDefault="00725CA4" w:rsidP="00725CA4">
      <w:pPr>
        <w:pStyle w:val="Heading5"/>
        <w:jc w:val="left"/>
        <w:rPr>
          <w:rFonts w:hint="cs"/>
          <w:rtl/>
        </w:rPr>
      </w:pPr>
    </w:p>
    <w:p w14:paraId="42EB5AE9" w14:textId="77777777" w:rsidR="00725CA4" w:rsidRPr="00725CA4" w:rsidRDefault="00725CA4" w:rsidP="00725CA4">
      <w:pPr>
        <w:bidi/>
        <w:rPr>
          <w:rFonts w:cs="David" w:hint="cs"/>
          <w:rtl/>
        </w:rPr>
      </w:pPr>
      <w:r w:rsidRPr="00725CA4">
        <w:rPr>
          <w:rFonts w:cs="David" w:hint="cs"/>
          <w:rtl/>
        </w:rPr>
        <w:tab/>
        <w:t>הם מעוררים שאט-נפש בציבור הישראלי, בציבור היהודי כאן בארץ, אם הם לא נכנסים ומצטרפים להצעת החוק, זה מחשיד את כולם. כאשר הם לא מצטרפים להצעת החוק, זה מחשיד אותם בכך שהם לא מצטרפים.</w:t>
      </w:r>
    </w:p>
    <w:p w14:paraId="5A0B6E77" w14:textId="77777777" w:rsidR="00725CA4" w:rsidRPr="00725CA4" w:rsidRDefault="00725CA4" w:rsidP="00725CA4">
      <w:pPr>
        <w:bidi/>
        <w:rPr>
          <w:rFonts w:cs="David" w:hint="cs"/>
          <w:rtl/>
        </w:rPr>
      </w:pPr>
    </w:p>
    <w:p w14:paraId="0399B290" w14:textId="77777777" w:rsidR="00725CA4" w:rsidRPr="00725CA4" w:rsidRDefault="00725CA4" w:rsidP="00725CA4">
      <w:pPr>
        <w:bidi/>
        <w:rPr>
          <w:rFonts w:cs="David" w:hint="cs"/>
          <w:rtl/>
        </w:rPr>
      </w:pPr>
      <w:r w:rsidRPr="00725CA4">
        <w:rPr>
          <w:rFonts w:cs="David" w:hint="cs"/>
          <w:rtl/>
        </w:rPr>
        <w:tab/>
        <w:t>לכן, אני מצפה מהם שיצטרפו. החוק הזה צריך לעבור ברוב גדול כדי להחזיר את אמון הציבור לכנסת, כי הציבור לא מבין איך יכולים לשמש חברי כנסת כאשר בורחים מחקירה או שיכולים להיתקל בחקירה מסוג זה של פגיעה בביטחון המדינה.</w:t>
      </w:r>
    </w:p>
    <w:p w14:paraId="3A63DDEF" w14:textId="77777777" w:rsidR="00725CA4" w:rsidRPr="00725CA4" w:rsidRDefault="00725CA4" w:rsidP="00725CA4">
      <w:pPr>
        <w:bidi/>
        <w:rPr>
          <w:rFonts w:cs="David" w:hint="cs"/>
          <w:rtl/>
        </w:rPr>
      </w:pPr>
    </w:p>
    <w:p w14:paraId="2445E654" w14:textId="77777777" w:rsidR="00725CA4" w:rsidRPr="00725CA4" w:rsidRDefault="00725CA4" w:rsidP="00725CA4">
      <w:pPr>
        <w:bidi/>
        <w:rPr>
          <w:rFonts w:cs="David" w:hint="cs"/>
          <w:rtl/>
        </w:rPr>
      </w:pPr>
      <w:r w:rsidRPr="00725CA4">
        <w:rPr>
          <w:rFonts w:cs="David" w:hint="cs"/>
          <w:rtl/>
        </w:rPr>
        <w:tab/>
        <w:t xml:space="preserve">אני מצטרף ומברך את חבר הכנסת רותם שהגיש את הצעת החוק, ואני מקווה שהוא יזכה לרוב מוחלט, כדי שהכנסת תאמר את אמירתה לגבי התנהגותם של חברי כנסת אשר סרחו ובגדו במדינה שלהם. </w:t>
      </w:r>
    </w:p>
    <w:p w14:paraId="28A1E974"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6685BECF" w14:textId="77777777" w:rsidR="00725CA4" w:rsidRPr="00725CA4" w:rsidRDefault="00725CA4" w:rsidP="00725CA4">
      <w:pPr>
        <w:bidi/>
        <w:rPr>
          <w:rFonts w:cs="David" w:hint="cs"/>
          <w:u w:val="single"/>
          <w:rtl/>
        </w:rPr>
      </w:pPr>
    </w:p>
    <w:p w14:paraId="33F609D4" w14:textId="77777777" w:rsidR="00725CA4" w:rsidRPr="00725CA4" w:rsidRDefault="00725CA4" w:rsidP="00725CA4">
      <w:pPr>
        <w:bidi/>
        <w:rPr>
          <w:rFonts w:cs="David" w:hint="cs"/>
          <w:rtl/>
        </w:rPr>
      </w:pPr>
      <w:r w:rsidRPr="00725CA4">
        <w:rPr>
          <w:rFonts w:cs="David" w:hint="cs"/>
          <w:rtl/>
        </w:rPr>
        <w:tab/>
        <w:t xml:space="preserve"> אדוני היושב-ראש, קודם כול אני חושב שזה נושא שבהחלט מעסיק את הציבור. על הנושא הזה ממש אני נשאל כאשר אני מופיע ברחבי הארץ במקומות שונים, ולכן אני מתכוון לתמוך בבקשה של חבר הכנסת רותם. </w:t>
      </w:r>
    </w:p>
    <w:p w14:paraId="00E3E2CF" w14:textId="77777777" w:rsidR="00725CA4" w:rsidRPr="00725CA4" w:rsidRDefault="00725CA4" w:rsidP="00725CA4">
      <w:pPr>
        <w:bidi/>
        <w:rPr>
          <w:rFonts w:cs="David" w:hint="cs"/>
          <w:rtl/>
        </w:rPr>
      </w:pPr>
    </w:p>
    <w:p w14:paraId="4180DC0B" w14:textId="77777777" w:rsidR="00725CA4" w:rsidRPr="00725CA4" w:rsidRDefault="00725CA4" w:rsidP="00725CA4">
      <w:pPr>
        <w:bidi/>
        <w:rPr>
          <w:rFonts w:cs="David" w:hint="cs"/>
          <w:rtl/>
        </w:rPr>
      </w:pPr>
      <w:r w:rsidRPr="00725CA4">
        <w:rPr>
          <w:rFonts w:cs="David" w:hint="cs"/>
          <w:rtl/>
        </w:rPr>
        <w:tab/>
        <w:t xml:space="preserve">אני מבקש לומר </w:t>
      </w:r>
      <w:r w:rsidRPr="00725CA4">
        <w:rPr>
          <w:rFonts w:cs="David"/>
          <w:rtl/>
        </w:rPr>
        <w:t>–</w:t>
      </w:r>
      <w:r w:rsidRPr="00725CA4">
        <w:rPr>
          <w:rFonts w:cs="David" w:hint="cs"/>
          <w:rtl/>
        </w:rPr>
        <w:t xml:space="preserve"> מאחר שעלו כאן טענות כאלה ואחרות </w:t>
      </w:r>
      <w:r w:rsidRPr="00725CA4">
        <w:rPr>
          <w:rFonts w:cs="David"/>
          <w:rtl/>
        </w:rPr>
        <w:t>–</w:t>
      </w:r>
      <w:r w:rsidRPr="00725CA4">
        <w:rPr>
          <w:rFonts w:cs="David" w:hint="cs"/>
          <w:rtl/>
        </w:rPr>
        <w:t xml:space="preserve"> דיון בבקשה לפטור מחובת הנחה הוא דיון שבו כל אחד יכול להתבטא, וזה דבר לגיטימי, ואני רוצה לדחות את ההתקפות על יושב-ראש הישיבה בנקודה הזאת.</w:t>
      </w:r>
    </w:p>
    <w:p w14:paraId="0786585C" w14:textId="77777777" w:rsidR="00725CA4" w:rsidRPr="00725CA4" w:rsidRDefault="00725CA4" w:rsidP="00725CA4">
      <w:pPr>
        <w:bidi/>
        <w:rPr>
          <w:rFonts w:cs="David" w:hint="cs"/>
          <w:rtl/>
        </w:rPr>
      </w:pPr>
    </w:p>
    <w:p w14:paraId="47F86F81" w14:textId="77777777" w:rsidR="00725CA4" w:rsidRPr="00725CA4" w:rsidRDefault="00725CA4" w:rsidP="00725CA4">
      <w:pPr>
        <w:bidi/>
        <w:rPr>
          <w:rFonts w:cs="David" w:hint="cs"/>
          <w:rtl/>
        </w:rPr>
      </w:pPr>
      <w:r w:rsidRPr="00725CA4">
        <w:rPr>
          <w:rFonts w:cs="David" w:hint="cs"/>
          <w:rtl/>
        </w:rPr>
        <w:tab/>
        <w:t xml:space="preserve">אני חושב שנכון להתחיל את הישיבות בזמן </w:t>
      </w:r>
      <w:r w:rsidRPr="00725CA4">
        <w:rPr>
          <w:rFonts w:cs="David"/>
          <w:rtl/>
        </w:rPr>
        <w:t>–</w:t>
      </w:r>
      <w:r w:rsidRPr="00725CA4">
        <w:rPr>
          <w:rFonts w:cs="David" w:hint="cs"/>
          <w:rtl/>
        </w:rPr>
        <w:t xml:space="preserve"> זאת נקודה שבהחלט נגעתי בה </w:t>
      </w:r>
      <w:r w:rsidRPr="00725CA4">
        <w:rPr>
          <w:rFonts w:cs="David"/>
          <w:rtl/>
        </w:rPr>
        <w:t>–</w:t>
      </w:r>
      <w:r w:rsidRPr="00725CA4">
        <w:rPr>
          <w:rFonts w:cs="David" w:hint="cs"/>
          <w:rtl/>
        </w:rPr>
        <w:t xml:space="preserve"> אבל בהחלט ברגע שהדיון מתחיל, כל אחד מהחברים יכול להביע את דעתו בצורה החופשית, ובסופו של דבר הכלל בדברים האלה הוא שאם יש רוב בכנסת על עניין מסוים, אז בסופו של דבר רואים את הרוב. ולכן, כל הדברים האחרים </w:t>
      </w:r>
      <w:r w:rsidRPr="00725CA4">
        <w:rPr>
          <w:rFonts w:cs="David"/>
          <w:rtl/>
        </w:rPr>
        <w:t>–</w:t>
      </w:r>
      <w:r w:rsidRPr="00725CA4">
        <w:rPr>
          <w:rFonts w:cs="David" w:hint="cs"/>
          <w:rtl/>
        </w:rPr>
        <w:t xml:space="preserve"> חבל, אין טעם להלהיט את הרוחות ולקיים ישיבה בצורה לא נינוחה. בסופו של דבר, אחר כך זה מוקרן </w:t>
      </w:r>
      <w:r w:rsidRPr="00725CA4">
        <w:rPr>
          <w:rFonts w:cs="David"/>
          <w:rtl/>
        </w:rPr>
        <w:t>–</w:t>
      </w:r>
      <w:r w:rsidRPr="00725CA4">
        <w:rPr>
          <w:rFonts w:cs="David" w:hint="cs"/>
          <w:rtl/>
        </w:rPr>
        <w:t xml:space="preserve"> אנשים מקבלים התרשמות לא נכונה על מה שקורה בכנסת כי בסך הכול את אותם רגעים רגועים ונינוחים שבהם אנשים מתבטאים בשיקול-דעת בישיבות </w:t>
      </w:r>
      <w:r w:rsidRPr="00725CA4">
        <w:rPr>
          <w:rFonts w:cs="David"/>
          <w:rtl/>
        </w:rPr>
        <w:t>–</w:t>
      </w:r>
      <w:r w:rsidRPr="00725CA4">
        <w:rPr>
          <w:rFonts w:cs="David" w:hint="cs"/>
          <w:rtl/>
        </w:rPr>
        <w:t xml:space="preserve"> את אותם רגעים לא מקרינים בערב, אלא מקרינים אך ורק את אותם קטעים שבהם מישהו מתפרץ או מישהו תוקף, חס וחלילה מגדף, אם כי זה גם קרה ואפילו בחדר לא רחוק מכאן, ואני חושב שזה יהיה הרבה יותר נכון אם נוכל גם בנושאים שמעוררים מחלוקת, לדבר ולטעון ביישוב דעת. </w:t>
      </w:r>
    </w:p>
    <w:p w14:paraId="20DA768A"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קריאות:</w:t>
      </w:r>
    </w:p>
    <w:p w14:paraId="78025B54" w14:textId="77777777" w:rsidR="00725CA4" w:rsidRPr="00725CA4" w:rsidRDefault="00725CA4" w:rsidP="00725CA4">
      <w:pPr>
        <w:bidi/>
        <w:rPr>
          <w:rFonts w:cs="David" w:hint="cs"/>
          <w:rtl/>
        </w:rPr>
      </w:pPr>
    </w:p>
    <w:p w14:paraId="0D76A57F" w14:textId="77777777" w:rsidR="00725CA4" w:rsidRPr="00725CA4" w:rsidRDefault="00725CA4" w:rsidP="00725CA4">
      <w:pPr>
        <w:bidi/>
        <w:rPr>
          <w:rFonts w:cs="David" w:hint="cs"/>
          <w:rtl/>
        </w:rPr>
      </w:pPr>
      <w:r w:rsidRPr="00725CA4">
        <w:rPr>
          <w:rFonts w:cs="David" w:hint="cs"/>
          <w:rtl/>
        </w:rPr>
        <w:tab/>
        <w:t>- - -</w:t>
      </w:r>
    </w:p>
    <w:p w14:paraId="1BB7B5E8" w14:textId="77777777" w:rsidR="00725CA4" w:rsidRPr="00725CA4" w:rsidRDefault="00725CA4" w:rsidP="00725CA4">
      <w:pPr>
        <w:bidi/>
        <w:rPr>
          <w:rFonts w:cs="David" w:hint="cs"/>
          <w:rtl/>
        </w:rPr>
      </w:pPr>
    </w:p>
    <w:p w14:paraId="71CA44AB" w14:textId="77777777" w:rsidR="00725CA4" w:rsidRPr="00725CA4" w:rsidRDefault="00725CA4" w:rsidP="00725CA4">
      <w:pPr>
        <w:bidi/>
        <w:rPr>
          <w:rFonts w:cs="David" w:hint="cs"/>
          <w:rtl/>
        </w:rPr>
      </w:pPr>
      <w:r w:rsidRPr="00725CA4">
        <w:rPr>
          <w:rFonts w:cs="David" w:hint="cs"/>
          <w:u w:val="single"/>
          <w:rtl/>
        </w:rPr>
        <w:t>לימור לבנת:</w:t>
      </w:r>
    </w:p>
    <w:p w14:paraId="77B94795" w14:textId="77777777" w:rsidR="00725CA4" w:rsidRPr="00725CA4" w:rsidRDefault="00725CA4" w:rsidP="00725CA4">
      <w:pPr>
        <w:bidi/>
        <w:rPr>
          <w:rFonts w:cs="David" w:hint="cs"/>
          <w:rtl/>
        </w:rPr>
      </w:pPr>
    </w:p>
    <w:p w14:paraId="19FC1BE3" w14:textId="77777777" w:rsidR="00725CA4" w:rsidRPr="00725CA4" w:rsidRDefault="00725CA4" w:rsidP="00725CA4">
      <w:pPr>
        <w:bidi/>
        <w:rPr>
          <w:rFonts w:cs="David" w:hint="cs"/>
          <w:rtl/>
        </w:rPr>
      </w:pPr>
      <w:r w:rsidRPr="00725CA4">
        <w:rPr>
          <w:rFonts w:cs="David" w:hint="cs"/>
          <w:rtl/>
        </w:rPr>
        <w:tab/>
        <w:t xml:space="preserve">אדוני, אני רק אומר שאני בהחלט תומכת בהצעת החוק של חבר הכנסת דוד רותם. אני חושבת שאולי חבל שלא </w:t>
      </w:r>
      <w:proofErr w:type="spellStart"/>
      <w:r w:rsidRPr="00725CA4">
        <w:rPr>
          <w:rFonts w:cs="David" w:hint="cs"/>
          <w:rtl/>
        </w:rPr>
        <w:t>היתה</w:t>
      </w:r>
      <w:proofErr w:type="spellEnd"/>
      <w:r w:rsidRPr="00725CA4">
        <w:rPr>
          <w:rFonts w:cs="David" w:hint="cs"/>
          <w:rtl/>
        </w:rPr>
        <w:t xml:space="preserve"> הצעה כזאת בספר החוקים קודם לכן, וטוב שחבר הכנסת דוד רותם יזם אותה. אני רוצה לברך אותך, ואני משוכנעת שהיא תזכה לתמיכה גורפת בכנסת. תודה לך, אדוני היושב-ראש. </w:t>
      </w:r>
    </w:p>
    <w:p w14:paraId="77C69792"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8B1C084" w14:textId="77777777" w:rsidR="00725CA4" w:rsidRPr="00725CA4" w:rsidRDefault="00725CA4" w:rsidP="00725CA4">
      <w:pPr>
        <w:bidi/>
        <w:rPr>
          <w:rFonts w:cs="David" w:hint="cs"/>
          <w:rtl/>
        </w:rPr>
      </w:pPr>
    </w:p>
    <w:p w14:paraId="763340D2" w14:textId="77777777" w:rsidR="00725CA4" w:rsidRPr="00725CA4" w:rsidRDefault="00725CA4" w:rsidP="00725CA4">
      <w:pPr>
        <w:bidi/>
        <w:rPr>
          <w:rFonts w:cs="David" w:hint="cs"/>
          <w:rtl/>
        </w:rPr>
      </w:pPr>
      <w:r w:rsidRPr="00725CA4">
        <w:rPr>
          <w:rFonts w:cs="David" w:hint="cs"/>
          <w:rtl/>
        </w:rPr>
        <w:tab/>
        <w:t>תודה. אני עובר להצבעה. מי בעד בקשתו של חבר הכנסת רותם לפטור מחובת הנחה מוקדמת את הצעת החוק? מי נגד? מי נמנע?</w:t>
      </w:r>
    </w:p>
    <w:p w14:paraId="274AB353" w14:textId="77777777" w:rsidR="00725CA4" w:rsidRPr="00725CA4" w:rsidRDefault="00725CA4" w:rsidP="00725CA4">
      <w:pPr>
        <w:bidi/>
        <w:jc w:val="center"/>
        <w:rPr>
          <w:rFonts w:ascii="David" w:hAnsi="David" w:cs="David" w:hint="cs"/>
          <w:b/>
          <w:bCs/>
          <w:rtl/>
        </w:rPr>
      </w:pPr>
      <w:r w:rsidRPr="00725CA4">
        <w:rPr>
          <w:rFonts w:cs="David"/>
          <w:rtl/>
        </w:rPr>
        <w:br/>
      </w:r>
      <w:r w:rsidRPr="00725CA4">
        <w:rPr>
          <w:rFonts w:ascii="David" w:hAnsi="David" w:cs="David" w:hint="cs"/>
          <w:b/>
          <w:bCs/>
          <w:rtl/>
        </w:rPr>
        <w:t>ה צ ב ע ה</w:t>
      </w:r>
    </w:p>
    <w:p w14:paraId="77CE3484" w14:textId="77777777" w:rsidR="00725CA4" w:rsidRPr="00725CA4" w:rsidRDefault="00725CA4" w:rsidP="00725CA4">
      <w:pPr>
        <w:bidi/>
        <w:jc w:val="center"/>
        <w:rPr>
          <w:rFonts w:ascii="David" w:hAnsi="David" w:cs="David" w:hint="cs"/>
          <w:b/>
          <w:bCs/>
          <w:rtl/>
        </w:rPr>
      </w:pPr>
    </w:p>
    <w:p w14:paraId="3CC1A317" w14:textId="77777777" w:rsidR="00725CA4" w:rsidRPr="00725CA4" w:rsidRDefault="00725CA4" w:rsidP="00725CA4">
      <w:pPr>
        <w:bidi/>
        <w:jc w:val="center"/>
        <w:rPr>
          <w:rFonts w:ascii="David" w:hAnsi="David" w:cs="David" w:hint="cs"/>
          <w:rtl/>
        </w:rPr>
      </w:pPr>
      <w:r w:rsidRPr="00725CA4">
        <w:rPr>
          <w:rFonts w:ascii="David" w:hAnsi="David" w:cs="David" w:hint="cs"/>
          <w:rtl/>
        </w:rPr>
        <w:t xml:space="preserve">בעד </w:t>
      </w:r>
      <w:r w:rsidRPr="00725CA4">
        <w:rPr>
          <w:rFonts w:ascii="David" w:hAnsi="David" w:cs="David"/>
          <w:rtl/>
        </w:rPr>
        <w:t>–</w:t>
      </w:r>
      <w:r w:rsidRPr="00725CA4">
        <w:rPr>
          <w:rFonts w:ascii="David" w:hAnsi="David" w:cs="David" w:hint="cs"/>
          <w:rtl/>
        </w:rPr>
        <w:t xml:space="preserve"> 11</w:t>
      </w:r>
    </w:p>
    <w:p w14:paraId="6B9A7C00" w14:textId="77777777" w:rsidR="00725CA4" w:rsidRPr="00725CA4" w:rsidRDefault="00725CA4" w:rsidP="00725CA4">
      <w:pPr>
        <w:bidi/>
        <w:jc w:val="center"/>
        <w:rPr>
          <w:rFonts w:ascii="David" w:hAnsi="David" w:cs="David" w:hint="cs"/>
          <w:rtl/>
        </w:rPr>
      </w:pPr>
      <w:r w:rsidRPr="00725CA4">
        <w:rPr>
          <w:rFonts w:ascii="David" w:hAnsi="David" w:cs="David" w:hint="cs"/>
          <w:rtl/>
        </w:rPr>
        <w:t xml:space="preserve">נגד </w:t>
      </w:r>
      <w:r w:rsidRPr="00725CA4">
        <w:rPr>
          <w:rFonts w:ascii="David" w:hAnsi="David" w:cs="David"/>
          <w:rtl/>
        </w:rPr>
        <w:t>–</w:t>
      </w:r>
      <w:r w:rsidRPr="00725CA4">
        <w:rPr>
          <w:rFonts w:ascii="David" w:hAnsi="David" w:cs="David" w:hint="cs"/>
          <w:rtl/>
        </w:rPr>
        <w:t xml:space="preserve"> אין</w:t>
      </w:r>
    </w:p>
    <w:p w14:paraId="2093F341" w14:textId="77777777" w:rsidR="00725CA4" w:rsidRPr="00725CA4" w:rsidRDefault="00725CA4" w:rsidP="00725CA4">
      <w:pPr>
        <w:bidi/>
        <w:jc w:val="center"/>
        <w:rPr>
          <w:rFonts w:ascii="David" w:hAnsi="David" w:cs="David" w:hint="cs"/>
          <w:rtl/>
        </w:rPr>
      </w:pPr>
      <w:r w:rsidRPr="00725CA4">
        <w:rPr>
          <w:rFonts w:ascii="David" w:hAnsi="David" w:cs="David" w:hint="cs"/>
          <w:rtl/>
        </w:rPr>
        <w:t xml:space="preserve">נמנעים </w:t>
      </w:r>
      <w:r w:rsidRPr="00725CA4">
        <w:rPr>
          <w:rFonts w:ascii="David" w:hAnsi="David" w:cs="David"/>
          <w:rtl/>
        </w:rPr>
        <w:t>–</w:t>
      </w:r>
      <w:r w:rsidRPr="00725CA4">
        <w:rPr>
          <w:rFonts w:ascii="David" w:hAnsi="David" w:cs="David" w:hint="cs"/>
          <w:rtl/>
        </w:rPr>
        <w:t xml:space="preserve"> אין</w:t>
      </w:r>
    </w:p>
    <w:p w14:paraId="66E7C3C7" w14:textId="77777777" w:rsidR="00725CA4" w:rsidRPr="00725CA4" w:rsidRDefault="00725CA4" w:rsidP="00725CA4">
      <w:pPr>
        <w:bidi/>
        <w:jc w:val="center"/>
        <w:rPr>
          <w:rFonts w:ascii="David" w:hAnsi="David" w:cs="David" w:hint="cs"/>
          <w:rtl/>
        </w:rPr>
      </w:pPr>
      <w:r w:rsidRPr="00725CA4">
        <w:rPr>
          <w:rFonts w:ascii="David" w:hAnsi="David" w:cs="David" w:hint="cs"/>
          <w:rtl/>
        </w:rPr>
        <w:t xml:space="preserve">בקשת חבר הכנסת דוד רותם להקדמת הדיון בהצעת חוק שלילת תשלומים לחבר הכנסת שחשוד בעבירה נגד ביטחון המדינה (תיקוני חקיקה), </w:t>
      </w:r>
      <w:proofErr w:type="spellStart"/>
      <w:r w:rsidRPr="00725CA4">
        <w:rPr>
          <w:rFonts w:ascii="David" w:hAnsi="David" w:cs="David" w:hint="cs"/>
          <w:rtl/>
        </w:rPr>
        <w:t>התשס"ז</w:t>
      </w:r>
      <w:proofErr w:type="spellEnd"/>
      <w:r w:rsidRPr="00725CA4">
        <w:rPr>
          <w:rFonts w:ascii="David" w:hAnsi="David" w:cs="David" w:hint="cs"/>
          <w:rtl/>
        </w:rPr>
        <w:t>-2007, לפני הקריאה הטרומית, נתקבלה.</w:t>
      </w:r>
    </w:p>
    <w:p w14:paraId="644E87DA" w14:textId="77777777" w:rsidR="00725CA4" w:rsidRPr="00725CA4" w:rsidRDefault="00725CA4" w:rsidP="00725CA4">
      <w:pPr>
        <w:bidi/>
        <w:jc w:val="center"/>
        <w:rPr>
          <w:rFonts w:ascii="David" w:hAnsi="David" w:cs="David" w:hint="cs"/>
          <w:rtl/>
        </w:rPr>
      </w:pPr>
    </w:p>
    <w:p w14:paraId="33BE98E0"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31FBABAF" w14:textId="77777777" w:rsidR="00725CA4" w:rsidRPr="00725CA4" w:rsidRDefault="00725CA4" w:rsidP="00725CA4">
      <w:pPr>
        <w:bidi/>
        <w:rPr>
          <w:rFonts w:cs="David" w:hint="cs"/>
          <w:u w:val="single"/>
          <w:rtl/>
        </w:rPr>
      </w:pPr>
    </w:p>
    <w:p w14:paraId="1EF6180A" w14:textId="77777777" w:rsidR="00725CA4" w:rsidRPr="00725CA4" w:rsidRDefault="00725CA4" w:rsidP="00725CA4">
      <w:pPr>
        <w:bidi/>
        <w:rPr>
          <w:rFonts w:cs="David" w:hint="cs"/>
          <w:rtl/>
        </w:rPr>
      </w:pPr>
      <w:r w:rsidRPr="00725CA4">
        <w:rPr>
          <w:rFonts w:cs="David" w:hint="cs"/>
          <w:b/>
          <w:bCs/>
          <w:rtl/>
        </w:rPr>
        <w:tab/>
      </w:r>
      <w:r w:rsidRPr="00725CA4">
        <w:rPr>
          <w:rFonts w:cs="David" w:hint="cs"/>
          <w:rtl/>
        </w:rPr>
        <w:t>בהיעדר מתנגדים ונמנעים, בקשתו של חבר הכנסת דוד רותם אושרה.</w:t>
      </w:r>
    </w:p>
    <w:p w14:paraId="62050BB3" w14:textId="77777777" w:rsidR="00725CA4" w:rsidRPr="00725CA4" w:rsidRDefault="00725CA4" w:rsidP="00725CA4">
      <w:pPr>
        <w:bidi/>
        <w:rPr>
          <w:rFonts w:cs="David" w:hint="cs"/>
          <w:rtl/>
        </w:rPr>
      </w:pPr>
    </w:p>
    <w:p w14:paraId="769ECA95" w14:textId="77777777" w:rsidR="00725CA4" w:rsidRPr="00725CA4" w:rsidRDefault="00725CA4" w:rsidP="00725CA4">
      <w:pPr>
        <w:bidi/>
        <w:rPr>
          <w:rFonts w:cs="David" w:hint="cs"/>
          <w:rtl/>
        </w:rPr>
      </w:pPr>
      <w:r w:rsidRPr="00725CA4">
        <w:rPr>
          <w:rFonts w:cs="David" w:hint="cs"/>
          <w:u w:val="single"/>
          <w:rtl/>
        </w:rPr>
        <w:t>דוד רותם:</w:t>
      </w:r>
    </w:p>
    <w:p w14:paraId="44CEC04C" w14:textId="77777777" w:rsidR="00725CA4" w:rsidRPr="00725CA4" w:rsidRDefault="00725CA4" w:rsidP="00725CA4">
      <w:pPr>
        <w:bidi/>
        <w:rPr>
          <w:rFonts w:cs="David" w:hint="cs"/>
          <w:rtl/>
        </w:rPr>
      </w:pPr>
    </w:p>
    <w:p w14:paraId="4AB3FB5A" w14:textId="77777777" w:rsidR="00725CA4" w:rsidRPr="00725CA4" w:rsidRDefault="00725CA4" w:rsidP="00725CA4">
      <w:pPr>
        <w:bidi/>
        <w:rPr>
          <w:rFonts w:cs="David"/>
          <w:rtl/>
        </w:rPr>
      </w:pPr>
      <w:r w:rsidRPr="00725CA4">
        <w:rPr>
          <w:rFonts w:cs="David" w:hint="cs"/>
          <w:rtl/>
        </w:rPr>
        <w:tab/>
        <w:t xml:space="preserve">תודה לאדוני. </w:t>
      </w:r>
    </w:p>
    <w:p w14:paraId="75BE7A11" w14:textId="77777777" w:rsidR="00725CA4" w:rsidRPr="00725CA4" w:rsidRDefault="00725CA4" w:rsidP="00725CA4">
      <w:pPr>
        <w:bidi/>
        <w:rPr>
          <w:rFonts w:cs="David" w:hint="cs"/>
          <w:rtl/>
        </w:rPr>
      </w:pPr>
      <w:r w:rsidRPr="00725CA4">
        <w:rPr>
          <w:rFonts w:cs="David"/>
          <w:rtl/>
        </w:rPr>
        <w:br w:type="page"/>
      </w:r>
    </w:p>
    <w:p w14:paraId="275DDE3B" w14:textId="77777777" w:rsidR="00725CA4" w:rsidRPr="00725CA4" w:rsidRDefault="00725CA4" w:rsidP="00725CA4">
      <w:pPr>
        <w:numPr>
          <w:ilvl w:val="0"/>
          <w:numId w:val="3"/>
        </w:numPr>
        <w:tabs>
          <w:tab w:val="left" w:pos="1221"/>
        </w:tabs>
        <w:overflowPunct w:val="0"/>
        <w:autoSpaceDE w:val="0"/>
        <w:autoSpaceDN w:val="0"/>
        <w:bidi/>
        <w:adjustRightInd w:val="0"/>
        <w:jc w:val="center"/>
        <w:textAlignment w:val="baseline"/>
        <w:rPr>
          <w:rFonts w:cs="David" w:hint="cs"/>
          <w:u w:val="single"/>
        </w:rPr>
      </w:pPr>
      <w:r w:rsidRPr="00725CA4">
        <w:rPr>
          <w:rFonts w:cs="David" w:hint="cs"/>
          <w:u w:val="single"/>
          <w:rtl/>
        </w:rPr>
        <w:t xml:space="preserve">הצעת חוק משפחות חיילים שנספו במערכה (תגמולים ושיקום)(תיקון </w:t>
      </w:r>
      <w:r w:rsidRPr="00725CA4">
        <w:rPr>
          <w:rFonts w:cs="David"/>
          <w:u w:val="single"/>
          <w:rtl/>
        </w:rPr>
        <w:t>–</w:t>
      </w:r>
      <w:r w:rsidRPr="00725CA4">
        <w:rPr>
          <w:rFonts w:cs="David" w:hint="cs"/>
          <w:u w:val="single"/>
          <w:rtl/>
        </w:rPr>
        <w:t xml:space="preserve"> ביטול מבחן ההכנסה לשכולים), </w:t>
      </w:r>
      <w:proofErr w:type="spellStart"/>
      <w:r w:rsidRPr="00725CA4">
        <w:rPr>
          <w:rFonts w:cs="David" w:hint="cs"/>
          <w:u w:val="single"/>
          <w:rtl/>
        </w:rPr>
        <w:t>התשס"ז</w:t>
      </w:r>
      <w:proofErr w:type="spellEnd"/>
      <w:r w:rsidRPr="00725CA4">
        <w:rPr>
          <w:rFonts w:cs="David" w:hint="cs"/>
          <w:u w:val="single"/>
          <w:rtl/>
        </w:rPr>
        <w:t>-2007 (פ/2568/17), הצעת חבר הכנסת מגלי והבה</w:t>
      </w:r>
    </w:p>
    <w:p w14:paraId="5723413E" w14:textId="77777777" w:rsidR="00725CA4" w:rsidRPr="00725CA4" w:rsidRDefault="00725CA4" w:rsidP="00725CA4">
      <w:pPr>
        <w:numPr>
          <w:ilvl w:val="0"/>
          <w:numId w:val="3"/>
        </w:numPr>
        <w:tabs>
          <w:tab w:val="left" w:pos="1221"/>
        </w:tabs>
        <w:overflowPunct w:val="0"/>
        <w:autoSpaceDE w:val="0"/>
        <w:autoSpaceDN w:val="0"/>
        <w:bidi/>
        <w:adjustRightInd w:val="0"/>
        <w:jc w:val="center"/>
        <w:textAlignment w:val="baseline"/>
        <w:rPr>
          <w:rFonts w:cs="David" w:hint="cs"/>
          <w:u w:val="single"/>
          <w:rtl/>
        </w:rPr>
      </w:pPr>
      <w:r w:rsidRPr="00725CA4">
        <w:rPr>
          <w:rFonts w:cs="David" w:hint="cs"/>
          <w:u w:val="single"/>
          <w:rtl/>
        </w:rPr>
        <w:t xml:space="preserve">הצעת חוק משפחות חיילים שנספו במערכה (תגמולים ושיקום)(תיקון </w:t>
      </w:r>
      <w:r w:rsidRPr="00725CA4">
        <w:rPr>
          <w:rFonts w:cs="David"/>
          <w:u w:val="single"/>
          <w:rtl/>
        </w:rPr>
        <w:t>–</w:t>
      </w:r>
      <w:r w:rsidRPr="00725CA4">
        <w:rPr>
          <w:rFonts w:cs="David" w:hint="cs"/>
          <w:u w:val="single"/>
          <w:rtl/>
        </w:rPr>
        <w:t xml:space="preserve"> ביטול מבחן הכנסה להורים שכולים), </w:t>
      </w:r>
      <w:proofErr w:type="spellStart"/>
      <w:r w:rsidRPr="00725CA4">
        <w:rPr>
          <w:rFonts w:cs="David" w:hint="cs"/>
          <w:u w:val="single"/>
          <w:rtl/>
        </w:rPr>
        <w:t>התשס"ז</w:t>
      </w:r>
      <w:proofErr w:type="spellEnd"/>
      <w:r w:rsidRPr="00725CA4">
        <w:rPr>
          <w:rFonts w:cs="David" w:hint="cs"/>
          <w:u w:val="single"/>
          <w:rtl/>
        </w:rPr>
        <w:t>-2007 (פ/2552/17), הצעת חברת הכנסת לימור לבנת</w:t>
      </w:r>
    </w:p>
    <w:p w14:paraId="7E8AD01F" w14:textId="77777777" w:rsidR="00725CA4" w:rsidRPr="00725CA4" w:rsidRDefault="00725CA4" w:rsidP="00725CA4">
      <w:pPr>
        <w:bidi/>
        <w:jc w:val="center"/>
        <w:rPr>
          <w:rFonts w:ascii="David" w:hAnsi="David" w:cs="David" w:hint="cs"/>
          <w:u w:val="single"/>
          <w:rtl/>
        </w:rPr>
      </w:pPr>
    </w:p>
    <w:p w14:paraId="2E5F24FB"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31A846F" w14:textId="77777777" w:rsidR="00725CA4" w:rsidRPr="00725CA4" w:rsidRDefault="00725CA4" w:rsidP="00725CA4">
      <w:pPr>
        <w:bidi/>
        <w:rPr>
          <w:rFonts w:cs="David" w:hint="cs"/>
          <w:u w:val="single"/>
          <w:rtl/>
        </w:rPr>
      </w:pPr>
    </w:p>
    <w:p w14:paraId="7B57423B" w14:textId="77777777" w:rsidR="00725CA4" w:rsidRPr="00725CA4" w:rsidRDefault="00725CA4" w:rsidP="00725CA4">
      <w:pPr>
        <w:bidi/>
        <w:rPr>
          <w:rFonts w:cs="David" w:hint="cs"/>
          <w:rtl/>
        </w:rPr>
      </w:pPr>
      <w:r w:rsidRPr="00725CA4">
        <w:rPr>
          <w:rFonts w:cs="David" w:hint="cs"/>
          <w:rtl/>
        </w:rPr>
        <w:tab/>
        <w:t xml:space="preserve">נושא שני על סדר-היום </w:t>
      </w:r>
      <w:r w:rsidRPr="00725CA4">
        <w:rPr>
          <w:rFonts w:cs="David"/>
          <w:rtl/>
        </w:rPr>
        <w:t>–</w:t>
      </w:r>
      <w:r w:rsidRPr="00725CA4">
        <w:rPr>
          <w:rFonts w:cs="David" w:hint="cs"/>
          <w:rtl/>
        </w:rPr>
        <w:t xml:space="preserve"> בקשת חבר הכנסת מגלי והבה לפטור מחובת הנחה את הצעת חוק משפחות חיילים שנספו במערכה (תגמולים ושיקום)(תיקון </w:t>
      </w:r>
      <w:r w:rsidRPr="00725CA4">
        <w:rPr>
          <w:rFonts w:cs="David"/>
          <w:rtl/>
        </w:rPr>
        <w:t>–</w:t>
      </w:r>
      <w:r w:rsidRPr="00725CA4">
        <w:rPr>
          <w:rFonts w:cs="David" w:hint="cs"/>
          <w:rtl/>
        </w:rPr>
        <w:t xml:space="preserve"> ביטול מבחן ההכנסה לשכולים), </w:t>
      </w:r>
      <w:proofErr w:type="spellStart"/>
      <w:r w:rsidRPr="00725CA4">
        <w:rPr>
          <w:rFonts w:cs="David" w:hint="cs"/>
          <w:rtl/>
        </w:rPr>
        <w:t>התשס"ז</w:t>
      </w:r>
      <w:proofErr w:type="spellEnd"/>
      <w:r w:rsidRPr="00725CA4">
        <w:rPr>
          <w:rFonts w:cs="David" w:hint="cs"/>
          <w:rtl/>
        </w:rPr>
        <w:t xml:space="preserve">-2007. </w:t>
      </w:r>
    </w:p>
    <w:p w14:paraId="5D94BC34"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2E0510F3" w14:textId="77777777" w:rsidR="00725CA4" w:rsidRPr="00725CA4" w:rsidRDefault="00725CA4" w:rsidP="00725CA4">
      <w:pPr>
        <w:bidi/>
        <w:rPr>
          <w:rFonts w:cs="David" w:hint="cs"/>
          <w:u w:val="single"/>
          <w:rtl/>
        </w:rPr>
      </w:pPr>
    </w:p>
    <w:p w14:paraId="13681000" w14:textId="77777777" w:rsidR="00725CA4" w:rsidRPr="00725CA4" w:rsidRDefault="00725CA4" w:rsidP="00725CA4">
      <w:pPr>
        <w:bidi/>
        <w:rPr>
          <w:rFonts w:cs="David" w:hint="cs"/>
          <w:rtl/>
        </w:rPr>
      </w:pPr>
      <w:r w:rsidRPr="00725CA4">
        <w:rPr>
          <w:rFonts w:cs="David" w:hint="cs"/>
          <w:rtl/>
        </w:rPr>
        <w:tab/>
        <w:t xml:space="preserve"> אדוני, אני מציע שנחבר את הדיון בסעיפים 2 ו-3, שלמעשה עוסקים באותו נושא.</w:t>
      </w:r>
    </w:p>
    <w:p w14:paraId="1A3A7BB0" w14:textId="77777777" w:rsidR="00725CA4" w:rsidRPr="00725CA4" w:rsidRDefault="00725CA4" w:rsidP="00725CA4">
      <w:pPr>
        <w:bidi/>
        <w:rPr>
          <w:rFonts w:cs="David" w:hint="cs"/>
          <w:rtl/>
        </w:rPr>
      </w:pPr>
    </w:p>
    <w:p w14:paraId="50A7BE71" w14:textId="77777777" w:rsidR="00725CA4" w:rsidRPr="00725CA4" w:rsidRDefault="00725CA4" w:rsidP="00725CA4">
      <w:pPr>
        <w:bidi/>
        <w:rPr>
          <w:rFonts w:cs="David" w:hint="cs"/>
          <w:rtl/>
        </w:rPr>
      </w:pPr>
      <w:r w:rsidRPr="00725CA4">
        <w:rPr>
          <w:rFonts w:cs="David" w:hint="cs"/>
          <w:u w:val="single"/>
          <w:rtl/>
        </w:rPr>
        <w:t>מגלי והבה:</w:t>
      </w:r>
    </w:p>
    <w:p w14:paraId="4E41D509" w14:textId="77777777" w:rsidR="00725CA4" w:rsidRPr="00725CA4" w:rsidRDefault="00725CA4" w:rsidP="00725CA4">
      <w:pPr>
        <w:bidi/>
        <w:rPr>
          <w:rFonts w:cs="David" w:hint="cs"/>
          <w:rtl/>
        </w:rPr>
      </w:pPr>
    </w:p>
    <w:p w14:paraId="4E9687E5" w14:textId="77777777" w:rsidR="00725CA4" w:rsidRPr="00725CA4" w:rsidRDefault="00725CA4" w:rsidP="00725CA4">
      <w:pPr>
        <w:bidi/>
        <w:rPr>
          <w:rFonts w:cs="David" w:hint="cs"/>
          <w:rtl/>
        </w:rPr>
      </w:pPr>
      <w:r w:rsidRPr="00725CA4">
        <w:rPr>
          <w:rFonts w:cs="David" w:hint="cs"/>
          <w:rtl/>
        </w:rPr>
        <w:tab/>
        <w:t xml:space="preserve"> פחות או יותר.</w:t>
      </w:r>
    </w:p>
    <w:p w14:paraId="7FE83CEC"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0B7616AF" w14:textId="77777777" w:rsidR="00725CA4" w:rsidRPr="00725CA4" w:rsidRDefault="00725CA4" w:rsidP="00725CA4">
      <w:pPr>
        <w:bidi/>
        <w:rPr>
          <w:rFonts w:cs="David" w:hint="cs"/>
          <w:u w:val="single"/>
          <w:rtl/>
        </w:rPr>
      </w:pPr>
    </w:p>
    <w:p w14:paraId="4C50EF3F" w14:textId="77777777" w:rsidR="00725CA4" w:rsidRPr="00725CA4" w:rsidRDefault="00725CA4" w:rsidP="00725CA4">
      <w:pPr>
        <w:bidi/>
        <w:rPr>
          <w:rFonts w:cs="David" w:hint="cs"/>
          <w:rtl/>
        </w:rPr>
      </w:pPr>
      <w:r w:rsidRPr="00725CA4">
        <w:rPr>
          <w:rFonts w:cs="David" w:hint="cs"/>
          <w:rtl/>
        </w:rPr>
        <w:tab/>
        <w:t>במקום לקיים שני דיונים, מאחר שאנחנו צריכים את אותו קוורום.</w:t>
      </w:r>
    </w:p>
    <w:p w14:paraId="57F71C27"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3DFFDCF5" w14:textId="77777777" w:rsidR="00725CA4" w:rsidRPr="00725CA4" w:rsidRDefault="00725CA4" w:rsidP="00725CA4">
      <w:pPr>
        <w:bidi/>
        <w:rPr>
          <w:rFonts w:cs="David" w:hint="cs"/>
          <w:rtl/>
        </w:rPr>
      </w:pPr>
    </w:p>
    <w:p w14:paraId="1BCC8636" w14:textId="77777777" w:rsidR="00725CA4" w:rsidRPr="00725CA4" w:rsidRDefault="00725CA4" w:rsidP="00725CA4">
      <w:pPr>
        <w:bidi/>
        <w:rPr>
          <w:rFonts w:cs="David" w:hint="cs"/>
          <w:rtl/>
        </w:rPr>
      </w:pPr>
      <w:r w:rsidRPr="00725CA4">
        <w:rPr>
          <w:rFonts w:cs="David" w:hint="cs"/>
          <w:rtl/>
        </w:rPr>
        <w:tab/>
        <w:t>הדיון יהיה אחד, אין ספק. הצבעות יתקיימו על כל הצעה בנפרד. חבר הכנסת והבה, בבקשה.</w:t>
      </w:r>
    </w:p>
    <w:p w14:paraId="10458BFA" w14:textId="77777777" w:rsidR="00725CA4" w:rsidRPr="00725CA4" w:rsidRDefault="00725CA4" w:rsidP="00725CA4">
      <w:pPr>
        <w:bidi/>
        <w:rPr>
          <w:rFonts w:cs="David" w:hint="cs"/>
          <w:rtl/>
        </w:rPr>
      </w:pPr>
    </w:p>
    <w:p w14:paraId="5717BECD" w14:textId="77777777" w:rsidR="00725CA4" w:rsidRPr="00725CA4" w:rsidRDefault="00725CA4" w:rsidP="00725CA4">
      <w:pPr>
        <w:bidi/>
        <w:rPr>
          <w:rFonts w:cs="David" w:hint="cs"/>
          <w:rtl/>
        </w:rPr>
      </w:pPr>
      <w:r w:rsidRPr="00725CA4">
        <w:rPr>
          <w:rFonts w:cs="David" w:hint="cs"/>
          <w:u w:val="single"/>
          <w:rtl/>
        </w:rPr>
        <w:t>מגלי והבה:</w:t>
      </w:r>
    </w:p>
    <w:p w14:paraId="44FF952A" w14:textId="77777777" w:rsidR="00725CA4" w:rsidRPr="00725CA4" w:rsidRDefault="00725CA4" w:rsidP="00725CA4">
      <w:pPr>
        <w:bidi/>
        <w:rPr>
          <w:rFonts w:cs="David" w:hint="cs"/>
          <w:rtl/>
        </w:rPr>
      </w:pPr>
    </w:p>
    <w:p w14:paraId="1C0A4C2B" w14:textId="77777777" w:rsidR="00725CA4" w:rsidRPr="00725CA4" w:rsidRDefault="00725CA4" w:rsidP="00725CA4">
      <w:pPr>
        <w:bidi/>
        <w:rPr>
          <w:rFonts w:cs="David" w:hint="cs"/>
          <w:rtl/>
        </w:rPr>
      </w:pPr>
      <w:r w:rsidRPr="00725CA4">
        <w:rPr>
          <w:rFonts w:cs="David" w:hint="cs"/>
          <w:rtl/>
        </w:rPr>
        <w:tab/>
        <w:t xml:space="preserve"> אדוני היושב-ראש, חברי הכנסת, מטרת החוק היא לתקן אפליה בין הורים שכולים לאלמנות </w:t>
      </w:r>
      <w:r w:rsidRPr="00725CA4">
        <w:rPr>
          <w:rFonts w:cs="David"/>
          <w:rtl/>
        </w:rPr>
        <w:t>–</w:t>
      </w:r>
      <w:r w:rsidRPr="00725CA4">
        <w:rPr>
          <w:rFonts w:cs="David" w:hint="cs"/>
          <w:rtl/>
        </w:rPr>
        <w:t xml:space="preserve"> כמובן שמדובר על אלמנות והורים שכולים של חיילי צה"ל בכלל. </w:t>
      </w:r>
    </w:p>
    <w:p w14:paraId="5218D447" w14:textId="77777777" w:rsidR="00725CA4" w:rsidRPr="00725CA4" w:rsidRDefault="00725CA4" w:rsidP="00725CA4">
      <w:pPr>
        <w:bidi/>
        <w:rPr>
          <w:rFonts w:cs="David" w:hint="cs"/>
          <w:rtl/>
        </w:rPr>
      </w:pPr>
    </w:p>
    <w:p w14:paraId="1D948CA6" w14:textId="77777777" w:rsidR="00725CA4" w:rsidRPr="00725CA4" w:rsidRDefault="00725CA4" w:rsidP="00725CA4">
      <w:pPr>
        <w:bidi/>
        <w:rPr>
          <w:rFonts w:cs="David" w:hint="cs"/>
          <w:rtl/>
        </w:rPr>
      </w:pPr>
      <w:r w:rsidRPr="00725CA4">
        <w:rPr>
          <w:rFonts w:cs="David" w:hint="cs"/>
          <w:rtl/>
        </w:rPr>
        <w:tab/>
        <w:t xml:space="preserve">אני מטפל זה זמן רב במיוחד במשפחות השכולות - ובעיקר במשפחות השכולות הדרוזיות והצ'רקסיות </w:t>
      </w:r>
      <w:r w:rsidRPr="00725CA4">
        <w:rPr>
          <w:rFonts w:cs="David"/>
          <w:rtl/>
        </w:rPr>
        <w:t>–</w:t>
      </w:r>
      <w:r w:rsidRPr="00725CA4">
        <w:rPr>
          <w:rFonts w:cs="David" w:hint="cs"/>
          <w:rtl/>
        </w:rPr>
        <w:t xml:space="preserve"> שפנו אלי בבעיה שהיא ידועה לכול. </w:t>
      </w:r>
    </w:p>
    <w:p w14:paraId="66E48283" w14:textId="77777777" w:rsidR="00725CA4" w:rsidRPr="00725CA4" w:rsidRDefault="00725CA4" w:rsidP="00725CA4">
      <w:pPr>
        <w:bidi/>
        <w:rPr>
          <w:rFonts w:cs="David" w:hint="cs"/>
          <w:rtl/>
        </w:rPr>
      </w:pPr>
    </w:p>
    <w:p w14:paraId="676FBCFF" w14:textId="77777777" w:rsidR="00725CA4" w:rsidRPr="00725CA4" w:rsidRDefault="00725CA4" w:rsidP="00725CA4">
      <w:pPr>
        <w:bidi/>
        <w:rPr>
          <w:rFonts w:cs="David" w:hint="cs"/>
          <w:rtl/>
        </w:rPr>
      </w:pPr>
      <w:r w:rsidRPr="00725CA4">
        <w:rPr>
          <w:rFonts w:cs="David" w:hint="cs"/>
          <w:rtl/>
        </w:rPr>
        <w:tab/>
        <w:t xml:space="preserve">אלמנות צה"ל מקבלות שיעור גמול קבוע </w:t>
      </w:r>
      <w:r w:rsidRPr="00725CA4">
        <w:rPr>
          <w:rFonts w:cs="David"/>
          <w:rtl/>
        </w:rPr>
        <w:t>–</w:t>
      </w:r>
      <w:r w:rsidRPr="00725CA4">
        <w:rPr>
          <w:rFonts w:cs="David" w:hint="cs"/>
          <w:rtl/>
        </w:rPr>
        <w:t xml:space="preserve"> בין 1,000 שקל ל- 6,000 שקלים </w:t>
      </w:r>
      <w:r w:rsidRPr="00725CA4">
        <w:rPr>
          <w:rFonts w:cs="David"/>
          <w:rtl/>
        </w:rPr>
        <w:t>–</w:t>
      </w:r>
      <w:r w:rsidRPr="00725CA4">
        <w:rPr>
          <w:rFonts w:cs="David" w:hint="cs"/>
          <w:rtl/>
        </w:rPr>
        <w:t xml:space="preserve"> וההורים השכולים, לאור הקיצוצים שחלו, נדרשים להמציא מדי שנה הוכחות על הכנסתם וכן תיעוד על אי-הכנסה.</w:t>
      </w:r>
    </w:p>
    <w:p w14:paraId="44B26192" w14:textId="77777777" w:rsidR="00725CA4" w:rsidRPr="00725CA4" w:rsidRDefault="00725CA4" w:rsidP="00725CA4">
      <w:pPr>
        <w:bidi/>
        <w:rPr>
          <w:rFonts w:cs="David" w:hint="cs"/>
          <w:rtl/>
        </w:rPr>
      </w:pPr>
    </w:p>
    <w:p w14:paraId="0A55FD34" w14:textId="77777777" w:rsidR="00725CA4" w:rsidRPr="00725CA4" w:rsidRDefault="00725CA4" w:rsidP="00725CA4">
      <w:pPr>
        <w:bidi/>
        <w:rPr>
          <w:rFonts w:cs="David" w:hint="cs"/>
          <w:rtl/>
        </w:rPr>
      </w:pPr>
      <w:r w:rsidRPr="00725CA4">
        <w:rPr>
          <w:rFonts w:cs="David" w:hint="cs"/>
          <w:rtl/>
        </w:rPr>
        <w:tab/>
        <w:t xml:space="preserve">מערכת הביטחון </w:t>
      </w:r>
      <w:proofErr w:type="spellStart"/>
      <w:r w:rsidRPr="00725CA4">
        <w:rPr>
          <w:rFonts w:cs="David" w:hint="cs"/>
          <w:rtl/>
        </w:rPr>
        <w:t>היתה</w:t>
      </w:r>
      <w:proofErr w:type="spellEnd"/>
      <w:r w:rsidRPr="00725CA4">
        <w:rPr>
          <w:rFonts w:cs="David" w:hint="cs"/>
          <w:rtl/>
        </w:rPr>
        <w:t xml:space="preserve"> ערה לנושא והיא קבעה ועדה בראשותו של פרופ' נאמן </w:t>
      </w:r>
      <w:r w:rsidRPr="00725CA4">
        <w:rPr>
          <w:rFonts w:cs="David"/>
          <w:rtl/>
        </w:rPr>
        <w:t>–</w:t>
      </w:r>
      <w:r w:rsidRPr="00725CA4">
        <w:rPr>
          <w:rFonts w:cs="David" w:hint="cs"/>
          <w:rtl/>
        </w:rPr>
        <w:t xml:space="preserve"> זה היה ב-2005. לפני שנתיים הוא הניח את מסקנותיו על שולחן משרד הביטחון, שיש בפירוש לקבוע גמול קבוע.</w:t>
      </w:r>
    </w:p>
    <w:p w14:paraId="1FDF5B3B"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56BBA7C5" w14:textId="77777777" w:rsidR="00725CA4" w:rsidRPr="00725CA4" w:rsidRDefault="00725CA4" w:rsidP="00725CA4">
      <w:pPr>
        <w:bidi/>
        <w:rPr>
          <w:rFonts w:cs="David" w:hint="cs"/>
          <w:u w:val="single"/>
          <w:rtl/>
        </w:rPr>
      </w:pPr>
    </w:p>
    <w:p w14:paraId="78201963" w14:textId="77777777" w:rsidR="00725CA4" w:rsidRPr="00725CA4" w:rsidRDefault="00725CA4" w:rsidP="00725CA4">
      <w:pPr>
        <w:bidi/>
        <w:rPr>
          <w:rFonts w:cs="David" w:hint="cs"/>
          <w:rtl/>
        </w:rPr>
      </w:pPr>
      <w:r w:rsidRPr="00725CA4">
        <w:rPr>
          <w:rFonts w:cs="David" w:hint="cs"/>
          <w:rtl/>
        </w:rPr>
        <w:tab/>
        <w:t xml:space="preserve"> שכנעת את כל חברי הוועדה, חבר הכנסת והבה.</w:t>
      </w:r>
    </w:p>
    <w:p w14:paraId="027AEF98"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מגלי והבה:</w:t>
      </w:r>
    </w:p>
    <w:p w14:paraId="41463AD0" w14:textId="77777777" w:rsidR="00725CA4" w:rsidRPr="00725CA4" w:rsidRDefault="00725CA4" w:rsidP="00725CA4">
      <w:pPr>
        <w:bidi/>
        <w:rPr>
          <w:rFonts w:cs="David" w:hint="cs"/>
          <w:rtl/>
        </w:rPr>
      </w:pPr>
    </w:p>
    <w:p w14:paraId="3E4B17EE" w14:textId="77777777" w:rsidR="00725CA4" w:rsidRPr="00725CA4" w:rsidRDefault="00725CA4" w:rsidP="00725CA4">
      <w:pPr>
        <w:bidi/>
        <w:rPr>
          <w:rFonts w:cs="David" w:hint="cs"/>
          <w:rtl/>
        </w:rPr>
      </w:pPr>
      <w:r w:rsidRPr="00725CA4">
        <w:rPr>
          <w:rFonts w:cs="David" w:hint="cs"/>
          <w:rtl/>
        </w:rPr>
        <w:tab/>
        <w:t xml:space="preserve"> אני מבקש להגיד שני דברים חשובים. אומנם, חברת הכנסת לימור לבנת הגישה הצעה </w:t>
      </w:r>
      <w:r w:rsidRPr="00725CA4">
        <w:rPr>
          <w:rFonts w:cs="David"/>
          <w:rtl/>
        </w:rPr>
        <w:t>–</w:t>
      </w:r>
      <w:r w:rsidRPr="00725CA4">
        <w:rPr>
          <w:rFonts w:cs="David" w:hint="cs"/>
          <w:rtl/>
        </w:rPr>
        <w:t xml:space="preserve"> קיים שוני, ואחר כך נתאם זאת בהכנת הצעות החוק.</w:t>
      </w:r>
    </w:p>
    <w:p w14:paraId="61E1D230" w14:textId="77777777" w:rsidR="00725CA4" w:rsidRPr="00725CA4" w:rsidRDefault="00725CA4" w:rsidP="00725CA4">
      <w:pPr>
        <w:bidi/>
        <w:rPr>
          <w:rFonts w:cs="David" w:hint="cs"/>
          <w:rtl/>
        </w:rPr>
      </w:pPr>
    </w:p>
    <w:p w14:paraId="2F495547" w14:textId="77777777" w:rsidR="00725CA4" w:rsidRPr="00725CA4" w:rsidRDefault="00725CA4" w:rsidP="00725CA4">
      <w:pPr>
        <w:bidi/>
        <w:rPr>
          <w:rFonts w:cs="David" w:hint="cs"/>
          <w:rtl/>
        </w:rPr>
      </w:pPr>
      <w:r w:rsidRPr="00725CA4">
        <w:rPr>
          <w:rFonts w:cs="David" w:hint="cs"/>
          <w:rtl/>
        </w:rPr>
        <w:tab/>
        <w:t xml:space="preserve">בהצעת החוק שלי אני מדבר גם על נושא חשבון העיקולים למשפחות השכולות </w:t>
      </w:r>
      <w:r w:rsidRPr="00725CA4">
        <w:rPr>
          <w:rFonts w:cs="David"/>
          <w:rtl/>
        </w:rPr>
        <w:t>–</w:t>
      </w:r>
      <w:r w:rsidRPr="00725CA4">
        <w:rPr>
          <w:rFonts w:cs="David" w:hint="cs"/>
          <w:rtl/>
        </w:rPr>
        <w:t xml:space="preserve"> זה מעט שונה באחד הסעיפים מהצעתה של חברת הכנסת לבנת. בהכנת הצעת החוק אנחנו נעשה תיאום כך שלא ניתן לעקל את החשבונות של אותן משפחות שכולות, כשזה מגיע לחשבונן הפרטי. </w:t>
      </w:r>
    </w:p>
    <w:p w14:paraId="2B595677" w14:textId="77777777" w:rsidR="00725CA4" w:rsidRPr="00725CA4" w:rsidRDefault="00725CA4" w:rsidP="00725CA4">
      <w:pPr>
        <w:bidi/>
        <w:rPr>
          <w:rFonts w:cs="David" w:hint="cs"/>
          <w:rtl/>
        </w:rPr>
      </w:pPr>
    </w:p>
    <w:p w14:paraId="1D56EC9F" w14:textId="77777777" w:rsidR="00725CA4" w:rsidRPr="00725CA4" w:rsidRDefault="00725CA4" w:rsidP="00725CA4">
      <w:pPr>
        <w:bidi/>
        <w:rPr>
          <w:rFonts w:cs="David" w:hint="cs"/>
          <w:rtl/>
        </w:rPr>
      </w:pPr>
      <w:r w:rsidRPr="00725CA4">
        <w:rPr>
          <w:rFonts w:cs="David" w:hint="cs"/>
          <w:rtl/>
        </w:rPr>
        <w:tab/>
        <w:t xml:space="preserve">לכן, אני מבקש מחברי הוועדה </w:t>
      </w:r>
      <w:r w:rsidRPr="00725CA4">
        <w:rPr>
          <w:rFonts w:cs="David"/>
          <w:rtl/>
        </w:rPr>
        <w:t>–</w:t>
      </w:r>
      <w:r w:rsidRPr="00725CA4">
        <w:rPr>
          <w:rFonts w:cs="David" w:hint="cs"/>
          <w:rtl/>
        </w:rPr>
        <w:t xml:space="preserve"> בגלל נחיצות העניין, וגם ראש הממשלה הכריז על כך שהוא תומך - - -</w:t>
      </w:r>
    </w:p>
    <w:p w14:paraId="2AC05DFD"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30E27EAA" w14:textId="77777777" w:rsidR="00725CA4" w:rsidRPr="00725CA4" w:rsidRDefault="00725CA4" w:rsidP="00725CA4">
      <w:pPr>
        <w:bidi/>
        <w:rPr>
          <w:rFonts w:cs="David" w:hint="cs"/>
          <w:rtl/>
        </w:rPr>
      </w:pPr>
    </w:p>
    <w:p w14:paraId="7C220BBB" w14:textId="77777777" w:rsidR="00725CA4" w:rsidRPr="00725CA4" w:rsidRDefault="00725CA4" w:rsidP="00725CA4">
      <w:pPr>
        <w:bidi/>
        <w:rPr>
          <w:rFonts w:cs="David" w:hint="cs"/>
          <w:rtl/>
        </w:rPr>
      </w:pPr>
      <w:r w:rsidRPr="00725CA4">
        <w:rPr>
          <w:rFonts w:cs="David" w:hint="cs"/>
          <w:rtl/>
        </w:rPr>
        <w:tab/>
        <w:t>רציתי לומר שהממשלה הכריזה על ביטול מבחן ההכנסה.</w:t>
      </w:r>
    </w:p>
    <w:p w14:paraId="41290C2E"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מגלי והבה:</w:t>
      </w:r>
    </w:p>
    <w:p w14:paraId="5EC5154E" w14:textId="77777777" w:rsidR="00725CA4" w:rsidRPr="00725CA4" w:rsidRDefault="00725CA4" w:rsidP="00725CA4">
      <w:pPr>
        <w:bidi/>
        <w:rPr>
          <w:rFonts w:cs="David" w:hint="cs"/>
          <w:rtl/>
        </w:rPr>
      </w:pPr>
    </w:p>
    <w:p w14:paraId="49CF2DF2" w14:textId="77777777" w:rsidR="00725CA4" w:rsidRPr="00725CA4" w:rsidRDefault="00725CA4" w:rsidP="00725CA4">
      <w:pPr>
        <w:bidi/>
        <w:rPr>
          <w:rFonts w:cs="David" w:hint="cs"/>
          <w:rtl/>
        </w:rPr>
      </w:pPr>
      <w:r w:rsidRPr="00725CA4">
        <w:rPr>
          <w:rFonts w:cs="David" w:hint="cs"/>
          <w:rtl/>
        </w:rPr>
        <w:tab/>
        <w:t xml:space="preserve">ראש הממשלה הכריז על כך בערב יום הזיכרון, אבל בין הכרזה לבין עשייה יש הבדל. </w:t>
      </w:r>
    </w:p>
    <w:p w14:paraId="2C228A3C"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צבי הנדל:</w:t>
      </w:r>
    </w:p>
    <w:p w14:paraId="441DFA29" w14:textId="77777777" w:rsidR="00725CA4" w:rsidRPr="00725CA4" w:rsidRDefault="00725CA4" w:rsidP="00725CA4">
      <w:pPr>
        <w:bidi/>
        <w:rPr>
          <w:rFonts w:cs="David" w:hint="cs"/>
          <w:rtl/>
        </w:rPr>
      </w:pPr>
    </w:p>
    <w:p w14:paraId="4D12D2FB" w14:textId="77777777" w:rsidR="00725CA4" w:rsidRPr="00725CA4" w:rsidRDefault="00725CA4" w:rsidP="00725CA4">
      <w:pPr>
        <w:bidi/>
        <w:rPr>
          <w:rFonts w:cs="David" w:hint="cs"/>
          <w:rtl/>
        </w:rPr>
      </w:pPr>
      <w:r w:rsidRPr="00725CA4">
        <w:rPr>
          <w:rFonts w:cs="David" w:hint="cs"/>
          <w:rtl/>
        </w:rPr>
        <w:tab/>
        <w:t xml:space="preserve"> הממשלה בעד?</w:t>
      </w:r>
    </w:p>
    <w:p w14:paraId="6634CA16"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239A535" w14:textId="77777777" w:rsidR="00725CA4" w:rsidRPr="00725CA4" w:rsidRDefault="00725CA4" w:rsidP="00725CA4">
      <w:pPr>
        <w:bidi/>
        <w:rPr>
          <w:rFonts w:cs="David" w:hint="cs"/>
          <w:rtl/>
        </w:rPr>
      </w:pPr>
    </w:p>
    <w:p w14:paraId="4883955B" w14:textId="77777777" w:rsidR="00725CA4" w:rsidRPr="00725CA4" w:rsidRDefault="00725CA4" w:rsidP="00725CA4">
      <w:pPr>
        <w:bidi/>
        <w:rPr>
          <w:rFonts w:cs="David" w:hint="cs"/>
          <w:rtl/>
        </w:rPr>
      </w:pPr>
      <w:r w:rsidRPr="00725CA4">
        <w:rPr>
          <w:rFonts w:cs="David" w:hint="cs"/>
          <w:rtl/>
        </w:rPr>
        <w:tab/>
        <w:t>כן. נעזור לה לבצע.</w:t>
      </w:r>
    </w:p>
    <w:p w14:paraId="7B059940"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מגלי והבה:</w:t>
      </w:r>
    </w:p>
    <w:p w14:paraId="20D51A3F" w14:textId="77777777" w:rsidR="00725CA4" w:rsidRPr="00725CA4" w:rsidRDefault="00725CA4" w:rsidP="00725CA4">
      <w:pPr>
        <w:bidi/>
        <w:rPr>
          <w:rFonts w:cs="David" w:hint="cs"/>
          <w:rtl/>
        </w:rPr>
      </w:pPr>
    </w:p>
    <w:p w14:paraId="2A5CAF3E" w14:textId="77777777" w:rsidR="00725CA4" w:rsidRPr="00725CA4" w:rsidRDefault="00725CA4" w:rsidP="00725CA4">
      <w:pPr>
        <w:bidi/>
        <w:rPr>
          <w:rFonts w:cs="David" w:hint="cs"/>
          <w:rtl/>
        </w:rPr>
      </w:pPr>
      <w:r w:rsidRPr="00725CA4">
        <w:rPr>
          <w:rFonts w:cs="David" w:hint="cs"/>
          <w:rtl/>
        </w:rPr>
        <w:tab/>
        <w:t xml:space="preserve"> כך הכריזו, אבל אני הבאתי את הצעת החוק - - -</w:t>
      </w:r>
    </w:p>
    <w:p w14:paraId="40BB9485"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צבי הנדל:</w:t>
      </w:r>
    </w:p>
    <w:p w14:paraId="773D9897" w14:textId="77777777" w:rsidR="00725CA4" w:rsidRPr="00725CA4" w:rsidRDefault="00725CA4" w:rsidP="00725CA4">
      <w:pPr>
        <w:bidi/>
        <w:rPr>
          <w:rFonts w:cs="David" w:hint="cs"/>
          <w:rtl/>
        </w:rPr>
      </w:pPr>
    </w:p>
    <w:p w14:paraId="1113D6BD" w14:textId="77777777" w:rsidR="00725CA4" w:rsidRPr="00725CA4" w:rsidRDefault="00725CA4" w:rsidP="00725CA4">
      <w:pPr>
        <w:bidi/>
        <w:rPr>
          <w:rFonts w:cs="David" w:hint="cs"/>
          <w:rtl/>
        </w:rPr>
      </w:pPr>
      <w:r w:rsidRPr="00725CA4">
        <w:rPr>
          <w:rFonts w:cs="David" w:hint="cs"/>
          <w:rtl/>
        </w:rPr>
        <w:tab/>
        <w:t xml:space="preserve"> אם היא בעד </w:t>
      </w:r>
      <w:r w:rsidRPr="00725CA4">
        <w:rPr>
          <w:rFonts w:cs="David"/>
          <w:rtl/>
        </w:rPr>
        <w:t>–</w:t>
      </w:r>
      <w:r w:rsidRPr="00725CA4">
        <w:rPr>
          <w:rFonts w:cs="David" w:hint="cs"/>
          <w:rtl/>
        </w:rPr>
        <w:t xml:space="preserve"> אני נגד.</w:t>
      </w:r>
    </w:p>
    <w:p w14:paraId="4121CA21"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מגלי והבה:</w:t>
      </w:r>
    </w:p>
    <w:p w14:paraId="48543A0A" w14:textId="77777777" w:rsidR="00725CA4" w:rsidRPr="00725CA4" w:rsidRDefault="00725CA4" w:rsidP="00725CA4">
      <w:pPr>
        <w:bidi/>
        <w:rPr>
          <w:rFonts w:cs="David" w:hint="cs"/>
          <w:rtl/>
        </w:rPr>
      </w:pPr>
    </w:p>
    <w:p w14:paraId="62437A9B" w14:textId="77777777" w:rsidR="00725CA4" w:rsidRPr="00725CA4" w:rsidRDefault="00725CA4" w:rsidP="00725CA4">
      <w:pPr>
        <w:bidi/>
        <w:rPr>
          <w:rFonts w:cs="David" w:hint="cs"/>
          <w:rtl/>
        </w:rPr>
      </w:pPr>
      <w:r w:rsidRPr="00725CA4">
        <w:rPr>
          <w:rFonts w:cs="David" w:hint="cs"/>
          <w:rtl/>
        </w:rPr>
        <w:tab/>
        <w:t xml:space="preserve"> תהיה איתנו, לא עם הממשלה. אני מבקש מחברי הכנסת לתמוך בפטור מהנחה של הצעת החוק, ואין לי התנגדות לאחד את ההצעה עם הצעתה של חברת הכנסת לימור לבנת. </w:t>
      </w:r>
    </w:p>
    <w:p w14:paraId="51C37881"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52F2D1CA" w14:textId="77777777" w:rsidR="00725CA4" w:rsidRPr="00725CA4" w:rsidRDefault="00725CA4" w:rsidP="00725CA4">
      <w:pPr>
        <w:bidi/>
        <w:rPr>
          <w:rFonts w:cs="David" w:hint="cs"/>
          <w:rtl/>
        </w:rPr>
      </w:pPr>
    </w:p>
    <w:p w14:paraId="486725EC" w14:textId="77777777" w:rsidR="00725CA4" w:rsidRPr="00725CA4" w:rsidRDefault="00725CA4" w:rsidP="00725CA4">
      <w:pPr>
        <w:bidi/>
        <w:rPr>
          <w:rFonts w:cs="David" w:hint="cs"/>
          <w:rtl/>
        </w:rPr>
      </w:pPr>
      <w:r w:rsidRPr="00725CA4">
        <w:rPr>
          <w:rFonts w:cs="David" w:hint="cs"/>
          <w:rtl/>
        </w:rPr>
        <w:tab/>
        <w:t>חברת הכנסת לימור לבנת.</w:t>
      </w:r>
    </w:p>
    <w:p w14:paraId="3826AC05"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לימור לבנת:</w:t>
      </w:r>
    </w:p>
    <w:p w14:paraId="3EA21B20" w14:textId="77777777" w:rsidR="00725CA4" w:rsidRPr="00725CA4" w:rsidRDefault="00725CA4" w:rsidP="00725CA4">
      <w:pPr>
        <w:bidi/>
        <w:rPr>
          <w:rFonts w:cs="David" w:hint="cs"/>
          <w:rtl/>
        </w:rPr>
      </w:pPr>
    </w:p>
    <w:p w14:paraId="6BF77643" w14:textId="77777777" w:rsidR="00725CA4" w:rsidRPr="00725CA4" w:rsidRDefault="00725CA4" w:rsidP="00725CA4">
      <w:pPr>
        <w:bidi/>
        <w:rPr>
          <w:rFonts w:cs="David" w:hint="cs"/>
          <w:rtl/>
        </w:rPr>
      </w:pPr>
      <w:r w:rsidRPr="00725CA4">
        <w:rPr>
          <w:rFonts w:cs="David" w:hint="cs"/>
          <w:rtl/>
        </w:rPr>
        <w:tab/>
        <w:t xml:space="preserve"> אדוני היושב-ראש, אני הנחתי את הצעת החוק שעוסקת בנושא של ביטול מבחן הכנסה להורים שכולים. על הצעת החוק שאני הגשתי חתומים 61 חברי כנסת, לרבות חבר הכנסת צבי הנדל, מ-11 מתוך 13 סיעות הבית, כך שהיא באמת מאחדת כמעט את כל הכנסת. </w:t>
      </w:r>
    </w:p>
    <w:p w14:paraId="0F80C7CD"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גדעון סער:</w:t>
      </w:r>
    </w:p>
    <w:p w14:paraId="5A7DC6D5" w14:textId="77777777" w:rsidR="00725CA4" w:rsidRPr="00725CA4" w:rsidRDefault="00725CA4" w:rsidP="00725CA4">
      <w:pPr>
        <w:bidi/>
        <w:rPr>
          <w:rFonts w:cs="David" w:hint="cs"/>
          <w:u w:val="single"/>
          <w:rtl/>
        </w:rPr>
      </w:pPr>
    </w:p>
    <w:p w14:paraId="2641BE89" w14:textId="77777777" w:rsidR="00725CA4" w:rsidRPr="00725CA4" w:rsidRDefault="00725CA4" w:rsidP="00725CA4">
      <w:pPr>
        <w:bidi/>
        <w:rPr>
          <w:rFonts w:cs="David" w:hint="cs"/>
          <w:rtl/>
        </w:rPr>
      </w:pPr>
      <w:r w:rsidRPr="00725CA4">
        <w:rPr>
          <w:rFonts w:cs="David" w:hint="cs"/>
          <w:rtl/>
        </w:rPr>
        <w:tab/>
        <w:t xml:space="preserve"> יש רק 12 סיעות. </w:t>
      </w:r>
    </w:p>
    <w:p w14:paraId="4337497D" w14:textId="77777777" w:rsidR="00725CA4" w:rsidRPr="00725CA4" w:rsidRDefault="00725CA4" w:rsidP="00725CA4">
      <w:pPr>
        <w:bidi/>
        <w:rPr>
          <w:rFonts w:cs="David" w:hint="cs"/>
          <w:rtl/>
        </w:rPr>
      </w:pPr>
      <w:r w:rsidRPr="00725CA4">
        <w:rPr>
          <w:rFonts w:cs="David"/>
          <w:rtl/>
        </w:rPr>
        <w:br/>
      </w:r>
      <w:r w:rsidRPr="00725CA4">
        <w:rPr>
          <w:rFonts w:cs="David" w:hint="cs"/>
          <w:u w:val="single"/>
          <w:rtl/>
        </w:rPr>
        <w:t>לימור לבנת:</w:t>
      </w:r>
    </w:p>
    <w:p w14:paraId="3B0B1155" w14:textId="77777777" w:rsidR="00725CA4" w:rsidRPr="00725CA4" w:rsidRDefault="00725CA4" w:rsidP="00725CA4">
      <w:pPr>
        <w:bidi/>
        <w:rPr>
          <w:rFonts w:cs="David" w:hint="cs"/>
          <w:rtl/>
        </w:rPr>
      </w:pPr>
    </w:p>
    <w:p w14:paraId="32A4CA50" w14:textId="77777777" w:rsidR="00725CA4" w:rsidRPr="00725CA4" w:rsidRDefault="00725CA4" w:rsidP="00725CA4">
      <w:pPr>
        <w:bidi/>
        <w:rPr>
          <w:rFonts w:cs="David" w:hint="cs"/>
          <w:rtl/>
        </w:rPr>
      </w:pPr>
      <w:r w:rsidRPr="00725CA4">
        <w:rPr>
          <w:rFonts w:cs="David" w:hint="cs"/>
          <w:rtl/>
        </w:rPr>
        <w:tab/>
        <w:t xml:space="preserve"> אתה צודק. 11 מתוך 12 סיעות הבית. חתם חבר הכנסת דב </w:t>
      </w:r>
      <w:proofErr w:type="spellStart"/>
      <w:r w:rsidRPr="00725CA4">
        <w:rPr>
          <w:rFonts w:cs="David" w:hint="cs"/>
          <w:rtl/>
        </w:rPr>
        <w:t>חנין</w:t>
      </w:r>
      <w:proofErr w:type="spellEnd"/>
      <w:r w:rsidRPr="00725CA4">
        <w:rPr>
          <w:rFonts w:cs="David" w:hint="cs"/>
          <w:rtl/>
        </w:rPr>
        <w:t xml:space="preserve"> </w:t>
      </w:r>
      <w:proofErr w:type="spellStart"/>
      <w:r w:rsidRPr="00725CA4">
        <w:rPr>
          <w:rFonts w:cs="David" w:hint="cs"/>
          <w:rtl/>
        </w:rPr>
        <w:t>מחד"ש</w:t>
      </w:r>
      <w:proofErr w:type="spellEnd"/>
      <w:r w:rsidRPr="00725CA4">
        <w:rPr>
          <w:rFonts w:cs="David" w:hint="cs"/>
          <w:rtl/>
        </w:rPr>
        <w:t>.</w:t>
      </w:r>
    </w:p>
    <w:p w14:paraId="76F23022" w14:textId="77777777" w:rsidR="00725CA4" w:rsidRPr="00725CA4" w:rsidRDefault="00725CA4" w:rsidP="00725CA4">
      <w:pPr>
        <w:bidi/>
        <w:rPr>
          <w:rFonts w:cs="David" w:hint="cs"/>
          <w:rtl/>
        </w:rPr>
      </w:pPr>
      <w:r w:rsidRPr="00725CA4">
        <w:rPr>
          <w:rFonts w:cs="David"/>
          <w:rtl/>
        </w:rPr>
        <w:br/>
      </w:r>
      <w:r w:rsidRPr="00725CA4">
        <w:rPr>
          <w:rFonts w:cs="David" w:hint="cs"/>
          <w:u w:val="single"/>
          <w:rtl/>
        </w:rPr>
        <w:t xml:space="preserve">יולי (יואל) </w:t>
      </w:r>
      <w:proofErr w:type="spellStart"/>
      <w:r w:rsidRPr="00725CA4">
        <w:rPr>
          <w:rFonts w:cs="David" w:hint="cs"/>
          <w:u w:val="single"/>
          <w:rtl/>
        </w:rPr>
        <w:t>אדלשטיין</w:t>
      </w:r>
      <w:proofErr w:type="spellEnd"/>
      <w:r w:rsidRPr="00725CA4">
        <w:rPr>
          <w:rFonts w:cs="David" w:hint="cs"/>
          <w:u w:val="single"/>
          <w:rtl/>
        </w:rPr>
        <w:t>:</w:t>
      </w:r>
    </w:p>
    <w:p w14:paraId="442D76B9" w14:textId="77777777" w:rsidR="00725CA4" w:rsidRPr="00725CA4" w:rsidRDefault="00725CA4" w:rsidP="00725CA4">
      <w:pPr>
        <w:bidi/>
        <w:rPr>
          <w:rFonts w:cs="David" w:hint="cs"/>
          <w:rtl/>
        </w:rPr>
      </w:pPr>
    </w:p>
    <w:p w14:paraId="1F30601D" w14:textId="77777777" w:rsidR="00725CA4" w:rsidRPr="00725CA4" w:rsidRDefault="00725CA4" w:rsidP="00725CA4">
      <w:pPr>
        <w:bidi/>
        <w:rPr>
          <w:rFonts w:cs="David" w:hint="cs"/>
          <w:rtl/>
        </w:rPr>
      </w:pPr>
      <w:r w:rsidRPr="00725CA4">
        <w:rPr>
          <w:rFonts w:cs="David" w:hint="cs"/>
          <w:rtl/>
        </w:rPr>
        <w:tab/>
        <w:t xml:space="preserve">רק על ההישג </w:t>
      </w:r>
      <w:proofErr w:type="spellStart"/>
      <w:r w:rsidRPr="00725CA4">
        <w:rPr>
          <w:rFonts w:cs="David" w:hint="cs"/>
          <w:rtl/>
        </w:rPr>
        <w:t>הפרלמנטרי</w:t>
      </w:r>
      <w:proofErr w:type="spellEnd"/>
      <w:r w:rsidRPr="00725CA4">
        <w:rPr>
          <w:rFonts w:cs="David" w:hint="cs"/>
          <w:rtl/>
        </w:rPr>
        <w:t xml:space="preserve"> הזה אני מציע לתת פטור מחובת הנחה.</w:t>
      </w:r>
    </w:p>
    <w:p w14:paraId="1DE40843" w14:textId="77777777" w:rsidR="00725CA4" w:rsidRPr="00725CA4" w:rsidRDefault="00725CA4" w:rsidP="00725CA4">
      <w:pPr>
        <w:bidi/>
        <w:rPr>
          <w:rFonts w:cs="David"/>
          <w:rtl/>
        </w:rPr>
      </w:pPr>
      <w:r w:rsidRPr="00725CA4">
        <w:rPr>
          <w:rFonts w:cs="David"/>
          <w:rtl/>
        </w:rPr>
        <w:br/>
      </w:r>
    </w:p>
    <w:p w14:paraId="501DB001" w14:textId="77777777" w:rsidR="00725CA4" w:rsidRPr="00725CA4" w:rsidRDefault="00725CA4" w:rsidP="00725CA4">
      <w:pPr>
        <w:bidi/>
        <w:rPr>
          <w:rFonts w:cs="David" w:hint="cs"/>
          <w:rtl/>
        </w:rPr>
      </w:pPr>
      <w:r w:rsidRPr="00725CA4">
        <w:rPr>
          <w:rFonts w:cs="David"/>
          <w:rtl/>
        </w:rPr>
        <w:br w:type="page"/>
      </w:r>
      <w:r w:rsidRPr="00725CA4">
        <w:rPr>
          <w:rFonts w:cs="David" w:hint="cs"/>
          <w:u w:val="single"/>
          <w:rtl/>
        </w:rPr>
        <w:t>לימור לבנת:</w:t>
      </w:r>
    </w:p>
    <w:p w14:paraId="1DF60303" w14:textId="77777777" w:rsidR="00725CA4" w:rsidRPr="00725CA4" w:rsidRDefault="00725CA4" w:rsidP="00725CA4">
      <w:pPr>
        <w:bidi/>
        <w:rPr>
          <w:rFonts w:cs="David" w:hint="cs"/>
          <w:rtl/>
        </w:rPr>
      </w:pPr>
    </w:p>
    <w:p w14:paraId="01DE4C1B" w14:textId="77777777" w:rsidR="00725CA4" w:rsidRPr="00725CA4" w:rsidRDefault="00725CA4" w:rsidP="00725CA4">
      <w:pPr>
        <w:bidi/>
        <w:rPr>
          <w:rFonts w:cs="David" w:hint="cs"/>
          <w:rtl/>
        </w:rPr>
      </w:pPr>
      <w:r w:rsidRPr="00725CA4">
        <w:rPr>
          <w:rFonts w:cs="David" w:hint="cs"/>
          <w:rtl/>
        </w:rPr>
        <w:tab/>
        <w:t xml:space="preserve"> אני מאוד מודה לך. מכל מקום, אכן אני רוצה לומר שהמשפחות השכולות וארגון המשפחות השכולות עוסק בעניין הזה כבר שנים. הממשלה הבטיחה להם </w:t>
      </w:r>
      <w:r w:rsidRPr="00725CA4">
        <w:rPr>
          <w:rFonts w:cs="David"/>
          <w:rtl/>
        </w:rPr>
        <w:t>–</w:t>
      </w:r>
      <w:r w:rsidRPr="00725CA4">
        <w:rPr>
          <w:rFonts w:cs="David" w:hint="cs"/>
          <w:rtl/>
        </w:rPr>
        <w:t xml:space="preserve"> וחזרה והבטיחה, והבטיחה וחזרה, וחזרה והבטיחה </w:t>
      </w:r>
      <w:r w:rsidRPr="00725CA4">
        <w:rPr>
          <w:rFonts w:cs="David"/>
          <w:rtl/>
        </w:rPr>
        <w:t>–</w:t>
      </w:r>
      <w:r w:rsidRPr="00725CA4">
        <w:rPr>
          <w:rFonts w:cs="David" w:hint="cs"/>
          <w:rtl/>
        </w:rPr>
        <w:t xml:space="preserve"> פעמים אין-ספור לטפל בביטול האפליה הזאת, בביטול הגזירה הבלתי אנושית הזאת. יש כאלה שהודיעו אפילו שתוך כדי השבעה באו אליהם להחתים אותם על טפסים </w:t>
      </w:r>
      <w:r w:rsidRPr="00725CA4">
        <w:rPr>
          <w:rFonts w:cs="David"/>
          <w:rtl/>
        </w:rPr>
        <w:t>–</w:t>
      </w:r>
      <w:r w:rsidRPr="00725CA4">
        <w:rPr>
          <w:rFonts w:cs="David" w:hint="cs"/>
          <w:rtl/>
        </w:rPr>
        <w:t xml:space="preserve"> זה באמת בלתי אנושי, וצריך לעזור לממשלה כפי שאמר כאן חבר הכנסת </w:t>
      </w:r>
      <w:proofErr w:type="spellStart"/>
      <w:r w:rsidRPr="00725CA4">
        <w:rPr>
          <w:rFonts w:cs="David" w:hint="cs"/>
          <w:rtl/>
        </w:rPr>
        <w:t>מרגי</w:t>
      </w:r>
      <w:proofErr w:type="spellEnd"/>
      <w:r w:rsidRPr="00725CA4">
        <w:rPr>
          <w:rFonts w:cs="David" w:hint="cs"/>
          <w:rtl/>
        </w:rPr>
        <w:t>, יושב-ראש הוועדה. צריך לעזור לממשלה, ואני מציעה שחברי הוועדה אכן יעזרו לממשלה, ובעצם יעזרו לנו לעזור לממשלה.</w:t>
      </w:r>
    </w:p>
    <w:p w14:paraId="481A5C42"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36522F83" w14:textId="77777777" w:rsidR="00725CA4" w:rsidRPr="00725CA4" w:rsidRDefault="00725CA4" w:rsidP="00725CA4">
      <w:pPr>
        <w:bidi/>
        <w:rPr>
          <w:rFonts w:cs="David" w:hint="cs"/>
          <w:rtl/>
        </w:rPr>
      </w:pPr>
    </w:p>
    <w:p w14:paraId="09F595C7" w14:textId="77777777" w:rsidR="00725CA4" w:rsidRPr="00725CA4" w:rsidRDefault="00725CA4" w:rsidP="00725CA4">
      <w:pPr>
        <w:bidi/>
        <w:rPr>
          <w:rFonts w:cs="David" w:hint="cs"/>
          <w:rtl/>
        </w:rPr>
      </w:pPr>
      <w:r w:rsidRPr="00725CA4">
        <w:rPr>
          <w:rFonts w:cs="David" w:hint="cs"/>
          <w:rtl/>
        </w:rPr>
        <w:tab/>
        <w:t>אנחנו מקיימים שתי הצבעות. ראשית, על בקשתו של חבר הכנסת מגלי והבה, ולאחר מכן הצבעה על בקשתה של חברת הכנסת לימור לבנת. מי בעד מתן פטור מחובת הנחה להצעת החוק של חבר הכנסת מגלי והבה? מי נגד? מי נמנע?</w:t>
      </w:r>
    </w:p>
    <w:p w14:paraId="2D7F96F6" w14:textId="77777777" w:rsidR="00725CA4" w:rsidRPr="00725CA4" w:rsidRDefault="00725CA4" w:rsidP="00725CA4">
      <w:pPr>
        <w:bidi/>
        <w:jc w:val="center"/>
        <w:rPr>
          <w:rFonts w:cs="David" w:hint="cs"/>
          <w:b/>
          <w:bCs/>
          <w:rtl/>
        </w:rPr>
      </w:pPr>
      <w:r w:rsidRPr="00725CA4">
        <w:rPr>
          <w:rFonts w:cs="David"/>
          <w:rtl/>
        </w:rPr>
        <w:br/>
      </w:r>
      <w:r w:rsidRPr="00725CA4">
        <w:rPr>
          <w:rFonts w:cs="David" w:hint="cs"/>
          <w:b/>
          <w:bCs/>
          <w:rtl/>
        </w:rPr>
        <w:t>ה צ ב ע ה</w:t>
      </w:r>
    </w:p>
    <w:p w14:paraId="12CF2087" w14:textId="77777777" w:rsidR="00725CA4" w:rsidRPr="00725CA4" w:rsidRDefault="00725CA4" w:rsidP="00725CA4">
      <w:pPr>
        <w:bidi/>
        <w:jc w:val="center"/>
        <w:rPr>
          <w:rFonts w:cs="David" w:hint="cs"/>
          <w:rtl/>
        </w:rPr>
      </w:pPr>
    </w:p>
    <w:p w14:paraId="2F1FA79F" w14:textId="77777777" w:rsidR="00725CA4" w:rsidRPr="00725CA4" w:rsidRDefault="00725CA4" w:rsidP="00725CA4">
      <w:pPr>
        <w:bidi/>
        <w:jc w:val="center"/>
        <w:rPr>
          <w:rFonts w:cs="David" w:hint="cs"/>
          <w:rtl/>
        </w:rPr>
      </w:pPr>
      <w:r w:rsidRPr="00725CA4">
        <w:rPr>
          <w:rFonts w:cs="David" w:hint="cs"/>
          <w:rtl/>
        </w:rPr>
        <w:t xml:space="preserve">בעד </w:t>
      </w:r>
      <w:r w:rsidRPr="00725CA4">
        <w:rPr>
          <w:rFonts w:cs="David"/>
          <w:rtl/>
        </w:rPr>
        <w:t>–</w:t>
      </w:r>
      <w:r w:rsidRPr="00725CA4">
        <w:rPr>
          <w:rFonts w:cs="David" w:hint="cs"/>
          <w:rtl/>
        </w:rPr>
        <w:t xml:space="preserve"> 12</w:t>
      </w:r>
    </w:p>
    <w:p w14:paraId="6C6E4AA9" w14:textId="77777777" w:rsidR="00725CA4" w:rsidRPr="00725CA4" w:rsidRDefault="00725CA4" w:rsidP="00725CA4">
      <w:pPr>
        <w:bidi/>
        <w:jc w:val="center"/>
        <w:rPr>
          <w:rFonts w:cs="David" w:hint="cs"/>
          <w:rtl/>
        </w:rPr>
      </w:pPr>
      <w:r w:rsidRPr="00725CA4">
        <w:rPr>
          <w:rFonts w:cs="David" w:hint="cs"/>
          <w:rtl/>
        </w:rPr>
        <w:t xml:space="preserve">נגד </w:t>
      </w:r>
      <w:r w:rsidRPr="00725CA4">
        <w:rPr>
          <w:rFonts w:cs="David"/>
          <w:rtl/>
        </w:rPr>
        <w:t>–</w:t>
      </w:r>
      <w:r w:rsidRPr="00725CA4">
        <w:rPr>
          <w:rFonts w:cs="David" w:hint="cs"/>
          <w:rtl/>
        </w:rPr>
        <w:t xml:space="preserve"> אין</w:t>
      </w:r>
    </w:p>
    <w:p w14:paraId="5E3335AC" w14:textId="77777777" w:rsidR="00725CA4" w:rsidRPr="00725CA4" w:rsidRDefault="00725CA4" w:rsidP="00725CA4">
      <w:pPr>
        <w:bidi/>
        <w:jc w:val="center"/>
        <w:rPr>
          <w:rFonts w:cs="David" w:hint="cs"/>
          <w:rtl/>
        </w:rPr>
      </w:pPr>
      <w:r w:rsidRPr="00725CA4">
        <w:rPr>
          <w:rFonts w:cs="David" w:hint="cs"/>
          <w:rtl/>
        </w:rPr>
        <w:t xml:space="preserve">נמנעים </w:t>
      </w:r>
      <w:r w:rsidRPr="00725CA4">
        <w:rPr>
          <w:rFonts w:cs="David"/>
          <w:rtl/>
        </w:rPr>
        <w:t>–</w:t>
      </w:r>
      <w:r w:rsidRPr="00725CA4">
        <w:rPr>
          <w:rFonts w:cs="David" w:hint="cs"/>
          <w:rtl/>
        </w:rPr>
        <w:t xml:space="preserve"> אין</w:t>
      </w:r>
    </w:p>
    <w:p w14:paraId="6D9EE01F" w14:textId="77777777" w:rsidR="00725CA4" w:rsidRPr="00725CA4" w:rsidRDefault="00725CA4" w:rsidP="00725CA4">
      <w:pPr>
        <w:bidi/>
        <w:jc w:val="center"/>
        <w:rPr>
          <w:rFonts w:cs="David" w:hint="cs"/>
          <w:rtl/>
        </w:rPr>
      </w:pPr>
      <w:r w:rsidRPr="00725CA4">
        <w:rPr>
          <w:rFonts w:cs="David" w:hint="cs"/>
          <w:rtl/>
        </w:rPr>
        <w:t xml:space="preserve">בקשת חבר הכנסת מגלי והבה למתן פטור מחובת הנחה מוקדמת להצעת חוק משפחות חיילים שנספו במערכה (תגמולים ושיקום)(תיקון </w:t>
      </w:r>
      <w:r w:rsidRPr="00725CA4">
        <w:rPr>
          <w:rFonts w:cs="David"/>
          <w:rtl/>
        </w:rPr>
        <w:t>–</w:t>
      </w:r>
      <w:r w:rsidRPr="00725CA4">
        <w:rPr>
          <w:rFonts w:cs="David" w:hint="cs"/>
          <w:rtl/>
        </w:rPr>
        <w:t xml:space="preserve"> ביטול מבחן ההכנסה לשכולים), </w:t>
      </w:r>
      <w:proofErr w:type="spellStart"/>
      <w:r w:rsidRPr="00725CA4">
        <w:rPr>
          <w:rFonts w:cs="David" w:hint="cs"/>
          <w:rtl/>
        </w:rPr>
        <w:t>התשס"ז</w:t>
      </w:r>
      <w:proofErr w:type="spellEnd"/>
      <w:r w:rsidRPr="00725CA4">
        <w:rPr>
          <w:rFonts w:cs="David" w:hint="cs"/>
          <w:rtl/>
        </w:rPr>
        <w:t>-2007, לפני הקריאה הטרומית, נתקבלה.</w:t>
      </w:r>
    </w:p>
    <w:p w14:paraId="030900E6" w14:textId="77777777" w:rsidR="00725CA4" w:rsidRPr="00725CA4" w:rsidRDefault="00725CA4" w:rsidP="00725CA4">
      <w:pPr>
        <w:bidi/>
        <w:jc w:val="center"/>
        <w:rPr>
          <w:rFonts w:cs="David" w:hint="cs"/>
          <w:rtl/>
        </w:rPr>
      </w:pPr>
    </w:p>
    <w:p w14:paraId="0B741FF2"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00FA36BA" w14:textId="77777777" w:rsidR="00725CA4" w:rsidRPr="00725CA4" w:rsidRDefault="00725CA4" w:rsidP="00725CA4">
      <w:pPr>
        <w:bidi/>
        <w:rPr>
          <w:rFonts w:cs="David" w:hint="cs"/>
          <w:u w:val="single"/>
          <w:rtl/>
        </w:rPr>
      </w:pPr>
    </w:p>
    <w:p w14:paraId="1A121D55" w14:textId="77777777" w:rsidR="00725CA4" w:rsidRPr="00725CA4" w:rsidRDefault="00725CA4" w:rsidP="00725CA4">
      <w:pPr>
        <w:bidi/>
        <w:rPr>
          <w:rFonts w:cs="David" w:hint="cs"/>
          <w:rtl/>
        </w:rPr>
      </w:pPr>
      <w:r w:rsidRPr="00725CA4">
        <w:rPr>
          <w:rFonts w:cs="David" w:hint="cs"/>
          <w:b/>
          <w:bCs/>
          <w:rtl/>
        </w:rPr>
        <w:tab/>
      </w:r>
      <w:r w:rsidRPr="00725CA4">
        <w:rPr>
          <w:rFonts w:cs="David" w:hint="cs"/>
          <w:rtl/>
        </w:rPr>
        <w:t xml:space="preserve">בקשתו של חבר הכנסת מגלי והבה אושרה. </w:t>
      </w:r>
    </w:p>
    <w:p w14:paraId="43FC1110" w14:textId="77777777" w:rsidR="00725CA4" w:rsidRPr="00725CA4" w:rsidRDefault="00725CA4" w:rsidP="00725CA4">
      <w:pPr>
        <w:bidi/>
        <w:rPr>
          <w:rFonts w:cs="David" w:hint="cs"/>
          <w:rtl/>
        </w:rPr>
      </w:pPr>
    </w:p>
    <w:p w14:paraId="3827604F" w14:textId="77777777" w:rsidR="00725CA4" w:rsidRPr="00725CA4" w:rsidRDefault="00725CA4" w:rsidP="00725CA4">
      <w:pPr>
        <w:bidi/>
        <w:rPr>
          <w:rFonts w:cs="David" w:hint="cs"/>
          <w:rtl/>
        </w:rPr>
      </w:pPr>
      <w:r w:rsidRPr="00725CA4">
        <w:rPr>
          <w:rFonts w:cs="David" w:hint="cs"/>
          <w:rtl/>
        </w:rPr>
        <w:tab/>
        <w:t>אנחנו עוברים להצבעה על בקשתה של חברת הכנסת לימור לבנת למתן פטור מחובת הנחה מוקדמת של הצעת החוק שלה. מי בעד בקשתה של חברת הכנסת לימור לבנת? מי נגד? מי נמנע?</w:t>
      </w:r>
    </w:p>
    <w:p w14:paraId="59A681A0" w14:textId="77777777" w:rsidR="00725CA4" w:rsidRPr="00725CA4" w:rsidRDefault="00725CA4" w:rsidP="00725CA4">
      <w:pPr>
        <w:bidi/>
        <w:rPr>
          <w:rFonts w:cs="David" w:hint="cs"/>
          <w:rtl/>
        </w:rPr>
      </w:pPr>
    </w:p>
    <w:p w14:paraId="63C7C98A" w14:textId="77777777" w:rsidR="00725CA4" w:rsidRPr="00725CA4" w:rsidRDefault="00725CA4" w:rsidP="00725CA4">
      <w:pPr>
        <w:bidi/>
        <w:rPr>
          <w:rFonts w:cs="David" w:hint="cs"/>
          <w:rtl/>
        </w:rPr>
      </w:pPr>
    </w:p>
    <w:p w14:paraId="028B9AFD" w14:textId="77777777" w:rsidR="00725CA4" w:rsidRPr="00725CA4" w:rsidRDefault="00725CA4" w:rsidP="00725CA4">
      <w:pPr>
        <w:bidi/>
        <w:jc w:val="center"/>
        <w:rPr>
          <w:rFonts w:cs="David" w:hint="cs"/>
          <w:b/>
          <w:bCs/>
          <w:rtl/>
        </w:rPr>
      </w:pPr>
      <w:r w:rsidRPr="00725CA4">
        <w:rPr>
          <w:rFonts w:cs="David" w:hint="cs"/>
          <w:b/>
          <w:bCs/>
          <w:rtl/>
        </w:rPr>
        <w:t>ה צ ב ע ה</w:t>
      </w:r>
    </w:p>
    <w:p w14:paraId="40C585F2" w14:textId="77777777" w:rsidR="00725CA4" w:rsidRPr="00725CA4" w:rsidRDefault="00725CA4" w:rsidP="00725CA4">
      <w:pPr>
        <w:bidi/>
        <w:jc w:val="center"/>
        <w:rPr>
          <w:rFonts w:cs="David" w:hint="cs"/>
          <w:b/>
          <w:bCs/>
          <w:rtl/>
        </w:rPr>
      </w:pPr>
    </w:p>
    <w:p w14:paraId="74B06AEE" w14:textId="77777777" w:rsidR="00725CA4" w:rsidRPr="00725CA4" w:rsidRDefault="00725CA4" w:rsidP="00725CA4">
      <w:pPr>
        <w:bidi/>
        <w:jc w:val="center"/>
        <w:rPr>
          <w:rFonts w:cs="David" w:hint="cs"/>
          <w:rtl/>
        </w:rPr>
      </w:pPr>
      <w:r w:rsidRPr="00725CA4">
        <w:rPr>
          <w:rFonts w:cs="David" w:hint="cs"/>
          <w:rtl/>
        </w:rPr>
        <w:t xml:space="preserve">בעד </w:t>
      </w:r>
      <w:r w:rsidRPr="00725CA4">
        <w:rPr>
          <w:rFonts w:cs="David"/>
          <w:rtl/>
        </w:rPr>
        <w:t>–</w:t>
      </w:r>
      <w:r w:rsidRPr="00725CA4">
        <w:rPr>
          <w:rFonts w:cs="David" w:hint="cs"/>
          <w:rtl/>
        </w:rPr>
        <w:t xml:space="preserve"> 12</w:t>
      </w:r>
    </w:p>
    <w:p w14:paraId="2F033163" w14:textId="77777777" w:rsidR="00725CA4" w:rsidRPr="00725CA4" w:rsidRDefault="00725CA4" w:rsidP="00725CA4">
      <w:pPr>
        <w:bidi/>
        <w:jc w:val="center"/>
        <w:rPr>
          <w:rFonts w:cs="David" w:hint="cs"/>
          <w:rtl/>
        </w:rPr>
      </w:pPr>
      <w:r w:rsidRPr="00725CA4">
        <w:rPr>
          <w:rFonts w:cs="David" w:hint="cs"/>
          <w:rtl/>
        </w:rPr>
        <w:t xml:space="preserve">נגד </w:t>
      </w:r>
      <w:r w:rsidRPr="00725CA4">
        <w:rPr>
          <w:rFonts w:cs="David"/>
          <w:rtl/>
        </w:rPr>
        <w:t>–</w:t>
      </w:r>
      <w:r w:rsidRPr="00725CA4">
        <w:rPr>
          <w:rFonts w:cs="David" w:hint="cs"/>
          <w:rtl/>
        </w:rPr>
        <w:t xml:space="preserve"> אין</w:t>
      </w:r>
    </w:p>
    <w:p w14:paraId="288A5F6F" w14:textId="77777777" w:rsidR="00725CA4" w:rsidRPr="00725CA4" w:rsidRDefault="00725CA4" w:rsidP="00725CA4">
      <w:pPr>
        <w:bidi/>
        <w:jc w:val="center"/>
        <w:rPr>
          <w:rFonts w:cs="David" w:hint="cs"/>
          <w:rtl/>
        </w:rPr>
      </w:pPr>
      <w:r w:rsidRPr="00725CA4">
        <w:rPr>
          <w:rFonts w:cs="David" w:hint="cs"/>
          <w:rtl/>
        </w:rPr>
        <w:t xml:space="preserve">נמנעים </w:t>
      </w:r>
      <w:r w:rsidRPr="00725CA4">
        <w:rPr>
          <w:rFonts w:cs="David"/>
          <w:rtl/>
        </w:rPr>
        <w:t>–</w:t>
      </w:r>
      <w:r w:rsidRPr="00725CA4">
        <w:rPr>
          <w:rFonts w:cs="David" w:hint="cs"/>
          <w:rtl/>
        </w:rPr>
        <w:t xml:space="preserve"> אין</w:t>
      </w:r>
    </w:p>
    <w:p w14:paraId="5F7BEF34" w14:textId="77777777" w:rsidR="00725CA4" w:rsidRPr="00725CA4" w:rsidRDefault="00725CA4" w:rsidP="00725CA4">
      <w:pPr>
        <w:bidi/>
        <w:jc w:val="center"/>
        <w:rPr>
          <w:rFonts w:cs="David" w:hint="cs"/>
          <w:rtl/>
        </w:rPr>
      </w:pPr>
      <w:r w:rsidRPr="00725CA4">
        <w:rPr>
          <w:rFonts w:cs="David" w:hint="cs"/>
          <w:rtl/>
        </w:rPr>
        <w:t xml:space="preserve">בקשת חברת הכנסת לימור לבנת למתן פטור מחובת הנחה מוקדמת להצעת חוק משפחות חיילים שנספו במערכה (תגמולים ושיקום)(תיקון </w:t>
      </w:r>
      <w:r w:rsidRPr="00725CA4">
        <w:rPr>
          <w:rFonts w:cs="David"/>
          <w:rtl/>
        </w:rPr>
        <w:t>–</w:t>
      </w:r>
      <w:r w:rsidRPr="00725CA4">
        <w:rPr>
          <w:rFonts w:cs="David" w:hint="cs"/>
          <w:rtl/>
        </w:rPr>
        <w:t xml:space="preserve"> ביטול מבחן הכנסה להורים שכולים), </w:t>
      </w:r>
      <w:proofErr w:type="spellStart"/>
      <w:r w:rsidRPr="00725CA4">
        <w:rPr>
          <w:rFonts w:cs="David" w:hint="cs"/>
          <w:rtl/>
        </w:rPr>
        <w:t>התשס"ז</w:t>
      </w:r>
      <w:proofErr w:type="spellEnd"/>
      <w:r w:rsidRPr="00725CA4">
        <w:rPr>
          <w:rFonts w:cs="David" w:hint="cs"/>
          <w:rtl/>
        </w:rPr>
        <w:t>-2007, לפני הקריאה הטרומית, נתקבלה.</w:t>
      </w:r>
    </w:p>
    <w:p w14:paraId="30947B7A" w14:textId="77777777" w:rsidR="00725CA4" w:rsidRPr="00725CA4" w:rsidRDefault="00725CA4" w:rsidP="00725CA4">
      <w:pPr>
        <w:bidi/>
        <w:jc w:val="center"/>
        <w:rPr>
          <w:rFonts w:cs="David" w:hint="cs"/>
          <w:rtl/>
        </w:rPr>
      </w:pPr>
    </w:p>
    <w:p w14:paraId="4B51CC24"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1C114C3C" w14:textId="77777777" w:rsidR="00725CA4" w:rsidRPr="00725CA4" w:rsidRDefault="00725CA4" w:rsidP="00725CA4">
      <w:pPr>
        <w:bidi/>
        <w:rPr>
          <w:rFonts w:cs="David" w:hint="cs"/>
          <w:u w:val="single"/>
          <w:rtl/>
        </w:rPr>
      </w:pPr>
    </w:p>
    <w:p w14:paraId="5EA65464" w14:textId="77777777" w:rsidR="00725CA4" w:rsidRPr="00725CA4" w:rsidRDefault="00725CA4" w:rsidP="00725CA4">
      <w:pPr>
        <w:bidi/>
        <w:rPr>
          <w:rFonts w:cs="David" w:hint="cs"/>
          <w:rtl/>
        </w:rPr>
      </w:pPr>
      <w:r w:rsidRPr="00725CA4">
        <w:rPr>
          <w:rFonts w:cs="David" w:hint="cs"/>
          <w:b/>
          <w:bCs/>
          <w:rtl/>
        </w:rPr>
        <w:tab/>
      </w:r>
      <w:r w:rsidRPr="00725CA4">
        <w:rPr>
          <w:rFonts w:cs="David" w:hint="cs"/>
          <w:rtl/>
        </w:rPr>
        <w:t>בקשתה של חברת הכנסת לימור לבנת אושרה.</w:t>
      </w:r>
    </w:p>
    <w:p w14:paraId="2E005BD1" w14:textId="77777777" w:rsidR="00725CA4" w:rsidRPr="00725CA4" w:rsidRDefault="00725CA4" w:rsidP="00725CA4">
      <w:pPr>
        <w:bidi/>
        <w:rPr>
          <w:rFonts w:cs="David" w:hint="cs"/>
          <w:rtl/>
        </w:rPr>
      </w:pPr>
    </w:p>
    <w:p w14:paraId="5ECF3272" w14:textId="77777777" w:rsidR="00725CA4" w:rsidRPr="00725CA4" w:rsidRDefault="00725CA4" w:rsidP="00725CA4">
      <w:pPr>
        <w:bidi/>
        <w:rPr>
          <w:rFonts w:cs="David" w:hint="cs"/>
          <w:rtl/>
        </w:rPr>
      </w:pPr>
    </w:p>
    <w:p w14:paraId="4DCF313B" w14:textId="77777777" w:rsidR="00725CA4" w:rsidRPr="00725CA4" w:rsidRDefault="00725CA4" w:rsidP="00725CA4">
      <w:pPr>
        <w:bidi/>
        <w:rPr>
          <w:rFonts w:cs="David" w:hint="cs"/>
          <w:rtl/>
        </w:rPr>
      </w:pPr>
      <w:r w:rsidRPr="00725CA4">
        <w:rPr>
          <w:rFonts w:cs="David"/>
          <w:rtl/>
        </w:rPr>
        <w:br w:type="page"/>
      </w:r>
    </w:p>
    <w:p w14:paraId="20A07AE7" w14:textId="77777777" w:rsidR="00725CA4" w:rsidRPr="00725CA4" w:rsidRDefault="00725CA4" w:rsidP="00725CA4">
      <w:pPr>
        <w:numPr>
          <w:ilvl w:val="1"/>
          <w:numId w:val="2"/>
        </w:numPr>
        <w:overflowPunct w:val="0"/>
        <w:autoSpaceDE w:val="0"/>
        <w:autoSpaceDN w:val="0"/>
        <w:bidi/>
        <w:adjustRightInd w:val="0"/>
        <w:jc w:val="center"/>
        <w:textAlignment w:val="baseline"/>
        <w:rPr>
          <w:rFonts w:cs="David" w:hint="cs"/>
          <w:u w:val="single"/>
        </w:rPr>
      </w:pPr>
      <w:r w:rsidRPr="00725CA4">
        <w:rPr>
          <w:rFonts w:cs="David" w:hint="cs"/>
          <w:u w:val="single"/>
          <w:rtl/>
        </w:rPr>
        <w:t xml:space="preserve">בקשת חבר הכנסת </w:t>
      </w:r>
      <w:proofErr w:type="spellStart"/>
      <w:r w:rsidRPr="00725CA4">
        <w:rPr>
          <w:rFonts w:cs="David" w:hint="cs"/>
          <w:u w:val="single"/>
          <w:rtl/>
        </w:rPr>
        <w:t>אחמד</w:t>
      </w:r>
      <w:proofErr w:type="spellEnd"/>
      <w:r w:rsidRPr="00725CA4">
        <w:rPr>
          <w:rFonts w:cs="David" w:hint="cs"/>
          <w:u w:val="single"/>
          <w:rtl/>
        </w:rPr>
        <w:t xml:space="preserve"> טיבי לקיום רוויזיה על ההחלטה לפטור מחובת הנחה מוקדמת על שולחן הכנסת את הצעת חוק שלילת תשלומים לחבר הכנסת שחשוד בעבירה נגד ביטחון המדינה (תיקוני חקיקה), </w:t>
      </w:r>
      <w:proofErr w:type="spellStart"/>
      <w:r w:rsidRPr="00725CA4">
        <w:rPr>
          <w:rFonts w:cs="David" w:hint="cs"/>
          <w:u w:val="single"/>
          <w:rtl/>
        </w:rPr>
        <w:t>התשס"ז</w:t>
      </w:r>
      <w:proofErr w:type="spellEnd"/>
      <w:r w:rsidRPr="00725CA4">
        <w:rPr>
          <w:rFonts w:cs="David" w:hint="cs"/>
          <w:u w:val="single"/>
          <w:rtl/>
        </w:rPr>
        <w:t>-2007 (פ/2554/17), הצעת חבר הכנסת דוד רותם וקבוצת חברי הכנסת</w:t>
      </w:r>
    </w:p>
    <w:p w14:paraId="4797BAEC" w14:textId="77777777" w:rsidR="00725CA4" w:rsidRPr="00725CA4" w:rsidRDefault="00725CA4" w:rsidP="00725CA4">
      <w:pPr>
        <w:bidi/>
        <w:rPr>
          <w:rFonts w:cs="David" w:hint="cs"/>
          <w:u w:val="single"/>
          <w:rtl/>
        </w:rPr>
      </w:pPr>
      <w:r w:rsidRPr="00725CA4">
        <w:rPr>
          <w:rFonts w:cs="David"/>
          <w:u w:val="single"/>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22EAC2C2" w14:textId="77777777" w:rsidR="00725CA4" w:rsidRPr="00725CA4" w:rsidRDefault="00725CA4" w:rsidP="00725CA4">
      <w:pPr>
        <w:bidi/>
        <w:jc w:val="center"/>
        <w:rPr>
          <w:rFonts w:cs="David" w:hint="cs"/>
          <w:u w:val="single"/>
          <w:rtl/>
        </w:rPr>
      </w:pPr>
    </w:p>
    <w:p w14:paraId="233E49D8" w14:textId="77777777" w:rsidR="00725CA4" w:rsidRPr="00725CA4" w:rsidRDefault="00725CA4" w:rsidP="00725CA4">
      <w:pPr>
        <w:bidi/>
        <w:rPr>
          <w:rFonts w:cs="David" w:hint="cs"/>
          <w:rtl/>
        </w:rPr>
      </w:pPr>
      <w:r w:rsidRPr="00725CA4">
        <w:rPr>
          <w:rFonts w:cs="David" w:hint="cs"/>
          <w:rtl/>
        </w:rPr>
        <w:tab/>
        <w:t xml:space="preserve">חבר הכנסת </w:t>
      </w:r>
      <w:proofErr w:type="spellStart"/>
      <w:r w:rsidRPr="00725CA4">
        <w:rPr>
          <w:rFonts w:cs="David" w:hint="cs"/>
          <w:rtl/>
        </w:rPr>
        <w:t>אחמד</w:t>
      </w:r>
      <w:proofErr w:type="spellEnd"/>
      <w:r w:rsidRPr="00725CA4">
        <w:rPr>
          <w:rFonts w:cs="David" w:hint="cs"/>
          <w:rtl/>
        </w:rPr>
        <w:t xml:space="preserve"> טיבי מבקש רוויזיה על ההחלטה בדבר בקשתו של חבר הכנסת דוד רותם.</w:t>
      </w:r>
    </w:p>
    <w:p w14:paraId="27A3B43E" w14:textId="77777777" w:rsidR="00725CA4" w:rsidRPr="00725CA4" w:rsidRDefault="00725CA4" w:rsidP="00725CA4">
      <w:pPr>
        <w:bidi/>
        <w:rPr>
          <w:rFonts w:cs="David" w:hint="cs"/>
          <w:rtl/>
        </w:rPr>
      </w:pPr>
      <w:r w:rsidRPr="00725CA4">
        <w:rPr>
          <w:rFonts w:cs="David"/>
          <w:rtl/>
        </w:rPr>
        <w:br/>
      </w:r>
      <w:r w:rsidRPr="00725CA4">
        <w:rPr>
          <w:rFonts w:cs="David" w:hint="cs"/>
          <w:u w:val="single"/>
          <w:rtl/>
        </w:rPr>
        <w:t xml:space="preserve">יולי (יואל) </w:t>
      </w:r>
      <w:proofErr w:type="spellStart"/>
      <w:r w:rsidRPr="00725CA4">
        <w:rPr>
          <w:rFonts w:cs="David" w:hint="cs"/>
          <w:u w:val="single"/>
          <w:rtl/>
        </w:rPr>
        <w:t>אדלשטיין</w:t>
      </w:r>
      <w:proofErr w:type="spellEnd"/>
      <w:r w:rsidRPr="00725CA4">
        <w:rPr>
          <w:rFonts w:cs="David" w:hint="cs"/>
          <w:u w:val="single"/>
          <w:rtl/>
        </w:rPr>
        <w:t>:</w:t>
      </w:r>
    </w:p>
    <w:p w14:paraId="4E468105" w14:textId="77777777" w:rsidR="00725CA4" w:rsidRPr="00725CA4" w:rsidRDefault="00725CA4" w:rsidP="00725CA4">
      <w:pPr>
        <w:bidi/>
        <w:rPr>
          <w:rFonts w:cs="David" w:hint="cs"/>
          <w:rtl/>
        </w:rPr>
      </w:pPr>
    </w:p>
    <w:p w14:paraId="01D07623" w14:textId="77777777" w:rsidR="00725CA4" w:rsidRPr="00725CA4" w:rsidRDefault="00725CA4" w:rsidP="00725CA4">
      <w:pPr>
        <w:bidi/>
        <w:rPr>
          <w:rFonts w:cs="David" w:hint="cs"/>
          <w:rtl/>
        </w:rPr>
      </w:pPr>
      <w:r w:rsidRPr="00725CA4">
        <w:rPr>
          <w:rFonts w:cs="David" w:hint="cs"/>
          <w:rtl/>
        </w:rPr>
        <w:tab/>
        <w:t>שיגייס קוורום לרוויזיה.</w:t>
      </w:r>
    </w:p>
    <w:p w14:paraId="3550BD9C"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7586D98B" w14:textId="77777777" w:rsidR="00725CA4" w:rsidRPr="00725CA4" w:rsidRDefault="00725CA4" w:rsidP="00725CA4">
      <w:pPr>
        <w:bidi/>
        <w:rPr>
          <w:rFonts w:cs="David" w:hint="cs"/>
          <w:u w:val="single"/>
          <w:rtl/>
        </w:rPr>
      </w:pPr>
    </w:p>
    <w:p w14:paraId="5154B277" w14:textId="77777777" w:rsidR="00725CA4" w:rsidRPr="00725CA4" w:rsidRDefault="00725CA4" w:rsidP="00725CA4">
      <w:pPr>
        <w:bidi/>
        <w:rPr>
          <w:rFonts w:cs="David" w:hint="cs"/>
          <w:rtl/>
        </w:rPr>
      </w:pPr>
      <w:r w:rsidRPr="00725CA4">
        <w:rPr>
          <w:rFonts w:cs="David" w:hint="cs"/>
          <w:b/>
          <w:bCs/>
          <w:rtl/>
        </w:rPr>
        <w:tab/>
      </w:r>
      <w:r w:rsidRPr="00725CA4">
        <w:rPr>
          <w:rFonts w:cs="David" w:hint="cs"/>
          <w:rtl/>
        </w:rPr>
        <w:t>מי בעד הרוויזיה? מי נגד? מי נמנע?</w:t>
      </w:r>
    </w:p>
    <w:p w14:paraId="394F5A92" w14:textId="77777777" w:rsidR="00725CA4" w:rsidRPr="00725CA4" w:rsidRDefault="00725CA4" w:rsidP="00725CA4">
      <w:pPr>
        <w:bidi/>
        <w:jc w:val="center"/>
        <w:rPr>
          <w:rFonts w:cs="David" w:hint="cs"/>
          <w:b/>
          <w:bCs/>
          <w:rtl/>
        </w:rPr>
      </w:pPr>
      <w:r w:rsidRPr="00725CA4">
        <w:rPr>
          <w:rFonts w:cs="David"/>
          <w:rtl/>
        </w:rPr>
        <w:br/>
      </w:r>
      <w:r w:rsidRPr="00725CA4">
        <w:rPr>
          <w:rFonts w:cs="David" w:hint="cs"/>
          <w:b/>
          <w:bCs/>
          <w:rtl/>
        </w:rPr>
        <w:t>ה צ ב ע ה</w:t>
      </w:r>
    </w:p>
    <w:p w14:paraId="345256A0" w14:textId="77777777" w:rsidR="00725CA4" w:rsidRPr="00725CA4" w:rsidRDefault="00725CA4" w:rsidP="00725CA4">
      <w:pPr>
        <w:bidi/>
        <w:jc w:val="center"/>
        <w:rPr>
          <w:rFonts w:cs="David" w:hint="cs"/>
          <w:b/>
          <w:bCs/>
          <w:rtl/>
        </w:rPr>
      </w:pPr>
    </w:p>
    <w:p w14:paraId="55D20BD2" w14:textId="77777777" w:rsidR="00725CA4" w:rsidRPr="00725CA4" w:rsidRDefault="00725CA4" w:rsidP="00725CA4">
      <w:pPr>
        <w:bidi/>
        <w:jc w:val="center"/>
        <w:rPr>
          <w:rFonts w:cs="David" w:hint="cs"/>
          <w:rtl/>
        </w:rPr>
      </w:pPr>
      <w:r w:rsidRPr="00725CA4">
        <w:rPr>
          <w:rFonts w:cs="David" w:hint="cs"/>
          <w:rtl/>
        </w:rPr>
        <w:t xml:space="preserve">בעד </w:t>
      </w:r>
      <w:r w:rsidRPr="00725CA4">
        <w:rPr>
          <w:rFonts w:cs="David"/>
          <w:rtl/>
        </w:rPr>
        <w:t>–</w:t>
      </w:r>
      <w:r w:rsidRPr="00725CA4">
        <w:rPr>
          <w:rFonts w:cs="David" w:hint="cs"/>
          <w:rtl/>
        </w:rPr>
        <w:t xml:space="preserve"> 1</w:t>
      </w:r>
    </w:p>
    <w:p w14:paraId="761C4D01" w14:textId="77777777" w:rsidR="00725CA4" w:rsidRPr="00725CA4" w:rsidRDefault="00725CA4" w:rsidP="00725CA4">
      <w:pPr>
        <w:bidi/>
        <w:jc w:val="center"/>
        <w:rPr>
          <w:rFonts w:cs="David" w:hint="cs"/>
          <w:rtl/>
        </w:rPr>
      </w:pPr>
      <w:r w:rsidRPr="00725CA4">
        <w:rPr>
          <w:rFonts w:cs="David" w:hint="cs"/>
          <w:rtl/>
        </w:rPr>
        <w:t xml:space="preserve">נגד </w:t>
      </w:r>
      <w:r w:rsidRPr="00725CA4">
        <w:rPr>
          <w:rFonts w:cs="David"/>
          <w:rtl/>
        </w:rPr>
        <w:t>–</w:t>
      </w:r>
      <w:r w:rsidRPr="00725CA4">
        <w:rPr>
          <w:rFonts w:cs="David" w:hint="cs"/>
          <w:rtl/>
        </w:rPr>
        <w:t xml:space="preserve"> רוב</w:t>
      </w:r>
    </w:p>
    <w:p w14:paraId="36C317C6" w14:textId="77777777" w:rsidR="00725CA4" w:rsidRPr="00725CA4" w:rsidRDefault="00725CA4" w:rsidP="00725CA4">
      <w:pPr>
        <w:bidi/>
        <w:jc w:val="center"/>
        <w:rPr>
          <w:rFonts w:cs="David" w:hint="cs"/>
          <w:rtl/>
        </w:rPr>
      </w:pPr>
      <w:r w:rsidRPr="00725CA4">
        <w:rPr>
          <w:rFonts w:cs="David" w:hint="cs"/>
          <w:rtl/>
        </w:rPr>
        <w:t xml:space="preserve">נמנעים </w:t>
      </w:r>
      <w:r w:rsidRPr="00725CA4">
        <w:rPr>
          <w:rFonts w:cs="David"/>
          <w:rtl/>
        </w:rPr>
        <w:t>–</w:t>
      </w:r>
      <w:r w:rsidRPr="00725CA4">
        <w:rPr>
          <w:rFonts w:cs="David" w:hint="cs"/>
          <w:rtl/>
        </w:rPr>
        <w:t xml:space="preserve"> אין</w:t>
      </w:r>
    </w:p>
    <w:p w14:paraId="7573DCDF" w14:textId="77777777" w:rsidR="00725CA4" w:rsidRPr="00725CA4" w:rsidRDefault="00725CA4" w:rsidP="00725CA4">
      <w:pPr>
        <w:bidi/>
        <w:jc w:val="center"/>
        <w:rPr>
          <w:rFonts w:cs="David" w:hint="cs"/>
          <w:rtl/>
        </w:rPr>
      </w:pPr>
      <w:r w:rsidRPr="00725CA4">
        <w:rPr>
          <w:rFonts w:cs="David" w:hint="cs"/>
          <w:rtl/>
        </w:rPr>
        <w:t xml:space="preserve">בקשת חבר הכנסת </w:t>
      </w:r>
      <w:proofErr w:type="spellStart"/>
      <w:r w:rsidRPr="00725CA4">
        <w:rPr>
          <w:rFonts w:cs="David" w:hint="cs"/>
          <w:rtl/>
        </w:rPr>
        <w:t>אחמד</w:t>
      </w:r>
      <w:proofErr w:type="spellEnd"/>
      <w:r w:rsidRPr="00725CA4">
        <w:rPr>
          <w:rFonts w:cs="David" w:hint="cs"/>
          <w:rtl/>
        </w:rPr>
        <w:t xml:space="preserve"> טיבי לקיום רוויזיה על ההחלטה לפטור מחובת הנחה את הצעת חוק שלילת תשלומים לחבר הכנסת שחשוד בעבירה נגד ביטחון המדינה (תיקוני חקיקה), </w:t>
      </w:r>
      <w:proofErr w:type="spellStart"/>
      <w:r w:rsidRPr="00725CA4">
        <w:rPr>
          <w:rFonts w:cs="David" w:hint="cs"/>
          <w:rtl/>
        </w:rPr>
        <w:t>התשס"ז</w:t>
      </w:r>
      <w:proofErr w:type="spellEnd"/>
      <w:r w:rsidRPr="00725CA4">
        <w:rPr>
          <w:rFonts w:cs="David" w:hint="cs"/>
          <w:rtl/>
        </w:rPr>
        <w:t>-2007, לא נתקבלה.</w:t>
      </w:r>
    </w:p>
    <w:p w14:paraId="78ED3DF6" w14:textId="77777777" w:rsidR="00725CA4" w:rsidRPr="00725CA4" w:rsidRDefault="00725CA4" w:rsidP="00725CA4">
      <w:pPr>
        <w:bidi/>
        <w:jc w:val="center"/>
        <w:rPr>
          <w:rFonts w:cs="David" w:hint="cs"/>
          <w:rtl/>
        </w:rPr>
      </w:pPr>
    </w:p>
    <w:p w14:paraId="406EF663" w14:textId="77777777" w:rsidR="00725CA4" w:rsidRPr="00725CA4" w:rsidRDefault="00725CA4" w:rsidP="00725CA4">
      <w:pPr>
        <w:bidi/>
        <w:rPr>
          <w:rFonts w:cs="David" w:hint="cs"/>
          <w:u w:val="single"/>
          <w:rtl/>
        </w:rPr>
      </w:pP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7BEEFCB8" w14:textId="77777777" w:rsidR="00725CA4" w:rsidRPr="00725CA4" w:rsidRDefault="00725CA4" w:rsidP="00725CA4">
      <w:pPr>
        <w:bidi/>
        <w:rPr>
          <w:rFonts w:cs="David" w:hint="cs"/>
          <w:u w:val="single"/>
          <w:rtl/>
        </w:rPr>
      </w:pPr>
    </w:p>
    <w:p w14:paraId="1A6206FF" w14:textId="77777777" w:rsidR="00725CA4" w:rsidRPr="00725CA4" w:rsidRDefault="00725CA4" w:rsidP="00725CA4">
      <w:pPr>
        <w:bidi/>
        <w:rPr>
          <w:rFonts w:cs="David" w:hint="cs"/>
          <w:rtl/>
        </w:rPr>
      </w:pPr>
      <w:r w:rsidRPr="00725CA4">
        <w:rPr>
          <w:rFonts w:cs="David" w:hint="cs"/>
          <w:rtl/>
        </w:rPr>
        <w:tab/>
        <w:t xml:space="preserve">בקשתו של חבר הכנסת </w:t>
      </w:r>
      <w:proofErr w:type="spellStart"/>
      <w:r w:rsidRPr="00725CA4">
        <w:rPr>
          <w:rFonts w:cs="David" w:hint="cs"/>
          <w:rtl/>
        </w:rPr>
        <w:t>אחמד</w:t>
      </w:r>
      <w:proofErr w:type="spellEnd"/>
      <w:r w:rsidRPr="00725CA4">
        <w:rPr>
          <w:rFonts w:cs="David" w:hint="cs"/>
          <w:rtl/>
        </w:rPr>
        <w:t xml:space="preserve"> טיבי לרוויזיה לא אושרה.</w:t>
      </w:r>
    </w:p>
    <w:p w14:paraId="3DB32AB2" w14:textId="77777777" w:rsidR="00725CA4" w:rsidRPr="00725CA4" w:rsidRDefault="00725CA4" w:rsidP="00725CA4">
      <w:pPr>
        <w:bidi/>
        <w:rPr>
          <w:rFonts w:cs="David" w:hint="cs"/>
          <w:rtl/>
        </w:rPr>
      </w:pPr>
      <w:r w:rsidRPr="00725CA4">
        <w:rPr>
          <w:rFonts w:cs="David"/>
          <w:rtl/>
        </w:rPr>
        <w:br/>
      </w:r>
      <w:proofErr w:type="spellStart"/>
      <w:r w:rsidRPr="00725CA4">
        <w:rPr>
          <w:rFonts w:cs="David" w:hint="cs"/>
          <w:u w:val="single"/>
          <w:rtl/>
        </w:rPr>
        <w:t>אחמד</w:t>
      </w:r>
      <w:proofErr w:type="spellEnd"/>
      <w:r w:rsidRPr="00725CA4">
        <w:rPr>
          <w:rFonts w:cs="David" w:hint="cs"/>
          <w:u w:val="single"/>
          <w:rtl/>
        </w:rPr>
        <w:t xml:space="preserve"> טיבי:</w:t>
      </w:r>
    </w:p>
    <w:p w14:paraId="1D79C223" w14:textId="77777777" w:rsidR="00725CA4" w:rsidRPr="00725CA4" w:rsidRDefault="00725CA4" w:rsidP="00725CA4">
      <w:pPr>
        <w:bidi/>
        <w:rPr>
          <w:rFonts w:cs="David" w:hint="cs"/>
          <w:rtl/>
        </w:rPr>
      </w:pPr>
    </w:p>
    <w:p w14:paraId="63197987" w14:textId="77777777" w:rsidR="00725CA4" w:rsidRPr="00725CA4" w:rsidRDefault="00725CA4" w:rsidP="00725CA4">
      <w:pPr>
        <w:bidi/>
        <w:rPr>
          <w:rFonts w:cs="David" w:hint="cs"/>
          <w:rtl/>
        </w:rPr>
      </w:pPr>
      <w:r w:rsidRPr="00725CA4">
        <w:rPr>
          <w:rFonts w:cs="David" w:hint="cs"/>
          <w:rtl/>
        </w:rPr>
        <w:tab/>
        <w:t xml:space="preserve"> באופן מפתיע...</w:t>
      </w:r>
    </w:p>
    <w:p w14:paraId="63580E73" w14:textId="77777777" w:rsidR="00725CA4" w:rsidRPr="00725CA4" w:rsidRDefault="00725CA4" w:rsidP="00725CA4">
      <w:pPr>
        <w:bidi/>
        <w:rPr>
          <w:rFonts w:cs="David" w:hint="cs"/>
          <w:u w:val="single"/>
          <w:rtl/>
        </w:rPr>
      </w:pPr>
      <w:r w:rsidRPr="00725CA4">
        <w:rPr>
          <w:rFonts w:cs="David"/>
          <w:rtl/>
        </w:rPr>
        <w:br/>
      </w:r>
      <w:r w:rsidRPr="00725CA4">
        <w:rPr>
          <w:rFonts w:cs="David" w:hint="cs"/>
          <w:u w:val="single"/>
          <w:rtl/>
        </w:rPr>
        <w:t xml:space="preserve">היו"ר יעקב </w:t>
      </w:r>
      <w:proofErr w:type="spellStart"/>
      <w:r w:rsidRPr="00725CA4">
        <w:rPr>
          <w:rFonts w:cs="David" w:hint="cs"/>
          <w:u w:val="single"/>
          <w:rtl/>
        </w:rPr>
        <w:t>מרגי</w:t>
      </w:r>
      <w:proofErr w:type="spellEnd"/>
      <w:r w:rsidRPr="00725CA4">
        <w:rPr>
          <w:rFonts w:cs="David" w:hint="cs"/>
          <w:u w:val="single"/>
          <w:rtl/>
        </w:rPr>
        <w:t>:</w:t>
      </w:r>
    </w:p>
    <w:p w14:paraId="442F4CE2" w14:textId="77777777" w:rsidR="00725CA4" w:rsidRPr="00725CA4" w:rsidRDefault="00725CA4" w:rsidP="00725CA4">
      <w:pPr>
        <w:bidi/>
        <w:rPr>
          <w:rFonts w:cs="David" w:hint="cs"/>
          <w:rtl/>
        </w:rPr>
      </w:pPr>
    </w:p>
    <w:p w14:paraId="65A564A6" w14:textId="77777777" w:rsidR="00725CA4" w:rsidRPr="00725CA4" w:rsidRDefault="00725CA4" w:rsidP="00725CA4">
      <w:pPr>
        <w:bidi/>
        <w:rPr>
          <w:rFonts w:cs="David" w:hint="cs"/>
          <w:rtl/>
        </w:rPr>
      </w:pPr>
      <w:r w:rsidRPr="00725CA4">
        <w:rPr>
          <w:rFonts w:cs="David" w:hint="cs"/>
          <w:rtl/>
        </w:rPr>
        <w:tab/>
        <w:t>תודה רבה, הישיבה נעולה.</w:t>
      </w:r>
    </w:p>
    <w:p w14:paraId="15131963" w14:textId="77777777" w:rsidR="00552A80" w:rsidRPr="00725CA4" w:rsidRDefault="00725CA4" w:rsidP="00725CA4">
      <w:pPr>
        <w:bidi/>
        <w:rPr>
          <w:rFonts w:cs="David"/>
        </w:rPr>
      </w:pPr>
      <w:r w:rsidRPr="00725CA4">
        <w:rPr>
          <w:rFonts w:cs="David"/>
          <w:rtl/>
        </w:rPr>
        <w:br/>
      </w:r>
      <w:r w:rsidRPr="00725CA4">
        <w:rPr>
          <w:rFonts w:cs="David" w:hint="cs"/>
          <w:rtl/>
        </w:rPr>
        <w:br/>
        <w:t>הישיבה ננעלה בשעה 10:30.</w:t>
      </w:r>
    </w:p>
    <w:sectPr w:rsidR="00552A80" w:rsidRPr="00725CA4" w:rsidSect="00725CA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6D4D" w14:textId="77777777" w:rsidR="00000000" w:rsidRDefault="00A34706">
      <w:r>
        <w:separator/>
      </w:r>
    </w:p>
  </w:endnote>
  <w:endnote w:type="continuationSeparator" w:id="0">
    <w:p w14:paraId="5ED37DCC" w14:textId="77777777" w:rsidR="00000000" w:rsidRDefault="00A3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19FB8" w14:textId="77777777" w:rsidR="00000000" w:rsidRDefault="00A34706">
      <w:r>
        <w:separator/>
      </w:r>
    </w:p>
  </w:footnote>
  <w:footnote w:type="continuationSeparator" w:id="0">
    <w:p w14:paraId="75CF68BC" w14:textId="77777777" w:rsidR="00000000" w:rsidRDefault="00A34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DB6C" w14:textId="77777777" w:rsidR="00725CA4" w:rsidRDefault="00725CA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155A0EB" w14:textId="77777777" w:rsidR="00725CA4" w:rsidRDefault="00725CA4">
    <w:pPr>
      <w:pStyle w:val="Header"/>
      <w:ind w:right="360"/>
      <w:jc w:val="both"/>
      <w:rPr>
        <w:rtl/>
      </w:rPr>
    </w:pPr>
  </w:p>
  <w:p w14:paraId="3D0B1350" w14:textId="77777777" w:rsidR="00725CA4" w:rsidRDefault="00725CA4"/>
  <w:p w14:paraId="6CF0C9E3" w14:textId="77777777" w:rsidR="00725CA4" w:rsidRDefault="00725CA4"/>
  <w:p w14:paraId="6C7E03E5" w14:textId="77777777" w:rsidR="00725CA4" w:rsidRDefault="00725CA4"/>
  <w:p w14:paraId="396860E7" w14:textId="77777777" w:rsidR="00725CA4" w:rsidRDefault="00725CA4"/>
  <w:p w14:paraId="745A495E" w14:textId="77777777" w:rsidR="00725CA4" w:rsidRDefault="00725CA4"/>
  <w:p w14:paraId="46BD97FB" w14:textId="77777777" w:rsidR="00725CA4" w:rsidRDefault="00725CA4"/>
  <w:p w14:paraId="727C4355" w14:textId="77777777" w:rsidR="00725CA4" w:rsidRDefault="00725CA4"/>
  <w:p w14:paraId="24301B34" w14:textId="77777777" w:rsidR="00725CA4" w:rsidRDefault="00725CA4"/>
  <w:p w14:paraId="64904F2A" w14:textId="77777777" w:rsidR="00725CA4" w:rsidRDefault="00725C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9F0E" w14:textId="77777777" w:rsidR="00725CA4" w:rsidRDefault="00725CA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14:paraId="0511B34E" w14:textId="77777777" w:rsidR="00725CA4" w:rsidRDefault="00725CA4">
    <w:pPr>
      <w:pStyle w:val="Header"/>
      <w:ind w:right="360"/>
      <w:jc w:val="both"/>
      <w:rPr>
        <w:rFonts w:hint="cs"/>
        <w:rtl/>
      </w:rPr>
    </w:pPr>
    <w:r>
      <w:rPr>
        <w:rtl/>
      </w:rPr>
      <w:t>ועדת</w:t>
    </w:r>
    <w:r>
      <w:rPr>
        <w:rFonts w:hint="cs"/>
        <w:rtl/>
      </w:rPr>
      <w:t xml:space="preserve"> הכנסת</w:t>
    </w:r>
  </w:p>
  <w:p w14:paraId="13187B4D" w14:textId="77777777" w:rsidR="00725CA4" w:rsidRDefault="00725CA4">
    <w:pPr>
      <w:pStyle w:val="Header"/>
      <w:ind w:right="360"/>
      <w:jc w:val="both"/>
      <w:rPr>
        <w:rStyle w:val="PageNumber"/>
        <w:rFonts w:hint="cs"/>
        <w:rtl/>
      </w:rPr>
    </w:pPr>
    <w:r>
      <w:rPr>
        <w:rFonts w:hint="cs"/>
        <w:rtl/>
      </w:rPr>
      <w:t>28.5.2007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1D7"/>
    <w:multiLevelType w:val="hybridMultilevel"/>
    <w:tmpl w:val="39E8E452"/>
    <w:lvl w:ilvl="0" w:tplc="014C421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9B5628"/>
    <w:multiLevelType w:val="hybridMultilevel"/>
    <w:tmpl w:val="EC12131E"/>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9735F2"/>
    <w:multiLevelType w:val="hybridMultilevel"/>
    <w:tmpl w:val="FD08CD1C"/>
    <w:lvl w:ilvl="0" w:tplc="040D000F">
      <w:start w:val="1"/>
      <w:numFmt w:val="decimal"/>
      <w:lvlText w:val="%1."/>
      <w:lvlJc w:val="left"/>
      <w:pPr>
        <w:tabs>
          <w:tab w:val="num" w:pos="720"/>
        </w:tabs>
        <w:ind w:left="720" w:hanging="360"/>
      </w:pPr>
      <w:rPr>
        <w:rFonts w:hint="default"/>
      </w:rPr>
    </w:lvl>
    <w:lvl w:ilvl="1" w:tplc="48483E54">
      <w:start w:val="1"/>
      <w:numFmt w:val="hebrew1"/>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5952376">
    <w:abstractNumId w:val="0"/>
  </w:num>
  <w:num w:numId="2" w16cid:durableId="573009880">
    <w:abstractNumId w:val="2"/>
  </w:num>
  <w:num w:numId="3" w16cid:durableId="17114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7448פרוטוקול_ישיבת_ועדה.doc"/>
    <w:docVar w:name="StartMode" w:val="3"/>
  </w:docVars>
  <w:rsids>
    <w:rsidRoot w:val="000740C6"/>
    <w:rsid w:val="000740C6"/>
    <w:rsid w:val="00552A80"/>
    <w:rsid w:val="00725CA4"/>
    <w:rsid w:val="00965806"/>
    <w:rsid w:val="00A34706"/>
    <w:rsid w:val="00EB5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7647B0"/>
  <w15:chartTrackingRefBased/>
  <w15:docId w15:val="{E05990BB-722B-4AE2-8638-D2029D4E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25CA4"/>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25CA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2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2163</Words>
  <Characters>12330</Characters>
  <Application>Microsoft Office Word</Application>
  <DocSecurity>0</DocSecurity>
  <Lines>102</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