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A4FCB" w14:textId="77777777" w:rsidR="00F47496" w:rsidRPr="00F47496" w:rsidRDefault="00F47496" w:rsidP="00F47496">
      <w:pPr>
        <w:pStyle w:val="Heading5"/>
        <w:jc w:val="left"/>
        <w:rPr>
          <w:b/>
          <w:bCs/>
          <w:sz w:val="24"/>
          <w:rtl/>
        </w:rPr>
      </w:pPr>
      <w:r w:rsidRPr="00F47496">
        <w:rPr>
          <w:b/>
          <w:bCs/>
          <w:sz w:val="24"/>
          <w:rtl/>
        </w:rPr>
        <w:t xml:space="preserve">הכנסת </w:t>
      </w:r>
      <w:r w:rsidRPr="00F47496">
        <w:rPr>
          <w:rFonts w:hint="cs"/>
          <w:b/>
          <w:bCs/>
          <w:sz w:val="24"/>
          <w:rtl/>
        </w:rPr>
        <w:t>השמונה-עשרה</w:t>
      </w:r>
      <w:r w:rsidRPr="00F47496">
        <w:rPr>
          <w:b/>
          <w:bCs/>
          <w:sz w:val="24"/>
          <w:rtl/>
        </w:rPr>
        <w:tab/>
      </w:r>
      <w:r w:rsidRPr="00F47496">
        <w:rPr>
          <w:b/>
          <w:bCs/>
          <w:sz w:val="24"/>
          <w:rtl/>
        </w:rPr>
        <w:tab/>
      </w:r>
      <w:r w:rsidRPr="00F47496">
        <w:rPr>
          <w:b/>
          <w:bCs/>
          <w:sz w:val="24"/>
          <w:rtl/>
        </w:rPr>
        <w:tab/>
      </w:r>
      <w:r w:rsidRPr="00F47496">
        <w:rPr>
          <w:b/>
          <w:bCs/>
          <w:sz w:val="24"/>
          <w:rtl/>
        </w:rPr>
        <w:tab/>
      </w:r>
      <w:r w:rsidRPr="00F47496">
        <w:rPr>
          <w:b/>
          <w:bCs/>
          <w:sz w:val="24"/>
          <w:rtl/>
        </w:rPr>
        <w:tab/>
      </w:r>
      <w:r w:rsidRPr="00F47496">
        <w:rPr>
          <w:b/>
          <w:bCs/>
          <w:sz w:val="24"/>
          <w:rtl/>
        </w:rPr>
        <w:tab/>
      </w:r>
      <w:r w:rsidRPr="00F47496">
        <w:rPr>
          <w:b/>
          <w:bCs/>
          <w:sz w:val="24"/>
          <w:rtl/>
        </w:rPr>
        <w:tab/>
        <w:t>נוסח לא מתוקן</w:t>
      </w:r>
    </w:p>
    <w:p w14:paraId="1D33F045" w14:textId="77777777" w:rsidR="00F47496" w:rsidRPr="00F47496" w:rsidRDefault="00F47496" w:rsidP="00F47496">
      <w:pPr>
        <w:bidi/>
        <w:rPr>
          <w:rFonts w:cs="David" w:hint="cs"/>
          <w:b/>
          <w:bCs/>
          <w:rtl/>
        </w:rPr>
      </w:pPr>
      <w:r w:rsidRPr="00F47496">
        <w:rPr>
          <w:rFonts w:cs="David"/>
          <w:b/>
          <w:bCs/>
          <w:rtl/>
        </w:rPr>
        <w:t xml:space="preserve">מושב </w:t>
      </w:r>
      <w:r w:rsidRPr="00F47496">
        <w:rPr>
          <w:rFonts w:cs="David" w:hint="cs"/>
          <w:b/>
          <w:bCs/>
          <w:rtl/>
        </w:rPr>
        <w:t>ראשון</w:t>
      </w:r>
    </w:p>
    <w:p w14:paraId="6C955284" w14:textId="77777777" w:rsidR="00F47496" w:rsidRPr="00F47496" w:rsidRDefault="00F47496" w:rsidP="00F47496">
      <w:pPr>
        <w:bidi/>
        <w:rPr>
          <w:rFonts w:cs="David"/>
          <w:b/>
          <w:bCs/>
          <w:rtl/>
        </w:rPr>
      </w:pPr>
    </w:p>
    <w:p w14:paraId="378B8EC9" w14:textId="77777777" w:rsidR="00F47496" w:rsidRPr="00F47496" w:rsidRDefault="00F47496" w:rsidP="00F47496">
      <w:pPr>
        <w:bidi/>
        <w:rPr>
          <w:rFonts w:cs="David"/>
          <w:b/>
          <w:bCs/>
          <w:rtl/>
        </w:rPr>
      </w:pPr>
    </w:p>
    <w:p w14:paraId="7FF1802B" w14:textId="77777777" w:rsidR="00F47496" w:rsidRPr="00F47496" w:rsidRDefault="00F47496" w:rsidP="00F47496">
      <w:pPr>
        <w:bidi/>
        <w:rPr>
          <w:rFonts w:cs="David"/>
          <w:b/>
          <w:bCs/>
          <w:rtl/>
        </w:rPr>
      </w:pPr>
    </w:p>
    <w:p w14:paraId="6ECEF8F0" w14:textId="77777777" w:rsidR="00F47496" w:rsidRPr="00F47496" w:rsidRDefault="00F47496" w:rsidP="00F47496">
      <w:pPr>
        <w:bidi/>
        <w:rPr>
          <w:rFonts w:cs="David"/>
          <w:b/>
          <w:bCs/>
          <w:rtl/>
        </w:rPr>
      </w:pPr>
    </w:p>
    <w:p w14:paraId="15311131" w14:textId="77777777" w:rsidR="00F47496" w:rsidRPr="00F47496" w:rsidRDefault="00F47496" w:rsidP="00F47496">
      <w:pPr>
        <w:bidi/>
        <w:jc w:val="center"/>
        <w:rPr>
          <w:rFonts w:cs="David" w:hint="cs"/>
          <w:b/>
          <w:bCs/>
          <w:rtl/>
        </w:rPr>
      </w:pPr>
      <w:r w:rsidRPr="00F47496">
        <w:rPr>
          <w:rFonts w:cs="David"/>
          <w:b/>
          <w:bCs/>
          <w:rtl/>
        </w:rPr>
        <w:t>פרוטוקול מס'</w:t>
      </w:r>
      <w:r w:rsidRPr="00F47496">
        <w:rPr>
          <w:rFonts w:cs="David" w:hint="cs"/>
          <w:b/>
          <w:bCs/>
          <w:rtl/>
        </w:rPr>
        <w:t xml:space="preserve"> 30</w:t>
      </w:r>
    </w:p>
    <w:p w14:paraId="166D3DF9" w14:textId="77777777" w:rsidR="00F47496" w:rsidRPr="00F47496" w:rsidRDefault="00F47496" w:rsidP="00F47496">
      <w:pPr>
        <w:bidi/>
        <w:jc w:val="center"/>
        <w:rPr>
          <w:rFonts w:cs="David" w:hint="cs"/>
          <w:b/>
          <w:bCs/>
          <w:rtl/>
        </w:rPr>
      </w:pPr>
      <w:r w:rsidRPr="00F47496">
        <w:rPr>
          <w:rFonts w:cs="David" w:hint="cs"/>
          <w:b/>
          <w:bCs/>
          <w:rtl/>
        </w:rPr>
        <w:t>מישיבת ועדת הכנסת</w:t>
      </w:r>
    </w:p>
    <w:p w14:paraId="77EF43A2" w14:textId="77777777" w:rsidR="00F47496" w:rsidRPr="00F47496" w:rsidRDefault="00F47496" w:rsidP="00F47496">
      <w:pPr>
        <w:bidi/>
        <w:jc w:val="center"/>
        <w:rPr>
          <w:rFonts w:cs="David" w:hint="cs"/>
          <w:b/>
          <w:bCs/>
          <w:u w:val="single"/>
          <w:rtl/>
        </w:rPr>
      </w:pPr>
      <w:r w:rsidRPr="00F47496">
        <w:rPr>
          <w:rFonts w:cs="David" w:hint="cs"/>
          <w:b/>
          <w:bCs/>
          <w:u w:val="single"/>
          <w:rtl/>
        </w:rPr>
        <w:t xml:space="preserve">שהתקיימה ביום שלישי כ"ט בתמוז </w:t>
      </w:r>
      <w:proofErr w:type="spellStart"/>
      <w:r w:rsidRPr="00F47496">
        <w:rPr>
          <w:rFonts w:cs="David" w:hint="cs"/>
          <w:b/>
          <w:bCs/>
          <w:u w:val="single"/>
          <w:rtl/>
        </w:rPr>
        <w:t>התשס"ט</w:t>
      </w:r>
      <w:proofErr w:type="spellEnd"/>
      <w:r w:rsidRPr="00F47496">
        <w:rPr>
          <w:rFonts w:cs="David" w:hint="cs"/>
          <w:b/>
          <w:bCs/>
          <w:u w:val="single"/>
          <w:rtl/>
        </w:rPr>
        <w:t xml:space="preserve"> (21 ביולי 2009) בשעה 9:00</w:t>
      </w:r>
    </w:p>
    <w:p w14:paraId="31029750" w14:textId="77777777" w:rsidR="00F47496" w:rsidRPr="00F47496" w:rsidRDefault="00F47496" w:rsidP="00F47496">
      <w:pPr>
        <w:bidi/>
        <w:rPr>
          <w:rFonts w:cs="David"/>
          <w:b/>
          <w:bCs/>
          <w:rtl/>
        </w:rPr>
      </w:pPr>
    </w:p>
    <w:p w14:paraId="4B739C79" w14:textId="77777777" w:rsidR="00F47496" w:rsidRPr="00F47496" w:rsidRDefault="00F47496" w:rsidP="00F47496">
      <w:pPr>
        <w:bidi/>
        <w:rPr>
          <w:rFonts w:cs="David"/>
          <w:b/>
          <w:bCs/>
          <w:rtl/>
        </w:rPr>
      </w:pPr>
    </w:p>
    <w:p w14:paraId="2D46A194" w14:textId="77777777" w:rsidR="00F47496" w:rsidRPr="00F47496" w:rsidRDefault="00F47496" w:rsidP="00F47496">
      <w:pPr>
        <w:tabs>
          <w:tab w:val="left" w:pos="1221"/>
        </w:tabs>
        <w:bidi/>
        <w:rPr>
          <w:rFonts w:cs="David" w:hint="cs"/>
          <w:b/>
          <w:bCs/>
          <w:u w:val="single"/>
          <w:rtl/>
        </w:rPr>
      </w:pPr>
    </w:p>
    <w:p w14:paraId="09B17985" w14:textId="77777777" w:rsidR="00F47496" w:rsidRPr="00F47496" w:rsidRDefault="00F47496" w:rsidP="00F47496">
      <w:pPr>
        <w:tabs>
          <w:tab w:val="left" w:pos="1221"/>
        </w:tabs>
        <w:bidi/>
        <w:rPr>
          <w:rFonts w:cs="David" w:hint="cs"/>
          <w:b/>
          <w:bCs/>
          <w:rtl/>
        </w:rPr>
      </w:pPr>
      <w:r w:rsidRPr="00F47496">
        <w:rPr>
          <w:rFonts w:cs="David"/>
          <w:b/>
          <w:bCs/>
          <w:u w:val="single"/>
          <w:rtl/>
        </w:rPr>
        <w:t>סדר היום</w:t>
      </w:r>
      <w:r w:rsidRPr="00F47496">
        <w:rPr>
          <w:rFonts w:cs="David"/>
          <w:rtl/>
        </w:rPr>
        <w:t>:</w:t>
      </w:r>
      <w:r w:rsidRPr="00F47496">
        <w:rPr>
          <w:rFonts w:cs="David" w:hint="cs"/>
          <w:b/>
          <w:bCs/>
          <w:rtl/>
        </w:rPr>
        <w:t xml:space="preserve"> א. ערעורים על החלטת יו"ר הכנסת והסגנים שלא לאשר דחיפות הצעות לסדר </w:t>
      </w:r>
    </w:p>
    <w:p w14:paraId="788F931E" w14:textId="77777777" w:rsidR="00F47496" w:rsidRPr="00F47496" w:rsidRDefault="00F47496" w:rsidP="00F47496">
      <w:pPr>
        <w:tabs>
          <w:tab w:val="left" w:pos="1221"/>
        </w:tabs>
        <w:bidi/>
        <w:rPr>
          <w:rFonts w:cs="David" w:hint="cs"/>
          <w:b/>
          <w:bCs/>
          <w:rtl/>
        </w:rPr>
      </w:pPr>
      <w:r w:rsidRPr="00F47496">
        <w:rPr>
          <w:rFonts w:cs="David" w:hint="cs"/>
          <w:b/>
          <w:bCs/>
          <w:rtl/>
        </w:rPr>
        <w:t xml:space="preserve">                        היום.</w:t>
      </w:r>
    </w:p>
    <w:p w14:paraId="370BE1C1" w14:textId="77777777" w:rsidR="00F47496" w:rsidRPr="00F47496" w:rsidRDefault="00F47496" w:rsidP="00F47496">
      <w:pPr>
        <w:tabs>
          <w:tab w:val="left" w:pos="1221"/>
        </w:tabs>
        <w:bidi/>
        <w:rPr>
          <w:rFonts w:cs="David" w:hint="cs"/>
          <w:b/>
          <w:bCs/>
          <w:rtl/>
        </w:rPr>
      </w:pPr>
    </w:p>
    <w:p w14:paraId="5DE08CB1" w14:textId="77777777" w:rsidR="00F47496" w:rsidRPr="00F47496" w:rsidRDefault="00F47496" w:rsidP="00F47496">
      <w:pPr>
        <w:tabs>
          <w:tab w:val="left" w:pos="1221"/>
        </w:tabs>
        <w:bidi/>
        <w:rPr>
          <w:rFonts w:cs="David" w:hint="cs"/>
          <w:b/>
          <w:bCs/>
          <w:rtl/>
        </w:rPr>
      </w:pPr>
      <w:r w:rsidRPr="00F47496">
        <w:rPr>
          <w:rFonts w:cs="David" w:hint="cs"/>
          <w:b/>
          <w:bCs/>
          <w:rtl/>
        </w:rPr>
        <w:t xml:space="preserve">                  ב. פניית יו"ר ועדת החוקה, חוק ומשפט בדבר טענה חריגה מגדר נושא הצעת חוק  </w:t>
      </w:r>
    </w:p>
    <w:p w14:paraId="0A824B81" w14:textId="77777777" w:rsidR="00F47496" w:rsidRPr="00F47496" w:rsidRDefault="00F47496" w:rsidP="00F47496">
      <w:pPr>
        <w:tabs>
          <w:tab w:val="left" w:pos="1221"/>
        </w:tabs>
        <w:bidi/>
        <w:rPr>
          <w:rFonts w:cs="David" w:hint="cs"/>
          <w:b/>
          <w:bCs/>
          <w:rtl/>
        </w:rPr>
      </w:pPr>
      <w:r w:rsidRPr="00F47496">
        <w:rPr>
          <w:rFonts w:cs="David" w:hint="cs"/>
          <w:b/>
          <w:bCs/>
          <w:rtl/>
        </w:rPr>
        <w:t xml:space="preserve">                      יסוד: הכנסת (תיקון מס' 42) (הפסקת חברות בכנסת של שר) (מ/429), הנדונה </w:t>
      </w:r>
    </w:p>
    <w:p w14:paraId="4397483D" w14:textId="77777777" w:rsidR="00F47496" w:rsidRPr="00F47496" w:rsidRDefault="00F47496" w:rsidP="00F47496">
      <w:pPr>
        <w:tabs>
          <w:tab w:val="left" w:pos="1221"/>
        </w:tabs>
        <w:bidi/>
        <w:rPr>
          <w:rFonts w:cs="David" w:hint="cs"/>
          <w:b/>
          <w:bCs/>
          <w:rtl/>
        </w:rPr>
      </w:pPr>
      <w:r w:rsidRPr="00F47496">
        <w:rPr>
          <w:rFonts w:cs="David" w:hint="cs"/>
          <w:b/>
          <w:bCs/>
          <w:rtl/>
        </w:rPr>
        <w:t xml:space="preserve">                      בוועדת החוקה, חוק ומשפט.</w:t>
      </w:r>
    </w:p>
    <w:p w14:paraId="1DBB24BA" w14:textId="77777777" w:rsidR="00F47496" w:rsidRPr="00F47496" w:rsidRDefault="00F47496" w:rsidP="00F47496">
      <w:pPr>
        <w:bidi/>
        <w:rPr>
          <w:rFonts w:cs="David" w:hint="cs"/>
          <w:b/>
          <w:bCs/>
          <w:rtl/>
        </w:rPr>
      </w:pPr>
    </w:p>
    <w:p w14:paraId="2F7CC1DF" w14:textId="77777777" w:rsidR="00F47496" w:rsidRPr="00F47496" w:rsidRDefault="00F47496" w:rsidP="00F47496">
      <w:pPr>
        <w:bidi/>
        <w:rPr>
          <w:rFonts w:cs="David" w:hint="cs"/>
          <w:rtl/>
        </w:rPr>
      </w:pPr>
    </w:p>
    <w:p w14:paraId="60265ABB" w14:textId="77777777" w:rsidR="00F47496" w:rsidRPr="00F47496" w:rsidRDefault="00F47496" w:rsidP="00F47496">
      <w:pPr>
        <w:bidi/>
        <w:rPr>
          <w:rFonts w:cs="David"/>
          <w:rtl/>
        </w:rPr>
      </w:pPr>
    </w:p>
    <w:p w14:paraId="3A73A627" w14:textId="77777777" w:rsidR="00F47496" w:rsidRPr="00F47496" w:rsidRDefault="00F47496" w:rsidP="00F47496">
      <w:pPr>
        <w:bidi/>
        <w:rPr>
          <w:rFonts w:cs="David"/>
          <w:b/>
          <w:bCs/>
          <w:u w:val="single"/>
          <w:rtl/>
        </w:rPr>
      </w:pPr>
      <w:r w:rsidRPr="00F47496">
        <w:rPr>
          <w:rFonts w:cs="David"/>
          <w:b/>
          <w:bCs/>
          <w:u w:val="single"/>
          <w:rtl/>
        </w:rPr>
        <w:t>נכחו</w:t>
      </w:r>
      <w:r w:rsidRPr="00F47496">
        <w:rPr>
          <w:rFonts w:cs="David"/>
          <w:rtl/>
        </w:rPr>
        <w:t>:</w:t>
      </w:r>
    </w:p>
    <w:p w14:paraId="01BA076E" w14:textId="77777777" w:rsidR="00F47496" w:rsidRPr="00F47496" w:rsidRDefault="00F47496" w:rsidP="00F47496">
      <w:pPr>
        <w:bidi/>
        <w:rPr>
          <w:rFonts w:cs="David"/>
          <w:rtl/>
        </w:rPr>
      </w:pPr>
    </w:p>
    <w:p w14:paraId="58BBB198" w14:textId="77777777" w:rsidR="00F47496" w:rsidRPr="00F47496" w:rsidRDefault="00F47496" w:rsidP="00F47496">
      <w:pPr>
        <w:tabs>
          <w:tab w:val="left" w:pos="1788"/>
        </w:tabs>
        <w:bidi/>
        <w:rPr>
          <w:rFonts w:cs="David"/>
          <w:rtl/>
        </w:rPr>
      </w:pPr>
      <w:r w:rsidRPr="00F47496">
        <w:rPr>
          <w:rFonts w:cs="David"/>
          <w:b/>
          <w:bCs/>
          <w:u w:val="single"/>
          <w:rtl/>
        </w:rPr>
        <w:t>חברי הוועדה</w:t>
      </w:r>
      <w:r w:rsidRPr="00F47496">
        <w:rPr>
          <w:rFonts w:cs="David"/>
          <w:rtl/>
        </w:rPr>
        <w:t>:</w:t>
      </w:r>
    </w:p>
    <w:p w14:paraId="3398FBA0" w14:textId="77777777" w:rsidR="00F47496" w:rsidRPr="00F47496" w:rsidRDefault="00F47496" w:rsidP="00F47496">
      <w:pPr>
        <w:bidi/>
        <w:rPr>
          <w:rFonts w:cs="David" w:hint="cs"/>
          <w:rtl/>
        </w:rPr>
      </w:pPr>
      <w:r w:rsidRPr="00F47496">
        <w:rPr>
          <w:rFonts w:cs="David" w:hint="cs"/>
          <w:rtl/>
        </w:rPr>
        <w:t xml:space="preserve">זאב </w:t>
      </w:r>
      <w:proofErr w:type="spellStart"/>
      <w:r w:rsidRPr="00F47496">
        <w:rPr>
          <w:rFonts w:cs="David" w:hint="cs"/>
          <w:rtl/>
        </w:rPr>
        <w:t>אלקין</w:t>
      </w:r>
      <w:proofErr w:type="spellEnd"/>
      <w:r w:rsidRPr="00F47496">
        <w:rPr>
          <w:rFonts w:cs="David" w:hint="cs"/>
          <w:rtl/>
        </w:rPr>
        <w:t xml:space="preserve"> </w:t>
      </w:r>
      <w:r w:rsidRPr="00F47496">
        <w:rPr>
          <w:rFonts w:cs="David"/>
          <w:rtl/>
        </w:rPr>
        <w:t>–</w:t>
      </w:r>
      <w:r w:rsidRPr="00F47496">
        <w:rPr>
          <w:rFonts w:cs="David" w:hint="cs"/>
          <w:rtl/>
        </w:rPr>
        <w:t xml:space="preserve"> היו"ר</w:t>
      </w:r>
    </w:p>
    <w:p w14:paraId="0EF9E6B8" w14:textId="77777777" w:rsidR="00F47496" w:rsidRPr="00F47496" w:rsidRDefault="00F47496" w:rsidP="00F47496">
      <w:pPr>
        <w:bidi/>
        <w:rPr>
          <w:rFonts w:cs="David" w:hint="cs"/>
          <w:rtl/>
        </w:rPr>
      </w:pPr>
      <w:r w:rsidRPr="00F47496">
        <w:rPr>
          <w:rFonts w:cs="David" w:hint="cs"/>
          <w:rtl/>
        </w:rPr>
        <w:t>רחל אדטו</w:t>
      </w:r>
    </w:p>
    <w:p w14:paraId="2414E029" w14:textId="77777777" w:rsidR="00F47496" w:rsidRPr="00F47496" w:rsidRDefault="00F47496" w:rsidP="00F47496">
      <w:pPr>
        <w:bidi/>
        <w:rPr>
          <w:rFonts w:cs="David" w:hint="cs"/>
          <w:rtl/>
        </w:rPr>
      </w:pPr>
      <w:r w:rsidRPr="00F47496">
        <w:rPr>
          <w:rFonts w:cs="David" w:hint="cs"/>
          <w:rtl/>
        </w:rPr>
        <w:t xml:space="preserve">אורי </w:t>
      </w:r>
      <w:proofErr w:type="spellStart"/>
      <w:r w:rsidRPr="00F47496">
        <w:rPr>
          <w:rFonts w:cs="David" w:hint="cs"/>
          <w:rtl/>
        </w:rPr>
        <w:t>אורבך</w:t>
      </w:r>
      <w:proofErr w:type="spellEnd"/>
    </w:p>
    <w:p w14:paraId="4FE84B07" w14:textId="77777777" w:rsidR="00F47496" w:rsidRPr="00F47496" w:rsidRDefault="00F47496" w:rsidP="00F47496">
      <w:pPr>
        <w:bidi/>
        <w:rPr>
          <w:rFonts w:cs="David" w:hint="cs"/>
          <w:rtl/>
        </w:rPr>
      </w:pPr>
      <w:proofErr w:type="spellStart"/>
      <w:r w:rsidRPr="00F47496">
        <w:rPr>
          <w:rFonts w:cs="David" w:hint="cs"/>
          <w:rtl/>
        </w:rPr>
        <w:t>טלב</w:t>
      </w:r>
      <w:proofErr w:type="spellEnd"/>
      <w:r w:rsidRPr="00F47496">
        <w:rPr>
          <w:rFonts w:cs="David" w:hint="cs"/>
          <w:rtl/>
        </w:rPr>
        <w:t xml:space="preserve"> </w:t>
      </w:r>
      <w:proofErr w:type="spellStart"/>
      <w:r w:rsidRPr="00F47496">
        <w:rPr>
          <w:rFonts w:cs="David" w:hint="cs"/>
          <w:rtl/>
        </w:rPr>
        <w:t>אלסאנע</w:t>
      </w:r>
      <w:proofErr w:type="spellEnd"/>
    </w:p>
    <w:p w14:paraId="1D9325FC" w14:textId="77777777" w:rsidR="00F47496" w:rsidRPr="00F47496" w:rsidRDefault="00F47496" w:rsidP="00F47496">
      <w:pPr>
        <w:bidi/>
        <w:rPr>
          <w:rFonts w:cs="David" w:hint="cs"/>
          <w:rtl/>
        </w:rPr>
      </w:pPr>
      <w:r w:rsidRPr="00F47496">
        <w:rPr>
          <w:rFonts w:cs="David" w:hint="cs"/>
          <w:rtl/>
        </w:rPr>
        <w:t>משה גפני</w:t>
      </w:r>
    </w:p>
    <w:p w14:paraId="3124F13D" w14:textId="77777777" w:rsidR="00F47496" w:rsidRPr="00F47496" w:rsidRDefault="00F47496" w:rsidP="00F47496">
      <w:pPr>
        <w:bidi/>
        <w:rPr>
          <w:rFonts w:cs="David" w:hint="cs"/>
          <w:rtl/>
        </w:rPr>
      </w:pPr>
      <w:r w:rsidRPr="00F47496">
        <w:rPr>
          <w:rFonts w:cs="David" w:hint="cs"/>
          <w:rtl/>
        </w:rPr>
        <w:t xml:space="preserve">דני </w:t>
      </w:r>
      <w:proofErr w:type="spellStart"/>
      <w:r w:rsidRPr="00F47496">
        <w:rPr>
          <w:rFonts w:cs="David" w:hint="cs"/>
          <w:rtl/>
        </w:rPr>
        <w:t>דנון</w:t>
      </w:r>
      <w:proofErr w:type="spellEnd"/>
    </w:p>
    <w:p w14:paraId="71478FF1" w14:textId="77777777" w:rsidR="00F47496" w:rsidRPr="00F47496" w:rsidRDefault="00F47496" w:rsidP="00F47496">
      <w:pPr>
        <w:bidi/>
        <w:rPr>
          <w:rFonts w:cs="David" w:hint="cs"/>
          <w:rtl/>
        </w:rPr>
      </w:pPr>
      <w:r w:rsidRPr="00F47496">
        <w:rPr>
          <w:rFonts w:cs="David" w:hint="cs"/>
          <w:rtl/>
        </w:rPr>
        <w:t>נסים זאב</w:t>
      </w:r>
    </w:p>
    <w:p w14:paraId="616A0822" w14:textId="77777777" w:rsidR="00F47496" w:rsidRPr="00F47496" w:rsidRDefault="00F47496" w:rsidP="00F47496">
      <w:pPr>
        <w:bidi/>
        <w:rPr>
          <w:rFonts w:cs="David" w:hint="cs"/>
          <w:rtl/>
        </w:rPr>
      </w:pPr>
      <w:r w:rsidRPr="00F47496">
        <w:rPr>
          <w:rFonts w:cs="David" w:hint="cs"/>
          <w:rtl/>
        </w:rPr>
        <w:t xml:space="preserve">אורית </w:t>
      </w:r>
      <w:proofErr w:type="spellStart"/>
      <w:r w:rsidRPr="00F47496">
        <w:rPr>
          <w:rFonts w:cs="David" w:hint="cs"/>
          <w:rtl/>
        </w:rPr>
        <w:t>זוארץ</w:t>
      </w:r>
      <w:proofErr w:type="spellEnd"/>
    </w:p>
    <w:p w14:paraId="3BC6FCA8" w14:textId="77777777" w:rsidR="00F47496" w:rsidRPr="00F47496" w:rsidRDefault="00F47496" w:rsidP="00F47496">
      <w:pPr>
        <w:bidi/>
        <w:rPr>
          <w:rFonts w:cs="David" w:hint="cs"/>
          <w:rtl/>
        </w:rPr>
      </w:pPr>
      <w:r w:rsidRPr="00F47496">
        <w:rPr>
          <w:rFonts w:cs="David" w:hint="cs"/>
          <w:rtl/>
        </w:rPr>
        <w:t>יואל חסון</w:t>
      </w:r>
    </w:p>
    <w:p w14:paraId="5BD79FFB" w14:textId="77777777" w:rsidR="00F47496" w:rsidRPr="00F47496" w:rsidRDefault="00F47496" w:rsidP="00F47496">
      <w:pPr>
        <w:bidi/>
        <w:rPr>
          <w:rFonts w:cs="David" w:hint="cs"/>
          <w:rtl/>
        </w:rPr>
      </w:pPr>
      <w:proofErr w:type="spellStart"/>
      <w:r w:rsidRPr="00F47496">
        <w:rPr>
          <w:rFonts w:cs="David" w:hint="cs"/>
          <w:rtl/>
        </w:rPr>
        <w:t>רוברט</w:t>
      </w:r>
      <w:proofErr w:type="spellEnd"/>
      <w:r w:rsidRPr="00F47496">
        <w:rPr>
          <w:rFonts w:cs="David" w:hint="cs"/>
          <w:rtl/>
        </w:rPr>
        <w:t xml:space="preserve"> </w:t>
      </w:r>
      <w:proofErr w:type="spellStart"/>
      <w:r w:rsidRPr="00F47496">
        <w:rPr>
          <w:rFonts w:cs="David" w:hint="cs"/>
          <w:rtl/>
        </w:rPr>
        <w:t>טיבייב</w:t>
      </w:r>
      <w:proofErr w:type="spellEnd"/>
    </w:p>
    <w:p w14:paraId="7A21500C" w14:textId="77777777" w:rsidR="00F47496" w:rsidRPr="00F47496" w:rsidRDefault="00F47496" w:rsidP="00F47496">
      <w:pPr>
        <w:bidi/>
        <w:rPr>
          <w:rFonts w:cs="David" w:hint="cs"/>
          <w:rtl/>
        </w:rPr>
      </w:pPr>
      <w:r w:rsidRPr="00F47496">
        <w:rPr>
          <w:rFonts w:cs="David" w:hint="cs"/>
          <w:rtl/>
        </w:rPr>
        <w:t xml:space="preserve">יריב </w:t>
      </w:r>
      <w:proofErr w:type="spellStart"/>
      <w:r w:rsidRPr="00F47496">
        <w:rPr>
          <w:rFonts w:cs="David" w:hint="cs"/>
          <w:rtl/>
        </w:rPr>
        <w:t>לוין</w:t>
      </w:r>
      <w:proofErr w:type="spellEnd"/>
    </w:p>
    <w:p w14:paraId="6B08E3D4" w14:textId="77777777" w:rsidR="00F47496" w:rsidRPr="00F47496" w:rsidRDefault="00F47496" w:rsidP="00F47496">
      <w:pPr>
        <w:bidi/>
        <w:rPr>
          <w:rFonts w:cs="David" w:hint="cs"/>
          <w:rtl/>
        </w:rPr>
      </w:pPr>
      <w:r w:rsidRPr="00F47496">
        <w:rPr>
          <w:rFonts w:cs="David" w:hint="cs"/>
          <w:rtl/>
        </w:rPr>
        <w:t>שלמה מולה</w:t>
      </w:r>
    </w:p>
    <w:p w14:paraId="4F192570" w14:textId="77777777" w:rsidR="00F47496" w:rsidRPr="00F47496" w:rsidRDefault="00F47496" w:rsidP="00F47496">
      <w:pPr>
        <w:bidi/>
        <w:rPr>
          <w:rFonts w:cs="David" w:hint="cs"/>
          <w:rtl/>
        </w:rPr>
      </w:pPr>
      <w:r w:rsidRPr="00F47496">
        <w:rPr>
          <w:rFonts w:cs="David" w:hint="cs"/>
          <w:rtl/>
        </w:rPr>
        <w:t>אברהם מיכאלי</w:t>
      </w:r>
    </w:p>
    <w:p w14:paraId="12BE2969" w14:textId="77777777" w:rsidR="00F47496" w:rsidRPr="00F47496" w:rsidRDefault="00F47496" w:rsidP="00F47496">
      <w:pPr>
        <w:bidi/>
        <w:rPr>
          <w:rFonts w:cs="David" w:hint="cs"/>
          <w:rtl/>
        </w:rPr>
      </w:pPr>
      <w:r w:rsidRPr="00F47496">
        <w:rPr>
          <w:rFonts w:cs="David" w:hint="cs"/>
          <w:rtl/>
        </w:rPr>
        <w:t>אלכס מילר</w:t>
      </w:r>
    </w:p>
    <w:p w14:paraId="24474DF4" w14:textId="77777777" w:rsidR="00F47496" w:rsidRPr="00F47496" w:rsidRDefault="00F47496" w:rsidP="00F47496">
      <w:pPr>
        <w:bidi/>
        <w:rPr>
          <w:rFonts w:cs="David" w:hint="cs"/>
          <w:rtl/>
        </w:rPr>
      </w:pPr>
      <w:r w:rsidRPr="00F47496">
        <w:rPr>
          <w:rFonts w:cs="David" w:hint="cs"/>
          <w:rtl/>
        </w:rPr>
        <w:t xml:space="preserve">יוחנן </w:t>
      </w:r>
      <w:proofErr w:type="spellStart"/>
      <w:r w:rsidRPr="00F47496">
        <w:rPr>
          <w:rFonts w:cs="David" w:hint="cs"/>
          <w:rtl/>
        </w:rPr>
        <w:t>פלסנר</w:t>
      </w:r>
      <w:proofErr w:type="spellEnd"/>
    </w:p>
    <w:p w14:paraId="5E8654F1" w14:textId="77777777" w:rsidR="00F47496" w:rsidRPr="00F47496" w:rsidRDefault="00F47496" w:rsidP="00F47496">
      <w:pPr>
        <w:bidi/>
        <w:rPr>
          <w:rFonts w:cs="David" w:hint="cs"/>
          <w:rtl/>
        </w:rPr>
      </w:pPr>
      <w:r w:rsidRPr="00F47496">
        <w:rPr>
          <w:rFonts w:cs="David" w:hint="cs"/>
          <w:rtl/>
        </w:rPr>
        <w:t>דוד רותם</w:t>
      </w:r>
    </w:p>
    <w:p w14:paraId="62759071" w14:textId="77777777" w:rsidR="00F47496" w:rsidRPr="00F47496" w:rsidRDefault="00F47496" w:rsidP="00F47496">
      <w:pPr>
        <w:bidi/>
        <w:rPr>
          <w:rFonts w:cs="David" w:hint="cs"/>
          <w:rtl/>
        </w:rPr>
      </w:pPr>
      <w:r w:rsidRPr="00F47496">
        <w:rPr>
          <w:rFonts w:cs="David" w:hint="cs"/>
          <w:rtl/>
        </w:rPr>
        <w:t>מירי רגב</w:t>
      </w:r>
    </w:p>
    <w:p w14:paraId="533338A9" w14:textId="77777777" w:rsidR="00F47496" w:rsidRPr="00F47496" w:rsidRDefault="00F47496" w:rsidP="00F47496">
      <w:pPr>
        <w:bidi/>
        <w:rPr>
          <w:rFonts w:cs="David" w:hint="cs"/>
          <w:rtl/>
        </w:rPr>
      </w:pPr>
    </w:p>
    <w:p w14:paraId="6F117DAA" w14:textId="77777777" w:rsidR="00F47496" w:rsidRPr="00F47496" w:rsidRDefault="00F47496" w:rsidP="00F47496">
      <w:pPr>
        <w:tabs>
          <w:tab w:val="left" w:pos="1788"/>
          <w:tab w:val="left" w:pos="3631"/>
        </w:tabs>
        <w:bidi/>
        <w:rPr>
          <w:rFonts w:cs="David" w:hint="cs"/>
          <w:rtl/>
        </w:rPr>
      </w:pPr>
      <w:r w:rsidRPr="00F47496">
        <w:rPr>
          <w:rFonts w:cs="David"/>
          <w:b/>
          <w:bCs/>
          <w:u w:val="single"/>
          <w:rtl/>
        </w:rPr>
        <w:t>מוזמנים</w:t>
      </w:r>
      <w:r w:rsidRPr="00F47496">
        <w:rPr>
          <w:rFonts w:cs="David"/>
          <w:rtl/>
        </w:rPr>
        <w:t>:</w:t>
      </w:r>
    </w:p>
    <w:p w14:paraId="0D0ECD89" w14:textId="77777777" w:rsidR="00F47496" w:rsidRPr="00F47496" w:rsidRDefault="00F47496" w:rsidP="00F47496">
      <w:pPr>
        <w:bidi/>
        <w:rPr>
          <w:rFonts w:cs="David" w:hint="cs"/>
          <w:rtl/>
        </w:rPr>
      </w:pPr>
      <w:r w:rsidRPr="00F47496">
        <w:rPr>
          <w:rFonts w:cs="David" w:hint="cs"/>
          <w:rtl/>
        </w:rPr>
        <w:t xml:space="preserve">איל ינון </w:t>
      </w:r>
      <w:r w:rsidRPr="00F47496">
        <w:rPr>
          <w:rFonts w:cs="David"/>
          <w:rtl/>
        </w:rPr>
        <w:t>–</w:t>
      </w:r>
      <w:r w:rsidRPr="00F47496">
        <w:rPr>
          <w:rFonts w:cs="David" w:hint="cs"/>
          <w:rtl/>
        </w:rPr>
        <w:t xml:space="preserve"> מזכיר הכנסת</w:t>
      </w:r>
    </w:p>
    <w:p w14:paraId="0BEFAE1B" w14:textId="77777777" w:rsidR="00F47496" w:rsidRPr="00F47496" w:rsidRDefault="00F47496" w:rsidP="00F47496">
      <w:pPr>
        <w:bidi/>
        <w:rPr>
          <w:rFonts w:cs="David" w:hint="cs"/>
          <w:rtl/>
        </w:rPr>
      </w:pPr>
      <w:r w:rsidRPr="00F47496">
        <w:rPr>
          <w:rFonts w:cs="David" w:hint="cs"/>
          <w:rtl/>
        </w:rPr>
        <w:t xml:space="preserve">ירדנה </w:t>
      </w:r>
      <w:proofErr w:type="spellStart"/>
      <w:r w:rsidRPr="00F47496">
        <w:rPr>
          <w:rFonts w:cs="David" w:hint="cs"/>
          <w:rtl/>
        </w:rPr>
        <w:t>מלר</w:t>
      </w:r>
      <w:proofErr w:type="spellEnd"/>
      <w:r w:rsidRPr="00F47496">
        <w:rPr>
          <w:rFonts w:cs="David" w:hint="cs"/>
          <w:rtl/>
        </w:rPr>
        <w:t xml:space="preserve">-הורוביץ </w:t>
      </w:r>
      <w:r w:rsidRPr="00F47496">
        <w:rPr>
          <w:rFonts w:cs="David"/>
          <w:rtl/>
        </w:rPr>
        <w:t>–</w:t>
      </w:r>
      <w:r w:rsidRPr="00F47496">
        <w:rPr>
          <w:rFonts w:cs="David" w:hint="cs"/>
          <w:rtl/>
        </w:rPr>
        <w:t xml:space="preserve"> סגנית מזכיר הכנסת</w:t>
      </w:r>
    </w:p>
    <w:p w14:paraId="04F6F12B" w14:textId="77777777" w:rsidR="00F47496" w:rsidRPr="00F47496" w:rsidRDefault="00F47496" w:rsidP="00F47496">
      <w:pPr>
        <w:bidi/>
        <w:rPr>
          <w:rFonts w:cs="David" w:hint="cs"/>
          <w:rtl/>
        </w:rPr>
      </w:pPr>
      <w:r w:rsidRPr="00F47496">
        <w:rPr>
          <w:rFonts w:cs="David" w:hint="cs"/>
          <w:rtl/>
        </w:rPr>
        <w:t xml:space="preserve">הושע </w:t>
      </w:r>
      <w:proofErr w:type="spellStart"/>
      <w:r w:rsidRPr="00F47496">
        <w:rPr>
          <w:rFonts w:cs="David" w:hint="cs"/>
          <w:rtl/>
        </w:rPr>
        <w:t>גוטליב</w:t>
      </w:r>
      <w:proofErr w:type="spellEnd"/>
      <w:r w:rsidRPr="00F47496">
        <w:rPr>
          <w:rFonts w:cs="David" w:hint="cs"/>
          <w:rtl/>
        </w:rPr>
        <w:t xml:space="preserve"> </w:t>
      </w:r>
      <w:r w:rsidRPr="00F47496">
        <w:rPr>
          <w:rFonts w:cs="David"/>
          <w:rtl/>
        </w:rPr>
        <w:t>–</w:t>
      </w:r>
      <w:r w:rsidRPr="00F47496">
        <w:rPr>
          <w:rFonts w:cs="David" w:hint="cs"/>
          <w:rtl/>
        </w:rPr>
        <w:t xml:space="preserve"> יועץ מקצועי לשר המשפטים</w:t>
      </w:r>
    </w:p>
    <w:p w14:paraId="108EAA4F" w14:textId="77777777" w:rsidR="00F47496" w:rsidRPr="00F47496" w:rsidRDefault="00F47496" w:rsidP="00F47496">
      <w:pPr>
        <w:bidi/>
        <w:rPr>
          <w:rFonts w:cs="David"/>
          <w:rtl/>
        </w:rPr>
      </w:pPr>
    </w:p>
    <w:p w14:paraId="4C284834" w14:textId="77777777" w:rsidR="00F47496" w:rsidRPr="00F47496" w:rsidRDefault="00F47496" w:rsidP="00F47496">
      <w:pPr>
        <w:bidi/>
        <w:rPr>
          <w:rFonts w:cs="David"/>
          <w:rtl/>
        </w:rPr>
      </w:pPr>
    </w:p>
    <w:p w14:paraId="4066D2E0" w14:textId="77777777" w:rsidR="00F47496" w:rsidRPr="00F47496" w:rsidRDefault="00F47496" w:rsidP="00F47496">
      <w:pPr>
        <w:tabs>
          <w:tab w:val="left" w:pos="1930"/>
        </w:tabs>
        <w:bidi/>
        <w:rPr>
          <w:rFonts w:cs="David" w:hint="cs"/>
          <w:rtl/>
        </w:rPr>
      </w:pPr>
      <w:r w:rsidRPr="00F47496">
        <w:rPr>
          <w:rFonts w:cs="David"/>
          <w:b/>
          <w:bCs/>
          <w:u w:val="single"/>
          <w:rtl/>
        </w:rPr>
        <w:t>יוע</w:t>
      </w:r>
      <w:r w:rsidRPr="00F47496">
        <w:rPr>
          <w:rFonts w:cs="David" w:hint="cs"/>
          <w:b/>
          <w:bCs/>
          <w:u w:val="single"/>
          <w:rtl/>
        </w:rPr>
        <w:t>צת</w:t>
      </w:r>
      <w:r w:rsidRPr="00F47496">
        <w:rPr>
          <w:rFonts w:cs="David"/>
          <w:b/>
          <w:bCs/>
          <w:u w:val="single"/>
          <w:rtl/>
        </w:rPr>
        <w:t xml:space="preserve"> משפטי</w:t>
      </w:r>
      <w:r w:rsidRPr="00F47496">
        <w:rPr>
          <w:rFonts w:cs="David" w:hint="cs"/>
          <w:b/>
          <w:bCs/>
          <w:u w:val="single"/>
          <w:rtl/>
        </w:rPr>
        <w:t>ת</w:t>
      </w:r>
      <w:r w:rsidRPr="00F47496">
        <w:rPr>
          <w:rFonts w:cs="David"/>
          <w:rtl/>
        </w:rPr>
        <w:t>:</w:t>
      </w:r>
      <w:r w:rsidRPr="00F47496">
        <w:rPr>
          <w:rFonts w:cs="David" w:hint="cs"/>
          <w:rtl/>
        </w:rPr>
        <w:t xml:space="preserve"> ארבל אסטרחן</w:t>
      </w:r>
    </w:p>
    <w:p w14:paraId="43B4A900" w14:textId="77777777" w:rsidR="00F47496" w:rsidRPr="00F47496" w:rsidRDefault="00F47496" w:rsidP="00F47496">
      <w:pPr>
        <w:bidi/>
        <w:rPr>
          <w:rFonts w:cs="David"/>
          <w:rtl/>
        </w:rPr>
      </w:pPr>
    </w:p>
    <w:p w14:paraId="04C445BD" w14:textId="77777777" w:rsidR="00F47496" w:rsidRPr="00F47496" w:rsidRDefault="00F47496" w:rsidP="00F47496">
      <w:pPr>
        <w:tabs>
          <w:tab w:val="left" w:pos="1930"/>
        </w:tabs>
        <w:bidi/>
        <w:rPr>
          <w:rFonts w:cs="David" w:hint="cs"/>
          <w:b/>
          <w:bCs/>
          <w:rtl/>
        </w:rPr>
      </w:pPr>
      <w:r w:rsidRPr="00F47496">
        <w:rPr>
          <w:rFonts w:cs="David"/>
          <w:b/>
          <w:bCs/>
          <w:u w:val="single"/>
          <w:rtl/>
        </w:rPr>
        <w:t>מנהלת הוועדה</w:t>
      </w:r>
      <w:r w:rsidRPr="00F47496">
        <w:rPr>
          <w:rFonts w:cs="David"/>
          <w:rtl/>
        </w:rPr>
        <w:t>:</w:t>
      </w:r>
      <w:r w:rsidRPr="00F47496">
        <w:rPr>
          <w:rFonts w:cs="David" w:hint="cs"/>
          <w:rtl/>
        </w:rPr>
        <w:t xml:space="preserve"> אתי בן יוסף</w:t>
      </w:r>
    </w:p>
    <w:p w14:paraId="78B403E0" w14:textId="77777777" w:rsidR="00F47496" w:rsidRPr="00F47496" w:rsidRDefault="00F47496" w:rsidP="00F47496">
      <w:pPr>
        <w:bidi/>
        <w:rPr>
          <w:rFonts w:cs="David"/>
          <w:rtl/>
        </w:rPr>
      </w:pPr>
    </w:p>
    <w:p w14:paraId="2D05ACA0" w14:textId="77777777" w:rsidR="00F47496" w:rsidRPr="00F47496" w:rsidRDefault="00F47496" w:rsidP="00F47496">
      <w:pPr>
        <w:tabs>
          <w:tab w:val="left" w:pos="1930"/>
        </w:tabs>
        <w:bidi/>
        <w:rPr>
          <w:rFonts w:cs="David" w:hint="cs"/>
          <w:rtl/>
        </w:rPr>
      </w:pPr>
      <w:r w:rsidRPr="00F47496">
        <w:rPr>
          <w:rFonts w:cs="David" w:hint="cs"/>
          <w:b/>
          <w:bCs/>
          <w:u w:val="single"/>
          <w:rtl/>
        </w:rPr>
        <w:t xml:space="preserve">רשמת </w:t>
      </w:r>
      <w:proofErr w:type="spellStart"/>
      <w:r w:rsidRPr="00F47496">
        <w:rPr>
          <w:rFonts w:cs="David" w:hint="cs"/>
          <w:b/>
          <w:bCs/>
          <w:u w:val="single"/>
          <w:rtl/>
        </w:rPr>
        <w:t>פרלמנטרית</w:t>
      </w:r>
      <w:proofErr w:type="spellEnd"/>
      <w:r w:rsidRPr="00F47496">
        <w:rPr>
          <w:rFonts w:cs="David"/>
          <w:rtl/>
        </w:rPr>
        <w:t>:</w:t>
      </w:r>
      <w:r w:rsidRPr="00F47496">
        <w:rPr>
          <w:rFonts w:cs="David" w:hint="cs"/>
          <w:rtl/>
        </w:rPr>
        <w:t xml:space="preserve"> שרון רפאלי</w:t>
      </w:r>
    </w:p>
    <w:p w14:paraId="4DBC4087" w14:textId="77777777" w:rsidR="00F47496" w:rsidRPr="00F47496" w:rsidRDefault="00F47496" w:rsidP="00F47496">
      <w:pPr>
        <w:bidi/>
        <w:rPr>
          <w:rFonts w:cs="David" w:hint="cs"/>
          <w:b/>
          <w:bCs/>
          <w:rtl/>
        </w:rPr>
      </w:pPr>
    </w:p>
    <w:p w14:paraId="4A04630B" w14:textId="77777777" w:rsidR="00F47496" w:rsidRPr="00F47496" w:rsidRDefault="00F47496" w:rsidP="00F47496">
      <w:pPr>
        <w:pStyle w:val="Heading5"/>
        <w:jc w:val="left"/>
        <w:rPr>
          <w:rFonts w:hint="cs"/>
          <w:sz w:val="24"/>
          <w:rtl/>
        </w:rPr>
      </w:pPr>
    </w:p>
    <w:p w14:paraId="25587B55" w14:textId="77777777" w:rsidR="00F47496" w:rsidRPr="00F47496" w:rsidRDefault="00F47496" w:rsidP="00F47496">
      <w:pPr>
        <w:pStyle w:val="Heading5"/>
        <w:jc w:val="left"/>
        <w:rPr>
          <w:sz w:val="24"/>
          <w:rtl/>
        </w:rPr>
      </w:pPr>
      <w:r w:rsidRPr="00F47496">
        <w:rPr>
          <w:sz w:val="24"/>
          <w:rtl/>
        </w:rPr>
        <w:t xml:space="preserve"> </w:t>
      </w:r>
    </w:p>
    <w:p w14:paraId="4E8039A7" w14:textId="77777777" w:rsidR="00F47496" w:rsidRPr="00F47496" w:rsidRDefault="00F47496" w:rsidP="00F47496">
      <w:pPr>
        <w:bidi/>
        <w:rPr>
          <w:rFonts w:cs="David" w:hint="cs"/>
          <w:rtl/>
        </w:rPr>
      </w:pPr>
    </w:p>
    <w:p w14:paraId="2830AA57" w14:textId="77777777" w:rsidR="00F47496" w:rsidRPr="00F47496" w:rsidRDefault="00F47496" w:rsidP="00F47496">
      <w:pPr>
        <w:tabs>
          <w:tab w:val="left" w:pos="1221"/>
        </w:tabs>
        <w:bidi/>
        <w:jc w:val="center"/>
        <w:rPr>
          <w:rFonts w:cs="David" w:hint="cs"/>
          <w:b/>
          <w:bCs/>
          <w:u w:val="single"/>
          <w:rtl/>
        </w:rPr>
      </w:pPr>
      <w:r w:rsidRPr="00F47496">
        <w:rPr>
          <w:rFonts w:cs="David"/>
          <w:rtl/>
        </w:rPr>
        <w:br w:type="page"/>
      </w:r>
    </w:p>
    <w:p w14:paraId="6E0389F1" w14:textId="77777777" w:rsidR="00F47496" w:rsidRPr="00F47496" w:rsidRDefault="00F47496" w:rsidP="00F47496">
      <w:pPr>
        <w:numPr>
          <w:ilvl w:val="0"/>
          <w:numId w:val="1"/>
        </w:numPr>
        <w:tabs>
          <w:tab w:val="left" w:pos="1221"/>
        </w:tabs>
        <w:overflowPunct w:val="0"/>
        <w:autoSpaceDE w:val="0"/>
        <w:autoSpaceDN w:val="0"/>
        <w:bidi/>
        <w:adjustRightInd w:val="0"/>
        <w:jc w:val="center"/>
        <w:textAlignment w:val="baseline"/>
        <w:rPr>
          <w:rFonts w:cs="David" w:hint="cs"/>
          <w:b/>
          <w:bCs/>
          <w:u w:val="single"/>
          <w:rtl/>
        </w:rPr>
      </w:pPr>
      <w:r w:rsidRPr="00F47496">
        <w:rPr>
          <w:rFonts w:cs="David" w:hint="cs"/>
          <w:b/>
          <w:bCs/>
          <w:u w:val="single"/>
          <w:rtl/>
        </w:rPr>
        <w:t xml:space="preserve">ערעורים על החלטת יו"ר הכנסת והסגנים </w:t>
      </w:r>
    </w:p>
    <w:p w14:paraId="18CFE78D" w14:textId="77777777" w:rsidR="00F47496" w:rsidRPr="00F47496" w:rsidRDefault="00F47496" w:rsidP="00F47496">
      <w:pPr>
        <w:tabs>
          <w:tab w:val="left" w:pos="1221"/>
        </w:tabs>
        <w:bidi/>
        <w:ind w:left="360"/>
        <w:jc w:val="center"/>
        <w:rPr>
          <w:rFonts w:cs="David" w:hint="cs"/>
          <w:b/>
          <w:bCs/>
          <w:u w:val="single"/>
          <w:rtl/>
        </w:rPr>
      </w:pPr>
      <w:r w:rsidRPr="00F47496">
        <w:rPr>
          <w:rFonts w:cs="David" w:hint="cs"/>
          <w:b/>
          <w:bCs/>
          <w:u w:val="single"/>
          <w:rtl/>
        </w:rPr>
        <w:t>שלא לאשר דחיפות הצעות לסדר היום</w:t>
      </w:r>
    </w:p>
    <w:p w14:paraId="7AF2CF94" w14:textId="77777777" w:rsidR="00F47496" w:rsidRPr="00F47496" w:rsidRDefault="00F47496" w:rsidP="00F47496">
      <w:pPr>
        <w:bidi/>
        <w:rPr>
          <w:rFonts w:cs="David" w:hint="cs"/>
          <w:u w:val="single"/>
          <w:rtl/>
        </w:rPr>
      </w:pPr>
    </w:p>
    <w:p w14:paraId="50126C48" w14:textId="77777777" w:rsidR="00F47496" w:rsidRDefault="00F47496" w:rsidP="00F47496">
      <w:pPr>
        <w:bidi/>
        <w:rPr>
          <w:rFonts w:cs="David" w:hint="cs"/>
          <w:u w:val="single"/>
          <w:rtl/>
        </w:rPr>
      </w:pPr>
    </w:p>
    <w:p w14:paraId="6DD0E863" w14:textId="77777777" w:rsidR="00F47496" w:rsidRDefault="00F47496" w:rsidP="00F47496">
      <w:pPr>
        <w:bidi/>
        <w:rPr>
          <w:rFonts w:cs="David" w:hint="cs"/>
          <w:u w:val="single"/>
          <w:rtl/>
        </w:rPr>
      </w:pPr>
    </w:p>
    <w:p w14:paraId="026FFCD4"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1D4302FF" w14:textId="77777777" w:rsidR="00F47496" w:rsidRPr="00F47496" w:rsidRDefault="00F47496" w:rsidP="00F47496">
      <w:pPr>
        <w:bidi/>
        <w:rPr>
          <w:rFonts w:cs="David" w:hint="cs"/>
          <w:rtl/>
        </w:rPr>
      </w:pPr>
    </w:p>
    <w:p w14:paraId="2ED6AA09" w14:textId="77777777" w:rsidR="00F47496" w:rsidRPr="00F47496" w:rsidRDefault="00F47496" w:rsidP="00F47496">
      <w:pPr>
        <w:bidi/>
        <w:rPr>
          <w:rFonts w:cs="David" w:hint="cs"/>
          <w:rtl/>
        </w:rPr>
      </w:pPr>
      <w:r w:rsidRPr="00F47496">
        <w:rPr>
          <w:rFonts w:cs="David" w:hint="cs"/>
          <w:rtl/>
        </w:rPr>
        <w:tab/>
        <w:t xml:space="preserve">בוקר טוב. אנחנו פותחים את הישיבה. הנושא הראשון על סדר היום: ערעורים על החלטת יושב ראש הכנסת והסגנים. </w:t>
      </w:r>
    </w:p>
    <w:p w14:paraId="7C45EAFD" w14:textId="77777777" w:rsidR="00F47496" w:rsidRPr="00F47496" w:rsidRDefault="00F47496" w:rsidP="00F47496">
      <w:pPr>
        <w:bidi/>
        <w:rPr>
          <w:rFonts w:cs="David" w:hint="cs"/>
          <w:rtl/>
        </w:rPr>
      </w:pPr>
    </w:p>
    <w:p w14:paraId="2154F64E" w14:textId="77777777" w:rsidR="00F47496" w:rsidRPr="00F47496" w:rsidRDefault="00F47496" w:rsidP="00F47496">
      <w:pPr>
        <w:bidi/>
        <w:rPr>
          <w:rFonts w:cs="David" w:hint="cs"/>
          <w:u w:val="single"/>
          <w:rtl/>
        </w:rPr>
      </w:pPr>
      <w:r w:rsidRPr="00F47496">
        <w:rPr>
          <w:rFonts w:cs="David" w:hint="cs"/>
          <w:u w:val="single"/>
          <w:rtl/>
        </w:rPr>
        <w:t>אתי בן יוסף:</w:t>
      </w:r>
    </w:p>
    <w:p w14:paraId="5379D4B1" w14:textId="77777777" w:rsidR="00F47496" w:rsidRPr="00F47496" w:rsidRDefault="00F47496" w:rsidP="00F47496">
      <w:pPr>
        <w:bidi/>
        <w:rPr>
          <w:rFonts w:cs="David" w:hint="cs"/>
          <w:u w:val="single"/>
          <w:rtl/>
        </w:rPr>
      </w:pPr>
    </w:p>
    <w:p w14:paraId="03E179A6" w14:textId="77777777" w:rsidR="00F47496" w:rsidRPr="00F47496" w:rsidRDefault="00F47496" w:rsidP="00F47496">
      <w:pPr>
        <w:bidi/>
        <w:ind w:firstLine="567"/>
        <w:rPr>
          <w:rFonts w:cs="David" w:hint="cs"/>
          <w:rtl/>
        </w:rPr>
      </w:pPr>
      <w:r w:rsidRPr="00F47496">
        <w:rPr>
          <w:rFonts w:cs="David" w:hint="cs"/>
          <w:rtl/>
        </w:rPr>
        <w:t>אין.</w:t>
      </w:r>
    </w:p>
    <w:p w14:paraId="7C0485A1" w14:textId="77777777" w:rsidR="00F47496" w:rsidRPr="00F47496" w:rsidRDefault="00F47496" w:rsidP="00F47496">
      <w:pPr>
        <w:bidi/>
        <w:rPr>
          <w:rFonts w:cs="David" w:hint="cs"/>
          <w:rtl/>
        </w:rPr>
      </w:pPr>
    </w:p>
    <w:p w14:paraId="548777C2" w14:textId="77777777" w:rsidR="00F47496" w:rsidRPr="00F47496" w:rsidRDefault="00F47496" w:rsidP="00F47496">
      <w:pPr>
        <w:bidi/>
        <w:rPr>
          <w:rFonts w:cs="David"/>
        </w:rPr>
      </w:pPr>
      <w:r w:rsidRPr="00F47496">
        <w:rPr>
          <w:rFonts w:cs="David" w:hint="cs"/>
          <w:rtl/>
        </w:rPr>
        <w:t xml:space="preserve"> </w:t>
      </w: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6C0A3A7F" w14:textId="77777777" w:rsidR="00F47496" w:rsidRPr="00F47496" w:rsidRDefault="00F47496" w:rsidP="00F47496">
      <w:pPr>
        <w:bidi/>
        <w:rPr>
          <w:rFonts w:cs="David" w:hint="cs"/>
          <w:rtl/>
        </w:rPr>
      </w:pPr>
    </w:p>
    <w:p w14:paraId="5F72FEFD" w14:textId="77777777" w:rsidR="00F47496" w:rsidRPr="00F47496" w:rsidRDefault="00F47496" w:rsidP="00F47496">
      <w:pPr>
        <w:bidi/>
        <w:rPr>
          <w:rFonts w:cs="David" w:hint="cs"/>
          <w:rtl/>
        </w:rPr>
      </w:pPr>
      <w:r w:rsidRPr="00F47496">
        <w:rPr>
          <w:rFonts w:cs="David" w:hint="cs"/>
          <w:rtl/>
        </w:rPr>
        <w:tab/>
        <w:t>אין ערעורים ובהתאם לזה גם אין סגן יושב ראש תורן.</w:t>
      </w:r>
    </w:p>
    <w:p w14:paraId="59AD1CA1" w14:textId="77777777" w:rsidR="00F47496" w:rsidRPr="00F47496" w:rsidRDefault="00F47496" w:rsidP="00F47496">
      <w:pPr>
        <w:bidi/>
        <w:rPr>
          <w:rFonts w:cs="David" w:hint="cs"/>
          <w:rtl/>
        </w:rPr>
      </w:pPr>
    </w:p>
    <w:p w14:paraId="61303BD4" w14:textId="77777777" w:rsidR="00F47496" w:rsidRPr="00F47496" w:rsidRDefault="00F47496" w:rsidP="00F47496">
      <w:pPr>
        <w:bidi/>
        <w:rPr>
          <w:rFonts w:cs="David" w:hint="cs"/>
          <w:u w:val="single"/>
          <w:rtl/>
        </w:rPr>
      </w:pPr>
      <w:r w:rsidRPr="00F47496">
        <w:rPr>
          <w:rFonts w:cs="David" w:hint="cs"/>
          <w:u w:val="single"/>
          <w:rtl/>
        </w:rPr>
        <w:t>אתי בן יוסף:</w:t>
      </w:r>
    </w:p>
    <w:p w14:paraId="12743113" w14:textId="77777777" w:rsidR="00F47496" w:rsidRPr="00F47496" w:rsidRDefault="00F47496" w:rsidP="00F47496">
      <w:pPr>
        <w:bidi/>
        <w:rPr>
          <w:rFonts w:cs="David" w:hint="cs"/>
          <w:u w:val="single"/>
          <w:rtl/>
        </w:rPr>
      </w:pPr>
    </w:p>
    <w:p w14:paraId="0E8B5F73" w14:textId="77777777" w:rsidR="00F47496" w:rsidRPr="00F47496" w:rsidRDefault="00F47496" w:rsidP="00F47496">
      <w:pPr>
        <w:bidi/>
        <w:rPr>
          <w:rFonts w:cs="David" w:hint="cs"/>
          <w:rtl/>
        </w:rPr>
      </w:pPr>
      <w:r w:rsidRPr="00F47496">
        <w:rPr>
          <w:rFonts w:cs="David" w:hint="cs"/>
          <w:rtl/>
        </w:rPr>
        <w:tab/>
        <w:t>הודעתי לו שלא יגיע.</w:t>
      </w:r>
    </w:p>
    <w:p w14:paraId="13D98570" w14:textId="77777777" w:rsidR="00F47496" w:rsidRPr="00F47496" w:rsidRDefault="00F47496" w:rsidP="00F47496">
      <w:pPr>
        <w:bidi/>
        <w:rPr>
          <w:rFonts w:cs="David" w:hint="cs"/>
          <w:rtl/>
        </w:rPr>
      </w:pPr>
    </w:p>
    <w:p w14:paraId="1AE0D82E"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3ED222EB" w14:textId="77777777" w:rsidR="00F47496" w:rsidRPr="00F47496" w:rsidRDefault="00F47496" w:rsidP="00F47496">
      <w:pPr>
        <w:bidi/>
        <w:rPr>
          <w:rFonts w:cs="David" w:hint="cs"/>
          <w:rtl/>
        </w:rPr>
      </w:pPr>
    </w:p>
    <w:p w14:paraId="1E9272C8" w14:textId="77777777" w:rsidR="00F47496" w:rsidRPr="00F47496" w:rsidRDefault="00F47496" w:rsidP="00F47496">
      <w:pPr>
        <w:bidi/>
        <w:rPr>
          <w:rFonts w:cs="David" w:hint="cs"/>
          <w:rtl/>
        </w:rPr>
      </w:pPr>
      <w:r w:rsidRPr="00F47496">
        <w:rPr>
          <w:rFonts w:cs="David" w:hint="cs"/>
          <w:rtl/>
        </w:rPr>
        <w:tab/>
        <w:t>זה דווקא חבל, הוא חבר הוועדה.</w:t>
      </w:r>
    </w:p>
    <w:p w14:paraId="734A1B39" w14:textId="77777777" w:rsidR="00F47496" w:rsidRPr="00F47496" w:rsidRDefault="00F47496" w:rsidP="00F47496">
      <w:pPr>
        <w:bidi/>
        <w:rPr>
          <w:rFonts w:cs="David" w:hint="cs"/>
          <w:rtl/>
        </w:rPr>
      </w:pPr>
    </w:p>
    <w:p w14:paraId="7D035F3A" w14:textId="77777777" w:rsidR="00F47496" w:rsidRPr="00F47496" w:rsidRDefault="00F47496" w:rsidP="00F47496">
      <w:pPr>
        <w:bidi/>
        <w:rPr>
          <w:rFonts w:cs="David" w:hint="cs"/>
          <w:u w:val="single"/>
          <w:rtl/>
        </w:rPr>
      </w:pPr>
      <w:r w:rsidRPr="00F47496">
        <w:rPr>
          <w:rFonts w:cs="David" w:hint="cs"/>
          <w:u w:val="single"/>
          <w:rtl/>
        </w:rPr>
        <w:t>דוד רותם:</w:t>
      </w:r>
    </w:p>
    <w:p w14:paraId="0569284A" w14:textId="77777777" w:rsidR="00F47496" w:rsidRPr="00F47496" w:rsidRDefault="00F47496" w:rsidP="00F47496">
      <w:pPr>
        <w:bidi/>
        <w:rPr>
          <w:rFonts w:cs="David" w:hint="cs"/>
          <w:u w:val="single"/>
          <w:rtl/>
        </w:rPr>
      </w:pPr>
    </w:p>
    <w:p w14:paraId="2E3B47DF" w14:textId="77777777" w:rsidR="00F47496" w:rsidRPr="00F47496" w:rsidRDefault="00F47496" w:rsidP="00F47496">
      <w:pPr>
        <w:bidi/>
        <w:rPr>
          <w:rFonts w:cs="David" w:hint="cs"/>
          <w:rtl/>
        </w:rPr>
      </w:pPr>
      <w:r w:rsidRPr="00F47496">
        <w:rPr>
          <w:rFonts w:cs="David" w:hint="cs"/>
          <w:rtl/>
        </w:rPr>
        <w:tab/>
        <w:t xml:space="preserve"> סגן יושב ראש ישנו.</w:t>
      </w:r>
    </w:p>
    <w:p w14:paraId="3340F733" w14:textId="77777777" w:rsidR="00F47496" w:rsidRPr="00F47496" w:rsidRDefault="00F47496" w:rsidP="00F47496">
      <w:pPr>
        <w:bidi/>
        <w:rPr>
          <w:rFonts w:cs="David" w:hint="cs"/>
          <w:rtl/>
        </w:rPr>
      </w:pPr>
    </w:p>
    <w:p w14:paraId="5E583A6A"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79C5DB02" w14:textId="77777777" w:rsidR="00F47496" w:rsidRPr="00F47496" w:rsidRDefault="00F47496" w:rsidP="00F47496">
      <w:pPr>
        <w:bidi/>
        <w:rPr>
          <w:rFonts w:cs="David" w:hint="cs"/>
          <w:rtl/>
        </w:rPr>
      </w:pPr>
    </w:p>
    <w:p w14:paraId="366FC826" w14:textId="77777777" w:rsidR="00F47496" w:rsidRPr="00F47496" w:rsidRDefault="00F47496" w:rsidP="00F47496">
      <w:pPr>
        <w:bidi/>
        <w:rPr>
          <w:rFonts w:cs="David" w:hint="cs"/>
          <w:rtl/>
        </w:rPr>
      </w:pPr>
      <w:r w:rsidRPr="00F47496">
        <w:rPr>
          <w:rFonts w:cs="David" w:hint="cs"/>
          <w:rtl/>
        </w:rPr>
        <w:tab/>
        <w:t>זה אלכס?</w:t>
      </w:r>
    </w:p>
    <w:p w14:paraId="795E2D59" w14:textId="77777777" w:rsidR="00F47496" w:rsidRPr="00F47496" w:rsidRDefault="00F47496" w:rsidP="00F47496">
      <w:pPr>
        <w:bidi/>
        <w:rPr>
          <w:rFonts w:cs="David" w:hint="cs"/>
          <w:rtl/>
        </w:rPr>
      </w:pPr>
    </w:p>
    <w:p w14:paraId="2CFE9D7A" w14:textId="77777777" w:rsidR="00F47496" w:rsidRPr="00F47496" w:rsidRDefault="00F47496" w:rsidP="00F47496">
      <w:pPr>
        <w:bidi/>
        <w:rPr>
          <w:rFonts w:cs="David" w:hint="cs"/>
          <w:u w:val="single"/>
          <w:rtl/>
        </w:rPr>
      </w:pPr>
      <w:r w:rsidRPr="00F47496">
        <w:rPr>
          <w:rFonts w:cs="David" w:hint="cs"/>
          <w:u w:val="single"/>
          <w:rtl/>
        </w:rPr>
        <w:t>דוד רותם:</w:t>
      </w:r>
    </w:p>
    <w:p w14:paraId="3EEC2BC2" w14:textId="77777777" w:rsidR="00F47496" w:rsidRPr="00F47496" w:rsidRDefault="00F47496" w:rsidP="00F47496">
      <w:pPr>
        <w:bidi/>
        <w:rPr>
          <w:rFonts w:cs="David" w:hint="cs"/>
          <w:u w:val="single"/>
          <w:rtl/>
        </w:rPr>
      </w:pPr>
    </w:p>
    <w:p w14:paraId="05579489" w14:textId="77777777" w:rsidR="00F47496" w:rsidRPr="00F47496" w:rsidRDefault="00F47496" w:rsidP="00F47496">
      <w:pPr>
        <w:bidi/>
        <w:rPr>
          <w:rFonts w:cs="David" w:hint="cs"/>
          <w:rtl/>
        </w:rPr>
      </w:pPr>
      <w:r w:rsidRPr="00F47496">
        <w:rPr>
          <w:rFonts w:cs="David" w:hint="cs"/>
          <w:rtl/>
        </w:rPr>
        <w:tab/>
        <w:t xml:space="preserve"> אלכס תמיד תורן.</w:t>
      </w:r>
    </w:p>
    <w:p w14:paraId="0BEA0432" w14:textId="77777777" w:rsidR="00F47496" w:rsidRPr="00F47496" w:rsidRDefault="00F47496" w:rsidP="00F47496">
      <w:pPr>
        <w:bidi/>
        <w:rPr>
          <w:rFonts w:cs="David" w:hint="cs"/>
          <w:rtl/>
        </w:rPr>
      </w:pPr>
    </w:p>
    <w:p w14:paraId="2BAF9D06"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0B27C520" w14:textId="77777777" w:rsidR="00F47496" w:rsidRPr="00F47496" w:rsidRDefault="00F47496" w:rsidP="00F47496">
      <w:pPr>
        <w:bidi/>
        <w:rPr>
          <w:rFonts w:cs="David" w:hint="cs"/>
          <w:rtl/>
        </w:rPr>
      </w:pPr>
    </w:p>
    <w:p w14:paraId="0FC21D37" w14:textId="77777777" w:rsidR="00F47496" w:rsidRPr="00F47496" w:rsidRDefault="00F47496" w:rsidP="00F47496">
      <w:pPr>
        <w:bidi/>
        <w:rPr>
          <w:rFonts w:cs="David" w:hint="cs"/>
          <w:rtl/>
        </w:rPr>
      </w:pPr>
      <w:r w:rsidRPr="00F47496">
        <w:rPr>
          <w:rFonts w:cs="David" w:hint="cs"/>
          <w:rtl/>
        </w:rPr>
        <w:tab/>
        <w:t xml:space="preserve">דני </w:t>
      </w:r>
      <w:proofErr w:type="spellStart"/>
      <w:r w:rsidRPr="00F47496">
        <w:rPr>
          <w:rFonts w:cs="David" w:hint="cs"/>
          <w:rtl/>
        </w:rPr>
        <w:t>דנון</w:t>
      </w:r>
      <w:proofErr w:type="spellEnd"/>
      <w:r w:rsidRPr="00F47496">
        <w:rPr>
          <w:rFonts w:cs="David" w:hint="cs"/>
          <w:rtl/>
        </w:rPr>
        <w:t xml:space="preserve"> היה רשום לי פה.</w:t>
      </w:r>
    </w:p>
    <w:p w14:paraId="24E7907D" w14:textId="77777777" w:rsidR="00F47496" w:rsidRPr="00F47496" w:rsidRDefault="00F47496" w:rsidP="00F47496">
      <w:pPr>
        <w:bidi/>
        <w:rPr>
          <w:rFonts w:cs="David" w:hint="cs"/>
          <w:rtl/>
        </w:rPr>
      </w:pPr>
    </w:p>
    <w:p w14:paraId="629EC627" w14:textId="77777777" w:rsidR="00F47496" w:rsidRPr="00F47496" w:rsidRDefault="00F47496" w:rsidP="00F47496">
      <w:pPr>
        <w:bidi/>
        <w:rPr>
          <w:rFonts w:cs="David" w:hint="cs"/>
          <w:rtl/>
        </w:rPr>
      </w:pPr>
      <w:r w:rsidRPr="00F47496">
        <w:rPr>
          <w:rFonts w:cs="David" w:hint="cs"/>
          <w:u w:val="single"/>
          <w:rtl/>
        </w:rPr>
        <w:t>אלכס מילר:</w:t>
      </w:r>
    </w:p>
    <w:p w14:paraId="0024AF99" w14:textId="77777777" w:rsidR="00F47496" w:rsidRPr="00F47496" w:rsidRDefault="00F47496" w:rsidP="00F47496">
      <w:pPr>
        <w:bidi/>
        <w:rPr>
          <w:rFonts w:cs="David" w:hint="cs"/>
          <w:rtl/>
        </w:rPr>
      </w:pPr>
    </w:p>
    <w:p w14:paraId="1A712380" w14:textId="77777777" w:rsidR="00F47496" w:rsidRPr="00F47496" w:rsidRDefault="00F47496" w:rsidP="00F47496">
      <w:pPr>
        <w:bidi/>
        <w:rPr>
          <w:rFonts w:cs="David" w:hint="cs"/>
          <w:rtl/>
        </w:rPr>
      </w:pPr>
      <w:r w:rsidRPr="00F47496">
        <w:rPr>
          <w:rFonts w:cs="David" w:hint="cs"/>
          <w:rtl/>
        </w:rPr>
        <w:tab/>
        <w:t xml:space="preserve"> אני לא תורן, אבל אני פה.</w:t>
      </w:r>
    </w:p>
    <w:p w14:paraId="016BB1B5" w14:textId="77777777" w:rsidR="00F47496" w:rsidRPr="00F47496" w:rsidRDefault="00F47496" w:rsidP="00F47496">
      <w:pPr>
        <w:bidi/>
        <w:rPr>
          <w:rFonts w:cs="David" w:hint="cs"/>
          <w:u w:val="single"/>
          <w:rtl/>
        </w:rPr>
      </w:pPr>
    </w:p>
    <w:p w14:paraId="1B8D242F" w14:textId="77777777" w:rsidR="00F47496" w:rsidRPr="00F47496" w:rsidRDefault="00F47496" w:rsidP="00F47496">
      <w:pPr>
        <w:tabs>
          <w:tab w:val="left" w:pos="1221"/>
        </w:tabs>
        <w:bidi/>
        <w:jc w:val="center"/>
        <w:rPr>
          <w:rFonts w:cs="David" w:hint="cs"/>
          <w:b/>
          <w:bCs/>
          <w:u w:val="single"/>
          <w:rtl/>
        </w:rPr>
      </w:pPr>
      <w:r w:rsidRPr="00F47496">
        <w:rPr>
          <w:rFonts w:cs="David"/>
          <w:u w:val="single"/>
          <w:rtl/>
        </w:rPr>
        <w:br w:type="page"/>
      </w:r>
      <w:r w:rsidRPr="00F47496">
        <w:rPr>
          <w:rFonts w:cs="David" w:hint="cs"/>
          <w:b/>
          <w:bCs/>
          <w:rtl/>
        </w:rPr>
        <w:lastRenderedPageBreak/>
        <w:t>ב.</w:t>
      </w:r>
      <w:r w:rsidRPr="00F47496">
        <w:rPr>
          <w:rFonts w:cs="David" w:hint="cs"/>
          <w:rtl/>
        </w:rPr>
        <w:t xml:space="preserve"> </w:t>
      </w:r>
      <w:r w:rsidRPr="00F47496">
        <w:rPr>
          <w:rFonts w:cs="David" w:hint="cs"/>
          <w:b/>
          <w:bCs/>
          <w:u w:val="single"/>
          <w:rtl/>
        </w:rPr>
        <w:t>פניית יו"ר ועדת החוקה, חוק ומשפט בדבר טענה חריגה מגדר נושא הצעת חוק</w:t>
      </w:r>
    </w:p>
    <w:p w14:paraId="10B1EA4A" w14:textId="77777777" w:rsidR="00F47496" w:rsidRPr="00F47496" w:rsidRDefault="00F47496" w:rsidP="00F47496">
      <w:pPr>
        <w:tabs>
          <w:tab w:val="left" w:pos="1221"/>
        </w:tabs>
        <w:bidi/>
        <w:jc w:val="center"/>
        <w:rPr>
          <w:rFonts w:cs="David" w:hint="cs"/>
          <w:b/>
          <w:bCs/>
          <w:u w:val="single"/>
          <w:rtl/>
        </w:rPr>
      </w:pPr>
      <w:r w:rsidRPr="00F47496">
        <w:rPr>
          <w:rFonts w:cs="David" w:hint="cs"/>
          <w:b/>
          <w:bCs/>
          <w:u w:val="single"/>
          <w:rtl/>
        </w:rPr>
        <w:t>יסוד: הכנסת (תיקון מס' 42) (הפסקת חברות בכנסת של שר) (מ/429), הנדונה</w:t>
      </w:r>
    </w:p>
    <w:p w14:paraId="1475C76B" w14:textId="77777777" w:rsidR="00F47496" w:rsidRPr="00F47496" w:rsidRDefault="00F47496" w:rsidP="00F47496">
      <w:pPr>
        <w:bidi/>
        <w:jc w:val="center"/>
        <w:rPr>
          <w:rFonts w:cs="David" w:hint="cs"/>
          <w:rtl/>
        </w:rPr>
      </w:pPr>
      <w:r w:rsidRPr="00F47496">
        <w:rPr>
          <w:rFonts w:cs="David" w:hint="cs"/>
          <w:b/>
          <w:bCs/>
          <w:u w:val="single"/>
          <w:rtl/>
        </w:rPr>
        <w:t>בוועדת החוקה, חוק ומשפט</w:t>
      </w:r>
    </w:p>
    <w:p w14:paraId="056FFFA2" w14:textId="77777777" w:rsidR="00F47496" w:rsidRPr="00F47496" w:rsidRDefault="00F47496" w:rsidP="00F47496">
      <w:pPr>
        <w:bidi/>
        <w:rPr>
          <w:rFonts w:cs="David" w:hint="cs"/>
          <w:u w:val="single"/>
          <w:rtl/>
        </w:rPr>
      </w:pPr>
    </w:p>
    <w:p w14:paraId="34AEA053" w14:textId="77777777" w:rsidR="00F47496" w:rsidRPr="00F47496" w:rsidRDefault="00F47496" w:rsidP="00F47496">
      <w:pPr>
        <w:bidi/>
        <w:rPr>
          <w:rFonts w:cs="David" w:hint="cs"/>
          <w:u w:val="single"/>
          <w:rtl/>
        </w:rPr>
      </w:pPr>
    </w:p>
    <w:p w14:paraId="2A496C04"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5DC1A374" w14:textId="77777777" w:rsidR="00F47496" w:rsidRPr="00F47496" w:rsidRDefault="00F47496" w:rsidP="00F47496">
      <w:pPr>
        <w:bidi/>
        <w:rPr>
          <w:rFonts w:cs="David" w:hint="cs"/>
          <w:rtl/>
        </w:rPr>
      </w:pPr>
    </w:p>
    <w:p w14:paraId="68A87659" w14:textId="77777777" w:rsidR="00F47496" w:rsidRPr="00F47496" w:rsidRDefault="00F47496" w:rsidP="00F47496">
      <w:pPr>
        <w:bidi/>
        <w:rPr>
          <w:rFonts w:cs="David" w:hint="cs"/>
          <w:rtl/>
        </w:rPr>
      </w:pPr>
      <w:r w:rsidRPr="00F47496">
        <w:rPr>
          <w:rFonts w:cs="David" w:hint="cs"/>
          <w:rtl/>
        </w:rPr>
        <w:tab/>
        <w:t>עוברים לנושא השני על סדר היום: פניית יושב ראש ועדת חוקה, חוק ומשפט בדבר טענת חריגה מגדר נושא הצעת חוק יסוד: הכנסת (תיקון מס' 42) (הפסקת חברות בכנסת של שר) (מ/429), הנדונה בוועדת חוקה, חוק ומשפט.</w:t>
      </w:r>
    </w:p>
    <w:p w14:paraId="21D1330A" w14:textId="77777777" w:rsidR="00F47496" w:rsidRPr="00F47496" w:rsidRDefault="00F47496" w:rsidP="00F47496">
      <w:pPr>
        <w:bidi/>
        <w:rPr>
          <w:rFonts w:cs="David" w:hint="cs"/>
          <w:rtl/>
        </w:rPr>
      </w:pPr>
    </w:p>
    <w:p w14:paraId="719FC006" w14:textId="77777777" w:rsidR="00F47496" w:rsidRPr="00F47496" w:rsidRDefault="00F47496" w:rsidP="00F47496">
      <w:pPr>
        <w:bidi/>
        <w:rPr>
          <w:rFonts w:cs="David" w:hint="cs"/>
          <w:rtl/>
        </w:rPr>
      </w:pPr>
      <w:r w:rsidRPr="00F47496">
        <w:rPr>
          <w:rFonts w:cs="David" w:hint="cs"/>
          <w:rtl/>
        </w:rPr>
        <w:tab/>
        <w:t>אני מציע שקודם יושב ראש הוועדה - -</w:t>
      </w:r>
    </w:p>
    <w:p w14:paraId="1896ABA1" w14:textId="77777777" w:rsidR="00F47496" w:rsidRPr="00F47496" w:rsidRDefault="00F47496" w:rsidP="00F47496">
      <w:pPr>
        <w:bidi/>
        <w:rPr>
          <w:rFonts w:cs="David" w:hint="cs"/>
          <w:rtl/>
        </w:rPr>
      </w:pPr>
    </w:p>
    <w:p w14:paraId="6743064B" w14:textId="77777777" w:rsidR="00F47496" w:rsidRPr="00F47496" w:rsidRDefault="00F47496" w:rsidP="00F47496">
      <w:pPr>
        <w:bidi/>
        <w:rPr>
          <w:rFonts w:cs="David" w:hint="cs"/>
          <w:rtl/>
        </w:rPr>
      </w:pPr>
      <w:r w:rsidRPr="00F47496">
        <w:rPr>
          <w:rFonts w:cs="David" w:hint="cs"/>
          <w:u w:val="single"/>
          <w:rtl/>
        </w:rPr>
        <w:t>אברהם מיכאלי:</w:t>
      </w:r>
    </w:p>
    <w:p w14:paraId="11555E0A" w14:textId="77777777" w:rsidR="00F47496" w:rsidRPr="00F47496" w:rsidRDefault="00F47496" w:rsidP="00F47496">
      <w:pPr>
        <w:bidi/>
        <w:rPr>
          <w:rFonts w:cs="David" w:hint="cs"/>
          <w:rtl/>
        </w:rPr>
      </w:pPr>
    </w:p>
    <w:p w14:paraId="1305639A" w14:textId="77777777" w:rsidR="00F47496" w:rsidRPr="00F47496" w:rsidRDefault="00F47496" w:rsidP="00F47496">
      <w:pPr>
        <w:bidi/>
        <w:rPr>
          <w:rFonts w:cs="David" w:hint="cs"/>
          <w:rtl/>
        </w:rPr>
      </w:pPr>
      <w:r w:rsidRPr="00F47496">
        <w:rPr>
          <w:rFonts w:cs="David" w:hint="cs"/>
          <w:rtl/>
        </w:rPr>
        <w:tab/>
        <w:t>יש כבוד גדול שהוא מתארח אצלנו.</w:t>
      </w:r>
    </w:p>
    <w:p w14:paraId="50CAC6BD" w14:textId="77777777" w:rsidR="00F47496" w:rsidRPr="00F47496" w:rsidRDefault="00F47496" w:rsidP="00F47496">
      <w:pPr>
        <w:bidi/>
        <w:rPr>
          <w:rFonts w:cs="David" w:hint="cs"/>
          <w:rtl/>
        </w:rPr>
      </w:pPr>
    </w:p>
    <w:p w14:paraId="0E37188E"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72B5B588" w14:textId="77777777" w:rsidR="00F47496" w:rsidRPr="00F47496" w:rsidRDefault="00F47496" w:rsidP="00F47496">
      <w:pPr>
        <w:bidi/>
        <w:rPr>
          <w:rFonts w:cs="David" w:hint="cs"/>
          <w:rtl/>
        </w:rPr>
      </w:pPr>
    </w:p>
    <w:p w14:paraId="40021A38" w14:textId="77777777" w:rsidR="00F47496" w:rsidRPr="00F47496" w:rsidRDefault="00F47496" w:rsidP="00F47496">
      <w:pPr>
        <w:bidi/>
        <w:rPr>
          <w:rFonts w:cs="David" w:hint="cs"/>
          <w:rtl/>
        </w:rPr>
      </w:pPr>
      <w:r w:rsidRPr="00F47496">
        <w:rPr>
          <w:rFonts w:cs="David" w:hint="cs"/>
          <w:rtl/>
        </w:rPr>
        <w:tab/>
        <w:t>ודאי.</w:t>
      </w:r>
    </w:p>
    <w:p w14:paraId="2BB49AE8" w14:textId="77777777" w:rsidR="00F47496" w:rsidRPr="00F47496" w:rsidRDefault="00F47496" w:rsidP="00F47496">
      <w:pPr>
        <w:bidi/>
        <w:rPr>
          <w:rFonts w:cs="David" w:hint="cs"/>
          <w:rtl/>
        </w:rPr>
      </w:pPr>
    </w:p>
    <w:p w14:paraId="4AA77179" w14:textId="77777777" w:rsidR="00F47496" w:rsidRPr="00F47496" w:rsidRDefault="00F47496" w:rsidP="00F47496">
      <w:pPr>
        <w:bidi/>
        <w:rPr>
          <w:rFonts w:cs="David" w:hint="cs"/>
          <w:u w:val="single"/>
          <w:rtl/>
        </w:rPr>
      </w:pPr>
      <w:r w:rsidRPr="00F47496">
        <w:rPr>
          <w:rFonts w:cs="David" w:hint="cs"/>
          <w:u w:val="single"/>
          <w:rtl/>
        </w:rPr>
        <w:t>אברהם מיכאלי:</w:t>
      </w:r>
    </w:p>
    <w:p w14:paraId="14B91BD5" w14:textId="77777777" w:rsidR="00F47496" w:rsidRPr="00F47496" w:rsidRDefault="00F47496" w:rsidP="00F47496">
      <w:pPr>
        <w:bidi/>
        <w:rPr>
          <w:rFonts w:cs="David" w:hint="cs"/>
          <w:u w:val="single"/>
          <w:rtl/>
        </w:rPr>
      </w:pPr>
    </w:p>
    <w:p w14:paraId="1C6D6AEF" w14:textId="77777777" w:rsidR="00F47496" w:rsidRPr="00F47496" w:rsidRDefault="00F47496" w:rsidP="00F47496">
      <w:pPr>
        <w:bidi/>
        <w:rPr>
          <w:rFonts w:cs="David" w:hint="cs"/>
          <w:rtl/>
        </w:rPr>
      </w:pPr>
      <w:r w:rsidRPr="00F47496">
        <w:rPr>
          <w:rFonts w:cs="David" w:hint="cs"/>
          <w:rtl/>
        </w:rPr>
        <w:tab/>
        <w:t xml:space="preserve"> אפילו דחה את הישיבה מ-9:00 ל-9:30. </w:t>
      </w:r>
    </w:p>
    <w:p w14:paraId="2CAC2147" w14:textId="77777777" w:rsidR="00F47496" w:rsidRPr="00F47496" w:rsidRDefault="00F47496" w:rsidP="00F47496">
      <w:pPr>
        <w:bidi/>
        <w:rPr>
          <w:rFonts w:cs="David" w:hint="cs"/>
          <w:rtl/>
        </w:rPr>
      </w:pPr>
    </w:p>
    <w:p w14:paraId="62855B16" w14:textId="77777777" w:rsidR="00F47496" w:rsidRPr="00F47496" w:rsidRDefault="00F47496" w:rsidP="00F47496">
      <w:pPr>
        <w:bidi/>
        <w:rPr>
          <w:rFonts w:cs="David" w:hint="cs"/>
          <w:u w:val="single"/>
          <w:rtl/>
        </w:rPr>
      </w:pPr>
      <w:r w:rsidRPr="00F47496">
        <w:rPr>
          <w:rFonts w:cs="David" w:hint="cs"/>
          <w:u w:val="single"/>
          <w:rtl/>
        </w:rPr>
        <w:t>דוד רותם:</w:t>
      </w:r>
    </w:p>
    <w:p w14:paraId="310440F9" w14:textId="77777777" w:rsidR="00F47496" w:rsidRPr="00F47496" w:rsidRDefault="00F47496" w:rsidP="00F47496">
      <w:pPr>
        <w:bidi/>
        <w:rPr>
          <w:rFonts w:cs="David" w:hint="cs"/>
          <w:u w:val="single"/>
          <w:rtl/>
        </w:rPr>
      </w:pPr>
    </w:p>
    <w:p w14:paraId="0B3D4C1A" w14:textId="77777777" w:rsidR="00F47496" w:rsidRPr="00F47496" w:rsidRDefault="00F47496" w:rsidP="00F47496">
      <w:pPr>
        <w:bidi/>
        <w:rPr>
          <w:rFonts w:cs="David" w:hint="cs"/>
          <w:rtl/>
        </w:rPr>
      </w:pPr>
      <w:r w:rsidRPr="00F47496">
        <w:rPr>
          <w:rFonts w:cs="David" w:hint="cs"/>
          <w:rtl/>
        </w:rPr>
        <w:tab/>
        <w:t xml:space="preserve"> אני מאוד מודה לכם שאתם מעריכים אותי פה.</w:t>
      </w:r>
    </w:p>
    <w:p w14:paraId="499D4B66" w14:textId="77777777" w:rsidR="00F47496" w:rsidRPr="00F47496" w:rsidRDefault="00F47496" w:rsidP="00F47496">
      <w:pPr>
        <w:bidi/>
        <w:rPr>
          <w:rFonts w:cs="David" w:hint="cs"/>
          <w:rtl/>
        </w:rPr>
      </w:pPr>
    </w:p>
    <w:p w14:paraId="32626C9C" w14:textId="77777777" w:rsidR="00F47496" w:rsidRPr="00F47496" w:rsidRDefault="00F47496" w:rsidP="00F47496">
      <w:pPr>
        <w:bidi/>
        <w:rPr>
          <w:rFonts w:cs="David" w:hint="cs"/>
          <w:u w:val="single"/>
          <w:rtl/>
        </w:rPr>
      </w:pPr>
      <w:r w:rsidRPr="00F47496">
        <w:rPr>
          <w:rFonts w:cs="David" w:hint="cs"/>
          <w:u w:val="single"/>
          <w:rtl/>
        </w:rPr>
        <w:t>אברהם מיכאלי:</w:t>
      </w:r>
    </w:p>
    <w:p w14:paraId="04ED6D60" w14:textId="77777777" w:rsidR="00F47496" w:rsidRPr="00F47496" w:rsidRDefault="00F47496" w:rsidP="00F47496">
      <w:pPr>
        <w:bidi/>
        <w:rPr>
          <w:rFonts w:cs="David" w:hint="cs"/>
          <w:u w:val="single"/>
          <w:rtl/>
        </w:rPr>
      </w:pPr>
    </w:p>
    <w:p w14:paraId="2389A10B" w14:textId="77777777" w:rsidR="00F47496" w:rsidRPr="00F47496" w:rsidRDefault="00F47496" w:rsidP="00F47496">
      <w:pPr>
        <w:bidi/>
        <w:rPr>
          <w:rFonts w:cs="David" w:hint="cs"/>
          <w:rtl/>
        </w:rPr>
      </w:pPr>
      <w:r w:rsidRPr="00F47496">
        <w:rPr>
          <w:rFonts w:cs="David" w:hint="cs"/>
          <w:rtl/>
        </w:rPr>
        <w:tab/>
        <w:t xml:space="preserve"> אנחנו מעריכים אותך מאוד.</w:t>
      </w:r>
    </w:p>
    <w:p w14:paraId="71F3DA11" w14:textId="77777777" w:rsidR="00F47496" w:rsidRPr="00F47496" w:rsidRDefault="00F47496" w:rsidP="00F47496">
      <w:pPr>
        <w:bidi/>
        <w:rPr>
          <w:rFonts w:cs="David" w:hint="cs"/>
          <w:rtl/>
        </w:rPr>
      </w:pPr>
    </w:p>
    <w:p w14:paraId="3301AB6C"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621A21C7" w14:textId="77777777" w:rsidR="00F47496" w:rsidRPr="00F47496" w:rsidRDefault="00F47496" w:rsidP="00F47496">
      <w:pPr>
        <w:bidi/>
        <w:rPr>
          <w:rFonts w:cs="David" w:hint="cs"/>
          <w:rtl/>
        </w:rPr>
      </w:pPr>
    </w:p>
    <w:p w14:paraId="1F8EBD71" w14:textId="77777777" w:rsidR="00F47496" w:rsidRPr="00F47496" w:rsidRDefault="00F47496" w:rsidP="00F47496">
      <w:pPr>
        <w:bidi/>
        <w:rPr>
          <w:rFonts w:cs="David" w:hint="cs"/>
          <w:rtl/>
        </w:rPr>
      </w:pPr>
      <w:r w:rsidRPr="00F47496">
        <w:rPr>
          <w:rFonts w:cs="David" w:hint="cs"/>
          <w:rtl/>
        </w:rPr>
        <w:tab/>
        <w:t>אנחנו מעריכים אותך לא רק פה. אני מבקש לתקן.</w:t>
      </w:r>
    </w:p>
    <w:p w14:paraId="42064BFA" w14:textId="77777777" w:rsidR="00F47496" w:rsidRPr="00F47496" w:rsidRDefault="00F47496" w:rsidP="00F47496">
      <w:pPr>
        <w:bidi/>
        <w:rPr>
          <w:rFonts w:cs="David" w:hint="cs"/>
          <w:rtl/>
        </w:rPr>
      </w:pPr>
    </w:p>
    <w:p w14:paraId="069D8AF1" w14:textId="77777777" w:rsidR="00F47496" w:rsidRPr="00F47496" w:rsidRDefault="00F47496" w:rsidP="00F47496">
      <w:pPr>
        <w:bidi/>
        <w:rPr>
          <w:rFonts w:cs="David" w:hint="cs"/>
          <w:u w:val="single"/>
          <w:rtl/>
        </w:rPr>
      </w:pPr>
      <w:r w:rsidRPr="00F47496">
        <w:rPr>
          <w:rFonts w:cs="David" w:hint="cs"/>
          <w:u w:val="single"/>
          <w:rtl/>
        </w:rPr>
        <w:t>דוד רותם:</w:t>
      </w:r>
    </w:p>
    <w:p w14:paraId="64E80036" w14:textId="77777777" w:rsidR="00F47496" w:rsidRPr="00F47496" w:rsidRDefault="00F47496" w:rsidP="00F47496">
      <w:pPr>
        <w:bidi/>
        <w:rPr>
          <w:rFonts w:cs="David" w:hint="cs"/>
          <w:u w:val="single"/>
          <w:rtl/>
        </w:rPr>
      </w:pPr>
    </w:p>
    <w:p w14:paraId="335D0E74" w14:textId="77777777" w:rsidR="00F47496" w:rsidRPr="00F47496" w:rsidRDefault="00F47496" w:rsidP="00F47496">
      <w:pPr>
        <w:bidi/>
        <w:rPr>
          <w:rFonts w:cs="David" w:hint="cs"/>
          <w:rtl/>
        </w:rPr>
      </w:pPr>
      <w:r w:rsidRPr="00F47496">
        <w:rPr>
          <w:rFonts w:cs="David" w:hint="cs"/>
          <w:rtl/>
        </w:rPr>
        <w:tab/>
        <w:t xml:space="preserve"> לא ידעתי שאני אורח בכל מקום, אבל לא חשוב, תעשו אותי אורח, מה זה משנה?</w:t>
      </w:r>
    </w:p>
    <w:p w14:paraId="14005521" w14:textId="77777777" w:rsidR="00F47496" w:rsidRPr="00F47496" w:rsidRDefault="00F47496" w:rsidP="00F47496">
      <w:pPr>
        <w:bidi/>
        <w:rPr>
          <w:rFonts w:cs="David" w:hint="cs"/>
          <w:rtl/>
        </w:rPr>
      </w:pPr>
    </w:p>
    <w:p w14:paraId="6BCE966C" w14:textId="77777777" w:rsidR="00F47496" w:rsidRPr="00F47496" w:rsidRDefault="00F47496" w:rsidP="00F47496">
      <w:pPr>
        <w:bidi/>
        <w:rPr>
          <w:rFonts w:cs="David" w:hint="cs"/>
          <w:u w:val="single"/>
          <w:rtl/>
        </w:rPr>
      </w:pPr>
      <w:r w:rsidRPr="00F47496">
        <w:rPr>
          <w:rFonts w:cs="David" w:hint="cs"/>
          <w:u w:val="single"/>
          <w:rtl/>
        </w:rPr>
        <w:t>אברהם מיכאלי:</w:t>
      </w:r>
    </w:p>
    <w:p w14:paraId="6F6D995A" w14:textId="77777777" w:rsidR="00F47496" w:rsidRPr="00F47496" w:rsidRDefault="00F47496" w:rsidP="00F47496">
      <w:pPr>
        <w:bidi/>
        <w:rPr>
          <w:rFonts w:cs="David" w:hint="cs"/>
          <w:u w:val="single"/>
          <w:rtl/>
        </w:rPr>
      </w:pPr>
    </w:p>
    <w:p w14:paraId="5AA11618" w14:textId="77777777" w:rsidR="00F47496" w:rsidRPr="00F47496" w:rsidRDefault="00F47496" w:rsidP="00F47496">
      <w:pPr>
        <w:bidi/>
        <w:rPr>
          <w:rFonts w:cs="David" w:hint="cs"/>
          <w:rtl/>
        </w:rPr>
      </w:pPr>
      <w:r w:rsidRPr="00F47496">
        <w:rPr>
          <w:rFonts w:cs="David" w:hint="cs"/>
          <w:rtl/>
        </w:rPr>
        <w:tab/>
        <w:t xml:space="preserve"> לא כל יום מקבלים מחמאות.</w:t>
      </w:r>
    </w:p>
    <w:p w14:paraId="70D96F0E" w14:textId="77777777" w:rsidR="00F47496" w:rsidRPr="00F47496" w:rsidRDefault="00F47496" w:rsidP="00F47496">
      <w:pPr>
        <w:bidi/>
        <w:rPr>
          <w:rFonts w:cs="David" w:hint="cs"/>
          <w:rtl/>
        </w:rPr>
      </w:pPr>
    </w:p>
    <w:p w14:paraId="60867235"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20D83A7D" w14:textId="77777777" w:rsidR="00F47496" w:rsidRPr="00F47496" w:rsidRDefault="00F47496" w:rsidP="00F47496">
      <w:pPr>
        <w:bidi/>
        <w:rPr>
          <w:rFonts w:cs="David" w:hint="cs"/>
          <w:rtl/>
        </w:rPr>
      </w:pPr>
    </w:p>
    <w:p w14:paraId="2248A215" w14:textId="77777777" w:rsidR="00F47496" w:rsidRPr="00F47496" w:rsidRDefault="00F47496" w:rsidP="00F47496">
      <w:pPr>
        <w:bidi/>
        <w:rPr>
          <w:rFonts w:cs="David" w:hint="cs"/>
          <w:rtl/>
        </w:rPr>
      </w:pPr>
      <w:r w:rsidRPr="00F47496">
        <w:rPr>
          <w:rFonts w:cs="David" w:hint="cs"/>
          <w:rtl/>
        </w:rPr>
        <w:tab/>
        <w:t>אני מציע שקודם תתאר לנו מה הנושא, מי טען לנושא חדש ובאלו נסיבות. לאחר מכן אני אבקש את חוות הדעת של הממשלה. יושב כאן נציג של משרד המשפטים. נשמע את עמדתם כי זאת הצעת חוק ממשלתית. אחר כך נשמע את היועצת המשפטית ונפתח את הנושא לדיון.</w:t>
      </w:r>
    </w:p>
    <w:p w14:paraId="577EBCD8" w14:textId="77777777" w:rsidR="00F47496" w:rsidRPr="00F47496" w:rsidRDefault="00F47496" w:rsidP="00F47496">
      <w:pPr>
        <w:bidi/>
        <w:rPr>
          <w:rFonts w:cs="David" w:hint="cs"/>
          <w:rtl/>
        </w:rPr>
      </w:pPr>
    </w:p>
    <w:p w14:paraId="341F93AB" w14:textId="77777777" w:rsidR="00F47496" w:rsidRPr="00F47496" w:rsidRDefault="00F47496" w:rsidP="00F47496">
      <w:pPr>
        <w:bidi/>
        <w:rPr>
          <w:rFonts w:cs="David" w:hint="cs"/>
          <w:u w:val="single"/>
          <w:rtl/>
        </w:rPr>
      </w:pPr>
      <w:r w:rsidRPr="00F47496">
        <w:rPr>
          <w:rFonts w:cs="David" w:hint="cs"/>
          <w:u w:val="single"/>
          <w:rtl/>
        </w:rPr>
        <w:t>דוד רותם:</w:t>
      </w:r>
    </w:p>
    <w:p w14:paraId="3A70E1DC" w14:textId="77777777" w:rsidR="00F47496" w:rsidRPr="00F47496" w:rsidRDefault="00F47496" w:rsidP="00F47496">
      <w:pPr>
        <w:bidi/>
        <w:rPr>
          <w:rFonts w:cs="David" w:hint="cs"/>
          <w:u w:val="single"/>
          <w:rtl/>
        </w:rPr>
      </w:pPr>
    </w:p>
    <w:p w14:paraId="17958D7D" w14:textId="77777777" w:rsidR="00F47496" w:rsidRPr="00F47496" w:rsidRDefault="00F47496" w:rsidP="00F47496">
      <w:pPr>
        <w:bidi/>
        <w:rPr>
          <w:rFonts w:cs="David" w:hint="cs"/>
          <w:rtl/>
        </w:rPr>
      </w:pPr>
      <w:r w:rsidRPr="00F47496">
        <w:rPr>
          <w:rFonts w:cs="David" w:hint="cs"/>
          <w:rtl/>
        </w:rPr>
        <w:tab/>
        <w:t xml:space="preserve"> בהצעת חוק ממשלתית שעוסקת בנושא כניסתם של חברי כנסת מחליפים במקום שרים שמתפטרים מן הכנסת </w:t>
      </w:r>
      <w:r w:rsidRPr="00F47496">
        <w:rPr>
          <w:rFonts w:cs="David"/>
          <w:rtl/>
        </w:rPr>
        <w:t>–</w:t>
      </w:r>
      <w:r w:rsidRPr="00F47496">
        <w:rPr>
          <w:rFonts w:cs="David" w:hint="cs"/>
          <w:rtl/>
        </w:rPr>
        <w:t xml:space="preserve"> מה שנקרא "החוק הנורבגי"- -</w:t>
      </w:r>
    </w:p>
    <w:p w14:paraId="5F61C2B5" w14:textId="77777777" w:rsidR="00F47496" w:rsidRPr="00F47496" w:rsidRDefault="00F47496" w:rsidP="00F47496">
      <w:pPr>
        <w:bidi/>
        <w:rPr>
          <w:rFonts w:cs="David" w:hint="cs"/>
          <w:rtl/>
        </w:rPr>
      </w:pPr>
    </w:p>
    <w:p w14:paraId="447792D7" w14:textId="77777777" w:rsidR="00F47496" w:rsidRDefault="00F47496" w:rsidP="00F47496">
      <w:pPr>
        <w:bidi/>
        <w:rPr>
          <w:rFonts w:cs="David" w:hint="cs"/>
          <w:u w:val="single"/>
          <w:rtl/>
        </w:rPr>
      </w:pPr>
    </w:p>
    <w:p w14:paraId="3A4909F6" w14:textId="77777777" w:rsidR="00F47496" w:rsidRDefault="00F47496" w:rsidP="00F47496">
      <w:pPr>
        <w:bidi/>
        <w:rPr>
          <w:rFonts w:cs="David" w:hint="cs"/>
          <w:u w:val="single"/>
          <w:rtl/>
        </w:rPr>
      </w:pPr>
    </w:p>
    <w:p w14:paraId="1F1003A0" w14:textId="77777777" w:rsidR="00F47496" w:rsidRDefault="00F47496" w:rsidP="00F47496">
      <w:pPr>
        <w:bidi/>
        <w:rPr>
          <w:rFonts w:cs="David" w:hint="cs"/>
          <w:u w:val="single"/>
          <w:rtl/>
        </w:rPr>
      </w:pPr>
    </w:p>
    <w:p w14:paraId="4467E21F" w14:textId="77777777" w:rsidR="00F47496" w:rsidRDefault="00F47496" w:rsidP="00F47496">
      <w:pPr>
        <w:bidi/>
        <w:rPr>
          <w:rFonts w:cs="David" w:hint="cs"/>
          <w:u w:val="single"/>
          <w:rtl/>
        </w:rPr>
      </w:pPr>
    </w:p>
    <w:p w14:paraId="605AA6A9" w14:textId="77777777" w:rsidR="00F47496" w:rsidRDefault="00F47496" w:rsidP="00F47496">
      <w:pPr>
        <w:bidi/>
        <w:rPr>
          <w:rFonts w:cs="David" w:hint="cs"/>
          <w:u w:val="single"/>
          <w:rtl/>
        </w:rPr>
      </w:pPr>
    </w:p>
    <w:p w14:paraId="10B894B6"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142DD280" w14:textId="77777777" w:rsidR="00F47496" w:rsidRPr="00F47496" w:rsidRDefault="00F47496" w:rsidP="00F47496">
      <w:pPr>
        <w:bidi/>
        <w:rPr>
          <w:rFonts w:cs="David" w:hint="cs"/>
          <w:rtl/>
        </w:rPr>
      </w:pPr>
    </w:p>
    <w:p w14:paraId="3CF13DCF" w14:textId="77777777" w:rsidR="00F47496" w:rsidRPr="00F47496" w:rsidRDefault="00F47496" w:rsidP="00F47496">
      <w:pPr>
        <w:bidi/>
        <w:rPr>
          <w:rFonts w:cs="David" w:hint="cs"/>
          <w:rtl/>
        </w:rPr>
      </w:pPr>
      <w:r w:rsidRPr="00F47496">
        <w:rPr>
          <w:rFonts w:cs="David" w:hint="cs"/>
          <w:rtl/>
        </w:rPr>
        <w:tab/>
        <w:t>הקטן.</w:t>
      </w:r>
    </w:p>
    <w:p w14:paraId="0DDD08B7" w14:textId="77777777" w:rsidR="00F47496" w:rsidRPr="00F47496" w:rsidRDefault="00F47496" w:rsidP="00F47496">
      <w:pPr>
        <w:bidi/>
        <w:rPr>
          <w:rFonts w:cs="David" w:hint="cs"/>
          <w:rtl/>
        </w:rPr>
      </w:pPr>
    </w:p>
    <w:p w14:paraId="73A41823" w14:textId="77777777" w:rsidR="00F47496" w:rsidRPr="00F47496" w:rsidRDefault="00F47496" w:rsidP="00F47496">
      <w:pPr>
        <w:bidi/>
        <w:rPr>
          <w:rFonts w:cs="David" w:hint="cs"/>
          <w:u w:val="single"/>
          <w:rtl/>
        </w:rPr>
      </w:pPr>
      <w:r w:rsidRPr="00F47496">
        <w:rPr>
          <w:rFonts w:cs="David" w:hint="cs"/>
          <w:u w:val="single"/>
          <w:rtl/>
        </w:rPr>
        <w:t>דוד רותם:</w:t>
      </w:r>
    </w:p>
    <w:p w14:paraId="793EF7BD" w14:textId="77777777" w:rsidR="00F47496" w:rsidRPr="00F47496" w:rsidRDefault="00F47496" w:rsidP="00F47496">
      <w:pPr>
        <w:bidi/>
        <w:rPr>
          <w:rFonts w:cs="David" w:hint="cs"/>
          <w:u w:val="single"/>
          <w:rtl/>
        </w:rPr>
      </w:pPr>
    </w:p>
    <w:p w14:paraId="7FB305C4" w14:textId="77777777" w:rsidR="00F47496" w:rsidRPr="00F47496" w:rsidRDefault="00F47496" w:rsidP="00F47496">
      <w:pPr>
        <w:bidi/>
        <w:rPr>
          <w:rFonts w:cs="David" w:hint="cs"/>
          <w:rtl/>
        </w:rPr>
      </w:pPr>
      <w:r w:rsidRPr="00F47496">
        <w:rPr>
          <w:rFonts w:cs="David" w:hint="cs"/>
          <w:rtl/>
        </w:rPr>
        <w:tab/>
        <w:t xml:space="preserve"> לא, לא. זה נקרא "החוק הנורבגי". אני מסביר מהו. החוק הנורבגי בא כדי להעצים את המשילות ולהפריד בין הרשויות, דהיינו, שיהיו 120 חברי כנסת ומספר מסוים של חברי ממשלה, והם פועלים במשרדיהם כאשר הכנסת מפקחת, ואין ערבוב בין התחומים. </w:t>
      </w:r>
    </w:p>
    <w:p w14:paraId="11F13701" w14:textId="77777777" w:rsidR="00F47496" w:rsidRPr="00F47496" w:rsidRDefault="00F47496" w:rsidP="00F47496">
      <w:pPr>
        <w:bidi/>
        <w:rPr>
          <w:rFonts w:cs="David" w:hint="cs"/>
          <w:rtl/>
        </w:rPr>
      </w:pPr>
    </w:p>
    <w:p w14:paraId="6DD7CC25" w14:textId="77777777" w:rsidR="00F47496" w:rsidRPr="00F47496" w:rsidRDefault="00F47496" w:rsidP="00F47496">
      <w:pPr>
        <w:bidi/>
        <w:rPr>
          <w:rFonts w:cs="David" w:hint="cs"/>
          <w:rtl/>
        </w:rPr>
      </w:pPr>
      <w:r w:rsidRPr="00F47496">
        <w:rPr>
          <w:rFonts w:cs="David" w:hint="cs"/>
          <w:rtl/>
        </w:rPr>
        <w:tab/>
        <w:t>ממשלת ישראל הגישה הצעת חוק בהתאם להסכמים הקואליציוניים שמדברים על שר אחד מכל סיעה שיוכל לפרוש, אם ירצה, וייכנס במקומו חבר כנסת מחליף. אחת מחברי הוועדה ביקש שההסדר הזה יחול גם על סגני שרים משום שסיעות מסוימות חברות בקואליציה, אבל הן מכהנות רק כסגני שרים ולא כשרים- -</w:t>
      </w:r>
    </w:p>
    <w:p w14:paraId="0ABF9CC8" w14:textId="77777777" w:rsidR="00F47496" w:rsidRPr="00F47496" w:rsidRDefault="00F47496" w:rsidP="00F47496">
      <w:pPr>
        <w:bidi/>
        <w:rPr>
          <w:rFonts w:cs="David" w:hint="cs"/>
          <w:rtl/>
        </w:rPr>
      </w:pPr>
    </w:p>
    <w:p w14:paraId="73EE6983" w14:textId="77777777" w:rsidR="00F47496" w:rsidRPr="00F47496" w:rsidRDefault="00F47496" w:rsidP="00F47496">
      <w:pPr>
        <w:bidi/>
        <w:rPr>
          <w:rFonts w:cs="David" w:hint="cs"/>
          <w:u w:val="single"/>
          <w:rtl/>
        </w:rPr>
      </w:pPr>
      <w:r w:rsidRPr="00F47496">
        <w:rPr>
          <w:rFonts w:cs="David" w:hint="cs"/>
          <w:u w:val="single"/>
          <w:rtl/>
        </w:rPr>
        <w:t xml:space="preserve">שלמה </w:t>
      </w:r>
      <w:proofErr w:type="spellStart"/>
      <w:r w:rsidRPr="00F47496">
        <w:rPr>
          <w:rFonts w:cs="David" w:hint="cs"/>
          <w:u w:val="single"/>
          <w:rtl/>
        </w:rPr>
        <w:t>שלמה</w:t>
      </w:r>
      <w:proofErr w:type="spellEnd"/>
      <w:r w:rsidRPr="00F47496">
        <w:rPr>
          <w:rFonts w:cs="David" w:hint="cs"/>
          <w:u w:val="single"/>
          <w:rtl/>
        </w:rPr>
        <w:t xml:space="preserve"> מולה:</w:t>
      </w:r>
    </w:p>
    <w:p w14:paraId="1C52C406" w14:textId="77777777" w:rsidR="00F47496" w:rsidRPr="00F47496" w:rsidRDefault="00F47496" w:rsidP="00F47496">
      <w:pPr>
        <w:bidi/>
        <w:rPr>
          <w:rFonts w:cs="David" w:hint="cs"/>
          <w:rtl/>
        </w:rPr>
      </w:pPr>
    </w:p>
    <w:p w14:paraId="2E36D05B" w14:textId="77777777" w:rsidR="00F47496" w:rsidRPr="00F47496" w:rsidRDefault="00F47496" w:rsidP="00F47496">
      <w:pPr>
        <w:bidi/>
        <w:rPr>
          <w:rFonts w:cs="David" w:hint="cs"/>
          <w:rtl/>
        </w:rPr>
      </w:pPr>
      <w:r w:rsidRPr="00F47496">
        <w:rPr>
          <w:rFonts w:cs="David" w:hint="cs"/>
          <w:rtl/>
        </w:rPr>
        <w:tab/>
        <w:t xml:space="preserve">למה אתה לא קורא לילד בשמו </w:t>
      </w:r>
      <w:r w:rsidRPr="00F47496">
        <w:rPr>
          <w:rFonts w:cs="David"/>
          <w:rtl/>
        </w:rPr>
        <w:t>–</w:t>
      </w:r>
      <w:r w:rsidRPr="00F47496">
        <w:rPr>
          <w:rFonts w:cs="David" w:hint="cs"/>
          <w:rtl/>
        </w:rPr>
        <w:t xml:space="preserve"> אגודת ישראל. יש להם רק סגן שר אחד, אין להם שר. לא צריך להתפלפל. פה הדברים ברורים.</w:t>
      </w:r>
    </w:p>
    <w:p w14:paraId="07E3F30D" w14:textId="77777777" w:rsidR="00F47496" w:rsidRPr="00F47496" w:rsidRDefault="00F47496" w:rsidP="00F47496">
      <w:pPr>
        <w:bidi/>
        <w:rPr>
          <w:rFonts w:cs="David" w:hint="cs"/>
          <w:rtl/>
        </w:rPr>
      </w:pPr>
    </w:p>
    <w:p w14:paraId="4EEFF1D8"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661DC72E" w14:textId="77777777" w:rsidR="00F47496" w:rsidRPr="00F47496" w:rsidRDefault="00F47496" w:rsidP="00F47496">
      <w:pPr>
        <w:bidi/>
        <w:rPr>
          <w:rFonts w:cs="David" w:hint="cs"/>
          <w:rtl/>
        </w:rPr>
      </w:pPr>
    </w:p>
    <w:p w14:paraId="1F6F1624" w14:textId="77777777" w:rsidR="00F47496" w:rsidRPr="00F47496" w:rsidRDefault="00F47496" w:rsidP="00F47496">
      <w:pPr>
        <w:bidi/>
        <w:rPr>
          <w:rFonts w:cs="David" w:hint="cs"/>
          <w:rtl/>
        </w:rPr>
      </w:pPr>
      <w:r w:rsidRPr="00F47496">
        <w:rPr>
          <w:rFonts w:cs="David" w:hint="cs"/>
          <w:rtl/>
        </w:rPr>
        <w:tab/>
        <w:t>חבר הכנסת מולה, נדמה לי שלא היית בזכות הדיבור.</w:t>
      </w:r>
    </w:p>
    <w:p w14:paraId="03B1222C" w14:textId="77777777" w:rsidR="00F47496" w:rsidRPr="00F47496" w:rsidRDefault="00F47496" w:rsidP="00F47496">
      <w:pPr>
        <w:bidi/>
        <w:rPr>
          <w:rFonts w:cs="David" w:hint="cs"/>
          <w:rtl/>
        </w:rPr>
      </w:pPr>
    </w:p>
    <w:p w14:paraId="3D78A336" w14:textId="77777777" w:rsidR="00F47496" w:rsidRPr="00F47496" w:rsidRDefault="00F47496" w:rsidP="00F47496">
      <w:pPr>
        <w:bidi/>
        <w:rPr>
          <w:rFonts w:cs="David" w:hint="cs"/>
          <w:u w:val="single"/>
          <w:rtl/>
        </w:rPr>
      </w:pPr>
      <w:r w:rsidRPr="00F47496">
        <w:rPr>
          <w:rFonts w:cs="David" w:hint="cs"/>
          <w:u w:val="single"/>
          <w:rtl/>
        </w:rPr>
        <w:t xml:space="preserve">שלמה </w:t>
      </w:r>
      <w:proofErr w:type="spellStart"/>
      <w:r w:rsidRPr="00F47496">
        <w:rPr>
          <w:rFonts w:cs="David" w:hint="cs"/>
          <w:u w:val="single"/>
          <w:rtl/>
        </w:rPr>
        <w:t>שלמה</w:t>
      </w:r>
      <w:proofErr w:type="spellEnd"/>
      <w:r w:rsidRPr="00F47496">
        <w:rPr>
          <w:rFonts w:cs="David" w:hint="cs"/>
          <w:u w:val="single"/>
          <w:rtl/>
        </w:rPr>
        <w:t xml:space="preserve"> מולה:</w:t>
      </w:r>
    </w:p>
    <w:p w14:paraId="581A356B" w14:textId="77777777" w:rsidR="00F47496" w:rsidRPr="00F47496" w:rsidRDefault="00F47496" w:rsidP="00F47496">
      <w:pPr>
        <w:bidi/>
        <w:rPr>
          <w:rFonts w:cs="David" w:hint="cs"/>
          <w:rtl/>
        </w:rPr>
      </w:pPr>
    </w:p>
    <w:p w14:paraId="00802BCE" w14:textId="77777777" w:rsidR="00F47496" w:rsidRPr="00F47496" w:rsidRDefault="00F47496" w:rsidP="00F47496">
      <w:pPr>
        <w:bidi/>
        <w:rPr>
          <w:rFonts w:cs="David" w:hint="cs"/>
          <w:rtl/>
        </w:rPr>
      </w:pPr>
      <w:r w:rsidRPr="00F47496">
        <w:rPr>
          <w:rFonts w:cs="David" w:hint="cs"/>
          <w:rtl/>
        </w:rPr>
        <w:tab/>
        <w:t xml:space="preserve"> לא הייתי בזכות הדיבור, רק הערתי. </w:t>
      </w:r>
    </w:p>
    <w:p w14:paraId="501D40D2" w14:textId="77777777" w:rsidR="00F47496" w:rsidRPr="00F47496" w:rsidRDefault="00F47496" w:rsidP="00F47496">
      <w:pPr>
        <w:bidi/>
        <w:rPr>
          <w:rFonts w:cs="David" w:hint="cs"/>
          <w:rtl/>
        </w:rPr>
      </w:pPr>
    </w:p>
    <w:p w14:paraId="0D4CA0F8" w14:textId="77777777" w:rsidR="00F47496" w:rsidRPr="00F47496" w:rsidRDefault="00F47496" w:rsidP="00F47496">
      <w:pPr>
        <w:bidi/>
        <w:rPr>
          <w:rFonts w:cs="David" w:hint="cs"/>
          <w:u w:val="single"/>
          <w:rtl/>
        </w:rPr>
      </w:pPr>
      <w:r w:rsidRPr="00F47496">
        <w:rPr>
          <w:rFonts w:cs="David" w:hint="cs"/>
          <w:u w:val="single"/>
          <w:rtl/>
        </w:rPr>
        <w:t>אברהם מיכאלי:</w:t>
      </w:r>
    </w:p>
    <w:p w14:paraId="4FC7FF84" w14:textId="77777777" w:rsidR="00F47496" w:rsidRPr="00F47496" w:rsidRDefault="00F47496" w:rsidP="00F47496">
      <w:pPr>
        <w:bidi/>
        <w:rPr>
          <w:rFonts w:cs="David" w:hint="cs"/>
          <w:u w:val="single"/>
          <w:rtl/>
        </w:rPr>
      </w:pPr>
    </w:p>
    <w:p w14:paraId="46A25859" w14:textId="77777777" w:rsidR="00F47496" w:rsidRPr="00F47496" w:rsidRDefault="00F47496" w:rsidP="00F47496">
      <w:pPr>
        <w:bidi/>
        <w:rPr>
          <w:rFonts w:cs="David" w:hint="cs"/>
          <w:rtl/>
        </w:rPr>
      </w:pPr>
      <w:r w:rsidRPr="00F47496">
        <w:rPr>
          <w:rFonts w:cs="David" w:hint="cs"/>
          <w:rtl/>
        </w:rPr>
        <w:tab/>
        <w:t xml:space="preserve"> אתה נכנסת לוועדת חוקה, עכשיו צריך לכבד את היושב ראש.</w:t>
      </w:r>
    </w:p>
    <w:p w14:paraId="5D242FAA" w14:textId="77777777" w:rsidR="00F47496" w:rsidRPr="00F47496" w:rsidRDefault="00F47496" w:rsidP="00F47496">
      <w:pPr>
        <w:bidi/>
        <w:rPr>
          <w:rFonts w:cs="David" w:hint="cs"/>
          <w:rtl/>
        </w:rPr>
      </w:pPr>
    </w:p>
    <w:p w14:paraId="504564B9" w14:textId="77777777" w:rsidR="00F47496" w:rsidRPr="00F47496" w:rsidRDefault="00F47496" w:rsidP="00F47496">
      <w:pPr>
        <w:bidi/>
        <w:rPr>
          <w:rFonts w:cs="David" w:hint="cs"/>
          <w:u w:val="single"/>
          <w:rtl/>
        </w:rPr>
      </w:pPr>
      <w:r w:rsidRPr="00F47496">
        <w:rPr>
          <w:rFonts w:cs="David" w:hint="cs"/>
          <w:u w:val="single"/>
          <w:rtl/>
        </w:rPr>
        <w:t xml:space="preserve">שלמה </w:t>
      </w:r>
      <w:proofErr w:type="spellStart"/>
      <w:r w:rsidRPr="00F47496">
        <w:rPr>
          <w:rFonts w:cs="David" w:hint="cs"/>
          <w:u w:val="single"/>
          <w:rtl/>
        </w:rPr>
        <w:t>שלמה</w:t>
      </w:r>
      <w:proofErr w:type="spellEnd"/>
      <w:r w:rsidRPr="00F47496">
        <w:rPr>
          <w:rFonts w:cs="David" w:hint="cs"/>
          <w:u w:val="single"/>
          <w:rtl/>
        </w:rPr>
        <w:t xml:space="preserve"> מולה:</w:t>
      </w:r>
    </w:p>
    <w:p w14:paraId="1135F07D" w14:textId="77777777" w:rsidR="00F47496" w:rsidRPr="00F47496" w:rsidRDefault="00F47496" w:rsidP="00F47496">
      <w:pPr>
        <w:bidi/>
        <w:rPr>
          <w:rFonts w:cs="David" w:hint="cs"/>
          <w:rtl/>
        </w:rPr>
      </w:pPr>
    </w:p>
    <w:p w14:paraId="5D57B8BC" w14:textId="77777777" w:rsidR="00F47496" w:rsidRPr="00F47496" w:rsidRDefault="00F47496" w:rsidP="00F47496">
      <w:pPr>
        <w:bidi/>
        <w:rPr>
          <w:rFonts w:cs="David" w:hint="cs"/>
          <w:rtl/>
        </w:rPr>
      </w:pPr>
      <w:r w:rsidRPr="00F47496">
        <w:rPr>
          <w:rFonts w:cs="David" w:hint="cs"/>
          <w:rtl/>
        </w:rPr>
        <w:tab/>
        <w:t xml:space="preserve"> אני מכבד אותו מאוד, אני נוזף - - -</w:t>
      </w:r>
    </w:p>
    <w:p w14:paraId="0956EF86" w14:textId="77777777" w:rsidR="00F47496" w:rsidRPr="00F47496" w:rsidRDefault="00F47496" w:rsidP="00F47496">
      <w:pPr>
        <w:bidi/>
        <w:rPr>
          <w:rFonts w:cs="David" w:hint="cs"/>
          <w:rtl/>
        </w:rPr>
      </w:pPr>
    </w:p>
    <w:p w14:paraId="672F9862" w14:textId="77777777" w:rsidR="00F47496" w:rsidRPr="00F47496" w:rsidRDefault="00F47496" w:rsidP="00F47496">
      <w:pPr>
        <w:bidi/>
        <w:rPr>
          <w:rFonts w:cs="David" w:hint="cs"/>
          <w:u w:val="single"/>
          <w:rtl/>
        </w:rPr>
      </w:pPr>
      <w:r w:rsidRPr="00F47496">
        <w:rPr>
          <w:rFonts w:cs="David" w:hint="cs"/>
          <w:u w:val="single"/>
          <w:rtl/>
        </w:rPr>
        <w:t>אברהם מיכאלי:</w:t>
      </w:r>
    </w:p>
    <w:p w14:paraId="27F5C3FD" w14:textId="77777777" w:rsidR="00F47496" w:rsidRPr="00F47496" w:rsidRDefault="00F47496" w:rsidP="00F47496">
      <w:pPr>
        <w:bidi/>
        <w:rPr>
          <w:rFonts w:cs="David" w:hint="cs"/>
          <w:u w:val="single"/>
          <w:rtl/>
        </w:rPr>
      </w:pPr>
    </w:p>
    <w:p w14:paraId="1A6C9954" w14:textId="77777777" w:rsidR="00F47496" w:rsidRPr="00F47496" w:rsidRDefault="00F47496" w:rsidP="00F47496">
      <w:pPr>
        <w:bidi/>
        <w:rPr>
          <w:rFonts w:cs="David" w:hint="cs"/>
          <w:rtl/>
        </w:rPr>
      </w:pPr>
      <w:r w:rsidRPr="00F47496">
        <w:rPr>
          <w:rFonts w:cs="David" w:hint="cs"/>
          <w:rtl/>
        </w:rPr>
        <w:tab/>
        <w:t xml:space="preserve"> מעכשיו יש כללים חדשים, אתה חבר ועדת חוקה.</w:t>
      </w:r>
    </w:p>
    <w:p w14:paraId="5342EBE1" w14:textId="77777777" w:rsidR="00F47496" w:rsidRPr="00F47496" w:rsidRDefault="00F47496" w:rsidP="00F47496">
      <w:pPr>
        <w:bidi/>
        <w:rPr>
          <w:rFonts w:cs="David" w:hint="cs"/>
          <w:rtl/>
        </w:rPr>
      </w:pPr>
    </w:p>
    <w:p w14:paraId="495FF1B3"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00C84D80" w14:textId="77777777" w:rsidR="00F47496" w:rsidRPr="00F47496" w:rsidRDefault="00F47496" w:rsidP="00F47496">
      <w:pPr>
        <w:bidi/>
        <w:rPr>
          <w:rFonts w:cs="David" w:hint="cs"/>
          <w:rtl/>
        </w:rPr>
      </w:pPr>
    </w:p>
    <w:p w14:paraId="1F51E970" w14:textId="77777777" w:rsidR="00F47496" w:rsidRPr="00F47496" w:rsidRDefault="00F47496" w:rsidP="00F47496">
      <w:pPr>
        <w:bidi/>
        <w:rPr>
          <w:rFonts w:cs="David" w:hint="cs"/>
          <w:rtl/>
        </w:rPr>
      </w:pPr>
      <w:r w:rsidRPr="00F47496">
        <w:rPr>
          <w:rFonts w:cs="David" w:hint="cs"/>
          <w:rtl/>
        </w:rPr>
        <w:tab/>
        <w:t>צודק חבר הכנסת מיכאלי. אני ממליץ לך לקבל את המלצתו. לאחר שהודעתי אתמול בלילה שאתה מצטרף לוועדת חוקה לא בטוח שזאת דרך נכונה להתחיל את הדו שיח עם היושב ראש. בבקשה, חבר הכנסת רותם.</w:t>
      </w:r>
    </w:p>
    <w:p w14:paraId="24754189" w14:textId="77777777" w:rsidR="00F47496" w:rsidRPr="00F47496" w:rsidRDefault="00F47496" w:rsidP="00F47496">
      <w:pPr>
        <w:bidi/>
        <w:rPr>
          <w:rFonts w:cs="David" w:hint="cs"/>
          <w:rtl/>
        </w:rPr>
      </w:pPr>
    </w:p>
    <w:p w14:paraId="415FED90" w14:textId="77777777" w:rsidR="00F47496" w:rsidRPr="00F47496" w:rsidRDefault="00F47496" w:rsidP="00F47496">
      <w:pPr>
        <w:bidi/>
        <w:rPr>
          <w:rFonts w:cs="David" w:hint="cs"/>
          <w:u w:val="single"/>
          <w:rtl/>
        </w:rPr>
      </w:pPr>
      <w:r w:rsidRPr="00F47496">
        <w:rPr>
          <w:rFonts w:cs="David" w:hint="cs"/>
          <w:u w:val="single"/>
          <w:rtl/>
        </w:rPr>
        <w:t>דוד רותם:</w:t>
      </w:r>
    </w:p>
    <w:p w14:paraId="182985C5" w14:textId="77777777" w:rsidR="00F47496" w:rsidRPr="00F47496" w:rsidRDefault="00F47496" w:rsidP="00F47496">
      <w:pPr>
        <w:bidi/>
        <w:rPr>
          <w:rFonts w:cs="David" w:hint="cs"/>
          <w:u w:val="single"/>
          <w:rtl/>
        </w:rPr>
      </w:pPr>
    </w:p>
    <w:p w14:paraId="0BFD8746" w14:textId="77777777" w:rsidR="00F47496" w:rsidRPr="00F47496" w:rsidRDefault="00F47496" w:rsidP="00F47496">
      <w:pPr>
        <w:bidi/>
        <w:rPr>
          <w:rFonts w:cs="David" w:hint="cs"/>
          <w:rtl/>
        </w:rPr>
      </w:pPr>
      <w:r w:rsidRPr="00F47496">
        <w:rPr>
          <w:rFonts w:cs="David" w:hint="cs"/>
          <w:rtl/>
        </w:rPr>
        <w:tab/>
        <w:t>חבר הכנסת מולה, את הגישה שלי שלא צריך לדבר לשון הרע סתם, לא תשנה.</w:t>
      </w:r>
    </w:p>
    <w:p w14:paraId="183B3E75" w14:textId="77777777" w:rsidR="00F47496" w:rsidRPr="00F47496" w:rsidRDefault="00F47496" w:rsidP="00F47496">
      <w:pPr>
        <w:bidi/>
        <w:rPr>
          <w:rFonts w:cs="David" w:hint="cs"/>
          <w:rtl/>
        </w:rPr>
      </w:pPr>
    </w:p>
    <w:p w14:paraId="33D7C08F"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7702EE4F" w14:textId="77777777" w:rsidR="00F47496" w:rsidRPr="00F47496" w:rsidRDefault="00F47496" w:rsidP="00F47496">
      <w:pPr>
        <w:bidi/>
        <w:rPr>
          <w:rFonts w:cs="David" w:hint="cs"/>
          <w:rtl/>
        </w:rPr>
      </w:pPr>
    </w:p>
    <w:p w14:paraId="467D4E07" w14:textId="77777777" w:rsidR="00F47496" w:rsidRPr="00F47496" w:rsidRDefault="00F47496" w:rsidP="00F47496">
      <w:pPr>
        <w:bidi/>
        <w:rPr>
          <w:rFonts w:cs="David" w:hint="cs"/>
          <w:rtl/>
        </w:rPr>
      </w:pPr>
      <w:r w:rsidRPr="00F47496">
        <w:rPr>
          <w:rFonts w:cs="David" w:hint="cs"/>
          <w:rtl/>
        </w:rPr>
        <w:tab/>
        <w:t>בוודאי בשלושת השבועות.</w:t>
      </w:r>
    </w:p>
    <w:p w14:paraId="502729CD" w14:textId="77777777" w:rsidR="00F47496" w:rsidRPr="00F47496" w:rsidRDefault="00F47496" w:rsidP="00F47496">
      <w:pPr>
        <w:bidi/>
        <w:rPr>
          <w:rFonts w:cs="David" w:hint="cs"/>
          <w:rtl/>
        </w:rPr>
      </w:pPr>
    </w:p>
    <w:p w14:paraId="097B6D5A" w14:textId="77777777" w:rsidR="00F47496" w:rsidRDefault="00F47496" w:rsidP="00F47496">
      <w:pPr>
        <w:bidi/>
        <w:rPr>
          <w:rFonts w:cs="David" w:hint="cs"/>
          <w:u w:val="single"/>
          <w:rtl/>
        </w:rPr>
      </w:pPr>
    </w:p>
    <w:p w14:paraId="5F1EBAEF" w14:textId="77777777" w:rsidR="00F47496" w:rsidRDefault="00F47496" w:rsidP="00F47496">
      <w:pPr>
        <w:bidi/>
        <w:rPr>
          <w:rFonts w:cs="David" w:hint="cs"/>
          <w:u w:val="single"/>
          <w:rtl/>
        </w:rPr>
      </w:pPr>
    </w:p>
    <w:p w14:paraId="38F6473B" w14:textId="77777777" w:rsidR="00F47496" w:rsidRDefault="00F47496" w:rsidP="00F47496">
      <w:pPr>
        <w:bidi/>
        <w:rPr>
          <w:rFonts w:cs="David" w:hint="cs"/>
          <w:u w:val="single"/>
          <w:rtl/>
        </w:rPr>
      </w:pPr>
    </w:p>
    <w:p w14:paraId="5B176532" w14:textId="77777777" w:rsidR="00F47496" w:rsidRDefault="00F47496" w:rsidP="00F47496">
      <w:pPr>
        <w:bidi/>
        <w:rPr>
          <w:rFonts w:cs="David" w:hint="cs"/>
          <w:u w:val="single"/>
          <w:rtl/>
        </w:rPr>
      </w:pPr>
    </w:p>
    <w:p w14:paraId="2B9202EF" w14:textId="77777777" w:rsidR="00F47496" w:rsidRPr="00F47496" w:rsidRDefault="00F47496" w:rsidP="00F47496">
      <w:pPr>
        <w:bidi/>
        <w:rPr>
          <w:rFonts w:cs="David" w:hint="cs"/>
          <w:u w:val="single"/>
          <w:rtl/>
        </w:rPr>
      </w:pPr>
      <w:r w:rsidRPr="00F47496">
        <w:rPr>
          <w:rFonts w:cs="David" w:hint="cs"/>
          <w:u w:val="single"/>
          <w:rtl/>
        </w:rPr>
        <w:t>דוד רותם:</w:t>
      </w:r>
    </w:p>
    <w:p w14:paraId="1B876783" w14:textId="77777777" w:rsidR="00F47496" w:rsidRPr="00F47496" w:rsidRDefault="00F47496" w:rsidP="00F47496">
      <w:pPr>
        <w:bidi/>
        <w:rPr>
          <w:rFonts w:cs="David" w:hint="cs"/>
          <w:u w:val="single"/>
          <w:rtl/>
        </w:rPr>
      </w:pPr>
    </w:p>
    <w:p w14:paraId="349ADA84" w14:textId="77777777" w:rsidR="00F47496" w:rsidRPr="00F47496" w:rsidRDefault="00F47496" w:rsidP="00F47496">
      <w:pPr>
        <w:bidi/>
        <w:rPr>
          <w:rFonts w:cs="David" w:hint="cs"/>
          <w:rtl/>
        </w:rPr>
      </w:pPr>
      <w:r w:rsidRPr="00F47496">
        <w:rPr>
          <w:rFonts w:cs="David" w:hint="cs"/>
          <w:rtl/>
        </w:rPr>
        <w:tab/>
        <w:t xml:space="preserve"> לא בשלושת השבועות, כל השנה. למה אני צריך להגיד איזו מפלגה ואיזו סיעה? זה הרי לא חשוב כי פה לא מצביעים לפי מי שהצביע או מי שטען. פה מצביעים עניינית. אז אני מביא את העניין.</w:t>
      </w:r>
    </w:p>
    <w:p w14:paraId="33BDD032" w14:textId="77777777" w:rsidR="00F47496" w:rsidRPr="00F47496" w:rsidRDefault="00F47496" w:rsidP="00F47496">
      <w:pPr>
        <w:bidi/>
        <w:rPr>
          <w:rFonts w:cs="David" w:hint="cs"/>
          <w:rtl/>
        </w:rPr>
      </w:pPr>
    </w:p>
    <w:p w14:paraId="13E8EAA1"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697DDB82" w14:textId="77777777" w:rsidR="00F47496" w:rsidRPr="00F47496" w:rsidRDefault="00F47496" w:rsidP="00F47496">
      <w:pPr>
        <w:bidi/>
        <w:rPr>
          <w:rFonts w:cs="David" w:hint="cs"/>
          <w:rtl/>
        </w:rPr>
      </w:pPr>
    </w:p>
    <w:p w14:paraId="1C5AECD6" w14:textId="77777777" w:rsidR="00F47496" w:rsidRPr="00F47496" w:rsidRDefault="00F47496" w:rsidP="00F47496">
      <w:pPr>
        <w:bidi/>
        <w:rPr>
          <w:rFonts w:cs="David" w:hint="cs"/>
          <w:rtl/>
        </w:rPr>
      </w:pPr>
      <w:r w:rsidRPr="00F47496">
        <w:rPr>
          <w:rFonts w:cs="David" w:hint="cs"/>
          <w:rtl/>
        </w:rPr>
        <w:tab/>
        <w:t>במכתב שהועבר אלינו- -</w:t>
      </w:r>
    </w:p>
    <w:p w14:paraId="673C82B7" w14:textId="77777777" w:rsidR="00F47496" w:rsidRPr="00F47496" w:rsidRDefault="00F47496" w:rsidP="00F47496">
      <w:pPr>
        <w:bidi/>
        <w:rPr>
          <w:rFonts w:cs="David" w:hint="cs"/>
          <w:rtl/>
        </w:rPr>
      </w:pPr>
    </w:p>
    <w:p w14:paraId="176F906F" w14:textId="77777777" w:rsidR="00F47496" w:rsidRPr="00F47496" w:rsidRDefault="00F47496" w:rsidP="00F47496">
      <w:pPr>
        <w:bidi/>
        <w:rPr>
          <w:rFonts w:cs="David"/>
          <w:u w:val="single"/>
          <w:rtl/>
        </w:rPr>
      </w:pPr>
      <w:proofErr w:type="spellStart"/>
      <w:r w:rsidRPr="00F47496">
        <w:rPr>
          <w:rFonts w:cs="David"/>
          <w:u w:val="single"/>
          <w:rtl/>
        </w:rPr>
        <w:t>טלב</w:t>
      </w:r>
      <w:proofErr w:type="spellEnd"/>
      <w:r w:rsidRPr="00F47496">
        <w:rPr>
          <w:rFonts w:cs="David"/>
          <w:u w:val="single"/>
          <w:rtl/>
        </w:rPr>
        <w:t xml:space="preserve"> </w:t>
      </w:r>
      <w:proofErr w:type="spellStart"/>
      <w:r w:rsidRPr="00F47496">
        <w:rPr>
          <w:rFonts w:cs="David"/>
          <w:u w:val="single"/>
          <w:rtl/>
        </w:rPr>
        <w:t>אלסאנע</w:t>
      </w:r>
      <w:proofErr w:type="spellEnd"/>
      <w:r w:rsidRPr="00F47496">
        <w:rPr>
          <w:rFonts w:cs="David"/>
          <w:u w:val="single"/>
          <w:rtl/>
        </w:rPr>
        <w:t>:</w:t>
      </w:r>
    </w:p>
    <w:p w14:paraId="2E049FA8" w14:textId="77777777" w:rsidR="00F47496" w:rsidRPr="00F47496" w:rsidRDefault="00F47496" w:rsidP="00F47496">
      <w:pPr>
        <w:bidi/>
        <w:rPr>
          <w:rFonts w:cs="David"/>
          <w:u w:val="single"/>
          <w:rtl/>
        </w:rPr>
      </w:pPr>
    </w:p>
    <w:p w14:paraId="026DC5C1" w14:textId="77777777" w:rsidR="00F47496" w:rsidRPr="00F47496" w:rsidRDefault="00F47496" w:rsidP="00F47496">
      <w:pPr>
        <w:bidi/>
        <w:rPr>
          <w:rFonts w:cs="David" w:hint="cs"/>
          <w:rtl/>
        </w:rPr>
      </w:pPr>
      <w:r w:rsidRPr="00F47496">
        <w:rPr>
          <w:rFonts w:cs="David"/>
          <w:rtl/>
        </w:rPr>
        <w:tab/>
      </w:r>
      <w:r w:rsidRPr="00F47496">
        <w:rPr>
          <w:rFonts w:cs="David" w:hint="cs"/>
          <w:rtl/>
        </w:rPr>
        <w:t xml:space="preserve"> אם מתקנים את החוק זה יחול על כל סגן שר מכל מפלגה.</w:t>
      </w:r>
    </w:p>
    <w:p w14:paraId="484828CC" w14:textId="77777777" w:rsidR="00F47496" w:rsidRPr="00F47496" w:rsidRDefault="00F47496" w:rsidP="00F47496">
      <w:pPr>
        <w:bidi/>
        <w:rPr>
          <w:rFonts w:cs="David" w:hint="cs"/>
          <w:rtl/>
        </w:rPr>
      </w:pPr>
    </w:p>
    <w:p w14:paraId="1351EFFC" w14:textId="77777777" w:rsidR="00F47496" w:rsidRPr="00F47496" w:rsidRDefault="00F47496" w:rsidP="00F47496">
      <w:pPr>
        <w:bidi/>
        <w:rPr>
          <w:rFonts w:cs="David" w:hint="cs"/>
          <w:u w:val="single"/>
          <w:rtl/>
        </w:rPr>
      </w:pPr>
      <w:r w:rsidRPr="00F47496">
        <w:rPr>
          <w:rFonts w:cs="David" w:hint="cs"/>
          <w:u w:val="single"/>
          <w:rtl/>
        </w:rPr>
        <w:t>דוד רותם:</w:t>
      </w:r>
    </w:p>
    <w:p w14:paraId="497040CE" w14:textId="77777777" w:rsidR="00F47496" w:rsidRPr="00F47496" w:rsidRDefault="00F47496" w:rsidP="00F47496">
      <w:pPr>
        <w:bidi/>
        <w:rPr>
          <w:rFonts w:cs="David" w:hint="cs"/>
          <w:u w:val="single"/>
          <w:rtl/>
        </w:rPr>
      </w:pPr>
    </w:p>
    <w:p w14:paraId="727309C1" w14:textId="77777777" w:rsidR="00F47496" w:rsidRPr="00F47496" w:rsidRDefault="00F47496" w:rsidP="00F47496">
      <w:pPr>
        <w:bidi/>
        <w:rPr>
          <w:rFonts w:cs="David" w:hint="cs"/>
          <w:rtl/>
        </w:rPr>
      </w:pPr>
      <w:r w:rsidRPr="00F47496">
        <w:rPr>
          <w:rFonts w:cs="David" w:hint="cs"/>
          <w:rtl/>
        </w:rPr>
        <w:tab/>
        <w:t xml:space="preserve">אבל רק סגן שר אחד או השר מאותה מפלגה. חבר הכנסת </w:t>
      </w:r>
      <w:proofErr w:type="spellStart"/>
      <w:r w:rsidRPr="00F47496">
        <w:rPr>
          <w:rFonts w:cs="David" w:hint="cs"/>
          <w:rtl/>
        </w:rPr>
        <w:t>טיבייב</w:t>
      </w:r>
      <w:proofErr w:type="spellEnd"/>
      <w:r w:rsidRPr="00F47496">
        <w:rPr>
          <w:rFonts w:cs="David" w:hint="cs"/>
          <w:rtl/>
        </w:rPr>
        <w:t xml:space="preserve"> שהיה מחליף של אחד מחברי סיעת קדימה, נדמה לי שהחליף את יוחנן </w:t>
      </w:r>
      <w:proofErr w:type="spellStart"/>
      <w:r w:rsidRPr="00F47496">
        <w:rPr>
          <w:rFonts w:cs="David" w:hint="cs"/>
          <w:rtl/>
        </w:rPr>
        <w:t>פלסנר</w:t>
      </w:r>
      <w:proofErr w:type="spellEnd"/>
      <w:r w:rsidRPr="00F47496">
        <w:rPr>
          <w:rFonts w:cs="David" w:hint="cs"/>
          <w:rtl/>
        </w:rPr>
        <w:t xml:space="preserve">, העלה את הטענה שהיה מדובר בנושא חדש. </w:t>
      </w:r>
    </w:p>
    <w:p w14:paraId="424A3909" w14:textId="77777777" w:rsidR="00F47496" w:rsidRPr="00F47496" w:rsidRDefault="00F47496" w:rsidP="00F47496">
      <w:pPr>
        <w:bidi/>
        <w:rPr>
          <w:rFonts w:cs="David" w:hint="cs"/>
          <w:rtl/>
        </w:rPr>
      </w:pPr>
    </w:p>
    <w:p w14:paraId="347AD4EE"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67476CF3" w14:textId="77777777" w:rsidR="00F47496" w:rsidRPr="00F47496" w:rsidRDefault="00F47496" w:rsidP="00F47496">
      <w:pPr>
        <w:bidi/>
        <w:rPr>
          <w:rFonts w:cs="David" w:hint="cs"/>
          <w:rtl/>
        </w:rPr>
      </w:pPr>
    </w:p>
    <w:p w14:paraId="3A2B92D9" w14:textId="77777777" w:rsidR="00F47496" w:rsidRPr="00F47496" w:rsidRDefault="00F47496" w:rsidP="00F47496">
      <w:pPr>
        <w:bidi/>
        <w:rPr>
          <w:rFonts w:cs="David" w:hint="cs"/>
          <w:rtl/>
        </w:rPr>
      </w:pPr>
      <w:r w:rsidRPr="00F47496">
        <w:rPr>
          <w:rFonts w:cs="David" w:hint="cs"/>
          <w:rtl/>
        </w:rPr>
        <w:tab/>
        <w:t>קדימה טענה שזה נושא חדש. הבנתי.</w:t>
      </w:r>
    </w:p>
    <w:p w14:paraId="34AD703D" w14:textId="77777777" w:rsidR="00F47496" w:rsidRPr="00F47496" w:rsidRDefault="00F47496" w:rsidP="00F47496">
      <w:pPr>
        <w:bidi/>
        <w:rPr>
          <w:rFonts w:cs="David" w:hint="cs"/>
          <w:rtl/>
        </w:rPr>
      </w:pPr>
    </w:p>
    <w:p w14:paraId="7CB7B317" w14:textId="77777777" w:rsidR="00F47496" w:rsidRPr="00F47496" w:rsidRDefault="00F47496" w:rsidP="00F47496">
      <w:pPr>
        <w:bidi/>
        <w:rPr>
          <w:rFonts w:cs="David" w:hint="cs"/>
          <w:u w:val="single"/>
          <w:rtl/>
        </w:rPr>
      </w:pPr>
      <w:r w:rsidRPr="00F47496">
        <w:rPr>
          <w:rFonts w:cs="David" w:hint="cs"/>
          <w:u w:val="single"/>
          <w:rtl/>
        </w:rPr>
        <w:t>דוד רותם:</w:t>
      </w:r>
    </w:p>
    <w:p w14:paraId="2E5E7EE1" w14:textId="77777777" w:rsidR="00F47496" w:rsidRPr="00F47496" w:rsidRDefault="00F47496" w:rsidP="00F47496">
      <w:pPr>
        <w:bidi/>
        <w:rPr>
          <w:rFonts w:cs="David" w:hint="cs"/>
          <w:u w:val="single"/>
          <w:rtl/>
        </w:rPr>
      </w:pPr>
    </w:p>
    <w:p w14:paraId="7A364B96" w14:textId="77777777" w:rsidR="00F47496" w:rsidRPr="00F47496" w:rsidRDefault="00F47496" w:rsidP="00F47496">
      <w:pPr>
        <w:bidi/>
        <w:rPr>
          <w:rFonts w:cs="David" w:hint="cs"/>
          <w:rtl/>
        </w:rPr>
      </w:pPr>
      <w:r w:rsidRPr="00F47496">
        <w:rPr>
          <w:rFonts w:cs="David" w:hint="cs"/>
          <w:rtl/>
        </w:rPr>
        <w:tab/>
        <w:t xml:space="preserve"> לכן אני לא רציתי לקבל החלטה בוועדה אף על פי שיכולתי, משום שחשבתי שאם הוועדה תצטרך לקבל החלטה ומכיוון שהיא עוסקת בתחום עצמו, העדפתי שתתקבל החלטה בוועדת הכנסת, ולכן ביקשתי את הדיון הזה. </w:t>
      </w:r>
    </w:p>
    <w:p w14:paraId="0FFEAF22" w14:textId="77777777" w:rsidR="00F47496" w:rsidRPr="00F47496" w:rsidRDefault="00F47496" w:rsidP="00F47496">
      <w:pPr>
        <w:bidi/>
        <w:rPr>
          <w:rFonts w:cs="David" w:hint="cs"/>
          <w:rtl/>
        </w:rPr>
      </w:pPr>
    </w:p>
    <w:p w14:paraId="389165B9"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3CF830CA" w14:textId="77777777" w:rsidR="00F47496" w:rsidRPr="00F47496" w:rsidRDefault="00F47496" w:rsidP="00F47496">
      <w:pPr>
        <w:bidi/>
        <w:rPr>
          <w:rFonts w:cs="David" w:hint="cs"/>
          <w:rtl/>
        </w:rPr>
      </w:pPr>
    </w:p>
    <w:p w14:paraId="18749345" w14:textId="77777777" w:rsidR="00F47496" w:rsidRPr="00F47496" w:rsidRDefault="00F47496" w:rsidP="00F47496">
      <w:pPr>
        <w:bidi/>
        <w:rPr>
          <w:rFonts w:cs="David" w:hint="cs"/>
          <w:rtl/>
        </w:rPr>
      </w:pPr>
      <w:r w:rsidRPr="00F47496">
        <w:rPr>
          <w:rFonts w:cs="David" w:hint="cs"/>
          <w:rtl/>
        </w:rPr>
        <w:tab/>
        <w:t xml:space="preserve">תודה רבה, חבר הכנסת רותם. אני אבקש קודם מנציג משרד המשפטים להגיב היות שזאת הצעת חוק ממשלתית, אז חשוב לנו לשמוע מהי עמדתכם </w:t>
      </w:r>
      <w:r w:rsidRPr="00F47496">
        <w:rPr>
          <w:rFonts w:cs="David"/>
          <w:rtl/>
        </w:rPr>
        <w:t>–</w:t>
      </w:r>
      <w:r w:rsidRPr="00F47496">
        <w:rPr>
          <w:rFonts w:cs="David" w:hint="cs"/>
          <w:rtl/>
        </w:rPr>
        <w:t xml:space="preserve"> ובוודאי משרד כמו משרד המשפטים </w:t>
      </w:r>
      <w:r w:rsidRPr="00F47496">
        <w:rPr>
          <w:rFonts w:cs="David"/>
          <w:rtl/>
        </w:rPr>
        <w:t>–</w:t>
      </w:r>
      <w:r w:rsidRPr="00F47496">
        <w:rPr>
          <w:rFonts w:cs="David" w:hint="cs"/>
          <w:rtl/>
        </w:rPr>
        <w:t xml:space="preserve"> האם זה נושא חדש או לא לדעתכם?</w:t>
      </w:r>
    </w:p>
    <w:p w14:paraId="4B428865" w14:textId="77777777" w:rsidR="00F47496" w:rsidRPr="00F47496" w:rsidRDefault="00F47496" w:rsidP="00F47496">
      <w:pPr>
        <w:bidi/>
        <w:rPr>
          <w:rFonts w:cs="David" w:hint="cs"/>
          <w:rtl/>
        </w:rPr>
      </w:pPr>
    </w:p>
    <w:p w14:paraId="52776BB9" w14:textId="77777777" w:rsidR="00F47496" w:rsidRPr="00F47496" w:rsidRDefault="00F47496" w:rsidP="00F47496">
      <w:pPr>
        <w:bidi/>
        <w:rPr>
          <w:rFonts w:cs="David" w:hint="cs"/>
          <w:rtl/>
        </w:rPr>
      </w:pPr>
      <w:r w:rsidRPr="00F47496">
        <w:rPr>
          <w:rFonts w:cs="David" w:hint="cs"/>
          <w:u w:val="single"/>
          <w:rtl/>
        </w:rPr>
        <w:t xml:space="preserve">הושע </w:t>
      </w:r>
      <w:proofErr w:type="spellStart"/>
      <w:r w:rsidRPr="00F47496">
        <w:rPr>
          <w:rFonts w:cs="David" w:hint="cs"/>
          <w:u w:val="single"/>
          <w:rtl/>
        </w:rPr>
        <w:t>גוטליב</w:t>
      </w:r>
      <w:proofErr w:type="spellEnd"/>
      <w:r w:rsidRPr="00F47496">
        <w:rPr>
          <w:rFonts w:cs="David" w:hint="cs"/>
          <w:u w:val="single"/>
          <w:rtl/>
        </w:rPr>
        <w:t>:</w:t>
      </w:r>
    </w:p>
    <w:p w14:paraId="4A6C7AAA" w14:textId="77777777" w:rsidR="00F47496" w:rsidRPr="00F47496" w:rsidRDefault="00F47496" w:rsidP="00F47496">
      <w:pPr>
        <w:bidi/>
        <w:rPr>
          <w:rFonts w:cs="David" w:hint="cs"/>
          <w:rtl/>
        </w:rPr>
      </w:pPr>
    </w:p>
    <w:p w14:paraId="3EAA9929" w14:textId="77777777" w:rsidR="00F47496" w:rsidRPr="00F47496" w:rsidRDefault="00F47496" w:rsidP="00F47496">
      <w:pPr>
        <w:bidi/>
        <w:rPr>
          <w:rFonts w:cs="David" w:hint="cs"/>
          <w:rtl/>
        </w:rPr>
      </w:pPr>
      <w:r w:rsidRPr="00F47496">
        <w:rPr>
          <w:rFonts w:cs="David" w:hint="cs"/>
          <w:rtl/>
        </w:rPr>
        <w:tab/>
        <w:t>אנחנו חושבים שהחלת החוק על סגני שרים זה נושא חדש שלא נדון בממשלה. יש פה שינוי קונסטיטוציוני שהוא שונה לגמרי ממה שהממשלה הציעה בתיקון לחוק. גם היום שר לא חייב להיות חבר בכנסת. הממשלה בסך-הכול הציעה פרוצדורה חדשה למוסד שהוא קיים. אי חברותו של סגן שר בדומה לאי חברותו בכנסת של ראש ממשלה, זה נושא שונה מהותית מהנושא שמציעה הממשלה.</w:t>
      </w:r>
    </w:p>
    <w:p w14:paraId="31C285B9" w14:textId="77777777" w:rsidR="00F47496" w:rsidRPr="00F47496" w:rsidRDefault="00F47496" w:rsidP="00F47496">
      <w:pPr>
        <w:bidi/>
        <w:rPr>
          <w:rFonts w:cs="David" w:hint="cs"/>
          <w:rtl/>
        </w:rPr>
      </w:pPr>
    </w:p>
    <w:p w14:paraId="0E90DD28"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6680FDED" w14:textId="77777777" w:rsidR="00F47496" w:rsidRPr="00F47496" w:rsidRDefault="00F47496" w:rsidP="00F47496">
      <w:pPr>
        <w:bidi/>
        <w:rPr>
          <w:rFonts w:cs="David" w:hint="cs"/>
          <w:rtl/>
        </w:rPr>
      </w:pPr>
    </w:p>
    <w:p w14:paraId="7D9A685A" w14:textId="77777777" w:rsidR="00F47496" w:rsidRPr="00F47496" w:rsidRDefault="00F47496" w:rsidP="00F47496">
      <w:pPr>
        <w:bidi/>
        <w:rPr>
          <w:rFonts w:cs="David" w:hint="cs"/>
          <w:rtl/>
        </w:rPr>
      </w:pPr>
      <w:r w:rsidRPr="00F47496">
        <w:rPr>
          <w:rFonts w:cs="David" w:hint="cs"/>
          <w:rtl/>
        </w:rPr>
        <w:tab/>
        <w:t>אז העמדה של הממשלה מצטרפת לעמדה של נציגי קדימה, שזה נושא חדש.</w:t>
      </w:r>
    </w:p>
    <w:p w14:paraId="27A23D2F" w14:textId="77777777" w:rsidR="00F47496" w:rsidRPr="00F47496" w:rsidRDefault="00F47496" w:rsidP="00F47496">
      <w:pPr>
        <w:bidi/>
        <w:rPr>
          <w:rFonts w:cs="David" w:hint="cs"/>
          <w:rtl/>
        </w:rPr>
      </w:pPr>
    </w:p>
    <w:p w14:paraId="1611EA8D" w14:textId="77777777" w:rsidR="00F47496" w:rsidRPr="00F47496" w:rsidRDefault="00F47496" w:rsidP="00F47496">
      <w:pPr>
        <w:bidi/>
        <w:rPr>
          <w:rFonts w:cs="David" w:hint="cs"/>
          <w:u w:val="single"/>
          <w:rtl/>
        </w:rPr>
      </w:pPr>
      <w:r w:rsidRPr="00F47496">
        <w:rPr>
          <w:rFonts w:cs="David" w:hint="cs"/>
          <w:u w:val="single"/>
          <w:rtl/>
        </w:rPr>
        <w:t>דוד רותם:</w:t>
      </w:r>
    </w:p>
    <w:p w14:paraId="485FD8B9" w14:textId="77777777" w:rsidR="00F47496" w:rsidRPr="00F47496" w:rsidRDefault="00F47496" w:rsidP="00F47496">
      <w:pPr>
        <w:bidi/>
        <w:rPr>
          <w:rFonts w:cs="David" w:hint="cs"/>
          <w:u w:val="single"/>
          <w:rtl/>
        </w:rPr>
      </w:pPr>
    </w:p>
    <w:p w14:paraId="2009FF36" w14:textId="77777777" w:rsidR="00F47496" w:rsidRPr="00F47496" w:rsidRDefault="00F47496" w:rsidP="00F47496">
      <w:pPr>
        <w:bidi/>
        <w:rPr>
          <w:rFonts w:cs="David" w:hint="cs"/>
          <w:rtl/>
        </w:rPr>
      </w:pPr>
      <w:r w:rsidRPr="00F47496">
        <w:rPr>
          <w:rFonts w:cs="David" w:hint="cs"/>
          <w:rtl/>
        </w:rPr>
        <w:tab/>
        <w:t>זה רק מוכיח שקדימה והממשלה יכולות להיות יחד.</w:t>
      </w:r>
    </w:p>
    <w:p w14:paraId="3A907177" w14:textId="77777777" w:rsidR="00F47496" w:rsidRPr="00F47496" w:rsidRDefault="00F47496" w:rsidP="00F47496">
      <w:pPr>
        <w:bidi/>
        <w:rPr>
          <w:rFonts w:cs="David" w:hint="cs"/>
          <w:rtl/>
        </w:rPr>
      </w:pPr>
    </w:p>
    <w:p w14:paraId="525DBA92" w14:textId="77777777" w:rsidR="00F47496" w:rsidRPr="00F47496" w:rsidRDefault="00F47496" w:rsidP="00F47496">
      <w:pPr>
        <w:bidi/>
        <w:rPr>
          <w:rFonts w:cs="David" w:hint="cs"/>
          <w:u w:val="single"/>
          <w:rtl/>
        </w:rPr>
      </w:pPr>
      <w:r w:rsidRPr="00F47496">
        <w:rPr>
          <w:rFonts w:cs="David" w:hint="cs"/>
          <w:u w:val="single"/>
          <w:rtl/>
        </w:rPr>
        <w:t>רחל אדטו:</w:t>
      </w:r>
    </w:p>
    <w:p w14:paraId="70CB52CB" w14:textId="77777777" w:rsidR="00F47496" w:rsidRPr="00F47496" w:rsidRDefault="00F47496" w:rsidP="00F47496">
      <w:pPr>
        <w:bidi/>
        <w:rPr>
          <w:rFonts w:cs="David" w:hint="cs"/>
          <w:rtl/>
        </w:rPr>
      </w:pPr>
    </w:p>
    <w:p w14:paraId="43343B32" w14:textId="77777777" w:rsidR="00F47496" w:rsidRPr="00F47496" w:rsidRDefault="00F47496" w:rsidP="00F47496">
      <w:pPr>
        <w:bidi/>
        <w:rPr>
          <w:rFonts w:cs="David" w:hint="cs"/>
          <w:rtl/>
        </w:rPr>
      </w:pPr>
      <w:r w:rsidRPr="00F47496">
        <w:rPr>
          <w:rFonts w:cs="David" w:hint="cs"/>
          <w:rtl/>
        </w:rPr>
        <w:tab/>
        <w:t>זאת תשובה של עורך דין.</w:t>
      </w:r>
    </w:p>
    <w:p w14:paraId="45CFB3F9" w14:textId="77777777" w:rsidR="00F47496" w:rsidRPr="00F47496" w:rsidRDefault="00F47496" w:rsidP="00F47496">
      <w:pPr>
        <w:bidi/>
        <w:rPr>
          <w:rFonts w:cs="David" w:hint="cs"/>
          <w:rtl/>
        </w:rPr>
      </w:pPr>
    </w:p>
    <w:p w14:paraId="4C3823E2" w14:textId="77777777" w:rsidR="00F47496" w:rsidRPr="00F47496" w:rsidRDefault="00F47496" w:rsidP="00F47496">
      <w:pPr>
        <w:bidi/>
        <w:rPr>
          <w:rFonts w:cs="David" w:hint="cs"/>
          <w:u w:val="single"/>
          <w:rtl/>
        </w:rPr>
      </w:pPr>
      <w:r w:rsidRPr="00F47496">
        <w:rPr>
          <w:rFonts w:cs="David" w:hint="cs"/>
          <w:u w:val="single"/>
          <w:rtl/>
        </w:rPr>
        <w:t xml:space="preserve">שלמה </w:t>
      </w:r>
      <w:proofErr w:type="spellStart"/>
      <w:r w:rsidRPr="00F47496">
        <w:rPr>
          <w:rFonts w:cs="David" w:hint="cs"/>
          <w:u w:val="single"/>
          <w:rtl/>
        </w:rPr>
        <w:t>שלמה</w:t>
      </w:r>
      <w:proofErr w:type="spellEnd"/>
      <w:r w:rsidRPr="00F47496">
        <w:rPr>
          <w:rFonts w:cs="David" w:hint="cs"/>
          <w:u w:val="single"/>
          <w:rtl/>
        </w:rPr>
        <w:t xml:space="preserve"> מולה:</w:t>
      </w:r>
    </w:p>
    <w:p w14:paraId="20C5796F" w14:textId="77777777" w:rsidR="00F47496" w:rsidRPr="00F47496" w:rsidRDefault="00F47496" w:rsidP="00F47496">
      <w:pPr>
        <w:bidi/>
        <w:rPr>
          <w:rFonts w:cs="David" w:hint="cs"/>
          <w:rtl/>
        </w:rPr>
      </w:pPr>
    </w:p>
    <w:p w14:paraId="52D0531E" w14:textId="77777777" w:rsidR="00F47496" w:rsidRPr="00F47496" w:rsidRDefault="00F47496" w:rsidP="00F47496">
      <w:pPr>
        <w:bidi/>
        <w:rPr>
          <w:rFonts w:cs="David" w:hint="cs"/>
          <w:rtl/>
        </w:rPr>
      </w:pPr>
      <w:r w:rsidRPr="00F47496">
        <w:rPr>
          <w:rFonts w:cs="David" w:hint="cs"/>
          <w:rtl/>
        </w:rPr>
        <w:tab/>
        <w:t xml:space="preserve"> אנחנו מוכנים לחבור אליכם בעניין ברית הזוגיות. זה יהיה הבסיס. </w:t>
      </w:r>
    </w:p>
    <w:p w14:paraId="1D117DCB" w14:textId="77777777" w:rsidR="00F47496" w:rsidRPr="00F47496" w:rsidRDefault="00F47496" w:rsidP="00F47496">
      <w:pPr>
        <w:bidi/>
        <w:rPr>
          <w:rFonts w:cs="David" w:hint="cs"/>
          <w:rtl/>
        </w:rPr>
      </w:pPr>
    </w:p>
    <w:p w14:paraId="43138AB2" w14:textId="77777777" w:rsidR="00F47496" w:rsidRPr="00F47496" w:rsidRDefault="00F47496" w:rsidP="00F47496">
      <w:pPr>
        <w:bidi/>
        <w:rPr>
          <w:rFonts w:cs="David" w:hint="cs"/>
          <w:u w:val="single"/>
          <w:rtl/>
        </w:rPr>
      </w:pPr>
      <w:r w:rsidRPr="00F47496">
        <w:rPr>
          <w:rFonts w:cs="David" w:hint="cs"/>
          <w:u w:val="single"/>
          <w:rtl/>
        </w:rPr>
        <w:t xml:space="preserve">יריב </w:t>
      </w:r>
      <w:proofErr w:type="spellStart"/>
      <w:r w:rsidRPr="00F47496">
        <w:rPr>
          <w:rFonts w:cs="David" w:hint="cs"/>
          <w:u w:val="single"/>
          <w:rtl/>
        </w:rPr>
        <w:t>לוין</w:t>
      </w:r>
      <w:proofErr w:type="spellEnd"/>
      <w:r w:rsidRPr="00F47496">
        <w:rPr>
          <w:rFonts w:cs="David" w:hint="cs"/>
          <w:u w:val="single"/>
          <w:rtl/>
        </w:rPr>
        <w:t>:</w:t>
      </w:r>
    </w:p>
    <w:p w14:paraId="5FBCA01C" w14:textId="77777777" w:rsidR="00F47496" w:rsidRPr="00F47496" w:rsidRDefault="00F47496" w:rsidP="00F47496">
      <w:pPr>
        <w:bidi/>
        <w:rPr>
          <w:rFonts w:cs="David" w:hint="cs"/>
          <w:u w:val="single"/>
          <w:rtl/>
        </w:rPr>
      </w:pPr>
    </w:p>
    <w:p w14:paraId="62573D05" w14:textId="77777777" w:rsidR="00F47496" w:rsidRPr="00F47496" w:rsidRDefault="00F47496" w:rsidP="00F47496">
      <w:pPr>
        <w:bidi/>
        <w:rPr>
          <w:rFonts w:cs="David" w:hint="cs"/>
          <w:rtl/>
        </w:rPr>
      </w:pPr>
      <w:r w:rsidRPr="00F47496">
        <w:rPr>
          <w:rFonts w:cs="David" w:hint="cs"/>
          <w:rtl/>
        </w:rPr>
        <w:tab/>
        <w:t>או שהממשלה - - - את המדיניות של קדימה- -</w:t>
      </w:r>
    </w:p>
    <w:p w14:paraId="47CCC368" w14:textId="77777777" w:rsidR="00F47496" w:rsidRPr="00F47496" w:rsidRDefault="00F47496" w:rsidP="00F47496">
      <w:pPr>
        <w:bidi/>
        <w:rPr>
          <w:rFonts w:cs="David" w:hint="cs"/>
          <w:rtl/>
        </w:rPr>
      </w:pPr>
    </w:p>
    <w:p w14:paraId="1571376A" w14:textId="77777777" w:rsidR="00F47496" w:rsidRPr="00F47496" w:rsidRDefault="00F47496" w:rsidP="00F47496">
      <w:pPr>
        <w:bidi/>
        <w:rPr>
          <w:rFonts w:cs="David" w:hint="cs"/>
          <w:u w:val="single"/>
          <w:rtl/>
        </w:rPr>
      </w:pPr>
      <w:r w:rsidRPr="00F47496">
        <w:rPr>
          <w:rFonts w:cs="David" w:hint="cs"/>
          <w:u w:val="single"/>
          <w:rtl/>
        </w:rPr>
        <w:t xml:space="preserve">אורית </w:t>
      </w:r>
      <w:proofErr w:type="spellStart"/>
      <w:r w:rsidRPr="00F47496">
        <w:rPr>
          <w:rFonts w:cs="David" w:hint="cs"/>
          <w:u w:val="single"/>
          <w:rtl/>
        </w:rPr>
        <w:t>זוארץ</w:t>
      </w:r>
      <w:proofErr w:type="spellEnd"/>
      <w:r w:rsidRPr="00F47496">
        <w:rPr>
          <w:rFonts w:cs="David" w:hint="cs"/>
          <w:u w:val="single"/>
          <w:rtl/>
        </w:rPr>
        <w:t>:</w:t>
      </w:r>
    </w:p>
    <w:p w14:paraId="33678DB0" w14:textId="77777777" w:rsidR="00F47496" w:rsidRPr="00F47496" w:rsidRDefault="00F47496" w:rsidP="00F47496">
      <w:pPr>
        <w:bidi/>
        <w:rPr>
          <w:rFonts w:cs="David" w:hint="cs"/>
          <w:rtl/>
        </w:rPr>
      </w:pPr>
    </w:p>
    <w:p w14:paraId="26B36AE9" w14:textId="77777777" w:rsidR="00F47496" w:rsidRPr="00F47496" w:rsidRDefault="00F47496" w:rsidP="00F47496">
      <w:pPr>
        <w:bidi/>
        <w:rPr>
          <w:rFonts w:cs="David" w:hint="cs"/>
          <w:rtl/>
        </w:rPr>
      </w:pPr>
      <w:r w:rsidRPr="00F47496">
        <w:rPr>
          <w:rFonts w:cs="David" w:hint="cs"/>
          <w:rtl/>
        </w:rPr>
        <w:tab/>
        <w:t>זה מתחיל להישמע ככה.</w:t>
      </w:r>
    </w:p>
    <w:p w14:paraId="4C193B8B" w14:textId="77777777" w:rsidR="00F47496" w:rsidRPr="00F47496" w:rsidRDefault="00F47496" w:rsidP="00F47496">
      <w:pPr>
        <w:bidi/>
        <w:rPr>
          <w:rFonts w:cs="David" w:hint="cs"/>
          <w:rtl/>
        </w:rPr>
      </w:pPr>
    </w:p>
    <w:p w14:paraId="7F0E2799" w14:textId="77777777" w:rsidR="00F47496" w:rsidRPr="00F47496" w:rsidRDefault="00F47496" w:rsidP="00F47496">
      <w:pPr>
        <w:bidi/>
        <w:rPr>
          <w:rFonts w:cs="David" w:hint="cs"/>
          <w:u w:val="single"/>
          <w:rtl/>
        </w:rPr>
      </w:pPr>
      <w:r w:rsidRPr="00F47496">
        <w:rPr>
          <w:rFonts w:cs="David" w:hint="cs"/>
          <w:u w:val="single"/>
          <w:rtl/>
        </w:rPr>
        <w:t>רחל אדטו:</w:t>
      </w:r>
    </w:p>
    <w:p w14:paraId="5D120C32" w14:textId="77777777" w:rsidR="00F47496" w:rsidRPr="00F47496" w:rsidRDefault="00F47496" w:rsidP="00F47496">
      <w:pPr>
        <w:bidi/>
        <w:rPr>
          <w:rFonts w:cs="David" w:hint="cs"/>
          <w:rtl/>
        </w:rPr>
      </w:pPr>
    </w:p>
    <w:p w14:paraId="186ABE7F" w14:textId="77777777" w:rsidR="00F47496" w:rsidRPr="00F47496" w:rsidRDefault="00F47496" w:rsidP="00F47496">
      <w:pPr>
        <w:bidi/>
        <w:rPr>
          <w:rFonts w:cs="David" w:hint="cs"/>
          <w:rtl/>
        </w:rPr>
      </w:pPr>
      <w:r w:rsidRPr="00F47496">
        <w:rPr>
          <w:rFonts w:cs="David" w:hint="cs"/>
          <w:rtl/>
        </w:rPr>
        <w:tab/>
        <w:t xml:space="preserve"> אנחנו הולכים לסגור איזה הסכם?</w:t>
      </w:r>
    </w:p>
    <w:p w14:paraId="521AC9EE" w14:textId="77777777" w:rsidR="00F47496" w:rsidRPr="00F47496" w:rsidRDefault="00F47496" w:rsidP="00F47496">
      <w:pPr>
        <w:bidi/>
        <w:rPr>
          <w:rFonts w:cs="David" w:hint="cs"/>
          <w:rtl/>
        </w:rPr>
      </w:pPr>
    </w:p>
    <w:p w14:paraId="68C1875A" w14:textId="77777777" w:rsidR="00F47496" w:rsidRPr="00F47496" w:rsidRDefault="00F47496" w:rsidP="00F47496">
      <w:pPr>
        <w:bidi/>
        <w:rPr>
          <w:rFonts w:cs="David" w:hint="cs"/>
          <w:u w:val="single"/>
          <w:rtl/>
        </w:rPr>
      </w:pPr>
      <w:r w:rsidRPr="00F47496">
        <w:rPr>
          <w:rFonts w:cs="David" w:hint="cs"/>
          <w:u w:val="single"/>
          <w:rtl/>
        </w:rPr>
        <w:t>קריאות:</w:t>
      </w:r>
    </w:p>
    <w:p w14:paraId="63726401" w14:textId="77777777" w:rsidR="00F47496" w:rsidRPr="00F47496" w:rsidRDefault="00F47496" w:rsidP="00F47496">
      <w:pPr>
        <w:bidi/>
        <w:rPr>
          <w:rFonts w:cs="David" w:hint="cs"/>
          <w:u w:val="single"/>
          <w:rtl/>
        </w:rPr>
      </w:pPr>
    </w:p>
    <w:p w14:paraId="3673722D" w14:textId="77777777" w:rsidR="00F47496" w:rsidRPr="00F47496" w:rsidRDefault="00F47496" w:rsidP="00F47496">
      <w:pPr>
        <w:bidi/>
        <w:rPr>
          <w:rFonts w:cs="David" w:hint="cs"/>
          <w:rtl/>
        </w:rPr>
      </w:pPr>
      <w:r w:rsidRPr="00F47496">
        <w:rPr>
          <w:rFonts w:cs="David" w:hint="cs"/>
          <w:rtl/>
        </w:rPr>
        <w:tab/>
        <w:t>- - -</w:t>
      </w:r>
    </w:p>
    <w:p w14:paraId="05EFECD6" w14:textId="77777777" w:rsidR="00F47496" w:rsidRPr="00F47496" w:rsidRDefault="00F47496" w:rsidP="00F47496">
      <w:pPr>
        <w:bidi/>
        <w:rPr>
          <w:rFonts w:cs="David" w:hint="cs"/>
          <w:rtl/>
        </w:rPr>
      </w:pPr>
    </w:p>
    <w:p w14:paraId="605D81F7"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7E4FD1B8" w14:textId="77777777" w:rsidR="00F47496" w:rsidRPr="00F47496" w:rsidRDefault="00F47496" w:rsidP="00F47496">
      <w:pPr>
        <w:bidi/>
        <w:rPr>
          <w:rFonts w:cs="David" w:hint="cs"/>
          <w:rtl/>
        </w:rPr>
      </w:pPr>
    </w:p>
    <w:p w14:paraId="572D7CC0" w14:textId="77777777" w:rsidR="00F47496" w:rsidRPr="00F47496" w:rsidRDefault="00F47496" w:rsidP="00F47496">
      <w:pPr>
        <w:bidi/>
        <w:rPr>
          <w:rFonts w:cs="David" w:hint="cs"/>
          <w:rtl/>
        </w:rPr>
      </w:pPr>
      <w:r w:rsidRPr="00F47496">
        <w:rPr>
          <w:rFonts w:cs="David" w:hint="cs"/>
          <w:rtl/>
        </w:rPr>
        <w:tab/>
        <w:t xml:space="preserve">חברים, אני מבקש, אנחנו בוועדת הכנסת. </w:t>
      </w:r>
    </w:p>
    <w:p w14:paraId="0717A3CD" w14:textId="77777777" w:rsidR="00F47496" w:rsidRPr="00F47496" w:rsidRDefault="00F47496" w:rsidP="00F47496">
      <w:pPr>
        <w:bidi/>
        <w:rPr>
          <w:rFonts w:cs="David" w:hint="cs"/>
          <w:rtl/>
        </w:rPr>
      </w:pPr>
    </w:p>
    <w:p w14:paraId="30F39EFA" w14:textId="77777777" w:rsidR="00F47496" w:rsidRPr="00F47496" w:rsidRDefault="00F47496" w:rsidP="00F47496">
      <w:pPr>
        <w:bidi/>
        <w:rPr>
          <w:rFonts w:cs="David" w:hint="cs"/>
          <w:u w:val="single"/>
          <w:rtl/>
        </w:rPr>
      </w:pPr>
      <w:r w:rsidRPr="00F47496">
        <w:rPr>
          <w:rFonts w:cs="David" w:hint="cs"/>
          <w:u w:val="single"/>
          <w:rtl/>
        </w:rPr>
        <w:t>רחל אדטו:</w:t>
      </w:r>
    </w:p>
    <w:p w14:paraId="0D26BCCF" w14:textId="77777777" w:rsidR="00F47496" w:rsidRPr="00F47496" w:rsidRDefault="00F47496" w:rsidP="00F47496">
      <w:pPr>
        <w:bidi/>
        <w:rPr>
          <w:rFonts w:cs="David" w:hint="cs"/>
          <w:rtl/>
        </w:rPr>
      </w:pPr>
    </w:p>
    <w:p w14:paraId="2225F877" w14:textId="77777777" w:rsidR="00F47496" w:rsidRPr="00F47496" w:rsidRDefault="00F47496" w:rsidP="00F47496">
      <w:pPr>
        <w:bidi/>
        <w:rPr>
          <w:rFonts w:cs="David" w:hint="cs"/>
          <w:rtl/>
        </w:rPr>
      </w:pPr>
      <w:r w:rsidRPr="00F47496">
        <w:rPr>
          <w:rFonts w:cs="David" w:hint="cs"/>
          <w:rtl/>
        </w:rPr>
        <w:tab/>
        <w:t xml:space="preserve"> </w:t>
      </w:r>
      <w:proofErr w:type="spellStart"/>
      <w:r w:rsidRPr="00F47496">
        <w:rPr>
          <w:rFonts w:cs="David" w:hint="cs"/>
          <w:rtl/>
        </w:rPr>
        <w:t>אלקין</w:t>
      </w:r>
      <w:proofErr w:type="spellEnd"/>
      <w:r w:rsidRPr="00F47496">
        <w:rPr>
          <w:rFonts w:cs="David" w:hint="cs"/>
          <w:rtl/>
        </w:rPr>
        <w:t xml:space="preserve"> מצנן אתכם עכשיו.</w:t>
      </w:r>
    </w:p>
    <w:p w14:paraId="25B9A79A" w14:textId="77777777" w:rsidR="00F47496" w:rsidRPr="00F47496" w:rsidRDefault="00F47496" w:rsidP="00F47496">
      <w:pPr>
        <w:bidi/>
        <w:rPr>
          <w:rFonts w:cs="David" w:hint="cs"/>
          <w:rtl/>
        </w:rPr>
      </w:pPr>
    </w:p>
    <w:p w14:paraId="5E5F8587" w14:textId="77777777" w:rsidR="00F47496" w:rsidRPr="00F47496" w:rsidRDefault="00F47496" w:rsidP="00F47496">
      <w:pPr>
        <w:bidi/>
        <w:rPr>
          <w:rFonts w:cs="David" w:hint="cs"/>
          <w:u w:val="single"/>
          <w:rtl/>
        </w:rPr>
      </w:pPr>
      <w:r w:rsidRPr="00F47496">
        <w:rPr>
          <w:rFonts w:cs="David" w:hint="cs"/>
          <w:u w:val="single"/>
          <w:rtl/>
        </w:rPr>
        <w:t xml:space="preserve">אורית </w:t>
      </w:r>
      <w:proofErr w:type="spellStart"/>
      <w:r w:rsidRPr="00F47496">
        <w:rPr>
          <w:rFonts w:cs="David" w:hint="cs"/>
          <w:u w:val="single"/>
          <w:rtl/>
        </w:rPr>
        <w:t>זוארץ</w:t>
      </w:r>
      <w:proofErr w:type="spellEnd"/>
      <w:r w:rsidRPr="00F47496">
        <w:rPr>
          <w:rFonts w:cs="David" w:hint="cs"/>
          <w:u w:val="single"/>
          <w:rtl/>
        </w:rPr>
        <w:t>:</w:t>
      </w:r>
    </w:p>
    <w:p w14:paraId="119269EE" w14:textId="77777777" w:rsidR="00F47496" w:rsidRPr="00F47496" w:rsidRDefault="00F47496" w:rsidP="00F47496">
      <w:pPr>
        <w:bidi/>
        <w:rPr>
          <w:rFonts w:cs="David" w:hint="cs"/>
          <w:u w:val="single"/>
          <w:rtl/>
        </w:rPr>
      </w:pPr>
    </w:p>
    <w:p w14:paraId="38F699CA" w14:textId="77777777" w:rsidR="00F47496" w:rsidRPr="00F47496" w:rsidRDefault="00F47496" w:rsidP="00F47496">
      <w:pPr>
        <w:bidi/>
        <w:ind w:firstLine="567"/>
        <w:rPr>
          <w:rFonts w:cs="David" w:hint="cs"/>
          <w:rtl/>
        </w:rPr>
      </w:pPr>
      <w:proofErr w:type="spellStart"/>
      <w:r w:rsidRPr="00F47496">
        <w:rPr>
          <w:rFonts w:cs="David" w:hint="cs"/>
          <w:rtl/>
        </w:rPr>
        <w:t>אלקין</w:t>
      </w:r>
      <w:proofErr w:type="spellEnd"/>
      <w:r w:rsidRPr="00F47496">
        <w:rPr>
          <w:rFonts w:cs="David" w:hint="cs"/>
          <w:rtl/>
        </w:rPr>
        <w:t xml:space="preserve"> נכנס לחרדות.</w:t>
      </w:r>
    </w:p>
    <w:p w14:paraId="6776BB6A" w14:textId="77777777" w:rsidR="00F47496" w:rsidRPr="00F47496" w:rsidRDefault="00F47496" w:rsidP="00F47496">
      <w:pPr>
        <w:bidi/>
        <w:rPr>
          <w:rFonts w:cs="David" w:hint="cs"/>
          <w:rtl/>
        </w:rPr>
      </w:pPr>
    </w:p>
    <w:p w14:paraId="5100B3F6"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2304D822" w14:textId="77777777" w:rsidR="00F47496" w:rsidRPr="00F47496" w:rsidRDefault="00F47496" w:rsidP="00F47496">
      <w:pPr>
        <w:bidi/>
        <w:rPr>
          <w:rFonts w:cs="David" w:hint="cs"/>
          <w:rtl/>
        </w:rPr>
      </w:pPr>
    </w:p>
    <w:p w14:paraId="0BE45C2F" w14:textId="77777777" w:rsidR="00F47496" w:rsidRPr="00F47496" w:rsidRDefault="00F47496" w:rsidP="00F47496">
      <w:pPr>
        <w:bidi/>
        <w:rPr>
          <w:rFonts w:cs="David" w:hint="cs"/>
          <w:rtl/>
        </w:rPr>
      </w:pPr>
      <w:r w:rsidRPr="00F47496">
        <w:rPr>
          <w:rFonts w:cs="David" w:hint="cs"/>
          <w:rtl/>
        </w:rPr>
        <w:tab/>
        <w:t xml:space="preserve"> לא, למה? </w:t>
      </w:r>
    </w:p>
    <w:p w14:paraId="52B123A8" w14:textId="77777777" w:rsidR="00F47496" w:rsidRPr="00F47496" w:rsidRDefault="00F47496" w:rsidP="00F47496">
      <w:pPr>
        <w:bidi/>
        <w:rPr>
          <w:rFonts w:cs="David" w:hint="cs"/>
          <w:rtl/>
        </w:rPr>
      </w:pPr>
    </w:p>
    <w:p w14:paraId="70B1C0CA" w14:textId="77777777" w:rsidR="00F47496" w:rsidRPr="00F47496" w:rsidRDefault="00F47496" w:rsidP="00F47496">
      <w:pPr>
        <w:bidi/>
        <w:rPr>
          <w:rFonts w:cs="David" w:hint="cs"/>
          <w:u w:val="single"/>
          <w:rtl/>
        </w:rPr>
      </w:pPr>
      <w:r w:rsidRPr="00F47496">
        <w:rPr>
          <w:rFonts w:cs="David" w:hint="cs"/>
          <w:u w:val="single"/>
          <w:rtl/>
        </w:rPr>
        <w:t>רחל אדטו:</w:t>
      </w:r>
    </w:p>
    <w:p w14:paraId="6E3E00A3" w14:textId="77777777" w:rsidR="00F47496" w:rsidRPr="00F47496" w:rsidRDefault="00F47496" w:rsidP="00F47496">
      <w:pPr>
        <w:bidi/>
        <w:rPr>
          <w:rFonts w:cs="David" w:hint="cs"/>
          <w:rtl/>
        </w:rPr>
      </w:pPr>
    </w:p>
    <w:p w14:paraId="5BAB65C6" w14:textId="77777777" w:rsidR="00F47496" w:rsidRPr="00F47496" w:rsidRDefault="00F47496" w:rsidP="00F47496">
      <w:pPr>
        <w:bidi/>
        <w:rPr>
          <w:rFonts w:cs="David" w:hint="cs"/>
          <w:rtl/>
        </w:rPr>
      </w:pPr>
      <w:r w:rsidRPr="00F47496">
        <w:rPr>
          <w:rFonts w:cs="David" w:hint="cs"/>
          <w:rtl/>
        </w:rPr>
        <w:tab/>
        <w:t>תכף תגיד שאתה מוכן לוותר למען העניין הזה על תפקיד יושב ראש הקואליציה.</w:t>
      </w:r>
    </w:p>
    <w:p w14:paraId="596C40CF" w14:textId="77777777" w:rsidR="00F47496" w:rsidRPr="00F47496" w:rsidRDefault="00F47496" w:rsidP="00F47496">
      <w:pPr>
        <w:bidi/>
        <w:rPr>
          <w:rFonts w:cs="David" w:hint="cs"/>
          <w:rtl/>
        </w:rPr>
      </w:pPr>
    </w:p>
    <w:p w14:paraId="28FF23E9"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5F116BE6" w14:textId="77777777" w:rsidR="00F47496" w:rsidRPr="00F47496" w:rsidRDefault="00F47496" w:rsidP="00F47496">
      <w:pPr>
        <w:bidi/>
        <w:rPr>
          <w:rFonts w:cs="David" w:hint="cs"/>
          <w:rtl/>
        </w:rPr>
      </w:pPr>
    </w:p>
    <w:p w14:paraId="3A65309F" w14:textId="77777777" w:rsidR="00F47496" w:rsidRPr="00F47496" w:rsidRDefault="00F47496" w:rsidP="00F47496">
      <w:pPr>
        <w:bidi/>
        <w:rPr>
          <w:rFonts w:cs="David" w:hint="cs"/>
          <w:rtl/>
        </w:rPr>
      </w:pPr>
      <w:r w:rsidRPr="00F47496">
        <w:rPr>
          <w:rFonts w:cs="David" w:hint="cs"/>
          <w:rtl/>
        </w:rPr>
        <w:tab/>
        <w:t>בלי שום קשר לזה.</w:t>
      </w:r>
    </w:p>
    <w:p w14:paraId="570703F9" w14:textId="77777777" w:rsidR="00F47496" w:rsidRPr="00F47496" w:rsidRDefault="00F47496" w:rsidP="00F47496">
      <w:pPr>
        <w:bidi/>
        <w:rPr>
          <w:rFonts w:cs="David" w:hint="cs"/>
          <w:rtl/>
        </w:rPr>
      </w:pPr>
    </w:p>
    <w:p w14:paraId="43305AD9" w14:textId="77777777" w:rsidR="00F47496" w:rsidRPr="00F47496" w:rsidRDefault="00F47496" w:rsidP="00F47496">
      <w:pPr>
        <w:bidi/>
        <w:rPr>
          <w:rFonts w:cs="David" w:hint="cs"/>
          <w:u w:val="single"/>
          <w:rtl/>
        </w:rPr>
      </w:pPr>
      <w:r w:rsidRPr="00F47496">
        <w:rPr>
          <w:rFonts w:cs="David" w:hint="cs"/>
          <w:u w:val="single"/>
          <w:rtl/>
        </w:rPr>
        <w:t>דוד רותם:</w:t>
      </w:r>
    </w:p>
    <w:p w14:paraId="311A062F" w14:textId="77777777" w:rsidR="00F47496" w:rsidRPr="00F47496" w:rsidRDefault="00F47496" w:rsidP="00F47496">
      <w:pPr>
        <w:bidi/>
        <w:rPr>
          <w:rFonts w:cs="David" w:hint="cs"/>
          <w:u w:val="single"/>
          <w:rtl/>
        </w:rPr>
      </w:pPr>
    </w:p>
    <w:p w14:paraId="4E6BFA43" w14:textId="77777777" w:rsidR="00F47496" w:rsidRPr="00F47496" w:rsidRDefault="00F47496" w:rsidP="00F47496">
      <w:pPr>
        <w:bidi/>
        <w:rPr>
          <w:rFonts w:cs="David" w:hint="cs"/>
          <w:rtl/>
        </w:rPr>
      </w:pPr>
      <w:r w:rsidRPr="00F47496">
        <w:rPr>
          <w:rFonts w:cs="David" w:hint="cs"/>
          <w:rtl/>
        </w:rPr>
        <w:tab/>
        <w:t xml:space="preserve"> ואני מודיע לכם שאני מוכן לוותר על תפקידי כיושב ראש ועדת חוקה.</w:t>
      </w:r>
    </w:p>
    <w:p w14:paraId="1F6CB73B" w14:textId="77777777" w:rsidR="00F47496" w:rsidRPr="00F47496" w:rsidRDefault="00F47496" w:rsidP="00F47496">
      <w:pPr>
        <w:bidi/>
        <w:rPr>
          <w:rFonts w:cs="David" w:hint="cs"/>
          <w:rtl/>
        </w:rPr>
      </w:pPr>
    </w:p>
    <w:p w14:paraId="28BE1293" w14:textId="77777777" w:rsidR="00F47496" w:rsidRPr="00F47496" w:rsidRDefault="00F47496" w:rsidP="00F47496">
      <w:pPr>
        <w:bidi/>
        <w:rPr>
          <w:rFonts w:cs="David" w:hint="cs"/>
          <w:u w:val="single"/>
          <w:rtl/>
        </w:rPr>
      </w:pPr>
      <w:r w:rsidRPr="00F47496">
        <w:rPr>
          <w:rFonts w:cs="David" w:hint="cs"/>
          <w:u w:val="single"/>
          <w:rtl/>
        </w:rPr>
        <w:t>רחל אדטו:</w:t>
      </w:r>
    </w:p>
    <w:p w14:paraId="1EDB5776" w14:textId="77777777" w:rsidR="00F47496" w:rsidRPr="00F47496" w:rsidRDefault="00F47496" w:rsidP="00F47496">
      <w:pPr>
        <w:bidi/>
        <w:rPr>
          <w:rFonts w:cs="David" w:hint="cs"/>
          <w:rtl/>
        </w:rPr>
      </w:pPr>
    </w:p>
    <w:p w14:paraId="5FB71D56" w14:textId="77777777" w:rsidR="00F47496" w:rsidRPr="00F47496" w:rsidRDefault="00F47496" w:rsidP="00F47496">
      <w:pPr>
        <w:bidi/>
        <w:rPr>
          <w:rFonts w:cs="David" w:hint="cs"/>
          <w:rtl/>
        </w:rPr>
      </w:pPr>
      <w:r w:rsidRPr="00F47496">
        <w:rPr>
          <w:rFonts w:cs="David" w:hint="cs"/>
          <w:rtl/>
        </w:rPr>
        <w:tab/>
        <w:t xml:space="preserve"> הכול מוקלט?</w:t>
      </w:r>
    </w:p>
    <w:p w14:paraId="0EED536C" w14:textId="77777777" w:rsidR="00F47496" w:rsidRPr="00F47496" w:rsidRDefault="00F47496" w:rsidP="00F47496">
      <w:pPr>
        <w:bidi/>
        <w:rPr>
          <w:rFonts w:cs="David" w:hint="cs"/>
          <w:rtl/>
        </w:rPr>
      </w:pPr>
    </w:p>
    <w:p w14:paraId="41A60E48" w14:textId="77777777" w:rsidR="00F47496" w:rsidRPr="00F47496" w:rsidRDefault="00F47496" w:rsidP="00F47496">
      <w:pPr>
        <w:bidi/>
        <w:rPr>
          <w:rFonts w:cs="David" w:hint="cs"/>
          <w:u w:val="single"/>
          <w:rtl/>
        </w:rPr>
      </w:pPr>
      <w:r w:rsidRPr="00F47496">
        <w:rPr>
          <w:rFonts w:cs="David" w:hint="cs"/>
          <w:u w:val="single"/>
          <w:rtl/>
        </w:rPr>
        <w:t>דוד רותם:</w:t>
      </w:r>
    </w:p>
    <w:p w14:paraId="1A7EB4E7" w14:textId="77777777" w:rsidR="00F47496" w:rsidRPr="00F47496" w:rsidRDefault="00F47496" w:rsidP="00F47496">
      <w:pPr>
        <w:bidi/>
        <w:rPr>
          <w:rFonts w:cs="David" w:hint="cs"/>
          <w:u w:val="single"/>
          <w:rtl/>
        </w:rPr>
      </w:pPr>
    </w:p>
    <w:p w14:paraId="09EEC61B" w14:textId="77777777" w:rsidR="00F47496" w:rsidRPr="00F47496" w:rsidRDefault="00F47496" w:rsidP="00F47496">
      <w:pPr>
        <w:bidi/>
        <w:rPr>
          <w:rFonts w:cs="David" w:hint="cs"/>
          <w:rtl/>
        </w:rPr>
      </w:pPr>
      <w:r w:rsidRPr="00F47496">
        <w:rPr>
          <w:rFonts w:cs="David" w:hint="cs"/>
          <w:rtl/>
        </w:rPr>
        <w:tab/>
        <w:t>הכול מוקלט.</w:t>
      </w:r>
    </w:p>
    <w:p w14:paraId="2832B886" w14:textId="77777777" w:rsidR="00F47496" w:rsidRPr="00F47496" w:rsidRDefault="00F47496" w:rsidP="00F47496">
      <w:pPr>
        <w:bidi/>
        <w:rPr>
          <w:rFonts w:cs="David" w:hint="cs"/>
          <w:rtl/>
        </w:rPr>
      </w:pPr>
    </w:p>
    <w:p w14:paraId="3CDDC7CB" w14:textId="77777777" w:rsidR="00F47496" w:rsidRDefault="00F47496" w:rsidP="00F47496">
      <w:pPr>
        <w:bidi/>
        <w:rPr>
          <w:rFonts w:cs="David" w:hint="cs"/>
          <w:u w:val="single"/>
          <w:rtl/>
        </w:rPr>
      </w:pPr>
    </w:p>
    <w:p w14:paraId="23468BCB" w14:textId="77777777" w:rsidR="00F47496" w:rsidRDefault="00F47496" w:rsidP="00F47496">
      <w:pPr>
        <w:bidi/>
        <w:rPr>
          <w:rFonts w:cs="David" w:hint="cs"/>
          <w:u w:val="single"/>
          <w:rtl/>
        </w:rPr>
      </w:pPr>
    </w:p>
    <w:p w14:paraId="646DA470" w14:textId="77777777" w:rsidR="00F47496" w:rsidRDefault="00F47496" w:rsidP="00F47496">
      <w:pPr>
        <w:bidi/>
        <w:rPr>
          <w:rFonts w:cs="David" w:hint="cs"/>
          <w:u w:val="single"/>
          <w:rtl/>
        </w:rPr>
      </w:pPr>
    </w:p>
    <w:p w14:paraId="5D4A57A5" w14:textId="77777777" w:rsidR="00F47496" w:rsidRDefault="00F47496" w:rsidP="00F47496">
      <w:pPr>
        <w:bidi/>
        <w:rPr>
          <w:rFonts w:cs="David" w:hint="cs"/>
          <w:u w:val="single"/>
          <w:rtl/>
        </w:rPr>
      </w:pPr>
    </w:p>
    <w:p w14:paraId="0811318E"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16A6DB8C" w14:textId="77777777" w:rsidR="00F47496" w:rsidRPr="00F47496" w:rsidRDefault="00F47496" w:rsidP="00F47496">
      <w:pPr>
        <w:bidi/>
        <w:rPr>
          <w:rFonts w:cs="David" w:hint="cs"/>
          <w:rtl/>
        </w:rPr>
      </w:pPr>
    </w:p>
    <w:p w14:paraId="1A413DDD" w14:textId="77777777" w:rsidR="00F47496" w:rsidRPr="00F47496" w:rsidRDefault="00F47496" w:rsidP="00F47496">
      <w:pPr>
        <w:bidi/>
        <w:rPr>
          <w:rFonts w:cs="David" w:hint="cs"/>
          <w:rtl/>
        </w:rPr>
      </w:pPr>
      <w:r w:rsidRPr="00F47496">
        <w:rPr>
          <w:rFonts w:cs="David" w:hint="cs"/>
          <w:rtl/>
        </w:rPr>
        <w:tab/>
        <w:t xml:space="preserve">אני מחזיר אתכם לנושא שהוא פחות דרמטי משינויים בהרכבים קואליציוניים, אבל הוא זה שעומד על סדר היום </w:t>
      </w:r>
      <w:r w:rsidRPr="00F47496">
        <w:rPr>
          <w:rFonts w:cs="David"/>
          <w:rtl/>
        </w:rPr>
        <w:t>–</w:t>
      </w:r>
      <w:r w:rsidRPr="00F47496">
        <w:rPr>
          <w:rFonts w:cs="David" w:hint="cs"/>
          <w:rtl/>
        </w:rPr>
        <w:t xml:space="preserve"> טענה לנושא חדש. שמענו את התיאור של יושב ראש ועדת חוקה, שמענו את העמדה החד משמעית של משרד המשפטים שאני מבין שמייצג את כל עמדת הממשלה, נכון?</w:t>
      </w:r>
    </w:p>
    <w:p w14:paraId="53EEFD02" w14:textId="77777777" w:rsidR="00F47496" w:rsidRPr="00F47496" w:rsidRDefault="00F47496" w:rsidP="00F47496">
      <w:pPr>
        <w:bidi/>
        <w:rPr>
          <w:rFonts w:cs="David" w:hint="cs"/>
          <w:rtl/>
        </w:rPr>
      </w:pPr>
    </w:p>
    <w:p w14:paraId="126D18A3" w14:textId="77777777" w:rsidR="00F47496" w:rsidRPr="00F47496" w:rsidRDefault="00F47496" w:rsidP="00F47496">
      <w:pPr>
        <w:bidi/>
        <w:rPr>
          <w:rFonts w:cs="David" w:hint="cs"/>
          <w:rtl/>
        </w:rPr>
      </w:pPr>
      <w:r w:rsidRPr="00F47496">
        <w:rPr>
          <w:rFonts w:cs="David" w:hint="cs"/>
          <w:u w:val="single"/>
          <w:rtl/>
        </w:rPr>
        <w:t xml:space="preserve">הושע </w:t>
      </w:r>
      <w:proofErr w:type="spellStart"/>
      <w:r w:rsidRPr="00F47496">
        <w:rPr>
          <w:rFonts w:cs="David" w:hint="cs"/>
          <w:u w:val="single"/>
          <w:rtl/>
        </w:rPr>
        <w:t>גוטליב</w:t>
      </w:r>
      <w:proofErr w:type="spellEnd"/>
      <w:r w:rsidRPr="00F47496">
        <w:rPr>
          <w:rFonts w:cs="David" w:hint="cs"/>
          <w:u w:val="single"/>
          <w:rtl/>
        </w:rPr>
        <w:t>:</w:t>
      </w:r>
    </w:p>
    <w:p w14:paraId="7E56CFB2" w14:textId="77777777" w:rsidR="00F47496" w:rsidRPr="00F47496" w:rsidRDefault="00F47496" w:rsidP="00F47496">
      <w:pPr>
        <w:bidi/>
        <w:rPr>
          <w:rFonts w:cs="David" w:hint="cs"/>
          <w:rtl/>
        </w:rPr>
      </w:pPr>
    </w:p>
    <w:p w14:paraId="636ADF7D" w14:textId="77777777" w:rsidR="00F47496" w:rsidRPr="00F47496" w:rsidRDefault="00F47496" w:rsidP="00F47496">
      <w:pPr>
        <w:bidi/>
        <w:rPr>
          <w:rFonts w:cs="David" w:hint="cs"/>
          <w:rtl/>
        </w:rPr>
      </w:pPr>
      <w:r w:rsidRPr="00F47496">
        <w:rPr>
          <w:rFonts w:cs="David" w:hint="cs"/>
          <w:rtl/>
        </w:rPr>
        <w:tab/>
        <w:t>לא הצבענו על זה בממשלה, אבל בממשלה הצבענו על התיקון הזה, ואנחנו סבורים שהתיקון שמוצע פה שונה מהותית ממה שהממשלה הצביעה עליו.</w:t>
      </w:r>
    </w:p>
    <w:p w14:paraId="160CBA1F" w14:textId="77777777" w:rsidR="00F47496" w:rsidRPr="00F47496" w:rsidRDefault="00F47496" w:rsidP="00F47496">
      <w:pPr>
        <w:bidi/>
        <w:rPr>
          <w:rFonts w:cs="David" w:hint="cs"/>
          <w:rtl/>
        </w:rPr>
      </w:pPr>
    </w:p>
    <w:p w14:paraId="014CE678"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7E324DB3" w14:textId="77777777" w:rsidR="00F47496" w:rsidRPr="00F47496" w:rsidRDefault="00F47496" w:rsidP="00F47496">
      <w:pPr>
        <w:bidi/>
        <w:rPr>
          <w:rFonts w:cs="David" w:hint="cs"/>
          <w:rtl/>
        </w:rPr>
      </w:pPr>
    </w:p>
    <w:p w14:paraId="6ADBD080" w14:textId="77777777" w:rsidR="00F47496" w:rsidRPr="00F47496" w:rsidRDefault="00F47496" w:rsidP="00F47496">
      <w:pPr>
        <w:bidi/>
        <w:rPr>
          <w:rFonts w:cs="David" w:hint="cs"/>
          <w:rtl/>
        </w:rPr>
      </w:pPr>
      <w:r w:rsidRPr="00F47496">
        <w:rPr>
          <w:rFonts w:cs="David" w:hint="cs"/>
          <w:rtl/>
        </w:rPr>
        <w:tab/>
        <w:t xml:space="preserve">בסדר גמור. </w:t>
      </w:r>
    </w:p>
    <w:p w14:paraId="0DDAA947" w14:textId="77777777" w:rsidR="00F47496" w:rsidRPr="00F47496" w:rsidRDefault="00F47496" w:rsidP="00F47496">
      <w:pPr>
        <w:bidi/>
        <w:rPr>
          <w:rFonts w:cs="David" w:hint="cs"/>
          <w:rtl/>
        </w:rPr>
      </w:pPr>
    </w:p>
    <w:p w14:paraId="189CB621" w14:textId="77777777" w:rsidR="00F47496" w:rsidRPr="00F47496" w:rsidRDefault="00F47496" w:rsidP="00F47496">
      <w:pPr>
        <w:bidi/>
        <w:ind w:firstLine="567"/>
        <w:rPr>
          <w:rFonts w:cs="David" w:hint="cs"/>
          <w:rtl/>
        </w:rPr>
      </w:pPr>
      <w:r w:rsidRPr="00F47496">
        <w:rPr>
          <w:rFonts w:cs="David" w:hint="cs"/>
          <w:rtl/>
        </w:rPr>
        <w:t>ארבל, רוצה להתייחס?</w:t>
      </w:r>
    </w:p>
    <w:p w14:paraId="4F03BF58" w14:textId="77777777" w:rsidR="00F47496" w:rsidRPr="00F47496" w:rsidRDefault="00F47496" w:rsidP="00F47496">
      <w:pPr>
        <w:bidi/>
        <w:rPr>
          <w:rFonts w:cs="David" w:hint="cs"/>
          <w:rtl/>
        </w:rPr>
      </w:pPr>
    </w:p>
    <w:p w14:paraId="5DD06504" w14:textId="77777777" w:rsidR="00F47496" w:rsidRPr="00F47496" w:rsidRDefault="00F47496" w:rsidP="00F47496">
      <w:pPr>
        <w:bidi/>
        <w:rPr>
          <w:rFonts w:cs="David" w:hint="cs"/>
          <w:u w:val="single"/>
          <w:rtl/>
        </w:rPr>
      </w:pPr>
      <w:r w:rsidRPr="00F47496">
        <w:rPr>
          <w:rFonts w:cs="David" w:hint="cs"/>
          <w:u w:val="single"/>
          <w:rtl/>
        </w:rPr>
        <w:t>ארבל אסטרחן:</w:t>
      </w:r>
    </w:p>
    <w:p w14:paraId="1EC02053" w14:textId="77777777" w:rsidR="00F47496" w:rsidRPr="00F47496" w:rsidRDefault="00F47496" w:rsidP="00F47496">
      <w:pPr>
        <w:bidi/>
        <w:rPr>
          <w:rFonts w:cs="David" w:hint="cs"/>
          <w:rtl/>
        </w:rPr>
      </w:pPr>
    </w:p>
    <w:p w14:paraId="4BA4C9C6" w14:textId="77777777" w:rsidR="00F47496" w:rsidRPr="00F47496" w:rsidRDefault="00F47496" w:rsidP="00F47496">
      <w:pPr>
        <w:bidi/>
        <w:rPr>
          <w:rFonts w:cs="David" w:hint="cs"/>
          <w:rtl/>
        </w:rPr>
      </w:pPr>
      <w:r w:rsidRPr="00F47496">
        <w:rPr>
          <w:rFonts w:cs="David" w:hint="cs"/>
          <w:rtl/>
        </w:rPr>
        <w:tab/>
        <w:t xml:space="preserve">בהתחלה פחות חשבתי להתייחס, אבל אחרי ששמעתי את הדברים אני יכולה לומר שעמדתי פחות חד משמעית. </w:t>
      </w:r>
    </w:p>
    <w:p w14:paraId="0BDD7E8F" w14:textId="77777777" w:rsidR="00F47496" w:rsidRPr="00F47496" w:rsidRDefault="00F47496" w:rsidP="00F47496">
      <w:pPr>
        <w:bidi/>
        <w:rPr>
          <w:rFonts w:cs="David" w:hint="cs"/>
          <w:rtl/>
        </w:rPr>
      </w:pPr>
    </w:p>
    <w:p w14:paraId="4B4CEE51" w14:textId="77777777" w:rsidR="00F47496" w:rsidRPr="00F47496" w:rsidRDefault="00F47496" w:rsidP="00F47496">
      <w:pPr>
        <w:bidi/>
        <w:rPr>
          <w:rFonts w:cs="David" w:hint="cs"/>
          <w:rtl/>
        </w:rPr>
      </w:pPr>
      <w:r w:rsidRPr="00F47496">
        <w:rPr>
          <w:rFonts w:cs="David" w:hint="cs"/>
          <w:rtl/>
        </w:rPr>
        <w:tab/>
        <w:t xml:space="preserve">ההלכות בדבר נושא חדש, כפי שהנושא לובן בפסיקה, באות למנוע מצב שבו ועדה מכניסה עניין להצעת חוק שנדונה אחרי הקריאה הראשונה שלא נדון בקריאה הראשונה, הכנסת לא הצביעה עליו, ויכול להיות פה פגם בהליך החקיקה. התקנון מאפשר לוועדה להכניס שינויים בהצעת חוק במהלך הדיון. בפסק הדין המרכזי בנושא נאמר שהסעיף מאפשר לוועדה לתקן את הצעת החוק, לברא אותה מפגמים שדבקו בה, ללטש את הסדריה, להשלים חסר, להסיר מיותר ומזיק כדי שתונח בפני הכנסת הצעה טובה ויעילה יותר. עוד נאמר שאפשר להכניס נושאים שמשתלבים באופן טבעי בהסדר שאושר בקריאה ראשונה. עניין סגני השרים לא נכלל בקריאה הראשונה, אבל אם רואים בסוגיה הפסקת כהונה בכנסת, הליכה לתפקיד ברשות המבצעת, חזרה לכנסת </w:t>
      </w:r>
      <w:r w:rsidRPr="00F47496">
        <w:rPr>
          <w:rFonts w:cs="David"/>
          <w:rtl/>
        </w:rPr>
        <w:t>–</w:t>
      </w:r>
      <w:r w:rsidRPr="00F47496">
        <w:rPr>
          <w:rFonts w:cs="David" w:hint="cs"/>
          <w:rtl/>
        </w:rPr>
        <w:t xml:space="preserve"> קשה לומר שזה באופן מוחלט עניין אחר. מצד שני צריך לזכור שהסוגיה שנוגעת לסגני שרים, מעמדם ותפקידם זה נושא שלא נדון בקריאה ראשונה. זה נושא משמעותי שצריך לזכור שלו היה מאושר בקריאה ראשונה היה דורש רוב של 61 חברי כנסת. לכן יש פה מתחם שיקול דעת לחברי הוועדה. </w:t>
      </w:r>
    </w:p>
    <w:p w14:paraId="615F865F" w14:textId="77777777" w:rsidR="00F47496" w:rsidRPr="00F47496" w:rsidRDefault="00F47496" w:rsidP="00F47496">
      <w:pPr>
        <w:bidi/>
        <w:rPr>
          <w:rFonts w:cs="David" w:hint="cs"/>
          <w:rtl/>
        </w:rPr>
      </w:pPr>
    </w:p>
    <w:p w14:paraId="28B2C866" w14:textId="77777777" w:rsidR="00F47496" w:rsidRPr="00F47496" w:rsidRDefault="00F47496" w:rsidP="00F47496">
      <w:pPr>
        <w:bidi/>
        <w:rPr>
          <w:rFonts w:cs="David" w:hint="cs"/>
          <w:u w:val="single"/>
          <w:rtl/>
        </w:rPr>
      </w:pPr>
      <w:r w:rsidRPr="00F47496">
        <w:rPr>
          <w:rFonts w:cs="David" w:hint="cs"/>
          <w:u w:val="single"/>
          <w:rtl/>
        </w:rPr>
        <w:t>דוד רותם:</w:t>
      </w:r>
    </w:p>
    <w:p w14:paraId="6DBEBB62" w14:textId="77777777" w:rsidR="00F47496" w:rsidRPr="00F47496" w:rsidRDefault="00F47496" w:rsidP="00F47496">
      <w:pPr>
        <w:bidi/>
        <w:rPr>
          <w:rFonts w:cs="David" w:hint="cs"/>
          <w:u w:val="single"/>
          <w:rtl/>
        </w:rPr>
      </w:pPr>
    </w:p>
    <w:p w14:paraId="49277FA2" w14:textId="77777777" w:rsidR="00F47496" w:rsidRPr="00F47496" w:rsidRDefault="00F47496" w:rsidP="00F47496">
      <w:pPr>
        <w:bidi/>
        <w:rPr>
          <w:rFonts w:cs="David" w:hint="cs"/>
          <w:rtl/>
        </w:rPr>
      </w:pPr>
      <w:r w:rsidRPr="00F47496">
        <w:rPr>
          <w:rFonts w:cs="David" w:hint="cs"/>
          <w:rtl/>
        </w:rPr>
        <w:tab/>
        <w:t xml:space="preserve"> הבעיה בעניין הזה היא שאם זה לא נושא חדש כדי להעביר את עניין סגני השרים במליאה צריך ללא ספק רוב של 61. מה שיקרה הוא שאנחנו נעביר רק בקריאה שנייה ושלישית ב-61, כאשר בקריאה הראשונה זה לא עבר ב-61, ואז יש הצעת חוק שקובעת שכשמדובר ב-61 זה צריך להיות בכל הקריאות. אז אנחנו עשויים להימצא במצב שמישהו יעתור לבג"ץ, ואנחנו ניפול בפח כי לא העברנו את זה ב-61.</w:t>
      </w:r>
    </w:p>
    <w:p w14:paraId="0B584C63" w14:textId="77777777" w:rsidR="00F47496" w:rsidRPr="00F47496" w:rsidRDefault="00F47496" w:rsidP="00F47496">
      <w:pPr>
        <w:bidi/>
        <w:rPr>
          <w:rFonts w:cs="David" w:hint="cs"/>
          <w:rtl/>
        </w:rPr>
      </w:pPr>
    </w:p>
    <w:p w14:paraId="55771FF8"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56125B2A" w14:textId="77777777" w:rsidR="00F47496" w:rsidRPr="00F47496" w:rsidRDefault="00F47496" w:rsidP="00F47496">
      <w:pPr>
        <w:bidi/>
        <w:rPr>
          <w:rFonts w:cs="David" w:hint="cs"/>
          <w:rtl/>
        </w:rPr>
      </w:pPr>
    </w:p>
    <w:p w14:paraId="19402D95" w14:textId="77777777" w:rsidR="00F47496" w:rsidRPr="00F47496" w:rsidRDefault="00F47496" w:rsidP="00F47496">
      <w:pPr>
        <w:bidi/>
        <w:rPr>
          <w:rFonts w:cs="David" w:hint="cs"/>
          <w:rtl/>
        </w:rPr>
      </w:pPr>
      <w:r w:rsidRPr="00F47496">
        <w:rPr>
          <w:rFonts w:cs="David" w:hint="cs"/>
          <w:rtl/>
        </w:rPr>
        <w:tab/>
        <w:t xml:space="preserve">מה שמעלה כאן יושב ראש ועדת חוקה הוא שיקול מאוד משמעותי. </w:t>
      </w:r>
    </w:p>
    <w:p w14:paraId="4E216001" w14:textId="77777777" w:rsidR="00F47496" w:rsidRPr="00F47496" w:rsidRDefault="00F47496" w:rsidP="00F47496">
      <w:pPr>
        <w:bidi/>
        <w:rPr>
          <w:rFonts w:cs="David" w:hint="cs"/>
          <w:rtl/>
        </w:rPr>
      </w:pPr>
    </w:p>
    <w:p w14:paraId="716CED03" w14:textId="77777777" w:rsidR="00F47496" w:rsidRPr="00F47496" w:rsidRDefault="00F47496" w:rsidP="00F47496">
      <w:pPr>
        <w:bidi/>
        <w:rPr>
          <w:rFonts w:cs="David" w:hint="cs"/>
          <w:u w:val="single"/>
          <w:rtl/>
        </w:rPr>
      </w:pPr>
      <w:r w:rsidRPr="00F47496">
        <w:rPr>
          <w:rFonts w:cs="David" w:hint="cs"/>
          <w:u w:val="single"/>
          <w:rtl/>
        </w:rPr>
        <w:t>דוד רותם:</w:t>
      </w:r>
    </w:p>
    <w:p w14:paraId="7ACD8672" w14:textId="77777777" w:rsidR="00F47496" w:rsidRPr="00F47496" w:rsidRDefault="00F47496" w:rsidP="00F47496">
      <w:pPr>
        <w:bidi/>
        <w:rPr>
          <w:rFonts w:cs="David" w:hint="cs"/>
          <w:u w:val="single"/>
          <w:rtl/>
        </w:rPr>
      </w:pPr>
    </w:p>
    <w:p w14:paraId="39ABB515" w14:textId="77777777" w:rsidR="00F47496" w:rsidRPr="00F47496" w:rsidRDefault="00F47496" w:rsidP="00F47496">
      <w:pPr>
        <w:bidi/>
        <w:rPr>
          <w:rFonts w:cs="David" w:hint="cs"/>
          <w:rtl/>
        </w:rPr>
      </w:pPr>
      <w:r w:rsidRPr="00F47496">
        <w:rPr>
          <w:rFonts w:cs="David" w:hint="cs"/>
          <w:rtl/>
        </w:rPr>
        <w:tab/>
        <w:t>אני מבקש שאדוני ירשום: כל פעם שאני מעלה נושא זה דברים רציניים וחשובים. לא צריך להזכיר את זה מחדש.</w:t>
      </w:r>
    </w:p>
    <w:p w14:paraId="0B4EAF3D" w14:textId="77777777" w:rsidR="00F47496" w:rsidRPr="00F47496" w:rsidRDefault="00F47496" w:rsidP="00F47496">
      <w:pPr>
        <w:bidi/>
        <w:rPr>
          <w:rFonts w:cs="David" w:hint="cs"/>
          <w:rtl/>
        </w:rPr>
      </w:pPr>
    </w:p>
    <w:p w14:paraId="64A56B02" w14:textId="77777777" w:rsidR="00F47496" w:rsidRDefault="00F47496" w:rsidP="00F47496">
      <w:pPr>
        <w:bidi/>
        <w:rPr>
          <w:rFonts w:cs="David" w:hint="cs"/>
          <w:u w:val="single"/>
          <w:rtl/>
        </w:rPr>
      </w:pPr>
    </w:p>
    <w:p w14:paraId="3907203E" w14:textId="77777777" w:rsidR="00F47496" w:rsidRDefault="00F47496" w:rsidP="00F47496">
      <w:pPr>
        <w:bidi/>
        <w:rPr>
          <w:rFonts w:cs="David" w:hint="cs"/>
          <w:u w:val="single"/>
          <w:rtl/>
        </w:rPr>
      </w:pPr>
    </w:p>
    <w:p w14:paraId="616CAF4E" w14:textId="77777777" w:rsidR="00F47496" w:rsidRDefault="00F47496" w:rsidP="00F47496">
      <w:pPr>
        <w:bidi/>
        <w:rPr>
          <w:rFonts w:cs="David" w:hint="cs"/>
          <w:u w:val="single"/>
          <w:rtl/>
        </w:rPr>
      </w:pPr>
    </w:p>
    <w:p w14:paraId="218E39CD" w14:textId="77777777" w:rsidR="00F47496" w:rsidRDefault="00F47496" w:rsidP="00F47496">
      <w:pPr>
        <w:bidi/>
        <w:rPr>
          <w:rFonts w:cs="David" w:hint="cs"/>
          <w:u w:val="single"/>
          <w:rtl/>
        </w:rPr>
      </w:pPr>
    </w:p>
    <w:p w14:paraId="684C279D"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4C98B070" w14:textId="77777777" w:rsidR="00F47496" w:rsidRPr="00F47496" w:rsidRDefault="00F47496" w:rsidP="00F47496">
      <w:pPr>
        <w:bidi/>
        <w:rPr>
          <w:rFonts w:cs="David" w:hint="cs"/>
          <w:rtl/>
        </w:rPr>
      </w:pPr>
    </w:p>
    <w:p w14:paraId="18B5A2F0" w14:textId="77777777" w:rsidR="00F47496" w:rsidRPr="00F47496" w:rsidRDefault="00F47496" w:rsidP="00F47496">
      <w:pPr>
        <w:bidi/>
        <w:rPr>
          <w:rFonts w:cs="David" w:hint="cs"/>
          <w:rtl/>
        </w:rPr>
      </w:pPr>
      <w:r w:rsidRPr="00F47496">
        <w:rPr>
          <w:rFonts w:cs="David" w:hint="cs"/>
          <w:rtl/>
        </w:rPr>
        <w:tab/>
        <w:t>חבר הכנסת רותם, זה תמיד רציני, אבל כאן הערת את תשומת לבנו למשהו שהוא אפילו מאוד מרכזי לצורך הדיון. כי למעשה זה מעבר למחלוקת האם זה נושא חדש או לא. אגב, נראה לי שהסיעה שרצתה את התיקון מיוצגת בוועדת הכנסת, אבל לא נמצאת כאן. זה מצב מעניין.</w:t>
      </w:r>
    </w:p>
    <w:p w14:paraId="0B389A65" w14:textId="77777777" w:rsidR="00F47496" w:rsidRPr="00F47496" w:rsidRDefault="00F47496" w:rsidP="00F47496">
      <w:pPr>
        <w:bidi/>
        <w:rPr>
          <w:rFonts w:cs="David" w:hint="cs"/>
          <w:rtl/>
        </w:rPr>
      </w:pPr>
    </w:p>
    <w:p w14:paraId="1587D9EE" w14:textId="77777777" w:rsidR="00F47496" w:rsidRPr="00F47496" w:rsidRDefault="00F47496" w:rsidP="00F47496">
      <w:pPr>
        <w:bidi/>
        <w:rPr>
          <w:rFonts w:cs="David" w:hint="cs"/>
          <w:u w:val="single"/>
          <w:rtl/>
        </w:rPr>
      </w:pPr>
      <w:r w:rsidRPr="00F47496">
        <w:rPr>
          <w:rFonts w:cs="David" w:hint="cs"/>
          <w:u w:val="single"/>
          <w:rtl/>
        </w:rPr>
        <w:t>דוד רותם:</w:t>
      </w:r>
    </w:p>
    <w:p w14:paraId="17C02CA5" w14:textId="77777777" w:rsidR="00F47496" w:rsidRPr="00F47496" w:rsidRDefault="00F47496" w:rsidP="00F47496">
      <w:pPr>
        <w:bidi/>
        <w:rPr>
          <w:rFonts w:cs="David" w:hint="cs"/>
          <w:u w:val="single"/>
          <w:rtl/>
        </w:rPr>
      </w:pPr>
    </w:p>
    <w:p w14:paraId="427D7DB9" w14:textId="77777777" w:rsidR="00F47496" w:rsidRPr="00F47496" w:rsidRDefault="00F47496" w:rsidP="00F47496">
      <w:pPr>
        <w:bidi/>
        <w:rPr>
          <w:rFonts w:cs="David" w:hint="cs"/>
          <w:rtl/>
        </w:rPr>
      </w:pPr>
      <w:r w:rsidRPr="00F47496">
        <w:rPr>
          <w:rFonts w:cs="David" w:hint="cs"/>
          <w:rtl/>
        </w:rPr>
        <w:tab/>
        <w:t xml:space="preserve"> הם ידעו שאנחנו נייצג אותם בכבוד.</w:t>
      </w:r>
    </w:p>
    <w:p w14:paraId="634CFC7E" w14:textId="77777777" w:rsidR="00F47496" w:rsidRPr="00F47496" w:rsidRDefault="00F47496" w:rsidP="00F47496">
      <w:pPr>
        <w:bidi/>
        <w:rPr>
          <w:rFonts w:cs="David" w:hint="cs"/>
          <w:rtl/>
        </w:rPr>
      </w:pPr>
    </w:p>
    <w:p w14:paraId="1B7F6942" w14:textId="77777777" w:rsidR="00F47496" w:rsidRPr="00F47496" w:rsidRDefault="00F47496" w:rsidP="00F47496">
      <w:pPr>
        <w:bidi/>
        <w:rPr>
          <w:rFonts w:cs="David" w:hint="cs"/>
          <w:rtl/>
        </w:rPr>
      </w:pPr>
      <w:r w:rsidRPr="00F47496">
        <w:rPr>
          <w:rFonts w:cs="David" w:hint="cs"/>
          <w:u w:val="single"/>
          <w:rtl/>
        </w:rPr>
        <w:t>אברהם מיכאלי:</w:t>
      </w:r>
    </w:p>
    <w:p w14:paraId="01F5C9A5" w14:textId="77777777" w:rsidR="00F47496" w:rsidRPr="00F47496" w:rsidRDefault="00F47496" w:rsidP="00F47496">
      <w:pPr>
        <w:bidi/>
        <w:rPr>
          <w:rFonts w:cs="David" w:hint="cs"/>
          <w:rtl/>
        </w:rPr>
      </w:pPr>
    </w:p>
    <w:p w14:paraId="4D45690D" w14:textId="77777777" w:rsidR="00F47496" w:rsidRPr="00F47496" w:rsidRDefault="00F47496" w:rsidP="00F47496">
      <w:pPr>
        <w:bidi/>
        <w:rPr>
          <w:rFonts w:cs="David" w:hint="cs"/>
          <w:rtl/>
        </w:rPr>
      </w:pPr>
      <w:r w:rsidRPr="00F47496">
        <w:rPr>
          <w:rFonts w:cs="David" w:hint="cs"/>
          <w:rtl/>
        </w:rPr>
        <w:tab/>
        <w:t xml:space="preserve"> יש פקקים בכניסה לעיר. </w:t>
      </w:r>
    </w:p>
    <w:p w14:paraId="7ADBF4B5" w14:textId="77777777" w:rsidR="00F47496" w:rsidRPr="00F47496" w:rsidRDefault="00F47496" w:rsidP="00F47496">
      <w:pPr>
        <w:bidi/>
        <w:rPr>
          <w:rFonts w:cs="David" w:hint="cs"/>
          <w:rtl/>
        </w:rPr>
      </w:pPr>
    </w:p>
    <w:p w14:paraId="6347C48E" w14:textId="77777777" w:rsidR="00F47496" w:rsidRPr="00F47496" w:rsidRDefault="00F47496" w:rsidP="00F47496">
      <w:pPr>
        <w:bidi/>
        <w:rPr>
          <w:rFonts w:cs="David" w:hint="cs"/>
          <w:u w:val="single"/>
          <w:rtl/>
        </w:rPr>
      </w:pPr>
      <w:r w:rsidRPr="00F47496">
        <w:rPr>
          <w:rFonts w:cs="David" w:hint="cs"/>
          <w:u w:val="single"/>
          <w:rtl/>
        </w:rPr>
        <w:t>דוד רותם:</w:t>
      </w:r>
    </w:p>
    <w:p w14:paraId="534C5EB7" w14:textId="77777777" w:rsidR="00F47496" w:rsidRPr="00F47496" w:rsidRDefault="00F47496" w:rsidP="00F47496">
      <w:pPr>
        <w:bidi/>
        <w:rPr>
          <w:rFonts w:cs="David" w:hint="cs"/>
          <w:u w:val="single"/>
          <w:rtl/>
        </w:rPr>
      </w:pPr>
    </w:p>
    <w:p w14:paraId="33DA783C" w14:textId="77777777" w:rsidR="00F47496" w:rsidRPr="00F47496" w:rsidRDefault="00F47496" w:rsidP="00F47496">
      <w:pPr>
        <w:bidi/>
        <w:rPr>
          <w:rFonts w:cs="David" w:hint="cs"/>
          <w:rtl/>
        </w:rPr>
      </w:pPr>
      <w:r w:rsidRPr="00F47496">
        <w:rPr>
          <w:rFonts w:cs="David" w:hint="cs"/>
          <w:rtl/>
        </w:rPr>
        <w:tab/>
        <w:t xml:space="preserve"> אבל ש"ס נמצאת- - -</w:t>
      </w:r>
    </w:p>
    <w:p w14:paraId="5F4362E6" w14:textId="77777777" w:rsidR="00F47496" w:rsidRPr="00F47496" w:rsidRDefault="00F47496" w:rsidP="00F47496">
      <w:pPr>
        <w:bidi/>
        <w:rPr>
          <w:rFonts w:cs="David" w:hint="cs"/>
          <w:rtl/>
        </w:rPr>
      </w:pPr>
    </w:p>
    <w:p w14:paraId="3735E7DF"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2A0D3971" w14:textId="77777777" w:rsidR="00F47496" w:rsidRPr="00F47496" w:rsidRDefault="00F47496" w:rsidP="00F47496">
      <w:pPr>
        <w:bidi/>
        <w:rPr>
          <w:rFonts w:cs="David" w:hint="cs"/>
          <w:rtl/>
        </w:rPr>
      </w:pPr>
    </w:p>
    <w:p w14:paraId="58617F50" w14:textId="77777777" w:rsidR="00F47496" w:rsidRPr="00F47496" w:rsidRDefault="00F47496" w:rsidP="00F47496">
      <w:pPr>
        <w:bidi/>
        <w:rPr>
          <w:rFonts w:cs="David" w:hint="cs"/>
          <w:rtl/>
        </w:rPr>
      </w:pPr>
      <w:r w:rsidRPr="00F47496">
        <w:rPr>
          <w:rFonts w:cs="David" w:hint="cs"/>
          <w:rtl/>
        </w:rPr>
        <w:tab/>
        <w:t xml:space="preserve">לא במקומם, היא נמצאת בזכות עצמה בנציגות מכובדת. </w:t>
      </w:r>
    </w:p>
    <w:p w14:paraId="2F5E030B" w14:textId="77777777" w:rsidR="00F47496" w:rsidRPr="00F47496" w:rsidRDefault="00F47496" w:rsidP="00F47496">
      <w:pPr>
        <w:bidi/>
        <w:rPr>
          <w:rFonts w:cs="David" w:hint="cs"/>
          <w:rtl/>
        </w:rPr>
      </w:pPr>
    </w:p>
    <w:p w14:paraId="44A794D0" w14:textId="77777777" w:rsidR="00F47496" w:rsidRPr="00F47496" w:rsidRDefault="00F47496" w:rsidP="00F47496">
      <w:pPr>
        <w:bidi/>
        <w:ind w:firstLine="567"/>
        <w:rPr>
          <w:rFonts w:cs="David" w:hint="cs"/>
          <w:rtl/>
        </w:rPr>
      </w:pPr>
      <w:r w:rsidRPr="00F47496">
        <w:rPr>
          <w:rFonts w:cs="David" w:hint="cs"/>
          <w:rtl/>
        </w:rPr>
        <w:t>אני רוצה לחדד את הנקודה הזאת. מה שאומר חבר הכנסת רותם הוא שגם אם הוועדה לא הייתה מקבלת את העמדה של משרד המשפטים והייתה מחליטה שהנושא הוא לא נושא חדש יכול להיות שכל הסיפור של החוק היה מסתבך ככה כי למעשה, הנושא של הסגנים לא עבר ב-61 בקריאה הראשונה והיה נוצר קושי שיש כאן נושא מהותי בחוק שלא קיבל אמון של 61 חברי כנסת בקריאה ראשונה, והייתה נפתחת מחלוקת משפטית בבתי משפט לגבי תקפותו של כל החוק, אם אני מבין נכון, או של חלקים ממנו.</w:t>
      </w:r>
    </w:p>
    <w:p w14:paraId="6C04C4E7" w14:textId="77777777" w:rsidR="00F47496" w:rsidRPr="00F47496" w:rsidRDefault="00F47496" w:rsidP="00F47496">
      <w:pPr>
        <w:bidi/>
        <w:rPr>
          <w:rFonts w:cs="David" w:hint="cs"/>
          <w:rtl/>
        </w:rPr>
      </w:pPr>
    </w:p>
    <w:p w14:paraId="0E02CDDA" w14:textId="77777777" w:rsidR="00F47496" w:rsidRPr="00F47496" w:rsidRDefault="00F47496" w:rsidP="00F47496">
      <w:pPr>
        <w:bidi/>
        <w:rPr>
          <w:rFonts w:cs="David" w:hint="cs"/>
          <w:u w:val="single"/>
          <w:rtl/>
        </w:rPr>
      </w:pPr>
      <w:r w:rsidRPr="00F47496">
        <w:rPr>
          <w:rFonts w:cs="David" w:hint="cs"/>
          <w:u w:val="single"/>
          <w:rtl/>
        </w:rPr>
        <w:t>דוד רותם:</w:t>
      </w:r>
    </w:p>
    <w:p w14:paraId="1C9FE875" w14:textId="77777777" w:rsidR="00F47496" w:rsidRPr="00F47496" w:rsidRDefault="00F47496" w:rsidP="00F47496">
      <w:pPr>
        <w:bidi/>
        <w:rPr>
          <w:rFonts w:cs="David" w:hint="cs"/>
          <w:u w:val="single"/>
          <w:rtl/>
        </w:rPr>
      </w:pPr>
    </w:p>
    <w:p w14:paraId="3DA59630" w14:textId="77777777" w:rsidR="00F47496" w:rsidRPr="00F47496" w:rsidRDefault="00F47496" w:rsidP="00F47496">
      <w:pPr>
        <w:bidi/>
        <w:rPr>
          <w:rFonts w:cs="David" w:hint="cs"/>
          <w:rtl/>
        </w:rPr>
      </w:pPr>
      <w:r w:rsidRPr="00F47496">
        <w:rPr>
          <w:rFonts w:cs="David" w:hint="cs"/>
          <w:rtl/>
        </w:rPr>
        <w:tab/>
        <w:t>- - -</w:t>
      </w:r>
    </w:p>
    <w:p w14:paraId="147F866F" w14:textId="77777777" w:rsidR="00F47496" w:rsidRPr="00F47496" w:rsidRDefault="00F47496" w:rsidP="00F47496">
      <w:pPr>
        <w:bidi/>
        <w:rPr>
          <w:rFonts w:cs="David" w:hint="cs"/>
          <w:rtl/>
        </w:rPr>
      </w:pPr>
    </w:p>
    <w:p w14:paraId="7B54FF60" w14:textId="77777777" w:rsidR="00F47496" w:rsidRPr="00F47496" w:rsidRDefault="00F47496" w:rsidP="00F47496">
      <w:pPr>
        <w:bidi/>
        <w:rPr>
          <w:rFonts w:cs="David" w:hint="cs"/>
          <w:u w:val="single"/>
          <w:rtl/>
        </w:rPr>
      </w:pPr>
      <w:r w:rsidRPr="00F47496">
        <w:rPr>
          <w:rFonts w:cs="David" w:hint="cs"/>
          <w:u w:val="single"/>
          <w:rtl/>
        </w:rPr>
        <w:t>אברהם מיכאלי:</w:t>
      </w:r>
    </w:p>
    <w:p w14:paraId="06D608C7" w14:textId="77777777" w:rsidR="00F47496" w:rsidRPr="00F47496" w:rsidRDefault="00F47496" w:rsidP="00F47496">
      <w:pPr>
        <w:bidi/>
        <w:rPr>
          <w:rFonts w:cs="David" w:hint="cs"/>
          <w:u w:val="single"/>
          <w:rtl/>
        </w:rPr>
      </w:pPr>
    </w:p>
    <w:p w14:paraId="5C1B7A5B" w14:textId="77777777" w:rsidR="00F47496" w:rsidRPr="00F47496" w:rsidRDefault="00F47496" w:rsidP="00F47496">
      <w:pPr>
        <w:bidi/>
        <w:rPr>
          <w:rFonts w:cs="David" w:hint="cs"/>
          <w:rtl/>
        </w:rPr>
      </w:pPr>
      <w:r w:rsidRPr="00F47496">
        <w:rPr>
          <w:rFonts w:cs="David" w:hint="cs"/>
          <w:rtl/>
        </w:rPr>
        <w:tab/>
        <w:t xml:space="preserve"> מה אומרת על זה ארבל?</w:t>
      </w:r>
    </w:p>
    <w:p w14:paraId="2531DA83" w14:textId="77777777" w:rsidR="00F47496" w:rsidRPr="00F47496" w:rsidRDefault="00F47496" w:rsidP="00F47496">
      <w:pPr>
        <w:bidi/>
        <w:rPr>
          <w:rFonts w:cs="David" w:hint="cs"/>
          <w:rtl/>
        </w:rPr>
      </w:pPr>
    </w:p>
    <w:p w14:paraId="0498AB2F" w14:textId="77777777" w:rsidR="00F47496" w:rsidRPr="00F47496" w:rsidRDefault="00F47496" w:rsidP="00F47496">
      <w:pPr>
        <w:bidi/>
        <w:rPr>
          <w:rFonts w:cs="David"/>
          <w:u w:val="single"/>
          <w:rtl/>
        </w:rPr>
      </w:pPr>
      <w:proofErr w:type="spellStart"/>
      <w:r w:rsidRPr="00F47496">
        <w:rPr>
          <w:rFonts w:cs="David"/>
          <w:u w:val="single"/>
          <w:rtl/>
        </w:rPr>
        <w:t>טלב</w:t>
      </w:r>
      <w:proofErr w:type="spellEnd"/>
      <w:r w:rsidRPr="00F47496">
        <w:rPr>
          <w:rFonts w:cs="David"/>
          <w:u w:val="single"/>
          <w:rtl/>
        </w:rPr>
        <w:t xml:space="preserve"> </w:t>
      </w:r>
      <w:proofErr w:type="spellStart"/>
      <w:r w:rsidRPr="00F47496">
        <w:rPr>
          <w:rFonts w:cs="David"/>
          <w:u w:val="single"/>
          <w:rtl/>
        </w:rPr>
        <w:t>אלסאנע</w:t>
      </w:r>
      <w:proofErr w:type="spellEnd"/>
      <w:r w:rsidRPr="00F47496">
        <w:rPr>
          <w:rFonts w:cs="David"/>
          <w:u w:val="single"/>
          <w:rtl/>
        </w:rPr>
        <w:t>:</w:t>
      </w:r>
    </w:p>
    <w:p w14:paraId="6FEBEA83" w14:textId="77777777" w:rsidR="00F47496" w:rsidRPr="00F47496" w:rsidRDefault="00F47496" w:rsidP="00F47496">
      <w:pPr>
        <w:bidi/>
        <w:rPr>
          <w:rFonts w:cs="David"/>
          <w:u w:val="single"/>
          <w:rtl/>
        </w:rPr>
      </w:pPr>
    </w:p>
    <w:p w14:paraId="48908585" w14:textId="77777777" w:rsidR="00F47496" w:rsidRPr="00F47496" w:rsidRDefault="00F47496" w:rsidP="00F47496">
      <w:pPr>
        <w:bidi/>
        <w:rPr>
          <w:rFonts w:cs="David" w:hint="cs"/>
          <w:rtl/>
        </w:rPr>
      </w:pPr>
      <w:r w:rsidRPr="00F47496">
        <w:rPr>
          <w:rFonts w:cs="David"/>
          <w:rtl/>
        </w:rPr>
        <w:tab/>
      </w:r>
      <w:r w:rsidRPr="00F47496">
        <w:rPr>
          <w:rFonts w:cs="David" w:hint="cs"/>
          <w:rtl/>
        </w:rPr>
        <w:t xml:space="preserve"> בקריאה ראשונה, לא בהכרח, לא?</w:t>
      </w:r>
    </w:p>
    <w:p w14:paraId="6B5F28BD" w14:textId="77777777" w:rsidR="00F47496" w:rsidRPr="00F47496" w:rsidRDefault="00F47496" w:rsidP="00F47496">
      <w:pPr>
        <w:bidi/>
        <w:rPr>
          <w:rFonts w:cs="David" w:hint="cs"/>
          <w:rtl/>
        </w:rPr>
      </w:pPr>
    </w:p>
    <w:p w14:paraId="3CAACA4E" w14:textId="77777777" w:rsidR="00F47496" w:rsidRPr="00F47496" w:rsidRDefault="00F47496" w:rsidP="00F47496">
      <w:pPr>
        <w:bidi/>
        <w:rPr>
          <w:rFonts w:cs="David" w:hint="cs"/>
          <w:rtl/>
        </w:rPr>
      </w:pPr>
      <w:r w:rsidRPr="00F47496">
        <w:rPr>
          <w:rFonts w:cs="David" w:hint="cs"/>
          <w:u w:val="single"/>
          <w:rtl/>
        </w:rPr>
        <w:t>ארבל אסטרחן:</w:t>
      </w:r>
    </w:p>
    <w:p w14:paraId="7F1FDEAF" w14:textId="77777777" w:rsidR="00F47496" w:rsidRPr="00F47496" w:rsidRDefault="00F47496" w:rsidP="00F47496">
      <w:pPr>
        <w:bidi/>
        <w:rPr>
          <w:rFonts w:cs="David" w:hint="cs"/>
          <w:rtl/>
        </w:rPr>
      </w:pPr>
    </w:p>
    <w:p w14:paraId="04AEE34D" w14:textId="77777777" w:rsidR="00F47496" w:rsidRPr="00F47496" w:rsidRDefault="00F47496" w:rsidP="00F47496">
      <w:pPr>
        <w:bidi/>
        <w:rPr>
          <w:rFonts w:cs="David" w:hint="cs"/>
          <w:rtl/>
        </w:rPr>
      </w:pPr>
      <w:r w:rsidRPr="00F47496">
        <w:rPr>
          <w:rFonts w:cs="David" w:hint="cs"/>
          <w:rtl/>
        </w:rPr>
        <w:tab/>
        <w:t>אם התיקון הזה היה בקריאה ראשונה הוא מחייב 61 כי זה תיקון לחוק יסוד: הממשלה שכל תיקון מחייב 61 בשלוש קריאות. החוק שבפני ועדת חוקה מתקן את חוק יסוד הכנסת וחוק יסוד הממשלה. כל עניין שתכניס ועדת החוקה בחוק יסוד הממשלה, גם אם היא תשנה משהו שברור שהוא לא נושא חדש, אלא חלק מההסדר, אפשר לומר שזה היה מחייב 61 גם בקריאה הראשונה. הזכרתי את העובדה הזאת במובן שזה תיקון משמעותי. אם יוחלט שזה לא נושא חדש,  והוועדה אכן תסבור שזה לא נושא חדש, אני לא יודעת אם זאת הבעיה שזה לא עבר ב-61 בקריאה הראשונה. תמיד בנושא חדש הבעיה היא שעניין מסוים לא עבר בקריאה ראשונה ברוב הנדרש בכנסת- -</w:t>
      </w:r>
    </w:p>
    <w:p w14:paraId="4452C109" w14:textId="77777777" w:rsidR="00F47496" w:rsidRPr="00F47496" w:rsidRDefault="00F47496" w:rsidP="00F47496">
      <w:pPr>
        <w:bidi/>
        <w:rPr>
          <w:rFonts w:cs="David" w:hint="cs"/>
          <w:rtl/>
        </w:rPr>
      </w:pPr>
    </w:p>
    <w:p w14:paraId="35C45BB9" w14:textId="77777777" w:rsidR="00F47496" w:rsidRPr="00F47496" w:rsidRDefault="00F47496" w:rsidP="00F47496">
      <w:pPr>
        <w:bidi/>
        <w:rPr>
          <w:rFonts w:cs="David" w:hint="cs"/>
          <w:rtl/>
        </w:rPr>
      </w:pPr>
      <w:r w:rsidRPr="00F47496">
        <w:rPr>
          <w:rFonts w:cs="David" w:hint="cs"/>
          <w:u w:val="single"/>
          <w:rtl/>
        </w:rPr>
        <w:t>אברהם מיכאלי:</w:t>
      </w:r>
    </w:p>
    <w:p w14:paraId="48FF9FCC" w14:textId="77777777" w:rsidR="00F47496" w:rsidRPr="00F47496" w:rsidRDefault="00F47496" w:rsidP="00F47496">
      <w:pPr>
        <w:bidi/>
        <w:rPr>
          <w:rFonts w:cs="David" w:hint="cs"/>
          <w:rtl/>
        </w:rPr>
      </w:pPr>
    </w:p>
    <w:p w14:paraId="11A23BEA" w14:textId="77777777" w:rsidR="00F47496" w:rsidRPr="00F47496" w:rsidRDefault="00F47496" w:rsidP="00F47496">
      <w:pPr>
        <w:bidi/>
        <w:rPr>
          <w:rFonts w:cs="David" w:hint="cs"/>
          <w:rtl/>
        </w:rPr>
      </w:pPr>
      <w:r w:rsidRPr="00F47496">
        <w:rPr>
          <w:rFonts w:cs="David" w:hint="cs"/>
          <w:rtl/>
        </w:rPr>
        <w:tab/>
        <w:t xml:space="preserve"> מה הפתרון המשפטי שאת מציעה אם עובר בוועדה שזה לא נושא חדש?</w:t>
      </w:r>
    </w:p>
    <w:p w14:paraId="17E13B94" w14:textId="77777777" w:rsidR="00F47496" w:rsidRPr="00F47496" w:rsidRDefault="00F47496" w:rsidP="00F47496">
      <w:pPr>
        <w:bidi/>
        <w:rPr>
          <w:rFonts w:cs="David" w:hint="cs"/>
          <w:rtl/>
        </w:rPr>
      </w:pPr>
    </w:p>
    <w:p w14:paraId="36B75FC1" w14:textId="77777777" w:rsidR="00F47496" w:rsidRDefault="00F47496" w:rsidP="00F47496">
      <w:pPr>
        <w:bidi/>
        <w:rPr>
          <w:rFonts w:cs="David" w:hint="cs"/>
          <w:u w:val="single"/>
          <w:rtl/>
        </w:rPr>
      </w:pPr>
    </w:p>
    <w:p w14:paraId="33E1316D" w14:textId="77777777" w:rsidR="00F47496" w:rsidRDefault="00F47496" w:rsidP="00F47496">
      <w:pPr>
        <w:bidi/>
        <w:rPr>
          <w:rFonts w:cs="David" w:hint="cs"/>
          <w:u w:val="single"/>
          <w:rtl/>
        </w:rPr>
      </w:pPr>
    </w:p>
    <w:p w14:paraId="6131F2EB" w14:textId="77777777" w:rsidR="00F47496" w:rsidRDefault="00F47496" w:rsidP="00F47496">
      <w:pPr>
        <w:bidi/>
        <w:rPr>
          <w:rFonts w:cs="David" w:hint="cs"/>
          <w:u w:val="single"/>
          <w:rtl/>
        </w:rPr>
      </w:pPr>
    </w:p>
    <w:p w14:paraId="544116C8" w14:textId="77777777" w:rsidR="00F47496" w:rsidRPr="00F47496" w:rsidRDefault="00F47496" w:rsidP="00F47496">
      <w:pPr>
        <w:bidi/>
        <w:rPr>
          <w:rFonts w:cs="David" w:hint="cs"/>
          <w:rtl/>
        </w:rPr>
      </w:pPr>
      <w:r w:rsidRPr="00F47496">
        <w:rPr>
          <w:rFonts w:cs="David" w:hint="cs"/>
          <w:u w:val="single"/>
          <w:rtl/>
        </w:rPr>
        <w:t>ארבל אסטרחן:</w:t>
      </w:r>
    </w:p>
    <w:p w14:paraId="6013E8B2" w14:textId="77777777" w:rsidR="00F47496" w:rsidRPr="00F47496" w:rsidRDefault="00F47496" w:rsidP="00F47496">
      <w:pPr>
        <w:bidi/>
        <w:rPr>
          <w:rFonts w:cs="David" w:hint="cs"/>
          <w:rtl/>
        </w:rPr>
      </w:pPr>
    </w:p>
    <w:p w14:paraId="76D2E009" w14:textId="77777777" w:rsidR="00F47496" w:rsidRPr="00F47496" w:rsidRDefault="00F47496" w:rsidP="00F47496">
      <w:pPr>
        <w:bidi/>
        <w:rPr>
          <w:rFonts w:cs="David" w:hint="cs"/>
          <w:rtl/>
        </w:rPr>
      </w:pPr>
      <w:r w:rsidRPr="00F47496">
        <w:rPr>
          <w:rFonts w:cs="David" w:hint="cs"/>
          <w:rtl/>
        </w:rPr>
        <w:tab/>
        <w:t>אם הוועדה סבורה שזה לא נושא חדש המשמעות היא שבסמכותה של ועדת החוקה להכין את זה לקריאה השנייה והשלישית במסגרת הצעת חוק - -</w:t>
      </w:r>
    </w:p>
    <w:p w14:paraId="12E99E47" w14:textId="77777777" w:rsidR="00F47496" w:rsidRPr="00F47496" w:rsidRDefault="00F47496" w:rsidP="00F47496">
      <w:pPr>
        <w:bidi/>
        <w:rPr>
          <w:rFonts w:cs="David" w:hint="cs"/>
          <w:rtl/>
        </w:rPr>
      </w:pPr>
    </w:p>
    <w:p w14:paraId="2769B793"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1DB45B92" w14:textId="77777777" w:rsidR="00F47496" w:rsidRPr="00F47496" w:rsidRDefault="00F47496" w:rsidP="00F47496">
      <w:pPr>
        <w:bidi/>
        <w:rPr>
          <w:rFonts w:cs="David" w:hint="cs"/>
          <w:rtl/>
        </w:rPr>
      </w:pPr>
    </w:p>
    <w:p w14:paraId="2B29A95C" w14:textId="77777777" w:rsidR="00F47496" w:rsidRPr="00F47496" w:rsidRDefault="00F47496" w:rsidP="00F47496">
      <w:pPr>
        <w:bidi/>
        <w:rPr>
          <w:rFonts w:cs="David" w:hint="cs"/>
          <w:rtl/>
        </w:rPr>
      </w:pPr>
      <w:r w:rsidRPr="00F47496">
        <w:rPr>
          <w:rFonts w:cs="David" w:hint="cs"/>
          <w:rtl/>
        </w:rPr>
        <w:tab/>
        <w:t>אבל בהחלטה יכולה להיות אחר כך עתירה נגד החוק- -</w:t>
      </w:r>
    </w:p>
    <w:p w14:paraId="78530689" w14:textId="77777777" w:rsidR="00F47496" w:rsidRPr="00F47496" w:rsidRDefault="00F47496" w:rsidP="00F47496">
      <w:pPr>
        <w:bidi/>
        <w:rPr>
          <w:rFonts w:cs="David" w:hint="cs"/>
          <w:rtl/>
        </w:rPr>
      </w:pPr>
    </w:p>
    <w:p w14:paraId="242EA6FD" w14:textId="77777777" w:rsidR="00F47496" w:rsidRPr="00F47496" w:rsidRDefault="00F47496" w:rsidP="00F47496">
      <w:pPr>
        <w:bidi/>
        <w:rPr>
          <w:rFonts w:cs="David" w:hint="cs"/>
          <w:u w:val="single"/>
          <w:rtl/>
        </w:rPr>
      </w:pPr>
      <w:r w:rsidRPr="00F47496">
        <w:rPr>
          <w:rFonts w:cs="David" w:hint="cs"/>
          <w:u w:val="single"/>
          <w:rtl/>
        </w:rPr>
        <w:t xml:space="preserve">אורי </w:t>
      </w:r>
      <w:proofErr w:type="spellStart"/>
      <w:r w:rsidRPr="00F47496">
        <w:rPr>
          <w:rFonts w:cs="David" w:hint="cs"/>
          <w:u w:val="single"/>
          <w:rtl/>
        </w:rPr>
        <w:t>אורבך</w:t>
      </w:r>
      <w:proofErr w:type="spellEnd"/>
      <w:r w:rsidRPr="00F47496">
        <w:rPr>
          <w:rFonts w:cs="David" w:hint="cs"/>
          <w:u w:val="single"/>
          <w:rtl/>
        </w:rPr>
        <w:t>:</w:t>
      </w:r>
    </w:p>
    <w:p w14:paraId="2CC8FD12" w14:textId="77777777" w:rsidR="00F47496" w:rsidRPr="00F47496" w:rsidRDefault="00F47496" w:rsidP="00F47496">
      <w:pPr>
        <w:bidi/>
        <w:rPr>
          <w:rFonts w:cs="David" w:hint="cs"/>
          <w:rtl/>
        </w:rPr>
      </w:pPr>
    </w:p>
    <w:p w14:paraId="35A1681E" w14:textId="77777777" w:rsidR="00F47496" w:rsidRPr="00F47496" w:rsidRDefault="00F47496" w:rsidP="00F47496">
      <w:pPr>
        <w:bidi/>
        <w:rPr>
          <w:rFonts w:cs="David" w:hint="cs"/>
          <w:rtl/>
        </w:rPr>
      </w:pPr>
      <w:r w:rsidRPr="00F47496">
        <w:rPr>
          <w:rFonts w:cs="David" w:hint="cs"/>
          <w:rtl/>
        </w:rPr>
        <w:tab/>
        <w:t>אני לא הבנתי- - -</w:t>
      </w:r>
    </w:p>
    <w:p w14:paraId="0C2412CE" w14:textId="77777777" w:rsidR="00F47496" w:rsidRPr="00F47496" w:rsidRDefault="00F47496" w:rsidP="00F47496">
      <w:pPr>
        <w:bidi/>
        <w:rPr>
          <w:rFonts w:cs="David" w:hint="cs"/>
          <w:rtl/>
        </w:rPr>
      </w:pPr>
    </w:p>
    <w:p w14:paraId="5EF21C63"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0937DA9C" w14:textId="77777777" w:rsidR="00F47496" w:rsidRPr="00F47496" w:rsidRDefault="00F47496" w:rsidP="00F47496">
      <w:pPr>
        <w:bidi/>
        <w:rPr>
          <w:rFonts w:cs="David" w:hint="cs"/>
          <w:rtl/>
        </w:rPr>
      </w:pPr>
    </w:p>
    <w:p w14:paraId="3ECA4194" w14:textId="77777777" w:rsidR="00F47496" w:rsidRPr="00F47496" w:rsidRDefault="00F47496" w:rsidP="00F47496">
      <w:pPr>
        <w:bidi/>
        <w:rPr>
          <w:rFonts w:cs="David" w:hint="cs"/>
          <w:rtl/>
        </w:rPr>
      </w:pPr>
      <w:r w:rsidRPr="00F47496">
        <w:rPr>
          <w:rFonts w:cs="David" w:hint="cs"/>
          <w:rtl/>
        </w:rPr>
        <w:tab/>
        <w:t>לחשש של חבר הכנסת רותם יש בסיס. יכולה להיטען טענה בפני בית משפט שהיות שזה שינוי בחוק יסוד שנוסף אחרי קריאה ראשונה- -</w:t>
      </w:r>
    </w:p>
    <w:p w14:paraId="7042995D" w14:textId="77777777" w:rsidR="00F47496" w:rsidRPr="00F47496" w:rsidRDefault="00F47496" w:rsidP="00F47496">
      <w:pPr>
        <w:bidi/>
        <w:rPr>
          <w:rFonts w:cs="David" w:hint="cs"/>
          <w:rtl/>
        </w:rPr>
      </w:pPr>
    </w:p>
    <w:p w14:paraId="46027361" w14:textId="77777777" w:rsidR="00F47496" w:rsidRPr="00F47496" w:rsidRDefault="00F47496" w:rsidP="00F47496">
      <w:pPr>
        <w:bidi/>
        <w:rPr>
          <w:rFonts w:cs="David" w:hint="cs"/>
          <w:u w:val="single"/>
          <w:rtl/>
        </w:rPr>
      </w:pPr>
      <w:r w:rsidRPr="00F47496">
        <w:rPr>
          <w:rFonts w:cs="David" w:hint="cs"/>
          <w:u w:val="single"/>
          <w:rtl/>
        </w:rPr>
        <w:t>דוד רותם:</w:t>
      </w:r>
    </w:p>
    <w:p w14:paraId="67112DF9" w14:textId="77777777" w:rsidR="00F47496" w:rsidRPr="00F47496" w:rsidRDefault="00F47496" w:rsidP="00F47496">
      <w:pPr>
        <w:bidi/>
        <w:rPr>
          <w:rFonts w:cs="David" w:hint="cs"/>
          <w:u w:val="single"/>
          <w:rtl/>
        </w:rPr>
      </w:pPr>
    </w:p>
    <w:p w14:paraId="191D8C37" w14:textId="77777777" w:rsidR="00F47496" w:rsidRPr="00F47496" w:rsidRDefault="00F47496" w:rsidP="00F47496">
      <w:pPr>
        <w:bidi/>
        <w:rPr>
          <w:rFonts w:cs="David" w:hint="cs"/>
          <w:rtl/>
        </w:rPr>
      </w:pPr>
      <w:r w:rsidRPr="00F47496">
        <w:rPr>
          <w:rFonts w:cs="David" w:hint="cs"/>
          <w:rtl/>
        </w:rPr>
        <w:tab/>
        <w:t xml:space="preserve"> איגוד הצדקנים, אני מניח.</w:t>
      </w:r>
    </w:p>
    <w:p w14:paraId="1D98DCE5" w14:textId="77777777" w:rsidR="00F47496" w:rsidRPr="00F47496" w:rsidRDefault="00F47496" w:rsidP="00F47496">
      <w:pPr>
        <w:bidi/>
        <w:rPr>
          <w:rFonts w:cs="David" w:hint="cs"/>
          <w:rtl/>
        </w:rPr>
      </w:pPr>
    </w:p>
    <w:p w14:paraId="0C5EF88A" w14:textId="77777777" w:rsidR="00F47496" w:rsidRPr="00F47496" w:rsidRDefault="00F47496" w:rsidP="00F47496">
      <w:pPr>
        <w:bidi/>
        <w:rPr>
          <w:rFonts w:cs="David" w:hint="cs"/>
          <w:u w:val="single"/>
          <w:rtl/>
        </w:rPr>
      </w:pPr>
      <w:r w:rsidRPr="00F47496">
        <w:rPr>
          <w:rFonts w:cs="David" w:hint="cs"/>
          <w:u w:val="single"/>
          <w:rtl/>
        </w:rPr>
        <w:t xml:space="preserve">אורי </w:t>
      </w:r>
      <w:proofErr w:type="spellStart"/>
      <w:r w:rsidRPr="00F47496">
        <w:rPr>
          <w:rFonts w:cs="David" w:hint="cs"/>
          <w:u w:val="single"/>
          <w:rtl/>
        </w:rPr>
        <w:t>אורבך</w:t>
      </w:r>
      <w:proofErr w:type="spellEnd"/>
      <w:r w:rsidRPr="00F47496">
        <w:rPr>
          <w:rFonts w:cs="David" w:hint="cs"/>
          <w:u w:val="single"/>
          <w:rtl/>
        </w:rPr>
        <w:t>:</w:t>
      </w:r>
    </w:p>
    <w:p w14:paraId="32717437" w14:textId="77777777" w:rsidR="00F47496" w:rsidRPr="00F47496" w:rsidRDefault="00F47496" w:rsidP="00F47496">
      <w:pPr>
        <w:bidi/>
        <w:rPr>
          <w:rFonts w:cs="David" w:hint="cs"/>
          <w:rtl/>
        </w:rPr>
      </w:pPr>
    </w:p>
    <w:p w14:paraId="458430A8" w14:textId="77777777" w:rsidR="00F47496" w:rsidRPr="00F47496" w:rsidRDefault="00F47496" w:rsidP="00F47496">
      <w:pPr>
        <w:bidi/>
        <w:rPr>
          <w:rFonts w:cs="David" w:hint="cs"/>
          <w:rtl/>
        </w:rPr>
      </w:pPr>
      <w:r w:rsidRPr="00F47496">
        <w:rPr>
          <w:rFonts w:cs="David" w:hint="cs"/>
          <w:rtl/>
        </w:rPr>
        <w:tab/>
        <w:t xml:space="preserve">לא הבנתי. כל ההנמקה שלך אמרה שזה נושא חדש, ורק המסקנות היו שאולי זה לא נושא חדש. </w:t>
      </w:r>
    </w:p>
    <w:p w14:paraId="7B4B6C3A" w14:textId="77777777" w:rsidR="00F47496" w:rsidRPr="00F47496" w:rsidRDefault="00F47496" w:rsidP="00F47496">
      <w:pPr>
        <w:bidi/>
        <w:rPr>
          <w:rFonts w:cs="David" w:hint="cs"/>
          <w:rtl/>
        </w:rPr>
      </w:pPr>
    </w:p>
    <w:p w14:paraId="1783ED0D"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3B29C87D" w14:textId="77777777" w:rsidR="00F47496" w:rsidRPr="00F47496" w:rsidRDefault="00F47496" w:rsidP="00F47496">
      <w:pPr>
        <w:bidi/>
        <w:rPr>
          <w:rFonts w:cs="David" w:hint="cs"/>
          <w:rtl/>
        </w:rPr>
      </w:pPr>
    </w:p>
    <w:p w14:paraId="4CFD492A" w14:textId="77777777" w:rsidR="00F47496" w:rsidRPr="00F47496" w:rsidRDefault="00F47496" w:rsidP="00F47496">
      <w:pPr>
        <w:bidi/>
        <w:rPr>
          <w:rFonts w:cs="David" w:hint="cs"/>
          <w:rtl/>
        </w:rPr>
      </w:pPr>
      <w:r w:rsidRPr="00F47496">
        <w:rPr>
          <w:rFonts w:cs="David" w:hint="cs"/>
          <w:rtl/>
        </w:rPr>
        <w:tab/>
        <w:t xml:space="preserve"> כי זה סמכות של ועדת הכנסת. הסמכות להחליט האם זה נושא חדש או לא הוא אך ורק של ועדת הכנסת. זה שיקול פוליטי של חברי הכנסת שיושבים בוועדה. אמנם יש תקדים מאוד בעייתי של ערוץ 7 דווקא, שבו ועדת הכנסת החליטה שהנושא הוא לא נושא חדש, וצירפה אותו לחוק, ולאחר מכן בית המשפט פסל את החוק בטענה שבהחלטה מדובר בנושא חדש- -</w:t>
      </w:r>
    </w:p>
    <w:p w14:paraId="2BEC9D5C" w14:textId="77777777" w:rsidR="00F47496" w:rsidRPr="00F47496" w:rsidRDefault="00F47496" w:rsidP="00F47496">
      <w:pPr>
        <w:bidi/>
        <w:rPr>
          <w:rFonts w:cs="David" w:hint="cs"/>
          <w:rtl/>
        </w:rPr>
      </w:pPr>
    </w:p>
    <w:p w14:paraId="2F5DA8BE" w14:textId="77777777" w:rsidR="00F47496" w:rsidRPr="00F47496" w:rsidRDefault="00F47496" w:rsidP="00F47496">
      <w:pPr>
        <w:bidi/>
        <w:rPr>
          <w:rFonts w:cs="David" w:hint="cs"/>
          <w:u w:val="single"/>
          <w:rtl/>
        </w:rPr>
      </w:pPr>
      <w:r w:rsidRPr="00F47496">
        <w:rPr>
          <w:rFonts w:cs="David" w:hint="cs"/>
          <w:u w:val="single"/>
          <w:rtl/>
        </w:rPr>
        <w:t xml:space="preserve">אורי </w:t>
      </w:r>
      <w:proofErr w:type="spellStart"/>
      <w:r w:rsidRPr="00F47496">
        <w:rPr>
          <w:rFonts w:cs="David" w:hint="cs"/>
          <w:u w:val="single"/>
          <w:rtl/>
        </w:rPr>
        <w:t>אורבך</w:t>
      </w:r>
      <w:proofErr w:type="spellEnd"/>
      <w:r w:rsidRPr="00F47496">
        <w:rPr>
          <w:rFonts w:cs="David" w:hint="cs"/>
          <w:u w:val="single"/>
          <w:rtl/>
        </w:rPr>
        <w:t>:</w:t>
      </w:r>
    </w:p>
    <w:p w14:paraId="371F3E17" w14:textId="77777777" w:rsidR="00F47496" w:rsidRPr="00F47496" w:rsidRDefault="00F47496" w:rsidP="00F47496">
      <w:pPr>
        <w:bidi/>
        <w:rPr>
          <w:rFonts w:cs="David" w:hint="cs"/>
          <w:rtl/>
        </w:rPr>
      </w:pPr>
    </w:p>
    <w:p w14:paraId="449DD39E" w14:textId="77777777" w:rsidR="00F47496" w:rsidRPr="00F47496" w:rsidRDefault="00F47496" w:rsidP="00F47496">
      <w:pPr>
        <w:bidi/>
        <w:rPr>
          <w:rFonts w:cs="David" w:hint="cs"/>
          <w:rtl/>
        </w:rPr>
      </w:pPr>
      <w:r w:rsidRPr="00F47496">
        <w:rPr>
          <w:rFonts w:cs="David" w:hint="cs"/>
          <w:rtl/>
        </w:rPr>
        <w:tab/>
        <w:t xml:space="preserve"> זה לא היה פוליטי.</w:t>
      </w:r>
    </w:p>
    <w:p w14:paraId="75CC3760" w14:textId="77777777" w:rsidR="00F47496" w:rsidRPr="00F47496" w:rsidRDefault="00F47496" w:rsidP="00F47496">
      <w:pPr>
        <w:bidi/>
        <w:rPr>
          <w:rFonts w:cs="David" w:hint="cs"/>
          <w:rtl/>
        </w:rPr>
      </w:pPr>
    </w:p>
    <w:p w14:paraId="36755C0E" w14:textId="77777777" w:rsidR="00F47496" w:rsidRPr="00F47496" w:rsidRDefault="00F47496" w:rsidP="00F47496">
      <w:pPr>
        <w:bidi/>
        <w:rPr>
          <w:rFonts w:cs="David" w:hint="cs"/>
          <w:u w:val="single"/>
          <w:rtl/>
        </w:rPr>
      </w:pPr>
      <w:r w:rsidRPr="00F47496">
        <w:rPr>
          <w:rFonts w:cs="David" w:hint="cs"/>
          <w:u w:val="single"/>
          <w:rtl/>
        </w:rPr>
        <w:t>אברהם מיכאלי:</w:t>
      </w:r>
    </w:p>
    <w:p w14:paraId="4F595A6E" w14:textId="77777777" w:rsidR="00F47496" w:rsidRPr="00F47496" w:rsidRDefault="00F47496" w:rsidP="00F47496">
      <w:pPr>
        <w:bidi/>
        <w:rPr>
          <w:rFonts w:cs="David" w:hint="cs"/>
          <w:u w:val="single"/>
          <w:rtl/>
        </w:rPr>
      </w:pPr>
    </w:p>
    <w:p w14:paraId="31EF0388" w14:textId="77777777" w:rsidR="00F47496" w:rsidRPr="00F47496" w:rsidRDefault="00F47496" w:rsidP="00F47496">
      <w:pPr>
        <w:bidi/>
        <w:rPr>
          <w:rFonts w:cs="David" w:hint="cs"/>
          <w:rtl/>
        </w:rPr>
      </w:pPr>
      <w:r w:rsidRPr="00F47496">
        <w:rPr>
          <w:rFonts w:cs="David" w:hint="cs"/>
          <w:rtl/>
        </w:rPr>
        <w:tab/>
        <w:t xml:space="preserve"> זה ערוץ 7.</w:t>
      </w:r>
    </w:p>
    <w:p w14:paraId="39673C84" w14:textId="77777777" w:rsidR="00F47496" w:rsidRPr="00F47496" w:rsidRDefault="00F47496" w:rsidP="00F47496">
      <w:pPr>
        <w:bidi/>
        <w:rPr>
          <w:rFonts w:cs="David" w:hint="cs"/>
          <w:rtl/>
        </w:rPr>
      </w:pPr>
    </w:p>
    <w:p w14:paraId="48897210"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5BE9AF0C" w14:textId="77777777" w:rsidR="00F47496" w:rsidRPr="00F47496" w:rsidRDefault="00F47496" w:rsidP="00F47496">
      <w:pPr>
        <w:bidi/>
        <w:rPr>
          <w:rFonts w:cs="David" w:hint="cs"/>
          <w:rtl/>
        </w:rPr>
      </w:pPr>
    </w:p>
    <w:p w14:paraId="2EED3408" w14:textId="77777777" w:rsidR="00F47496" w:rsidRPr="00F47496" w:rsidRDefault="00F47496" w:rsidP="00F47496">
      <w:pPr>
        <w:bidi/>
        <w:rPr>
          <w:rFonts w:cs="David" w:hint="cs"/>
          <w:rtl/>
        </w:rPr>
      </w:pPr>
      <w:r w:rsidRPr="00F47496">
        <w:rPr>
          <w:rFonts w:cs="David" w:hint="cs"/>
          <w:rtl/>
        </w:rPr>
        <w:tab/>
        <w:t>מאז גם כוועדת הכנסת עלינו להיזהר מהחלטות מהסוג הזה כי זה מחזה מאוד בעייתי שוועדת הכנסת מחליטה משהו, ולאחר מכן בית המשפט פוסל את זה. אמנם השיקול הוא פוליטי לחלוטין, וזה סמכות מוחלטת של ועדת הכנסת, אבל נדרשת כאן מידה של היגיון בריא מצד חברי הכנסת בהחלטה כדי לא להחליט משהו על בסיס פוליטי שלא יעבור שום מבחן סבירות.</w:t>
      </w:r>
    </w:p>
    <w:p w14:paraId="5CF1D41F" w14:textId="77777777" w:rsidR="00F47496" w:rsidRPr="00F47496" w:rsidRDefault="00F47496" w:rsidP="00F47496">
      <w:pPr>
        <w:bidi/>
        <w:rPr>
          <w:rFonts w:cs="David" w:hint="cs"/>
          <w:rtl/>
        </w:rPr>
      </w:pPr>
    </w:p>
    <w:p w14:paraId="44639276" w14:textId="77777777" w:rsidR="00F47496" w:rsidRPr="00F47496" w:rsidRDefault="00F47496" w:rsidP="00F47496">
      <w:pPr>
        <w:bidi/>
        <w:rPr>
          <w:rFonts w:cs="David" w:hint="cs"/>
          <w:rtl/>
        </w:rPr>
      </w:pPr>
      <w:r w:rsidRPr="00F47496">
        <w:rPr>
          <w:rFonts w:cs="David" w:hint="cs"/>
          <w:u w:val="single"/>
          <w:rtl/>
        </w:rPr>
        <w:t>נסים זאב:</w:t>
      </w:r>
    </w:p>
    <w:p w14:paraId="3AF6939B" w14:textId="77777777" w:rsidR="00F47496" w:rsidRPr="00F47496" w:rsidRDefault="00F47496" w:rsidP="00F47496">
      <w:pPr>
        <w:bidi/>
        <w:rPr>
          <w:rFonts w:cs="David" w:hint="cs"/>
          <w:rtl/>
        </w:rPr>
      </w:pPr>
    </w:p>
    <w:p w14:paraId="208979E0" w14:textId="77777777" w:rsidR="00F47496" w:rsidRPr="00F47496" w:rsidRDefault="00F47496" w:rsidP="00F47496">
      <w:pPr>
        <w:bidi/>
        <w:rPr>
          <w:rFonts w:cs="David" w:hint="cs"/>
          <w:rtl/>
        </w:rPr>
      </w:pPr>
      <w:r w:rsidRPr="00F47496">
        <w:rPr>
          <w:rFonts w:cs="David" w:hint="cs"/>
          <w:rtl/>
        </w:rPr>
        <w:tab/>
        <w:t xml:space="preserve">שאלת הבהרה. כשאתה אומר שזה שיקול פוליטי זאת אומרת שכל אחד, איך שהוא רואה את הדברים - - - לא לפי ה"אני מאמין" שלו. </w:t>
      </w:r>
    </w:p>
    <w:p w14:paraId="551554AD" w14:textId="77777777" w:rsidR="00F47496" w:rsidRPr="00F47496" w:rsidRDefault="00F47496" w:rsidP="00F47496">
      <w:pPr>
        <w:bidi/>
        <w:rPr>
          <w:rFonts w:cs="David" w:hint="cs"/>
          <w:rtl/>
        </w:rPr>
      </w:pPr>
    </w:p>
    <w:p w14:paraId="2E5E4392" w14:textId="77777777" w:rsidR="00F47496" w:rsidRDefault="00F47496" w:rsidP="00F47496">
      <w:pPr>
        <w:bidi/>
        <w:rPr>
          <w:rFonts w:cs="David" w:hint="cs"/>
          <w:u w:val="single"/>
          <w:rtl/>
        </w:rPr>
      </w:pPr>
    </w:p>
    <w:p w14:paraId="7152FFE5" w14:textId="77777777" w:rsidR="00F47496" w:rsidRDefault="00F47496" w:rsidP="00F47496">
      <w:pPr>
        <w:bidi/>
        <w:rPr>
          <w:rFonts w:cs="David" w:hint="cs"/>
          <w:u w:val="single"/>
          <w:rtl/>
        </w:rPr>
      </w:pPr>
    </w:p>
    <w:p w14:paraId="182FD573" w14:textId="77777777" w:rsidR="00F47496" w:rsidRDefault="00F47496" w:rsidP="00F47496">
      <w:pPr>
        <w:bidi/>
        <w:rPr>
          <w:rFonts w:cs="David" w:hint="cs"/>
          <w:u w:val="single"/>
          <w:rtl/>
        </w:rPr>
      </w:pPr>
    </w:p>
    <w:p w14:paraId="7E1C6DEC" w14:textId="77777777" w:rsidR="00F47496" w:rsidRDefault="00F47496" w:rsidP="00F47496">
      <w:pPr>
        <w:bidi/>
        <w:rPr>
          <w:rFonts w:cs="David" w:hint="cs"/>
          <w:u w:val="single"/>
          <w:rtl/>
        </w:rPr>
      </w:pPr>
    </w:p>
    <w:p w14:paraId="23B1EC13"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7BBA59C2" w14:textId="77777777" w:rsidR="00F47496" w:rsidRPr="00F47496" w:rsidRDefault="00F47496" w:rsidP="00F47496">
      <w:pPr>
        <w:bidi/>
        <w:rPr>
          <w:rFonts w:cs="David" w:hint="cs"/>
          <w:rtl/>
        </w:rPr>
      </w:pPr>
    </w:p>
    <w:p w14:paraId="371264E8" w14:textId="77777777" w:rsidR="00F47496" w:rsidRPr="00F47496" w:rsidRDefault="00F47496" w:rsidP="00F47496">
      <w:pPr>
        <w:bidi/>
        <w:rPr>
          <w:rFonts w:cs="David" w:hint="cs"/>
          <w:rtl/>
        </w:rPr>
      </w:pPr>
      <w:r w:rsidRPr="00F47496">
        <w:rPr>
          <w:rFonts w:cs="David" w:hint="cs"/>
          <w:rtl/>
        </w:rPr>
        <w:tab/>
        <w:t>לא, לא. אני השתמשתי בביטוי "שיקול פוליטי", אבל זאת לא מילה לרעה. זה שיקול דעת של חברי כנסת- -</w:t>
      </w:r>
    </w:p>
    <w:p w14:paraId="57B5F4D1" w14:textId="77777777" w:rsidR="00F47496" w:rsidRPr="00F47496" w:rsidRDefault="00F47496" w:rsidP="00F47496">
      <w:pPr>
        <w:bidi/>
        <w:rPr>
          <w:rFonts w:cs="David" w:hint="cs"/>
          <w:rtl/>
        </w:rPr>
      </w:pPr>
    </w:p>
    <w:p w14:paraId="7A7DDC46" w14:textId="77777777" w:rsidR="00F47496" w:rsidRPr="00F47496" w:rsidRDefault="00F47496" w:rsidP="00F47496">
      <w:pPr>
        <w:bidi/>
        <w:rPr>
          <w:rFonts w:cs="David" w:hint="cs"/>
          <w:rtl/>
        </w:rPr>
      </w:pPr>
      <w:r w:rsidRPr="00F47496">
        <w:rPr>
          <w:rFonts w:cs="David" w:hint="cs"/>
          <w:u w:val="single"/>
          <w:rtl/>
        </w:rPr>
        <w:t>נסים זאב:</w:t>
      </w:r>
    </w:p>
    <w:p w14:paraId="49786E47" w14:textId="77777777" w:rsidR="00F47496" w:rsidRPr="00F47496" w:rsidRDefault="00F47496" w:rsidP="00F47496">
      <w:pPr>
        <w:bidi/>
        <w:rPr>
          <w:rFonts w:cs="David" w:hint="cs"/>
          <w:rtl/>
        </w:rPr>
      </w:pPr>
    </w:p>
    <w:p w14:paraId="2C2B7595" w14:textId="77777777" w:rsidR="00F47496" w:rsidRPr="00F47496" w:rsidRDefault="00F47496" w:rsidP="00F47496">
      <w:pPr>
        <w:bidi/>
        <w:rPr>
          <w:rFonts w:cs="David" w:hint="cs"/>
          <w:rtl/>
        </w:rPr>
      </w:pPr>
      <w:r w:rsidRPr="00F47496">
        <w:rPr>
          <w:rFonts w:cs="David" w:hint="cs"/>
          <w:rtl/>
        </w:rPr>
        <w:tab/>
        <w:t>שיקול של פוליטיקאים.</w:t>
      </w:r>
    </w:p>
    <w:p w14:paraId="1A4A9C2A" w14:textId="77777777" w:rsidR="00F47496" w:rsidRPr="00F47496" w:rsidRDefault="00F47496" w:rsidP="00F47496">
      <w:pPr>
        <w:bidi/>
        <w:rPr>
          <w:rFonts w:cs="David" w:hint="cs"/>
          <w:rtl/>
        </w:rPr>
      </w:pPr>
    </w:p>
    <w:p w14:paraId="3B55B23A"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61A33309" w14:textId="77777777" w:rsidR="00F47496" w:rsidRPr="00F47496" w:rsidRDefault="00F47496" w:rsidP="00F47496">
      <w:pPr>
        <w:bidi/>
        <w:rPr>
          <w:rFonts w:cs="David" w:hint="cs"/>
          <w:rtl/>
        </w:rPr>
      </w:pPr>
    </w:p>
    <w:p w14:paraId="4CE9C38D" w14:textId="77777777" w:rsidR="00F47496" w:rsidRPr="00F47496" w:rsidRDefault="00F47496" w:rsidP="00F47496">
      <w:pPr>
        <w:bidi/>
        <w:rPr>
          <w:rFonts w:cs="David" w:hint="cs"/>
          <w:rtl/>
        </w:rPr>
      </w:pPr>
      <w:r w:rsidRPr="00F47496">
        <w:rPr>
          <w:rFonts w:cs="David" w:hint="cs"/>
          <w:rtl/>
        </w:rPr>
        <w:tab/>
        <w:t xml:space="preserve">המשמעות של שיקול פוליטי היא שהעמדה המשפטית היא לא עמדה מחייבת. אחר כך כל אחד יצביע. </w:t>
      </w:r>
    </w:p>
    <w:p w14:paraId="3EFFC58D" w14:textId="77777777" w:rsidR="00F47496" w:rsidRPr="00F47496" w:rsidRDefault="00F47496" w:rsidP="00F47496">
      <w:pPr>
        <w:bidi/>
        <w:rPr>
          <w:rFonts w:cs="David" w:hint="cs"/>
          <w:rtl/>
        </w:rPr>
      </w:pPr>
    </w:p>
    <w:p w14:paraId="754A7714" w14:textId="77777777" w:rsidR="00F47496" w:rsidRPr="00F47496" w:rsidRDefault="00F47496" w:rsidP="00F47496">
      <w:pPr>
        <w:bidi/>
        <w:rPr>
          <w:rFonts w:cs="David" w:hint="cs"/>
          <w:rtl/>
        </w:rPr>
      </w:pPr>
      <w:r w:rsidRPr="00F47496">
        <w:rPr>
          <w:rFonts w:cs="David" w:hint="cs"/>
          <w:u w:val="single"/>
          <w:rtl/>
        </w:rPr>
        <w:t>נסים זאב:</w:t>
      </w:r>
    </w:p>
    <w:p w14:paraId="44C737B2" w14:textId="77777777" w:rsidR="00F47496" w:rsidRPr="00F47496" w:rsidRDefault="00F47496" w:rsidP="00F47496">
      <w:pPr>
        <w:bidi/>
        <w:rPr>
          <w:rFonts w:cs="David" w:hint="cs"/>
          <w:rtl/>
        </w:rPr>
      </w:pPr>
    </w:p>
    <w:p w14:paraId="29B08434" w14:textId="77777777" w:rsidR="00F47496" w:rsidRPr="00F47496" w:rsidRDefault="00F47496" w:rsidP="00F47496">
      <w:pPr>
        <w:bidi/>
        <w:rPr>
          <w:rFonts w:cs="David" w:hint="cs"/>
          <w:rtl/>
        </w:rPr>
      </w:pPr>
      <w:r w:rsidRPr="00F47496">
        <w:rPr>
          <w:rFonts w:cs="David" w:hint="cs"/>
          <w:rtl/>
        </w:rPr>
        <w:tab/>
        <w:t xml:space="preserve"> זאת אומרת, אני יכול לומר בדיוק הפוך ממה שאני חושב בגלל שאני פוליטיקאי.</w:t>
      </w:r>
    </w:p>
    <w:p w14:paraId="73CC7EE0" w14:textId="77777777" w:rsidR="00F47496" w:rsidRPr="00F47496" w:rsidRDefault="00F47496" w:rsidP="00F47496">
      <w:pPr>
        <w:bidi/>
        <w:rPr>
          <w:rFonts w:cs="David" w:hint="cs"/>
          <w:rtl/>
        </w:rPr>
      </w:pPr>
    </w:p>
    <w:p w14:paraId="072C5C3A"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4BDAD27E" w14:textId="77777777" w:rsidR="00F47496" w:rsidRPr="00F47496" w:rsidRDefault="00F47496" w:rsidP="00F47496">
      <w:pPr>
        <w:bidi/>
        <w:rPr>
          <w:rFonts w:cs="David" w:hint="cs"/>
          <w:rtl/>
        </w:rPr>
      </w:pPr>
    </w:p>
    <w:p w14:paraId="24CA192C" w14:textId="77777777" w:rsidR="00F47496" w:rsidRPr="00F47496" w:rsidRDefault="00F47496" w:rsidP="00F47496">
      <w:pPr>
        <w:bidi/>
        <w:rPr>
          <w:rFonts w:cs="David" w:hint="cs"/>
          <w:rtl/>
        </w:rPr>
      </w:pPr>
      <w:r w:rsidRPr="00F47496">
        <w:rPr>
          <w:rFonts w:cs="David" w:hint="cs"/>
          <w:rtl/>
        </w:rPr>
        <w:tab/>
        <w:t>לא לזה התכוונתי, ומהיכרותי איתך אני לא מאמין בזה.</w:t>
      </w:r>
    </w:p>
    <w:p w14:paraId="783467F3" w14:textId="77777777" w:rsidR="00F47496" w:rsidRPr="00F47496" w:rsidRDefault="00F47496" w:rsidP="00F47496">
      <w:pPr>
        <w:bidi/>
        <w:rPr>
          <w:rFonts w:cs="David" w:hint="cs"/>
          <w:rtl/>
        </w:rPr>
      </w:pPr>
    </w:p>
    <w:p w14:paraId="0D84D39C" w14:textId="77777777" w:rsidR="00F47496" w:rsidRPr="00F47496" w:rsidRDefault="00F47496" w:rsidP="00F47496">
      <w:pPr>
        <w:bidi/>
        <w:rPr>
          <w:rFonts w:cs="David" w:hint="cs"/>
          <w:u w:val="single"/>
          <w:rtl/>
        </w:rPr>
      </w:pPr>
      <w:r w:rsidRPr="00F47496">
        <w:rPr>
          <w:rFonts w:cs="David" w:hint="cs"/>
          <w:u w:val="single"/>
          <w:rtl/>
        </w:rPr>
        <w:t xml:space="preserve">אורית </w:t>
      </w:r>
      <w:proofErr w:type="spellStart"/>
      <w:r w:rsidRPr="00F47496">
        <w:rPr>
          <w:rFonts w:cs="David" w:hint="cs"/>
          <w:u w:val="single"/>
          <w:rtl/>
        </w:rPr>
        <w:t>זוארץ</w:t>
      </w:r>
      <w:proofErr w:type="spellEnd"/>
      <w:r w:rsidRPr="00F47496">
        <w:rPr>
          <w:rFonts w:cs="David" w:hint="cs"/>
          <w:u w:val="single"/>
          <w:rtl/>
        </w:rPr>
        <w:t>:</w:t>
      </w:r>
    </w:p>
    <w:p w14:paraId="3BB6C4BD" w14:textId="77777777" w:rsidR="00F47496" w:rsidRPr="00F47496" w:rsidRDefault="00F47496" w:rsidP="00F47496">
      <w:pPr>
        <w:bidi/>
        <w:rPr>
          <w:rFonts w:cs="David" w:hint="cs"/>
          <w:u w:val="single"/>
          <w:rtl/>
        </w:rPr>
      </w:pPr>
    </w:p>
    <w:p w14:paraId="6DA661EC" w14:textId="77777777" w:rsidR="00F47496" w:rsidRPr="00F47496" w:rsidRDefault="00F47496" w:rsidP="00F47496">
      <w:pPr>
        <w:bidi/>
        <w:rPr>
          <w:rFonts w:cs="David" w:hint="cs"/>
          <w:rtl/>
        </w:rPr>
      </w:pPr>
      <w:r w:rsidRPr="00F47496">
        <w:rPr>
          <w:rFonts w:cs="David" w:hint="cs"/>
          <w:rtl/>
        </w:rPr>
        <w:tab/>
        <w:t>בקואליציה הזאת הכול יכול להיות.</w:t>
      </w:r>
    </w:p>
    <w:p w14:paraId="23077DB7" w14:textId="77777777" w:rsidR="00F47496" w:rsidRPr="00F47496" w:rsidRDefault="00F47496" w:rsidP="00F47496">
      <w:pPr>
        <w:bidi/>
        <w:rPr>
          <w:rFonts w:cs="David" w:hint="cs"/>
          <w:rtl/>
        </w:rPr>
      </w:pPr>
    </w:p>
    <w:p w14:paraId="716EAD5E" w14:textId="77777777" w:rsidR="00F47496" w:rsidRPr="00F47496" w:rsidRDefault="00F47496" w:rsidP="00F47496">
      <w:pPr>
        <w:bidi/>
        <w:rPr>
          <w:rFonts w:cs="David" w:hint="cs"/>
          <w:rtl/>
        </w:rPr>
      </w:pPr>
      <w:r w:rsidRPr="00F47496">
        <w:rPr>
          <w:rFonts w:cs="David" w:hint="cs"/>
          <w:u w:val="single"/>
          <w:rtl/>
        </w:rPr>
        <w:t>ארבל אסטרחן:</w:t>
      </w:r>
    </w:p>
    <w:p w14:paraId="3DFDF1D3" w14:textId="77777777" w:rsidR="00F47496" w:rsidRPr="00F47496" w:rsidRDefault="00F47496" w:rsidP="00F47496">
      <w:pPr>
        <w:bidi/>
        <w:rPr>
          <w:rFonts w:cs="David" w:hint="cs"/>
          <w:rtl/>
        </w:rPr>
      </w:pPr>
    </w:p>
    <w:p w14:paraId="5232FD19" w14:textId="77777777" w:rsidR="00F47496" w:rsidRPr="00F47496" w:rsidRDefault="00F47496" w:rsidP="00F47496">
      <w:pPr>
        <w:bidi/>
        <w:rPr>
          <w:rFonts w:cs="David" w:hint="cs"/>
          <w:rtl/>
        </w:rPr>
      </w:pPr>
      <w:r w:rsidRPr="00F47496">
        <w:rPr>
          <w:rFonts w:cs="David" w:hint="cs"/>
          <w:rtl/>
        </w:rPr>
        <w:tab/>
        <w:t xml:space="preserve">אם אפשר להבהיר רק במשפט. חבר הכנסת </w:t>
      </w:r>
      <w:proofErr w:type="spellStart"/>
      <w:r w:rsidRPr="00F47496">
        <w:rPr>
          <w:rFonts w:cs="David" w:hint="cs"/>
          <w:rtl/>
        </w:rPr>
        <w:t>אורבך</w:t>
      </w:r>
      <w:proofErr w:type="spellEnd"/>
      <w:r w:rsidRPr="00F47496">
        <w:rPr>
          <w:rFonts w:cs="David" w:hint="cs"/>
          <w:rtl/>
        </w:rPr>
        <w:t xml:space="preserve"> אמר שהטיעונים שלי היו רק למה זה כן נושא חדש, אז אולי אדגיש מה שאמרתי בתחילה, שמצד אחד ניתן לומר שמדובר בהסדר שבו דנה הוועדה </w:t>
      </w:r>
      <w:r w:rsidRPr="00F47496">
        <w:rPr>
          <w:rFonts w:cs="David"/>
          <w:rtl/>
        </w:rPr>
        <w:t>–</w:t>
      </w:r>
      <w:r w:rsidRPr="00F47496">
        <w:rPr>
          <w:rFonts w:cs="David" w:hint="cs"/>
          <w:rtl/>
        </w:rPr>
        <w:t xml:space="preserve"> נושא של התפטרות חבר ברשות המבצעת </w:t>
      </w:r>
      <w:r w:rsidRPr="00F47496">
        <w:rPr>
          <w:rFonts w:cs="David"/>
          <w:rtl/>
        </w:rPr>
        <w:t>–</w:t>
      </w:r>
      <w:r w:rsidRPr="00F47496">
        <w:rPr>
          <w:rFonts w:cs="David" w:hint="cs"/>
          <w:rtl/>
        </w:rPr>
        <w:t xml:space="preserve"> וסגני שרים אינם חברים ברשות המבצעת </w:t>
      </w:r>
      <w:r w:rsidRPr="00F47496">
        <w:rPr>
          <w:rFonts w:cs="David"/>
          <w:rtl/>
        </w:rPr>
        <w:t>–</w:t>
      </w:r>
      <w:r w:rsidRPr="00F47496">
        <w:rPr>
          <w:rFonts w:cs="David" w:hint="cs"/>
          <w:rtl/>
        </w:rPr>
        <w:t xml:space="preserve"> חזרה לכנסת, יציאה מהכנסת, אפשרות שחבר כנסת שנמצא בסוף רשימה להיכנס ולצאת </w:t>
      </w:r>
      <w:r w:rsidRPr="00F47496">
        <w:rPr>
          <w:rFonts w:cs="David"/>
          <w:rtl/>
        </w:rPr>
        <w:t>–</w:t>
      </w:r>
      <w:r w:rsidRPr="00F47496">
        <w:rPr>
          <w:rFonts w:cs="David" w:hint="cs"/>
          <w:rtl/>
        </w:rPr>
        <w:t xml:space="preserve"> בגדול מדובר בעניין עצמו. מאידך צריך לזכור שכל הנושא של סגני שרים, מעמדם, תפקידם, העובדה שאינם חברים ברשות המבצעת, הוא שונה. </w:t>
      </w:r>
    </w:p>
    <w:p w14:paraId="092492EF" w14:textId="77777777" w:rsidR="00F47496" w:rsidRPr="00F47496" w:rsidRDefault="00F47496" w:rsidP="00F47496">
      <w:pPr>
        <w:bidi/>
        <w:rPr>
          <w:rFonts w:cs="David" w:hint="cs"/>
          <w:rtl/>
        </w:rPr>
      </w:pPr>
    </w:p>
    <w:p w14:paraId="5B258F0C"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4AEDB05A" w14:textId="77777777" w:rsidR="00F47496" w:rsidRPr="00F47496" w:rsidRDefault="00F47496" w:rsidP="00F47496">
      <w:pPr>
        <w:bidi/>
        <w:rPr>
          <w:rFonts w:cs="David" w:hint="cs"/>
          <w:rtl/>
        </w:rPr>
      </w:pPr>
    </w:p>
    <w:p w14:paraId="1B93433D" w14:textId="77777777" w:rsidR="00F47496" w:rsidRPr="00F47496" w:rsidRDefault="00F47496" w:rsidP="00F47496">
      <w:pPr>
        <w:bidi/>
        <w:rPr>
          <w:rFonts w:cs="David" w:hint="cs"/>
          <w:rtl/>
        </w:rPr>
      </w:pPr>
      <w:r w:rsidRPr="00F47496">
        <w:rPr>
          <w:rFonts w:cs="David" w:hint="cs"/>
          <w:rtl/>
        </w:rPr>
        <w:tab/>
        <w:t xml:space="preserve">אנחנו נפתח עכשיו את הדיון. אני מבקש מחברי כנסת שרוצים לדבר, להירשם. </w:t>
      </w:r>
    </w:p>
    <w:p w14:paraId="7B874D21" w14:textId="77777777" w:rsidR="00F47496" w:rsidRPr="00F47496" w:rsidRDefault="00F47496" w:rsidP="00F47496">
      <w:pPr>
        <w:bidi/>
        <w:rPr>
          <w:rFonts w:cs="David" w:hint="cs"/>
          <w:rtl/>
        </w:rPr>
      </w:pPr>
    </w:p>
    <w:p w14:paraId="10A6E041" w14:textId="77777777" w:rsidR="00F47496" w:rsidRPr="00F47496" w:rsidRDefault="00F47496" w:rsidP="00F47496">
      <w:pPr>
        <w:bidi/>
        <w:ind w:firstLine="567"/>
        <w:rPr>
          <w:rFonts w:cs="David" w:hint="cs"/>
          <w:rtl/>
        </w:rPr>
      </w:pPr>
      <w:r w:rsidRPr="00F47496">
        <w:rPr>
          <w:rFonts w:cs="David" w:hint="cs"/>
          <w:rtl/>
        </w:rPr>
        <w:t>אולי אפתיע את חבריי מסיעת קדימה, אבל יש כאן צירוף עמדות גם של סיעת קדימה שטענה לנושא חדש, גם של משרד המשפטים שטוען שזה נושא חדש וגם האזהרה של יושב ראש ועדת חוקה שלולא נחליט שזה לא נושא חדש יכול להיות שנסבך את כל החוק. לכן אני אישית השתכנעתי שזה נושא חדש, ואני אתמוך בזה.</w:t>
      </w:r>
    </w:p>
    <w:p w14:paraId="6CF5DB6D" w14:textId="77777777" w:rsidR="00F47496" w:rsidRPr="00F47496" w:rsidRDefault="00F47496" w:rsidP="00F47496">
      <w:pPr>
        <w:bidi/>
        <w:rPr>
          <w:rFonts w:cs="David" w:hint="cs"/>
          <w:rtl/>
        </w:rPr>
      </w:pPr>
    </w:p>
    <w:p w14:paraId="2EEFDF2F" w14:textId="77777777" w:rsidR="00F47496" w:rsidRPr="00F47496" w:rsidRDefault="00F47496" w:rsidP="00F47496">
      <w:pPr>
        <w:bidi/>
        <w:rPr>
          <w:rFonts w:cs="David" w:hint="cs"/>
          <w:u w:val="single"/>
          <w:rtl/>
        </w:rPr>
      </w:pPr>
      <w:r w:rsidRPr="00F47496">
        <w:rPr>
          <w:rFonts w:cs="David" w:hint="cs"/>
          <w:u w:val="single"/>
          <w:rtl/>
        </w:rPr>
        <w:t>דוד רותם:</w:t>
      </w:r>
    </w:p>
    <w:p w14:paraId="4351C7D8" w14:textId="77777777" w:rsidR="00F47496" w:rsidRPr="00F47496" w:rsidRDefault="00F47496" w:rsidP="00F47496">
      <w:pPr>
        <w:bidi/>
        <w:rPr>
          <w:rFonts w:cs="David" w:hint="cs"/>
          <w:u w:val="single"/>
          <w:rtl/>
        </w:rPr>
      </w:pPr>
    </w:p>
    <w:p w14:paraId="336C8508" w14:textId="77777777" w:rsidR="00F47496" w:rsidRPr="00F47496" w:rsidRDefault="00F47496" w:rsidP="00F47496">
      <w:pPr>
        <w:bidi/>
        <w:rPr>
          <w:rFonts w:cs="David" w:hint="cs"/>
          <w:rtl/>
        </w:rPr>
      </w:pPr>
      <w:r w:rsidRPr="00F47496">
        <w:rPr>
          <w:rFonts w:cs="David" w:hint="cs"/>
          <w:rtl/>
        </w:rPr>
        <w:tab/>
        <w:t xml:space="preserve"> לסבך את החוק זה לא כל כך נורא. </w:t>
      </w:r>
    </w:p>
    <w:p w14:paraId="65385C65" w14:textId="77777777" w:rsidR="00F47496" w:rsidRPr="00F47496" w:rsidRDefault="00F47496" w:rsidP="00F47496">
      <w:pPr>
        <w:bidi/>
        <w:rPr>
          <w:rFonts w:cs="David" w:hint="cs"/>
          <w:rtl/>
        </w:rPr>
      </w:pPr>
    </w:p>
    <w:p w14:paraId="3E3D7C63"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57D9B8CE" w14:textId="77777777" w:rsidR="00F47496" w:rsidRPr="00F47496" w:rsidRDefault="00F47496" w:rsidP="00F47496">
      <w:pPr>
        <w:bidi/>
        <w:rPr>
          <w:rFonts w:cs="David" w:hint="cs"/>
          <w:rtl/>
        </w:rPr>
      </w:pPr>
    </w:p>
    <w:p w14:paraId="5693A4AE" w14:textId="77777777" w:rsidR="00F47496" w:rsidRPr="00F47496" w:rsidRDefault="00F47496" w:rsidP="00F47496">
      <w:pPr>
        <w:bidi/>
        <w:rPr>
          <w:rFonts w:cs="David" w:hint="cs"/>
          <w:rtl/>
        </w:rPr>
      </w:pPr>
      <w:r w:rsidRPr="00F47496">
        <w:rPr>
          <w:rFonts w:cs="David" w:hint="cs"/>
          <w:rtl/>
        </w:rPr>
        <w:tab/>
        <w:t>לכן אולי אפתיע את החברים, אבל אני מצטרף לעמדה של סיעת קדימה, ואני בהחלט חושב שמדובר בנושא חדש. אני פותח את זה לדיון.</w:t>
      </w:r>
    </w:p>
    <w:p w14:paraId="79218BFC" w14:textId="77777777" w:rsidR="00F47496" w:rsidRPr="00F47496" w:rsidRDefault="00F47496" w:rsidP="00F47496">
      <w:pPr>
        <w:bidi/>
        <w:rPr>
          <w:rFonts w:cs="David" w:hint="cs"/>
          <w:rtl/>
        </w:rPr>
      </w:pPr>
    </w:p>
    <w:p w14:paraId="17044E84" w14:textId="77777777" w:rsidR="00F47496" w:rsidRPr="00F47496" w:rsidRDefault="00F47496" w:rsidP="00F47496">
      <w:pPr>
        <w:bidi/>
        <w:rPr>
          <w:rFonts w:cs="David" w:hint="cs"/>
          <w:rtl/>
        </w:rPr>
      </w:pPr>
      <w:r w:rsidRPr="00F47496">
        <w:rPr>
          <w:rFonts w:cs="David" w:hint="cs"/>
          <w:rtl/>
        </w:rPr>
        <w:tab/>
        <w:t>חבר הכנסת מולה, בבקשה. אחריו חבר הכנסת מילר.</w:t>
      </w:r>
    </w:p>
    <w:p w14:paraId="1B44DD1F" w14:textId="77777777" w:rsidR="00F47496" w:rsidRPr="00F47496" w:rsidRDefault="00F47496" w:rsidP="00F47496">
      <w:pPr>
        <w:bidi/>
        <w:rPr>
          <w:rFonts w:cs="David" w:hint="cs"/>
          <w:rtl/>
        </w:rPr>
      </w:pPr>
    </w:p>
    <w:p w14:paraId="3BE3A675" w14:textId="77777777" w:rsidR="00F47496" w:rsidRDefault="00F47496" w:rsidP="00F47496">
      <w:pPr>
        <w:bidi/>
        <w:rPr>
          <w:rFonts w:cs="David" w:hint="cs"/>
          <w:u w:val="single"/>
          <w:rtl/>
        </w:rPr>
      </w:pPr>
    </w:p>
    <w:p w14:paraId="2775B930" w14:textId="77777777" w:rsidR="00F47496" w:rsidRDefault="00F47496" w:rsidP="00F47496">
      <w:pPr>
        <w:bidi/>
        <w:rPr>
          <w:rFonts w:cs="David" w:hint="cs"/>
          <w:u w:val="single"/>
          <w:rtl/>
        </w:rPr>
      </w:pPr>
    </w:p>
    <w:p w14:paraId="6A4E2261" w14:textId="77777777" w:rsidR="00F47496" w:rsidRDefault="00F47496" w:rsidP="00F47496">
      <w:pPr>
        <w:bidi/>
        <w:rPr>
          <w:rFonts w:cs="David" w:hint="cs"/>
          <w:u w:val="single"/>
          <w:rtl/>
        </w:rPr>
      </w:pPr>
    </w:p>
    <w:p w14:paraId="5289C911" w14:textId="77777777" w:rsidR="00F47496" w:rsidRPr="00F47496" w:rsidRDefault="00F47496" w:rsidP="00F47496">
      <w:pPr>
        <w:bidi/>
        <w:rPr>
          <w:rFonts w:cs="David" w:hint="cs"/>
          <w:u w:val="single"/>
          <w:rtl/>
        </w:rPr>
      </w:pPr>
      <w:r w:rsidRPr="00F47496">
        <w:rPr>
          <w:rFonts w:cs="David" w:hint="cs"/>
          <w:u w:val="single"/>
          <w:rtl/>
        </w:rPr>
        <w:t xml:space="preserve">שלמה </w:t>
      </w:r>
      <w:proofErr w:type="spellStart"/>
      <w:r w:rsidRPr="00F47496">
        <w:rPr>
          <w:rFonts w:cs="David" w:hint="cs"/>
          <w:u w:val="single"/>
          <w:rtl/>
        </w:rPr>
        <w:t>שלמה</w:t>
      </w:r>
      <w:proofErr w:type="spellEnd"/>
      <w:r w:rsidRPr="00F47496">
        <w:rPr>
          <w:rFonts w:cs="David" w:hint="cs"/>
          <w:u w:val="single"/>
          <w:rtl/>
        </w:rPr>
        <w:t xml:space="preserve"> מולה:</w:t>
      </w:r>
    </w:p>
    <w:p w14:paraId="0AF36540" w14:textId="77777777" w:rsidR="00F47496" w:rsidRPr="00F47496" w:rsidRDefault="00F47496" w:rsidP="00F47496">
      <w:pPr>
        <w:bidi/>
        <w:rPr>
          <w:rFonts w:cs="David" w:hint="cs"/>
          <w:rtl/>
        </w:rPr>
      </w:pPr>
    </w:p>
    <w:p w14:paraId="367FF415" w14:textId="77777777" w:rsidR="00F47496" w:rsidRPr="00F47496" w:rsidRDefault="00F47496" w:rsidP="00F47496">
      <w:pPr>
        <w:bidi/>
        <w:rPr>
          <w:rFonts w:cs="David" w:hint="cs"/>
          <w:rtl/>
        </w:rPr>
      </w:pPr>
      <w:r w:rsidRPr="00F47496">
        <w:rPr>
          <w:rFonts w:cs="David" w:hint="cs"/>
          <w:rtl/>
        </w:rPr>
        <w:tab/>
        <w:t xml:space="preserve">כשבאים לחוקק חוק או לשנות חוקי יסוד הטענה שלנו היא לא רק פוליטית. היא קשורה יותר לבית הזה, לפעילות של הבית הזה, לדמוקרטיה שלנו. כל אחד מגיע ממקומות שבהם הוא רוצה למצות את הפוטנציאל הפוליטי שלו כדי להשפיע. אבל במה מדובר פה? מדובר בהצעת חוק שהיא רק כאילו "משילות", זה בא לפתור בעיה מסוימת. אי אפשר לגשת לשנות חוקי יסוד בטלאים. מחר יגידו שמכיוון שליושב ראש הכנסת אין זמן לעסוק בענייני ועדות גם אותו ניתן </w:t>
      </w:r>
      <w:r w:rsidRPr="00F47496">
        <w:rPr>
          <w:rFonts w:cs="David"/>
          <w:rtl/>
        </w:rPr>
        <w:t>–</w:t>
      </w:r>
      <w:r w:rsidRPr="00F47496">
        <w:rPr>
          <w:rFonts w:cs="David" w:hint="cs"/>
          <w:rtl/>
        </w:rPr>
        <w:t xml:space="preserve"> אין לזה סוף. הציניות זורמת בדמנו ואחר כך אנחנו מתלוננים למה מתייחסים אלינו, למה הציבור לא מאמין לפוליטיקה הישראלית. </w:t>
      </w:r>
    </w:p>
    <w:p w14:paraId="65C3AD6E" w14:textId="77777777" w:rsidR="00F47496" w:rsidRPr="00F47496" w:rsidRDefault="00F47496" w:rsidP="00F47496">
      <w:pPr>
        <w:bidi/>
        <w:rPr>
          <w:rFonts w:cs="David" w:hint="cs"/>
          <w:rtl/>
        </w:rPr>
      </w:pPr>
    </w:p>
    <w:p w14:paraId="1EE15311" w14:textId="77777777" w:rsidR="00F47496" w:rsidRPr="00F47496" w:rsidRDefault="00F47496" w:rsidP="00F47496">
      <w:pPr>
        <w:bidi/>
        <w:ind w:firstLine="567"/>
        <w:rPr>
          <w:rFonts w:cs="David" w:hint="cs"/>
          <w:rtl/>
        </w:rPr>
      </w:pPr>
      <w:r w:rsidRPr="00F47496">
        <w:rPr>
          <w:rFonts w:cs="David" w:hint="cs"/>
          <w:rtl/>
        </w:rPr>
        <w:t xml:space="preserve">אני מציע שכל אחד מאתנו יסתכל בראי ויגיד האם כל מה שאנחנו עוסקים בו מסתיים בסופו של דבר בפוליטיקה הקטנה הזאת כדי לפתור בעיה, או שאנחנו באמת עושים שירות לעם ישראל. </w:t>
      </w:r>
    </w:p>
    <w:p w14:paraId="453C818D" w14:textId="77777777" w:rsidR="00F47496" w:rsidRPr="00F47496" w:rsidRDefault="00F47496" w:rsidP="00F47496">
      <w:pPr>
        <w:bidi/>
        <w:ind w:firstLine="567"/>
        <w:rPr>
          <w:rFonts w:cs="David" w:hint="cs"/>
          <w:rtl/>
        </w:rPr>
      </w:pPr>
    </w:p>
    <w:p w14:paraId="3D42D7EA" w14:textId="77777777" w:rsidR="00F47496" w:rsidRPr="00F47496" w:rsidRDefault="00F47496" w:rsidP="00F47496">
      <w:pPr>
        <w:bidi/>
        <w:ind w:firstLine="567"/>
        <w:rPr>
          <w:rFonts w:cs="David" w:hint="cs"/>
          <w:rtl/>
        </w:rPr>
      </w:pPr>
      <w:r w:rsidRPr="00F47496">
        <w:rPr>
          <w:rFonts w:cs="David" w:hint="cs"/>
          <w:rtl/>
        </w:rPr>
        <w:t xml:space="preserve">אני אומר לכם, כל שינוי קונסטיטוציוני, כל שינוי חוקתי במדינת ישראל לוקחת אותנו ברגרסיה. </w:t>
      </w:r>
    </w:p>
    <w:p w14:paraId="4861EFBE" w14:textId="77777777" w:rsidR="00F47496" w:rsidRPr="00F47496" w:rsidRDefault="00F47496" w:rsidP="00F47496">
      <w:pPr>
        <w:bidi/>
        <w:rPr>
          <w:rFonts w:cs="David" w:hint="cs"/>
          <w:rtl/>
        </w:rPr>
      </w:pPr>
    </w:p>
    <w:p w14:paraId="70372DA7"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0FDF5383" w14:textId="77777777" w:rsidR="00F47496" w:rsidRPr="00F47496" w:rsidRDefault="00F47496" w:rsidP="00F47496">
      <w:pPr>
        <w:bidi/>
        <w:rPr>
          <w:rFonts w:cs="David" w:hint="cs"/>
          <w:rtl/>
        </w:rPr>
      </w:pPr>
    </w:p>
    <w:p w14:paraId="0593752D" w14:textId="77777777" w:rsidR="00F47496" w:rsidRPr="00F47496" w:rsidRDefault="00F47496" w:rsidP="00F47496">
      <w:pPr>
        <w:bidi/>
        <w:rPr>
          <w:rFonts w:cs="David" w:hint="cs"/>
          <w:rtl/>
        </w:rPr>
      </w:pPr>
      <w:r w:rsidRPr="00F47496">
        <w:rPr>
          <w:rFonts w:cs="David" w:hint="cs"/>
          <w:rtl/>
        </w:rPr>
        <w:tab/>
        <w:t xml:space="preserve">לכן אתה תומך בעמדה של חבר הכנסת </w:t>
      </w:r>
      <w:proofErr w:type="spellStart"/>
      <w:r w:rsidRPr="00F47496">
        <w:rPr>
          <w:rFonts w:cs="David" w:hint="cs"/>
          <w:rtl/>
        </w:rPr>
        <w:t>טיבייב</w:t>
      </w:r>
      <w:proofErr w:type="spellEnd"/>
      <w:r w:rsidRPr="00F47496">
        <w:rPr>
          <w:rFonts w:cs="David" w:hint="cs"/>
          <w:rtl/>
        </w:rPr>
        <w:t>.</w:t>
      </w:r>
    </w:p>
    <w:p w14:paraId="0502F5C0" w14:textId="77777777" w:rsidR="00F47496" w:rsidRPr="00F47496" w:rsidRDefault="00F47496" w:rsidP="00F47496">
      <w:pPr>
        <w:bidi/>
        <w:rPr>
          <w:rFonts w:cs="David" w:hint="cs"/>
          <w:rtl/>
        </w:rPr>
      </w:pPr>
    </w:p>
    <w:p w14:paraId="5D9A7547" w14:textId="77777777" w:rsidR="00F47496" w:rsidRPr="00F47496" w:rsidRDefault="00F47496" w:rsidP="00F47496">
      <w:pPr>
        <w:bidi/>
        <w:rPr>
          <w:rFonts w:cs="David" w:hint="cs"/>
          <w:u w:val="single"/>
          <w:rtl/>
        </w:rPr>
      </w:pPr>
      <w:r w:rsidRPr="00F47496">
        <w:rPr>
          <w:rFonts w:cs="David" w:hint="cs"/>
          <w:u w:val="single"/>
          <w:rtl/>
        </w:rPr>
        <w:t xml:space="preserve">שלמה </w:t>
      </w:r>
      <w:proofErr w:type="spellStart"/>
      <w:r w:rsidRPr="00F47496">
        <w:rPr>
          <w:rFonts w:cs="David" w:hint="cs"/>
          <w:u w:val="single"/>
          <w:rtl/>
        </w:rPr>
        <w:t>שלמה</w:t>
      </w:r>
      <w:proofErr w:type="spellEnd"/>
      <w:r w:rsidRPr="00F47496">
        <w:rPr>
          <w:rFonts w:cs="David" w:hint="cs"/>
          <w:u w:val="single"/>
          <w:rtl/>
        </w:rPr>
        <w:t xml:space="preserve"> מולה:</w:t>
      </w:r>
    </w:p>
    <w:p w14:paraId="09921D48" w14:textId="77777777" w:rsidR="00F47496" w:rsidRPr="00F47496" w:rsidRDefault="00F47496" w:rsidP="00F47496">
      <w:pPr>
        <w:bidi/>
        <w:rPr>
          <w:rFonts w:cs="David" w:hint="cs"/>
          <w:rtl/>
        </w:rPr>
      </w:pPr>
    </w:p>
    <w:p w14:paraId="457A09A1" w14:textId="77777777" w:rsidR="00F47496" w:rsidRPr="00F47496" w:rsidRDefault="00F47496" w:rsidP="00F47496">
      <w:pPr>
        <w:bidi/>
        <w:rPr>
          <w:rFonts w:cs="David" w:hint="cs"/>
          <w:rtl/>
        </w:rPr>
      </w:pPr>
      <w:r w:rsidRPr="00F47496">
        <w:rPr>
          <w:rFonts w:cs="David" w:hint="cs"/>
          <w:rtl/>
        </w:rPr>
        <w:tab/>
        <w:t xml:space="preserve"> לכן אם בצורה כזאת הערנו את עיני הקואליציה בכך שאמרנו שזה נושא חדש, אנחנו מאוד שמחים, בדיוק לזה נועדנו. יחד עם זה- -</w:t>
      </w:r>
    </w:p>
    <w:p w14:paraId="75D04159" w14:textId="77777777" w:rsidR="00F47496" w:rsidRPr="00F47496" w:rsidRDefault="00F47496" w:rsidP="00F47496">
      <w:pPr>
        <w:bidi/>
        <w:rPr>
          <w:rFonts w:cs="David" w:hint="cs"/>
          <w:rtl/>
        </w:rPr>
      </w:pPr>
    </w:p>
    <w:p w14:paraId="5167E7B2" w14:textId="77777777" w:rsidR="00F47496" w:rsidRPr="00F47496" w:rsidRDefault="00F47496" w:rsidP="00F47496">
      <w:pPr>
        <w:bidi/>
        <w:rPr>
          <w:rFonts w:cs="David" w:hint="cs"/>
          <w:rtl/>
        </w:rPr>
      </w:pPr>
      <w:r w:rsidRPr="00F47496">
        <w:rPr>
          <w:rFonts w:cs="David" w:hint="cs"/>
          <w:u w:val="single"/>
          <w:rtl/>
        </w:rPr>
        <w:t>אברהם מיכאלי:</w:t>
      </w:r>
    </w:p>
    <w:p w14:paraId="1A3074F4" w14:textId="77777777" w:rsidR="00F47496" w:rsidRPr="00F47496" w:rsidRDefault="00F47496" w:rsidP="00F47496">
      <w:pPr>
        <w:bidi/>
        <w:rPr>
          <w:rFonts w:cs="David" w:hint="cs"/>
          <w:rtl/>
        </w:rPr>
      </w:pPr>
    </w:p>
    <w:p w14:paraId="50036D96" w14:textId="77777777" w:rsidR="00F47496" w:rsidRPr="00F47496" w:rsidRDefault="00F47496" w:rsidP="00F47496">
      <w:pPr>
        <w:bidi/>
        <w:rPr>
          <w:rFonts w:cs="David" w:hint="cs"/>
          <w:rtl/>
        </w:rPr>
      </w:pPr>
      <w:r w:rsidRPr="00F47496">
        <w:rPr>
          <w:rFonts w:cs="David" w:hint="cs"/>
          <w:rtl/>
        </w:rPr>
        <w:tab/>
        <w:t xml:space="preserve"> מה היינו עושים בלעדיך?</w:t>
      </w:r>
    </w:p>
    <w:p w14:paraId="2E8FEF22" w14:textId="77777777" w:rsidR="00F47496" w:rsidRPr="00F47496" w:rsidRDefault="00F47496" w:rsidP="00F47496">
      <w:pPr>
        <w:bidi/>
        <w:rPr>
          <w:rFonts w:cs="David" w:hint="cs"/>
          <w:rtl/>
        </w:rPr>
      </w:pPr>
    </w:p>
    <w:p w14:paraId="62D5A472" w14:textId="77777777" w:rsidR="00F47496" w:rsidRPr="00F47496" w:rsidRDefault="00F47496" w:rsidP="00F47496">
      <w:pPr>
        <w:bidi/>
        <w:rPr>
          <w:rFonts w:cs="David" w:hint="cs"/>
          <w:u w:val="single"/>
          <w:rtl/>
        </w:rPr>
      </w:pPr>
      <w:r w:rsidRPr="00F47496">
        <w:rPr>
          <w:rFonts w:cs="David" w:hint="cs"/>
          <w:u w:val="single"/>
          <w:rtl/>
        </w:rPr>
        <w:t xml:space="preserve">יריב </w:t>
      </w:r>
      <w:proofErr w:type="spellStart"/>
      <w:r w:rsidRPr="00F47496">
        <w:rPr>
          <w:rFonts w:cs="David" w:hint="cs"/>
          <w:u w:val="single"/>
          <w:rtl/>
        </w:rPr>
        <w:t>לוין</w:t>
      </w:r>
      <w:proofErr w:type="spellEnd"/>
      <w:r w:rsidRPr="00F47496">
        <w:rPr>
          <w:rFonts w:cs="David" w:hint="cs"/>
          <w:u w:val="single"/>
          <w:rtl/>
        </w:rPr>
        <w:t>:</w:t>
      </w:r>
    </w:p>
    <w:p w14:paraId="391292FD" w14:textId="77777777" w:rsidR="00F47496" w:rsidRPr="00F47496" w:rsidRDefault="00F47496" w:rsidP="00F47496">
      <w:pPr>
        <w:bidi/>
        <w:rPr>
          <w:rFonts w:cs="David" w:hint="cs"/>
          <w:rtl/>
        </w:rPr>
      </w:pPr>
    </w:p>
    <w:p w14:paraId="189DCB21" w14:textId="77777777" w:rsidR="00F47496" w:rsidRPr="00F47496" w:rsidRDefault="00F47496" w:rsidP="00F47496">
      <w:pPr>
        <w:bidi/>
        <w:rPr>
          <w:rFonts w:cs="David" w:hint="cs"/>
          <w:rtl/>
        </w:rPr>
      </w:pPr>
      <w:r w:rsidRPr="00F47496">
        <w:rPr>
          <w:rFonts w:cs="David" w:hint="cs"/>
          <w:rtl/>
        </w:rPr>
        <w:tab/>
        <w:t>אל תגזים. אל תשכח שזה לא חלק מהצעה ממשלתית- -</w:t>
      </w:r>
    </w:p>
    <w:p w14:paraId="788674F2" w14:textId="77777777" w:rsidR="00F47496" w:rsidRPr="00F47496" w:rsidRDefault="00F47496" w:rsidP="00F47496">
      <w:pPr>
        <w:bidi/>
        <w:rPr>
          <w:rFonts w:cs="David" w:hint="cs"/>
          <w:rtl/>
        </w:rPr>
      </w:pPr>
    </w:p>
    <w:p w14:paraId="59415E73"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3BD14967" w14:textId="77777777" w:rsidR="00F47496" w:rsidRPr="00F47496" w:rsidRDefault="00F47496" w:rsidP="00F47496">
      <w:pPr>
        <w:bidi/>
        <w:rPr>
          <w:rFonts w:cs="David" w:hint="cs"/>
          <w:rtl/>
        </w:rPr>
      </w:pPr>
    </w:p>
    <w:p w14:paraId="66F9D646" w14:textId="77777777" w:rsidR="00F47496" w:rsidRPr="00F47496" w:rsidRDefault="00F47496" w:rsidP="00F47496">
      <w:pPr>
        <w:bidi/>
        <w:rPr>
          <w:rFonts w:cs="David" w:hint="cs"/>
          <w:rtl/>
        </w:rPr>
      </w:pPr>
      <w:r w:rsidRPr="00F47496">
        <w:rPr>
          <w:rFonts w:cs="David" w:hint="cs"/>
          <w:rtl/>
        </w:rPr>
        <w:tab/>
        <w:t xml:space="preserve"> לא משנה.</w:t>
      </w:r>
    </w:p>
    <w:p w14:paraId="199E1DD0" w14:textId="77777777" w:rsidR="00F47496" w:rsidRPr="00F47496" w:rsidRDefault="00F47496" w:rsidP="00F47496">
      <w:pPr>
        <w:bidi/>
        <w:rPr>
          <w:rFonts w:cs="David" w:hint="cs"/>
          <w:rtl/>
        </w:rPr>
      </w:pPr>
    </w:p>
    <w:p w14:paraId="61EA7AFE" w14:textId="77777777" w:rsidR="00F47496" w:rsidRPr="00F47496" w:rsidRDefault="00F47496" w:rsidP="00F47496">
      <w:pPr>
        <w:bidi/>
        <w:rPr>
          <w:rFonts w:cs="David" w:hint="cs"/>
          <w:u w:val="single"/>
          <w:rtl/>
        </w:rPr>
      </w:pPr>
      <w:r w:rsidRPr="00F47496">
        <w:rPr>
          <w:rFonts w:cs="David" w:hint="cs"/>
          <w:u w:val="single"/>
          <w:rtl/>
        </w:rPr>
        <w:t xml:space="preserve">יריב </w:t>
      </w:r>
      <w:proofErr w:type="spellStart"/>
      <w:r w:rsidRPr="00F47496">
        <w:rPr>
          <w:rFonts w:cs="David" w:hint="cs"/>
          <w:u w:val="single"/>
          <w:rtl/>
        </w:rPr>
        <w:t>לוין</w:t>
      </w:r>
      <w:proofErr w:type="spellEnd"/>
      <w:r w:rsidRPr="00F47496">
        <w:rPr>
          <w:rFonts w:cs="David" w:hint="cs"/>
          <w:u w:val="single"/>
          <w:rtl/>
        </w:rPr>
        <w:t>:</w:t>
      </w:r>
    </w:p>
    <w:p w14:paraId="7B7D5895" w14:textId="77777777" w:rsidR="00F47496" w:rsidRPr="00F47496" w:rsidRDefault="00F47496" w:rsidP="00F47496">
      <w:pPr>
        <w:bidi/>
        <w:rPr>
          <w:rFonts w:cs="David" w:hint="cs"/>
          <w:u w:val="single"/>
          <w:rtl/>
        </w:rPr>
      </w:pPr>
    </w:p>
    <w:p w14:paraId="12BC4511" w14:textId="77777777" w:rsidR="00F47496" w:rsidRPr="00F47496" w:rsidRDefault="00F47496" w:rsidP="00F47496">
      <w:pPr>
        <w:bidi/>
        <w:rPr>
          <w:rFonts w:cs="David" w:hint="cs"/>
          <w:rtl/>
        </w:rPr>
      </w:pPr>
      <w:r w:rsidRPr="00F47496">
        <w:rPr>
          <w:rFonts w:cs="David" w:hint="cs"/>
          <w:rtl/>
        </w:rPr>
        <w:tab/>
        <w:t xml:space="preserve"> - - אלא רעיון שהועלה על-ידי אחד מחברי הכנסת.</w:t>
      </w:r>
    </w:p>
    <w:p w14:paraId="5BB2573E" w14:textId="77777777" w:rsidR="00F47496" w:rsidRPr="00F47496" w:rsidRDefault="00F47496" w:rsidP="00F47496">
      <w:pPr>
        <w:bidi/>
        <w:rPr>
          <w:rFonts w:cs="David" w:hint="cs"/>
          <w:rtl/>
        </w:rPr>
      </w:pPr>
    </w:p>
    <w:p w14:paraId="63C9DCF5"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522E915F" w14:textId="77777777" w:rsidR="00F47496" w:rsidRPr="00F47496" w:rsidRDefault="00F47496" w:rsidP="00F47496">
      <w:pPr>
        <w:bidi/>
        <w:rPr>
          <w:rFonts w:cs="David" w:hint="cs"/>
          <w:rtl/>
        </w:rPr>
      </w:pPr>
    </w:p>
    <w:p w14:paraId="5F8BD8B4" w14:textId="77777777" w:rsidR="00F47496" w:rsidRPr="00F47496" w:rsidRDefault="00F47496" w:rsidP="00F47496">
      <w:pPr>
        <w:bidi/>
        <w:rPr>
          <w:rFonts w:cs="David" w:hint="cs"/>
          <w:rtl/>
        </w:rPr>
      </w:pPr>
      <w:r w:rsidRPr="00F47496">
        <w:rPr>
          <w:rFonts w:cs="David" w:hint="cs"/>
          <w:rtl/>
        </w:rPr>
        <w:tab/>
        <w:t xml:space="preserve">חבר הכנסת </w:t>
      </w:r>
      <w:proofErr w:type="spellStart"/>
      <w:r w:rsidRPr="00F47496">
        <w:rPr>
          <w:rFonts w:cs="David" w:hint="cs"/>
          <w:rtl/>
        </w:rPr>
        <w:t>לוין</w:t>
      </w:r>
      <w:proofErr w:type="spellEnd"/>
      <w:r w:rsidRPr="00F47496">
        <w:rPr>
          <w:rFonts w:cs="David" w:hint="cs"/>
          <w:rtl/>
        </w:rPr>
        <w:t xml:space="preserve">, צודק חבר הכנסת מולה שאם דווקא חבר כנסת מסיעת קדימה הוא שהעיר את עיני חברי הכנסת וטען לנושא חדש, הוא ראוי על כך לברכה. </w:t>
      </w:r>
    </w:p>
    <w:p w14:paraId="13056083" w14:textId="77777777" w:rsidR="00F47496" w:rsidRPr="00F47496" w:rsidRDefault="00F47496" w:rsidP="00F47496">
      <w:pPr>
        <w:bidi/>
        <w:rPr>
          <w:rFonts w:cs="David" w:hint="cs"/>
          <w:rtl/>
        </w:rPr>
      </w:pPr>
    </w:p>
    <w:p w14:paraId="50544360" w14:textId="77777777" w:rsidR="00F47496" w:rsidRPr="00F47496" w:rsidRDefault="00F47496" w:rsidP="00F47496">
      <w:pPr>
        <w:bidi/>
        <w:rPr>
          <w:rFonts w:cs="David" w:hint="cs"/>
          <w:rtl/>
        </w:rPr>
      </w:pPr>
      <w:r w:rsidRPr="00F47496">
        <w:rPr>
          <w:rFonts w:cs="David" w:hint="cs"/>
          <w:u w:val="single"/>
          <w:rtl/>
        </w:rPr>
        <w:t>שלמה מולה:</w:t>
      </w:r>
    </w:p>
    <w:p w14:paraId="4BA9A625" w14:textId="77777777" w:rsidR="00F47496" w:rsidRPr="00F47496" w:rsidRDefault="00F47496" w:rsidP="00F47496">
      <w:pPr>
        <w:bidi/>
        <w:rPr>
          <w:rFonts w:cs="David" w:hint="cs"/>
          <w:rtl/>
        </w:rPr>
      </w:pPr>
    </w:p>
    <w:p w14:paraId="4657C557" w14:textId="77777777" w:rsidR="00F47496" w:rsidRPr="00F47496" w:rsidRDefault="00F47496" w:rsidP="00F47496">
      <w:pPr>
        <w:bidi/>
        <w:rPr>
          <w:rFonts w:cs="David" w:hint="cs"/>
          <w:rtl/>
        </w:rPr>
      </w:pPr>
      <w:r w:rsidRPr="00F47496">
        <w:rPr>
          <w:rFonts w:cs="David" w:hint="cs"/>
          <w:rtl/>
        </w:rPr>
        <w:tab/>
        <w:t xml:space="preserve">לכן עדיף שהחוק הזה לא היה נולד. הגישה שלנו לחוק ידועה. אני למשל אמרתי בכל מיני הזדמנויות שהיינו בעד החוק הנורבגי, אבל הליך החקיקה בו יהיה הרבה יותר מעמיק ויסודי עם מחשבה רצינית מאוד, לא תוך כדי משחק שרוצים להיטיב עם אדם כזה או אחר. לכן לא בטוח שהצעת החוק באה לפתור את כל הבעיה. לכן בוודאי כשאתם אומרים, גם סגני שרים, אתם רוצים </w:t>
      </w:r>
      <w:r w:rsidRPr="00F47496">
        <w:rPr>
          <w:rFonts w:cs="David"/>
          <w:rtl/>
        </w:rPr>
        <w:t>–</w:t>
      </w:r>
      <w:r w:rsidRPr="00F47496">
        <w:rPr>
          <w:rFonts w:cs="David" w:hint="cs"/>
          <w:rtl/>
        </w:rPr>
        <w:t xml:space="preserve"> תציעו בממשלה גם את זה. אז למה להידיין?</w:t>
      </w:r>
    </w:p>
    <w:p w14:paraId="303A63A9" w14:textId="77777777" w:rsidR="00F47496" w:rsidRPr="00F47496" w:rsidRDefault="00F47496" w:rsidP="00F47496">
      <w:pPr>
        <w:bidi/>
        <w:rPr>
          <w:rFonts w:cs="David" w:hint="cs"/>
          <w:rtl/>
        </w:rPr>
      </w:pPr>
    </w:p>
    <w:p w14:paraId="4B0E280E" w14:textId="77777777" w:rsidR="00F47496" w:rsidRDefault="00F47496" w:rsidP="00F47496">
      <w:pPr>
        <w:bidi/>
        <w:rPr>
          <w:rFonts w:cs="David" w:hint="cs"/>
          <w:u w:val="single"/>
          <w:rtl/>
        </w:rPr>
      </w:pPr>
    </w:p>
    <w:p w14:paraId="79237CDF" w14:textId="77777777" w:rsidR="00F47496" w:rsidRDefault="00F47496" w:rsidP="00F47496">
      <w:pPr>
        <w:bidi/>
        <w:rPr>
          <w:rFonts w:cs="David" w:hint="cs"/>
          <w:u w:val="single"/>
          <w:rtl/>
        </w:rPr>
      </w:pPr>
    </w:p>
    <w:p w14:paraId="617A6468" w14:textId="77777777" w:rsidR="00F47496" w:rsidRDefault="00F47496" w:rsidP="00F47496">
      <w:pPr>
        <w:bidi/>
        <w:rPr>
          <w:rFonts w:cs="David" w:hint="cs"/>
          <w:u w:val="single"/>
          <w:rtl/>
        </w:rPr>
      </w:pPr>
    </w:p>
    <w:p w14:paraId="2F6ACB1D" w14:textId="77777777" w:rsidR="00F47496" w:rsidRPr="00F47496" w:rsidRDefault="00F47496" w:rsidP="00F47496">
      <w:pPr>
        <w:bidi/>
        <w:rPr>
          <w:rFonts w:cs="David" w:hint="cs"/>
          <w:rtl/>
        </w:rPr>
      </w:pPr>
      <w:r w:rsidRPr="00F47496">
        <w:rPr>
          <w:rFonts w:cs="David" w:hint="cs"/>
          <w:u w:val="single"/>
          <w:rtl/>
        </w:rPr>
        <w:t>אלכס מילר:</w:t>
      </w:r>
    </w:p>
    <w:p w14:paraId="2EFEEF81" w14:textId="77777777" w:rsidR="00F47496" w:rsidRPr="00F47496" w:rsidRDefault="00F47496" w:rsidP="00F47496">
      <w:pPr>
        <w:bidi/>
        <w:rPr>
          <w:rFonts w:cs="David" w:hint="cs"/>
          <w:rtl/>
        </w:rPr>
      </w:pPr>
    </w:p>
    <w:p w14:paraId="0536E4C9" w14:textId="77777777" w:rsidR="00F47496" w:rsidRPr="00F47496" w:rsidRDefault="00F47496" w:rsidP="00F47496">
      <w:pPr>
        <w:bidi/>
        <w:rPr>
          <w:rFonts w:cs="David" w:hint="cs"/>
          <w:rtl/>
        </w:rPr>
      </w:pPr>
      <w:r w:rsidRPr="00F47496">
        <w:rPr>
          <w:rFonts w:cs="David" w:hint="cs"/>
          <w:rtl/>
        </w:rPr>
        <w:tab/>
        <w:t xml:space="preserve"> מי זה "אתם"?</w:t>
      </w:r>
    </w:p>
    <w:p w14:paraId="25F399FC" w14:textId="77777777" w:rsidR="00F47496" w:rsidRPr="00F47496" w:rsidRDefault="00F47496" w:rsidP="00F47496">
      <w:pPr>
        <w:bidi/>
        <w:rPr>
          <w:rFonts w:cs="David" w:hint="cs"/>
          <w:rtl/>
        </w:rPr>
      </w:pPr>
    </w:p>
    <w:p w14:paraId="0D671D69"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47DFF5D9" w14:textId="77777777" w:rsidR="00F47496" w:rsidRPr="00F47496" w:rsidRDefault="00F47496" w:rsidP="00F47496">
      <w:pPr>
        <w:bidi/>
        <w:rPr>
          <w:rFonts w:cs="David" w:hint="cs"/>
          <w:rtl/>
        </w:rPr>
      </w:pPr>
    </w:p>
    <w:p w14:paraId="75E76237" w14:textId="77777777" w:rsidR="00F47496" w:rsidRPr="00F47496" w:rsidRDefault="00F47496" w:rsidP="00F47496">
      <w:pPr>
        <w:bidi/>
        <w:rPr>
          <w:rFonts w:cs="David" w:hint="cs"/>
          <w:rtl/>
        </w:rPr>
      </w:pPr>
      <w:r w:rsidRPr="00F47496">
        <w:rPr>
          <w:rFonts w:cs="David" w:hint="cs"/>
          <w:rtl/>
        </w:rPr>
        <w:tab/>
        <w:t>חבר הכנסת מילר, בבקשה.</w:t>
      </w:r>
    </w:p>
    <w:p w14:paraId="48AFD6C2" w14:textId="77777777" w:rsidR="00F47496" w:rsidRPr="00F47496" w:rsidRDefault="00F47496" w:rsidP="00F47496">
      <w:pPr>
        <w:bidi/>
        <w:rPr>
          <w:rFonts w:cs="David" w:hint="cs"/>
          <w:rtl/>
        </w:rPr>
      </w:pPr>
    </w:p>
    <w:p w14:paraId="1CCEB735" w14:textId="77777777" w:rsidR="00F47496" w:rsidRPr="00F47496" w:rsidRDefault="00F47496" w:rsidP="00F47496">
      <w:pPr>
        <w:bidi/>
        <w:rPr>
          <w:rFonts w:cs="David" w:hint="cs"/>
          <w:rtl/>
        </w:rPr>
      </w:pPr>
      <w:r w:rsidRPr="00F47496">
        <w:rPr>
          <w:rFonts w:cs="David" w:hint="cs"/>
          <w:u w:val="single"/>
          <w:rtl/>
        </w:rPr>
        <w:t>אלכס מילר:</w:t>
      </w:r>
    </w:p>
    <w:p w14:paraId="415720DB" w14:textId="77777777" w:rsidR="00F47496" w:rsidRPr="00F47496" w:rsidRDefault="00F47496" w:rsidP="00F47496">
      <w:pPr>
        <w:bidi/>
        <w:rPr>
          <w:rFonts w:cs="David" w:hint="cs"/>
          <w:rtl/>
        </w:rPr>
      </w:pPr>
    </w:p>
    <w:p w14:paraId="469438AA" w14:textId="77777777" w:rsidR="00F47496" w:rsidRPr="00F47496" w:rsidRDefault="00F47496" w:rsidP="00F47496">
      <w:pPr>
        <w:bidi/>
        <w:rPr>
          <w:rFonts w:cs="David" w:hint="cs"/>
          <w:rtl/>
        </w:rPr>
      </w:pPr>
      <w:r w:rsidRPr="00F47496">
        <w:rPr>
          <w:rFonts w:cs="David" w:hint="cs"/>
          <w:rtl/>
        </w:rPr>
        <w:tab/>
        <w:t xml:space="preserve"> תודה. אני פשוט רציתי לקבל הבהרה מחבר הכנסת מולה על המילה "אתם". </w:t>
      </w:r>
    </w:p>
    <w:p w14:paraId="3F4EBA0F" w14:textId="77777777" w:rsidR="00F47496" w:rsidRPr="00F47496" w:rsidRDefault="00F47496" w:rsidP="00F47496">
      <w:pPr>
        <w:bidi/>
        <w:rPr>
          <w:rFonts w:cs="David" w:hint="cs"/>
          <w:rtl/>
        </w:rPr>
      </w:pPr>
    </w:p>
    <w:p w14:paraId="4A44A54B" w14:textId="77777777" w:rsidR="00F47496" w:rsidRPr="00F47496" w:rsidRDefault="00F47496" w:rsidP="00F47496">
      <w:pPr>
        <w:bidi/>
        <w:rPr>
          <w:rFonts w:cs="David" w:hint="cs"/>
          <w:u w:val="single"/>
          <w:rtl/>
        </w:rPr>
      </w:pPr>
      <w:r w:rsidRPr="00F47496">
        <w:rPr>
          <w:rFonts w:cs="David" w:hint="cs"/>
          <w:u w:val="single"/>
          <w:rtl/>
        </w:rPr>
        <w:t>שלמה מולה:</w:t>
      </w:r>
    </w:p>
    <w:p w14:paraId="468611E7" w14:textId="77777777" w:rsidR="00F47496" w:rsidRPr="00F47496" w:rsidRDefault="00F47496" w:rsidP="00F47496">
      <w:pPr>
        <w:bidi/>
        <w:rPr>
          <w:rFonts w:cs="David" w:hint="cs"/>
          <w:rtl/>
        </w:rPr>
      </w:pPr>
    </w:p>
    <w:p w14:paraId="206994B9" w14:textId="77777777" w:rsidR="00F47496" w:rsidRPr="00F47496" w:rsidRDefault="00F47496" w:rsidP="00F47496">
      <w:pPr>
        <w:bidi/>
        <w:rPr>
          <w:rFonts w:cs="David" w:hint="cs"/>
          <w:rtl/>
        </w:rPr>
      </w:pPr>
      <w:r w:rsidRPr="00F47496">
        <w:rPr>
          <w:rFonts w:cs="David" w:hint="cs"/>
          <w:rtl/>
        </w:rPr>
        <w:tab/>
        <w:t xml:space="preserve"> הקואליציה.</w:t>
      </w:r>
    </w:p>
    <w:p w14:paraId="0D7B53D4" w14:textId="77777777" w:rsidR="00F47496" w:rsidRPr="00F47496" w:rsidRDefault="00F47496" w:rsidP="00F47496">
      <w:pPr>
        <w:bidi/>
        <w:rPr>
          <w:rFonts w:cs="David" w:hint="cs"/>
          <w:rtl/>
        </w:rPr>
      </w:pPr>
    </w:p>
    <w:p w14:paraId="4F4B9E97" w14:textId="77777777" w:rsidR="00F47496" w:rsidRPr="00F47496" w:rsidRDefault="00F47496" w:rsidP="00F47496">
      <w:pPr>
        <w:bidi/>
        <w:rPr>
          <w:rFonts w:cs="David" w:hint="cs"/>
          <w:rtl/>
        </w:rPr>
      </w:pPr>
      <w:r w:rsidRPr="00F47496">
        <w:rPr>
          <w:rFonts w:cs="David" w:hint="cs"/>
          <w:u w:val="single"/>
          <w:rtl/>
        </w:rPr>
        <w:t>אלכס מילר:</w:t>
      </w:r>
    </w:p>
    <w:p w14:paraId="230FF800" w14:textId="77777777" w:rsidR="00F47496" w:rsidRPr="00F47496" w:rsidRDefault="00F47496" w:rsidP="00F47496">
      <w:pPr>
        <w:bidi/>
        <w:rPr>
          <w:rFonts w:cs="David" w:hint="cs"/>
          <w:rtl/>
        </w:rPr>
      </w:pPr>
    </w:p>
    <w:p w14:paraId="36A9D61E" w14:textId="77777777" w:rsidR="00F47496" w:rsidRPr="00F47496" w:rsidRDefault="00F47496" w:rsidP="00F47496">
      <w:pPr>
        <w:bidi/>
        <w:rPr>
          <w:rFonts w:cs="David" w:hint="cs"/>
          <w:rtl/>
        </w:rPr>
      </w:pPr>
      <w:r w:rsidRPr="00F47496">
        <w:rPr>
          <w:rFonts w:cs="David" w:hint="cs"/>
          <w:rtl/>
        </w:rPr>
        <w:tab/>
        <w:t xml:space="preserve">הקואליציה לא מביאה את זה. </w:t>
      </w:r>
    </w:p>
    <w:p w14:paraId="2C8806A1" w14:textId="77777777" w:rsidR="00F47496" w:rsidRPr="00F47496" w:rsidRDefault="00F47496" w:rsidP="00F47496">
      <w:pPr>
        <w:bidi/>
        <w:rPr>
          <w:rFonts w:cs="David" w:hint="cs"/>
          <w:rtl/>
        </w:rPr>
      </w:pPr>
    </w:p>
    <w:p w14:paraId="79731E22" w14:textId="77777777" w:rsidR="00F47496" w:rsidRPr="00F47496" w:rsidRDefault="00F47496" w:rsidP="00F47496">
      <w:pPr>
        <w:bidi/>
        <w:rPr>
          <w:rFonts w:cs="David" w:hint="cs"/>
          <w:rtl/>
        </w:rPr>
      </w:pPr>
      <w:r w:rsidRPr="00F47496">
        <w:rPr>
          <w:rFonts w:cs="David" w:hint="cs"/>
          <w:rtl/>
        </w:rPr>
        <w:tab/>
        <w:t xml:space="preserve">כאשר אנחנו מדברים על שינוי יסודי בשיטת הממשל במדינת ישראל אנחנו צריכים להיות מאוד זהירים כאשר אנחנו מרחיבים את העניין הזה או מקבלים החלטות בלי לדון עליהן בצורה מעמיקה. </w:t>
      </w:r>
    </w:p>
    <w:p w14:paraId="505801C6" w14:textId="77777777" w:rsidR="00F47496" w:rsidRPr="00F47496" w:rsidRDefault="00F47496" w:rsidP="00F47496">
      <w:pPr>
        <w:bidi/>
        <w:rPr>
          <w:rFonts w:cs="David" w:hint="cs"/>
          <w:rtl/>
        </w:rPr>
      </w:pPr>
    </w:p>
    <w:p w14:paraId="5B48F9D8" w14:textId="77777777" w:rsidR="00F47496" w:rsidRPr="00F47496" w:rsidRDefault="00F47496" w:rsidP="00F47496">
      <w:pPr>
        <w:bidi/>
        <w:rPr>
          <w:rFonts w:cs="David" w:hint="cs"/>
          <w:rtl/>
        </w:rPr>
      </w:pPr>
      <w:r w:rsidRPr="00F47496">
        <w:rPr>
          <w:rFonts w:cs="David" w:hint="cs"/>
          <w:rtl/>
        </w:rPr>
        <w:tab/>
        <w:t>חבר הכנסת מולה, אתה לא צודק כי אני הייתי שותף לדיונים שקיים מנחם בן ששון כשהיה יושב ראש ועדת חוקה, חוק ומשפט בכנסת ה-17, ובנושא של החוק הנורבגי דנו במשך לפחות מושב שלם. עלו שם כל הוואריאציות של החוק הזה, ובסופו של דבר הגיעו למסקנה הזאת עוד אז.</w:t>
      </w:r>
    </w:p>
    <w:p w14:paraId="19A5C969" w14:textId="77777777" w:rsidR="00F47496" w:rsidRPr="00F47496" w:rsidRDefault="00F47496" w:rsidP="00F47496">
      <w:pPr>
        <w:bidi/>
        <w:rPr>
          <w:rFonts w:cs="David" w:hint="cs"/>
          <w:rtl/>
        </w:rPr>
      </w:pPr>
    </w:p>
    <w:p w14:paraId="082C70E1" w14:textId="77777777" w:rsidR="00F47496" w:rsidRPr="00F47496" w:rsidRDefault="00F47496" w:rsidP="00F47496">
      <w:pPr>
        <w:bidi/>
        <w:rPr>
          <w:rFonts w:cs="David" w:hint="cs"/>
          <w:rtl/>
        </w:rPr>
      </w:pPr>
      <w:r w:rsidRPr="00F47496">
        <w:rPr>
          <w:rFonts w:cs="David" w:hint="cs"/>
          <w:u w:val="single"/>
          <w:rtl/>
        </w:rPr>
        <w:t>שלמה מולה:</w:t>
      </w:r>
    </w:p>
    <w:p w14:paraId="2BF30FE7" w14:textId="77777777" w:rsidR="00F47496" w:rsidRPr="00F47496" w:rsidRDefault="00F47496" w:rsidP="00F47496">
      <w:pPr>
        <w:bidi/>
        <w:rPr>
          <w:rFonts w:cs="David" w:hint="cs"/>
          <w:rtl/>
        </w:rPr>
      </w:pPr>
    </w:p>
    <w:p w14:paraId="26B5D22F" w14:textId="77777777" w:rsidR="00F47496" w:rsidRPr="00F47496" w:rsidRDefault="00F47496" w:rsidP="00F47496">
      <w:pPr>
        <w:bidi/>
        <w:rPr>
          <w:rFonts w:cs="David" w:hint="cs"/>
          <w:rtl/>
        </w:rPr>
      </w:pPr>
      <w:r w:rsidRPr="00F47496">
        <w:rPr>
          <w:rFonts w:cs="David" w:hint="cs"/>
          <w:rtl/>
        </w:rPr>
        <w:tab/>
        <w:t>הנוסחה הזאת?</w:t>
      </w:r>
    </w:p>
    <w:p w14:paraId="284D1092" w14:textId="77777777" w:rsidR="00F47496" w:rsidRPr="00F47496" w:rsidRDefault="00F47496" w:rsidP="00F47496">
      <w:pPr>
        <w:bidi/>
        <w:rPr>
          <w:rFonts w:cs="David" w:hint="cs"/>
          <w:rtl/>
        </w:rPr>
      </w:pPr>
    </w:p>
    <w:p w14:paraId="2F816D0F" w14:textId="77777777" w:rsidR="00F47496" w:rsidRPr="00F47496" w:rsidRDefault="00F47496" w:rsidP="00F47496">
      <w:pPr>
        <w:bidi/>
        <w:rPr>
          <w:rFonts w:cs="David" w:hint="cs"/>
          <w:rtl/>
        </w:rPr>
      </w:pPr>
      <w:r w:rsidRPr="00F47496">
        <w:rPr>
          <w:rFonts w:cs="David" w:hint="cs"/>
          <w:u w:val="single"/>
          <w:rtl/>
        </w:rPr>
        <w:t>אלכס מילר:</w:t>
      </w:r>
    </w:p>
    <w:p w14:paraId="13419EE3" w14:textId="77777777" w:rsidR="00F47496" w:rsidRPr="00F47496" w:rsidRDefault="00F47496" w:rsidP="00F47496">
      <w:pPr>
        <w:bidi/>
        <w:rPr>
          <w:rFonts w:cs="David" w:hint="cs"/>
          <w:rtl/>
        </w:rPr>
      </w:pPr>
    </w:p>
    <w:p w14:paraId="5779140D" w14:textId="77777777" w:rsidR="00F47496" w:rsidRPr="00F47496" w:rsidRDefault="00F47496" w:rsidP="00F47496">
      <w:pPr>
        <w:bidi/>
        <w:rPr>
          <w:rFonts w:cs="David" w:hint="cs"/>
          <w:rtl/>
        </w:rPr>
      </w:pPr>
      <w:r w:rsidRPr="00F47496">
        <w:rPr>
          <w:rFonts w:cs="David" w:hint="cs"/>
          <w:rtl/>
        </w:rPr>
        <w:tab/>
        <w:t xml:space="preserve"> הנוסחה שאליה הגיעה הממשלה. </w:t>
      </w:r>
    </w:p>
    <w:p w14:paraId="5B03094B" w14:textId="77777777" w:rsidR="00F47496" w:rsidRPr="00F47496" w:rsidRDefault="00F47496" w:rsidP="00F47496">
      <w:pPr>
        <w:bidi/>
        <w:rPr>
          <w:rFonts w:cs="David" w:hint="cs"/>
          <w:rtl/>
        </w:rPr>
      </w:pPr>
    </w:p>
    <w:p w14:paraId="1E886288" w14:textId="77777777" w:rsidR="00F47496" w:rsidRPr="00F47496" w:rsidRDefault="00F47496" w:rsidP="00F47496">
      <w:pPr>
        <w:bidi/>
        <w:rPr>
          <w:rFonts w:cs="David" w:hint="cs"/>
          <w:u w:val="single"/>
          <w:rtl/>
        </w:rPr>
      </w:pPr>
      <w:r w:rsidRPr="00F47496">
        <w:rPr>
          <w:rFonts w:cs="David" w:hint="cs"/>
          <w:u w:val="single"/>
          <w:rtl/>
        </w:rPr>
        <w:t>שלמה מולה:</w:t>
      </w:r>
    </w:p>
    <w:p w14:paraId="7138BE8A" w14:textId="77777777" w:rsidR="00F47496" w:rsidRPr="00F47496" w:rsidRDefault="00F47496" w:rsidP="00F47496">
      <w:pPr>
        <w:bidi/>
        <w:rPr>
          <w:rFonts w:cs="David" w:hint="cs"/>
          <w:rtl/>
        </w:rPr>
      </w:pPr>
    </w:p>
    <w:p w14:paraId="28F2AABF" w14:textId="77777777" w:rsidR="00F47496" w:rsidRPr="00F47496" w:rsidRDefault="00F47496" w:rsidP="00F47496">
      <w:pPr>
        <w:bidi/>
        <w:rPr>
          <w:rFonts w:cs="David" w:hint="cs"/>
          <w:rtl/>
        </w:rPr>
      </w:pPr>
      <w:r w:rsidRPr="00F47496">
        <w:rPr>
          <w:rFonts w:cs="David" w:hint="cs"/>
          <w:rtl/>
        </w:rPr>
        <w:tab/>
        <w:t>- - -</w:t>
      </w:r>
    </w:p>
    <w:p w14:paraId="008D298C" w14:textId="77777777" w:rsidR="00F47496" w:rsidRPr="00F47496" w:rsidRDefault="00F47496" w:rsidP="00F47496">
      <w:pPr>
        <w:bidi/>
        <w:rPr>
          <w:rFonts w:cs="David" w:hint="cs"/>
          <w:rtl/>
        </w:rPr>
      </w:pPr>
    </w:p>
    <w:p w14:paraId="427F9043" w14:textId="77777777" w:rsidR="00F47496" w:rsidRPr="00F47496" w:rsidRDefault="00F47496" w:rsidP="00F47496">
      <w:pPr>
        <w:bidi/>
        <w:rPr>
          <w:rFonts w:cs="David" w:hint="cs"/>
          <w:rtl/>
        </w:rPr>
      </w:pPr>
      <w:r w:rsidRPr="00F47496">
        <w:rPr>
          <w:rFonts w:cs="David" w:hint="cs"/>
          <w:u w:val="single"/>
          <w:rtl/>
        </w:rPr>
        <w:t>אלכס מילר:</w:t>
      </w:r>
    </w:p>
    <w:p w14:paraId="32CE4138" w14:textId="77777777" w:rsidR="00F47496" w:rsidRPr="00F47496" w:rsidRDefault="00F47496" w:rsidP="00F47496">
      <w:pPr>
        <w:bidi/>
        <w:rPr>
          <w:rFonts w:cs="David" w:hint="cs"/>
          <w:rtl/>
        </w:rPr>
      </w:pPr>
    </w:p>
    <w:p w14:paraId="2DA8CF58" w14:textId="77777777" w:rsidR="00F47496" w:rsidRPr="00F47496" w:rsidRDefault="00F47496" w:rsidP="00F47496">
      <w:pPr>
        <w:bidi/>
        <w:rPr>
          <w:rFonts w:cs="David" w:hint="cs"/>
          <w:rtl/>
        </w:rPr>
      </w:pPr>
      <w:r w:rsidRPr="00F47496">
        <w:rPr>
          <w:rFonts w:cs="David" w:hint="cs"/>
          <w:rtl/>
        </w:rPr>
        <w:tab/>
        <w:t xml:space="preserve"> בטח שאני - - - עשיתי על זה סמינריון.</w:t>
      </w:r>
    </w:p>
    <w:p w14:paraId="4027402E" w14:textId="77777777" w:rsidR="00F47496" w:rsidRPr="00F47496" w:rsidRDefault="00F47496" w:rsidP="00F47496">
      <w:pPr>
        <w:bidi/>
        <w:rPr>
          <w:rFonts w:cs="David" w:hint="cs"/>
          <w:rtl/>
        </w:rPr>
      </w:pPr>
    </w:p>
    <w:p w14:paraId="3CD5FD0D" w14:textId="77777777" w:rsidR="00F47496" w:rsidRPr="00F47496" w:rsidRDefault="00F47496" w:rsidP="00F47496">
      <w:pPr>
        <w:bidi/>
        <w:rPr>
          <w:rFonts w:cs="David" w:hint="cs"/>
          <w:u w:val="single"/>
          <w:rtl/>
        </w:rPr>
      </w:pPr>
      <w:r w:rsidRPr="00F47496">
        <w:rPr>
          <w:rFonts w:cs="David" w:hint="cs"/>
          <w:u w:val="single"/>
          <w:rtl/>
        </w:rPr>
        <w:t>שלמה מולה:</w:t>
      </w:r>
    </w:p>
    <w:p w14:paraId="7859BB7A" w14:textId="77777777" w:rsidR="00F47496" w:rsidRPr="00F47496" w:rsidRDefault="00F47496" w:rsidP="00F47496">
      <w:pPr>
        <w:bidi/>
        <w:rPr>
          <w:rFonts w:cs="David" w:hint="cs"/>
          <w:rtl/>
        </w:rPr>
      </w:pPr>
    </w:p>
    <w:p w14:paraId="257A3CC5" w14:textId="77777777" w:rsidR="00F47496" w:rsidRPr="00F47496" w:rsidRDefault="00F47496" w:rsidP="00F47496">
      <w:pPr>
        <w:bidi/>
        <w:rPr>
          <w:rFonts w:cs="David" w:hint="cs"/>
          <w:rtl/>
        </w:rPr>
      </w:pPr>
      <w:r w:rsidRPr="00F47496">
        <w:rPr>
          <w:rFonts w:cs="David" w:hint="cs"/>
          <w:rtl/>
        </w:rPr>
        <w:tab/>
        <w:t xml:space="preserve"> הצעת החוק הזאת באה כדי לפתור את בעיית הבית היהודי. על מה אתה מדבר בכלל? - - - בצורה מעמיקה כדי להחיל את החוק הנורבגי- -</w:t>
      </w:r>
    </w:p>
    <w:p w14:paraId="5D7A185F" w14:textId="77777777" w:rsidR="00F47496" w:rsidRPr="00F47496" w:rsidRDefault="00F47496" w:rsidP="00F47496">
      <w:pPr>
        <w:bidi/>
        <w:rPr>
          <w:rFonts w:cs="David" w:hint="cs"/>
          <w:rtl/>
        </w:rPr>
      </w:pPr>
    </w:p>
    <w:p w14:paraId="3005E74E"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6D87594D" w14:textId="77777777" w:rsidR="00F47496" w:rsidRPr="00F47496" w:rsidRDefault="00F47496" w:rsidP="00F47496">
      <w:pPr>
        <w:bidi/>
        <w:rPr>
          <w:rFonts w:cs="David" w:hint="cs"/>
          <w:rtl/>
        </w:rPr>
      </w:pPr>
    </w:p>
    <w:p w14:paraId="7C79C120" w14:textId="77777777" w:rsidR="00F47496" w:rsidRPr="00F47496" w:rsidRDefault="00F47496" w:rsidP="00F47496">
      <w:pPr>
        <w:bidi/>
        <w:rPr>
          <w:rFonts w:cs="David" w:hint="cs"/>
          <w:rtl/>
        </w:rPr>
      </w:pPr>
      <w:r w:rsidRPr="00F47496">
        <w:rPr>
          <w:rFonts w:cs="David" w:hint="cs"/>
          <w:rtl/>
        </w:rPr>
        <w:tab/>
        <w:t>חבר הכנסת מולה, היית בזכות הדיבור, לא הפרענו לך.</w:t>
      </w:r>
    </w:p>
    <w:p w14:paraId="65F2E707" w14:textId="77777777" w:rsidR="00F47496" w:rsidRPr="00F47496" w:rsidRDefault="00F47496" w:rsidP="00F47496">
      <w:pPr>
        <w:bidi/>
        <w:rPr>
          <w:rFonts w:cs="David" w:hint="cs"/>
          <w:rtl/>
        </w:rPr>
      </w:pPr>
    </w:p>
    <w:p w14:paraId="3295E1DE" w14:textId="77777777" w:rsidR="00F47496" w:rsidRDefault="00F47496" w:rsidP="00F47496">
      <w:pPr>
        <w:bidi/>
        <w:rPr>
          <w:rFonts w:cs="David" w:hint="cs"/>
          <w:u w:val="single"/>
          <w:rtl/>
        </w:rPr>
      </w:pPr>
    </w:p>
    <w:p w14:paraId="3B06D1D3" w14:textId="77777777" w:rsidR="00F47496" w:rsidRDefault="00F47496" w:rsidP="00F47496">
      <w:pPr>
        <w:bidi/>
        <w:rPr>
          <w:rFonts w:cs="David" w:hint="cs"/>
          <w:u w:val="single"/>
          <w:rtl/>
        </w:rPr>
      </w:pPr>
    </w:p>
    <w:p w14:paraId="0FAC4CC5" w14:textId="77777777" w:rsidR="00F47496" w:rsidRDefault="00F47496" w:rsidP="00F47496">
      <w:pPr>
        <w:bidi/>
        <w:rPr>
          <w:rFonts w:cs="David" w:hint="cs"/>
          <w:u w:val="single"/>
          <w:rtl/>
        </w:rPr>
      </w:pPr>
    </w:p>
    <w:p w14:paraId="6009CF1F" w14:textId="77777777" w:rsidR="00F47496" w:rsidRPr="00F47496" w:rsidRDefault="00F47496" w:rsidP="00F47496">
      <w:pPr>
        <w:bidi/>
        <w:rPr>
          <w:rFonts w:cs="David" w:hint="cs"/>
          <w:u w:val="single"/>
          <w:rtl/>
        </w:rPr>
      </w:pPr>
      <w:r w:rsidRPr="00F47496">
        <w:rPr>
          <w:rFonts w:cs="David" w:hint="cs"/>
          <w:u w:val="single"/>
          <w:rtl/>
        </w:rPr>
        <w:t>שלמה מולה:</w:t>
      </w:r>
    </w:p>
    <w:p w14:paraId="735BC2E2" w14:textId="77777777" w:rsidR="00F47496" w:rsidRPr="00F47496" w:rsidRDefault="00F47496" w:rsidP="00F47496">
      <w:pPr>
        <w:bidi/>
        <w:rPr>
          <w:rFonts w:cs="David" w:hint="cs"/>
          <w:rtl/>
        </w:rPr>
      </w:pPr>
    </w:p>
    <w:p w14:paraId="22504426" w14:textId="77777777" w:rsidR="00F47496" w:rsidRPr="00F47496" w:rsidRDefault="00F47496" w:rsidP="00F47496">
      <w:pPr>
        <w:bidi/>
        <w:rPr>
          <w:rFonts w:cs="David" w:hint="cs"/>
          <w:rtl/>
        </w:rPr>
      </w:pPr>
      <w:r w:rsidRPr="00F47496">
        <w:rPr>
          <w:rFonts w:cs="David" w:hint="cs"/>
          <w:rtl/>
        </w:rPr>
        <w:tab/>
        <w:t xml:space="preserve"> רק הערתי לו- - -</w:t>
      </w:r>
    </w:p>
    <w:p w14:paraId="7C533CF1" w14:textId="77777777" w:rsidR="00F47496" w:rsidRPr="00F47496" w:rsidRDefault="00F47496" w:rsidP="00F47496">
      <w:pPr>
        <w:bidi/>
        <w:rPr>
          <w:rFonts w:cs="David" w:hint="cs"/>
          <w:rtl/>
        </w:rPr>
      </w:pPr>
    </w:p>
    <w:p w14:paraId="2055F345"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1C627283" w14:textId="77777777" w:rsidR="00F47496" w:rsidRPr="00F47496" w:rsidRDefault="00F47496" w:rsidP="00F47496">
      <w:pPr>
        <w:bidi/>
        <w:rPr>
          <w:rFonts w:cs="David" w:hint="cs"/>
          <w:rtl/>
        </w:rPr>
      </w:pPr>
    </w:p>
    <w:p w14:paraId="07CFDA45" w14:textId="77777777" w:rsidR="00F47496" w:rsidRPr="00F47496" w:rsidRDefault="00F47496" w:rsidP="00F47496">
      <w:pPr>
        <w:bidi/>
        <w:rPr>
          <w:rFonts w:cs="David" w:hint="cs"/>
          <w:rtl/>
        </w:rPr>
      </w:pPr>
      <w:r w:rsidRPr="00F47496">
        <w:rPr>
          <w:rFonts w:cs="David" w:hint="cs"/>
          <w:rtl/>
        </w:rPr>
        <w:tab/>
        <w:t>אני שמח על הערותיך, אבל בכל זאת אני רוצה לקדם את הדיון.</w:t>
      </w:r>
    </w:p>
    <w:p w14:paraId="4BF531E7" w14:textId="77777777" w:rsidR="00F47496" w:rsidRPr="00F47496" w:rsidRDefault="00F47496" w:rsidP="00F47496">
      <w:pPr>
        <w:bidi/>
        <w:rPr>
          <w:rFonts w:cs="David" w:hint="cs"/>
          <w:rtl/>
        </w:rPr>
      </w:pPr>
    </w:p>
    <w:p w14:paraId="18884489" w14:textId="77777777" w:rsidR="00F47496" w:rsidRPr="00F47496" w:rsidRDefault="00F47496" w:rsidP="00F47496">
      <w:pPr>
        <w:bidi/>
        <w:rPr>
          <w:rFonts w:cs="David" w:hint="cs"/>
          <w:rtl/>
        </w:rPr>
      </w:pPr>
      <w:r w:rsidRPr="00F47496">
        <w:rPr>
          <w:rFonts w:cs="David" w:hint="cs"/>
          <w:u w:val="single"/>
          <w:rtl/>
        </w:rPr>
        <w:t>אלכס מילר:</w:t>
      </w:r>
    </w:p>
    <w:p w14:paraId="3EB9F889" w14:textId="77777777" w:rsidR="00F47496" w:rsidRPr="00F47496" w:rsidRDefault="00F47496" w:rsidP="00F47496">
      <w:pPr>
        <w:bidi/>
        <w:rPr>
          <w:rFonts w:cs="David" w:hint="cs"/>
          <w:rtl/>
        </w:rPr>
      </w:pPr>
    </w:p>
    <w:p w14:paraId="7F808585" w14:textId="77777777" w:rsidR="00F47496" w:rsidRPr="00F47496" w:rsidRDefault="00F47496" w:rsidP="00F47496">
      <w:pPr>
        <w:bidi/>
        <w:rPr>
          <w:rFonts w:cs="David" w:hint="cs"/>
          <w:rtl/>
        </w:rPr>
      </w:pPr>
      <w:r w:rsidRPr="00F47496">
        <w:rPr>
          <w:rFonts w:cs="David" w:hint="cs"/>
          <w:rtl/>
        </w:rPr>
        <w:tab/>
        <w:t xml:space="preserve">הנוסחה לדרך שבה שר מתפטר, נכנס במקומו אחד, ובמקרה שהשר חוזר, וחבר הכנסת יוצא, זה נולד בוועדת חוקה בכנסת ה-17. אני מפנה אותך לפרוטוקולים של הוועדה, תראה בדיוק. גם מספר האנשים. אנחנו מדברים על מספר גדול של אנשים. אם החוק היה מופעל במלואו אנחנו צריכים לדעת שהתקציבים של המדינה במשבר הכלכלי הם לא כל כך גדולים בשביל להרשות לעצמנו עוד 30 אנשים שייכנסו בתור חברי כנסת. </w:t>
      </w:r>
    </w:p>
    <w:p w14:paraId="008F32C9" w14:textId="77777777" w:rsidR="00F47496" w:rsidRPr="00F47496" w:rsidRDefault="00F47496" w:rsidP="00F47496">
      <w:pPr>
        <w:bidi/>
        <w:rPr>
          <w:rFonts w:cs="David" w:hint="cs"/>
          <w:rtl/>
        </w:rPr>
      </w:pPr>
    </w:p>
    <w:p w14:paraId="109BF90D" w14:textId="77777777" w:rsidR="00F47496" w:rsidRPr="00F47496" w:rsidRDefault="00F47496" w:rsidP="00F47496">
      <w:pPr>
        <w:bidi/>
        <w:rPr>
          <w:rFonts w:cs="David" w:hint="cs"/>
          <w:u w:val="single"/>
          <w:rtl/>
        </w:rPr>
      </w:pPr>
      <w:r w:rsidRPr="00F47496">
        <w:rPr>
          <w:rFonts w:cs="David" w:hint="cs"/>
          <w:u w:val="single"/>
          <w:rtl/>
        </w:rPr>
        <w:t>שלמה מולה:</w:t>
      </w:r>
    </w:p>
    <w:p w14:paraId="4AAE2BC2" w14:textId="77777777" w:rsidR="00F47496" w:rsidRPr="00F47496" w:rsidRDefault="00F47496" w:rsidP="00F47496">
      <w:pPr>
        <w:bidi/>
        <w:rPr>
          <w:rFonts w:cs="David" w:hint="cs"/>
          <w:rtl/>
        </w:rPr>
      </w:pPr>
    </w:p>
    <w:p w14:paraId="16D1941F" w14:textId="77777777" w:rsidR="00F47496" w:rsidRPr="00F47496" w:rsidRDefault="00F47496" w:rsidP="00F47496">
      <w:pPr>
        <w:bidi/>
        <w:rPr>
          <w:rFonts w:cs="David" w:hint="cs"/>
          <w:rtl/>
        </w:rPr>
      </w:pPr>
      <w:r w:rsidRPr="00F47496">
        <w:rPr>
          <w:rFonts w:cs="David" w:hint="cs"/>
          <w:rtl/>
        </w:rPr>
        <w:tab/>
        <w:t xml:space="preserve"> הסיעה שלך דווקא תומכת בחוק הנורבגי.</w:t>
      </w:r>
    </w:p>
    <w:p w14:paraId="012C34F2" w14:textId="77777777" w:rsidR="00F47496" w:rsidRPr="00F47496" w:rsidRDefault="00F47496" w:rsidP="00F47496">
      <w:pPr>
        <w:bidi/>
        <w:rPr>
          <w:rFonts w:cs="David" w:hint="cs"/>
          <w:rtl/>
        </w:rPr>
      </w:pPr>
    </w:p>
    <w:p w14:paraId="17F7C690"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178940F5" w14:textId="77777777" w:rsidR="00F47496" w:rsidRPr="00F47496" w:rsidRDefault="00F47496" w:rsidP="00F47496">
      <w:pPr>
        <w:bidi/>
        <w:rPr>
          <w:rFonts w:cs="David" w:hint="cs"/>
          <w:rtl/>
        </w:rPr>
      </w:pPr>
    </w:p>
    <w:p w14:paraId="078DB04A" w14:textId="77777777" w:rsidR="00F47496" w:rsidRPr="00F47496" w:rsidRDefault="00F47496" w:rsidP="00F47496">
      <w:pPr>
        <w:bidi/>
        <w:rPr>
          <w:rFonts w:cs="David" w:hint="cs"/>
          <w:rtl/>
        </w:rPr>
      </w:pPr>
      <w:r w:rsidRPr="00F47496">
        <w:rPr>
          <w:rFonts w:cs="David" w:hint="cs"/>
          <w:rtl/>
        </w:rPr>
        <w:tab/>
        <w:t xml:space="preserve"> חבר הכנסת מולה.</w:t>
      </w:r>
    </w:p>
    <w:p w14:paraId="61B0C855" w14:textId="77777777" w:rsidR="00F47496" w:rsidRPr="00F47496" w:rsidRDefault="00F47496" w:rsidP="00F47496">
      <w:pPr>
        <w:bidi/>
        <w:rPr>
          <w:rFonts w:cs="David" w:hint="cs"/>
          <w:rtl/>
        </w:rPr>
      </w:pPr>
    </w:p>
    <w:p w14:paraId="560244F9" w14:textId="77777777" w:rsidR="00F47496" w:rsidRPr="00F47496" w:rsidRDefault="00F47496" w:rsidP="00F47496">
      <w:pPr>
        <w:bidi/>
        <w:rPr>
          <w:rFonts w:cs="David" w:hint="cs"/>
          <w:rtl/>
        </w:rPr>
      </w:pPr>
      <w:r w:rsidRPr="00F47496">
        <w:rPr>
          <w:rFonts w:cs="David" w:hint="cs"/>
          <w:u w:val="single"/>
          <w:rtl/>
        </w:rPr>
        <w:t>אלכס מילר:</w:t>
      </w:r>
    </w:p>
    <w:p w14:paraId="301CEFC1" w14:textId="77777777" w:rsidR="00F47496" w:rsidRPr="00F47496" w:rsidRDefault="00F47496" w:rsidP="00F47496">
      <w:pPr>
        <w:bidi/>
        <w:rPr>
          <w:rFonts w:cs="David" w:hint="cs"/>
          <w:rtl/>
        </w:rPr>
      </w:pPr>
    </w:p>
    <w:p w14:paraId="61269D26" w14:textId="77777777" w:rsidR="00F47496" w:rsidRPr="00F47496" w:rsidRDefault="00F47496" w:rsidP="00F47496">
      <w:pPr>
        <w:bidi/>
        <w:rPr>
          <w:rFonts w:cs="David" w:hint="cs"/>
          <w:rtl/>
        </w:rPr>
      </w:pPr>
      <w:r w:rsidRPr="00F47496">
        <w:rPr>
          <w:rFonts w:cs="David" w:hint="cs"/>
          <w:rtl/>
        </w:rPr>
        <w:tab/>
        <w:t xml:space="preserve"> בסדר- -</w:t>
      </w:r>
    </w:p>
    <w:p w14:paraId="21679313" w14:textId="77777777" w:rsidR="00F47496" w:rsidRPr="00F47496" w:rsidRDefault="00F47496" w:rsidP="00F47496">
      <w:pPr>
        <w:bidi/>
        <w:rPr>
          <w:rFonts w:cs="David" w:hint="cs"/>
          <w:rtl/>
        </w:rPr>
      </w:pPr>
    </w:p>
    <w:p w14:paraId="1D81F255"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1D3A63B9" w14:textId="77777777" w:rsidR="00F47496" w:rsidRPr="00F47496" w:rsidRDefault="00F47496" w:rsidP="00F47496">
      <w:pPr>
        <w:bidi/>
        <w:rPr>
          <w:rFonts w:cs="David" w:hint="cs"/>
          <w:rtl/>
        </w:rPr>
      </w:pPr>
    </w:p>
    <w:p w14:paraId="64107690" w14:textId="77777777" w:rsidR="00F47496" w:rsidRPr="00F47496" w:rsidRDefault="00F47496" w:rsidP="00F47496">
      <w:pPr>
        <w:bidi/>
        <w:rPr>
          <w:rFonts w:cs="David" w:hint="cs"/>
          <w:rtl/>
        </w:rPr>
      </w:pPr>
      <w:r w:rsidRPr="00F47496">
        <w:rPr>
          <w:rFonts w:cs="David" w:hint="cs"/>
          <w:rtl/>
        </w:rPr>
        <w:tab/>
        <w:t xml:space="preserve"> חבר הכנסת מולה, אני בכל זאת מבקש ממך- -</w:t>
      </w:r>
    </w:p>
    <w:p w14:paraId="66A161A7" w14:textId="77777777" w:rsidR="00F47496" w:rsidRPr="00F47496" w:rsidRDefault="00F47496" w:rsidP="00F47496">
      <w:pPr>
        <w:bidi/>
        <w:rPr>
          <w:rFonts w:cs="David" w:hint="cs"/>
          <w:rtl/>
        </w:rPr>
      </w:pPr>
    </w:p>
    <w:p w14:paraId="582C40B9" w14:textId="77777777" w:rsidR="00F47496" w:rsidRPr="00F47496" w:rsidRDefault="00F47496" w:rsidP="00F47496">
      <w:pPr>
        <w:bidi/>
        <w:rPr>
          <w:rFonts w:cs="David" w:hint="cs"/>
          <w:rtl/>
        </w:rPr>
      </w:pPr>
      <w:r w:rsidRPr="00F47496">
        <w:rPr>
          <w:rFonts w:cs="David" w:hint="cs"/>
          <w:u w:val="single"/>
          <w:rtl/>
        </w:rPr>
        <w:t>אלכס מילר:</w:t>
      </w:r>
    </w:p>
    <w:p w14:paraId="34BBD91E" w14:textId="77777777" w:rsidR="00F47496" w:rsidRPr="00F47496" w:rsidRDefault="00F47496" w:rsidP="00F47496">
      <w:pPr>
        <w:bidi/>
        <w:rPr>
          <w:rFonts w:cs="David" w:hint="cs"/>
          <w:rtl/>
        </w:rPr>
      </w:pPr>
    </w:p>
    <w:p w14:paraId="25851A8F" w14:textId="77777777" w:rsidR="00F47496" w:rsidRPr="00F47496" w:rsidRDefault="00F47496" w:rsidP="00F47496">
      <w:pPr>
        <w:bidi/>
        <w:rPr>
          <w:rFonts w:cs="David" w:hint="cs"/>
          <w:rtl/>
        </w:rPr>
      </w:pPr>
      <w:r w:rsidRPr="00F47496">
        <w:rPr>
          <w:rFonts w:cs="David" w:hint="cs"/>
          <w:rtl/>
        </w:rPr>
        <w:tab/>
        <w:t xml:space="preserve"> לכן אדוני היושב ראש, כמו שנוסח החוק המקובל הגיע מהממשלה לתמיכה, אני לא חושב שהרחבה של הנוסח הזה עכשיו תעזור, אלא רק תזיק גם לחוק וגם להמשך הבדיקה שהממשלה תעשה במצב החדש. אם יוחלט בעתיד להרחיב את הנושא הזה גם לסגני שרים אני מאמין שהממשלה תדע לעשות את זה בצורה בריאה וחכמה ביותר, ואנחנו לא נצטרך להיתקע אם יהיה צורך.</w:t>
      </w:r>
    </w:p>
    <w:p w14:paraId="7E589E70" w14:textId="77777777" w:rsidR="00F47496" w:rsidRPr="00F47496" w:rsidRDefault="00F47496" w:rsidP="00F47496">
      <w:pPr>
        <w:bidi/>
        <w:rPr>
          <w:rFonts w:cs="David" w:hint="cs"/>
          <w:rtl/>
        </w:rPr>
      </w:pPr>
    </w:p>
    <w:p w14:paraId="28C31B43"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5FF99475" w14:textId="77777777" w:rsidR="00F47496" w:rsidRPr="00F47496" w:rsidRDefault="00F47496" w:rsidP="00F47496">
      <w:pPr>
        <w:bidi/>
        <w:rPr>
          <w:rFonts w:cs="David" w:hint="cs"/>
          <w:rtl/>
        </w:rPr>
      </w:pPr>
    </w:p>
    <w:p w14:paraId="04C13269" w14:textId="77777777" w:rsidR="00F47496" w:rsidRPr="00F47496" w:rsidRDefault="00F47496" w:rsidP="00F47496">
      <w:pPr>
        <w:bidi/>
        <w:rPr>
          <w:rFonts w:cs="David" w:hint="cs"/>
          <w:rtl/>
        </w:rPr>
      </w:pPr>
      <w:r w:rsidRPr="00F47496">
        <w:rPr>
          <w:rFonts w:cs="David" w:hint="cs"/>
          <w:rtl/>
        </w:rPr>
        <w:tab/>
        <w:t>לכן אתה תומך בנושא חדש, אם הבנתי נכון.</w:t>
      </w:r>
    </w:p>
    <w:p w14:paraId="02B79AD3" w14:textId="77777777" w:rsidR="00F47496" w:rsidRPr="00F47496" w:rsidRDefault="00F47496" w:rsidP="00F47496">
      <w:pPr>
        <w:bidi/>
        <w:rPr>
          <w:rFonts w:cs="David" w:hint="cs"/>
          <w:rtl/>
        </w:rPr>
      </w:pPr>
    </w:p>
    <w:p w14:paraId="58BB385D" w14:textId="77777777" w:rsidR="00F47496" w:rsidRPr="00F47496" w:rsidRDefault="00F47496" w:rsidP="00F47496">
      <w:pPr>
        <w:bidi/>
        <w:rPr>
          <w:rFonts w:cs="David" w:hint="cs"/>
          <w:rtl/>
        </w:rPr>
      </w:pPr>
      <w:r w:rsidRPr="00F47496">
        <w:rPr>
          <w:rFonts w:cs="David" w:hint="cs"/>
          <w:u w:val="single"/>
          <w:rtl/>
        </w:rPr>
        <w:t>אלכס מילר:</w:t>
      </w:r>
    </w:p>
    <w:p w14:paraId="216E2BF8" w14:textId="77777777" w:rsidR="00F47496" w:rsidRPr="00F47496" w:rsidRDefault="00F47496" w:rsidP="00F47496">
      <w:pPr>
        <w:bidi/>
        <w:rPr>
          <w:rFonts w:cs="David" w:hint="cs"/>
          <w:rtl/>
        </w:rPr>
      </w:pPr>
    </w:p>
    <w:p w14:paraId="1A998DF5" w14:textId="77777777" w:rsidR="00F47496" w:rsidRPr="00F47496" w:rsidRDefault="00F47496" w:rsidP="00F47496">
      <w:pPr>
        <w:bidi/>
        <w:rPr>
          <w:rFonts w:cs="David" w:hint="cs"/>
          <w:rtl/>
        </w:rPr>
      </w:pPr>
      <w:r w:rsidRPr="00F47496">
        <w:rPr>
          <w:rFonts w:cs="David" w:hint="cs"/>
          <w:rtl/>
        </w:rPr>
        <w:tab/>
        <w:t xml:space="preserve"> נכון.</w:t>
      </w:r>
    </w:p>
    <w:p w14:paraId="0FE7A0B6" w14:textId="77777777" w:rsidR="00F47496" w:rsidRPr="00F47496" w:rsidRDefault="00F47496" w:rsidP="00F47496">
      <w:pPr>
        <w:bidi/>
        <w:rPr>
          <w:rFonts w:cs="David" w:hint="cs"/>
          <w:rtl/>
        </w:rPr>
      </w:pPr>
    </w:p>
    <w:p w14:paraId="440D1C24"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45FD697E" w14:textId="77777777" w:rsidR="00F47496" w:rsidRPr="00F47496" w:rsidRDefault="00F47496" w:rsidP="00F47496">
      <w:pPr>
        <w:bidi/>
        <w:rPr>
          <w:rFonts w:cs="David" w:hint="cs"/>
          <w:rtl/>
        </w:rPr>
      </w:pPr>
    </w:p>
    <w:p w14:paraId="25C4ED81" w14:textId="77777777" w:rsidR="00F47496" w:rsidRPr="00F47496" w:rsidRDefault="00F47496" w:rsidP="00F47496">
      <w:pPr>
        <w:bidi/>
        <w:rPr>
          <w:rFonts w:cs="David" w:hint="cs"/>
          <w:rtl/>
        </w:rPr>
      </w:pPr>
      <w:r w:rsidRPr="00F47496">
        <w:rPr>
          <w:rFonts w:cs="David" w:hint="cs"/>
          <w:rtl/>
        </w:rPr>
        <w:tab/>
        <w:t xml:space="preserve">הדובר הבא, חבר הכנסת מיכאלי, בבקשה. </w:t>
      </w:r>
    </w:p>
    <w:p w14:paraId="0ED82277" w14:textId="77777777" w:rsidR="00F47496" w:rsidRPr="00F47496" w:rsidRDefault="00F47496" w:rsidP="00F47496">
      <w:pPr>
        <w:bidi/>
        <w:rPr>
          <w:rFonts w:cs="David" w:hint="cs"/>
          <w:rtl/>
        </w:rPr>
      </w:pPr>
    </w:p>
    <w:p w14:paraId="14AEF657" w14:textId="77777777" w:rsidR="00F47496" w:rsidRPr="00F47496" w:rsidRDefault="00F47496" w:rsidP="00F47496">
      <w:pPr>
        <w:bidi/>
        <w:rPr>
          <w:rFonts w:cs="David" w:hint="cs"/>
          <w:rtl/>
        </w:rPr>
      </w:pPr>
      <w:r w:rsidRPr="00F47496">
        <w:rPr>
          <w:rFonts w:cs="David" w:hint="cs"/>
          <w:u w:val="single"/>
          <w:rtl/>
        </w:rPr>
        <w:t>אברהם מיכאלי:</w:t>
      </w:r>
    </w:p>
    <w:p w14:paraId="172D298C" w14:textId="77777777" w:rsidR="00F47496" w:rsidRPr="00F47496" w:rsidRDefault="00F47496" w:rsidP="00F47496">
      <w:pPr>
        <w:bidi/>
        <w:rPr>
          <w:rFonts w:cs="David" w:hint="cs"/>
          <w:rtl/>
        </w:rPr>
      </w:pPr>
    </w:p>
    <w:p w14:paraId="3A9F8D57" w14:textId="77777777" w:rsidR="00F47496" w:rsidRPr="00F47496" w:rsidRDefault="00F47496" w:rsidP="00F47496">
      <w:pPr>
        <w:bidi/>
        <w:rPr>
          <w:rFonts w:cs="David" w:hint="cs"/>
          <w:rtl/>
        </w:rPr>
      </w:pPr>
      <w:r w:rsidRPr="00F47496">
        <w:rPr>
          <w:rFonts w:cs="David" w:hint="cs"/>
          <w:rtl/>
        </w:rPr>
        <w:tab/>
        <w:t xml:space="preserve"> אדוני היושב ראש, הנושא באמת עלה בוועדת חוקה, וכל הקרדיט שנתנו לחבר הכנסת שטען מה שטען. הדבר עלה פה שוב במסגרת דיון אקדמי בוועדת חוקה. אנחנו בוועדת חוקה לא נחפזים להעביר חוקים בצורה חפוזה. נשמעו שם דעות של מומחים בעלי שם בתחום </w:t>
      </w:r>
      <w:r w:rsidRPr="00F47496">
        <w:rPr>
          <w:rFonts w:cs="David"/>
          <w:rtl/>
        </w:rPr>
        <w:t>–</w:t>
      </w:r>
      <w:r w:rsidRPr="00F47496">
        <w:rPr>
          <w:rFonts w:cs="David" w:hint="cs"/>
          <w:rtl/>
        </w:rPr>
        <w:t xml:space="preserve"> גם פרופ' נבות וגם פרופ' שטרית היו שם, ובאמת, בין היתר עלתה הטענה ששינוי לגבי סגני שרים יכול להיות מהותי יותר, כפי שדנו בוועדת הכנסת לפני כחודש וחצי-חודשיים בנושא שרצינו לעשות בעניין ההחזרה של סגני שרים לוועדות.</w:t>
      </w:r>
    </w:p>
    <w:p w14:paraId="15FE2643" w14:textId="77777777" w:rsidR="00F47496" w:rsidRPr="00F47496" w:rsidRDefault="00F47496" w:rsidP="00F47496">
      <w:pPr>
        <w:bidi/>
        <w:rPr>
          <w:rFonts w:cs="David" w:hint="cs"/>
          <w:rtl/>
        </w:rPr>
      </w:pPr>
    </w:p>
    <w:p w14:paraId="520EA225"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166F3C10" w14:textId="77777777" w:rsidR="00F47496" w:rsidRPr="00F47496" w:rsidRDefault="00F47496" w:rsidP="00F47496">
      <w:pPr>
        <w:bidi/>
        <w:rPr>
          <w:rFonts w:cs="David" w:hint="cs"/>
          <w:rtl/>
        </w:rPr>
      </w:pPr>
    </w:p>
    <w:p w14:paraId="445FE464" w14:textId="77777777" w:rsidR="00F47496" w:rsidRPr="00F47496" w:rsidRDefault="00F47496" w:rsidP="00F47496">
      <w:pPr>
        <w:bidi/>
        <w:rPr>
          <w:rFonts w:cs="David" w:hint="cs"/>
          <w:rtl/>
        </w:rPr>
      </w:pPr>
      <w:r w:rsidRPr="00F47496">
        <w:rPr>
          <w:rFonts w:cs="David" w:hint="cs"/>
          <w:rtl/>
        </w:rPr>
        <w:tab/>
        <w:t>ברור שיש סתירה בין השניים.</w:t>
      </w:r>
    </w:p>
    <w:p w14:paraId="2DC99B1C" w14:textId="77777777" w:rsidR="00F47496" w:rsidRPr="00F47496" w:rsidRDefault="00F47496" w:rsidP="00F47496">
      <w:pPr>
        <w:bidi/>
        <w:rPr>
          <w:rFonts w:cs="David" w:hint="cs"/>
          <w:rtl/>
        </w:rPr>
      </w:pPr>
    </w:p>
    <w:p w14:paraId="2A503F4A" w14:textId="77777777" w:rsidR="00F47496" w:rsidRPr="00F47496" w:rsidRDefault="00F47496" w:rsidP="00F47496">
      <w:pPr>
        <w:bidi/>
        <w:rPr>
          <w:rFonts w:cs="David" w:hint="cs"/>
          <w:rtl/>
        </w:rPr>
      </w:pPr>
      <w:r w:rsidRPr="00F47496">
        <w:rPr>
          <w:rFonts w:cs="David" w:hint="cs"/>
          <w:u w:val="single"/>
          <w:rtl/>
        </w:rPr>
        <w:t>אברהם מיכאלי:</w:t>
      </w:r>
    </w:p>
    <w:p w14:paraId="6398C39C" w14:textId="77777777" w:rsidR="00F47496" w:rsidRPr="00F47496" w:rsidRDefault="00F47496" w:rsidP="00F47496">
      <w:pPr>
        <w:bidi/>
        <w:rPr>
          <w:rFonts w:cs="David" w:hint="cs"/>
          <w:rtl/>
        </w:rPr>
      </w:pPr>
    </w:p>
    <w:p w14:paraId="76952DAE" w14:textId="77777777" w:rsidR="00F47496" w:rsidRPr="00F47496" w:rsidRDefault="00F47496" w:rsidP="00F47496">
      <w:pPr>
        <w:bidi/>
        <w:rPr>
          <w:rFonts w:cs="David" w:hint="cs"/>
          <w:rtl/>
        </w:rPr>
      </w:pPr>
      <w:r w:rsidRPr="00F47496">
        <w:rPr>
          <w:rFonts w:cs="David" w:hint="cs"/>
          <w:rtl/>
        </w:rPr>
        <w:tab/>
        <w:t xml:space="preserve"> בוודאי.</w:t>
      </w:r>
    </w:p>
    <w:p w14:paraId="54066FA2" w14:textId="77777777" w:rsidR="00F47496" w:rsidRPr="00F47496" w:rsidRDefault="00F47496" w:rsidP="00F47496">
      <w:pPr>
        <w:bidi/>
        <w:rPr>
          <w:rFonts w:cs="David" w:hint="cs"/>
          <w:rtl/>
        </w:rPr>
      </w:pPr>
    </w:p>
    <w:p w14:paraId="15F58AC5"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07D97725" w14:textId="77777777" w:rsidR="00F47496" w:rsidRPr="00F47496" w:rsidRDefault="00F47496" w:rsidP="00F47496">
      <w:pPr>
        <w:bidi/>
        <w:rPr>
          <w:rFonts w:cs="David" w:hint="cs"/>
          <w:rtl/>
        </w:rPr>
      </w:pPr>
    </w:p>
    <w:p w14:paraId="3CBC762C" w14:textId="77777777" w:rsidR="00F47496" w:rsidRPr="00F47496" w:rsidRDefault="00F47496" w:rsidP="00F47496">
      <w:pPr>
        <w:bidi/>
        <w:rPr>
          <w:rFonts w:cs="David" w:hint="cs"/>
          <w:rtl/>
        </w:rPr>
      </w:pPr>
      <w:r w:rsidRPr="00F47496">
        <w:rPr>
          <w:rFonts w:cs="David" w:hint="cs"/>
          <w:rtl/>
        </w:rPr>
        <w:tab/>
        <w:t xml:space="preserve"> כי אם עושים את התיקון, וסגן שר לא יהיה חבר כנסת בוודאי שהוא לא יכול להיות חבר בוועדה. </w:t>
      </w:r>
    </w:p>
    <w:p w14:paraId="250E4483" w14:textId="77777777" w:rsidR="00F47496" w:rsidRPr="00F47496" w:rsidRDefault="00F47496" w:rsidP="00F47496">
      <w:pPr>
        <w:bidi/>
        <w:rPr>
          <w:rFonts w:cs="David" w:hint="cs"/>
          <w:rtl/>
        </w:rPr>
      </w:pPr>
    </w:p>
    <w:p w14:paraId="2F6716DB" w14:textId="77777777" w:rsidR="00F47496" w:rsidRPr="00F47496" w:rsidRDefault="00F47496" w:rsidP="00F47496">
      <w:pPr>
        <w:bidi/>
        <w:rPr>
          <w:rFonts w:cs="David" w:hint="cs"/>
          <w:u w:val="single"/>
          <w:rtl/>
        </w:rPr>
      </w:pPr>
      <w:r w:rsidRPr="00F47496">
        <w:rPr>
          <w:rFonts w:cs="David" w:hint="cs"/>
          <w:u w:val="single"/>
          <w:rtl/>
        </w:rPr>
        <w:t>אברהם מיכאלי:</w:t>
      </w:r>
    </w:p>
    <w:p w14:paraId="20E48B0E" w14:textId="77777777" w:rsidR="00F47496" w:rsidRPr="00F47496" w:rsidRDefault="00F47496" w:rsidP="00F47496">
      <w:pPr>
        <w:bidi/>
        <w:rPr>
          <w:rFonts w:cs="David" w:hint="cs"/>
          <w:u w:val="single"/>
          <w:rtl/>
        </w:rPr>
      </w:pPr>
    </w:p>
    <w:p w14:paraId="7AB7541A" w14:textId="77777777" w:rsidR="00F47496" w:rsidRPr="00F47496" w:rsidRDefault="00F47496" w:rsidP="00F47496">
      <w:pPr>
        <w:bidi/>
        <w:rPr>
          <w:rFonts w:cs="David" w:hint="cs"/>
          <w:rtl/>
        </w:rPr>
      </w:pPr>
      <w:r w:rsidRPr="00F47496">
        <w:rPr>
          <w:rFonts w:cs="David" w:hint="cs"/>
          <w:rtl/>
        </w:rPr>
        <w:tab/>
        <w:t xml:space="preserve"> אמרנו את זה, ופרופ' </w:t>
      </w:r>
      <w:proofErr w:type="spellStart"/>
      <w:r w:rsidRPr="00F47496">
        <w:rPr>
          <w:rFonts w:cs="David" w:hint="cs"/>
          <w:rtl/>
        </w:rPr>
        <w:t>סוזי</w:t>
      </w:r>
      <w:proofErr w:type="spellEnd"/>
      <w:r w:rsidRPr="00F47496">
        <w:rPr>
          <w:rFonts w:cs="David" w:hint="cs"/>
          <w:rtl/>
        </w:rPr>
        <w:t xml:space="preserve"> נבות באמת טענה את זה. לכן אמרנו שההצעה </w:t>
      </w:r>
      <w:proofErr w:type="spellStart"/>
      <w:r w:rsidRPr="00F47496">
        <w:rPr>
          <w:rFonts w:cs="David" w:hint="cs"/>
          <w:rtl/>
        </w:rPr>
        <w:t>מתייתרת</w:t>
      </w:r>
      <w:proofErr w:type="spellEnd"/>
      <w:r w:rsidRPr="00F47496">
        <w:rPr>
          <w:rFonts w:cs="David" w:hint="cs"/>
          <w:rtl/>
        </w:rPr>
        <w:t xml:space="preserve">. אנחנו כרגע נקבל את ההחלטה הזאת. </w:t>
      </w:r>
    </w:p>
    <w:p w14:paraId="6622563D" w14:textId="77777777" w:rsidR="00F47496" w:rsidRPr="00F47496" w:rsidRDefault="00F47496" w:rsidP="00F47496">
      <w:pPr>
        <w:bidi/>
        <w:rPr>
          <w:rFonts w:cs="David" w:hint="cs"/>
          <w:rtl/>
        </w:rPr>
      </w:pPr>
    </w:p>
    <w:p w14:paraId="4E535879"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6E75EC87" w14:textId="77777777" w:rsidR="00F47496" w:rsidRPr="00F47496" w:rsidRDefault="00F47496" w:rsidP="00F47496">
      <w:pPr>
        <w:bidi/>
        <w:rPr>
          <w:rFonts w:cs="David" w:hint="cs"/>
          <w:rtl/>
        </w:rPr>
      </w:pPr>
    </w:p>
    <w:p w14:paraId="3CFFD754" w14:textId="77777777" w:rsidR="00F47496" w:rsidRPr="00F47496" w:rsidRDefault="00F47496" w:rsidP="00F47496">
      <w:pPr>
        <w:bidi/>
        <w:rPr>
          <w:rFonts w:cs="David" w:hint="cs"/>
          <w:rtl/>
        </w:rPr>
      </w:pPr>
      <w:r w:rsidRPr="00F47496">
        <w:rPr>
          <w:rFonts w:cs="David" w:hint="cs"/>
          <w:rtl/>
        </w:rPr>
        <w:tab/>
        <w:t xml:space="preserve"> ברור. לכן מבחינה זו ועדת כנסת שחשבה שסגני שרים צריכים להיות בוועדות- -</w:t>
      </w:r>
    </w:p>
    <w:p w14:paraId="3DF474BA" w14:textId="77777777" w:rsidR="00F47496" w:rsidRPr="00F47496" w:rsidRDefault="00F47496" w:rsidP="00F47496">
      <w:pPr>
        <w:bidi/>
        <w:rPr>
          <w:rFonts w:cs="David" w:hint="cs"/>
          <w:rtl/>
        </w:rPr>
      </w:pPr>
    </w:p>
    <w:p w14:paraId="662EDAC9" w14:textId="77777777" w:rsidR="00F47496" w:rsidRPr="00F47496" w:rsidRDefault="00F47496" w:rsidP="00F47496">
      <w:pPr>
        <w:bidi/>
        <w:rPr>
          <w:rFonts w:cs="David" w:hint="cs"/>
          <w:u w:val="single"/>
          <w:rtl/>
        </w:rPr>
      </w:pPr>
      <w:r w:rsidRPr="00F47496">
        <w:rPr>
          <w:rFonts w:cs="David" w:hint="cs"/>
          <w:u w:val="single"/>
          <w:rtl/>
        </w:rPr>
        <w:t>קריאה:</w:t>
      </w:r>
    </w:p>
    <w:p w14:paraId="2E8C3B58" w14:textId="77777777" w:rsidR="00F47496" w:rsidRPr="00F47496" w:rsidRDefault="00F47496" w:rsidP="00F47496">
      <w:pPr>
        <w:bidi/>
        <w:rPr>
          <w:rFonts w:cs="David" w:hint="cs"/>
          <w:u w:val="single"/>
          <w:rtl/>
        </w:rPr>
      </w:pPr>
    </w:p>
    <w:p w14:paraId="54CD6F24" w14:textId="77777777" w:rsidR="00F47496" w:rsidRPr="00F47496" w:rsidRDefault="00F47496" w:rsidP="00F47496">
      <w:pPr>
        <w:bidi/>
        <w:rPr>
          <w:rFonts w:cs="David" w:hint="cs"/>
          <w:rtl/>
        </w:rPr>
      </w:pPr>
      <w:r w:rsidRPr="00F47496">
        <w:rPr>
          <w:rFonts w:cs="David" w:hint="cs"/>
          <w:rtl/>
        </w:rPr>
        <w:tab/>
        <w:t>יצאתם מנקודת הנחה שברור- -</w:t>
      </w:r>
    </w:p>
    <w:p w14:paraId="682D9F8D" w14:textId="77777777" w:rsidR="00F47496" w:rsidRPr="00F47496" w:rsidRDefault="00F47496" w:rsidP="00F47496">
      <w:pPr>
        <w:bidi/>
        <w:rPr>
          <w:rFonts w:cs="David" w:hint="cs"/>
          <w:rtl/>
        </w:rPr>
      </w:pPr>
    </w:p>
    <w:p w14:paraId="394EDE82" w14:textId="77777777" w:rsidR="00F47496" w:rsidRPr="00F47496" w:rsidRDefault="00F47496" w:rsidP="00F47496">
      <w:pPr>
        <w:bidi/>
        <w:rPr>
          <w:rFonts w:cs="David" w:hint="cs"/>
          <w:u w:val="single"/>
          <w:rtl/>
        </w:rPr>
      </w:pPr>
      <w:r w:rsidRPr="00F47496">
        <w:rPr>
          <w:rFonts w:cs="David" w:hint="cs"/>
          <w:u w:val="single"/>
          <w:rtl/>
        </w:rPr>
        <w:t>אברהם מיכאלי:</w:t>
      </w:r>
    </w:p>
    <w:p w14:paraId="21BAE57D" w14:textId="77777777" w:rsidR="00F47496" w:rsidRPr="00F47496" w:rsidRDefault="00F47496" w:rsidP="00F47496">
      <w:pPr>
        <w:bidi/>
        <w:rPr>
          <w:rFonts w:cs="David" w:hint="cs"/>
          <w:u w:val="single"/>
          <w:rtl/>
        </w:rPr>
      </w:pPr>
    </w:p>
    <w:p w14:paraId="1A02B219" w14:textId="77777777" w:rsidR="00F47496" w:rsidRPr="00F47496" w:rsidRDefault="00F47496" w:rsidP="00F47496">
      <w:pPr>
        <w:bidi/>
        <w:rPr>
          <w:rFonts w:cs="David" w:hint="cs"/>
          <w:rtl/>
        </w:rPr>
      </w:pPr>
      <w:r w:rsidRPr="00F47496">
        <w:rPr>
          <w:rFonts w:cs="David" w:hint="cs"/>
          <w:rtl/>
        </w:rPr>
        <w:tab/>
        <w:t xml:space="preserve">בוודאי, זה תתרי </w:t>
      </w:r>
      <w:proofErr w:type="spellStart"/>
      <w:r w:rsidRPr="00F47496">
        <w:rPr>
          <w:rFonts w:cs="David" w:hint="cs"/>
          <w:rtl/>
        </w:rPr>
        <w:t>דסתרי</w:t>
      </w:r>
      <w:proofErr w:type="spellEnd"/>
      <w:r w:rsidRPr="00F47496">
        <w:rPr>
          <w:rFonts w:cs="David" w:hint="cs"/>
          <w:rtl/>
        </w:rPr>
        <w:t xml:space="preserve">. </w:t>
      </w:r>
    </w:p>
    <w:p w14:paraId="747719B5" w14:textId="77777777" w:rsidR="00F47496" w:rsidRPr="00F47496" w:rsidRDefault="00F47496" w:rsidP="00F47496">
      <w:pPr>
        <w:bidi/>
        <w:rPr>
          <w:rFonts w:cs="David" w:hint="cs"/>
          <w:rtl/>
        </w:rPr>
      </w:pPr>
    </w:p>
    <w:p w14:paraId="1822308A" w14:textId="77777777" w:rsidR="00F47496" w:rsidRPr="00F47496" w:rsidRDefault="00F47496" w:rsidP="00F47496">
      <w:pPr>
        <w:bidi/>
        <w:rPr>
          <w:rFonts w:cs="David"/>
          <w:u w:val="single"/>
          <w:rtl/>
        </w:rPr>
      </w:pPr>
      <w:proofErr w:type="spellStart"/>
      <w:r w:rsidRPr="00F47496">
        <w:rPr>
          <w:rFonts w:cs="David"/>
          <w:u w:val="single"/>
          <w:rtl/>
        </w:rPr>
        <w:t>טלב</w:t>
      </w:r>
      <w:proofErr w:type="spellEnd"/>
      <w:r w:rsidRPr="00F47496">
        <w:rPr>
          <w:rFonts w:cs="David"/>
          <w:u w:val="single"/>
          <w:rtl/>
        </w:rPr>
        <w:t xml:space="preserve"> </w:t>
      </w:r>
      <w:proofErr w:type="spellStart"/>
      <w:r w:rsidRPr="00F47496">
        <w:rPr>
          <w:rFonts w:cs="David"/>
          <w:u w:val="single"/>
          <w:rtl/>
        </w:rPr>
        <w:t>אלסאנע</w:t>
      </w:r>
      <w:proofErr w:type="spellEnd"/>
      <w:r w:rsidRPr="00F47496">
        <w:rPr>
          <w:rFonts w:cs="David"/>
          <w:u w:val="single"/>
          <w:rtl/>
        </w:rPr>
        <w:t>:</w:t>
      </w:r>
    </w:p>
    <w:p w14:paraId="72ACD44E" w14:textId="77777777" w:rsidR="00F47496" w:rsidRPr="00F47496" w:rsidRDefault="00F47496" w:rsidP="00F47496">
      <w:pPr>
        <w:bidi/>
        <w:rPr>
          <w:rFonts w:cs="David"/>
          <w:u w:val="single"/>
          <w:rtl/>
        </w:rPr>
      </w:pPr>
    </w:p>
    <w:p w14:paraId="6B599AB0" w14:textId="77777777" w:rsidR="00F47496" w:rsidRPr="00F47496" w:rsidRDefault="00F47496" w:rsidP="00F47496">
      <w:pPr>
        <w:bidi/>
        <w:rPr>
          <w:rFonts w:cs="David" w:hint="cs"/>
          <w:rtl/>
        </w:rPr>
      </w:pPr>
      <w:r w:rsidRPr="00F47496">
        <w:rPr>
          <w:rFonts w:cs="David"/>
          <w:rtl/>
        </w:rPr>
        <w:tab/>
      </w:r>
      <w:r w:rsidRPr="00F47496">
        <w:rPr>
          <w:rFonts w:cs="David" w:hint="cs"/>
          <w:rtl/>
        </w:rPr>
        <w:t xml:space="preserve">- - - כל חברי ועדה רואים אותם כאילו הם חלק מהרשות המחוקקת. </w:t>
      </w:r>
    </w:p>
    <w:p w14:paraId="67903092" w14:textId="77777777" w:rsidR="00F47496" w:rsidRPr="00F47496" w:rsidRDefault="00F47496" w:rsidP="00F47496">
      <w:pPr>
        <w:bidi/>
        <w:rPr>
          <w:rFonts w:cs="David" w:hint="cs"/>
          <w:rtl/>
        </w:rPr>
      </w:pPr>
    </w:p>
    <w:p w14:paraId="21A43AC4" w14:textId="77777777" w:rsidR="00F47496" w:rsidRPr="00F47496" w:rsidRDefault="00F47496" w:rsidP="00F47496">
      <w:pPr>
        <w:bidi/>
        <w:rPr>
          <w:rFonts w:cs="David" w:hint="cs"/>
          <w:u w:val="single"/>
          <w:rtl/>
        </w:rPr>
      </w:pPr>
      <w:r w:rsidRPr="00F47496">
        <w:rPr>
          <w:rFonts w:cs="David" w:hint="cs"/>
          <w:u w:val="single"/>
          <w:rtl/>
        </w:rPr>
        <w:t>אברהם מיכאלי:</w:t>
      </w:r>
    </w:p>
    <w:p w14:paraId="346F2FFE" w14:textId="77777777" w:rsidR="00F47496" w:rsidRPr="00F47496" w:rsidRDefault="00F47496" w:rsidP="00F47496">
      <w:pPr>
        <w:bidi/>
        <w:rPr>
          <w:rFonts w:cs="David" w:hint="cs"/>
          <w:u w:val="single"/>
          <w:rtl/>
        </w:rPr>
      </w:pPr>
    </w:p>
    <w:p w14:paraId="2891055B" w14:textId="77777777" w:rsidR="00F47496" w:rsidRPr="00F47496" w:rsidRDefault="00F47496" w:rsidP="00F47496">
      <w:pPr>
        <w:bidi/>
        <w:rPr>
          <w:rFonts w:cs="David" w:hint="cs"/>
          <w:rtl/>
        </w:rPr>
      </w:pPr>
      <w:r w:rsidRPr="00F47496">
        <w:rPr>
          <w:rFonts w:cs="David" w:hint="cs"/>
          <w:rtl/>
        </w:rPr>
        <w:tab/>
        <w:t xml:space="preserve"> בוודאי.</w:t>
      </w:r>
    </w:p>
    <w:p w14:paraId="5E8744FB" w14:textId="77777777" w:rsidR="00F47496" w:rsidRPr="00F47496" w:rsidRDefault="00F47496" w:rsidP="00F47496">
      <w:pPr>
        <w:bidi/>
        <w:rPr>
          <w:rFonts w:cs="David" w:hint="cs"/>
          <w:rtl/>
        </w:rPr>
      </w:pPr>
    </w:p>
    <w:p w14:paraId="066E319F" w14:textId="77777777" w:rsidR="00F47496" w:rsidRPr="00F47496" w:rsidRDefault="00F47496" w:rsidP="00F47496">
      <w:pPr>
        <w:bidi/>
        <w:rPr>
          <w:rFonts w:cs="David" w:hint="cs"/>
          <w:rtl/>
        </w:rPr>
      </w:pPr>
      <w:r w:rsidRPr="00F47496">
        <w:rPr>
          <w:rFonts w:cs="David" w:hint="cs"/>
          <w:u w:val="single"/>
          <w:rtl/>
        </w:rPr>
        <w:t>אלכס מילר:</w:t>
      </w:r>
    </w:p>
    <w:p w14:paraId="4C724B78" w14:textId="77777777" w:rsidR="00F47496" w:rsidRPr="00F47496" w:rsidRDefault="00F47496" w:rsidP="00F47496">
      <w:pPr>
        <w:bidi/>
        <w:rPr>
          <w:rFonts w:cs="David" w:hint="cs"/>
          <w:rtl/>
        </w:rPr>
      </w:pPr>
    </w:p>
    <w:p w14:paraId="57C628F6" w14:textId="77777777" w:rsidR="00F47496" w:rsidRPr="00F47496" w:rsidRDefault="00F47496" w:rsidP="00F47496">
      <w:pPr>
        <w:bidi/>
        <w:rPr>
          <w:rFonts w:cs="David" w:hint="cs"/>
          <w:rtl/>
        </w:rPr>
      </w:pPr>
      <w:r w:rsidRPr="00F47496">
        <w:rPr>
          <w:rFonts w:cs="David" w:hint="cs"/>
          <w:rtl/>
        </w:rPr>
        <w:tab/>
        <w:t>- - -</w:t>
      </w:r>
    </w:p>
    <w:p w14:paraId="681E548F" w14:textId="77777777" w:rsidR="00F47496" w:rsidRPr="00F47496" w:rsidRDefault="00F47496" w:rsidP="00F47496">
      <w:pPr>
        <w:bidi/>
        <w:rPr>
          <w:rFonts w:cs="David" w:hint="cs"/>
          <w:rtl/>
        </w:rPr>
      </w:pPr>
    </w:p>
    <w:p w14:paraId="6E9EE111" w14:textId="77777777" w:rsidR="00F47496" w:rsidRPr="00F47496" w:rsidRDefault="00F47496" w:rsidP="00F47496">
      <w:pPr>
        <w:bidi/>
        <w:rPr>
          <w:rFonts w:cs="David" w:hint="cs"/>
          <w:rtl/>
        </w:rPr>
      </w:pPr>
      <w:r w:rsidRPr="00F47496">
        <w:rPr>
          <w:rFonts w:cs="David" w:hint="cs"/>
          <w:u w:val="single"/>
          <w:rtl/>
        </w:rPr>
        <w:t>אברהם מיכאלי:</w:t>
      </w:r>
    </w:p>
    <w:p w14:paraId="602D3153" w14:textId="77777777" w:rsidR="00F47496" w:rsidRPr="00F47496" w:rsidRDefault="00F47496" w:rsidP="00F47496">
      <w:pPr>
        <w:bidi/>
        <w:rPr>
          <w:rFonts w:cs="David" w:hint="cs"/>
          <w:rtl/>
        </w:rPr>
      </w:pPr>
    </w:p>
    <w:p w14:paraId="40CA2993" w14:textId="77777777" w:rsidR="00F47496" w:rsidRPr="00F47496" w:rsidRDefault="00F47496" w:rsidP="00F47496">
      <w:pPr>
        <w:bidi/>
        <w:rPr>
          <w:rFonts w:cs="David" w:hint="cs"/>
          <w:rtl/>
        </w:rPr>
      </w:pPr>
      <w:r w:rsidRPr="00F47496">
        <w:rPr>
          <w:rFonts w:cs="David" w:hint="cs"/>
          <w:rtl/>
        </w:rPr>
        <w:tab/>
        <w:t xml:space="preserve"> הסוגיה שנדונה היום בוועדת חוקה היא הצעת חוק שההשלכות שלה הן חוקתיות, אבל זאת הצעת חוק פרופר משיקולים פוליטיים. הרי החוק הזה נבנה על-פי הסכמים קואליציוניים שהיו, ואנחנו לא מסתירים ולא מטייחים את זה. </w:t>
      </w:r>
    </w:p>
    <w:p w14:paraId="26A9BFE0" w14:textId="77777777" w:rsidR="00F47496" w:rsidRPr="00F47496" w:rsidRDefault="00F47496" w:rsidP="00F47496">
      <w:pPr>
        <w:bidi/>
        <w:rPr>
          <w:rFonts w:cs="David" w:hint="cs"/>
          <w:rtl/>
        </w:rPr>
      </w:pPr>
    </w:p>
    <w:p w14:paraId="5932B530"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095DD0DA" w14:textId="77777777" w:rsidR="00F47496" w:rsidRPr="00F47496" w:rsidRDefault="00F47496" w:rsidP="00F47496">
      <w:pPr>
        <w:bidi/>
        <w:rPr>
          <w:rFonts w:cs="David" w:hint="cs"/>
          <w:rtl/>
        </w:rPr>
      </w:pPr>
    </w:p>
    <w:p w14:paraId="6F21E993" w14:textId="77777777" w:rsidR="00F47496" w:rsidRPr="00F47496" w:rsidRDefault="00F47496" w:rsidP="00F47496">
      <w:pPr>
        <w:bidi/>
        <w:rPr>
          <w:rFonts w:cs="David" w:hint="cs"/>
          <w:rtl/>
        </w:rPr>
      </w:pPr>
      <w:r w:rsidRPr="00F47496">
        <w:rPr>
          <w:rFonts w:cs="David" w:hint="cs"/>
          <w:rtl/>
        </w:rPr>
        <w:tab/>
        <w:t>הסכמים קואליציוניים זה דבר לגיטימי.</w:t>
      </w:r>
    </w:p>
    <w:p w14:paraId="030A96F4" w14:textId="77777777" w:rsidR="00F47496" w:rsidRPr="00F47496" w:rsidRDefault="00F47496" w:rsidP="00F47496">
      <w:pPr>
        <w:bidi/>
        <w:rPr>
          <w:rFonts w:cs="David" w:hint="cs"/>
          <w:rtl/>
        </w:rPr>
      </w:pPr>
    </w:p>
    <w:p w14:paraId="484DCD81" w14:textId="77777777" w:rsidR="00F47496" w:rsidRDefault="00F47496" w:rsidP="00F47496">
      <w:pPr>
        <w:bidi/>
        <w:rPr>
          <w:rFonts w:cs="David" w:hint="cs"/>
          <w:u w:val="single"/>
          <w:rtl/>
        </w:rPr>
      </w:pPr>
    </w:p>
    <w:p w14:paraId="6BD1B6EA" w14:textId="77777777" w:rsidR="00F47496" w:rsidRDefault="00F47496" w:rsidP="00F47496">
      <w:pPr>
        <w:bidi/>
        <w:rPr>
          <w:rFonts w:cs="David" w:hint="cs"/>
          <w:u w:val="single"/>
          <w:rtl/>
        </w:rPr>
      </w:pPr>
    </w:p>
    <w:p w14:paraId="676312CF" w14:textId="77777777" w:rsidR="00F47496" w:rsidRDefault="00F47496" w:rsidP="00F47496">
      <w:pPr>
        <w:bidi/>
        <w:rPr>
          <w:rFonts w:cs="David" w:hint="cs"/>
          <w:u w:val="single"/>
          <w:rtl/>
        </w:rPr>
      </w:pPr>
    </w:p>
    <w:p w14:paraId="5ED58D4D" w14:textId="77777777" w:rsidR="00F47496" w:rsidRPr="00F47496" w:rsidRDefault="00F47496" w:rsidP="00F47496">
      <w:pPr>
        <w:bidi/>
        <w:rPr>
          <w:rFonts w:cs="David" w:hint="cs"/>
          <w:u w:val="single"/>
          <w:rtl/>
        </w:rPr>
      </w:pPr>
      <w:r w:rsidRPr="00F47496">
        <w:rPr>
          <w:rFonts w:cs="David" w:hint="cs"/>
          <w:u w:val="single"/>
          <w:rtl/>
        </w:rPr>
        <w:t xml:space="preserve">יוחנן </w:t>
      </w:r>
      <w:proofErr w:type="spellStart"/>
      <w:r w:rsidRPr="00F47496">
        <w:rPr>
          <w:rFonts w:cs="David" w:hint="cs"/>
          <w:u w:val="single"/>
          <w:rtl/>
        </w:rPr>
        <w:t>פלסנר</w:t>
      </w:r>
      <w:proofErr w:type="spellEnd"/>
      <w:r w:rsidRPr="00F47496">
        <w:rPr>
          <w:rFonts w:cs="David" w:hint="cs"/>
          <w:u w:val="single"/>
          <w:rtl/>
        </w:rPr>
        <w:t>:</w:t>
      </w:r>
    </w:p>
    <w:p w14:paraId="419AB7B6" w14:textId="77777777" w:rsidR="00F47496" w:rsidRPr="00F47496" w:rsidRDefault="00F47496" w:rsidP="00F47496">
      <w:pPr>
        <w:bidi/>
        <w:rPr>
          <w:rFonts w:cs="David" w:hint="cs"/>
          <w:rtl/>
        </w:rPr>
      </w:pPr>
    </w:p>
    <w:p w14:paraId="67869ACE" w14:textId="77777777" w:rsidR="00F47496" w:rsidRPr="00F47496" w:rsidRDefault="00F47496" w:rsidP="00F47496">
      <w:pPr>
        <w:bidi/>
        <w:rPr>
          <w:rFonts w:cs="David" w:hint="cs"/>
          <w:rtl/>
        </w:rPr>
      </w:pPr>
      <w:r w:rsidRPr="00F47496">
        <w:rPr>
          <w:rFonts w:cs="David" w:hint="cs"/>
          <w:rtl/>
        </w:rPr>
        <w:tab/>
        <w:t>סוף-סוף מישהו אומר את האמת, ש- - - פוליטי ולא בחוק "משילות" במירכאות.</w:t>
      </w:r>
    </w:p>
    <w:p w14:paraId="31EDBAF0" w14:textId="77777777" w:rsidR="00F47496" w:rsidRPr="00F47496" w:rsidRDefault="00F47496" w:rsidP="00F47496">
      <w:pPr>
        <w:bidi/>
        <w:rPr>
          <w:rFonts w:cs="David" w:hint="cs"/>
          <w:rtl/>
        </w:rPr>
      </w:pPr>
    </w:p>
    <w:p w14:paraId="08294476" w14:textId="77777777" w:rsidR="00F47496" w:rsidRPr="00F47496" w:rsidRDefault="00F47496" w:rsidP="00F47496">
      <w:pPr>
        <w:bidi/>
        <w:rPr>
          <w:rFonts w:cs="David" w:hint="cs"/>
          <w:rtl/>
        </w:rPr>
      </w:pPr>
      <w:r w:rsidRPr="00F47496">
        <w:rPr>
          <w:rFonts w:cs="David" w:hint="cs"/>
          <w:u w:val="single"/>
          <w:rtl/>
        </w:rPr>
        <w:t>אברהם מיכאלי:</w:t>
      </w:r>
    </w:p>
    <w:p w14:paraId="323409FB" w14:textId="77777777" w:rsidR="00F47496" w:rsidRPr="00F47496" w:rsidRDefault="00F47496" w:rsidP="00F47496">
      <w:pPr>
        <w:bidi/>
        <w:rPr>
          <w:rFonts w:cs="David" w:hint="cs"/>
          <w:rtl/>
        </w:rPr>
      </w:pPr>
    </w:p>
    <w:p w14:paraId="116FB4FC" w14:textId="77777777" w:rsidR="00F47496" w:rsidRPr="00F47496" w:rsidRDefault="00F47496" w:rsidP="00F47496">
      <w:pPr>
        <w:bidi/>
        <w:rPr>
          <w:rFonts w:cs="David" w:hint="cs"/>
          <w:rtl/>
        </w:rPr>
      </w:pPr>
      <w:r w:rsidRPr="00F47496">
        <w:rPr>
          <w:rFonts w:cs="David" w:hint="cs"/>
          <w:rtl/>
        </w:rPr>
        <w:tab/>
        <w:t xml:space="preserve">חבר כנסת </w:t>
      </w:r>
      <w:proofErr w:type="spellStart"/>
      <w:r w:rsidRPr="00F47496">
        <w:rPr>
          <w:rFonts w:cs="David" w:hint="cs"/>
          <w:rtl/>
        </w:rPr>
        <w:t>פלסנר</w:t>
      </w:r>
      <w:proofErr w:type="spellEnd"/>
      <w:r w:rsidRPr="00F47496">
        <w:rPr>
          <w:rFonts w:cs="David" w:hint="cs"/>
          <w:rtl/>
        </w:rPr>
        <w:t>,  אנחנו בכנסת הזאת לא צריכים כל הזמן לחשוב שיפחידו אותנו בבג"ץ.</w:t>
      </w:r>
    </w:p>
    <w:p w14:paraId="057ED003" w14:textId="77777777" w:rsidR="00F47496" w:rsidRPr="00F47496" w:rsidRDefault="00F47496" w:rsidP="00F47496">
      <w:pPr>
        <w:bidi/>
        <w:rPr>
          <w:rFonts w:cs="David" w:hint="cs"/>
          <w:rtl/>
        </w:rPr>
      </w:pPr>
    </w:p>
    <w:p w14:paraId="6CFEB9DC" w14:textId="77777777" w:rsidR="00F47496" w:rsidRPr="00F47496" w:rsidRDefault="00F47496" w:rsidP="00F47496">
      <w:pPr>
        <w:bidi/>
        <w:rPr>
          <w:rFonts w:cs="David" w:hint="cs"/>
          <w:rtl/>
        </w:rPr>
      </w:pPr>
      <w:r w:rsidRPr="00F47496">
        <w:rPr>
          <w:rFonts w:cs="David" w:hint="cs"/>
          <w:u w:val="single"/>
          <w:rtl/>
        </w:rPr>
        <w:t xml:space="preserve">יוחנן </w:t>
      </w:r>
      <w:proofErr w:type="spellStart"/>
      <w:r w:rsidRPr="00F47496">
        <w:rPr>
          <w:rFonts w:cs="David" w:hint="cs"/>
          <w:u w:val="single"/>
          <w:rtl/>
        </w:rPr>
        <w:t>פלסנר</w:t>
      </w:r>
      <w:proofErr w:type="spellEnd"/>
      <w:r w:rsidRPr="00F47496">
        <w:rPr>
          <w:rFonts w:cs="David" w:hint="cs"/>
          <w:u w:val="single"/>
          <w:rtl/>
        </w:rPr>
        <w:t>:</w:t>
      </w:r>
    </w:p>
    <w:p w14:paraId="032D24A9" w14:textId="77777777" w:rsidR="00F47496" w:rsidRPr="00F47496" w:rsidRDefault="00F47496" w:rsidP="00F47496">
      <w:pPr>
        <w:bidi/>
        <w:rPr>
          <w:rFonts w:cs="David" w:hint="cs"/>
          <w:rtl/>
        </w:rPr>
      </w:pPr>
    </w:p>
    <w:p w14:paraId="75E4250F" w14:textId="77777777" w:rsidR="00F47496" w:rsidRPr="00F47496" w:rsidRDefault="00F47496" w:rsidP="00F47496">
      <w:pPr>
        <w:bidi/>
        <w:rPr>
          <w:rFonts w:cs="David" w:hint="cs"/>
          <w:rtl/>
        </w:rPr>
      </w:pPr>
      <w:r w:rsidRPr="00F47496">
        <w:rPr>
          <w:rFonts w:cs="David" w:hint="cs"/>
          <w:rtl/>
        </w:rPr>
        <w:tab/>
        <w:t xml:space="preserve">לא, רשמית קוראים לזה "חוק משילות". </w:t>
      </w:r>
    </w:p>
    <w:p w14:paraId="4C6E9D19" w14:textId="77777777" w:rsidR="00F47496" w:rsidRPr="00F47496" w:rsidRDefault="00F47496" w:rsidP="00F47496">
      <w:pPr>
        <w:bidi/>
        <w:rPr>
          <w:rFonts w:cs="David" w:hint="cs"/>
          <w:rtl/>
        </w:rPr>
      </w:pPr>
    </w:p>
    <w:p w14:paraId="4A8DA12C" w14:textId="77777777" w:rsidR="00F47496" w:rsidRPr="00F47496" w:rsidRDefault="00F47496" w:rsidP="00F47496">
      <w:pPr>
        <w:bidi/>
        <w:rPr>
          <w:rFonts w:cs="David" w:hint="cs"/>
          <w:u w:val="single"/>
          <w:rtl/>
        </w:rPr>
      </w:pPr>
      <w:r w:rsidRPr="00F47496">
        <w:rPr>
          <w:rFonts w:cs="David" w:hint="cs"/>
          <w:u w:val="single"/>
          <w:rtl/>
        </w:rPr>
        <w:t>אברהם מיכאלי:</w:t>
      </w:r>
    </w:p>
    <w:p w14:paraId="366CEDB3" w14:textId="77777777" w:rsidR="00F47496" w:rsidRPr="00F47496" w:rsidRDefault="00F47496" w:rsidP="00F47496">
      <w:pPr>
        <w:bidi/>
        <w:rPr>
          <w:rFonts w:cs="David" w:hint="cs"/>
          <w:u w:val="single"/>
          <w:rtl/>
        </w:rPr>
      </w:pPr>
    </w:p>
    <w:p w14:paraId="0BE7C844" w14:textId="77777777" w:rsidR="00F47496" w:rsidRPr="00F47496" w:rsidRDefault="00F47496" w:rsidP="00F47496">
      <w:pPr>
        <w:bidi/>
        <w:rPr>
          <w:rFonts w:cs="David" w:hint="cs"/>
          <w:rtl/>
        </w:rPr>
      </w:pPr>
      <w:r w:rsidRPr="00F47496">
        <w:rPr>
          <w:rFonts w:cs="David" w:hint="cs"/>
          <w:rtl/>
        </w:rPr>
        <w:tab/>
        <w:t>- - -</w:t>
      </w:r>
    </w:p>
    <w:p w14:paraId="55FAA32E" w14:textId="77777777" w:rsidR="00F47496" w:rsidRPr="00F47496" w:rsidRDefault="00F47496" w:rsidP="00F47496">
      <w:pPr>
        <w:bidi/>
        <w:rPr>
          <w:rFonts w:cs="David" w:hint="cs"/>
          <w:rtl/>
        </w:rPr>
      </w:pPr>
    </w:p>
    <w:p w14:paraId="0B530AAF"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0BCD8F6E" w14:textId="77777777" w:rsidR="00F47496" w:rsidRPr="00F47496" w:rsidRDefault="00F47496" w:rsidP="00F47496">
      <w:pPr>
        <w:bidi/>
        <w:rPr>
          <w:rFonts w:cs="David" w:hint="cs"/>
          <w:rtl/>
        </w:rPr>
      </w:pPr>
    </w:p>
    <w:p w14:paraId="680416BF" w14:textId="77777777" w:rsidR="00F47496" w:rsidRPr="00F47496" w:rsidRDefault="00F47496" w:rsidP="00F47496">
      <w:pPr>
        <w:bidi/>
        <w:rPr>
          <w:rFonts w:cs="David" w:hint="cs"/>
          <w:rtl/>
        </w:rPr>
      </w:pPr>
      <w:r w:rsidRPr="00F47496">
        <w:rPr>
          <w:rFonts w:cs="David" w:hint="cs"/>
          <w:rtl/>
        </w:rPr>
        <w:tab/>
        <w:t xml:space="preserve">חבר הכנסת </w:t>
      </w:r>
      <w:proofErr w:type="spellStart"/>
      <w:r w:rsidRPr="00F47496">
        <w:rPr>
          <w:rFonts w:cs="David" w:hint="cs"/>
          <w:rtl/>
        </w:rPr>
        <w:t>פלסנר</w:t>
      </w:r>
      <w:proofErr w:type="spellEnd"/>
      <w:r w:rsidRPr="00F47496">
        <w:rPr>
          <w:rFonts w:cs="David" w:hint="cs"/>
          <w:rtl/>
        </w:rPr>
        <w:t xml:space="preserve">, היית חבר בקואליציה בכנסת הקודמת </w:t>
      </w:r>
      <w:r w:rsidRPr="00F47496">
        <w:rPr>
          <w:rFonts w:cs="David"/>
          <w:rtl/>
        </w:rPr>
        <w:t>–</w:t>
      </w:r>
      <w:r w:rsidRPr="00F47496">
        <w:rPr>
          <w:rFonts w:cs="David" w:hint="cs"/>
          <w:rtl/>
        </w:rPr>
        <w:t xml:space="preserve"> אני מרענן את זיכרונך, שמותר לממשלה לקיים הסכמים קואליציוניים. אני תמיד חשבתי שהיא חייבת, אבל בוודאי שמותר לה לקיים הסכמים קואליציוניים.</w:t>
      </w:r>
    </w:p>
    <w:p w14:paraId="7FE98888" w14:textId="77777777" w:rsidR="00F47496" w:rsidRPr="00F47496" w:rsidRDefault="00F47496" w:rsidP="00F47496">
      <w:pPr>
        <w:bidi/>
        <w:rPr>
          <w:rFonts w:cs="David" w:hint="cs"/>
          <w:rtl/>
        </w:rPr>
      </w:pPr>
    </w:p>
    <w:p w14:paraId="3D27BFDE" w14:textId="77777777" w:rsidR="00F47496" w:rsidRPr="00F47496" w:rsidRDefault="00F47496" w:rsidP="00F47496">
      <w:pPr>
        <w:bidi/>
        <w:rPr>
          <w:rFonts w:cs="David" w:hint="cs"/>
          <w:u w:val="single"/>
          <w:rtl/>
        </w:rPr>
      </w:pPr>
      <w:r w:rsidRPr="00F47496">
        <w:rPr>
          <w:rFonts w:cs="David" w:hint="cs"/>
          <w:u w:val="single"/>
          <w:rtl/>
        </w:rPr>
        <w:t xml:space="preserve">יוחנן </w:t>
      </w:r>
      <w:proofErr w:type="spellStart"/>
      <w:r w:rsidRPr="00F47496">
        <w:rPr>
          <w:rFonts w:cs="David" w:hint="cs"/>
          <w:u w:val="single"/>
          <w:rtl/>
        </w:rPr>
        <w:t>פלסנר</w:t>
      </w:r>
      <w:proofErr w:type="spellEnd"/>
      <w:r w:rsidRPr="00F47496">
        <w:rPr>
          <w:rFonts w:cs="David" w:hint="cs"/>
          <w:u w:val="single"/>
          <w:rtl/>
        </w:rPr>
        <w:t>:</w:t>
      </w:r>
    </w:p>
    <w:p w14:paraId="38F8883B" w14:textId="77777777" w:rsidR="00F47496" w:rsidRPr="00F47496" w:rsidRDefault="00F47496" w:rsidP="00F47496">
      <w:pPr>
        <w:bidi/>
        <w:rPr>
          <w:rFonts w:cs="David" w:hint="cs"/>
          <w:rtl/>
        </w:rPr>
      </w:pPr>
    </w:p>
    <w:p w14:paraId="318F1E72" w14:textId="77777777" w:rsidR="00F47496" w:rsidRPr="00F47496" w:rsidRDefault="00F47496" w:rsidP="00F47496">
      <w:pPr>
        <w:bidi/>
        <w:rPr>
          <w:rFonts w:cs="David" w:hint="cs"/>
          <w:rtl/>
        </w:rPr>
      </w:pPr>
      <w:r w:rsidRPr="00F47496">
        <w:rPr>
          <w:rFonts w:cs="David" w:hint="cs"/>
          <w:rtl/>
        </w:rPr>
        <w:tab/>
        <w:t xml:space="preserve"> ראשית, אתה לא סברת שמותר לה בקדנציה הקודמת- -</w:t>
      </w:r>
    </w:p>
    <w:p w14:paraId="5A8FBB2D" w14:textId="77777777" w:rsidR="00F47496" w:rsidRPr="00F47496" w:rsidRDefault="00F47496" w:rsidP="00F47496">
      <w:pPr>
        <w:bidi/>
        <w:rPr>
          <w:rFonts w:cs="David" w:hint="cs"/>
          <w:rtl/>
        </w:rPr>
      </w:pPr>
    </w:p>
    <w:p w14:paraId="570C9D4A"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19FB07F6" w14:textId="77777777" w:rsidR="00F47496" w:rsidRPr="00F47496" w:rsidRDefault="00F47496" w:rsidP="00F47496">
      <w:pPr>
        <w:bidi/>
        <w:rPr>
          <w:rFonts w:cs="David" w:hint="cs"/>
          <w:rtl/>
        </w:rPr>
      </w:pPr>
    </w:p>
    <w:p w14:paraId="4E6D274E" w14:textId="77777777" w:rsidR="00F47496" w:rsidRPr="00F47496" w:rsidRDefault="00F47496" w:rsidP="00F47496">
      <w:pPr>
        <w:bidi/>
        <w:rPr>
          <w:rFonts w:cs="David" w:hint="cs"/>
          <w:rtl/>
        </w:rPr>
      </w:pPr>
      <w:r w:rsidRPr="00F47496">
        <w:rPr>
          <w:rFonts w:cs="David" w:hint="cs"/>
          <w:rtl/>
        </w:rPr>
        <w:tab/>
        <w:t>לקיים הסכמים קואליציוניים? תמיד סברתי.</w:t>
      </w:r>
    </w:p>
    <w:p w14:paraId="4C89CB5A" w14:textId="77777777" w:rsidR="00F47496" w:rsidRPr="00F47496" w:rsidRDefault="00F47496" w:rsidP="00F47496">
      <w:pPr>
        <w:bidi/>
        <w:rPr>
          <w:rFonts w:cs="David" w:hint="cs"/>
          <w:rtl/>
        </w:rPr>
      </w:pPr>
    </w:p>
    <w:p w14:paraId="5D4B2ABD" w14:textId="77777777" w:rsidR="00F47496" w:rsidRPr="00F47496" w:rsidRDefault="00F47496" w:rsidP="00F47496">
      <w:pPr>
        <w:bidi/>
        <w:rPr>
          <w:rFonts w:cs="David" w:hint="cs"/>
          <w:u w:val="single"/>
          <w:rtl/>
        </w:rPr>
      </w:pPr>
      <w:r w:rsidRPr="00F47496">
        <w:rPr>
          <w:rFonts w:cs="David" w:hint="cs"/>
          <w:u w:val="single"/>
          <w:rtl/>
        </w:rPr>
        <w:t xml:space="preserve">יוחנן </w:t>
      </w:r>
      <w:proofErr w:type="spellStart"/>
      <w:r w:rsidRPr="00F47496">
        <w:rPr>
          <w:rFonts w:cs="David" w:hint="cs"/>
          <w:u w:val="single"/>
          <w:rtl/>
        </w:rPr>
        <w:t>פלסנר</w:t>
      </w:r>
      <w:proofErr w:type="spellEnd"/>
      <w:r w:rsidRPr="00F47496">
        <w:rPr>
          <w:rFonts w:cs="David" w:hint="cs"/>
          <w:u w:val="single"/>
          <w:rtl/>
        </w:rPr>
        <w:t>:</w:t>
      </w:r>
    </w:p>
    <w:p w14:paraId="27B375D8" w14:textId="77777777" w:rsidR="00F47496" w:rsidRPr="00F47496" w:rsidRDefault="00F47496" w:rsidP="00F47496">
      <w:pPr>
        <w:bidi/>
        <w:rPr>
          <w:rFonts w:cs="David" w:hint="cs"/>
          <w:rtl/>
        </w:rPr>
      </w:pPr>
    </w:p>
    <w:p w14:paraId="2ABCA980" w14:textId="77777777" w:rsidR="00F47496" w:rsidRPr="00F47496" w:rsidRDefault="00F47496" w:rsidP="00F47496">
      <w:pPr>
        <w:bidi/>
        <w:rPr>
          <w:rFonts w:cs="David" w:hint="cs"/>
          <w:rtl/>
        </w:rPr>
      </w:pPr>
      <w:r w:rsidRPr="00F47496">
        <w:rPr>
          <w:rFonts w:cs="David" w:hint="cs"/>
          <w:rtl/>
        </w:rPr>
        <w:tab/>
        <w:t>- - אבל זאת שאלה אחרת. לראשונה, מישהו מהקואליציה אומר - - -</w:t>
      </w:r>
    </w:p>
    <w:p w14:paraId="22BF58A9" w14:textId="77777777" w:rsidR="00F47496" w:rsidRPr="00F47496" w:rsidRDefault="00F47496" w:rsidP="00F47496">
      <w:pPr>
        <w:bidi/>
        <w:rPr>
          <w:rFonts w:cs="David" w:hint="cs"/>
          <w:rtl/>
        </w:rPr>
      </w:pPr>
    </w:p>
    <w:p w14:paraId="21B917F9" w14:textId="77777777" w:rsidR="00F47496" w:rsidRPr="00F47496" w:rsidRDefault="00F47496" w:rsidP="00F47496">
      <w:pPr>
        <w:bidi/>
        <w:rPr>
          <w:rFonts w:cs="David" w:hint="cs"/>
          <w:rtl/>
        </w:rPr>
      </w:pPr>
      <w:r w:rsidRPr="00F47496">
        <w:rPr>
          <w:rFonts w:cs="David" w:hint="cs"/>
          <w:u w:val="single"/>
          <w:rtl/>
        </w:rPr>
        <w:t>אברהם מיכאלי:</w:t>
      </w:r>
    </w:p>
    <w:p w14:paraId="54D9775C" w14:textId="77777777" w:rsidR="00F47496" w:rsidRPr="00F47496" w:rsidRDefault="00F47496" w:rsidP="00F47496">
      <w:pPr>
        <w:bidi/>
        <w:rPr>
          <w:rFonts w:cs="David" w:hint="cs"/>
          <w:rtl/>
        </w:rPr>
      </w:pPr>
    </w:p>
    <w:p w14:paraId="35C4DE56" w14:textId="77777777" w:rsidR="00F47496" w:rsidRPr="00F47496" w:rsidRDefault="00F47496" w:rsidP="00F47496">
      <w:pPr>
        <w:bidi/>
        <w:rPr>
          <w:rFonts w:cs="David" w:hint="cs"/>
          <w:rtl/>
        </w:rPr>
      </w:pPr>
      <w:r w:rsidRPr="00F47496">
        <w:rPr>
          <w:rFonts w:cs="David" w:hint="cs"/>
          <w:rtl/>
        </w:rPr>
        <w:tab/>
        <w:t xml:space="preserve"> חבר הכנסת </w:t>
      </w:r>
      <w:proofErr w:type="spellStart"/>
      <w:r w:rsidRPr="00F47496">
        <w:rPr>
          <w:rFonts w:cs="David" w:hint="cs"/>
          <w:rtl/>
        </w:rPr>
        <w:t>פלסנר</w:t>
      </w:r>
      <w:proofErr w:type="spellEnd"/>
      <w:r w:rsidRPr="00F47496">
        <w:rPr>
          <w:rFonts w:cs="David" w:hint="cs"/>
          <w:rtl/>
        </w:rPr>
        <w:t>, מותר לממשלה לקבל החלטות פוליטיות כדי למשול. בשביל זה אנחנו קיימים פה. אנחנו אנשים פוליטיים, לא באנו הנה להיות אקדמיים ולדבר באוויר. אנחנו באנו למשול.</w:t>
      </w:r>
    </w:p>
    <w:p w14:paraId="5C9261E2" w14:textId="77777777" w:rsidR="00F47496" w:rsidRPr="00F47496" w:rsidRDefault="00F47496" w:rsidP="00F47496">
      <w:pPr>
        <w:bidi/>
        <w:rPr>
          <w:rFonts w:cs="David" w:hint="cs"/>
          <w:rtl/>
        </w:rPr>
      </w:pPr>
    </w:p>
    <w:p w14:paraId="76C1F05E" w14:textId="77777777" w:rsidR="00F47496" w:rsidRPr="00F47496" w:rsidRDefault="00F47496" w:rsidP="00F47496">
      <w:pPr>
        <w:bidi/>
        <w:rPr>
          <w:rFonts w:cs="David" w:hint="cs"/>
          <w:rtl/>
        </w:rPr>
      </w:pPr>
      <w:r w:rsidRPr="00F47496">
        <w:rPr>
          <w:rFonts w:cs="David" w:hint="cs"/>
          <w:u w:val="single"/>
          <w:rtl/>
        </w:rPr>
        <w:t xml:space="preserve">יוחנן </w:t>
      </w:r>
      <w:proofErr w:type="spellStart"/>
      <w:r w:rsidRPr="00F47496">
        <w:rPr>
          <w:rFonts w:cs="David" w:hint="cs"/>
          <w:u w:val="single"/>
          <w:rtl/>
        </w:rPr>
        <w:t>פלסנר</w:t>
      </w:r>
      <w:proofErr w:type="spellEnd"/>
      <w:r w:rsidRPr="00F47496">
        <w:rPr>
          <w:rFonts w:cs="David" w:hint="cs"/>
          <w:u w:val="single"/>
          <w:rtl/>
        </w:rPr>
        <w:t>:</w:t>
      </w:r>
    </w:p>
    <w:p w14:paraId="092F3B1D" w14:textId="77777777" w:rsidR="00F47496" w:rsidRPr="00F47496" w:rsidRDefault="00F47496" w:rsidP="00F47496">
      <w:pPr>
        <w:bidi/>
        <w:rPr>
          <w:rFonts w:cs="David" w:hint="cs"/>
          <w:rtl/>
        </w:rPr>
      </w:pPr>
    </w:p>
    <w:p w14:paraId="73FB8FD7" w14:textId="77777777" w:rsidR="00F47496" w:rsidRPr="00F47496" w:rsidRDefault="00F47496" w:rsidP="00F47496">
      <w:pPr>
        <w:bidi/>
        <w:rPr>
          <w:rFonts w:cs="David" w:hint="cs"/>
          <w:rtl/>
        </w:rPr>
      </w:pPr>
      <w:r w:rsidRPr="00F47496">
        <w:rPr>
          <w:rFonts w:cs="David" w:hint="cs"/>
          <w:rtl/>
        </w:rPr>
        <w:tab/>
        <w:t>בשביל מה צריך כנסת?</w:t>
      </w:r>
    </w:p>
    <w:p w14:paraId="14CA0FD0" w14:textId="77777777" w:rsidR="00F47496" w:rsidRPr="00F47496" w:rsidRDefault="00F47496" w:rsidP="00F47496">
      <w:pPr>
        <w:bidi/>
        <w:rPr>
          <w:rFonts w:cs="David" w:hint="cs"/>
          <w:rtl/>
        </w:rPr>
      </w:pPr>
    </w:p>
    <w:p w14:paraId="26CD56D6" w14:textId="77777777" w:rsidR="00F47496" w:rsidRPr="00F47496" w:rsidRDefault="00F47496" w:rsidP="00F47496">
      <w:pPr>
        <w:bidi/>
        <w:rPr>
          <w:rFonts w:cs="David" w:hint="cs"/>
          <w:rtl/>
        </w:rPr>
      </w:pPr>
      <w:r w:rsidRPr="00F47496">
        <w:rPr>
          <w:rFonts w:cs="David" w:hint="cs"/>
          <w:u w:val="single"/>
          <w:rtl/>
        </w:rPr>
        <w:t>אברהם מיכאלי:</w:t>
      </w:r>
    </w:p>
    <w:p w14:paraId="2E891307" w14:textId="77777777" w:rsidR="00F47496" w:rsidRPr="00F47496" w:rsidRDefault="00F47496" w:rsidP="00F47496">
      <w:pPr>
        <w:bidi/>
        <w:rPr>
          <w:rFonts w:cs="David" w:hint="cs"/>
          <w:rtl/>
        </w:rPr>
      </w:pPr>
    </w:p>
    <w:p w14:paraId="5BABD1BA" w14:textId="77777777" w:rsidR="00F47496" w:rsidRPr="00F47496" w:rsidRDefault="00F47496" w:rsidP="00F47496">
      <w:pPr>
        <w:bidi/>
        <w:rPr>
          <w:rFonts w:cs="David" w:hint="cs"/>
          <w:rtl/>
        </w:rPr>
      </w:pPr>
      <w:r w:rsidRPr="00F47496">
        <w:rPr>
          <w:rFonts w:cs="David" w:hint="cs"/>
          <w:rtl/>
        </w:rPr>
        <w:tab/>
        <w:t>סלח לי, הכנסת מאשרת או לא מאשרת. כשאתה מחליט "כן" או "לא" זאת החלטה פוליטית, מה לעשות?</w:t>
      </w:r>
    </w:p>
    <w:p w14:paraId="6999B2C5" w14:textId="77777777" w:rsidR="00F47496" w:rsidRPr="00F47496" w:rsidRDefault="00F47496" w:rsidP="00F47496">
      <w:pPr>
        <w:bidi/>
        <w:rPr>
          <w:rFonts w:cs="David" w:hint="cs"/>
          <w:rtl/>
        </w:rPr>
      </w:pPr>
    </w:p>
    <w:p w14:paraId="486C267A" w14:textId="77777777" w:rsidR="00F47496" w:rsidRPr="00F47496" w:rsidRDefault="00F47496" w:rsidP="00F47496">
      <w:pPr>
        <w:bidi/>
        <w:ind w:firstLine="567"/>
        <w:rPr>
          <w:rFonts w:cs="David" w:hint="cs"/>
          <w:rtl/>
        </w:rPr>
      </w:pPr>
      <w:r w:rsidRPr="00F47496">
        <w:rPr>
          <w:rFonts w:cs="David" w:hint="cs"/>
          <w:rtl/>
        </w:rPr>
        <w:t>הסוגיה שעלתה אתמול מטעם יהדות התורה היא מאוד לגיטימית. הם אומרים, מה אנחנו אשמים שאין לנו שר? לנו יש סגן שר- -</w:t>
      </w:r>
    </w:p>
    <w:p w14:paraId="780CFA46" w14:textId="77777777" w:rsidR="00F47496" w:rsidRPr="00F47496" w:rsidRDefault="00F47496" w:rsidP="00F47496">
      <w:pPr>
        <w:bidi/>
        <w:rPr>
          <w:rFonts w:cs="David" w:hint="cs"/>
          <w:rtl/>
        </w:rPr>
      </w:pPr>
    </w:p>
    <w:p w14:paraId="24EA351C" w14:textId="77777777" w:rsidR="00F47496" w:rsidRPr="00F47496" w:rsidRDefault="00F47496" w:rsidP="00F47496">
      <w:pPr>
        <w:bidi/>
        <w:rPr>
          <w:rFonts w:cs="David" w:hint="cs"/>
          <w:u w:val="single"/>
          <w:rtl/>
        </w:rPr>
      </w:pPr>
      <w:r w:rsidRPr="00F47496">
        <w:rPr>
          <w:rFonts w:cs="David" w:hint="cs"/>
          <w:u w:val="single"/>
          <w:rtl/>
        </w:rPr>
        <w:t xml:space="preserve">אורי </w:t>
      </w:r>
      <w:proofErr w:type="spellStart"/>
      <w:r w:rsidRPr="00F47496">
        <w:rPr>
          <w:rFonts w:cs="David" w:hint="cs"/>
          <w:u w:val="single"/>
          <w:rtl/>
        </w:rPr>
        <w:t>אורבך</w:t>
      </w:r>
      <w:proofErr w:type="spellEnd"/>
      <w:r w:rsidRPr="00F47496">
        <w:rPr>
          <w:rFonts w:cs="David" w:hint="cs"/>
          <w:u w:val="single"/>
          <w:rtl/>
        </w:rPr>
        <w:t>:</w:t>
      </w:r>
    </w:p>
    <w:p w14:paraId="48043961" w14:textId="77777777" w:rsidR="00F47496" w:rsidRPr="00F47496" w:rsidRDefault="00F47496" w:rsidP="00F47496">
      <w:pPr>
        <w:bidi/>
        <w:rPr>
          <w:rFonts w:cs="David" w:hint="cs"/>
          <w:rtl/>
        </w:rPr>
      </w:pPr>
    </w:p>
    <w:p w14:paraId="651A1FA5" w14:textId="77777777" w:rsidR="00F47496" w:rsidRPr="00F47496" w:rsidRDefault="00F47496" w:rsidP="00F47496">
      <w:pPr>
        <w:bidi/>
        <w:rPr>
          <w:rFonts w:cs="David" w:hint="cs"/>
          <w:rtl/>
        </w:rPr>
      </w:pPr>
      <w:r w:rsidRPr="00F47496">
        <w:rPr>
          <w:rFonts w:cs="David" w:hint="cs"/>
          <w:rtl/>
        </w:rPr>
        <w:tab/>
        <w:t xml:space="preserve">הם אשמים שהם לא רצו שר. </w:t>
      </w:r>
    </w:p>
    <w:p w14:paraId="363CDBE0" w14:textId="77777777" w:rsidR="00F47496" w:rsidRPr="00F47496" w:rsidRDefault="00F47496" w:rsidP="00F47496">
      <w:pPr>
        <w:bidi/>
        <w:rPr>
          <w:rFonts w:cs="David" w:hint="cs"/>
          <w:rtl/>
        </w:rPr>
      </w:pPr>
    </w:p>
    <w:p w14:paraId="57CBFF88" w14:textId="77777777" w:rsidR="00F47496" w:rsidRDefault="00F47496" w:rsidP="00F47496">
      <w:pPr>
        <w:bidi/>
        <w:rPr>
          <w:rFonts w:cs="David" w:hint="cs"/>
          <w:u w:val="single"/>
          <w:rtl/>
        </w:rPr>
      </w:pPr>
    </w:p>
    <w:p w14:paraId="4816F878" w14:textId="77777777" w:rsidR="00F47496" w:rsidRDefault="00F47496" w:rsidP="00F47496">
      <w:pPr>
        <w:bidi/>
        <w:rPr>
          <w:rFonts w:cs="David" w:hint="cs"/>
          <w:u w:val="single"/>
          <w:rtl/>
        </w:rPr>
      </w:pPr>
    </w:p>
    <w:p w14:paraId="3446FB4C" w14:textId="77777777" w:rsidR="00F47496" w:rsidRPr="00F47496" w:rsidRDefault="00F47496" w:rsidP="00F47496">
      <w:pPr>
        <w:bidi/>
        <w:rPr>
          <w:rFonts w:cs="David" w:hint="cs"/>
          <w:u w:val="single"/>
          <w:rtl/>
        </w:rPr>
      </w:pPr>
      <w:smartTag w:uri="urn:schemas-microsoft-com:office:smarttags" w:element="PersonName">
        <w:r w:rsidRPr="00F47496">
          <w:rPr>
            <w:rFonts w:cs="David" w:hint="cs"/>
            <w:u w:val="single"/>
            <w:rtl/>
          </w:rPr>
          <w:t>אברהם מיכאלי</w:t>
        </w:r>
      </w:smartTag>
      <w:r w:rsidRPr="00F47496">
        <w:rPr>
          <w:rFonts w:cs="David" w:hint="cs"/>
          <w:u w:val="single"/>
          <w:rtl/>
        </w:rPr>
        <w:t>:</w:t>
      </w:r>
    </w:p>
    <w:p w14:paraId="22235513" w14:textId="77777777" w:rsidR="00F47496" w:rsidRPr="00F47496" w:rsidRDefault="00F47496" w:rsidP="00F47496">
      <w:pPr>
        <w:bidi/>
        <w:rPr>
          <w:rFonts w:cs="David" w:hint="cs"/>
          <w:u w:val="single"/>
          <w:rtl/>
        </w:rPr>
      </w:pPr>
    </w:p>
    <w:p w14:paraId="408371CD" w14:textId="77777777" w:rsidR="00F47496" w:rsidRPr="00F47496" w:rsidRDefault="00F47496" w:rsidP="00F47496">
      <w:pPr>
        <w:bidi/>
        <w:rPr>
          <w:rFonts w:cs="David" w:hint="cs"/>
          <w:rtl/>
        </w:rPr>
      </w:pPr>
      <w:r w:rsidRPr="00F47496">
        <w:rPr>
          <w:rFonts w:cs="David" w:hint="cs"/>
          <w:rtl/>
        </w:rPr>
        <w:tab/>
        <w:t xml:space="preserve"> אתמול טענו את הטענה הזאת שם, ואמרנו שלא ייתכן שמצבם יורע בספירה הכוללת של חברי הכנסת.</w:t>
      </w:r>
    </w:p>
    <w:p w14:paraId="0DB18C49" w14:textId="77777777" w:rsidR="00F47496" w:rsidRPr="00F47496" w:rsidRDefault="00F47496" w:rsidP="00F47496">
      <w:pPr>
        <w:bidi/>
        <w:rPr>
          <w:rFonts w:cs="David" w:hint="cs"/>
          <w:rtl/>
        </w:rPr>
      </w:pPr>
    </w:p>
    <w:p w14:paraId="6F5F7295"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3BBBA275" w14:textId="77777777" w:rsidR="00F47496" w:rsidRPr="00F47496" w:rsidRDefault="00F47496" w:rsidP="00F47496">
      <w:pPr>
        <w:bidi/>
        <w:rPr>
          <w:rFonts w:cs="David" w:hint="cs"/>
          <w:rtl/>
        </w:rPr>
      </w:pPr>
    </w:p>
    <w:p w14:paraId="285444BD" w14:textId="77777777" w:rsidR="00F47496" w:rsidRPr="00F47496" w:rsidRDefault="00F47496" w:rsidP="00F47496">
      <w:pPr>
        <w:bidi/>
        <w:rPr>
          <w:rFonts w:cs="David" w:hint="cs"/>
          <w:rtl/>
        </w:rPr>
      </w:pPr>
      <w:r w:rsidRPr="00F47496">
        <w:rPr>
          <w:rFonts w:cs="David" w:hint="cs"/>
          <w:rtl/>
        </w:rPr>
        <w:tab/>
        <w:t xml:space="preserve">חבר הכנסת מיכאלי, מצבם כבר עכשיו הורע. למשל, סגן שר מטעם יהדות התורה, לפי בחירתם, לא משתתף בהצבעות ממשלה. </w:t>
      </w:r>
    </w:p>
    <w:p w14:paraId="43DDBF28" w14:textId="77777777" w:rsidR="00F47496" w:rsidRPr="00F47496" w:rsidRDefault="00F47496" w:rsidP="00F47496">
      <w:pPr>
        <w:bidi/>
        <w:rPr>
          <w:rFonts w:cs="David" w:hint="cs"/>
          <w:rtl/>
        </w:rPr>
      </w:pPr>
    </w:p>
    <w:p w14:paraId="2CFB39B9" w14:textId="77777777" w:rsidR="00F47496" w:rsidRPr="00F47496" w:rsidRDefault="00F47496" w:rsidP="00F47496">
      <w:pPr>
        <w:bidi/>
        <w:rPr>
          <w:rFonts w:cs="David" w:hint="cs"/>
          <w:rtl/>
        </w:rPr>
      </w:pPr>
      <w:r w:rsidRPr="00F47496">
        <w:rPr>
          <w:rFonts w:cs="David" w:hint="cs"/>
          <w:u w:val="single"/>
          <w:rtl/>
        </w:rPr>
        <w:t>אברהם מיכאלי:</w:t>
      </w:r>
    </w:p>
    <w:p w14:paraId="3CE24007" w14:textId="77777777" w:rsidR="00F47496" w:rsidRPr="00F47496" w:rsidRDefault="00F47496" w:rsidP="00F47496">
      <w:pPr>
        <w:bidi/>
        <w:rPr>
          <w:rFonts w:cs="David" w:hint="cs"/>
          <w:rtl/>
        </w:rPr>
      </w:pPr>
    </w:p>
    <w:p w14:paraId="4EBF33DE" w14:textId="77777777" w:rsidR="00F47496" w:rsidRPr="00F47496" w:rsidRDefault="00F47496" w:rsidP="00F47496">
      <w:pPr>
        <w:bidi/>
        <w:rPr>
          <w:rFonts w:cs="David" w:hint="cs"/>
          <w:rtl/>
        </w:rPr>
      </w:pPr>
      <w:r w:rsidRPr="00F47496">
        <w:rPr>
          <w:rFonts w:cs="David" w:hint="cs"/>
          <w:rtl/>
        </w:rPr>
        <w:tab/>
        <w:t>יש הבדל בין ממשלה לבין כנסת. הם רוצים היום שבכנסת תהיה להם האפשרות להצביע בעוד קול.</w:t>
      </w:r>
    </w:p>
    <w:p w14:paraId="1835B7FF" w14:textId="77777777" w:rsidR="00F47496" w:rsidRPr="00F47496" w:rsidRDefault="00F47496" w:rsidP="00F47496">
      <w:pPr>
        <w:bidi/>
        <w:rPr>
          <w:rFonts w:cs="David" w:hint="cs"/>
          <w:rtl/>
        </w:rPr>
      </w:pPr>
    </w:p>
    <w:p w14:paraId="5FE07E23"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4253F003" w14:textId="77777777" w:rsidR="00F47496" w:rsidRPr="00F47496" w:rsidRDefault="00F47496" w:rsidP="00F47496">
      <w:pPr>
        <w:bidi/>
        <w:rPr>
          <w:rFonts w:cs="David" w:hint="cs"/>
          <w:rtl/>
        </w:rPr>
      </w:pPr>
    </w:p>
    <w:p w14:paraId="292B8120" w14:textId="77777777" w:rsidR="00F47496" w:rsidRPr="00F47496" w:rsidRDefault="00F47496" w:rsidP="00F47496">
      <w:pPr>
        <w:bidi/>
        <w:rPr>
          <w:rFonts w:cs="David" w:hint="cs"/>
          <w:rtl/>
        </w:rPr>
      </w:pPr>
      <w:r w:rsidRPr="00F47496">
        <w:rPr>
          <w:rFonts w:cs="David" w:hint="cs"/>
          <w:rtl/>
        </w:rPr>
        <w:tab/>
        <w:t xml:space="preserve">לא. </w:t>
      </w:r>
    </w:p>
    <w:p w14:paraId="050580E5" w14:textId="77777777" w:rsidR="00F47496" w:rsidRPr="00F47496" w:rsidRDefault="00F47496" w:rsidP="00F47496">
      <w:pPr>
        <w:bidi/>
        <w:rPr>
          <w:rFonts w:cs="David" w:hint="cs"/>
          <w:rtl/>
        </w:rPr>
      </w:pPr>
    </w:p>
    <w:p w14:paraId="3F2E839E" w14:textId="77777777" w:rsidR="00F47496" w:rsidRPr="00F47496" w:rsidRDefault="00F47496" w:rsidP="00F47496">
      <w:pPr>
        <w:bidi/>
        <w:rPr>
          <w:rFonts w:cs="David" w:hint="cs"/>
          <w:u w:val="single"/>
          <w:rtl/>
        </w:rPr>
      </w:pPr>
      <w:r w:rsidRPr="00F47496">
        <w:rPr>
          <w:rFonts w:cs="David" w:hint="cs"/>
          <w:u w:val="single"/>
          <w:rtl/>
        </w:rPr>
        <w:t>אברהם מיכאלי:</w:t>
      </w:r>
    </w:p>
    <w:p w14:paraId="767C279A" w14:textId="77777777" w:rsidR="00F47496" w:rsidRPr="00F47496" w:rsidRDefault="00F47496" w:rsidP="00F47496">
      <w:pPr>
        <w:bidi/>
        <w:rPr>
          <w:rFonts w:cs="David" w:hint="cs"/>
          <w:u w:val="single"/>
          <w:rtl/>
        </w:rPr>
      </w:pPr>
    </w:p>
    <w:p w14:paraId="14082BAB" w14:textId="77777777" w:rsidR="00F47496" w:rsidRPr="00F47496" w:rsidRDefault="00F47496" w:rsidP="00F47496">
      <w:pPr>
        <w:bidi/>
        <w:rPr>
          <w:rFonts w:cs="David" w:hint="cs"/>
          <w:rtl/>
        </w:rPr>
      </w:pPr>
      <w:r w:rsidRPr="00F47496">
        <w:rPr>
          <w:rFonts w:cs="David" w:hint="cs"/>
          <w:rtl/>
        </w:rPr>
        <w:tab/>
        <w:t xml:space="preserve"> עוד חבר כנסת.</w:t>
      </w:r>
    </w:p>
    <w:p w14:paraId="1880082E" w14:textId="77777777" w:rsidR="00F47496" w:rsidRPr="00F47496" w:rsidRDefault="00F47496" w:rsidP="00F47496">
      <w:pPr>
        <w:bidi/>
        <w:rPr>
          <w:rFonts w:cs="David" w:hint="cs"/>
          <w:rtl/>
        </w:rPr>
      </w:pPr>
    </w:p>
    <w:p w14:paraId="02C68403"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14C31C84" w14:textId="77777777" w:rsidR="00F47496" w:rsidRPr="00F47496" w:rsidRDefault="00F47496" w:rsidP="00F47496">
      <w:pPr>
        <w:bidi/>
        <w:rPr>
          <w:rFonts w:cs="David" w:hint="cs"/>
          <w:rtl/>
        </w:rPr>
      </w:pPr>
    </w:p>
    <w:p w14:paraId="1C29BAFD" w14:textId="77777777" w:rsidR="00F47496" w:rsidRPr="00F47496" w:rsidRDefault="00F47496" w:rsidP="00F47496">
      <w:pPr>
        <w:bidi/>
        <w:rPr>
          <w:rFonts w:cs="David" w:hint="cs"/>
          <w:rtl/>
        </w:rPr>
      </w:pPr>
      <w:r w:rsidRPr="00F47496">
        <w:rPr>
          <w:rFonts w:cs="David" w:hint="cs"/>
          <w:rtl/>
        </w:rPr>
        <w:tab/>
        <w:t xml:space="preserve"> זה לא עוד חבר כנסת, זה במקום סגן שר. </w:t>
      </w:r>
    </w:p>
    <w:p w14:paraId="07F74DE3" w14:textId="77777777" w:rsidR="00F47496" w:rsidRPr="00F47496" w:rsidRDefault="00F47496" w:rsidP="00F47496">
      <w:pPr>
        <w:bidi/>
        <w:rPr>
          <w:rFonts w:cs="David" w:hint="cs"/>
          <w:rtl/>
        </w:rPr>
      </w:pPr>
    </w:p>
    <w:p w14:paraId="3573A601" w14:textId="77777777" w:rsidR="00F47496" w:rsidRPr="00F47496" w:rsidRDefault="00F47496" w:rsidP="00F47496">
      <w:pPr>
        <w:bidi/>
        <w:rPr>
          <w:rFonts w:cs="David" w:hint="cs"/>
          <w:u w:val="single"/>
          <w:rtl/>
        </w:rPr>
      </w:pPr>
      <w:r w:rsidRPr="00F47496">
        <w:rPr>
          <w:rFonts w:cs="David" w:hint="cs"/>
          <w:u w:val="single"/>
          <w:rtl/>
        </w:rPr>
        <w:t>אברהם מיכאלי:</w:t>
      </w:r>
    </w:p>
    <w:p w14:paraId="30B4321B" w14:textId="77777777" w:rsidR="00F47496" w:rsidRPr="00F47496" w:rsidRDefault="00F47496" w:rsidP="00F47496">
      <w:pPr>
        <w:bidi/>
        <w:rPr>
          <w:rFonts w:cs="David" w:hint="cs"/>
          <w:u w:val="single"/>
          <w:rtl/>
        </w:rPr>
      </w:pPr>
    </w:p>
    <w:p w14:paraId="0BF30310" w14:textId="77777777" w:rsidR="00F47496" w:rsidRPr="00F47496" w:rsidRDefault="00F47496" w:rsidP="00F47496">
      <w:pPr>
        <w:bidi/>
        <w:rPr>
          <w:rFonts w:cs="David" w:hint="cs"/>
          <w:rtl/>
        </w:rPr>
      </w:pPr>
      <w:r w:rsidRPr="00F47496">
        <w:rPr>
          <w:rFonts w:cs="David" w:hint="cs"/>
          <w:rtl/>
        </w:rPr>
        <w:tab/>
        <w:t xml:space="preserve"> זה מה שאני אומר, אבל מכניסים עוד חברי כנסת.</w:t>
      </w:r>
    </w:p>
    <w:p w14:paraId="04C93AB5" w14:textId="77777777" w:rsidR="00F47496" w:rsidRPr="00F47496" w:rsidRDefault="00F47496" w:rsidP="00F47496">
      <w:pPr>
        <w:bidi/>
        <w:rPr>
          <w:rFonts w:cs="David" w:hint="cs"/>
          <w:rtl/>
        </w:rPr>
      </w:pPr>
    </w:p>
    <w:p w14:paraId="36DDE694"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79E397C6" w14:textId="77777777" w:rsidR="00F47496" w:rsidRPr="00F47496" w:rsidRDefault="00F47496" w:rsidP="00F47496">
      <w:pPr>
        <w:bidi/>
        <w:rPr>
          <w:rFonts w:cs="David" w:hint="cs"/>
          <w:rtl/>
        </w:rPr>
      </w:pPr>
    </w:p>
    <w:p w14:paraId="2B42893B" w14:textId="77777777" w:rsidR="00F47496" w:rsidRPr="00F47496" w:rsidRDefault="00F47496" w:rsidP="00F47496">
      <w:pPr>
        <w:bidi/>
        <w:rPr>
          <w:rFonts w:cs="David" w:hint="cs"/>
          <w:rtl/>
        </w:rPr>
      </w:pPr>
      <w:r w:rsidRPr="00F47496">
        <w:rPr>
          <w:rFonts w:cs="David" w:hint="cs"/>
          <w:rtl/>
        </w:rPr>
        <w:tab/>
        <w:t>זה משמעותי בוועדות.</w:t>
      </w:r>
    </w:p>
    <w:p w14:paraId="3297717A" w14:textId="77777777" w:rsidR="00F47496" w:rsidRPr="00F47496" w:rsidRDefault="00F47496" w:rsidP="00F47496">
      <w:pPr>
        <w:bidi/>
        <w:rPr>
          <w:rFonts w:cs="David" w:hint="cs"/>
          <w:rtl/>
        </w:rPr>
      </w:pPr>
    </w:p>
    <w:p w14:paraId="76E93560" w14:textId="77777777" w:rsidR="00F47496" w:rsidRPr="00F47496" w:rsidRDefault="00F47496" w:rsidP="00F47496">
      <w:pPr>
        <w:bidi/>
        <w:rPr>
          <w:rFonts w:cs="David" w:hint="cs"/>
          <w:u w:val="single"/>
          <w:rtl/>
        </w:rPr>
      </w:pPr>
      <w:r w:rsidRPr="00F47496">
        <w:rPr>
          <w:rFonts w:cs="David" w:hint="cs"/>
          <w:u w:val="single"/>
          <w:rtl/>
        </w:rPr>
        <w:t>רחל אדטו:</w:t>
      </w:r>
    </w:p>
    <w:p w14:paraId="6BB19ED4" w14:textId="77777777" w:rsidR="00F47496" w:rsidRPr="00F47496" w:rsidRDefault="00F47496" w:rsidP="00F47496">
      <w:pPr>
        <w:bidi/>
        <w:rPr>
          <w:rFonts w:cs="David" w:hint="cs"/>
          <w:rtl/>
        </w:rPr>
      </w:pPr>
    </w:p>
    <w:p w14:paraId="18272E11" w14:textId="77777777" w:rsidR="00F47496" w:rsidRPr="00F47496" w:rsidRDefault="00F47496" w:rsidP="00F47496">
      <w:pPr>
        <w:bidi/>
        <w:rPr>
          <w:rFonts w:cs="David" w:hint="cs"/>
          <w:rtl/>
        </w:rPr>
      </w:pPr>
      <w:r w:rsidRPr="00F47496">
        <w:rPr>
          <w:rFonts w:cs="David" w:hint="cs"/>
          <w:rtl/>
        </w:rPr>
        <w:tab/>
        <w:t>זה עוד בן אדם של אגודת ישראל.</w:t>
      </w:r>
    </w:p>
    <w:p w14:paraId="321F102D" w14:textId="77777777" w:rsidR="00F47496" w:rsidRPr="00F47496" w:rsidRDefault="00F47496" w:rsidP="00F47496">
      <w:pPr>
        <w:bidi/>
        <w:rPr>
          <w:rFonts w:cs="David" w:hint="cs"/>
          <w:rtl/>
        </w:rPr>
      </w:pPr>
    </w:p>
    <w:p w14:paraId="6CBC6B8E" w14:textId="77777777" w:rsidR="00F47496" w:rsidRPr="00F47496" w:rsidRDefault="00F47496" w:rsidP="00F47496">
      <w:pPr>
        <w:bidi/>
        <w:rPr>
          <w:rFonts w:cs="David" w:hint="cs"/>
          <w:rtl/>
        </w:rPr>
      </w:pPr>
      <w:r w:rsidRPr="00F47496">
        <w:rPr>
          <w:rFonts w:cs="David" w:hint="cs"/>
          <w:u w:val="single"/>
          <w:rtl/>
        </w:rPr>
        <w:t>אברהם מיכאלי:</w:t>
      </w:r>
    </w:p>
    <w:p w14:paraId="1377254B" w14:textId="77777777" w:rsidR="00F47496" w:rsidRPr="00F47496" w:rsidRDefault="00F47496" w:rsidP="00F47496">
      <w:pPr>
        <w:bidi/>
        <w:rPr>
          <w:rFonts w:cs="David" w:hint="cs"/>
          <w:rtl/>
        </w:rPr>
      </w:pPr>
    </w:p>
    <w:p w14:paraId="5CDE67B7" w14:textId="77777777" w:rsidR="00F47496" w:rsidRPr="00F47496" w:rsidRDefault="00F47496" w:rsidP="00F47496">
      <w:pPr>
        <w:bidi/>
        <w:rPr>
          <w:rFonts w:cs="David" w:hint="cs"/>
          <w:rtl/>
        </w:rPr>
      </w:pPr>
      <w:r w:rsidRPr="00F47496">
        <w:rPr>
          <w:rFonts w:cs="David" w:hint="cs"/>
          <w:rtl/>
        </w:rPr>
        <w:tab/>
        <w:t>בוודאי. ולגיטימי שהם יבקשו את זה כפי שמפלגה אחרת מבקשת - - -.</w:t>
      </w:r>
    </w:p>
    <w:p w14:paraId="5B3DBD88" w14:textId="77777777" w:rsidR="00F47496" w:rsidRPr="00F47496" w:rsidRDefault="00F47496" w:rsidP="00F47496">
      <w:pPr>
        <w:bidi/>
        <w:rPr>
          <w:rFonts w:cs="David" w:hint="cs"/>
          <w:rtl/>
        </w:rPr>
      </w:pPr>
    </w:p>
    <w:p w14:paraId="6A9CF361" w14:textId="77777777" w:rsidR="00F47496" w:rsidRPr="00F47496" w:rsidRDefault="00F47496" w:rsidP="00F47496">
      <w:pPr>
        <w:bidi/>
        <w:ind w:firstLine="567"/>
        <w:rPr>
          <w:rFonts w:cs="David" w:hint="cs"/>
          <w:rtl/>
        </w:rPr>
      </w:pPr>
      <w:r w:rsidRPr="00F47496">
        <w:rPr>
          <w:rFonts w:cs="David" w:hint="cs"/>
          <w:rtl/>
        </w:rPr>
        <w:t xml:space="preserve">לכן מכיוון שדנים בחוק שבא להיטיב עם שאר המפלגות. גם אנחנו רוצים שמצבנו לא יורע מכיוון שהחוק הזה עובר. העניין הוא אותו עניין, גם ארבל אמרה בנימוק המשפטי שלה; לא מדובר בנושא שמצניחים אותו מהשמים ולא שמענו עד עכשיו למה סגן שר צריך להיות בסיטואציה כזאת. אתמול הרחבנו את זה בוועדה ואמרנו שזה לא יהיה רק - - - אלא כל מפלגה יכולה לבחור את הסיטואציה, זה לא רק בשביל יהדות התורה. </w:t>
      </w:r>
    </w:p>
    <w:p w14:paraId="2231BC70" w14:textId="77777777" w:rsidR="00F47496" w:rsidRPr="00F47496" w:rsidRDefault="00F47496" w:rsidP="00F47496">
      <w:pPr>
        <w:bidi/>
        <w:rPr>
          <w:rFonts w:cs="David" w:hint="cs"/>
          <w:rtl/>
        </w:rPr>
      </w:pPr>
    </w:p>
    <w:p w14:paraId="6916D340"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2BB331CA" w14:textId="77777777" w:rsidR="00F47496" w:rsidRPr="00F47496" w:rsidRDefault="00F47496" w:rsidP="00F47496">
      <w:pPr>
        <w:bidi/>
        <w:rPr>
          <w:rFonts w:cs="David" w:hint="cs"/>
          <w:rtl/>
        </w:rPr>
      </w:pPr>
    </w:p>
    <w:p w14:paraId="1489EFAC" w14:textId="77777777" w:rsidR="00F47496" w:rsidRPr="00F47496" w:rsidRDefault="00F47496" w:rsidP="00F47496">
      <w:pPr>
        <w:bidi/>
        <w:rPr>
          <w:rFonts w:cs="David" w:hint="cs"/>
          <w:rtl/>
        </w:rPr>
      </w:pPr>
      <w:r w:rsidRPr="00F47496">
        <w:rPr>
          <w:rFonts w:cs="David" w:hint="cs"/>
          <w:rtl/>
        </w:rPr>
        <w:tab/>
        <w:t xml:space="preserve">ברור. שמעתי את הניסוח של חבר הכנסת רותם. מפלגה בוחרת האם זה שר או סגן שר. זאת ההסתייגות של חבר הכנסת </w:t>
      </w:r>
      <w:proofErr w:type="spellStart"/>
      <w:r w:rsidRPr="00F47496">
        <w:rPr>
          <w:rFonts w:cs="David" w:hint="cs"/>
          <w:rtl/>
        </w:rPr>
        <w:t>מקלב</w:t>
      </w:r>
      <w:proofErr w:type="spellEnd"/>
      <w:r w:rsidRPr="00F47496">
        <w:rPr>
          <w:rFonts w:cs="David" w:hint="cs"/>
          <w:rtl/>
        </w:rPr>
        <w:t>.</w:t>
      </w:r>
    </w:p>
    <w:p w14:paraId="0ABC526F" w14:textId="77777777" w:rsidR="00F47496" w:rsidRPr="00F47496" w:rsidRDefault="00F47496" w:rsidP="00F47496">
      <w:pPr>
        <w:bidi/>
        <w:rPr>
          <w:rFonts w:cs="David" w:hint="cs"/>
          <w:rtl/>
        </w:rPr>
      </w:pPr>
    </w:p>
    <w:p w14:paraId="75B32198" w14:textId="77777777" w:rsidR="00F47496" w:rsidRDefault="00F47496" w:rsidP="00F47496">
      <w:pPr>
        <w:bidi/>
        <w:rPr>
          <w:rFonts w:cs="David" w:hint="cs"/>
          <w:u w:val="single"/>
          <w:rtl/>
        </w:rPr>
      </w:pPr>
    </w:p>
    <w:p w14:paraId="741CCA0A" w14:textId="77777777" w:rsidR="00F47496" w:rsidRDefault="00F47496" w:rsidP="00F47496">
      <w:pPr>
        <w:bidi/>
        <w:rPr>
          <w:rFonts w:cs="David" w:hint="cs"/>
          <w:u w:val="single"/>
          <w:rtl/>
        </w:rPr>
      </w:pPr>
    </w:p>
    <w:p w14:paraId="0F7FCB5C" w14:textId="77777777" w:rsidR="00F47496" w:rsidRDefault="00F47496" w:rsidP="00F47496">
      <w:pPr>
        <w:bidi/>
        <w:rPr>
          <w:rFonts w:cs="David" w:hint="cs"/>
          <w:u w:val="single"/>
          <w:rtl/>
        </w:rPr>
      </w:pPr>
    </w:p>
    <w:p w14:paraId="34A9474A" w14:textId="77777777" w:rsidR="00F47496" w:rsidRPr="00F47496" w:rsidRDefault="00F47496" w:rsidP="00F47496">
      <w:pPr>
        <w:bidi/>
        <w:rPr>
          <w:rFonts w:cs="David" w:hint="cs"/>
          <w:rtl/>
        </w:rPr>
      </w:pPr>
      <w:smartTag w:uri="urn:schemas-microsoft-com:office:smarttags" w:element="PersonName">
        <w:r w:rsidRPr="00F47496">
          <w:rPr>
            <w:rFonts w:cs="David" w:hint="cs"/>
            <w:u w:val="single"/>
            <w:rtl/>
          </w:rPr>
          <w:t>אברהם מיכאלי</w:t>
        </w:r>
      </w:smartTag>
      <w:r w:rsidRPr="00F47496">
        <w:rPr>
          <w:rFonts w:cs="David" w:hint="cs"/>
          <w:u w:val="single"/>
          <w:rtl/>
        </w:rPr>
        <w:t>:</w:t>
      </w:r>
    </w:p>
    <w:p w14:paraId="5D20A491" w14:textId="77777777" w:rsidR="00F47496" w:rsidRPr="00F47496" w:rsidRDefault="00F47496" w:rsidP="00F47496">
      <w:pPr>
        <w:bidi/>
        <w:rPr>
          <w:rFonts w:cs="David" w:hint="cs"/>
          <w:rtl/>
        </w:rPr>
      </w:pPr>
    </w:p>
    <w:p w14:paraId="485641D7" w14:textId="77777777" w:rsidR="00F47496" w:rsidRPr="00F47496" w:rsidRDefault="00F47496" w:rsidP="00F47496">
      <w:pPr>
        <w:bidi/>
        <w:rPr>
          <w:rFonts w:cs="David" w:hint="cs"/>
          <w:rtl/>
        </w:rPr>
      </w:pPr>
      <w:r w:rsidRPr="00F47496">
        <w:rPr>
          <w:rFonts w:cs="David" w:hint="cs"/>
          <w:rtl/>
        </w:rPr>
        <w:tab/>
        <w:t>לכן אדוני היושב ראש, אנחנו לא צריכים להיבהל כל הזמן ולטעון שמא בג"ץ יפסול. אף אחד לא יכול להגיד בשחור ובלבן שאנחנו עושים פה משהו לא בסדר. אנחנו בוועדת כנסת רשאים להחליט החלטות עצמאיות כאלה, ולא צריך לחשוש כל הזמן ממה שיגידו.</w:t>
      </w:r>
    </w:p>
    <w:p w14:paraId="3028B5EA" w14:textId="77777777" w:rsidR="00F47496" w:rsidRPr="00F47496" w:rsidRDefault="00F47496" w:rsidP="00F47496">
      <w:pPr>
        <w:bidi/>
        <w:rPr>
          <w:rFonts w:cs="David" w:hint="cs"/>
          <w:rtl/>
        </w:rPr>
      </w:pPr>
    </w:p>
    <w:p w14:paraId="24D79F90"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7F110AB6" w14:textId="77777777" w:rsidR="00F47496" w:rsidRPr="00F47496" w:rsidRDefault="00F47496" w:rsidP="00F47496">
      <w:pPr>
        <w:bidi/>
        <w:rPr>
          <w:rFonts w:cs="David" w:hint="cs"/>
          <w:rtl/>
        </w:rPr>
      </w:pPr>
    </w:p>
    <w:p w14:paraId="4BD4D92F" w14:textId="77777777" w:rsidR="00F47496" w:rsidRPr="00F47496" w:rsidRDefault="00F47496" w:rsidP="00F47496">
      <w:pPr>
        <w:bidi/>
        <w:rPr>
          <w:rFonts w:cs="David" w:hint="cs"/>
          <w:rtl/>
        </w:rPr>
      </w:pPr>
      <w:r w:rsidRPr="00F47496">
        <w:rPr>
          <w:rFonts w:cs="David" w:hint="cs"/>
          <w:rtl/>
        </w:rPr>
        <w:tab/>
        <w:t>לכן עמדתך היא?</w:t>
      </w:r>
    </w:p>
    <w:p w14:paraId="3F9CBDA9" w14:textId="77777777" w:rsidR="00F47496" w:rsidRPr="00F47496" w:rsidRDefault="00F47496" w:rsidP="00F47496">
      <w:pPr>
        <w:bidi/>
        <w:rPr>
          <w:rFonts w:cs="David" w:hint="cs"/>
          <w:rtl/>
        </w:rPr>
      </w:pPr>
    </w:p>
    <w:p w14:paraId="7B24D136" w14:textId="77777777" w:rsidR="00F47496" w:rsidRPr="00F47496" w:rsidRDefault="00F47496" w:rsidP="00F47496">
      <w:pPr>
        <w:bidi/>
        <w:rPr>
          <w:rFonts w:cs="David" w:hint="cs"/>
          <w:u w:val="single"/>
          <w:rtl/>
        </w:rPr>
      </w:pPr>
      <w:r w:rsidRPr="00F47496">
        <w:rPr>
          <w:rFonts w:cs="David" w:hint="cs"/>
          <w:u w:val="single"/>
          <w:rtl/>
        </w:rPr>
        <w:t>אברהם מיכאלי:</w:t>
      </w:r>
    </w:p>
    <w:p w14:paraId="4E7AF622" w14:textId="77777777" w:rsidR="00F47496" w:rsidRPr="00F47496" w:rsidRDefault="00F47496" w:rsidP="00F47496">
      <w:pPr>
        <w:bidi/>
        <w:rPr>
          <w:rFonts w:cs="David" w:hint="cs"/>
          <w:u w:val="single"/>
          <w:rtl/>
        </w:rPr>
      </w:pPr>
    </w:p>
    <w:p w14:paraId="5E415762" w14:textId="77777777" w:rsidR="00F47496" w:rsidRPr="00F47496" w:rsidRDefault="00F47496" w:rsidP="00F47496">
      <w:pPr>
        <w:bidi/>
        <w:rPr>
          <w:rFonts w:cs="David" w:hint="cs"/>
          <w:rtl/>
        </w:rPr>
      </w:pPr>
      <w:r w:rsidRPr="00F47496">
        <w:rPr>
          <w:rFonts w:cs="David" w:hint="cs"/>
          <w:rtl/>
        </w:rPr>
        <w:tab/>
        <w:t xml:space="preserve"> עמדתי היא שזה לא נושא חדש.</w:t>
      </w:r>
    </w:p>
    <w:p w14:paraId="0BC22D10" w14:textId="77777777" w:rsidR="00F47496" w:rsidRPr="00F47496" w:rsidRDefault="00F47496" w:rsidP="00F47496">
      <w:pPr>
        <w:bidi/>
        <w:rPr>
          <w:rFonts w:cs="David" w:hint="cs"/>
          <w:rtl/>
        </w:rPr>
      </w:pPr>
    </w:p>
    <w:p w14:paraId="334765DA"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551B2806" w14:textId="77777777" w:rsidR="00F47496" w:rsidRPr="00F47496" w:rsidRDefault="00F47496" w:rsidP="00F47496">
      <w:pPr>
        <w:bidi/>
        <w:rPr>
          <w:rFonts w:cs="David" w:hint="cs"/>
          <w:rtl/>
        </w:rPr>
      </w:pPr>
    </w:p>
    <w:p w14:paraId="0DDB4121" w14:textId="77777777" w:rsidR="00F47496" w:rsidRPr="00F47496" w:rsidRDefault="00F47496" w:rsidP="00F47496">
      <w:pPr>
        <w:bidi/>
        <w:rPr>
          <w:rFonts w:cs="David" w:hint="cs"/>
          <w:rtl/>
        </w:rPr>
      </w:pPr>
      <w:r w:rsidRPr="00F47496">
        <w:rPr>
          <w:rFonts w:cs="David" w:hint="cs"/>
          <w:rtl/>
        </w:rPr>
        <w:tab/>
        <w:t xml:space="preserve">תודה רבה, חבר הכנסת מיכאלי. חבר הכנסת זאב, בבקשה. </w:t>
      </w:r>
    </w:p>
    <w:p w14:paraId="2F5E4563" w14:textId="77777777" w:rsidR="00F47496" w:rsidRPr="00F47496" w:rsidRDefault="00F47496" w:rsidP="00F47496">
      <w:pPr>
        <w:bidi/>
        <w:rPr>
          <w:rFonts w:cs="David" w:hint="cs"/>
          <w:rtl/>
        </w:rPr>
      </w:pPr>
    </w:p>
    <w:p w14:paraId="4E98BBDC" w14:textId="77777777" w:rsidR="00F47496" w:rsidRPr="00F47496" w:rsidRDefault="00F47496" w:rsidP="00F47496">
      <w:pPr>
        <w:bidi/>
        <w:rPr>
          <w:rFonts w:cs="David" w:hint="cs"/>
          <w:rtl/>
        </w:rPr>
      </w:pPr>
      <w:r w:rsidRPr="00F47496">
        <w:rPr>
          <w:rFonts w:cs="David" w:hint="cs"/>
          <w:u w:val="single"/>
          <w:rtl/>
        </w:rPr>
        <w:t>נסים זאב:</w:t>
      </w:r>
    </w:p>
    <w:p w14:paraId="546BB90B" w14:textId="77777777" w:rsidR="00F47496" w:rsidRPr="00F47496" w:rsidRDefault="00F47496" w:rsidP="00F47496">
      <w:pPr>
        <w:bidi/>
        <w:rPr>
          <w:rFonts w:cs="David" w:hint="cs"/>
          <w:rtl/>
        </w:rPr>
      </w:pPr>
    </w:p>
    <w:p w14:paraId="43A6B7D5" w14:textId="77777777" w:rsidR="00F47496" w:rsidRPr="00F47496" w:rsidRDefault="00F47496" w:rsidP="00F47496">
      <w:pPr>
        <w:bidi/>
        <w:rPr>
          <w:rFonts w:cs="David" w:hint="cs"/>
          <w:rtl/>
        </w:rPr>
      </w:pPr>
      <w:r w:rsidRPr="00F47496">
        <w:rPr>
          <w:rFonts w:cs="David" w:hint="cs"/>
          <w:rtl/>
        </w:rPr>
        <w:tab/>
        <w:t xml:space="preserve"> אנחנו באמת לא ערוכים לחוק הנורבגי בהיקפו ובמתכונתו כפי שהונח בקדנציה הקודמת. כי קודם כול צריכים לדון מה קורה כאשר חבר כנסת ושר מתחלקים בעבודה. היום השר עושה גם את עבודת חבר הכנסת. האם המשכורת צריכה להיות דאבל או צריכים לחלק גם במשכורת, שכל אחד 50% כי הוא עושה רק חצי מהעבודה? שנית, כשאני נכנס לאולם אני רואה צפיפות רבה. אולי צריכים גם להרחיב את האולם. </w:t>
      </w:r>
    </w:p>
    <w:p w14:paraId="6DE7423D" w14:textId="77777777" w:rsidR="00F47496" w:rsidRPr="00F47496" w:rsidRDefault="00F47496" w:rsidP="00F47496">
      <w:pPr>
        <w:bidi/>
        <w:rPr>
          <w:rFonts w:cs="David" w:hint="cs"/>
          <w:rtl/>
        </w:rPr>
      </w:pPr>
    </w:p>
    <w:p w14:paraId="5BE51286"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7E047BF6" w14:textId="77777777" w:rsidR="00F47496" w:rsidRPr="00F47496" w:rsidRDefault="00F47496" w:rsidP="00F47496">
      <w:pPr>
        <w:bidi/>
        <w:rPr>
          <w:rFonts w:cs="David" w:hint="cs"/>
          <w:rtl/>
        </w:rPr>
      </w:pPr>
    </w:p>
    <w:p w14:paraId="0D14920B" w14:textId="77777777" w:rsidR="00F47496" w:rsidRPr="00F47496" w:rsidRDefault="00F47496" w:rsidP="00F47496">
      <w:pPr>
        <w:bidi/>
        <w:rPr>
          <w:rFonts w:cs="David" w:hint="cs"/>
          <w:rtl/>
        </w:rPr>
      </w:pPr>
      <w:r w:rsidRPr="00F47496">
        <w:rPr>
          <w:rFonts w:cs="David" w:hint="cs"/>
          <w:rtl/>
        </w:rPr>
        <w:tab/>
        <w:t>אגב, אם התיקון הזה יאושר באמת יצטרכו להרחיב את האולם כי נכון לעכשיו לסגני שרים אין מקום ישיבה בשולחן ממשלה, והם יושבים כחברי כנסת. אם הם לא יהיו חברי כנסת אין מקום ישיבה באולם. יכול להיות שיושיבו אותם יחד עם הצוות הטכני של הסיעות.</w:t>
      </w:r>
    </w:p>
    <w:p w14:paraId="69336545" w14:textId="77777777" w:rsidR="00F47496" w:rsidRPr="00F47496" w:rsidRDefault="00F47496" w:rsidP="00F47496">
      <w:pPr>
        <w:bidi/>
        <w:rPr>
          <w:rFonts w:cs="David" w:hint="cs"/>
          <w:rtl/>
        </w:rPr>
      </w:pPr>
    </w:p>
    <w:p w14:paraId="73C0E786" w14:textId="77777777" w:rsidR="00F47496" w:rsidRPr="00F47496" w:rsidRDefault="00F47496" w:rsidP="00F47496">
      <w:pPr>
        <w:bidi/>
        <w:rPr>
          <w:rFonts w:cs="David" w:hint="cs"/>
          <w:u w:val="single"/>
          <w:rtl/>
        </w:rPr>
      </w:pPr>
      <w:r w:rsidRPr="00F47496">
        <w:rPr>
          <w:rFonts w:cs="David" w:hint="cs"/>
          <w:u w:val="single"/>
          <w:rtl/>
        </w:rPr>
        <w:t>דוד רותם:</w:t>
      </w:r>
    </w:p>
    <w:p w14:paraId="4A7EE941" w14:textId="77777777" w:rsidR="00F47496" w:rsidRPr="00F47496" w:rsidRDefault="00F47496" w:rsidP="00F47496">
      <w:pPr>
        <w:bidi/>
        <w:rPr>
          <w:rFonts w:cs="David" w:hint="cs"/>
          <w:u w:val="single"/>
          <w:rtl/>
        </w:rPr>
      </w:pPr>
    </w:p>
    <w:p w14:paraId="01C739E9" w14:textId="77777777" w:rsidR="00F47496" w:rsidRPr="00F47496" w:rsidRDefault="00F47496" w:rsidP="00F47496">
      <w:pPr>
        <w:bidi/>
        <w:rPr>
          <w:rFonts w:cs="David" w:hint="cs"/>
          <w:rtl/>
        </w:rPr>
      </w:pPr>
      <w:r w:rsidRPr="00F47496">
        <w:rPr>
          <w:rFonts w:cs="David" w:hint="cs"/>
          <w:rtl/>
        </w:rPr>
        <w:tab/>
        <w:t xml:space="preserve"> אדוני היושב ראש, אם החוק הזה יאושר צריך יהיה למנוע את כניסתם של סגני שרים- - -</w:t>
      </w:r>
    </w:p>
    <w:p w14:paraId="53054435" w14:textId="77777777" w:rsidR="00F47496" w:rsidRPr="00F47496" w:rsidRDefault="00F47496" w:rsidP="00F47496">
      <w:pPr>
        <w:bidi/>
        <w:rPr>
          <w:rFonts w:cs="David" w:hint="cs"/>
          <w:rtl/>
        </w:rPr>
      </w:pPr>
    </w:p>
    <w:p w14:paraId="0C1697AD" w14:textId="77777777" w:rsidR="00F47496" w:rsidRPr="00F47496" w:rsidRDefault="00F47496" w:rsidP="00F47496">
      <w:pPr>
        <w:bidi/>
        <w:rPr>
          <w:rFonts w:cs="David" w:hint="cs"/>
          <w:rtl/>
        </w:rPr>
      </w:pPr>
      <w:r w:rsidRPr="00F47496">
        <w:rPr>
          <w:rFonts w:cs="David" w:hint="cs"/>
          <w:u w:val="single"/>
          <w:rtl/>
        </w:rPr>
        <w:t>נסים זאב:</w:t>
      </w:r>
    </w:p>
    <w:p w14:paraId="59C579F9" w14:textId="77777777" w:rsidR="00F47496" w:rsidRPr="00F47496" w:rsidRDefault="00F47496" w:rsidP="00F47496">
      <w:pPr>
        <w:bidi/>
        <w:rPr>
          <w:rFonts w:cs="David" w:hint="cs"/>
          <w:rtl/>
        </w:rPr>
      </w:pPr>
    </w:p>
    <w:p w14:paraId="07E53328" w14:textId="77777777" w:rsidR="00F47496" w:rsidRPr="00F47496" w:rsidRDefault="00F47496" w:rsidP="00F47496">
      <w:pPr>
        <w:bidi/>
        <w:rPr>
          <w:rFonts w:cs="David" w:hint="cs"/>
          <w:rtl/>
        </w:rPr>
      </w:pPr>
      <w:r w:rsidRPr="00F47496">
        <w:rPr>
          <w:rFonts w:cs="David" w:hint="cs"/>
          <w:rtl/>
        </w:rPr>
        <w:tab/>
        <w:t xml:space="preserve"> אם הולכים ברצינות לחוק הנורבגי ורוצים גם להחליט שסגני השרים נכנסים לזה </w:t>
      </w:r>
      <w:r w:rsidRPr="00F47496">
        <w:rPr>
          <w:rFonts w:cs="David"/>
          <w:rtl/>
        </w:rPr>
        <w:t>–</w:t>
      </w:r>
      <w:r w:rsidRPr="00F47496">
        <w:rPr>
          <w:rFonts w:cs="David" w:hint="cs"/>
          <w:rtl/>
        </w:rPr>
        <w:t xml:space="preserve"> ובאמת יש להם מעמד הרבה יותר מכובד מאשר לחברי כנסת </w:t>
      </w:r>
      <w:r w:rsidRPr="00F47496">
        <w:rPr>
          <w:rFonts w:cs="David"/>
          <w:rtl/>
        </w:rPr>
        <w:t>–</w:t>
      </w:r>
      <w:r w:rsidRPr="00F47496">
        <w:rPr>
          <w:rFonts w:cs="David" w:hint="cs"/>
          <w:rtl/>
        </w:rPr>
        <w:t xml:space="preserve"> מי אנחנו בכלל?</w:t>
      </w:r>
    </w:p>
    <w:p w14:paraId="7EE83602" w14:textId="77777777" w:rsidR="00F47496" w:rsidRPr="00F47496" w:rsidRDefault="00F47496" w:rsidP="00F47496">
      <w:pPr>
        <w:bidi/>
        <w:rPr>
          <w:rFonts w:cs="David" w:hint="cs"/>
          <w:rtl/>
        </w:rPr>
      </w:pPr>
    </w:p>
    <w:p w14:paraId="2D6CD893" w14:textId="77777777" w:rsidR="00F47496" w:rsidRPr="00F47496" w:rsidRDefault="00F47496" w:rsidP="00F47496">
      <w:pPr>
        <w:bidi/>
        <w:rPr>
          <w:rFonts w:cs="David" w:hint="cs"/>
          <w:u w:val="single"/>
          <w:rtl/>
        </w:rPr>
      </w:pPr>
      <w:r w:rsidRPr="00F47496">
        <w:rPr>
          <w:rFonts w:cs="David" w:hint="cs"/>
          <w:u w:val="single"/>
          <w:rtl/>
        </w:rPr>
        <w:t>דוד רותם:</w:t>
      </w:r>
    </w:p>
    <w:p w14:paraId="43BD3DF8" w14:textId="77777777" w:rsidR="00F47496" w:rsidRPr="00F47496" w:rsidRDefault="00F47496" w:rsidP="00F47496">
      <w:pPr>
        <w:bidi/>
        <w:rPr>
          <w:rFonts w:cs="David" w:hint="cs"/>
          <w:u w:val="single"/>
          <w:rtl/>
        </w:rPr>
      </w:pPr>
    </w:p>
    <w:p w14:paraId="4DFF2045" w14:textId="77777777" w:rsidR="00F47496" w:rsidRPr="00F47496" w:rsidRDefault="00F47496" w:rsidP="00F47496">
      <w:pPr>
        <w:bidi/>
        <w:rPr>
          <w:rFonts w:cs="David" w:hint="cs"/>
          <w:rtl/>
        </w:rPr>
      </w:pPr>
      <w:r w:rsidRPr="00F47496">
        <w:rPr>
          <w:rFonts w:cs="David" w:hint="cs"/>
          <w:rtl/>
        </w:rPr>
        <w:tab/>
        <w:t>אני מבקש שתדבר רק בשם עצמך.</w:t>
      </w:r>
    </w:p>
    <w:p w14:paraId="4F85D45A" w14:textId="77777777" w:rsidR="00F47496" w:rsidRPr="00F47496" w:rsidRDefault="00F47496" w:rsidP="00F47496">
      <w:pPr>
        <w:bidi/>
        <w:rPr>
          <w:rFonts w:cs="David" w:hint="cs"/>
          <w:rtl/>
        </w:rPr>
      </w:pPr>
    </w:p>
    <w:p w14:paraId="5C306001" w14:textId="77777777" w:rsidR="00F47496" w:rsidRPr="00F47496" w:rsidRDefault="00F47496" w:rsidP="00F47496">
      <w:pPr>
        <w:bidi/>
        <w:rPr>
          <w:rFonts w:cs="David" w:hint="cs"/>
          <w:rtl/>
        </w:rPr>
      </w:pPr>
      <w:r w:rsidRPr="00F47496">
        <w:rPr>
          <w:rFonts w:cs="David" w:hint="cs"/>
          <w:u w:val="single"/>
          <w:rtl/>
        </w:rPr>
        <w:t>נסים זאב:</w:t>
      </w:r>
    </w:p>
    <w:p w14:paraId="46DFE200" w14:textId="77777777" w:rsidR="00F47496" w:rsidRPr="00F47496" w:rsidRDefault="00F47496" w:rsidP="00F47496">
      <w:pPr>
        <w:bidi/>
        <w:rPr>
          <w:rFonts w:cs="David" w:hint="cs"/>
          <w:rtl/>
        </w:rPr>
      </w:pPr>
    </w:p>
    <w:p w14:paraId="15EDF976" w14:textId="77777777" w:rsidR="00F47496" w:rsidRPr="00F47496" w:rsidRDefault="00F47496" w:rsidP="00F47496">
      <w:pPr>
        <w:bidi/>
        <w:rPr>
          <w:rFonts w:cs="David" w:hint="cs"/>
          <w:rtl/>
        </w:rPr>
      </w:pPr>
      <w:r w:rsidRPr="00F47496">
        <w:rPr>
          <w:rFonts w:cs="David" w:hint="cs"/>
          <w:rtl/>
        </w:rPr>
        <w:tab/>
        <w:t xml:space="preserve">- - אז צריך קודם כול, שראש הממשלה יישב בראש השולחן, השרים </w:t>
      </w:r>
      <w:r w:rsidRPr="00F47496">
        <w:rPr>
          <w:rFonts w:cs="David"/>
          <w:rtl/>
        </w:rPr>
        <w:t>–</w:t>
      </w:r>
      <w:r w:rsidRPr="00F47496">
        <w:rPr>
          <w:rFonts w:cs="David" w:hint="cs"/>
          <w:rtl/>
        </w:rPr>
        <w:t xml:space="preserve"> סגני ראש הממשלה </w:t>
      </w:r>
      <w:r w:rsidRPr="00F47496">
        <w:rPr>
          <w:rFonts w:cs="David"/>
          <w:rtl/>
        </w:rPr>
        <w:t>–</w:t>
      </w:r>
      <w:r w:rsidRPr="00F47496">
        <w:rPr>
          <w:rFonts w:cs="David" w:hint="cs"/>
          <w:rtl/>
        </w:rPr>
        <w:t xml:space="preserve"> בשולחן שמסביב הקטן יותר, והשרים הבכירים יותר בשולחן שמקיף. בעצם, שבע הקפות. אחר כך סגני שרים ואחרי זה חברי הכנסת, כל אחד לפי תפקידו- -</w:t>
      </w:r>
    </w:p>
    <w:p w14:paraId="6587E713" w14:textId="77777777" w:rsidR="00F47496" w:rsidRPr="00F47496" w:rsidRDefault="00F47496" w:rsidP="00F47496">
      <w:pPr>
        <w:bidi/>
        <w:rPr>
          <w:rFonts w:cs="David" w:hint="cs"/>
          <w:rtl/>
        </w:rPr>
      </w:pPr>
    </w:p>
    <w:p w14:paraId="29B8C17C" w14:textId="77777777" w:rsidR="00F47496" w:rsidRPr="00F47496" w:rsidRDefault="00F47496" w:rsidP="00F47496">
      <w:pPr>
        <w:bidi/>
        <w:rPr>
          <w:rFonts w:cs="David" w:hint="cs"/>
          <w:u w:val="single"/>
          <w:rtl/>
        </w:rPr>
      </w:pPr>
      <w:r w:rsidRPr="00F47496">
        <w:rPr>
          <w:rFonts w:cs="David" w:hint="cs"/>
          <w:u w:val="single"/>
          <w:rtl/>
        </w:rPr>
        <w:t xml:space="preserve">אורי </w:t>
      </w:r>
      <w:proofErr w:type="spellStart"/>
      <w:r w:rsidRPr="00F47496">
        <w:rPr>
          <w:rFonts w:cs="David" w:hint="cs"/>
          <w:u w:val="single"/>
          <w:rtl/>
        </w:rPr>
        <w:t>אורבך</w:t>
      </w:r>
      <w:proofErr w:type="spellEnd"/>
      <w:r w:rsidRPr="00F47496">
        <w:rPr>
          <w:rFonts w:cs="David" w:hint="cs"/>
          <w:u w:val="single"/>
          <w:rtl/>
        </w:rPr>
        <w:t>:</w:t>
      </w:r>
    </w:p>
    <w:p w14:paraId="2FE37602" w14:textId="77777777" w:rsidR="00F47496" w:rsidRPr="00F47496" w:rsidRDefault="00F47496" w:rsidP="00F47496">
      <w:pPr>
        <w:bidi/>
        <w:rPr>
          <w:rFonts w:cs="David" w:hint="cs"/>
          <w:rtl/>
        </w:rPr>
      </w:pPr>
    </w:p>
    <w:p w14:paraId="4432FAE6" w14:textId="77777777" w:rsidR="00F47496" w:rsidRPr="00F47496" w:rsidRDefault="00F47496" w:rsidP="00F47496">
      <w:pPr>
        <w:bidi/>
        <w:rPr>
          <w:rFonts w:cs="David" w:hint="cs"/>
          <w:rtl/>
        </w:rPr>
      </w:pPr>
      <w:r w:rsidRPr="00F47496">
        <w:rPr>
          <w:rFonts w:cs="David" w:hint="cs"/>
          <w:rtl/>
        </w:rPr>
        <w:tab/>
        <w:t xml:space="preserve"> אנחנו נשב בקהל.</w:t>
      </w:r>
    </w:p>
    <w:p w14:paraId="72D03107" w14:textId="77777777" w:rsidR="00F47496" w:rsidRPr="00F47496" w:rsidRDefault="00F47496" w:rsidP="00F47496">
      <w:pPr>
        <w:bidi/>
        <w:rPr>
          <w:rFonts w:cs="David" w:hint="cs"/>
          <w:rtl/>
        </w:rPr>
      </w:pPr>
    </w:p>
    <w:p w14:paraId="37F5D3D4" w14:textId="77777777" w:rsidR="00F47496" w:rsidRDefault="00F47496" w:rsidP="00F47496">
      <w:pPr>
        <w:bidi/>
        <w:rPr>
          <w:rFonts w:cs="David" w:hint="cs"/>
          <w:u w:val="single"/>
          <w:rtl/>
        </w:rPr>
      </w:pPr>
    </w:p>
    <w:p w14:paraId="6CCC3046" w14:textId="77777777" w:rsidR="00F47496" w:rsidRDefault="00F47496" w:rsidP="00F47496">
      <w:pPr>
        <w:bidi/>
        <w:rPr>
          <w:rFonts w:cs="David" w:hint="cs"/>
          <w:u w:val="single"/>
          <w:rtl/>
        </w:rPr>
      </w:pPr>
    </w:p>
    <w:p w14:paraId="7064D979" w14:textId="77777777" w:rsidR="00F47496" w:rsidRDefault="00F47496" w:rsidP="00F47496">
      <w:pPr>
        <w:bidi/>
        <w:rPr>
          <w:rFonts w:cs="David" w:hint="cs"/>
          <w:u w:val="single"/>
          <w:rtl/>
        </w:rPr>
      </w:pPr>
    </w:p>
    <w:p w14:paraId="67F7F476" w14:textId="77777777" w:rsidR="00F47496" w:rsidRPr="00F47496" w:rsidRDefault="00F47496" w:rsidP="00F47496">
      <w:pPr>
        <w:bidi/>
        <w:rPr>
          <w:rFonts w:cs="David" w:hint="cs"/>
          <w:rtl/>
        </w:rPr>
      </w:pPr>
      <w:r w:rsidRPr="00F47496">
        <w:rPr>
          <w:rFonts w:cs="David" w:hint="cs"/>
          <w:u w:val="single"/>
          <w:rtl/>
        </w:rPr>
        <w:t>נסים זאב:</w:t>
      </w:r>
    </w:p>
    <w:p w14:paraId="2E6A364C" w14:textId="77777777" w:rsidR="00F47496" w:rsidRPr="00F47496" w:rsidRDefault="00F47496" w:rsidP="00F47496">
      <w:pPr>
        <w:bidi/>
        <w:rPr>
          <w:rFonts w:cs="David" w:hint="cs"/>
          <w:rtl/>
        </w:rPr>
      </w:pPr>
    </w:p>
    <w:p w14:paraId="3BB1DCDF" w14:textId="77777777" w:rsidR="00F47496" w:rsidRPr="00F47496" w:rsidRDefault="00F47496" w:rsidP="00F47496">
      <w:pPr>
        <w:bidi/>
        <w:rPr>
          <w:rFonts w:cs="David" w:hint="cs"/>
          <w:rtl/>
        </w:rPr>
      </w:pPr>
      <w:r w:rsidRPr="00F47496">
        <w:rPr>
          <w:rFonts w:cs="David" w:hint="cs"/>
          <w:rtl/>
        </w:rPr>
        <w:tab/>
        <w:t xml:space="preserve"> חברי הכנסת הפשוטים כמוני, שבקושי שמו אותי כחבר ועדה באיזו ועדה פשוטה </w:t>
      </w:r>
      <w:r w:rsidRPr="00F47496">
        <w:rPr>
          <w:rFonts w:cs="David"/>
          <w:rtl/>
        </w:rPr>
        <w:t>–</w:t>
      </w:r>
      <w:r w:rsidRPr="00F47496">
        <w:rPr>
          <w:rFonts w:cs="David" w:hint="cs"/>
          <w:rtl/>
        </w:rPr>
        <w:t xml:space="preserve"> הוועדה לקידום מעמד האישה; זה לא שזה לא מכובד, אבל חיפשו איפה לשים אותי </w:t>
      </w:r>
      <w:r w:rsidRPr="00F47496">
        <w:rPr>
          <w:rFonts w:cs="David"/>
          <w:rtl/>
        </w:rPr>
        <w:t>–</w:t>
      </w:r>
      <w:r w:rsidRPr="00F47496">
        <w:rPr>
          <w:rFonts w:cs="David" w:hint="cs"/>
          <w:rtl/>
        </w:rPr>
        <w:t xml:space="preserve"> בוועדת סמים ובוועדה לקידום מעמד האישה.</w:t>
      </w:r>
    </w:p>
    <w:p w14:paraId="317339FE" w14:textId="77777777" w:rsidR="00F47496" w:rsidRPr="00F47496" w:rsidRDefault="00F47496" w:rsidP="00F47496">
      <w:pPr>
        <w:bidi/>
        <w:rPr>
          <w:rFonts w:cs="David" w:hint="cs"/>
          <w:rtl/>
        </w:rPr>
      </w:pPr>
    </w:p>
    <w:p w14:paraId="2C849D17" w14:textId="77777777" w:rsidR="00F47496" w:rsidRPr="00F47496" w:rsidRDefault="00F47496" w:rsidP="00F47496">
      <w:pPr>
        <w:bidi/>
        <w:rPr>
          <w:rFonts w:cs="David" w:hint="cs"/>
          <w:u w:val="single"/>
          <w:rtl/>
        </w:rPr>
      </w:pPr>
      <w:r w:rsidRPr="00F47496">
        <w:rPr>
          <w:rFonts w:cs="David" w:hint="cs"/>
          <w:u w:val="single"/>
          <w:rtl/>
        </w:rPr>
        <w:t xml:space="preserve">יוחנן </w:t>
      </w:r>
      <w:proofErr w:type="spellStart"/>
      <w:r w:rsidRPr="00F47496">
        <w:rPr>
          <w:rFonts w:cs="David" w:hint="cs"/>
          <w:u w:val="single"/>
          <w:rtl/>
        </w:rPr>
        <w:t>פלסנר</w:t>
      </w:r>
      <w:proofErr w:type="spellEnd"/>
      <w:r w:rsidRPr="00F47496">
        <w:rPr>
          <w:rFonts w:cs="David" w:hint="cs"/>
          <w:u w:val="single"/>
          <w:rtl/>
        </w:rPr>
        <w:t>:</w:t>
      </w:r>
    </w:p>
    <w:p w14:paraId="768B50B2" w14:textId="77777777" w:rsidR="00F47496" w:rsidRPr="00F47496" w:rsidRDefault="00F47496" w:rsidP="00F47496">
      <w:pPr>
        <w:bidi/>
        <w:rPr>
          <w:rFonts w:cs="David" w:hint="cs"/>
          <w:rtl/>
        </w:rPr>
      </w:pPr>
    </w:p>
    <w:p w14:paraId="59A3B898" w14:textId="77777777" w:rsidR="00F47496" w:rsidRPr="00F47496" w:rsidRDefault="00F47496" w:rsidP="00F47496">
      <w:pPr>
        <w:bidi/>
        <w:rPr>
          <w:rFonts w:cs="David" w:hint="cs"/>
          <w:rtl/>
        </w:rPr>
      </w:pPr>
      <w:r w:rsidRPr="00F47496">
        <w:rPr>
          <w:rFonts w:cs="David" w:hint="cs"/>
          <w:rtl/>
        </w:rPr>
        <w:tab/>
        <w:t>- - -</w:t>
      </w:r>
    </w:p>
    <w:p w14:paraId="78ED89D7" w14:textId="77777777" w:rsidR="00F47496" w:rsidRPr="00F47496" w:rsidRDefault="00F47496" w:rsidP="00F47496">
      <w:pPr>
        <w:bidi/>
        <w:rPr>
          <w:rFonts w:cs="David" w:hint="cs"/>
          <w:rtl/>
        </w:rPr>
      </w:pPr>
    </w:p>
    <w:p w14:paraId="4BCDE927" w14:textId="77777777" w:rsidR="00F47496" w:rsidRPr="00F47496" w:rsidRDefault="00F47496" w:rsidP="00F47496">
      <w:pPr>
        <w:bidi/>
        <w:rPr>
          <w:rFonts w:cs="David" w:hint="cs"/>
          <w:rtl/>
        </w:rPr>
      </w:pPr>
      <w:r w:rsidRPr="00F47496">
        <w:rPr>
          <w:rFonts w:cs="David" w:hint="cs"/>
          <w:u w:val="single"/>
          <w:rtl/>
        </w:rPr>
        <w:t>נסים זאב:</w:t>
      </w:r>
    </w:p>
    <w:p w14:paraId="3576544F" w14:textId="77777777" w:rsidR="00F47496" w:rsidRPr="00F47496" w:rsidRDefault="00F47496" w:rsidP="00F47496">
      <w:pPr>
        <w:bidi/>
        <w:rPr>
          <w:rFonts w:cs="David" w:hint="cs"/>
          <w:rtl/>
        </w:rPr>
      </w:pPr>
    </w:p>
    <w:p w14:paraId="178D3E0F" w14:textId="77777777" w:rsidR="00F47496" w:rsidRPr="00F47496" w:rsidRDefault="00F47496" w:rsidP="00F47496">
      <w:pPr>
        <w:bidi/>
        <w:rPr>
          <w:rFonts w:cs="David" w:hint="cs"/>
          <w:rtl/>
        </w:rPr>
      </w:pPr>
      <w:r w:rsidRPr="00F47496">
        <w:rPr>
          <w:rFonts w:cs="David" w:hint="cs"/>
          <w:rtl/>
        </w:rPr>
        <w:tab/>
        <w:t xml:space="preserve"> אני רק אומר לך. לא שמו אותי למשל בוועדת חוקה, שזה מכובד.</w:t>
      </w:r>
    </w:p>
    <w:p w14:paraId="20927362" w14:textId="77777777" w:rsidR="00F47496" w:rsidRPr="00F47496" w:rsidRDefault="00F47496" w:rsidP="00F47496">
      <w:pPr>
        <w:bidi/>
        <w:rPr>
          <w:rFonts w:cs="David" w:hint="cs"/>
          <w:rtl/>
        </w:rPr>
      </w:pPr>
    </w:p>
    <w:p w14:paraId="2D613757" w14:textId="77777777" w:rsidR="00F47496" w:rsidRPr="00F47496" w:rsidRDefault="00F47496" w:rsidP="00F47496">
      <w:pPr>
        <w:bidi/>
        <w:rPr>
          <w:rFonts w:cs="David" w:hint="cs"/>
          <w:u w:val="single"/>
          <w:rtl/>
        </w:rPr>
      </w:pPr>
      <w:r w:rsidRPr="00F47496">
        <w:rPr>
          <w:rFonts w:cs="David" w:hint="cs"/>
          <w:u w:val="single"/>
          <w:rtl/>
        </w:rPr>
        <w:t>דוד רותם:</w:t>
      </w:r>
    </w:p>
    <w:p w14:paraId="0594DC0D" w14:textId="77777777" w:rsidR="00F47496" w:rsidRPr="00F47496" w:rsidRDefault="00F47496" w:rsidP="00F47496">
      <w:pPr>
        <w:bidi/>
        <w:rPr>
          <w:rFonts w:cs="David" w:hint="cs"/>
          <w:u w:val="single"/>
          <w:rtl/>
        </w:rPr>
      </w:pPr>
    </w:p>
    <w:p w14:paraId="3ACA913A" w14:textId="77777777" w:rsidR="00F47496" w:rsidRPr="00F47496" w:rsidRDefault="00F47496" w:rsidP="00F47496">
      <w:pPr>
        <w:bidi/>
        <w:rPr>
          <w:rFonts w:cs="David" w:hint="cs"/>
          <w:rtl/>
        </w:rPr>
      </w:pPr>
      <w:r w:rsidRPr="00F47496">
        <w:rPr>
          <w:rFonts w:cs="David" w:hint="cs"/>
          <w:rtl/>
        </w:rPr>
        <w:tab/>
        <w:t xml:space="preserve"> בוועדת חוקה כל אחד מצביע לפי הוראות שהוא מקבל מהסיעה שלו, לא מצביעים באופן חופשי. </w:t>
      </w:r>
    </w:p>
    <w:p w14:paraId="083221E2" w14:textId="77777777" w:rsidR="00F47496" w:rsidRPr="00F47496" w:rsidRDefault="00F47496" w:rsidP="00F47496">
      <w:pPr>
        <w:bidi/>
        <w:rPr>
          <w:rFonts w:cs="David" w:hint="cs"/>
          <w:rtl/>
        </w:rPr>
      </w:pPr>
    </w:p>
    <w:p w14:paraId="064A9D58" w14:textId="77777777" w:rsidR="00F47496" w:rsidRPr="00F47496" w:rsidRDefault="00F47496" w:rsidP="00F47496">
      <w:pPr>
        <w:bidi/>
        <w:rPr>
          <w:rFonts w:cs="David" w:hint="cs"/>
          <w:rtl/>
        </w:rPr>
      </w:pPr>
      <w:r w:rsidRPr="00F47496">
        <w:rPr>
          <w:rFonts w:cs="David" w:hint="cs"/>
          <w:u w:val="single"/>
          <w:rtl/>
        </w:rPr>
        <w:t>נסים זאב:</w:t>
      </w:r>
    </w:p>
    <w:p w14:paraId="7782DBF5" w14:textId="77777777" w:rsidR="00F47496" w:rsidRPr="00F47496" w:rsidRDefault="00F47496" w:rsidP="00F47496">
      <w:pPr>
        <w:bidi/>
        <w:rPr>
          <w:rFonts w:cs="David" w:hint="cs"/>
          <w:rtl/>
        </w:rPr>
      </w:pPr>
    </w:p>
    <w:p w14:paraId="723D3F89" w14:textId="77777777" w:rsidR="00F47496" w:rsidRPr="00F47496" w:rsidRDefault="00F47496" w:rsidP="00F47496">
      <w:pPr>
        <w:bidi/>
        <w:rPr>
          <w:rFonts w:cs="David" w:hint="cs"/>
          <w:rtl/>
        </w:rPr>
      </w:pPr>
      <w:r w:rsidRPr="00F47496">
        <w:rPr>
          <w:rFonts w:cs="David" w:hint="cs"/>
          <w:rtl/>
        </w:rPr>
        <w:tab/>
        <w:t xml:space="preserve"> אני יודע.</w:t>
      </w:r>
    </w:p>
    <w:p w14:paraId="32BB5C96" w14:textId="77777777" w:rsidR="00F47496" w:rsidRPr="00F47496" w:rsidRDefault="00F47496" w:rsidP="00F47496">
      <w:pPr>
        <w:bidi/>
        <w:rPr>
          <w:rFonts w:cs="David" w:hint="cs"/>
          <w:rtl/>
        </w:rPr>
      </w:pPr>
    </w:p>
    <w:p w14:paraId="58DBBD08"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00EFD43F" w14:textId="77777777" w:rsidR="00F47496" w:rsidRPr="00F47496" w:rsidRDefault="00F47496" w:rsidP="00F47496">
      <w:pPr>
        <w:bidi/>
        <w:rPr>
          <w:rFonts w:cs="David" w:hint="cs"/>
          <w:rtl/>
        </w:rPr>
      </w:pPr>
    </w:p>
    <w:p w14:paraId="0BAE1D6D" w14:textId="77777777" w:rsidR="00F47496" w:rsidRPr="00F47496" w:rsidRDefault="00F47496" w:rsidP="00F47496">
      <w:pPr>
        <w:bidi/>
        <w:rPr>
          <w:rFonts w:cs="David" w:hint="cs"/>
          <w:rtl/>
        </w:rPr>
      </w:pPr>
      <w:r w:rsidRPr="00F47496">
        <w:rPr>
          <w:rFonts w:cs="David" w:hint="cs"/>
          <w:rtl/>
        </w:rPr>
        <w:tab/>
        <w:t xml:space="preserve"> חבר הכנסת זאב, אני חייב להגן על כבודה של ועדת הכנסת, היא ועדת הבית. אתה חבר כאן </w:t>
      </w:r>
      <w:r w:rsidRPr="00F47496">
        <w:rPr>
          <w:rFonts w:cs="David"/>
          <w:rtl/>
        </w:rPr>
        <w:t>–</w:t>
      </w:r>
      <w:r w:rsidRPr="00F47496">
        <w:rPr>
          <w:rFonts w:cs="David" w:hint="cs"/>
          <w:rtl/>
        </w:rPr>
        <w:t xml:space="preserve"> זאת הוועדה הכי חשובה. אני אמנם יושב ראש זמני שמתקרב לסוף הקדנציה שלו ממש רוצה לטעון לכבודה של הוועדה. </w:t>
      </w:r>
    </w:p>
    <w:p w14:paraId="31AB9C57" w14:textId="77777777" w:rsidR="00F47496" w:rsidRPr="00F47496" w:rsidRDefault="00F47496" w:rsidP="00F47496">
      <w:pPr>
        <w:bidi/>
        <w:rPr>
          <w:rFonts w:cs="David" w:hint="cs"/>
          <w:rtl/>
        </w:rPr>
      </w:pPr>
    </w:p>
    <w:p w14:paraId="1F998E5C" w14:textId="77777777" w:rsidR="00F47496" w:rsidRPr="00F47496" w:rsidRDefault="00F47496" w:rsidP="00F47496">
      <w:pPr>
        <w:bidi/>
        <w:rPr>
          <w:rFonts w:cs="David" w:hint="cs"/>
          <w:rtl/>
        </w:rPr>
      </w:pPr>
      <w:r w:rsidRPr="00F47496">
        <w:rPr>
          <w:rFonts w:cs="David" w:hint="cs"/>
          <w:u w:val="single"/>
          <w:rtl/>
        </w:rPr>
        <w:t>נסים זאב:</w:t>
      </w:r>
    </w:p>
    <w:p w14:paraId="60F72BF6" w14:textId="77777777" w:rsidR="00F47496" w:rsidRPr="00F47496" w:rsidRDefault="00F47496" w:rsidP="00F47496">
      <w:pPr>
        <w:bidi/>
        <w:rPr>
          <w:rFonts w:cs="David" w:hint="cs"/>
          <w:rtl/>
        </w:rPr>
      </w:pPr>
    </w:p>
    <w:p w14:paraId="055E57F9" w14:textId="77777777" w:rsidR="00F47496" w:rsidRPr="00F47496" w:rsidRDefault="00F47496" w:rsidP="00F47496">
      <w:pPr>
        <w:bidi/>
        <w:rPr>
          <w:rFonts w:cs="David" w:hint="cs"/>
          <w:rtl/>
        </w:rPr>
      </w:pPr>
      <w:r w:rsidRPr="00F47496">
        <w:rPr>
          <w:rFonts w:cs="David" w:hint="cs"/>
          <w:rtl/>
        </w:rPr>
        <w:tab/>
        <w:t xml:space="preserve">אני רוצה להזכיר לכם מה </w:t>
      </w:r>
      <w:proofErr w:type="spellStart"/>
      <w:r w:rsidRPr="00F47496">
        <w:rPr>
          <w:rFonts w:cs="David" w:hint="cs"/>
          <w:rtl/>
        </w:rPr>
        <w:t>הרמב"ם</w:t>
      </w:r>
      <w:proofErr w:type="spellEnd"/>
      <w:r w:rsidRPr="00F47496">
        <w:rPr>
          <w:rFonts w:cs="David" w:hint="cs"/>
          <w:rtl/>
        </w:rPr>
        <w:t xml:space="preserve"> אומר שאדם שרוצה </w:t>
      </w:r>
      <w:proofErr w:type="spellStart"/>
      <w:r w:rsidRPr="00F47496">
        <w:rPr>
          <w:rFonts w:cs="David" w:hint="cs"/>
          <w:rtl/>
        </w:rPr>
        <w:t>לישא</w:t>
      </w:r>
      <w:proofErr w:type="spellEnd"/>
      <w:r w:rsidRPr="00F47496">
        <w:rPr>
          <w:rFonts w:cs="David" w:hint="cs"/>
          <w:rtl/>
        </w:rPr>
        <w:t xml:space="preserve"> אישה יבוא פתאום לחתונה? צריך להיערך בהתאם: לקנות בית, לצייד את עצמו, ואחר-כך הוא יכול </w:t>
      </w:r>
      <w:proofErr w:type="spellStart"/>
      <w:r w:rsidRPr="00F47496">
        <w:rPr>
          <w:rFonts w:cs="David" w:hint="cs"/>
          <w:rtl/>
        </w:rPr>
        <w:t>לישא</w:t>
      </w:r>
      <w:proofErr w:type="spellEnd"/>
      <w:r w:rsidRPr="00F47496">
        <w:rPr>
          <w:rFonts w:cs="David" w:hint="cs"/>
          <w:rtl/>
        </w:rPr>
        <w:t xml:space="preserve"> אישה. גם פה הכנסת שרוצה להעביר את החוק הנורבגי צריכה להיערך בהתאם; צריכה להגדיל את הבית, צריכה להכין את כל התשתיות הראויות כדי להכין את החוק הנורבגי.</w:t>
      </w:r>
    </w:p>
    <w:p w14:paraId="0F618DED" w14:textId="77777777" w:rsidR="00F47496" w:rsidRPr="00F47496" w:rsidRDefault="00F47496" w:rsidP="00F47496">
      <w:pPr>
        <w:bidi/>
        <w:rPr>
          <w:rFonts w:cs="David" w:hint="cs"/>
          <w:rtl/>
        </w:rPr>
      </w:pPr>
    </w:p>
    <w:p w14:paraId="2C8E85DB"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72B1E458" w14:textId="77777777" w:rsidR="00F47496" w:rsidRPr="00F47496" w:rsidRDefault="00F47496" w:rsidP="00F47496">
      <w:pPr>
        <w:bidi/>
        <w:rPr>
          <w:rFonts w:cs="David" w:hint="cs"/>
          <w:rtl/>
        </w:rPr>
      </w:pPr>
    </w:p>
    <w:p w14:paraId="2D91F03E" w14:textId="77777777" w:rsidR="00F47496" w:rsidRPr="00F47496" w:rsidRDefault="00F47496" w:rsidP="00F47496">
      <w:pPr>
        <w:bidi/>
        <w:rPr>
          <w:rFonts w:cs="David" w:hint="cs"/>
          <w:rtl/>
        </w:rPr>
      </w:pPr>
      <w:r w:rsidRPr="00F47496">
        <w:rPr>
          <w:rFonts w:cs="David" w:hint="cs"/>
          <w:rtl/>
        </w:rPr>
        <w:tab/>
        <w:t>ולכן?</w:t>
      </w:r>
    </w:p>
    <w:p w14:paraId="52BA4022" w14:textId="77777777" w:rsidR="00F47496" w:rsidRPr="00F47496" w:rsidRDefault="00F47496" w:rsidP="00F47496">
      <w:pPr>
        <w:bidi/>
        <w:rPr>
          <w:rFonts w:cs="David" w:hint="cs"/>
          <w:rtl/>
        </w:rPr>
      </w:pPr>
    </w:p>
    <w:p w14:paraId="4E3B2860" w14:textId="77777777" w:rsidR="00F47496" w:rsidRPr="00F47496" w:rsidRDefault="00F47496" w:rsidP="00F47496">
      <w:pPr>
        <w:bidi/>
        <w:rPr>
          <w:rFonts w:cs="David" w:hint="cs"/>
          <w:u w:val="single"/>
          <w:rtl/>
        </w:rPr>
      </w:pPr>
      <w:r w:rsidRPr="00F47496">
        <w:rPr>
          <w:rFonts w:cs="David" w:hint="cs"/>
          <w:u w:val="single"/>
          <w:rtl/>
        </w:rPr>
        <w:t>דוד רותם:</w:t>
      </w:r>
    </w:p>
    <w:p w14:paraId="4E88C46A" w14:textId="77777777" w:rsidR="00F47496" w:rsidRPr="00F47496" w:rsidRDefault="00F47496" w:rsidP="00F47496">
      <w:pPr>
        <w:bidi/>
        <w:rPr>
          <w:rFonts w:cs="David" w:hint="cs"/>
          <w:u w:val="single"/>
          <w:rtl/>
        </w:rPr>
      </w:pPr>
    </w:p>
    <w:p w14:paraId="6FE3F2AB" w14:textId="77777777" w:rsidR="00F47496" w:rsidRPr="00F47496" w:rsidRDefault="00F47496" w:rsidP="00F47496">
      <w:pPr>
        <w:bidi/>
        <w:rPr>
          <w:rFonts w:cs="David" w:hint="cs"/>
          <w:rtl/>
        </w:rPr>
      </w:pPr>
      <w:r w:rsidRPr="00F47496">
        <w:rPr>
          <w:rFonts w:cs="David" w:hint="cs"/>
          <w:rtl/>
        </w:rPr>
        <w:tab/>
        <w:t xml:space="preserve"> מכיוון שאני לומד הרבה </w:t>
      </w:r>
      <w:proofErr w:type="spellStart"/>
      <w:r w:rsidRPr="00F47496">
        <w:rPr>
          <w:rFonts w:cs="David" w:hint="cs"/>
          <w:rtl/>
        </w:rPr>
        <w:t>רמב"ם</w:t>
      </w:r>
      <w:proofErr w:type="spellEnd"/>
      <w:r w:rsidRPr="00F47496">
        <w:rPr>
          <w:rFonts w:cs="David" w:hint="cs"/>
          <w:rtl/>
        </w:rPr>
        <w:t>, אני אומר שלא צריך להתחתן, אלא רק ברית הזוגיות.</w:t>
      </w:r>
    </w:p>
    <w:p w14:paraId="16E173FF" w14:textId="77777777" w:rsidR="00F47496" w:rsidRPr="00F47496" w:rsidRDefault="00F47496" w:rsidP="00F47496">
      <w:pPr>
        <w:bidi/>
        <w:rPr>
          <w:rFonts w:cs="David" w:hint="cs"/>
          <w:rtl/>
        </w:rPr>
      </w:pPr>
    </w:p>
    <w:p w14:paraId="622BCA70" w14:textId="77777777" w:rsidR="00F47496" w:rsidRPr="00F47496" w:rsidRDefault="00F47496" w:rsidP="00F47496">
      <w:pPr>
        <w:bidi/>
        <w:rPr>
          <w:rFonts w:cs="David" w:hint="cs"/>
          <w:rtl/>
        </w:rPr>
      </w:pPr>
      <w:r w:rsidRPr="00F47496">
        <w:rPr>
          <w:rFonts w:cs="David" w:hint="cs"/>
          <w:u w:val="single"/>
          <w:rtl/>
        </w:rPr>
        <w:t>נסים זאב:</w:t>
      </w:r>
    </w:p>
    <w:p w14:paraId="45020B7F" w14:textId="77777777" w:rsidR="00F47496" w:rsidRPr="00F47496" w:rsidRDefault="00F47496" w:rsidP="00F47496">
      <w:pPr>
        <w:bidi/>
        <w:rPr>
          <w:rFonts w:cs="David" w:hint="cs"/>
          <w:rtl/>
        </w:rPr>
      </w:pPr>
    </w:p>
    <w:p w14:paraId="7A7FD4AF" w14:textId="77777777" w:rsidR="00F47496" w:rsidRPr="00F47496" w:rsidRDefault="00F47496" w:rsidP="00F47496">
      <w:pPr>
        <w:bidi/>
        <w:rPr>
          <w:rFonts w:cs="David" w:hint="cs"/>
          <w:rtl/>
        </w:rPr>
      </w:pPr>
      <w:r w:rsidRPr="00F47496">
        <w:rPr>
          <w:rFonts w:cs="David" w:hint="cs"/>
          <w:rtl/>
        </w:rPr>
        <w:tab/>
        <w:t>אפשר לראות בכל דבר נושא חדש. עצם כניסתו של חבר כנסת חדש במקום שר, זה גם נושא חדש. הכול חדש. לכן זה תלוי איך רוצים לראות את זה. כל פוליטיקאי חושב לפי מה שהיה רוצה לראות. לכן אני עדיין לא יודע מה אני רוצה לראות, אני אחכה להצבעה.</w:t>
      </w:r>
    </w:p>
    <w:p w14:paraId="150F3DB4" w14:textId="77777777" w:rsidR="00F47496" w:rsidRPr="00F47496" w:rsidRDefault="00F47496" w:rsidP="00F47496">
      <w:pPr>
        <w:bidi/>
        <w:rPr>
          <w:rFonts w:cs="David" w:hint="cs"/>
          <w:rtl/>
        </w:rPr>
      </w:pPr>
    </w:p>
    <w:p w14:paraId="04BEED3F"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2BA04EF9" w14:textId="77777777" w:rsidR="00F47496" w:rsidRPr="00F47496" w:rsidRDefault="00F47496" w:rsidP="00F47496">
      <w:pPr>
        <w:bidi/>
        <w:rPr>
          <w:rFonts w:cs="David" w:hint="cs"/>
          <w:rtl/>
        </w:rPr>
      </w:pPr>
    </w:p>
    <w:p w14:paraId="40026C11" w14:textId="77777777" w:rsidR="00F47496" w:rsidRPr="00F47496" w:rsidRDefault="00F47496" w:rsidP="00F47496">
      <w:pPr>
        <w:bidi/>
        <w:rPr>
          <w:rFonts w:cs="David" w:hint="cs"/>
          <w:rtl/>
        </w:rPr>
      </w:pPr>
      <w:r w:rsidRPr="00F47496">
        <w:rPr>
          <w:rFonts w:cs="David" w:hint="cs"/>
          <w:rtl/>
        </w:rPr>
        <w:tab/>
        <w:t xml:space="preserve">תודה רבה, חבר הכנסת זאב. חבר הכנסת </w:t>
      </w:r>
      <w:proofErr w:type="spellStart"/>
      <w:r w:rsidRPr="00F47496">
        <w:rPr>
          <w:rFonts w:cs="David" w:hint="cs"/>
          <w:rtl/>
        </w:rPr>
        <w:t>אורבך</w:t>
      </w:r>
      <w:proofErr w:type="spellEnd"/>
      <w:r w:rsidRPr="00F47496">
        <w:rPr>
          <w:rFonts w:cs="David" w:hint="cs"/>
          <w:rtl/>
        </w:rPr>
        <w:t>, בבקשה.</w:t>
      </w:r>
    </w:p>
    <w:p w14:paraId="37F89833" w14:textId="77777777" w:rsidR="00F47496" w:rsidRPr="00F47496" w:rsidRDefault="00F47496" w:rsidP="00F47496">
      <w:pPr>
        <w:bidi/>
        <w:rPr>
          <w:rFonts w:cs="David" w:hint="cs"/>
          <w:rtl/>
        </w:rPr>
      </w:pPr>
    </w:p>
    <w:p w14:paraId="56F3B611" w14:textId="77777777" w:rsidR="00F47496" w:rsidRDefault="00F47496" w:rsidP="00F47496">
      <w:pPr>
        <w:bidi/>
        <w:rPr>
          <w:rFonts w:cs="David" w:hint="cs"/>
          <w:u w:val="single"/>
          <w:rtl/>
        </w:rPr>
      </w:pPr>
    </w:p>
    <w:p w14:paraId="5E9C8656" w14:textId="77777777" w:rsidR="00F47496" w:rsidRDefault="00F47496" w:rsidP="00F47496">
      <w:pPr>
        <w:bidi/>
        <w:rPr>
          <w:rFonts w:cs="David" w:hint="cs"/>
          <w:u w:val="single"/>
          <w:rtl/>
        </w:rPr>
      </w:pPr>
    </w:p>
    <w:p w14:paraId="35DA7B1E" w14:textId="77777777" w:rsidR="00F47496" w:rsidRDefault="00F47496" w:rsidP="00F47496">
      <w:pPr>
        <w:bidi/>
        <w:rPr>
          <w:rFonts w:cs="David" w:hint="cs"/>
          <w:u w:val="single"/>
          <w:rtl/>
        </w:rPr>
      </w:pPr>
    </w:p>
    <w:p w14:paraId="19B1FAA1" w14:textId="77777777" w:rsidR="00F47496" w:rsidRPr="00F47496" w:rsidRDefault="00F47496" w:rsidP="00F47496">
      <w:pPr>
        <w:bidi/>
        <w:rPr>
          <w:rFonts w:cs="David" w:hint="cs"/>
          <w:u w:val="single"/>
          <w:rtl/>
        </w:rPr>
      </w:pPr>
      <w:r w:rsidRPr="00F47496">
        <w:rPr>
          <w:rFonts w:cs="David" w:hint="cs"/>
          <w:u w:val="single"/>
          <w:rtl/>
        </w:rPr>
        <w:t xml:space="preserve">אורי </w:t>
      </w:r>
      <w:proofErr w:type="spellStart"/>
      <w:r w:rsidRPr="00F47496">
        <w:rPr>
          <w:rFonts w:cs="David" w:hint="cs"/>
          <w:u w:val="single"/>
          <w:rtl/>
        </w:rPr>
        <w:t>אורבך</w:t>
      </w:r>
      <w:proofErr w:type="spellEnd"/>
      <w:r w:rsidRPr="00F47496">
        <w:rPr>
          <w:rFonts w:cs="David" w:hint="cs"/>
          <w:u w:val="single"/>
          <w:rtl/>
        </w:rPr>
        <w:t>:</w:t>
      </w:r>
    </w:p>
    <w:p w14:paraId="5BE8A5F6" w14:textId="77777777" w:rsidR="00F47496" w:rsidRPr="00F47496" w:rsidRDefault="00F47496" w:rsidP="00F47496">
      <w:pPr>
        <w:bidi/>
        <w:rPr>
          <w:rFonts w:cs="David" w:hint="cs"/>
          <w:rtl/>
        </w:rPr>
      </w:pPr>
    </w:p>
    <w:p w14:paraId="0733C668" w14:textId="77777777" w:rsidR="00F47496" w:rsidRPr="00F47496" w:rsidRDefault="00F47496" w:rsidP="00F47496">
      <w:pPr>
        <w:bidi/>
        <w:rPr>
          <w:rFonts w:cs="David" w:hint="cs"/>
          <w:rtl/>
        </w:rPr>
      </w:pPr>
      <w:r w:rsidRPr="00F47496">
        <w:rPr>
          <w:rFonts w:cs="David" w:hint="cs"/>
          <w:rtl/>
        </w:rPr>
        <w:tab/>
        <w:t>שתי הערות: חברי כנסת ותיקים נוטים לראות בשיקולים פוליטיים כאילו אלה שיקולים פליליים. אנחנו אנשים פוליטיים, ושיקולים פוליטיים הם חלק מהמשחק כל עוד הם עומדים במבחן החוק או הסבירות.</w:t>
      </w:r>
    </w:p>
    <w:p w14:paraId="684F36CE" w14:textId="77777777" w:rsidR="00F47496" w:rsidRPr="00F47496" w:rsidRDefault="00F47496" w:rsidP="00F47496">
      <w:pPr>
        <w:bidi/>
        <w:rPr>
          <w:rFonts w:cs="David" w:hint="cs"/>
          <w:rtl/>
        </w:rPr>
      </w:pPr>
    </w:p>
    <w:p w14:paraId="41F6716D" w14:textId="77777777" w:rsidR="00F47496" w:rsidRPr="00F47496" w:rsidRDefault="00F47496" w:rsidP="00F47496">
      <w:pPr>
        <w:bidi/>
        <w:rPr>
          <w:rFonts w:cs="David" w:hint="cs"/>
          <w:rtl/>
        </w:rPr>
      </w:pPr>
      <w:r w:rsidRPr="00F47496">
        <w:rPr>
          <w:rFonts w:cs="David" w:hint="cs"/>
          <w:u w:val="single"/>
          <w:rtl/>
        </w:rPr>
        <w:t>אברהם מיכאלי:</w:t>
      </w:r>
    </w:p>
    <w:p w14:paraId="266A2E5A" w14:textId="77777777" w:rsidR="00F47496" w:rsidRPr="00F47496" w:rsidRDefault="00F47496" w:rsidP="00F47496">
      <w:pPr>
        <w:bidi/>
        <w:rPr>
          <w:rFonts w:cs="David" w:hint="cs"/>
          <w:rtl/>
        </w:rPr>
      </w:pPr>
    </w:p>
    <w:p w14:paraId="5280FEAC" w14:textId="77777777" w:rsidR="00F47496" w:rsidRPr="00F47496" w:rsidRDefault="00F47496" w:rsidP="00F47496">
      <w:pPr>
        <w:bidi/>
        <w:rPr>
          <w:rFonts w:cs="David" w:hint="cs"/>
          <w:rtl/>
        </w:rPr>
      </w:pPr>
      <w:r w:rsidRPr="00F47496">
        <w:rPr>
          <w:rFonts w:cs="David" w:hint="cs"/>
          <w:rtl/>
        </w:rPr>
        <w:tab/>
        <w:t xml:space="preserve"> אורי, "- - - בעינינו כחגבים", וכך נראה בעיני כל אלה- -</w:t>
      </w:r>
    </w:p>
    <w:p w14:paraId="39B6ED5E" w14:textId="77777777" w:rsidR="00F47496" w:rsidRPr="00F47496" w:rsidRDefault="00F47496" w:rsidP="00F47496">
      <w:pPr>
        <w:bidi/>
        <w:rPr>
          <w:rFonts w:cs="David" w:hint="cs"/>
          <w:rtl/>
        </w:rPr>
      </w:pPr>
    </w:p>
    <w:p w14:paraId="39BD03AB" w14:textId="77777777" w:rsidR="00F47496" w:rsidRPr="00F47496" w:rsidRDefault="00F47496" w:rsidP="00F47496">
      <w:pPr>
        <w:bidi/>
        <w:rPr>
          <w:rFonts w:cs="David" w:hint="cs"/>
          <w:rtl/>
        </w:rPr>
      </w:pPr>
      <w:r w:rsidRPr="00F47496">
        <w:rPr>
          <w:rFonts w:cs="David" w:hint="cs"/>
          <w:u w:val="single"/>
          <w:rtl/>
        </w:rPr>
        <w:t xml:space="preserve">יוחנן </w:t>
      </w:r>
      <w:proofErr w:type="spellStart"/>
      <w:r w:rsidRPr="00F47496">
        <w:rPr>
          <w:rFonts w:cs="David" w:hint="cs"/>
          <w:u w:val="single"/>
          <w:rtl/>
        </w:rPr>
        <w:t>פלסנר</w:t>
      </w:r>
      <w:proofErr w:type="spellEnd"/>
      <w:r w:rsidRPr="00F47496">
        <w:rPr>
          <w:rFonts w:cs="David" w:hint="cs"/>
          <w:u w:val="single"/>
          <w:rtl/>
        </w:rPr>
        <w:t>:</w:t>
      </w:r>
    </w:p>
    <w:p w14:paraId="23428CC4" w14:textId="77777777" w:rsidR="00F47496" w:rsidRPr="00F47496" w:rsidRDefault="00F47496" w:rsidP="00F47496">
      <w:pPr>
        <w:bidi/>
        <w:rPr>
          <w:rFonts w:cs="David" w:hint="cs"/>
          <w:rtl/>
        </w:rPr>
      </w:pPr>
    </w:p>
    <w:p w14:paraId="4B1F0648" w14:textId="77777777" w:rsidR="00F47496" w:rsidRPr="00F47496" w:rsidRDefault="00F47496" w:rsidP="00F47496">
      <w:pPr>
        <w:bidi/>
        <w:rPr>
          <w:rFonts w:cs="David" w:hint="cs"/>
          <w:rtl/>
        </w:rPr>
      </w:pPr>
      <w:r w:rsidRPr="00F47496">
        <w:rPr>
          <w:rFonts w:cs="David" w:hint="cs"/>
          <w:rtl/>
        </w:rPr>
        <w:tab/>
        <w:t xml:space="preserve">- - - כשאתה מדבר על - - - חייב לשקול שיקולים פוליטיים. </w:t>
      </w:r>
    </w:p>
    <w:p w14:paraId="0040D226" w14:textId="77777777" w:rsidR="00F47496" w:rsidRPr="00F47496" w:rsidRDefault="00F47496" w:rsidP="00F47496">
      <w:pPr>
        <w:bidi/>
        <w:rPr>
          <w:rFonts w:cs="David" w:hint="cs"/>
          <w:rtl/>
        </w:rPr>
      </w:pPr>
    </w:p>
    <w:p w14:paraId="51CAB50D" w14:textId="77777777" w:rsidR="00F47496" w:rsidRPr="00F47496" w:rsidRDefault="00F47496" w:rsidP="00F47496">
      <w:pPr>
        <w:bidi/>
        <w:rPr>
          <w:rFonts w:cs="David" w:hint="cs"/>
          <w:u w:val="single"/>
          <w:rtl/>
        </w:rPr>
      </w:pPr>
      <w:r w:rsidRPr="00F47496">
        <w:rPr>
          <w:rFonts w:cs="David" w:hint="cs"/>
          <w:u w:val="single"/>
          <w:rtl/>
        </w:rPr>
        <w:t xml:space="preserve">אורי </w:t>
      </w:r>
      <w:proofErr w:type="spellStart"/>
      <w:r w:rsidRPr="00F47496">
        <w:rPr>
          <w:rFonts w:cs="David" w:hint="cs"/>
          <w:u w:val="single"/>
          <w:rtl/>
        </w:rPr>
        <w:t>אורבך</w:t>
      </w:r>
      <w:proofErr w:type="spellEnd"/>
      <w:r w:rsidRPr="00F47496">
        <w:rPr>
          <w:rFonts w:cs="David" w:hint="cs"/>
          <w:u w:val="single"/>
          <w:rtl/>
        </w:rPr>
        <w:t>:</w:t>
      </w:r>
    </w:p>
    <w:p w14:paraId="689084DF" w14:textId="77777777" w:rsidR="00F47496" w:rsidRPr="00F47496" w:rsidRDefault="00F47496" w:rsidP="00F47496">
      <w:pPr>
        <w:bidi/>
        <w:rPr>
          <w:rFonts w:cs="David" w:hint="cs"/>
          <w:rtl/>
        </w:rPr>
      </w:pPr>
    </w:p>
    <w:p w14:paraId="0B463C60" w14:textId="77777777" w:rsidR="00F47496" w:rsidRPr="00F47496" w:rsidRDefault="00F47496" w:rsidP="00F47496">
      <w:pPr>
        <w:bidi/>
        <w:rPr>
          <w:rFonts w:cs="David" w:hint="cs"/>
          <w:rtl/>
        </w:rPr>
      </w:pPr>
      <w:r w:rsidRPr="00F47496">
        <w:rPr>
          <w:rFonts w:cs="David" w:hint="cs"/>
          <w:rtl/>
        </w:rPr>
        <w:tab/>
        <w:t xml:space="preserve"> אין חוקה כרגע. כל הזמן אומרים "פוליטי". בסדר, "פוליטי".</w:t>
      </w:r>
    </w:p>
    <w:p w14:paraId="2086EECB" w14:textId="77777777" w:rsidR="00F47496" w:rsidRPr="00F47496" w:rsidRDefault="00F47496" w:rsidP="00F47496">
      <w:pPr>
        <w:bidi/>
        <w:rPr>
          <w:rFonts w:cs="David" w:hint="cs"/>
          <w:rtl/>
        </w:rPr>
      </w:pPr>
    </w:p>
    <w:p w14:paraId="738392E5" w14:textId="77777777" w:rsidR="00F47496" w:rsidRPr="00F47496" w:rsidRDefault="00F47496" w:rsidP="00F47496">
      <w:pPr>
        <w:bidi/>
        <w:rPr>
          <w:rFonts w:cs="David" w:hint="cs"/>
          <w:u w:val="single"/>
          <w:rtl/>
        </w:rPr>
      </w:pPr>
      <w:r w:rsidRPr="00F47496">
        <w:rPr>
          <w:rFonts w:cs="David" w:hint="cs"/>
          <w:u w:val="single"/>
          <w:rtl/>
        </w:rPr>
        <w:t xml:space="preserve">יוחנן </w:t>
      </w:r>
      <w:proofErr w:type="spellStart"/>
      <w:r w:rsidRPr="00F47496">
        <w:rPr>
          <w:rFonts w:cs="David" w:hint="cs"/>
          <w:u w:val="single"/>
          <w:rtl/>
        </w:rPr>
        <w:t>פלסנר</w:t>
      </w:r>
      <w:proofErr w:type="spellEnd"/>
      <w:r w:rsidRPr="00F47496">
        <w:rPr>
          <w:rFonts w:cs="David" w:hint="cs"/>
          <w:u w:val="single"/>
          <w:rtl/>
        </w:rPr>
        <w:t>:</w:t>
      </w:r>
    </w:p>
    <w:p w14:paraId="19A76164" w14:textId="77777777" w:rsidR="00F47496" w:rsidRPr="00F47496" w:rsidRDefault="00F47496" w:rsidP="00F47496">
      <w:pPr>
        <w:bidi/>
        <w:rPr>
          <w:rFonts w:cs="David" w:hint="cs"/>
          <w:rtl/>
        </w:rPr>
      </w:pPr>
    </w:p>
    <w:p w14:paraId="454FF918" w14:textId="77777777" w:rsidR="00F47496" w:rsidRPr="00F47496" w:rsidRDefault="00F47496" w:rsidP="00F47496">
      <w:pPr>
        <w:bidi/>
        <w:rPr>
          <w:rFonts w:cs="David" w:hint="cs"/>
          <w:rtl/>
        </w:rPr>
      </w:pPr>
      <w:r w:rsidRPr="00F47496">
        <w:rPr>
          <w:rFonts w:cs="David" w:hint="cs"/>
          <w:rtl/>
        </w:rPr>
        <w:tab/>
        <w:t xml:space="preserve"> אין חשיבות לכללי המשחק?</w:t>
      </w:r>
    </w:p>
    <w:p w14:paraId="2813D74D" w14:textId="77777777" w:rsidR="00F47496" w:rsidRPr="00F47496" w:rsidRDefault="00F47496" w:rsidP="00F47496">
      <w:pPr>
        <w:bidi/>
        <w:rPr>
          <w:rFonts w:cs="David" w:hint="cs"/>
          <w:rtl/>
        </w:rPr>
      </w:pPr>
    </w:p>
    <w:p w14:paraId="1C3766B0" w14:textId="77777777" w:rsidR="00F47496" w:rsidRPr="00F47496" w:rsidRDefault="00F47496" w:rsidP="00F47496">
      <w:pPr>
        <w:bidi/>
        <w:rPr>
          <w:rFonts w:cs="David" w:hint="cs"/>
          <w:u w:val="single"/>
          <w:rtl/>
        </w:rPr>
      </w:pPr>
      <w:r w:rsidRPr="00F47496">
        <w:rPr>
          <w:rFonts w:cs="David" w:hint="cs"/>
          <w:u w:val="single"/>
          <w:rtl/>
        </w:rPr>
        <w:t xml:space="preserve">אורי </w:t>
      </w:r>
      <w:proofErr w:type="spellStart"/>
      <w:r w:rsidRPr="00F47496">
        <w:rPr>
          <w:rFonts w:cs="David" w:hint="cs"/>
          <w:u w:val="single"/>
          <w:rtl/>
        </w:rPr>
        <w:t>אורבך</w:t>
      </w:r>
      <w:proofErr w:type="spellEnd"/>
      <w:r w:rsidRPr="00F47496">
        <w:rPr>
          <w:rFonts w:cs="David" w:hint="cs"/>
          <w:u w:val="single"/>
          <w:rtl/>
        </w:rPr>
        <w:t>:</w:t>
      </w:r>
    </w:p>
    <w:p w14:paraId="146B2CE1" w14:textId="77777777" w:rsidR="00F47496" w:rsidRPr="00F47496" w:rsidRDefault="00F47496" w:rsidP="00F47496">
      <w:pPr>
        <w:bidi/>
        <w:rPr>
          <w:rFonts w:cs="David" w:hint="cs"/>
          <w:rtl/>
        </w:rPr>
      </w:pPr>
    </w:p>
    <w:p w14:paraId="6EA57D64" w14:textId="77777777" w:rsidR="00F47496" w:rsidRPr="00F47496" w:rsidRDefault="00F47496" w:rsidP="00F47496">
      <w:pPr>
        <w:bidi/>
        <w:rPr>
          <w:rFonts w:cs="David" w:hint="cs"/>
          <w:rtl/>
        </w:rPr>
      </w:pPr>
      <w:r w:rsidRPr="00F47496">
        <w:rPr>
          <w:rFonts w:cs="David" w:hint="cs"/>
          <w:rtl/>
        </w:rPr>
        <w:tab/>
        <w:t xml:space="preserve"> יש חשיבות לכללי המשחק שאותם קובעים חברי הכנסת.</w:t>
      </w:r>
    </w:p>
    <w:p w14:paraId="5DC8545F" w14:textId="77777777" w:rsidR="00F47496" w:rsidRPr="00F47496" w:rsidRDefault="00F47496" w:rsidP="00F47496">
      <w:pPr>
        <w:bidi/>
        <w:rPr>
          <w:rFonts w:cs="David" w:hint="cs"/>
          <w:rtl/>
        </w:rPr>
      </w:pPr>
    </w:p>
    <w:p w14:paraId="6959A1D7" w14:textId="77777777" w:rsidR="00F47496" w:rsidRPr="00F47496" w:rsidRDefault="00F47496" w:rsidP="00F47496">
      <w:pPr>
        <w:bidi/>
        <w:rPr>
          <w:rFonts w:cs="David" w:hint="cs"/>
          <w:u w:val="single"/>
          <w:rtl/>
        </w:rPr>
      </w:pPr>
      <w:r w:rsidRPr="00F47496">
        <w:rPr>
          <w:rFonts w:cs="David" w:hint="cs"/>
          <w:u w:val="single"/>
          <w:rtl/>
        </w:rPr>
        <w:t xml:space="preserve">יוחנן </w:t>
      </w:r>
      <w:proofErr w:type="spellStart"/>
      <w:r w:rsidRPr="00F47496">
        <w:rPr>
          <w:rFonts w:cs="David" w:hint="cs"/>
          <w:u w:val="single"/>
          <w:rtl/>
        </w:rPr>
        <w:t>פלסנר</w:t>
      </w:r>
      <w:proofErr w:type="spellEnd"/>
      <w:r w:rsidRPr="00F47496">
        <w:rPr>
          <w:rFonts w:cs="David" w:hint="cs"/>
          <w:u w:val="single"/>
          <w:rtl/>
        </w:rPr>
        <w:t>:</w:t>
      </w:r>
    </w:p>
    <w:p w14:paraId="2EA2B370" w14:textId="77777777" w:rsidR="00F47496" w:rsidRPr="00F47496" w:rsidRDefault="00F47496" w:rsidP="00F47496">
      <w:pPr>
        <w:bidi/>
        <w:rPr>
          <w:rFonts w:cs="David" w:hint="cs"/>
          <w:rtl/>
        </w:rPr>
      </w:pPr>
    </w:p>
    <w:p w14:paraId="32CA8C9B" w14:textId="77777777" w:rsidR="00F47496" w:rsidRPr="00F47496" w:rsidRDefault="00F47496" w:rsidP="00F47496">
      <w:pPr>
        <w:bidi/>
        <w:rPr>
          <w:rFonts w:cs="David" w:hint="cs"/>
          <w:rtl/>
        </w:rPr>
      </w:pPr>
      <w:r w:rsidRPr="00F47496">
        <w:rPr>
          <w:rFonts w:cs="David" w:hint="cs"/>
          <w:rtl/>
        </w:rPr>
        <w:tab/>
        <w:t xml:space="preserve"> אז אין חשיבות לכללי המשחק.</w:t>
      </w:r>
    </w:p>
    <w:p w14:paraId="1F80E3A3" w14:textId="77777777" w:rsidR="00F47496" w:rsidRPr="00F47496" w:rsidRDefault="00F47496" w:rsidP="00F47496">
      <w:pPr>
        <w:bidi/>
        <w:rPr>
          <w:rFonts w:cs="David" w:hint="cs"/>
          <w:rtl/>
        </w:rPr>
      </w:pPr>
    </w:p>
    <w:p w14:paraId="2EA9A913" w14:textId="77777777" w:rsidR="00F47496" w:rsidRPr="00F47496" w:rsidRDefault="00F47496" w:rsidP="00F47496">
      <w:pPr>
        <w:bidi/>
        <w:rPr>
          <w:rFonts w:cs="David" w:hint="cs"/>
          <w:u w:val="single"/>
          <w:rtl/>
        </w:rPr>
      </w:pPr>
      <w:r w:rsidRPr="00F47496">
        <w:rPr>
          <w:rFonts w:cs="David" w:hint="cs"/>
          <w:u w:val="single"/>
          <w:rtl/>
        </w:rPr>
        <w:t xml:space="preserve">אורי </w:t>
      </w:r>
      <w:proofErr w:type="spellStart"/>
      <w:r w:rsidRPr="00F47496">
        <w:rPr>
          <w:rFonts w:cs="David" w:hint="cs"/>
          <w:u w:val="single"/>
          <w:rtl/>
        </w:rPr>
        <w:t>אורבך</w:t>
      </w:r>
      <w:proofErr w:type="spellEnd"/>
      <w:r w:rsidRPr="00F47496">
        <w:rPr>
          <w:rFonts w:cs="David" w:hint="cs"/>
          <w:u w:val="single"/>
          <w:rtl/>
        </w:rPr>
        <w:t>:</w:t>
      </w:r>
    </w:p>
    <w:p w14:paraId="3DC814F8" w14:textId="77777777" w:rsidR="00F47496" w:rsidRPr="00F47496" w:rsidRDefault="00F47496" w:rsidP="00F47496">
      <w:pPr>
        <w:bidi/>
        <w:rPr>
          <w:rFonts w:cs="David" w:hint="cs"/>
          <w:rtl/>
        </w:rPr>
      </w:pPr>
    </w:p>
    <w:p w14:paraId="3FD94A7B" w14:textId="77777777" w:rsidR="00F47496" w:rsidRPr="00F47496" w:rsidRDefault="00F47496" w:rsidP="00F47496">
      <w:pPr>
        <w:bidi/>
        <w:rPr>
          <w:rFonts w:cs="David" w:hint="cs"/>
          <w:rtl/>
        </w:rPr>
      </w:pPr>
      <w:r w:rsidRPr="00F47496">
        <w:rPr>
          <w:rFonts w:cs="David" w:hint="cs"/>
          <w:rtl/>
        </w:rPr>
        <w:tab/>
        <w:t xml:space="preserve"> יש חשיבות אחרי שחברי הכנסת קובעים אותם.</w:t>
      </w:r>
    </w:p>
    <w:p w14:paraId="0E0B291A" w14:textId="77777777" w:rsidR="00F47496" w:rsidRPr="00F47496" w:rsidRDefault="00F47496" w:rsidP="00F47496">
      <w:pPr>
        <w:bidi/>
        <w:rPr>
          <w:rFonts w:cs="David" w:hint="cs"/>
          <w:rtl/>
        </w:rPr>
      </w:pPr>
    </w:p>
    <w:p w14:paraId="5D348ACF" w14:textId="77777777" w:rsidR="00F47496" w:rsidRPr="00F47496" w:rsidRDefault="00F47496" w:rsidP="00F47496">
      <w:pPr>
        <w:bidi/>
        <w:rPr>
          <w:rFonts w:cs="David" w:hint="cs"/>
          <w:u w:val="single"/>
          <w:rtl/>
        </w:rPr>
      </w:pPr>
      <w:r w:rsidRPr="00F47496">
        <w:rPr>
          <w:rFonts w:cs="David" w:hint="cs"/>
          <w:u w:val="single"/>
          <w:rtl/>
        </w:rPr>
        <w:t xml:space="preserve">יוחנן </w:t>
      </w:r>
      <w:proofErr w:type="spellStart"/>
      <w:r w:rsidRPr="00F47496">
        <w:rPr>
          <w:rFonts w:cs="David" w:hint="cs"/>
          <w:u w:val="single"/>
          <w:rtl/>
        </w:rPr>
        <w:t>פלסנר</w:t>
      </w:r>
      <w:proofErr w:type="spellEnd"/>
      <w:r w:rsidRPr="00F47496">
        <w:rPr>
          <w:rFonts w:cs="David" w:hint="cs"/>
          <w:u w:val="single"/>
          <w:rtl/>
        </w:rPr>
        <w:t>:</w:t>
      </w:r>
    </w:p>
    <w:p w14:paraId="43BE022A" w14:textId="77777777" w:rsidR="00F47496" w:rsidRPr="00F47496" w:rsidRDefault="00F47496" w:rsidP="00F47496">
      <w:pPr>
        <w:bidi/>
        <w:rPr>
          <w:rFonts w:cs="David" w:hint="cs"/>
          <w:rtl/>
        </w:rPr>
      </w:pPr>
    </w:p>
    <w:p w14:paraId="6B65CC5D" w14:textId="77777777" w:rsidR="00F47496" w:rsidRPr="00F47496" w:rsidRDefault="00F47496" w:rsidP="00F47496">
      <w:pPr>
        <w:bidi/>
        <w:rPr>
          <w:rFonts w:cs="David" w:hint="cs"/>
          <w:rtl/>
        </w:rPr>
      </w:pPr>
      <w:r w:rsidRPr="00F47496">
        <w:rPr>
          <w:rFonts w:cs="David" w:hint="cs"/>
          <w:rtl/>
        </w:rPr>
        <w:tab/>
        <w:t xml:space="preserve"> אפשר לשנות הכול?</w:t>
      </w:r>
    </w:p>
    <w:p w14:paraId="3B5DF416" w14:textId="77777777" w:rsidR="00F47496" w:rsidRPr="00F47496" w:rsidRDefault="00F47496" w:rsidP="00F47496">
      <w:pPr>
        <w:bidi/>
        <w:rPr>
          <w:rFonts w:cs="David" w:hint="cs"/>
          <w:rtl/>
        </w:rPr>
      </w:pPr>
    </w:p>
    <w:p w14:paraId="1E69C3D7" w14:textId="77777777" w:rsidR="00F47496" w:rsidRPr="00F47496" w:rsidRDefault="00F47496" w:rsidP="00F47496">
      <w:pPr>
        <w:bidi/>
        <w:rPr>
          <w:rFonts w:cs="David" w:hint="cs"/>
          <w:u w:val="single"/>
          <w:rtl/>
        </w:rPr>
      </w:pPr>
      <w:r w:rsidRPr="00F47496">
        <w:rPr>
          <w:rFonts w:cs="David" w:hint="cs"/>
          <w:u w:val="single"/>
          <w:rtl/>
        </w:rPr>
        <w:t xml:space="preserve">אורי </w:t>
      </w:r>
      <w:proofErr w:type="spellStart"/>
      <w:r w:rsidRPr="00F47496">
        <w:rPr>
          <w:rFonts w:cs="David" w:hint="cs"/>
          <w:u w:val="single"/>
          <w:rtl/>
        </w:rPr>
        <w:t>אורבך</w:t>
      </w:r>
      <w:proofErr w:type="spellEnd"/>
      <w:r w:rsidRPr="00F47496">
        <w:rPr>
          <w:rFonts w:cs="David" w:hint="cs"/>
          <w:u w:val="single"/>
          <w:rtl/>
        </w:rPr>
        <w:t>:</w:t>
      </w:r>
    </w:p>
    <w:p w14:paraId="5A8ACC65" w14:textId="77777777" w:rsidR="00F47496" w:rsidRPr="00F47496" w:rsidRDefault="00F47496" w:rsidP="00F47496">
      <w:pPr>
        <w:bidi/>
        <w:rPr>
          <w:rFonts w:cs="David" w:hint="cs"/>
          <w:rtl/>
        </w:rPr>
      </w:pPr>
    </w:p>
    <w:p w14:paraId="19D02EDD" w14:textId="77777777" w:rsidR="00F47496" w:rsidRPr="00F47496" w:rsidRDefault="00F47496" w:rsidP="00F47496">
      <w:pPr>
        <w:bidi/>
        <w:rPr>
          <w:rFonts w:cs="David" w:hint="cs"/>
          <w:rtl/>
        </w:rPr>
      </w:pPr>
      <w:r w:rsidRPr="00F47496">
        <w:rPr>
          <w:rFonts w:cs="David" w:hint="cs"/>
          <w:rtl/>
        </w:rPr>
        <w:tab/>
        <w:t>אפשר לשנות כמעט הכול.</w:t>
      </w:r>
    </w:p>
    <w:p w14:paraId="62A2848A" w14:textId="77777777" w:rsidR="00F47496" w:rsidRPr="00F47496" w:rsidRDefault="00F47496" w:rsidP="00F47496">
      <w:pPr>
        <w:bidi/>
        <w:rPr>
          <w:rFonts w:cs="David" w:hint="cs"/>
          <w:rtl/>
        </w:rPr>
      </w:pPr>
    </w:p>
    <w:p w14:paraId="0FC37B13" w14:textId="77777777" w:rsidR="00F47496" w:rsidRPr="00F47496" w:rsidRDefault="00F47496" w:rsidP="00F47496">
      <w:pPr>
        <w:bidi/>
        <w:rPr>
          <w:rFonts w:cs="David" w:hint="cs"/>
          <w:rtl/>
        </w:rPr>
      </w:pPr>
      <w:r w:rsidRPr="00F47496">
        <w:rPr>
          <w:rFonts w:cs="David" w:hint="cs"/>
          <w:u w:val="single"/>
          <w:rtl/>
        </w:rPr>
        <w:t xml:space="preserve">יוחנן </w:t>
      </w:r>
      <w:proofErr w:type="spellStart"/>
      <w:r w:rsidRPr="00F47496">
        <w:rPr>
          <w:rFonts w:cs="David" w:hint="cs"/>
          <w:u w:val="single"/>
          <w:rtl/>
        </w:rPr>
        <w:t>פלסנר</w:t>
      </w:r>
      <w:proofErr w:type="spellEnd"/>
      <w:r w:rsidRPr="00F47496">
        <w:rPr>
          <w:rFonts w:cs="David" w:hint="cs"/>
          <w:u w:val="single"/>
          <w:rtl/>
        </w:rPr>
        <w:t>:</w:t>
      </w:r>
    </w:p>
    <w:p w14:paraId="595552AE" w14:textId="77777777" w:rsidR="00F47496" w:rsidRPr="00F47496" w:rsidRDefault="00F47496" w:rsidP="00F47496">
      <w:pPr>
        <w:bidi/>
        <w:rPr>
          <w:rFonts w:cs="David" w:hint="cs"/>
          <w:rtl/>
        </w:rPr>
      </w:pPr>
    </w:p>
    <w:p w14:paraId="3951C1B1" w14:textId="77777777" w:rsidR="00F47496" w:rsidRPr="00F47496" w:rsidRDefault="00F47496" w:rsidP="00F47496">
      <w:pPr>
        <w:bidi/>
        <w:rPr>
          <w:rFonts w:cs="David" w:hint="cs"/>
          <w:rtl/>
        </w:rPr>
      </w:pPr>
      <w:r w:rsidRPr="00F47496">
        <w:rPr>
          <w:rFonts w:cs="David" w:hint="cs"/>
          <w:rtl/>
        </w:rPr>
        <w:tab/>
        <w:t>הערה מסוכנת.</w:t>
      </w:r>
    </w:p>
    <w:p w14:paraId="10806D09" w14:textId="77777777" w:rsidR="00F47496" w:rsidRPr="00F47496" w:rsidRDefault="00F47496" w:rsidP="00F47496">
      <w:pPr>
        <w:bidi/>
        <w:rPr>
          <w:rFonts w:cs="David" w:hint="cs"/>
          <w:rtl/>
        </w:rPr>
      </w:pPr>
    </w:p>
    <w:p w14:paraId="29E39B8F" w14:textId="77777777" w:rsidR="00F47496" w:rsidRPr="00F47496" w:rsidRDefault="00F47496" w:rsidP="00F47496">
      <w:pPr>
        <w:bidi/>
        <w:rPr>
          <w:rFonts w:cs="David" w:hint="cs"/>
          <w:u w:val="single"/>
          <w:rtl/>
        </w:rPr>
      </w:pPr>
      <w:r w:rsidRPr="00F47496">
        <w:rPr>
          <w:rFonts w:cs="David" w:hint="cs"/>
          <w:u w:val="single"/>
          <w:rtl/>
        </w:rPr>
        <w:t xml:space="preserve">אורי </w:t>
      </w:r>
      <w:proofErr w:type="spellStart"/>
      <w:r w:rsidRPr="00F47496">
        <w:rPr>
          <w:rFonts w:cs="David" w:hint="cs"/>
          <w:u w:val="single"/>
          <w:rtl/>
        </w:rPr>
        <w:t>אורבך</w:t>
      </w:r>
      <w:proofErr w:type="spellEnd"/>
      <w:r w:rsidRPr="00F47496">
        <w:rPr>
          <w:rFonts w:cs="David" w:hint="cs"/>
          <w:u w:val="single"/>
          <w:rtl/>
        </w:rPr>
        <w:t>:</w:t>
      </w:r>
    </w:p>
    <w:p w14:paraId="1BD373A6" w14:textId="77777777" w:rsidR="00F47496" w:rsidRPr="00F47496" w:rsidRDefault="00F47496" w:rsidP="00F47496">
      <w:pPr>
        <w:bidi/>
        <w:rPr>
          <w:rFonts w:cs="David" w:hint="cs"/>
          <w:rtl/>
        </w:rPr>
      </w:pPr>
    </w:p>
    <w:p w14:paraId="1A0871B6" w14:textId="77777777" w:rsidR="00F47496" w:rsidRPr="00F47496" w:rsidRDefault="00F47496" w:rsidP="00F47496">
      <w:pPr>
        <w:bidi/>
        <w:rPr>
          <w:rFonts w:cs="David" w:hint="cs"/>
          <w:rtl/>
        </w:rPr>
      </w:pPr>
      <w:r w:rsidRPr="00F47496">
        <w:rPr>
          <w:rFonts w:cs="David" w:hint="cs"/>
          <w:rtl/>
        </w:rPr>
        <w:tab/>
        <w:t xml:space="preserve">מסוכנת, אבל תעמוד בזה. </w:t>
      </w:r>
    </w:p>
    <w:p w14:paraId="50FF14C1" w14:textId="77777777" w:rsidR="00F47496" w:rsidRPr="00F47496" w:rsidRDefault="00F47496" w:rsidP="00F47496">
      <w:pPr>
        <w:bidi/>
        <w:rPr>
          <w:rFonts w:cs="David" w:hint="cs"/>
          <w:rtl/>
        </w:rPr>
      </w:pPr>
    </w:p>
    <w:p w14:paraId="64CC0E72" w14:textId="77777777" w:rsidR="00F47496" w:rsidRPr="00F47496" w:rsidRDefault="00F47496" w:rsidP="00F47496">
      <w:pPr>
        <w:bidi/>
        <w:rPr>
          <w:rFonts w:cs="David" w:hint="cs"/>
          <w:rtl/>
        </w:rPr>
      </w:pPr>
      <w:r w:rsidRPr="00F47496">
        <w:rPr>
          <w:rFonts w:cs="David" w:hint="cs"/>
          <w:rtl/>
        </w:rPr>
        <w:tab/>
        <w:t xml:space="preserve">שנית, לגופו של עניין, אתמול קיבלנו סקירות מפי מומחים על מעמדו המיוחד של סגן שר </w:t>
      </w:r>
      <w:r w:rsidRPr="00F47496">
        <w:rPr>
          <w:rFonts w:cs="David"/>
          <w:rtl/>
        </w:rPr>
        <w:t>–</w:t>
      </w:r>
      <w:r w:rsidRPr="00F47496">
        <w:rPr>
          <w:rFonts w:cs="David" w:hint="cs"/>
          <w:rtl/>
        </w:rPr>
        <w:t xml:space="preserve"> כמה הוא חשוב מאוד. זה זרוע מקשרת בין הרשות המבצעת לבין הרשות המחוקקת. זה לא דבר של מה בכך. אנחנו רואים את זה בכל דיון שקשור לסגני שרים, כולל שאלת ההשתתפות בוועדות. הם גם זרוע של הממשלה וגם של הכנסת. לכן זה לא דבר שאפשר להעביר אותו ככה, אלא זה נושא היפר חדש, סופר חדש, כי יש לו השלכות על שורה של עניינים. </w:t>
      </w:r>
    </w:p>
    <w:p w14:paraId="03531F8F" w14:textId="77777777" w:rsidR="00F47496" w:rsidRPr="00F47496" w:rsidRDefault="00F47496" w:rsidP="00F47496">
      <w:pPr>
        <w:bidi/>
        <w:rPr>
          <w:rFonts w:cs="David" w:hint="cs"/>
          <w:rtl/>
        </w:rPr>
      </w:pPr>
    </w:p>
    <w:p w14:paraId="26EE52E5" w14:textId="77777777" w:rsidR="00F47496" w:rsidRDefault="00F47496" w:rsidP="00F47496">
      <w:pPr>
        <w:bidi/>
        <w:rPr>
          <w:rFonts w:cs="David" w:hint="cs"/>
          <w:u w:val="single"/>
          <w:rtl/>
        </w:rPr>
      </w:pPr>
    </w:p>
    <w:p w14:paraId="1FEED989" w14:textId="77777777" w:rsidR="00F47496" w:rsidRDefault="00F47496" w:rsidP="00F47496">
      <w:pPr>
        <w:bidi/>
        <w:rPr>
          <w:rFonts w:cs="David" w:hint="cs"/>
          <w:u w:val="single"/>
          <w:rtl/>
        </w:rPr>
      </w:pPr>
    </w:p>
    <w:p w14:paraId="291C2C0C" w14:textId="77777777" w:rsidR="00F47496" w:rsidRDefault="00F47496" w:rsidP="00F47496">
      <w:pPr>
        <w:bidi/>
        <w:rPr>
          <w:rFonts w:cs="David" w:hint="cs"/>
          <w:u w:val="single"/>
          <w:rtl/>
        </w:rPr>
      </w:pPr>
    </w:p>
    <w:p w14:paraId="38D28294" w14:textId="77777777" w:rsidR="00F47496" w:rsidRPr="00F47496" w:rsidRDefault="00F47496" w:rsidP="00F47496">
      <w:pPr>
        <w:bidi/>
        <w:rPr>
          <w:rFonts w:cs="David" w:hint="cs"/>
          <w:rtl/>
        </w:rPr>
      </w:pPr>
      <w:r w:rsidRPr="00F47496">
        <w:rPr>
          <w:rFonts w:cs="David" w:hint="cs"/>
          <w:u w:val="single"/>
          <w:rtl/>
        </w:rPr>
        <w:t xml:space="preserve">יוחנן </w:t>
      </w:r>
      <w:proofErr w:type="spellStart"/>
      <w:r w:rsidRPr="00F47496">
        <w:rPr>
          <w:rFonts w:cs="David" w:hint="cs"/>
          <w:u w:val="single"/>
          <w:rtl/>
        </w:rPr>
        <w:t>פלסנר</w:t>
      </w:r>
      <w:proofErr w:type="spellEnd"/>
      <w:r w:rsidRPr="00F47496">
        <w:rPr>
          <w:rFonts w:cs="David" w:hint="cs"/>
          <w:u w:val="single"/>
          <w:rtl/>
        </w:rPr>
        <w:t>:</w:t>
      </w:r>
    </w:p>
    <w:p w14:paraId="7EE846C5" w14:textId="77777777" w:rsidR="00F47496" w:rsidRPr="00F47496" w:rsidRDefault="00F47496" w:rsidP="00F47496">
      <w:pPr>
        <w:bidi/>
        <w:rPr>
          <w:rFonts w:cs="David" w:hint="cs"/>
          <w:rtl/>
        </w:rPr>
      </w:pPr>
    </w:p>
    <w:p w14:paraId="2FF0000F" w14:textId="77777777" w:rsidR="00F47496" w:rsidRPr="00F47496" w:rsidRDefault="00F47496" w:rsidP="00F47496">
      <w:pPr>
        <w:bidi/>
        <w:rPr>
          <w:rFonts w:cs="David" w:hint="cs"/>
          <w:rtl/>
        </w:rPr>
      </w:pPr>
      <w:r w:rsidRPr="00F47496">
        <w:rPr>
          <w:rFonts w:cs="David" w:hint="cs"/>
          <w:rtl/>
        </w:rPr>
        <w:tab/>
        <w:t xml:space="preserve">מה יקרה </w:t>
      </w:r>
      <w:proofErr w:type="spellStart"/>
      <w:r w:rsidRPr="00F47496">
        <w:rPr>
          <w:rFonts w:cs="David" w:hint="cs"/>
          <w:rtl/>
        </w:rPr>
        <w:t>כשנתניהו</w:t>
      </w:r>
      <w:proofErr w:type="spellEnd"/>
      <w:r w:rsidRPr="00F47496">
        <w:rPr>
          <w:rFonts w:cs="David" w:hint="cs"/>
          <w:rtl/>
        </w:rPr>
        <w:t xml:space="preserve"> יזרוק אתכם מהממשלה ופתאום תרצה- - -</w:t>
      </w:r>
    </w:p>
    <w:p w14:paraId="253F091B" w14:textId="77777777" w:rsidR="00F47496" w:rsidRPr="00F47496" w:rsidRDefault="00F47496" w:rsidP="00F47496">
      <w:pPr>
        <w:bidi/>
        <w:rPr>
          <w:rFonts w:cs="David" w:hint="cs"/>
          <w:rtl/>
        </w:rPr>
      </w:pPr>
    </w:p>
    <w:p w14:paraId="7E4D197C"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6ED7B197" w14:textId="77777777" w:rsidR="00F47496" w:rsidRPr="00F47496" w:rsidRDefault="00F47496" w:rsidP="00F47496">
      <w:pPr>
        <w:bidi/>
        <w:rPr>
          <w:rFonts w:cs="David" w:hint="cs"/>
          <w:rtl/>
        </w:rPr>
      </w:pPr>
    </w:p>
    <w:p w14:paraId="63C4DE52" w14:textId="77777777" w:rsidR="00F47496" w:rsidRPr="00F47496" w:rsidRDefault="00F47496" w:rsidP="00F47496">
      <w:pPr>
        <w:bidi/>
        <w:rPr>
          <w:rFonts w:cs="David" w:hint="cs"/>
          <w:rtl/>
        </w:rPr>
      </w:pPr>
      <w:r w:rsidRPr="00F47496">
        <w:rPr>
          <w:rFonts w:cs="David" w:hint="cs"/>
          <w:rtl/>
        </w:rPr>
        <w:tab/>
        <w:t xml:space="preserve">תודה רבה. חבר הכנסת </w:t>
      </w:r>
      <w:proofErr w:type="spellStart"/>
      <w:r w:rsidRPr="00F47496">
        <w:rPr>
          <w:rFonts w:cs="David" w:hint="cs"/>
          <w:rtl/>
        </w:rPr>
        <w:t>טלב</w:t>
      </w:r>
      <w:proofErr w:type="spellEnd"/>
      <w:r w:rsidRPr="00F47496">
        <w:rPr>
          <w:rFonts w:cs="David" w:hint="cs"/>
          <w:rtl/>
        </w:rPr>
        <w:t xml:space="preserve"> </w:t>
      </w:r>
      <w:proofErr w:type="spellStart"/>
      <w:r w:rsidRPr="00F47496">
        <w:rPr>
          <w:rFonts w:cs="David" w:hint="cs"/>
          <w:rtl/>
        </w:rPr>
        <w:t>אלסאנע</w:t>
      </w:r>
      <w:proofErr w:type="spellEnd"/>
      <w:r w:rsidRPr="00F47496">
        <w:rPr>
          <w:rFonts w:cs="David" w:hint="cs"/>
          <w:rtl/>
        </w:rPr>
        <w:t>, הדובר האחרון.</w:t>
      </w:r>
    </w:p>
    <w:p w14:paraId="1291E25C" w14:textId="77777777" w:rsidR="00F47496" w:rsidRPr="00F47496" w:rsidRDefault="00F47496" w:rsidP="00F47496">
      <w:pPr>
        <w:bidi/>
        <w:rPr>
          <w:rFonts w:cs="David" w:hint="cs"/>
          <w:rtl/>
        </w:rPr>
      </w:pPr>
    </w:p>
    <w:p w14:paraId="01A58C7D" w14:textId="77777777" w:rsidR="00F47496" w:rsidRPr="00F47496" w:rsidRDefault="00F47496" w:rsidP="00F47496">
      <w:pPr>
        <w:bidi/>
        <w:rPr>
          <w:rFonts w:cs="David"/>
          <w:u w:val="single"/>
          <w:rtl/>
        </w:rPr>
      </w:pPr>
      <w:proofErr w:type="spellStart"/>
      <w:r w:rsidRPr="00F47496">
        <w:rPr>
          <w:rFonts w:cs="David"/>
          <w:u w:val="single"/>
          <w:rtl/>
        </w:rPr>
        <w:t>טלב</w:t>
      </w:r>
      <w:proofErr w:type="spellEnd"/>
      <w:r w:rsidRPr="00F47496">
        <w:rPr>
          <w:rFonts w:cs="David"/>
          <w:u w:val="single"/>
          <w:rtl/>
        </w:rPr>
        <w:t xml:space="preserve"> </w:t>
      </w:r>
      <w:proofErr w:type="spellStart"/>
      <w:r w:rsidRPr="00F47496">
        <w:rPr>
          <w:rFonts w:cs="David"/>
          <w:u w:val="single"/>
          <w:rtl/>
        </w:rPr>
        <w:t>אלסאנע</w:t>
      </w:r>
      <w:proofErr w:type="spellEnd"/>
      <w:r w:rsidRPr="00F47496">
        <w:rPr>
          <w:rFonts w:cs="David"/>
          <w:u w:val="single"/>
          <w:rtl/>
        </w:rPr>
        <w:t>:</w:t>
      </w:r>
    </w:p>
    <w:p w14:paraId="470B3934" w14:textId="77777777" w:rsidR="00F47496" w:rsidRPr="00F47496" w:rsidRDefault="00F47496" w:rsidP="00F47496">
      <w:pPr>
        <w:bidi/>
        <w:rPr>
          <w:rFonts w:cs="David"/>
          <w:u w:val="single"/>
          <w:rtl/>
        </w:rPr>
      </w:pPr>
    </w:p>
    <w:p w14:paraId="149E56A9" w14:textId="77777777" w:rsidR="00F47496" w:rsidRPr="00F47496" w:rsidRDefault="00F47496" w:rsidP="00F47496">
      <w:pPr>
        <w:bidi/>
        <w:rPr>
          <w:rFonts w:cs="David" w:hint="cs"/>
          <w:rtl/>
        </w:rPr>
      </w:pPr>
      <w:r w:rsidRPr="00F47496">
        <w:rPr>
          <w:rFonts w:cs="David"/>
          <w:rtl/>
        </w:rPr>
        <w:tab/>
      </w:r>
      <w:r w:rsidRPr="00F47496">
        <w:rPr>
          <w:rFonts w:cs="David" w:hint="cs"/>
          <w:rtl/>
        </w:rPr>
        <w:t xml:space="preserve">אדוני היושב ראש, אני סבור שהבעיה היא יותר מהותית. ועדת חוקה אמורה לדון בחוקה ולפעול לקידום חוקי יסוד. במקום זאת היא דנה בשאלה איך ליישם את ההסכמים הקואליציוניים ולתת להם מעטה של חוק. זה לא חוק נורבגי ולא כלום. לקחו סעיף בהסכם קואליציוני כדי לשרת את הממשלה הקיימת, ומקדמים אותו בצורת חקיקה. לכן כל הנושא הוא שאנחנו באים לשרת את הקואליציה הקיימת ולאשר את ההסכם הקואליציוני ולחוקק חוק בהתאם להסכם שקיים בין שתי מפלגות מן הקואליציה הנוכחית. </w:t>
      </w:r>
    </w:p>
    <w:p w14:paraId="196F5D60" w14:textId="77777777" w:rsidR="00F47496" w:rsidRPr="00F47496" w:rsidRDefault="00F47496" w:rsidP="00F47496">
      <w:pPr>
        <w:bidi/>
        <w:rPr>
          <w:rFonts w:cs="David" w:hint="cs"/>
          <w:rtl/>
        </w:rPr>
      </w:pPr>
    </w:p>
    <w:p w14:paraId="605DE664" w14:textId="77777777" w:rsidR="00F47496" w:rsidRPr="00F47496" w:rsidRDefault="00F47496" w:rsidP="00F47496">
      <w:pPr>
        <w:bidi/>
        <w:ind w:firstLine="567"/>
        <w:rPr>
          <w:rFonts w:cs="David" w:hint="cs"/>
          <w:rtl/>
        </w:rPr>
      </w:pPr>
      <w:r w:rsidRPr="00F47496">
        <w:rPr>
          <w:rFonts w:cs="David" w:hint="cs"/>
          <w:rtl/>
        </w:rPr>
        <w:t xml:space="preserve">אם יש היגיון, ואנחנו רוצים באמת לכבד את עצמנו, החוק הזה צריך לחול בכנסת הבאה. </w:t>
      </w:r>
    </w:p>
    <w:p w14:paraId="0D5C8537" w14:textId="77777777" w:rsidR="00F47496" w:rsidRPr="00F47496" w:rsidRDefault="00F47496" w:rsidP="00F47496">
      <w:pPr>
        <w:bidi/>
        <w:rPr>
          <w:rFonts w:cs="David" w:hint="cs"/>
          <w:rtl/>
        </w:rPr>
      </w:pPr>
    </w:p>
    <w:p w14:paraId="316F3E43"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13B45B6C" w14:textId="77777777" w:rsidR="00F47496" w:rsidRPr="00F47496" w:rsidRDefault="00F47496" w:rsidP="00F47496">
      <w:pPr>
        <w:bidi/>
        <w:rPr>
          <w:rFonts w:cs="David" w:hint="cs"/>
          <w:rtl/>
        </w:rPr>
      </w:pPr>
    </w:p>
    <w:p w14:paraId="0923F1DD" w14:textId="77777777" w:rsidR="00F47496" w:rsidRPr="00F47496" w:rsidRDefault="00F47496" w:rsidP="00F47496">
      <w:pPr>
        <w:bidi/>
        <w:rPr>
          <w:rFonts w:cs="David" w:hint="cs"/>
          <w:rtl/>
        </w:rPr>
      </w:pPr>
      <w:r w:rsidRPr="00F47496">
        <w:rPr>
          <w:rFonts w:cs="David" w:hint="cs"/>
          <w:rtl/>
        </w:rPr>
        <w:tab/>
        <w:t xml:space="preserve"> ולגבי הנושא שנדון כאן?</w:t>
      </w:r>
    </w:p>
    <w:p w14:paraId="43026488" w14:textId="77777777" w:rsidR="00F47496" w:rsidRPr="00F47496" w:rsidRDefault="00F47496" w:rsidP="00F47496">
      <w:pPr>
        <w:bidi/>
        <w:rPr>
          <w:rFonts w:cs="David" w:hint="cs"/>
          <w:rtl/>
        </w:rPr>
      </w:pPr>
    </w:p>
    <w:p w14:paraId="4DD7868E" w14:textId="77777777" w:rsidR="00F47496" w:rsidRPr="00F47496" w:rsidRDefault="00F47496" w:rsidP="00F47496">
      <w:pPr>
        <w:bidi/>
        <w:rPr>
          <w:rFonts w:cs="David"/>
          <w:u w:val="single"/>
          <w:rtl/>
        </w:rPr>
      </w:pPr>
      <w:proofErr w:type="spellStart"/>
      <w:r w:rsidRPr="00F47496">
        <w:rPr>
          <w:rFonts w:cs="David"/>
          <w:u w:val="single"/>
          <w:rtl/>
        </w:rPr>
        <w:t>טלב</w:t>
      </w:r>
      <w:proofErr w:type="spellEnd"/>
      <w:r w:rsidRPr="00F47496">
        <w:rPr>
          <w:rFonts w:cs="David"/>
          <w:u w:val="single"/>
          <w:rtl/>
        </w:rPr>
        <w:t xml:space="preserve"> </w:t>
      </w:r>
      <w:proofErr w:type="spellStart"/>
      <w:r w:rsidRPr="00F47496">
        <w:rPr>
          <w:rFonts w:cs="David"/>
          <w:u w:val="single"/>
          <w:rtl/>
        </w:rPr>
        <w:t>אלסאנע</w:t>
      </w:r>
      <w:proofErr w:type="spellEnd"/>
      <w:r w:rsidRPr="00F47496">
        <w:rPr>
          <w:rFonts w:cs="David"/>
          <w:u w:val="single"/>
          <w:rtl/>
        </w:rPr>
        <w:t>:</w:t>
      </w:r>
    </w:p>
    <w:p w14:paraId="6051C48F" w14:textId="77777777" w:rsidR="00F47496" w:rsidRPr="00F47496" w:rsidRDefault="00F47496" w:rsidP="00F47496">
      <w:pPr>
        <w:bidi/>
        <w:rPr>
          <w:rFonts w:cs="David"/>
          <w:u w:val="single"/>
          <w:rtl/>
        </w:rPr>
      </w:pPr>
    </w:p>
    <w:p w14:paraId="3BEE8D06" w14:textId="77777777" w:rsidR="00F47496" w:rsidRPr="00F47496" w:rsidRDefault="00F47496" w:rsidP="00F47496">
      <w:pPr>
        <w:bidi/>
        <w:rPr>
          <w:rFonts w:cs="David" w:hint="cs"/>
          <w:rtl/>
        </w:rPr>
      </w:pPr>
      <w:r w:rsidRPr="00F47496">
        <w:rPr>
          <w:rFonts w:cs="David"/>
          <w:rtl/>
        </w:rPr>
        <w:tab/>
      </w:r>
      <w:r w:rsidRPr="00F47496">
        <w:rPr>
          <w:rFonts w:cs="David" w:hint="cs"/>
          <w:rtl/>
        </w:rPr>
        <w:t xml:space="preserve">צריך לקיים דיון מקיף לא רק חבר כנסת שיתבטא כדי שייכנס במקומו חבר כנסת כדי לרצות את אותה שותפה קואליציונית, זאת זילות חקיקה, וזה גם פוגע בנושא שאנחנו דנים בו. </w:t>
      </w:r>
    </w:p>
    <w:p w14:paraId="49A4E84F" w14:textId="77777777" w:rsidR="00F47496" w:rsidRPr="00F47496" w:rsidRDefault="00F47496" w:rsidP="00F47496">
      <w:pPr>
        <w:bidi/>
        <w:rPr>
          <w:rFonts w:cs="David" w:hint="cs"/>
          <w:rtl/>
        </w:rPr>
      </w:pPr>
    </w:p>
    <w:p w14:paraId="56710354"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4899852E" w14:textId="77777777" w:rsidR="00F47496" w:rsidRPr="00F47496" w:rsidRDefault="00F47496" w:rsidP="00F47496">
      <w:pPr>
        <w:bidi/>
        <w:rPr>
          <w:rFonts w:cs="David" w:hint="cs"/>
          <w:rtl/>
        </w:rPr>
      </w:pPr>
    </w:p>
    <w:p w14:paraId="4497237B" w14:textId="77777777" w:rsidR="00F47496" w:rsidRPr="00F47496" w:rsidRDefault="00F47496" w:rsidP="00F47496">
      <w:pPr>
        <w:bidi/>
        <w:rPr>
          <w:rFonts w:cs="David" w:hint="cs"/>
          <w:rtl/>
        </w:rPr>
      </w:pPr>
      <w:r w:rsidRPr="00F47496">
        <w:rPr>
          <w:rFonts w:cs="David" w:hint="cs"/>
          <w:rtl/>
        </w:rPr>
        <w:tab/>
        <w:t xml:space="preserve"> ולכן?</w:t>
      </w:r>
    </w:p>
    <w:p w14:paraId="7539037E" w14:textId="77777777" w:rsidR="00F47496" w:rsidRPr="00F47496" w:rsidRDefault="00F47496" w:rsidP="00F47496">
      <w:pPr>
        <w:bidi/>
        <w:rPr>
          <w:rFonts w:cs="David" w:hint="cs"/>
          <w:rtl/>
        </w:rPr>
      </w:pPr>
    </w:p>
    <w:p w14:paraId="2747E280" w14:textId="77777777" w:rsidR="00F47496" w:rsidRPr="00F47496" w:rsidRDefault="00F47496" w:rsidP="00F47496">
      <w:pPr>
        <w:bidi/>
        <w:rPr>
          <w:rFonts w:cs="David"/>
          <w:u w:val="single"/>
          <w:rtl/>
        </w:rPr>
      </w:pPr>
      <w:proofErr w:type="spellStart"/>
      <w:r w:rsidRPr="00F47496">
        <w:rPr>
          <w:rFonts w:cs="David"/>
          <w:u w:val="single"/>
          <w:rtl/>
        </w:rPr>
        <w:t>טלב</w:t>
      </w:r>
      <w:proofErr w:type="spellEnd"/>
      <w:r w:rsidRPr="00F47496">
        <w:rPr>
          <w:rFonts w:cs="David"/>
          <w:u w:val="single"/>
          <w:rtl/>
        </w:rPr>
        <w:t xml:space="preserve"> </w:t>
      </w:r>
      <w:proofErr w:type="spellStart"/>
      <w:r w:rsidRPr="00F47496">
        <w:rPr>
          <w:rFonts w:cs="David"/>
          <w:u w:val="single"/>
          <w:rtl/>
        </w:rPr>
        <w:t>אלסאנע</w:t>
      </w:r>
      <w:proofErr w:type="spellEnd"/>
      <w:r w:rsidRPr="00F47496">
        <w:rPr>
          <w:rFonts w:cs="David"/>
          <w:u w:val="single"/>
          <w:rtl/>
        </w:rPr>
        <w:t>:</w:t>
      </w:r>
    </w:p>
    <w:p w14:paraId="0BC9075E" w14:textId="77777777" w:rsidR="00F47496" w:rsidRPr="00F47496" w:rsidRDefault="00F47496" w:rsidP="00F47496">
      <w:pPr>
        <w:bidi/>
        <w:rPr>
          <w:rFonts w:cs="David"/>
          <w:u w:val="single"/>
          <w:rtl/>
        </w:rPr>
      </w:pPr>
    </w:p>
    <w:p w14:paraId="3A2C63D6" w14:textId="77777777" w:rsidR="00F47496" w:rsidRPr="00F47496" w:rsidRDefault="00F47496" w:rsidP="00F47496">
      <w:pPr>
        <w:bidi/>
        <w:rPr>
          <w:rFonts w:cs="David" w:hint="cs"/>
          <w:rtl/>
        </w:rPr>
      </w:pPr>
      <w:r w:rsidRPr="00F47496">
        <w:rPr>
          <w:rFonts w:cs="David"/>
          <w:rtl/>
        </w:rPr>
        <w:tab/>
      </w:r>
      <w:r w:rsidRPr="00F47496">
        <w:rPr>
          <w:rFonts w:cs="David" w:hint="cs"/>
          <w:rtl/>
        </w:rPr>
        <w:t xml:space="preserve"> אין ספק שאם אנחנו בכל זאת רוצים להתייחס לסוגיה הספציפית צריך לקחת בחשבון שיש הבדל בין שרים לבין סגני שרים. להרחיב את החוק הקיים שלדעתי הוא לא ראוי </w:t>
      </w:r>
      <w:r w:rsidRPr="00F47496">
        <w:rPr>
          <w:rFonts w:cs="David"/>
          <w:rtl/>
        </w:rPr>
        <w:t>–</w:t>
      </w:r>
      <w:r w:rsidRPr="00F47496">
        <w:rPr>
          <w:rFonts w:cs="David" w:hint="cs"/>
          <w:rtl/>
        </w:rPr>
        <w:t xml:space="preserve"> זה נושא חדש. אי אפשר להכניס אותו בדקה ה-90 בלי לקיים דיון מעמיק ונקי.</w:t>
      </w:r>
    </w:p>
    <w:p w14:paraId="53FED58B" w14:textId="77777777" w:rsidR="00F47496" w:rsidRPr="00F47496" w:rsidRDefault="00F47496" w:rsidP="00F47496">
      <w:pPr>
        <w:bidi/>
        <w:rPr>
          <w:rFonts w:cs="David" w:hint="cs"/>
          <w:rtl/>
        </w:rPr>
      </w:pPr>
    </w:p>
    <w:p w14:paraId="7253164D"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788B7BE2" w14:textId="77777777" w:rsidR="00F47496" w:rsidRPr="00F47496" w:rsidRDefault="00F47496" w:rsidP="00F47496">
      <w:pPr>
        <w:bidi/>
        <w:rPr>
          <w:rFonts w:cs="David" w:hint="cs"/>
          <w:rtl/>
        </w:rPr>
      </w:pPr>
    </w:p>
    <w:p w14:paraId="1A1C8D4E" w14:textId="77777777" w:rsidR="00F47496" w:rsidRPr="00F47496" w:rsidRDefault="00F47496" w:rsidP="00F47496">
      <w:pPr>
        <w:bidi/>
        <w:rPr>
          <w:rFonts w:cs="David" w:hint="cs"/>
          <w:rtl/>
        </w:rPr>
      </w:pPr>
      <w:r w:rsidRPr="00F47496">
        <w:rPr>
          <w:rFonts w:cs="David" w:hint="cs"/>
          <w:rtl/>
        </w:rPr>
        <w:tab/>
        <w:t>אז גם אתה חושב שזה נושא חדש, כן?</w:t>
      </w:r>
    </w:p>
    <w:p w14:paraId="5465BB15" w14:textId="77777777" w:rsidR="00F47496" w:rsidRPr="00F47496" w:rsidRDefault="00F47496" w:rsidP="00F47496">
      <w:pPr>
        <w:bidi/>
        <w:rPr>
          <w:rFonts w:cs="David" w:hint="cs"/>
          <w:rtl/>
        </w:rPr>
      </w:pPr>
    </w:p>
    <w:p w14:paraId="5DC6F4FC" w14:textId="77777777" w:rsidR="00F47496" w:rsidRPr="00F47496" w:rsidRDefault="00F47496" w:rsidP="00F47496">
      <w:pPr>
        <w:bidi/>
        <w:rPr>
          <w:rFonts w:cs="David"/>
          <w:u w:val="single"/>
          <w:rtl/>
        </w:rPr>
      </w:pPr>
      <w:proofErr w:type="spellStart"/>
      <w:r w:rsidRPr="00F47496">
        <w:rPr>
          <w:rFonts w:cs="David"/>
          <w:u w:val="single"/>
          <w:rtl/>
        </w:rPr>
        <w:t>טלב</w:t>
      </w:r>
      <w:proofErr w:type="spellEnd"/>
      <w:r w:rsidRPr="00F47496">
        <w:rPr>
          <w:rFonts w:cs="David"/>
          <w:u w:val="single"/>
          <w:rtl/>
        </w:rPr>
        <w:t xml:space="preserve"> </w:t>
      </w:r>
      <w:proofErr w:type="spellStart"/>
      <w:r w:rsidRPr="00F47496">
        <w:rPr>
          <w:rFonts w:cs="David"/>
          <w:u w:val="single"/>
          <w:rtl/>
        </w:rPr>
        <w:t>אלסאנע</w:t>
      </w:r>
      <w:proofErr w:type="spellEnd"/>
      <w:r w:rsidRPr="00F47496">
        <w:rPr>
          <w:rFonts w:cs="David"/>
          <w:u w:val="single"/>
          <w:rtl/>
        </w:rPr>
        <w:t>:</w:t>
      </w:r>
    </w:p>
    <w:p w14:paraId="34B15804" w14:textId="77777777" w:rsidR="00F47496" w:rsidRPr="00F47496" w:rsidRDefault="00F47496" w:rsidP="00F47496">
      <w:pPr>
        <w:bidi/>
        <w:rPr>
          <w:rFonts w:cs="David"/>
          <w:u w:val="single"/>
          <w:rtl/>
        </w:rPr>
      </w:pPr>
    </w:p>
    <w:p w14:paraId="128A5D95" w14:textId="77777777" w:rsidR="00F47496" w:rsidRPr="00F47496" w:rsidRDefault="00F47496" w:rsidP="00F47496">
      <w:pPr>
        <w:bidi/>
        <w:rPr>
          <w:rFonts w:cs="David" w:hint="cs"/>
          <w:rtl/>
        </w:rPr>
      </w:pPr>
      <w:r w:rsidRPr="00F47496">
        <w:rPr>
          <w:rFonts w:cs="David"/>
          <w:rtl/>
        </w:rPr>
        <w:tab/>
      </w:r>
      <w:r w:rsidRPr="00F47496">
        <w:rPr>
          <w:rFonts w:cs="David" w:hint="cs"/>
          <w:rtl/>
        </w:rPr>
        <w:t xml:space="preserve"> כן.</w:t>
      </w:r>
    </w:p>
    <w:p w14:paraId="6134E595" w14:textId="77777777" w:rsidR="00F47496" w:rsidRPr="00F47496" w:rsidRDefault="00F47496" w:rsidP="00F47496">
      <w:pPr>
        <w:bidi/>
        <w:rPr>
          <w:rFonts w:cs="David" w:hint="cs"/>
          <w:rtl/>
        </w:rPr>
      </w:pPr>
    </w:p>
    <w:p w14:paraId="455877C5"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6DF796F5" w14:textId="77777777" w:rsidR="00F47496" w:rsidRPr="00F47496" w:rsidRDefault="00F47496" w:rsidP="00F47496">
      <w:pPr>
        <w:bidi/>
        <w:rPr>
          <w:rFonts w:cs="David" w:hint="cs"/>
          <w:rtl/>
        </w:rPr>
      </w:pPr>
    </w:p>
    <w:p w14:paraId="4E671F67" w14:textId="77777777" w:rsidR="00F47496" w:rsidRPr="00F47496" w:rsidRDefault="00F47496" w:rsidP="00F47496">
      <w:pPr>
        <w:bidi/>
        <w:rPr>
          <w:rFonts w:cs="David" w:hint="cs"/>
          <w:rtl/>
        </w:rPr>
      </w:pPr>
      <w:r w:rsidRPr="00F47496">
        <w:rPr>
          <w:rFonts w:cs="David" w:hint="cs"/>
          <w:rtl/>
        </w:rPr>
        <w:tab/>
        <w:t xml:space="preserve"> חבר הכנסת </w:t>
      </w:r>
      <w:proofErr w:type="spellStart"/>
      <w:r w:rsidRPr="00F47496">
        <w:rPr>
          <w:rFonts w:cs="David" w:hint="cs"/>
          <w:rtl/>
        </w:rPr>
        <w:t>טלב</w:t>
      </w:r>
      <w:proofErr w:type="spellEnd"/>
      <w:r w:rsidRPr="00F47496">
        <w:rPr>
          <w:rFonts w:cs="David" w:hint="cs"/>
          <w:rtl/>
        </w:rPr>
        <w:t xml:space="preserve"> </w:t>
      </w:r>
      <w:proofErr w:type="spellStart"/>
      <w:r w:rsidRPr="00F47496">
        <w:rPr>
          <w:rFonts w:cs="David" w:hint="cs"/>
          <w:rtl/>
        </w:rPr>
        <w:t>אלסאנע</w:t>
      </w:r>
      <w:proofErr w:type="spellEnd"/>
      <w:r w:rsidRPr="00F47496">
        <w:rPr>
          <w:rFonts w:cs="David" w:hint="cs"/>
          <w:rtl/>
        </w:rPr>
        <w:t>, לסיכום.</w:t>
      </w:r>
    </w:p>
    <w:p w14:paraId="652C898F" w14:textId="77777777" w:rsidR="00F47496" w:rsidRPr="00F47496" w:rsidRDefault="00F47496" w:rsidP="00F47496">
      <w:pPr>
        <w:bidi/>
        <w:rPr>
          <w:rFonts w:cs="David" w:hint="cs"/>
          <w:rtl/>
        </w:rPr>
      </w:pPr>
    </w:p>
    <w:p w14:paraId="78A6164D" w14:textId="77777777" w:rsidR="00F47496" w:rsidRPr="00F47496" w:rsidRDefault="00F47496" w:rsidP="00F47496">
      <w:pPr>
        <w:bidi/>
        <w:ind w:firstLine="567"/>
        <w:rPr>
          <w:rFonts w:cs="David" w:hint="cs"/>
          <w:rtl/>
        </w:rPr>
      </w:pPr>
      <w:r w:rsidRPr="00F47496">
        <w:rPr>
          <w:rFonts w:cs="David" w:hint="cs"/>
          <w:rtl/>
        </w:rPr>
        <w:t>העמדות ברורות. אני מביא את הנושא להצבעה.</w:t>
      </w:r>
    </w:p>
    <w:p w14:paraId="16B282A2" w14:textId="77777777" w:rsidR="00F47496" w:rsidRPr="00F47496" w:rsidRDefault="00F47496" w:rsidP="00F47496">
      <w:pPr>
        <w:bidi/>
        <w:rPr>
          <w:rFonts w:cs="David" w:hint="cs"/>
          <w:rtl/>
        </w:rPr>
      </w:pPr>
    </w:p>
    <w:p w14:paraId="594A41AA" w14:textId="77777777" w:rsidR="00F47496" w:rsidRDefault="00F47496" w:rsidP="00F47496">
      <w:pPr>
        <w:bidi/>
        <w:rPr>
          <w:rFonts w:cs="David" w:hint="cs"/>
          <w:u w:val="single"/>
          <w:rtl/>
        </w:rPr>
      </w:pPr>
    </w:p>
    <w:p w14:paraId="10C5F52C" w14:textId="77777777" w:rsidR="00F47496" w:rsidRDefault="00F47496" w:rsidP="00F47496">
      <w:pPr>
        <w:bidi/>
        <w:rPr>
          <w:rFonts w:cs="David" w:hint="cs"/>
          <w:u w:val="single"/>
          <w:rtl/>
        </w:rPr>
      </w:pPr>
    </w:p>
    <w:p w14:paraId="155B475E" w14:textId="77777777" w:rsidR="00F47496" w:rsidRDefault="00F47496" w:rsidP="00F47496">
      <w:pPr>
        <w:bidi/>
        <w:rPr>
          <w:rFonts w:cs="David" w:hint="cs"/>
          <w:u w:val="single"/>
          <w:rtl/>
        </w:rPr>
      </w:pPr>
    </w:p>
    <w:p w14:paraId="69CDA555" w14:textId="77777777" w:rsidR="00F47496" w:rsidRDefault="00F47496" w:rsidP="00F47496">
      <w:pPr>
        <w:bidi/>
        <w:rPr>
          <w:rFonts w:cs="David" w:hint="cs"/>
          <w:u w:val="single"/>
          <w:rtl/>
        </w:rPr>
      </w:pPr>
    </w:p>
    <w:p w14:paraId="114C92F6" w14:textId="77777777" w:rsidR="00F47496" w:rsidRDefault="00F47496" w:rsidP="00F47496">
      <w:pPr>
        <w:bidi/>
        <w:rPr>
          <w:rFonts w:cs="David" w:hint="cs"/>
          <w:u w:val="single"/>
          <w:rtl/>
        </w:rPr>
      </w:pPr>
    </w:p>
    <w:p w14:paraId="41AE9C1E" w14:textId="77777777" w:rsidR="00F47496" w:rsidRPr="00F47496" w:rsidRDefault="00F47496" w:rsidP="00F47496">
      <w:pPr>
        <w:bidi/>
        <w:rPr>
          <w:rFonts w:cs="David" w:hint="cs"/>
          <w:rtl/>
        </w:rPr>
      </w:pPr>
      <w:r w:rsidRPr="00F47496">
        <w:rPr>
          <w:rFonts w:cs="David" w:hint="cs"/>
          <w:u w:val="single"/>
          <w:rtl/>
        </w:rPr>
        <w:t>נסים זאב:</w:t>
      </w:r>
    </w:p>
    <w:p w14:paraId="62A7FFF1" w14:textId="77777777" w:rsidR="00F47496" w:rsidRPr="00F47496" w:rsidRDefault="00F47496" w:rsidP="00F47496">
      <w:pPr>
        <w:bidi/>
        <w:rPr>
          <w:rFonts w:cs="David" w:hint="cs"/>
          <w:rtl/>
        </w:rPr>
      </w:pPr>
    </w:p>
    <w:p w14:paraId="6212A09B" w14:textId="77777777" w:rsidR="00F47496" w:rsidRPr="00F47496" w:rsidRDefault="00F47496" w:rsidP="00F47496">
      <w:pPr>
        <w:bidi/>
        <w:rPr>
          <w:rFonts w:cs="David" w:hint="cs"/>
          <w:rtl/>
        </w:rPr>
      </w:pPr>
      <w:r w:rsidRPr="00F47496">
        <w:rPr>
          <w:rFonts w:cs="David" w:hint="cs"/>
          <w:rtl/>
        </w:rPr>
        <w:tab/>
        <w:t xml:space="preserve">אני מבקש הצבעה שמית. אני אף פעם לא מבקש הצבעה שמית. אני מבקש הצבעה שמית כדי שקודם כול אדוני ישאל מי רואה בזה נושא חדש ומי לא. </w:t>
      </w:r>
    </w:p>
    <w:p w14:paraId="7FA85543" w14:textId="77777777" w:rsidR="00F47496" w:rsidRPr="00F47496" w:rsidRDefault="00F47496" w:rsidP="00F47496">
      <w:pPr>
        <w:bidi/>
        <w:rPr>
          <w:rFonts w:cs="David" w:hint="cs"/>
          <w:rtl/>
        </w:rPr>
      </w:pPr>
    </w:p>
    <w:p w14:paraId="77DBEE50"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4B526062" w14:textId="77777777" w:rsidR="00F47496" w:rsidRPr="00F47496" w:rsidRDefault="00F47496" w:rsidP="00F47496">
      <w:pPr>
        <w:bidi/>
        <w:rPr>
          <w:rFonts w:cs="David" w:hint="cs"/>
          <w:rtl/>
        </w:rPr>
      </w:pPr>
    </w:p>
    <w:p w14:paraId="32486A0B" w14:textId="77777777" w:rsidR="00F47496" w:rsidRPr="00F47496" w:rsidRDefault="00F47496" w:rsidP="00F47496">
      <w:pPr>
        <w:bidi/>
        <w:rPr>
          <w:rFonts w:cs="David" w:hint="cs"/>
          <w:rtl/>
        </w:rPr>
      </w:pPr>
      <w:r w:rsidRPr="00F47496">
        <w:rPr>
          <w:rFonts w:cs="David" w:hint="cs"/>
          <w:rtl/>
        </w:rPr>
        <w:tab/>
        <w:t xml:space="preserve">ודאי. אני מצביע על בקשה של חבר הכנת </w:t>
      </w:r>
      <w:proofErr w:type="spellStart"/>
      <w:r w:rsidRPr="00F47496">
        <w:rPr>
          <w:rFonts w:cs="David" w:hint="cs"/>
          <w:rtl/>
        </w:rPr>
        <w:t>טיבייב</w:t>
      </w:r>
      <w:proofErr w:type="spellEnd"/>
      <w:r w:rsidRPr="00F47496">
        <w:rPr>
          <w:rFonts w:cs="David" w:hint="cs"/>
          <w:rtl/>
        </w:rPr>
        <w:t xml:space="preserve"> להכריז על הנושא הזה נושא חדש שהובא אלינו.</w:t>
      </w:r>
    </w:p>
    <w:p w14:paraId="1F18E4B1" w14:textId="77777777" w:rsidR="00F47496" w:rsidRPr="00F47496" w:rsidRDefault="00F47496" w:rsidP="00F47496">
      <w:pPr>
        <w:bidi/>
        <w:rPr>
          <w:rFonts w:cs="David" w:hint="cs"/>
          <w:rtl/>
        </w:rPr>
      </w:pPr>
    </w:p>
    <w:p w14:paraId="190A12B9" w14:textId="77777777" w:rsidR="00F47496" w:rsidRPr="00F47496" w:rsidRDefault="00F47496" w:rsidP="00F47496">
      <w:pPr>
        <w:bidi/>
        <w:rPr>
          <w:rFonts w:cs="David" w:hint="cs"/>
          <w:rtl/>
        </w:rPr>
      </w:pPr>
      <w:r w:rsidRPr="00F47496">
        <w:rPr>
          <w:rFonts w:cs="David" w:hint="cs"/>
          <w:rtl/>
        </w:rPr>
        <w:tab/>
        <w:t xml:space="preserve">מי בעד בקשתו של חבר הכנסת </w:t>
      </w:r>
      <w:proofErr w:type="spellStart"/>
      <w:r w:rsidRPr="00F47496">
        <w:rPr>
          <w:rFonts w:cs="David" w:hint="cs"/>
          <w:rtl/>
        </w:rPr>
        <w:t>רוברט</w:t>
      </w:r>
      <w:proofErr w:type="spellEnd"/>
      <w:r w:rsidRPr="00F47496">
        <w:rPr>
          <w:rFonts w:cs="David" w:hint="cs"/>
          <w:rtl/>
        </w:rPr>
        <w:t xml:space="preserve"> </w:t>
      </w:r>
      <w:proofErr w:type="spellStart"/>
      <w:r w:rsidRPr="00F47496">
        <w:rPr>
          <w:rFonts w:cs="David" w:hint="cs"/>
          <w:rtl/>
        </w:rPr>
        <w:t>טיבייב</w:t>
      </w:r>
      <w:proofErr w:type="spellEnd"/>
      <w:r w:rsidRPr="00F47496">
        <w:rPr>
          <w:rFonts w:cs="David" w:hint="cs"/>
          <w:rtl/>
        </w:rPr>
        <w:t xml:space="preserve"> לראות בנושא סגני שרים, נושא חדש?</w:t>
      </w:r>
    </w:p>
    <w:p w14:paraId="327D146E" w14:textId="77777777" w:rsidR="00F47496" w:rsidRPr="00F47496" w:rsidRDefault="00F47496" w:rsidP="00F47496">
      <w:pPr>
        <w:bidi/>
        <w:rPr>
          <w:rFonts w:cs="David" w:hint="cs"/>
          <w:rtl/>
        </w:rPr>
      </w:pPr>
    </w:p>
    <w:p w14:paraId="038595E8" w14:textId="77777777" w:rsidR="00F47496" w:rsidRPr="00F47496" w:rsidRDefault="00F47496" w:rsidP="00F47496">
      <w:pPr>
        <w:bidi/>
        <w:rPr>
          <w:rFonts w:cs="David" w:hint="cs"/>
          <w:rtl/>
        </w:rPr>
      </w:pPr>
      <w:r w:rsidRPr="00F47496">
        <w:rPr>
          <w:rFonts w:cs="David" w:hint="cs"/>
          <w:rtl/>
        </w:rPr>
        <w:tab/>
        <w:t xml:space="preserve">זאב </w:t>
      </w:r>
      <w:proofErr w:type="spellStart"/>
      <w:r w:rsidRPr="00F47496">
        <w:rPr>
          <w:rFonts w:cs="David" w:hint="cs"/>
          <w:rtl/>
        </w:rPr>
        <w:t>אלקין</w:t>
      </w:r>
      <w:proofErr w:type="spellEnd"/>
      <w:r w:rsidRPr="00F47496">
        <w:rPr>
          <w:rFonts w:cs="David" w:hint="cs"/>
          <w:rtl/>
        </w:rPr>
        <w:t xml:space="preserve"> </w:t>
      </w:r>
      <w:r w:rsidRPr="00F47496">
        <w:rPr>
          <w:rFonts w:cs="David"/>
          <w:rtl/>
        </w:rPr>
        <w:t>–</w:t>
      </w:r>
      <w:r w:rsidRPr="00F47496">
        <w:rPr>
          <w:rFonts w:cs="David" w:hint="cs"/>
          <w:rtl/>
        </w:rPr>
        <w:t xml:space="preserve"> בעד; יריב </w:t>
      </w:r>
      <w:proofErr w:type="spellStart"/>
      <w:r w:rsidRPr="00F47496">
        <w:rPr>
          <w:rFonts w:cs="David" w:hint="cs"/>
          <w:rtl/>
        </w:rPr>
        <w:t>לוין</w:t>
      </w:r>
      <w:proofErr w:type="spellEnd"/>
      <w:r w:rsidRPr="00F47496">
        <w:rPr>
          <w:rFonts w:cs="David" w:hint="cs"/>
          <w:rtl/>
        </w:rPr>
        <w:t xml:space="preserve"> </w:t>
      </w:r>
      <w:r w:rsidRPr="00F47496">
        <w:rPr>
          <w:rFonts w:cs="David"/>
          <w:rtl/>
        </w:rPr>
        <w:t>–</w:t>
      </w:r>
      <w:r w:rsidRPr="00F47496">
        <w:rPr>
          <w:rFonts w:cs="David" w:hint="cs"/>
          <w:rtl/>
        </w:rPr>
        <w:t xml:space="preserve"> בעד; דני </w:t>
      </w:r>
      <w:proofErr w:type="spellStart"/>
      <w:r w:rsidRPr="00F47496">
        <w:rPr>
          <w:rFonts w:cs="David" w:hint="cs"/>
          <w:rtl/>
        </w:rPr>
        <w:t>דנון</w:t>
      </w:r>
      <w:proofErr w:type="spellEnd"/>
      <w:r w:rsidRPr="00F47496">
        <w:rPr>
          <w:rFonts w:cs="David" w:hint="cs"/>
          <w:rtl/>
        </w:rPr>
        <w:t xml:space="preserve"> </w:t>
      </w:r>
      <w:r w:rsidRPr="00F47496">
        <w:rPr>
          <w:rFonts w:cs="David"/>
          <w:rtl/>
        </w:rPr>
        <w:t>–</w:t>
      </w:r>
      <w:r w:rsidRPr="00F47496">
        <w:rPr>
          <w:rFonts w:cs="David" w:hint="cs"/>
          <w:rtl/>
        </w:rPr>
        <w:t xml:space="preserve"> בעד; זבולון </w:t>
      </w:r>
      <w:proofErr w:type="spellStart"/>
      <w:r w:rsidRPr="00F47496">
        <w:rPr>
          <w:rFonts w:cs="David" w:hint="cs"/>
          <w:rtl/>
        </w:rPr>
        <w:t>אורבך</w:t>
      </w:r>
      <w:proofErr w:type="spellEnd"/>
      <w:r w:rsidRPr="00F47496">
        <w:rPr>
          <w:rFonts w:cs="David" w:hint="cs"/>
          <w:rtl/>
        </w:rPr>
        <w:t xml:space="preserve"> </w:t>
      </w:r>
      <w:r w:rsidRPr="00F47496">
        <w:rPr>
          <w:rFonts w:cs="David"/>
          <w:rtl/>
        </w:rPr>
        <w:t>–</w:t>
      </w:r>
      <w:r w:rsidRPr="00F47496">
        <w:rPr>
          <w:rFonts w:cs="David" w:hint="cs"/>
          <w:rtl/>
        </w:rPr>
        <w:t xml:space="preserve"> במקומו חבר הכנסת אורי </w:t>
      </w:r>
      <w:proofErr w:type="spellStart"/>
      <w:r w:rsidRPr="00F47496">
        <w:rPr>
          <w:rFonts w:cs="David" w:hint="cs"/>
          <w:rtl/>
        </w:rPr>
        <w:t>אורבך</w:t>
      </w:r>
      <w:proofErr w:type="spellEnd"/>
      <w:r w:rsidRPr="00F47496">
        <w:rPr>
          <w:rFonts w:cs="David" w:hint="cs"/>
          <w:rtl/>
        </w:rPr>
        <w:t xml:space="preserve"> </w:t>
      </w:r>
      <w:r w:rsidRPr="00F47496">
        <w:rPr>
          <w:rFonts w:cs="David"/>
          <w:rtl/>
        </w:rPr>
        <w:t>–</w:t>
      </w:r>
      <w:r w:rsidRPr="00F47496">
        <w:rPr>
          <w:rFonts w:cs="David" w:hint="cs"/>
          <w:rtl/>
        </w:rPr>
        <w:t xml:space="preserve"> בעד; דליה איציק, ובמקומה חבר הכנסת שלמה מולה </w:t>
      </w:r>
      <w:r w:rsidRPr="00F47496">
        <w:rPr>
          <w:rFonts w:cs="David"/>
          <w:rtl/>
        </w:rPr>
        <w:t>–</w:t>
      </w:r>
      <w:r w:rsidRPr="00F47496">
        <w:rPr>
          <w:rFonts w:cs="David" w:hint="cs"/>
          <w:rtl/>
        </w:rPr>
        <w:t xml:space="preserve"> בעד; חברת הכנסת רוחמה אברהם-</w:t>
      </w:r>
      <w:proofErr w:type="spellStart"/>
      <w:r w:rsidRPr="00F47496">
        <w:rPr>
          <w:rFonts w:cs="David" w:hint="cs"/>
          <w:rtl/>
        </w:rPr>
        <w:t>בלילא</w:t>
      </w:r>
      <w:proofErr w:type="spellEnd"/>
      <w:r w:rsidRPr="00F47496">
        <w:rPr>
          <w:rFonts w:cs="David" w:hint="cs"/>
          <w:rtl/>
        </w:rPr>
        <w:t xml:space="preserve">, במקומה חבר הכנסת חבר הכנסת יוחנן </w:t>
      </w:r>
      <w:proofErr w:type="spellStart"/>
      <w:r w:rsidRPr="00F47496">
        <w:rPr>
          <w:rFonts w:cs="David" w:hint="cs"/>
          <w:rtl/>
        </w:rPr>
        <w:t>פלסנר</w:t>
      </w:r>
      <w:proofErr w:type="spellEnd"/>
      <w:r w:rsidRPr="00F47496">
        <w:rPr>
          <w:rFonts w:cs="David" w:hint="cs"/>
          <w:rtl/>
        </w:rPr>
        <w:t xml:space="preserve"> </w:t>
      </w:r>
      <w:r w:rsidRPr="00F47496">
        <w:rPr>
          <w:rFonts w:cs="David"/>
          <w:rtl/>
        </w:rPr>
        <w:t>–</w:t>
      </w:r>
      <w:r w:rsidRPr="00F47496">
        <w:rPr>
          <w:rFonts w:cs="David" w:hint="cs"/>
          <w:rtl/>
        </w:rPr>
        <w:t xml:space="preserve"> בעד. במקום חברת הכנסת אדטו, חבר הכנסת </w:t>
      </w:r>
      <w:proofErr w:type="spellStart"/>
      <w:r w:rsidRPr="00F47496">
        <w:rPr>
          <w:rFonts w:cs="David" w:hint="cs"/>
          <w:rtl/>
        </w:rPr>
        <w:t>טיבייב</w:t>
      </w:r>
      <w:proofErr w:type="spellEnd"/>
      <w:r w:rsidRPr="00F47496">
        <w:rPr>
          <w:rFonts w:cs="David" w:hint="cs"/>
          <w:rtl/>
        </w:rPr>
        <w:t xml:space="preserve"> </w:t>
      </w:r>
      <w:r w:rsidRPr="00F47496">
        <w:rPr>
          <w:rFonts w:cs="David"/>
          <w:rtl/>
        </w:rPr>
        <w:t>–</w:t>
      </w:r>
      <w:r w:rsidRPr="00F47496">
        <w:rPr>
          <w:rFonts w:cs="David" w:hint="cs"/>
          <w:rtl/>
        </w:rPr>
        <w:t xml:space="preserve"> בעד; חבר הכנסת אילן </w:t>
      </w:r>
      <w:proofErr w:type="spellStart"/>
      <w:r w:rsidRPr="00F47496">
        <w:rPr>
          <w:rFonts w:cs="David" w:hint="cs"/>
          <w:rtl/>
        </w:rPr>
        <w:t>גילאון</w:t>
      </w:r>
      <w:proofErr w:type="spellEnd"/>
      <w:r w:rsidRPr="00F47496">
        <w:rPr>
          <w:rFonts w:cs="David" w:hint="cs"/>
          <w:rtl/>
        </w:rPr>
        <w:t xml:space="preserve"> </w:t>
      </w:r>
      <w:r w:rsidRPr="00F47496">
        <w:rPr>
          <w:rFonts w:cs="David"/>
          <w:rtl/>
        </w:rPr>
        <w:t>–</w:t>
      </w:r>
      <w:r w:rsidRPr="00F47496">
        <w:rPr>
          <w:rFonts w:cs="David" w:hint="cs"/>
          <w:rtl/>
        </w:rPr>
        <w:t xml:space="preserve"> לא נמצא. אגב, הוא נמצא על מקום סיעת קדימה. חבר הכנסת חסון יכול להצביע אם הוא רוצה. אתה רוצה להצביע?</w:t>
      </w:r>
    </w:p>
    <w:p w14:paraId="36D4A5DF" w14:textId="77777777" w:rsidR="00F47496" w:rsidRPr="00F47496" w:rsidRDefault="00F47496" w:rsidP="00F47496">
      <w:pPr>
        <w:bidi/>
        <w:rPr>
          <w:rFonts w:cs="David" w:hint="cs"/>
          <w:rtl/>
        </w:rPr>
      </w:pPr>
    </w:p>
    <w:p w14:paraId="16EC2585" w14:textId="77777777" w:rsidR="00F47496" w:rsidRPr="00F47496" w:rsidRDefault="00F47496" w:rsidP="00F47496">
      <w:pPr>
        <w:pStyle w:val="Heading5"/>
        <w:jc w:val="left"/>
        <w:rPr>
          <w:rFonts w:hint="cs"/>
          <w:sz w:val="24"/>
          <w:rtl/>
        </w:rPr>
      </w:pPr>
      <w:r w:rsidRPr="00F47496">
        <w:rPr>
          <w:rFonts w:hint="cs"/>
          <w:sz w:val="24"/>
          <w:u w:val="single"/>
          <w:rtl/>
        </w:rPr>
        <w:t>יואל חסון:</w:t>
      </w:r>
    </w:p>
    <w:p w14:paraId="7C681A0F" w14:textId="77777777" w:rsidR="00F47496" w:rsidRPr="00F47496" w:rsidRDefault="00F47496" w:rsidP="00F47496">
      <w:pPr>
        <w:pStyle w:val="Heading5"/>
        <w:jc w:val="left"/>
        <w:rPr>
          <w:rFonts w:hint="cs"/>
          <w:sz w:val="24"/>
          <w:rtl/>
        </w:rPr>
      </w:pPr>
    </w:p>
    <w:p w14:paraId="40BC9AE0" w14:textId="77777777" w:rsidR="00F47496" w:rsidRPr="00F47496" w:rsidRDefault="00F47496" w:rsidP="00F47496">
      <w:pPr>
        <w:bidi/>
        <w:rPr>
          <w:rFonts w:cs="David" w:hint="cs"/>
          <w:rtl/>
        </w:rPr>
      </w:pPr>
      <w:r w:rsidRPr="00F47496">
        <w:rPr>
          <w:rFonts w:cs="David" w:hint="cs"/>
          <w:rtl/>
        </w:rPr>
        <w:tab/>
        <w:t>בשמחה.</w:t>
      </w:r>
    </w:p>
    <w:p w14:paraId="1E8E4CBB" w14:textId="77777777" w:rsidR="00F47496" w:rsidRPr="00F47496" w:rsidRDefault="00F47496" w:rsidP="00F47496">
      <w:pPr>
        <w:bidi/>
        <w:rPr>
          <w:rFonts w:cs="David" w:hint="cs"/>
          <w:rtl/>
        </w:rPr>
      </w:pPr>
    </w:p>
    <w:p w14:paraId="5422751A"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48F3581C" w14:textId="77777777" w:rsidR="00F47496" w:rsidRPr="00F47496" w:rsidRDefault="00F47496" w:rsidP="00F47496">
      <w:pPr>
        <w:bidi/>
        <w:rPr>
          <w:rFonts w:cs="David" w:hint="cs"/>
          <w:rtl/>
        </w:rPr>
      </w:pPr>
    </w:p>
    <w:p w14:paraId="3A881911" w14:textId="77777777" w:rsidR="00F47496" w:rsidRPr="00F47496" w:rsidRDefault="00F47496" w:rsidP="00F47496">
      <w:pPr>
        <w:bidi/>
        <w:rPr>
          <w:rFonts w:cs="David" w:hint="cs"/>
          <w:rtl/>
        </w:rPr>
      </w:pPr>
      <w:r w:rsidRPr="00F47496">
        <w:rPr>
          <w:rFonts w:cs="David" w:hint="cs"/>
          <w:rtl/>
        </w:rPr>
        <w:tab/>
        <w:t>איך אתה מצביע?</w:t>
      </w:r>
    </w:p>
    <w:p w14:paraId="1236746D" w14:textId="77777777" w:rsidR="00F47496" w:rsidRPr="00F47496" w:rsidRDefault="00F47496" w:rsidP="00F47496">
      <w:pPr>
        <w:bidi/>
        <w:rPr>
          <w:rFonts w:cs="David" w:hint="cs"/>
          <w:rtl/>
        </w:rPr>
      </w:pPr>
    </w:p>
    <w:p w14:paraId="4E1D2581" w14:textId="77777777" w:rsidR="00F47496" w:rsidRPr="00F47496" w:rsidRDefault="00F47496" w:rsidP="00F47496">
      <w:pPr>
        <w:pStyle w:val="Heading5"/>
        <w:jc w:val="left"/>
        <w:rPr>
          <w:rFonts w:hint="cs"/>
          <w:sz w:val="24"/>
          <w:rtl/>
        </w:rPr>
      </w:pPr>
      <w:r w:rsidRPr="00F47496">
        <w:rPr>
          <w:rFonts w:hint="cs"/>
          <w:sz w:val="24"/>
          <w:u w:val="single"/>
          <w:rtl/>
        </w:rPr>
        <w:t>יואל חסון:</w:t>
      </w:r>
    </w:p>
    <w:p w14:paraId="4F34B0A3" w14:textId="77777777" w:rsidR="00F47496" w:rsidRPr="00F47496" w:rsidRDefault="00F47496" w:rsidP="00F47496">
      <w:pPr>
        <w:pStyle w:val="Heading5"/>
        <w:jc w:val="left"/>
        <w:rPr>
          <w:rFonts w:hint="cs"/>
          <w:sz w:val="24"/>
          <w:rtl/>
        </w:rPr>
      </w:pPr>
    </w:p>
    <w:p w14:paraId="336930D6" w14:textId="77777777" w:rsidR="00F47496" w:rsidRPr="00F47496" w:rsidRDefault="00F47496" w:rsidP="00F47496">
      <w:pPr>
        <w:bidi/>
        <w:rPr>
          <w:rFonts w:cs="David" w:hint="cs"/>
          <w:rtl/>
        </w:rPr>
      </w:pPr>
      <w:r w:rsidRPr="00F47496">
        <w:rPr>
          <w:rFonts w:cs="David" w:hint="cs"/>
          <w:rtl/>
        </w:rPr>
        <w:tab/>
        <w:t xml:space="preserve"> אדוני היושב ראש, אני חושב שעדיף אולי לדחות את ההצבעה. </w:t>
      </w:r>
    </w:p>
    <w:p w14:paraId="6583507D" w14:textId="77777777" w:rsidR="00F47496" w:rsidRPr="00F47496" w:rsidRDefault="00F47496" w:rsidP="00F47496">
      <w:pPr>
        <w:bidi/>
        <w:rPr>
          <w:rFonts w:cs="David" w:hint="cs"/>
          <w:rtl/>
        </w:rPr>
      </w:pPr>
    </w:p>
    <w:p w14:paraId="79B3C7F0"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010A3E0C" w14:textId="77777777" w:rsidR="00F47496" w:rsidRPr="00F47496" w:rsidRDefault="00F47496" w:rsidP="00F47496">
      <w:pPr>
        <w:bidi/>
        <w:rPr>
          <w:rFonts w:cs="David" w:hint="cs"/>
          <w:rtl/>
        </w:rPr>
      </w:pPr>
    </w:p>
    <w:p w14:paraId="00FB0F94" w14:textId="77777777" w:rsidR="00F47496" w:rsidRPr="00F47496" w:rsidRDefault="00F47496" w:rsidP="00F47496">
      <w:pPr>
        <w:bidi/>
        <w:rPr>
          <w:rFonts w:cs="David" w:hint="cs"/>
          <w:rtl/>
        </w:rPr>
      </w:pPr>
      <w:r w:rsidRPr="00F47496">
        <w:rPr>
          <w:rFonts w:cs="David" w:hint="cs"/>
          <w:rtl/>
        </w:rPr>
        <w:tab/>
        <w:t>הבנתי, אתה לא חייב.</w:t>
      </w:r>
    </w:p>
    <w:p w14:paraId="3A91639A" w14:textId="77777777" w:rsidR="00F47496" w:rsidRPr="00F47496" w:rsidRDefault="00F47496" w:rsidP="00F47496">
      <w:pPr>
        <w:bidi/>
        <w:rPr>
          <w:rFonts w:cs="David" w:hint="cs"/>
          <w:rtl/>
        </w:rPr>
      </w:pPr>
    </w:p>
    <w:p w14:paraId="76A6F12E" w14:textId="77777777" w:rsidR="00F47496" w:rsidRPr="00F47496" w:rsidRDefault="00F47496" w:rsidP="00F47496">
      <w:pPr>
        <w:bidi/>
        <w:ind w:firstLine="567"/>
        <w:rPr>
          <w:rFonts w:cs="David" w:hint="cs"/>
          <w:rtl/>
        </w:rPr>
      </w:pPr>
      <w:r w:rsidRPr="00F47496">
        <w:rPr>
          <w:rFonts w:cs="David" w:hint="cs"/>
          <w:rtl/>
        </w:rPr>
        <w:t xml:space="preserve">חבר הכנסת סוד רותם </w:t>
      </w:r>
      <w:r w:rsidRPr="00F47496">
        <w:rPr>
          <w:rFonts w:cs="David"/>
          <w:rtl/>
        </w:rPr>
        <w:t>–</w:t>
      </w:r>
      <w:r w:rsidRPr="00F47496">
        <w:rPr>
          <w:rFonts w:cs="David" w:hint="cs"/>
          <w:rtl/>
        </w:rPr>
        <w:t xml:space="preserve"> בעד; חבר הכנסת </w:t>
      </w:r>
      <w:proofErr w:type="spellStart"/>
      <w:r w:rsidRPr="00F47496">
        <w:rPr>
          <w:rFonts w:cs="David" w:hint="cs"/>
          <w:rtl/>
        </w:rPr>
        <w:t>רוברט</w:t>
      </w:r>
      <w:proofErr w:type="spellEnd"/>
      <w:r w:rsidRPr="00F47496">
        <w:rPr>
          <w:rFonts w:cs="David" w:hint="cs"/>
          <w:rtl/>
        </w:rPr>
        <w:t xml:space="preserve"> </w:t>
      </w:r>
      <w:proofErr w:type="spellStart"/>
      <w:r w:rsidRPr="00F47496">
        <w:rPr>
          <w:rFonts w:cs="David" w:hint="cs"/>
          <w:rtl/>
        </w:rPr>
        <w:t>אילטוב</w:t>
      </w:r>
      <w:proofErr w:type="spellEnd"/>
      <w:r w:rsidRPr="00F47496">
        <w:rPr>
          <w:rFonts w:cs="David" w:hint="cs"/>
          <w:rtl/>
        </w:rPr>
        <w:t xml:space="preserve"> </w:t>
      </w:r>
      <w:r w:rsidRPr="00F47496">
        <w:rPr>
          <w:rFonts w:cs="David"/>
          <w:rtl/>
        </w:rPr>
        <w:t>–</w:t>
      </w:r>
      <w:r w:rsidRPr="00F47496">
        <w:rPr>
          <w:rFonts w:cs="David" w:hint="cs"/>
          <w:rtl/>
        </w:rPr>
        <w:t xml:space="preserve"> לא כאן, חבר הכנסת מילר </w:t>
      </w:r>
      <w:proofErr w:type="spellStart"/>
      <w:r w:rsidRPr="00F47496">
        <w:rPr>
          <w:rFonts w:cs="David" w:hint="cs"/>
          <w:rtl/>
        </w:rPr>
        <w:t>בבקומו</w:t>
      </w:r>
      <w:proofErr w:type="spellEnd"/>
      <w:r w:rsidRPr="00F47496">
        <w:rPr>
          <w:rFonts w:cs="David" w:hint="cs"/>
          <w:rtl/>
        </w:rPr>
        <w:t xml:space="preserve"> </w:t>
      </w:r>
      <w:r w:rsidRPr="00F47496">
        <w:rPr>
          <w:rFonts w:cs="David"/>
          <w:rtl/>
        </w:rPr>
        <w:t>–</w:t>
      </w:r>
      <w:r w:rsidRPr="00F47496">
        <w:rPr>
          <w:rFonts w:cs="David" w:hint="cs"/>
          <w:rtl/>
        </w:rPr>
        <w:t xml:space="preserve"> בעד; חבר הכנסת דניאל בן סימון </w:t>
      </w:r>
      <w:r w:rsidRPr="00F47496">
        <w:rPr>
          <w:rFonts w:cs="David"/>
          <w:rtl/>
        </w:rPr>
        <w:t>–</w:t>
      </w:r>
      <w:r w:rsidRPr="00F47496">
        <w:rPr>
          <w:rFonts w:cs="David" w:hint="cs"/>
          <w:rtl/>
        </w:rPr>
        <w:t xml:space="preserve"> לא כאן; חבר הכנסת איתן כבל </w:t>
      </w:r>
      <w:r w:rsidRPr="00F47496">
        <w:rPr>
          <w:rFonts w:cs="David"/>
          <w:rtl/>
        </w:rPr>
        <w:t>–</w:t>
      </w:r>
      <w:r w:rsidRPr="00F47496">
        <w:rPr>
          <w:rFonts w:cs="David" w:hint="cs"/>
          <w:rtl/>
        </w:rPr>
        <w:t xml:space="preserve"> לא כאן; חבר הכנסת אברהם מיכאלי </w:t>
      </w:r>
      <w:r w:rsidRPr="00F47496">
        <w:rPr>
          <w:rFonts w:cs="David"/>
          <w:rtl/>
        </w:rPr>
        <w:t>–</w:t>
      </w:r>
      <w:r w:rsidRPr="00F47496">
        <w:rPr>
          <w:rFonts w:cs="David" w:hint="cs"/>
          <w:rtl/>
        </w:rPr>
        <w:t xml:space="preserve"> בעד; חבר הכנסת נסים זאב </w:t>
      </w:r>
      <w:r w:rsidRPr="00F47496">
        <w:rPr>
          <w:rFonts w:cs="David"/>
          <w:rtl/>
        </w:rPr>
        <w:t>–</w:t>
      </w:r>
      <w:r w:rsidRPr="00F47496">
        <w:rPr>
          <w:rFonts w:cs="David" w:hint="cs"/>
          <w:rtl/>
        </w:rPr>
        <w:t xml:space="preserve"> נגד; חבר הכנסת </w:t>
      </w:r>
      <w:proofErr w:type="spellStart"/>
      <w:r w:rsidRPr="00F47496">
        <w:rPr>
          <w:rFonts w:cs="David" w:hint="cs"/>
          <w:rtl/>
        </w:rPr>
        <w:t>מוזס</w:t>
      </w:r>
      <w:proofErr w:type="spellEnd"/>
      <w:r w:rsidRPr="00F47496">
        <w:rPr>
          <w:rFonts w:cs="David" w:hint="cs"/>
          <w:rtl/>
        </w:rPr>
        <w:t xml:space="preserve"> </w:t>
      </w:r>
      <w:r w:rsidRPr="00F47496">
        <w:rPr>
          <w:rFonts w:cs="David"/>
          <w:rtl/>
        </w:rPr>
        <w:t>–</w:t>
      </w:r>
      <w:r w:rsidRPr="00F47496">
        <w:rPr>
          <w:rFonts w:cs="David" w:hint="cs"/>
          <w:rtl/>
        </w:rPr>
        <w:t xml:space="preserve"> לא כאן. במקומו חבר הכנסת גפני </w:t>
      </w:r>
      <w:r w:rsidRPr="00F47496">
        <w:rPr>
          <w:rFonts w:cs="David"/>
          <w:rtl/>
        </w:rPr>
        <w:t>–</w:t>
      </w:r>
      <w:r w:rsidRPr="00F47496">
        <w:rPr>
          <w:rFonts w:cs="David" w:hint="cs"/>
          <w:rtl/>
        </w:rPr>
        <w:t xml:space="preserve"> נגד; חבר הכנסת אחמד טיבי </w:t>
      </w:r>
      <w:r w:rsidRPr="00F47496">
        <w:rPr>
          <w:rFonts w:cs="David"/>
          <w:rtl/>
        </w:rPr>
        <w:t>–</w:t>
      </w:r>
      <w:r w:rsidRPr="00F47496">
        <w:rPr>
          <w:rFonts w:cs="David" w:hint="cs"/>
          <w:rtl/>
        </w:rPr>
        <w:t xml:space="preserve"> לא כאן. במקומו </w:t>
      </w:r>
      <w:r w:rsidRPr="00F47496">
        <w:rPr>
          <w:rFonts w:cs="David"/>
          <w:rtl/>
        </w:rPr>
        <w:t>–</w:t>
      </w:r>
      <w:r w:rsidRPr="00F47496">
        <w:rPr>
          <w:rFonts w:cs="David" w:hint="cs"/>
          <w:rtl/>
        </w:rPr>
        <w:t xml:space="preserve"> חבר </w:t>
      </w:r>
      <w:proofErr w:type="spellStart"/>
      <w:r w:rsidRPr="00F47496">
        <w:rPr>
          <w:rFonts w:cs="David" w:hint="cs"/>
          <w:rtl/>
        </w:rPr>
        <w:t>טלב</w:t>
      </w:r>
      <w:proofErr w:type="spellEnd"/>
      <w:r w:rsidRPr="00F47496">
        <w:rPr>
          <w:rFonts w:cs="David" w:hint="cs"/>
          <w:rtl/>
        </w:rPr>
        <w:t xml:space="preserve"> </w:t>
      </w:r>
      <w:proofErr w:type="spellStart"/>
      <w:r w:rsidRPr="00F47496">
        <w:rPr>
          <w:rFonts w:cs="David" w:hint="cs"/>
          <w:rtl/>
        </w:rPr>
        <w:t>אלסאנע</w:t>
      </w:r>
      <w:proofErr w:type="spellEnd"/>
      <w:r w:rsidRPr="00F47496">
        <w:rPr>
          <w:rFonts w:cs="David" w:hint="cs"/>
          <w:rtl/>
        </w:rPr>
        <w:t xml:space="preserve"> </w:t>
      </w:r>
      <w:r w:rsidRPr="00F47496">
        <w:rPr>
          <w:rFonts w:cs="David"/>
          <w:rtl/>
        </w:rPr>
        <w:t>–</w:t>
      </w:r>
      <w:r w:rsidRPr="00F47496">
        <w:rPr>
          <w:rFonts w:cs="David" w:hint="cs"/>
          <w:rtl/>
        </w:rPr>
        <w:t xml:space="preserve"> אתה בעד נושא חדש?</w:t>
      </w:r>
    </w:p>
    <w:p w14:paraId="7D7F6852" w14:textId="77777777" w:rsidR="00F47496" w:rsidRPr="00F47496" w:rsidRDefault="00F47496" w:rsidP="00F47496">
      <w:pPr>
        <w:bidi/>
        <w:rPr>
          <w:rFonts w:cs="David" w:hint="cs"/>
          <w:rtl/>
        </w:rPr>
      </w:pPr>
    </w:p>
    <w:p w14:paraId="1BD20050" w14:textId="77777777" w:rsidR="00F47496" w:rsidRPr="00F47496" w:rsidRDefault="00F47496" w:rsidP="00F47496">
      <w:pPr>
        <w:bidi/>
        <w:rPr>
          <w:rFonts w:cs="David"/>
          <w:u w:val="single"/>
          <w:rtl/>
        </w:rPr>
      </w:pPr>
      <w:proofErr w:type="spellStart"/>
      <w:r w:rsidRPr="00F47496">
        <w:rPr>
          <w:rFonts w:cs="David"/>
          <w:u w:val="single"/>
          <w:rtl/>
        </w:rPr>
        <w:t>טלב</w:t>
      </w:r>
      <w:proofErr w:type="spellEnd"/>
      <w:r w:rsidRPr="00F47496">
        <w:rPr>
          <w:rFonts w:cs="David"/>
          <w:u w:val="single"/>
          <w:rtl/>
        </w:rPr>
        <w:t xml:space="preserve"> </w:t>
      </w:r>
      <w:proofErr w:type="spellStart"/>
      <w:r w:rsidRPr="00F47496">
        <w:rPr>
          <w:rFonts w:cs="David"/>
          <w:u w:val="single"/>
          <w:rtl/>
        </w:rPr>
        <w:t>אלסאנע</w:t>
      </w:r>
      <w:proofErr w:type="spellEnd"/>
      <w:r w:rsidRPr="00F47496">
        <w:rPr>
          <w:rFonts w:cs="David"/>
          <w:u w:val="single"/>
          <w:rtl/>
        </w:rPr>
        <w:t>:</w:t>
      </w:r>
    </w:p>
    <w:p w14:paraId="6262AD8A" w14:textId="77777777" w:rsidR="00F47496" w:rsidRPr="00F47496" w:rsidRDefault="00F47496" w:rsidP="00F47496">
      <w:pPr>
        <w:bidi/>
        <w:rPr>
          <w:rFonts w:cs="David"/>
          <w:u w:val="single"/>
          <w:rtl/>
        </w:rPr>
      </w:pPr>
    </w:p>
    <w:p w14:paraId="7EA874F9" w14:textId="77777777" w:rsidR="00F47496" w:rsidRPr="00F47496" w:rsidRDefault="00F47496" w:rsidP="00F47496">
      <w:pPr>
        <w:bidi/>
        <w:rPr>
          <w:rFonts w:cs="David" w:hint="cs"/>
          <w:rtl/>
        </w:rPr>
      </w:pPr>
      <w:r w:rsidRPr="00F47496">
        <w:rPr>
          <w:rFonts w:cs="David"/>
          <w:rtl/>
        </w:rPr>
        <w:tab/>
      </w:r>
      <w:r w:rsidRPr="00F47496">
        <w:rPr>
          <w:rFonts w:cs="David" w:hint="cs"/>
          <w:rtl/>
        </w:rPr>
        <w:t xml:space="preserve"> תמשיך הלאה.</w:t>
      </w:r>
    </w:p>
    <w:p w14:paraId="1F9C7F9A" w14:textId="77777777" w:rsidR="00F47496" w:rsidRPr="00F47496" w:rsidRDefault="00F47496" w:rsidP="00F47496">
      <w:pPr>
        <w:bidi/>
        <w:rPr>
          <w:rFonts w:cs="David" w:hint="cs"/>
          <w:rtl/>
        </w:rPr>
      </w:pPr>
    </w:p>
    <w:p w14:paraId="51D7F642"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650F2E79" w14:textId="77777777" w:rsidR="00F47496" w:rsidRPr="00F47496" w:rsidRDefault="00F47496" w:rsidP="00F47496">
      <w:pPr>
        <w:bidi/>
        <w:rPr>
          <w:rFonts w:cs="David" w:hint="cs"/>
          <w:rtl/>
        </w:rPr>
      </w:pPr>
    </w:p>
    <w:p w14:paraId="1276B266" w14:textId="77777777" w:rsidR="00F47496" w:rsidRPr="00F47496" w:rsidRDefault="00F47496" w:rsidP="00F47496">
      <w:pPr>
        <w:bidi/>
        <w:rPr>
          <w:rFonts w:cs="David" w:hint="cs"/>
          <w:rtl/>
        </w:rPr>
      </w:pPr>
      <w:r w:rsidRPr="00F47496">
        <w:rPr>
          <w:rFonts w:cs="David" w:hint="cs"/>
          <w:rtl/>
        </w:rPr>
        <w:tab/>
        <w:t xml:space="preserve">חבר הכנסת ציון </w:t>
      </w:r>
      <w:proofErr w:type="spellStart"/>
      <w:r w:rsidRPr="00F47496">
        <w:rPr>
          <w:rFonts w:cs="David" w:hint="cs"/>
          <w:rtl/>
        </w:rPr>
        <w:t>פינין</w:t>
      </w:r>
      <w:proofErr w:type="spellEnd"/>
      <w:r w:rsidRPr="00F47496">
        <w:rPr>
          <w:rFonts w:cs="David" w:hint="cs"/>
          <w:rtl/>
        </w:rPr>
        <w:t xml:space="preserve"> </w:t>
      </w:r>
      <w:r w:rsidRPr="00F47496">
        <w:rPr>
          <w:rFonts w:cs="David"/>
          <w:rtl/>
        </w:rPr>
        <w:t>–</w:t>
      </w:r>
      <w:r w:rsidRPr="00F47496">
        <w:rPr>
          <w:rFonts w:cs="David" w:hint="cs"/>
          <w:rtl/>
        </w:rPr>
        <w:t xml:space="preserve"> לא נוכח, במקומו חברת הכנסת מירי רגב </w:t>
      </w:r>
      <w:r w:rsidRPr="00F47496">
        <w:rPr>
          <w:rFonts w:cs="David"/>
          <w:rtl/>
        </w:rPr>
        <w:t>–</w:t>
      </w:r>
      <w:r w:rsidRPr="00F47496">
        <w:rPr>
          <w:rFonts w:cs="David" w:hint="cs"/>
          <w:rtl/>
        </w:rPr>
        <w:t xml:space="preserve"> בעד; חבר הכנסת </w:t>
      </w:r>
      <w:proofErr w:type="spellStart"/>
      <w:r w:rsidRPr="00F47496">
        <w:rPr>
          <w:rFonts w:cs="David" w:hint="cs"/>
          <w:rtl/>
        </w:rPr>
        <w:t>טלב</w:t>
      </w:r>
      <w:proofErr w:type="spellEnd"/>
      <w:r w:rsidRPr="00F47496">
        <w:rPr>
          <w:rFonts w:cs="David" w:hint="cs"/>
          <w:rtl/>
        </w:rPr>
        <w:t xml:space="preserve"> </w:t>
      </w:r>
      <w:proofErr w:type="spellStart"/>
      <w:r w:rsidRPr="00F47496">
        <w:rPr>
          <w:rFonts w:cs="David" w:hint="cs"/>
          <w:rtl/>
        </w:rPr>
        <w:t>אלסאנע</w:t>
      </w:r>
      <w:proofErr w:type="spellEnd"/>
      <w:r w:rsidRPr="00F47496">
        <w:rPr>
          <w:rFonts w:cs="David" w:hint="cs"/>
          <w:rtl/>
        </w:rPr>
        <w:t xml:space="preserve"> </w:t>
      </w:r>
      <w:r w:rsidRPr="00F47496">
        <w:rPr>
          <w:rFonts w:cs="David"/>
          <w:rtl/>
        </w:rPr>
        <w:t>–</w:t>
      </w:r>
      <w:r w:rsidRPr="00F47496">
        <w:rPr>
          <w:rFonts w:cs="David" w:hint="cs"/>
          <w:rtl/>
        </w:rPr>
        <w:t xml:space="preserve"> בעד. </w:t>
      </w:r>
    </w:p>
    <w:p w14:paraId="6EA6AFBE" w14:textId="77777777" w:rsidR="00F47496" w:rsidRPr="00F47496" w:rsidRDefault="00F47496" w:rsidP="00F47496">
      <w:pPr>
        <w:bidi/>
        <w:rPr>
          <w:rFonts w:cs="David" w:hint="cs"/>
          <w:rtl/>
        </w:rPr>
      </w:pPr>
    </w:p>
    <w:p w14:paraId="0BB1112D" w14:textId="77777777" w:rsidR="00F47496" w:rsidRPr="00F47496" w:rsidRDefault="00F47496" w:rsidP="00F47496">
      <w:pPr>
        <w:bidi/>
        <w:rPr>
          <w:rFonts w:cs="David" w:hint="cs"/>
          <w:rtl/>
        </w:rPr>
      </w:pPr>
      <w:r w:rsidRPr="00F47496">
        <w:rPr>
          <w:rFonts w:cs="David" w:hint="cs"/>
          <w:rtl/>
        </w:rPr>
        <w:tab/>
        <w:t>ההצבעה הסתיימה. התוצאה ברורה: 12 בעד, 3 נגד. הנושא החדש אושר.</w:t>
      </w:r>
    </w:p>
    <w:p w14:paraId="22EC9649" w14:textId="77777777" w:rsidR="00F47496" w:rsidRPr="00F47496" w:rsidRDefault="00F47496" w:rsidP="00F47496">
      <w:pPr>
        <w:bidi/>
        <w:rPr>
          <w:rFonts w:cs="David" w:hint="cs"/>
          <w:rtl/>
        </w:rPr>
      </w:pPr>
    </w:p>
    <w:p w14:paraId="694E2511" w14:textId="77777777" w:rsidR="00F47496" w:rsidRPr="00F47496" w:rsidRDefault="00F47496" w:rsidP="00F47496">
      <w:pPr>
        <w:bidi/>
        <w:rPr>
          <w:rFonts w:cs="David" w:hint="cs"/>
          <w:u w:val="single"/>
          <w:rtl/>
        </w:rPr>
      </w:pPr>
      <w:r w:rsidRPr="00F47496">
        <w:rPr>
          <w:rFonts w:cs="David" w:hint="cs"/>
          <w:u w:val="single"/>
          <w:rtl/>
        </w:rPr>
        <w:t>דוד רותם:</w:t>
      </w:r>
    </w:p>
    <w:p w14:paraId="75F0E001" w14:textId="77777777" w:rsidR="00F47496" w:rsidRPr="00F47496" w:rsidRDefault="00F47496" w:rsidP="00F47496">
      <w:pPr>
        <w:bidi/>
        <w:rPr>
          <w:rFonts w:cs="David" w:hint="cs"/>
          <w:u w:val="single"/>
          <w:rtl/>
        </w:rPr>
      </w:pPr>
    </w:p>
    <w:p w14:paraId="34CE769B" w14:textId="77777777" w:rsidR="00F47496" w:rsidRPr="00F47496" w:rsidRDefault="00F47496" w:rsidP="00F47496">
      <w:pPr>
        <w:bidi/>
        <w:rPr>
          <w:rFonts w:cs="David" w:hint="cs"/>
          <w:rtl/>
        </w:rPr>
      </w:pPr>
      <w:r w:rsidRPr="00F47496">
        <w:rPr>
          <w:rFonts w:cs="David" w:hint="cs"/>
          <w:rtl/>
        </w:rPr>
        <w:tab/>
        <w:t xml:space="preserve"> אני רוצה רביזיה. </w:t>
      </w:r>
    </w:p>
    <w:p w14:paraId="6FA8F60B" w14:textId="77777777" w:rsidR="00F47496" w:rsidRPr="00F47496" w:rsidRDefault="00F47496" w:rsidP="00F47496">
      <w:pPr>
        <w:bidi/>
        <w:rPr>
          <w:rFonts w:cs="David" w:hint="cs"/>
          <w:rtl/>
        </w:rPr>
      </w:pPr>
    </w:p>
    <w:p w14:paraId="3FF3E6C0" w14:textId="77777777" w:rsidR="00F47496" w:rsidRDefault="00F47496" w:rsidP="00F47496">
      <w:pPr>
        <w:bidi/>
        <w:rPr>
          <w:rFonts w:cs="David" w:hint="cs"/>
          <w:u w:val="single"/>
          <w:rtl/>
        </w:rPr>
      </w:pPr>
    </w:p>
    <w:p w14:paraId="0AE83D2D" w14:textId="77777777" w:rsidR="00F47496" w:rsidRDefault="00F47496" w:rsidP="00F47496">
      <w:pPr>
        <w:bidi/>
        <w:rPr>
          <w:rFonts w:cs="David" w:hint="cs"/>
          <w:u w:val="single"/>
          <w:rtl/>
        </w:rPr>
      </w:pPr>
    </w:p>
    <w:p w14:paraId="0A7FB0A2" w14:textId="77777777" w:rsidR="00F47496" w:rsidRDefault="00F47496" w:rsidP="00F47496">
      <w:pPr>
        <w:bidi/>
        <w:rPr>
          <w:rFonts w:cs="David" w:hint="cs"/>
          <w:u w:val="single"/>
          <w:rtl/>
        </w:rPr>
      </w:pPr>
    </w:p>
    <w:p w14:paraId="5FA7DCB0" w14:textId="77777777" w:rsidR="00F47496" w:rsidRDefault="00F47496" w:rsidP="00F47496">
      <w:pPr>
        <w:bidi/>
        <w:rPr>
          <w:rFonts w:cs="David" w:hint="cs"/>
          <w:u w:val="single"/>
          <w:rtl/>
        </w:rPr>
      </w:pPr>
    </w:p>
    <w:p w14:paraId="45CA41BA" w14:textId="77777777" w:rsidR="00F47496" w:rsidRPr="00F47496" w:rsidRDefault="00F47496" w:rsidP="00F47496">
      <w:pPr>
        <w:bidi/>
        <w:rPr>
          <w:rFonts w:cs="David" w:hint="cs"/>
          <w:rtl/>
        </w:rPr>
      </w:pPr>
      <w:r w:rsidRPr="00F47496">
        <w:rPr>
          <w:rFonts w:cs="David" w:hint="cs"/>
          <w:u w:val="single"/>
          <w:rtl/>
        </w:rPr>
        <w:t>היו</w:t>
      </w:r>
      <w:r w:rsidRPr="00F47496">
        <w:rPr>
          <w:rFonts w:cs="David"/>
          <w:u w:val="single"/>
          <w:rtl/>
        </w:rPr>
        <w:t>"</w:t>
      </w:r>
      <w:r w:rsidRPr="00F47496">
        <w:rPr>
          <w:rFonts w:cs="David" w:hint="cs"/>
          <w:u w:val="single"/>
          <w:rtl/>
        </w:rPr>
        <w:t xml:space="preserve">ר זאב </w:t>
      </w:r>
      <w:proofErr w:type="spellStart"/>
      <w:r w:rsidRPr="00F47496">
        <w:rPr>
          <w:rFonts w:cs="David" w:hint="cs"/>
          <w:u w:val="single"/>
          <w:rtl/>
        </w:rPr>
        <w:t>אלקין</w:t>
      </w:r>
      <w:proofErr w:type="spellEnd"/>
      <w:r w:rsidRPr="00F47496">
        <w:rPr>
          <w:rFonts w:cs="David" w:hint="cs"/>
          <w:u w:val="single"/>
          <w:rtl/>
        </w:rPr>
        <w:t>:</w:t>
      </w:r>
    </w:p>
    <w:p w14:paraId="7B4844B9" w14:textId="77777777" w:rsidR="00F47496" w:rsidRPr="00F47496" w:rsidRDefault="00F47496" w:rsidP="00F47496">
      <w:pPr>
        <w:bidi/>
        <w:rPr>
          <w:rFonts w:cs="David" w:hint="cs"/>
          <w:rtl/>
        </w:rPr>
      </w:pPr>
    </w:p>
    <w:p w14:paraId="1E816A57" w14:textId="77777777" w:rsidR="00F47496" w:rsidRPr="00F47496" w:rsidRDefault="00F47496" w:rsidP="00F47496">
      <w:pPr>
        <w:bidi/>
        <w:rPr>
          <w:rFonts w:cs="David" w:hint="cs"/>
          <w:rtl/>
        </w:rPr>
      </w:pPr>
      <w:r w:rsidRPr="00F47496">
        <w:rPr>
          <w:rFonts w:cs="David" w:hint="cs"/>
          <w:rtl/>
        </w:rPr>
        <w:tab/>
        <w:t xml:space="preserve">מי בעד הרביזיה? </w:t>
      </w:r>
    </w:p>
    <w:p w14:paraId="65D94C44" w14:textId="77777777" w:rsidR="00F47496" w:rsidRPr="00F47496" w:rsidRDefault="00F47496" w:rsidP="00F47496">
      <w:pPr>
        <w:bidi/>
        <w:rPr>
          <w:rFonts w:cs="David" w:hint="cs"/>
          <w:rtl/>
        </w:rPr>
      </w:pPr>
    </w:p>
    <w:p w14:paraId="5C4FC38A" w14:textId="77777777" w:rsidR="00F47496" w:rsidRPr="00F47496" w:rsidRDefault="00F47496" w:rsidP="00F47496">
      <w:pPr>
        <w:bidi/>
        <w:ind w:firstLine="567"/>
        <w:rPr>
          <w:rFonts w:cs="David" w:hint="cs"/>
          <w:rtl/>
        </w:rPr>
      </w:pPr>
      <w:r w:rsidRPr="00F47496">
        <w:rPr>
          <w:rFonts w:cs="David" w:hint="cs"/>
          <w:rtl/>
        </w:rPr>
        <w:t xml:space="preserve">התייעצות סיעתית שתי דקות לפני רביזיה. </w:t>
      </w:r>
    </w:p>
    <w:p w14:paraId="7B0D621E" w14:textId="77777777" w:rsidR="00F47496" w:rsidRPr="00F47496" w:rsidRDefault="00F47496" w:rsidP="00F47496">
      <w:pPr>
        <w:bidi/>
        <w:rPr>
          <w:rFonts w:cs="David" w:hint="cs"/>
          <w:rtl/>
        </w:rPr>
      </w:pPr>
    </w:p>
    <w:p w14:paraId="4B7A02B2" w14:textId="77777777" w:rsidR="00F47496" w:rsidRPr="00F47496" w:rsidRDefault="00F47496" w:rsidP="00F47496">
      <w:pPr>
        <w:bidi/>
        <w:rPr>
          <w:rFonts w:cs="David" w:hint="cs"/>
          <w:u w:val="single"/>
          <w:rtl/>
        </w:rPr>
      </w:pPr>
      <w:r w:rsidRPr="00F47496">
        <w:rPr>
          <w:rFonts w:cs="David" w:hint="cs"/>
          <w:u w:val="single"/>
          <w:rtl/>
        </w:rPr>
        <w:t>דוד רותם:</w:t>
      </w:r>
    </w:p>
    <w:p w14:paraId="22C652CA" w14:textId="77777777" w:rsidR="00F47496" w:rsidRPr="00F47496" w:rsidRDefault="00F47496" w:rsidP="00F47496">
      <w:pPr>
        <w:bidi/>
        <w:rPr>
          <w:rFonts w:cs="David" w:hint="cs"/>
          <w:u w:val="single"/>
          <w:rtl/>
        </w:rPr>
      </w:pPr>
    </w:p>
    <w:p w14:paraId="2D62C6FB" w14:textId="77777777" w:rsidR="00F47496" w:rsidRPr="00F47496" w:rsidRDefault="00F47496" w:rsidP="00F47496">
      <w:pPr>
        <w:bidi/>
        <w:rPr>
          <w:rFonts w:cs="David" w:hint="cs"/>
          <w:rtl/>
        </w:rPr>
      </w:pPr>
      <w:r w:rsidRPr="00F47496">
        <w:rPr>
          <w:rFonts w:cs="David" w:hint="cs"/>
          <w:rtl/>
        </w:rPr>
        <w:tab/>
        <w:t xml:space="preserve"> חבר'ה, אני ביקשתי רביזיה, אני רוצה רביזיה, אחרת יבקשו לך את זה בעוד שעתיים.</w:t>
      </w:r>
    </w:p>
    <w:p w14:paraId="41785C7B" w14:textId="77777777" w:rsidR="00F47496" w:rsidRPr="00F47496" w:rsidRDefault="00F47496" w:rsidP="00F47496">
      <w:pPr>
        <w:bidi/>
        <w:rPr>
          <w:rFonts w:cs="David" w:hint="cs"/>
          <w:rtl/>
        </w:rPr>
      </w:pPr>
    </w:p>
    <w:p w14:paraId="4180B798" w14:textId="77777777" w:rsidR="00F47496" w:rsidRPr="00F47496" w:rsidRDefault="00F47496" w:rsidP="00F47496">
      <w:pPr>
        <w:bidi/>
        <w:rPr>
          <w:rFonts w:cs="David" w:hint="cs"/>
          <w:rtl/>
        </w:rPr>
      </w:pPr>
      <w:r w:rsidRPr="00F47496">
        <w:rPr>
          <w:rFonts w:cs="David" w:hint="cs"/>
          <w:u w:val="single"/>
          <w:rtl/>
        </w:rPr>
        <w:t>אלכס מילר:</w:t>
      </w:r>
    </w:p>
    <w:p w14:paraId="0210250E" w14:textId="77777777" w:rsidR="00F47496" w:rsidRPr="00F47496" w:rsidRDefault="00F47496" w:rsidP="00F47496">
      <w:pPr>
        <w:bidi/>
        <w:rPr>
          <w:rFonts w:cs="David" w:hint="cs"/>
          <w:rtl/>
        </w:rPr>
      </w:pPr>
    </w:p>
    <w:p w14:paraId="406A2D9A" w14:textId="77777777" w:rsidR="00F47496" w:rsidRPr="00F47496" w:rsidRDefault="00F47496" w:rsidP="00F47496">
      <w:pPr>
        <w:bidi/>
        <w:rPr>
          <w:rFonts w:cs="David" w:hint="cs"/>
          <w:rtl/>
        </w:rPr>
      </w:pPr>
      <w:r w:rsidRPr="00F47496">
        <w:rPr>
          <w:rFonts w:cs="David" w:hint="cs"/>
          <w:rtl/>
        </w:rPr>
        <w:tab/>
        <w:t xml:space="preserve"> אתה סוגר וזהו.</w:t>
      </w:r>
    </w:p>
    <w:p w14:paraId="44644A88" w14:textId="77777777" w:rsidR="00F47496" w:rsidRPr="00F47496" w:rsidRDefault="00F47496" w:rsidP="00F47496">
      <w:pPr>
        <w:bidi/>
        <w:rPr>
          <w:rFonts w:cs="David"/>
        </w:rPr>
      </w:pPr>
      <w:r w:rsidRPr="00F47496">
        <w:rPr>
          <w:rFonts w:cs="David" w:hint="cs"/>
          <w:u w:val="single"/>
          <w:rtl/>
        </w:rPr>
        <w:t xml:space="preserve">היו"ר זאב </w:t>
      </w:r>
      <w:proofErr w:type="spellStart"/>
      <w:r w:rsidRPr="00F47496">
        <w:rPr>
          <w:rFonts w:cs="David" w:hint="cs"/>
          <w:u w:val="single"/>
          <w:rtl/>
        </w:rPr>
        <w:t>אלקין</w:t>
      </w:r>
      <w:proofErr w:type="spellEnd"/>
      <w:r w:rsidRPr="00F47496">
        <w:rPr>
          <w:rFonts w:cs="David" w:hint="cs"/>
          <w:u w:val="single"/>
          <w:rtl/>
        </w:rPr>
        <w:t>:</w:t>
      </w:r>
    </w:p>
    <w:p w14:paraId="568C2F3A" w14:textId="77777777" w:rsidR="00F47496" w:rsidRPr="00F47496" w:rsidRDefault="00F47496" w:rsidP="00F47496">
      <w:pPr>
        <w:bidi/>
        <w:rPr>
          <w:rFonts w:cs="David" w:hint="cs"/>
          <w:rtl/>
        </w:rPr>
      </w:pPr>
    </w:p>
    <w:p w14:paraId="5AFCAC85" w14:textId="77777777" w:rsidR="00F47496" w:rsidRPr="00F47496" w:rsidRDefault="00F47496" w:rsidP="00F47496">
      <w:pPr>
        <w:bidi/>
        <w:rPr>
          <w:rFonts w:cs="David" w:hint="cs"/>
          <w:rtl/>
        </w:rPr>
      </w:pPr>
      <w:r w:rsidRPr="00F47496">
        <w:rPr>
          <w:rFonts w:cs="David" w:hint="cs"/>
          <w:rtl/>
        </w:rPr>
        <w:tab/>
        <w:t>ההתייעצות הסתיימה, אני חוזר להצבעה על הרביזיה.</w:t>
      </w:r>
    </w:p>
    <w:p w14:paraId="2A734C19" w14:textId="77777777" w:rsidR="00F47496" w:rsidRPr="00F47496" w:rsidRDefault="00F47496" w:rsidP="00F47496">
      <w:pPr>
        <w:bidi/>
        <w:rPr>
          <w:rFonts w:cs="David" w:hint="cs"/>
          <w:rtl/>
        </w:rPr>
      </w:pPr>
    </w:p>
    <w:p w14:paraId="243B367F" w14:textId="77777777" w:rsidR="00F47496" w:rsidRPr="00F47496" w:rsidRDefault="00F47496" w:rsidP="00F47496">
      <w:pPr>
        <w:bidi/>
        <w:ind w:firstLine="567"/>
        <w:rPr>
          <w:rFonts w:cs="David" w:hint="cs"/>
          <w:rtl/>
        </w:rPr>
      </w:pPr>
      <w:r w:rsidRPr="00F47496">
        <w:rPr>
          <w:rFonts w:cs="David" w:hint="cs"/>
          <w:rtl/>
        </w:rPr>
        <w:t xml:space="preserve"> מי בעד הרביזיה? מיעוט, נגד </w:t>
      </w:r>
      <w:r w:rsidRPr="00F47496">
        <w:rPr>
          <w:rFonts w:cs="David"/>
          <w:rtl/>
        </w:rPr>
        <w:t>–</w:t>
      </w:r>
      <w:r w:rsidRPr="00F47496">
        <w:rPr>
          <w:rFonts w:cs="David" w:hint="cs"/>
          <w:rtl/>
        </w:rPr>
        <w:t xml:space="preserve"> רוב. הרביזיה לא התקבלה. תודה רבה, הישיבה נעולה.</w:t>
      </w:r>
    </w:p>
    <w:p w14:paraId="0EA670B2" w14:textId="77777777" w:rsidR="00F47496" w:rsidRPr="00F47496" w:rsidRDefault="00F47496" w:rsidP="00F47496">
      <w:pPr>
        <w:bidi/>
        <w:rPr>
          <w:rFonts w:cs="David" w:hint="cs"/>
          <w:rtl/>
        </w:rPr>
      </w:pPr>
    </w:p>
    <w:p w14:paraId="223E05E0" w14:textId="77777777" w:rsidR="00F47496" w:rsidRDefault="00F47496" w:rsidP="00F47496">
      <w:pPr>
        <w:bidi/>
        <w:rPr>
          <w:rFonts w:cs="David" w:hint="cs"/>
          <w:u w:val="single"/>
          <w:rtl/>
        </w:rPr>
      </w:pPr>
    </w:p>
    <w:p w14:paraId="40743878" w14:textId="77777777" w:rsidR="00F47496" w:rsidRDefault="00F47496" w:rsidP="00F47496">
      <w:pPr>
        <w:bidi/>
        <w:rPr>
          <w:rFonts w:cs="David" w:hint="cs"/>
          <w:u w:val="single"/>
          <w:rtl/>
        </w:rPr>
      </w:pPr>
    </w:p>
    <w:p w14:paraId="45A7221E" w14:textId="77777777" w:rsidR="00F47496" w:rsidRPr="00F47496" w:rsidRDefault="00F47496" w:rsidP="00F47496">
      <w:pPr>
        <w:bidi/>
        <w:rPr>
          <w:rFonts w:cs="David" w:hint="cs"/>
          <w:b/>
          <w:bCs/>
          <w:u w:val="single"/>
          <w:rtl/>
        </w:rPr>
      </w:pPr>
    </w:p>
    <w:p w14:paraId="37D4C086" w14:textId="77777777" w:rsidR="00F47496" w:rsidRPr="00F47496" w:rsidRDefault="00F47496" w:rsidP="00F47496">
      <w:pPr>
        <w:bidi/>
        <w:rPr>
          <w:rFonts w:cs="David" w:hint="cs"/>
          <w:b/>
          <w:bCs/>
          <w:u w:val="single"/>
          <w:rtl/>
        </w:rPr>
      </w:pPr>
      <w:r w:rsidRPr="00F47496">
        <w:rPr>
          <w:rFonts w:cs="David" w:hint="cs"/>
          <w:b/>
          <w:bCs/>
          <w:u w:val="single"/>
          <w:rtl/>
        </w:rPr>
        <w:t>הישיבה ננעלה ב-10:00</w:t>
      </w:r>
    </w:p>
    <w:p w14:paraId="77EAB688" w14:textId="77777777" w:rsidR="00F47496" w:rsidRPr="00F47496" w:rsidRDefault="00F47496" w:rsidP="00F47496">
      <w:pPr>
        <w:bidi/>
        <w:rPr>
          <w:rFonts w:cs="David" w:hint="cs"/>
          <w:rtl/>
        </w:rPr>
      </w:pPr>
    </w:p>
    <w:p w14:paraId="02698828" w14:textId="77777777" w:rsidR="00552A80" w:rsidRPr="00F47496" w:rsidRDefault="00552A80" w:rsidP="00F47496">
      <w:pPr>
        <w:bidi/>
        <w:rPr>
          <w:rFonts w:cs="David" w:hint="cs"/>
          <w:rtl/>
        </w:rPr>
      </w:pPr>
    </w:p>
    <w:sectPr w:rsidR="00552A80" w:rsidRPr="00F47496" w:rsidSect="00F47496">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7074D" w14:textId="77777777" w:rsidR="00F47496" w:rsidRDefault="00F47496">
      <w:r>
        <w:separator/>
      </w:r>
    </w:p>
  </w:endnote>
  <w:endnote w:type="continuationSeparator" w:id="0">
    <w:p w14:paraId="4683715A" w14:textId="77777777" w:rsidR="00F47496" w:rsidRDefault="00F4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906AD" w14:textId="77777777" w:rsidR="00F47496" w:rsidRDefault="00F47496">
      <w:r>
        <w:separator/>
      </w:r>
    </w:p>
  </w:footnote>
  <w:footnote w:type="continuationSeparator" w:id="0">
    <w:p w14:paraId="31C4D1A8" w14:textId="77777777" w:rsidR="00F47496" w:rsidRDefault="00F47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96F8" w14:textId="77777777" w:rsidR="00F47496" w:rsidRDefault="00F47496" w:rsidP="00F4749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CA554E6" w14:textId="77777777" w:rsidR="00F47496" w:rsidRDefault="00F47496">
    <w:pPr>
      <w:pStyle w:val="Header"/>
      <w:ind w:right="360"/>
      <w:jc w:val="both"/>
      <w:rPr>
        <w:rtl/>
      </w:rPr>
    </w:pPr>
  </w:p>
  <w:p w14:paraId="4DB6ED38" w14:textId="77777777" w:rsidR="00F47496" w:rsidRDefault="00F47496"/>
  <w:p w14:paraId="7DB76C3C" w14:textId="77777777" w:rsidR="00F47496" w:rsidRDefault="00F47496"/>
  <w:p w14:paraId="00C03369" w14:textId="77777777" w:rsidR="00F47496" w:rsidRDefault="00F47496"/>
  <w:p w14:paraId="6880EF20" w14:textId="77777777" w:rsidR="00F47496" w:rsidRDefault="00F47496"/>
  <w:p w14:paraId="3562905E" w14:textId="77777777" w:rsidR="00F47496" w:rsidRDefault="00F47496"/>
  <w:p w14:paraId="2149411D" w14:textId="77777777" w:rsidR="00F47496" w:rsidRDefault="00F47496"/>
  <w:p w14:paraId="1253BCA5" w14:textId="77777777" w:rsidR="00F47496" w:rsidRDefault="00F47496"/>
  <w:p w14:paraId="3178C7E1" w14:textId="77777777" w:rsidR="00F47496" w:rsidRDefault="00F47496"/>
  <w:p w14:paraId="0198D696" w14:textId="77777777" w:rsidR="00F47496" w:rsidRDefault="00F4749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DE9D3" w14:textId="77777777" w:rsidR="00F47496" w:rsidRDefault="00F47496" w:rsidP="00F4749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22</w:t>
    </w:r>
    <w:r>
      <w:rPr>
        <w:rStyle w:val="PageNumber"/>
        <w:rtl/>
      </w:rPr>
      <w:fldChar w:fldCharType="end"/>
    </w:r>
  </w:p>
  <w:p w14:paraId="00A025BD" w14:textId="77777777" w:rsidR="00F47496" w:rsidRDefault="00F47496">
    <w:pPr>
      <w:pStyle w:val="Header"/>
      <w:ind w:right="360"/>
      <w:jc w:val="both"/>
      <w:rPr>
        <w:rFonts w:hint="cs"/>
        <w:rtl/>
      </w:rPr>
    </w:pPr>
    <w:r>
      <w:rPr>
        <w:rtl/>
      </w:rPr>
      <w:t>ועדת</w:t>
    </w:r>
    <w:r>
      <w:rPr>
        <w:rFonts w:hint="cs"/>
        <w:rtl/>
      </w:rPr>
      <w:t xml:space="preserve"> הכנסת</w:t>
    </w:r>
  </w:p>
  <w:p w14:paraId="1AD46E4C" w14:textId="77777777" w:rsidR="00F47496" w:rsidRDefault="00F47496">
    <w:pPr>
      <w:pStyle w:val="Header"/>
      <w:ind w:right="360"/>
      <w:jc w:val="both"/>
      <w:rPr>
        <w:rStyle w:val="PageNumber"/>
        <w:rFonts w:hint="cs"/>
        <w:rtl/>
      </w:rPr>
    </w:pPr>
    <w:r>
      <w:rPr>
        <w:rFonts w:hint="cs"/>
        <w:rtl/>
      </w:rPr>
      <w:t>21.7.2009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841"/>
    <w:multiLevelType w:val="hybridMultilevel"/>
    <w:tmpl w:val="AC8298DA"/>
    <w:lvl w:ilvl="0" w:tplc="CCD6B08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929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7938פרוטוקול_ישיבת_ועדה.doc"/>
    <w:docVar w:name="StartMode" w:val="3"/>
  </w:docVars>
  <w:rsids>
    <w:rsidRoot w:val="000D3BA7"/>
    <w:rsid w:val="000D3BA7"/>
    <w:rsid w:val="001B05C8"/>
    <w:rsid w:val="00552A80"/>
    <w:rsid w:val="00634095"/>
    <w:rsid w:val="00965806"/>
    <w:rsid w:val="00F47496"/>
    <w:rsid w:val="00FD6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2AF4FE2"/>
  <w15:chartTrackingRefBased/>
  <w15:docId w15:val="{75D2188A-A84A-44C4-A9A7-1A1FD120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F47496"/>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F47496"/>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F47496"/>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F47496"/>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47496"/>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F4749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47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4065</Words>
  <Characters>23176</Characters>
  <Application>Microsoft Office Word</Application>
  <DocSecurity>0</DocSecurity>
  <Lines>193</Lines>
  <Paragraphs>54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