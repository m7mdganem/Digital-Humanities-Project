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0418E" w14:textId="77777777" w:rsidR="00BF654C" w:rsidRPr="00BF654C" w:rsidRDefault="00BF654C" w:rsidP="00BF654C">
      <w:pPr>
        <w:pStyle w:val="Heading5"/>
        <w:rPr>
          <w:rFonts w:hint="cs"/>
          <w:b/>
          <w:bCs/>
          <w:sz w:val="24"/>
          <w:rtl/>
        </w:rPr>
      </w:pPr>
      <w:r w:rsidRPr="00BF654C">
        <w:rPr>
          <w:rFonts w:hint="cs"/>
          <w:b/>
          <w:bCs/>
          <w:sz w:val="24"/>
          <w:rtl/>
        </w:rPr>
        <w:t xml:space="preserve">                                                                                                                                                 </w:t>
      </w:r>
    </w:p>
    <w:p w14:paraId="508FB9C7" w14:textId="77777777" w:rsidR="00BF654C" w:rsidRPr="00BF654C" w:rsidRDefault="00BF654C" w:rsidP="00BF654C">
      <w:pPr>
        <w:pStyle w:val="Heading5"/>
        <w:rPr>
          <w:b/>
          <w:bCs/>
          <w:sz w:val="24"/>
          <w:rtl/>
        </w:rPr>
      </w:pPr>
      <w:r w:rsidRPr="00BF654C">
        <w:rPr>
          <w:b/>
          <w:bCs/>
          <w:sz w:val="24"/>
          <w:rtl/>
        </w:rPr>
        <w:t xml:space="preserve">הכנסת </w:t>
      </w:r>
      <w:r w:rsidRPr="00BF654C">
        <w:rPr>
          <w:rFonts w:hint="cs"/>
          <w:b/>
          <w:bCs/>
          <w:sz w:val="24"/>
          <w:rtl/>
        </w:rPr>
        <w:t>השמונה-עשרה</w:t>
      </w:r>
      <w:r w:rsidRPr="00BF654C">
        <w:rPr>
          <w:b/>
          <w:bCs/>
          <w:sz w:val="24"/>
          <w:rtl/>
        </w:rPr>
        <w:tab/>
      </w:r>
      <w:r w:rsidRPr="00BF654C">
        <w:rPr>
          <w:b/>
          <w:bCs/>
          <w:sz w:val="24"/>
          <w:rtl/>
        </w:rPr>
        <w:tab/>
      </w:r>
      <w:r w:rsidRPr="00BF654C">
        <w:rPr>
          <w:b/>
          <w:bCs/>
          <w:sz w:val="24"/>
          <w:rtl/>
        </w:rPr>
        <w:tab/>
      </w:r>
      <w:r w:rsidRPr="00BF654C">
        <w:rPr>
          <w:b/>
          <w:bCs/>
          <w:sz w:val="24"/>
          <w:rtl/>
        </w:rPr>
        <w:tab/>
      </w:r>
      <w:r w:rsidRPr="00BF654C">
        <w:rPr>
          <w:b/>
          <w:bCs/>
          <w:sz w:val="24"/>
          <w:rtl/>
        </w:rPr>
        <w:tab/>
      </w:r>
      <w:r w:rsidRPr="00BF654C">
        <w:rPr>
          <w:b/>
          <w:bCs/>
          <w:sz w:val="24"/>
          <w:rtl/>
        </w:rPr>
        <w:tab/>
        <w:t>נוסח לא מתוקן</w:t>
      </w:r>
    </w:p>
    <w:p w14:paraId="34D6F54A" w14:textId="77777777" w:rsidR="00BF654C" w:rsidRPr="00BF654C" w:rsidRDefault="00BF654C" w:rsidP="00BF654C">
      <w:pPr>
        <w:bidi/>
        <w:jc w:val="both"/>
        <w:rPr>
          <w:rFonts w:cs="David" w:hint="cs"/>
          <w:b/>
          <w:bCs/>
          <w:rtl/>
        </w:rPr>
      </w:pPr>
      <w:r w:rsidRPr="00BF654C">
        <w:rPr>
          <w:rFonts w:cs="David"/>
          <w:b/>
          <w:bCs/>
          <w:rtl/>
        </w:rPr>
        <w:t xml:space="preserve">מושב </w:t>
      </w:r>
      <w:r w:rsidRPr="00BF654C">
        <w:rPr>
          <w:rFonts w:cs="David" w:hint="cs"/>
          <w:b/>
          <w:bCs/>
          <w:rtl/>
        </w:rPr>
        <w:t>ראשון</w:t>
      </w:r>
    </w:p>
    <w:p w14:paraId="358CE43C" w14:textId="77777777" w:rsidR="00BF654C" w:rsidRPr="00BF654C" w:rsidRDefault="00BF654C" w:rsidP="00BF654C">
      <w:pPr>
        <w:bidi/>
        <w:jc w:val="both"/>
        <w:rPr>
          <w:rFonts w:cs="David"/>
          <w:b/>
          <w:bCs/>
          <w:rtl/>
        </w:rPr>
      </w:pPr>
    </w:p>
    <w:p w14:paraId="791CAF28" w14:textId="77777777" w:rsidR="00BF654C" w:rsidRPr="00BF654C" w:rsidRDefault="00BF654C" w:rsidP="00BF654C">
      <w:pPr>
        <w:bidi/>
        <w:jc w:val="center"/>
        <w:rPr>
          <w:rFonts w:cs="David" w:hint="cs"/>
          <w:b/>
          <w:bCs/>
          <w:rtl/>
        </w:rPr>
      </w:pPr>
      <w:r w:rsidRPr="00BF654C">
        <w:rPr>
          <w:rFonts w:cs="David"/>
          <w:b/>
          <w:bCs/>
          <w:rtl/>
        </w:rPr>
        <w:t>פרוטוקול מס'</w:t>
      </w:r>
      <w:r w:rsidRPr="00BF654C">
        <w:rPr>
          <w:rFonts w:cs="David" w:hint="cs"/>
          <w:b/>
          <w:bCs/>
          <w:rtl/>
        </w:rPr>
        <w:t xml:space="preserve"> 20</w:t>
      </w:r>
    </w:p>
    <w:p w14:paraId="5C7877CF" w14:textId="77777777" w:rsidR="00BF654C" w:rsidRPr="00BF654C" w:rsidRDefault="00BF654C" w:rsidP="00BF654C">
      <w:pPr>
        <w:bidi/>
        <w:jc w:val="center"/>
        <w:rPr>
          <w:rFonts w:cs="David" w:hint="cs"/>
          <w:b/>
          <w:bCs/>
          <w:rtl/>
        </w:rPr>
      </w:pPr>
      <w:r w:rsidRPr="00BF654C">
        <w:rPr>
          <w:rFonts w:cs="David" w:hint="cs"/>
          <w:b/>
          <w:bCs/>
          <w:rtl/>
        </w:rPr>
        <w:t>מישיבת ועדת הכנסת</w:t>
      </w:r>
    </w:p>
    <w:p w14:paraId="149917CB" w14:textId="77777777" w:rsidR="00BF654C" w:rsidRPr="00BF654C" w:rsidRDefault="00BF654C" w:rsidP="00BF654C">
      <w:pPr>
        <w:bidi/>
        <w:jc w:val="center"/>
        <w:rPr>
          <w:rFonts w:cs="David" w:hint="cs"/>
          <w:b/>
          <w:bCs/>
          <w:u w:val="single"/>
          <w:rtl/>
        </w:rPr>
      </w:pPr>
      <w:r w:rsidRPr="00BF654C">
        <w:rPr>
          <w:rFonts w:cs="David" w:hint="cs"/>
          <w:b/>
          <w:bCs/>
          <w:u w:val="single"/>
          <w:rtl/>
        </w:rPr>
        <w:t xml:space="preserve">יום שלישי, א' בתמוז </w:t>
      </w:r>
      <w:proofErr w:type="spellStart"/>
      <w:r w:rsidRPr="00BF654C">
        <w:rPr>
          <w:rFonts w:cs="David" w:hint="cs"/>
          <w:b/>
          <w:bCs/>
          <w:u w:val="single"/>
          <w:rtl/>
        </w:rPr>
        <w:t>התשס"ט</w:t>
      </w:r>
      <w:proofErr w:type="spellEnd"/>
      <w:r w:rsidRPr="00BF654C">
        <w:rPr>
          <w:rFonts w:cs="David" w:hint="cs"/>
          <w:b/>
          <w:bCs/>
          <w:u w:val="single"/>
          <w:rtl/>
        </w:rPr>
        <w:t xml:space="preserve"> (23 ביוני 2009), שעה 09:00</w:t>
      </w:r>
    </w:p>
    <w:p w14:paraId="5032872F" w14:textId="77777777" w:rsidR="00BF654C" w:rsidRDefault="00BF654C" w:rsidP="00BF654C">
      <w:pPr>
        <w:tabs>
          <w:tab w:val="left" w:pos="1221"/>
        </w:tabs>
        <w:bidi/>
        <w:jc w:val="both"/>
        <w:rPr>
          <w:rFonts w:cs="David" w:hint="cs"/>
          <w:b/>
          <w:bCs/>
          <w:u w:val="single"/>
          <w:rtl/>
        </w:rPr>
      </w:pPr>
    </w:p>
    <w:p w14:paraId="3D78F802" w14:textId="77777777" w:rsidR="00BF654C" w:rsidRPr="00BF654C" w:rsidRDefault="00BF654C" w:rsidP="00BF654C">
      <w:pPr>
        <w:tabs>
          <w:tab w:val="left" w:pos="1221"/>
        </w:tabs>
        <w:bidi/>
        <w:jc w:val="both"/>
        <w:rPr>
          <w:rFonts w:cs="David" w:hint="cs"/>
          <w:rtl/>
        </w:rPr>
      </w:pPr>
      <w:r w:rsidRPr="00BF654C">
        <w:rPr>
          <w:rFonts w:cs="David"/>
          <w:b/>
          <w:bCs/>
          <w:u w:val="single"/>
          <w:rtl/>
        </w:rPr>
        <w:t>סדר היום</w:t>
      </w:r>
      <w:r w:rsidRPr="00BF654C">
        <w:rPr>
          <w:rFonts w:cs="David"/>
          <w:rtl/>
        </w:rPr>
        <w:t>:</w:t>
      </w:r>
      <w:r w:rsidRPr="00BF654C">
        <w:rPr>
          <w:rFonts w:cs="David" w:hint="cs"/>
          <w:rtl/>
        </w:rPr>
        <w:t xml:space="preserve"> 1. ערעורים על החלטת יו"ר הכנסת והסגנים שלא לאשר דחיפות הצעה לסדר היום:</w:t>
      </w:r>
    </w:p>
    <w:p w14:paraId="64CF27B6" w14:textId="77777777" w:rsidR="00BF654C" w:rsidRPr="00BF654C" w:rsidRDefault="00BF654C" w:rsidP="00BF654C">
      <w:pPr>
        <w:tabs>
          <w:tab w:val="left" w:pos="1221"/>
        </w:tabs>
        <w:bidi/>
        <w:jc w:val="both"/>
        <w:rPr>
          <w:rFonts w:cs="David" w:hint="cs"/>
          <w:rtl/>
        </w:rPr>
      </w:pPr>
      <w:r w:rsidRPr="00BF654C">
        <w:rPr>
          <w:rFonts w:cs="David" w:hint="cs"/>
          <w:rtl/>
        </w:rPr>
        <w:t xml:space="preserve">                   א. של חבר הכנסת אופיר פינס-פז בנושא: </w:t>
      </w:r>
    </w:p>
    <w:p w14:paraId="7A3359CA" w14:textId="77777777" w:rsidR="00BF654C" w:rsidRPr="00BF654C" w:rsidRDefault="00BF654C" w:rsidP="00BF654C">
      <w:pPr>
        <w:tabs>
          <w:tab w:val="left" w:pos="1221"/>
        </w:tabs>
        <w:bidi/>
        <w:jc w:val="both"/>
        <w:rPr>
          <w:rFonts w:cs="David" w:hint="cs"/>
          <w:rtl/>
        </w:rPr>
      </w:pPr>
      <w:r w:rsidRPr="00BF654C">
        <w:rPr>
          <w:rFonts w:cs="David" w:hint="cs"/>
          <w:rtl/>
        </w:rPr>
        <w:t xml:space="preserve">                        "שלוש שנים לחטיפת גלעד שליט"</w:t>
      </w:r>
    </w:p>
    <w:p w14:paraId="1F089112" w14:textId="77777777" w:rsidR="00BF654C" w:rsidRPr="00BF654C" w:rsidRDefault="00BF654C" w:rsidP="00BF654C">
      <w:pPr>
        <w:tabs>
          <w:tab w:val="left" w:pos="1221"/>
        </w:tabs>
        <w:bidi/>
        <w:jc w:val="both"/>
        <w:rPr>
          <w:rFonts w:cs="David" w:hint="cs"/>
          <w:rtl/>
        </w:rPr>
      </w:pPr>
      <w:r w:rsidRPr="00BF654C">
        <w:rPr>
          <w:rFonts w:cs="David" w:hint="cs"/>
          <w:rtl/>
        </w:rPr>
        <w:t xml:space="preserve">                  </w:t>
      </w:r>
    </w:p>
    <w:p w14:paraId="26B22E97" w14:textId="77777777" w:rsidR="00BF654C" w:rsidRPr="00BF654C" w:rsidRDefault="00BF654C" w:rsidP="00BF654C">
      <w:pPr>
        <w:tabs>
          <w:tab w:val="left" w:pos="1221"/>
        </w:tabs>
        <w:bidi/>
        <w:jc w:val="both"/>
        <w:rPr>
          <w:rFonts w:cs="David" w:hint="cs"/>
          <w:rtl/>
        </w:rPr>
      </w:pPr>
      <w:r w:rsidRPr="00BF654C">
        <w:rPr>
          <w:rFonts w:cs="David" w:hint="cs"/>
          <w:rtl/>
        </w:rPr>
        <w:t xml:space="preserve">                  ב. של חבר הכנסת חיים </w:t>
      </w:r>
      <w:proofErr w:type="spellStart"/>
      <w:r w:rsidRPr="00BF654C">
        <w:rPr>
          <w:rFonts w:cs="David" w:hint="cs"/>
          <w:rtl/>
        </w:rPr>
        <w:t>אמסלם</w:t>
      </w:r>
      <w:proofErr w:type="spellEnd"/>
      <w:r w:rsidRPr="00BF654C">
        <w:rPr>
          <w:rFonts w:cs="David" w:hint="cs"/>
          <w:rtl/>
        </w:rPr>
        <w:t xml:space="preserve"> בנושא: </w:t>
      </w:r>
    </w:p>
    <w:p w14:paraId="1CB22289" w14:textId="77777777" w:rsidR="00BF654C" w:rsidRPr="00BF654C" w:rsidRDefault="00BF654C" w:rsidP="00BF654C">
      <w:pPr>
        <w:tabs>
          <w:tab w:val="left" w:pos="1221"/>
        </w:tabs>
        <w:bidi/>
        <w:jc w:val="both"/>
        <w:rPr>
          <w:rFonts w:cs="David" w:hint="cs"/>
          <w:b/>
          <w:bCs/>
          <w:rtl/>
        </w:rPr>
      </w:pPr>
      <w:r w:rsidRPr="00BF654C">
        <w:rPr>
          <w:rFonts w:cs="David" w:hint="cs"/>
          <w:rtl/>
        </w:rPr>
        <w:t xml:space="preserve">                      "מפקח הונאה בכשרות מטעם הרבנות הראשית הותקף על ידי בעלי </w:t>
      </w:r>
      <w:proofErr w:type="spellStart"/>
      <w:r w:rsidRPr="00BF654C">
        <w:rPr>
          <w:rFonts w:cs="David" w:hint="cs"/>
          <w:rtl/>
        </w:rPr>
        <w:t>איטליז</w:t>
      </w:r>
      <w:proofErr w:type="spellEnd"/>
      <w:r w:rsidRPr="00BF654C">
        <w:rPr>
          <w:rFonts w:cs="David" w:hint="cs"/>
          <w:rtl/>
        </w:rPr>
        <w:t>"</w:t>
      </w:r>
    </w:p>
    <w:p w14:paraId="78E3A6C6" w14:textId="77777777" w:rsidR="00BF654C" w:rsidRPr="00BF654C" w:rsidRDefault="00BF654C" w:rsidP="00BF654C">
      <w:pPr>
        <w:bidi/>
        <w:jc w:val="both"/>
        <w:rPr>
          <w:rFonts w:cs="David" w:hint="cs"/>
          <w:rtl/>
        </w:rPr>
      </w:pPr>
    </w:p>
    <w:p w14:paraId="5082054C" w14:textId="77777777" w:rsidR="00BF654C" w:rsidRPr="00BF654C" w:rsidRDefault="00BF654C" w:rsidP="00BF654C">
      <w:pPr>
        <w:bidi/>
        <w:jc w:val="both"/>
        <w:rPr>
          <w:rFonts w:cs="David" w:hint="cs"/>
          <w:rtl/>
        </w:rPr>
      </w:pPr>
      <w:r w:rsidRPr="00BF654C">
        <w:rPr>
          <w:rFonts w:cs="David" w:hint="cs"/>
          <w:rtl/>
        </w:rPr>
        <w:tab/>
        <w:t xml:space="preserve">       2. בקשת יו"ר ועדת הפנים והגנת הסביבה להעברת הצעת חוק הכללת אמצעי זיהוי </w:t>
      </w:r>
    </w:p>
    <w:p w14:paraId="271208C1" w14:textId="77777777" w:rsidR="00BF654C" w:rsidRPr="00BF654C" w:rsidRDefault="00BF654C" w:rsidP="00BF654C">
      <w:pPr>
        <w:bidi/>
        <w:jc w:val="both"/>
        <w:rPr>
          <w:rFonts w:cs="David" w:hint="cs"/>
          <w:rtl/>
        </w:rPr>
      </w:pPr>
      <w:r w:rsidRPr="00BF654C">
        <w:rPr>
          <w:rFonts w:cs="David" w:hint="cs"/>
          <w:rtl/>
        </w:rPr>
        <w:t xml:space="preserve">                      ביומטריים במסמכי זיהוי ובמאגרי מידע, </w:t>
      </w:r>
      <w:proofErr w:type="spellStart"/>
      <w:r w:rsidRPr="00BF654C">
        <w:rPr>
          <w:rFonts w:cs="David" w:hint="cs"/>
          <w:rtl/>
        </w:rPr>
        <w:t>התשס"ט</w:t>
      </w:r>
      <w:proofErr w:type="spellEnd"/>
      <w:r w:rsidRPr="00BF654C">
        <w:rPr>
          <w:rFonts w:cs="David" w:hint="cs"/>
          <w:rtl/>
        </w:rPr>
        <w:t xml:space="preserve">-2009, מוועדת הפנים והגנת </w:t>
      </w:r>
    </w:p>
    <w:p w14:paraId="79E6AD46" w14:textId="77777777" w:rsidR="00BF654C" w:rsidRPr="00BF654C" w:rsidRDefault="00BF654C" w:rsidP="00BF654C">
      <w:pPr>
        <w:bidi/>
        <w:jc w:val="both"/>
        <w:rPr>
          <w:rFonts w:cs="David" w:hint="cs"/>
          <w:rtl/>
        </w:rPr>
      </w:pPr>
      <w:r w:rsidRPr="00BF654C">
        <w:rPr>
          <w:rFonts w:cs="David" w:hint="cs"/>
          <w:rtl/>
        </w:rPr>
        <w:t xml:space="preserve">                      הסביבה לוועדה משותפת של ועדת המדע והטכנולוגיה וועדת הפנים והגנת הסביבה, </w:t>
      </w:r>
    </w:p>
    <w:p w14:paraId="21925C7B" w14:textId="77777777" w:rsidR="00BF654C" w:rsidRPr="00BF654C" w:rsidRDefault="00BF654C" w:rsidP="00BF654C">
      <w:pPr>
        <w:bidi/>
        <w:jc w:val="both"/>
        <w:rPr>
          <w:rFonts w:cs="David" w:hint="cs"/>
          <w:rtl/>
        </w:rPr>
      </w:pPr>
      <w:r w:rsidRPr="00BF654C">
        <w:rPr>
          <w:rFonts w:cs="David" w:hint="cs"/>
          <w:rtl/>
        </w:rPr>
        <w:t xml:space="preserve">                      והרכב הוועדה המשותפת.  </w:t>
      </w:r>
    </w:p>
    <w:p w14:paraId="06F28C84" w14:textId="77777777" w:rsidR="00BF654C" w:rsidRPr="00BF654C" w:rsidRDefault="00BF654C" w:rsidP="00BF654C">
      <w:pPr>
        <w:bidi/>
        <w:jc w:val="both"/>
        <w:rPr>
          <w:rFonts w:cs="David" w:hint="cs"/>
          <w:rtl/>
        </w:rPr>
      </w:pPr>
    </w:p>
    <w:p w14:paraId="22054F6A" w14:textId="77777777" w:rsidR="00BF654C" w:rsidRPr="00BF654C" w:rsidRDefault="00BF654C" w:rsidP="00BF654C">
      <w:pPr>
        <w:bidi/>
        <w:ind w:left="1245"/>
        <w:jc w:val="both"/>
        <w:rPr>
          <w:rFonts w:cs="David" w:hint="cs"/>
          <w:rtl/>
        </w:rPr>
      </w:pPr>
      <w:r w:rsidRPr="00BF654C">
        <w:rPr>
          <w:rFonts w:cs="David" w:hint="cs"/>
          <w:rtl/>
        </w:rPr>
        <w:t xml:space="preserve">3. פניית יו"ר ועדת החינוך, התרבות והספורט להעברת סעיפים 56 ו-58 מתוך פרק י"ד </w:t>
      </w:r>
    </w:p>
    <w:p w14:paraId="40C45679" w14:textId="77777777" w:rsidR="00BF654C" w:rsidRPr="00BF654C" w:rsidRDefault="00BF654C" w:rsidP="00BF654C">
      <w:pPr>
        <w:bidi/>
        <w:jc w:val="both"/>
        <w:rPr>
          <w:rFonts w:cs="David" w:hint="cs"/>
          <w:rtl/>
        </w:rPr>
      </w:pPr>
      <w:r w:rsidRPr="00BF654C">
        <w:rPr>
          <w:rFonts w:cs="David" w:hint="cs"/>
          <w:rtl/>
        </w:rPr>
        <w:t xml:space="preserve">                      בהצעת חוק ההתייעלות הכלכלית (תיקוני חקיקה ליישום התוכנית הכלכלית לשנים</w:t>
      </w:r>
    </w:p>
    <w:p w14:paraId="473625F1" w14:textId="77777777" w:rsidR="00BF654C" w:rsidRPr="00BF654C" w:rsidRDefault="00BF654C" w:rsidP="00BF654C">
      <w:pPr>
        <w:bidi/>
        <w:jc w:val="both"/>
        <w:rPr>
          <w:rFonts w:cs="David" w:hint="cs"/>
          <w:rtl/>
        </w:rPr>
      </w:pPr>
      <w:r w:rsidRPr="00BF654C">
        <w:rPr>
          <w:rFonts w:cs="David" w:hint="cs"/>
          <w:rtl/>
        </w:rPr>
        <w:t xml:space="preserve">                       2009 ו-2010), </w:t>
      </w:r>
      <w:proofErr w:type="spellStart"/>
      <w:r w:rsidRPr="00BF654C">
        <w:rPr>
          <w:rFonts w:cs="David" w:hint="cs"/>
          <w:rtl/>
        </w:rPr>
        <w:t>התשס"ט</w:t>
      </w:r>
      <w:proofErr w:type="spellEnd"/>
      <w:r w:rsidRPr="00BF654C">
        <w:rPr>
          <w:rFonts w:cs="David" w:hint="cs"/>
          <w:rtl/>
        </w:rPr>
        <w:t xml:space="preserve">-2009, וועדת הכלכלה לדיון בוועדה משותפת של ועדת </w:t>
      </w:r>
    </w:p>
    <w:p w14:paraId="035A5B0E" w14:textId="77777777" w:rsidR="00BF654C" w:rsidRPr="00BF654C" w:rsidRDefault="00BF654C" w:rsidP="00BF654C">
      <w:pPr>
        <w:bidi/>
        <w:jc w:val="both"/>
        <w:rPr>
          <w:rFonts w:cs="David" w:hint="cs"/>
          <w:rtl/>
        </w:rPr>
      </w:pPr>
      <w:r w:rsidRPr="00BF654C">
        <w:rPr>
          <w:rFonts w:cs="David" w:hint="cs"/>
          <w:rtl/>
        </w:rPr>
        <w:t xml:space="preserve">                     הכלכלה וועדת החינוך, התרבות והספורט</w:t>
      </w:r>
      <w:r w:rsidRPr="00BF654C">
        <w:rPr>
          <w:rFonts w:cs="David" w:hint="cs"/>
          <w:b/>
          <w:bCs/>
          <w:rtl/>
        </w:rPr>
        <w:t>.</w:t>
      </w:r>
    </w:p>
    <w:p w14:paraId="3C63ED05" w14:textId="77777777" w:rsidR="00BF654C" w:rsidRPr="00BF654C" w:rsidRDefault="00BF654C" w:rsidP="00BF654C">
      <w:pPr>
        <w:bidi/>
        <w:jc w:val="both"/>
        <w:rPr>
          <w:rFonts w:cs="David" w:hint="cs"/>
          <w:rtl/>
        </w:rPr>
      </w:pPr>
    </w:p>
    <w:p w14:paraId="6088B6DA" w14:textId="77777777" w:rsidR="00BF654C" w:rsidRPr="00BF654C" w:rsidRDefault="00BF654C" w:rsidP="00BF654C">
      <w:pPr>
        <w:bidi/>
        <w:ind w:left="1140"/>
        <w:jc w:val="both"/>
        <w:rPr>
          <w:rFonts w:cs="David" w:hint="cs"/>
          <w:rtl/>
        </w:rPr>
      </w:pPr>
      <w:r w:rsidRPr="00BF654C">
        <w:rPr>
          <w:rFonts w:cs="David" w:hint="cs"/>
          <w:rtl/>
        </w:rPr>
        <w:t xml:space="preserve">4. קביעת ועדה לדיון </w:t>
      </w:r>
      <w:proofErr w:type="spellStart"/>
      <w:r w:rsidRPr="00BF654C">
        <w:rPr>
          <w:rFonts w:cs="David" w:hint="cs"/>
          <w:rtl/>
        </w:rPr>
        <w:t>בהצ"ח</w:t>
      </w:r>
      <w:proofErr w:type="spellEnd"/>
      <w:r w:rsidRPr="00BF654C">
        <w:rPr>
          <w:rFonts w:cs="David" w:hint="cs"/>
          <w:rtl/>
        </w:rPr>
        <w:t xml:space="preserve"> מימון מפלגות (תיקון מס' 30) (הפסקת חברות בכנסת של </w:t>
      </w:r>
    </w:p>
    <w:p w14:paraId="77DBA175" w14:textId="77777777" w:rsidR="00BF654C" w:rsidRPr="00BF654C" w:rsidRDefault="00BF654C" w:rsidP="00BF654C">
      <w:pPr>
        <w:bidi/>
        <w:jc w:val="both"/>
        <w:rPr>
          <w:rFonts w:cs="David" w:hint="cs"/>
          <w:rtl/>
        </w:rPr>
      </w:pPr>
      <w:r w:rsidRPr="00BF654C">
        <w:rPr>
          <w:rFonts w:cs="David" w:hint="cs"/>
          <w:rtl/>
        </w:rPr>
        <w:t xml:space="preserve">                    שר), </w:t>
      </w:r>
      <w:proofErr w:type="spellStart"/>
      <w:r w:rsidRPr="00BF654C">
        <w:rPr>
          <w:rFonts w:cs="David" w:hint="cs"/>
          <w:rtl/>
        </w:rPr>
        <w:t>התשס"ט</w:t>
      </w:r>
      <w:proofErr w:type="spellEnd"/>
      <w:r w:rsidRPr="00BF654C">
        <w:rPr>
          <w:rFonts w:cs="David" w:hint="cs"/>
          <w:rtl/>
        </w:rPr>
        <w:t>-2009 (מ/420).</w:t>
      </w:r>
    </w:p>
    <w:p w14:paraId="3FCE04A8" w14:textId="77777777" w:rsidR="00BF654C" w:rsidRPr="00BF654C" w:rsidRDefault="00BF654C" w:rsidP="00BF654C">
      <w:pPr>
        <w:bidi/>
        <w:jc w:val="both"/>
        <w:rPr>
          <w:rFonts w:cs="David" w:hint="cs"/>
          <w:rtl/>
        </w:rPr>
      </w:pPr>
    </w:p>
    <w:p w14:paraId="5D95844F" w14:textId="77777777" w:rsidR="00BF654C" w:rsidRPr="00BF654C" w:rsidRDefault="00BF654C" w:rsidP="00BF654C">
      <w:pPr>
        <w:bidi/>
        <w:jc w:val="both"/>
        <w:rPr>
          <w:rFonts w:cs="David"/>
          <w:rtl/>
        </w:rPr>
      </w:pPr>
    </w:p>
    <w:p w14:paraId="4C01BE63" w14:textId="77777777" w:rsidR="00BF654C" w:rsidRPr="00BF654C" w:rsidRDefault="00BF654C" w:rsidP="00BF654C">
      <w:pPr>
        <w:bidi/>
        <w:jc w:val="both"/>
        <w:rPr>
          <w:rFonts w:cs="David"/>
          <w:b/>
          <w:bCs/>
          <w:u w:val="single"/>
          <w:rtl/>
        </w:rPr>
      </w:pPr>
      <w:r w:rsidRPr="00BF654C">
        <w:rPr>
          <w:rFonts w:cs="David"/>
          <w:b/>
          <w:bCs/>
          <w:u w:val="single"/>
          <w:rtl/>
        </w:rPr>
        <w:t>נכחו</w:t>
      </w:r>
      <w:r w:rsidRPr="00BF654C">
        <w:rPr>
          <w:rFonts w:cs="David"/>
          <w:rtl/>
        </w:rPr>
        <w:t>:</w:t>
      </w:r>
    </w:p>
    <w:p w14:paraId="79F1C72F" w14:textId="77777777" w:rsidR="00BF654C" w:rsidRPr="00BF654C" w:rsidRDefault="00BF654C" w:rsidP="00BF654C">
      <w:pPr>
        <w:bidi/>
        <w:jc w:val="both"/>
        <w:rPr>
          <w:rFonts w:cs="David"/>
          <w:rtl/>
        </w:rPr>
      </w:pPr>
    </w:p>
    <w:p w14:paraId="4B735381" w14:textId="77777777" w:rsidR="00BF654C" w:rsidRPr="00BF654C" w:rsidRDefault="00BF654C" w:rsidP="00BF654C">
      <w:pPr>
        <w:tabs>
          <w:tab w:val="left" w:pos="1788"/>
        </w:tabs>
        <w:bidi/>
        <w:jc w:val="both"/>
        <w:rPr>
          <w:rFonts w:cs="David"/>
          <w:rtl/>
        </w:rPr>
      </w:pPr>
      <w:r w:rsidRPr="00BF654C">
        <w:rPr>
          <w:rFonts w:cs="David"/>
          <w:b/>
          <w:bCs/>
          <w:u w:val="single"/>
          <w:rtl/>
        </w:rPr>
        <w:t>חברי הוועדה</w:t>
      </w:r>
      <w:r w:rsidRPr="00BF654C">
        <w:rPr>
          <w:rFonts w:cs="David"/>
          <w:rtl/>
        </w:rPr>
        <w:t>:</w:t>
      </w:r>
    </w:p>
    <w:p w14:paraId="22575867" w14:textId="77777777" w:rsidR="00BF654C" w:rsidRPr="00BF654C" w:rsidRDefault="00BF654C" w:rsidP="00BF654C">
      <w:pPr>
        <w:tabs>
          <w:tab w:val="left" w:pos="1788"/>
          <w:tab w:val="left" w:pos="3631"/>
        </w:tabs>
        <w:bidi/>
        <w:jc w:val="both"/>
        <w:rPr>
          <w:rFonts w:cs="David" w:hint="cs"/>
          <w:rtl/>
        </w:rPr>
      </w:pPr>
      <w:r w:rsidRPr="00BF654C">
        <w:rPr>
          <w:rFonts w:cs="David" w:hint="cs"/>
          <w:rtl/>
        </w:rPr>
        <w:t xml:space="preserve">זאב </w:t>
      </w:r>
      <w:proofErr w:type="spellStart"/>
      <w:r w:rsidRPr="00BF654C">
        <w:rPr>
          <w:rFonts w:cs="David" w:hint="cs"/>
          <w:rtl/>
        </w:rPr>
        <w:t>אלקין</w:t>
      </w:r>
      <w:proofErr w:type="spellEnd"/>
      <w:r w:rsidRPr="00BF654C">
        <w:rPr>
          <w:rFonts w:cs="David" w:hint="cs"/>
          <w:rtl/>
        </w:rPr>
        <w:t xml:space="preserve"> </w:t>
      </w:r>
      <w:r w:rsidRPr="00BF654C">
        <w:rPr>
          <w:rFonts w:cs="David"/>
          <w:rtl/>
        </w:rPr>
        <w:t>–</w:t>
      </w:r>
      <w:r w:rsidRPr="00BF654C">
        <w:rPr>
          <w:rFonts w:cs="David" w:hint="cs"/>
          <w:rtl/>
        </w:rPr>
        <w:t xml:space="preserve"> היו"ר</w:t>
      </w:r>
    </w:p>
    <w:p w14:paraId="0BE72769" w14:textId="77777777" w:rsidR="00BF654C" w:rsidRPr="00BF654C" w:rsidRDefault="00BF654C" w:rsidP="00BF654C">
      <w:pPr>
        <w:tabs>
          <w:tab w:val="left" w:pos="1788"/>
          <w:tab w:val="left" w:pos="3631"/>
        </w:tabs>
        <w:bidi/>
        <w:jc w:val="both"/>
        <w:rPr>
          <w:rFonts w:cs="David" w:hint="cs"/>
          <w:rtl/>
        </w:rPr>
      </w:pPr>
      <w:r w:rsidRPr="00BF654C">
        <w:rPr>
          <w:rFonts w:cs="David" w:hint="cs"/>
          <w:rtl/>
        </w:rPr>
        <w:t>רחל אדטו</w:t>
      </w:r>
    </w:p>
    <w:p w14:paraId="3DDF9F44" w14:textId="77777777" w:rsidR="00BF654C" w:rsidRPr="00BF654C" w:rsidRDefault="00BF654C" w:rsidP="00BF654C">
      <w:pPr>
        <w:tabs>
          <w:tab w:val="left" w:pos="1788"/>
          <w:tab w:val="left" w:pos="3631"/>
        </w:tabs>
        <w:bidi/>
        <w:jc w:val="both"/>
        <w:rPr>
          <w:rFonts w:cs="David" w:hint="cs"/>
          <w:rtl/>
        </w:rPr>
      </w:pPr>
      <w:r w:rsidRPr="00BF654C">
        <w:rPr>
          <w:rFonts w:cs="David" w:hint="cs"/>
          <w:rtl/>
        </w:rPr>
        <w:t xml:space="preserve">זבולון </w:t>
      </w:r>
      <w:proofErr w:type="spellStart"/>
      <w:r w:rsidRPr="00BF654C">
        <w:rPr>
          <w:rFonts w:cs="David" w:hint="cs"/>
          <w:rtl/>
        </w:rPr>
        <w:t>אורלב</w:t>
      </w:r>
      <w:proofErr w:type="spellEnd"/>
    </w:p>
    <w:p w14:paraId="46EDCF6A" w14:textId="77777777" w:rsidR="00BF654C" w:rsidRPr="00BF654C" w:rsidRDefault="00BF654C" w:rsidP="00BF654C">
      <w:pPr>
        <w:tabs>
          <w:tab w:val="left" w:pos="1788"/>
          <w:tab w:val="left" w:pos="3631"/>
        </w:tabs>
        <w:bidi/>
        <w:jc w:val="both"/>
        <w:rPr>
          <w:rFonts w:cs="David" w:hint="cs"/>
          <w:rtl/>
        </w:rPr>
      </w:pPr>
      <w:r w:rsidRPr="00BF654C">
        <w:rPr>
          <w:rFonts w:cs="David" w:hint="cs"/>
          <w:rtl/>
        </w:rPr>
        <w:t xml:space="preserve">חיים </w:t>
      </w:r>
      <w:proofErr w:type="spellStart"/>
      <w:r w:rsidRPr="00BF654C">
        <w:rPr>
          <w:rFonts w:cs="David" w:hint="cs"/>
          <w:rtl/>
        </w:rPr>
        <w:t>אמסלם</w:t>
      </w:r>
      <w:proofErr w:type="spellEnd"/>
    </w:p>
    <w:p w14:paraId="2C3AFBF0" w14:textId="77777777" w:rsidR="00BF654C" w:rsidRPr="00BF654C" w:rsidRDefault="00BF654C" w:rsidP="00BF654C">
      <w:pPr>
        <w:tabs>
          <w:tab w:val="left" w:pos="1788"/>
          <w:tab w:val="left" w:pos="3631"/>
        </w:tabs>
        <w:bidi/>
        <w:jc w:val="both"/>
        <w:rPr>
          <w:rFonts w:cs="David" w:hint="cs"/>
          <w:rtl/>
        </w:rPr>
      </w:pPr>
      <w:r w:rsidRPr="00BF654C">
        <w:rPr>
          <w:rFonts w:cs="David" w:hint="cs"/>
          <w:rtl/>
        </w:rPr>
        <w:t xml:space="preserve">דני </w:t>
      </w:r>
      <w:proofErr w:type="spellStart"/>
      <w:r w:rsidRPr="00BF654C">
        <w:rPr>
          <w:rFonts w:cs="David" w:hint="cs"/>
          <w:rtl/>
        </w:rPr>
        <w:t>דנון</w:t>
      </w:r>
      <w:proofErr w:type="spellEnd"/>
    </w:p>
    <w:p w14:paraId="6DDFE546" w14:textId="77777777" w:rsidR="00BF654C" w:rsidRPr="00BF654C" w:rsidRDefault="00BF654C" w:rsidP="00BF654C">
      <w:pPr>
        <w:tabs>
          <w:tab w:val="left" w:pos="1788"/>
          <w:tab w:val="left" w:pos="3631"/>
        </w:tabs>
        <w:bidi/>
        <w:jc w:val="both"/>
        <w:rPr>
          <w:rFonts w:cs="David" w:hint="cs"/>
          <w:rtl/>
        </w:rPr>
      </w:pPr>
      <w:r w:rsidRPr="00BF654C">
        <w:rPr>
          <w:rFonts w:cs="David" w:hint="cs"/>
          <w:rtl/>
        </w:rPr>
        <w:t>נסים זאב</w:t>
      </w:r>
    </w:p>
    <w:p w14:paraId="416BAC62" w14:textId="77777777" w:rsidR="00BF654C" w:rsidRPr="00BF654C" w:rsidRDefault="00BF654C" w:rsidP="00BF654C">
      <w:pPr>
        <w:tabs>
          <w:tab w:val="left" w:pos="1788"/>
          <w:tab w:val="left" w:pos="3631"/>
        </w:tabs>
        <w:bidi/>
        <w:jc w:val="both"/>
        <w:rPr>
          <w:rFonts w:cs="David" w:hint="cs"/>
          <w:rtl/>
        </w:rPr>
      </w:pPr>
      <w:r w:rsidRPr="00BF654C">
        <w:rPr>
          <w:rFonts w:cs="David" w:hint="cs"/>
          <w:rtl/>
        </w:rPr>
        <w:t>אחמד טיבי</w:t>
      </w:r>
    </w:p>
    <w:p w14:paraId="5AC1127A" w14:textId="77777777" w:rsidR="00BF654C" w:rsidRPr="00BF654C" w:rsidRDefault="00BF654C" w:rsidP="00BF654C">
      <w:pPr>
        <w:tabs>
          <w:tab w:val="left" w:pos="1788"/>
          <w:tab w:val="left" w:pos="3631"/>
        </w:tabs>
        <w:bidi/>
        <w:jc w:val="both"/>
        <w:rPr>
          <w:rFonts w:cs="David" w:hint="cs"/>
          <w:rtl/>
        </w:rPr>
      </w:pPr>
      <w:r w:rsidRPr="00BF654C">
        <w:rPr>
          <w:rFonts w:cs="David" w:hint="cs"/>
          <w:rtl/>
        </w:rPr>
        <w:t xml:space="preserve">יריב </w:t>
      </w:r>
      <w:proofErr w:type="spellStart"/>
      <w:r w:rsidRPr="00BF654C">
        <w:rPr>
          <w:rFonts w:cs="David" w:hint="cs"/>
          <w:rtl/>
        </w:rPr>
        <w:t>לוין</w:t>
      </w:r>
      <w:proofErr w:type="spellEnd"/>
    </w:p>
    <w:p w14:paraId="3BEEBB38" w14:textId="77777777" w:rsidR="00BF654C" w:rsidRPr="00BF654C" w:rsidRDefault="00BF654C" w:rsidP="00BF654C">
      <w:pPr>
        <w:tabs>
          <w:tab w:val="left" w:pos="1788"/>
          <w:tab w:val="left" w:pos="3631"/>
        </w:tabs>
        <w:bidi/>
        <w:jc w:val="both"/>
        <w:rPr>
          <w:rFonts w:cs="David" w:hint="cs"/>
          <w:rtl/>
        </w:rPr>
      </w:pPr>
      <w:r w:rsidRPr="00BF654C">
        <w:rPr>
          <w:rFonts w:cs="David" w:hint="cs"/>
          <w:rtl/>
        </w:rPr>
        <w:t xml:space="preserve">מנחם אליעזר </w:t>
      </w:r>
      <w:proofErr w:type="spellStart"/>
      <w:r w:rsidRPr="00BF654C">
        <w:rPr>
          <w:rFonts w:cs="David" w:hint="cs"/>
          <w:rtl/>
        </w:rPr>
        <w:t>מוזס</w:t>
      </w:r>
      <w:proofErr w:type="spellEnd"/>
    </w:p>
    <w:p w14:paraId="50913892" w14:textId="77777777" w:rsidR="00BF654C" w:rsidRPr="00BF654C" w:rsidRDefault="00BF654C" w:rsidP="00BF654C">
      <w:pPr>
        <w:tabs>
          <w:tab w:val="left" w:pos="1788"/>
          <w:tab w:val="left" w:pos="3631"/>
        </w:tabs>
        <w:bidi/>
        <w:jc w:val="both"/>
        <w:rPr>
          <w:rFonts w:cs="David" w:hint="cs"/>
          <w:rtl/>
        </w:rPr>
      </w:pPr>
      <w:r w:rsidRPr="00BF654C">
        <w:rPr>
          <w:rFonts w:cs="David" w:hint="cs"/>
          <w:rtl/>
        </w:rPr>
        <w:t>אלכס מילר</w:t>
      </w:r>
    </w:p>
    <w:p w14:paraId="6E342216" w14:textId="77777777" w:rsidR="00BF654C" w:rsidRPr="00BF654C" w:rsidRDefault="00BF654C" w:rsidP="00BF654C">
      <w:pPr>
        <w:tabs>
          <w:tab w:val="left" w:pos="1788"/>
          <w:tab w:val="left" w:pos="3631"/>
        </w:tabs>
        <w:bidi/>
        <w:jc w:val="both"/>
        <w:rPr>
          <w:rFonts w:cs="David" w:hint="cs"/>
          <w:rtl/>
        </w:rPr>
      </w:pPr>
      <w:r w:rsidRPr="00BF654C">
        <w:rPr>
          <w:rFonts w:cs="David" w:hint="cs"/>
          <w:rtl/>
        </w:rPr>
        <w:t xml:space="preserve">אברהם </w:t>
      </w:r>
      <w:proofErr w:type="spellStart"/>
      <w:r w:rsidRPr="00BF654C">
        <w:rPr>
          <w:rFonts w:cs="David" w:hint="cs"/>
          <w:rtl/>
        </w:rPr>
        <w:t>מיכאלי</w:t>
      </w:r>
      <w:proofErr w:type="spellEnd"/>
    </w:p>
    <w:p w14:paraId="610C9928" w14:textId="77777777" w:rsidR="00BF654C" w:rsidRPr="00BF654C" w:rsidRDefault="00BF654C" w:rsidP="00BF654C">
      <w:pPr>
        <w:tabs>
          <w:tab w:val="left" w:pos="1788"/>
          <w:tab w:val="left" w:pos="3631"/>
        </w:tabs>
        <w:bidi/>
        <w:jc w:val="both"/>
        <w:rPr>
          <w:rFonts w:cs="David" w:hint="cs"/>
          <w:rtl/>
        </w:rPr>
      </w:pPr>
      <w:r w:rsidRPr="00BF654C">
        <w:rPr>
          <w:rFonts w:cs="David" w:hint="cs"/>
          <w:rtl/>
        </w:rPr>
        <w:t xml:space="preserve">אורי </w:t>
      </w:r>
      <w:proofErr w:type="spellStart"/>
      <w:r w:rsidRPr="00BF654C">
        <w:rPr>
          <w:rFonts w:cs="David" w:hint="cs"/>
          <w:rtl/>
        </w:rPr>
        <w:t>מקלב</w:t>
      </w:r>
      <w:proofErr w:type="spellEnd"/>
    </w:p>
    <w:p w14:paraId="3B5C746A" w14:textId="77777777" w:rsidR="00BF654C" w:rsidRPr="00BF654C" w:rsidRDefault="00BF654C" w:rsidP="00BF654C">
      <w:pPr>
        <w:tabs>
          <w:tab w:val="left" w:pos="1788"/>
          <w:tab w:val="left" w:pos="3631"/>
        </w:tabs>
        <w:bidi/>
        <w:jc w:val="both"/>
        <w:rPr>
          <w:rFonts w:cs="David" w:hint="cs"/>
          <w:rtl/>
        </w:rPr>
      </w:pPr>
      <w:r w:rsidRPr="00BF654C">
        <w:rPr>
          <w:rFonts w:cs="David" w:hint="cs"/>
          <w:rtl/>
        </w:rPr>
        <w:t>אופיר פינס-פז</w:t>
      </w:r>
    </w:p>
    <w:p w14:paraId="64EADB06" w14:textId="77777777" w:rsidR="00BF654C" w:rsidRPr="00BF654C" w:rsidRDefault="00BF654C" w:rsidP="00BF654C">
      <w:pPr>
        <w:tabs>
          <w:tab w:val="left" w:pos="1788"/>
          <w:tab w:val="left" w:pos="3631"/>
        </w:tabs>
        <w:bidi/>
        <w:jc w:val="both"/>
        <w:rPr>
          <w:rFonts w:cs="David" w:hint="cs"/>
          <w:rtl/>
        </w:rPr>
      </w:pPr>
      <w:r w:rsidRPr="00BF654C">
        <w:rPr>
          <w:rFonts w:cs="David" w:hint="cs"/>
          <w:rtl/>
        </w:rPr>
        <w:t xml:space="preserve">ציון </w:t>
      </w:r>
      <w:proofErr w:type="spellStart"/>
      <w:r w:rsidRPr="00BF654C">
        <w:rPr>
          <w:rFonts w:cs="David" w:hint="cs"/>
          <w:rtl/>
        </w:rPr>
        <w:t>פניאן</w:t>
      </w:r>
      <w:proofErr w:type="spellEnd"/>
    </w:p>
    <w:p w14:paraId="20E17130" w14:textId="77777777" w:rsidR="00BF654C" w:rsidRPr="00BF654C" w:rsidRDefault="00BF654C" w:rsidP="00BF654C">
      <w:pPr>
        <w:tabs>
          <w:tab w:val="left" w:pos="1788"/>
          <w:tab w:val="left" w:pos="3631"/>
        </w:tabs>
        <w:bidi/>
        <w:jc w:val="both"/>
        <w:rPr>
          <w:rFonts w:cs="David" w:hint="cs"/>
          <w:rtl/>
        </w:rPr>
      </w:pPr>
      <w:r w:rsidRPr="00BF654C">
        <w:rPr>
          <w:rFonts w:cs="David" w:hint="cs"/>
          <w:rtl/>
        </w:rPr>
        <w:t>מאיר שטרית</w:t>
      </w:r>
    </w:p>
    <w:p w14:paraId="03C00985" w14:textId="77777777" w:rsidR="00BF654C" w:rsidRPr="00BF654C" w:rsidRDefault="00BF654C" w:rsidP="00BF654C">
      <w:pPr>
        <w:tabs>
          <w:tab w:val="left" w:pos="1788"/>
          <w:tab w:val="left" w:pos="3631"/>
        </w:tabs>
        <w:bidi/>
        <w:jc w:val="both"/>
        <w:rPr>
          <w:rFonts w:cs="David" w:hint="cs"/>
          <w:b/>
          <w:bCs/>
          <w:u w:val="single"/>
          <w:rtl/>
        </w:rPr>
      </w:pPr>
    </w:p>
    <w:p w14:paraId="7939E6F0" w14:textId="77777777" w:rsidR="00BF654C" w:rsidRPr="00BF654C" w:rsidRDefault="00BF654C" w:rsidP="00BF654C">
      <w:pPr>
        <w:tabs>
          <w:tab w:val="left" w:pos="1788"/>
          <w:tab w:val="left" w:pos="3631"/>
        </w:tabs>
        <w:bidi/>
        <w:jc w:val="both"/>
        <w:rPr>
          <w:rFonts w:cs="David" w:hint="cs"/>
          <w:b/>
          <w:bCs/>
          <w:u w:val="single"/>
          <w:rtl/>
        </w:rPr>
      </w:pPr>
      <w:r w:rsidRPr="00BF654C">
        <w:rPr>
          <w:rFonts w:cs="David" w:hint="cs"/>
          <w:b/>
          <w:bCs/>
          <w:u w:val="single"/>
          <w:rtl/>
        </w:rPr>
        <w:t>מוזמנים:</w:t>
      </w:r>
    </w:p>
    <w:p w14:paraId="3D5D8B29" w14:textId="77777777" w:rsidR="00BF654C" w:rsidRPr="00BF654C" w:rsidRDefault="00BF654C" w:rsidP="00BF654C">
      <w:pPr>
        <w:tabs>
          <w:tab w:val="left" w:pos="1788"/>
          <w:tab w:val="left" w:pos="3631"/>
        </w:tabs>
        <w:bidi/>
        <w:jc w:val="both"/>
        <w:rPr>
          <w:rFonts w:cs="David" w:hint="cs"/>
          <w:rtl/>
        </w:rPr>
      </w:pPr>
      <w:r w:rsidRPr="00BF654C">
        <w:rPr>
          <w:rFonts w:cs="David" w:hint="cs"/>
          <w:rtl/>
        </w:rPr>
        <w:t xml:space="preserve">נאזם בדר </w:t>
      </w:r>
      <w:r w:rsidRPr="00BF654C">
        <w:rPr>
          <w:rFonts w:cs="David"/>
          <w:rtl/>
        </w:rPr>
        <w:t>–</w:t>
      </w:r>
      <w:r w:rsidRPr="00BF654C">
        <w:rPr>
          <w:rFonts w:cs="David" w:hint="cs"/>
          <w:rtl/>
        </w:rPr>
        <w:t xml:space="preserve"> סגן מזכיר הכנסת</w:t>
      </w:r>
    </w:p>
    <w:p w14:paraId="48B0750B" w14:textId="77777777" w:rsidR="00BF654C" w:rsidRPr="00BF654C" w:rsidRDefault="00BF654C" w:rsidP="00BF654C">
      <w:pPr>
        <w:tabs>
          <w:tab w:val="left" w:pos="1788"/>
          <w:tab w:val="left" w:pos="3631"/>
        </w:tabs>
        <w:bidi/>
        <w:jc w:val="both"/>
        <w:rPr>
          <w:rFonts w:cs="David" w:hint="cs"/>
          <w:rtl/>
        </w:rPr>
      </w:pPr>
      <w:r w:rsidRPr="00BF654C">
        <w:rPr>
          <w:rFonts w:cs="David" w:hint="cs"/>
          <w:rtl/>
        </w:rPr>
        <w:t xml:space="preserve">יצחק שד"ר </w:t>
      </w:r>
      <w:r w:rsidRPr="00BF654C">
        <w:rPr>
          <w:rFonts w:cs="David"/>
          <w:rtl/>
        </w:rPr>
        <w:t>–</w:t>
      </w:r>
      <w:r w:rsidRPr="00BF654C">
        <w:rPr>
          <w:rFonts w:cs="David" w:hint="cs"/>
          <w:rtl/>
        </w:rPr>
        <w:t xml:space="preserve"> קצין הכנסת</w:t>
      </w:r>
    </w:p>
    <w:p w14:paraId="3486F5F9" w14:textId="77777777" w:rsidR="00BF654C" w:rsidRPr="00BF654C" w:rsidRDefault="00BF654C" w:rsidP="00BF654C">
      <w:pPr>
        <w:tabs>
          <w:tab w:val="left" w:pos="1788"/>
          <w:tab w:val="left" w:pos="3631"/>
        </w:tabs>
        <w:bidi/>
        <w:jc w:val="both"/>
        <w:rPr>
          <w:rFonts w:cs="David" w:hint="cs"/>
          <w:rtl/>
        </w:rPr>
      </w:pPr>
    </w:p>
    <w:p w14:paraId="3897162B" w14:textId="77777777" w:rsidR="00BF654C" w:rsidRPr="00BF654C" w:rsidRDefault="00BF654C" w:rsidP="00BF654C">
      <w:pPr>
        <w:tabs>
          <w:tab w:val="left" w:pos="1930"/>
        </w:tabs>
        <w:bidi/>
        <w:jc w:val="both"/>
        <w:rPr>
          <w:rFonts w:cs="David" w:hint="cs"/>
          <w:rtl/>
        </w:rPr>
      </w:pPr>
      <w:r w:rsidRPr="00BF654C">
        <w:rPr>
          <w:rFonts w:cs="David"/>
          <w:b/>
          <w:bCs/>
          <w:u w:val="single"/>
          <w:rtl/>
        </w:rPr>
        <w:t>י</w:t>
      </w:r>
      <w:r w:rsidRPr="00BF654C">
        <w:rPr>
          <w:rFonts w:cs="David" w:hint="cs"/>
          <w:b/>
          <w:bCs/>
          <w:u w:val="single"/>
          <w:rtl/>
        </w:rPr>
        <w:t>יעוץ משפטי</w:t>
      </w:r>
      <w:r w:rsidRPr="00BF654C">
        <w:rPr>
          <w:rFonts w:cs="David"/>
          <w:b/>
          <w:bCs/>
          <w:u w:val="single"/>
          <w:rtl/>
        </w:rPr>
        <w:t>:</w:t>
      </w:r>
      <w:r w:rsidRPr="00BF654C">
        <w:rPr>
          <w:rFonts w:cs="David" w:hint="cs"/>
          <w:rtl/>
        </w:rPr>
        <w:t xml:space="preserve"> ארבל אסטרחן, יעל </w:t>
      </w:r>
      <w:proofErr w:type="spellStart"/>
      <w:r w:rsidRPr="00BF654C">
        <w:rPr>
          <w:rFonts w:cs="David" w:hint="cs"/>
          <w:rtl/>
        </w:rPr>
        <w:t>סלנט</w:t>
      </w:r>
      <w:proofErr w:type="spellEnd"/>
      <w:r w:rsidRPr="00BF654C">
        <w:rPr>
          <w:rFonts w:cs="David" w:hint="cs"/>
          <w:rtl/>
        </w:rPr>
        <w:t xml:space="preserve"> </w:t>
      </w:r>
    </w:p>
    <w:p w14:paraId="173A38C1" w14:textId="77777777" w:rsidR="00BF654C" w:rsidRPr="00BF654C" w:rsidRDefault="00BF654C" w:rsidP="00BF654C">
      <w:pPr>
        <w:tabs>
          <w:tab w:val="left" w:pos="1930"/>
        </w:tabs>
        <w:bidi/>
        <w:jc w:val="both"/>
        <w:rPr>
          <w:rFonts w:cs="David" w:hint="cs"/>
          <w:rtl/>
        </w:rPr>
      </w:pPr>
      <w:r w:rsidRPr="00BF654C">
        <w:rPr>
          <w:rFonts w:cs="David" w:hint="cs"/>
          <w:b/>
          <w:bCs/>
          <w:u w:val="single"/>
          <w:rtl/>
        </w:rPr>
        <w:t>מנהלת הוועדה</w:t>
      </w:r>
      <w:r w:rsidRPr="00BF654C">
        <w:rPr>
          <w:rFonts w:cs="David" w:hint="cs"/>
          <w:rtl/>
        </w:rPr>
        <w:t>: אתי בן יוסף</w:t>
      </w:r>
    </w:p>
    <w:p w14:paraId="2FA00261" w14:textId="77777777" w:rsidR="00BF654C" w:rsidRPr="00BF654C" w:rsidRDefault="00BF654C" w:rsidP="00BF654C">
      <w:pPr>
        <w:tabs>
          <w:tab w:val="left" w:pos="1930"/>
        </w:tabs>
        <w:bidi/>
        <w:jc w:val="both"/>
        <w:rPr>
          <w:rFonts w:cs="David" w:hint="cs"/>
          <w:rtl/>
        </w:rPr>
      </w:pPr>
      <w:r w:rsidRPr="00BF654C">
        <w:rPr>
          <w:rFonts w:cs="David" w:hint="cs"/>
          <w:b/>
          <w:bCs/>
          <w:u w:val="single"/>
          <w:rtl/>
        </w:rPr>
        <w:t xml:space="preserve">רשמת </w:t>
      </w:r>
      <w:proofErr w:type="spellStart"/>
      <w:r w:rsidRPr="00BF654C">
        <w:rPr>
          <w:rFonts w:cs="David" w:hint="cs"/>
          <w:b/>
          <w:bCs/>
          <w:u w:val="single"/>
          <w:rtl/>
        </w:rPr>
        <w:t>פרלמנטרית</w:t>
      </w:r>
      <w:proofErr w:type="spellEnd"/>
      <w:r w:rsidRPr="00BF654C">
        <w:rPr>
          <w:rFonts w:cs="David"/>
          <w:rtl/>
        </w:rPr>
        <w:t>:</w:t>
      </w:r>
      <w:r w:rsidRPr="00BF654C">
        <w:rPr>
          <w:rFonts w:cs="David" w:hint="cs"/>
          <w:rtl/>
        </w:rPr>
        <w:t xml:space="preserve"> רותי וייס</w:t>
      </w:r>
    </w:p>
    <w:p w14:paraId="28881AE8" w14:textId="77777777" w:rsidR="00BF654C" w:rsidRPr="00BF654C" w:rsidRDefault="00BF654C" w:rsidP="00BF654C">
      <w:pPr>
        <w:bidi/>
        <w:jc w:val="both"/>
        <w:rPr>
          <w:rFonts w:cs="David" w:hint="cs"/>
          <w:u w:val="single"/>
          <w:rtl/>
        </w:rPr>
      </w:pPr>
      <w:r w:rsidRPr="00BF654C">
        <w:rPr>
          <w:rFonts w:cs="David"/>
          <w:u w:val="single"/>
          <w:rtl/>
        </w:rPr>
        <w:br w:type="page"/>
      </w:r>
    </w:p>
    <w:p w14:paraId="087CFDB1" w14:textId="77777777" w:rsidR="00BF654C" w:rsidRPr="00BF654C" w:rsidRDefault="00BF654C" w:rsidP="00BF654C">
      <w:pPr>
        <w:tabs>
          <w:tab w:val="left" w:pos="1221"/>
        </w:tabs>
        <w:bidi/>
        <w:jc w:val="both"/>
        <w:rPr>
          <w:rFonts w:cs="David" w:hint="cs"/>
          <w:b/>
          <w:bCs/>
          <w:rtl/>
        </w:rPr>
      </w:pPr>
      <w:r w:rsidRPr="00BF654C">
        <w:rPr>
          <w:rFonts w:cs="David" w:hint="cs"/>
          <w:rtl/>
        </w:rPr>
        <w:t xml:space="preserve">          1</w:t>
      </w:r>
      <w:r w:rsidRPr="00BF654C">
        <w:rPr>
          <w:rFonts w:cs="David" w:hint="cs"/>
          <w:b/>
          <w:bCs/>
          <w:rtl/>
        </w:rPr>
        <w:t>. ערעורים על החלטת יו"ר הכנסת והסגנים שלא לאשר דחיפות הצעה לסדר היום:</w:t>
      </w:r>
    </w:p>
    <w:p w14:paraId="3E1D26C0" w14:textId="77777777" w:rsidR="00BF654C" w:rsidRPr="00BF654C" w:rsidRDefault="00BF654C" w:rsidP="00BF654C">
      <w:pPr>
        <w:tabs>
          <w:tab w:val="left" w:pos="1221"/>
        </w:tabs>
        <w:bidi/>
        <w:jc w:val="both"/>
        <w:rPr>
          <w:rFonts w:cs="David" w:hint="cs"/>
          <w:b/>
          <w:bCs/>
          <w:rtl/>
        </w:rPr>
      </w:pPr>
      <w:r w:rsidRPr="00BF654C">
        <w:rPr>
          <w:rFonts w:cs="David" w:hint="cs"/>
          <w:b/>
          <w:bCs/>
          <w:rtl/>
        </w:rPr>
        <w:t xml:space="preserve">          א. של חבר הכנסת אופיר פינס-פז בנושא:  "שלוש שנים לחטיפת גלעד שליט"</w:t>
      </w:r>
      <w:r>
        <w:rPr>
          <w:rFonts w:cs="David" w:hint="cs"/>
          <w:b/>
          <w:bCs/>
          <w:rtl/>
        </w:rPr>
        <w:t>.</w:t>
      </w:r>
    </w:p>
    <w:p w14:paraId="7F64571B" w14:textId="77777777" w:rsidR="00BF654C" w:rsidRDefault="00BF654C" w:rsidP="00BF654C">
      <w:pPr>
        <w:tabs>
          <w:tab w:val="left" w:pos="1221"/>
        </w:tabs>
        <w:bidi/>
        <w:jc w:val="both"/>
        <w:rPr>
          <w:rFonts w:cs="David" w:hint="cs"/>
          <w:b/>
          <w:bCs/>
          <w:rtl/>
        </w:rPr>
      </w:pPr>
      <w:r w:rsidRPr="00BF654C">
        <w:rPr>
          <w:rFonts w:cs="David" w:hint="cs"/>
          <w:b/>
          <w:bCs/>
          <w:rtl/>
        </w:rPr>
        <w:t xml:space="preserve">              </w:t>
      </w:r>
    </w:p>
    <w:p w14:paraId="476EB253" w14:textId="77777777" w:rsidR="00BF654C" w:rsidRDefault="00BF654C" w:rsidP="00BF654C">
      <w:pPr>
        <w:tabs>
          <w:tab w:val="left" w:pos="1221"/>
        </w:tabs>
        <w:bidi/>
        <w:jc w:val="both"/>
        <w:rPr>
          <w:rFonts w:cs="David" w:hint="cs"/>
          <w:b/>
          <w:bCs/>
          <w:rtl/>
        </w:rPr>
      </w:pPr>
    </w:p>
    <w:p w14:paraId="7CBBFC61" w14:textId="77777777" w:rsidR="00BF654C" w:rsidRPr="00BF654C" w:rsidRDefault="00BF654C" w:rsidP="00BF654C">
      <w:pPr>
        <w:tabs>
          <w:tab w:val="left" w:pos="1221"/>
        </w:tabs>
        <w:bidi/>
        <w:jc w:val="both"/>
        <w:rPr>
          <w:rFonts w:cs="David" w:hint="cs"/>
          <w:b/>
          <w:bCs/>
          <w:rtl/>
        </w:rPr>
      </w:pPr>
      <w:r w:rsidRPr="00BF654C">
        <w:rPr>
          <w:rFonts w:cs="David" w:hint="cs"/>
          <w:b/>
          <w:bCs/>
          <w:rtl/>
        </w:rPr>
        <w:t xml:space="preserve">    </w:t>
      </w:r>
    </w:p>
    <w:p w14:paraId="52CE1A76"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47D9F935" w14:textId="77777777" w:rsidR="00BF654C" w:rsidRPr="00BF654C" w:rsidRDefault="00BF654C" w:rsidP="00BF654C">
      <w:pPr>
        <w:bidi/>
        <w:jc w:val="both"/>
        <w:rPr>
          <w:rFonts w:cs="David" w:hint="cs"/>
          <w:rtl/>
        </w:rPr>
      </w:pPr>
    </w:p>
    <w:p w14:paraId="103A4604" w14:textId="77777777" w:rsidR="00BF654C" w:rsidRPr="00BF654C" w:rsidRDefault="00BF654C" w:rsidP="00BF654C">
      <w:pPr>
        <w:bidi/>
        <w:jc w:val="both"/>
        <w:rPr>
          <w:rFonts w:cs="David" w:hint="cs"/>
          <w:rtl/>
        </w:rPr>
      </w:pPr>
      <w:r w:rsidRPr="00BF654C">
        <w:rPr>
          <w:rFonts w:cs="David" w:hint="cs"/>
          <w:rtl/>
        </w:rPr>
        <w:tab/>
        <w:t xml:space="preserve">בוקר טוב, אנחנו מתחילים את הישיבה. הנושא הראשון על סדר היום הוא ערעורים על החלטת יו"ר הכנסת והסגנים שלא לאשר דחיפות הצעות לסדר היום, הגיעו אלינו שני ערעורים, אחד של חבר הכנסת אופיר פינס-פז בנושא 3 שנים לחטיפת גלעד שליט והשני של חבר הכנסת חיים </w:t>
      </w:r>
      <w:proofErr w:type="spellStart"/>
      <w:r w:rsidRPr="00BF654C">
        <w:rPr>
          <w:rFonts w:cs="David" w:hint="cs"/>
          <w:rtl/>
        </w:rPr>
        <w:t>אמסלם</w:t>
      </w:r>
      <w:proofErr w:type="spellEnd"/>
      <w:r w:rsidRPr="00BF654C">
        <w:rPr>
          <w:rFonts w:cs="David" w:hint="cs"/>
          <w:rtl/>
        </w:rPr>
        <w:t xml:space="preserve"> בנושא של מפקח הונאה בכשרות מטעם הרבנות הראשית שהותקף על ידי בעלי </w:t>
      </w:r>
      <w:proofErr w:type="spellStart"/>
      <w:r w:rsidRPr="00BF654C">
        <w:rPr>
          <w:rFonts w:cs="David" w:hint="cs"/>
          <w:rtl/>
        </w:rPr>
        <w:t>האיטליז</w:t>
      </w:r>
      <w:proofErr w:type="spellEnd"/>
      <w:r w:rsidRPr="00BF654C">
        <w:rPr>
          <w:rFonts w:cs="David" w:hint="cs"/>
          <w:rtl/>
        </w:rPr>
        <w:t xml:space="preserve">. ראשית לגבי הנושא הראשון, חבר הכנסת פינס תציג את עמדתך, בבקשה.   </w:t>
      </w:r>
    </w:p>
    <w:p w14:paraId="269CC02D" w14:textId="77777777" w:rsidR="00BF654C" w:rsidRPr="00BF654C" w:rsidRDefault="00BF654C" w:rsidP="00BF654C">
      <w:pPr>
        <w:bidi/>
        <w:jc w:val="both"/>
        <w:rPr>
          <w:rFonts w:cs="David" w:hint="cs"/>
          <w:u w:val="single"/>
          <w:rtl/>
        </w:rPr>
      </w:pPr>
    </w:p>
    <w:p w14:paraId="66854514" w14:textId="77777777" w:rsidR="00BF654C" w:rsidRPr="00BF654C" w:rsidRDefault="00BF654C" w:rsidP="00BF654C">
      <w:pPr>
        <w:bidi/>
        <w:jc w:val="both"/>
        <w:rPr>
          <w:rFonts w:cs="David" w:hint="cs"/>
          <w:rtl/>
        </w:rPr>
      </w:pPr>
      <w:r w:rsidRPr="00BF654C">
        <w:rPr>
          <w:rFonts w:cs="David" w:hint="cs"/>
          <w:u w:val="single"/>
          <w:rtl/>
        </w:rPr>
        <w:t>אופיר פינס-פז:</w:t>
      </w:r>
    </w:p>
    <w:p w14:paraId="21B7FC17" w14:textId="77777777" w:rsidR="00BF654C" w:rsidRPr="00BF654C" w:rsidRDefault="00BF654C" w:rsidP="00BF654C">
      <w:pPr>
        <w:bidi/>
        <w:jc w:val="both"/>
        <w:rPr>
          <w:rFonts w:cs="David" w:hint="cs"/>
          <w:rtl/>
        </w:rPr>
      </w:pPr>
    </w:p>
    <w:p w14:paraId="2A4EC072" w14:textId="77777777" w:rsidR="00BF654C" w:rsidRPr="00BF654C" w:rsidRDefault="00BF654C" w:rsidP="00BF654C">
      <w:pPr>
        <w:bidi/>
        <w:jc w:val="both"/>
        <w:rPr>
          <w:rFonts w:cs="David" w:hint="cs"/>
          <w:rtl/>
        </w:rPr>
      </w:pPr>
      <w:r w:rsidRPr="00BF654C">
        <w:rPr>
          <w:rFonts w:cs="David" w:hint="cs"/>
          <w:rtl/>
        </w:rPr>
        <w:tab/>
        <w:t xml:space="preserve">תודה אדוני היושב ראש. אין לי שום תלונה על הנשיאות, ברור, אני גם חושב שהם בחרו נושאים ראויים אבל השבוע זה בדיוק 3 שנים לחטיפה. כרגע יש הפגנה ליד עזה. כל יום יש אירועים וכל יום יש עניינים רק הכנסת לא תדון? אז אני יודע שהכנסת אגב דנה לפני חודש ומשהו, בסדר. </w:t>
      </w:r>
    </w:p>
    <w:p w14:paraId="2A3990D5" w14:textId="77777777" w:rsidR="00BF654C" w:rsidRPr="00BF654C" w:rsidRDefault="00BF654C" w:rsidP="00BF654C">
      <w:pPr>
        <w:bidi/>
        <w:jc w:val="both"/>
        <w:rPr>
          <w:rFonts w:cs="David" w:hint="cs"/>
          <w:rtl/>
        </w:rPr>
      </w:pPr>
    </w:p>
    <w:p w14:paraId="7D7616CA"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3655344D" w14:textId="77777777" w:rsidR="00BF654C" w:rsidRPr="00BF654C" w:rsidRDefault="00BF654C" w:rsidP="00BF654C">
      <w:pPr>
        <w:bidi/>
        <w:jc w:val="both"/>
        <w:rPr>
          <w:rFonts w:cs="David" w:hint="cs"/>
          <w:rtl/>
        </w:rPr>
      </w:pPr>
    </w:p>
    <w:p w14:paraId="7DC43D9E" w14:textId="77777777" w:rsidR="00BF654C" w:rsidRPr="00BF654C" w:rsidRDefault="00BF654C" w:rsidP="00BF654C">
      <w:pPr>
        <w:bidi/>
        <w:jc w:val="both"/>
        <w:rPr>
          <w:rFonts w:cs="David" w:hint="cs"/>
          <w:rtl/>
        </w:rPr>
      </w:pPr>
      <w:r w:rsidRPr="00BF654C">
        <w:rPr>
          <w:rFonts w:cs="David" w:hint="cs"/>
          <w:rtl/>
        </w:rPr>
        <w:tab/>
        <w:t xml:space="preserve"> לא חודש, היה דיון עם הודעת סיכום אפילו לפני שבועיים או שלושה. </w:t>
      </w:r>
    </w:p>
    <w:p w14:paraId="6C7CD9D2" w14:textId="77777777" w:rsidR="00BF654C" w:rsidRPr="00BF654C" w:rsidRDefault="00BF654C" w:rsidP="00BF654C">
      <w:pPr>
        <w:bidi/>
        <w:jc w:val="both"/>
        <w:rPr>
          <w:rFonts w:cs="David" w:hint="cs"/>
          <w:u w:val="single"/>
          <w:rtl/>
        </w:rPr>
      </w:pPr>
    </w:p>
    <w:p w14:paraId="0CBD3E36" w14:textId="77777777" w:rsidR="00BF654C" w:rsidRPr="00BF654C" w:rsidRDefault="00BF654C" w:rsidP="00BF654C">
      <w:pPr>
        <w:bidi/>
        <w:jc w:val="both"/>
        <w:rPr>
          <w:rFonts w:cs="David" w:hint="cs"/>
          <w:rtl/>
        </w:rPr>
      </w:pPr>
      <w:r w:rsidRPr="00BF654C">
        <w:rPr>
          <w:rFonts w:cs="David" w:hint="cs"/>
          <w:u w:val="single"/>
          <w:rtl/>
        </w:rPr>
        <w:t>אופיר פינס-פז:</w:t>
      </w:r>
    </w:p>
    <w:p w14:paraId="530846E7" w14:textId="77777777" w:rsidR="00BF654C" w:rsidRPr="00BF654C" w:rsidRDefault="00BF654C" w:rsidP="00BF654C">
      <w:pPr>
        <w:bidi/>
        <w:jc w:val="both"/>
        <w:rPr>
          <w:rFonts w:cs="David" w:hint="cs"/>
          <w:rtl/>
        </w:rPr>
      </w:pPr>
    </w:p>
    <w:p w14:paraId="7F94E8FA" w14:textId="77777777" w:rsidR="00BF654C" w:rsidRPr="00BF654C" w:rsidRDefault="00BF654C" w:rsidP="00BF654C">
      <w:pPr>
        <w:bidi/>
        <w:jc w:val="both"/>
        <w:rPr>
          <w:rFonts w:cs="David" w:hint="cs"/>
          <w:rtl/>
        </w:rPr>
      </w:pPr>
      <w:r w:rsidRPr="00BF654C">
        <w:rPr>
          <w:rFonts w:cs="David" w:hint="cs"/>
          <w:rtl/>
        </w:rPr>
        <w:tab/>
        <w:t xml:space="preserve"> אני זוכר שזה היה לפני חודש, העלה את זה אילן </w:t>
      </w:r>
      <w:proofErr w:type="spellStart"/>
      <w:r w:rsidRPr="00BF654C">
        <w:rPr>
          <w:rFonts w:cs="David" w:hint="cs"/>
          <w:rtl/>
        </w:rPr>
        <w:t>גלאון</w:t>
      </w:r>
      <w:proofErr w:type="spellEnd"/>
      <w:r w:rsidRPr="00BF654C">
        <w:rPr>
          <w:rFonts w:cs="David" w:hint="cs"/>
          <w:rtl/>
        </w:rPr>
        <w:t xml:space="preserve"> ממר"צ, גלעד </w:t>
      </w:r>
      <w:proofErr w:type="spellStart"/>
      <w:r w:rsidRPr="00BF654C">
        <w:rPr>
          <w:rFonts w:cs="David" w:hint="cs"/>
          <w:rtl/>
        </w:rPr>
        <w:t>ארדן</w:t>
      </w:r>
      <w:proofErr w:type="spellEnd"/>
      <w:r w:rsidRPr="00BF654C">
        <w:rPr>
          <w:rFonts w:cs="David" w:hint="cs"/>
          <w:rtl/>
        </w:rPr>
        <w:t xml:space="preserve"> השיב, בסדר, אבל זה גלעד שליט, מותר לדבר על גלעד שליט פעמיים בחודש, הכנסת לא תזדעזע. לא הייתי מעלה את הנושא אם זה לא היה באמת 3 שנים בדיוק השבוע. אני חושב שאפשר לקיים על זה דיון, במיוחד אחרי מה ששמענו שעוד אין משא ומתן, אני חושב שחשוב שהכנסת תגיד את דברה וגם אם עשינו פעמיים בחודש </w:t>
      </w:r>
      <w:r w:rsidRPr="00BF654C">
        <w:rPr>
          <w:rFonts w:cs="David"/>
          <w:rtl/>
        </w:rPr>
        <w:t>–</w:t>
      </w:r>
      <w:r w:rsidRPr="00BF654C">
        <w:rPr>
          <w:rFonts w:cs="David" w:hint="cs"/>
          <w:rtl/>
        </w:rPr>
        <w:t xml:space="preserve"> שווה, עשינו מצווה לפי דעתי ובעניין הזה לא צריך לחסוך. </w:t>
      </w:r>
    </w:p>
    <w:p w14:paraId="0EBAAF97" w14:textId="77777777" w:rsidR="00BF654C" w:rsidRPr="00BF654C" w:rsidRDefault="00BF654C" w:rsidP="00BF654C">
      <w:pPr>
        <w:bidi/>
        <w:jc w:val="both"/>
        <w:rPr>
          <w:rFonts w:cs="David" w:hint="cs"/>
          <w:rtl/>
        </w:rPr>
      </w:pPr>
    </w:p>
    <w:p w14:paraId="2AEEF592"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2C4FA0FB" w14:textId="77777777" w:rsidR="00BF654C" w:rsidRPr="00BF654C" w:rsidRDefault="00BF654C" w:rsidP="00BF654C">
      <w:pPr>
        <w:bidi/>
        <w:jc w:val="both"/>
        <w:rPr>
          <w:rFonts w:cs="David" w:hint="cs"/>
          <w:rtl/>
        </w:rPr>
      </w:pPr>
    </w:p>
    <w:p w14:paraId="05DF86D8" w14:textId="77777777" w:rsidR="00BF654C" w:rsidRPr="00BF654C" w:rsidRDefault="00BF654C" w:rsidP="00BF654C">
      <w:pPr>
        <w:bidi/>
        <w:jc w:val="both"/>
        <w:rPr>
          <w:rFonts w:cs="David" w:hint="cs"/>
          <w:rtl/>
        </w:rPr>
      </w:pPr>
      <w:r w:rsidRPr="00BF654C">
        <w:rPr>
          <w:rFonts w:cs="David" w:hint="cs"/>
          <w:rtl/>
        </w:rPr>
        <w:tab/>
        <w:t xml:space="preserve"> הבנתי. הסגן התורן היום הוא אורי </w:t>
      </w:r>
      <w:proofErr w:type="spellStart"/>
      <w:r w:rsidRPr="00BF654C">
        <w:rPr>
          <w:rFonts w:cs="David" w:hint="cs"/>
          <w:rtl/>
        </w:rPr>
        <w:t>מקלב</w:t>
      </w:r>
      <w:proofErr w:type="spellEnd"/>
      <w:r w:rsidRPr="00BF654C">
        <w:rPr>
          <w:rFonts w:cs="David" w:hint="cs"/>
          <w:rtl/>
        </w:rPr>
        <w:t xml:space="preserve">, הוא לא פה. </w:t>
      </w:r>
    </w:p>
    <w:p w14:paraId="6B44AEC9" w14:textId="77777777" w:rsidR="00BF654C" w:rsidRPr="00BF654C" w:rsidRDefault="00BF654C" w:rsidP="00BF654C">
      <w:pPr>
        <w:bidi/>
        <w:jc w:val="both"/>
        <w:rPr>
          <w:rFonts w:cs="David" w:hint="cs"/>
          <w:rtl/>
        </w:rPr>
      </w:pPr>
    </w:p>
    <w:p w14:paraId="44F23634" w14:textId="77777777" w:rsidR="00BF654C" w:rsidRPr="00BF654C" w:rsidRDefault="00BF654C" w:rsidP="00BF654C">
      <w:pPr>
        <w:bidi/>
        <w:jc w:val="both"/>
        <w:rPr>
          <w:rFonts w:cs="David" w:hint="cs"/>
          <w:rtl/>
        </w:rPr>
      </w:pPr>
      <w:r w:rsidRPr="00BF654C">
        <w:rPr>
          <w:rFonts w:cs="David" w:hint="cs"/>
          <w:u w:val="single"/>
          <w:rtl/>
        </w:rPr>
        <w:t>אחמד טיבי:</w:t>
      </w:r>
    </w:p>
    <w:p w14:paraId="1B1632FF" w14:textId="77777777" w:rsidR="00BF654C" w:rsidRPr="00BF654C" w:rsidRDefault="00BF654C" w:rsidP="00BF654C">
      <w:pPr>
        <w:bidi/>
        <w:jc w:val="both"/>
        <w:rPr>
          <w:rFonts w:cs="David" w:hint="cs"/>
          <w:rtl/>
        </w:rPr>
      </w:pPr>
    </w:p>
    <w:p w14:paraId="3DAF2CC4" w14:textId="77777777" w:rsidR="00BF654C" w:rsidRPr="00BF654C" w:rsidRDefault="00BF654C" w:rsidP="00BF654C">
      <w:pPr>
        <w:bidi/>
        <w:jc w:val="both"/>
        <w:rPr>
          <w:rFonts w:cs="David" w:hint="cs"/>
          <w:rtl/>
        </w:rPr>
      </w:pPr>
      <w:r w:rsidRPr="00BF654C">
        <w:rPr>
          <w:rFonts w:cs="David" w:hint="cs"/>
          <w:rtl/>
        </w:rPr>
        <w:tab/>
        <w:t xml:space="preserve">דני </w:t>
      </w:r>
      <w:proofErr w:type="spellStart"/>
      <w:r w:rsidRPr="00BF654C">
        <w:rPr>
          <w:rFonts w:cs="David" w:hint="cs"/>
          <w:rtl/>
        </w:rPr>
        <w:t>דנון</w:t>
      </w:r>
      <w:proofErr w:type="spellEnd"/>
      <w:r w:rsidRPr="00BF654C">
        <w:rPr>
          <w:rFonts w:cs="David" w:hint="cs"/>
          <w:rtl/>
        </w:rPr>
        <w:t xml:space="preserve"> יחליף אותו. </w:t>
      </w:r>
    </w:p>
    <w:p w14:paraId="045523AA" w14:textId="77777777" w:rsidR="00BF654C" w:rsidRPr="00BF654C" w:rsidRDefault="00BF654C" w:rsidP="00BF654C">
      <w:pPr>
        <w:bidi/>
        <w:jc w:val="both"/>
        <w:rPr>
          <w:rFonts w:cs="David" w:hint="cs"/>
          <w:rtl/>
        </w:rPr>
      </w:pPr>
    </w:p>
    <w:p w14:paraId="5145D6AC"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7F495AE0" w14:textId="77777777" w:rsidR="00BF654C" w:rsidRPr="00BF654C" w:rsidRDefault="00BF654C" w:rsidP="00BF654C">
      <w:pPr>
        <w:bidi/>
        <w:jc w:val="both"/>
        <w:rPr>
          <w:rFonts w:cs="David" w:hint="cs"/>
          <w:rtl/>
        </w:rPr>
      </w:pPr>
    </w:p>
    <w:p w14:paraId="3C302DC6" w14:textId="77777777" w:rsidR="00BF654C" w:rsidRPr="00BF654C" w:rsidRDefault="00BF654C" w:rsidP="00BF654C">
      <w:pPr>
        <w:bidi/>
        <w:jc w:val="both"/>
        <w:rPr>
          <w:rFonts w:cs="David" w:hint="cs"/>
          <w:rtl/>
        </w:rPr>
      </w:pPr>
      <w:r w:rsidRPr="00BF654C">
        <w:rPr>
          <w:rFonts w:cs="David" w:hint="cs"/>
          <w:rtl/>
        </w:rPr>
        <w:tab/>
        <w:t xml:space="preserve"> דני </w:t>
      </w:r>
      <w:proofErr w:type="spellStart"/>
      <w:r w:rsidRPr="00BF654C">
        <w:rPr>
          <w:rFonts w:cs="David" w:hint="cs"/>
          <w:rtl/>
        </w:rPr>
        <w:t>דנון</w:t>
      </w:r>
      <w:proofErr w:type="spellEnd"/>
      <w:r w:rsidRPr="00BF654C">
        <w:rPr>
          <w:rFonts w:cs="David" w:hint="cs"/>
          <w:rtl/>
        </w:rPr>
        <w:t xml:space="preserve"> לא היה בנשיאות. </w:t>
      </w:r>
    </w:p>
    <w:p w14:paraId="1F58DC13" w14:textId="77777777" w:rsidR="00BF654C" w:rsidRPr="00BF654C" w:rsidRDefault="00BF654C" w:rsidP="00BF654C">
      <w:pPr>
        <w:bidi/>
        <w:jc w:val="both"/>
        <w:rPr>
          <w:rFonts w:cs="David" w:hint="cs"/>
          <w:rtl/>
        </w:rPr>
      </w:pPr>
    </w:p>
    <w:p w14:paraId="2EFF81E5" w14:textId="77777777" w:rsidR="00BF654C" w:rsidRPr="00BF654C" w:rsidRDefault="00BF654C" w:rsidP="00BF654C">
      <w:pPr>
        <w:bidi/>
        <w:jc w:val="both"/>
        <w:rPr>
          <w:rFonts w:cs="David" w:hint="cs"/>
          <w:rtl/>
        </w:rPr>
      </w:pPr>
      <w:r w:rsidRPr="00BF654C">
        <w:rPr>
          <w:rFonts w:cs="David" w:hint="cs"/>
          <w:u w:val="single"/>
          <w:rtl/>
        </w:rPr>
        <w:t xml:space="preserve">דני </w:t>
      </w:r>
      <w:proofErr w:type="spellStart"/>
      <w:r w:rsidRPr="00BF654C">
        <w:rPr>
          <w:rFonts w:cs="David" w:hint="cs"/>
          <w:u w:val="single"/>
          <w:rtl/>
        </w:rPr>
        <w:t>דנון</w:t>
      </w:r>
      <w:proofErr w:type="spellEnd"/>
      <w:r w:rsidRPr="00BF654C">
        <w:rPr>
          <w:rFonts w:cs="David" w:hint="cs"/>
          <w:u w:val="single"/>
          <w:rtl/>
        </w:rPr>
        <w:t>:</w:t>
      </w:r>
    </w:p>
    <w:p w14:paraId="1B27027D" w14:textId="77777777" w:rsidR="00BF654C" w:rsidRPr="00BF654C" w:rsidRDefault="00BF654C" w:rsidP="00BF654C">
      <w:pPr>
        <w:bidi/>
        <w:jc w:val="both"/>
        <w:rPr>
          <w:rFonts w:cs="David" w:hint="cs"/>
          <w:rtl/>
        </w:rPr>
      </w:pPr>
    </w:p>
    <w:p w14:paraId="42973626" w14:textId="77777777" w:rsidR="00BF654C" w:rsidRPr="00BF654C" w:rsidRDefault="00BF654C" w:rsidP="00BF654C">
      <w:pPr>
        <w:bidi/>
        <w:jc w:val="both"/>
        <w:rPr>
          <w:rFonts w:cs="David" w:hint="cs"/>
          <w:rtl/>
        </w:rPr>
      </w:pPr>
      <w:r w:rsidRPr="00BF654C">
        <w:rPr>
          <w:rFonts w:cs="David" w:hint="cs"/>
          <w:rtl/>
        </w:rPr>
        <w:tab/>
        <w:t xml:space="preserve">לא הייתי בחלק הזה אבל כמו שאמרת קודם, הנושא הזה נידון באריכות לפי דעתי לא לפני חודש אלא לפני כשבועיים וחצי, הייתה הצעת סיכום שהייתה מקובלת כמעט על כל סיעות הבית בנושא, ולכן, אני מניח, שזה הייתה עמדת היושב ראש שהתקבלה בנושא הזה.  </w:t>
      </w:r>
    </w:p>
    <w:p w14:paraId="3E05273F" w14:textId="77777777" w:rsidR="00BF654C" w:rsidRPr="00BF654C" w:rsidRDefault="00BF654C" w:rsidP="00BF654C">
      <w:pPr>
        <w:bidi/>
        <w:jc w:val="both"/>
        <w:rPr>
          <w:rFonts w:cs="David" w:hint="cs"/>
          <w:rtl/>
        </w:rPr>
      </w:pPr>
    </w:p>
    <w:p w14:paraId="66BF74C0"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59EED3EC" w14:textId="77777777" w:rsidR="00BF654C" w:rsidRPr="00BF654C" w:rsidRDefault="00BF654C" w:rsidP="00BF654C">
      <w:pPr>
        <w:bidi/>
        <w:jc w:val="both"/>
        <w:rPr>
          <w:rFonts w:cs="David" w:hint="cs"/>
          <w:rtl/>
        </w:rPr>
      </w:pPr>
    </w:p>
    <w:p w14:paraId="3A44ED56" w14:textId="77777777" w:rsidR="00BF654C" w:rsidRPr="00BF654C" w:rsidRDefault="00BF654C" w:rsidP="00BF654C">
      <w:pPr>
        <w:bidi/>
        <w:jc w:val="both"/>
        <w:rPr>
          <w:rFonts w:cs="David" w:hint="cs"/>
          <w:rtl/>
        </w:rPr>
      </w:pPr>
      <w:r w:rsidRPr="00BF654C">
        <w:rPr>
          <w:rFonts w:cs="David" w:hint="cs"/>
          <w:rtl/>
        </w:rPr>
        <w:tab/>
        <w:t xml:space="preserve"> קשה לנחש מה הייתה עמדת היושב ראש בלי שהסגן התורן פה, אומנם נמצאים פה 3 סגנים - - - </w:t>
      </w:r>
    </w:p>
    <w:p w14:paraId="0151C59A" w14:textId="77777777" w:rsidR="00BF654C" w:rsidRDefault="00BF654C" w:rsidP="00BF654C">
      <w:pPr>
        <w:bidi/>
        <w:jc w:val="both"/>
        <w:rPr>
          <w:rFonts w:cs="David" w:hint="cs"/>
          <w:rtl/>
        </w:rPr>
      </w:pPr>
    </w:p>
    <w:p w14:paraId="391651C1" w14:textId="77777777" w:rsidR="00BF654C" w:rsidRDefault="00BF654C" w:rsidP="00BF654C">
      <w:pPr>
        <w:bidi/>
        <w:jc w:val="both"/>
        <w:rPr>
          <w:rFonts w:cs="David" w:hint="cs"/>
          <w:rtl/>
        </w:rPr>
      </w:pPr>
    </w:p>
    <w:p w14:paraId="284B246B" w14:textId="77777777" w:rsidR="00BF654C" w:rsidRDefault="00BF654C" w:rsidP="00BF654C">
      <w:pPr>
        <w:bidi/>
        <w:jc w:val="both"/>
        <w:rPr>
          <w:rFonts w:cs="David" w:hint="cs"/>
          <w:rtl/>
        </w:rPr>
      </w:pPr>
    </w:p>
    <w:p w14:paraId="65C0F0DD" w14:textId="77777777" w:rsidR="00BF654C" w:rsidRDefault="00BF654C" w:rsidP="00BF654C">
      <w:pPr>
        <w:bidi/>
        <w:jc w:val="both"/>
        <w:rPr>
          <w:rFonts w:cs="David" w:hint="cs"/>
          <w:rtl/>
        </w:rPr>
      </w:pPr>
    </w:p>
    <w:p w14:paraId="35E53FE1" w14:textId="77777777" w:rsidR="00BF654C" w:rsidRDefault="00BF654C" w:rsidP="00BF654C">
      <w:pPr>
        <w:bidi/>
        <w:jc w:val="both"/>
        <w:rPr>
          <w:rFonts w:cs="David" w:hint="cs"/>
          <w:rtl/>
        </w:rPr>
      </w:pPr>
    </w:p>
    <w:p w14:paraId="36D05C4D" w14:textId="77777777" w:rsidR="00BF654C" w:rsidRPr="00BF654C" w:rsidRDefault="00BF654C" w:rsidP="00BF654C">
      <w:pPr>
        <w:bidi/>
        <w:jc w:val="both"/>
        <w:rPr>
          <w:rFonts w:cs="David" w:hint="cs"/>
          <w:rtl/>
        </w:rPr>
      </w:pPr>
    </w:p>
    <w:p w14:paraId="7271CD56" w14:textId="77777777" w:rsidR="00BF654C" w:rsidRPr="00BF654C" w:rsidRDefault="00BF654C" w:rsidP="00BF654C">
      <w:pPr>
        <w:bidi/>
        <w:jc w:val="both"/>
        <w:rPr>
          <w:rFonts w:cs="David" w:hint="cs"/>
          <w:rtl/>
        </w:rPr>
      </w:pPr>
      <w:r w:rsidRPr="00BF654C">
        <w:rPr>
          <w:rFonts w:cs="David" w:hint="cs"/>
          <w:u w:val="single"/>
          <w:rtl/>
        </w:rPr>
        <w:t>אחמד טיבי:</w:t>
      </w:r>
    </w:p>
    <w:p w14:paraId="12DF5481" w14:textId="77777777" w:rsidR="00BF654C" w:rsidRPr="00BF654C" w:rsidRDefault="00BF654C" w:rsidP="00BF654C">
      <w:pPr>
        <w:bidi/>
        <w:jc w:val="both"/>
        <w:rPr>
          <w:rFonts w:cs="David" w:hint="cs"/>
          <w:rtl/>
        </w:rPr>
      </w:pPr>
    </w:p>
    <w:p w14:paraId="1CB9A0DF" w14:textId="77777777" w:rsidR="00BF654C" w:rsidRPr="00BF654C" w:rsidRDefault="00BF654C" w:rsidP="00BF654C">
      <w:pPr>
        <w:bidi/>
        <w:jc w:val="both"/>
        <w:rPr>
          <w:rFonts w:cs="David" w:hint="cs"/>
          <w:rtl/>
        </w:rPr>
      </w:pPr>
      <w:r w:rsidRPr="00BF654C">
        <w:rPr>
          <w:rFonts w:cs="David" w:hint="cs"/>
          <w:rtl/>
        </w:rPr>
        <w:tab/>
        <w:t xml:space="preserve"> אלכס מילר היה, בבקשה אלכס. </w:t>
      </w:r>
    </w:p>
    <w:p w14:paraId="185D53D8"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4F664E39" w14:textId="77777777" w:rsidR="00BF654C" w:rsidRPr="00BF654C" w:rsidRDefault="00BF654C" w:rsidP="00BF654C">
      <w:pPr>
        <w:bidi/>
        <w:jc w:val="both"/>
        <w:rPr>
          <w:rFonts w:cs="David" w:hint="cs"/>
          <w:rtl/>
        </w:rPr>
      </w:pPr>
    </w:p>
    <w:p w14:paraId="22D3C8DC" w14:textId="77777777" w:rsidR="00BF654C" w:rsidRPr="00BF654C" w:rsidRDefault="00BF654C" w:rsidP="00BF654C">
      <w:pPr>
        <w:bidi/>
        <w:jc w:val="both"/>
        <w:rPr>
          <w:rFonts w:cs="David" w:hint="cs"/>
          <w:rtl/>
        </w:rPr>
      </w:pPr>
      <w:r w:rsidRPr="00BF654C">
        <w:rPr>
          <w:rFonts w:cs="David" w:hint="cs"/>
          <w:rtl/>
        </w:rPr>
        <w:tab/>
        <w:t xml:space="preserve"> אני חייב להגיד שאני מבין את הפנייה של חבר הכנסת פינס, הנושא הוא חשוב, הוא גם לא נושא שהוא במחלוקת בבית. אני בהחלט מבין את הבקשה של חבר הכנסת פינס והנושא בהחלט ראוי ואני מרגיש אי נוחות מסוימת אם ועדת הכנסת לא תאשר נושא כזה. </w:t>
      </w:r>
    </w:p>
    <w:p w14:paraId="31CD65D5" w14:textId="77777777" w:rsidR="00BF654C" w:rsidRPr="00BF654C" w:rsidRDefault="00BF654C" w:rsidP="00BF654C">
      <w:pPr>
        <w:bidi/>
        <w:jc w:val="both"/>
        <w:rPr>
          <w:rFonts w:cs="David" w:hint="cs"/>
          <w:rtl/>
        </w:rPr>
      </w:pPr>
    </w:p>
    <w:p w14:paraId="2FC861EA" w14:textId="77777777" w:rsidR="00BF654C" w:rsidRPr="00BF654C" w:rsidRDefault="00BF654C" w:rsidP="00BF654C">
      <w:pPr>
        <w:bidi/>
        <w:jc w:val="both"/>
        <w:rPr>
          <w:rFonts w:cs="David" w:hint="cs"/>
          <w:rtl/>
        </w:rPr>
      </w:pPr>
    </w:p>
    <w:p w14:paraId="35611710" w14:textId="77777777" w:rsidR="00BF654C" w:rsidRPr="00BF654C" w:rsidRDefault="00BF654C" w:rsidP="00BF654C">
      <w:pPr>
        <w:bidi/>
        <w:ind w:firstLine="567"/>
        <w:jc w:val="both"/>
        <w:rPr>
          <w:rFonts w:cs="David" w:hint="cs"/>
          <w:rtl/>
        </w:rPr>
      </w:pPr>
      <w:r w:rsidRPr="00BF654C">
        <w:rPr>
          <w:rFonts w:cs="David" w:hint="cs"/>
          <w:rtl/>
        </w:rPr>
        <w:t xml:space="preserve">אני מביא להצבעה לאשר בתוספת להצעות דחופות שכבר אישרו את הצעתו של חבר הכנסת של אופיר פינס-פז על 3 שנים לחטיפת גלעד שליט. </w:t>
      </w:r>
    </w:p>
    <w:p w14:paraId="68BE9E79" w14:textId="77777777" w:rsidR="00BF654C" w:rsidRPr="00BF654C" w:rsidRDefault="00BF654C" w:rsidP="00BF654C">
      <w:pPr>
        <w:bidi/>
        <w:ind w:firstLine="567"/>
        <w:jc w:val="both"/>
        <w:rPr>
          <w:rFonts w:cs="David" w:hint="cs"/>
          <w:rtl/>
        </w:rPr>
      </w:pPr>
    </w:p>
    <w:p w14:paraId="73D263BE" w14:textId="77777777" w:rsidR="00BF654C" w:rsidRPr="00BF654C" w:rsidRDefault="00BF654C" w:rsidP="00BF654C">
      <w:pPr>
        <w:bidi/>
        <w:jc w:val="both"/>
        <w:rPr>
          <w:rFonts w:cs="David" w:hint="cs"/>
          <w:rtl/>
        </w:rPr>
      </w:pPr>
      <w:r w:rsidRPr="00BF654C">
        <w:rPr>
          <w:rFonts w:cs="David" w:hint="cs"/>
          <w:u w:val="single"/>
          <w:rtl/>
        </w:rPr>
        <w:t>אחמד טיבי:</w:t>
      </w:r>
    </w:p>
    <w:p w14:paraId="69495D6B" w14:textId="77777777" w:rsidR="00BF654C" w:rsidRPr="00BF654C" w:rsidRDefault="00BF654C" w:rsidP="00BF654C">
      <w:pPr>
        <w:bidi/>
        <w:jc w:val="both"/>
        <w:rPr>
          <w:rFonts w:cs="David" w:hint="cs"/>
          <w:rtl/>
        </w:rPr>
      </w:pPr>
    </w:p>
    <w:p w14:paraId="3E91B334" w14:textId="77777777" w:rsidR="00BF654C" w:rsidRPr="00BF654C" w:rsidRDefault="00BF654C" w:rsidP="00BF654C">
      <w:pPr>
        <w:bidi/>
        <w:jc w:val="both"/>
        <w:rPr>
          <w:rFonts w:cs="David" w:hint="cs"/>
          <w:rtl/>
        </w:rPr>
      </w:pPr>
      <w:r w:rsidRPr="00BF654C">
        <w:rPr>
          <w:rFonts w:cs="David" w:hint="cs"/>
          <w:rtl/>
        </w:rPr>
        <w:tab/>
        <w:t>אתם מצביעים בניגוד להצבעת הנשיאות.</w:t>
      </w:r>
    </w:p>
    <w:p w14:paraId="7694A9DA" w14:textId="77777777" w:rsidR="00BF654C" w:rsidRPr="00BF654C" w:rsidRDefault="00BF654C" w:rsidP="00BF654C">
      <w:pPr>
        <w:bidi/>
        <w:jc w:val="both"/>
        <w:rPr>
          <w:rFonts w:cs="David" w:hint="cs"/>
          <w:rtl/>
        </w:rPr>
      </w:pPr>
    </w:p>
    <w:p w14:paraId="404519D7"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35FD1A82" w14:textId="77777777" w:rsidR="00BF654C" w:rsidRPr="00BF654C" w:rsidRDefault="00BF654C" w:rsidP="00BF654C">
      <w:pPr>
        <w:bidi/>
        <w:jc w:val="both"/>
        <w:rPr>
          <w:rFonts w:cs="David" w:hint="cs"/>
          <w:rtl/>
        </w:rPr>
      </w:pPr>
    </w:p>
    <w:p w14:paraId="49EEB90E" w14:textId="77777777" w:rsidR="00BF654C" w:rsidRPr="00BF654C" w:rsidRDefault="00BF654C" w:rsidP="00BF654C">
      <w:pPr>
        <w:bidi/>
        <w:jc w:val="both"/>
        <w:rPr>
          <w:rFonts w:cs="David" w:hint="cs"/>
          <w:rtl/>
        </w:rPr>
      </w:pPr>
      <w:r w:rsidRPr="00BF654C">
        <w:rPr>
          <w:rFonts w:cs="David" w:hint="cs"/>
          <w:rtl/>
        </w:rPr>
        <w:tab/>
        <w:t xml:space="preserve"> קורה. </w:t>
      </w:r>
    </w:p>
    <w:p w14:paraId="663E2108" w14:textId="77777777" w:rsidR="00BF654C" w:rsidRPr="00BF654C" w:rsidRDefault="00BF654C" w:rsidP="00BF654C">
      <w:pPr>
        <w:bidi/>
        <w:jc w:val="both"/>
        <w:rPr>
          <w:rFonts w:cs="David" w:hint="cs"/>
          <w:rtl/>
        </w:rPr>
      </w:pPr>
    </w:p>
    <w:p w14:paraId="78860CAA" w14:textId="77777777" w:rsidR="00BF654C" w:rsidRPr="00BF654C" w:rsidRDefault="00BF654C" w:rsidP="00BF654C">
      <w:pPr>
        <w:bidi/>
        <w:jc w:val="both"/>
        <w:rPr>
          <w:rFonts w:cs="David" w:hint="cs"/>
          <w:rtl/>
        </w:rPr>
      </w:pPr>
      <w:r w:rsidRPr="00BF654C">
        <w:rPr>
          <w:rFonts w:cs="David" w:hint="cs"/>
          <w:u w:val="single"/>
          <w:rtl/>
        </w:rPr>
        <w:t>אלכס מילר:</w:t>
      </w:r>
    </w:p>
    <w:p w14:paraId="49A0D104" w14:textId="77777777" w:rsidR="00BF654C" w:rsidRPr="00BF654C" w:rsidRDefault="00BF654C" w:rsidP="00BF654C">
      <w:pPr>
        <w:bidi/>
        <w:jc w:val="both"/>
        <w:rPr>
          <w:rFonts w:cs="David" w:hint="cs"/>
          <w:rtl/>
        </w:rPr>
      </w:pPr>
    </w:p>
    <w:p w14:paraId="397F58A6" w14:textId="77777777" w:rsidR="00BF654C" w:rsidRPr="00BF654C" w:rsidRDefault="00BF654C" w:rsidP="00BF654C">
      <w:pPr>
        <w:bidi/>
        <w:jc w:val="both"/>
        <w:rPr>
          <w:rFonts w:cs="David" w:hint="cs"/>
          <w:rtl/>
        </w:rPr>
      </w:pPr>
      <w:r w:rsidRPr="00BF654C">
        <w:rPr>
          <w:rFonts w:cs="David" w:hint="cs"/>
          <w:rtl/>
        </w:rPr>
        <w:tab/>
        <w:t xml:space="preserve">אני חושב שאכן הנושא ראוי, אני חושב שניתן לאשר את זה ואין שום בעיה עם זה ואם פעם הבאה חבר הכנסת טיבי יביא נושא ראוי כנגד החלטת הנשיאות יכול להיות שגם את הנושא של אחמד טיבי אנחנו נאשר, אבל עדיין לא הגענו למצב הזה.  </w:t>
      </w:r>
    </w:p>
    <w:p w14:paraId="6578BC1B" w14:textId="77777777" w:rsidR="00BF654C" w:rsidRPr="00BF654C" w:rsidRDefault="00BF654C" w:rsidP="00BF654C">
      <w:pPr>
        <w:bidi/>
        <w:jc w:val="both"/>
        <w:rPr>
          <w:rFonts w:cs="David" w:hint="cs"/>
          <w:rtl/>
        </w:rPr>
      </w:pPr>
    </w:p>
    <w:p w14:paraId="63D555E9"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0A4DC063" w14:textId="77777777" w:rsidR="00BF654C" w:rsidRPr="00BF654C" w:rsidRDefault="00BF654C" w:rsidP="00BF654C">
      <w:pPr>
        <w:bidi/>
        <w:jc w:val="both"/>
        <w:rPr>
          <w:rFonts w:cs="David" w:hint="cs"/>
          <w:rtl/>
        </w:rPr>
      </w:pPr>
    </w:p>
    <w:p w14:paraId="63DA494A" w14:textId="77777777" w:rsidR="00BF654C" w:rsidRPr="00BF654C" w:rsidRDefault="00BF654C" w:rsidP="00BF654C">
      <w:pPr>
        <w:bidi/>
        <w:jc w:val="both"/>
        <w:rPr>
          <w:rFonts w:cs="David" w:hint="cs"/>
          <w:rtl/>
        </w:rPr>
      </w:pPr>
      <w:r w:rsidRPr="00BF654C">
        <w:rPr>
          <w:rFonts w:cs="David" w:hint="cs"/>
          <w:rtl/>
        </w:rPr>
        <w:tab/>
        <w:t xml:space="preserve"> חבר הכנסת </w:t>
      </w:r>
      <w:proofErr w:type="spellStart"/>
      <w:r w:rsidRPr="00BF654C">
        <w:rPr>
          <w:rFonts w:cs="David" w:hint="cs"/>
          <w:rtl/>
        </w:rPr>
        <w:t>מקלב</w:t>
      </w:r>
      <w:proofErr w:type="spellEnd"/>
      <w:r w:rsidRPr="00BF654C">
        <w:rPr>
          <w:rFonts w:cs="David" w:hint="cs"/>
          <w:rtl/>
        </w:rPr>
        <w:t xml:space="preserve"> בוקר טוב, אני מעדכן אותך שאנחנו דנים כאן בערעור הראשון של חבר הכנסת פינס וכרגע רוח הדברים של החברים כן לאשר את הפנייה של חבר הכנסת פינס על 3 שנים לגלעד שליט כי הנושא מספיק חשוב. נכון שהתקיים כבר דיון אבל זה לא מונע מהכנסת לקיים דיון נוסף ואמרתי שארגיש אי נוחות, ואני מבין שזאת גם דעת החברים, אם דווקא נדחה נושא כזה בדיוק בשלוש שנים לחטיפה. אבל אם אתה רוצה בכל זאת לנמק את ההתנגדות כי אתה סגן היושב ראש התורן - - - </w:t>
      </w:r>
    </w:p>
    <w:p w14:paraId="483A85FB" w14:textId="77777777" w:rsidR="00BF654C" w:rsidRPr="00BF654C" w:rsidRDefault="00BF654C" w:rsidP="00BF654C">
      <w:pPr>
        <w:bidi/>
        <w:jc w:val="both"/>
        <w:rPr>
          <w:rFonts w:cs="David" w:hint="cs"/>
          <w:rtl/>
        </w:rPr>
      </w:pPr>
    </w:p>
    <w:p w14:paraId="0832CFD2" w14:textId="77777777" w:rsidR="00BF654C" w:rsidRPr="00BF654C" w:rsidRDefault="00BF654C" w:rsidP="00BF654C">
      <w:pPr>
        <w:bidi/>
        <w:jc w:val="both"/>
        <w:rPr>
          <w:rFonts w:cs="David" w:hint="cs"/>
          <w:rtl/>
        </w:rPr>
      </w:pPr>
      <w:r w:rsidRPr="00BF654C">
        <w:rPr>
          <w:rFonts w:cs="David" w:hint="cs"/>
          <w:u w:val="single"/>
          <w:rtl/>
        </w:rPr>
        <w:t xml:space="preserve">זבולון </w:t>
      </w:r>
      <w:proofErr w:type="spellStart"/>
      <w:r w:rsidRPr="00BF654C">
        <w:rPr>
          <w:rFonts w:cs="David" w:hint="cs"/>
          <w:u w:val="single"/>
          <w:rtl/>
        </w:rPr>
        <w:t>אורלב</w:t>
      </w:r>
      <w:proofErr w:type="spellEnd"/>
      <w:r w:rsidRPr="00BF654C">
        <w:rPr>
          <w:rFonts w:cs="David" w:hint="cs"/>
          <w:u w:val="single"/>
          <w:rtl/>
        </w:rPr>
        <w:t>:</w:t>
      </w:r>
    </w:p>
    <w:p w14:paraId="205B5267" w14:textId="77777777" w:rsidR="00BF654C" w:rsidRPr="00BF654C" w:rsidRDefault="00BF654C" w:rsidP="00BF654C">
      <w:pPr>
        <w:bidi/>
        <w:jc w:val="both"/>
        <w:rPr>
          <w:rFonts w:cs="David" w:hint="cs"/>
          <w:rtl/>
        </w:rPr>
      </w:pPr>
    </w:p>
    <w:p w14:paraId="6A750C36" w14:textId="77777777" w:rsidR="00BF654C" w:rsidRPr="00BF654C" w:rsidRDefault="00BF654C" w:rsidP="00BF654C">
      <w:pPr>
        <w:bidi/>
        <w:jc w:val="both"/>
        <w:rPr>
          <w:rFonts w:cs="David" w:hint="cs"/>
          <w:rtl/>
        </w:rPr>
      </w:pPr>
      <w:r w:rsidRPr="00BF654C">
        <w:rPr>
          <w:rFonts w:cs="David" w:hint="cs"/>
          <w:rtl/>
        </w:rPr>
        <w:tab/>
        <w:t xml:space="preserve"> אני מציע לך לא להשתמש בזכות הזאת. </w:t>
      </w:r>
    </w:p>
    <w:p w14:paraId="276268CF" w14:textId="77777777" w:rsidR="00BF654C" w:rsidRPr="00BF654C" w:rsidRDefault="00BF654C" w:rsidP="00BF654C">
      <w:pPr>
        <w:bidi/>
        <w:jc w:val="both"/>
        <w:rPr>
          <w:rFonts w:cs="David" w:hint="cs"/>
          <w:rtl/>
        </w:rPr>
      </w:pPr>
    </w:p>
    <w:p w14:paraId="055B83FA" w14:textId="77777777" w:rsidR="00BF654C" w:rsidRPr="00BF654C" w:rsidRDefault="00BF654C" w:rsidP="00BF654C">
      <w:pPr>
        <w:bidi/>
        <w:jc w:val="both"/>
        <w:rPr>
          <w:rFonts w:cs="David" w:hint="cs"/>
          <w:rtl/>
        </w:rPr>
      </w:pPr>
      <w:r w:rsidRPr="00BF654C">
        <w:rPr>
          <w:rFonts w:cs="David" w:hint="cs"/>
          <w:u w:val="single"/>
          <w:rtl/>
        </w:rPr>
        <w:t xml:space="preserve">אורי </w:t>
      </w:r>
      <w:proofErr w:type="spellStart"/>
      <w:r w:rsidRPr="00BF654C">
        <w:rPr>
          <w:rFonts w:cs="David" w:hint="cs"/>
          <w:u w:val="single"/>
          <w:rtl/>
        </w:rPr>
        <w:t>מקלב</w:t>
      </w:r>
      <w:proofErr w:type="spellEnd"/>
      <w:r w:rsidRPr="00BF654C">
        <w:rPr>
          <w:rFonts w:cs="David" w:hint="cs"/>
          <w:u w:val="single"/>
          <w:rtl/>
        </w:rPr>
        <w:t>:</w:t>
      </w:r>
    </w:p>
    <w:p w14:paraId="22E2B8D5" w14:textId="77777777" w:rsidR="00BF654C" w:rsidRPr="00BF654C" w:rsidRDefault="00BF654C" w:rsidP="00BF654C">
      <w:pPr>
        <w:bidi/>
        <w:jc w:val="both"/>
        <w:rPr>
          <w:rFonts w:cs="David" w:hint="cs"/>
          <w:rtl/>
        </w:rPr>
      </w:pPr>
    </w:p>
    <w:p w14:paraId="6ED980E4" w14:textId="77777777" w:rsidR="00BF654C" w:rsidRPr="00BF654C" w:rsidRDefault="00BF654C" w:rsidP="00BF654C">
      <w:pPr>
        <w:bidi/>
        <w:jc w:val="both"/>
        <w:rPr>
          <w:rFonts w:cs="David" w:hint="cs"/>
          <w:rtl/>
        </w:rPr>
      </w:pPr>
      <w:r w:rsidRPr="00BF654C">
        <w:rPr>
          <w:rFonts w:cs="David" w:hint="cs"/>
          <w:rtl/>
        </w:rPr>
        <w:tab/>
        <w:t xml:space="preserve">אני לא משתמש בזכות הזאת, אני רק רוצה להגיד שכשישבנו בנשיאות, הפוך, חשבנו שהנושא הזה מאוד, מאוד חשוב. איך אמר היושב ראש, זה לא דווקא פעם ב-3 שנים אלא כל יום ויום אנחנו שליט. </w:t>
      </w:r>
    </w:p>
    <w:p w14:paraId="2932AFE7" w14:textId="77777777" w:rsidR="00BF654C" w:rsidRPr="00BF654C" w:rsidRDefault="00BF654C" w:rsidP="00BF654C">
      <w:pPr>
        <w:bidi/>
        <w:jc w:val="both"/>
        <w:rPr>
          <w:rFonts w:cs="David" w:hint="cs"/>
          <w:rtl/>
        </w:rPr>
      </w:pPr>
    </w:p>
    <w:p w14:paraId="1892FB2D" w14:textId="77777777" w:rsidR="00BF654C" w:rsidRPr="00BF654C" w:rsidRDefault="00BF654C" w:rsidP="00BF654C">
      <w:pPr>
        <w:bidi/>
        <w:jc w:val="both"/>
        <w:rPr>
          <w:rFonts w:cs="David" w:hint="cs"/>
          <w:rtl/>
        </w:rPr>
      </w:pPr>
      <w:r w:rsidRPr="00BF654C">
        <w:rPr>
          <w:rFonts w:cs="David" w:hint="cs"/>
          <w:u w:val="single"/>
          <w:rtl/>
        </w:rPr>
        <w:t>אחמד טיבי:</w:t>
      </w:r>
    </w:p>
    <w:p w14:paraId="59BAA10C" w14:textId="77777777" w:rsidR="00BF654C" w:rsidRPr="00BF654C" w:rsidRDefault="00BF654C" w:rsidP="00BF654C">
      <w:pPr>
        <w:bidi/>
        <w:jc w:val="both"/>
        <w:rPr>
          <w:rFonts w:cs="David" w:hint="cs"/>
          <w:rtl/>
        </w:rPr>
      </w:pPr>
    </w:p>
    <w:p w14:paraId="67C12FEF" w14:textId="77777777" w:rsidR="00BF654C" w:rsidRPr="00BF654C" w:rsidRDefault="00BF654C" w:rsidP="00BF654C">
      <w:pPr>
        <w:bidi/>
        <w:jc w:val="both"/>
        <w:rPr>
          <w:rFonts w:cs="David" w:hint="cs"/>
          <w:rtl/>
        </w:rPr>
      </w:pPr>
      <w:r w:rsidRPr="00BF654C">
        <w:rPr>
          <w:rFonts w:cs="David" w:hint="cs"/>
          <w:rtl/>
        </w:rPr>
        <w:tab/>
        <w:t xml:space="preserve"> היושב ראש נפגש אתמול עם נועם שליט. </w:t>
      </w:r>
    </w:p>
    <w:p w14:paraId="7958D736" w14:textId="77777777" w:rsidR="00BF654C" w:rsidRPr="00BF654C" w:rsidRDefault="00BF654C" w:rsidP="00BF654C">
      <w:pPr>
        <w:bidi/>
        <w:jc w:val="both"/>
        <w:rPr>
          <w:rFonts w:cs="David" w:hint="cs"/>
          <w:rtl/>
        </w:rPr>
      </w:pPr>
    </w:p>
    <w:p w14:paraId="60452854"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58290624" w14:textId="77777777" w:rsidR="00BF654C" w:rsidRPr="00BF654C" w:rsidRDefault="00BF654C" w:rsidP="00BF654C">
      <w:pPr>
        <w:bidi/>
        <w:jc w:val="both"/>
        <w:rPr>
          <w:rFonts w:cs="David" w:hint="cs"/>
          <w:rtl/>
        </w:rPr>
      </w:pPr>
    </w:p>
    <w:p w14:paraId="38DD74EF" w14:textId="77777777" w:rsidR="00BF654C" w:rsidRPr="00BF654C" w:rsidRDefault="00BF654C" w:rsidP="00BF654C">
      <w:pPr>
        <w:bidi/>
        <w:jc w:val="both"/>
        <w:rPr>
          <w:rFonts w:cs="David" w:hint="cs"/>
          <w:rtl/>
        </w:rPr>
      </w:pPr>
      <w:r w:rsidRPr="00BF654C">
        <w:rPr>
          <w:rFonts w:cs="David" w:hint="cs"/>
          <w:rtl/>
        </w:rPr>
        <w:tab/>
        <w:t xml:space="preserve"> גם סיעת הליכוד נפגשה וסיעת ש"ס. </w:t>
      </w:r>
    </w:p>
    <w:p w14:paraId="22DBD735" w14:textId="77777777" w:rsidR="00BF654C" w:rsidRDefault="00BF654C" w:rsidP="00BF654C">
      <w:pPr>
        <w:bidi/>
        <w:jc w:val="both"/>
        <w:rPr>
          <w:rFonts w:cs="David" w:hint="cs"/>
          <w:rtl/>
        </w:rPr>
      </w:pPr>
    </w:p>
    <w:p w14:paraId="66DBD2AF" w14:textId="77777777" w:rsidR="00BF654C" w:rsidRDefault="00BF654C" w:rsidP="00BF654C">
      <w:pPr>
        <w:bidi/>
        <w:jc w:val="both"/>
        <w:rPr>
          <w:rFonts w:cs="David" w:hint="cs"/>
          <w:rtl/>
        </w:rPr>
      </w:pPr>
    </w:p>
    <w:p w14:paraId="1A2E79E3" w14:textId="77777777" w:rsidR="00BF654C" w:rsidRDefault="00BF654C" w:rsidP="00BF654C">
      <w:pPr>
        <w:bidi/>
        <w:jc w:val="both"/>
        <w:rPr>
          <w:rFonts w:cs="David" w:hint="cs"/>
          <w:rtl/>
        </w:rPr>
      </w:pPr>
    </w:p>
    <w:p w14:paraId="0406CC0A" w14:textId="77777777" w:rsidR="00BF654C" w:rsidRDefault="00BF654C" w:rsidP="00BF654C">
      <w:pPr>
        <w:bidi/>
        <w:jc w:val="both"/>
        <w:rPr>
          <w:rFonts w:cs="David" w:hint="cs"/>
          <w:rtl/>
        </w:rPr>
      </w:pPr>
    </w:p>
    <w:p w14:paraId="13CE558E" w14:textId="77777777" w:rsidR="00BF654C" w:rsidRPr="00BF654C" w:rsidRDefault="00BF654C" w:rsidP="00BF654C">
      <w:pPr>
        <w:bidi/>
        <w:jc w:val="both"/>
        <w:rPr>
          <w:rFonts w:cs="David" w:hint="cs"/>
          <w:rtl/>
        </w:rPr>
      </w:pPr>
    </w:p>
    <w:p w14:paraId="6DB4EBB8" w14:textId="77777777" w:rsidR="00BF654C" w:rsidRPr="00BF654C" w:rsidRDefault="00BF654C" w:rsidP="00BF654C">
      <w:pPr>
        <w:bidi/>
        <w:jc w:val="both"/>
        <w:rPr>
          <w:rFonts w:cs="David" w:hint="cs"/>
          <w:rtl/>
        </w:rPr>
      </w:pPr>
      <w:r w:rsidRPr="00BF654C">
        <w:rPr>
          <w:rFonts w:cs="David" w:hint="cs"/>
          <w:u w:val="single"/>
          <w:rtl/>
        </w:rPr>
        <w:t xml:space="preserve">זבולון </w:t>
      </w:r>
      <w:proofErr w:type="spellStart"/>
      <w:r w:rsidRPr="00BF654C">
        <w:rPr>
          <w:rFonts w:cs="David" w:hint="cs"/>
          <w:u w:val="single"/>
          <w:rtl/>
        </w:rPr>
        <w:t>אורלב</w:t>
      </w:r>
      <w:proofErr w:type="spellEnd"/>
      <w:r w:rsidRPr="00BF654C">
        <w:rPr>
          <w:rFonts w:cs="David" w:hint="cs"/>
          <w:u w:val="single"/>
          <w:rtl/>
        </w:rPr>
        <w:t>:</w:t>
      </w:r>
    </w:p>
    <w:p w14:paraId="50C3E874" w14:textId="77777777" w:rsidR="00BF654C" w:rsidRPr="00BF654C" w:rsidRDefault="00BF654C" w:rsidP="00BF654C">
      <w:pPr>
        <w:bidi/>
        <w:jc w:val="both"/>
        <w:rPr>
          <w:rFonts w:cs="David" w:hint="cs"/>
          <w:rtl/>
        </w:rPr>
      </w:pPr>
    </w:p>
    <w:p w14:paraId="06B998AA" w14:textId="77777777" w:rsidR="00BF654C" w:rsidRPr="00BF654C" w:rsidRDefault="00BF654C" w:rsidP="00BF654C">
      <w:pPr>
        <w:bidi/>
        <w:jc w:val="both"/>
        <w:rPr>
          <w:rFonts w:cs="David" w:hint="cs"/>
          <w:rtl/>
        </w:rPr>
      </w:pPr>
      <w:r w:rsidRPr="00BF654C">
        <w:rPr>
          <w:rFonts w:cs="David" w:hint="cs"/>
          <w:rtl/>
        </w:rPr>
        <w:tab/>
        <w:t xml:space="preserve"> אז מה? אחרי 3 שנים אי אפשר להקדיש עוד כמה דקות?</w:t>
      </w:r>
    </w:p>
    <w:p w14:paraId="1922622A" w14:textId="77777777" w:rsidR="00BF654C" w:rsidRPr="00BF654C" w:rsidRDefault="00BF654C" w:rsidP="00BF654C">
      <w:pPr>
        <w:bidi/>
        <w:jc w:val="both"/>
        <w:rPr>
          <w:rFonts w:cs="David" w:hint="cs"/>
          <w:rtl/>
        </w:rPr>
      </w:pPr>
    </w:p>
    <w:p w14:paraId="571CA5C5" w14:textId="77777777" w:rsidR="00BF654C" w:rsidRPr="00BF654C" w:rsidRDefault="00BF654C" w:rsidP="00BF654C">
      <w:pPr>
        <w:bidi/>
        <w:jc w:val="both"/>
        <w:rPr>
          <w:rFonts w:cs="David" w:hint="cs"/>
          <w:rtl/>
        </w:rPr>
      </w:pPr>
      <w:r w:rsidRPr="00BF654C">
        <w:rPr>
          <w:rFonts w:cs="David" w:hint="cs"/>
          <w:u w:val="single"/>
          <w:rtl/>
        </w:rPr>
        <w:t>אחמד טיבי:</w:t>
      </w:r>
    </w:p>
    <w:p w14:paraId="01105F78" w14:textId="77777777" w:rsidR="00BF654C" w:rsidRPr="00BF654C" w:rsidRDefault="00BF654C" w:rsidP="00BF654C">
      <w:pPr>
        <w:bidi/>
        <w:jc w:val="both"/>
        <w:rPr>
          <w:rFonts w:cs="David" w:hint="cs"/>
          <w:rtl/>
        </w:rPr>
      </w:pPr>
    </w:p>
    <w:p w14:paraId="6C2B3D75" w14:textId="77777777" w:rsidR="00BF654C" w:rsidRPr="00BF654C" w:rsidRDefault="00BF654C" w:rsidP="00BF654C">
      <w:pPr>
        <w:bidi/>
        <w:jc w:val="both"/>
        <w:rPr>
          <w:rFonts w:cs="David" w:hint="cs"/>
          <w:rtl/>
        </w:rPr>
      </w:pPr>
      <w:r w:rsidRPr="00BF654C">
        <w:rPr>
          <w:rFonts w:cs="David" w:hint="cs"/>
          <w:rtl/>
        </w:rPr>
        <w:tab/>
        <w:t xml:space="preserve"> יש פה התקפה על הנשיאות ועל היושב ראש - - - </w:t>
      </w:r>
    </w:p>
    <w:p w14:paraId="51E19A8E" w14:textId="77777777" w:rsidR="00BF654C" w:rsidRPr="00BF654C" w:rsidRDefault="00BF654C" w:rsidP="00BF654C">
      <w:pPr>
        <w:bidi/>
        <w:jc w:val="both"/>
        <w:rPr>
          <w:rFonts w:cs="David" w:hint="cs"/>
          <w:rtl/>
        </w:rPr>
      </w:pPr>
      <w:r w:rsidRPr="00BF654C">
        <w:rPr>
          <w:rFonts w:cs="David" w:hint="cs"/>
          <w:u w:val="single"/>
          <w:rtl/>
        </w:rPr>
        <w:t xml:space="preserve">זבולון </w:t>
      </w:r>
      <w:proofErr w:type="spellStart"/>
      <w:r w:rsidRPr="00BF654C">
        <w:rPr>
          <w:rFonts w:cs="David" w:hint="cs"/>
          <w:u w:val="single"/>
          <w:rtl/>
        </w:rPr>
        <w:t>אורלב</w:t>
      </w:r>
      <w:proofErr w:type="spellEnd"/>
      <w:r w:rsidRPr="00BF654C">
        <w:rPr>
          <w:rFonts w:cs="David" w:hint="cs"/>
          <w:u w:val="single"/>
          <w:rtl/>
        </w:rPr>
        <w:t>:</w:t>
      </w:r>
    </w:p>
    <w:p w14:paraId="56F311ED" w14:textId="77777777" w:rsidR="00BF654C" w:rsidRPr="00BF654C" w:rsidRDefault="00BF654C" w:rsidP="00BF654C">
      <w:pPr>
        <w:bidi/>
        <w:jc w:val="both"/>
        <w:rPr>
          <w:rFonts w:cs="David" w:hint="cs"/>
          <w:rtl/>
        </w:rPr>
      </w:pPr>
    </w:p>
    <w:p w14:paraId="460390DB" w14:textId="77777777" w:rsidR="00BF654C" w:rsidRPr="00BF654C" w:rsidRDefault="00BF654C" w:rsidP="00BF654C">
      <w:pPr>
        <w:bidi/>
        <w:jc w:val="both"/>
        <w:rPr>
          <w:rFonts w:cs="David" w:hint="cs"/>
          <w:rtl/>
        </w:rPr>
      </w:pPr>
      <w:r w:rsidRPr="00BF654C">
        <w:rPr>
          <w:rFonts w:cs="David" w:hint="cs"/>
          <w:rtl/>
        </w:rPr>
        <w:tab/>
        <w:t xml:space="preserve"> נכון, התקפה מוצדקת. </w:t>
      </w:r>
    </w:p>
    <w:p w14:paraId="11D900A5" w14:textId="77777777" w:rsidR="00BF654C" w:rsidRPr="00BF654C" w:rsidRDefault="00BF654C" w:rsidP="00BF654C">
      <w:pPr>
        <w:bidi/>
        <w:jc w:val="both"/>
        <w:rPr>
          <w:rFonts w:cs="David" w:hint="cs"/>
          <w:rtl/>
        </w:rPr>
      </w:pPr>
    </w:p>
    <w:p w14:paraId="4CFA80AC" w14:textId="77777777" w:rsidR="00BF654C" w:rsidRPr="00BF654C" w:rsidRDefault="00BF654C" w:rsidP="00BF654C">
      <w:pPr>
        <w:bidi/>
        <w:jc w:val="both"/>
        <w:rPr>
          <w:rFonts w:cs="David" w:hint="cs"/>
          <w:rtl/>
        </w:rPr>
      </w:pPr>
      <w:r w:rsidRPr="00BF654C">
        <w:rPr>
          <w:rFonts w:cs="David" w:hint="cs"/>
          <w:u w:val="single"/>
          <w:rtl/>
        </w:rPr>
        <w:t>אחמד טיבי:</w:t>
      </w:r>
    </w:p>
    <w:p w14:paraId="4127324E" w14:textId="77777777" w:rsidR="00BF654C" w:rsidRPr="00BF654C" w:rsidRDefault="00BF654C" w:rsidP="00BF654C">
      <w:pPr>
        <w:bidi/>
        <w:jc w:val="both"/>
        <w:rPr>
          <w:rFonts w:cs="David" w:hint="cs"/>
          <w:rtl/>
        </w:rPr>
      </w:pPr>
    </w:p>
    <w:p w14:paraId="17C1C2CA" w14:textId="77777777" w:rsidR="00BF654C" w:rsidRPr="00BF654C" w:rsidRDefault="00BF654C" w:rsidP="00BF654C">
      <w:pPr>
        <w:bidi/>
        <w:jc w:val="both"/>
        <w:rPr>
          <w:rFonts w:cs="David" w:hint="cs"/>
          <w:rtl/>
        </w:rPr>
      </w:pPr>
      <w:r w:rsidRPr="00BF654C">
        <w:rPr>
          <w:rFonts w:cs="David" w:hint="cs"/>
          <w:rtl/>
        </w:rPr>
        <w:tab/>
        <w:t xml:space="preserve"> היא לא מוצדקת. </w:t>
      </w:r>
    </w:p>
    <w:p w14:paraId="7F5A7ACC" w14:textId="77777777" w:rsidR="00BF654C" w:rsidRPr="00BF654C" w:rsidRDefault="00BF654C" w:rsidP="00BF654C">
      <w:pPr>
        <w:bidi/>
        <w:jc w:val="both"/>
        <w:rPr>
          <w:rFonts w:cs="David" w:hint="cs"/>
          <w:rtl/>
        </w:rPr>
      </w:pPr>
    </w:p>
    <w:p w14:paraId="4D25E5E2" w14:textId="77777777" w:rsidR="00BF654C" w:rsidRPr="00BF654C" w:rsidRDefault="00BF654C" w:rsidP="00BF654C">
      <w:pPr>
        <w:bidi/>
        <w:jc w:val="both"/>
        <w:rPr>
          <w:rFonts w:cs="David" w:hint="cs"/>
          <w:rtl/>
        </w:rPr>
      </w:pPr>
      <w:r w:rsidRPr="00BF654C">
        <w:rPr>
          <w:rFonts w:cs="David" w:hint="cs"/>
          <w:u w:val="single"/>
          <w:rtl/>
        </w:rPr>
        <w:t>אופיר פינס-פז:</w:t>
      </w:r>
    </w:p>
    <w:p w14:paraId="41F10005" w14:textId="77777777" w:rsidR="00BF654C" w:rsidRPr="00BF654C" w:rsidRDefault="00BF654C" w:rsidP="00BF654C">
      <w:pPr>
        <w:bidi/>
        <w:jc w:val="both"/>
        <w:rPr>
          <w:rFonts w:cs="David" w:hint="cs"/>
          <w:rtl/>
        </w:rPr>
      </w:pPr>
    </w:p>
    <w:p w14:paraId="559A8F64" w14:textId="77777777" w:rsidR="00BF654C" w:rsidRPr="00BF654C" w:rsidRDefault="00BF654C" w:rsidP="00BF654C">
      <w:pPr>
        <w:bidi/>
        <w:jc w:val="both"/>
        <w:rPr>
          <w:rFonts w:cs="David" w:hint="cs"/>
          <w:rtl/>
        </w:rPr>
      </w:pPr>
      <w:r w:rsidRPr="00BF654C">
        <w:rPr>
          <w:rFonts w:cs="David" w:hint="cs"/>
          <w:rtl/>
        </w:rPr>
        <w:tab/>
        <w:t xml:space="preserve">ערביי ישראל צריכים להיות בעד שחרור גלעד שליט. </w:t>
      </w:r>
    </w:p>
    <w:p w14:paraId="257BC56C" w14:textId="77777777" w:rsidR="00BF654C" w:rsidRPr="00BF654C" w:rsidRDefault="00BF654C" w:rsidP="00BF654C">
      <w:pPr>
        <w:bidi/>
        <w:jc w:val="both"/>
        <w:rPr>
          <w:rFonts w:cs="David" w:hint="cs"/>
          <w:rtl/>
        </w:rPr>
      </w:pPr>
    </w:p>
    <w:p w14:paraId="18518EC3" w14:textId="77777777" w:rsidR="00BF654C" w:rsidRPr="00BF654C" w:rsidRDefault="00BF654C" w:rsidP="00BF654C">
      <w:pPr>
        <w:bidi/>
        <w:jc w:val="both"/>
        <w:rPr>
          <w:rFonts w:cs="David" w:hint="cs"/>
          <w:rtl/>
        </w:rPr>
      </w:pPr>
      <w:r w:rsidRPr="00BF654C">
        <w:rPr>
          <w:rFonts w:cs="David" w:hint="cs"/>
          <w:u w:val="single"/>
          <w:rtl/>
        </w:rPr>
        <w:t>אחמד טיבי:</w:t>
      </w:r>
    </w:p>
    <w:p w14:paraId="0BDE901B" w14:textId="77777777" w:rsidR="00BF654C" w:rsidRPr="00BF654C" w:rsidRDefault="00BF654C" w:rsidP="00BF654C">
      <w:pPr>
        <w:bidi/>
        <w:jc w:val="both"/>
        <w:rPr>
          <w:rFonts w:cs="David" w:hint="cs"/>
          <w:rtl/>
        </w:rPr>
      </w:pPr>
    </w:p>
    <w:p w14:paraId="744B174C" w14:textId="77777777" w:rsidR="00BF654C" w:rsidRPr="00BF654C" w:rsidRDefault="00BF654C" w:rsidP="00BF654C">
      <w:pPr>
        <w:bidi/>
        <w:jc w:val="both"/>
        <w:rPr>
          <w:rFonts w:cs="David" w:hint="cs"/>
          <w:rtl/>
        </w:rPr>
      </w:pPr>
      <w:r w:rsidRPr="00BF654C">
        <w:rPr>
          <w:rFonts w:cs="David" w:hint="cs"/>
          <w:rtl/>
        </w:rPr>
        <w:tab/>
        <w:t xml:space="preserve"> גם אני נפגשתי - - - </w:t>
      </w:r>
    </w:p>
    <w:p w14:paraId="7FC9C75A" w14:textId="77777777" w:rsidR="00BF654C" w:rsidRPr="00BF654C" w:rsidRDefault="00BF654C" w:rsidP="00BF654C">
      <w:pPr>
        <w:bidi/>
        <w:jc w:val="both"/>
        <w:rPr>
          <w:rFonts w:cs="David" w:hint="cs"/>
          <w:rtl/>
        </w:rPr>
      </w:pPr>
    </w:p>
    <w:p w14:paraId="7AF1B490"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25A8F5AB" w14:textId="77777777" w:rsidR="00BF654C" w:rsidRPr="00BF654C" w:rsidRDefault="00BF654C" w:rsidP="00BF654C">
      <w:pPr>
        <w:bidi/>
        <w:jc w:val="both"/>
        <w:rPr>
          <w:rFonts w:cs="David" w:hint="cs"/>
          <w:rtl/>
        </w:rPr>
      </w:pPr>
    </w:p>
    <w:p w14:paraId="5DE5769D" w14:textId="77777777" w:rsidR="00BF654C" w:rsidRPr="00BF654C" w:rsidRDefault="00BF654C" w:rsidP="00BF654C">
      <w:pPr>
        <w:bidi/>
        <w:jc w:val="both"/>
        <w:rPr>
          <w:rFonts w:cs="David" w:hint="cs"/>
          <w:rtl/>
        </w:rPr>
      </w:pPr>
      <w:r w:rsidRPr="00BF654C">
        <w:rPr>
          <w:rFonts w:cs="David" w:hint="cs"/>
          <w:rtl/>
        </w:rPr>
        <w:tab/>
        <w:t xml:space="preserve"> חבר הכנסת טיבי, אני מבקש בבקשה. </w:t>
      </w:r>
    </w:p>
    <w:p w14:paraId="4704488A" w14:textId="77777777" w:rsidR="00BF654C" w:rsidRPr="00BF654C" w:rsidRDefault="00BF654C" w:rsidP="00BF654C">
      <w:pPr>
        <w:bidi/>
        <w:jc w:val="both"/>
        <w:rPr>
          <w:rFonts w:cs="David" w:hint="cs"/>
          <w:rtl/>
        </w:rPr>
      </w:pPr>
    </w:p>
    <w:p w14:paraId="0A5FB85E" w14:textId="77777777" w:rsidR="00BF654C" w:rsidRPr="00BF654C" w:rsidRDefault="00BF654C" w:rsidP="00BF654C">
      <w:pPr>
        <w:bidi/>
        <w:jc w:val="both"/>
        <w:rPr>
          <w:rFonts w:cs="David" w:hint="cs"/>
          <w:rtl/>
        </w:rPr>
      </w:pPr>
      <w:r w:rsidRPr="00BF654C">
        <w:rPr>
          <w:rFonts w:cs="David" w:hint="cs"/>
          <w:u w:val="single"/>
          <w:rtl/>
        </w:rPr>
        <w:t>אחמד טיבי:</w:t>
      </w:r>
    </w:p>
    <w:p w14:paraId="1530A6A6" w14:textId="77777777" w:rsidR="00BF654C" w:rsidRPr="00BF654C" w:rsidRDefault="00BF654C" w:rsidP="00BF654C">
      <w:pPr>
        <w:bidi/>
        <w:jc w:val="both"/>
        <w:rPr>
          <w:rFonts w:cs="David" w:hint="cs"/>
          <w:rtl/>
        </w:rPr>
      </w:pPr>
    </w:p>
    <w:p w14:paraId="0675E023" w14:textId="77777777" w:rsidR="00BF654C" w:rsidRPr="00BF654C" w:rsidRDefault="00BF654C" w:rsidP="00BF654C">
      <w:pPr>
        <w:bidi/>
        <w:jc w:val="both"/>
        <w:rPr>
          <w:rFonts w:cs="David" w:hint="cs"/>
          <w:rtl/>
        </w:rPr>
      </w:pPr>
      <w:r w:rsidRPr="00BF654C">
        <w:rPr>
          <w:rFonts w:cs="David" w:hint="cs"/>
          <w:rtl/>
        </w:rPr>
        <w:tab/>
        <w:t xml:space="preserve"> הוא לוקח את זה למחוזות, הוא הופך להיות אופיר פינס. </w:t>
      </w:r>
    </w:p>
    <w:p w14:paraId="73244A2C" w14:textId="77777777" w:rsidR="00BF654C" w:rsidRPr="00BF654C" w:rsidRDefault="00BF654C" w:rsidP="00BF654C">
      <w:pPr>
        <w:bidi/>
        <w:jc w:val="both"/>
        <w:rPr>
          <w:rFonts w:cs="David" w:hint="cs"/>
          <w:rtl/>
        </w:rPr>
      </w:pPr>
    </w:p>
    <w:p w14:paraId="523E614F"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3E28001F" w14:textId="77777777" w:rsidR="00BF654C" w:rsidRPr="00BF654C" w:rsidRDefault="00BF654C" w:rsidP="00BF654C">
      <w:pPr>
        <w:bidi/>
        <w:jc w:val="both"/>
        <w:rPr>
          <w:rFonts w:cs="David" w:hint="cs"/>
          <w:rtl/>
        </w:rPr>
      </w:pPr>
    </w:p>
    <w:p w14:paraId="1F9978BC" w14:textId="77777777" w:rsidR="00BF654C" w:rsidRPr="00BF654C" w:rsidRDefault="00BF654C" w:rsidP="00BF654C">
      <w:pPr>
        <w:bidi/>
        <w:jc w:val="both"/>
        <w:rPr>
          <w:rFonts w:cs="David" w:hint="cs"/>
          <w:rtl/>
        </w:rPr>
      </w:pPr>
      <w:r w:rsidRPr="00BF654C">
        <w:rPr>
          <w:rFonts w:cs="David" w:hint="cs"/>
          <w:rtl/>
        </w:rPr>
        <w:tab/>
        <w:t xml:space="preserve"> הוא לוקח את זה למחוזות כי אתה מפריע לחבר הכנסת </w:t>
      </w:r>
      <w:proofErr w:type="spellStart"/>
      <w:r w:rsidRPr="00BF654C">
        <w:rPr>
          <w:rFonts w:cs="David" w:hint="cs"/>
          <w:rtl/>
        </w:rPr>
        <w:t>מקלב</w:t>
      </w:r>
      <w:proofErr w:type="spellEnd"/>
      <w:r w:rsidRPr="00BF654C">
        <w:rPr>
          <w:rFonts w:cs="David" w:hint="cs"/>
          <w:rtl/>
        </w:rPr>
        <w:t xml:space="preserve"> לדבר, אם חבר הכנסת </w:t>
      </w:r>
      <w:proofErr w:type="spellStart"/>
      <w:r w:rsidRPr="00BF654C">
        <w:rPr>
          <w:rFonts w:cs="David" w:hint="cs"/>
          <w:rtl/>
        </w:rPr>
        <w:t>מקלב</w:t>
      </w:r>
      <w:proofErr w:type="spellEnd"/>
      <w:r w:rsidRPr="00BF654C">
        <w:rPr>
          <w:rFonts w:cs="David" w:hint="cs"/>
          <w:rtl/>
        </w:rPr>
        <w:t xml:space="preserve"> ידבר אף אחד לא ייקח שום דבר לשום מחוז. </w:t>
      </w:r>
    </w:p>
    <w:p w14:paraId="5DB9851C" w14:textId="77777777" w:rsidR="00BF654C" w:rsidRPr="00BF654C" w:rsidRDefault="00BF654C" w:rsidP="00BF654C">
      <w:pPr>
        <w:bidi/>
        <w:jc w:val="both"/>
        <w:rPr>
          <w:rFonts w:cs="David" w:hint="cs"/>
          <w:rtl/>
        </w:rPr>
      </w:pPr>
    </w:p>
    <w:p w14:paraId="31346195" w14:textId="77777777" w:rsidR="00BF654C" w:rsidRPr="00BF654C" w:rsidRDefault="00BF654C" w:rsidP="00BF654C">
      <w:pPr>
        <w:bidi/>
        <w:jc w:val="both"/>
        <w:rPr>
          <w:rFonts w:cs="David" w:hint="cs"/>
          <w:rtl/>
        </w:rPr>
      </w:pPr>
      <w:r w:rsidRPr="00BF654C">
        <w:rPr>
          <w:rFonts w:cs="David" w:hint="cs"/>
          <w:u w:val="single"/>
          <w:rtl/>
        </w:rPr>
        <w:t xml:space="preserve">אורי </w:t>
      </w:r>
      <w:proofErr w:type="spellStart"/>
      <w:r w:rsidRPr="00BF654C">
        <w:rPr>
          <w:rFonts w:cs="David" w:hint="cs"/>
          <w:u w:val="single"/>
          <w:rtl/>
        </w:rPr>
        <w:t>מקלב</w:t>
      </w:r>
      <w:proofErr w:type="spellEnd"/>
      <w:r w:rsidRPr="00BF654C">
        <w:rPr>
          <w:rFonts w:cs="David" w:hint="cs"/>
          <w:u w:val="single"/>
          <w:rtl/>
        </w:rPr>
        <w:t>:</w:t>
      </w:r>
    </w:p>
    <w:p w14:paraId="419065DF" w14:textId="77777777" w:rsidR="00BF654C" w:rsidRPr="00BF654C" w:rsidRDefault="00BF654C" w:rsidP="00BF654C">
      <w:pPr>
        <w:bidi/>
        <w:jc w:val="both"/>
        <w:rPr>
          <w:rFonts w:cs="David" w:hint="cs"/>
          <w:rtl/>
        </w:rPr>
      </w:pPr>
    </w:p>
    <w:p w14:paraId="5BA1068F" w14:textId="77777777" w:rsidR="00BF654C" w:rsidRPr="00BF654C" w:rsidRDefault="00BF654C" w:rsidP="00BF654C">
      <w:pPr>
        <w:bidi/>
        <w:jc w:val="both"/>
        <w:rPr>
          <w:rFonts w:cs="David" w:hint="cs"/>
          <w:rtl/>
        </w:rPr>
      </w:pPr>
      <w:r w:rsidRPr="00BF654C">
        <w:rPr>
          <w:rFonts w:cs="David" w:hint="cs"/>
          <w:rtl/>
        </w:rPr>
        <w:tab/>
        <w:t xml:space="preserve">לא שמעתי אם חבר הכנסת אחמד טיבי אמר ששליט נפגש אתמול גם עם סיעת יהדות התורה. </w:t>
      </w:r>
    </w:p>
    <w:p w14:paraId="4B858107" w14:textId="77777777" w:rsidR="00BF654C" w:rsidRPr="00BF654C" w:rsidRDefault="00BF654C" w:rsidP="00BF654C">
      <w:pPr>
        <w:bidi/>
        <w:jc w:val="both"/>
        <w:rPr>
          <w:rFonts w:cs="David" w:hint="cs"/>
          <w:rtl/>
        </w:rPr>
      </w:pPr>
    </w:p>
    <w:p w14:paraId="5BB3C4A8" w14:textId="77777777" w:rsidR="00BF654C" w:rsidRPr="00BF654C" w:rsidRDefault="00BF654C" w:rsidP="00BF654C">
      <w:pPr>
        <w:bidi/>
        <w:jc w:val="both"/>
        <w:rPr>
          <w:rFonts w:cs="David" w:hint="cs"/>
          <w:rtl/>
        </w:rPr>
      </w:pPr>
      <w:r w:rsidRPr="00BF654C">
        <w:rPr>
          <w:rFonts w:cs="David" w:hint="cs"/>
          <w:u w:val="single"/>
          <w:rtl/>
        </w:rPr>
        <w:t>אחמד טיבי:</w:t>
      </w:r>
    </w:p>
    <w:p w14:paraId="1A8C3614" w14:textId="77777777" w:rsidR="00BF654C" w:rsidRPr="00BF654C" w:rsidRDefault="00BF654C" w:rsidP="00BF654C">
      <w:pPr>
        <w:bidi/>
        <w:jc w:val="both"/>
        <w:rPr>
          <w:rFonts w:cs="David" w:hint="cs"/>
          <w:rtl/>
        </w:rPr>
      </w:pPr>
    </w:p>
    <w:p w14:paraId="100356F7" w14:textId="77777777" w:rsidR="00BF654C" w:rsidRPr="00BF654C" w:rsidRDefault="00BF654C" w:rsidP="00BF654C">
      <w:pPr>
        <w:bidi/>
        <w:jc w:val="both"/>
        <w:rPr>
          <w:rFonts w:cs="David" w:hint="cs"/>
          <w:rtl/>
        </w:rPr>
      </w:pPr>
      <w:r w:rsidRPr="00BF654C">
        <w:rPr>
          <w:rFonts w:cs="David" w:hint="cs"/>
          <w:rtl/>
        </w:rPr>
        <w:tab/>
        <w:t xml:space="preserve"> לא עודכנתי. </w:t>
      </w:r>
    </w:p>
    <w:p w14:paraId="6B2BEFF5" w14:textId="77777777" w:rsidR="00BF654C" w:rsidRPr="00BF654C" w:rsidRDefault="00BF654C" w:rsidP="00BF654C">
      <w:pPr>
        <w:bidi/>
        <w:jc w:val="both"/>
        <w:rPr>
          <w:rFonts w:cs="David" w:hint="cs"/>
          <w:rtl/>
        </w:rPr>
      </w:pPr>
    </w:p>
    <w:p w14:paraId="0FA18CFB" w14:textId="77777777" w:rsidR="00BF654C" w:rsidRPr="00BF654C" w:rsidRDefault="00BF654C" w:rsidP="00BF654C">
      <w:pPr>
        <w:bidi/>
        <w:jc w:val="both"/>
        <w:rPr>
          <w:rFonts w:cs="David" w:hint="cs"/>
          <w:rtl/>
        </w:rPr>
      </w:pPr>
      <w:r w:rsidRPr="00BF654C">
        <w:rPr>
          <w:rFonts w:cs="David" w:hint="cs"/>
          <w:u w:val="single"/>
          <w:rtl/>
        </w:rPr>
        <w:t xml:space="preserve">אורי </w:t>
      </w:r>
      <w:proofErr w:type="spellStart"/>
      <w:r w:rsidRPr="00BF654C">
        <w:rPr>
          <w:rFonts w:cs="David" w:hint="cs"/>
          <w:u w:val="single"/>
          <w:rtl/>
        </w:rPr>
        <w:t>מקלב</w:t>
      </w:r>
      <w:proofErr w:type="spellEnd"/>
      <w:r w:rsidRPr="00BF654C">
        <w:rPr>
          <w:rFonts w:cs="David" w:hint="cs"/>
          <w:u w:val="single"/>
          <w:rtl/>
        </w:rPr>
        <w:t>:</w:t>
      </w:r>
    </w:p>
    <w:p w14:paraId="43AA4024" w14:textId="77777777" w:rsidR="00BF654C" w:rsidRPr="00BF654C" w:rsidRDefault="00BF654C" w:rsidP="00BF654C">
      <w:pPr>
        <w:bidi/>
        <w:jc w:val="both"/>
        <w:rPr>
          <w:rFonts w:cs="David" w:hint="cs"/>
          <w:rtl/>
        </w:rPr>
      </w:pPr>
    </w:p>
    <w:p w14:paraId="756B7F70" w14:textId="77777777" w:rsidR="00BF654C" w:rsidRPr="00BF654C" w:rsidRDefault="00BF654C" w:rsidP="00BF654C">
      <w:pPr>
        <w:bidi/>
        <w:jc w:val="both"/>
        <w:rPr>
          <w:rFonts w:cs="David" w:hint="cs"/>
          <w:rtl/>
        </w:rPr>
      </w:pPr>
      <w:r w:rsidRPr="00BF654C">
        <w:rPr>
          <w:rFonts w:cs="David" w:hint="cs"/>
          <w:rtl/>
        </w:rPr>
        <w:tab/>
        <w:t xml:space="preserve"> גם היום שצוין זה 3 שנים בלוח העברי, זה היום, אנחנו הקדמנו את זה ביום אחד כי כולם נמצאים כך שלא רק שהוא ציין את סיעת יהדות התורה, הוא גם ציין את הפגישה שלו עם מנהיג יהדות התורה הרב אליישיב שאנחנו גם אלה שהפגשנו אותו, כולם ביחד כי כולם מרגישים, גם יהדות התורה, כולם צריכים גם לעודד אותו וגם לחזק אותו וגם לפעול ביחד לשחרור שליט ואין על זה ויכוח בכלל ואף אחד לא דחה את ההצעה בגלל שהייתה בעיה בגופם של דברים, פשוט בגלל שדנו בתקופה האחרונה כמה פעמים האם זה במקום, אבל אם החברים רואים שיש צורך וכך ההרגשה אז אדרבא, אנחנו נתמוך בזה. </w:t>
      </w:r>
    </w:p>
    <w:p w14:paraId="3804EE23" w14:textId="77777777" w:rsidR="00BF654C" w:rsidRPr="00BF654C" w:rsidRDefault="00BF654C" w:rsidP="00BF654C">
      <w:pPr>
        <w:bidi/>
        <w:jc w:val="both"/>
        <w:rPr>
          <w:rFonts w:cs="David" w:hint="cs"/>
          <w:rtl/>
        </w:rPr>
      </w:pPr>
      <w:r w:rsidRPr="00BF654C">
        <w:rPr>
          <w:rFonts w:cs="David" w:hint="cs"/>
          <w:rtl/>
        </w:rPr>
        <w:tab/>
      </w:r>
    </w:p>
    <w:p w14:paraId="303097B2" w14:textId="77777777" w:rsidR="00BF654C" w:rsidRDefault="00BF654C" w:rsidP="00BF654C">
      <w:pPr>
        <w:bidi/>
        <w:jc w:val="both"/>
        <w:rPr>
          <w:rFonts w:cs="David" w:hint="cs"/>
          <w:u w:val="single"/>
          <w:rtl/>
        </w:rPr>
      </w:pPr>
    </w:p>
    <w:p w14:paraId="53385F7B" w14:textId="77777777" w:rsidR="00BF654C" w:rsidRDefault="00BF654C" w:rsidP="00BF654C">
      <w:pPr>
        <w:bidi/>
        <w:jc w:val="both"/>
        <w:rPr>
          <w:rFonts w:cs="David" w:hint="cs"/>
          <w:u w:val="single"/>
          <w:rtl/>
        </w:rPr>
      </w:pPr>
    </w:p>
    <w:p w14:paraId="34B3C707" w14:textId="77777777" w:rsidR="00BF654C" w:rsidRDefault="00BF654C" w:rsidP="00BF654C">
      <w:pPr>
        <w:bidi/>
        <w:jc w:val="both"/>
        <w:rPr>
          <w:rFonts w:cs="David" w:hint="cs"/>
          <w:u w:val="single"/>
          <w:rtl/>
        </w:rPr>
      </w:pPr>
    </w:p>
    <w:p w14:paraId="6FE72D1C" w14:textId="77777777" w:rsidR="00BF654C" w:rsidRDefault="00BF654C" w:rsidP="00BF654C">
      <w:pPr>
        <w:bidi/>
        <w:jc w:val="both"/>
        <w:rPr>
          <w:rFonts w:cs="David" w:hint="cs"/>
          <w:u w:val="single"/>
          <w:rtl/>
        </w:rPr>
      </w:pPr>
    </w:p>
    <w:p w14:paraId="12BA75A6"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16401921" w14:textId="77777777" w:rsidR="00BF654C" w:rsidRPr="00BF654C" w:rsidRDefault="00BF654C" w:rsidP="00BF654C">
      <w:pPr>
        <w:bidi/>
        <w:jc w:val="both"/>
        <w:rPr>
          <w:rFonts w:cs="David" w:hint="cs"/>
          <w:rtl/>
        </w:rPr>
      </w:pPr>
    </w:p>
    <w:p w14:paraId="3410C6D4" w14:textId="77777777" w:rsidR="00BF654C" w:rsidRPr="00BF654C" w:rsidRDefault="00BF654C" w:rsidP="00BF654C">
      <w:pPr>
        <w:bidi/>
        <w:ind w:firstLine="567"/>
        <w:jc w:val="both"/>
        <w:rPr>
          <w:rFonts w:cs="David" w:hint="cs"/>
          <w:rtl/>
        </w:rPr>
      </w:pPr>
      <w:r w:rsidRPr="00BF654C">
        <w:rPr>
          <w:rFonts w:cs="David" w:hint="cs"/>
          <w:rtl/>
        </w:rPr>
        <w:t xml:space="preserve"> אני מביא להצבעה הצעה לאשר את פנייתו של חבר הכנסת פינס כהצעה דחופה נוספת. מי בעד? מי נגד? מי נמנע? אושר. </w:t>
      </w:r>
    </w:p>
    <w:p w14:paraId="02A88391" w14:textId="77777777" w:rsidR="00BF654C" w:rsidRPr="00BF654C" w:rsidRDefault="00BF654C" w:rsidP="00BF654C">
      <w:pPr>
        <w:bidi/>
        <w:jc w:val="both"/>
        <w:rPr>
          <w:rFonts w:cs="David" w:hint="cs"/>
          <w:rtl/>
        </w:rPr>
      </w:pPr>
    </w:p>
    <w:p w14:paraId="15CC0F45" w14:textId="77777777" w:rsidR="00BF654C" w:rsidRPr="00BF654C" w:rsidRDefault="00BF654C" w:rsidP="00BF654C">
      <w:pPr>
        <w:bidi/>
        <w:jc w:val="both"/>
        <w:rPr>
          <w:rFonts w:cs="David" w:hint="cs"/>
          <w:rtl/>
        </w:rPr>
      </w:pPr>
    </w:p>
    <w:p w14:paraId="50728962" w14:textId="77777777" w:rsidR="00BF654C" w:rsidRPr="00BF654C" w:rsidRDefault="00BF654C" w:rsidP="00BF654C">
      <w:pPr>
        <w:bidi/>
        <w:jc w:val="both"/>
        <w:rPr>
          <w:rFonts w:cs="David" w:hint="cs"/>
          <w:rtl/>
        </w:rPr>
      </w:pPr>
    </w:p>
    <w:p w14:paraId="550D51BD" w14:textId="77777777" w:rsidR="00BF654C" w:rsidRDefault="00BF654C" w:rsidP="00BF654C">
      <w:pPr>
        <w:bidi/>
        <w:jc w:val="both"/>
        <w:rPr>
          <w:rFonts w:cs="David" w:hint="cs"/>
          <w:rtl/>
        </w:rPr>
      </w:pPr>
    </w:p>
    <w:p w14:paraId="7B059107" w14:textId="77777777" w:rsidR="00BF654C" w:rsidRDefault="00BF654C" w:rsidP="00BF654C">
      <w:pPr>
        <w:bidi/>
        <w:jc w:val="both"/>
        <w:rPr>
          <w:rFonts w:cs="David" w:hint="cs"/>
          <w:rtl/>
        </w:rPr>
      </w:pPr>
    </w:p>
    <w:p w14:paraId="1F99C3CA" w14:textId="77777777" w:rsidR="00BF654C" w:rsidRDefault="00BF654C" w:rsidP="00BF654C">
      <w:pPr>
        <w:bidi/>
        <w:jc w:val="both"/>
        <w:rPr>
          <w:rFonts w:cs="David" w:hint="cs"/>
          <w:rtl/>
        </w:rPr>
      </w:pPr>
    </w:p>
    <w:p w14:paraId="68F8D4CD" w14:textId="77777777" w:rsidR="00BF654C" w:rsidRDefault="00BF654C" w:rsidP="00BF654C">
      <w:pPr>
        <w:bidi/>
        <w:jc w:val="both"/>
        <w:rPr>
          <w:rFonts w:cs="David" w:hint="cs"/>
          <w:rtl/>
        </w:rPr>
      </w:pPr>
    </w:p>
    <w:p w14:paraId="2D08B40F" w14:textId="77777777" w:rsidR="00BF654C" w:rsidRDefault="00BF654C" w:rsidP="00BF654C">
      <w:pPr>
        <w:bidi/>
        <w:jc w:val="both"/>
        <w:rPr>
          <w:rFonts w:cs="David" w:hint="cs"/>
          <w:rtl/>
        </w:rPr>
      </w:pPr>
    </w:p>
    <w:p w14:paraId="41F07964" w14:textId="77777777" w:rsidR="00BF654C" w:rsidRDefault="00BF654C" w:rsidP="00BF654C">
      <w:pPr>
        <w:bidi/>
        <w:jc w:val="both"/>
        <w:rPr>
          <w:rFonts w:cs="David" w:hint="cs"/>
          <w:rtl/>
        </w:rPr>
      </w:pPr>
    </w:p>
    <w:p w14:paraId="416DD848" w14:textId="77777777" w:rsidR="00BF654C" w:rsidRDefault="00BF654C" w:rsidP="00BF654C">
      <w:pPr>
        <w:bidi/>
        <w:jc w:val="both"/>
        <w:rPr>
          <w:rFonts w:cs="David" w:hint="cs"/>
          <w:rtl/>
        </w:rPr>
      </w:pPr>
    </w:p>
    <w:p w14:paraId="2E0F0BAA" w14:textId="77777777" w:rsidR="00BF654C" w:rsidRDefault="00BF654C" w:rsidP="00BF654C">
      <w:pPr>
        <w:bidi/>
        <w:jc w:val="both"/>
        <w:rPr>
          <w:rFonts w:cs="David" w:hint="cs"/>
          <w:rtl/>
        </w:rPr>
      </w:pPr>
    </w:p>
    <w:p w14:paraId="123F3381" w14:textId="77777777" w:rsidR="00BF654C" w:rsidRDefault="00BF654C" w:rsidP="00BF654C">
      <w:pPr>
        <w:bidi/>
        <w:jc w:val="both"/>
        <w:rPr>
          <w:rFonts w:cs="David" w:hint="cs"/>
          <w:rtl/>
        </w:rPr>
      </w:pPr>
    </w:p>
    <w:p w14:paraId="1DA79EED" w14:textId="77777777" w:rsidR="00BF654C" w:rsidRDefault="00BF654C" w:rsidP="00BF654C">
      <w:pPr>
        <w:bidi/>
        <w:jc w:val="both"/>
        <w:rPr>
          <w:rFonts w:cs="David" w:hint="cs"/>
          <w:rtl/>
        </w:rPr>
      </w:pPr>
    </w:p>
    <w:p w14:paraId="4288B361" w14:textId="77777777" w:rsidR="00BF654C" w:rsidRDefault="00BF654C" w:rsidP="00BF654C">
      <w:pPr>
        <w:bidi/>
        <w:jc w:val="both"/>
        <w:rPr>
          <w:rFonts w:cs="David" w:hint="cs"/>
          <w:rtl/>
        </w:rPr>
      </w:pPr>
    </w:p>
    <w:p w14:paraId="11565C72" w14:textId="77777777" w:rsidR="00BF654C" w:rsidRDefault="00BF654C" w:rsidP="00BF654C">
      <w:pPr>
        <w:bidi/>
        <w:jc w:val="both"/>
        <w:rPr>
          <w:rFonts w:cs="David" w:hint="cs"/>
          <w:rtl/>
        </w:rPr>
      </w:pPr>
    </w:p>
    <w:p w14:paraId="39252A7A" w14:textId="77777777" w:rsidR="00BF654C" w:rsidRDefault="00BF654C" w:rsidP="00BF654C">
      <w:pPr>
        <w:bidi/>
        <w:jc w:val="both"/>
        <w:rPr>
          <w:rFonts w:cs="David" w:hint="cs"/>
          <w:rtl/>
        </w:rPr>
      </w:pPr>
    </w:p>
    <w:p w14:paraId="61DB5279" w14:textId="77777777" w:rsidR="00BF654C" w:rsidRDefault="00BF654C" w:rsidP="00BF654C">
      <w:pPr>
        <w:bidi/>
        <w:jc w:val="both"/>
        <w:rPr>
          <w:rFonts w:cs="David" w:hint="cs"/>
          <w:rtl/>
        </w:rPr>
      </w:pPr>
    </w:p>
    <w:p w14:paraId="35F7E917" w14:textId="77777777" w:rsidR="00BF654C" w:rsidRDefault="00BF654C" w:rsidP="00BF654C">
      <w:pPr>
        <w:bidi/>
        <w:jc w:val="both"/>
        <w:rPr>
          <w:rFonts w:cs="David" w:hint="cs"/>
          <w:rtl/>
        </w:rPr>
      </w:pPr>
    </w:p>
    <w:p w14:paraId="02B5D7DF" w14:textId="77777777" w:rsidR="00BF654C" w:rsidRDefault="00BF654C" w:rsidP="00BF654C">
      <w:pPr>
        <w:bidi/>
        <w:jc w:val="both"/>
        <w:rPr>
          <w:rFonts w:cs="David" w:hint="cs"/>
          <w:rtl/>
        </w:rPr>
      </w:pPr>
    </w:p>
    <w:p w14:paraId="1527488D" w14:textId="77777777" w:rsidR="00BF654C" w:rsidRDefault="00BF654C" w:rsidP="00BF654C">
      <w:pPr>
        <w:bidi/>
        <w:jc w:val="both"/>
        <w:rPr>
          <w:rFonts w:cs="David" w:hint="cs"/>
          <w:rtl/>
        </w:rPr>
      </w:pPr>
    </w:p>
    <w:p w14:paraId="1F170818" w14:textId="77777777" w:rsidR="00BF654C" w:rsidRDefault="00BF654C" w:rsidP="00BF654C">
      <w:pPr>
        <w:bidi/>
        <w:jc w:val="both"/>
        <w:rPr>
          <w:rFonts w:cs="David" w:hint="cs"/>
          <w:rtl/>
        </w:rPr>
      </w:pPr>
    </w:p>
    <w:p w14:paraId="519E340B" w14:textId="77777777" w:rsidR="00BF654C" w:rsidRDefault="00BF654C" w:rsidP="00BF654C">
      <w:pPr>
        <w:bidi/>
        <w:jc w:val="both"/>
        <w:rPr>
          <w:rFonts w:cs="David" w:hint="cs"/>
          <w:rtl/>
        </w:rPr>
      </w:pPr>
    </w:p>
    <w:p w14:paraId="3D3F7418" w14:textId="77777777" w:rsidR="00BF654C" w:rsidRDefault="00BF654C" w:rsidP="00BF654C">
      <w:pPr>
        <w:bidi/>
        <w:jc w:val="both"/>
        <w:rPr>
          <w:rFonts w:cs="David" w:hint="cs"/>
          <w:rtl/>
        </w:rPr>
      </w:pPr>
    </w:p>
    <w:p w14:paraId="46559E5A" w14:textId="77777777" w:rsidR="00BF654C" w:rsidRDefault="00BF654C" w:rsidP="00BF654C">
      <w:pPr>
        <w:bidi/>
        <w:jc w:val="both"/>
        <w:rPr>
          <w:rFonts w:cs="David" w:hint="cs"/>
          <w:rtl/>
        </w:rPr>
      </w:pPr>
    </w:p>
    <w:p w14:paraId="5DA8B02B" w14:textId="77777777" w:rsidR="00BF654C" w:rsidRDefault="00BF654C" w:rsidP="00BF654C">
      <w:pPr>
        <w:bidi/>
        <w:jc w:val="both"/>
        <w:rPr>
          <w:rFonts w:cs="David" w:hint="cs"/>
          <w:rtl/>
        </w:rPr>
      </w:pPr>
    </w:p>
    <w:p w14:paraId="2B7B5AC8" w14:textId="77777777" w:rsidR="00BF654C" w:rsidRDefault="00BF654C" w:rsidP="00BF654C">
      <w:pPr>
        <w:bidi/>
        <w:jc w:val="both"/>
        <w:rPr>
          <w:rFonts w:cs="David" w:hint="cs"/>
          <w:rtl/>
        </w:rPr>
      </w:pPr>
    </w:p>
    <w:p w14:paraId="3656797B" w14:textId="77777777" w:rsidR="00BF654C" w:rsidRDefault="00BF654C" w:rsidP="00BF654C">
      <w:pPr>
        <w:bidi/>
        <w:jc w:val="both"/>
        <w:rPr>
          <w:rFonts w:cs="David" w:hint="cs"/>
          <w:rtl/>
        </w:rPr>
      </w:pPr>
    </w:p>
    <w:p w14:paraId="2E7F40D2" w14:textId="77777777" w:rsidR="00BF654C" w:rsidRDefault="00BF654C" w:rsidP="00BF654C">
      <w:pPr>
        <w:bidi/>
        <w:jc w:val="both"/>
        <w:rPr>
          <w:rFonts w:cs="David" w:hint="cs"/>
          <w:rtl/>
        </w:rPr>
      </w:pPr>
    </w:p>
    <w:p w14:paraId="62E689A9" w14:textId="77777777" w:rsidR="00BF654C" w:rsidRDefault="00BF654C" w:rsidP="00BF654C">
      <w:pPr>
        <w:bidi/>
        <w:jc w:val="both"/>
        <w:rPr>
          <w:rFonts w:cs="David" w:hint="cs"/>
          <w:rtl/>
        </w:rPr>
      </w:pPr>
    </w:p>
    <w:p w14:paraId="413BFC46" w14:textId="77777777" w:rsidR="00BF654C" w:rsidRDefault="00BF654C" w:rsidP="00BF654C">
      <w:pPr>
        <w:bidi/>
        <w:jc w:val="both"/>
        <w:rPr>
          <w:rFonts w:cs="David" w:hint="cs"/>
          <w:rtl/>
        </w:rPr>
      </w:pPr>
    </w:p>
    <w:p w14:paraId="3549E824" w14:textId="77777777" w:rsidR="00BF654C" w:rsidRDefault="00BF654C" w:rsidP="00BF654C">
      <w:pPr>
        <w:bidi/>
        <w:jc w:val="both"/>
        <w:rPr>
          <w:rFonts w:cs="David" w:hint="cs"/>
          <w:rtl/>
        </w:rPr>
      </w:pPr>
    </w:p>
    <w:p w14:paraId="6F5B7754" w14:textId="77777777" w:rsidR="00BF654C" w:rsidRDefault="00BF654C" w:rsidP="00BF654C">
      <w:pPr>
        <w:bidi/>
        <w:jc w:val="both"/>
        <w:rPr>
          <w:rFonts w:cs="David" w:hint="cs"/>
          <w:rtl/>
        </w:rPr>
      </w:pPr>
    </w:p>
    <w:p w14:paraId="22FDD1F2" w14:textId="77777777" w:rsidR="00BF654C" w:rsidRDefault="00BF654C" w:rsidP="00BF654C">
      <w:pPr>
        <w:bidi/>
        <w:jc w:val="both"/>
        <w:rPr>
          <w:rFonts w:cs="David" w:hint="cs"/>
          <w:rtl/>
        </w:rPr>
      </w:pPr>
    </w:p>
    <w:p w14:paraId="7E6BF146" w14:textId="77777777" w:rsidR="00BF654C" w:rsidRDefault="00BF654C" w:rsidP="00BF654C">
      <w:pPr>
        <w:bidi/>
        <w:jc w:val="both"/>
        <w:rPr>
          <w:rFonts w:cs="David" w:hint="cs"/>
          <w:rtl/>
        </w:rPr>
      </w:pPr>
    </w:p>
    <w:p w14:paraId="0E140BC2" w14:textId="77777777" w:rsidR="00BF654C" w:rsidRDefault="00BF654C" w:rsidP="00BF654C">
      <w:pPr>
        <w:bidi/>
        <w:jc w:val="both"/>
        <w:rPr>
          <w:rFonts w:cs="David" w:hint="cs"/>
          <w:rtl/>
        </w:rPr>
      </w:pPr>
    </w:p>
    <w:p w14:paraId="3213D8BC" w14:textId="77777777" w:rsidR="00BF654C" w:rsidRDefault="00BF654C" w:rsidP="00BF654C">
      <w:pPr>
        <w:bidi/>
        <w:jc w:val="both"/>
        <w:rPr>
          <w:rFonts w:cs="David" w:hint="cs"/>
          <w:rtl/>
        </w:rPr>
      </w:pPr>
    </w:p>
    <w:p w14:paraId="3E6E742C" w14:textId="77777777" w:rsidR="00BF654C" w:rsidRDefault="00BF654C" w:rsidP="00BF654C">
      <w:pPr>
        <w:bidi/>
        <w:jc w:val="both"/>
        <w:rPr>
          <w:rFonts w:cs="David" w:hint="cs"/>
          <w:rtl/>
        </w:rPr>
      </w:pPr>
    </w:p>
    <w:p w14:paraId="2E6B8797" w14:textId="77777777" w:rsidR="00BF654C" w:rsidRDefault="00BF654C" w:rsidP="00BF654C">
      <w:pPr>
        <w:bidi/>
        <w:jc w:val="both"/>
        <w:rPr>
          <w:rFonts w:cs="David" w:hint="cs"/>
          <w:rtl/>
        </w:rPr>
      </w:pPr>
    </w:p>
    <w:p w14:paraId="6E3D69E5" w14:textId="77777777" w:rsidR="00BF654C" w:rsidRDefault="00BF654C" w:rsidP="00BF654C">
      <w:pPr>
        <w:bidi/>
        <w:jc w:val="both"/>
        <w:rPr>
          <w:rFonts w:cs="David" w:hint="cs"/>
          <w:rtl/>
        </w:rPr>
      </w:pPr>
    </w:p>
    <w:p w14:paraId="45145F51" w14:textId="77777777" w:rsidR="00BF654C" w:rsidRDefault="00BF654C" w:rsidP="00BF654C">
      <w:pPr>
        <w:bidi/>
        <w:jc w:val="both"/>
        <w:rPr>
          <w:rFonts w:cs="David" w:hint="cs"/>
          <w:rtl/>
        </w:rPr>
      </w:pPr>
    </w:p>
    <w:p w14:paraId="39997A45" w14:textId="77777777" w:rsidR="00BF654C" w:rsidRDefault="00BF654C" w:rsidP="00BF654C">
      <w:pPr>
        <w:bidi/>
        <w:jc w:val="both"/>
        <w:rPr>
          <w:rFonts w:cs="David" w:hint="cs"/>
          <w:rtl/>
        </w:rPr>
      </w:pPr>
    </w:p>
    <w:p w14:paraId="4FF48CB8" w14:textId="77777777" w:rsidR="00BF654C" w:rsidRDefault="00BF654C" w:rsidP="00BF654C">
      <w:pPr>
        <w:bidi/>
        <w:jc w:val="both"/>
        <w:rPr>
          <w:rFonts w:cs="David" w:hint="cs"/>
          <w:rtl/>
        </w:rPr>
      </w:pPr>
    </w:p>
    <w:p w14:paraId="73C75F02" w14:textId="77777777" w:rsidR="00BF654C" w:rsidRDefault="00BF654C" w:rsidP="00BF654C">
      <w:pPr>
        <w:bidi/>
        <w:jc w:val="both"/>
        <w:rPr>
          <w:rFonts w:cs="David" w:hint="cs"/>
          <w:rtl/>
        </w:rPr>
      </w:pPr>
    </w:p>
    <w:p w14:paraId="4294CCB5" w14:textId="77777777" w:rsidR="00BF654C" w:rsidRDefault="00BF654C" w:rsidP="00BF654C">
      <w:pPr>
        <w:bidi/>
        <w:jc w:val="both"/>
        <w:rPr>
          <w:rFonts w:cs="David" w:hint="cs"/>
          <w:rtl/>
        </w:rPr>
      </w:pPr>
    </w:p>
    <w:p w14:paraId="617E14B1" w14:textId="77777777" w:rsidR="00BF654C" w:rsidRDefault="00BF654C" w:rsidP="00BF654C">
      <w:pPr>
        <w:bidi/>
        <w:jc w:val="both"/>
        <w:rPr>
          <w:rFonts w:cs="David" w:hint="cs"/>
          <w:rtl/>
        </w:rPr>
      </w:pPr>
    </w:p>
    <w:p w14:paraId="3CECBB71" w14:textId="77777777" w:rsidR="00BF654C" w:rsidRDefault="00BF654C" w:rsidP="00BF654C">
      <w:pPr>
        <w:bidi/>
        <w:jc w:val="both"/>
        <w:rPr>
          <w:rFonts w:cs="David" w:hint="cs"/>
          <w:rtl/>
        </w:rPr>
      </w:pPr>
    </w:p>
    <w:p w14:paraId="60DFC287" w14:textId="77777777" w:rsidR="00BF654C" w:rsidRDefault="00BF654C" w:rsidP="00BF654C">
      <w:pPr>
        <w:bidi/>
        <w:jc w:val="both"/>
        <w:rPr>
          <w:rFonts w:cs="David" w:hint="cs"/>
          <w:rtl/>
        </w:rPr>
      </w:pPr>
    </w:p>
    <w:p w14:paraId="0336A524" w14:textId="77777777" w:rsidR="00BF654C" w:rsidRDefault="00BF654C" w:rsidP="00BF654C">
      <w:pPr>
        <w:bidi/>
        <w:jc w:val="both"/>
        <w:rPr>
          <w:rFonts w:cs="David" w:hint="cs"/>
          <w:rtl/>
        </w:rPr>
      </w:pPr>
    </w:p>
    <w:p w14:paraId="6269FF5D" w14:textId="77777777" w:rsidR="00BF654C" w:rsidRDefault="00BF654C" w:rsidP="00BF654C">
      <w:pPr>
        <w:bidi/>
        <w:jc w:val="both"/>
        <w:rPr>
          <w:rFonts w:cs="David" w:hint="cs"/>
          <w:rtl/>
        </w:rPr>
      </w:pPr>
    </w:p>
    <w:p w14:paraId="17766FDA" w14:textId="77777777" w:rsidR="00BF654C" w:rsidRDefault="00BF654C" w:rsidP="00BF654C">
      <w:pPr>
        <w:bidi/>
        <w:jc w:val="both"/>
        <w:rPr>
          <w:rFonts w:cs="David" w:hint="cs"/>
          <w:rtl/>
        </w:rPr>
      </w:pPr>
    </w:p>
    <w:p w14:paraId="35ADB93D" w14:textId="77777777" w:rsidR="00BF654C" w:rsidRPr="00BF654C" w:rsidRDefault="00BF654C" w:rsidP="00BF654C">
      <w:pPr>
        <w:bidi/>
        <w:jc w:val="both"/>
        <w:rPr>
          <w:rFonts w:cs="David" w:hint="cs"/>
          <w:rtl/>
        </w:rPr>
      </w:pPr>
    </w:p>
    <w:p w14:paraId="64A83818" w14:textId="77777777" w:rsidR="00BF654C" w:rsidRPr="00BF654C" w:rsidRDefault="00BF654C" w:rsidP="00BF654C">
      <w:pPr>
        <w:bidi/>
        <w:jc w:val="both"/>
        <w:rPr>
          <w:rFonts w:cs="David" w:hint="cs"/>
          <w:rtl/>
        </w:rPr>
      </w:pPr>
    </w:p>
    <w:p w14:paraId="247CCFE1" w14:textId="77777777" w:rsidR="00BF654C" w:rsidRPr="00BF654C" w:rsidRDefault="00BF654C" w:rsidP="00BF654C">
      <w:pPr>
        <w:bidi/>
        <w:jc w:val="both"/>
        <w:rPr>
          <w:rFonts w:cs="David" w:hint="cs"/>
          <w:rtl/>
        </w:rPr>
      </w:pPr>
    </w:p>
    <w:p w14:paraId="633FB870" w14:textId="77777777" w:rsidR="00BF654C" w:rsidRPr="00BF654C" w:rsidRDefault="00BF654C" w:rsidP="00BF654C">
      <w:pPr>
        <w:bidi/>
        <w:jc w:val="both"/>
        <w:rPr>
          <w:rFonts w:cs="David" w:hint="cs"/>
          <w:rtl/>
        </w:rPr>
      </w:pPr>
    </w:p>
    <w:p w14:paraId="1E938864" w14:textId="77777777" w:rsidR="00BF654C" w:rsidRPr="00BF654C" w:rsidRDefault="00BF654C" w:rsidP="00BF654C">
      <w:pPr>
        <w:tabs>
          <w:tab w:val="left" w:pos="1221"/>
        </w:tabs>
        <w:bidi/>
        <w:jc w:val="both"/>
        <w:rPr>
          <w:rFonts w:cs="David" w:hint="cs"/>
          <w:b/>
          <w:bCs/>
          <w:rtl/>
        </w:rPr>
      </w:pPr>
      <w:r w:rsidRPr="00BF654C">
        <w:rPr>
          <w:rFonts w:cs="David" w:hint="cs"/>
          <w:b/>
          <w:bCs/>
          <w:rtl/>
        </w:rPr>
        <w:t xml:space="preserve">           1. ערעורים על החלטת יו"ר הכנסת והסגנים שלא לאשר דחיפות הצעה לסדר היום:</w:t>
      </w:r>
    </w:p>
    <w:p w14:paraId="1CE426CB" w14:textId="77777777" w:rsidR="00BF654C" w:rsidRPr="00BF654C" w:rsidRDefault="00BF654C" w:rsidP="00BF654C">
      <w:pPr>
        <w:tabs>
          <w:tab w:val="left" w:pos="1221"/>
        </w:tabs>
        <w:bidi/>
        <w:jc w:val="both"/>
        <w:rPr>
          <w:rFonts w:cs="David" w:hint="cs"/>
          <w:b/>
          <w:bCs/>
          <w:rtl/>
        </w:rPr>
      </w:pPr>
      <w:r w:rsidRPr="00BF654C">
        <w:rPr>
          <w:rFonts w:cs="David" w:hint="cs"/>
          <w:b/>
          <w:bCs/>
          <w:rtl/>
        </w:rPr>
        <w:t xml:space="preserve">           ב. של חבר הכנסת חיים </w:t>
      </w:r>
      <w:proofErr w:type="spellStart"/>
      <w:r w:rsidRPr="00BF654C">
        <w:rPr>
          <w:rFonts w:cs="David" w:hint="cs"/>
          <w:b/>
          <w:bCs/>
          <w:rtl/>
        </w:rPr>
        <w:t>אמסלם</w:t>
      </w:r>
      <w:proofErr w:type="spellEnd"/>
      <w:r w:rsidRPr="00BF654C">
        <w:rPr>
          <w:rFonts w:cs="David" w:hint="cs"/>
          <w:b/>
          <w:bCs/>
          <w:rtl/>
        </w:rPr>
        <w:t xml:space="preserve"> בנושא: </w:t>
      </w:r>
    </w:p>
    <w:p w14:paraId="77B0F1A4" w14:textId="77777777" w:rsidR="00BF654C" w:rsidRPr="00BF654C" w:rsidRDefault="00BF654C" w:rsidP="00BF654C">
      <w:pPr>
        <w:tabs>
          <w:tab w:val="left" w:pos="1221"/>
        </w:tabs>
        <w:bidi/>
        <w:jc w:val="both"/>
        <w:rPr>
          <w:rFonts w:cs="David" w:hint="cs"/>
          <w:b/>
          <w:bCs/>
          <w:rtl/>
        </w:rPr>
      </w:pPr>
      <w:r w:rsidRPr="00BF654C">
        <w:rPr>
          <w:rFonts w:cs="David" w:hint="cs"/>
          <w:b/>
          <w:bCs/>
          <w:rtl/>
        </w:rPr>
        <w:t xml:space="preserve">               "מפקח הונאה בכשרות מטעם הרבנות הראשית הותקף על ידי בעלי </w:t>
      </w:r>
      <w:proofErr w:type="spellStart"/>
      <w:r w:rsidRPr="00BF654C">
        <w:rPr>
          <w:rFonts w:cs="David" w:hint="cs"/>
          <w:b/>
          <w:bCs/>
          <w:rtl/>
        </w:rPr>
        <w:t>איטליז</w:t>
      </w:r>
      <w:proofErr w:type="spellEnd"/>
      <w:r w:rsidRPr="00BF654C">
        <w:rPr>
          <w:rFonts w:cs="David" w:hint="cs"/>
          <w:b/>
          <w:bCs/>
          <w:rtl/>
        </w:rPr>
        <w:t>"</w:t>
      </w:r>
      <w:r>
        <w:rPr>
          <w:rFonts w:cs="David" w:hint="cs"/>
          <w:b/>
          <w:bCs/>
          <w:rtl/>
        </w:rPr>
        <w:t>.</w:t>
      </w:r>
    </w:p>
    <w:p w14:paraId="5A330DBF" w14:textId="77777777" w:rsidR="00BF654C" w:rsidRDefault="00BF654C" w:rsidP="00BF654C">
      <w:pPr>
        <w:bidi/>
        <w:jc w:val="both"/>
        <w:rPr>
          <w:rFonts w:cs="David" w:hint="cs"/>
          <w:b/>
          <w:bCs/>
          <w:rtl/>
        </w:rPr>
      </w:pPr>
    </w:p>
    <w:p w14:paraId="73A34B40" w14:textId="77777777" w:rsidR="00BF654C" w:rsidRDefault="00BF654C" w:rsidP="00BF654C">
      <w:pPr>
        <w:bidi/>
        <w:jc w:val="both"/>
        <w:rPr>
          <w:rFonts w:cs="David" w:hint="cs"/>
          <w:b/>
          <w:bCs/>
          <w:rtl/>
        </w:rPr>
      </w:pPr>
    </w:p>
    <w:p w14:paraId="5A8AC18C" w14:textId="77777777" w:rsidR="00BF654C" w:rsidRPr="00BF654C" w:rsidRDefault="00BF654C" w:rsidP="00BF654C">
      <w:pPr>
        <w:bidi/>
        <w:jc w:val="both"/>
        <w:rPr>
          <w:rFonts w:cs="David" w:hint="cs"/>
          <w:b/>
          <w:bCs/>
          <w:rtl/>
        </w:rPr>
      </w:pPr>
    </w:p>
    <w:p w14:paraId="182FF5E6" w14:textId="77777777" w:rsidR="00BF654C" w:rsidRPr="00BF654C" w:rsidRDefault="00BF654C" w:rsidP="00BF654C">
      <w:pPr>
        <w:bidi/>
        <w:jc w:val="both"/>
        <w:rPr>
          <w:rFonts w:cs="David" w:hint="cs"/>
          <w:rtl/>
        </w:rPr>
      </w:pPr>
    </w:p>
    <w:p w14:paraId="02F92A76"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2BDEA34C" w14:textId="77777777" w:rsidR="00BF654C" w:rsidRPr="00BF654C" w:rsidRDefault="00BF654C" w:rsidP="00BF654C">
      <w:pPr>
        <w:bidi/>
        <w:jc w:val="both"/>
        <w:rPr>
          <w:rFonts w:cs="David" w:hint="cs"/>
          <w:rtl/>
        </w:rPr>
      </w:pPr>
    </w:p>
    <w:p w14:paraId="172B5775" w14:textId="77777777" w:rsidR="00BF654C" w:rsidRPr="00BF654C" w:rsidRDefault="00BF654C" w:rsidP="00BF654C">
      <w:pPr>
        <w:bidi/>
        <w:jc w:val="both"/>
        <w:rPr>
          <w:rFonts w:cs="David" w:hint="cs"/>
          <w:rtl/>
        </w:rPr>
      </w:pPr>
      <w:r w:rsidRPr="00BF654C">
        <w:rPr>
          <w:rFonts w:cs="David" w:hint="cs"/>
          <w:rtl/>
        </w:rPr>
        <w:tab/>
        <w:t xml:space="preserve"> אני עובר לערעור הבא של חבר הכנסת חיים </w:t>
      </w:r>
      <w:proofErr w:type="spellStart"/>
      <w:r w:rsidRPr="00BF654C">
        <w:rPr>
          <w:rFonts w:cs="David" w:hint="cs"/>
          <w:rtl/>
        </w:rPr>
        <w:t>אמסלם</w:t>
      </w:r>
      <w:proofErr w:type="spellEnd"/>
      <w:r w:rsidRPr="00BF654C">
        <w:rPr>
          <w:rFonts w:cs="David" w:hint="cs"/>
          <w:rtl/>
        </w:rPr>
        <w:t xml:space="preserve">, בבקשה. </w:t>
      </w:r>
    </w:p>
    <w:p w14:paraId="74C6DA80" w14:textId="77777777" w:rsidR="00BF654C" w:rsidRPr="00BF654C" w:rsidRDefault="00BF654C" w:rsidP="00BF654C">
      <w:pPr>
        <w:bidi/>
        <w:jc w:val="both"/>
        <w:rPr>
          <w:rFonts w:cs="David" w:hint="cs"/>
          <w:rtl/>
        </w:rPr>
      </w:pPr>
    </w:p>
    <w:p w14:paraId="0BB946C8" w14:textId="77777777" w:rsidR="00BF654C" w:rsidRPr="00BF654C" w:rsidRDefault="00BF654C" w:rsidP="00BF654C">
      <w:pPr>
        <w:bidi/>
        <w:jc w:val="both"/>
        <w:rPr>
          <w:rFonts w:cs="David"/>
          <w:rtl/>
        </w:rPr>
      </w:pPr>
      <w:r w:rsidRPr="00BF654C">
        <w:rPr>
          <w:rFonts w:cs="David" w:hint="eastAsia"/>
          <w:u w:val="single"/>
          <w:rtl/>
        </w:rPr>
        <w:t>חיים</w:t>
      </w:r>
      <w:r w:rsidRPr="00BF654C">
        <w:rPr>
          <w:rFonts w:cs="David"/>
          <w:u w:val="single"/>
          <w:rtl/>
        </w:rPr>
        <w:t xml:space="preserve"> </w:t>
      </w:r>
      <w:proofErr w:type="spellStart"/>
      <w:r w:rsidRPr="00BF654C">
        <w:rPr>
          <w:rFonts w:cs="David"/>
          <w:u w:val="single"/>
          <w:rtl/>
        </w:rPr>
        <w:t>אמסלם</w:t>
      </w:r>
      <w:proofErr w:type="spellEnd"/>
      <w:r w:rsidRPr="00BF654C">
        <w:rPr>
          <w:rFonts w:cs="David"/>
          <w:u w:val="single"/>
          <w:rtl/>
        </w:rPr>
        <w:t>:</w:t>
      </w:r>
    </w:p>
    <w:p w14:paraId="5DDD17E2" w14:textId="77777777" w:rsidR="00BF654C" w:rsidRPr="00BF654C" w:rsidRDefault="00BF654C" w:rsidP="00BF654C">
      <w:pPr>
        <w:bidi/>
        <w:jc w:val="both"/>
        <w:rPr>
          <w:rFonts w:cs="David"/>
          <w:rtl/>
        </w:rPr>
      </w:pPr>
    </w:p>
    <w:p w14:paraId="05EA1FE8" w14:textId="77777777" w:rsidR="00BF654C" w:rsidRPr="00BF654C" w:rsidRDefault="00BF654C" w:rsidP="00BF654C">
      <w:pPr>
        <w:bidi/>
        <w:jc w:val="both"/>
        <w:rPr>
          <w:rFonts w:cs="David" w:hint="cs"/>
          <w:rtl/>
        </w:rPr>
      </w:pPr>
      <w:r w:rsidRPr="00BF654C">
        <w:rPr>
          <w:rFonts w:cs="David"/>
          <w:rtl/>
        </w:rPr>
        <w:tab/>
      </w:r>
      <w:r w:rsidRPr="00BF654C">
        <w:rPr>
          <w:rFonts w:cs="David" w:hint="cs"/>
          <w:rtl/>
        </w:rPr>
        <w:t xml:space="preserve">תודה. אני רוצה להקדים ולומר,  מטעם חוק פיקוח על הונאה בכשרות בסך </w:t>
      </w:r>
      <w:proofErr w:type="spellStart"/>
      <w:r w:rsidRPr="00BF654C">
        <w:rPr>
          <w:rFonts w:cs="David" w:hint="cs"/>
          <w:rtl/>
        </w:rPr>
        <w:t>הכל</w:t>
      </w:r>
      <w:proofErr w:type="spellEnd"/>
      <w:r w:rsidRPr="00BF654C">
        <w:rPr>
          <w:rFonts w:cs="David" w:hint="cs"/>
          <w:rtl/>
        </w:rPr>
        <w:t xml:space="preserve"> יש בארץ 3 מפקחים ו-3 המפקחים האלה מכסים את כל הארץ לפי צורה מדגמית. אנחנו מעוניינים שכל עם ישראל כדי לאכול כשר לא יצטרך להזדקק לכל מיני בד"צים. אני רוצה לדעת שאיפה שיש תעודת רבנות שזה כשר ואני בהחלט יכול לאכול. </w:t>
      </w:r>
    </w:p>
    <w:p w14:paraId="01D6C2DA" w14:textId="77777777" w:rsidR="00BF654C" w:rsidRPr="00BF654C" w:rsidRDefault="00BF654C" w:rsidP="00BF654C">
      <w:pPr>
        <w:bidi/>
        <w:jc w:val="both"/>
        <w:rPr>
          <w:rFonts w:cs="David" w:hint="cs"/>
          <w:rtl/>
        </w:rPr>
      </w:pPr>
    </w:p>
    <w:p w14:paraId="26FDE82F" w14:textId="77777777" w:rsidR="00BF654C" w:rsidRPr="00BF654C" w:rsidRDefault="00BF654C" w:rsidP="00BF654C">
      <w:pPr>
        <w:bidi/>
        <w:jc w:val="both"/>
        <w:rPr>
          <w:rFonts w:cs="David" w:hint="cs"/>
          <w:rtl/>
        </w:rPr>
      </w:pPr>
      <w:r w:rsidRPr="00BF654C">
        <w:rPr>
          <w:rFonts w:cs="David" w:hint="cs"/>
          <w:u w:val="single"/>
          <w:rtl/>
        </w:rPr>
        <w:t>מאיר שטרית:</w:t>
      </w:r>
    </w:p>
    <w:p w14:paraId="75C11563" w14:textId="77777777" w:rsidR="00BF654C" w:rsidRPr="00BF654C" w:rsidRDefault="00BF654C" w:rsidP="00BF654C">
      <w:pPr>
        <w:bidi/>
        <w:jc w:val="both"/>
        <w:rPr>
          <w:rFonts w:cs="David" w:hint="cs"/>
          <w:rtl/>
        </w:rPr>
      </w:pPr>
    </w:p>
    <w:p w14:paraId="0B5E5E4B" w14:textId="77777777" w:rsidR="00BF654C" w:rsidRPr="00BF654C" w:rsidRDefault="00BF654C" w:rsidP="00BF654C">
      <w:pPr>
        <w:bidi/>
        <w:jc w:val="both"/>
        <w:rPr>
          <w:rFonts w:cs="David" w:hint="cs"/>
          <w:rtl/>
        </w:rPr>
      </w:pPr>
      <w:r w:rsidRPr="00BF654C">
        <w:rPr>
          <w:rFonts w:cs="David" w:hint="cs"/>
          <w:rtl/>
        </w:rPr>
        <w:tab/>
        <w:t xml:space="preserve">יבוא משיח אז. </w:t>
      </w:r>
    </w:p>
    <w:p w14:paraId="3E54294E" w14:textId="77777777" w:rsidR="00BF654C" w:rsidRPr="00BF654C" w:rsidRDefault="00BF654C" w:rsidP="00BF654C">
      <w:pPr>
        <w:bidi/>
        <w:jc w:val="both"/>
        <w:rPr>
          <w:rFonts w:cs="David" w:hint="cs"/>
          <w:rtl/>
        </w:rPr>
      </w:pPr>
    </w:p>
    <w:p w14:paraId="3DC168CE" w14:textId="77777777" w:rsidR="00BF654C" w:rsidRPr="00BF654C" w:rsidRDefault="00BF654C" w:rsidP="00BF654C">
      <w:pPr>
        <w:bidi/>
        <w:jc w:val="both"/>
        <w:rPr>
          <w:rFonts w:cs="David" w:hint="cs"/>
          <w:rtl/>
        </w:rPr>
      </w:pPr>
      <w:r w:rsidRPr="00BF654C">
        <w:rPr>
          <w:rFonts w:cs="David" w:hint="cs"/>
          <w:u w:val="single"/>
          <w:rtl/>
        </w:rPr>
        <w:t xml:space="preserve">חיים </w:t>
      </w:r>
      <w:proofErr w:type="spellStart"/>
      <w:r w:rsidRPr="00BF654C">
        <w:rPr>
          <w:rFonts w:cs="David" w:hint="cs"/>
          <w:u w:val="single"/>
          <w:rtl/>
        </w:rPr>
        <w:t>אמסלם</w:t>
      </w:r>
      <w:proofErr w:type="spellEnd"/>
      <w:r w:rsidRPr="00BF654C">
        <w:rPr>
          <w:rFonts w:cs="David" w:hint="cs"/>
          <w:u w:val="single"/>
          <w:rtl/>
        </w:rPr>
        <w:t>:</w:t>
      </w:r>
    </w:p>
    <w:p w14:paraId="3FDE8E03" w14:textId="77777777" w:rsidR="00BF654C" w:rsidRPr="00BF654C" w:rsidRDefault="00BF654C" w:rsidP="00BF654C">
      <w:pPr>
        <w:bidi/>
        <w:jc w:val="both"/>
        <w:rPr>
          <w:rFonts w:cs="David" w:hint="cs"/>
          <w:rtl/>
        </w:rPr>
      </w:pPr>
    </w:p>
    <w:p w14:paraId="57FAE780" w14:textId="77777777" w:rsidR="00BF654C" w:rsidRPr="00BF654C" w:rsidRDefault="00BF654C" w:rsidP="00BF654C">
      <w:pPr>
        <w:bidi/>
        <w:jc w:val="both"/>
        <w:rPr>
          <w:rFonts w:cs="David" w:hint="cs"/>
          <w:rtl/>
        </w:rPr>
      </w:pPr>
      <w:r w:rsidRPr="00BF654C">
        <w:rPr>
          <w:rFonts w:cs="David" w:hint="cs"/>
          <w:rtl/>
        </w:rPr>
        <w:tab/>
        <w:t xml:space="preserve">הלוואי. הלוואי שהיינו מצליחים להגיע לידי כך. כשאנחנו לא מבינים את הדחיפות שכאשר מפקח שעושה את עבודתו, בסך </w:t>
      </w:r>
      <w:proofErr w:type="spellStart"/>
      <w:r w:rsidRPr="00BF654C">
        <w:rPr>
          <w:rFonts w:cs="David" w:hint="cs"/>
          <w:rtl/>
        </w:rPr>
        <w:t>הכל</w:t>
      </w:r>
      <w:proofErr w:type="spellEnd"/>
      <w:r w:rsidRPr="00BF654C">
        <w:rPr>
          <w:rFonts w:cs="David" w:hint="cs"/>
          <w:rtl/>
        </w:rPr>
        <w:t xml:space="preserve"> 3 מפקחים בכל הארץ, נכנס לאטליז, מתחיל לבדוק, מקבל יחס </w:t>
      </w:r>
      <w:proofErr w:type="spellStart"/>
      <w:r w:rsidRPr="00BF654C">
        <w:rPr>
          <w:rFonts w:cs="David" w:hint="cs"/>
          <w:rtl/>
        </w:rPr>
        <w:t>ברוטלי</w:t>
      </w:r>
      <w:proofErr w:type="spellEnd"/>
      <w:r w:rsidRPr="00BF654C">
        <w:rPr>
          <w:rFonts w:cs="David" w:hint="cs"/>
          <w:rtl/>
        </w:rPr>
        <w:t xml:space="preserve">, מקבל מכות, כמעט הרג אותו שם ואנחנו לא מבינים את הדחיפות שבדבר הזה- כנראה אנחנו לא מבינים מה אנחנו עושים למערך הכשרות של מדינת ישראל, ואחר כך אנחנו מלינים למה יש בד"ץ כזה ולמה יש בד"ץ כזה ולמה המחירים כאלה? רבותי, הכשרות הבסיסית של מדינת ישראל חשובה לכולנו. </w:t>
      </w:r>
    </w:p>
    <w:p w14:paraId="4F8FEE3E" w14:textId="77777777" w:rsidR="00BF654C" w:rsidRPr="00BF654C" w:rsidRDefault="00BF654C" w:rsidP="00BF654C">
      <w:pPr>
        <w:bidi/>
        <w:jc w:val="both"/>
        <w:rPr>
          <w:rFonts w:cs="David" w:hint="cs"/>
          <w:rtl/>
        </w:rPr>
      </w:pPr>
    </w:p>
    <w:p w14:paraId="5FB3AB12" w14:textId="77777777" w:rsidR="00BF654C" w:rsidRPr="00BF654C" w:rsidRDefault="00BF654C" w:rsidP="00BF654C">
      <w:pPr>
        <w:bidi/>
        <w:jc w:val="both"/>
        <w:rPr>
          <w:rFonts w:cs="David" w:hint="cs"/>
          <w:rtl/>
        </w:rPr>
      </w:pPr>
      <w:r w:rsidRPr="00BF654C">
        <w:rPr>
          <w:rFonts w:cs="David" w:hint="cs"/>
          <w:u w:val="single"/>
          <w:rtl/>
        </w:rPr>
        <w:t>מאיר שטרית:</w:t>
      </w:r>
    </w:p>
    <w:p w14:paraId="0AB6B69F" w14:textId="77777777" w:rsidR="00BF654C" w:rsidRPr="00BF654C" w:rsidRDefault="00BF654C" w:rsidP="00BF654C">
      <w:pPr>
        <w:bidi/>
        <w:jc w:val="both"/>
        <w:rPr>
          <w:rFonts w:cs="David" w:hint="cs"/>
          <w:rtl/>
        </w:rPr>
      </w:pPr>
    </w:p>
    <w:p w14:paraId="1E88A683" w14:textId="77777777" w:rsidR="00BF654C" w:rsidRPr="00BF654C" w:rsidRDefault="00BF654C" w:rsidP="00BF654C">
      <w:pPr>
        <w:bidi/>
        <w:jc w:val="both"/>
        <w:rPr>
          <w:rFonts w:cs="David" w:hint="cs"/>
          <w:rtl/>
        </w:rPr>
      </w:pPr>
      <w:r w:rsidRPr="00BF654C">
        <w:rPr>
          <w:rFonts w:cs="David" w:hint="cs"/>
          <w:rtl/>
        </w:rPr>
        <w:tab/>
        <w:t>זה ראוי להצעה רגילה, תגיש הצעה רגילה תדבר 10 דקות, למה 3 דקות?</w:t>
      </w:r>
    </w:p>
    <w:p w14:paraId="7B68C4A1" w14:textId="77777777" w:rsidR="00BF654C" w:rsidRPr="00BF654C" w:rsidRDefault="00BF654C" w:rsidP="00BF654C">
      <w:pPr>
        <w:bidi/>
        <w:jc w:val="both"/>
        <w:rPr>
          <w:rFonts w:cs="David" w:hint="cs"/>
          <w:rtl/>
        </w:rPr>
      </w:pPr>
    </w:p>
    <w:p w14:paraId="7D4C5AE8" w14:textId="77777777" w:rsidR="00BF654C" w:rsidRPr="00BF654C" w:rsidRDefault="00BF654C" w:rsidP="00BF654C">
      <w:pPr>
        <w:bidi/>
        <w:jc w:val="both"/>
        <w:rPr>
          <w:rFonts w:cs="David"/>
          <w:rtl/>
        </w:rPr>
      </w:pPr>
      <w:r w:rsidRPr="00BF654C">
        <w:rPr>
          <w:rFonts w:cs="David" w:hint="eastAsia"/>
          <w:u w:val="single"/>
          <w:rtl/>
        </w:rPr>
        <w:t>חיים</w:t>
      </w:r>
      <w:r w:rsidRPr="00BF654C">
        <w:rPr>
          <w:rFonts w:cs="David"/>
          <w:u w:val="single"/>
          <w:rtl/>
        </w:rPr>
        <w:t xml:space="preserve"> </w:t>
      </w:r>
      <w:proofErr w:type="spellStart"/>
      <w:r w:rsidRPr="00BF654C">
        <w:rPr>
          <w:rFonts w:cs="David"/>
          <w:u w:val="single"/>
          <w:rtl/>
        </w:rPr>
        <w:t>אמסלם</w:t>
      </w:r>
      <w:proofErr w:type="spellEnd"/>
      <w:r w:rsidRPr="00BF654C">
        <w:rPr>
          <w:rFonts w:cs="David"/>
          <w:u w:val="single"/>
          <w:rtl/>
        </w:rPr>
        <w:t>:</w:t>
      </w:r>
    </w:p>
    <w:p w14:paraId="75487163" w14:textId="77777777" w:rsidR="00BF654C" w:rsidRPr="00BF654C" w:rsidRDefault="00BF654C" w:rsidP="00BF654C">
      <w:pPr>
        <w:bidi/>
        <w:jc w:val="both"/>
        <w:rPr>
          <w:rFonts w:cs="David"/>
          <w:rtl/>
        </w:rPr>
      </w:pPr>
    </w:p>
    <w:p w14:paraId="7732CD96" w14:textId="77777777" w:rsidR="00BF654C" w:rsidRPr="00BF654C" w:rsidRDefault="00BF654C" w:rsidP="00BF654C">
      <w:pPr>
        <w:bidi/>
        <w:jc w:val="both"/>
        <w:rPr>
          <w:rFonts w:cs="David" w:hint="cs"/>
          <w:rtl/>
        </w:rPr>
      </w:pPr>
      <w:r w:rsidRPr="00BF654C">
        <w:rPr>
          <w:rFonts w:cs="David"/>
          <w:rtl/>
        </w:rPr>
        <w:tab/>
      </w:r>
      <w:r w:rsidRPr="00BF654C">
        <w:rPr>
          <w:rFonts w:cs="David" w:hint="cs"/>
          <w:rtl/>
        </w:rPr>
        <w:t xml:space="preserve">אני אגיד לך למה, כי אני חושב שהדחיפות שבדבר מראה על הרצינות שמתייחסים לזה. </w:t>
      </w:r>
    </w:p>
    <w:p w14:paraId="7305DF9C" w14:textId="77777777" w:rsidR="00BF654C" w:rsidRPr="00BF654C" w:rsidRDefault="00BF654C" w:rsidP="00BF654C">
      <w:pPr>
        <w:bidi/>
        <w:jc w:val="both"/>
        <w:rPr>
          <w:rFonts w:cs="David" w:hint="cs"/>
          <w:rtl/>
        </w:rPr>
      </w:pPr>
    </w:p>
    <w:p w14:paraId="43606812" w14:textId="77777777" w:rsidR="00BF654C" w:rsidRPr="00BF654C" w:rsidRDefault="00BF654C" w:rsidP="00BF654C">
      <w:pPr>
        <w:bidi/>
        <w:jc w:val="both"/>
        <w:rPr>
          <w:rFonts w:cs="David" w:hint="cs"/>
          <w:rtl/>
        </w:rPr>
      </w:pPr>
      <w:r w:rsidRPr="00BF654C">
        <w:rPr>
          <w:rFonts w:cs="David" w:hint="cs"/>
          <w:u w:val="single"/>
          <w:rtl/>
        </w:rPr>
        <w:t>מאיר שטרית:</w:t>
      </w:r>
    </w:p>
    <w:p w14:paraId="648552E1" w14:textId="77777777" w:rsidR="00BF654C" w:rsidRPr="00BF654C" w:rsidRDefault="00BF654C" w:rsidP="00BF654C">
      <w:pPr>
        <w:bidi/>
        <w:jc w:val="both"/>
        <w:rPr>
          <w:rFonts w:cs="David" w:hint="cs"/>
          <w:rtl/>
        </w:rPr>
      </w:pPr>
    </w:p>
    <w:p w14:paraId="69C9617F" w14:textId="77777777" w:rsidR="00BF654C" w:rsidRPr="00BF654C" w:rsidRDefault="00BF654C" w:rsidP="00BF654C">
      <w:pPr>
        <w:bidi/>
        <w:jc w:val="both"/>
        <w:rPr>
          <w:rFonts w:cs="David" w:hint="cs"/>
          <w:rtl/>
        </w:rPr>
      </w:pPr>
      <w:r w:rsidRPr="00BF654C">
        <w:rPr>
          <w:rFonts w:cs="David" w:hint="cs"/>
          <w:rtl/>
        </w:rPr>
        <w:tab/>
        <w:t xml:space="preserve"> הפוך. הצעה רגילה מראה על הרצינות שאתה מייחס לזה. </w:t>
      </w:r>
    </w:p>
    <w:p w14:paraId="6DAE2438" w14:textId="77777777" w:rsidR="00BF654C" w:rsidRPr="00BF654C" w:rsidRDefault="00BF654C" w:rsidP="00BF654C">
      <w:pPr>
        <w:bidi/>
        <w:jc w:val="both"/>
        <w:rPr>
          <w:rFonts w:cs="David" w:hint="cs"/>
          <w:rtl/>
        </w:rPr>
      </w:pPr>
    </w:p>
    <w:p w14:paraId="4CB06570" w14:textId="77777777" w:rsidR="00BF654C" w:rsidRPr="00BF654C" w:rsidRDefault="00BF654C" w:rsidP="00BF654C">
      <w:pPr>
        <w:bidi/>
        <w:jc w:val="both"/>
        <w:rPr>
          <w:rFonts w:cs="David" w:hint="cs"/>
          <w:rtl/>
        </w:rPr>
      </w:pPr>
      <w:r w:rsidRPr="00BF654C">
        <w:rPr>
          <w:rFonts w:cs="David" w:hint="cs"/>
          <w:u w:val="single"/>
          <w:rtl/>
        </w:rPr>
        <w:t xml:space="preserve">חיים </w:t>
      </w:r>
      <w:proofErr w:type="spellStart"/>
      <w:r w:rsidRPr="00BF654C">
        <w:rPr>
          <w:rFonts w:cs="David" w:hint="cs"/>
          <w:u w:val="single"/>
          <w:rtl/>
        </w:rPr>
        <w:t>אמסלם</w:t>
      </w:r>
      <w:proofErr w:type="spellEnd"/>
      <w:r w:rsidRPr="00BF654C">
        <w:rPr>
          <w:rFonts w:cs="David" w:hint="cs"/>
          <w:u w:val="single"/>
          <w:rtl/>
        </w:rPr>
        <w:t>:</w:t>
      </w:r>
    </w:p>
    <w:p w14:paraId="26306583" w14:textId="77777777" w:rsidR="00BF654C" w:rsidRPr="00BF654C" w:rsidRDefault="00BF654C" w:rsidP="00BF654C">
      <w:pPr>
        <w:bidi/>
        <w:jc w:val="both"/>
        <w:rPr>
          <w:rFonts w:cs="David" w:hint="cs"/>
          <w:rtl/>
        </w:rPr>
      </w:pPr>
    </w:p>
    <w:p w14:paraId="29B314AE" w14:textId="77777777" w:rsidR="00BF654C" w:rsidRPr="00BF654C" w:rsidRDefault="00BF654C" w:rsidP="00BF654C">
      <w:pPr>
        <w:bidi/>
        <w:jc w:val="both"/>
        <w:rPr>
          <w:rFonts w:cs="David" w:hint="cs"/>
          <w:rtl/>
        </w:rPr>
      </w:pPr>
      <w:r w:rsidRPr="00BF654C">
        <w:rPr>
          <w:rFonts w:cs="David" w:hint="cs"/>
          <w:rtl/>
        </w:rPr>
        <w:tab/>
        <w:t xml:space="preserve"> אני מייחס לזה ואני חושב שגם אתה מייחס לזה ואני חושב שכולכם, כל מי שמעוניין לאכול כשר ולדעת שכשהוא קונה דבר המוצר כשר בכשרות בסיסית חשוב לו - - -</w:t>
      </w:r>
    </w:p>
    <w:p w14:paraId="562D12A1" w14:textId="77777777" w:rsidR="00BF654C" w:rsidRPr="00BF654C" w:rsidRDefault="00BF654C" w:rsidP="00BF654C">
      <w:pPr>
        <w:bidi/>
        <w:jc w:val="both"/>
        <w:rPr>
          <w:rFonts w:cs="David" w:hint="cs"/>
          <w:rtl/>
        </w:rPr>
      </w:pPr>
    </w:p>
    <w:p w14:paraId="1A3085E7" w14:textId="77777777" w:rsidR="00BF654C" w:rsidRPr="00BF654C" w:rsidRDefault="00BF654C" w:rsidP="00BF654C">
      <w:pPr>
        <w:bidi/>
        <w:jc w:val="both"/>
        <w:rPr>
          <w:rFonts w:cs="David" w:hint="cs"/>
          <w:rtl/>
        </w:rPr>
      </w:pPr>
      <w:r w:rsidRPr="00BF654C">
        <w:rPr>
          <w:rFonts w:cs="David" w:hint="cs"/>
          <w:u w:val="single"/>
          <w:rtl/>
        </w:rPr>
        <w:t>מאיר שטרית:</w:t>
      </w:r>
    </w:p>
    <w:p w14:paraId="528DB979" w14:textId="77777777" w:rsidR="00BF654C" w:rsidRPr="00BF654C" w:rsidRDefault="00BF654C" w:rsidP="00BF654C">
      <w:pPr>
        <w:bidi/>
        <w:jc w:val="both"/>
        <w:rPr>
          <w:rFonts w:cs="David" w:hint="cs"/>
          <w:rtl/>
        </w:rPr>
      </w:pPr>
    </w:p>
    <w:p w14:paraId="22112688" w14:textId="77777777" w:rsidR="00BF654C" w:rsidRPr="00BF654C" w:rsidRDefault="00BF654C" w:rsidP="00BF654C">
      <w:pPr>
        <w:bidi/>
        <w:jc w:val="both"/>
        <w:rPr>
          <w:rFonts w:cs="David" w:hint="cs"/>
          <w:rtl/>
        </w:rPr>
      </w:pPr>
      <w:r w:rsidRPr="00BF654C">
        <w:rPr>
          <w:rFonts w:cs="David" w:hint="cs"/>
          <w:rtl/>
        </w:rPr>
        <w:tab/>
        <w:t xml:space="preserve"> אתה צודק. </w:t>
      </w:r>
    </w:p>
    <w:p w14:paraId="07000581" w14:textId="77777777" w:rsidR="00BF654C" w:rsidRDefault="00BF654C" w:rsidP="00BF654C">
      <w:pPr>
        <w:bidi/>
        <w:jc w:val="both"/>
        <w:rPr>
          <w:rFonts w:cs="David" w:hint="cs"/>
          <w:rtl/>
        </w:rPr>
      </w:pPr>
    </w:p>
    <w:p w14:paraId="26DFCE07" w14:textId="77777777" w:rsidR="00BF654C" w:rsidRDefault="00BF654C" w:rsidP="00BF654C">
      <w:pPr>
        <w:bidi/>
        <w:jc w:val="both"/>
        <w:rPr>
          <w:rFonts w:cs="David" w:hint="cs"/>
          <w:rtl/>
        </w:rPr>
      </w:pPr>
    </w:p>
    <w:p w14:paraId="72EFA3CD" w14:textId="77777777" w:rsidR="00BF654C" w:rsidRDefault="00BF654C" w:rsidP="00BF654C">
      <w:pPr>
        <w:bidi/>
        <w:jc w:val="both"/>
        <w:rPr>
          <w:rFonts w:cs="David" w:hint="cs"/>
          <w:rtl/>
        </w:rPr>
      </w:pPr>
    </w:p>
    <w:p w14:paraId="6E6BF7B1" w14:textId="77777777" w:rsidR="00BF654C" w:rsidRDefault="00BF654C" w:rsidP="00BF654C">
      <w:pPr>
        <w:bidi/>
        <w:jc w:val="both"/>
        <w:rPr>
          <w:rFonts w:cs="David" w:hint="cs"/>
          <w:rtl/>
        </w:rPr>
      </w:pPr>
    </w:p>
    <w:p w14:paraId="3F0A23D5" w14:textId="77777777" w:rsidR="00BF654C" w:rsidRDefault="00BF654C" w:rsidP="00BF654C">
      <w:pPr>
        <w:bidi/>
        <w:jc w:val="both"/>
        <w:rPr>
          <w:rFonts w:cs="David" w:hint="cs"/>
          <w:rtl/>
        </w:rPr>
      </w:pPr>
    </w:p>
    <w:p w14:paraId="030D76D4" w14:textId="77777777" w:rsidR="00BF654C" w:rsidRPr="00BF654C" w:rsidRDefault="00BF654C" w:rsidP="00BF654C">
      <w:pPr>
        <w:bidi/>
        <w:jc w:val="both"/>
        <w:rPr>
          <w:rFonts w:cs="David" w:hint="cs"/>
          <w:rtl/>
        </w:rPr>
      </w:pPr>
    </w:p>
    <w:p w14:paraId="36944B54" w14:textId="77777777" w:rsidR="00BF654C" w:rsidRPr="00BF654C" w:rsidRDefault="00BF654C" w:rsidP="00BF654C">
      <w:pPr>
        <w:bidi/>
        <w:jc w:val="both"/>
        <w:rPr>
          <w:rFonts w:cs="David" w:hint="cs"/>
          <w:rtl/>
        </w:rPr>
      </w:pPr>
      <w:r w:rsidRPr="00BF654C">
        <w:rPr>
          <w:rFonts w:cs="David" w:hint="cs"/>
          <w:u w:val="single"/>
          <w:rtl/>
        </w:rPr>
        <w:t xml:space="preserve">חיים </w:t>
      </w:r>
      <w:proofErr w:type="spellStart"/>
      <w:r w:rsidRPr="00BF654C">
        <w:rPr>
          <w:rFonts w:cs="David" w:hint="cs"/>
          <w:u w:val="single"/>
          <w:rtl/>
        </w:rPr>
        <w:t>אמסלם</w:t>
      </w:r>
      <w:proofErr w:type="spellEnd"/>
      <w:r w:rsidRPr="00BF654C">
        <w:rPr>
          <w:rFonts w:cs="David" w:hint="cs"/>
          <w:u w:val="single"/>
          <w:rtl/>
        </w:rPr>
        <w:t>:</w:t>
      </w:r>
    </w:p>
    <w:p w14:paraId="721AA4B7" w14:textId="77777777" w:rsidR="00BF654C" w:rsidRPr="00BF654C" w:rsidRDefault="00BF654C" w:rsidP="00BF654C">
      <w:pPr>
        <w:bidi/>
        <w:jc w:val="both"/>
        <w:rPr>
          <w:rFonts w:cs="David" w:hint="cs"/>
          <w:rtl/>
        </w:rPr>
      </w:pPr>
    </w:p>
    <w:p w14:paraId="032DF11A" w14:textId="77777777" w:rsidR="00BF654C" w:rsidRPr="00BF654C" w:rsidRDefault="00BF654C" w:rsidP="00BF654C">
      <w:pPr>
        <w:bidi/>
        <w:jc w:val="both"/>
        <w:rPr>
          <w:rFonts w:cs="David" w:hint="cs"/>
          <w:rtl/>
        </w:rPr>
      </w:pPr>
      <w:r w:rsidRPr="00BF654C">
        <w:rPr>
          <w:rFonts w:cs="David" w:hint="cs"/>
          <w:rtl/>
        </w:rPr>
        <w:tab/>
        <w:t xml:space="preserve"> ולא לומר: רבותי, אם הוא פגע בו או נהג בו באלימות שילך להתלונן במשטרה, זה לא כך. יש לנו בסך </w:t>
      </w:r>
      <w:proofErr w:type="spellStart"/>
      <w:r w:rsidRPr="00BF654C">
        <w:rPr>
          <w:rFonts w:cs="David" w:hint="cs"/>
          <w:rtl/>
        </w:rPr>
        <w:t>הכל</w:t>
      </w:r>
      <w:proofErr w:type="spellEnd"/>
      <w:r w:rsidRPr="00BF654C">
        <w:rPr>
          <w:rFonts w:cs="David" w:hint="cs"/>
          <w:rtl/>
        </w:rPr>
        <w:t xml:space="preserve"> 3 מפקחים אז בוא נסגור את הרבנות, זה </w:t>
      </w:r>
      <w:proofErr w:type="spellStart"/>
      <w:r w:rsidRPr="00BF654C">
        <w:rPr>
          <w:rFonts w:cs="David" w:hint="cs"/>
          <w:rtl/>
        </w:rPr>
        <w:t>הכל</w:t>
      </w:r>
      <w:proofErr w:type="spellEnd"/>
      <w:r w:rsidRPr="00BF654C">
        <w:rPr>
          <w:rFonts w:cs="David" w:hint="cs"/>
          <w:rtl/>
        </w:rPr>
        <w:t xml:space="preserve">. אני חושב שזה מאוד דחוף. </w:t>
      </w:r>
    </w:p>
    <w:p w14:paraId="14872639" w14:textId="77777777" w:rsidR="00BF654C" w:rsidRPr="00BF654C" w:rsidRDefault="00BF654C" w:rsidP="00BF654C">
      <w:pPr>
        <w:bidi/>
        <w:jc w:val="both"/>
        <w:rPr>
          <w:rFonts w:cs="David" w:hint="cs"/>
          <w:rtl/>
        </w:rPr>
      </w:pPr>
    </w:p>
    <w:p w14:paraId="1FD21FE5" w14:textId="77777777" w:rsidR="00BF654C" w:rsidRPr="00BF654C" w:rsidRDefault="00BF654C" w:rsidP="00BF654C">
      <w:pPr>
        <w:bidi/>
        <w:jc w:val="both"/>
        <w:rPr>
          <w:rFonts w:cs="David" w:hint="cs"/>
          <w:rtl/>
        </w:rPr>
      </w:pPr>
      <w:r w:rsidRPr="00BF654C">
        <w:rPr>
          <w:rFonts w:cs="David" w:hint="cs"/>
          <w:u w:val="single"/>
          <w:rtl/>
        </w:rPr>
        <w:t>אחמד טיבי:</w:t>
      </w:r>
    </w:p>
    <w:p w14:paraId="5B1E4DBC" w14:textId="77777777" w:rsidR="00BF654C" w:rsidRPr="00BF654C" w:rsidRDefault="00BF654C" w:rsidP="00BF654C">
      <w:pPr>
        <w:bidi/>
        <w:jc w:val="both"/>
        <w:rPr>
          <w:rFonts w:cs="David" w:hint="cs"/>
          <w:rtl/>
        </w:rPr>
      </w:pPr>
    </w:p>
    <w:p w14:paraId="34991252" w14:textId="77777777" w:rsidR="00BF654C" w:rsidRPr="00BF654C" w:rsidRDefault="00BF654C" w:rsidP="00BF654C">
      <w:pPr>
        <w:bidi/>
        <w:jc w:val="both"/>
        <w:rPr>
          <w:rFonts w:cs="David" w:hint="cs"/>
          <w:rtl/>
        </w:rPr>
      </w:pPr>
      <w:r w:rsidRPr="00BF654C">
        <w:rPr>
          <w:rFonts w:cs="David" w:hint="cs"/>
          <w:rtl/>
        </w:rPr>
        <w:tab/>
        <w:t>אז מה ההצעה? לסגור את הרבנות?</w:t>
      </w:r>
    </w:p>
    <w:p w14:paraId="6F609247" w14:textId="77777777" w:rsidR="00BF654C" w:rsidRPr="00BF654C" w:rsidRDefault="00BF654C" w:rsidP="00BF654C">
      <w:pPr>
        <w:bidi/>
        <w:jc w:val="both"/>
        <w:rPr>
          <w:rFonts w:cs="David" w:hint="cs"/>
          <w:u w:val="single"/>
          <w:rtl/>
        </w:rPr>
      </w:pPr>
    </w:p>
    <w:p w14:paraId="66D89A5D"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1EA6C345" w14:textId="77777777" w:rsidR="00BF654C" w:rsidRPr="00BF654C" w:rsidRDefault="00BF654C" w:rsidP="00BF654C">
      <w:pPr>
        <w:bidi/>
        <w:jc w:val="both"/>
        <w:rPr>
          <w:rFonts w:cs="David" w:hint="cs"/>
          <w:rtl/>
        </w:rPr>
      </w:pPr>
    </w:p>
    <w:p w14:paraId="7E9DED9A" w14:textId="77777777" w:rsidR="00BF654C" w:rsidRPr="00BF654C" w:rsidRDefault="00BF654C" w:rsidP="00BF654C">
      <w:pPr>
        <w:bidi/>
        <w:jc w:val="both"/>
        <w:rPr>
          <w:rFonts w:cs="David" w:hint="cs"/>
          <w:rtl/>
        </w:rPr>
      </w:pPr>
      <w:r w:rsidRPr="00BF654C">
        <w:rPr>
          <w:rFonts w:cs="David" w:hint="cs"/>
          <w:rtl/>
        </w:rPr>
        <w:tab/>
        <w:t xml:space="preserve"> אני מתנגד בתוקף שעכשיו נדע מה ההצעה. הרי בסך </w:t>
      </w:r>
      <w:proofErr w:type="spellStart"/>
      <w:r w:rsidRPr="00BF654C">
        <w:rPr>
          <w:rFonts w:cs="David" w:hint="cs"/>
          <w:rtl/>
        </w:rPr>
        <w:t>הכל</w:t>
      </w:r>
      <w:proofErr w:type="spellEnd"/>
      <w:r w:rsidRPr="00BF654C">
        <w:rPr>
          <w:rFonts w:cs="David" w:hint="cs"/>
          <w:rtl/>
        </w:rPr>
        <w:t xml:space="preserve"> הוא מבקש להעלות הצעה דחופה לסדר. אם נאשר לו הוא יעלה אותה. הכנסת תחליט מה לעשות עם זה. יכול להיות שתעביר לוועדה לדיון. אחר כך הוועדה כבר היא זאת שתמליץ לסגור את הרבנות או לא, אבל אנחנו כרגע בשלב של קביעה אם כן לדון או לא לדון. אני מבין שזה הערעור היחידי שיש לנו, גם נדמה לי שסדר היום ביום רביעי הוא לא עמוס במיוחד. </w:t>
      </w:r>
    </w:p>
    <w:p w14:paraId="0BB12E5A" w14:textId="77777777" w:rsidR="00BF654C" w:rsidRPr="00BF654C" w:rsidRDefault="00BF654C" w:rsidP="00BF654C">
      <w:pPr>
        <w:bidi/>
        <w:jc w:val="both"/>
        <w:rPr>
          <w:rFonts w:cs="David" w:hint="cs"/>
          <w:rtl/>
        </w:rPr>
      </w:pPr>
    </w:p>
    <w:p w14:paraId="274BDA7C" w14:textId="77777777" w:rsidR="00BF654C" w:rsidRPr="00BF654C" w:rsidRDefault="00BF654C" w:rsidP="00BF654C">
      <w:pPr>
        <w:bidi/>
        <w:jc w:val="both"/>
        <w:rPr>
          <w:rFonts w:cs="David" w:hint="cs"/>
          <w:rtl/>
        </w:rPr>
      </w:pPr>
      <w:r w:rsidRPr="00BF654C">
        <w:rPr>
          <w:rFonts w:cs="David" w:hint="cs"/>
          <w:u w:val="single"/>
          <w:rtl/>
        </w:rPr>
        <w:t xml:space="preserve">זבולון </w:t>
      </w:r>
      <w:proofErr w:type="spellStart"/>
      <w:r w:rsidRPr="00BF654C">
        <w:rPr>
          <w:rFonts w:cs="David" w:hint="cs"/>
          <w:u w:val="single"/>
          <w:rtl/>
        </w:rPr>
        <w:t>אורלב</w:t>
      </w:r>
      <w:proofErr w:type="spellEnd"/>
      <w:r w:rsidRPr="00BF654C">
        <w:rPr>
          <w:rFonts w:cs="David" w:hint="cs"/>
          <w:u w:val="single"/>
          <w:rtl/>
        </w:rPr>
        <w:t>:</w:t>
      </w:r>
    </w:p>
    <w:p w14:paraId="24098BD5" w14:textId="77777777" w:rsidR="00BF654C" w:rsidRPr="00BF654C" w:rsidRDefault="00BF654C" w:rsidP="00BF654C">
      <w:pPr>
        <w:bidi/>
        <w:jc w:val="both"/>
        <w:rPr>
          <w:rFonts w:cs="David" w:hint="cs"/>
          <w:rtl/>
        </w:rPr>
      </w:pPr>
    </w:p>
    <w:p w14:paraId="1D463A7B" w14:textId="77777777" w:rsidR="00BF654C" w:rsidRPr="00BF654C" w:rsidRDefault="00BF654C" w:rsidP="00BF654C">
      <w:pPr>
        <w:bidi/>
        <w:jc w:val="both"/>
        <w:rPr>
          <w:rFonts w:cs="David" w:hint="cs"/>
          <w:rtl/>
        </w:rPr>
      </w:pPr>
      <w:r w:rsidRPr="00BF654C">
        <w:rPr>
          <w:rFonts w:cs="David" w:hint="cs"/>
          <w:rtl/>
        </w:rPr>
        <w:tab/>
        <w:t xml:space="preserve">אגב, אני חייב להעיר על הדברים של חבר הכנסת שטרית. המציאות מוכיחה שדווקא הנושאים הרציניים ביותר עולים בפרוצדורה של הצעות דחופות ולא הצעות רגילות. </w:t>
      </w:r>
    </w:p>
    <w:p w14:paraId="2A3E3AD4" w14:textId="77777777" w:rsidR="00BF654C" w:rsidRPr="00BF654C" w:rsidRDefault="00BF654C" w:rsidP="00BF654C">
      <w:pPr>
        <w:bidi/>
        <w:jc w:val="both"/>
        <w:rPr>
          <w:rFonts w:cs="David" w:hint="cs"/>
          <w:rtl/>
        </w:rPr>
      </w:pPr>
    </w:p>
    <w:p w14:paraId="3063AF0F" w14:textId="77777777" w:rsidR="00BF654C" w:rsidRPr="00BF654C" w:rsidRDefault="00BF654C" w:rsidP="00BF654C">
      <w:pPr>
        <w:bidi/>
        <w:jc w:val="both"/>
        <w:rPr>
          <w:rFonts w:cs="David" w:hint="cs"/>
          <w:rtl/>
        </w:rPr>
      </w:pPr>
      <w:r w:rsidRPr="00BF654C">
        <w:rPr>
          <w:rFonts w:cs="David" w:hint="cs"/>
          <w:u w:val="single"/>
          <w:rtl/>
        </w:rPr>
        <w:t>מאיר שטרית:</w:t>
      </w:r>
    </w:p>
    <w:p w14:paraId="7B3F9655" w14:textId="77777777" w:rsidR="00BF654C" w:rsidRPr="00BF654C" w:rsidRDefault="00BF654C" w:rsidP="00BF654C">
      <w:pPr>
        <w:bidi/>
        <w:jc w:val="both"/>
        <w:rPr>
          <w:rFonts w:cs="David" w:hint="cs"/>
          <w:rtl/>
        </w:rPr>
      </w:pPr>
    </w:p>
    <w:p w14:paraId="51772A72" w14:textId="77777777" w:rsidR="00BF654C" w:rsidRPr="00BF654C" w:rsidRDefault="00BF654C" w:rsidP="00BF654C">
      <w:pPr>
        <w:bidi/>
        <w:jc w:val="both"/>
        <w:rPr>
          <w:rFonts w:cs="David" w:hint="cs"/>
          <w:rtl/>
        </w:rPr>
      </w:pPr>
      <w:r w:rsidRPr="00BF654C">
        <w:rPr>
          <w:rFonts w:cs="David" w:hint="cs"/>
          <w:rtl/>
        </w:rPr>
        <w:tab/>
        <w:t>זה מצער.</w:t>
      </w:r>
    </w:p>
    <w:p w14:paraId="63A44316" w14:textId="77777777" w:rsidR="00BF654C" w:rsidRPr="00BF654C" w:rsidRDefault="00BF654C" w:rsidP="00BF654C">
      <w:pPr>
        <w:bidi/>
        <w:jc w:val="both"/>
        <w:rPr>
          <w:rFonts w:cs="David" w:hint="cs"/>
          <w:rtl/>
        </w:rPr>
      </w:pPr>
    </w:p>
    <w:p w14:paraId="2FAE7D82" w14:textId="77777777" w:rsidR="00BF654C" w:rsidRPr="00BF654C" w:rsidRDefault="00BF654C" w:rsidP="00BF654C">
      <w:pPr>
        <w:bidi/>
        <w:jc w:val="both"/>
        <w:rPr>
          <w:rFonts w:cs="David" w:hint="cs"/>
          <w:rtl/>
        </w:rPr>
      </w:pPr>
      <w:r w:rsidRPr="00BF654C">
        <w:rPr>
          <w:rFonts w:cs="David" w:hint="cs"/>
          <w:u w:val="single"/>
          <w:rtl/>
        </w:rPr>
        <w:t xml:space="preserve">זבולון </w:t>
      </w:r>
      <w:proofErr w:type="spellStart"/>
      <w:r w:rsidRPr="00BF654C">
        <w:rPr>
          <w:rFonts w:cs="David" w:hint="cs"/>
          <w:u w:val="single"/>
          <w:rtl/>
        </w:rPr>
        <w:t>אורלב</w:t>
      </w:r>
      <w:proofErr w:type="spellEnd"/>
      <w:r w:rsidRPr="00BF654C">
        <w:rPr>
          <w:rFonts w:cs="David" w:hint="cs"/>
          <w:u w:val="single"/>
          <w:rtl/>
        </w:rPr>
        <w:t>:</w:t>
      </w:r>
    </w:p>
    <w:p w14:paraId="5411A7E3" w14:textId="77777777" w:rsidR="00BF654C" w:rsidRPr="00BF654C" w:rsidRDefault="00BF654C" w:rsidP="00BF654C">
      <w:pPr>
        <w:bidi/>
        <w:jc w:val="both"/>
        <w:rPr>
          <w:rFonts w:cs="David" w:hint="cs"/>
          <w:rtl/>
        </w:rPr>
      </w:pPr>
    </w:p>
    <w:p w14:paraId="44628A21" w14:textId="77777777" w:rsidR="00BF654C" w:rsidRPr="00BF654C" w:rsidRDefault="00BF654C" w:rsidP="00BF654C">
      <w:pPr>
        <w:bidi/>
        <w:jc w:val="both"/>
        <w:rPr>
          <w:rFonts w:cs="David" w:hint="cs"/>
          <w:rtl/>
        </w:rPr>
      </w:pPr>
      <w:r w:rsidRPr="00BF654C">
        <w:rPr>
          <w:rFonts w:cs="David" w:hint="cs"/>
          <w:rtl/>
        </w:rPr>
        <w:tab/>
        <w:t xml:space="preserve"> נכון, אבל זאת הנורמה התרבותית. </w:t>
      </w:r>
    </w:p>
    <w:p w14:paraId="1359E597" w14:textId="77777777" w:rsidR="00BF654C" w:rsidRPr="00BF654C" w:rsidRDefault="00BF654C" w:rsidP="00BF654C">
      <w:pPr>
        <w:bidi/>
        <w:jc w:val="both"/>
        <w:rPr>
          <w:rFonts w:cs="David" w:hint="cs"/>
          <w:rtl/>
        </w:rPr>
      </w:pPr>
    </w:p>
    <w:p w14:paraId="7AC97DE9"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1EF04C5B" w14:textId="77777777" w:rsidR="00BF654C" w:rsidRPr="00BF654C" w:rsidRDefault="00BF654C" w:rsidP="00BF654C">
      <w:pPr>
        <w:bidi/>
        <w:jc w:val="both"/>
        <w:rPr>
          <w:rFonts w:cs="David" w:hint="cs"/>
          <w:rtl/>
        </w:rPr>
      </w:pPr>
    </w:p>
    <w:p w14:paraId="03AE0A84" w14:textId="77777777" w:rsidR="00BF654C" w:rsidRPr="00BF654C" w:rsidRDefault="00BF654C" w:rsidP="00BF654C">
      <w:pPr>
        <w:bidi/>
        <w:jc w:val="both"/>
        <w:rPr>
          <w:rFonts w:cs="David" w:hint="cs"/>
          <w:rtl/>
        </w:rPr>
      </w:pPr>
      <w:r w:rsidRPr="00BF654C">
        <w:rPr>
          <w:rFonts w:cs="David" w:hint="cs"/>
          <w:rtl/>
        </w:rPr>
        <w:tab/>
        <w:t xml:space="preserve"> זבולון, בכנסת הזאת דווקא יחסית מרבים להשתמש בהצעות רגילות לסדר. </w:t>
      </w:r>
    </w:p>
    <w:p w14:paraId="46D61A0F" w14:textId="77777777" w:rsidR="00BF654C" w:rsidRPr="00BF654C" w:rsidRDefault="00BF654C" w:rsidP="00BF654C">
      <w:pPr>
        <w:bidi/>
        <w:jc w:val="both"/>
        <w:rPr>
          <w:rFonts w:cs="David" w:hint="cs"/>
          <w:rtl/>
        </w:rPr>
      </w:pPr>
    </w:p>
    <w:p w14:paraId="1EB27C74" w14:textId="77777777" w:rsidR="00BF654C" w:rsidRPr="00BF654C" w:rsidRDefault="00BF654C" w:rsidP="00BF654C">
      <w:pPr>
        <w:bidi/>
        <w:jc w:val="both"/>
        <w:rPr>
          <w:rFonts w:cs="David" w:hint="cs"/>
          <w:rtl/>
        </w:rPr>
      </w:pPr>
      <w:r w:rsidRPr="00BF654C">
        <w:rPr>
          <w:rFonts w:cs="David" w:hint="cs"/>
          <w:u w:val="single"/>
          <w:rtl/>
        </w:rPr>
        <w:t xml:space="preserve">זבולון </w:t>
      </w:r>
      <w:proofErr w:type="spellStart"/>
      <w:r w:rsidRPr="00BF654C">
        <w:rPr>
          <w:rFonts w:cs="David" w:hint="cs"/>
          <w:u w:val="single"/>
          <w:rtl/>
        </w:rPr>
        <w:t>אורלב</w:t>
      </w:r>
      <w:proofErr w:type="spellEnd"/>
      <w:r w:rsidRPr="00BF654C">
        <w:rPr>
          <w:rFonts w:cs="David" w:hint="cs"/>
          <w:u w:val="single"/>
          <w:rtl/>
        </w:rPr>
        <w:t>:</w:t>
      </w:r>
    </w:p>
    <w:p w14:paraId="405D4129" w14:textId="77777777" w:rsidR="00BF654C" w:rsidRPr="00BF654C" w:rsidRDefault="00BF654C" w:rsidP="00BF654C">
      <w:pPr>
        <w:bidi/>
        <w:jc w:val="both"/>
        <w:rPr>
          <w:rFonts w:cs="David" w:hint="cs"/>
          <w:rtl/>
        </w:rPr>
      </w:pPr>
    </w:p>
    <w:p w14:paraId="5499A5A0" w14:textId="77777777" w:rsidR="00BF654C" w:rsidRPr="00BF654C" w:rsidRDefault="00BF654C" w:rsidP="00BF654C">
      <w:pPr>
        <w:bidi/>
        <w:jc w:val="both"/>
        <w:rPr>
          <w:rFonts w:cs="David" w:hint="cs"/>
          <w:rtl/>
        </w:rPr>
      </w:pPr>
      <w:r w:rsidRPr="00BF654C">
        <w:rPr>
          <w:rFonts w:cs="David" w:hint="cs"/>
          <w:rtl/>
        </w:rPr>
        <w:tab/>
        <w:t xml:space="preserve"> קח עדיין את סדר היום מאז שהתחילה הכנסת ותראה שהנושאים הרציניים ביותר, החשובים ביותר, הקריטיים ביותר הם הצעות דחופות. </w:t>
      </w:r>
    </w:p>
    <w:p w14:paraId="2573BBE6" w14:textId="77777777" w:rsidR="00BF654C" w:rsidRPr="00BF654C" w:rsidRDefault="00BF654C" w:rsidP="00BF654C">
      <w:pPr>
        <w:bidi/>
        <w:jc w:val="both"/>
        <w:rPr>
          <w:rFonts w:cs="David" w:hint="cs"/>
          <w:rtl/>
        </w:rPr>
      </w:pPr>
    </w:p>
    <w:p w14:paraId="63FC390D"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5E258109" w14:textId="77777777" w:rsidR="00BF654C" w:rsidRPr="00BF654C" w:rsidRDefault="00BF654C" w:rsidP="00BF654C">
      <w:pPr>
        <w:bidi/>
        <w:jc w:val="both"/>
        <w:rPr>
          <w:rFonts w:cs="David" w:hint="cs"/>
          <w:rtl/>
        </w:rPr>
      </w:pPr>
    </w:p>
    <w:p w14:paraId="5FD423E3" w14:textId="77777777" w:rsidR="00BF654C" w:rsidRPr="00BF654C" w:rsidRDefault="00BF654C" w:rsidP="00BF654C">
      <w:pPr>
        <w:bidi/>
        <w:jc w:val="both"/>
        <w:rPr>
          <w:rFonts w:cs="David" w:hint="cs"/>
          <w:rtl/>
        </w:rPr>
      </w:pPr>
      <w:r w:rsidRPr="00BF654C">
        <w:rPr>
          <w:rFonts w:cs="David" w:hint="cs"/>
          <w:rtl/>
        </w:rPr>
        <w:tab/>
        <w:t xml:space="preserve"> אני רוצה לתת לחבר הכנסת מקבל להגיב ואחר כך נחליט. </w:t>
      </w:r>
    </w:p>
    <w:p w14:paraId="6871B1B3" w14:textId="77777777" w:rsidR="00BF654C" w:rsidRPr="00BF654C" w:rsidRDefault="00BF654C" w:rsidP="00BF654C">
      <w:pPr>
        <w:bidi/>
        <w:jc w:val="both"/>
        <w:rPr>
          <w:rFonts w:cs="David" w:hint="cs"/>
          <w:rtl/>
        </w:rPr>
      </w:pPr>
    </w:p>
    <w:p w14:paraId="6CBB11FE" w14:textId="77777777" w:rsidR="00BF654C" w:rsidRPr="00BF654C" w:rsidRDefault="00BF654C" w:rsidP="00BF654C">
      <w:pPr>
        <w:bidi/>
        <w:jc w:val="both"/>
        <w:rPr>
          <w:rFonts w:cs="David" w:hint="cs"/>
          <w:rtl/>
        </w:rPr>
      </w:pPr>
      <w:r w:rsidRPr="00BF654C">
        <w:rPr>
          <w:rFonts w:cs="David" w:hint="cs"/>
          <w:u w:val="single"/>
          <w:rtl/>
        </w:rPr>
        <w:t xml:space="preserve">זבולון </w:t>
      </w:r>
      <w:proofErr w:type="spellStart"/>
      <w:r w:rsidRPr="00BF654C">
        <w:rPr>
          <w:rFonts w:cs="David" w:hint="cs"/>
          <w:u w:val="single"/>
          <w:rtl/>
        </w:rPr>
        <w:t>אורלב</w:t>
      </w:r>
      <w:proofErr w:type="spellEnd"/>
      <w:r w:rsidRPr="00BF654C">
        <w:rPr>
          <w:rFonts w:cs="David" w:hint="cs"/>
          <w:u w:val="single"/>
          <w:rtl/>
        </w:rPr>
        <w:t>:</w:t>
      </w:r>
    </w:p>
    <w:p w14:paraId="5FAE21AD" w14:textId="77777777" w:rsidR="00BF654C" w:rsidRPr="00BF654C" w:rsidRDefault="00BF654C" w:rsidP="00BF654C">
      <w:pPr>
        <w:bidi/>
        <w:jc w:val="both"/>
        <w:rPr>
          <w:rFonts w:cs="David" w:hint="cs"/>
          <w:rtl/>
        </w:rPr>
      </w:pPr>
    </w:p>
    <w:p w14:paraId="364ED2F9" w14:textId="77777777" w:rsidR="00BF654C" w:rsidRPr="00BF654C" w:rsidRDefault="00BF654C" w:rsidP="00BF654C">
      <w:pPr>
        <w:bidi/>
        <w:jc w:val="both"/>
        <w:rPr>
          <w:rFonts w:cs="David" w:hint="cs"/>
          <w:rtl/>
        </w:rPr>
      </w:pPr>
      <w:r w:rsidRPr="00BF654C">
        <w:rPr>
          <w:rFonts w:cs="David" w:hint="cs"/>
          <w:rtl/>
        </w:rPr>
        <w:tab/>
        <w:t xml:space="preserve"> הוא לא יהיה נגד כשרות. </w:t>
      </w:r>
    </w:p>
    <w:p w14:paraId="09006E3B" w14:textId="77777777" w:rsidR="00BF654C" w:rsidRPr="00BF654C" w:rsidRDefault="00BF654C" w:rsidP="00BF654C">
      <w:pPr>
        <w:bidi/>
        <w:jc w:val="both"/>
        <w:rPr>
          <w:rFonts w:cs="David" w:hint="cs"/>
          <w:rtl/>
        </w:rPr>
      </w:pPr>
    </w:p>
    <w:p w14:paraId="709183C1" w14:textId="77777777" w:rsidR="00BF654C" w:rsidRPr="00BF654C" w:rsidRDefault="00BF654C" w:rsidP="00BF654C">
      <w:pPr>
        <w:bidi/>
        <w:jc w:val="both"/>
        <w:rPr>
          <w:rFonts w:cs="David" w:hint="cs"/>
          <w:rtl/>
        </w:rPr>
      </w:pPr>
      <w:r w:rsidRPr="00BF654C">
        <w:rPr>
          <w:rFonts w:cs="David" w:hint="cs"/>
          <w:u w:val="single"/>
          <w:rtl/>
        </w:rPr>
        <w:t xml:space="preserve">אורי </w:t>
      </w:r>
      <w:proofErr w:type="spellStart"/>
      <w:r w:rsidRPr="00BF654C">
        <w:rPr>
          <w:rFonts w:cs="David" w:hint="cs"/>
          <w:u w:val="single"/>
          <w:rtl/>
        </w:rPr>
        <w:t>מקלב</w:t>
      </w:r>
      <w:proofErr w:type="spellEnd"/>
      <w:r w:rsidRPr="00BF654C">
        <w:rPr>
          <w:rFonts w:cs="David" w:hint="cs"/>
          <w:u w:val="single"/>
          <w:rtl/>
        </w:rPr>
        <w:t>:</w:t>
      </w:r>
    </w:p>
    <w:p w14:paraId="19787768" w14:textId="77777777" w:rsidR="00BF654C" w:rsidRPr="00BF654C" w:rsidRDefault="00BF654C" w:rsidP="00BF654C">
      <w:pPr>
        <w:bidi/>
        <w:jc w:val="both"/>
        <w:rPr>
          <w:rFonts w:cs="David" w:hint="cs"/>
          <w:rtl/>
        </w:rPr>
      </w:pPr>
    </w:p>
    <w:p w14:paraId="3D8980A9" w14:textId="77777777" w:rsidR="00BF654C" w:rsidRPr="00BF654C" w:rsidRDefault="00BF654C" w:rsidP="00BF654C">
      <w:pPr>
        <w:bidi/>
        <w:jc w:val="both"/>
        <w:rPr>
          <w:rFonts w:cs="David" w:hint="cs"/>
          <w:rtl/>
        </w:rPr>
      </w:pPr>
      <w:r w:rsidRPr="00BF654C">
        <w:rPr>
          <w:rFonts w:cs="David" w:hint="cs"/>
          <w:rtl/>
        </w:rPr>
        <w:tab/>
        <w:t xml:space="preserve"> ראשית אני לא מתנגד למה שאומר חבר הכנסת </w:t>
      </w:r>
      <w:proofErr w:type="spellStart"/>
      <w:r w:rsidRPr="00BF654C">
        <w:rPr>
          <w:rFonts w:cs="David" w:hint="cs"/>
          <w:rtl/>
        </w:rPr>
        <w:t>אורלב</w:t>
      </w:r>
      <w:proofErr w:type="spellEnd"/>
      <w:r w:rsidRPr="00BF654C">
        <w:rPr>
          <w:rFonts w:cs="David" w:hint="cs"/>
          <w:rtl/>
        </w:rPr>
        <w:t xml:space="preserve">, גם זה נכון אבל מצד שני, אני רואה את עצמי כשאני מגיש הצעה רגילה לסדר, יכול להיות שאני מגיש אותה ביום רביעי וביום חמישי, אני לא יודע אם זה ההצעות החשובות אבל הדחופות ביותר שיותר אקטואליות בהצעות לסדר זה קורה יותר ביום ראשון ולכן יכול להיות שהצעות דחופות לסדר נראות שהן יותר אקטואליות, יותר חשובות. אני מדבר את זה רק כהערה למה שאמרת קודם. </w:t>
      </w:r>
    </w:p>
    <w:p w14:paraId="5F19AFDB" w14:textId="77777777" w:rsidR="00BF654C" w:rsidRPr="00BF654C" w:rsidRDefault="00BF654C" w:rsidP="00BF654C">
      <w:pPr>
        <w:bidi/>
        <w:jc w:val="both"/>
        <w:rPr>
          <w:rFonts w:cs="David" w:hint="cs"/>
          <w:rtl/>
        </w:rPr>
      </w:pPr>
    </w:p>
    <w:p w14:paraId="777C43F0" w14:textId="77777777" w:rsidR="00BF654C" w:rsidRDefault="00BF654C" w:rsidP="00BF654C">
      <w:pPr>
        <w:bidi/>
        <w:ind w:firstLine="567"/>
        <w:jc w:val="both"/>
        <w:rPr>
          <w:rFonts w:cs="David" w:hint="cs"/>
          <w:rtl/>
        </w:rPr>
      </w:pPr>
    </w:p>
    <w:p w14:paraId="75475727" w14:textId="77777777" w:rsidR="00BF654C" w:rsidRDefault="00BF654C" w:rsidP="00BF654C">
      <w:pPr>
        <w:bidi/>
        <w:ind w:firstLine="567"/>
        <w:jc w:val="both"/>
        <w:rPr>
          <w:rFonts w:cs="David" w:hint="cs"/>
          <w:rtl/>
        </w:rPr>
      </w:pPr>
    </w:p>
    <w:p w14:paraId="4CE774DE" w14:textId="77777777" w:rsidR="00BF654C" w:rsidRDefault="00BF654C" w:rsidP="00BF654C">
      <w:pPr>
        <w:bidi/>
        <w:ind w:firstLine="567"/>
        <w:jc w:val="both"/>
        <w:rPr>
          <w:rFonts w:cs="David" w:hint="cs"/>
          <w:rtl/>
        </w:rPr>
      </w:pPr>
    </w:p>
    <w:p w14:paraId="667B52AC" w14:textId="77777777" w:rsidR="00BF654C" w:rsidRDefault="00BF654C" w:rsidP="00BF654C">
      <w:pPr>
        <w:bidi/>
        <w:ind w:firstLine="567"/>
        <w:jc w:val="both"/>
        <w:rPr>
          <w:rFonts w:cs="David" w:hint="cs"/>
          <w:rtl/>
        </w:rPr>
      </w:pPr>
    </w:p>
    <w:p w14:paraId="241F6B26" w14:textId="77777777" w:rsidR="00BF654C" w:rsidRDefault="00BF654C" w:rsidP="00BF654C">
      <w:pPr>
        <w:bidi/>
        <w:ind w:firstLine="567"/>
        <w:jc w:val="both"/>
        <w:rPr>
          <w:rFonts w:cs="David" w:hint="cs"/>
          <w:rtl/>
        </w:rPr>
      </w:pPr>
    </w:p>
    <w:p w14:paraId="645E6266" w14:textId="77777777" w:rsidR="00BF654C" w:rsidRPr="00BF654C" w:rsidRDefault="00BF654C" w:rsidP="00BF654C">
      <w:pPr>
        <w:bidi/>
        <w:ind w:firstLine="567"/>
        <w:jc w:val="both"/>
        <w:rPr>
          <w:rFonts w:cs="David" w:hint="cs"/>
          <w:rtl/>
        </w:rPr>
      </w:pPr>
      <w:r w:rsidRPr="00BF654C">
        <w:rPr>
          <w:rFonts w:cs="David" w:hint="cs"/>
          <w:rtl/>
        </w:rPr>
        <w:t xml:space="preserve">ראשית אני רוצה להעיר על מה שאומר חבר הכנסת </w:t>
      </w:r>
      <w:proofErr w:type="spellStart"/>
      <w:r w:rsidRPr="00BF654C">
        <w:rPr>
          <w:rFonts w:cs="David" w:hint="cs"/>
          <w:rtl/>
        </w:rPr>
        <w:t>אמסלם</w:t>
      </w:r>
      <w:proofErr w:type="spellEnd"/>
      <w:r w:rsidRPr="00BF654C">
        <w:rPr>
          <w:rFonts w:cs="David" w:hint="cs"/>
          <w:rtl/>
        </w:rPr>
        <w:t xml:space="preserve">. זה שהוא משגיח מטעם הרבנות ולא מטעם איזה בד"ץ לא צריך לא להגדיל ולא להמעיט מהעניין. כל משגיח כשרות, גם  משגיח כשרות שהיה נפגע, גם אם הוא היה משגיח של בד"ץ </w:t>
      </w:r>
      <w:r w:rsidRPr="00BF654C">
        <w:rPr>
          <w:rFonts w:cs="David"/>
          <w:rtl/>
        </w:rPr>
        <w:t>–</w:t>
      </w:r>
      <w:r w:rsidRPr="00BF654C">
        <w:rPr>
          <w:rFonts w:cs="David" w:hint="cs"/>
          <w:rtl/>
        </w:rPr>
        <w:t xml:space="preserve"> גם הייתה לזה חשיבות מאוד גדולה. </w:t>
      </w:r>
    </w:p>
    <w:p w14:paraId="13F1DBD8" w14:textId="77777777" w:rsidR="00BF654C" w:rsidRPr="00BF654C" w:rsidRDefault="00BF654C" w:rsidP="00BF654C">
      <w:pPr>
        <w:bidi/>
        <w:ind w:firstLine="567"/>
        <w:jc w:val="both"/>
        <w:rPr>
          <w:rFonts w:cs="David" w:hint="cs"/>
          <w:rtl/>
        </w:rPr>
      </w:pPr>
    </w:p>
    <w:p w14:paraId="408B9974" w14:textId="77777777" w:rsidR="00BF654C" w:rsidRPr="00BF654C" w:rsidRDefault="00BF654C" w:rsidP="00BF654C">
      <w:pPr>
        <w:bidi/>
        <w:jc w:val="both"/>
        <w:rPr>
          <w:rFonts w:cs="David" w:hint="cs"/>
          <w:rtl/>
        </w:rPr>
      </w:pPr>
      <w:r w:rsidRPr="00BF654C">
        <w:rPr>
          <w:rFonts w:cs="David" w:hint="cs"/>
          <w:u w:val="single"/>
          <w:rtl/>
        </w:rPr>
        <w:t xml:space="preserve">זבולון </w:t>
      </w:r>
      <w:proofErr w:type="spellStart"/>
      <w:r w:rsidRPr="00BF654C">
        <w:rPr>
          <w:rFonts w:cs="David" w:hint="cs"/>
          <w:u w:val="single"/>
          <w:rtl/>
        </w:rPr>
        <w:t>אורלב</w:t>
      </w:r>
      <w:proofErr w:type="spellEnd"/>
      <w:r w:rsidRPr="00BF654C">
        <w:rPr>
          <w:rFonts w:cs="David" w:hint="cs"/>
          <w:u w:val="single"/>
          <w:rtl/>
        </w:rPr>
        <w:t>:</w:t>
      </w:r>
    </w:p>
    <w:p w14:paraId="468AC285" w14:textId="77777777" w:rsidR="00BF654C" w:rsidRPr="00BF654C" w:rsidRDefault="00BF654C" w:rsidP="00BF654C">
      <w:pPr>
        <w:bidi/>
        <w:jc w:val="both"/>
        <w:rPr>
          <w:rFonts w:cs="David" w:hint="cs"/>
          <w:rtl/>
        </w:rPr>
      </w:pPr>
    </w:p>
    <w:p w14:paraId="545537D0" w14:textId="77777777" w:rsidR="00BF654C" w:rsidRPr="00BF654C" w:rsidRDefault="00BF654C" w:rsidP="00BF654C">
      <w:pPr>
        <w:bidi/>
        <w:ind w:firstLine="567"/>
        <w:jc w:val="both"/>
        <w:rPr>
          <w:rFonts w:cs="David" w:hint="cs"/>
          <w:rtl/>
        </w:rPr>
      </w:pPr>
      <w:r w:rsidRPr="00BF654C">
        <w:rPr>
          <w:rFonts w:cs="David" w:hint="cs"/>
          <w:rtl/>
        </w:rPr>
        <w:t xml:space="preserve">הוא בכל זאת שליח של המדינה. </w:t>
      </w:r>
    </w:p>
    <w:p w14:paraId="644B1C0C" w14:textId="77777777" w:rsidR="00BF654C" w:rsidRPr="00BF654C" w:rsidRDefault="00BF654C" w:rsidP="00BF654C">
      <w:pPr>
        <w:bidi/>
        <w:jc w:val="both"/>
        <w:rPr>
          <w:rFonts w:cs="David" w:hint="cs"/>
          <w:rtl/>
        </w:rPr>
      </w:pPr>
      <w:r w:rsidRPr="00BF654C">
        <w:rPr>
          <w:rFonts w:cs="David" w:hint="cs"/>
          <w:u w:val="single"/>
          <w:rtl/>
        </w:rPr>
        <w:t xml:space="preserve">חיים </w:t>
      </w:r>
      <w:proofErr w:type="spellStart"/>
      <w:r w:rsidRPr="00BF654C">
        <w:rPr>
          <w:rFonts w:cs="David" w:hint="cs"/>
          <w:u w:val="single"/>
          <w:rtl/>
        </w:rPr>
        <w:t>אמסלם</w:t>
      </w:r>
      <w:proofErr w:type="spellEnd"/>
      <w:r w:rsidRPr="00BF654C">
        <w:rPr>
          <w:rFonts w:cs="David" w:hint="cs"/>
          <w:u w:val="single"/>
          <w:rtl/>
        </w:rPr>
        <w:t>:</w:t>
      </w:r>
    </w:p>
    <w:p w14:paraId="307FF15F" w14:textId="77777777" w:rsidR="00BF654C" w:rsidRPr="00BF654C" w:rsidRDefault="00BF654C" w:rsidP="00BF654C">
      <w:pPr>
        <w:bidi/>
        <w:jc w:val="both"/>
        <w:rPr>
          <w:rFonts w:cs="David" w:hint="cs"/>
          <w:rtl/>
        </w:rPr>
      </w:pPr>
    </w:p>
    <w:p w14:paraId="375B8A67" w14:textId="77777777" w:rsidR="00BF654C" w:rsidRPr="00BF654C" w:rsidRDefault="00BF654C" w:rsidP="00BF654C">
      <w:pPr>
        <w:bidi/>
        <w:jc w:val="both"/>
        <w:rPr>
          <w:rFonts w:cs="David" w:hint="cs"/>
          <w:rtl/>
        </w:rPr>
      </w:pPr>
      <w:r w:rsidRPr="00BF654C">
        <w:rPr>
          <w:rFonts w:cs="David" w:hint="cs"/>
          <w:rtl/>
        </w:rPr>
        <w:tab/>
        <w:t xml:space="preserve"> חבר הכנסת </w:t>
      </w:r>
      <w:proofErr w:type="spellStart"/>
      <w:r w:rsidRPr="00BF654C">
        <w:rPr>
          <w:rFonts w:cs="David" w:hint="cs"/>
          <w:rtl/>
        </w:rPr>
        <w:t>מקלב</w:t>
      </w:r>
      <w:proofErr w:type="spellEnd"/>
      <w:r w:rsidRPr="00BF654C">
        <w:rPr>
          <w:rFonts w:cs="David" w:hint="cs"/>
          <w:rtl/>
        </w:rPr>
        <w:t xml:space="preserve">, אתה יודע היטב - - - </w:t>
      </w:r>
    </w:p>
    <w:p w14:paraId="4DD9506F" w14:textId="77777777" w:rsidR="00BF654C" w:rsidRPr="00BF654C" w:rsidRDefault="00BF654C" w:rsidP="00BF654C">
      <w:pPr>
        <w:bidi/>
        <w:jc w:val="both"/>
        <w:rPr>
          <w:rFonts w:cs="David" w:hint="cs"/>
          <w:u w:val="single"/>
          <w:rtl/>
        </w:rPr>
      </w:pPr>
    </w:p>
    <w:p w14:paraId="24EF82F3" w14:textId="77777777" w:rsidR="00BF654C" w:rsidRPr="00BF654C" w:rsidRDefault="00BF654C" w:rsidP="00BF654C">
      <w:pPr>
        <w:bidi/>
        <w:jc w:val="both"/>
        <w:rPr>
          <w:rFonts w:cs="David" w:hint="cs"/>
          <w:rtl/>
        </w:rPr>
      </w:pPr>
      <w:r w:rsidRPr="00BF654C">
        <w:rPr>
          <w:rFonts w:cs="David" w:hint="cs"/>
          <w:u w:val="single"/>
          <w:rtl/>
        </w:rPr>
        <w:t xml:space="preserve">אורי </w:t>
      </w:r>
      <w:proofErr w:type="spellStart"/>
      <w:r w:rsidRPr="00BF654C">
        <w:rPr>
          <w:rFonts w:cs="David" w:hint="cs"/>
          <w:u w:val="single"/>
          <w:rtl/>
        </w:rPr>
        <w:t>מקלב</w:t>
      </w:r>
      <w:proofErr w:type="spellEnd"/>
      <w:r w:rsidRPr="00BF654C">
        <w:rPr>
          <w:rFonts w:cs="David" w:hint="cs"/>
          <w:u w:val="single"/>
          <w:rtl/>
        </w:rPr>
        <w:t>:</w:t>
      </w:r>
    </w:p>
    <w:p w14:paraId="137F68D7" w14:textId="77777777" w:rsidR="00BF654C" w:rsidRPr="00BF654C" w:rsidRDefault="00BF654C" w:rsidP="00BF654C">
      <w:pPr>
        <w:bidi/>
        <w:jc w:val="both"/>
        <w:rPr>
          <w:rFonts w:cs="David" w:hint="cs"/>
          <w:rtl/>
        </w:rPr>
      </w:pPr>
    </w:p>
    <w:p w14:paraId="19E5BB4D" w14:textId="77777777" w:rsidR="00BF654C" w:rsidRPr="00BF654C" w:rsidRDefault="00BF654C" w:rsidP="00BF654C">
      <w:pPr>
        <w:bidi/>
        <w:jc w:val="both"/>
        <w:rPr>
          <w:rFonts w:cs="David" w:hint="cs"/>
          <w:rtl/>
        </w:rPr>
      </w:pPr>
      <w:r w:rsidRPr="00BF654C">
        <w:rPr>
          <w:rFonts w:cs="David" w:hint="cs"/>
          <w:rtl/>
        </w:rPr>
        <w:tab/>
        <w:t xml:space="preserve"> אני רוצה לשקף את דבריך בצורה אחרת. לא בגלל שאתה רוצה שכל אדם יוכל לאכול מכל הכשר מרבנות ולאו דווקא מבד"ץ, מה זה קשור? מי שנפגע, משגיח של בד"ץ או משגיח של מישהו אחר </w:t>
      </w:r>
      <w:r w:rsidRPr="00BF654C">
        <w:rPr>
          <w:rFonts w:cs="David"/>
          <w:rtl/>
        </w:rPr>
        <w:t>–</w:t>
      </w:r>
      <w:r w:rsidRPr="00BF654C">
        <w:rPr>
          <w:rFonts w:cs="David" w:hint="cs"/>
          <w:rtl/>
        </w:rPr>
        <w:t xml:space="preserve"> זה חשוב מאוד. נכון, יש כאן נציג של גוף ממלכתי, נציג שמבחינתנו אנחנו צריכים לתת לו הגנה. הוא הותקף על רקע תפקידו ועל כך שהוא הלך לעשות את תפקידו והותקף קשה מאוד. אין ספק שיש לזה חשיבות אבל תמיד לנשיאות יש לנגד עיניה הרבה נושאים ובתוך סדר הדברים יש לפעמים שינויים כאלה ואחרים אבל לגופם של דברים, אין ספק, זה דבר שהיה צריך לעלות על סדר היום. </w:t>
      </w:r>
    </w:p>
    <w:p w14:paraId="1D4F3F7C" w14:textId="77777777" w:rsidR="00BF654C" w:rsidRPr="00BF654C" w:rsidRDefault="00BF654C" w:rsidP="00BF654C">
      <w:pPr>
        <w:bidi/>
        <w:jc w:val="both"/>
        <w:rPr>
          <w:rFonts w:cs="David" w:hint="cs"/>
          <w:rtl/>
        </w:rPr>
      </w:pPr>
    </w:p>
    <w:p w14:paraId="0443289B"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1F796A66" w14:textId="77777777" w:rsidR="00BF654C" w:rsidRPr="00BF654C" w:rsidRDefault="00BF654C" w:rsidP="00BF654C">
      <w:pPr>
        <w:bidi/>
        <w:jc w:val="both"/>
        <w:rPr>
          <w:rFonts w:cs="David" w:hint="cs"/>
          <w:rtl/>
        </w:rPr>
      </w:pPr>
    </w:p>
    <w:p w14:paraId="0FF3855A" w14:textId="77777777" w:rsidR="00BF654C" w:rsidRPr="00BF654C" w:rsidRDefault="00BF654C" w:rsidP="00BF654C">
      <w:pPr>
        <w:bidi/>
        <w:jc w:val="both"/>
        <w:rPr>
          <w:rFonts w:cs="David" w:hint="cs"/>
          <w:rtl/>
        </w:rPr>
      </w:pPr>
      <w:r w:rsidRPr="00BF654C">
        <w:rPr>
          <w:rFonts w:cs="David" w:hint="cs"/>
          <w:rtl/>
        </w:rPr>
        <w:tab/>
        <w:t xml:space="preserve"> כלומר באופן עקרוני אין לך התנגדות לנושא בשם הנשיאות?</w:t>
      </w:r>
    </w:p>
    <w:p w14:paraId="0C4F8D50" w14:textId="77777777" w:rsidR="00BF654C" w:rsidRPr="00BF654C" w:rsidRDefault="00BF654C" w:rsidP="00BF654C">
      <w:pPr>
        <w:bidi/>
        <w:jc w:val="both"/>
        <w:rPr>
          <w:rFonts w:cs="David" w:hint="cs"/>
          <w:rtl/>
        </w:rPr>
      </w:pPr>
    </w:p>
    <w:p w14:paraId="62ECF1B4" w14:textId="77777777" w:rsidR="00BF654C" w:rsidRPr="00BF654C" w:rsidRDefault="00BF654C" w:rsidP="00BF654C">
      <w:pPr>
        <w:bidi/>
        <w:jc w:val="both"/>
        <w:rPr>
          <w:rFonts w:cs="David" w:hint="cs"/>
          <w:rtl/>
        </w:rPr>
      </w:pPr>
      <w:r w:rsidRPr="00BF654C">
        <w:rPr>
          <w:rFonts w:cs="David" w:hint="cs"/>
          <w:u w:val="single"/>
          <w:rtl/>
        </w:rPr>
        <w:t xml:space="preserve">אורי </w:t>
      </w:r>
      <w:proofErr w:type="spellStart"/>
      <w:r w:rsidRPr="00BF654C">
        <w:rPr>
          <w:rFonts w:cs="David" w:hint="cs"/>
          <w:u w:val="single"/>
          <w:rtl/>
        </w:rPr>
        <w:t>מקלב</w:t>
      </w:r>
      <w:proofErr w:type="spellEnd"/>
      <w:r w:rsidRPr="00BF654C">
        <w:rPr>
          <w:rFonts w:cs="David" w:hint="cs"/>
          <w:u w:val="single"/>
          <w:rtl/>
        </w:rPr>
        <w:t>:</w:t>
      </w:r>
    </w:p>
    <w:p w14:paraId="370176B6" w14:textId="77777777" w:rsidR="00BF654C" w:rsidRPr="00BF654C" w:rsidRDefault="00BF654C" w:rsidP="00BF654C">
      <w:pPr>
        <w:bidi/>
        <w:jc w:val="both"/>
        <w:rPr>
          <w:rFonts w:cs="David" w:hint="cs"/>
          <w:rtl/>
        </w:rPr>
      </w:pPr>
    </w:p>
    <w:p w14:paraId="4E33E24F" w14:textId="77777777" w:rsidR="00BF654C" w:rsidRPr="00BF654C" w:rsidRDefault="00BF654C" w:rsidP="00BF654C">
      <w:pPr>
        <w:bidi/>
        <w:jc w:val="both"/>
        <w:rPr>
          <w:rFonts w:cs="David" w:hint="cs"/>
          <w:rtl/>
        </w:rPr>
      </w:pPr>
      <w:r w:rsidRPr="00BF654C">
        <w:rPr>
          <w:rFonts w:cs="David" w:hint="cs"/>
          <w:rtl/>
        </w:rPr>
        <w:tab/>
        <w:t xml:space="preserve"> לא רק שאין לי התנגדות עקרונית, הייתה הצעה להגיש את זה כשאילתה דחופה כי העיקר החשוב הוא מה עשו למען המטרה, איך אנחנו יכולים למנוע, הרי אנחנו צריכים באמת לגנות דבר כזה. מצד שני חשבו שהחשיבות הגדולה תהיה תשובת השר בנושא מה נעשה ואיך מונעים את זה בעתיד, אז כל דרך שהיא נתמוך בה. </w:t>
      </w:r>
    </w:p>
    <w:p w14:paraId="377DC166" w14:textId="77777777" w:rsidR="00BF654C" w:rsidRPr="00BF654C" w:rsidRDefault="00BF654C" w:rsidP="00BF654C">
      <w:pPr>
        <w:bidi/>
        <w:jc w:val="both"/>
        <w:rPr>
          <w:rFonts w:cs="David" w:hint="cs"/>
          <w:u w:val="single"/>
          <w:rtl/>
        </w:rPr>
      </w:pPr>
    </w:p>
    <w:p w14:paraId="6E713194" w14:textId="77777777" w:rsidR="00BF654C" w:rsidRPr="00BF654C" w:rsidRDefault="00BF654C" w:rsidP="00BF654C">
      <w:pPr>
        <w:bidi/>
        <w:jc w:val="both"/>
        <w:rPr>
          <w:rFonts w:cs="David" w:hint="cs"/>
          <w:rtl/>
        </w:rPr>
      </w:pPr>
      <w:r w:rsidRPr="00BF654C">
        <w:rPr>
          <w:rFonts w:cs="David" w:hint="cs"/>
          <w:u w:val="single"/>
          <w:rtl/>
        </w:rPr>
        <w:t xml:space="preserve">זבולון </w:t>
      </w:r>
      <w:proofErr w:type="spellStart"/>
      <w:r w:rsidRPr="00BF654C">
        <w:rPr>
          <w:rFonts w:cs="David" w:hint="cs"/>
          <w:u w:val="single"/>
          <w:rtl/>
        </w:rPr>
        <w:t>אורלב</w:t>
      </w:r>
      <w:proofErr w:type="spellEnd"/>
      <w:r w:rsidRPr="00BF654C">
        <w:rPr>
          <w:rFonts w:cs="David" w:hint="cs"/>
          <w:u w:val="single"/>
          <w:rtl/>
        </w:rPr>
        <w:t>:</w:t>
      </w:r>
    </w:p>
    <w:p w14:paraId="0787FE91" w14:textId="77777777" w:rsidR="00BF654C" w:rsidRPr="00BF654C" w:rsidRDefault="00BF654C" w:rsidP="00BF654C">
      <w:pPr>
        <w:bidi/>
        <w:jc w:val="both"/>
        <w:rPr>
          <w:rFonts w:cs="David" w:hint="cs"/>
          <w:rtl/>
        </w:rPr>
      </w:pPr>
    </w:p>
    <w:p w14:paraId="073DC7A3" w14:textId="77777777" w:rsidR="00BF654C" w:rsidRPr="00BF654C" w:rsidRDefault="00BF654C" w:rsidP="00BF654C">
      <w:pPr>
        <w:bidi/>
        <w:jc w:val="both"/>
        <w:rPr>
          <w:rFonts w:cs="David" w:hint="cs"/>
          <w:rtl/>
        </w:rPr>
      </w:pPr>
      <w:r w:rsidRPr="00BF654C">
        <w:rPr>
          <w:rFonts w:cs="David" w:hint="cs"/>
          <w:rtl/>
        </w:rPr>
        <w:tab/>
        <w:t xml:space="preserve">שאילתה דחופה, כאן זה יעבור אחרי זה לוועדה ויתקיים דיון, זה רק צריך לעבור. </w:t>
      </w:r>
    </w:p>
    <w:p w14:paraId="68206C37" w14:textId="77777777" w:rsidR="00BF654C" w:rsidRPr="00BF654C" w:rsidRDefault="00BF654C" w:rsidP="00BF654C">
      <w:pPr>
        <w:bidi/>
        <w:jc w:val="both"/>
        <w:rPr>
          <w:rFonts w:cs="David" w:hint="cs"/>
          <w:rtl/>
        </w:rPr>
      </w:pPr>
    </w:p>
    <w:p w14:paraId="3EE45611"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58C6AD14" w14:textId="77777777" w:rsidR="00BF654C" w:rsidRPr="00BF654C" w:rsidRDefault="00BF654C" w:rsidP="00BF654C">
      <w:pPr>
        <w:bidi/>
        <w:jc w:val="both"/>
        <w:rPr>
          <w:rFonts w:cs="David" w:hint="cs"/>
          <w:rtl/>
        </w:rPr>
      </w:pPr>
    </w:p>
    <w:p w14:paraId="58EACF7A" w14:textId="77777777" w:rsidR="00BF654C" w:rsidRPr="00BF654C" w:rsidRDefault="00BF654C" w:rsidP="00BF654C">
      <w:pPr>
        <w:bidi/>
        <w:jc w:val="both"/>
        <w:rPr>
          <w:rFonts w:cs="David" w:hint="cs"/>
          <w:rtl/>
        </w:rPr>
      </w:pPr>
      <w:r w:rsidRPr="00BF654C">
        <w:rPr>
          <w:rFonts w:cs="David" w:hint="cs"/>
          <w:rtl/>
        </w:rPr>
        <w:tab/>
        <w:t xml:space="preserve">אם הנושא הראשון לא היה בעל חשיבות כזאת כמות שהוא יכול להיות שהיינו דוחים את כל הערעורים כמו שאנחנו נוהגים בדרך כלל, אבל הנושא הראשון, שליט, היה ברור שנכון לאשר אותו. אחרי שאישרנו את הראשון ויש רק ערעור אחד, יכול להיות שלא נכון לעשות איפה ואיפה וסדר היום לפי הבנתי  לא עמוס במיוחד ביום רביעי זה, הוא סדר יום רגיל ואני מבין מדבריו של חבר הכנסת </w:t>
      </w:r>
      <w:proofErr w:type="spellStart"/>
      <w:r w:rsidRPr="00BF654C">
        <w:rPr>
          <w:rFonts w:cs="David" w:hint="cs"/>
          <w:rtl/>
        </w:rPr>
        <w:t>מקלב</w:t>
      </w:r>
      <w:proofErr w:type="spellEnd"/>
      <w:r w:rsidRPr="00BF654C">
        <w:rPr>
          <w:rFonts w:cs="David" w:hint="cs"/>
          <w:rtl/>
        </w:rPr>
        <w:t xml:space="preserve"> שגם לנשיאות אין התנגדות מיוחדת לנושא אלא פשוט הוא לא נכנס לאותם 5 הנושאים שהנשיאות ראתה לנכון, אז הייתי ממליץ בפני הוועדה לאשר גם את הערעור הזה. </w:t>
      </w:r>
    </w:p>
    <w:p w14:paraId="432654C9" w14:textId="77777777" w:rsidR="00BF654C" w:rsidRPr="00BF654C" w:rsidRDefault="00BF654C" w:rsidP="00BF654C">
      <w:pPr>
        <w:bidi/>
        <w:jc w:val="both"/>
        <w:rPr>
          <w:rFonts w:cs="David" w:hint="cs"/>
          <w:rtl/>
        </w:rPr>
      </w:pPr>
    </w:p>
    <w:p w14:paraId="308F7837" w14:textId="77777777" w:rsidR="00BF654C" w:rsidRPr="00BF654C" w:rsidRDefault="00BF654C" w:rsidP="00BF654C">
      <w:pPr>
        <w:bidi/>
        <w:jc w:val="both"/>
        <w:rPr>
          <w:rFonts w:cs="David" w:hint="cs"/>
          <w:rtl/>
        </w:rPr>
      </w:pPr>
      <w:r w:rsidRPr="00BF654C">
        <w:rPr>
          <w:rFonts w:cs="David" w:hint="cs"/>
          <w:u w:val="single"/>
          <w:rtl/>
        </w:rPr>
        <w:t xml:space="preserve">זבולון </w:t>
      </w:r>
      <w:proofErr w:type="spellStart"/>
      <w:r w:rsidRPr="00BF654C">
        <w:rPr>
          <w:rFonts w:cs="David" w:hint="cs"/>
          <w:u w:val="single"/>
          <w:rtl/>
        </w:rPr>
        <w:t>אורלב</w:t>
      </w:r>
      <w:proofErr w:type="spellEnd"/>
      <w:r w:rsidRPr="00BF654C">
        <w:rPr>
          <w:rFonts w:cs="David" w:hint="cs"/>
          <w:u w:val="single"/>
          <w:rtl/>
        </w:rPr>
        <w:t>:</w:t>
      </w:r>
    </w:p>
    <w:p w14:paraId="0B039D9E" w14:textId="77777777" w:rsidR="00BF654C" w:rsidRPr="00BF654C" w:rsidRDefault="00BF654C" w:rsidP="00BF654C">
      <w:pPr>
        <w:bidi/>
        <w:jc w:val="both"/>
        <w:rPr>
          <w:rFonts w:cs="David" w:hint="cs"/>
          <w:rtl/>
        </w:rPr>
      </w:pPr>
    </w:p>
    <w:p w14:paraId="24C25C64" w14:textId="77777777" w:rsidR="00BF654C" w:rsidRPr="00BF654C" w:rsidRDefault="00BF654C" w:rsidP="00BF654C">
      <w:pPr>
        <w:bidi/>
        <w:jc w:val="both"/>
        <w:rPr>
          <w:rFonts w:cs="David" w:hint="cs"/>
          <w:rtl/>
        </w:rPr>
      </w:pPr>
      <w:r w:rsidRPr="00BF654C">
        <w:rPr>
          <w:rFonts w:cs="David" w:hint="cs"/>
          <w:rtl/>
        </w:rPr>
        <w:tab/>
        <w:t xml:space="preserve"> אנחנו בעד לאשר. </w:t>
      </w:r>
    </w:p>
    <w:p w14:paraId="4F5F1F53" w14:textId="77777777" w:rsidR="00BF654C" w:rsidRPr="00BF654C" w:rsidRDefault="00BF654C" w:rsidP="00BF654C">
      <w:pPr>
        <w:bidi/>
        <w:jc w:val="both"/>
        <w:rPr>
          <w:rFonts w:cs="David" w:hint="cs"/>
          <w:rtl/>
        </w:rPr>
      </w:pPr>
    </w:p>
    <w:p w14:paraId="0F41996F" w14:textId="77777777" w:rsidR="00BF654C" w:rsidRPr="00BF654C" w:rsidRDefault="00BF654C" w:rsidP="00BF654C">
      <w:pPr>
        <w:bidi/>
        <w:jc w:val="both"/>
        <w:rPr>
          <w:rFonts w:cs="David" w:hint="cs"/>
          <w:rtl/>
        </w:rPr>
      </w:pPr>
      <w:r w:rsidRPr="00BF654C">
        <w:rPr>
          <w:rFonts w:cs="David" w:hint="cs"/>
          <w:u w:val="single"/>
          <w:rtl/>
        </w:rPr>
        <w:t>אחמד טיבי:</w:t>
      </w:r>
    </w:p>
    <w:p w14:paraId="62A7E87A" w14:textId="77777777" w:rsidR="00BF654C" w:rsidRPr="00BF654C" w:rsidRDefault="00BF654C" w:rsidP="00BF654C">
      <w:pPr>
        <w:bidi/>
        <w:jc w:val="both"/>
        <w:rPr>
          <w:rFonts w:cs="David" w:hint="cs"/>
          <w:rtl/>
        </w:rPr>
      </w:pPr>
    </w:p>
    <w:p w14:paraId="5E8E7027" w14:textId="77777777" w:rsidR="00BF654C" w:rsidRPr="00BF654C" w:rsidRDefault="00BF654C" w:rsidP="00BF654C">
      <w:pPr>
        <w:bidi/>
        <w:jc w:val="both"/>
        <w:rPr>
          <w:rFonts w:cs="David" w:hint="cs"/>
          <w:rtl/>
        </w:rPr>
      </w:pPr>
      <w:r w:rsidRPr="00BF654C">
        <w:rPr>
          <w:rFonts w:cs="David" w:hint="cs"/>
          <w:rtl/>
        </w:rPr>
        <w:tab/>
        <w:t xml:space="preserve"> אפשר לקרוא לעוד אנשים שיגישו ערעורים אדוני?</w:t>
      </w:r>
    </w:p>
    <w:p w14:paraId="19716E39" w14:textId="77777777" w:rsidR="00BF654C" w:rsidRPr="00BF654C" w:rsidRDefault="00BF654C" w:rsidP="00BF654C">
      <w:pPr>
        <w:bidi/>
        <w:jc w:val="both"/>
        <w:rPr>
          <w:rFonts w:cs="David" w:hint="cs"/>
          <w:rtl/>
        </w:rPr>
      </w:pPr>
    </w:p>
    <w:p w14:paraId="2F9E4352" w14:textId="77777777" w:rsidR="00BF654C" w:rsidRDefault="00BF654C" w:rsidP="00BF654C">
      <w:pPr>
        <w:bidi/>
        <w:jc w:val="both"/>
        <w:rPr>
          <w:rFonts w:cs="David" w:hint="cs"/>
          <w:u w:val="single"/>
          <w:rtl/>
        </w:rPr>
      </w:pPr>
    </w:p>
    <w:p w14:paraId="6589669F" w14:textId="77777777" w:rsidR="00BF654C" w:rsidRDefault="00BF654C" w:rsidP="00BF654C">
      <w:pPr>
        <w:bidi/>
        <w:jc w:val="both"/>
        <w:rPr>
          <w:rFonts w:cs="David" w:hint="cs"/>
          <w:u w:val="single"/>
          <w:rtl/>
        </w:rPr>
      </w:pPr>
    </w:p>
    <w:p w14:paraId="6332C6B0" w14:textId="77777777" w:rsidR="00BF654C" w:rsidRDefault="00BF654C" w:rsidP="00BF654C">
      <w:pPr>
        <w:bidi/>
        <w:jc w:val="both"/>
        <w:rPr>
          <w:rFonts w:cs="David" w:hint="cs"/>
          <w:u w:val="single"/>
          <w:rtl/>
        </w:rPr>
      </w:pPr>
    </w:p>
    <w:p w14:paraId="2DFD417A" w14:textId="77777777" w:rsidR="00BF654C" w:rsidRDefault="00BF654C" w:rsidP="00BF654C">
      <w:pPr>
        <w:bidi/>
        <w:jc w:val="both"/>
        <w:rPr>
          <w:rFonts w:cs="David" w:hint="cs"/>
          <w:u w:val="single"/>
          <w:rtl/>
        </w:rPr>
      </w:pPr>
    </w:p>
    <w:p w14:paraId="67C5C29B"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28C7939E" w14:textId="77777777" w:rsidR="00BF654C" w:rsidRPr="00BF654C" w:rsidRDefault="00BF654C" w:rsidP="00BF654C">
      <w:pPr>
        <w:bidi/>
        <w:jc w:val="both"/>
        <w:rPr>
          <w:rFonts w:cs="David" w:hint="cs"/>
          <w:rtl/>
        </w:rPr>
      </w:pPr>
    </w:p>
    <w:p w14:paraId="0B76F00A" w14:textId="77777777" w:rsidR="00BF654C" w:rsidRPr="00BF654C" w:rsidRDefault="00BF654C" w:rsidP="00BF654C">
      <w:pPr>
        <w:bidi/>
        <w:jc w:val="both"/>
        <w:rPr>
          <w:rFonts w:cs="David" w:hint="cs"/>
          <w:rtl/>
        </w:rPr>
      </w:pPr>
      <w:r w:rsidRPr="00BF654C">
        <w:rPr>
          <w:rFonts w:cs="David" w:hint="cs"/>
          <w:rtl/>
        </w:rPr>
        <w:tab/>
        <w:t xml:space="preserve"> זה נסגר, יכול להיות שזה בוקר של שעת רצון. </w:t>
      </w:r>
    </w:p>
    <w:p w14:paraId="6CE368BA" w14:textId="77777777" w:rsidR="00BF654C" w:rsidRPr="00BF654C" w:rsidRDefault="00BF654C" w:rsidP="00BF654C">
      <w:pPr>
        <w:bidi/>
        <w:jc w:val="both"/>
        <w:rPr>
          <w:rFonts w:cs="David" w:hint="cs"/>
          <w:rtl/>
        </w:rPr>
      </w:pPr>
    </w:p>
    <w:p w14:paraId="6B359124"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010E0FBD" w14:textId="77777777" w:rsidR="00BF654C" w:rsidRPr="00BF654C" w:rsidRDefault="00BF654C" w:rsidP="00BF654C">
      <w:pPr>
        <w:bidi/>
        <w:jc w:val="both"/>
        <w:rPr>
          <w:rFonts w:cs="David" w:hint="cs"/>
          <w:rtl/>
        </w:rPr>
      </w:pPr>
    </w:p>
    <w:p w14:paraId="137E6A4E" w14:textId="77777777" w:rsidR="00BF654C" w:rsidRPr="00BF654C" w:rsidRDefault="00BF654C" w:rsidP="00BF654C">
      <w:pPr>
        <w:bidi/>
        <w:jc w:val="both"/>
        <w:rPr>
          <w:rFonts w:cs="David" w:hint="cs"/>
          <w:rtl/>
        </w:rPr>
      </w:pPr>
      <w:r w:rsidRPr="00BF654C">
        <w:rPr>
          <w:rFonts w:cs="David" w:hint="cs"/>
          <w:rtl/>
        </w:rPr>
        <w:tab/>
        <w:t xml:space="preserve">אני מציע לאשר את הערעור של חבר הכנסת </w:t>
      </w:r>
      <w:proofErr w:type="spellStart"/>
      <w:r w:rsidRPr="00BF654C">
        <w:rPr>
          <w:rFonts w:cs="David" w:hint="cs"/>
          <w:rtl/>
        </w:rPr>
        <w:t>אמסלם</w:t>
      </w:r>
      <w:proofErr w:type="spellEnd"/>
      <w:r w:rsidRPr="00BF654C">
        <w:rPr>
          <w:rFonts w:cs="David" w:hint="cs"/>
          <w:rtl/>
        </w:rPr>
        <w:t xml:space="preserve">, מי בעד? מי נגד? מי נמנע? הערעור אושר. </w:t>
      </w:r>
    </w:p>
    <w:p w14:paraId="73C0DEFE" w14:textId="77777777" w:rsidR="00BF654C" w:rsidRPr="00BF654C" w:rsidRDefault="00BF654C" w:rsidP="00BF654C">
      <w:pPr>
        <w:bidi/>
        <w:jc w:val="both"/>
        <w:rPr>
          <w:rFonts w:cs="David" w:hint="cs"/>
          <w:u w:val="single"/>
          <w:rtl/>
        </w:rPr>
      </w:pPr>
    </w:p>
    <w:p w14:paraId="4937A581" w14:textId="77777777" w:rsidR="00BF654C" w:rsidRPr="00BF654C" w:rsidRDefault="00BF654C" w:rsidP="00BF654C">
      <w:pPr>
        <w:bidi/>
        <w:jc w:val="both"/>
        <w:rPr>
          <w:rFonts w:cs="David" w:hint="cs"/>
          <w:rtl/>
        </w:rPr>
      </w:pPr>
      <w:r w:rsidRPr="00BF654C">
        <w:rPr>
          <w:rFonts w:cs="David" w:hint="cs"/>
          <w:u w:val="single"/>
          <w:rtl/>
        </w:rPr>
        <w:t>מאיר שטרית:</w:t>
      </w:r>
    </w:p>
    <w:p w14:paraId="76D52565" w14:textId="77777777" w:rsidR="00BF654C" w:rsidRPr="00BF654C" w:rsidRDefault="00BF654C" w:rsidP="00BF654C">
      <w:pPr>
        <w:bidi/>
        <w:jc w:val="both"/>
        <w:rPr>
          <w:rFonts w:cs="David" w:hint="cs"/>
          <w:rtl/>
        </w:rPr>
      </w:pPr>
    </w:p>
    <w:p w14:paraId="6A08843B" w14:textId="77777777" w:rsidR="00BF654C" w:rsidRPr="00BF654C" w:rsidRDefault="00BF654C" w:rsidP="00BF654C">
      <w:pPr>
        <w:bidi/>
        <w:jc w:val="both"/>
        <w:rPr>
          <w:rFonts w:cs="David" w:hint="cs"/>
          <w:rtl/>
        </w:rPr>
      </w:pPr>
      <w:r w:rsidRPr="00BF654C">
        <w:rPr>
          <w:rFonts w:cs="David" w:hint="cs"/>
          <w:rtl/>
        </w:rPr>
        <w:tab/>
        <w:t xml:space="preserve">אני רוצה להוסיף הערה לחברי ועדת הכנסת, יש פה הרבה חברי כנסת צעירים, מאחר וזבולון </w:t>
      </w:r>
      <w:proofErr w:type="spellStart"/>
      <w:r w:rsidRPr="00BF654C">
        <w:rPr>
          <w:rFonts w:cs="David" w:hint="cs"/>
          <w:rtl/>
        </w:rPr>
        <w:t>אורלב</w:t>
      </w:r>
      <w:proofErr w:type="spellEnd"/>
      <w:r w:rsidRPr="00BF654C">
        <w:rPr>
          <w:rFonts w:cs="David" w:hint="cs"/>
          <w:rtl/>
        </w:rPr>
        <w:t xml:space="preserve"> שגם הוא צעיר יחסית אומר שהנוהג הוא שהדבר הרציני הוא הצעות דחופות אני רוצה לתקן אותך ולומר לך זה לא המצב. </w:t>
      </w:r>
      <w:proofErr w:type="spellStart"/>
      <w:r w:rsidRPr="00BF654C">
        <w:rPr>
          <w:rFonts w:cs="David" w:hint="cs"/>
          <w:rtl/>
        </w:rPr>
        <w:t>בכנסות</w:t>
      </w:r>
      <w:proofErr w:type="spellEnd"/>
      <w:r w:rsidRPr="00BF654C">
        <w:rPr>
          <w:rFonts w:cs="David" w:hint="cs"/>
          <w:rtl/>
        </w:rPr>
        <w:t xml:space="preserve"> ותיקות, אני מדבר על הכנסת ה-10, 11, 12 אולי, </w:t>
      </w:r>
      <w:proofErr w:type="spellStart"/>
      <w:r w:rsidRPr="00BF654C">
        <w:rPr>
          <w:rFonts w:cs="David" w:hint="cs"/>
          <w:rtl/>
        </w:rPr>
        <w:t>בכנסות</w:t>
      </w:r>
      <w:proofErr w:type="spellEnd"/>
      <w:r w:rsidRPr="00BF654C">
        <w:rPr>
          <w:rFonts w:cs="David" w:hint="cs"/>
          <w:rtl/>
        </w:rPr>
        <w:t xml:space="preserve"> האלה ההצעות הדחופות היו דרך לנסות לקבל הצעה נוספת מעבר להצעות הרגילות. אם מישהו ייכנס לפרוטוקול של הכנסת של אותם שנים תראו שעיקר הדיון בימי רביעי היה בהצעות לסדר כאשר ניסיון לקבל הצעות נוספות מחוץ למכסה היה באמצעות הצעות דחופות, זה היה תרגיל. הכנסת דנה בהצעות לסדר כמו שדנים היום בחוקים והקואליציה הייתה מתגייסת, כל הקואליציה להפיל את ההצעה לסדר של האופוזיציה, זה פשוט לא יאומן המלחמה כי עיקר הנושא היה דיון בנושא, לאו דווקא העברת חוק כלשהו.</w:t>
      </w:r>
    </w:p>
    <w:p w14:paraId="63C5C50A" w14:textId="77777777" w:rsidR="00BF654C" w:rsidRPr="00BF654C" w:rsidRDefault="00BF654C" w:rsidP="00BF654C">
      <w:pPr>
        <w:bidi/>
        <w:jc w:val="both"/>
        <w:rPr>
          <w:rFonts w:cs="David" w:hint="cs"/>
          <w:rtl/>
        </w:rPr>
      </w:pPr>
    </w:p>
    <w:p w14:paraId="35250945" w14:textId="77777777" w:rsidR="00BF654C" w:rsidRPr="00BF654C" w:rsidRDefault="00BF654C" w:rsidP="00BF654C">
      <w:pPr>
        <w:bidi/>
        <w:jc w:val="both"/>
        <w:rPr>
          <w:rFonts w:cs="David" w:hint="cs"/>
          <w:rtl/>
        </w:rPr>
      </w:pPr>
      <w:r w:rsidRPr="00BF654C">
        <w:rPr>
          <w:rFonts w:cs="David" w:hint="cs"/>
          <w:u w:val="single"/>
          <w:rtl/>
        </w:rPr>
        <w:t xml:space="preserve">זבולון </w:t>
      </w:r>
      <w:proofErr w:type="spellStart"/>
      <w:r w:rsidRPr="00BF654C">
        <w:rPr>
          <w:rFonts w:cs="David" w:hint="cs"/>
          <w:u w:val="single"/>
          <w:rtl/>
        </w:rPr>
        <w:t>אורלב</w:t>
      </w:r>
      <w:proofErr w:type="spellEnd"/>
      <w:r w:rsidRPr="00BF654C">
        <w:rPr>
          <w:rFonts w:cs="David" w:hint="cs"/>
          <w:u w:val="single"/>
          <w:rtl/>
        </w:rPr>
        <w:t>:</w:t>
      </w:r>
    </w:p>
    <w:p w14:paraId="68E16079" w14:textId="77777777" w:rsidR="00BF654C" w:rsidRPr="00BF654C" w:rsidRDefault="00BF654C" w:rsidP="00BF654C">
      <w:pPr>
        <w:bidi/>
        <w:jc w:val="both"/>
        <w:rPr>
          <w:rFonts w:cs="David" w:hint="cs"/>
          <w:rtl/>
        </w:rPr>
      </w:pPr>
    </w:p>
    <w:p w14:paraId="293EFBF1" w14:textId="77777777" w:rsidR="00BF654C" w:rsidRPr="00BF654C" w:rsidRDefault="00BF654C" w:rsidP="00BF654C">
      <w:pPr>
        <w:bidi/>
        <w:jc w:val="both"/>
        <w:rPr>
          <w:rFonts w:cs="David" w:hint="cs"/>
          <w:rtl/>
        </w:rPr>
      </w:pPr>
      <w:r w:rsidRPr="00BF654C">
        <w:rPr>
          <w:rFonts w:cs="David" w:hint="cs"/>
          <w:rtl/>
        </w:rPr>
        <w:tab/>
        <w:t xml:space="preserve"> מאיר, אנחנו לא </w:t>
      </w:r>
      <w:proofErr w:type="spellStart"/>
      <w:r w:rsidRPr="00BF654C">
        <w:rPr>
          <w:rFonts w:cs="David" w:hint="cs"/>
          <w:rtl/>
        </w:rPr>
        <w:t>בתרפפ"ו</w:t>
      </w:r>
      <w:proofErr w:type="spellEnd"/>
      <w:r w:rsidRPr="00BF654C">
        <w:rPr>
          <w:rFonts w:cs="David" w:hint="cs"/>
          <w:rtl/>
        </w:rPr>
        <w:t xml:space="preserve">, עזוב. </w:t>
      </w:r>
    </w:p>
    <w:p w14:paraId="70541B4C" w14:textId="77777777" w:rsidR="00BF654C" w:rsidRPr="00BF654C" w:rsidRDefault="00BF654C" w:rsidP="00BF654C">
      <w:pPr>
        <w:bidi/>
        <w:jc w:val="both"/>
        <w:rPr>
          <w:rFonts w:cs="David" w:hint="cs"/>
          <w:rtl/>
        </w:rPr>
      </w:pPr>
    </w:p>
    <w:p w14:paraId="65A82F23" w14:textId="77777777" w:rsidR="00BF654C" w:rsidRPr="00BF654C" w:rsidRDefault="00BF654C" w:rsidP="00BF654C">
      <w:pPr>
        <w:bidi/>
        <w:jc w:val="both"/>
        <w:rPr>
          <w:rFonts w:cs="David" w:hint="cs"/>
          <w:rtl/>
        </w:rPr>
      </w:pPr>
      <w:r w:rsidRPr="00BF654C">
        <w:rPr>
          <w:rFonts w:cs="David" w:hint="cs"/>
          <w:u w:val="single"/>
          <w:rtl/>
        </w:rPr>
        <w:t>מאיר שטרית:</w:t>
      </w:r>
    </w:p>
    <w:p w14:paraId="00254DBA" w14:textId="77777777" w:rsidR="00BF654C" w:rsidRPr="00BF654C" w:rsidRDefault="00BF654C" w:rsidP="00BF654C">
      <w:pPr>
        <w:bidi/>
        <w:jc w:val="both"/>
        <w:rPr>
          <w:rFonts w:cs="David" w:hint="cs"/>
          <w:rtl/>
        </w:rPr>
      </w:pPr>
    </w:p>
    <w:p w14:paraId="32237D49" w14:textId="77777777" w:rsidR="00BF654C" w:rsidRPr="00BF654C" w:rsidRDefault="00BF654C" w:rsidP="00BF654C">
      <w:pPr>
        <w:bidi/>
        <w:jc w:val="both"/>
        <w:rPr>
          <w:rFonts w:cs="David" w:hint="cs"/>
          <w:rtl/>
        </w:rPr>
      </w:pPr>
      <w:r w:rsidRPr="00BF654C">
        <w:rPr>
          <w:rFonts w:cs="David" w:hint="cs"/>
          <w:rtl/>
        </w:rPr>
        <w:tab/>
        <w:t xml:space="preserve"> אני מעיר שהחברים ידעו את המציאות ואת האמת, זה לא מה שאמרתי,  זה הפוך. לכן אני אומר, אנשים שרוצים להעלות נושא ברצינות לדיון בכנסת, הדרך לעשות את זה היא דווקא בהצעה רגילה לסדר שיש לך 10 דקות על חשבון המכסה שלך, אתה יכול להרחיב בנושא, זה עובר לוועדה, זה נדון, אתה יכול אחר כך לפעול לטובת העניין, בהצעה דחופה אתה מדבר 3 דקות - - - </w:t>
      </w:r>
    </w:p>
    <w:p w14:paraId="168A3383" w14:textId="77777777" w:rsidR="00BF654C" w:rsidRPr="00BF654C" w:rsidRDefault="00BF654C" w:rsidP="00BF654C">
      <w:pPr>
        <w:bidi/>
        <w:jc w:val="both"/>
        <w:rPr>
          <w:rFonts w:cs="David" w:hint="cs"/>
          <w:rtl/>
        </w:rPr>
      </w:pPr>
    </w:p>
    <w:p w14:paraId="4EE6F039" w14:textId="77777777" w:rsidR="00BF654C" w:rsidRPr="00BF654C" w:rsidRDefault="00BF654C" w:rsidP="00BF654C">
      <w:pPr>
        <w:bidi/>
        <w:jc w:val="both"/>
        <w:rPr>
          <w:rFonts w:cs="David" w:hint="cs"/>
          <w:rtl/>
        </w:rPr>
      </w:pPr>
      <w:r w:rsidRPr="00BF654C">
        <w:rPr>
          <w:rFonts w:cs="David" w:hint="cs"/>
          <w:u w:val="single"/>
          <w:rtl/>
        </w:rPr>
        <w:t xml:space="preserve">אברהם </w:t>
      </w:r>
      <w:proofErr w:type="spellStart"/>
      <w:r w:rsidRPr="00BF654C">
        <w:rPr>
          <w:rFonts w:cs="David" w:hint="cs"/>
          <w:u w:val="single"/>
          <w:rtl/>
        </w:rPr>
        <w:t>מיכאלי</w:t>
      </w:r>
      <w:proofErr w:type="spellEnd"/>
      <w:r w:rsidRPr="00BF654C">
        <w:rPr>
          <w:rFonts w:cs="David" w:hint="cs"/>
          <w:u w:val="single"/>
          <w:rtl/>
        </w:rPr>
        <w:t>:</w:t>
      </w:r>
    </w:p>
    <w:p w14:paraId="0C9A8710" w14:textId="77777777" w:rsidR="00BF654C" w:rsidRPr="00BF654C" w:rsidRDefault="00BF654C" w:rsidP="00BF654C">
      <w:pPr>
        <w:bidi/>
        <w:jc w:val="both"/>
        <w:rPr>
          <w:rFonts w:cs="David" w:hint="cs"/>
          <w:rtl/>
        </w:rPr>
      </w:pPr>
    </w:p>
    <w:p w14:paraId="1F3C27D0" w14:textId="77777777" w:rsidR="00BF654C" w:rsidRPr="00BF654C" w:rsidRDefault="00BF654C" w:rsidP="00BF654C">
      <w:pPr>
        <w:bidi/>
        <w:jc w:val="both"/>
        <w:rPr>
          <w:rFonts w:cs="David" w:hint="cs"/>
          <w:rtl/>
        </w:rPr>
      </w:pPr>
      <w:r w:rsidRPr="00BF654C">
        <w:rPr>
          <w:rFonts w:cs="David" w:hint="cs"/>
          <w:rtl/>
        </w:rPr>
        <w:tab/>
        <w:t xml:space="preserve">היום לצערנו בהצעות לסדר הרגילות ספסלים מדברים באותו יום. </w:t>
      </w:r>
    </w:p>
    <w:p w14:paraId="61D01679" w14:textId="77777777" w:rsidR="00BF654C" w:rsidRPr="00BF654C" w:rsidRDefault="00BF654C" w:rsidP="00BF654C">
      <w:pPr>
        <w:bidi/>
        <w:jc w:val="both"/>
        <w:rPr>
          <w:rFonts w:cs="David" w:hint="cs"/>
          <w:rtl/>
        </w:rPr>
      </w:pPr>
    </w:p>
    <w:p w14:paraId="06FB1DD7" w14:textId="77777777" w:rsidR="00BF654C" w:rsidRPr="00BF654C" w:rsidRDefault="00BF654C" w:rsidP="00BF654C">
      <w:pPr>
        <w:bidi/>
        <w:jc w:val="both"/>
        <w:rPr>
          <w:rFonts w:cs="David" w:hint="cs"/>
          <w:rtl/>
        </w:rPr>
      </w:pPr>
      <w:r w:rsidRPr="00BF654C">
        <w:rPr>
          <w:rFonts w:cs="David" w:hint="cs"/>
          <w:u w:val="single"/>
          <w:rtl/>
        </w:rPr>
        <w:t>מאיר שטרית:</w:t>
      </w:r>
    </w:p>
    <w:p w14:paraId="6AB47A93" w14:textId="77777777" w:rsidR="00BF654C" w:rsidRPr="00BF654C" w:rsidRDefault="00BF654C" w:rsidP="00BF654C">
      <w:pPr>
        <w:bidi/>
        <w:jc w:val="both"/>
        <w:rPr>
          <w:rFonts w:cs="David" w:hint="cs"/>
          <w:rtl/>
        </w:rPr>
      </w:pPr>
    </w:p>
    <w:p w14:paraId="28CF3F75" w14:textId="77777777" w:rsidR="00BF654C" w:rsidRPr="00BF654C" w:rsidRDefault="00BF654C" w:rsidP="00BF654C">
      <w:pPr>
        <w:bidi/>
        <w:jc w:val="both"/>
        <w:rPr>
          <w:rFonts w:cs="David" w:hint="cs"/>
          <w:rtl/>
        </w:rPr>
      </w:pPr>
      <w:r w:rsidRPr="00BF654C">
        <w:rPr>
          <w:rFonts w:cs="David" w:hint="cs"/>
          <w:rtl/>
        </w:rPr>
        <w:tab/>
        <w:t xml:space="preserve">היום </w:t>
      </w:r>
      <w:proofErr w:type="spellStart"/>
      <w:r w:rsidRPr="00BF654C">
        <w:rPr>
          <w:rFonts w:cs="David" w:hint="cs"/>
          <w:rtl/>
        </w:rPr>
        <w:t>הכל</w:t>
      </w:r>
      <w:proofErr w:type="spellEnd"/>
      <w:r w:rsidRPr="00BF654C">
        <w:rPr>
          <w:rFonts w:cs="David" w:hint="cs"/>
          <w:rtl/>
        </w:rPr>
        <w:t xml:space="preserve"> הפך להיות מיותר לגמרי. </w:t>
      </w:r>
    </w:p>
    <w:p w14:paraId="31C22E1E" w14:textId="77777777" w:rsidR="00BF654C" w:rsidRPr="00BF654C" w:rsidRDefault="00BF654C" w:rsidP="00BF654C">
      <w:pPr>
        <w:bidi/>
        <w:jc w:val="both"/>
        <w:rPr>
          <w:rFonts w:cs="David" w:hint="cs"/>
          <w:rtl/>
        </w:rPr>
      </w:pPr>
    </w:p>
    <w:p w14:paraId="016FFABC" w14:textId="77777777" w:rsidR="00BF654C" w:rsidRPr="00BF654C" w:rsidRDefault="00BF654C" w:rsidP="00BF654C">
      <w:pPr>
        <w:bidi/>
        <w:jc w:val="both"/>
        <w:rPr>
          <w:rFonts w:cs="David" w:hint="cs"/>
          <w:rtl/>
        </w:rPr>
      </w:pPr>
      <w:r w:rsidRPr="00BF654C">
        <w:rPr>
          <w:rFonts w:cs="David" w:hint="cs"/>
          <w:u w:val="single"/>
          <w:rtl/>
        </w:rPr>
        <w:t xml:space="preserve">זבולון </w:t>
      </w:r>
      <w:proofErr w:type="spellStart"/>
      <w:r w:rsidRPr="00BF654C">
        <w:rPr>
          <w:rFonts w:cs="David" w:hint="cs"/>
          <w:u w:val="single"/>
          <w:rtl/>
        </w:rPr>
        <w:t>אורלב</w:t>
      </w:r>
      <w:proofErr w:type="spellEnd"/>
      <w:r w:rsidRPr="00BF654C">
        <w:rPr>
          <w:rFonts w:cs="David" w:hint="cs"/>
          <w:u w:val="single"/>
          <w:rtl/>
        </w:rPr>
        <w:t>:</w:t>
      </w:r>
    </w:p>
    <w:p w14:paraId="3FF2BCDD" w14:textId="77777777" w:rsidR="00BF654C" w:rsidRPr="00BF654C" w:rsidRDefault="00BF654C" w:rsidP="00BF654C">
      <w:pPr>
        <w:bidi/>
        <w:jc w:val="both"/>
        <w:rPr>
          <w:rFonts w:cs="David" w:hint="cs"/>
          <w:rtl/>
        </w:rPr>
      </w:pPr>
    </w:p>
    <w:p w14:paraId="5E443776" w14:textId="77777777" w:rsidR="00BF654C" w:rsidRPr="00BF654C" w:rsidRDefault="00BF654C" w:rsidP="00BF654C">
      <w:pPr>
        <w:bidi/>
        <w:jc w:val="both"/>
        <w:rPr>
          <w:rFonts w:cs="David" w:hint="cs"/>
          <w:rtl/>
        </w:rPr>
      </w:pPr>
      <w:r w:rsidRPr="00BF654C">
        <w:rPr>
          <w:rFonts w:cs="David" w:hint="cs"/>
          <w:rtl/>
        </w:rPr>
        <w:tab/>
        <w:t xml:space="preserve"> גם לא השר הנוגע בדבר עונה לך. </w:t>
      </w:r>
    </w:p>
    <w:p w14:paraId="7A10929D" w14:textId="77777777" w:rsidR="00BF654C" w:rsidRPr="00BF654C" w:rsidRDefault="00BF654C" w:rsidP="00BF654C">
      <w:pPr>
        <w:bidi/>
        <w:jc w:val="both"/>
        <w:rPr>
          <w:rFonts w:cs="David" w:hint="cs"/>
          <w:rtl/>
        </w:rPr>
      </w:pPr>
    </w:p>
    <w:p w14:paraId="68D58EB0" w14:textId="77777777" w:rsidR="00BF654C" w:rsidRPr="00BF654C" w:rsidRDefault="00BF654C" w:rsidP="00BF654C">
      <w:pPr>
        <w:bidi/>
        <w:jc w:val="both"/>
        <w:rPr>
          <w:rFonts w:cs="David" w:hint="cs"/>
          <w:rtl/>
        </w:rPr>
      </w:pPr>
      <w:r w:rsidRPr="00BF654C">
        <w:rPr>
          <w:rFonts w:cs="David" w:hint="cs"/>
          <w:u w:val="single"/>
          <w:rtl/>
        </w:rPr>
        <w:t xml:space="preserve">אברהם </w:t>
      </w:r>
      <w:proofErr w:type="spellStart"/>
      <w:r w:rsidRPr="00BF654C">
        <w:rPr>
          <w:rFonts w:cs="David" w:hint="cs"/>
          <w:u w:val="single"/>
          <w:rtl/>
        </w:rPr>
        <w:t>מיכאלי</w:t>
      </w:r>
      <w:proofErr w:type="spellEnd"/>
      <w:r w:rsidRPr="00BF654C">
        <w:rPr>
          <w:rFonts w:cs="David" w:hint="cs"/>
          <w:u w:val="single"/>
          <w:rtl/>
        </w:rPr>
        <w:t>:</w:t>
      </w:r>
    </w:p>
    <w:p w14:paraId="63CFE74D" w14:textId="77777777" w:rsidR="00BF654C" w:rsidRPr="00BF654C" w:rsidRDefault="00BF654C" w:rsidP="00BF654C">
      <w:pPr>
        <w:bidi/>
        <w:jc w:val="both"/>
        <w:rPr>
          <w:rFonts w:cs="David" w:hint="cs"/>
          <w:rtl/>
        </w:rPr>
      </w:pPr>
    </w:p>
    <w:p w14:paraId="39E96E5B" w14:textId="77777777" w:rsidR="00BF654C" w:rsidRPr="00BF654C" w:rsidRDefault="00BF654C" w:rsidP="00BF654C">
      <w:pPr>
        <w:bidi/>
        <w:jc w:val="both"/>
        <w:rPr>
          <w:rFonts w:cs="David" w:hint="cs"/>
          <w:rtl/>
        </w:rPr>
      </w:pPr>
      <w:r w:rsidRPr="00BF654C">
        <w:rPr>
          <w:rFonts w:cs="David" w:hint="cs"/>
          <w:rtl/>
        </w:rPr>
        <w:tab/>
        <w:t xml:space="preserve">השר לא מגיע והספסלים ריקים. </w:t>
      </w:r>
    </w:p>
    <w:p w14:paraId="4B3B7CCA" w14:textId="77777777" w:rsidR="00BF654C" w:rsidRPr="00BF654C" w:rsidRDefault="00BF654C" w:rsidP="00BF654C">
      <w:pPr>
        <w:bidi/>
        <w:jc w:val="both"/>
        <w:rPr>
          <w:rFonts w:cs="David" w:hint="cs"/>
          <w:rtl/>
        </w:rPr>
      </w:pPr>
    </w:p>
    <w:p w14:paraId="442F2228" w14:textId="77777777" w:rsidR="00BF654C" w:rsidRPr="00BF654C" w:rsidRDefault="00BF654C" w:rsidP="00BF654C">
      <w:pPr>
        <w:bidi/>
        <w:jc w:val="both"/>
        <w:rPr>
          <w:rFonts w:cs="David" w:hint="cs"/>
          <w:rtl/>
        </w:rPr>
      </w:pPr>
      <w:r w:rsidRPr="00BF654C">
        <w:rPr>
          <w:rFonts w:cs="David" w:hint="cs"/>
          <w:u w:val="single"/>
          <w:rtl/>
        </w:rPr>
        <w:t>מאיר שטרית:</w:t>
      </w:r>
    </w:p>
    <w:p w14:paraId="5F3E2B07" w14:textId="77777777" w:rsidR="00BF654C" w:rsidRPr="00BF654C" w:rsidRDefault="00BF654C" w:rsidP="00BF654C">
      <w:pPr>
        <w:bidi/>
        <w:jc w:val="both"/>
        <w:rPr>
          <w:rFonts w:cs="David" w:hint="cs"/>
          <w:rtl/>
        </w:rPr>
      </w:pPr>
    </w:p>
    <w:p w14:paraId="6F0584DB" w14:textId="77777777" w:rsidR="00BF654C" w:rsidRPr="00BF654C" w:rsidRDefault="00BF654C" w:rsidP="00BF654C">
      <w:pPr>
        <w:bidi/>
        <w:jc w:val="both"/>
        <w:rPr>
          <w:rFonts w:cs="David" w:hint="cs"/>
          <w:rtl/>
        </w:rPr>
      </w:pPr>
      <w:r w:rsidRPr="00BF654C">
        <w:rPr>
          <w:rFonts w:cs="David" w:hint="cs"/>
          <w:rtl/>
        </w:rPr>
        <w:tab/>
        <w:t xml:space="preserve"> זה הפך להיות זילות שלא דנים לא בזה ולא בזה. זה רק להיסטוריה. </w:t>
      </w:r>
    </w:p>
    <w:p w14:paraId="41C6B32E" w14:textId="77777777" w:rsidR="00BF654C" w:rsidRPr="00BF654C" w:rsidRDefault="00BF654C" w:rsidP="00BF654C">
      <w:pPr>
        <w:bidi/>
        <w:jc w:val="both"/>
        <w:rPr>
          <w:rFonts w:cs="David" w:hint="cs"/>
          <w:rtl/>
        </w:rPr>
      </w:pPr>
    </w:p>
    <w:p w14:paraId="7ED4BBA8" w14:textId="77777777" w:rsidR="00BF654C" w:rsidRPr="00BF654C" w:rsidRDefault="00BF654C" w:rsidP="00BF654C">
      <w:pPr>
        <w:bidi/>
        <w:jc w:val="both"/>
        <w:rPr>
          <w:rFonts w:cs="David" w:hint="cs"/>
          <w:u w:val="single"/>
          <w:rtl/>
        </w:rPr>
      </w:pPr>
    </w:p>
    <w:p w14:paraId="423014F7" w14:textId="77777777" w:rsidR="00BF654C" w:rsidRPr="00BF654C" w:rsidRDefault="00BF654C" w:rsidP="00BF654C">
      <w:pPr>
        <w:bidi/>
        <w:jc w:val="both"/>
        <w:rPr>
          <w:rFonts w:cs="David" w:hint="cs"/>
          <w:u w:val="single"/>
          <w:rtl/>
        </w:rPr>
      </w:pPr>
    </w:p>
    <w:p w14:paraId="49A1282A" w14:textId="77777777" w:rsidR="00BF654C" w:rsidRPr="00BF654C" w:rsidRDefault="00BF654C" w:rsidP="00BF654C">
      <w:pPr>
        <w:bidi/>
        <w:jc w:val="both"/>
        <w:rPr>
          <w:rFonts w:cs="David" w:hint="cs"/>
          <w:u w:val="single"/>
          <w:rtl/>
        </w:rPr>
      </w:pPr>
    </w:p>
    <w:p w14:paraId="468EA455" w14:textId="77777777" w:rsidR="00BF654C" w:rsidRPr="00BF654C" w:rsidRDefault="00BF654C" w:rsidP="00BF654C">
      <w:pPr>
        <w:bidi/>
        <w:jc w:val="both"/>
        <w:rPr>
          <w:rFonts w:cs="David" w:hint="cs"/>
          <w:u w:val="single"/>
          <w:rtl/>
        </w:rPr>
      </w:pPr>
    </w:p>
    <w:p w14:paraId="694318E2" w14:textId="77777777" w:rsidR="00BF654C" w:rsidRPr="00BF654C" w:rsidRDefault="00BF654C" w:rsidP="00BF654C">
      <w:pPr>
        <w:bidi/>
        <w:jc w:val="both"/>
        <w:rPr>
          <w:rFonts w:cs="David" w:hint="cs"/>
          <w:u w:val="single"/>
          <w:rtl/>
        </w:rPr>
      </w:pPr>
    </w:p>
    <w:p w14:paraId="4E1E854B" w14:textId="77777777" w:rsidR="00BF654C" w:rsidRPr="00BF654C" w:rsidRDefault="00BF654C" w:rsidP="00BF654C">
      <w:pPr>
        <w:bidi/>
        <w:jc w:val="both"/>
        <w:rPr>
          <w:rFonts w:cs="David" w:hint="cs"/>
          <w:u w:val="single"/>
          <w:rtl/>
        </w:rPr>
      </w:pPr>
    </w:p>
    <w:p w14:paraId="03EC7D5E" w14:textId="77777777" w:rsidR="00BF654C" w:rsidRPr="00BF654C" w:rsidRDefault="00BF654C" w:rsidP="00BF654C">
      <w:pPr>
        <w:bidi/>
        <w:jc w:val="center"/>
        <w:rPr>
          <w:rFonts w:cs="David" w:hint="cs"/>
          <w:b/>
          <w:bCs/>
          <w:u w:val="single"/>
          <w:rtl/>
        </w:rPr>
      </w:pPr>
      <w:r w:rsidRPr="00BF654C">
        <w:rPr>
          <w:rFonts w:cs="David" w:hint="cs"/>
          <w:b/>
          <w:bCs/>
          <w:rtl/>
        </w:rPr>
        <w:t xml:space="preserve">2. בקשת יו"ר </w:t>
      </w:r>
      <w:smartTag w:uri="urn:schemas-microsoft-com:office:smarttags" w:element="PersonName">
        <w:r w:rsidRPr="00BF654C">
          <w:rPr>
            <w:rFonts w:cs="David" w:hint="cs"/>
            <w:b/>
            <w:bCs/>
            <w:rtl/>
          </w:rPr>
          <w:t>ועדת הפנים</w:t>
        </w:r>
      </w:smartTag>
      <w:r w:rsidRPr="00BF654C">
        <w:rPr>
          <w:rFonts w:cs="David" w:hint="cs"/>
          <w:b/>
          <w:bCs/>
          <w:rtl/>
        </w:rPr>
        <w:t xml:space="preserve"> והגנת הסביבה להעברת הצעת חוק הכללת אמצעי זיהוי ביומטריים במסמכי זיהוי ובמאגרי מידע, </w:t>
      </w:r>
      <w:proofErr w:type="spellStart"/>
      <w:r w:rsidRPr="00BF654C">
        <w:rPr>
          <w:rFonts w:cs="David" w:hint="cs"/>
          <w:b/>
          <w:bCs/>
          <w:rtl/>
        </w:rPr>
        <w:t>התשס"ט</w:t>
      </w:r>
      <w:proofErr w:type="spellEnd"/>
      <w:r w:rsidRPr="00BF654C">
        <w:rPr>
          <w:rFonts w:cs="David" w:hint="cs"/>
          <w:b/>
          <w:bCs/>
          <w:rtl/>
        </w:rPr>
        <w:t>-2009, מו</w:t>
      </w:r>
      <w:smartTag w:uri="urn:schemas-microsoft-com:office:smarttags" w:element="PersonName">
        <w:r w:rsidRPr="00BF654C">
          <w:rPr>
            <w:rFonts w:cs="David" w:hint="cs"/>
            <w:b/>
            <w:bCs/>
            <w:rtl/>
          </w:rPr>
          <w:t>ועדת הפנים</w:t>
        </w:r>
      </w:smartTag>
      <w:r w:rsidRPr="00BF654C">
        <w:rPr>
          <w:rFonts w:cs="David" w:hint="cs"/>
          <w:b/>
          <w:bCs/>
          <w:rtl/>
        </w:rPr>
        <w:t xml:space="preserve"> והגנת הסביבה לוועדה משותפת </w:t>
      </w:r>
      <w:r w:rsidRPr="00BF654C">
        <w:rPr>
          <w:rFonts w:cs="David" w:hint="cs"/>
          <w:b/>
          <w:bCs/>
          <w:u w:val="single"/>
          <w:rtl/>
        </w:rPr>
        <w:t>של ועדת המדע והטכנולוגיה ו</w:t>
      </w:r>
      <w:smartTag w:uri="urn:schemas-microsoft-com:office:smarttags" w:element="PersonName">
        <w:r w:rsidRPr="00BF654C">
          <w:rPr>
            <w:rFonts w:cs="David" w:hint="cs"/>
            <w:b/>
            <w:bCs/>
            <w:u w:val="single"/>
            <w:rtl/>
          </w:rPr>
          <w:t>ועדת הפנים</w:t>
        </w:r>
      </w:smartTag>
      <w:r w:rsidRPr="00BF654C">
        <w:rPr>
          <w:rFonts w:cs="David" w:hint="cs"/>
          <w:b/>
          <w:bCs/>
          <w:u w:val="single"/>
          <w:rtl/>
        </w:rPr>
        <w:t xml:space="preserve"> והגנת הסביבה, והרכב הוועדה המשותפת.</w:t>
      </w:r>
    </w:p>
    <w:p w14:paraId="229240F0" w14:textId="77777777" w:rsidR="00BF654C" w:rsidRDefault="00BF654C" w:rsidP="00BF654C">
      <w:pPr>
        <w:bidi/>
        <w:jc w:val="both"/>
        <w:rPr>
          <w:rFonts w:cs="David" w:hint="cs"/>
          <w:b/>
          <w:bCs/>
          <w:rtl/>
        </w:rPr>
      </w:pPr>
    </w:p>
    <w:p w14:paraId="5FD1FD18" w14:textId="77777777" w:rsidR="00BF654C" w:rsidRPr="00BF654C" w:rsidRDefault="00BF654C" w:rsidP="00BF654C">
      <w:pPr>
        <w:bidi/>
        <w:jc w:val="both"/>
        <w:rPr>
          <w:rFonts w:cs="David" w:hint="cs"/>
          <w:b/>
          <w:bCs/>
          <w:rtl/>
        </w:rPr>
      </w:pPr>
    </w:p>
    <w:p w14:paraId="15E76D9E" w14:textId="77777777" w:rsidR="00BF654C" w:rsidRPr="00BF654C" w:rsidRDefault="00BF654C" w:rsidP="00BF654C">
      <w:pPr>
        <w:bidi/>
        <w:jc w:val="both"/>
        <w:rPr>
          <w:rFonts w:cs="David" w:hint="cs"/>
          <w:rtl/>
        </w:rPr>
      </w:pPr>
    </w:p>
    <w:p w14:paraId="6A650F74"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420EB2CD" w14:textId="77777777" w:rsidR="00BF654C" w:rsidRPr="00BF654C" w:rsidRDefault="00BF654C" w:rsidP="00BF654C">
      <w:pPr>
        <w:bidi/>
        <w:jc w:val="both"/>
        <w:rPr>
          <w:rFonts w:cs="David" w:hint="cs"/>
          <w:rtl/>
        </w:rPr>
      </w:pPr>
    </w:p>
    <w:p w14:paraId="48EE3E42" w14:textId="77777777" w:rsidR="00BF654C" w:rsidRPr="00BF654C" w:rsidRDefault="00BF654C" w:rsidP="00BF654C">
      <w:pPr>
        <w:bidi/>
        <w:jc w:val="both"/>
        <w:rPr>
          <w:rFonts w:cs="David" w:hint="cs"/>
          <w:rtl/>
        </w:rPr>
      </w:pPr>
      <w:r w:rsidRPr="00BF654C">
        <w:rPr>
          <w:rFonts w:cs="David" w:hint="cs"/>
          <w:rtl/>
        </w:rPr>
        <w:tab/>
        <w:t xml:space="preserve">הנושא השני שעל סדר היום, בקשת יו"ר ועדת הפנים והגנת הסביבה להעברת הצעת חוק הכללת אמצעי זיהוי ביומטריים במסמכי זיהוי ובמאגרי מידע, </w:t>
      </w:r>
      <w:proofErr w:type="spellStart"/>
      <w:r w:rsidRPr="00BF654C">
        <w:rPr>
          <w:rFonts w:cs="David" w:hint="cs"/>
          <w:rtl/>
        </w:rPr>
        <w:t>התשס"ט</w:t>
      </w:r>
      <w:proofErr w:type="spellEnd"/>
      <w:r w:rsidRPr="00BF654C">
        <w:rPr>
          <w:rFonts w:cs="David" w:hint="cs"/>
          <w:rtl/>
        </w:rPr>
        <w:t xml:space="preserve">-2009, מוועדת הפנים והגנת הסביבה לוועדה משותפת של ועדת המדע והטכנולוגיה וועדת הפנים והגנת הסביבה, והרכב הוועדה המשותפת, ותיכף אקריא את ההרכב המוצע. </w:t>
      </w:r>
    </w:p>
    <w:p w14:paraId="76D7575E" w14:textId="77777777" w:rsidR="00BF654C" w:rsidRPr="00BF654C" w:rsidRDefault="00BF654C" w:rsidP="00BF654C">
      <w:pPr>
        <w:bidi/>
        <w:jc w:val="both"/>
        <w:rPr>
          <w:rFonts w:cs="David" w:hint="cs"/>
          <w:rtl/>
        </w:rPr>
      </w:pPr>
    </w:p>
    <w:p w14:paraId="3E3FB8D8" w14:textId="77777777" w:rsidR="00BF654C" w:rsidRPr="00BF654C" w:rsidRDefault="00BF654C" w:rsidP="00BF654C">
      <w:pPr>
        <w:bidi/>
        <w:jc w:val="both"/>
        <w:rPr>
          <w:rFonts w:cs="David" w:hint="cs"/>
          <w:rtl/>
        </w:rPr>
      </w:pPr>
      <w:r w:rsidRPr="00BF654C">
        <w:rPr>
          <w:rFonts w:cs="David" w:hint="cs"/>
          <w:rtl/>
        </w:rPr>
        <w:tab/>
        <w:t xml:space="preserve">הנושא הזה כבר עמד על סדר יומה של ועדת הכנסת ואז היו 3 ועדות שטענו לטיפול בהצעת החוק הזאת </w:t>
      </w:r>
      <w:r w:rsidRPr="00BF654C">
        <w:rPr>
          <w:rFonts w:cs="David"/>
          <w:rtl/>
        </w:rPr>
        <w:t>–</w:t>
      </w:r>
      <w:r w:rsidRPr="00BF654C">
        <w:rPr>
          <w:rFonts w:cs="David" w:hint="cs"/>
          <w:rtl/>
        </w:rPr>
        <w:t xml:space="preserve"> מדע,  חוקה ופנים. בסופו של דבר הוחלט להגיע לסיכום ולהעביר את זה לפנים אבל כנראה אחרי כמה שבועות של עבודה נמרצת על החוק החליטה ועדת הפנים שהיא בכל זאת מעדיפה ועדה משותפת עם ועדת המדע. למען הסדר הטוב וההגינות בדקתי את זה גם עם יו"ר ועדת החוקה שהוא אז זה שטען לטיפול בחוק שהפיתרון החדש מקובל עליו כדי שלא יהיה כאן מצב שהחלטנו משהו בהסכמה איתו ואחר כך שינינו שלא בהסכמה איתו. התברר שזה מקובל גם עליו, אין לו התנגדות להצעה הזאת ולכן אני מביא לפה הצעה שאין לה התנגדות מאף אחד מאותם 3 ראשי הוועדות להקים ועדה משותפת לטיפול בחוק הזה בהרכב הבא: חבר הכנסת  מאיר שטרית </w:t>
      </w:r>
      <w:r w:rsidRPr="00BF654C">
        <w:rPr>
          <w:rFonts w:cs="David"/>
          <w:rtl/>
        </w:rPr>
        <w:t>–</w:t>
      </w:r>
      <w:r w:rsidRPr="00BF654C">
        <w:rPr>
          <w:rFonts w:cs="David" w:hint="cs"/>
          <w:rtl/>
        </w:rPr>
        <w:t xml:space="preserve"> יושב ראש, חברים: חברי הכנסת איתן כבל ואברהם </w:t>
      </w:r>
      <w:proofErr w:type="spellStart"/>
      <w:r w:rsidRPr="00BF654C">
        <w:rPr>
          <w:rFonts w:cs="David" w:hint="cs"/>
          <w:rtl/>
        </w:rPr>
        <w:t>מיכאלי</w:t>
      </w:r>
      <w:proofErr w:type="spellEnd"/>
      <w:r w:rsidRPr="00BF654C">
        <w:rPr>
          <w:rFonts w:cs="David" w:hint="cs"/>
          <w:rtl/>
        </w:rPr>
        <w:t xml:space="preserve"> </w:t>
      </w:r>
      <w:r w:rsidRPr="00BF654C">
        <w:rPr>
          <w:rFonts w:cs="David"/>
          <w:rtl/>
        </w:rPr>
        <w:t>–</w:t>
      </w:r>
      <w:r w:rsidRPr="00BF654C">
        <w:rPr>
          <w:rFonts w:cs="David" w:hint="cs"/>
          <w:rtl/>
        </w:rPr>
        <w:t xml:space="preserve"> שלושתם מטעם ועדת המדע וחבר הכנסת כרמל שאמה, חבר הכנסת אריה ביבי וחבר הכנסת חמד </w:t>
      </w:r>
      <w:proofErr w:type="spellStart"/>
      <w:r w:rsidRPr="00BF654C">
        <w:rPr>
          <w:rFonts w:cs="David" w:hint="cs"/>
          <w:rtl/>
        </w:rPr>
        <w:t>עמאר</w:t>
      </w:r>
      <w:proofErr w:type="spellEnd"/>
      <w:r w:rsidRPr="00BF654C">
        <w:rPr>
          <w:rFonts w:cs="David" w:hint="cs"/>
          <w:rtl/>
        </w:rPr>
        <w:t xml:space="preserve"> </w:t>
      </w:r>
      <w:r w:rsidRPr="00BF654C">
        <w:rPr>
          <w:rFonts w:cs="David"/>
          <w:rtl/>
        </w:rPr>
        <w:t>–</w:t>
      </w:r>
      <w:r w:rsidRPr="00BF654C">
        <w:rPr>
          <w:rFonts w:cs="David" w:hint="cs"/>
          <w:rtl/>
        </w:rPr>
        <w:t xml:space="preserve"> שלושתם מטעם ועדת הפנים. זאת ההצעה שהובאה אלי על ידי יושב ראש ועדת הפנים, אני מבין שהיא מתואמת גם עם יושב ראש ועדת המדע וכפי שאמרתי, אין התנגדות גם ליושב ראש ועדת החוקה. אני חייב לציין, חבר הכנסת הורוביץ הביע בפנינו התנגדות וביקש להשאיר את זה בוועדת הפנים. </w:t>
      </w:r>
    </w:p>
    <w:p w14:paraId="2DA30E83" w14:textId="77777777" w:rsidR="00BF654C" w:rsidRPr="00BF654C" w:rsidRDefault="00BF654C" w:rsidP="00BF654C">
      <w:pPr>
        <w:bidi/>
        <w:jc w:val="both"/>
        <w:rPr>
          <w:rFonts w:cs="David" w:hint="cs"/>
          <w:rtl/>
        </w:rPr>
      </w:pPr>
    </w:p>
    <w:p w14:paraId="63707B79" w14:textId="77777777" w:rsidR="00BF654C" w:rsidRPr="00BF654C" w:rsidRDefault="00BF654C" w:rsidP="00BF654C">
      <w:pPr>
        <w:bidi/>
        <w:jc w:val="both"/>
        <w:rPr>
          <w:rFonts w:cs="David" w:hint="cs"/>
          <w:rtl/>
        </w:rPr>
      </w:pPr>
      <w:r w:rsidRPr="00BF654C">
        <w:rPr>
          <w:rFonts w:cs="David" w:hint="cs"/>
          <w:rtl/>
        </w:rPr>
        <w:tab/>
        <w:t xml:space="preserve">אני מביא את ההצעה הזאת להצבעה, מי בעד? מי נגד? מי נמנע? הבקשה אושרה, זה עבר לוועדה המשותפת. </w:t>
      </w:r>
    </w:p>
    <w:p w14:paraId="6D3DC086" w14:textId="77777777" w:rsidR="00BF654C" w:rsidRPr="00BF654C" w:rsidRDefault="00BF654C" w:rsidP="00BF654C">
      <w:pPr>
        <w:bidi/>
        <w:jc w:val="both"/>
        <w:rPr>
          <w:rFonts w:cs="David" w:hint="cs"/>
          <w:rtl/>
        </w:rPr>
      </w:pPr>
    </w:p>
    <w:p w14:paraId="750FC046" w14:textId="77777777" w:rsidR="00BF654C" w:rsidRPr="00BF654C" w:rsidRDefault="00BF654C" w:rsidP="00BF654C">
      <w:pPr>
        <w:bidi/>
        <w:jc w:val="both"/>
        <w:rPr>
          <w:rFonts w:cs="David" w:hint="cs"/>
          <w:rtl/>
        </w:rPr>
      </w:pPr>
    </w:p>
    <w:p w14:paraId="78503756" w14:textId="77777777" w:rsidR="00BF654C" w:rsidRPr="00BF654C" w:rsidRDefault="00BF654C" w:rsidP="00BF654C">
      <w:pPr>
        <w:bidi/>
        <w:jc w:val="both"/>
        <w:rPr>
          <w:rFonts w:cs="David" w:hint="cs"/>
          <w:rtl/>
        </w:rPr>
      </w:pPr>
    </w:p>
    <w:p w14:paraId="3867CC76" w14:textId="77777777" w:rsidR="00BF654C" w:rsidRPr="00BF654C" w:rsidRDefault="00BF654C" w:rsidP="00BF654C">
      <w:pPr>
        <w:bidi/>
        <w:jc w:val="both"/>
        <w:rPr>
          <w:rFonts w:cs="David" w:hint="cs"/>
          <w:rtl/>
        </w:rPr>
      </w:pPr>
    </w:p>
    <w:p w14:paraId="011BAC34" w14:textId="77777777" w:rsidR="00BF654C" w:rsidRPr="00BF654C" w:rsidRDefault="00BF654C" w:rsidP="00BF654C">
      <w:pPr>
        <w:bidi/>
        <w:jc w:val="both"/>
        <w:rPr>
          <w:rFonts w:cs="David" w:hint="cs"/>
          <w:rtl/>
        </w:rPr>
      </w:pPr>
    </w:p>
    <w:p w14:paraId="1DA9F87F" w14:textId="77777777" w:rsidR="00BF654C" w:rsidRPr="00BF654C" w:rsidRDefault="00BF654C" w:rsidP="00BF654C">
      <w:pPr>
        <w:bidi/>
        <w:jc w:val="both"/>
        <w:rPr>
          <w:rFonts w:cs="David" w:hint="cs"/>
          <w:rtl/>
        </w:rPr>
      </w:pPr>
    </w:p>
    <w:p w14:paraId="1CAEDD0F" w14:textId="77777777" w:rsidR="00BF654C" w:rsidRPr="00BF654C" w:rsidRDefault="00BF654C" w:rsidP="00BF654C">
      <w:pPr>
        <w:bidi/>
        <w:jc w:val="both"/>
        <w:rPr>
          <w:rFonts w:cs="David" w:hint="cs"/>
          <w:rtl/>
        </w:rPr>
      </w:pPr>
    </w:p>
    <w:p w14:paraId="7B633AE9" w14:textId="77777777" w:rsidR="00BF654C" w:rsidRPr="00BF654C" w:rsidRDefault="00BF654C" w:rsidP="00BF654C">
      <w:pPr>
        <w:bidi/>
        <w:jc w:val="both"/>
        <w:rPr>
          <w:rFonts w:cs="David" w:hint="cs"/>
          <w:rtl/>
        </w:rPr>
      </w:pPr>
    </w:p>
    <w:p w14:paraId="28D7F684" w14:textId="77777777" w:rsidR="00BF654C" w:rsidRPr="00BF654C" w:rsidRDefault="00BF654C" w:rsidP="00BF654C">
      <w:pPr>
        <w:bidi/>
        <w:jc w:val="both"/>
        <w:rPr>
          <w:rFonts w:cs="David" w:hint="cs"/>
          <w:rtl/>
        </w:rPr>
      </w:pPr>
    </w:p>
    <w:p w14:paraId="0018FD8C" w14:textId="77777777" w:rsidR="00BF654C" w:rsidRPr="00BF654C" w:rsidRDefault="00BF654C" w:rsidP="00BF654C">
      <w:pPr>
        <w:bidi/>
        <w:jc w:val="both"/>
        <w:rPr>
          <w:rFonts w:cs="David" w:hint="cs"/>
          <w:rtl/>
        </w:rPr>
      </w:pPr>
    </w:p>
    <w:p w14:paraId="59C3A44C" w14:textId="77777777" w:rsidR="00BF654C" w:rsidRPr="00BF654C" w:rsidRDefault="00BF654C" w:rsidP="00BF654C">
      <w:pPr>
        <w:bidi/>
        <w:jc w:val="both"/>
        <w:rPr>
          <w:rFonts w:cs="David" w:hint="cs"/>
          <w:rtl/>
        </w:rPr>
      </w:pPr>
    </w:p>
    <w:p w14:paraId="4182D98B" w14:textId="77777777" w:rsidR="00BF654C" w:rsidRPr="00BF654C" w:rsidRDefault="00BF654C" w:rsidP="00BF654C">
      <w:pPr>
        <w:bidi/>
        <w:jc w:val="both"/>
        <w:rPr>
          <w:rFonts w:cs="David" w:hint="cs"/>
          <w:rtl/>
        </w:rPr>
      </w:pPr>
    </w:p>
    <w:p w14:paraId="53E07A1E" w14:textId="77777777" w:rsidR="00BF654C" w:rsidRPr="00BF654C" w:rsidRDefault="00BF654C" w:rsidP="00BF654C">
      <w:pPr>
        <w:bidi/>
        <w:jc w:val="both"/>
        <w:rPr>
          <w:rFonts w:cs="David" w:hint="cs"/>
          <w:rtl/>
        </w:rPr>
      </w:pPr>
    </w:p>
    <w:p w14:paraId="65B9BBD2" w14:textId="77777777" w:rsidR="00BF654C" w:rsidRPr="00BF654C" w:rsidRDefault="00BF654C" w:rsidP="00BF654C">
      <w:pPr>
        <w:bidi/>
        <w:jc w:val="both"/>
        <w:rPr>
          <w:rFonts w:cs="David" w:hint="cs"/>
          <w:rtl/>
        </w:rPr>
      </w:pPr>
    </w:p>
    <w:p w14:paraId="216748D9" w14:textId="77777777" w:rsidR="00BF654C" w:rsidRPr="00BF654C" w:rsidRDefault="00BF654C" w:rsidP="00BF654C">
      <w:pPr>
        <w:bidi/>
        <w:jc w:val="both"/>
        <w:rPr>
          <w:rFonts w:cs="David" w:hint="cs"/>
          <w:rtl/>
        </w:rPr>
      </w:pPr>
    </w:p>
    <w:p w14:paraId="12627358" w14:textId="77777777" w:rsidR="00BF654C" w:rsidRPr="00BF654C" w:rsidRDefault="00BF654C" w:rsidP="00BF654C">
      <w:pPr>
        <w:bidi/>
        <w:jc w:val="both"/>
        <w:rPr>
          <w:rFonts w:cs="David" w:hint="cs"/>
          <w:rtl/>
        </w:rPr>
      </w:pPr>
    </w:p>
    <w:p w14:paraId="65EFA785" w14:textId="77777777" w:rsidR="00BF654C" w:rsidRPr="00BF654C" w:rsidRDefault="00BF654C" w:rsidP="00BF654C">
      <w:pPr>
        <w:bidi/>
        <w:jc w:val="both"/>
        <w:rPr>
          <w:rFonts w:cs="David" w:hint="cs"/>
          <w:rtl/>
        </w:rPr>
      </w:pPr>
    </w:p>
    <w:p w14:paraId="35FA8E21" w14:textId="77777777" w:rsidR="00BF654C" w:rsidRPr="00BF654C" w:rsidRDefault="00BF654C" w:rsidP="00BF654C">
      <w:pPr>
        <w:bidi/>
        <w:jc w:val="both"/>
        <w:rPr>
          <w:rFonts w:cs="David" w:hint="cs"/>
          <w:rtl/>
        </w:rPr>
      </w:pPr>
    </w:p>
    <w:p w14:paraId="682B68A5" w14:textId="77777777" w:rsidR="00BF654C" w:rsidRPr="00BF654C" w:rsidRDefault="00BF654C" w:rsidP="00BF654C">
      <w:pPr>
        <w:bidi/>
        <w:jc w:val="both"/>
        <w:rPr>
          <w:rFonts w:cs="David" w:hint="cs"/>
          <w:rtl/>
        </w:rPr>
      </w:pPr>
    </w:p>
    <w:p w14:paraId="645A67EB" w14:textId="77777777" w:rsidR="00BF654C" w:rsidRPr="00BF654C" w:rsidRDefault="00BF654C" w:rsidP="00BF654C">
      <w:pPr>
        <w:bidi/>
        <w:jc w:val="both"/>
        <w:rPr>
          <w:rFonts w:cs="David" w:hint="cs"/>
          <w:rtl/>
        </w:rPr>
      </w:pPr>
    </w:p>
    <w:p w14:paraId="7B518460" w14:textId="77777777" w:rsidR="00BF654C" w:rsidRPr="00BF654C" w:rsidRDefault="00BF654C" w:rsidP="00BF654C">
      <w:pPr>
        <w:bidi/>
        <w:jc w:val="both"/>
        <w:rPr>
          <w:rFonts w:cs="David" w:hint="cs"/>
          <w:rtl/>
        </w:rPr>
      </w:pPr>
    </w:p>
    <w:p w14:paraId="01504732" w14:textId="77777777" w:rsidR="00BF654C" w:rsidRPr="00BF654C" w:rsidRDefault="00BF654C" w:rsidP="00BF654C">
      <w:pPr>
        <w:bidi/>
        <w:jc w:val="both"/>
        <w:rPr>
          <w:rFonts w:cs="David" w:hint="cs"/>
          <w:rtl/>
        </w:rPr>
      </w:pPr>
    </w:p>
    <w:p w14:paraId="7FC8076D" w14:textId="77777777" w:rsidR="00BF654C" w:rsidRPr="00BF654C" w:rsidRDefault="00BF654C" w:rsidP="00BF654C">
      <w:pPr>
        <w:bidi/>
        <w:jc w:val="both"/>
        <w:rPr>
          <w:rFonts w:cs="David" w:hint="cs"/>
          <w:rtl/>
        </w:rPr>
      </w:pPr>
    </w:p>
    <w:p w14:paraId="37D1DEA1" w14:textId="77777777" w:rsidR="00BF654C" w:rsidRPr="00BF654C" w:rsidRDefault="00BF654C" w:rsidP="00BF654C">
      <w:pPr>
        <w:bidi/>
        <w:jc w:val="both"/>
        <w:rPr>
          <w:rFonts w:cs="David" w:hint="cs"/>
          <w:rtl/>
        </w:rPr>
      </w:pPr>
    </w:p>
    <w:p w14:paraId="09569970" w14:textId="77777777" w:rsidR="00BF654C" w:rsidRPr="00BF654C" w:rsidRDefault="00BF654C" w:rsidP="00BF654C">
      <w:pPr>
        <w:bidi/>
        <w:jc w:val="both"/>
        <w:rPr>
          <w:rFonts w:cs="David" w:hint="cs"/>
          <w:rtl/>
        </w:rPr>
      </w:pPr>
    </w:p>
    <w:p w14:paraId="5A491416" w14:textId="77777777" w:rsidR="00BF654C" w:rsidRPr="00BF654C" w:rsidRDefault="00BF654C" w:rsidP="00BF654C">
      <w:pPr>
        <w:bidi/>
        <w:jc w:val="both"/>
        <w:rPr>
          <w:rFonts w:cs="David" w:hint="cs"/>
          <w:rtl/>
        </w:rPr>
      </w:pPr>
    </w:p>
    <w:p w14:paraId="409464E3" w14:textId="77777777" w:rsidR="00BF654C" w:rsidRPr="00BF654C" w:rsidRDefault="00BF654C" w:rsidP="00BF654C">
      <w:pPr>
        <w:bidi/>
        <w:jc w:val="both"/>
        <w:rPr>
          <w:rFonts w:cs="David" w:hint="cs"/>
          <w:rtl/>
        </w:rPr>
      </w:pPr>
    </w:p>
    <w:p w14:paraId="17EF2A97" w14:textId="77777777" w:rsidR="00BF654C" w:rsidRPr="00BF654C" w:rsidRDefault="00BF654C" w:rsidP="00BF654C">
      <w:pPr>
        <w:bidi/>
        <w:jc w:val="both"/>
        <w:rPr>
          <w:rFonts w:cs="David" w:hint="cs"/>
          <w:rtl/>
        </w:rPr>
      </w:pPr>
    </w:p>
    <w:p w14:paraId="4D419954" w14:textId="77777777" w:rsidR="00BF654C" w:rsidRPr="00BF654C" w:rsidRDefault="00BF654C" w:rsidP="00BF654C">
      <w:pPr>
        <w:bidi/>
        <w:jc w:val="both"/>
        <w:rPr>
          <w:rFonts w:cs="David" w:hint="cs"/>
          <w:rtl/>
        </w:rPr>
      </w:pPr>
    </w:p>
    <w:p w14:paraId="68A40760" w14:textId="77777777" w:rsidR="00BF654C" w:rsidRPr="00BF654C" w:rsidRDefault="00BF654C" w:rsidP="00BF654C">
      <w:pPr>
        <w:bidi/>
        <w:jc w:val="center"/>
        <w:rPr>
          <w:rFonts w:cs="David" w:hint="cs"/>
          <w:b/>
          <w:bCs/>
          <w:u w:val="single"/>
          <w:rtl/>
        </w:rPr>
      </w:pPr>
      <w:r w:rsidRPr="00BF654C">
        <w:rPr>
          <w:rFonts w:cs="David" w:hint="cs"/>
          <w:b/>
          <w:bCs/>
          <w:rtl/>
        </w:rPr>
        <w:t xml:space="preserve">3. פניית יו"ר ועדת החינוך, התרבות והספורט להעברת סעיפים 56 ו-58 מתוך פרק י"ד בהצעת חוק ההתייעלות הכלכלית (תיקוני חקיקה ליישום התוכנית הכלכלית לשנים 2009 ו-2010), </w:t>
      </w:r>
      <w:proofErr w:type="spellStart"/>
      <w:r w:rsidRPr="00BF654C">
        <w:rPr>
          <w:rFonts w:cs="David" w:hint="cs"/>
          <w:b/>
          <w:bCs/>
          <w:rtl/>
        </w:rPr>
        <w:t>התשס"ט</w:t>
      </w:r>
      <w:proofErr w:type="spellEnd"/>
      <w:r w:rsidRPr="00BF654C">
        <w:rPr>
          <w:rFonts w:cs="David" w:hint="cs"/>
          <w:b/>
          <w:bCs/>
          <w:rtl/>
        </w:rPr>
        <w:t xml:space="preserve">-2009, וועדת הכלכלה לדיון בוועדה משותפת של ועדת הכלכלה וועדת החינוך, </w:t>
      </w:r>
      <w:r w:rsidRPr="00BF654C">
        <w:rPr>
          <w:rFonts w:cs="David" w:hint="cs"/>
          <w:b/>
          <w:bCs/>
          <w:u w:val="single"/>
          <w:rtl/>
        </w:rPr>
        <w:t>התרבות והספורט.</w:t>
      </w:r>
    </w:p>
    <w:p w14:paraId="77BBE23C" w14:textId="77777777" w:rsidR="00BF654C" w:rsidRPr="00BF654C" w:rsidRDefault="00BF654C" w:rsidP="00BF654C">
      <w:pPr>
        <w:bidi/>
        <w:jc w:val="both"/>
        <w:rPr>
          <w:rFonts w:cs="David" w:hint="cs"/>
          <w:rtl/>
        </w:rPr>
      </w:pPr>
    </w:p>
    <w:p w14:paraId="7DE31B5E" w14:textId="77777777" w:rsidR="00BF654C" w:rsidRDefault="00BF654C" w:rsidP="00BF654C">
      <w:pPr>
        <w:bidi/>
        <w:jc w:val="both"/>
        <w:rPr>
          <w:rFonts w:cs="David" w:hint="cs"/>
          <w:rtl/>
        </w:rPr>
      </w:pPr>
    </w:p>
    <w:p w14:paraId="0C9DE3DB" w14:textId="77777777" w:rsidR="00BF654C" w:rsidRDefault="00BF654C" w:rsidP="00BF654C">
      <w:pPr>
        <w:bidi/>
        <w:jc w:val="both"/>
        <w:rPr>
          <w:rFonts w:cs="David" w:hint="cs"/>
          <w:rtl/>
        </w:rPr>
      </w:pPr>
    </w:p>
    <w:p w14:paraId="203B0208" w14:textId="77777777" w:rsidR="00BF654C" w:rsidRPr="00BF654C" w:rsidRDefault="00BF654C" w:rsidP="00BF654C">
      <w:pPr>
        <w:bidi/>
        <w:jc w:val="both"/>
        <w:rPr>
          <w:rFonts w:cs="David" w:hint="cs"/>
          <w:rtl/>
        </w:rPr>
      </w:pPr>
    </w:p>
    <w:p w14:paraId="12C9AC99"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5DEF2C31" w14:textId="77777777" w:rsidR="00BF654C" w:rsidRPr="00BF654C" w:rsidRDefault="00BF654C" w:rsidP="00BF654C">
      <w:pPr>
        <w:bidi/>
        <w:jc w:val="both"/>
        <w:rPr>
          <w:rFonts w:cs="David" w:hint="cs"/>
          <w:rtl/>
        </w:rPr>
      </w:pPr>
    </w:p>
    <w:p w14:paraId="3B7F3FFF" w14:textId="77777777" w:rsidR="00BF654C" w:rsidRPr="00BF654C" w:rsidRDefault="00BF654C" w:rsidP="00BF654C">
      <w:pPr>
        <w:bidi/>
        <w:jc w:val="both"/>
        <w:rPr>
          <w:rFonts w:cs="David" w:hint="cs"/>
          <w:rtl/>
        </w:rPr>
      </w:pPr>
      <w:r w:rsidRPr="00BF654C">
        <w:rPr>
          <w:rFonts w:cs="David" w:hint="cs"/>
          <w:rtl/>
        </w:rPr>
        <w:tab/>
        <w:t xml:space="preserve"> אנחנו עוברים לסעיף הבא שעל סדר היום, סעיף מס' 3, פניית יו"ר ועדת החינוך, התרבות והספורט להעברת סעיפים 56 ו-58 מתוך פרק י"ד בהצעת חוק ההתייעלות הכלכלית, קרי חוק ההסדרים בלשון העם, מוועדת הכלכלה לדיון בוועדה משותפת של ועדת הכלכלה וועדת החינוך, התרבות והספורט.</w:t>
      </w:r>
    </w:p>
    <w:p w14:paraId="1BC6FE91" w14:textId="77777777" w:rsidR="00BF654C" w:rsidRPr="00BF654C" w:rsidRDefault="00BF654C" w:rsidP="00BF654C">
      <w:pPr>
        <w:bidi/>
        <w:jc w:val="both"/>
        <w:rPr>
          <w:rFonts w:cs="David" w:hint="cs"/>
          <w:rtl/>
        </w:rPr>
      </w:pPr>
    </w:p>
    <w:p w14:paraId="3C20CDDA" w14:textId="77777777" w:rsidR="00BF654C" w:rsidRPr="00BF654C" w:rsidRDefault="00BF654C" w:rsidP="00BF654C">
      <w:pPr>
        <w:bidi/>
        <w:ind w:firstLine="567"/>
        <w:jc w:val="both"/>
        <w:rPr>
          <w:rFonts w:cs="David" w:hint="cs"/>
          <w:rtl/>
        </w:rPr>
      </w:pPr>
      <w:r w:rsidRPr="00BF654C">
        <w:rPr>
          <w:rFonts w:cs="David" w:hint="cs"/>
          <w:rtl/>
        </w:rPr>
        <w:t xml:space="preserve">אזכיר לכולנו שכשנידון הנושא כאן במהלך הדיונים על חוק ההסדרים כבר אז טען יו"ר ועדת החינוך שזה מה שנכון לעשות ושהוא מתכוון לפנות, אומנם הצביע אז ביחד עם כולנו להעברה לוועדת כלכלה אבל הזהיר מראש שבכוונתו להביא בפני ועדת הכנסת הצעה להקמת ועדה משותפת. יושב ראש ועדת הכלכלה לא כאן אבל אני אבשר לכם שהנושא הזה מתואם גם איתו, הוא מסכים להקמת ועדה משותפת. נכון לעכשיו 2 ועדות לא מסרו לנו את השמות אבל זה ידרוש עוד פעם הצבעה פה, לצערי. אני מביא כרגע רק את ההכרעה העקרונית על הקמה של ועדה משותפת של ועדת הכלכלה וועדת החינוך בראשות יושב ראש ועדת הכלכלה, לאחר מכן נביא את האיוש של הוועדה המשותפת. הבקשה הייתה שהוועדה המשותפת תהיה 10 חברים, 5 על 5, נאשר גם את העניין הזה שתוקם ועדה משותפת 10 חברים, 5 מכל וועדה בראשות ועדת הכלכלה. </w:t>
      </w:r>
    </w:p>
    <w:p w14:paraId="5186017B" w14:textId="77777777" w:rsidR="00BF654C" w:rsidRPr="00BF654C" w:rsidRDefault="00BF654C" w:rsidP="00BF654C">
      <w:pPr>
        <w:bidi/>
        <w:ind w:firstLine="567"/>
        <w:jc w:val="both"/>
        <w:rPr>
          <w:rFonts w:cs="David" w:hint="cs"/>
          <w:rtl/>
        </w:rPr>
      </w:pPr>
    </w:p>
    <w:p w14:paraId="1CF3AAFF" w14:textId="77777777" w:rsidR="00BF654C" w:rsidRPr="00BF654C" w:rsidRDefault="00BF654C" w:rsidP="00BF654C">
      <w:pPr>
        <w:bidi/>
        <w:ind w:firstLine="567"/>
        <w:jc w:val="both"/>
        <w:rPr>
          <w:rFonts w:cs="David" w:hint="cs"/>
          <w:rtl/>
        </w:rPr>
      </w:pPr>
      <w:r w:rsidRPr="00BF654C">
        <w:rPr>
          <w:rFonts w:cs="David" w:hint="cs"/>
          <w:rtl/>
        </w:rPr>
        <w:t xml:space="preserve"> מי בעד ההצעה? מי נגד? מי נמנע? ההצעה אושרה. </w:t>
      </w:r>
    </w:p>
    <w:p w14:paraId="4AF3ADE9" w14:textId="77777777" w:rsidR="00BF654C" w:rsidRPr="00BF654C" w:rsidRDefault="00BF654C" w:rsidP="00BF654C">
      <w:pPr>
        <w:bidi/>
        <w:ind w:firstLine="567"/>
        <w:jc w:val="both"/>
        <w:rPr>
          <w:rFonts w:cs="David" w:hint="cs"/>
          <w:rtl/>
        </w:rPr>
      </w:pPr>
    </w:p>
    <w:p w14:paraId="0163A31B" w14:textId="77777777" w:rsidR="00BF654C" w:rsidRPr="00BF654C" w:rsidRDefault="00BF654C" w:rsidP="00BF654C">
      <w:pPr>
        <w:bidi/>
        <w:ind w:firstLine="567"/>
        <w:jc w:val="both"/>
        <w:rPr>
          <w:rFonts w:cs="David" w:hint="cs"/>
          <w:rtl/>
        </w:rPr>
      </w:pPr>
      <w:r w:rsidRPr="00BF654C">
        <w:rPr>
          <w:rFonts w:cs="David" w:hint="cs"/>
          <w:rtl/>
        </w:rPr>
        <w:t xml:space="preserve">חבר הכנסת </w:t>
      </w:r>
      <w:proofErr w:type="spellStart"/>
      <w:r w:rsidRPr="00BF654C">
        <w:rPr>
          <w:rFonts w:cs="David" w:hint="cs"/>
          <w:rtl/>
        </w:rPr>
        <w:t>אורלב</w:t>
      </w:r>
      <w:proofErr w:type="spellEnd"/>
      <w:r w:rsidRPr="00BF654C">
        <w:rPr>
          <w:rFonts w:cs="David" w:hint="cs"/>
          <w:rtl/>
        </w:rPr>
        <w:t xml:space="preserve">, כדי שהוועדה המשותפת תוכל לעבוד - - - </w:t>
      </w:r>
    </w:p>
    <w:p w14:paraId="66750604" w14:textId="77777777" w:rsidR="00BF654C" w:rsidRPr="00BF654C" w:rsidRDefault="00BF654C" w:rsidP="00BF654C">
      <w:pPr>
        <w:bidi/>
        <w:ind w:firstLine="567"/>
        <w:jc w:val="both"/>
        <w:rPr>
          <w:rFonts w:cs="David" w:hint="cs"/>
          <w:rtl/>
        </w:rPr>
      </w:pPr>
    </w:p>
    <w:p w14:paraId="3274C509" w14:textId="77777777" w:rsidR="00BF654C" w:rsidRPr="00BF654C" w:rsidRDefault="00BF654C" w:rsidP="00BF654C">
      <w:pPr>
        <w:bidi/>
        <w:jc w:val="both"/>
        <w:rPr>
          <w:rFonts w:cs="David" w:hint="cs"/>
          <w:rtl/>
        </w:rPr>
      </w:pPr>
      <w:r w:rsidRPr="00BF654C">
        <w:rPr>
          <w:rFonts w:cs="David" w:hint="cs"/>
          <w:u w:val="single"/>
          <w:rtl/>
        </w:rPr>
        <w:t xml:space="preserve">זבולון </w:t>
      </w:r>
      <w:proofErr w:type="spellStart"/>
      <w:r w:rsidRPr="00BF654C">
        <w:rPr>
          <w:rFonts w:cs="David" w:hint="cs"/>
          <w:u w:val="single"/>
          <w:rtl/>
        </w:rPr>
        <w:t>אורלב</w:t>
      </w:r>
      <w:proofErr w:type="spellEnd"/>
      <w:r w:rsidRPr="00BF654C">
        <w:rPr>
          <w:rFonts w:cs="David" w:hint="cs"/>
          <w:u w:val="single"/>
          <w:rtl/>
        </w:rPr>
        <w:t>:</w:t>
      </w:r>
    </w:p>
    <w:p w14:paraId="44B7B9B2" w14:textId="77777777" w:rsidR="00BF654C" w:rsidRPr="00BF654C" w:rsidRDefault="00BF654C" w:rsidP="00BF654C">
      <w:pPr>
        <w:bidi/>
        <w:jc w:val="both"/>
        <w:rPr>
          <w:rFonts w:cs="David" w:hint="cs"/>
          <w:rtl/>
        </w:rPr>
      </w:pPr>
    </w:p>
    <w:p w14:paraId="575BA9D2" w14:textId="77777777" w:rsidR="00BF654C" w:rsidRPr="00BF654C" w:rsidRDefault="00BF654C" w:rsidP="00BF654C">
      <w:pPr>
        <w:bidi/>
        <w:ind w:firstLine="567"/>
        <w:jc w:val="both"/>
        <w:rPr>
          <w:rFonts w:cs="David" w:hint="cs"/>
          <w:rtl/>
        </w:rPr>
      </w:pPr>
      <w:r w:rsidRPr="00BF654C">
        <w:rPr>
          <w:rFonts w:cs="David" w:hint="cs"/>
          <w:rtl/>
        </w:rPr>
        <w:t xml:space="preserve">אני אדבר עוד היום. </w:t>
      </w:r>
    </w:p>
    <w:p w14:paraId="728EB40E" w14:textId="77777777" w:rsidR="00BF654C" w:rsidRPr="00BF654C" w:rsidRDefault="00BF654C" w:rsidP="00BF654C">
      <w:pPr>
        <w:bidi/>
        <w:ind w:firstLine="567"/>
        <w:jc w:val="both"/>
        <w:rPr>
          <w:rFonts w:cs="David" w:hint="cs"/>
          <w:rtl/>
        </w:rPr>
      </w:pPr>
    </w:p>
    <w:p w14:paraId="679E63F6"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426DBD58" w14:textId="77777777" w:rsidR="00BF654C" w:rsidRPr="00BF654C" w:rsidRDefault="00BF654C" w:rsidP="00BF654C">
      <w:pPr>
        <w:bidi/>
        <w:jc w:val="both"/>
        <w:rPr>
          <w:rFonts w:cs="David" w:hint="cs"/>
          <w:rtl/>
        </w:rPr>
      </w:pPr>
    </w:p>
    <w:p w14:paraId="07059ECE" w14:textId="77777777" w:rsidR="00BF654C" w:rsidRPr="00BF654C" w:rsidRDefault="00BF654C" w:rsidP="00BF654C">
      <w:pPr>
        <w:bidi/>
        <w:ind w:firstLine="567"/>
        <w:jc w:val="both"/>
        <w:rPr>
          <w:rFonts w:cs="David" w:hint="cs"/>
          <w:rtl/>
        </w:rPr>
      </w:pPr>
      <w:r w:rsidRPr="00BF654C">
        <w:rPr>
          <w:rFonts w:cs="David" w:hint="cs"/>
          <w:rtl/>
        </w:rPr>
        <w:t xml:space="preserve">זה ידרוש להביא בפנינו בחתימה של 2 ראשי הוועדות את השמות ואז נאשר את זה, או שנכנס במיוחד ועדת כנסת או שנאשר את ההרכב רק ביום שני הבא.  </w:t>
      </w:r>
    </w:p>
    <w:p w14:paraId="7DAA0366" w14:textId="77777777" w:rsidR="00BF654C" w:rsidRPr="00BF654C" w:rsidRDefault="00BF654C" w:rsidP="00BF654C">
      <w:pPr>
        <w:bidi/>
        <w:jc w:val="both"/>
        <w:rPr>
          <w:rFonts w:cs="David" w:hint="cs"/>
          <w:rtl/>
        </w:rPr>
      </w:pPr>
    </w:p>
    <w:p w14:paraId="7E515397" w14:textId="77777777" w:rsidR="00BF654C" w:rsidRPr="00BF654C" w:rsidRDefault="00BF654C" w:rsidP="00BF654C">
      <w:pPr>
        <w:bidi/>
        <w:jc w:val="both"/>
        <w:rPr>
          <w:rFonts w:cs="David" w:hint="cs"/>
          <w:rtl/>
        </w:rPr>
      </w:pPr>
    </w:p>
    <w:p w14:paraId="1100CBA8" w14:textId="77777777" w:rsidR="00BF654C" w:rsidRPr="00BF654C" w:rsidRDefault="00BF654C" w:rsidP="00BF654C">
      <w:pPr>
        <w:bidi/>
        <w:jc w:val="both"/>
        <w:rPr>
          <w:rFonts w:cs="David" w:hint="cs"/>
          <w:rtl/>
        </w:rPr>
      </w:pPr>
    </w:p>
    <w:p w14:paraId="6691B2FC" w14:textId="77777777" w:rsidR="00BF654C" w:rsidRPr="00BF654C" w:rsidRDefault="00BF654C" w:rsidP="00BF654C">
      <w:pPr>
        <w:bidi/>
        <w:jc w:val="both"/>
        <w:rPr>
          <w:rFonts w:cs="David" w:hint="cs"/>
          <w:rtl/>
        </w:rPr>
      </w:pPr>
    </w:p>
    <w:p w14:paraId="7E8C6E45" w14:textId="77777777" w:rsidR="00BF654C" w:rsidRPr="00BF654C" w:rsidRDefault="00BF654C" w:rsidP="00BF654C">
      <w:pPr>
        <w:bidi/>
        <w:jc w:val="both"/>
        <w:rPr>
          <w:rFonts w:cs="David" w:hint="cs"/>
          <w:rtl/>
        </w:rPr>
      </w:pPr>
    </w:p>
    <w:p w14:paraId="6C6F4F84" w14:textId="77777777" w:rsidR="00BF654C" w:rsidRPr="00BF654C" w:rsidRDefault="00BF654C" w:rsidP="00BF654C">
      <w:pPr>
        <w:bidi/>
        <w:jc w:val="both"/>
        <w:rPr>
          <w:rFonts w:cs="David" w:hint="cs"/>
          <w:rtl/>
        </w:rPr>
      </w:pPr>
    </w:p>
    <w:p w14:paraId="054A5DF0" w14:textId="77777777" w:rsidR="00BF654C" w:rsidRPr="00BF654C" w:rsidRDefault="00BF654C" w:rsidP="00BF654C">
      <w:pPr>
        <w:bidi/>
        <w:jc w:val="both"/>
        <w:rPr>
          <w:rFonts w:cs="David" w:hint="cs"/>
          <w:rtl/>
        </w:rPr>
      </w:pPr>
    </w:p>
    <w:p w14:paraId="110271B8" w14:textId="77777777" w:rsidR="00BF654C" w:rsidRPr="00BF654C" w:rsidRDefault="00BF654C" w:rsidP="00BF654C">
      <w:pPr>
        <w:bidi/>
        <w:jc w:val="both"/>
        <w:rPr>
          <w:rFonts w:cs="David" w:hint="cs"/>
          <w:rtl/>
        </w:rPr>
      </w:pPr>
    </w:p>
    <w:p w14:paraId="25D155CB" w14:textId="77777777" w:rsidR="00BF654C" w:rsidRPr="00BF654C" w:rsidRDefault="00BF654C" w:rsidP="00BF654C">
      <w:pPr>
        <w:bidi/>
        <w:jc w:val="both"/>
        <w:rPr>
          <w:rFonts w:cs="David" w:hint="cs"/>
          <w:rtl/>
        </w:rPr>
      </w:pPr>
    </w:p>
    <w:p w14:paraId="6AD51E31" w14:textId="77777777" w:rsidR="00BF654C" w:rsidRPr="00BF654C" w:rsidRDefault="00BF654C" w:rsidP="00BF654C">
      <w:pPr>
        <w:bidi/>
        <w:jc w:val="both"/>
        <w:rPr>
          <w:rFonts w:cs="David" w:hint="cs"/>
          <w:rtl/>
        </w:rPr>
      </w:pPr>
    </w:p>
    <w:p w14:paraId="0CF428A7" w14:textId="77777777" w:rsidR="00BF654C" w:rsidRPr="00BF654C" w:rsidRDefault="00BF654C" w:rsidP="00BF654C">
      <w:pPr>
        <w:bidi/>
        <w:jc w:val="both"/>
        <w:rPr>
          <w:rFonts w:cs="David" w:hint="cs"/>
          <w:rtl/>
        </w:rPr>
      </w:pPr>
    </w:p>
    <w:p w14:paraId="0DC8430C" w14:textId="77777777" w:rsidR="00BF654C" w:rsidRPr="00BF654C" w:rsidRDefault="00BF654C" w:rsidP="00BF654C">
      <w:pPr>
        <w:bidi/>
        <w:jc w:val="both"/>
        <w:rPr>
          <w:rFonts w:cs="David" w:hint="cs"/>
          <w:rtl/>
        </w:rPr>
      </w:pPr>
    </w:p>
    <w:p w14:paraId="56C0D58F" w14:textId="77777777" w:rsidR="00BF654C" w:rsidRPr="00BF654C" w:rsidRDefault="00BF654C" w:rsidP="00BF654C">
      <w:pPr>
        <w:bidi/>
        <w:jc w:val="both"/>
        <w:rPr>
          <w:rFonts w:cs="David" w:hint="cs"/>
          <w:rtl/>
        </w:rPr>
      </w:pPr>
    </w:p>
    <w:p w14:paraId="3ECDC39D" w14:textId="77777777" w:rsidR="00BF654C" w:rsidRPr="00BF654C" w:rsidRDefault="00BF654C" w:rsidP="00BF654C">
      <w:pPr>
        <w:bidi/>
        <w:jc w:val="both"/>
        <w:rPr>
          <w:rFonts w:cs="David" w:hint="cs"/>
          <w:rtl/>
        </w:rPr>
      </w:pPr>
    </w:p>
    <w:p w14:paraId="76D630C1" w14:textId="77777777" w:rsidR="00BF654C" w:rsidRPr="00BF654C" w:rsidRDefault="00BF654C" w:rsidP="00BF654C">
      <w:pPr>
        <w:bidi/>
        <w:jc w:val="both"/>
        <w:rPr>
          <w:rFonts w:cs="David" w:hint="cs"/>
          <w:rtl/>
        </w:rPr>
      </w:pPr>
    </w:p>
    <w:p w14:paraId="12194A56" w14:textId="77777777" w:rsidR="00BF654C" w:rsidRPr="00BF654C" w:rsidRDefault="00BF654C" w:rsidP="00BF654C">
      <w:pPr>
        <w:bidi/>
        <w:jc w:val="both"/>
        <w:rPr>
          <w:rFonts w:cs="David" w:hint="cs"/>
          <w:rtl/>
        </w:rPr>
      </w:pPr>
    </w:p>
    <w:p w14:paraId="6F458035" w14:textId="77777777" w:rsidR="00BF654C" w:rsidRPr="00BF654C" w:rsidRDefault="00BF654C" w:rsidP="00BF654C">
      <w:pPr>
        <w:bidi/>
        <w:jc w:val="both"/>
        <w:rPr>
          <w:rFonts w:cs="David" w:hint="cs"/>
          <w:rtl/>
        </w:rPr>
      </w:pPr>
    </w:p>
    <w:p w14:paraId="58546F95" w14:textId="77777777" w:rsidR="00BF654C" w:rsidRPr="00BF654C" w:rsidRDefault="00BF654C" w:rsidP="00BF654C">
      <w:pPr>
        <w:bidi/>
        <w:jc w:val="both"/>
        <w:rPr>
          <w:rFonts w:cs="David" w:hint="cs"/>
          <w:rtl/>
        </w:rPr>
      </w:pPr>
    </w:p>
    <w:p w14:paraId="3A498A8F" w14:textId="77777777" w:rsidR="00BF654C" w:rsidRPr="00BF654C" w:rsidRDefault="00BF654C" w:rsidP="00BF654C">
      <w:pPr>
        <w:bidi/>
        <w:jc w:val="both"/>
        <w:rPr>
          <w:rFonts w:cs="David" w:hint="cs"/>
          <w:rtl/>
        </w:rPr>
      </w:pPr>
    </w:p>
    <w:p w14:paraId="32556B37" w14:textId="77777777" w:rsidR="00BF654C" w:rsidRPr="00BF654C" w:rsidRDefault="00BF654C" w:rsidP="00BF654C">
      <w:pPr>
        <w:bidi/>
        <w:jc w:val="both"/>
        <w:rPr>
          <w:rFonts w:cs="David" w:hint="cs"/>
          <w:rtl/>
        </w:rPr>
      </w:pPr>
    </w:p>
    <w:p w14:paraId="11FED99A" w14:textId="77777777" w:rsidR="00BF654C" w:rsidRPr="00BF654C" w:rsidRDefault="00BF654C" w:rsidP="00BF654C">
      <w:pPr>
        <w:bidi/>
        <w:jc w:val="center"/>
        <w:rPr>
          <w:rFonts w:cs="David" w:hint="cs"/>
          <w:b/>
          <w:bCs/>
          <w:u w:val="single"/>
          <w:rtl/>
        </w:rPr>
      </w:pPr>
      <w:r w:rsidRPr="00BF654C">
        <w:rPr>
          <w:rFonts w:cs="David" w:hint="cs"/>
          <w:b/>
          <w:bCs/>
          <w:rtl/>
        </w:rPr>
        <w:t xml:space="preserve">4. קביעת ועדה לדיון </w:t>
      </w:r>
      <w:proofErr w:type="spellStart"/>
      <w:r w:rsidRPr="00BF654C">
        <w:rPr>
          <w:rFonts w:cs="David" w:hint="cs"/>
          <w:b/>
          <w:bCs/>
          <w:rtl/>
        </w:rPr>
        <w:t>בהצ"ח</w:t>
      </w:r>
      <w:proofErr w:type="spellEnd"/>
      <w:r w:rsidRPr="00BF654C">
        <w:rPr>
          <w:rFonts w:cs="David" w:hint="cs"/>
          <w:b/>
          <w:bCs/>
          <w:rtl/>
        </w:rPr>
        <w:t xml:space="preserve"> מימון מפלגות (תיקון מס' 30) (הפסקת חברות בכנסת של שר), </w:t>
      </w:r>
      <w:proofErr w:type="spellStart"/>
      <w:r w:rsidRPr="00BF654C">
        <w:rPr>
          <w:rFonts w:cs="David" w:hint="cs"/>
          <w:b/>
          <w:bCs/>
          <w:u w:val="single"/>
          <w:rtl/>
        </w:rPr>
        <w:t>התשס"ט</w:t>
      </w:r>
      <w:proofErr w:type="spellEnd"/>
      <w:r w:rsidRPr="00BF654C">
        <w:rPr>
          <w:rFonts w:cs="David" w:hint="cs"/>
          <w:b/>
          <w:bCs/>
          <w:u w:val="single"/>
          <w:rtl/>
        </w:rPr>
        <w:t>-2009 (מ/420).</w:t>
      </w:r>
    </w:p>
    <w:p w14:paraId="78EE9A65" w14:textId="77777777" w:rsidR="00BF654C" w:rsidRPr="00BF654C" w:rsidRDefault="00BF654C" w:rsidP="00BF654C">
      <w:pPr>
        <w:bidi/>
        <w:jc w:val="both"/>
        <w:rPr>
          <w:rFonts w:cs="David" w:hint="cs"/>
          <w:rtl/>
        </w:rPr>
      </w:pPr>
    </w:p>
    <w:p w14:paraId="74A61065" w14:textId="77777777" w:rsidR="00BF654C" w:rsidRDefault="00BF654C" w:rsidP="00BF654C">
      <w:pPr>
        <w:bidi/>
        <w:jc w:val="both"/>
        <w:rPr>
          <w:rFonts w:cs="David" w:hint="cs"/>
          <w:u w:val="single"/>
          <w:rtl/>
        </w:rPr>
      </w:pPr>
    </w:p>
    <w:p w14:paraId="21CFEEB3" w14:textId="77777777" w:rsidR="00BF654C" w:rsidRDefault="00BF654C" w:rsidP="00BF654C">
      <w:pPr>
        <w:bidi/>
        <w:jc w:val="both"/>
        <w:rPr>
          <w:rFonts w:cs="David" w:hint="cs"/>
          <w:u w:val="single"/>
          <w:rtl/>
        </w:rPr>
      </w:pPr>
    </w:p>
    <w:p w14:paraId="4105142E" w14:textId="77777777" w:rsidR="00BF654C" w:rsidRDefault="00BF654C" w:rsidP="00BF654C">
      <w:pPr>
        <w:bidi/>
        <w:jc w:val="both"/>
        <w:rPr>
          <w:rFonts w:cs="David" w:hint="cs"/>
          <w:u w:val="single"/>
          <w:rtl/>
        </w:rPr>
      </w:pPr>
    </w:p>
    <w:p w14:paraId="7AE409AA" w14:textId="77777777" w:rsidR="00BF654C" w:rsidRDefault="00BF654C" w:rsidP="00BF654C">
      <w:pPr>
        <w:bidi/>
        <w:jc w:val="both"/>
        <w:rPr>
          <w:rFonts w:cs="David" w:hint="cs"/>
          <w:u w:val="single"/>
          <w:rtl/>
        </w:rPr>
      </w:pPr>
    </w:p>
    <w:p w14:paraId="1953C09C"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3D10F245" w14:textId="77777777" w:rsidR="00BF654C" w:rsidRPr="00BF654C" w:rsidRDefault="00BF654C" w:rsidP="00BF654C">
      <w:pPr>
        <w:bidi/>
        <w:jc w:val="both"/>
        <w:rPr>
          <w:rFonts w:cs="David" w:hint="cs"/>
          <w:rtl/>
        </w:rPr>
      </w:pPr>
    </w:p>
    <w:p w14:paraId="4E2B137D" w14:textId="77777777" w:rsidR="00BF654C" w:rsidRPr="00BF654C" w:rsidRDefault="00BF654C" w:rsidP="00BF654C">
      <w:pPr>
        <w:bidi/>
        <w:jc w:val="both"/>
        <w:rPr>
          <w:rFonts w:cs="David" w:hint="cs"/>
          <w:rtl/>
        </w:rPr>
      </w:pPr>
      <w:r w:rsidRPr="00BF654C">
        <w:rPr>
          <w:rFonts w:cs="David" w:hint="cs"/>
          <w:rtl/>
        </w:rPr>
        <w:tab/>
        <w:t xml:space="preserve"> אני עובר לסעיף הבא שעל סדר היום, קביעת ועדה לדיון </w:t>
      </w:r>
      <w:proofErr w:type="spellStart"/>
      <w:r w:rsidRPr="00BF654C">
        <w:rPr>
          <w:rFonts w:cs="David" w:hint="cs"/>
          <w:rtl/>
        </w:rPr>
        <w:t>בהצ"ח</w:t>
      </w:r>
      <w:proofErr w:type="spellEnd"/>
      <w:r w:rsidRPr="00BF654C">
        <w:rPr>
          <w:rFonts w:cs="David" w:hint="cs"/>
          <w:rtl/>
        </w:rPr>
        <w:t xml:space="preserve"> מימון מפלגות (תיקון מס' 30) (הפסקת חברות בכנסת של שר), היא למעשה הצעת חוק שנלווית להצעת חוק שאושרה ביחד איתה אתמול במליאה, מה שקרוי בלשון העם, הנורווגי הקטן, הצעת חוק נורווגי על שר אחד. במסגרת הדיון על הצעת החוק השנייה, הראשונה לא היה ספק - - - </w:t>
      </w:r>
    </w:p>
    <w:p w14:paraId="659774C1" w14:textId="77777777" w:rsidR="00BF654C" w:rsidRPr="00BF654C" w:rsidRDefault="00BF654C" w:rsidP="00BF654C">
      <w:pPr>
        <w:bidi/>
        <w:jc w:val="both"/>
        <w:rPr>
          <w:rFonts w:cs="David" w:hint="cs"/>
          <w:rtl/>
        </w:rPr>
      </w:pPr>
    </w:p>
    <w:p w14:paraId="7E6701DA" w14:textId="77777777" w:rsidR="00BF654C" w:rsidRPr="00BF654C" w:rsidRDefault="00BF654C" w:rsidP="00BF654C">
      <w:pPr>
        <w:bidi/>
        <w:jc w:val="both"/>
        <w:rPr>
          <w:rFonts w:cs="David" w:hint="cs"/>
          <w:rtl/>
        </w:rPr>
      </w:pPr>
      <w:r w:rsidRPr="00BF654C">
        <w:rPr>
          <w:rFonts w:cs="David" w:hint="cs"/>
          <w:u w:val="single"/>
          <w:rtl/>
        </w:rPr>
        <w:t>מאיר שטרית:</w:t>
      </w:r>
    </w:p>
    <w:p w14:paraId="50BEFE0F" w14:textId="77777777" w:rsidR="00BF654C" w:rsidRPr="00BF654C" w:rsidRDefault="00BF654C" w:rsidP="00BF654C">
      <w:pPr>
        <w:bidi/>
        <w:jc w:val="both"/>
        <w:rPr>
          <w:rFonts w:cs="David" w:hint="cs"/>
          <w:rtl/>
        </w:rPr>
      </w:pPr>
    </w:p>
    <w:p w14:paraId="4A2554A6" w14:textId="77777777" w:rsidR="00BF654C" w:rsidRPr="00BF654C" w:rsidRDefault="00BF654C" w:rsidP="00BF654C">
      <w:pPr>
        <w:bidi/>
        <w:jc w:val="both"/>
        <w:rPr>
          <w:rFonts w:cs="David" w:hint="cs"/>
          <w:rtl/>
        </w:rPr>
      </w:pPr>
      <w:r w:rsidRPr="00BF654C">
        <w:rPr>
          <w:rFonts w:cs="David" w:hint="cs"/>
          <w:rtl/>
        </w:rPr>
        <w:tab/>
        <w:t xml:space="preserve"> אולי יהיו עוד שרים שירצו להתפטר. </w:t>
      </w:r>
    </w:p>
    <w:p w14:paraId="152D3DEC" w14:textId="77777777" w:rsidR="00BF654C" w:rsidRPr="00BF654C" w:rsidRDefault="00BF654C" w:rsidP="00BF654C">
      <w:pPr>
        <w:bidi/>
        <w:jc w:val="both"/>
        <w:rPr>
          <w:rFonts w:cs="David" w:hint="cs"/>
          <w:rtl/>
        </w:rPr>
      </w:pPr>
    </w:p>
    <w:p w14:paraId="03AD4381"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29036B41" w14:textId="77777777" w:rsidR="00BF654C" w:rsidRPr="00BF654C" w:rsidRDefault="00BF654C" w:rsidP="00BF654C">
      <w:pPr>
        <w:bidi/>
        <w:jc w:val="both"/>
        <w:rPr>
          <w:rFonts w:cs="David" w:hint="cs"/>
          <w:rtl/>
        </w:rPr>
      </w:pPr>
    </w:p>
    <w:p w14:paraId="033669B8" w14:textId="77777777" w:rsidR="00BF654C" w:rsidRPr="00BF654C" w:rsidRDefault="00BF654C" w:rsidP="00BF654C">
      <w:pPr>
        <w:bidi/>
        <w:jc w:val="both"/>
        <w:rPr>
          <w:rFonts w:cs="David" w:hint="cs"/>
          <w:rtl/>
        </w:rPr>
      </w:pPr>
      <w:r w:rsidRPr="00BF654C">
        <w:rPr>
          <w:rFonts w:cs="David" w:hint="cs"/>
          <w:rtl/>
        </w:rPr>
        <w:tab/>
        <w:t xml:space="preserve"> לגבי הצעת החוק הראשית לא היו בקשות אחרות והיא עברה לוועדת החוקה לפי ההמלצה של הייעוץ המשפטי וקביעה של המליאה. לגבי הצעת החוק השנייה בנוסף להצעה להעביר את זה לוועדת החוקה נאמרה במליאה הצעה להעביר את זה לוועדת הכספים. אני מבין את ההצעה שנאמרה, זה היה חלק ממאבק </w:t>
      </w:r>
      <w:proofErr w:type="spellStart"/>
      <w:r w:rsidRPr="00BF654C">
        <w:rPr>
          <w:rFonts w:cs="David" w:hint="cs"/>
          <w:rtl/>
        </w:rPr>
        <w:t>פרלמנטרי</w:t>
      </w:r>
      <w:proofErr w:type="spellEnd"/>
      <w:r w:rsidRPr="00BF654C">
        <w:rPr>
          <w:rFonts w:cs="David" w:hint="cs"/>
          <w:rtl/>
        </w:rPr>
        <w:t xml:space="preserve"> בעצם החוק אבל ברור שמדובר כאן על חטיבה אחת, שני חוקים שקשורים אחד בשני.  </w:t>
      </w:r>
    </w:p>
    <w:p w14:paraId="598267CC" w14:textId="77777777" w:rsidR="00BF654C" w:rsidRPr="00BF654C" w:rsidRDefault="00BF654C" w:rsidP="00BF654C">
      <w:pPr>
        <w:bidi/>
        <w:jc w:val="both"/>
        <w:rPr>
          <w:rFonts w:cs="David" w:hint="cs"/>
          <w:rtl/>
        </w:rPr>
      </w:pPr>
    </w:p>
    <w:p w14:paraId="7AD4E08A" w14:textId="77777777" w:rsidR="00BF654C" w:rsidRPr="00BF654C" w:rsidRDefault="00BF654C" w:rsidP="00BF654C">
      <w:pPr>
        <w:bidi/>
        <w:jc w:val="both"/>
        <w:rPr>
          <w:rFonts w:cs="David" w:hint="cs"/>
          <w:rtl/>
        </w:rPr>
      </w:pPr>
      <w:r w:rsidRPr="00BF654C">
        <w:rPr>
          <w:rFonts w:cs="David" w:hint="cs"/>
          <w:u w:val="single"/>
          <w:rtl/>
        </w:rPr>
        <w:t xml:space="preserve">דני </w:t>
      </w:r>
      <w:proofErr w:type="spellStart"/>
      <w:r w:rsidRPr="00BF654C">
        <w:rPr>
          <w:rFonts w:cs="David" w:hint="cs"/>
          <w:u w:val="single"/>
          <w:rtl/>
        </w:rPr>
        <w:t>דנון</w:t>
      </w:r>
      <w:proofErr w:type="spellEnd"/>
      <w:r w:rsidRPr="00BF654C">
        <w:rPr>
          <w:rFonts w:cs="David" w:hint="cs"/>
          <w:u w:val="single"/>
          <w:rtl/>
        </w:rPr>
        <w:t>:</w:t>
      </w:r>
    </w:p>
    <w:p w14:paraId="53B70066" w14:textId="77777777" w:rsidR="00BF654C" w:rsidRPr="00BF654C" w:rsidRDefault="00BF654C" w:rsidP="00BF654C">
      <w:pPr>
        <w:bidi/>
        <w:jc w:val="both"/>
        <w:rPr>
          <w:rFonts w:cs="David" w:hint="cs"/>
          <w:rtl/>
        </w:rPr>
      </w:pPr>
    </w:p>
    <w:p w14:paraId="2E97230C" w14:textId="77777777" w:rsidR="00BF654C" w:rsidRPr="00BF654C" w:rsidRDefault="00BF654C" w:rsidP="00BF654C">
      <w:pPr>
        <w:bidi/>
        <w:jc w:val="both"/>
        <w:rPr>
          <w:rFonts w:cs="David" w:hint="cs"/>
          <w:rtl/>
        </w:rPr>
      </w:pPr>
      <w:r w:rsidRPr="00BF654C">
        <w:rPr>
          <w:rFonts w:cs="David" w:hint="cs"/>
          <w:rtl/>
        </w:rPr>
        <w:tab/>
        <w:t xml:space="preserve"> לא יו"ר ועדת כספים אמר את זה. </w:t>
      </w:r>
    </w:p>
    <w:p w14:paraId="77283C9A" w14:textId="77777777" w:rsidR="00BF654C" w:rsidRPr="00BF654C" w:rsidRDefault="00BF654C" w:rsidP="00BF654C">
      <w:pPr>
        <w:bidi/>
        <w:jc w:val="both"/>
        <w:rPr>
          <w:rFonts w:cs="David" w:hint="cs"/>
          <w:rtl/>
        </w:rPr>
      </w:pPr>
    </w:p>
    <w:p w14:paraId="5DA9D774"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57BB728D" w14:textId="77777777" w:rsidR="00BF654C" w:rsidRPr="00BF654C" w:rsidRDefault="00BF654C" w:rsidP="00BF654C">
      <w:pPr>
        <w:bidi/>
        <w:jc w:val="both"/>
        <w:rPr>
          <w:rFonts w:cs="David" w:hint="cs"/>
          <w:rtl/>
        </w:rPr>
      </w:pPr>
    </w:p>
    <w:p w14:paraId="4D267D43" w14:textId="77777777" w:rsidR="00BF654C" w:rsidRPr="00BF654C" w:rsidRDefault="00BF654C" w:rsidP="00BF654C">
      <w:pPr>
        <w:bidi/>
        <w:jc w:val="both"/>
        <w:rPr>
          <w:rFonts w:cs="David" w:hint="cs"/>
          <w:rtl/>
        </w:rPr>
      </w:pPr>
      <w:r w:rsidRPr="00BF654C">
        <w:rPr>
          <w:rFonts w:cs="David" w:hint="cs"/>
          <w:rtl/>
        </w:rPr>
        <w:tab/>
        <w:t xml:space="preserve"> לא, יו"ר ועדת כספים לא ביקש את זה. </w:t>
      </w:r>
    </w:p>
    <w:p w14:paraId="58A05EB6" w14:textId="77777777" w:rsidR="00BF654C" w:rsidRPr="00BF654C" w:rsidRDefault="00BF654C" w:rsidP="00BF654C">
      <w:pPr>
        <w:bidi/>
        <w:jc w:val="both"/>
        <w:rPr>
          <w:rFonts w:cs="David" w:hint="cs"/>
          <w:rtl/>
        </w:rPr>
      </w:pPr>
    </w:p>
    <w:p w14:paraId="1B5E5120" w14:textId="77777777" w:rsidR="00BF654C" w:rsidRPr="00BF654C" w:rsidRDefault="00BF654C" w:rsidP="00BF654C">
      <w:pPr>
        <w:bidi/>
        <w:jc w:val="both"/>
        <w:rPr>
          <w:rFonts w:cs="David" w:hint="cs"/>
          <w:rtl/>
        </w:rPr>
      </w:pPr>
      <w:r w:rsidRPr="00BF654C">
        <w:rPr>
          <w:rFonts w:cs="David" w:hint="cs"/>
          <w:u w:val="single"/>
          <w:rtl/>
        </w:rPr>
        <w:t xml:space="preserve">דני </w:t>
      </w:r>
      <w:proofErr w:type="spellStart"/>
      <w:r w:rsidRPr="00BF654C">
        <w:rPr>
          <w:rFonts w:cs="David" w:hint="cs"/>
          <w:u w:val="single"/>
          <w:rtl/>
        </w:rPr>
        <w:t>דנון</w:t>
      </w:r>
      <w:proofErr w:type="spellEnd"/>
      <w:r w:rsidRPr="00BF654C">
        <w:rPr>
          <w:rFonts w:cs="David" w:hint="cs"/>
          <w:u w:val="single"/>
          <w:rtl/>
        </w:rPr>
        <w:t>:</w:t>
      </w:r>
    </w:p>
    <w:p w14:paraId="0C5AE669" w14:textId="77777777" w:rsidR="00BF654C" w:rsidRPr="00BF654C" w:rsidRDefault="00BF654C" w:rsidP="00BF654C">
      <w:pPr>
        <w:bidi/>
        <w:jc w:val="both"/>
        <w:rPr>
          <w:rFonts w:cs="David" w:hint="cs"/>
          <w:rtl/>
        </w:rPr>
      </w:pPr>
    </w:p>
    <w:p w14:paraId="1645FCF3" w14:textId="77777777" w:rsidR="00BF654C" w:rsidRPr="00BF654C" w:rsidRDefault="00BF654C" w:rsidP="00BF654C">
      <w:pPr>
        <w:bidi/>
        <w:jc w:val="both"/>
        <w:rPr>
          <w:rFonts w:cs="David" w:hint="cs"/>
          <w:rtl/>
        </w:rPr>
      </w:pPr>
      <w:r w:rsidRPr="00BF654C">
        <w:rPr>
          <w:rFonts w:cs="David" w:hint="cs"/>
          <w:rtl/>
        </w:rPr>
        <w:tab/>
        <w:t xml:space="preserve"> ברכה. </w:t>
      </w:r>
    </w:p>
    <w:p w14:paraId="1605AF9A" w14:textId="77777777" w:rsidR="00BF654C" w:rsidRPr="00BF654C" w:rsidRDefault="00BF654C" w:rsidP="00BF654C">
      <w:pPr>
        <w:bidi/>
        <w:jc w:val="both"/>
        <w:rPr>
          <w:rFonts w:cs="David" w:hint="cs"/>
          <w:rtl/>
        </w:rPr>
      </w:pPr>
    </w:p>
    <w:p w14:paraId="732E58B2"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540D95E1" w14:textId="77777777" w:rsidR="00BF654C" w:rsidRPr="00BF654C" w:rsidRDefault="00BF654C" w:rsidP="00BF654C">
      <w:pPr>
        <w:bidi/>
        <w:jc w:val="both"/>
        <w:rPr>
          <w:rFonts w:cs="David" w:hint="cs"/>
          <w:rtl/>
        </w:rPr>
      </w:pPr>
    </w:p>
    <w:p w14:paraId="283BC443" w14:textId="77777777" w:rsidR="00BF654C" w:rsidRPr="00BF654C" w:rsidRDefault="00BF654C" w:rsidP="00BF654C">
      <w:pPr>
        <w:bidi/>
        <w:jc w:val="both"/>
        <w:rPr>
          <w:rFonts w:cs="David" w:hint="cs"/>
          <w:rtl/>
        </w:rPr>
      </w:pPr>
      <w:r w:rsidRPr="00BF654C">
        <w:rPr>
          <w:rFonts w:cs="David" w:hint="cs"/>
          <w:rtl/>
        </w:rPr>
        <w:tab/>
        <w:t xml:space="preserve"> כן. </w:t>
      </w:r>
    </w:p>
    <w:p w14:paraId="17E50AEB" w14:textId="77777777" w:rsidR="00BF654C" w:rsidRPr="00BF654C" w:rsidRDefault="00BF654C" w:rsidP="00BF654C">
      <w:pPr>
        <w:bidi/>
        <w:jc w:val="both"/>
        <w:rPr>
          <w:rFonts w:cs="David" w:hint="cs"/>
          <w:rtl/>
        </w:rPr>
      </w:pPr>
    </w:p>
    <w:p w14:paraId="48E0A546" w14:textId="77777777" w:rsidR="00BF654C" w:rsidRPr="00BF654C" w:rsidRDefault="00BF654C" w:rsidP="00BF654C">
      <w:pPr>
        <w:bidi/>
        <w:jc w:val="both"/>
        <w:rPr>
          <w:rFonts w:cs="David" w:hint="cs"/>
          <w:rtl/>
        </w:rPr>
      </w:pPr>
      <w:r w:rsidRPr="00BF654C">
        <w:rPr>
          <w:rFonts w:cs="David" w:hint="cs"/>
          <w:u w:val="single"/>
          <w:rtl/>
        </w:rPr>
        <w:t xml:space="preserve">זבולון </w:t>
      </w:r>
      <w:proofErr w:type="spellStart"/>
      <w:r w:rsidRPr="00BF654C">
        <w:rPr>
          <w:rFonts w:cs="David" w:hint="cs"/>
          <w:u w:val="single"/>
          <w:rtl/>
        </w:rPr>
        <w:t>אורלב</w:t>
      </w:r>
      <w:proofErr w:type="spellEnd"/>
      <w:r w:rsidRPr="00BF654C">
        <w:rPr>
          <w:rFonts w:cs="David" w:hint="cs"/>
          <w:u w:val="single"/>
          <w:rtl/>
        </w:rPr>
        <w:t>:</w:t>
      </w:r>
    </w:p>
    <w:p w14:paraId="6D314857" w14:textId="77777777" w:rsidR="00BF654C" w:rsidRPr="00BF654C" w:rsidRDefault="00BF654C" w:rsidP="00BF654C">
      <w:pPr>
        <w:bidi/>
        <w:jc w:val="both"/>
        <w:rPr>
          <w:rFonts w:cs="David" w:hint="cs"/>
          <w:rtl/>
        </w:rPr>
      </w:pPr>
    </w:p>
    <w:p w14:paraId="16B1309D" w14:textId="77777777" w:rsidR="00BF654C" w:rsidRPr="00BF654C" w:rsidRDefault="00BF654C" w:rsidP="00BF654C">
      <w:pPr>
        <w:bidi/>
        <w:jc w:val="both"/>
        <w:rPr>
          <w:rFonts w:cs="David" w:hint="cs"/>
          <w:rtl/>
        </w:rPr>
      </w:pPr>
      <w:r w:rsidRPr="00BF654C">
        <w:rPr>
          <w:rFonts w:cs="David" w:hint="cs"/>
          <w:rtl/>
        </w:rPr>
        <w:tab/>
        <w:t xml:space="preserve">זה ניצול לרעה של תקנון הכנסת. </w:t>
      </w:r>
    </w:p>
    <w:p w14:paraId="26A2A604" w14:textId="77777777" w:rsidR="00BF654C" w:rsidRPr="00BF654C" w:rsidRDefault="00BF654C" w:rsidP="00BF654C">
      <w:pPr>
        <w:bidi/>
        <w:jc w:val="both"/>
        <w:rPr>
          <w:rFonts w:cs="David" w:hint="cs"/>
          <w:rtl/>
        </w:rPr>
      </w:pPr>
    </w:p>
    <w:p w14:paraId="48C7BD05"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31AB534A" w14:textId="77777777" w:rsidR="00BF654C" w:rsidRPr="00BF654C" w:rsidRDefault="00BF654C" w:rsidP="00BF654C">
      <w:pPr>
        <w:bidi/>
        <w:jc w:val="both"/>
        <w:rPr>
          <w:rFonts w:cs="David" w:hint="cs"/>
          <w:rtl/>
        </w:rPr>
      </w:pPr>
    </w:p>
    <w:p w14:paraId="14A71BFF" w14:textId="77777777" w:rsidR="00BF654C" w:rsidRPr="00BF654C" w:rsidRDefault="00BF654C" w:rsidP="00BF654C">
      <w:pPr>
        <w:bidi/>
        <w:jc w:val="both"/>
        <w:rPr>
          <w:rFonts w:cs="David" w:hint="cs"/>
          <w:rtl/>
        </w:rPr>
      </w:pPr>
      <w:r w:rsidRPr="00BF654C">
        <w:rPr>
          <w:rFonts w:cs="David" w:hint="cs"/>
          <w:rtl/>
        </w:rPr>
        <w:tab/>
        <w:t xml:space="preserve">מי שהציע את זה הוא חבר הכנסת ברכה כחלק - - - </w:t>
      </w:r>
    </w:p>
    <w:p w14:paraId="69E9BE81" w14:textId="77777777" w:rsidR="00BF654C" w:rsidRPr="00BF654C" w:rsidRDefault="00BF654C" w:rsidP="00BF654C">
      <w:pPr>
        <w:bidi/>
        <w:jc w:val="both"/>
        <w:rPr>
          <w:rFonts w:cs="David" w:hint="cs"/>
          <w:rtl/>
        </w:rPr>
      </w:pPr>
    </w:p>
    <w:p w14:paraId="473E55E5" w14:textId="77777777" w:rsidR="00BF654C" w:rsidRPr="00BF654C" w:rsidRDefault="00BF654C" w:rsidP="00BF654C">
      <w:pPr>
        <w:bidi/>
        <w:jc w:val="both"/>
        <w:rPr>
          <w:rFonts w:cs="David" w:hint="cs"/>
          <w:rtl/>
        </w:rPr>
      </w:pPr>
      <w:r w:rsidRPr="00BF654C">
        <w:rPr>
          <w:rFonts w:cs="David" w:hint="cs"/>
          <w:u w:val="single"/>
          <w:rtl/>
        </w:rPr>
        <w:t xml:space="preserve">זבולון </w:t>
      </w:r>
      <w:proofErr w:type="spellStart"/>
      <w:r w:rsidRPr="00BF654C">
        <w:rPr>
          <w:rFonts w:cs="David" w:hint="cs"/>
          <w:u w:val="single"/>
          <w:rtl/>
        </w:rPr>
        <w:t>אורלב</w:t>
      </w:r>
      <w:proofErr w:type="spellEnd"/>
      <w:r w:rsidRPr="00BF654C">
        <w:rPr>
          <w:rFonts w:cs="David" w:hint="cs"/>
          <w:u w:val="single"/>
          <w:rtl/>
        </w:rPr>
        <w:t>:</w:t>
      </w:r>
    </w:p>
    <w:p w14:paraId="3D7215C6" w14:textId="77777777" w:rsidR="00BF654C" w:rsidRPr="00BF654C" w:rsidRDefault="00BF654C" w:rsidP="00BF654C">
      <w:pPr>
        <w:bidi/>
        <w:jc w:val="both"/>
        <w:rPr>
          <w:rFonts w:cs="David" w:hint="cs"/>
          <w:rtl/>
        </w:rPr>
      </w:pPr>
    </w:p>
    <w:p w14:paraId="5CBA0FC4" w14:textId="77777777" w:rsidR="00BF654C" w:rsidRPr="00BF654C" w:rsidRDefault="00BF654C" w:rsidP="00BF654C">
      <w:pPr>
        <w:bidi/>
        <w:jc w:val="both"/>
        <w:rPr>
          <w:rFonts w:cs="David" w:hint="cs"/>
          <w:rtl/>
        </w:rPr>
      </w:pPr>
      <w:r w:rsidRPr="00BF654C">
        <w:rPr>
          <w:rFonts w:cs="David" w:hint="cs"/>
          <w:rtl/>
        </w:rPr>
        <w:tab/>
        <w:t xml:space="preserve"> כל הבעיה בגלל איזו גחמה אישית - - - </w:t>
      </w:r>
    </w:p>
    <w:p w14:paraId="68FBACF0" w14:textId="77777777" w:rsidR="00BF654C" w:rsidRPr="00BF654C" w:rsidRDefault="00BF654C" w:rsidP="00BF654C">
      <w:pPr>
        <w:bidi/>
        <w:jc w:val="both"/>
        <w:rPr>
          <w:rFonts w:cs="David" w:hint="cs"/>
          <w:rtl/>
        </w:rPr>
      </w:pPr>
    </w:p>
    <w:p w14:paraId="1A26721E"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4FF4B733" w14:textId="77777777" w:rsidR="00BF654C" w:rsidRPr="00BF654C" w:rsidRDefault="00BF654C" w:rsidP="00BF654C">
      <w:pPr>
        <w:bidi/>
        <w:jc w:val="both"/>
        <w:rPr>
          <w:rFonts w:cs="David" w:hint="cs"/>
          <w:rtl/>
        </w:rPr>
      </w:pPr>
    </w:p>
    <w:p w14:paraId="7A24F23F" w14:textId="77777777" w:rsidR="00BF654C" w:rsidRPr="00BF654C" w:rsidRDefault="00BF654C" w:rsidP="00BF654C">
      <w:pPr>
        <w:bidi/>
        <w:jc w:val="both"/>
        <w:rPr>
          <w:rFonts w:cs="David" w:hint="cs"/>
          <w:rtl/>
        </w:rPr>
      </w:pPr>
      <w:r w:rsidRPr="00BF654C">
        <w:rPr>
          <w:rFonts w:cs="David" w:hint="cs"/>
          <w:rtl/>
        </w:rPr>
        <w:tab/>
        <w:t xml:space="preserve"> כחלק ממאבק </w:t>
      </w:r>
      <w:proofErr w:type="spellStart"/>
      <w:r w:rsidRPr="00BF654C">
        <w:rPr>
          <w:rFonts w:cs="David" w:hint="cs"/>
          <w:rtl/>
        </w:rPr>
        <w:t>פרלמנטרי</w:t>
      </w:r>
      <w:proofErr w:type="spellEnd"/>
      <w:r w:rsidRPr="00BF654C">
        <w:rPr>
          <w:rFonts w:cs="David" w:hint="cs"/>
          <w:rtl/>
        </w:rPr>
        <w:t xml:space="preserve"> בחוק אבל ברור שלא ניתן להפריד בין שני החוקים האלה, אפשר להתנגד להם, אפשר לתמוך בהם אבל המקום הנכון לדון בשניהם ביחד זה כמובן בתוך ועדת החוקה לכן אנחנו כאן נכבד את המאבק </w:t>
      </w:r>
      <w:proofErr w:type="spellStart"/>
      <w:r w:rsidRPr="00BF654C">
        <w:rPr>
          <w:rFonts w:cs="David" w:hint="cs"/>
          <w:rtl/>
        </w:rPr>
        <w:t>הפלמנטרי</w:t>
      </w:r>
      <w:proofErr w:type="spellEnd"/>
      <w:r w:rsidRPr="00BF654C">
        <w:rPr>
          <w:rFonts w:cs="David" w:hint="cs"/>
          <w:rtl/>
        </w:rPr>
        <w:t xml:space="preserve"> אבל לא נעשה חוכא ואטלולא מהכנסת ולכן אני ממליץ אפילו לא לקיים על זה דיון יותר מדי רציני אלא מייד לקבל כאן החלטה שהנושא יעבור לוועדת החוקה כחוק משלים, אפילו דיון במליאת הכנסת התקיים ביחד בשני החוקים האלה באופן משולב. </w:t>
      </w:r>
    </w:p>
    <w:p w14:paraId="766E491A" w14:textId="77777777" w:rsidR="00BF654C" w:rsidRPr="00BF654C" w:rsidRDefault="00BF654C" w:rsidP="00BF654C">
      <w:pPr>
        <w:bidi/>
        <w:jc w:val="both"/>
        <w:rPr>
          <w:rFonts w:cs="David" w:hint="cs"/>
          <w:rtl/>
        </w:rPr>
      </w:pPr>
      <w:r w:rsidRPr="00BF654C">
        <w:rPr>
          <w:rFonts w:cs="David" w:hint="cs"/>
          <w:u w:val="single"/>
          <w:rtl/>
        </w:rPr>
        <w:t xml:space="preserve">מנחם אליעזר </w:t>
      </w:r>
      <w:proofErr w:type="spellStart"/>
      <w:r w:rsidRPr="00BF654C">
        <w:rPr>
          <w:rFonts w:cs="David" w:hint="cs"/>
          <w:u w:val="single"/>
          <w:rtl/>
        </w:rPr>
        <w:t>מוזס</w:t>
      </w:r>
      <w:proofErr w:type="spellEnd"/>
      <w:r w:rsidRPr="00BF654C">
        <w:rPr>
          <w:rFonts w:cs="David" w:hint="cs"/>
          <w:u w:val="single"/>
          <w:rtl/>
        </w:rPr>
        <w:t>:</w:t>
      </w:r>
    </w:p>
    <w:p w14:paraId="7FF77223" w14:textId="77777777" w:rsidR="00BF654C" w:rsidRPr="00BF654C" w:rsidRDefault="00BF654C" w:rsidP="00BF654C">
      <w:pPr>
        <w:bidi/>
        <w:jc w:val="both"/>
        <w:rPr>
          <w:rFonts w:cs="David" w:hint="cs"/>
          <w:rtl/>
        </w:rPr>
      </w:pPr>
    </w:p>
    <w:p w14:paraId="52E2A71E" w14:textId="77777777" w:rsidR="00BF654C" w:rsidRPr="00BF654C" w:rsidRDefault="00BF654C" w:rsidP="00BF654C">
      <w:pPr>
        <w:bidi/>
        <w:jc w:val="both"/>
        <w:rPr>
          <w:rFonts w:cs="David" w:hint="cs"/>
          <w:rtl/>
        </w:rPr>
      </w:pPr>
      <w:r w:rsidRPr="00BF654C">
        <w:rPr>
          <w:rFonts w:cs="David" w:hint="cs"/>
          <w:rtl/>
        </w:rPr>
        <w:tab/>
        <w:t>גם סגן שר?</w:t>
      </w:r>
    </w:p>
    <w:p w14:paraId="5C321438" w14:textId="77777777" w:rsidR="00BF654C" w:rsidRPr="00BF654C" w:rsidRDefault="00BF654C" w:rsidP="00BF654C">
      <w:pPr>
        <w:bidi/>
        <w:jc w:val="both"/>
        <w:rPr>
          <w:rFonts w:cs="David" w:hint="cs"/>
          <w:rtl/>
        </w:rPr>
      </w:pPr>
    </w:p>
    <w:p w14:paraId="083E9EE2"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65620536" w14:textId="77777777" w:rsidR="00BF654C" w:rsidRPr="00BF654C" w:rsidRDefault="00BF654C" w:rsidP="00BF654C">
      <w:pPr>
        <w:bidi/>
        <w:jc w:val="both"/>
        <w:rPr>
          <w:rFonts w:cs="David" w:hint="cs"/>
          <w:rtl/>
        </w:rPr>
      </w:pPr>
    </w:p>
    <w:p w14:paraId="7C6EE2E6" w14:textId="77777777" w:rsidR="00BF654C" w:rsidRPr="00BF654C" w:rsidRDefault="00BF654C" w:rsidP="00BF654C">
      <w:pPr>
        <w:bidi/>
        <w:jc w:val="both"/>
        <w:rPr>
          <w:rFonts w:cs="David" w:hint="cs"/>
          <w:rtl/>
        </w:rPr>
      </w:pPr>
      <w:r w:rsidRPr="00BF654C">
        <w:rPr>
          <w:rFonts w:cs="David" w:hint="cs"/>
          <w:rtl/>
        </w:rPr>
        <w:tab/>
        <w:t xml:space="preserve">על זה תדון ועדת חוקה. </w:t>
      </w:r>
    </w:p>
    <w:p w14:paraId="45037C2D" w14:textId="77777777" w:rsidR="00BF654C" w:rsidRPr="00BF654C" w:rsidRDefault="00BF654C" w:rsidP="00BF654C">
      <w:pPr>
        <w:bidi/>
        <w:jc w:val="both"/>
        <w:rPr>
          <w:rFonts w:cs="David" w:hint="cs"/>
          <w:rtl/>
        </w:rPr>
      </w:pPr>
    </w:p>
    <w:p w14:paraId="31BFB678" w14:textId="77777777" w:rsidR="00BF654C" w:rsidRPr="00BF654C" w:rsidRDefault="00BF654C" w:rsidP="00BF654C">
      <w:pPr>
        <w:bidi/>
        <w:jc w:val="both"/>
        <w:rPr>
          <w:rFonts w:cs="David" w:hint="cs"/>
          <w:rtl/>
        </w:rPr>
      </w:pPr>
      <w:r w:rsidRPr="00BF654C">
        <w:rPr>
          <w:rFonts w:cs="David" w:hint="cs"/>
          <w:u w:val="single"/>
          <w:rtl/>
        </w:rPr>
        <w:t xml:space="preserve">זבולון </w:t>
      </w:r>
      <w:proofErr w:type="spellStart"/>
      <w:r w:rsidRPr="00BF654C">
        <w:rPr>
          <w:rFonts w:cs="David" w:hint="cs"/>
          <w:u w:val="single"/>
          <w:rtl/>
        </w:rPr>
        <w:t>אורלב</w:t>
      </w:r>
      <w:proofErr w:type="spellEnd"/>
      <w:r w:rsidRPr="00BF654C">
        <w:rPr>
          <w:rFonts w:cs="David" w:hint="cs"/>
          <w:u w:val="single"/>
          <w:rtl/>
        </w:rPr>
        <w:t>:</w:t>
      </w:r>
    </w:p>
    <w:p w14:paraId="22C7F78E" w14:textId="77777777" w:rsidR="00BF654C" w:rsidRPr="00BF654C" w:rsidRDefault="00BF654C" w:rsidP="00BF654C">
      <w:pPr>
        <w:bidi/>
        <w:jc w:val="both"/>
        <w:rPr>
          <w:rFonts w:cs="David" w:hint="cs"/>
          <w:rtl/>
        </w:rPr>
      </w:pPr>
    </w:p>
    <w:p w14:paraId="6C70D3E1" w14:textId="77777777" w:rsidR="00BF654C" w:rsidRPr="00BF654C" w:rsidRDefault="00BF654C" w:rsidP="00BF654C">
      <w:pPr>
        <w:bidi/>
        <w:jc w:val="both"/>
        <w:rPr>
          <w:rFonts w:cs="David" w:hint="cs"/>
          <w:rtl/>
        </w:rPr>
      </w:pPr>
      <w:r w:rsidRPr="00BF654C">
        <w:rPr>
          <w:rFonts w:cs="David" w:hint="cs"/>
          <w:rtl/>
        </w:rPr>
        <w:tab/>
        <w:t xml:space="preserve"> אם יהיה סגן שר אני אוסר על הפרוות. </w:t>
      </w:r>
    </w:p>
    <w:p w14:paraId="3F7D6203" w14:textId="77777777" w:rsidR="00BF654C" w:rsidRPr="00BF654C" w:rsidRDefault="00BF654C" w:rsidP="00BF654C">
      <w:pPr>
        <w:bidi/>
        <w:jc w:val="both"/>
        <w:rPr>
          <w:rFonts w:cs="David" w:hint="cs"/>
          <w:rtl/>
        </w:rPr>
      </w:pPr>
    </w:p>
    <w:p w14:paraId="4825EFEC" w14:textId="77777777" w:rsidR="00BF654C" w:rsidRPr="00BF654C" w:rsidRDefault="00BF654C" w:rsidP="00BF654C">
      <w:pPr>
        <w:bidi/>
        <w:jc w:val="both"/>
        <w:rPr>
          <w:rFonts w:cs="David" w:hint="cs"/>
          <w:rtl/>
        </w:rPr>
      </w:pPr>
      <w:r w:rsidRPr="00BF654C">
        <w:rPr>
          <w:rFonts w:cs="David" w:hint="cs"/>
          <w:u w:val="single"/>
          <w:rtl/>
        </w:rPr>
        <w:t xml:space="preserve">היו"ר זאב </w:t>
      </w:r>
      <w:proofErr w:type="spellStart"/>
      <w:r w:rsidRPr="00BF654C">
        <w:rPr>
          <w:rFonts w:cs="David" w:hint="cs"/>
          <w:u w:val="single"/>
          <w:rtl/>
        </w:rPr>
        <w:t>אלקין</w:t>
      </w:r>
      <w:proofErr w:type="spellEnd"/>
      <w:r w:rsidRPr="00BF654C">
        <w:rPr>
          <w:rFonts w:cs="David" w:hint="cs"/>
          <w:u w:val="single"/>
          <w:rtl/>
        </w:rPr>
        <w:t>:</w:t>
      </w:r>
    </w:p>
    <w:p w14:paraId="7271FA9C" w14:textId="77777777" w:rsidR="00BF654C" w:rsidRPr="00BF654C" w:rsidRDefault="00BF654C" w:rsidP="00BF654C">
      <w:pPr>
        <w:bidi/>
        <w:jc w:val="both"/>
        <w:rPr>
          <w:rFonts w:cs="David" w:hint="cs"/>
          <w:rtl/>
        </w:rPr>
      </w:pPr>
    </w:p>
    <w:p w14:paraId="19A836A0" w14:textId="77777777" w:rsidR="00BF654C" w:rsidRPr="00BF654C" w:rsidRDefault="00BF654C" w:rsidP="00BF654C">
      <w:pPr>
        <w:bidi/>
        <w:jc w:val="both"/>
        <w:rPr>
          <w:rFonts w:cs="David" w:hint="cs"/>
          <w:rtl/>
        </w:rPr>
      </w:pPr>
      <w:r w:rsidRPr="00BF654C">
        <w:rPr>
          <w:rFonts w:cs="David" w:hint="cs"/>
          <w:rtl/>
        </w:rPr>
        <w:tab/>
        <w:t xml:space="preserve"> על זה תדון ועדת חוקה. </w:t>
      </w:r>
    </w:p>
    <w:p w14:paraId="654446A7" w14:textId="77777777" w:rsidR="00BF654C" w:rsidRPr="00BF654C" w:rsidRDefault="00BF654C" w:rsidP="00BF654C">
      <w:pPr>
        <w:bidi/>
        <w:jc w:val="both"/>
        <w:rPr>
          <w:rFonts w:cs="David" w:hint="cs"/>
          <w:rtl/>
        </w:rPr>
      </w:pPr>
    </w:p>
    <w:p w14:paraId="07576D28" w14:textId="77777777" w:rsidR="00BF654C" w:rsidRPr="00BF654C" w:rsidRDefault="00BF654C" w:rsidP="00BF654C">
      <w:pPr>
        <w:bidi/>
        <w:jc w:val="both"/>
        <w:rPr>
          <w:rFonts w:cs="David" w:hint="cs"/>
          <w:rtl/>
        </w:rPr>
      </w:pPr>
      <w:r w:rsidRPr="00BF654C">
        <w:rPr>
          <w:rFonts w:cs="David" w:hint="cs"/>
          <w:rtl/>
        </w:rPr>
        <w:tab/>
        <w:t xml:space="preserve">אני מביא לחברים הצעה לאשר את ועדת החוקה כוועדה שמוסמכת לדון בחוק הזה, מי בעד? מי נגד? מי נמנע? הבקשה אושרה והחוק יעבור לוועדת החוקה. תם סדר היום, תודה רבה לכולם. </w:t>
      </w:r>
    </w:p>
    <w:p w14:paraId="40034E01" w14:textId="77777777" w:rsidR="00BF654C" w:rsidRPr="00BF654C" w:rsidRDefault="00BF654C" w:rsidP="00BF654C">
      <w:pPr>
        <w:bidi/>
        <w:jc w:val="both"/>
        <w:rPr>
          <w:rFonts w:cs="David" w:hint="cs"/>
          <w:rtl/>
        </w:rPr>
      </w:pPr>
    </w:p>
    <w:p w14:paraId="59D45839" w14:textId="77777777" w:rsidR="00BF654C" w:rsidRPr="00BF654C" w:rsidRDefault="00BF654C" w:rsidP="00BF654C">
      <w:pPr>
        <w:bidi/>
        <w:jc w:val="both"/>
        <w:rPr>
          <w:rFonts w:cs="David" w:hint="cs"/>
          <w:rtl/>
        </w:rPr>
      </w:pPr>
    </w:p>
    <w:p w14:paraId="42497712" w14:textId="77777777" w:rsidR="00BF654C" w:rsidRPr="00BF654C" w:rsidRDefault="00BF654C" w:rsidP="00BF654C">
      <w:pPr>
        <w:bidi/>
        <w:jc w:val="both"/>
        <w:rPr>
          <w:rFonts w:cs="David" w:hint="cs"/>
          <w:rtl/>
        </w:rPr>
      </w:pPr>
    </w:p>
    <w:p w14:paraId="1769CAC1" w14:textId="77777777" w:rsidR="00BF654C" w:rsidRPr="00BF654C" w:rsidRDefault="00BF654C" w:rsidP="00BF654C">
      <w:pPr>
        <w:bidi/>
        <w:jc w:val="both"/>
        <w:rPr>
          <w:rFonts w:cs="David" w:hint="cs"/>
          <w:rtl/>
        </w:rPr>
      </w:pPr>
    </w:p>
    <w:p w14:paraId="50940017" w14:textId="77777777" w:rsidR="00BF654C" w:rsidRPr="00BF654C" w:rsidRDefault="00BF654C" w:rsidP="00BF654C">
      <w:pPr>
        <w:bidi/>
        <w:jc w:val="both"/>
        <w:rPr>
          <w:rFonts w:cs="David" w:hint="cs"/>
          <w:b/>
          <w:bCs/>
          <w:u w:val="single"/>
          <w:rtl/>
        </w:rPr>
      </w:pPr>
      <w:r w:rsidRPr="00BF654C">
        <w:rPr>
          <w:rFonts w:cs="David" w:hint="cs"/>
          <w:b/>
          <w:bCs/>
          <w:u w:val="single"/>
          <w:rtl/>
        </w:rPr>
        <w:t>הישיבה ננעלה בשעה 09:35</w:t>
      </w:r>
    </w:p>
    <w:p w14:paraId="58D4521D" w14:textId="77777777" w:rsidR="00BF654C" w:rsidRPr="00BF654C" w:rsidRDefault="00BF654C" w:rsidP="00BF654C">
      <w:pPr>
        <w:bidi/>
        <w:jc w:val="both"/>
        <w:rPr>
          <w:rFonts w:cs="David" w:hint="cs"/>
          <w:rtl/>
        </w:rPr>
      </w:pPr>
    </w:p>
    <w:p w14:paraId="645F019E" w14:textId="77777777" w:rsidR="00BF654C" w:rsidRPr="00BF654C" w:rsidRDefault="00BF654C" w:rsidP="00BF654C">
      <w:pPr>
        <w:bidi/>
        <w:jc w:val="both"/>
        <w:rPr>
          <w:rFonts w:cs="David" w:hint="cs"/>
          <w:rtl/>
        </w:rPr>
      </w:pPr>
    </w:p>
    <w:p w14:paraId="2BCDF77F" w14:textId="77777777" w:rsidR="00BF654C" w:rsidRPr="00BF654C" w:rsidRDefault="00BF654C" w:rsidP="00BF654C">
      <w:pPr>
        <w:bidi/>
        <w:jc w:val="both"/>
        <w:rPr>
          <w:rFonts w:cs="David" w:hint="cs"/>
          <w:rtl/>
        </w:rPr>
      </w:pPr>
    </w:p>
    <w:p w14:paraId="179C8899" w14:textId="77777777" w:rsidR="00BF654C" w:rsidRPr="00BF654C" w:rsidRDefault="00BF654C" w:rsidP="00BF654C">
      <w:pPr>
        <w:bidi/>
        <w:jc w:val="both"/>
        <w:rPr>
          <w:rFonts w:cs="David" w:hint="cs"/>
          <w:rtl/>
        </w:rPr>
      </w:pPr>
    </w:p>
    <w:p w14:paraId="6B3117AB" w14:textId="77777777" w:rsidR="00BF654C" w:rsidRPr="00BF654C" w:rsidRDefault="00BF654C" w:rsidP="00BF654C">
      <w:pPr>
        <w:bidi/>
        <w:jc w:val="both"/>
        <w:rPr>
          <w:rFonts w:cs="David" w:hint="cs"/>
          <w:rtl/>
        </w:rPr>
      </w:pPr>
    </w:p>
    <w:p w14:paraId="5565DCE7" w14:textId="77777777" w:rsidR="00BF654C" w:rsidRPr="00BF654C" w:rsidRDefault="00BF654C" w:rsidP="00BF654C">
      <w:pPr>
        <w:bidi/>
        <w:jc w:val="both"/>
        <w:rPr>
          <w:rFonts w:cs="David" w:hint="cs"/>
          <w:rtl/>
        </w:rPr>
      </w:pPr>
    </w:p>
    <w:p w14:paraId="3FD86568" w14:textId="77777777" w:rsidR="00BF654C" w:rsidRPr="00BF654C" w:rsidRDefault="00BF654C" w:rsidP="00BF654C">
      <w:pPr>
        <w:bidi/>
        <w:jc w:val="both"/>
        <w:rPr>
          <w:rFonts w:cs="David" w:hint="cs"/>
          <w:rtl/>
        </w:rPr>
      </w:pPr>
    </w:p>
    <w:p w14:paraId="6BB7184D" w14:textId="77777777" w:rsidR="00BF654C" w:rsidRPr="00BF654C" w:rsidRDefault="00BF654C" w:rsidP="00BF654C">
      <w:pPr>
        <w:bidi/>
        <w:jc w:val="both"/>
        <w:rPr>
          <w:rFonts w:cs="David" w:hint="cs"/>
          <w:rtl/>
        </w:rPr>
      </w:pPr>
    </w:p>
    <w:p w14:paraId="6A2C33C9" w14:textId="77777777" w:rsidR="00BF654C" w:rsidRPr="00BF654C" w:rsidRDefault="00BF654C" w:rsidP="00BF654C">
      <w:pPr>
        <w:bidi/>
        <w:jc w:val="both"/>
        <w:rPr>
          <w:rFonts w:cs="David" w:hint="cs"/>
          <w:rtl/>
        </w:rPr>
      </w:pPr>
    </w:p>
    <w:p w14:paraId="3CCBA2ED" w14:textId="77777777" w:rsidR="00BF654C" w:rsidRPr="00BF654C" w:rsidRDefault="00BF654C" w:rsidP="00BF654C">
      <w:pPr>
        <w:bidi/>
        <w:jc w:val="both"/>
        <w:rPr>
          <w:rFonts w:cs="David" w:hint="cs"/>
          <w:rtl/>
        </w:rPr>
      </w:pPr>
    </w:p>
    <w:p w14:paraId="6B363011" w14:textId="77777777" w:rsidR="00BF654C" w:rsidRPr="00BF654C" w:rsidRDefault="00BF654C" w:rsidP="00BF654C">
      <w:pPr>
        <w:bidi/>
        <w:jc w:val="both"/>
        <w:rPr>
          <w:rFonts w:cs="David" w:hint="cs"/>
          <w:rtl/>
        </w:rPr>
      </w:pPr>
    </w:p>
    <w:p w14:paraId="18DEF171" w14:textId="77777777" w:rsidR="00552A80" w:rsidRPr="00BF654C" w:rsidRDefault="00552A80" w:rsidP="00BF654C">
      <w:pPr>
        <w:bidi/>
        <w:jc w:val="both"/>
        <w:rPr>
          <w:rFonts w:cs="David"/>
        </w:rPr>
      </w:pPr>
    </w:p>
    <w:sectPr w:rsidR="00552A80" w:rsidRPr="00BF654C" w:rsidSect="00BF654C">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F85D6" w14:textId="77777777" w:rsidR="00BF654C" w:rsidRDefault="00BF654C">
      <w:r>
        <w:separator/>
      </w:r>
    </w:p>
  </w:endnote>
  <w:endnote w:type="continuationSeparator" w:id="0">
    <w:p w14:paraId="19C0F1BF" w14:textId="77777777" w:rsidR="00BF654C" w:rsidRDefault="00BF6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139DE" w14:textId="77777777" w:rsidR="00BF654C" w:rsidRDefault="00BF654C">
      <w:r>
        <w:separator/>
      </w:r>
    </w:p>
  </w:footnote>
  <w:footnote w:type="continuationSeparator" w:id="0">
    <w:p w14:paraId="24679DC9" w14:textId="77777777" w:rsidR="00BF654C" w:rsidRDefault="00BF6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6706E" w14:textId="77777777" w:rsidR="00BF654C" w:rsidRDefault="00BF654C" w:rsidP="00BF654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2D3EB34" w14:textId="77777777" w:rsidR="00BF654C" w:rsidRDefault="00BF654C">
    <w:pPr>
      <w:pStyle w:val="Header"/>
      <w:ind w:right="360"/>
      <w:jc w:val="both"/>
      <w:rPr>
        <w:rtl/>
      </w:rPr>
    </w:pPr>
  </w:p>
  <w:p w14:paraId="06F2E90F" w14:textId="77777777" w:rsidR="00BF654C" w:rsidRDefault="00BF654C"/>
  <w:p w14:paraId="2FE39CA6" w14:textId="77777777" w:rsidR="00BF654C" w:rsidRDefault="00BF654C"/>
  <w:p w14:paraId="49FD489F" w14:textId="77777777" w:rsidR="00BF654C" w:rsidRDefault="00BF654C"/>
  <w:p w14:paraId="14D7DE12" w14:textId="77777777" w:rsidR="00BF654C" w:rsidRDefault="00BF654C"/>
  <w:p w14:paraId="386F1801" w14:textId="77777777" w:rsidR="00BF654C" w:rsidRDefault="00BF654C"/>
  <w:p w14:paraId="18F8B26F" w14:textId="77777777" w:rsidR="00BF654C" w:rsidRDefault="00BF654C"/>
  <w:p w14:paraId="17E21E86" w14:textId="77777777" w:rsidR="00BF654C" w:rsidRDefault="00BF654C"/>
  <w:p w14:paraId="58B9B81F" w14:textId="77777777" w:rsidR="00BF654C" w:rsidRDefault="00BF654C"/>
  <w:p w14:paraId="67D95500" w14:textId="77777777" w:rsidR="00BF654C" w:rsidRDefault="00BF654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A8D59" w14:textId="77777777" w:rsidR="00BF654C" w:rsidRDefault="00BF654C" w:rsidP="00BF654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13</w:t>
    </w:r>
    <w:r>
      <w:rPr>
        <w:rStyle w:val="PageNumber"/>
        <w:rtl/>
      </w:rPr>
      <w:fldChar w:fldCharType="end"/>
    </w:r>
  </w:p>
  <w:p w14:paraId="4F8D796E" w14:textId="77777777" w:rsidR="00BF654C" w:rsidRDefault="00BF654C" w:rsidP="00BF654C">
    <w:pPr>
      <w:pStyle w:val="Header"/>
      <w:ind w:right="360"/>
      <w:jc w:val="both"/>
      <w:rPr>
        <w:rStyle w:val="PageNumber"/>
        <w:rFonts w:hint="cs"/>
        <w:rtl/>
      </w:rPr>
    </w:pPr>
    <w:r>
      <w:rPr>
        <w:rtl/>
      </w:rPr>
      <w:t>וע</w:t>
    </w:r>
    <w:r>
      <w:rPr>
        <w:rStyle w:val="PageNumber"/>
        <w:rFonts w:hint="cs"/>
        <w:rtl/>
      </w:rPr>
      <w:t>דת הכנסת</w:t>
    </w:r>
  </w:p>
  <w:p w14:paraId="01785299" w14:textId="77777777" w:rsidR="00BF654C" w:rsidRDefault="00BF654C" w:rsidP="00BF654C">
    <w:pPr>
      <w:pStyle w:val="Header"/>
      <w:ind w:right="360"/>
      <w:jc w:val="both"/>
      <w:rPr>
        <w:rStyle w:val="PageNumber"/>
        <w:rFonts w:hint="cs"/>
        <w:rtl/>
      </w:rPr>
    </w:pPr>
    <w:r>
      <w:rPr>
        <w:rStyle w:val="PageNumber"/>
        <w:rFonts w:hint="cs"/>
        <w:rtl/>
      </w:rPr>
      <w:t>23.6.2009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6277פרוטוקול_ישיבת_ועדה.doc"/>
    <w:docVar w:name="StartMode" w:val="3"/>
  </w:docVars>
  <w:rsids>
    <w:rsidRoot w:val="00E732A8"/>
    <w:rsid w:val="004103F8"/>
    <w:rsid w:val="00552A80"/>
    <w:rsid w:val="00965806"/>
    <w:rsid w:val="009A720A"/>
    <w:rsid w:val="00BF654C"/>
    <w:rsid w:val="00E732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64D280F1"/>
  <w15:chartTrackingRefBased/>
  <w15:docId w15:val="{550EEF0D-8E47-4A80-915A-EF9CF18E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BF654C"/>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F654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BF6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2738</Words>
  <Characters>15610</Characters>
  <Application>Microsoft Office Word</Application>
  <DocSecurity>0</DocSecurity>
  <Lines>130</Lines>
  <Paragraphs>36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