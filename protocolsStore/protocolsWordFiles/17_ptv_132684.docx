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0604" w14:textId="77777777" w:rsidR="00B34314" w:rsidRPr="00B34314" w:rsidRDefault="00B34314" w:rsidP="00B34314">
      <w:pPr>
        <w:pStyle w:val="Heading5"/>
        <w:jc w:val="left"/>
        <w:rPr>
          <w:b/>
          <w:bCs/>
          <w:rtl/>
        </w:rPr>
      </w:pPr>
      <w:r w:rsidRPr="00B34314">
        <w:rPr>
          <w:b/>
          <w:bCs/>
          <w:rtl/>
        </w:rPr>
        <w:t xml:space="preserve">הכנסת </w:t>
      </w:r>
      <w:r w:rsidRPr="00B34314">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34314">
        <w:rPr>
          <w:b/>
          <w:bCs/>
          <w:rtl/>
        </w:rPr>
        <w:tab/>
        <w:t>נוסח לא מתוקן</w:t>
      </w:r>
    </w:p>
    <w:p w14:paraId="31A091DC" w14:textId="77777777" w:rsidR="00B34314" w:rsidRPr="00B34314" w:rsidRDefault="00B34314" w:rsidP="00B34314">
      <w:pPr>
        <w:bidi/>
        <w:jc w:val="both"/>
        <w:rPr>
          <w:rFonts w:cs="David"/>
          <w:b/>
          <w:bCs/>
          <w:rtl/>
        </w:rPr>
      </w:pPr>
      <w:r w:rsidRPr="00B34314">
        <w:rPr>
          <w:rFonts w:cs="David"/>
          <w:b/>
          <w:bCs/>
          <w:rtl/>
        </w:rPr>
        <w:t xml:space="preserve">מושב </w:t>
      </w:r>
      <w:r w:rsidRPr="00B34314">
        <w:rPr>
          <w:rFonts w:cs="David" w:hint="cs"/>
          <w:b/>
          <w:bCs/>
          <w:rtl/>
        </w:rPr>
        <w:t>שני</w:t>
      </w:r>
    </w:p>
    <w:p w14:paraId="7808668E" w14:textId="77777777" w:rsidR="00B34314" w:rsidRPr="00B34314" w:rsidRDefault="00B34314" w:rsidP="00B34314">
      <w:pPr>
        <w:bidi/>
        <w:jc w:val="both"/>
        <w:rPr>
          <w:rFonts w:cs="David"/>
          <w:b/>
          <w:bCs/>
          <w:rtl/>
        </w:rPr>
      </w:pPr>
    </w:p>
    <w:p w14:paraId="75535A48" w14:textId="77777777" w:rsidR="00B34314" w:rsidRPr="00B34314" w:rsidRDefault="00B34314" w:rsidP="00B34314">
      <w:pPr>
        <w:bidi/>
        <w:jc w:val="both"/>
        <w:rPr>
          <w:rFonts w:cs="David"/>
          <w:b/>
          <w:bCs/>
          <w:rtl/>
        </w:rPr>
      </w:pPr>
    </w:p>
    <w:p w14:paraId="19BB705F" w14:textId="77777777" w:rsidR="00B34314" w:rsidRPr="00B34314" w:rsidRDefault="00B34314" w:rsidP="00B34314">
      <w:pPr>
        <w:bidi/>
        <w:jc w:val="both"/>
        <w:rPr>
          <w:rFonts w:cs="David"/>
          <w:b/>
          <w:bCs/>
          <w:rtl/>
        </w:rPr>
      </w:pPr>
    </w:p>
    <w:p w14:paraId="46D2BBDC" w14:textId="77777777" w:rsidR="00B34314" w:rsidRPr="00B34314" w:rsidRDefault="00B34314" w:rsidP="00B34314">
      <w:pPr>
        <w:bidi/>
        <w:jc w:val="both"/>
        <w:rPr>
          <w:rFonts w:cs="David"/>
          <w:b/>
          <w:bCs/>
          <w:rtl/>
        </w:rPr>
      </w:pPr>
    </w:p>
    <w:p w14:paraId="1D7DCE7A" w14:textId="77777777" w:rsidR="00B34314" w:rsidRPr="00B34314" w:rsidRDefault="00B34314" w:rsidP="00B34314">
      <w:pPr>
        <w:bidi/>
        <w:jc w:val="center"/>
        <w:rPr>
          <w:rFonts w:cs="David" w:hint="cs"/>
          <w:b/>
          <w:bCs/>
          <w:rtl/>
        </w:rPr>
      </w:pPr>
      <w:r w:rsidRPr="00B34314">
        <w:rPr>
          <w:rFonts w:cs="David"/>
          <w:b/>
          <w:bCs/>
          <w:rtl/>
        </w:rPr>
        <w:t>פרוטוקול מס'</w:t>
      </w:r>
      <w:r w:rsidRPr="00B34314">
        <w:rPr>
          <w:rFonts w:cs="David" w:hint="cs"/>
          <w:b/>
          <w:bCs/>
          <w:rtl/>
        </w:rPr>
        <w:t xml:space="preserve"> 57</w:t>
      </w:r>
    </w:p>
    <w:p w14:paraId="7E66D2D7" w14:textId="77777777" w:rsidR="00B34314" w:rsidRPr="00B34314" w:rsidRDefault="00B34314" w:rsidP="00B34314">
      <w:pPr>
        <w:bidi/>
        <w:jc w:val="center"/>
        <w:rPr>
          <w:rFonts w:cs="David" w:hint="cs"/>
          <w:b/>
          <w:bCs/>
          <w:rtl/>
        </w:rPr>
      </w:pPr>
      <w:r w:rsidRPr="00B34314">
        <w:rPr>
          <w:rFonts w:cs="David" w:hint="cs"/>
          <w:b/>
          <w:bCs/>
          <w:rtl/>
        </w:rPr>
        <w:t>מישיבת ועדת הכנסת</w:t>
      </w:r>
    </w:p>
    <w:p w14:paraId="49B38EF8" w14:textId="77777777" w:rsidR="00B34314" w:rsidRPr="00B34314" w:rsidRDefault="00B34314" w:rsidP="00B34314">
      <w:pPr>
        <w:bidi/>
        <w:jc w:val="center"/>
        <w:rPr>
          <w:rFonts w:cs="David" w:hint="cs"/>
          <w:b/>
          <w:bCs/>
          <w:u w:val="single"/>
          <w:rtl/>
        </w:rPr>
      </w:pPr>
      <w:r w:rsidRPr="00B34314">
        <w:rPr>
          <w:rFonts w:cs="David" w:hint="cs"/>
          <w:b/>
          <w:bCs/>
          <w:u w:val="single"/>
          <w:rtl/>
        </w:rPr>
        <w:t>שהתקיימה ביום רביעי, ח' בכסלו התשס"ז (29/11/2006) בשעה 09:00</w:t>
      </w:r>
    </w:p>
    <w:p w14:paraId="0880AC85" w14:textId="77777777" w:rsidR="00B34314" w:rsidRPr="00B34314" w:rsidRDefault="00B34314" w:rsidP="00B34314">
      <w:pPr>
        <w:bidi/>
        <w:jc w:val="both"/>
        <w:rPr>
          <w:rFonts w:cs="David"/>
          <w:b/>
          <w:bCs/>
          <w:rtl/>
        </w:rPr>
      </w:pPr>
    </w:p>
    <w:p w14:paraId="4B67176C" w14:textId="77777777" w:rsidR="00B34314" w:rsidRPr="00B34314" w:rsidRDefault="00B34314" w:rsidP="00B34314">
      <w:pPr>
        <w:bidi/>
        <w:jc w:val="both"/>
        <w:rPr>
          <w:rFonts w:cs="David"/>
          <w:b/>
          <w:bCs/>
          <w:rtl/>
        </w:rPr>
      </w:pPr>
    </w:p>
    <w:p w14:paraId="4CFA7169" w14:textId="77777777" w:rsidR="00B34314" w:rsidRPr="00B34314" w:rsidRDefault="00B34314" w:rsidP="00B34314">
      <w:pPr>
        <w:tabs>
          <w:tab w:val="left" w:pos="1221"/>
        </w:tabs>
        <w:bidi/>
        <w:jc w:val="both"/>
        <w:rPr>
          <w:rFonts w:cs="David" w:hint="cs"/>
          <w:b/>
          <w:bCs/>
          <w:u w:val="single"/>
          <w:rtl/>
        </w:rPr>
      </w:pPr>
    </w:p>
    <w:p w14:paraId="3EDDA78E" w14:textId="77777777" w:rsidR="00B34314" w:rsidRPr="00B34314" w:rsidRDefault="00B34314" w:rsidP="00B34314">
      <w:pPr>
        <w:tabs>
          <w:tab w:val="left" w:pos="1221"/>
        </w:tabs>
        <w:bidi/>
        <w:ind w:left="1134" w:hanging="1134"/>
        <w:jc w:val="both"/>
        <w:rPr>
          <w:rFonts w:cs="David" w:hint="cs"/>
          <w:b/>
          <w:bCs/>
          <w:rtl/>
        </w:rPr>
      </w:pPr>
      <w:r w:rsidRPr="00B34314">
        <w:rPr>
          <w:rFonts w:cs="David"/>
          <w:b/>
          <w:bCs/>
          <w:u w:val="single"/>
          <w:rtl/>
        </w:rPr>
        <w:t>סדר היום</w:t>
      </w:r>
      <w:r w:rsidRPr="00B34314">
        <w:rPr>
          <w:rFonts w:cs="David"/>
          <w:rtl/>
        </w:rPr>
        <w:t>:</w:t>
      </w:r>
      <w:r w:rsidRPr="00B34314">
        <w:rPr>
          <w:rFonts w:cs="David" w:hint="cs"/>
          <w:b/>
          <w:bCs/>
          <w:rtl/>
        </w:rPr>
        <w:tab/>
        <w:t>דיון בהמלצות הוועדה הציבורית לקביעת שכר ותשלומים אחרים לחברי הכנסת בנושאים הבאים:</w:t>
      </w:r>
    </w:p>
    <w:p w14:paraId="5871C754" w14:textId="77777777" w:rsidR="00B34314" w:rsidRPr="00B34314" w:rsidRDefault="00B34314" w:rsidP="00B34314">
      <w:pPr>
        <w:tabs>
          <w:tab w:val="left" w:pos="1221"/>
        </w:tabs>
        <w:bidi/>
        <w:jc w:val="both"/>
        <w:rPr>
          <w:rFonts w:cs="David" w:hint="cs"/>
          <w:b/>
          <w:bCs/>
          <w:rtl/>
        </w:rPr>
      </w:pPr>
      <w:r w:rsidRPr="00B34314">
        <w:rPr>
          <w:rFonts w:cs="David" w:hint="cs"/>
          <w:b/>
          <w:bCs/>
          <w:rtl/>
        </w:rPr>
        <w:tab/>
        <w:t>1. בדיקות רפואיות תקופתיות לחברי הכנסת.</w:t>
      </w:r>
    </w:p>
    <w:p w14:paraId="1FF8CC11" w14:textId="77777777" w:rsidR="00B34314" w:rsidRPr="00B34314" w:rsidRDefault="00B34314" w:rsidP="00B34314">
      <w:pPr>
        <w:tabs>
          <w:tab w:val="left" w:pos="1221"/>
        </w:tabs>
        <w:bidi/>
        <w:jc w:val="both"/>
        <w:rPr>
          <w:rFonts w:cs="David" w:hint="cs"/>
          <w:b/>
          <w:bCs/>
          <w:rtl/>
        </w:rPr>
      </w:pPr>
      <w:r w:rsidRPr="00B34314">
        <w:rPr>
          <w:rFonts w:cs="David" w:hint="cs"/>
          <w:b/>
          <w:bCs/>
          <w:rtl/>
        </w:rPr>
        <w:tab/>
        <w:t xml:space="preserve">2. תשלומים עבור שירותי טלפון ועיתון לחברי הכנסת לשעבר. </w:t>
      </w:r>
    </w:p>
    <w:p w14:paraId="26B966E5" w14:textId="77777777" w:rsidR="00B34314" w:rsidRPr="00B34314" w:rsidRDefault="00B34314" w:rsidP="00B34314">
      <w:pPr>
        <w:bidi/>
        <w:jc w:val="both"/>
        <w:rPr>
          <w:rFonts w:cs="David" w:hint="cs"/>
          <w:b/>
          <w:bCs/>
          <w:rtl/>
        </w:rPr>
      </w:pPr>
    </w:p>
    <w:p w14:paraId="31AD13F1" w14:textId="77777777" w:rsidR="00B34314" w:rsidRPr="00B34314" w:rsidRDefault="00B34314" w:rsidP="00B34314">
      <w:pPr>
        <w:bidi/>
        <w:jc w:val="both"/>
        <w:rPr>
          <w:rFonts w:cs="David" w:hint="cs"/>
          <w:rtl/>
        </w:rPr>
      </w:pPr>
    </w:p>
    <w:p w14:paraId="57E2D998" w14:textId="77777777" w:rsidR="00B34314" w:rsidRPr="00B34314" w:rsidRDefault="00B34314" w:rsidP="00B34314">
      <w:pPr>
        <w:bidi/>
        <w:jc w:val="both"/>
        <w:rPr>
          <w:rFonts w:cs="David"/>
          <w:rtl/>
        </w:rPr>
      </w:pPr>
    </w:p>
    <w:p w14:paraId="34C27C47" w14:textId="77777777" w:rsidR="00B34314" w:rsidRPr="00B34314" w:rsidRDefault="00B34314" w:rsidP="00B34314">
      <w:pPr>
        <w:bidi/>
        <w:jc w:val="both"/>
        <w:rPr>
          <w:rFonts w:cs="David"/>
          <w:b/>
          <w:bCs/>
          <w:u w:val="single"/>
          <w:rtl/>
        </w:rPr>
      </w:pPr>
      <w:r w:rsidRPr="00B34314">
        <w:rPr>
          <w:rFonts w:cs="David"/>
          <w:b/>
          <w:bCs/>
          <w:u w:val="single"/>
          <w:rtl/>
        </w:rPr>
        <w:t>נכחו</w:t>
      </w:r>
      <w:r w:rsidRPr="00B34314">
        <w:rPr>
          <w:rFonts w:cs="David"/>
          <w:rtl/>
        </w:rPr>
        <w:t>:</w:t>
      </w:r>
    </w:p>
    <w:p w14:paraId="24268464" w14:textId="77777777" w:rsidR="00B34314" w:rsidRPr="00B34314" w:rsidRDefault="00B34314" w:rsidP="00B34314">
      <w:pPr>
        <w:bidi/>
        <w:jc w:val="both"/>
        <w:rPr>
          <w:rFonts w:cs="David"/>
          <w:rtl/>
        </w:rPr>
      </w:pPr>
    </w:p>
    <w:p w14:paraId="74B1A693" w14:textId="77777777" w:rsidR="00B34314" w:rsidRPr="00B34314" w:rsidRDefault="00B34314" w:rsidP="00B34314">
      <w:pPr>
        <w:tabs>
          <w:tab w:val="left" w:pos="1788"/>
        </w:tabs>
        <w:bidi/>
        <w:jc w:val="both"/>
        <w:rPr>
          <w:rFonts w:cs="David"/>
          <w:rtl/>
        </w:rPr>
      </w:pPr>
      <w:r w:rsidRPr="00B34314">
        <w:rPr>
          <w:rFonts w:cs="David"/>
          <w:b/>
          <w:bCs/>
          <w:u w:val="single"/>
          <w:rtl/>
        </w:rPr>
        <w:t>חברי הוועדה</w:t>
      </w:r>
      <w:r w:rsidRPr="00B34314">
        <w:rPr>
          <w:rFonts w:cs="David"/>
          <w:rtl/>
        </w:rPr>
        <w:t>:</w:t>
      </w:r>
    </w:p>
    <w:p w14:paraId="5E5042B9" w14:textId="77777777" w:rsidR="00B34314" w:rsidRPr="00B34314" w:rsidRDefault="00B34314" w:rsidP="00B34314">
      <w:pPr>
        <w:bidi/>
        <w:jc w:val="both"/>
        <w:rPr>
          <w:rFonts w:cs="David" w:hint="cs"/>
          <w:rtl/>
        </w:rPr>
      </w:pPr>
      <w:r w:rsidRPr="00B34314">
        <w:rPr>
          <w:rFonts w:cs="David" w:hint="cs"/>
          <w:rtl/>
        </w:rPr>
        <w:t xml:space="preserve"> רוחמה אברהם </w:t>
      </w:r>
      <w:r w:rsidRPr="00B34314">
        <w:rPr>
          <w:rFonts w:cs="David"/>
          <w:rtl/>
        </w:rPr>
        <w:t>–</w:t>
      </w:r>
      <w:r w:rsidRPr="00B34314">
        <w:rPr>
          <w:rFonts w:cs="David" w:hint="cs"/>
          <w:rtl/>
        </w:rPr>
        <w:t xml:space="preserve"> היו"ר</w:t>
      </w:r>
    </w:p>
    <w:p w14:paraId="481C8DA5" w14:textId="77777777" w:rsidR="00B34314" w:rsidRPr="00B34314" w:rsidRDefault="00B34314" w:rsidP="00B34314">
      <w:pPr>
        <w:bidi/>
        <w:jc w:val="both"/>
        <w:rPr>
          <w:rFonts w:cs="David" w:hint="cs"/>
          <w:rtl/>
        </w:rPr>
      </w:pPr>
      <w:r w:rsidRPr="00B34314">
        <w:rPr>
          <w:rFonts w:cs="David" w:hint="cs"/>
          <w:rtl/>
        </w:rPr>
        <w:t>קולט אביטל</w:t>
      </w:r>
    </w:p>
    <w:p w14:paraId="0A72D600" w14:textId="77777777" w:rsidR="00B34314" w:rsidRPr="00B34314" w:rsidRDefault="00B34314" w:rsidP="00B34314">
      <w:pPr>
        <w:bidi/>
        <w:jc w:val="both"/>
        <w:rPr>
          <w:rFonts w:cs="David" w:hint="cs"/>
          <w:rtl/>
        </w:rPr>
      </w:pPr>
      <w:r w:rsidRPr="00B34314">
        <w:rPr>
          <w:rFonts w:cs="David" w:hint="cs"/>
          <w:rtl/>
        </w:rPr>
        <w:t>דוד אזולאי</w:t>
      </w:r>
    </w:p>
    <w:p w14:paraId="7288766B" w14:textId="77777777" w:rsidR="00B34314" w:rsidRPr="00B34314" w:rsidRDefault="00B34314" w:rsidP="00B34314">
      <w:pPr>
        <w:bidi/>
        <w:jc w:val="both"/>
        <w:rPr>
          <w:rFonts w:cs="David" w:hint="cs"/>
          <w:rtl/>
        </w:rPr>
      </w:pPr>
      <w:r w:rsidRPr="00B34314">
        <w:rPr>
          <w:rFonts w:cs="David" w:hint="cs"/>
          <w:rtl/>
        </w:rPr>
        <w:t>אורי אריאל</w:t>
      </w:r>
    </w:p>
    <w:p w14:paraId="7833DE74" w14:textId="77777777" w:rsidR="00B34314" w:rsidRPr="00B34314" w:rsidRDefault="00B34314" w:rsidP="00B34314">
      <w:pPr>
        <w:bidi/>
        <w:jc w:val="both"/>
        <w:rPr>
          <w:rFonts w:cs="David" w:hint="cs"/>
          <w:rtl/>
        </w:rPr>
      </w:pPr>
      <w:r w:rsidRPr="00B34314">
        <w:rPr>
          <w:rFonts w:cs="David" w:hint="cs"/>
          <w:rtl/>
        </w:rPr>
        <w:t>מוחמד ברכה</w:t>
      </w:r>
    </w:p>
    <w:p w14:paraId="78EA0472" w14:textId="77777777" w:rsidR="00B34314" w:rsidRPr="00B34314" w:rsidRDefault="00B34314" w:rsidP="00B34314">
      <w:pPr>
        <w:bidi/>
        <w:jc w:val="both"/>
        <w:rPr>
          <w:rFonts w:cs="David" w:hint="cs"/>
          <w:rtl/>
        </w:rPr>
      </w:pPr>
      <w:r w:rsidRPr="00B34314">
        <w:rPr>
          <w:rFonts w:cs="David" w:hint="cs"/>
          <w:rtl/>
        </w:rPr>
        <w:t>אליהו גבאי</w:t>
      </w:r>
    </w:p>
    <w:p w14:paraId="44B97071" w14:textId="77777777" w:rsidR="00B34314" w:rsidRPr="00B34314" w:rsidRDefault="00B34314" w:rsidP="00B34314">
      <w:pPr>
        <w:bidi/>
        <w:jc w:val="both"/>
        <w:rPr>
          <w:rFonts w:cs="David" w:hint="cs"/>
          <w:rtl/>
        </w:rPr>
      </w:pPr>
      <w:r w:rsidRPr="00B34314">
        <w:rPr>
          <w:rFonts w:cs="David" w:hint="cs"/>
          <w:rtl/>
        </w:rPr>
        <w:t>זהבה גלאון</w:t>
      </w:r>
    </w:p>
    <w:p w14:paraId="191B6F9A" w14:textId="77777777" w:rsidR="00B34314" w:rsidRPr="00B34314" w:rsidRDefault="00B34314" w:rsidP="00B34314">
      <w:pPr>
        <w:bidi/>
        <w:jc w:val="both"/>
        <w:rPr>
          <w:rFonts w:cs="David" w:hint="cs"/>
          <w:rtl/>
        </w:rPr>
      </w:pPr>
      <w:r w:rsidRPr="00B34314">
        <w:rPr>
          <w:rFonts w:cs="David" w:hint="cs"/>
          <w:rtl/>
        </w:rPr>
        <w:t>יצחק גלנטי</w:t>
      </w:r>
    </w:p>
    <w:p w14:paraId="4C952489" w14:textId="77777777" w:rsidR="00B34314" w:rsidRPr="00B34314" w:rsidRDefault="00B34314" w:rsidP="00B34314">
      <w:pPr>
        <w:bidi/>
        <w:jc w:val="both"/>
        <w:rPr>
          <w:rFonts w:cs="David" w:hint="cs"/>
          <w:rtl/>
        </w:rPr>
      </w:pPr>
      <w:r w:rsidRPr="00B34314">
        <w:rPr>
          <w:rFonts w:cs="David" w:hint="cs"/>
          <w:rtl/>
        </w:rPr>
        <w:t>מגלי והבה</w:t>
      </w:r>
    </w:p>
    <w:p w14:paraId="10A78173" w14:textId="77777777" w:rsidR="00B34314" w:rsidRPr="00B34314" w:rsidRDefault="00B34314" w:rsidP="00B34314">
      <w:pPr>
        <w:bidi/>
        <w:jc w:val="both"/>
        <w:rPr>
          <w:rFonts w:cs="David" w:hint="cs"/>
          <w:rtl/>
        </w:rPr>
      </w:pPr>
      <w:r w:rsidRPr="00B34314">
        <w:rPr>
          <w:rFonts w:cs="David" w:hint="cs"/>
          <w:rtl/>
        </w:rPr>
        <w:t>נסים זאב</w:t>
      </w:r>
    </w:p>
    <w:p w14:paraId="051DDEEA" w14:textId="77777777" w:rsidR="00B34314" w:rsidRPr="00B34314" w:rsidRDefault="00B34314" w:rsidP="00B34314">
      <w:pPr>
        <w:bidi/>
        <w:jc w:val="both"/>
        <w:rPr>
          <w:rFonts w:cs="David" w:hint="cs"/>
          <w:rtl/>
        </w:rPr>
      </w:pPr>
      <w:r w:rsidRPr="00B34314">
        <w:rPr>
          <w:rFonts w:cs="David" w:hint="cs"/>
          <w:rtl/>
        </w:rPr>
        <w:t>נאדיה חילו</w:t>
      </w:r>
    </w:p>
    <w:p w14:paraId="65FD6B15" w14:textId="77777777" w:rsidR="00B34314" w:rsidRPr="00B34314" w:rsidRDefault="00B34314" w:rsidP="00B34314">
      <w:pPr>
        <w:bidi/>
        <w:jc w:val="both"/>
        <w:rPr>
          <w:rFonts w:cs="David" w:hint="cs"/>
          <w:rtl/>
        </w:rPr>
      </w:pPr>
      <w:r w:rsidRPr="00B34314">
        <w:rPr>
          <w:rFonts w:cs="David" w:hint="cs"/>
          <w:rtl/>
        </w:rPr>
        <w:t>אחמד טיבי</w:t>
      </w:r>
    </w:p>
    <w:p w14:paraId="4601E7AF" w14:textId="77777777" w:rsidR="00B34314" w:rsidRPr="00B34314" w:rsidRDefault="00B34314" w:rsidP="00B34314">
      <w:pPr>
        <w:bidi/>
        <w:jc w:val="both"/>
        <w:rPr>
          <w:rFonts w:cs="David" w:hint="cs"/>
          <w:rtl/>
        </w:rPr>
      </w:pPr>
      <w:r w:rsidRPr="00B34314">
        <w:rPr>
          <w:rFonts w:cs="David" w:hint="cs"/>
          <w:rtl/>
        </w:rPr>
        <w:t>יורם מרציאנו</w:t>
      </w:r>
    </w:p>
    <w:p w14:paraId="5222035C" w14:textId="77777777" w:rsidR="00B34314" w:rsidRPr="00B34314" w:rsidRDefault="00B34314" w:rsidP="00B34314">
      <w:pPr>
        <w:bidi/>
        <w:jc w:val="both"/>
        <w:rPr>
          <w:rFonts w:cs="David" w:hint="cs"/>
          <w:rtl/>
        </w:rPr>
      </w:pPr>
      <w:r w:rsidRPr="00B34314">
        <w:rPr>
          <w:rFonts w:cs="David" w:hint="cs"/>
          <w:rtl/>
        </w:rPr>
        <w:t>גדעון סער</w:t>
      </w:r>
    </w:p>
    <w:p w14:paraId="7DE7B1A4" w14:textId="77777777" w:rsidR="00B34314" w:rsidRPr="00B34314" w:rsidRDefault="00B34314" w:rsidP="00B34314">
      <w:pPr>
        <w:bidi/>
        <w:jc w:val="both"/>
        <w:rPr>
          <w:rFonts w:cs="David" w:hint="cs"/>
          <w:rtl/>
        </w:rPr>
      </w:pPr>
      <w:r w:rsidRPr="00B34314">
        <w:rPr>
          <w:rFonts w:cs="David" w:hint="cs"/>
          <w:rtl/>
        </w:rPr>
        <w:t>מאיר פרוש</w:t>
      </w:r>
    </w:p>
    <w:p w14:paraId="3C96DCE2" w14:textId="77777777" w:rsidR="00B34314" w:rsidRPr="00B34314" w:rsidRDefault="00B34314" w:rsidP="00B34314">
      <w:pPr>
        <w:bidi/>
        <w:jc w:val="both"/>
        <w:rPr>
          <w:rFonts w:cs="David" w:hint="cs"/>
          <w:rtl/>
        </w:rPr>
      </w:pPr>
      <w:r w:rsidRPr="00B34314">
        <w:rPr>
          <w:rFonts w:cs="David" w:hint="cs"/>
          <w:rtl/>
        </w:rPr>
        <w:t>ראובן ריבלין</w:t>
      </w:r>
    </w:p>
    <w:p w14:paraId="02A4B122" w14:textId="77777777" w:rsidR="00B34314" w:rsidRPr="00B34314" w:rsidRDefault="00B34314" w:rsidP="00B34314">
      <w:pPr>
        <w:bidi/>
        <w:jc w:val="both"/>
        <w:rPr>
          <w:rFonts w:cs="David" w:hint="cs"/>
          <w:u w:val="single"/>
          <w:rtl/>
        </w:rPr>
      </w:pPr>
      <w:r w:rsidRPr="00B34314">
        <w:rPr>
          <w:rFonts w:cs="David" w:hint="cs"/>
          <w:rtl/>
        </w:rPr>
        <w:t>משה שרוני</w:t>
      </w:r>
    </w:p>
    <w:p w14:paraId="032C0F77" w14:textId="77777777" w:rsidR="00B34314" w:rsidRPr="00B34314" w:rsidRDefault="00B34314" w:rsidP="00B34314">
      <w:pPr>
        <w:bidi/>
        <w:jc w:val="both"/>
        <w:rPr>
          <w:rFonts w:cs="David" w:hint="cs"/>
          <w:rtl/>
        </w:rPr>
      </w:pPr>
    </w:p>
    <w:p w14:paraId="4C59FEDB" w14:textId="77777777" w:rsidR="00B34314" w:rsidRPr="00B34314" w:rsidRDefault="00B34314" w:rsidP="00B34314">
      <w:pPr>
        <w:tabs>
          <w:tab w:val="left" w:pos="1788"/>
          <w:tab w:val="left" w:pos="3631"/>
        </w:tabs>
        <w:bidi/>
        <w:jc w:val="both"/>
        <w:rPr>
          <w:rFonts w:cs="David" w:hint="cs"/>
          <w:rtl/>
        </w:rPr>
      </w:pPr>
      <w:r w:rsidRPr="00B34314">
        <w:rPr>
          <w:rFonts w:cs="David"/>
          <w:b/>
          <w:bCs/>
          <w:u w:val="single"/>
          <w:rtl/>
        </w:rPr>
        <w:t>מוזמנים</w:t>
      </w:r>
      <w:r w:rsidRPr="00B34314">
        <w:rPr>
          <w:rFonts w:cs="David"/>
          <w:rtl/>
        </w:rPr>
        <w:t>:</w:t>
      </w:r>
    </w:p>
    <w:p w14:paraId="3392F1FE" w14:textId="77777777" w:rsidR="00B34314" w:rsidRPr="00B34314" w:rsidRDefault="00B34314" w:rsidP="00B34314">
      <w:pPr>
        <w:bidi/>
        <w:jc w:val="both"/>
        <w:rPr>
          <w:rFonts w:cs="David" w:hint="cs"/>
          <w:rtl/>
        </w:rPr>
      </w:pPr>
    </w:p>
    <w:p w14:paraId="275A78B0" w14:textId="77777777" w:rsidR="00B34314" w:rsidRPr="00B34314" w:rsidRDefault="00B34314" w:rsidP="00B34314">
      <w:pPr>
        <w:bidi/>
        <w:jc w:val="both"/>
        <w:rPr>
          <w:rFonts w:cs="David" w:hint="cs"/>
          <w:rtl/>
        </w:rPr>
      </w:pPr>
      <w:r w:rsidRPr="00B34314">
        <w:rPr>
          <w:rFonts w:cs="David" w:hint="cs"/>
          <w:rtl/>
        </w:rPr>
        <w:t xml:space="preserve">אריה האן - </w:t>
      </w:r>
      <w:r w:rsidRPr="00B34314">
        <w:rPr>
          <w:rFonts w:cs="David" w:hint="cs"/>
          <w:rtl/>
        </w:rPr>
        <w:tab/>
        <w:t>מזכיר הכנסת</w:t>
      </w:r>
    </w:p>
    <w:p w14:paraId="54D4C27D" w14:textId="77777777" w:rsidR="00B34314" w:rsidRPr="00B34314" w:rsidRDefault="00B34314" w:rsidP="00B34314">
      <w:pPr>
        <w:bidi/>
        <w:jc w:val="both"/>
        <w:rPr>
          <w:rFonts w:cs="David" w:hint="cs"/>
          <w:rtl/>
        </w:rPr>
      </w:pPr>
      <w:r w:rsidRPr="00B34314">
        <w:rPr>
          <w:rFonts w:cs="David" w:hint="cs"/>
          <w:rtl/>
        </w:rPr>
        <w:t>אבי בלשניקוב -מנכ"ל הכנסת</w:t>
      </w:r>
    </w:p>
    <w:p w14:paraId="01362B5A" w14:textId="77777777" w:rsidR="00B34314" w:rsidRPr="00B34314" w:rsidRDefault="00B34314" w:rsidP="00B34314">
      <w:pPr>
        <w:bidi/>
        <w:jc w:val="both"/>
        <w:rPr>
          <w:rFonts w:cs="David" w:hint="cs"/>
          <w:rtl/>
        </w:rPr>
      </w:pPr>
      <w:r w:rsidRPr="00B34314">
        <w:rPr>
          <w:rFonts w:cs="David" w:hint="cs"/>
          <w:rtl/>
        </w:rPr>
        <w:t>נאזם באדר - סגן מזכיר הכנסת</w:t>
      </w:r>
    </w:p>
    <w:p w14:paraId="1629CB6D" w14:textId="77777777" w:rsidR="00B34314" w:rsidRPr="00B34314" w:rsidRDefault="00B34314" w:rsidP="00B34314">
      <w:pPr>
        <w:bidi/>
        <w:jc w:val="both"/>
        <w:rPr>
          <w:rFonts w:cs="David" w:hint="cs"/>
          <w:rtl/>
        </w:rPr>
      </w:pPr>
      <w:r w:rsidRPr="00B34314">
        <w:rPr>
          <w:rFonts w:cs="David" w:hint="cs"/>
          <w:rtl/>
        </w:rPr>
        <w:t>ירדנה מלר-הורוביץ -סגנית מזכיר הכנסת</w:t>
      </w:r>
    </w:p>
    <w:p w14:paraId="5C6DE31F" w14:textId="77777777" w:rsidR="00B34314" w:rsidRPr="00B34314" w:rsidRDefault="00B34314" w:rsidP="00B34314">
      <w:pPr>
        <w:bidi/>
        <w:jc w:val="both"/>
        <w:rPr>
          <w:rFonts w:cs="David" w:hint="cs"/>
          <w:rtl/>
        </w:rPr>
      </w:pPr>
      <w:r w:rsidRPr="00B34314">
        <w:rPr>
          <w:rFonts w:cs="David" w:hint="cs"/>
          <w:rtl/>
        </w:rPr>
        <w:t>נורית אלשטיין - היועצת המשפטית לכנסת</w:t>
      </w:r>
    </w:p>
    <w:p w14:paraId="7EAF0F63" w14:textId="77777777" w:rsidR="00B34314" w:rsidRPr="00B34314" w:rsidRDefault="00B34314" w:rsidP="00B34314">
      <w:pPr>
        <w:bidi/>
        <w:jc w:val="both"/>
        <w:rPr>
          <w:rFonts w:cs="David" w:hint="cs"/>
          <w:rtl/>
        </w:rPr>
      </w:pPr>
      <w:r w:rsidRPr="00B34314">
        <w:rPr>
          <w:rFonts w:cs="David" w:hint="cs"/>
          <w:rtl/>
        </w:rPr>
        <w:t>אבי לוי - חשב הכנסת</w:t>
      </w:r>
    </w:p>
    <w:p w14:paraId="1CEE3982" w14:textId="77777777" w:rsidR="00B34314" w:rsidRPr="00B34314" w:rsidRDefault="00B34314" w:rsidP="00B34314">
      <w:pPr>
        <w:bidi/>
        <w:jc w:val="both"/>
        <w:rPr>
          <w:rFonts w:cs="David"/>
          <w:rtl/>
        </w:rPr>
      </w:pPr>
    </w:p>
    <w:p w14:paraId="7A210378" w14:textId="77777777" w:rsidR="00B34314" w:rsidRPr="00B34314" w:rsidRDefault="00B34314" w:rsidP="00B34314">
      <w:pPr>
        <w:bidi/>
        <w:jc w:val="both"/>
        <w:rPr>
          <w:rFonts w:cs="David" w:hint="cs"/>
          <w:u w:val="single"/>
          <w:rtl/>
        </w:rPr>
      </w:pPr>
      <w:r w:rsidRPr="00B34314">
        <w:rPr>
          <w:rFonts w:cs="David" w:hint="cs"/>
          <w:u w:val="single"/>
          <w:rtl/>
        </w:rPr>
        <w:t>חברי כנסת לשעבר</w:t>
      </w:r>
    </w:p>
    <w:p w14:paraId="5F8F0B3A" w14:textId="77777777" w:rsidR="00B34314" w:rsidRPr="00B34314" w:rsidRDefault="00B34314" w:rsidP="00B34314">
      <w:pPr>
        <w:bidi/>
        <w:jc w:val="both"/>
        <w:rPr>
          <w:rFonts w:cs="David" w:hint="cs"/>
          <w:b/>
          <w:bCs/>
          <w:u w:val="single"/>
          <w:rtl/>
        </w:rPr>
      </w:pPr>
    </w:p>
    <w:p w14:paraId="0DAE9AFF" w14:textId="77777777" w:rsidR="00B34314" w:rsidRPr="00B34314" w:rsidRDefault="00B34314" w:rsidP="00B34314">
      <w:pPr>
        <w:bidi/>
        <w:jc w:val="both"/>
        <w:rPr>
          <w:rFonts w:cs="David" w:hint="cs"/>
          <w:rtl/>
        </w:rPr>
      </w:pPr>
      <w:r w:rsidRPr="00B34314">
        <w:rPr>
          <w:rFonts w:cs="David" w:hint="cs"/>
          <w:rtl/>
        </w:rPr>
        <w:t>יגאל ביבי</w:t>
      </w:r>
    </w:p>
    <w:p w14:paraId="7E7CE3D4" w14:textId="77777777" w:rsidR="00B34314" w:rsidRPr="00B34314" w:rsidRDefault="00B34314" w:rsidP="00B34314">
      <w:pPr>
        <w:bidi/>
        <w:jc w:val="both"/>
        <w:rPr>
          <w:rFonts w:cs="David" w:hint="cs"/>
          <w:rtl/>
        </w:rPr>
      </w:pPr>
      <w:r w:rsidRPr="00B34314">
        <w:rPr>
          <w:rFonts w:cs="David" w:hint="cs"/>
          <w:rtl/>
        </w:rPr>
        <w:t>גדעון בן ישראל</w:t>
      </w:r>
    </w:p>
    <w:p w14:paraId="183D28E4" w14:textId="77777777" w:rsidR="00B34314" w:rsidRPr="00B34314" w:rsidRDefault="00B34314" w:rsidP="00B34314">
      <w:pPr>
        <w:bidi/>
        <w:jc w:val="both"/>
        <w:rPr>
          <w:rFonts w:cs="David" w:hint="cs"/>
          <w:rtl/>
        </w:rPr>
      </w:pPr>
      <w:r w:rsidRPr="00B34314">
        <w:rPr>
          <w:rFonts w:cs="David" w:hint="cs"/>
          <w:rtl/>
        </w:rPr>
        <w:t>שאול יהלום</w:t>
      </w:r>
    </w:p>
    <w:p w14:paraId="7D566374" w14:textId="77777777" w:rsidR="00B34314" w:rsidRPr="00B34314" w:rsidRDefault="00B34314" w:rsidP="00B34314">
      <w:pPr>
        <w:bidi/>
        <w:jc w:val="both"/>
        <w:rPr>
          <w:rFonts w:cs="David" w:hint="cs"/>
          <w:rtl/>
        </w:rPr>
      </w:pPr>
      <w:r w:rsidRPr="00B34314">
        <w:rPr>
          <w:rFonts w:cs="David" w:hint="cs"/>
          <w:rtl/>
        </w:rPr>
        <w:t>אוריאל לין</w:t>
      </w:r>
    </w:p>
    <w:p w14:paraId="763254EB" w14:textId="77777777" w:rsidR="00B34314" w:rsidRPr="00B34314" w:rsidRDefault="00B34314" w:rsidP="00B34314">
      <w:pPr>
        <w:bidi/>
        <w:jc w:val="both"/>
        <w:rPr>
          <w:rFonts w:cs="David" w:hint="cs"/>
          <w:rtl/>
        </w:rPr>
      </w:pPr>
      <w:r w:rsidRPr="00B34314">
        <w:rPr>
          <w:rFonts w:cs="David" w:hint="cs"/>
          <w:rtl/>
        </w:rPr>
        <w:t>רפאל פנחסי</w:t>
      </w:r>
    </w:p>
    <w:p w14:paraId="03F0BE46" w14:textId="77777777" w:rsidR="00B34314" w:rsidRPr="00B34314" w:rsidRDefault="00B34314" w:rsidP="00B34314">
      <w:pPr>
        <w:bidi/>
        <w:jc w:val="both"/>
        <w:rPr>
          <w:rFonts w:cs="David" w:hint="cs"/>
          <w:rtl/>
        </w:rPr>
      </w:pPr>
      <w:r w:rsidRPr="00B34314">
        <w:rPr>
          <w:rFonts w:cs="David" w:hint="cs"/>
          <w:rtl/>
        </w:rPr>
        <w:t>בני שליטא</w:t>
      </w:r>
    </w:p>
    <w:p w14:paraId="45C0437E" w14:textId="77777777" w:rsidR="00B34314" w:rsidRPr="00B34314" w:rsidRDefault="00B34314" w:rsidP="00B34314">
      <w:pPr>
        <w:bidi/>
        <w:jc w:val="both"/>
        <w:rPr>
          <w:rFonts w:cs="David" w:hint="cs"/>
          <w:rtl/>
        </w:rPr>
      </w:pPr>
      <w:r w:rsidRPr="00B34314">
        <w:rPr>
          <w:rFonts w:cs="David" w:hint="cs"/>
          <w:rtl/>
        </w:rPr>
        <w:t>דן תיכון</w:t>
      </w:r>
    </w:p>
    <w:p w14:paraId="7BEA1E39" w14:textId="77777777" w:rsidR="00B34314" w:rsidRPr="00B34314" w:rsidRDefault="00B34314" w:rsidP="00B34314">
      <w:pPr>
        <w:bidi/>
        <w:jc w:val="both"/>
        <w:rPr>
          <w:rFonts w:cs="David" w:hint="cs"/>
          <w:rtl/>
        </w:rPr>
      </w:pPr>
      <w:r w:rsidRPr="00B34314">
        <w:rPr>
          <w:rFonts w:cs="David" w:hint="cs"/>
          <w:rtl/>
        </w:rPr>
        <w:t xml:space="preserve">פרופ' ראובן גרונאו </w:t>
      </w:r>
      <w:r w:rsidRPr="00B34314">
        <w:rPr>
          <w:rFonts w:cs="David"/>
          <w:rtl/>
        </w:rPr>
        <w:t>–</w:t>
      </w:r>
      <w:r w:rsidRPr="00B34314">
        <w:rPr>
          <w:rFonts w:cs="David" w:hint="cs"/>
          <w:rtl/>
        </w:rPr>
        <w:t xml:space="preserve"> יו"ר הוועדה הציבורית לקביעת שכר ותשלומים אחרים לחברי הכנסת</w:t>
      </w:r>
    </w:p>
    <w:p w14:paraId="5F966EA9" w14:textId="77777777" w:rsidR="00B34314" w:rsidRPr="00B34314" w:rsidRDefault="00B34314" w:rsidP="00B34314">
      <w:pPr>
        <w:bidi/>
        <w:jc w:val="both"/>
        <w:rPr>
          <w:rFonts w:cs="David" w:hint="cs"/>
          <w:rtl/>
        </w:rPr>
      </w:pPr>
      <w:r w:rsidRPr="00B34314">
        <w:rPr>
          <w:rFonts w:cs="David" w:hint="cs"/>
          <w:rtl/>
        </w:rPr>
        <w:lastRenderedPageBreak/>
        <w:t xml:space="preserve">עו"ד יוסף גילאור </w:t>
      </w:r>
      <w:r w:rsidRPr="00B34314">
        <w:rPr>
          <w:rFonts w:cs="David"/>
          <w:rtl/>
        </w:rPr>
        <w:t>–</w:t>
      </w:r>
      <w:r w:rsidRPr="00B34314">
        <w:rPr>
          <w:rFonts w:cs="David" w:hint="cs"/>
          <w:rtl/>
        </w:rPr>
        <w:t xml:space="preserve"> חבר הוועדה הציבורית לקביעת שכר ותשלומים אחרים לחברי הכנסת</w:t>
      </w:r>
    </w:p>
    <w:p w14:paraId="29203046" w14:textId="77777777" w:rsidR="00B34314" w:rsidRPr="00B34314" w:rsidRDefault="00B34314" w:rsidP="00B34314">
      <w:pPr>
        <w:tabs>
          <w:tab w:val="left" w:pos="1930"/>
        </w:tabs>
        <w:bidi/>
        <w:jc w:val="both"/>
        <w:rPr>
          <w:rFonts w:cs="David" w:hint="cs"/>
          <w:b/>
          <w:bCs/>
          <w:u w:val="single"/>
          <w:rtl/>
        </w:rPr>
      </w:pPr>
    </w:p>
    <w:p w14:paraId="52E8AFF7" w14:textId="77777777" w:rsidR="00B34314" w:rsidRPr="00B34314" w:rsidRDefault="00B34314" w:rsidP="00B34314">
      <w:pPr>
        <w:tabs>
          <w:tab w:val="left" w:pos="1930"/>
        </w:tabs>
        <w:bidi/>
        <w:jc w:val="both"/>
        <w:rPr>
          <w:rFonts w:cs="David" w:hint="cs"/>
          <w:rtl/>
        </w:rPr>
      </w:pPr>
      <w:r w:rsidRPr="00B34314">
        <w:rPr>
          <w:rFonts w:cs="David"/>
          <w:b/>
          <w:bCs/>
          <w:u w:val="single"/>
          <w:rtl/>
        </w:rPr>
        <w:t>י</w:t>
      </w:r>
      <w:r w:rsidRPr="00B34314">
        <w:rPr>
          <w:rFonts w:cs="David" w:hint="cs"/>
          <w:b/>
          <w:bCs/>
          <w:u w:val="single"/>
          <w:rtl/>
        </w:rPr>
        <w:t>יעוץ משפטי</w:t>
      </w:r>
      <w:r w:rsidRPr="00B34314">
        <w:rPr>
          <w:rFonts w:cs="David"/>
          <w:b/>
          <w:bCs/>
          <w:u w:val="single"/>
          <w:rtl/>
        </w:rPr>
        <w:t>:</w:t>
      </w:r>
    </w:p>
    <w:p w14:paraId="43B37BF5" w14:textId="77777777" w:rsidR="00B34314" w:rsidRPr="00B34314" w:rsidRDefault="00B34314" w:rsidP="00B34314">
      <w:pPr>
        <w:bidi/>
        <w:jc w:val="both"/>
        <w:rPr>
          <w:rFonts w:cs="David" w:hint="cs"/>
          <w:rtl/>
        </w:rPr>
      </w:pPr>
      <w:r w:rsidRPr="00B34314">
        <w:rPr>
          <w:rFonts w:cs="David" w:hint="cs"/>
          <w:rtl/>
        </w:rPr>
        <w:t>ארבל אסטרחן</w:t>
      </w:r>
    </w:p>
    <w:p w14:paraId="57A74F0D" w14:textId="77777777" w:rsidR="00B34314" w:rsidRPr="00B34314" w:rsidRDefault="00B34314" w:rsidP="00B34314">
      <w:pPr>
        <w:tabs>
          <w:tab w:val="left" w:pos="1930"/>
        </w:tabs>
        <w:bidi/>
        <w:jc w:val="both"/>
        <w:rPr>
          <w:rFonts w:cs="David" w:hint="cs"/>
          <w:b/>
          <w:bCs/>
          <w:u w:val="single"/>
          <w:rtl/>
        </w:rPr>
      </w:pPr>
    </w:p>
    <w:p w14:paraId="489098E3" w14:textId="77777777" w:rsidR="00B34314" w:rsidRPr="00B34314" w:rsidRDefault="00B34314" w:rsidP="00B34314">
      <w:pPr>
        <w:tabs>
          <w:tab w:val="left" w:pos="1930"/>
        </w:tabs>
        <w:bidi/>
        <w:jc w:val="both"/>
        <w:rPr>
          <w:rFonts w:cs="David" w:hint="cs"/>
          <w:b/>
          <w:bCs/>
          <w:rtl/>
        </w:rPr>
      </w:pPr>
      <w:r w:rsidRPr="00B34314">
        <w:rPr>
          <w:rFonts w:cs="David"/>
          <w:b/>
          <w:bCs/>
          <w:u w:val="single"/>
          <w:rtl/>
        </w:rPr>
        <w:t>מנהלת הוועדה</w:t>
      </w:r>
      <w:r w:rsidRPr="00B34314">
        <w:rPr>
          <w:rFonts w:cs="David"/>
          <w:rtl/>
        </w:rPr>
        <w:t>:</w:t>
      </w:r>
    </w:p>
    <w:p w14:paraId="6E461D45" w14:textId="77777777" w:rsidR="00B34314" w:rsidRPr="00B34314" w:rsidRDefault="00B34314" w:rsidP="00B34314">
      <w:pPr>
        <w:bidi/>
        <w:jc w:val="both"/>
        <w:rPr>
          <w:rFonts w:cs="David" w:hint="cs"/>
          <w:rtl/>
        </w:rPr>
      </w:pPr>
      <w:r w:rsidRPr="00B34314">
        <w:rPr>
          <w:rFonts w:cs="David" w:hint="cs"/>
          <w:rtl/>
        </w:rPr>
        <w:t>אתי בן-יוסף</w:t>
      </w:r>
    </w:p>
    <w:p w14:paraId="12DDD3FC" w14:textId="77777777" w:rsidR="00B34314" w:rsidRPr="00B34314" w:rsidRDefault="00B34314" w:rsidP="00B34314">
      <w:pPr>
        <w:bidi/>
        <w:jc w:val="both"/>
        <w:rPr>
          <w:rFonts w:cs="David" w:hint="cs"/>
          <w:rtl/>
        </w:rPr>
      </w:pPr>
    </w:p>
    <w:p w14:paraId="631A1E05" w14:textId="77777777" w:rsidR="00B34314" w:rsidRPr="00B34314" w:rsidRDefault="00B34314" w:rsidP="00B34314">
      <w:pPr>
        <w:tabs>
          <w:tab w:val="left" w:pos="1930"/>
        </w:tabs>
        <w:bidi/>
        <w:jc w:val="both"/>
        <w:rPr>
          <w:rFonts w:cs="David" w:hint="cs"/>
          <w:rtl/>
        </w:rPr>
      </w:pPr>
      <w:r w:rsidRPr="00B34314">
        <w:rPr>
          <w:rFonts w:cs="David" w:hint="cs"/>
          <w:b/>
          <w:bCs/>
          <w:u w:val="single"/>
          <w:rtl/>
        </w:rPr>
        <w:t>רשמת פרלמנטרית</w:t>
      </w:r>
      <w:r w:rsidRPr="00B34314">
        <w:rPr>
          <w:rFonts w:cs="David"/>
          <w:rtl/>
        </w:rPr>
        <w:t>:</w:t>
      </w:r>
      <w:r w:rsidRPr="00B34314">
        <w:rPr>
          <w:rFonts w:cs="David" w:hint="cs"/>
          <w:rtl/>
        </w:rPr>
        <w:tab/>
      </w:r>
    </w:p>
    <w:p w14:paraId="7BFE9DD9" w14:textId="77777777" w:rsidR="00B34314" w:rsidRPr="00B34314" w:rsidRDefault="00B34314" w:rsidP="00B34314">
      <w:pPr>
        <w:bidi/>
        <w:jc w:val="both"/>
        <w:rPr>
          <w:rFonts w:cs="David" w:hint="cs"/>
          <w:rtl/>
        </w:rPr>
      </w:pPr>
      <w:r w:rsidRPr="00B34314">
        <w:rPr>
          <w:rFonts w:cs="David" w:hint="cs"/>
          <w:rtl/>
        </w:rPr>
        <w:t>אתי אפלבוים</w:t>
      </w:r>
    </w:p>
    <w:p w14:paraId="71FA8D95" w14:textId="77777777" w:rsidR="00B34314" w:rsidRPr="00B34314" w:rsidRDefault="00B34314" w:rsidP="00B34314">
      <w:pPr>
        <w:pStyle w:val="Heading5"/>
        <w:rPr>
          <w:rFonts w:hint="cs"/>
          <w:rtl/>
        </w:rPr>
      </w:pPr>
    </w:p>
    <w:p w14:paraId="341681CB" w14:textId="77777777" w:rsidR="00B34314" w:rsidRPr="00B34314" w:rsidRDefault="00B34314" w:rsidP="00B34314">
      <w:pPr>
        <w:pStyle w:val="Heading5"/>
        <w:rPr>
          <w:rtl/>
        </w:rPr>
      </w:pPr>
      <w:r w:rsidRPr="00B34314">
        <w:rPr>
          <w:rtl/>
        </w:rPr>
        <w:t xml:space="preserve"> </w:t>
      </w:r>
    </w:p>
    <w:p w14:paraId="5E7E1B8A" w14:textId="77777777" w:rsidR="00B34314" w:rsidRPr="00B34314" w:rsidRDefault="00B34314" w:rsidP="00B34314">
      <w:pPr>
        <w:bidi/>
        <w:jc w:val="both"/>
        <w:rPr>
          <w:rFonts w:cs="David" w:hint="cs"/>
          <w:rtl/>
        </w:rPr>
      </w:pPr>
    </w:p>
    <w:p w14:paraId="26F37253" w14:textId="77777777" w:rsidR="00B34314" w:rsidRPr="00B34314" w:rsidRDefault="00B34314" w:rsidP="00B34314">
      <w:pPr>
        <w:bidi/>
        <w:jc w:val="both"/>
        <w:rPr>
          <w:rFonts w:cs="David" w:hint="cs"/>
          <w:u w:val="single"/>
          <w:rtl/>
        </w:rPr>
      </w:pPr>
      <w:r w:rsidRPr="00B34314">
        <w:rPr>
          <w:rFonts w:cs="David"/>
          <w:rtl/>
        </w:rPr>
        <w:br w:type="page"/>
      </w:r>
      <w:r w:rsidRPr="00B34314">
        <w:rPr>
          <w:rFonts w:cs="David" w:hint="cs"/>
          <w:b/>
          <w:bCs/>
          <w:u w:val="single"/>
          <w:rtl/>
        </w:rPr>
        <w:lastRenderedPageBreak/>
        <w:t>1. בדיקות רפואיות תקופתיות לחברי הכנסת</w:t>
      </w:r>
    </w:p>
    <w:p w14:paraId="647590EC" w14:textId="77777777" w:rsidR="00B34314" w:rsidRPr="00B34314" w:rsidRDefault="00B34314" w:rsidP="00B34314">
      <w:pPr>
        <w:bidi/>
        <w:jc w:val="both"/>
        <w:rPr>
          <w:rFonts w:cs="David" w:hint="cs"/>
          <w:u w:val="single"/>
          <w:rtl/>
        </w:rPr>
      </w:pPr>
    </w:p>
    <w:p w14:paraId="0D45A579"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43E9D079" w14:textId="77777777" w:rsidR="00B34314" w:rsidRPr="00B34314" w:rsidRDefault="00B34314" w:rsidP="00B34314">
      <w:pPr>
        <w:bidi/>
        <w:jc w:val="both"/>
        <w:rPr>
          <w:rFonts w:cs="David" w:hint="cs"/>
          <w:rtl/>
        </w:rPr>
      </w:pPr>
    </w:p>
    <w:p w14:paraId="7BEF90AA" w14:textId="77777777" w:rsidR="00B34314" w:rsidRPr="00B34314" w:rsidRDefault="00B34314" w:rsidP="00B34314">
      <w:pPr>
        <w:bidi/>
        <w:ind w:firstLine="567"/>
        <w:jc w:val="both"/>
        <w:rPr>
          <w:rFonts w:cs="David" w:hint="cs"/>
          <w:rtl/>
        </w:rPr>
      </w:pPr>
      <w:r w:rsidRPr="00B34314">
        <w:rPr>
          <w:rFonts w:cs="David" w:hint="cs"/>
          <w:rtl/>
        </w:rPr>
        <w:t xml:space="preserve">בוקר טוב. אני פותחת ישיבה של ועדת הכנסת. על סדר היום שני נושאים. הנושא הראשון הוא בדיקות רפואיות תקופתיות לחברי הכנסת. הנושא השני הוא תשלומים לחברי הכנסת לשעבר. </w:t>
      </w:r>
    </w:p>
    <w:p w14:paraId="308DBA60" w14:textId="77777777" w:rsidR="00B34314" w:rsidRPr="00B34314" w:rsidRDefault="00B34314" w:rsidP="00B34314">
      <w:pPr>
        <w:bidi/>
        <w:ind w:firstLine="567"/>
        <w:jc w:val="both"/>
        <w:rPr>
          <w:rFonts w:cs="David" w:hint="cs"/>
          <w:rtl/>
        </w:rPr>
      </w:pPr>
    </w:p>
    <w:p w14:paraId="4833CF03" w14:textId="77777777" w:rsidR="00B34314" w:rsidRPr="00B34314" w:rsidRDefault="00B34314" w:rsidP="00B34314">
      <w:pPr>
        <w:bidi/>
        <w:ind w:firstLine="567"/>
        <w:jc w:val="both"/>
        <w:rPr>
          <w:rFonts w:cs="David" w:hint="cs"/>
          <w:rtl/>
        </w:rPr>
      </w:pPr>
      <w:r w:rsidRPr="00B34314">
        <w:rPr>
          <w:rFonts w:cs="David" w:hint="cs"/>
          <w:rtl/>
        </w:rPr>
        <w:t xml:space="preserve">בהזדמנות הזאת אני מקדמת בברכה את כל חברי הכנסת שטרחו והגיעו, אנחנו גם נשמע חלק מהם. כמובן שדן תיכון ייצג אותם. אם יש למי מחברי הכנסת לשעבר מה לומר בעניין הזה, נשמח לשמוע אותו. </w:t>
      </w:r>
    </w:p>
    <w:p w14:paraId="069993A4" w14:textId="77777777" w:rsidR="00B34314" w:rsidRPr="00B34314" w:rsidRDefault="00B34314" w:rsidP="00B34314">
      <w:pPr>
        <w:bidi/>
        <w:jc w:val="both"/>
        <w:rPr>
          <w:rFonts w:cs="David" w:hint="cs"/>
          <w:rtl/>
        </w:rPr>
      </w:pPr>
    </w:p>
    <w:p w14:paraId="4CC19D1F" w14:textId="77777777" w:rsidR="00B34314" w:rsidRPr="00B34314" w:rsidRDefault="00B34314" w:rsidP="00B34314">
      <w:pPr>
        <w:bidi/>
        <w:ind w:firstLine="567"/>
        <w:jc w:val="both"/>
        <w:rPr>
          <w:rFonts w:cs="David" w:hint="cs"/>
          <w:rtl/>
        </w:rPr>
      </w:pPr>
      <w:r w:rsidRPr="00B34314">
        <w:rPr>
          <w:rFonts w:cs="David" w:hint="cs"/>
          <w:rtl/>
        </w:rPr>
        <w:t xml:space="preserve">אני מבקשת שהדיון יתקיים בצורה עניינית. יכול להיות שיש כאן עניין שהוא קצת רגשי. אני מתכוונת לקיים את הדיון. בוועדה הזאת ישבו מספר חודשים לא רב ואני חושבת שצריך לקיים דיון פורה. לכל אחד מחברי הכנסת תהיה הזדמנות להשמיע את דברו. </w:t>
      </w:r>
    </w:p>
    <w:p w14:paraId="3AB57DFC" w14:textId="77777777" w:rsidR="00B34314" w:rsidRPr="00B34314" w:rsidRDefault="00B34314" w:rsidP="00B34314">
      <w:pPr>
        <w:bidi/>
        <w:jc w:val="both"/>
        <w:rPr>
          <w:rFonts w:cs="David" w:hint="cs"/>
          <w:rtl/>
        </w:rPr>
      </w:pPr>
    </w:p>
    <w:p w14:paraId="5FAF1093" w14:textId="77777777" w:rsidR="00B34314" w:rsidRPr="00B34314" w:rsidRDefault="00B34314" w:rsidP="00B34314">
      <w:pPr>
        <w:bidi/>
        <w:ind w:firstLine="567"/>
        <w:jc w:val="both"/>
        <w:rPr>
          <w:rFonts w:cs="David" w:hint="cs"/>
          <w:rtl/>
        </w:rPr>
      </w:pPr>
      <w:r w:rsidRPr="00B34314">
        <w:rPr>
          <w:rFonts w:cs="David" w:hint="cs"/>
          <w:rtl/>
        </w:rPr>
        <w:t xml:space="preserve">באשר לשאלתך, יורם מרציאנו, לגבי החומר שהונח על שולחננו עכשיו. את שתי ההמלצות של הוועדה קיבלתם בערך לפני כחודש והתבקשתם להעיר הערותיכם. החומר שהונח על שולחנכם, כעת, הוגש על ידי חבר הכנסת דן תיכון, עם כל החומר שהוא מצא לנכון וחשב שכדאי שתראו. </w:t>
      </w:r>
    </w:p>
    <w:p w14:paraId="5A1BC40C" w14:textId="77777777" w:rsidR="00B34314" w:rsidRPr="00B34314" w:rsidRDefault="00B34314" w:rsidP="00B34314">
      <w:pPr>
        <w:bidi/>
        <w:jc w:val="both"/>
        <w:rPr>
          <w:rFonts w:cs="David" w:hint="cs"/>
          <w:rtl/>
        </w:rPr>
      </w:pPr>
    </w:p>
    <w:p w14:paraId="763CE8BB" w14:textId="77777777" w:rsidR="00B34314" w:rsidRPr="00B34314" w:rsidRDefault="00B34314" w:rsidP="00B34314">
      <w:pPr>
        <w:bidi/>
        <w:ind w:firstLine="567"/>
        <w:jc w:val="both"/>
        <w:rPr>
          <w:rFonts w:cs="David" w:hint="cs"/>
          <w:rtl/>
        </w:rPr>
      </w:pPr>
      <w:r w:rsidRPr="00B34314">
        <w:rPr>
          <w:rFonts w:cs="David" w:hint="cs"/>
          <w:rtl/>
        </w:rPr>
        <w:t xml:space="preserve">אני מודיעה כבר עכשיו שאנחנו פותחים דיון. אני לא מאמינה שעד השעה 11:00 נסיים את זה.  אני אציג את הנושא. נפתח דיון קצר מאוד. אני מוכרחה לומר שלמעט הסתייגות אחת של חבר הכנסת יצחק לוי, לא קיבלתי הסתייגות נוספת. </w:t>
      </w:r>
    </w:p>
    <w:p w14:paraId="19B94F1D" w14:textId="77777777" w:rsidR="00B34314" w:rsidRPr="00B34314" w:rsidRDefault="00B34314" w:rsidP="00B34314">
      <w:pPr>
        <w:bidi/>
        <w:ind w:firstLine="567"/>
        <w:jc w:val="both"/>
        <w:rPr>
          <w:rFonts w:cs="David" w:hint="cs"/>
          <w:rtl/>
        </w:rPr>
      </w:pPr>
    </w:p>
    <w:p w14:paraId="751CC4B4" w14:textId="77777777" w:rsidR="00B34314" w:rsidRPr="00B34314" w:rsidRDefault="00B34314" w:rsidP="00B34314">
      <w:pPr>
        <w:bidi/>
        <w:ind w:firstLine="567"/>
        <w:jc w:val="both"/>
        <w:rPr>
          <w:rFonts w:cs="David" w:hint="cs"/>
          <w:rtl/>
        </w:rPr>
      </w:pPr>
      <w:r w:rsidRPr="00B34314">
        <w:rPr>
          <w:rFonts w:cs="David" w:hint="cs"/>
          <w:rtl/>
        </w:rPr>
        <w:t xml:space="preserve">ההמלצה בנוגע לבדיקות רפואיות תקופתיות לחברי הכנסת המכהנים, החלה כיוזמה של יושבת ראש הכנסת, שפנתה לוועדה ציבורית. הוועדה הציבורית מצאה שיש מקום לאשר מימון של בדיקות כאלה כחלק מהתנאים של חברי הכנסת המכהנים. כמצוין בהמלצה, הוועדה הציבורית מצאה כי בדיקות מסוג זה מקובלות במגזרים שונים. עוד ציינה הוועדה הציבורית כי עלות הבדיקות, בחלק מהמכונים, היא בסך 750 שקלים וישנם מכונים שבהם העלות גבוהה יותר. </w:t>
      </w:r>
    </w:p>
    <w:p w14:paraId="6BB31DEE" w14:textId="77777777" w:rsidR="00B34314" w:rsidRPr="00B34314" w:rsidRDefault="00B34314" w:rsidP="00B34314">
      <w:pPr>
        <w:bidi/>
        <w:ind w:firstLine="567"/>
        <w:jc w:val="both"/>
        <w:rPr>
          <w:rFonts w:cs="David" w:hint="cs"/>
          <w:rtl/>
        </w:rPr>
      </w:pPr>
    </w:p>
    <w:p w14:paraId="51902D12" w14:textId="77777777" w:rsidR="00B34314" w:rsidRPr="00B34314" w:rsidRDefault="00B34314" w:rsidP="00B34314">
      <w:pPr>
        <w:bidi/>
        <w:ind w:firstLine="567"/>
        <w:jc w:val="both"/>
        <w:rPr>
          <w:rFonts w:cs="David" w:hint="cs"/>
          <w:rtl/>
        </w:rPr>
      </w:pPr>
      <w:r w:rsidRPr="00B34314">
        <w:rPr>
          <w:rFonts w:cs="David" w:hint="cs"/>
          <w:rtl/>
        </w:rPr>
        <w:t>ההמלצה שבפנינו גורסת, שחברי הכנסת יהיו זכאים, פעם בשנה, להשתתפות של הכנסת בעלות בדיקה רפואית תקופתית בסכום של עד 750 שקלים, על סמך חשבונית שתוגש לכנסת. הבדיקות ייעשו במכון רפואי שיאושר בידי רופא הכנסת, כדי לוודא שמדובר במכון ברמה גבוהה.</w:t>
      </w:r>
    </w:p>
    <w:p w14:paraId="231DDDE3" w14:textId="77777777" w:rsidR="00B34314" w:rsidRPr="00B34314" w:rsidRDefault="00B34314" w:rsidP="00B34314">
      <w:pPr>
        <w:bidi/>
        <w:jc w:val="both"/>
        <w:rPr>
          <w:rFonts w:cs="David" w:hint="cs"/>
          <w:rtl/>
        </w:rPr>
      </w:pPr>
    </w:p>
    <w:p w14:paraId="4BD618D8" w14:textId="77777777" w:rsidR="00B34314" w:rsidRPr="00B34314" w:rsidRDefault="00B34314" w:rsidP="00B34314">
      <w:pPr>
        <w:bidi/>
        <w:ind w:firstLine="567"/>
        <w:jc w:val="both"/>
        <w:rPr>
          <w:rFonts w:cs="David" w:hint="cs"/>
          <w:rtl/>
        </w:rPr>
      </w:pPr>
      <w:r w:rsidRPr="00B34314">
        <w:rPr>
          <w:rFonts w:cs="David" w:hint="cs"/>
          <w:rtl/>
        </w:rPr>
        <w:t xml:space="preserve">כמו שאמרתי, חבר הכנסת יצחק לוי הגיש השגה להמלצה הזאת, לפיה השתתפות הכנסת בעלות הבדיקה הרפואית תהיה בסכום של עד 500 שקלים חדשים. </w:t>
      </w:r>
    </w:p>
    <w:p w14:paraId="6F83E5F7" w14:textId="77777777" w:rsidR="00B34314" w:rsidRPr="00B34314" w:rsidRDefault="00B34314" w:rsidP="00B34314">
      <w:pPr>
        <w:bidi/>
        <w:jc w:val="both"/>
        <w:rPr>
          <w:rFonts w:cs="David" w:hint="cs"/>
          <w:rtl/>
        </w:rPr>
      </w:pPr>
    </w:p>
    <w:p w14:paraId="321A2A38" w14:textId="77777777" w:rsidR="00B34314" w:rsidRPr="00B34314" w:rsidRDefault="00B34314" w:rsidP="00B34314">
      <w:pPr>
        <w:bidi/>
        <w:ind w:firstLine="567"/>
        <w:jc w:val="both"/>
        <w:rPr>
          <w:rFonts w:cs="David" w:hint="cs"/>
          <w:rtl/>
        </w:rPr>
      </w:pPr>
      <w:r w:rsidRPr="00B34314">
        <w:rPr>
          <w:rFonts w:cs="David" w:hint="cs"/>
          <w:rtl/>
        </w:rPr>
        <w:t>יפתח את הנושא מנכ"ל הכנסת ולאחר מכן פרופ' גרונאו. מי מחברי הכנסת שרוצה לדבר מוזמן להירשם.</w:t>
      </w:r>
    </w:p>
    <w:p w14:paraId="30D278FE" w14:textId="77777777" w:rsidR="00B34314" w:rsidRPr="00B34314" w:rsidRDefault="00B34314" w:rsidP="00B34314">
      <w:pPr>
        <w:bidi/>
        <w:jc w:val="both"/>
        <w:rPr>
          <w:rFonts w:cs="David" w:hint="cs"/>
          <w:rtl/>
        </w:rPr>
      </w:pPr>
    </w:p>
    <w:p w14:paraId="1578692A" w14:textId="77777777" w:rsidR="00B34314" w:rsidRPr="00B34314" w:rsidRDefault="00B34314" w:rsidP="00B34314">
      <w:pPr>
        <w:bidi/>
        <w:jc w:val="both"/>
        <w:rPr>
          <w:rFonts w:cs="David" w:hint="cs"/>
          <w:rtl/>
        </w:rPr>
      </w:pPr>
      <w:r w:rsidRPr="00B34314">
        <w:rPr>
          <w:rFonts w:cs="David" w:hint="cs"/>
          <w:u w:val="single"/>
          <w:rtl/>
        </w:rPr>
        <w:t>מנכ</w:t>
      </w:r>
      <w:r w:rsidRPr="00B34314">
        <w:rPr>
          <w:rFonts w:cs="David"/>
          <w:u w:val="single"/>
          <w:rtl/>
        </w:rPr>
        <w:t>"</w:t>
      </w:r>
      <w:r w:rsidRPr="00B34314">
        <w:rPr>
          <w:rFonts w:cs="David" w:hint="cs"/>
          <w:u w:val="single"/>
          <w:rtl/>
        </w:rPr>
        <w:t>ל הכנסת אבי בלשניקוב:</w:t>
      </w:r>
    </w:p>
    <w:p w14:paraId="47672F46" w14:textId="77777777" w:rsidR="00B34314" w:rsidRPr="00B34314" w:rsidRDefault="00B34314" w:rsidP="00B34314">
      <w:pPr>
        <w:bidi/>
        <w:jc w:val="both"/>
        <w:rPr>
          <w:rFonts w:cs="David" w:hint="cs"/>
          <w:rtl/>
        </w:rPr>
      </w:pPr>
    </w:p>
    <w:p w14:paraId="5C8D610D" w14:textId="77777777" w:rsidR="00B34314" w:rsidRPr="00B34314" w:rsidRDefault="00B34314" w:rsidP="00B34314">
      <w:pPr>
        <w:bidi/>
        <w:ind w:firstLine="567"/>
        <w:jc w:val="both"/>
        <w:rPr>
          <w:rFonts w:cs="David" w:hint="cs"/>
          <w:rtl/>
        </w:rPr>
      </w:pPr>
      <w:r w:rsidRPr="00B34314">
        <w:rPr>
          <w:rFonts w:cs="David" w:hint="cs"/>
          <w:rtl/>
        </w:rPr>
        <w:t xml:space="preserve">גברתי היושבת ראש, בוקר טוב. לדעתי ציינת את רוב הדברים, זה גם מופיע בהמלצות שמונחות בפניכם עם ההמלצות של ועדת גרונאו. תרשי לי להתייחס להסתייגות של חבר הכנסת יצחק לוי. אני לא חושב שצריך לעשות הפרדה לרעה בין חברי הכנסת לבין עובדי המדינה מן המניין, שמשרתים בשרות הציבורי. מדובר בעשרות אלפי עובדים בשירות הציבורי בכל משרדי הממשלה. לא עושים שם את האבחנה הזאת. בשירות המדינה העובד משתתף בעלות של 100 שקלים לבדיקה. אגב, במכונים יקרים יותר, בסכומים גדולים יותר. </w:t>
      </w:r>
    </w:p>
    <w:p w14:paraId="36D11AA5" w14:textId="77777777" w:rsidR="00B34314" w:rsidRPr="00B34314" w:rsidRDefault="00B34314" w:rsidP="00B34314">
      <w:pPr>
        <w:bidi/>
        <w:ind w:firstLine="567"/>
        <w:jc w:val="both"/>
        <w:rPr>
          <w:rFonts w:cs="David" w:hint="cs"/>
          <w:rtl/>
        </w:rPr>
      </w:pPr>
    </w:p>
    <w:p w14:paraId="0EF80D80" w14:textId="77777777" w:rsidR="00B34314" w:rsidRPr="00B34314" w:rsidRDefault="00B34314" w:rsidP="00B34314">
      <w:pPr>
        <w:bidi/>
        <w:ind w:firstLine="567"/>
        <w:jc w:val="both"/>
        <w:rPr>
          <w:rFonts w:cs="David" w:hint="cs"/>
          <w:rtl/>
        </w:rPr>
      </w:pPr>
      <w:r w:rsidRPr="00B34314">
        <w:rPr>
          <w:rFonts w:cs="David" w:hint="cs"/>
          <w:rtl/>
        </w:rPr>
        <w:t>אני חושב שהלכנו כאן על הצד הכי צנוע, הכי ראוי, שאיננו מנקר עיניים. אני חייב לציין שיושבת ראש הכנסת אפילו פנתה לוועדה והציעה, לפנים משורת הדין, שחברי הכנסת ישתתפו בהשתתפות עצמית של 200 שקלים. הוועדה הציבורית דחתה את הרעיון הזה והלכה על הסיכום של 750 שקלים. להיכנס כרגע לדיון של 750 שקלים או 500 שקלים, אני חושב שזה לא ראוי, זה לא במקום. נהפוך הוא, אין כאן שום הטבה נוספת מעבר למה שמקבל כל עובד מדינה רגיל מהדרגה הנמוכה עד הרמה הכי גבוהה שיש.</w:t>
      </w:r>
    </w:p>
    <w:p w14:paraId="5D2AAE02" w14:textId="77777777" w:rsidR="00B34314" w:rsidRPr="00B34314" w:rsidRDefault="00B34314" w:rsidP="00B34314">
      <w:pPr>
        <w:bidi/>
        <w:ind w:firstLine="567"/>
        <w:jc w:val="both"/>
        <w:rPr>
          <w:rFonts w:cs="David" w:hint="cs"/>
          <w:rtl/>
        </w:rPr>
      </w:pPr>
      <w:r w:rsidRPr="00B34314">
        <w:rPr>
          <w:rFonts w:cs="David"/>
          <w:rtl/>
        </w:rPr>
        <w:br w:type="page"/>
      </w:r>
    </w:p>
    <w:p w14:paraId="496259A5"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5D15DD64" w14:textId="77777777" w:rsidR="00B34314" w:rsidRPr="00B34314" w:rsidRDefault="00B34314" w:rsidP="00B34314">
      <w:pPr>
        <w:bidi/>
        <w:jc w:val="both"/>
        <w:rPr>
          <w:rFonts w:cs="David" w:hint="cs"/>
          <w:rtl/>
        </w:rPr>
      </w:pPr>
    </w:p>
    <w:p w14:paraId="2ADB25FD" w14:textId="77777777" w:rsidR="00B34314" w:rsidRPr="00B34314" w:rsidRDefault="00B34314" w:rsidP="00B34314">
      <w:pPr>
        <w:bidi/>
        <w:ind w:firstLine="567"/>
        <w:jc w:val="both"/>
        <w:rPr>
          <w:rFonts w:cs="David" w:hint="cs"/>
          <w:rtl/>
        </w:rPr>
      </w:pPr>
      <w:r w:rsidRPr="00B34314">
        <w:rPr>
          <w:rFonts w:cs="David" w:hint="cs"/>
          <w:rtl/>
        </w:rPr>
        <w:t xml:space="preserve">אני חושב שזה מוסכם על כולם. </w:t>
      </w:r>
    </w:p>
    <w:p w14:paraId="344D1A86" w14:textId="77777777" w:rsidR="00B34314" w:rsidRPr="00B34314" w:rsidRDefault="00B34314" w:rsidP="00B34314">
      <w:pPr>
        <w:bidi/>
        <w:jc w:val="both"/>
        <w:rPr>
          <w:rFonts w:cs="David" w:hint="cs"/>
          <w:rtl/>
        </w:rPr>
      </w:pPr>
    </w:p>
    <w:p w14:paraId="0CFF68B0" w14:textId="77777777" w:rsidR="00B34314" w:rsidRPr="00B34314" w:rsidRDefault="00B34314" w:rsidP="00B34314">
      <w:pPr>
        <w:bidi/>
        <w:jc w:val="both"/>
        <w:rPr>
          <w:rFonts w:cs="David" w:hint="cs"/>
          <w:u w:val="single"/>
          <w:rtl/>
        </w:rPr>
      </w:pPr>
      <w:r w:rsidRPr="00B34314">
        <w:rPr>
          <w:rFonts w:cs="David" w:hint="cs"/>
          <w:u w:val="single"/>
          <w:rtl/>
        </w:rPr>
        <w:t>יורם מרציאנו:</w:t>
      </w:r>
    </w:p>
    <w:p w14:paraId="3D5FF1E4" w14:textId="77777777" w:rsidR="00B34314" w:rsidRPr="00B34314" w:rsidRDefault="00B34314" w:rsidP="00B34314">
      <w:pPr>
        <w:bidi/>
        <w:jc w:val="both"/>
        <w:rPr>
          <w:rFonts w:cs="David" w:hint="cs"/>
          <w:rtl/>
        </w:rPr>
      </w:pPr>
    </w:p>
    <w:p w14:paraId="24CF9C62" w14:textId="77777777" w:rsidR="00B34314" w:rsidRPr="00B34314" w:rsidRDefault="00B34314" w:rsidP="00B34314">
      <w:pPr>
        <w:bidi/>
        <w:ind w:firstLine="567"/>
        <w:jc w:val="both"/>
        <w:rPr>
          <w:rFonts w:cs="David" w:hint="cs"/>
          <w:rtl/>
        </w:rPr>
      </w:pPr>
      <w:r w:rsidRPr="00B34314">
        <w:rPr>
          <w:rFonts w:cs="David" w:hint="cs"/>
          <w:rtl/>
        </w:rPr>
        <w:t>אני חושב שיש הסכמה. זה חלק מהדיונים שלא מוסיפים לנו כבוד. חבר'ה, בואו נגמור עם זה. שמחר נמצא כותרת שהתחלנו לדאוג לעצמנו?</w:t>
      </w:r>
    </w:p>
    <w:p w14:paraId="4BAF2C4D" w14:textId="77777777" w:rsidR="00B34314" w:rsidRPr="00B34314" w:rsidRDefault="00B34314" w:rsidP="00B34314">
      <w:pPr>
        <w:bidi/>
        <w:jc w:val="both"/>
        <w:rPr>
          <w:rFonts w:cs="David" w:hint="cs"/>
          <w:rtl/>
        </w:rPr>
      </w:pPr>
    </w:p>
    <w:p w14:paraId="1A435181"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239A78F0" w14:textId="77777777" w:rsidR="00B34314" w:rsidRPr="00B34314" w:rsidRDefault="00B34314" w:rsidP="00B34314">
      <w:pPr>
        <w:bidi/>
        <w:jc w:val="both"/>
        <w:rPr>
          <w:rFonts w:cs="David" w:hint="cs"/>
          <w:u w:val="single"/>
          <w:rtl/>
        </w:rPr>
      </w:pPr>
    </w:p>
    <w:p w14:paraId="781E5611" w14:textId="77777777" w:rsidR="00B34314" w:rsidRPr="00B34314" w:rsidRDefault="00B34314" w:rsidP="00B34314">
      <w:pPr>
        <w:bidi/>
        <w:jc w:val="both"/>
        <w:rPr>
          <w:rFonts w:cs="David" w:hint="cs"/>
          <w:rtl/>
        </w:rPr>
      </w:pPr>
      <w:r w:rsidRPr="00B34314">
        <w:rPr>
          <w:rFonts w:cs="David" w:hint="cs"/>
          <w:rtl/>
        </w:rPr>
        <w:tab/>
        <w:t>העובדים אצלי עוברים בדיקות תקופתיות והעיריי</w:t>
      </w:r>
      <w:r w:rsidRPr="00B34314">
        <w:rPr>
          <w:rFonts w:cs="David" w:hint="eastAsia"/>
          <w:rtl/>
        </w:rPr>
        <w:t>ה</w:t>
      </w:r>
      <w:r w:rsidRPr="00B34314">
        <w:rPr>
          <w:rFonts w:cs="David" w:hint="cs"/>
          <w:rtl/>
        </w:rPr>
        <w:t xml:space="preserve"> משלמת את זה. מה הבעיה?</w:t>
      </w:r>
    </w:p>
    <w:p w14:paraId="3ED8C3EF" w14:textId="77777777" w:rsidR="00B34314" w:rsidRPr="00B34314" w:rsidRDefault="00B34314" w:rsidP="00B34314">
      <w:pPr>
        <w:bidi/>
        <w:jc w:val="both"/>
        <w:rPr>
          <w:rFonts w:cs="David" w:hint="cs"/>
          <w:rtl/>
        </w:rPr>
      </w:pPr>
    </w:p>
    <w:p w14:paraId="1CE1881C" w14:textId="77777777" w:rsidR="00B34314" w:rsidRPr="00B34314" w:rsidRDefault="00B34314" w:rsidP="00B34314">
      <w:pPr>
        <w:bidi/>
        <w:jc w:val="both"/>
        <w:rPr>
          <w:rFonts w:cs="David" w:hint="cs"/>
          <w:u w:val="single"/>
          <w:rtl/>
        </w:rPr>
      </w:pPr>
      <w:r w:rsidRPr="00B34314">
        <w:rPr>
          <w:rFonts w:cs="David" w:hint="cs"/>
          <w:u w:val="single"/>
          <w:rtl/>
        </w:rPr>
        <w:t>יורם מרציאנו:</w:t>
      </w:r>
    </w:p>
    <w:p w14:paraId="132F5D50" w14:textId="77777777" w:rsidR="00B34314" w:rsidRPr="00B34314" w:rsidRDefault="00B34314" w:rsidP="00B34314">
      <w:pPr>
        <w:bidi/>
        <w:jc w:val="both"/>
        <w:rPr>
          <w:rFonts w:cs="David" w:hint="cs"/>
          <w:u w:val="single"/>
          <w:rtl/>
        </w:rPr>
      </w:pPr>
    </w:p>
    <w:p w14:paraId="1B1B6FF3" w14:textId="77777777" w:rsidR="00B34314" w:rsidRPr="00B34314" w:rsidRDefault="00B34314" w:rsidP="00B34314">
      <w:pPr>
        <w:bidi/>
        <w:jc w:val="both"/>
        <w:rPr>
          <w:rFonts w:cs="David" w:hint="cs"/>
          <w:rtl/>
        </w:rPr>
      </w:pPr>
      <w:r w:rsidRPr="00B34314">
        <w:rPr>
          <w:rFonts w:cs="David" w:hint="cs"/>
          <w:rtl/>
        </w:rPr>
        <w:tab/>
        <w:t>אין בעיה, אנחנו מסכימים.</w:t>
      </w:r>
    </w:p>
    <w:p w14:paraId="06A2855D" w14:textId="77777777" w:rsidR="00B34314" w:rsidRPr="00B34314" w:rsidRDefault="00B34314" w:rsidP="00B34314">
      <w:pPr>
        <w:bidi/>
        <w:jc w:val="both"/>
        <w:rPr>
          <w:rFonts w:cs="David" w:hint="cs"/>
          <w:rtl/>
        </w:rPr>
      </w:pPr>
    </w:p>
    <w:p w14:paraId="23E2EA39"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53405157" w14:textId="77777777" w:rsidR="00B34314" w:rsidRPr="00B34314" w:rsidRDefault="00B34314" w:rsidP="00B34314">
      <w:pPr>
        <w:bidi/>
        <w:jc w:val="both"/>
        <w:rPr>
          <w:rFonts w:cs="David" w:hint="cs"/>
          <w:rtl/>
        </w:rPr>
      </w:pPr>
    </w:p>
    <w:p w14:paraId="657D5F21" w14:textId="77777777" w:rsidR="00B34314" w:rsidRPr="00B34314" w:rsidRDefault="00B34314" w:rsidP="00B34314">
      <w:pPr>
        <w:bidi/>
        <w:ind w:firstLine="567"/>
        <w:jc w:val="both"/>
        <w:rPr>
          <w:rFonts w:cs="David" w:hint="cs"/>
          <w:rtl/>
        </w:rPr>
      </w:pPr>
      <w:r w:rsidRPr="00B34314">
        <w:rPr>
          <w:rFonts w:cs="David" w:hint="cs"/>
          <w:rtl/>
        </w:rPr>
        <w:t>כדי שלא תאמרו שאני סותמת לכם פיות, חשבתי שאם מי מחברי הכנסת רוצה לומר משהו בעניין, הוא מוזמן. מכיוון שאני רואה שיש הסכמה ואתם מעוניינים להביא את זה להצבעה, אז נעבור להצבעה. פרופ' גרונאו, אתה רוצה לומר משהו לפני שאנחנו עוברים להצבעה?</w:t>
      </w:r>
    </w:p>
    <w:p w14:paraId="15B75DBE" w14:textId="77777777" w:rsidR="00B34314" w:rsidRPr="00B34314" w:rsidRDefault="00B34314" w:rsidP="00B34314">
      <w:pPr>
        <w:bidi/>
        <w:jc w:val="both"/>
        <w:rPr>
          <w:rFonts w:cs="David" w:hint="cs"/>
          <w:rtl/>
        </w:rPr>
      </w:pPr>
    </w:p>
    <w:p w14:paraId="3693F2F4"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64DC4591" w14:textId="77777777" w:rsidR="00B34314" w:rsidRPr="00B34314" w:rsidRDefault="00B34314" w:rsidP="00B34314">
      <w:pPr>
        <w:bidi/>
        <w:jc w:val="both"/>
        <w:rPr>
          <w:rFonts w:cs="David" w:hint="cs"/>
          <w:rtl/>
        </w:rPr>
      </w:pPr>
    </w:p>
    <w:p w14:paraId="7165BE17" w14:textId="77777777" w:rsidR="00B34314" w:rsidRPr="00B34314" w:rsidRDefault="00B34314" w:rsidP="00B34314">
      <w:pPr>
        <w:bidi/>
        <w:ind w:firstLine="567"/>
        <w:jc w:val="both"/>
        <w:rPr>
          <w:rFonts w:cs="David" w:hint="cs"/>
          <w:rtl/>
        </w:rPr>
      </w:pPr>
      <w:r w:rsidRPr="00B34314">
        <w:rPr>
          <w:rFonts w:cs="David" w:hint="cs"/>
          <w:rtl/>
        </w:rPr>
        <w:t xml:space="preserve">ההצעה מדברת בעד עצמה. אנחנו לא ראינו מקום להשתתפות עצמית בסכומים סמליים קטנים. להיפך, רצינו לקבוע חסם כלפי מעלה, שמי שמעוניין בתכנית יותר יקרה, כדי לשמר את בריאותו, ישתתף בכל מה שמעל ל-750, כי יש מכונים שמציעים במחירים מעל זה ומי שרוצה לבקר בהם יתכבד וישלם את ההפרש. אני חושב שזה הנוהל בכל מקום עבודה ציבורי. </w:t>
      </w:r>
    </w:p>
    <w:p w14:paraId="673A6034" w14:textId="77777777" w:rsidR="00B34314" w:rsidRPr="00B34314" w:rsidRDefault="00B34314" w:rsidP="00B34314">
      <w:pPr>
        <w:bidi/>
        <w:jc w:val="both"/>
        <w:rPr>
          <w:rFonts w:cs="David" w:hint="cs"/>
          <w:rtl/>
        </w:rPr>
      </w:pPr>
    </w:p>
    <w:p w14:paraId="4589A1CD"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4C11196D" w14:textId="77777777" w:rsidR="00B34314" w:rsidRPr="00B34314" w:rsidRDefault="00B34314" w:rsidP="00B34314">
      <w:pPr>
        <w:bidi/>
        <w:jc w:val="both"/>
        <w:rPr>
          <w:rFonts w:cs="David" w:hint="cs"/>
          <w:rtl/>
        </w:rPr>
      </w:pPr>
    </w:p>
    <w:p w14:paraId="47095046" w14:textId="77777777" w:rsidR="00B34314" w:rsidRPr="00B34314" w:rsidRDefault="00B34314" w:rsidP="00B34314">
      <w:pPr>
        <w:bidi/>
        <w:ind w:firstLine="567"/>
        <w:jc w:val="both"/>
        <w:rPr>
          <w:rFonts w:cs="David" w:hint="cs"/>
          <w:rtl/>
        </w:rPr>
      </w:pPr>
      <w:r w:rsidRPr="00B34314">
        <w:rPr>
          <w:rFonts w:cs="David" w:hint="cs"/>
          <w:rtl/>
        </w:rPr>
        <w:t xml:space="preserve">לצורך הבהרה, כפי שאומרת היועצת המשפטית, צריך להגיד שזה יתחיל בשנת 2007. </w:t>
      </w:r>
    </w:p>
    <w:p w14:paraId="4B5979ED" w14:textId="77777777" w:rsidR="00B34314" w:rsidRPr="00B34314" w:rsidRDefault="00B34314" w:rsidP="00B34314">
      <w:pPr>
        <w:bidi/>
        <w:jc w:val="both"/>
        <w:rPr>
          <w:rFonts w:cs="David" w:hint="cs"/>
          <w:rtl/>
        </w:rPr>
      </w:pPr>
    </w:p>
    <w:p w14:paraId="42A75389" w14:textId="77777777" w:rsidR="00B34314" w:rsidRPr="00B34314" w:rsidRDefault="00B34314" w:rsidP="00B34314">
      <w:pPr>
        <w:bidi/>
        <w:ind w:firstLine="567"/>
        <w:jc w:val="both"/>
        <w:rPr>
          <w:rFonts w:cs="David" w:hint="cs"/>
          <w:rtl/>
        </w:rPr>
      </w:pPr>
      <w:r w:rsidRPr="00B34314">
        <w:rPr>
          <w:rFonts w:cs="David" w:hint="cs"/>
          <w:rtl/>
        </w:rPr>
        <w:t>אני עוברת להצבעה. מי בעד ההמלצות?</w:t>
      </w:r>
    </w:p>
    <w:p w14:paraId="283C91D4" w14:textId="77777777" w:rsidR="00B34314" w:rsidRPr="00B34314" w:rsidRDefault="00B34314" w:rsidP="00B34314">
      <w:pPr>
        <w:bidi/>
        <w:ind w:firstLine="567"/>
        <w:jc w:val="both"/>
        <w:rPr>
          <w:rFonts w:cs="David" w:hint="cs"/>
          <w:rtl/>
        </w:rPr>
      </w:pPr>
    </w:p>
    <w:p w14:paraId="36B32A70" w14:textId="77777777" w:rsidR="00B34314" w:rsidRPr="00B34314" w:rsidRDefault="00B34314" w:rsidP="00B34314">
      <w:pPr>
        <w:bidi/>
        <w:jc w:val="center"/>
        <w:rPr>
          <w:rFonts w:cs="David" w:hint="cs"/>
          <w:b/>
          <w:bCs/>
          <w:rtl/>
        </w:rPr>
      </w:pPr>
      <w:r w:rsidRPr="00B34314">
        <w:rPr>
          <w:rFonts w:cs="David" w:hint="cs"/>
          <w:b/>
          <w:bCs/>
          <w:rtl/>
        </w:rPr>
        <w:t>הצבעה</w:t>
      </w:r>
    </w:p>
    <w:p w14:paraId="126FDBEA" w14:textId="77777777" w:rsidR="00B34314" w:rsidRPr="00B34314" w:rsidRDefault="00B34314" w:rsidP="00B34314">
      <w:pPr>
        <w:bidi/>
        <w:jc w:val="center"/>
        <w:rPr>
          <w:rFonts w:cs="David" w:hint="cs"/>
          <w:rtl/>
        </w:rPr>
      </w:pPr>
    </w:p>
    <w:p w14:paraId="68544F96" w14:textId="77777777" w:rsidR="00B34314" w:rsidRPr="00B34314" w:rsidRDefault="00B34314" w:rsidP="00B34314">
      <w:pPr>
        <w:bidi/>
        <w:jc w:val="center"/>
        <w:rPr>
          <w:rFonts w:cs="David" w:hint="cs"/>
          <w:rtl/>
        </w:rPr>
      </w:pPr>
      <w:r w:rsidRPr="00B34314">
        <w:rPr>
          <w:rFonts w:cs="David" w:hint="cs"/>
          <w:rtl/>
        </w:rPr>
        <w:t>בעד - 9</w:t>
      </w:r>
    </w:p>
    <w:p w14:paraId="057E1473" w14:textId="77777777" w:rsidR="00B34314" w:rsidRPr="00B34314" w:rsidRDefault="00B34314" w:rsidP="00B34314">
      <w:pPr>
        <w:bidi/>
        <w:jc w:val="center"/>
        <w:rPr>
          <w:rFonts w:cs="David" w:hint="cs"/>
          <w:rtl/>
        </w:rPr>
      </w:pPr>
      <w:r w:rsidRPr="00B34314">
        <w:rPr>
          <w:rFonts w:cs="David" w:hint="cs"/>
          <w:rtl/>
        </w:rPr>
        <w:t>נגד - אין</w:t>
      </w:r>
    </w:p>
    <w:p w14:paraId="50E322EB" w14:textId="77777777" w:rsidR="00B34314" w:rsidRPr="00B34314" w:rsidRDefault="00B34314" w:rsidP="00B34314">
      <w:pPr>
        <w:bidi/>
        <w:jc w:val="center"/>
        <w:rPr>
          <w:rFonts w:cs="David" w:hint="cs"/>
          <w:rtl/>
        </w:rPr>
      </w:pPr>
      <w:r w:rsidRPr="00B34314">
        <w:rPr>
          <w:rFonts w:cs="David" w:hint="cs"/>
          <w:rtl/>
        </w:rPr>
        <w:t xml:space="preserve">נמנעים </w:t>
      </w:r>
      <w:r w:rsidRPr="00B34314">
        <w:rPr>
          <w:rFonts w:cs="David"/>
          <w:rtl/>
        </w:rPr>
        <w:t>–</w:t>
      </w:r>
      <w:r w:rsidRPr="00B34314">
        <w:rPr>
          <w:rFonts w:cs="David" w:hint="cs"/>
          <w:rtl/>
        </w:rPr>
        <w:t xml:space="preserve"> אין</w:t>
      </w:r>
    </w:p>
    <w:p w14:paraId="34BF727B" w14:textId="77777777" w:rsidR="00B34314" w:rsidRPr="00B34314" w:rsidRDefault="00B34314" w:rsidP="00B34314">
      <w:pPr>
        <w:bidi/>
        <w:jc w:val="center"/>
        <w:rPr>
          <w:rFonts w:cs="David" w:hint="cs"/>
          <w:rtl/>
        </w:rPr>
      </w:pPr>
      <w:r w:rsidRPr="00B34314">
        <w:rPr>
          <w:rFonts w:cs="David" w:hint="cs"/>
          <w:rtl/>
        </w:rPr>
        <w:t>ההצעה לקבל את המלצות הוועדה בנוגע לבדיקת רפואיות תקופתיות לחברי הכנסת, נתקבלה.</w:t>
      </w:r>
    </w:p>
    <w:p w14:paraId="2F979BBF" w14:textId="77777777" w:rsidR="00B34314" w:rsidRPr="00B34314" w:rsidRDefault="00B34314" w:rsidP="00B34314">
      <w:pPr>
        <w:bidi/>
        <w:jc w:val="both"/>
        <w:rPr>
          <w:rFonts w:cs="David" w:hint="cs"/>
          <w:rtl/>
        </w:rPr>
      </w:pPr>
    </w:p>
    <w:p w14:paraId="663EB7AA"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0F18E754" w14:textId="77777777" w:rsidR="00B34314" w:rsidRPr="00B34314" w:rsidRDefault="00B34314" w:rsidP="00B34314">
      <w:pPr>
        <w:bidi/>
        <w:jc w:val="both"/>
        <w:rPr>
          <w:rFonts w:cs="David" w:hint="cs"/>
          <w:rtl/>
        </w:rPr>
      </w:pPr>
    </w:p>
    <w:p w14:paraId="496F2A93" w14:textId="77777777" w:rsidR="00B34314" w:rsidRPr="00B34314" w:rsidRDefault="00B34314" w:rsidP="00B34314">
      <w:pPr>
        <w:bidi/>
        <w:ind w:firstLine="567"/>
        <w:jc w:val="both"/>
        <w:rPr>
          <w:rFonts w:cs="David" w:hint="cs"/>
          <w:rtl/>
        </w:rPr>
      </w:pPr>
      <w:r w:rsidRPr="00B34314">
        <w:rPr>
          <w:rFonts w:cs="David" w:hint="cs"/>
          <w:rtl/>
        </w:rPr>
        <w:t xml:space="preserve">9 הצביעו בעד, אין מתנגדים אין נמנעים. לכן אני קובעת שההמלצה בנושא השתתפות בבדיקות רפואיות של חברי הכנסת בסך של 750 שקלים, תתקבל החל מה-1.1.2007. </w:t>
      </w:r>
    </w:p>
    <w:p w14:paraId="48C137EC" w14:textId="77777777" w:rsidR="00B34314" w:rsidRPr="00B34314" w:rsidRDefault="00B34314" w:rsidP="00B34314">
      <w:pPr>
        <w:bidi/>
        <w:jc w:val="both"/>
        <w:rPr>
          <w:rFonts w:cs="David" w:hint="cs"/>
          <w:rtl/>
        </w:rPr>
      </w:pPr>
      <w:r w:rsidRPr="00B34314">
        <w:rPr>
          <w:rFonts w:cs="David"/>
          <w:rtl/>
        </w:rPr>
        <w:br w:type="page"/>
      </w:r>
    </w:p>
    <w:p w14:paraId="378B2F81" w14:textId="77777777" w:rsidR="00B34314" w:rsidRPr="00B34314" w:rsidRDefault="00B34314" w:rsidP="00B34314">
      <w:pPr>
        <w:bidi/>
        <w:jc w:val="both"/>
        <w:rPr>
          <w:rFonts w:cs="David" w:hint="cs"/>
          <w:u w:val="single"/>
          <w:rtl/>
        </w:rPr>
      </w:pPr>
      <w:r w:rsidRPr="00B34314">
        <w:rPr>
          <w:rFonts w:cs="David" w:hint="cs"/>
          <w:b/>
          <w:bCs/>
          <w:u w:val="single"/>
          <w:rtl/>
        </w:rPr>
        <w:t>2. תשלומים עבור שירותי טלפון ועיתון לחברי הכנסת לשעבר</w:t>
      </w:r>
    </w:p>
    <w:p w14:paraId="71AA2860" w14:textId="77777777" w:rsidR="00B34314" w:rsidRPr="00B34314" w:rsidRDefault="00B34314" w:rsidP="00B34314">
      <w:pPr>
        <w:bidi/>
        <w:jc w:val="both"/>
        <w:rPr>
          <w:rFonts w:cs="David" w:hint="cs"/>
          <w:rtl/>
        </w:rPr>
      </w:pPr>
    </w:p>
    <w:p w14:paraId="27DBD3C7" w14:textId="77777777" w:rsidR="00B34314" w:rsidRPr="00B34314" w:rsidRDefault="00B34314" w:rsidP="00B34314">
      <w:pPr>
        <w:bidi/>
        <w:jc w:val="both"/>
        <w:rPr>
          <w:rFonts w:cs="David" w:hint="cs"/>
          <w:rtl/>
        </w:rPr>
      </w:pPr>
    </w:p>
    <w:p w14:paraId="37583829"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4E6F3F95" w14:textId="77777777" w:rsidR="00B34314" w:rsidRPr="00B34314" w:rsidRDefault="00B34314" w:rsidP="00B34314">
      <w:pPr>
        <w:bidi/>
        <w:jc w:val="both"/>
        <w:rPr>
          <w:rFonts w:cs="David" w:hint="cs"/>
          <w:rtl/>
        </w:rPr>
      </w:pPr>
    </w:p>
    <w:p w14:paraId="1CE703EF" w14:textId="77777777" w:rsidR="00B34314" w:rsidRPr="00B34314" w:rsidRDefault="00B34314" w:rsidP="00B34314">
      <w:pPr>
        <w:bidi/>
        <w:jc w:val="both"/>
        <w:rPr>
          <w:rFonts w:cs="David" w:hint="cs"/>
          <w:rtl/>
        </w:rPr>
      </w:pPr>
      <w:r w:rsidRPr="00B34314">
        <w:rPr>
          <w:rFonts w:cs="David" w:hint="cs"/>
          <w:rtl/>
        </w:rPr>
        <w:tab/>
        <w:t>ההמלצה השניה נוגעת לחברי הכנסת לשעבר. בעצם היא המשך לדיון שהחל בשלהי הכנסת הקודמת. בכנסת ה-16 פנה יושב ראש הכנסת לוועדה הציבורית בבקשה שתגיש המלצות כוללות בנושא חברי הכנסת לשעבר. ההמלצות הוגשו ואושרו בידי ועדת הכנסת. נושא אחד נשאר פתוח ואנו אמורים לדון בו כעת. הנושא הוא תנאים נלווים לקצבה, טלפונים ועיתונים הניתנים לחברי כנסת לשעבר.</w:t>
      </w:r>
    </w:p>
    <w:p w14:paraId="658EA244" w14:textId="77777777" w:rsidR="00B34314" w:rsidRPr="00B34314" w:rsidRDefault="00B34314" w:rsidP="00B34314">
      <w:pPr>
        <w:bidi/>
        <w:jc w:val="both"/>
        <w:rPr>
          <w:rFonts w:cs="David" w:hint="cs"/>
          <w:rtl/>
        </w:rPr>
      </w:pPr>
    </w:p>
    <w:p w14:paraId="2BF3FE9E" w14:textId="77777777" w:rsidR="00B34314" w:rsidRPr="00B34314" w:rsidRDefault="00B34314" w:rsidP="00B34314">
      <w:pPr>
        <w:bidi/>
        <w:ind w:firstLine="567"/>
        <w:jc w:val="both"/>
        <w:rPr>
          <w:rFonts w:cs="David" w:hint="cs"/>
          <w:rtl/>
        </w:rPr>
      </w:pPr>
      <w:r w:rsidRPr="00B34314">
        <w:rPr>
          <w:rFonts w:cs="David" w:hint="cs"/>
          <w:rtl/>
        </w:rPr>
        <w:t>ועדת גרונאו המליצה, עוד בכנסת הקודמת, כי הטבות אלה לא ישולמו לכל החיים אלא לתקופה מוגבלת לאחר סיום הכהונה, וזאת בשל העובדה שההטבות אינן באות להוות תחליף או תוספת לקצבה, אלא יש להן מטרה פונקציונאלית: לאפשר לחברי הכנסת לשעבר להמשיך את פעילות הציבורית וקשר עם הציבור גם בתקופה שבסמוך לפרישה מהכנסת.</w:t>
      </w:r>
    </w:p>
    <w:p w14:paraId="4A7BCD2A" w14:textId="77777777" w:rsidR="00B34314" w:rsidRPr="00B34314" w:rsidRDefault="00B34314" w:rsidP="00B34314">
      <w:pPr>
        <w:bidi/>
        <w:jc w:val="both"/>
        <w:rPr>
          <w:rFonts w:cs="David" w:hint="cs"/>
          <w:rtl/>
        </w:rPr>
      </w:pPr>
    </w:p>
    <w:p w14:paraId="0A7A8EF7" w14:textId="77777777" w:rsidR="00B34314" w:rsidRPr="00B34314" w:rsidRDefault="00B34314" w:rsidP="00B34314">
      <w:pPr>
        <w:bidi/>
        <w:ind w:firstLine="567"/>
        <w:jc w:val="both"/>
        <w:rPr>
          <w:rFonts w:cs="David" w:hint="cs"/>
          <w:rtl/>
        </w:rPr>
      </w:pPr>
      <w:r w:rsidRPr="00B34314">
        <w:rPr>
          <w:rFonts w:cs="David" w:hint="cs"/>
          <w:rtl/>
        </w:rPr>
        <w:t>הוועדה התייחסה גם לנושא נסיעה חינם בתחבורה ציבורית לכל החיים. ועדת גרונאו המליצה כי הגבלת התקופה תחול הן על חברי כנסת חדשים והן על חברי כנסת ותיקים וגם על כאלה שכבר פרשו. ועדת גרונואו ציינה כי העלות השנתית של תשלום עבור עיתון לחברי הכנסת לשעבר היא כ- 360 אלף שקלים, והעלות השנתית של תשלומי הטלפון היא כ-2 מיליון שקלים. בכנסת הקודמת קיבלה ועדת הכנסת החלטה לפיה חברי כנסת שהחלו לכהן לראשונה בכנסת ה-17, יהיו זכאים לטלפון ועיתון רק למשך שנה מיום סיום הכהונה. ההחלטה הזאת, חברים, היא כבר בתוקף.</w:t>
      </w:r>
    </w:p>
    <w:p w14:paraId="1ACB50E1" w14:textId="77777777" w:rsidR="00B34314" w:rsidRPr="00B34314" w:rsidRDefault="00B34314" w:rsidP="00B34314">
      <w:pPr>
        <w:bidi/>
        <w:jc w:val="both"/>
        <w:rPr>
          <w:rFonts w:cs="David" w:hint="cs"/>
          <w:rtl/>
        </w:rPr>
      </w:pPr>
    </w:p>
    <w:p w14:paraId="04EA9598" w14:textId="77777777" w:rsidR="00B34314" w:rsidRPr="00B34314" w:rsidRDefault="00B34314" w:rsidP="00B34314">
      <w:pPr>
        <w:bidi/>
        <w:ind w:firstLine="567"/>
        <w:jc w:val="both"/>
        <w:rPr>
          <w:rFonts w:cs="David" w:hint="cs"/>
          <w:rtl/>
        </w:rPr>
      </w:pPr>
      <w:r w:rsidRPr="00B34314">
        <w:rPr>
          <w:rFonts w:cs="David" w:hint="cs"/>
          <w:rtl/>
        </w:rPr>
        <w:t xml:space="preserve">לעניין חברי כנסת שמכהנים היום אבל החלו לכהן לפני הכנסת ה-17, נקרא להם לצורך העניין חברי כנסת ותיקים. לעניין חברי שכבר פרשו, ביקשה ועדת הכנסת כי הוועדה הציבורית תיפגש עם נציגי חברי הכנסת לשעבר ותגבש שוב את עמדתה. </w:t>
      </w:r>
    </w:p>
    <w:p w14:paraId="36799121" w14:textId="77777777" w:rsidR="00B34314" w:rsidRPr="00B34314" w:rsidRDefault="00B34314" w:rsidP="00B34314">
      <w:pPr>
        <w:bidi/>
        <w:ind w:firstLine="567"/>
        <w:jc w:val="both"/>
        <w:rPr>
          <w:rFonts w:cs="David" w:hint="cs"/>
          <w:rtl/>
        </w:rPr>
      </w:pPr>
    </w:p>
    <w:p w14:paraId="70C17F91" w14:textId="77777777" w:rsidR="00B34314" w:rsidRPr="00B34314" w:rsidRDefault="00B34314" w:rsidP="00B34314">
      <w:pPr>
        <w:bidi/>
        <w:ind w:firstLine="567"/>
        <w:jc w:val="both"/>
        <w:rPr>
          <w:rFonts w:cs="David" w:hint="cs"/>
          <w:rtl/>
        </w:rPr>
      </w:pPr>
      <w:r w:rsidRPr="00B34314">
        <w:rPr>
          <w:rFonts w:cs="David" w:hint="cs"/>
          <w:rtl/>
        </w:rPr>
        <w:t xml:space="preserve">בהמלצה המונחת בפנינו מציינת הוועדה הציבורית כי נפגשה עם נציגי חברי הכנסת לשעבר, ובהם דן תיכון, גדעון בן ישראל, מאשה לובלסקי, אמנון לין, רפאל פנחסי, חיים קורפו ובני שליטא. </w:t>
      </w:r>
    </w:p>
    <w:p w14:paraId="4A47E30C" w14:textId="77777777" w:rsidR="00B34314" w:rsidRPr="00B34314" w:rsidRDefault="00B34314" w:rsidP="00B34314">
      <w:pPr>
        <w:bidi/>
        <w:jc w:val="both"/>
        <w:rPr>
          <w:rFonts w:cs="David" w:hint="cs"/>
          <w:rtl/>
        </w:rPr>
      </w:pPr>
    </w:p>
    <w:p w14:paraId="42DE297D" w14:textId="77777777" w:rsidR="00B34314" w:rsidRPr="00B34314" w:rsidRDefault="00B34314" w:rsidP="00B34314">
      <w:pPr>
        <w:bidi/>
        <w:ind w:firstLine="567"/>
        <w:jc w:val="both"/>
        <w:rPr>
          <w:rFonts w:cs="David" w:hint="cs"/>
          <w:rtl/>
        </w:rPr>
      </w:pPr>
      <w:r w:rsidRPr="00B34314">
        <w:rPr>
          <w:rFonts w:cs="David" w:hint="cs"/>
          <w:rtl/>
        </w:rPr>
        <w:t xml:space="preserve">בהמלצה מצוין כי חברי הכנסת לשעבר התנגדו לשינוי. עמדתם מובאת בנוסח שנמצא בפניכם ואני לא אחזור על הדברים.  חברי הכנסת יביעו כאן את עמדתם, אני מקווה שכולכם הבנתם. אני מציינת כי בהמלצת הוועדה הציבורית מצוין שההמלצה מגובה בחוות דעת של היועצת המשפטית של הכנסת שלפיה, אין מניעה משפטית לבטל תשלומי הטלפון והעיתון לכל החיים ולהגבילם בתקופה, גם לגבי מי שפרש מהכנסת. חוות דעת מפורטת של היועצת המשפטית לכנסת מונחת בפניכם. </w:t>
      </w:r>
    </w:p>
    <w:p w14:paraId="5FEA69FD" w14:textId="77777777" w:rsidR="00B34314" w:rsidRPr="00B34314" w:rsidRDefault="00B34314" w:rsidP="00B34314">
      <w:pPr>
        <w:bidi/>
        <w:ind w:firstLine="567"/>
        <w:jc w:val="both"/>
        <w:rPr>
          <w:rFonts w:cs="David" w:hint="cs"/>
          <w:rtl/>
        </w:rPr>
      </w:pPr>
    </w:p>
    <w:p w14:paraId="3EF0F6FC" w14:textId="77777777" w:rsidR="00B34314" w:rsidRPr="00B34314" w:rsidRDefault="00B34314" w:rsidP="00B34314">
      <w:pPr>
        <w:bidi/>
        <w:ind w:firstLine="567"/>
        <w:jc w:val="both"/>
        <w:rPr>
          <w:rFonts w:cs="David" w:hint="cs"/>
          <w:rtl/>
        </w:rPr>
      </w:pPr>
      <w:r w:rsidRPr="00B34314">
        <w:rPr>
          <w:rFonts w:cs="David" w:hint="cs"/>
          <w:rtl/>
        </w:rPr>
        <w:t>ההמלצה המונחת כעת בפנינו היא כי חברי הכנסת הוותיקים יהיו זכאים לתשלומים עבור שירותי טלפון ועיתון למשך שנתיים מסיום הכהונה וחברי כנסת שכבר פרשו יהיו זכאים לשירותים אלה למשך שנתיים, מיום קבלת ההחלטה על ידי ועדת הכנסת. אני מזכירה, שהזכויות שבהן מדובר הן מנוי לעיתון אחד ותשלומי טלפון של כ- 840 שקלים לשנה כפול מספר שנות הכהונה בכנסת , עד לסכום שנתי של 8,400 שקלים.</w:t>
      </w:r>
    </w:p>
    <w:p w14:paraId="3D4006DA" w14:textId="77777777" w:rsidR="00B34314" w:rsidRPr="00B34314" w:rsidRDefault="00B34314" w:rsidP="00B34314">
      <w:pPr>
        <w:bidi/>
        <w:jc w:val="both"/>
        <w:rPr>
          <w:rFonts w:cs="David" w:hint="cs"/>
          <w:rtl/>
        </w:rPr>
      </w:pPr>
    </w:p>
    <w:p w14:paraId="5C53A2D9" w14:textId="77777777" w:rsidR="00B34314" w:rsidRPr="00B34314" w:rsidRDefault="00B34314" w:rsidP="00B34314">
      <w:pPr>
        <w:bidi/>
        <w:ind w:firstLine="567"/>
        <w:jc w:val="both"/>
        <w:rPr>
          <w:rFonts w:cs="David" w:hint="cs"/>
          <w:rtl/>
        </w:rPr>
      </w:pPr>
      <w:r w:rsidRPr="00B34314">
        <w:rPr>
          <w:rFonts w:cs="David" w:hint="cs"/>
          <w:rtl/>
        </w:rPr>
        <w:t xml:space="preserve">יש לנו המלצה שלישית. מכיוון שאנחנו בעידן הטכנולוגיה ויש יותר מקו טלפון אחד אשר משמש את חברי הכנסת בביתם, וקו טלפון נוסף לאינטרנט  למחשב ולפקס, יש לנו המלצה שלישית של הוועדה לגבי מספר קווי טלפון שממונים לחברי הכנסת לשעבר. בכנסת ה-16 נקבע כי כדי למנוע שימוש לרעה, התשלום לחבר הכנסת לשעבר יינתן עבור קו נייח אחד בבית וקו נייד אחד על שמו, לשימוש של חבר הכנסת לשעבר. </w:t>
      </w:r>
    </w:p>
    <w:p w14:paraId="0F9B4DE1" w14:textId="77777777" w:rsidR="00B34314" w:rsidRPr="00B34314" w:rsidRDefault="00B34314" w:rsidP="00B34314">
      <w:pPr>
        <w:bidi/>
        <w:jc w:val="both"/>
        <w:rPr>
          <w:rFonts w:cs="David" w:hint="cs"/>
          <w:rtl/>
        </w:rPr>
      </w:pPr>
    </w:p>
    <w:p w14:paraId="54076B8E" w14:textId="77777777" w:rsidR="00B34314" w:rsidRPr="00B34314" w:rsidRDefault="00B34314" w:rsidP="00B34314">
      <w:pPr>
        <w:bidi/>
        <w:ind w:firstLine="567"/>
        <w:jc w:val="both"/>
        <w:rPr>
          <w:rFonts w:cs="David" w:hint="cs"/>
          <w:rtl/>
        </w:rPr>
      </w:pPr>
      <w:r w:rsidRPr="00B34314">
        <w:rPr>
          <w:rFonts w:cs="David" w:hint="cs"/>
          <w:rtl/>
        </w:rPr>
        <w:t xml:space="preserve">לבקשת חברי הכנסת לשעבר, ממליצה ועדת גרונאו כי לעניין קווים נייחים בבית יתאפשר מימון עבור 3 קווי טלפון כך שחבר הכנסת יוכל לקבל מימון לקו המשמש לפקס ולאינטרנט, כפי שכבר אמרתי. </w:t>
      </w:r>
    </w:p>
    <w:p w14:paraId="3BB616FB" w14:textId="77777777" w:rsidR="00B34314" w:rsidRPr="00B34314" w:rsidRDefault="00B34314" w:rsidP="00B34314">
      <w:pPr>
        <w:bidi/>
        <w:jc w:val="both"/>
        <w:rPr>
          <w:rFonts w:cs="David" w:hint="cs"/>
          <w:rtl/>
        </w:rPr>
      </w:pPr>
    </w:p>
    <w:p w14:paraId="539C6057" w14:textId="77777777" w:rsidR="00B34314" w:rsidRPr="00B34314" w:rsidRDefault="00B34314" w:rsidP="00B34314">
      <w:pPr>
        <w:bidi/>
        <w:ind w:firstLine="567"/>
        <w:jc w:val="both"/>
        <w:rPr>
          <w:rFonts w:cs="David" w:hint="cs"/>
          <w:rtl/>
        </w:rPr>
      </w:pPr>
      <w:r w:rsidRPr="00B34314">
        <w:rPr>
          <w:rFonts w:cs="David" w:hint="cs"/>
          <w:rtl/>
        </w:rPr>
        <w:t xml:space="preserve">עד כאן תמצית ההמלצות שמונחות בפנינו. </w:t>
      </w:r>
    </w:p>
    <w:p w14:paraId="3128DC8C" w14:textId="77777777" w:rsidR="00B34314" w:rsidRPr="00B34314" w:rsidRDefault="00B34314" w:rsidP="00B34314">
      <w:pPr>
        <w:bidi/>
        <w:jc w:val="both"/>
        <w:rPr>
          <w:rFonts w:cs="David" w:hint="cs"/>
          <w:rtl/>
        </w:rPr>
      </w:pPr>
    </w:p>
    <w:p w14:paraId="07A1B2C4" w14:textId="77777777" w:rsidR="00B34314" w:rsidRPr="00B34314" w:rsidRDefault="00B34314" w:rsidP="00B34314">
      <w:pPr>
        <w:bidi/>
        <w:ind w:firstLine="567"/>
        <w:jc w:val="both"/>
        <w:rPr>
          <w:rFonts w:cs="David" w:hint="cs"/>
          <w:rtl/>
        </w:rPr>
      </w:pPr>
      <w:r w:rsidRPr="00B34314">
        <w:rPr>
          <w:rFonts w:cs="David" w:hint="cs"/>
          <w:rtl/>
        </w:rPr>
        <w:t xml:space="preserve">סדר הדיון יהיה כך: ראשון הדוברים יהיו פרופר גרונאו, לאחר מכן היועצת המשפטית של הכנסת, היושב ראש לשעבר ראובן ריבלין, וראשון הדוברים מטעם חברי הכנסת משה שרוני. </w:t>
      </w:r>
    </w:p>
    <w:p w14:paraId="6153BCC1" w14:textId="77777777" w:rsidR="00B34314" w:rsidRPr="00B34314" w:rsidRDefault="00B34314" w:rsidP="00B34314">
      <w:pPr>
        <w:bidi/>
        <w:jc w:val="both"/>
        <w:rPr>
          <w:rFonts w:cs="David" w:hint="cs"/>
          <w:rtl/>
        </w:rPr>
      </w:pPr>
    </w:p>
    <w:p w14:paraId="647D10C0" w14:textId="77777777" w:rsidR="00B34314" w:rsidRPr="00B34314" w:rsidRDefault="00B34314" w:rsidP="00B34314">
      <w:pPr>
        <w:bidi/>
        <w:ind w:firstLine="567"/>
        <w:jc w:val="both"/>
        <w:rPr>
          <w:rFonts w:cs="David" w:hint="cs"/>
          <w:rtl/>
        </w:rPr>
      </w:pPr>
      <w:r w:rsidRPr="00B34314">
        <w:rPr>
          <w:rFonts w:cs="David" w:hint="cs"/>
          <w:rtl/>
        </w:rPr>
        <w:t>אני חושבת שמן הראוי שמייד לאחר היושב ראש ראובן ריבלין, יציג את הדברים גם היו"ר לשעבר דן תיכון ולאחר מכן נפתח בדיון. בבקשה פרופסור גרונאו.</w:t>
      </w:r>
    </w:p>
    <w:p w14:paraId="2CF89162" w14:textId="77777777" w:rsidR="00B34314" w:rsidRPr="00B34314" w:rsidRDefault="00B34314" w:rsidP="00B34314">
      <w:pPr>
        <w:bidi/>
        <w:jc w:val="both"/>
        <w:rPr>
          <w:rFonts w:cs="David" w:hint="cs"/>
          <w:rtl/>
        </w:rPr>
      </w:pPr>
    </w:p>
    <w:p w14:paraId="56EE2B33"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09FC3220" w14:textId="77777777" w:rsidR="00B34314" w:rsidRPr="00B34314" w:rsidRDefault="00B34314" w:rsidP="00B34314">
      <w:pPr>
        <w:bidi/>
        <w:jc w:val="both"/>
        <w:rPr>
          <w:rFonts w:cs="David" w:hint="cs"/>
          <w:u w:val="single"/>
          <w:rtl/>
        </w:rPr>
      </w:pPr>
    </w:p>
    <w:p w14:paraId="2B1BAD00" w14:textId="77777777" w:rsidR="00B34314" w:rsidRPr="00B34314" w:rsidRDefault="00B34314" w:rsidP="00B34314">
      <w:pPr>
        <w:bidi/>
        <w:ind w:firstLine="567"/>
        <w:jc w:val="both"/>
        <w:rPr>
          <w:rFonts w:cs="David" w:hint="cs"/>
          <w:rtl/>
        </w:rPr>
      </w:pPr>
      <w:r w:rsidRPr="00B34314">
        <w:rPr>
          <w:rFonts w:cs="David" w:hint="cs"/>
          <w:rtl/>
        </w:rPr>
        <w:t xml:space="preserve">הוועדה נדרשה לנושא, כפי שנאמר, בעקבות פניית הכנסת עצמה. בדיוני הכנסת עצמה ובוועדת כספים, ביחס להטבות נלוות לראשי ממשלה ולנשיאים, נקבעה נורמה חדשה של הגבלת זמן לאותן הטבות שקשורות במכשירי עבודה שמשתמש בהם נושא השליחות הציבורית. </w:t>
      </w:r>
    </w:p>
    <w:p w14:paraId="5FC89564" w14:textId="77777777" w:rsidR="00B34314" w:rsidRPr="00B34314" w:rsidRDefault="00B34314" w:rsidP="00B34314">
      <w:pPr>
        <w:bidi/>
        <w:ind w:firstLine="567"/>
        <w:jc w:val="both"/>
        <w:rPr>
          <w:rFonts w:cs="David" w:hint="cs"/>
          <w:rtl/>
        </w:rPr>
      </w:pPr>
    </w:p>
    <w:p w14:paraId="2D18069B" w14:textId="77777777" w:rsidR="00B34314" w:rsidRPr="00B34314" w:rsidRDefault="00B34314" w:rsidP="00B34314">
      <w:pPr>
        <w:bidi/>
        <w:ind w:firstLine="567"/>
        <w:jc w:val="both"/>
        <w:rPr>
          <w:rFonts w:cs="David" w:hint="cs"/>
          <w:rtl/>
        </w:rPr>
      </w:pPr>
      <w:r w:rsidRPr="00B34314">
        <w:rPr>
          <w:rFonts w:cs="David" w:hint="cs"/>
          <w:rtl/>
        </w:rPr>
        <w:t xml:space="preserve">אנחנו עשינו אבחנה חדה וברורה בין הקצבה ובין אותן הטבות נלוות. אין שום קשר, ואני מדגיש, אין שום קשר בין הדברים. הוועדות הציבוריות, שקדמו לוועדה שלנו, קידשו את הרעיון שגם אם חלה העלאה בשכר חברי הכנסת, לא ייגרע מזכויות הפנסיה שלהם, גם אם זכויות הפנסיה נקבעו על בסיס של שכר אחר. כלומר, גם אם בעבר, כאשר היה שכר נמוך וחברי כנסת, כתוצאה, כדי להבטיח את הפנסיה שלהם, זכו ל-4% או 7% על כל שנת שירות, זכות זאת נשמרה להם גם כאשר השכר עלה. אנחנו לא חושבים שיש מקום לשינוי הקביעה הזאת. אנחנו לא חושבים שמה שאנחנו אומרים לגבי אותן הטבות נלוות, שנתפסות כמכשירי עבודה של שליח הציבור, בזמן שהוא מכהן בכנסת, יש להן איזושהי השלכה, לגבי הפנסיה של חברי כנסת. קל וחומר לא על פנסיה של עובדי ציבורי אחרים והדברים מגובים בייעוץ משפטי. </w:t>
      </w:r>
    </w:p>
    <w:p w14:paraId="0DC223A8" w14:textId="77777777" w:rsidR="00B34314" w:rsidRPr="00B34314" w:rsidRDefault="00B34314" w:rsidP="00B34314">
      <w:pPr>
        <w:bidi/>
        <w:jc w:val="both"/>
        <w:rPr>
          <w:rFonts w:cs="David" w:hint="cs"/>
          <w:rtl/>
        </w:rPr>
      </w:pPr>
    </w:p>
    <w:p w14:paraId="6BDE921C" w14:textId="77777777" w:rsidR="00B34314" w:rsidRPr="00B34314" w:rsidRDefault="00B34314" w:rsidP="00B34314">
      <w:pPr>
        <w:bidi/>
        <w:ind w:firstLine="567"/>
        <w:jc w:val="both"/>
        <w:rPr>
          <w:rFonts w:cs="David" w:hint="cs"/>
          <w:rtl/>
        </w:rPr>
      </w:pPr>
      <w:r w:rsidRPr="00B34314">
        <w:rPr>
          <w:rFonts w:cs="David" w:hint="cs"/>
          <w:rtl/>
        </w:rPr>
        <w:t xml:space="preserve">אנחנו עסקנו בשתי הטבות עיקריות. האחת היא הטלפונים והשניה העיתונים. להדגיש, נושא העיתונים הוא נושא שלא היה מקדמה דנא, הוא נושא שבעצם נקבע רק לאחרונה. הוא נקבע בשנת 2000. עד לפני שנת 2000 חברי כנסת לא היו זכאים לעיתון חינם. </w:t>
      </w:r>
    </w:p>
    <w:p w14:paraId="54983135" w14:textId="77777777" w:rsidR="00B34314" w:rsidRPr="00B34314" w:rsidRDefault="00B34314" w:rsidP="00B34314">
      <w:pPr>
        <w:bidi/>
        <w:jc w:val="both"/>
        <w:rPr>
          <w:rFonts w:cs="David" w:hint="cs"/>
          <w:rtl/>
        </w:rPr>
      </w:pPr>
    </w:p>
    <w:p w14:paraId="6DA4B3F7" w14:textId="77777777" w:rsidR="00B34314" w:rsidRPr="00B34314" w:rsidRDefault="00B34314" w:rsidP="00B34314">
      <w:pPr>
        <w:bidi/>
        <w:ind w:firstLine="567"/>
        <w:jc w:val="both"/>
        <w:rPr>
          <w:rFonts w:cs="David" w:hint="cs"/>
          <w:rtl/>
        </w:rPr>
      </w:pPr>
      <w:r w:rsidRPr="00B34314">
        <w:rPr>
          <w:rFonts w:cs="David" w:hint="cs"/>
          <w:rtl/>
        </w:rPr>
        <w:t xml:space="preserve">בשנת 2000 קבעה הכנסת שזכאי חברי כנסת לשעבר גם לעיתון חינם. נושא הטלפונים הוא נושא יותר ותיק, נדרשו לו כבר ועדות ציבוריות קודמות והן כבר קבעו שיש מקום לקיצוץ בסעיפים האלה. ועדת רוזן צבי קבעה לפחות מחצית ואנחנו חזרנו ונדרשנו לנושא הזה. ועדת הכנסת קבעה שברמה העקרונית יש מקום לשינוי הנורמה. כלומר, חברי כנסת שיתחילו לכהן, שהתחילו לכהן בכנסת הנוכחית, יהיו זכאים להטבות האלה רק במהלך שנה אחת מתום כהונתם. אנחנו הצענו שחברי כנסת ותיקים יותר, מאחר והורגלו בנושא, יהיו זכאים לשנתיים. </w:t>
      </w:r>
    </w:p>
    <w:p w14:paraId="6298F248" w14:textId="77777777" w:rsidR="00B34314" w:rsidRPr="00B34314" w:rsidRDefault="00B34314" w:rsidP="00B34314">
      <w:pPr>
        <w:bidi/>
        <w:jc w:val="both"/>
        <w:rPr>
          <w:rFonts w:cs="David" w:hint="cs"/>
          <w:rtl/>
        </w:rPr>
      </w:pPr>
    </w:p>
    <w:p w14:paraId="20938F32" w14:textId="77777777" w:rsidR="00B34314" w:rsidRPr="00B34314" w:rsidRDefault="00B34314" w:rsidP="00B34314">
      <w:pPr>
        <w:bidi/>
        <w:ind w:firstLine="567"/>
        <w:jc w:val="both"/>
        <w:rPr>
          <w:rFonts w:cs="David" w:hint="cs"/>
          <w:rtl/>
        </w:rPr>
      </w:pPr>
      <w:r w:rsidRPr="00B34314">
        <w:rPr>
          <w:rFonts w:cs="David" w:hint="cs"/>
          <w:rtl/>
        </w:rPr>
        <w:t xml:space="preserve">אני ער לזה שחלק מחברי הכנסת הוותיקים לשעבר, ממשיכים בשליחות ציבורית. להזכירכם, הרשימה כוללת למעלה מ-200 איש שזכאים לטלפון לפי המתכונת הנוכחית. חלקם פרש כדי לעשות לביתו. חלקם ביקש את אמון הציבור אבל הציבור לא נתן לו את אמונו ואמר לו שהוא יכול להמשיך לעסוק בעסקי ציבור אבל , לא על חשבון הציבור. אמנם מדובר בהוצאה שנתית של 2 מיליון, אבל אם אנחנו ממשיכים לגלגל אותה לפחות - - - </w:t>
      </w:r>
    </w:p>
    <w:p w14:paraId="57E93F3D" w14:textId="77777777" w:rsidR="00B34314" w:rsidRPr="00B34314" w:rsidRDefault="00B34314" w:rsidP="00B34314">
      <w:pPr>
        <w:bidi/>
        <w:jc w:val="both"/>
        <w:rPr>
          <w:rFonts w:cs="David" w:hint="cs"/>
          <w:rtl/>
        </w:rPr>
      </w:pPr>
    </w:p>
    <w:p w14:paraId="2A2BEB57" w14:textId="77777777" w:rsidR="00B34314" w:rsidRPr="00B34314" w:rsidRDefault="00B34314" w:rsidP="00B34314">
      <w:pPr>
        <w:bidi/>
        <w:jc w:val="both"/>
        <w:rPr>
          <w:rFonts w:cs="David" w:hint="cs"/>
          <w:u w:val="single"/>
          <w:rtl/>
        </w:rPr>
      </w:pPr>
      <w:r w:rsidRPr="00B34314">
        <w:rPr>
          <w:rFonts w:cs="David" w:hint="cs"/>
          <w:u w:val="single"/>
          <w:rtl/>
        </w:rPr>
        <w:t>יורם מרציאנו:</w:t>
      </w:r>
    </w:p>
    <w:p w14:paraId="71F03CD2" w14:textId="77777777" w:rsidR="00B34314" w:rsidRPr="00B34314" w:rsidRDefault="00B34314" w:rsidP="00B34314">
      <w:pPr>
        <w:bidi/>
        <w:jc w:val="both"/>
        <w:rPr>
          <w:rFonts w:cs="David" w:hint="cs"/>
          <w:rtl/>
        </w:rPr>
      </w:pPr>
    </w:p>
    <w:p w14:paraId="285A4ACA" w14:textId="77777777" w:rsidR="00B34314" w:rsidRPr="00B34314" w:rsidRDefault="00B34314" w:rsidP="00B34314">
      <w:pPr>
        <w:bidi/>
        <w:ind w:firstLine="567"/>
        <w:jc w:val="both"/>
        <w:rPr>
          <w:rFonts w:cs="David" w:hint="cs"/>
          <w:rtl/>
        </w:rPr>
      </w:pPr>
      <w:r w:rsidRPr="00B34314">
        <w:rPr>
          <w:rFonts w:cs="David" w:hint="cs"/>
          <w:rtl/>
        </w:rPr>
        <w:t xml:space="preserve">סלח לי אדוני המלומד, אדוני הפרופסור, זה פשוט מקומם. </w:t>
      </w:r>
    </w:p>
    <w:p w14:paraId="2AF3DCA9" w14:textId="77777777" w:rsidR="00B34314" w:rsidRPr="00B34314" w:rsidRDefault="00B34314" w:rsidP="00B34314">
      <w:pPr>
        <w:bidi/>
        <w:jc w:val="both"/>
        <w:rPr>
          <w:rFonts w:cs="David" w:hint="cs"/>
          <w:rtl/>
        </w:rPr>
      </w:pPr>
    </w:p>
    <w:p w14:paraId="6864F87D"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049DBCFD" w14:textId="77777777" w:rsidR="00B34314" w:rsidRPr="00B34314" w:rsidRDefault="00B34314" w:rsidP="00B34314">
      <w:pPr>
        <w:bidi/>
        <w:jc w:val="both"/>
        <w:rPr>
          <w:rFonts w:cs="David" w:hint="cs"/>
          <w:rtl/>
        </w:rPr>
      </w:pPr>
    </w:p>
    <w:p w14:paraId="3267E6C4" w14:textId="77777777" w:rsidR="00B34314" w:rsidRPr="00B34314" w:rsidRDefault="00B34314" w:rsidP="00B34314">
      <w:pPr>
        <w:bidi/>
        <w:ind w:firstLine="567"/>
        <w:jc w:val="both"/>
        <w:rPr>
          <w:rFonts w:cs="David" w:hint="cs"/>
          <w:rtl/>
        </w:rPr>
      </w:pPr>
      <w:r w:rsidRPr="00B34314">
        <w:rPr>
          <w:rFonts w:cs="David" w:hint="cs"/>
          <w:rtl/>
        </w:rPr>
        <w:t xml:space="preserve">אדוני, אל תפריע לי. מדובר אמנם בהוצאה שנתית - - - </w:t>
      </w:r>
    </w:p>
    <w:p w14:paraId="570CB129" w14:textId="77777777" w:rsidR="00B34314" w:rsidRPr="00B34314" w:rsidRDefault="00B34314" w:rsidP="00B34314">
      <w:pPr>
        <w:bidi/>
        <w:jc w:val="both"/>
        <w:rPr>
          <w:rFonts w:cs="David" w:hint="cs"/>
          <w:rtl/>
        </w:rPr>
      </w:pPr>
    </w:p>
    <w:p w14:paraId="1CF5686F" w14:textId="77777777" w:rsidR="00B34314" w:rsidRPr="00B34314" w:rsidRDefault="00B34314" w:rsidP="00B34314">
      <w:pPr>
        <w:bidi/>
        <w:jc w:val="both"/>
        <w:rPr>
          <w:rFonts w:cs="David" w:hint="cs"/>
          <w:u w:val="single"/>
          <w:rtl/>
        </w:rPr>
      </w:pPr>
      <w:r w:rsidRPr="00B34314">
        <w:rPr>
          <w:rFonts w:cs="David" w:hint="cs"/>
          <w:u w:val="single"/>
          <w:rtl/>
        </w:rPr>
        <w:t>נסים זאב:</w:t>
      </w:r>
    </w:p>
    <w:p w14:paraId="0DB42B71" w14:textId="77777777" w:rsidR="00B34314" w:rsidRPr="00B34314" w:rsidRDefault="00B34314" w:rsidP="00B34314">
      <w:pPr>
        <w:bidi/>
        <w:ind w:firstLine="567"/>
        <w:jc w:val="both"/>
        <w:rPr>
          <w:rFonts w:cs="David" w:hint="cs"/>
          <w:rtl/>
        </w:rPr>
      </w:pPr>
    </w:p>
    <w:p w14:paraId="53F33B9B" w14:textId="77777777" w:rsidR="00B34314" w:rsidRPr="00B34314" w:rsidRDefault="00B34314" w:rsidP="00B34314">
      <w:pPr>
        <w:bidi/>
        <w:ind w:firstLine="567"/>
        <w:jc w:val="both"/>
        <w:rPr>
          <w:rFonts w:cs="David" w:hint="cs"/>
          <w:rtl/>
        </w:rPr>
      </w:pPr>
      <w:r w:rsidRPr="00B34314">
        <w:rPr>
          <w:rFonts w:cs="David" w:hint="cs"/>
          <w:rtl/>
        </w:rPr>
        <w:t>אפשר לעשות אבחנה בין חבר כנסת שעדיין זוכה לאמון הציבור לבין חבר כנסת שלא זוכה לאמון הציבור? אולי נעשה את החלוקה הזאת? אפשר לעשות הגדרה.</w:t>
      </w:r>
    </w:p>
    <w:p w14:paraId="354293EF" w14:textId="77777777" w:rsidR="00B34314" w:rsidRPr="00B34314" w:rsidRDefault="00B34314" w:rsidP="00B34314">
      <w:pPr>
        <w:bidi/>
        <w:jc w:val="both"/>
        <w:rPr>
          <w:rFonts w:cs="David" w:hint="cs"/>
          <w:rtl/>
        </w:rPr>
      </w:pPr>
    </w:p>
    <w:p w14:paraId="5631FD82"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56D73B38" w14:textId="77777777" w:rsidR="00B34314" w:rsidRPr="00B34314" w:rsidRDefault="00B34314" w:rsidP="00B34314">
      <w:pPr>
        <w:bidi/>
        <w:jc w:val="both"/>
        <w:rPr>
          <w:rFonts w:cs="David" w:hint="cs"/>
          <w:rtl/>
        </w:rPr>
      </w:pPr>
    </w:p>
    <w:p w14:paraId="1A07A8C4" w14:textId="77777777" w:rsidR="00B34314" w:rsidRPr="00B34314" w:rsidRDefault="00B34314" w:rsidP="00B34314">
      <w:pPr>
        <w:bidi/>
        <w:ind w:firstLine="567"/>
        <w:jc w:val="both"/>
        <w:rPr>
          <w:rFonts w:cs="David" w:hint="cs"/>
          <w:rtl/>
        </w:rPr>
      </w:pPr>
      <w:r w:rsidRPr="00B34314">
        <w:rPr>
          <w:rFonts w:cs="David" w:hint="cs"/>
          <w:rtl/>
        </w:rPr>
        <w:t xml:space="preserve">אני לא בטוחה שהוא יצליח לשכנע איתכם, אבל לפחות לשמוע אותו בכל הכבוד הראוי. יחד עם זאת, אני מבינה את ההתקוממות. אני חושבת שגם בדבריך, פרופסור גרונאו, מן הראוי לא לפגוע בחברי כנסת לשעבר, שמרביתם בחרו שלא להמשיך בדרך הציבורית ולא שהם לא נבחרו כי הציבור לא בחר בהם. </w:t>
      </w:r>
    </w:p>
    <w:p w14:paraId="32E21D61" w14:textId="77777777" w:rsidR="00B34314" w:rsidRPr="00B34314" w:rsidRDefault="00B34314" w:rsidP="00B34314">
      <w:pPr>
        <w:bidi/>
        <w:jc w:val="both"/>
        <w:rPr>
          <w:rFonts w:cs="David" w:hint="cs"/>
          <w:rtl/>
        </w:rPr>
      </w:pPr>
    </w:p>
    <w:p w14:paraId="278DD23B" w14:textId="77777777" w:rsidR="00B34314" w:rsidRPr="00B34314" w:rsidRDefault="00B34314" w:rsidP="00B34314">
      <w:pPr>
        <w:bidi/>
        <w:jc w:val="both"/>
        <w:rPr>
          <w:rFonts w:cs="David" w:hint="cs"/>
          <w:u w:val="single"/>
          <w:rtl/>
        </w:rPr>
      </w:pPr>
      <w:r w:rsidRPr="00B34314">
        <w:rPr>
          <w:rFonts w:cs="David" w:hint="cs"/>
          <w:u w:val="single"/>
          <w:rtl/>
        </w:rPr>
        <w:t>בני שליטא:</w:t>
      </w:r>
    </w:p>
    <w:p w14:paraId="06C6D98F" w14:textId="77777777" w:rsidR="00B34314" w:rsidRPr="00B34314" w:rsidRDefault="00B34314" w:rsidP="00B34314">
      <w:pPr>
        <w:bidi/>
        <w:jc w:val="both"/>
        <w:rPr>
          <w:rFonts w:cs="David" w:hint="cs"/>
          <w:rtl/>
        </w:rPr>
      </w:pPr>
    </w:p>
    <w:p w14:paraId="1594F84D" w14:textId="77777777" w:rsidR="00B34314" w:rsidRPr="00B34314" w:rsidRDefault="00B34314" w:rsidP="00B34314">
      <w:pPr>
        <w:bidi/>
        <w:ind w:firstLine="567"/>
        <w:jc w:val="both"/>
        <w:rPr>
          <w:rFonts w:cs="David" w:hint="cs"/>
          <w:rtl/>
        </w:rPr>
      </w:pPr>
      <w:r w:rsidRPr="00B34314">
        <w:rPr>
          <w:rFonts w:cs="David" w:hint="cs"/>
          <w:rtl/>
        </w:rPr>
        <w:t xml:space="preserve">הוא פגע בנו שהוא לא האזין לנו. זאת בושה וחרפה שוועדה ציבורית לא מאזינה לגמלאים לפני שהיא מחליטה. </w:t>
      </w:r>
    </w:p>
    <w:p w14:paraId="0F06620A" w14:textId="77777777" w:rsidR="00B34314" w:rsidRPr="00B34314" w:rsidRDefault="00B34314" w:rsidP="00B34314">
      <w:pPr>
        <w:bidi/>
        <w:jc w:val="both"/>
        <w:rPr>
          <w:rFonts w:cs="David" w:hint="cs"/>
          <w:u w:val="single"/>
          <w:rtl/>
        </w:rPr>
      </w:pPr>
    </w:p>
    <w:p w14:paraId="02EBD8BA"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2CE608CD" w14:textId="77777777" w:rsidR="00B34314" w:rsidRPr="00B34314" w:rsidRDefault="00B34314" w:rsidP="00B34314">
      <w:pPr>
        <w:bidi/>
        <w:jc w:val="both"/>
        <w:rPr>
          <w:rFonts w:cs="David" w:hint="cs"/>
          <w:u w:val="single"/>
          <w:rtl/>
        </w:rPr>
      </w:pPr>
    </w:p>
    <w:p w14:paraId="0FEC60EB" w14:textId="77777777" w:rsidR="00B34314" w:rsidRPr="00B34314" w:rsidRDefault="00B34314" w:rsidP="00B34314">
      <w:pPr>
        <w:bidi/>
        <w:jc w:val="both"/>
        <w:rPr>
          <w:rFonts w:cs="David" w:hint="cs"/>
          <w:rtl/>
        </w:rPr>
      </w:pPr>
      <w:r w:rsidRPr="00B34314">
        <w:rPr>
          <w:rFonts w:cs="David" w:hint="cs"/>
          <w:rtl/>
        </w:rPr>
        <w:tab/>
        <w:t xml:space="preserve">היא לא החליטה שום דבר, אנחנו מחליטים כאן.  </w:t>
      </w:r>
    </w:p>
    <w:p w14:paraId="7A4EC393" w14:textId="77777777" w:rsidR="00B34314" w:rsidRPr="00B34314" w:rsidRDefault="00B34314" w:rsidP="00B34314">
      <w:pPr>
        <w:bidi/>
        <w:jc w:val="both"/>
        <w:rPr>
          <w:rFonts w:cs="David" w:hint="cs"/>
          <w:rtl/>
        </w:rPr>
      </w:pPr>
    </w:p>
    <w:p w14:paraId="3AB1E50D"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55ACE6EF" w14:textId="77777777" w:rsidR="00B34314" w:rsidRPr="00B34314" w:rsidRDefault="00B34314" w:rsidP="00B34314">
      <w:pPr>
        <w:bidi/>
        <w:jc w:val="both"/>
        <w:rPr>
          <w:rFonts w:cs="David" w:hint="cs"/>
          <w:rtl/>
        </w:rPr>
      </w:pPr>
    </w:p>
    <w:p w14:paraId="6524360A" w14:textId="77777777" w:rsidR="00B34314" w:rsidRPr="00B34314" w:rsidRDefault="00B34314" w:rsidP="00B34314">
      <w:pPr>
        <w:bidi/>
        <w:ind w:firstLine="567"/>
        <w:jc w:val="both"/>
        <w:rPr>
          <w:rFonts w:cs="David" w:hint="cs"/>
          <w:rtl/>
        </w:rPr>
      </w:pPr>
      <w:r w:rsidRPr="00B34314">
        <w:rPr>
          <w:rFonts w:cs="David" w:hint="cs"/>
          <w:rtl/>
        </w:rPr>
        <w:t>חבר הכנסת לשעבר בני שליטא, אנא ממך.</w:t>
      </w:r>
    </w:p>
    <w:p w14:paraId="393A07F5" w14:textId="77777777" w:rsidR="00B34314" w:rsidRPr="00B34314" w:rsidRDefault="00B34314" w:rsidP="00B34314">
      <w:pPr>
        <w:bidi/>
        <w:jc w:val="both"/>
        <w:rPr>
          <w:rFonts w:cs="David" w:hint="cs"/>
          <w:rtl/>
        </w:rPr>
      </w:pPr>
    </w:p>
    <w:p w14:paraId="0250122E"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54D62FD3" w14:textId="77777777" w:rsidR="00B34314" w:rsidRPr="00B34314" w:rsidRDefault="00B34314" w:rsidP="00B34314">
      <w:pPr>
        <w:bidi/>
        <w:jc w:val="both"/>
        <w:rPr>
          <w:rFonts w:cs="David" w:hint="cs"/>
          <w:u w:val="single"/>
          <w:rtl/>
        </w:rPr>
      </w:pPr>
    </w:p>
    <w:p w14:paraId="37F58593" w14:textId="77777777" w:rsidR="00B34314" w:rsidRPr="00B34314" w:rsidRDefault="00B34314" w:rsidP="00B34314">
      <w:pPr>
        <w:bidi/>
        <w:ind w:firstLine="567"/>
        <w:jc w:val="both"/>
        <w:rPr>
          <w:rFonts w:cs="David" w:hint="cs"/>
          <w:rtl/>
        </w:rPr>
      </w:pPr>
      <w:r w:rsidRPr="00B34314">
        <w:rPr>
          <w:rFonts w:cs="David" w:hint="cs"/>
          <w:rtl/>
        </w:rPr>
        <w:t xml:space="preserve">אני אומר שחלק משמעותי מהחברים האלה החליטו, מיוזמתם, שלא לעסוק בענייני ציבור. אמנם ההוצאה השנתית, על פניו, נראית קטנה כי זה 2.5 מיליון שקל, אבל אם נכפול אותה על פני כל אותם שנים שההטבה הזאת נמשכת, מדובר בעשרות מיליונים של שקלים. אני חושב שהנורמה שנקבעה על ידי הכנסת הקודמת לגבי חברי כנסת חדשים, מן הראוי שתחול על כל חברי הכנסת, בין המכהנים ובין על אלה שפרשו. אנחנו כן רואים מקום להארכת התקופה. אנחנו ביקשנו שנתיים, יכול להיות שהכנסת תחליט שראוי שיהיה יותר. אנחנו לא רואים מקום להטבה נצחית. </w:t>
      </w:r>
    </w:p>
    <w:p w14:paraId="611233AA" w14:textId="77777777" w:rsidR="00B34314" w:rsidRPr="00B34314" w:rsidRDefault="00B34314" w:rsidP="00B34314">
      <w:pPr>
        <w:bidi/>
        <w:jc w:val="both"/>
        <w:rPr>
          <w:rFonts w:cs="David" w:hint="cs"/>
          <w:rtl/>
        </w:rPr>
      </w:pPr>
    </w:p>
    <w:p w14:paraId="1254E3BE" w14:textId="77777777" w:rsidR="00B34314" w:rsidRPr="00B34314" w:rsidRDefault="00B34314" w:rsidP="00B34314">
      <w:pPr>
        <w:bidi/>
        <w:jc w:val="both"/>
        <w:rPr>
          <w:rFonts w:cs="David" w:hint="cs"/>
          <w:u w:val="single"/>
          <w:rtl/>
        </w:rPr>
      </w:pPr>
      <w:r w:rsidRPr="00B34314">
        <w:rPr>
          <w:rFonts w:cs="David" w:hint="cs"/>
          <w:u w:val="single"/>
          <w:rtl/>
        </w:rPr>
        <w:t>אחמד טיבי:</w:t>
      </w:r>
    </w:p>
    <w:p w14:paraId="5DB1A17A" w14:textId="77777777" w:rsidR="00B34314" w:rsidRPr="00B34314" w:rsidRDefault="00B34314" w:rsidP="00B34314">
      <w:pPr>
        <w:bidi/>
        <w:jc w:val="both"/>
        <w:rPr>
          <w:rFonts w:cs="David" w:hint="cs"/>
          <w:rtl/>
        </w:rPr>
      </w:pPr>
    </w:p>
    <w:p w14:paraId="028C9AAB" w14:textId="77777777" w:rsidR="00B34314" w:rsidRPr="00B34314" w:rsidRDefault="00B34314" w:rsidP="00B34314">
      <w:pPr>
        <w:bidi/>
        <w:ind w:firstLine="567"/>
        <w:jc w:val="both"/>
        <w:rPr>
          <w:rFonts w:cs="David" w:hint="cs"/>
          <w:rtl/>
        </w:rPr>
      </w:pPr>
      <w:r w:rsidRPr="00B34314">
        <w:rPr>
          <w:rFonts w:cs="David" w:hint="cs"/>
          <w:rtl/>
        </w:rPr>
        <w:t xml:space="preserve">שאלה אינפורמטיבית. פרופסור גרונאו, האם בדקתם מצב מקביל אצל שופטים לשעבר ופרופסורים מן המניין לשעבר? </w:t>
      </w:r>
    </w:p>
    <w:p w14:paraId="67164153" w14:textId="77777777" w:rsidR="00B34314" w:rsidRPr="00B34314" w:rsidRDefault="00B34314" w:rsidP="00B34314">
      <w:pPr>
        <w:bidi/>
        <w:jc w:val="both"/>
        <w:rPr>
          <w:rFonts w:cs="David" w:hint="cs"/>
          <w:rtl/>
        </w:rPr>
      </w:pPr>
    </w:p>
    <w:p w14:paraId="5BD4F7A0"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142CAA3E" w14:textId="77777777" w:rsidR="00B34314" w:rsidRPr="00B34314" w:rsidRDefault="00B34314" w:rsidP="00B34314">
      <w:pPr>
        <w:bidi/>
        <w:jc w:val="both"/>
        <w:rPr>
          <w:rFonts w:cs="David" w:hint="cs"/>
          <w:rtl/>
        </w:rPr>
      </w:pPr>
    </w:p>
    <w:p w14:paraId="108BBC55" w14:textId="77777777" w:rsidR="00B34314" w:rsidRPr="00B34314" w:rsidRDefault="00B34314" w:rsidP="00B34314">
      <w:pPr>
        <w:bidi/>
        <w:ind w:firstLine="567"/>
        <w:jc w:val="both"/>
        <w:rPr>
          <w:rFonts w:cs="David" w:hint="cs"/>
          <w:rtl/>
        </w:rPr>
      </w:pPr>
      <w:r w:rsidRPr="00B34314">
        <w:rPr>
          <w:rFonts w:cs="David" w:hint="cs"/>
          <w:rtl/>
        </w:rPr>
        <w:t xml:space="preserve">אני רק יכול לקבוע דבר אחד שפרופסור מן המניין לשעבר חתום על עיתון, משלם אותו בעצמו, משלם את כל חשבונות הטלפון שלו בעצמו. </w:t>
      </w:r>
    </w:p>
    <w:p w14:paraId="5BC4B802" w14:textId="77777777" w:rsidR="00B34314" w:rsidRPr="00B34314" w:rsidRDefault="00B34314" w:rsidP="00B34314">
      <w:pPr>
        <w:bidi/>
        <w:jc w:val="both"/>
        <w:rPr>
          <w:rFonts w:cs="David" w:hint="cs"/>
          <w:rtl/>
        </w:rPr>
      </w:pPr>
    </w:p>
    <w:p w14:paraId="24D4083C"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754CA1A9" w14:textId="77777777" w:rsidR="00B34314" w:rsidRPr="00B34314" w:rsidRDefault="00B34314" w:rsidP="00B34314">
      <w:pPr>
        <w:bidi/>
        <w:jc w:val="both"/>
        <w:rPr>
          <w:rFonts w:cs="David" w:hint="cs"/>
          <w:rtl/>
        </w:rPr>
      </w:pPr>
    </w:p>
    <w:p w14:paraId="17E2D59F" w14:textId="77777777" w:rsidR="00B34314" w:rsidRPr="00B34314" w:rsidRDefault="00B34314" w:rsidP="00B34314">
      <w:pPr>
        <w:bidi/>
        <w:ind w:firstLine="567"/>
        <w:jc w:val="both"/>
        <w:rPr>
          <w:rFonts w:cs="David" w:hint="cs"/>
          <w:rtl/>
        </w:rPr>
      </w:pPr>
      <w:r w:rsidRPr="00B34314">
        <w:rPr>
          <w:rFonts w:cs="David" w:hint="cs"/>
          <w:rtl/>
        </w:rPr>
        <w:t xml:space="preserve">יש הבדל בין זה ובין זה. </w:t>
      </w:r>
    </w:p>
    <w:p w14:paraId="7429E6BC" w14:textId="77777777" w:rsidR="00B34314" w:rsidRPr="00B34314" w:rsidRDefault="00B34314" w:rsidP="00B34314">
      <w:pPr>
        <w:bidi/>
        <w:jc w:val="both"/>
        <w:rPr>
          <w:rFonts w:cs="David" w:hint="cs"/>
          <w:rtl/>
        </w:rPr>
      </w:pPr>
    </w:p>
    <w:p w14:paraId="0685C06C"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5433A81B" w14:textId="77777777" w:rsidR="00B34314" w:rsidRPr="00B34314" w:rsidRDefault="00B34314" w:rsidP="00B34314">
      <w:pPr>
        <w:bidi/>
        <w:jc w:val="both"/>
        <w:rPr>
          <w:rFonts w:cs="David" w:hint="cs"/>
          <w:rtl/>
        </w:rPr>
      </w:pPr>
    </w:p>
    <w:p w14:paraId="5CC4E87A" w14:textId="77777777" w:rsidR="00B34314" w:rsidRPr="00B34314" w:rsidRDefault="00B34314" w:rsidP="00B34314">
      <w:pPr>
        <w:bidi/>
        <w:jc w:val="both"/>
        <w:rPr>
          <w:rFonts w:cs="David" w:hint="cs"/>
          <w:rtl/>
        </w:rPr>
      </w:pPr>
      <w:r w:rsidRPr="00B34314">
        <w:rPr>
          <w:rFonts w:cs="David" w:hint="cs"/>
          <w:rtl/>
        </w:rPr>
        <w:tab/>
        <w:t xml:space="preserve">אתה לא ענית לשאלתו של חבר הכנסת טיבי לגבי שופטים. </w:t>
      </w:r>
    </w:p>
    <w:p w14:paraId="091773E7" w14:textId="77777777" w:rsidR="00B34314" w:rsidRPr="00B34314" w:rsidRDefault="00B34314" w:rsidP="00B34314">
      <w:pPr>
        <w:bidi/>
        <w:jc w:val="both"/>
        <w:rPr>
          <w:rFonts w:cs="David" w:hint="cs"/>
          <w:rtl/>
        </w:rPr>
      </w:pPr>
    </w:p>
    <w:p w14:paraId="63C627C1"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43EFF1DA" w14:textId="77777777" w:rsidR="00B34314" w:rsidRPr="00B34314" w:rsidRDefault="00B34314" w:rsidP="00B34314">
      <w:pPr>
        <w:bidi/>
        <w:jc w:val="both"/>
        <w:rPr>
          <w:rFonts w:cs="David" w:hint="cs"/>
          <w:rtl/>
        </w:rPr>
      </w:pPr>
    </w:p>
    <w:p w14:paraId="671E10C2" w14:textId="77777777" w:rsidR="00B34314" w:rsidRPr="00B34314" w:rsidRDefault="00B34314" w:rsidP="00B34314">
      <w:pPr>
        <w:bidi/>
        <w:jc w:val="both"/>
        <w:rPr>
          <w:rFonts w:cs="David" w:hint="cs"/>
          <w:rtl/>
        </w:rPr>
      </w:pPr>
      <w:r w:rsidRPr="00B34314">
        <w:rPr>
          <w:rFonts w:cs="David" w:hint="cs"/>
          <w:rtl/>
        </w:rPr>
        <w:tab/>
        <w:t xml:space="preserve">אנחנו לא חיפשנו האם יש קבוצה שנהנית מהטבות יותר גדולות מחברי הכנסת, כי אנחנו לא חושבים שזה צריך להיות הקריטריון לקביעה לגבי הזכויות של חברי הכנסת. השאלה היחידה היא האם זה מכשיר עבודה שממשיך ומשרת אותם כל חייהם והאם מן הראוי שהציבור ישלם בשביל זה. לזה אנחנו התייחסנו. </w:t>
      </w:r>
    </w:p>
    <w:p w14:paraId="0775D725" w14:textId="77777777" w:rsidR="00B34314" w:rsidRPr="00B34314" w:rsidRDefault="00B34314" w:rsidP="00B34314">
      <w:pPr>
        <w:bidi/>
        <w:jc w:val="both"/>
        <w:rPr>
          <w:rFonts w:cs="David" w:hint="cs"/>
          <w:rtl/>
        </w:rPr>
      </w:pPr>
      <w:r w:rsidRPr="00B34314">
        <w:rPr>
          <w:rFonts w:cs="David" w:hint="cs"/>
          <w:rtl/>
        </w:rPr>
        <w:tab/>
      </w:r>
    </w:p>
    <w:p w14:paraId="4ECB52CC" w14:textId="77777777" w:rsidR="00B34314" w:rsidRPr="00B34314" w:rsidRDefault="00B34314" w:rsidP="00B34314">
      <w:pPr>
        <w:bidi/>
        <w:jc w:val="both"/>
        <w:rPr>
          <w:rFonts w:cs="David" w:hint="cs"/>
          <w:u w:val="single"/>
          <w:rtl/>
        </w:rPr>
      </w:pPr>
      <w:r w:rsidRPr="00B34314">
        <w:rPr>
          <w:rFonts w:cs="David" w:hint="cs"/>
          <w:u w:val="single"/>
          <w:rtl/>
        </w:rPr>
        <w:t>זהבה גלאון:</w:t>
      </w:r>
    </w:p>
    <w:p w14:paraId="69344A54" w14:textId="77777777" w:rsidR="00B34314" w:rsidRPr="00B34314" w:rsidRDefault="00B34314" w:rsidP="00B34314">
      <w:pPr>
        <w:bidi/>
        <w:jc w:val="both"/>
        <w:rPr>
          <w:rFonts w:cs="David" w:hint="cs"/>
          <w:rtl/>
        </w:rPr>
      </w:pPr>
    </w:p>
    <w:p w14:paraId="161459C7" w14:textId="77777777" w:rsidR="00B34314" w:rsidRPr="00B34314" w:rsidRDefault="00B34314" w:rsidP="00B34314">
      <w:pPr>
        <w:bidi/>
        <w:ind w:firstLine="567"/>
        <w:jc w:val="both"/>
        <w:rPr>
          <w:rFonts w:cs="David" w:hint="cs"/>
          <w:rtl/>
        </w:rPr>
      </w:pPr>
      <w:r w:rsidRPr="00B34314">
        <w:rPr>
          <w:rFonts w:cs="David" w:hint="cs"/>
          <w:rtl/>
        </w:rPr>
        <w:t xml:space="preserve">שאלת הבהרה. גם בחוות הדעת שהגשתם, פרופסור גרונאו, וגם בחוות הדעת של היועצת המשפטית משתמשים במונח אחד שעובר כחוט השני וזה האינטרס הציבורי החשוב. בשום מקום לא קיבלתי הסבר מה האינטרס הציבורי. האם אינטרס ציבורי זה חיסכון? האם אינטרס ציבורי זה מודל? </w:t>
      </w:r>
    </w:p>
    <w:p w14:paraId="25C4D1EE" w14:textId="77777777" w:rsidR="00B34314" w:rsidRPr="00B34314" w:rsidRDefault="00B34314" w:rsidP="00B34314">
      <w:pPr>
        <w:bidi/>
        <w:jc w:val="both"/>
        <w:rPr>
          <w:rFonts w:cs="David" w:hint="cs"/>
          <w:rtl/>
        </w:rPr>
      </w:pPr>
      <w:r w:rsidRPr="00B34314">
        <w:rPr>
          <w:rFonts w:cs="David"/>
          <w:rtl/>
        </w:rPr>
        <w:br w:type="page"/>
      </w:r>
    </w:p>
    <w:p w14:paraId="0AB65881"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106DF374" w14:textId="77777777" w:rsidR="00B34314" w:rsidRPr="00B34314" w:rsidRDefault="00B34314" w:rsidP="00B34314">
      <w:pPr>
        <w:bidi/>
        <w:jc w:val="both"/>
        <w:rPr>
          <w:rFonts w:cs="David" w:hint="cs"/>
          <w:rtl/>
        </w:rPr>
      </w:pPr>
    </w:p>
    <w:p w14:paraId="65217185" w14:textId="77777777" w:rsidR="00B34314" w:rsidRPr="00B34314" w:rsidRDefault="00B34314" w:rsidP="00B34314">
      <w:pPr>
        <w:bidi/>
        <w:ind w:firstLine="567"/>
        <w:jc w:val="both"/>
        <w:rPr>
          <w:rFonts w:cs="David" w:hint="cs"/>
          <w:rtl/>
        </w:rPr>
      </w:pPr>
      <w:r w:rsidRPr="00B34314">
        <w:rPr>
          <w:rFonts w:cs="David" w:hint="cs"/>
          <w:rtl/>
        </w:rPr>
        <w:t>האינטרס הוא החיסכון והדוגמה האישית. הדוגמה האישית חשובה מאוד. דווקא בעיתות אלה הדוגמה האישית יותר חשובה, אולי, מ-40 מיליון או 50 מיליון של הסעיף הזה.</w:t>
      </w:r>
    </w:p>
    <w:p w14:paraId="4F0CE6FD" w14:textId="77777777" w:rsidR="00B34314" w:rsidRPr="00B34314" w:rsidRDefault="00B34314" w:rsidP="00B34314">
      <w:pPr>
        <w:bidi/>
        <w:jc w:val="both"/>
        <w:rPr>
          <w:rFonts w:cs="David" w:hint="cs"/>
          <w:rtl/>
        </w:rPr>
      </w:pPr>
    </w:p>
    <w:p w14:paraId="3D06526D" w14:textId="77777777" w:rsidR="00B34314" w:rsidRPr="00B34314" w:rsidRDefault="00B34314" w:rsidP="00B34314">
      <w:pPr>
        <w:bidi/>
        <w:jc w:val="both"/>
        <w:rPr>
          <w:rFonts w:cs="David" w:hint="cs"/>
          <w:u w:val="single"/>
          <w:rtl/>
        </w:rPr>
      </w:pPr>
      <w:r w:rsidRPr="00B34314">
        <w:rPr>
          <w:rFonts w:cs="David" w:hint="cs"/>
          <w:u w:val="single"/>
          <w:rtl/>
        </w:rPr>
        <w:t>יורם מרציאנו:</w:t>
      </w:r>
    </w:p>
    <w:p w14:paraId="3694E342" w14:textId="77777777" w:rsidR="00B34314" w:rsidRPr="00B34314" w:rsidRDefault="00B34314" w:rsidP="00B34314">
      <w:pPr>
        <w:bidi/>
        <w:jc w:val="both"/>
        <w:rPr>
          <w:rFonts w:cs="David" w:hint="cs"/>
          <w:rtl/>
        </w:rPr>
      </w:pPr>
    </w:p>
    <w:p w14:paraId="08DF35A5" w14:textId="77777777" w:rsidR="00B34314" w:rsidRPr="00B34314" w:rsidRDefault="00B34314" w:rsidP="00B34314">
      <w:pPr>
        <w:bidi/>
        <w:ind w:firstLine="567"/>
        <w:jc w:val="both"/>
        <w:rPr>
          <w:rFonts w:cs="David" w:hint="cs"/>
          <w:rtl/>
        </w:rPr>
      </w:pPr>
      <w:r w:rsidRPr="00B34314">
        <w:rPr>
          <w:rFonts w:cs="David" w:hint="cs"/>
          <w:rtl/>
        </w:rPr>
        <w:t xml:space="preserve">השופטים במדינת ישראל לא צריכים להוות דוגמא אישית, רק חבריי הכנסת. </w:t>
      </w:r>
    </w:p>
    <w:p w14:paraId="7619A62C" w14:textId="77777777" w:rsidR="00B34314" w:rsidRPr="00B34314" w:rsidRDefault="00B34314" w:rsidP="00B34314">
      <w:pPr>
        <w:bidi/>
        <w:jc w:val="both"/>
        <w:rPr>
          <w:rFonts w:cs="David" w:hint="cs"/>
          <w:rtl/>
        </w:rPr>
      </w:pPr>
    </w:p>
    <w:p w14:paraId="5108DEC5" w14:textId="77777777" w:rsidR="00B34314" w:rsidRPr="00B34314" w:rsidRDefault="00B34314" w:rsidP="00B34314">
      <w:pPr>
        <w:bidi/>
        <w:jc w:val="both"/>
        <w:rPr>
          <w:rFonts w:cs="David" w:hint="cs"/>
          <w:u w:val="single"/>
          <w:rtl/>
        </w:rPr>
      </w:pPr>
      <w:r w:rsidRPr="00B34314">
        <w:rPr>
          <w:rFonts w:cs="David" w:hint="cs"/>
          <w:u w:val="single"/>
          <w:rtl/>
        </w:rPr>
        <w:t>נסים זאב:</w:t>
      </w:r>
    </w:p>
    <w:p w14:paraId="5C56FDE9" w14:textId="77777777" w:rsidR="00B34314" w:rsidRPr="00B34314" w:rsidRDefault="00B34314" w:rsidP="00B34314">
      <w:pPr>
        <w:bidi/>
        <w:jc w:val="both"/>
        <w:rPr>
          <w:rFonts w:cs="David" w:hint="cs"/>
          <w:rtl/>
        </w:rPr>
      </w:pPr>
    </w:p>
    <w:p w14:paraId="1057C564" w14:textId="77777777" w:rsidR="00B34314" w:rsidRPr="00B34314" w:rsidRDefault="00B34314" w:rsidP="00B34314">
      <w:pPr>
        <w:bidi/>
        <w:ind w:firstLine="567"/>
        <w:jc w:val="both"/>
        <w:rPr>
          <w:rFonts w:cs="David" w:hint="cs"/>
          <w:rtl/>
        </w:rPr>
      </w:pPr>
      <w:r w:rsidRPr="00B34314">
        <w:rPr>
          <w:rFonts w:cs="David" w:hint="cs"/>
          <w:rtl/>
        </w:rPr>
        <w:t>מה העלות לחודש לחבר כנסת? אפשר לקבל את זה פר חבר כנסת?</w:t>
      </w:r>
    </w:p>
    <w:p w14:paraId="123C3678" w14:textId="77777777" w:rsidR="00B34314" w:rsidRPr="00B34314" w:rsidRDefault="00B34314" w:rsidP="00B34314">
      <w:pPr>
        <w:bidi/>
        <w:jc w:val="both"/>
        <w:rPr>
          <w:rFonts w:cs="David" w:hint="cs"/>
          <w:rtl/>
        </w:rPr>
      </w:pPr>
    </w:p>
    <w:p w14:paraId="2B02425B" w14:textId="77777777" w:rsidR="00B34314" w:rsidRPr="00B34314" w:rsidRDefault="00B34314" w:rsidP="00B34314">
      <w:pPr>
        <w:bidi/>
        <w:jc w:val="both"/>
        <w:rPr>
          <w:rFonts w:cs="David" w:hint="cs"/>
          <w:u w:val="single"/>
          <w:rtl/>
        </w:rPr>
      </w:pPr>
      <w:r w:rsidRPr="00B34314">
        <w:rPr>
          <w:rFonts w:cs="David" w:hint="cs"/>
          <w:u w:val="single"/>
          <w:rtl/>
        </w:rPr>
        <w:t>נורית אלשטיין:</w:t>
      </w:r>
    </w:p>
    <w:p w14:paraId="10B86FB5" w14:textId="77777777" w:rsidR="00B34314" w:rsidRPr="00B34314" w:rsidRDefault="00B34314" w:rsidP="00B34314">
      <w:pPr>
        <w:bidi/>
        <w:jc w:val="both"/>
        <w:rPr>
          <w:rFonts w:cs="David" w:hint="cs"/>
          <w:rtl/>
        </w:rPr>
      </w:pPr>
    </w:p>
    <w:p w14:paraId="0EA233A5" w14:textId="77777777" w:rsidR="00B34314" w:rsidRPr="00B34314" w:rsidRDefault="00B34314" w:rsidP="00B34314">
      <w:pPr>
        <w:bidi/>
        <w:ind w:firstLine="567"/>
        <w:jc w:val="both"/>
        <w:rPr>
          <w:rFonts w:cs="David" w:hint="cs"/>
          <w:rtl/>
        </w:rPr>
      </w:pPr>
      <w:r w:rsidRPr="00B34314">
        <w:rPr>
          <w:rFonts w:cs="David" w:hint="cs"/>
          <w:rtl/>
        </w:rPr>
        <w:t>10,000 שקלים לשנה לכל חבר כנסת מכהן.</w:t>
      </w:r>
    </w:p>
    <w:p w14:paraId="7FA3FFF4" w14:textId="77777777" w:rsidR="00B34314" w:rsidRPr="00B34314" w:rsidRDefault="00B34314" w:rsidP="00B34314">
      <w:pPr>
        <w:bidi/>
        <w:jc w:val="both"/>
        <w:rPr>
          <w:rFonts w:cs="David" w:hint="cs"/>
          <w:rtl/>
        </w:rPr>
      </w:pPr>
    </w:p>
    <w:p w14:paraId="519F2AA0"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6233270C" w14:textId="77777777" w:rsidR="00B34314" w:rsidRPr="00B34314" w:rsidRDefault="00B34314" w:rsidP="00B34314">
      <w:pPr>
        <w:bidi/>
        <w:jc w:val="both"/>
        <w:rPr>
          <w:rFonts w:cs="David" w:hint="cs"/>
          <w:rtl/>
        </w:rPr>
      </w:pPr>
    </w:p>
    <w:p w14:paraId="5F6DD8EA" w14:textId="77777777" w:rsidR="00B34314" w:rsidRPr="00B34314" w:rsidRDefault="00B34314" w:rsidP="00B34314">
      <w:pPr>
        <w:bidi/>
        <w:ind w:firstLine="567"/>
        <w:jc w:val="both"/>
        <w:rPr>
          <w:rFonts w:cs="David" w:hint="cs"/>
          <w:rtl/>
        </w:rPr>
      </w:pPr>
      <w:r w:rsidRPr="00B34314">
        <w:rPr>
          <w:rFonts w:cs="David" w:hint="cs"/>
          <w:rtl/>
        </w:rPr>
        <w:t xml:space="preserve">אני פה שומעת שמדובר בהערכות של סדר גודל של 10,000 שקל. </w:t>
      </w:r>
    </w:p>
    <w:p w14:paraId="142775E2" w14:textId="77777777" w:rsidR="00B34314" w:rsidRPr="00B34314" w:rsidRDefault="00B34314" w:rsidP="00B34314">
      <w:pPr>
        <w:bidi/>
        <w:jc w:val="both"/>
        <w:rPr>
          <w:rFonts w:cs="David" w:hint="cs"/>
          <w:rtl/>
        </w:rPr>
      </w:pPr>
    </w:p>
    <w:p w14:paraId="48E20FA8"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237F6E7C" w14:textId="77777777" w:rsidR="00B34314" w:rsidRPr="00B34314" w:rsidRDefault="00B34314" w:rsidP="00B34314">
      <w:pPr>
        <w:bidi/>
        <w:jc w:val="both"/>
        <w:rPr>
          <w:rFonts w:cs="David" w:hint="cs"/>
          <w:rtl/>
        </w:rPr>
      </w:pPr>
    </w:p>
    <w:p w14:paraId="6ABE4557" w14:textId="77777777" w:rsidR="00B34314" w:rsidRPr="00B34314" w:rsidRDefault="00B34314" w:rsidP="00B34314">
      <w:pPr>
        <w:bidi/>
        <w:ind w:firstLine="567"/>
        <w:jc w:val="both"/>
        <w:rPr>
          <w:rFonts w:cs="David" w:hint="cs"/>
          <w:rtl/>
        </w:rPr>
      </w:pPr>
      <w:r w:rsidRPr="00B34314">
        <w:rPr>
          <w:rFonts w:cs="David" w:hint="cs"/>
          <w:rtl/>
        </w:rPr>
        <w:t xml:space="preserve">יש לי הצעה לסדר - להוריד את כל הנושא הזה בכלל, נקודה. אני רוצה הצבעה. </w:t>
      </w:r>
    </w:p>
    <w:p w14:paraId="20770096" w14:textId="77777777" w:rsidR="00B34314" w:rsidRPr="00B34314" w:rsidRDefault="00B34314" w:rsidP="00B34314">
      <w:pPr>
        <w:bidi/>
        <w:jc w:val="both"/>
        <w:rPr>
          <w:rFonts w:cs="David" w:hint="cs"/>
          <w:rtl/>
        </w:rPr>
      </w:pPr>
    </w:p>
    <w:p w14:paraId="105E3623" w14:textId="77777777" w:rsidR="00B34314" w:rsidRPr="00B34314" w:rsidRDefault="00B34314" w:rsidP="00B34314">
      <w:pPr>
        <w:bidi/>
        <w:jc w:val="both"/>
        <w:rPr>
          <w:rFonts w:cs="David" w:hint="cs"/>
          <w:u w:val="single"/>
          <w:rtl/>
        </w:rPr>
      </w:pPr>
      <w:r w:rsidRPr="00B34314">
        <w:rPr>
          <w:rFonts w:cs="David" w:hint="cs"/>
          <w:u w:val="single"/>
          <w:rtl/>
        </w:rPr>
        <w:t>נאדיה חילו:</w:t>
      </w:r>
    </w:p>
    <w:p w14:paraId="094FA6AC" w14:textId="77777777" w:rsidR="00B34314" w:rsidRPr="00B34314" w:rsidRDefault="00B34314" w:rsidP="00B34314">
      <w:pPr>
        <w:bidi/>
        <w:jc w:val="both"/>
        <w:rPr>
          <w:rFonts w:cs="David" w:hint="cs"/>
          <w:rtl/>
        </w:rPr>
      </w:pPr>
    </w:p>
    <w:p w14:paraId="4FB9D2AD" w14:textId="77777777" w:rsidR="00B34314" w:rsidRPr="00B34314" w:rsidRDefault="00B34314" w:rsidP="00B34314">
      <w:pPr>
        <w:bidi/>
        <w:ind w:firstLine="567"/>
        <w:jc w:val="both"/>
        <w:rPr>
          <w:rFonts w:cs="David" w:hint="cs"/>
          <w:rtl/>
        </w:rPr>
      </w:pPr>
      <w:r w:rsidRPr="00B34314">
        <w:rPr>
          <w:rFonts w:cs="David" w:hint="cs"/>
          <w:rtl/>
        </w:rPr>
        <w:t xml:space="preserve">עדיף. </w:t>
      </w:r>
    </w:p>
    <w:p w14:paraId="26D4078C" w14:textId="77777777" w:rsidR="00B34314" w:rsidRPr="00B34314" w:rsidRDefault="00B34314" w:rsidP="00B34314">
      <w:pPr>
        <w:bidi/>
        <w:jc w:val="both"/>
        <w:rPr>
          <w:rFonts w:cs="David" w:hint="cs"/>
          <w:rtl/>
        </w:rPr>
      </w:pPr>
    </w:p>
    <w:p w14:paraId="2F325163" w14:textId="77777777" w:rsidR="00B34314" w:rsidRPr="00B34314" w:rsidRDefault="00B34314" w:rsidP="00B34314">
      <w:pPr>
        <w:bidi/>
        <w:jc w:val="both"/>
        <w:rPr>
          <w:rFonts w:cs="David" w:hint="cs"/>
          <w:u w:val="single"/>
          <w:rtl/>
        </w:rPr>
      </w:pPr>
      <w:r w:rsidRPr="00B34314">
        <w:rPr>
          <w:rFonts w:cs="David" w:hint="cs"/>
          <w:u w:val="single"/>
          <w:rtl/>
        </w:rPr>
        <w:t>יורם מרציאנו:</w:t>
      </w:r>
    </w:p>
    <w:p w14:paraId="38692067" w14:textId="77777777" w:rsidR="00B34314" w:rsidRPr="00B34314" w:rsidRDefault="00B34314" w:rsidP="00B34314">
      <w:pPr>
        <w:bidi/>
        <w:jc w:val="both"/>
        <w:rPr>
          <w:rFonts w:cs="David" w:hint="cs"/>
          <w:rtl/>
        </w:rPr>
      </w:pPr>
    </w:p>
    <w:p w14:paraId="340CD64D" w14:textId="77777777" w:rsidR="00B34314" w:rsidRPr="00B34314" w:rsidRDefault="00B34314" w:rsidP="00B34314">
      <w:pPr>
        <w:bidi/>
        <w:ind w:firstLine="567"/>
        <w:jc w:val="both"/>
        <w:rPr>
          <w:rFonts w:cs="David" w:hint="cs"/>
          <w:rtl/>
        </w:rPr>
      </w:pPr>
      <w:r w:rsidRPr="00B34314">
        <w:rPr>
          <w:rFonts w:cs="David" w:hint="cs"/>
          <w:rtl/>
        </w:rPr>
        <w:t>באמת? זה מה שמעניין את הכנסת? זאת הנורמה הציבורית? פגיעה בתנאים של חברי הכנסת לשעבר? גמרנו את כל הבעיות?</w:t>
      </w:r>
    </w:p>
    <w:p w14:paraId="6B861B5E" w14:textId="77777777" w:rsidR="00B34314" w:rsidRPr="00B34314" w:rsidRDefault="00B34314" w:rsidP="00B34314">
      <w:pPr>
        <w:bidi/>
        <w:jc w:val="both"/>
        <w:rPr>
          <w:rFonts w:cs="David" w:hint="cs"/>
          <w:rtl/>
        </w:rPr>
      </w:pPr>
    </w:p>
    <w:p w14:paraId="12D4C55C"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07A41698" w14:textId="77777777" w:rsidR="00B34314" w:rsidRPr="00B34314" w:rsidRDefault="00B34314" w:rsidP="00B34314">
      <w:pPr>
        <w:bidi/>
        <w:jc w:val="both"/>
        <w:rPr>
          <w:rFonts w:cs="David" w:hint="cs"/>
          <w:rtl/>
        </w:rPr>
      </w:pPr>
    </w:p>
    <w:p w14:paraId="3D03733A" w14:textId="77777777" w:rsidR="00B34314" w:rsidRPr="00B34314" w:rsidRDefault="00B34314" w:rsidP="00B34314">
      <w:pPr>
        <w:bidi/>
        <w:ind w:firstLine="567"/>
        <w:jc w:val="both"/>
        <w:rPr>
          <w:rFonts w:cs="David" w:hint="cs"/>
          <w:rtl/>
        </w:rPr>
      </w:pPr>
      <w:r w:rsidRPr="00B34314">
        <w:rPr>
          <w:rFonts w:cs="David" w:hint="cs"/>
          <w:rtl/>
        </w:rPr>
        <w:t>גברתי, אני מבקש להביא את זה להצבעה.</w:t>
      </w:r>
    </w:p>
    <w:p w14:paraId="48683FC7" w14:textId="77777777" w:rsidR="00B34314" w:rsidRPr="00B34314" w:rsidRDefault="00B34314" w:rsidP="00B34314">
      <w:pPr>
        <w:bidi/>
        <w:jc w:val="both"/>
        <w:rPr>
          <w:rFonts w:cs="David" w:hint="cs"/>
          <w:rtl/>
        </w:rPr>
      </w:pPr>
    </w:p>
    <w:p w14:paraId="6263889D"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1F7CC847" w14:textId="77777777" w:rsidR="00B34314" w:rsidRPr="00B34314" w:rsidRDefault="00B34314" w:rsidP="00B34314">
      <w:pPr>
        <w:bidi/>
        <w:jc w:val="both"/>
        <w:rPr>
          <w:rFonts w:cs="David" w:hint="cs"/>
          <w:rtl/>
        </w:rPr>
      </w:pPr>
    </w:p>
    <w:p w14:paraId="111C0C16" w14:textId="77777777" w:rsidR="00B34314" w:rsidRPr="00B34314" w:rsidRDefault="00B34314" w:rsidP="00B34314">
      <w:pPr>
        <w:bidi/>
        <w:ind w:firstLine="567"/>
        <w:jc w:val="both"/>
        <w:rPr>
          <w:rFonts w:cs="David" w:hint="cs"/>
          <w:rtl/>
        </w:rPr>
      </w:pPr>
      <w:r w:rsidRPr="00B34314">
        <w:rPr>
          <w:rFonts w:cs="David" w:hint="cs"/>
          <w:rtl/>
        </w:rPr>
        <w:t xml:space="preserve">יש פה עוד שתי הצעות לסדר. </w:t>
      </w:r>
    </w:p>
    <w:p w14:paraId="7C08559F" w14:textId="77777777" w:rsidR="00B34314" w:rsidRPr="00B34314" w:rsidRDefault="00B34314" w:rsidP="00B34314">
      <w:pPr>
        <w:bidi/>
        <w:jc w:val="both"/>
        <w:rPr>
          <w:rFonts w:cs="David" w:hint="cs"/>
          <w:rtl/>
        </w:rPr>
      </w:pPr>
    </w:p>
    <w:p w14:paraId="66C9A65A" w14:textId="77777777" w:rsidR="00B34314" w:rsidRPr="00B34314" w:rsidRDefault="00B34314" w:rsidP="00B34314">
      <w:pPr>
        <w:bidi/>
        <w:jc w:val="both"/>
        <w:rPr>
          <w:rFonts w:cs="David" w:hint="cs"/>
          <w:u w:val="single"/>
          <w:rtl/>
        </w:rPr>
      </w:pPr>
      <w:r w:rsidRPr="00B34314">
        <w:rPr>
          <w:rFonts w:cs="David" w:hint="cs"/>
          <w:u w:val="single"/>
          <w:rtl/>
        </w:rPr>
        <w:t>אורי אריאל:</w:t>
      </w:r>
    </w:p>
    <w:p w14:paraId="60FFB29F" w14:textId="77777777" w:rsidR="00B34314" w:rsidRPr="00B34314" w:rsidRDefault="00B34314" w:rsidP="00B34314">
      <w:pPr>
        <w:bidi/>
        <w:jc w:val="both"/>
        <w:rPr>
          <w:rFonts w:cs="David" w:hint="cs"/>
          <w:rtl/>
        </w:rPr>
      </w:pPr>
    </w:p>
    <w:p w14:paraId="4C745521" w14:textId="77777777" w:rsidR="00B34314" w:rsidRPr="00B34314" w:rsidRDefault="00B34314" w:rsidP="00B34314">
      <w:pPr>
        <w:bidi/>
        <w:ind w:firstLine="567"/>
        <w:jc w:val="both"/>
        <w:rPr>
          <w:rFonts w:cs="David" w:hint="cs"/>
          <w:rtl/>
        </w:rPr>
      </w:pPr>
      <w:r w:rsidRPr="00B34314">
        <w:rPr>
          <w:rFonts w:cs="David" w:hint="cs"/>
          <w:rtl/>
        </w:rPr>
        <w:t xml:space="preserve">גברתי היושבת ראש, אני רוצה להודות לוועדה הציבורית שמונתה על ידי הכנסת. אל תשתלחו בהם. אני חושב שהדעות ברורות לכולם, כולם ראו את הדוח המכובד. לדעתי אפשר להצביע בעוד 60 שניות, ולעבור לשאר הדברים החשובים ולא לעשות עוד דיון ועוד דיון, כשתוצאה טובה יותר לא תצא ממנו, אם מותר לי להעריך. </w:t>
      </w:r>
    </w:p>
    <w:p w14:paraId="25F2A4E3" w14:textId="77777777" w:rsidR="00B34314" w:rsidRPr="00B34314" w:rsidRDefault="00B34314" w:rsidP="00B34314">
      <w:pPr>
        <w:bidi/>
        <w:jc w:val="both"/>
        <w:rPr>
          <w:rFonts w:cs="David" w:hint="cs"/>
          <w:rtl/>
        </w:rPr>
      </w:pPr>
    </w:p>
    <w:p w14:paraId="68AC6065" w14:textId="77777777" w:rsidR="00B34314" w:rsidRPr="00B34314" w:rsidRDefault="00B34314" w:rsidP="00B34314">
      <w:pPr>
        <w:bidi/>
        <w:ind w:firstLine="567"/>
        <w:jc w:val="both"/>
        <w:rPr>
          <w:rFonts w:cs="David" w:hint="cs"/>
          <w:rtl/>
        </w:rPr>
      </w:pPr>
      <w:r w:rsidRPr="00B34314">
        <w:rPr>
          <w:rFonts w:cs="David" w:hint="cs"/>
          <w:rtl/>
        </w:rPr>
        <w:t>אני מבקש מכולם, כולל דן תיכון, לוותר על זכות הדיבור. קראנו, השקענו הרבה מאמץ על חשבון דברים אחרים, ללמוד את הסוגיות האלה ואני חושב שכל אחד מאיתנו הגיע למסקנה.</w:t>
      </w:r>
    </w:p>
    <w:p w14:paraId="37FAEAEB" w14:textId="77777777" w:rsidR="00B34314" w:rsidRPr="00B34314" w:rsidRDefault="00B34314" w:rsidP="00B34314">
      <w:pPr>
        <w:bidi/>
        <w:jc w:val="both"/>
        <w:rPr>
          <w:rFonts w:cs="David" w:hint="cs"/>
          <w:rtl/>
        </w:rPr>
      </w:pPr>
    </w:p>
    <w:p w14:paraId="30130640" w14:textId="77777777" w:rsidR="00B34314" w:rsidRPr="00B34314" w:rsidRDefault="00B34314" w:rsidP="00B34314">
      <w:pPr>
        <w:bidi/>
        <w:jc w:val="both"/>
        <w:rPr>
          <w:rFonts w:cs="David" w:hint="cs"/>
          <w:u w:val="single"/>
          <w:rtl/>
        </w:rPr>
      </w:pPr>
      <w:r w:rsidRPr="00B34314">
        <w:rPr>
          <w:rFonts w:cs="David" w:hint="cs"/>
          <w:u w:val="single"/>
          <w:rtl/>
        </w:rPr>
        <w:t>דוד אזולאי:</w:t>
      </w:r>
    </w:p>
    <w:p w14:paraId="64E386A9" w14:textId="77777777" w:rsidR="00B34314" w:rsidRPr="00B34314" w:rsidRDefault="00B34314" w:rsidP="00B34314">
      <w:pPr>
        <w:bidi/>
        <w:jc w:val="both"/>
        <w:rPr>
          <w:rFonts w:cs="David" w:hint="cs"/>
          <w:rtl/>
        </w:rPr>
      </w:pPr>
    </w:p>
    <w:p w14:paraId="07B1F131" w14:textId="77777777" w:rsidR="00B34314" w:rsidRPr="00B34314" w:rsidRDefault="00B34314" w:rsidP="00B34314">
      <w:pPr>
        <w:bidi/>
        <w:ind w:firstLine="567"/>
        <w:jc w:val="both"/>
        <w:rPr>
          <w:rFonts w:cs="David" w:hint="cs"/>
          <w:rtl/>
        </w:rPr>
      </w:pPr>
      <w:r w:rsidRPr="00B34314">
        <w:rPr>
          <w:rFonts w:cs="David" w:hint="cs"/>
          <w:rtl/>
        </w:rPr>
        <w:t>אני מוותר על זכות הדיבור ואני מצטרף לדעת חבריי, שרוני ואריאל. יש לי שאלה לפרופ' גרונאו לגבי הדוגמה האישית. אני מאוד מעריך את העבודה שהם עשו ואני מניח שהם השקיעו הרבה זמן כדי להגיע למסקנות החשובות. רציתי לשאול את הפרופסור הנכבד, איפה הדוגמה האישית של הוועדה שלא שמעה את הנוגעים בדבר? האם לא מן הראוי היה להזמין אולם ולשמוע את דעתם, ואחר כך לקבל החלטה?</w:t>
      </w:r>
    </w:p>
    <w:p w14:paraId="507E9893" w14:textId="77777777" w:rsidR="00B34314" w:rsidRPr="00B34314" w:rsidRDefault="00B34314" w:rsidP="00B34314">
      <w:pPr>
        <w:bidi/>
        <w:jc w:val="both"/>
        <w:rPr>
          <w:rFonts w:cs="David" w:hint="cs"/>
          <w:rtl/>
        </w:rPr>
      </w:pPr>
    </w:p>
    <w:p w14:paraId="23B02CF3"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38B92F2F" w14:textId="77777777" w:rsidR="00B34314" w:rsidRPr="00B34314" w:rsidRDefault="00B34314" w:rsidP="00B34314">
      <w:pPr>
        <w:bidi/>
        <w:jc w:val="both"/>
        <w:rPr>
          <w:rFonts w:cs="David" w:hint="cs"/>
          <w:rtl/>
        </w:rPr>
      </w:pPr>
    </w:p>
    <w:p w14:paraId="3353EDCD" w14:textId="77777777" w:rsidR="00B34314" w:rsidRPr="00B34314" w:rsidRDefault="00B34314" w:rsidP="00B34314">
      <w:pPr>
        <w:bidi/>
        <w:ind w:firstLine="567"/>
        <w:jc w:val="both"/>
        <w:rPr>
          <w:rFonts w:cs="David" w:hint="cs"/>
          <w:rtl/>
        </w:rPr>
      </w:pPr>
      <w:r w:rsidRPr="00B34314">
        <w:rPr>
          <w:rFonts w:cs="David" w:hint="cs"/>
          <w:rtl/>
        </w:rPr>
        <w:t xml:space="preserve">אני רוצה לענות על שתי השאלות. לגבי השאלה הראשונה, חבר כנסת זכאי על כל שנת כהונתו ל-840 שקל. דהיינו, 70 שקל לחודש, אלא שאת הסכום הזה צריך לכפול בכל השנים שהוא ישתמש בזכות הזאת. נניח 30 שנה - - - </w:t>
      </w:r>
    </w:p>
    <w:p w14:paraId="35D68F24" w14:textId="77777777" w:rsidR="00B34314" w:rsidRPr="00B34314" w:rsidRDefault="00B34314" w:rsidP="00B34314">
      <w:pPr>
        <w:bidi/>
        <w:jc w:val="both"/>
        <w:rPr>
          <w:rFonts w:cs="David" w:hint="cs"/>
          <w:rtl/>
        </w:rPr>
      </w:pPr>
    </w:p>
    <w:p w14:paraId="033E1E5D" w14:textId="77777777" w:rsidR="00B34314" w:rsidRPr="00B34314" w:rsidRDefault="00B34314" w:rsidP="00B34314">
      <w:pPr>
        <w:bidi/>
        <w:jc w:val="both"/>
        <w:rPr>
          <w:rFonts w:cs="David" w:hint="cs"/>
          <w:u w:val="single"/>
          <w:rtl/>
        </w:rPr>
      </w:pPr>
      <w:r w:rsidRPr="00B34314">
        <w:rPr>
          <w:rFonts w:cs="David" w:hint="cs"/>
          <w:u w:val="single"/>
          <w:rtl/>
        </w:rPr>
        <w:t>רפאל פנחסי:</w:t>
      </w:r>
    </w:p>
    <w:p w14:paraId="011F97CD" w14:textId="77777777" w:rsidR="00B34314" w:rsidRPr="00B34314" w:rsidRDefault="00B34314" w:rsidP="00B34314">
      <w:pPr>
        <w:bidi/>
        <w:jc w:val="both"/>
        <w:rPr>
          <w:rFonts w:cs="David" w:hint="cs"/>
          <w:rtl/>
        </w:rPr>
      </w:pPr>
    </w:p>
    <w:p w14:paraId="340F47ED" w14:textId="77777777" w:rsidR="00B34314" w:rsidRPr="00B34314" w:rsidRDefault="00B34314" w:rsidP="00B34314">
      <w:pPr>
        <w:bidi/>
        <w:ind w:firstLine="567"/>
        <w:jc w:val="both"/>
        <w:rPr>
          <w:rFonts w:cs="David" w:hint="cs"/>
          <w:rtl/>
        </w:rPr>
      </w:pPr>
      <w:r w:rsidRPr="00B34314">
        <w:rPr>
          <w:rFonts w:cs="David" w:hint="cs"/>
          <w:rtl/>
        </w:rPr>
        <w:t xml:space="preserve">יש תקרה של 10 שנים. </w:t>
      </w:r>
    </w:p>
    <w:p w14:paraId="49471F44" w14:textId="77777777" w:rsidR="00B34314" w:rsidRPr="00B34314" w:rsidRDefault="00B34314" w:rsidP="00B34314">
      <w:pPr>
        <w:bidi/>
        <w:jc w:val="both"/>
        <w:rPr>
          <w:rFonts w:cs="David" w:hint="cs"/>
          <w:rtl/>
        </w:rPr>
      </w:pPr>
    </w:p>
    <w:p w14:paraId="48874809"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08E358A4" w14:textId="77777777" w:rsidR="00B34314" w:rsidRPr="00B34314" w:rsidRDefault="00B34314" w:rsidP="00B34314">
      <w:pPr>
        <w:bidi/>
        <w:jc w:val="both"/>
        <w:rPr>
          <w:rFonts w:cs="David" w:hint="cs"/>
          <w:rtl/>
        </w:rPr>
      </w:pPr>
    </w:p>
    <w:p w14:paraId="14CC371D" w14:textId="77777777" w:rsidR="00B34314" w:rsidRPr="00B34314" w:rsidRDefault="00B34314" w:rsidP="00B34314">
      <w:pPr>
        <w:bidi/>
        <w:jc w:val="both"/>
        <w:rPr>
          <w:rFonts w:cs="David" w:hint="cs"/>
          <w:rtl/>
        </w:rPr>
      </w:pPr>
      <w:r w:rsidRPr="00B34314">
        <w:rPr>
          <w:rFonts w:cs="David" w:hint="cs"/>
          <w:rtl/>
        </w:rPr>
        <w:tab/>
        <w:t xml:space="preserve">לא על זה אני מדבר. </w:t>
      </w:r>
    </w:p>
    <w:p w14:paraId="796B1B77" w14:textId="77777777" w:rsidR="00B34314" w:rsidRPr="00B34314" w:rsidRDefault="00B34314" w:rsidP="00B34314">
      <w:pPr>
        <w:bidi/>
        <w:jc w:val="both"/>
        <w:rPr>
          <w:rFonts w:cs="David" w:hint="cs"/>
          <w:rtl/>
        </w:rPr>
      </w:pPr>
    </w:p>
    <w:p w14:paraId="1D098C75"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125E3175" w14:textId="77777777" w:rsidR="00B34314" w:rsidRPr="00B34314" w:rsidRDefault="00B34314" w:rsidP="00B34314">
      <w:pPr>
        <w:bidi/>
        <w:jc w:val="both"/>
        <w:rPr>
          <w:rFonts w:cs="David" w:hint="cs"/>
          <w:rtl/>
        </w:rPr>
      </w:pPr>
    </w:p>
    <w:p w14:paraId="429C1DE3" w14:textId="77777777" w:rsidR="00B34314" w:rsidRPr="00B34314" w:rsidRDefault="00B34314" w:rsidP="00B34314">
      <w:pPr>
        <w:bidi/>
        <w:ind w:firstLine="567"/>
        <w:jc w:val="both"/>
        <w:rPr>
          <w:rFonts w:cs="David" w:hint="cs"/>
          <w:rtl/>
        </w:rPr>
      </w:pPr>
      <w:r w:rsidRPr="00B34314">
        <w:rPr>
          <w:rFonts w:cs="David" w:hint="cs"/>
          <w:rtl/>
        </w:rPr>
        <w:t xml:space="preserve">גברתי היושבת ראש, אני מבקש להביא להצבעה את ההצעה שלי. הצעה לסדר צריכים להביא את זה, אני מבקש. </w:t>
      </w:r>
    </w:p>
    <w:p w14:paraId="7A3352C5" w14:textId="77777777" w:rsidR="00B34314" w:rsidRPr="00B34314" w:rsidRDefault="00B34314" w:rsidP="00B34314">
      <w:pPr>
        <w:bidi/>
        <w:jc w:val="both"/>
        <w:rPr>
          <w:rFonts w:cs="David" w:hint="cs"/>
          <w:rtl/>
        </w:rPr>
      </w:pPr>
    </w:p>
    <w:p w14:paraId="1DFB5072"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4D49E913" w14:textId="77777777" w:rsidR="00B34314" w:rsidRPr="00B34314" w:rsidRDefault="00B34314" w:rsidP="00B34314">
      <w:pPr>
        <w:bidi/>
        <w:jc w:val="both"/>
        <w:rPr>
          <w:rFonts w:cs="David" w:hint="cs"/>
          <w:rtl/>
        </w:rPr>
      </w:pPr>
    </w:p>
    <w:p w14:paraId="277F5891" w14:textId="77777777" w:rsidR="00B34314" w:rsidRPr="00B34314" w:rsidRDefault="00B34314" w:rsidP="00B34314">
      <w:pPr>
        <w:bidi/>
        <w:ind w:firstLine="567"/>
        <w:jc w:val="both"/>
        <w:rPr>
          <w:rFonts w:cs="David" w:hint="cs"/>
          <w:rtl/>
        </w:rPr>
      </w:pPr>
      <w:r w:rsidRPr="00B34314">
        <w:rPr>
          <w:rFonts w:cs="David" w:hint="cs"/>
          <w:rtl/>
        </w:rPr>
        <w:t xml:space="preserve">חבר הכנסת שרוני, מכיוון שאתה מבקש להביא את ההצעה שלך לסדר, אני אשאל את חברי הכנסת, האם הם מוכנים להצביע בעד ההצעה שלך, אבל לאחר שפרופסור גרונאו יסיים את דבריו. </w:t>
      </w:r>
    </w:p>
    <w:p w14:paraId="5B758445" w14:textId="77777777" w:rsidR="00B34314" w:rsidRPr="00B34314" w:rsidRDefault="00B34314" w:rsidP="00B34314">
      <w:pPr>
        <w:bidi/>
        <w:jc w:val="both"/>
        <w:rPr>
          <w:rFonts w:cs="David" w:hint="cs"/>
          <w:rtl/>
        </w:rPr>
      </w:pPr>
    </w:p>
    <w:p w14:paraId="466043DA"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7617D48A" w14:textId="77777777" w:rsidR="00B34314" w:rsidRPr="00B34314" w:rsidRDefault="00B34314" w:rsidP="00B34314">
      <w:pPr>
        <w:bidi/>
        <w:jc w:val="both"/>
        <w:rPr>
          <w:rFonts w:cs="David" w:hint="cs"/>
          <w:rtl/>
        </w:rPr>
      </w:pPr>
    </w:p>
    <w:p w14:paraId="0B41A3E1" w14:textId="77777777" w:rsidR="00B34314" w:rsidRPr="00B34314" w:rsidRDefault="00B34314" w:rsidP="00B34314">
      <w:pPr>
        <w:bidi/>
        <w:ind w:firstLine="567"/>
        <w:jc w:val="both"/>
        <w:rPr>
          <w:rFonts w:cs="David" w:hint="cs"/>
          <w:rtl/>
        </w:rPr>
      </w:pPr>
      <w:r w:rsidRPr="00B34314">
        <w:rPr>
          <w:rFonts w:cs="David" w:hint="cs"/>
          <w:rtl/>
        </w:rPr>
        <w:t xml:space="preserve">כל חודש עבודה של חבר כנסת עד 10 שנות כהונה בכנסת, מזכה אותו היום ב-70 שקל, מוכפל, כמובן, באותם מספר שנים שהוא ינצל את ההטבה הזאת. יזכו חברי הכנסת לחיים ארוכים, נניח 30 שנה מיום פרישתם מהכנסת, מדובר בהטבה שמידי חודש בחודש עולה למשלם המיסים 2,100 שקל. דהיינו, 8% נוספים מהשכר השוטף. </w:t>
      </w:r>
    </w:p>
    <w:p w14:paraId="70389805" w14:textId="77777777" w:rsidR="00B34314" w:rsidRPr="00B34314" w:rsidRDefault="00B34314" w:rsidP="00B34314">
      <w:pPr>
        <w:bidi/>
        <w:jc w:val="both"/>
        <w:rPr>
          <w:rFonts w:cs="David" w:hint="cs"/>
          <w:rtl/>
        </w:rPr>
      </w:pPr>
    </w:p>
    <w:p w14:paraId="462CFB3E" w14:textId="77777777" w:rsidR="00B34314" w:rsidRPr="00B34314" w:rsidRDefault="00B34314" w:rsidP="00B34314">
      <w:pPr>
        <w:bidi/>
        <w:jc w:val="both"/>
        <w:rPr>
          <w:rFonts w:cs="David" w:hint="cs"/>
          <w:u w:val="single"/>
          <w:rtl/>
        </w:rPr>
      </w:pPr>
      <w:r w:rsidRPr="00B34314">
        <w:rPr>
          <w:rFonts w:cs="David" w:hint="cs"/>
          <w:u w:val="single"/>
          <w:rtl/>
        </w:rPr>
        <w:t>מוחמד ברכה:</w:t>
      </w:r>
    </w:p>
    <w:p w14:paraId="46AF4414" w14:textId="77777777" w:rsidR="00B34314" w:rsidRPr="00B34314" w:rsidRDefault="00B34314" w:rsidP="00B34314">
      <w:pPr>
        <w:bidi/>
        <w:jc w:val="both"/>
        <w:rPr>
          <w:rFonts w:cs="David" w:hint="cs"/>
          <w:u w:val="single"/>
          <w:rtl/>
        </w:rPr>
      </w:pPr>
    </w:p>
    <w:p w14:paraId="4CD382D7" w14:textId="77777777" w:rsidR="00B34314" w:rsidRPr="00B34314" w:rsidRDefault="00B34314" w:rsidP="00B34314">
      <w:pPr>
        <w:bidi/>
        <w:jc w:val="both"/>
        <w:rPr>
          <w:rFonts w:cs="David" w:hint="cs"/>
          <w:rtl/>
        </w:rPr>
      </w:pPr>
      <w:r w:rsidRPr="00B34314">
        <w:rPr>
          <w:rFonts w:cs="David" w:hint="cs"/>
          <w:rtl/>
        </w:rPr>
        <w:tab/>
        <w:t xml:space="preserve">אני לא חושב שמה שנאמר כאן זה מכובד. </w:t>
      </w:r>
    </w:p>
    <w:p w14:paraId="694F4832" w14:textId="77777777" w:rsidR="00B34314" w:rsidRPr="00B34314" w:rsidRDefault="00B34314" w:rsidP="00B34314">
      <w:pPr>
        <w:bidi/>
        <w:jc w:val="both"/>
        <w:rPr>
          <w:rFonts w:cs="David" w:hint="cs"/>
          <w:rtl/>
        </w:rPr>
      </w:pPr>
    </w:p>
    <w:p w14:paraId="21919B0E"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69F62959" w14:textId="77777777" w:rsidR="00B34314" w:rsidRPr="00B34314" w:rsidRDefault="00B34314" w:rsidP="00B34314">
      <w:pPr>
        <w:bidi/>
        <w:jc w:val="both"/>
        <w:rPr>
          <w:rFonts w:cs="David" w:hint="cs"/>
          <w:rtl/>
        </w:rPr>
      </w:pPr>
    </w:p>
    <w:p w14:paraId="239D1D31" w14:textId="77777777" w:rsidR="00B34314" w:rsidRPr="00B34314" w:rsidRDefault="00B34314" w:rsidP="00B34314">
      <w:pPr>
        <w:bidi/>
        <w:jc w:val="both"/>
        <w:rPr>
          <w:rFonts w:cs="David" w:hint="cs"/>
          <w:rtl/>
        </w:rPr>
      </w:pPr>
      <w:r w:rsidRPr="00B34314">
        <w:rPr>
          <w:rFonts w:cs="David" w:hint="cs"/>
          <w:rtl/>
        </w:rPr>
        <w:tab/>
        <w:t xml:space="preserve">חבר הכנסת ברכה, תודה. </w:t>
      </w:r>
    </w:p>
    <w:p w14:paraId="5D759CD1" w14:textId="77777777" w:rsidR="00B34314" w:rsidRPr="00B34314" w:rsidRDefault="00B34314" w:rsidP="00B34314">
      <w:pPr>
        <w:bidi/>
        <w:jc w:val="both"/>
        <w:rPr>
          <w:rFonts w:cs="David" w:hint="cs"/>
          <w:rtl/>
        </w:rPr>
      </w:pPr>
    </w:p>
    <w:p w14:paraId="040DEABA" w14:textId="77777777" w:rsidR="00B34314" w:rsidRPr="00B34314" w:rsidRDefault="00B34314" w:rsidP="00B34314">
      <w:pPr>
        <w:bidi/>
        <w:jc w:val="both"/>
        <w:rPr>
          <w:rFonts w:cs="David" w:hint="cs"/>
          <w:u w:val="single"/>
          <w:rtl/>
        </w:rPr>
      </w:pPr>
      <w:r w:rsidRPr="00B34314">
        <w:rPr>
          <w:rFonts w:cs="David" w:hint="cs"/>
          <w:u w:val="single"/>
          <w:rtl/>
        </w:rPr>
        <w:t>ראובן גרונאו:</w:t>
      </w:r>
    </w:p>
    <w:p w14:paraId="24F28B28" w14:textId="77777777" w:rsidR="00B34314" w:rsidRPr="00B34314" w:rsidRDefault="00B34314" w:rsidP="00B34314">
      <w:pPr>
        <w:bidi/>
        <w:jc w:val="both"/>
        <w:rPr>
          <w:rFonts w:cs="David" w:hint="cs"/>
          <w:u w:val="single"/>
          <w:rtl/>
        </w:rPr>
      </w:pPr>
    </w:p>
    <w:p w14:paraId="07D1501B" w14:textId="77777777" w:rsidR="00B34314" w:rsidRPr="00B34314" w:rsidRDefault="00B34314" w:rsidP="00B34314">
      <w:pPr>
        <w:bidi/>
        <w:ind w:firstLine="567"/>
        <w:jc w:val="both"/>
        <w:rPr>
          <w:rFonts w:cs="David" w:hint="cs"/>
          <w:rtl/>
        </w:rPr>
      </w:pPr>
      <w:r w:rsidRPr="00B34314">
        <w:rPr>
          <w:rFonts w:cs="David" w:hint="cs"/>
          <w:rtl/>
        </w:rPr>
        <w:t xml:space="preserve">לגבי השאלה השניה, אנחנו עבדנו בלחץ זמן גדול כי ועדת הכנסת ביקשה את המלצותינו במהירות. לא הסתייע בידנו לזמן את חברי הכנסת לשעבר. רק לידיעתך, לחברי הכנסת לשעבר נדרשו כמה וכמה חודשים להכין את חוות הדעת המשפטיות שלהם. עם פניית ועדת הכנסת שנחזור ונתייעץ בהם, התייעצנו איתם, נתנו להם את כל הזמן להתכונן, נתנו להם את כל הזמן לשטח את טענותיהם בפנינו, שמענו וגיבשנו עמדה. </w:t>
      </w:r>
    </w:p>
    <w:p w14:paraId="03FAD5BB" w14:textId="77777777" w:rsidR="00B34314" w:rsidRPr="00B34314" w:rsidRDefault="00B34314" w:rsidP="00B34314">
      <w:pPr>
        <w:bidi/>
        <w:jc w:val="both"/>
        <w:rPr>
          <w:rFonts w:cs="David" w:hint="cs"/>
          <w:rtl/>
        </w:rPr>
      </w:pPr>
    </w:p>
    <w:p w14:paraId="48E62A12"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40E8C4CA" w14:textId="77777777" w:rsidR="00B34314" w:rsidRPr="00B34314" w:rsidRDefault="00B34314" w:rsidP="00B34314">
      <w:pPr>
        <w:bidi/>
        <w:jc w:val="both"/>
        <w:rPr>
          <w:rFonts w:cs="David" w:hint="cs"/>
          <w:rtl/>
        </w:rPr>
      </w:pPr>
    </w:p>
    <w:p w14:paraId="3CD24177" w14:textId="77777777" w:rsidR="00B34314" w:rsidRPr="00B34314" w:rsidRDefault="00B34314" w:rsidP="00B34314">
      <w:pPr>
        <w:bidi/>
        <w:jc w:val="both"/>
        <w:rPr>
          <w:rFonts w:cs="David" w:hint="cs"/>
          <w:rtl/>
        </w:rPr>
      </w:pPr>
      <w:r w:rsidRPr="00B34314">
        <w:rPr>
          <w:rFonts w:cs="David" w:hint="cs"/>
          <w:rtl/>
        </w:rPr>
        <w:tab/>
        <w:t>גיבשתם דעה לאחר ששמעתם את כל חברי הכנסת או שהיתה לכם עמדה מגובשת, מפאת קוצר הזמן?</w:t>
      </w:r>
    </w:p>
    <w:p w14:paraId="69264207" w14:textId="77777777" w:rsidR="00B34314" w:rsidRPr="00B34314" w:rsidRDefault="00B34314" w:rsidP="00B34314">
      <w:pPr>
        <w:bidi/>
        <w:jc w:val="both"/>
        <w:rPr>
          <w:rFonts w:cs="David" w:hint="cs"/>
          <w:rtl/>
        </w:rPr>
      </w:pPr>
      <w:r w:rsidRPr="00B34314">
        <w:rPr>
          <w:rFonts w:cs="David"/>
          <w:rtl/>
        </w:rPr>
        <w:br w:type="page"/>
      </w:r>
    </w:p>
    <w:p w14:paraId="7BBFF18A" w14:textId="77777777" w:rsidR="00B34314" w:rsidRPr="00B34314" w:rsidRDefault="00B34314" w:rsidP="00B34314">
      <w:pPr>
        <w:bidi/>
        <w:jc w:val="both"/>
        <w:rPr>
          <w:rFonts w:cs="David" w:hint="cs"/>
          <w:rtl/>
        </w:rPr>
      </w:pPr>
      <w:r w:rsidRPr="00B34314">
        <w:rPr>
          <w:rFonts w:cs="David" w:hint="cs"/>
          <w:u w:val="single"/>
          <w:rtl/>
        </w:rPr>
        <w:t>ראובן גרונאו</w:t>
      </w:r>
      <w:r w:rsidRPr="00B34314">
        <w:rPr>
          <w:rFonts w:cs="David" w:hint="cs"/>
          <w:rtl/>
        </w:rPr>
        <w:t>:</w:t>
      </w:r>
    </w:p>
    <w:p w14:paraId="0DA223A9" w14:textId="77777777" w:rsidR="00B34314" w:rsidRPr="00B34314" w:rsidRDefault="00B34314" w:rsidP="00B34314">
      <w:pPr>
        <w:bidi/>
        <w:jc w:val="both"/>
        <w:rPr>
          <w:rFonts w:cs="David" w:hint="cs"/>
          <w:rtl/>
        </w:rPr>
      </w:pPr>
    </w:p>
    <w:p w14:paraId="203ECCDC" w14:textId="77777777" w:rsidR="00B34314" w:rsidRPr="00B34314" w:rsidRDefault="00B34314" w:rsidP="00B34314">
      <w:pPr>
        <w:bidi/>
        <w:ind w:firstLine="567"/>
        <w:jc w:val="both"/>
        <w:rPr>
          <w:rFonts w:cs="David" w:hint="cs"/>
          <w:rtl/>
        </w:rPr>
      </w:pPr>
      <w:r w:rsidRPr="00B34314">
        <w:rPr>
          <w:rFonts w:cs="David" w:hint="cs"/>
          <w:rtl/>
        </w:rPr>
        <w:t xml:space="preserve">אנחנו לא נכנסים לחדר עם דעה מגובשת. הוועדה נועדה לקיים דיונים עם בעלי דבר. כך נהגנו על פני 3 שנות כהונתנו. הכנסת לא יכולה להלין שלא באנו לקראת חברי הכנסת. </w:t>
      </w:r>
    </w:p>
    <w:p w14:paraId="2445CBD2" w14:textId="77777777" w:rsidR="00B34314" w:rsidRPr="00B34314" w:rsidRDefault="00B34314" w:rsidP="00B34314">
      <w:pPr>
        <w:bidi/>
        <w:jc w:val="both"/>
        <w:rPr>
          <w:rFonts w:cs="David" w:hint="cs"/>
          <w:rtl/>
        </w:rPr>
      </w:pPr>
    </w:p>
    <w:p w14:paraId="24A8FE19"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0228D183" w14:textId="77777777" w:rsidR="00B34314" w:rsidRPr="00B34314" w:rsidRDefault="00B34314" w:rsidP="00B34314">
      <w:pPr>
        <w:bidi/>
        <w:jc w:val="both"/>
        <w:rPr>
          <w:rFonts w:cs="David" w:hint="cs"/>
          <w:rtl/>
        </w:rPr>
      </w:pPr>
    </w:p>
    <w:p w14:paraId="72FA4C8E" w14:textId="77777777" w:rsidR="00B34314" w:rsidRPr="00B34314" w:rsidRDefault="00B34314" w:rsidP="00B34314">
      <w:pPr>
        <w:bidi/>
        <w:ind w:firstLine="567"/>
        <w:jc w:val="both"/>
        <w:rPr>
          <w:rFonts w:cs="David" w:hint="cs"/>
          <w:rtl/>
        </w:rPr>
      </w:pPr>
      <w:r w:rsidRPr="00B34314">
        <w:rPr>
          <w:rFonts w:cs="David" w:hint="cs"/>
          <w:rtl/>
        </w:rPr>
        <w:t xml:space="preserve">יש לנו את הצעתו של חבר הכנסת שרוני, שהוא מבקש להביא להצבעה. </w:t>
      </w:r>
    </w:p>
    <w:p w14:paraId="0757C5C0" w14:textId="77777777" w:rsidR="00B34314" w:rsidRPr="00B34314" w:rsidRDefault="00B34314" w:rsidP="00B34314">
      <w:pPr>
        <w:bidi/>
        <w:jc w:val="both"/>
        <w:rPr>
          <w:rFonts w:cs="David" w:hint="cs"/>
          <w:rtl/>
        </w:rPr>
      </w:pPr>
    </w:p>
    <w:p w14:paraId="4D49F8FE"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29E2027D" w14:textId="77777777" w:rsidR="00B34314" w:rsidRPr="00B34314" w:rsidRDefault="00B34314" w:rsidP="00B34314">
      <w:pPr>
        <w:bidi/>
        <w:jc w:val="both"/>
        <w:rPr>
          <w:rFonts w:cs="David" w:hint="cs"/>
          <w:rtl/>
        </w:rPr>
      </w:pPr>
    </w:p>
    <w:p w14:paraId="5E86438F" w14:textId="77777777" w:rsidR="00B34314" w:rsidRPr="00B34314" w:rsidRDefault="00B34314" w:rsidP="00B34314">
      <w:pPr>
        <w:bidi/>
        <w:ind w:firstLine="567"/>
        <w:jc w:val="both"/>
        <w:rPr>
          <w:rFonts w:cs="David" w:hint="cs"/>
          <w:rtl/>
        </w:rPr>
      </w:pPr>
      <w:r w:rsidRPr="00B34314">
        <w:rPr>
          <w:rFonts w:cs="David" w:hint="cs"/>
          <w:rtl/>
        </w:rPr>
        <w:t xml:space="preserve">אני רוצה לתקן. גברתי יושבת ראש, לנו יש אותם הזכויות שיש לוועדה הציבורית. אם הוועדה הציבורית היתה דואגת - כשאני הופעתי בפניה ואמרתי שמימון חבר כנסת לבחירות יהיה חצי מיליון ולא מיליון וחצי, כדי שיהיה חיסכון של מיליארד, לא התייחסו לזה ומתייחסים ל"פינטס". אני מבקש להביא את ההצעה לסדר שלי: אין פוגעים בזכויות חברי כנסת לשעבר, נקודה. זאת ההצעה לסדר. עובד מדינה צמוד לתקשי"ר וכאן רוצים להפוך את זה. יש גבול לכל דבר. להצבעה. </w:t>
      </w:r>
    </w:p>
    <w:p w14:paraId="5FDAB018" w14:textId="77777777" w:rsidR="00B34314" w:rsidRPr="00B34314" w:rsidRDefault="00B34314" w:rsidP="00B34314">
      <w:pPr>
        <w:bidi/>
        <w:jc w:val="both"/>
        <w:rPr>
          <w:rFonts w:cs="David" w:hint="cs"/>
          <w:rtl/>
        </w:rPr>
      </w:pPr>
    </w:p>
    <w:p w14:paraId="63A27F2E" w14:textId="77777777" w:rsidR="00B34314" w:rsidRPr="00B34314" w:rsidRDefault="00B34314" w:rsidP="00B34314">
      <w:pPr>
        <w:bidi/>
        <w:jc w:val="both"/>
        <w:rPr>
          <w:rFonts w:cs="David" w:hint="cs"/>
          <w:u w:val="single"/>
          <w:rtl/>
        </w:rPr>
      </w:pPr>
      <w:r w:rsidRPr="00B34314">
        <w:rPr>
          <w:rFonts w:cs="David" w:hint="cs"/>
          <w:u w:val="single"/>
          <w:rtl/>
        </w:rPr>
        <w:t>יורם מרציאנו:</w:t>
      </w:r>
    </w:p>
    <w:p w14:paraId="6BF5E837" w14:textId="77777777" w:rsidR="00B34314" w:rsidRPr="00B34314" w:rsidRDefault="00B34314" w:rsidP="00B34314">
      <w:pPr>
        <w:bidi/>
        <w:jc w:val="both"/>
        <w:rPr>
          <w:rFonts w:cs="David" w:hint="cs"/>
          <w:rtl/>
        </w:rPr>
      </w:pPr>
    </w:p>
    <w:p w14:paraId="53DA8462" w14:textId="77777777" w:rsidR="00B34314" w:rsidRPr="00B34314" w:rsidRDefault="00B34314" w:rsidP="00B34314">
      <w:pPr>
        <w:bidi/>
        <w:ind w:firstLine="567"/>
        <w:jc w:val="both"/>
        <w:rPr>
          <w:rFonts w:cs="David" w:hint="cs"/>
          <w:rtl/>
        </w:rPr>
      </w:pPr>
      <w:r w:rsidRPr="00B34314">
        <w:rPr>
          <w:rFonts w:cs="David" w:hint="cs"/>
          <w:rtl/>
        </w:rPr>
        <w:t>אני מצטרף להצעה לסדר של חבר הכנסת משה שרוני. אני תומך בה אני חושב שהיא חכמה ונכונה ואני חושב שאנחנו נצביע. כל הדיון הזה לא מכבד את עברה של הכנסת.</w:t>
      </w:r>
    </w:p>
    <w:p w14:paraId="01158DEE" w14:textId="77777777" w:rsidR="00B34314" w:rsidRPr="00B34314" w:rsidRDefault="00B34314" w:rsidP="00B34314">
      <w:pPr>
        <w:bidi/>
        <w:jc w:val="both"/>
        <w:rPr>
          <w:rFonts w:cs="David" w:hint="cs"/>
          <w:rtl/>
        </w:rPr>
      </w:pPr>
    </w:p>
    <w:p w14:paraId="32F28D46" w14:textId="77777777" w:rsidR="00B34314" w:rsidRPr="00B34314" w:rsidRDefault="00B34314" w:rsidP="00B34314">
      <w:pPr>
        <w:bidi/>
        <w:jc w:val="both"/>
        <w:rPr>
          <w:rFonts w:cs="David" w:hint="cs"/>
          <w:u w:val="single"/>
          <w:rtl/>
        </w:rPr>
      </w:pPr>
      <w:r w:rsidRPr="00B34314">
        <w:rPr>
          <w:rFonts w:cs="David" w:hint="cs"/>
          <w:u w:val="single"/>
          <w:rtl/>
        </w:rPr>
        <w:t>מאיר פרוש:</w:t>
      </w:r>
    </w:p>
    <w:p w14:paraId="1E22778C" w14:textId="77777777" w:rsidR="00B34314" w:rsidRPr="00B34314" w:rsidRDefault="00B34314" w:rsidP="00B34314">
      <w:pPr>
        <w:bidi/>
        <w:jc w:val="both"/>
        <w:rPr>
          <w:rFonts w:cs="David" w:hint="cs"/>
          <w:rtl/>
        </w:rPr>
      </w:pPr>
    </w:p>
    <w:p w14:paraId="2B50EEEB" w14:textId="77777777" w:rsidR="00B34314" w:rsidRPr="00B34314" w:rsidRDefault="00B34314" w:rsidP="00B34314">
      <w:pPr>
        <w:bidi/>
        <w:ind w:firstLine="567"/>
        <w:jc w:val="both"/>
        <w:rPr>
          <w:rFonts w:cs="David" w:hint="cs"/>
          <w:rtl/>
        </w:rPr>
      </w:pPr>
      <w:r w:rsidRPr="00B34314">
        <w:rPr>
          <w:rFonts w:cs="David" w:hint="cs"/>
          <w:rtl/>
        </w:rPr>
        <w:t>אני נגד שזה יבוא להצבעה.</w:t>
      </w:r>
    </w:p>
    <w:p w14:paraId="5AEA8047" w14:textId="77777777" w:rsidR="00B34314" w:rsidRPr="00B34314" w:rsidRDefault="00B34314" w:rsidP="00B34314">
      <w:pPr>
        <w:bidi/>
        <w:jc w:val="both"/>
        <w:rPr>
          <w:rFonts w:cs="David" w:hint="cs"/>
          <w:rtl/>
        </w:rPr>
      </w:pPr>
    </w:p>
    <w:p w14:paraId="71481040"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74A45158" w14:textId="77777777" w:rsidR="00B34314" w:rsidRPr="00B34314" w:rsidRDefault="00B34314" w:rsidP="00B34314">
      <w:pPr>
        <w:bidi/>
        <w:jc w:val="both"/>
        <w:rPr>
          <w:rFonts w:cs="David" w:hint="cs"/>
          <w:rtl/>
        </w:rPr>
      </w:pPr>
    </w:p>
    <w:p w14:paraId="5ED1A4F6" w14:textId="77777777" w:rsidR="00B34314" w:rsidRPr="00B34314" w:rsidRDefault="00B34314" w:rsidP="00B34314">
      <w:pPr>
        <w:bidi/>
        <w:ind w:firstLine="567"/>
        <w:jc w:val="both"/>
        <w:rPr>
          <w:rFonts w:cs="David" w:hint="cs"/>
          <w:rtl/>
        </w:rPr>
      </w:pPr>
      <w:r w:rsidRPr="00B34314">
        <w:rPr>
          <w:rFonts w:cs="David" w:hint="cs"/>
          <w:rtl/>
        </w:rPr>
        <w:t xml:space="preserve">בסופו של דבר, ועדת גרונאו מונתה על ידי ועדת הכנסת. אנחנו מבקשים ממנה המלצות. ראוי בדרך כלל שיישמעו להמלצות הוועדה. זה לא דבר מוחלט, אבל פעמים רבות הוועדה יכולה לבוא ולשקול שיקולים או להעיר ולהאיר לוועדה הנכבדה את השיקולים הספציפיים שהביאו את הכנסת לכלל ההחלטות האלה. </w:t>
      </w:r>
    </w:p>
    <w:p w14:paraId="2BB26548" w14:textId="77777777" w:rsidR="00B34314" w:rsidRPr="00B34314" w:rsidRDefault="00B34314" w:rsidP="00B34314">
      <w:pPr>
        <w:bidi/>
        <w:ind w:firstLine="567"/>
        <w:jc w:val="both"/>
        <w:rPr>
          <w:rFonts w:cs="David" w:hint="cs"/>
          <w:rtl/>
        </w:rPr>
      </w:pPr>
    </w:p>
    <w:p w14:paraId="75E454EB" w14:textId="77777777" w:rsidR="00B34314" w:rsidRPr="00B34314" w:rsidRDefault="00B34314" w:rsidP="00B34314">
      <w:pPr>
        <w:bidi/>
        <w:ind w:firstLine="567"/>
        <w:jc w:val="both"/>
        <w:rPr>
          <w:rFonts w:cs="David" w:hint="cs"/>
          <w:rtl/>
        </w:rPr>
      </w:pPr>
      <w:r w:rsidRPr="00B34314">
        <w:rPr>
          <w:rFonts w:cs="David" w:hint="cs"/>
          <w:rtl/>
        </w:rPr>
        <w:t xml:space="preserve">אני רק רוצה להסביר לחברי הכנסת שהרקע לבקשתי, כיושב ראש ולבקשת הנשיאות, היתה התקפה אדירה שהיתה על הכנסת, באותה עת, בקשר לזכויות חברי הכנסת. יותר מכך. הכנסת, מאז חוק הבחירה הישירה, הפכה להיות במידה רבה, לא לגבי מפלגות מבוססות, רכבת שבה היו עולים ויורדים חברי כנסת לבקרים. אני רוצה להסב את תשומת לבכם שבחצי שנה האחרונה של הכנסת ה-16 התחלפו בערך כ-17 חברי כנסת אשר שימשו שבועות בכנסת. ברור היה לי שאותם אנשים, שאינם מקבלים פנסיה ואינם זכאים לפנסיה, גם אינם זכאים לדברים הנלווים. </w:t>
      </w:r>
    </w:p>
    <w:p w14:paraId="539AAC70" w14:textId="77777777" w:rsidR="00B34314" w:rsidRPr="00B34314" w:rsidRDefault="00B34314" w:rsidP="00B34314">
      <w:pPr>
        <w:bidi/>
        <w:jc w:val="both"/>
        <w:rPr>
          <w:rFonts w:cs="David" w:hint="cs"/>
          <w:rtl/>
        </w:rPr>
      </w:pPr>
    </w:p>
    <w:p w14:paraId="6FD62245" w14:textId="77777777" w:rsidR="00B34314" w:rsidRPr="00B34314" w:rsidRDefault="00B34314" w:rsidP="00B34314">
      <w:pPr>
        <w:bidi/>
        <w:ind w:firstLine="567"/>
        <w:jc w:val="both"/>
        <w:rPr>
          <w:rFonts w:cs="David" w:hint="cs"/>
          <w:rtl/>
        </w:rPr>
      </w:pPr>
      <w:r w:rsidRPr="00B34314">
        <w:rPr>
          <w:rFonts w:cs="David" w:hint="cs"/>
          <w:rtl/>
        </w:rPr>
        <w:t>אל תהיו גיבורים. אני רוצה לומר לכם שהיה רגע, פה בכנסת, שבו דרשו ממני חברים, במפגיע, להזמין משטרה ולאחר שאני בהתלבטות קשה ביותר, לראשונה בתולדות הכנסת, בפרשת ההצבעות הכפולות, הזמנתי משטרה, ועל כך אני חושב שאני צריך להיזכר לדיראו</w:t>
      </w:r>
      <w:r w:rsidRPr="00B34314">
        <w:rPr>
          <w:rFonts w:cs="David" w:hint="eastAsia"/>
          <w:rtl/>
        </w:rPr>
        <w:t>ן</w:t>
      </w:r>
      <w:r w:rsidRPr="00B34314">
        <w:rPr>
          <w:rFonts w:cs="David" w:hint="cs"/>
          <w:rtl/>
        </w:rPr>
        <w:t xml:space="preserve"> עולם, האנשים שבאו והכו בי מכות קשות על כך שהזמנתי את המשטרה, הם אלה שאיימו עלי שאם אני לא אזמין משטרה הם יפנו לבג"ץ. </w:t>
      </w:r>
    </w:p>
    <w:p w14:paraId="04EDAC41" w14:textId="77777777" w:rsidR="00B34314" w:rsidRPr="00B34314" w:rsidRDefault="00B34314" w:rsidP="00B34314">
      <w:pPr>
        <w:bidi/>
        <w:jc w:val="both"/>
        <w:rPr>
          <w:rFonts w:cs="David" w:hint="cs"/>
          <w:rtl/>
        </w:rPr>
      </w:pPr>
    </w:p>
    <w:p w14:paraId="2CF5DE68" w14:textId="77777777" w:rsidR="00B34314" w:rsidRPr="00B34314" w:rsidRDefault="00B34314" w:rsidP="00B34314">
      <w:pPr>
        <w:bidi/>
        <w:ind w:firstLine="567"/>
        <w:jc w:val="both"/>
        <w:rPr>
          <w:rFonts w:cs="David" w:hint="cs"/>
          <w:rtl/>
        </w:rPr>
      </w:pPr>
      <w:r w:rsidRPr="00B34314">
        <w:rPr>
          <w:rFonts w:cs="David" w:hint="cs"/>
          <w:rtl/>
        </w:rPr>
        <w:t xml:space="preserve">עכשיו אני רוצה לומר לכם. האווירה מתחלפת פה בהתאם לכותרות העיתון. יכול להיות שהישיבה הזאת ביום שני הבא - - - </w:t>
      </w:r>
    </w:p>
    <w:p w14:paraId="6F61F65F" w14:textId="77777777" w:rsidR="00B34314" w:rsidRPr="00B34314" w:rsidRDefault="00B34314" w:rsidP="00B34314">
      <w:pPr>
        <w:bidi/>
        <w:jc w:val="both"/>
        <w:rPr>
          <w:rFonts w:cs="David" w:hint="cs"/>
          <w:rtl/>
        </w:rPr>
      </w:pPr>
    </w:p>
    <w:p w14:paraId="1C359C5D" w14:textId="77777777" w:rsidR="00B34314" w:rsidRPr="00B34314" w:rsidRDefault="00B34314" w:rsidP="00B34314">
      <w:pPr>
        <w:bidi/>
        <w:jc w:val="both"/>
        <w:rPr>
          <w:rFonts w:cs="David" w:hint="cs"/>
          <w:u w:val="single"/>
          <w:rtl/>
        </w:rPr>
      </w:pPr>
      <w:r w:rsidRPr="00B34314">
        <w:rPr>
          <w:rFonts w:cs="David" w:hint="cs"/>
          <w:u w:val="single"/>
          <w:rtl/>
        </w:rPr>
        <w:t>אורי אריאל</w:t>
      </w:r>
    </w:p>
    <w:p w14:paraId="4FBC6D62" w14:textId="77777777" w:rsidR="00B34314" w:rsidRPr="00B34314" w:rsidRDefault="00B34314" w:rsidP="00B34314">
      <w:pPr>
        <w:bidi/>
        <w:jc w:val="both"/>
        <w:rPr>
          <w:rFonts w:cs="David" w:hint="cs"/>
          <w:rtl/>
        </w:rPr>
      </w:pPr>
    </w:p>
    <w:p w14:paraId="0ABD1B07" w14:textId="77777777" w:rsidR="00B34314" w:rsidRPr="00B34314" w:rsidRDefault="00B34314" w:rsidP="00B34314">
      <w:pPr>
        <w:bidi/>
        <w:jc w:val="both"/>
        <w:rPr>
          <w:rFonts w:cs="David" w:hint="cs"/>
          <w:rtl/>
        </w:rPr>
      </w:pPr>
      <w:r w:rsidRPr="00B34314">
        <w:rPr>
          <w:rFonts w:cs="David" w:hint="cs"/>
          <w:rtl/>
        </w:rPr>
        <w:tab/>
        <w:t>למה אתה אומר את זה?</w:t>
      </w:r>
    </w:p>
    <w:p w14:paraId="13C28787" w14:textId="77777777" w:rsidR="00B34314" w:rsidRPr="00B34314" w:rsidRDefault="00B34314" w:rsidP="00B34314">
      <w:pPr>
        <w:bidi/>
        <w:jc w:val="both"/>
        <w:rPr>
          <w:rFonts w:cs="David" w:hint="cs"/>
          <w:u w:val="single"/>
          <w:rtl/>
        </w:rPr>
      </w:pPr>
      <w:r w:rsidRPr="00B34314">
        <w:rPr>
          <w:rFonts w:cs="David"/>
          <w:u w:val="single"/>
          <w:rtl/>
        </w:rPr>
        <w:br w:type="page"/>
      </w:r>
    </w:p>
    <w:p w14:paraId="28D6116C"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37672BBC" w14:textId="77777777" w:rsidR="00B34314" w:rsidRPr="00B34314" w:rsidRDefault="00B34314" w:rsidP="00B34314">
      <w:pPr>
        <w:bidi/>
        <w:jc w:val="both"/>
        <w:rPr>
          <w:rFonts w:cs="David" w:hint="cs"/>
          <w:rtl/>
        </w:rPr>
      </w:pPr>
    </w:p>
    <w:p w14:paraId="0C059A6D" w14:textId="77777777" w:rsidR="00B34314" w:rsidRPr="00B34314" w:rsidRDefault="00B34314" w:rsidP="00B34314">
      <w:pPr>
        <w:bidi/>
        <w:ind w:firstLine="567"/>
        <w:jc w:val="both"/>
        <w:rPr>
          <w:rFonts w:cs="David" w:hint="cs"/>
          <w:rtl/>
        </w:rPr>
      </w:pPr>
      <w:r w:rsidRPr="00B34314">
        <w:rPr>
          <w:rFonts w:cs="David" w:hint="cs"/>
          <w:rtl/>
        </w:rPr>
        <w:t xml:space="preserve">חבר הכנסת אריאל, עם כל הרגישות שלי לגבי חברותינו, אני אומר את דבריי.יש דברים שבהם הציבור מתחיל ללחוץ בלחץ גדול ולכן אנחנו בוחרים ועדות ציבוריות. נדמה לי שבנושא שבו מדובר בחברי כנסת ותיקים, אשר זכאים לפנסיה, אשר שימשו בכנסת תקופה ארוכה, למרות האבחנה המשפטית הברורה בין זכויות מוקנות לבין זכויות נלוות, שאינן חלק מהזכויות המוקנות - יש לי את האומץ לבוא ולומר לוועדה - - - </w:t>
      </w:r>
    </w:p>
    <w:p w14:paraId="4E01F3E1" w14:textId="77777777" w:rsidR="00B34314" w:rsidRPr="00B34314" w:rsidRDefault="00B34314" w:rsidP="00B34314">
      <w:pPr>
        <w:bidi/>
        <w:jc w:val="both"/>
        <w:rPr>
          <w:rFonts w:cs="David" w:hint="cs"/>
          <w:rtl/>
        </w:rPr>
      </w:pPr>
    </w:p>
    <w:p w14:paraId="3BF5E5FD"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63850049" w14:textId="77777777" w:rsidR="00B34314" w:rsidRPr="00B34314" w:rsidRDefault="00B34314" w:rsidP="00B34314">
      <w:pPr>
        <w:bidi/>
        <w:jc w:val="both"/>
        <w:rPr>
          <w:rFonts w:cs="David" w:hint="cs"/>
          <w:rtl/>
        </w:rPr>
      </w:pPr>
    </w:p>
    <w:p w14:paraId="0068E783" w14:textId="77777777" w:rsidR="00B34314" w:rsidRPr="00B34314" w:rsidRDefault="00B34314" w:rsidP="00B34314">
      <w:pPr>
        <w:bidi/>
        <w:ind w:firstLine="567"/>
        <w:jc w:val="both"/>
        <w:rPr>
          <w:rFonts w:cs="David" w:hint="cs"/>
          <w:rtl/>
        </w:rPr>
      </w:pPr>
      <w:r w:rsidRPr="00B34314">
        <w:rPr>
          <w:rFonts w:cs="David" w:hint="cs"/>
          <w:rtl/>
        </w:rPr>
        <w:t>למה לא היה אומץ להטיל על ועדה ציבורית שלראשי ממשלה ולשרים יהיו להם זכויות כמו לך ולחברי כנסת?</w:t>
      </w:r>
    </w:p>
    <w:p w14:paraId="53862AC9" w14:textId="77777777" w:rsidR="00B34314" w:rsidRPr="00B34314" w:rsidRDefault="00B34314" w:rsidP="00B34314">
      <w:pPr>
        <w:bidi/>
        <w:jc w:val="both"/>
        <w:rPr>
          <w:rFonts w:cs="David" w:hint="cs"/>
          <w:rtl/>
        </w:rPr>
      </w:pPr>
    </w:p>
    <w:p w14:paraId="5D244294"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531AFCA9" w14:textId="77777777" w:rsidR="00B34314" w:rsidRPr="00B34314" w:rsidRDefault="00B34314" w:rsidP="00B34314">
      <w:pPr>
        <w:bidi/>
        <w:jc w:val="both"/>
        <w:rPr>
          <w:rFonts w:cs="David" w:hint="cs"/>
          <w:rtl/>
        </w:rPr>
      </w:pPr>
    </w:p>
    <w:p w14:paraId="4D5BB184" w14:textId="77777777" w:rsidR="00B34314" w:rsidRPr="00B34314" w:rsidRDefault="00B34314" w:rsidP="00B34314">
      <w:pPr>
        <w:bidi/>
        <w:ind w:firstLine="567"/>
        <w:jc w:val="both"/>
        <w:rPr>
          <w:rFonts w:cs="David" w:hint="cs"/>
          <w:rtl/>
        </w:rPr>
      </w:pPr>
      <w:r w:rsidRPr="00B34314">
        <w:rPr>
          <w:rFonts w:cs="David" w:hint="cs"/>
          <w:rtl/>
        </w:rPr>
        <w:t>אז תעניש אותי שלא היה לי אומץ.</w:t>
      </w:r>
    </w:p>
    <w:p w14:paraId="51B5F1CA" w14:textId="77777777" w:rsidR="00B34314" w:rsidRPr="00B34314" w:rsidRDefault="00B34314" w:rsidP="00B34314">
      <w:pPr>
        <w:bidi/>
        <w:jc w:val="both"/>
        <w:rPr>
          <w:rFonts w:cs="David" w:hint="cs"/>
          <w:rtl/>
        </w:rPr>
      </w:pPr>
    </w:p>
    <w:p w14:paraId="4C09AE3F" w14:textId="77777777" w:rsidR="00B34314" w:rsidRPr="00B34314" w:rsidRDefault="00B34314" w:rsidP="00B34314">
      <w:pPr>
        <w:bidi/>
        <w:ind w:firstLine="567"/>
        <w:jc w:val="both"/>
        <w:rPr>
          <w:rFonts w:cs="David" w:hint="cs"/>
          <w:rtl/>
        </w:rPr>
      </w:pPr>
      <w:r w:rsidRPr="00B34314">
        <w:rPr>
          <w:rFonts w:cs="David" w:hint="cs"/>
          <w:rtl/>
        </w:rPr>
        <w:t>אני רוצה לומר לשרוני שהוא מורה ורב, כי הוא בא לכנסת והוא מלמד את כולנו בכל דבר ובדרך כלל הוא גם צודק. אנחנו כל השנים לא ידענו.אתה יודע את יחסי המאוד אוהד אבל יחד עם זה אני אומר את דברי. אני אומר לכם שהיה לחץ ציבורי רציני ביותר ורצינו לבקש ולראות מהן הזכויות האלה והאלה.</w:t>
      </w:r>
    </w:p>
    <w:p w14:paraId="2A6E74E4" w14:textId="77777777" w:rsidR="00B34314" w:rsidRPr="00B34314" w:rsidRDefault="00B34314" w:rsidP="00B34314">
      <w:pPr>
        <w:bidi/>
        <w:jc w:val="both"/>
        <w:rPr>
          <w:rFonts w:cs="David" w:hint="cs"/>
          <w:rtl/>
        </w:rPr>
      </w:pPr>
    </w:p>
    <w:p w14:paraId="6A8705AC" w14:textId="77777777" w:rsidR="00B34314" w:rsidRPr="00B34314" w:rsidRDefault="00B34314" w:rsidP="00B34314">
      <w:pPr>
        <w:bidi/>
        <w:ind w:firstLine="567"/>
        <w:jc w:val="both"/>
        <w:rPr>
          <w:rFonts w:cs="David" w:hint="cs"/>
          <w:rtl/>
        </w:rPr>
      </w:pPr>
      <w:r w:rsidRPr="00B34314">
        <w:rPr>
          <w:rFonts w:cs="David" w:hint="cs"/>
          <w:rtl/>
        </w:rPr>
        <w:t xml:space="preserve">אני מוכרח לומר שאני לא רואה הבדל, מבחינה מוסרית, בין זכויות שמוקנות לחבר כנסת וחבר כנסת לשעבר, אם אכן הוא היה חבר כנסת במשך תקופה שבה הוא היה זכאי לפנסיה. </w:t>
      </w:r>
    </w:p>
    <w:p w14:paraId="58F19630" w14:textId="77777777" w:rsidR="00B34314" w:rsidRPr="00B34314" w:rsidRDefault="00B34314" w:rsidP="00B34314">
      <w:pPr>
        <w:bidi/>
        <w:ind w:left="567" w:firstLine="567"/>
        <w:jc w:val="both"/>
        <w:rPr>
          <w:rFonts w:cs="David" w:hint="cs"/>
          <w:rtl/>
        </w:rPr>
      </w:pPr>
    </w:p>
    <w:p w14:paraId="471B8F32" w14:textId="77777777" w:rsidR="00B34314" w:rsidRPr="00B34314" w:rsidRDefault="00B34314" w:rsidP="00B34314">
      <w:pPr>
        <w:bidi/>
        <w:ind w:firstLine="567"/>
        <w:jc w:val="both"/>
        <w:rPr>
          <w:rFonts w:cs="David" w:hint="cs"/>
          <w:rtl/>
        </w:rPr>
      </w:pPr>
      <w:r w:rsidRPr="00B34314">
        <w:rPr>
          <w:rFonts w:cs="David" w:hint="cs"/>
          <w:rtl/>
        </w:rPr>
        <w:t xml:space="preserve">לכן אני ממליץ בפני הוועדה, שאותו דבר שהוא שולי, הוא לא דבר של מה בכך, 200 אלף שקל בחודש זה לא דבר של מה בכך, אבל הוא בבחינת סמל. זה 1,000 שקל, בממוצע בחודש, לחבר כנסת. </w:t>
      </w:r>
    </w:p>
    <w:p w14:paraId="07515040" w14:textId="77777777" w:rsidR="00B34314" w:rsidRPr="00B34314" w:rsidRDefault="00B34314" w:rsidP="00B34314">
      <w:pPr>
        <w:bidi/>
        <w:jc w:val="both"/>
        <w:rPr>
          <w:rFonts w:cs="David" w:hint="cs"/>
          <w:rtl/>
        </w:rPr>
      </w:pPr>
    </w:p>
    <w:p w14:paraId="55806DFB" w14:textId="77777777" w:rsidR="00B34314" w:rsidRPr="00B34314" w:rsidRDefault="00B34314" w:rsidP="00B34314">
      <w:pPr>
        <w:bidi/>
        <w:ind w:firstLine="567"/>
        <w:jc w:val="both"/>
        <w:rPr>
          <w:rFonts w:cs="David" w:hint="cs"/>
          <w:rtl/>
        </w:rPr>
      </w:pPr>
      <w:r w:rsidRPr="00B34314">
        <w:rPr>
          <w:rFonts w:cs="David" w:hint="cs"/>
          <w:rtl/>
        </w:rPr>
        <w:t>דרך אגב, אני מודיע לכם שיש אנשים שהזכויות הנלוות שלהם, אמנם הם לא רבים, עולות על הפנסיה שהם מקבלים. שלא תהיה אי הבנה. לאחר שהייתי חבר כנסת לשעבר, לאחר שבגלל עוונותי</w:t>
      </w:r>
      <w:r w:rsidRPr="00B34314">
        <w:rPr>
          <w:rFonts w:cs="David" w:hint="eastAsia"/>
          <w:rtl/>
        </w:rPr>
        <w:t>י</w:t>
      </w:r>
      <w:r w:rsidRPr="00B34314">
        <w:rPr>
          <w:rFonts w:cs="David" w:hint="cs"/>
          <w:rtl/>
        </w:rPr>
        <w:t xml:space="preserve"> הופלתי מעל כיסא</w:t>
      </w:r>
      <w:r w:rsidRPr="00B34314">
        <w:rPr>
          <w:rFonts w:cs="David" w:hint="eastAsia"/>
          <w:rtl/>
        </w:rPr>
        <w:t>י</w:t>
      </w:r>
      <w:r w:rsidRPr="00B34314">
        <w:rPr>
          <w:rFonts w:cs="David" w:hint="cs"/>
          <w:rtl/>
        </w:rPr>
        <w:t xml:space="preserve">, בשנת 1992, אם הייתי מקבל את הזכויות, הזכויות הנלוות היו יותר גבוהות מהפנסיה שקיבלתי. </w:t>
      </w:r>
    </w:p>
    <w:p w14:paraId="3B082202" w14:textId="77777777" w:rsidR="00B34314" w:rsidRPr="00B34314" w:rsidRDefault="00B34314" w:rsidP="00B34314">
      <w:pPr>
        <w:bidi/>
        <w:jc w:val="both"/>
        <w:rPr>
          <w:rFonts w:cs="David" w:hint="cs"/>
          <w:rtl/>
        </w:rPr>
      </w:pPr>
    </w:p>
    <w:p w14:paraId="420D68D0" w14:textId="77777777" w:rsidR="00B34314" w:rsidRPr="00B34314" w:rsidRDefault="00B34314" w:rsidP="00B34314">
      <w:pPr>
        <w:bidi/>
        <w:ind w:firstLine="567"/>
        <w:jc w:val="both"/>
        <w:rPr>
          <w:rFonts w:cs="David" w:hint="cs"/>
          <w:rtl/>
        </w:rPr>
      </w:pPr>
      <w:r w:rsidRPr="00B34314">
        <w:rPr>
          <w:rFonts w:cs="David" w:hint="cs"/>
          <w:rtl/>
        </w:rPr>
        <w:t>לכן אני מציע לפרופ' גרונאו וליוסף גילאור, שבעניין זה הסמל והסימבול של חבר כנסת לשעבר - בארצות הברית אומרים: "</w:t>
      </w:r>
      <w:r w:rsidRPr="00B34314">
        <w:rPr>
          <w:rFonts w:cs="David" w:hint="cs"/>
        </w:rPr>
        <w:t>ONCE SENATOR ALWAYS A SENATOR</w:t>
      </w:r>
      <w:r w:rsidRPr="00B34314">
        <w:rPr>
          <w:rFonts w:cs="David" w:hint="cs"/>
          <w:rtl/>
        </w:rPr>
        <w:t>". אני מציע שבעניין זה אנחנו, בכל זאת,  נשמע לרחשי לב הוועדה ונבין שהבקשה היא לא בקשה כספית חומרית אלא בקשה ערכית. לכן אני מבקש מכם, בכל לשון של בקשה, בעניין הזה לסגת, משום שאנחנו לא רואים פה את העניין כעניין כספי אלא כעניין ערכי. בכל זאת, חבר כנסת הוא חבר כנסת ושליח ציבור הוא שליח ציבור. אני מודה לכם על שהאזנתם.</w:t>
      </w:r>
    </w:p>
    <w:p w14:paraId="177AD559" w14:textId="77777777" w:rsidR="00B34314" w:rsidRPr="00B34314" w:rsidRDefault="00B34314" w:rsidP="00B34314">
      <w:pPr>
        <w:bidi/>
        <w:jc w:val="both"/>
        <w:rPr>
          <w:rFonts w:cs="David" w:hint="cs"/>
          <w:rtl/>
        </w:rPr>
      </w:pPr>
    </w:p>
    <w:p w14:paraId="5E576C61"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5AE5B627" w14:textId="77777777" w:rsidR="00B34314" w:rsidRPr="00B34314" w:rsidRDefault="00B34314" w:rsidP="00B34314">
      <w:pPr>
        <w:bidi/>
        <w:jc w:val="both"/>
        <w:rPr>
          <w:rFonts w:cs="David" w:hint="cs"/>
          <w:rtl/>
        </w:rPr>
      </w:pPr>
    </w:p>
    <w:p w14:paraId="3989EC1B" w14:textId="77777777" w:rsidR="00B34314" w:rsidRPr="00B34314" w:rsidRDefault="00B34314" w:rsidP="00B34314">
      <w:pPr>
        <w:bidi/>
        <w:ind w:firstLine="567"/>
        <w:jc w:val="both"/>
        <w:rPr>
          <w:rFonts w:cs="David" w:hint="cs"/>
          <w:rtl/>
        </w:rPr>
      </w:pPr>
      <w:r w:rsidRPr="00B34314">
        <w:rPr>
          <w:rFonts w:cs="David" w:hint="cs"/>
          <w:rtl/>
        </w:rPr>
        <w:t xml:space="preserve">יש את הצעתו של חבר הכנסת שרוני. כיושבת ראש ועדה חשבתי שאנחנו צריכים לקיים דיון ולא לקבל החלטה בשלב הזה.  </w:t>
      </w:r>
    </w:p>
    <w:p w14:paraId="7B339DE6" w14:textId="77777777" w:rsidR="00B34314" w:rsidRPr="00B34314" w:rsidRDefault="00B34314" w:rsidP="00B34314">
      <w:pPr>
        <w:bidi/>
        <w:jc w:val="both"/>
        <w:rPr>
          <w:rFonts w:cs="David" w:hint="cs"/>
          <w:rtl/>
        </w:rPr>
      </w:pPr>
    </w:p>
    <w:p w14:paraId="063D7572" w14:textId="77777777" w:rsidR="00B34314" w:rsidRPr="00B34314" w:rsidRDefault="00B34314" w:rsidP="00B34314">
      <w:pPr>
        <w:bidi/>
        <w:ind w:firstLine="567"/>
        <w:jc w:val="both"/>
        <w:rPr>
          <w:rFonts w:cs="David" w:hint="cs"/>
          <w:rtl/>
        </w:rPr>
      </w:pPr>
      <w:r w:rsidRPr="00B34314">
        <w:rPr>
          <w:rFonts w:cs="David" w:hint="cs"/>
          <w:rtl/>
        </w:rPr>
        <w:t xml:space="preserve">יחד עם זה, לדעתי אין לפגוע בכל הסוגיה של חברי כנסת לשעבר, שמקבלים כבר את הנלוות האלה. יחד עם זה, אני מודיעה, כחברת כנסת פעם שניה, ברגע שאני אפסיק לכהן, שייקחו את שתי ההטבות האלה, אין לי שום בעיה. אבל, לגבי חברי הכנסת לשעבר, לא מתקנים רטרואקטיבית ולא ראוי שזה ייעשה. </w:t>
      </w:r>
    </w:p>
    <w:p w14:paraId="7ECF57AC" w14:textId="77777777" w:rsidR="00B34314" w:rsidRPr="00B34314" w:rsidRDefault="00B34314" w:rsidP="00B34314">
      <w:pPr>
        <w:bidi/>
        <w:ind w:firstLine="567"/>
        <w:jc w:val="both"/>
        <w:rPr>
          <w:rFonts w:cs="David" w:hint="cs"/>
          <w:rtl/>
        </w:rPr>
      </w:pPr>
    </w:p>
    <w:p w14:paraId="736369B4" w14:textId="77777777" w:rsidR="00B34314" w:rsidRPr="00B34314" w:rsidRDefault="00B34314" w:rsidP="00B34314">
      <w:pPr>
        <w:bidi/>
        <w:ind w:firstLine="567"/>
        <w:jc w:val="both"/>
        <w:rPr>
          <w:rFonts w:cs="David" w:hint="cs"/>
          <w:rtl/>
        </w:rPr>
      </w:pPr>
      <w:r w:rsidRPr="00B34314">
        <w:rPr>
          <w:rFonts w:cs="David" w:hint="cs"/>
          <w:rtl/>
        </w:rPr>
        <w:t xml:space="preserve">אני רוצה להביא להצבעה את הצעתו של חבר הכנסת שרוני. אם מי מחברי הכנסת עדיין חושב שצריך לקיים דיון </w:t>
      </w:r>
      <w:r w:rsidRPr="00B34314">
        <w:rPr>
          <w:rFonts w:cs="David"/>
          <w:rtl/>
        </w:rPr>
        <w:t>–</w:t>
      </w:r>
      <w:r w:rsidRPr="00B34314">
        <w:rPr>
          <w:rFonts w:cs="David" w:hint="cs"/>
          <w:rtl/>
        </w:rPr>
        <w:t xml:space="preserve"> אני אביא את ההצעה של חבר הכנסת שרוני להצבעה. מי שיהיה בעד זה לא לפתוח לדיון  ואז תתקיים נוספת על עצם העניין. ומי שרוצה שכן נפתח בדיון יצביע נגד.</w:t>
      </w:r>
    </w:p>
    <w:p w14:paraId="47DB00EC" w14:textId="77777777" w:rsidR="00B34314" w:rsidRPr="00B34314" w:rsidRDefault="00B34314" w:rsidP="00B34314">
      <w:pPr>
        <w:bidi/>
        <w:jc w:val="both"/>
        <w:rPr>
          <w:rFonts w:cs="David" w:hint="cs"/>
          <w:rtl/>
        </w:rPr>
      </w:pPr>
      <w:r w:rsidRPr="00B34314">
        <w:rPr>
          <w:rFonts w:cs="David"/>
          <w:rtl/>
        </w:rPr>
        <w:br w:type="page"/>
      </w:r>
    </w:p>
    <w:p w14:paraId="37BF322E" w14:textId="77777777" w:rsidR="00B34314" w:rsidRPr="00B34314" w:rsidRDefault="00B34314" w:rsidP="00B34314">
      <w:pPr>
        <w:bidi/>
        <w:jc w:val="both"/>
        <w:rPr>
          <w:rFonts w:cs="David" w:hint="cs"/>
          <w:u w:val="single"/>
          <w:rtl/>
        </w:rPr>
      </w:pPr>
      <w:r w:rsidRPr="00B34314">
        <w:rPr>
          <w:rFonts w:cs="David" w:hint="cs"/>
          <w:u w:val="single"/>
          <w:rtl/>
        </w:rPr>
        <w:t>גדעון סער:</w:t>
      </w:r>
    </w:p>
    <w:p w14:paraId="3CF4DD63" w14:textId="77777777" w:rsidR="00B34314" w:rsidRPr="00B34314" w:rsidRDefault="00B34314" w:rsidP="00B34314">
      <w:pPr>
        <w:bidi/>
        <w:jc w:val="both"/>
        <w:rPr>
          <w:rFonts w:cs="David" w:hint="cs"/>
          <w:rtl/>
        </w:rPr>
      </w:pPr>
    </w:p>
    <w:p w14:paraId="18DDEE2B" w14:textId="77777777" w:rsidR="00B34314" w:rsidRPr="00B34314" w:rsidRDefault="00B34314" w:rsidP="00B34314">
      <w:pPr>
        <w:bidi/>
        <w:ind w:firstLine="567"/>
        <w:jc w:val="both"/>
        <w:rPr>
          <w:rFonts w:cs="David" w:hint="cs"/>
          <w:rtl/>
        </w:rPr>
      </w:pPr>
      <w:r w:rsidRPr="00B34314">
        <w:rPr>
          <w:rFonts w:cs="David" w:hint="cs"/>
          <w:rtl/>
        </w:rPr>
        <w:t xml:space="preserve">יש לי הצעה. אני חושב שאנחנו צרכים למצוא איזון בין האמונה, שהיא לפי דעתי מחברת את כולם, והיא באה לידי ביטוי במה שאמר חבר הכנסת שרוני, לבין הרספקט שאנחנו צריכים להקרין כלפי וועדה ציבורית שפועלת וממליצה מעת לעת ובדרך כלל אנחנו מקבלים את המלצותיה. </w:t>
      </w:r>
    </w:p>
    <w:p w14:paraId="15069AE0" w14:textId="77777777" w:rsidR="00B34314" w:rsidRPr="00B34314" w:rsidRDefault="00B34314" w:rsidP="00B34314">
      <w:pPr>
        <w:bidi/>
        <w:jc w:val="both"/>
        <w:rPr>
          <w:rFonts w:cs="David" w:hint="cs"/>
          <w:rtl/>
        </w:rPr>
      </w:pPr>
    </w:p>
    <w:p w14:paraId="39704024" w14:textId="77777777" w:rsidR="00B34314" w:rsidRPr="00B34314" w:rsidRDefault="00B34314" w:rsidP="00B34314">
      <w:pPr>
        <w:bidi/>
        <w:ind w:firstLine="567"/>
        <w:jc w:val="both"/>
        <w:rPr>
          <w:rFonts w:cs="David" w:hint="cs"/>
          <w:rtl/>
        </w:rPr>
      </w:pPr>
      <w:r w:rsidRPr="00B34314">
        <w:rPr>
          <w:rFonts w:cs="David" w:hint="cs"/>
          <w:rtl/>
        </w:rPr>
        <w:t>מאחר שנשמעה גם טענה, שלפחות מבטאת תחושה, שלחברי הכנסת לשעבר לא היתה אפשרות מספקת להביא את עמדתם בפני הוועדה הציבורית, אנחנו יכולים לבקש מהוועדה הציבורית לדון בעניין הזה פעם נוספת לאחר שתשמע אותם. הוגשו היום חוות דעת לוועדה, הן לא היו בפני הוועדה הציבורית.</w:t>
      </w:r>
    </w:p>
    <w:p w14:paraId="22598AD5" w14:textId="77777777" w:rsidR="00B34314" w:rsidRPr="00B34314" w:rsidRDefault="00B34314" w:rsidP="00B34314">
      <w:pPr>
        <w:bidi/>
        <w:jc w:val="both"/>
        <w:rPr>
          <w:rFonts w:cs="David" w:hint="cs"/>
          <w:rtl/>
        </w:rPr>
      </w:pPr>
    </w:p>
    <w:p w14:paraId="602FDA7A" w14:textId="77777777" w:rsidR="00B34314" w:rsidRPr="00B34314" w:rsidRDefault="00B34314" w:rsidP="00B34314">
      <w:pPr>
        <w:bidi/>
        <w:jc w:val="both"/>
        <w:rPr>
          <w:rFonts w:cs="David" w:hint="cs"/>
          <w:u w:val="single"/>
          <w:rtl/>
        </w:rPr>
      </w:pPr>
      <w:r w:rsidRPr="00B34314">
        <w:rPr>
          <w:rFonts w:cs="David" w:hint="cs"/>
          <w:u w:val="single"/>
          <w:rtl/>
        </w:rPr>
        <w:t>בני שליטא:</w:t>
      </w:r>
    </w:p>
    <w:p w14:paraId="26DD7701" w14:textId="77777777" w:rsidR="00B34314" w:rsidRPr="00B34314" w:rsidRDefault="00B34314" w:rsidP="00B34314">
      <w:pPr>
        <w:bidi/>
        <w:jc w:val="both"/>
        <w:rPr>
          <w:rFonts w:cs="David" w:hint="cs"/>
          <w:rtl/>
        </w:rPr>
      </w:pPr>
    </w:p>
    <w:p w14:paraId="192B1E6F" w14:textId="77777777" w:rsidR="00B34314" w:rsidRPr="00B34314" w:rsidRDefault="00B34314" w:rsidP="00B34314">
      <w:pPr>
        <w:bidi/>
        <w:ind w:firstLine="567"/>
        <w:jc w:val="both"/>
        <w:rPr>
          <w:rFonts w:cs="David" w:hint="cs"/>
          <w:rtl/>
        </w:rPr>
      </w:pPr>
      <w:r w:rsidRPr="00B34314">
        <w:rPr>
          <w:rFonts w:cs="David" w:hint="cs"/>
          <w:rtl/>
        </w:rPr>
        <w:t xml:space="preserve">בשביל לשנות החלטה הם צריכים להיות גדולים מהחיים, והם לא גדולים מהחיים, הם קטנים מהחיים. </w:t>
      </w:r>
    </w:p>
    <w:p w14:paraId="263B3D3A" w14:textId="77777777" w:rsidR="00B34314" w:rsidRPr="00B34314" w:rsidRDefault="00B34314" w:rsidP="00B34314">
      <w:pPr>
        <w:bidi/>
        <w:jc w:val="both"/>
        <w:rPr>
          <w:rFonts w:cs="David" w:hint="cs"/>
          <w:rtl/>
        </w:rPr>
      </w:pPr>
    </w:p>
    <w:p w14:paraId="49A896B0" w14:textId="77777777" w:rsidR="00B34314" w:rsidRPr="00B34314" w:rsidRDefault="00B34314" w:rsidP="00B34314">
      <w:pPr>
        <w:bidi/>
        <w:jc w:val="both"/>
        <w:rPr>
          <w:rFonts w:cs="David" w:hint="cs"/>
          <w:u w:val="single"/>
          <w:rtl/>
        </w:rPr>
      </w:pPr>
      <w:r w:rsidRPr="00B34314">
        <w:rPr>
          <w:rFonts w:cs="David" w:hint="cs"/>
          <w:u w:val="single"/>
          <w:rtl/>
        </w:rPr>
        <w:t>גדעון סער:</w:t>
      </w:r>
    </w:p>
    <w:p w14:paraId="63A9B5C0" w14:textId="77777777" w:rsidR="00B34314" w:rsidRPr="00B34314" w:rsidRDefault="00B34314" w:rsidP="00B34314">
      <w:pPr>
        <w:bidi/>
        <w:jc w:val="both"/>
        <w:rPr>
          <w:rFonts w:cs="David" w:hint="cs"/>
          <w:rtl/>
        </w:rPr>
      </w:pPr>
    </w:p>
    <w:p w14:paraId="00AE8276" w14:textId="77777777" w:rsidR="00B34314" w:rsidRPr="00B34314" w:rsidRDefault="00B34314" w:rsidP="00B34314">
      <w:pPr>
        <w:bidi/>
        <w:ind w:firstLine="567"/>
        <w:jc w:val="both"/>
        <w:rPr>
          <w:rFonts w:cs="David" w:hint="cs"/>
          <w:rtl/>
        </w:rPr>
      </w:pPr>
      <w:r w:rsidRPr="00B34314">
        <w:rPr>
          <w:rFonts w:cs="David" w:hint="cs"/>
          <w:rtl/>
        </w:rPr>
        <w:t xml:space="preserve">מה קורה? למה אתם קצרי רוח? הרי בסוף זה חוזר לוועדת הכנסת. מר בן ישראל - - - </w:t>
      </w:r>
    </w:p>
    <w:p w14:paraId="41CF9812" w14:textId="77777777" w:rsidR="00B34314" w:rsidRPr="00B34314" w:rsidRDefault="00B34314" w:rsidP="00B34314">
      <w:pPr>
        <w:bidi/>
        <w:jc w:val="both"/>
        <w:rPr>
          <w:rFonts w:cs="David" w:hint="cs"/>
          <w:rtl/>
        </w:rPr>
      </w:pPr>
    </w:p>
    <w:p w14:paraId="5409D503" w14:textId="77777777" w:rsidR="00B34314" w:rsidRPr="00B34314" w:rsidRDefault="00B34314" w:rsidP="00B34314">
      <w:pPr>
        <w:bidi/>
        <w:jc w:val="both"/>
        <w:rPr>
          <w:rFonts w:cs="David" w:hint="cs"/>
          <w:u w:val="single"/>
          <w:rtl/>
        </w:rPr>
      </w:pPr>
      <w:r w:rsidRPr="00B34314">
        <w:rPr>
          <w:rFonts w:cs="David" w:hint="cs"/>
          <w:u w:val="single"/>
          <w:rtl/>
        </w:rPr>
        <w:t>גדעון בן ישראל:</w:t>
      </w:r>
    </w:p>
    <w:p w14:paraId="183DBDAB" w14:textId="77777777" w:rsidR="00B34314" w:rsidRPr="00B34314" w:rsidRDefault="00B34314" w:rsidP="00B34314">
      <w:pPr>
        <w:bidi/>
        <w:jc w:val="both"/>
        <w:rPr>
          <w:rFonts w:cs="David" w:hint="cs"/>
          <w:u w:val="single"/>
          <w:rtl/>
        </w:rPr>
      </w:pPr>
    </w:p>
    <w:p w14:paraId="13A1F9FA" w14:textId="77777777" w:rsidR="00B34314" w:rsidRPr="00B34314" w:rsidRDefault="00B34314" w:rsidP="00B34314">
      <w:pPr>
        <w:bidi/>
        <w:jc w:val="both"/>
        <w:rPr>
          <w:rFonts w:cs="David" w:hint="cs"/>
          <w:rtl/>
        </w:rPr>
      </w:pPr>
      <w:r w:rsidRPr="00B34314">
        <w:rPr>
          <w:rFonts w:cs="David" w:hint="cs"/>
          <w:rtl/>
        </w:rPr>
        <w:tab/>
        <w:t>חבר הכנסת לשעבר גדעון בן ישראל.</w:t>
      </w:r>
    </w:p>
    <w:p w14:paraId="47FFAFC8" w14:textId="77777777" w:rsidR="00B34314" w:rsidRPr="00B34314" w:rsidRDefault="00B34314" w:rsidP="00B34314">
      <w:pPr>
        <w:bidi/>
        <w:jc w:val="both"/>
        <w:rPr>
          <w:rFonts w:cs="David" w:hint="cs"/>
          <w:rtl/>
        </w:rPr>
      </w:pPr>
    </w:p>
    <w:p w14:paraId="37075BD5" w14:textId="77777777" w:rsidR="00B34314" w:rsidRPr="00B34314" w:rsidRDefault="00B34314" w:rsidP="00B34314">
      <w:pPr>
        <w:bidi/>
        <w:jc w:val="both"/>
        <w:rPr>
          <w:rFonts w:cs="David" w:hint="cs"/>
          <w:u w:val="single"/>
          <w:rtl/>
        </w:rPr>
      </w:pPr>
      <w:r w:rsidRPr="00B34314">
        <w:rPr>
          <w:rFonts w:cs="David" w:hint="cs"/>
          <w:u w:val="single"/>
          <w:rtl/>
        </w:rPr>
        <w:t>גדעון סער:</w:t>
      </w:r>
    </w:p>
    <w:p w14:paraId="305ABB7E" w14:textId="77777777" w:rsidR="00B34314" w:rsidRPr="00B34314" w:rsidRDefault="00B34314" w:rsidP="00B34314">
      <w:pPr>
        <w:bidi/>
        <w:jc w:val="both"/>
        <w:rPr>
          <w:rFonts w:cs="David" w:hint="cs"/>
          <w:u w:val="single"/>
          <w:rtl/>
        </w:rPr>
      </w:pPr>
    </w:p>
    <w:p w14:paraId="23D7A4B2" w14:textId="77777777" w:rsidR="00B34314" w:rsidRPr="00B34314" w:rsidRDefault="00B34314" w:rsidP="00B34314">
      <w:pPr>
        <w:bidi/>
        <w:ind w:firstLine="567"/>
        <w:jc w:val="both"/>
        <w:rPr>
          <w:rFonts w:cs="David" w:hint="cs"/>
          <w:rtl/>
        </w:rPr>
      </w:pPr>
      <w:r w:rsidRPr="00B34314">
        <w:rPr>
          <w:rFonts w:cs="David" w:hint="cs"/>
          <w:rtl/>
        </w:rPr>
        <w:t xml:space="preserve">אבל מר בן ישראל זה לא פחות מכובד. שמע, שמך הולך לפניך. </w:t>
      </w:r>
    </w:p>
    <w:p w14:paraId="22D604ED" w14:textId="77777777" w:rsidR="00B34314" w:rsidRPr="00B34314" w:rsidRDefault="00B34314" w:rsidP="00B34314">
      <w:pPr>
        <w:bidi/>
        <w:ind w:firstLine="567"/>
        <w:jc w:val="both"/>
        <w:rPr>
          <w:rFonts w:cs="David" w:hint="cs"/>
          <w:rtl/>
        </w:rPr>
      </w:pPr>
    </w:p>
    <w:p w14:paraId="0787BDC9" w14:textId="77777777" w:rsidR="00B34314" w:rsidRPr="00B34314" w:rsidRDefault="00B34314" w:rsidP="00B34314">
      <w:pPr>
        <w:bidi/>
        <w:jc w:val="both"/>
        <w:rPr>
          <w:rFonts w:cs="David" w:hint="cs"/>
          <w:u w:val="single"/>
          <w:rtl/>
        </w:rPr>
      </w:pPr>
      <w:r w:rsidRPr="00B34314">
        <w:rPr>
          <w:rFonts w:cs="David" w:hint="cs"/>
          <w:u w:val="single"/>
          <w:rtl/>
        </w:rPr>
        <w:t>גדעון בן ישראל:</w:t>
      </w:r>
    </w:p>
    <w:p w14:paraId="7D8878A5" w14:textId="77777777" w:rsidR="00B34314" w:rsidRPr="00B34314" w:rsidRDefault="00B34314" w:rsidP="00B34314">
      <w:pPr>
        <w:bidi/>
        <w:jc w:val="both"/>
        <w:rPr>
          <w:rFonts w:cs="David" w:hint="cs"/>
          <w:u w:val="single"/>
          <w:rtl/>
        </w:rPr>
      </w:pPr>
    </w:p>
    <w:p w14:paraId="77894DB8" w14:textId="77777777" w:rsidR="00B34314" w:rsidRPr="00B34314" w:rsidRDefault="00B34314" w:rsidP="00B34314">
      <w:pPr>
        <w:bidi/>
        <w:jc w:val="both"/>
        <w:rPr>
          <w:rFonts w:cs="David" w:hint="cs"/>
          <w:rtl/>
        </w:rPr>
      </w:pPr>
      <w:r w:rsidRPr="00B34314">
        <w:rPr>
          <w:rFonts w:cs="David" w:hint="cs"/>
          <w:rtl/>
        </w:rPr>
        <w:tab/>
        <w:t xml:space="preserve">אני 60 שנה ביחסי עבודה, לא שמעתי על פגיעה בזכויות מוקנות. </w:t>
      </w:r>
    </w:p>
    <w:p w14:paraId="69778EBE" w14:textId="77777777" w:rsidR="00B34314" w:rsidRPr="00B34314" w:rsidRDefault="00B34314" w:rsidP="00B34314">
      <w:pPr>
        <w:bidi/>
        <w:jc w:val="both"/>
        <w:rPr>
          <w:rFonts w:cs="David" w:hint="cs"/>
          <w:rtl/>
        </w:rPr>
      </w:pPr>
    </w:p>
    <w:p w14:paraId="2AABF574" w14:textId="77777777" w:rsidR="00B34314" w:rsidRPr="00B34314" w:rsidRDefault="00B34314" w:rsidP="00B34314">
      <w:pPr>
        <w:bidi/>
        <w:jc w:val="both"/>
        <w:rPr>
          <w:rFonts w:cs="David" w:hint="cs"/>
          <w:u w:val="single"/>
          <w:rtl/>
        </w:rPr>
      </w:pPr>
      <w:r w:rsidRPr="00B34314">
        <w:rPr>
          <w:rFonts w:cs="David" w:hint="cs"/>
          <w:u w:val="single"/>
          <w:rtl/>
        </w:rPr>
        <w:t>גדעון סער:</w:t>
      </w:r>
    </w:p>
    <w:p w14:paraId="21F4223B" w14:textId="77777777" w:rsidR="00B34314" w:rsidRPr="00B34314" w:rsidRDefault="00B34314" w:rsidP="00B34314">
      <w:pPr>
        <w:bidi/>
        <w:jc w:val="both"/>
        <w:rPr>
          <w:rFonts w:cs="David" w:hint="cs"/>
          <w:u w:val="single"/>
          <w:rtl/>
        </w:rPr>
      </w:pPr>
    </w:p>
    <w:p w14:paraId="2DD20907" w14:textId="77777777" w:rsidR="00B34314" w:rsidRPr="00B34314" w:rsidRDefault="00B34314" w:rsidP="00B34314">
      <w:pPr>
        <w:bidi/>
        <w:ind w:firstLine="567"/>
        <w:jc w:val="both"/>
        <w:rPr>
          <w:rFonts w:cs="David" w:hint="cs"/>
          <w:rtl/>
        </w:rPr>
      </w:pPr>
      <w:r w:rsidRPr="00B34314">
        <w:rPr>
          <w:rFonts w:cs="David" w:hint="cs"/>
          <w:rtl/>
        </w:rPr>
        <w:t>אם נעשה את הדבר הזה, הרי לא פגענו בשום זכות. אם הוועדה, לאחר שתקבל את חוות הדעת החדשות, תיוותר בעמדתה המקורית ותמליץ לנו את אותו דבר, נוכל להחליט כפי שנמצא לנכון. אני חושב שזה יותר נכון.</w:t>
      </w:r>
    </w:p>
    <w:p w14:paraId="6DB111FB" w14:textId="77777777" w:rsidR="00B34314" w:rsidRPr="00B34314" w:rsidRDefault="00B34314" w:rsidP="00B34314">
      <w:pPr>
        <w:bidi/>
        <w:jc w:val="both"/>
        <w:rPr>
          <w:rFonts w:cs="David" w:hint="cs"/>
          <w:rtl/>
        </w:rPr>
      </w:pPr>
    </w:p>
    <w:p w14:paraId="3D0BAC1E"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03D6BDF7" w14:textId="77777777" w:rsidR="00B34314" w:rsidRPr="00B34314" w:rsidRDefault="00B34314" w:rsidP="00B34314">
      <w:pPr>
        <w:bidi/>
        <w:jc w:val="both"/>
        <w:rPr>
          <w:rFonts w:cs="David" w:hint="cs"/>
          <w:rtl/>
        </w:rPr>
      </w:pPr>
    </w:p>
    <w:p w14:paraId="60424FA5" w14:textId="77777777" w:rsidR="00B34314" w:rsidRPr="00B34314" w:rsidRDefault="00B34314" w:rsidP="00B34314">
      <w:pPr>
        <w:bidi/>
        <w:ind w:firstLine="567"/>
        <w:jc w:val="both"/>
        <w:rPr>
          <w:rFonts w:cs="David" w:hint="cs"/>
          <w:rtl/>
        </w:rPr>
      </w:pPr>
      <w:r w:rsidRPr="00B34314">
        <w:rPr>
          <w:rFonts w:cs="David" w:hint="cs"/>
          <w:rtl/>
        </w:rPr>
        <w:t xml:space="preserve">היו פה טענות שלא שמעו אותם ולאחר מכן היו פה טענות שהם כן שמעו אותם. </w:t>
      </w:r>
    </w:p>
    <w:p w14:paraId="6AF65F81" w14:textId="77777777" w:rsidR="00B34314" w:rsidRPr="00B34314" w:rsidRDefault="00B34314" w:rsidP="00B34314">
      <w:pPr>
        <w:bidi/>
        <w:jc w:val="both"/>
        <w:rPr>
          <w:rFonts w:cs="David" w:hint="cs"/>
          <w:rtl/>
        </w:rPr>
      </w:pPr>
    </w:p>
    <w:p w14:paraId="08BACDA7"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017047D4" w14:textId="77777777" w:rsidR="00B34314" w:rsidRPr="00B34314" w:rsidRDefault="00B34314" w:rsidP="00B34314">
      <w:pPr>
        <w:bidi/>
        <w:jc w:val="both"/>
        <w:rPr>
          <w:rFonts w:cs="David" w:hint="cs"/>
          <w:u w:val="single"/>
          <w:rtl/>
        </w:rPr>
      </w:pPr>
    </w:p>
    <w:p w14:paraId="4B80406B" w14:textId="77777777" w:rsidR="00B34314" w:rsidRPr="00B34314" w:rsidRDefault="00B34314" w:rsidP="00B34314">
      <w:pPr>
        <w:bidi/>
        <w:jc w:val="both"/>
        <w:rPr>
          <w:rFonts w:cs="David" w:hint="cs"/>
          <w:rtl/>
        </w:rPr>
      </w:pPr>
      <w:r w:rsidRPr="00B34314">
        <w:rPr>
          <w:rFonts w:cs="David" w:hint="cs"/>
          <w:rtl/>
        </w:rPr>
        <w:tab/>
        <w:t xml:space="preserve">אני מבקש הצבעה. </w:t>
      </w:r>
    </w:p>
    <w:p w14:paraId="12342FC0" w14:textId="77777777" w:rsidR="00B34314" w:rsidRPr="00B34314" w:rsidRDefault="00B34314" w:rsidP="00B34314">
      <w:pPr>
        <w:bidi/>
        <w:jc w:val="both"/>
        <w:rPr>
          <w:rFonts w:cs="David" w:hint="cs"/>
          <w:rtl/>
        </w:rPr>
      </w:pPr>
    </w:p>
    <w:p w14:paraId="7718A6BF"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07C1F0F7" w14:textId="77777777" w:rsidR="00B34314" w:rsidRPr="00B34314" w:rsidRDefault="00B34314" w:rsidP="00B34314">
      <w:pPr>
        <w:bidi/>
        <w:jc w:val="both"/>
        <w:rPr>
          <w:rFonts w:cs="David" w:hint="cs"/>
          <w:rtl/>
        </w:rPr>
      </w:pPr>
    </w:p>
    <w:p w14:paraId="3645E5B5" w14:textId="77777777" w:rsidR="00B34314" w:rsidRPr="00B34314" w:rsidRDefault="00B34314" w:rsidP="00B34314">
      <w:pPr>
        <w:bidi/>
        <w:ind w:firstLine="567"/>
        <w:jc w:val="both"/>
        <w:rPr>
          <w:rFonts w:cs="David" w:hint="cs"/>
          <w:rtl/>
        </w:rPr>
      </w:pPr>
      <w:r w:rsidRPr="00B34314">
        <w:rPr>
          <w:rFonts w:cs="David" w:hint="cs"/>
          <w:rtl/>
        </w:rPr>
        <w:t>אני רואה שחברי כנסת רוצים לדבר. אם אתם לא מוותרים על זכות הדיבור, אני אאפשר לכולם לדבר, אבל אם אתם מדברים נעבור להצבעה על הצעתו של חבר הכנסת שרוני.</w:t>
      </w:r>
    </w:p>
    <w:p w14:paraId="328A3083" w14:textId="77777777" w:rsidR="00B34314" w:rsidRPr="00B34314" w:rsidRDefault="00B34314" w:rsidP="00B34314">
      <w:pPr>
        <w:bidi/>
        <w:ind w:firstLine="567"/>
        <w:jc w:val="both"/>
        <w:rPr>
          <w:rFonts w:cs="David" w:hint="cs"/>
          <w:rtl/>
        </w:rPr>
      </w:pPr>
    </w:p>
    <w:p w14:paraId="7A73F0AC" w14:textId="77777777" w:rsidR="00B34314" w:rsidRPr="00B34314" w:rsidRDefault="00B34314" w:rsidP="00B34314">
      <w:pPr>
        <w:bidi/>
        <w:ind w:firstLine="567"/>
        <w:jc w:val="both"/>
        <w:rPr>
          <w:rFonts w:cs="David" w:hint="cs"/>
          <w:rtl/>
        </w:rPr>
      </w:pPr>
      <w:r w:rsidRPr="00B34314">
        <w:rPr>
          <w:rFonts w:cs="David" w:hint="cs"/>
          <w:rtl/>
        </w:rPr>
        <w:t xml:space="preserve">האם חבר הכנסת שביקשו לדבר, מוותרים על זכות הדיבור? </w:t>
      </w:r>
    </w:p>
    <w:p w14:paraId="4CE4E394" w14:textId="77777777" w:rsidR="00B34314" w:rsidRPr="00B34314" w:rsidRDefault="00B34314" w:rsidP="00B34314">
      <w:pPr>
        <w:bidi/>
        <w:jc w:val="both"/>
        <w:rPr>
          <w:rFonts w:cs="David" w:hint="cs"/>
          <w:rtl/>
        </w:rPr>
      </w:pPr>
    </w:p>
    <w:p w14:paraId="03FB9097" w14:textId="77777777" w:rsidR="00B34314" w:rsidRPr="00B34314" w:rsidRDefault="00B34314" w:rsidP="00B34314">
      <w:pPr>
        <w:bidi/>
        <w:jc w:val="both"/>
        <w:rPr>
          <w:rFonts w:cs="David" w:hint="cs"/>
          <w:u w:val="single"/>
          <w:rtl/>
        </w:rPr>
      </w:pPr>
      <w:r w:rsidRPr="00B34314">
        <w:rPr>
          <w:rFonts w:cs="David" w:hint="cs"/>
          <w:u w:val="single"/>
          <w:rtl/>
        </w:rPr>
        <w:t>זהבה גלאון:</w:t>
      </w:r>
    </w:p>
    <w:p w14:paraId="64E6B2F1" w14:textId="77777777" w:rsidR="00B34314" w:rsidRPr="00B34314" w:rsidRDefault="00B34314" w:rsidP="00B34314">
      <w:pPr>
        <w:bidi/>
        <w:jc w:val="both"/>
        <w:rPr>
          <w:rFonts w:cs="David" w:hint="cs"/>
          <w:rtl/>
        </w:rPr>
      </w:pPr>
    </w:p>
    <w:p w14:paraId="016BA956" w14:textId="77777777" w:rsidR="00B34314" w:rsidRPr="00B34314" w:rsidRDefault="00B34314" w:rsidP="00B34314">
      <w:pPr>
        <w:bidi/>
        <w:ind w:firstLine="567"/>
        <w:jc w:val="both"/>
        <w:rPr>
          <w:rFonts w:cs="David" w:hint="cs"/>
          <w:rtl/>
        </w:rPr>
      </w:pPr>
      <w:r w:rsidRPr="00B34314">
        <w:rPr>
          <w:rFonts w:cs="David" w:hint="cs"/>
          <w:rtl/>
        </w:rPr>
        <w:t>אני רוצה להגיד משפט.</w:t>
      </w:r>
    </w:p>
    <w:p w14:paraId="1A4BFD4B" w14:textId="77777777" w:rsidR="00B34314" w:rsidRPr="00B34314" w:rsidRDefault="00B34314" w:rsidP="00B34314">
      <w:pPr>
        <w:bidi/>
        <w:jc w:val="both"/>
        <w:rPr>
          <w:rFonts w:cs="David" w:hint="cs"/>
          <w:rtl/>
        </w:rPr>
      </w:pPr>
    </w:p>
    <w:p w14:paraId="7040F0CC"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0662C38D" w14:textId="77777777" w:rsidR="00B34314" w:rsidRPr="00B34314" w:rsidRDefault="00B34314" w:rsidP="00B34314">
      <w:pPr>
        <w:bidi/>
        <w:jc w:val="both"/>
        <w:rPr>
          <w:rFonts w:cs="David" w:hint="cs"/>
          <w:rtl/>
        </w:rPr>
      </w:pPr>
    </w:p>
    <w:p w14:paraId="15F4B6A4" w14:textId="77777777" w:rsidR="00B34314" w:rsidRPr="00B34314" w:rsidRDefault="00B34314" w:rsidP="00B34314">
      <w:pPr>
        <w:bidi/>
        <w:ind w:firstLine="567"/>
        <w:jc w:val="both"/>
        <w:rPr>
          <w:rFonts w:cs="David" w:hint="cs"/>
          <w:rtl/>
        </w:rPr>
      </w:pPr>
      <w:r w:rsidRPr="00B34314">
        <w:rPr>
          <w:rFonts w:cs="David" w:hint="cs"/>
          <w:rtl/>
        </w:rPr>
        <w:t xml:space="preserve">את חייבת להביא את ההצבעה שלי להצבעה. אני מבקש, באמת. </w:t>
      </w:r>
    </w:p>
    <w:p w14:paraId="680F70D1" w14:textId="77777777" w:rsidR="00B34314" w:rsidRPr="00B34314" w:rsidRDefault="00B34314" w:rsidP="00B34314">
      <w:pPr>
        <w:bidi/>
        <w:jc w:val="both"/>
        <w:rPr>
          <w:rFonts w:cs="David" w:hint="cs"/>
          <w:rtl/>
        </w:rPr>
      </w:pPr>
    </w:p>
    <w:p w14:paraId="3367E774"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34272BB4" w14:textId="77777777" w:rsidR="00B34314" w:rsidRPr="00B34314" w:rsidRDefault="00B34314" w:rsidP="00B34314">
      <w:pPr>
        <w:bidi/>
        <w:jc w:val="both"/>
        <w:rPr>
          <w:rFonts w:cs="David" w:hint="cs"/>
          <w:rtl/>
        </w:rPr>
      </w:pPr>
    </w:p>
    <w:p w14:paraId="5DC454B5" w14:textId="77777777" w:rsidR="00B34314" w:rsidRPr="00B34314" w:rsidRDefault="00B34314" w:rsidP="00B34314">
      <w:pPr>
        <w:bidi/>
        <w:ind w:firstLine="567"/>
        <w:jc w:val="both"/>
        <w:rPr>
          <w:rFonts w:cs="David" w:hint="cs"/>
          <w:rtl/>
        </w:rPr>
      </w:pPr>
      <w:r w:rsidRPr="00B34314">
        <w:rPr>
          <w:rFonts w:cs="David" w:hint="cs"/>
          <w:rtl/>
        </w:rPr>
        <w:t xml:space="preserve">אני אביא אותה להצבעה. </w:t>
      </w:r>
    </w:p>
    <w:p w14:paraId="4FF2860F" w14:textId="77777777" w:rsidR="00B34314" w:rsidRPr="00B34314" w:rsidRDefault="00B34314" w:rsidP="00B34314">
      <w:pPr>
        <w:bidi/>
        <w:jc w:val="both"/>
        <w:rPr>
          <w:rFonts w:cs="David" w:hint="cs"/>
          <w:rtl/>
        </w:rPr>
      </w:pPr>
    </w:p>
    <w:p w14:paraId="260DD347"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7B6F1EDC" w14:textId="77777777" w:rsidR="00B34314" w:rsidRPr="00B34314" w:rsidRDefault="00B34314" w:rsidP="00B34314">
      <w:pPr>
        <w:bidi/>
        <w:jc w:val="both"/>
        <w:rPr>
          <w:rFonts w:cs="David" w:hint="cs"/>
          <w:u w:val="single"/>
          <w:rtl/>
        </w:rPr>
      </w:pPr>
    </w:p>
    <w:p w14:paraId="70FFD67B" w14:textId="77777777" w:rsidR="00B34314" w:rsidRPr="00B34314" w:rsidRDefault="00B34314" w:rsidP="00B34314">
      <w:pPr>
        <w:bidi/>
        <w:ind w:firstLine="567"/>
        <w:jc w:val="both"/>
        <w:rPr>
          <w:rFonts w:cs="David" w:hint="cs"/>
          <w:rtl/>
        </w:rPr>
      </w:pPr>
      <w:r w:rsidRPr="00B34314">
        <w:rPr>
          <w:rFonts w:cs="David" w:hint="cs"/>
          <w:rtl/>
        </w:rPr>
        <w:t xml:space="preserve">עכשיו. </w:t>
      </w:r>
    </w:p>
    <w:p w14:paraId="21D41091" w14:textId="77777777" w:rsidR="00B34314" w:rsidRPr="00B34314" w:rsidRDefault="00B34314" w:rsidP="00B34314">
      <w:pPr>
        <w:bidi/>
        <w:ind w:firstLine="567"/>
        <w:jc w:val="both"/>
        <w:rPr>
          <w:rFonts w:cs="David" w:hint="cs"/>
          <w:u w:val="single"/>
          <w:rtl/>
        </w:rPr>
      </w:pPr>
    </w:p>
    <w:p w14:paraId="5F8C4318"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22F6E74E" w14:textId="77777777" w:rsidR="00B34314" w:rsidRPr="00B34314" w:rsidRDefault="00B34314" w:rsidP="00B34314">
      <w:pPr>
        <w:bidi/>
        <w:ind w:firstLine="567"/>
        <w:jc w:val="both"/>
        <w:rPr>
          <w:rFonts w:cs="David" w:hint="cs"/>
          <w:u w:val="single"/>
          <w:rtl/>
        </w:rPr>
      </w:pPr>
    </w:p>
    <w:p w14:paraId="75147147" w14:textId="77777777" w:rsidR="00B34314" w:rsidRPr="00B34314" w:rsidRDefault="00B34314" w:rsidP="00B34314">
      <w:pPr>
        <w:bidi/>
        <w:ind w:firstLine="567"/>
        <w:jc w:val="both"/>
        <w:rPr>
          <w:rFonts w:cs="David" w:hint="cs"/>
          <w:rtl/>
        </w:rPr>
      </w:pPr>
      <w:r w:rsidRPr="00B34314">
        <w:rPr>
          <w:rFonts w:cs="David" w:hint="cs"/>
          <w:rtl/>
        </w:rPr>
        <w:t xml:space="preserve">אני אחלק את זה לשניים. אני אעשה הצבעה האם לקיים הצבעה על ההצעה לסדר שלו ולאחר מכן אני אאפשר הערה קצרה לסדר לחברת הכנסת גלאון. </w:t>
      </w:r>
    </w:p>
    <w:p w14:paraId="2C4A97BF" w14:textId="77777777" w:rsidR="00B34314" w:rsidRPr="00B34314" w:rsidRDefault="00B34314" w:rsidP="00B34314">
      <w:pPr>
        <w:bidi/>
        <w:jc w:val="both"/>
        <w:rPr>
          <w:rFonts w:cs="David" w:hint="cs"/>
          <w:rtl/>
        </w:rPr>
      </w:pPr>
    </w:p>
    <w:p w14:paraId="44AC440B" w14:textId="77777777" w:rsidR="00B34314" w:rsidRPr="00B34314" w:rsidRDefault="00B34314" w:rsidP="00B34314">
      <w:pPr>
        <w:bidi/>
        <w:jc w:val="both"/>
        <w:rPr>
          <w:rFonts w:cs="David" w:hint="cs"/>
          <w:u w:val="single"/>
          <w:rtl/>
        </w:rPr>
      </w:pPr>
      <w:r w:rsidRPr="00B34314">
        <w:rPr>
          <w:rFonts w:cs="David" w:hint="cs"/>
          <w:u w:val="single"/>
          <w:rtl/>
        </w:rPr>
        <w:t>זהבה גלאון:</w:t>
      </w:r>
    </w:p>
    <w:p w14:paraId="1FBB22AE" w14:textId="77777777" w:rsidR="00B34314" w:rsidRPr="00B34314" w:rsidRDefault="00B34314" w:rsidP="00B34314">
      <w:pPr>
        <w:bidi/>
        <w:jc w:val="both"/>
        <w:rPr>
          <w:rFonts w:cs="David" w:hint="cs"/>
          <w:rtl/>
        </w:rPr>
      </w:pPr>
    </w:p>
    <w:p w14:paraId="692E2807" w14:textId="77777777" w:rsidR="00B34314" w:rsidRPr="00B34314" w:rsidRDefault="00B34314" w:rsidP="00B34314">
      <w:pPr>
        <w:bidi/>
        <w:jc w:val="both"/>
        <w:rPr>
          <w:rFonts w:cs="David" w:hint="cs"/>
          <w:rtl/>
        </w:rPr>
      </w:pPr>
      <w:r w:rsidRPr="00B34314">
        <w:rPr>
          <w:rFonts w:cs="David" w:hint="cs"/>
          <w:rtl/>
        </w:rPr>
        <w:tab/>
        <w:t xml:space="preserve">לא, אחר כך אני ממש לא מעוניינת. אני חושבת שאם חבר הכנסת שרוני היה שומע את מה שאני אומרת יכול להיות שהוא היה חושב אחרת. </w:t>
      </w:r>
    </w:p>
    <w:p w14:paraId="2AC284F0" w14:textId="77777777" w:rsidR="00B34314" w:rsidRPr="00B34314" w:rsidRDefault="00B34314" w:rsidP="00B34314">
      <w:pPr>
        <w:bidi/>
        <w:jc w:val="both"/>
        <w:rPr>
          <w:rFonts w:cs="David" w:hint="cs"/>
          <w:rtl/>
        </w:rPr>
      </w:pPr>
    </w:p>
    <w:p w14:paraId="0372B05A"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61E412E8" w14:textId="77777777" w:rsidR="00B34314" w:rsidRPr="00B34314" w:rsidRDefault="00B34314" w:rsidP="00B34314">
      <w:pPr>
        <w:bidi/>
        <w:jc w:val="both"/>
        <w:rPr>
          <w:rFonts w:cs="David" w:hint="cs"/>
          <w:rtl/>
        </w:rPr>
      </w:pPr>
    </w:p>
    <w:p w14:paraId="05B6408D" w14:textId="77777777" w:rsidR="00B34314" w:rsidRPr="00B34314" w:rsidRDefault="00B34314" w:rsidP="00B34314">
      <w:pPr>
        <w:bidi/>
        <w:ind w:firstLine="567"/>
        <w:jc w:val="both"/>
        <w:rPr>
          <w:rFonts w:cs="David" w:hint="cs"/>
          <w:rtl/>
        </w:rPr>
      </w:pPr>
      <w:r w:rsidRPr="00B34314">
        <w:rPr>
          <w:rFonts w:cs="David" w:hint="cs"/>
          <w:rtl/>
        </w:rPr>
        <w:t xml:space="preserve">אבל גם חברת הכנסת קולט אביטל וחבר הכנסת נסים זאב, חבר הכנסת גבאי וחבר הכנסת ברכה, גם הם רוצים להעיר הערה. אני יושבת בראש השולחן ואני רואה שכולכם רוצים להעיר. אז אם אתם רוצים הערות ואתם לא רוצים להצביע - - - </w:t>
      </w:r>
    </w:p>
    <w:p w14:paraId="3BD714C6" w14:textId="77777777" w:rsidR="00B34314" w:rsidRPr="00B34314" w:rsidRDefault="00B34314" w:rsidP="00B34314">
      <w:pPr>
        <w:bidi/>
        <w:ind w:firstLine="567"/>
        <w:jc w:val="both"/>
        <w:rPr>
          <w:rFonts w:cs="David" w:hint="cs"/>
          <w:rtl/>
        </w:rPr>
      </w:pPr>
    </w:p>
    <w:p w14:paraId="4544C892" w14:textId="77777777" w:rsidR="00B34314" w:rsidRPr="00B34314" w:rsidRDefault="00B34314" w:rsidP="00B34314">
      <w:pPr>
        <w:bidi/>
        <w:jc w:val="both"/>
        <w:rPr>
          <w:rFonts w:cs="David" w:hint="cs"/>
          <w:u w:val="single"/>
          <w:rtl/>
        </w:rPr>
      </w:pPr>
      <w:r w:rsidRPr="00B34314">
        <w:rPr>
          <w:rFonts w:cs="David" w:hint="cs"/>
          <w:u w:val="single"/>
          <w:rtl/>
        </w:rPr>
        <w:t>זהבה גלאון:</w:t>
      </w:r>
    </w:p>
    <w:p w14:paraId="7ACF5E4E" w14:textId="77777777" w:rsidR="00B34314" w:rsidRPr="00B34314" w:rsidRDefault="00B34314" w:rsidP="00B34314">
      <w:pPr>
        <w:bidi/>
        <w:jc w:val="both"/>
        <w:rPr>
          <w:rFonts w:cs="David" w:hint="cs"/>
          <w:u w:val="single"/>
          <w:rtl/>
        </w:rPr>
      </w:pPr>
    </w:p>
    <w:p w14:paraId="0061CB4E" w14:textId="77777777" w:rsidR="00B34314" w:rsidRPr="00B34314" w:rsidRDefault="00B34314" w:rsidP="00B34314">
      <w:pPr>
        <w:bidi/>
        <w:jc w:val="both"/>
        <w:rPr>
          <w:rFonts w:cs="David" w:hint="cs"/>
          <w:rtl/>
        </w:rPr>
      </w:pPr>
      <w:r w:rsidRPr="00B34314">
        <w:rPr>
          <w:rFonts w:cs="David" w:hint="cs"/>
          <w:rtl/>
        </w:rPr>
        <w:tab/>
        <w:t>את מחליטה.</w:t>
      </w:r>
    </w:p>
    <w:p w14:paraId="42C11147" w14:textId="77777777" w:rsidR="00B34314" w:rsidRPr="00B34314" w:rsidRDefault="00B34314" w:rsidP="00B34314">
      <w:pPr>
        <w:bidi/>
        <w:jc w:val="both"/>
        <w:rPr>
          <w:rFonts w:cs="David" w:hint="cs"/>
          <w:rtl/>
        </w:rPr>
      </w:pPr>
    </w:p>
    <w:p w14:paraId="03C0B581"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12FFB629" w14:textId="77777777" w:rsidR="00B34314" w:rsidRPr="00B34314" w:rsidRDefault="00B34314" w:rsidP="00B34314">
      <w:pPr>
        <w:bidi/>
        <w:jc w:val="both"/>
        <w:rPr>
          <w:rFonts w:cs="David" w:hint="cs"/>
          <w:rtl/>
        </w:rPr>
      </w:pPr>
    </w:p>
    <w:p w14:paraId="76FC0162" w14:textId="77777777" w:rsidR="00B34314" w:rsidRPr="00B34314" w:rsidRDefault="00B34314" w:rsidP="00B34314">
      <w:pPr>
        <w:bidi/>
        <w:ind w:firstLine="567"/>
        <w:jc w:val="both"/>
        <w:rPr>
          <w:rFonts w:cs="David" w:hint="cs"/>
          <w:rtl/>
        </w:rPr>
      </w:pPr>
      <w:r w:rsidRPr="00B34314">
        <w:rPr>
          <w:rFonts w:cs="David" w:hint="cs"/>
          <w:rtl/>
        </w:rPr>
        <w:t xml:space="preserve">אני חושבת שאם אני פותחת את הדיון אז לא מצביעים.אף אחד לא רוצה. </w:t>
      </w:r>
    </w:p>
    <w:p w14:paraId="3CCDF92C" w14:textId="77777777" w:rsidR="00B34314" w:rsidRPr="00B34314" w:rsidRDefault="00B34314" w:rsidP="00B34314">
      <w:pPr>
        <w:bidi/>
        <w:ind w:firstLine="567"/>
        <w:jc w:val="both"/>
        <w:rPr>
          <w:rFonts w:cs="David" w:hint="cs"/>
          <w:rtl/>
        </w:rPr>
      </w:pPr>
    </w:p>
    <w:p w14:paraId="44DCEE77" w14:textId="77777777" w:rsidR="00B34314" w:rsidRPr="00B34314" w:rsidRDefault="00B34314" w:rsidP="00B34314">
      <w:pPr>
        <w:bidi/>
        <w:ind w:firstLine="567"/>
        <w:jc w:val="both"/>
        <w:rPr>
          <w:rFonts w:cs="David" w:hint="cs"/>
          <w:rtl/>
        </w:rPr>
      </w:pPr>
      <w:r w:rsidRPr="00B34314">
        <w:rPr>
          <w:rFonts w:cs="David" w:hint="cs"/>
          <w:rtl/>
        </w:rPr>
        <w:t>אני עוברת להצבעה על הצעתו של חבר הכנסת שרוני. אתה מוכן להקריא שוב את ההצעה?</w:t>
      </w:r>
    </w:p>
    <w:p w14:paraId="6AB53121" w14:textId="77777777" w:rsidR="00B34314" w:rsidRPr="00B34314" w:rsidRDefault="00B34314" w:rsidP="00B34314">
      <w:pPr>
        <w:bidi/>
        <w:jc w:val="both"/>
        <w:rPr>
          <w:rFonts w:cs="David" w:hint="cs"/>
          <w:rtl/>
        </w:rPr>
      </w:pPr>
    </w:p>
    <w:p w14:paraId="442AC064"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37238A67" w14:textId="77777777" w:rsidR="00B34314" w:rsidRPr="00B34314" w:rsidRDefault="00B34314" w:rsidP="00B34314">
      <w:pPr>
        <w:bidi/>
        <w:jc w:val="both"/>
        <w:rPr>
          <w:rFonts w:cs="David" w:hint="cs"/>
          <w:rtl/>
        </w:rPr>
      </w:pPr>
    </w:p>
    <w:p w14:paraId="69817598" w14:textId="77777777" w:rsidR="00B34314" w:rsidRPr="00B34314" w:rsidRDefault="00B34314" w:rsidP="00B34314">
      <w:pPr>
        <w:bidi/>
        <w:ind w:firstLine="567"/>
        <w:jc w:val="both"/>
        <w:rPr>
          <w:rFonts w:cs="David" w:hint="cs"/>
          <w:rtl/>
        </w:rPr>
      </w:pPr>
      <w:r w:rsidRPr="00B34314">
        <w:rPr>
          <w:rFonts w:cs="David" w:hint="cs"/>
          <w:rtl/>
        </w:rPr>
        <w:t xml:space="preserve">אין פוגעים בזכויות חברי כנסת לשעבר, נקודה. ולא יביאו לדיון כאן עוד פעם. </w:t>
      </w:r>
    </w:p>
    <w:p w14:paraId="268942CE" w14:textId="77777777" w:rsidR="00B34314" w:rsidRPr="00B34314" w:rsidRDefault="00B34314" w:rsidP="00B34314">
      <w:pPr>
        <w:bidi/>
        <w:jc w:val="both"/>
        <w:rPr>
          <w:rFonts w:cs="David" w:hint="cs"/>
          <w:rtl/>
        </w:rPr>
      </w:pPr>
    </w:p>
    <w:p w14:paraId="7AD4929A"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48091FDF" w14:textId="77777777" w:rsidR="00B34314" w:rsidRPr="00B34314" w:rsidRDefault="00B34314" w:rsidP="00B34314">
      <w:pPr>
        <w:bidi/>
        <w:jc w:val="both"/>
        <w:rPr>
          <w:rFonts w:cs="David" w:hint="cs"/>
          <w:rtl/>
        </w:rPr>
      </w:pPr>
    </w:p>
    <w:p w14:paraId="211886A7" w14:textId="77777777" w:rsidR="00B34314" w:rsidRPr="00B34314" w:rsidRDefault="00B34314" w:rsidP="00B34314">
      <w:pPr>
        <w:bidi/>
        <w:ind w:firstLine="567"/>
        <w:jc w:val="both"/>
        <w:rPr>
          <w:rFonts w:cs="David" w:hint="cs"/>
          <w:rtl/>
        </w:rPr>
      </w:pPr>
      <w:r w:rsidRPr="00B34314">
        <w:rPr>
          <w:rFonts w:cs="David" w:hint="cs"/>
          <w:rtl/>
        </w:rPr>
        <w:t xml:space="preserve">מי בעד להביא את הצעתו של חבר הכנסת שרוני לשולחן הוועדה? </w:t>
      </w:r>
    </w:p>
    <w:p w14:paraId="44F289F0" w14:textId="77777777" w:rsidR="00B34314" w:rsidRPr="00B34314" w:rsidRDefault="00B34314" w:rsidP="00B34314">
      <w:pPr>
        <w:bidi/>
        <w:jc w:val="both"/>
        <w:rPr>
          <w:rFonts w:cs="David" w:hint="cs"/>
          <w:rtl/>
        </w:rPr>
      </w:pPr>
    </w:p>
    <w:p w14:paraId="27A28ACA" w14:textId="77777777" w:rsidR="00B34314" w:rsidRPr="00B34314" w:rsidRDefault="00B34314" w:rsidP="00B34314">
      <w:pPr>
        <w:bidi/>
        <w:jc w:val="both"/>
        <w:rPr>
          <w:rFonts w:cs="David" w:hint="cs"/>
          <w:u w:val="single"/>
          <w:rtl/>
        </w:rPr>
      </w:pPr>
      <w:r w:rsidRPr="00B34314">
        <w:rPr>
          <w:rFonts w:cs="David" w:hint="cs"/>
          <w:u w:val="single"/>
          <w:rtl/>
        </w:rPr>
        <w:t>נסים זאב:</w:t>
      </w:r>
    </w:p>
    <w:p w14:paraId="21B32F9E" w14:textId="77777777" w:rsidR="00B34314" w:rsidRPr="00B34314" w:rsidRDefault="00B34314" w:rsidP="00B34314">
      <w:pPr>
        <w:bidi/>
        <w:jc w:val="both"/>
        <w:rPr>
          <w:rFonts w:cs="David" w:hint="cs"/>
          <w:u w:val="single"/>
          <w:rtl/>
        </w:rPr>
      </w:pPr>
    </w:p>
    <w:p w14:paraId="723677C5" w14:textId="77777777" w:rsidR="00B34314" w:rsidRPr="00B34314" w:rsidRDefault="00B34314" w:rsidP="00B34314">
      <w:pPr>
        <w:bidi/>
        <w:jc w:val="both"/>
        <w:rPr>
          <w:rFonts w:cs="David" w:hint="cs"/>
          <w:rtl/>
        </w:rPr>
      </w:pPr>
      <w:r w:rsidRPr="00B34314">
        <w:rPr>
          <w:rFonts w:cs="David" w:hint="cs"/>
          <w:rtl/>
        </w:rPr>
        <w:tab/>
        <w:t xml:space="preserve">הכוונה שלא לקיים דיון. </w:t>
      </w:r>
    </w:p>
    <w:p w14:paraId="2E9DA353" w14:textId="77777777" w:rsidR="00B34314" w:rsidRPr="00B34314" w:rsidRDefault="00B34314" w:rsidP="00B34314">
      <w:pPr>
        <w:bidi/>
        <w:jc w:val="both"/>
        <w:rPr>
          <w:rFonts w:cs="David" w:hint="cs"/>
          <w:rtl/>
        </w:rPr>
      </w:pPr>
    </w:p>
    <w:p w14:paraId="708F6A36"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48EA8943" w14:textId="77777777" w:rsidR="00B34314" w:rsidRPr="00B34314" w:rsidRDefault="00B34314" w:rsidP="00B34314">
      <w:pPr>
        <w:bidi/>
        <w:jc w:val="both"/>
        <w:rPr>
          <w:rFonts w:cs="David" w:hint="cs"/>
          <w:rtl/>
        </w:rPr>
      </w:pPr>
    </w:p>
    <w:p w14:paraId="68A09BB1" w14:textId="77777777" w:rsidR="00B34314" w:rsidRPr="00B34314" w:rsidRDefault="00B34314" w:rsidP="00B34314">
      <w:pPr>
        <w:bidi/>
        <w:jc w:val="both"/>
        <w:rPr>
          <w:rFonts w:cs="David" w:hint="cs"/>
          <w:rtl/>
        </w:rPr>
      </w:pPr>
      <w:r w:rsidRPr="00B34314">
        <w:rPr>
          <w:rFonts w:cs="David" w:hint="cs"/>
          <w:rtl/>
        </w:rPr>
        <w:tab/>
        <w:t>שלא לקיים דיון. מי מתנגד?</w:t>
      </w:r>
    </w:p>
    <w:p w14:paraId="7481B2A9" w14:textId="77777777" w:rsidR="00B34314" w:rsidRPr="00B34314" w:rsidRDefault="00B34314" w:rsidP="00B34314">
      <w:pPr>
        <w:bidi/>
        <w:jc w:val="both"/>
        <w:rPr>
          <w:rFonts w:cs="David" w:hint="cs"/>
          <w:rtl/>
        </w:rPr>
      </w:pPr>
      <w:r w:rsidRPr="00B34314">
        <w:rPr>
          <w:rFonts w:cs="David"/>
          <w:rtl/>
        </w:rPr>
        <w:br w:type="page"/>
      </w:r>
    </w:p>
    <w:p w14:paraId="2EAFE3AC" w14:textId="77777777" w:rsidR="00B34314" w:rsidRPr="00B34314" w:rsidRDefault="00B34314" w:rsidP="00B34314">
      <w:pPr>
        <w:bidi/>
        <w:jc w:val="center"/>
        <w:rPr>
          <w:rFonts w:cs="David" w:hint="cs"/>
          <w:b/>
          <w:bCs/>
          <w:rtl/>
        </w:rPr>
      </w:pPr>
      <w:r w:rsidRPr="00B34314">
        <w:rPr>
          <w:rFonts w:cs="David" w:hint="cs"/>
          <w:b/>
          <w:bCs/>
          <w:rtl/>
        </w:rPr>
        <w:t>הצבעה</w:t>
      </w:r>
    </w:p>
    <w:p w14:paraId="2CBE1514" w14:textId="77777777" w:rsidR="00B34314" w:rsidRPr="00B34314" w:rsidRDefault="00B34314" w:rsidP="00B34314">
      <w:pPr>
        <w:bidi/>
        <w:jc w:val="center"/>
        <w:rPr>
          <w:rFonts w:cs="David" w:hint="cs"/>
          <w:rtl/>
        </w:rPr>
      </w:pPr>
    </w:p>
    <w:p w14:paraId="133B60B5" w14:textId="77777777" w:rsidR="00B34314" w:rsidRPr="00B34314" w:rsidRDefault="00B34314" w:rsidP="00B34314">
      <w:pPr>
        <w:bidi/>
        <w:jc w:val="center"/>
        <w:rPr>
          <w:rFonts w:cs="David" w:hint="cs"/>
          <w:rtl/>
        </w:rPr>
      </w:pPr>
      <w:r w:rsidRPr="00B34314">
        <w:rPr>
          <w:rFonts w:cs="David" w:hint="cs"/>
          <w:rtl/>
        </w:rPr>
        <w:t>בעד - 13</w:t>
      </w:r>
    </w:p>
    <w:p w14:paraId="67F9BB52" w14:textId="77777777" w:rsidR="00B34314" w:rsidRPr="00B34314" w:rsidRDefault="00B34314" w:rsidP="00B34314">
      <w:pPr>
        <w:bidi/>
        <w:jc w:val="center"/>
        <w:rPr>
          <w:rFonts w:cs="David" w:hint="cs"/>
          <w:rtl/>
        </w:rPr>
      </w:pPr>
      <w:r w:rsidRPr="00B34314">
        <w:rPr>
          <w:rFonts w:cs="David" w:hint="cs"/>
          <w:rtl/>
        </w:rPr>
        <w:t>נגד - 6</w:t>
      </w:r>
    </w:p>
    <w:p w14:paraId="72942223" w14:textId="77777777" w:rsidR="00B34314" w:rsidRPr="00B34314" w:rsidRDefault="00B34314" w:rsidP="00B34314">
      <w:pPr>
        <w:bidi/>
        <w:jc w:val="center"/>
        <w:rPr>
          <w:rFonts w:cs="David" w:hint="cs"/>
          <w:rtl/>
        </w:rPr>
      </w:pPr>
      <w:r w:rsidRPr="00B34314">
        <w:rPr>
          <w:rFonts w:cs="David" w:hint="cs"/>
          <w:rtl/>
        </w:rPr>
        <w:t xml:space="preserve">נמנעים </w:t>
      </w:r>
      <w:r w:rsidRPr="00B34314">
        <w:rPr>
          <w:rFonts w:cs="David"/>
          <w:rtl/>
        </w:rPr>
        <w:t>–</w:t>
      </w:r>
      <w:r w:rsidRPr="00B34314">
        <w:rPr>
          <w:rFonts w:cs="David" w:hint="cs"/>
          <w:rtl/>
        </w:rPr>
        <w:t xml:space="preserve"> 1</w:t>
      </w:r>
    </w:p>
    <w:p w14:paraId="37EE8164" w14:textId="77777777" w:rsidR="00B34314" w:rsidRPr="00B34314" w:rsidRDefault="00B34314" w:rsidP="00B34314">
      <w:pPr>
        <w:bidi/>
        <w:jc w:val="center"/>
        <w:rPr>
          <w:rFonts w:cs="David" w:hint="cs"/>
          <w:rtl/>
        </w:rPr>
      </w:pPr>
      <w:r w:rsidRPr="00B34314">
        <w:rPr>
          <w:rFonts w:cs="David" w:hint="cs"/>
          <w:rtl/>
        </w:rPr>
        <w:t>הצעתו לסדר של חבר הכנסת משה שרוני, נתקבלה.</w:t>
      </w:r>
    </w:p>
    <w:p w14:paraId="53E6A9BA" w14:textId="77777777" w:rsidR="00B34314" w:rsidRPr="00B34314" w:rsidRDefault="00B34314" w:rsidP="00B34314">
      <w:pPr>
        <w:bidi/>
        <w:jc w:val="both"/>
        <w:rPr>
          <w:rFonts w:cs="David" w:hint="cs"/>
          <w:rtl/>
        </w:rPr>
      </w:pPr>
    </w:p>
    <w:p w14:paraId="530A1A96" w14:textId="77777777" w:rsidR="00B34314" w:rsidRPr="00B34314" w:rsidRDefault="00B34314" w:rsidP="00B34314">
      <w:pPr>
        <w:bidi/>
        <w:jc w:val="both"/>
        <w:rPr>
          <w:rFonts w:cs="David" w:hint="cs"/>
          <w:u w:val="single"/>
          <w:rtl/>
        </w:rPr>
      </w:pPr>
      <w:r w:rsidRPr="00B34314">
        <w:rPr>
          <w:rFonts w:cs="David" w:hint="cs"/>
          <w:u w:val="single"/>
          <w:rtl/>
        </w:rPr>
        <w:t>גדעון סער:</w:t>
      </w:r>
    </w:p>
    <w:p w14:paraId="45AADA69" w14:textId="77777777" w:rsidR="00B34314" w:rsidRPr="00B34314" w:rsidRDefault="00B34314" w:rsidP="00B34314">
      <w:pPr>
        <w:bidi/>
        <w:jc w:val="both"/>
        <w:rPr>
          <w:rFonts w:cs="David" w:hint="cs"/>
          <w:rtl/>
        </w:rPr>
      </w:pPr>
    </w:p>
    <w:p w14:paraId="4689D9E4" w14:textId="77777777" w:rsidR="00B34314" w:rsidRPr="00B34314" w:rsidRDefault="00B34314" w:rsidP="00B34314">
      <w:pPr>
        <w:bidi/>
        <w:ind w:firstLine="567"/>
        <w:jc w:val="both"/>
        <w:rPr>
          <w:rFonts w:cs="David" w:hint="cs"/>
          <w:rtl/>
        </w:rPr>
      </w:pPr>
      <w:r w:rsidRPr="00B34314">
        <w:rPr>
          <w:rFonts w:cs="David" w:hint="cs"/>
          <w:rtl/>
        </w:rPr>
        <w:t>לא השתתפתי בהצבעה.</w:t>
      </w:r>
    </w:p>
    <w:p w14:paraId="3178E150" w14:textId="77777777" w:rsidR="00B34314" w:rsidRPr="00B34314" w:rsidRDefault="00B34314" w:rsidP="00B34314">
      <w:pPr>
        <w:bidi/>
        <w:jc w:val="both"/>
        <w:rPr>
          <w:rFonts w:cs="David" w:hint="cs"/>
          <w:rtl/>
        </w:rPr>
      </w:pPr>
    </w:p>
    <w:p w14:paraId="0568799B" w14:textId="77777777" w:rsidR="00B34314" w:rsidRPr="00B34314" w:rsidRDefault="00B34314" w:rsidP="00B34314">
      <w:pPr>
        <w:bidi/>
        <w:jc w:val="both"/>
        <w:rPr>
          <w:rFonts w:cs="David" w:hint="cs"/>
          <w:rtl/>
        </w:rPr>
      </w:pPr>
    </w:p>
    <w:p w14:paraId="140DE3FC"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73F0089F" w14:textId="77777777" w:rsidR="00B34314" w:rsidRPr="00B34314" w:rsidRDefault="00B34314" w:rsidP="00B34314">
      <w:pPr>
        <w:bidi/>
        <w:jc w:val="both"/>
        <w:rPr>
          <w:rFonts w:cs="David" w:hint="cs"/>
          <w:rtl/>
        </w:rPr>
      </w:pPr>
    </w:p>
    <w:p w14:paraId="5A879FF1" w14:textId="77777777" w:rsidR="00B34314" w:rsidRPr="00B34314" w:rsidRDefault="00B34314" w:rsidP="00B34314">
      <w:pPr>
        <w:bidi/>
        <w:jc w:val="both"/>
        <w:rPr>
          <w:rFonts w:cs="David" w:hint="cs"/>
          <w:rtl/>
        </w:rPr>
      </w:pPr>
      <w:r w:rsidRPr="00B34314">
        <w:rPr>
          <w:rFonts w:cs="David" w:hint="cs"/>
          <w:rtl/>
        </w:rPr>
        <w:tab/>
        <w:t xml:space="preserve">לפרוטוקול, חבר הכנסת סער לא השתתף בהצבעה. </w:t>
      </w:r>
    </w:p>
    <w:p w14:paraId="200FB4D9" w14:textId="77777777" w:rsidR="00B34314" w:rsidRPr="00B34314" w:rsidRDefault="00B34314" w:rsidP="00B34314">
      <w:pPr>
        <w:bidi/>
        <w:jc w:val="both"/>
        <w:rPr>
          <w:rFonts w:cs="David" w:hint="cs"/>
          <w:rtl/>
        </w:rPr>
      </w:pPr>
      <w:r w:rsidRPr="00B34314">
        <w:rPr>
          <w:rFonts w:cs="David" w:hint="cs"/>
          <w:rtl/>
        </w:rPr>
        <w:tab/>
      </w:r>
    </w:p>
    <w:p w14:paraId="1599A993" w14:textId="77777777" w:rsidR="00B34314" w:rsidRPr="00B34314" w:rsidRDefault="00B34314" w:rsidP="00B34314">
      <w:pPr>
        <w:bidi/>
        <w:jc w:val="both"/>
        <w:rPr>
          <w:rFonts w:cs="David" w:hint="cs"/>
          <w:rtl/>
        </w:rPr>
      </w:pPr>
      <w:r w:rsidRPr="00B34314">
        <w:rPr>
          <w:rFonts w:cs="David" w:hint="cs"/>
          <w:rtl/>
        </w:rPr>
        <w:tab/>
        <w:t xml:space="preserve">13 הצביעו בעד, 6 התנגדו, 1 נמנע, ולפיכך אני קובעת כי וועדת הכנסת החליטה לא להביא לדיון את ההמלצה שהונחה על שולחננו. אני מודה לכולם. </w:t>
      </w:r>
    </w:p>
    <w:p w14:paraId="430B1D7B" w14:textId="77777777" w:rsidR="00B34314" w:rsidRPr="00B34314" w:rsidRDefault="00B34314" w:rsidP="00B34314">
      <w:pPr>
        <w:bidi/>
        <w:jc w:val="both"/>
        <w:rPr>
          <w:rFonts w:cs="David" w:hint="cs"/>
          <w:rtl/>
        </w:rPr>
      </w:pPr>
    </w:p>
    <w:p w14:paraId="1C76D08D" w14:textId="77777777" w:rsidR="00B34314" w:rsidRPr="00B34314" w:rsidRDefault="00B34314" w:rsidP="00B34314">
      <w:pPr>
        <w:bidi/>
        <w:jc w:val="both"/>
        <w:rPr>
          <w:rFonts w:cs="David" w:hint="cs"/>
          <w:u w:val="single"/>
          <w:rtl/>
        </w:rPr>
      </w:pPr>
      <w:r w:rsidRPr="00B34314">
        <w:rPr>
          <w:rFonts w:cs="David" w:hint="cs"/>
          <w:u w:val="single"/>
          <w:rtl/>
        </w:rPr>
        <w:t>רפאל פנחסי:</w:t>
      </w:r>
    </w:p>
    <w:p w14:paraId="152B7509" w14:textId="77777777" w:rsidR="00B34314" w:rsidRPr="00B34314" w:rsidRDefault="00B34314" w:rsidP="00B34314">
      <w:pPr>
        <w:bidi/>
        <w:jc w:val="both"/>
        <w:rPr>
          <w:rFonts w:cs="David" w:hint="cs"/>
          <w:rtl/>
        </w:rPr>
      </w:pPr>
    </w:p>
    <w:p w14:paraId="3F359C82" w14:textId="77777777" w:rsidR="00B34314" w:rsidRPr="00B34314" w:rsidRDefault="00B34314" w:rsidP="00B34314">
      <w:pPr>
        <w:bidi/>
        <w:ind w:firstLine="567"/>
        <w:jc w:val="both"/>
        <w:rPr>
          <w:rFonts w:cs="David" w:hint="cs"/>
          <w:rtl/>
        </w:rPr>
      </w:pPr>
      <w:r w:rsidRPr="00B34314">
        <w:rPr>
          <w:rFonts w:cs="David" w:hint="cs"/>
          <w:rtl/>
        </w:rPr>
        <w:t xml:space="preserve">רק רגע, צריך הבהרה. אני רוצה להבהיר לחברי הכנסת לפני שהולכים להצביע. אני מבין שהולכים עכשיו להצביע על עצם העניין, על פי הצעתו של חבר הכנסת שרוני. אבל יש פה שני נושאים ולדעתי צריך להצביע פעמים. אחד, אם פוגעים בזכויות של חבר כנסת לעתיד, קרי, כעבור שנתיים, כמו שהוועדה המליצה, שלא יהיו פלאפונים וטלפונים, ויש החלטה נוספת שבשלהי הכנסת היוצאת ועדת הכנסת קיבלה החלטה שמגבילים את זה לפלאפון אחד ושלושה קווי טלפון נייחים. גם זה, אם מצביעים לפי הצעת שרוני, הבנתי שמבטלים גם את זה. זאת צריכה להיות החלטה נפרדת. </w:t>
      </w:r>
    </w:p>
    <w:p w14:paraId="06C1F096" w14:textId="77777777" w:rsidR="00B34314" w:rsidRPr="00B34314" w:rsidRDefault="00B34314" w:rsidP="00B34314">
      <w:pPr>
        <w:bidi/>
        <w:jc w:val="both"/>
        <w:rPr>
          <w:rFonts w:cs="David" w:hint="cs"/>
          <w:rtl/>
        </w:rPr>
      </w:pPr>
    </w:p>
    <w:p w14:paraId="5937574C"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3B1CF047" w14:textId="77777777" w:rsidR="00B34314" w:rsidRPr="00B34314" w:rsidRDefault="00B34314" w:rsidP="00B34314">
      <w:pPr>
        <w:bidi/>
        <w:jc w:val="both"/>
        <w:rPr>
          <w:rFonts w:cs="David" w:hint="cs"/>
          <w:rtl/>
        </w:rPr>
      </w:pPr>
    </w:p>
    <w:p w14:paraId="603A9C52" w14:textId="77777777" w:rsidR="00B34314" w:rsidRPr="00B34314" w:rsidRDefault="00B34314" w:rsidP="00B34314">
      <w:pPr>
        <w:bidi/>
        <w:ind w:firstLine="567"/>
        <w:jc w:val="both"/>
        <w:rPr>
          <w:rFonts w:cs="David" w:hint="cs"/>
          <w:rtl/>
        </w:rPr>
      </w:pPr>
      <w:r w:rsidRPr="00B34314">
        <w:rPr>
          <w:rFonts w:cs="David" w:hint="cs"/>
          <w:rtl/>
        </w:rPr>
        <w:t xml:space="preserve">ההצעה שלי היתה ברורה מאוד. אין פוגעים בזכויות חברי כנסת או גמלאים שכבר פרשו. </w:t>
      </w:r>
    </w:p>
    <w:p w14:paraId="438BEF66" w14:textId="77777777" w:rsidR="00B34314" w:rsidRPr="00B34314" w:rsidRDefault="00B34314" w:rsidP="00B34314">
      <w:pPr>
        <w:bidi/>
        <w:jc w:val="both"/>
        <w:rPr>
          <w:rFonts w:cs="David" w:hint="cs"/>
          <w:rtl/>
        </w:rPr>
      </w:pPr>
    </w:p>
    <w:p w14:paraId="6A6BEE53" w14:textId="77777777" w:rsidR="00B34314" w:rsidRPr="00B34314" w:rsidRDefault="00B34314" w:rsidP="00B34314">
      <w:pPr>
        <w:bidi/>
        <w:jc w:val="both"/>
        <w:rPr>
          <w:rFonts w:cs="David" w:hint="cs"/>
          <w:u w:val="single"/>
          <w:rtl/>
        </w:rPr>
      </w:pPr>
      <w:r w:rsidRPr="00B34314">
        <w:rPr>
          <w:rFonts w:cs="David" w:hint="cs"/>
          <w:u w:val="single"/>
          <w:rtl/>
        </w:rPr>
        <w:t>רפאל פנחסי:</w:t>
      </w:r>
    </w:p>
    <w:p w14:paraId="49A2D0ED" w14:textId="77777777" w:rsidR="00B34314" w:rsidRPr="00B34314" w:rsidRDefault="00B34314" w:rsidP="00B34314">
      <w:pPr>
        <w:bidi/>
        <w:jc w:val="both"/>
        <w:rPr>
          <w:rFonts w:cs="David" w:hint="cs"/>
          <w:u w:val="single"/>
          <w:rtl/>
        </w:rPr>
      </w:pPr>
    </w:p>
    <w:p w14:paraId="0635E7B9" w14:textId="77777777" w:rsidR="00B34314" w:rsidRPr="00B34314" w:rsidRDefault="00B34314" w:rsidP="00B34314">
      <w:pPr>
        <w:bidi/>
        <w:jc w:val="both"/>
        <w:rPr>
          <w:rFonts w:cs="David" w:hint="cs"/>
          <w:rtl/>
        </w:rPr>
      </w:pPr>
      <w:r w:rsidRPr="00B34314">
        <w:rPr>
          <w:rFonts w:cs="David" w:hint="cs"/>
          <w:rtl/>
        </w:rPr>
        <w:tab/>
        <w:t xml:space="preserve">זאת אומרת שזה כולל את הנושא ואין הגבלה. </w:t>
      </w:r>
    </w:p>
    <w:p w14:paraId="5D074C98" w14:textId="77777777" w:rsidR="00B34314" w:rsidRPr="00B34314" w:rsidRDefault="00B34314" w:rsidP="00B34314">
      <w:pPr>
        <w:bidi/>
        <w:jc w:val="both"/>
        <w:rPr>
          <w:rFonts w:cs="David" w:hint="cs"/>
          <w:rtl/>
        </w:rPr>
      </w:pPr>
    </w:p>
    <w:p w14:paraId="7C123962" w14:textId="77777777" w:rsidR="00B34314" w:rsidRPr="00B34314" w:rsidRDefault="00B34314" w:rsidP="00B34314">
      <w:pPr>
        <w:bidi/>
        <w:jc w:val="both"/>
        <w:rPr>
          <w:rFonts w:cs="David" w:hint="cs"/>
          <w:u w:val="single"/>
          <w:rtl/>
        </w:rPr>
      </w:pPr>
      <w:r w:rsidRPr="00B34314">
        <w:rPr>
          <w:rFonts w:cs="David" w:hint="cs"/>
          <w:u w:val="single"/>
          <w:rtl/>
        </w:rPr>
        <w:t>משה שרוני:</w:t>
      </w:r>
    </w:p>
    <w:p w14:paraId="62306075" w14:textId="77777777" w:rsidR="00B34314" w:rsidRPr="00B34314" w:rsidRDefault="00B34314" w:rsidP="00B34314">
      <w:pPr>
        <w:bidi/>
        <w:jc w:val="both"/>
        <w:rPr>
          <w:rFonts w:cs="David" w:hint="cs"/>
          <w:rtl/>
        </w:rPr>
      </w:pPr>
    </w:p>
    <w:p w14:paraId="74F14C15" w14:textId="77777777" w:rsidR="00B34314" w:rsidRPr="00B34314" w:rsidRDefault="00B34314" w:rsidP="00B34314">
      <w:pPr>
        <w:bidi/>
        <w:jc w:val="both"/>
        <w:rPr>
          <w:rFonts w:cs="David" w:hint="cs"/>
          <w:rtl/>
        </w:rPr>
      </w:pPr>
      <w:r w:rsidRPr="00B34314">
        <w:rPr>
          <w:rFonts w:cs="David" w:hint="cs"/>
          <w:rtl/>
        </w:rPr>
        <w:tab/>
        <w:t xml:space="preserve">כן. </w:t>
      </w:r>
    </w:p>
    <w:p w14:paraId="6800AAD3" w14:textId="77777777" w:rsidR="00B34314" w:rsidRPr="00B34314" w:rsidRDefault="00B34314" w:rsidP="00B34314">
      <w:pPr>
        <w:bidi/>
        <w:jc w:val="both"/>
        <w:rPr>
          <w:rFonts w:cs="David" w:hint="cs"/>
          <w:u w:val="single"/>
          <w:rtl/>
        </w:rPr>
      </w:pPr>
    </w:p>
    <w:p w14:paraId="7CA661C0" w14:textId="77777777" w:rsidR="00B34314" w:rsidRPr="00B34314" w:rsidRDefault="00B34314" w:rsidP="00B34314">
      <w:pPr>
        <w:bidi/>
        <w:jc w:val="both"/>
        <w:rPr>
          <w:rFonts w:cs="David" w:hint="cs"/>
          <w:u w:val="single"/>
          <w:rtl/>
        </w:rPr>
      </w:pPr>
      <w:r w:rsidRPr="00B34314">
        <w:rPr>
          <w:rFonts w:cs="David" w:hint="cs"/>
          <w:u w:val="single"/>
          <w:rtl/>
        </w:rPr>
        <w:t>יצחק גלנטי:</w:t>
      </w:r>
    </w:p>
    <w:p w14:paraId="160101AE" w14:textId="77777777" w:rsidR="00B34314" w:rsidRPr="00B34314" w:rsidRDefault="00B34314" w:rsidP="00B34314">
      <w:pPr>
        <w:bidi/>
        <w:jc w:val="both"/>
        <w:rPr>
          <w:rFonts w:cs="David" w:hint="cs"/>
          <w:rtl/>
        </w:rPr>
      </w:pPr>
    </w:p>
    <w:p w14:paraId="3FAA3EA9" w14:textId="77777777" w:rsidR="00B34314" w:rsidRPr="00B34314" w:rsidRDefault="00B34314" w:rsidP="00B34314">
      <w:pPr>
        <w:bidi/>
        <w:ind w:firstLine="567"/>
        <w:jc w:val="both"/>
        <w:rPr>
          <w:rFonts w:cs="David" w:hint="cs"/>
          <w:rtl/>
        </w:rPr>
      </w:pPr>
      <w:r w:rsidRPr="00B34314">
        <w:rPr>
          <w:rFonts w:cs="David" w:hint="cs"/>
          <w:rtl/>
        </w:rPr>
        <w:t xml:space="preserve">לגבי האופציה מה יהיה מהיום והלאה יש בהחלט מקום לדון, אבל רטרואקטיבית אין מקום לדיון, ולכן יש לקבל את הצעתו של שרוני. </w:t>
      </w:r>
    </w:p>
    <w:p w14:paraId="0132BA0E" w14:textId="77777777" w:rsidR="00B34314" w:rsidRPr="00B34314" w:rsidRDefault="00B34314" w:rsidP="00B34314">
      <w:pPr>
        <w:bidi/>
        <w:jc w:val="both"/>
        <w:rPr>
          <w:rFonts w:cs="David" w:hint="cs"/>
          <w:rtl/>
        </w:rPr>
      </w:pPr>
    </w:p>
    <w:p w14:paraId="12186AB4"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4DC23709" w14:textId="77777777" w:rsidR="00B34314" w:rsidRPr="00B34314" w:rsidRDefault="00B34314" w:rsidP="00B34314">
      <w:pPr>
        <w:bidi/>
        <w:jc w:val="both"/>
        <w:rPr>
          <w:rFonts w:cs="David" w:hint="cs"/>
          <w:u w:val="single"/>
          <w:rtl/>
        </w:rPr>
      </w:pPr>
    </w:p>
    <w:p w14:paraId="2EC629BA" w14:textId="77777777" w:rsidR="00B34314" w:rsidRPr="00B34314" w:rsidRDefault="00B34314" w:rsidP="00B34314">
      <w:pPr>
        <w:bidi/>
        <w:jc w:val="both"/>
        <w:rPr>
          <w:rFonts w:cs="David" w:hint="cs"/>
          <w:rtl/>
        </w:rPr>
      </w:pPr>
      <w:r w:rsidRPr="00B34314">
        <w:rPr>
          <w:rFonts w:cs="David" w:hint="cs"/>
          <w:rtl/>
        </w:rPr>
        <w:tab/>
        <w:t>גברתי היושבת ראש, האם הדיון הסתיים?</w:t>
      </w:r>
    </w:p>
    <w:p w14:paraId="033B9173" w14:textId="77777777" w:rsidR="00B34314" w:rsidRPr="00B34314" w:rsidRDefault="00B34314" w:rsidP="00B34314">
      <w:pPr>
        <w:bidi/>
        <w:jc w:val="both"/>
        <w:rPr>
          <w:rFonts w:cs="David" w:hint="cs"/>
          <w:rtl/>
        </w:rPr>
      </w:pPr>
    </w:p>
    <w:p w14:paraId="1F47AA31" w14:textId="77777777" w:rsidR="00B34314" w:rsidRPr="00B34314" w:rsidRDefault="00B34314" w:rsidP="00B34314">
      <w:pPr>
        <w:bidi/>
        <w:jc w:val="both"/>
        <w:rPr>
          <w:rFonts w:cs="David" w:hint="cs"/>
          <w:rtl/>
        </w:rPr>
      </w:pPr>
      <w:r w:rsidRPr="00B34314">
        <w:rPr>
          <w:rFonts w:cs="David" w:hint="cs"/>
          <w:u w:val="single"/>
          <w:rtl/>
        </w:rPr>
        <w:t>היו</w:t>
      </w:r>
      <w:r w:rsidRPr="00B34314">
        <w:rPr>
          <w:rFonts w:cs="David"/>
          <w:u w:val="single"/>
          <w:rtl/>
        </w:rPr>
        <w:t>"</w:t>
      </w:r>
      <w:r w:rsidRPr="00B34314">
        <w:rPr>
          <w:rFonts w:cs="David" w:hint="cs"/>
          <w:u w:val="single"/>
          <w:rtl/>
        </w:rPr>
        <w:t>ר רוחמה אברהם:</w:t>
      </w:r>
    </w:p>
    <w:p w14:paraId="1B58E33C" w14:textId="77777777" w:rsidR="00B34314" w:rsidRPr="00B34314" w:rsidRDefault="00B34314" w:rsidP="00B34314">
      <w:pPr>
        <w:bidi/>
        <w:jc w:val="both"/>
        <w:rPr>
          <w:rFonts w:cs="David" w:hint="cs"/>
          <w:rtl/>
        </w:rPr>
      </w:pPr>
    </w:p>
    <w:p w14:paraId="3C123F93" w14:textId="77777777" w:rsidR="00B34314" w:rsidRPr="00B34314" w:rsidRDefault="00B34314" w:rsidP="00B34314">
      <w:pPr>
        <w:bidi/>
        <w:ind w:firstLine="567"/>
        <w:jc w:val="both"/>
        <w:rPr>
          <w:rFonts w:cs="David" w:hint="cs"/>
          <w:rtl/>
        </w:rPr>
      </w:pPr>
      <w:r w:rsidRPr="00B34314">
        <w:rPr>
          <w:rFonts w:cs="David" w:hint="cs"/>
          <w:rtl/>
        </w:rPr>
        <w:t xml:space="preserve">לגבי ההמלצה הזאת, יש לנו חוות דעת של היועצת המשפטית של הוועדה, שיש שתי המלצות. אחת, הגבלת תקופה, על זה לא מצביעים. והנושא השני - בגלל העניין הטכנולוגי, שחברי כנסת יוכלו לפצל את הסכום הזה לפחות ל-3 קווים בבית, דהיינו, פקס אינטרנט וכו', שזאת בקשה שלכם חברי הכנסת לשעבר, אז זאת לא פגיעה. להיפך, זאת מעין התחשבות יתר. מדובר באותו הסכום. </w:t>
      </w:r>
    </w:p>
    <w:p w14:paraId="231DCEE2" w14:textId="77777777" w:rsidR="00B34314" w:rsidRPr="00B34314" w:rsidRDefault="00B34314" w:rsidP="00B34314">
      <w:pPr>
        <w:bidi/>
        <w:ind w:firstLine="567"/>
        <w:jc w:val="both"/>
        <w:rPr>
          <w:rFonts w:cs="David" w:hint="cs"/>
          <w:rtl/>
        </w:rPr>
      </w:pPr>
    </w:p>
    <w:p w14:paraId="49967DD5" w14:textId="77777777" w:rsidR="00B34314" w:rsidRPr="00B34314" w:rsidRDefault="00B34314" w:rsidP="00B34314">
      <w:pPr>
        <w:bidi/>
        <w:ind w:firstLine="567"/>
        <w:jc w:val="both"/>
        <w:rPr>
          <w:rFonts w:cs="David" w:hint="cs"/>
          <w:rtl/>
        </w:rPr>
      </w:pPr>
      <w:r w:rsidRPr="00B34314">
        <w:rPr>
          <w:rFonts w:cs="David" w:hint="cs"/>
          <w:rtl/>
        </w:rPr>
        <w:t xml:space="preserve">חברים, זה אותו סכום, למעט העובדה שבמקום שזה ישולם עבור קו טלפון אחד בבית, זה ישולם עבור עד 3 קווים וטלפון אחד. </w:t>
      </w:r>
    </w:p>
    <w:p w14:paraId="2D662407" w14:textId="77777777" w:rsidR="00B34314" w:rsidRPr="00B34314" w:rsidRDefault="00B34314" w:rsidP="00B34314">
      <w:pPr>
        <w:bidi/>
        <w:jc w:val="both"/>
        <w:rPr>
          <w:rFonts w:cs="David" w:hint="cs"/>
          <w:rtl/>
        </w:rPr>
      </w:pPr>
    </w:p>
    <w:p w14:paraId="4280FD9B" w14:textId="77777777" w:rsidR="00B34314" w:rsidRPr="00B34314" w:rsidRDefault="00B34314" w:rsidP="00B34314">
      <w:pPr>
        <w:bidi/>
        <w:ind w:firstLine="567"/>
        <w:jc w:val="both"/>
        <w:rPr>
          <w:rFonts w:cs="David" w:hint="cs"/>
          <w:rtl/>
        </w:rPr>
      </w:pPr>
      <w:r w:rsidRPr="00B34314">
        <w:rPr>
          <w:rFonts w:cs="David" w:hint="cs"/>
          <w:rtl/>
        </w:rPr>
        <w:t>מי בעד ההמלצה הזאת?</w:t>
      </w:r>
    </w:p>
    <w:p w14:paraId="698DEDB6" w14:textId="77777777" w:rsidR="00B34314" w:rsidRPr="00B34314" w:rsidRDefault="00B34314" w:rsidP="00B34314">
      <w:pPr>
        <w:bidi/>
        <w:jc w:val="both"/>
        <w:rPr>
          <w:rFonts w:cs="David" w:hint="cs"/>
          <w:rtl/>
        </w:rPr>
      </w:pPr>
    </w:p>
    <w:p w14:paraId="04E5471F" w14:textId="77777777" w:rsidR="00B34314" w:rsidRPr="00B34314" w:rsidRDefault="00B34314" w:rsidP="00B34314">
      <w:pPr>
        <w:bidi/>
        <w:jc w:val="both"/>
        <w:rPr>
          <w:rFonts w:cs="David" w:hint="cs"/>
          <w:u w:val="single"/>
          <w:rtl/>
        </w:rPr>
      </w:pPr>
      <w:r w:rsidRPr="00B34314">
        <w:rPr>
          <w:rFonts w:cs="David" w:hint="cs"/>
          <w:u w:val="single"/>
          <w:rtl/>
        </w:rPr>
        <w:t>אחמד טיבי:</w:t>
      </w:r>
    </w:p>
    <w:p w14:paraId="6AE6283B" w14:textId="77777777" w:rsidR="00B34314" w:rsidRPr="00B34314" w:rsidRDefault="00B34314" w:rsidP="00B34314">
      <w:pPr>
        <w:bidi/>
        <w:jc w:val="both"/>
        <w:rPr>
          <w:rFonts w:cs="David" w:hint="cs"/>
          <w:u w:val="single"/>
          <w:rtl/>
        </w:rPr>
      </w:pPr>
    </w:p>
    <w:p w14:paraId="1AA25393" w14:textId="77777777" w:rsidR="00B34314" w:rsidRPr="00B34314" w:rsidRDefault="00B34314" w:rsidP="00B34314">
      <w:pPr>
        <w:bidi/>
        <w:jc w:val="both"/>
        <w:rPr>
          <w:rFonts w:cs="David" w:hint="cs"/>
          <w:rtl/>
        </w:rPr>
      </w:pPr>
      <w:r w:rsidRPr="00B34314">
        <w:rPr>
          <w:rFonts w:cs="David" w:hint="cs"/>
          <w:rtl/>
        </w:rPr>
        <w:tab/>
        <w:t>על מה ההצבעה?</w:t>
      </w:r>
    </w:p>
    <w:p w14:paraId="606CF6DB" w14:textId="77777777" w:rsidR="00B34314" w:rsidRPr="00B34314" w:rsidRDefault="00B34314" w:rsidP="00B34314">
      <w:pPr>
        <w:bidi/>
        <w:jc w:val="both"/>
        <w:rPr>
          <w:rFonts w:cs="David" w:hint="cs"/>
          <w:rtl/>
        </w:rPr>
      </w:pPr>
    </w:p>
    <w:p w14:paraId="4F472233"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76F7D4EB" w14:textId="77777777" w:rsidR="00B34314" w:rsidRPr="00B34314" w:rsidRDefault="00B34314" w:rsidP="00B34314">
      <w:pPr>
        <w:bidi/>
        <w:jc w:val="both"/>
        <w:rPr>
          <w:rFonts w:cs="David" w:hint="cs"/>
          <w:rtl/>
        </w:rPr>
      </w:pPr>
    </w:p>
    <w:p w14:paraId="1CB025C6" w14:textId="77777777" w:rsidR="00B34314" w:rsidRPr="00B34314" w:rsidRDefault="00B34314" w:rsidP="00B34314">
      <w:pPr>
        <w:bidi/>
        <w:jc w:val="both"/>
        <w:rPr>
          <w:rFonts w:cs="David" w:hint="cs"/>
          <w:rtl/>
        </w:rPr>
      </w:pPr>
      <w:r w:rsidRPr="00B34314">
        <w:rPr>
          <w:rFonts w:cs="David" w:hint="cs"/>
          <w:rtl/>
        </w:rPr>
        <w:tab/>
        <w:t xml:space="preserve">3 קווי טלפון באותו סכום. אין חריגה מהסכום המוצע. </w:t>
      </w:r>
    </w:p>
    <w:p w14:paraId="2CA5CDB6" w14:textId="77777777" w:rsidR="00B34314" w:rsidRPr="00B34314" w:rsidRDefault="00B34314" w:rsidP="00B34314">
      <w:pPr>
        <w:bidi/>
        <w:jc w:val="both"/>
        <w:rPr>
          <w:rFonts w:cs="David" w:hint="cs"/>
          <w:rtl/>
        </w:rPr>
      </w:pPr>
    </w:p>
    <w:p w14:paraId="6FD17C1B"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52931277" w14:textId="77777777" w:rsidR="00B34314" w:rsidRPr="00B34314" w:rsidRDefault="00B34314" w:rsidP="00B34314">
      <w:pPr>
        <w:bidi/>
        <w:jc w:val="both"/>
        <w:rPr>
          <w:rFonts w:cs="David" w:hint="cs"/>
          <w:u w:val="single"/>
          <w:rtl/>
        </w:rPr>
      </w:pPr>
    </w:p>
    <w:p w14:paraId="6F384667" w14:textId="77777777" w:rsidR="00B34314" w:rsidRPr="00B34314" w:rsidRDefault="00B34314" w:rsidP="00B34314">
      <w:pPr>
        <w:bidi/>
        <w:jc w:val="both"/>
        <w:rPr>
          <w:rFonts w:cs="David" w:hint="cs"/>
          <w:rtl/>
        </w:rPr>
      </w:pPr>
      <w:r w:rsidRPr="00B34314">
        <w:rPr>
          <w:rFonts w:cs="David" w:hint="cs"/>
          <w:rtl/>
        </w:rPr>
        <w:tab/>
        <w:t xml:space="preserve">אפשר לפצל בלי חריגה מהסכום. </w:t>
      </w:r>
    </w:p>
    <w:p w14:paraId="5CF1E231" w14:textId="77777777" w:rsidR="00B34314" w:rsidRPr="00B34314" w:rsidRDefault="00B34314" w:rsidP="00B34314">
      <w:pPr>
        <w:bidi/>
        <w:jc w:val="both"/>
        <w:rPr>
          <w:rFonts w:cs="David" w:hint="cs"/>
          <w:rtl/>
        </w:rPr>
      </w:pPr>
    </w:p>
    <w:p w14:paraId="467F468B"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1BC22D0C" w14:textId="77777777" w:rsidR="00B34314" w:rsidRPr="00B34314" w:rsidRDefault="00B34314" w:rsidP="00B34314">
      <w:pPr>
        <w:bidi/>
        <w:jc w:val="both"/>
        <w:rPr>
          <w:rFonts w:cs="David" w:hint="cs"/>
          <w:rtl/>
        </w:rPr>
      </w:pPr>
    </w:p>
    <w:p w14:paraId="0346E414" w14:textId="77777777" w:rsidR="00B34314" w:rsidRPr="00B34314" w:rsidRDefault="00B34314" w:rsidP="00B34314">
      <w:pPr>
        <w:bidi/>
        <w:ind w:firstLine="567"/>
        <w:jc w:val="both"/>
        <w:rPr>
          <w:rFonts w:cs="David" w:hint="cs"/>
          <w:rtl/>
        </w:rPr>
      </w:pPr>
      <w:r w:rsidRPr="00B34314">
        <w:rPr>
          <w:rFonts w:cs="David" w:hint="cs"/>
          <w:rtl/>
        </w:rPr>
        <w:t xml:space="preserve">הצבעה - - -  </w:t>
      </w:r>
    </w:p>
    <w:p w14:paraId="51A88804" w14:textId="77777777" w:rsidR="00B34314" w:rsidRPr="00B34314" w:rsidRDefault="00B34314" w:rsidP="00B34314">
      <w:pPr>
        <w:bidi/>
        <w:jc w:val="both"/>
        <w:rPr>
          <w:rFonts w:cs="David" w:hint="cs"/>
          <w:rtl/>
        </w:rPr>
      </w:pPr>
    </w:p>
    <w:p w14:paraId="4976D680" w14:textId="77777777" w:rsidR="00B34314" w:rsidRPr="00B34314" w:rsidRDefault="00B34314" w:rsidP="00B34314">
      <w:pPr>
        <w:bidi/>
        <w:jc w:val="both"/>
        <w:rPr>
          <w:rFonts w:cs="David" w:hint="cs"/>
          <w:rtl/>
        </w:rPr>
      </w:pPr>
      <w:r w:rsidRPr="00B34314">
        <w:rPr>
          <w:rFonts w:cs="David" w:hint="cs"/>
          <w:rtl/>
        </w:rPr>
        <w:tab/>
        <w:t xml:space="preserve">חבר הכנסת אזולאי לא הבין על מה הצבענו. אתם לא מבינים בגלל שאתם לא מקשיבים. נקודה. אם תקשיבו אז תבינו. </w:t>
      </w:r>
    </w:p>
    <w:p w14:paraId="6F0FBD32" w14:textId="77777777" w:rsidR="00B34314" w:rsidRPr="00B34314" w:rsidRDefault="00B34314" w:rsidP="00B34314">
      <w:pPr>
        <w:bidi/>
        <w:jc w:val="both"/>
        <w:rPr>
          <w:rFonts w:cs="David" w:hint="cs"/>
          <w:rtl/>
        </w:rPr>
      </w:pPr>
    </w:p>
    <w:p w14:paraId="49DA190E" w14:textId="77777777" w:rsidR="00B34314" w:rsidRPr="00B34314" w:rsidRDefault="00B34314" w:rsidP="00B34314">
      <w:pPr>
        <w:bidi/>
        <w:ind w:firstLine="567"/>
        <w:jc w:val="both"/>
        <w:rPr>
          <w:rFonts w:cs="David" w:hint="cs"/>
          <w:rtl/>
        </w:rPr>
      </w:pPr>
      <w:r w:rsidRPr="00B34314">
        <w:rPr>
          <w:rFonts w:cs="David" w:hint="cs"/>
          <w:rtl/>
        </w:rPr>
        <w:t>הסברתי שיש המלצה שלישית, שהוועדה המליצה שאת אותו הסכום שנקבע, במקום שישולם עבור קו טלפון נייח אחד, משום הטכנולוגיה שקיימת, למרבית האנשים יש קו של אינטרנט או פקס, דהיינו, ההמלצה מציעה שאותו סכום יתאפשר גם לשלושה קווי טלפון נייחים וקו טלפון אחד. אני חוזרת על ההצבעה, אומר את הסיכום והישיבה מסתיימת.</w:t>
      </w:r>
    </w:p>
    <w:p w14:paraId="4F000B85" w14:textId="77777777" w:rsidR="00B34314" w:rsidRPr="00B34314" w:rsidRDefault="00B34314" w:rsidP="00B34314">
      <w:pPr>
        <w:bidi/>
        <w:jc w:val="both"/>
        <w:rPr>
          <w:rFonts w:cs="David" w:hint="cs"/>
          <w:rtl/>
        </w:rPr>
      </w:pPr>
    </w:p>
    <w:p w14:paraId="4FC6DA90" w14:textId="77777777" w:rsidR="00B34314" w:rsidRPr="00B34314" w:rsidRDefault="00B34314" w:rsidP="00B34314">
      <w:pPr>
        <w:bidi/>
        <w:jc w:val="both"/>
        <w:rPr>
          <w:rFonts w:cs="David" w:hint="cs"/>
          <w:u w:val="single"/>
          <w:rtl/>
        </w:rPr>
      </w:pPr>
      <w:r w:rsidRPr="00B34314">
        <w:rPr>
          <w:rFonts w:cs="David" w:hint="cs"/>
          <w:u w:val="single"/>
          <w:rtl/>
        </w:rPr>
        <w:t>רפאל פנחסי:</w:t>
      </w:r>
    </w:p>
    <w:p w14:paraId="1ABB99B6" w14:textId="77777777" w:rsidR="00B34314" w:rsidRPr="00B34314" w:rsidRDefault="00B34314" w:rsidP="00B34314">
      <w:pPr>
        <w:bidi/>
        <w:jc w:val="both"/>
        <w:rPr>
          <w:rFonts w:cs="David" w:hint="cs"/>
          <w:u w:val="single"/>
          <w:rtl/>
        </w:rPr>
      </w:pPr>
    </w:p>
    <w:p w14:paraId="2A0494F7" w14:textId="77777777" w:rsidR="00B34314" w:rsidRPr="00B34314" w:rsidRDefault="00B34314" w:rsidP="00B34314">
      <w:pPr>
        <w:bidi/>
        <w:jc w:val="both"/>
        <w:rPr>
          <w:rFonts w:cs="David" w:hint="cs"/>
          <w:rtl/>
        </w:rPr>
      </w:pPr>
      <w:r w:rsidRPr="00B34314">
        <w:rPr>
          <w:rFonts w:cs="David" w:hint="cs"/>
          <w:rtl/>
        </w:rPr>
        <w:tab/>
        <w:t xml:space="preserve">סליחה, היום אין הגבלה בקווים, יש הגבלה רק בסכום. </w:t>
      </w:r>
    </w:p>
    <w:p w14:paraId="0CD383E7" w14:textId="77777777" w:rsidR="00B34314" w:rsidRPr="00B34314" w:rsidRDefault="00B34314" w:rsidP="00B34314">
      <w:pPr>
        <w:bidi/>
        <w:jc w:val="both"/>
        <w:rPr>
          <w:rFonts w:cs="David" w:hint="cs"/>
          <w:rtl/>
        </w:rPr>
      </w:pPr>
    </w:p>
    <w:p w14:paraId="2977E2ED"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774965CD" w14:textId="77777777" w:rsidR="00B34314" w:rsidRPr="00B34314" w:rsidRDefault="00B34314" w:rsidP="00B34314">
      <w:pPr>
        <w:bidi/>
        <w:jc w:val="both"/>
        <w:rPr>
          <w:rFonts w:cs="David" w:hint="cs"/>
          <w:rtl/>
        </w:rPr>
      </w:pPr>
    </w:p>
    <w:p w14:paraId="55D36328" w14:textId="77777777" w:rsidR="00B34314" w:rsidRPr="00B34314" w:rsidRDefault="00B34314" w:rsidP="00B34314">
      <w:pPr>
        <w:bidi/>
        <w:ind w:firstLine="567"/>
        <w:jc w:val="both"/>
        <w:rPr>
          <w:rFonts w:cs="David" w:hint="cs"/>
          <w:rtl/>
        </w:rPr>
      </w:pPr>
      <w:r w:rsidRPr="00B34314">
        <w:rPr>
          <w:rFonts w:cs="David" w:hint="cs"/>
          <w:rtl/>
        </w:rPr>
        <w:t xml:space="preserve">יש הגבלה בסכום. </w:t>
      </w:r>
    </w:p>
    <w:p w14:paraId="298FCEC6" w14:textId="77777777" w:rsidR="00B34314" w:rsidRPr="00B34314" w:rsidRDefault="00B34314" w:rsidP="00B34314">
      <w:pPr>
        <w:bidi/>
        <w:ind w:firstLine="567"/>
        <w:jc w:val="both"/>
        <w:rPr>
          <w:rFonts w:cs="David" w:hint="cs"/>
          <w:rtl/>
        </w:rPr>
      </w:pPr>
    </w:p>
    <w:p w14:paraId="0CFC4239" w14:textId="77777777" w:rsidR="00B34314" w:rsidRPr="00B34314" w:rsidRDefault="00B34314" w:rsidP="00B34314">
      <w:pPr>
        <w:bidi/>
        <w:jc w:val="both"/>
        <w:rPr>
          <w:rFonts w:cs="David" w:hint="cs"/>
          <w:u w:val="single"/>
          <w:rtl/>
        </w:rPr>
      </w:pPr>
      <w:r w:rsidRPr="00B34314">
        <w:rPr>
          <w:rFonts w:cs="David" w:hint="cs"/>
          <w:u w:val="single"/>
          <w:rtl/>
        </w:rPr>
        <w:t>ראובן ריבלין:</w:t>
      </w:r>
    </w:p>
    <w:p w14:paraId="44853257" w14:textId="77777777" w:rsidR="00B34314" w:rsidRPr="00B34314" w:rsidRDefault="00B34314" w:rsidP="00B34314">
      <w:pPr>
        <w:bidi/>
        <w:jc w:val="both"/>
        <w:rPr>
          <w:rFonts w:cs="David" w:hint="cs"/>
          <w:u w:val="single"/>
          <w:rtl/>
        </w:rPr>
      </w:pPr>
    </w:p>
    <w:p w14:paraId="44E8FED5" w14:textId="77777777" w:rsidR="00B34314" w:rsidRPr="00B34314" w:rsidRDefault="00B34314" w:rsidP="00B34314">
      <w:pPr>
        <w:bidi/>
        <w:jc w:val="both"/>
        <w:rPr>
          <w:rFonts w:cs="David" w:hint="cs"/>
          <w:rtl/>
        </w:rPr>
      </w:pPr>
      <w:r w:rsidRPr="00B34314">
        <w:rPr>
          <w:rFonts w:cs="David" w:hint="cs"/>
          <w:rtl/>
        </w:rPr>
        <w:tab/>
        <w:t xml:space="preserve">שיעשו מה שהם רוצים. </w:t>
      </w:r>
    </w:p>
    <w:p w14:paraId="3985194E" w14:textId="77777777" w:rsidR="00B34314" w:rsidRPr="00B34314" w:rsidRDefault="00B34314" w:rsidP="00B34314">
      <w:pPr>
        <w:bidi/>
        <w:jc w:val="both"/>
        <w:rPr>
          <w:rFonts w:cs="David" w:hint="cs"/>
          <w:rtl/>
        </w:rPr>
      </w:pPr>
    </w:p>
    <w:p w14:paraId="42289CB4"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2B10774A" w14:textId="77777777" w:rsidR="00B34314" w:rsidRPr="00B34314" w:rsidRDefault="00B34314" w:rsidP="00B34314">
      <w:pPr>
        <w:bidi/>
        <w:jc w:val="both"/>
        <w:rPr>
          <w:rFonts w:cs="David" w:hint="cs"/>
          <w:rtl/>
        </w:rPr>
      </w:pPr>
    </w:p>
    <w:p w14:paraId="31BD19D1" w14:textId="77777777" w:rsidR="00B34314" w:rsidRPr="00B34314" w:rsidRDefault="00B34314" w:rsidP="00B34314">
      <w:pPr>
        <w:bidi/>
        <w:jc w:val="both"/>
        <w:rPr>
          <w:rFonts w:cs="David" w:hint="cs"/>
          <w:rtl/>
        </w:rPr>
      </w:pPr>
      <w:r w:rsidRPr="00B34314">
        <w:rPr>
          <w:rFonts w:cs="David" w:hint="cs"/>
          <w:rtl/>
        </w:rPr>
        <w:tab/>
        <w:t xml:space="preserve">לא, שלא יעשו מה שרוצים. אתה יודע למה ההצעה הזאת? בוא נפתח את הקלפים. ההצעה הזאת היא משום שלחברי כנסת רבים, כאשר יש טלפון נייד אחד </w:t>
      </w:r>
      <w:r w:rsidRPr="00B34314">
        <w:rPr>
          <w:rFonts w:cs="David"/>
          <w:rtl/>
        </w:rPr>
        <w:t>–</w:t>
      </w:r>
      <w:r w:rsidRPr="00B34314">
        <w:rPr>
          <w:rFonts w:cs="David" w:hint="cs"/>
          <w:rtl/>
        </w:rPr>
        <w:t xml:space="preserve"> עשו בדיקה והתגלה שחברי כנסת מעטים נתנו טלפונים ניידים גם לילדים וגם לבני דודים וגם לסבתות ולסבים. אני חושבת שמן הראוי שאנחנו נחליט שמספיק טלפון נייד אחד ושלושה קווי טלפון נייחים. זאת ההמלצה. אני מציעה לחברי הכנסת לקבל את ההצעה הזאת. </w:t>
      </w:r>
    </w:p>
    <w:p w14:paraId="3E9428CA" w14:textId="77777777" w:rsidR="00B34314" w:rsidRPr="00B34314" w:rsidRDefault="00B34314" w:rsidP="00B34314">
      <w:pPr>
        <w:bidi/>
        <w:jc w:val="both"/>
        <w:rPr>
          <w:rFonts w:cs="David" w:hint="cs"/>
          <w:rtl/>
        </w:rPr>
      </w:pPr>
    </w:p>
    <w:p w14:paraId="54ED9A42" w14:textId="77777777" w:rsidR="00B34314" w:rsidRPr="00B34314" w:rsidRDefault="00B34314" w:rsidP="00B34314">
      <w:pPr>
        <w:bidi/>
        <w:ind w:firstLine="567"/>
        <w:jc w:val="both"/>
        <w:rPr>
          <w:rFonts w:cs="David" w:hint="cs"/>
          <w:rtl/>
        </w:rPr>
      </w:pPr>
      <w:r w:rsidRPr="00B34314">
        <w:rPr>
          <w:rFonts w:cs="David" w:hint="cs"/>
          <w:rtl/>
        </w:rPr>
        <w:t xml:space="preserve">מי בעד ההצעה הזאת שירים את ידו. </w:t>
      </w:r>
    </w:p>
    <w:p w14:paraId="3A43BDC1" w14:textId="77777777" w:rsidR="00B34314" w:rsidRPr="00B34314" w:rsidRDefault="00B34314" w:rsidP="00B34314">
      <w:pPr>
        <w:bidi/>
        <w:jc w:val="both"/>
        <w:rPr>
          <w:rFonts w:cs="David" w:hint="cs"/>
          <w:rtl/>
        </w:rPr>
      </w:pPr>
    </w:p>
    <w:p w14:paraId="53D35E8B" w14:textId="77777777" w:rsidR="00B34314" w:rsidRPr="00B34314" w:rsidRDefault="00B34314" w:rsidP="00B34314">
      <w:pPr>
        <w:bidi/>
        <w:jc w:val="both"/>
        <w:rPr>
          <w:rFonts w:cs="David" w:hint="cs"/>
          <w:u w:val="single"/>
          <w:rtl/>
        </w:rPr>
      </w:pPr>
      <w:r w:rsidRPr="00B34314">
        <w:rPr>
          <w:rFonts w:cs="David" w:hint="cs"/>
          <w:u w:val="single"/>
          <w:rtl/>
        </w:rPr>
        <w:t>נסים זאב:</w:t>
      </w:r>
    </w:p>
    <w:p w14:paraId="6EDED4A2" w14:textId="77777777" w:rsidR="00B34314" w:rsidRPr="00B34314" w:rsidRDefault="00B34314" w:rsidP="00B34314">
      <w:pPr>
        <w:bidi/>
        <w:jc w:val="both"/>
        <w:rPr>
          <w:rFonts w:cs="David" w:hint="cs"/>
          <w:u w:val="single"/>
          <w:rtl/>
        </w:rPr>
      </w:pPr>
    </w:p>
    <w:p w14:paraId="75903865" w14:textId="77777777" w:rsidR="00B34314" w:rsidRPr="00B34314" w:rsidRDefault="00B34314" w:rsidP="00B34314">
      <w:pPr>
        <w:bidi/>
        <w:jc w:val="both"/>
        <w:rPr>
          <w:rFonts w:cs="David" w:hint="cs"/>
          <w:rtl/>
        </w:rPr>
      </w:pPr>
      <w:r w:rsidRPr="00B34314">
        <w:rPr>
          <w:rFonts w:cs="David" w:hint="cs"/>
          <w:rtl/>
        </w:rPr>
        <w:tab/>
        <w:t xml:space="preserve">כדי להוריד את החשד הזה, אני מצביע בעד. </w:t>
      </w:r>
    </w:p>
    <w:p w14:paraId="38D06A1C" w14:textId="77777777" w:rsidR="00B34314" w:rsidRPr="00B34314" w:rsidRDefault="00B34314" w:rsidP="00B34314">
      <w:pPr>
        <w:bidi/>
        <w:jc w:val="both"/>
        <w:rPr>
          <w:rFonts w:cs="David" w:hint="cs"/>
          <w:rtl/>
        </w:rPr>
      </w:pPr>
      <w:r w:rsidRPr="00B34314">
        <w:rPr>
          <w:rFonts w:cs="David"/>
          <w:rtl/>
        </w:rPr>
        <w:br w:type="page"/>
      </w:r>
    </w:p>
    <w:p w14:paraId="2E8391E9"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0881540A" w14:textId="77777777" w:rsidR="00B34314" w:rsidRPr="00B34314" w:rsidRDefault="00B34314" w:rsidP="00B34314">
      <w:pPr>
        <w:bidi/>
        <w:jc w:val="both"/>
        <w:rPr>
          <w:rFonts w:cs="David" w:hint="cs"/>
          <w:rtl/>
        </w:rPr>
      </w:pPr>
    </w:p>
    <w:p w14:paraId="6481C68B" w14:textId="77777777" w:rsidR="00B34314" w:rsidRPr="00B34314" w:rsidRDefault="00B34314" w:rsidP="00B34314">
      <w:pPr>
        <w:bidi/>
        <w:jc w:val="both"/>
        <w:rPr>
          <w:rFonts w:cs="David" w:hint="cs"/>
          <w:rtl/>
        </w:rPr>
      </w:pPr>
      <w:r w:rsidRPr="00B34314">
        <w:rPr>
          <w:rFonts w:cs="David" w:hint="cs"/>
          <w:rtl/>
        </w:rPr>
        <w:tab/>
        <w:t xml:space="preserve">רק כדי להוריד את החשד הזה. </w:t>
      </w:r>
    </w:p>
    <w:p w14:paraId="61AAA433" w14:textId="77777777" w:rsidR="00B34314" w:rsidRPr="00B34314" w:rsidRDefault="00B34314" w:rsidP="00B34314">
      <w:pPr>
        <w:bidi/>
        <w:jc w:val="both"/>
        <w:rPr>
          <w:rFonts w:cs="David" w:hint="cs"/>
          <w:rtl/>
        </w:rPr>
      </w:pPr>
    </w:p>
    <w:p w14:paraId="6A6A3355" w14:textId="77777777" w:rsidR="00B34314" w:rsidRPr="00B34314" w:rsidRDefault="00B34314" w:rsidP="00B34314">
      <w:pPr>
        <w:bidi/>
        <w:jc w:val="both"/>
        <w:rPr>
          <w:rFonts w:cs="David" w:hint="cs"/>
          <w:rtl/>
        </w:rPr>
      </w:pPr>
      <w:r w:rsidRPr="00B34314">
        <w:rPr>
          <w:rFonts w:cs="David" w:hint="cs"/>
          <w:rtl/>
        </w:rPr>
        <w:tab/>
        <w:t>מי בעד? מי נגד?</w:t>
      </w:r>
    </w:p>
    <w:p w14:paraId="074038EC" w14:textId="77777777" w:rsidR="00B34314" w:rsidRPr="00B34314" w:rsidRDefault="00B34314" w:rsidP="00B34314">
      <w:pPr>
        <w:bidi/>
        <w:jc w:val="both"/>
        <w:rPr>
          <w:rFonts w:cs="David" w:hint="cs"/>
          <w:rtl/>
        </w:rPr>
      </w:pPr>
    </w:p>
    <w:p w14:paraId="45D45E92" w14:textId="77777777" w:rsidR="00B34314" w:rsidRPr="00B34314" w:rsidRDefault="00B34314" w:rsidP="00B34314">
      <w:pPr>
        <w:bidi/>
        <w:jc w:val="center"/>
        <w:rPr>
          <w:rFonts w:cs="David" w:hint="cs"/>
          <w:b/>
          <w:bCs/>
          <w:rtl/>
        </w:rPr>
      </w:pPr>
      <w:r w:rsidRPr="00B34314">
        <w:rPr>
          <w:rFonts w:cs="David" w:hint="cs"/>
          <w:b/>
          <w:bCs/>
          <w:rtl/>
        </w:rPr>
        <w:t>הצבעה</w:t>
      </w:r>
      <w:r w:rsidRPr="00B34314">
        <w:rPr>
          <w:rFonts w:cs="David"/>
          <w:b/>
          <w:bCs/>
          <w:rtl/>
        </w:rPr>
        <w:br/>
      </w:r>
    </w:p>
    <w:p w14:paraId="7F3CE0A6" w14:textId="77777777" w:rsidR="00B34314" w:rsidRPr="00B34314" w:rsidRDefault="00B34314" w:rsidP="00B34314">
      <w:pPr>
        <w:bidi/>
        <w:jc w:val="center"/>
        <w:rPr>
          <w:rFonts w:cs="David" w:hint="cs"/>
          <w:rtl/>
        </w:rPr>
      </w:pPr>
      <w:r w:rsidRPr="00B34314">
        <w:rPr>
          <w:rFonts w:cs="David" w:hint="cs"/>
          <w:rtl/>
        </w:rPr>
        <w:t xml:space="preserve">בעד </w:t>
      </w:r>
      <w:r w:rsidRPr="00B34314">
        <w:rPr>
          <w:rFonts w:cs="David"/>
          <w:rtl/>
        </w:rPr>
        <w:t>–</w:t>
      </w:r>
      <w:r w:rsidRPr="00B34314">
        <w:rPr>
          <w:rFonts w:cs="David" w:hint="cs"/>
          <w:rtl/>
        </w:rPr>
        <w:t xml:space="preserve"> 14</w:t>
      </w:r>
    </w:p>
    <w:p w14:paraId="5D8349CC" w14:textId="77777777" w:rsidR="00B34314" w:rsidRPr="00B34314" w:rsidRDefault="00B34314" w:rsidP="00B34314">
      <w:pPr>
        <w:bidi/>
        <w:jc w:val="center"/>
        <w:rPr>
          <w:rFonts w:cs="David" w:hint="cs"/>
          <w:rtl/>
        </w:rPr>
      </w:pPr>
      <w:r w:rsidRPr="00B34314">
        <w:rPr>
          <w:rFonts w:cs="David" w:hint="cs"/>
          <w:rtl/>
        </w:rPr>
        <w:t xml:space="preserve">נגד </w:t>
      </w:r>
      <w:r w:rsidRPr="00B34314">
        <w:rPr>
          <w:rFonts w:cs="David"/>
          <w:rtl/>
        </w:rPr>
        <w:t>–</w:t>
      </w:r>
      <w:r w:rsidRPr="00B34314">
        <w:rPr>
          <w:rFonts w:cs="David" w:hint="cs"/>
          <w:rtl/>
        </w:rPr>
        <w:t xml:space="preserve"> אין</w:t>
      </w:r>
    </w:p>
    <w:p w14:paraId="10B2FCF1" w14:textId="77777777" w:rsidR="00B34314" w:rsidRPr="00B34314" w:rsidRDefault="00B34314" w:rsidP="00B34314">
      <w:pPr>
        <w:bidi/>
        <w:jc w:val="center"/>
        <w:rPr>
          <w:rFonts w:cs="David" w:hint="cs"/>
          <w:rtl/>
        </w:rPr>
      </w:pPr>
      <w:r w:rsidRPr="00B34314">
        <w:rPr>
          <w:rFonts w:cs="David" w:hint="cs"/>
          <w:rtl/>
        </w:rPr>
        <w:t xml:space="preserve">נמנעים </w:t>
      </w:r>
      <w:r w:rsidRPr="00B34314">
        <w:rPr>
          <w:rFonts w:cs="David"/>
          <w:rtl/>
        </w:rPr>
        <w:t>–</w:t>
      </w:r>
      <w:r w:rsidRPr="00B34314">
        <w:rPr>
          <w:rFonts w:cs="David" w:hint="cs"/>
          <w:rtl/>
        </w:rPr>
        <w:t xml:space="preserve"> 1</w:t>
      </w:r>
    </w:p>
    <w:p w14:paraId="3D9E5742" w14:textId="77777777" w:rsidR="00B34314" w:rsidRPr="00B34314" w:rsidRDefault="00B34314" w:rsidP="00B34314">
      <w:pPr>
        <w:bidi/>
        <w:jc w:val="center"/>
        <w:rPr>
          <w:rFonts w:cs="David" w:hint="cs"/>
          <w:rtl/>
        </w:rPr>
      </w:pPr>
      <w:r w:rsidRPr="00B34314">
        <w:rPr>
          <w:rFonts w:cs="David" w:hint="cs"/>
          <w:rtl/>
        </w:rPr>
        <w:t>ההצעה לאשר לחברי הכנסת לשעבר קו טלפון נייד אחד ו-3 קווי טלפון נייחים, אושרה.</w:t>
      </w:r>
    </w:p>
    <w:p w14:paraId="7E86512B" w14:textId="77777777" w:rsidR="00B34314" w:rsidRPr="00B34314" w:rsidRDefault="00B34314" w:rsidP="00B34314">
      <w:pPr>
        <w:bidi/>
        <w:jc w:val="both"/>
        <w:rPr>
          <w:rFonts w:cs="David" w:hint="cs"/>
          <w:rtl/>
        </w:rPr>
      </w:pPr>
    </w:p>
    <w:p w14:paraId="01E4E8CB" w14:textId="77777777" w:rsidR="00B34314" w:rsidRPr="00B34314" w:rsidRDefault="00B34314" w:rsidP="00B34314">
      <w:pPr>
        <w:bidi/>
        <w:jc w:val="both"/>
        <w:rPr>
          <w:rFonts w:cs="David" w:hint="cs"/>
          <w:u w:val="single"/>
          <w:rtl/>
        </w:rPr>
      </w:pPr>
      <w:r w:rsidRPr="00B34314">
        <w:rPr>
          <w:rFonts w:cs="David" w:hint="cs"/>
          <w:u w:val="single"/>
          <w:rtl/>
        </w:rPr>
        <w:t>היו"ר רוחמה אברהם:</w:t>
      </w:r>
    </w:p>
    <w:p w14:paraId="45C36520" w14:textId="77777777" w:rsidR="00B34314" w:rsidRPr="00B34314" w:rsidRDefault="00B34314" w:rsidP="00B34314">
      <w:pPr>
        <w:bidi/>
        <w:jc w:val="both"/>
        <w:rPr>
          <w:rFonts w:cs="David" w:hint="cs"/>
          <w:rtl/>
        </w:rPr>
      </w:pPr>
    </w:p>
    <w:p w14:paraId="740B4B00" w14:textId="77777777" w:rsidR="00B34314" w:rsidRPr="00B34314" w:rsidRDefault="00B34314" w:rsidP="00B34314">
      <w:pPr>
        <w:bidi/>
        <w:jc w:val="both"/>
        <w:rPr>
          <w:rFonts w:cs="David" w:hint="cs"/>
          <w:rtl/>
        </w:rPr>
      </w:pPr>
      <w:r w:rsidRPr="00B34314">
        <w:rPr>
          <w:rFonts w:cs="David" w:hint="cs"/>
          <w:rtl/>
        </w:rPr>
        <w:tab/>
        <w:t xml:space="preserve">בעד הצביעו 14, אין מתנגדים, יש נמנע אחד. אני סוגרת את הישיבה. תודה רבה. </w:t>
      </w:r>
    </w:p>
    <w:p w14:paraId="70492FB1" w14:textId="77777777" w:rsidR="00B34314" w:rsidRPr="00B34314" w:rsidRDefault="00B34314" w:rsidP="00B34314">
      <w:pPr>
        <w:bidi/>
        <w:jc w:val="both"/>
        <w:rPr>
          <w:rFonts w:cs="David" w:hint="cs"/>
          <w:rtl/>
        </w:rPr>
      </w:pPr>
    </w:p>
    <w:p w14:paraId="42B77A55" w14:textId="77777777" w:rsidR="00B34314" w:rsidRPr="00B34314" w:rsidRDefault="00B34314" w:rsidP="00B34314">
      <w:pPr>
        <w:bidi/>
        <w:jc w:val="both"/>
        <w:rPr>
          <w:rFonts w:cs="David" w:hint="cs"/>
          <w:b/>
          <w:bCs/>
          <w:rtl/>
        </w:rPr>
      </w:pPr>
      <w:r w:rsidRPr="00B34314">
        <w:rPr>
          <w:rFonts w:cs="David" w:hint="cs"/>
          <w:b/>
          <w:bCs/>
          <w:rtl/>
        </w:rPr>
        <w:t>הישיבה ננעלה בשעה  10:05</w:t>
      </w:r>
    </w:p>
    <w:p w14:paraId="13DCF16A" w14:textId="77777777" w:rsidR="00552A80" w:rsidRPr="00B34314" w:rsidRDefault="00552A80" w:rsidP="00B34314">
      <w:pPr>
        <w:bidi/>
        <w:rPr>
          <w:rFonts w:cs="David" w:hint="cs"/>
          <w:rtl/>
        </w:rPr>
      </w:pPr>
    </w:p>
    <w:sectPr w:rsidR="00552A80" w:rsidRPr="00B34314" w:rsidSect="00B3431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D87F" w14:textId="77777777" w:rsidR="00000000" w:rsidRDefault="00945C49">
      <w:r>
        <w:separator/>
      </w:r>
    </w:p>
  </w:endnote>
  <w:endnote w:type="continuationSeparator" w:id="0">
    <w:p w14:paraId="7E002751" w14:textId="77777777" w:rsidR="00000000" w:rsidRDefault="0094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1D84" w14:textId="77777777" w:rsidR="00000000" w:rsidRDefault="00945C49">
      <w:r>
        <w:separator/>
      </w:r>
    </w:p>
  </w:footnote>
  <w:footnote w:type="continuationSeparator" w:id="0">
    <w:p w14:paraId="3D89DEB7" w14:textId="77777777" w:rsidR="00000000" w:rsidRDefault="0094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7E26" w14:textId="77777777" w:rsidR="00B34314" w:rsidRDefault="00B3431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8EE49A1" w14:textId="77777777" w:rsidR="00B34314" w:rsidRDefault="00B34314">
    <w:pPr>
      <w:pStyle w:val="Header"/>
      <w:ind w:right="360"/>
      <w:jc w:val="both"/>
      <w:rPr>
        <w:rtl/>
      </w:rPr>
    </w:pPr>
  </w:p>
  <w:p w14:paraId="288B6674" w14:textId="77777777" w:rsidR="00B34314" w:rsidRDefault="00B34314"/>
  <w:p w14:paraId="06E63621" w14:textId="77777777" w:rsidR="00B34314" w:rsidRDefault="00B34314"/>
  <w:p w14:paraId="48B73620" w14:textId="77777777" w:rsidR="00B34314" w:rsidRDefault="00B34314"/>
  <w:p w14:paraId="37A454EC" w14:textId="77777777" w:rsidR="00B34314" w:rsidRDefault="00B34314"/>
  <w:p w14:paraId="365ABFC5" w14:textId="77777777" w:rsidR="00B34314" w:rsidRDefault="00B34314"/>
  <w:p w14:paraId="527BC0D5" w14:textId="77777777" w:rsidR="00B34314" w:rsidRDefault="00B34314"/>
  <w:p w14:paraId="70A1842B" w14:textId="77777777" w:rsidR="00B34314" w:rsidRDefault="00B34314"/>
  <w:p w14:paraId="7F5848D3" w14:textId="77777777" w:rsidR="00B34314" w:rsidRDefault="00B34314"/>
  <w:p w14:paraId="78EEB35F" w14:textId="77777777" w:rsidR="00B34314" w:rsidRDefault="00B343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B232" w14:textId="77777777" w:rsidR="00B34314" w:rsidRDefault="00B3431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16</w:t>
    </w:r>
    <w:r>
      <w:rPr>
        <w:rStyle w:val="PageNumber"/>
        <w:rtl/>
      </w:rPr>
      <w:fldChar w:fldCharType="end"/>
    </w:r>
  </w:p>
  <w:p w14:paraId="7D7B0AFE" w14:textId="77777777" w:rsidR="00B34314" w:rsidRDefault="00B34314">
    <w:pPr>
      <w:pStyle w:val="Header"/>
      <w:ind w:right="360"/>
      <w:jc w:val="both"/>
      <w:rPr>
        <w:rStyle w:val="PageNumber"/>
        <w:rFonts w:hint="cs"/>
        <w:rtl/>
      </w:rPr>
    </w:pPr>
    <w:r>
      <w:rPr>
        <w:rtl/>
      </w:rPr>
      <w:t>ועדת</w:t>
    </w:r>
    <w:r>
      <w:rPr>
        <w:rStyle w:val="PageNumber"/>
        <w:rFonts w:hint="cs"/>
        <w:rtl/>
      </w:rPr>
      <w:t xml:space="preserve"> הכנסת</w:t>
    </w:r>
  </w:p>
  <w:p w14:paraId="7461A283" w14:textId="77777777" w:rsidR="00B34314" w:rsidRDefault="00B34314">
    <w:pPr>
      <w:pStyle w:val="Header"/>
      <w:ind w:right="360"/>
      <w:jc w:val="both"/>
      <w:rPr>
        <w:rStyle w:val="PageNumber"/>
        <w:rFonts w:hint="cs"/>
        <w:rtl/>
      </w:rPr>
    </w:pPr>
    <w:r>
      <w:rPr>
        <w:rStyle w:val="PageNumber"/>
        <w:rFonts w:hint="cs"/>
        <w:rtl/>
      </w:rPr>
      <w:t>29/11/2006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136פרוטוקול_ישיבת_ועדה.doc"/>
    <w:docVar w:name="StartMode" w:val="3"/>
  </w:docVars>
  <w:rsids>
    <w:rsidRoot w:val="00DD12E1"/>
    <w:rsid w:val="00552A80"/>
    <w:rsid w:val="00945C49"/>
    <w:rsid w:val="00965806"/>
    <w:rsid w:val="00B34314"/>
    <w:rsid w:val="00DD12E1"/>
    <w:rsid w:val="00E44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31F2FF"/>
  <w15:chartTrackingRefBased/>
  <w15:docId w15:val="{09899E86-D48B-4A65-B02F-69F5148A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34314"/>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3431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34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3902</Words>
  <Characters>22247</Characters>
  <Application>Microsoft Office Word</Application>
  <DocSecurity>0</DocSecurity>
  <Lines>185</Lines>
  <Paragraphs>52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