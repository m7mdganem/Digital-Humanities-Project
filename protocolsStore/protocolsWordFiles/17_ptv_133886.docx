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0875" w14:textId="77777777" w:rsidR="004D51EF" w:rsidRPr="004D51EF" w:rsidRDefault="004D51EF" w:rsidP="004D51EF">
      <w:pPr>
        <w:pStyle w:val="Heading5"/>
        <w:jc w:val="left"/>
        <w:rPr>
          <w:b/>
          <w:bCs/>
          <w:rtl/>
        </w:rPr>
      </w:pPr>
      <w:r w:rsidRPr="004D51EF">
        <w:rPr>
          <w:b/>
          <w:bCs/>
          <w:rtl/>
        </w:rPr>
        <w:t xml:space="preserve">הכנסת </w:t>
      </w:r>
      <w:r w:rsidRPr="004D51EF">
        <w:rPr>
          <w:rFonts w:hint="cs"/>
          <w:b/>
          <w:bCs/>
          <w:rtl/>
        </w:rPr>
        <w:t>השבע-עשרה</w:t>
      </w:r>
      <w:r w:rsidRPr="004D51EF">
        <w:rPr>
          <w:b/>
          <w:bCs/>
          <w:rtl/>
        </w:rPr>
        <w:tab/>
      </w:r>
      <w:r w:rsidRPr="004D51EF">
        <w:rPr>
          <w:b/>
          <w:bCs/>
          <w:rtl/>
        </w:rPr>
        <w:tab/>
      </w:r>
      <w:r w:rsidRPr="004D51EF">
        <w:rPr>
          <w:b/>
          <w:bCs/>
          <w:rtl/>
        </w:rPr>
        <w:tab/>
      </w:r>
      <w:r w:rsidRPr="004D51EF">
        <w:rPr>
          <w:b/>
          <w:bCs/>
          <w:rtl/>
        </w:rPr>
        <w:tab/>
      </w:r>
      <w:r w:rsidRPr="004D51EF">
        <w:rPr>
          <w:b/>
          <w:bCs/>
          <w:rtl/>
        </w:rPr>
        <w:tab/>
      </w:r>
      <w:r w:rsidRPr="004D51EF">
        <w:rPr>
          <w:b/>
          <w:bCs/>
          <w:rtl/>
        </w:rPr>
        <w:tab/>
        <w:t>נוסח לא מתוקן</w:t>
      </w:r>
    </w:p>
    <w:p w14:paraId="2AFD2C60" w14:textId="77777777" w:rsidR="004D51EF" w:rsidRPr="004D51EF" w:rsidRDefault="004D51EF" w:rsidP="004D51EF">
      <w:pPr>
        <w:bidi/>
        <w:rPr>
          <w:rFonts w:cs="David" w:hint="cs"/>
          <w:b/>
          <w:bCs/>
          <w:rtl/>
        </w:rPr>
      </w:pPr>
      <w:r w:rsidRPr="004D51EF">
        <w:rPr>
          <w:rFonts w:cs="David"/>
          <w:b/>
          <w:bCs/>
          <w:rtl/>
        </w:rPr>
        <w:t xml:space="preserve">מושב </w:t>
      </w:r>
      <w:r w:rsidRPr="004D51EF">
        <w:rPr>
          <w:rFonts w:cs="David" w:hint="cs"/>
          <w:b/>
          <w:bCs/>
          <w:rtl/>
        </w:rPr>
        <w:t>שני</w:t>
      </w:r>
    </w:p>
    <w:p w14:paraId="4D9C175F" w14:textId="77777777" w:rsidR="004D51EF" w:rsidRPr="004D51EF" w:rsidRDefault="004D51EF" w:rsidP="004D51EF">
      <w:pPr>
        <w:bidi/>
        <w:rPr>
          <w:rFonts w:cs="David"/>
          <w:b/>
          <w:bCs/>
          <w:rtl/>
        </w:rPr>
      </w:pPr>
    </w:p>
    <w:p w14:paraId="78396FB3" w14:textId="77777777" w:rsidR="004D51EF" w:rsidRPr="004D51EF" w:rsidRDefault="004D51EF" w:rsidP="004D51EF">
      <w:pPr>
        <w:bidi/>
        <w:rPr>
          <w:rFonts w:cs="David"/>
          <w:b/>
          <w:bCs/>
          <w:rtl/>
        </w:rPr>
      </w:pPr>
    </w:p>
    <w:p w14:paraId="4E7F1E36" w14:textId="77777777" w:rsidR="004D51EF" w:rsidRPr="004D51EF" w:rsidRDefault="004D51EF" w:rsidP="004D51EF">
      <w:pPr>
        <w:bidi/>
        <w:rPr>
          <w:rFonts w:cs="David"/>
          <w:b/>
          <w:bCs/>
          <w:rtl/>
        </w:rPr>
      </w:pPr>
    </w:p>
    <w:p w14:paraId="7DB6E4F1" w14:textId="77777777" w:rsidR="004D51EF" w:rsidRPr="004D51EF" w:rsidRDefault="004D51EF" w:rsidP="004D51EF">
      <w:pPr>
        <w:bidi/>
        <w:rPr>
          <w:rFonts w:cs="David"/>
          <w:b/>
          <w:bCs/>
          <w:rtl/>
        </w:rPr>
      </w:pPr>
    </w:p>
    <w:p w14:paraId="6C79DDE5" w14:textId="77777777" w:rsidR="004D51EF" w:rsidRPr="004D51EF" w:rsidRDefault="004D51EF" w:rsidP="004D51EF">
      <w:pPr>
        <w:bidi/>
        <w:jc w:val="center"/>
        <w:rPr>
          <w:rFonts w:cs="David" w:hint="cs"/>
          <w:b/>
          <w:bCs/>
          <w:rtl/>
        </w:rPr>
      </w:pPr>
      <w:r w:rsidRPr="004D51EF">
        <w:rPr>
          <w:rFonts w:cs="David"/>
          <w:b/>
          <w:bCs/>
          <w:rtl/>
        </w:rPr>
        <w:t>פרוטוקול מס'</w:t>
      </w:r>
      <w:r w:rsidRPr="004D51EF">
        <w:rPr>
          <w:rFonts w:cs="David" w:hint="cs"/>
          <w:b/>
          <w:bCs/>
          <w:rtl/>
        </w:rPr>
        <w:t xml:space="preserve"> 116</w:t>
      </w:r>
    </w:p>
    <w:p w14:paraId="1A428D35" w14:textId="77777777" w:rsidR="004D51EF" w:rsidRPr="004D51EF" w:rsidRDefault="004D51EF" w:rsidP="004D51EF">
      <w:pPr>
        <w:bidi/>
        <w:jc w:val="center"/>
        <w:rPr>
          <w:rFonts w:cs="David" w:hint="cs"/>
          <w:b/>
          <w:bCs/>
          <w:rtl/>
        </w:rPr>
      </w:pPr>
      <w:r w:rsidRPr="004D51EF">
        <w:rPr>
          <w:rFonts w:cs="David" w:hint="cs"/>
          <w:b/>
          <w:bCs/>
          <w:rtl/>
        </w:rPr>
        <w:t>מישיבת ועדת הכנסת</w:t>
      </w:r>
    </w:p>
    <w:p w14:paraId="062FFD34" w14:textId="77777777" w:rsidR="004D51EF" w:rsidRPr="004D51EF" w:rsidRDefault="004D51EF" w:rsidP="004D51EF">
      <w:pPr>
        <w:bidi/>
        <w:jc w:val="center"/>
        <w:rPr>
          <w:rFonts w:cs="David" w:hint="cs"/>
          <w:b/>
          <w:bCs/>
          <w:u w:val="single"/>
          <w:rtl/>
        </w:rPr>
      </w:pPr>
      <w:r w:rsidRPr="004D51EF">
        <w:rPr>
          <w:rFonts w:cs="David" w:hint="cs"/>
          <w:b/>
          <w:bCs/>
          <w:u w:val="single"/>
          <w:rtl/>
        </w:rPr>
        <w:t xml:space="preserve">יום שני, י"ח </w:t>
      </w:r>
      <w:proofErr w:type="spellStart"/>
      <w:r w:rsidRPr="004D51EF">
        <w:rPr>
          <w:rFonts w:cs="David" w:hint="cs"/>
          <w:b/>
          <w:bCs/>
          <w:u w:val="single"/>
          <w:rtl/>
        </w:rPr>
        <w:t>בסיון</w:t>
      </w:r>
      <w:proofErr w:type="spellEnd"/>
      <w:r w:rsidRPr="004D51EF">
        <w:rPr>
          <w:rFonts w:cs="David" w:hint="cs"/>
          <w:b/>
          <w:bCs/>
          <w:u w:val="single"/>
          <w:rtl/>
        </w:rPr>
        <w:t xml:space="preserve"> תשס"ז, 4.6.2007, שעה 09:45</w:t>
      </w:r>
    </w:p>
    <w:p w14:paraId="7A116A49" w14:textId="77777777" w:rsidR="004D51EF" w:rsidRPr="004D51EF" w:rsidRDefault="004D51EF" w:rsidP="004D51EF">
      <w:pPr>
        <w:bidi/>
        <w:rPr>
          <w:rFonts w:cs="David"/>
          <w:b/>
          <w:bCs/>
          <w:rtl/>
        </w:rPr>
      </w:pPr>
    </w:p>
    <w:p w14:paraId="09276DC8" w14:textId="77777777" w:rsidR="004D51EF" w:rsidRPr="004D51EF" w:rsidRDefault="004D51EF" w:rsidP="004D51EF">
      <w:pPr>
        <w:bidi/>
        <w:rPr>
          <w:rFonts w:cs="David"/>
          <w:b/>
          <w:bCs/>
          <w:rtl/>
        </w:rPr>
      </w:pPr>
    </w:p>
    <w:p w14:paraId="48AB3D7D" w14:textId="77777777" w:rsidR="004D51EF" w:rsidRPr="004D51EF" w:rsidRDefault="004D51EF" w:rsidP="004D51EF">
      <w:pPr>
        <w:tabs>
          <w:tab w:val="left" w:pos="1221"/>
        </w:tabs>
        <w:bidi/>
        <w:rPr>
          <w:rFonts w:cs="David" w:hint="cs"/>
          <w:b/>
          <w:bCs/>
          <w:u w:val="single"/>
          <w:rtl/>
        </w:rPr>
      </w:pPr>
    </w:p>
    <w:p w14:paraId="6C62C836" w14:textId="77777777" w:rsidR="004D51EF" w:rsidRPr="004D51EF" w:rsidRDefault="004D51EF" w:rsidP="004D51EF">
      <w:pPr>
        <w:tabs>
          <w:tab w:val="left" w:pos="1221"/>
        </w:tabs>
        <w:bidi/>
        <w:rPr>
          <w:rFonts w:cs="David" w:hint="cs"/>
          <w:b/>
          <w:bCs/>
          <w:rtl/>
        </w:rPr>
      </w:pPr>
      <w:r w:rsidRPr="004D51EF">
        <w:rPr>
          <w:rFonts w:cs="David"/>
          <w:b/>
          <w:bCs/>
          <w:u w:val="single"/>
          <w:rtl/>
        </w:rPr>
        <w:t>סדר היום</w:t>
      </w:r>
      <w:r w:rsidRPr="004D51EF">
        <w:rPr>
          <w:rFonts w:cs="David"/>
          <w:rtl/>
        </w:rPr>
        <w:t>:</w:t>
      </w:r>
    </w:p>
    <w:p w14:paraId="24A7BDB9" w14:textId="77777777" w:rsidR="004D51EF" w:rsidRPr="004D51EF" w:rsidRDefault="004D51EF" w:rsidP="004D51EF">
      <w:pPr>
        <w:numPr>
          <w:ilvl w:val="0"/>
          <w:numId w:val="1"/>
        </w:numPr>
        <w:overflowPunct w:val="0"/>
        <w:autoSpaceDE w:val="0"/>
        <w:autoSpaceDN w:val="0"/>
        <w:bidi/>
        <w:adjustRightInd w:val="0"/>
        <w:jc w:val="both"/>
        <w:textAlignment w:val="baseline"/>
        <w:rPr>
          <w:rFonts w:cs="David" w:hint="cs"/>
          <w:rtl/>
        </w:rPr>
      </w:pPr>
      <w:r w:rsidRPr="004D51EF">
        <w:rPr>
          <w:rFonts w:cs="David" w:hint="cs"/>
          <w:rtl/>
        </w:rPr>
        <w:t>קביעת מסגרת הדיון להצעות להביע אי-אמון בממשלה.</w:t>
      </w:r>
    </w:p>
    <w:p w14:paraId="522630A8" w14:textId="77777777" w:rsidR="004D51EF" w:rsidRPr="004D51EF" w:rsidRDefault="004D51EF" w:rsidP="004D51EF">
      <w:pPr>
        <w:numPr>
          <w:ilvl w:val="0"/>
          <w:numId w:val="1"/>
        </w:numPr>
        <w:overflowPunct w:val="0"/>
        <w:autoSpaceDE w:val="0"/>
        <w:autoSpaceDN w:val="0"/>
        <w:bidi/>
        <w:adjustRightInd w:val="0"/>
        <w:jc w:val="both"/>
        <w:textAlignment w:val="baseline"/>
        <w:rPr>
          <w:rFonts w:cs="David" w:hint="cs"/>
          <w:rtl/>
        </w:rPr>
      </w:pPr>
      <w:r w:rsidRPr="004D51EF">
        <w:rPr>
          <w:rFonts w:cs="David" w:hint="cs"/>
          <w:rtl/>
        </w:rPr>
        <w:t xml:space="preserve">בקשת הממשלה להקדמת הדיון בהצעת חוק לתיקון ולהארכת תוקפן של תקנות שעת חירום (יהודה והשומרון וחבל עזה </w:t>
      </w:r>
      <w:r w:rsidRPr="004D51EF">
        <w:rPr>
          <w:rFonts w:cs="David"/>
          <w:rtl/>
        </w:rPr>
        <w:t>–</w:t>
      </w:r>
      <w:r w:rsidRPr="004D51EF">
        <w:rPr>
          <w:rFonts w:cs="David" w:hint="cs"/>
          <w:rtl/>
        </w:rPr>
        <w:t xml:space="preserve"> שיפוט בעבירות ועזרה משפטית), </w:t>
      </w:r>
      <w:proofErr w:type="spellStart"/>
      <w:r w:rsidRPr="004D51EF">
        <w:rPr>
          <w:rFonts w:cs="David" w:hint="cs"/>
          <w:rtl/>
        </w:rPr>
        <w:t>התשס"ז</w:t>
      </w:r>
      <w:proofErr w:type="spellEnd"/>
      <w:r w:rsidRPr="004D51EF">
        <w:rPr>
          <w:rFonts w:cs="David" w:hint="cs"/>
          <w:rtl/>
        </w:rPr>
        <w:t>-2007, לפני הקריאה הראשונה.</w:t>
      </w:r>
    </w:p>
    <w:p w14:paraId="1E257DB1" w14:textId="77777777" w:rsidR="004D51EF" w:rsidRPr="004D51EF" w:rsidRDefault="004D51EF" w:rsidP="004D51EF">
      <w:pPr>
        <w:bidi/>
        <w:rPr>
          <w:rFonts w:cs="David" w:hint="cs"/>
          <w:rtl/>
        </w:rPr>
      </w:pPr>
    </w:p>
    <w:p w14:paraId="1F53AEEB" w14:textId="77777777" w:rsidR="004D51EF" w:rsidRPr="004D51EF" w:rsidRDefault="004D51EF" w:rsidP="004D51EF">
      <w:pPr>
        <w:bidi/>
        <w:rPr>
          <w:rFonts w:cs="David"/>
          <w:rtl/>
        </w:rPr>
      </w:pPr>
    </w:p>
    <w:p w14:paraId="686A2903" w14:textId="77777777" w:rsidR="004D51EF" w:rsidRPr="004D51EF" w:rsidRDefault="004D51EF" w:rsidP="004D51EF">
      <w:pPr>
        <w:bidi/>
        <w:rPr>
          <w:rFonts w:cs="David"/>
          <w:b/>
          <w:bCs/>
          <w:u w:val="single"/>
          <w:rtl/>
        </w:rPr>
      </w:pPr>
      <w:r w:rsidRPr="004D51EF">
        <w:rPr>
          <w:rFonts w:cs="David"/>
          <w:b/>
          <w:bCs/>
          <w:u w:val="single"/>
          <w:rtl/>
        </w:rPr>
        <w:t>נכחו</w:t>
      </w:r>
      <w:r w:rsidRPr="004D51EF">
        <w:rPr>
          <w:rFonts w:cs="David"/>
          <w:rtl/>
        </w:rPr>
        <w:t>:</w:t>
      </w:r>
    </w:p>
    <w:p w14:paraId="4BB44868" w14:textId="77777777" w:rsidR="004D51EF" w:rsidRPr="004D51EF" w:rsidRDefault="004D51EF" w:rsidP="004D51EF">
      <w:pPr>
        <w:bidi/>
        <w:rPr>
          <w:rFonts w:cs="David"/>
          <w:rtl/>
        </w:rPr>
      </w:pPr>
    </w:p>
    <w:p w14:paraId="5E4AA255" w14:textId="77777777" w:rsidR="004D51EF" w:rsidRPr="004D51EF" w:rsidRDefault="004D51EF" w:rsidP="004D51EF">
      <w:pPr>
        <w:tabs>
          <w:tab w:val="left" w:pos="1788"/>
        </w:tabs>
        <w:bidi/>
        <w:rPr>
          <w:rFonts w:cs="David"/>
          <w:rtl/>
        </w:rPr>
      </w:pPr>
      <w:r w:rsidRPr="004D51EF">
        <w:rPr>
          <w:rFonts w:cs="David"/>
          <w:b/>
          <w:bCs/>
          <w:u w:val="single"/>
          <w:rtl/>
        </w:rPr>
        <w:t>חברי הוועדה</w:t>
      </w:r>
      <w:r w:rsidRPr="004D51EF">
        <w:rPr>
          <w:rFonts w:cs="David"/>
          <w:rtl/>
        </w:rPr>
        <w:t>:</w:t>
      </w:r>
    </w:p>
    <w:p w14:paraId="70428DF0" w14:textId="77777777" w:rsidR="004D51EF" w:rsidRPr="004D51EF" w:rsidRDefault="004D51EF" w:rsidP="004D51EF">
      <w:pPr>
        <w:bidi/>
        <w:rPr>
          <w:rFonts w:cs="David" w:hint="cs"/>
          <w:rtl/>
        </w:rPr>
      </w:pPr>
      <w:r w:rsidRPr="004D51EF">
        <w:rPr>
          <w:rFonts w:cs="David" w:hint="cs"/>
          <w:rtl/>
        </w:rPr>
        <w:t xml:space="preserve">רוחמה אברהם </w:t>
      </w:r>
      <w:r w:rsidRPr="004D51EF">
        <w:rPr>
          <w:rFonts w:cs="David"/>
          <w:rtl/>
        </w:rPr>
        <w:t>–</w:t>
      </w:r>
      <w:r w:rsidRPr="004D51EF">
        <w:rPr>
          <w:rFonts w:cs="David" w:hint="cs"/>
          <w:rtl/>
        </w:rPr>
        <w:t xml:space="preserve"> היו"ר</w:t>
      </w:r>
    </w:p>
    <w:p w14:paraId="444C2214" w14:textId="77777777" w:rsidR="004D51EF" w:rsidRPr="004D51EF" w:rsidRDefault="004D51EF" w:rsidP="004D51EF">
      <w:pPr>
        <w:bidi/>
        <w:rPr>
          <w:rFonts w:cs="David" w:hint="cs"/>
          <w:rtl/>
        </w:rPr>
      </w:pPr>
      <w:r w:rsidRPr="004D51EF">
        <w:rPr>
          <w:rFonts w:cs="David" w:hint="cs"/>
          <w:rtl/>
        </w:rPr>
        <w:t>אליהו גבאי</w:t>
      </w:r>
    </w:p>
    <w:p w14:paraId="37C436B4" w14:textId="77777777" w:rsidR="004D51EF" w:rsidRPr="004D51EF" w:rsidRDefault="004D51EF" w:rsidP="004D51EF">
      <w:pPr>
        <w:bidi/>
        <w:rPr>
          <w:rFonts w:cs="David" w:hint="cs"/>
          <w:rtl/>
        </w:rPr>
      </w:pPr>
      <w:r w:rsidRPr="004D51EF">
        <w:rPr>
          <w:rFonts w:cs="David" w:hint="cs"/>
          <w:rtl/>
        </w:rPr>
        <w:t xml:space="preserve">זהבה </w:t>
      </w:r>
      <w:proofErr w:type="spellStart"/>
      <w:r w:rsidRPr="004D51EF">
        <w:rPr>
          <w:rFonts w:cs="David" w:hint="cs"/>
          <w:rtl/>
        </w:rPr>
        <w:t>גלאון</w:t>
      </w:r>
      <w:proofErr w:type="spellEnd"/>
    </w:p>
    <w:p w14:paraId="7D735E45" w14:textId="77777777" w:rsidR="004D51EF" w:rsidRPr="004D51EF" w:rsidRDefault="004D51EF" w:rsidP="004D51EF">
      <w:pPr>
        <w:bidi/>
        <w:rPr>
          <w:rFonts w:cs="David" w:hint="cs"/>
          <w:rtl/>
        </w:rPr>
      </w:pPr>
      <w:r w:rsidRPr="004D51EF">
        <w:rPr>
          <w:rFonts w:cs="David" w:hint="cs"/>
          <w:rtl/>
        </w:rPr>
        <w:t>יצחק גלנטי</w:t>
      </w:r>
    </w:p>
    <w:p w14:paraId="4DF476D3" w14:textId="77777777" w:rsidR="004D51EF" w:rsidRPr="004D51EF" w:rsidRDefault="004D51EF" w:rsidP="004D51EF">
      <w:pPr>
        <w:bidi/>
        <w:rPr>
          <w:rFonts w:cs="David" w:hint="cs"/>
          <w:rtl/>
        </w:rPr>
      </w:pPr>
      <w:r w:rsidRPr="004D51EF">
        <w:rPr>
          <w:rFonts w:cs="David" w:hint="cs"/>
          <w:rtl/>
        </w:rPr>
        <w:t>נסים זאב</w:t>
      </w:r>
    </w:p>
    <w:p w14:paraId="367F5CF0" w14:textId="77777777" w:rsidR="004D51EF" w:rsidRPr="004D51EF" w:rsidRDefault="004D51EF" w:rsidP="004D51EF">
      <w:pPr>
        <w:bidi/>
        <w:rPr>
          <w:rFonts w:cs="David" w:hint="cs"/>
          <w:rtl/>
        </w:rPr>
      </w:pPr>
      <w:proofErr w:type="spellStart"/>
      <w:r w:rsidRPr="004D51EF">
        <w:rPr>
          <w:rFonts w:cs="David" w:hint="cs"/>
          <w:rtl/>
        </w:rPr>
        <w:t>נדיה</w:t>
      </w:r>
      <w:proofErr w:type="spellEnd"/>
      <w:r w:rsidRPr="004D51EF">
        <w:rPr>
          <w:rFonts w:cs="David" w:hint="cs"/>
          <w:rtl/>
        </w:rPr>
        <w:t xml:space="preserve"> חילו</w:t>
      </w:r>
    </w:p>
    <w:p w14:paraId="4F1D2653" w14:textId="77777777" w:rsidR="004D51EF" w:rsidRPr="004D51EF" w:rsidRDefault="004D51EF" w:rsidP="004D51EF">
      <w:pPr>
        <w:bidi/>
        <w:rPr>
          <w:rFonts w:cs="David" w:hint="cs"/>
          <w:rtl/>
        </w:rPr>
      </w:pPr>
      <w:r w:rsidRPr="004D51EF">
        <w:rPr>
          <w:rFonts w:cs="David" w:hint="cs"/>
          <w:rtl/>
        </w:rPr>
        <w:t>יואל חסון</w:t>
      </w:r>
    </w:p>
    <w:p w14:paraId="2C540E67" w14:textId="77777777" w:rsidR="004D51EF" w:rsidRPr="004D51EF" w:rsidRDefault="004D51EF" w:rsidP="004D51EF">
      <w:pPr>
        <w:bidi/>
        <w:rPr>
          <w:rFonts w:cs="David" w:hint="cs"/>
          <w:rtl/>
        </w:rPr>
      </w:pPr>
      <w:r w:rsidRPr="004D51EF">
        <w:rPr>
          <w:rFonts w:cs="David" w:hint="cs"/>
          <w:rtl/>
        </w:rPr>
        <w:t>שי חרמש</w:t>
      </w:r>
    </w:p>
    <w:p w14:paraId="2FB94D80" w14:textId="77777777" w:rsidR="004D51EF" w:rsidRPr="004D51EF" w:rsidRDefault="004D51EF" w:rsidP="004D51EF">
      <w:pPr>
        <w:bidi/>
        <w:rPr>
          <w:rFonts w:cs="David" w:hint="cs"/>
          <w:rtl/>
        </w:rPr>
      </w:pPr>
      <w:proofErr w:type="spellStart"/>
      <w:r w:rsidRPr="004D51EF">
        <w:rPr>
          <w:rFonts w:cs="David" w:hint="cs"/>
          <w:rtl/>
        </w:rPr>
        <w:t>אחמד</w:t>
      </w:r>
      <w:proofErr w:type="spellEnd"/>
      <w:r w:rsidRPr="004D51EF">
        <w:rPr>
          <w:rFonts w:cs="David" w:hint="cs"/>
          <w:rtl/>
        </w:rPr>
        <w:t xml:space="preserve"> טיבי</w:t>
      </w:r>
    </w:p>
    <w:p w14:paraId="72DEF74C" w14:textId="77777777" w:rsidR="004D51EF" w:rsidRPr="004D51EF" w:rsidRDefault="004D51EF" w:rsidP="004D51EF">
      <w:pPr>
        <w:bidi/>
        <w:rPr>
          <w:rFonts w:cs="David" w:hint="cs"/>
          <w:rtl/>
        </w:rPr>
      </w:pPr>
      <w:r w:rsidRPr="004D51EF">
        <w:rPr>
          <w:rFonts w:cs="David" w:hint="cs"/>
          <w:rtl/>
        </w:rPr>
        <w:t xml:space="preserve">יעקב </w:t>
      </w:r>
      <w:proofErr w:type="spellStart"/>
      <w:r w:rsidRPr="004D51EF">
        <w:rPr>
          <w:rFonts w:cs="David" w:hint="cs"/>
          <w:rtl/>
        </w:rPr>
        <w:t>מרגי</w:t>
      </w:r>
      <w:proofErr w:type="spellEnd"/>
    </w:p>
    <w:p w14:paraId="6EC2099B" w14:textId="77777777" w:rsidR="004D51EF" w:rsidRPr="004D51EF" w:rsidRDefault="004D51EF" w:rsidP="004D51EF">
      <w:pPr>
        <w:bidi/>
        <w:rPr>
          <w:rFonts w:cs="David" w:hint="cs"/>
          <w:rtl/>
        </w:rPr>
      </w:pPr>
      <w:r w:rsidRPr="004D51EF">
        <w:rPr>
          <w:rFonts w:cs="David" w:hint="cs"/>
          <w:rtl/>
        </w:rPr>
        <w:t xml:space="preserve">יורם </w:t>
      </w:r>
      <w:proofErr w:type="spellStart"/>
      <w:r w:rsidRPr="004D51EF">
        <w:rPr>
          <w:rFonts w:cs="David" w:hint="cs"/>
          <w:rtl/>
        </w:rPr>
        <w:t>מרציאנו</w:t>
      </w:r>
      <w:proofErr w:type="spellEnd"/>
    </w:p>
    <w:p w14:paraId="24F767D6" w14:textId="77777777" w:rsidR="004D51EF" w:rsidRPr="004D51EF" w:rsidRDefault="004D51EF" w:rsidP="004D51EF">
      <w:pPr>
        <w:bidi/>
        <w:rPr>
          <w:rFonts w:cs="David" w:hint="cs"/>
          <w:rtl/>
        </w:rPr>
      </w:pPr>
      <w:r w:rsidRPr="004D51EF">
        <w:rPr>
          <w:rFonts w:cs="David" w:hint="cs"/>
          <w:rtl/>
        </w:rPr>
        <w:t>גדעון סער</w:t>
      </w:r>
    </w:p>
    <w:p w14:paraId="42573F34" w14:textId="77777777" w:rsidR="004D51EF" w:rsidRPr="004D51EF" w:rsidRDefault="004D51EF" w:rsidP="004D51EF">
      <w:pPr>
        <w:bidi/>
        <w:rPr>
          <w:rFonts w:cs="David" w:hint="cs"/>
          <w:rtl/>
        </w:rPr>
      </w:pPr>
      <w:r w:rsidRPr="004D51EF">
        <w:rPr>
          <w:rFonts w:cs="David" w:hint="cs"/>
          <w:rtl/>
        </w:rPr>
        <w:t>מאיר פרוש</w:t>
      </w:r>
    </w:p>
    <w:p w14:paraId="28208C27" w14:textId="77777777" w:rsidR="004D51EF" w:rsidRPr="004D51EF" w:rsidRDefault="004D51EF" w:rsidP="004D51EF">
      <w:pPr>
        <w:bidi/>
        <w:rPr>
          <w:rFonts w:cs="David" w:hint="cs"/>
          <w:rtl/>
        </w:rPr>
      </w:pPr>
    </w:p>
    <w:p w14:paraId="03AD7AFB" w14:textId="77777777" w:rsidR="004D51EF" w:rsidRPr="004D51EF" w:rsidRDefault="004D51EF" w:rsidP="004D51EF">
      <w:pPr>
        <w:bidi/>
        <w:rPr>
          <w:rFonts w:cs="David"/>
          <w:rtl/>
        </w:rPr>
      </w:pPr>
    </w:p>
    <w:p w14:paraId="31539540" w14:textId="77777777" w:rsidR="004D51EF" w:rsidRPr="004D51EF" w:rsidRDefault="004D51EF" w:rsidP="004D51EF">
      <w:pPr>
        <w:tabs>
          <w:tab w:val="left" w:pos="1788"/>
          <w:tab w:val="left" w:pos="3631"/>
        </w:tabs>
        <w:bidi/>
        <w:rPr>
          <w:rFonts w:cs="David" w:hint="cs"/>
          <w:rtl/>
        </w:rPr>
      </w:pPr>
      <w:r w:rsidRPr="004D51EF">
        <w:rPr>
          <w:rFonts w:cs="David"/>
          <w:b/>
          <w:bCs/>
          <w:u w:val="single"/>
          <w:rtl/>
        </w:rPr>
        <w:t>מוזמנים</w:t>
      </w:r>
      <w:r w:rsidRPr="004D51EF">
        <w:rPr>
          <w:rFonts w:cs="David"/>
          <w:rtl/>
        </w:rPr>
        <w:t>:</w:t>
      </w:r>
    </w:p>
    <w:p w14:paraId="6E917637" w14:textId="77777777" w:rsidR="004D51EF" w:rsidRPr="004D51EF" w:rsidRDefault="004D51EF" w:rsidP="004D51EF">
      <w:pPr>
        <w:bidi/>
        <w:rPr>
          <w:rFonts w:cs="David" w:hint="cs"/>
          <w:rtl/>
        </w:rPr>
      </w:pPr>
      <w:r w:rsidRPr="004D51EF">
        <w:rPr>
          <w:rFonts w:cs="David" w:hint="cs"/>
          <w:rtl/>
        </w:rPr>
        <w:t xml:space="preserve">חה"כ חיים </w:t>
      </w:r>
      <w:proofErr w:type="spellStart"/>
      <w:r w:rsidRPr="004D51EF">
        <w:rPr>
          <w:rFonts w:cs="David" w:hint="cs"/>
          <w:rtl/>
        </w:rPr>
        <w:t>אמסלם</w:t>
      </w:r>
      <w:proofErr w:type="spellEnd"/>
    </w:p>
    <w:p w14:paraId="5D70FE23" w14:textId="77777777" w:rsidR="004D51EF" w:rsidRPr="004D51EF" w:rsidRDefault="004D51EF" w:rsidP="004D51EF">
      <w:pPr>
        <w:bidi/>
        <w:rPr>
          <w:rFonts w:cs="David" w:hint="cs"/>
          <w:rtl/>
        </w:rPr>
      </w:pPr>
      <w:r w:rsidRPr="004D51EF">
        <w:rPr>
          <w:rFonts w:cs="David" w:hint="cs"/>
          <w:rtl/>
        </w:rPr>
        <w:t xml:space="preserve">רחל </w:t>
      </w:r>
      <w:proofErr w:type="spellStart"/>
      <w:r w:rsidRPr="004D51EF">
        <w:rPr>
          <w:rFonts w:cs="David" w:hint="cs"/>
          <w:rtl/>
        </w:rPr>
        <w:t>גוטליב</w:t>
      </w:r>
      <w:proofErr w:type="spellEnd"/>
      <w:r w:rsidRPr="004D51EF">
        <w:rPr>
          <w:rFonts w:cs="David" w:hint="cs"/>
          <w:rtl/>
        </w:rPr>
        <w:t xml:space="preserve"> </w:t>
      </w:r>
      <w:r w:rsidRPr="004D51EF">
        <w:rPr>
          <w:rFonts w:cs="David"/>
          <w:rtl/>
        </w:rPr>
        <w:t>–</w:t>
      </w:r>
      <w:r w:rsidRPr="004D51EF">
        <w:rPr>
          <w:rFonts w:cs="David" w:hint="cs"/>
          <w:rtl/>
        </w:rPr>
        <w:t xml:space="preserve"> מ"מ משנה ליועץ המשפטי לממשלה (פלילי), משרד המשפטים</w:t>
      </w:r>
    </w:p>
    <w:p w14:paraId="52D25CC1" w14:textId="77777777" w:rsidR="004D51EF" w:rsidRPr="004D51EF" w:rsidRDefault="004D51EF" w:rsidP="004D51EF">
      <w:pPr>
        <w:bidi/>
        <w:rPr>
          <w:rFonts w:cs="David"/>
          <w:rtl/>
        </w:rPr>
      </w:pPr>
    </w:p>
    <w:p w14:paraId="6B3D425C" w14:textId="77777777" w:rsidR="004D51EF" w:rsidRPr="004D51EF" w:rsidRDefault="004D51EF" w:rsidP="004D51EF">
      <w:pPr>
        <w:bidi/>
        <w:rPr>
          <w:rFonts w:cs="David"/>
          <w:rtl/>
        </w:rPr>
      </w:pPr>
    </w:p>
    <w:p w14:paraId="2827B2FE" w14:textId="77777777" w:rsidR="004D51EF" w:rsidRPr="004D51EF" w:rsidRDefault="004D51EF" w:rsidP="004D51EF">
      <w:pPr>
        <w:tabs>
          <w:tab w:val="left" w:pos="1930"/>
        </w:tabs>
        <w:bidi/>
        <w:rPr>
          <w:rFonts w:cs="David" w:hint="cs"/>
          <w:rtl/>
        </w:rPr>
      </w:pPr>
      <w:r w:rsidRPr="004D51EF">
        <w:rPr>
          <w:rFonts w:cs="David"/>
          <w:b/>
          <w:bCs/>
          <w:u w:val="single"/>
          <w:rtl/>
        </w:rPr>
        <w:t>יוע</w:t>
      </w:r>
      <w:r w:rsidRPr="004D51EF">
        <w:rPr>
          <w:rFonts w:cs="David" w:hint="cs"/>
          <w:b/>
          <w:bCs/>
          <w:u w:val="single"/>
          <w:rtl/>
        </w:rPr>
        <w:t>צת</w:t>
      </w:r>
      <w:r w:rsidRPr="004D51EF">
        <w:rPr>
          <w:rFonts w:cs="David"/>
          <w:b/>
          <w:bCs/>
          <w:u w:val="single"/>
          <w:rtl/>
        </w:rPr>
        <w:t xml:space="preserve"> משפטי</w:t>
      </w:r>
      <w:r w:rsidRPr="004D51EF">
        <w:rPr>
          <w:rFonts w:cs="David" w:hint="cs"/>
          <w:b/>
          <w:bCs/>
          <w:u w:val="single"/>
          <w:rtl/>
        </w:rPr>
        <w:t>ת</w:t>
      </w:r>
      <w:r w:rsidRPr="004D51EF">
        <w:rPr>
          <w:rFonts w:cs="David"/>
          <w:rtl/>
        </w:rPr>
        <w:t>:</w:t>
      </w:r>
      <w:r w:rsidRPr="004D51EF">
        <w:rPr>
          <w:rFonts w:cs="David" w:hint="cs"/>
          <w:rtl/>
        </w:rPr>
        <w:tab/>
        <w:t xml:space="preserve">ארבל </w:t>
      </w:r>
      <w:proofErr w:type="spellStart"/>
      <w:r w:rsidRPr="004D51EF">
        <w:rPr>
          <w:rFonts w:cs="David" w:hint="cs"/>
          <w:rtl/>
        </w:rPr>
        <w:t>אסטרחן</w:t>
      </w:r>
      <w:proofErr w:type="spellEnd"/>
    </w:p>
    <w:p w14:paraId="160A7F96" w14:textId="77777777" w:rsidR="004D51EF" w:rsidRPr="004D51EF" w:rsidRDefault="004D51EF" w:rsidP="004D51EF">
      <w:pPr>
        <w:bidi/>
        <w:rPr>
          <w:rFonts w:cs="David"/>
          <w:rtl/>
        </w:rPr>
      </w:pPr>
    </w:p>
    <w:p w14:paraId="2BCD51A5" w14:textId="77777777" w:rsidR="004D51EF" w:rsidRPr="004D51EF" w:rsidRDefault="004D51EF" w:rsidP="004D51EF">
      <w:pPr>
        <w:tabs>
          <w:tab w:val="left" w:pos="1930"/>
        </w:tabs>
        <w:bidi/>
        <w:rPr>
          <w:rFonts w:cs="David" w:hint="cs"/>
          <w:b/>
          <w:bCs/>
          <w:rtl/>
        </w:rPr>
      </w:pPr>
      <w:r w:rsidRPr="004D51EF">
        <w:rPr>
          <w:rFonts w:cs="David"/>
          <w:b/>
          <w:bCs/>
          <w:u w:val="single"/>
          <w:rtl/>
        </w:rPr>
        <w:t>מנהלת הוועדה</w:t>
      </w:r>
      <w:r w:rsidRPr="004D51EF">
        <w:rPr>
          <w:rFonts w:cs="David"/>
          <w:rtl/>
        </w:rPr>
        <w:t>:</w:t>
      </w:r>
      <w:r w:rsidRPr="004D51EF">
        <w:rPr>
          <w:rFonts w:cs="David" w:hint="cs"/>
          <w:rtl/>
        </w:rPr>
        <w:tab/>
        <w:t>אתי בן-יוסף</w:t>
      </w:r>
    </w:p>
    <w:p w14:paraId="7EC1EA99" w14:textId="77777777" w:rsidR="004D51EF" w:rsidRPr="004D51EF" w:rsidRDefault="004D51EF" w:rsidP="004D51EF">
      <w:pPr>
        <w:bidi/>
        <w:rPr>
          <w:rFonts w:cs="David"/>
          <w:rtl/>
        </w:rPr>
      </w:pPr>
    </w:p>
    <w:p w14:paraId="7051F09B" w14:textId="77777777" w:rsidR="004D51EF" w:rsidRPr="004D51EF" w:rsidRDefault="004D51EF" w:rsidP="004D51EF">
      <w:pPr>
        <w:tabs>
          <w:tab w:val="left" w:pos="1930"/>
        </w:tabs>
        <w:bidi/>
        <w:rPr>
          <w:rFonts w:cs="David" w:hint="cs"/>
          <w:rtl/>
        </w:rPr>
      </w:pPr>
      <w:r w:rsidRPr="004D51EF">
        <w:rPr>
          <w:rFonts w:cs="David" w:hint="cs"/>
          <w:b/>
          <w:bCs/>
          <w:u w:val="single"/>
          <w:rtl/>
        </w:rPr>
        <w:t xml:space="preserve">קצרנית </w:t>
      </w:r>
      <w:proofErr w:type="spellStart"/>
      <w:r w:rsidRPr="004D51EF">
        <w:rPr>
          <w:rFonts w:cs="David" w:hint="cs"/>
          <w:b/>
          <w:bCs/>
          <w:u w:val="single"/>
          <w:rtl/>
        </w:rPr>
        <w:t>פרלמנטרית</w:t>
      </w:r>
      <w:proofErr w:type="spellEnd"/>
      <w:r w:rsidRPr="004D51EF">
        <w:rPr>
          <w:rFonts w:cs="David"/>
          <w:rtl/>
        </w:rPr>
        <w:t>:</w:t>
      </w:r>
      <w:r w:rsidRPr="004D51EF">
        <w:rPr>
          <w:rFonts w:cs="David" w:hint="cs"/>
          <w:rtl/>
        </w:rPr>
        <w:tab/>
        <w:t>טלי רם</w:t>
      </w:r>
    </w:p>
    <w:p w14:paraId="1288626C" w14:textId="77777777" w:rsidR="004D51EF" w:rsidRPr="004D51EF" w:rsidRDefault="004D51EF" w:rsidP="004D51EF">
      <w:pPr>
        <w:bidi/>
        <w:rPr>
          <w:rFonts w:cs="David" w:hint="cs"/>
          <w:b/>
          <w:bCs/>
          <w:rtl/>
        </w:rPr>
      </w:pPr>
    </w:p>
    <w:p w14:paraId="1534834F" w14:textId="77777777" w:rsidR="004D51EF" w:rsidRPr="004D51EF" w:rsidRDefault="004D51EF" w:rsidP="004D51EF">
      <w:pPr>
        <w:pStyle w:val="Heading5"/>
        <w:jc w:val="left"/>
        <w:rPr>
          <w:rFonts w:hint="cs"/>
          <w:rtl/>
        </w:rPr>
      </w:pPr>
    </w:p>
    <w:p w14:paraId="1A9E1869" w14:textId="77777777" w:rsidR="004D51EF" w:rsidRPr="004D51EF" w:rsidRDefault="004D51EF" w:rsidP="004D51EF">
      <w:pPr>
        <w:pStyle w:val="Heading5"/>
        <w:jc w:val="left"/>
        <w:rPr>
          <w:rtl/>
        </w:rPr>
      </w:pPr>
      <w:r w:rsidRPr="004D51EF">
        <w:rPr>
          <w:rtl/>
        </w:rPr>
        <w:t xml:space="preserve"> </w:t>
      </w:r>
    </w:p>
    <w:p w14:paraId="3E1B3C27" w14:textId="77777777" w:rsidR="004D51EF" w:rsidRPr="004D51EF" w:rsidRDefault="004D51EF" w:rsidP="004D51EF">
      <w:pPr>
        <w:bidi/>
        <w:rPr>
          <w:rFonts w:cs="David" w:hint="cs"/>
          <w:rtl/>
        </w:rPr>
      </w:pPr>
    </w:p>
    <w:p w14:paraId="35DF6D00" w14:textId="77777777" w:rsidR="004D51EF" w:rsidRPr="004D51EF" w:rsidRDefault="004D51EF" w:rsidP="004D51EF">
      <w:pPr>
        <w:numPr>
          <w:ilvl w:val="0"/>
          <w:numId w:val="2"/>
        </w:numPr>
        <w:overflowPunct w:val="0"/>
        <w:autoSpaceDE w:val="0"/>
        <w:autoSpaceDN w:val="0"/>
        <w:bidi/>
        <w:adjustRightInd w:val="0"/>
        <w:jc w:val="center"/>
        <w:textAlignment w:val="baseline"/>
        <w:rPr>
          <w:rFonts w:cs="David" w:hint="cs"/>
          <w:b/>
          <w:bCs/>
          <w:u w:val="single"/>
          <w:rtl/>
        </w:rPr>
      </w:pPr>
      <w:r w:rsidRPr="004D51EF">
        <w:rPr>
          <w:rFonts w:cs="David"/>
          <w:rtl/>
        </w:rPr>
        <w:br w:type="page"/>
      </w:r>
      <w:r w:rsidRPr="004D51EF">
        <w:rPr>
          <w:rFonts w:cs="David" w:hint="cs"/>
          <w:b/>
          <w:bCs/>
          <w:u w:val="single"/>
          <w:rtl/>
        </w:rPr>
        <w:lastRenderedPageBreak/>
        <w:t>קביעת מסגרת הדיון להצעות להביע אי-אמון בממשלה</w:t>
      </w:r>
    </w:p>
    <w:p w14:paraId="576561C1" w14:textId="77777777" w:rsidR="004D51EF" w:rsidRPr="004D51EF" w:rsidRDefault="004D51EF" w:rsidP="004D51EF">
      <w:pPr>
        <w:bidi/>
        <w:rPr>
          <w:rFonts w:cs="David" w:hint="cs"/>
          <w:rtl/>
        </w:rPr>
      </w:pPr>
    </w:p>
    <w:p w14:paraId="67641143" w14:textId="77777777" w:rsidR="004D51EF" w:rsidRPr="004D51EF" w:rsidRDefault="004D51EF" w:rsidP="004D51EF">
      <w:pPr>
        <w:bidi/>
        <w:rPr>
          <w:rFonts w:cs="David" w:hint="cs"/>
          <w:rtl/>
        </w:rPr>
      </w:pPr>
      <w:r w:rsidRPr="004D51EF">
        <w:rPr>
          <w:rFonts w:cs="David" w:hint="cs"/>
          <w:u w:val="single"/>
          <w:rtl/>
        </w:rPr>
        <w:t>היו"ר רוחמה אברהם:</w:t>
      </w:r>
    </w:p>
    <w:p w14:paraId="04F7239D" w14:textId="77777777" w:rsidR="004D51EF" w:rsidRPr="004D51EF" w:rsidRDefault="004D51EF" w:rsidP="004D51EF">
      <w:pPr>
        <w:bidi/>
        <w:rPr>
          <w:rFonts w:cs="David" w:hint="cs"/>
          <w:rtl/>
        </w:rPr>
      </w:pPr>
    </w:p>
    <w:p w14:paraId="181E0392" w14:textId="77777777" w:rsidR="004D51EF" w:rsidRPr="004D51EF" w:rsidRDefault="004D51EF" w:rsidP="004D51EF">
      <w:pPr>
        <w:bidi/>
        <w:rPr>
          <w:rFonts w:cs="David" w:hint="cs"/>
          <w:rtl/>
        </w:rPr>
      </w:pPr>
      <w:r w:rsidRPr="004D51EF">
        <w:rPr>
          <w:rFonts w:cs="David" w:hint="cs"/>
          <w:rtl/>
        </w:rPr>
        <w:tab/>
        <w:t xml:space="preserve">בוקר טוב, חברי </w:t>
      </w:r>
      <w:proofErr w:type="spellStart"/>
      <w:r w:rsidRPr="004D51EF">
        <w:rPr>
          <w:rFonts w:cs="David" w:hint="cs"/>
          <w:rtl/>
        </w:rPr>
        <w:t>חברי</w:t>
      </w:r>
      <w:proofErr w:type="spellEnd"/>
      <w:r w:rsidRPr="004D51EF">
        <w:rPr>
          <w:rFonts w:cs="David" w:hint="cs"/>
          <w:rtl/>
        </w:rPr>
        <w:t xml:space="preserve"> הכנסת. ראשית, אני רוצה להודות לכל החברים שהגיעו, ניחמו והיו איתי בתקופה הקשה, ויחד עם זה </w:t>
      </w:r>
      <w:r w:rsidRPr="004D51EF">
        <w:rPr>
          <w:rFonts w:cs="David"/>
          <w:rtl/>
        </w:rPr>
        <w:t>–</w:t>
      </w:r>
      <w:r w:rsidRPr="004D51EF">
        <w:rPr>
          <w:rFonts w:cs="David" w:hint="cs"/>
          <w:rtl/>
        </w:rPr>
        <w:t xml:space="preserve"> לפרוטוקול </w:t>
      </w:r>
      <w:r w:rsidRPr="004D51EF">
        <w:rPr>
          <w:rFonts w:cs="David"/>
          <w:rtl/>
        </w:rPr>
        <w:t>–</w:t>
      </w:r>
      <w:r w:rsidRPr="004D51EF">
        <w:rPr>
          <w:rFonts w:cs="David" w:hint="cs"/>
          <w:rtl/>
        </w:rPr>
        <w:t xml:space="preserve"> אני בהחלט רוצה להודות לחבר הכנסת </w:t>
      </w:r>
      <w:proofErr w:type="spellStart"/>
      <w:r w:rsidRPr="004D51EF">
        <w:rPr>
          <w:rFonts w:cs="David" w:hint="cs"/>
          <w:rtl/>
        </w:rPr>
        <w:t>מרגי</w:t>
      </w:r>
      <w:proofErr w:type="spellEnd"/>
      <w:r w:rsidRPr="004D51EF">
        <w:rPr>
          <w:rFonts w:cs="David" w:hint="cs"/>
          <w:rtl/>
        </w:rPr>
        <w:t xml:space="preserve"> אשר מילא את מקומי וגרם לכך שהוועדה הזאת תמשיך לתפקד בצורה יעילה ונכונה.</w:t>
      </w:r>
    </w:p>
    <w:p w14:paraId="527BC118" w14:textId="77777777" w:rsidR="004D51EF" w:rsidRPr="004D51EF" w:rsidRDefault="004D51EF" w:rsidP="004D51EF">
      <w:pPr>
        <w:bidi/>
        <w:rPr>
          <w:rFonts w:cs="David" w:hint="cs"/>
          <w:rtl/>
        </w:rPr>
      </w:pPr>
    </w:p>
    <w:p w14:paraId="70AB9360" w14:textId="77777777" w:rsidR="004D51EF" w:rsidRPr="004D51EF" w:rsidRDefault="004D51EF" w:rsidP="004D51EF">
      <w:pPr>
        <w:bidi/>
        <w:rPr>
          <w:rFonts w:cs="David" w:hint="cs"/>
          <w:rtl/>
        </w:rPr>
      </w:pPr>
      <w:r w:rsidRPr="004D51EF">
        <w:rPr>
          <w:rFonts w:cs="David" w:hint="cs"/>
          <w:rtl/>
        </w:rPr>
        <w:tab/>
        <w:t xml:space="preserve">אני מבקשת לעבור לסדר-היום. על סדר-היום קביעת מסגרת הדיון להצעות להביע אי-אמון בממשלה. יש לנו שלוש הצעות אי-אמון. </w:t>
      </w:r>
    </w:p>
    <w:p w14:paraId="0141CC08"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יורם </w:t>
      </w:r>
      <w:proofErr w:type="spellStart"/>
      <w:r w:rsidRPr="004D51EF">
        <w:rPr>
          <w:rFonts w:cs="David" w:hint="cs"/>
          <w:u w:val="single"/>
          <w:rtl/>
        </w:rPr>
        <w:t>מרציאנו</w:t>
      </w:r>
      <w:proofErr w:type="spellEnd"/>
      <w:r w:rsidRPr="004D51EF">
        <w:rPr>
          <w:rFonts w:cs="David" w:hint="cs"/>
          <w:u w:val="single"/>
          <w:rtl/>
        </w:rPr>
        <w:t>:</w:t>
      </w:r>
    </w:p>
    <w:p w14:paraId="543CEFA6" w14:textId="77777777" w:rsidR="004D51EF" w:rsidRPr="004D51EF" w:rsidRDefault="004D51EF" w:rsidP="004D51EF">
      <w:pPr>
        <w:bidi/>
        <w:rPr>
          <w:rFonts w:cs="David" w:hint="cs"/>
          <w:rtl/>
        </w:rPr>
      </w:pPr>
    </w:p>
    <w:p w14:paraId="40C29B9B" w14:textId="77777777" w:rsidR="004D51EF" w:rsidRPr="004D51EF" w:rsidRDefault="004D51EF" w:rsidP="004D51EF">
      <w:pPr>
        <w:bidi/>
        <w:rPr>
          <w:rFonts w:cs="David" w:hint="cs"/>
          <w:rtl/>
        </w:rPr>
      </w:pPr>
      <w:r w:rsidRPr="004D51EF">
        <w:rPr>
          <w:rFonts w:cs="David" w:hint="cs"/>
          <w:rtl/>
        </w:rPr>
        <w:tab/>
        <w:t xml:space="preserve"> מה קרה? כולם עסוקים בבחירות לנשיאות?</w:t>
      </w:r>
    </w:p>
    <w:p w14:paraId="04D8689F"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7D325108" w14:textId="77777777" w:rsidR="004D51EF" w:rsidRPr="004D51EF" w:rsidRDefault="004D51EF" w:rsidP="004D51EF">
      <w:pPr>
        <w:bidi/>
        <w:rPr>
          <w:rFonts w:cs="David" w:hint="cs"/>
          <w:rtl/>
        </w:rPr>
      </w:pPr>
    </w:p>
    <w:p w14:paraId="0E5BA5BB" w14:textId="77777777" w:rsidR="004D51EF" w:rsidRPr="004D51EF" w:rsidRDefault="004D51EF" w:rsidP="004D51EF">
      <w:pPr>
        <w:bidi/>
        <w:rPr>
          <w:rFonts w:cs="David" w:hint="cs"/>
          <w:rtl/>
        </w:rPr>
      </w:pPr>
      <w:r w:rsidRPr="004D51EF">
        <w:rPr>
          <w:rFonts w:cs="David" w:hint="cs"/>
          <w:rtl/>
        </w:rPr>
        <w:tab/>
        <w:t xml:space="preserve"> לא, כולם עסוקים בבחירות למפלגת העבודה.</w:t>
      </w:r>
    </w:p>
    <w:p w14:paraId="6CF1BA4B" w14:textId="77777777" w:rsidR="004D51EF" w:rsidRPr="004D51EF" w:rsidRDefault="004D51EF" w:rsidP="004D51EF">
      <w:pPr>
        <w:bidi/>
        <w:rPr>
          <w:rFonts w:cs="David" w:hint="cs"/>
          <w:rtl/>
        </w:rPr>
      </w:pPr>
    </w:p>
    <w:p w14:paraId="1084B467" w14:textId="77777777" w:rsidR="004D51EF" w:rsidRPr="004D51EF" w:rsidRDefault="004D51EF" w:rsidP="004D51EF">
      <w:pPr>
        <w:bidi/>
        <w:rPr>
          <w:rFonts w:cs="David" w:hint="cs"/>
          <w:rtl/>
        </w:rPr>
      </w:pPr>
      <w:r w:rsidRPr="004D51EF">
        <w:rPr>
          <w:rFonts w:cs="David" w:hint="cs"/>
          <w:rtl/>
        </w:rPr>
        <w:tab/>
        <w:t xml:space="preserve">יש לנו שלוש הצעות אי-אמון. ההצעה הראשונה: הפגיעה בחינוך הציוני-דתי ובמוסדות התורה, של האיחוד הלאומי-מפד"ל-יהדות התורה. המועמד להרכיב את הממשלה הוא חבר הכנסת בנימין אלון. </w:t>
      </w:r>
    </w:p>
    <w:p w14:paraId="4E098F49" w14:textId="77777777" w:rsidR="004D51EF" w:rsidRPr="004D51EF" w:rsidRDefault="004D51EF" w:rsidP="004D51EF">
      <w:pPr>
        <w:bidi/>
        <w:rPr>
          <w:rFonts w:cs="David" w:hint="cs"/>
          <w:rtl/>
        </w:rPr>
      </w:pPr>
    </w:p>
    <w:p w14:paraId="5FCAC261" w14:textId="77777777" w:rsidR="004D51EF" w:rsidRPr="004D51EF" w:rsidRDefault="004D51EF" w:rsidP="004D51EF">
      <w:pPr>
        <w:bidi/>
        <w:rPr>
          <w:rFonts w:cs="David" w:hint="cs"/>
          <w:rtl/>
        </w:rPr>
      </w:pPr>
      <w:r w:rsidRPr="004D51EF">
        <w:rPr>
          <w:rFonts w:cs="David" w:hint="cs"/>
          <w:rtl/>
        </w:rPr>
        <w:tab/>
        <w:t xml:space="preserve">הצעה שנייה: התמודדותה מול ירי </w:t>
      </w:r>
      <w:proofErr w:type="spellStart"/>
      <w:r w:rsidRPr="004D51EF">
        <w:rPr>
          <w:rFonts w:cs="David" w:hint="cs"/>
          <w:rtl/>
        </w:rPr>
        <w:t>הקסאמים</w:t>
      </w:r>
      <w:proofErr w:type="spellEnd"/>
      <w:r w:rsidRPr="004D51EF">
        <w:rPr>
          <w:rFonts w:cs="David" w:hint="cs"/>
          <w:rtl/>
        </w:rPr>
        <w:t xml:space="preserve"> על שדרות, אשקלון ויישובי הנגב המערבי והטיפול בעורף, של הליכוד. המועמד להרכיב את הממשלה הוא חבר הכנסת בנימין </w:t>
      </w:r>
      <w:proofErr w:type="spellStart"/>
      <w:r w:rsidRPr="004D51EF">
        <w:rPr>
          <w:rFonts w:cs="David" w:hint="cs"/>
          <w:rtl/>
        </w:rPr>
        <w:t>נתניהו</w:t>
      </w:r>
      <w:proofErr w:type="spellEnd"/>
      <w:r w:rsidRPr="004D51EF">
        <w:rPr>
          <w:rFonts w:cs="David" w:hint="cs"/>
          <w:rtl/>
        </w:rPr>
        <w:t xml:space="preserve">. </w:t>
      </w:r>
    </w:p>
    <w:p w14:paraId="008FDB6F" w14:textId="77777777" w:rsidR="004D51EF" w:rsidRPr="004D51EF" w:rsidRDefault="004D51EF" w:rsidP="004D51EF">
      <w:pPr>
        <w:bidi/>
        <w:rPr>
          <w:rFonts w:cs="David" w:hint="cs"/>
          <w:rtl/>
        </w:rPr>
      </w:pPr>
    </w:p>
    <w:p w14:paraId="29E1DCC9" w14:textId="77777777" w:rsidR="004D51EF" w:rsidRPr="004D51EF" w:rsidRDefault="004D51EF" w:rsidP="004D51EF">
      <w:pPr>
        <w:bidi/>
        <w:rPr>
          <w:rFonts w:cs="David" w:hint="cs"/>
          <w:rtl/>
        </w:rPr>
      </w:pPr>
      <w:r w:rsidRPr="004D51EF">
        <w:rPr>
          <w:rFonts w:cs="David" w:hint="cs"/>
          <w:rtl/>
        </w:rPr>
        <w:tab/>
        <w:t xml:space="preserve">הצעה שלישית: סירובה לקדם משא ומתן על הפסקת אש, של </w:t>
      </w:r>
      <w:proofErr w:type="spellStart"/>
      <w:r w:rsidRPr="004D51EF">
        <w:rPr>
          <w:rFonts w:cs="David" w:hint="cs"/>
          <w:rtl/>
        </w:rPr>
        <w:t>מרצ</w:t>
      </w:r>
      <w:proofErr w:type="spellEnd"/>
      <w:r w:rsidRPr="004D51EF">
        <w:rPr>
          <w:rFonts w:cs="David" w:hint="cs"/>
          <w:rtl/>
        </w:rPr>
        <w:t>-יחד-רע"מ-</w:t>
      </w:r>
      <w:proofErr w:type="spellStart"/>
      <w:r w:rsidRPr="004D51EF">
        <w:rPr>
          <w:rFonts w:cs="David" w:hint="cs"/>
          <w:rtl/>
        </w:rPr>
        <w:t>תע"ל</w:t>
      </w:r>
      <w:proofErr w:type="spellEnd"/>
      <w:r w:rsidRPr="004D51EF">
        <w:rPr>
          <w:rFonts w:cs="David" w:hint="cs"/>
          <w:rtl/>
        </w:rPr>
        <w:t>-</w:t>
      </w:r>
      <w:proofErr w:type="spellStart"/>
      <w:r w:rsidRPr="004D51EF">
        <w:rPr>
          <w:rFonts w:cs="David" w:hint="cs"/>
          <w:rtl/>
        </w:rPr>
        <w:t>חד"ש</w:t>
      </w:r>
      <w:proofErr w:type="spellEnd"/>
      <w:r w:rsidRPr="004D51EF">
        <w:rPr>
          <w:rFonts w:cs="David" w:hint="cs"/>
          <w:rtl/>
        </w:rPr>
        <w:t xml:space="preserve">-בל"ד. המועמד להרכיב את הממשלה הוא חבר הכנסת יוסי </w:t>
      </w:r>
      <w:proofErr w:type="spellStart"/>
      <w:r w:rsidRPr="004D51EF">
        <w:rPr>
          <w:rFonts w:cs="David" w:hint="cs"/>
          <w:rtl/>
        </w:rPr>
        <w:t>ביילין</w:t>
      </w:r>
      <w:proofErr w:type="spellEnd"/>
      <w:r w:rsidRPr="004D51EF">
        <w:rPr>
          <w:rFonts w:cs="David" w:hint="cs"/>
          <w:rtl/>
        </w:rPr>
        <w:t xml:space="preserve">. </w:t>
      </w:r>
    </w:p>
    <w:p w14:paraId="58DFCBFB" w14:textId="77777777" w:rsidR="004D51EF" w:rsidRPr="004D51EF" w:rsidRDefault="004D51EF" w:rsidP="004D51EF">
      <w:pPr>
        <w:bidi/>
        <w:rPr>
          <w:rFonts w:cs="David" w:hint="cs"/>
          <w:rtl/>
        </w:rPr>
      </w:pPr>
    </w:p>
    <w:p w14:paraId="1CA15409" w14:textId="77777777" w:rsidR="004D51EF" w:rsidRPr="004D51EF" w:rsidRDefault="004D51EF" w:rsidP="004D51EF">
      <w:pPr>
        <w:bidi/>
        <w:rPr>
          <w:rFonts w:cs="David" w:hint="cs"/>
          <w:rtl/>
        </w:rPr>
      </w:pPr>
      <w:r w:rsidRPr="004D51EF">
        <w:rPr>
          <w:rFonts w:cs="David" w:hint="cs"/>
          <w:rtl/>
        </w:rPr>
        <w:tab/>
        <w:t xml:space="preserve">חברי </w:t>
      </w:r>
      <w:proofErr w:type="spellStart"/>
      <w:r w:rsidRPr="004D51EF">
        <w:rPr>
          <w:rFonts w:cs="David" w:hint="cs"/>
          <w:rtl/>
        </w:rPr>
        <w:t>חברי</w:t>
      </w:r>
      <w:proofErr w:type="spellEnd"/>
      <w:r w:rsidRPr="004D51EF">
        <w:rPr>
          <w:rFonts w:cs="David" w:hint="cs"/>
          <w:rtl/>
        </w:rPr>
        <w:t xml:space="preserve"> הכנסת, אני מציעה את מסגרת האי-אמון הבאה: עשר דקות למציעים ושלוש דקות לכל סיעה. מי בעד? מי נגד? מי נמנע?</w:t>
      </w:r>
    </w:p>
    <w:p w14:paraId="74219204" w14:textId="77777777" w:rsidR="004D51EF" w:rsidRPr="004D51EF" w:rsidRDefault="004D51EF" w:rsidP="004D51EF">
      <w:pPr>
        <w:bidi/>
        <w:jc w:val="center"/>
        <w:rPr>
          <w:rFonts w:cs="David" w:hint="cs"/>
          <w:b/>
          <w:bCs/>
          <w:rtl/>
        </w:rPr>
      </w:pPr>
      <w:r w:rsidRPr="004D51EF">
        <w:rPr>
          <w:rFonts w:cs="David"/>
          <w:rtl/>
        </w:rPr>
        <w:br/>
      </w:r>
      <w:r w:rsidRPr="004D51EF">
        <w:rPr>
          <w:rFonts w:cs="David" w:hint="cs"/>
          <w:b/>
          <w:bCs/>
          <w:rtl/>
        </w:rPr>
        <w:t>ה צ ב ע ה</w:t>
      </w:r>
    </w:p>
    <w:p w14:paraId="46EB9EDC" w14:textId="77777777" w:rsidR="004D51EF" w:rsidRPr="004D51EF" w:rsidRDefault="004D51EF" w:rsidP="004D51EF">
      <w:pPr>
        <w:bidi/>
        <w:jc w:val="center"/>
        <w:rPr>
          <w:rFonts w:cs="David" w:hint="cs"/>
          <w:b/>
          <w:bCs/>
          <w:rtl/>
        </w:rPr>
      </w:pPr>
    </w:p>
    <w:p w14:paraId="583A3E0E" w14:textId="77777777" w:rsidR="004D51EF" w:rsidRPr="004D51EF" w:rsidRDefault="004D51EF" w:rsidP="004D51EF">
      <w:pPr>
        <w:bidi/>
        <w:jc w:val="center"/>
        <w:rPr>
          <w:rFonts w:cs="David" w:hint="cs"/>
          <w:rtl/>
        </w:rPr>
      </w:pPr>
      <w:r w:rsidRPr="004D51EF">
        <w:rPr>
          <w:rFonts w:cs="David" w:hint="cs"/>
          <w:rtl/>
        </w:rPr>
        <w:t xml:space="preserve">בעד </w:t>
      </w:r>
      <w:r w:rsidRPr="004D51EF">
        <w:rPr>
          <w:rFonts w:cs="David"/>
          <w:rtl/>
        </w:rPr>
        <w:t>–</w:t>
      </w:r>
      <w:r w:rsidRPr="004D51EF">
        <w:rPr>
          <w:rFonts w:cs="David" w:hint="cs"/>
          <w:rtl/>
        </w:rPr>
        <w:t xml:space="preserve"> 8</w:t>
      </w:r>
    </w:p>
    <w:p w14:paraId="4D6B7AA6" w14:textId="77777777" w:rsidR="004D51EF" w:rsidRPr="004D51EF" w:rsidRDefault="004D51EF" w:rsidP="004D51EF">
      <w:pPr>
        <w:bidi/>
        <w:jc w:val="center"/>
        <w:rPr>
          <w:rFonts w:cs="David" w:hint="cs"/>
          <w:rtl/>
        </w:rPr>
      </w:pPr>
      <w:r w:rsidRPr="004D51EF">
        <w:rPr>
          <w:rFonts w:cs="David" w:hint="cs"/>
          <w:rtl/>
        </w:rPr>
        <w:t xml:space="preserve">נגד </w:t>
      </w:r>
      <w:r w:rsidRPr="004D51EF">
        <w:rPr>
          <w:rFonts w:cs="David"/>
          <w:rtl/>
        </w:rPr>
        <w:t>–</w:t>
      </w:r>
      <w:r w:rsidRPr="004D51EF">
        <w:rPr>
          <w:rFonts w:cs="David" w:hint="cs"/>
          <w:rtl/>
        </w:rPr>
        <w:t>אין</w:t>
      </w:r>
    </w:p>
    <w:p w14:paraId="2F4D0ACC" w14:textId="77777777" w:rsidR="004D51EF" w:rsidRPr="004D51EF" w:rsidRDefault="004D51EF" w:rsidP="004D51EF">
      <w:pPr>
        <w:bidi/>
        <w:jc w:val="center"/>
        <w:rPr>
          <w:rFonts w:cs="David" w:hint="cs"/>
          <w:rtl/>
        </w:rPr>
      </w:pPr>
      <w:r w:rsidRPr="004D51EF">
        <w:rPr>
          <w:rFonts w:cs="David" w:hint="cs"/>
          <w:rtl/>
        </w:rPr>
        <w:t xml:space="preserve">נמנעים </w:t>
      </w:r>
      <w:r w:rsidRPr="004D51EF">
        <w:rPr>
          <w:rFonts w:cs="David"/>
          <w:rtl/>
        </w:rPr>
        <w:t>–</w:t>
      </w:r>
      <w:r w:rsidRPr="004D51EF">
        <w:rPr>
          <w:rFonts w:cs="David" w:hint="cs"/>
          <w:rtl/>
        </w:rPr>
        <w:t xml:space="preserve"> אין</w:t>
      </w:r>
    </w:p>
    <w:p w14:paraId="39A3FB71" w14:textId="77777777" w:rsidR="004D51EF" w:rsidRPr="004D51EF" w:rsidRDefault="004D51EF" w:rsidP="004D51EF">
      <w:pPr>
        <w:bidi/>
        <w:jc w:val="center"/>
        <w:rPr>
          <w:rFonts w:cs="David" w:hint="cs"/>
          <w:rtl/>
        </w:rPr>
      </w:pPr>
      <w:r w:rsidRPr="004D51EF">
        <w:rPr>
          <w:rFonts w:cs="David" w:hint="cs"/>
          <w:rtl/>
        </w:rPr>
        <w:t>מסגרת הדיון של עשר דקות למציעים ושלוש דקות לכל סיעה בהצעות להביע אי-אמון בממשלה, נתקבלה.</w:t>
      </w:r>
    </w:p>
    <w:p w14:paraId="62F1F4E4" w14:textId="77777777" w:rsidR="004D51EF" w:rsidRPr="004D51EF" w:rsidRDefault="004D51EF" w:rsidP="004D51EF">
      <w:pPr>
        <w:bidi/>
        <w:jc w:val="center"/>
        <w:rPr>
          <w:rFonts w:cs="David" w:hint="cs"/>
          <w:rtl/>
        </w:rPr>
      </w:pPr>
    </w:p>
    <w:p w14:paraId="774CBCAC" w14:textId="77777777" w:rsidR="004D51EF" w:rsidRPr="004D51EF" w:rsidRDefault="004D51EF" w:rsidP="004D51EF">
      <w:pPr>
        <w:bidi/>
        <w:rPr>
          <w:rFonts w:cs="David" w:hint="cs"/>
          <w:rtl/>
        </w:rPr>
      </w:pPr>
      <w:r w:rsidRPr="004D51EF">
        <w:rPr>
          <w:rFonts w:cs="David" w:hint="cs"/>
          <w:u w:val="single"/>
          <w:rtl/>
        </w:rPr>
        <w:t>היו"ר רוחמה אברהם:</w:t>
      </w:r>
    </w:p>
    <w:p w14:paraId="55EEF743" w14:textId="77777777" w:rsidR="004D51EF" w:rsidRPr="004D51EF" w:rsidRDefault="004D51EF" w:rsidP="004D51EF">
      <w:pPr>
        <w:bidi/>
        <w:rPr>
          <w:rFonts w:cs="David" w:hint="cs"/>
          <w:rtl/>
        </w:rPr>
      </w:pPr>
    </w:p>
    <w:p w14:paraId="4B90AB04" w14:textId="77777777" w:rsidR="004D51EF" w:rsidRPr="004D51EF" w:rsidRDefault="004D51EF" w:rsidP="004D51EF">
      <w:pPr>
        <w:bidi/>
        <w:rPr>
          <w:rFonts w:cs="David" w:hint="cs"/>
          <w:rtl/>
        </w:rPr>
      </w:pPr>
      <w:r w:rsidRPr="004D51EF">
        <w:rPr>
          <w:rFonts w:cs="David" w:hint="cs"/>
          <w:b/>
          <w:bCs/>
          <w:rtl/>
        </w:rPr>
        <w:tab/>
      </w:r>
      <w:r w:rsidRPr="004D51EF">
        <w:rPr>
          <w:rFonts w:cs="David" w:hint="cs"/>
          <w:rtl/>
        </w:rPr>
        <w:t xml:space="preserve">בעד מסגרת האי-אמון </w:t>
      </w:r>
      <w:r w:rsidRPr="004D51EF">
        <w:rPr>
          <w:rFonts w:cs="David"/>
          <w:rtl/>
        </w:rPr>
        <w:t>–</w:t>
      </w:r>
      <w:r w:rsidRPr="004D51EF">
        <w:rPr>
          <w:rFonts w:cs="David" w:hint="cs"/>
          <w:rtl/>
        </w:rPr>
        <w:t xml:space="preserve"> עשר דקות למציעים ושלוש דקות לכל סיעה </w:t>
      </w:r>
      <w:r w:rsidRPr="004D51EF">
        <w:rPr>
          <w:rFonts w:cs="David"/>
          <w:rtl/>
        </w:rPr>
        <w:t>–</w:t>
      </w:r>
      <w:r w:rsidRPr="004D51EF">
        <w:rPr>
          <w:rFonts w:cs="David" w:hint="cs"/>
          <w:rtl/>
        </w:rPr>
        <w:t xml:space="preserve"> הצביעו 7, לא היו מתנגדים. </w:t>
      </w:r>
    </w:p>
    <w:p w14:paraId="07FDA4F4"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נסים זאב:</w:t>
      </w:r>
    </w:p>
    <w:p w14:paraId="28ADD8B8" w14:textId="77777777" w:rsidR="004D51EF" w:rsidRPr="004D51EF" w:rsidRDefault="004D51EF" w:rsidP="004D51EF">
      <w:pPr>
        <w:bidi/>
        <w:rPr>
          <w:rFonts w:cs="David" w:hint="cs"/>
          <w:rtl/>
        </w:rPr>
      </w:pPr>
    </w:p>
    <w:p w14:paraId="305FC789" w14:textId="77777777" w:rsidR="004D51EF" w:rsidRPr="004D51EF" w:rsidRDefault="004D51EF" w:rsidP="004D51EF">
      <w:pPr>
        <w:bidi/>
        <w:rPr>
          <w:rFonts w:cs="David" w:hint="cs"/>
          <w:rtl/>
        </w:rPr>
      </w:pPr>
      <w:r w:rsidRPr="004D51EF">
        <w:rPr>
          <w:rFonts w:cs="David" w:hint="cs"/>
          <w:rtl/>
        </w:rPr>
        <w:tab/>
        <w:t xml:space="preserve"> אני הצטרפתי. </w:t>
      </w:r>
    </w:p>
    <w:p w14:paraId="6576B18D"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158665D0" w14:textId="77777777" w:rsidR="004D51EF" w:rsidRPr="004D51EF" w:rsidRDefault="004D51EF" w:rsidP="004D51EF">
      <w:pPr>
        <w:bidi/>
        <w:rPr>
          <w:rFonts w:cs="David" w:hint="cs"/>
          <w:rtl/>
        </w:rPr>
      </w:pPr>
    </w:p>
    <w:p w14:paraId="5FFC8C24" w14:textId="77777777" w:rsidR="004D51EF" w:rsidRPr="004D51EF" w:rsidRDefault="004D51EF" w:rsidP="004D51EF">
      <w:pPr>
        <w:bidi/>
        <w:rPr>
          <w:rFonts w:cs="David" w:hint="cs"/>
          <w:rtl/>
        </w:rPr>
      </w:pPr>
      <w:r w:rsidRPr="004D51EF">
        <w:rPr>
          <w:rFonts w:cs="David" w:hint="cs"/>
          <w:rtl/>
        </w:rPr>
        <w:tab/>
        <w:t xml:space="preserve">חבר הכנסת נסים זאב הצטרף </w:t>
      </w:r>
      <w:r w:rsidRPr="004D51EF">
        <w:rPr>
          <w:rFonts w:cs="David"/>
          <w:rtl/>
        </w:rPr>
        <w:t>–</w:t>
      </w:r>
      <w:r w:rsidRPr="004D51EF">
        <w:rPr>
          <w:rFonts w:cs="David" w:hint="cs"/>
          <w:rtl/>
        </w:rPr>
        <w:t xml:space="preserve"> 8 בעד. לא היו מתנגדים, לא היו נמנעים, ולפיכך נקבע שמסגרת האי-אמון תהיה כפי שאמרתי. </w:t>
      </w:r>
    </w:p>
    <w:p w14:paraId="76992807" w14:textId="77777777" w:rsidR="004D51EF" w:rsidRPr="004D51EF" w:rsidRDefault="004D51EF" w:rsidP="004D51EF">
      <w:pPr>
        <w:numPr>
          <w:ilvl w:val="0"/>
          <w:numId w:val="2"/>
        </w:numPr>
        <w:overflowPunct w:val="0"/>
        <w:autoSpaceDE w:val="0"/>
        <w:autoSpaceDN w:val="0"/>
        <w:bidi/>
        <w:adjustRightInd w:val="0"/>
        <w:jc w:val="center"/>
        <w:textAlignment w:val="baseline"/>
        <w:rPr>
          <w:rFonts w:cs="David" w:hint="cs"/>
          <w:b/>
          <w:bCs/>
          <w:u w:val="single"/>
          <w:rtl/>
        </w:rPr>
      </w:pPr>
      <w:r w:rsidRPr="004D51EF">
        <w:rPr>
          <w:rFonts w:cs="David"/>
          <w:rtl/>
        </w:rPr>
        <w:br w:type="page"/>
      </w:r>
      <w:r w:rsidRPr="004D51EF">
        <w:rPr>
          <w:rFonts w:cs="David" w:hint="cs"/>
          <w:b/>
          <w:bCs/>
          <w:u w:val="single"/>
          <w:rtl/>
        </w:rPr>
        <w:lastRenderedPageBreak/>
        <w:t xml:space="preserve">בקשת הממשלה להקדמת הדיון בהצעת חוק לתיקון ולהארכת תוקפן של תקנות שעת חירום (יהודה והשומרון וחבל עזה </w:t>
      </w:r>
      <w:r w:rsidRPr="004D51EF">
        <w:rPr>
          <w:rFonts w:cs="David"/>
          <w:b/>
          <w:bCs/>
          <w:u w:val="single"/>
          <w:rtl/>
        </w:rPr>
        <w:t>–</w:t>
      </w:r>
      <w:r w:rsidRPr="004D51EF">
        <w:rPr>
          <w:rFonts w:cs="David" w:hint="cs"/>
          <w:b/>
          <w:bCs/>
          <w:u w:val="single"/>
          <w:rtl/>
        </w:rPr>
        <w:t xml:space="preserve"> שיפוט בעבירות ועזרה משפטית), </w:t>
      </w:r>
      <w:proofErr w:type="spellStart"/>
      <w:r w:rsidRPr="004D51EF">
        <w:rPr>
          <w:rFonts w:cs="David" w:hint="cs"/>
          <w:b/>
          <w:bCs/>
          <w:u w:val="single"/>
          <w:rtl/>
        </w:rPr>
        <w:t>התשס"ז</w:t>
      </w:r>
      <w:proofErr w:type="spellEnd"/>
      <w:r w:rsidRPr="004D51EF">
        <w:rPr>
          <w:rFonts w:cs="David" w:hint="cs"/>
          <w:b/>
          <w:bCs/>
          <w:u w:val="single"/>
          <w:rtl/>
        </w:rPr>
        <w:t>-2007, לפני הקריאה הראשונה</w:t>
      </w:r>
    </w:p>
    <w:p w14:paraId="6CA18469" w14:textId="77777777" w:rsidR="004D51EF" w:rsidRPr="004D51EF" w:rsidRDefault="004D51EF" w:rsidP="004D51EF">
      <w:pPr>
        <w:bidi/>
        <w:jc w:val="center"/>
        <w:rPr>
          <w:rFonts w:cs="David" w:hint="cs"/>
          <w:rtl/>
        </w:rPr>
      </w:pPr>
    </w:p>
    <w:p w14:paraId="0B619154" w14:textId="77777777" w:rsidR="004D51EF" w:rsidRPr="004D51EF" w:rsidRDefault="004D51EF" w:rsidP="004D51EF">
      <w:pPr>
        <w:bidi/>
        <w:rPr>
          <w:rFonts w:cs="David" w:hint="cs"/>
          <w:rtl/>
        </w:rPr>
      </w:pPr>
    </w:p>
    <w:p w14:paraId="39110D9F" w14:textId="77777777" w:rsidR="004D51EF" w:rsidRPr="004D51EF" w:rsidRDefault="004D51EF" w:rsidP="004D51EF">
      <w:pPr>
        <w:bidi/>
        <w:rPr>
          <w:rFonts w:cs="David" w:hint="cs"/>
          <w:rtl/>
        </w:rPr>
      </w:pPr>
      <w:r w:rsidRPr="004D51EF">
        <w:rPr>
          <w:rFonts w:cs="David" w:hint="cs"/>
          <w:u w:val="single"/>
          <w:rtl/>
        </w:rPr>
        <w:t>היו"ר רוחמה אברהם:</w:t>
      </w:r>
    </w:p>
    <w:p w14:paraId="5E4458E3" w14:textId="77777777" w:rsidR="004D51EF" w:rsidRPr="004D51EF" w:rsidRDefault="004D51EF" w:rsidP="004D51EF">
      <w:pPr>
        <w:bidi/>
        <w:rPr>
          <w:rFonts w:cs="David" w:hint="cs"/>
          <w:rtl/>
        </w:rPr>
      </w:pPr>
    </w:p>
    <w:p w14:paraId="7F12EB48" w14:textId="77777777" w:rsidR="004D51EF" w:rsidRPr="004D51EF" w:rsidRDefault="004D51EF" w:rsidP="004D51EF">
      <w:pPr>
        <w:bidi/>
        <w:rPr>
          <w:rFonts w:cs="David" w:hint="cs"/>
          <w:rtl/>
        </w:rPr>
      </w:pPr>
      <w:r w:rsidRPr="004D51EF">
        <w:rPr>
          <w:rFonts w:cs="David" w:hint="cs"/>
          <w:rtl/>
        </w:rPr>
        <w:tab/>
        <w:t xml:space="preserve">חברי </w:t>
      </w:r>
      <w:proofErr w:type="spellStart"/>
      <w:r w:rsidRPr="004D51EF">
        <w:rPr>
          <w:rFonts w:cs="David" w:hint="cs"/>
          <w:rtl/>
        </w:rPr>
        <w:t>חברי</w:t>
      </w:r>
      <w:proofErr w:type="spellEnd"/>
      <w:r w:rsidRPr="004D51EF">
        <w:rPr>
          <w:rFonts w:cs="David" w:hint="cs"/>
          <w:rtl/>
        </w:rPr>
        <w:t xml:space="preserve"> הכנסת, בבוקר קיבלתי מכתב ממזכירות הממשלה </w:t>
      </w:r>
      <w:r w:rsidRPr="004D51EF">
        <w:rPr>
          <w:rFonts w:cs="David"/>
          <w:rtl/>
        </w:rPr>
        <w:t>–</w:t>
      </w:r>
      <w:r w:rsidRPr="004D51EF">
        <w:rPr>
          <w:rFonts w:cs="David" w:hint="cs"/>
          <w:rtl/>
        </w:rPr>
        <w:t xml:space="preserve"> בקשה לפטור מחובת הנחה מוקדמת את הצעת חוק לתיקון ולהארכת תוקפן של תקנות שעת חירום (יהודה והשומרון וחבל עזה </w:t>
      </w:r>
      <w:r w:rsidRPr="004D51EF">
        <w:rPr>
          <w:rFonts w:cs="David"/>
          <w:rtl/>
        </w:rPr>
        <w:t>–</w:t>
      </w:r>
      <w:r w:rsidRPr="004D51EF">
        <w:rPr>
          <w:rFonts w:cs="David" w:hint="cs"/>
          <w:rtl/>
        </w:rPr>
        <w:t xml:space="preserve"> שיפוט בעבירות ועזרה משפטית), </w:t>
      </w:r>
      <w:proofErr w:type="spellStart"/>
      <w:r w:rsidRPr="004D51EF">
        <w:rPr>
          <w:rFonts w:cs="David" w:hint="cs"/>
          <w:rtl/>
        </w:rPr>
        <w:t>התשס"ז</w:t>
      </w:r>
      <w:proofErr w:type="spellEnd"/>
      <w:r w:rsidRPr="004D51EF">
        <w:rPr>
          <w:rFonts w:cs="David" w:hint="cs"/>
          <w:rtl/>
        </w:rPr>
        <w:t>-2007.</w:t>
      </w:r>
    </w:p>
    <w:p w14:paraId="13D91BCD" w14:textId="77777777" w:rsidR="004D51EF" w:rsidRPr="004D51EF" w:rsidRDefault="004D51EF" w:rsidP="004D51EF">
      <w:pPr>
        <w:bidi/>
        <w:rPr>
          <w:rFonts w:cs="David" w:hint="cs"/>
          <w:rtl/>
        </w:rPr>
      </w:pPr>
    </w:p>
    <w:p w14:paraId="0B0C37A8" w14:textId="77777777" w:rsidR="004D51EF" w:rsidRPr="004D51EF" w:rsidRDefault="004D51EF" w:rsidP="004D51EF">
      <w:pPr>
        <w:bidi/>
        <w:rPr>
          <w:rFonts w:cs="David" w:hint="cs"/>
          <w:rtl/>
        </w:rPr>
      </w:pPr>
      <w:r w:rsidRPr="004D51EF">
        <w:rPr>
          <w:rFonts w:cs="David" w:hint="cs"/>
          <w:rtl/>
        </w:rPr>
        <w:tab/>
        <w:t>בהתאם לסעיף 113(ג) לתקנון הכנסת, מבקשת הממשלה כי ועדת הכנסת תחליט על הקדמת הדיון בהצעת החוק. החוברת כמובן תישלח בנפרד.</w:t>
      </w:r>
    </w:p>
    <w:p w14:paraId="6EBFD3A3"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 xml:space="preserve">ארבל </w:t>
      </w:r>
      <w:proofErr w:type="spellStart"/>
      <w:r w:rsidRPr="004D51EF">
        <w:rPr>
          <w:rFonts w:cs="David" w:hint="cs"/>
          <w:u w:val="single"/>
          <w:rtl/>
        </w:rPr>
        <w:t>אסטרחן</w:t>
      </w:r>
      <w:proofErr w:type="spellEnd"/>
      <w:r w:rsidRPr="004D51EF">
        <w:rPr>
          <w:rFonts w:cs="David" w:hint="cs"/>
          <w:u w:val="single"/>
          <w:rtl/>
        </w:rPr>
        <w:t>:</w:t>
      </w:r>
    </w:p>
    <w:p w14:paraId="5027097A" w14:textId="77777777" w:rsidR="004D51EF" w:rsidRPr="004D51EF" w:rsidRDefault="004D51EF" w:rsidP="004D51EF">
      <w:pPr>
        <w:bidi/>
        <w:rPr>
          <w:rFonts w:cs="David" w:hint="cs"/>
          <w:u w:val="single"/>
          <w:rtl/>
        </w:rPr>
      </w:pPr>
    </w:p>
    <w:p w14:paraId="04A37181" w14:textId="77777777" w:rsidR="004D51EF" w:rsidRPr="004D51EF" w:rsidRDefault="004D51EF" w:rsidP="004D51EF">
      <w:pPr>
        <w:bidi/>
        <w:rPr>
          <w:rFonts w:cs="David" w:hint="cs"/>
          <w:rtl/>
        </w:rPr>
      </w:pPr>
      <w:r w:rsidRPr="004D51EF">
        <w:rPr>
          <w:rFonts w:cs="David" w:hint="cs"/>
          <w:rtl/>
        </w:rPr>
        <w:tab/>
        <w:t xml:space="preserve">הנוסח הונח. </w:t>
      </w:r>
    </w:p>
    <w:p w14:paraId="0D460FB9"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53D5E5FA" w14:textId="77777777" w:rsidR="004D51EF" w:rsidRPr="004D51EF" w:rsidRDefault="004D51EF" w:rsidP="004D51EF">
      <w:pPr>
        <w:bidi/>
        <w:rPr>
          <w:rFonts w:cs="David" w:hint="cs"/>
          <w:rtl/>
        </w:rPr>
      </w:pPr>
    </w:p>
    <w:p w14:paraId="4FE48362" w14:textId="77777777" w:rsidR="004D51EF" w:rsidRPr="004D51EF" w:rsidRDefault="004D51EF" w:rsidP="004D51EF">
      <w:pPr>
        <w:bidi/>
        <w:rPr>
          <w:rFonts w:cs="David" w:hint="cs"/>
          <w:rtl/>
        </w:rPr>
      </w:pPr>
      <w:r w:rsidRPr="004D51EF">
        <w:rPr>
          <w:rFonts w:cs="David" w:hint="cs"/>
          <w:rtl/>
        </w:rPr>
        <w:tab/>
        <w:t xml:space="preserve"> הנוסח מונח לפניכם, חברי </w:t>
      </w:r>
      <w:proofErr w:type="spellStart"/>
      <w:r w:rsidRPr="004D51EF">
        <w:rPr>
          <w:rFonts w:cs="David" w:hint="cs"/>
          <w:rtl/>
        </w:rPr>
        <w:t>חברי</w:t>
      </w:r>
      <w:proofErr w:type="spellEnd"/>
      <w:r w:rsidRPr="004D51EF">
        <w:rPr>
          <w:rFonts w:cs="David" w:hint="cs"/>
          <w:rtl/>
        </w:rPr>
        <w:t xml:space="preserve"> הכנסת. האם יש למי מחברי הכנסת מה לומר </w:t>
      </w:r>
      <w:r w:rsidRPr="004D51EF">
        <w:rPr>
          <w:rFonts w:cs="David"/>
          <w:rtl/>
        </w:rPr>
        <w:t>–</w:t>
      </w:r>
      <w:r w:rsidRPr="004D51EF">
        <w:rPr>
          <w:rFonts w:cs="David" w:hint="cs"/>
          <w:rtl/>
        </w:rPr>
        <w:t xml:space="preserve"> לאחר שגברת רחל </w:t>
      </w:r>
      <w:proofErr w:type="spellStart"/>
      <w:r w:rsidRPr="004D51EF">
        <w:rPr>
          <w:rFonts w:cs="David" w:hint="cs"/>
          <w:rtl/>
        </w:rPr>
        <w:t>גוטליב</w:t>
      </w:r>
      <w:proofErr w:type="spellEnd"/>
      <w:r w:rsidRPr="004D51EF">
        <w:rPr>
          <w:rFonts w:cs="David" w:hint="cs"/>
          <w:rtl/>
        </w:rPr>
        <w:t xml:space="preserve"> ממשרד המשפטים תאמר את דברה?</w:t>
      </w:r>
    </w:p>
    <w:p w14:paraId="0C911F18"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רחל </w:t>
      </w:r>
      <w:proofErr w:type="spellStart"/>
      <w:r w:rsidRPr="004D51EF">
        <w:rPr>
          <w:rFonts w:cs="David" w:hint="cs"/>
          <w:u w:val="single"/>
          <w:rtl/>
        </w:rPr>
        <w:t>גוטליב</w:t>
      </w:r>
      <w:proofErr w:type="spellEnd"/>
      <w:r w:rsidRPr="004D51EF">
        <w:rPr>
          <w:rFonts w:cs="David" w:hint="cs"/>
          <w:u w:val="single"/>
          <w:rtl/>
        </w:rPr>
        <w:t>:</w:t>
      </w:r>
    </w:p>
    <w:p w14:paraId="3662A30D" w14:textId="77777777" w:rsidR="004D51EF" w:rsidRPr="004D51EF" w:rsidRDefault="004D51EF" w:rsidP="004D51EF">
      <w:pPr>
        <w:bidi/>
        <w:rPr>
          <w:rFonts w:cs="David" w:hint="cs"/>
          <w:rtl/>
        </w:rPr>
      </w:pPr>
    </w:p>
    <w:p w14:paraId="01160092" w14:textId="77777777" w:rsidR="004D51EF" w:rsidRPr="004D51EF" w:rsidRDefault="004D51EF" w:rsidP="004D51EF">
      <w:pPr>
        <w:bidi/>
        <w:rPr>
          <w:rFonts w:cs="David" w:hint="cs"/>
          <w:rtl/>
        </w:rPr>
      </w:pPr>
      <w:r w:rsidRPr="004D51EF">
        <w:rPr>
          <w:rFonts w:cs="David" w:hint="cs"/>
          <w:rtl/>
        </w:rPr>
        <w:tab/>
        <w:t xml:space="preserve">הצעת החוק הזאת </w:t>
      </w:r>
      <w:r w:rsidRPr="004D51EF">
        <w:rPr>
          <w:rFonts w:cs="David"/>
          <w:rtl/>
        </w:rPr>
        <w:t>–</w:t>
      </w:r>
      <w:r w:rsidRPr="004D51EF">
        <w:rPr>
          <w:rFonts w:cs="David" w:hint="cs"/>
          <w:rtl/>
        </w:rPr>
        <w:t xml:space="preserve"> עיקרה הוא הארכת תוקפן של תקנות שעת חירום (יהודה והשומרון), שמאז 67' מוארכות מעת לעת, לאחרונה לפני חמש שנים. </w:t>
      </w:r>
    </w:p>
    <w:p w14:paraId="44208228" w14:textId="77777777" w:rsidR="004D51EF" w:rsidRPr="004D51EF" w:rsidRDefault="004D51EF" w:rsidP="004D51EF">
      <w:pPr>
        <w:bidi/>
        <w:rPr>
          <w:rFonts w:cs="David" w:hint="cs"/>
          <w:rtl/>
        </w:rPr>
      </w:pPr>
    </w:p>
    <w:p w14:paraId="2E2E1D50" w14:textId="77777777" w:rsidR="004D51EF" w:rsidRPr="004D51EF" w:rsidRDefault="004D51EF" w:rsidP="004D51EF">
      <w:pPr>
        <w:bidi/>
        <w:rPr>
          <w:rFonts w:cs="David" w:hint="cs"/>
          <w:rtl/>
        </w:rPr>
      </w:pPr>
      <w:r w:rsidRPr="004D51EF">
        <w:rPr>
          <w:rFonts w:cs="David" w:hint="cs"/>
          <w:rtl/>
        </w:rPr>
        <w:tab/>
        <w:t xml:space="preserve">הצעת החוק מציעה הארכה לחמש שנים נוספות. </w:t>
      </w:r>
    </w:p>
    <w:p w14:paraId="3A2750C4"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11524CB8" w14:textId="77777777" w:rsidR="004D51EF" w:rsidRPr="004D51EF" w:rsidRDefault="004D51EF" w:rsidP="004D51EF">
      <w:pPr>
        <w:bidi/>
        <w:rPr>
          <w:rFonts w:cs="David" w:hint="cs"/>
          <w:rtl/>
        </w:rPr>
      </w:pPr>
    </w:p>
    <w:p w14:paraId="1D55D655" w14:textId="77777777" w:rsidR="004D51EF" w:rsidRPr="004D51EF" w:rsidRDefault="004D51EF" w:rsidP="004D51EF">
      <w:pPr>
        <w:bidi/>
        <w:rPr>
          <w:rFonts w:cs="David" w:hint="cs"/>
          <w:rtl/>
        </w:rPr>
      </w:pPr>
      <w:r w:rsidRPr="004D51EF">
        <w:rPr>
          <w:rFonts w:cs="David" w:hint="cs"/>
          <w:rtl/>
        </w:rPr>
        <w:tab/>
        <w:t xml:space="preserve"> מתי מסתיימת התקופה?</w:t>
      </w:r>
    </w:p>
    <w:p w14:paraId="010C4A28"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רחל </w:t>
      </w:r>
      <w:proofErr w:type="spellStart"/>
      <w:r w:rsidRPr="004D51EF">
        <w:rPr>
          <w:rFonts w:cs="David" w:hint="cs"/>
          <w:u w:val="single"/>
          <w:rtl/>
        </w:rPr>
        <w:t>גוטליב</w:t>
      </w:r>
      <w:proofErr w:type="spellEnd"/>
      <w:r w:rsidRPr="004D51EF">
        <w:rPr>
          <w:rFonts w:cs="David" w:hint="cs"/>
          <w:u w:val="single"/>
          <w:rtl/>
        </w:rPr>
        <w:t>:</w:t>
      </w:r>
    </w:p>
    <w:p w14:paraId="4F859AC0" w14:textId="77777777" w:rsidR="004D51EF" w:rsidRPr="004D51EF" w:rsidRDefault="004D51EF" w:rsidP="004D51EF">
      <w:pPr>
        <w:bidi/>
        <w:rPr>
          <w:rFonts w:cs="David" w:hint="cs"/>
          <w:rtl/>
        </w:rPr>
      </w:pPr>
    </w:p>
    <w:p w14:paraId="538E96C2" w14:textId="77777777" w:rsidR="004D51EF" w:rsidRPr="004D51EF" w:rsidRDefault="004D51EF" w:rsidP="004D51EF">
      <w:pPr>
        <w:bidi/>
        <w:rPr>
          <w:rFonts w:cs="David" w:hint="cs"/>
          <w:rtl/>
        </w:rPr>
      </w:pPr>
      <w:r w:rsidRPr="004D51EF">
        <w:rPr>
          <w:rFonts w:cs="David" w:hint="cs"/>
          <w:rtl/>
        </w:rPr>
        <w:tab/>
        <w:t xml:space="preserve">בסוף החודש הנוכחי. בנוסף, יש בהצעה תיקונים מסוימים בתקנות לעניין הגדרת "אזור", לעניין הגדרת "שטחי המועצה הפלסטינית" ולעניין צו עיכוב יציאה מהארץ </w:t>
      </w:r>
      <w:r w:rsidRPr="004D51EF">
        <w:rPr>
          <w:rFonts w:cs="David"/>
          <w:rtl/>
        </w:rPr>
        <w:t>–</w:t>
      </w:r>
      <w:r w:rsidRPr="004D51EF">
        <w:rPr>
          <w:rFonts w:cs="David" w:hint="cs"/>
          <w:rtl/>
        </w:rPr>
        <w:t xml:space="preserve"> תיקונים שהתבקשו נוכח סיום הממשל הצבאי בחבל עזה וההתנתקות. </w:t>
      </w:r>
    </w:p>
    <w:p w14:paraId="203A8212" w14:textId="77777777" w:rsidR="004D51EF" w:rsidRPr="004D51EF" w:rsidRDefault="004D51EF" w:rsidP="004D51EF">
      <w:pPr>
        <w:bidi/>
        <w:rPr>
          <w:rFonts w:cs="David" w:hint="cs"/>
          <w:rtl/>
        </w:rPr>
      </w:pPr>
    </w:p>
    <w:p w14:paraId="7F9CAE19" w14:textId="77777777" w:rsidR="004D51EF" w:rsidRPr="004D51EF" w:rsidRDefault="004D51EF" w:rsidP="004D51EF">
      <w:pPr>
        <w:bidi/>
        <w:rPr>
          <w:rFonts w:cs="David" w:hint="cs"/>
          <w:rtl/>
        </w:rPr>
      </w:pPr>
      <w:r w:rsidRPr="004D51EF">
        <w:rPr>
          <w:rFonts w:cs="David" w:hint="cs"/>
          <w:rtl/>
        </w:rPr>
        <w:tab/>
        <w:t xml:space="preserve">הטעם לכך שאנחנו מבקשים את הפטור מחובת הנחה הוא בגלל המועד הקצר שנותר להשלמת החקיקה </w:t>
      </w:r>
      <w:r w:rsidRPr="004D51EF">
        <w:rPr>
          <w:rFonts w:cs="David"/>
          <w:rtl/>
        </w:rPr>
        <w:t>–</w:t>
      </w:r>
      <w:r w:rsidRPr="004D51EF">
        <w:rPr>
          <w:rFonts w:cs="David" w:hint="cs"/>
          <w:rtl/>
        </w:rPr>
        <w:t xml:space="preserve"> עד סוף החודש הזה אנחנו צריכים להיות לאחר שהחוק הזה עבר.</w:t>
      </w:r>
    </w:p>
    <w:p w14:paraId="38CFF2D0" w14:textId="77777777" w:rsidR="004D51EF" w:rsidRPr="004D51EF" w:rsidRDefault="004D51EF" w:rsidP="004D51EF">
      <w:pPr>
        <w:bidi/>
        <w:rPr>
          <w:rFonts w:cs="David" w:hint="cs"/>
          <w:rtl/>
        </w:rPr>
      </w:pPr>
    </w:p>
    <w:p w14:paraId="1CA2E79D" w14:textId="77777777" w:rsidR="004D51EF" w:rsidRPr="004D51EF" w:rsidRDefault="004D51EF" w:rsidP="004D51EF">
      <w:pPr>
        <w:bidi/>
        <w:rPr>
          <w:rFonts w:cs="David" w:hint="cs"/>
          <w:rtl/>
        </w:rPr>
      </w:pPr>
      <w:r w:rsidRPr="004D51EF">
        <w:rPr>
          <w:rFonts w:cs="David" w:hint="cs"/>
          <w:rtl/>
        </w:rPr>
        <w:tab/>
        <w:t xml:space="preserve">מדובר בחוק שהוא חשוב ביותר להסדרת היחסים המשפטיים בין מדינת ישראל לבין שטחי האזור, החלת הדין הפלילי הישראלי על ישראלים באזור, החלת חוקים שונים של חוקי מדינת ישראל על ישראלים באזור, ומערכת יחסים בין האזור ושטחי המועצה הפלסטינית </w:t>
      </w:r>
      <w:r w:rsidRPr="004D51EF">
        <w:rPr>
          <w:rFonts w:cs="David"/>
          <w:rtl/>
        </w:rPr>
        <w:t>–</w:t>
      </w:r>
      <w:r w:rsidRPr="004D51EF">
        <w:rPr>
          <w:rFonts w:cs="David" w:hint="cs"/>
          <w:rtl/>
        </w:rPr>
        <w:t xml:space="preserve"> כפי שהוגדרו בהסכם </w:t>
      </w:r>
      <w:r w:rsidRPr="004D51EF">
        <w:rPr>
          <w:rFonts w:cs="David"/>
          <w:rtl/>
        </w:rPr>
        <w:t>–</w:t>
      </w:r>
      <w:r w:rsidRPr="004D51EF">
        <w:rPr>
          <w:rFonts w:cs="David" w:hint="cs"/>
          <w:rtl/>
        </w:rPr>
        <w:t xml:space="preserve"> לבין מדינת ישראל: אפשרות ביצוע צווי מעצר בישראל, אפשרות ביצוע צווי מעצר שניתנו על-ידי בתי-משפט בישראל באזור, וכולי. </w:t>
      </w:r>
    </w:p>
    <w:p w14:paraId="309C218A" w14:textId="77777777" w:rsidR="004D51EF" w:rsidRPr="004D51EF" w:rsidRDefault="004D51EF" w:rsidP="004D51EF">
      <w:pPr>
        <w:bidi/>
        <w:rPr>
          <w:rFonts w:cs="David" w:hint="cs"/>
          <w:rtl/>
        </w:rPr>
      </w:pPr>
    </w:p>
    <w:p w14:paraId="70BF8B1D" w14:textId="77777777" w:rsidR="004D51EF" w:rsidRPr="004D51EF" w:rsidRDefault="004D51EF" w:rsidP="004D51EF">
      <w:pPr>
        <w:bidi/>
        <w:rPr>
          <w:rFonts w:cs="David" w:hint="cs"/>
          <w:rtl/>
        </w:rPr>
      </w:pPr>
      <w:r w:rsidRPr="004D51EF">
        <w:rPr>
          <w:rFonts w:cs="David" w:hint="cs"/>
          <w:rtl/>
        </w:rPr>
        <w:tab/>
        <w:t xml:space="preserve">מדובר בחוק חשוב ביותר, חיוני ביותר, ולכן אנחנו מבקשים את הפטור מחובת הנחה. </w:t>
      </w:r>
    </w:p>
    <w:p w14:paraId="7F48CB85"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26B4B46A" w14:textId="77777777" w:rsidR="004D51EF" w:rsidRPr="004D51EF" w:rsidRDefault="004D51EF" w:rsidP="004D51EF">
      <w:pPr>
        <w:bidi/>
        <w:rPr>
          <w:rFonts w:cs="David" w:hint="cs"/>
          <w:rtl/>
        </w:rPr>
      </w:pPr>
    </w:p>
    <w:p w14:paraId="7D7A0D29" w14:textId="77777777" w:rsidR="004D51EF" w:rsidRPr="004D51EF" w:rsidRDefault="004D51EF" w:rsidP="004D51EF">
      <w:pPr>
        <w:bidi/>
        <w:rPr>
          <w:rFonts w:cs="David" w:hint="cs"/>
          <w:rtl/>
        </w:rPr>
      </w:pPr>
      <w:r w:rsidRPr="004D51EF">
        <w:rPr>
          <w:rFonts w:cs="David" w:hint="cs"/>
          <w:rtl/>
        </w:rPr>
        <w:tab/>
        <w:t xml:space="preserve"> אני מודה לך, גברתי. חבר הכנסת סער, בבקשה.</w:t>
      </w:r>
    </w:p>
    <w:p w14:paraId="4E57E91C" w14:textId="77777777" w:rsidR="004D51EF" w:rsidRPr="004D51EF" w:rsidRDefault="004D51EF" w:rsidP="004D51EF">
      <w:pPr>
        <w:bidi/>
        <w:rPr>
          <w:rFonts w:cs="David"/>
          <w:rtl/>
        </w:rPr>
      </w:pPr>
      <w:r w:rsidRPr="004D51EF">
        <w:rPr>
          <w:rFonts w:cs="David"/>
          <w:rtl/>
        </w:rPr>
        <w:br/>
      </w:r>
    </w:p>
    <w:p w14:paraId="1D96C3E5" w14:textId="77777777" w:rsidR="004D51EF" w:rsidRPr="004D51EF" w:rsidRDefault="004D51EF" w:rsidP="004D51EF">
      <w:pPr>
        <w:bidi/>
        <w:rPr>
          <w:rFonts w:cs="David" w:hint="cs"/>
          <w:u w:val="single"/>
          <w:rtl/>
        </w:rPr>
      </w:pPr>
      <w:r w:rsidRPr="004D51EF">
        <w:rPr>
          <w:rFonts w:cs="David"/>
          <w:rtl/>
        </w:rPr>
        <w:br w:type="page"/>
      </w:r>
      <w:r w:rsidRPr="004D51EF">
        <w:rPr>
          <w:rFonts w:cs="David" w:hint="cs"/>
          <w:u w:val="single"/>
          <w:rtl/>
        </w:rPr>
        <w:lastRenderedPageBreak/>
        <w:t>גדעון סער:</w:t>
      </w:r>
    </w:p>
    <w:p w14:paraId="3BE5F12C" w14:textId="77777777" w:rsidR="004D51EF" w:rsidRPr="004D51EF" w:rsidRDefault="004D51EF" w:rsidP="004D51EF">
      <w:pPr>
        <w:bidi/>
        <w:rPr>
          <w:rFonts w:cs="David" w:hint="cs"/>
          <w:u w:val="single"/>
          <w:rtl/>
        </w:rPr>
      </w:pPr>
    </w:p>
    <w:p w14:paraId="7F61FBAC" w14:textId="77777777" w:rsidR="004D51EF" w:rsidRPr="004D51EF" w:rsidRDefault="004D51EF" w:rsidP="004D51EF">
      <w:pPr>
        <w:bidi/>
        <w:rPr>
          <w:rFonts w:cs="David" w:hint="cs"/>
          <w:rtl/>
        </w:rPr>
      </w:pPr>
      <w:r w:rsidRPr="004D51EF">
        <w:rPr>
          <w:rFonts w:cs="David" w:hint="cs"/>
          <w:rtl/>
        </w:rPr>
        <w:tab/>
        <w:t xml:space="preserve"> גברתי היושבת-ראש, אני רוצה לפנות לכל חברי הוועדה, ובעיקר ליושבת-ראש הוועדה ולמי שממלא בפועל את תפקיד יושב-ראש הקואליציה.</w:t>
      </w:r>
    </w:p>
    <w:p w14:paraId="6D00FBC1" w14:textId="77777777" w:rsidR="004D51EF" w:rsidRPr="004D51EF" w:rsidRDefault="004D51EF" w:rsidP="004D51EF">
      <w:pPr>
        <w:bidi/>
        <w:rPr>
          <w:rFonts w:cs="David" w:hint="cs"/>
          <w:rtl/>
        </w:rPr>
      </w:pPr>
    </w:p>
    <w:p w14:paraId="59C70822" w14:textId="77777777" w:rsidR="004D51EF" w:rsidRPr="004D51EF" w:rsidRDefault="004D51EF" w:rsidP="004D51EF">
      <w:pPr>
        <w:bidi/>
        <w:rPr>
          <w:rFonts w:cs="David" w:hint="cs"/>
          <w:rtl/>
        </w:rPr>
      </w:pPr>
      <w:r w:rsidRPr="004D51EF">
        <w:rPr>
          <w:rFonts w:cs="David" w:hint="cs"/>
          <w:rtl/>
        </w:rPr>
        <w:tab/>
        <w:t xml:space="preserve">על יסוד הניסיון שלי גם, הנושא של בקשות לפטור מחובת הנחה איננו יכול להיות נושא אוטומטי, ופה אם אנחנו נאשר את הבקשה הזאת </w:t>
      </w:r>
      <w:r w:rsidRPr="004D51EF">
        <w:rPr>
          <w:rFonts w:cs="David"/>
          <w:rtl/>
        </w:rPr>
        <w:t>–</w:t>
      </w:r>
      <w:r w:rsidRPr="004D51EF">
        <w:rPr>
          <w:rFonts w:cs="David" w:hint="cs"/>
          <w:rtl/>
        </w:rPr>
        <w:t xml:space="preserve"> אנחנו נעשה טעות קשה. </w:t>
      </w:r>
    </w:p>
    <w:p w14:paraId="438FE548" w14:textId="77777777" w:rsidR="004D51EF" w:rsidRPr="004D51EF" w:rsidRDefault="004D51EF" w:rsidP="004D51EF">
      <w:pPr>
        <w:bidi/>
        <w:rPr>
          <w:rFonts w:cs="David" w:hint="cs"/>
          <w:rtl/>
        </w:rPr>
      </w:pPr>
    </w:p>
    <w:p w14:paraId="025BC856" w14:textId="77777777" w:rsidR="004D51EF" w:rsidRPr="004D51EF" w:rsidRDefault="004D51EF" w:rsidP="004D51EF">
      <w:pPr>
        <w:bidi/>
        <w:rPr>
          <w:rFonts w:cs="David" w:hint="cs"/>
          <w:rtl/>
        </w:rPr>
      </w:pPr>
      <w:r w:rsidRPr="004D51EF">
        <w:rPr>
          <w:rFonts w:cs="David" w:hint="cs"/>
          <w:rtl/>
        </w:rPr>
        <w:tab/>
        <w:t xml:space="preserve">אני הסתכלתי על הצעת החוק </w:t>
      </w:r>
      <w:r w:rsidRPr="004D51EF">
        <w:rPr>
          <w:rFonts w:cs="David"/>
          <w:rtl/>
        </w:rPr>
        <w:t>–</w:t>
      </w:r>
      <w:r w:rsidRPr="004D51EF">
        <w:rPr>
          <w:rFonts w:cs="David" w:hint="cs"/>
          <w:rtl/>
        </w:rPr>
        <w:t xml:space="preserve"> למרות שהיא הונחה רק עכשיו. התקנות עומדות לפוג ב-30 ביוני, דהיינו כמעט חודש ימים מהיום. כל החוק הוא פחות מעמוד אחד. זה לא איזשהו חוק מורכב אשר נדרש זמן רציני על מנת להכין אותו. זהו חוק קצרצר, שהבקשה לפטור מחובת הנחה- המשמעות היחידה שלה היא שהוועדה הזאת הופכת לאיזושהי תעשייה.</w:t>
      </w:r>
    </w:p>
    <w:p w14:paraId="1621422B" w14:textId="77777777" w:rsidR="004D51EF" w:rsidRPr="004D51EF" w:rsidRDefault="004D51EF" w:rsidP="004D51EF">
      <w:pPr>
        <w:bidi/>
        <w:rPr>
          <w:rFonts w:cs="David" w:hint="cs"/>
          <w:rtl/>
        </w:rPr>
      </w:pPr>
    </w:p>
    <w:p w14:paraId="14F42492" w14:textId="77777777" w:rsidR="004D51EF" w:rsidRPr="004D51EF" w:rsidRDefault="004D51EF" w:rsidP="004D51EF">
      <w:pPr>
        <w:bidi/>
        <w:rPr>
          <w:rFonts w:cs="David" w:hint="cs"/>
          <w:rtl/>
        </w:rPr>
      </w:pPr>
      <w:r w:rsidRPr="004D51EF">
        <w:rPr>
          <w:rFonts w:cs="David" w:hint="cs"/>
          <w:rtl/>
        </w:rPr>
        <w:tab/>
        <w:t xml:space="preserve">אני רוצה לומר לחברי הוועדה </w:t>
      </w:r>
      <w:r w:rsidRPr="004D51EF">
        <w:rPr>
          <w:rFonts w:cs="David"/>
          <w:rtl/>
        </w:rPr>
        <w:t>–</w:t>
      </w:r>
      <w:r w:rsidRPr="004D51EF">
        <w:rPr>
          <w:rFonts w:cs="David" w:hint="cs"/>
          <w:rtl/>
        </w:rPr>
        <w:t xml:space="preserve"> אני ניסיתי לעיין בהצעה בדקות הללו </w:t>
      </w:r>
      <w:r w:rsidRPr="004D51EF">
        <w:rPr>
          <w:rFonts w:cs="David"/>
          <w:rtl/>
        </w:rPr>
        <w:t>–</w:t>
      </w:r>
      <w:r w:rsidRPr="004D51EF">
        <w:rPr>
          <w:rFonts w:cs="David" w:hint="cs"/>
          <w:rtl/>
        </w:rPr>
        <w:t xml:space="preserve"> בין היתר אנחנו מתקנים את ההגדרה של "שטחי הרשות הפלסטינית", וכוללים את כל שטחי הרצועה כאשר גם בהתאם לחקיקה שעקבה אחר ההתנתקות, לא עשינו את זה. </w:t>
      </w:r>
    </w:p>
    <w:p w14:paraId="752BC150" w14:textId="77777777" w:rsidR="004D51EF" w:rsidRPr="004D51EF" w:rsidRDefault="004D51EF" w:rsidP="004D51EF">
      <w:pPr>
        <w:bidi/>
        <w:rPr>
          <w:rFonts w:cs="David" w:hint="cs"/>
          <w:rtl/>
        </w:rPr>
      </w:pPr>
    </w:p>
    <w:p w14:paraId="2AA416D2" w14:textId="77777777" w:rsidR="004D51EF" w:rsidRPr="004D51EF" w:rsidRDefault="004D51EF" w:rsidP="004D51EF">
      <w:pPr>
        <w:bidi/>
        <w:rPr>
          <w:rFonts w:cs="David" w:hint="cs"/>
          <w:rtl/>
        </w:rPr>
      </w:pPr>
      <w:r w:rsidRPr="004D51EF">
        <w:rPr>
          <w:rFonts w:cs="David" w:hint="cs"/>
          <w:rtl/>
        </w:rPr>
        <w:tab/>
        <w:t xml:space="preserve">זאת אומרת, הדבר הזה הוא איננו דבר שגרתי בגדר הארכת התקנות, ובגדר דבר שיש לו איזושהי משמעות. </w:t>
      </w:r>
    </w:p>
    <w:p w14:paraId="740C3A65" w14:textId="77777777" w:rsidR="004D51EF" w:rsidRPr="004D51EF" w:rsidRDefault="004D51EF" w:rsidP="004D51EF">
      <w:pPr>
        <w:bidi/>
        <w:rPr>
          <w:rFonts w:cs="David" w:hint="cs"/>
          <w:rtl/>
        </w:rPr>
      </w:pPr>
    </w:p>
    <w:p w14:paraId="1429392B" w14:textId="77777777" w:rsidR="004D51EF" w:rsidRPr="004D51EF" w:rsidRDefault="004D51EF" w:rsidP="004D51EF">
      <w:pPr>
        <w:bidi/>
        <w:rPr>
          <w:rFonts w:cs="David" w:hint="cs"/>
          <w:rtl/>
        </w:rPr>
      </w:pPr>
      <w:r w:rsidRPr="004D51EF">
        <w:rPr>
          <w:rFonts w:cs="David" w:hint="cs"/>
          <w:rtl/>
        </w:rPr>
        <w:tab/>
        <w:t xml:space="preserve">שוב, יכול להיות שכאשר נגיע לחוק עצמו </w:t>
      </w:r>
      <w:r w:rsidRPr="004D51EF">
        <w:rPr>
          <w:rFonts w:cs="David"/>
          <w:rtl/>
        </w:rPr>
        <w:t>–</w:t>
      </w:r>
      <w:r w:rsidRPr="004D51EF">
        <w:rPr>
          <w:rFonts w:cs="David" w:hint="cs"/>
          <w:rtl/>
        </w:rPr>
        <w:t xml:space="preserve"> אנחנו נתמוך בזה. לגוף העניין אני לא יכול להגיד שאנחנו מתנגדים כאופוזיציה או כליכוד לחוק הזה - - -</w:t>
      </w:r>
    </w:p>
    <w:p w14:paraId="0C82DF7F"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זהבה </w:t>
      </w:r>
      <w:proofErr w:type="spellStart"/>
      <w:r w:rsidRPr="004D51EF">
        <w:rPr>
          <w:rFonts w:cs="David" w:hint="cs"/>
          <w:u w:val="single"/>
          <w:rtl/>
        </w:rPr>
        <w:t>גלאון</w:t>
      </w:r>
      <w:proofErr w:type="spellEnd"/>
      <w:r w:rsidRPr="004D51EF">
        <w:rPr>
          <w:rFonts w:cs="David" w:hint="cs"/>
          <w:u w:val="single"/>
          <w:rtl/>
        </w:rPr>
        <w:t>:</w:t>
      </w:r>
    </w:p>
    <w:p w14:paraId="13C4B972" w14:textId="77777777" w:rsidR="004D51EF" w:rsidRPr="004D51EF" w:rsidRDefault="004D51EF" w:rsidP="004D51EF">
      <w:pPr>
        <w:bidi/>
        <w:rPr>
          <w:rFonts w:cs="David" w:hint="cs"/>
          <w:rtl/>
        </w:rPr>
      </w:pPr>
    </w:p>
    <w:p w14:paraId="7D0B07A1" w14:textId="77777777" w:rsidR="004D51EF" w:rsidRPr="004D51EF" w:rsidRDefault="004D51EF" w:rsidP="004D51EF">
      <w:pPr>
        <w:bidi/>
        <w:rPr>
          <w:rFonts w:cs="David" w:hint="cs"/>
          <w:rtl/>
        </w:rPr>
      </w:pPr>
      <w:r w:rsidRPr="004D51EF">
        <w:rPr>
          <w:rFonts w:cs="David" w:hint="cs"/>
          <w:rtl/>
        </w:rPr>
        <w:tab/>
        <w:t xml:space="preserve"> כמוני. </w:t>
      </w:r>
    </w:p>
    <w:p w14:paraId="2B3094B0"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01C4FEAE" w14:textId="77777777" w:rsidR="004D51EF" w:rsidRPr="004D51EF" w:rsidRDefault="004D51EF" w:rsidP="004D51EF">
      <w:pPr>
        <w:bidi/>
        <w:rPr>
          <w:rFonts w:cs="David" w:hint="cs"/>
          <w:u w:val="single"/>
          <w:rtl/>
        </w:rPr>
      </w:pPr>
    </w:p>
    <w:p w14:paraId="7D6B0B69" w14:textId="77777777" w:rsidR="004D51EF" w:rsidRPr="004D51EF" w:rsidRDefault="004D51EF" w:rsidP="004D51EF">
      <w:pPr>
        <w:bidi/>
        <w:rPr>
          <w:rFonts w:cs="David" w:hint="cs"/>
          <w:rtl/>
        </w:rPr>
      </w:pPr>
      <w:r w:rsidRPr="004D51EF">
        <w:rPr>
          <w:rFonts w:cs="David" w:hint="cs"/>
          <w:rtl/>
        </w:rPr>
        <w:tab/>
        <w:t xml:space="preserve"> כמו אולי חברת הכנסת </w:t>
      </w:r>
      <w:proofErr w:type="spellStart"/>
      <w:r w:rsidRPr="004D51EF">
        <w:rPr>
          <w:rFonts w:cs="David" w:hint="cs"/>
          <w:rtl/>
        </w:rPr>
        <w:t>גלאון</w:t>
      </w:r>
      <w:proofErr w:type="spellEnd"/>
      <w:r w:rsidRPr="004D51EF">
        <w:rPr>
          <w:rFonts w:cs="David" w:hint="cs"/>
          <w:rtl/>
        </w:rPr>
        <w:t>, אבל אני עכשיו פונה באמת ליושבת-ראש ועדת הכנסת: מה פתאום להניח כזה חוק לפטור מחובת הנחה?</w:t>
      </w:r>
    </w:p>
    <w:p w14:paraId="0EA1AFD0" w14:textId="77777777" w:rsidR="004D51EF" w:rsidRPr="004D51EF" w:rsidRDefault="004D51EF" w:rsidP="004D51EF">
      <w:pPr>
        <w:bidi/>
        <w:rPr>
          <w:rFonts w:cs="David" w:hint="cs"/>
          <w:rtl/>
        </w:rPr>
      </w:pPr>
    </w:p>
    <w:p w14:paraId="6BE281EC" w14:textId="77777777" w:rsidR="004D51EF" w:rsidRPr="004D51EF" w:rsidRDefault="004D51EF" w:rsidP="004D51EF">
      <w:pPr>
        <w:bidi/>
        <w:rPr>
          <w:rFonts w:cs="David" w:hint="cs"/>
          <w:rtl/>
        </w:rPr>
      </w:pPr>
      <w:r w:rsidRPr="004D51EF">
        <w:rPr>
          <w:rFonts w:cs="David" w:hint="cs"/>
          <w:rtl/>
        </w:rPr>
        <w:tab/>
        <w:t xml:space="preserve">אם היו אומרים שזה עומד להסתיים השבוע, ולכן חייבים, זה לא יכול לחכות </w:t>
      </w:r>
      <w:r w:rsidRPr="004D51EF">
        <w:rPr>
          <w:rFonts w:cs="David"/>
          <w:rtl/>
        </w:rPr>
        <w:t>–</w:t>
      </w:r>
      <w:r w:rsidRPr="004D51EF">
        <w:rPr>
          <w:rFonts w:cs="David" w:hint="cs"/>
          <w:rtl/>
        </w:rPr>
        <w:t xml:space="preserve"> כמה זה, 24 שעות?</w:t>
      </w:r>
    </w:p>
    <w:p w14:paraId="6B9F1FE3"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529729B2" w14:textId="77777777" w:rsidR="004D51EF" w:rsidRPr="004D51EF" w:rsidRDefault="004D51EF" w:rsidP="004D51EF">
      <w:pPr>
        <w:bidi/>
        <w:rPr>
          <w:rFonts w:cs="David" w:hint="cs"/>
          <w:rtl/>
        </w:rPr>
      </w:pPr>
    </w:p>
    <w:p w14:paraId="0C27709A" w14:textId="77777777" w:rsidR="004D51EF" w:rsidRPr="004D51EF" w:rsidRDefault="004D51EF" w:rsidP="004D51EF">
      <w:pPr>
        <w:bidi/>
        <w:rPr>
          <w:rFonts w:cs="David" w:hint="cs"/>
          <w:rtl/>
        </w:rPr>
      </w:pPr>
      <w:r w:rsidRPr="004D51EF">
        <w:rPr>
          <w:rFonts w:cs="David" w:hint="cs"/>
          <w:rtl/>
        </w:rPr>
        <w:tab/>
        <w:t xml:space="preserve"> 48 שעות. </w:t>
      </w:r>
    </w:p>
    <w:p w14:paraId="60177CBD"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001952BA" w14:textId="77777777" w:rsidR="004D51EF" w:rsidRPr="004D51EF" w:rsidRDefault="004D51EF" w:rsidP="004D51EF">
      <w:pPr>
        <w:bidi/>
        <w:rPr>
          <w:rFonts w:cs="David" w:hint="cs"/>
          <w:u w:val="single"/>
          <w:rtl/>
        </w:rPr>
      </w:pPr>
    </w:p>
    <w:p w14:paraId="66876AE8" w14:textId="77777777" w:rsidR="004D51EF" w:rsidRPr="004D51EF" w:rsidRDefault="004D51EF" w:rsidP="004D51EF">
      <w:pPr>
        <w:bidi/>
        <w:rPr>
          <w:rFonts w:cs="David" w:hint="cs"/>
          <w:rtl/>
        </w:rPr>
      </w:pPr>
      <w:r w:rsidRPr="004D51EF">
        <w:rPr>
          <w:rFonts w:cs="David" w:hint="cs"/>
          <w:rtl/>
        </w:rPr>
        <w:tab/>
        <w:t xml:space="preserve">48 שעות, אז מה יקרה? במקרה הכי קיצוני אנחנו נצביע ביום שני הבא, נכון? </w:t>
      </w:r>
    </w:p>
    <w:p w14:paraId="741D2F1B"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קריאות:</w:t>
      </w:r>
    </w:p>
    <w:p w14:paraId="1EA50AB5" w14:textId="77777777" w:rsidR="004D51EF" w:rsidRPr="004D51EF" w:rsidRDefault="004D51EF" w:rsidP="004D51EF">
      <w:pPr>
        <w:bidi/>
        <w:rPr>
          <w:rFonts w:cs="David" w:hint="cs"/>
          <w:u w:val="single"/>
          <w:rtl/>
        </w:rPr>
      </w:pPr>
    </w:p>
    <w:p w14:paraId="3C988ACF" w14:textId="77777777" w:rsidR="004D51EF" w:rsidRPr="004D51EF" w:rsidRDefault="004D51EF" w:rsidP="004D51EF">
      <w:pPr>
        <w:bidi/>
        <w:rPr>
          <w:rFonts w:cs="David" w:hint="cs"/>
          <w:rtl/>
        </w:rPr>
      </w:pPr>
      <w:r w:rsidRPr="004D51EF">
        <w:rPr>
          <w:rFonts w:cs="David" w:hint="cs"/>
          <w:rtl/>
        </w:rPr>
        <w:tab/>
        <w:t>- - -</w:t>
      </w:r>
    </w:p>
    <w:p w14:paraId="431204DC" w14:textId="77777777" w:rsidR="004D51EF" w:rsidRPr="004D51EF" w:rsidRDefault="004D51EF" w:rsidP="004D51EF">
      <w:pPr>
        <w:bidi/>
        <w:rPr>
          <w:rFonts w:cs="David" w:hint="cs"/>
          <w:rtl/>
        </w:rPr>
      </w:pPr>
    </w:p>
    <w:p w14:paraId="255147B6" w14:textId="77777777" w:rsidR="004D51EF" w:rsidRPr="004D51EF" w:rsidRDefault="004D51EF" w:rsidP="004D51EF">
      <w:pPr>
        <w:bidi/>
        <w:rPr>
          <w:rFonts w:cs="David" w:hint="cs"/>
          <w:u w:val="single"/>
          <w:rtl/>
        </w:rPr>
      </w:pPr>
      <w:r w:rsidRPr="004D51EF">
        <w:rPr>
          <w:rFonts w:cs="David" w:hint="cs"/>
          <w:u w:val="single"/>
          <w:rtl/>
        </w:rPr>
        <w:t>גדעון סער:</w:t>
      </w:r>
    </w:p>
    <w:p w14:paraId="3A38D826" w14:textId="77777777" w:rsidR="004D51EF" w:rsidRPr="004D51EF" w:rsidRDefault="004D51EF" w:rsidP="004D51EF">
      <w:pPr>
        <w:bidi/>
        <w:rPr>
          <w:rFonts w:cs="David" w:hint="cs"/>
          <w:u w:val="single"/>
          <w:rtl/>
        </w:rPr>
      </w:pPr>
    </w:p>
    <w:p w14:paraId="31C90B23" w14:textId="77777777" w:rsidR="004D51EF" w:rsidRPr="004D51EF" w:rsidRDefault="004D51EF" w:rsidP="004D51EF">
      <w:pPr>
        <w:bidi/>
        <w:rPr>
          <w:rFonts w:cs="David" w:hint="cs"/>
          <w:rtl/>
        </w:rPr>
      </w:pPr>
      <w:r w:rsidRPr="004D51EF">
        <w:rPr>
          <w:rFonts w:cs="David" w:hint="cs"/>
          <w:rtl/>
        </w:rPr>
        <w:tab/>
        <w:t xml:space="preserve">יש כללי משחק. כשחייבים </w:t>
      </w:r>
      <w:r w:rsidRPr="004D51EF">
        <w:rPr>
          <w:rFonts w:cs="David"/>
          <w:rtl/>
        </w:rPr>
        <w:t>–</w:t>
      </w:r>
      <w:r w:rsidRPr="004D51EF">
        <w:rPr>
          <w:rFonts w:cs="David" w:hint="cs"/>
          <w:rtl/>
        </w:rPr>
        <w:t xml:space="preserve"> אז הקואליציה אומרת חייבים, האופוזיציה לפעמים אומרת: או.</w:t>
      </w:r>
      <w:proofErr w:type="spellStart"/>
      <w:r w:rsidRPr="004D51EF">
        <w:rPr>
          <w:rFonts w:cs="David" w:hint="cs"/>
          <w:rtl/>
        </w:rPr>
        <w:t>קיי</w:t>
      </w:r>
      <w:proofErr w:type="spellEnd"/>
      <w:r w:rsidRPr="004D51EF">
        <w:rPr>
          <w:rFonts w:cs="David" w:hint="cs"/>
          <w:rtl/>
        </w:rPr>
        <w:t>, בוחנת את העניין לגופו, לפעמים רוצה להילחם. פה לא חייבים, פשוט עושים מאיתנו צחוק כוועדת כנסת. אין שום סיבה אם יש זמן עד ה-30 ביוני. החוק הזה הוא בסך הכול חוק של ארבעה סעיפים, על מה אנחנו מתבקשים לתת פטור מחובת הנחה?</w:t>
      </w:r>
    </w:p>
    <w:p w14:paraId="08BD15AF" w14:textId="77777777" w:rsidR="004D51EF" w:rsidRPr="004D51EF" w:rsidRDefault="004D51EF" w:rsidP="004D51EF">
      <w:pPr>
        <w:bidi/>
        <w:rPr>
          <w:rFonts w:cs="David"/>
          <w:rtl/>
        </w:rPr>
      </w:pPr>
      <w:r w:rsidRPr="004D51EF">
        <w:rPr>
          <w:rFonts w:cs="David"/>
          <w:rtl/>
        </w:rPr>
        <w:br/>
      </w:r>
    </w:p>
    <w:p w14:paraId="58F5977D" w14:textId="77777777" w:rsidR="004D51EF" w:rsidRPr="004D51EF" w:rsidRDefault="004D51EF" w:rsidP="004D51EF">
      <w:pPr>
        <w:bidi/>
        <w:rPr>
          <w:rFonts w:cs="David" w:hint="cs"/>
          <w:rtl/>
        </w:rPr>
      </w:pPr>
      <w:r w:rsidRPr="004D51EF">
        <w:rPr>
          <w:rFonts w:cs="David"/>
          <w:rtl/>
        </w:rPr>
        <w:br w:type="page"/>
      </w:r>
      <w:r w:rsidRPr="004D51EF">
        <w:rPr>
          <w:rFonts w:cs="David" w:hint="cs"/>
          <w:u w:val="single"/>
          <w:rtl/>
        </w:rPr>
        <w:t>היו"ר רוחמה אברהם:</w:t>
      </w:r>
    </w:p>
    <w:p w14:paraId="60C18A19" w14:textId="77777777" w:rsidR="004D51EF" w:rsidRPr="004D51EF" w:rsidRDefault="004D51EF" w:rsidP="004D51EF">
      <w:pPr>
        <w:bidi/>
        <w:rPr>
          <w:rFonts w:cs="David" w:hint="cs"/>
          <w:rtl/>
        </w:rPr>
      </w:pPr>
    </w:p>
    <w:p w14:paraId="7BDBCC4D" w14:textId="77777777" w:rsidR="004D51EF" w:rsidRPr="004D51EF" w:rsidRDefault="004D51EF" w:rsidP="004D51EF">
      <w:pPr>
        <w:bidi/>
        <w:rPr>
          <w:rFonts w:cs="David" w:hint="cs"/>
          <w:rtl/>
        </w:rPr>
      </w:pPr>
      <w:r w:rsidRPr="004D51EF">
        <w:rPr>
          <w:rFonts w:cs="David" w:hint="cs"/>
          <w:rtl/>
        </w:rPr>
        <w:tab/>
        <w:t xml:space="preserve"> אני מודה לך, אדוני, אלא שהטיעון הנגדי </w:t>
      </w:r>
      <w:r w:rsidRPr="004D51EF">
        <w:rPr>
          <w:rFonts w:cs="David"/>
          <w:rtl/>
        </w:rPr>
        <w:t>–</w:t>
      </w:r>
      <w:r w:rsidRPr="004D51EF">
        <w:rPr>
          <w:rFonts w:cs="David" w:hint="cs"/>
          <w:rtl/>
        </w:rPr>
        <w:t xml:space="preserve"> שבעיני הוא מאוד </w:t>
      </w:r>
      <w:proofErr w:type="spellStart"/>
      <w:r w:rsidRPr="004D51EF">
        <w:rPr>
          <w:rFonts w:cs="David" w:hint="cs"/>
          <w:rtl/>
        </w:rPr>
        <w:t>מאוד</w:t>
      </w:r>
      <w:proofErr w:type="spellEnd"/>
      <w:r w:rsidRPr="004D51EF">
        <w:rPr>
          <w:rFonts w:cs="David" w:hint="cs"/>
          <w:rtl/>
        </w:rPr>
        <w:t xml:space="preserve"> חשוב </w:t>
      </w:r>
      <w:r w:rsidRPr="004D51EF">
        <w:rPr>
          <w:rFonts w:cs="David"/>
          <w:rtl/>
        </w:rPr>
        <w:t>–</w:t>
      </w:r>
      <w:r w:rsidRPr="004D51EF">
        <w:rPr>
          <w:rFonts w:cs="David" w:hint="cs"/>
          <w:rtl/>
        </w:rPr>
        <w:t xml:space="preserve"> הוא כזה.  הרי לא אחת נהגנו להאשים את משרדי הממשלה בעבודה הרשלנית שלהם, שהם מביאים לנו חוק מאוד </w:t>
      </w:r>
      <w:proofErr w:type="spellStart"/>
      <w:r w:rsidRPr="004D51EF">
        <w:rPr>
          <w:rFonts w:cs="David" w:hint="cs"/>
          <w:rtl/>
        </w:rPr>
        <w:t>מאוד</w:t>
      </w:r>
      <w:proofErr w:type="spellEnd"/>
      <w:r w:rsidRPr="004D51EF">
        <w:rPr>
          <w:rFonts w:cs="David" w:hint="cs"/>
          <w:rtl/>
        </w:rPr>
        <w:t xml:space="preserve"> חשוב יומיים לפני שמאשרים אותו, ואיך אנחנו חברי הכנסת יכולים ללמוד חוק כזה חשוב, איך יכולים להיכנס לסוגיית תיקון החוק בצורה יעילה ונכונה, כפי שנדרש בכל פרלמנט, במיוחד בפרלמנט שלנו. </w:t>
      </w:r>
    </w:p>
    <w:p w14:paraId="3A39A367" w14:textId="77777777" w:rsidR="004D51EF" w:rsidRPr="004D51EF" w:rsidRDefault="004D51EF" w:rsidP="004D51EF">
      <w:pPr>
        <w:bidi/>
        <w:rPr>
          <w:rFonts w:cs="David" w:hint="cs"/>
          <w:rtl/>
        </w:rPr>
      </w:pPr>
    </w:p>
    <w:p w14:paraId="503E82F4" w14:textId="77777777" w:rsidR="004D51EF" w:rsidRPr="004D51EF" w:rsidRDefault="004D51EF" w:rsidP="004D51EF">
      <w:pPr>
        <w:bidi/>
        <w:rPr>
          <w:rFonts w:cs="David" w:hint="cs"/>
          <w:rtl/>
        </w:rPr>
      </w:pPr>
      <w:r w:rsidRPr="004D51EF">
        <w:rPr>
          <w:rFonts w:cs="David" w:hint="cs"/>
          <w:rtl/>
        </w:rPr>
        <w:tab/>
        <w:t xml:space="preserve">אני חושבת שעצם העובדה שסוף סוף הממשלה באה חודש ימים לפני הזמן ואומרת: נכון, החוק הזה הוא אולי קצר וחשוב - - </w:t>
      </w:r>
    </w:p>
    <w:p w14:paraId="0932B0FF"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78BCDEC1" w14:textId="77777777" w:rsidR="004D51EF" w:rsidRPr="004D51EF" w:rsidRDefault="004D51EF" w:rsidP="004D51EF">
      <w:pPr>
        <w:bidi/>
        <w:rPr>
          <w:rFonts w:cs="David" w:hint="cs"/>
          <w:u w:val="single"/>
          <w:rtl/>
        </w:rPr>
      </w:pPr>
    </w:p>
    <w:p w14:paraId="00BA9431" w14:textId="77777777" w:rsidR="004D51EF" w:rsidRPr="004D51EF" w:rsidRDefault="004D51EF" w:rsidP="004D51EF">
      <w:pPr>
        <w:bidi/>
        <w:rPr>
          <w:rFonts w:cs="David" w:hint="cs"/>
          <w:rtl/>
        </w:rPr>
      </w:pPr>
      <w:r w:rsidRPr="004D51EF">
        <w:rPr>
          <w:rFonts w:cs="David" w:hint="cs"/>
          <w:rtl/>
        </w:rPr>
        <w:tab/>
        <w:t xml:space="preserve"> אפשר לחוקק בצורה רגילה, לא צריך פטור. </w:t>
      </w:r>
    </w:p>
    <w:p w14:paraId="10D3DBDE"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2AA692BE" w14:textId="77777777" w:rsidR="004D51EF" w:rsidRPr="004D51EF" w:rsidRDefault="004D51EF" w:rsidP="004D51EF">
      <w:pPr>
        <w:bidi/>
        <w:rPr>
          <w:rFonts w:cs="David" w:hint="cs"/>
          <w:rtl/>
        </w:rPr>
      </w:pPr>
    </w:p>
    <w:p w14:paraId="53583FC1" w14:textId="77777777" w:rsidR="004D51EF" w:rsidRPr="004D51EF" w:rsidRDefault="004D51EF" w:rsidP="004D51EF">
      <w:pPr>
        <w:bidi/>
        <w:rPr>
          <w:rFonts w:cs="David" w:hint="cs"/>
          <w:rtl/>
        </w:rPr>
      </w:pPr>
      <w:r w:rsidRPr="004D51EF">
        <w:rPr>
          <w:rFonts w:cs="David" w:hint="cs"/>
          <w:rtl/>
        </w:rPr>
        <w:tab/>
        <w:t xml:space="preserve">- - אני מבקשת את הפטור הזה כדי להיערך לו בזמן. </w:t>
      </w:r>
    </w:p>
    <w:p w14:paraId="7B929E32"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42CBECD5" w14:textId="77777777" w:rsidR="004D51EF" w:rsidRPr="004D51EF" w:rsidRDefault="004D51EF" w:rsidP="004D51EF">
      <w:pPr>
        <w:bidi/>
        <w:rPr>
          <w:rFonts w:cs="David" w:hint="cs"/>
          <w:u w:val="single"/>
          <w:rtl/>
        </w:rPr>
      </w:pPr>
    </w:p>
    <w:p w14:paraId="24498D35" w14:textId="77777777" w:rsidR="004D51EF" w:rsidRPr="004D51EF" w:rsidRDefault="004D51EF" w:rsidP="004D51EF">
      <w:pPr>
        <w:bidi/>
        <w:rPr>
          <w:rFonts w:cs="David" w:hint="cs"/>
          <w:rtl/>
        </w:rPr>
      </w:pPr>
      <w:r w:rsidRPr="004D51EF">
        <w:rPr>
          <w:rFonts w:cs="David" w:hint="cs"/>
          <w:rtl/>
        </w:rPr>
        <w:tab/>
        <w:t xml:space="preserve"> גברתי היושבת-ראש, אין שום בעיה. אני מציע באמת לשקול בראייה שלך כיושבת-ראש ועדת הכנסת. הרי מה שאת אמרת הוא בדיוק נכון. מאחר שהממשלה הביאה זאת בזמן </w:t>
      </w:r>
      <w:r w:rsidRPr="004D51EF">
        <w:rPr>
          <w:rFonts w:cs="David"/>
          <w:rtl/>
        </w:rPr>
        <w:t>–</w:t>
      </w:r>
      <w:r w:rsidRPr="004D51EF">
        <w:rPr>
          <w:rFonts w:cs="David" w:hint="cs"/>
          <w:rtl/>
        </w:rPr>
        <w:t xml:space="preserve"> את נאבקת נגד חוק ההסדרים, באת ואמרת שצריך להיות הליך חקיקה תקין. פה בסך הכול יש זמן להליך חקיקה תקין. אותו זמן </w:t>
      </w:r>
      <w:proofErr w:type="spellStart"/>
      <w:r w:rsidRPr="004D51EF">
        <w:rPr>
          <w:rFonts w:cs="David" w:hint="cs"/>
          <w:rtl/>
        </w:rPr>
        <w:t>מינימלי</w:t>
      </w:r>
      <w:proofErr w:type="spellEnd"/>
      <w:r w:rsidRPr="004D51EF">
        <w:rPr>
          <w:rFonts w:cs="David" w:hint="cs"/>
          <w:rtl/>
        </w:rPr>
        <w:t xml:space="preserve"> של 48 שעות </w:t>
      </w:r>
      <w:r w:rsidRPr="004D51EF">
        <w:rPr>
          <w:rFonts w:cs="David"/>
          <w:rtl/>
        </w:rPr>
        <w:t>–</w:t>
      </w:r>
      <w:r w:rsidRPr="004D51EF">
        <w:rPr>
          <w:rFonts w:cs="David" w:hint="cs"/>
          <w:rtl/>
        </w:rPr>
        <w:t xml:space="preserve"> שהוא נקוב בתקנון להצעת חוק ממשלתית- זה המינימום של המינימום, ובמקרה הזה אם אין כורח, למה לתת את הפטור?</w:t>
      </w:r>
    </w:p>
    <w:p w14:paraId="34BAFE53"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04BB885A" w14:textId="77777777" w:rsidR="004D51EF" w:rsidRPr="004D51EF" w:rsidRDefault="004D51EF" w:rsidP="004D51EF">
      <w:pPr>
        <w:bidi/>
        <w:rPr>
          <w:rFonts w:cs="David" w:hint="cs"/>
          <w:rtl/>
        </w:rPr>
      </w:pPr>
    </w:p>
    <w:p w14:paraId="296AA223" w14:textId="77777777" w:rsidR="004D51EF" w:rsidRPr="004D51EF" w:rsidRDefault="004D51EF" w:rsidP="004D51EF">
      <w:pPr>
        <w:bidi/>
        <w:rPr>
          <w:rFonts w:cs="David" w:hint="cs"/>
          <w:rtl/>
        </w:rPr>
      </w:pPr>
      <w:r w:rsidRPr="004D51EF">
        <w:rPr>
          <w:rFonts w:cs="David" w:hint="cs"/>
          <w:rtl/>
        </w:rPr>
        <w:tab/>
        <w:t xml:space="preserve"> נשמע את תשובתה של עורכת-דין רחל </w:t>
      </w:r>
      <w:proofErr w:type="spellStart"/>
      <w:r w:rsidRPr="004D51EF">
        <w:rPr>
          <w:rFonts w:cs="David" w:hint="cs"/>
          <w:rtl/>
        </w:rPr>
        <w:t>גוטליב</w:t>
      </w:r>
      <w:proofErr w:type="spellEnd"/>
      <w:r w:rsidRPr="004D51EF">
        <w:rPr>
          <w:rFonts w:cs="David" w:hint="cs"/>
          <w:rtl/>
        </w:rPr>
        <w:t>.</w:t>
      </w:r>
    </w:p>
    <w:p w14:paraId="7ADAF074"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רחל </w:t>
      </w:r>
      <w:proofErr w:type="spellStart"/>
      <w:r w:rsidRPr="004D51EF">
        <w:rPr>
          <w:rFonts w:cs="David" w:hint="cs"/>
          <w:u w:val="single"/>
          <w:rtl/>
        </w:rPr>
        <w:t>גוטליב</w:t>
      </w:r>
      <w:proofErr w:type="spellEnd"/>
      <w:r w:rsidRPr="004D51EF">
        <w:rPr>
          <w:rFonts w:cs="David" w:hint="cs"/>
          <w:u w:val="single"/>
          <w:rtl/>
        </w:rPr>
        <w:t>:</w:t>
      </w:r>
    </w:p>
    <w:p w14:paraId="3C4786E1" w14:textId="77777777" w:rsidR="004D51EF" w:rsidRPr="004D51EF" w:rsidRDefault="004D51EF" w:rsidP="004D51EF">
      <w:pPr>
        <w:bidi/>
        <w:rPr>
          <w:rFonts w:cs="David" w:hint="cs"/>
          <w:rtl/>
        </w:rPr>
      </w:pPr>
    </w:p>
    <w:p w14:paraId="1F0E3F94" w14:textId="77777777" w:rsidR="004D51EF" w:rsidRPr="004D51EF" w:rsidRDefault="004D51EF" w:rsidP="004D51EF">
      <w:pPr>
        <w:bidi/>
        <w:rPr>
          <w:rFonts w:cs="David" w:hint="cs"/>
          <w:rtl/>
        </w:rPr>
      </w:pPr>
      <w:r w:rsidRPr="004D51EF">
        <w:rPr>
          <w:rFonts w:cs="David" w:hint="cs"/>
          <w:rtl/>
        </w:rPr>
        <w:tab/>
        <w:t>בגלל חשיבותו החיונית של החוק ועל מנת למנוע מצב, כמו שאדוני אומר: זה נכון שזהו חוק קצר, אבל נדרש בו בכל זאת דיון, אנחנו ביקשנו את הפטור מחובת הנחה על מנת לאפשר זמן מספיק לדון בוועדות בהצעת החוק הזאת.</w:t>
      </w:r>
    </w:p>
    <w:p w14:paraId="00A9E271" w14:textId="77777777" w:rsidR="004D51EF" w:rsidRPr="004D51EF" w:rsidRDefault="004D51EF" w:rsidP="004D51EF">
      <w:pPr>
        <w:bidi/>
        <w:rPr>
          <w:rFonts w:cs="David" w:hint="cs"/>
          <w:rtl/>
        </w:rPr>
      </w:pPr>
    </w:p>
    <w:p w14:paraId="1060BC15" w14:textId="77777777" w:rsidR="004D51EF" w:rsidRPr="004D51EF" w:rsidRDefault="004D51EF" w:rsidP="004D51EF">
      <w:pPr>
        <w:bidi/>
        <w:rPr>
          <w:rFonts w:cs="David" w:hint="cs"/>
          <w:rtl/>
        </w:rPr>
      </w:pPr>
      <w:r w:rsidRPr="004D51EF">
        <w:rPr>
          <w:rFonts w:cs="David" w:hint="cs"/>
          <w:rtl/>
        </w:rPr>
        <w:tab/>
        <w:t>אם לא תתקבל בקשתנו - - -</w:t>
      </w:r>
    </w:p>
    <w:p w14:paraId="6A1C197D"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530ACE07" w14:textId="77777777" w:rsidR="004D51EF" w:rsidRPr="004D51EF" w:rsidRDefault="004D51EF" w:rsidP="004D51EF">
      <w:pPr>
        <w:bidi/>
        <w:rPr>
          <w:rFonts w:cs="David" w:hint="cs"/>
          <w:u w:val="single"/>
          <w:rtl/>
        </w:rPr>
      </w:pPr>
    </w:p>
    <w:p w14:paraId="608EBD34" w14:textId="77777777" w:rsidR="004D51EF" w:rsidRPr="004D51EF" w:rsidRDefault="004D51EF" w:rsidP="004D51EF">
      <w:pPr>
        <w:bidi/>
        <w:rPr>
          <w:rFonts w:cs="David" w:hint="cs"/>
          <w:rtl/>
        </w:rPr>
      </w:pPr>
      <w:r w:rsidRPr="004D51EF">
        <w:rPr>
          <w:rFonts w:cs="David" w:hint="cs"/>
          <w:rtl/>
        </w:rPr>
        <w:tab/>
        <w:t xml:space="preserve"> מה יקרה? נצביע ביום רביעי במקום ביום שני או שלישי, זה כל מה שיקרה.</w:t>
      </w:r>
    </w:p>
    <w:p w14:paraId="5EFD6BD9" w14:textId="77777777" w:rsidR="004D51EF" w:rsidRPr="004D51EF" w:rsidRDefault="004D51EF" w:rsidP="004D51EF">
      <w:pPr>
        <w:bidi/>
        <w:rPr>
          <w:rFonts w:cs="David" w:hint="cs"/>
          <w:rtl/>
        </w:rPr>
      </w:pPr>
      <w:r w:rsidRPr="004D51EF">
        <w:rPr>
          <w:rFonts w:cs="David"/>
          <w:rtl/>
        </w:rPr>
        <w:br/>
      </w:r>
      <w:r w:rsidRPr="004D51EF">
        <w:rPr>
          <w:rFonts w:cs="David" w:hint="cs"/>
          <w:u w:val="single"/>
          <w:rtl/>
        </w:rPr>
        <w:t xml:space="preserve">רחל </w:t>
      </w:r>
      <w:proofErr w:type="spellStart"/>
      <w:r w:rsidRPr="004D51EF">
        <w:rPr>
          <w:rFonts w:cs="David" w:hint="cs"/>
          <w:u w:val="single"/>
          <w:rtl/>
        </w:rPr>
        <w:t>גוטליב</w:t>
      </w:r>
      <w:proofErr w:type="spellEnd"/>
      <w:r w:rsidRPr="004D51EF">
        <w:rPr>
          <w:rFonts w:cs="David" w:hint="cs"/>
          <w:u w:val="single"/>
          <w:rtl/>
        </w:rPr>
        <w:t>:</w:t>
      </w:r>
    </w:p>
    <w:p w14:paraId="3B1F5C9E" w14:textId="77777777" w:rsidR="004D51EF" w:rsidRPr="004D51EF" w:rsidRDefault="004D51EF" w:rsidP="004D51EF">
      <w:pPr>
        <w:bidi/>
        <w:rPr>
          <w:rFonts w:cs="David" w:hint="cs"/>
          <w:rtl/>
        </w:rPr>
      </w:pPr>
    </w:p>
    <w:p w14:paraId="3D30EBBF" w14:textId="77777777" w:rsidR="004D51EF" w:rsidRPr="004D51EF" w:rsidRDefault="004D51EF" w:rsidP="004D51EF">
      <w:pPr>
        <w:bidi/>
        <w:rPr>
          <w:rFonts w:cs="David" w:hint="cs"/>
          <w:rtl/>
        </w:rPr>
      </w:pPr>
      <w:r w:rsidRPr="004D51EF">
        <w:rPr>
          <w:rFonts w:cs="David" w:hint="cs"/>
          <w:rtl/>
        </w:rPr>
        <w:tab/>
        <w:t xml:space="preserve">ומתי יתקיים דיון בוועדה? </w:t>
      </w:r>
    </w:p>
    <w:p w14:paraId="18D0C9C4"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1CD933B4" w14:textId="77777777" w:rsidR="004D51EF" w:rsidRPr="004D51EF" w:rsidRDefault="004D51EF" w:rsidP="004D51EF">
      <w:pPr>
        <w:bidi/>
        <w:rPr>
          <w:rFonts w:cs="David" w:hint="cs"/>
          <w:u w:val="single"/>
          <w:rtl/>
        </w:rPr>
      </w:pPr>
    </w:p>
    <w:p w14:paraId="53A14F84" w14:textId="77777777" w:rsidR="004D51EF" w:rsidRPr="004D51EF" w:rsidRDefault="004D51EF" w:rsidP="004D51EF">
      <w:pPr>
        <w:bidi/>
        <w:rPr>
          <w:rFonts w:cs="David" w:hint="cs"/>
          <w:rtl/>
        </w:rPr>
      </w:pPr>
      <w:r w:rsidRPr="004D51EF">
        <w:rPr>
          <w:rFonts w:cs="David" w:hint="cs"/>
          <w:rtl/>
        </w:rPr>
        <w:tab/>
        <w:t xml:space="preserve"> יהיה דיון בוועדה בשבוע הבא בכל מקרה.</w:t>
      </w:r>
    </w:p>
    <w:p w14:paraId="6E744D99" w14:textId="77777777" w:rsidR="004D51EF" w:rsidRPr="004D51EF" w:rsidRDefault="004D51EF" w:rsidP="004D51EF">
      <w:pPr>
        <w:bidi/>
        <w:rPr>
          <w:rFonts w:cs="David" w:hint="cs"/>
          <w:rtl/>
        </w:rPr>
      </w:pPr>
    </w:p>
    <w:p w14:paraId="7ED1CDD4" w14:textId="77777777" w:rsidR="004D51EF" w:rsidRPr="004D51EF" w:rsidRDefault="004D51EF" w:rsidP="004D51EF">
      <w:pPr>
        <w:bidi/>
        <w:rPr>
          <w:rFonts w:cs="David" w:hint="cs"/>
          <w:u w:val="single"/>
          <w:rtl/>
        </w:rPr>
      </w:pPr>
      <w:r w:rsidRPr="004D51EF">
        <w:rPr>
          <w:rFonts w:cs="David" w:hint="cs"/>
          <w:u w:val="single"/>
          <w:rtl/>
        </w:rPr>
        <w:t>קריאות:</w:t>
      </w:r>
    </w:p>
    <w:p w14:paraId="51D249E8" w14:textId="77777777" w:rsidR="004D51EF" w:rsidRPr="004D51EF" w:rsidRDefault="004D51EF" w:rsidP="004D51EF">
      <w:pPr>
        <w:bidi/>
        <w:rPr>
          <w:rFonts w:cs="David" w:hint="cs"/>
          <w:u w:val="single"/>
          <w:rtl/>
        </w:rPr>
      </w:pPr>
    </w:p>
    <w:p w14:paraId="0B6A27EB" w14:textId="77777777" w:rsidR="004D51EF" w:rsidRPr="004D51EF" w:rsidRDefault="004D51EF" w:rsidP="004D51EF">
      <w:pPr>
        <w:bidi/>
        <w:rPr>
          <w:rFonts w:cs="David" w:hint="cs"/>
          <w:rtl/>
        </w:rPr>
      </w:pPr>
      <w:r w:rsidRPr="004D51EF">
        <w:rPr>
          <w:rFonts w:cs="David" w:hint="cs"/>
          <w:rtl/>
        </w:rPr>
        <w:tab/>
        <w:t>- - -</w:t>
      </w:r>
    </w:p>
    <w:p w14:paraId="028A25A9" w14:textId="77777777" w:rsidR="004D51EF" w:rsidRPr="004D51EF" w:rsidRDefault="004D51EF" w:rsidP="004D51EF">
      <w:pPr>
        <w:bidi/>
        <w:rPr>
          <w:rFonts w:cs="David" w:hint="cs"/>
          <w:u w:val="single"/>
          <w:rtl/>
        </w:rPr>
      </w:pPr>
    </w:p>
    <w:p w14:paraId="08D37C38" w14:textId="77777777" w:rsidR="004D51EF" w:rsidRPr="004D51EF" w:rsidRDefault="004D51EF" w:rsidP="004D51EF">
      <w:pPr>
        <w:bidi/>
        <w:rPr>
          <w:rFonts w:cs="David" w:hint="cs"/>
          <w:u w:val="single"/>
          <w:rtl/>
        </w:rPr>
      </w:pPr>
      <w:r w:rsidRPr="004D51EF">
        <w:rPr>
          <w:rFonts w:cs="David" w:hint="cs"/>
          <w:u w:val="single"/>
          <w:rtl/>
        </w:rPr>
        <w:t>היו"ר רוחמה אברהם:</w:t>
      </w:r>
    </w:p>
    <w:p w14:paraId="34513030" w14:textId="77777777" w:rsidR="004D51EF" w:rsidRPr="004D51EF" w:rsidRDefault="004D51EF" w:rsidP="004D51EF">
      <w:pPr>
        <w:bidi/>
        <w:rPr>
          <w:rFonts w:cs="David" w:hint="cs"/>
          <w:u w:val="single"/>
          <w:rtl/>
        </w:rPr>
      </w:pPr>
    </w:p>
    <w:p w14:paraId="29B2629E" w14:textId="77777777" w:rsidR="004D51EF" w:rsidRPr="004D51EF" w:rsidRDefault="004D51EF" w:rsidP="004D51EF">
      <w:pPr>
        <w:bidi/>
        <w:rPr>
          <w:rFonts w:cs="David" w:hint="cs"/>
          <w:rtl/>
        </w:rPr>
      </w:pPr>
      <w:r w:rsidRPr="004D51EF">
        <w:rPr>
          <w:rFonts w:cs="David" w:hint="cs"/>
          <w:rtl/>
        </w:rPr>
        <w:tab/>
        <w:t>אני עוברת להצבעה. מי בעד מתן פטור מחובת הנחה להצעת החוק? מי מתנגד? מי נמנע?</w:t>
      </w:r>
    </w:p>
    <w:p w14:paraId="3B7E130A" w14:textId="77777777" w:rsidR="004D51EF" w:rsidRPr="004D51EF" w:rsidRDefault="004D51EF" w:rsidP="004D51EF">
      <w:pPr>
        <w:bidi/>
        <w:jc w:val="center"/>
        <w:rPr>
          <w:rFonts w:cs="David" w:hint="cs"/>
          <w:b/>
          <w:bCs/>
          <w:rtl/>
        </w:rPr>
      </w:pPr>
      <w:r w:rsidRPr="004D51EF">
        <w:rPr>
          <w:rFonts w:cs="David" w:hint="cs"/>
          <w:b/>
          <w:bCs/>
          <w:rtl/>
        </w:rPr>
        <w:t>ה צ ב ע ה</w:t>
      </w:r>
    </w:p>
    <w:p w14:paraId="6EAD3B56" w14:textId="77777777" w:rsidR="004D51EF" w:rsidRPr="004D51EF" w:rsidRDefault="004D51EF" w:rsidP="004D51EF">
      <w:pPr>
        <w:bidi/>
        <w:jc w:val="center"/>
        <w:rPr>
          <w:rFonts w:cs="David" w:hint="cs"/>
          <w:b/>
          <w:bCs/>
          <w:rtl/>
        </w:rPr>
      </w:pPr>
    </w:p>
    <w:p w14:paraId="06CA4C87" w14:textId="77777777" w:rsidR="004D51EF" w:rsidRPr="004D51EF" w:rsidRDefault="004D51EF" w:rsidP="004D51EF">
      <w:pPr>
        <w:bidi/>
        <w:jc w:val="center"/>
        <w:rPr>
          <w:rFonts w:cs="David" w:hint="cs"/>
          <w:rtl/>
        </w:rPr>
      </w:pPr>
      <w:r w:rsidRPr="004D51EF">
        <w:rPr>
          <w:rFonts w:cs="David" w:hint="cs"/>
          <w:rtl/>
        </w:rPr>
        <w:t xml:space="preserve">בעד </w:t>
      </w:r>
      <w:r w:rsidRPr="004D51EF">
        <w:rPr>
          <w:rFonts w:cs="David"/>
          <w:rtl/>
        </w:rPr>
        <w:t>–</w:t>
      </w:r>
      <w:r w:rsidRPr="004D51EF">
        <w:rPr>
          <w:rFonts w:cs="David" w:hint="cs"/>
          <w:rtl/>
        </w:rPr>
        <w:t xml:space="preserve"> 8</w:t>
      </w:r>
    </w:p>
    <w:p w14:paraId="19E69B4E" w14:textId="77777777" w:rsidR="004D51EF" w:rsidRPr="004D51EF" w:rsidRDefault="004D51EF" w:rsidP="004D51EF">
      <w:pPr>
        <w:bidi/>
        <w:jc w:val="center"/>
        <w:rPr>
          <w:rFonts w:cs="David" w:hint="cs"/>
          <w:rtl/>
        </w:rPr>
      </w:pPr>
      <w:r w:rsidRPr="004D51EF">
        <w:rPr>
          <w:rFonts w:cs="David" w:hint="cs"/>
          <w:rtl/>
        </w:rPr>
        <w:t xml:space="preserve">נגד </w:t>
      </w:r>
      <w:r w:rsidRPr="004D51EF">
        <w:rPr>
          <w:rFonts w:cs="David"/>
          <w:rtl/>
        </w:rPr>
        <w:t>–</w:t>
      </w:r>
      <w:r w:rsidRPr="004D51EF">
        <w:rPr>
          <w:rFonts w:cs="David" w:hint="cs"/>
          <w:rtl/>
        </w:rPr>
        <w:t xml:space="preserve"> 3</w:t>
      </w:r>
    </w:p>
    <w:p w14:paraId="3EE0C505" w14:textId="77777777" w:rsidR="004D51EF" w:rsidRPr="004D51EF" w:rsidRDefault="004D51EF" w:rsidP="004D51EF">
      <w:pPr>
        <w:bidi/>
        <w:jc w:val="center"/>
        <w:rPr>
          <w:rFonts w:cs="David" w:hint="cs"/>
          <w:rtl/>
        </w:rPr>
      </w:pPr>
      <w:r w:rsidRPr="004D51EF">
        <w:rPr>
          <w:rFonts w:cs="David" w:hint="cs"/>
          <w:rtl/>
        </w:rPr>
        <w:t xml:space="preserve">נמנעים </w:t>
      </w:r>
      <w:r w:rsidRPr="004D51EF">
        <w:rPr>
          <w:rFonts w:cs="David"/>
          <w:rtl/>
        </w:rPr>
        <w:t>–</w:t>
      </w:r>
      <w:r w:rsidRPr="004D51EF">
        <w:rPr>
          <w:rFonts w:cs="David" w:hint="cs"/>
          <w:rtl/>
        </w:rPr>
        <w:t xml:space="preserve"> אין</w:t>
      </w:r>
    </w:p>
    <w:p w14:paraId="4FF327CF" w14:textId="77777777" w:rsidR="004D51EF" w:rsidRPr="004D51EF" w:rsidRDefault="004D51EF" w:rsidP="004D51EF">
      <w:pPr>
        <w:bidi/>
        <w:jc w:val="center"/>
        <w:rPr>
          <w:rFonts w:cs="David" w:hint="cs"/>
          <w:rtl/>
        </w:rPr>
      </w:pPr>
      <w:r w:rsidRPr="004D51EF">
        <w:rPr>
          <w:rFonts w:cs="David" w:hint="cs"/>
          <w:rtl/>
        </w:rPr>
        <w:t xml:space="preserve">בקשת הממשלה להקדמת הדיון בהצעת חוק לתיקון ולהארכת תוקפן של תקנות שעת חירום (יהודה והשומרון וחבל עזה </w:t>
      </w:r>
      <w:r w:rsidRPr="004D51EF">
        <w:rPr>
          <w:rFonts w:cs="David"/>
          <w:rtl/>
        </w:rPr>
        <w:t>–</w:t>
      </w:r>
      <w:r w:rsidRPr="004D51EF">
        <w:rPr>
          <w:rFonts w:cs="David" w:hint="cs"/>
          <w:rtl/>
        </w:rPr>
        <w:t xml:space="preserve"> שיפוט בעבירות ועזרה משפטית), </w:t>
      </w:r>
      <w:proofErr w:type="spellStart"/>
      <w:r w:rsidRPr="004D51EF">
        <w:rPr>
          <w:rFonts w:cs="David" w:hint="cs"/>
          <w:rtl/>
        </w:rPr>
        <w:t>התשס"ז</w:t>
      </w:r>
      <w:proofErr w:type="spellEnd"/>
      <w:r w:rsidRPr="004D51EF">
        <w:rPr>
          <w:rFonts w:cs="David" w:hint="cs"/>
          <w:rtl/>
        </w:rPr>
        <w:t>-2007, לפני הקריאה הראשונה, נתקבלה.</w:t>
      </w:r>
    </w:p>
    <w:p w14:paraId="3E4B059E" w14:textId="77777777" w:rsidR="004D51EF" w:rsidRPr="004D51EF" w:rsidRDefault="004D51EF" w:rsidP="004D51EF">
      <w:pPr>
        <w:bidi/>
        <w:jc w:val="center"/>
        <w:rPr>
          <w:rFonts w:cs="David" w:hint="cs"/>
          <w:rtl/>
        </w:rPr>
      </w:pPr>
    </w:p>
    <w:p w14:paraId="5F235AEF" w14:textId="77777777" w:rsidR="004D51EF" w:rsidRPr="004D51EF" w:rsidRDefault="004D51EF" w:rsidP="004D51EF">
      <w:pPr>
        <w:bidi/>
        <w:rPr>
          <w:rFonts w:cs="David" w:hint="cs"/>
          <w:rtl/>
        </w:rPr>
      </w:pPr>
      <w:r w:rsidRPr="004D51EF">
        <w:rPr>
          <w:rFonts w:cs="David" w:hint="cs"/>
          <w:u w:val="single"/>
          <w:rtl/>
        </w:rPr>
        <w:t>היו"ר רוחמה אברהם:</w:t>
      </w:r>
    </w:p>
    <w:p w14:paraId="6A64692D" w14:textId="77777777" w:rsidR="004D51EF" w:rsidRPr="004D51EF" w:rsidRDefault="004D51EF" w:rsidP="004D51EF">
      <w:pPr>
        <w:bidi/>
        <w:rPr>
          <w:rFonts w:cs="David" w:hint="cs"/>
          <w:rtl/>
        </w:rPr>
      </w:pPr>
    </w:p>
    <w:p w14:paraId="2923C1D5" w14:textId="77777777" w:rsidR="004D51EF" w:rsidRPr="004D51EF" w:rsidRDefault="004D51EF" w:rsidP="004D51EF">
      <w:pPr>
        <w:bidi/>
        <w:rPr>
          <w:rFonts w:cs="David" w:hint="cs"/>
          <w:rtl/>
        </w:rPr>
      </w:pPr>
      <w:r w:rsidRPr="004D51EF">
        <w:rPr>
          <w:rFonts w:cs="David" w:hint="cs"/>
          <w:rtl/>
        </w:rPr>
        <w:tab/>
        <w:t xml:space="preserve">בעד הצביעו 8, נגד </w:t>
      </w:r>
      <w:r w:rsidRPr="004D51EF">
        <w:rPr>
          <w:rFonts w:cs="David"/>
          <w:rtl/>
        </w:rPr>
        <w:t>–</w:t>
      </w:r>
      <w:r w:rsidRPr="004D51EF">
        <w:rPr>
          <w:rFonts w:cs="David" w:hint="cs"/>
          <w:rtl/>
        </w:rPr>
        <w:t xml:space="preserve"> 3, לא היו נמנעים. לפיכך, אני קובעת שהצעת החוק קיבלה פטור מחובת הנחה. תודה רבה.</w:t>
      </w:r>
    </w:p>
    <w:p w14:paraId="5BCFE417" w14:textId="77777777" w:rsidR="004D51EF" w:rsidRPr="004D51EF" w:rsidRDefault="004D51EF" w:rsidP="004D51EF">
      <w:pPr>
        <w:bidi/>
        <w:rPr>
          <w:rFonts w:cs="David" w:hint="cs"/>
          <w:u w:val="single"/>
          <w:rtl/>
        </w:rPr>
      </w:pPr>
      <w:r w:rsidRPr="004D51EF">
        <w:rPr>
          <w:rFonts w:cs="David"/>
          <w:rtl/>
        </w:rPr>
        <w:br/>
      </w:r>
      <w:r w:rsidRPr="004D51EF">
        <w:rPr>
          <w:rFonts w:cs="David" w:hint="cs"/>
          <w:u w:val="single"/>
          <w:rtl/>
        </w:rPr>
        <w:t>גדעון סער:</w:t>
      </w:r>
    </w:p>
    <w:p w14:paraId="516E2CC8" w14:textId="77777777" w:rsidR="004D51EF" w:rsidRPr="004D51EF" w:rsidRDefault="004D51EF" w:rsidP="004D51EF">
      <w:pPr>
        <w:bidi/>
        <w:rPr>
          <w:rFonts w:cs="David" w:hint="cs"/>
          <w:u w:val="single"/>
          <w:rtl/>
        </w:rPr>
      </w:pPr>
    </w:p>
    <w:p w14:paraId="0AB8DA1D" w14:textId="77777777" w:rsidR="004D51EF" w:rsidRPr="004D51EF" w:rsidRDefault="004D51EF" w:rsidP="004D51EF">
      <w:pPr>
        <w:bidi/>
        <w:rPr>
          <w:rFonts w:cs="David" w:hint="cs"/>
          <w:rtl/>
        </w:rPr>
      </w:pPr>
      <w:r w:rsidRPr="004D51EF">
        <w:rPr>
          <w:rFonts w:cs="David" w:hint="cs"/>
          <w:rtl/>
        </w:rPr>
        <w:tab/>
        <w:t xml:space="preserve"> אני מבקש רוויזיה, גברתי. </w:t>
      </w:r>
    </w:p>
    <w:p w14:paraId="70943BC3"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01C58EA5" w14:textId="77777777" w:rsidR="004D51EF" w:rsidRPr="004D51EF" w:rsidRDefault="004D51EF" w:rsidP="004D51EF">
      <w:pPr>
        <w:bidi/>
        <w:rPr>
          <w:rFonts w:cs="David" w:hint="cs"/>
          <w:rtl/>
        </w:rPr>
      </w:pPr>
    </w:p>
    <w:p w14:paraId="12FE0B83" w14:textId="77777777" w:rsidR="004D51EF" w:rsidRPr="004D51EF" w:rsidRDefault="004D51EF" w:rsidP="004D51EF">
      <w:pPr>
        <w:bidi/>
        <w:rPr>
          <w:rFonts w:cs="David" w:hint="cs"/>
          <w:rtl/>
        </w:rPr>
      </w:pPr>
      <w:r w:rsidRPr="004D51EF">
        <w:rPr>
          <w:rFonts w:cs="David" w:hint="cs"/>
          <w:rtl/>
        </w:rPr>
        <w:tab/>
        <w:t xml:space="preserve"> דקה לרוויזיה. </w:t>
      </w:r>
    </w:p>
    <w:p w14:paraId="370C6394" w14:textId="77777777" w:rsidR="004D51EF" w:rsidRPr="004D51EF" w:rsidRDefault="004D51EF" w:rsidP="004D51EF">
      <w:pPr>
        <w:bidi/>
        <w:rPr>
          <w:rFonts w:cs="David" w:hint="cs"/>
          <w:rtl/>
        </w:rPr>
      </w:pPr>
      <w:r w:rsidRPr="004D51EF">
        <w:rPr>
          <w:rFonts w:cs="David"/>
          <w:rtl/>
        </w:rPr>
        <w:br/>
      </w:r>
      <w:r w:rsidRPr="004D51EF">
        <w:rPr>
          <w:rFonts w:cs="David" w:hint="cs"/>
          <w:rtl/>
        </w:rPr>
        <w:t xml:space="preserve">הפסקה. </w:t>
      </w:r>
    </w:p>
    <w:p w14:paraId="7154FE14" w14:textId="77777777" w:rsidR="004D51EF" w:rsidRPr="004D51EF" w:rsidRDefault="004D51EF" w:rsidP="004D51EF">
      <w:pPr>
        <w:bidi/>
        <w:rPr>
          <w:rFonts w:cs="David" w:hint="cs"/>
          <w:rtl/>
        </w:rPr>
      </w:pPr>
      <w:r w:rsidRPr="004D51EF">
        <w:rPr>
          <w:rFonts w:cs="David"/>
          <w:rtl/>
        </w:rPr>
        <w:br/>
      </w:r>
      <w:r w:rsidRPr="004D51EF">
        <w:rPr>
          <w:rFonts w:cs="David" w:hint="cs"/>
          <w:u w:val="single"/>
          <w:rtl/>
        </w:rPr>
        <w:t>היו"ר רוחמה אברהם:</w:t>
      </w:r>
    </w:p>
    <w:p w14:paraId="64A432E2" w14:textId="77777777" w:rsidR="004D51EF" w:rsidRPr="004D51EF" w:rsidRDefault="004D51EF" w:rsidP="004D51EF">
      <w:pPr>
        <w:bidi/>
        <w:rPr>
          <w:rFonts w:cs="David" w:hint="cs"/>
          <w:rtl/>
        </w:rPr>
      </w:pPr>
    </w:p>
    <w:p w14:paraId="0A40FE6B" w14:textId="77777777" w:rsidR="004D51EF" w:rsidRPr="004D51EF" w:rsidRDefault="004D51EF" w:rsidP="004D51EF">
      <w:pPr>
        <w:bidi/>
        <w:rPr>
          <w:rFonts w:cs="David" w:hint="cs"/>
          <w:rtl/>
        </w:rPr>
      </w:pPr>
      <w:r w:rsidRPr="004D51EF">
        <w:rPr>
          <w:rFonts w:cs="David" w:hint="cs"/>
          <w:rtl/>
        </w:rPr>
        <w:tab/>
        <w:t xml:space="preserve"> אני מבקשת להצביע על הרוויזיה. מי בעד הרוויזיה שביקש חבר הכנסת סער? מי נגד? מי נמנע?</w:t>
      </w:r>
    </w:p>
    <w:p w14:paraId="7A6CFB13" w14:textId="77777777" w:rsidR="004D51EF" w:rsidRPr="004D51EF" w:rsidRDefault="004D51EF" w:rsidP="004D51EF">
      <w:pPr>
        <w:bidi/>
        <w:jc w:val="center"/>
        <w:rPr>
          <w:rFonts w:cs="David" w:hint="cs"/>
          <w:b/>
          <w:bCs/>
          <w:rtl/>
        </w:rPr>
      </w:pPr>
      <w:r w:rsidRPr="004D51EF">
        <w:rPr>
          <w:rFonts w:cs="David"/>
          <w:rtl/>
        </w:rPr>
        <w:br/>
      </w:r>
      <w:r w:rsidRPr="004D51EF">
        <w:rPr>
          <w:rFonts w:cs="David" w:hint="cs"/>
          <w:b/>
          <w:bCs/>
          <w:rtl/>
        </w:rPr>
        <w:t>ה צ ב ע ה</w:t>
      </w:r>
    </w:p>
    <w:p w14:paraId="41E90E8C" w14:textId="77777777" w:rsidR="004D51EF" w:rsidRPr="004D51EF" w:rsidRDefault="004D51EF" w:rsidP="004D51EF">
      <w:pPr>
        <w:bidi/>
        <w:jc w:val="center"/>
        <w:rPr>
          <w:rFonts w:cs="David" w:hint="cs"/>
          <w:b/>
          <w:bCs/>
          <w:rtl/>
        </w:rPr>
      </w:pPr>
    </w:p>
    <w:p w14:paraId="24DFFA6F" w14:textId="77777777" w:rsidR="004D51EF" w:rsidRPr="004D51EF" w:rsidRDefault="004D51EF" w:rsidP="004D51EF">
      <w:pPr>
        <w:bidi/>
        <w:jc w:val="center"/>
        <w:rPr>
          <w:rFonts w:cs="David" w:hint="cs"/>
          <w:rtl/>
        </w:rPr>
      </w:pPr>
      <w:r w:rsidRPr="004D51EF">
        <w:rPr>
          <w:rFonts w:cs="David" w:hint="cs"/>
          <w:rtl/>
        </w:rPr>
        <w:t xml:space="preserve">בעד </w:t>
      </w:r>
      <w:r w:rsidRPr="004D51EF">
        <w:rPr>
          <w:rFonts w:cs="David"/>
          <w:rtl/>
        </w:rPr>
        <w:t>–</w:t>
      </w:r>
      <w:r w:rsidRPr="004D51EF">
        <w:rPr>
          <w:rFonts w:cs="David" w:hint="cs"/>
          <w:rtl/>
        </w:rPr>
        <w:t xml:space="preserve"> 2</w:t>
      </w:r>
    </w:p>
    <w:p w14:paraId="3F974B8B" w14:textId="77777777" w:rsidR="004D51EF" w:rsidRPr="004D51EF" w:rsidRDefault="004D51EF" w:rsidP="004D51EF">
      <w:pPr>
        <w:bidi/>
        <w:jc w:val="center"/>
        <w:rPr>
          <w:rFonts w:cs="David" w:hint="cs"/>
          <w:rtl/>
        </w:rPr>
      </w:pPr>
      <w:r w:rsidRPr="004D51EF">
        <w:rPr>
          <w:rFonts w:cs="David" w:hint="cs"/>
          <w:rtl/>
        </w:rPr>
        <w:t xml:space="preserve">נגד </w:t>
      </w:r>
      <w:r w:rsidRPr="004D51EF">
        <w:rPr>
          <w:rFonts w:cs="David"/>
          <w:rtl/>
        </w:rPr>
        <w:t>–</w:t>
      </w:r>
      <w:r w:rsidRPr="004D51EF">
        <w:rPr>
          <w:rFonts w:cs="David" w:hint="cs"/>
          <w:rtl/>
        </w:rPr>
        <w:t xml:space="preserve"> 7</w:t>
      </w:r>
    </w:p>
    <w:p w14:paraId="2A39D775" w14:textId="77777777" w:rsidR="004D51EF" w:rsidRPr="004D51EF" w:rsidRDefault="004D51EF" w:rsidP="004D51EF">
      <w:pPr>
        <w:bidi/>
        <w:jc w:val="center"/>
        <w:rPr>
          <w:rFonts w:cs="David" w:hint="cs"/>
          <w:rtl/>
        </w:rPr>
      </w:pPr>
      <w:r w:rsidRPr="004D51EF">
        <w:rPr>
          <w:rFonts w:cs="David" w:hint="cs"/>
          <w:rtl/>
        </w:rPr>
        <w:t xml:space="preserve">נמנעים </w:t>
      </w:r>
      <w:r w:rsidRPr="004D51EF">
        <w:rPr>
          <w:rFonts w:cs="David"/>
          <w:rtl/>
        </w:rPr>
        <w:t>–</w:t>
      </w:r>
      <w:r w:rsidRPr="004D51EF">
        <w:rPr>
          <w:rFonts w:cs="David" w:hint="cs"/>
          <w:rtl/>
        </w:rPr>
        <w:t xml:space="preserve"> אין</w:t>
      </w:r>
    </w:p>
    <w:p w14:paraId="080B73AE" w14:textId="77777777" w:rsidR="004D51EF" w:rsidRPr="004D51EF" w:rsidRDefault="004D51EF" w:rsidP="004D51EF">
      <w:pPr>
        <w:bidi/>
        <w:jc w:val="center"/>
        <w:rPr>
          <w:rFonts w:cs="David" w:hint="cs"/>
          <w:rtl/>
        </w:rPr>
      </w:pPr>
      <w:r w:rsidRPr="004D51EF">
        <w:rPr>
          <w:rFonts w:cs="David" w:hint="cs"/>
          <w:rtl/>
        </w:rPr>
        <w:t>בקשת חבר הכנסת גדעון סער לרוויזיה על החלטת ועדת הכנסת לא נתקבלה.</w:t>
      </w:r>
    </w:p>
    <w:p w14:paraId="3A619B53" w14:textId="77777777" w:rsidR="004D51EF" w:rsidRPr="004D51EF" w:rsidRDefault="004D51EF" w:rsidP="004D51EF">
      <w:pPr>
        <w:bidi/>
        <w:rPr>
          <w:rFonts w:cs="David" w:hint="cs"/>
          <w:rtl/>
        </w:rPr>
      </w:pPr>
    </w:p>
    <w:p w14:paraId="4D909312" w14:textId="77777777" w:rsidR="004D51EF" w:rsidRPr="004D51EF" w:rsidRDefault="004D51EF" w:rsidP="004D51EF">
      <w:pPr>
        <w:bidi/>
        <w:rPr>
          <w:rFonts w:cs="David" w:hint="cs"/>
          <w:rtl/>
        </w:rPr>
      </w:pPr>
      <w:r w:rsidRPr="004D51EF">
        <w:rPr>
          <w:rFonts w:cs="David" w:hint="cs"/>
          <w:rtl/>
        </w:rPr>
        <w:tab/>
      </w:r>
      <w:r w:rsidRPr="004D51EF">
        <w:rPr>
          <w:rFonts w:cs="David"/>
          <w:rtl/>
        </w:rPr>
        <w:br/>
      </w:r>
      <w:r w:rsidRPr="004D51EF">
        <w:rPr>
          <w:rFonts w:cs="David" w:hint="cs"/>
          <w:u w:val="single"/>
          <w:rtl/>
        </w:rPr>
        <w:t>היו"ר רוחמה אברהם:</w:t>
      </w:r>
    </w:p>
    <w:p w14:paraId="3E67042A" w14:textId="77777777" w:rsidR="004D51EF" w:rsidRPr="004D51EF" w:rsidRDefault="004D51EF" w:rsidP="004D51EF">
      <w:pPr>
        <w:bidi/>
        <w:rPr>
          <w:rFonts w:cs="David" w:hint="cs"/>
          <w:rtl/>
        </w:rPr>
      </w:pPr>
    </w:p>
    <w:p w14:paraId="111784F2" w14:textId="77777777" w:rsidR="004D51EF" w:rsidRPr="004D51EF" w:rsidRDefault="004D51EF" w:rsidP="004D51EF">
      <w:pPr>
        <w:bidi/>
        <w:rPr>
          <w:rFonts w:cs="David" w:hint="cs"/>
          <w:rtl/>
        </w:rPr>
      </w:pPr>
      <w:r w:rsidRPr="004D51EF">
        <w:rPr>
          <w:rFonts w:cs="David" w:hint="cs"/>
          <w:rtl/>
        </w:rPr>
        <w:tab/>
        <w:t xml:space="preserve">בעד הצביעו 2,  7 מתנגדים, לא היו נמנעים. לפיכך, אני קובעת שהרוויזיה של חבר הכנסת סער לא התקבלה. </w:t>
      </w:r>
    </w:p>
    <w:p w14:paraId="4E53E88B" w14:textId="77777777" w:rsidR="004D51EF" w:rsidRPr="004D51EF" w:rsidRDefault="004D51EF" w:rsidP="004D51EF">
      <w:pPr>
        <w:bidi/>
        <w:rPr>
          <w:rFonts w:cs="David" w:hint="cs"/>
          <w:rtl/>
        </w:rPr>
      </w:pPr>
    </w:p>
    <w:p w14:paraId="040CF1EB" w14:textId="77777777" w:rsidR="004D51EF" w:rsidRPr="004D51EF" w:rsidRDefault="004D51EF" w:rsidP="004D51EF">
      <w:pPr>
        <w:bidi/>
        <w:rPr>
          <w:rFonts w:cs="David" w:hint="cs"/>
          <w:rtl/>
        </w:rPr>
      </w:pPr>
      <w:r w:rsidRPr="004D51EF">
        <w:rPr>
          <w:rFonts w:cs="David" w:hint="cs"/>
          <w:rtl/>
        </w:rPr>
        <w:tab/>
        <w:t xml:space="preserve">תודה, הישיבה נעולה. </w:t>
      </w:r>
    </w:p>
    <w:p w14:paraId="7FA97A8A" w14:textId="77777777" w:rsidR="00552A80" w:rsidRPr="004D51EF" w:rsidRDefault="004D51EF" w:rsidP="004D51EF">
      <w:pPr>
        <w:bidi/>
        <w:rPr>
          <w:rFonts w:cs="David"/>
        </w:rPr>
      </w:pPr>
      <w:r w:rsidRPr="004D51EF">
        <w:rPr>
          <w:rFonts w:cs="David"/>
          <w:rtl/>
        </w:rPr>
        <w:br/>
      </w:r>
      <w:r w:rsidRPr="004D51EF">
        <w:rPr>
          <w:rFonts w:cs="David" w:hint="cs"/>
          <w:rtl/>
        </w:rPr>
        <w:br/>
        <w:t>הישיבה ננעלה בשעה 10:00.</w:t>
      </w:r>
    </w:p>
    <w:sectPr w:rsidR="00552A80" w:rsidRPr="004D51EF" w:rsidSect="004D51E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4DF0" w14:textId="77777777" w:rsidR="00000000" w:rsidRDefault="004A7F22">
      <w:r>
        <w:separator/>
      </w:r>
    </w:p>
  </w:endnote>
  <w:endnote w:type="continuationSeparator" w:id="0">
    <w:p w14:paraId="6B53D040" w14:textId="77777777" w:rsidR="00000000" w:rsidRDefault="004A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0CDA" w14:textId="77777777" w:rsidR="00000000" w:rsidRDefault="004A7F22">
      <w:r>
        <w:separator/>
      </w:r>
    </w:p>
  </w:footnote>
  <w:footnote w:type="continuationSeparator" w:id="0">
    <w:p w14:paraId="24BA21E2" w14:textId="77777777" w:rsidR="00000000" w:rsidRDefault="004A7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CCAC" w14:textId="77777777" w:rsidR="004D51EF" w:rsidRDefault="004D51E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1B59D88" w14:textId="77777777" w:rsidR="004D51EF" w:rsidRDefault="004D51EF">
    <w:pPr>
      <w:pStyle w:val="Header"/>
      <w:ind w:right="360"/>
      <w:jc w:val="both"/>
      <w:rPr>
        <w:rtl/>
      </w:rPr>
    </w:pPr>
  </w:p>
  <w:p w14:paraId="7F6922F9" w14:textId="77777777" w:rsidR="004D51EF" w:rsidRDefault="004D51EF"/>
  <w:p w14:paraId="7F6FAFFA" w14:textId="77777777" w:rsidR="004D51EF" w:rsidRDefault="004D51EF"/>
  <w:p w14:paraId="7ABEFE08" w14:textId="77777777" w:rsidR="004D51EF" w:rsidRDefault="004D51EF"/>
  <w:p w14:paraId="0C246E9F" w14:textId="77777777" w:rsidR="004D51EF" w:rsidRDefault="004D51EF"/>
  <w:p w14:paraId="6CB48B06" w14:textId="77777777" w:rsidR="004D51EF" w:rsidRDefault="004D51EF"/>
  <w:p w14:paraId="65464709" w14:textId="77777777" w:rsidR="004D51EF" w:rsidRDefault="004D51EF"/>
  <w:p w14:paraId="542006CD" w14:textId="77777777" w:rsidR="004D51EF" w:rsidRDefault="004D51EF"/>
  <w:p w14:paraId="6BB1BAD7" w14:textId="77777777" w:rsidR="004D51EF" w:rsidRDefault="004D51EF"/>
  <w:p w14:paraId="1C59B82D" w14:textId="77777777" w:rsidR="004D51EF" w:rsidRDefault="004D5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7E3C" w14:textId="77777777" w:rsidR="004D51EF" w:rsidRDefault="004D51E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4D3B7FF7" w14:textId="77777777" w:rsidR="004D51EF" w:rsidRDefault="004D51EF">
    <w:pPr>
      <w:pStyle w:val="Header"/>
      <w:ind w:right="360"/>
      <w:jc w:val="both"/>
      <w:rPr>
        <w:rFonts w:hint="cs"/>
        <w:rtl/>
      </w:rPr>
    </w:pPr>
    <w:r>
      <w:rPr>
        <w:rtl/>
      </w:rPr>
      <w:t>ועדת</w:t>
    </w:r>
    <w:r>
      <w:rPr>
        <w:rFonts w:hint="cs"/>
        <w:rtl/>
      </w:rPr>
      <w:t xml:space="preserve"> הכנסת</w:t>
    </w:r>
  </w:p>
  <w:p w14:paraId="7EA8FB19" w14:textId="77777777" w:rsidR="004D51EF" w:rsidRDefault="004D51EF">
    <w:pPr>
      <w:pStyle w:val="Header"/>
      <w:ind w:right="360"/>
      <w:jc w:val="both"/>
      <w:rPr>
        <w:rStyle w:val="PageNumber"/>
        <w:rFonts w:hint="cs"/>
        <w:rtl/>
      </w:rPr>
    </w:pPr>
    <w:r>
      <w:rPr>
        <w:rFonts w:hint="cs"/>
        <w:rtl/>
      </w:rPr>
      <w:t>4.6.2007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5657"/>
    <w:multiLevelType w:val="hybridMultilevel"/>
    <w:tmpl w:val="0E6E1400"/>
    <w:lvl w:ilvl="0" w:tplc="2D3CA4F0">
      <w:start w:val="1"/>
      <w:numFmt w:val="hebrew1"/>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48E7ACF"/>
    <w:multiLevelType w:val="hybridMultilevel"/>
    <w:tmpl w:val="95C64B64"/>
    <w:lvl w:ilvl="0" w:tplc="4FB4153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5701881">
    <w:abstractNumId w:val="1"/>
  </w:num>
  <w:num w:numId="2" w16cid:durableId="45383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8390פרוטוקול_ישיבת_ועדה.doc"/>
    <w:docVar w:name="StartMode" w:val="3"/>
  </w:docVars>
  <w:rsids>
    <w:rsidRoot w:val="009B1C6F"/>
    <w:rsid w:val="002E0338"/>
    <w:rsid w:val="004A7F22"/>
    <w:rsid w:val="004D51EF"/>
    <w:rsid w:val="00552A80"/>
    <w:rsid w:val="00965806"/>
    <w:rsid w:val="009B1C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3183D9"/>
  <w15:chartTrackingRefBased/>
  <w15:docId w15:val="{D9F293AD-FDBF-4259-AEC3-ABD2510B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D51E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D51E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D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1212</Words>
  <Characters>6914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