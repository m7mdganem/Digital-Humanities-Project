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5F9E" w14:textId="77777777" w:rsidR="00A325F7" w:rsidRPr="00A325F7" w:rsidRDefault="00A325F7" w:rsidP="00A325F7">
      <w:pPr>
        <w:pStyle w:val="Heading5"/>
        <w:jc w:val="left"/>
        <w:rPr>
          <w:b/>
          <w:bCs/>
          <w:rtl/>
        </w:rPr>
      </w:pPr>
      <w:r w:rsidRPr="00A325F7">
        <w:rPr>
          <w:b/>
          <w:bCs/>
          <w:rtl/>
        </w:rPr>
        <w:t xml:space="preserve">הכנסת </w:t>
      </w:r>
      <w:r w:rsidRPr="00A325F7">
        <w:rPr>
          <w:rFonts w:hint="cs"/>
          <w:b/>
          <w:bCs/>
          <w:rtl/>
        </w:rPr>
        <w:t>השבע-עשרה</w:t>
      </w:r>
      <w:r w:rsidRPr="00A325F7">
        <w:rPr>
          <w:b/>
          <w:bCs/>
          <w:rtl/>
        </w:rPr>
        <w:tab/>
      </w:r>
      <w:r w:rsidRPr="00A325F7">
        <w:rPr>
          <w:b/>
          <w:bCs/>
          <w:rtl/>
        </w:rPr>
        <w:tab/>
      </w:r>
      <w:r w:rsidRPr="00A325F7">
        <w:rPr>
          <w:b/>
          <w:bCs/>
          <w:rtl/>
        </w:rPr>
        <w:tab/>
      </w:r>
      <w:r w:rsidRPr="00A325F7">
        <w:rPr>
          <w:b/>
          <w:bCs/>
          <w:rtl/>
        </w:rPr>
        <w:tab/>
      </w:r>
      <w:r w:rsidRPr="00A325F7">
        <w:rPr>
          <w:b/>
          <w:bCs/>
          <w:rtl/>
        </w:rPr>
        <w:tab/>
      </w:r>
      <w:r w:rsidRPr="00A325F7">
        <w:rPr>
          <w:b/>
          <w:bCs/>
          <w:rtl/>
        </w:rPr>
        <w:tab/>
      </w:r>
      <w:r w:rsidRPr="00A325F7">
        <w:rPr>
          <w:b/>
          <w:bCs/>
          <w:rtl/>
        </w:rPr>
        <w:tab/>
        <w:t>נוסח לא מתוקן</w:t>
      </w:r>
    </w:p>
    <w:p w14:paraId="5C80DDE1" w14:textId="77777777" w:rsidR="00A325F7" w:rsidRPr="00A325F7" w:rsidRDefault="00A325F7" w:rsidP="00A325F7">
      <w:pPr>
        <w:bidi/>
        <w:rPr>
          <w:rFonts w:cs="David" w:hint="cs"/>
          <w:b/>
          <w:bCs/>
          <w:rtl/>
        </w:rPr>
      </w:pPr>
      <w:r w:rsidRPr="00A325F7">
        <w:rPr>
          <w:rFonts w:cs="David"/>
          <w:b/>
          <w:bCs/>
          <w:rtl/>
        </w:rPr>
        <w:t xml:space="preserve">מושב </w:t>
      </w:r>
      <w:r w:rsidRPr="00A325F7">
        <w:rPr>
          <w:rFonts w:cs="David" w:hint="cs"/>
          <w:b/>
          <w:bCs/>
          <w:rtl/>
        </w:rPr>
        <w:t>שני</w:t>
      </w:r>
    </w:p>
    <w:p w14:paraId="56CCE464" w14:textId="77777777" w:rsidR="00A325F7" w:rsidRPr="00A325F7" w:rsidRDefault="00A325F7" w:rsidP="00A325F7">
      <w:pPr>
        <w:bidi/>
        <w:rPr>
          <w:rFonts w:cs="David"/>
          <w:b/>
          <w:bCs/>
          <w:rtl/>
        </w:rPr>
      </w:pPr>
    </w:p>
    <w:p w14:paraId="0D62C080" w14:textId="77777777" w:rsidR="00A325F7" w:rsidRPr="00A325F7" w:rsidRDefault="00A325F7" w:rsidP="00A325F7">
      <w:pPr>
        <w:bidi/>
        <w:rPr>
          <w:rFonts w:cs="David"/>
          <w:b/>
          <w:bCs/>
          <w:rtl/>
        </w:rPr>
      </w:pPr>
    </w:p>
    <w:p w14:paraId="207F9EC2" w14:textId="77777777" w:rsidR="00A325F7" w:rsidRPr="00A325F7" w:rsidRDefault="00A325F7" w:rsidP="00A325F7">
      <w:pPr>
        <w:bidi/>
        <w:rPr>
          <w:rFonts w:cs="David"/>
          <w:b/>
          <w:bCs/>
          <w:rtl/>
        </w:rPr>
      </w:pPr>
    </w:p>
    <w:p w14:paraId="5AFA2B0D" w14:textId="77777777" w:rsidR="00A325F7" w:rsidRPr="00A325F7" w:rsidRDefault="00A325F7" w:rsidP="00A325F7">
      <w:pPr>
        <w:bidi/>
        <w:jc w:val="center"/>
        <w:rPr>
          <w:rFonts w:cs="David"/>
          <w:b/>
          <w:bCs/>
          <w:rtl/>
        </w:rPr>
      </w:pPr>
    </w:p>
    <w:p w14:paraId="4A5282DD" w14:textId="77777777" w:rsidR="00A325F7" w:rsidRPr="00A325F7" w:rsidRDefault="00A325F7" w:rsidP="00A325F7">
      <w:pPr>
        <w:bidi/>
        <w:jc w:val="center"/>
        <w:rPr>
          <w:rFonts w:cs="David" w:hint="cs"/>
          <w:b/>
          <w:bCs/>
          <w:rtl/>
        </w:rPr>
      </w:pPr>
      <w:r w:rsidRPr="00A325F7">
        <w:rPr>
          <w:rFonts w:cs="David"/>
          <w:b/>
          <w:bCs/>
          <w:rtl/>
        </w:rPr>
        <w:t>פרוטוקול מס'</w:t>
      </w:r>
      <w:r w:rsidRPr="00A325F7">
        <w:rPr>
          <w:rFonts w:cs="David" w:hint="cs"/>
          <w:b/>
          <w:bCs/>
          <w:rtl/>
        </w:rPr>
        <w:t xml:space="preserve"> 127</w:t>
      </w:r>
    </w:p>
    <w:p w14:paraId="5A733CC3" w14:textId="77777777" w:rsidR="00A325F7" w:rsidRPr="00A325F7" w:rsidRDefault="00A325F7" w:rsidP="00A325F7">
      <w:pPr>
        <w:bidi/>
        <w:jc w:val="center"/>
        <w:rPr>
          <w:rFonts w:cs="David" w:hint="cs"/>
          <w:b/>
          <w:bCs/>
          <w:rtl/>
        </w:rPr>
      </w:pPr>
      <w:r w:rsidRPr="00A325F7">
        <w:rPr>
          <w:rFonts w:cs="David" w:hint="cs"/>
          <w:b/>
          <w:bCs/>
          <w:rtl/>
        </w:rPr>
        <w:t>מישיבה משותפת של  ועדת הכנסת עם חברי ועדת האתיקה וחברי הוועדה להכנת כללי אתיקה לחברי הכנסת</w:t>
      </w:r>
    </w:p>
    <w:p w14:paraId="11EEF4F0" w14:textId="77777777" w:rsidR="00A325F7" w:rsidRPr="00A325F7" w:rsidRDefault="00A325F7" w:rsidP="00A325F7">
      <w:pPr>
        <w:bidi/>
        <w:jc w:val="center"/>
        <w:rPr>
          <w:rFonts w:cs="David" w:hint="cs"/>
          <w:b/>
          <w:bCs/>
          <w:u w:val="single"/>
          <w:rtl/>
        </w:rPr>
      </w:pPr>
      <w:r w:rsidRPr="00A325F7">
        <w:rPr>
          <w:rFonts w:cs="David" w:hint="cs"/>
          <w:b/>
          <w:bCs/>
          <w:u w:val="single"/>
          <w:rtl/>
        </w:rPr>
        <w:t xml:space="preserve">יום שלישי, י' בתמוז </w:t>
      </w:r>
      <w:proofErr w:type="spellStart"/>
      <w:r w:rsidRPr="00A325F7">
        <w:rPr>
          <w:rFonts w:cs="David" w:hint="cs"/>
          <w:b/>
          <w:bCs/>
          <w:u w:val="single"/>
          <w:rtl/>
        </w:rPr>
        <w:t>התשס"ו</w:t>
      </w:r>
      <w:proofErr w:type="spellEnd"/>
      <w:r w:rsidRPr="00A325F7">
        <w:rPr>
          <w:rFonts w:cs="David" w:hint="cs"/>
          <w:b/>
          <w:bCs/>
          <w:u w:val="single"/>
          <w:rtl/>
        </w:rPr>
        <w:t xml:space="preserve"> ( 26 ביוני 2007), שעה 14:00</w:t>
      </w:r>
    </w:p>
    <w:p w14:paraId="1737447A" w14:textId="77777777" w:rsidR="00A325F7" w:rsidRPr="00A325F7" w:rsidRDefault="00A325F7" w:rsidP="00A325F7">
      <w:pPr>
        <w:tabs>
          <w:tab w:val="left" w:pos="1221"/>
        </w:tabs>
        <w:bidi/>
        <w:jc w:val="center"/>
        <w:rPr>
          <w:rFonts w:cs="David" w:hint="cs"/>
          <w:b/>
          <w:bCs/>
          <w:u w:val="single"/>
          <w:rtl/>
        </w:rPr>
      </w:pPr>
    </w:p>
    <w:p w14:paraId="3E4AB305" w14:textId="77777777" w:rsidR="00A325F7" w:rsidRPr="00A325F7" w:rsidRDefault="00A325F7" w:rsidP="00A325F7">
      <w:pPr>
        <w:tabs>
          <w:tab w:val="left" w:pos="1221"/>
        </w:tabs>
        <w:bidi/>
        <w:rPr>
          <w:rFonts w:cs="David" w:hint="cs"/>
          <w:b/>
          <w:bCs/>
          <w:u w:val="single"/>
          <w:rtl/>
        </w:rPr>
      </w:pPr>
    </w:p>
    <w:p w14:paraId="52C29138" w14:textId="77777777" w:rsidR="00A325F7" w:rsidRPr="00A325F7" w:rsidRDefault="00A325F7" w:rsidP="00A325F7">
      <w:pPr>
        <w:tabs>
          <w:tab w:val="left" w:pos="1221"/>
        </w:tabs>
        <w:bidi/>
        <w:rPr>
          <w:rFonts w:cs="David" w:hint="cs"/>
          <w:rtl/>
        </w:rPr>
      </w:pPr>
      <w:r w:rsidRPr="00A325F7">
        <w:rPr>
          <w:rFonts w:cs="David"/>
          <w:b/>
          <w:bCs/>
          <w:u w:val="single"/>
          <w:rtl/>
        </w:rPr>
        <w:t>סדר היום</w:t>
      </w:r>
      <w:r w:rsidRPr="00A325F7">
        <w:rPr>
          <w:rFonts w:cs="David"/>
          <w:rtl/>
        </w:rPr>
        <w:t>:</w:t>
      </w:r>
      <w:r w:rsidRPr="00A325F7">
        <w:rPr>
          <w:rFonts w:cs="David" w:hint="cs"/>
          <w:rtl/>
        </w:rPr>
        <w:t xml:space="preserve">  א. המשך דיון בדו"ח הוועדה הציבורית להכנת כללי אתיקה לחברי הכנסת </w:t>
      </w:r>
      <w:r w:rsidRPr="00A325F7">
        <w:rPr>
          <w:rFonts w:cs="David"/>
          <w:rtl/>
        </w:rPr>
        <w:t>–</w:t>
      </w:r>
      <w:r w:rsidRPr="00A325F7">
        <w:rPr>
          <w:rFonts w:cs="David" w:hint="cs"/>
          <w:rtl/>
        </w:rPr>
        <w:t xml:space="preserve"> חלק </w:t>
      </w:r>
    </w:p>
    <w:p w14:paraId="0D49F959" w14:textId="77777777" w:rsidR="00A325F7" w:rsidRPr="00A325F7" w:rsidRDefault="00A325F7" w:rsidP="00A325F7">
      <w:pPr>
        <w:tabs>
          <w:tab w:val="left" w:pos="1221"/>
        </w:tabs>
        <w:bidi/>
        <w:rPr>
          <w:rFonts w:cs="David" w:hint="cs"/>
          <w:b/>
          <w:bCs/>
          <w:rtl/>
        </w:rPr>
      </w:pPr>
      <w:r w:rsidRPr="00A325F7">
        <w:rPr>
          <w:rFonts w:cs="David" w:hint="cs"/>
          <w:rtl/>
        </w:rPr>
        <w:t xml:space="preserve">                    רביעי: </w:t>
      </w:r>
    </w:p>
    <w:p w14:paraId="69EF834D" w14:textId="77777777" w:rsidR="00A325F7" w:rsidRPr="00A325F7" w:rsidRDefault="00A325F7" w:rsidP="00A325F7">
      <w:pPr>
        <w:bidi/>
        <w:rPr>
          <w:rFonts w:cs="David" w:hint="cs"/>
          <w:rtl/>
        </w:rPr>
      </w:pPr>
      <w:r w:rsidRPr="00A325F7">
        <w:rPr>
          <w:rFonts w:cs="David" w:hint="cs"/>
          <w:b/>
          <w:bCs/>
          <w:rtl/>
        </w:rPr>
        <w:t xml:space="preserve">                    </w:t>
      </w:r>
      <w:r w:rsidRPr="00A325F7">
        <w:rPr>
          <w:rFonts w:cs="David" w:hint="cs"/>
          <w:rtl/>
        </w:rPr>
        <w:t xml:space="preserve">פרק ד' </w:t>
      </w:r>
      <w:r w:rsidRPr="00A325F7">
        <w:rPr>
          <w:rFonts w:cs="David"/>
          <w:rtl/>
        </w:rPr>
        <w:t>–</w:t>
      </w:r>
      <w:r w:rsidRPr="00A325F7">
        <w:rPr>
          <w:rFonts w:cs="David" w:hint="cs"/>
          <w:rtl/>
        </w:rPr>
        <w:t xml:space="preserve"> השתתפות בעבודת הכנסת </w:t>
      </w:r>
      <w:r w:rsidRPr="00A325F7">
        <w:rPr>
          <w:rFonts w:cs="David"/>
          <w:rtl/>
        </w:rPr>
        <w:t>–</w:t>
      </w:r>
      <w:r w:rsidRPr="00A325F7">
        <w:rPr>
          <w:rFonts w:cs="David" w:hint="cs"/>
          <w:rtl/>
        </w:rPr>
        <w:t xml:space="preserve"> המשך דיון.</w:t>
      </w:r>
    </w:p>
    <w:p w14:paraId="248D151D" w14:textId="77777777" w:rsidR="00A325F7" w:rsidRPr="00A325F7" w:rsidRDefault="00A325F7" w:rsidP="00A325F7">
      <w:pPr>
        <w:bidi/>
        <w:rPr>
          <w:rFonts w:cs="David" w:hint="cs"/>
          <w:rtl/>
        </w:rPr>
      </w:pPr>
      <w:r w:rsidRPr="00A325F7">
        <w:rPr>
          <w:rFonts w:cs="David" w:hint="cs"/>
          <w:rtl/>
        </w:rPr>
        <w:t xml:space="preserve">                    פרק ה' </w:t>
      </w:r>
      <w:r w:rsidRPr="00A325F7">
        <w:rPr>
          <w:rFonts w:cs="David"/>
          <w:rtl/>
        </w:rPr>
        <w:t>–</w:t>
      </w:r>
      <w:r w:rsidRPr="00A325F7">
        <w:rPr>
          <w:rFonts w:cs="David" w:hint="cs"/>
          <w:rtl/>
        </w:rPr>
        <w:t xml:space="preserve"> התנהגות הולמת.</w:t>
      </w:r>
    </w:p>
    <w:p w14:paraId="536FC1D7" w14:textId="77777777" w:rsidR="00A325F7" w:rsidRPr="00A325F7" w:rsidRDefault="00A325F7" w:rsidP="00A325F7">
      <w:pPr>
        <w:bidi/>
        <w:rPr>
          <w:rFonts w:cs="David" w:hint="cs"/>
          <w:rtl/>
        </w:rPr>
      </w:pPr>
      <w:r w:rsidRPr="00A325F7">
        <w:rPr>
          <w:rFonts w:cs="David" w:hint="cs"/>
          <w:rtl/>
        </w:rPr>
        <w:t xml:space="preserve">                    ב. בקשת יו"ר ועדת הכלכלה להקדמת הדיון בהצעת חוק הבנקאות (שירות ללקוח) </w:t>
      </w:r>
    </w:p>
    <w:p w14:paraId="016C39D0" w14:textId="77777777" w:rsidR="00A325F7" w:rsidRPr="00A325F7" w:rsidRDefault="00A325F7" w:rsidP="00A325F7">
      <w:pPr>
        <w:bidi/>
        <w:rPr>
          <w:rFonts w:cs="David" w:hint="cs"/>
          <w:rtl/>
        </w:rPr>
      </w:pPr>
      <w:r w:rsidRPr="00A325F7">
        <w:rPr>
          <w:rFonts w:cs="David" w:hint="cs"/>
          <w:rtl/>
        </w:rPr>
        <w:t xml:space="preserve">                    (תיקון מס' 12), </w:t>
      </w:r>
      <w:proofErr w:type="spellStart"/>
      <w:r w:rsidRPr="00A325F7">
        <w:rPr>
          <w:rFonts w:cs="David" w:hint="cs"/>
          <w:rtl/>
        </w:rPr>
        <w:t>התשס"ו</w:t>
      </w:r>
      <w:proofErr w:type="spellEnd"/>
      <w:r w:rsidRPr="00A325F7">
        <w:rPr>
          <w:rFonts w:cs="David" w:hint="cs"/>
          <w:rtl/>
        </w:rPr>
        <w:t>-2007, לפני הקריאה השנייה והשלישית.</w:t>
      </w:r>
    </w:p>
    <w:p w14:paraId="2FF298D6" w14:textId="77777777" w:rsidR="00A325F7" w:rsidRPr="00A325F7" w:rsidRDefault="00A325F7" w:rsidP="00A325F7">
      <w:pPr>
        <w:bidi/>
        <w:rPr>
          <w:rFonts w:cs="David" w:hint="cs"/>
          <w:rtl/>
        </w:rPr>
      </w:pPr>
    </w:p>
    <w:p w14:paraId="08DE0D08" w14:textId="77777777" w:rsidR="00A325F7" w:rsidRPr="00A325F7" w:rsidRDefault="00A325F7" w:rsidP="00A325F7">
      <w:pPr>
        <w:bidi/>
        <w:rPr>
          <w:rFonts w:cs="David"/>
          <w:rtl/>
        </w:rPr>
      </w:pPr>
    </w:p>
    <w:p w14:paraId="49A6AF3B" w14:textId="77777777" w:rsidR="00A325F7" w:rsidRPr="00A325F7" w:rsidRDefault="00A325F7" w:rsidP="00A325F7">
      <w:pPr>
        <w:bidi/>
        <w:rPr>
          <w:rFonts w:cs="David"/>
          <w:b/>
          <w:bCs/>
          <w:u w:val="single"/>
          <w:rtl/>
        </w:rPr>
      </w:pPr>
      <w:r w:rsidRPr="00A325F7">
        <w:rPr>
          <w:rFonts w:cs="David"/>
          <w:b/>
          <w:bCs/>
          <w:u w:val="single"/>
          <w:rtl/>
        </w:rPr>
        <w:t>נכחו</w:t>
      </w:r>
      <w:r w:rsidRPr="00A325F7">
        <w:rPr>
          <w:rFonts w:cs="David"/>
          <w:rtl/>
        </w:rPr>
        <w:t>:</w:t>
      </w:r>
    </w:p>
    <w:p w14:paraId="1A9D38EC" w14:textId="77777777" w:rsidR="00A325F7" w:rsidRPr="00A325F7" w:rsidRDefault="00A325F7" w:rsidP="00A325F7">
      <w:pPr>
        <w:bidi/>
        <w:rPr>
          <w:rFonts w:cs="David"/>
          <w:rtl/>
        </w:rPr>
      </w:pPr>
    </w:p>
    <w:p w14:paraId="1C9D86A9" w14:textId="77777777" w:rsidR="00A325F7" w:rsidRPr="00A325F7" w:rsidRDefault="00A325F7" w:rsidP="00A325F7">
      <w:pPr>
        <w:tabs>
          <w:tab w:val="left" w:pos="1788"/>
        </w:tabs>
        <w:bidi/>
        <w:rPr>
          <w:rFonts w:cs="David"/>
          <w:rtl/>
        </w:rPr>
      </w:pPr>
      <w:r w:rsidRPr="00A325F7">
        <w:rPr>
          <w:rFonts w:cs="David"/>
          <w:b/>
          <w:bCs/>
          <w:u w:val="single"/>
          <w:rtl/>
        </w:rPr>
        <w:t>חברי הוועדה</w:t>
      </w:r>
      <w:r w:rsidRPr="00A325F7">
        <w:rPr>
          <w:rFonts w:cs="David"/>
          <w:rtl/>
        </w:rPr>
        <w:t>:</w:t>
      </w:r>
    </w:p>
    <w:p w14:paraId="6243BB76" w14:textId="77777777" w:rsidR="00A325F7" w:rsidRPr="00A325F7" w:rsidRDefault="00A325F7" w:rsidP="00A325F7">
      <w:pPr>
        <w:bidi/>
        <w:rPr>
          <w:rFonts w:cs="David" w:hint="cs"/>
          <w:rtl/>
        </w:rPr>
      </w:pPr>
      <w:r w:rsidRPr="00A325F7">
        <w:rPr>
          <w:rFonts w:cs="David" w:hint="cs"/>
          <w:rtl/>
        </w:rPr>
        <w:t>רוחמה אברהם-</w:t>
      </w:r>
      <w:proofErr w:type="spellStart"/>
      <w:r w:rsidRPr="00A325F7">
        <w:rPr>
          <w:rFonts w:cs="David" w:hint="cs"/>
          <w:rtl/>
        </w:rPr>
        <w:t>בלילא</w:t>
      </w:r>
      <w:proofErr w:type="spellEnd"/>
      <w:r w:rsidRPr="00A325F7">
        <w:rPr>
          <w:rFonts w:cs="David" w:hint="cs"/>
          <w:rtl/>
        </w:rPr>
        <w:t xml:space="preserve"> </w:t>
      </w:r>
      <w:r w:rsidRPr="00A325F7">
        <w:rPr>
          <w:rFonts w:cs="David"/>
          <w:rtl/>
        </w:rPr>
        <w:t>–</w:t>
      </w:r>
      <w:r w:rsidRPr="00A325F7">
        <w:rPr>
          <w:rFonts w:cs="David" w:hint="cs"/>
          <w:rtl/>
        </w:rPr>
        <w:t xml:space="preserve"> היו"ר</w:t>
      </w:r>
    </w:p>
    <w:p w14:paraId="5B7B954D" w14:textId="77777777" w:rsidR="00A325F7" w:rsidRPr="00A325F7" w:rsidRDefault="00A325F7" w:rsidP="00A325F7">
      <w:pPr>
        <w:bidi/>
        <w:rPr>
          <w:rFonts w:cs="David" w:hint="cs"/>
          <w:rtl/>
        </w:rPr>
      </w:pPr>
      <w:r w:rsidRPr="00A325F7">
        <w:rPr>
          <w:rFonts w:cs="David" w:hint="cs"/>
          <w:rtl/>
        </w:rPr>
        <w:t>קולט אביטל</w:t>
      </w:r>
    </w:p>
    <w:p w14:paraId="2F1B9958" w14:textId="77777777" w:rsidR="00A325F7" w:rsidRPr="00A325F7" w:rsidRDefault="00A325F7" w:rsidP="00A325F7">
      <w:pPr>
        <w:bidi/>
        <w:rPr>
          <w:rFonts w:cs="David" w:hint="cs"/>
          <w:rtl/>
        </w:rPr>
      </w:pPr>
      <w:r w:rsidRPr="00A325F7">
        <w:rPr>
          <w:rFonts w:cs="David" w:hint="cs"/>
          <w:rtl/>
        </w:rPr>
        <w:t>חיים אורון</w:t>
      </w:r>
    </w:p>
    <w:p w14:paraId="50D68DCC" w14:textId="77777777" w:rsidR="00A325F7" w:rsidRPr="00A325F7" w:rsidRDefault="00A325F7" w:rsidP="00A325F7">
      <w:pPr>
        <w:bidi/>
        <w:rPr>
          <w:rFonts w:cs="David" w:hint="cs"/>
          <w:rtl/>
        </w:rPr>
      </w:pPr>
      <w:r w:rsidRPr="00A325F7">
        <w:rPr>
          <w:rFonts w:cs="David" w:hint="cs"/>
          <w:rtl/>
        </w:rPr>
        <w:t xml:space="preserve">יולי </w:t>
      </w:r>
      <w:proofErr w:type="spellStart"/>
      <w:r w:rsidRPr="00A325F7">
        <w:rPr>
          <w:rFonts w:cs="David" w:hint="cs"/>
          <w:rtl/>
        </w:rPr>
        <w:t>אדלשטיין</w:t>
      </w:r>
      <w:proofErr w:type="spellEnd"/>
    </w:p>
    <w:p w14:paraId="520ABA3A" w14:textId="77777777" w:rsidR="00A325F7" w:rsidRPr="00A325F7" w:rsidRDefault="00A325F7" w:rsidP="00A325F7">
      <w:pPr>
        <w:bidi/>
        <w:rPr>
          <w:rFonts w:cs="David" w:hint="cs"/>
          <w:rtl/>
        </w:rPr>
      </w:pPr>
      <w:proofErr w:type="spellStart"/>
      <w:r w:rsidRPr="00A325F7">
        <w:rPr>
          <w:rFonts w:cs="David" w:hint="cs"/>
          <w:rtl/>
        </w:rPr>
        <w:t>רוברט</w:t>
      </w:r>
      <w:proofErr w:type="spellEnd"/>
      <w:r w:rsidRPr="00A325F7">
        <w:rPr>
          <w:rFonts w:cs="David" w:hint="cs"/>
          <w:rtl/>
        </w:rPr>
        <w:t xml:space="preserve"> </w:t>
      </w:r>
      <w:proofErr w:type="spellStart"/>
      <w:r w:rsidRPr="00A325F7">
        <w:rPr>
          <w:rFonts w:cs="David" w:hint="cs"/>
          <w:rtl/>
        </w:rPr>
        <w:t>אילטוב</w:t>
      </w:r>
      <w:proofErr w:type="spellEnd"/>
    </w:p>
    <w:p w14:paraId="00972B3A" w14:textId="77777777" w:rsidR="00A325F7" w:rsidRPr="00A325F7" w:rsidRDefault="00A325F7" w:rsidP="00A325F7">
      <w:pPr>
        <w:bidi/>
        <w:rPr>
          <w:rFonts w:cs="David" w:hint="cs"/>
          <w:rtl/>
        </w:rPr>
      </w:pPr>
      <w:r w:rsidRPr="00A325F7">
        <w:rPr>
          <w:rFonts w:cs="David" w:hint="cs"/>
          <w:rtl/>
        </w:rPr>
        <w:t>מיכאל איתן</w:t>
      </w:r>
    </w:p>
    <w:p w14:paraId="4261EF9E" w14:textId="77777777" w:rsidR="00A325F7" w:rsidRPr="00A325F7" w:rsidRDefault="00A325F7" w:rsidP="00A325F7">
      <w:pPr>
        <w:bidi/>
        <w:rPr>
          <w:rFonts w:cs="David" w:hint="cs"/>
          <w:rtl/>
        </w:rPr>
      </w:pPr>
      <w:r w:rsidRPr="00A325F7">
        <w:rPr>
          <w:rFonts w:cs="David" w:hint="cs"/>
          <w:rtl/>
        </w:rPr>
        <w:t>אורי אריאל</w:t>
      </w:r>
    </w:p>
    <w:p w14:paraId="423245EF" w14:textId="77777777" w:rsidR="00A325F7" w:rsidRPr="00A325F7" w:rsidRDefault="00A325F7" w:rsidP="00A325F7">
      <w:pPr>
        <w:bidi/>
        <w:rPr>
          <w:rFonts w:cs="David" w:hint="cs"/>
          <w:rtl/>
        </w:rPr>
      </w:pPr>
      <w:r w:rsidRPr="00A325F7">
        <w:rPr>
          <w:rFonts w:cs="David" w:hint="cs"/>
          <w:rtl/>
        </w:rPr>
        <w:t>יצחק גלנטי</w:t>
      </w:r>
    </w:p>
    <w:p w14:paraId="1DB1B659" w14:textId="77777777" w:rsidR="00A325F7" w:rsidRPr="00A325F7" w:rsidRDefault="00A325F7" w:rsidP="00A325F7">
      <w:pPr>
        <w:bidi/>
        <w:rPr>
          <w:rFonts w:cs="David" w:hint="cs"/>
          <w:rtl/>
        </w:rPr>
      </w:pPr>
      <w:r w:rsidRPr="00A325F7">
        <w:rPr>
          <w:rFonts w:cs="David" w:hint="cs"/>
          <w:rtl/>
        </w:rPr>
        <w:t>משה גפני</w:t>
      </w:r>
    </w:p>
    <w:p w14:paraId="45AD239D" w14:textId="77777777" w:rsidR="00A325F7" w:rsidRPr="00A325F7" w:rsidRDefault="00A325F7" w:rsidP="00A325F7">
      <w:pPr>
        <w:bidi/>
        <w:rPr>
          <w:rFonts w:cs="David" w:hint="cs"/>
          <w:rtl/>
        </w:rPr>
      </w:pPr>
      <w:proofErr w:type="spellStart"/>
      <w:r w:rsidRPr="00A325F7">
        <w:rPr>
          <w:rFonts w:cs="David" w:hint="cs"/>
          <w:rtl/>
        </w:rPr>
        <w:t>עמירה</w:t>
      </w:r>
      <w:proofErr w:type="spellEnd"/>
      <w:r w:rsidRPr="00A325F7">
        <w:rPr>
          <w:rFonts w:cs="David" w:hint="cs"/>
          <w:rtl/>
        </w:rPr>
        <w:t xml:space="preserve"> </w:t>
      </w:r>
      <w:proofErr w:type="spellStart"/>
      <w:r w:rsidRPr="00A325F7">
        <w:rPr>
          <w:rFonts w:cs="David" w:hint="cs"/>
          <w:rtl/>
        </w:rPr>
        <w:t>דותן</w:t>
      </w:r>
      <w:proofErr w:type="spellEnd"/>
    </w:p>
    <w:p w14:paraId="1E3C091E" w14:textId="77777777" w:rsidR="00A325F7" w:rsidRPr="00A325F7" w:rsidRDefault="00A325F7" w:rsidP="00A325F7">
      <w:pPr>
        <w:bidi/>
        <w:rPr>
          <w:rFonts w:cs="David" w:hint="cs"/>
          <w:rtl/>
        </w:rPr>
      </w:pPr>
      <w:r w:rsidRPr="00A325F7">
        <w:rPr>
          <w:rFonts w:cs="David" w:hint="cs"/>
          <w:rtl/>
        </w:rPr>
        <w:t>יואל חסון</w:t>
      </w:r>
    </w:p>
    <w:p w14:paraId="00367787" w14:textId="77777777" w:rsidR="00A325F7" w:rsidRPr="00A325F7" w:rsidRDefault="00A325F7" w:rsidP="00A325F7">
      <w:pPr>
        <w:bidi/>
        <w:rPr>
          <w:rFonts w:cs="David" w:hint="cs"/>
          <w:rtl/>
        </w:rPr>
      </w:pPr>
      <w:proofErr w:type="spellStart"/>
      <w:r w:rsidRPr="00A325F7">
        <w:rPr>
          <w:rFonts w:cs="David" w:hint="cs"/>
          <w:rtl/>
        </w:rPr>
        <w:t>אחמד</w:t>
      </w:r>
      <w:proofErr w:type="spellEnd"/>
      <w:r w:rsidRPr="00A325F7">
        <w:rPr>
          <w:rFonts w:cs="David" w:hint="cs"/>
          <w:rtl/>
        </w:rPr>
        <w:t xml:space="preserve"> טיבי</w:t>
      </w:r>
    </w:p>
    <w:p w14:paraId="44942F4A" w14:textId="77777777" w:rsidR="00A325F7" w:rsidRPr="00A325F7" w:rsidRDefault="00A325F7" w:rsidP="00A325F7">
      <w:pPr>
        <w:bidi/>
        <w:rPr>
          <w:rFonts w:cs="David" w:hint="cs"/>
          <w:rtl/>
        </w:rPr>
      </w:pPr>
      <w:proofErr w:type="spellStart"/>
      <w:r w:rsidRPr="00A325F7">
        <w:rPr>
          <w:rFonts w:cs="David" w:hint="cs"/>
          <w:rtl/>
        </w:rPr>
        <w:t>אסתרינה</w:t>
      </w:r>
      <w:proofErr w:type="spellEnd"/>
      <w:r w:rsidRPr="00A325F7">
        <w:rPr>
          <w:rFonts w:cs="David" w:hint="cs"/>
          <w:rtl/>
        </w:rPr>
        <w:t xml:space="preserve"> </w:t>
      </w:r>
      <w:proofErr w:type="spellStart"/>
      <w:r w:rsidRPr="00A325F7">
        <w:rPr>
          <w:rFonts w:cs="David" w:hint="cs"/>
          <w:rtl/>
        </w:rPr>
        <w:t>טרטמן</w:t>
      </w:r>
      <w:proofErr w:type="spellEnd"/>
      <w:r w:rsidRPr="00A325F7">
        <w:rPr>
          <w:rFonts w:cs="David" w:hint="cs"/>
          <w:rtl/>
        </w:rPr>
        <w:t xml:space="preserve">     </w:t>
      </w:r>
    </w:p>
    <w:p w14:paraId="03E6FB09" w14:textId="77777777" w:rsidR="00A325F7" w:rsidRPr="00A325F7" w:rsidRDefault="00A325F7" w:rsidP="00A325F7">
      <w:pPr>
        <w:tabs>
          <w:tab w:val="left" w:pos="1788"/>
          <w:tab w:val="left" w:pos="3631"/>
        </w:tabs>
        <w:bidi/>
        <w:rPr>
          <w:rFonts w:cs="David" w:hint="cs"/>
          <w:rtl/>
        </w:rPr>
      </w:pPr>
      <w:r w:rsidRPr="00A325F7">
        <w:rPr>
          <w:rFonts w:cs="David" w:hint="cs"/>
          <w:rtl/>
        </w:rPr>
        <w:t xml:space="preserve">שלי </w:t>
      </w:r>
      <w:proofErr w:type="spellStart"/>
      <w:r w:rsidRPr="00A325F7">
        <w:rPr>
          <w:rFonts w:cs="David" w:hint="cs"/>
          <w:rtl/>
        </w:rPr>
        <w:t>יחימוביץ</w:t>
      </w:r>
      <w:proofErr w:type="spellEnd"/>
    </w:p>
    <w:p w14:paraId="4F393F44" w14:textId="77777777" w:rsidR="00A325F7" w:rsidRPr="00A325F7" w:rsidRDefault="00A325F7" w:rsidP="00A325F7">
      <w:pPr>
        <w:tabs>
          <w:tab w:val="left" w:pos="1788"/>
          <w:tab w:val="left" w:pos="3631"/>
        </w:tabs>
        <w:bidi/>
        <w:rPr>
          <w:rFonts w:cs="David" w:hint="cs"/>
          <w:rtl/>
        </w:rPr>
      </w:pPr>
      <w:r w:rsidRPr="00A325F7">
        <w:rPr>
          <w:rFonts w:cs="David" w:hint="cs"/>
          <w:rtl/>
        </w:rPr>
        <w:t>משה כחלון</w:t>
      </w:r>
    </w:p>
    <w:p w14:paraId="623CF9FA" w14:textId="77777777" w:rsidR="00A325F7" w:rsidRPr="00A325F7" w:rsidRDefault="00A325F7" w:rsidP="00A325F7">
      <w:pPr>
        <w:tabs>
          <w:tab w:val="left" w:pos="1788"/>
          <w:tab w:val="left" w:pos="3631"/>
        </w:tabs>
        <w:bidi/>
        <w:rPr>
          <w:rFonts w:cs="David" w:hint="cs"/>
          <w:rtl/>
        </w:rPr>
      </w:pPr>
      <w:r w:rsidRPr="00A325F7">
        <w:rPr>
          <w:rFonts w:cs="David" w:hint="cs"/>
          <w:rtl/>
        </w:rPr>
        <w:t xml:space="preserve">יורם </w:t>
      </w:r>
      <w:proofErr w:type="spellStart"/>
      <w:r w:rsidRPr="00A325F7">
        <w:rPr>
          <w:rFonts w:cs="David" w:hint="cs"/>
          <w:rtl/>
        </w:rPr>
        <w:t>מרציאנו</w:t>
      </w:r>
      <w:proofErr w:type="spellEnd"/>
    </w:p>
    <w:p w14:paraId="584EE9B3" w14:textId="77777777" w:rsidR="00A325F7" w:rsidRPr="00A325F7" w:rsidRDefault="00A325F7" w:rsidP="00A325F7">
      <w:pPr>
        <w:tabs>
          <w:tab w:val="left" w:pos="1788"/>
          <w:tab w:val="left" w:pos="3631"/>
        </w:tabs>
        <w:bidi/>
        <w:rPr>
          <w:rFonts w:cs="David" w:hint="cs"/>
          <w:rtl/>
        </w:rPr>
      </w:pPr>
      <w:r w:rsidRPr="00A325F7">
        <w:rPr>
          <w:rFonts w:cs="David" w:hint="cs"/>
          <w:rtl/>
        </w:rPr>
        <w:t>גדעון סער</w:t>
      </w:r>
    </w:p>
    <w:p w14:paraId="666857DC" w14:textId="77777777" w:rsidR="00A325F7" w:rsidRPr="00A325F7" w:rsidRDefault="00A325F7" w:rsidP="00A325F7">
      <w:pPr>
        <w:tabs>
          <w:tab w:val="left" w:pos="1788"/>
          <w:tab w:val="left" w:pos="3631"/>
        </w:tabs>
        <w:bidi/>
        <w:rPr>
          <w:rFonts w:cs="David" w:hint="cs"/>
          <w:rtl/>
        </w:rPr>
      </w:pPr>
      <w:r w:rsidRPr="00A325F7">
        <w:rPr>
          <w:rFonts w:cs="David" w:hint="cs"/>
          <w:rtl/>
        </w:rPr>
        <w:t xml:space="preserve">ראובן ריבלין </w:t>
      </w:r>
    </w:p>
    <w:p w14:paraId="4BFF78F9" w14:textId="77777777" w:rsidR="00A325F7" w:rsidRPr="00A325F7" w:rsidRDefault="00A325F7" w:rsidP="00A325F7">
      <w:pPr>
        <w:tabs>
          <w:tab w:val="left" w:pos="1788"/>
          <w:tab w:val="left" w:pos="3631"/>
        </w:tabs>
        <w:bidi/>
        <w:rPr>
          <w:rFonts w:cs="David" w:hint="cs"/>
          <w:rtl/>
        </w:rPr>
      </w:pPr>
      <w:r w:rsidRPr="00A325F7">
        <w:rPr>
          <w:rFonts w:cs="David" w:hint="cs"/>
          <w:rtl/>
        </w:rPr>
        <w:t xml:space="preserve">משה </w:t>
      </w:r>
      <w:proofErr w:type="spellStart"/>
      <w:r w:rsidRPr="00A325F7">
        <w:rPr>
          <w:rFonts w:cs="David" w:hint="cs"/>
          <w:rtl/>
        </w:rPr>
        <w:t>שרוני</w:t>
      </w:r>
      <w:proofErr w:type="spellEnd"/>
    </w:p>
    <w:p w14:paraId="22D0D16F" w14:textId="77777777" w:rsidR="00A325F7" w:rsidRPr="00A325F7" w:rsidRDefault="00A325F7" w:rsidP="00A325F7">
      <w:pPr>
        <w:tabs>
          <w:tab w:val="left" w:pos="1788"/>
          <w:tab w:val="left" w:pos="3631"/>
        </w:tabs>
        <w:bidi/>
        <w:rPr>
          <w:rFonts w:cs="David" w:hint="cs"/>
          <w:b/>
          <w:bCs/>
          <w:u w:val="single"/>
          <w:rtl/>
        </w:rPr>
      </w:pPr>
    </w:p>
    <w:p w14:paraId="3FFF5528" w14:textId="77777777" w:rsidR="00A325F7" w:rsidRPr="00A325F7" w:rsidRDefault="00A325F7" w:rsidP="00A325F7">
      <w:pPr>
        <w:tabs>
          <w:tab w:val="left" w:pos="1788"/>
          <w:tab w:val="left" w:pos="3631"/>
        </w:tabs>
        <w:bidi/>
        <w:rPr>
          <w:rFonts w:cs="David" w:hint="cs"/>
          <w:rtl/>
        </w:rPr>
      </w:pPr>
      <w:r w:rsidRPr="00A325F7">
        <w:rPr>
          <w:rFonts w:cs="David"/>
          <w:b/>
          <w:bCs/>
          <w:u w:val="single"/>
          <w:rtl/>
        </w:rPr>
        <w:t>מוזמנים</w:t>
      </w:r>
      <w:r w:rsidRPr="00A325F7">
        <w:rPr>
          <w:rFonts w:cs="David"/>
          <w:rtl/>
        </w:rPr>
        <w:t>:</w:t>
      </w:r>
    </w:p>
    <w:p w14:paraId="4172C476" w14:textId="77777777" w:rsidR="00A325F7" w:rsidRPr="00A325F7" w:rsidRDefault="00A325F7" w:rsidP="00A325F7">
      <w:pPr>
        <w:bidi/>
        <w:rPr>
          <w:rFonts w:cs="David" w:hint="cs"/>
          <w:rtl/>
        </w:rPr>
      </w:pPr>
      <w:r w:rsidRPr="00A325F7">
        <w:rPr>
          <w:rFonts w:cs="David" w:hint="cs"/>
          <w:rtl/>
        </w:rPr>
        <w:t xml:space="preserve">פרופ' </w:t>
      </w:r>
      <w:proofErr w:type="spellStart"/>
      <w:r w:rsidRPr="00A325F7">
        <w:rPr>
          <w:rFonts w:cs="David" w:hint="cs"/>
          <w:rtl/>
        </w:rPr>
        <w:t>אסא</w:t>
      </w:r>
      <w:proofErr w:type="spellEnd"/>
      <w:r w:rsidRPr="00A325F7">
        <w:rPr>
          <w:rFonts w:cs="David" w:hint="cs"/>
          <w:rtl/>
        </w:rPr>
        <w:t xml:space="preserve"> כשר</w:t>
      </w:r>
    </w:p>
    <w:p w14:paraId="6AE7B00B" w14:textId="77777777" w:rsidR="00A325F7" w:rsidRPr="00A325F7" w:rsidRDefault="00A325F7" w:rsidP="00A325F7">
      <w:pPr>
        <w:bidi/>
        <w:rPr>
          <w:rFonts w:cs="David" w:hint="cs"/>
          <w:rtl/>
        </w:rPr>
      </w:pPr>
      <w:r w:rsidRPr="00A325F7">
        <w:rPr>
          <w:rFonts w:cs="David" w:hint="cs"/>
          <w:rtl/>
        </w:rPr>
        <w:t xml:space="preserve">ד"ר </w:t>
      </w:r>
      <w:proofErr w:type="spellStart"/>
      <w:r w:rsidRPr="00A325F7">
        <w:rPr>
          <w:rFonts w:cs="David" w:hint="cs"/>
          <w:rtl/>
        </w:rPr>
        <w:t>סוזי</w:t>
      </w:r>
      <w:proofErr w:type="spellEnd"/>
      <w:r w:rsidRPr="00A325F7">
        <w:rPr>
          <w:rFonts w:cs="David" w:hint="cs"/>
          <w:rtl/>
        </w:rPr>
        <w:t xml:space="preserve"> נבות</w:t>
      </w:r>
    </w:p>
    <w:p w14:paraId="55597348" w14:textId="77777777" w:rsidR="00A325F7" w:rsidRPr="00A325F7" w:rsidRDefault="00A325F7" w:rsidP="00A325F7">
      <w:pPr>
        <w:bidi/>
        <w:rPr>
          <w:rFonts w:cs="David"/>
          <w:rtl/>
        </w:rPr>
      </w:pPr>
    </w:p>
    <w:p w14:paraId="63A8708A" w14:textId="77777777" w:rsidR="00A325F7" w:rsidRPr="00A325F7" w:rsidRDefault="00A325F7" w:rsidP="00A325F7">
      <w:pPr>
        <w:tabs>
          <w:tab w:val="left" w:pos="1930"/>
        </w:tabs>
        <w:bidi/>
        <w:spacing w:line="360" w:lineRule="auto"/>
        <w:rPr>
          <w:rFonts w:cs="David" w:hint="cs"/>
          <w:rtl/>
        </w:rPr>
      </w:pPr>
      <w:r w:rsidRPr="00A325F7">
        <w:rPr>
          <w:rFonts w:cs="David"/>
          <w:b/>
          <w:bCs/>
          <w:u w:val="single"/>
          <w:rtl/>
        </w:rPr>
        <w:t>י</w:t>
      </w:r>
      <w:r w:rsidRPr="00A325F7">
        <w:rPr>
          <w:rFonts w:cs="David" w:hint="cs"/>
          <w:b/>
          <w:bCs/>
          <w:u w:val="single"/>
          <w:rtl/>
        </w:rPr>
        <w:t>יעוץ משפטי</w:t>
      </w:r>
      <w:r w:rsidRPr="00A325F7">
        <w:rPr>
          <w:rFonts w:cs="David"/>
          <w:b/>
          <w:bCs/>
          <w:u w:val="single"/>
          <w:rtl/>
        </w:rPr>
        <w:t>:</w:t>
      </w:r>
      <w:r w:rsidRPr="00A325F7">
        <w:rPr>
          <w:rFonts w:cs="David" w:hint="cs"/>
          <w:rtl/>
        </w:rPr>
        <w:t xml:space="preserve"> ארבל </w:t>
      </w:r>
      <w:proofErr w:type="spellStart"/>
      <w:r w:rsidRPr="00A325F7">
        <w:rPr>
          <w:rFonts w:cs="David" w:hint="cs"/>
          <w:rtl/>
        </w:rPr>
        <w:t>אסטרחן</w:t>
      </w:r>
      <w:proofErr w:type="spellEnd"/>
    </w:p>
    <w:p w14:paraId="4FF240BD" w14:textId="77777777" w:rsidR="00A325F7" w:rsidRPr="00A325F7" w:rsidRDefault="00A325F7" w:rsidP="00A325F7">
      <w:pPr>
        <w:bidi/>
        <w:spacing w:line="360" w:lineRule="auto"/>
        <w:rPr>
          <w:rFonts w:cs="David" w:hint="cs"/>
          <w:rtl/>
        </w:rPr>
      </w:pPr>
      <w:r w:rsidRPr="00A325F7">
        <w:rPr>
          <w:rFonts w:cs="David" w:hint="cs"/>
          <w:b/>
          <w:bCs/>
          <w:u w:val="single"/>
          <w:rtl/>
        </w:rPr>
        <w:t>מתמחה:</w:t>
      </w:r>
      <w:r w:rsidRPr="00A325F7">
        <w:rPr>
          <w:rFonts w:cs="David" w:hint="cs"/>
          <w:rtl/>
        </w:rPr>
        <w:t xml:space="preserve">   דין ליבנה </w:t>
      </w:r>
    </w:p>
    <w:p w14:paraId="1BAA6E00" w14:textId="77777777" w:rsidR="00A325F7" w:rsidRPr="00A325F7" w:rsidRDefault="00A325F7" w:rsidP="00A325F7">
      <w:pPr>
        <w:tabs>
          <w:tab w:val="left" w:pos="1930"/>
        </w:tabs>
        <w:bidi/>
        <w:spacing w:line="360" w:lineRule="auto"/>
        <w:rPr>
          <w:rFonts w:cs="David" w:hint="cs"/>
          <w:b/>
          <w:bCs/>
          <w:rtl/>
        </w:rPr>
      </w:pPr>
      <w:r w:rsidRPr="00A325F7">
        <w:rPr>
          <w:rFonts w:cs="David" w:hint="cs"/>
          <w:b/>
          <w:bCs/>
          <w:u w:val="single"/>
          <w:rtl/>
        </w:rPr>
        <w:t>מזכירת</w:t>
      </w:r>
      <w:r w:rsidRPr="00A325F7">
        <w:rPr>
          <w:rFonts w:cs="David"/>
          <w:b/>
          <w:bCs/>
          <w:u w:val="single"/>
          <w:rtl/>
        </w:rPr>
        <w:t xml:space="preserve"> הוועדה</w:t>
      </w:r>
      <w:r w:rsidRPr="00A325F7">
        <w:rPr>
          <w:rFonts w:cs="David"/>
          <w:rtl/>
        </w:rPr>
        <w:t>:</w:t>
      </w:r>
      <w:r w:rsidRPr="00A325F7">
        <w:rPr>
          <w:rFonts w:cs="David" w:hint="cs"/>
          <w:rtl/>
        </w:rPr>
        <w:t xml:space="preserve">  נועה בירן</w:t>
      </w:r>
      <w:r w:rsidRPr="00A325F7">
        <w:rPr>
          <w:rFonts w:cs="David" w:hint="cs"/>
          <w:b/>
          <w:bCs/>
          <w:rtl/>
        </w:rPr>
        <w:t xml:space="preserve"> </w:t>
      </w:r>
    </w:p>
    <w:p w14:paraId="744AB995" w14:textId="77777777" w:rsidR="00A325F7" w:rsidRPr="00A325F7" w:rsidRDefault="00A325F7" w:rsidP="00A325F7">
      <w:pPr>
        <w:tabs>
          <w:tab w:val="left" w:pos="1930"/>
        </w:tabs>
        <w:bidi/>
        <w:spacing w:line="360" w:lineRule="auto"/>
        <w:rPr>
          <w:rFonts w:cs="David" w:hint="cs"/>
          <w:rtl/>
        </w:rPr>
      </w:pPr>
      <w:r w:rsidRPr="00A325F7">
        <w:rPr>
          <w:rFonts w:cs="David" w:hint="cs"/>
          <w:b/>
          <w:bCs/>
          <w:u w:val="single"/>
          <w:rtl/>
        </w:rPr>
        <w:t xml:space="preserve">רשמת </w:t>
      </w:r>
      <w:proofErr w:type="spellStart"/>
      <w:r w:rsidRPr="00A325F7">
        <w:rPr>
          <w:rFonts w:cs="David" w:hint="cs"/>
          <w:b/>
          <w:bCs/>
          <w:u w:val="single"/>
          <w:rtl/>
        </w:rPr>
        <w:t>פרלמנטרית</w:t>
      </w:r>
      <w:proofErr w:type="spellEnd"/>
      <w:r w:rsidRPr="00A325F7">
        <w:rPr>
          <w:rFonts w:cs="David"/>
          <w:rtl/>
        </w:rPr>
        <w:t>:</w:t>
      </w:r>
      <w:r w:rsidRPr="00A325F7">
        <w:rPr>
          <w:rFonts w:cs="David" w:hint="cs"/>
          <w:rtl/>
        </w:rPr>
        <w:t xml:space="preserve"> רותי וייס</w:t>
      </w:r>
      <w:r w:rsidRPr="00A325F7">
        <w:rPr>
          <w:rFonts w:cs="David" w:hint="cs"/>
          <w:rtl/>
        </w:rPr>
        <w:tab/>
      </w:r>
    </w:p>
    <w:p w14:paraId="71BE832F" w14:textId="77777777" w:rsidR="00A325F7" w:rsidRPr="00A325F7" w:rsidRDefault="00A325F7" w:rsidP="00A325F7">
      <w:pPr>
        <w:bidi/>
        <w:spacing w:line="360" w:lineRule="auto"/>
        <w:rPr>
          <w:rFonts w:cs="David" w:hint="cs"/>
          <w:b/>
          <w:bCs/>
          <w:rtl/>
        </w:rPr>
      </w:pPr>
    </w:p>
    <w:p w14:paraId="34BB9E3B" w14:textId="77777777" w:rsidR="00A325F7" w:rsidRPr="00A325F7" w:rsidRDefault="00A325F7" w:rsidP="00A325F7">
      <w:pPr>
        <w:pStyle w:val="Heading5"/>
        <w:spacing w:line="360" w:lineRule="auto"/>
        <w:jc w:val="left"/>
        <w:rPr>
          <w:rFonts w:hint="cs"/>
          <w:rtl/>
        </w:rPr>
      </w:pPr>
    </w:p>
    <w:p w14:paraId="1CB21687" w14:textId="77777777" w:rsidR="00A325F7" w:rsidRPr="00A325F7" w:rsidRDefault="00A325F7" w:rsidP="00A325F7">
      <w:pPr>
        <w:pStyle w:val="Heading5"/>
        <w:jc w:val="left"/>
        <w:rPr>
          <w:rtl/>
        </w:rPr>
      </w:pPr>
      <w:r w:rsidRPr="00A325F7">
        <w:rPr>
          <w:rtl/>
        </w:rPr>
        <w:t xml:space="preserve"> </w:t>
      </w:r>
    </w:p>
    <w:p w14:paraId="7716EB64" w14:textId="77777777" w:rsidR="00A325F7" w:rsidRPr="00A325F7" w:rsidRDefault="00A325F7" w:rsidP="00A325F7">
      <w:pPr>
        <w:bidi/>
        <w:rPr>
          <w:rFonts w:cs="David" w:hint="cs"/>
          <w:rtl/>
        </w:rPr>
      </w:pPr>
    </w:p>
    <w:p w14:paraId="45515DEE" w14:textId="77777777" w:rsidR="00A325F7" w:rsidRPr="00A325F7" w:rsidRDefault="00A325F7" w:rsidP="00A325F7">
      <w:pPr>
        <w:tabs>
          <w:tab w:val="left" w:pos="1221"/>
        </w:tabs>
        <w:bidi/>
        <w:rPr>
          <w:rFonts w:cs="David" w:hint="cs"/>
          <w:rtl/>
        </w:rPr>
      </w:pPr>
    </w:p>
    <w:p w14:paraId="5D8D3E03" w14:textId="77777777" w:rsidR="00A325F7" w:rsidRPr="00A325F7" w:rsidRDefault="00A325F7" w:rsidP="00A325F7">
      <w:pPr>
        <w:tabs>
          <w:tab w:val="left" w:pos="1221"/>
        </w:tabs>
        <w:bidi/>
        <w:rPr>
          <w:rFonts w:cs="David" w:hint="cs"/>
          <w:b/>
          <w:bCs/>
          <w:rtl/>
        </w:rPr>
      </w:pPr>
      <w:r w:rsidRPr="00A325F7">
        <w:rPr>
          <w:rFonts w:cs="David" w:hint="cs"/>
          <w:b/>
          <w:bCs/>
          <w:rtl/>
        </w:rPr>
        <w:lastRenderedPageBreak/>
        <w:t xml:space="preserve">           א. המשך דיון בדו"ח הוועדה הציבורית להכנת כללי אתיקה לחברי הכנסת </w:t>
      </w:r>
      <w:r w:rsidRPr="00A325F7">
        <w:rPr>
          <w:rFonts w:cs="David"/>
          <w:b/>
          <w:bCs/>
          <w:rtl/>
        </w:rPr>
        <w:t>–</w:t>
      </w:r>
      <w:r w:rsidRPr="00A325F7">
        <w:rPr>
          <w:rFonts w:cs="David" w:hint="cs"/>
          <w:b/>
          <w:bCs/>
          <w:rtl/>
        </w:rPr>
        <w:t xml:space="preserve"> חלק רביעי: </w:t>
      </w:r>
    </w:p>
    <w:p w14:paraId="0E90EF08" w14:textId="77777777" w:rsidR="00A325F7" w:rsidRPr="00A325F7" w:rsidRDefault="00A325F7" w:rsidP="00A325F7">
      <w:pPr>
        <w:bidi/>
        <w:rPr>
          <w:rFonts w:cs="David" w:hint="cs"/>
          <w:b/>
          <w:bCs/>
          <w:rtl/>
        </w:rPr>
      </w:pPr>
      <w:r w:rsidRPr="00A325F7">
        <w:rPr>
          <w:rFonts w:cs="David" w:hint="cs"/>
          <w:b/>
          <w:bCs/>
          <w:rtl/>
        </w:rPr>
        <w:t xml:space="preserve">                פרק ד' </w:t>
      </w:r>
      <w:r w:rsidRPr="00A325F7">
        <w:rPr>
          <w:rFonts w:cs="David"/>
          <w:b/>
          <w:bCs/>
          <w:rtl/>
        </w:rPr>
        <w:t>–</w:t>
      </w:r>
      <w:r w:rsidRPr="00A325F7">
        <w:rPr>
          <w:rFonts w:cs="David" w:hint="cs"/>
          <w:b/>
          <w:bCs/>
          <w:rtl/>
        </w:rPr>
        <w:t xml:space="preserve"> השתתפות בעבודת הכנסת </w:t>
      </w:r>
      <w:r w:rsidRPr="00A325F7">
        <w:rPr>
          <w:rFonts w:cs="David"/>
          <w:b/>
          <w:bCs/>
          <w:rtl/>
        </w:rPr>
        <w:t>–</w:t>
      </w:r>
      <w:r w:rsidRPr="00A325F7">
        <w:rPr>
          <w:rFonts w:cs="David" w:hint="cs"/>
          <w:b/>
          <w:bCs/>
          <w:rtl/>
        </w:rPr>
        <w:t xml:space="preserve"> המשך דיון</w:t>
      </w:r>
    </w:p>
    <w:p w14:paraId="692EB5A2" w14:textId="77777777" w:rsidR="00A325F7" w:rsidRPr="00A325F7" w:rsidRDefault="00A325F7" w:rsidP="00A325F7">
      <w:pPr>
        <w:bidi/>
        <w:rPr>
          <w:rFonts w:cs="David" w:hint="cs"/>
          <w:b/>
          <w:bCs/>
          <w:u w:val="single"/>
          <w:rtl/>
        </w:rPr>
      </w:pPr>
      <w:r w:rsidRPr="00A325F7">
        <w:rPr>
          <w:rFonts w:cs="David" w:hint="cs"/>
          <w:b/>
          <w:bCs/>
          <w:rtl/>
        </w:rPr>
        <w:t xml:space="preserve">                </w:t>
      </w:r>
      <w:r w:rsidRPr="00A325F7">
        <w:rPr>
          <w:rFonts w:cs="David" w:hint="cs"/>
          <w:b/>
          <w:bCs/>
          <w:u w:val="single"/>
          <w:rtl/>
        </w:rPr>
        <w:t xml:space="preserve">פרק ה' </w:t>
      </w:r>
      <w:r w:rsidRPr="00A325F7">
        <w:rPr>
          <w:rFonts w:cs="David"/>
          <w:b/>
          <w:bCs/>
          <w:u w:val="single"/>
          <w:rtl/>
        </w:rPr>
        <w:t>–</w:t>
      </w:r>
      <w:r w:rsidRPr="00A325F7">
        <w:rPr>
          <w:rFonts w:cs="David" w:hint="cs"/>
          <w:b/>
          <w:bCs/>
          <w:u w:val="single"/>
          <w:rtl/>
        </w:rPr>
        <w:t xml:space="preserve"> התנהגות הולמת</w:t>
      </w:r>
    </w:p>
    <w:p w14:paraId="3FFAFCBD" w14:textId="77777777" w:rsidR="00A325F7" w:rsidRPr="00A325F7" w:rsidRDefault="00A325F7" w:rsidP="00A325F7">
      <w:pPr>
        <w:bidi/>
        <w:rPr>
          <w:rFonts w:cs="David" w:hint="cs"/>
          <w:b/>
          <w:bCs/>
          <w:rtl/>
        </w:rPr>
      </w:pPr>
    </w:p>
    <w:p w14:paraId="1ABEC64A" w14:textId="77777777" w:rsidR="00A325F7" w:rsidRPr="00A325F7" w:rsidRDefault="00A325F7" w:rsidP="00A325F7">
      <w:pPr>
        <w:bidi/>
        <w:rPr>
          <w:rFonts w:cs="David" w:hint="cs"/>
          <w:rtl/>
        </w:rPr>
      </w:pPr>
    </w:p>
    <w:p w14:paraId="23C9C061"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0DE60542" w14:textId="77777777" w:rsidR="00A325F7" w:rsidRPr="00A325F7" w:rsidRDefault="00A325F7" w:rsidP="00A325F7">
      <w:pPr>
        <w:bidi/>
        <w:rPr>
          <w:rFonts w:cs="David" w:hint="cs"/>
          <w:rtl/>
        </w:rPr>
      </w:pPr>
    </w:p>
    <w:p w14:paraId="4C647B69" w14:textId="77777777" w:rsidR="00A325F7" w:rsidRPr="00A325F7" w:rsidRDefault="00A325F7" w:rsidP="00A325F7">
      <w:pPr>
        <w:bidi/>
        <w:rPr>
          <w:rFonts w:cs="David" w:hint="cs"/>
          <w:rtl/>
        </w:rPr>
      </w:pPr>
      <w:r w:rsidRPr="00A325F7">
        <w:rPr>
          <w:rFonts w:cs="David" w:hint="cs"/>
          <w:rtl/>
        </w:rPr>
        <w:tab/>
        <w:t xml:space="preserve">שלום לכולם, אני פותחת את ישיבת ועדת הכנסת בשיתוף ועדת האתיקה. זו הישיבה השלישית במספר, אני מוכרחה לציין שההתקדמות שלנו היא טובה מאוד ואני מקווה שנמשיך לנהוג כך. חברי חבריי הכנסת, בישיבה הקודמת תיקנו את פרק ד' כאשר מונחת לפניכם ההצעה כפי שהיו שינויים מהותיים בסעיף ג' שבו חבר הכנסת לא ייעדר מעבודת הכנסת מעבר לתקופת ההיעדרות ללא הצדק סביר. מחקנו את: "מישיבות הכנסת ומישיבות ועדותיה". הסעיף הבא שתוקן - סעיף ד'. בכללים אלה, "תקופת ההיעדרות" - נמחק "אחת מאלה". סעיף (ד)(1) נמחק לגמרי וסעיף (2) הופך להיות סעיף (1) לכל דבר. הפסקנו בסעיף 9. בדיקת נוכחות על ידי היועץ לאתיקה. מכיוון שהנושא די </w:t>
      </w:r>
      <w:proofErr w:type="spellStart"/>
      <w:r w:rsidRPr="00A325F7">
        <w:rPr>
          <w:rFonts w:cs="David" w:hint="cs"/>
          <w:rtl/>
        </w:rPr>
        <w:t>פרובלמטי</w:t>
      </w:r>
      <w:proofErr w:type="spellEnd"/>
      <w:r w:rsidRPr="00A325F7">
        <w:rPr>
          <w:rFonts w:cs="David" w:hint="cs"/>
          <w:rtl/>
        </w:rPr>
        <w:t xml:space="preserve"> והעניין שלי הוא להתקדם ולהשאיר את כל מה שצריך לפי הפרקים שיבואו לאחר מכן, הצעתי היא שאת סעיף 9 נעשה יחד עם כל הפרק שדן בענייני אתיקה. בפרק ד' סעיף 9 בעמוד 5 </w:t>
      </w:r>
      <w:r w:rsidRPr="00A325F7">
        <w:rPr>
          <w:rFonts w:cs="David"/>
          <w:rtl/>
        </w:rPr>
        <w:t>–</w:t>
      </w:r>
      <w:r w:rsidRPr="00A325F7">
        <w:rPr>
          <w:rFonts w:cs="David" w:hint="cs"/>
          <w:rtl/>
        </w:rPr>
        <w:t xml:space="preserve"> בדיקת נוכחות על ידי היועץ לאתיקה שזה קשור למעשה לכל תקופת ההיעדרות של חברי הכנסת. אני מציעה שלא נדון בזה, נביא את זה כאשר נדון בכל הפרק שדן ביועץ לענייני אתיקה. אנחנו עוברים לפרק ה', ארבל בבקשה. </w:t>
      </w:r>
    </w:p>
    <w:p w14:paraId="45DF3B18" w14:textId="77777777" w:rsidR="00A325F7" w:rsidRPr="00A325F7" w:rsidRDefault="00A325F7" w:rsidP="00A325F7">
      <w:pPr>
        <w:bidi/>
        <w:rPr>
          <w:rFonts w:cs="David" w:hint="cs"/>
          <w:rtl/>
        </w:rPr>
      </w:pPr>
    </w:p>
    <w:p w14:paraId="1FEADA4B"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0FC5292B" w14:textId="77777777" w:rsidR="00A325F7" w:rsidRPr="00A325F7" w:rsidRDefault="00A325F7" w:rsidP="00A325F7">
      <w:pPr>
        <w:bidi/>
        <w:rPr>
          <w:rFonts w:cs="David" w:hint="cs"/>
          <w:rtl/>
        </w:rPr>
      </w:pPr>
    </w:p>
    <w:p w14:paraId="19C919C2" w14:textId="77777777" w:rsidR="00A325F7" w:rsidRPr="00A325F7" w:rsidRDefault="00A325F7" w:rsidP="00A325F7">
      <w:pPr>
        <w:bidi/>
        <w:rPr>
          <w:rFonts w:cs="David" w:hint="cs"/>
          <w:rtl/>
        </w:rPr>
      </w:pPr>
      <w:r w:rsidRPr="00A325F7">
        <w:rPr>
          <w:rFonts w:cs="David" w:hint="cs"/>
          <w:rtl/>
        </w:rPr>
        <w:tab/>
        <w:t xml:space="preserve">פרק ה' עניינו התנהגות הולמת של חברי הכנסת. מייד נעבור סעיף </w:t>
      </w:r>
      <w:proofErr w:type="spellStart"/>
      <w:r w:rsidRPr="00A325F7">
        <w:rPr>
          <w:rFonts w:cs="David" w:hint="cs"/>
          <w:rtl/>
        </w:rPr>
        <w:t>סעיף</w:t>
      </w:r>
      <w:proofErr w:type="spellEnd"/>
      <w:r w:rsidRPr="00A325F7">
        <w:rPr>
          <w:rFonts w:cs="David" w:hint="cs"/>
          <w:rtl/>
        </w:rPr>
        <w:t xml:space="preserve"> כאשר יש כאן כמה שינויים בנוסח החדש שמונח בעמוד 6, יש הצעה לסעיפים חדשים בעקבות תיקון שנעשה בסעיף קודם. </w:t>
      </w:r>
    </w:p>
    <w:p w14:paraId="52EDF7B9" w14:textId="77777777" w:rsidR="00A325F7" w:rsidRPr="00A325F7" w:rsidRDefault="00A325F7" w:rsidP="00A325F7">
      <w:pPr>
        <w:bidi/>
        <w:rPr>
          <w:rFonts w:cs="David" w:hint="cs"/>
          <w:u w:val="single"/>
          <w:rtl/>
        </w:rPr>
      </w:pPr>
    </w:p>
    <w:p w14:paraId="0E4562A8"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6E67078" w14:textId="77777777" w:rsidR="00A325F7" w:rsidRPr="00A325F7" w:rsidRDefault="00A325F7" w:rsidP="00A325F7">
      <w:pPr>
        <w:bidi/>
        <w:rPr>
          <w:rFonts w:cs="David" w:hint="cs"/>
          <w:rtl/>
        </w:rPr>
      </w:pPr>
    </w:p>
    <w:p w14:paraId="2175703B" w14:textId="77777777" w:rsidR="00A325F7" w:rsidRPr="00A325F7" w:rsidRDefault="00A325F7" w:rsidP="00A325F7">
      <w:pPr>
        <w:bidi/>
        <w:rPr>
          <w:rFonts w:cs="David" w:hint="cs"/>
          <w:rtl/>
        </w:rPr>
      </w:pPr>
      <w:r w:rsidRPr="00A325F7">
        <w:rPr>
          <w:rFonts w:cs="David" w:hint="cs"/>
          <w:rtl/>
        </w:rPr>
        <w:tab/>
        <w:t>ההצעה להוספה היא בהדגשה?</w:t>
      </w:r>
    </w:p>
    <w:p w14:paraId="315F4999" w14:textId="77777777" w:rsidR="00A325F7" w:rsidRPr="00A325F7" w:rsidRDefault="00A325F7" w:rsidP="00A325F7">
      <w:pPr>
        <w:bidi/>
        <w:rPr>
          <w:rFonts w:cs="David" w:hint="cs"/>
          <w:rtl/>
        </w:rPr>
      </w:pPr>
    </w:p>
    <w:p w14:paraId="2F9734F8"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56D7E562" w14:textId="77777777" w:rsidR="00A325F7" w:rsidRPr="00A325F7" w:rsidRDefault="00A325F7" w:rsidP="00A325F7">
      <w:pPr>
        <w:bidi/>
        <w:rPr>
          <w:rFonts w:cs="David" w:hint="cs"/>
          <w:rtl/>
        </w:rPr>
      </w:pPr>
    </w:p>
    <w:p w14:paraId="3387D1E5" w14:textId="77777777" w:rsidR="00A325F7" w:rsidRPr="00A325F7" w:rsidRDefault="00A325F7" w:rsidP="00A325F7">
      <w:pPr>
        <w:bidi/>
        <w:ind w:firstLine="567"/>
        <w:rPr>
          <w:rFonts w:cs="David" w:hint="cs"/>
          <w:rtl/>
        </w:rPr>
      </w:pPr>
      <w:r w:rsidRPr="00A325F7">
        <w:rPr>
          <w:rFonts w:cs="David" w:hint="cs"/>
          <w:rtl/>
        </w:rPr>
        <w:t xml:space="preserve">כן. בגדול קובעת הוועדה בדוח שלה שמעמדו של חבר הכנסת, חובת הנאמנות שלו לציבור מחייבים אותו לנהוג באופן שהולם את מעמדו. בכתיבת הפרק הזה הסתייעה הוועדה בהחלטות שקיימות במשך השנים שנתנה ועדת האתיקה בנושא של התנהגות, וחלק מהדברים היא פירטה יותר לאור החלטות ספציפיות שניתנו במשך השנים. נתחיל לעבור על הסעיפים ואז אוכל להעיר. </w:t>
      </w:r>
    </w:p>
    <w:p w14:paraId="7C8C0A3E" w14:textId="77777777" w:rsidR="00A325F7" w:rsidRPr="00A325F7" w:rsidRDefault="00A325F7" w:rsidP="00A325F7">
      <w:pPr>
        <w:bidi/>
        <w:rPr>
          <w:rFonts w:cs="David" w:hint="cs"/>
          <w:rtl/>
        </w:rPr>
      </w:pPr>
      <w:r w:rsidRPr="00A325F7">
        <w:rPr>
          <w:rFonts w:cs="David" w:hint="cs"/>
          <w:rtl/>
        </w:rPr>
        <w:tab/>
      </w:r>
    </w:p>
    <w:p w14:paraId="2371D460" w14:textId="77777777" w:rsidR="00A325F7" w:rsidRPr="00A325F7" w:rsidRDefault="00A325F7" w:rsidP="00A325F7">
      <w:pPr>
        <w:bidi/>
        <w:rPr>
          <w:rFonts w:cs="David" w:hint="cs"/>
          <w:rtl/>
        </w:rPr>
      </w:pPr>
      <w:r w:rsidRPr="00A325F7">
        <w:rPr>
          <w:rFonts w:cs="David" w:hint="cs"/>
          <w:rtl/>
        </w:rPr>
        <w:tab/>
        <w:t xml:space="preserve">כמו בכל הפרקים יש סעיף מטרה שקובע כך: מטרת הכללים בפרק זה היא להבטיח התנהגות ההולמת את המעמד של חבר הכנסת כנבחר ציבור שאמור לשמש דוגמא אישית להתנהגות ראויה , ואת המעמד המיוחד של הכנסת כמוסד עליון במשטר הדמוקרטי. </w:t>
      </w:r>
    </w:p>
    <w:p w14:paraId="60ED376C" w14:textId="77777777" w:rsidR="00A325F7" w:rsidRPr="00A325F7" w:rsidRDefault="00A325F7" w:rsidP="00A325F7">
      <w:pPr>
        <w:bidi/>
        <w:rPr>
          <w:rFonts w:cs="David" w:hint="cs"/>
          <w:rtl/>
        </w:rPr>
      </w:pPr>
    </w:p>
    <w:p w14:paraId="07740E31" w14:textId="77777777" w:rsidR="00A325F7" w:rsidRPr="00A325F7" w:rsidRDefault="00A325F7" w:rsidP="00A325F7">
      <w:pPr>
        <w:bidi/>
        <w:rPr>
          <w:rFonts w:cs="David" w:hint="cs"/>
          <w:rtl/>
        </w:rPr>
      </w:pPr>
    </w:p>
    <w:p w14:paraId="0A512D1E"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73C9E07" w14:textId="77777777" w:rsidR="00A325F7" w:rsidRPr="00A325F7" w:rsidRDefault="00A325F7" w:rsidP="00A325F7">
      <w:pPr>
        <w:bidi/>
        <w:rPr>
          <w:rFonts w:cs="David" w:hint="cs"/>
          <w:rtl/>
        </w:rPr>
      </w:pPr>
    </w:p>
    <w:p w14:paraId="1B877359" w14:textId="77777777" w:rsidR="00A325F7" w:rsidRPr="00A325F7" w:rsidRDefault="00A325F7" w:rsidP="00A325F7">
      <w:pPr>
        <w:bidi/>
        <w:rPr>
          <w:rFonts w:cs="David" w:hint="cs"/>
          <w:rtl/>
        </w:rPr>
      </w:pPr>
      <w:r w:rsidRPr="00A325F7">
        <w:rPr>
          <w:rFonts w:cs="David" w:hint="cs"/>
          <w:rtl/>
        </w:rPr>
        <w:tab/>
        <w:t xml:space="preserve"> יש הערות לחברי הכנסת?</w:t>
      </w:r>
    </w:p>
    <w:p w14:paraId="3660DA06" w14:textId="77777777" w:rsidR="00A325F7" w:rsidRPr="00A325F7" w:rsidRDefault="00A325F7" w:rsidP="00A325F7">
      <w:pPr>
        <w:bidi/>
        <w:rPr>
          <w:rFonts w:cs="David" w:hint="cs"/>
          <w:rtl/>
        </w:rPr>
      </w:pPr>
    </w:p>
    <w:p w14:paraId="3C98F6F7" w14:textId="77777777" w:rsidR="00A325F7" w:rsidRPr="00A325F7" w:rsidRDefault="00A325F7" w:rsidP="00A325F7">
      <w:pPr>
        <w:bidi/>
        <w:rPr>
          <w:rFonts w:cs="David" w:hint="cs"/>
          <w:rtl/>
        </w:rPr>
      </w:pPr>
      <w:r w:rsidRPr="00A325F7">
        <w:rPr>
          <w:rFonts w:cs="David" w:hint="cs"/>
          <w:u w:val="single"/>
          <w:rtl/>
        </w:rPr>
        <w:t>גדעון סער:</w:t>
      </w:r>
    </w:p>
    <w:p w14:paraId="534732F4" w14:textId="77777777" w:rsidR="00A325F7" w:rsidRPr="00A325F7" w:rsidRDefault="00A325F7" w:rsidP="00A325F7">
      <w:pPr>
        <w:bidi/>
        <w:rPr>
          <w:rFonts w:cs="David" w:hint="cs"/>
          <w:rtl/>
        </w:rPr>
      </w:pPr>
    </w:p>
    <w:p w14:paraId="6D7A9095" w14:textId="77777777" w:rsidR="00A325F7" w:rsidRPr="00A325F7" w:rsidRDefault="00A325F7" w:rsidP="00A325F7">
      <w:pPr>
        <w:bidi/>
        <w:rPr>
          <w:rFonts w:cs="David" w:hint="cs"/>
          <w:rtl/>
        </w:rPr>
      </w:pPr>
      <w:r w:rsidRPr="00A325F7">
        <w:rPr>
          <w:rFonts w:cs="David" w:hint="cs"/>
          <w:rtl/>
        </w:rPr>
        <w:tab/>
        <w:t xml:space="preserve">לא. </w:t>
      </w:r>
    </w:p>
    <w:p w14:paraId="12098B15" w14:textId="77777777" w:rsidR="00A325F7" w:rsidRPr="00A325F7" w:rsidRDefault="00A325F7" w:rsidP="00A325F7">
      <w:pPr>
        <w:bidi/>
        <w:rPr>
          <w:rFonts w:cs="David" w:hint="cs"/>
          <w:rtl/>
        </w:rPr>
      </w:pPr>
    </w:p>
    <w:p w14:paraId="13296E49"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3778AF33" w14:textId="77777777" w:rsidR="00A325F7" w:rsidRPr="00A325F7" w:rsidRDefault="00A325F7" w:rsidP="00A325F7">
      <w:pPr>
        <w:bidi/>
        <w:rPr>
          <w:rFonts w:cs="David" w:hint="cs"/>
          <w:rtl/>
        </w:rPr>
      </w:pPr>
    </w:p>
    <w:p w14:paraId="2BE618B6" w14:textId="77777777" w:rsidR="00A325F7" w:rsidRPr="00A325F7" w:rsidRDefault="00A325F7" w:rsidP="00A325F7">
      <w:pPr>
        <w:bidi/>
        <w:rPr>
          <w:rFonts w:cs="David" w:hint="cs"/>
          <w:rtl/>
        </w:rPr>
      </w:pPr>
      <w:r w:rsidRPr="00A325F7">
        <w:rPr>
          <w:rFonts w:cs="David" w:hint="cs"/>
          <w:rtl/>
        </w:rPr>
        <w:tab/>
        <w:t xml:space="preserve">אז נצביע על סעיף 10. מי בעד מטרת פרק ה' סעיף 10? אושר פה אחד, תודה רבה. אני עוברת לסעיף הבא: כבוד הכנסת וחבריה. </w:t>
      </w:r>
    </w:p>
    <w:p w14:paraId="354EC826" w14:textId="77777777" w:rsidR="00A325F7" w:rsidRPr="00A325F7" w:rsidRDefault="00A325F7" w:rsidP="00A325F7">
      <w:pPr>
        <w:bidi/>
        <w:rPr>
          <w:rFonts w:cs="David" w:hint="cs"/>
          <w:rtl/>
        </w:rPr>
      </w:pPr>
    </w:p>
    <w:p w14:paraId="2A611EF7" w14:textId="77777777" w:rsidR="00A325F7" w:rsidRPr="00A325F7" w:rsidRDefault="00A325F7" w:rsidP="00A325F7">
      <w:pPr>
        <w:bidi/>
        <w:rPr>
          <w:rFonts w:cs="David" w:hint="cs"/>
          <w:u w:val="single"/>
          <w:rtl/>
        </w:rPr>
      </w:pPr>
    </w:p>
    <w:p w14:paraId="6AEDB64E" w14:textId="77777777" w:rsidR="00A325F7" w:rsidRPr="00A325F7" w:rsidRDefault="00A325F7" w:rsidP="00A325F7">
      <w:pPr>
        <w:bidi/>
        <w:rPr>
          <w:rFonts w:cs="David" w:hint="cs"/>
          <w:rtl/>
        </w:rPr>
      </w:pPr>
      <w:r w:rsidRPr="00A325F7">
        <w:rPr>
          <w:rFonts w:cs="David"/>
          <w:u w:val="single"/>
          <w:rtl/>
        </w:rPr>
        <w:br w:type="page"/>
      </w:r>
      <w:r w:rsidRPr="00A325F7">
        <w:rPr>
          <w:rFonts w:cs="David" w:hint="cs"/>
          <w:u w:val="single"/>
          <w:rtl/>
        </w:rPr>
        <w:lastRenderedPageBreak/>
        <w:t xml:space="preserve">ארבל </w:t>
      </w:r>
      <w:proofErr w:type="spellStart"/>
      <w:r w:rsidRPr="00A325F7">
        <w:rPr>
          <w:rFonts w:cs="David" w:hint="cs"/>
          <w:u w:val="single"/>
          <w:rtl/>
        </w:rPr>
        <w:t>אסטרחן</w:t>
      </w:r>
      <w:proofErr w:type="spellEnd"/>
      <w:r w:rsidRPr="00A325F7">
        <w:rPr>
          <w:rFonts w:cs="David" w:hint="cs"/>
          <w:u w:val="single"/>
          <w:rtl/>
        </w:rPr>
        <w:t>:</w:t>
      </w:r>
    </w:p>
    <w:p w14:paraId="3C77C09A" w14:textId="77777777" w:rsidR="00A325F7" w:rsidRPr="00A325F7" w:rsidRDefault="00A325F7" w:rsidP="00A325F7">
      <w:pPr>
        <w:bidi/>
        <w:rPr>
          <w:rFonts w:cs="David" w:hint="cs"/>
          <w:rtl/>
        </w:rPr>
      </w:pPr>
    </w:p>
    <w:p w14:paraId="5924ADEF" w14:textId="77777777" w:rsidR="00A325F7" w:rsidRPr="00A325F7" w:rsidRDefault="00A325F7" w:rsidP="00A325F7">
      <w:pPr>
        <w:bidi/>
        <w:rPr>
          <w:rFonts w:cs="David" w:hint="cs"/>
          <w:rtl/>
        </w:rPr>
      </w:pPr>
      <w:r w:rsidRPr="00A325F7">
        <w:rPr>
          <w:rFonts w:cs="David" w:hint="cs"/>
          <w:rtl/>
        </w:rPr>
        <w:tab/>
        <w:t xml:space="preserve">כזכור סוכם כאן בישיבה הראשונה שסעיף 6 שקבע שהפרת הכללים או פגיעה בערכים יהווה עילה להגשת תלונה, חברי הכנסת ביקשו למחוק את המילים: או פגיעה בערכים. לכן מה שמוצע לקבוע כאן זה שחבר הכנסת ישמור על כבוד הכנסת וכבוד חבריה. חבר הכנסת ינהל בדרך ההולמת את מעמדו כחבר הכנסת וחבר הכנסת יקפיד לקיים את דיני המדינה. זה נמצא גם בסעיף הערכים אבל זה נמצא גם בסעיף הכללים ואז ברור שברגע שאתה מפר את הכללים האלה ניתן לפנות בעניינו לוועדת האתיקה. </w:t>
      </w:r>
    </w:p>
    <w:p w14:paraId="6F31896E" w14:textId="77777777" w:rsidR="00A325F7" w:rsidRPr="00A325F7" w:rsidRDefault="00A325F7" w:rsidP="00A325F7">
      <w:pPr>
        <w:bidi/>
        <w:rPr>
          <w:rFonts w:cs="David" w:hint="cs"/>
          <w:rtl/>
        </w:rPr>
      </w:pPr>
    </w:p>
    <w:p w14:paraId="5A723878"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AED4901" w14:textId="77777777" w:rsidR="00A325F7" w:rsidRPr="00A325F7" w:rsidRDefault="00A325F7" w:rsidP="00A325F7">
      <w:pPr>
        <w:bidi/>
        <w:rPr>
          <w:rFonts w:cs="David" w:hint="cs"/>
          <w:rtl/>
        </w:rPr>
      </w:pPr>
    </w:p>
    <w:p w14:paraId="2C169D68" w14:textId="77777777" w:rsidR="00A325F7" w:rsidRPr="00A325F7" w:rsidRDefault="00A325F7" w:rsidP="00A325F7">
      <w:pPr>
        <w:bidi/>
        <w:rPr>
          <w:rFonts w:cs="David" w:hint="cs"/>
          <w:rtl/>
        </w:rPr>
      </w:pPr>
      <w:r w:rsidRPr="00A325F7">
        <w:rPr>
          <w:rFonts w:cs="David" w:hint="cs"/>
          <w:rtl/>
        </w:rPr>
        <w:tab/>
        <w:t xml:space="preserve"> בואי נסיים את כל הפרק ואחרי זה נפתח את זה לדיון. זאת אומרת את כל סעיפים 10 עד 15 שזה פחות או יותר באותו עניין, בסדר? ברשותכם חברים אני עוברת מ-10א עד 15 ואחרי זה נפתח את זה לדיון. </w:t>
      </w:r>
    </w:p>
    <w:p w14:paraId="7AA163F0" w14:textId="77777777" w:rsidR="00A325F7" w:rsidRPr="00A325F7" w:rsidRDefault="00A325F7" w:rsidP="00A325F7">
      <w:pPr>
        <w:bidi/>
        <w:rPr>
          <w:rFonts w:cs="David" w:hint="cs"/>
          <w:rtl/>
        </w:rPr>
      </w:pPr>
    </w:p>
    <w:p w14:paraId="1C83E121" w14:textId="77777777" w:rsidR="00A325F7" w:rsidRPr="00A325F7" w:rsidRDefault="00A325F7" w:rsidP="00A325F7">
      <w:pPr>
        <w:bidi/>
        <w:rPr>
          <w:rFonts w:cs="David" w:hint="cs"/>
          <w:rtl/>
        </w:rPr>
      </w:pPr>
      <w:r w:rsidRPr="00A325F7">
        <w:rPr>
          <w:rFonts w:cs="David" w:hint="cs"/>
          <w:rtl/>
        </w:rPr>
        <w:tab/>
        <w:t xml:space="preserve">10א כבוד הכנסת וחבריה. יש הערות? חבר הכנסת ישמור על כבוד הכנסת וכבוד חבריה כאחד מן הכללים, בסדר. פרופ' כשר ביקש לומר משהו בעניין הזה, בבקשה. </w:t>
      </w:r>
    </w:p>
    <w:p w14:paraId="0A607B0B" w14:textId="77777777" w:rsidR="00A325F7" w:rsidRPr="00A325F7" w:rsidRDefault="00A325F7" w:rsidP="00A325F7">
      <w:pPr>
        <w:bidi/>
        <w:rPr>
          <w:rFonts w:cs="David" w:hint="cs"/>
          <w:rtl/>
        </w:rPr>
      </w:pPr>
    </w:p>
    <w:p w14:paraId="325D167C"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8346372" w14:textId="77777777" w:rsidR="00A325F7" w:rsidRPr="00A325F7" w:rsidRDefault="00A325F7" w:rsidP="00A325F7">
      <w:pPr>
        <w:bidi/>
        <w:rPr>
          <w:rFonts w:cs="David" w:hint="cs"/>
          <w:rtl/>
        </w:rPr>
      </w:pPr>
    </w:p>
    <w:p w14:paraId="4CD7E26E" w14:textId="77777777" w:rsidR="00A325F7" w:rsidRPr="00A325F7" w:rsidRDefault="00A325F7" w:rsidP="00A325F7">
      <w:pPr>
        <w:bidi/>
        <w:rPr>
          <w:rFonts w:cs="David" w:hint="cs"/>
          <w:rtl/>
        </w:rPr>
      </w:pPr>
      <w:r w:rsidRPr="00A325F7">
        <w:rPr>
          <w:rFonts w:cs="David" w:hint="cs"/>
          <w:rtl/>
        </w:rPr>
        <w:tab/>
        <w:t xml:space="preserve">נוסח המוצע של סעיף 10א - חבר הכנסת ישמור על כבוד הכנסת וכבוד חבריה, הוא בעצם שלילי. יש דבר כזה שהוא כבוד הכנסת וכבוד החברים, אסור לפגוע בזה, אבל אני חושב שלא צריך להישאר רק באזור השלילי הזה. הייתה לנו דוגמא יפה מאוד לאחרונה. מועמד לנשיאות המדינה חבר הכנסת ריבלין אומר אחרי ההצבעה הראשונה: תצביעו בשביל המועמד הנגדי, וגם חברת הכנסת אביטל אומרת משהו כזה. הם לא שומרים בזה על כבוד הכנסת במובן שהם לא פוגעים. הם מטפחים את כבוד הכנסת, הם עושים מעשה חיובי, חד פעמי, או משהו שקורה לעיתים רחוקות והוא טוב מאוד ואנחנו רוצים שכל אחד בהזדמנות מתאימה, לא רק שלא יפגע אלא גם יעלה את קרנה של הכנסת. לכן אני חושב שבמקום להגיד חבר הכנסת ישמור על כבוד הכנסת צריך להגיד: יטפח את כבוד הכנסת. לשמור על כבוד חבריה זה נראה לי יותר נכון, זה מה שהוא עשה במקרה הזה. </w:t>
      </w:r>
    </w:p>
    <w:p w14:paraId="111683E2" w14:textId="77777777" w:rsidR="00A325F7" w:rsidRPr="00A325F7" w:rsidRDefault="00A325F7" w:rsidP="00A325F7">
      <w:pPr>
        <w:bidi/>
        <w:rPr>
          <w:rFonts w:cs="David" w:hint="cs"/>
          <w:rtl/>
        </w:rPr>
      </w:pPr>
    </w:p>
    <w:p w14:paraId="27CE3A7D" w14:textId="77777777" w:rsidR="00A325F7" w:rsidRPr="00A325F7" w:rsidRDefault="00A325F7" w:rsidP="00A325F7">
      <w:pPr>
        <w:bidi/>
        <w:rPr>
          <w:rFonts w:cs="David" w:hint="cs"/>
          <w:rtl/>
        </w:rPr>
      </w:pPr>
      <w:r w:rsidRPr="00A325F7">
        <w:rPr>
          <w:rFonts w:cs="David" w:hint="cs"/>
          <w:u w:val="single"/>
          <w:rtl/>
        </w:rPr>
        <w:t>חיים אורון:</w:t>
      </w:r>
    </w:p>
    <w:p w14:paraId="2DA68888" w14:textId="77777777" w:rsidR="00A325F7" w:rsidRPr="00A325F7" w:rsidRDefault="00A325F7" w:rsidP="00A325F7">
      <w:pPr>
        <w:bidi/>
        <w:rPr>
          <w:rFonts w:cs="David" w:hint="cs"/>
          <w:rtl/>
        </w:rPr>
      </w:pPr>
    </w:p>
    <w:p w14:paraId="68D088F1" w14:textId="77777777" w:rsidR="00A325F7" w:rsidRPr="00A325F7" w:rsidRDefault="00A325F7" w:rsidP="00A325F7">
      <w:pPr>
        <w:bidi/>
        <w:rPr>
          <w:rFonts w:cs="David" w:hint="cs"/>
          <w:rtl/>
        </w:rPr>
      </w:pPr>
      <w:r w:rsidRPr="00A325F7">
        <w:rPr>
          <w:rFonts w:cs="David" w:hint="cs"/>
          <w:rtl/>
        </w:rPr>
        <w:tab/>
        <w:t xml:space="preserve">  אי טיפוח זה לא עבירה אתית לעומת זה אי שמירה היא עבירה אתית. יכול להיות שצריך להוסיף משפט נוסף. </w:t>
      </w:r>
    </w:p>
    <w:p w14:paraId="232286F4" w14:textId="77777777" w:rsidR="00A325F7" w:rsidRPr="00A325F7" w:rsidRDefault="00A325F7" w:rsidP="00A325F7">
      <w:pPr>
        <w:bidi/>
        <w:rPr>
          <w:rFonts w:cs="David" w:hint="cs"/>
          <w:rtl/>
        </w:rPr>
      </w:pPr>
    </w:p>
    <w:p w14:paraId="7EA00CB6"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5D14ACA8" w14:textId="77777777" w:rsidR="00A325F7" w:rsidRPr="00A325F7" w:rsidRDefault="00A325F7" w:rsidP="00A325F7">
      <w:pPr>
        <w:bidi/>
        <w:rPr>
          <w:rFonts w:cs="David" w:hint="cs"/>
          <w:rtl/>
        </w:rPr>
      </w:pPr>
    </w:p>
    <w:p w14:paraId="7D30A3AF" w14:textId="77777777" w:rsidR="00A325F7" w:rsidRPr="00A325F7" w:rsidRDefault="00A325F7" w:rsidP="00A325F7">
      <w:pPr>
        <w:bidi/>
        <w:rPr>
          <w:rFonts w:cs="David" w:hint="cs"/>
          <w:rtl/>
        </w:rPr>
      </w:pPr>
      <w:r w:rsidRPr="00A325F7">
        <w:rPr>
          <w:rFonts w:cs="David" w:hint="cs"/>
          <w:rtl/>
        </w:rPr>
        <w:tab/>
        <w:t xml:space="preserve">אף אחד לא יגיש תלונה שאתה לא מטפח. </w:t>
      </w:r>
    </w:p>
    <w:p w14:paraId="4E047E0A" w14:textId="77777777" w:rsidR="00A325F7" w:rsidRPr="00A325F7" w:rsidRDefault="00A325F7" w:rsidP="00A325F7">
      <w:pPr>
        <w:bidi/>
        <w:rPr>
          <w:rFonts w:cs="David" w:hint="cs"/>
          <w:rtl/>
        </w:rPr>
      </w:pPr>
    </w:p>
    <w:p w14:paraId="1D641D14" w14:textId="77777777" w:rsidR="00A325F7" w:rsidRPr="00A325F7" w:rsidRDefault="00A325F7" w:rsidP="00A325F7">
      <w:pPr>
        <w:bidi/>
        <w:rPr>
          <w:rFonts w:cs="David" w:hint="cs"/>
          <w:rtl/>
        </w:rPr>
      </w:pPr>
      <w:r w:rsidRPr="00A325F7">
        <w:rPr>
          <w:rFonts w:cs="David" w:hint="cs"/>
          <w:u w:val="single"/>
          <w:rtl/>
        </w:rPr>
        <w:t>חיים אורון:</w:t>
      </w:r>
    </w:p>
    <w:p w14:paraId="24BC3AC5" w14:textId="77777777" w:rsidR="00A325F7" w:rsidRPr="00A325F7" w:rsidRDefault="00A325F7" w:rsidP="00A325F7">
      <w:pPr>
        <w:bidi/>
        <w:rPr>
          <w:rFonts w:cs="David" w:hint="cs"/>
          <w:rtl/>
        </w:rPr>
      </w:pPr>
    </w:p>
    <w:p w14:paraId="64275B60" w14:textId="77777777" w:rsidR="00A325F7" w:rsidRPr="00A325F7" w:rsidRDefault="00A325F7" w:rsidP="00A325F7">
      <w:pPr>
        <w:bidi/>
        <w:rPr>
          <w:rFonts w:cs="David" w:hint="cs"/>
          <w:rtl/>
        </w:rPr>
      </w:pPr>
      <w:r w:rsidRPr="00A325F7">
        <w:rPr>
          <w:rFonts w:cs="David" w:hint="cs"/>
          <w:rtl/>
        </w:rPr>
        <w:tab/>
        <w:t xml:space="preserve">אבל סעיף 10א הוא סעיף סל להמון תביעות לוועדת האתיקה. </w:t>
      </w:r>
    </w:p>
    <w:p w14:paraId="54E95A79" w14:textId="77777777" w:rsidR="00A325F7" w:rsidRPr="00A325F7" w:rsidRDefault="00A325F7" w:rsidP="00A325F7">
      <w:pPr>
        <w:bidi/>
        <w:rPr>
          <w:rFonts w:cs="David" w:hint="cs"/>
          <w:rtl/>
        </w:rPr>
      </w:pPr>
    </w:p>
    <w:p w14:paraId="1740C3AE"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2A9F9705" w14:textId="77777777" w:rsidR="00A325F7" w:rsidRPr="00A325F7" w:rsidRDefault="00A325F7" w:rsidP="00A325F7">
      <w:pPr>
        <w:bidi/>
        <w:rPr>
          <w:rFonts w:cs="David" w:hint="cs"/>
          <w:rtl/>
        </w:rPr>
      </w:pPr>
    </w:p>
    <w:p w14:paraId="4771661F" w14:textId="77777777" w:rsidR="00A325F7" w:rsidRPr="00A325F7" w:rsidRDefault="00A325F7" w:rsidP="00A325F7">
      <w:pPr>
        <w:bidi/>
        <w:rPr>
          <w:rFonts w:cs="David" w:hint="cs"/>
          <w:rtl/>
        </w:rPr>
      </w:pPr>
      <w:r w:rsidRPr="00A325F7">
        <w:rPr>
          <w:rFonts w:cs="David" w:hint="cs"/>
          <w:rtl/>
        </w:rPr>
        <w:tab/>
        <w:t xml:space="preserve"> אבל לא תהיה תלונה כשהעילה שלה אם לא טיפחת. תהיה תלונה כשהעילה היא לא שמרת.</w:t>
      </w:r>
    </w:p>
    <w:p w14:paraId="64677BCA" w14:textId="77777777" w:rsidR="00A325F7" w:rsidRPr="00A325F7" w:rsidRDefault="00A325F7" w:rsidP="00A325F7">
      <w:pPr>
        <w:bidi/>
        <w:rPr>
          <w:rFonts w:cs="David" w:hint="cs"/>
          <w:rtl/>
        </w:rPr>
      </w:pPr>
    </w:p>
    <w:p w14:paraId="7104EDFD"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52AFB8B" w14:textId="77777777" w:rsidR="00A325F7" w:rsidRPr="00A325F7" w:rsidRDefault="00A325F7" w:rsidP="00A325F7">
      <w:pPr>
        <w:bidi/>
        <w:rPr>
          <w:rFonts w:cs="David" w:hint="cs"/>
          <w:rtl/>
        </w:rPr>
      </w:pPr>
    </w:p>
    <w:p w14:paraId="3D00EE6B" w14:textId="77777777" w:rsidR="00A325F7" w:rsidRPr="00A325F7" w:rsidRDefault="00A325F7" w:rsidP="00A325F7">
      <w:pPr>
        <w:bidi/>
        <w:rPr>
          <w:rFonts w:cs="David" w:hint="cs"/>
          <w:rtl/>
        </w:rPr>
      </w:pPr>
      <w:r w:rsidRPr="00A325F7">
        <w:rPr>
          <w:rFonts w:cs="David" w:hint="cs"/>
          <w:rtl/>
        </w:rPr>
        <w:tab/>
        <w:t xml:space="preserve">אז אתה מציע למחוק את המילה שמר. </w:t>
      </w:r>
    </w:p>
    <w:p w14:paraId="67C7606D" w14:textId="77777777" w:rsidR="00A325F7" w:rsidRPr="00A325F7" w:rsidRDefault="00A325F7" w:rsidP="00A325F7">
      <w:pPr>
        <w:bidi/>
        <w:rPr>
          <w:rFonts w:cs="David" w:hint="cs"/>
          <w:rtl/>
        </w:rPr>
      </w:pPr>
    </w:p>
    <w:p w14:paraId="66CB2277" w14:textId="77777777" w:rsidR="00A325F7" w:rsidRPr="00A325F7" w:rsidRDefault="00A325F7" w:rsidP="00A325F7">
      <w:pPr>
        <w:bidi/>
        <w:rPr>
          <w:rFonts w:cs="David" w:hint="cs"/>
          <w:rtl/>
        </w:rPr>
      </w:pPr>
      <w:r w:rsidRPr="00A325F7">
        <w:rPr>
          <w:rFonts w:cs="David" w:hint="cs"/>
          <w:u w:val="single"/>
          <w:rtl/>
        </w:rPr>
        <w:t>חיים אורון:</w:t>
      </w:r>
    </w:p>
    <w:p w14:paraId="19F62C83" w14:textId="77777777" w:rsidR="00A325F7" w:rsidRPr="00A325F7" w:rsidRDefault="00A325F7" w:rsidP="00A325F7">
      <w:pPr>
        <w:bidi/>
        <w:rPr>
          <w:rFonts w:cs="David" w:hint="cs"/>
          <w:rtl/>
        </w:rPr>
      </w:pPr>
    </w:p>
    <w:p w14:paraId="14166C0B" w14:textId="77777777" w:rsidR="00A325F7" w:rsidRPr="00A325F7" w:rsidRDefault="00A325F7" w:rsidP="00A325F7">
      <w:pPr>
        <w:bidi/>
        <w:rPr>
          <w:rFonts w:cs="David" w:hint="cs"/>
          <w:rtl/>
        </w:rPr>
      </w:pPr>
      <w:r w:rsidRPr="00A325F7">
        <w:rPr>
          <w:rFonts w:cs="David" w:hint="cs"/>
          <w:rtl/>
        </w:rPr>
        <w:tab/>
        <w:t xml:space="preserve"> את רוצה להשאיר את שתי המילים: יטפח וישמור, משהו מהסוג הזה.</w:t>
      </w:r>
    </w:p>
    <w:p w14:paraId="3B3B9C4A" w14:textId="77777777" w:rsidR="00A325F7" w:rsidRPr="00A325F7" w:rsidRDefault="00A325F7" w:rsidP="00A325F7">
      <w:pPr>
        <w:bidi/>
        <w:rPr>
          <w:rFonts w:cs="David" w:hint="cs"/>
          <w:rtl/>
        </w:rPr>
      </w:pPr>
    </w:p>
    <w:p w14:paraId="78E7A8DB" w14:textId="77777777" w:rsidR="00A325F7" w:rsidRPr="00A325F7" w:rsidRDefault="00A325F7" w:rsidP="00A325F7">
      <w:pPr>
        <w:bidi/>
        <w:rPr>
          <w:rFonts w:cs="David" w:hint="cs"/>
          <w:rtl/>
        </w:rPr>
      </w:pPr>
    </w:p>
    <w:p w14:paraId="6A45E1ED"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15F9316B" w14:textId="77777777" w:rsidR="00A325F7" w:rsidRPr="00A325F7" w:rsidRDefault="00A325F7" w:rsidP="00A325F7">
      <w:pPr>
        <w:bidi/>
        <w:rPr>
          <w:rFonts w:cs="David" w:hint="cs"/>
          <w:rtl/>
        </w:rPr>
      </w:pPr>
    </w:p>
    <w:p w14:paraId="13E99411" w14:textId="77777777" w:rsidR="00A325F7" w:rsidRPr="00A325F7" w:rsidRDefault="00A325F7" w:rsidP="00A325F7">
      <w:pPr>
        <w:bidi/>
        <w:ind w:firstLine="567"/>
        <w:rPr>
          <w:rFonts w:cs="David" w:hint="cs"/>
          <w:rtl/>
        </w:rPr>
      </w:pPr>
      <w:r w:rsidRPr="00A325F7">
        <w:rPr>
          <w:rFonts w:cs="David" w:hint="cs"/>
          <w:rtl/>
        </w:rPr>
        <w:t xml:space="preserve">אולי אפשר בערכים להגיד: יטפח, ובכללים להגיד: ישמור. </w:t>
      </w:r>
    </w:p>
    <w:p w14:paraId="02E1FA84" w14:textId="77777777" w:rsidR="00A325F7" w:rsidRPr="00A325F7" w:rsidRDefault="00A325F7" w:rsidP="00A325F7">
      <w:pPr>
        <w:bidi/>
        <w:rPr>
          <w:rFonts w:cs="David" w:hint="cs"/>
          <w:rtl/>
        </w:rPr>
      </w:pPr>
    </w:p>
    <w:p w14:paraId="32543F1E"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5063F56" w14:textId="77777777" w:rsidR="00A325F7" w:rsidRPr="00A325F7" w:rsidRDefault="00A325F7" w:rsidP="00A325F7">
      <w:pPr>
        <w:bidi/>
        <w:rPr>
          <w:rFonts w:cs="David" w:hint="cs"/>
          <w:rtl/>
        </w:rPr>
      </w:pPr>
    </w:p>
    <w:p w14:paraId="3BB8A421" w14:textId="77777777" w:rsidR="00A325F7" w:rsidRPr="00A325F7" w:rsidRDefault="00A325F7" w:rsidP="00A325F7">
      <w:pPr>
        <w:bidi/>
        <w:rPr>
          <w:rFonts w:cs="David" w:hint="cs"/>
          <w:rtl/>
        </w:rPr>
      </w:pPr>
      <w:r w:rsidRPr="00A325F7">
        <w:rPr>
          <w:rFonts w:cs="David" w:hint="cs"/>
          <w:rtl/>
        </w:rPr>
        <w:tab/>
        <w:t>פרופ' כשר הציע שבערכים נכניס את המילה טיפוח ובכללים לשמור, כפי שחבר הכנסת אורון אומר.</w:t>
      </w:r>
    </w:p>
    <w:p w14:paraId="357D5051" w14:textId="77777777" w:rsidR="00A325F7" w:rsidRPr="00A325F7" w:rsidRDefault="00A325F7" w:rsidP="00A325F7">
      <w:pPr>
        <w:bidi/>
        <w:rPr>
          <w:rFonts w:cs="David" w:hint="cs"/>
          <w:rtl/>
        </w:rPr>
      </w:pPr>
    </w:p>
    <w:p w14:paraId="237F1476"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5D40AEF5" w14:textId="77777777" w:rsidR="00A325F7" w:rsidRPr="00A325F7" w:rsidRDefault="00A325F7" w:rsidP="00A325F7">
      <w:pPr>
        <w:bidi/>
        <w:rPr>
          <w:rFonts w:cs="David" w:hint="cs"/>
          <w:rtl/>
        </w:rPr>
      </w:pPr>
    </w:p>
    <w:p w14:paraId="1584E0C5" w14:textId="77777777" w:rsidR="00A325F7" w:rsidRPr="00A325F7" w:rsidRDefault="00A325F7" w:rsidP="00A325F7">
      <w:pPr>
        <w:bidi/>
        <w:rPr>
          <w:rFonts w:cs="David" w:hint="cs"/>
          <w:rtl/>
        </w:rPr>
      </w:pPr>
      <w:r w:rsidRPr="00A325F7">
        <w:rPr>
          <w:rFonts w:cs="David" w:hint="cs"/>
          <w:rtl/>
        </w:rPr>
        <w:tab/>
        <w:t xml:space="preserve">יש את המילה טיפוח באותו סעיף כי בערכים כתוב: חבר הכנסת ישמור על כבוד הכנסת וכבוד חבריה. ינהג בדרך ההולמת את מעמדו כחבר כנסת ויפעל לטיפוח אמון הציבור בכנסת. </w:t>
      </w:r>
    </w:p>
    <w:p w14:paraId="25AFB165" w14:textId="77777777" w:rsidR="00A325F7" w:rsidRPr="00A325F7" w:rsidRDefault="00A325F7" w:rsidP="00A325F7">
      <w:pPr>
        <w:bidi/>
        <w:rPr>
          <w:rFonts w:cs="David" w:hint="cs"/>
          <w:rtl/>
        </w:rPr>
      </w:pPr>
    </w:p>
    <w:p w14:paraId="603542A3" w14:textId="77777777" w:rsidR="00A325F7" w:rsidRPr="00A325F7" w:rsidRDefault="00A325F7" w:rsidP="00A325F7">
      <w:pPr>
        <w:bidi/>
        <w:rPr>
          <w:rFonts w:cs="David" w:hint="cs"/>
          <w:rtl/>
        </w:rPr>
      </w:pPr>
      <w:r w:rsidRPr="00A325F7">
        <w:rPr>
          <w:rFonts w:cs="David" w:hint="cs"/>
          <w:u w:val="single"/>
          <w:rtl/>
        </w:rPr>
        <w:t>משה גפני:</w:t>
      </w:r>
    </w:p>
    <w:p w14:paraId="764A43F9" w14:textId="77777777" w:rsidR="00A325F7" w:rsidRPr="00A325F7" w:rsidRDefault="00A325F7" w:rsidP="00A325F7">
      <w:pPr>
        <w:bidi/>
        <w:rPr>
          <w:rFonts w:cs="David" w:hint="cs"/>
          <w:rtl/>
        </w:rPr>
      </w:pPr>
    </w:p>
    <w:p w14:paraId="1A1EA2B7" w14:textId="77777777" w:rsidR="00A325F7" w:rsidRPr="00A325F7" w:rsidRDefault="00A325F7" w:rsidP="00A325F7">
      <w:pPr>
        <w:bidi/>
        <w:rPr>
          <w:rFonts w:cs="David" w:hint="cs"/>
          <w:rtl/>
        </w:rPr>
      </w:pPr>
      <w:r w:rsidRPr="00A325F7">
        <w:rPr>
          <w:rFonts w:cs="David" w:hint="cs"/>
          <w:rtl/>
        </w:rPr>
        <w:tab/>
        <w:t xml:space="preserve"> לא כל דבר צריך להיות מתורגם בכללי אתיקה למשהו שצריך להגיש תלונה. אני כחבר כנסת שקורא את כללי האתיקה ורוצה לנהוג על פיהם. גם אם אני אומר לשמור על כבוד הכנסת, אפילו שאין באי שמירה או באי טיפוח של כבוד הכנסת עילה לתלונה בוועדת האתיקה, אבל לפי ראות עיני זה כבוד הכנסת.  </w:t>
      </w:r>
    </w:p>
    <w:p w14:paraId="245518AE" w14:textId="77777777" w:rsidR="00A325F7" w:rsidRPr="00A325F7" w:rsidRDefault="00A325F7" w:rsidP="00A325F7">
      <w:pPr>
        <w:bidi/>
        <w:rPr>
          <w:rFonts w:cs="David" w:hint="cs"/>
          <w:rtl/>
        </w:rPr>
      </w:pPr>
    </w:p>
    <w:p w14:paraId="6FA088A6" w14:textId="77777777" w:rsidR="00A325F7" w:rsidRPr="00A325F7" w:rsidRDefault="00A325F7" w:rsidP="00A325F7">
      <w:pPr>
        <w:bidi/>
        <w:rPr>
          <w:rFonts w:cs="David" w:hint="cs"/>
          <w:rtl/>
        </w:rPr>
      </w:pPr>
      <w:r w:rsidRPr="00A325F7">
        <w:rPr>
          <w:rFonts w:cs="David" w:hint="cs"/>
          <w:u w:val="single"/>
          <w:rtl/>
        </w:rPr>
        <w:t>חיים אורון:</w:t>
      </w:r>
    </w:p>
    <w:p w14:paraId="7CA74668" w14:textId="77777777" w:rsidR="00A325F7" w:rsidRPr="00A325F7" w:rsidRDefault="00A325F7" w:rsidP="00A325F7">
      <w:pPr>
        <w:bidi/>
        <w:rPr>
          <w:rFonts w:cs="David" w:hint="cs"/>
          <w:rtl/>
        </w:rPr>
      </w:pPr>
    </w:p>
    <w:p w14:paraId="3844F898" w14:textId="77777777" w:rsidR="00A325F7" w:rsidRPr="00A325F7" w:rsidRDefault="00A325F7" w:rsidP="00A325F7">
      <w:pPr>
        <w:bidi/>
        <w:rPr>
          <w:rFonts w:cs="David" w:hint="cs"/>
          <w:rtl/>
        </w:rPr>
      </w:pPr>
      <w:r w:rsidRPr="00A325F7">
        <w:rPr>
          <w:rFonts w:cs="David" w:hint="cs"/>
          <w:rtl/>
        </w:rPr>
        <w:tab/>
        <w:t xml:space="preserve">  זה סעיף נפרד, זה בסדר. </w:t>
      </w:r>
    </w:p>
    <w:p w14:paraId="4901BFF3" w14:textId="77777777" w:rsidR="00A325F7" w:rsidRPr="00A325F7" w:rsidRDefault="00A325F7" w:rsidP="00A325F7">
      <w:pPr>
        <w:bidi/>
        <w:rPr>
          <w:rFonts w:cs="David" w:hint="cs"/>
          <w:rtl/>
        </w:rPr>
      </w:pPr>
    </w:p>
    <w:p w14:paraId="632DBA39"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C4DFA97" w14:textId="77777777" w:rsidR="00A325F7" w:rsidRPr="00A325F7" w:rsidRDefault="00A325F7" w:rsidP="00A325F7">
      <w:pPr>
        <w:bidi/>
        <w:rPr>
          <w:rFonts w:cs="David" w:hint="cs"/>
          <w:rtl/>
        </w:rPr>
      </w:pPr>
    </w:p>
    <w:p w14:paraId="0693638D" w14:textId="77777777" w:rsidR="00A325F7" w:rsidRPr="00A325F7" w:rsidRDefault="00A325F7" w:rsidP="00A325F7">
      <w:pPr>
        <w:bidi/>
        <w:rPr>
          <w:rFonts w:cs="David" w:hint="cs"/>
          <w:rtl/>
        </w:rPr>
      </w:pPr>
      <w:r w:rsidRPr="00A325F7">
        <w:rPr>
          <w:rFonts w:cs="David" w:hint="cs"/>
          <w:rtl/>
        </w:rPr>
        <w:tab/>
        <w:t xml:space="preserve">ההצעה היא כדלקמן: להשאיר את 10א כפי שהוא ומה שמציע פרופ' כשר הוא להוסיף את המילה טיפוח בערכים. </w:t>
      </w:r>
    </w:p>
    <w:p w14:paraId="5F5ED2E4" w14:textId="77777777" w:rsidR="00A325F7" w:rsidRPr="00A325F7" w:rsidRDefault="00A325F7" w:rsidP="00A325F7">
      <w:pPr>
        <w:bidi/>
        <w:rPr>
          <w:rFonts w:cs="David" w:hint="cs"/>
          <w:rtl/>
        </w:rPr>
      </w:pPr>
    </w:p>
    <w:p w14:paraId="53CD5748" w14:textId="77777777" w:rsidR="00A325F7" w:rsidRPr="00A325F7" w:rsidRDefault="00A325F7" w:rsidP="00A325F7">
      <w:pPr>
        <w:bidi/>
        <w:rPr>
          <w:rFonts w:cs="David" w:hint="cs"/>
          <w:rtl/>
        </w:rPr>
      </w:pPr>
      <w:r w:rsidRPr="00A325F7">
        <w:rPr>
          <w:rFonts w:cs="David" w:hint="cs"/>
          <w:u w:val="single"/>
          <w:rtl/>
        </w:rPr>
        <w:t>משה גפני:</w:t>
      </w:r>
    </w:p>
    <w:p w14:paraId="079A58ED" w14:textId="77777777" w:rsidR="00A325F7" w:rsidRPr="00A325F7" w:rsidRDefault="00A325F7" w:rsidP="00A325F7">
      <w:pPr>
        <w:bidi/>
        <w:rPr>
          <w:rFonts w:cs="David" w:hint="cs"/>
          <w:rtl/>
        </w:rPr>
      </w:pPr>
    </w:p>
    <w:p w14:paraId="47522190" w14:textId="77777777" w:rsidR="00A325F7" w:rsidRPr="00A325F7" w:rsidRDefault="00A325F7" w:rsidP="00A325F7">
      <w:pPr>
        <w:bidi/>
        <w:rPr>
          <w:rFonts w:cs="David" w:hint="cs"/>
          <w:rtl/>
        </w:rPr>
      </w:pPr>
      <w:r w:rsidRPr="00A325F7">
        <w:rPr>
          <w:rFonts w:cs="David" w:hint="cs"/>
          <w:rtl/>
        </w:rPr>
        <w:tab/>
        <w:t xml:space="preserve">זו מילה שלא מתאימה לחברי כנסת בכלל. </w:t>
      </w:r>
    </w:p>
    <w:p w14:paraId="34DE6442" w14:textId="77777777" w:rsidR="00A325F7" w:rsidRPr="00A325F7" w:rsidRDefault="00A325F7" w:rsidP="00A325F7">
      <w:pPr>
        <w:bidi/>
        <w:rPr>
          <w:rFonts w:cs="David" w:hint="cs"/>
          <w:rtl/>
        </w:rPr>
      </w:pPr>
    </w:p>
    <w:p w14:paraId="52B914BD" w14:textId="77777777" w:rsidR="00A325F7" w:rsidRPr="00A325F7" w:rsidRDefault="00A325F7" w:rsidP="00A325F7">
      <w:pPr>
        <w:bidi/>
        <w:rPr>
          <w:rFonts w:cs="David" w:hint="cs"/>
          <w:u w:val="single"/>
          <w:rtl/>
        </w:rPr>
      </w:pPr>
      <w:r w:rsidRPr="00A325F7">
        <w:rPr>
          <w:rFonts w:cs="David" w:hint="cs"/>
          <w:u w:val="single"/>
          <w:rtl/>
        </w:rPr>
        <w:t>גדעון סער:</w:t>
      </w:r>
    </w:p>
    <w:p w14:paraId="215D6B8E" w14:textId="77777777" w:rsidR="00A325F7" w:rsidRPr="00A325F7" w:rsidRDefault="00A325F7" w:rsidP="00A325F7">
      <w:pPr>
        <w:bidi/>
        <w:rPr>
          <w:rFonts w:cs="David" w:hint="cs"/>
          <w:u w:val="single"/>
          <w:rtl/>
        </w:rPr>
      </w:pPr>
    </w:p>
    <w:p w14:paraId="17F3F8B6" w14:textId="77777777" w:rsidR="00A325F7" w:rsidRPr="00A325F7" w:rsidRDefault="00A325F7" w:rsidP="00A325F7">
      <w:pPr>
        <w:bidi/>
        <w:rPr>
          <w:rFonts w:cs="David" w:hint="cs"/>
          <w:rtl/>
        </w:rPr>
      </w:pPr>
      <w:r w:rsidRPr="00A325F7">
        <w:rPr>
          <w:rFonts w:cs="David" w:hint="cs"/>
          <w:rtl/>
        </w:rPr>
        <w:tab/>
        <w:t xml:space="preserve">אני חושב שלשמור על כבוד הכנסת אומנם נשמע דבר פסיבי אבל למעשה הוא לא דבר דפנסיבי. לשמור לדעתי זה גם לטפח וגם להעלות את קרנה. אני </w:t>
      </w:r>
      <w:proofErr w:type="spellStart"/>
      <w:r w:rsidRPr="00A325F7">
        <w:rPr>
          <w:rFonts w:cs="David" w:hint="cs"/>
          <w:rtl/>
        </w:rPr>
        <w:t>דיפרנטי</w:t>
      </w:r>
      <w:proofErr w:type="spellEnd"/>
      <w:r w:rsidRPr="00A325F7">
        <w:rPr>
          <w:rFonts w:cs="David" w:hint="cs"/>
          <w:rtl/>
        </w:rPr>
        <w:t>, אני מוכן להצביע על להעלות את קרנה, לטפח אבל אני חושב שאין משמעות לזה.</w:t>
      </w:r>
    </w:p>
    <w:p w14:paraId="05991498" w14:textId="77777777" w:rsidR="00A325F7" w:rsidRPr="00A325F7" w:rsidRDefault="00A325F7" w:rsidP="00A325F7">
      <w:pPr>
        <w:bidi/>
        <w:rPr>
          <w:rFonts w:cs="David" w:hint="cs"/>
          <w:rtl/>
        </w:rPr>
      </w:pPr>
    </w:p>
    <w:p w14:paraId="5CB7C0B7"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06920D9" w14:textId="77777777" w:rsidR="00A325F7" w:rsidRPr="00A325F7" w:rsidRDefault="00A325F7" w:rsidP="00A325F7">
      <w:pPr>
        <w:bidi/>
        <w:rPr>
          <w:rFonts w:cs="David" w:hint="cs"/>
          <w:rtl/>
        </w:rPr>
      </w:pPr>
    </w:p>
    <w:p w14:paraId="2C1DDBAE" w14:textId="77777777" w:rsidR="00A325F7" w:rsidRPr="00A325F7" w:rsidRDefault="00A325F7" w:rsidP="00A325F7">
      <w:pPr>
        <w:bidi/>
        <w:rPr>
          <w:rFonts w:cs="David" w:hint="cs"/>
          <w:rtl/>
        </w:rPr>
      </w:pPr>
      <w:r w:rsidRPr="00A325F7">
        <w:rPr>
          <w:rFonts w:cs="David" w:hint="cs"/>
          <w:rtl/>
        </w:rPr>
        <w:tab/>
        <w:t xml:space="preserve"> למעט חבר הכנסת גפני, להוסיף את המילה טיפוח לערכים, הסעיף כפי שהוא </w:t>
      </w:r>
      <w:r w:rsidRPr="00A325F7">
        <w:rPr>
          <w:rFonts w:cs="David"/>
          <w:rtl/>
        </w:rPr>
        <w:t>–</w:t>
      </w:r>
      <w:r w:rsidRPr="00A325F7">
        <w:rPr>
          <w:rFonts w:cs="David" w:hint="cs"/>
          <w:rtl/>
        </w:rPr>
        <w:t xml:space="preserve"> אפשר להצביע עליו? מי בעד סעיף 10א?</w:t>
      </w:r>
    </w:p>
    <w:p w14:paraId="10817A8E" w14:textId="77777777" w:rsidR="00A325F7" w:rsidRPr="00A325F7" w:rsidRDefault="00A325F7" w:rsidP="00A325F7">
      <w:pPr>
        <w:bidi/>
        <w:rPr>
          <w:rFonts w:cs="David" w:hint="cs"/>
          <w:rtl/>
        </w:rPr>
      </w:pPr>
    </w:p>
    <w:p w14:paraId="524752FB" w14:textId="77777777" w:rsidR="00A325F7" w:rsidRPr="00A325F7" w:rsidRDefault="00A325F7" w:rsidP="00A325F7">
      <w:pPr>
        <w:bidi/>
        <w:rPr>
          <w:rFonts w:cs="David" w:hint="cs"/>
          <w:rtl/>
        </w:rPr>
      </w:pPr>
      <w:r w:rsidRPr="00A325F7">
        <w:rPr>
          <w:rFonts w:cs="David" w:hint="cs"/>
          <w:u w:val="single"/>
          <w:rtl/>
        </w:rPr>
        <w:t>ראובן ריבלין:</w:t>
      </w:r>
    </w:p>
    <w:p w14:paraId="15474645" w14:textId="77777777" w:rsidR="00A325F7" w:rsidRPr="00A325F7" w:rsidRDefault="00A325F7" w:rsidP="00A325F7">
      <w:pPr>
        <w:bidi/>
        <w:rPr>
          <w:rFonts w:cs="David" w:hint="cs"/>
          <w:rtl/>
        </w:rPr>
      </w:pPr>
    </w:p>
    <w:p w14:paraId="6A5F8BCC" w14:textId="77777777" w:rsidR="00A325F7" w:rsidRPr="00A325F7" w:rsidRDefault="00A325F7" w:rsidP="00A325F7">
      <w:pPr>
        <w:bidi/>
        <w:rPr>
          <w:rFonts w:cs="David" w:hint="cs"/>
          <w:rtl/>
        </w:rPr>
      </w:pPr>
      <w:r w:rsidRPr="00A325F7">
        <w:rPr>
          <w:rFonts w:cs="David" w:hint="cs"/>
          <w:rtl/>
        </w:rPr>
        <w:tab/>
        <w:t xml:space="preserve"> מצביעים על כל סעיף בנפרד. </w:t>
      </w:r>
    </w:p>
    <w:p w14:paraId="6E82FCEE" w14:textId="77777777" w:rsidR="00A325F7" w:rsidRPr="00A325F7" w:rsidRDefault="00A325F7" w:rsidP="00A325F7">
      <w:pPr>
        <w:bidi/>
        <w:rPr>
          <w:rFonts w:cs="David" w:hint="cs"/>
          <w:rtl/>
        </w:rPr>
      </w:pPr>
    </w:p>
    <w:p w14:paraId="322E1EEA"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E64B294" w14:textId="77777777" w:rsidR="00A325F7" w:rsidRPr="00A325F7" w:rsidRDefault="00A325F7" w:rsidP="00A325F7">
      <w:pPr>
        <w:bidi/>
        <w:rPr>
          <w:rFonts w:cs="David" w:hint="cs"/>
          <w:rtl/>
        </w:rPr>
      </w:pPr>
    </w:p>
    <w:p w14:paraId="68239AC0" w14:textId="77777777" w:rsidR="00A325F7" w:rsidRPr="00A325F7" w:rsidRDefault="00A325F7" w:rsidP="00A325F7">
      <w:pPr>
        <w:bidi/>
        <w:rPr>
          <w:rFonts w:cs="David" w:hint="cs"/>
          <w:rtl/>
        </w:rPr>
      </w:pPr>
      <w:r w:rsidRPr="00A325F7">
        <w:rPr>
          <w:rFonts w:cs="David" w:hint="cs"/>
          <w:rtl/>
        </w:rPr>
        <w:tab/>
        <w:t xml:space="preserve"> כן. זה לבקשתו של חבר הכנסת סער. </w:t>
      </w:r>
    </w:p>
    <w:p w14:paraId="38F4A06D" w14:textId="77777777" w:rsidR="00A325F7" w:rsidRPr="00A325F7" w:rsidRDefault="00A325F7" w:rsidP="00A325F7">
      <w:pPr>
        <w:bidi/>
        <w:rPr>
          <w:rFonts w:cs="David" w:hint="cs"/>
          <w:rtl/>
        </w:rPr>
      </w:pPr>
    </w:p>
    <w:p w14:paraId="1BBB45EC" w14:textId="77777777" w:rsidR="00A325F7" w:rsidRPr="00A325F7" w:rsidRDefault="00A325F7" w:rsidP="00A325F7">
      <w:pPr>
        <w:bidi/>
        <w:rPr>
          <w:rFonts w:cs="David" w:hint="cs"/>
          <w:rtl/>
        </w:rPr>
      </w:pPr>
      <w:r w:rsidRPr="00A325F7">
        <w:rPr>
          <w:rFonts w:cs="David" w:hint="cs"/>
          <w:u w:val="single"/>
          <w:rtl/>
        </w:rPr>
        <w:t>ראובן ריבלין:</w:t>
      </w:r>
    </w:p>
    <w:p w14:paraId="7A763DC8" w14:textId="77777777" w:rsidR="00A325F7" w:rsidRPr="00A325F7" w:rsidRDefault="00A325F7" w:rsidP="00A325F7">
      <w:pPr>
        <w:bidi/>
        <w:rPr>
          <w:rFonts w:cs="David" w:hint="cs"/>
          <w:rtl/>
        </w:rPr>
      </w:pPr>
    </w:p>
    <w:p w14:paraId="252D13B3" w14:textId="77777777" w:rsidR="00A325F7" w:rsidRPr="00A325F7" w:rsidRDefault="00A325F7" w:rsidP="00A325F7">
      <w:pPr>
        <w:bidi/>
        <w:rPr>
          <w:rFonts w:cs="David" w:hint="cs"/>
          <w:rtl/>
        </w:rPr>
      </w:pPr>
      <w:r w:rsidRPr="00A325F7">
        <w:rPr>
          <w:rFonts w:cs="David" w:hint="cs"/>
          <w:rtl/>
        </w:rPr>
        <w:tab/>
        <w:t xml:space="preserve">אני מציע שנדון על שלושתם ואז נצביע על כל אחד. </w:t>
      </w:r>
    </w:p>
    <w:p w14:paraId="4D597F30" w14:textId="77777777" w:rsidR="00A325F7" w:rsidRPr="00A325F7" w:rsidRDefault="00A325F7" w:rsidP="00A325F7">
      <w:pPr>
        <w:bidi/>
        <w:rPr>
          <w:rFonts w:cs="David" w:hint="cs"/>
          <w:rtl/>
        </w:rPr>
      </w:pPr>
    </w:p>
    <w:p w14:paraId="7D712103" w14:textId="77777777" w:rsidR="00A325F7" w:rsidRPr="00A325F7" w:rsidRDefault="00A325F7" w:rsidP="00A325F7">
      <w:pPr>
        <w:bidi/>
        <w:rPr>
          <w:rFonts w:cs="David" w:hint="cs"/>
          <w:rtl/>
        </w:rPr>
      </w:pPr>
    </w:p>
    <w:p w14:paraId="780C625A"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0E26170D" w14:textId="77777777" w:rsidR="00A325F7" w:rsidRPr="00A325F7" w:rsidRDefault="00A325F7" w:rsidP="00A325F7">
      <w:pPr>
        <w:bidi/>
        <w:rPr>
          <w:rFonts w:cs="David" w:hint="cs"/>
          <w:rtl/>
        </w:rPr>
      </w:pPr>
    </w:p>
    <w:p w14:paraId="664F070A" w14:textId="77777777" w:rsidR="00A325F7" w:rsidRPr="00A325F7" w:rsidRDefault="00A325F7" w:rsidP="00A325F7">
      <w:pPr>
        <w:bidi/>
        <w:rPr>
          <w:rFonts w:cs="David" w:hint="cs"/>
          <w:rtl/>
        </w:rPr>
      </w:pPr>
      <w:r w:rsidRPr="00A325F7">
        <w:rPr>
          <w:rFonts w:cs="David" w:hint="cs"/>
          <w:rtl/>
        </w:rPr>
        <w:tab/>
        <w:t xml:space="preserve"> לפני שנכנסת שאלתי על כך וחבר הכנסת סער ביקש לדון ולהצביע על כל דבר בנפרד. </w:t>
      </w:r>
    </w:p>
    <w:p w14:paraId="00CE091E" w14:textId="77777777" w:rsidR="00A325F7" w:rsidRPr="00A325F7" w:rsidRDefault="00A325F7" w:rsidP="00A325F7">
      <w:pPr>
        <w:bidi/>
        <w:rPr>
          <w:rFonts w:cs="David" w:hint="cs"/>
          <w:rtl/>
        </w:rPr>
      </w:pPr>
    </w:p>
    <w:p w14:paraId="7B406863" w14:textId="77777777" w:rsidR="00A325F7" w:rsidRPr="00A325F7" w:rsidRDefault="00A325F7" w:rsidP="00A325F7">
      <w:pPr>
        <w:bidi/>
        <w:rPr>
          <w:rFonts w:cs="David" w:hint="cs"/>
          <w:rtl/>
        </w:rPr>
      </w:pPr>
      <w:r w:rsidRPr="00A325F7">
        <w:rPr>
          <w:rFonts w:cs="David" w:hint="cs"/>
          <w:u w:val="single"/>
          <w:rtl/>
        </w:rPr>
        <w:t>חיים אורון:</w:t>
      </w:r>
    </w:p>
    <w:p w14:paraId="70F18969" w14:textId="77777777" w:rsidR="00A325F7" w:rsidRPr="00A325F7" w:rsidRDefault="00A325F7" w:rsidP="00A325F7">
      <w:pPr>
        <w:bidi/>
        <w:rPr>
          <w:rFonts w:cs="David" w:hint="cs"/>
          <w:rtl/>
        </w:rPr>
      </w:pPr>
    </w:p>
    <w:p w14:paraId="7D3178A7" w14:textId="77777777" w:rsidR="00A325F7" w:rsidRPr="00A325F7" w:rsidRDefault="00A325F7" w:rsidP="00A325F7">
      <w:pPr>
        <w:bidi/>
        <w:rPr>
          <w:rFonts w:cs="David" w:hint="cs"/>
          <w:rtl/>
        </w:rPr>
      </w:pPr>
      <w:r w:rsidRPr="00A325F7">
        <w:rPr>
          <w:rFonts w:cs="David" w:hint="cs"/>
          <w:rtl/>
        </w:rPr>
        <w:tab/>
        <w:t xml:space="preserve"> הוא ביקש לדון, להצביע לא אכפת לו שנצביע אחר כך. </w:t>
      </w:r>
    </w:p>
    <w:p w14:paraId="6DEE9414" w14:textId="77777777" w:rsidR="00A325F7" w:rsidRPr="00A325F7" w:rsidRDefault="00A325F7" w:rsidP="00A325F7">
      <w:pPr>
        <w:bidi/>
        <w:rPr>
          <w:rFonts w:cs="David" w:hint="cs"/>
          <w:rtl/>
        </w:rPr>
      </w:pPr>
      <w:r w:rsidRPr="00A325F7">
        <w:rPr>
          <w:rFonts w:cs="David" w:hint="cs"/>
          <w:rtl/>
        </w:rPr>
        <w:t xml:space="preserve"> </w:t>
      </w:r>
    </w:p>
    <w:p w14:paraId="74B3B561" w14:textId="77777777" w:rsidR="00A325F7" w:rsidRPr="00A325F7" w:rsidRDefault="00A325F7" w:rsidP="00A325F7">
      <w:pPr>
        <w:bidi/>
        <w:rPr>
          <w:rFonts w:cs="David" w:hint="cs"/>
          <w:rtl/>
        </w:rPr>
      </w:pPr>
      <w:r w:rsidRPr="00A325F7">
        <w:rPr>
          <w:rFonts w:cs="David" w:hint="cs"/>
          <w:u w:val="single"/>
          <w:rtl/>
        </w:rPr>
        <w:t>ראובן ריבלין:</w:t>
      </w:r>
    </w:p>
    <w:p w14:paraId="2D423CA8" w14:textId="77777777" w:rsidR="00A325F7" w:rsidRPr="00A325F7" w:rsidRDefault="00A325F7" w:rsidP="00A325F7">
      <w:pPr>
        <w:bidi/>
        <w:rPr>
          <w:rFonts w:cs="David" w:hint="cs"/>
          <w:rtl/>
        </w:rPr>
      </w:pPr>
    </w:p>
    <w:p w14:paraId="611DBA98" w14:textId="77777777" w:rsidR="00A325F7" w:rsidRPr="00A325F7" w:rsidRDefault="00A325F7" w:rsidP="00A325F7">
      <w:pPr>
        <w:bidi/>
        <w:rPr>
          <w:rFonts w:cs="David" w:hint="cs"/>
          <w:rtl/>
        </w:rPr>
      </w:pPr>
      <w:r w:rsidRPr="00A325F7">
        <w:rPr>
          <w:rFonts w:cs="David" w:hint="cs"/>
          <w:rtl/>
        </w:rPr>
        <w:tab/>
        <w:t xml:space="preserve"> אני מבטל את דעתי בפני דעתו. </w:t>
      </w:r>
    </w:p>
    <w:p w14:paraId="4C8C3096" w14:textId="77777777" w:rsidR="00A325F7" w:rsidRPr="00A325F7" w:rsidRDefault="00A325F7" w:rsidP="00A325F7">
      <w:pPr>
        <w:bidi/>
        <w:rPr>
          <w:rFonts w:cs="David" w:hint="cs"/>
          <w:rtl/>
        </w:rPr>
      </w:pPr>
    </w:p>
    <w:p w14:paraId="3930BC64"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DB81043" w14:textId="77777777" w:rsidR="00A325F7" w:rsidRPr="00A325F7" w:rsidRDefault="00A325F7" w:rsidP="00A325F7">
      <w:pPr>
        <w:bidi/>
        <w:rPr>
          <w:rFonts w:cs="David" w:hint="cs"/>
          <w:rtl/>
        </w:rPr>
      </w:pPr>
    </w:p>
    <w:p w14:paraId="39549C34" w14:textId="77777777" w:rsidR="00A325F7" w:rsidRPr="00A325F7" w:rsidRDefault="00A325F7" w:rsidP="00A325F7">
      <w:pPr>
        <w:bidi/>
        <w:rPr>
          <w:rFonts w:cs="David" w:hint="cs"/>
          <w:rtl/>
        </w:rPr>
      </w:pPr>
      <w:r w:rsidRPr="00A325F7">
        <w:rPr>
          <w:rFonts w:cs="David" w:hint="cs"/>
          <w:rtl/>
        </w:rPr>
        <w:tab/>
        <w:t xml:space="preserve"> הצבענו על 10א פה אחד. 10ב התנהגות הולמת, ארבל בבקשה. </w:t>
      </w:r>
    </w:p>
    <w:p w14:paraId="7DF943C3" w14:textId="77777777" w:rsidR="00A325F7" w:rsidRPr="00A325F7" w:rsidRDefault="00A325F7" w:rsidP="00A325F7">
      <w:pPr>
        <w:bidi/>
        <w:rPr>
          <w:rFonts w:cs="David" w:hint="cs"/>
          <w:rtl/>
        </w:rPr>
      </w:pPr>
    </w:p>
    <w:p w14:paraId="5EA99DFA"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2C1E6FB1" w14:textId="77777777" w:rsidR="00A325F7" w:rsidRPr="00A325F7" w:rsidRDefault="00A325F7" w:rsidP="00A325F7">
      <w:pPr>
        <w:bidi/>
        <w:rPr>
          <w:rFonts w:cs="David" w:hint="cs"/>
          <w:rtl/>
        </w:rPr>
      </w:pPr>
    </w:p>
    <w:p w14:paraId="26AF940C" w14:textId="77777777" w:rsidR="00A325F7" w:rsidRPr="00A325F7" w:rsidRDefault="00A325F7" w:rsidP="00A325F7">
      <w:pPr>
        <w:bidi/>
        <w:rPr>
          <w:rFonts w:cs="David" w:hint="cs"/>
          <w:rtl/>
        </w:rPr>
      </w:pPr>
      <w:r w:rsidRPr="00A325F7">
        <w:rPr>
          <w:rFonts w:cs="David" w:hint="cs"/>
          <w:rtl/>
        </w:rPr>
        <w:tab/>
        <w:t xml:space="preserve">חבר הכנסת ינהג בדרך ההולמת את מעמדו כחבר הכנסת. שוב, זה עניין שמופיע בערכים - - - </w:t>
      </w:r>
    </w:p>
    <w:p w14:paraId="38CF536C" w14:textId="77777777" w:rsidR="00A325F7" w:rsidRPr="00A325F7" w:rsidRDefault="00A325F7" w:rsidP="00A325F7">
      <w:pPr>
        <w:bidi/>
        <w:rPr>
          <w:rFonts w:cs="David" w:hint="cs"/>
          <w:rtl/>
        </w:rPr>
      </w:pPr>
    </w:p>
    <w:p w14:paraId="04C01F85"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5985D727" w14:textId="77777777" w:rsidR="00A325F7" w:rsidRPr="00A325F7" w:rsidRDefault="00A325F7" w:rsidP="00A325F7">
      <w:pPr>
        <w:bidi/>
        <w:rPr>
          <w:rFonts w:cs="David" w:hint="cs"/>
          <w:rtl/>
        </w:rPr>
      </w:pPr>
    </w:p>
    <w:p w14:paraId="7E9BE8F4" w14:textId="77777777" w:rsidR="00A325F7" w:rsidRPr="00A325F7" w:rsidRDefault="00A325F7" w:rsidP="00A325F7">
      <w:pPr>
        <w:bidi/>
        <w:rPr>
          <w:rFonts w:cs="David" w:hint="cs"/>
          <w:rtl/>
        </w:rPr>
      </w:pPr>
      <w:r w:rsidRPr="00A325F7">
        <w:rPr>
          <w:rFonts w:cs="David" w:hint="cs"/>
          <w:rtl/>
        </w:rPr>
        <w:tab/>
        <w:t xml:space="preserve">הוא הופך להיות כלל. למישהו יש הערה או הארה? תודה רבה. ד"ר </w:t>
      </w:r>
      <w:proofErr w:type="spellStart"/>
      <w:r w:rsidRPr="00A325F7">
        <w:rPr>
          <w:rFonts w:cs="David" w:hint="cs"/>
          <w:rtl/>
        </w:rPr>
        <w:t>ד</w:t>
      </w:r>
      <w:r w:rsidRPr="00A325F7">
        <w:rPr>
          <w:rFonts w:cs="David"/>
          <w:rtl/>
        </w:rPr>
        <w:t>”</w:t>
      </w:r>
      <w:r w:rsidRPr="00A325F7">
        <w:rPr>
          <w:rFonts w:cs="David" w:hint="cs"/>
          <w:rtl/>
        </w:rPr>
        <w:t>ר</w:t>
      </w:r>
      <w:proofErr w:type="spellEnd"/>
      <w:r w:rsidRPr="00A325F7">
        <w:rPr>
          <w:rFonts w:cs="David" w:hint="cs"/>
          <w:rtl/>
        </w:rPr>
        <w:t xml:space="preserve"> </w:t>
      </w:r>
      <w:proofErr w:type="spellStart"/>
      <w:r w:rsidRPr="00A325F7">
        <w:rPr>
          <w:rFonts w:cs="David" w:hint="cs"/>
          <w:rtl/>
        </w:rPr>
        <w:t>סוזי</w:t>
      </w:r>
      <w:proofErr w:type="spellEnd"/>
      <w:r w:rsidRPr="00A325F7">
        <w:rPr>
          <w:rFonts w:cs="David" w:hint="cs"/>
          <w:rtl/>
        </w:rPr>
        <w:t xml:space="preserve"> נבות, בבקשה. </w:t>
      </w:r>
    </w:p>
    <w:p w14:paraId="3E44C729" w14:textId="77777777" w:rsidR="00A325F7" w:rsidRPr="00A325F7" w:rsidRDefault="00A325F7" w:rsidP="00A325F7">
      <w:pPr>
        <w:bidi/>
        <w:rPr>
          <w:rFonts w:cs="David" w:hint="cs"/>
          <w:rtl/>
        </w:rPr>
      </w:pPr>
    </w:p>
    <w:p w14:paraId="6F9946BC" w14:textId="77777777" w:rsidR="00A325F7" w:rsidRPr="00A325F7" w:rsidRDefault="00A325F7" w:rsidP="00A325F7">
      <w:pPr>
        <w:bidi/>
        <w:rPr>
          <w:rFonts w:cs="David" w:hint="cs"/>
          <w:rtl/>
        </w:rPr>
      </w:pPr>
      <w:proofErr w:type="spellStart"/>
      <w:r w:rsidRPr="00A325F7">
        <w:rPr>
          <w:rFonts w:cs="David" w:hint="cs"/>
          <w:u w:val="single"/>
          <w:rtl/>
        </w:rPr>
        <w:t>ד</w:t>
      </w:r>
      <w:r w:rsidRPr="00A325F7">
        <w:rPr>
          <w:rFonts w:cs="David"/>
          <w:u w:val="single"/>
          <w:rtl/>
        </w:rPr>
        <w:t>”</w:t>
      </w:r>
      <w:r w:rsidRPr="00A325F7">
        <w:rPr>
          <w:rFonts w:cs="David" w:hint="cs"/>
          <w:u w:val="single"/>
          <w:rtl/>
        </w:rPr>
        <w:t>ר</w:t>
      </w:r>
      <w:proofErr w:type="spellEnd"/>
      <w:r w:rsidRPr="00A325F7">
        <w:rPr>
          <w:rFonts w:cs="David" w:hint="cs"/>
          <w:u w:val="single"/>
          <w:rtl/>
        </w:rPr>
        <w:t xml:space="preserve"> </w:t>
      </w:r>
      <w:proofErr w:type="spellStart"/>
      <w:r w:rsidRPr="00A325F7">
        <w:rPr>
          <w:rFonts w:cs="David" w:hint="cs"/>
          <w:u w:val="single"/>
          <w:rtl/>
        </w:rPr>
        <w:t>סוזי</w:t>
      </w:r>
      <w:proofErr w:type="spellEnd"/>
      <w:r w:rsidRPr="00A325F7">
        <w:rPr>
          <w:rFonts w:cs="David" w:hint="cs"/>
          <w:u w:val="single"/>
          <w:rtl/>
        </w:rPr>
        <w:t xml:space="preserve"> נבות:</w:t>
      </w:r>
    </w:p>
    <w:p w14:paraId="663B8824" w14:textId="77777777" w:rsidR="00A325F7" w:rsidRPr="00A325F7" w:rsidRDefault="00A325F7" w:rsidP="00A325F7">
      <w:pPr>
        <w:bidi/>
        <w:rPr>
          <w:rFonts w:cs="David" w:hint="cs"/>
          <w:rtl/>
        </w:rPr>
      </w:pPr>
    </w:p>
    <w:p w14:paraId="14E2B202" w14:textId="77777777" w:rsidR="00A325F7" w:rsidRPr="00A325F7" w:rsidRDefault="00A325F7" w:rsidP="00A325F7">
      <w:pPr>
        <w:bidi/>
        <w:rPr>
          <w:rFonts w:cs="David" w:hint="cs"/>
          <w:rtl/>
        </w:rPr>
      </w:pPr>
      <w:r w:rsidRPr="00A325F7">
        <w:rPr>
          <w:rFonts w:cs="David" w:hint="cs"/>
          <w:rtl/>
        </w:rPr>
        <w:tab/>
        <w:t xml:space="preserve">הערה קצרה לסעיף הזה ששונה באופיו מכל יתר הסעיפים. הוא היחיד שיש לו תחולה שנקרא לזה אקסטרה טריטוריאלית. כל יתר הסעיפים בפרק הזה דנים בהתנהגותו של חבר הכנסת ובמעמדו בתוך הכנסת. לסעיף הזה יש אפשרות לתחולה על התנהגותו מחוץ לכנסת, על מה שהוא עושה גם כאדם פרטי, אתם חייבים להיות ערים לזה. </w:t>
      </w:r>
    </w:p>
    <w:p w14:paraId="57D3C3E7" w14:textId="77777777" w:rsidR="00A325F7" w:rsidRPr="00A325F7" w:rsidRDefault="00A325F7" w:rsidP="00A325F7">
      <w:pPr>
        <w:bidi/>
        <w:rPr>
          <w:rFonts w:cs="David" w:hint="cs"/>
          <w:rtl/>
        </w:rPr>
      </w:pPr>
    </w:p>
    <w:p w14:paraId="720F5233"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50D17433" w14:textId="77777777" w:rsidR="00A325F7" w:rsidRPr="00A325F7" w:rsidRDefault="00A325F7" w:rsidP="00A325F7">
      <w:pPr>
        <w:bidi/>
        <w:rPr>
          <w:rFonts w:cs="David" w:hint="cs"/>
          <w:rtl/>
        </w:rPr>
      </w:pPr>
    </w:p>
    <w:p w14:paraId="0E63A42B" w14:textId="77777777" w:rsidR="00A325F7" w:rsidRPr="00A325F7" w:rsidRDefault="00A325F7" w:rsidP="00A325F7">
      <w:pPr>
        <w:bidi/>
        <w:rPr>
          <w:rFonts w:cs="David" w:hint="cs"/>
          <w:rtl/>
        </w:rPr>
      </w:pPr>
      <w:r w:rsidRPr="00A325F7">
        <w:rPr>
          <w:rFonts w:cs="David" w:hint="cs"/>
          <w:rtl/>
        </w:rPr>
        <w:tab/>
        <w:t xml:space="preserve">אני עוברת להצבעה על סעיף 10ב - מי בעד? מי נגד? אושר פה אחד, תודה. 10ג.  </w:t>
      </w:r>
    </w:p>
    <w:p w14:paraId="1F9DBEB8" w14:textId="77777777" w:rsidR="00A325F7" w:rsidRPr="00A325F7" w:rsidRDefault="00A325F7" w:rsidP="00A325F7">
      <w:pPr>
        <w:bidi/>
        <w:rPr>
          <w:rFonts w:cs="David" w:hint="cs"/>
          <w:rtl/>
        </w:rPr>
      </w:pPr>
    </w:p>
    <w:p w14:paraId="01AA5C0F" w14:textId="77777777" w:rsidR="00A325F7" w:rsidRPr="00A325F7" w:rsidRDefault="00A325F7" w:rsidP="00A325F7">
      <w:pPr>
        <w:bidi/>
        <w:rPr>
          <w:rFonts w:cs="David" w:hint="cs"/>
          <w:rtl/>
        </w:rPr>
      </w:pPr>
      <w:r w:rsidRPr="00A325F7">
        <w:rPr>
          <w:rFonts w:cs="David" w:hint="cs"/>
          <w:u w:val="single"/>
          <w:rtl/>
        </w:rPr>
        <w:t>משה גפני:</w:t>
      </w:r>
    </w:p>
    <w:p w14:paraId="7F9A5C4D" w14:textId="77777777" w:rsidR="00A325F7" w:rsidRPr="00A325F7" w:rsidRDefault="00A325F7" w:rsidP="00A325F7">
      <w:pPr>
        <w:bidi/>
        <w:rPr>
          <w:rFonts w:cs="David" w:hint="cs"/>
          <w:rtl/>
        </w:rPr>
      </w:pPr>
    </w:p>
    <w:p w14:paraId="5FD3E04C" w14:textId="77777777" w:rsidR="00A325F7" w:rsidRPr="00A325F7" w:rsidRDefault="00A325F7" w:rsidP="00A325F7">
      <w:pPr>
        <w:bidi/>
        <w:rPr>
          <w:rFonts w:cs="David" w:hint="cs"/>
          <w:rtl/>
        </w:rPr>
      </w:pPr>
      <w:r w:rsidRPr="00A325F7">
        <w:rPr>
          <w:rFonts w:cs="David" w:hint="cs"/>
          <w:rtl/>
        </w:rPr>
        <w:tab/>
        <w:t>אני הצבעתי בעד. צריך להיות מקרה מאוד חריג שתוגש תלונה לוועדת האתיקה.</w:t>
      </w:r>
    </w:p>
    <w:p w14:paraId="5E509F65" w14:textId="77777777" w:rsidR="00A325F7" w:rsidRPr="00A325F7" w:rsidRDefault="00A325F7" w:rsidP="00A325F7">
      <w:pPr>
        <w:bidi/>
        <w:rPr>
          <w:rFonts w:cs="David" w:hint="cs"/>
          <w:rtl/>
        </w:rPr>
      </w:pPr>
    </w:p>
    <w:p w14:paraId="55FFD316" w14:textId="77777777" w:rsidR="00A325F7" w:rsidRPr="00A325F7" w:rsidRDefault="00A325F7" w:rsidP="00A325F7">
      <w:pPr>
        <w:bidi/>
        <w:rPr>
          <w:rFonts w:cs="David" w:hint="cs"/>
          <w:rtl/>
        </w:rPr>
      </w:pPr>
      <w:r w:rsidRPr="00A325F7">
        <w:rPr>
          <w:rFonts w:cs="David" w:hint="cs"/>
          <w:u w:val="single"/>
          <w:rtl/>
        </w:rPr>
        <w:t>חיים אורון:</w:t>
      </w:r>
    </w:p>
    <w:p w14:paraId="5251D453" w14:textId="77777777" w:rsidR="00A325F7" w:rsidRPr="00A325F7" w:rsidRDefault="00A325F7" w:rsidP="00A325F7">
      <w:pPr>
        <w:bidi/>
        <w:rPr>
          <w:rFonts w:cs="David" w:hint="cs"/>
          <w:rtl/>
        </w:rPr>
      </w:pPr>
    </w:p>
    <w:p w14:paraId="284B4C1F" w14:textId="77777777" w:rsidR="00A325F7" w:rsidRPr="00A325F7" w:rsidRDefault="00A325F7" w:rsidP="00A325F7">
      <w:pPr>
        <w:bidi/>
        <w:rPr>
          <w:rFonts w:cs="David" w:hint="cs"/>
          <w:rtl/>
        </w:rPr>
      </w:pPr>
      <w:r w:rsidRPr="00A325F7">
        <w:rPr>
          <w:rFonts w:cs="David" w:hint="cs"/>
          <w:rtl/>
        </w:rPr>
        <w:tab/>
        <w:t xml:space="preserve"> על מה?</w:t>
      </w:r>
    </w:p>
    <w:p w14:paraId="6BB3FE2D" w14:textId="77777777" w:rsidR="00A325F7" w:rsidRPr="00A325F7" w:rsidRDefault="00A325F7" w:rsidP="00A325F7">
      <w:pPr>
        <w:bidi/>
        <w:rPr>
          <w:rFonts w:cs="David" w:hint="cs"/>
          <w:rtl/>
        </w:rPr>
      </w:pPr>
    </w:p>
    <w:p w14:paraId="732AF809" w14:textId="77777777" w:rsidR="00A325F7" w:rsidRPr="00A325F7" w:rsidRDefault="00A325F7" w:rsidP="00A325F7">
      <w:pPr>
        <w:bidi/>
        <w:rPr>
          <w:rFonts w:cs="David" w:hint="cs"/>
          <w:rtl/>
        </w:rPr>
      </w:pPr>
      <w:r w:rsidRPr="00A325F7">
        <w:rPr>
          <w:rFonts w:cs="David" w:hint="cs"/>
          <w:u w:val="single"/>
          <w:rtl/>
        </w:rPr>
        <w:t>משה גפני:</w:t>
      </w:r>
    </w:p>
    <w:p w14:paraId="527A5C7E" w14:textId="77777777" w:rsidR="00A325F7" w:rsidRPr="00A325F7" w:rsidRDefault="00A325F7" w:rsidP="00A325F7">
      <w:pPr>
        <w:bidi/>
        <w:rPr>
          <w:rFonts w:cs="David" w:hint="cs"/>
          <w:rtl/>
        </w:rPr>
      </w:pPr>
    </w:p>
    <w:p w14:paraId="3B3B24EA" w14:textId="77777777" w:rsidR="00A325F7" w:rsidRPr="00A325F7" w:rsidRDefault="00A325F7" w:rsidP="00A325F7">
      <w:pPr>
        <w:bidi/>
        <w:rPr>
          <w:rFonts w:cs="David" w:hint="cs"/>
          <w:rtl/>
        </w:rPr>
      </w:pPr>
      <w:r w:rsidRPr="00A325F7">
        <w:rPr>
          <w:rFonts w:cs="David" w:hint="cs"/>
          <w:rtl/>
        </w:rPr>
        <w:tab/>
        <w:t xml:space="preserve"> על הסעיף הזה.</w:t>
      </w:r>
    </w:p>
    <w:p w14:paraId="6704085C" w14:textId="77777777" w:rsidR="00A325F7" w:rsidRPr="00A325F7" w:rsidRDefault="00A325F7" w:rsidP="00A325F7">
      <w:pPr>
        <w:bidi/>
        <w:rPr>
          <w:rFonts w:cs="David" w:hint="cs"/>
          <w:rtl/>
        </w:rPr>
      </w:pPr>
    </w:p>
    <w:p w14:paraId="20C1AC15"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0F3625E" w14:textId="77777777" w:rsidR="00A325F7" w:rsidRPr="00A325F7" w:rsidRDefault="00A325F7" w:rsidP="00A325F7">
      <w:pPr>
        <w:bidi/>
        <w:rPr>
          <w:rFonts w:cs="David" w:hint="cs"/>
          <w:rtl/>
        </w:rPr>
      </w:pPr>
    </w:p>
    <w:p w14:paraId="54118797" w14:textId="77777777" w:rsidR="00A325F7" w:rsidRPr="00A325F7" w:rsidRDefault="00A325F7" w:rsidP="00A325F7">
      <w:pPr>
        <w:bidi/>
        <w:rPr>
          <w:rFonts w:cs="David" w:hint="cs"/>
          <w:rtl/>
        </w:rPr>
      </w:pPr>
      <w:r w:rsidRPr="00A325F7">
        <w:rPr>
          <w:rFonts w:cs="David" w:hint="cs"/>
          <w:rtl/>
        </w:rPr>
        <w:tab/>
        <w:t xml:space="preserve">אם חבר כנסת מחליט לעלות על שולחן באיזשהו פאב ולרקוד ולהשתכר אז זה מחוץ לטריטוריה של הכנסת אבל הוא בכל אופן צריך לשמור על כבודו. </w:t>
      </w:r>
    </w:p>
    <w:p w14:paraId="3F8B84B9" w14:textId="77777777" w:rsidR="00A325F7" w:rsidRPr="00A325F7" w:rsidRDefault="00A325F7" w:rsidP="00A325F7">
      <w:pPr>
        <w:bidi/>
        <w:rPr>
          <w:rFonts w:cs="David" w:hint="cs"/>
          <w:rtl/>
        </w:rPr>
      </w:pPr>
    </w:p>
    <w:p w14:paraId="666F7104" w14:textId="77777777" w:rsidR="00A325F7" w:rsidRPr="00A325F7" w:rsidRDefault="00A325F7" w:rsidP="00A325F7">
      <w:pPr>
        <w:bidi/>
        <w:rPr>
          <w:rFonts w:cs="David" w:hint="cs"/>
          <w:rtl/>
        </w:rPr>
      </w:pPr>
      <w:r w:rsidRPr="00A325F7">
        <w:rPr>
          <w:rFonts w:cs="David" w:hint="cs"/>
          <w:u w:val="single"/>
          <w:rtl/>
        </w:rPr>
        <w:t>משה גפני:</w:t>
      </w:r>
    </w:p>
    <w:p w14:paraId="5C4F8F0D" w14:textId="77777777" w:rsidR="00A325F7" w:rsidRPr="00A325F7" w:rsidRDefault="00A325F7" w:rsidP="00A325F7">
      <w:pPr>
        <w:bidi/>
        <w:rPr>
          <w:rFonts w:cs="David" w:hint="cs"/>
          <w:rtl/>
        </w:rPr>
      </w:pPr>
    </w:p>
    <w:p w14:paraId="732FD570" w14:textId="77777777" w:rsidR="00A325F7" w:rsidRPr="00A325F7" w:rsidRDefault="00A325F7" w:rsidP="00A325F7">
      <w:pPr>
        <w:bidi/>
        <w:rPr>
          <w:rFonts w:cs="David" w:hint="cs"/>
          <w:rtl/>
        </w:rPr>
      </w:pPr>
      <w:r w:rsidRPr="00A325F7">
        <w:rPr>
          <w:rFonts w:cs="David" w:hint="cs"/>
          <w:rtl/>
        </w:rPr>
        <w:tab/>
        <w:t xml:space="preserve">אני לא מדבר על דברים שנושקים או גובלים בעבירות פליליות, זה משהו אחר. </w:t>
      </w:r>
    </w:p>
    <w:p w14:paraId="0D1C233A" w14:textId="77777777" w:rsidR="00A325F7" w:rsidRPr="00A325F7" w:rsidRDefault="00A325F7" w:rsidP="00A325F7">
      <w:pPr>
        <w:bidi/>
        <w:rPr>
          <w:rFonts w:cs="David" w:hint="cs"/>
          <w:rtl/>
        </w:rPr>
      </w:pPr>
    </w:p>
    <w:p w14:paraId="0B800D2A" w14:textId="77777777" w:rsidR="00A325F7" w:rsidRPr="00A325F7" w:rsidRDefault="00A325F7" w:rsidP="00A325F7">
      <w:pPr>
        <w:bidi/>
        <w:rPr>
          <w:rFonts w:cs="David" w:hint="cs"/>
          <w:u w:val="single"/>
          <w:rtl/>
        </w:rPr>
      </w:pPr>
      <w:r w:rsidRPr="00A325F7">
        <w:rPr>
          <w:rFonts w:cs="David"/>
          <w:u w:val="single"/>
          <w:rtl/>
        </w:rPr>
        <w:br w:type="page"/>
      </w: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A85B45D" w14:textId="77777777" w:rsidR="00A325F7" w:rsidRPr="00A325F7" w:rsidRDefault="00A325F7" w:rsidP="00A325F7">
      <w:pPr>
        <w:bidi/>
        <w:rPr>
          <w:rFonts w:cs="David" w:hint="cs"/>
          <w:rtl/>
        </w:rPr>
      </w:pPr>
    </w:p>
    <w:p w14:paraId="06651ECB" w14:textId="77777777" w:rsidR="00A325F7" w:rsidRPr="00A325F7" w:rsidRDefault="00A325F7" w:rsidP="00A325F7">
      <w:pPr>
        <w:bidi/>
        <w:rPr>
          <w:rFonts w:cs="David" w:hint="cs"/>
          <w:rtl/>
        </w:rPr>
      </w:pPr>
      <w:r w:rsidRPr="00A325F7">
        <w:rPr>
          <w:rFonts w:cs="David" w:hint="cs"/>
          <w:rtl/>
        </w:rPr>
        <w:tab/>
        <w:t>זו לא עבירה פלילית לרקוד על שולחן אבל זה בהחלט לא הולם את מעמדו של חבר כנסת.</w:t>
      </w:r>
    </w:p>
    <w:p w14:paraId="705AFE67" w14:textId="77777777" w:rsidR="00A325F7" w:rsidRPr="00A325F7" w:rsidRDefault="00A325F7" w:rsidP="00A325F7">
      <w:pPr>
        <w:bidi/>
        <w:rPr>
          <w:rFonts w:cs="David" w:hint="cs"/>
          <w:rtl/>
        </w:rPr>
      </w:pPr>
    </w:p>
    <w:p w14:paraId="6DDE9925" w14:textId="77777777" w:rsidR="00A325F7" w:rsidRPr="00A325F7" w:rsidRDefault="00A325F7" w:rsidP="00A325F7">
      <w:pPr>
        <w:bidi/>
        <w:rPr>
          <w:rFonts w:cs="David" w:hint="cs"/>
          <w:rtl/>
        </w:rPr>
      </w:pPr>
      <w:r w:rsidRPr="00A325F7">
        <w:rPr>
          <w:rFonts w:cs="David" w:hint="cs"/>
          <w:u w:val="single"/>
          <w:rtl/>
        </w:rPr>
        <w:t>משה גפני:</w:t>
      </w:r>
    </w:p>
    <w:p w14:paraId="0FA617A8" w14:textId="77777777" w:rsidR="00A325F7" w:rsidRPr="00A325F7" w:rsidRDefault="00A325F7" w:rsidP="00A325F7">
      <w:pPr>
        <w:bidi/>
        <w:rPr>
          <w:rFonts w:cs="David" w:hint="cs"/>
          <w:rtl/>
        </w:rPr>
      </w:pPr>
    </w:p>
    <w:p w14:paraId="71E63B34" w14:textId="77777777" w:rsidR="00A325F7" w:rsidRPr="00A325F7" w:rsidRDefault="00A325F7" w:rsidP="00A325F7">
      <w:pPr>
        <w:bidi/>
        <w:rPr>
          <w:rFonts w:cs="David" w:hint="cs"/>
          <w:rtl/>
        </w:rPr>
      </w:pPr>
      <w:r w:rsidRPr="00A325F7">
        <w:rPr>
          <w:rFonts w:cs="David" w:hint="cs"/>
          <w:rtl/>
        </w:rPr>
        <w:tab/>
        <w:t xml:space="preserve"> אני בפורים רוקד על השולחן. זה הולם את מעמדי כחבר כנסת? לא על זה אני מדבר. אני מדבר על מקרים, אני זוכר למשל את תמר </w:t>
      </w:r>
      <w:proofErr w:type="spellStart"/>
      <w:r w:rsidRPr="00A325F7">
        <w:rPr>
          <w:rFonts w:cs="David" w:hint="cs"/>
          <w:rtl/>
        </w:rPr>
        <w:t>גו'ז'נסקי</w:t>
      </w:r>
      <w:proofErr w:type="spellEnd"/>
      <w:r w:rsidRPr="00A325F7">
        <w:rPr>
          <w:rFonts w:cs="David" w:hint="cs"/>
          <w:rtl/>
        </w:rPr>
        <w:t xml:space="preserve"> שהלכה להפגנה, היא התעמתה באופן קשה מאוד עם חיילים, נדמה לי במחסום ארם. זה הולם את מעמדה כחברת כנסת?</w:t>
      </w:r>
    </w:p>
    <w:p w14:paraId="287A3C6B" w14:textId="77777777" w:rsidR="00A325F7" w:rsidRPr="00A325F7" w:rsidRDefault="00A325F7" w:rsidP="00A325F7">
      <w:pPr>
        <w:bidi/>
        <w:rPr>
          <w:rFonts w:cs="David" w:hint="cs"/>
          <w:rtl/>
        </w:rPr>
      </w:pPr>
    </w:p>
    <w:p w14:paraId="746C9887"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05247413" w14:textId="77777777" w:rsidR="00A325F7" w:rsidRPr="00A325F7" w:rsidRDefault="00A325F7" w:rsidP="00A325F7">
      <w:pPr>
        <w:bidi/>
        <w:rPr>
          <w:rFonts w:cs="David" w:hint="cs"/>
          <w:rtl/>
        </w:rPr>
      </w:pPr>
    </w:p>
    <w:p w14:paraId="6285A849" w14:textId="77777777" w:rsidR="00A325F7" w:rsidRPr="00A325F7" w:rsidRDefault="00A325F7" w:rsidP="00A325F7">
      <w:pPr>
        <w:bidi/>
        <w:rPr>
          <w:rFonts w:cs="David" w:hint="cs"/>
          <w:rtl/>
        </w:rPr>
      </w:pPr>
      <w:r w:rsidRPr="00A325F7">
        <w:rPr>
          <w:rFonts w:cs="David" w:hint="cs"/>
          <w:rtl/>
        </w:rPr>
        <w:tab/>
        <w:t>היא מייצגת את ציבור בוחריה.</w:t>
      </w:r>
    </w:p>
    <w:p w14:paraId="3C95D8E1" w14:textId="77777777" w:rsidR="00A325F7" w:rsidRPr="00A325F7" w:rsidRDefault="00A325F7" w:rsidP="00A325F7">
      <w:pPr>
        <w:bidi/>
        <w:rPr>
          <w:rFonts w:cs="David" w:hint="cs"/>
          <w:rtl/>
        </w:rPr>
      </w:pPr>
    </w:p>
    <w:p w14:paraId="5BADF9D7" w14:textId="77777777" w:rsidR="00A325F7" w:rsidRPr="00A325F7" w:rsidRDefault="00A325F7" w:rsidP="00A325F7">
      <w:pPr>
        <w:bidi/>
        <w:rPr>
          <w:rFonts w:cs="David" w:hint="cs"/>
          <w:rtl/>
        </w:rPr>
      </w:pPr>
      <w:r w:rsidRPr="00A325F7">
        <w:rPr>
          <w:rFonts w:cs="David" w:hint="cs"/>
          <w:u w:val="single"/>
          <w:rtl/>
        </w:rPr>
        <w:t>משה גפני:</w:t>
      </w:r>
    </w:p>
    <w:p w14:paraId="3C569F99" w14:textId="77777777" w:rsidR="00A325F7" w:rsidRPr="00A325F7" w:rsidRDefault="00A325F7" w:rsidP="00A325F7">
      <w:pPr>
        <w:bidi/>
        <w:rPr>
          <w:rFonts w:cs="David" w:hint="cs"/>
          <w:rtl/>
        </w:rPr>
      </w:pPr>
    </w:p>
    <w:p w14:paraId="62357909" w14:textId="77777777" w:rsidR="00A325F7" w:rsidRPr="00A325F7" w:rsidRDefault="00A325F7" w:rsidP="00A325F7">
      <w:pPr>
        <w:bidi/>
        <w:rPr>
          <w:rFonts w:cs="David" w:hint="cs"/>
          <w:rtl/>
        </w:rPr>
      </w:pPr>
      <w:r w:rsidRPr="00A325F7">
        <w:rPr>
          <w:rFonts w:cs="David" w:hint="cs"/>
          <w:rtl/>
        </w:rPr>
        <w:tab/>
        <w:t xml:space="preserve"> היא התעמתה פיזית, לא סתם. היה דבר שהוא היה ממש פיזי.</w:t>
      </w:r>
    </w:p>
    <w:p w14:paraId="387140E9" w14:textId="77777777" w:rsidR="00A325F7" w:rsidRPr="00A325F7" w:rsidRDefault="00A325F7" w:rsidP="00A325F7">
      <w:pPr>
        <w:bidi/>
        <w:rPr>
          <w:rFonts w:cs="David" w:hint="cs"/>
          <w:rtl/>
        </w:rPr>
      </w:pPr>
    </w:p>
    <w:p w14:paraId="6BD40109" w14:textId="77777777" w:rsidR="00A325F7" w:rsidRPr="00A325F7" w:rsidRDefault="00A325F7" w:rsidP="00A325F7">
      <w:pPr>
        <w:pStyle w:val="Heading5"/>
        <w:jc w:val="left"/>
        <w:rPr>
          <w:rFonts w:hint="cs"/>
          <w:rtl/>
        </w:rPr>
      </w:pPr>
      <w:r w:rsidRPr="00A325F7">
        <w:rPr>
          <w:rFonts w:hint="cs"/>
          <w:u w:val="single"/>
          <w:rtl/>
        </w:rPr>
        <w:t xml:space="preserve">שלי </w:t>
      </w:r>
      <w:proofErr w:type="spellStart"/>
      <w:r w:rsidRPr="00A325F7">
        <w:rPr>
          <w:rFonts w:hint="cs"/>
          <w:u w:val="single"/>
          <w:rtl/>
        </w:rPr>
        <w:t>יחימוביץ</w:t>
      </w:r>
      <w:proofErr w:type="spellEnd"/>
      <w:r w:rsidRPr="00A325F7">
        <w:rPr>
          <w:rFonts w:hint="cs"/>
          <w:u w:val="single"/>
          <w:rtl/>
        </w:rPr>
        <w:t>:</w:t>
      </w:r>
    </w:p>
    <w:p w14:paraId="3F38A0AB" w14:textId="77777777" w:rsidR="00A325F7" w:rsidRPr="00A325F7" w:rsidRDefault="00A325F7" w:rsidP="00A325F7">
      <w:pPr>
        <w:pStyle w:val="Heading5"/>
        <w:jc w:val="left"/>
        <w:rPr>
          <w:rFonts w:hint="cs"/>
          <w:rtl/>
        </w:rPr>
      </w:pPr>
    </w:p>
    <w:p w14:paraId="7A789742" w14:textId="77777777" w:rsidR="00A325F7" w:rsidRPr="00A325F7" w:rsidRDefault="00A325F7" w:rsidP="00A325F7">
      <w:pPr>
        <w:bidi/>
        <w:rPr>
          <w:rFonts w:cs="David" w:hint="cs"/>
          <w:rtl/>
        </w:rPr>
      </w:pPr>
      <w:r w:rsidRPr="00A325F7">
        <w:rPr>
          <w:rFonts w:cs="David" w:hint="cs"/>
          <w:rtl/>
        </w:rPr>
        <w:tab/>
        <w:t xml:space="preserve"> היא נלחמה על דעותיה. </w:t>
      </w:r>
    </w:p>
    <w:p w14:paraId="7F4FC8B1" w14:textId="77777777" w:rsidR="00A325F7" w:rsidRPr="00A325F7" w:rsidRDefault="00A325F7" w:rsidP="00A325F7">
      <w:pPr>
        <w:bidi/>
        <w:rPr>
          <w:rFonts w:cs="David" w:hint="cs"/>
          <w:rtl/>
        </w:rPr>
      </w:pPr>
    </w:p>
    <w:p w14:paraId="32D3291C" w14:textId="77777777" w:rsidR="00A325F7" w:rsidRPr="00A325F7" w:rsidRDefault="00A325F7" w:rsidP="00A325F7">
      <w:pPr>
        <w:bidi/>
        <w:rPr>
          <w:rFonts w:cs="David" w:hint="cs"/>
          <w:rtl/>
        </w:rPr>
      </w:pPr>
      <w:r w:rsidRPr="00A325F7">
        <w:rPr>
          <w:rFonts w:cs="David" w:hint="cs"/>
          <w:u w:val="single"/>
          <w:rtl/>
        </w:rPr>
        <w:t>ראובן ריבלין:</w:t>
      </w:r>
    </w:p>
    <w:p w14:paraId="69DCE5EB" w14:textId="77777777" w:rsidR="00A325F7" w:rsidRPr="00A325F7" w:rsidRDefault="00A325F7" w:rsidP="00A325F7">
      <w:pPr>
        <w:bidi/>
        <w:rPr>
          <w:rFonts w:cs="David" w:hint="cs"/>
          <w:rtl/>
        </w:rPr>
      </w:pPr>
    </w:p>
    <w:p w14:paraId="5A6D64E7" w14:textId="77777777" w:rsidR="00A325F7" w:rsidRPr="00A325F7" w:rsidRDefault="00A325F7" w:rsidP="00A325F7">
      <w:pPr>
        <w:bidi/>
        <w:rPr>
          <w:rFonts w:cs="David" w:hint="cs"/>
          <w:rtl/>
        </w:rPr>
      </w:pPr>
      <w:r w:rsidRPr="00A325F7">
        <w:rPr>
          <w:rFonts w:cs="David" w:hint="cs"/>
          <w:rtl/>
        </w:rPr>
        <w:tab/>
        <w:t xml:space="preserve"> אם היא ירקה זה לא בסדר. אבל אם היא עמדה - - - </w:t>
      </w:r>
    </w:p>
    <w:p w14:paraId="31C4C76A" w14:textId="77777777" w:rsidR="00A325F7" w:rsidRPr="00A325F7" w:rsidRDefault="00A325F7" w:rsidP="00A325F7">
      <w:pPr>
        <w:bidi/>
        <w:rPr>
          <w:rFonts w:cs="David" w:hint="cs"/>
          <w:rtl/>
        </w:rPr>
      </w:pPr>
    </w:p>
    <w:p w14:paraId="6522EAA6" w14:textId="77777777" w:rsidR="00A325F7" w:rsidRPr="00A325F7" w:rsidRDefault="00A325F7" w:rsidP="00A325F7">
      <w:pPr>
        <w:bidi/>
        <w:rPr>
          <w:rFonts w:cs="David" w:hint="cs"/>
          <w:rtl/>
        </w:rPr>
      </w:pPr>
      <w:r w:rsidRPr="00A325F7">
        <w:rPr>
          <w:rFonts w:cs="David" w:hint="cs"/>
          <w:u w:val="single"/>
          <w:rtl/>
        </w:rPr>
        <w:t>משה גפני:</w:t>
      </w:r>
    </w:p>
    <w:p w14:paraId="0790C48A" w14:textId="77777777" w:rsidR="00A325F7" w:rsidRPr="00A325F7" w:rsidRDefault="00A325F7" w:rsidP="00A325F7">
      <w:pPr>
        <w:bidi/>
        <w:rPr>
          <w:rFonts w:cs="David" w:hint="cs"/>
          <w:rtl/>
        </w:rPr>
      </w:pPr>
    </w:p>
    <w:p w14:paraId="57D09AA1" w14:textId="77777777" w:rsidR="00A325F7" w:rsidRPr="00A325F7" w:rsidRDefault="00A325F7" w:rsidP="00A325F7">
      <w:pPr>
        <w:bidi/>
        <w:rPr>
          <w:rFonts w:cs="David" w:hint="cs"/>
          <w:rtl/>
        </w:rPr>
      </w:pPr>
      <w:r w:rsidRPr="00A325F7">
        <w:rPr>
          <w:rFonts w:cs="David" w:hint="cs"/>
          <w:rtl/>
        </w:rPr>
        <w:tab/>
        <w:t xml:space="preserve"> היא ממש התעמתה. </w:t>
      </w:r>
    </w:p>
    <w:p w14:paraId="78C8EAAD" w14:textId="77777777" w:rsidR="00A325F7" w:rsidRPr="00A325F7" w:rsidRDefault="00A325F7" w:rsidP="00A325F7">
      <w:pPr>
        <w:bidi/>
        <w:rPr>
          <w:rFonts w:cs="David" w:hint="cs"/>
          <w:rtl/>
        </w:rPr>
      </w:pPr>
    </w:p>
    <w:p w14:paraId="4EDFE708" w14:textId="77777777" w:rsidR="00A325F7" w:rsidRPr="00A325F7" w:rsidRDefault="00A325F7" w:rsidP="00A325F7">
      <w:pPr>
        <w:bidi/>
        <w:rPr>
          <w:rFonts w:cs="David" w:hint="cs"/>
          <w:rtl/>
        </w:rPr>
      </w:pPr>
      <w:r w:rsidRPr="00A325F7">
        <w:rPr>
          <w:rFonts w:cs="David" w:hint="cs"/>
          <w:u w:val="single"/>
          <w:rtl/>
        </w:rPr>
        <w:t>חיים אורון:</w:t>
      </w:r>
    </w:p>
    <w:p w14:paraId="7EAF053B" w14:textId="77777777" w:rsidR="00A325F7" w:rsidRPr="00A325F7" w:rsidRDefault="00A325F7" w:rsidP="00A325F7">
      <w:pPr>
        <w:bidi/>
        <w:rPr>
          <w:rFonts w:cs="David" w:hint="cs"/>
          <w:rtl/>
        </w:rPr>
      </w:pPr>
    </w:p>
    <w:p w14:paraId="1B6894C8" w14:textId="77777777" w:rsidR="00A325F7" w:rsidRPr="00A325F7" w:rsidRDefault="00A325F7" w:rsidP="00A325F7">
      <w:pPr>
        <w:bidi/>
        <w:rPr>
          <w:rFonts w:cs="David" w:hint="cs"/>
          <w:rtl/>
        </w:rPr>
      </w:pPr>
      <w:r w:rsidRPr="00A325F7">
        <w:rPr>
          <w:rFonts w:cs="David" w:hint="cs"/>
          <w:rtl/>
        </w:rPr>
        <w:tab/>
        <w:t xml:space="preserve">אני מנחש שוועדת האתיקה בהרכבה הנוכחי שרוב חבריה יושבים פה, לא הייתה קונסת אותה על זה, מהנימוקים של החסינות המהותית. </w:t>
      </w:r>
    </w:p>
    <w:p w14:paraId="16208950" w14:textId="77777777" w:rsidR="00A325F7" w:rsidRPr="00A325F7" w:rsidRDefault="00A325F7" w:rsidP="00A325F7">
      <w:pPr>
        <w:bidi/>
        <w:rPr>
          <w:rFonts w:cs="David" w:hint="cs"/>
          <w:rtl/>
        </w:rPr>
      </w:pPr>
    </w:p>
    <w:p w14:paraId="79406E91" w14:textId="77777777" w:rsidR="00A325F7" w:rsidRPr="00A325F7" w:rsidRDefault="00A325F7" w:rsidP="00A325F7">
      <w:pPr>
        <w:bidi/>
        <w:rPr>
          <w:rFonts w:cs="David" w:hint="cs"/>
          <w:rtl/>
        </w:rPr>
      </w:pPr>
      <w:proofErr w:type="spellStart"/>
      <w:r w:rsidRPr="00A325F7">
        <w:rPr>
          <w:rFonts w:cs="David" w:hint="cs"/>
          <w:u w:val="single"/>
          <w:rtl/>
        </w:rPr>
        <w:t>ד</w:t>
      </w:r>
      <w:r w:rsidRPr="00A325F7">
        <w:rPr>
          <w:rFonts w:cs="David"/>
          <w:u w:val="single"/>
          <w:rtl/>
        </w:rPr>
        <w:t>”</w:t>
      </w:r>
      <w:r w:rsidRPr="00A325F7">
        <w:rPr>
          <w:rFonts w:cs="David" w:hint="cs"/>
          <w:u w:val="single"/>
          <w:rtl/>
        </w:rPr>
        <w:t>ר</w:t>
      </w:r>
      <w:proofErr w:type="spellEnd"/>
      <w:r w:rsidRPr="00A325F7">
        <w:rPr>
          <w:rFonts w:cs="David" w:hint="cs"/>
          <w:u w:val="single"/>
          <w:rtl/>
        </w:rPr>
        <w:t xml:space="preserve"> </w:t>
      </w:r>
      <w:proofErr w:type="spellStart"/>
      <w:r w:rsidRPr="00A325F7">
        <w:rPr>
          <w:rFonts w:cs="David" w:hint="cs"/>
          <w:u w:val="single"/>
          <w:rtl/>
        </w:rPr>
        <w:t>סוזי</w:t>
      </w:r>
      <w:proofErr w:type="spellEnd"/>
      <w:r w:rsidRPr="00A325F7">
        <w:rPr>
          <w:rFonts w:cs="David" w:hint="cs"/>
          <w:u w:val="single"/>
          <w:rtl/>
        </w:rPr>
        <w:t xml:space="preserve"> נבות:</w:t>
      </w:r>
    </w:p>
    <w:p w14:paraId="37DEACD5" w14:textId="77777777" w:rsidR="00A325F7" w:rsidRPr="00A325F7" w:rsidRDefault="00A325F7" w:rsidP="00A325F7">
      <w:pPr>
        <w:bidi/>
        <w:rPr>
          <w:rFonts w:cs="David" w:hint="cs"/>
          <w:rtl/>
        </w:rPr>
      </w:pPr>
    </w:p>
    <w:p w14:paraId="74994077" w14:textId="77777777" w:rsidR="00A325F7" w:rsidRPr="00A325F7" w:rsidRDefault="00A325F7" w:rsidP="00A325F7">
      <w:pPr>
        <w:bidi/>
        <w:rPr>
          <w:rFonts w:cs="David" w:hint="cs"/>
          <w:rtl/>
        </w:rPr>
      </w:pPr>
      <w:r w:rsidRPr="00A325F7">
        <w:rPr>
          <w:rFonts w:cs="David" w:hint="cs"/>
          <w:rtl/>
        </w:rPr>
        <w:tab/>
        <w:t xml:space="preserve"> העובדה שהמעשה מוגן במסגרת החסינות איננו מונע ממנו להיות עבירה במסגרת - - - </w:t>
      </w:r>
    </w:p>
    <w:p w14:paraId="364B144F" w14:textId="77777777" w:rsidR="00A325F7" w:rsidRPr="00A325F7" w:rsidRDefault="00A325F7" w:rsidP="00A325F7">
      <w:pPr>
        <w:bidi/>
        <w:rPr>
          <w:rFonts w:cs="David" w:hint="cs"/>
          <w:rtl/>
        </w:rPr>
      </w:pPr>
    </w:p>
    <w:p w14:paraId="7956F6EF" w14:textId="77777777" w:rsidR="00A325F7" w:rsidRPr="00A325F7" w:rsidRDefault="00A325F7" w:rsidP="00A325F7">
      <w:pPr>
        <w:bidi/>
        <w:rPr>
          <w:rFonts w:cs="David" w:hint="cs"/>
          <w:rtl/>
        </w:rPr>
      </w:pPr>
      <w:r w:rsidRPr="00A325F7">
        <w:rPr>
          <w:rFonts w:cs="David" w:hint="cs"/>
          <w:u w:val="single"/>
          <w:rtl/>
        </w:rPr>
        <w:t>ראובן ריבלין:</w:t>
      </w:r>
    </w:p>
    <w:p w14:paraId="184C1FAB" w14:textId="77777777" w:rsidR="00A325F7" w:rsidRPr="00A325F7" w:rsidRDefault="00A325F7" w:rsidP="00A325F7">
      <w:pPr>
        <w:bidi/>
        <w:rPr>
          <w:rFonts w:cs="David" w:hint="cs"/>
          <w:rtl/>
        </w:rPr>
      </w:pPr>
    </w:p>
    <w:p w14:paraId="3B67ABE1" w14:textId="77777777" w:rsidR="00A325F7" w:rsidRPr="00A325F7" w:rsidRDefault="00A325F7" w:rsidP="00A325F7">
      <w:pPr>
        <w:bidi/>
        <w:rPr>
          <w:rFonts w:cs="David" w:hint="cs"/>
          <w:rtl/>
        </w:rPr>
      </w:pPr>
      <w:r w:rsidRPr="00A325F7">
        <w:rPr>
          <w:rFonts w:cs="David" w:hint="cs"/>
          <w:rtl/>
        </w:rPr>
        <w:tab/>
        <w:t xml:space="preserve"> אין על זה ויכוח. </w:t>
      </w:r>
    </w:p>
    <w:p w14:paraId="13399887" w14:textId="77777777" w:rsidR="00A325F7" w:rsidRPr="00A325F7" w:rsidRDefault="00A325F7" w:rsidP="00A325F7">
      <w:pPr>
        <w:bidi/>
        <w:rPr>
          <w:rFonts w:cs="David" w:hint="cs"/>
          <w:rtl/>
        </w:rPr>
      </w:pPr>
    </w:p>
    <w:p w14:paraId="239D38F4" w14:textId="77777777" w:rsidR="00A325F7" w:rsidRPr="00A325F7" w:rsidRDefault="00A325F7" w:rsidP="00A325F7">
      <w:pPr>
        <w:bidi/>
        <w:rPr>
          <w:rFonts w:cs="David" w:hint="cs"/>
          <w:rtl/>
        </w:rPr>
      </w:pPr>
      <w:r w:rsidRPr="00A325F7">
        <w:rPr>
          <w:rFonts w:cs="David" w:hint="cs"/>
          <w:u w:val="single"/>
          <w:rtl/>
        </w:rPr>
        <w:t>חיים אורון:</w:t>
      </w:r>
    </w:p>
    <w:p w14:paraId="619EAE2C" w14:textId="77777777" w:rsidR="00A325F7" w:rsidRPr="00A325F7" w:rsidRDefault="00A325F7" w:rsidP="00A325F7">
      <w:pPr>
        <w:bidi/>
        <w:rPr>
          <w:rFonts w:cs="David" w:hint="cs"/>
          <w:rtl/>
        </w:rPr>
      </w:pPr>
    </w:p>
    <w:p w14:paraId="1F8CBD68" w14:textId="77777777" w:rsidR="00A325F7" w:rsidRPr="00A325F7" w:rsidRDefault="00A325F7" w:rsidP="00A325F7">
      <w:pPr>
        <w:bidi/>
        <w:rPr>
          <w:rFonts w:cs="David" w:hint="cs"/>
          <w:rtl/>
        </w:rPr>
      </w:pPr>
      <w:r w:rsidRPr="00A325F7">
        <w:rPr>
          <w:rFonts w:cs="David" w:hint="cs"/>
          <w:rtl/>
        </w:rPr>
        <w:tab/>
        <w:t xml:space="preserve">נכון, אבל צריך משהו מאוד קיצוני שנפגע בחסינות המהותית בגין עבירה אתית. </w:t>
      </w:r>
    </w:p>
    <w:p w14:paraId="754AF613" w14:textId="77777777" w:rsidR="00A325F7" w:rsidRPr="00A325F7" w:rsidRDefault="00A325F7" w:rsidP="00A325F7">
      <w:pPr>
        <w:bidi/>
        <w:rPr>
          <w:rFonts w:cs="David" w:hint="cs"/>
          <w:rtl/>
        </w:rPr>
      </w:pPr>
    </w:p>
    <w:p w14:paraId="57CF390D"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3CC9531" w14:textId="77777777" w:rsidR="00A325F7" w:rsidRPr="00A325F7" w:rsidRDefault="00A325F7" w:rsidP="00A325F7">
      <w:pPr>
        <w:bidi/>
        <w:rPr>
          <w:rFonts w:cs="David" w:hint="cs"/>
          <w:rtl/>
        </w:rPr>
      </w:pPr>
    </w:p>
    <w:p w14:paraId="1A84611B" w14:textId="77777777" w:rsidR="00A325F7" w:rsidRPr="00A325F7" w:rsidRDefault="00A325F7" w:rsidP="00A325F7">
      <w:pPr>
        <w:bidi/>
        <w:rPr>
          <w:rFonts w:cs="David" w:hint="cs"/>
          <w:rtl/>
        </w:rPr>
      </w:pPr>
      <w:r w:rsidRPr="00A325F7">
        <w:rPr>
          <w:rFonts w:cs="David" w:hint="cs"/>
          <w:rtl/>
        </w:rPr>
        <w:tab/>
        <w:t xml:space="preserve">חברים הצבענו על זה, אני לא חוזרת. אני עוברת לסעיף 10ג, ארבל בבקשה. </w:t>
      </w:r>
    </w:p>
    <w:p w14:paraId="638DF64A" w14:textId="77777777" w:rsidR="00A325F7" w:rsidRPr="00A325F7" w:rsidRDefault="00A325F7" w:rsidP="00A325F7">
      <w:pPr>
        <w:bidi/>
        <w:rPr>
          <w:rFonts w:cs="David" w:hint="cs"/>
          <w:rtl/>
        </w:rPr>
      </w:pPr>
    </w:p>
    <w:p w14:paraId="582E5889"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05076FF1" w14:textId="77777777" w:rsidR="00A325F7" w:rsidRPr="00A325F7" w:rsidRDefault="00A325F7" w:rsidP="00A325F7">
      <w:pPr>
        <w:bidi/>
        <w:rPr>
          <w:rFonts w:cs="David" w:hint="cs"/>
          <w:rtl/>
        </w:rPr>
      </w:pPr>
    </w:p>
    <w:p w14:paraId="095E20CF" w14:textId="77777777" w:rsidR="00A325F7" w:rsidRPr="00A325F7" w:rsidRDefault="00A325F7" w:rsidP="00A325F7">
      <w:pPr>
        <w:bidi/>
        <w:rPr>
          <w:rFonts w:cs="David" w:hint="cs"/>
          <w:rtl/>
        </w:rPr>
      </w:pPr>
      <w:r w:rsidRPr="00A325F7">
        <w:rPr>
          <w:rFonts w:cs="David" w:hint="cs"/>
          <w:rtl/>
        </w:rPr>
        <w:tab/>
        <w:t>חבר הכנסת יקפיד לקיים את דיני המדינה. זה עניין שמופיע בערכים. בתחילה הוועדה הסתפקה בכך שזה יהיה בערכים ולא כסעיף נפרד, למרות שהיה לה ברור שיש מקרים שבהם עבירה על חוקי המדינה יכולה להוות גם - - - היא גם מציינת בדוח שלגבי הפרות חוק והפרות אתיות אין מה שנקרא: סיכון כפול ובהחלט יש מצב, בכלל בדין משמעתי, שאדם יעמוד גם לדין פלילי וגם לדין אתי, לדין משמעתי, על אותו עניין. כמובן שיקול הדעת של הוועדה יכול להיות מושפע גם מכך שמתנהל - - -</w:t>
      </w:r>
    </w:p>
    <w:p w14:paraId="7B1D57C6" w14:textId="77777777" w:rsidR="00A325F7" w:rsidRPr="00A325F7" w:rsidRDefault="00A325F7" w:rsidP="00A325F7">
      <w:pPr>
        <w:bidi/>
        <w:rPr>
          <w:rFonts w:cs="David" w:hint="cs"/>
          <w:rtl/>
        </w:rPr>
      </w:pPr>
    </w:p>
    <w:p w14:paraId="2FBD3813" w14:textId="77777777" w:rsidR="00A325F7" w:rsidRPr="00A325F7" w:rsidRDefault="00A325F7" w:rsidP="00A325F7">
      <w:pPr>
        <w:bidi/>
        <w:rPr>
          <w:rFonts w:cs="David" w:hint="cs"/>
          <w:rtl/>
        </w:rPr>
      </w:pPr>
      <w:r w:rsidRPr="00A325F7">
        <w:rPr>
          <w:rFonts w:cs="David" w:hint="cs"/>
          <w:u w:val="single"/>
          <w:rtl/>
        </w:rPr>
        <w:t>ראובן ריבלין:</w:t>
      </w:r>
    </w:p>
    <w:p w14:paraId="091CEF2C" w14:textId="77777777" w:rsidR="00A325F7" w:rsidRPr="00A325F7" w:rsidRDefault="00A325F7" w:rsidP="00A325F7">
      <w:pPr>
        <w:bidi/>
        <w:rPr>
          <w:rFonts w:cs="David" w:hint="cs"/>
          <w:rtl/>
        </w:rPr>
      </w:pPr>
    </w:p>
    <w:p w14:paraId="36101C4A" w14:textId="77777777" w:rsidR="00A325F7" w:rsidRPr="00A325F7" w:rsidRDefault="00A325F7" w:rsidP="00A325F7">
      <w:pPr>
        <w:bidi/>
        <w:rPr>
          <w:rFonts w:cs="David" w:hint="cs"/>
          <w:rtl/>
        </w:rPr>
      </w:pPr>
      <w:r w:rsidRPr="00A325F7">
        <w:rPr>
          <w:rFonts w:cs="David" w:hint="cs"/>
          <w:rtl/>
        </w:rPr>
        <w:tab/>
        <w:t xml:space="preserve"> גם שיקול הדעת של היועץ המשפטי יכול להיות מושפע. </w:t>
      </w:r>
    </w:p>
    <w:p w14:paraId="231A0A4B" w14:textId="77777777" w:rsidR="00A325F7" w:rsidRPr="00A325F7" w:rsidRDefault="00A325F7" w:rsidP="00A325F7">
      <w:pPr>
        <w:bidi/>
        <w:rPr>
          <w:rFonts w:cs="David" w:hint="cs"/>
          <w:rtl/>
        </w:rPr>
      </w:pPr>
    </w:p>
    <w:p w14:paraId="390996B2"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3FE6EE06" w14:textId="77777777" w:rsidR="00A325F7" w:rsidRPr="00A325F7" w:rsidRDefault="00A325F7" w:rsidP="00A325F7">
      <w:pPr>
        <w:bidi/>
        <w:rPr>
          <w:rFonts w:cs="David" w:hint="cs"/>
          <w:rtl/>
        </w:rPr>
      </w:pPr>
    </w:p>
    <w:p w14:paraId="19464156" w14:textId="77777777" w:rsidR="00A325F7" w:rsidRPr="00A325F7" w:rsidRDefault="00A325F7" w:rsidP="00A325F7">
      <w:pPr>
        <w:bidi/>
        <w:rPr>
          <w:rFonts w:cs="David" w:hint="cs"/>
          <w:rtl/>
        </w:rPr>
      </w:pPr>
      <w:r w:rsidRPr="00A325F7">
        <w:rPr>
          <w:rFonts w:cs="David" w:hint="cs"/>
          <w:rtl/>
        </w:rPr>
        <w:tab/>
        <w:t xml:space="preserve"> בהחלט. אני לא חושבת שיש בכללי האתיקה שהיועץ מתחשב בכך שנעשה הליך פלילי וכבר היו תקדימים לכך. </w:t>
      </w:r>
    </w:p>
    <w:p w14:paraId="37453BF6" w14:textId="77777777" w:rsidR="00A325F7" w:rsidRPr="00A325F7" w:rsidRDefault="00A325F7" w:rsidP="00A325F7">
      <w:pPr>
        <w:bidi/>
        <w:rPr>
          <w:rFonts w:cs="David" w:hint="cs"/>
          <w:rtl/>
        </w:rPr>
      </w:pPr>
    </w:p>
    <w:p w14:paraId="761A1D49"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2E28050" w14:textId="77777777" w:rsidR="00A325F7" w:rsidRPr="00A325F7" w:rsidRDefault="00A325F7" w:rsidP="00A325F7">
      <w:pPr>
        <w:bidi/>
        <w:rPr>
          <w:rFonts w:cs="David" w:hint="cs"/>
          <w:rtl/>
        </w:rPr>
      </w:pPr>
    </w:p>
    <w:p w14:paraId="26617493" w14:textId="77777777" w:rsidR="00A325F7" w:rsidRPr="00A325F7" w:rsidRDefault="00A325F7" w:rsidP="00A325F7">
      <w:pPr>
        <w:bidi/>
        <w:rPr>
          <w:rFonts w:cs="David" w:hint="cs"/>
          <w:rtl/>
        </w:rPr>
      </w:pPr>
      <w:r w:rsidRPr="00A325F7">
        <w:rPr>
          <w:rFonts w:cs="David" w:hint="cs"/>
          <w:rtl/>
        </w:rPr>
        <w:tab/>
        <w:t xml:space="preserve">אני מודה לך, חבר הכנסת ראובן ריבלין, בבקשה. </w:t>
      </w:r>
    </w:p>
    <w:p w14:paraId="03C1FA61" w14:textId="77777777" w:rsidR="00A325F7" w:rsidRPr="00A325F7" w:rsidRDefault="00A325F7" w:rsidP="00A325F7">
      <w:pPr>
        <w:bidi/>
        <w:rPr>
          <w:rFonts w:cs="David" w:hint="cs"/>
          <w:rtl/>
        </w:rPr>
      </w:pPr>
    </w:p>
    <w:p w14:paraId="43AF1FF3" w14:textId="77777777" w:rsidR="00A325F7" w:rsidRPr="00A325F7" w:rsidRDefault="00A325F7" w:rsidP="00A325F7">
      <w:pPr>
        <w:bidi/>
        <w:rPr>
          <w:rFonts w:cs="David" w:hint="cs"/>
          <w:rtl/>
        </w:rPr>
      </w:pPr>
      <w:r w:rsidRPr="00A325F7">
        <w:rPr>
          <w:rFonts w:cs="David" w:hint="cs"/>
          <w:u w:val="single"/>
          <w:rtl/>
        </w:rPr>
        <w:t>ראובן ריבלין:</w:t>
      </w:r>
    </w:p>
    <w:p w14:paraId="30697669" w14:textId="77777777" w:rsidR="00A325F7" w:rsidRPr="00A325F7" w:rsidRDefault="00A325F7" w:rsidP="00A325F7">
      <w:pPr>
        <w:bidi/>
        <w:rPr>
          <w:rFonts w:cs="David" w:hint="cs"/>
          <w:rtl/>
        </w:rPr>
      </w:pPr>
    </w:p>
    <w:p w14:paraId="58F05869" w14:textId="77777777" w:rsidR="00A325F7" w:rsidRPr="00A325F7" w:rsidRDefault="00A325F7" w:rsidP="00A325F7">
      <w:pPr>
        <w:bidi/>
        <w:rPr>
          <w:rFonts w:cs="David" w:hint="cs"/>
          <w:rtl/>
        </w:rPr>
      </w:pPr>
      <w:r w:rsidRPr="00A325F7">
        <w:rPr>
          <w:rFonts w:cs="David" w:hint="cs"/>
          <w:rtl/>
        </w:rPr>
        <w:tab/>
        <w:t xml:space="preserve">בסעיף 10ג בא לידי ביטוי הקונפליקט והדברים שדיברנו ב-10ב. סעיף 10 ג' מדבר בכך שחבר כנסת חייב לשמור על דיני המדינה, אין על זה ויכוח ברמה הפלילית, אלא אם כן החסינות המהותית עומדת לו והיועץ המשפטי מחליט שלא להעמיד אותו לדין בגלל שעומדת לו החסינות המהותית. הוא עומד למשפט הוא אומר שאין לו צורך להשיב באשמה או מקבל טענה מקדמית שהחסינות המהותית עומדת לו. </w:t>
      </w:r>
    </w:p>
    <w:p w14:paraId="177C8BD0" w14:textId="77777777" w:rsidR="00A325F7" w:rsidRPr="00A325F7" w:rsidRDefault="00A325F7" w:rsidP="00A325F7">
      <w:pPr>
        <w:bidi/>
        <w:rPr>
          <w:rFonts w:cs="David" w:hint="cs"/>
          <w:rtl/>
        </w:rPr>
      </w:pPr>
    </w:p>
    <w:p w14:paraId="200C71F9" w14:textId="77777777" w:rsidR="00A325F7" w:rsidRPr="00A325F7" w:rsidRDefault="00A325F7" w:rsidP="00A325F7">
      <w:pPr>
        <w:bidi/>
        <w:ind w:firstLine="567"/>
        <w:rPr>
          <w:rFonts w:cs="David" w:hint="cs"/>
          <w:rtl/>
        </w:rPr>
      </w:pPr>
      <w:r w:rsidRPr="00A325F7">
        <w:rPr>
          <w:rFonts w:cs="David" w:hint="cs"/>
          <w:rtl/>
        </w:rPr>
        <w:t xml:space="preserve">אבל ברמה האתית זה כמובן תלוי האם הוא נהג בדרך ההולמת את מעמדו או לא. משום שחבר כנסת כאשר הוא מצהיר הצהרת אמונים, לא מצהיר את חובתו לכבד את חוקי מדינת ישראל שהם כמובן בנויים בתוך עצם המהות של שלטון חוק, של החובה של המחוקק לקיים את החוקים. אבל חבר כנסת כאשר הוא מצהיר את הצהרת האמונים, לא בכדי שחררו אותו מחובה זו משום ששליחותם של חברי הכנסת כוללת גם את היכולת לשנות את החוקים, וגם להיאבק על שינוי החוקים. </w:t>
      </w:r>
    </w:p>
    <w:p w14:paraId="187D14E8" w14:textId="77777777" w:rsidR="00A325F7" w:rsidRPr="00A325F7" w:rsidRDefault="00A325F7" w:rsidP="00A325F7">
      <w:pPr>
        <w:bidi/>
        <w:ind w:firstLine="567"/>
        <w:rPr>
          <w:rFonts w:cs="David" w:hint="cs"/>
          <w:rtl/>
        </w:rPr>
      </w:pPr>
    </w:p>
    <w:p w14:paraId="1197CBA5" w14:textId="77777777" w:rsidR="00A325F7" w:rsidRPr="00A325F7" w:rsidRDefault="00A325F7" w:rsidP="00A325F7">
      <w:pPr>
        <w:bidi/>
        <w:ind w:firstLine="567"/>
        <w:rPr>
          <w:rFonts w:cs="David" w:hint="cs"/>
          <w:rtl/>
        </w:rPr>
      </w:pPr>
      <w:r w:rsidRPr="00A325F7">
        <w:rPr>
          <w:rFonts w:cs="David" w:hint="cs"/>
          <w:rtl/>
        </w:rPr>
        <w:t xml:space="preserve">אם למשל גם אחת מהחלטות הכנסת שרק שר בממשלה מחויב לכבד אותה. ניקח דוגמא דמיונית בצורה קיצונית. החלטת כנסת בעקבות החלטת הממשלה מחליטה לפנות יהודים מביתם או אפילו ערבים מביתם. מבקשת לפנות אדם מביתו ולהרוס אותו. יבוא חבר כנסת ויאמר: עם כל הכבוד להחלטה אני רוצה למחות. זכות המחאה עומדת לי. אם למשל יכריזו על האזור כאזור צבאי או הוא יפר חוק של מדינת ישראל כתוצאה מכך הוא יועמד לדין, והוא אכן צפוי לקבל את העונשים הקבועים בחוק, אם יאמרו שהוא חרג מגבולות הסמכות הניתנת לו בגין החסינות המהותית שהוא זכאי לה ולמעשה הוא חייב בה. חסינות מהותית הוא אפילו לא יכול לוותר עליה גם אם הוא רוצה. </w:t>
      </w:r>
    </w:p>
    <w:p w14:paraId="076C37BC" w14:textId="77777777" w:rsidR="00A325F7" w:rsidRPr="00A325F7" w:rsidRDefault="00A325F7" w:rsidP="00A325F7">
      <w:pPr>
        <w:bidi/>
        <w:ind w:firstLine="567"/>
        <w:rPr>
          <w:rFonts w:cs="David" w:hint="cs"/>
          <w:rtl/>
        </w:rPr>
      </w:pPr>
    </w:p>
    <w:p w14:paraId="5DA2E303" w14:textId="77777777" w:rsidR="00A325F7" w:rsidRPr="00A325F7" w:rsidRDefault="00A325F7" w:rsidP="00A325F7">
      <w:pPr>
        <w:bidi/>
        <w:ind w:firstLine="567"/>
        <w:rPr>
          <w:rFonts w:cs="David" w:hint="cs"/>
          <w:rtl/>
        </w:rPr>
      </w:pPr>
      <w:r w:rsidRPr="00A325F7">
        <w:rPr>
          <w:rFonts w:cs="David" w:hint="cs"/>
          <w:rtl/>
        </w:rPr>
        <w:t xml:space="preserve">אני חושב שהדבר הזה חמור מאוד מבחינת דיני המדינה. שכן אדם יכול לבוא ולהתעמת עם שוטרים. יחד עם זה אני לא בטוח שבעניין זה הוא עבר עבירה. לכן חבר כנסת יקפיד לקיים את דיני המדינה בכל מקום שאין הדבר נוגע, אני לא רוצה להיכנס לקזואיסטיקה אבל צריך להעביר בכל מקום שבו עבר עבירה אתית. זה דבר שהוא מחויב אבל לבוא ולומר שזאת הפגנה אתית וקוד אתי הוא דבר מסוכן מאוד מבחינת חופש הפעולה של חבר כנסת כחבר כנסת. </w:t>
      </w:r>
    </w:p>
    <w:p w14:paraId="4CEBE160" w14:textId="77777777" w:rsidR="00A325F7" w:rsidRPr="00A325F7" w:rsidRDefault="00A325F7" w:rsidP="00A325F7">
      <w:pPr>
        <w:bidi/>
        <w:ind w:firstLine="567"/>
        <w:rPr>
          <w:rFonts w:cs="David" w:hint="cs"/>
          <w:rtl/>
        </w:rPr>
      </w:pPr>
    </w:p>
    <w:p w14:paraId="10320050"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942A7C5" w14:textId="77777777" w:rsidR="00A325F7" w:rsidRPr="00A325F7" w:rsidRDefault="00A325F7" w:rsidP="00A325F7">
      <w:pPr>
        <w:bidi/>
        <w:rPr>
          <w:rFonts w:cs="David" w:hint="cs"/>
          <w:rtl/>
        </w:rPr>
      </w:pPr>
    </w:p>
    <w:p w14:paraId="3D2B1EF0" w14:textId="77777777" w:rsidR="00A325F7" w:rsidRPr="00A325F7" w:rsidRDefault="00A325F7" w:rsidP="00A325F7">
      <w:pPr>
        <w:bidi/>
        <w:ind w:firstLine="567"/>
        <w:rPr>
          <w:rFonts w:cs="David" w:hint="cs"/>
          <w:rtl/>
        </w:rPr>
      </w:pPr>
      <w:r w:rsidRPr="00A325F7">
        <w:rPr>
          <w:rFonts w:cs="David" w:hint="cs"/>
          <w:rtl/>
        </w:rPr>
        <w:t>אז מה אתה מציע?</w:t>
      </w:r>
    </w:p>
    <w:p w14:paraId="3A4EA605" w14:textId="77777777" w:rsidR="00A325F7" w:rsidRPr="00A325F7" w:rsidRDefault="00A325F7" w:rsidP="00A325F7">
      <w:pPr>
        <w:bidi/>
        <w:ind w:firstLine="567"/>
        <w:rPr>
          <w:rFonts w:cs="David" w:hint="cs"/>
          <w:rtl/>
        </w:rPr>
      </w:pPr>
    </w:p>
    <w:p w14:paraId="7643D692" w14:textId="77777777" w:rsidR="00A325F7" w:rsidRPr="00A325F7" w:rsidRDefault="00A325F7" w:rsidP="00A325F7">
      <w:pPr>
        <w:bidi/>
        <w:rPr>
          <w:rFonts w:cs="David" w:hint="cs"/>
          <w:rtl/>
        </w:rPr>
      </w:pPr>
      <w:r w:rsidRPr="00A325F7">
        <w:rPr>
          <w:rFonts w:cs="David" w:hint="cs"/>
          <w:u w:val="single"/>
          <w:rtl/>
        </w:rPr>
        <w:t>ראובן ריבלין:</w:t>
      </w:r>
    </w:p>
    <w:p w14:paraId="238B8731" w14:textId="77777777" w:rsidR="00A325F7" w:rsidRPr="00A325F7" w:rsidRDefault="00A325F7" w:rsidP="00A325F7">
      <w:pPr>
        <w:bidi/>
        <w:rPr>
          <w:rFonts w:cs="David" w:hint="cs"/>
          <w:rtl/>
        </w:rPr>
      </w:pPr>
    </w:p>
    <w:p w14:paraId="3ACE28DC" w14:textId="77777777" w:rsidR="00A325F7" w:rsidRPr="00A325F7" w:rsidRDefault="00A325F7" w:rsidP="00A325F7">
      <w:pPr>
        <w:bidi/>
        <w:ind w:firstLine="567"/>
        <w:rPr>
          <w:rFonts w:cs="David" w:hint="cs"/>
          <w:rtl/>
        </w:rPr>
      </w:pPr>
      <w:r w:rsidRPr="00A325F7">
        <w:rPr>
          <w:rFonts w:cs="David" w:hint="cs"/>
          <w:rtl/>
        </w:rPr>
        <w:t xml:space="preserve">אני חושב שחבר כנסת ישמור על כבוד הכנסת כולל גם את החובה שלו לשמור על דיני מדינת ישראל. יקפיד לקיים את דיני מדינת ישראל בצורה גורפת, זה אוסר עליו למחות על כל דבר שהוא חושב בתוקף שליחותו שצריך לשנות אותם. </w:t>
      </w:r>
    </w:p>
    <w:p w14:paraId="12025365" w14:textId="77777777" w:rsidR="00A325F7" w:rsidRPr="00A325F7" w:rsidRDefault="00A325F7" w:rsidP="00A325F7">
      <w:pPr>
        <w:bidi/>
        <w:ind w:firstLine="567"/>
        <w:rPr>
          <w:rFonts w:cs="David" w:hint="cs"/>
          <w:rtl/>
        </w:rPr>
      </w:pPr>
    </w:p>
    <w:p w14:paraId="7E460A80" w14:textId="77777777" w:rsidR="00A325F7" w:rsidRPr="00A325F7" w:rsidRDefault="00A325F7" w:rsidP="00A325F7">
      <w:pPr>
        <w:bidi/>
        <w:ind w:firstLine="567"/>
        <w:rPr>
          <w:rFonts w:cs="David" w:hint="cs"/>
          <w:rtl/>
        </w:rPr>
      </w:pPr>
      <w:r w:rsidRPr="00A325F7">
        <w:rPr>
          <w:rFonts w:cs="David" w:hint="cs"/>
          <w:rtl/>
        </w:rPr>
        <w:t xml:space="preserve">אני רוצה לתת דוגמא של חברי כנסת שלאחרונה חסמו כביש, ציר מרכזי במדינת ישראל. לכן אנחנו חשבנו ועדת האתיקה, וזה דבר שפורסם, שהדבר אינו עולה בקנה אחד עם כללי האתיקה משום שאדם אינו יכול לעשות דין לעצמו ולומר: אני חוסם את כל כבישי מדינת ישראל. אבל אם למשל חבר הכנסת אלדד עולה ונמצא בשומרה בזמן שמפנים אותה ויש בכך משום עבירה על חוקי מדינת ישראל כי הוא מפר צו או אנשי שלום עכשיו ביחד עם אחדים מחברי הכנסת  מבקשים למחות על בניית גדר ההפרדה, אני חושב שמחובתם ובתוקף הסמכות שניתנה להם והחסינות שניתנה להם. לכן פרופ' כשר וד"ר נבות, הייתי מבקש לדעת האם סעיף 10ג אינו רחב מדי ויכול להביא אותנו לידי מצב שבו לא נבחין בין משפט לבין מוסר, בין אתיקה לבין </w:t>
      </w:r>
      <w:proofErr w:type="spellStart"/>
      <w:r w:rsidRPr="00A325F7">
        <w:rPr>
          <w:rFonts w:cs="David" w:hint="cs"/>
          <w:rtl/>
        </w:rPr>
        <w:t>יקוב</w:t>
      </w:r>
      <w:proofErr w:type="spellEnd"/>
      <w:r w:rsidRPr="00A325F7">
        <w:rPr>
          <w:rFonts w:cs="David" w:hint="cs"/>
          <w:rtl/>
        </w:rPr>
        <w:t xml:space="preserve"> הדין את ההר. </w:t>
      </w:r>
    </w:p>
    <w:p w14:paraId="600DD545" w14:textId="77777777" w:rsidR="00A325F7" w:rsidRPr="00A325F7" w:rsidRDefault="00A325F7" w:rsidP="00A325F7">
      <w:pPr>
        <w:bidi/>
        <w:rPr>
          <w:rFonts w:cs="David" w:hint="cs"/>
          <w:rtl/>
        </w:rPr>
      </w:pPr>
    </w:p>
    <w:p w14:paraId="0DBBB32D"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74D58988" w14:textId="77777777" w:rsidR="00A325F7" w:rsidRPr="00A325F7" w:rsidRDefault="00A325F7" w:rsidP="00A325F7">
      <w:pPr>
        <w:bidi/>
        <w:rPr>
          <w:rFonts w:cs="David" w:hint="cs"/>
          <w:rtl/>
        </w:rPr>
      </w:pPr>
    </w:p>
    <w:p w14:paraId="3F0A0B7C" w14:textId="77777777" w:rsidR="00A325F7" w:rsidRPr="00A325F7" w:rsidRDefault="00A325F7" w:rsidP="00A325F7">
      <w:pPr>
        <w:bidi/>
        <w:rPr>
          <w:rFonts w:cs="David" w:hint="cs"/>
          <w:rtl/>
        </w:rPr>
      </w:pPr>
      <w:r w:rsidRPr="00A325F7">
        <w:rPr>
          <w:rFonts w:cs="David" w:hint="cs"/>
          <w:rtl/>
        </w:rPr>
        <w:tab/>
        <w:t xml:space="preserve"> תודה. חבר הכנסת אורון.</w:t>
      </w:r>
    </w:p>
    <w:p w14:paraId="7F676F3B" w14:textId="77777777" w:rsidR="00A325F7" w:rsidRPr="00A325F7" w:rsidRDefault="00A325F7" w:rsidP="00A325F7">
      <w:pPr>
        <w:bidi/>
        <w:rPr>
          <w:rFonts w:cs="David" w:hint="cs"/>
          <w:rtl/>
        </w:rPr>
      </w:pPr>
    </w:p>
    <w:p w14:paraId="3E232CCF" w14:textId="77777777" w:rsidR="00A325F7" w:rsidRPr="00A325F7" w:rsidRDefault="00A325F7" w:rsidP="00A325F7">
      <w:pPr>
        <w:bidi/>
        <w:rPr>
          <w:rFonts w:cs="David" w:hint="cs"/>
          <w:rtl/>
        </w:rPr>
      </w:pPr>
      <w:r w:rsidRPr="00A325F7">
        <w:rPr>
          <w:rFonts w:cs="David" w:hint="cs"/>
          <w:u w:val="single"/>
          <w:rtl/>
        </w:rPr>
        <w:t>חיים אורון:</w:t>
      </w:r>
    </w:p>
    <w:p w14:paraId="667ADD22" w14:textId="77777777" w:rsidR="00A325F7" w:rsidRPr="00A325F7" w:rsidRDefault="00A325F7" w:rsidP="00A325F7">
      <w:pPr>
        <w:bidi/>
        <w:rPr>
          <w:rFonts w:cs="David" w:hint="cs"/>
          <w:rtl/>
        </w:rPr>
      </w:pPr>
    </w:p>
    <w:p w14:paraId="12825CB0" w14:textId="77777777" w:rsidR="00A325F7" w:rsidRPr="00A325F7" w:rsidRDefault="00A325F7" w:rsidP="00A325F7">
      <w:pPr>
        <w:bidi/>
        <w:rPr>
          <w:rFonts w:cs="David" w:hint="cs"/>
          <w:rtl/>
        </w:rPr>
      </w:pPr>
      <w:r w:rsidRPr="00A325F7">
        <w:rPr>
          <w:rFonts w:cs="David" w:hint="cs"/>
          <w:rtl/>
        </w:rPr>
        <w:tab/>
        <w:t>אני חושב שאני יותר חד משמעי. אין לי שום בעיה שהמשפט הזה מופיע בערכים. והוא מופיע בערכים ממש כך. הכנסתו לתוך התנהגות הולמת יוצרת 2 בעיות: בעיה אחת שרובי ריבלין דיבר עליה ואני אשתמש בדוגמא שהוא נתן כדי לחדד את העניין. אני חושב שסגירת כביש היא התנהגות שאינה הולמת ועל הבסיס הזה הייתה קבילה ועל הבסיס הזה ועדת האתיקה פה אחד החליטה נזיפה או מאסר?</w:t>
      </w:r>
    </w:p>
    <w:p w14:paraId="2E2A7EAA" w14:textId="77777777" w:rsidR="00A325F7" w:rsidRPr="00A325F7" w:rsidRDefault="00A325F7" w:rsidP="00A325F7">
      <w:pPr>
        <w:bidi/>
        <w:rPr>
          <w:rFonts w:cs="David" w:hint="cs"/>
          <w:rtl/>
        </w:rPr>
      </w:pPr>
    </w:p>
    <w:p w14:paraId="2F4A1879" w14:textId="77777777" w:rsidR="00A325F7" w:rsidRPr="00A325F7" w:rsidRDefault="00A325F7" w:rsidP="00A325F7">
      <w:pPr>
        <w:bidi/>
        <w:rPr>
          <w:rFonts w:cs="David" w:hint="cs"/>
          <w:rtl/>
        </w:rPr>
      </w:pPr>
      <w:r w:rsidRPr="00A325F7">
        <w:rPr>
          <w:rFonts w:cs="David" w:hint="cs"/>
          <w:u w:val="single"/>
          <w:rtl/>
        </w:rPr>
        <w:t>ראובן ריבלין:</w:t>
      </w:r>
    </w:p>
    <w:p w14:paraId="4899B632" w14:textId="77777777" w:rsidR="00A325F7" w:rsidRPr="00A325F7" w:rsidRDefault="00A325F7" w:rsidP="00A325F7">
      <w:pPr>
        <w:bidi/>
        <w:rPr>
          <w:rFonts w:cs="David" w:hint="cs"/>
          <w:rtl/>
        </w:rPr>
      </w:pPr>
    </w:p>
    <w:p w14:paraId="4BEF66A4" w14:textId="77777777" w:rsidR="00A325F7" w:rsidRPr="00A325F7" w:rsidRDefault="00A325F7" w:rsidP="00A325F7">
      <w:pPr>
        <w:bidi/>
        <w:rPr>
          <w:rFonts w:cs="David" w:hint="cs"/>
          <w:rtl/>
        </w:rPr>
      </w:pPr>
      <w:r w:rsidRPr="00A325F7">
        <w:rPr>
          <w:rFonts w:cs="David" w:hint="cs"/>
          <w:rtl/>
        </w:rPr>
        <w:tab/>
        <w:t>לא משנה, לחייב אותם בדין.</w:t>
      </w:r>
    </w:p>
    <w:p w14:paraId="3A41908C" w14:textId="77777777" w:rsidR="00A325F7" w:rsidRPr="00A325F7" w:rsidRDefault="00A325F7" w:rsidP="00A325F7">
      <w:pPr>
        <w:bidi/>
        <w:rPr>
          <w:rFonts w:cs="David" w:hint="cs"/>
          <w:rtl/>
        </w:rPr>
      </w:pPr>
    </w:p>
    <w:p w14:paraId="00532514" w14:textId="77777777" w:rsidR="00A325F7" w:rsidRPr="00A325F7" w:rsidRDefault="00A325F7" w:rsidP="00A325F7">
      <w:pPr>
        <w:bidi/>
        <w:rPr>
          <w:rFonts w:cs="David" w:hint="cs"/>
          <w:rtl/>
        </w:rPr>
      </w:pPr>
      <w:r w:rsidRPr="00A325F7">
        <w:rPr>
          <w:rFonts w:cs="David" w:hint="cs"/>
          <w:u w:val="single"/>
          <w:rtl/>
        </w:rPr>
        <w:t>חיים אורון:</w:t>
      </w:r>
    </w:p>
    <w:p w14:paraId="10C2180E" w14:textId="77777777" w:rsidR="00A325F7" w:rsidRPr="00A325F7" w:rsidRDefault="00A325F7" w:rsidP="00A325F7">
      <w:pPr>
        <w:bidi/>
        <w:rPr>
          <w:rFonts w:cs="David" w:hint="cs"/>
          <w:rtl/>
        </w:rPr>
      </w:pPr>
    </w:p>
    <w:p w14:paraId="012195E0" w14:textId="77777777" w:rsidR="00A325F7" w:rsidRPr="00A325F7" w:rsidRDefault="00A325F7" w:rsidP="00A325F7">
      <w:pPr>
        <w:bidi/>
        <w:rPr>
          <w:rFonts w:cs="David" w:hint="cs"/>
          <w:rtl/>
        </w:rPr>
      </w:pPr>
      <w:r w:rsidRPr="00A325F7">
        <w:rPr>
          <w:rFonts w:cs="David" w:hint="cs"/>
          <w:rtl/>
        </w:rPr>
        <w:tab/>
        <w:t xml:space="preserve">  ואני חושב שאם מישהו היה מגיש קבילה על אריה אלדד, נדמה לי, עכשיו אני מביע דעה אישית, אני לא הייתי פוגע בו למרות שהוא עבר על חוקי המדינה. אם המדינה רוצה להעמיד אותו לדין פלילי כמובן זה לא זה. שום ועדת אתיקה לא תוכל לשקול את שיקול הדעת ששקלתי אותו עכשיו. המדינה החליטה לא להעמיד לדין את אלה שהשתתפו </w:t>
      </w:r>
      <w:proofErr w:type="spellStart"/>
      <w:r w:rsidRPr="00A325F7">
        <w:rPr>
          <w:rFonts w:cs="David" w:hint="cs"/>
          <w:rtl/>
        </w:rPr>
        <w:t>בעמונה</w:t>
      </w:r>
      <w:proofErr w:type="spellEnd"/>
      <w:r w:rsidRPr="00A325F7">
        <w:rPr>
          <w:rFonts w:cs="David" w:hint="cs"/>
          <w:rtl/>
        </w:rPr>
        <w:t xml:space="preserve">. ללא ספק יש פה עבירה על חוקי המדינה. אז מה נגיד? אנחנו אינסטנציה שאומרת: עבירה על חוקי המדינה </w:t>
      </w:r>
      <w:r w:rsidRPr="00A325F7">
        <w:rPr>
          <w:rFonts w:cs="David"/>
          <w:rtl/>
        </w:rPr>
        <w:t>–</w:t>
      </w:r>
      <w:r w:rsidRPr="00A325F7">
        <w:rPr>
          <w:rFonts w:cs="David" w:hint="cs"/>
          <w:rtl/>
        </w:rPr>
        <w:t xml:space="preserve"> החלטנו שזה לא נורא. אל תעמיסו את זה על ועדת אתיקה כי היא תסתבך עם זה. הטענה השנייה שהיא לא ממין העניין הזה. אתם אומרים: לא יהיה פה סיכון כפול אבל אני רואה לנגד עיני מציאות שהוא נאשם על עבירת תנועה מסוג א' אבל אני חושב שתוך כדי זה התרחשה גם עבירת תנועה מסוג ב'. אז אני אומר: על זה הוא עומד לדין ועל זה לא. אני לא רואה סיבה כי בהגדרה כל מה שהוא הגדרה יותר רחבה של דרך שאינה הולמת מכילה בתוכה הפרת חוק. זה הרי דרגה הרבה יותר מרחיקת לכת של הפרת חוק. לכן אני חושב שצריך להשאיר את זה בערכים ולא לסבך את זה פה.</w:t>
      </w:r>
    </w:p>
    <w:p w14:paraId="007F6A7B" w14:textId="77777777" w:rsidR="00A325F7" w:rsidRPr="00A325F7" w:rsidRDefault="00A325F7" w:rsidP="00A325F7">
      <w:pPr>
        <w:bidi/>
        <w:rPr>
          <w:rFonts w:cs="David" w:hint="cs"/>
          <w:rtl/>
        </w:rPr>
      </w:pPr>
    </w:p>
    <w:p w14:paraId="3324ADE2"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12F8D4A" w14:textId="77777777" w:rsidR="00A325F7" w:rsidRPr="00A325F7" w:rsidRDefault="00A325F7" w:rsidP="00A325F7">
      <w:pPr>
        <w:bidi/>
        <w:rPr>
          <w:rFonts w:cs="David" w:hint="cs"/>
          <w:rtl/>
        </w:rPr>
      </w:pPr>
    </w:p>
    <w:p w14:paraId="384C068B" w14:textId="77777777" w:rsidR="00A325F7" w:rsidRPr="00A325F7" w:rsidRDefault="00A325F7" w:rsidP="00A325F7">
      <w:pPr>
        <w:bidi/>
        <w:rPr>
          <w:rFonts w:cs="David" w:hint="cs"/>
          <w:rtl/>
        </w:rPr>
      </w:pPr>
      <w:r w:rsidRPr="00A325F7">
        <w:rPr>
          <w:rFonts w:cs="David" w:hint="cs"/>
          <w:rtl/>
        </w:rPr>
        <w:tab/>
        <w:t>אני  מודה לך אדוני, חבר הכנסת גפני.</w:t>
      </w:r>
    </w:p>
    <w:p w14:paraId="57A3DC99" w14:textId="77777777" w:rsidR="00A325F7" w:rsidRPr="00A325F7" w:rsidRDefault="00A325F7" w:rsidP="00A325F7">
      <w:pPr>
        <w:bidi/>
        <w:rPr>
          <w:rFonts w:cs="David" w:hint="cs"/>
          <w:rtl/>
        </w:rPr>
      </w:pPr>
    </w:p>
    <w:p w14:paraId="4452B080" w14:textId="77777777" w:rsidR="00A325F7" w:rsidRPr="00A325F7" w:rsidRDefault="00A325F7" w:rsidP="00A325F7">
      <w:pPr>
        <w:bidi/>
        <w:rPr>
          <w:rFonts w:cs="David" w:hint="cs"/>
          <w:rtl/>
        </w:rPr>
      </w:pPr>
      <w:r w:rsidRPr="00A325F7">
        <w:rPr>
          <w:rFonts w:cs="David" w:hint="cs"/>
          <w:u w:val="single"/>
          <w:rtl/>
        </w:rPr>
        <w:t>משה גפני:</w:t>
      </w:r>
    </w:p>
    <w:p w14:paraId="3349ECF3" w14:textId="77777777" w:rsidR="00A325F7" w:rsidRPr="00A325F7" w:rsidRDefault="00A325F7" w:rsidP="00A325F7">
      <w:pPr>
        <w:bidi/>
        <w:rPr>
          <w:rFonts w:cs="David" w:hint="cs"/>
          <w:rtl/>
        </w:rPr>
      </w:pPr>
    </w:p>
    <w:p w14:paraId="361406F0" w14:textId="77777777" w:rsidR="00A325F7" w:rsidRPr="00A325F7" w:rsidRDefault="00A325F7" w:rsidP="00A325F7">
      <w:pPr>
        <w:bidi/>
        <w:rPr>
          <w:rFonts w:cs="David" w:hint="cs"/>
          <w:rtl/>
        </w:rPr>
      </w:pPr>
      <w:r w:rsidRPr="00A325F7">
        <w:rPr>
          <w:rFonts w:cs="David" w:hint="cs"/>
          <w:rtl/>
        </w:rPr>
        <w:tab/>
        <w:t xml:space="preserve">אני מבקש להצטרף לדעת חברי שדיברו קודם ואני רוצה לומר 3 נימוקים נוספים אחד רעיוני, אחד עקרוני ואחד פרקטי. החלק הרעיוני </w:t>
      </w:r>
      <w:r w:rsidRPr="00A325F7">
        <w:rPr>
          <w:rFonts w:cs="David"/>
          <w:rtl/>
        </w:rPr>
        <w:t>–</w:t>
      </w:r>
      <w:r w:rsidRPr="00A325F7">
        <w:rPr>
          <w:rFonts w:cs="David" w:hint="cs"/>
          <w:rtl/>
        </w:rPr>
        <w:t xml:space="preserve"> אני חושב שזאת בושה לכתוב את זה בכללי האתיקה של הכנסת. חבר הכנסת צריך לשמור על החוקים, זה מובן מאליו.</w:t>
      </w:r>
    </w:p>
    <w:p w14:paraId="395AE4CD" w14:textId="77777777" w:rsidR="00A325F7" w:rsidRPr="00A325F7" w:rsidRDefault="00A325F7" w:rsidP="00A325F7">
      <w:pPr>
        <w:bidi/>
        <w:rPr>
          <w:rFonts w:cs="David" w:hint="cs"/>
          <w:rtl/>
        </w:rPr>
      </w:pPr>
    </w:p>
    <w:p w14:paraId="6F086E7A" w14:textId="77777777" w:rsidR="00A325F7" w:rsidRPr="00A325F7" w:rsidRDefault="00A325F7" w:rsidP="00A325F7">
      <w:pPr>
        <w:bidi/>
        <w:rPr>
          <w:rFonts w:cs="David" w:hint="cs"/>
          <w:rtl/>
        </w:rPr>
      </w:pPr>
      <w:r w:rsidRPr="00A325F7">
        <w:rPr>
          <w:rFonts w:cs="David" w:hint="cs"/>
          <w:u w:val="single"/>
          <w:rtl/>
        </w:rPr>
        <w:t>ראובן ריבלין:</w:t>
      </w:r>
    </w:p>
    <w:p w14:paraId="31832EA4" w14:textId="77777777" w:rsidR="00A325F7" w:rsidRPr="00A325F7" w:rsidRDefault="00A325F7" w:rsidP="00A325F7">
      <w:pPr>
        <w:bidi/>
        <w:rPr>
          <w:rFonts w:cs="David" w:hint="cs"/>
          <w:rtl/>
        </w:rPr>
      </w:pPr>
    </w:p>
    <w:p w14:paraId="10A107D9" w14:textId="77777777" w:rsidR="00A325F7" w:rsidRPr="00A325F7" w:rsidRDefault="00A325F7" w:rsidP="00A325F7">
      <w:pPr>
        <w:bidi/>
        <w:rPr>
          <w:rFonts w:cs="David" w:hint="cs"/>
          <w:rtl/>
        </w:rPr>
      </w:pPr>
      <w:r w:rsidRPr="00A325F7">
        <w:rPr>
          <w:rFonts w:cs="David" w:hint="cs"/>
          <w:rtl/>
        </w:rPr>
        <w:tab/>
        <w:t xml:space="preserve"> שום דבר לא בושה. </w:t>
      </w:r>
    </w:p>
    <w:p w14:paraId="0CB6C123" w14:textId="77777777" w:rsidR="00A325F7" w:rsidRPr="00A325F7" w:rsidRDefault="00A325F7" w:rsidP="00A325F7">
      <w:pPr>
        <w:bidi/>
        <w:rPr>
          <w:rFonts w:cs="David" w:hint="cs"/>
          <w:rtl/>
        </w:rPr>
      </w:pPr>
    </w:p>
    <w:p w14:paraId="5A1C231F" w14:textId="77777777" w:rsidR="00A325F7" w:rsidRPr="00A325F7" w:rsidRDefault="00A325F7" w:rsidP="00A325F7">
      <w:pPr>
        <w:bidi/>
        <w:rPr>
          <w:rFonts w:cs="David" w:hint="cs"/>
          <w:rtl/>
        </w:rPr>
      </w:pPr>
      <w:r w:rsidRPr="00A325F7">
        <w:rPr>
          <w:rFonts w:cs="David" w:hint="cs"/>
          <w:u w:val="single"/>
          <w:rtl/>
        </w:rPr>
        <w:t>משה גפני:</w:t>
      </w:r>
    </w:p>
    <w:p w14:paraId="047C3A13" w14:textId="77777777" w:rsidR="00A325F7" w:rsidRPr="00A325F7" w:rsidRDefault="00A325F7" w:rsidP="00A325F7">
      <w:pPr>
        <w:bidi/>
        <w:rPr>
          <w:rFonts w:cs="David" w:hint="cs"/>
          <w:rtl/>
        </w:rPr>
      </w:pPr>
    </w:p>
    <w:p w14:paraId="2CCCAE44" w14:textId="77777777" w:rsidR="00A325F7" w:rsidRPr="00A325F7" w:rsidRDefault="00A325F7" w:rsidP="00A325F7">
      <w:pPr>
        <w:bidi/>
        <w:rPr>
          <w:rFonts w:cs="David" w:hint="cs"/>
          <w:rtl/>
        </w:rPr>
      </w:pPr>
      <w:r w:rsidRPr="00A325F7">
        <w:rPr>
          <w:rFonts w:cs="David" w:hint="cs"/>
          <w:rtl/>
        </w:rPr>
        <w:tab/>
        <w:t xml:space="preserve">אני חושב שלהכניס את זה בכללי אתיקה משמעות הדבר שזו חברה שאומרת: יש לנו בעיה עם חברינו עם אלה שעוברים על החוקים וצריך שזה יהיה כתוב בכללי האתיקה. מובן מאליו שחבר כנסת כמו כל אזרח חייב לשמור על חוקי המדינה. זה לא יכול להיות בכללי האתיקה. הדבר השני הוא עקרוני -  להבדיל אלפי הבדלות אבל יש מושג תלמודי שמדבר על מתנה על מה שכתוב בתורה. כלומר לא יכול להיות מצב שיש דבר שהוא ברור ומובן מאליו ואנחנו עושים תנאי, או על מה שכתוב בתורה או על הגמרא. חבר כנסת ישמור אמונים למדינה אבל לא לחוקיה מפני שתפקידו לשנות חוקים, אף על פי כן זה ברור ומובן מאליו, זה לא קשור לכללי אתיקה. הדבר השלישי הוא הפרקטי, נדמה לי </w:t>
      </w:r>
      <w:proofErr w:type="spellStart"/>
      <w:r w:rsidRPr="00A325F7">
        <w:rPr>
          <w:rFonts w:cs="David" w:hint="cs"/>
          <w:rtl/>
        </w:rPr>
        <w:t>שג'ומס</w:t>
      </w:r>
      <w:proofErr w:type="spellEnd"/>
      <w:r w:rsidRPr="00A325F7">
        <w:rPr>
          <w:rFonts w:cs="David" w:hint="cs"/>
          <w:rtl/>
        </w:rPr>
        <w:t xml:space="preserve"> נגע בזה. חבר כנסת נמצא נוהג במקום שמותר לנהוג ב-90 </w:t>
      </w:r>
      <w:proofErr w:type="spellStart"/>
      <w:r w:rsidRPr="00A325F7">
        <w:rPr>
          <w:rFonts w:cs="David" w:hint="cs"/>
          <w:rtl/>
        </w:rPr>
        <w:t>קמ'ש</w:t>
      </w:r>
      <w:proofErr w:type="spellEnd"/>
      <w:r w:rsidRPr="00A325F7">
        <w:rPr>
          <w:rFonts w:cs="David" w:hint="cs"/>
          <w:rtl/>
        </w:rPr>
        <w:t xml:space="preserve"> הוא נהג ב-</w:t>
      </w:r>
      <w:smartTag w:uri="urn:schemas-microsoft-com:office:smarttags" w:element="metricconverter">
        <w:smartTagPr>
          <w:attr w:name="ProductID" w:val="110 קמ&quot;ש"/>
        </w:smartTagPr>
        <w:r w:rsidRPr="00A325F7">
          <w:rPr>
            <w:rFonts w:cs="David" w:hint="cs"/>
            <w:rtl/>
          </w:rPr>
          <w:t>110 קמ"ש</w:t>
        </w:r>
      </w:smartTag>
      <w:r w:rsidRPr="00A325F7">
        <w:rPr>
          <w:rFonts w:cs="David" w:hint="cs"/>
          <w:rtl/>
        </w:rPr>
        <w:t xml:space="preserve">. שוטר תפס אותו והוא עומד לדין. שוללים לו את הרישיון או נותנים לו קנס. אז מה? הוא עבר על חוקי המדינה וזה ברור כי הוא נסע מהר. ועדת האתיקה תצטרך לדון אותו. לא עולה על דעתי שיכולה להיות מציאות כזאת שכאשר אנחנו מדברים על דיני המדינה, על חוקי המדינה בכללי האתיקה, זאת אומרת מה מותר ומה אסור ומה צריך להעמיד אותו לדין. אם יתחילו להעמיד לדין חברי כנסת על זה שהם עוברים על חוקים אז הגענו למצב מאוד רע מבחינת הנושא של האתיקה. האתיקה בנויה למשהו אחר לחלוטין. וכמובן מה שחברי אמרו קודם, אנחנו נושקים פה לדברים שבהם תפקידו של חבר הכנסת זה להתמודד פעמים רבות מול מצבים שאם היינו הולכים "ייקוב הדין את ההר" החוק אוסר לעשות את זה. אני השתתפתי כמה פעמים בהפגנות. היה על חפירות קברים, בניגוד לתמר </w:t>
      </w:r>
      <w:proofErr w:type="spellStart"/>
      <w:r w:rsidRPr="00A325F7">
        <w:rPr>
          <w:rFonts w:cs="David" w:hint="cs"/>
          <w:rtl/>
        </w:rPr>
        <w:t>גוז'נסקי</w:t>
      </w:r>
      <w:proofErr w:type="spellEnd"/>
      <w:r w:rsidRPr="00A325F7">
        <w:rPr>
          <w:rFonts w:cs="David" w:hint="cs"/>
          <w:rtl/>
        </w:rPr>
        <w:t xml:space="preserve"> אף פעם לא </w:t>
      </w:r>
      <w:proofErr w:type="spellStart"/>
      <w:r w:rsidRPr="00A325F7">
        <w:rPr>
          <w:rFonts w:cs="David" w:hint="cs"/>
          <w:rtl/>
        </w:rPr>
        <w:t>התעמתתי</w:t>
      </w:r>
      <w:proofErr w:type="spellEnd"/>
      <w:r w:rsidRPr="00A325F7">
        <w:rPr>
          <w:rFonts w:cs="David" w:hint="cs"/>
          <w:rtl/>
        </w:rPr>
        <w:t xml:space="preserve"> פיזית. באתי לחפירות קברים, הפסיקו לחפור, לא יודע למה. </w:t>
      </w:r>
    </w:p>
    <w:p w14:paraId="4346257E" w14:textId="77777777" w:rsidR="00A325F7" w:rsidRPr="00A325F7" w:rsidRDefault="00A325F7" w:rsidP="00A325F7">
      <w:pPr>
        <w:bidi/>
        <w:rPr>
          <w:rFonts w:cs="David" w:hint="cs"/>
          <w:rtl/>
        </w:rPr>
      </w:pPr>
    </w:p>
    <w:p w14:paraId="751934DA" w14:textId="77777777" w:rsidR="00A325F7" w:rsidRPr="00A325F7" w:rsidRDefault="00A325F7" w:rsidP="00A325F7">
      <w:pPr>
        <w:bidi/>
        <w:rPr>
          <w:rFonts w:cs="David" w:hint="cs"/>
          <w:u w:val="single"/>
          <w:rtl/>
        </w:rPr>
      </w:pPr>
      <w:r w:rsidRPr="00A325F7">
        <w:rPr>
          <w:rFonts w:cs="David" w:hint="cs"/>
          <w:u w:val="single"/>
          <w:rtl/>
        </w:rPr>
        <w:t>גדעון סער:</w:t>
      </w:r>
    </w:p>
    <w:p w14:paraId="630D867B" w14:textId="77777777" w:rsidR="00A325F7" w:rsidRPr="00A325F7" w:rsidRDefault="00A325F7" w:rsidP="00A325F7">
      <w:pPr>
        <w:bidi/>
        <w:rPr>
          <w:rFonts w:cs="David" w:hint="cs"/>
          <w:u w:val="single"/>
          <w:rtl/>
        </w:rPr>
      </w:pPr>
    </w:p>
    <w:p w14:paraId="18ECFD1E" w14:textId="77777777" w:rsidR="00A325F7" w:rsidRPr="00A325F7" w:rsidRDefault="00A325F7" w:rsidP="00A325F7">
      <w:pPr>
        <w:bidi/>
        <w:rPr>
          <w:rFonts w:cs="David" w:hint="cs"/>
          <w:rtl/>
        </w:rPr>
      </w:pPr>
      <w:r w:rsidRPr="00A325F7">
        <w:rPr>
          <w:rFonts w:cs="David" w:hint="cs"/>
          <w:rtl/>
        </w:rPr>
        <w:tab/>
        <w:t>תמיד ערבת אותי קודם, אני מקווה שמשהו מזה מתפרסם ביתד נאמן.</w:t>
      </w:r>
    </w:p>
    <w:p w14:paraId="56B738F8" w14:textId="77777777" w:rsidR="00A325F7" w:rsidRPr="00A325F7" w:rsidRDefault="00A325F7" w:rsidP="00A325F7">
      <w:pPr>
        <w:bidi/>
        <w:rPr>
          <w:rFonts w:cs="David" w:hint="cs"/>
          <w:rtl/>
        </w:rPr>
      </w:pPr>
    </w:p>
    <w:p w14:paraId="4E117076" w14:textId="77777777" w:rsidR="00A325F7" w:rsidRPr="00A325F7" w:rsidRDefault="00A325F7" w:rsidP="00A325F7">
      <w:pPr>
        <w:bidi/>
        <w:rPr>
          <w:rFonts w:cs="David" w:hint="cs"/>
          <w:rtl/>
        </w:rPr>
      </w:pPr>
      <w:r w:rsidRPr="00A325F7">
        <w:rPr>
          <w:rFonts w:cs="David" w:hint="cs"/>
          <w:u w:val="single"/>
          <w:rtl/>
        </w:rPr>
        <w:t>מיכאל איתן:</w:t>
      </w:r>
    </w:p>
    <w:p w14:paraId="0E144E10" w14:textId="77777777" w:rsidR="00A325F7" w:rsidRPr="00A325F7" w:rsidRDefault="00A325F7" w:rsidP="00A325F7">
      <w:pPr>
        <w:bidi/>
        <w:rPr>
          <w:rFonts w:cs="David" w:hint="cs"/>
          <w:rtl/>
        </w:rPr>
      </w:pPr>
    </w:p>
    <w:p w14:paraId="3C038492" w14:textId="77777777" w:rsidR="00A325F7" w:rsidRPr="00A325F7" w:rsidRDefault="00A325F7" w:rsidP="00A325F7">
      <w:pPr>
        <w:bidi/>
        <w:rPr>
          <w:rFonts w:cs="David" w:hint="cs"/>
          <w:rtl/>
        </w:rPr>
      </w:pPr>
      <w:r w:rsidRPr="00A325F7">
        <w:rPr>
          <w:rFonts w:cs="David" w:hint="cs"/>
          <w:rtl/>
        </w:rPr>
        <w:tab/>
        <w:t xml:space="preserve">אני מציע לשים את גפני בציר </w:t>
      </w:r>
      <w:proofErr w:type="spellStart"/>
      <w:r w:rsidRPr="00A325F7">
        <w:rPr>
          <w:rFonts w:cs="David" w:hint="cs"/>
          <w:rtl/>
        </w:rPr>
        <w:t>פילדלפי</w:t>
      </w:r>
      <w:proofErr w:type="spellEnd"/>
      <w:r w:rsidRPr="00A325F7">
        <w:rPr>
          <w:rFonts w:cs="David" w:hint="cs"/>
          <w:rtl/>
        </w:rPr>
        <w:t>, הוא רק יבוא יפסיקו לחפור שם.</w:t>
      </w:r>
    </w:p>
    <w:p w14:paraId="6E0196D3" w14:textId="77777777" w:rsidR="00A325F7" w:rsidRPr="00A325F7" w:rsidRDefault="00A325F7" w:rsidP="00A325F7">
      <w:pPr>
        <w:bidi/>
        <w:rPr>
          <w:rFonts w:cs="David" w:hint="cs"/>
          <w:rtl/>
        </w:rPr>
      </w:pPr>
    </w:p>
    <w:p w14:paraId="4E0408EC" w14:textId="77777777" w:rsidR="00A325F7" w:rsidRPr="00A325F7" w:rsidRDefault="00A325F7" w:rsidP="00A325F7">
      <w:pPr>
        <w:bidi/>
        <w:rPr>
          <w:rFonts w:cs="David" w:hint="cs"/>
          <w:rtl/>
        </w:rPr>
      </w:pPr>
      <w:r w:rsidRPr="00A325F7">
        <w:rPr>
          <w:rFonts w:cs="David" w:hint="cs"/>
          <w:u w:val="single"/>
          <w:rtl/>
        </w:rPr>
        <w:t>משה גפני:</w:t>
      </w:r>
    </w:p>
    <w:p w14:paraId="0BD731B6" w14:textId="77777777" w:rsidR="00A325F7" w:rsidRPr="00A325F7" w:rsidRDefault="00A325F7" w:rsidP="00A325F7">
      <w:pPr>
        <w:bidi/>
        <w:rPr>
          <w:rFonts w:cs="David" w:hint="cs"/>
          <w:rtl/>
        </w:rPr>
      </w:pPr>
    </w:p>
    <w:p w14:paraId="599ABCC7" w14:textId="77777777" w:rsidR="00A325F7" w:rsidRPr="00A325F7" w:rsidRDefault="00A325F7" w:rsidP="00A325F7">
      <w:pPr>
        <w:bidi/>
        <w:rPr>
          <w:rFonts w:cs="David" w:hint="cs"/>
          <w:rtl/>
        </w:rPr>
      </w:pPr>
      <w:r w:rsidRPr="00A325F7">
        <w:rPr>
          <w:rFonts w:cs="David" w:hint="cs"/>
          <w:rtl/>
        </w:rPr>
        <w:tab/>
        <w:t>אני סבור כמו שחברי אמרו, אין המקום כאן בכללי האתיקה לסעיף זה.</w:t>
      </w:r>
    </w:p>
    <w:p w14:paraId="2048F7D6" w14:textId="77777777" w:rsidR="00A325F7" w:rsidRPr="00A325F7" w:rsidRDefault="00A325F7" w:rsidP="00A325F7">
      <w:pPr>
        <w:bidi/>
        <w:rPr>
          <w:rFonts w:cs="David" w:hint="cs"/>
          <w:rtl/>
        </w:rPr>
      </w:pPr>
    </w:p>
    <w:p w14:paraId="2A58828B"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094D202" w14:textId="77777777" w:rsidR="00A325F7" w:rsidRPr="00A325F7" w:rsidRDefault="00A325F7" w:rsidP="00A325F7">
      <w:pPr>
        <w:bidi/>
        <w:rPr>
          <w:rFonts w:cs="David" w:hint="cs"/>
          <w:rtl/>
        </w:rPr>
      </w:pPr>
    </w:p>
    <w:p w14:paraId="08496375" w14:textId="77777777" w:rsidR="00A325F7" w:rsidRPr="00A325F7" w:rsidRDefault="00A325F7" w:rsidP="00A325F7">
      <w:pPr>
        <w:bidi/>
        <w:rPr>
          <w:rFonts w:cs="David" w:hint="cs"/>
          <w:rtl/>
        </w:rPr>
      </w:pPr>
      <w:r w:rsidRPr="00A325F7">
        <w:rPr>
          <w:rFonts w:cs="David" w:hint="cs"/>
          <w:rtl/>
        </w:rPr>
        <w:tab/>
        <w:t>תודה, חבר הכנסת מיכאל איתן, בבקשה.</w:t>
      </w:r>
    </w:p>
    <w:p w14:paraId="027932FC" w14:textId="77777777" w:rsidR="00A325F7" w:rsidRPr="00A325F7" w:rsidRDefault="00A325F7" w:rsidP="00A325F7">
      <w:pPr>
        <w:bidi/>
        <w:rPr>
          <w:rFonts w:cs="David" w:hint="cs"/>
          <w:rtl/>
        </w:rPr>
      </w:pPr>
    </w:p>
    <w:p w14:paraId="7EA598DA" w14:textId="77777777" w:rsidR="00A325F7" w:rsidRPr="00A325F7" w:rsidRDefault="00A325F7" w:rsidP="00A325F7">
      <w:pPr>
        <w:bidi/>
        <w:rPr>
          <w:rFonts w:cs="David" w:hint="cs"/>
          <w:rtl/>
        </w:rPr>
      </w:pPr>
      <w:r w:rsidRPr="00A325F7">
        <w:rPr>
          <w:rFonts w:cs="David" w:hint="cs"/>
          <w:u w:val="single"/>
          <w:rtl/>
        </w:rPr>
        <w:t>מיכאל איתן:</w:t>
      </w:r>
    </w:p>
    <w:p w14:paraId="31E5E2F4" w14:textId="77777777" w:rsidR="00A325F7" w:rsidRPr="00A325F7" w:rsidRDefault="00A325F7" w:rsidP="00A325F7">
      <w:pPr>
        <w:bidi/>
        <w:rPr>
          <w:rFonts w:cs="David" w:hint="cs"/>
          <w:rtl/>
        </w:rPr>
      </w:pPr>
    </w:p>
    <w:p w14:paraId="5B406981" w14:textId="77777777" w:rsidR="00A325F7" w:rsidRPr="00A325F7" w:rsidRDefault="00A325F7" w:rsidP="00A325F7">
      <w:pPr>
        <w:bidi/>
        <w:rPr>
          <w:rFonts w:cs="David" w:hint="cs"/>
          <w:rtl/>
        </w:rPr>
      </w:pPr>
      <w:r w:rsidRPr="00A325F7">
        <w:rPr>
          <w:rFonts w:cs="David" w:hint="cs"/>
          <w:rtl/>
        </w:rPr>
        <w:tab/>
        <w:t xml:space="preserve"> באתי רק להשמיע הערה כללית. השקעתי הרבה מחשבה וזמן בשלב המוקדם. הופעתי גם בפני הוועדה. הייתה לי סדרה ארוכה מאוד של הערות. אחר כך קראתי גם את התקשורת, את המאמר שנוזף בחברי הכנסת שהם לא ממהרים ליישם את המסקנות. כשקראתי את המאמר הזה - - - </w:t>
      </w:r>
    </w:p>
    <w:p w14:paraId="511C62E9" w14:textId="77777777" w:rsidR="00A325F7" w:rsidRPr="00A325F7" w:rsidRDefault="00A325F7" w:rsidP="00A325F7">
      <w:pPr>
        <w:bidi/>
        <w:rPr>
          <w:rFonts w:cs="David" w:hint="cs"/>
          <w:rtl/>
        </w:rPr>
      </w:pPr>
    </w:p>
    <w:p w14:paraId="490B77CF" w14:textId="77777777" w:rsidR="00A325F7" w:rsidRPr="00A325F7" w:rsidRDefault="00A325F7" w:rsidP="00A325F7">
      <w:pPr>
        <w:bidi/>
        <w:rPr>
          <w:rFonts w:cs="David" w:hint="cs"/>
          <w:u w:val="single"/>
          <w:rtl/>
        </w:rPr>
      </w:pPr>
      <w:r w:rsidRPr="00A325F7">
        <w:rPr>
          <w:rFonts w:cs="David" w:hint="cs"/>
          <w:u w:val="single"/>
          <w:rtl/>
        </w:rPr>
        <w:t>גדעון סער:</w:t>
      </w:r>
    </w:p>
    <w:p w14:paraId="58002101" w14:textId="77777777" w:rsidR="00A325F7" w:rsidRPr="00A325F7" w:rsidRDefault="00A325F7" w:rsidP="00A325F7">
      <w:pPr>
        <w:bidi/>
        <w:rPr>
          <w:rFonts w:cs="David" w:hint="cs"/>
          <w:u w:val="single"/>
          <w:rtl/>
        </w:rPr>
      </w:pPr>
    </w:p>
    <w:p w14:paraId="17FF1748" w14:textId="77777777" w:rsidR="00A325F7" w:rsidRPr="00A325F7" w:rsidRDefault="00A325F7" w:rsidP="00A325F7">
      <w:pPr>
        <w:bidi/>
        <w:rPr>
          <w:rFonts w:cs="David" w:hint="cs"/>
          <w:rtl/>
        </w:rPr>
      </w:pPr>
      <w:r w:rsidRPr="00A325F7">
        <w:rPr>
          <w:rFonts w:cs="David" w:hint="cs"/>
          <w:rtl/>
        </w:rPr>
        <w:tab/>
        <w:t xml:space="preserve"> אחרי ששלוש שנים הוועדה עבדה. סלח לי, אנחנו אחרי 3 ימים צריכים ליישם את המסקנות. </w:t>
      </w:r>
    </w:p>
    <w:p w14:paraId="302CD88F" w14:textId="77777777" w:rsidR="00A325F7" w:rsidRPr="00A325F7" w:rsidRDefault="00A325F7" w:rsidP="00A325F7">
      <w:pPr>
        <w:bidi/>
        <w:rPr>
          <w:rFonts w:cs="David" w:hint="cs"/>
          <w:rtl/>
        </w:rPr>
      </w:pPr>
    </w:p>
    <w:p w14:paraId="437CB0A7" w14:textId="77777777" w:rsidR="00A325F7" w:rsidRPr="00A325F7" w:rsidRDefault="00A325F7" w:rsidP="00A325F7">
      <w:pPr>
        <w:bidi/>
        <w:rPr>
          <w:rFonts w:cs="David" w:hint="cs"/>
          <w:rtl/>
        </w:rPr>
      </w:pPr>
      <w:r w:rsidRPr="00A325F7">
        <w:rPr>
          <w:rFonts w:cs="David" w:hint="cs"/>
          <w:u w:val="single"/>
          <w:rtl/>
        </w:rPr>
        <w:t>מיכאל איתן:</w:t>
      </w:r>
    </w:p>
    <w:p w14:paraId="2191D42E" w14:textId="77777777" w:rsidR="00A325F7" w:rsidRPr="00A325F7" w:rsidRDefault="00A325F7" w:rsidP="00A325F7">
      <w:pPr>
        <w:bidi/>
        <w:rPr>
          <w:rFonts w:cs="David" w:hint="cs"/>
          <w:rtl/>
        </w:rPr>
      </w:pPr>
    </w:p>
    <w:p w14:paraId="7285B68F" w14:textId="77777777" w:rsidR="00A325F7" w:rsidRPr="00A325F7" w:rsidRDefault="00A325F7" w:rsidP="00A325F7">
      <w:pPr>
        <w:bidi/>
        <w:rPr>
          <w:rFonts w:cs="David" w:hint="cs"/>
          <w:rtl/>
        </w:rPr>
      </w:pPr>
      <w:r w:rsidRPr="00A325F7">
        <w:rPr>
          <w:rFonts w:cs="David" w:hint="cs"/>
          <w:rtl/>
        </w:rPr>
        <w:tab/>
        <w:t xml:space="preserve">אז הבנתי שבנסיבות האלה בבית הדין הזה -  כללי אתיקה ראויים וטובים לא ייצאו. אני לא צריך להסתכל על מה דנתם - - </w:t>
      </w:r>
    </w:p>
    <w:p w14:paraId="0EB98197" w14:textId="77777777" w:rsidR="00A325F7" w:rsidRPr="00A325F7" w:rsidRDefault="00A325F7" w:rsidP="00A325F7">
      <w:pPr>
        <w:bidi/>
        <w:rPr>
          <w:rFonts w:cs="David" w:hint="cs"/>
          <w:rtl/>
        </w:rPr>
      </w:pPr>
    </w:p>
    <w:p w14:paraId="7DAD3839"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7952CFA6" w14:textId="77777777" w:rsidR="00A325F7" w:rsidRPr="00A325F7" w:rsidRDefault="00A325F7" w:rsidP="00A325F7">
      <w:pPr>
        <w:bidi/>
        <w:rPr>
          <w:rFonts w:cs="David" w:hint="cs"/>
          <w:rtl/>
        </w:rPr>
      </w:pPr>
    </w:p>
    <w:p w14:paraId="78F517B3" w14:textId="77777777" w:rsidR="00A325F7" w:rsidRPr="00A325F7" w:rsidRDefault="00A325F7" w:rsidP="00A325F7">
      <w:pPr>
        <w:bidi/>
        <w:rPr>
          <w:rFonts w:cs="David" w:hint="cs"/>
          <w:rtl/>
        </w:rPr>
      </w:pPr>
      <w:r w:rsidRPr="00A325F7">
        <w:rPr>
          <w:rFonts w:cs="David" w:hint="cs"/>
          <w:rtl/>
        </w:rPr>
        <w:tab/>
        <w:t xml:space="preserve"> אנחנו מתייחסים כאן סעיף </w:t>
      </w:r>
      <w:proofErr w:type="spellStart"/>
      <w:r w:rsidRPr="00A325F7">
        <w:rPr>
          <w:rFonts w:cs="David" w:hint="cs"/>
          <w:rtl/>
        </w:rPr>
        <w:t>סעיף</w:t>
      </w:r>
      <w:proofErr w:type="spellEnd"/>
      <w:r w:rsidRPr="00A325F7">
        <w:rPr>
          <w:rFonts w:cs="David" w:hint="cs"/>
          <w:rtl/>
        </w:rPr>
        <w:t>. אם יש לך משהו לומר באופן כללי על כל נושא האתיקה בכלל, על כל הקוד האתי, אאפשר לך לומר את דבריך בסוף הישיבה ואשמח אם תישאר. אבל אני בכוונה כיוונתי אותך לסעיף 10ג כי כולם דנו בו כעיקר הדיון.  אם תוכל להתייחס אליו, אשמח.</w:t>
      </w:r>
    </w:p>
    <w:p w14:paraId="6D9B2CBB" w14:textId="77777777" w:rsidR="00A325F7" w:rsidRPr="00A325F7" w:rsidRDefault="00A325F7" w:rsidP="00A325F7">
      <w:pPr>
        <w:bidi/>
        <w:rPr>
          <w:rFonts w:cs="David" w:hint="cs"/>
          <w:rtl/>
        </w:rPr>
      </w:pPr>
    </w:p>
    <w:p w14:paraId="750FE1C4" w14:textId="77777777" w:rsidR="00A325F7" w:rsidRPr="00A325F7" w:rsidRDefault="00A325F7" w:rsidP="00A325F7">
      <w:pPr>
        <w:bidi/>
        <w:rPr>
          <w:rFonts w:cs="David" w:hint="cs"/>
          <w:rtl/>
        </w:rPr>
      </w:pPr>
      <w:r w:rsidRPr="00A325F7">
        <w:rPr>
          <w:rFonts w:cs="David"/>
          <w:u w:val="single"/>
          <w:rtl/>
        </w:rPr>
        <w:br w:type="page"/>
      </w:r>
      <w:r w:rsidRPr="00A325F7">
        <w:rPr>
          <w:rFonts w:cs="David" w:hint="cs"/>
          <w:u w:val="single"/>
          <w:rtl/>
        </w:rPr>
        <w:t>מיכאל איתן:</w:t>
      </w:r>
    </w:p>
    <w:p w14:paraId="7D550254" w14:textId="77777777" w:rsidR="00A325F7" w:rsidRPr="00A325F7" w:rsidRDefault="00A325F7" w:rsidP="00A325F7">
      <w:pPr>
        <w:bidi/>
        <w:rPr>
          <w:rFonts w:cs="David" w:hint="cs"/>
          <w:rtl/>
        </w:rPr>
      </w:pPr>
    </w:p>
    <w:p w14:paraId="41474089" w14:textId="77777777" w:rsidR="00A325F7" w:rsidRPr="00A325F7" w:rsidRDefault="00A325F7" w:rsidP="00A325F7">
      <w:pPr>
        <w:bidi/>
        <w:rPr>
          <w:rFonts w:cs="David" w:hint="cs"/>
          <w:rtl/>
        </w:rPr>
      </w:pPr>
      <w:r w:rsidRPr="00A325F7">
        <w:rPr>
          <w:rFonts w:cs="David" w:hint="cs"/>
          <w:rtl/>
        </w:rPr>
        <w:tab/>
        <w:t xml:space="preserve">אני מקבל בהכנעה את ההערה שלך. את צריכה רק להתחשב בדחף הבלתי ניתן לכיבוש שלי להגיד עוד משפט אחד ואת השאר מה שיש לי לומר אני אבוא ביום שבו תצביעו על </w:t>
      </w:r>
      <w:proofErr w:type="spellStart"/>
      <w:r w:rsidRPr="00A325F7">
        <w:rPr>
          <w:rFonts w:cs="David" w:hint="cs"/>
          <w:rtl/>
        </w:rPr>
        <w:t>הכל</w:t>
      </w:r>
      <w:proofErr w:type="spellEnd"/>
      <w:r w:rsidRPr="00A325F7">
        <w:rPr>
          <w:rFonts w:cs="David" w:hint="cs"/>
          <w:rtl/>
        </w:rPr>
        <w:t xml:space="preserve"> ואומר את דברי - - - </w:t>
      </w:r>
    </w:p>
    <w:p w14:paraId="65839086" w14:textId="77777777" w:rsidR="00A325F7" w:rsidRPr="00A325F7" w:rsidRDefault="00A325F7" w:rsidP="00A325F7">
      <w:pPr>
        <w:bidi/>
        <w:rPr>
          <w:rFonts w:cs="David" w:hint="cs"/>
          <w:rtl/>
        </w:rPr>
      </w:pPr>
    </w:p>
    <w:p w14:paraId="034C4CD6"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12C4D4A" w14:textId="77777777" w:rsidR="00A325F7" w:rsidRPr="00A325F7" w:rsidRDefault="00A325F7" w:rsidP="00A325F7">
      <w:pPr>
        <w:bidi/>
        <w:rPr>
          <w:rFonts w:cs="David" w:hint="cs"/>
          <w:rtl/>
        </w:rPr>
      </w:pPr>
    </w:p>
    <w:p w14:paraId="3B9DD56B" w14:textId="77777777" w:rsidR="00A325F7" w:rsidRPr="00A325F7" w:rsidRDefault="00A325F7" w:rsidP="00A325F7">
      <w:pPr>
        <w:bidi/>
        <w:rPr>
          <w:rFonts w:cs="David" w:hint="cs"/>
          <w:rtl/>
        </w:rPr>
      </w:pPr>
      <w:r w:rsidRPr="00A325F7">
        <w:rPr>
          <w:rFonts w:cs="David" w:hint="cs"/>
          <w:rtl/>
        </w:rPr>
        <w:tab/>
        <w:t xml:space="preserve"> זה לא הוגן. </w:t>
      </w:r>
    </w:p>
    <w:p w14:paraId="311149EE" w14:textId="77777777" w:rsidR="00A325F7" w:rsidRPr="00A325F7" w:rsidRDefault="00A325F7" w:rsidP="00A325F7">
      <w:pPr>
        <w:bidi/>
        <w:rPr>
          <w:rFonts w:cs="David" w:hint="cs"/>
          <w:rtl/>
        </w:rPr>
      </w:pPr>
    </w:p>
    <w:p w14:paraId="7F4E040D" w14:textId="77777777" w:rsidR="00A325F7" w:rsidRPr="00A325F7" w:rsidRDefault="00A325F7" w:rsidP="00A325F7">
      <w:pPr>
        <w:bidi/>
        <w:rPr>
          <w:rFonts w:cs="David" w:hint="cs"/>
          <w:rtl/>
        </w:rPr>
      </w:pPr>
      <w:r w:rsidRPr="00A325F7">
        <w:rPr>
          <w:rFonts w:cs="David" w:hint="cs"/>
          <w:u w:val="single"/>
          <w:rtl/>
        </w:rPr>
        <w:t>מיכאל איתן:</w:t>
      </w:r>
    </w:p>
    <w:p w14:paraId="6EFE69B2" w14:textId="77777777" w:rsidR="00A325F7" w:rsidRPr="00A325F7" w:rsidRDefault="00A325F7" w:rsidP="00A325F7">
      <w:pPr>
        <w:bidi/>
        <w:rPr>
          <w:rFonts w:cs="David" w:hint="cs"/>
          <w:rtl/>
        </w:rPr>
      </w:pPr>
    </w:p>
    <w:p w14:paraId="3129BEFC" w14:textId="77777777" w:rsidR="00A325F7" w:rsidRPr="00A325F7" w:rsidRDefault="00A325F7" w:rsidP="00A325F7">
      <w:pPr>
        <w:bidi/>
        <w:rPr>
          <w:rFonts w:cs="David" w:hint="cs"/>
          <w:rtl/>
        </w:rPr>
      </w:pPr>
      <w:r w:rsidRPr="00A325F7">
        <w:rPr>
          <w:rFonts w:cs="David" w:hint="cs"/>
          <w:rtl/>
        </w:rPr>
        <w:tab/>
        <w:t xml:space="preserve">כי אני יודע שלעצור את זה לא אוכל. </w:t>
      </w:r>
    </w:p>
    <w:p w14:paraId="2990A3FD" w14:textId="77777777" w:rsidR="00A325F7" w:rsidRPr="00A325F7" w:rsidRDefault="00A325F7" w:rsidP="00A325F7">
      <w:pPr>
        <w:bidi/>
        <w:rPr>
          <w:rFonts w:cs="David" w:hint="cs"/>
          <w:rtl/>
        </w:rPr>
      </w:pPr>
    </w:p>
    <w:p w14:paraId="2CEFDD9B"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09153BBC" w14:textId="77777777" w:rsidR="00A325F7" w:rsidRPr="00A325F7" w:rsidRDefault="00A325F7" w:rsidP="00A325F7">
      <w:pPr>
        <w:bidi/>
        <w:rPr>
          <w:rFonts w:cs="David" w:hint="cs"/>
          <w:rtl/>
        </w:rPr>
      </w:pPr>
    </w:p>
    <w:p w14:paraId="0EA14629" w14:textId="77777777" w:rsidR="00A325F7" w:rsidRPr="00A325F7" w:rsidRDefault="00A325F7" w:rsidP="00A325F7">
      <w:pPr>
        <w:bidi/>
        <w:rPr>
          <w:rFonts w:cs="David" w:hint="cs"/>
          <w:rtl/>
        </w:rPr>
      </w:pPr>
      <w:r w:rsidRPr="00A325F7">
        <w:rPr>
          <w:rFonts w:cs="David" w:hint="cs"/>
          <w:rtl/>
        </w:rPr>
        <w:tab/>
        <w:t xml:space="preserve"> חבר הכנסת איתן, הוועדה שהתכנסה זו הוועדה השלישית. ישנם סעיפים שחברי הכנסת הצביעו להסירם מהקוד האתי. כל אחד אומר את דעתו. גם שינינו הרבה מאוד דברים. אמרתי גם בתחילת הוועדה שאנחנו לא מקבלים את זה, זו עבודה מקיפה ורחבה שנעשתה אבל יחד עם זה נאמר פה בצורה מפורשת שאנחנו לא מקבלים את זה כ"כזה ראה וקדש." לכן אנחנו דנים סעיף </w:t>
      </w:r>
      <w:proofErr w:type="spellStart"/>
      <w:r w:rsidRPr="00A325F7">
        <w:rPr>
          <w:rFonts w:cs="David" w:hint="cs"/>
          <w:rtl/>
        </w:rPr>
        <w:t>סעיף</w:t>
      </w:r>
      <w:proofErr w:type="spellEnd"/>
      <w:r w:rsidRPr="00A325F7">
        <w:rPr>
          <w:rFonts w:cs="David" w:hint="cs"/>
          <w:rtl/>
        </w:rPr>
        <w:t xml:space="preserve">, חלק מהדברים אנחנו מקבלים וחלק מתקנים. </w:t>
      </w:r>
    </w:p>
    <w:p w14:paraId="5C0D4279" w14:textId="77777777" w:rsidR="00A325F7" w:rsidRPr="00A325F7" w:rsidRDefault="00A325F7" w:rsidP="00A325F7">
      <w:pPr>
        <w:bidi/>
        <w:rPr>
          <w:rFonts w:cs="David" w:hint="cs"/>
          <w:rtl/>
        </w:rPr>
      </w:pPr>
    </w:p>
    <w:p w14:paraId="03BC02EA" w14:textId="77777777" w:rsidR="00A325F7" w:rsidRPr="00A325F7" w:rsidRDefault="00A325F7" w:rsidP="00A325F7">
      <w:pPr>
        <w:bidi/>
        <w:rPr>
          <w:rFonts w:cs="David" w:hint="cs"/>
          <w:rtl/>
        </w:rPr>
      </w:pPr>
      <w:r w:rsidRPr="00A325F7">
        <w:rPr>
          <w:rFonts w:cs="David" w:hint="cs"/>
          <w:u w:val="single"/>
          <w:rtl/>
        </w:rPr>
        <w:t>מיכאל איתן:</w:t>
      </w:r>
    </w:p>
    <w:p w14:paraId="5EC86E26" w14:textId="77777777" w:rsidR="00A325F7" w:rsidRPr="00A325F7" w:rsidRDefault="00A325F7" w:rsidP="00A325F7">
      <w:pPr>
        <w:bidi/>
        <w:rPr>
          <w:rFonts w:cs="David" w:hint="cs"/>
          <w:rtl/>
        </w:rPr>
      </w:pPr>
    </w:p>
    <w:p w14:paraId="4A3688E9" w14:textId="77777777" w:rsidR="00A325F7" w:rsidRPr="00A325F7" w:rsidRDefault="00A325F7" w:rsidP="00A325F7">
      <w:pPr>
        <w:bidi/>
        <w:rPr>
          <w:rFonts w:cs="David" w:hint="cs"/>
          <w:rtl/>
        </w:rPr>
      </w:pPr>
      <w:r w:rsidRPr="00A325F7">
        <w:rPr>
          <w:rFonts w:cs="David" w:hint="cs"/>
          <w:rtl/>
        </w:rPr>
        <w:tab/>
        <w:t>אני עדיין חוזר ואומר, יש לי הסתייגות מהאווירה, מהצורה שזה יעבור. יש לי הסתייגות בראש ובראשונה מהעובדה שאיך כל העניין הזה הגיע לכנסת. לעניות דעתי הייתה טעות. הרכב הוועדה ובמיוחד האדם שיושב בראשה הוא אדם שאני מכבד ומעריך כאחד הלוחמים במדינת ישראל למען משפט ודמוקרטיה. אבל הגישה והתפיסה הבסיסית שלו את מערכות היחסים ואת מקומה של הכנסת במערכת הממשל - לא הייתי שם אותו, מקטרג מספר אחד נגד הכנסת בכל הזדמנות, שהוא יעמוד בראש ועדת האתיקה. אז התוצר הוא דומה.</w:t>
      </w:r>
    </w:p>
    <w:p w14:paraId="292F3C12" w14:textId="77777777" w:rsidR="00A325F7" w:rsidRPr="00A325F7" w:rsidRDefault="00A325F7" w:rsidP="00A325F7">
      <w:pPr>
        <w:bidi/>
        <w:rPr>
          <w:rFonts w:cs="David" w:hint="cs"/>
          <w:rtl/>
        </w:rPr>
      </w:pPr>
    </w:p>
    <w:p w14:paraId="142047D2" w14:textId="77777777" w:rsidR="00A325F7" w:rsidRPr="00A325F7" w:rsidRDefault="00A325F7" w:rsidP="00A325F7">
      <w:pPr>
        <w:bidi/>
        <w:ind w:firstLine="567"/>
        <w:rPr>
          <w:rFonts w:cs="David" w:hint="cs"/>
          <w:rtl/>
        </w:rPr>
      </w:pPr>
      <w:r w:rsidRPr="00A325F7">
        <w:rPr>
          <w:rFonts w:cs="David" w:hint="cs"/>
          <w:rtl/>
        </w:rPr>
        <w:t xml:space="preserve">ועכשיו אני אגיד למה זה קשור לפרק שבו אתם דנים. אני מפחד, ואני שומע כל הזמן כמו פטישים הולמים את הצורך להקים כל מיני בתי דין משמעתיים לחברי כנסת. מישהו כאן אמר שזה יהיה אסון אם יעמידו חברי כנסת לדין בגלל שהם עברו על חוקים. זה בכלל לא יהיה אסון. הבעיה שלי שהולכים להעמיד אותם לדין על דברים שהם בכלל לא עבירות על החוק. זו הבעיה. זה שהם עברו על החוק ויעמידו אותם לדין, בסדר. אני סבור שחברי כנסת שעוברים על החוק ושאין להם כמובן חסינות </w:t>
      </w:r>
      <w:r w:rsidRPr="00A325F7">
        <w:rPr>
          <w:rFonts w:cs="David"/>
          <w:rtl/>
        </w:rPr>
        <w:t>–</w:t>
      </w:r>
      <w:r w:rsidRPr="00A325F7">
        <w:rPr>
          <w:rFonts w:cs="David" w:hint="cs"/>
          <w:rtl/>
        </w:rPr>
        <w:t xml:space="preserve"> יועמדו לדין. אבל מצד שני אני מתריע בפני הוועדה הזו, אתם לא רואים את זה אבל זה חלק מניסיון להכפיף את הכנסת עוד יותר לבית המשפט. כל מיני מוסדות וכל מיני ערעורים שיגיעו לבג"ץ. אני רוצה שיהיה כתוב כאן במפורש שכל הדיונים וכל העניינים האלה - אין שום גישה לבג"ץ, אם לא אתם חותרים תחת הדמוקרטיה הישראלית בנסיבות של היום, וזה העיקר. לא חשוב מה שכתוב כאן. ועדת האתיקה תהיה א', ב', ג', ד', תחומים כאלה ואחרים, </w:t>
      </w:r>
      <w:proofErr w:type="spellStart"/>
      <w:r w:rsidRPr="00A325F7">
        <w:rPr>
          <w:rFonts w:cs="David" w:hint="cs"/>
          <w:rtl/>
        </w:rPr>
        <w:t>הכל</w:t>
      </w:r>
      <w:proofErr w:type="spellEnd"/>
      <w:r w:rsidRPr="00A325F7">
        <w:rPr>
          <w:rFonts w:cs="David" w:hint="cs"/>
          <w:rtl/>
        </w:rPr>
        <w:t xml:space="preserve"> צריך להיות פה וזה צריך להיאמר במפורש ששום דבר לא שפיט. </w:t>
      </w:r>
    </w:p>
    <w:p w14:paraId="35700F7E" w14:textId="77777777" w:rsidR="00A325F7" w:rsidRPr="00A325F7" w:rsidRDefault="00A325F7" w:rsidP="00A325F7">
      <w:pPr>
        <w:bidi/>
        <w:rPr>
          <w:rFonts w:cs="David" w:hint="cs"/>
          <w:rtl/>
        </w:rPr>
      </w:pPr>
    </w:p>
    <w:p w14:paraId="270F2433"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0AEC80B0" w14:textId="77777777" w:rsidR="00A325F7" w:rsidRPr="00A325F7" w:rsidRDefault="00A325F7" w:rsidP="00A325F7">
      <w:pPr>
        <w:bidi/>
        <w:rPr>
          <w:rFonts w:cs="David" w:hint="cs"/>
          <w:rtl/>
        </w:rPr>
      </w:pPr>
    </w:p>
    <w:p w14:paraId="2E119058" w14:textId="77777777" w:rsidR="00A325F7" w:rsidRPr="00A325F7" w:rsidRDefault="00A325F7" w:rsidP="00A325F7">
      <w:pPr>
        <w:bidi/>
        <w:rPr>
          <w:rFonts w:cs="David" w:hint="cs"/>
          <w:rtl/>
        </w:rPr>
      </w:pPr>
      <w:r w:rsidRPr="00A325F7">
        <w:rPr>
          <w:rFonts w:cs="David" w:hint="cs"/>
          <w:rtl/>
        </w:rPr>
        <w:tab/>
        <w:t>דבריך נרשמו בפרוטוקול, אני מודה לך. הערה לסדר. נתקבלה כעת בקשה של יושב ראש ועדת הכלכלה לקבל פטור מקריאה שנייה ושלישית להצעת חוק הבנקאות. לפי התקנון אני חייבת להוציא הודעה לכלל חברי ועדת הכנסת. אני מעלה את זה על סדר היום ואני אעלה את זה להצבעה בסביבות השעה שלוש. אינני יכולה לעשות את זה לפני שכל חברי הכנסת יידעו מזה. אני מוכנה לבוא לקראת אבל אנחנו צריכים לפעול גם בצורה תקנונית. בשעה שלוש נעשה הפסקה בדיון ונצביע על פטור מחובה. ברגעים אלה זה מופץ במייל לכל חברי הכנסת. פרופ' כשר, בבקשה.</w:t>
      </w:r>
    </w:p>
    <w:p w14:paraId="72DB407B" w14:textId="77777777" w:rsidR="00A325F7" w:rsidRPr="00A325F7" w:rsidRDefault="00A325F7" w:rsidP="00A325F7">
      <w:pPr>
        <w:bidi/>
        <w:rPr>
          <w:rFonts w:cs="David" w:hint="cs"/>
          <w:rtl/>
        </w:rPr>
      </w:pPr>
    </w:p>
    <w:p w14:paraId="60459795"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68D5145B" w14:textId="77777777" w:rsidR="00A325F7" w:rsidRPr="00A325F7" w:rsidRDefault="00A325F7" w:rsidP="00A325F7">
      <w:pPr>
        <w:bidi/>
        <w:rPr>
          <w:rFonts w:cs="David" w:hint="cs"/>
          <w:rtl/>
        </w:rPr>
      </w:pPr>
    </w:p>
    <w:p w14:paraId="517AD01B" w14:textId="77777777" w:rsidR="00A325F7" w:rsidRPr="00A325F7" w:rsidRDefault="00A325F7" w:rsidP="00A325F7">
      <w:pPr>
        <w:bidi/>
        <w:rPr>
          <w:rFonts w:cs="David" w:hint="cs"/>
          <w:rtl/>
        </w:rPr>
      </w:pPr>
      <w:r w:rsidRPr="00A325F7">
        <w:rPr>
          <w:rFonts w:cs="David" w:hint="cs"/>
          <w:rtl/>
        </w:rPr>
        <w:tab/>
        <w:t xml:space="preserve">אני רוצה להגיד משהו על האווירה הכללית של עבודת הוועדה בתגובה לדבריו של חבר הכנסת איתן, ואז כמה הערות על מה שאמרו חברי הכנסת על סעיף 10ג. היחס של הוועדה אל חברי הכנסת היה יחס רציני. יצאנו מהנחה שלא שחברי הכנסת הם כאילו חבורה פרועה שצריך להקיף אותה עכשיו בעוד כל מיני מנגנונים אלא ממש להיפך, שהם אנשים רציניים, </w:t>
      </w:r>
      <w:proofErr w:type="spellStart"/>
      <w:r w:rsidRPr="00A325F7">
        <w:rPr>
          <w:rFonts w:cs="David" w:hint="cs"/>
          <w:rtl/>
        </w:rPr>
        <w:t>עניניים</w:t>
      </w:r>
      <w:proofErr w:type="spellEnd"/>
      <w:r w:rsidRPr="00A325F7">
        <w:rPr>
          <w:rFonts w:cs="David" w:hint="cs"/>
          <w:rtl/>
        </w:rPr>
        <w:t xml:space="preserve">, מקצועיים שעושים את מלאכתם נאמנה ורוצים לעשות אותה בצורה הטובה ביותר האפשרית. אבל התבקשנו על ידי יושב ראש הכנסת הקודם לסדר את התמונה הכוללת של הכללים האלה שהייתה פחות מפורטת ויותר מפוזרת ועשינו את זה בצורה שנמצאת לפניכם. אין לנו שום מגמה, אני אומר את זה לא רק בשם עצמי אלא גם כמבטא את רוח הוועדה, להכביר מנגנונים שישגיחו על חברי הכנסת. ממש ההיפך מזה הוא הנכון ככל שמדובר בבתי דין משמעתיים. דנו ברעיון הזה שצץ מדי פעם של בית דין משמעתי לנציגי ציבור, אנחנו לא בעד הרעיון, אנחנו לא מגנים עליו, אנחנו לא מציעים אותו. אנחנו חושבים שהוא רעיון לא טוב ולא ראוי ואנחנו מציעים משהו אחר לגמרי במגמה אחרת לגמרי. הרעיון שעוד תדונו בו שהצענו אותו של יועץ לאתיקה הוא לא רעיון של בית דין אלא רעיון של עזרה, רעיון של מישהו שיכול להבהיר, לתמוך, לעזור. הוא לא מחפש אף אחד, הוא לא רוצה לתבוע אף אחד, הוא לא רוצה לשלול אף אחד, הוא רוצה לעזור. זה היה הרעיון שלנו. תקבלו אותו  או לא תקבלו אותו אבל זה היה הרעיון שלנו. לא של מנגנונים שמתעסקים - - - </w:t>
      </w:r>
    </w:p>
    <w:p w14:paraId="6F8E8EF9" w14:textId="77777777" w:rsidR="00A325F7" w:rsidRPr="00A325F7" w:rsidRDefault="00A325F7" w:rsidP="00A325F7">
      <w:pPr>
        <w:bidi/>
        <w:rPr>
          <w:rFonts w:cs="David" w:hint="cs"/>
          <w:rtl/>
        </w:rPr>
      </w:pPr>
    </w:p>
    <w:p w14:paraId="4B0FC744" w14:textId="77777777" w:rsidR="00A325F7" w:rsidRPr="00A325F7" w:rsidRDefault="00A325F7" w:rsidP="00A325F7">
      <w:pPr>
        <w:bidi/>
        <w:rPr>
          <w:rFonts w:cs="David" w:hint="cs"/>
          <w:rtl/>
        </w:rPr>
      </w:pPr>
      <w:r w:rsidRPr="00A325F7">
        <w:rPr>
          <w:rFonts w:cs="David" w:hint="cs"/>
          <w:u w:val="single"/>
          <w:rtl/>
        </w:rPr>
        <w:t>ראובן ריבלין:</w:t>
      </w:r>
    </w:p>
    <w:p w14:paraId="375C4941" w14:textId="77777777" w:rsidR="00A325F7" w:rsidRPr="00A325F7" w:rsidRDefault="00A325F7" w:rsidP="00A325F7">
      <w:pPr>
        <w:bidi/>
        <w:rPr>
          <w:rFonts w:cs="David" w:hint="cs"/>
          <w:rtl/>
        </w:rPr>
      </w:pPr>
    </w:p>
    <w:p w14:paraId="6A731C60" w14:textId="77777777" w:rsidR="00A325F7" w:rsidRPr="00A325F7" w:rsidRDefault="00A325F7" w:rsidP="00A325F7">
      <w:pPr>
        <w:bidi/>
        <w:rPr>
          <w:rFonts w:cs="David" w:hint="cs"/>
          <w:rtl/>
        </w:rPr>
      </w:pPr>
      <w:r w:rsidRPr="00A325F7">
        <w:rPr>
          <w:rFonts w:cs="David" w:hint="cs"/>
          <w:rtl/>
        </w:rPr>
        <w:tab/>
        <w:t xml:space="preserve">אבל הקניתם לו סמכות שאם ייראה לעיניו שהדבר - - - </w:t>
      </w:r>
    </w:p>
    <w:p w14:paraId="5D147FF1" w14:textId="77777777" w:rsidR="00A325F7" w:rsidRPr="00A325F7" w:rsidRDefault="00A325F7" w:rsidP="00A325F7">
      <w:pPr>
        <w:bidi/>
        <w:rPr>
          <w:rFonts w:cs="David" w:hint="cs"/>
          <w:rtl/>
        </w:rPr>
      </w:pPr>
    </w:p>
    <w:p w14:paraId="767D1E0F"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8F719AA" w14:textId="77777777" w:rsidR="00A325F7" w:rsidRPr="00A325F7" w:rsidRDefault="00A325F7" w:rsidP="00A325F7">
      <w:pPr>
        <w:bidi/>
        <w:rPr>
          <w:rFonts w:cs="David" w:hint="cs"/>
          <w:rtl/>
        </w:rPr>
      </w:pPr>
    </w:p>
    <w:p w14:paraId="7AA05E1B" w14:textId="77777777" w:rsidR="00A325F7" w:rsidRPr="00A325F7" w:rsidRDefault="00A325F7" w:rsidP="00A325F7">
      <w:pPr>
        <w:bidi/>
        <w:rPr>
          <w:rFonts w:cs="David" w:hint="cs"/>
          <w:rtl/>
        </w:rPr>
      </w:pPr>
      <w:r w:rsidRPr="00A325F7">
        <w:rPr>
          <w:rFonts w:cs="David" w:hint="cs"/>
          <w:rtl/>
        </w:rPr>
        <w:tab/>
        <w:t xml:space="preserve">מחקנו אותה כדי שלא יהיה ספק. </w:t>
      </w:r>
    </w:p>
    <w:p w14:paraId="7547195B" w14:textId="77777777" w:rsidR="00A325F7" w:rsidRPr="00A325F7" w:rsidRDefault="00A325F7" w:rsidP="00A325F7">
      <w:pPr>
        <w:bidi/>
        <w:rPr>
          <w:rFonts w:cs="David" w:hint="cs"/>
          <w:rtl/>
        </w:rPr>
      </w:pPr>
    </w:p>
    <w:p w14:paraId="43A4B976"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216BB205" w14:textId="77777777" w:rsidR="00A325F7" w:rsidRPr="00A325F7" w:rsidRDefault="00A325F7" w:rsidP="00A325F7">
      <w:pPr>
        <w:bidi/>
        <w:rPr>
          <w:rFonts w:cs="David" w:hint="cs"/>
          <w:rtl/>
        </w:rPr>
      </w:pPr>
    </w:p>
    <w:p w14:paraId="3B992E9A" w14:textId="77777777" w:rsidR="00A325F7" w:rsidRPr="00A325F7" w:rsidRDefault="00A325F7" w:rsidP="00A325F7">
      <w:pPr>
        <w:bidi/>
        <w:rPr>
          <w:rFonts w:cs="David" w:hint="cs"/>
          <w:rtl/>
        </w:rPr>
      </w:pPr>
      <w:r w:rsidRPr="00A325F7">
        <w:rPr>
          <w:rFonts w:cs="David" w:hint="cs"/>
          <w:rtl/>
        </w:rPr>
        <w:tab/>
        <w:t xml:space="preserve">לעניין </w:t>
      </w:r>
      <w:proofErr w:type="spellStart"/>
      <w:r w:rsidRPr="00A325F7">
        <w:rPr>
          <w:rFonts w:cs="David" w:hint="cs"/>
          <w:rtl/>
        </w:rPr>
        <w:t>10ג</w:t>
      </w:r>
      <w:proofErr w:type="spellEnd"/>
      <w:r w:rsidRPr="00A325F7">
        <w:rPr>
          <w:rFonts w:cs="David" w:hint="cs"/>
          <w:rtl/>
        </w:rPr>
        <w:t xml:space="preserve">'. </w:t>
      </w:r>
    </w:p>
    <w:p w14:paraId="7E9D9A0A" w14:textId="77777777" w:rsidR="00A325F7" w:rsidRPr="00A325F7" w:rsidRDefault="00A325F7" w:rsidP="00A325F7">
      <w:pPr>
        <w:bidi/>
        <w:rPr>
          <w:rFonts w:cs="David" w:hint="cs"/>
          <w:rtl/>
        </w:rPr>
      </w:pPr>
    </w:p>
    <w:p w14:paraId="7F2B7880" w14:textId="77777777" w:rsidR="00A325F7" w:rsidRPr="00A325F7" w:rsidRDefault="00A325F7" w:rsidP="00A325F7">
      <w:pPr>
        <w:bidi/>
        <w:rPr>
          <w:rFonts w:cs="David" w:hint="cs"/>
          <w:rtl/>
        </w:rPr>
      </w:pPr>
      <w:r w:rsidRPr="00A325F7">
        <w:rPr>
          <w:rFonts w:cs="David" w:hint="cs"/>
          <w:u w:val="single"/>
          <w:rtl/>
        </w:rPr>
        <w:t>מיכאל איתן:</w:t>
      </w:r>
    </w:p>
    <w:p w14:paraId="41BAC4E7" w14:textId="77777777" w:rsidR="00A325F7" w:rsidRPr="00A325F7" w:rsidRDefault="00A325F7" w:rsidP="00A325F7">
      <w:pPr>
        <w:bidi/>
        <w:rPr>
          <w:rFonts w:cs="David" w:hint="cs"/>
          <w:rtl/>
        </w:rPr>
      </w:pPr>
    </w:p>
    <w:p w14:paraId="3520BC3E" w14:textId="77777777" w:rsidR="00A325F7" w:rsidRPr="00A325F7" w:rsidRDefault="00A325F7" w:rsidP="00A325F7">
      <w:pPr>
        <w:bidi/>
        <w:rPr>
          <w:rFonts w:cs="David" w:hint="cs"/>
          <w:rtl/>
        </w:rPr>
      </w:pPr>
      <w:r w:rsidRPr="00A325F7">
        <w:rPr>
          <w:rFonts w:cs="David" w:hint="cs"/>
          <w:rtl/>
        </w:rPr>
        <w:tab/>
        <w:t xml:space="preserve"> מה לעניין </w:t>
      </w:r>
      <w:proofErr w:type="spellStart"/>
      <w:r w:rsidRPr="00A325F7">
        <w:rPr>
          <w:rFonts w:cs="David" w:hint="cs"/>
          <w:rtl/>
        </w:rPr>
        <w:t>הבגי"ץ</w:t>
      </w:r>
      <w:proofErr w:type="spellEnd"/>
      <w:r w:rsidRPr="00A325F7">
        <w:rPr>
          <w:rFonts w:cs="David" w:hint="cs"/>
          <w:rtl/>
        </w:rPr>
        <w:t xml:space="preserve">? </w:t>
      </w:r>
      <w:proofErr w:type="spellStart"/>
      <w:r w:rsidRPr="00A325F7">
        <w:rPr>
          <w:rFonts w:cs="David" w:hint="cs"/>
          <w:rtl/>
        </w:rPr>
        <w:t>בגיצות</w:t>
      </w:r>
      <w:proofErr w:type="spellEnd"/>
      <w:r w:rsidRPr="00A325F7">
        <w:rPr>
          <w:rFonts w:cs="David" w:hint="cs"/>
          <w:rtl/>
        </w:rPr>
        <w:t xml:space="preserve"> של כל העניין.</w:t>
      </w:r>
    </w:p>
    <w:p w14:paraId="43E266B2" w14:textId="77777777" w:rsidR="00A325F7" w:rsidRPr="00A325F7" w:rsidRDefault="00A325F7" w:rsidP="00A325F7">
      <w:pPr>
        <w:bidi/>
        <w:rPr>
          <w:rFonts w:cs="David" w:hint="cs"/>
          <w:rtl/>
        </w:rPr>
      </w:pPr>
    </w:p>
    <w:p w14:paraId="5F8AA223"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47B12FF" w14:textId="77777777" w:rsidR="00A325F7" w:rsidRPr="00A325F7" w:rsidRDefault="00A325F7" w:rsidP="00A325F7">
      <w:pPr>
        <w:bidi/>
        <w:rPr>
          <w:rFonts w:cs="David" w:hint="cs"/>
          <w:rtl/>
        </w:rPr>
      </w:pPr>
    </w:p>
    <w:p w14:paraId="6094AB42" w14:textId="77777777" w:rsidR="00A325F7" w:rsidRPr="00A325F7" w:rsidRDefault="00A325F7" w:rsidP="00A325F7">
      <w:pPr>
        <w:bidi/>
        <w:rPr>
          <w:rFonts w:cs="David" w:hint="cs"/>
          <w:rtl/>
        </w:rPr>
      </w:pPr>
      <w:r w:rsidRPr="00A325F7">
        <w:rPr>
          <w:rFonts w:cs="David" w:hint="cs"/>
          <w:rtl/>
        </w:rPr>
        <w:tab/>
        <w:t>אנחנו לא דנים בזה עכשיו.</w:t>
      </w:r>
    </w:p>
    <w:p w14:paraId="427AEF06" w14:textId="77777777" w:rsidR="00A325F7" w:rsidRPr="00A325F7" w:rsidRDefault="00A325F7" w:rsidP="00A325F7">
      <w:pPr>
        <w:bidi/>
        <w:rPr>
          <w:rFonts w:cs="David" w:hint="cs"/>
          <w:rtl/>
        </w:rPr>
      </w:pPr>
    </w:p>
    <w:p w14:paraId="0130902D" w14:textId="77777777" w:rsidR="00A325F7" w:rsidRPr="00A325F7" w:rsidRDefault="00A325F7" w:rsidP="00A325F7">
      <w:pPr>
        <w:bidi/>
        <w:rPr>
          <w:rFonts w:cs="David" w:hint="cs"/>
          <w:rtl/>
        </w:rPr>
      </w:pPr>
      <w:r w:rsidRPr="00A325F7">
        <w:rPr>
          <w:rFonts w:cs="David" w:hint="cs"/>
          <w:u w:val="single"/>
          <w:rtl/>
        </w:rPr>
        <w:t>מיכאל איתן:</w:t>
      </w:r>
    </w:p>
    <w:p w14:paraId="3F17BD67" w14:textId="77777777" w:rsidR="00A325F7" w:rsidRPr="00A325F7" w:rsidRDefault="00A325F7" w:rsidP="00A325F7">
      <w:pPr>
        <w:bidi/>
        <w:rPr>
          <w:rFonts w:cs="David" w:hint="cs"/>
          <w:rtl/>
        </w:rPr>
      </w:pPr>
    </w:p>
    <w:p w14:paraId="0CC9F4F6" w14:textId="77777777" w:rsidR="00A325F7" w:rsidRPr="00A325F7" w:rsidRDefault="00A325F7" w:rsidP="00A325F7">
      <w:pPr>
        <w:bidi/>
        <w:rPr>
          <w:rFonts w:cs="David" w:hint="cs"/>
          <w:rtl/>
        </w:rPr>
      </w:pPr>
      <w:r w:rsidRPr="00A325F7">
        <w:rPr>
          <w:rFonts w:cs="David" w:hint="cs"/>
          <w:rtl/>
        </w:rPr>
        <w:tab/>
        <w:t>למה? זה רלוונטי לפרק.</w:t>
      </w:r>
    </w:p>
    <w:p w14:paraId="3AC72675" w14:textId="77777777" w:rsidR="00A325F7" w:rsidRPr="00A325F7" w:rsidRDefault="00A325F7" w:rsidP="00A325F7">
      <w:pPr>
        <w:bidi/>
        <w:rPr>
          <w:rFonts w:cs="David" w:hint="cs"/>
          <w:rtl/>
        </w:rPr>
      </w:pPr>
    </w:p>
    <w:p w14:paraId="051B2CFA"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7E991775" w14:textId="77777777" w:rsidR="00A325F7" w:rsidRPr="00A325F7" w:rsidRDefault="00A325F7" w:rsidP="00A325F7">
      <w:pPr>
        <w:bidi/>
        <w:rPr>
          <w:rFonts w:cs="David" w:hint="cs"/>
          <w:rtl/>
        </w:rPr>
      </w:pPr>
    </w:p>
    <w:p w14:paraId="5225DCE3" w14:textId="77777777" w:rsidR="00A325F7" w:rsidRPr="00A325F7" w:rsidRDefault="00A325F7" w:rsidP="00A325F7">
      <w:pPr>
        <w:bidi/>
        <w:rPr>
          <w:rFonts w:cs="David" w:hint="cs"/>
          <w:rtl/>
        </w:rPr>
      </w:pPr>
      <w:r w:rsidRPr="00A325F7">
        <w:rPr>
          <w:rFonts w:cs="David" w:hint="cs"/>
          <w:rtl/>
        </w:rPr>
        <w:tab/>
        <w:t xml:space="preserve"> לא. אתה מתייחס באופן כללי לגבי כל הקוד האתי. </w:t>
      </w:r>
    </w:p>
    <w:p w14:paraId="1197D433" w14:textId="77777777" w:rsidR="00A325F7" w:rsidRPr="00A325F7" w:rsidRDefault="00A325F7" w:rsidP="00A325F7">
      <w:pPr>
        <w:bidi/>
        <w:rPr>
          <w:rFonts w:cs="David" w:hint="cs"/>
          <w:rtl/>
        </w:rPr>
      </w:pPr>
    </w:p>
    <w:p w14:paraId="08B452F1" w14:textId="77777777" w:rsidR="00A325F7" w:rsidRPr="00A325F7" w:rsidRDefault="00A325F7" w:rsidP="00A325F7">
      <w:pPr>
        <w:bidi/>
        <w:rPr>
          <w:rFonts w:cs="David" w:hint="cs"/>
          <w:rtl/>
        </w:rPr>
      </w:pPr>
      <w:r w:rsidRPr="00A325F7">
        <w:rPr>
          <w:rFonts w:cs="David" w:hint="cs"/>
          <w:u w:val="single"/>
          <w:rtl/>
        </w:rPr>
        <w:t>מיכאל איתן:</w:t>
      </w:r>
    </w:p>
    <w:p w14:paraId="08DE93B0" w14:textId="77777777" w:rsidR="00A325F7" w:rsidRPr="00A325F7" w:rsidRDefault="00A325F7" w:rsidP="00A325F7">
      <w:pPr>
        <w:bidi/>
        <w:rPr>
          <w:rFonts w:cs="David" w:hint="cs"/>
          <w:rtl/>
        </w:rPr>
      </w:pPr>
    </w:p>
    <w:p w14:paraId="5DD479E3" w14:textId="77777777" w:rsidR="00A325F7" w:rsidRPr="00A325F7" w:rsidRDefault="00A325F7" w:rsidP="00A325F7">
      <w:pPr>
        <w:bidi/>
        <w:rPr>
          <w:rFonts w:cs="David" w:hint="cs"/>
          <w:rtl/>
        </w:rPr>
      </w:pPr>
      <w:r w:rsidRPr="00A325F7">
        <w:rPr>
          <w:rFonts w:cs="David" w:hint="cs"/>
          <w:rtl/>
        </w:rPr>
        <w:tab/>
        <w:t xml:space="preserve"> את טועה. לא התייחסתי כעת </w:t>
      </w:r>
      <w:proofErr w:type="spellStart"/>
      <w:r w:rsidRPr="00A325F7">
        <w:rPr>
          <w:rFonts w:cs="David" w:hint="cs"/>
          <w:rtl/>
        </w:rPr>
        <w:t>להכל</w:t>
      </w:r>
      <w:proofErr w:type="spellEnd"/>
      <w:r w:rsidRPr="00A325F7">
        <w:rPr>
          <w:rFonts w:cs="David" w:hint="cs"/>
          <w:rtl/>
        </w:rPr>
        <w:t>. כשאנחנו דנים כאן בפרק הנוגע להעמדה לדין של חברי כנסת, צריך להיות ברור שמי שיעמוד לדין - - -</w:t>
      </w:r>
    </w:p>
    <w:p w14:paraId="3B54E716" w14:textId="77777777" w:rsidR="00A325F7" w:rsidRPr="00A325F7" w:rsidRDefault="00A325F7" w:rsidP="00A325F7">
      <w:pPr>
        <w:bidi/>
        <w:rPr>
          <w:rFonts w:cs="David" w:hint="cs"/>
          <w:rtl/>
        </w:rPr>
      </w:pPr>
    </w:p>
    <w:p w14:paraId="433206DE"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713E3E40" w14:textId="77777777" w:rsidR="00A325F7" w:rsidRPr="00A325F7" w:rsidRDefault="00A325F7" w:rsidP="00A325F7">
      <w:pPr>
        <w:bidi/>
        <w:rPr>
          <w:rFonts w:cs="David" w:hint="cs"/>
          <w:rtl/>
        </w:rPr>
      </w:pPr>
    </w:p>
    <w:p w14:paraId="7BE701A7" w14:textId="77777777" w:rsidR="00A325F7" w:rsidRPr="00A325F7" w:rsidRDefault="00A325F7" w:rsidP="00A325F7">
      <w:pPr>
        <w:bidi/>
        <w:rPr>
          <w:rFonts w:cs="David" w:hint="cs"/>
          <w:rtl/>
        </w:rPr>
      </w:pPr>
      <w:r w:rsidRPr="00A325F7">
        <w:rPr>
          <w:rFonts w:cs="David" w:hint="cs"/>
          <w:rtl/>
        </w:rPr>
        <w:tab/>
        <w:t xml:space="preserve"> זו לא העמדה לדין, זה תלונה בפני ועדת האתיקה. </w:t>
      </w:r>
    </w:p>
    <w:p w14:paraId="68374CCA" w14:textId="77777777" w:rsidR="00A325F7" w:rsidRPr="00A325F7" w:rsidRDefault="00A325F7" w:rsidP="00A325F7">
      <w:pPr>
        <w:bidi/>
        <w:rPr>
          <w:rFonts w:cs="David" w:hint="cs"/>
          <w:rtl/>
        </w:rPr>
      </w:pPr>
    </w:p>
    <w:p w14:paraId="2C89DB98" w14:textId="77777777" w:rsidR="00A325F7" w:rsidRPr="00A325F7" w:rsidRDefault="00A325F7" w:rsidP="00A325F7">
      <w:pPr>
        <w:bidi/>
        <w:rPr>
          <w:rFonts w:cs="David" w:hint="cs"/>
          <w:rtl/>
        </w:rPr>
      </w:pPr>
      <w:r w:rsidRPr="00A325F7">
        <w:rPr>
          <w:rFonts w:cs="David" w:hint="cs"/>
          <w:u w:val="single"/>
          <w:rtl/>
        </w:rPr>
        <w:t>מיכאל איתן:</w:t>
      </w:r>
    </w:p>
    <w:p w14:paraId="3FBA1383" w14:textId="77777777" w:rsidR="00A325F7" w:rsidRPr="00A325F7" w:rsidRDefault="00A325F7" w:rsidP="00A325F7">
      <w:pPr>
        <w:bidi/>
        <w:rPr>
          <w:rFonts w:cs="David" w:hint="cs"/>
          <w:rtl/>
        </w:rPr>
      </w:pPr>
    </w:p>
    <w:p w14:paraId="608B5264" w14:textId="77777777" w:rsidR="00A325F7" w:rsidRPr="00A325F7" w:rsidRDefault="00A325F7" w:rsidP="00A325F7">
      <w:pPr>
        <w:bidi/>
        <w:rPr>
          <w:rFonts w:cs="David" w:hint="cs"/>
          <w:rtl/>
        </w:rPr>
      </w:pPr>
      <w:r w:rsidRPr="00A325F7">
        <w:rPr>
          <w:rFonts w:cs="David" w:hint="cs"/>
          <w:rtl/>
        </w:rPr>
        <w:tab/>
        <w:t xml:space="preserve"> אבל מי שיפסוק בסוף זה לא הכנסת, זה </w:t>
      </w:r>
      <w:proofErr w:type="spellStart"/>
      <w:r w:rsidRPr="00A325F7">
        <w:rPr>
          <w:rFonts w:cs="David" w:hint="cs"/>
          <w:rtl/>
        </w:rPr>
        <w:t>הבג"ץ</w:t>
      </w:r>
      <w:proofErr w:type="spellEnd"/>
      <w:r w:rsidRPr="00A325F7">
        <w:rPr>
          <w:rFonts w:cs="David" w:hint="cs"/>
          <w:rtl/>
        </w:rPr>
        <w:t>. כי נגיד שיעמידו מישהו ולא יתנו לו מספיק, מישהו יבוא לבג"ץ ובג"ץ יגיד: הוא לא קיבל מספיק עונש. רק לפרק הזה אני מדבר, על הליך הבירור הפנימי בכנסת. זה יהיה כניסה של בית המשפט לתוך העניין של הכנסת ואת זה צריך למנוע.</w:t>
      </w:r>
    </w:p>
    <w:p w14:paraId="5BE4C34F" w14:textId="77777777" w:rsidR="00A325F7" w:rsidRPr="00A325F7" w:rsidRDefault="00A325F7" w:rsidP="00A325F7">
      <w:pPr>
        <w:bidi/>
        <w:rPr>
          <w:rFonts w:cs="David" w:hint="cs"/>
          <w:rtl/>
        </w:rPr>
      </w:pPr>
    </w:p>
    <w:p w14:paraId="722586A3" w14:textId="77777777" w:rsidR="00A325F7" w:rsidRPr="00A325F7" w:rsidRDefault="00A325F7" w:rsidP="00A325F7">
      <w:pPr>
        <w:bidi/>
        <w:rPr>
          <w:rFonts w:cs="David" w:hint="cs"/>
          <w:rtl/>
        </w:rPr>
      </w:pPr>
    </w:p>
    <w:p w14:paraId="24AB0C5C" w14:textId="77777777" w:rsidR="00A325F7" w:rsidRPr="00A325F7" w:rsidRDefault="00A325F7" w:rsidP="00A325F7">
      <w:pPr>
        <w:bidi/>
        <w:rPr>
          <w:rFonts w:cs="David" w:hint="cs"/>
          <w:rtl/>
        </w:rPr>
      </w:pPr>
      <w:r w:rsidRPr="00A325F7">
        <w:rPr>
          <w:rFonts w:cs="David"/>
          <w:u w:val="single"/>
          <w:rtl/>
        </w:rPr>
        <w:br w:type="page"/>
      </w:r>
      <w:r w:rsidRPr="00A325F7">
        <w:rPr>
          <w:rFonts w:cs="David" w:hint="cs"/>
          <w:u w:val="single"/>
          <w:rtl/>
        </w:rPr>
        <w:t>חיים אורון:</w:t>
      </w:r>
    </w:p>
    <w:p w14:paraId="5105E3B0" w14:textId="77777777" w:rsidR="00A325F7" w:rsidRPr="00A325F7" w:rsidRDefault="00A325F7" w:rsidP="00A325F7">
      <w:pPr>
        <w:bidi/>
        <w:rPr>
          <w:rFonts w:cs="David" w:hint="cs"/>
          <w:rtl/>
        </w:rPr>
      </w:pPr>
    </w:p>
    <w:p w14:paraId="69FCAE9A" w14:textId="77777777" w:rsidR="00A325F7" w:rsidRPr="00A325F7" w:rsidRDefault="00A325F7" w:rsidP="00A325F7">
      <w:pPr>
        <w:bidi/>
        <w:rPr>
          <w:rFonts w:cs="David" w:hint="cs"/>
          <w:rtl/>
        </w:rPr>
      </w:pPr>
      <w:r w:rsidRPr="00A325F7">
        <w:rPr>
          <w:rFonts w:cs="David" w:hint="cs"/>
          <w:rtl/>
        </w:rPr>
        <w:tab/>
        <w:t xml:space="preserve">  50 שנה זה לא קרה, דווקא היום זה יקרה?</w:t>
      </w:r>
    </w:p>
    <w:p w14:paraId="1DC337B8" w14:textId="77777777" w:rsidR="00A325F7" w:rsidRPr="00A325F7" w:rsidRDefault="00A325F7" w:rsidP="00A325F7">
      <w:pPr>
        <w:bidi/>
        <w:rPr>
          <w:rFonts w:cs="David" w:hint="cs"/>
          <w:rtl/>
        </w:rPr>
      </w:pPr>
    </w:p>
    <w:p w14:paraId="653D454A" w14:textId="77777777" w:rsidR="00A325F7" w:rsidRPr="00A325F7" w:rsidRDefault="00A325F7" w:rsidP="00A325F7">
      <w:pPr>
        <w:bidi/>
        <w:rPr>
          <w:rFonts w:cs="David" w:hint="cs"/>
          <w:rtl/>
        </w:rPr>
      </w:pPr>
      <w:r w:rsidRPr="00A325F7">
        <w:rPr>
          <w:rFonts w:cs="David" w:hint="cs"/>
          <w:u w:val="single"/>
          <w:rtl/>
        </w:rPr>
        <w:t>מיכאל איתן:</w:t>
      </w:r>
    </w:p>
    <w:p w14:paraId="7A98119A" w14:textId="77777777" w:rsidR="00A325F7" w:rsidRPr="00A325F7" w:rsidRDefault="00A325F7" w:rsidP="00A325F7">
      <w:pPr>
        <w:bidi/>
        <w:rPr>
          <w:rFonts w:cs="David" w:hint="cs"/>
          <w:rtl/>
        </w:rPr>
      </w:pPr>
    </w:p>
    <w:p w14:paraId="36E84C76" w14:textId="77777777" w:rsidR="00A325F7" w:rsidRPr="00A325F7" w:rsidRDefault="00A325F7" w:rsidP="00A325F7">
      <w:pPr>
        <w:bidi/>
        <w:rPr>
          <w:rFonts w:cs="David" w:hint="cs"/>
          <w:rtl/>
        </w:rPr>
      </w:pPr>
      <w:r w:rsidRPr="00A325F7">
        <w:rPr>
          <w:rFonts w:cs="David" w:hint="cs"/>
          <w:rtl/>
        </w:rPr>
        <w:tab/>
        <w:t xml:space="preserve">50 שנה לא קרו הרבה דברים. </w:t>
      </w:r>
    </w:p>
    <w:p w14:paraId="08CA2D1A" w14:textId="77777777" w:rsidR="00A325F7" w:rsidRPr="00A325F7" w:rsidRDefault="00A325F7" w:rsidP="00A325F7">
      <w:pPr>
        <w:bidi/>
        <w:rPr>
          <w:rFonts w:cs="David" w:hint="cs"/>
          <w:rtl/>
        </w:rPr>
      </w:pPr>
    </w:p>
    <w:p w14:paraId="4F30F6F1"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247E53BE" w14:textId="77777777" w:rsidR="00A325F7" w:rsidRPr="00A325F7" w:rsidRDefault="00A325F7" w:rsidP="00A325F7">
      <w:pPr>
        <w:bidi/>
        <w:rPr>
          <w:rFonts w:cs="David" w:hint="cs"/>
          <w:rtl/>
        </w:rPr>
      </w:pPr>
    </w:p>
    <w:p w14:paraId="1D5F71D9" w14:textId="77777777" w:rsidR="00A325F7" w:rsidRPr="00A325F7" w:rsidRDefault="00A325F7" w:rsidP="00A325F7">
      <w:pPr>
        <w:bidi/>
        <w:rPr>
          <w:rFonts w:cs="David" w:hint="cs"/>
          <w:rtl/>
        </w:rPr>
      </w:pPr>
      <w:r w:rsidRPr="00A325F7">
        <w:rPr>
          <w:rFonts w:cs="David" w:hint="cs"/>
          <w:rtl/>
        </w:rPr>
        <w:tab/>
        <w:t>אנחנו מפרידים בהצעות שלנו בפרקים שלפניכם בין הכללים ואחר כך מנגנון שמסתכל על השאלה מה קורה כשהכללים מופרים. אלה שני דברים שונים. בפרק הזה אנחנו דנים בהתנהגות הולמת שאלה הם הכללים שאפשר לקבל או לדחות אותם. אחר כך יהיה לכם דיון בוועדת האתיקה שהיא כבר קיימת, ויועץ לאתיקה שתחליטו אם יהיה קיים או לא קיים. אלה יהיו המנגנונים. שם אפשר גם לדבר על השאלה האם זה נתון לבג"ץ או לא נתון לבג"ץ, בהתאם לשיקולים הרלוונטיים. עכשיו אנחנו עוסקים בכללים עצמם.</w:t>
      </w:r>
    </w:p>
    <w:p w14:paraId="719F52CB" w14:textId="77777777" w:rsidR="00A325F7" w:rsidRPr="00A325F7" w:rsidRDefault="00A325F7" w:rsidP="00A325F7">
      <w:pPr>
        <w:bidi/>
        <w:rPr>
          <w:rFonts w:cs="David" w:hint="cs"/>
          <w:rtl/>
        </w:rPr>
      </w:pPr>
    </w:p>
    <w:p w14:paraId="08382219" w14:textId="77777777" w:rsidR="00A325F7" w:rsidRPr="00A325F7" w:rsidRDefault="00A325F7" w:rsidP="00A325F7">
      <w:pPr>
        <w:bidi/>
        <w:ind w:firstLine="567"/>
        <w:rPr>
          <w:rFonts w:cs="David" w:hint="cs"/>
          <w:rtl/>
        </w:rPr>
      </w:pPr>
      <w:r w:rsidRPr="00A325F7">
        <w:rPr>
          <w:rFonts w:cs="David" w:hint="cs"/>
          <w:rtl/>
        </w:rPr>
        <w:t xml:space="preserve"> חבר הכנסת גפני אמר שזה בושה, אני מצטט אותו: "שיהיה סעיף שאומר שחבר הכנסת יקפיד לקיים את דיני המדינה". למה זה בושה? מפני שזה מובן מאליו. אבל עוד הוא אומר לנו שזה מובן מאליו הוא מצדיק את העובדה שיש מצבים בהם חבר הכנסת יפעל בניגוד לדיני המדינה. זה לא מובן מאליו שחבר הכנסת יקפיד על דיני המדינה, את זה ראינו מהדיון הזה כשעלו פה דוגמאות של מצבים שבהם חברי הכנסת רוצים שחבר הכנסת יוכל שלא לפעול על פי דיני המדינה. לכן זה לא מובן מאליו. </w:t>
      </w:r>
    </w:p>
    <w:p w14:paraId="6C80BF5E" w14:textId="77777777" w:rsidR="00A325F7" w:rsidRPr="00A325F7" w:rsidRDefault="00A325F7" w:rsidP="00A325F7">
      <w:pPr>
        <w:bidi/>
        <w:ind w:firstLine="567"/>
        <w:rPr>
          <w:rFonts w:cs="David" w:hint="cs"/>
          <w:rtl/>
        </w:rPr>
      </w:pPr>
    </w:p>
    <w:p w14:paraId="223A7262" w14:textId="77777777" w:rsidR="00A325F7" w:rsidRPr="00A325F7" w:rsidRDefault="00A325F7" w:rsidP="00A325F7">
      <w:pPr>
        <w:bidi/>
        <w:ind w:firstLine="567"/>
        <w:rPr>
          <w:rFonts w:cs="David" w:hint="cs"/>
          <w:rtl/>
        </w:rPr>
      </w:pPr>
      <w:r w:rsidRPr="00A325F7">
        <w:rPr>
          <w:rFonts w:cs="David" w:hint="cs"/>
          <w:rtl/>
        </w:rPr>
        <w:t xml:space="preserve">אני רוצה להגיד גם באופן כללי ואמרתי את זה בפעם הקודמת בתשובה לחברת הכנסת </w:t>
      </w:r>
      <w:proofErr w:type="spellStart"/>
      <w:r w:rsidRPr="00A325F7">
        <w:rPr>
          <w:rFonts w:cs="David" w:hint="cs"/>
          <w:rtl/>
        </w:rPr>
        <w:t>טרטמן</w:t>
      </w:r>
      <w:proofErr w:type="spellEnd"/>
      <w:r w:rsidRPr="00A325F7">
        <w:rPr>
          <w:rFonts w:cs="David" w:hint="cs"/>
          <w:rtl/>
        </w:rPr>
        <w:t xml:space="preserve">. אנחנו צריכים להגיד פה כמה דברים מובנים מאליהם מפני שאנחנו לא מתעסקים רק בכללים, אנחנו מתעסקים גם בתדמית של הכנסת בעיני הציבור והתדמית, כמות שהיא, דורשת שייאמרו גם דברים מובנים מאליהם. לגופו של העניין של הקפדה. קודם כל זה ממש ברמה הלוגית. כל הפרה של דיני המדינה בידי חבר כנסת היא גם עבירה על ההתנהגות הראויה של חבר כנסת שצריך לשמור על חוקי המדינה. אנחנו גם אומרים את זה בהגדרה של מטרת הסעיף. מדובר לשמש דוגמא אישית להתנהגות ראויה. אם חבר כנסת יאמר: אומנם יש חוק, דין, אבל התפקיד שלי והנסיבות מצדיקים שאעבור על זה, אז אחר כך יבוא רב מימין או משמאל ויגיד: התפקיד שלי והנסיבות מרשים לי לעבור על החוק עכשיו. אנחנו לא רוצים את זה. אנחנו רוצים שהדוגמא שחברי הכנסת יתנו היא דוגמא להתנהגות נאותה של אזרחים שהאזרחים אמורים לשמור על החוק וחברי הכנסת אמורים לתת להם דוגמא פירושו דוגמא להתנהגות ראויה שהיא שמירה על החוק. </w:t>
      </w:r>
    </w:p>
    <w:p w14:paraId="3742EF8C" w14:textId="77777777" w:rsidR="00A325F7" w:rsidRPr="00A325F7" w:rsidRDefault="00A325F7" w:rsidP="00A325F7">
      <w:pPr>
        <w:bidi/>
        <w:ind w:firstLine="567"/>
        <w:rPr>
          <w:rFonts w:cs="David" w:hint="cs"/>
          <w:rtl/>
        </w:rPr>
      </w:pPr>
    </w:p>
    <w:p w14:paraId="1DEC8E73" w14:textId="77777777" w:rsidR="00A325F7" w:rsidRPr="00A325F7" w:rsidRDefault="00A325F7" w:rsidP="00A325F7">
      <w:pPr>
        <w:bidi/>
        <w:ind w:firstLine="567"/>
        <w:rPr>
          <w:rFonts w:cs="David" w:hint="cs"/>
          <w:rtl/>
        </w:rPr>
      </w:pPr>
      <w:r w:rsidRPr="00A325F7">
        <w:rPr>
          <w:rFonts w:cs="David" w:hint="cs"/>
          <w:rtl/>
        </w:rPr>
        <w:t xml:space="preserve">צריך להבחין בין השאלה אם ההתנהגות הזאת היא התנהגות ראויה או לא לבין השאלה מה היא התגובה אחר כך על התנהגות שלא הייתה לפי הכללים. מה יקרה כשחבר כנסת ינהג במהירות שהיא מעל המהירות המותרת וגם יש שם ניידת תנועה והיא תרשום את זה. אמרנו בדוח שלנו שזאת לא הכוונה. הכוונה שלנו היא לא שעל כל עבירת חנייה יהיה בירור בוועדת האתיקה. אנחנו גם אומרים את זה על ידי זה שאנחנו סומכים על ועדת האתיקה. אם יהיה איזשהו אזרח שבגלל עבירת חניה יפנה בתלונה לוועדת האתיקה </w:t>
      </w:r>
      <w:r w:rsidRPr="00A325F7">
        <w:rPr>
          <w:rFonts w:cs="David"/>
          <w:rtl/>
        </w:rPr>
        <w:t>–</w:t>
      </w:r>
      <w:r w:rsidRPr="00A325F7">
        <w:rPr>
          <w:rFonts w:cs="David" w:hint="cs"/>
          <w:rtl/>
        </w:rPr>
        <w:t xml:space="preserve"> ועדת האתיקה תגיד: אלה דברים שאני לא מתעסקת בהם ודברים אחרים היא כן מתעסקת. שיקול הדעת של ועדת האתיקה הוא שיקול הדעת שיאפשר לה להבחין בדברים שהם התנהגות לא ראויה אבל היא לא צריכה להתעסק בהם כמו עבירת חניה לבין דברים שהם כן מעניינה.</w:t>
      </w:r>
    </w:p>
    <w:p w14:paraId="17219B49" w14:textId="77777777" w:rsidR="00A325F7" w:rsidRPr="00A325F7" w:rsidRDefault="00A325F7" w:rsidP="00A325F7">
      <w:pPr>
        <w:bidi/>
        <w:rPr>
          <w:rFonts w:cs="David" w:hint="cs"/>
          <w:rtl/>
        </w:rPr>
      </w:pPr>
    </w:p>
    <w:p w14:paraId="7F4EFA43" w14:textId="77777777" w:rsidR="00A325F7" w:rsidRPr="00A325F7" w:rsidRDefault="00A325F7" w:rsidP="00A325F7">
      <w:pPr>
        <w:bidi/>
        <w:rPr>
          <w:rFonts w:cs="David" w:hint="cs"/>
          <w:rtl/>
        </w:rPr>
      </w:pPr>
      <w:r w:rsidRPr="00A325F7">
        <w:rPr>
          <w:rFonts w:cs="David" w:hint="cs"/>
          <w:u w:val="single"/>
          <w:rtl/>
        </w:rPr>
        <w:t>ראובן ריבלין:</w:t>
      </w:r>
    </w:p>
    <w:p w14:paraId="13E3C5C4" w14:textId="77777777" w:rsidR="00A325F7" w:rsidRPr="00A325F7" w:rsidRDefault="00A325F7" w:rsidP="00A325F7">
      <w:pPr>
        <w:bidi/>
        <w:rPr>
          <w:rFonts w:cs="David" w:hint="cs"/>
          <w:rtl/>
        </w:rPr>
      </w:pPr>
    </w:p>
    <w:p w14:paraId="2426B98F" w14:textId="77777777" w:rsidR="00A325F7" w:rsidRPr="00A325F7" w:rsidRDefault="00A325F7" w:rsidP="00A325F7">
      <w:pPr>
        <w:bidi/>
        <w:rPr>
          <w:rFonts w:cs="David" w:hint="cs"/>
          <w:rtl/>
        </w:rPr>
      </w:pPr>
      <w:r w:rsidRPr="00A325F7">
        <w:rPr>
          <w:rFonts w:cs="David" w:hint="cs"/>
          <w:rtl/>
        </w:rPr>
        <w:tab/>
        <w:t xml:space="preserve">אתן לך דוגמא של עבירת חניה שהיא עבירה אתית חמורה. היה חבר כנסת באחת התקופות שהחליט שהואיל והוא נבחר לכנסת הוא ברחוב בן יהודה בירושלים מחנה את המכונית באמצע הכביש והולך למשרד שלו. זו הייתה עבירה אתית חמורה. </w:t>
      </w:r>
    </w:p>
    <w:p w14:paraId="7CA9761E" w14:textId="77777777" w:rsidR="00A325F7" w:rsidRPr="00A325F7" w:rsidRDefault="00A325F7" w:rsidP="00A325F7">
      <w:pPr>
        <w:bidi/>
        <w:rPr>
          <w:rFonts w:cs="David" w:hint="cs"/>
          <w:rtl/>
        </w:rPr>
      </w:pPr>
    </w:p>
    <w:p w14:paraId="0C254E91"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0E43D949" w14:textId="77777777" w:rsidR="00A325F7" w:rsidRPr="00A325F7" w:rsidRDefault="00A325F7" w:rsidP="00A325F7">
      <w:pPr>
        <w:bidi/>
        <w:rPr>
          <w:rFonts w:cs="David" w:hint="cs"/>
          <w:rtl/>
        </w:rPr>
      </w:pPr>
    </w:p>
    <w:p w14:paraId="5BF3795E" w14:textId="77777777" w:rsidR="00A325F7" w:rsidRPr="00A325F7" w:rsidRDefault="00A325F7" w:rsidP="00A325F7">
      <w:pPr>
        <w:bidi/>
        <w:rPr>
          <w:rFonts w:cs="David" w:hint="cs"/>
          <w:rtl/>
        </w:rPr>
      </w:pPr>
      <w:r w:rsidRPr="00A325F7">
        <w:rPr>
          <w:rFonts w:cs="David" w:hint="cs"/>
          <w:rtl/>
        </w:rPr>
        <w:tab/>
        <w:t xml:space="preserve"> זה בדיוק מה שוועדת האתיקה תעשה. היא תגיד שיש עבירת חניה שצריך לדון בה ויש עבירת חניה שלא צריך לדון בה. לבסוף אני רוצה להגיד משהו על סיכון כפול. </w:t>
      </w:r>
    </w:p>
    <w:p w14:paraId="2683FFAA" w14:textId="77777777" w:rsidR="00A325F7" w:rsidRPr="00A325F7" w:rsidRDefault="00A325F7" w:rsidP="00A325F7">
      <w:pPr>
        <w:bidi/>
        <w:rPr>
          <w:rFonts w:cs="David" w:hint="cs"/>
          <w:rtl/>
        </w:rPr>
      </w:pPr>
    </w:p>
    <w:p w14:paraId="30F3E18B" w14:textId="77777777" w:rsidR="00A325F7" w:rsidRPr="00A325F7" w:rsidRDefault="00A325F7" w:rsidP="00A325F7">
      <w:pPr>
        <w:bidi/>
        <w:rPr>
          <w:rFonts w:cs="David" w:hint="cs"/>
          <w:rtl/>
        </w:rPr>
      </w:pPr>
      <w:r w:rsidRPr="00A325F7">
        <w:rPr>
          <w:rFonts w:cs="David" w:hint="cs"/>
          <w:u w:val="single"/>
          <w:rtl/>
        </w:rPr>
        <w:t>מיכאל איתן:</w:t>
      </w:r>
    </w:p>
    <w:p w14:paraId="17206199" w14:textId="77777777" w:rsidR="00A325F7" w:rsidRPr="00A325F7" w:rsidRDefault="00A325F7" w:rsidP="00A325F7">
      <w:pPr>
        <w:bidi/>
        <w:rPr>
          <w:rFonts w:cs="David" w:hint="cs"/>
          <w:rtl/>
        </w:rPr>
      </w:pPr>
    </w:p>
    <w:p w14:paraId="504CE4BA" w14:textId="77777777" w:rsidR="00A325F7" w:rsidRPr="00A325F7" w:rsidRDefault="00A325F7" w:rsidP="00A325F7">
      <w:pPr>
        <w:bidi/>
        <w:rPr>
          <w:rFonts w:cs="David" w:hint="cs"/>
          <w:rtl/>
        </w:rPr>
      </w:pPr>
      <w:r w:rsidRPr="00A325F7">
        <w:rPr>
          <w:rFonts w:cs="David" w:hint="cs"/>
          <w:rtl/>
        </w:rPr>
        <w:tab/>
        <w:t>סליחה, שאלה קצרה. אתה מכיר ויודע יפה מאוד שלפעמים אזרחות טובה כוללת בחובה גם הפרת חוק מינורי על מנת לבטא את חופש הביטוי. למשל השתתפות בהפגנות. מדוע חבר הכנסת יהיה במצב פחות מאשר אותו אזרח שיושב במחאה דמוקרטית על דבר שכואב לו מצפונית?</w:t>
      </w:r>
    </w:p>
    <w:p w14:paraId="30EF8B9D" w14:textId="77777777" w:rsidR="00A325F7" w:rsidRPr="00A325F7" w:rsidRDefault="00A325F7" w:rsidP="00A325F7">
      <w:pPr>
        <w:bidi/>
        <w:rPr>
          <w:rFonts w:cs="David" w:hint="cs"/>
          <w:rtl/>
        </w:rPr>
      </w:pPr>
    </w:p>
    <w:p w14:paraId="70CBC9EB"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550E2BF0" w14:textId="77777777" w:rsidR="00A325F7" w:rsidRPr="00A325F7" w:rsidRDefault="00A325F7" w:rsidP="00A325F7">
      <w:pPr>
        <w:bidi/>
        <w:rPr>
          <w:rFonts w:cs="David" w:hint="cs"/>
          <w:rtl/>
        </w:rPr>
      </w:pPr>
    </w:p>
    <w:p w14:paraId="1BB881DD" w14:textId="77777777" w:rsidR="00A325F7" w:rsidRPr="00A325F7" w:rsidRDefault="00A325F7" w:rsidP="00A325F7">
      <w:pPr>
        <w:bidi/>
        <w:rPr>
          <w:rFonts w:cs="David" w:hint="cs"/>
          <w:rtl/>
        </w:rPr>
      </w:pPr>
      <w:r w:rsidRPr="00A325F7">
        <w:rPr>
          <w:rFonts w:cs="David" w:hint="cs"/>
          <w:rtl/>
        </w:rPr>
        <w:tab/>
        <w:t xml:space="preserve"> אנחנו אומרים לאזרחים, אתם חייבים לשמור על החוק. אתם רוצים להשתמש באיזשהו רעיון של אי ציות אזרחי אז אתם עושים משהו שאסור לכם אבל בבוא יומכם בבית המשפט תוכל להגיד שזה היה מעשה של אי ציות אזרחי ובית המשפט יתחשב בזה או לא יתחשב בזה. כלומר גם לאזרחים אנחנו אומרים: הנורמה היא שמירה על החוק. אתה רוצה לעשות איזשהו מעשה שכלול בו אלמנט בלתי חוקי מינורי? יבואו אתך חשבון כי עברת על החוק. בחשבון אולי יביאו בחשבון את העובדה שזה היה מינורי, את העובדה שזה היה בנפשך, את העובדה שזה היה הפגנתי. את העובדה שאתה רוצה בשלטון החוק. יביאו את זה בחשבון. אבל אתה שומע מהמחוקק ואתה שומע - - - </w:t>
      </w:r>
    </w:p>
    <w:p w14:paraId="105AAF70" w14:textId="77777777" w:rsidR="00A325F7" w:rsidRPr="00A325F7" w:rsidRDefault="00A325F7" w:rsidP="00A325F7">
      <w:pPr>
        <w:bidi/>
        <w:rPr>
          <w:rFonts w:cs="David" w:hint="cs"/>
          <w:rtl/>
        </w:rPr>
      </w:pPr>
    </w:p>
    <w:p w14:paraId="02091F5A" w14:textId="77777777" w:rsidR="00A325F7" w:rsidRPr="00A325F7" w:rsidRDefault="00A325F7" w:rsidP="00A325F7">
      <w:pPr>
        <w:bidi/>
        <w:rPr>
          <w:rFonts w:cs="David" w:hint="cs"/>
          <w:rtl/>
        </w:rPr>
      </w:pPr>
      <w:r w:rsidRPr="00A325F7">
        <w:rPr>
          <w:rFonts w:cs="David" w:hint="cs"/>
          <w:u w:val="single"/>
          <w:rtl/>
        </w:rPr>
        <w:t>מיכאל איתן:</w:t>
      </w:r>
    </w:p>
    <w:p w14:paraId="330473FF" w14:textId="77777777" w:rsidR="00A325F7" w:rsidRPr="00A325F7" w:rsidRDefault="00A325F7" w:rsidP="00A325F7">
      <w:pPr>
        <w:bidi/>
        <w:rPr>
          <w:rFonts w:cs="David" w:hint="cs"/>
          <w:rtl/>
        </w:rPr>
      </w:pPr>
    </w:p>
    <w:p w14:paraId="4CE2CF3C" w14:textId="77777777" w:rsidR="00A325F7" w:rsidRPr="00A325F7" w:rsidRDefault="00A325F7" w:rsidP="00A325F7">
      <w:pPr>
        <w:bidi/>
        <w:rPr>
          <w:rFonts w:cs="David" w:hint="cs"/>
          <w:rtl/>
        </w:rPr>
      </w:pPr>
      <w:r w:rsidRPr="00A325F7">
        <w:rPr>
          <w:rFonts w:cs="David" w:hint="cs"/>
          <w:rtl/>
        </w:rPr>
        <w:tab/>
        <w:t xml:space="preserve"> זה סירוס של חברי הכנסת.</w:t>
      </w:r>
    </w:p>
    <w:p w14:paraId="34351A39" w14:textId="77777777" w:rsidR="00A325F7" w:rsidRPr="00A325F7" w:rsidRDefault="00A325F7" w:rsidP="00A325F7">
      <w:pPr>
        <w:bidi/>
        <w:rPr>
          <w:rFonts w:cs="David" w:hint="cs"/>
          <w:rtl/>
        </w:rPr>
      </w:pPr>
    </w:p>
    <w:p w14:paraId="743BC5FC"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427471D" w14:textId="77777777" w:rsidR="00A325F7" w:rsidRPr="00A325F7" w:rsidRDefault="00A325F7" w:rsidP="00A325F7">
      <w:pPr>
        <w:bidi/>
        <w:rPr>
          <w:rFonts w:cs="David" w:hint="cs"/>
          <w:rtl/>
        </w:rPr>
      </w:pPr>
    </w:p>
    <w:p w14:paraId="61DFF308" w14:textId="77777777" w:rsidR="00A325F7" w:rsidRPr="00A325F7" w:rsidRDefault="00A325F7" w:rsidP="00A325F7">
      <w:pPr>
        <w:bidi/>
        <w:rPr>
          <w:rFonts w:cs="David" w:hint="cs"/>
          <w:rtl/>
        </w:rPr>
      </w:pPr>
      <w:r w:rsidRPr="00A325F7">
        <w:rPr>
          <w:rFonts w:cs="David" w:hint="cs"/>
          <w:rtl/>
        </w:rPr>
        <w:tab/>
        <w:t xml:space="preserve"> אותו דבר אתה אומר לחברי הכנסת. בבואה של ועדת האתיקה לדון בהתנהגות שהייתה איזה מין אי ציות אזרחי של חבר כנסת, היא תביא את זה בחשבון על פי שיקול דעתה, על פי מדיניותה. </w:t>
      </w:r>
    </w:p>
    <w:p w14:paraId="677B6F64" w14:textId="77777777" w:rsidR="00A325F7" w:rsidRPr="00A325F7" w:rsidRDefault="00A325F7" w:rsidP="00A325F7">
      <w:pPr>
        <w:bidi/>
        <w:rPr>
          <w:rFonts w:cs="David" w:hint="cs"/>
          <w:rtl/>
        </w:rPr>
      </w:pPr>
    </w:p>
    <w:p w14:paraId="056D4857" w14:textId="77777777" w:rsidR="00A325F7" w:rsidRPr="00A325F7" w:rsidRDefault="00A325F7" w:rsidP="00A325F7">
      <w:pPr>
        <w:bidi/>
        <w:rPr>
          <w:rFonts w:cs="David" w:hint="cs"/>
          <w:rtl/>
        </w:rPr>
      </w:pPr>
    </w:p>
    <w:p w14:paraId="4C7CF27E"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706FB126" w14:textId="77777777" w:rsidR="00A325F7" w:rsidRPr="00A325F7" w:rsidRDefault="00A325F7" w:rsidP="00A325F7">
      <w:pPr>
        <w:pStyle w:val="Heading5"/>
        <w:jc w:val="left"/>
        <w:rPr>
          <w:rFonts w:hint="cs"/>
          <w:rtl/>
        </w:rPr>
      </w:pPr>
    </w:p>
    <w:p w14:paraId="07EBF5CB" w14:textId="77777777" w:rsidR="00A325F7" w:rsidRPr="00A325F7" w:rsidRDefault="00A325F7" w:rsidP="00A325F7">
      <w:pPr>
        <w:bidi/>
        <w:rPr>
          <w:rFonts w:cs="David" w:hint="cs"/>
          <w:rtl/>
        </w:rPr>
      </w:pPr>
      <w:r w:rsidRPr="00A325F7">
        <w:rPr>
          <w:rFonts w:cs="David" w:hint="cs"/>
          <w:rtl/>
        </w:rPr>
        <w:tab/>
        <w:t xml:space="preserve"> זה לא אתי, זה לא חלופה לבית משפט.</w:t>
      </w:r>
    </w:p>
    <w:p w14:paraId="0241314F" w14:textId="77777777" w:rsidR="00A325F7" w:rsidRPr="00A325F7" w:rsidRDefault="00A325F7" w:rsidP="00A325F7">
      <w:pPr>
        <w:bidi/>
        <w:rPr>
          <w:rFonts w:cs="David" w:hint="cs"/>
          <w:rtl/>
        </w:rPr>
      </w:pPr>
    </w:p>
    <w:p w14:paraId="1A0D5EE5"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0DFE3DB4" w14:textId="77777777" w:rsidR="00A325F7" w:rsidRPr="00A325F7" w:rsidRDefault="00A325F7" w:rsidP="00A325F7">
      <w:pPr>
        <w:bidi/>
        <w:rPr>
          <w:rFonts w:cs="David" w:hint="cs"/>
          <w:rtl/>
        </w:rPr>
      </w:pPr>
    </w:p>
    <w:p w14:paraId="6D91E9F2" w14:textId="77777777" w:rsidR="00A325F7" w:rsidRPr="00A325F7" w:rsidRDefault="00A325F7" w:rsidP="00A325F7">
      <w:pPr>
        <w:bidi/>
        <w:rPr>
          <w:rFonts w:cs="David" w:hint="cs"/>
          <w:rtl/>
        </w:rPr>
      </w:pPr>
      <w:r w:rsidRPr="00A325F7">
        <w:rPr>
          <w:rFonts w:cs="David" w:hint="cs"/>
          <w:rtl/>
        </w:rPr>
        <w:tab/>
        <w:t xml:space="preserve"> אנחנו לא יכולים להגיד לחברי הכנסת, מותר לכם להפר את החוק כשאתם חושבים שיש פה נסיבות שמצדיקות אי ציות אזרחי. אי אפשר.</w:t>
      </w:r>
    </w:p>
    <w:p w14:paraId="11C8D4AA" w14:textId="77777777" w:rsidR="00A325F7" w:rsidRPr="00A325F7" w:rsidRDefault="00A325F7" w:rsidP="00A325F7">
      <w:pPr>
        <w:bidi/>
        <w:rPr>
          <w:rFonts w:cs="David" w:hint="cs"/>
          <w:rtl/>
        </w:rPr>
      </w:pPr>
    </w:p>
    <w:p w14:paraId="60933906" w14:textId="77777777" w:rsidR="00A325F7" w:rsidRPr="00A325F7" w:rsidRDefault="00A325F7" w:rsidP="00A325F7">
      <w:pPr>
        <w:bidi/>
        <w:rPr>
          <w:rFonts w:cs="David" w:hint="cs"/>
          <w:rtl/>
        </w:rPr>
      </w:pPr>
      <w:r w:rsidRPr="00A325F7">
        <w:rPr>
          <w:rFonts w:cs="David" w:hint="cs"/>
          <w:u w:val="single"/>
          <w:rtl/>
        </w:rPr>
        <w:t>חיים אורון:</w:t>
      </w:r>
    </w:p>
    <w:p w14:paraId="0AFF8F06" w14:textId="77777777" w:rsidR="00A325F7" w:rsidRPr="00A325F7" w:rsidRDefault="00A325F7" w:rsidP="00A325F7">
      <w:pPr>
        <w:bidi/>
        <w:rPr>
          <w:rFonts w:cs="David" w:hint="cs"/>
          <w:rtl/>
        </w:rPr>
      </w:pPr>
    </w:p>
    <w:p w14:paraId="091E859E" w14:textId="77777777" w:rsidR="00A325F7" w:rsidRPr="00A325F7" w:rsidRDefault="00A325F7" w:rsidP="00A325F7">
      <w:pPr>
        <w:bidi/>
        <w:rPr>
          <w:rFonts w:cs="David" w:hint="cs"/>
          <w:rtl/>
        </w:rPr>
      </w:pPr>
      <w:r w:rsidRPr="00A325F7">
        <w:rPr>
          <w:rFonts w:cs="David" w:hint="cs"/>
          <w:rtl/>
        </w:rPr>
        <w:tab/>
        <w:t xml:space="preserve">אבל אפשר להוסיף: שאינה הולמת. למה אתה רוצה להכניס את זה לפינה של הפרת דינים. אם התיישבת באמצע בן יהודה בהפגנה ואני חושב שהתפרעת - - -  לוועדת האתיקה על התנהגות שאינה הולמת. זה מספיק חזק ולא על הסעיף שזה עברה חוקית ואז יש לי שאלה. עכשיו אני מדבר איתך כמי שיושב בוועדת האתיקה. מה עושה היועץ המשפטי? אבל היועץ המשפטי סגר את כל התיקים. אז מה אני עושה? אני פותח אותם מחדש? אשאיר את זה בהתנהגות שאינה הולמת. התנהגות שאינה הולמת מכילה את כל הדוגמאות שאמרת. האלמנט החינוכי קיים בערכים. הניסיון להתעקש שהם יופיעו פה אינו מובן לי. היות ואין לי החשדות של מיקי אני מודה שלא מובן לי למה זה צריך להיות פה. הפרת דינים זה לבטח המקרה הקיצוני של אי הולמת. אי הולמת זה לא הפרת דינים, זה דברים אחרים שלבטח זה כלול בתוכו. </w:t>
      </w:r>
    </w:p>
    <w:p w14:paraId="72F8A6DB" w14:textId="77777777" w:rsidR="00A325F7" w:rsidRPr="00A325F7" w:rsidRDefault="00A325F7" w:rsidP="00A325F7">
      <w:pPr>
        <w:bidi/>
        <w:rPr>
          <w:rFonts w:cs="David" w:hint="cs"/>
          <w:rtl/>
        </w:rPr>
      </w:pPr>
    </w:p>
    <w:p w14:paraId="4826230F"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7A1BC7E5" w14:textId="77777777" w:rsidR="00A325F7" w:rsidRPr="00A325F7" w:rsidRDefault="00A325F7" w:rsidP="00A325F7">
      <w:pPr>
        <w:bidi/>
        <w:rPr>
          <w:rFonts w:cs="David" w:hint="cs"/>
          <w:rtl/>
        </w:rPr>
      </w:pPr>
    </w:p>
    <w:p w14:paraId="16D0870B" w14:textId="77777777" w:rsidR="00A325F7" w:rsidRPr="00A325F7" w:rsidRDefault="00A325F7" w:rsidP="00A325F7">
      <w:pPr>
        <w:bidi/>
        <w:rPr>
          <w:rFonts w:cs="David" w:hint="cs"/>
          <w:rtl/>
        </w:rPr>
      </w:pPr>
      <w:r w:rsidRPr="00A325F7">
        <w:rPr>
          <w:rFonts w:cs="David" w:hint="cs"/>
          <w:rtl/>
        </w:rPr>
        <w:tab/>
        <w:t xml:space="preserve">אתה צריך קודם כל לחשוב על השאלה הכללית של סיכון כפול. סיכון כפול זה עיקרון מוסרי ומשפטי נכון שלא שופטים אדם על אותה עבירה באותו אישום פעמיים. אם עשית משהו לא באים אליך בשם אותו חוק שעברת עליו פעמיים. אבל אנחנו לא באים פעמיים בשם אותה נורמה. אנחנו באים פעמיים בשם נורמות שונות. פעם אנחנו באים בשם החוק של המדינה ופעם בשם ההתנהגות הראויה של אדם בתור חבר כנסת. פעם בתור אזרח, פעם בתור חבר כנסת. הדעת נותנת שלא יבואו פעמיים. </w:t>
      </w:r>
    </w:p>
    <w:p w14:paraId="58D9655F" w14:textId="77777777" w:rsidR="00A325F7" w:rsidRPr="00A325F7" w:rsidRDefault="00A325F7" w:rsidP="00A325F7">
      <w:pPr>
        <w:bidi/>
        <w:rPr>
          <w:rFonts w:cs="David" w:hint="cs"/>
          <w:rtl/>
        </w:rPr>
      </w:pPr>
      <w:r w:rsidRPr="00A325F7">
        <w:rPr>
          <w:rFonts w:cs="David" w:hint="cs"/>
          <w:u w:val="single"/>
          <w:rtl/>
        </w:rPr>
        <w:t>ראובן ריבלין:</w:t>
      </w:r>
    </w:p>
    <w:p w14:paraId="2712C614" w14:textId="77777777" w:rsidR="00A325F7" w:rsidRPr="00A325F7" w:rsidRDefault="00A325F7" w:rsidP="00A325F7">
      <w:pPr>
        <w:bidi/>
        <w:rPr>
          <w:rFonts w:cs="David" w:hint="cs"/>
          <w:rtl/>
        </w:rPr>
      </w:pPr>
    </w:p>
    <w:p w14:paraId="1645BB92" w14:textId="77777777" w:rsidR="00A325F7" w:rsidRPr="00A325F7" w:rsidRDefault="00A325F7" w:rsidP="00A325F7">
      <w:pPr>
        <w:bidi/>
        <w:rPr>
          <w:rFonts w:cs="David" w:hint="cs"/>
          <w:rtl/>
        </w:rPr>
      </w:pPr>
      <w:r w:rsidRPr="00A325F7">
        <w:rPr>
          <w:rFonts w:cs="David" w:hint="cs"/>
          <w:rtl/>
        </w:rPr>
        <w:tab/>
        <w:t xml:space="preserve"> אין פה שאלה של סיכון כפול. </w:t>
      </w:r>
    </w:p>
    <w:p w14:paraId="0C397C66" w14:textId="77777777" w:rsidR="00A325F7" w:rsidRPr="00A325F7" w:rsidRDefault="00A325F7" w:rsidP="00A325F7">
      <w:pPr>
        <w:bidi/>
        <w:rPr>
          <w:rFonts w:cs="David" w:hint="cs"/>
          <w:rtl/>
        </w:rPr>
      </w:pPr>
    </w:p>
    <w:p w14:paraId="14661CEA"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2C6FF7E7" w14:textId="77777777" w:rsidR="00A325F7" w:rsidRPr="00A325F7" w:rsidRDefault="00A325F7" w:rsidP="00A325F7">
      <w:pPr>
        <w:bidi/>
        <w:rPr>
          <w:rFonts w:cs="David" w:hint="cs"/>
          <w:rtl/>
        </w:rPr>
      </w:pPr>
    </w:p>
    <w:p w14:paraId="5E8629EA" w14:textId="77777777" w:rsidR="00A325F7" w:rsidRPr="00A325F7" w:rsidRDefault="00A325F7" w:rsidP="00A325F7">
      <w:pPr>
        <w:bidi/>
        <w:rPr>
          <w:rFonts w:cs="David" w:hint="cs"/>
          <w:rtl/>
        </w:rPr>
      </w:pPr>
      <w:r w:rsidRPr="00A325F7">
        <w:rPr>
          <w:rFonts w:cs="David" w:hint="cs"/>
          <w:rtl/>
        </w:rPr>
        <w:tab/>
        <w:t xml:space="preserve"> למשל היועץ המשפטי לממשלה אמר לנו שבמקרים רבים הוא ממש מחכה לזה שהכנסת תעשה משהו בהליכים האתיים לוועדת האתיקה ואז הוא זז מן העניין. </w:t>
      </w:r>
    </w:p>
    <w:p w14:paraId="5C02DD68" w14:textId="77777777" w:rsidR="00A325F7" w:rsidRPr="00A325F7" w:rsidRDefault="00A325F7" w:rsidP="00A325F7">
      <w:pPr>
        <w:bidi/>
        <w:rPr>
          <w:rFonts w:cs="David" w:hint="cs"/>
          <w:rtl/>
        </w:rPr>
      </w:pPr>
    </w:p>
    <w:p w14:paraId="74F4D218" w14:textId="77777777" w:rsidR="00A325F7" w:rsidRPr="00A325F7" w:rsidRDefault="00A325F7" w:rsidP="00A325F7">
      <w:pPr>
        <w:bidi/>
        <w:rPr>
          <w:rFonts w:cs="David" w:hint="cs"/>
          <w:rtl/>
        </w:rPr>
      </w:pPr>
      <w:r w:rsidRPr="00A325F7">
        <w:rPr>
          <w:rFonts w:cs="David" w:hint="cs"/>
          <w:u w:val="single"/>
          <w:rtl/>
        </w:rPr>
        <w:t xml:space="preserve">יוסי </w:t>
      </w:r>
      <w:proofErr w:type="spellStart"/>
      <w:r w:rsidRPr="00A325F7">
        <w:rPr>
          <w:rFonts w:cs="David" w:hint="cs"/>
          <w:u w:val="single"/>
          <w:rtl/>
        </w:rPr>
        <w:t>אדלשטיין</w:t>
      </w:r>
      <w:proofErr w:type="spellEnd"/>
      <w:r w:rsidRPr="00A325F7">
        <w:rPr>
          <w:rFonts w:cs="David" w:hint="cs"/>
          <w:u w:val="single"/>
          <w:rtl/>
        </w:rPr>
        <w:t>:</w:t>
      </w:r>
    </w:p>
    <w:p w14:paraId="6F2CD176" w14:textId="77777777" w:rsidR="00A325F7" w:rsidRPr="00A325F7" w:rsidRDefault="00A325F7" w:rsidP="00A325F7">
      <w:pPr>
        <w:bidi/>
        <w:rPr>
          <w:rFonts w:cs="David" w:hint="cs"/>
          <w:rtl/>
        </w:rPr>
      </w:pPr>
    </w:p>
    <w:p w14:paraId="256C87B1" w14:textId="77777777" w:rsidR="00A325F7" w:rsidRPr="00A325F7" w:rsidRDefault="00A325F7" w:rsidP="00A325F7">
      <w:pPr>
        <w:bidi/>
        <w:rPr>
          <w:rFonts w:cs="David" w:hint="cs"/>
          <w:rtl/>
        </w:rPr>
      </w:pPr>
      <w:r w:rsidRPr="00A325F7">
        <w:rPr>
          <w:rFonts w:cs="David" w:hint="cs"/>
          <w:rtl/>
        </w:rPr>
        <w:tab/>
        <w:t>הפרקטיקה לא הייתה כזאת.</w:t>
      </w:r>
    </w:p>
    <w:p w14:paraId="4F9E5376" w14:textId="77777777" w:rsidR="00A325F7" w:rsidRPr="00A325F7" w:rsidRDefault="00A325F7" w:rsidP="00A325F7">
      <w:pPr>
        <w:bidi/>
        <w:rPr>
          <w:rFonts w:cs="David" w:hint="cs"/>
          <w:rtl/>
        </w:rPr>
      </w:pPr>
    </w:p>
    <w:p w14:paraId="07F4BE9F" w14:textId="77777777" w:rsidR="00A325F7" w:rsidRPr="00A325F7" w:rsidRDefault="00A325F7" w:rsidP="00A325F7">
      <w:pPr>
        <w:bidi/>
        <w:rPr>
          <w:rFonts w:cs="David" w:hint="cs"/>
          <w:rtl/>
        </w:rPr>
      </w:pPr>
      <w:r w:rsidRPr="00A325F7">
        <w:rPr>
          <w:rFonts w:cs="David" w:hint="cs"/>
          <w:u w:val="single"/>
          <w:rtl/>
        </w:rPr>
        <w:t>מיכאל איתן:</w:t>
      </w:r>
    </w:p>
    <w:p w14:paraId="53418AB0" w14:textId="77777777" w:rsidR="00A325F7" w:rsidRPr="00A325F7" w:rsidRDefault="00A325F7" w:rsidP="00A325F7">
      <w:pPr>
        <w:bidi/>
        <w:rPr>
          <w:rFonts w:cs="David" w:hint="cs"/>
          <w:rtl/>
        </w:rPr>
      </w:pPr>
    </w:p>
    <w:p w14:paraId="1472733B" w14:textId="77777777" w:rsidR="00A325F7" w:rsidRPr="00A325F7" w:rsidRDefault="00A325F7" w:rsidP="00A325F7">
      <w:pPr>
        <w:bidi/>
        <w:rPr>
          <w:rFonts w:cs="David" w:hint="cs"/>
          <w:rtl/>
        </w:rPr>
      </w:pPr>
      <w:r w:rsidRPr="00A325F7">
        <w:rPr>
          <w:rFonts w:cs="David" w:hint="cs"/>
          <w:rtl/>
        </w:rPr>
        <w:tab/>
        <w:t xml:space="preserve"> הוא רק הבטיח.  </w:t>
      </w:r>
    </w:p>
    <w:p w14:paraId="05BB6A7D" w14:textId="77777777" w:rsidR="00A325F7" w:rsidRPr="00A325F7" w:rsidRDefault="00A325F7" w:rsidP="00A325F7">
      <w:pPr>
        <w:bidi/>
        <w:rPr>
          <w:rFonts w:cs="David" w:hint="cs"/>
          <w:rtl/>
        </w:rPr>
      </w:pPr>
    </w:p>
    <w:p w14:paraId="01F0FEE7"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156F8DF5" w14:textId="77777777" w:rsidR="00A325F7" w:rsidRPr="00A325F7" w:rsidRDefault="00A325F7" w:rsidP="00A325F7">
      <w:pPr>
        <w:bidi/>
        <w:rPr>
          <w:rFonts w:cs="David" w:hint="cs"/>
          <w:rtl/>
        </w:rPr>
      </w:pPr>
    </w:p>
    <w:p w14:paraId="73A59FA8" w14:textId="77777777" w:rsidR="00A325F7" w:rsidRPr="00A325F7" w:rsidRDefault="00A325F7" w:rsidP="00A325F7">
      <w:pPr>
        <w:bidi/>
        <w:rPr>
          <w:rFonts w:cs="David" w:hint="cs"/>
          <w:rtl/>
        </w:rPr>
      </w:pPr>
      <w:r w:rsidRPr="00A325F7">
        <w:rPr>
          <w:rFonts w:cs="David" w:hint="cs"/>
          <w:rtl/>
        </w:rPr>
        <w:tab/>
        <w:t xml:space="preserve"> ברמת ההצהרות שלו זה מה שהוא אמר וזאת הצהרה שמוצאת חן בעיני. אם תטפלו בזה ברמת האתיקה אני לא אתעסק בזה ברמה הפלילית. אותו דבר בכיוון הפוך, אם יתעסקו בזה ברמה הפלילית והמסר לציבור ניתן בצורה מספקת מהכיוון של העיסוק הפלילי, אם בית המשפט בין השאר דיבר על כך שזה חברי כנסת ומה קורה כשחבר כנסת עושה את זה </w:t>
      </w:r>
      <w:r w:rsidRPr="00A325F7">
        <w:rPr>
          <w:rFonts w:cs="David"/>
          <w:rtl/>
        </w:rPr>
        <w:t>–</w:t>
      </w:r>
      <w:r w:rsidRPr="00A325F7">
        <w:rPr>
          <w:rFonts w:cs="David" w:hint="cs"/>
          <w:rtl/>
        </w:rPr>
        <w:t xml:space="preserve"> אז המסר כבר ניתן ואין צורך בדיון נוסף בועדת האתיקה. ועדת האתיקה תשקול במקרה כזה אם היא צריכה להיכנס לתמונה. מותר לה כי היא עכשיו מדברת על חברי כנסת, לא על אזרח. אבל אם בית המשפט כבר עשה מספיק גם בקשר לרעיון של חבר כנסת שמתנהג כך </w:t>
      </w:r>
      <w:r w:rsidRPr="00A325F7">
        <w:rPr>
          <w:rFonts w:cs="David"/>
          <w:rtl/>
        </w:rPr>
        <w:t>–</w:t>
      </w:r>
      <w:r w:rsidRPr="00A325F7">
        <w:rPr>
          <w:rFonts w:cs="David" w:hint="cs"/>
          <w:rtl/>
        </w:rPr>
        <w:t xml:space="preserve"> היא תגיד את זה. לכן אין פה סכנות ממשיות של סיכון כפול כי אלו שתי מערכות שונות שמטפלים בהם בצורות שונות. </w:t>
      </w:r>
    </w:p>
    <w:p w14:paraId="33EAF4F5" w14:textId="77777777" w:rsidR="00A325F7" w:rsidRPr="00A325F7" w:rsidRDefault="00A325F7" w:rsidP="00A325F7">
      <w:pPr>
        <w:bidi/>
        <w:rPr>
          <w:rFonts w:cs="David" w:hint="cs"/>
          <w:rtl/>
        </w:rPr>
      </w:pPr>
    </w:p>
    <w:p w14:paraId="57C41778" w14:textId="77777777" w:rsidR="00A325F7" w:rsidRPr="00A325F7" w:rsidRDefault="00A325F7" w:rsidP="00A325F7">
      <w:pPr>
        <w:bidi/>
        <w:rPr>
          <w:rFonts w:cs="David" w:hint="cs"/>
          <w:rtl/>
        </w:rPr>
      </w:pPr>
      <w:proofErr w:type="spellStart"/>
      <w:r w:rsidRPr="00A325F7">
        <w:rPr>
          <w:rFonts w:cs="David" w:hint="cs"/>
          <w:u w:val="single"/>
          <w:rtl/>
        </w:rPr>
        <w:t>ד</w:t>
      </w:r>
      <w:r w:rsidRPr="00A325F7">
        <w:rPr>
          <w:rFonts w:cs="David"/>
          <w:u w:val="single"/>
          <w:rtl/>
        </w:rPr>
        <w:t>”</w:t>
      </w:r>
      <w:r w:rsidRPr="00A325F7">
        <w:rPr>
          <w:rFonts w:cs="David" w:hint="cs"/>
          <w:u w:val="single"/>
          <w:rtl/>
        </w:rPr>
        <w:t>ר</w:t>
      </w:r>
      <w:proofErr w:type="spellEnd"/>
      <w:r w:rsidRPr="00A325F7">
        <w:rPr>
          <w:rFonts w:cs="David" w:hint="cs"/>
          <w:u w:val="single"/>
          <w:rtl/>
        </w:rPr>
        <w:t xml:space="preserve"> </w:t>
      </w:r>
      <w:proofErr w:type="spellStart"/>
      <w:r w:rsidRPr="00A325F7">
        <w:rPr>
          <w:rFonts w:cs="David" w:hint="cs"/>
          <w:u w:val="single"/>
          <w:rtl/>
        </w:rPr>
        <w:t>סוזי</w:t>
      </w:r>
      <w:proofErr w:type="spellEnd"/>
      <w:r w:rsidRPr="00A325F7">
        <w:rPr>
          <w:rFonts w:cs="David" w:hint="cs"/>
          <w:u w:val="single"/>
          <w:rtl/>
        </w:rPr>
        <w:t xml:space="preserve"> נבות:</w:t>
      </w:r>
    </w:p>
    <w:p w14:paraId="18C546D7" w14:textId="77777777" w:rsidR="00A325F7" w:rsidRPr="00A325F7" w:rsidRDefault="00A325F7" w:rsidP="00A325F7">
      <w:pPr>
        <w:bidi/>
        <w:rPr>
          <w:rFonts w:cs="David" w:hint="cs"/>
          <w:rtl/>
        </w:rPr>
      </w:pPr>
    </w:p>
    <w:p w14:paraId="633B5D53" w14:textId="77777777" w:rsidR="00A325F7" w:rsidRPr="00A325F7" w:rsidRDefault="00A325F7" w:rsidP="00A325F7">
      <w:pPr>
        <w:pStyle w:val="Heading5"/>
        <w:jc w:val="left"/>
        <w:rPr>
          <w:rFonts w:hint="cs"/>
          <w:rtl/>
        </w:rPr>
      </w:pPr>
      <w:r w:rsidRPr="00A325F7">
        <w:rPr>
          <w:rFonts w:hint="cs"/>
          <w:rtl/>
        </w:rPr>
        <w:tab/>
        <w:t xml:space="preserve">החובה של חבר הכנסת לקיים את דיני המדינה  קבע אותה בית המשפט. היא קבועה בפסיקה לא פעם ולא פעמיים. אנחנו חשבנו שראוי שהכנסת תאמר. לא להשאיר את זה לבית המשפט אלא ראוי שתהיה זו הכנסת שתקבע את זה במסגרת כללי האתיקה. אנחנו הכנסת קובעים את העיקרון הכללי שחובה על חבר כנסת להקפיד לקיים את דיני המדינה בניגוד למה שאמרו בחוק יסוד הכנסת בנוגע להצהרת האמונים. </w:t>
      </w:r>
    </w:p>
    <w:p w14:paraId="77783455" w14:textId="77777777" w:rsidR="00A325F7" w:rsidRPr="00A325F7" w:rsidRDefault="00A325F7" w:rsidP="00A325F7">
      <w:pPr>
        <w:pStyle w:val="Heading5"/>
        <w:jc w:val="left"/>
        <w:rPr>
          <w:rFonts w:hint="cs"/>
          <w:rtl/>
        </w:rPr>
      </w:pPr>
    </w:p>
    <w:p w14:paraId="597C9265" w14:textId="77777777" w:rsidR="00A325F7" w:rsidRPr="00A325F7" w:rsidRDefault="00A325F7" w:rsidP="00A325F7">
      <w:pPr>
        <w:pStyle w:val="Heading5"/>
        <w:ind w:firstLine="567"/>
        <w:jc w:val="left"/>
        <w:rPr>
          <w:rFonts w:hint="cs"/>
          <w:rtl/>
        </w:rPr>
      </w:pPr>
      <w:r w:rsidRPr="00A325F7">
        <w:rPr>
          <w:rFonts w:hint="cs"/>
          <w:rtl/>
        </w:rPr>
        <w:t xml:space="preserve"> דבר שני מדובר בקביעה שהיא לא קביעה מוחלטת. זו לא עבירה מוחלטת. כל אימת שחבר כנסת אינו מקפיד על החוק זה אוטומטית עבירה אתית. ממש לא. כל מקרה ונסיבותיו. דוגמא היפותטית, אם חבר כנסת יעלה על דוכן הנואמים וייגלה שם סוד מדינה והוא יגלה את זה מתוך אמונה שהוא חושב שבכך הוא ממלא את תפקידו כנבחר ציבור וכמייצג את הציבור שלו. עדיין 114 לחוק העונשין זו עבירה פלילית ויכול להיות שזה יעמוד לדין על כך. לדעתי לא יעלה על הדעת שוועדת האתיקה, למרות שהוא עבר על חוקי המדינה, תעמיד אותו לדין פלילי על מעשה מהסוג הזה. אולי היפוכו של דבר. אבל יכול להיות גם מקרה הפוך שחבר כנסת יעמוד לדין פלילי על עבירה כלשהי, ובית המשפט יאמר שבעבירה אין קלון, שזו עבירה שאינה משפיעה על המשך עבודתו של חבר כנסת. אבל מבחינת הנסיבות לא בית המשפט קובע את הקלון. הכנסת רוצה לומר משהו על מה שדבק בחבר הכנסת. היא רוצה לומר שלמרות שבית המשפט אמר שזו עבירה בלי קלון, אנחנו הכנסת חושבים שזו התנהגות שאינה הולמת ולכן אנחנו רוצים לומר שעברת על דיני המדינה בצורה כזאת שמשפיעה. לכן המסר של הסעיף הוא קודם כל-  כל מקרה לגופו וזה במקומו של בית המשפט. </w:t>
      </w:r>
    </w:p>
    <w:p w14:paraId="1B090DBA" w14:textId="77777777" w:rsidR="00A325F7" w:rsidRPr="00A325F7" w:rsidRDefault="00A325F7" w:rsidP="00A325F7">
      <w:pPr>
        <w:bidi/>
        <w:rPr>
          <w:rFonts w:cs="David" w:hint="cs"/>
          <w:rtl/>
        </w:rPr>
      </w:pPr>
    </w:p>
    <w:p w14:paraId="456054AA" w14:textId="77777777" w:rsidR="00A325F7" w:rsidRPr="00A325F7" w:rsidRDefault="00A325F7" w:rsidP="00A325F7">
      <w:pPr>
        <w:bidi/>
        <w:rPr>
          <w:rFonts w:cs="David" w:hint="cs"/>
          <w:rtl/>
        </w:rPr>
      </w:pPr>
      <w:r w:rsidRPr="00A325F7">
        <w:rPr>
          <w:rFonts w:cs="David" w:hint="cs"/>
          <w:u w:val="single"/>
          <w:rtl/>
        </w:rPr>
        <w:t>חיים אורון:</w:t>
      </w:r>
    </w:p>
    <w:p w14:paraId="1B9CCB29" w14:textId="77777777" w:rsidR="00A325F7" w:rsidRPr="00A325F7" w:rsidRDefault="00A325F7" w:rsidP="00A325F7">
      <w:pPr>
        <w:bidi/>
        <w:rPr>
          <w:rFonts w:cs="David" w:hint="cs"/>
          <w:rtl/>
        </w:rPr>
      </w:pPr>
    </w:p>
    <w:p w14:paraId="692AAFB8" w14:textId="77777777" w:rsidR="00A325F7" w:rsidRPr="00A325F7" w:rsidRDefault="00A325F7" w:rsidP="00A325F7">
      <w:pPr>
        <w:bidi/>
        <w:rPr>
          <w:rFonts w:cs="David" w:hint="cs"/>
          <w:rtl/>
        </w:rPr>
      </w:pPr>
      <w:r w:rsidRPr="00A325F7">
        <w:rPr>
          <w:rFonts w:cs="David" w:hint="cs"/>
          <w:rtl/>
        </w:rPr>
        <w:tab/>
        <w:t xml:space="preserve">  למה "שאינה הולמת" אינה מכילה בתוכה גם דינים? למה צריך לכתוב את זה?</w:t>
      </w:r>
    </w:p>
    <w:p w14:paraId="25A41F28" w14:textId="77777777" w:rsidR="00A325F7" w:rsidRPr="00A325F7" w:rsidRDefault="00A325F7" w:rsidP="00A325F7">
      <w:pPr>
        <w:bidi/>
        <w:rPr>
          <w:rFonts w:cs="David" w:hint="cs"/>
          <w:rtl/>
        </w:rPr>
      </w:pPr>
    </w:p>
    <w:p w14:paraId="244BF7EE" w14:textId="77777777" w:rsidR="00A325F7" w:rsidRPr="00A325F7" w:rsidRDefault="00A325F7" w:rsidP="00A325F7">
      <w:pPr>
        <w:bidi/>
        <w:rPr>
          <w:rFonts w:cs="David" w:hint="cs"/>
          <w:rtl/>
        </w:rPr>
      </w:pPr>
      <w:r w:rsidRPr="00A325F7">
        <w:rPr>
          <w:rFonts w:cs="David" w:hint="cs"/>
          <w:u w:val="single"/>
          <w:rtl/>
        </w:rPr>
        <w:t>ראובן ריבלין:</w:t>
      </w:r>
    </w:p>
    <w:p w14:paraId="11733A5C" w14:textId="77777777" w:rsidR="00A325F7" w:rsidRPr="00A325F7" w:rsidRDefault="00A325F7" w:rsidP="00A325F7">
      <w:pPr>
        <w:bidi/>
        <w:rPr>
          <w:rFonts w:cs="David" w:hint="cs"/>
          <w:rtl/>
        </w:rPr>
      </w:pPr>
    </w:p>
    <w:p w14:paraId="0C92872F" w14:textId="77777777" w:rsidR="00A325F7" w:rsidRPr="00A325F7" w:rsidRDefault="00A325F7" w:rsidP="00A325F7">
      <w:pPr>
        <w:bidi/>
        <w:rPr>
          <w:rFonts w:cs="David" w:hint="cs"/>
          <w:rtl/>
        </w:rPr>
      </w:pPr>
      <w:r w:rsidRPr="00A325F7">
        <w:rPr>
          <w:rFonts w:cs="David" w:hint="cs"/>
          <w:rtl/>
        </w:rPr>
        <w:tab/>
        <w:t xml:space="preserve">אני מבקש להתנצל בשמי ובמידה רבה לדעתי להתנצל גם בשם חבר הכנסת איתן. אנחנו לא הצלחנו להסביר לכם מה החשש שלנו. כשאתם לא ירדתם לסוף דעתי כנראה לא הסברתי מספיק טוב, וחבר הכנסת מיקי איתן שאני הבנתי אותו מצוין, כנראה שגם הוא לא הסביר מספיק. אין ספק שמי שעובר על חוקי המדינה כולל חבר הכנסת עובר עבירה שלא בהכרח, שלא כמו שכתוב כאן, מהווה עבירה אתית. ברגע שאתם כותבים: חבר הכנסת יקפיד לקיים את דיני המדינה, כל אי קיום דין מדינה הוא בתקנון האתיקה עבירה אתית. </w:t>
      </w:r>
    </w:p>
    <w:p w14:paraId="6C58CC8B" w14:textId="77777777" w:rsidR="00A325F7" w:rsidRPr="00A325F7" w:rsidRDefault="00A325F7" w:rsidP="00A325F7">
      <w:pPr>
        <w:bidi/>
        <w:rPr>
          <w:rFonts w:cs="David" w:hint="cs"/>
          <w:rtl/>
        </w:rPr>
      </w:pPr>
    </w:p>
    <w:p w14:paraId="25ABF2B9" w14:textId="77777777" w:rsidR="00A325F7" w:rsidRPr="00A325F7" w:rsidRDefault="00A325F7" w:rsidP="00A325F7">
      <w:pPr>
        <w:bidi/>
        <w:rPr>
          <w:rFonts w:cs="David" w:hint="cs"/>
          <w:rtl/>
        </w:rPr>
      </w:pPr>
      <w:r w:rsidRPr="00A325F7">
        <w:rPr>
          <w:rFonts w:cs="David" w:hint="cs"/>
          <w:u w:val="single"/>
          <w:rtl/>
        </w:rPr>
        <w:t>מיכאל איתן:</w:t>
      </w:r>
    </w:p>
    <w:p w14:paraId="508B715B" w14:textId="77777777" w:rsidR="00A325F7" w:rsidRPr="00A325F7" w:rsidRDefault="00A325F7" w:rsidP="00A325F7">
      <w:pPr>
        <w:bidi/>
        <w:rPr>
          <w:rFonts w:cs="David" w:hint="cs"/>
          <w:rtl/>
        </w:rPr>
      </w:pPr>
    </w:p>
    <w:p w14:paraId="10889B36" w14:textId="77777777" w:rsidR="00A325F7" w:rsidRPr="00A325F7" w:rsidRDefault="00A325F7" w:rsidP="00A325F7">
      <w:pPr>
        <w:bidi/>
        <w:rPr>
          <w:rFonts w:cs="David" w:hint="cs"/>
          <w:rtl/>
        </w:rPr>
      </w:pPr>
      <w:r w:rsidRPr="00A325F7">
        <w:rPr>
          <w:rFonts w:cs="David" w:hint="cs"/>
          <w:rtl/>
        </w:rPr>
        <w:tab/>
        <w:t xml:space="preserve"> לא כל מה שלא עבירה על החוק הוא לא בהכרח עבירה אתית. </w:t>
      </w:r>
    </w:p>
    <w:p w14:paraId="63B7105A" w14:textId="77777777" w:rsidR="00A325F7" w:rsidRPr="00A325F7" w:rsidRDefault="00A325F7" w:rsidP="00A325F7">
      <w:pPr>
        <w:bidi/>
        <w:rPr>
          <w:rFonts w:cs="David" w:hint="cs"/>
          <w:rtl/>
        </w:rPr>
      </w:pPr>
    </w:p>
    <w:p w14:paraId="00FB2D35" w14:textId="77777777" w:rsidR="00A325F7" w:rsidRPr="00A325F7" w:rsidRDefault="00A325F7" w:rsidP="00A325F7">
      <w:pPr>
        <w:bidi/>
        <w:rPr>
          <w:rFonts w:cs="David" w:hint="cs"/>
          <w:rtl/>
        </w:rPr>
      </w:pPr>
      <w:r w:rsidRPr="00A325F7">
        <w:rPr>
          <w:rFonts w:cs="David" w:hint="cs"/>
          <w:u w:val="single"/>
          <w:rtl/>
        </w:rPr>
        <w:t>ראובן ריבלין:</w:t>
      </w:r>
    </w:p>
    <w:p w14:paraId="3F01FBEF" w14:textId="77777777" w:rsidR="00A325F7" w:rsidRPr="00A325F7" w:rsidRDefault="00A325F7" w:rsidP="00A325F7">
      <w:pPr>
        <w:bidi/>
        <w:rPr>
          <w:rFonts w:cs="David" w:hint="cs"/>
          <w:rtl/>
        </w:rPr>
      </w:pPr>
    </w:p>
    <w:p w14:paraId="4A2AC3B6" w14:textId="77777777" w:rsidR="00A325F7" w:rsidRPr="00A325F7" w:rsidRDefault="00A325F7" w:rsidP="00A325F7">
      <w:pPr>
        <w:bidi/>
        <w:rPr>
          <w:rFonts w:cs="David" w:hint="cs"/>
          <w:rtl/>
        </w:rPr>
      </w:pPr>
      <w:r w:rsidRPr="00A325F7">
        <w:rPr>
          <w:rFonts w:cs="David" w:hint="cs"/>
          <w:rtl/>
        </w:rPr>
        <w:tab/>
        <w:t xml:space="preserve">לכן אני לא עסוק ולא מוטרד מהעניין של הסיכון הכפול. בהחלט יכול להיות, אני אומר לכם בצורה מפורשת ביותר שאדם מורשע בעבירה פלילית ואחר כך יבוא לדיון אתי. חד משמעי. משום שאם בנוסף לכך שהוא עבר עבירה פלילית, הוא בגד בשמה של הכנסת, אנחנו בכנסת צריכים ומצווים על פי תקנון - - - </w:t>
      </w:r>
    </w:p>
    <w:p w14:paraId="65A2F1C9" w14:textId="77777777" w:rsidR="00A325F7" w:rsidRPr="00A325F7" w:rsidRDefault="00A325F7" w:rsidP="00A325F7">
      <w:pPr>
        <w:bidi/>
        <w:rPr>
          <w:rFonts w:cs="David" w:hint="cs"/>
          <w:rtl/>
        </w:rPr>
      </w:pPr>
    </w:p>
    <w:p w14:paraId="37228F9A"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43EBC9C8" w14:textId="77777777" w:rsidR="00A325F7" w:rsidRPr="00A325F7" w:rsidRDefault="00A325F7" w:rsidP="00A325F7">
      <w:pPr>
        <w:pStyle w:val="Heading5"/>
        <w:jc w:val="left"/>
        <w:rPr>
          <w:rFonts w:hint="cs"/>
          <w:rtl/>
        </w:rPr>
      </w:pPr>
    </w:p>
    <w:p w14:paraId="47A8D865" w14:textId="77777777" w:rsidR="00A325F7" w:rsidRPr="00A325F7" w:rsidRDefault="00A325F7" w:rsidP="00A325F7">
      <w:pPr>
        <w:bidi/>
        <w:rPr>
          <w:rFonts w:cs="David" w:hint="cs"/>
          <w:rtl/>
        </w:rPr>
      </w:pPr>
      <w:r w:rsidRPr="00A325F7">
        <w:rPr>
          <w:rFonts w:cs="David" w:hint="cs"/>
          <w:rtl/>
        </w:rPr>
        <w:tab/>
        <w:t xml:space="preserve"> כל עבירה פלילית היא פגיעה בשמה של הכנסת. </w:t>
      </w:r>
    </w:p>
    <w:p w14:paraId="33827342" w14:textId="77777777" w:rsidR="00A325F7" w:rsidRPr="00A325F7" w:rsidRDefault="00A325F7" w:rsidP="00A325F7">
      <w:pPr>
        <w:bidi/>
        <w:rPr>
          <w:rFonts w:cs="David" w:hint="cs"/>
          <w:rtl/>
        </w:rPr>
      </w:pPr>
    </w:p>
    <w:p w14:paraId="2E8C7947" w14:textId="77777777" w:rsidR="00A325F7" w:rsidRPr="00A325F7" w:rsidRDefault="00A325F7" w:rsidP="00A325F7">
      <w:pPr>
        <w:bidi/>
        <w:rPr>
          <w:rFonts w:cs="David" w:hint="cs"/>
          <w:rtl/>
        </w:rPr>
      </w:pPr>
      <w:r w:rsidRPr="00A325F7">
        <w:rPr>
          <w:rFonts w:cs="David" w:hint="cs"/>
          <w:u w:val="single"/>
          <w:rtl/>
        </w:rPr>
        <w:t>ראובן ריבלין:</w:t>
      </w:r>
    </w:p>
    <w:p w14:paraId="5E156B83" w14:textId="77777777" w:rsidR="00A325F7" w:rsidRPr="00A325F7" w:rsidRDefault="00A325F7" w:rsidP="00A325F7">
      <w:pPr>
        <w:bidi/>
        <w:rPr>
          <w:rFonts w:cs="David" w:hint="cs"/>
          <w:rtl/>
        </w:rPr>
      </w:pPr>
    </w:p>
    <w:p w14:paraId="76CA6ECE" w14:textId="77777777" w:rsidR="00A325F7" w:rsidRPr="00A325F7" w:rsidRDefault="00A325F7" w:rsidP="00A325F7">
      <w:pPr>
        <w:bidi/>
        <w:rPr>
          <w:rFonts w:cs="David" w:hint="cs"/>
          <w:rtl/>
        </w:rPr>
      </w:pPr>
      <w:r w:rsidRPr="00A325F7">
        <w:rPr>
          <w:rFonts w:cs="David" w:hint="cs"/>
          <w:rtl/>
        </w:rPr>
        <w:tab/>
        <w:t xml:space="preserve"> אני לא בטוח. למשל אדם נוסע </w:t>
      </w:r>
      <w:smartTag w:uri="urn:schemas-microsoft-com:office:smarttags" w:element="metricconverter">
        <w:smartTagPr>
          <w:attr w:name="ProductID" w:val="120 קמ&quot;ש"/>
        </w:smartTagPr>
        <w:r w:rsidRPr="00A325F7">
          <w:rPr>
            <w:rFonts w:cs="David" w:hint="cs"/>
            <w:rtl/>
          </w:rPr>
          <w:t>120 קמ"ש</w:t>
        </w:r>
      </w:smartTag>
      <w:r w:rsidRPr="00A325F7">
        <w:rPr>
          <w:rFonts w:cs="David" w:hint="cs"/>
          <w:rtl/>
        </w:rPr>
        <w:t xml:space="preserve">, תלוי באיזה נסיבות. </w:t>
      </w:r>
    </w:p>
    <w:p w14:paraId="4F09DC75" w14:textId="77777777" w:rsidR="00A325F7" w:rsidRPr="00A325F7" w:rsidRDefault="00A325F7" w:rsidP="00A325F7">
      <w:pPr>
        <w:bidi/>
        <w:rPr>
          <w:rFonts w:cs="David" w:hint="cs"/>
          <w:rtl/>
        </w:rPr>
      </w:pPr>
    </w:p>
    <w:p w14:paraId="485B45A7" w14:textId="77777777" w:rsidR="00A325F7" w:rsidRPr="00A325F7" w:rsidRDefault="00A325F7" w:rsidP="00A325F7">
      <w:pPr>
        <w:bidi/>
        <w:rPr>
          <w:rFonts w:cs="David" w:hint="cs"/>
          <w:rtl/>
        </w:rPr>
      </w:pPr>
      <w:r w:rsidRPr="00A325F7">
        <w:rPr>
          <w:rFonts w:cs="David" w:hint="cs"/>
          <w:u w:val="single"/>
          <w:rtl/>
        </w:rPr>
        <w:t>מיכאל איתן:</w:t>
      </w:r>
    </w:p>
    <w:p w14:paraId="708BE6A4" w14:textId="77777777" w:rsidR="00A325F7" w:rsidRPr="00A325F7" w:rsidRDefault="00A325F7" w:rsidP="00A325F7">
      <w:pPr>
        <w:bidi/>
        <w:rPr>
          <w:rFonts w:cs="David" w:hint="cs"/>
          <w:rtl/>
        </w:rPr>
      </w:pPr>
    </w:p>
    <w:p w14:paraId="421C0CA7" w14:textId="77777777" w:rsidR="00A325F7" w:rsidRPr="00A325F7" w:rsidRDefault="00A325F7" w:rsidP="00A325F7">
      <w:pPr>
        <w:bidi/>
        <w:rPr>
          <w:rFonts w:cs="David" w:hint="cs"/>
          <w:rtl/>
        </w:rPr>
      </w:pPr>
      <w:r w:rsidRPr="00A325F7">
        <w:rPr>
          <w:rFonts w:cs="David" w:hint="cs"/>
          <w:rtl/>
        </w:rPr>
        <w:tab/>
        <w:t xml:space="preserve"> אדם שיכור זה לא עבירה על החוק, זאת עבירה אתית. </w:t>
      </w:r>
    </w:p>
    <w:p w14:paraId="491E2BDF" w14:textId="77777777" w:rsidR="00A325F7" w:rsidRPr="00A325F7" w:rsidRDefault="00A325F7" w:rsidP="00A325F7">
      <w:pPr>
        <w:bidi/>
        <w:rPr>
          <w:rFonts w:cs="David" w:hint="cs"/>
          <w:rtl/>
        </w:rPr>
      </w:pPr>
    </w:p>
    <w:p w14:paraId="2585F59C" w14:textId="77777777" w:rsidR="00A325F7" w:rsidRPr="00A325F7" w:rsidRDefault="00A325F7" w:rsidP="00A325F7">
      <w:pPr>
        <w:bidi/>
        <w:rPr>
          <w:rFonts w:cs="David" w:hint="cs"/>
          <w:rtl/>
        </w:rPr>
      </w:pPr>
      <w:r w:rsidRPr="00A325F7">
        <w:rPr>
          <w:rFonts w:cs="David" w:hint="cs"/>
          <w:u w:val="single"/>
          <w:rtl/>
        </w:rPr>
        <w:t>ראובן ריבלין:</w:t>
      </w:r>
    </w:p>
    <w:p w14:paraId="1F2C3538" w14:textId="77777777" w:rsidR="00A325F7" w:rsidRPr="00A325F7" w:rsidRDefault="00A325F7" w:rsidP="00A325F7">
      <w:pPr>
        <w:bidi/>
        <w:rPr>
          <w:rFonts w:cs="David" w:hint="cs"/>
          <w:rtl/>
        </w:rPr>
      </w:pPr>
      <w:r w:rsidRPr="00A325F7">
        <w:rPr>
          <w:rFonts w:cs="David" w:hint="cs"/>
          <w:rtl/>
        </w:rPr>
        <w:t xml:space="preserve">. </w:t>
      </w:r>
    </w:p>
    <w:p w14:paraId="7E026D1F" w14:textId="77777777" w:rsidR="00A325F7" w:rsidRPr="00A325F7" w:rsidRDefault="00A325F7" w:rsidP="00A325F7">
      <w:pPr>
        <w:bidi/>
        <w:rPr>
          <w:rFonts w:cs="David" w:hint="cs"/>
          <w:rtl/>
        </w:rPr>
      </w:pPr>
      <w:r w:rsidRPr="00A325F7">
        <w:rPr>
          <w:rFonts w:cs="David" w:hint="cs"/>
          <w:rtl/>
        </w:rPr>
        <w:tab/>
        <w:t xml:space="preserve"> ידיעותיי המשפטיות אינן מגיעות לכדי הסכמה עם חברת הכנסת </w:t>
      </w:r>
      <w:proofErr w:type="spellStart"/>
      <w:r w:rsidRPr="00A325F7">
        <w:rPr>
          <w:rFonts w:cs="David" w:hint="cs"/>
          <w:rtl/>
        </w:rPr>
        <w:t>טרטמן</w:t>
      </w:r>
      <w:proofErr w:type="spellEnd"/>
      <w:r w:rsidRPr="00A325F7">
        <w:rPr>
          <w:rFonts w:cs="David" w:hint="cs"/>
          <w:rtl/>
        </w:rPr>
        <w:t xml:space="preserve">. אני אומר רק את דעתי. אני רוצה רק להסביר לכם שבמהותה ובליבה של רעיון החסינות המוחלטת קיים מצב שבו שגם עבירה פלילית אינה מאפשרת העמדתו של חבר כנסת לדין ויש גם מעשים שחבר הכנסת על פי שליחותו רואה אותם כחובה מקודשת מטעמו לבוא ולהתריס כלפי החוק או כלפי ההנחיה שניתנה במסגרת החוק שנוגדת את מצפונו. נתתי לכם את הדוגמא הדמיונית שהורסים ביתו של אדם. לא בגלל שהוא בנה לא חוקי אלא הורסים על פי החלטה מדינית של ערבי יהודי, אזרח ישראלי. לא בכדי האבות המייסדים כאשר הם חוקקו את תקנון האתיקה הראשון שהיה מספיק ברור להם אז - היו דברים אחרים. היום אני חושב שצריך לפרק ולפרט - - - </w:t>
      </w:r>
    </w:p>
    <w:p w14:paraId="3E213EEA" w14:textId="77777777" w:rsidR="00A325F7" w:rsidRPr="00A325F7" w:rsidRDefault="00A325F7" w:rsidP="00A325F7">
      <w:pPr>
        <w:bidi/>
        <w:rPr>
          <w:rFonts w:cs="David" w:hint="cs"/>
          <w:rtl/>
        </w:rPr>
      </w:pPr>
    </w:p>
    <w:p w14:paraId="1C776C34"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C7ECE86" w14:textId="77777777" w:rsidR="00A325F7" w:rsidRPr="00A325F7" w:rsidRDefault="00A325F7" w:rsidP="00A325F7">
      <w:pPr>
        <w:bidi/>
        <w:rPr>
          <w:rFonts w:cs="David" w:hint="cs"/>
          <w:rtl/>
        </w:rPr>
      </w:pPr>
    </w:p>
    <w:p w14:paraId="17C5B709" w14:textId="77777777" w:rsidR="00A325F7" w:rsidRPr="00A325F7" w:rsidRDefault="00A325F7" w:rsidP="00A325F7">
      <w:pPr>
        <w:bidi/>
        <w:rPr>
          <w:rFonts w:cs="David" w:hint="cs"/>
          <w:rtl/>
        </w:rPr>
      </w:pPr>
      <w:r w:rsidRPr="00A325F7">
        <w:rPr>
          <w:rFonts w:cs="David" w:hint="cs"/>
          <w:rtl/>
        </w:rPr>
        <w:tab/>
        <w:t xml:space="preserve"> לא לחסוך במילים.</w:t>
      </w:r>
    </w:p>
    <w:p w14:paraId="170B8B45" w14:textId="77777777" w:rsidR="00A325F7" w:rsidRPr="00A325F7" w:rsidRDefault="00A325F7" w:rsidP="00A325F7">
      <w:pPr>
        <w:bidi/>
        <w:rPr>
          <w:rFonts w:cs="David" w:hint="cs"/>
          <w:rtl/>
        </w:rPr>
      </w:pPr>
    </w:p>
    <w:p w14:paraId="30EA95FB" w14:textId="77777777" w:rsidR="00A325F7" w:rsidRPr="00A325F7" w:rsidRDefault="00A325F7" w:rsidP="00A325F7">
      <w:pPr>
        <w:bidi/>
        <w:rPr>
          <w:rFonts w:cs="David" w:hint="cs"/>
          <w:rtl/>
        </w:rPr>
      </w:pPr>
      <w:r w:rsidRPr="00A325F7">
        <w:rPr>
          <w:rFonts w:cs="David" w:hint="cs"/>
          <w:u w:val="single"/>
          <w:rtl/>
        </w:rPr>
        <w:t>ראובן ריבלין:</w:t>
      </w:r>
    </w:p>
    <w:p w14:paraId="328895B3" w14:textId="77777777" w:rsidR="00A325F7" w:rsidRPr="00A325F7" w:rsidRDefault="00A325F7" w:rsidP="00A325F7">
      <w:pPr>
        <w:bidi/>
        <w:rPr>
          <w:rFonts w:cs="David" w:hint="cs"/>
          <w:rtl/>
        </w:rPr>
      </w:pPr>
    </w:p>
    <w:p w14:paraId="3CE3D3DC" w14:textId="77777777" w:rsidR="00A325F7" w:rsidRPr="00A325F7" w:rsidRDefault="00A325F7" w:rsidP="00A325F7">
      <w:pPr>
        <w:bidi/>
        <w:rPr>
          <w:rFonts w:cs="David" w:hint="cs"/>
          <w:rtl/>
        </w:rPr>
      </w:pPr>
      <w:r w:rsidRPr="00A325F7">
        <w:rPr>
          <w:rFonts w:cs="David" w:hint="cs"/>
          <w:rtl/>
        </w:rPr>
        <w:tab/>
        <w:t xml:space="preserve">לא לקחת בחשבון את הדבר המובן מאליו. לבוא ולומר את כל הדברים המובנים מאליו  שייכתבו. אבל האבות המייסדים לא חייבו חבר כנסת הצהיר שהוא יקיים את חוקי המדינה בעוד שחייבו שר להצהיר. לא חייבו חבר כנסת לבוא ולומר שהוא חייב לקיים את החלטות הכנסת למרות שחייבו שר להישבע. זה דבר שיורד לעומק ולשורש הרעיון של החסינות, של היכולת של חבר כנסת בלי מורא, לעבוד ולעסוק בשליחותו כפי שהוא מבין אותה. אחרי זה יבחרו בו, לא יבחרו בו. כמובן חבר כנסת שעובר עבירות על החוק שאינן קשורות בתפקידו, בוודאי שהוא יועמד לדין. אם העבירה הייתה כזו שמחייבת גם להעמידו לדין משמעתי יעמידו אותו גם לדין משמעתי. אבל כאשר אתם כותבים בסעיף 10ג: חבר הכנסת יקפיד לקיים את דיני המדינה, אתם לא נותנים בידי ועדת האתיקה ברירה אלא להרשיע אותו. </w:t>
      </w:r>
    </w:p>
    <w:p w14:paraId="0B4384FA" w14:textId="77777777" w:rsidR="00A325F7" w:rsidRPr="00A325F7" w:rsidRDefault="00A325F7" w:rsidP="00A325F7">
      <w:pPr>
        <w:bidi/>
        <w:rPr>
          <w:rFonts w:cs="David" w:hint="cs"/>
          <w:rtl/>
        </w:rPr>
      </w:pPr>
    </w:p>
    <w:p w14:paraId="38512D6F" w14:textId="77777777" w:rsidR="00A325F7" w:rsidRPr="00A325F7" w:rsidRDefault="00A325F7" w:rsidP="00A325F7">
      <w:pPr>
        <w:bidi/>
        <w:rPr>
          <w:rFonts w:cs="David" w:hint="cs"/>
          <w:rtl/>
        </w:rPr>
      </w:pPr>
      <w:r w:rsidRPr="00A325F7">
        <w:rPr>
          <w:rFonts w:cs="David"/>
          <w:u w:val="single"/>
          <w:rtl/>
        </w:rPr>
        <w:br w:type="page"/>
      </w: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D48C129" w14:textId="77777777" w:rsidR="00A325F7" w:rsidRPr="00A325F7" w:rsidRDefault="00A325F7" w:rsidP="00A325F7">
      <w:pPr>
        <w:bidi/>
        <w:rPr>
          <w:rFonts w:cs="David" w:hint="cs"/>
          <w:rtl/>
        </w:rPr>
      </w:pPr>
    </w:p>
    <w:p w14:paraId="0B270077" w14:textId="77777777" w:rsidR="00A325F7" w:rsidRPr="00A325F7" w:rsidRDefault="00A325F7" w:rsidP="00A325F7">
      <w:pPr>
        <w:bidi/>
        <w:rPr>
          <w:rFonts w:cs="David" w:hint="cs"/>
          <w:rtl/>
        </w:rPr>
      </w:pPr>
      <w:r w:rsidRPr="00A325F7">
        <w:rPr>
          <w:rFonts w:cs="David" w:hint="cs"/>
          <w:rtl/>
        </w:rPr>
        <w:tab/>
        <w:t xml:space="preserve"> תודה, חבר הכנסת אורון, בבקשה.</w:t>
      </w:r>
    </w:p>
    <w:p w14:paraId="72497C0A" w14:textId="77777777" w:rsidR="00A325F7" w:rsidRPr="00A325F7" w:rsidRDefault="00A325F7" w:rsidP="00A325F7">
      <w:pPr>
        <w:bidi/>
        <w:rPr>
          <w:rFonts w:cs="David" w:hint="cs"/>
          <w:u w:val="single"/>
          <w:rtl/>
        </w:rPr>
      </w:pPr>
    </w:p>
    <w:p w14:paraId="08288F49" w14:textId="77777777" w:rsidR="00A325F7" w:rsidRPr="00A325F7" w:rsidRDefault="00A325F7" w:rsidP="00A325F7">
      <w:pPr>
        <w:bidi/>
        <w:rPr>
          <w:rFonts w:cs="David" w:hint="cs"/>
          <w:rtl/>
        </w:rPr>
      </w:pPr>
      <w:r w:rsidRPr="00A325F7">
        <w:rPr>
          <w:rFonts w:cs="David" w:hint="cs"/>
          <w:u w:val="single"/>
          <w:rtl/>
        </w:rPr>
        <w:t>חיים אורון:</w:t>
      </w:r>
    </w:p>
    <w:p w14:paraId="170D9C8B" w14:textId="77777777" w:rsidR="00A325F7" w:rsidRPr="00A325F7" w:rsidRDefault="00A325F7" w:rsidP="00A325F7">
      <w:pPr>
        <w:bidi/>
        <w:rPr>
          <w:rFonts w:cs="David" w:hint="cs"/>
          <w:rtl/>
        </w:rPr>
      </w:pPr>
    </w:p>
    <w:p w14:paraId="003B3CBE" w14:textId="77777777" w:rsidR="00A325F7" w:rsidRPr="00A325F7" w:rsidRDefault="00A325F7" w:rsidP="00A325F7">
      <w:pPr>
        <w:bidi/>
        <w:rPr>
          <w:rFonts w:cs="David" w:hint="cs"/>
          <w:rtl/>
        </w:rPr>
      </w:pPr>
      <w:r w:rsidRPr="00A325F7">
        <w:rPr>
          <w:rFonts w:cs="David" w:hint="cs"/>
          <w:rtl/>
        </w:rPr>
        <w:tab/>
        <w:t xml:space="preserve">אני לא נמצא בנקודה כל כך רחוקה כמו מיקי או רובי. הטיעון שלי, ואני כבר רואה מה הולך לצאת פה מתוך הדיון הזה, אני חושב שהמימד החינוכי והעקרוני שאתם מדברים בו מופיע בערכים. </w:t>
      </w:r>
    </w:p>
    <w:p w14:paraId="7B95F9FF" w14:textId="77777777" w:rsidR="00A325F7" w:rsidRPr="00A325F7" w:rsidRDefault="00A325F7" w:rsidP="00A325F7">
      <w:pPr>
        <w:bidi/>
        <w:rPr>
          <w:rFonts w:cs="David" w:hint="cs"/>
          <w:rtl/>
        </w:rPr>
      </w:pPr>
    </w:p>
    <w:p w14:paraId="43A49596" w14:textId="77777777" w:rsidR="00A325F7" w:rsidRPr="00A325F7" w:rsidRDefault="00A325F7" w:rsidP="00A325F7">
      <w:pPr>
        <w:bidi/>
        <w:rPr>
          <w:rFonts w:cs="David" w:hint="cs"/>
          <w:rtl/>
        </w:rPr>
      </w:pPr>
      <w:r w:rsidRPr="00A325F7">
        <w:rPr>
          <w:rFonts w:cs="David" w:hint="cs"/>
          <w:u w:val="single"/>
          <w:rtl/>
        </w:rPr>
        <w:t>ראובן ריבלין:</w:t>
      </w:r>
    </w:p>
    <w:p w14:paraId="1C0B7D93" w14:textId="77777777" w:rsidR="00A325F7" w:rsidRPr="00A325F7" w:rsidRDefault="00A325F7" w:rsidP="00A325F7">
      <w:pPr>
        <w:bidi/>
        <w:rPr>
          <w:rFonts w:cs="David" w:hint="cs"/>
          <w:rtl/>
        </w:rPr>
      </w:pPr>
    </w:p>
    <w:p w14:paraId="7FDD4152" w14:textId="77777777" w:rsidR="00A325F7" w:rsidRPr="00A325F7" w:rsidRDefault="00A325F7" w:rsidP="00A325F7">
      <w:pPr>
        <w:bidi/>
        <w:rPr>
          <w:rFonts w:cs="David" w:hint="cs"/>
          <w:rtl/>
        </w:rPr>
      </w:pPr>
      <w:r w:rsidRPr="00A325F7">
        <w:rPr>
          <w:rFonts w:cs="David" w:hint="cs"/>
          <w:rtl/>
        </w:rPr>
        <w:tab/>
        <w:t xml:space="preserve"> כתוב. </w:t>
      </w:r>
    </w:p>
    <w:p w14:paraId="661FED95" w14:textId="77777777" w:rsidR="00A325F7" w:rsidRPr="00A325F7" w:rsidRDefault="00A325F7" w:rsidP="00A325F7">
      <w:pPr>
        <w:bidi/>
        <w:rPr>
          <w:rFonts w:cs="David" w:hint="cs"/>
          <w:rtl/>
        </w:rPr>
      </w:pPr>
    </w:p>
    <w:p w14:paraId="71EA64A3" w14:textId="77777777" w:rsidR="00A325F7" w:rsidRPr="00A325F7" w:rsidRDefault="00A325F7" w:rsidP="00A325F7">
      <w:pPr>
        <w:bidi/>
        <w:rPr>
          <w:rFonts w:cs="David" w:hint="cs"/>
          <w:rtl/>
        </w:rPr>
      </w:pPr>
      <w:r w:rsidRPr="00A325F7">
        <w:rPr>
          <w:rFonts w:cs="David" w:hint="cs"/>
          <w:u w:val="single"/>
          <w:rtl/>
        </w:rPr>
        <w:t>חיים אורון:</w:t>
      </w:r>
    </w:p>
    <w:p w14:paraId="4823B68D" w14:textId="77777777" w:rsidR="00A325F7" w:rsidRPr="00A325F7" w:rsidRDefault="00A325F7" w:rsidP="00A325F7">
      <w:pPr>
        <w:bidi/>
        <w:rPr>
          <w:rFonts w:cs="David" w:hint="cs"/>
          <w:rtl/>
        </w:rPr>
      </w:pPr>
    </w:p>
    <w:p w14:paraId="1D1F2A73" w14:textId="77777777" w:rsidR="00A325F7" w:rsidRPr="00A325F7" w:rsidRDefault="00A325F7" w:rsidP="00A325F7">
      <w:pPr>
        <w:bidi/>
        <w:rPr>
          <w:rFonts w:cs="David" w:hint="cs"/>
          <w:rtl/>
        </w:rPr>
      </w:pPr>
      <w:r w:rsidRPr="00A325F7">
        <w:rPr>
          <w:rFonts w:cs="David" w:hint="cs"/>
          <w:rtl/>
        </w:rPr>
        <w:tab/>
        <w:t xml:space="preserve">כתוב בערכים, הוא מופיע ועל כך אין התנגדות. המימד הקונקרטי מופיע בהתנהגות שאינה הולמת. התוספת של מילים פה נכנסת לפינה שאני חושב שאנחנו נכנסים באופן מעט מגושם לנושא שהוא מאוד מורכב. אתן דוגמא. חבר הכנסת לשעבר </w:t>
      </w:r>
      <w:proofErr w:type="spellStart"/>
      <w:r w:rsidRPr="00A325F7">
        <w:rPr>
          <w:rFonts w:cs="David" w:hint="cs"/>
          <w:rtl/>
        </w:rPr>
        <w:t>עזמי</w:t>
      </w:r>
      <w:proofErr w:type="spellEnd"/>
      <w:r w:rsidRPr="00A325F7">
        <w:rPr>
          <w:rFonts w:cs="David" w:hint="cs"/>
          <w:rtl/>
        </w:rPr>
        <w:t xml:space="preserve"> בשארה, על פי כל אמת מידה אתית עבר עבירה כשנסע לסוריה. היועץ המשפטי לממשלה התלבט והתלבט והתברבר מה לעשות עם זה. הייתה תלונה על ועדת האתיקה. על העבירה הפלילית, לא האתית. כתבנו למי שהתלונן שאנחנו לא נכנסים לזה. אם זה היה כתוב פה היינו חייבים לדון - - - </w:t>
      </w:r>
    </w:p>
    <w:p w14:paraId="4FAC2E7B" w14:textId="77777777" w:rsidR="00A325F7" w:rsidRPr="00A325F7" w:rsidRDefault="00A325F7" w:rsidP="00A325F7">
      <w:pPr>
        <w:bidi/>
        <w:rPr>
          <w:rFonts w:cs="David" w:hint="cs"/>
          <w:rtl/>
        </w:rPr>
      </w:pPr>
    </w:p>
    <w:p w14:paraId="1B800113" w14:textId="77777777" w:rsidR="00A325F7" w:rsidRPr="00A325F7" w:rsidRDefault="00A325F7" w:rsidP="00A325F7">
      <w:pPr>
        <w:bidi/>
        <w:rPr>
          <w:rFonts w:cs="David" w:hint="cs"/>
          <w:rtl/>
        </w:rPr>
      </w:pPr>
      <w:r w:rsidRPr="00A325F7">
        <w:rPr>
          <w:rFonts w:cs="David" w:hint="cs"/>
          <w:u w:val="single"/>
          <w:rtl/>
        </w:rPr>
        <w:t>מיכאל איתן:</w:t>
      </w:r>
    </w:p>
    <w:p w14:paraId="18B5E7F5" w14:textId="77777777" w:rsidR="00A325F7" w:rsidRPr="00A325F7" w:rsidRDefault="00A325F7" w:rsidP="00A325F7">
      <w:pPr>
        <w:bidi/>
        <w:rPr>
          <w:rFonts w:cs="David" w:hint="cs"/>
          <w:rtl/>
        </w:rPr>
      </w:pPr>
    </w:p>
    <w:p w14:paraId="1590625F" w14:textId="77777777" w:rsidR="00A325F7" w:rsidRPr="00A325F7" w:rsidRDefault="00A325F7" w:rsidP="00A325F7">
      <w:pPr>
        <w:bidi/>
        <w:rPr>
          <w:rFonts w:cs="David" w:hint="cs"/>
          <w:rtl/>
        </w:rPr>
      </w:pPr>
      <w:r w:rsidRPr="00A325F7">
        <w:rPr>
          <w:rFonts w:cs="David" w:hint="cs"/>
          <w:rtl/>
        </w:rPr>
        <w:tab/>
        <w:t xml:space="preserve"> מי אמר שצדקתם? לא צדקתם. </w:t>
      </w:r>
    </w:p>
    <w:p w14:paraId="5F1A8B1C" w14:textId="77777777" w:rsidR="00A325F7" w:rsidRPr="00A325F7" w:rsidRDefault="00A325F7" w:rsidP="00A325F7">
      <w:pPr>
        <w:bidi/>
        <w:rPr>
          <w:rFonts w:cs="David" w:hint="cs"/>
          <w:rtl/>
        </w:rPr>
      </w:pPr>
    </w:p>
    <w:p w14:paraId="18579EA5" w14:textId="77777777" w:rsidR="00A325F7" w:rsidRPr="00A325F7" w:rsidRDefault="00A325F7" w:rsidP="00A325F7">
      <w:pPr>
        <w:bidi/>
        <w:rPr>
          <w:rFonts w:cs="David" w:hint="cs"/>
          <w:rtl/>
        </w:rPr>
      </w:pPr>
      <w:r w:rsidRPr="00A325F7">
        <w:rPr>
          <w:rFonts w:cs="David" w:hint="cs"/>
          <w:u w:val="single"/>
          <w:rtl/>
        </w:rPr>
        <w:t>חיים אורון:</w:t>
      </w:r>
    </w:p>
    <w:p w14:paraId="746DE1E0" w14:textId="77777777" w:rsidR="00A325F7" w:rsidRPr="00A325F7" w:rsidRDefault="00A325F7" w:rsidP="00A325F7">
      <w:pPr>
        <w:bidi/>
        <w:rPr>
          <w:rFonts w:cs="David" w:hint="cs"/>
          <w:rtl/>
        </w:rPr>
      </w:pPr>
    </w:p>
    <w:p w14:paraId="367F4895" w14:textId="77777777" w:rsidR="00A325F7" w:rsidRPr="00A325F7" w:rsidRDefault="00A325F7" w:rsidP="00A325F7">
      <w:pPr>
        <w:bidi/>
        <w:rPr>
          <w:rFonts w:cs="David" w:hint="cs"/>
          <w:rtl/>
        </w:rPr>
      </w:pPr>
      <w:r w:rsidRPr="00A325F7">
        <w:rPr>
          <w:rFonts w:cs="David" w:hint="cs"/>
          <w:rtl/>
        </w:rPr>
        <w:tab/>
        <w:t xml:space="preserve">רגע, היא הנותנת. מיקי, אני מחזק את הטיעון שלך דווקא. יכול להיות שטעינו. על זה אין בג"ץ ועל זה לא הדיון עכשיו. יכול להיות שלא טעינו. אבל לא הסכמנו לדון בדיוק בגלל הסעיף "הולמת" ואמרנו: אנחנו לא נכנסים לזה עכשיו. יכול להיות שאפילו הרכב אחר של ועדת אתיקה היה על פי הכללים הקיימים נוהג אחרת. כל הרכב שלא היה מפר באופן בוטה את מה שכתוב לא יכול היה ללכת לכיוון שהלכנו, אני עכשיו לא אומר אם נהגנו נכון או לא. מי שרוצה לסגור את ידיה ורגליה של ועדת האתיקה העתידית בסיטואציות כאלה, ויכולתי לתת דוגמא על התנהגות חבר הכנסת </w:t>
      </w:r>
      <w:r w:rsidRPr="00A325F7">
        <w:rPr>
          <w:rFonts w:cs="David" w:hint="cs"/>
        </w:rPr>
        <w:t>X</w:t>
      </w:r>
      <w:r w:rsidRPr="00A325F7">
        <w:rPr>
          <w:rFonts w:cs="David" w:hint="cs"/>
          <w:rtl/>
        </w:rPr>
        <w:t xml:space="preserve"> </w:t>
      </w:r>
      <w:proofErr w:type="spellStart"/>
      <w:r w:rsidRPr="00A325F7">
        <w:rPr>
          <w:rFonts w:cs="David" w:hint="cs"/>
          <w:rtl/>
        </w:rPr>
        <w:t>בעמונה</w:t>
      </w:r>
      <w:proofErr w:type="spellEnd"/>
      <w:r w:rsidRPr="00A325F7">
        <w:rPr>
          <w:rFonts w:cs="David" w:hint="cs"/>
          <w:rtl/>
        </w:rPr>
        <w:t xml:space="preserve"> שגם על כך היו תלונות. ואנחנו אמרנו: אנחנו לא נכנסים לזה מהנימוקים שהם פה קצת בתחום האפור. יש אפשרות להיכנס ויכול להיות שאם היו יורקים בפניו של שוטר </w:t>
      </w:r>
      <w:proofErr w:type="spellStart"/>
      <w:r w:rsidRPr="00A325F7">
        <w:rPr>
          <w:rFonts w:cs="David" w:hint="cs"/>
          <w:rtl/>
        </w:rPr>
        <w:t>בעמונה</w:t>
      </w:r>
      <w:proofErr w:type="spellEnd"/>
      <w:r w:rsidRPr="00A325F7">
        <w:rPr>
          <w:rFonts w:cs="David" w:hint="cs"/>
          <w:rtl/>
        </w:rPr>
        <w:t xml:space="preserve"> היינו כן נכנסים. </w:t>
      </w:r>
    </w:p>
    <w:p w14:paraId="4C105FDC" w14:textId="77777777" w:rsidR="00A325F7" w:rsidRPr="00A325F7" w:rsidRDefault="00A325F7" w:rsidP="00A325F7">
      <w:pPr>
        <w:bidi/>
        <w:rPr>
          <w:rFonts w:cs="David" w:hint="cs"/>
          <w:rtl/>
        </w:rPr>
      </w:pPr>
    </w:p>
    <w:p w14:paraId="2B3A4BB2" w14:textId="77777777" w:rsidR="00A325F7" w:rsidRPr="00A325F7" w:rsidRDefault="00A325F7" w:rsidP="00A325F7">
      <w:pPr>
        <w:bidi/>
        <w:rPr>
          <w:rFonts w:cs="David" w:hint="cs"/>
          <w:rtl/>
        </w:rPr>
      </w:pPr>
      <w:r w:rsidRPr="00A325F7">
        <w:rPr>
          <w:rFonts w:cs="David" w:hint="cs"/>
          <w:u w:val="single"/>
          <w:rtl/>
        </w:rPr>
        <w:t>ראובן ריבלין:</w:t>
      </w:r>
    </w:p>
    <w:p w14:paraId="7676BE28" w14:textId="77777777" w:rsidR="00A325F7" w:rsidRPr="00A325F7" w:rsidRDefault="00A325F7" w:rsidP="00A325F7">
      <w:pPr>
        <w:bidi/>
        <w:rPr>
          <w:rFonts w:cs="David" w:hint="cs"/>
          <w:rtl/>
        </w:rPr>
      </w:pPr>
    </w:p>
    <w:p w14:paraId="446A0436" w14:textId="77777777" w:rsidR="00A325F7" w:rsidRPr="00A325F7" w:rsidRDefault="00A325F7" w:rsidP="00A325F7">
      <w:pPr>
        <w:bidi/>
        <w:rPr>
          <w:rFonts w:cs="David" w:hint="cs"/>
          <w:rtl/>
        </w:rPr>
      </w:pPr>
      <w:r w:rsidRPr="00A325F7">
        <w:rPr>
          <w:rFonts w:cs="David" w:hint="cs"/>
          <w:rtl/>
        </w:rPr>
        <w:tab/>
        <w:t xml:space="preserve"> כי זה "אינה הולמת." </w:t>
      </w:r>
    </w:p>
    <w:p w14:paraId="323052E0" w14:textId="77777777" w:rsidR="00A325F7" w:rsidRPr="00A325F7" w:rsidRDefault="00A325F7" w:rsidP="00A325F7">
      <w:pPr>
        <w:bidi/>
        <w:rPr>
          <w:rFonts w:cs="David" w:hint="cs"/>
          <w:rtl/>
        </w:rPr>
      </w:pPr>
    </w:p>
    <w:p w14:paraId="02E82B41" w14:textId="77777777" w:rsidR="00A325F7" w:rsidRPr="00A325F7" w:rsidRDefault="00A325F7" w:rsidP="00A325F7">
      <w:pPr>
        <w:bidi/>
        <w:rPr>
          <w:rFonts w:cs="David" w:hint="cs"/>
          <w:rtl/>
        </w:rPr>
      </w:pPr>
      <w:r w:rsidRPr="00A325F7">
        <w:rPr>
          <w:rFonts w:cs="David" w:hint="cs"/>
          <w:u w:val="single"/>
          <w:rtl/>
        </w:rPr>
        <w:t>חיים אורון:</w:t>
      </w:r>
    </w:p>
    <w:p w14:paraId="1FD001DB" w14:textId="77777777" w:rsidR="00A325F7" w:rsidRPr="00A325F7" w:rsidRDefault="00A325F7" w:rsidP="00A325F7">
      <w:pPr>
        <w:bidi/>
        <w:rPr>
          <w:rFonts w:cs="David" w:hint="cs"/>
          <w:rtl/>
        </w:rPr>
      </w:pPr>
    </w:p>
    <w:p w14:paraId="09E3EC9B" w14:textId="77777777" w:rsidR="00A325F7" w:rsidRPr="00A325F7" w:rsidRDefault="00A325F7" w:rsidP="00A325F7">
      <w:pPr>
        <w:bidi/>
        <w:rPr>
          <w:rFonts w:cs="David" w:hint="cs"/>
          <w:rtl/>
        </w:rPr>
      </w:pPr>
      <w:r w:rsidRPr="00A325F7">
        <w:rPr>
          <w:rFonts w:cs="David" w:hint="cs"/>
          <w:rtl/>
        </w:rPr>
        <w:tab/>
        <w:t xml:space="preserve">אבל היות שרק היה מה שהיה לא נכנסנו. אני מציע שמה שמופיע בערכים פלוס "שאינה הולמת" יוצר את מרחב הפעולה המספיק לפעול על פי נורמות שכנראה השתנו קצת מפעם לפעם בהתאם לנסיבות, בהתאם לסיטואציות ואני חושב שהן מספקות. </w:t>
      </w:r>
    </w:p>
    <w:p w14:paraId="07F8A9B7" w14:textId="77777777" w:rsidR="00A325F7" w:rsidRPr="00A325F7" w:rsidRDefault="00A325F7" w:rsidP="00A325F7">
      <w:pPr>
        <w:bidi/>
        <w:rPr>
          <w:rFonts w:cs="David" w:hint="cs"/>
          <w:rtl/>
        </w:rPr>
      </w:pPr>
    </w:p>
    <w:p w14:paraId="699375D2"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591BD6CC" w14:textId="77777777" w:rsidR="00A325F7" w:rsidRPr="00A325F7" w:rsidRDefault="00A325F7" w:rsidP="00A325F7">
      <w:pPr>
        <w:bidi/>
        <w:rPr>
          <w:rFonts w:cs="David" w:hint="cs"/>
          <w:rtl/>
        </w:rPr>
      </w:pPr>
    </w:p>
    <w:p w14:paraId="1C0C4453" w14:textId="77777777" w:rsidR="00A325F7" w:rsidRPr="00A325F7" w:rsidRDefault="00A325F7" w:rsidP="00A325F7">
      <w:pPr>
        <w:bidi/>
        <w:rPr>
          <w:rFonts w:cs="David" w:hint="cs"/>
          <w:rtl/>
        </w:rPr>
      </w:pPr>
      <w:r w:rsidRPr="00A325F7">
        <w:rPr>
          <w:rFonts w:cs="David" w:hint="cs"/>
          <w:rtl/>
        </w:rPr>
        <w:tab/>
        <w:t xml:space="preserve"> תודה. חברת הכנסת </w:t>
      </w:r>
      <w:proofErr w:type="spellStart"/>
      <w:r w:rsidRPr="00A325F7">
        <w:rPr>
          <w:rFonts w:cs="David" w:hint="cs"/>
          <w:rtl/>
        </w:rPr>
        <w:t>עמירה</w:t>
      </w:r>
      <w:proofErr w:type="spellEnd"/>
      <w:r w:rsidRPr="00A325F7">
        <w:rPr>
          <w:rFonts w:cs="David" w:hint="cs"/>
          <w:rtl/>
        </w:rPr>
        <w:t xml:space="preserve"> </w:t>
      </w:r>
      <w:proofErr w:type="spellStart"/>
      <w:r w:rsidRPr="00A325F7">
        <w:rPr>
          <w:rFonts w:cs="David" w:hint="cs"/>
          <w:rtl/>
        </w:rPr>
        <w:t>דותן</w:t>
      </w:r>
      <w:proofErr w:type="spellEnd"/>
      <w:r w:rsidRPr="00A325F7">
        <w:rPr>
          <w:rFonts w:cs="David" w:hint="cs"/>
          <w:rtl/>
        </w:rPr>
        <w:t xml:space="preserve">. </w:t>
      </w:r>
    </w:p>
    <w:p w14:paraId="1DA5F36E" w14:textId="77777777" w:rsidR="00A325F7" w:rsidRPr="00A325F7" w:rsidRDefault="00A325F7" w:rsidP="00A325F7">
      <w:pPr>
        <w:bidi/>
        <w:rPr>
          <w:rFonts w:cs="David" w:hint="cs"/>
          <w:rtl/>
        </w:rPr>
      </w:pPr>
    </w:p>
    <w:p w14:paraId="02787D2F" w14:textId="77777777" w:rsidR="00A325F7" w:rsidRPr="00A325F7" w:rsidRDefault="00A325F7" w:rsidP="00A325F7">
      <w:pPr>
        <w:pStyle w:val="Heading5"/>
        <w:jc w:val="left"/>
        <w:rPr>
          <w:rFonts w:hint="cs"/>
          <w:rtl/>
        </w:rPr>
      </w:pPr>
      <w:proofErr w:type="spellStart"/>
      <w:r w:rsidRPr="00A325F7">
        <w:rPr>
          <w:rFonts w:hint="cs"/>
          <w:u w:val="single"/>
          <w:rtl/>
        </w:rPr>
        <w:t>עמירה</w:t>
      </w:r>
      <w:proofErr w:type="spellEnd"/>
      <w:r w:rsidRPr="00A325F7">
        <w:rPr>
          <w:rFonts w:hint="cs"/>
          <w:u w:val="single"/>
          <w:rtl/>
        </w:rPr>
        <w:t xml:space="preserve"> </w:t>
      </w:r>
      <w:proofErr w:type="spellStart"/>
      <w:r w:rsidRPr="00A325F7">
        <w:rPr>
          <w:rFonts w:hint="cs"/>
          <w:u w:val="single"/>
          <w:rtl/>
        </w:rPr>
        <w:t>דותן</w:t>
      </w:r>
      <w:proofErr w:type="spellEnd"/>
      <w:r w:rsidRPr="00A325F7">
        <w:rPr>
          <w:rFonts w:hint="cs"/>
          <w:u w:val="single"/>
          <w:rtl/>
        </w:rPr>
        <w:t>:</w:t>
      </w:r>
    </w:p>
    <w:p w14:paraId="63672CB8" w14:textId="77777777" w:rsidR="00A325F7" w:rsidRPr="00A325F7" w:rsidRDefault="00A325F7" w:rsidP="00A325F7">
      <w:pPr>
        <w:pStyle w:val="Heading5"/>
        <w:jc w:val="left"/>
        <w:rPr>
          <w:rFonts w:hint="cs"/>
          <w:rtl/>
        </w:rPr>
      </w:pPr>
    </w:p>
    <w:p w14:paraId="082B74FA" w14:textId="77777777" w:rsidR="00A325F7" w:rsidRPr="00A325F7" w:rsidRDefault="00A325F7" w:rsidP="00A325F7">
      <w:pPr>
        <w:bidi/>
        <w:rPr>
          <w:rFonts w:cs="David" w:hint="cs"/>
          <w:rtl/>
        </w:rPr>
      </w:pPr>
      <w:r w:rsidRPr="00A325F7">
        <w:rPr>
          <w:rFonts w:cs="David" w:hint="cs"/>
          <w:rtl/>
        </w:rPr>
        <w:tab/>
        <w:t xml:space="preserve"> ניסיתי לומר דברים לפני שד"ר נבות דיברה כדי לבקש ממנה לחדד את מה שלא הבנתי מפרופ' </w:t>
      </w:r>
      <w:proofErr w:type="spellStart"/>
      <w:r w:rsidRPr="00A325F7">
        <w:rPr>
          <w:rFonts w:cs="David" w:hint="cs"/>
          <w:rtl/>
        </w:rPr>
        <w:t>פרופ</w:t>
      </w:r>
      <w:proofErr w:type="spellEnd"/>
      <w:r w:rsidRPr="00A325F7">
        <w:rPr>
          <w:rFonts w:cs="David"/>
          <w:rtl/>
        </w:rPr>
        <w:t>’</w:t>
      </w:r>
      <w:r w:rsidRPr="00A325F7">
        <w:rPr>
          <w:rFonts w:cs="David" w:hint="cs"/>
          <w:rtl/>
        </w:rPr>
        <w:t xml:space="preserve"> </w:t>
      </w:r>
      <w:proofErr w:type="spellStart"/>
      <w:r w:rsidRPr="00A325F7">
        <w:rPr>
          <w:rFonts w:cs="David" w:hint="cs"/>
          <w:rtl/>
        </w:rPr>
        <w:t>אסא</w:t>
      </w:r>
      <w:proofErr w:type="spellEnd"/>
      <w:r w:rsidRPr="00A325F7">
        <w:rPr>
          <w:rFonts w:cs="David" w:hint="cs"/>
          <w:rtl/>
        </w:rPr>
        <w:t xml:space="preserve"> כשר. לפני שבאתי לכנסת ובוודאי לפני שהייתי חברת ועדת האתיקה, משפט מהסוג הזה היה לי ברור מאליו והייתי נלחמת עליו בחירוף נפש. מאחר שאני יושבת בוועדה הזאת כבר מעל שנה, הנקודות שהעירו שני חברי הוותיקים יותר ויותר מזה, הדיונים המאוד עמוקים של הוועדה, אותן דוגמאות שהובאו כאן ודוגמאות נוספות, חידדו בדיוק את המשמעות של אזרח וחבר כנסת. כאשר שניהם הולכים ביחד </w:t>
      </w:r>
      <w:proofErr w:type="spellStart"/>
      <w:r w:rsidRPr="00A325F7">
        <w:rPr>
          <w:rFonts w:cs="David" w:hint="cs"/>
          <w:rtl/>
        </w:rPr>
        <w:t>הכל</w:t>
      </w:r>
      <w:proofErr w:type="spellEnd"/>
      <w:r w:rsidRPr="00A325F7">
        <w:rPr>
          <w:rFonts w:cs="David" w:hint="cs"/>
          <w:rtl/>
        </w:rPr>
        <w:t xml:space="preserve"> טוב ויפה. רק כשתפקידו של חבר הכנסת עולה על זה של האזרח כי הוא רוצה לתקן את החוק, כי הוא רוצה להביע את עמדתו החד משמעית בנושא מסוים, אז אנחנו מביאים את זה לידי אבסורד. לכן החידוד שלי שאני מעוניינת לבקש </w:t>
      </w:r>
      <w:proofErr w:type="spellStart"/>
      <w:r w:rsidRPr="00A325F7">
        <w:rPr>
          <w:rFonts w:cs="David" w:hint="cs"/>
          <w:rtl/>
        </w:rPr>
        <w:t>מסוזי</w:t>
      </w:r>
      <w:proofErr w:type="spellEnd"/>
      <w:r w:rsidRPr="00A325F7">
        <w:rPr>
          <w:rFonts w:cs="David" w:hint="cs"/>
          <w:rtl/>
        </w:rPr>
        <w:t xml:space="preserve">, אם יש לך איזושהי יכולת להאיר או להוסיף לנו ידע כי כפי שזה כרגע, זה כאילו עושה לנו את העבודה, אנחנו כוועדת אתיקה שרוצים לוודא שכל העקרונות שנאמרים כאן להקפיד עליהם - - - </w:t>
      </w:r>
    </w:p>
    <w:p w14:paraId="0633550B" w14:textId="77777777" w:rsidR="00A325F7" w:rsidRPr="00A325F7" w:rsidRDefault="00A325F7" w:rsidP="00A325F7">
      <w:pPr>
        <w:bidi/>
        <w:rPr>
          <w:rFonts w:cs="David" w:hint="cs"/>
          <w:rtl/>
        </w:rPr>
      </w:pPr>
    </w:p>
    <w:p w14:paraId="7A523FA3"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0605CB5" w14:textId="77777777" w:rsidR="00A325F7" w:rsidRPr="00A325F7" w:rsidRDefault="00A325F7" w:rsidP="00A325F7">
      <w:pPr>
        <w:bidi/>
        <w:rPr>
          <w:rFonts w:cs="David" w:hint="cs"/>
          <w:rtl/>
        </w:rPr>
      </w:pPr>
    </w:p>
    <w:p w14:paraId="4BD15568" w14:textId="77777777" w:rsidR="00A325F7" w:rsidRPr="00A325F7" w:rsidRDefault="00A325F7" w:rsidP="00A325F7">
      <w:pPr>
        <w:bidi/>
        <w:rPr>
          <w:rFonts w:cs="David" w:hint="cs"/>
          <w:rtl/>
        </w:rPr>
      </w:pPr>
      <w:r w:rsidRPr="00A325F7">
        <w:rPr>
          <w:rFonts w:cs="David" w:hint="cs"/>
          <w:rtl/>
        </w:rPr>
        <w:tab/>
        <w:t xml:space="preserve"> אז גם את בעד למחוק את 10ג?</w:t>
      </w:r>
    </w:p>
    <w:p w14:paraId="38C665D3" w14:textId="77777777" w:rsidR="00A325F7" w:rsidRPr="00A325F7" w:rsidRDefault="00A325F7" w:rsidP="00A325F7">
      <w:pPr>
        <w:bidi/>
        <w:rPr>
          <w:rFonts w:cs="David" w:hint="cs"/>
          <w:rtl/>
        </w:rPr>
      </w:pPr>
    </w:p>
    <w:p w14:paraId="2E3D30D6" w14:textId="77777777" w:rsidR="00A325F7" w:rsidRPr="00A325F7" w:rsidRDefault="00A325F7" w:rsidP="00A325F7">
      <w:pPr>
        <w:bidi/>
        <w:rPr>
          <w:rFonts w:cs="David" w:hint="cs"/>
          <w:rtl/>
        </w:rPr>
      </w:pPr>
      <w:proofErr w:type="spellStart"/>
      <w:r w:rsidRPr="00A325F7">
        <w:rPr>
          <w:rFonts w:cs="David" w:hint="cs"/>
          <w:u w:val="single"/>
          <w:rtl/>
        </w:rPr>
        <w:t>עמירה</w:t>
      </w:r>
      <w:proofErr w:type="spellEnd"/>
      <w:r w:rsidRPr="00A325F7">
        <w:rPr>
          <w:rFonts w:cs="David" w:hint="cs"/>
          <w:u w:val="single"/>
          <w:rtl/>
        </w:rPr>
        <w:t xml:space="preserve"> </w:t>
      </w:r>
      <w:proofErr w:type="spellStart"/>
      <w:r w:rsidRPr="00A325F7">
        <w:rPr>
          <w:rFonts w:cs="David" w:hint="cs"/>
          <w:u w:val="single"/>
          <w:rtl/>
        </w:rPr>
        <w:t>דותן</w:t>
      </w:r>
      <w:proofErr w:type="spellEnd"/>
      <w:r w:rsidRPr="00A325F7">
        <w:rPr>
          <w:rFonts w:cs="David" w:hint="cs"/>
          <w:u w:val="single"/>
          <w:rtl/>
        </w:rPr>
        <w:t>:</w:t>
      </w:r>
    </w:p>
    <w:p w14:paraId="7C874BC5" w14:textId="77777777" w:rsidR="00A325F7" w:rsidRPr="00A325F7" w:rsidRDefault="00A325F7" w:rsidP="00A325F7">
      <w:pPr>
        <w:bidi/>
        <w:rPr>
          <w:rFonts w:cs="David" w:hint="cs"/>
          <w:rtl/>
        </w:rPr>
      </w:pPr>
    </w:p>
    <w:p w14:paraId="6D72B016" w14:textId="77777777" w:rsidR="00A325F7" w:rsidRPr="00A325F7" w:rsidRDefault="00A325F7" w:rsidP="00A325F7">
      <w:pPr>
        <w:bidi/>
        <w:rPr>
          <w:rFonts w:cs="David" w:hint="cs"/>
          <w:rtl/>
        </w:rPr>
      </w:pPr>
      <w:r w:rsidRPr="00A325F7">
        <w:rPr>
          <w:rFonts w:cs="David" w:hint="cs"/>
          <w:rtl/>
        </w:rPr>
        <w:tab/>
        <w:t xml:space="preserve">בוודאי. כמו שאומר </w:t>
      </w:r>
      <w:proofErr w:type="spellStart"/>
      <w:r w:rsidRPr="00A325F7">
        <w:rPr>
          <w:rFonts w:cs="David" w:hint="cs"/>
          <w:rtl/>
        </w:rPr>
        <w:t>ג'ומס</w:t>
      </w:r>
      <w:proofErr w:type="spellEnd"/>
      <w:r w:rsidRPr="00A325F7">
        <w:rPr>
          <w:rFonts w:cs="David" w:hint="cs"/>
          <w:rtl/>
        </w:rPr>
        <w:t xml:space="preserve">, זה נמצא בערכים, זה נמצא בהתנהגות. </w:t>
      </w:r>
    </w:p>
    <w:p w14:paraId="63DA2F01" w14:textId="77777777" w:rsidR="00A325F7" w:rsidRPr="00A325F7" w:rsidRDefault="00A325F7" w:rsidP="00A325F7">
      <w:pPr>
        <w:bidi/>
        <w:rPr>
          <w:rFonts w:cs="David" w:hint="cs"/>
          <w:rtl/>
        </w:rPr>
      </w:pPr>
    </w:p>
    <w:p w14:paraId="444A32AC"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D86CD3E" w14:textId="77777777" w:rsidR="00A325F7" w:rsidRPr="00A325F7" w:rsidRDefault="00A325F7" w:rsidP="00A325F7">
      <w:pPr>
        <w:bidi/>
        <w:rPr>
          <w:rFonts w:cs="David" w:hint="cs"/>
          <w:rtl/>
        </w:rPr>
      </w:pPr>
    </w:p>
    <w:p w14:paraId="677CBEC7" w14:textId="77777777" w:rsidR="00A325F7" w:rsidRPr="00A325F7" w:rsidRDefault="00A325F7" w:rsidP="00A325F7">
      <w:pPr>
        <w:bidi/>
        <w:rPr>
          <w:rFonts w:cs="David" w:hint="cs"/>
          <w:rtl/>
        </w:rPr>
      </w:pPr>
      <w:r w:rsidRPr="00A325F7">
        <w:rPr>
          <w:rFonts w:cs="David" w:hint="cs"/>
          <w:rtl/>
        </w:rPr>
        <w:tab/>
        <w:t xml:space="preserve"> תודה. חבר הכנסת מיכאל איתן. </w:t>
      </w:r>
    </w:p>
    <w:p w14:paraId="37AFD0DA" w14:textId="77777777" w:rsidR="00A325F7" w:rsidRPr="00A325F7" w:rsidRDefault="00A325F7" w:rsidP="00A325F7">
      <w:pPr>
        <w:bidi/>
        <w:rPr>
          <w:rFonts w:cs="David" w:hint="cs"/>
          <w:rtl/>
        </w:rPr>
      </w:pPr>
    </w:p>
    <w:p w14:paraId="6EEC1EFF" w14:textId="77777777" w:rsidR="00A325F7" w:rsidRPr="00A325F7" w:rsidRDefault="00A325F7" w:rsidP="00A325F7">
      <w:pPr>
        <w:bidi/>
        <w:rPr>
          <w:rFonts w:cs="David" w:hint="cs"/>
          <w:rtl/>
        </w:rPr>
      </w:pPr>
      <w:r w:rsidRPr="00A325F7">
        <w:rPr>
          <w:rFonts w:cs="David" w:hint="cs"/>
          <w:u w:val="single"/>
          <w:rtl/>
        </w:rPr>
        <w:t>מיכאל איתן:</w:t>
      </w:r>
    </w:p>
    <w:p w14:paraId="736E1ABD" w14:textId="77777777" w:rsidR="00A325F7" w:rsidRPr="00A325F7" w:rsidRDefault="00A325F7" w:rsidP="00A325F7">
      <w:pPr>
        <w:bidi/>
        <w:rPr>
          <w:rFonts w:cs="David" w:hint="cs"/>
          <w:rtl/>
        </w:rPr>
      </w:pPr>
    </w:p>
    <w:p w14:paraId="6204B979" w14:textId="77777777" w:rsidR="00A325F7" w:rsidRPr="00A325F7" w:rsidRDefault="00A325F7" w:rsidP="00A325F7">
      <w:pPr>
        <w:bidi/>
        <w:rPr>
          <w:rFonts w:cs="David" w:hint="cs"/>
          <w:rtl/>
        </w:rPr>
      </w:pPr>
      <w:r w:rsidRPr="00A325F7">
        <w:rPr>
          <w:rFonts w:cs="David" w:hint="cs"/>
          <w:rtl/>
        </w:rPr>
        <w:tab/>
        <w:t xml:space="preserve">אני חושב שרובי אמר את משפט המפתח. אתיקה של חברי כנסת צריכה להתפרש כמו המושג אתיקה בהרבה מאוד תחומים אחרים בצורה סובייקטיבית הממוקמת בהקשרים של אותם מקומות. יש אתיקה של רופאים, יש אתיקה של חברי כנסת, זה מושגים משתנים בכל מקום. כמו שאנחנו אומרים שקלון זה דבר שתלוי בנסיבות. אדם מסוים ביצע עבירה, אומרים לו: דבק בך קלון לא תוכל לכהן במקצוע מסוים כי בצעת עבירה כזאת. במקצוע אחר זה לא יהיה קלון. למה אני מדגיש את זה? כי </w:t>
      </w:r>
      <w:proofErr w:type="spellStart"/>
      <w:r w:rsidRPr="00A325F7">
        <w:rPr>
          <w:rFonts w:cs="David" w:hint="cs"/>
          <w:rtl/>
        </w:rPr>
        <w:t>ג'ומס</w:t>
      </w:r>
      <w:proofErr w:type="spellEnd"/>
      <w:r w:rsidRPr="00A325F7">
        <w:rPr>
          <w:rFonts w:cs="David" w:hint="cs"/>
          <w:rtl/>
        </w:rPr>
        <w:t xml:space="preserve">, האתיקה שלנו יכולה להיות במקרים בהם אין שום עבירה על החוק. </w:t>
      </w:r>
    </w:p>
    <w:p w14:paraId="6A4C37B0" w14:textId="77777777" w:rsidR="00A325F7" w:rsidRPr="00A325F7" w:rsidRDefault="00A325F7" w:rsidP="00A325F7">
      <w:pPr>
        <w:bidi/>
        <w:rPr>
          <w:rFonts w:cs="David" w:hint="cs"/>
          <w:rtl/>
        </w:rPr>
      </w:pPr>
    </w:p>
    <w:p w14:paraId="090147E3" w14:textId="77777777" w:rsidR="00A325F7" w:rsidRPr="00A325F7" w:rsidRDefault="00A325F7" w:rsidP="00A325F7">
      <w:pPr>
        <w:bidi/>
        <w:rPr>
          <w:rFonts w:cs="David" w:hint="cs"/>
          <w:rtl/>
        </w:rPr>
      </w:pPr>
      <w:r w:rsidRPr="00A325F7">
        <w:rPr>
          <w:rFonts w:cs="David" w:hint="cs"/>
          <w:u w:val="single"/>
          <w:rtl/>
        </w:rPr>
        <w:t>חיים אורון:</w:t>
      </w:r>
    </w:p>
    <w:p w14:paraId="112F86FD" w14:textId="77777777" w:rsidR="00A325F7" w:rsidRPr="00A325F7" w:rsidRDefault="00A325F7" w:rsidP="00A325F7">
      <w:pPr>
        <w:bidi/>
        <w:rPr>
          <w:rFonts w:cs="David" w:hint="cs"/>
          <w:rtl/>
        </w:rPr>
      </w:pPr>
    </w:p>
    <w:p w14:paraId="675A623D" w14:textId="77777777" w:rsidR="00A325F7" w:rsidRPr="00A325F7" w:rsidRDefault="00A325F7" w:rsidP="00A325F7">
      <w:pPr>
        <w:bidi/>
        <w:rPr>
          <w:rFonts w:cs="David" w:hint="cs"/>
          <w:rtl/>
        </w:rPr>
      </w:pPr>
      <w:r w:rsidRPr="00A325F7">
        <w:rPr>
          <w:rFonts w:cs="David" w:hint="cs"/>
          <w:rtl/>
        </w:rPr>
        <w:tab/>
        <w:t xml:space="preserve"> נכון. ברוב המקרים זה כך. </w:t>
      </w:r>
    </w:p>
    <w:p w14:paraId="11779F32" w14:textId="77777777" w:rsidR="00A325F7" w:rsidRPr="00A325F7" w:rsidRDefault="00A325F7" w:rsidP="00A325F7">
      <w:pPr>
        <w:bidi/>
        <w:rPr>
          <w:rFonts w:cs="David" w:hint="cs"/>
          <w:rtl/>
        </w:rPr>
      </w:pPr>
    </w:p>
    <w:p w14:paraId="3522FD42" w14:textId="77777777" w:rsidR="00A325F7" w:rsidRPr="00A325F7" w:rsidRDefault="00A325F7" w:rsidP="00A325F7">
      <w:pPr>
        <w:bidi/>
        <w:rPr>
          <w:rFonts w:cs="David" w:hint="cs"/>
          <w:rtl/>
        </w:rPr>
      </w:pPr>
      <w:r w:rsidRPr="00A325F7">
        <w:rPr>
          <w:rFonts w:cs="David" w:hint="cs"/>
          <w:u w:val="single"/>
          <w:rtl/>
        </w:rPr>
        <w:t>מיכאל איתן:</w:t>
      </w:r>
    </w:p>
    <w:p w14:paraId="1A5A9A61" w14:textId="77777777" w:rsidR="00A325F7" w:rsidRPr="00A325F7" w:rsidRDefault="00A325F7" w:rsidP="00A325F7">
      <w:pPr>
        <w:bidi/>
        <w:rPr>
          <w:rFonts w:cs="David" w:hint="cs"/>
          <w:rtl/>
        </w:rPr>
      </w:pPr>
    </w:p>
    <w:p w14:paraId="20E14711" w14:textId="77777777" w:rsidR="00A325F7" w:rsidRPr="00A325F7" w:rsidRDefault="00A325F7" w:rsidP="00A325F7">
      <w:pPr>
        <w:bidi/>
        <w:rPr>
          <w:rFonts w:cs="David" w:hint="cs"/>
          <w:rtl/>
        </w:rPr>
      </w:pPr>
      <w:r w:rsidRPr="00A325F7">
        <w:rPr>
          <w:rFonts w:cs="David" w:hint="cs"/>
          <w:rtl/>
        </w:rPr>
        <w:tab/>
        <w:t xml:space="preserve">דוגמא, יש חבר כנסת שנוהג ללכת לאיזשהו בר ולהשתכר שם כל ערב. עם כל הכבוד, זה לא עבירה על החוק. מותר. אני חושב שאם יביאו תלונה כזאת לוועדת האתיקה היא תצטרך לטפל בזה. מה שאני רוצה להגיד זה שאנחנו בעד כללי אתיקה, אני מוכן גם להחמיר אבל אני לא מוכן שיהיה כתוב כמו שאמר רובי, אני רוצה גם להסב את תשומת לב חברי, דיני המדינה זה לא רק החוקים, זה לא רק התקנות, זה גם למשל תקדימים של בית המשפט העליון. אז סליחה שכל פעם אני מגיע במקרה לבית המשפט העליון. זה לא בכוונה הפעם אבל זה דבר ענק. התפקיד שלי זה לשנות תקדימים של בית משפט עליון. התפקיד שלי זה לבטל תקנות. התפקיד שלי לפעול נגד חוקים. אז אתה לא יכול להגיד לי: תשמור עליהם. התפקיד שלי זה הפוך. </w:t>
      </w:r>
    </w:p>
    <w:p w14:paraId="7D702A1E" w14:textId="77777777" w:rsidR="00A325F7" w:rsidRPr="00A325F7" w:rsidRDefault="00A325F7" w:rsidP="00A325F7">
      <w:pPr>
        <w:bidi/>
        <w:rPr>
          <w:rFonts w:cs="David" w:hint="cs"/>
          <w:rtl/>
        </w:rPr>
      </w:pPr>
    </w:p>
    <w:p w14:paraId="530CC406" w14:textId="77777777" w:rsidR="00A325F7" w:rsidRPr="00A325F7" w:rsidRDefault="00A325F7" w:rsidP="00A325F7">
      <w:pPr>
        <w:bidi/>
        <w:ind w:firstLine="567"/>
        <w:rPr>
          <w:rFonts w:cs="David" w:hint="cs"/>
          <w:rtl/>
        </w:rPr>
      </w:pPr>
      <w:r w:rsidRPr="00A325F7">
        <w:rPr>
          <w:rFonts w:cs="David" w:hint="cs"/>
          <w:rtl/>
        </w:rPr>
        <w:t xml:space="preserve">אני רוצה לאזן את הדברים שאמרתי קודם. </w:t>
      </w:r>
      <w:proofErr w:type="spellStart"/>
      <w:r w:rsidRPr="00A325F7">
        <w:rPr>
          <w:rFonts w:cs="David" w:hint="cs"/>
          <w:rtl/>
        </w:rPr>
        <w:t>הכל</w:t>
      </w:r>
      <w:proofErr w:type="spellEnd"/>
      <w:r w:rsidRPr="00A325F7">
        <w:rPr>
          <w:rFonts w:cs="David" w:hint="cs"/>
          <w:rtl/>
        </w:rPr>
        <w:t xml:space="preserve"> עניין של איזונים. הדוגמא של חבר כנסת שעומד כאן ובשם אמונה גדולה שלו לחופש הביטוי מוכן לקחת דבר שיש בו סיכון ביטחוני גדול </w:t>
      </w:r>
      <w:r w:rsidRPr="00A325F7">
        <w:rPr>
          <w:rFonts w:cs="David"/>
          <w:rtl/>
        </w:rPr>
        <w:t>–</w:t>
      </w:r>
      <w:r w:rsidRPr="00A325F7">
        <w:rPr>
          <w:rFonts w:cs="David" w:hint="cs"/>
          <w:rtl/>
        </w:rPr>
        <w:t xml:space="preserve"> עובר עבירה אולי גם על החוק וגם עבירה אתית </w:t>
      </w:r>
      <w:proofErr w:type="spellStart"/>
      <w:r w:rsidRPr="00A325F7">
        <w:rPr>
          <w:rFonts w:cs="David" w:hint="cs"/>
          <w:rtl/>
        </w:rPr>
        <w:t>והכל</w:t>
      </w:r>
      <w:proofErr w:type="spellEnd"/>
      <w:r w:rsidRPr="00A325F7">
        <w:rPr>
          <w:rFonts w:cs="David" w:hint="cs"/>
          <w:rtl/>
        </w:rPr>
        <w:t xml:space="preserve">. אבל אדם שיודע שנוטל סיכון שעומד כאן, ועושה את אותו דבר על משהו מינורי, אז במשקל האיזון - המלחמה שלו למען חופש הביטוי או המלחמה שלו כאן לחופש המידע שהוא על ידי דיבורו כאן במליאה משחרר את זה לפרסום בכל המדינה כי אז כבר אי אפשר לתבוע חיסיון על זה, כשמדובר בדבר שמתיישב עם הדעת זה בסדר. לכן אין כאן דברים מוחלטים. בכפוף לכך אני מתנגד לכל העניין הזה. </w:t>
      </w:r>
    </w:p>
    <w:p w14:paraId="2BC8EF3A" w14:textId="77777777" w:rsidR="00A325F7" w:rsidRPr="00A325F7" w:rsidRDefault="00A325F7" w:rsidP="00A325F7">
      <w:pPr>
        <w:bidi/>
        <w:rPr>
          <w:rFonts w:cs="David" w:hint="cs"/>
          <w:rtl/>
        </w:rPr>
      </w:pPr>
    </w:p>
    <w:p w14:paraId="568E3DC4"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9E45CCD" w14:textId="77777777" w:rsidR="00A325F7" w:rsidRPr="00A325F7" w:rsidRDefault="00A325F7" w:rsidP="00A325F7">
      <w:pPr>
        <w:bidi/>
        <w:rPr>
          <w:rFonts w:cs="David" w:hint="cs"/>
          <w:rtl/>
        </w:rPr>
      </w:pPr>
    </w:p>
    <w:p w14:paraId="38C8DAB9" w14:textId="77777777" w:rsidR="00A325F7" w:rsidRPr="00A325F7" w:rsidRDefault="00A325F7" w:rsidP="00A325F7">
      <w:pPr>
        <w:bidi/>
        <w:rPr>
          <w:rFonts w:cs="David" w:hint="cs"/>
          <w:rtl/>
        </w:rPr>
      </w:pPr>
      <w:r w:rsidRPr="00A325F7">
        <w:rPr>
          <w:rFonts w:cs="David" w:hint="cs"/>
          <w:rtl/>
        </w:rPr>
        <w:tab/>
        <w:t xml:space="preserve"> אני מודה לך אדוני. פרופ' כשר ואחרי זה נעבור להצבעה. </w:t>
      </w:r>
    </w:p>
    <w:p w14:paraId="0C7BB22B" w14:textId="77777777" w:rsidR="00A325F7" w:rsidRPr="00A325F7" w:rsidRDefault="00A325F7" w:rsidP="00A325F7">
      <w:pPr>
        <w:bidi/>
        <w:rPr>
          <w:rFonts w:cs="David" w:hint="cs"/>
          <w:rtl/>
        </w:rPr>
      </w:pPr>
    </w:p>
    <w:p w14:paraId="006ECFA0" w14:textId="77777777" w:rsidR="00A325F7" w:rsidRPr="00A325F7" w:rsidRDefault="00A325F7" w:rsidP="00A325F7">
      <w:pPr>
        <w:bidi/>
        <w:rPr>
          <w:rFonts w:cs="David" w:hint="cs"/>
          <w:rtl/>
        </w:rPr>
      </w:pPr>
    </w:p>
    <w:p w14:paraId="361FE2D9"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004E81BE" w14:textId="77777777" w:rsidR="00A325F7" w:rsidRPr="00A325F7" w:rsidRDefault="00A325F7" w:rsidP="00A325F7">
      <w:pPr>
        <w:bidi/>
        <w:rPr>
          <w:rFonts w:cs="David" w:hint="cs"/>
          <w:rtl/>
        </w:rPr>
      </w:pPr>
    </w:p>
    <w:p w14:paraId="5ED40BF8" w14:textId="77777777" w:rsidR="00A325F7" w:rsidRPr="00A325F7" w:rsidRDefault="00A325F7" w:rsidP="00A325F7">
      <w:pPr>
        <w:bidi/>
        <w:rPr>
          <w:rFonts w:cs="David" w:hint="cs"/>
          <w:rtl/>
        </w:rPr>
      </w:pPr>
      <w:r w:rsidRPr="00A325F7">
        <w:rPr>
          <w:rFonts w:cs="David" w:hint="cs"/>
          <w:rtl/>
        </w:rPr>
        <w:tab/>
        <w:t xml:space="preserve">כמה תשובות קצרות בעיקר לחבר הכנסת איתן. מובן מאליו שאין שום כוונה כאן להפריע לך לשנות חוקים, לחוקק חוקים שהם בניגוד להחלטות בית המשפט. כל הפעולה הזאת היא בכלל לא פעולה כנגד דיני המדינה. אתה מקיים את דיני המדינה יפה מאוד כשאתה מציע לשנות את אחד מדיני המדינה. אין כאן שום סכנה. דבר שני, כשמשהו נמצא בערכים ולא בכללים זה בעיקר מפני שהוא חיובי. אנחנו רוצים לטפח את אמון הציבור בכנסת. מישהו יכול לטפח את זה הרבה, מישהו יכול בכלל לא לעסוק בטיפוח הזה. חבל אבל הוא לא עובר על הכללים כשהוא נמנע מלהתעסק בשאלה הזו של טיפוח אמון הציבור בכנסת, להעלות את הרמה. הוא לא פוגע, הוא לא מעלה אותה. אבל כאן יש משהו חדש. כאן יש ערך בערכים שהוא שלילי במהותו. לא יעבור על החוק אבל אין כלל. הוא לא מתבטא בכללים. זאת אומרת החלוקה בין ערכים לכללים לא עובדת. מה שיש בערכים ואין בכללים אמור להיות החלקים החיוביים. יש גם חלק שלילי שלא נמצא שם זה סיפור אחד. </w:t>
      </w:r>
    </w:p>
    <w:p w14:paraId="07DC20E9" w14:textId="77777777" w:rsidR="00A325F7" w:rsidRPr="00A325F7" w:rsidRDefault="00A325F7" w:rsidP="00A325F7">
      <w:pPr>
        <w:bidi/>
        <w:rPr>
          <w:rFonts w:cs="David" w:hint="cs"/>
          <w:rtl/>
        </w:rPr>
      </w:pPr>
    </w:p>
    <w:p w14:paraId="22E73727" w14:textId="77777777" w:rsidR="00A325F7" w:rsidRPr="00A325F7" w:rsidRDefault="00A325F7" w:rsidP="00A325F7">
      <w:pPr>
        <w:bidi/>
        <w:ind w:firstLine="567"/>
        <w:rPr>
          <w:rFonts w:cs="David" w:hint="cs"/>
          <w:rtl/>
        </w:rPr>
      </w:pPr>
      <w:r w:rsidRPr="00A325F7">
        <w:rPr>
          <w:rFonts w:cs="David" w:hint="cs"/>
          <w:rtl/>
        </w:rPr>
        <w:t xml:space="preserve">דבר שלישי, חבר כנסת איתן הזכיר בצדק את האתיקה בכל מיני מקומות, בכל מיני מקצועות וארגונים וזה בוודאי משתנה מהקשר להקשר. אבל בכל מקום אתה דורש את דרישת האינטגריטי, את היושרה. כלומר אני רופא? אז בתור רופאה כך אני עובד. זאת האתיקה שלי ואני לא אסטה  ממנה. היושרה של חבר כנסת היא: אני חבר כנסת, אני המחוקק, אני בגוף העליון הזה שקבע את החוקים אבל אני לא חייב באופן אתי למלא אותם. אזרח כן אבל אני לא חייב. לרופא אין דבר כזה שיגיד: אלה כללי האתיקה שלי אבל אני לא חייב. </w:t>
      </w:r>
    </w:p>
    <w:p w14:paraId="1B3BA8F7" w14:textId="77777777" w:rsidR="00A325F7" w:rsidRPr="00A325F7" w:rsidRDefault="00A325F7" w:rsidP="00A325F7">
      <w:pPr>
        <w:bidi/>
        <w:rPr>
          <w:rFonts w:cs="David" w:hint="cs"/>
          <w:rtl/>
        </w:rPr>
      </w:pPr>
    </w:p>
    <w:p w14:paraId="5ACDBE61" w14:textId="77777777" w:rsidR="00A325F7" w:rsidRPr="00A325F7" w:rsidRDefault="00A325F7" w:rsidP="00A325F7">
      <w:pPr>
        <w:bidi/>
        <w:rPr>
          <w:rFonts w:cs="David" w:hint="cs"/>
          <w:rtl/>
        </w:rPr>
      </w:pPr>
      <w:r w:rsidRPr="00A325F7">
        <w:rPr>
          <w:rFonts w:cs="David" w:hint="cs"/>
          <w:u w:val="single"/>
          <w:rtl/>
        </w:rPr>
        <w:t>מיכאל איתן:</w:t>
      </w:r>
    </w:p>
    <w:p w14:paraId="220D875A" w14:textId="77777777" w:rsidR="00A325F7" w:rsidRPr="00A325F7" w:rsidRDefault="00A325F7" w:rsidP="00A325F7">
      <w:pPr>
        <w:bidi/>
        <w:rPr>
          <w:rFonts w:cs="David" w:hint="cs"/>
          <w:rtl/>
        </w:rPr>
      </w:pPr>
    </w:p>
    <w:p w14:paraId="7C0E41B0" w14:textId="77777777" w:rsidR="00A325F7" w:rsidRPr="00A325F7" w:rsidRDefault="00A325F7" w:rsidP="00A325F7">
      <w:pPr>
        <w:bidi/>
        <w:rPr>
          <w:rFonts w:cs="David" w:hint="cs"/>
          <w:rtl/>
        </w:rPr>
      </w:pPr>
      <w:r w:rsidRPr="00A325F7">
        <w:rPr>
          <w:rFonts w:cs="David" w:hint="cs"/>
          <w:rtl/>
        </w:rPr>
        <w:tab/>
        <w:t xml:space="preserve">אני לא בטוח, קדושת החיים והצלת חיים גוברת באתיקה רפואית גם על חוקים. </w:t>
      </w:r>
    </w:p>
    <w:p w14:paraId="49FAED68" w14:textId="77777777" w:rsidR="00A325F7" w:rsidRPr="00A325F7" w:rsidRDefault="00A325F7" w:rsidP="00A325F7">
      <w:pPr>
        <w:bidi/>
        <w:rPr>
          <w:rFonts w:cs="David" w:hint="cs"/>
          <w:rtl/>
        </w:rPr>
      </w:pPr>
    </w:p>
    <w:p w14:paraId="3A727AFC"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54E4E4F8" w14:textId="77777777" w:rsidR="00A325F7" w:rsidRPr="00A325F7" w:rsidRDefault="00A325F7" w:rsidP="00A325F7">
      <w:pPr>
        <w:bidi/>
        <w:rPr>
          <w:rFonts w:cs="David" w:hint="cs"/>
          <w:rtl/>
        </w:rPr>
      </w:pPr>
    </w:p>
    <w:p w14:paraId="6C30EC9C" w14:textId="77777777" w:rsidR="00A325F7" w:rsidRPr="00A325F7" w:rsidRDefault="00A325F7" w:rsidP="00A325F7">
      <w:pPr>
        <w:bidi/>
        <w:rPr>
          <w:rFonts w:cs="David" w:hint="cs"/>
          <w:rtl/>
        </w:rPr>
      </w:pPr>
      <w:r w:rsidRPr="00A325F7">
        <w:rPr>
          <w:rFonts w:cs="David" w:hint="cs"/>
          <w:rtl/>
        </w:rPr>
        <w:tab/>
        <w:t xml:space="preserve"> אבל לא אם כללי האתיקה הרפואית יגידו בדיוק את זה. כשאתה צריך להציל אדם מסוים תציל אותו ותעזוב את שאר הדברים האחרים. </w:t>
      </w:r>
    </w:p>
    <w:p w14:paraId="2BF219CE" w14:textId="77777777" w:rsidR="00A325F7" w:rsidRPr="00A325F7" w:rsidRDefault="00A325F7" w:rsidP="00A325F7">
      <w:pPr>
        <w:bidi/>
        <w:rPr>
          <w:rFonts w:cs="David" w:hint="cs"/>
          <w:rtl/>
        </w:rPr>
      </w:pPr>
    </w:p>
    <w:p w14:paraId="01D4B481" w14:textId="77777777" w:rsidR="00A325F7" w:rsidRPr="00A325F7" w:rsidRDefault="00A325F7" w:rsidP="00A325F7">
      <w:pPr>
        <w:bidi/>
        <w:rPr>
          <w:rFonts w:cs="David" w:hint="cs"/>
          <w:rtl/>
        </w:rPr>
      </w:pPr>
      <w:r w:rsidRPr="00A325F7">
        <w:rPr>
          <w:rFonts w:cs="David" w:hint="cs"/>
          <w:u w:val="single"/>
          <w:rtl/>
        </w:rPr>
        <w:t>ראובן ריבלין:</w:t>
      </w:r>
    </w:p>
    <w:p w14:paraId="581D62F9" w14:textId="77777777" w:rsidR="00A325F7" w:rsidRPr="00A325F7" w:rsidRDefault="00A325F7" w:rsidP="00A325F7">
      <w:pPr>
        <w:bidi/>
        <w:rPr>
          <w:rFonts w:cs="David" w:hint="cs"/>
          <w:rtl/>
        </w:rPr>
      </w:pPr>
    </w:p>
    <w:p w14:paraId="7A6AC771" w14:textId="77777777" w:rsidR="00A325F7" w:rsidRPr="00A325F7" w:rsidRDefault="00A325F7" w:rsidP="00A325F7">
      <w:pPr>
        <w:bidi/>
        <w:rPr>
          <w:rFonts w:cs="David" w:hint="cs"/>
          <w:rtl/>
        </w:rPr>
      </w:pPr>
      <w:r w:rsidRPr="00A325F7">
        <w:rPr>
          <w:rFonts w:cs="David" w:hint="cs"/>
          <w:rtl/>
        </w:rPr>
        <w:tab/>
        <w:t xml:space="preserve"> האם מותר לך לסמם בן אדם כשאתה חושב שמבחינה לאומית אתה צריך להביא אותו לארץ?</w:t>
      </w:r>
    </w:p>
    <w:p w14:paraId="6D723ADA" w14:textId="77777777" w:rsidR="00A325F7" w:rsidRPr="00A325F7" w:rsidRDefault="00A325F7" w:rsidP="00A325F7">
      <w:pPr>
        <w:bidi/>
        <w:rPr>
          <w:rFonts w:cs="David" w:hint="cs"/>
          <w:rtl/>
        </w:rPr>
      </w:pPr>
    </w:p>
    <w:p w14:paraId="5248A053"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473B75FB" w14:textId="77777777" w:rsidR="00A325F7" w:rsidRPr="00A325F7" w:rsidRDefault="00A325F7" w:rsidP="00A325F7">
      <w:pPr>
        <w:bidi/>
        <w:rPr>
          <w:rFonts w:cs="David" w:hint="cs"/>
          <w:rtl/>
        </w:rPr>
      </w:pPr>
    </w:p>
    <w:p w14:paraId="4F29F241" w14:textId="77777777" w:rsidR="00A325F7" w:rsidRPr="00A325F7" w:rsidRDefault="00A325F7" w:rsidP="00A325F7">
      <w:pPr>
        <w:bidi/>
        <w:rPr>
          <w:rFonts w:cs="David" w:hint="cs"/>
          <w:rtl/>
        </w:rPr>
      </w:pPr>
      <w:r w:rsidRPr="00A325F7">
        <w:rPr>
          <w:rFonts w:cs="David" w:hint="cs"/>
          <w:rtl/>
        </w:rPr>
        <w:tab/>
        <w:t xml:space="preserve"> כן. </w:t>
      </w:r>
    </w:p>
    <w:p w14:paraId="173F79D0" w14:textId="77777777" w:rsidR="00A325F7" w:rsidRPr="00A325F7" w:rsidRDefault="00A325F7" w:rsidP="00A325F7">
      <w:pPr>
        <w:bidi/>
        <w:rPr>
          <w:rFonts w:cs="David" w:hint="cs"/>
          <w:rtl/>
        </w:rPr>
      </w:pPr>
    </w:p>
    <w:p w14:paraId="7930DE00" w14:textId="77777777" w:rsidR="00A325F7" w:rsidRPr="00A325F7" w:rsidRDefault="00A325F7" w:rsidP="00A325F7">
      <w:pPr>
        <w:bidi/>
        <w:rPr>
          <w:rFonts w:cs="David" w:hint="cs"/>
          <w:rtl/>
        </w:rPr>
      </w:pPr>
      <w:r w:rsidRPr="00A325F7">
        <w:rPr>
          <w:rFonts w:cs="David" w:hint="cs"/>
          <w:u w:val="single"/>
          <w:rtl/>
        </w:rPr>
        <w:t>ראובן ריבלין:</w:t>
      </w:r>
    </w:p>
    <w:p w14:paraId="62C1A41A" w14:textId="77777777" w:rsidR="00A325F7" w:rsidRPr="00A325F7" w:rsidRDefault="00A325F7" w:rsidP="00A325F7">
      <w:pPr>
        <w:bidi/>
        <w:rPr>
          <w:rFonts w:cs="David" w:hint="cs"/>
          <w:rtl/>
        </w:rPr>
      </w:pPr>
    </w:p>
    <w:p w14:paraId="39C16E42" w14:textId="77777777" w:rsidR="00A325F7" w:rsidRPr="00A325F7" w:rsidRDefault="00A325F7" w:rsidP="00A325F7">
      <w:pPr>
        <w:bidi/>
        <w:rPr>
          <w:rFonts w:cs="David" w:hint="cs"/>
          <w:rtl/>
        </w:rPr>
      </w:pPr>
      <w:r w:rsidRPr="00A325F7">
        <w:rPr>
          <w:rFonts w:cs="David" w:hint="cs"/>
          <w:rtl/>
        </w:rPr>
        <w:tab/>
        <w:t xml:space="preserve"> זו עבירה אתית?</w:t>
      </w:r>
    </w:p>
    <w:p w14:paraId="4CAFBAA2" w14:textId="77777777" w:rsidR="00A325F7" w:rsidRPr="00A325F7" w:rsidRDefault="00A325F7" w:rsidP="00A325F7">
      <w:pPr>
        <w:bidi/>
        <w:rPr>
          <w:rFonts w:cs="David" w:hint="cs"/>
          <w:rtl/>
        </w:rPr>
      </w:pPr>
    </w:p>
    <w:p w14:paraId="0C97BED5"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480AD06" w14:textId="77777777" w:rsidR="00A325F7" w:rsidRPr="00A325F7" w:rsidRDefault="00A325F7" w:rsidP="00A325F7">
      <w:pPr>
        <w:bidi/>
        <w:rPr>
          <w:rFonts w:cs="David" w:hint="cs"/>
          <w:rtl/>
        </w:rPr>
      </w:pPr>
    </w:p>
    <w:p w14:paraId="477A8922" w14:textId="77777777" w:rsidR="00A325F7" w:rsidRPr="00A325F7" w:rsidRDefault="00A325F7" w:rsidP="00A325F7">
      <w:pPr>
        <w:bidi/>
        <w:rPr>
          <w:rFonts w:cs="David" w:hint="cs"/>
          <w:rtl/>
        </w:rPr>
      </w:pPr>
      <w:r w:rsidRPr="00A325F7">
        <w:rPr>
          <w:rFonts w:cs="David" w:hint="cs"/>
          <w:rtl/>
        </w:rPr>
        <w:tab/>
        <w:t xml:space="preserve"> זו לא עבירה כי התדמית הציבורית של הרופא היא במצב שיש לך רופא ומטופל תמים שהגיע אליו כדי לקבל טיפול. אנחנו לא חושבים בדרך כלל על רופא בצבא, רופא במוסד, בכל מיני מקומות אחרים. מבחינת האינטגריטי של הכנסת תחשבו על השאלה מה הכנסת אומרת עכשיו לאזרחים שפרקטית אפשר יהיה להתלונן על התנהגות שאינה הולמת את מעמדו. התנהגות שאינה הולמת את מעמדו, את היותו דוגמא אישית, את היותו מנהיג בחברה הישראלית, אבל דיני המדינה לא מוזכרים שם. אתם רוצים לאפשר לעצמכם להגיד לציבור, חברי הכנסת לא צריכים לדבר על קיום דיני המדינה על ידי חברי הכנסת. את זה הם לא רוצים להגיד. זה מסר גרוע. </w:t>
      </w:r>
    </w:p>
    <w:p w14:paraId="42EBC1E8" w14:textId="77777777" w:rsidR="00A325F7" w:rsidRPr="00A325F7" w:rsidRDefault="00A325F7" w:rsidP="00A325F7">
      <w:pPr>
        <w:bidi/>
        <w:rPr>
          <w:rFonts w:cs="David" w:hint="cs"/>
          <w:rtl/>
        </w:rPr>
      </w:pPr>
    </w:p>
    <w:p w14:paraId="697AB1FA" w14:textId="77777777" w:rsidR="00A325F7" w:rsidRPr="00A325F7" w:rsidRDefault="00A325F7" w:rsidP="00A325F7">
      <w:pPr>
        <w:bidi/>
        <w:rPr>
          <w:rFonts w:cs="David" w:hint="cs"/>
          <w:rtl/>
        </w:rPr>
      </w:pPr>
      <w:r w:rsidRPr="00A325F7">
        <w:rPr>
          <w:rFonts w:cs="David" w:hint="cs"/>
          <w:u w:val="single"/>
          <w:rtl/>
        </w:rPr>
        <w:t>ראובן ריבלין:</w:t>
      </w:r>
    </w:p>
    <w:p w14:paraId="230AB5B7" w14:textId="77777777" w:rsidR="00A325F7" w:rsidRPr="00A325F7" w:rsidRDefault="00A325F7" w:rsidP="00A325F7">
      <w:pPr>
        <w:bidi/>
        <w:rPr>
          <w:rFonts w:cs="David" w:hint="cs"/>
          <w:rtl/>
        </w:rPr>
      </w:pPr>
    </w:p>
    <w:p w14:paraId="6CE9E48D" w14:textId="77777777" w:rsidR="00A325F7" w:rsidRPr="00A325F7" w:rsidRDefault="00A325F7" w:rsidP="00A325F7">
      <w:pPr>
        <w:bidi/>
        <w:rPr>
          <w:rFonts w:cs="David" w:hint="cs"/>
          <w:rtl/>
        </w:rPr>
      </w:pPr>
      <w:r w:rsidRPr="00A325F7">
        <w:rPr>
          <w:rFonts w:cs="David" w:hint="cs"/>
          <w:rtl/>
        </w:rPr>
        <w:tab/>
        <w:t xml:space="preserve"> זה לא מסר גרוע. אנחנו בין השאר מופקדים על שינוי חוקי המדינה. </w:t>
      </w:r>
    </w:p>
    <w:p w14:paraId="63F1E277" w14:textId="77777777" w:rsidR="00A325F7" w:rsidRPr="00A325F7" w:rsidRDefault="00A325F7" w:rsidP="00A325F7">
      <w:pPr>
        <w:bidi/>
        <w:rPr>
          <w:rFonts w:cs="David" w:hint="cs"/>
          <w:rtl/>
        </w:rPr>
      </w:pPr>
    </w:p>
    <w:p w14:paraId="5189E923" w14:textId="77777777" w:rsidR="00A325F7" w:rsidRPr="00A325F7" w:rsidRDefault="00A325F7" w:rsidP="00A325F7">
      <w:pPr>
        <w:bidi/>
        <w:rPr>
          <w:rFonts w:cs="David" w:hint="cs"/>
          <w:rtl/>
        </w:rPr>
      </w:pPr>
      <w:r w:rsidRPr="00A325F7">
        <w:rPr>
          <w:rFonts w:cs="David"/>
          <w:u w:val="single"/>
          <w:rtl/>
        </w:rPr>
        <w:br w:type="page"/>
      </w: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2C1D1DC" w14:textId="77777777" w:rsidR="00A325F7" w:rsidRPr="00A325F7" w:rsidRDefault="00A325F7" w:rsidP="00A325F7">
      <w:pPr>
        <w:bidi/>
        <w:rPr>
          <w:rFonts w:cs="David" w:hint="cs"/>
          <w:rtl/>
        </w:rPr>
      </w:pPr>
    </w:p>
    <w:p w14:paraId="509CBF36" w14:textId="77777777" w:rsidR="00A325F7" w:rsidRPr="00A325F7" w:rsidRDefault="00A325F7" w:rsidP="00A325F7">
      <w:pPr>
        <w:bidi/>
        <w:rPr>
          <w:rFonts w:cs="David" w:hint="cs"/>
          <w:rtl/>
        </w:rPr>
      </w:pPr>
      <w:r w:rsidRPr="00A325F7">
        <w:rPr>
          <w:rFonts w:cs="David" w:hint="cs"/>
          <w:rtl/>
        </w:rPr>
        <w:tab/>
        <w:t xml:space="preserve">זה בסדר, אין לי שום בעיה עם זה. </w:t>
      </w:r>
    </w:p>
    <w:p w14:paraId="28604FBD" w14:textId="77777777" w:rsidR="00A325F7" w:rsidRPr="00A325F7" w:rsidRDefault="00A325F7" w:rsidP="00A325F7">
      <w:pPr>
        <w:bidi/>
        <w:rPr>
          <w:rFonts w:cs="David" w:hint="cs"/>
          <w:rtl/>
        </w:rPr>
      </w:pPr>
    </w:p>
    <w:p w14:paraId="11DFC654"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50C82EA0" w14:textId="77777777" w:rsidR="00A325F7" w:rsidRPr="00A325F7" w:rsidRDefault="00A325F7" w:rsidP="00A325F7">
      <w:pPr>
        <w:bidi/>
        <w:rPr>
          <w:rFonts w:cs="David" w:hint="cs"/>
          <w:rtl/>
        </w:rPr>
      </w:pPr>
    </w:p>
    <w:p w14:paraId="2AB18D1D" w14:textId="77777777" w:rsidR="00A325F7" w:rsidRPr="00A325F7" w:rsidRDefault="00A325F7" w:rsidP="00A325F7">
      <w:pPr>
        <w:bidi/>
        <w:rPr>
          <w:rFonts w:cs="David" w:hint="cs"/>
          <w:rtl/>
        </w:rPr>
      </w:pPr>
      <w:r w:rsidRPr="00A325F7">
        <w:rPr>
          <w:rFonts w:cs="David" w:hint="cs"/>
          <w:rtl/>
        </w:rPr>
        <w:tab/>
        <w:t xml:space="preserve"> אני עוברת להצבעה. לפי הלך הרוח של מרבית הרוח שדיבר כאן אני מבינה שכולם בעד להוריד את סעיף 10ג בכלל. </w:t>
      </w:r>
    </w:p>
    <w:p w14:paraId="787F54F8" w14:textId="77777777" w:rsidR="00A325F7" w:rsidRPr="00A325F7" w:rsidRDefault="00A325F7" w:rsidP="00A325F7">
      <w:pPr>
        <w:bidi/>
        <w:rPr>
          <w:rFonts w:cs="David" w:hint="cs"/>
          <w:rtl/>
        </w:rPr>
      </w:pPr>
    </w:p>
    <w:p w14:paraId="47EB9A37" w14:textId="77777777" w:rsidR="00A325F7" w:rsidRPr="00A325F7" w:rsidRDefault="00A325F7" w:rsidP="00A325F7">
      <w:pPr>
        <w:bidi/>
        <w:rPr>
          <w:rFonts w:cs="David" w:hint="cs"/>
          <w:u w:val="single"/>
          <w:rtl/>
        </w:rPr>
      </w:pPr>
      <w:r w:rsidRPr="00A325F7">
        <w:rPr>
          <w:rFonts w:cs="David" w:hint="cs"/>
          <w:u w:val="single"/>
          <w:rtl/>
        </w:rPr>
        <w:t>גדעון סער:</w:t>
      </w:r>
    </w:p>
    <w:p w14:paraId="34880E04" w14:textId="77777777" w:rsidR="00A325F7" w:rsidRPr="00A325F7" w:rsidRDefault="00A325F7" w:rsidP="00A325F7">
      <w:pPr>
        <w:bidi/>
        <w:rPr>
          <w:rFonts w:cs="David" w:hint="cs"/>
          <w:u w:val="single"/>
          <w:rtl/>
        </w:rPr>
      </w:pPr>
    </w:p>
    <w:p w14:paraId="628E87B8" w14:textId="77777777" w:rsidR="00A325F7" w:rsidRPr="00A325F7" w:rsidRDefault="00A325F7" w:rsidP="00A325F7">
      <w:pPr>
        <w:bidi/>
        <w:rPr>
          <w:rFonts w:cs="David" w:hint="cs"/>
          <w:rtl/>
        </w:rPr>
      </w:pPr>
      <w:r w:rsidRPr="00A325F7">
        <w:rPr>
          <w:rFonts w:cs="David" w:hint="cs"/>
          <w:rtl/>
        </w:rPr>
        <w:tab/>
        <w:t xml:space="preserve"> אני לא בעד, אני לא מבין למה להוריד. </w:t>
      </w:r>
    </w:p>
    <w:p w14:paraId="10F976A3" w14:textId="77777777" w:rsidR="00A325F7" w:rsidRPr="00A325F7" w:rsidRDefault="00A325F7" w:rsidP="00A325F7">
      <w:pPr>
        <w:bidi/>
        <w:rPr>
          <w:rFonts w:cs="David" w:hint="cs"/>
          <w:rtl/>
        </w:rPr>
      </w:pPr>
    </w:p>
    <w:p w14:paraId="4D49080E" w14:textId="77777777" w:rsidR="00A325F7" w:rsidRPr="00A325F7" w:rsidRDefault="00A325F7" w:rsidP="00A325F7">
      <w:pPr>
        <w:pStyle w:val="Heading5"/>
        <w:jc w:val="left"/>
        <w:rPr>
          <w:rFonts w:hint="cs"/>
          <w:rtl/>
        </w:rPr>
      </w:pPr>
      <w:proofErr w:type="spellStart"/>
      <w:r w:rsidRPr="00A325F7">
        <w:rPr>
          <w:rFonts w:hint="cs"/>
          <w:u w:val="single"/>
          <w:rtl/>
        </w:rPr>
        <w:t>עמירה</w:t>
      </w:r>
      <w:proofErr w:type="spellEnd"/>
      <w:r w:rsidRPr="00A325F7">
        <w:rPr>
          <w:rFonts w:hint="cs"/>
          <w:u w:val="single"/>
          <w:rtl/>
        </w:rPr>
        <w:t xml:space="preserve"> </w:t>
      </w:r>
      <w:proofErr w:type="spellStart"/>
      <w:r w:rsidRPr="00A325F7">
        <w:rPr>
          <w:rFonts w:hint="cs"/>
          <w:u w:val="single"/>
          <w:rtl/>
        </w:rPr>
        <w:t>דותן</w:t>
      </w:r>
      <w:proofErr w:type="spellEnd"/>
      <w:r w:rsidRPr="00A325F7">
        <w:rPr>
          <w:rFonts w:hint="cs"/>
          <w:u w:val="single"/>
          <w:rtl/>
        </w:rPr>
        <w:t>:</w:t>
      </w:r>
    </w:p>
    <w:p w14:paraId="05C6EDD0" w14:textId="77777777" w:rsidR="00A325F7" w:rsidRPr="00A325F7" w:rsidRDefault="00A325F7" w:rsidP="00A325F7">
      <w:pPr>
        <w:pStyle w:val="Heading5"/>
        <w:jc w:val="left"/>
        <w:rPr>
          <w:rFonts w:hint="cs"/>
          <w:rtl/>
        </w:rPr>
      </w:pPr>
    </w:p>
    <w:p w14:paraId="3B9DE72E" w14:textId="77777777" w:rsidR="00A325F7" w:rsidRPr="00A325F7" w:rsidRDefault="00A325F7" w:rsidP="00A325F7">
      <w:pPr>
        <w:bidi/>
        <w:rPr>
          <w:rFonts w:cs="David" w:hint="cs"/>
          <w:rtl/>
        </w:rPr>
      </w:pPr>
      <w:r w:rsidRPr="00A325F7">
        <w:rPr>
          <w:rFonts w:cs="David" w:hint="cs"/>
          <w:rtl/>
        </w:rPr>
        <w:tab/>
        <w:t xml:space="preserve">מאחר והנקודה לא קיבלה לגמרי תשובה. הפירוש שלך פרופ' כשר מאוד קשה לי ולקוד האתי שלי באופן אישי, אני לא יכולה לקבל שאי אפשר לנסח את זה בצורה שתענה על כך. יש קונפליקט במה שאמרת. דבר ברור זאת לא הכוונה. זה לא מה שאנחנו קוראים כאן. בדלתה הזאת של ברור זאת לא הכוונה. </w:t>
      </w:r>
    </w:p>
    <w:p w14:paraId="33BAA667" w14:textId="77777777" w:rsidR="00A325F7" w:rsidRPr="00A325F7" w:rsidRDefault="00A325F7" w:rsidP="00A325F7">
      <w:pPr>
        <w:bidi/>
        <w:rPr>
          <w:rFonts w:cs="David" w:hint="cs"/>
          <w:rtl/>
        </w:rPr>
      </w:pPr>
    </w:p>
    <w:p w14:paraId="1A8E9D54"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C36662C" w14:textId="77777777" w:rsidR="00A325F7" w:rsidRPr="00A325F7" w:rsidRDefault="00A325F7" w:rsidP="00A325F7">
      <w:pPr>
        <w:bidi/>
        <w:rPr>
          <w:rFonts w:cs="David" w:hint="cs"/>
          <w:rtl/>
        </w:rPr>
      </w:pPr>
    </w:p>
    <w:p w14:paraId="7DFA8AD6" w14:textId="77777777" w:rsidR="00A325F7" w:rsidRPr="00A325F7" w:rsidRDefault="00A325F7" w:rsidP="00A325F7">
      <w:pPr>
        <w:bidi/>
        <w:rPr>
          <w:rFonts w:cs="David" w:hint="cs"/>
          <w:rtl/>
        </w:rPr>
      </w:pPr>
      <w:r w:rsidRPr="00A325F7">
        <w:rPr>
          <w:rFonts w:cs="David" w:hint="cs"/>
          <w:rtl/>
        </w:rPr>
        <w:tab/>
        <w:t xml:space="preserve"> איזה ניסוח את מציעה?</w:t>
      </w:r>
    </w:p>
    <w:p w14:paraId="0FAD2077" w14:textId="77777777" w:rsidR="00A325F7" w:rsidRPr="00A325F7" w:rsidRDefault="00A325F7" w:rsidP="00A325F7">
      <w:pPr>
        <w:bidi/>
        <w:rPr>
          <w:rFonts w:cs="David" w:hint="cs"/>
          <w:rtl/>
        </w:rPr>
      </w:pPr>
    </w:p>
    <w:p w14:paraId="7FC33E48" w14:textId="77777777" w:rsidR="00A325F7" w:rsidRPr="00A325F7" w:rsidRDefault="00A325F7" w:rsidP="00A325F7">
      <w:pPr>
        <w:bidi/>
        <w:rPr>
          <w:rFonts w:cs="David" w:hint="cs"/>
          <w:rtl/>
        </w:rPr>
      </w:pPr>
      <w:proofErr w:type="spellStart"/>
      <w:r w:rsidRPr="00A325F7">
        <w:rPr>
          <w:rFonts w:cs="David" w:hint="cs"/>
          <w:u w:val="single"/>
          <w:rtl/>
        </w:rPr>
        <w:t>עמירה</w:t>
      </w:r>
      <w:proofErr w:type="spellEnd"/>
      <w:r w:rsidRPr="00A325F7">
        <w:rPr>
          <w:rFonts w:cs="David" w:hint="cs"/>
          <w:u w:val="single"/>
          <w:rtl/>
        </w:rPr>
        <w:t xml:space="preserve"> </w:t>
      </w:r>
      <w:proofErr w:type="spellStart"/>
      <w:r w:rsidRPr="00A325F7">
        <w:rPr>
          <w:rFonts w:cs="David" w:hint="cs"/>
          <w:u w:val="single"/>
          <w:rtl/>
        </w:rPr>
        <w:t>דותן</w:t>
      </w:r>
      <w:proofErr w:type="spellEnd"/>
      <w:r w:rsidRPr="00A325F7">
        <w:rPr>
          <w:rFonts w:cs="David" w:hint="cs"/>
          <w:u w:val="single"/>
          <w:rtl/>
        </w:rPr>
        <w:t>:</w:t>
      </w:r>
    </w:p>
    <w:p w14:paraId="0039542F" w14:textId="77777777" w:rsidR="00A325F7" w:rsidRPr="00A325F7" w:rsidRDefault="00A325F7" w:rsidP="00A325F7">
      <w:pPr>
        <w:bidi/>
        <w:rPr>
          <w:rFonts w:cs="David" w:hint="cs"/>
          <w:rtl/>
        </w:rPr>
      </w:pPr>
    </w:p>
    <w:p w14:paraId="325F44A6" w14:textId="77777777" w:rsidR="00A325F7" w:rsidRPr="00A325F7" w:rsidRDefault="00A325F7" w:rsidP="00A325F7">
      <w:pPr>
        <w:bidi/>
        <w:rPr>
          <w:rFonts w:cs="David" w:hint="cs"/>
          <w:rtl/>
        </w:rPr>
      </w:pPr>
      <w:r w:rsidRPr="00A325F7">
        <w:rPr>
          <w:rFonts w:cs="David" w:hint="cs"/>
          <w:rtl/>
        </w:rPr>
        <w:tab/>
        <w:t xml:space="preserve">אם היה לי ניסוח הייתי מייד מציעה. אבל אני אומרת שאי אפשר להצביע על משהו שמפורש על ידי פרופ' כשר בצורה כזאת שזה לא נכון. הפירוש מאוד לא נכון. אני חושבת שאף אחד מהיושבים כאן שיצביע נגד הדבר הזה לא מפרש את זה בצורה הזאת. מצד שני לא קיבלנו תשובות מקצועיות מהמומחים לאתיקה ומשפט איך לכתוב את זה שיאפשר לנו כוועדת אתיקה עתידית לאפשר למחוקק לשנות חוקים ויחד עם זה כמובן לעמוד בחוקי המדינה. </w:t>
      </w:r>
    </w:p>
    <w:p w14:paraId="0BD96947" w14:textId="77777777" w:rsidR="00A325F7" w:rsidRPr="00A325F7" w:rsidRDefault="00A325F7" w:rsidP="00A325F7">
      <w:pPr>
        <w:bidi/>
        <w:rPr>
          <w:rFonts w:cs="David" w:hint="cs"/>
          <w:rtl/>
        </w:rPr>
      </w:pPr>
    </w:p>
    <w:p w14:paraId="2EA889E8" w14:textId="77777777" w:rsidR="00A325F7" w:rsidRPr="00A325F7" w:rsidRDefault="00A325F7" w:rsidP="00A325F7">
      <w:pPr>
        <w:bidi/>
        <w:rPr>
          <w:rFonts w:cs="David" w:hint="cs"/>
          <w:rtl/>
        </w:rPr>
      </w:pPr>
      <w:r w:rsidRPr="00A325F7">
        <w:rPr>
          <w:rFonts w:cs="David" w:hint="cs"/>
          <w:u w:val="single"/>
          <w:rtl/>
        </w:rPr>
        <w:t>חיים אורון:</w:t>
      </w:r>
    </w:p>
    <w:p w14:paraId="12BF5D34" w14:textId="77777777" w:rsidR="00A325F7" w:rsidRPr="00A325F7" w:rsidRDefault="00A325F7" w:rsidP="00A325F7">
      <w:pPr>
        <w:bidi/>
        <w:rPr>
          <w:rFonts w:cs="David" w:hint="cs"/>
          <w:rtl/>
        </w:rPr>
      </w:pPr>
    </w:p>
    <w:p w14:paraId="52675826" w14:textId="77777777" w:rsidR="00A325F7" w:rsidRPr="00A325F7" w:rsidRDefault="00A325F7" w:rsidP="00A325F7">
      <w:pPr>
        <w:bidi/>
        <w:rPr>
          <w:rFonts w:cs="David" w:hint="cs"/>
          <w:rtl/>
        </w:rPr>
      </w:pPr>
      <w:r w:rsidRPr="00A325F7">
        <w:rPr>
          <w:rFonts w:cs="David" w:hint="cs"/>
          <w:rtl/>
        </w:rPr>
        <w:tab/>
      </w:r>
      <w:proofErr w:type="spellStart"/>
      <w:r w:rsidRPr="00A325F7">
        <w:rPr>
          <w:rFonts w:cs="David" w:hint="cs"/>
          <w:rtl/>
        </w:rPr>
        <w:t>אסא</w:t>
      </w:r>
      <w:proofErr w:type="spellEnd"/>
      <w:r w:rsidRPr="00A325F7">
        <w:rPr>
          <w:rFonts w:cs="David" w:hint="cs"/>
          <w:rtl/>
        </w:rPr>
        <w:t>,  אם זה כל כך חשוב כמו שאתה אומר, למה לא כתבתם את זה בהתחלה?</w:t>
      </w:r>
    </w:p>
    <w:p w14:paraId="61AD95D9" w14:textId="77777777" w:rsidR="00A325F7" w:rsidRPr="00A325F7" w:rsidRDefault="00A325F7" w:rsidP="00A325F7">
      <w:pPr>
        <w:bidi/>
        <w:rPr>
          <w:rFonts w:cs="David" w:hint="cs"/>
          <w:rtl/>
        </w:rPr>
      </w:pPr>
    </w:p>
    <w:p w14:paraId="5B5AA330" w14:textId="77777777" w:rsidR="00A325F7" w:rsidRPr="00A325F7" w:rsidRDefault="00A325F7" w:rsidP="00A325F7">
      <w:pPr>
        <w:bidi/>
        <w:rPr>
          <w:rFonts w:cs="David" w:hint="cs"/>
          <w:rtl/>
        </w:rPr>
      </w:pPr>
      <w:proofErr w:type="spellStart"/>
      <w:r w:rsidRPr="00A325F7">
        <w:rPr>
          <w:rFonts w:cs="David" w:hint="cs"/>
          <w:u w:val="single"/>
          <w:rtl/>
        </w:rPr>
        <w:t>פרופ</w:t>
      </w:r>
      <w:proofErr w:type="spellEnd"/>
      <w:r w:rsidRPr="00A325F7">
        <w:rPr>
          <w:rFonts w:cs="David"/>
          <w:u w:val="single"/>
          <w:rtl/>
        </w:rPr>
        <w:t>’</w:t>
      </w:r>
      <w:r w:rsidRPr="00A325F7">
        <w:rPr>
          <w:rFonts w:cs="David" w:hint="cs"/>
          <w:u w:val="single"/>
          <w:rtl/>
        </w:rPr>
        <w:t xml:space="preserve"> </w:t>
      </w:r>
      <w:proofErr w:type="spellStart"/>
      <w:r w:rsidRPr="00A325F7">
        <w:rPr>
          <w:rFonts w:cs="David" w:hint="cs"/>
          <w:u w:val="single"/>
          <w:rtl/>
        </w:rPr>
        <w:t>אסא</w:t>
      </w:r>
      <w:proofErr w:type="spellEnd"/>
      <w:r w:rsidRPr="00A325F7">
        <w:rPr>
          <w:rFonts w:cs="David" w:hint="cs"/>
          <w:u w:val="single"/>
          <w:rtl/>
        </w:rPr>
        <w:t xml:space="preserve"> כשר:</w:t>
      </w:r>
    </w:p>
    <w:p w14:paraId="3F333DDB" w14:textId="77777777" w:rsidR="00A325F7" w:rsidRPr="00A325F7" w:rsidRDefault="00A325F7" w:rsidP="00A325F7">
      <w:pPr>
        <w:bidi/>
        <w:rPr>
          <w:rFonts w:cs="David" w:hint="cs"/>
          <w:rtl/>
        </w:rPr>
      </w:pPr>
    </w:p>
    <w:p w14:paraId="2BD8D719" w14:textId="77777777" w:rsidR="00A325F7" w:rsidRPr="00A325F7" w:rsidRDefault="00A325F7" w:rsidP="00A325F7">
      <w:pPr>
        <w:bidi/>
        <w:rPr>
          <w:rFonts w:cs="David" w:hint="cs"/>
          <w:rtl/>
        </w:rPr>
      </w:pPr>
      <w:r w:rsidRPr="00A325F7">
        <w:rPr>
          <w:rFonts w:cs="David" w:hint="cs"/>
          <w:rtl/>
        </w:rPr>
        <w:tab/>
        <w:t xml:space="preserve">כתבנו את זה בערכים ואז אפשר היה להתלונן על פגיעה בערכים. כשזה נמחק צריך להגיד את זה שוב. </w:t>
      </w:r>
    </w:p>
    <w:p w14:paraId="38C09A12" w14:textId="77777777" w:rsidR="00A325F7" w:rsidRPr="00A325F7" w:rsidRDefault="00A325F7" w:rsidP="00A325F7">
      <w:pPr>
        <w:bidi/>
        <w:rPr>
          <w:rFonts w:cs="David" w:hint="cs"/>
          <w:rtl/>
        </w:rPr>
      </w:pPr>
    </w:p>
    <w:p w14:paraId="4FE38306"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62658E4" w14:textId="77777777" w:rsidR="00A325F7" w:rsidRPr="00A325F7" w:rsidRDefault="00A325F7" w:rsidP="00A325F7">
      <w:pPr>
        <w:bidi/>
        <w:rPr>
          <w:rFonts w:cs="David" w:hint="cs"/>
          <w:rtl/>
        </w:rPr>
      </w:pPr>
    </w:p>
    <w:p w14:paraId="682D0941" w14:textId="77777777" w:rsidR="00A325F7" w:rsidRPr="00A325F7" w:rsidRDefault="00A325F7" w:rsidP="00A325F7">
      <w:pPr>
        <w:bidi/>
        <w:rPr>
          <w:rFonts w:cs="David" w:hint="cs"/>
          <w:rtl/>
        </w:rPr>
      </w:pPr>
      <w:r w:rsidRPr="00A325F7">
        <w:rPr>
          <w:rFonts w:cs="David" w:hint="cs"/>
          <w:rtl/>
        </w:rPr>
        <w:tab/>
        <w:t xml:space="preserve"> זה מה שסיכמנו בישיבה הראשונה. חברת הכנסת </w:t>
      </w:r>
      <w:proofErr w:type="spellStart"/>
      <w:r w:rsidRPr="00A325F7">
        <w:rPr>
          <w:rFonts w:cs="David" w:hint="cs"/>
          <w:rtl/>
        </w:rPr>
        <w:t>טרטמן</w:t>
      </w:r>
      <w:proofErr w:type="spellEnd"/>
      <w:r w:rsidRPr="00A325F7">
        <w:rPr>
          <w:rFonts w:cs="David" w:hint="cs"/>
          <w:rtl/>
        </w:rPr>
        <w:t xml:space="preserve">, בבקשה. </w:t>
      </w:r>
    </w:p>
    <w:p w14:paraId="22C8E811" w14:textId="77777777" w:rsidR="00A325F7" w:rsidRPr="00A325F7" w:rsidRDefault="00A325F7" w:rsidP="00A325F7">
      <w:pPr>
        <w:bidi/>
        <w:rPr>
          <w:rFonts w:cs="David" w:hint="cs"/>
          <w:rtl/>
        </w:rPr>
      </w:pPr>
    </w:p>
    <w:p w14:paraId="107BABC5"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73796500" w14:textId="77777777" w:rsidR="00A325F7" w:rsidRPr="00A325F7" w:rsidRDefault="00A325F7" w:rsidP="00A325F7">
      <w:pPr>
        <w:pStyle w:val="Heading5"/>
        <w:jc w:val="left"/>
        <w:rPr>
          <w:rFonts w:hint="cs"/>
          <w:rtl/>
        </w:rPr>
      </w:pPr>
    </w:p>
    <w:p w14:paraId="1324B94C" w14:textId="77777777" w:rsidR="00A325F7" w:rsidRPr="00A325F7" w:rsidRDefault="00A325F7" w:rsidP="00A325F7">
      <w:pPr>
        <w:bidi/>
        <w:rPr>
          <w:rFonts w:cs="David" w:hint="cs"/>
          <w:rtl/>
        </w:rPr>
      </w:pPr>
      <w:r w:rsidRPr="00A325F7">
        <w:rPr>
          <w:rFonts w:cs="David" w:hint="cs"/>
          <w:rtl/>
        </w:rPr>
        <w:tab/>
        <w:t xml:space="preserve">אני רוצה להשתמש בעובדה שאינני משפטנית ואני רואה את זה בהיבט של טעם כמו שראיתי שלפעמים טוב להסתכל על זה מזווית אחרת. אמר פרופ' כשר וחידד את הסוגיה של דיני המדינה במובן הפלילי שלעיתים זה גם אתי משום שההתנהגות אינה ראויה. מאידך לא כל פלילי הוא עניין שיבוא לדיון אתי וזה מה שמנסים חברי לעשות את החבירה ביניהם. אני לא מבינה, אם בעצם, בכל מעשה פלילי הרי הדין הפלילי ישפוט אותו, ידון אותו, ינהג בו, יטפל באדם, בעצם העבירה. מצד שני יש צורך לגרסתכם להעלות את זה לסוגיה כאן, על השולחן האתי משום שההתנהגות שלו היא אינה הולמת. מדוע לא נסתפק בסעיף 10ב? הרי בסעיף 10ב כבר כתוב שחבר כנסת לא ינהג בהתנהגות שאינה הולמת? לכן זה מייתר לגמרי את סעיף 10ג. </w:t>
      </w:r>
    </w:p>
    <w:p w14:paraId="02E55BAD" w14:textId="77777777" w:rsidR="00A325F7" w:rsidRPr="00A325F7" w:rsidRDefault="00A325F7" w:rsidP="00A325F7">
      <w:pPr>
        <w:bidi/>
        <w:rPr>
          <w:rFonts w:cs="David" w:hint="cs"/>
          <w:rtl/>
        </w:rPr>
      </w:pPr>
    </w:p>
    <w:p w14:paraId="33FA9EC4" w14:textId="77777777" w:rsidR="00A325F7" w:rsidRPr="00A325F7" w:rsidRDefault="00A325F7" w:rsidP="00A325F7">
      <w:pPr>
        <w:bidi/>
        <w:rPr>
          <w:rFonts w:cs="David" w:hint="cs"/>
          <w:u w:val="single"/>
          <w:rtl/>
        </w:rPr>
      </w:pPr>
      <w:r w:rsidRPr="00A325F7">
        <w:rPr>
          <w:rFonts w:cs="David"/>
          <w:u w:val="single"/>
          <w:rtl/>
        </w:rPr>
        <w:br w:type="page"/>
      </w: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30A99169" w14:textId="77777777" w:rsidR="00A325F7" w:rsidRPr="00A325F7" w:rsidRDefault="00A325F7" w:rsidP="00A325F7">
      <w:pPr>
        <w:bidi/>
        <w:rPr>
          <w:rFonts w:cs="David" w:hint="cs"/>
          <w:rtl/>
        </w:rPr>
      </w:pPr>
    </w:p>
    <w:p w14:paraId="743C2935" w14:textId="77777777" w:rsidR="00A325F7" w:rsidRPr="00A325F7" w:rsidRDefault="00A325F7" w:rsidP="00A325F7">
      <w:pPr>
        <w:bidi/>
        <w:rPr>
          <w:rFonts w:cs="David" w:hint="cs"/>
          <w:rtl/>
        </w:rPr>
      </w:pPr>
      <w:r w:rsidRPr="00A325F7">
        <w:rPr>
          <w:rFonts w:cs="David" w:hint="cs"/>
          <w:rtl/>
        </w:rPr>
        <w:tab/>
        <w:t xml:space="preserve"> אני מודה לך, חבר הכנסת מיקי איתן. </w:t>
      </w:r>
    </w:p>
    <w:p w14:paraId="4305BBB5" w14:textId="77777777" w:rsidR="00A325F7" w:rsidRPr="00A325F7" w:rsidRDefault="00A325F7" w:rsidP="00A325F7">
      <w:pPr>
        <w:bidi/>
        <w:rPr>
          <w:rFonts w:cs="David" w:hint="cs"/>
          <w:rtl/>
        </w:rPr>
      </w:pPr>
    </w:p>
    <w:p w14:paraId="4DFEE67F" w14:textId="77777777" w:rsidR="00A325F7" w:rsidRPr="00A325F7" w:rsidRDefault="00A325F7" w:rsidP="00A325F7">
      <w:pPr>
        <w:bidi/>
        <w:rPr>
          <w:rFonts w:cs="David" w:hint="cs"/>
          <w:rtl/>
        </w:rPr>
      </w:pPr>
      <w:r w:rsidRPr="00A325F7">
        <w:rPr>
          <w:rFonts w:cs="David" w:hint="cs"/>
          <w:u w:val="single"/>
          <w:rtl/>
        </w:rPr>
        <w:t>מיכאל איתן:</w:t>
      </w:r>
    </w:p>
    <w:p w14:paraId="46DD6483" w14:textId="77777777" w:rsidR="00A325F7" w:rsidRPr="00A325F7" w:rsidRDefault="00A325F7" w:rsidP="00A325F7">
      <w:pPr>
        <w:bidi/>
        <w:rPr>
          <w:rFonts w:cs="David" w:hint="cs"/>
          <w:rtl/>
        </w:rPr>
      </w:pPr>
    </w:p>
    <w:p w14:paraId="3665CF48" w14:textId="77777777" w:rsidR="00A325F7" w:rsidRPr="00A325F7" w:rsidRDefault="00A325F7" w:rsidP="00A325F7">
      <w:pPr>
        <w:bidi/>
        <w:rPr>
          <w:rFonts w:cs="David" w:hint="cs"/>
          <w:rtl/>
        </w:rPr>
      </w:pPr>
      <w:r w:rsidRPr="00A325F7">
        <w:rPr>
          <w:rFonts w:cs="David" w:hint="cs"/>
          <w:rtl/>
        </w:rPr>
        <w:tab/>
        <w:t xml:space="preserve">אני מבין שאנחנו כאן עכשיו בבעיה כי מחר אילן שחר יכתוב בעיתון הארץ: חברי הכנסת מחקו את החובה לקיים את דיני המדינה והשמירה שלטון החוק. זו הכותרת מחר בעיתון. מאחר ואני רוצה להיות פרקטי ולהציל את ועדת האתיקה, הוועדה שהציעה לנו כי היא רוצה להרים את קרנה של הכנסת ובסוף התוצאה תהיה שהיא תוריד אותה, כי אם מחר תהיה כותרת כזאת וכל הדיון הזה לא ישתקף, אז כולנו יודעים מה המשמעות. עוד נקודה שחורה גדולה לכנסת. לכן מאחר והם כבר זרקו לנו את הכדור למגרש, אז אתה צריך לכתוב כך: שאנחנו נקפיד כמובן לקיים את דיני המדינה ולפעול לקידום עיקרון שלטון החוק ולקיים את שליחותינו במסגרת סמכויותינו שנקבעו בחוק. ואז אם אנחנו מקיימים את שליחותינו במסגרת סמכויותינו אז יש לנו חסינות ומה שמותר בחסינות מותר לנו לעשות. </w:t>
      </w:r>
    </w:p>
    <w:p w14:paraId="7ACDC0E3" w14:textId="77777777" w:rsidR="00A325F7" w:rsidRPr="00A325F7" w:rsidRDefault="00A325F7" w:rsidP="00A325F7">
      <w:pPr>
        <w:bidi/>
        <w:rPr>
          <w:rFonts w:cs="David" w:hint="cs"/>
          <w:rtl/>
        </w:rPr>
      </w:pPr>
    </w:p>
    <w:p w14:paraId="426DCC76" w14:textId="77777777" w:rsidR="00A325F7" w:rsidRPr="00A325F7" w:rsidRDefault="00A325F7" w:rsidP="00A325F7">
      <w:pPr>
        <w:bidi/>
        <w:rPr>
          <w:rFonts w:cs="David" w:hint="cs"/>
          <w:rtl/>
        </w:rPr>
      </w:pPr>
      <w:r w:rsidRPr="00A325F7">
        <w:rPr>
          <w:rFonts w:cs="David" w:hint="cs"/>
          <w:u w:val="single"/>
          <w:rtl/>
        </w:rPr>
        <w:t>ראובן ריבלין:</w:t>
      </w:r>
    </w:p>
    <w:p w14:paraId="0949986C" w14:textId="77777777" w:rsidR="00A325F7" w:rsidRPr="00A325F7" w:rsidRDefault="00A325F7" w:rsidP="00A325F7">
      <w:pPr>
        <w:bidi/>
        <w:rPr>
          <w:rFonts w:cs="David" w:hint="cs"/>
          <w:rtl/>
        </w:rPr>
      </w:pPr>
    </w:p>
    <w:p w14:paraId="67691AA2" w14:textId="77777777" w:rsidR="00A325F7" w:rsidRPr="00A325F7" w:rsidRDefault="00A325F7" w:rsidP="00A325F7">
      <w:pPr>
        <w:bidi/>
        <w:rPr>
          <w:rFonts w:cs="David" w:hint="cs"/>
          <w:rtl/>
        </w:rPr>
      </w:pPr>
      <w:r w:rsidRPr="00A325F7">
        <w:rPr>
          <w:rFonts w:cs="David" w:hint="cs"/>
          <w:rtl/>
        </w:rPr>
        <w:tab/>
        <w:t xml:space="preserve"> מאה אחוז. </w:t>
      </w:r>
    </w:p>
    <w:p w14:paraId="462FA9EB" w14:textId="77777777" w:rsidR="00A325F7" w:rsidRPr="00A325F7" w:rsidRDefault="00A325F7" w:rsidP="00A325F7">
      <w:pPr>
        <w:bidi/>
        <w:rPr>
          <w:rFonts w:cs="David" w:hint="cs"/>
          <w:rtl/>
        </w:rPr>
      </w:pPr>
    </w:p>
    <w:p w14:paraId="2D9679E2" w14:textId="77777777" w:rsidR="00A325F7" w:rsidRPr="00A325F7" w:rsidRDefault="00A325F7" w:rsidP="00A325F7">
      <w:pPr>
        <w:bidi/>
        <w:rPr>
          <w:rFonts w:cs="David" w:hint="cs"/>
          <w:rtl/>
        </w:rPr>
      </w:pPr>
      <w:r w:rsidRPr="00A325F7">
        <w:rPr>
          <w:rFonts w:cs="David" w:hint="cs"/>
          <w:u w:val="single"/>
          <w:rtl/>
        </w:rPr>
        <w:t>חיים אורון:</w:t>
      </w:r>
    </w:p>
    <w:p w14:paraId="00CEA0F5" w14:textId="77777777" w:rsidR="00A325F7" w:rsidRPr="00A325F7" w:rsidRDefault="00A325F7" w:rsidP="00A325F7">
      <w:pPr>
        <w:bidi/>
        <w:rPr>
          <w:rFonts w:cs="David" w:hint="cs"/>
          <w:rtl/>
        </w:rPr>
      </w:pPr>
    </w:p>
    <w:p w14:paraId="12017FEB" w14:textId="77777777" w:rsidR="00A325F7" w:rsidRPr="00A325F7" w:rsidRDefault="00A325F7" w:rsidP="00A325F7">
      <w:pPr>
        <w:bidi/>
        <w:rPr>
          <w:rFonts w:cs="David" w:hint="cs"/>
          <w:rtl/>
        </w:rPr>
      </w:pPr>
      <w:r w:rsidRPr="00A325F7">
        <w:rPr>
          <w:rFonts w:cs="David" w:hint="cs"/>
          <w:rtl/>
        </w:rPr>
        <w:tab/>
        <w:t xml:space="preserve">לי יש הצעה קצת פחות מוצלחת, לחכות עם זה. </w:t>
      </w:r>
    </w:p>
    <w:p w14:paraId="5E951497" w14:textId="77777777" w:rsidR="00A325F7" w:rsidRPr="00A325F7" w:rsidRDefault="00A325F7" w:rsidP="00A325F7">
      <w:pPr>
        <w:bidi/>
        <w:rPr>
          <w:rFonts w:cs="David" w:hint="cs"/>
          <w:rtl/>
        </w:rPr>
      </w:pPr>
    </w:p>
    <w:p w14:paraId="1843CF5E" w14:textId="77777777" w:rsidR="00A325F7" w:rsidRPr="00A325F7" w:rsidRDefault="00A325F7" w:rsidP="00A325F7">
      <w:pPr>
        <w:bidi/>
        <w:rPr>
          <w:rFonts w:cs="David" w:hint="cs"/>
          <w:rtl/>
        </w:rPr>
      </w:pPr>
      <w:r w:rsidRPr="00A325F7">
        <w:rPr>
          <w:rFonts w:cs="David" w:hint="cs"/>
          <w:u w:val="single"/>
          <w:rtl/>
        </w:rPr>
        <w:t>מיכאל איתן:</w:t>
      </w:r>
    </w:p>
    <w:p w14:paraId="7C771785" w14:textId="77777777" w:rsidR="00A325F7" w:rsidRPr="00A325F7" w:rsidRDefault="00A325F7" w:rsidP="00A325F7">
      <w:pPr>
        <w:bidi/>
        <w:rPr>
          <w:rFonts w:cs="David" w:hint="cs"/>
          <w:rtl/>
        </w:rPr>
      </w:pPr>
    </w:p>
    <w:p w14:paraId="7FCE495E" w14:textId="77777777" w:rsidR="00A325F7" w:rsidRPr="00A325F7" w:rsidRDefault="00A325F7" w:rsidP="00A325F7">
      <w:pPr>
        <w:bidi/>
        <w:rPr>
          <w:rFonts w:cs="David" w:hint="cs"/>
          <w:rtl/>
        </w:rPr>
      </w:pPr>
      <w:r w:rsidRPr="00A325F7">
        <w:rPr>
          <w:rFonts w:cs="David" w:hint="cs"/>
          <w:rtl/>
        </w:rPr>
        <w:tab/>
        <w:t xml:space="preserve">אני מצטרף להצעה של אורון, היא הצעה טובה. </w:t>
      </w:r>
    </w:p>
    <w:p w14:paraId="27E18553" w14:textId="77777777" w:rsidR="00A325F7" w:rsidRPr="00A325F7" w:rsidRDefault="00A325F7" w:rsidP="00A325F7">
      <w:pPr>
        <w:bidi/>
        <w:rPr>
          <w:rFonts w:cs="David" w:hint="cs"/>
          <w:rtl/>
        </w:rPr>
      </w:pPr>
    </w:p>
    <w:p w14:paraId="11C48378" w14:textId="77777777" w:rsidR="00A325F7" w:rsidRPr="00A325F7" w:rsidRDefault="00A325F7" w:rsidP="00A325F7">
      <w:pPr>
        <w:bidi/>
        <w:rPr>
          <w:rFonts w:cs="David" w:hint="cs"/>
          <w:rtl/>
        </w:rPr>
      </w:pPr>
      <w:r w:rsidRPr="00A325F7">
        <w:rPr>
          <w:rFonts w:cs="David" w:hint="cs"/>
          <w:u w:val="single"/>
          <w:rtl/>
        </w:rPr>
        <w:t>חיים אורון:</w:t>
      </w:r>
    </w:p>
    <w:p w14:paraId="3AF43C8E" w14:textId="77777777" w:rsidR="00A325F7" w:rsidRPr="00A325F7" w:rsidRDefault="00A325F7" w:rsidP="00A325F7">
      <w:pPr>
        <w:bidi/>
        <w:rPr>
          <w:rFonts w:cs="David" w:hint="cs"/>
          <w:rtl/>
        </w:rPr>
      </w:pPr>
    </w:p>
    <w:p w14:paraId="46C3E2A3" w14:textId="77777777" w:rsidR="00A325F7" w:rsidRPr="00A325F7" w:rsidRDefault="00A325F7" w:rsidP="00A325F7">
      <w:pPr>
        <w:bidi/>
        <w:ind w:firstLine="567"/>
        <w:rPr>
          <w:rFonts w:cs="David" w:hint="cs"/>
          <w:rtl/>
        </w:rPr>
      </w:pPr>
      <w:r w:rsidRPr="00A325F7">
        <w:rPr>
          <w:rFonts w:cs="David" w:hint="cs"/>
          <w:rtl/>
        </w:rPr>
        <w:t xml:space="preserve">לא מוכרחים לגמור את זה עכשיו. אנחנו במלכוד, אם יצא מהדיון הזה שחברי הכנסת לא רוצים לקיים דינים אז חבל על כל המאמץ שלנו. </w:t>
      </w:r>
    </w:p>
    <w:p w14:paraId="63DA52E4" w14:textId="77777777" w:rsidR="00A325F7" w:rsidRPr="00A325F7" w:rsidRDefault="00A325F7" w:rsidP="00A325F7">
      <w:pPr>
        <w:bidi/>
        <w:rPr>
          <w:rFonts w:cs="David" w:hint="cs"/>
          <w:rtl/>
        </w:rPr>
      </w:pPr>
    </w:p>
    <w:p w14:paraId="49AAE033" w14:textId="77777777" w:rsidR="00A325F7" w:rsidRPr="00A325F7" w:rsidRDefault="00A325F7" w:rsidP="00A325F7">
      <w:pPr>
        <w:bidi/>
        <w:rPr>
          <w:rFonts w:cs="David" w:hint="cs"/>
          <w:rtl/>
        </w:rPr>
      </w:pPr>
      <w:r w:rsidRPr="00A325F7">
        <w:rPr>
          <w:rFonts w:cs="David" w:hint="cs"/>
          <w:u w:val="single"/>
          <w:rtl/>
        </w:rPr>
        <w:t>מיכאל איתן:</w:t>
      </w:r>
    </w:p>
    <w:p w14:paraId="3B67E988" w14:textId="77777777" w:rsidR="00A325F7" w:rsidRPr="00A325F7" w:rsidRDefault="00A325F7" w:rsidP="00A325F7">
      <w:pPr>
        <w:bidi/>
        <w:rPr>
          <w:rFonts w:cs="David" w:hint="cs"/>
          <w:rtl/>
        </w:rPr>
      </w:pPr>
    </w:p>
    <w:p w14:paraId="1C76DA8E" w14:textId="77777777" w:rsidR="00A325F7" w:rsidRPr="00A325F7" w:rsidRDefault="00A325F7" w:rsidP="00A325F7">
      <w:pPr>
        <w:bidi/>
        <w:rPr>
          <w:rFonts w:cs="David" w:hint="cs"/>
          <w:rtl/>
        </w:rPr>
      </w:pPr>
      <w:r w:rsidRPr="00A325F7">
        <w:rPr>
          <w:rFonts w:cs="David" w:hint="cs"/>
          <w:rtl/>
        </w:rPr>
        <w:tab/>
        <w:t xml:space="preserve"> יש לנו שתי וורסיות על השולחן - - - </w:t>
      </w:r>
    </w:p>
    <w:p w14:paraId="16AB2C64" w14:textId="77777777" w:rsidR="00A325F7" w:rsidRPr="00A325F7" w:rsidRDefault="00A325F7" w:rsidP="00A325F7">
      <w:pPr>
        <w:bidi/>
        <w:rPr>
          <w:rFonts w:cs="David" w:hint="cs"/>
          <w:rtl/>
        </w:rPr>
      </w:pPr>
    </w:p>
    <w:p w14:paraId="3FD2B1A6" w14:textId="77777777" w:rsidR="00A325F7" w:rsidRPr="00A325F7" w:rsidRDefault="00A325F7" w:rsidP="00A325F7">
      <w:pPr>
        <w:bidi/>
        <w:rPr>
          <w:rFonts w:cs="David" w:hint="cs"/>
          <w:rtl/>
        </w:rPr>
      </w:pPr>
      <w:r w:rsidRPr="00A325F7">
        <w:rPr>
          <w:rFonts w:cs="David" w:hint="cs"/>
          <w:u w:val="single"/>
          <w:rtl/>
        </w:rPr>
        <w:t>ראובן ריבלין:</w:t>
      </w:r>
    </w:p>
    <w:p w14:paraId="10F6056C" w14:textId="77777777" w:rsidR="00A325F7" w:rsidRPr="00A325F7" w:rsidRDefault="00A325F7" w:rsidP="00A325F7">
      <w:pPr>
        <w:bidi/>
        <w:rPr>
          <w:rFonts w:cs="David" w:hint="cs"/>
          <w:rtl/>
        </w:rPr>
      </w:pPr>
    </w:p>
    <w:p w14:paraId="493ACB16" w14:textId="77777777" w:rsidR="00A325F7" w:rsidRPr="00A325F7" w:rsidRDefault="00A325F7" w:rsidP="00A325F7">
      <w:pPr>
        <w:bidi/>
        <w:rPr>
          <w:rFonts w:cs="David" w:hint="cs"/>
          <w:rtl/>
        </w:rPr>
      </w:pPr>
      <w:r w:rsidRPr="00A325F7">
        <w:rPr>
          <w:rFonts w:cs="David" w:hint="cs"/>
          <w:rtl/>
        </w:rPr>
        <w:tab/>
        <w:t xml:space="preserve">תבקשי מהיועצת המשפטית לנסח ברוח הדברים שאמרנו. לא נצביע על זה היום. </w:t>
      </w:r>
    </w:p>
    <w:p w14:paraId="6F8DF670" w14:textId="77777777" w:rsidR="00A325F7" w:rsidRPr="00A325F7" w:rsidRDefault="00A325F7" w:rsidP="00A325F7">
      <w:pPr>
        <w:bidi/>
        <w:rPr>
          <w:rFonts w:cs="David" w:hint="cs"/>
          <w:rtl/>
        </w:rPr>
      </w:pPr>
    </w:p>
    <w:p w14:paraId="343412A9"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CBCAD7E" w14:textId="77777777" w:rsidR="00A325F7" w:rsidRPr="00A325F7" w:rsidRDefault="00A325F7" w:rsidP="00A325F7">
      <w:pPr>
        <w:bidi/>
        <w:rPr>
          <w:rFonts w:cs="David" w:hint="cs"/>
          <w:rtl/>
        </w:rPr>
      </w:pPr>
    </w:p>
    <w:p w14:paraId="7D589B47" w14:textId="77777777" w:rsidR="00A325F7" w:rsidRPr="00A325F7" w:rsidRDefault="00A325F7" w:rsidP="00A325F7">
      <w:pPr>
        <w:bidi/>
        <w:rPr>
          <w:rFonts w:cs="David" w:hint="cs"/>
          <w:rtl/>
        </w:rPr>
      </w:pPr>
      <w:r w:rsidRPr="00A325F7">
        <w:rPr>
          <w:rFonts w:cs="David" w:hint="cs"/>
          <w:rtl/>
        </w:rPr>
        <w:tab/>
        <w:t xml:space="preserve">אני מקבלת את הצעתו של חבר הכנסת חיים אורון. ארבל,  תניחי את שתי הצעות הניסוחים כפי שהוצעו על ידי חברי הכנסת בישיבה, שלא יפגעו בעיקרון של קיום דיני המדינה מצד אחד ומצד שני לא לפגוע בסמכויותיהם וחובותיהם של חברי הכנסת. </w:t>
      </w:r>
    </w:p>
    <w:p w14:paraId="4B49F132" w14:textId="77777777" w:rsidR="00A325F7" w:rsidRPr="00A325F7" w:rsidRDefault="00A325F7" w:rsidP="00A325F7">
      <w:pPr>
        <w:bidi/>
        <w:rPr>
          <w:rFonts w:cs="David" w:hint="cs"/>
          <w:rtl/>
        </w:rPr>
      </w:pPr>
    </w:p>
    <w:p w14:paraId="6EB6F57C" w14:textId="77777777" w:rsidR="00A325F7" w:rsidRPr="00A325F7" w:rsidRDefault="00A325F7" w:rsidP="00A325F7">
      <w:pPr>
        <w:bidi/>
        <w:ind w:firstLine="567"/>
        <w:rPr>
          <w:rFonts w:cs="David" w:hint="cs"/>
          <w:rtl/>
        </w:rPr>
      </w:pPr>
      <w:r w:rsidRPr="00A325F7">
        <w:rPr>
          <w:rFonts w:cs="David" w:hint="cs"/>
          <w:rtl/>
        </w:rPr>
        <w:t xml:space="preserve">אני מסכמת את הסוגיה הזו. כפי שהצעתי ארבל תנסח את הנוסחים ונצביע עליהם בישיבה הבאה. לא אפתח את זה לדיון, רק נבחר איזה סעיף יתאים לנו מכיוון שקיימנו דיון רחב וממצה על הנושא. </w:t>
      </w:r>
    </w:p>
    <w:p w14:paraId="7BF48C95" w14:textId="77777777" w:rsidR="00A325F7" w:rsidRPr="00A325F7" w:rsidRDefault="00A325F7" w:rsidP="00A325F7">
      <w:pPr>
        <w:bidi/>
        <w:ind w:firstLine="567"/>
        <w:rPr>
          <w:rFonts w:cs="David" w:hint="cs"/>
          <w:rtl/>
        </w:rPr>
      </w:pPr>
    </w:p>
    <w:p w14:paraId="6FC217C1" w14:textId="77777777" w:rsidR="00A325F7" w:rsidRPr="00A325F7" w:rsidRDefault="00A325F7" w:rsidP="00A325F7">
      <w:pPr>
        <w:bidi/>
        <w:rPr>
          <w:rFonts w:cs="David" w:hint="cs"/>
          <w:b/>
          <w:bCs/>
          <w:rtl/>
        </w:rPr>
      </w:pPr>
      <w:r w:rsidRPr="00A325F7">
        <w:rPr>
          <w:rFonts w:cs="David"/>
          <w:rtl/>
        </w:rPr>
        <w:br w:type="page"/>
      </w:r>
      <w:r w:rsidRPr="00A325F7">
        <w:rPr>
          <w:rFonts w:cs="David" w:hint="cs"/>
          <w:b/>
          <w:bCs/>
          <w:rtl/>
        </w:rPr>
        <w:t xml:space="preserve">                    ב. בקשת יו"ר ועדת הכלכלה להקדמת הדיון בהצעת חוק הבנקאות (שירות ללקוח) </w:t>
      </w:r>
    </w:p>
    <w:p w14:paraId="0416290C" w14:textId="77777777" w:rsidR="00A325F7" w:rsidRPr="00A325F7" w:rsidRDefault="00A325F7" w:rsidP="00A325F7">
      <w:pPr>
        <w:bidi/>
        <w:rPr>
          <w:rFonts w:cs="David" w:hint="cs"/>
          <w:b/>
          <w:bCs/>
          <w:u w:val="single"/>
          <w:rtl/>
        </w:rPr>
      </w:pPr>
      <w:r w:rsidRPr="00A325F7">
        <w:rPr>
          <w:rFonts w:cs="David" w:hint="cs"/>
          <w:b/>
          <w:bCs/>
          <w:rtl/>
        </w:rPr>
        <w:t xml:space="preserve">                    (</w:t>
      </w:r>
      <w:r w:rsidRPr="00A325F7">
        <w:rPr>
          <w:rFonts w:cs="David" w:hint="cs"/>
          <w:b/>
          <w:bCs/>
          <w:u w:val="single"/>
          <w:rtl/>
        </w:rPr>
        <w:t xml:space="preserve">תיקון מס' 12), </w:t>
      </w:r>
      <w:proofErr w:type="spellStart"/>
      <w:r w:rsidRPr="00A325F7">
        <w:rPr>
          <w:rFonts w:cs="David" w:hint="cs"/>
          <w:b/>
          <w:bCs/>
          <w:u w:val="single"/>
          <w:rtl/>
        </w:rPr>
        <w:t>התשס"ו</w:t>
      </w:r>
      <w:proofErr w:type="spellEnd"/>
      <w:r w:rsidRPr="00A325F7">
        <w:rPr>
          <w:rFonts w:cs="David" w:hint="cs"/>
          <w:b/>
          <w:bCs/>
          <w:u w:val="single"/>
          <w:rtl/>
        </w:rPr>
        <w:t>-2007, לפני הקריאה השנייה והשלישית.</w:t>
      </w:r>
    </w:p>
    <w:p w14:paraId="6131746B" w14:textId="77777777" w:rsidR="00A325F7" w:rsidRPr="00A325F7" w:rsidRDefault="00A325F7" w:rsidP="00A325F7">
      <w:pPr>
        <w:bidi/>
        <w:rPr>
          <w:rFonts w:cs="David" w:hint="cs"/>
          <w:b/>
          <w:bCs/>
          <w:u w:val="single"/>
          <w:rtl/>
        </w:rPr>
      </w:pPr>
    </w:p>
    <w:p w14:paraId="414C1C84" w14:textId="77777777" w:rsidR="00A325F7" w:rsidRPr="00A325F7" w:rsidRDefault="00A325F7" w:rsidP="00A325F7">
      <w:pPr>
        <w:bidi/>
        <w:rPr>
          <w:rFonts w:cs="David"/>
          <w:b/>
          <w:bCs/>
          <w:rtl/>
        </w:rPr>
      </w:pPr>
    </w:p>
    <w:p w14:paraId="1FEEC028"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54E8DF5" w14:textId="77777777" w:rsidR="00A325F7" w:rsidRPr="00A325F7" w:rsidRDefault="00A325F7" w:rsidP="00A325F7">
      <w:pPr>
        <w:bidi/>
        <w:rPr>
          <w:rFonts w:cs="David" w:hint="cs"/>
          <w:rtl/>
        </w:rPr>
      </w:pPr>
    </w:p>
    <w:p w14:paraId="51A8B829" w14:textId="77777777" w:rsidR="00A325F7" w:rsidRPr="00A325F7" w:rsidRDefault="00A325F7" w:rsidP="00A325F7">
      <w:pPr>
        <w:bidi/>
        <w:rPr>
          <w:rFonts w:cs="David" w:hint="cs"/>
          <w:rtl/>
        </w:rPr>
      </w:pPr>
      <w:r w:rsidRPr="00A325F7">
        <w:rPr>
          <w:rFonts w:cs="David" w:hint="cs"/>
          <w:rtl/>
        </w:rPr>
        <w:tab/>
        <w:t>נמצא כאן יושב ראש ועדת הכלכלה ואני רוצה לעשות הפסקה בדיון ברשותכם, ולאור בקשתו שהונחה על שולחני לפני מספר דקות, ואני מקריאה אותה לפרוטוקול: הצעת חוק הבנקאות (שירות ללקוח)</w:t>
      </w:r>
      <w:r w:rsidRPr="00A325F7">
        <w:rPr>
          <w:rFonts w:cs="David" w:hint="cs"/>
          <w:b/>
          <w:bCs/>
          <w:rtl/>
        </w:rPr>
        <w:t xml:space="preserve"> (</w:t>
      </w:r>
      <w:r w:rsidRPr="00A325F7">
        <w:rPr>
          <w:rFonts w:cs="David" w:hint="cs"/>
          <w:rtl/>
        </w:rPr>
        <w:t xml:space="preserve">תיקון מס' 12), </w:t>
      </w:r>
      <w:proofErr w:type="spellStart"/>
      <w:r w:rsidRPr="00A325F7">
        <w:rPr>
          <w:rFonts w:cs="David" w:hint="cs"/>
          <w:rtl/>
        </w:rPr>
        <w:t>התשס"ו</w:t>
      </w:r>
      <w:proofErr w:type="spellEnd"/>
      <w:r w:rsidRPr="00A325F7">
        <w:rPr>
          <w:rFonts w:cs="David" w:hint="cs"/>
          <w:rtl/>
        </w:rPr>
        <w:t xml:space="preserve">-2007 </w:t>
      </w:r>
      <w:r w:rsidRPr="00A325F7">
        <w:rPr>
          <w:rFonts w:cs="David"/>
          <w:rtl/>
        </w:rPr>
        <w:t>–</w:t>
      </w:r>
      <w:r w:rsidRPr="00A325F7">
        <w:rPr>
          <w:rFonts w:cs="David" w:hint="cs"/>
          <w:rtl/>
        </w:rPr>
        <w:t xml:space="preserve"> בקשה לשחרור מחובת הנחה. </w:t>
      </w:r>
    </w:p>
    <w:p w14:paraId="50ADD3A9" w14:textId="77777777" w:rsidR="00A325F7" w:rsidRPr="00A325F7" w:rsidRDefault="00A325F7" w:rsidP="00A325F7">
      <w:pPr>
        <w:bidi/>
        <w:rPr>
          <w:rFonts w:cs="David" w:hint="cs"/>
          <w:rtl/>
        </w:rPr>
      </w:pPr>
    </w:p>
    <w:p w14:paraId="379DE146" w14:textId="77777777" w:rsidR="00A325F7" w:rsidRPr="00A325F7" w:rsidRDefault="00A325F7" w:rsidP="00A325F7">
      <w:pPr>
        <w:bidi/>
        <w:rPr>
          <w:rFonts w:cs="David" w:hint="cs"/>
          <w:rtl/>
        </w:rPr>
      </w:pPr>
      <w:r w:rsidRPr="00A325F7">
        <w:rPr>
          <w:rFonts w:cs="David" w:hint="cs"/>
          <w:rtl/>
        </w:rPr>
        <w:tab/>
        <w:t xml:space="preserve">הצעת החוק שבנידון היא מיזוג של 5 הצעות חוק שעניינן במתן סמכות לבנק ישראל לפקח על ענף הבנקאות המאופיין ברמת ריכוזיות גבוהה, לנוכח. לנוכח חשיבות הנושא פעלה ועדת הכלכלה על מנת להביא לסיום הכנת הצעות החוק, מוקדם ככל האפשר. </w:t>
      </w:r>
    </w:p>
    <w:p w14:paraId="3ED7FCF7" w14:textId="77777777" w:rsidR="00A325F7" w:rsidRPr="00A325F7" w:rsidRDefault="00A325F7" w:rsidP="00A325F7">
      <w:pPr>
        <w:bidi/>
        <w:rPr>
          <w:rFonts w:cs="David" w:hint="cs"/>
          <w:rtl/>
        </w:rPr>
      </w:pPr>
    </w:p>
    <w:p w14:paraId="7F1074F4" w14:textId="77777777" w:rsidR="00A325F7" w:rsidRPr="00A325F7" w:rsidRDefault="00A325F7" w:rsidP="00A325F7">
      <w:pPr>
        <w:bidi/>
        <w:rPr>
          <w:rFonts w:cs="David" w:hint="cs"/>
          <w:rtl/>
        </w:rPr>
      </w:pPr>
      <w:r w:rsidRPr="00A325F7">
        <w:rPr>
          <w:rFonts w:cs="David" w:hint="cs"/>
          <w:rtl/>
        </w:rPr>
        <w:tab/>
        <w:t xml:space="preserve">כדי לאפשר עוד היום לקיים את ההצבעה בקריאה שנייה וקריאה השלישית על הצעת החוק שבנידון, אבקש כי ועדת הכנסת תחליט לשחרר את ההצעה מחובת ההנחה בהתאם לסעיף 125 לתקנון הכנסת. </w:t>
      </w:r>
    </w:p>
    <w:p w14:paraId="3563C40E" w14:textId="77777777" w:rsidR="00A325F7" w:rsidRPr="00A325F7" w:rsidRDefault="00A325F7" w:rsidP="00A325F7">
      <w:pPr>
        <w:bidi/>
        <w:rPr>
          <w:rFonts w:cs="David" w:hint="cs"/>
          <w:rtl/>
        </w:rPr>
      </w:pPr>
    </w:p>
    <w:p w14:paraId="4F651A09" w14:textId="77777777" w:rsidR="00A325F7" w:rsidRPr="00A325F7" w:rsidRDefault="00A325F7" w:rsidP="00A325F7">
      <w:pPr>
        <w:bidi/>
        <w:rPr>
          <w:rFonts w:cs="David" w:hint="cs"/>
          <w:u w:val="single"/>
          <w:rtl/>
        </w:rPr>
      </w:pPr>
      <w:r w:rsidRPr="00A325F7">
        <w:rPr>
          <w:rFonts w:cs="David" w:hint="cs"/>
          <w:u w:val="single"/>
          <w:rtl/>
        </w:rPr>
        <w:t>גדעון סער:</w:t>
      </w:r>
    </w:p>
    <w:p w14:paraId="74A4BA03" w14:textId="77777777" w:rsidR="00A325F7" w:rsidRPr="00A325F7" w:rsidRDefault="00A325F7" w:rsidP="00A325F7">
      <w:pPr>
        <w:bidi/>
        <w:rPr>
          <w:rFonts w:cs="David" w:hint="cs"/>
          <w:u w:val="single"/>
          <w:rtl/>
        </w:rPr>
      </w:pPr>
    </w:p>
    <w:p w14:paraId="6E80F0C2" w14:textId="77777777" w:rsidR="00A325F7" w:rsidRPr="00A325F7" w:rsidRDefault="00A325F7" w:rsidP="00A325F7">
      <w:pPr>
        <w:bidi/>
        <w:rPr>
          <w:rFonts w:cs="David" w:hint="cs"/>
          <w:rtl/>
        </w:rPr>
      </w:pPr>
      <w:r w:rsidRPr="00A325F7">
        <w:rPr>
          <w:rFonts w:cs="David" w:hint="cs"/>
          <w:rtl/>
        </w:rPr>
        <w:tab/>
        <w:t xml:space="preserve"> יש הסתייגויות?</w:t>
      </w:r>
    </w:p>
    <w:p w14:paraId="63A1436D" w14:textId="77777777" w:rsidR="00A325F7" w:rsidRPr="00A325F7" w:rsidRDefault="00A325F7" w:rsidP="00A325F7">
      <w:pPr>
        <w:bidi/>
        <w:rPr>
          <w:rFonts w:cs="David" w:hint="cs"/>
          <w:rtl/>
        </w:rPr>
      </w:pPr>
    </w:p>
    <w:p w14:paraId="3CA49DAA"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2416045" w14:textId="77777777" w:rsidR="00A325F7" w:rsidRPr="00A325F7" w:rsidRDefault="00A325F7" w:rsidP="00A325F7">
      <w:pPr>
        <w:bidi/>
        <w:rPr>
          <w:rFonts w:cs="David" w:hint="cs"/>
          <w:rtl/>
        </w:rPr>
      </w:pPr>
    </w:p>
    <w:p w14:paraId="711704EA" w14:textId="77777777" w:rsidR="00A325F7" w:rsidRPr="00A325F7" w:rsidRDefault="00A325F7" w:rsidP="00A325F7">
      <w:pPr>
        <w:bidi/>
        <w:rPr>
          <w:rFonts w:cs="David" w:hint="cs"/>
          <w:rtl/>
        </w:rPr>
      </w:pPr>
      <w:r w:rsidRPr="00A325F7">
        <w:rPr>
          <w:rFonts w:cs="David" w:hint="cs"/>
          <w:rtl/>
        </w:rPr>
        <w:tab/>
        <w:t xml:space="preserve"> יש הסתייגויות? חבר הכנסת כחלון. </w:t>
      </w:r>
    </w:p>
    <w:p w14:paraId="1B247AA6" w14:textId="77777777" w:rsidR="00A325F7" w:rsidRPr="00A325F7" w:rsidRDefault="00A325F7" w:rsidP="00A325F7">
      <w:pPr>
        <w:bidi/>
        <w:rPr>
          <w:rFonts w:cs="David" w:hint="cs"/>
          <w:rtl/>
        </w:rPr>
      </w:pPr>
    </w:p>
    <w:p w14:paraId="6181ECAC" w14:textId="77777777" w:rsidR="00A325F7" w:rsidRPr="00A325F7" w:rsidRDefault="00A325F7" w:rsidP="00A325F7">
      <w:pPr>
        <w:bidi/>
        <w:rPr>
          <w:rFonts w:cs="David" w:hint="cs"/>
          <w:rtl/>
        </w:rPr>
      </w:pPr>
      <w:r w:rsidRPr="00A325F7">
        <w:rPr>
          <w:rFonts w:cs="David" w:hint="cs"/>
          <w:u w:val="single"/>
          <w:rtl/>
        </w:rPr>
        <w:t>משה כחלון:</w:t>
      </w:r>
    </w:p>
    <w:p w14:paraId="50616F6E" w14:textId="77777777" w:rsidR="00A325F7" w:rsidRPr="00A325F7" w:rsidRDefault="00A325F7" w:rsidP="00A325F7">
      <w:pPr>
        <w:bidi/>
        <w:rPr>
          <w:rFonts w:cs="David" w:hint="cs"/>
          <w:rtl/>
        </w:rPr>
      </w:pPr>
    </w:p>
    <w:p w14:paraId="44FCACD9" w14:textId="77777777" w:rsidR="00A325F7" w:rsidRPr="00A325F7" w:rsidRDefault="00A325F7" w:rsidP="00A325F7">
      <w:pPr>
        <w:bidi/>
        <w:rPr>
          <w:rFonts w:cs="David" w:hint="cs"/>
          <w:rtl/>
        </w:rPr>
      </w:pPr>
      <w:r w:rsidRPr="00A325F7">
        <w:rPr>
          <w:rFonts w:cs="David" w:hint="cs"/>
          <w:rtl/>
        </w:rPr>
        <w:tab/>
        <w:t xml:space="preserve"> כן, בהצעה עצמה יש הסתייגויות. </w:t>
      </w:r>
    </w:p>
    <w:p w14:paraId="2C7FCB2A" w14:textId="77777777" w:rsidR="00A325F7" w:rsidRPr="00A325F7" w:rsidRDefault="00A325F7" w:rsidP="00A325F7">
      <w:pPr>
        <w:bidi/>
        <w:rPr>
          <w:rFonts w:cs="David" w:hint="cs"/>
          <w:rtl/>
        </w:rPr>
      </w:pPr>
    </w:p>
    <w:p w14:paraId="3DA1C4ED" w14:textId="77777777" w:rsidR="00A325F7" w:rsidRPr="00A325F7" w:rsidRDefault="00A325F7" w:rsidP="00A325F7">
      <w:pPr>
        <w:bidi/>
        <w:rPr>
          <w:rFonts w:cs="David" w:hint="cs"/>
          <w:u w:val="single"/>
          <w:rtl/>
        </w:rPr>
      </w:pPr>
      <w:r w:rsidRPr="00A325F7">
        <w:rPr>
          <w:rFonts w:cs="David" w:hint="cs"/>
          <w:u w:val="single"/>
          <w:rtl/>
        </w:rPr>
        <w:t>גדעון סער:</w:t>
      </w:r>
    </w:p>
    <w:p w14:paraId="020C9A8F" w14:textId="77777777" w:rsidR="00A325F7" w:rsidRPr="00A325F7" w:rsidRDefault="00A325F7" w:rsidP="00A325F7">
      <w:pPr>
        <w:bidi/>
        <w:rPr>
          <w:rFonts w:cs="David" w:hint="cs"/>
          <w:u w:val="single"/>
          <w:rtl/>
        </w:rPr>
      </w:pPr>
    </w:p>
    <w:p w14:paraId="389206FD" w14:textId="77777777" w:rsidR="00A325F7" w:rsidRPr="00A325F7" w:rsidRDefault="00A325F7" w:rsidP="00A325F7">
      <w:pPr>
        <w:bidi/>
        <w:rPr>
          <w:rFonts w:cs="David" w:hint="cs"/>
          <w:rtl/>
        </w:rPr>
      </w:pPr>
      <w:r w:rsidRPr="00A325F7">
        <w:rPr>
          <w:rFonts w:cs="David" w:hint="cs"/>
          <w:rtl/>
        </w:rPr>
        <w:tab/>
        <w:t>כמה הסתייגויות יש?</w:t>
      </w:r>
    </w:p>
    <w:p w14:paraId="5522E3BD" w14:textId="77777777" w:rsidR="00A325F7" w:rsidRPr="00A325F7" w:rsidRDefault="00A325F7" w:rsidP="00A325F7">
      <w:pPr>
        <w:bidi/>
        <w:rPr>
          <w:rFonts w:cs="David" w:hint="cs"/>
          <w:rtl/>
        </w:rPr>
      </w:pPr>
    </w:p>
    <w:p w14:paraId="3687B39C" w14:textId="77777777" w:rsidR="00A325F7" w:rsidRPr="00A325F7" w:rsidRDefault="00A325F7" w:rsidP="00A325F7">
      <w:pPr>
        <w:bidi/>
        <w:rPr>
          <w:rFonts w:cs="David" w:hint="cs"/>
          <w:rtl/>
        </w:rPr>
      </w:pPr>
      <w:r w:rsidRPr="00A325F7">
        <w:rPr>
          <w:rFonts w:cs="David" w:hint="cs"/>
          <w:u w:val="single"/>
          <w:rtl/>
        </w:rPr>
        <w:t>היו"ר משה כחלון:</w:t>
      </w:r>
    </w:p>
    <w:p w14:paraId="0F023B5F" w14:textId="77777777" w:rsidR="00A325F7" w:rsidRPr="00A325F7" w:rsidRDefault="00A325F7" w:rsidP="00A325F7">
      <w:pPr>
        <w:bidi/>
        <w:rPr>
          <w:rFonts w:cs="David" w:hint="cs"/>
          <w:rtl/>
        </w:rPr>
      </w:pPr>
    </w:p>
    <w:p w14:paraId="63AC5ADD" w14:textId="77777777" w:rsidR="00A325F7" w:rsidRPr="00A325F7" w:rsidRDefault="00A325F7" w:rsidP="00A325F7">
      <w:pPr>
        <w:bidi/>
        <w:rPr>
          <w:rFonts w:cs="David" w:hint="cs"/>
          <w:rtl/>
        </w:rPr>
      </w:pPr>
      <w:r w:rsidRPr="00A325F7">
        <w:rPr>
          <w:rFonts w:cs="David" w:hint="cs"/>
          <w:rtl/>
        </w:rPr>
        <w:tab/>
        <w:t xml:space="preserve"> אבל זה דיבור, זה לא הסתייגויות מהותיות. </w:t>
      </w:r>
    </w:p>
    <w:p w14:paraId="6626C8B1" w14:textId="77777777" w:rsidR="00A325F7" w:rsidRPr="00A325F7" w:rsidRDefault="00A325F7" w:rsidP="00A325F7">
      <w:pPr>
        <w:bidi/>
        <w:rPr>
          <w:rFonts w:cs="David" w:hint="cs"/>
          <w:rtl/>
        </w:rPr>
      </w:pPr>
    </w:p>
    <w:p w14:paraId="78EE2A87" w14:textId="77777777" w:rsidR="00A325F7" w:rsidRPr="00A325F7" w:rsidRDefault="00A325F7" w:rsidP="00A325F7">
      <w:pPr>
        <w:bidi/>
        <w:rPr>
          <w:rFonts w:cs="David" w:hint="cs"/>
          <w:rtl/>
        </w:rPr>
      </w:pPr>
      <w:r w:rsidRPr="00A325F7">
        <w:rPr>
          <w:rFonts w:cs="David" w:hint="cs"/>
          <w:u w:val="single"/>
          <w:rtl/>
        </w:rPr>
        <w:t>גדעון סער:</w:t>
      </w:r>
    </w:p>
    <w:p w14:paraId="63E28363" w14:textId="77777777" w:rsidR="00A325F7" w:rsidRPr="00A325F7" w:rsidRDefault="00A325F7" w:rsidP="00A325F7">
      <w:pPr>
        <w:bidi/>
        <w:rPr>
          <w:rFonts w:cs="David" w:hint="cs"/>
          <w:rtl/>
        </w:rPr>
      </w:pPr>
    </w:p>
    <w:p w14:paraId="03D76108" w14:textId="77777777" w:rsidR="00A325F7" w:rsidRPr="00A325F7" w:rsidRDefault="00A325F7" w:rsidP="00A325F7">
      <w:pPr>
        <w:bidi/>
        <w:rPr>
          <w:rFonts w:cs="David" w:hint="cs"/>
          <w:rtl/>
        </w:rPr>
      </w:pPr>
      <w:r w:rsidRPr="00A325F7">
        <w:rPr>
          <w:rFonts w:cs="David" w:hint="cs"/>
          <w:rtl/>
        </w:rPr>
        <w:tab/>
        <w:t xml:space="preserve"> אז שכולנו נשב ונחכה עד שסדר היום ימשיך. </w:t>
      </w:r>
    </w:p>
    <w:p w14:paraId="78B2313E" w14:textId="77777777" w:rsidR="00A325F7" w:rsidRPr="00A325F7" w:rsidRDefault="00A325F7" w:rsidP="00A325F7">
      <w:pPr>
        <w:bidi/>
        <w:rPr>
          <w:rFonts w:cs="David" w:hint="cs"/>
          <w:rtl/>
        </w:rPr>
      </w:pPr>
    </w:p>
    <w:p w14:paraId="67180059"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ED234AB" w14:textId="77777777" w:rsidR="00A325F7" w:rsidRPr="00A325F7" w:rsidRDefault="00A325F7" w:rsidP="00A325F7">
      <w:pPr>
        <w:bidi/>
        <w:rPr>
          <w:rFonts w:cs="David" w:hint="cs"/>
          <w:rtl/>
        </w:rPr>
      </w:pPr>
    </w:p>
    <w:p w14:paraId="013B51E7" w14:textId="77777777" w:rsidR="00A325F7" w:rsidRPr="00A325F7" w:rsidRDefault="00A325F7" w:rsidP="00A325F7">
      <w:pPr>
        <w:bidi/>
        <w:rPr>
          <w:rFonts w:cs="David" w:hint="cs"/>
          <w:rtl/>
        </w:rPr>
      </w:pPr>
      <w:r w:rsidRPr="00A325F7">
        <w:rPr>
          <w:rFonts w:cs="David" w:hint="cs"/>
          <w:rtl/>
        </w:rPr>
        <w:tab/>
        <w:t xml:space="preserve"> אז מה אתה מציע? לא להביא את זה?</w:t>
      </w:r>
    </w:p>
    <w:p w14:paraId="5BC1ACDC" w14:textId="77777777" w:rsidR="00A325F7" w:rsidRPr="00A325F7" w:rsidRDefault="00A325F7" w:rsidP="00A325F7">
      <w:pPr>
        <w:bidi/>
        <w:rPr>
          <w:rFonts w:cs="David" w:hint="cs"/>
          <w:rtl/>
        </w:rPr>
      </w:pPr>
    </w:p>
    <w:p w14:paraId="301158A1" w14:textId="77777777" w:rsidR="00A325F7" w:rsidRPr="00A325F7" w:rsidRDefault="00A325F7" w:rsidP="00A325F7">
      <w:pPr>
        <w:bidi/>
        <w:rPr>
          <w:rFonts w:cs="David" w:hint="cs"/>
          <w:rtl/>
        </w:rPr>
      </w:pPr>
      <w:r w:rsidRPr="00A325F7">
        <w:rPr>
          <w:rFonts w:cs="David" w:hint="cs"/>
          <w:u w:val="single"/>
          <w:rtl/>
        </w:rPr>
        <w:t>גדעון סער:</w:t>
      </w:r>
    </w:p>
    <w:p w14:paraId="2481DC3A" w14:textId="77777777" w:rsidR="00A325F7" w:rsidRPr="00A325F7" w:rsidRDefault="00A325F7" w:rsidP="00A325F7">
      <w:pPr>
        <w:bidi/>
        <w:rPr>
          <w:rFonts w:cs="David" w:hint="cs"/>
          <w:rtl/>
        </w:rPr>
      </w:pPr>
    </w:p>
    <w:p w14:paraId="24EA5857" w14:textId="77777777" w:rsidR="00A325F7" w:rsidRPr="00A325F7" w:rsidRDefault="00A325F7" w:rsidP="00A325F7">
      <w:pPr>
        <w:bidi/>
        <w:rPr>
          <w:rFonts w:cs="David" w:hint="cs"/>
          <w:rtl/>
        </w:rPr>
      </w:pPr>
      <w:r w:rsidRPr="00A325F7">
        <w:rPr>
          <w:rFonts w:cs="David" w:hint="cs"/>
          <w:rtl/>
        </w:rPr>
        <w:tab/>
        <w:t xml:space="preserve"> להביא את זה בסוף סדר היום. </w:t>
      </w:r>
    </w:p>
    <w:p w14:paraId="4D4BCF15" w14:textId="77777777" w:rsidR="00A325F7" w:rsidRPr="00A325F7" w:rsidRDefault="00A325F7" w:rsidP="00A325F7">
      <w:pPr>
        <w:bidi/>
        <w:rPr>
          <w:rFonts w:cs="David" w:hint="cs"/>
          <w:rtl/>
        </w:rPr>
      </w:pPr>
    </w:p>
    <w:p w14:paraId="70542B6C" w14:textId="77777777" w:rsidR="00A325F7" w:rsidRPr="00A325F7" w:rsidRDefault="00A325F7" w:rsidP="00A325F7">
      <w:pPr>
        <w:bidi/>
        <w:rPr>
          <w:rFonts w:cs="David" w:hint="cs"/>
          <w:rtl/>
        </w:rPr>
      </w:pPr>
      <w:r w:rsidRPr="00A325F7">
        <w:rPr>
          <w:rFonts w:cs="David" w:hint="cs"/>
          <w:u w:val="single"/>
          <w:rtl/>
        </w:rPr>
        <w:t>היו"ר משה כחלון:</w:t>
      </w:r>
    </w:p>
    <w:p w14:paraId="6812C36C" w14:textId="77777777" w:rsidR="00A325F7" w:rsidRPr="00A325F7" w:rsidRDefault="00A325F7" w:rsidP="00A325F7">
      <w:pPr>
        <w:bidi/>
        <w:rPr>
          <w:rFonts w:cs="David" w:hint="cs"/>
          <w:rtl/>
        </w:rPr>
      </w:pPr>
    </w:p>
    <w:p w14:paraId="32DFE35F" w14:textId="77777777" w:rsidR="00A325F7" w:rsidRPr="00A325F7" w:rsidRDefault="00A325F7" w:rsidP="00A325F7">
      <w:pPr>
        <w:bidi/>
        <w:rPr>
          <w:rFonts w:cs="David" w:hint="cs"/>
          <w:rtl/>
        </w:rPr>
      </w:pPr>
      <w:r w:rsidRPr="00A325F7">
        <w:rPr>
          <w:rFonts w:cs="David" w:hint="cs"/>
          <w:rtl/>
        </w:rPr>
        <w:tab/>
        <w:t xml:space="preserve"> מה פתאום? אתה מחליט על לוח הזמנים? אתה סגן מזכיר הכנסת? אתה רוצה תצביע בעד, אתה רוצה תצביע נגד. </w:t>
      </w:r>
    </w:p>
    <w:p w14:paraId="522284E2" w14:textId="77777777" w:rsidR="00A325F7" w:rsidRPr="00A325F7" w:rsidRDefault="00A325F7" w:rsidP="00A325F7">
      <w:pPr>
        <w:bidi/>
        <w:rPr>
          <w:rFonts w:cs="David" w:hint="cs"/>
          <w:rtl/>
        </w:rPr>
      </w:pPr>
    </w:p>
    <w:p w14:paraId="1150B5FC" w14:textId="77777777" w:rsidR="00A325F7" w:rsidRPr="00A325F7" w:rsidRDefault="00A325F7" w:rsidP="00A325F7">
      <w:pPr>
        <w:bidi/>
        <w:rPr>
          <w:rFonts w:cs="David" w:hint="cs"/>
          <w:u w:val="single"/>
          <w:rtl/>
        </w:rPr>
      </w:pPr>
      <w:r w:rsidRPr="00A325F7">
        <w:rPr>
          <w:rFonts w:cs="David"/>
          <w:u w:val="single"/>
          <w:rtl/>
        </w:rPr>
        <w:br w:type="page"/>
      </w: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0623CE4" w14:textId="77777777" w:rsidR="00A325F7" w:rsidRPr="00A325F7" w:rsidRDefault="00A325F7" w:rsidP="00A325F7">
      <w:pPr>
        <w:bidi/>
        <w:rPr>
          <w:rFonts w:cs="David" w:hint="cs"/>
          <w:rtl/>
        </w:rPr>
      </w:pPr>
    </w:p>
    <w:p w14:paraId="33C6E772" w14:textId="77777777" w:rsidR="00A325F7" w:rsidRPr="00A325F7" w:rsidRDefault="00A325F7" w:rsidP="00A325F7">
      <w:pPr>
        <w:bidi/>
        <w:rPr>
          <w:rFonts w:cs="David" w:hint="cs"/>
          <w:rtl/>
        </w:rPr>
      </w:pPr>
      <w:r w:rsidRPr="00A325F7">
        <w:rPr>
          <w:rFonts w:cs="David" w:hint="cs"/>
          <w:rtl/>
        </w:rPr>
        <w:tab/>
        <w:t xml:space="preserve">אני עוברת להצבעה. מי בעד לפטור את הצעת חוק הבנקאות מחובת הנחה? מי נגד? מי נמנע? אושר פה אחד. הצעת חוק הבנקאות קיבלה פטור מחובת הנחה. חבר הכנסת כחלון, אל תעשה את זה בתחילת סדר היום, תודה. </w:t>
      </w:r>
    </w:p>
    <w:p w14:paraId="70A9DA7A" w14:textId="77777777" w:rsidR="00A325F7" w:rsidRPr="00A325F7" w:rsidRDefault="00A325F7" w:rsidP="00A325F7">
      <w:pPr>
        <w:bidi/>
        <w:rPr>
          <w:rFonts w:cs="David" w:hint="cs"/>
          <w:rtl/>
        </w:rPr>
      </w:pPr>
    </w:p>
    <w:p w14:paraId="3F2F60E6" w14:textId="77777777" w:rsidR="00A325F7" w:rsidRPr="00A325F7" w:rsidRDefault="00A325F7" w:rsidP="00A325F7">
      <w:pPr>
        <w:bidi/>
        <w:rPr>
          <w:rFonts w:cs="David" w:hint="cs"/>
          <w:u w:val="single"/>
          <w:rtl/>
        </w:rPr>
      </w:pPr>
    </w:p>
    <w:p w14:paraId="17A524A9" w14:textId="77777777" w:rsidR="00A325F7" w:rsidRPr="00A325F7" w:rsidRDefault="00A325F7" w:rsidP="00A325F7">
      <w:pPr>
        <w:bidi/>
        <w:rPr>
          <w:rFonts w:cs="David" w:hint="cs"/>
          <w:u w:val="single"/>
          <w:rtl/>
        </w:rPr>
      </w:pPr>
    </w:p>
    <w:p w14:paraId="357C175A" w14:textId="77777777" w:rsidR="00A325F7" w:rsidRPr="00A325F7" w:rsidRDefault="00A325F7" w:rsidP="00A325F7">
      <w:pPr>
        <w:bidi/>
        <w:rPr>
          <w:rFonts w:cs="David" w:hint="cs"/>
          <w:u w:val="single"/>
          <w:rtl/>
        </w:rPr>
      </w:pPr>
    </w:p>
    <w:p w14:paraId="749894C2" w14:textId="77777777" w:rsidR="00A325F7" w:rsidRPr="00A325F7" w:rsidRDefault="00A325F7" w:rsidP="00A325F7">
      <w:pPr>
        <w:bidi/>
        <w:rPr>
          <w:rFonts w:cs="David" w:hint="cs"/>
          <w:u w:val="single"/>
          <w:rtl/>
        </w:rPr>
      </w:pPr>
    </w:p>
    <w:p w14:paraId="1C8FD81B" w14:textId="77777777" w:rsidR="00A325F7" w:rsidRPr="00A325F7" w:rsidRDefault="00A325F7" w:rsidP="00A325F7">
      <w:pPr>
        <w:bidi/>
        <w:rPr>
          <w:rFonts w:cs="David" w:hint="cs"/>
          <w:u w:val="single"/>
          <w:rtl/>
        </w:rPr>
      </w:pPr>
    </w:p>
    <w:p w14:paraId="55624093" w14:textId="77777777" w:rsidR="00A325F7" w:rsidRPr="00A325F7" w:rsidRDefault="00A325F7" w:rsidP="00A325F7">
      <w:pPr>
        <w:bidi/>
        <w:rPr>
          <w:rFonts w:cs="David" w:hint="cs"/>
          <w:u w:val="single"/>
          <w:rtl/>
        </w:rPr>
      </w:pPr>
    </w:p>
    <w:p w14:paraId="35542D28" w14:textId="77777777" w:rsidR="00A325F7" w:rsidRPr="00A325F7" w:rsidRDefault="00A325F7" w:rsidP="00A325F7">
      <w:pPr>
        <w:bidi/>
        <w:rPr>
          <w:rFonts w:cs="David" w:hint="cs"/>
          <w:u w:val="single"/>
          <w:rtl/>
        </w:rPr>
      </w:pPr>
    </w:p>
    <w:p w14:paraId="795524A1" w14:textId="77777777" w:rsidR="00A325F7" w:rsidRPr="00A325F7" w:rsidRDefault="00A325F7" w:rsidP="00A325F7">
      <w:pPr>
        <w:bidi/>
        <w:rPr>
          <w:rFonts w:cs="David" w:hint="cs"/>
          <w:u w:val="single"/>
          <w:rtl/>
        </w:rPr>
      </w:pPr>
    </w:p>
    <w:p w14:paraId="526B312B" w14:textId="77777777" w:rsidR="00A325F7" w:rsidRPr="00A325F7" w:rsidRDefault="00A325F7" w:rsidP="00A325F7">
      <w:pPr>
        <w:bidi/>
        <w:rPr>
          <w:rFonts w:cs="David" w:hint="cs"/>
          <w:u w:val="single"/>
          <w:rtl/>
        </w:rPr>
      </w:pPr>
    </w:p>
    <w:p w14:paraId="754A220C" w14:textId="77777777" w:rsidR="00A325F7" w:rsidRPr="00A325F7" w:rsidRDefault="00A325F7" w:rsidP="00A325F7">
      <w:pPr>
        <w:bidi/>
        <w:rPr>
          <w:rFonts w:cs="David" w:hint="cs"/>
          <w:u w:val="single"/>
          <w:rtl/>
        </w:rPr>
      </w:pPr>
    </w:p>
    <w:p w14:paraId="380927FC" w14:textId="77777777" w:rsidR="00A325F7" w:rsidRPr="00A325F7" w:rsidRDefault="00A325F7" w:rsidP="00A325F7">
      <w:pPr>
        <w:bidi/>
        <w:rPr>
          <w:rFonts w:cs="David" w:hint="cs"/>
          <w:u w:val="single"/>
          <w:rtl/>
        </w:rPr>
      </w:pPr>
    </w:p>
    <w:p w14:paraId="524FD1AD" w14:textId="77777777" w:rsidR="00A325F7" w:rsidRPr="00A325F7" w:rsidRDefault="00A325F7" w:rsidP="00A325F7">
      <w:pPr>
        <w:bidi/>
        <w:rPr>
          <w:rFonts w:cs="David" w:hint="cs"/>
          <w:u w:val="single"/>
          <w:rtl/>
        </w:rPr>
      </w:pPr>
    </w:p>
    <w:p w14:paraId="5B2BBF99" w14:textId="77777777" w:rsidR="00A325F7" w:rsidRPr="00A325F7" w:rsidRDefault="00A325F7" w:rsidP="00A325F7">
      <w:pPr>
        <w:bidi/>
        <w:rPr>
          <w:rFonts w:cs="David" w:hint="cs"/>
          <w:u w:val="single"/>
          <w:rtl/>
        </w:rPr>
      </w:pPr>
    </w:p>
    <w:p w14:paraId="3862440C" w14:textId="77777777" w:rsidR="00A325F7" w:rsidRPr="00A325F7" w:rsidRDefault="00A325F7" w:rsidP="00A325F7">
      <w:pPr>
        <w:bidi/>
        <w:rPr>
          <w:rFonts w:cs="David" w:hint="cs"/>
          <w:u w:val="single"/>
          <w:rtl/>
        </w:rPr>
      </w:pPr>
    </w:p>
    <w:p w14:paraId="2CD956AE" w14:textId="77777777" w:rsidR="00A325F7" w:rsidRPr="00A325F7" w:rsidRDefault="00A325F7" w:rsidP="00A325F7">
      <w:pPr>
        <w:bidi/>
        <w:rPr>
          <w:rFonts w:cs="David" w:hint="cs"/>
          <w:u w:val="single"/>
          <w:rtl/>
        </w:rPr>
      </w:pPr>
    </w:p>
    <w:p w14:paraId="28DF0E47" w14:textId="77777777" w:rsidR="00A325F7" w:rsidRPr="00A325F7" w:rsidRDefault="00A325F7" w:rsidP="00A325F7">
      <w:pPr>
        <w:bidi/>
        <w:rPr>
          <w:rFonts w:cs="David" w:hint="cs"/>
          <w:u w:val="single"/>
          <w:rtl/>
        </w:rPr>
      </w:pPr>
    </w:p>
    <w:p w14:paraId="1033950F" w14:textId="77777777" w:rsidR="00A325F7" w:rsidRPr="00A325F7" w:rsidRDefault="00A325F7" w:rsidP="00A325F7">
      <w:pPr>
        <w:bidi/>
        <w:rPr>
          <w:rFonts w:cs="David" w:hint="cs"/>
          <w:u w:val="single"/>
          <w:rtl/>
        </w:rPr>
      </w:pPr>
    </w:p>
    <w:p w14:paraId="25EA1D11" w14:textId="77777777" w:rsidR="00A325F7" w:rsidRPr="00A325F7" w:rsidRDefault="00A325F7" w:rsidP="00A325F7">
      <w:pPr>
        <w:bidi/>
        <w:rPr>
          <w:rFonts w:cs="David" w:hint="cs"/>
          <w:u w:val="single"/>
          <w:rtl/>
        </w:rPr>
      </w:pPr>
    </w:p>
    <w:p w14:paraId="2169ECFE" w14:textId="77777777" w:rsidR="00A325F7" w:rsidRPr="00A325F7" w:rsidRDefault="00A325F7" w:rsidP="00A325F7">
      <w:pPr>
        <w:bidi/>
        <w:rPr>
          <w:rFonts w:cs="David" w:hint="cs"/>
          <w:u w:val="single"/>
          <w:rtl/>
        </w:rPr>
      </w:pPr>
    </w:p>
    <w:p w14:paraId="77B5A19D" w14:textId="77777777" w:rsidR="00A325F7" w:rsidRPr="00A325F7" w:rsidRDefault="00A325F7" w:rsidP="00A325F7">
      <w:pPr>
        <w:bidi/>
        <w:rPr>
          <w:rFonts w:cs="David" w:hint="cs"/>
          <w:u w:val="single"/>
          <w:rtl/>
        </w:rPr>
      </w:pPr>
    </w:p>
    <w:p w14:paraId="0E05FFF8" w14:textId="77777777" w:rsidR="00A325F7" w:rsidRPr="00A325F7" w:rsidRDefault="00A325F7" w:rsidP="00A325F7">
      <w:pPr>
        <w:bidi/>
        <w:rPr>
          <w:rFonts w:cs="David" w:hint="cs"/>
          <w:u w:val="single"/>
          <w:rtl/>
        </w:rPr>
      </w:pPr>
    </w:p>
    <w:p w14:paraId="1739915B" w14:textId="77777777" w:rsidR="00A325F7" w:rsidRPr="00A325F7" w:rsidRDefault="00A325F7" w:rsidP="00A325F7">
      <w:pPr>
        <w:bidi/>
        <w:rPr>
          <w:rFonts w:cs="David" w:hint="cs"/>
          <w:u w:val="single"/>
          <w:rtl/>
        </w:rPr>
      </w:pPr>
    </w:p>
    <w:p w14:paraId="168A15BF" w14:textId="77777777" w:rsidR="00A325F7" w:rsidRPr="00A325F7" w:rsidRDefault="00A325F7" w:rsidP="00A325F7">
      <w:pPr>
        <w:bidi/>
        <w:rPr>
          <w:rFonts w:cs="David" w:hint="cs"/>
          <w:u w:val="single"/>
          <w:rtl/>
        </w:rPr>
      </w:pPr>
    </w:p>
    <w:p w14:paraId="4A70F104" w14:textId="77777777" w:rsidR="00A325F7" w:rsidRPr="00A325F7" w:rsidRDefault="00A325F7" w:rsidP="00A325F7">
      <w:pPr>
        <w:bidi/>
        <w:rPr>
          <w:rFonts w:cs="David" w:hint="cs"/>
          <w:u w:val="single"/>
          <w:rtl/>
        </w:rPr>
      </w:pPr>
    </w:p>
    <w:p w14:paraId="69DAFBDF" w14:textId="77777777" w:rsidR="00A325F7" w:rsidRPr="00A325F7" w:rsidRDefault="00A325F7" w:rsidP="00A325F7">
      <w:pPr>
        <w:bidi/>
        <w:rPr>
          <w:rFonts w:cs="David" w:hint="cs"/>
          <w:u w:val="single"/>
          <w:rtl/>
        </w:rPr>
      </w:pPr>
    </w:p>
    <w:p w14:paraId="10FD768D" w14:textId="77777777" w:rsidR="00A325F7" w:rsidRPr="00A325F7" w:rsidRDefault="00A325F7" w:rsidP="00A325F7">
      <w:pPr>
        <w:bidi/>
        <w:rPr>
          <w:rFonts w:cs="David" w:hint="cs"/>
          <w:u w:val="single"/>
          <w:rtl/>
        </w:rPr>
      </w:pPr>
    </w:p>
    <w:p w14:paraId="66B9BF36" w14:textId="77777777" w:rsidR="00A325F7" w:rsidRPr="00A325F7" w:rsidRDefault="00A325F7" w:rsidP="00A325F7">
      <w:pPr>
        <w:bidi/>
        <w:rPr>
          <w:rFonts w:cs="David" w:hint="cs"/>
          <w:u w:val="single"/>
          <w:rtl/>
        </w:rPr>
      </w:pPr>
    </w:p>
    <w:p w14:paraId="7EE95919" w14:textId="77777777" w:rsidR="00A325F7" w:rsidRPr="00A325F7" w:rsidRDefault="00A325F7" w:rsidP="00A325F7">
      <w:pPr>
        <w:bidi/>
        <w:rPr>
          <w:rFonts w:cs="David" w:hint="cs"/>
          <w:u w:val="single"/>
          <w:rtl/>
        </w:rPr>
      </w:pPr>
    </w:p>
    <w:p w14:paraId="590C1628" w14:textId="77777777" w:rsidR="00A325F7" w:rsidRPr="00A325F7" w:rsidRDefault="00A325F7" w:rsidP="00A325F7">
      <w:pPr>
        <w:bidi/>
        <w:rPr>
          <w:rFonts w:cs="David" w:hint="cs"/>
          <w:u w:val="single"/>
          <w:rtl/>
        </w:rPr>
      </w:pPr>
    </w:p>
    <w:p w14:paraId="3FBAE2F5" w14:textId="77777777" w:rsidR="00A325F7" w:rsidRPr="00A325F7" w:rsidRDefault="00A325F7" w:rsidP="00A325F7">
      <w:pPr>
        <w:bidi/>
        <w:rPr>
          <w:rFonts w:cs="David" w:hint="cs"/>
          <w:u w:val="single"/>
          <w:rtl/>
        </w:rPr>
      </w:pPr>
    </w:p>
    <w:p w14:paraId="7FA1B674" w14:textId="77777777" w:rsidR="00A325F7" w:rsidRPr="00A325F7" w:rsidRDefault="00A325F7" w:rsidP="00A325F7">
      <w:pPr>
        <w:bidi/>
        <w:rPr>
          <w:rFonts w:cs="David" w:hint="cs"/>
          <w:u w:val="single"/>
          <w:rtl/>
        </w:rPr>
      </w:pPr>
    </w:p>
    <w:p w14:paraId="79E17E18" w14:textId="77777777" w:rsidR="00A325F7" w:rsidRPr="00A325F7" w:rsidRDefault="00A325F7" w:rsidP="00A325F7">
      <w:pPr>
        <w:bidi/>
        <w:rPr>
          <w:rFonts w:cs="David" w:hint="cs"/>
          <w:u w:val="single"/>
          <w:rtl/>
        </w:rPr>
      </w:pPr>
    </w:p>
    <w:p w14:paraId="5AAF4598" w14:textId="77777777" w:rsidR="00A325F7" w:rsidRPr="00A325F7" w:rsidRDefault="00A325F7" w:rsidP="00A325F7">
      <w:pPr>
        <w:bidi/>
        <w:rPr>
          <w:rFonts w:cs="David" w:hint="cs"/>
          <w:u w:val="single"/>
          <w:rtl/>
        </w:rPr>
      </w:pPr>
    </w:p>
    <w:p w14:paraId="110DC132" w14:textId="77777777" w:rsidR="00A325F7" w:rsidRPr="00A325F7" w:rsidRDefault="00A325F7" w:rsidP="00A325F7">
      <w:pPr>
        <w:bidi/>
        <w:rPr>
          <w:rFonts w:cs="David" w:hint="cs"/>
          <w:u w:val="single"/>
          <w:rtl/>
        </w:rPr>
      </w:pPr>
    </w:p>
    <w:p w14:paraId="57B960FF" w14:textId="77777777" w:rsidR="00A325F7" w:rsidRPr="00A325F7" w:rsidRDefault="00A325F7" w:rsidP="00A325F7">
      <w:pPr>
        <w:bidi/>
        <w:rPr>
          <w:rFonts w:cs="David" w:hint="cs"/>
          <w:u w:val="single"/>
          <w:rtl/>
        </w:rPr>
      </w:pPr>
    </w:p>
    <w:p w14:paraId="7DCAFB90" w14:textId="77777777" w:rsidR="00A325F7" w:rsidRPr="00A325F7" w:rsidRDefault="00A325F7" w:rsidP="00A325F7">
      <w:pPr>
        <w:bidi/>
        <w:rPr>
          <w:rFonts w:cs="David" w:hint="cs"/>
          <w:u w:val="single"/>
          <w:rtl/>
        </w:rPr>
      </w:pPr>
    </w:p>
    <w:p w14:paraId="6F21B6D9" w14:textId="77777777" w:rsidR="00A325F7" w:rsidRPr="00A325F7" w:rsidRDefault="00A325F7" w:rsidP="00A325F7">
      <w:pPr>
        <w:bidi/>
        <w:rPr>
          <w:rFonts w:cs="David" w:hint="cs"/>
          <w:u w:val="single"/>
          <w:rtl/>
        </w:rPr>
      </w:pPr>
    </w:p>
    <w:p w14:paraId="7B70A6A1" w14:textId="77777777" w:rsidR="00A325F7" w:rsidRPr="00A325F7" w:rsidRDefault="00A325F7" w:rsidP="00A325F7">
      <w:pPr>
        <w:bidi/>
        <w:rPr>
          <w:rFonts w:cs="David" w:hint="cs"/>
          <w:u w:val="single"/>
          <w:rtl/>
        </w:rPr>
      </w:pPr>
    </w:p>
    <w:p w14:paraId="2BB55BCF" w14:textId="77777777" w:rsidR="00A325F7" w:rsidRPr="00A325F7" w:rsidRDefault="00A325F7" w:rsidP="00A325F7">
      <w:pPr>
        <w:bidi/>
        <w:rPr>
          <w:rFonts w:cs="David" w:hint="cs"/>
          <w:u w:val="single"/>
          <w:rtl/>
        </w:rPr>
      </w:pPr>
    </w:p>
    <w:p w14:paraId="678FEEA3" w14:textId="77777777" w:rsidR="00A325F7" w:rsidRPr="00A325F7" w:rsidRDefault="00A325F7" w:rsidP="00A325F7">
      <w:pPr>
        <w:bidi/>
        <w:rPr>
          <w:rFonts w:cs="David" w:hint="cs"/>
          <w:u w:val="single"/>
          <w:rtl/>
        </w:rPr>
      </w:pPr>
    </w:p>
    <w:p w14:paraId="17C2C646" w14:textId="77777777" w:rsidR="00A325F7" w:rsidRPr="00A325F7" w:rsidRDefault="00A325F7" w:rsidP="00A325F7">
      <w:pPr>
        <w:bidi/>
        <w:rPr>
          <w:rFonts w:cs="David" w:hint="cs"/>
          <w:u w:val="single"/>
          <w:rtl/>
        </w:rPr>
      </w:pPr>
    </w:p>
    <w:p w14:paraId="263D23DA" w14:textId="77777777" w:rsidR="00A325F7" w:rsidRPr="00A325F7" w:rsidRDefault="00A325F7" w:rsidP="00A325F7">
      <w:pPr>
        <w:bidi/>
        <w:rPr>
          <w:rFonts w:cs="David" w:hint="cs"/>
          <w:u w:val="single"/>
          <w:rtl/>
        </w:rPr>
      </w:pPr>
    </w:p>
    <w:p w14:paraId="1295336C" w14:textId="77777777" w:rsidR="00A325F7" w:rsidRPr="00A325F7" w:rsidRDefault="00A325F7" w:rsidP="00A325F7">
      <w:pPr>
        <w:bidi/>
        <w:rPr>
          <w:rFonts w:cs="David" w:hint="cs"/>
          <w:u w:val="single"/>
          <w:rtl/>
        </w:rPr>
      </w:pPr>
    </w:p>
    <w:p w14:paraId="00E265D1" w14:textId="77777777" w:rsidR="00A325F7" w:rsidRPr="00A325F7" w:rsidRDefault="00A325F7" w:rsidP="00A325F7">
      <w:pPr>
        <w:bidi/>
        <w:rPr>
          <w:rFonts w:cs="David" w:hint="cs"/>
          <w:u w:val="single"/>
          <w:rtl/>
        </w:rPr>
      </w:pPr>
    </w:p>
    <w:p w14:paraId="0868C385" w14:textId="77777777" w:rsidR="00A325F7" w:rsidRPr="00A325F7" w:rsidRDefault="00A325F7" w:rsidP="00A325F7">
      <w:pPr>
        <w:bidi/>
        <w:rPr>
          <w:rFonts w:cs="David" w:hint="cs"/>
          <w:u w:val="single"/>
          <w:rtl/>
        </w:rPr>
      </w:pPr>
    </w:p>
    <w:p w14:paraId="36216876" w14:textId="77777777" w:rsidR="00A325F7" w:rsidRPr="00A325F7" w:rsidRDefault="00A325F7" w:rsidP="00A325F7">
      <w:pPr>
        <w:bidi/>
        <w:rPr>
          <w:rFonts w:cs="David" w:hint="cs"/>
          <w:u w:val="single"/>
          <w:rtl/>
        </w:rPr>
      </w:pPr>
    </w:p>
    <w:p w14:paraId="3AB13D1D" w14:textId="77777777" w:rsidR="00A325F7" w:rsidRPr="00A325F7" w:rsidRDefault="00A325F7" w:rsidP="00A325F7">
      <w:pPr>
        <w:bidi/>
        <w:rPr>
          <w:rFonts w:cs="David" w:hint="cs"/>
          <w:u w:val="single"/>
          <w:rtl/>
        </w:rPr>
      </w:pPr>
    </w:p>
    <w:p w14:paraId="3C825335" w14:textId="77777777" w:rsidR="00A325F7" w:rsidRPr="00A325F7" w:rsidRDefault="00A325F7" w:rsidP="00A325F7">
      <w:pPr>
        <w:bidi/>
        <w:rPr>
          <w:rFonts w:cs="David" w:hint="cs"/>
          <w:u w:val="single"/>
          <w:rtl/>
        </w:rPr>
      </w:pPr>
    </w:p>
    <w:p w14:paraId="6EBEF1A4" w14:textId="77777777" w:rsidR="00A325F7" w:rsidRPr="00A325F7" w:rsidRDefault="00A325F7" w:rsidP="00A325F7">
      <w:pPr>
        <w:bidi/>
        <w:rPr>
          <w:rFonts w:cs="David" w:hint="cs"/>
          <w:u w:val="single"/>
          <w:rtl/>
        </w:rPr>
      </w:pPr>
    </w:p>
    <w:p w14:paraId="2E49152B" w14:textId="77777777" w:rsidR="00A325F7" w:rsidRPr="00A325F7" w:rsidRDefault="00A325F7" w:rsidP="00A325F7">
      <w:pPr>
        <w:bidi/>
        <w:rPr>
          <w:rFonts w:cs="David" w:hint="cs"/>
          <w:u w:val="single"/>
          <w:rtl/>
        </w:rPr>
      </w:pPr>
    </w:p>
    <w:p w14:paraId="44BDDE60" w14:textId="77777777" w:rsidR="00A325F7" w:rsidRPr="00A325F7" w:rsidRDefault="00A325F7" w:rsidP="00A325F7">
      <w:pPr>
        <w:bidi/>
        <w:rPr>
          <w:rFonts w:cs="David" w:hint="cs"/>
          <w:u w:val="single"/>
          <w:rtl/>
        </w:rPr>
      </w:pPr>
    </w:p>
    <w:p w14:paraId="4308D4DA" w14:textId="77777777" w:rsidR="00A325F7" w:rsidRPr="00A325F7" w:rsidRDefault="00A325F7" w:rsidP="00A325F7">
      <w:pPr>
        <w:bidi/>
        <w:rPr>
          <w:rFonts w:cs="David" w:hint="cs"/>
          <w:u w:val="single"/>
          <w:rtl/>
        </w:rPr>
      </w:pPr>
    </w:p>
    <w:p w14:paraId="44DA9014" w14:textId="77777777" w:rsidR="00A325F7" w:rsidRPr="00A325F7" w:rsidRDefault="00A325F7" w:rsidP="00A325F7">
      <w:pPr>
        <w:bidi/>
        <w:rPr>
          <w:rFonts w:cs="David" w:hint="cs"/>
          <w:b/>
          <w:bCs/>
          <w:u w:val="single"/>
          <w:rtl/>
        </w:rPr>
      </w:pPr>
      <w:r w:rsidRPr="00A325F7">
        <w:rPr>
          <w:rFonts w:cs="David" w:hint="cs"/>
          <w:rtl/>
        </w:rPr>
        <w:t xml:space="preserve">                                                              </w:t>
      </w:r>
      <w:r w:rsidRPr="00A325F7">
        <w:rPr>
          <w:rFonts w:cs="David" w:hint="cs"/>
          <w:b/>
          <w:bCs/>
          <w:u w:val="single"/>
          <w:rtl/>
        </w:rPr>
        <w:t xml:space="preserve">פרק ה' </w:t>
      </w:r>
      <w:r w:rsidRPr="00A325F7">
        <w:rPr>
          <w:rFonts w:cs="David"/>
          <w:b/>
          <w:bCs/>
          <w:u w:val="single"/>
          <w:rtl/>
        </w:rPr>
        <w:t>–</w:t>
      </w:r>
      <w:r w:rsidRPr="00A325F7">
        <w:rPr>
          <w:rFonts w:cs="David" w:hint="cs"/>
          <w:b/>
          <w:bCs/>
          <w:u w:val="single"/>
          <w:rtl/>
        </w:rPr>
        <w:t xml:space="preserve"> התנהגות הולמת</w:t>
      </w:r>
    </w:p>
    <w:p w14:paraId="0FD623CA" w14:textId="77777777" w:rsidR="00A325F7" w:rsidRPr="00A325F7" w:rsidRDefault="00A325F7" w:rsidP="00A325F7">
      <w:pPr>
        <w:bidi/>
        <w:rPr>
          <w:rFonts w:cs="David" w:hint="cs"/>
          <w:u w:val="single"/>
          <w:rtl/>
        </w:rPr>
      </w:pPr>
    </w:p>
    <w:p w14:paraId="2527ABAA" w14:textId="77777777" w:rsidR="00A325F7" w:rsidRPr="00A325F7" w:rsidRDefault="00A325F7" w:rsidP="00A325F7">
      <w:pPr>
        <w:bidi/>
        <w:rPr>
          <w:rFonts w:cs="David" w:hint="cs"/>
          <w:u w:val="single"/>
          <w:rtl/>
        </w:rPr>
      </w:pPr>
    </w:p>
    <w:p w14:paraId="7DF163D5"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308FE2BB" w14:textId="77777777" w:rsidR="00A325F7" w:rsidRPr="00A325F7" w:rsidRDefault="00A325F7" w:rsidP="00A325F7">
      <w:pPr>
        <w:bidi/>
        <w:rPr>
          <w:rFonts w:cs="David" w:hint="cs"/>
          <w:rtl/>
        </w:rPr>
      </w:pPr>
    </w:p>
    <w:p w14:paraId="1AF9FF9F" w14:textId="77777777" w:rsidR="00A325F7" w:rsidRPr="00A325F7" w:rsidRDefault="00A325F7" w:rsidP="00A325F7">
      <w:pPr>
        <w:bidi/>
        <w:rPr>
          <w:rFonts w:cs="David" w:hint="cs"/>
          <w:rtl/>
        </w:rPr>
      </w:pPr>
      <w:r w:rsidRPr="00A325F7">
        <w:rPr>
          <w:rFonts w:cs="David" w:hint="cs"/>
          <w:rtl/>
        </w:rPr>
        <w:tab/>
        <w:t>אנחנו חוזרים לסדר היום. הסעיף הבא שלנו סעיף 11. ארבל בבקשה.</w:t>
      </w:r>
    </w:p>
    <w:p w14:paraId="03D02885" w14:textId="77777777" w:rsidR="00A325F7" w:rsidRPr="00A325F7" w:rsidRDefault="00A325F7" w:rsidP="00A325F7">
      <w:pPr>
        <w:bidi/>
        <w:rPr>
          <w:rFonts w:cs="David" w:hint="cs"/>
          <w:rtl/>
        </w:rPr>
      </w:pPr>
    </w:p>
    <w:p w14:paraId="63AF1ACE" w14:textId="77777777" w:rsidR="00A325F7" w:rsidRPr="00A325F7" w:rsidRDefault="00A325F7" w:rsidP="00A325F7">
      <w:pPr>
        <w:bidi/>
        <w:rPr>
          <w:rFonts w:cs="David" w:hint="cs"/>
          <w:rtl/>
        </w:rPr>
      </w:pPr>
      <w:r w:rsidRPr="00A325F7">
        <w:rPr>
          <w:rFonts w:cs="David" w:hint="cs"/>
          <w:u w:val="single"/>
          <w:rtl/>
        </w:rPr>
        <w:t xml:space="preserve">ארבל </w:t>
      </w:r>
      <w:proofErr w:type="spellStart"/>
      <w:r w:rsidRPr="00A325F7">
        <w:rPr>
          <w:rFonts w:cs="David" w:hint="cs"/>
          <w:u w:val="single"/>
          <w:rtl/>
        </w:rPr>
        <w:t>אסטרחן</w:t>
      </w:r>
      <w:proofErr w:type="spellEnd"/>
      <w:r w:rsidRPr="00A325F7">
        <w:rPr>
          <w:rFonts w:cs="David" w:hint="cs"/>
          <w:u w:val="single"/>
          <w:rtl/>
        </w:rPr>
        <w:t>:</w:t>
      </w:r>
    </w:p>
    <w:p w14:paraId="4FA43C48" w14:textId="77777777" w:rsidR="00A325F7" w:rsidRPr="00A325F7" w:rsidRDefault="00A325F7" w:rsidP="00A325F7">
      <w:pPr>
        <w:bidi/>
        <w:rPr>
          <w:rFonts w:cs="David" w:hint="cs"/>
          <w:rtl/>
        </w:rPr>
      </w:pPr>
    </w:p>
    <w:p w14:paraId="6AA98220" w14:textId="77777777" w:rsidR="00A325F7" w:rsidRPr="00A325F7" w:rsidRDefault="00A325F7" w:rsidP="00A325F7">
      <w:pPr>
        <w:bidi/>
        <w:rPr>
          <w:rFonts w:cs="David" w:hint="cs"/>
          <w:rtl/>
        </w:rPr>
      </w:pPr>
      <w:r w:rsidRPr="00A325F7">
        <w:rPr>
          <w:rFonts w:cs="David" w:hint="cs"/>
          <w:rtl/>
        </w:rPr>
        <w:tab/>
        <w:t xml:space="preserve">סעיף 11 מדבר על לבוש הולם. חבר הכנסת יופיע במשכן הכנסת בלבוש ההולם את כבוד הכנסת וכבוד חבריה. </w:t>
      </w:r>
    </w:p>
    <w:p w14:paraId="03F1FC04" w14:textId="77777777" w:rsidR="00A325F7" w:rsidRPr="00A325F7" w:rsidRDefault="00A325F7" w:rsidP="00A325F7">
      <w:pPr>
        <w:bidi/>
        <w:rPr>
          <w:rFonts w:cs="David" w:hint="cs"/>
          <w:rtl/>
        </w:rPr>
      </w:pPr>
    </w:p>
    <w:p w14:paraId="755DD8A0"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C4C74A7" w14:textId="77777777" w:rsidR="00A325F7" w:rsidRPr="00A325F7" w:rsidRDefault="00A325F7" w:rsidP="00A325F7">
      <w:pPr>
        <w:bidi/>
        <w:rPr>
          <w:rFonts w:cs="David" w:hint="cs"/>
          <w:rtl/>
        </w:rPr>
      </w:pPr>
    </w:p>
    <w:p w14:paraId="0C23EE55" w14:textId="77777777" w:rsidR="00A325F7" w:rsidRPr="00A325F7" w:rsidRDefault="00A325F7" w:rsidP="00A325F7">
      <w:pPr>
        <w:bidi/>
        <w:rPr>
          <w:rFonts w:cs="David" w:hint="cs"/>
          <w:rtl/>
        </w:rPr>
      </w:pPr>
      <w:r w:rsidRPr="00A325F7">
        <w:rPr>
          <w:rFonts w:cs="David" w:hint="cs"/>
          <w:rtl/>
        </w:rPr>
        <w:tab/>
        <w:t xml:space="preserve"> חברים, יש למישהו משהו לומר?</w:t>
      </w:r>
    </w:p>
    <w:p w14:paraId="597AE72D" w14:textId="77777777" w:rsidR="00A325F7" w:rsidRPr="00A325F7" w:rsidRDefault="00A325F7" w:rsidP="00A325F7">
      <w:pPr>
        <w:bidi/>
        <w:rPr>
          <w:rFonts w:cs="David" w:hint="cs"/>
          <w:rtl/>
        </w:rPr>
      </w:pPr>
    </w:p>
    <w:p w14:paraId="5B03A14E" w14:textId="77777777" w:rsidR="00A325F7" w:rsidRPr="00A325F7" w:rsidRDefault="00A325F7" w:rsidP="00A325F7">
      <w:pPr>
        <w:bidi/>
        <w:rPr>
          <w:rFonts w:cs="David" w:hint="cs"/>
          <w:rtl/>
        </w:rPr>
      </w:pPr>
      <w:proofErr w:type="spellStart"/>
      <w:r w:rsidRPr="00A325F7">
        <w:rPr>
          <w:rFonts w:cs="David" w:hint="cs"/>
          <w:u w:val="single"/>
          <w:rtl/>
        </w:rPr>
        <w:t>אחמד</w:t>
      </w:r>
      <w:proofErr w:type="spellEnd"/>
      <w:r w:rsidRPr="00A325F7">
        <w:rPr>
          <w:rFonts w:cs="David" w:hint="cs"/>
          <w:u w:val="single"/>
          <w:rtl/>
        </w:rPr>
        <w:t xml:space="preserve"> טיבי:</w:t>
      </w:r>
    </w:p>
    <w:p w14:paraId="3550261F" w14:textId="77777777" w:rsidR="00A325F7" w:rsidRPr="00A325F7" w:rsidRDefault="00A325F7" w:rsidP="00A325F7">
      <w:pPr>
        <w:bidi/>
        <w:rPr>
          <w:rFonts w:cs="David" w:hint="cs"/>
          <w:rtl/>
        </w:rPr>
      </w:pPr>
    </w:p>
    <w:p w14:paraId="5ED3459B" w14:textId="77777777" w:rsidR="00A325F7" w:rsidRPr="00A325F7" w:rsidRDefault="00A325F7" w:rsidP="00A325F7">
      <w:pPr>
        <w:bidi/>
        <w:rPr>
          <w:rFonts w:cs="David" w:hint="cs"/>
          <w:rtl/>
        </w:rPr>
      </w:pPr>
      <w:r w:rsidRPr="00A325F7">
        <w:rPr>
          <w:rFonts w:cs="David" w:hint="cs"/>
          <w:rtl/>
        </w:rPr>
        <w:tab/>
        <w:t>אפשר להזכיר שמות מי בא בסדר, מי בא לא בסדר?</w:t>
      </w:r>
    </w:p>
    <w:p w14:paraId="6A223D0C" w14:textId="77777777" w:rsidR="00A325F7" w:rsidRPr="00A325F7" w:rsidRDefault="00A325F7" w:rsidP="00A325F7">
      <w:pPr>
        <w:bidi/>
        <w:rPr>
          <w:rFonts w:cs="David" w:hint="cs"/>
          <w:rtl/>
        </w:rPr>
      </w:pPr>
    </w:p>
    <w:p w14:paraId="3E8CEB39"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3F28B8D5" w14:textId="77777777" w:rsidR="00A325F7" w:rsidRPr="00A325F7" w:rsidRDefault="00A325F7" w:rsidP="00A325F7">
      <w:pPr>
        <w:bidi/>
        <w:rPr>
          <w:rFonts w:cs="David" w:hint="cs"/>
          <w:rtl/>
        </w:rPr>
      </w:pPr>
    </w:p>
    <w:p w14:paraId="18479607" w14:textId="77777777" w:rsidR="00A325F7" w:rsidRPr="00A325F7" w:rsidRDefault="00A325F7" w:rsidP="00A325F7">
      <w:pPr>
        <w:bidi/>
        <w:rPr>
          <w:rFonts w:cs="David" w:hint="cs"/>
          <w:rtl/>
        </w:rPr>
      </w:pPr>
      <w:r w:rsidRPr="00A325F7">
        <w:rPr>
          <w:rFonts w:cs="David" w:hint="cs"/>
          <w:rtl/>
        </w:rPr>
        <w:tab/>
        <w:t xml:space="preserve"> חברת הכנסת </w:t>
      </w:r>
      <w:proofErr w:type="spellStart"/>
      <w:r w:rsidRPr="00A325F7">
        <w:rPr>
          <w:rFonts w:cs="David" w:hint="cs"/>
          <w:rtl/>
        </w:rPr>
        <w:t>דותן</w:t>
      </w:r>
      <w:proofErr w:type="spellEnd"/>
      <w:r w:rsidRPr="00A325F7">
        <w:rPr>
          <w:rFonts w:cs="David" w:hint="cs"/>
          <w:rtl/>
        </w:rPr>
        <w:t xml:space="preserve">, בבקשה. </w:t>
      </w:r>
    </w:p>
    <w:p w14:paraId="0D534B6F" w14:textId="77777777" w:rsidR="00A325F7" w:rsidRPr="00A325F7" w:rsidRDefault="00A325F7" w:rsidP="00A325F7">
      <w:pPr>
        <w:bidi/>
        <w:rPr>
          <w:rFonts w:cs="David" w:hint="cs"/>
          <w:rtl/>
        </w:rPr>
      </w:pPr>
    </w:p>
    <w:p w14:paraId="4F81A057" w14:textId="77777777" w:rsidR="00A325F7" w:rsidRPr="00A325F7" w:rsidRDefault="00A325F7" w:rsidP="00A325F7">
      <w:pPr>
        <w:pStyle w:val="Heading5"/>
        <w:jc w:val="left"/>
        <w:rPr>
          <w:rFonts w:hint="cs"/>
          <w:rtl/>
        </w:rPr>
      </w:pPr>
      <w:proofErr w:type="spellStart"/>
      <w:r w:rsidRPr="00A325F7">
        <w:rPr>
          <w:rFonts w:hint="cs"/>
          <w:u w:val="single"/>
          <w:rtl/>
        </w:rPr>
        <w:t>עמירה</w:t>
      </w:r>
      <w:proofErr w:type="spellEnd"/>
      <w:r w:rsidRPr="00A325F7">
        <w:rPr>
          <w:rFonts w:hint="cs"/>
          <w:u w:val="single"/>
          <w:rtl/>
        </w:rPr>
        <w:t xml:space="preserve"> </w:t>
      </w:r>
      <w:proofErr w:type="spellStart"/>
      <w:r w:rsidRPr="00A325F7">
        <w:rPr>
          <w:rFonts w:hint="cs"/>
          <w:u w:val="single"/>
          <w:rtl/>
        </w:rPr>
        <w:t>דותן</w:t>
      </w:r>
      <w:proofErr w:type="spellEnd"/>
      <w:r w:rsidRPr="00A325F7">
        <w:rPr>
          <w:rFonts w:hint="cs"/>
          <w:u w:val="single"/>
          <w:rtl/>
        </w:rPr>
        <w:t>:</w:t>
      </w:r>
    </w:p>
    <w:p w14:paraId="3AF0FA3B" w14:textId="77777777" w:rsidR="00A325F7" w:rsidRPr="00A325F7" w:rsidRDefault="00A325F7" w:rsidP="00A325F7">
      <w:pPr>
        <w:pStyle w:val="Heading5"/>
        <w:jc w:val="left"/>
        <w:rPr>
          <w:rFonts w:hint="cs"/>
          <w:rtl/>
        </w:rPr>
      </w:pPr>
    </w:p>
    <w:p w14:paraId="49BC6DFE" w14:textId="77777777" w:rsidR="00A325F7" w:rsidRPr="00A325F7" w:rsidRDefault="00A325F7" w:rsidP="00A325F7">
      <w:pPr>
        <w:bidi/>
        <w:rPr>
          <w:rFonts w:cs="David" w:hint="cs"/>
          <w:rtl/>
        </w:rPr>
      </w:pPr>
      <w:r w:rsidRPr="00A325F7">
        <w:rPr>
          <w:rFonts w:cs="David" w:hint="cs"/>
          <w:rtl/>
        </w:rPr>
        <w:tab/>
        <w:t xml:space="preserve"> מה שחברי רובי ריבלין חשב אין דבר שמבייש, אני ממש מתביישת בסעיף הזה, סעיף 11. אני חושבת שהוא עושה מאיתנו דבר זול ולא לעניין. אני חושבת שלרדת לרמת איזה לבוש אדם ילבש ושיש בזה כבוד והתנהגות וכל הדברים האלה זה נראה קטנוני, מבזה ומאוד ולא הולך בשבילי להיות עם חברי כנסת. זו דעת, אותי זה מבייש שדבר זה ייכתב בתוך הפרוטוקול.</w:t>
      </w:r>
    </w:p>
    <w:p w14:paraId="5CD48AD4" w14:textId="77777777" w:rsidR="00A325F7" w:rsidRPr="00A325F7" w:rsidRDefault="00A325F7" w:rsidP="00A325F7">
      <w:pPr>
        <w:bidi/>
        <w:rPr>
          <w:rFonts w:cs="David" w:hint="cs"/>
          <w:rtl/>
        </w:rPr>
      </w:pPr>
    </w:p>
    <w:p w14:paraId="60DED3E2"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5F738261" w14:textId="77777777" w:rsidR="00A325F7" w:rsidRPr="00A325F7" w:rsidRDefault="00A325F7" w:rsidP="00A325F7">
      <w:pPr>
        <w:bidi/>
        <w:rPr>
          <w:rFonts w:cs="David" w:hint="cs"/>
          <w:rtl/>
        </w:rPr>
      </w:pPr>
    </w:p>
    <w:p w14:paraId="6D5DB80D" w14:textId="77777777" w:rsidR="00A325F7" w:rsidRPr="00A325F7" w:rsidRDefault="00A325F7" w:rsidP="00A325F7">
      <w:pPr>
        <w:bidi/>
        <w:rPr>
          <w:rFonts w:cs="David" w:hint="cs"/>
          <w:rtl/>
        </w:rPr>
      </w:pPr>
      <w:r w:rsidRPr="00A325F7">
        <w:rPr>
          <w:rFonts w:cs="David" w:hint="cs"/>
          <w:rtl/>
        </w:rPr>
        <w:tab/>
        <w:t xml:space="preserve"> אני מודה לך גברתי, חבר הכנסת סער, בבקשה. </w:t>
      </w:r>
    </w:p>
    <w:p w14:paraId="3F6AAB61" w14:textId="77777777" w:rsidR="00A325F7" w:rsidRPr="00A325F7" w:rsidRDefault="00A325F7" w:rsidP="00A325F7">
      <w:pPr>
        <w:bidi/>
        <w:rPr>
          <w:rFonts w:cs="David" w:hint="cs"/>
          <w:rtl/>
        </w:rPr>
      </w:pPr>
    </w:p>
    <w:p w14:paraId="7A3D8E5D" w14:textId="77777777" w:rsidR="00A325F7" w:rsidRPr="00A325F7" w:rsidRDefault="00A325F7" w:rsidP="00A325F7">
      <w:pPr>
        <w:bidi/>
        <w:rPr>
          <w:rFonts w:cs="David" w:hint="cs"/>
          <w:u w:val="single"/>
          <w:rtl/>
        </w:rPr>
      </w:pPr>
      <w:r w:rsidRPr="00A325F7">
        <w:rPr>
          <w:rFonts w:cs="David" w:hint="cs"/>
          <w:u w:val="single"/>
          <w:rtl/>
        </w:rPr>
        <w:t>גדעון סער:</w:t>
      </w:r>
    </w:p>
    <w:p w14:paraId="268B75BB" w14:textId="77777777" w:rsidR="00A325F7" w:rsidRPr="00A325F7" w:rsidRDefault="00A325F7" w:rsidP="00A325F7">
      <w:pPr>
        <w:bidi/>
        <w:rPr>
          <w:rFonts w:cs="David" w:hint="cs"/>
          <w:u w:val="single"/>
          <w:rtl/>
        </w:rPr>
      </w:pPr>
    </w:p>
    <w:p w14:paraId="4F3048CC" w14:textId="77777777" w:rsidR="00A325F7" w:rsidRPr="00A325F7" w:rsidRDefault="00A325F7" w:rsidP="00A325F7">
      <w:pPr>
        <w:bidi/>
        <w:rPr>
          <w:rFonts w:cs="David" w:hint="cs"/>
          <w:rtl/>
        </w:rPr>
      </w:pPr>
      <w:r w:rsidRPr="00A325F7">
        <w:rPr>
          <w:rFonts w:cs="David" w:hint="cs"/>
          <w:rtl/>
        </w:rPr>
        <w:tab/>
        <w:t xml:space="preserve"> עם כל הכבוד לחברת הכנסת </w:t>
      </w:r>
      <w:proofErr w:type="spellStart"/>
      <w:r w:rsidRPr="00A325F7">
        <w:rPr>
          <w:rFonts w:cs="David" w:hint="cs"/>
          <w:rtl/>
        </w:rPr>
        <w:t>דותן</w:t>
      </w:r>
      <w:proofErr w:type="spellEnd"/>
      <w:r w:rsidRPr="00A325F7">
        <w:rPr>
          <w:rFonts w:cs="David" w:hint="cs"/>
          <w:rtl/>
        </w:rPr>
        <w:t xml:space="preserve">, במקרה הזה לא רק פרזה, באמת יש לי הרבה כבוד אליה, אני לא חושב שהסעיף מבזה אותנו. אני חושב שקוד לבוש זה דבר שקיים בפרלמנטים בעולם, זה לא דבר שהוא איזושהי המצאה ישראלית. ואני חושב שדווקא בישראל כאשר הלבוש באופן טבעי הוא יותר חופשי - הצורך בסעיף כזה יותר מורגש. בדברי ימי הכנסת נרשמו פרקים, לא נמנה את כל סגנונות הלבוש, מסנדלים ועד דברים אחרים, </w:t>
      </w:r>
      <w:proofErr w:type="spellStart"/>
      <w:r w:rsidRPr="00A325F7">
        <w:rPr>
          <w:rFonts w:cs="David" w:hint="cs"/>
          <w:rtl/>
        </w:rPr>
        <w:t>הכל</w:t>
      </w:r>
      <w:proofErr w:type="spellEnd"/>
      <w:r w:rsidRPr="00A325F7">
        <w:rPr>
          <w:rFonts w:cs="David" w:hint="cs"/>
          <w:rtl/>
        </w:rPr>
        <w:t xml:space="preserve"> טוב ויפה, כל אחד יכול להתלבש ובלבד שהוא לא קורה בבית המחוקקים משום שכאשר אנחנו מסתובבים בבתי מחוקקים אחרים בעולם, הוא לא רואה תופעות כאלה ולעניין זה הכנסת לא נמצאת בראש הפרלמנטים בעולם אלא במקום לא כל כך טוב ולכן אני חושב שהסעיף הזה הוא בסדר גמור. אין שום מניעה ואם יש בכלל דברים שאמורים להיות מוסדרים באתיקה ולא בקונטקסטים אחרים זה בדיוק מסוג הדברים האלה. </w:t>
      </w:r>
    </w:p>
    <w:p w14:paraId="0A6586FD" w14:textId="77777777" w:rsidR="00A325F7" w:rsidRPr="00A325F7" w:rsidRDefault="00A325F7" w:rsidP="00A325F7">
      <w:pPr>
        <w:bidi/>
        <w:rPr>
          <w:rFonts w:cs="David" w:hint="cs"/>
          <w:rtl/>
        </w:rPr>
      </w:pPr>
    </w:p>
    <w:p w14:paraId="73F85952"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9878E96" w14:textId="77777777" w:rsidR="00A325F7" w:rsidRPr="00A325F7" w:rsidRDefault="00A325F7" w:rsidP="00A325F7">
      <w:pPr>
        <w:bidi/>
        <w:rPr>
          <w:rFonts w:cs="David" w:hint="cs"/>
          <w:rtl/>
        </w:rPr>
      </w:pPr>
    </w:p>
    <w:p w14:paraId="0075C446" w14:textId="77777777" w:rsidR="00A325F7" w:rsidRPr="00A325F7" w:rsidRDefault="00A325F7" w:rsidP="00A325F7">
      <w:pPr>
        <w:bidi/>
        <w:rPr>
          <w:rFonts w:cs="David" w:hint="cs"/>
          <w:rtl/>
        </w:rPr>
      </w:pPr>
      <w:r w:rsidRPr="00A325F7">
        <w:rPr>
          <w:rFonts w:cs="David" w:hint="cs"/>
          <w:rtl/>
        </w:rPr>
        <w:tab/>
        <w:t xml:space="preserve"> אני מודה לך אדוני, חברת הכנסת </w:t>
      </w:r>
      <w:proofErr w:type="spellStart"/>
      <w:r w:rsidRPr="00A325F7">
        <w:rPr>
          <w:rFonts w:cs="David" w:hint="cs"/>
          <w:rtl/>
        </w:rPr>
        <w:t>טרטמן</w:t>
      </w:r>
      <w:proofErr w:type="spellEnd"/>
      <w:r w:rsidRPr="00A325F7">
        <w:rPr>
          <w:rFonts w:cs="David" w:hint="cs"/>
          <w:rtl/>
        </w:rPr>
        <w:t xml:space="preserve"> בבקשה. </w:t>
      </w:r>
    </w:p>
    <w:p w14:paraId="40F75240" w14:textId="77777777" w:rsidR="00A325F7" w:rsidRPr="00A325F7" w:rsidRDefault="00A325F7" w:rsidP="00A325F7">
      <w:pPr>
        <w:pStyle w:val="Heading5"/>
        <w:jc w:val="left"/>
        <w:rPr>
          <w:rFonts w:hint="cs"/>
          <w:u w:val="single"/>
          <w:rtl/>
        </w:rPr>
      </w:pPr>
    </w:p>
    <w:p w14:paraId="6B1B2A27"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0C2D1BB9" w14:textId="77777777" w:rsidR="00A325F7" w:rsidRPr="00A325F7" w:rsidRDefault="00A325F7" w:rsidP="00A325F7">
      <w:pPr>
        <w:pStyle w:val="Heading5"/>
        <w:jc w:val="left"/>
        <w:rPr>
          <w:rFonts w:hint="cs"/>
          <w:rtl/>
        </w:rPr>
      </w:pPr>
    </w:p>
    <w:p w14:paraId="398D3DEE" w14:textId="77777777" w:rsidR="00A325F7" w:rsidRPr="00A325F7" w:rsidRDefault="00A325F7" w:rsidP="00A325F7">
      <w:pPr>
        <w:bidi/>
        <w:rPr>
          <w:rFonts w:cs="David" w:hint="cs"/>
          <w:rtl/>
        </w:rPr>
      </w:pPr>
      <w:r w:rsidRPr="00A325F7">
        <w:rPr>
          <w:rFonts w:cs="David" w:hint="cs"/>
          <w:rtl/>
        </w:rPr>
        <w:tab/>
        <w:t xml:space="preserve">חלק מהדברים שנכתבים פה אנחנו מצדדים שיכתבו כדי שיהיה כתוב. עוברת בי מחשבה, אם מישהו ניסה לבדוק כמה פרקטי או </w:t>
      </w:r>
      <w:proofErr w:type="spellStart"/>
      <w:r w:rsidRPr="00A325F7">
        <w:rPr>
          <w:rFonts w:cs="David" w:hint="cs"/>
          <w:rtl/>
        </w:rPr>
        <w:t>פרגמטי</w:t>
      </w:r>
      <w:proofErr w:type="spellEnd"/>
      <w:r w:rsidRPr="00A325F7">
        <w:rPr>
          <w:rFonts w:cs="David" w:hint="cs"/>
          <w:rtl/>
        </w:rPr>
        <w:t xml:space="preserve"> חלק מהדברים שנאמרים. אם רוצים להקפיד על לבוש הולם אז בואו נגדיר מהו לבוש הולם. אם לא נכנסים להגדרה מהו לבוש הולם אלא כולם מבינים באופן אמורפי מהו לבוש הולם אז הסעיף הזה מיותר לגמרי. כל פעם שנתקלת בכל מיני סעיפים כאלה אני תוהה מה המטרה. המטרה לבוא לציבור במדינת ישראל ולומר: הנה הוצאנו קוד אתי שמחייב אותנו ועשינו ביקורת עצמית ואנחנו יפים ונחמדים כדי להישמע טוב ופופוליסטי, או באמת יש לנו כוונה לעשות מעשה. אני סוברת שמכיוון שהאמירה כאן כמו שזה "בלבוש הולם" וגם יש ויכוח. הזכיר חבר הכנסת סער סנדלים. סנדלים למה ניתנו דוגמא? ללבוש הולם או ללבוש שאינו הולם. מה זה נקרא הולם?</w:t>
      </w:r>
    </w:p>
    <w:p w14:paraId="7A8DB65D" w14:textId="77777777" w:rsidR="00A325F7" w:rsidRPr="00A325F7" w:rsidRDefault="00A325F7" w:rsidP="00A325F7">
      <w:pPr>
        <w:bidi/>
        <w:rPr>
          <w:rFonts w:cs="David" w:hint="cs"/>
          <w:rtl/>
        </w:rPr>
      </w:pPr>
    </w:p>
    <w:p w14:paraId="299A04FF" w14:textId="77777777" w:rsidR="00A325F7" w:rsidRPr="00A325F7" w:rsidRDefault="00A325F7" w:rsidP="00A325F7">
      <w:pPr>
        <w:bidi/>
        <w:rPr>
          <w:rFonts w:cs="David" w:hint="cs"/>
          <w:u w:val="single"/>
          <w:rtl/>
        </w:rPr>
      </w:pPr>
      <w:r w:rsidRPr="00A325F7">
        <w:rPr>
          <w:rFonts w:cs="David" w:hint="cs"/>
          <w:u w:val="single"/>
          <w:rtl/>
        </w:rPr>
        <w:t>גדעון סער:</w:t>
      </w:r>
    </w:p>
    <w:p w14:paraId="14BE842E" w14:textId="77777777" w:rsidR="00A325F7" w:rsidRPr="00A325F7" w:rsidRDefault="00A325F7" w:rsidP="00A325F7">
      <w:pPr>
        <w:bidi/>
        <w:rPr>
          <w:rFonts w:cs="David" w:hint="cs"/>
          <w:u w:val="single"/>
          <w:rtl/>
        </w:rPr>
      </w:pPr>
    </w:p>
    <w:p w14:paraId="6BE18E82" w14:textId="77777777" w:rsidR="00A325F7" w:rsidRPr="00A325F7" w:rsidRDefault="00A325F7" w:rsidP="00A325F7">
      <w:pPr>
        <w:bidi/>
        <w:rPr>
          <w:rFonts w:cs="David" w:hint="cs"/>
          <w:rtl/>
        </w:rPr>
      </w:pPr>
      <w:r w:rsidRPr="00A325F7">
        <w:rPr>
          <w:rFonts w:cs="David" w:hint="cs"/>
          <w:rtl/>
        </w:rPr>
        <w:tab/>
        <w:t xml:space="preserve"> יש פרלמנט בעולם שאת מכירה שמסתובבים בו עם סנדלים?</w:t>
      </w:r>
    </w:p>
    <w:p w14:paraId="4724FB1A" w14:textId="77777777" w:rsidR="00A325F7" w:rsidRPr="00A325F7" w:rsidRDefault="00A325F7" w:rsidP="00A325F7">
      <w:pPr>
        <w:bidi/>
        <w:rPr>
          <w:rFonts w:cs="David" w:hint="cs"/>
          <w:rtl/>
        </w:rPr>
      </w:pPr>
    </w:p>
    <w:p w14:paraId="70C1E13F" w14:textId="77777777" w:rsidR="00A325F7" w:rsidRPr="00A325F7" w:rsidRDefault="00A325F7" w:rsidP="00A325F7">
      <w:pPr>
        <w:bidi/>
        <w:rPr>
          <w:rFonts w:cs="David" w:hint="cs"/>
          <w:rtl/>
        </w:rPr>
      </w:pPr>
      <w:r w:rsidRPr="00A325F7">
        <w:rPr>
          <w:rFonts w:cs="David" w:hint="cs"/>
          <w:u w:val="single"/>
          <w:rtl/>
        </w:rPr>
        <w:t>דובר:</w:t>
      </w:r>
    </w:p>
    <w:p w14:paraId="58EB0EB1" w14:textId="77777777" w:rsidR="00A325F7" w:rsidRPr="00A325F7" w:rsidRDefault="00A325F7" w:rsidP="00A325F7">
      <w:pPr>
        <w:bidi/>
        <w:rPr>
          <w:rFonts w:cs="David" w:hint="cs"/>
          <w:rtl/>
        </w:rPr>
      </w:pPr>
      <w:r w:rsidRPr="00A325F7">
        <w:rPr>
          <w:rFonts w:cs="David"/>
          <w:rtl/>
        </w:rPr>
        <w:tab/>
      </w:r>
    </w:p>
    <w:p w14:paraId="4C9F9037" w14:textId="77777777" w:rsidR="00A325F7" w:rsidRPr="00A325F7" w:rsidRDefault="00A325F7" w:rsidP="00A325F7">
      <w:pPr>
        <w:bidi/>
        <w:ind w:firstLine="567"/>
        <w:rPr>
          <w:rFonts w:cs="David" w:hint="cs"/>
          <w:rtl/>
        </w:rPr>
      </w:pPr>
      <w:r w:rsidRPr="00A325F7">
        <w:rPr>
          <w:rFonts w:cs="David" w:hint="cs"/>
          <w:rtl/>
        </w:rPr>
        <w:t xml:space="preserve">כן. </w:t>
      </w:r>
    </w:p>
    <w:p w14:paraId="206C67BF" w14:textId="77777777" w:rsidR="00A325F7" w:rsidRPr="00A325F7" w:rsidRDefault="00A325F7" w:rsidP="00A325F7">
      <w:pPr>
        <w:bidi/>
        <w:rPr>
          <w:rFonts w:cs="David" w:hint="cs"/>
          <w:rtl/>
        </w:rPr>
      </w:pPr>
    </w:p>
    <w:p w14:paraId="79D4D516" w14:textId="77777777" w:rsidR="00A325F7" w:rsidRPr="00A325F7" w:rsidRDefault="00A325F7" w:rsidP="00A325F7">
      <w:pPr>
        <w:bidi/>
        <w:rPr>
          <w:rFonts w:cs="David" w:hint="cs"/>
          <w:rtl/>
        </w:rPr>
      </w:pPr>
      <w:r w:rsidRPr="00A325F7">
        <w:rPr>
          <w:rFonts w:cs="David" w:hint="cs"/>
          <w:u w:val="single"/>
          <w:rtl/>
        </w:rPr>
        <w:t>גדעון סער:</w:t>
      </w:r>
    </w:p>
    <w:p w14:paraId="74FFB0DD" w14:textId="77777777" w:rsidR="00A325F7" w:rsidRPr="00A325F7" w:rsidRDefault="00A325F7" w:rsidP="00A325F7">
      <w:pPr>
        <w:bidi/>
        <w:rPr>
          <w:rFonts w:cs="David" w:hint="cs"/>
          <w:rtl/>
        </w:rPr>
      </w:pPr>
    </w:p>
    <w:p w14:paraId="10310281" w14:textId="77777777" w:rsidR="00A325F7" w:rsidRPr="00A325F7" w:rsidRDefault="00A325F7" w:rsidP="00A325F7">
      <w:pPr>
        <w:bidi/>
        <w:rPr>
          <w:rFonts w:cs="David" w:hint="cs"/>
          <w:rtl/>
        </w:rPr>
      </w:pPr>
      <w:r w:rsidRPr="00A325F7">
        <w:rPr>
          <w:rFonts w:cs="David" w:hint="cs"/>
          <w:rtl/>
        </w:rPr>
        <w:tab/>
        <w:t xml:space="preserve"> איזה?</w:t>
      </w:r>
    </w:p>
    <w:p w14:paraId="4339B7D9" w14:textId="77777777" w:rsidR="00A325F7" w:rsidRPr="00A325F7" w:rsidRDefault="00A325F7" w:rsidP="00A325F7">
      <w:pPr>
        <w:bidi/>
        <w:rPr>
          <w:rFonts w:cs="David" w:hint="cs"/>
          <w:rtl/>
        </w:rPr>
      </w:pPr>
    </w:p>
    <w:p w14:paraId="184EE763" w14:textId="77777777" w:rsidR="00A325F7" w:rsidRPr="00A325F7" w:rsidRDefault="00A325F7" w:rsidP="00A325F7">
      <w:pPr>
        <w:bidi/>
        <w:rPr>
          <w:rFonts w:cs="David" w:hint="cs"/>
          <w:rtl/>
        </w:rPr>
      </w:pPr>
      <w:r w:rsidRPr="00A325F7">
        <w:rPr>
          <w:rFonts w:cs="David" w:hint="cs"/>
          <w:u w:val="single"/>
          <w:rtl/>
        </w:rPr>
        <w:t>דובר:</w:t>
      </w:r>
    </w:p>
    <w:p w14:paraId="260F757E" w14:textId="77777777" w:rsidR="00A325F7" w:rsidRPr="00A325F7" w:rsidRDefault="00A325F7" w:rsidP="00A325F7">
      <w:pPr>
        <w:bidi/>
        <w:rPr>
          <w:rFonts w:cs="David" w:hint="cs"/>
          <w:rtl/>
        </w:rPr>
      </w:pPr>
    </w:p>
    <w:p w14:paraId="3A1B22EA" w14:textId="77777777" w:rsidR="00A325F7" w:rsidRPr="00A325F7" w:rsidRDefault="00A325F7" w:rsidP="00A325F7">
      <w:pPr>
        <w:bidi/>
        <w:ind w:firstLine="567"/>
        <w:rPr>
          <w:rFonts w:cs="David" w:hint="cs"/>
          <w:rtl/>
        </w:rPr>
      </w:pPr>
      <w:r w:rsidRPr="00A325F7">
        <w:rPr>
          <w:rFonts w:cs="David" w:hint="cs"/>
          <w:rtl/>
        </w:rPr>
        <w:t xml:space="preserve"> תימן.</w:t>
      </w:r>
    </w:p>
    <w:p w14:paraId="3E173111" w14:textId="77777777" w:rsidR="00A325F7" w:rsidRPr="00A325F7" w:rsidRDefault="00A325F7" w:rsidP="00A325F7">
      <w:pPr>
        <w:bidi/>
        <w:rPr>
          <w:rFonts w:cs="David" w:hint="cs"/>
          <w:rtl/>
        </w:rPr>
      </w:pPr>
    </w:p>
    <w:p w14:paraId="1AC22CA6"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26379D1F" w14:textId="77777777" w:rsidR="00A325F7" w:rsidRPr="00A325F7" w:rsidRDefault="00A325F7" w:rsidP="00A325F7">
      <w:pPr>
        <w:pStyle w:val="Heading5"/>
        <w:jc w:val="left"/>
        <w:rPr>
          <w:rFonts w:hint="cs"/>
          <w:rtl/>
        </w:rPr>
      </w:pPr>
    </w:p>
    <w:p w14:paraId="3E93664F" w14:textId="77777777" w:rsidR="00A325F7" w:rsidRPr="00A325F7" w:rsidRDefault="00A325F7" w:rsidP="00A325F7">
      <w:pPr>
        <w:bidi/>
        <w:rPr>
          <w:rFonts w:cs="David" w:hint="cs"/>
          <w:rtl/>
        </w:rPr>
      </w:pPr>
      <w:r w:rsidRPr="00A325F7">
        <w:rPr>
          <w:rFonts w:cs="David" w:hint="cs"/>
          <w:rtl/>
        </w:rPr>
        <w:tab/>
        <w:t xml:space="preserve">אותי לימדו שמדינת ישראל אמורה לשמש אור לגויים ולא לקחת דוגמאות מהגויים. אני חושבת שהמדינה שלנו מאופיינת במגוון שאינו אופייני למדינות אחרות בעולם. גם עצם המהות של המדינה שלנו לא דומה להקמה של מדינות אחרות בעולם, כך שזה לא לעניין בכלל. </w:t>
      </w:r>
    </w:p>
    <w:p w14:paraId="37C8B972" w14:textId="77777777" w:rsidR="00A325F7" w:rsidRPr="00A325F7" w:rsidRDefault="00A325F7" w:rsidP="00A325F7">
      <w:pPr>
        <w:bidi/>
        <w:rPr>
          <w:rFonts w:cs="David" w:hint="cs"/>
          <w:rtl/>
        </w:rPr>
      </w:pPr>
    </w:p>
    <w:p w14:paraId="2A7F0E9A" w14:textId="77777777" w:rsidR="00A325F7" w:rsidRPr="00A325F7" w:rsidRDefault="00A325F7" w:rsidP="00A325F7">
      <w:pPr>
        <w:bidi/>
        <w:rPr>
          <w:rFonts w:cs="David" w:hint="cs"/>
          <w:rtl/>
        </w:rPr>
      </w:pPr>
      <w:proofErr w:type="spellStart"/>
      <w:r w:rsidRPr="00A325F7">
        <w:rPr>
          <w:rFonts w:cs="David" w:hint="cs"/>
          <w:u w:val="single"/>
          <w:rtl/>
        </w:rPr>
        <w:t>אחמד</w:t>
      </w:r>
      <w:proofErr w:type="spellEnd"/>
      <w:r w:rsidRPr="00A325F7">
        <w:rPr>
          <w:rFonts w:cs="David" w:hint="cs"/>
          <w:u w:val="single"/>
          <w:rtl/>
        </w:rPr>
        <w:t xml:space="preserve"> טיבי:</w:t>
      </w:r>
    </w:p>
    <w:p w14:paraId="675FE8A9" w14:textId="77777777" w:rsidR="00A325F7" w:rsidRPr="00A325F7" w:rsidRDefault="00A325F7" w:rsidP="00A325F7">
      <w:pPr>
        <w:bidi/>
        <w:rPr>
          <w:rFonts w:cs="David" w:hint="cs"/>
          <w:rtl/>
        </w:rPr>
      </w:pPr>
    </w:p>
    <w:p w14:paraId="656D7681" w14:textId="77777777" w:rsidR="00A325F7" w:rsidRPr="00A325F7" w:rsidRDefault="00A325F7" w:rsidP="00A325F7">
      <w:pPr>
        <w:bidi/>
        <w:rPr>
          <w:rFonts w:cs="David" w:hint="cs"/>
          <w:rtl/>
        </w:rPr>
      </w:pPr>
      <w:r w:rsidRPr="00A325F7">
        <w:rPr>
          <w:rFonts w:cs="David" w:hint="cs"/>
          <w:rtl/>
        </w:rPr>
        <w:tab/>
        <w:t xml:space="preserve">חוץ מזה שזו מדינה יהודית, אגב. </w:t>
      </w:r>
    </w:p>
    <w:p w14:paraId="33682E45" w14:textId="77777777" w:rsidR="00A325F7" w:rsidRPr="00A325F7" w:rsidRDefault="00A325F7" w:rsidP="00A325F7">
      <w:pPr>
        <w:bidi/>
        <w:rPr>
          <w:rFonts w:cs="David" w:hint="cs"/>
          <w:rtl/>
        </w:rPr>
      </w:pPr>
    </w:p>
    <w:p w14:paraId="3EC3ED20"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7D6CB937" w14:textId="77777777" w:rsidR="00A325F7" w:rsidRPr="00A325F7" w:rsidRDefault="00A325F7" w:rsidP="00A325F7">
      <w:pPr>
        <w:pStyle w:val="Heading5"/>
        <w:jc w:val="left"/>
        <w:rPr>
          <w:rFonts w:hint="cs"/>
          <w:rtl/>
        </w:rPr>
      </w:pPr>
    </w:p>
    <w:p w14:paraId="4F0A75F4" w14:textId="77777777" w:rsidR="00A325F7" w:rsidRPr="00A325F7" w:rsidRDefault="00A325F7" w:rsidP="00A325F7">
      <w:pPr>
        <w:bidi/>
        <w:rPr>
          <w:rFonts w:cs="David" w:hint="cs"/>
          <w:rtl/>
        </w:rPr>
      </w:pPr>
      <w:r w:rsidRPr="00A325F7">
        <w:rPr>
          <w:rFonts w:cs="David" w:hint="cs"/>
          <w:rtl/>
        </w:rPr>
        <w:tab/>
        <w:t xml:space="preserve">נכון, חד וחלק. אפילו חבר הכנסת טיבי אמר את זה, שיהיה רשום בפרוטוקול. כך שהסוגיה הזאת מיותרת. </w:t>
      </w:r>
    </w:p>
    <w:p w14:paraId="5F5BFEF6" w14:textId="77777777" w:rsidR="00A325F7" w:rsidRPr="00A325F7" w:rsidRDefault="00A325F7" w:rsidP="00A325F7">
      <w:pPr>
        <w:bidi/>
        <w:rPr>
          <w:rFonts w:cs="David" w:hint="cs"/>
          <w:rtl/>
        </w:rPr>
      </w:pPr>
    </w:p>
    <w:p w14:paraId="6750FDBB"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2922CB06" w14:textId="77777777" w:rsidR="00A325F7" w:rsidRPr="00A325F7" w:rsidRDefault="00A325F7" w:rsidP="00A325F7">
      <w:pPr>
        <w:bidi/>
        <w:rPr>
          <w:rFonts w:cs="David" w:hint="cs"/>
          <w:rtl/>
        </w:rPr>
      </w:pPr>
    </w:p>
    <w:p w14:paraId="36D361B9" w14:textId="77777777" w:rsidR="00A325F7" w:rsidRPr="00A325F7" w:rsidRDefault="00A325F7" w:rsidP="00A325F7">
      <w:pPr>
        <w:bidi/>
        <w:rPr>
          <w:rFonts w:cs="David" w:hint="cs"/>
          <w:rtl/>
        </w:rPr>
      </w:pPr>
      <w:r w:rsidRPr="00A325F7">
        <w:rPr>
          <w:rFonts w:cs="David" w:hint="cs"/>
          <w:rtl/>
        </w:rPr>
        <w:tab/>
        <w:t xml:space="preserve"> אני מודה לך גברתי, חברת הכנסת </w:t>
      </w:r>
      <w:proofErr w:type="spellStart"/>
      <w:r w:rsidRPr="00A325F7">
        <w:rPr>
          <w:rFonts w:cs="David" w:hint="cs"/>
          <w:rtl/>
        </w:rPr>
        <w:t>יחימוביץ</w:t>
      </w:r>
      <w:proofErr w:type="spellEnd"/>
      <w:r w:rsidRPr="00A325F7">
        <w:rPr>
          <w:rFonts w:cs="David" w:hint="cs"/>
          <w:rtl/>
        </w:rPr>
        <w:t>, בבקשה.</w:t>
      </w:r>
    </w:p>
    <w:p w14:paraId="6658C70D" w14:textId="77777777" w:rsidR="00A325F7" w:rsidRPr="00A325F7" w:rsidRDefault="00A325F7" w:rsidP="00A325F7">
      <w:pPr>
        <w:bidi/>
        <w:rPr>
          <w:rFonts w:cs="David" w:hint="cs"/>
          <w:rtl/>
        </w:rPr>
      </w:pPr>
    </w:p>
    <w:p w14:paraId="76D93D8C" w14:textId="77777777" w:rsidR="00A325F7" w:rsidRPr="00A325F7" w:rsidRDefault="00A325F7" w:rsidP="00A325F7">
      <w:pPr>
        <w:pStyle w:val="Heading5"/>
        <w:jc w:val="left"/>
        <w:rPr>
          <w:rFonts w:hint="cs"/>
          <w:rtl/>
        </w:rPr>
      </w:pPr>
      <w:r w:rsidRPr="00A325F7">
        <w:rPr>
          <w:rFonts w:hint="cs"/>
          <w:u w:val="single"/>
          <w:rtl/>
        </w:rPr>
        <w:t xml:space="preserve">שלי </w:t>
      </w:r>
      <w:proofErr w:type="spellStart"/>
      <w:r w:rsidRPr="00A325F7">
        <w:rPr>
          <w:rFonts w:hint="cs"/>
          <w:u w:val="single"/>
          <w:rtl/>
        </w:rPr>
        <w:t>יחימוביץ</w:t>
      </w:r>
      <w:proofErr w:type="spellEnd"/>
      <w:r w:rsidRPr="00A325F7">
        <w:rPr>
          <w:rFonts w:hint="cs"/>
          <w:u w:val="single"/>
          <w:rtl/>
        </w:rPr>
        <w:t>:</w:t>
      </w:r>
    </w:p>
    <w:p w14:paraId="071B1F6C" w14:textId="77777777" w:rsidR="00A325F7" w:rsidRPr="00A325F7" w:rsidRDefault="00A325F7" w:rsidP="00A325F7">
      <w:pPr>
        <w:pStyle w:val="Heading5"/>
        <w:jc w:val="left"/>
        <w:rPr>
          <w:rFonts w:hint="cs"/>
          <w:rtl/>
        </w:rPr>
      </w:pPr>
    </w:p>
    <w:p w14:paraId="36911394" w14:textId="77777777" w:rsidR="00A325F7" w:rsidRPr="00A325F7" w:rsidRDefault="00A325F7" w:rsidP="00A325F7">
      <w:pPr>
        <w:bidi/>
        <w:rPr>
          <w:rFonts w:cs="David" w:hint="cs"/>
          <w:rtl/>
        </w:rPr>
      </w:pPr>
      <w:r w:rsidRPr="00A325F7">
        <w:rPr>
          <w:rFonts w:cs="David" w:hint="cs"/>
          <w:rtl/>
        </w:rPr>
        <w:tab/>
        <w:t xml:space="preserve">באופן יוצא דופן וחריג אני מסכימה עם חלק מדבריה של חברת הכנסת </w:t>
      </w:r>
      <w:proofErr w:type="spellStart"/>
      <w:r w:rsidRPr="00A325F7">
        <w:rPr>
          <w:rFonts w:cs="David" w:hint="cs"/>
          <w:rtl/>
        </w:rPr>
        <w:t>טרטמן</w:t>
      </w:r>
      <w:proofErr w:type="spellEnd"/>
      <w:r w:rsidRPr="00A325F7">
        <w:rPr>
          <w:rFonts w:cs="David" w:hint="cs"/>
          <w:rtl/>
        </w:rPr>
        <w:t xml:space="preserve">. אני חושבת שכבודו של אדם, כבודו של נבחר ציבור וכבודה של הכנסת לא נגזרים מאופן הלבוש של הנבחרים אלא מאופיים, התנהגותם, מהאופן שבו הם תופסים את תפקידם, מהאופן שבו הם משרתים את הציבור וכל הסממנים החיצוניים אני לא מייחסת להם שום חשיבות. נכון שבפרלמנטים אחרים בעולם לא ילכו עם סנדלים תנכיות אבל בישראל סנדלים תנכיות, לשם דוגמא, הם חלק מקוד תרבותי שורשי שיש לו ארומה והשלכות שהן מעבר לשתי רצועות העור של הסנדל התנכי והם מייצגות במידה רבה את המורשת שלנו, כמה שזה נשמע אבסורדי. בעיני סנדלים תנכיות למשל יאות יותר מנעל יקרה, מגונדרת ומהודרת מעור שיוצרה על ידי ילדים בסין, אם אנחנו גוזרים גזירה מוסרית. בפרלמנט בחברי העולם אני מניחה שלו </w:t>
      </w:r>
      <w:proofErr w:type="spellStart"/>
      <w:r w:rsidRPr="00A325F7">
        <w:rPr>
          <w:rFonts w:cs="David" w:hint="cs"/>
          <w:rtl/>
        </w:rPr>
        <w:t>ג'ומס</w:t>
      </w:r>
      <w:proofErr w:type="spellEnd"/>
      <w:r w:rsidRPr="00A325F7">
        <w:rPr>
          <w:rFonts w:cs="David" w:hint="cs"/>
          <w:rtl/>
        </w:rPr>
        <w:t xml:space="preserve"> היה נכנס בחולצה הזאת היו משליכים אותו החוצה ואילו אנחנו לא נשליך את </w:t>
      </w:r>
      <w:proofErr w:type="spellStart"/>
      <w:r w:rsidRPr="00A325F7">
        <w:rPr>
          <w:rFonts w:cs="David" w:hint="cs"/>
          <w:rtl/>
        </w:rPr>
        <w:t>ג'ומס</w:t>
      </w:r>
      <w:proofErr w:type="spellEnd"/>
      <w:r w:rsidRPr="00A325F7">
        <w:rPr>
          <w:rFonts w:cs="David" w:hint="cs"/>
          <w:rtl/>
        </w:rPr>
        <w:t xml:space="preserve"> החוצה  - - - </w:t>
      </w:r>
    </w:p>
    <w:p w14:paraId="76A8E815" w14:textId="77777777" w:rsidR="00A325F7" w:rsidRPr="00A325F7" w:rsidRDefault="00A325F7" w:rsidP="00A325F7">
      <w:pPr>
        <w:bidi/>
        <w:rPr>
          <w:rFonts w:cs="David" w:hint="cs"/>
          <w:rtl/>
        </w:rPr>
      </w:pPr>
    </w:p>
    <w:p w14:paraId="48DC6D3B" w14:textId="77777777" w:rsidR="00A325F7" w:rsidRPr="00A325F7" w:rsidRDefault="00A325F7" w:rsidP="00A325F7">
      <w:pPr>
        <w:bidi/>
        <w:rPr>
          <w:rFonts w:cs="David" w:hint="cs"/>
          <w:rtl/>
        </w:rPr>
      </w:pPr>
      <w:r w:rsidRPr="00A325F7">
        <w:rPr>
          <w:rFonts w:cs="David" w:hint="cs"/>
          <w:u w:val="single"/>
          <w:rtl/>
        </w:rPr>
        <w:t>חיים אורון:</w:t>
      </w:r>
    </w:p>
    <w:p w14:paraId="4B575729" w14:textId="77777777" w:rsidR="00A325F7" w:rsidRPr="00A325F7" w:rsidRDefault="00A325F7" w:rsidP="00A325F7">
      <w:pPr>
        <w:bidi/>
        <w:rPr>
          <w:rFonts w:cs="David" w:hint="cs"/>
          <w:rtl/>
        </w:rPr>
      </w:pPr>
    </w:p>
    <w:p w14:paraId="70B79ADB" w14:textId="77777777" w:rsidR="00A325F7" w:rsidRPr="00A325F7" w:rsidRDefault="00A325F7" w:rsidP="00A325F7">
      <w:pPr>
        <w:bidi/>
        <w:rPr>
          <w:rFonts w:cs="David" w:hint="cs"/>
          <w:rtl/>
        </w:rPr>
      </w:pPr>
      <w:r w:rsidRPr="00A325F7">
        <w:rPr>
          <w:rFonts w:cs="David" w:hint="cs"/>
          <w:rtl/>
        </w:rPr>
        <w:tab/>
        <w:t xml:space="preserve"> זו החולצה הכי יפה שלי. </w:t>
      </w:r>
    </w:p>
    <w:p w14:paraId="4EBCB107" w14:textId="77777777" w:rsidR="00A325F7" w:rsidRPr="00A325F7" w:rsidRDefault="00A325F7" w:rsidP="00A325F7">
      <w:pPr>
        <w:bidi/>
        <w:rPr>
          <w:rFonts w:cs="David" w:hint="cs"/>
          <w:rtl/>
        </w:rPr>
      </w:pPr>
    </w:p>
    <w:p w14:paraId="37E041EB" w14:textId="77777777" w:rsidR="00A325F7" w:rsidRPr="00A325F7" w:rsidRDefault="00A325F7" w:rsidP="00A325F7">
      <w:pPr>
        <w:bidi/>
        <w:rPr>
          <w:rFonts w:cs="David" w:hint="cs"/>
          <w:rtl/>
        </w:rPr>
      </w:pPr>
      <w:r w:rsidRPr="00A325F7">
        <w:rPr>
          <w:rFonts w:cs="David" w:hint="cs"/>
          <w:u w:val="single"/>
          <w:rtl/>
        </w:rPr>
        <w:t xml:space="preserve">שלי </w:t>
      </w:r>
      <w:proofErr w:type="spellStart"/>
      <w:r w:rsidRPr="00A325F7">
        <w:rPr>
          <w:rFonts w:cs="David" w:hint="cs"/>
          <w:u w:val="single"/>
          <w:rtl/>
        </w:rPr>
        <w:t>יחימוביץ</w:t>
      </w:r>
      <w:proofErr w:type="spellEnd"/>
      <w:r w:rsidRPr="00A325F7">
        <w:rPr>
          <w:rFonts w:cs="David" w:hint="cs"/>
          <w:u w:val="single"/>
          <w:rtl/>
        </w:rPr>
        <w:t>:</w:t>
      </w:r>
    </w:p>
    <w:p w14:paraId="314DAF2F" w14:textId="77777777" w:rsidR="00A325F7" w:rsidRPr="00A325F7" w:rsidRDefault="00A325F7" w:rsidP="00A325F7">
      <w:pPr>
        <w:bidi/>
        <w:rPr>
          <w:rFonts w:cs="David" w:hint="cs"/>
          <w:rtl/>
        </w:rPr>
      </w:pPr>
    </w:p>
    <w:p w14:paraId="0C467D9C" w14:textId="77777777" w:rsidR="00A325F7" w:rsidRPr="00A325F7" w:rsidRDefault="00A325F7" w:rsidP="00A325F7">
      <w:pPr>
        <w:bidi/>
        <w:rPr>
          <w:rFonts w:cs="David" w:hint="cs"/>
          <w:rtl/>
        </w:rPr>
      </w:pPr>
      <w:r w:rsidRPr="00A325F7">
        <w:rPr>
          <w:rFonts w:cs="David" w:hint="cs"/>
          <w:rtl/>
        </w:rPr>
        <w:tab/>
        <w:t xml:space="preserve">אנחנו יודעים שכבודו וזכויותיו אינם נגזרים מהחולצה היפה שהוא לובש ואנחנו גם יודעים שהוא קיבוצניק למשל, ולהיות חבר קיבוץ זה חלק מהוויה הישראלית ואנחנו מקבלים את העובדה שקיבוצניק יכול להסתובב בחולצה כזאת, ואף מתנחל יכול להסתובב בחולצה אדומה ואף לבוא בסנדלים. ואני רוצה לומר למשל שהופעותיו של חבר הכנסת אורי אריאל שמצויד לעיתים קרובות בסנדלים תנכיות או ג'ינס וחולצה פשוטה הן מאוד יפות בעיני ומכובדות. ואני מאוד אוהבת את סגנון הלבוש שלו. </w:t>
      </w:r>
    </w:p>
    <w:p w14:paraId="074D93DB" w14:textId="77777777" w:rsidR="00A325F7" w:rsidRPr="00A325F7" w:rsidRDefault="00A325F7" w:rsidP="00A325F7">
      <w:pPr>
        <w:bidi/>
        <w:rPr>
          <w:rFonts w:cs="David" w:hint="cs"/>
          <w:rtl/>
        </w:rPr>
      </w:pPr>
    </w:p>
    <w:p w14:paraId="462DE54A" w14:textId="77777777" w:rsidR="00A325F7" w:rsidRPr="00A325F7" w:rsidRDefault="00A325F7" w:rsidP="00A325F7">
      <w:pPr>
        <w:bidi/>
        <w:rPr>
          <w:rFonts w:cs="David"/>
          <w:rtl/>
        </w:rPr>
      </w:pPr>
      <w:r w:rsidRPr="00A325F7">
        <w:rPr>
          <w:rFonts w:cs="David" w:hint="eastAsia"/>
          <w:u w:val="single"/>
          <w:rtl/>
        </w:rPr>
        <w:t>אורי</w:t>
      </w:r>
      <w:r w:rsidRPr="00A325F7">
        <w:rPr>
          <w:rFonts w:cs="David"/>
          <w:u w:val="single"/>
          <w:rtl/>
        </w:rPr>
        <w:t xml:space="preserve"> אריאל:</w:t>
      </w:r>
    </w:p>
    <w:p w14:paraId="69C23294" w14:textId="77777777" w:rsidR="00A325F7" w:rsidRPr="00A325F7" w:rsidRDefault="00A325F7" w:rsidP="00A325F7">
      <w:pPr>
        <w:bidi/>
        <w:rPr>
          <w:rFonts w:cs="David"/>
          <w:rtl/>
        </w:rPr>
      </w:pPr>
    </w:p>
    <w:p w14:paraId="5A1B4AC7" w14:textId="77777777" w:rsidR="00A325F7" w:rsidRPr="00A325F7" w:rsidRDefault="00A325F7" w:rsidP="00A325F7">
      <w:pPr>
        <w:bidi/>
        <w:rPr>
          <w:rFonts w:cs="David" w:hint="cs"/>
          <w:rtl/>
        </w:rPr>
      </w:pPr>
      <w:r w:rsidRPr="00A325F7">
        <w:rPr>
          <w:rFonts w:cs="David"/>
          <w:rtl/>
        </w:rPr>
        <w:tab/>
      </w:r>
      <w:r w:rsidRPr="00A325F7">
        <w:rPr>
          <w:rFonts w:cs="David" w:hint="cs"/>
          <w:rtl/>
        </w:rPr>
        <w:t xml:space="preserve"> אפשר להצביע על זה?</w:t>
      </w:r>
    </w:p>
    <w:p w14:paraId="6410AD86" w14:textId="77777777" w:rsidR="00A325F7" w:rsidRPr="00A325F7" w:rsidRDefault="00A325F7" w:rsidP="00A325F7">
      <w:pPr>
        <w:bidi/>
        <w:rPr>
          <w:rFonts w:cs="David" w:hint="cs"/>
          <w:rtl/>
        </w:rPr>
      </w:pPr>
    </w:p>
    <w:p w14:paraId="6EDDE9D5" w14:textId="77777777" w:rsidR="00A325F7" w:rsidRPr="00A325F7" w:rsidRDefault="00A325F7" w:rsidP="00A325F7">
      <w:pPr>
        <w:pStyle w:val="Heading5"/>
        <w:jc w:val="left"/>
        <w:rPr>
          <w:rFonts w:hint="cs"/>
          <w:rtl/>
        </w:rPr>
      </w:pPr>
      <w:r w:rsidRPr="00A325F7">
        <w:rPr>
          <w:rFonts w:hint="cs"/>
          <w:u w:val="single"/>
          <w:rtl/>
        </w:rPr>
        <w:t xml:space="preserve">שלי </w:t>
      </w:r>
      <w:proofErr w:type="spellStart"/>
      <w:r w:rsidRPr="00A325F7">
        <w:rPr>
          <w:rFonts w:hint="cs"/>
          <w:u w:val="single"/>
          <w:rtl/>
        </w:rPr>
        <w:t>יחימוביץ</w:t>
      </w:r>
      <w:proofErr w:type="spellEnd"/>
      <w:r w:rsidRPr="00A325F7">
        <w:rPr>
          <w:rFonts w:hint="cs"/>
          <w:u w:val="single"/>
          <w:rtl/>
        </w:rPr>
        <w:t>:</w:t>
      </w:r>
    </w:p>
    <w:p w14:paraId="52608FC2" w14:textId="77777777" w:rsidR="00A325F7" w:rsidRPr="00A325F7" w:rsidRDefault="00A325F7" w:rsidP="00A325F7">
      <w:pPr>
        <w:pStyle w:val="Heading5"/>
        <w:jc w:val="left"/>
        <w:rPr>
          <w:rFonts w:hint="cs"/>
          <w:rtl/>
        </w:rPr>
      </w:pPr>
    </w:p>
    <w:p w14:paraId="5D77D739" w14:textId="77777777" w:rsidR="00A325F7" w:rsidRPr="00A325F7" w:rsidRDefault="00A325F7" w:rsidP="00A325F7">
      <w:pPr>
        <w:bidi/>
        <w:rPr>
          <w:rFonts w:cs="David" w:hint="cs"/>
          <w:rtl/>
        </w:rPr>
      </w:pPr>
      <w:r w:rsidRPr="00A325F7">
        <w:rPr>
          <w:rFonts w:cs="David" w:hint="cs"/>
          <w:rtl/>
        </w:rPr>
        <w:tab/>
        <w:t xml:space="preserve">לכן אני חושבת שבהיותנו מדינה מיוחדת במינה, רב אתנית, רב ניגודית, מדינת מהגרים, אנחנו יכולים להרשות לעצמנו לוותר על הסעיף הזה בקוד האתי ומאום לא ייפגע מכבודנו, נהפוך הוא. </w:t>
      </w:r>
    </w:p>
    <w:p w14:paraId="59888610" w14:textId="77777777" w:rsidR="00A325F7" w:rsidRPr="00A325F7" w:rsidRDefault="00A325F7" w:rsidP="00A325F7">
      <w:pPr>
        <w:bidi/>
        <w:rPr>
          <w:rFonts w:cs="David" w:hint="cs"/>
          <w:rtl/>
        </w:rPr>
      </w:pPr>
    </w:p>
    <w:p w14:paraId="658C0447"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78D0A49" w14:textId="77777777" w:rsidR="00A325F7" w:rsidRPr="00A325F7" w:rsidRDefault="00A325F7" w:rsidP="00A325F7">
      <w:pPr>
        <w:bidi/>
        <w:rPr>
          <w:rFonts w:cs="David" w:hint="cs"/>
          <w:rtl/>
        </w:rPr>
      </w:pPr>
    </w:p>
    <w:p w14:paraId="08D05AFB" w14:textId="77777777" w:rsidR="00A325F7" w:rsidRPr="00A325F7" w:rsidRDefault="00A325F7" w:rsidP="00A325F7">
      <w:pPr>
        <w:bidi/>
        <w:rPr>
          <w:rFonts w:cs="David" w:hint="cs"/>
          <w:rtl/>
        </w:rPr>
      </w:pPr>
      <w:r w:rsidRPr="00A325F7">
        <w:rPr>
          <w:rFonts w:cs="David" w:hint="cs"/>
          <w:rtl/>
        </w:rPr>
        <w:tab/>
        <w:t xml:space="preserve"> תודה, חבר הכנסת ריבלין. </w:t>
      </w:r>
    </w:p>
    <w:p w14:paraId="3C3EF519" w14:textId="77777777" w:rsidR="00A325F7" w:rsidRPr="00A325F7" w:rsidRDefault="00A325F7" w:rsidP="00A325F7">
      <w:pPr>
        <w:bidi/>
        <w:rPr>
          <w:rFonts w:cs="David" w:hint="cs"/>
          <w:rtl/>
        </w:rPr>
      </w:pPr>
    </w:p>
    <w:p w14:paraId="564D9679" w14:textId="77777777" w:rsidR="00A325F7" w:rsidRPr="00A325F7" w:rsidRDefault="00A325F7" w:rsidP="00A325F7">
      <w:pPr>
        <w:bidi/>
        <w:rPr>
          <w:rFonts w:cs="David" w:hint="cs"/>
          <w:rtl/>
        </w:rPr>
      </w:pPr>
      <w:r w:rsidRPr="00A325F7">
        <w:rPr>
          <w:rFonts w:cs="David" w:hint="cs"/>
          <w:u w:val="single"/>
          <w:rtl/>
        </w:rPr>
        <w:t>ראובן ריבלין:</w:t>
      </w:r>
    </w:p>
    <w:p w14:paraId="79928A5A" w14:textId="77777777" w:rsidR="00A325F7" w:rsidRPr="00A325F7" w:rsidRDefault="00A325F7" w:rsidP="00A325F7">
      <w:pPr>
        <w:bidi/>
        <w:rPr>
          <w:rFonts w:cs="David" w:hint="cs"/>
          <w:rtl/>
        </w:rPr>
      </w:pPr>
    </w:p>
    <w:p w14:paraId="05D29C34" w14:textId="77777777" w:rsidR="00A325F7" w:rsidRPr="00A325F7" w:rsidRDefault="00A325F7" w:rsidP="00A325F7">
      <w:pPr>
        <w:bidi/>
        <w:rPr>
          <w:rFonts w:cs="David" w:hint="cs"/>
          <w:rtl/>
        </w:rPr>
      </w:pPr>
      <w:r w:rsidRPr="00A325F7">
        <w:rPr>
          <w:rFonts w:cs="David" w:hint="cs"/>
          <w:rtl/>
        </w:rPr>
        <w:tab/>
        <w:t>אני מקבל את דבריו של חבר הכנסת סער ורוצה להוסיף גם מניסיוני. בכנסת הקודמת כאשר הלבוש הפך להפקרות, היינו עדים לתופעות בהן היו באים עם בטן חשופה. בעיני רבים באופנה זה דבר מאוד יפה - - -</w:t>
      </w:r>
    </w:p>
    <w:p w14:paraId="7BBF33F4" w14:textId="77777777" w:rsidR="00A325F7" w:rsidRPr="00A325F7" w:rsidRDefault="00A325F7" w:rsidP="00A325F7">
      <w:pPr>
        <w:bidi/>
        <w:rPr>
          <w:rFonts w:cs="David" w:hint="cs"/>
          <w:rtl/>
        </w:rPr>
      </w:pPr>
    </w:p>
    <w:p w14:paraId="71391944" w14:textId="77777777" w:rsidR="00A325F7" w:rsidRPr="00A325F7" w:rsidRDefault="00A325F7" w:rsidP="00A325F7">
      <w:pPr>
        <w:bidi/>
        <w:rPr>
          <w:rFonts w:cs="David" w:hint="cs"/>
          <w:u w:val="single"/>
          <w:rtl/>
        </w:rPr>
      </w:pPr>
      <w:r w:rsidRPr="00A325F7">
        <w:rPr>
          <w:rFonts w:cs="David" w:hint="cs"/>
          <w:u w:val="single"/>
          <w:rtl/>
        </w:rPr>
        <w:t>גדעון סער:</w:t>
      </w:r>
    </w:p>
    <w:p w14:paraId="368B28D6" w14:textId="77777777" w:rsidR="00A325F7" w:rsidRPr="00A325F7" w:rsidRDefault="00A325F7" w:rsidP="00A325F7">
      <w:pPr>
        <w:bidi/>
        <w:rPr>
          <w:rFonts w:cs="David" w:hint="cs"/>
          <w:u w:val="single"/>
          <w:rtl/>
        </w:rPr>
      </w:pPr>
    </w:p>
    <w:p w14:paraId="13AA5936" w14:textId="77777777" w:rsidR="00A325F7" w:rsidRPr="00A325F7" w:rsidRDefault="00A325F7" w:rsidP="00A325F7">
      <w:pPr>
        <w:bidi/>
        <w:rPr>
          <w:rFonts w:cs="David" w:hint="cs"/>
          <w:rtl/>
        </w:rPr>
      </w:pPr>
      <w:r w:rsidRPr="00A325F7">
        <w:rPr>
          <w:rFonts w:cs="David" w:hint="cs"/>
          <w:rtl/>
        </w:rPr>
        <w:tab/>
        <w:t xml:space="preserve"> זה גם ייחודי לישראל. </w:t>
      </w:r>
    </w:p>
    <w:p w14:paraId="092D1A54" w14:textId="77777777" w:rsidR="00A325F7" w:rsidRPr="00A325F7" w:rsidRDefault="00A325F7" w:rsidP="00A325F7">
      <w:pPr>
        <w:bidi/>
        <w:rPr>
          <w:rFonts w:cs="David" w:hint="cs"/>
          <w:rtl/>
        </w:rPr>
      </w:pPr>
    </w:p>
    <w:p w14:paraId="2257B45A" w14:textId="77777777" w:rsidR="00A325F7" w:rsidRPr="00A325F7" w:rsidRDefault="00A325F7" w:rsidP="00A325F7">
      <w:pPr>
        <w:bidi/>
        <w:rPr>
          <w:rFonts w:cs="David" w:hint="cs"/>
          <w:rtl/>
        </w:rPr>
      </w:pPr>
      <w:r w:rsidRPr="00A325F7">
        <w:rPr>
          <w:rFonts w:cs="David" w:hint="cs"/>
          <w:u w:val="single"/>
          <w:rtl/>
        </w:rPr>
        <w:t>ראובן ריבלין:</w:t>
      </w:r>
    </w:p>
    <w:p w14:paraId="19AE9E24" w14:textId="77777777" w:rsidR="00A325F7" w:rsidRPr="00A325F7" w:rsidRDefault="00A325F7" w:rsidP="00A325F7">
      <w:pPr>
        <w:bidi/>
        <w:rPr>
          <w:rFonts w:cs="David" w:hint="cs"/>
          <w:rtl/>
        </w:rPr>
      </w:pPr>
    </w:p>
    <w:p w14:paraId="5AF57C74" w14:textId="77777777" w:rsidR="00A325F7" w:rsidRPr="00A325F7" w:rsidRDefault="00A325F7" w:rsidP="00A325F7">
      <w:pPr>
        <w:bidi/>
        <w:rPr>
          <w:rFonts w:cs="David" w:hint="cs"/>
          <w:rtl/>
        </w:rPr>
      </w:pPr>
      <w:r w:rsidRPr="00A325F7">
        <w:rPr>
          <w:rFonts w:cs="David" w:hint="cs"/>
          <w:rtl/>
        </w:rPr>
        <w:tab/>
        <w:t xml:space="preserve"> בכנסת לא היה מובן מאליו שצריך ללכת בלבוש הולם. מהו לבוש הולם? סנדלים בעיני הם לבוש הולם, בפירוש. חולצה מגוהצת קצרה </w:t>
      </w:r>
      <w:r w:rsidRPr="00A325F7">
        <w:rPr>
          <w:rFonts w:cs="David"/>
          <w:rtl/>
        </w:rPr>
        <w:t>–</w:t>
      </w:r>
      <w:r w:rsidRPr="00A325F7">
        <w:rPr>
          <w:rFonts w:cs="David" w:hint="cs"/>
          <w:rtl/>
        </w:rPr>
        <w:t xml:space="preserve"> לבוש הולם. אבל ללכת למשל </w:t>
      </w:r>
      <w:proofErr w:type="spellStart"/>
      <w:r w:rsidRPr="00A325F7">
        <w:rPr>
          <w:rFonts w:cs="David" w:hint="cs"/>
          <w:rtl/>
        </w:rPr>
        <w:t>בג'נס</w:t>
      </w:r>
      <w:proofErr w:type="spellEnd"/>
      <w:r w:rsidRPr="00A325F7">
        <w:rPr>
          <w:rFonts w:cs="David" w:hint="cs"/>
          <w:rtl/>
        </w:rPr>
        <w:t xml:space="preserve"> קרועים או באיזשהו לבוש שפוגע ברגשות של אנשים אחרים שגם הם משמשים בתוך הכנסת. אני חושב שמחשוף זה דבר מאוד יפה ובהחלט יכול להיות הולם אבל צריך להתחשב. זאת אומרת, כשאנחנו מדברים "בלבוש הולם", זה לא בלבוש מתגרה. בכל זאת יש דבר שאנחנו צריכים להקפיד עליו. ושוב, המובן מאליו הוא לא מובן מאליו. אם בוועדת האתיקה היו מגישים תלונה נגד חבר כנסת שלובש סנדלים הייתי אומר שלהערכתי סנדלים בכנסת ישראל, ארץ </w:t>
      </w:r>
      <w:proofErr w:type="spellStart"/>
      <w:r w:rsidRPr="00A325F7">
        <w:rPr>
          <w:rFonts w:cs="David" w:hint="cs"/>
          <w:rtl/>
        </w:rPr>
        <w:t>התנך</w:t>
      </w:r>
      <w:proofErr w:type="spellEnd"/>
      <w:r w:rsidRPr="00A325F7">
        <w:rPr>
          <w:rFonts w:cs="David" w:hint="cs"/>
          <w:rtl/>
        </w:rPr>
        <w:t xml:space="preserve">, הוא דבר לא רק הולם אלא יפה. השאלה הוא לבוש מתגרה או לבוש מבזה. </w:t>
      </w:r>
    </w:p>
    <w:p w14:paraId="16B462E2" w14:textId="77777777" w:rsidR="00A325F7" w:rsidRPr="00A325F7" w:rsidRDefault="00A325F7" w:rsidP="00A325F7">
      <w:pPr>
        <w:bidi/>
        <w:rPr>
          <w:rFonts w:cs="David" w:hint="cs"/>
          <w:rtl/>
        </w:rPr>
      </w:pPr>
    </w:p>
    <w:p w14:paraId="21422B6E" w14:textId="77777777" w:rsidR="00A325F7" w:rsidRPr="00A325F7" w:rsidRDefault="00A325F7" w:rsidP="00A325F7">
      <w:pPr>
        <w:pStyle w:val="Heading5"/>
        <w:jc w:val="left"/>
        <w:rPr>
          <w:rFonts w:hint="cs"/>
          <w:rtl/>
        </w:rPr>
      </w:pPr>
      <w:proofErr w:type="spellStart"/>
      <w:r w:rsidRPr="00A325F7">
        <w:rPr>
          <w:rFonts w:hint="cs"/>
          <w:u w:val="single"/>
          <w:rtl/>
        </w:rPr>
        <w:t>אסתרינה</w:t>
      </w:r>
      <w:proofErr w:type="spellEnd"/>
      <w:r w:rsidRPr="00A325F7">
        <w:rPr>
          <w:rFonts w:hint="cs"/>
          <w:u w:val="single"/>
          <w:rtl/>
        </w:rPr>
        <w:t xml:space="preserve"> </w:t>
      </w:r>
      <w:proofErr w:type="spellStart"/>
      <w:r w:rsidRPr="00A325F7">
        <w:rPr>
          <w:rFonts w:hint="cs"/>
          <w:u w:val="single"/>
          <w:rtl/>
        </w:rPr>
        <w:t>טרטמן</w:t>
      </w:r>
      <w:proofErr w:type="spellEnd"/>
      <w:r w:rsidRPr="00A325F7">
        <w:rPr>
          <w:rFonts w:hint="cs"/>
          <w:u w:val="single"/>
          <w:rtl/>
        </w:rPr>
        <w:t>:</w:t>
      </w:r>
    </w:p>
    <w:p w14:paraId="0288DEB3" w14:textId="77777777" w:rsidR="00A325F7" w:rsidRPr="00A325F7" w:rsidRDefault="00A325F7" w:rsidP="00A325F7">
      <w:pPr>
        <w:pStyle w:val="Heading5"/>
        <w:jc w:val="left"/>
        <w:rPr>
          <w:rFonts w:hint="cs"/>
          <w:rtl/>
        </w:rPr>
      </w:pPr>
    </w:p>
    <w:p w14:paraId="57D4344B" w14:textId="77777777" w:rsidR="00A325F7" w:rsidRPr="00A325F7" w:rsidRDefault="00A325F7" w:rsidP="00A325F7">
      <w:pPr>
        <w:bidi/>
        <w:rPr>
          <w:rFonts w:cs="David" w:hint="cs"/>
          <w:rtl/>
        </w:rPr>
      </w:pPr>
      <w:r w:rsidRPr="00A325F7">
        <w:rPr>
          <w:rFonts w:cs="David" w:hint="cs"/>
          <w:rtl/>
        </w:rPr>
        <w:tab/>
        <w:t xml:space="preserve"> אז אולי תנסח את זה לבוש מתגרה. </w:t>
      </w:r>
    </w:p>
    <w:p w14:paraId="02E71517" w14:textId="77777777" w:rsidR="00A325F7" w:rsidRPr="00A325F7" w:rsidRDefault="00A325F7" w:rsidP="00A325F7">
      <w:pPr>
        <w:bidi/>
        <w:rPr>
          <w:rFonts w:cs="David" w:hint="cs"/>
          <w:rtl/>
        </w:rPr>
      </w:pPr>
    </w:p>
    <w:p w14:paraId="7620D6CA"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4DCEF81" w14:textId="77777777" w:rsidR="00A325F7" w:rsidRPr="00A325F7" w:rsidRDefault="00A325F7" w:rsidP="00A325F7">
      <w:pPr>
        <w:bidi/>
        <w:rPr>
          <w:rFonts w:cs="David" w:hint="cs"/>
          <w:rtl/>
        </w:rPr>
      </w:pPr>
    </w:p>
    <w:p w14:paraId="0ADD1CD4" w14:textId="77777777" w:rsidR="00A325F7" w:rsidRPr="00A325F7" w:rsidRDefault="00A325F7" w:rsidP="00A325F7">
      <w:pPr>
        <w:bidi/>
        <w:rPr>
          <w:rFonts w:cs="David" w:hint="cs"/>
          <w:rtl/>
        </w:rPr>
      </w:pPr>
      <w:r w:rsidRPr="00A325F7">
        <w:rPr>
          <w:rFonts w:cs="David" w:hint="cs"/>
          <w:rtl/>
        </w:rPr>
        <w:tab/>
        <w:t xml:space="preserve"> לא. </w:t>
      </w:r>
    </w:p>
    <w:p w14:paraId="5FA7B93F" w14:textId="77777777" w:rsidR="00A325F7" w:rsidRPr="00A325F7" w:rsidRDefault="00A325F7" w:rsidP="00A325F7">
      <w:pPr>
        <w:bidi/>
        <w:rPr>
          <w:rFonts w:cs="David" w:hint="cs"/>
          <w:rtl/>
        </w:rPr>
      </w:pPr>
    </w:p>
    <w:p w14:paraId="407A839F" w14:textId="77777777" w:rsidR="00A325F7" w:rsidRPr="00A325F7" w:rsidRDefault="00A325F7" w:rsidP="00A325F7">
      <w:pPr>
        <w:bidi/>
        <w:rPr>
          <w:rFonts w:cs="David" w:hint="cs"/>
          <w:rtl/>
        </w:rPr>
      </w:pPr>
      <w:r w:rsidRPr="00A325F7">
        <w:rPr>
          <w:rFonts w:cs="David" w:hint="cs"/>
          <w:u w:val="single"/>
          <w:rtl/>
        </w:rPr>
        <w:t>ראובן ריבלין:</w:t>
      </w:r>
    </w:p>
    <w:p w14:paraId="37184D85" w14:textId="77777777" w:rsidR="00A325F7" w:rsidRPr="00A325F7" w:rsidRDefault="00A325F7" w:rsidP="00A325F7">
      <w:pPr>
        <w:bidi/>
        <w:rPr>
          <w:rFonts w:cs="David" w:hint="cs"/>
          <w:rtl/>
        </w:rPr>
      </w:pPr>
    </w:p>
    <w:p w14:paraId="3A62AA3A" w14:textId="77777777" w:rsidR="00A325F7" w:rsidRPr="00A325F7" w:rsidRDefault="00A325F7" w:rsidP="00A325F7">
      <w:pPr>
        <w:bidi/>
        <w:rPr>
          <w:rFonts w:cs="David" w:hint="cs"/>
          <w:rtl/>
        </w:rPr>
      </w:pPr>
      <w:r w:rsidRPr="00A325F7">
        <w:rPr>
          <w:rFonts w:cs="David" w:hint="cs"/>
          <w:rtl/>
        </w:rPr>
        <w:tab/>
        <w:t xml:space="preserve">אנחנו רוצים "לבוש הולם." אנחנו סומכים על חברי הכנסת ועל ועדת האתיקה. </w:t>
      </w:r>
      <w:proofErr w:type="spellStart"/>
      <w:r w:rsidRPr="00A325F7">
        <w:rPr>
          <w:rFonts w:cs="David" w:hint="cs"/>
          <w:rtl/>
        </w:rPr>
        <w:t>צ'וצ'ולינה</w:t>
      </w:r>
      <w:proofErr w:type="spellEnd"/>
      <w:r w:rsidRPr="00A325F7">
        <w:rPr>
          <w:rFonts w:cs="David" w:hint="cs"/>
          <w:rtl/>
        </w:rPr>
        <w:t xml:space="preserve"> עוד לא היה לנו בכנסת אבל אני מודיע לכם שבהחלט יכול להיות שיהיו לנו </w:t>
      </w:r>
      <w:proofErr w:type="spellStart"/>
      <w:r w:rsidRPr="00A325F7">
        <w:rPr>
          <w:rFonts w:cs="David" w:hint="cs"/>
          <w:rtl/>
        </w:rPr>
        <w:t>צ'וצ'ולינות</w:t>
      </w:r>
      <w:proofErr w:type="spellEnd"/>
      <w:r w:rsidRPr="00A325F7">
        <w:rPr>
          <w:rFonts w:cs="David" w:hint="cs"/>
          <w:rtl/>
        </w:rPr>
        <w:t xml:space="preserve">. </w:t>
      </w:r>
    </w:p>
    <w:p w14:paraId="762954C6" w14:textId="77777777" w:rsidR="00A325F7" w:rsidRPr="00A325F7" w:rsidRDefault="00A325F7" w:rsidP="00A325F7">
      <w:pPr>
        <w:bidi/>
        <w:rPr>
          <w:rFonts w:cs="David" w:hint="cs"/>
          <w:rtl/>
        </w:rPr>
      </w:pPr>
    </w:p>
    <w:p w14:paraId="2AA62ABD" w14:textId="77777777" w:rsidR="00A325F7" w:rsidRPr="00A325F7" w:rsidRDefault="00A325F7" w:rsidP="00A325F7">
      <w:pPr>
        <w:bidi/>
        <w:rPr>
          <w:rFonts w:cs="David" w:hint="cs"/>
          <w:rtl/>
        </w:rPr>
      </w:pPr>
      <w:r w:rsidRPr="00A325F7">
        <w:rPr>
          <w:rFonts w:cs="David"/>
          <w:u w:val="single"/>
          <w:rtl/>
        </w:rPr>
        <w:br w:type="page"/>
      </w:r>
      <w:r w:rsidRPr="00A325F7">
        <w:rPr>
          <w:rFonts w:cs="David" w:hint="cs"/>
          <w:u w:val="single"/>
          <w:rtl/>
        </w:rPr>
        <w:t>חיים אורון:</w:t>
      </w:r>
    </w:p>
    <w:p w14:paraId="43C26369" w14:textId="77777777" w:rsidR="00A325F7" w:rsidRPr="00A325F7" w:rsidRDefault="00A325F7" w:rsidP="00A325F7">
      <w:pPr>
        <w:bidi/>
        <w:rPr>
          <w:rFonts w:cs="David" w:hint="cs"/>
          <w:rtl/>
        </w:rPr>
      </w:pPr>
    </w:p>
    <w:p w14:paraId="136C8951" w14:textId="77777777" w:rsidR="00A325F7" w:rsidRPr="00A325F7" w:rsidRDefault="00A325F7" w:rsidP="00A325F7">
      <w:pPr>
        <w:bidi/>
        <w:rPr>
          <w:rFonts w:cs="David" w:hint="cs"/>
          <w:rtl/>
        </w:rPr>
      </w:pPr>
      <w:r w:rsidRPr="00A325F7">
        <w:rPr>
          <w:rFonts w:cs="David" w:hint="cs"/>
          <w:rtl/>
        </w:rPr>
        <w:tab/>
        <w:t xml:space="preserve">  אני חושב שסעיפים 11, 12, 13, 14 למרות שהם מובנים מאליהם טוב שהם כתובים פה. מה, צריך להגיד לי שאני צריך להתנהג בכבוד לעובדי הכנסת? אני צריך להתנהג בכבוד לכל אדם, קל וחומר לעובדי הכנסת. צריך לכתוב את זה. לגבי מה שמופיע פה "לבוש הולם" היות וזו אמירה מאוד כללית ואף אחד לא קבע כללים, אני למשל מדיר את רגלי מהסנדלים 3 ימים בשבוע של הכנסת. בכל שאר השבוע אני הולך בסנדלים כולל בישיבות כנסת שאין בהן מליאה, אם יש רק ועדות אני בא בסנדלים. למליאה אני לא נכנס בסנדלים. למה? זה אני קבעתי את הכלל ואין לי שום בעיה לא עם פיני בדש ולא עם אורי שבאים בסנדלים למליאת הכנסת.</w:t>
      </w:r>
    </w:p>
    <w:p w14:paraId="45DC978E" w14:textId="77777777" w:rsidR="00A325F7" w:rsidRPr="00A325F7" w:rsidRDefault="00A325F7" w:rsidP="00A325F7">
      <w:pPr>
        <w:bidi/>
        <w:rPr>
          <w:rFonts w:cs="David" w:hint="cs"/>
          <w:rtl/>
        </w:rPr>
      </w:pPr>
    </w:p>
    <w:p w14:paraId="3AAF0617" w14:textId="77777777" w:rsidR="00A325F7" w:rsidRPr="00A325F7" w:rsidRDefault="00A325F7" w:rsidP="00A325F7">
      <w:pPr>
        <w:pStyle w:val="Heading5"/>
        <w:jc w:val="left"/>
        <w:rPr>
          <w:rFonts w:hint="cs"/>
          <w:rtl/>
        </w:rPr>
      </w:pPr>
      <w:r w:rsidRPr="00A325F7">
        <w:rPr>
          <w:rFonts w:hint="cs"/>
          <w:u w:val="single"/>
          <w:rtl/>
        </w:rPr>
        <w:t xml:space="preserve">שלי </w:t>
      </w:r>
      <w:proofErr w:type="spellStart"/>
      <w:r w:rsidRPr="00A325F7">
        <w:rPr>
          <w:rFonts w:hint="cs"/>
          <w:u w:val="single"/>
          <w:rtl/>
        </w:rPr>
        <w:t>יחימוביץ</w:t>
      </w:r>
      <w:proofErr w:type="spellEnd"/>
      <w:r w:rsidRPr="00A325F7">
        <w:rPr>
          <w:rFonts w:hint="cs"/>
          <w:u w:val="single"/>
          <w:rtl/>
        </w:rPr>
        <w:t>:</w:t>
      </w:r>
    </w:p>
    <w:p w14:paraId="67898296" w14:textId="77777777" w:rsidR="00A325F7" w:rsidRPr="00A325F7" w:rsidRDefault="00A325F7" w:rsidP="00A325F7">
      <w:pPr>
        <w:pStyle w:val="Heading5"/>
        <w:jc w:val="left"/>
        <w:rPr>
          <w:rFonts w:hint="cs"/>
          <w:rtl/>
        </w:rPr>
      </w:pPr>
    </w:p>
    <w:p w14:paraId="2163935B" w14:textId="77777777" w:rsidR="00A325F7" w:rsidRPr="00A325F7" w:rsidRDefault="00A325F7" w:rsidP="00A325F7">
      <w:pPr>
        <w:bidi/>
        <w:rPr>
          <w:rFonts w:cs="David" w:hint="cs"/>
          <w:rtl/>
        </w:rPr>
      </w:pPr>
      <w:r w:rsidRPr="00A325F7">
        <w:rPr>
          <w:rFonts w:cs="David" w:hint="cs"/>
          <w:rtl/>
        </w:rPr>
        <w:tab/>
        <w:t xml:space="preserve"> מה עם כפכפים מהודרים?</w:t>
      </w:r>
    </w:p>
    <w:p w14:paraId="0418BBE4" w14:textId="77777777" w:rsidR="00A325F7" w:rsidRPr="00A325F7" w:rsidRDefault="00A325F7" w:rsidP="00A325F7">
      <w:pPr>
        <w:bidi/>
        <w:rPr>
          <w:rFonts w:cs="David" w:hint="cs"/>
          <w:rtl/>
        </w:rPr>
      </w:pPr>
    </w:p>
    <w:p w14:paraId="43ECC549" w14:textId="77777777" w:rsidR="00A325F7" w:rsidRPr="00A325F7" w:rsidRDefault="00A325F7" w:rsidP="00A325F7">
      <w:pPr>
        <w:bidi/>
        <w:rPr>
          <w:rFonts w:cs="David" w:hint="cs"/>
          <w:rtl/>
        </w:rPr>
      </w:pPr>
      <w:r w:rsidRPr="00A325F7">
        <w:rPr>
          <w:rFonts w:cs="David" w:hint="cs"/>
          <w:u w:val="single"/>
          <w:rtl/>
        </w:rPr>
        <w:t>חיים אורון:</w:t>
      </w:r>
    </w:p>
    <w:p w14:paraId="6D5968D8" w14:textId="77777777" w:rsidR="00A325F7" w:rsidRPr="00A325F7" w:rsidRDefault="00A325F7" w:rsidP="00A325F7">
      <w:pPr>
        <w:bidi/>
        <w:rPr>
          <w:rFonts w:cs="David" w:hint="cs"/>
          <w:rtl/>
        </w:rPr>
      </w:pPr>
    </w:p>
    <w:p w14:paraId="1A1812D1" w14:textId="77777777" w:rsidR="00A325F7" w:rsidRPr="00A325F7" w:rsidRDefault="00A325F7" w:rsidP="00A325F7">
      <w:pPr>
        <w:bidi/>
        <w:rPr>
          <w:rFonts w:cs="David" w:hint="cs"/>
          <w:rtl/>
        </w:rPr>
      </w:pPr>
      <w:r w:rsidRPr="00A325F7">
        <w:rPr>
          <w:rFonts w:cs="David" w:hint="cs"/>
          <w:rtl/>
        </w:rPr>
        <w:tab/>
        <w:t xml:space="preserve">האמירה הכללית של "לבוש הולם" ואני מודה שבכנסת הקודמת, חלק מסגנון הלבוש שהתפתח בכנסת לא פגע רק בטעמם של אנשים חרדים אלא בכלל. </w:t>
      </w:r>
    </w:p>
    <w:p w14:paraId="2896A894" w14:textId="77777777" w:rsidR="00A325F7" w:rsidRPr="00A325F7" w:rsidRDefault="00A325F7" w:rsidP="00A325F7">
      <w:pPr>
        <w:bidi/>
        <w:rPr>
          <w:rFonts w:cs="David" w:hint="cs"/>
          <w:rtl/>
        </w:rPr>
      </w:pPr>
    </w:p>
    <w:p w14:paraId="36CE08A3" w14:textId="77777777" w:rsidR="00A325F7" w:rsidRPr="00A325F7" w:rsidRDefault="00A325F7" w:rsidP="00A325F7">
      <w:pPr>
        <w:bidi/>
        <w:rPr>
          <w:rFonts w:cs="David" w:hint="cs"/>
          <w:rtl/>
        </w:rPr>
      </w:pPr>
      <w:r w:rsidRPr="00A325F7">
        <w:rPr>
          <w:rFonts w:cs="David" w:hint="cs"/>
          <w:u w:val="single"/>
          <w:rtl/>
        </w:rPr>
        <w:t xml:space="preserve">שלי </w:t>
      </w:r>
      <w:proofErr w:type="spellStart"/>
      <w:r w:rsidRPr="00A325F7">
        <w:rPr>
          <w:rFonts w:cs="David" w:hint="cs"/>
          <w:u w:val="single"/>
          <w:rtl/>
        </w:rPr>
        <w:t>יחימוביץ</w:t>
      </w:r>
      <w:proofErr w:type="spellEnd"/>
      <w:r w:rsidRPr="00A325F7">
        <w:rPr>
          <w:rFonts w:cs="David" w:hint="cs"/>
          <w:u w:val="single"/>
          <w:rtl/>
        </w:rPr>
        <w:t>:</w:t>
      </w:r>
    </w:p>
    <w:p w14:paraId="192E2B03" w14:textId="77777777" w:rsidR="00A325F7" w:rsidRPr="00A325F7" w:rsidRDefault="00A325F7" w:rsidP="00A325F7">
      <w:pPr>
        <w:bidi/>
        <w:rPr>
          <w:rFonts w:cs="David" w:hint="cs"/>
          <w:rtl/>
        </w:rPr>
      </w:pPr>
    </w:p>
    <w:p w14:paraId="1B34C4BE" w14:textId="77777777" w:rsidR="00A325F7" w:rsidRPr="00A325F7" w:rsidRDefault="00A325F7" w:rsidP="00A325F7">
      <w:pPr>
        <w:bidi/>
        <w:rPr>
          <w:rFonts w:cs="David" w:hint="cs"/>
          <w:rtl/>
        </w:rPr>
      </w:pPr>
      <w:r w:rsidRPr="00A325F7">
        <w:rPr>
          <w:rFonts w:cs="David" w:hint="cs"/>
          <w:rtl/>
        </w:rPr>
        <w:tab/>
        <w:t xml:space="preserve"> בכנסת הזאת זה לא קיים?</w:t>
      </w:r>
    </w:p>
    <w:p w14:paraId="526C7EC5" w14:textId="77777777" w:rsidR="00A325F7" w:rsidRPr="00A325F7" w:rsidRDefault="00A325F7" w:rsidP="00A325F7">
      <w:pPr>
        <w:bidi/>
        <w:rPr>
          <w:rFonts w:cs="David" w:hint="cs"/>
          <w:rtl/>
        </w:rPr>
      </w:pPr>
    </w:p>
    <w:p w14:paraId="27482BED" w14:textId="77777777" w:rsidR="00A325F7" w:rsidRPr="00A325F7" w:rsidRDefault="00A325F7" w:rsidP="00A325F7">
      <w:pPr>
        <w:bidi/>
        <w:rPr>
          <w:rFonts w:cs="David" w:hint="cs"/>
          <w:rtl/>
        </w:rPr>
      </w:pPr>
      <w:r w:rsidRPr="00A325F7">
        <w:rPr>
          <w:rFonts w:cs="David" w:hint="cs"/>
          <w:u w:val="single"/>
          <w:rtl/>
        </w:rPr>
        <w:t>חיים אורון:</w:t>
      </w:r>
    </w:p>
    <w:p w14:paraId="16C9ED34" w14:textId="77777777" w:rsidR="00A325F7" w:rsidRPr="00A325F7" w:rsidRDefault="00A325F7" w:rsidP="00A325F7">
      <w:pPr>
        <w:bidi/>
        <w:rPr>
          <w:rFonts w:cs="David" w:hint="cs"/>
          <w:rtl/>
        </w:rPr>
      </w:pPr>
    </w:p>
    <w:p w14:paraId="5B9DB004" w14:textId="77777777" w:rsidR="00A325F7" w:rsidRPr="00A325F7" w:rsidRDefault="00A325F7" w:rsidP="00A325F7">
      <w:pPr>
        <w:bidi/>
        <w:rPr>
          <w:rFonts w:cs="David" w:hint="cs"/>
          <w:rtl/>
        </w:rPr>
      </w:pPr>
      <w:r w:rsidRPr="00A325F7">
        <w:rPr>
          <w:rFonts w:cs="David" w:hint="cs"/>
          <w:rtl/>
        </w:rPr>
        <w:tab/>
        <w:t xml:space="preserve">לא. אני חושב שהאמירה שנאמרה בכנסת הקודמת קבעה נורמה שנשמרת עד עכשיו. אם היא תישחק מחדש מישהו יצטרך להגיד: חברים יקרים, עצרו. או אם תהיה אופנה חדשנית, ואני לא רואה בזה בעיה גדולה בהגדרה. כמובן שלא לוקחים את זה לקצה כי היה פעם מישהו שהציע, כולל </w:t>
      </w:r>
      <w:proofErr w:type="spellStart"/>
      <w:r w:rsidRPr="00A325F7">
        <w:rPr>
          <w:rFonts w:cs="David" w:hint="cs"/>
          <w:rtl/>
        </w:rPr>
        <w:t>בכנסות</w:t>
      </w:r>
      <w:proofErr w:type="spellEnd"/>
      <w:r w:rsidRPr="00A325F7">
        <w:rPr>
          <w:rFonts w:cs="David" w:hint="cs"/>
          <w:rtl/>
        </w:rPr>
        <w:t xml:space="preserve"> האחרונות להכריח את חברי הכנסת לבוא בחליפה ועניבה, אולי גדעון חושב על זה.</w:t>
      </w:r>
    </w:p>
    <w:p w14:paraId="4B767846" w14:textId="77777777" w:rsidR="00A325F7" w:rsidRPr="00A325F7" w:rsidRDefault="00A325F7" w:rsidP="00A325F7">
      <w:pPr>
        <w:bidi/>
        <w:rPr>
          <w:rFonts w:cs="David" w:hint="cs"/>
          <w:rtl/>
        </w:rPr>
      </w:pPr>
    </w:p>
    <w:p w14:paraId="1AF0E1B6" w14:textId="77777777" w:rsidR="00A325F7" w:rsidRPr="00A325F7" w:rsidRDefault="00A325F7" w:rsidP="00A325F7">
      <w:pPr>
        <w:bidi/>
        <w:rPr>
          <w:rFonts w:cs="David" w:hint="cs"/>
          <w:rtl/>
        </w:rPr>
      </w:pPr>
      <w:r w:rsidRPr="00A325F7">
        <w:rPr>
          <w:rFonts w:cs="David" w:hint="cs"/>
          <w:u w:val="single"/>
          <w:rtl/>
        </w:rPr>
        <w:t>ראובן ריבלין:</w:t>
      </w:r>
    </w:p>
    <w:p w14:paraId="260FB326" w14:textId="77777777" w:rsidR="00A325F7" w:rsidRPr="00A325F7" w:rsidRDefault="00A325F7" w:rsidP="00A325F7">
      <w:pPr>
        <w:bidi/>
        <w:rPr>
          <w:rFonts w:cs="David" w:hint="cs"/>
          <w:rtl/>
        </w:rPr>
      </w:pPr>
    </w:p>
    <w:p w14:paraId="43587CD7" w14:textId="77777777" w:rsidR="00A325F7" w:rsidRPr="00A325F7" w:rsidRDefault="00A325F7" w:rsidP="00A325F7">
      <w:pPr>
        <w:bidi/>
        <w:rPr>
          <w:rFonts w:cs="David" w:hint="cs"/>
          <w:rtl/>
        </w:rPr>
      </w:pPr>
      <w:r w:rsidRPr="00A325F7">
        <w:rPr>
          <w:rFonts w:cs="David" w:hint="cs"/>
          <w:rtl/>
        </w:rPr>
        <w:tab/>
        <w:t xml:space="preserve"> למשל חבר כנסת שבא בשורטס. </w:t>
      </w:r>
    </w:p>
    <w:p w14:paraId="34BA1B40" w14:textId="77777777" w:rsidR="00A325F7" w:rsidRPr="00A325F7" w:rsidRDefault="00A325F7" w:rsidP="00A325F7">
      <w:pPr>
        <w:bidi/>
        <w:rPr>
          <w:rFonts w:cs="David" w:hint="cs"/>
          <w:rtl/>
        </w:rPr>
      </w:pPr>
    </w:p>
    <w:p w14:paraId="62B4233D"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33B8D5D2" w14:textId="77777777" w:rsidR="00A325F7" w:rsidRPr="00A325F7" w:rsidRDefault="00A325F7" w:rsidP="00A325F7">
      <w:pPr>
        <w:bidi/>
        <w:rPr>
          <w:rFonts w:cs="David" w:hint="cs"/>
          <w:rtl/>
        </w:rPr>
      </w:pPr>
    </w:p>
    <w:p w14:paraId="54EF9A07" w14:textId="77777777" w:rsidR="00A325F7" w:rsidRPr="00A325F7" w:rsidRDefault="00A325F7" w:rsidP="00A325F7">
      <w:pPr>
        <w:bidi/>
        <w:rPr>
          <w:rFonts w:cs="David" w:hint="cs"/>
          <w:rtl/>
        </w:rPr>
      </w:pPr>
      <w:r w:rsidRPr="00A325F7">
        <w:rPr>
          <w:rFonts w:cs="David" w:hint="cs"/>
          <w:rtl/>
        </w:rPr>
        <w:tab/>
        <w:t xml:space="preserve"> תודה, חבר הכנסת גפני, בבקשה. </w:t>
      </w:r>
    </w:p>
    <w:p w14:paraId="06F4D5FD" w14:textId="77777777" w:rsidR="00A325F7" w:rsidRPr="00A325F7" w:rsidRDefault="00A325F7" w:rsidP="00A325F7">
      <w:pPr>
        <w:bidi/>
        <w:rPr>
          <w:rFonts w:cs="David" w:hint="cs"/>
          <w:rtl/>
        </w:rPr>
      </w:pPr>
    </w:p>
    <w:p w14:paraId="79C1FD69" w14:textId="77777777" w:rsidR="00A325F7" w:rsidRPr="00A325F7" w:rsidRDefault="00A325F7" w:rsidP="00A325F7">
      <w:pPr>
        <w:bidi/>
        <w:rPr>
          <w:rFonts w:cs="David" w:hint="cs"/>
          <w:rtl/>
        </w:rPr>
      </w:pPr>
      <w:r w:rsidRPr="00A325F7">
        <w:rPr>
          <w:rFonts w:cs="David" w:hint="cs"/>
          <w:u w:val="single"/>
          <w:rtl/>
        </w:rPr>
        <w:t>משה גפני:</w:t>
      </w:r>
    </w:p>
    <w:p w14:paraId="22238F52" w14:textId="77777777" w:rsidR="00A325F7" w:rsidRPr="00A325F7" w:rsidRDefault="00A325F7" w:rsidP="00A325F7">
      <w:pPr>
        <w:bidi/>
        <w:rPr>
          <w:rFonts w:cs="David" w:hint="cs"/>
          <w:rtl/>
        </w:rPr>
      </w:pPr>
    </w:p>
    <w:p w14:paraId="493DFF1A" w14:textId="77777777" w:rsidR="00A325F7" w:rsidRPr="00A325F7" w:rsidRDefault="00A325F7" w:rsidP="00A325F7">
      <w:pPr>
        <w:bidi/>
        <w:rPr>
          <w:rFonts w:cs="David" w:hint="cs"/>
          <w:rtl/>
        </w:rPr>
      </w:pPr>
      <w:r w:rsidRPr="00A325F7">
        <w:rPr>
          <w:rFonts w:cs="David" w:hint="cs"/>
          <w:rtl/>
        </w:rPr>
        <w:tab/>
        <w:t xml:space="preserve">אנחנו מדברים כאן על כמה סעיפים שאי אפשר להגדיר אותם אבל כולנו הסכמנו שהם צריכים להיות בפנים ואת זה ועדת האתיקה צריכה לקבוע. חבר הכנסת ישמור על כבוד הכנסת אז אמרה חברת הכנסת </w:t>
      </w:r>
      <w:proofErr w:type="spellStart"/>
      <w:r w:rsidRPr="00A325F7">
        <w:rPr>
          <w:rFonts w:cs="David" w:hint="cs"/>
          <w:rtl/>
        </w:rPr>
        <w:t>טרטמן</w:t>
      </w:r>
      <w:proofErr w:type="spellEnd"/>
      <w:r w:rsidRPr="00A325F7">
        <w:rPr>
          <w:rFonts w:cs="David" w:hint="cs"/>
          <w:rtl/>
        </w:rPr>
        <w:t xml:space="preserve">, צריך לקבוע מה זה לבוש הולם, בסעיף שעליו אנחנו דנים, אז בואו נתחיל לדון מה זה ישמור על כבוד הכנסת. </w:t>
      </w:r>
    </w:p>
    <w:p w14:paraId="6A7058C4" w14:textId="77777777" w:rsidR="00A325F7" w:rsidRPr="00A325F7" w:rsidRDefault="00A325F7" w:rsidP="00A325F7">
      <w:pPr>
        <w:bidi/>
        <w:rPr>
          <w:rFonts w:cs="David" w:hint="cs"/>
          <w:rtl/>
        </w:rPr>
      </w:pPr>
    </w:p>
    <w:p w14:paraId="730A4C9D" w14:textId="77777777" w:rsidR="00A325F7" w:rsidRPr="00A325F7" w:rsidRDefault="00A325F7" w:rsidP="00A325F7">
      <w:pPr>
        <w:bidi/>
        <w:rPr>
          <w:rFonts w:cs="David" w:hint="cs"/>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6D2A1513" w14:textId="77777777" w:rsidR="00A325F7" w:rsidRPr="00A325F7" w:rsidRDefault="00A325F7" w:rsidP="00A325F7">
      <w:pPr>
        <w:bidi/>
        <w:rPr>
          <w:rFonts w:cs="David" w:hint="cs"/>
          <w:rtl/>
        </w:rPr>
      </w:pPr>
    </w:p>
    <w:p w14:paraId="0277656E" w14:textId="77777777" w:rsidR="00A325F7" w:rsidRPr="00A325F7" w:rsidRDefault="00A325F7" w:rsidP="00A325F7">
      <w:pPr>
        <w:bidi/>
        <w:rPr>
          <w:rFonts w:cs="David" w:hint="cs"/>
          <w:rtl/>
        </w:rPr>
      </w:pPr>
      <w:r w:rsidRPr="00A325F7">
        <w:rPr>
          <w:rFonts w:cs="David" w:hint="cs"/>
          <w:rtl/>
        </w:rPr>
        <w:tab/>
        <w:t xml:space="preserve"> אנחנו מדברים על סעיף 11. </w:t>
      </w:r>
    </w:p>
    <w:p w14:paraId="397AD340" w14:textId="77777777" w:rsidR="00A325F7" w:rsidRPr="00A325F7" w:rsidRDefault="00A325F7" w:rsidP="00A325F7">
      <w:pPr>
        <w:bidi/>
        <w:rPr>
          <w:rFonts w:cs="David" w:hint="cs"/>
          <w:rtl/>
        </w:rPr>
      </w:pPr>
    </w:p>
    <w:p w14:paraId="38071120" w14:textId="77777777" w:rsidR="00A325F7" w:rsidRPr="00A325F7" w:rsidRDefault="00A325F7" w:rsidP="00A325F7">
      <w:pPr>
        <w:bidi/>
        <w:rPr>
          <w:rFonts w:cs="David" w:hint="cs"/>
          <w:rtl/>
        </w:rPr>
      </w:pPr>
      <w:r w:rsidRPr="00A325F7">
        <w:rPr>
          <w:rFonts w:cs="David" w:hint="cs"/>
          <w:u w:val="single"/>
          <w:rtl/>
        </w:rPr>
        <w:t>משה גפני:</w:t>
      </w:r>
    </w:p>
    <w:p w14:paraId="0228BF10" w14:textId="77777777" w:rsidR="00A325F7" w:rsidRPr="00A325F7" w:rsidRDefault="00A325F7" w:rsidP="00A325F7">
      <w:pPr>
        <w:bidi/>
        <w:rPr>
          <w:rFonts w:cs="David" w:hint="cs"/>
          <w:rtl/>
        </w:rPr>
      </w:pPr>
    </w:p>
    <w:p w14:paraId="70367265" w14:textId="77777777" w:rsidR="00A325F7" w:rsidRPr="00A325F7" w:rsidRDefault="00A325F7" w:rsidP="00A325F7">
      <w:pPr>
        <w:bidi/>
        <w:rPr>
          <w:rFonts w:cs="David" w:hint="cs"/>
          <w:rtl/>
        </w:rPr>
      </w:pPr>
      <w:r w:rsidRPr="00A325F7">
        <w:rPr>
          <w:rFonts w:cs="David" w:hint="cs"/>
          <w:rtl/>
        </w:rPr>
        <w:tab/>
        <w:t xml:space="preserve"> אני יודע. אמרתי, השאלה שחברת הכנסת </w:t>
      </w:r>
      <w:proofErr w:type="spellStart"/>
      <w:r w:rsidRPr="00A325F7">
        <w:rPr>
          <w:rFonts w:cs="David" w:hint="cs"/>
          <w:rtl/>
        </w:rPr>
        <w:t>טרטמן</w:t>
      </w:r>
      <w:proofErr w:type="spellEnd"/>
      <w:r w:rsidRPr="00A325F7">
        <w:rPr>
          <w:rFonts w:cs="David" w:hint="cs"/>
          <w:rtl/>
        </w:rPr>
        <w:t xml:space="preserve"> שאלה די בצדק, לא נשאלה בסעיפים הקודמים וגם בצדק. לשמור על כבוד הכנסת, המשמעות של העניין, זה הכלל שאנחנו קובעים, וועדת האתיקה, אם תהיה תלונה בעניין הזה תדון מה זה כבוד הכנסת. אותו דבר, חבר כנסת ינהג בדרך ההולמת את מעמדו כחבר כנסת. זה הכלל. אם בא מישהו באופן חריג ונוהג בדרך שאינה הולמת את מעמדו - ועדת האתיקה תקבע. </w:t>
      </w:r>
    </w:p>
    <w:p w14:paraId="73CF85A0" w14:textId="77777777" w:rsidR="00A325F7" w:rsidRPr="00A325F7" w:rsidRDefault="00A325F7" w:rsidP="00A325F7">
      <w:pPr>
        <w:bidi/>
        <w:rPr>
          <w:rFonts w:cs="David" w:hint="cs"/>
          <w:rtl/>
        </w:rPr>
      </w:pPr>
    </w:p>
    <w:p w14:paraId="7B46427C" w14:textId="77777777" w:rsidR="00A325F7" w:rsidRPr="00A325F7" w:rsidRDefault="00A325F7" w:rsidP="00A325F7">
      <w:pPr>
        <w:bidi/>
        <w:ind w:firstLine="567"/>
        <w:rPr>
          <w:rFonts w:cs="David" w:hint="cs"/>
          <w:rtl/>
        </w:rPr>
      </w:pPr>
      <w:r w:rsidRPr="00A325F7">
        <w:rPr>
          <w:rFonts w:cs="David" w:hint="cs"/>
          <w:rtl/>
        </w:rPr>
        <w:t xml:space="preserve">לגבי הסעיף הזה אני סבור ביתר שאת, אני חושב שזה בדיוק כללי אתיקה. פניתי למנהל בתי המשפט הקודם והנוכחי. הגיעו אלי תלונות מאזרחים שאומרים שבבתי המשפט יש כאלה שמגיעים בלבוש שאינו הולם. דיברתי על אלה שמופיעים שם, האם יש כללים בבית המשפט מפני שכל אחד מגיע לשם, בין אם הוא רוצה או לא. יש כאלה שיש לבוש שפוגע בהם. ענו לי שניהם, וגם צרפו לי חוזר הנחייה, בבתי המשפט </w:t>
      </w:r>
      <w:proofErr w:type="spellStart"/>
      <w:r w:rsidRPr="00A325F7">
        <w:rPr>
          <w:rFonts w:cs="David" w:hint="cs"/>
          <w:rtl/>
        </w:rPr>
        <w:t>בערכאותיהן</w:t>
      </w:r>
      <w:proofErr w:type="spellEnd"/>
      <w:r w:rsidRPr="00A325F7">
        <w:rPr>
          <w:rFonts w:cs="David" w:hint="cs"/>
          <w:rtl/>
        </w:rPr>
        <w:t xml:space="preserve"> השונות, צריך לבוא בלבוש הולם ולבוש שאינו פוגע. כך ענו לי גם המנהל הקודם וגם המנהל הנוכחי. הכנסת זה מקום  שכולם מגיעים אליו. זה מקום שבו נמצאים מכל הגוונים, מכל הדתות ומכל העדות ומכל השקפות העולם. זה הסעיף הכי נכון בכללי האתיקה. על כל הדברים האחרים אפשר להתווכח. זה בדיוק כללי אתיקה. השאלה לגבי סנדלים או לא סנדלים, אז בוא נתחיל לדון כבר בסעיף הראשון של הפרק הזה. נתחיל לדון מה זה כבוד הכנסת. זה בדיוק תפקידה של ועדת האתיקה. אם הייתי חבר בוועדת אתיקה ומישהו היה מתלונן על אורי אריאל שהוא בא עם סנדלים הייתי דוחה את זה על הסף ולא מקבל בכלל קובלנה כזאת. אבל יש מקרים שהיו בעבר שאם הייתה מגיעה תלונה על מישהו בצורה שבה הוא הופיע הייתי מרחיק אותו או אותה מ10 ישיבות של הכנסת. </w:t>
      </w:r>
    </w:p>
    <w:p w14:paraId="51717686" w14:textId="77777777" w:rsidR="00A325F7" w:rsidRPr="00A325F7" w:rsidRDefault="00A325F7" w:rsidP="00A325F7">
      <w:pPr>
        <w:bidi/>
        <w:rPr>
          <w:rFonts w:cs="David" w:hint="cs"/>
          <w:rtl/>
        </w:rPr>
      </w:pPr>
    </w:p>
    <w:p w14:paraId="08DCC6AE"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18BEA614" w14:textId="77777777" w:rsidR="00A325F7" w:rsidRPr="00A325F7" w:rsidRDefault="00A325F7" w:rsidP="00A325F7">
      <w:pPr>
        <w:bidi/>
        <w:rPr>
          <w:rFonts w:cs="David" w:hint="cs"/>
          <w:rtl/>
        </w:rPr>
      </w:pPr>
    </w:p>
    <w:p w14:paraId="64F60ED3" w14:textId="77777777" w:rsidR="00A325F7" w:rsidRPr="00A325F7" w:rsidRDefault="00A325F7" w:rsidP="00A325F7">
      <w:pPr>
        <w:bidi/>
        <w:rPr>
          <w:rFonts w:cs="David" w:hint="cs"/>
          <w:rtl/>
        </w:rPr>
      </w:pPr>
      <w:r w:rsidRPr="00A325F7">
        <w:rPr>
          <w:rFonts w:cs="David" w:hint="cs"/>
          <w:rtl/>
        </w:rPr>
        <w:tab/>
        <w:t xml:space="preserve">תודה, חבר הכנסת טיבי. </w:t>
      </w:r>
    </w:p>
    <w:p w14:paraId="4EA3B262" w14:textId="77777777" w:rsidR="00A325F7" w:rsidRPr="00A325F7" w:rsidRDefault="00A325F7" w:rsidP="00A325F7">
      <w:pPr>
        <w:bidi/>
        <w:rPr>
          <w:rFonts w:cs="David" w:hint="cs"/>
          <w:rtl/>
        </w:rPr>
      </w:pPr>
    </w:p>
    <w:p w14:paraId="78FF2B7F" w14:textId="77777777" w:rsidR="00A325F7" w:rsidRPr="00A325F7" w:rsidRDefault="00A325F7" w:rsidP="00A325F7">
      <w:pPr>
        <w:bidi/>
        <w:rPr>
          <w:rFonts w:cs="David" w:hint="cs"/>
          <w:rtl/>
        </w:rPr>
      </w:pPr>
      <w:proofErr w:type="spellStart"/>
      <w:r w:rsidRPr="00A325F7">
        <w:rPr>
          <w:rFonts w:cs="David" w:hint="cs"/>
          <w:u w:val="single"/>
          <w:rtl/>
        </w:rPr>
        <w:t>אחמד</w:t>
      </w:r>
      <w:proofErr w:type="spellEnd"/>
      <w:r w:rsidRPr="00A325F7">
        <w:rPr>
          <w:rFonts w:cs="David" w:hint="cs"/>
          <w:u w:val="single"/>
          <w:rtl/>
        </w:rPr>
        <w:t xml:space="preserve"> טיבי:</w:t>
      </w:r>
    </w:p>
    <w:p w14:paraId="7034956E" w14:textId="77777777" w:rsidR="00A325F7" w:rsidRPr="00A325F7" w:rsidRDefault="00A325F7" w:rsidP="00A325F7">
      <w:pPr>
        <w:bidi/>
        <w:rPr>
          <w:rFonts w:cs="David" w:hint="cs"/>
          <w:rtl/>
        </w:rPr>
      </w:pPr>
    </w:p>
    <w:p w14:paraId="2C558530" w14:textId="77777777" w:rsidR="00A325F7" w:rsidRPr="00A325F7" w:rsidRDefault="00A325F7" w:rsidP="00A325F7">
      <w:pPr>
        <w:bidi/>
        <w:rPr>
          <w:rFonts w:cs="David" w:hint="cs"/>
          <w:rtl/>
        </w:rPr>
      </w:pPr>
      <w:r w:rsidRPr="00A325F7">
        <w:rPr>
          <w:rFonts w:cs="David" w:hint="cs"/>
          <w:rtl/>
        </w:rPr>
        <w:tab/>
        <w:t>אני בהחלט מחייב את נוכחותו ואת קיומו של הסעיף הזה. אני בכל זאת חושב שבמשכן הכנסת, בפרלמנט כמוסד העליון חייב שיהיה לבוש הולם. רב תרבותיות ורב ניגודיות לא חייבת להשתקף בסנדל. זה יכול להתאים למשל במשרדי ממשלה אם זה הלבוש המסורתי. אני חושב שהרב תרבותיות צריך לקחת אותה עוד צעד קדימה, למשל אם יש קיבוצניקים, או אנשים שאוהבים ספורט, למה שלא יבואו בשורטס? למה לא?</w:t>
      </w:r>
    </w:p>
    <w:p w14:paraId="67E34F63" w14:textId="77777777" w:rsidR="00A325F7" w:rsidRPr="00A325F7" w:rsidRDefault="00A325F7" w:rsidP="00A325F7">
      <w:pPr>
        <w:bidi/>
        <w:rPr>
          <w:rFonts w:cs="David" w:hint="cs"/>
          <w:rtl/>
        </w:rPr>
      </w:pPr>
    </w:p>
    <w:p w14:paraId="166977B6" w14:textId="77777777" w:rsidR="00A325F7" w:rsidRPr="00A325F7" w:rsidRDefault="00A325F7" w:rsidP="00A325F7">
      <w:pPr>
        <w:bidi/>
        <w:rPr>
          <w:rFonts w:cs="David" w:hint="cs"/>
          <w:rtl/>
        </w:rPr>
      </w:pPr>
      <w:r w:rsidRPr="00A325F7">
        <w:rPr>
          <w:rFonts w:cs="David" w:hint="cs"/>
          <w:u w:val="single"/>
          <w:rtl/>
        </w:rPr>
        <w:t>גדעון סער:</w:t>
      </w:r>
    </w:p>
    <w:p w14:paraId="6722466C" w14:textId="77777777" w:rsidR="00A325F7" w:rsidRPr="00A325F7" w:rsidRDefault="00A325F7" w:rsidP="00A325F7">
      <w:pPr>
        <w:bidi/>
        <w:rPr>
          <w:rFonts w:cs="David" w:hint="cs"/>
          <w:rtl/>
        </w:rPr>
      </w:pPr>
    </w:p>
    <w:p w14:paraId="28F49E1D" w14:textId="77777777" w:rsidR="00A325F7" w:rsidRPr="00A325F7" w:rsidRDefault="00A325F7" w:rsidP="00A325F7">
      <w:pPr>
        <w:bidi/>
        <w:rPr>
          <w:rFonts w:cs="David" w:hint="cs"/>
          <w:rtl/>
        </w:rPr>
      </w:pPr>
      <w:r w:rsidRPr="00A325F7">
        <w:rPr>
          <w:rFonts w:cs="David" w:hint="cs"/>
          <w:rtl/>
        </w:rPr>
        <w:tab/>
        <w:t xml:space="preserve">זה אותנטי. </w:t>
      </w:r>
    </w:p>
    <w:p w14:paraId="4B628232" w14:textId="77777777" w:rsidR="00A325F7" w:rsidRPr="00A325F7" w:rsidRDefault="00A325F7" w:rsidP="00A325F7">
      <w:pPr>
        <w:bidi/>
        <w:rPr>
          <w:rFonts w:cs="David" w:hint="cs"/>
          <w:rtl/>
        </w:rPr>
      </w:pPr>
    </w:p>
    <w:p w14:paraId="1D2992D4" w14:textId="77777777" w:rsidR="00A325F7" w:rsidRPr="00A325F7" w:rsidRDefault="00A325F7" w:rsidP="00A325F7">
      <w:pPr>
        <w:bidi/>
        <w:rPr>
          <w:rFonts w:cs="David" w:hint="cs"/>
          <w:rtl/>
        </w:rPr>
      </w:pPr>
      <w:proofErr w:type="spellStart"/>
      <w:r w:rsidRPr="00A325F7">
        <w:rPr>
          <w:rFonts w:cs="David" w:hint="cs"/>
          <w:u w:val="single"/>
          <w:rtl/>
        </w:rPr>
        <w:t>אחמד</w:t>
      </w:r>
      <w:proofErr w:type="spellEnd"/>
      <w:r w:rsidRPr="00A325F7">
        <w:rPr>
          <w:rFonts w:cs="David" w:hint="cs"/>
          <w:u w:val="single"/>
          <w:rtl/>
        </w:rPr>
        <w:t xml:space="preserve"> טיבי:</w:t>
      </w:r>
    </w:p>
    <w:p w14:paraId="5EF2A09C" w14:textId="77777777" w:rsidR="00A325F7" w:rsidRPr="00A325F7" w:rsidRDefault="00A325F7" w:rsidP="00A325F7">
      <w:pPr>
        <w:bidi/>
        <w:rPr>
          <w:rFonts w:cs="David" w:hint="cs"/>
          <w:rtl/>
        </w:rPr>
      </w:pPr>
    </w:p>
    <w:p w14:paraId="1D087975" w14:textId="77777777" w:rsidR="00A325F7" w:rsidRPr="00A325F7" w:rsidRDefault="00A325F7" w:rsidP="00A325F7">
      <w:pPr>
        <w:bidi/>
        <w:rPr>
          <w:rFonts w:cs="David" w:hint="cs"/>
          <w:rtl/>
        </w:rPr>
      </w:pPr>
      <w:r w:rsidRPr="00A325F7">
        <w:rPr>
          <w:rFonts w:cs="David" w:hint="cs"/>
          <w:rtl/>
        </w:rPr>
        <w:tab/>
        <w:t xml:space="preserve"> סנדלים זה בסדר ושורטס זה לא בסדר? אם כבר ללכת על העניין העקרוני שהזכירה שלי, אני חושב שלבוש הולם בכנסת ב-2007,  הוזכרה הנקודה פה בהיסח הדעת, למשל לא צריך לבוא במעיל פרווה שעשוי מבעלי חיים. </w:t>
      </w:r>
    </w:p>
    <w:p w14:paraId="69284FD9" w14:textId="77777777" w:rsidR="00A325F7" w:rsidRPr="00A325F7" w:rsidRDefault="00A325F7" w:rsidP="00A325F7">
      <w:pPr>
        <w:bidi/>
        <w:rPr>
          <w:rFonts w:cs="David" w:hint="cs"/>
          <w:rtl/>
        </w:rPr>
      </w:pPr>
    </w:p>
    <w:p w14:paraId="4A8C2993" w14:textId="77777777" w:rsidR="00A325F7" w:rsidRPr="00A325F7" w:rsidRDefault="00A325F7" w:rsidP="00A325F7">
      <w:pPr>
        <w:bidi/>
        <w:rPr>
          <w:rFonts w:cs="David" w:hint="cs"/>
          <w:rtl/>
        </w:rPr>
      </w:pPr>
      <w:r w:rsidRPr="00A325F7">
        <w:rPr>
          <w:rFonts w:cs="David" w:hint="cs"/>
          <w:u w:val="single"/>
          <w:rtl/>
        </w:rPr>
        <w:t>גדעון סער:</w:t>
      </w:r>
    </w:p>
    <w:p w14:paraId="7E23BBE6" w14:textId="77777777" w:rsidR="00A325F7" w:rsidRPr="00A325F7" w:rsidRDefault="00A325F7" w:rsidP="00A325F7">
      <w:pPr>
        <w:bidi/>
        <w:rPr>
          <w:rFonts w:cs="David" w:hint="cs"/>
          <w:rtl/>
        </w:rPr>
      </w:pPr>
    </w:p>
    <w:p w14:paraId="3BEC5C0B" w14:textId="77777777" w:rsidR="00A325F7" w:rsidRPr="00A325F7" w:rsidRDefault="00A325F7" w:rsidP="00A325F7">
      <w:pPr>
        <w:bidi/>
        <w:rPr>
          <w:rFonts w:cs="David" w:hint="cs"/>
          <w:rtl/>
        </w:rPr>
      </w:pPr>
      <w:r w:rsidRPr="00A325F7">
        <w:rPr>
          <w:rFonts w:cs="David" w:hint="cs"/>
          <w:rtl/>
        </w:rPr>
        <w:tab/>
        <w:t xml:space="preserve"> יישר כוח. </w:t>
      </w:r>
    </w:p>
    <w:p w14:paraId="7593E4A4" w14:textId="77777777" w:rsidR="00A325F7" w:rsidRPr="00A325F7" w:rsidRDefault="00A325F7" w:rsidP="00A325F7">
      <w:pPr>
        <w:bidi/>
        <w:rPr>
          <w:rFonts w:cs="David" w:hint="cs"/>
          <w:rtl/>
        </w:rPr>
      </w:pPr>
    </w:p>
    <w:p w14:paraId="45B74ED4" w14:textId="77777777" w:rsidR="00A325F7" w:rsidRPr="00A325F7" w:rsidRDefault="00A325F7" w:rsidP="00A325F7">
      <w:pPr>
        <w:bidi/>
        <w:rPr>
          <w:rFonts w:cs="David" w:hint="cs"/>
          <w:rtl/>
        </w:rPr>
      </w:pPr>
      <w:proofErr w:type="spellStart"/>
      <w:r w:rsidRPr="00A325F7">
        <w:rPr>
          <w:rFonts w:cs="David" w:hint="cs"/>
          <w:u w:val="single"/>
          <w:rtl/>
        </w:rPr>
        <w:t>אחמד</w:t>
      </w:r>
      <w:proofErr w:type="spellEnd"/>
      <w:r w:rsidRPr="00A325F7">
        <w:rPr>
          <w:rFonts w:cs="David" w:hint="cs"/>
          <w:u w:val="single"/>
          <w:rtl/>
        </w:rPr>
        <w:t xml:space="preserve"> טיבי:</w:t>
      </w:r>
    </w:p>
    <w:p w14:paraId="2458008C" w14:textId="77777777" w:rsidR="00A325F7" w:rsidRPr="00A325F7" w:rsidRDefault="00A325F7" w:rsidP="00A325F7">
      <w:pPr>
        <w:bidi/>
        <w:rPr>
          <w:rFonts w:cs="David" w:hint="cs"/>
          <w:rtl/>
        </w:rPr>
      </w:pPr>
    </w:p>
    <w:p w14:paraId="5F19B30E" w14:textId="77777777" w:rsidR="00A325F7" w:rsidRPr="00A325F7" w:rsidRDefault="00A325F7" w:rsidP="00A325F7">
      <w:pPr>
        <w:bidi/>
        <w:rPr>
          <w:rFonts w:cs="David" w:hint="cs"/>
          <w:rtl/>
        </w:rPr>
      </w:pPr>
      <w:r w:rsidRPr="00A325F7">
        <w:rPr>
          <w:rFonts w:cs="David" w:hint="cs"/>
          <w:rtl/>
        </w:rPr>
        <w:tab/>
        <w:t xml:space="preserve"> נדמה לי זו אמירה חיובית וחשובה של נציגי פרלמנט וחשוב אם תהיה אמירה של כלל הפרלמנט. לא רק </w:t>
      </w:r>
      <w:proofErr w:type="spellStart"/>
      <w:r w:rsidRPr="00A325F7">
        <w:rPr>
          <w:rFonts w:cs="David" w:hint="cs"/>
          <w:rtl/>
        </w:rPr>
        <w:t>שאחמד</w:t>
      </w:r>
      <w:proofErr w:type="spellEnd"/>
      <w:r w:rsidRPr="00A325F7">
        <w:rPr>
          <w:rFonts w:cs="David" w:hint="cs"/>
          <w:rtl/>
        </w:rPr>
        <w:t xml:space="preserve"> טיבי לא יבוא עם מעיל עור או שלי </w:t>
      </w:r>
      <w:proofErr w:type="spellStart"/>
      <w:r w:rsidRPr="00A325F7">
        <w:rPr>
          <w:rFonts w:cs="David" w:hint="cs"/>
          <w:rtl/>
        </w:rPr>
        <w:t>יחימוביץ</w:t>
      </w:r>
      <w:proofErr w:type="spellEnd"/>
      <w:r w:rsidRPr="00A325F7">
        <w:rPr>
          <w:rFonts w:cs="David" w:hint="cs"/>
          <w:rtl/>
        </w:rPr>
        <w:t xml:space="preserve"> לא תבוא עם מעיל פרווה. אני מכיר מקומות בעולם שמחייבים את העובדים בהם לא להגיע עם לבוש שנוצר מבעלי חיים. לכן אני חושב שבסופו של דבר "לבוש הולם" הוא דבר מחויב המציאות בפרלמנטים, במקום ייצוגי. סנדלים זה לא משהו ייצוגי למרות האספקטים התנכיים שאתם רוצים לצקת לתוכנו של הסנדל. יש ערבים שהולכים עם סנדלים לא בגלל שזה תנכי ובכל זאת לא רצוי לבוא עם סנדלים לכנסת. </w:t>
      </w:r>
    </w:p>
    <w:p w14:paraId="77F702C3" w14:textId="77777777" w:rsidR="00A325F7" w:rsidRPr="00A325F7" w:rsidRDefault="00A325F7" w:rsidP="00A325F7">
      <w:pPr>
        <w:bidi/>
        <w:rPr>
          <w:rFonts w:cs="David" w:hint="cs"/>
          <w:rtl/>
        </w:rPr>
      </w:pPr>
    </w:p>
    <w:p w14:paraId="5A31FB82" w14:textId="77777777" w:rsidR="00A325F7" w:rsidRPr="00A325F7" w:rsidRDefault="00A325F7" w:rsidP="00A325F7">
      <w:pPr>
        <w:bidi/>
        <w:rPr>
          <w:rFonts w:cs="David" w:hint="cs"/>
          <w:u w:val="single"/>
          <w:rtl/>
        </w:rPr>
      </w:pPr>
      <w:r w:rsidRPr="00A325F7">
        <w:rPr>
          <w:rFonts w:cs="David" w:hint="cs"/>
          <w:u w:val="single"/>
          <w:rtl/>
        </w:rPr>
        <w:t>היו</w:t>
      </w:r>
      <w:r w:rsidRPr="00A325F7">
        <w:rPr>
          <w:rFonts w:cs="David"/>
          <w:u w:val="single"/>
          <w:rtl/>
        </w:rPr>
        <w:t>"</w:t>
      </w:r>
      <w:r w:rsidRPr="00A325F7">
        <w:rPr>
          <w:rFonts w:cs="David" w:hint="cs"/>
          <w:u w:val="single"/>
          <w:rtl/>
        </w:rPr>
        <w:t>ר רוחמה אברהם-</w:t>
      </w:r>
      <w:proofErr w:type="spellStart"/>
      <w:r w:rsidRPr="00A325F7">
        <w:rPr>
          <w:rFonts w:cs="David" w:hint="cs"/>
          <w:u w:val="single"/>
          <w:rtl/>
        </w:rPr>
        <w:t>בלילא</w:t>
      </w:r>
      <w:proofErr w:type="spellEnd"/>
      <w:r w:rsidRPr="00A325F7">
        <w:rPr>
          <w:rFonts w:cs="David" w:hint="cs"/>
          <w:u w:val="single"/>
          <w:rtl/>
        </w:rPr>
        <w:t>:</w:t>
      </w:r>
    </w:p>
    <w:p w14:paraId="4A8A900E" w14:textId="77777777" w:rsidR="00A325F7" w:rsidRPr="00A325F7" w:rsidRDefault="00A325F7" w:rsidP="00A325F7">
      <w:pPr>
        <w:bidi/>
        <w:rPr>
          <w:rFonts w:cs="David" w:hint="cs"/>
          <w:rtl/>
        </w:rPr>
      </w:pPr>
    </w:p>
    <w:p w14:paraId="40C53D28" w14:textId="77777777" w:rsidR="00A325F7" w:rsidRPr="00A325F7" w:rsidRDefault="00A325F7" w:rsidP="00A325F7">
      <w:pPr>
        <w:bidi/>
        <w:rPr>
          <w:rFonts w:cs="David" w:hint="cs"/>
          <w:rtl/>
        </w:rPr>
      </w:pPr>
      <w:r w:rsidRPr="00A325F7">
        <w:rPr>
          <w:rFonts w:cs="David" w:hint="cs"/>
          <w:rtl/>
        </w:rPr>
        <w:tab/>
        <w:t xml:space="preserve">אני מודה לך אדוני. אני נועלת את הישיבה. נמשיך את הנושא בשבוע הבא, תודה הישיבה נעולה. </w:t>
      </w:r>
    </w:p>
    <w:p w14:paraId="69C7F9BA" w14:textId="77777777" w:rsidR="00A325F7" w:rsidRPr="00A325F7" w:rsidRDefault="00A325F7" w:rsidP="00A325F7">
      <w:pPr>
        <w:bidi/>
        <w:rPr>
          <w:rFonts w:cs="David" w:hint="cs"/>
          <w:rtl/>
        </w:rPr>
      </w:pPr>
    </w:p>
    <w:p w14:paraId="37C43860" w14:textId="77777777" w:rsidR="00552A80" w:rsidRPr="00A325F7" w:rsidRDefault="00A325F7" w:rsidP="00A325F7">
      <w:pPr>
        <w:bidi/>
        <w:rPr>
          <w:rFonts w:cs="David"/>
        </w:rPr>
      </w:pPr>
      <w:r w:rsidRPr="00A325F7">
        <w:rPr>
          <w:rFonts w:cs="David" w:hint="cs"/>
          <w:b/>
          <w:bCs/>
          <w:u w:val="single"/>
          <w:rtl/>
        </w:rPr>
        <w:t>הישיבה ננעלה בשעה 15:45</w:t>
      </w:r>
    </w:p>
    <w:sectPr w:rsidR="00552A80" w:rsidRPr="00A325F7" w:rsidSect="00A325F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7E6C" w14:textId="77777777" w:rsidR="00000000" w:rsidRDefault="00327C1C">
      <w:r>
        <w:separator/>
      </w:r>
    </w:p>
  </w:endnote>
  <w:endnote w:type="continuationSeparator" w:id="0">
    <w:p w14:paraId="0C8D38BC" w14:textId="77777777" w:rsidR="00000000" w:rsidRDefault="00327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929D" w14:textId="77777777" w:rsidR="00000000" w:rsidRDefault="00327C1C">
      <w:r>
        <w:separator/>
      </w:r>
    </w:p>
  </w:footnote>
  <w:footnote w:type="continuationSeparator" w:id="0">
    <w:p w14:paraId="1474D6C6" w14:textId="77777777" w:rsidR="00000000" w:rsidRDefault="00327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5463" w14:textId="77777777" w:rsidR="00A325F7" w:rsidRDefault="00A325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06156BA" w14:textId="77777777" w:rsidR="00A325F7" w:rsidRDefault="00A325F7">
    <w:pPr>
      <w:pStyle w:val="Header"/>
      <w:ind w:right="360"/>
      <w:jc w:val="both"/>
      <w:rPr>
        <w:rtl/>
      </w:rPr>
    </w:pPr>
  </w:p>
  <w:p w14:paraId="3148BB51" w14:textId="77777777" w:rsidR="00A325F7" w:rsidRDefault="00A325F7"/>
  <w:p w14:paraId="4E46F089" w14:textId="77777777" w:rsidR="00A325F7" w:rsidRDefault="00A325F7"/>
  <w:p w14:paraId="1286A565" w14:textId="77777777" w:rsidR="00A325F7" w:rsidRDefault="00A325F7"/>
  <w:p w14:paraId="5283BD33" w14:textId="77777777" w:rsidR="00A325F7" w:rsidRDefault="00A325F7"/>
  <w:p w14:paraId="22FE3F7F" w14:textId="77777777" w:rsidR="00A325F7" w:rsidRDefault="00A325F7"/>
  <w:p w14:paraId="0ED6A92E" w14:textId="77777777" w:rsidR="00A325F7" w:rsidRDefault="00A325F7"/>
  <w:p w14:paraId="5C250C78" w14:textId="77777777" w:rsidR="00A325F7" w:rsidRDefault="00A325F7"/>
  <w:p w14:paraId="145C51BB" w14:textId="77777777" w:rsidR="00A325F7" w:rsidRDefault="00A325F7"/>
  <w:p w14:paraId="34B82942" w14:textId="77777777" w:rsidR="00A325F7" w:rsidRDefault="00A325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F229" w14:textId="77777777" w:rsidR="00A325F7" w:rsidRDefault="00A325F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4DA6EB5B" w14:textId="77777777" w:rsidR="00A325F7" w:rsidRDefault="00A325F7">
    <w:pPr>
      <w:pStyle w:val="Header"/>
      <w:ind w:right="360"/>
      <w:jc w:val="both"/>
      <w:rPr>
        <w:rStyle w:val="PageNumber"/>
        <w:rFonts w:hint="cs"/>
        <w:rtl/>
      </w:rPr>
    </w:pPr>
    <w:r>
      <w:rPr>
        <w:rFonts w:hint="cs"/>
        <w:rtl/>
      </w:rPr>
      <w:t>ישיב</w:t>
    </w:r>
    <w:r>
      <w:rPr>
        <w:rStyle w:val="PageNumber"/>
        <w:rFonts w:hint="cs"/>
        <w:rtl/>
      </w:rPr>
      <w:t>ה משותפת כנסת ואתיקה</w:t>
    </w:r>
  </w:p>
  <w:p w14:paraId="179FE172" w14:textId="77777777" w:rsidR="00A325F7" w:rsidRDefault="00A325F7">
    <w:pPr>
      <w:pStyle w:val="Header"/>
      <w:ind w:right="360"/>
      <w:jc w:val="both"/>
      <w:rPr>
        <w:rStyle w:val="PageNumber"/>
        <w:rFonts w:hint="cs"/>
        <w:rtl/>
      </w:rPr>
    </w:pPr>
    <w:r>
      <w:rPr>
        <w:rStyle w:val="PageNumber"/>
        <w:rFonts w:hint="cs"/>
        <w:rtl/>
      </w:rPr>
      <w:t>26.6.2007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040פרוטוקול_ישיבת_ועדה.doc"/>
    <w:docVar w:name="StartMode" w:val="3"/>
  </w:docVars>
  <w:rsids>
    <w:rsidRoot w:val="00C865EA"/>
    <w:rsid w:val="00327C1C"/>
    <w:rsid w:val="00552A80"/>
    <w:rsid w:val="007E0542"/>
    <w:rsid w:val="00965806"/>
    <w:rsid w:val="00A325F7"/>
    <w:rsid w:val="00C865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59180A6"/>
  <w15:chartTrackingRefBased/>
  <w15:docId w15:val="{930FBBDE-7938-4865-A326-8CCDDAB0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325F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325F7"/>
  </w:style>
  <w:style w:type="paragraph" w:styleId="Header">
    <w:name w:val="header"/>
    <w:basedOn w:val="Normal"/>
    <w:rsid w:val="00A325F7"/>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7972</Words>
  <Characters>45447</Characters>
  <Application>Microsoft Office Word</Application>
  <DocSecurity>0</DocSecurity>
  <Lines>378</Lines>
  <Paragraphs>106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