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1531" w14:textId="77777777" w:rsidR="002971D8" w:rsidRPr="0073179A" w:rsidRDefault="002971D8" w:rsidP="002971D8">
      <w:pPr>
        <w:bidi/>
        <w:jc w:val="both"/>
        <w:rPr>
          <w:rFonts w:cs="David" w:hint="cs"/>
          <w:b/>
          <w:bCs/>
          <w:rtl/>
        </w:rPr>
      </w:pPr>
      <w:r w:rsidRPr="0073179A">
        <w:rPr>
          <w:rFonts w:cs="David" w:hint="cs"/>
          <w:b/>
          <w:bCs/>
          <w:rtl/>
        </w:rPr>
        <w:t>ה</w:t>
      </w:r>
      <w:r w:rsidRPr="0073179A">
        <w:rPr>
          <w:rFonts w:cs="David"/>
          <w:b/>
          <w:bCs/>
          <w:rtl/>
        </w:rPr>
        <w:t xml:space="preserve">כנסת </w:t>
      </w:r>
      <w:r w:rsidRPr="0073179A">
        <w:rPr>
          <w:rFonts w:cs="David" w:hint="cs"/>
          <w:b/>
          <w:bCs/>
          <w:rtl/>
        </w:rPr>
        <w:t>השמונה-עשרה</w:t>
      </w:r>
      <w:r w:rsidRPr="0073179A">
        <w:rPr>
          <w:rFonts w:cs="David" w:hint="cs"/>
          <w:b/>
          <w:bCs/>
          <w:rtl/>
        </w:rPr>
        <w:tab/>
      </w:r>
      <w:r w:rsidRPr="0073179A">
        <w:rPr>
          <w:rFonts w:cs="David" w:hint="cs"/>
          <w:b/>
          <w:bCs/>
          <w:rtl/>
        </w:rPr>
        <w:tab/>
        <w:t xml:space="preserve">                                                                נוסח לא מתוקן              </w:t>
      </w:r>
    </w:p>
    <w:p w14:paraId="37E4B6EB" w14:textId="77777777" w:rsidR="002971D8" w:rsidRPr="0073179A" w:rsidRDefault="002971D8" w:rsidP="002971D8">
      <w:pPr>
        <w:bidi/>
        <w:jc w:val="both"/>
        <w:outlineLvl w:val="0"/>
        <w:rPr>
          <w:rFonts w:cs="David" w:hint="cs"/>
          <w:b/>
          <w:bCs/>
          <w:rtl/>
        </w:rPr>
      </w:pPr>
      <w:r w:rsidRPr="0073179A">
        <w:rPr>
          <w:rFonts w:cs="David" w:hint="cs"/>
          <w:b/>
          <w:bCs/>
          <w:rtl/>
        </w:rPr>
        <w:t>מושב שלישי</w:t>
      </w:r>
      <w:r w:rsidRPr="0073179A">
        <w:rPr>
          <w:rFonts w:cs="David" w:hint="cs"/>
          <w:b/>
          <w:bCs/>
          <w:rtl/>
        </w:rPr>
        <w:tab/>
      </w:r>
      <w:r w:rsidRPr="0073179A">
        <w:rPr>
          <w:rFonts w:cs="David" w:hint="cs"/>
          <w:b/>
          <w:bCs/>
          <w:rtl/>
        </w:rPr>
        <w:tab/>
      </w:r>
      <w:r w:rsidRPr="0073179A">
        <w:rPr>
          <w:rFonts w:cs="David" w:hint="cs"/>
          <w:b/>
          <w:bCs/>
          <w:rtl/>
        </w:rPr>
        <w:tab/>
      </w:r>
      <w:r w:rsidRPr="0073179A">
        <w:rPr>
          <w:rFonts w:cs="David" w:hint="cs"/>
          <w:b/>
          <w:bCs/>
          <w:rtl/>
        </w:rPr>
        <w:tab/>
      </w:r>
      <w:r w:rsidRPr="0073179A">
        <w:rPr>
          <w:rFonts w:cs="David" w:hint="cs"/>
          <w:b/>
          <w:bCs/>
          <w:rtl/>
        </w:rPr>
        <w:tab/>
      </w:r>
      <w:r w:rsidRPr="0073179A">
        <w:rPr>
          <w:rFonts w:cs="David" w:hint="cs"/>
          <w:b/>
          <w:bCs/>
          <w:rtl/>
        </w:rPr>
        <w:tab/>
      </w:r>
      <w:r w:rsidRPr="0073179A">
        <w:rPr>
          <w:rFonts w:cs="David" w:hint="cs"/>
          <w:b/>
          <w:bCs/>
          <w:rtl/>
        </w:rPr>
        <w:tab/>
      </w:r>
      <w:r w:rsidRPr="0073179A">
        <w:rPr>
          <w:rFonts w:cs="David"/>
          <w:b/>
          <w:bCs/>
          <w:rtl/>
        </w:rPr>
        <w:tab/>
      </w:r>
      <w:r w:rsidRPr="0073179A">
        <w:rPr>
          <w:rFonts w:cs="David" w:hint="cs"/>
          <w:b/>
          <w:bCs/>
          <w:rtl/>
        </w:rPr>
        <w:t xml:space="preserve">         </w:t>
      </w:r>
    </w:p>
    <w:p w14:paraId="5C4A1F19" w14:textId="77777777" w:rsidR="002971D8" w:rsidRPr="0073179A" w:rsidRDefault="002971D8" w:rsidP="002971D8">
      <w:pPr>
        <w:bidi/>
        <w:jc w:val="both"/>
        <w:rPr>
          <w:rFonts w:cs="David"/>
          <w:b/>
          <w:bCs/>
          <w:rtl/>
        </w:rPr>
      </w:pPr>
    </w:p>
    <w:p w14:paraId="2297F819" w14:textId="77777777" w:rsidR="002971D8" w:rsidRPr="0073179A" w:rsidRDefault="002971D8" w:rsidP="002971D8">
      <w:pPr>
        <w:bidi/>
        <w:jc w:val="center"/>
        <w:outlineLvl w:val="0"/>
        <w:rPr>
          <w:rFonts w:cs="David" w:hint="cs"/>
          <w:b/>
          <w:bCs/>
          <w:rtl/>
        </w:rPr>
      </w:pPr>
    </w:p>
    <w:p w14:paraId="3B158DC8" w14:textId="77777777" w:rsidR="002971D8" w:rsidRPr="0073179A" w:rsidRDefault="002971D8" w:rsidP="002971D8">
      <w:pPr>
        <w:bidi/>
        <w:jc w:val="center"/>
        <w:outlineLvl w:val="0"/>
        <w:rPr>
          <w:rFonts w:cs="David" w:hint="cs"/>
          <w:b/>
          <w:bCs/>
          <w:rtl/>
        </w:rPr>
      </w:pPr>
    </w:p>
    <w:p w14:paraId="44ECFC0F" w14:textId="77777777" w:rsidR="002971D8" w:rsidRPr="0073179A" w:rsidRDefault="002971D8" w:rsidP="002971D8">
      <w:pPr>
        <w:bidi/>
        <w:jc w:val="center"/>
        <w:outlineLvl w:val="0"/>
        <w:rPr>
          <w:rFonts w:cs="David" w:hint="cs"/>
          <w:b/>
          <w:bCs/>
          <w:rtl/>
        </w:rPr>
      </w:pPr>
    </w:p>
    <w:p w14:paraId="528EB373" w14:textId="77777777" w:rsidR="002971D8" w:rsidRPr="0073179A" w:rsidRDefault="002971D8" w:rsidP="002971D8">
      <w:pPr>
        <w:bidi/>
        <w:jc w:val="center"/>
        <w:outlineLvl w:val="0"/>
        <w:rPr>
          <w:rFonts w:cs="David" w:hint="cs"/>
          <w:b/>
          <w:bCs/>
          <w:rtl/>
        </w:rPr>
      </w:pPr>
      <w:r w:rsidRPr="0073179A">
        <w:rPr>
          <w:rFonts w:cs="David"/>
          <w:b/>
          <w:bCs/>
          <w:rtl/>
        </w:rPr>
        <w:t xml:space="preserve">פרוטוקול מס' </w:t>
      </w:r>
      <w:r w:rsidRPr="0073179A">
        <w:rPr>
          <w:rFonts w:cs="David" w:hint="cs"/>
          <w:b/>
          <w:bCs/>
          <w:rtl/>
        </w:rPr>
        <w:t>135</w:t>
      </w:r>
    </w:p>
    <w:p w14:paraId="4787211D" w14:textId="77777777" w:rsidR="002971D8" w:rsidRPr="0073179A" w:rsidRDefault="002971D8" w:rsidP="002971D8">
      <w:pPr>
        <w:bidi/>
        <w:jc w:val="center"/>
        <w:outlineLvl w:val="0"/>
        <w:rPr>
          <w:rFonts w:cs="David" w:hint="cs"/>
          <w:b/>
          <w:bCs/>
          <w:rtl/>
        </w:rPr>
      </w:pPr>
      <w:r w:rsidRPr="0073179A">
        <w:rPr>
          <w:rFonts w:cs="David"/>
          <w:b/>
          <w:bCs/>
          <w:rtl/>
        </w:rPr>
        <w:t>מישיב</w:t>
      </w:r>
      <w:r w:rsidRPr="0073179A">
        <w:rPr>
          <w:rFonts w:cs="David" w:hint="cs"/>
          <w:b/>
          <w:bCs/>
          <w:rtl/>
        </w:rPr>
        <w:t>ת ועדת הכנסת</w:t>
      </w:r>
    </w:p>
    <w:p w14:paraId="260E2350" w14:textId="77777777" w:rsidR="002971D8" w:rsidRPr="0073179A" w:rsidRDefault="002971D8" w:rsidP="002971D8">
      <w:pPr>
        <w:bidi/>
        <w:jc w:val="center"/>
        <w:outlineLvl w:val="0"/>
        <w:rPr>
          <w:rFonts w:cs="David" w:hint="cs"/>
          <w:b/>
          <w:bCs/>
          <w:u w:val="single"/>
          <w:rtl/>
        </w:rPr>
      </w:pPr>
      <w:r w:rsidRPr="0073179A">
        <w:rPr>
          <w:rFonts w:cs="David" w:hint="cs"/>
          <w:b/>
          <w:bCs/>
          <w:u w:val="single"/>
          <w:rtl/>
        </w:rPr>
        <w:t xml:space="preserve">יום שלישי ז' בטבת </w:t>
      </w:r>
      <w:proofErr w:type="spellStart"/>
      <w:r w:rsidRPr="0073179A">
        <w:rPr>
          <w:rFonts w:cs="David" w:hint="cs"/>
          <w:b/>
          <w:bCs/>
          <w:u w:val="single"/>
          <w:rtl/>
        </w:rPr>
        <w:t>התשע"א</w:t>
      </w:r>
      <w:proofErr w:type="spellEnd"/>
      <w:r w:rsidRPr="0073179A">
        <w:rPr>
          <w:rFonts w:cs="David" w:hint="cs"/>
          <w:b/>
          <w:bCs/>
          <w:u w:val="single"/>
          <w:rtl/>
        </w:rPr>
        <w:t xml:space="preserve"> (14 בדצמבר 2010), שעה 13:30</w:t>
      </w:r>
    </w:p>
    <w:p w14:paraId="076D7C5F" w14:textId="77777777" w:rsidR="002971D8" w:rsidRPr="0073179A" w:rsidRDefault="002971D8" w:rsidP="002971D8">
      <w:pPr>
        <w:bidi/>
        <w:rPr>
          <w:rFonts w:cs="David"/>
          <w:b/>
          <w:bCs/>
          <w:u w:val="single"/>
          <w:rtl/>
        </w:rPr>
      </w:pPr>
    </w:p>
    <w:p w14:paraId="0E4906DB" w14:textId="77777777" w:rsidR="002971D8" w:rsidRPr="0073179A" w:rsidRDefault="002971D8" w:rsidP="002971D8">
      <w:pPr>
        <w:bidi/>
        <w:rPr>
          <w:rFonts w:cs="David" w:hint="cs"/>
          <w:b/>
          <w:bCs/>
          <w:u w:val="single"/>
          <w:rtl/>
        </w:rPr>
      </w:pPr>
    </w:p>
    <w:p w14:paraId="2298B7D5" w14:textId="77777777" w:rsidR="002971D8" w:rsidRPr="0073179A" w:rsidRDefault="002971D8" w:rsidP="002971D8">
      <w:pPr>
        <w:bidi/>
        <w:rPr>
          <w:rFonts w:cs="David" w:hint="cs"/>
          <w:b/>
          <w:bCs/>
          <w:u w:val="single"/>
          <w:rtl/>
        </w:rPr>
      </w:pPr>
    </w:p>
    <w:p w14:paraId="57D129AA" w14:textId="77777777" w:rsidR="002971D8" w:rsidRPr="0073179A" w:rsidRDefault="002971D8" w:rsidP="002971D8">
      <w:pPr>
        <w:bidi/>
        <w:rPr>
          <w:rFonts w:cs="David" w:hint="cs"/>
          <w:b/>
          <w:bCs/>
          <w:u w:val="single"/>
          <w:rtl/>
        </w:rPr>
      </w:pPr>
    </w:p>
    <w:p w14:paraId="0E383CF2" w14:textId="77777777" w:rsidR="002971D8" w:rsidRPr="0073179A" w:rsidRDefault="002971D8" w:rsidP="002971D8">
      <w:pPr>
        <w:bidi/>
        <w:jc w:val="both"/>
        <w:rPr>
          <w:rFonts w:cs="David" w:hint="cs"/>
          <w:rtl/>
        </w:rPr>
      </w:pPr>
      <w:r w:rsidRPr="0073179A">
        <w:rPr>
          <w:rFonts w:cs="David" w:hint="cs"/>
          <w:b/>
          <w:bCs/>
          <w:u w:val="single"/>
          <w:rtl/>
        </w:rPr>
        <w:t>סדר היום</w:t>
      </w:r>
      <w:r w:rsidRPr="0073179A">
        <w:rPr>
          <w:rFonts w:cs="David"/>
          <w:b/>
          <w:bCs/>
          <w:u w:val="single"/>
          <w:rtl/>
        </w:rPr>
        <w:t>:</w:t>
      </w:r>
      <w:r w:rsidRPr="0073179A">
        <w:rPr>
          <w:rFonts w:cs="David"/>
          <w:rtl/>
        </w:rPr>
        <w:t xml:space="preserve"> </w:t>
      </w:r>
      <w:r w:rsidRPr="0073179A">
        <w:rPr>
          <w:rFonts w:cs="David" w:hint="cs"/>
          <w:rtl/>
        </w:rPr>
        <w:t xml:space="preserve"> הצעות לתיקוני תקנון הכנסת </w:t>
      </w:r>
      <w:r w:rsidRPr="0073179A">
        <w:rPr>
          <w:rFonts w:cs="David"/>
          <w:rtl/>
        </w:rPr>
        <w:t>–</w:t>
      </w:r>
      <w:r w:rsidRPr="0073179A">
        <w:rPr>
          <w:rFonts w:cs="David" w:hint="cs"/>
          <w:rtl/>
        </w:rPr>
        <w:t xml:space="preserve"> בנושא הצעות לסדר היום ודיונים מהירים.</w:t>
      </w:r>
    </w:p>
    <w:p w14:paraId="1E86CFC1" w14:textId="77777777" w:rsidR="002971D8" w:rsidRPr="0073179A" w:rsidRDefault="002971D8" w:rsidP="002971D8">
      <w:pPr>
        <w:bidi/>
        <w:jc w:val="both"/>
        <w:rPr>
          <w:rFonts w:cs="David" w:hint="cs"/>
          <w:b/>
          <w:bCs/>
          <w:u w:val="single"/>
          <w:rtl/>
        </w:rPr>
      </w:pPr>
    </w:p>
    <w:p w14:paraId="34DCEFAA" w14:textId="77777777" w:rsidR="002971D8" w:rsidRPr="0073179A" w:rsidRDefault="002971D8" w:rsidP="002971D8">
      <w:pPr>
        <w:bidi/>
        <w:jc w:val="both"/>
        <w:rPr>
          <w:rFonts w:cs="David" w:hint="cs"/>
          <w:b/>
          <w:bCs/>
          <w:u w:val="single"/>
          <w:rtl/>
        </w:rPr>
      </w:pPr>
    </w:p>
    <w:p w14:paraId="1AE30A5A" w14:textId="77777777" w:rsidR="002971D8" w:rsidRPr="0073179A" w:rsidRDefault="002971D8" w:rsidP="002971D8">
      <w:pPr>
        <w:bidi/>
        <w:jc w:val="both"/>
        <w:rPr>
          <w:rFonts w:cs="David" w:hint="cs"/>
          <w:b/>
          <w:bCs/>
          <w:u w:val="single"/>
          <w:rtl/>
        </w:rPr>
      </w:pPr>
    </w:p>
    <w:p w14:paraId="1310DE03" w14:textId="77777777" w:rsidR="002971D8" w:rsidRPr="0073179A" w:rsidRDefault="002971D8" w:rsidP="002971D8">
      <w:pPr>
        <w:bidi/>
        <w:jc w:val="both"/>
        <w:rPr>
          <w:rFonts w:cs="David"/>
          <w:b/>
          <w:bCs/>
          <w:rtl/>
        </w:rPr>
      </w:pPr>
    </w:p>
    <w:p w14:paraId="0921DF3A" w14:textId="77777777" w:rsidR="002971D8" w:rsidRPr="0073179A" w:rsidRDefault="002971D8" w:rsidP="002971D8">
      <w:pPr>
        <w:bidi/>
        <w:jc w:val="both"/>
        <w:outlineLvl w:val="0"/>
        <w:rPr>
          <w:rFonts w:cs="David"/>
          <w:b/>
          <w:bCs/>
          <w:u w:val="single"/>
          <w:rtl/>
        </w:rPr>
      </w:pPr>
      <w:r w:rsidRPr="0073179A">
        <w:rPr>
          <w:rFonts w:cs="David"/>
          <w:b/>
          <w:bCs/>
          <w:u w:val="single"/>
          <w:rtl/>
        </w:rPr>
        <w:t>נכחו:</w:t>
      </w:r>
    </w:p>
    <w:p w14:paraId="737D6825" w14:textId="77777777" w:rsidR="002971D8" w:rsidRPr="0073179A" w:rsidRDefault="002971D8" w:rsidP="002971D8">
      <w:pPr>
        <w:bidi/>
        <w:jc w:val="both"/>
        <w:outlineLvl w:val="0"/>
        <w:rPr>
          <w:rFonts w:cs="David" w:hint="cs"/>
          <w:rtl/>
        </w:rPr>
      </w:pPr>
      <w:r w:rsidRPr="0073179A">
        <w:rPr>
          <w:rFonts w:cs="David"/>
          <w:b/>
          <w:bCs/>
          <w:u w:val="single"/>
          <w:rtl/>
        </w:rPr>
        <w:t>חברי הוועדה</w:t>
      </w:r>
      <w:r w:rsidRPr="0073179A">
        <w:rPr>
          <w:rFonts w:cs="David"/>
          <w:rtl/>
        </w:rPr>
        <w:t>:</w:t>
      </w:r>
      <w:r w:rsidRPr="0073179A">
        <w:rPr>
          <w:rFonts w:cs="David"/>
          <w:rtl/>
        </w:rPr>
        <w:tab/>
      </w:r>
    </w:p>
    <w:p w14:paraId="2D113680" w14:textId="77777777" w:rsidR="002971D8" w:rsidRPr="0073179A" w:rsidRDefault="002971D8" w:rsidP="002971D8">
      <w:pPr>
        <w:bidi/>
        <w:jc w:val="both"/>
        <w:outlineLvl w:val="0"/>
        <w:rPr>
          <w:rFonts w:cs="David" w:hint="cs"/>
          <w:rtl/>
        </w:rPr>
      </w:pPr>
      <w:r w:rsidRPr="0073179A">
        <w:rPr>
          <w:rFonts w:cs="David" w:hint="cs"/>
          <w:rtl/>
        </w:rPr>
        <w:t xml:space="preserve">יריב </w:t>
      </w:r>
      <w:proofErr w:type="spellStart"/>
      <w:r w:rsidRPr="0073179A">
        <w:rPr>
          <w:rFonts w:cs="David" w:hint="cs"/>
          <w:rtl/>
        </w:rPr>
        <w:t>לוין</w:t>
      </w:r>
      <w:proofErr w:type="spellEnd"/>
      <w:r w:rsidRPr="0073179A">
        <w:rPr>
          <w:rFonts w:cs="David" w:hint="cs"/>
          <w:rtl/>
        </w:rPr>
        <w:t xml:space="preserve"> </w:t>
      </w:r>
      <w:r w:rsidRPr="0073179A">
        <w:rPr>
          <w:rFonts w:cs="David"/>
          <w:rtl/>
        </w:rPr>
        <w:t>–</w:t>
      </w:r>
      <w:r w:rsidRPr="0073179A">
        <w:rPr>
          <w:rFonts w:cs="David" w:hint="cs"/>
          <w:rtl/>
        </w:rPr>
        <w:t xml:space="preserve"> היו"ר</w:t>
      </w:r>
    </w:p>
    <w:p w14:paraId="08648513" w14:textId="77777777" w:rsidR="002971D8" w:rsidRPr="0073179A" w:rsidRDefault="002971D8" w:rsidP="002971D8">
      <w:pPr>
        <w:bidi/>
        <w:jc w:val="both"/>
        <w:outlineLvl w:val="0"/>
        <w:rPr>
          <w:rFonts w:cs="David" w:hint="cs"/>
          <w:b/>
          <w:bCs/>
          <w:u w:val="single"/>
          <w:rtl/>
        </w:rPr>
      </w:pPr>
    </w:p>
    <w:p w14:paraId="1351E2B3" w14:textId="77777777" w:rsidR="002971D8" w:rsidRDefault="002971D8" w:rsidP="002971D8">
      <w:pPr>
        <w:bidi/>
        <w:jc w:val="both"/>
        <w:outlineLvl w:val="0"/>
        <w:rPr>
          <w:rFonts w:cs="David" w:hint="cs"/>
          <w:b/>
          <w:bCs/>
          <w:u w:val="single"/>
          <w:rtl/>
        </w:rPr>
      </w:pPr>
    </w:p>
    <w:p w14:paraId="4772BABA" w14:textId="77777777" w:rsidR="002971D8" w:rsidRPr="0073179A" w:rsidRDefault="002971D8" w:rsidP="002971D8">
      <w:pPr>
        <w:bidi/>
        <w:jc w:val="both"/>
        <w:outlineLvl w:val="0"/>
        <w:rPr>
          <w:rFonts w:cs="David" w:hint="cs"/>
          <w:rtl/>
        </w:rPr>
      </w:pPr>
      <w:r w:rsidRPr="0073179A">
        <w:rPr>
          <w:rFonts w:cs="David"/>
          <w:b/>
          <w:bCs/>
          <w:u w:val="single"/>
          <w:rtl/>
        </w:rPr>
        <w:t>מוזמנים</w:t>
      </w:r>
      <w:r w:rsidRPr="0073179A">
        <w:rPr>
          <w:rFonts w:cs="David"/>
          <w:rtl/>
        </w:rPr>
        <w:t>:</w:t>
      </w:r>
    </w:p>
    <w:p w14:paraId="17725946" w14:textId="77777777" w:rsidR="002971D8" w:rsidRPr="0073179A" w:rsidRDefault="002971D8" w:rsidP="002971D8">
      <w:pPr>
        <w:bidi/>
        <w:jc w:val="both"/>
        <w:outlineLvl w:val="0"/>
        <w:rPr>
          <w:rFonts w:cs="David" w:hint="cs"/>
          <w:rtl/>
        </w:rPr>
      </w:pPr>
      <w:r w:rsidRPr="0073179A">
        <w:rPr>
          <w:rFonts w:cs="David" w:hint="cs"/>
          <w:rtl/>
        </w:rPr>
        <w:t>תמי כנפו</w:t>
      </w:r>
      <w:r>
        <w:rPr>
          <w:rFonts w:cs="David" w:hint="cs"/>
          <w:rtl/>
        </w:rPr>
        <w:tab/>
      </w:r>
      <w:r>
        <w:rPr>
          <w:rFonts w:cs="David" w:hint="cs"/>
          <w:rtl/>
        </w:rPr>
        <w:tab/>
        <w:t>- מנהלת סיעת האיחוד הלאומי-מפד"ל</w:t>
      </w:r>
    </w:p>
    <w:p w14:paraId="18D794E5" w14:textId="77777777" w:rsidR="002971D8" w:rsidRPr="0073179A" w:rsidRDefault="002971D8" w:rsidP="002971D8">
      <w:pPr>
        <w:bidi/>
        <w:jc w:val="both"/>
        <w:outlineLvl w:val="0"/>
        <w:rPr>
          <w:rFonts w:cs="David" w:hint="cs"/>
          <w:rtl/>
        </w:rPr>
      </w:pPr>
      <w:r>
        <w:rPr>
          <w:rFonts w:cs="David" w:hint="cs"/>
          <w:rtl/>
        </w:rPr>
        <w:t>ר</w:t>
      </w:r>
      <w:r w:rsidRPr="0073179A">
        <w:rPr>
          <w:rFonts w:cs="David" w:hint="cs"/>
          <w:rtl/>
        </w:rPr>
        <w:t xml:space="preserve">ונית </w:t>
      </w:r>
      <w:proofErr w:type="spellStart"/>
      <w:r w:rsidRPr="0073179A">
        <w:rPr>
          <w:rFonts w:cs="David" w:hint="cs"/>
          <w:rtl/>
        </w:rPr>
        <w:t>חייקין</w:t>
      </w:r>
      <w:proofErr w:type="spellEnd"/>
      <w:r>
        <w:rPr>
          <w:rFonts w:cs="David" w:hint="cs"/>
          <w:rtl/>
        </w:rPr>
        <w:tab/>
      </w:r>
      <w:r>
        <w:rPr>
          <w:rFonts w:cs="David" w:hint="cs"/>
          <w:rtl/>
        </w:rPr>
        <w:tab/>
        <w:t>- מנהלת סיעת מרץ</w:t>
      </w:r>
    </w:p>
    <w:p w14:paraId="2177CD17" w14:textId="77777777" w:rsidR="002971D8" w:rsidRPr="0073179A" w:rsidRDefault="002971D8" w:rsidP="002971D8">
      <w:pPr>
        <w:bidi/>
        <w:jc w:val="both"/>
        <w:outlineLvl w:val="0"/>
        <w:rPr>
          <w:rFonts w:cs="David" w:hint="cs"/>
          <w:rtl/>
        </w:rPr>
      </w:pPr>
      <w:r>
        <w:rPr>
          <w:rFonts w:cs="David" w:hint="cs"/>
          <w:rtl/>
        </w:rPr>
        <w:t>סער</w:t>
      </w:r>
      <w:r w:rsidRPr="0073179A">
        <w:rPr>
          <w:rFonts w:cs="David" w:hint="cs"/>
          <w:rtl/>
        </w:rPr>
        <w:t xml:space="preserve"> פינטו</w:t>
      </w:r>
      <w:r>
        <w:rPr>
          <w:rFonts w:cs="David" w:hint="cs"/>
          <w:rtl/>
        </w:rPr>
        <w:tab/>
      </w:r>
      <w:r>
        <w:rPr>
          <w:rFonts w:cs="David" w:hint="cs"/>
          <w:rtl/>
        </w:rPr>
        <w:tab/>
        <w:t>- מנהל סיעת קדימה</w:t>
      </w:r>
    </w:p>
    <w:p w14:paraId="0C03B22B" w14:textId="77777777" w:rsidR="002971D8" w:rsidRPr="0073179A" w:rsidRDefault="002971D8" w:rsidP="002971D8">
      <w:pPr>
        <w:bidi/>
        <w:jc w:val="both"/>
        <w:outlineLvl w:val="0"/>
        <w:rPr>
          <w:rFonts w:cs="David" w:hint="cs"/>
          <w:rtl/>
        </w:rPr>
      </w:pPr>
    </w:p>
    <w:p w14:paraId="04D6C1B0" w14:textId="77777777" w:rsidR="002971D8" w:rsidRPr="0073179A" w:rsidRDefault="002971D8" w:rsidP="002971D8">
      <w:pPr>
        <w:bidi/>
        <w:jc w:val="both"/>
        <w:outlineLvl w:val="0"/>
        <w:rPr>
          <w:rFonts w:cs="David" w:hint="cs"/>
          <w:rtl/>
        </w:rPr>
      </w:pPr>
    </w:p>
    <w:p w14:paraId="3DD13AE7" w14:textId="77777777" w:rsidR="002971D8" w:rsidRDefault="002971D8" w:rsidP="002971D8">
      <w:pPr>
        <w:bidi/>
        <w:jc w:val="both"/>
        <w:outlineLvl w:val="0"/>
        <w:rPr>
          <w:rFonts w:cs="David" w:hint="cs"/>
          <w:b/>
          <w:bCs/>
          <w:u w:val="single"/>
          <w:rtl/>
        </w:rPr>
      </w:pPr>
    </w:p>
    <w:p w14:paraId="1ECD9214" w14:textId="77777777" w:rsidR="002971D8" w:rsidRDefault="002971D8" w:rsidP="002971D8">
      <w:pPr>
        <w:bidi/>
        <w:jc w:val="both"/>
        <w:outlineLvl w:val="0"/>
        <w:rPr>
          <w:rFonts w:cs="David" w:hint="cs"/>
          <w:b/>
          <w:bCs/>
          <w:u w:val="single"/>
          <w:rtl/>
        </w:rPr>
      </w:pPr>
    </w:p>
    <w:p w14:paraId="4F69BACB" w14:textId="77777777" w:rsidR="002971D8" w:rsidRPr="0073179A" w:rsidRDefault="002971D8" w:rsidP="002971D8">
      <w:pPr>
        <w:bidi/>
        <w:jc w:val="both"/>
        <w:outlineLvl w:val="0"/>
        <w:rPr>
          <w:rFonts w:cs="David" w:hint="cs"/>
          <w:rtl/>
        </w:rPr>
      </w:pPr>
      <w:r w:rsidRPr="0073179A">
        <w:rPr>
          <w:rFonts w:cs="David"/>
          <w:b/>
          <w:bCs/>
          <w:u w:val="single"/>
          <w:rtl/>
        </w:rPr>
        <w:t>מנהלת הוועדה</w:t>
      </w:r>
      <w:r w:rsidRPr="0073179A">
        <w:rPr>
          <w:rFonts w:cs="David"/>
          <w:rtl/>
        </w:rPr>
        <w:t>:</w:t>
      </w:r>
      <w:r w:rsidRPr="0073179A">
        <w:rPr>
          <w:rFonts w:cs="David"/>
          <w:rtl/>
        </w:rPr>
        <w:tab/>
      </w:r>
      <w:r w:rsidRPr="0073179A">
        <w:rPr>
          <w:rFonts w:cs="David" w:hint="cs"/>
          <w:rtl/>
        </w:rPr>
        <w:t xml:space="preserve"> </w:t>
      </w:r>
      <w:r w:rsidRPr="0073179A">
        <w:rPr>
          <w:rFonts w:cs="David" w:hint="cs"/>
          <w:rtl/>
        </w:rPr>
        <w:tab/>
        <w:t>אתי בן יוסף</w:t>
      </w:r>
    </w:p>
    <w:p w14:paraId="262FDA0F" w14:textId="77777777" w:rsidR="002971D8" w:rsidRPr="0073179A" w:rsidRDefault="002971D8" w:rsidP="002971D8">
      <w:pPr>
        <w:bidi/>
        <w:jc w:val="both"/>
        <w:outlineLvl w:val="0"/>
        <w:rPr>
          <w:rFonts w:cs="David" w:hint="cs"/>
          <w:rtl/>
        </w:rPr>
      </w:pPr>
    </w:p>
    <w:p w14:paraId="14CD42E6" w14:textId="77777777" w:rsidR="002971D8" w:rsidRPr="0073179A" w:rsidRDefault="002971D8" w:rsidP="002971D8">
      <w:pPr>
        <w:bidi/>
        <w:jc w:val="both"/>
        <w:outlineLvl w:val="0"/>
        <w:rPr>
          <w:rFonts w:cs="David" w:hint="cs"/>
          <w:rtl/>
        </w:rPr>
      </w:pPr>
      <w:r w:rsidRPr="0073179A">
        <w:rPr>
          <w:rFonts w:cs="David" w:hint="cs"/>
          <w:b/>
          <w:bCs/>
          <w:u w:val="single"/>
          <w:rtl/>
        </w:rPr>
        <w:t xml:space="preserve">יועצת </w:t>
      </w:r>
      <w:r>
        <w:rPr>
          <w:rFonts w:cs="David" w:hint="cs"/>
          <w:b/>
          <w:bCs/>
          <w:u w:val="single"/>
          <w:rtl/>
        </w:rPr>
        <w:t>משפטית</w:t>
      </w:r>
      <w:r w:rsidRPr="0073179A">
        <w:rPr>
          <w:rFonts w:cs="David" w:hint="cs"/>
          <w:b/>
          <w:bCs/>
          <w:u w:val="single"/>
          <w:rtl/>
        </w:rPr>
        <w:t>:</w:t>
      </w:r>
      <w:r w:rsidRPr="0073179A">
        <w:rPr>
          <w:rFonts w:cs="David" w:hint="cs"/>
          <w:rtl/>
        </w:rPr>
        <w:tab/>
        <w:t>ארבל אסטרחן</w:t>
      </w:r>
    </w:p>
    <w:p w14:paraId="218C360B" w14:textId="77777777" w:rsidR="002971D8" w:rsidRPr="0073179A" w:rsidRDefault="002971D8" w:rsidP="002971D8">
      <w:pPr>
        <w:bidi/>
        <w:jc w:val="both"/>
        <w:rPr>
          <w:rFonts w:cs="David" w:hint="cs"/>
          <w:b/>
          <w:bCs/>
          <w:u w:val="single"/>
          <w:rtl/>
        </w:rPr>
      </w:pPr>
    </w:p>
    <w:p w14:paraId="1B01F839" w14:textId="77777777" w:rsidR="002971D8" w:rsidRPr="0073179A" w:rsidRDefault="002971D8" w:rsidP="002971D8">
      <w:pPr>
        <w:bidi/>
        <w:jc w:val="both"/>
        <w:outlineLvl w:val="0"/>
        <w:rPr>
          <w:rFonts w:cs="David" w:hint="cs"/>
          <w:rtl/>
        </w:rPr>
      </w:pPr>
      <w:r w:rsidRPr="0073179A">
        <w:rPr>
          <w:rFonts w:cs="David" w:hint="cs"/>
          <w:b/>
          <w:bCs/>
          <w:u w:val="single"/>
          <w:rtl/>
        </w:rPr>
        <w:t>רשמ</w:t>
      </w:r>
      <w:r>
        <w:rPr>
          <w:rFonts w:cs="David" w:hint="cs"/>
          <w:b/>
          <w:bCs/>
          <w:u w:val="single"/>
          <w:rtl/>
        </w:rPr>
        <w:t>ת</w:t>
      </w:r>
      <w:r w:rsidRPr="0073179A">
        <w:rPr>
          <w:rFonts w:cs="David" w:hint="cs"/>
          <w:b/>
          <w:bCs/>
          <w:u w:val="single"/>
          <w:rtl/>
        </w:rPr>
        <w:t xml:space="preserve"> </w:t>
      </w:r>
      <w:proofErr w:type="spellStart"/>
      <w:r w:rsidRPr="0073179A">
        <w:rPr>
          <w:rFonts w:cs="David" w:hint="cs"/>
          <w:b/>
          <w:bCs/>
          <w:u w:val="single"/>
          <w:rtl/>
        </w:rPr>
        <w:t>פרלמנטרית</w:t>
      </w:r>
      <w:proofErr w:type="spellEnd"/>
      <w:r w:rsidRPr="0073179A">
        <w:rPr>
          <w:rFonts w:cs="David"/>
          <w:rtl/>
        </w:rPr>
        <w:t>:</w:t>
      </w:r>
      <w:r w:rsidRPr="0073179A">
        <w:rPr>
          <w:rFonts w:cs="David"/>
          <w:rtl/>
        </w:rPr>
        <w:tab/>
      </w:r>
      <w:r w:rsidRPr="0073179A">
        <w:rPr>
          <w:rFonts w:cs="David" w:hint="cs"/>
          <w:rtl/>
        </w:rPr>
        <w:t>איה לינצ'בסקי</w:t>
      </w:r>
    </w:p>
    <w:p w14:paraId="359C6D56" w14:textId="77777777" w:rsidR="002971D8" w:rsidRPr="0073179A" w:rsidRDefault="002971D8" w:rsidP="002971D8">
      <w:pPr>
        <w:keepNext/>
        <w:bidi/>
        <w:jc w:val="center"/>
        <w:rPr>
          <w:rFonts w:cs="David" w:hint="cs"/>
          <w:b/>
          <w:bCs/>
          <w:rtl/>
        </w:rPr>
      </w:pPr>
      <w:r w:rsidRPr="0073179A">
        <w:rPr>
          <w:rFonts w:cs="David"/>
          <w:rtl/>
        </w:rPr>
        <w:br w:type="page"/>
      </w:r>
      <w:r w:rsidRPr="0073179A">
        <w:rPr>
          <w:rFonts w:cs="David" w:hint="cs"/>
          <w:b/>
          <w:bCs/>
          <w:rtl/>
        </w:rPr>
        <w:lastRenderedPageBreak/>
        <w:t xml:space="preserve">הצעות לתיקוני תקנון הכנסת </w:t>
      </w:r>
      <w:r w:rsidRPr="0073179A">
        <w:rPr>
          <w:rFonts w:cs="David"/>
          <w:b/>
          <w:bCs/>
          <w:rtl/>
        </w:rPr>
        <w:t>–</w:t>
      </w:r>
      <w:r w:rsidRPr="0073179A">
        <w:rPr>
          <w:rFonts w:cs="David" w:hint="cs"/>
          <w:b/>
          <w:bCs/>
          <w:rtl/>
        </w:rPr>
        <w:t xml:space="preserve"> בנושא הצעות לסדר היום ודיונים מהירים</w:t>
      </w:r>
    </w:p>
    <w:p w14:paraId="4D1B52C9" w14:textId="77777777" w:rsidR="002971D8" w:rsidRDefault="002971D8" w:rsidP="002971D8">
      <w:pPr>
        <w:keepNext/>
        <w:bidi/>
        <w:jc w:val="both"/>
        <w:rPr>
          <w:rFonts w:cs="David" w:hint="cs"/>
          <w:u w:val="single"/>
          <w:rtl/>
        </w:rPr>
      </w:pPr>
    </w:p>
    <w:p w14:paraId="2C43BAFE" w14:textId="77777777" w:rsidR="002971D8" w:rsidRDefault="002971D8" w:rsidP="002971D8">
      <w:pPr>
        <w:keepNext/>
        <w:bidi/>
        <w:jc w:val="both"/>
        <w:rPr>
          <w:rFonts w:cs="David" w:hint="cs"/>
          <w:u w:val="single"/>
          <w:rtl/>
        </w:rPr>
      </w:pPr>
    </w:p>
    <w:p w14:paraId="3D69712C" w14:textId="77777777" w:rsidR="002971D8" w:rsidRPr="0073179A" w:rsidRDefault="002971D8" w:rsidP="002971D8">
      <w:pPr>
        <w:keepNext/>
        <w:bidi/>
        <w:jc w:val="both"/>
        <w:rPr>
          <w:rFonts w:cs="David" w:hint="cs"/>
          <w:u w:val="single"/>
          <w:rtl/>
        </w:rPr>
      </w:pPr>
    </w:p>
    <w:p w14:paraId="11278917"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34C3049C" w14:textId="77777777" w:rsidR="002971D8" w:rsidRPr="0073179A" w:rsidRDefault="002971D8" w:rsidP="002971D8">
      <w:pPr>
        <w:keepNext/>
        <w:bidi/>
        <w:jc w:val="both"/>
        <w:rPr>
          <w:rFonts w:cs="David" w:hint="cs"/>
          <w:rtl/>
        </w:rPr>
      </w:pPr>
    </w:p>
    <w:p w14:paraId="38949290" w14:textId="77777777" w:rsidR="002971D8" w:rsidRPr="0073179A" w:rsidRDefault="002971D8" w:rsidP="002971D8">
      <w:pPr>
        <w:bidi/>
        <w:jc w:val="both"/>
        <w:rPr>
          <w:rFonts w:cs="David" w:hint="cs"/>
          <w:rtl/>
        </w:rPr>
      </w:pPr>
      <w:r w:rsidRPr="0073179A">
        <w:rPr>
          <w:rFonts w:cs="David" w:hint="cs"/>
          <w:rtl/>
        </w:rPr>
        <w:tab/>
        <w:t>שלום רב, אני מתכבד לפתוח את הישיבה. על סדר היום כהרגלנו בימי שלישי תיקוני תקנון הכנסת כאשר אני מקווה שנצליח לסיים היום את סוגיית ההצעות לסדר היום והדיונים המהירים  ובזה בעצם אנחנו מסיימים את הכלים הפרלמנטאריים, לבד מנושא אחד והוא סוגיית שעת השאלות, ששם</w:t>
      </w:r>
      <w:r>
        <w:rPr>
          <w:rFonts w:cs="David" w:hint="cs"/>
          <w:rtl/>
        </w:rPr>
        <w:t>,</w:t>
      </w:r>
      <w:r w:rsidRPr="0073179A">
        <w:rPr>
          <w:rFonts w:cs="David" w:hint="cs"/>
          <w:rtl/>
        </w:rPr>
        <w:t xml:space="preserve"> בעצה אחת עם חברת הכנסת רוחמה אברהם-בלילא, אנחנו רוצים לקיים ישיבה בהשתתפות ראשי הסיעות, לייצר פה משהו יותר רחב וזה מצריך קצת הכנה. המטרה היא לסיים את זה ונדמה לי שאנחנו משאירים מקום ריק, ארבל לא רוצה, מתעקשת שזה יהיה אחר כך עם סעיף א' רבתי, יש דברים שבהם גם כושר השכנוע שלי לא מספיק...</w:t>
      </w:r>
    </w:p>
    <w:p w14:paraId="36C77980" w14:textId="77777777" w:rsidR="002971D8" w:rsidRPr="0073179A" w:rsidRDefault="002971D8" w:rsidP="002971D8">
      <w:pPr>
        <w:bidi/>
        <w:jc w:val="both"/>
        <w:rPr>
          <w:rFonts w:cs="David" w:hint="cs"/>
          <w:rtl/>
        </w:rPr>
      </w:pPr>
    </w:p>
    <w:p w14:paraId="1D8CFF84" w14:textId="77777777" w:rsidR="002971D8" w:rsidRPr="0073179A" w:rsidRDefault="002971D8" w:rsidP="002971D8">
      <w:pPr>
        <w:bidi/>
        <w:jc w:val="both"/>
        <w:rPr>
          <w:rFonts w:cs="David" w:hint="cs"/>
          <w:rtl/>
        </w:rPr>
      </w:pPr>
      <w:r w:rsidRPr="0073179A">
        <w:rPr>
          <w:rFonts w:cs="David" w:hint="cs"/>
          <w:rtl/>
        </w:rPr>
        <w:tab/>
        <w:t>אני מקווה שנצליח בישיבה הבאה לדון בכל מה שקשור בהליכים של בחירה לוועדות מינויים למיניהם, לקבץ את כל הנושאים האלה שמפוזרים בכל מיני מקומות למערכת אחת. לאחר מכן תישאר לנו החקיקה והוועדות כשני נושאים גדולים</w:t>
      </w:r>
      <w:r>
        <w:rPr>
          <w:rFonts w:cs="David" w:hint="cs"/>
          <w:rtl/>
        </w:rPr>
        <w:t>,</w:t>
      </w:r>
      <w:r w:rsidRPr="0073179A">
        <w:rPr>
          <w:rFonts w:cs="David" w:hint="cs"/>
          <w:rtl/>
        </w:rPr>
        <w:t xml:space="preserve"> שהם אחרונים בתוך התהליך הזה, כשהכוונה היא להתחיל מהחקיקה ולסיים בנושא של הוועדות.</w:t>
      </w:r>
    </w:p>
    <w:p w14:paraId="45332087" w14:textId="77777777" w:rsidR="002971D8" w:rsidRPr="0073179A" w:rsidRDefault="002971D8" w:rsidP="002971D8">
      <w:pPr>
        <w:bidi/>
        <w:jc w:val="both"/>
        <w:rPr>
          <w:rFonts w:cs="David" w:hint="cs"/>
          <w:rtl/>
        </w:rPr>
      </w:pPr>
    </w:p>
    <w:p w14:paraId="5573B003" w14:textId="77777777" w:rsidR="002971D8" w:rsidRPr="0073179A" w:rsidRDefault="002971D8" w:rsidP="002971D8">
      <w:pPr>
        <w:bidi/>
        <w:jc w:val="both"/>
        <w:rPr>
          <w:rFonts w:cs="David" w:hint="cs"/>
          <w:rtl/>
        </w:rPr>
      </w:pPr>
      <w:r w:rsidRPr="0073179A">
        <w:rPr>
          <w:rFonts w:cs="David" w:hint="cs"/>
          <w:rtl/>
        </w:rPr>
        <w:tab/>
        <w:t xml:space="preserve">מבחינת ההתארגנות, אני מקווה שנצליח להעביר כמה שיותר מהר את הנושא לישיבה הבאה, אחר כך כמובן בנושא של החקיקה יכול להיות שנעשה את זה בחלקים, לא נספיק לגבש בכל מקרה, זה ייקח יותר מישיבה אחת, זה ברור, וננסה להתקדם גם עם זה. בישיבה הקודמת כבר אישרנו את כל מה שקשור לפרק של הצעות לסדר היום. </w:t>
      </w:r>
      <w:r w:rsidRPr="0073179A">
        <w:rPr>
          <w:rFonts w:cs="David" w:hint="cs"/>
          <w:rtl/>
        </w:rPr>
        <w:tab/>
      </w:r>
    </w:p>
    <w:p w14:paraId="52343C2E" w14:textId="77777777" w:rsidR="002971D8" w:rsidRPr="0073179A" w:rsidRDefault="002971D8" w:rsidP="002971D8">
      <w:pPr>
        <w:bidi/>
        <w:jc w:val="both"/>
        <w:rPr>
          <w:rFonts w:cs="David" w:hint="cs"/>
          <w:rtl/>
        </w:rPr>
      </w:pPr>
    </w:p>
    <w:p w14:paraId="38F5896D"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3EA5F6D6" w14:textId="77777777" w:rsidR="002971D8" w:rsidRPr="0073179A" w:rsidRDefault="002971D8" w:rsidP="002971D8">
      <w:pPr>
        <w:bidi/>
        <w:jc w:val="both"/>
        <w:rPr>
          <w:rFonts w:cs="David" w:hint="cs"/>
          <w:rtl/>
        </w:rPr>
      </w:pPr>
    </w:p>
    <w:p w14:paraId="7FFB3A38" w14:textId="77777777" w:rsidR="002971D8" w:rsidRPr="0073179A" w:rsidRDefault="002971D8" w:rsidP="002971D8">
      <w:pPr>
        <w:bidi/>
        <w:jc w:val="both"/>
        <w:rPr>
          <w:rFonts w:cs="David" w:hint="cs"/>
          <w:rtl/>
        </w:rPr>
      </w:pPr>
      <w:r w:rsidRPr="0073179A">
        <w:rPr>
          <w:rFonts w:cs="David" w:hint="cs"/>
          <w:rtl/>
        </w:rPr>
        <w:tab/>
        <w:t>שאלה בנוגע להצעות לסדר, זו שאלה ששאלתי בישיבה הקודמת ואז הנושא התעורר בפועל. בישיבה הקודמת דברנו על מה קורה כשאושרה הצעה דחופה לסדר ושב</w:t>
      </w:r>
      <w:r>
        <w:rPr>
          <w:rFonts w:cs="David" w:hint="cs"/>
          <w:rtl/>
        </w:rPr>
        <w:t>ו</w:t>
      </w:r>
      <w:r w:rsidRPr="0073179A">
        <w:rPr>
          <w:rFonts w:cs="David" w:hint="cs"/>
          <w:rtl/>
        </w:rPr>
        <w:t>ע לפני כן, אותה הצעה לסדר לא אושרה. שאלתי מה ק</w:t>
      </w:r>
      <w:r>
        <w:rPr>
          <w:rFonts w:cs="David" w:hint="cs"/>
          <w:rtl/>
        </w:rPr>
        <w:t>ו</w:t>
      </w:r>
      <w:r w:rsidRPr="0073179A">
        <w:rPr>
          <w:rFonts w:cs="David" w:hint="cs"/>
          <w:rtl/>
        </w:rPr>
        <w:t xml:space="preserve">רה כששניים מאותה סיעה הגישו והתשובה כפי שהבנתי אותה, ניסיתי לקרוא שוב בפרוטוקול כי חשבתי שאולי לא הבנתי, אבל זה גם מה </w:t>
      </w:r>
      <w:r>
        <w:rPr>
          <w:rFonts w:cs="David" w:hint="cs"/>
          <w:rtl/>
        </w:rPr>
        <w:t xml:space="preserve">שמשתמע מהפרוטוקול, שהמצב היום - </w:t>
      </w:r>
      <w:r w:rsidRPr="0073179A">
        <w:rPr>
          <w:rFonts w:cs="David" w:hint="cs"/>
          <w:rtl/>
        </w:rPr>
        <w:t>בסופו של דבר לא שיני</w:t>
      </w:r>
      <w:r>
        <w:rPr>
          <w:rFonts w:cs="David" w:hint="cs"/>
          <w:rtl/>
        </w:rPr>
        <w:t>נו וגם הורדנו את הסעיף הרלוונטי -</w:t>
      </w:r>
      <w:r w:rsidRPr="0073179A">
        <w:rPr>
          <w:rFonts w:cs="David" w:hint="cs"/>
          <w:rtl/>
        </w:rPr>
        <w:t xml:space="preserve"> שהמצב הוא ששניהם אמורים לדבר.</w:t>
      </w:r>
    </w:p>
    <w:p w14:paraId="63F56550" w14:textId="77777777" w:rsidR="002971D8" w:rsidRPr="0073179A" w:rsidRDefault="002971D8" w:rsidP="002971D8">
      <w:pPr>
        <w:bidi/>
        <w:jc w:val="both"/>
        <w:rPr>
          <w:rFonts w:cs="David" w:hint="cs"/>
          <w:rtl/>
        </w:rPr>
      </w:pPr>
    </w:p>
    <w:p w14:paraId="583C885A"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2547B9D1" w14:textId="77777777" w:rsidR="002971D8" w:rsidRPr="0073179A" w:rsidRDefault="002971D8" w:rsidP="002971D8">
      <w:pPr>
        <w:bidi/>
        <w:jc w:val="both"/>
        <w:rPr>
          <w:rFonts w:cs="David" w:hint="cs"/>
          <w:rtl/>
        </w:rPr>
      </w:pPr>
    </w:p>
    <w:p w14:paraId="4BB04797" w14:textId="77777777" w:rsidR="002971D8" w:rsidRPr="0073179A" w:rsidRDefault="002971D8" w:rsidP="002971D8">
      <w:pPr>
        <w:bidi/>
        <w:jc w:val="both"/>
        <w:rPr>
          <w:rFonts w:cs="David" w:hint="cs"/>
          <w:rtl/>
        </w:rPr>
      </w:pPr>
      <w:r w:rsidRPr="0073179A">
        <w:rPr>
          <w:rFonts w:cs="David" w:hint="cs"/>
          <w:rtl/>
        </w:rPr>
        <w:tab/>
        <w:t>ביטלנו את השבוע הקודם.</w:t>
      </w:r>
    </w:p>
    <w:p w14:paraId="44B73C54" w14:textId="77777777" w:rsidR="002971D8" w:rsidRPr="0073179A" w:rsidRDefault="002971D8" w:rsidP="002971D8">
      <w:pPr>
        <w:bidi/>
        <w:jc w:val="both"/>
        <w:rPr>
          <w:rFonts w:cs="David" w:hint="cs"/>
          <w:rtl/>
        </w:rPr>
      </w:pPr>
    </w:p>
    <w:p w14:paraId="44923F80"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399AFB4D" w14:textId="77777777" w:rsidR="002971D8" w:rsidRPr="0073179A" w:rsidRDefault="002971D8" w:rsidP="002971D8">
      <w:pPr>
        <w:bidi/>
        <w:jc w:val="both"/>
        <w:rPr>
          <w:rFonts w:cs="David" w:hint="cs"/>
          <w:rtl/>
        </w:rPr>
      </w:pPr>
    </w:p>
    <w:p w14:paraId="09A77EBC" w14:textId="77777777" w:rsidR="002971D8" w:rsidRPr="0073179A" w:rsidRDefault="002971D8" w:rsidP="002971D8">
      <w:pPr>
        <w:bidi/>
        <w:jc w:val="both"/>
        <w:rPr>
          <w:rFonts w:cs="David" w:hint="cs"/>
          <w:rtl/>
        </w:rPr>
      </w:pPr>
      <w:r w:rsidRPr="0073179A">
        <w:rPr>
          <w:rFonts w:cs="David" w:hint="cs"/>
          <w:rtl/>
        </w:rPr>
        <w:tab/>
        <w:t>אז מה המצב כיום?</w:t>
      </w:r>
    </w:p>
    <w:p w14:paraId="79B5A9E4" w14:textId="77777777" w:rsidR="002971D8" w:rsidRPr="0073179A" w:rsidRDefault="002971D8" w:rsidP="002971D8">
      <w:pPr>
        <w:bidi/>
        <w:jc w:val="both"/>
        <w:rPr>
          <w:rFonts w:cs="David" w:hint="cs"/>
          <w:rtl/>
        </w:rPr>
      </w:pPr>
    </w:p>
    <w:p w14:paraId="4943877D" w14:textId="77777777" w:rsidR="002971D8" w:rsidRPr="0073179A" w:rsidRDefault="002971D8" w:rsidP="002971D8">
      <w:pPr>
        <w:keepNext/>
        <w:bidi/>
        <w:rPr>
          <w:rFonts w:cs="David" w:hint="cs"/>
          <w:u w:val="single"/>
          <w:rtl/>
        </w:rPr>
      </w:pPr>
      <w:r w:rsidRPr="0073179A">
        <w:rPr>
          <w:rFonts w:cs="David" w:hint="cs"/>
          <w:u w:val="single"/>
          <w:rtl/>
        </w:rPr>
        <w:t>ארבל אסטרחן:</w:t>
      </w:r>
    </w:p>
    <w:p w14:paraId="3EB1A366" w14:textId="77777777" w:rsidR="002971D8" w:rsidRPr="0073179A" w:rsidRDefault="002971D8" w:rsidP="002971D8">
      <w:pPr>
        <w:keepNext/>
        <w:bidi/>
        <w:rPr>
          <w:rFonts w:cs="David" w:hint="cs"/>
          <w:rtl/>
        </w:rPr>
      </w:pPr>
    </w:p>
    <w:p w14:paraId="3FD6437E" w14:textId="77777777" w:rsidR="002971D8" w:rsidRPr="0073179A" w:rsidRDefault="002971D8" w:rsidP="002971D8">
      <w:pPr>
        <w:keepNext/>
        <w:bidi/>
        <w:rPr>
          <w:rFonts w:cs="David" w:hint="cs"/>
          <w:rtl/>
        </w:rPr>
      </w:pPr>
      <w:r w:rsidRPr="0073179A">
        <w:rPr>
          <w:rFonts w:cs="David" w:hint="cs"/>
          <w:rtl/>
        </w:rPr>
        <w:tab/>
        <w:t xml:space="preserve">מי שמאשרים לו באותו שבוע, רק הוא. </w:t>
      </w:r>
      <w:r w:rsidRPr="0073179A">
        <w:rPr>
          <w:rFonts w:cs="David" w:hint="cs"/>
          <w:rtl/>
        </w:rPr>
        <w:tab/>
      </w:r>
    </w:p>
    <w:p w14:paraId="19E7FE89" w14:textId="77777777" w:rsidR="002971D8" w:rsidRPr="0073179A" w:rsidRDefault="002971D8" w:rsidP="002971D8">
      <w:pPr>
        <w:bidi/>
        <w:jc w:val="both"/>
        <w:rPr>
          <w:rFonts w:cs="David" w:hint="cs"/>
          <w:rtl/>
        </w:rPr>
      </w:pPr>
    </w:p>
    <w:p w14:paraId="741C855D"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05353873" w14:textId="77777777" w:rsidR="002971D8" w:rsidRPr="0073179A" w:rsidRDefault="002971D8" w:rsidP="002971D8">
      <w:pPr>
        <w:bidi/>
        <w:jc w:val="both"/>
        <w:rPr>
          <w:rFonts w:cs="David" w:hint="cs"/>
          <w:rtl/>
        </w:rPr>
      </w:pPr>
    </w:p>
    <w:p w14:paraId="65C34A66" w14:textId="77777777" w:rsidR="002971D8" w:rsidRPr="0073179A" w:rsidRDefault="002971D8" w:rsidP="002971D8">
      <w:pPr>
        <w:bidi/>
        <w:jc w:val="both"/>
        <w:rPr>
          <w:rFonts w:cs="David" w:hint="cs"/>
          <w:rtl/>
        </w:rPr>
      </w:pPr>
      <w:r w:rsidRPr="0073179A">
        <w:rPr>
          <w:rFonts w:cs="David" w:hint="cs"/>
          <w:rtl/>
        </w:rPr>
        <w:tab/>
        <w:t>הוא מדבר? מה המצב היום? היום הראשון מדבר?</w:t>
      </w:r>
    </w:p>
    <w:p w14:paraId="100A14DB" w14:textId="77777777" w:rsidR="002971D8" w:rsidRPr="0073179A" w:rsidRDefault="002971D8" w:rsidP="002971D8">
      <w:pPr>
        <w:bidi/>
        <w:jc w:val="both"/>
        <w:rPr>
          <w:rFonts w:cs="David" w:hint="cs"/>
          <w:rtl/>
        </w:rPr>
      </w:pPr>
    </w:p>
    <w:p w14:paraId="6DCEDB50"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33C09063" w14:textId="77777777" w:rsidR="002971D8" w:rsidRPr="0073179A" w:rsidRDefault="002971D8" w:rsidP="002971D8">
      <w:pPr>
        <w:bidi/>
        <w:jc w:val="both"/>
        <w:rPr>
          <w:rFonts w:cs="David" w:hint="cs"/>
          <w:rtl/>
        </w:rPr>
      </w:pPr>
    </w:p>
    <w:p w14:paraId="7D6FF769" w14:textId="77777777" w:rsidR="002971D8" w:rsidRPr="0073179A" w:rsidRDefault="002971D8" w:rsidP="002971D8">
      <w:pPr>
        <w:bidi/>
        <w:jc w:val="both"/>
        <w:rPr>
          <w:rFonts w:cs="David" w:hint="cs"/>
          <w:rtl/>
        </w:rPr>
      </w:pPr>
      <w:r w:rsidRPr="0073179A">
        <w:rPr>
          <w:rFonts w:cs="David" w:hint="cs"/>
          <w:rtl/>
        </w:rPr>
        <w:tab/>
        <w:t>כן.</w:t>
      </w:r>
    </w:p>
    <w:p w14:paraId="4B7361FE" w14:textId="77777777" w:rsidR="002971D8" w:rsidRPr="0073179A" w:rsidRDefault="002971D8" w:rsidP="002971D8">
      <w:pPr>
        <w:bidi/>
        <w:jc w:val="both"/>
        <w:rPr>
          <w:rFonts w:cs="David" w:hint="cs"/>
          <w:rtl/>
        </w:rPr>
      </w:pPr>
    </w:p>
    <w:p w14:paraId="24832803"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56A2D3A7" w14:textId="77777777" w:rsidR="002971D8" w:rsidRPr="0073179A" w:rsidRDefault="002971D8" w:rsidP="002971D8">
      <w:pPr>
        <w:bidi/>
        <w:jc w:val="both"/>
        <w:rPr>
          <w:rFonts w:cs="David" w:hint="cs"/>
          <w:rtl/>
        </w:rPr>
      </w:pPr>
    </w:p>
    <w:p w14:paraId="3F9EA255" w14:textId="77777777" w:rsidR="002971D8" w:rsidRPr="0073179A" w:rsidRDefault="002971D8" w:rsidP="002971D8">
      <w:pPr>
        <w:bidi/>
        <w:jc w:val="both"/>
        <w:rPr>
          <w:rFonts w:cs="David" w:hint="cs"/>
          <w:rtl/>
        </w:rPr>
      </w:pPr>
      <w:r w:rsidRPr="0073179A">
        <w:rPr>
          <w:rFonts w:cs="David" w:hint="cs"/>
          <w:rtl/>
        </w:rPr>
        <w:tab/>
        <w:t xml:space="preserve">זו לא שאלה תיאורטית, התעורר הסיפור של </w:t>
      </w:r>
      <w:r>
        <w:rPr>
          <w:rFonts w:cs="David" w:hint="cs"/>
          <w:rtl/>
        </w:rPr>
        <w:t>מסמכי</w:t>
      </w:r>
      <w:r w:rsidRPr="0073179A">
        <w:rPr>
          <w:rFonts w:cs="David" w:hint="cs"/>
          <w:rtl/>
        </w:rPr>
        <w:t xml:space="preserve"> </w:t>
      </w:r>
      <w:proofErr w:type="spellStart"/>
      <w:r w:rsidRPr="0073179A">
        <w:rPr>
          <w:rFonts w:cs="David" w:hint="cs"/>
          <w:rtl/>
        </w:rPr>
        <w:t>ה"ויקיליקס</w:t>
      </w:r>
      <w:proofErr w:type="spellEnd"/>
      <w:r w:rsidRPr="0073179A">
        <w:rPr>
          <w:rFonts w:cs="David" w:hint="cs"/>
          <w:rtl/>
        </w:rPr>
        <w:t>" פתאום פנו אלי ממזכירות הכנסת ואמרו לי תחליט אתה. לשמחתי בסוף אחד נסע לשם ואחד נסע לשם - - -</w:t>
      </w:r>
    </w:p>
    <w:p w14:paraId="43C6699A" w14:textId="77777777" w:rsidR="002971D8" w:rsidRPr="0073179A" w:rsidRDefault="002971D8" w:rsidP="002971D8">
      <w:pPr>
        <w:bidi/>
        <w:jc w:val="both"/>
        <w:rPr>
          <w:rFonts w:cs="David" w:hint="cs"/>
          <w:rtl/>
        </w:rPr>
      </w:pPr>
    </w:p>
    <w:p w14:paraId="2DCE00CE" w14:textId="77777777" w:rsidR="002971D8" w:rsidRPr="0073179A" w:rsidRDefault="002971D8" w:rsidP="002971D8">
      <w:pPr>
        <w:bidi/>
        <w:jc w:val="both"/>
        <w:rPr>
          <w:rFonts w:cs="David" w:hint="cs"/>
          <w:u w:val="single"/>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530199BB" w14:textId="77777777" w:rsidR="002971D8" w:rsidRPr="0073179A" w:rsidRDefault="002971D8" w:rsidP="002971D8">
      <w:pPr>
        <w:bidi/>
        <w:jc w:val="both"/>
        <w:rPr>
          <w:rFonts w:cs="David" w:hint="cs"/>
          <w:rtl/>
        </w:rPr>
      </w:pPr>
    </w:p>
    <w:p w14:paraId="7F736BED" w14:textId="77777777" w:rsidR="002971D8" w:rsidRPr="0073179A" w:rsidRDefault="002971D8" w:rsidP="002971D8">
      <w:pPr>
        <w:bidi/>
        <w:jc w:val="both"/>
        <w:rPr>
          <w:rFonts w:cs="David" w:hint="cs"/>
          <w:rtl/>
        </w:rPr>
      </w:pPr>
      <w:r w:rsidRPr="0073179A">
        <w:rPr>
          <w:rFonts w:cs="David" w:hint="cs"/>
          <w:rtl/>
        </w:rPr>
        <w:tab/>
        <w:t>וההחלטה הייתה קלה...</w:t>
      </w:r>
    </w:p>
    <w:p w14:paraId="0A0070DE" w14:textId="77777777" w:rsidR="002971D8" w:rsidRPr="0073179A" w:rsidRDefault="002971D8" w:rsidP="002971D8">
      <w:pPr>
        <w:bidi/>
        <w:jc w:val="both"/>
        <w:rPr>
          <w:rFonts w:cs="David" w:hint="cs"/>
          <w:rtl/>
        </w:rPr>
      </w:pPr>
    </w:p>
    <w:p w14:paraId="4DF69B3C"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08AE3B8B" w14:textId="77777777" w:rsidR="002971D8" w:rsidRPr="0073179A" w:rsidRDefault="002971D8" w:rsidP="002971D8">
      <w:pPr>
        <w:bidi/>
        <w:jc w:val="both"/>
        <w:rPr>
          <w:rFonts w:cs="David" w:hint="cs"/>
          <w:rtl/>
        </w:rPr>
      </w:pPr>
    </w:p>
    <w:p w14:paraId="1F2F08CF" w14:textId="77777777" w:rsidR="002971D8" w:rsidRPr="0073179A" w:rsidRDefault="002971D8" w:rsidP="002971D8">
      <w:pPr>
        <w:bidi/>
        <w:jc w:val="both"/>
        <w:rPr>
          <w:rFonts w:cs="David" w:hint="cs"/>
          <w:rtl/>
        </w:rPr>
      </w:pPr>
      <w:r w:rsidRPr="0073179A">
        <w:rPr>
          <w:rFonts w:cs="David" w:hint="cs"/>
          <w:rtl/>
        </w:rPr>
        <w:tab/>
        <w:t>אבל עד שזה קרה הייתי בסיטואציה מאד מביכה.</w:t>
      </w:r>
    </w:p>
    <w:p w14:paraId="6A71A159" w14:textId="77777777" w:rsidR="002971D8" w:rsidRPr="0073179A" w:rsidRDefault="002971D8" w:rsidP="002971D8">
      <w:pPr>
        <w:bidi/>
        <w:jc w:val="both"/>
        <w:rPr>
          <w:rFonts w:cs="David" w:hint="cs"/>
          <w:rtl/>
        </w:rPr>
      </w:pPr>
    </w:p>
    <w:p w14:paraId="2447BD5C" w14:textId="77777777" w:rsidR="002971D8" w:rsidRPr="0073179A" w:rsidRDefault="002971D8" w:rsidP="002971D8">
      <w:pPr>
        <w:bidi/>
        <w:jc w:val="both"/>
        <w:rPr>
          <w:rFonts w:cs="David" w:hint="cs"/>
          <w:u w:val="single"/>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6F3826B8" w14:textId="77777777" w:rsidR="002971D8" w:rsidRPr="0073179A" w:rsidRDefault="002971D8" w:rsidP="002971D8">
      <w:pPr>
        <w:bidi/>
        <w:jc w:val="both"/>
        <w:rPr>
          <w:rFonts w:cs="David" w:hint="cs"/>
          <w:rtl/>
        </w:rPr>
      </w:pPr>
    </w:p>
    <w:p w14:paraId="583258CE" w14:textId="77777777" w:rsidR="002971D8" w:rsidRPr="0073179A" w:rsidRDefault="002971D8" w:rsidP="002971D8">
      <w:pPr>
        <w:bidi/>
        <w:jc w:val="both"/>
        <w:rPr>
          <w:rFonts w:cs="David" w:hint="cs"/>
          <w:rtl/>
        </w:rPr>
      </w:pPr>
      <w:r w:rsidRPr="0073179A">
        <w:rPr>
          <w:rFonts w:cs="David" w:hint="cs"/>
          <w:rtl/>
        </w:rPr>
        <w:tab/>
        <w:t xml:space="preserve"> נדמה לי שהסיכום שעשינו בפעם הקודמת, לבטל את העניין ושכל שבוע יתחיל עם דף חדש. זה נראה יותר הגיוני. למעשה אישרנו את הפרק הזה אבל לא הגשנו אותו עדיין למליאה כדי להשלים בו תיקון אחד או שניים קטנים שארבל תדבר עליהם תכף, ובעיקר משום שחשבנו במחשבה שנייה, שאולי את הנושא של דיונים מהירים בוועדה נחבר לפרק הזה בגלל הקשר הזה בין שני הדברים ואז כל זה ייכנס כמכלול אחד. לכן בעצה אחת עם ארבל לא הנחתי את זה אלא חיכיתי לישיבה הזו כדי לסגור את כל המכלול.</w:t>
      </w:r>
    </w:p>
    <w:p w14:paraId="1E85A956" w14:textId="77777777" w:rsidR="002971D8" w:rsidRPr="0073179A" w:rsidRDefault="002971D8" w:rsidP="002971D8">
      <w:pPr>
        <w:bidi/>
        <w:jc w:val="both"/>
        <w:rPr>
          <w:rFonts w:cs="David" w:hint="cs"/>
          <w:rtl/>
        </w:rPr>
      </w:pPr>
    </w:p>
    <w:p w14:paraId="08BDFB32"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7B5A746B" w14:textId="77777777" w:rsidR="002971D8" w:rsidRPr="0073179A" w:rsidRDefault="002971D8" w:rsidP="002971D8">
      <w:pPr>
        <w:bidi/>
        <w:jc w:val="both"/>
        <w:rPr>
          <w:rFonts w:cs="David" w:hint="cs"/>
          <w:rtl/>
        </w:rPr>
      </w:pPr>
    </w:p>
    <w:p w14:paraId="5831231B" w14:textId="77777777" w:rsidR="002971D8" w:rsidRPr="0073179A" w:rsidRDefault="002971D8" w:rsidP="002971D8">
      <w:pPr>
        <w:bidi/>
        <w:jc w:val="both"/>
        <w:rPr>
          <w:rFonts w:cs="David" w:hint="cs"/>
          <w:rtl/>
        </w:rPr>
      </w:pPr>
      <w:r w:rsidRPr="0073179A">
        <w:rPr>
          <w:rFonts w:cs="David" w:hint="cs"/>
          <w:rtl/>
        </w:rPr>
        <w:tab/>
        <w:t>אז השאלה שלי היא אם בנוסח של היום זה כן ברור, זה משמר את המצב היום, לא?</w:t>
      </w:r>
    </w:p>
    <w:p w14:paraId="701CB4EC" w14:textId="77777777" w:rsidR="002971D8" w:rsidRPr="0073179A" w:rsidRDefault="002971D8" w:rsidP="002971D8">
      <w:pPr>
        <w:bidi/>
        <w:jc w:val="both"/>
        <w:rPr>
          <w:rFonts w:cs="David" w:hint="cs"/>
          <w:rtl/>
        </w:rPr>
      </w:pPr>
      <w:r w:rsidRPr="0073179A">
        <w:rPr>
          <w:rFonts w:cs="David" w:hint="cs"/>
          <w:rtl/>
        </w:rPr>
        <w:t xml:space="preserve"> </w:t>
      </w:r>
    </w:p>
    <w:p w14:paraId="1855B414" w14:textId="77777777" w:rsidR="002971D8" w:rsidRPr="0073179A" w:rsidRDefault="002971D8" w:rsidP="002971D8">
      <w:pPr>
        <w:bidi/>
        <w:jc w:val="both"/>
        <w:rPr>
          <w:rFonts w:cs="David" w:hint="cs"/>
          <w:rtl/>
        </w:rPr>
      </w:pPr>
      <w:r w:rsidRPr="0073179A">
        <w:rPr>
          <w:rFonts w:cs="David" w:hint="cs"/>
          <w:u w:val="single"/>
          <w:rtl/>
        </w:rPr>
        <w:t>ארבל אסטרחן:</w:t>
      </w:r>
    </w:p>
    <w:p w14:paraId="2AEA1DF0" w14:textId="77777777" w:rsidR="002971D8" w:rsidRPr="0073179A" w:rsidRDefault="002971D8" w:rsidP="002971D8">
      <w:pPr>
        <w:bidi/>
        <w:jc w:val="both"/>
        <w:rPr>
          <w:rFonts w:cs="David" w:hint="cs"/>
          <w:rtl/>
        </w:rPr>
      </w:pPr>
    </w:p>
    <w:p w14:paraId="728B3C47" w14:textId="77777777" w:rsidR="002971D8" w:rsidRDefault="002971D8" w:rsidP="002971D8">
      <w:pPr>
        <w:bidi/>
        <w:jc w:val="both"/>
        <w:rPr>
          <w:rFonts w:cs="David" w:hint="cs"/>
          <w:rtl/>
        </w:rPr>
      </w:pPr>
      <w:r w:rsidRPr="0073179A">
        <w:rPr>
          <w:rFonts w:cs="David" w:hint="cs"/>
          <w:rtl/>
        </w:rPr>
        <w:tab/>
        <w:t xml:space="preserve">אמרנו שהיום מחקנו את האפשרות הזו. </w:t>
      </w:r>
      <w:r>
        <w:rPr>
          <w:rFonts w:cs="David" w:hint="cs"/>
          <w:rtl/>
        </w:rPr>
        <w:t xml:space="preserve">אם הנשיאות מאשרת הצעה דחופה ושבוע לפני כן לא אישרה למישהו, הלך. </w:t>
      </w:r>
    </w:p>
    <w:p w14:paraId="6294638E" w14:textId="77777777" w:rsidR="002971D8" w:rsidRDefault="002971D8" w:rsidP="002971D8">
      <w:pPr>
        <w:bidi/>
        <w:jc w:val="both"/>
        <w:rPr>
          <w:rFonts w:cs="David" w:hint="cs"/>
          <w:rtl/>
        </w:rPr>
      </w:pPr>
    </w:p>
    <w:p w14:paraId="71BC30D9"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5BAAF51C" w14:textId="77777777" w:rsidR="002971D8" w:rsidRDefault="002971D8" w:rsidP="002971D8">
      <w:pPr>
        <w:bidi/>
        <w:jc w:val="both"/>
        <w:rPr>
          <w:rFonts w:cs="David" w:hint="cs"/>
          <w:rtl/>
        </w:rPr>
      </w:pPr>
    </w:p>
    <w:p w14:paraId="488A0BD0" w14:textId="77777777" w:rsidR="002971D8" w:rsidRDefault="002971D8" w:rsidP="002971D8">
      <w:pPr>
        <w:bidi/>
        <w:jc w:val="both"/>
        <w:rPr>
          <w:rFonts w:cs="David" w:hint="cs"/>
          <w:rtl/>
        </w:rPr>
      </w:pPr>
      <w:r>
        <w:rPr>
          <w:rFonts w:cs="David" w:hint="cs"/>
          <w:rtl/>
        </w:rPr>
        <w:tab/>
        <w:t>זה התיקון לתקנון, עד שהוא יניח ויצביע.</w:t>
      </w:r>
    </w:p>
    <w:p w14:paraId="72F3FFD4" w14:textId="77777777" w:rsidR="002971D8" w:rsidRDefault="002971D8" w:rsidP="002971D8">
      <w:pPr>
        <w:bidi/>
        <w:jc w:val="both"/>
        <w:rPr>
          <w:rFonts w:cs="David" w:hint="cs"/>
          <w:rtl/>
        </w:rPr>
      </w:pPr>
    </w:p>
    <w:p w14:paraId="15AA5CFB"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43BDD17D" w14:textId="77777777" w:rsidR="002971D8" w:rsidRDefault="002971D8" w:rsidP="002971D8">
      <w:pPr>
        <w:keepNext/>
        <w:bidi/>
        <w:rPr>
          <w:rFonts w:cs="David" w:hint="cs"/>
          <w:rtl/>
        </w:rPr>
      </w:pPr>
    </w:p>
    <w:p w14:paraId="641A8D1D" w14:textId="77777777" w:rsidR="002971D8" w:rsidRDefault="002971D8" w:rsidP="002971D8">
      <w:pPr>
        <w:keepNext/>
        <w:bidi/>
        <w:jc w:val="both"/>
        <w:rPr>
          <w:rFonts w:cs="David" w:hint="cs"/>
          <w:rtl/>
        </w:rPr>
      </w:pPr>
      <w:r>
        <w:rPr>
          <w:rFonts w:cs="David" w:hint="cs"/>
          <w:rtl/>
        </w:rPr>
        <w:tab/>
        <w:t>מה שקיים היום, לפי מה שאתה שואל, זה גם כן לא מאד ברור מה התוצאה, כי זה מופיע היום בכוכבית, לא בסעיף. אני אגיד לך מה כתוב, זו החלטת ועדת הכנסת מ-75: "אם לא אושרה דחיפותה של הצעה לסדר יום ולאחר זמן הגיש חבר כנסת אחר הצעה דומה או זהה בתוכנה ואושרה דחיפותה, תאושר גם דחיפותה של ההצעה הקודמת ותהיה היא במקום הראשון ובלבד שהזמן שעבר מאז תחילתה אינו עולה על שמונה ימים". זה לא מתייחס למה קורה אם יש שניים מאותה סיעה.</w:t>
      </w:r>
    </w:p>
    <w:p w14:paraId="69A4702B" w14:textId="77777777" w:rsidR="002971D8" w:rsidRDefault="002971D8" w:rsidP="002971D8">
      <w:pPr>
        <w:keepNext/>
        <w:bidi/>
        <w:jc w:val="both"/>
        <w:rPr>
          <w:rFonts w:cs="David" w:hint="cs"/>
          <w:rtl/>
        </w:rPr>
      </w:pPr>
    </w:p>
    <w:p w14:paraId="64700B45" w14:textId="77777777" w:rsidR="002971D8" w:rsidRPr="005D0609" w:rsidRDefault="002971D8" w:rsidP="002971D8">
      <w:pPr>
        <w:bidi/>
        <w:jc w:val="both"/>
        <w:rPr>
          <w:rFonts w:cs="David" w:hint="cs"/>
          <w:u w:val="single"/>
          <w:rtl/>
        </w:rPr>
      </w:pPr>
      <w:r>
        <w:rPr>
          <w:rFonts w:cs="David" w:hint="cs"/>
          <w:u w:val="single"/>
          <w:rtl/>
        </w:rPr>
        <w:t>סער</w:t>
      </w:r>
      <w:r w:rsidRPr="005D0609">
        <w:rPr>
          <w:rFonts w:cs="David" w:hint="cs"/>
          <w:u w:val="single"/>
          <w:rtl/>
        </w:rPr>
        <w:t xml:space="preserve"> פינטו:</w:t>
      </w:r>
    </w:p>
    <w:p w14:paraId="396D3441" w14:textId="77777777" w:rsidR="002971D8" w:rsidRDefault="002971D8" w:rsidP="002971D8">
      <w:pPr>
        <w:bidi/>
        <w:jc w:val="both"/>
        <w:rPr>
          <w:rFonts w:cs="David" w:hint="cs"/>
          <w:rtl/>
        </w:rPr>
      </w:pPr>
    </w:p>
    <w:p w14:paraId="2D7A6174" w14:textId="77777777" w:rsidR="002971D8" w:rsidRDefault="002971D8" w:rsidP="002971D8">
      <w:pPr>
        <w:bidi/>
        <w:jc w:val="both"/>
        <w:rPr>
          <w:rFonts w:cs="David" w:hint="cs"/>
          <w:rtl/>
        </w:rPr>
      </w:pPr>
      <w:r>
        <w:rPr>
          <w:rFonts w:cs="David" w:hint="cs"/>
          <w:rtl/>
        </w:rPr>
        <w:tab/>
        <w:t>ומה ההצעה שאישרנו בישיבה הקודמת?</w:t>
      </w:r>
    </w:p>
    <w:p w14:paraId="4AF96FB0" w14:textId="77777777" w:rsidR="002971D8" w:rsidRDefault="002971D8" w:rsidP="002971D8">
      <w:pPr>
        <w:bidi/>
        <w:jc w:val="both"/>
        <w:rPr>
          <w:rFonts w:cs="David" w:hint="cs"/>
          <w:rtl/>
        </w:rPr>
      </w:pPr>
    </w:p>
    <w:p w14:paraId="5E3E96E4"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222F8E82" w14:textId="77777777" w:rsidR="002971D8" w:rsidRDefault="002971D8" w:rsidP="002971D8">
      <w:pPr>
        <w:bidi/>
        <w:jc w:val="both"/>
        <w:rPr>
          <w:rFonts w:cs="David" w:hint="cs"/>
          <w:rtl/>
        </w:rPr>
      </w:pPr>
    </w:p>
    <w:p w14:paraId="157AD75D" w14:textId="77777777" w:rsidR="002971D8" w:rsidRDefault="002971D8" w:rsidP="002971D8">
      <w:pPr>
        <w:bidi/>
        <w:jc w:val="both"/>
        <w:rPr>
          <w:rFonts w:cs="David" w:hint="cs"/>
          <w:rtl/>
        </w:rPr>
      </w:pPr>
      <w:r>
        <w:rPr>
          <w:rFonts w:cs="David" w:hint="cs"/>
          <w:rtl/>
        </w:rPr>
        <w:tab/>
        <w:t>שרק האחרון.</w:t>
      </w:r>
    </w:p>
    <w:p w14:paraId="24A4BEDD" w14:textId="77777777" w:rsidR="002971D8" w:rsidRDefault="002971D8" w:rsidP="002971D8">
      <w:pPr>
        <w:bidi/>
        <w:jc w:val="both"/>
        <w:rPr>
          <w:rFonts w:cs="David" w:hint="cs"/>
          <w:rtl/>
        </w:rPr>
      </w:pPr>
    </w:p>
    <w:p w14:paraId="5F3AE0FA"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70D5B59A" w14:textId="77777777" w:rsidR="002971D8" w:rsidRDefault="002971D8" w:rsidP="002971D8">
      <w:pPr>
        <w:keepNext/>
        <w:bidi/>
        <w:rPr>
          <w:rFonts w:cs="David" w:hint="cs"/>
          <w:rtl/>
        </w:rPr>
      </w:pPr>
    </w:p>
    <w:p w14:paraId="51A4CC88" w14:textId="77777777" w:rsidR="002971D8" w:rsidRDefault="002971D8" w:rsidP="002971D8">
      <w:pPr>
        <w:keepNext/>
        <w:bidi/>
        <w:rPr>
          <w:rFonts w:cs="David" w:hint="cs"/>
          <w:rtl/>
        </w:rPr>
      </w:pPr>
      <w:r>
        <w:rPr>
          <w:rFonts w:cs="David" w:hint="cs"/>
          <w:rtl/>
        </w:rPr>
        <w:tab/>
        <w:t xml:space="preserve">מי שהגיש באותו שבוע - - - </w:t>
      </w:r>
    </w:p>
    <w:p w14:paraId="3A47535A" w14:textId="77777777" w:rsidR="002971D8" w:rsidRDefault="002971D8" w:rsidP="002971D8">
      <w:pPr>
        <w:keepNext/>
        <w:bidi/>
        <w:rPr>
          <w:rFonts w:cs="David" w:hint="cs"/>
          <w:rtl/>
        </w:rPr>
      </w:pPr>
    </w:p>
    <w:p w14:paraId="5D556448" w14:textId="77777777" w:rsidR="002971D8" w:rsidRPr="005D0609" w:rsidRDefault="002971D8" w:rsidP="002971D8">
      <w:pPr>
        <w:bidi/>
        <w:jc w:val="both"/>
        <w:rPr>
          <w:rFonts w:cs="David" w:hint="cs"/>
          <w:u w:val="single"/>
          <w:rtl/>
        </w:rPr>
      </w:pPr>
      <w:r>
        <w:rPr>
          <w:rFonts w:cs="David" w:hint="cs"/>
          <w:u w:val="single"/>
          <w:rtl/>
        </w:rPr>
        <w:t>סער</w:t>
      </w:r>
      <w:r w:rsidRPr="005D0609">
        <w:rPr>
          <w:rFonts w:cs="David" w:hint="cs"/>
          <w:u w:val="single"/>
          <w:rtl/>
        </w:rPr>
        <w:t xml:space="preserve"> פינטו:</w:t>
      </w:r>
    </w:p>
    <w:p w14:paraId="2FF50E07" w14:textId="77777777" w:rsidR="002971D8" w:rsidRDefault="002971D8" w:rsidP="002971D8">
      <w:pPr>
        <w:bidi/>
        <w:jc w:val="both"/>
        <w:rPr>
          <w:rFonts w:cs="David" w:hint="cs"/>
          <w:rtl/>
        </w:rPr>
      </w:pPr>
    </w:p>
    <w:p w14:paraId="6727DD49" w14:textId="77777777" w:rsidR="002971D8" w:rsidRDefault="002971D8" w:rsidP="002971D8">
      <w:pPr>
        <w:bidi/>
        <w:jc w:val="both"/>
        <w:rPr>
          <w:rFonts w:cs="David" w:hint="cs"/>
          <w:rtl/>
        </w:rPr>
      </w:pPr>
      <w:r>
        <w:rPr>
          <w:rFonts w:cs="David" w:hint="cs"/>
          <w:rtl/>
        </w:rPr>
        <w:tab/>
        <w:t>זאת אומרת שגם מסיעה אחרת לא יצרפו אותה.</w:t>
      </w:r>
    </w:p>
    <w:p w14:paraId="7F6122F1" w14:textId="77777777" w:rsidR="002971D8" w:rsidRDefault="002971D8" w:rsidP="002971D8">
      <w:pPr>
        <w:bidi/>
        <w:jc w:val="both"/>
        <w:rPr>
          <w:rFonts w:cs="David" w:hint="cs"/>
          <w:rtl/>
        </w:rPr>
      </w:pPr>
    </w:p>
    <w:p w14:paraId="4C866732"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5B31B584" w14:textId="77777777" w:rsidR="002971D8" w:rsidRDefault="002971D8" w:rsidP="002971D8">
      <w:pPr>
        <w:keepNext/>
        <w:bidi/>
        <w:rPr>
          <w:rFonts w:cs="David" w:hint="cs"/>
          <w:rtl/>
        </w:rPr>
      </w:pPr>
    </w:p>
    <w:p w14:paraId="1D0D6651" w14:textId="77777777" w:rsidR="002971D8" w:rsidRDefault="002971D8" w:rsidP="002971D8">
      <w:pPr>
        <w:keepNext/>
        <w:bidi/>
        <w:rPr>
          <w:rFonts w:cs="David" w:hint="cs"/>
          <w:rtl/>
        </w:rPr>
      </w:pPr>
      <w:r>
        <w:rPr>
          <w:rFonts w:cs="David" w:hint="cs"/>
          <w:rtl/>
        </w:rPr>
        <w:tab/>
        <w:t>אין צירופים.</w:t>
      </w:r>
    </w:p>
    <w:p w14:paraId="261AF157" w14:textId="77777777" w:rsidR="002971D8" w:rsidRDefault="002971D8" w:rsidP="002971D8">
      <w:pPr>
        <w:keepNext/>
        <w:bidi/>
        <w:rPr>
          <w:rFonts w:cs="David" w:hint="cs"/>
          <w:rtl/>
        </w:rPr>
      </w:pPr>
    </w:p>
    <w:p w14:paraId="72A96E1E"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68F27B18" w14:textId="77777777" w:rsidR="002971D8" w:rsidRDefault="002971D8" w:rsidP="002971D8">
      <w:pPr>
        <w:bidi/>
        <w:jc w:val="both"/>
        <w:rPr>
          <w:rFonts w:cs="David" w:hint="cs"/>
          <w:rtl/>
        </w:rPr>
      </w:pPr>
    </w:p>
    <w:p w14:paraId="39692DD9" w14:textId="77777777" w:rsidR="002971D8" w:rsidRDefault="002971D8" w:rsidP="002971D8">
      <w:pPr>
        <w:keepNext/>
        <w:bidi/>
        <w:rPr>
          <w:rFonts w:cs="David" w:hint="cs"/>
          <w:rtl/>
        </w:rPr>
      </w:pPr>
      <w:r>
        <w:rPr>
          <w:rFonts w:cs="David" w:hint="cs"/>
          <w:rtl/>
        </w:rPr>
        <w:tab/>
        <w:t xml:space="preserve"> רצית לעשות תיקון בהתייחס למה שעשינו בישיבה הקודמת.</w:t>
      </w:r>
    </w:p>
    <w:p w14:paraId="1310A76A" w14:textId="77777777" w:rsidR="002971D8" w:rsidRDefault="002971D8" w:rsidP="002971D8">
      <w:pPr>
        <w:bidi/>
        <w:jc w:val="both"/>
        <w:rPr>
          <w:rFonts w:cs="David" w:hint="cs"/>
          <w:rtl/>
        </w:rPr>
      </w:pPr>
    </w:p>
    <w:p w14:paraId="00F34F39"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1132FCA6" w14:textId="77777777" w:rsidR="002971D8" w:rsidRDefault="002971D8" w:rsidP="002971D8">
      <w:pPr>
        <w:keepNext/>
        <w:bidi/>
        <w:rPr>
          <w:rFonts w:cs="David" w:hint="cs"/>
          <w:rtl/>
        </w:rPr>
      </w:pPr>
    </w:p>
    <w:p w14:paraId="6C1335F5" w14:textId="77777777" w:rsidR="002971D8" w:rsidRDefault="002971D8" w:rsidP="002971D8">
      <w:pPr>
        <w:keepNext/>
        <w:bidi/>
        <w:jc w:val="both"/>
        <w:rPr>
          <w:rFonts w:cs="David" w:hint="cs"/>
          <w:rtl/>
        </w:rPr>
      </w:pPr>
      <w:r>
        <w:rPr>
          <w:rFonts w:cs="David" w:hint="cs"/>
          <w:rtl/>
        </w:rPr>
        <w:tab/>
        <w:t xml:space="preserve">נדבר קודם על הצעות לסדר רגילות, כמה השלמות קטנות, הכותרת של הפרק תהיה" "הצעות לסדר יום ודיונים מהירים", נראה שנכניס שם גם את הדיון המהיר. היה לנו סעיף לגבי חבר כנסת שחוזר בו, מה קורה אם הוא חוזר בו לפני שזה עולה בכלל, אחרי שזה עבר לוועדה ואחרי שזה עבר למליאה. כשישבתי לנסח את זה באופן סופי, שאלתי, מה קורה אם הוא חוזר בו כשזה עבר לוועדת הכנסת לקביעת ועדה? אמרנו, שאם הוא חוזר בו כשזה עובר לוועדה, אז הוועדה תחליט. פה מוצע שבהתאמה ועדת הכנסת תהיה הוועדה, בעניין הזה יראו כאילו זה עבר לוועדת הכנסת, אם הוא חוזר בו בתקופה הזו שזה עבר לוועדת הכנסת לקביעת ועדה. </w:t>
      </w:r>
    </w:p>
    <w:p w14:paraId="3809F28D" w14:textId="77777777" w:rsidR="002971D8" w:rsidRPr="0073179A" w:rsidRDefault="002971D8" w:rsidP="002971D8">
      <w:pPr>
        <w:keepNext/>
        <w:bidi/>
        <w:jc w:val="both"/>
        <w:rPr>
          <w:rFonts w:cs="David" w:hint="cs"/>
          <w:rtl/>
        </w:rPr>
      </w:pPr>
      <w:r>
        <w:rPr>
          <w:rFonts w:cs="David" w:hint="cs"/>
          <w:rtl/>
        </w:rPr>
        <w:t xml:space="preserve"> </w:t>
      </w:r>
    </w:p>
    <w:p w14:paraId="70AAD4BA" w14:textId="77777777" w:rsidR="002971D8" w:rsidRDefault="002971D8" w:rsidP="002971D8">
      <w:pPr>
        <w:bidi/>
        <w:jc w:val="both"/>
        <w:rPr>
          <w:rFonts w:cs="David" w:hint="cs"/>
          <w:rtl/>
        </w:rPr>
      </w:pPr>
      <w:r w:rsidRPr="0073179A">
        <w:rPr>
          <w:rFonts w:cs="David" w:hint="cs"/>
          <w:rtl/>
        </w:rPr>
        <w:tab/>
        <w:t xml:space="preserve"> מונח בפניכם נוסח שלא הועבר מראש, אני חייבת לומר באשמתי, </w:t>
      </w:r>
      <w:r>
        <w:rPr>
          <w:rFonts w:cs="David" w:hint="cs"/>
          <w:rtl/>
        </w:rPr>
        <w:t xml:space="preserve">לא שמתי לב אליו קודם, זה איזשהו </w:t>
      </w:r>
      <w:r w:rsidRPr="0073179A">
        <w:rPr>
          <w:rFonts w:cs="David" w:hint="cs"/>
          <w:rtl/>
        </w:rPr>
        <w:t xml:space="preserve">סעיף </w:t>
      </w:r>
      <w:r>
        <w:rPr>
          <w:rFonts w:cs="David" w:hint="cs"/>
          <w:rtl/>
        </w:rPr>
        <w:t>ש</w:t>
      </w:r>
      <w:r w:rsidRPr="0073179A">
        <w:rPr>
          <w:rFonts w:cs="David" w:hint="cs"/>
          <w:rtl/>
        </w:rPr>
        <w:t>אין בו שינוי לעומת הקיים,</w:t>
      </w:r>
      <w:r>
        <w:rPr>
          <w:rFonts w:cs="David" w:hint="cs"/>
          <w:rtl/>
        </w:rPr>
        <w:t xml:space="preserve"> פשוט כי זה סעיף שהיום נמצא בפרק הוועדות. כשעברתי שוב על הסעיפים חשבתי שכדאי להכניס אותו לפרק הצעות לסדר. זה הסעיף שכותרתו "דיון בוועדה ומסקנות".</w:t>
      </w:r>
    </w:p>
    <w:p w14:paraId="64AFC4AD" w14:textId="77777777" w:rsidR="002971D8" w:rsidRDefault="002971D8" w:rsidP="002971D8">
      <w:pPr>
        <w:bidi/>
        <w:jc w:val="both"/>
        <w:rPr>
          <w:rFonts w:cs="David" w:hint="cs"/>
          <w:rtl/>
        </w:rPr>
      </w:pPr>
    </w:p>
    <w:p w14:paraId="46190A46" w14:textId="77777777" w:rsidR="002971D8" w:rsidRDefault="002971D8" w:rsidP="002971D8">
      <w:pPr>
        <w:bidi/>
        <w:jc w:val="both"/>
        <w:rPr>
          <w:rFonts w:cs="David" w:hint="cs"/>
          <w:rtl/>
        </w:rPr>
      </w:pPr>
      <w:r>
        <w:rPr>
          <w:rFonts w:cs="David" w:hint="cs"/>
          <w:rtl/>
        </w:rPr>
        <w:tab/>
        <w:t xml:space="preserve">היום זה סעיף 111 שכאמור נמצא בפרק הוועדות אבל הוא בעצם מתייחס למה עושה הוועדה עם הצעה לסדר שעברה אליה. הסעיף הזה דומה מאד למה שקיים היום, בעיקר בשינויי נוסח, סעיף קטן (א) שבו זה משהו שקיים היום בכוכבית, צריך לראות אם רוצים את זה בכלל, הוא אומר כך: </w:t>
      </w:r>
    </w:p>
    <w:p w14:paraId="49ABE8B6" w14:textId="77777777" w:rsidR="002971D8" w:rsidRPr="0073179A" w:rsidRDefault="002971D8" w:rsidP="002971D8">
      <w:pPr>
        <w:bidi/>
        <w:jc w:val="both"/>
        <w:rPr>
          <w:rFonts w:cs="David" w:hint="cs"/>
          <w:rtl/>
        </w:rPr>
      </w:pPr>
      <w:r w:rsidRPr="0073179A">
        <w:rPr>
          <w:rFonts w:cs="David" w:hint="cs"/>
          <w:rtl/>
        </w:rPr>
        <w:t xml:space="preserve"> </w:t>
      </w:r>
    </w:p>
    <w:p w14:paraId="630B5A51" w14:textId="77777777" w:rsidR="002971D8" w:rsidRDefault="002971D8" w:rsidP="002971D8">
      <w:pPr>
        <w:bidi/>
        <w:ind w:left="720"/>
        <w:jc w:val="both"/>
        <w:rPr>
          <w:rFonts w:cs="David" w:hint="cs"/>
          <w:rtl/>
        </w:rPr>
      </w:pPr>
      <w:r>
        <w:rPr>
          <w:rFonts w:cs="David" w:hint="cs"/>
          <w:rtl/>
        </w:rPr>
        <w:t>"</w:t>
      </w:r>
      <w:r w:rsidRPr="0073179A">
        <w:rPr>
          <w:rFonts w:cs="David" w:hint="cs"/>
          <w:rtl/>
        </w:rPr>
        <w:t>(א) הוועדה שדנה בנושא להצעה לסדר היום לא תחרוג בדיוניה</w:t>
      </w:r>
      <w:r>
        <w:rPr>
          <w:rFonts w:cs="David" w:hint="cs"/>
          <w:rtl/>
        </w:rPr>
        <w:t xml:space="preserve"> מגדר הנושא שהועבר אליה, ויחולו הוראות סעיף 120, בשינויים המחויבים." זה הסעיף של הנושא החדש.</w:t>
      </w:r>
    </w:p>
    <w:p w14:paraId="4594CB37" w14:textId="77777777" w:rsidR="002971D8" w:rsidRDefault="002971D8" w:rsidP="002971D8">
      <w:pPr>
        <w:bidi/>
        <w:jc w:val="both"/>
        <w:rPr>
          <w:rFonts w:cs="David" w:hint="cs"/>
          <w:rtl/>
        </w:rPr>
      </w:pPr>
    </w:p>
    <w:p w14:paraId="7844C522"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14BA67C" w14:textId="77777777" w:rsidR="002971D8" w:rsidRDefault="002971D8" w:rsidP="002971D8">
      <w:pPr>
        <w:bidi/>
        <w:jc w:val="both"/>
        <w:rPr>
          <w:rFonts w:cs="David" w:hint="cs"/>
          <w:rtl/>
        </w:rPr>
      </w:pPr>
    </w:p>
    <w:p w14:paraId="4E3EA3B6" w14:textId="77777777" w:rsidR="002971D8" w:rsidRPr="0073179A" w:rsidRDefault="002971D8" w:rsidP="002971D8">
      <w:pPr>
        <w:bidi/>
        <w:jc w:val="both"/>
        <w:rPr>
          <w:rFonts w:cs="David" w:hint="cs"/>
          <w:rtl/>
        </w:rPr>
      </w:pPr>
      <w:r>
        <w:rPr>
          <w:rFonts w:cs="David" w:hint="cs"/>
          <w:rtl/>
        </w:rPr>
        <w:tab/>
        <w:t xml:space="preserve"> בעיני זה מיותר.</w:t>
      </w:r>
    </w:p>
    <w:p w14:paraId="541B4D97" w14:textId="77777777" w:rsidR="002971D8" w:rsidRPr="0073179A" w:rsidRDefault="002971D8" w:rsidP="002971D8">
      <w:pPr>
        <w:bidi/>
        <w:jc w:val="both"/>
        <w:rPr>
          <w:rFonts w:cs="David" w:hint="cs"/>
          <w:rtl/>
        </w:rPr>
      </w:pPr>
    </w:p>
    <w:p w14:paraId="367C824E"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619FCC1E" w14:textId="77777777" w:rsidR="002971D8" w:rsidRPr="0073179A" w:rsidRDefault="002971D8" w:rsidP="002971D8">
      <w:pPr>
        <w:bidi/>
        <w:jc w:val="both"/>
        <w:rPr>
          <w:rFonts w:cs="David" w:hint="cs"/>
          <w:rtl/>
        </w:rPr>
      </w:pPr>
    </w:p>
    <w:p w14:paraId="4A667650" w14:textId="77777777" w:rsidR="002971D8" w:rsidRDefault="002971D8" w:rsidP="002971D8">
      <w:pPr>
        <w:bidi/>
        <w:jc w:val="both"/>
        <w:rPr>
          <w:rFonts w:cs="David" w:hint="cs"/>
          <w:rtl/>
        </w:rPr>
      </w:pPr>
      <w:r w:rsidRPr="0073179A">
        <w:rPr>
          <w:rFonts w:cs="David" w:hint="cs"/>
          <w:rtl/>
        </w:rPr>
        <w:tab/>
        <w:t>להצעת חוק זה משמעותי</w:t>
      </w:r>
      <w:r>
        <w:rPr>
          <w:rFonts w:cs="David" w:hint="cs"/>
          <w:rtl/>
        </w:rPr>
        <w:t>, להצעה לסדר זה ממש לא.</w:t>
      </w:r>
    </w:p>
    <w:p w14:paraId="57D5A59D" w14:textId="77777777" w:rsidR="002971D8" w:rsidRDefault="002971D8" w:rsidP="002971D8">
      <w:pPr>
        <w:bidi/>
        <w:jc w:val="both"/>
        <w:rPr>
          <w:rFonts w:cs="David" w:hint="cs"/>
          <w:rtl/>
        </w:rPr>
      </w:pPr>
    </w:p>
    <w:p w14:paraId="3A3F6DF9"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2E6ABF8D" w14:textId="77777777" w:rsidR="002971D8" w:rsidRDefault="002971D8" w:rsidP="002971D8">
      <w:pPr>
        <w:keepNext/>
        <w:bidi/>
        <w:rPr>
          <w:rFonts w:cs="David" w:hint="cs"/>
          <w:rtl/>
        </w:rPr>
      </w:pPr>
    </w:p>
    <w:p w14:paraId="504352BF" w14:textId="77777777" w:rsidR="002971D8" w:rsidRDefault="002971D8" w:rsidP="002971D8">
      <w:pPr>
        <w:keepNext/>
        <w:bidi/>
        <w:rPr>
          <w:rFonts w:cs="David" w:hint="cs"/>
          <w:rtl/>
        </w:rPr>
      </w:pPr>
      <w:r>
        <w:rPr>
          <w:rFonts w:cs="David" w:hint="cs"/>
          <w:rtl/>
        </w:rPr>
        <w:tab/>
        <w:t>הוא פשוט אומר לה שהמליאה העבירה אליה משהו, אל תתפרעי.</w:t>
      </w:r>
    </w:p>
    <w:p w14:paraId="41CA5103" w14:textId="77777777" w:rsidR="002971D8" w:rsidRPr="0073179A" w:rsidRDefault="002971D8" w:rsidP="002971D8">
      <w:pPr>
        <w:bidi/>
        <w:jc w:val="both"/>
        <w:rPr>
          <w:rFonts w:cs="David" w:hint="cs"/>
          <w:rtl/>
        </w:rPr>
      </w:pPr>
    </w:p>
    <w:p w14:paraId="0992C1F3"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5E27434B" w14:textId="77777777" w:rsidR="002971D8" w:rsidRPr="0073179A" w:rsidRDefault="002971D8" w:rsidP="002971D8">
      <w:pPr>
        <w:keepNext/>
        <w:bidi/>
        <w:jc w:val="both"/>
        <w:rPr>
          <w:rFonts w:cs="David" w:hint="cs"/>
          <w:rtl/>
        </w:rPr>
      </w:pPr>
    </w:p>
    <w:p w14:paraId="234D810B"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השאלה היא מה זה "תחרוג", </w:t>
      </w:r>
      <w:r w:rsidRPr="0073179A">
        <w:rPr>
          <w:rFonts w:cs="David" w:hint="cs"/>
          <w:rtl/>
        </w:rPr>
        <w:t>לדעתי אפשר להוריד את זה.</w:t>
      </w:r>
    </w:p>
    <w:p w14:paraId="6F5C52F1" w14:textId="77777777" w:rsidR="002971D8" w:rsidRPr="0073179A" w:rsidRDefault="002971D8" w:rsidP="002971D8">
      <w:pPr>
        <w:bidi/>
        <w:jc w:val="both"/>
        <w:rPr>
          <w:rFonts w:cs="David" w:hint="cs"/>
          <w:rtl/>
        </w:rPr>
      </w:pPr>
    </w:p>
    <w:p w14:paraId="43E6E07C" w14:textId="77777777" w:rsidR="002971D8" w:rsidRDefault="002971D8" w:rsidP="002971D8">
      <w:pPr>
        <w:bidi/>
        <w:jc w:val="both"/>
        <w:rPr>
          <w:rFonts w:cs="David" w:hint="cs"/>
          <w:rtl/>
        </w:rPr>
      </w:pPr>
      <w:r w:rsidRPr="0073179A">
        <w:rPr>
          <w:rFonts w:cs="David" w:hint="cs"/>
          <w:u w:val="single"/>
          <w:rtl/>
        </w:rPr>
        <w:t>ארבל אסטרחן:</w:t>
      </w:r>
    </w:p>
    <w:p w14:paraId="0B3ED57C" w14:textId="77777777" w:rsidR="002971D8" w:rsidRDefault="002971D8" w:rsidP="002971D8">
      <w:pPr>
        <w:bidi/>
        <w:jc w:val="both"/>
        <w:rPr>
          <w:rFonts w:cs="David" w:hint="cs"/>
          <w:rtl/>
        </w:rPr>
      </w:pPr>
    </w:p>
    <w:p w14:paraId="0490A0C3" w14:textId="77777777" w:rsidR="002971D8" w:rsidRPr="0073179A" w:rsidRDefault="002971D8" w:rsidP="002971D8">
      <w:pPr>
        <w:bidi/>
        <w:jc w:val="both"/>
        <w:rPr>
          <w:rFonts w:cs="David" w:hint="cs"/>
          <w:rtl/>
        </w:rPr>
      </w:pPr>
      <w:r>
        <w:rPr>
          <w:rFonts w:cs="David" w:hint="cs"/>
          <w:rtl/>
        </w:rPr>
        <w:tab/>
        <w:t>בסדר, זה יורד. אגב, זו החלטת ועדת הכנסת לפני הרבה שנים. (ב), (ג), (ד) , (ה) זה מה שמופיע בסעיפים של 111:</w:t>
      </w:r>
    </w:p>
    <w:p w14:paraId="3B73FA7C" w14:textId="77777777" w:rsidR="002971D8" w:rsidRPr="0073179A" w:rsidRDefault="002971D8" w:rsidP="002971D8">
      <w:pPr>
        <w:bidi/>
        <w:jc w:val="both"/>
        <w:rPr>
          <w:rFonts w:cs="David" w:hint="cs"/>
          <w:rtl/>
        </w:rPr>
      </w:pPr>
    </w:p>
    <w:p w14:paraId="6B5D2FE0" w14:textId="77777777" w:rsidR="002971D8" w:rsidRPr="0073179A" w:rsidRDefault="002971D8" w:rsidP="002971D8">
      <w:pPr>
        <w:bidi/>
        <w:ind w:left="720"/>
        <w:jc w:val="both"/>
        <w:rPr>
          <w:rFonts w:cs="David" w:hint="cs"/>
          <w:rtl/>
        </w:rPr>
      </w:pPr>
      <w:r>
        <w:rPr>
          <w:rFonts w:cs="David" w:hint="cs"/>
          <w:rtl/>
        </w:rPr>
        <w:t>"</w:t>
      </w:r>
      <w:r w:rsidRPr="0073179A">
        <w:rPr>
          <w:rFonts w:cs="David" w:hint="cs"/>
          <w:rtl/>
        </w:rPr>
        <w:t>(ב) עם סיום הדיון תניח הוועדה את מסקנותיה ע</w:t>
      </w:r>
      <w:r>
        <w:rPr>
          <w:rFonts w:cs="David" w:hint="cs"/>
          <w:rtl/>
        </w:rPr>
        <w:t>ל</w:t>
      </w:r>
      <w:r w:rsidRPr="0073179A">
        <w:rPr>
          <w:rFonts w:cs="David" w:hint="cs"/>
          <w:rtl/>
        </w:rPr>
        <w:t xml:space="preserve"> שולחן הכנסת</w:t>
      </w:r>
      <w:r>
        <w:rPr>
          <w:rFonts w:cs="David" w:hint="cs"/>
          <w:rtl/>
        </w:rPr>
        <w:t>, בצירוף עמדת מיעוט אם הייתה</w:t>
      </w:r>
      <w:r w:rsidRPr="0073179A">
        <w:rPr>
          <w:rFonts w:cs="David" w:hint="cs"/>
          <w:rtl/>
        </w:rPr>
        <w:t xml:space="preserve">", </w:t>
      </w:r>
      <w:r>
        <w:rPr>
          <w:rFonts w:cs="David" w:hint="cs"/>
          <w:rtl/>
        </w:rPr>
        <w:t xml:space="preserve">לא ראיתי את זה קורה כל כך אבל זה קיים היום. "יונחו בצירוף מסקנות המיעוט או חבר בודד", </w:t>
      </w:r>
      <w:r w:rsidRPr="0073179A">
        <w:rPr>
          <w:rFonts w:cs="David" w:hint="cs"/>
          <w:rtl/>
        </w:rPr>
        <w:t>השאלה אם רוצים להשאיר את האופציה הזו</w:t>
      </w:r>
      <w:r>
        <w:rPr>
          <w:rFonts w:cs="David" w:hint="cs"/>
          <w:rtl/>
        </w:rPr>
        <w:t>,</w:t>
      </w:r>
      <w:r w:rsidRPr="0073179A">
        <w:rPr>
          <w:rFonts w:cs="David" w:hint="cs"/>
          <w:rtl/>
        </w:rPr>
        <w:t xml:space="preserve"> לחייב את ה</w:t>
      </w:r>
      <w:r>
        <w:rPr>
          <w:rFonts w:cs="David" w:hint="cs"/>
          <w:rtl/>
        </w:rPr>
        <w:t>ו</w:t>
      </w:r>
      <w:r w:rsidRPr="0073179A">
        <w:rPr>
          <w:rFonts w:cs="David" w:hint="cs"/>
          <w:rtl/>
        </w:rPr>
        <w:t>וע</w:t>
      </w:r>
      <w:r>
        <w:rPr>
          <w:rFonts w:cs="David" w:hint="cs"/>
          <w:rtl/>
        </w:rPr>
        <w:t>דה לצרף עמדת</w:t>
      </w:r>
      <w:r w:rsidRPr="0073179A">
        <w:rPr>
          <w:rFonts w:cs="David" w:hint="cs"/>
          <w:rtl/>
        </w:rPr>
        <w:t xml:space="preserve"> מיעוט</w:t>
      </w:r>
      <w:r>
        <w:rPr>
          <w:rFonts w:cs="David" w:hint="cs"/>
          <w:rtl/>
        </w:rPr>
        <w:t>, אם הייתה</w:t>
      </w:r>
      <w:r w:rsidRPr="0073179A">
        <w:rPr>
          <w:rFonts w:cs="David" w:hint="cs"/>
          <w:rtl/>
        </w:rPr>
        <w:t>.</w:t>
      </w:r>
    </w:p>
    <w:p w14:paraId="7102937E" w14:textId="77777777" w:rsidR="002971D8" w:rsidRPr="0073179A" w:rsidRDefault="002971D8" w:rsidP="002971D8">
      <w:pPr>
        <w:bidi/>
        <w:jc w:val="both"/>
        <w:rPr>
          <w:rFonts w:cs="David" w:hint="cs"/>
          <w:rtl/>
        </w:rPr>
      </w:pPr>
    </w:p>
    <w:p w14:paraId="0AE13101" w14:textId="77777777" w:rsidR="002971D8" w:rsidRPr="0073179A" w:rsidRDefault="002971D8" w:rsidP="002971D8">
      <w:pPr>
        <w:keepLines/>
        <w:bidi/>
        <w:jc w:val="both"/>
        <w:rPr>
          <w:rFonts w:cs="David" w:hint="cs"/>
          <w:u w:val="single"/>
          <w:rtl/>
        </w:rPr>
      </w:pPr>
      <w:r>
        <w:rPr>
          <w:rFonts w:cs="David" w:hint="cs"/>
          <w:u w:val="single"/>
          <w:rtl/>
        </w:rPr>
        <w:t xml:space="preserve">היו"ר </w:t>
      </w:r>
      <w:r w:rsidRPr="0073179A">
        <w:rPr>
          <w:rFonts w:cs="David" w:hint="cs"/>
          <w:u w:val="single"/>
          <w:rtl/>
        </w:rPr>
        <w:t xml:space="preserve">יריב </w:t>
      </w:r>
      <w:proofErr w:type="spellStart"/>
      <w:r w:rsidRPr="0073179A">
        <w:rPr>
          <w:rFonts w:cs="David" w:hint="cs"/>
          <w:u w:val="single"/>
          <w:rtl/>
        </w:rPr>
        <w:t>לוין</w:t>
      </w:r>
      <w:proofErr w:type="spellEnd"/>
      <w:r w:rsidRPr="0073179A">
        <w:rPr>
          <w:rFonts w:cs="David" w:hint="cs"/>
          <w:u w:val="single"/>
          <w:rtl/>
        </w:rPr>
        <w:t>:</w:t>
      </w:r>
    </w:p>
    <w:p w14:paraId="7C2199F3" w14:textId="77777777" w:rsidR="002971D8" w:rsidRPr="0073179A" w:rsidRDefault="002971D8" w:rsidP="002971D8">
      <w:pPr>
        <w:keepLines/>
        <w:bidi/>
        <w:jc w:val="both"/>
        <w:rPr>
          <w:rFonts w:cs="David" w:hint="cs"/>
          <w:u w:val="single"/>
          <w:rtl/>
        </w:rPr>
      </w:pPr>
    </w:p>
    <w:p w14:paraId="301BEE06" w14:textId="77777777" w:rsidR="002971D8" w:rsidRPr="0073179A" w:rsidRDefault="002971D8" w:rsidP="002971D8">
      <w:pPr>
        <w:keepLines/>
        <w:bidi/>
        <w:ind w:firstLine="720"/>
        <w:jc w:val="both"/>
        <w:rPr>
          <w:rFonts w:cs="David" w:hint="cs"/>
          <w:rtl/>
        </w:rPr>
      </w:pPr>
      <w:r w:rsidRPr="0073179A">
        <w:rPr>
          <w:rFonts w:cs="David" w:hint="cs"/>
          <w:rtl/>
        </w:rPr>
        <w:t>זו החלטה של רונית</w:t>
      </w:r>
      <w:r>
        <w:rPr>
          <w:rFonts w:cs="David" w:hint="cs"/>
          <w:rtl/>
        </w:rPr>
        <w:t>.</w:t>
      </w:r>
    </w:p>
    <w:p w14:paraId="3A8721A4" w14:textId="77777777" w:rsidR="002971D8" w:rsidRPr="0073179A" w:rsidRDefault="002971D8" w:rsidP="002971D8">
      <w:pPr>
        <w:bidi/>
        <w:jc w:val="both"/>
        <w:rPr>
          <w:rFonts w:cs="David" w:hint="cs"/>
          <w:rtl/>
        </w:rPr>
      </w:pPr>
    </w:p>
    <w:p w14:paraId="6D2252AA" w14:textId="77777777" w:rsidR="002971D8"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58CA258A" w14:textId="77777777" w:rsidR="002971D8" w:rsidRDefault="002971D8" w:rsidP="002971D8">
      <w:pPr>
        <w:bidi/>
        <w:jc w:val="both"/>
        <w:rPr>
          <w:rFonts w:cs="David" w:hint="cs"/>
          <w:u w:val="single"/>
          <w:rtl/>
        </w:rPr>
      </w:pPr>
    </w:p>
    <w:p w14:paraId="5E0EFA9E" w14:textId="77777777" w:rsidR="002971D8" w:rsidRDefault="002971D8" w:rsidP="002971D8">
      <w:pPr>
        <w:bidi/>
        <w:jc w:val="both"/>
        <w:rPr>
          <w:rFonts w:cs="David" w:hint="cs"/>
          <w:rtl/>
        </w:rPr>
      </w:pPr>
      <w:r w:rsidRPr="00F16733">
        <w:rPr>
          <w:rFonts w:cs="David" w:hint="cs"/>
          <w:rtl/>
        </w:rPr>
        <w:tab/>
        <w:t>קבעת שתמיד אני במיעוט?</w:t>
      </w:r>
    </w:p>
    <w:p w14:paraId="7FB17748" w14:textId="77777777" w:rsidR="002971D8" w:rsidRDefault="002971D8" w:rsidP="002971D8">
      <w:pPr>
        <w:bidi/>
        <w:jc w:val="both"/>
        <w:rPr>
          <w:rFonts w:cs="David" w:hint="cs"/>
          <w:rtl/>
        </w:rPr>
      </w:pPr>
    </w:p>
    <w:p w14:paraId="5639F6F9"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8C48501" w14:textId="77777777" w:rsidR="002971D8" w:rsidRDefault="002971D8" w:rsidP="002971D8">
      <w:pPr>
        <w:bidi/>
        <w:jc w:val="both"/>
        <w:rPr>
          <w:rFonts w:cs="David" w:hint="cs"/>
          <w:rtl/>
        </w:rPr>
      </w:pPr>
    </w:p>
    <w:p w14:paraId="762F22F8" w14:textId="77777777" w:rsidR="002971D8" w:rsidRPr="00F16733" w:rsidRDefault="002971D8" w:rsidP="002971D8">
      <w:pPr>
        <w:bidi/>
        <w:jc w:val="both"/>
        <w:rPr>
          <w:rFonts w:cs="David" w:hint="cs"/>
          <w:rtl/>
        </w:rPr>
      </w:pPr>
      <w:r>
        <w:rPr>
          <w:rFonts w:cs="David" w:hint="cs"/>
          <w:rtl/>
        </w:rPr>
        <w:tab/>
        <w:t xml:space="preserve"> אני לא קובע אם את במיעוט, אבל בינתיים זה קורה. נשאיר את זה. </w:t>
      </w:r>
    </w:p>
    <w:p w14:paraId="095D795C" w14:textId="77777777" w:rsidR="002971D8" w:rsidRPr="0073179A" w:rsidRDefault="002971D8" w:rsidP="002971D8">
      <w:pPr>
        <w:bidi/>
        <w:jc w:val="both"/>
        <w:rPr>
          <w:rFonts w:cs="David" w:hint="cs"/>
          <w:rtl/>
        </w:rPr>
      </w:pPr>
    </w:p>
    <w:p w14:paraId="62057C3C" w14:textId="77777777" w:rsidR="002971D8" w:rsidRPr="0073179A" w:rsidRDefault="002971D8" w:rsidP="002971D8">
      <w:pPr>
        <w:bidi/>
        <w:jc w:val="both"/>
        <w:rPr>
          <w:rFonts w:cs="David" w:hint="cs"/>
          <w:rtl/>
        </w:rPr>
      </w:pPr>
      <w:r w:rsidRPr="00C91566">
        <w:rPr>
          <w:rFonts w:cs="David" w:hint="cs"/>
          <w:u w:val="single"/>
          <w:rtl/>
        </w:rPr>
        <w:t>ארבל אסטרחן:</w:t>
      </w:r>
    </w:p>
    <w:p w14:paraId="077C0462" w14:textId="77777777" w:rsidR="002971D8" w:rsidRPr="0073179A" w:rsidRDefault="002971D8" w:rsidP="002971D8">
      <w:pPr>
        <w:bidi/>
        <w:jc w:val="both"/>
        <w:rPr>
          <w:rFonts w:cs="David" w:hint="cs"/>
          <w:rtl/>
        </w:rPr>
      </w:pPr>
    </w:p>
    <w:p w14:paraId="3BC0DD5F" w14:textId="77777777" w:rsidR="002971D8" w:rsidRDefault="002971D8" w:rsidP="002971D8">
      <w:pPr>
        <w:bidi/>
        <w:ind w:left="720" w:firstLine="48"/>
        <w:jc w:val="both"/>
        <w:rPr>
          <w:rFonts w:cs="David" w:hint="cs"/>
          <w:rtl/>
        </w:rPr>
      </w:pPr>
      <w:r>
        <w:rPr>
          <w:rFonts w:cs="David" w:hint="cs"/>
          <w:rtl/>
        </w:rPr>
        <w:t>"הוועדה רשאית, מטעמים מיוחדים</w:t>
      </w:r>
      <w:r w:rsidRPr="0073179A">
        <w:rPr>
          <w:rFonts w:cs="David" w:hint="cs"/>
          <w:rtl/>
        </w:rPr>
        <w:t>, שלא לפרסם את מסקנותיה</w:t>
      </w:r>
      <w:r>
        <w:rPr>
          <w:rFonts w:cs="David" w:hint="cs"/>
          <w:rtl/>
        </w:rPr>
        <w:t>", היום גם כן כתוב, זולת אם החליטה הוועדה מטעמים מיוחדים,</w:t>
      </w:r>
      <w:r w:rsidRPr="0073179A">
        <w:rPr>
          <w:rFonts w:cs="David" w:hint="cs"/>
          <w:rtl/>
        </w:rPr>
        <w:t xml:space="preserve"> </w:t>
      </w:r>
      <w:r>
        <w:rPr>
          <w:rFonts w:cs="David" w:hint="cs"/>
          <w:rtl/>
        </w:rPr>
        <w:t>"</w:t>
      </w:r>
      <w:r w:rsidRPr="0073179A">
        <w:rPr>
          <w:rFonts w:cs="David" w:hint="cs"/>
          <w:rtl/>
        </w:rPr>
        <w:t>וכן היא רשאית</w:t>
      </w:r>
      <w:r>
        <w:rPr>
          <w:rFonts w:cs="David" w:hint="cs"/>
          <w:rtl/>
        </w:rPr>
        <w:t>, אם ראתה שפרסום המסקנות עלול לפגוע בביטחון המדינה, ביחסי החוץ שלה או בעניין כלכלי חיוני שלה", שזה ביטוי שכבר השתמשנו בו, "להעביר את מסקנותיה ישירות לשר האמור בסעיף קטן (ג).</w:t>
      </w:r>
    </w:p>
    <w:p w14:paraId="70F96112" w14:textId="77777777" w:rsidR="002971D8" w:rsidRDefault="002971D8" w:rsidP="002971D8">
      <w:pPr>
        <w:bidi/>
        <w:jc w:val="both"/>
        <w:rPr>
          <w:rFonts w:cs="David" w:hint="cs"/>
          <w:rtl/>
        </w:rPr>
      </w:pPr>
    </w:p>
    <w:p w14:paraId="2A0DEE65" w14:textId="77777777" w:rsidR="002971D8" w:rsidRDefault="002971D8" w:rsidP="002971D8">
      <w:pPr>
        <w:bidi/>
        <w:ind w:left="720"/>
        <w:jc w:val="both"/>
        <w:rPr>
          <w:rFonts w:cs="David" w:hint="cs"/>
          <w:rtl/>
        </w:rPr>
      </w:pPr>
      <w:r>
        <w:rPr>
          <w:rFonts w:cs="David" w:hint="cs"/>
          <w:rtl/>
        </w:rPr>
        <w:t>(ג) יושב ראש הכנסת יעביר את מסקנות הוועדה שהונחו על שולחן הכנסת אל השר הנוגע בדבר, ואם לא ברור מי השר הנוגע בדבר, יעבירן לידי ראש הממשלה".</w:t>
      </w:r>
    </w:p>
    <w:p w14:paraId="737F6018" w14:textId="77777777" w:rsidR="002971D8" w:rsidRPr="0073179A" w:rsidRDefault="002971D8" w:rsidP="002971D8">
      <w:pPr>
        <w:bidi/>
        <w:jc w:val="both"/>
        <w:rPr>
          <w:rFonts w:cs="David" w:hint="cs"/>
          <w:rtl/>
        </w:rPr>
      </w:pPr>
      <w:r>
        <w:rPr>
          <w:rFonts w:cs="David" w:hint="cs"/>
          <w:rtl/>
        </w:rPr>
        <w:t xml:space="preserve"> </w:t>
      </w:r>
    </w:p>
    <w:p w14:paraId="78967CE4"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4042208D" w14:textId="77777777" w:rsidR="002971D8" w:rsidRPr="0073179A" w:rsidRDefault="002971D8" w:rsidP="002971D8">
      <w:pPr>
        <w:bidi/>
        <w:jc w:val="both"/>
        <w:rPr>
          <w:rFonts w:cs="David" w:hint="cs"/>
          <w:rtl/>
        </w:rPr>
      </w:pPr>
    </w:p>
    <w:p w14:paraId="43E7A673" w14:textId="77777777" w:rsidR="002971D8" w:rsidRPr="0073179A" w:rsidRDefault="002971D8" w:rsidP="002971D8">
      <w:pPr>
        <w:bidi/>
        <w:jc w:val="both"/>
        <w:rPr>
          <w:rFonts w:cs="David" w:hint="cs"/>
          <w:rtl/>
        </w:rPr>
      </w:pPr>
      <w:r w:rsidRPr="0073179A">
        <w:rPr>
          <w:rFonts w:cs="David" w:hint="cs"/>
          <w:rtl/>
        </w:rPr>
        <w:tab/>
        <w:t>אז מה זה טעמים מיוחדים</w:t>
      </w:r>
      <w:r>
        <w:rPr>
          <w:rFonts w:cs="David" w:hint="cs"/>
          <w:rtl/>
        </w:rPr>
        <w:t xml:space="preserve"> אם לא העניין הביטחוני</w:t>
      </w:r>
      <w:r w:rsidRPr="0073179A">
        <w:rPr>
          <w:rFonts w:cs="David" w:hint="cs"/>
          <w:rtl/>
        </w:rPr>
        <w:t>?</w:t>
      </w:r>
    </w:p>
    <w:p w14:paraId="28E972D4" w14:textId="77777777" w:rsidR="002971D8" w:rsidRPr="0073179A" w:rsidRDefault="002971D8" w:rsidP="002971D8">
      <w:pPr>
        <w:bidi/>
        <w:jc w:val="both"/>
        <w:rPr>
          <w:rFonts w:cs="David" w:hint="cs"/>
          <w:rtl/>
        </w:rPr>
      </w:pPr>
    </w:p>
    <w:p w14:paraId="1EE6FBD2"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1E5761BC" w14:textId="77777777" w:rsidR="002971D8" w:rsidRPr="0073179A" w:rsidRDefault="002971D8" w:rsidP="002971D8">
      <w:pPr>
        <w:keepNext/>
        <w:bidi/>
        <w:jc w:val="both"/>
        <w:rPr>
          <w:rFonts w:cs="David" w:hint="cs"/>
          <w:rtl/>
        </w:rPr>
      </w:pPr>
    </w:p>
    <w:p w14:paraId="194D36DA" w14:textId="77777777" w:rsidR="002971D8" w:rsidRPr="0073179A" w:rsidRDefault="002971D8" w:rsidP="002971D8">
      <w:pPr>
        <w:bidi/>
        <w:jc w:val="both"/>
        <w:rPr>
          <w:rFonts w:cs="David" w:hint="cs"/>
          <w:rtl/>
        </w:rPr>
      </w:pPr>
      <w:r w:rsidRPr="0073179A">
        <w:rPr>
          <w:rFonts w:cs="David" w:hint="cs"/>
          <w:rtl/>
        </w:rPr>
        <w:tab/>
        <w:t>אני מציע להוריד את זה.</w:t>
      </w:r>
    </w:p>
    <w:p w14:paraId="423DFC99" w14:textId="77777777" w:rsidR="002971D8" w:rsidRPr="0073179A" w:rsidRDefault="002971D8" w:rsidP="002971D8">
      <w:pPr>
        <w:bidi/>
        <w:jc w:val="both"/>
        <w:rPr>
          <w:rFonts w:cs="David" w:hint="cs"/>
          <w:rtl/>
        </w:rPr>
      </w:pPr>
    </w:p>
    <w:p w14:paraId="5F104449" w14:textId="77777777" w:rsidR="002971D8" w:rsidRPr="0073179A" w:rsidRDefault="002971D8" w:rsidP="002971D8">
      <w:pPr>
        <w:bidi/>
        <w:jc w:val="both"/>
        <w:rPr>
          <w:rFonts w:cs="David" w:hint="cs"/>
          <w:rtl/>
        </w:rPr>
      </w:pPr>
      <w:r w:rsidRPr="0073179A">
        <w:rPr>
          <w:rFonts w:cs="David" w:hint="cs"/>
          <w:u w:val="single"/>
          <w:rtl/>
        </w:rPr>
        <w:t>ארבל אסטרחן:</w:t>
      </w:r>
    </w:p>
    <w:p w14:paraId="0E188209" w14:textId="77777777" w:rsidR="002971D8" w:rsidRPr="0073179A" w:rsidRDefault="002971D8" w:rsidP="002971D8">
      <w:pPr>
        <w:bidi/>
        <w:jc w:val="both"/>
        <w:rPr>
          <w:rFonts w:cs="David" w:hint="cs"/>
          <w:rtl/>
        </w:rPr>
      </w:pPr>
    </w:p>
    <w:p w14:paraId="5D413AC1" w14:textId="77777777" w:rsidR="002971D8" w:rsidRPr="0073179A" w:rsidRDefault="002971D8" w:rsidP="002971D8">
      <w:pPr>
        <w:bidi/>
        <w:jc w:val="both"/>
        <w:rPr>
          <w:rFonts w:cs="David" w:hint="cs"/>
          <w:rtl/>
        </w:rPr>
      </w:pPr>
      <w:r w:rsidRPr="0073179A">
        <w:rPr>
          <w:rFonts w:cs="David" w:hint="cs"/>
          <w:rtl/>
        </w:rPr>
        <w:tab/>
        <w:t xml:space="preserve"> שתמיד </w:t>
      </w:r>
      <w:r>
        <w:rPr>
          <w:rFonts w:cs="David" w:hint="cs"/>
          <w:rtl/>
        </w:rPr>
        <w:t xml:space="preserve">היא תניח על שולחן הכנסת, ואם היא חושבת שזה יפגע בביטחון המדינה, יחסי חוץ, היא </w:t>
      </w:r>
      <w:r w:rsidRPr="0073179A">
        <w:rPr>
          <w:rFonts w:cs="David" w:hint="cs"/>
          <w:rtl/>
        </w:rPr>
        <w:t>תעביר</w:t>
      </w:r>
      <w:r>
        <w:rPr>
          <w:rFonts w:cs="David" w:hint="cs"/>
          <w:rtl/>
        </w:rPr>
        <w:t xml:space="preserve"> ישירות לשר, אחרת יושב ראש הכנסת יעביר לשר.</w:t>
      </w:r>
    </w:p>
    <w:p w14:paraId="2A77F3C1" w14:textId="77777777" w:rsidR="002971D8" w:rsidRDefault="002971D8" w:rsidP="002971D8">
      <w:pPr>
        <w:bidi/>
        <w:jc w:val="both"/>
        <w:rPr>
          <w:rFonts w:cs="David" w:hint="cs"/>
          <w:rtl/>
        </w:rPr>
      </w:pPr>
    </w:p>
    <w:p w14:paraId="56CEED55" w14:textId="77777777" w:rsidR="002971D8" w:rsidRDefault="002971D8" w:rsidP="002971D8">
      <w:pPr>
        <w:bidi/>
        <w:ind w:left="720"/>
        <w:jc w:val="both"/>
        <w:rPr>
          <w:rFonts w:cs="David" w:hint="cs"/>
          <w:rtl/>
        </w:rPr>
      </w:pPr>
      <w:r>
        <w:rPr>
          <w:rFonts w:cs="David" w:hint="cs"/>
          <w:rtl/>
        </w:rPr>
        <w:t>"</w:t>
      </w:r>
      <w:r w:rsidRPr="0073179A">
        <w:rPr>
          <w:rFonts w:cs="David" w:hint="cs"/>
          <w:rtl/>
        </w:rPr>
        <w:t>(ד) חבר כנסת רשאי להציע לכנסת לדון במסקנות ועדה שהונחו על שולחן הכנסת, במסגרת הצעה לסדר היום, וכן רשאית הממשלה ל</w:t>
      </w:r>
      <w:r>
        <w:rPr>
          <w:rFonts w:cs="David" w:hint="cs"/>
          <w:rtl/>
        </w:rPr>
        <w:t xml:space="preserve">בקש כי הכנסת תקיים דיון כאמור". </w:t>
      </w:r>
    </w:p>
    <w:p w14:paraId="5B73B4E3" w14:textId="77777777" w:rsidR="002971D8" w:rsidRDefault="002971D8" w:rsidP="002971D8">
      <w:pPr>
        <w:bidi/>
        <w:ind w:left="720"/>
        <w:jc w:val="both"/>
        <w:rPr>
          <w:rFonts w:cs="David" w:hint="cs"/>
          <w:rtl/>
        </w:rPr>
      </w:pPr>
    </w:p>
    <w:p w14:paraId="00EF4E99" w14:textId="77777777" w:rsidR="002971D8" w:rsidRPr="0073179A" w:rsidRDefault="002971D8" w:rsidP="002971D8">
      <w:pPr>
        <w:bidi/>
        <w:ind w:left="720"/>
        <w:jc w:val="both"/>
        <w:rPr>
          <w:rFonts w:cs="David" w:hint="cs"/>
          <w:rtl/>
        </w:rPr>
      </w:pPr>
      <w:r>
        <w:rPr>
          <w:rFonts w:cs="David" w:hint="cs"/>
          <w:rtl/>
        </w:rPr>
        <w:t>זה קיים גם היום, כתבתי שאלה כי ראיתי שבדיון מהיר שתכף נדבר עליו, שם כתוב שהיושב ראש יכול להחליט לקיים דיון. אם האם גם פה רוצים?</w:t>
      </w:r>
      <w:r w:rsidRPr="0073179A">
        <w:rPr>
          <w:rFonts w:cs="David" w:hint="cs"/>
          <w:rtl/>
        </w:rPr>
        <w:tab/>
      </w:r>
    </w:p>
    <w:p w14:paraId="77A6E6CC" w14:textId="77777777" w:rsidR="002971D8" w:rsidRDefault="002971D8" w:rsidP="002971D8">
      <w:pPr>
        <w:bidi/>
        <w:jc w:val="both"/>
        <w:rPr>
          <w:rFonts w:cs="David" w:hint="cs"/>
          <w:rtl/>
        </w:rPr>
      </w:pPr>
    </w:p>
    <w:p w14:paraId="58F1082F"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31D3E3FE" w14:textId="77777777" w:rsidR="002971D8" w:rsidRDefault="002971D8" w:rsidP="002971D8">
      <w:pPr>
        <w:bidi/>
        <w:jc w:val="both"/>
        <w:rPr>
          <w:rFonts w:cs="David" w:hint="cs"/>
          <w:rtl/>
        </w:rPr>
      </w:pPr>
    </w:p>
    <w:p w14:paraId="28DE56D9" w14:textId="77777777" w:rsidR="002971D8" w:rsidRDefault="002971D8" w:rsidP="002971D8">
      <w:pPr>
        <w:bidi/>
        <w:jc w:val="both"/>
        <w:rPr>
          <w:rFonts w:cs="David" w:hint="cs"/>
          <w:rtl/>
        </w:rPr>
      </w:pPr>
      <w:r>
        <w:rPr>
          <w:rFonts w:cs="David" w:hint="cs"/>
          <w:rtl/>
        </w:rPr>
        <w:tab/>
        <w:t xml:space="preserve"> השאלה שלי פרוצדוראלית נטו, חבר כנסת רשאי, אם הוא רשאי, איך הוא רשאי? מתי?</w:t>
      </w:r>
    </w:p>
    <w:p w14:paraId="74B698EC" w14:textId="77777777" w:rsidR="002971D8" w:rsidRDefault="002971D8" w:rsidP="002971D8">
      <w:pPr>
        <w:bidi/>
        <w:jc w:val="both"/>
        <w:rPr>
          <w:rFonts w:cs="David" w:hint="cs"/>
          <w:rtl/>
        </w:rPr>
      </w:pPr>
    </w:p>
    <w:p w14:paraId="1C158AA0"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0173DD64" w14:textId="77777777" w:rsidR="002971D8" w:rsidRDefault="002971D8" w:rsidP="002971D8">
      <w:pPr>
        <w:keepNext/>
        <w:bidi/>
        <w:rPr>
          <w:rFonts w:cs="David" w:hint="cs"/>
          <w:rtl/>
        </w:rPr>
      </w:pPr>
    </w:p>
    <w:p w14:paraId="550100D2" w14:textId="77777777" w:rsidR="002971D8" w:rsidRPr="0073179A" w:rsidRDefault="002971D8" w:rsidP="002971D8">
      <w:pPr>
        <w:keepNext/>
        <w:bidi/>
        <w:rPr>
          <w:rFonts w:cs="David" w:hint="cs"/>
          <w:rtl/>
        </w:rPr>
      </w:pPr>
      <w:r>
        <w:rPr>
          <w:rFonts w:cs="David" w:hint="cs"/>
          <w:rtl/>
        </w:rPr>
        <w:tab/>
        <w:t xml:space="preserve">הצעה רגילה לסדר היום. </w:t>
      </w:r>
    </w:p>
    <w:p w14:paraId="22895AAC" w14:textId="77777777" w:rsidR="002971D8" w:rsidRDefault="002971D8" w:rsidP="002971D8">
      <w:pPr>
        <w:bidi/>
        <w:jc w:val="both"/>
        <w:rPr>
          <w:rFonts w:cs="David" w:hint="cs"/>
          <w:u w:val="single"/>
          <w:rtl/>
        </w:rPr>
      </w:pPr>
    </w:p>
    <w:p w14:paraId="0A684A62"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5DFA5988" w14:textId="77777777" w:rsidR="002971D8" w:rsidRDefault="002971D8" w:rsidP="002971D8">
      <w:pPr>
        <w:bidi/>
        <w:jc w:val="both"/>
        <w:rPr>
          <w:rFonts w:cs="David" w:hint="cs"/>
          <w:rtl/>
        </w:rPr>
      </w:pPr>
    </w:p>
    <w:p w14:paraId="68499EA1" w14:textId="77777777" w:rsidR="002971D8" w:rsidRPr="004914E2" w:rsidRDefault="002971D8" w:rsidP="002971D8">
      <w:pPr>
        <w:bidi/>
        <w:jc w:val="both"/>
        <w:rPr>
          <w:rFonts w:cs="David" w:hint="cs"/>
          <w:rtl/>
        </w:rPr>
      </w:pPr>
      <w:r>
        <w:rPr>
          <w:rFonts w:cs="David" w:hint="cs"/>
          <w:rtl/>
        </w:rPr>
        <w:tab/>
      </w:r>
      <w:r w:rsidRPr="004914E2">
        <w:rPr>
          <w:rFonts w:cs="David" w:hint="cs"/>
          <w:rtl/>
        </w:rPr>
        <w:t>הוא תמיד יכול רגילה.</w:t>
      </w:r>
    </w:p>
    <w:p w14:paraId="6B5779BA" w14:textId="77777777" w:rsidR="002971D8" w:rsidRDefault="002971D8" w:rsidP="002971D8">
      <w:pPr>
        <w:bidi/>
        <w:jc w:val="both"/>
        <w:rPr>
          <w:rFonts w:cs="David" w:hint="cs"/>
          <w:u w:val="single"/>
          <w:rtl/>
        </w:rPr>
      </w:pPr>
    </w:p>
    <w:p w14:paraId="15E5BC59"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29776BD7" w14:textId="77777777" w:rsidR="002971D8" w:rsidRPr="0073179A" w:rsidRDefault="002971D8" w:rsidP="002971D8">
      <w:pPr>
        <w:bidi/>
        <w:jc w:val="both"/>
        <w:rPr>
          <w:rFonts w:cs="David" w:hint="cs"/>
          <w:rtl/>
        </w:rPr>
      </w:pPr>
    </w:p>
    <w:p w14:paraId="6570D1D9" w14:textId="77777777" w:rsidR="002971D8" w:rsidRPr="0073179A" w:rsidRDefault="002971D8" w:rsidP="002971D8">
      <w:pPr>
        <w:bidi/>
        <w:jc w:val="both"/>
        <w:rPr>
          <w:rFonts w:cs="David" w:hint="cs"/>
          <w:rtl/>
        </w:rPr>
      </w:pPr>
      <w:r w:rsidRPr="0073179A">
        <w:rPr>
          <w:rFonts w:cs="David" w:hint="cs"/>
          <w:rtl/>
        </w:rPr>
        <w:tab/>
        <w:t>גם א</w:t>
      </w:r>
      <w:r>
        <w:rPr>
          <w:rFonts w:cs="David" w:hint="cs"/>
          <w:rtl/>
        </w:rPr>
        <w:t>י</w:t>
      </w:r>
      <w:r w:rsidRPr="0073179A">
        <w:rPr>
          <w:rFonts w:cs="David" w:hint="cs"/>
          <w:rtl/>
        </w:rPr>
        <w:t xml:space="preserve"> אפשר למנוע את זה.</w:t>
      </w:r>
    </w:p>
    <w:p w14:paraId="342F5B42" w14:textId="77777777" w:rsidR="002971D8" w:rsidRPr="0073179A" w:rsidRDefault="002971D8" w:rsidP="002971D8">
      <w:pPr>
        <w:bidi/>
        <w:jc w:val="both"/>
        <w:rPr>
          <w:rFonts w:cs="David" w:hint="cs"/>
          <w:rtl/>
        </w:rPr>
      </w:pPr>
    </w:p>
    <w:p w14:paraId="17CCBC42"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245EFC2E" w14:textId="77777777" w:rsidR="002971D8" w:rsidRPr="0073179A" w:rsidRDefault="002971D8" w:rsidP="002971D8">
      <w:pPr>
        <w:keepNext/>
        <w:bidi/>
        <w:jc w:val="both"/>
        <w:rPr>
          <w:rFonts w:cs="David" w:hint="cs"/>
          <w:rtl/>
        </w:rPr>
      </w:pPr>
    </w:p>
    <w:p w14:paraId="6AFD4022" w14:textId="77777777" w:rsidR="002971D8" w:rsidRPr="0073179A" w:rsidRDefault="002971D8" w:rsidP="002971D8">
      <w:pPr>
        <w:bidi/>
        <w:jc w:val="both"/>
        <w:rPr>
          <w:rFonts w:cs="David" w:hint="cs"/>
          <w:rtl/>
        </w:rPr>
      </w:pPr>
      <w:r w:rsidRPr="0073179A">
        <w:rPr>
          <w:rFonts w:cs="David" w:hint="cs"/>
          <w:rtl/>
        </w:rPr>
        <w:tab/>
      </w:r>
      <w:r>
        <w:rPr>
          <w:rFonts w:cs="David" w:hint="cs"/>
          <w:rtl/>
        </w:rPr>
        <w:t>כשאני מבין את ההסבר, אם כך, אני מתאר לעצמי</w:t>
      </w:r>
      <w:r w:rsidRPr="0073179A">
        <w:rPr>
          <w:rFonts w:cs="David" w:hint="cs"/>
          <w:rtl/>
        </w:rPr>
        <w:t xml:space="preserve"> שזה נבע</w:t>
      </w:r>
      <w:r>
        <w:rPr>
          <w:rFonts w:cs="David" w:hint="cs"/>
          <w:rtl/>
        </w:rPr>
        <w:t xml:space="preserve"> מההוראה שהייתה שלא תדון בהצעות לסדר היום אם כבר היה הנושא נדון ועלה קודם. אז בטח אמרו שברגע שהוגשו מסקנות מותר לך לדון. אני לא זוכר אם השארנו את ההוראה היא?</w:t>
      </w:r>
    </w:p>
    <w:p w14:paraId="109246E0" w14:textId="77777777" w:rsidR="002971D8" w:rsidRPr="0073179A" w:rsidRDefault="002971D8" w:rsidP="002971D8">
      <w:pPr>
        <w:bidi/>
        <w:jc w:val="both"/>
        <w:rPr>
          <w:rFonts w:cs="David" w:hint="cs"/>
          <w:rtl/>
        </w:rPr>
      </w:pPr>
    </w:p>
    <w:p w14:paraId="56B5AFDA"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13282C0B" w14:textId="77777777" w:rsidR="002971D8" w:rsidRPr="0073179A" w:rsidRDefault="002971D8" w:rsidP="002971D8">
      <w:pPr>
        <w:bidi/>
        <w:jc w:val="both"/>
        <w:rPr>
          <w:rFonts w:cs="David" w:hint="cs"/>
          <w:rtl/>
        </w:rPr>
      </w:pPr>
    </w:p>
    <w:p w14:paraId="072E606A" w14:textId="77777777" w:rsidR="002971D8" w:rsidRPr="0073179A" w:rsidRDefault="002971D8" w:rsidP="002971D8">
      <w:pPr>
        <w:bidi/>
        <w:jc w:val="both"/>
        <w:rPr>
          <w:rFonts w:cs="David" w:hint="cs"/>
          <w:rtl/>
        </w:rPr>
      </w:pPr>
      <w:r w:rsidRPr="0073179A">
        <w:rPr>
          <w:rFonts w:cs="David" w:hint="cs"/>
          <w:rtl/>
        </w:rPr>
        <w:tab/>
      </w:r>
      <w:r>
        <w:rPr>
          <w:rFonts w:cs="David" w:hint="cs"/>
          <w:rtl/>
        </w:rPr>
        <w:t>אני לא בטוחה שאתה צודק כי בעצם אי אפשר</w:t>
      </w:r>
      <w:r w:rsidRPr="0073179A">
        <w:rPr>
          <w:rFonts w:cs="David" w:hint="cs"/>
          <w:rtl/>
        </w:rPr>
        <w:t xml:space="preserve"> לדון שבועיים.</w:t>
      </w:r>
    </w:p>
    <w:p w14:paraId="193581C0" w14:textId="77777777" w:rsidR="002971D8" w:rsidRDefault="002971D8" w:rsidP="002971D8">
      <w:pPr>
        <w:bidi/>
        <w:jc w:val="both"/>
        <w:rPr>
          <w:rFonts w:cs="David" w:hint="cs"/>
          <w:rtl/>
        </w:rPr>
      </w:pPr>
    </w:p>
    <w:p w14:paraId="34BF61EA"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2D1C2C92" w14:textId="77777777" w:rsidR="002971D8" w:rsidRDefault="002971D8" w:rsidP="002971D8">
      <w:pPr>
        <w:bidi/>
        <w:jc w:val="both"/>
        <w:rPr>
          <w:rFonts w:cs="David" w:hint="cs"/>
          <w:rtl/>
        </w:rPr>
      </w:pPr>
    </w:p>
    <w:p w14:paraId="2CE6995C" w14:textId="77777777" w:rsidR="002971D8" w:rsidRDefault="002971D8" w:rsidP="002971D8">
      <w:pPr>
        <w:bidi/>
        <w:jc w:val="both"/>
        <w:rPr>
          <w:rFonts w:cs="David" w:hint="cs"/>
          <w:rtl/>
        </w:rPr>
      </w:pPr>
      <w:r>
        <w:rPr>
          <w:rFonts w:cs="David" w:hint="cs"/>
          <w:rtl/>
        </w:rPr>
        <w:tab/>
        <w:t xml:space="preserve"> אני מניח שזו הסיבה למה הוראה כזו הוכנסה.</w:t>
      </w:r>
    </w:p>
    <w:p w14:paraId="25961A5E" w14:textId="77777777" w:rsidR="002971D8" w:rsidRPr="0073179A" w:rsidRDefault="002971D8" w:rsidP="002971D8">
      <w:pPr>
        <w:bidi/>
        <w:jc w:val="both"/>
        <w:rPr>
          <w:rFonts w:cs="David" w:hint="cs"/>
          <w:rtl/>
        </w:rPr>
      </w:pPr>
    </w:p>
    <w:p w14:paraId="0A7E479E"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298E261B" w14:textId="77777777" w:rsidR="002971D8" w:rsidRPr="0073179A" w:rsidRDefault="002971D8" w:rsidP="002971D8">
      <w:pPr>
        <w:bidi/>
        <w:jc w:val="both"/>
        <w:rPr>
          <w:rFonts w:cs="David" w:hint="cs"/>
          <w:rtl/>
        </w:rPr>
      </w:pPr>
    </w:p>
    <w:p w14:paraId="4D58AC01" w14:textId="77777777" w:rsidR="002971D8" w:rsidRPr="0073179A" w:rsidRDefault="002971D8" w:rsidP="002971D8">
      <w:pPr>
        <w:bidi/>
        <w:jc w:val="both"/>
        <w:rPr>
          <w:rFonts w:cs="David" w:hint="cs"/>
          <w:rtl/>
        </w:rPr>
      </w:pPr>
      <w:r w:rsidRPr="0073179A">
        <w:rPr>
          <w:rFonts w:cs="David" w:hint="cs"/>
          <w:rtl/>
        </w:rPr>
        <w:tab/>
        <w:t xml:space="preserve"> לא קשור לשבועיים.</w:t>
      </w:r>
      <w:r>
        <w:rPr>
          <w:rFonts w:cs="David" w:hint="cs"/>
          <w:rtl/>
        </w:rPr>
        <w:t xml:space="preserve"> ברגע שהנוסח נדון ויש מסקנות, מה הטעם בלהגיש שוב אותו דבר.</w:t>
      </w:r>
    </w:p>
    <w:p w14:paraId="5DCB862B" w14:textId="77777777" w:rsidR="002971D8" w:rsidRPr="0073179A" w:rsidRDefault="002971D8" w:rsidP="002971D8">
      <w:pPr>
        <w:bidi/>
        <w:jc w:val="both"/>
        <w:rPr>
          <w:rFonts w:cs="David" w:hint="cs"/>
          <w:rtl/>
        </w:rPr>
      </w:pPr>
    </w:p>
    <w:p w14:paraId="63E6F75C" w14:textId="77777777" w:rsidR="002971D8" w:rsidRPr="0073179A" w:rsidRDefault="002971D8" w:rsidP="002971D8">
      <w:pPr>
        <w:bidi/>
        <w:jc w:val="both"/>
        <w:rPr>
          <w:rFonts w:cs="David" w:hint="cs"/>
          <w:rtl/>
        </w:rPr>
      </w:pPr>
      <w:r w:rsidRPr="0073179A">
        <w:rPr>
          <w:rFonts w:cs="David" w:hint="cs"/>
          <w:u w:val="single"/>
          <w:rtl/>
        </w:rPr>
        <w:t>ארבל אסטרחן:</w:t>
      </w:r>
    </w:p>
    <w:p w14:paraId="2EAC7929" w14:textId="77777777" w:rsidR="002971D8" w:rsidRPr="0073179A" w:rsidRDefault="002971D8" w:rsidP="002971D8">
      <w:pPr>
        <w:bidi/>
        <w:jc w:val="both"/>
        <w:rPr>
          <w:rFonts w:cs="David" w:hint="cs"/>
          <w:rtl/>
        </w:rPr>
      </w:pPr>
    </w:p>
    <w:p w14:paraId="29B0F396" w14:textId="77777777" w:rsidR="002971D8" w:rsidRPr="0073179A" w:rsidRDefault="002971D8" w:rsidP="002971D8">
      <w:pPr>
        <w:bidi/>
        <w:jc w:val="both"/>
        <w:rPr>
          <w:rFonts w:cs="David" w:hint="cs"/>
          <w:rtl/>
        </w:rPr>
      </w:pPr>
      <w:r>
        <w:rPr>
          <w:rFonts w:cs="David" w:hint="cs"/>
          <w:rtl/>
        </w:rPr>
        <w:tab/>
        <w:t xml:space="preserve"> אני לא רואה שיש פה את הארבעה שבועות.</w:t>
      </w:r>
    </w:p>
    <w:p w14:paraId="047D853B" w14:textId="77777777" w:rsidR="002971D8" w:rsidRPr="0073179A" w:rsidRDefault="002971D8" w:rsidP="002971D8">
      <w:pPr>
        <w:bidi/>
        <w:jc w:val="both"/>
        <w:rPr>
          <w:rFonts w:cs="David" w:hint="cs"/>
          <w:rtl/>
        </w:rPr>
      </w:pPr>
    </w:p>
    <w:p w14:paraId="5E6CE3B3"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12683DDF" w14:textId="77777777" w:rsidR="002971D8" w:rsidRPr="0073179A" w:rsidRDefault="002971D8" w:rsidP="002971D8">
      <w:pPr>
        <w:keepNext/>
        <w:bidi/>
        <w:jc w:val="both"/>
        <w:rPr>
          <w:rFonts w:cs="David" w:hint="cs"/>
          <w:rtl/>
        </w:rPr>
      </w:pPr>
    </w:p>
    <w:p w14:paraId="441A4072" w14:textId="77777777" w:rsidR="002971D8" w:rsidRPr="0073179A" w:rsidRDefault="002971D8" w:rsidP="002971D8">
      <w:pPr>
        <w:bidi/>
        <w:jc w:val="both"/>
        <w:rPr>
          <w:rFonts w:cs="David" w:hint="cs"/>
          <w:rtl/>
        </w:rPr>
      </w:pPr>
      <w:r w:rsidRPr="0073179A">
        <w:rPr>
          <w:rFonts w:cs="David" w:hint="cs"/>
          <w:rtl/>
        </w:rPr>
        <w:tab/>
      </w:r>
      <w:r>
        <w:rPr>
          <w:rFonts w:cs="David" w:hint="cs"/>
          <w:rtl/>
        </w:rPr>
        <w:t>לדעתי הורדנו את זה ולכן לדעתי אפשר להוריד את כל הסעיף הזה.</w:t>
      </w:r>
    </w:p>
    <w:p w14:paraId="3E27243D" w14:textId="77777777" w:rsidR="002971D8" w:rsidRDefault="002971D8" w:rsidP="002971D8">
      <w:pPr>
        <w:bidi/>
        <w:jc w:val="both"/>
        <w:rPr>
          <w:rFonts w:cs="David" w:hint="cs"/>
          <w:rtl/>
        </w:rPr>
      </w:pPr>
    </w:p>
    <w:p w14:paraId="7EA6154B"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448BD5FB" w14:textId="77777777" w:rsidR="002971D8" w:rsidRDefault="002971D8" w:rsidP="002971D8">
      <w:pPr>
        <w:keepNext/>
        <w:bidi/>
        <w:rPr>
          <w:rFonts w:cs="David" w:hint="cs"/>
          <w:rtl/>
        </w:rPr>
      </w:pPr>
    </w:p>
    <w:p w14:paraId="439CE237" w14:textId="77777777" w:rsidR="002971D8" w:rsidRDefault="002971D8" w:rsidP="002971D8">
      <w:pPr>
        <w:keepNext/>
        <w:bidi/>
        <w:rPr>
          <w:rFonts w:cs="David" w:hint="cs"/>
          <w:rtl/>
        </w:rPr>
      </w:pPr>
      <w:r>
        <w:rPr>
          <w:rFonts w:cs="David" w:hint="cs"/>
          <w:rtl/>
        </w:rPr>
        <w:tab/>
        <w:t>האם לאפשר לממשלה לבקש דיון? ליושב ראש הכנסת?</w:t>
      </w:r>
    </w:p>
    <w:p w14:paraId="749F1E43" w14:textId="77777777" w:rsidR="002971D8" w:rsidRDefault="002971D8" w:rsidP="002971D8">
      <w:pPr>
        <w:bidi/>
        <w:jc w:val="both"/>
        <w:rPr>
          <w:rFonts w:cs="David" w:hint="cs"/>
          <w:rtl/>
        </w:rPr>
      </w:pPr>
    </w:p>
    <w:p w14:paraId="1758D8B8"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67EBF5E" w14:textId="77777777" w:rsidR="002971D8" w:rsidRDefault="002971D8" w:rsidP="002971D8">
      <w:pPr>
        <w:bidi/>
        <w:jc w:val="both"/>
        <w:rPr>
          <w:rFonts w:cs="David" w:hint="cs"/>
          <w:rtl/>
        </w:rPr>
      </w:pPr>
    </w:p>
    <w:p w14:paraId="07805FA7" w14:textId="77777777" w:rsidR="002971D8" w:rsidRDefault="002971D8" w:rsidP="002971D8">
      <w:pPr>
        <w:bidi/>
        <w:jc w:val="both"/>
        <w:rPr>
          <w:rFonts w:cs="David" w:hint="cs"/>
          <w:rtl/>
        </w:rPr>
      </w:pPr>
      <w:r>
        <w:rPr>
          <w:rFonts w:cs="David" w:hint="cs"/>
          <w:rtl/>
        </w:rPr>
        <w:tab/>
        <w:t xml:space="preserve"> יש מסקנות, מי שרוצה שיגיש הצעה לסדר.</w:t>
      </w:r>
    </w:p>
    <w:p w14:paraId="62E24FB9" w14:textId="77777777" w:rsidR="002971D8" w:rsidRDefault="002971D8" w:rsidP="002971D8">
      <w:pPr>
        <w:bidi/>
        <w:jc w:val="both"/>
        <w:rPr>
          <w:rFonts w:cs="David" w:hint="cs"/>
          <w:rtl/>
        </w:rPr>
      </w:pPr>
    </w:p>
    <w:p w14:paraId="1F19660B" w14:textId="77777777" w:rsidR="002971D8" w:rsidRPr="005D0609" w:rsidRDefault="002971D8" w:rsidP="002971D8">
      <w:pPr>
        <w:bidi/>
        <w:jc w:val="both"/>
        <w:rPr>
          <w:rFonts w:cs="David" w:hint="cs"/>
          <w:u w:val="single"/>
          <w:rtl/>
        </w:rPr>
      </w:pPr>
      <w:r>
        <w:rPr>
          <w:rFonts w:cs="David" w:hint="cs"/>
          <w:u w:val="single"/>
          <w:rtl/>
        </w:rPr>
        <w:t>סער</w:t>
      </w:r>
      <w:r w:rsidRPr="005D0609">
        <w:rPr>
          <w:rFonts w:cs="David" w:hint="cs"/>
          <w:u w:val="single"/>
          <w:rtl/>
        </w:rPr>
        <w:t xml:space="preserve"> פינטו:</w:t>
      </w:r>
    </w:p>
    <w:p w14:paraId="2C6C74D0" w14:textId="77777777" w:rsidR="002971D8" w:rsidRDefault="002971D8" w:rsidP="002971D8">
      <w:pPr>
        <w:bidi/>
        <w:jc w:val="both"/>
        <w:rPr>
          <w:rFonts w:cs="David" w:hint="cs"/>
          <w:rtl/>
        </w:rPr>
      </w:pPr>
    </w:p>
    <w:p w14:paraId="57CA079C" w14:textId="77777777" w:rsidR="002971D8" w:rsidRDefault="002971D8" w:rsidP="002971D8">
      <w:pPr>
        <w:bidi/>
        <w:jc w:val="both"/>
        <w:rPr>
          <w:rFonts w:cs="David" w:hint="cs"/>
          <w:rtl/>
        </w:rPr>
      </w:pPr>
      <w:r>
        <w:rPr>
          <w:rFonts w:cs="David" w:hint="cs"/>
          <w:rtl/>
        </w:rPr>
        <w:tab/>
        <w:t>הורדנו את האיסור ההוא?</w:t>
      </w:r>
    </w:p>
    <w:p w14:paraId="7C92C06A" w14:textId="77777777" w:rsidR="002971D8" w:rsidRDefault="002971D8" w:rsidP="002971D8">
      <w:pPr>
        <w:bidi/>
        <w:jc w:val="both"/>
        <w:rPr>
          <w:rFonts w:cs="David" w:hint="cs"/>
          <w:rtl/>
        </w:rPr>
      </w:pPr>
    </w:p>
    <w:p w14:paraId="24EC8D0F"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21EC3751" w14:textId="77777777" w:rsidR="002971D8" w:rsidRDefault="002971D8" w:rsidP="002971D8">
      <w:pPr>
        <w:bidi/>
        <w:jc w:val="both"/>
        <w:rPr>
          <w:rFonts w:cs="David" w:hint="cs"/>
          <w:rtl/>
        </w:rPr>
      </w:pPr>
    </w:p>
    <w:p w14:paraId="7E12E11C" w14:textId="77777777" w:rsidR="002971D8" w:rsidRDefault="002971D8" w:rsidP="002971D8">
      <w:pPr>
        <w:bidi/>
        <w:jc w:val="both"/>
        <w:rPr>
          <w:rFonts w:cs="David" w:hint="cs"/>
          <w:rtl/>
        </w:rPr>
      </w:pPr>
      <w:r>
        <w:rPr>
          <w:rFonts w:cs="David" w:hint="cs"/>
          <w:rtl/>
        </w:rPr>
        <w:tab/>
        <w:t xml:space="preserve">לדעתי הורדנו את המגבלה ההיא, אם אני זוכר נכון, זה מיותר. </w:t>
      </w:r>
    </w:p>
    <w:p w14:paraId="3552E256" w14:textId="77777777" w:rsidR="002971D8" w:rsidRDefault="002971D8" w:rsidP="002971D8">
      <w:pPr>
        <w:bidi/>
        <w:jc w:val="both"/>
        <w:rPr>
          <w:rFonts w:cs="David" w:hint="cs"/>
          <w:u w:val="single"/>
          <w:rtl/>
        </w:rPr>
      </w:pPr>
    </w:p>
    <w:p w14:paraId="47C1DE20"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73734624" w14:textId="77777777" w:rsidR="002971D8" w:rsidRPr="0073179A" w:rsidRDefault="002971D8" w:rsidP="002971D8">
      <w:pPr>
        <w:bidi/>
        <w:jc w:val="both"/>
        <w:rPr>
          <w:rFonts w:cs="David" w:hint="cs"/>
          <w:rtl/>
        </w:rPr>
      </w:pPr>
    </w:p>
    <w:p w14:paraId="2856CF16" w14:textId="77777777" w:rsidR="002971D8" w:rsidRDefault="002971D8" w:rsidP="002971D8">
      <w:pPr>
        <w:bidi/>
        <w:jc w:val="both"/>
        <w:rPr>
          <w:rFonts w:cs="David" w:hint="cs"/>
          <w:rtl/>
        </w:rPr>
      </w:pPr>
      <w:r w:rsidRPr="0073179A">
        <w:rPr>
          <w:rFonts w:cs="David" w:hint="cs"/>
          <w:rtl/>
        </w:rPr>
        <w:tab/>
        <w:t xml:space="preserve"> בהצעות לסדר עשינו מגבלה עד מתי הוועדה צריכה לדון</w:t>
      </w:r>
      <w:r>
        <w:rPr>
          <w:rFonts w:cs="David" w:hint="cs"/>
          <w:rtl/>
        </w:rPr>
        <w:t xml:space="preserve"> בהצעה לסדר</w:t>
      </w:r>
      <w:r w:rsidRPr="0073179A">
        <w:rPr>
          <w:rFonts w:cs="David" w:hint="cs"/>
          <w:rtl/>
        </w:rPr>
        <w:t>.</w:t>
      </w:r>
    </w:p>
    <w:p w14:paraId="25534A26" w14:textId="77777777" w:rsidR="002971D8" w:rsidRDefault="002971D8" w:rsidP="002971D8">
      <w:pPr>
        <w:bidi/>
        <w:jc w:val="both"/>
        <w:rPr>
          <w:rFonts w:cs="David" w:hint="cs"/>
          <w:rtl/>
        </w:rPr>
      </w:pPr>
    </w:p>
    <w:p w14:paraId="07504E67"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2EDC7A8B" w14:textId="77777777" w:rsidR="002971D8" w:rsidRDefault="002971D8" w:rsidP="002971D8">
      <w:pPr>
        <w:keepNext/>
        <w:bidi/>
        <w:rPr>
          <w:rFonts w:cs="David" w:hint="cs"/>
          <w:rtl/>
        </w:rPr>
      </w:pPr>
    </w:p>
    <w:p w14:paraId="5B55F804" w14:textId="77777777" w:rsidR="002971D8" w:rsidRPr="0073179A" w:rsidRDefault="002971D8" w:rsidP="002971D8">
      <w:pPr>
        <w:keepNext/>
        <w:bidi/>
        <w:rPr>
          <w:rFonts w:cs="David" w:hint="cs"/>
          <w:rtl/>
        </w:rPr>
      </w:pPr>
      <w:r>
        <w:rPr>
          <w:rFonts w:cs="David" w:hint="cs"/>
          <w:rtl/>
        </w:rPr>
        <w:tab/>
        <w:t>זה יהיה בפרק הוועדות.</w:t>
      </w:r>
    </w:p>
    <w:p w14:paraId="0C18A346" w14:textId="77777777" w:rsidR="002971D8" w:rsidRPr="0073179A" w:rsidRDefault="002971D8" w:rsidP="002971D8">
      <w:pPr>
        <w:bidi/>
        <w:jc w:val="both"/>
        <w:rPr>
          <w:rFonts w:cs="David" w:hint="cs"/>
          <w:rtl/>
        </w:rPr>
      </w:pPr>
    </w:p>
    <w:p w14:paraId="283C6489"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2FE9A6C6" w14:textId="77777777" w:rsidR="002971D8" w:rsidRPr="0073179A" w:rsidRDefault="002971D8" w:rsidP="002971D8">
      <w:pPr>
        <w:keepNext/>
        <w:bidi/>
        <w:jc w:val="both"/>
        <w:rPr>
          <w:rFonts w:cs="David" w:hint="cs"/>
          <w:rtl/>
        </w:rPr>
      </w:pPr>
    </w:p>
    <w:p w14:paraId="31AFCCF4" w14:textId="77777777" w:rsidR="002971D8" w:rsidRPr="0073179A" w:rsidRDefault="002971D8" w:rsidP="002971D8">
      <w:pPr>
        <w:bidi/>
        <w:jc w:val="both"/>
        <w:rPr>
          <w:rFonts w:cs="David" w:hint="cs"/>
          <w:rtl/>
        </w:rPr>
      </w:pPr>
      <w:r w:rsidRPr="0073179A">
        <w:rPr>
          <w:rFonts w:cs="David" w:hint="cs"/>
          <w:rtl/>
        </w:rPr>
        <w:tab/>
        <w:t>זו שאלה ענקית.</w:t>
      </w:r>
    </w:p>
    <w:p w14:paraId="40566A02" w14:textId="77777777" w:rsidR="002971D8" w:rsidRPr="0073179A" w:rsidRDefault="002971D8" w:rsidP="002971D8">
      <w:pPr>
        <w:bidi/>
        <w:jc w:val="both"/>
        <w:rPr>
          <w:rFonts w:cs="David" w:hint="cs"/>
          <w:rtl/>
        </w:rPr>
      </w:pPr>
    </w:p>
    <w:p w14:paraId="4E2D9F80"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474CC3FF" w14:textId="77777777" w:rsidR="002971D8" w:rsidRPr="0073179A" w:rsidRDefault="002971D8" w:rsidP="002971D8">
      <w:pPr>
        <w:bidi/>
        <w:jc w:val="both"/>
        <w:rPr>
          <w:rFonts w:cs="David" w:hint="cs"/>
          <w:rtl/>
        </w:rPr>
      </w:pPr>
    </w:p>
    <w:p w14:paraId="6707E6F3" w14:textId="77777777" w:rsidR="002971D8" w:rsidRDefault="002971D8" w:rsidP="002971D8">
      <w:pPr>
        <w:bidi/>
        <w:jc w:val="both"/>
        <w:rPr>
          <w:rFonts w:cs="David" w:hint="cs"/>
          <w:rtl/>
        </w:rPr>
      </w:pPr>
      <w:r w:rsidRPr="0073179A">
        <w:rPr>
          <w:rFonts w:cs="David" w:hint="cs"/>
          <w:rtl/>
        </w:rPr>
        <w:tab/>
      </w:r>
      <w:r>
        <w:rPr>
          <w:rFonts w:cs="David" w:hint="cs"/>
          <w:rtl/>
        </w:rPr>
        <w:t>בחקיקה יש הגבלה.</w:t>
      </w:r>
    </w:p>
    <w:p w14:paraId="3533E5E6" w14:textId="77777777" w:rsidR="002971D8" w:rsidRDefault="002971D8" w:rsidP="002971D8">
      <w:pPr>
        <w:bidi/>
        <w:jc w:val="both"/>
        <w:rPr>
          <w:rFonts w:cs="David" w:hint="cs"/>
          <w:rtl/>
        </w:rPr>
      </w:pPr>
    </w:p>
    <w:p w14:paraId="2307786E"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70A3DF90" w14:textId="77777777" w:rsidR="002971D8" w:rsidRDefault="002971D8" w:rsidP="002971D8">
      <w:pPr>
        <w:keepNext/>
        <w:bidi/>
        <w:rPr>
          <w:rFonts w:cs="David" w:hint="cs"/>
          <w:rtl/>
        </w:rPr>
      </w:pPr>
    </w:p>
    <w:p w14:paraId="59C47BB7" w14:textId="77777777" w:rsidR="002971D8" w:rsidRDefault="002971D8" w:rsidP="002971D8">
      <w:pPr>
        <w:keepNext/>
        <w:bidi/>
        <w:rPr>
          <w:rFonts w:cs="David" w:hint="cs"/>
          <w:rtl/>
        </w:rPr>
      </w:pPr>
      <w:r>
        <w:rPr>
          <w:rFonts w:cs="David" w:hint="cs"/>
          <w:rtl/>
        </w:rPr>
        <w:tab/>
        <w:t>היא קיימת גם על הצעות לסדר, זה אותו סעיף, זה 112 היום בתקנון.</w:t>
      </w:r>
    </w:p>
    <w:p w14:paraId="61CB049A" w14:textId="77777777" w:rsidR="002971D8" w:rsidRPr="0073179A" w:rsidRDefault="002971D8" w:rsidP="002971D8">
      <w:pPr>
        <w:bidi/>
        <w:jc w:val="both"/>
        <w:rPr>
          <w:rFonts w:cs="David" w:hint="cs"/>
          <w:rtl/>
        </w:rPr>
      </w:pPr>
    </w:p>
    <w:p w14:paraId="447C8214"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779715F3" w14:textId="77777777" w:rsidR="002971D8" w:rsidRPr="0073179A" w:rsidRDefault="002971D8" w:rsidP="002971D8">
      <w:pPr>
        <w:bidi/>
        <w:jc w:val="both"/>
        <w:rPr>
          <w:rFonts w:cs="David" w:hint="cs"/>
          <w:rtl/>
        </w:rPr>
      </w:pPr>
      <w:r w:rsidRPr="0073179A">
        <w:rPr>
          <w:rFonts w:cs="David" w:hint="cs"/>
          <w:rtl/>
        </w:rPr>
        <w:tab/>
      </w:r>
    </w:p>
    <w:p w14:paraId="7A31FF90" w14:textId="77777777" w:rsidR="002971D8" w:rsidRDefault="002971D8" w:rsidP="002971D8">
      <w:pPr>
        <w:bidi/>
        <w:jc w:val="both"/>
        <w:rPr>
          <w:rFonts w:cs="David" w:hint="cs"/>
          <w:rtl/>
        </w:rPr>
      </w:pPr>
      <w:r w:rsidRPr="0073179A">
        <w:rPr>
          <w:rFonts w:cs="David" w:hint="cs"/>
          <w:rtl/>
        </w:rPr>
        <w:tab/>
      </w:r>
      <w:r>
        <w:rPr>
          <w:rFonts w:cs="David" w:hint="cs"/>
          <w:rtl/>
        </w:rPr>
        <w:t>הבעיה היא שכשיש הגבלה של חצי שנה בהצעה לסדר, זה כאילו אין כלום, פה תהיה שאלה גדולה אם אנחנו רוצים להתערב בזה או לא ואם אנחנו אוסרים לייצר הסכמה לשינוי בסיפור, נגיע לשם.</w:t>
      </w:r>
    </w:p>
    <w:p w14:paraId="6B2633EA" w14:textId="77777777" w:rsidR="002971D8" w:rsidRPr="0073179A" w:rsidRDefault="002971D8" w:rsidP="002971D8">
      <w:pPr>
        <w:bidi/>
        <w:jc w:val="both"/>
        <w:rPr>
          <w:rFonts w:cs="David" w:hint="cs"/>
          <w:rtl/>
        </w:rPr>
      </w:pPr>
    </w:p>
    <w:p w14:paraId="33A29AE9" w14:textId="77777777" w:rsidR="002971D8" w:rsidRPr="0073179A" w:rsidRDefault="002971D8" w:rsidP="002971D8">
      <w:pPr>
        <w:bidi/>
        <w:jc w:val="both"/>
        <w:rPr>
          <w:rFonts w:cs="David" w:hint="cs"/>
          <w:rtl/>
        </w:rPr>
      </w:pPr>
      <w:r w:rsidRPr="0073179A">
        <w:rPr>
          <w:rFonts w:cs="David" w:hint="cs"/>
          <w:u w:val="single"/>
          <w:rtl/>
        </w:rPr>
        <w:t>ארבל אסטרחן:</w:t>
      </w:r>
    </w:p>
    <w:p w14:paraId="001D9CB6" w14:textId="77777777" w:rsidR="002971D8" w:rsidRPr="0073179A" w:rsidRDefault="002971D8" w:rsidP="002971D8">
      <w:pPr>
        <w:bidi/>
        <w:jc w:val="both"/>
        <w:rPr>
          <w:rFonts w:cs="David" w:hint="cs"/>
          <w:rtl/>
        </w:rPr>
      </w:pPr>
    </w:p>
    <w:p w14:paraId="0B11B136" w14:textId="77777777" w:rsidR="002971D8" w:rsidRPr="0073179A" w:rsidRDefault="002971D8" w:rsidP="002971D8">
      <w:pPr>
        <w:bidi/>
        <w:jc w:val="both"/>
        <w:rPr>
          <w:rFonts w:cs="David" w:hint="cs"/>
          <w:rtl/>
        </w:rPr>
      </w:pPr>
      <w:r>
        <w:rPr>
          <w:rFonts w:cs="David" w:hint="cs"/>
          <w:rtl/>
        </w:rPr>
        <w:tab/>
        <w:t xml:space="preserve"> השאלה אם רוצים לאפשר למישהו לעשות דיון? אני מזכירה שבדיון מהיר במסקנות יושב ראש הכנסת - - -</w:t>
      </w:r>
    </w:p>
    <w:p w14:paraId="40C815D9" w14:textId="77777777" w:rsidR="002971D8" w:rsidRDefault="002971D8" w:rsidP="002971D8">
      <w:pPr>
        <w:bidi/>
        <w:jc w:val="both"/>
        <w:rPr>
          <w:rFonts w:cs="David" w:hint="cs"/>
          <w:rtl/>
        </w:rPr>
      </w:pPr>
    </w:p>
    <w:p w14:paraId="56FAF4A5"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4885227" w14:textId="77777777" w:rsidR="002971D8" w:rsidRDefault="002971D8" w:rsidP="002971D8">
      <w:pPr>
        <w:bidi/>
        <w:jc w:val="both"/>
        <w:rPr>
          <w:rFonts w:cs="David" w:hint="cs"/>
          <w:rtl/>
        </w:rPr>
      </w:pPr>
    </w:p>
    <w:p w14:paraId="2CC497CF" w14:textId="77777777" w:rsidR="002971D8" w:rsidRDefault="002971D8" w:rsidP="002971D8">
      <w:pPr>
        <w:bidi/>
        <w:jc w:val="both"/>
        <w:rPr>
          <w:rFonts w:cs="David" w:hint="cs"/>
          <w:rtl/>
        </w:rPr>
      </w:pPr>
      <w:r>
        <w:rPr>
          <w:rFonts w:cs="David" w:hint="cs"/>
          <w:rtl/>
        </w:rPr>
        <w:tab/>
        <w:t xml:space="preserve"> צריך להיות גם סוף לתהליכים האלה, יש מסקנות, נגמר הסיפור.</w:t>
      </w:r>
    </w:p>
    <w:p w14:paraId="0D009A92" w14:textId="77777777" w:rsidR="002971D8" w:rsidRPr="0073179A" w:rsidRDefault="002971D8" w:rsidP="002971D8">
      <w:pPr>
        <w:bidi/>
        <w:jc w:val="both"/>
        <w:rPr>
          <w:rFonts w:cs="David" w:hint="cs"/>
          <w:rtl/>
        </w:rPr>
      </w:pPr>
    </w:p>
    <w:p w14:paraId="6B36999F"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28B046A6" w14:textId="77777777" w:rsidR="002971D8" w:rsidRPr="0073179A" w:rsidRDefault="002971D8" w:rsidP="002971D8">
      <w:pPr>
        <w:bidi/>
        <w:jc w:val="both"/>
        <w:rPr>
          <w:rFonts w:cs="David" w:hint="cs"/>
          <w:rtl/>
        </w:rPr>
      </w:pPr>
    </w:p>
    <w:p w14:paraId="0D9318B6" w14:textId="77777777" w:rsidR="002971D8" w:rsidRPr="0073179A" w:rsidRDefault="002971D8" w:rsidP="002971D8">
      <w:pPr>
        <w:bidi/>
        <w:jc w:val="both"/>
        <w:rPr>
          <w:rFonts w:cs="David" w:hint="cs"/>
          <w:rtl/>
        </w:rPr>
      </w:pPr>
      <w:r w:rsidRPr="0073179A">
        <w:rPr>
          <w:rFonts w:cs="David" w:hint="cs"/>
          <w:rtl/>
        </w:rPr>
        <w:tab/>
        <w:t xml:space="preserve"> ברגע שהונחו המסקנות נגמר הסיפור.</w:t>
      </w:r>
    </w:p>
    <w:p w14:paraId="5F27BFC1" w14:textId="77777777" w:rsidR="002971D8" w:rsidRPr="0073179A" w:rsidRDefault="002971D8" w:rsidP="002971D8">
      <w:pPr>
        <w:bidi/>
        <w:jc w:val="both"/>
        <w:rPr>
          <w:rFonts w:cs="David" w:hint="cs"/>
          <w:rtl/>
        </w:rPr>
      </w:pPr>
    </w:p>
    <w:p w14:paraId="12F42D73" w14:textId="77777777" w:rsidR="002971D8" w:rsidRPr="0073179A" w:rsidRDefault="002971D8" w:rsidP="002971D8">
      <w:pPr>
        <w:bidi/>
        <w:jc w:val="both"/>
        <w:rPr>
          <w:rFonts w:cs="David" w:hint="cs"/>
          <w:rtl/>
        </w:rPr>
      </w:pPr>
      <w:r w:rsidRPr="0073179A">
        <w:rPr>
          <w:rFonts w:cs="David" w:hint="cs"/>
          <w:u w:val="single"/>
          <w:rtl/>
        </w:rPr>
        <w:t>ארבל אסטרחן:</w:t>
      </w:r>
    </w:p>
    <w:p w14:paraId="3C80628E" w14:textId="77777777" w:rsidR="002971D8" w:rsidRDefault="002971D8" w:rsidP="002971D8">
      <w:pPr>
        <w:bidi/>
        <w:jc w:val="both"/>
        <w:rPr>
          <w:rFonts w:cs="David" w:hint="cs"/>
          <w:rtl/>
        </w:rPr>
      </w:pPr>
    </w:p>
    <w:p w14:paraId="2451A9E5" w14:textId="77777777" w:rsidR="002971D8" w:rsidRDefault="002971D8" w:rsidP="002971D8">
      <w:pPr>
        <w:bidi/>
        <w:jc w:val="both"/>
        <w:rPr>
          <w:rFonts w:cs="David" w:hint="cs"/>
          <w:rtl/>
        </w:rPr>
      </w:pPr>
      <w:r>
        <w:rPr>
          <w:rFonts w:cs="David" w:hint="cs"/>
          <w:rtl/>
        </w:rPr>
        <w:tab/>
        <w:t>סעיף (ד) ירד, אמרנו שזה עובר לשר, נעבור הלאה.</w:t>
      </w:r>
    </w:p>
    <w:p w14:paraId="6BEF7488" w14:textId="77777777" w:rsidR="002971D8" w:rsidRPr="0073179A" w:rsidRDefault="002971D8" w:rsidP="002971D8">
      <w:pPr>
        <w:bidi/>
        <w:jc w:val="both"/>
        <w:rPr>
          <w:rFonts w:cs="David" w:hint="cs"/>
          <w:rtl/>
        </w:rPr>
      </w:pPr>
    </w:p>
    <w:p w14:paraId="5C56640A" w14:textId="77777777" w:rsidR="002971D8" w:rsidRPr="0073179A" w:rsidRDefault="002971D8" w:rsidP="002971D8">
      <w:pPr>
        <w:bidi/>
        <w:ind w:left="720"/>
        <w:jc w:val="both"/>
        <w:rPr>
          <w:rFonts w:cs="David" w:hint="cs"/>
          <w:rtl/>
        </w:rPr>
      </w:pPr>
      <w:r>
        <w:rPr>
          <w:rFonts w:cs="David" w:hint="cs"/>
          <w:rtl/>
        </w:rPr>
        <w:t>"</w:t>
      </w:r>
      <w:r w:rsidRPr="0073179A">
        <w:rPr>
          <w:rFonts w:cs="David" w:hint="cs"/>
          <w:rtl/>
        </w:rPr>
        <w:t xml:space="preserve">(ה) בתוך שלושה חודשים מיום קבלת המסקנות, יודיע השר הנוגע בדבר </w:t>
      </w:r>
      <w:r>
        <w:rPr>
          <w:rFonts w:cs="David" w:hint="cs"/>
          <w:rtl/>
        </w:rPr>
        <w:t xml:space="preserve">בכתב </w:t>
      </w:r>
      <w:r w:rsidRPr="0073179A">
        <w:rPr>
          <w:rFonts w:cs="David" w:hint="cs"/>
          <w:rtl/>
        </w:rPr>
        <w:t>ליושב ראש הכנסת על כל פעולה ש</w:t>
      </w:r>
      <w:r>
        <w:rPr>
          <w:rFonts w:cs="David" w:hint="cs"/>
          <w:rtl/>
        </w:rPr>
        <w:t>פעל בעקבות המסקנות".</w:t>
      </w:r>
    </w:p>
    <w:p w14:paraId="7948BD5A" w14:textId="77777777" w:rsidR="002971D8" w:rsidRPr="0073179A" w:rsidRDefault="002971D8" w:rsidP="002971D8">
      <w:pPr>
        <w:bidi/>
        <w:jc w:val="both"/>
        <w:rPr>
          <w:rFonts w:cs="David" w:hint="cs"/>
          <w:rtl/>
        </w:rPr>
      </w:pPr>
      <w:r w:rsidRPr="0073179A">
        <w:rPr>
          <w:rFonts w:cs="David" w:hint="cs"/>
          <w:rtl/>
        </w:rPr>
        <w:tab/>
      </w:r>
    </w:p>
    <w:p w14:paraId="76953135"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548DC6D9" w14:textId="77777777" w:rsidR="002971D8" w:rsidRPr="0073179A" w:rsidRDefault="002971D8" w:rsidP="002971D8">
      <w:pPr>
        <w:bidi/>
        <w:jc w:val="both"/>
        <w:rPr>
          <w:rFonts w:cs="David" w:hint="cs"/>
          <w:rtl/>
        </w:rPr>
      </w:pPr>
    </w:p>
    <w:p w14:paraId="5E1251C4" w14:textId="77777777" w:rsidR="002971D8" w:rsidRPr="0073179A" w:rsidRDefault="002971D8" w:rsidP="002971D8">
      <w:pPr>
        <w:bidi/>
        <w:jc w:val="both"/>
        <w:rPr>
          <w:rFonts w:cs="David" w:hint="cs"/>
          <w:rtl/>
        </w:rPr>
      </w:pPr>
      <w:r w:rsidRPr="0073179A">
        <w:rPr>
          <w:rFonts w:cs="David" w:hint="cs"/>
          <w:rtl/>
        </w:rPr>
        <w:tab/>
        <w:t>זה קורה?</w:t>
      </w:r>
    </w:p>
    <w:p w14:paraId="7FD7AB5C" w14:textId="77777777" w:rsidR="002971D8" w:rsidRPr="0073179A" w:rsidRDefault="002971D8" w:rsidP="002971D8">
      <w:pPr>
        <w:bidi/>
        <w:jc w:val="both"/>
        <w:rPr>
          <w:rFonts w:cs="David" w:hint="cs"/>
          <w:rtl/>
        </w:rPr>
      </w:pPr>
    </w:p>
    <w:p w14:paraId="0FD5DC7D" w14:textId="77777777" w:rsidR="002971D8" w:rsidRPr="0073179A" w:rsidRDefault="002971D8" w:rsidP="002971D8">
      <w:pPr>
        <w:bidi/>
        <w:jc w:val="both"/>
        <w:rPr>
          <w:rFonts w:cs="David" w:hint="cs"/>
          <w:rtl/>
        </w:rPr>
      </w:pPr>
      <w:r w:rsidRPr="0073179A">
        <w:rPr>
          <w:rFonts w:cs="David" w:hint="cs"/>
          <w:u w:val="single"/>
          <w:rtl/>
        </w:rPr>
        <w:t>ארבל אסטרחן:</w:t>
      </w:r>
    </w:p>
    <w:p w14:paraId="1A7868D3" w14:textId="77777777" w:rsidR="002971D8" w:rsidRPr="0073179A" w:rsidRDefault="002971D8" w:rsidP="002971D8">
      <w:pPr>
        <w:bidi/>
        <w:jc w:val="both"/>
        <w:rPr>
          <w:rFonts w:cs="David" w:hint="cs"/>
          <w:rtl/>
        </w:rPr>
      </w:pPr>
    </w:p>
    <w:p w14:paraId="185A3016" w14:textId="77777777" w:rsidR="002971D8" w:rsidRPr="0073179A" w:rsidRDefault="002971D8" w:rsidP="002971D8">
      <w:pPr>
        <w:bidi/>
        <w:jc w:val="both"/>
        <w:rPr>
          <w:rFonts w:cs="David" w:hint="cs"/>
          <w:rtl/>
        </w:rPr>
      </w:pPr>
      <w:r w:rsidRPr="0073179A">
        <w:rPr>
          <w:rFonts w:cs="David" w:hint="cs"/>
          <w:rtl/>
        </w:rPr>
        <w:tab/>
        <w:t xml:space="preserve"> כן. </w:t>
      </w:r>
    </w:p>
    <w:p w14:paraId="56F36FC4" w14:textId="77777777" w:rsidR="002971D8" w:rsidRDefault="002971D8" w:rsidP="002971D8">
      <w:pPr>
        <w:bidi/>
        <w:jc w:val="both"/>
        <w:rPr>
          <w:rFonts w:cs="David" w:hint="cs"/>
          <w:rtl/>
        </w:rPr>
      </w:pPr>
    </w:p>
    <w:p w14:paraId="54139FBF"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FE451A9" w14:textId="77777777" w:rsidR="002971D8" w:rsidRDefault="002971D8" w:rsidP="002971D8">
      <w:pPr>
        <w:bidi/>
        <w:jc w:val="both"/>
        <w:rPr>
          <w:rFonts w:cs="David" w:hint="cs"/>
          <w:rtl/>
        </w:rPr>
      </w:pPr>
    </w:p>
    <w:p w14:paraId="451D69C1" w14:textId="77777777" w:rsidR="002971D8" w:rsidRDefault="002971D8" w:rsidP="002971D8">
      <w:pPr>
        <w:bidi/>
        <w:jc w:val="both"/>
        <w:rPr>
          <w:rFonts w:cs="David" w:hint="cs"/>
          <w:rtl/>
        </w:rPr>
      </w:pPr>
      <w:r>
        <w:rPr>
          <w:rFonts w:cs="David" w:hint="cs"/>
          <w:rtl/>
        </w:rPr>
        <w:tab/>
        <w:t xml:space="preserve"> באופן עקרוני, מי שהנושא חשוב לו יכול לעקוב ולהוציא ליושב ראש מכתב, אנא תבקש מהשר שיביא לנו את המסקנות. זה צריך להיות, זה מנגנון הפיקוח.</w:t>
      </w:r>
    </w:p>
    <w:p w14:paraId="146EF525" w14:textId="77777777" w:rsidR="002971D8" w:rsidRDefault="002971D8" w:rsidP="002971D8">
      <w:pPr>
        <w:bidi/>
        <w:jc w:val="both"/>
        <w:rPr>
          <w:rFonts w:cs="David" w:hint="cs"/>
          <w:rtl/>
        </w:rPr>
      </w:pPr>
    </w:p>
    <w:p w14:paraId="7FBF52B8"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69D56B94" w14:textId="77777777" w:rsidR="002971D8" w:rsidRDefault="002971D8" w:rsidP="002971D8">
      <w:pPr>
        <w:keepNext/>
        <w:bidi/>
        <w:rPr>
          <w:rFonts w:cs="David" w:hint="cs"/>
          <w:rtl/>
        </w:rPr>
      </w:pPr>
    </w:p>
    <w:p w14:paraId="3B8D0E04" w14:textId="77777777" w:rsidR="002971D8" w:rsidRDefault="002971D8" w:rsidP="002971D8">
      <w:pPr>
        <w:keepNext/>
        <w:bidi/>
        <w:ind w:left="720"/>
        <w:jc w:val="both"/>
        <w:rPr>
          <w:rFonts w:cs="David" w:hint="cs"/>
          <w:rtl/>
        </w:rPr>
      </w:pPr>
      <w:r>
        <w:rPr>
          <w:rFonts w:cs="David" w:hint="cs"/>
          <w:rtl/>
        </w:rPr>
        <w:t xml:space="preserve">"תוך שלושה חודשים השר יודיע על כל פעולה שפעל בעקבות המסקנות, הודעת השר תונח על שולחן הכנסת", פה הוספתי "ואולם אם הועברו המסקנות ישירות לשר כאמור בסעיף קטן (ב), תימסר הודעת השר ישירות ליושב ראש הוועדה שהעבירה את המסקנות ולא יונחו על שולחן הכנסת". </w:t>
      </w:r>
    </w:p>
    <w:p w14:paraId="2D5F95F5" w14:textId="77777777" w:rsidR="002971D8" w:rsidRDefault="002971D8" w:rsidP="002971D8">
      <w:pPr>
        <w:keepNext/>
        <w:bidi/>
        <w:jc w:val="both"/>
        <w:rPr>
          <w:rFonts w:cs="David" w:hint="cs"/>
          <w:rtl/>
        </w:rPr>
      </w:pPr>
    </w:p>
    <w:p w14:paraId="47089E10" w14:textId="77777777" w:rsidR="002971D8" w:rsidRDefault="002971D8" w:rsidP="002971D8">
      <w:pPr>
        <w:keepNext/>
        <w:bidi/>
        <w:jc w:val="both"/>
        <w:rPr>
          <w:rFonts w:cs="David" w:hint="cs"/>
          <w:rtl/>
        </w:rPr>
      </w:pPr>
      <w:r>
        <w:rPr>
          <w:rFonts w:cs="David" w:hint="cs"/>
          <w:rtl/>
        </w:rPr>
        <w:tab/>
        <w:t>אולי "רשאי השר למסור ישירות", אולי הוא יחליט, כי מה שעבר אליו סודי ומה שהוא מחזיר לא סודי?</w:t>
      </w:r>
    </w:p>
    <w:p w14:paraId="30A49F49" w14:textId="77777777" w:rsidR="002971D8" w:rsidRDefault="002971D8" w:rsidP="002971D8">
      <w:pPr>
        <w:keepNext/>
        <w:bidi/>
        <w:jc w:val="both"/>
        <w:rPr>
          <w:rFonts w:cs="David" w:hint="cs"/>
          <w:rtl/>
        </w:rPr>
      </w:pPr>
    </w:p>
    <w:p w14:paraId="367F7455" w14:textId="77777777" w:rsidR="002971D8" w:rsidRPr="00A65072" w:rsidRDefault="002971D8" w:rsidP="002971D8">
      <w:pPr>
        <w:keepLines/>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29EBF4A" w14:textId="77777777" w:rsidR="002971D8" w:rsidRDefault="002971D8" w:rsidP="002971D8">
      <w:pPr>
        <w:keepLines/>
        <w:bidi/>
        <w:jc w:val="both"/>
        <w:rPr>
          <w:rFonts w:cs="David" w:hint="cs"/>
          <w:rtl/>
        </w:rPr>
      </w:pPr>
    </w:p>
    <w:p w14:paraId="2F1D4EA1" w14:textId="77777777" w:rsidR="002971D8" w:rsidRDefault="002971D8" w:rsidP="002971D8">
      <w:pPr>
        <w:keepLines/>
        <w:bidi/>
        <w:jc w:val="both"/>
        <w:rPr>
          <w:rFonts w:cs="David" w:hint="cs"/>
          <w:rtl/>
        </w:rPr>
      </w:pPr>
      <w:r>
        <w:rPr>
          <w:rFonts w:cs="David" w:hint="cs"/>
          <w:rtl/>
        </w:rPr>
        <w:tab/>
        <w:t xml:space="preserve"> אין צורך לסבך.</w:t>
      </w:r>
    </w:p>
    <w:p w14:paraId="125E3AAD" w14:textId="77777777" w:rsidR="002971D8" w:rsidRDefault="002971D8" w:rsidP="002971D8">
      <w:pPr>
        <w:keepNext/>
        <w:bidi/>
        <w:jc w:val="both"/>
        <w:rPr>
          <w:rFonts w:cs="David" w:hint="cs"/>
          <w:rtl/>
        </w:rPr>
      </w:pPr>
    </w:p>
    <w:p w14:paraId="43FDBD90"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785E186C" w14:textId="77777777" w:rsidR="002971D8" w:rsidRDefault="002971D8" w:rsidP="002971D8">
      <w:pPr>
        <w:keepNext/>
        <w:bidi/>
        <w:rPr>
          <w:rFonts w:cs="David" w:hint="cs"/>
          <w:rtl/>
        </w:rPr>
      </w:pPr>
    </w:p>
    <w:p w14:paraId="4CDBE2A4" w14:textId="77777777" w:rsidR="002971D8" w:rsidRDefault="002971D8" w:rsidP="002971D8">
      <w:pPr>
        <w:keepNext/>
        <w:bidi/>
        <w:rPr>
          <w:rFonts w:cs="David" w:hint="cs"/>
          <w:rtl/>
        </w:rPr>
      </w:pPr>
      <w:r>
        <w:rPr>
          <w:rFonts w:cs="David" w:hint="cs"/>
          <w:rtl/>
        </w:rPr>
        <w:tab/>
        <w:t>אלה השלמות פחות מהותיות לפרק.</w:t>
      </w:r>
    </w:p>
    <w:p w14:paraId="2A928DB6" w14:textId="77777777" w:rsidR="002971D8" w:rsidRDefault="002971D8" w:rsidP="002971D8">
      <w:pPr>
        <w:keepNext/>
        <w:bidi/>
        <w:rPr>
          <w:rFonts w:cs="David" w:hint="cs"/>
          <w:rtl/>
        </w:rPr>
      </w:pPr>
    </w:p>
    <w:p w14:paraId="53535AAE"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3FCA9DB4" w14:textId="77777777" w:rsidR="002971D8" w:rsidRDefault="002971D8" w:rsidP="002971D8">
      <w:pPr>
        <w:bidi/>
        <w:jc w:val="both"/>
        <w:rPr>
          <w:rFonts w:cs="David" w:hint="cs"/>
          <w:rtl/>
        </w:rPr>
      </w:pPr>
    </w:p>
    <w:p w14:paraId="5B10C9B9" w14:textId="77777777" w:rsidR="002971D8" w:rsidRDefault="002971D8" w:rsidP="002971D8">
      <w:pPr>
        <w:keepNext/>
        <w:bidi/>
        <w:rPr>
          <w:rFonts w:cs="David" w:hint="cs"/>
          <w:rtl/>
        </w:rPr>
      </w:pPr>
      <w:r>
        <w:rPr>
          <w:rFonts w:cs="David" w:hint="cs"/>
          <w:rtl/>
        </w:rPr>
        <w:tab/>
        <w:t xml:space="preserve"> עכשיו יש את הדיונים המהירים, שגם שם אין שינויים מהותיים. בסך הכול זה עובד טוב.</w:t>
      </w:r>
    </w:p>
    <w:p w14:paraId="2E17950D" w14:textId="77777777" w:rsidR="002971D8" w:rsidRDefault="002971D8" w:rsidP="002971D8">
      <w:pPr>
        <w:keepNext/>
        <w:bidi/>
        <w:rPr>
          <w:rFonts w:cs="David" w:hint="cs"/>
          <w:rtl/>
        </w:rPr>
      </w:pPr>
    </w:p>
    <w:p w14:paraId="59BDDB34"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638F3EAB" w14:textId="77777777" w:rsidR="002971D8" w:rsidRDefault="002971D8" w:rsidP="002971D8">
      <w:pPr>
        <w:keepNext/>
        <w:bidi/>
        <w:rPr>
          <w:rFonts w:cs="David" w:hint="cs"/>
          <w:rtl/>
        </w:rPr>
      </w:pPr>
    </w:p>
    <w:p w14:paraId="09640BBA" w14:textId="77777777" w:rsidR="002971D8" w:rsidRDefault="002971D8" w:rsidP="002971D8">
      <w:pPr>
        <w:keepNext/>
        <w:bidi/>
        <w:jc w:val="both"/>
        <w:rPr>
          <w:rFonts w:cs="David" w:hint="cs"/>
          <w:rtl/>
        </w:rPr>
      </w:pPr>
      <w:r>
        <w:rPr>
          <w:rFonts w:cs="David" w:hint="cs"/>
          <w:rtl/>
        </w:rPr>
        <w:tab/>
        <w:t xml:space="preserve">זה די </w:t>
      </w:r>
      <w:r w:rsidRPr="0073179A">
        <w:rPr>
          <w:rFonts w:cs="David" w:hint="cs"/>
          <w:rtl/>
        </w:rPr>
        <w:t xml:space="preserve">מתאם לתקנון </w:t>
      </w:r>
      <w:r>
        <w:rPr>
          <w:rFonts w:cs="David" w:hint="cs"/>
          <w:rtl/>
        </w:rPr>
        <w:t xml:space="preserve">ולנוהג. זה גם מה שנשלח אליכם מראש. </w:t>
      </w:r>
      <w:r w:rsidRPr="0073179A">
        <w:rPr>
          <w:rFonts w:cs="David" w:hint="cs"/>
          <w:rtl/>
        </w:rPr>
        <w:t xml:space="preserve"> סעיף 59 שכותרתו</w:t>
      </w:r>
      <w:r>
        <w:rPr>
          <w:rFonts w:cs="David" w:hint="cs"/>
          <w:rtl/>
        </w:rPr>
        <w:t>: "דיונים מהירים בוועדה" והוא יבוא בסוף הסעיפים של ההצעות לסדר. זה מורכב על הסעיף שקיים היום עם קצת תוספות שלקחתי ממה שקבענו לגבי הצעות לסדר.</w:t>
      </w:r>
    </w:p>
    <w:p w14:paraId="5E229DBC" w14:textId="77777777" w:rsidR="002971D8" w:rsidRDefault="002971D8" w:rsidP="002971D8">
      <w:pPr>
        <w:keepNext/>
        <w:bidi/>
        <w:rPr>
          <w:rFonts w:cs="David" w:hint="cs"/>
          <w:rtl/>
        </w:rPr>
      </w:pPr>
    </w:p>
    <w:p w14:paraId="710A13DB"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2AA89B3E" w14:textId="77777777" w:rsidR="002971D8" w:rsidRPr="0073179A" w:rsidRDefault="002971D8" w:rsidP="002971D8">
      <w:pPr>
        <w:keepNext/>
        <w:bidi/>
        <w:jc w:val="both"/>
        <w:rPr>
          <w:rFonts w:cs="David" w:hint="cs"/>
          <w:rtl/>
        </w:rPr>
      </w:pPr>
    </w:p>
    <w:p w14:paraId="2158558B" w14:textId="77777777" w:rsidR="002971D8" w:rsidRPr="0073179A" w:rsidRDefault="002971D8" w:rsidP="002971D8">
      <w:pPr>
        <w:bidi/>
        <w:jc w:val="both"/>
        <w:rPr>
          <w:rFonts w:cs="David" w:hint="cs"/>
          <w:rtl/>
        </w:rPr>
      </w:pPr>
      <w:r w:rsidRPr="0073179A">
        <w:rPr>
          <w:rFonts w:cs="David" w:hint="cs"/>
          <w:rtl/>
        </w:rPr>
        <w:tab/>
        <w:t>האם זה יבוא בסוף הסעיף</w:t>
      </w:r>
      <w:r>
        <w:rPr>
          <w:rFonts w:cs="David" w:hint="cs"/>
          <w:rtl/>
        </w:rPr>
        <w:t xml:space="preserve"> הזה או שזה יבוא לפני אותו סעיף שדן במה קורה אם אושרו שניים.</w:t>
      </w:r>
    </w:p>
    <w:p w14:paraId="54D67BEE" w14:textId="77777777" w:rsidR="002971D8" w:rsidRPr="0073179A" w:rsidRDefault="002971D8" w:rsidP="002971D8">
      <w:pPr>
        <w:bidi/>
        <w:jc w:val="both"/>
        <w:rPr>
          <w:rFonts w:cs="David" w:hint="cs"/>
          <w:rtl/>
        </w:rPr>
      </w:pPr>
    </w:p>
    <w:p w14:paraId="435D2969" w14:textId="77777777" w:rsidR="002971D8" w:rsidRPr="0073179A" w:rsidRDefault="002971D8" w:rsidP="002971D8">
      <w:pPr>
        <w:bidi/>
        <w:jc w:val="both"/>
        <w:rPr>
          <w:rFonts w:cs="David" w:hint="cs"/>
          <w:rtl/>
        </w:rPr>
      </w:pPr>
      <w:r w:rsidRPr="0073179A">
        <w:rPr>
          <w:rFonts w:cs="David" w:hint="cs"/>
          <w:u w:val="single"/>
          <w:rtl/>
        </w:rPr>
        <w:t>ארבל אסטרחן:</w:t>
      </w:r>
    </w:p>
    <w:p w14:paraId="680A73B7" w14:textId="77777777" w:rsidR="002971D8" w:rsidRDefault="002971D8" w:rsidP="002971D8">
      <w:pPr>
        <w:bidi/>
        <w:jc w:val="both"/>
        <w:rPr>
          <w:rFonts w:cs="David" w:hint="cs"/>
          <w:rtl/>
        </w:rPr>
      </w:pPr>
    </w:p>
    <w:p w14:paraId="740613C3" w14:textId="77777777" w:rsidR="002971D8" w:rsidRDefault="002971D8" w:rsidP="002971D8">
      <w:pPr>
        <w:bidi/>
        <w:jc w:val="both"/>
        <w:rPr>
          <w:rFonts w:cs="David" w:hint="cs"/>
          <w:rtl/>
        </w:rPr>
      </w:pPr>
      <w:r>
        <w:rPr>
          <w:rFonts w:cs="David" w:hint="cs"/>
          <w:rtl/>
        </w:rPr>
        <w:tab/>
        <w:t xml:space="preserve">לפני. זה 59 ומה קורה אם הוגשו שניים זה 60. </w:t>
      </w:r>
    </w:p>
    <w:p w14:paraId="28310957" w14:textId="77777777" w:rsidR="002971D8" w:rsidRDefault="002971D8" w:rsidP="002971D8">
      <w:pPr>
        <w:bidi/>
        <w:jc w:val="both"/>
        <w:rPr>
          <w:rFonts w:cs="David" w:hint="cs"/>
          <w:rtl/>
        </w:rPr>
      </w:pPr>
    </w:p>
    <w:p w14:paraId="7C401EDA" w14:textId="77777777" w:rsidR="002971D8" w:rsidRDefault="002971D8" w:rsidP="002971D8">
      <w:pPr>
        <w:bidi/>
        <w:jc w:val="both"/>
        <w:rPr>
          <w:rFonts w:cs="David" w:hint="cs"/>
          <w:rtl/>
        </w:rPr>
      </w:pPr>
      <w:r>
        <w:rPr>
          <w:rFonts w:cs="David" w:hint="cs"/>
          <w:rtl/>
        </w:rPr>
        <w:t>"59. דיונים מהירים בוועדה</w:t>
      </w:r>
    </w:p>
    <w:p w14:paraId="42EC7FA4" w14:textId="77777777" w:rsidR="002971D8" w:rsidRPr="0073179A" w:rsidRDefault="002971D8" w:rsidP="002971D8">
      <w:pPr>
        <w:bidi/>
        <w:jc w:val="both"/>
        <w:rPr>
          <w:rFonts w:cs="David" w:hint="cs"/>
          <w:rtl/>
        </w:rPr>
      </w:pPr>
    </w:p>
    <w:p w14:paraId="05E98688" w14:textId="77777777" w:rsidR="002971D8" w:rsidRPr="0073179A" w:rsidRDefault="002971D8" w:rsidP="002971D8">
      <w:pPr>
        <w:bidi/>
        <w:ind w:left="720"/>
        <w:jc w:val="both"/>
        <w:rPr>
          <w:rFonts w:cs="David" w:hint="cs"/>
          <w:rtl/>
        </w:rPr>
      </w:pPr>
      <w:r w:rsidRPr="0073179A">
        <w:rPr>
          <w:rFonts w:cs="David" w:hint="cs"/>
          <w:rtl/>
        </w:rPr>
        <w:t>(א) חבר כנסת רשאי להציע הצעה לדיון מהיר בוועדה מוועדות הכנסת (בתקנון זה-דיון מהיר)</w:t>
      </w:r>
      <w:r>
        <w:rPr>
          <w:rFonts w:cs="David" w:hint="cs"/>
          <w:rtl/>
        </w:rPr>
        <w:t xml:space="preserve">", זה מה שקיים היום בסעיף 97(א), אגב, היום בתקנון כתוב הצעה לדיון, זה לא נקרא דיון מהיר אבל היות וזה כבר המינוח שהתקבע חשבתי להכניס את זה לתקנון. </w:t>
      </w:r>
      <w:r w:rsidRPr="0073179A">
        <w:rPr>
          <w:rFonts w:cs="David" w:hint="cs"/>
          <w:rtl/>
        </w:rPr>
        <w:t xml:space="preserve"> </w:t>
      </w:r>
      <w:r>
        <w:rPr>
          <w:rFonts w:cs="David" w:hint="cs"/>
          <w:rtl/>
        </w:rPr>
        <w:t>"</w:t>
      </w:r>
      <w:r w:rsidRPr="0073179A">
        <w:rPr>
          <w:rFonts w:cs="David" w:hint="cs"/>
          <w:rtl/>
        </w:rPr>
        <w:t>חבר הכנסת יצרף להציע דברי הסבר ויציין באיזו ועדה הוא מבקש שהדיון יתקיים, ורשאי הוא לבקש שהדיון יתקיים בוועדה משותפת שהוקמה קודם לכן</w:t>
      </w:r>
      <w:r>
        <w:rPr>
          <w:rFonts w:cs="David" w:hint="cs"/>
          <w:rtl/>
        </w:rPr>
        <w:t>". ההוראות האלה לקוחות מהצעות לסדר.</w:t>
      </w:r>
      <w:r w:rsidRPr="0073179A">
        <w:rPr>
          <w:rFonts w:cs="David" w:hint="cs"/>
          <w:rtl/>
        </w:rPr>
        <w:t xml:space="preserve"> </w:t>
      </w:r>
      <w:r>
        <w:rPr>
          <w:rFonts w:cs="David" w:hint="cs"/>
          <w:rtl/>
        </w:rPr>
        <w:t>"</w:t>
      </w:r>
      <w:r w:rsidRPr="0073179A">
        <w:rPr>
          <w:rFonts w:cs="David" w:hint="cs"/>
          <w:rtl/>
        </w:rPr>
        <w:t>הצעה לדיון מהיר תוגש לנשיאות הכנסת באמצעות מזכיר הכנסת</w:t>
      </w:r>
      <w:r>
        <w:rPr>
          <w:rFonts w:cs="David" w:hint="cs"/>
          <w:rtl/>
        </w:rPr>
        <w:t>"</w:t>
      </w:r>
      <w:r w:rsidRPr="0073179A">
        <w:rPr>
          <w:rFonts w:cs="David" w:hint="cs"/>
          <w:rtl/>
        </w:rPr>
        <w:t>.</w:t>
      </w:r>
    </w:p>
    <w:p w14:paraId="6ADABB9D" w14:textId="77777777" w:rsidR="002971D8" w:rsidRPr="0073179A" w:rsidRDefault="002971D8" w:rsidP="002971D8">
      <w:pPr>
        <w:bidi/>
        <w:jc w:val="both"/>
        <w:rPr>
          <w:rFonts w:cs="David" w:hint="cs"/>
          <w:rtl/>
        </w:rPr>
      </w:pPr>
    </w:p>
    <w:p w14:paraId="645C5651"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45684B00" w14:textId="77777777" w:rsidR="002971D8" w:rsidRPr="0073179A" w:rsidRDefault="002971D8" w:rsidP="002971D8">
      <w:pPr>
        <w:bidi/>
        <w:jc w:val="both"/>
        <w:rPr>
          <w:rFonts w:cs="David" w:hint="cs"/>
          <w:rtl/>
        </w:rPr>
      </w:pPr>
    </w:p>
    <w:p w14:paraId="4D121637"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את לא כותבת מתי? </w:t>
      </w:r>
      <w:r w:rsidRPr="0073179A">
        <w:rPr>
          <w:rFonts w:cs="David" w:hint="cs"/>
          <w:rtl/>
        </w:rPr>
        <w:t xml:space="preserve"> צריך לקבוע יום ושעה.</w:t>
      </w:r>
      <w:r>
        <w:rPr>
          <w:rFonts w:cs="David" w:hint="cs"/>
          <w:rtl/>
        </w:rPr>
        <w:t xml:space="preserve"> יש בעיה שזה עד יום ראשון ב- 12:00 זה הנוהג של המזכירות. מאחר וצריך להגיש את זה דרך מחשב הכנסת, יש הרבה שלא מגיעים בימי ראשון, זו בעיה.</w:t>
      </w:r>
    </w:p>
    <w:p w14:paraId="49EB264E" w14:textId="77777777" w:rsidR="002971D8" w:rsidRDefault="002971D8" w:rsidP="002971D8">
      <w:pPr>
        <w:bidi/>
        <w:jc w:val="both"/>
        <w:rPr>
          <w:rFonts w:cs="David" w:hint="cs"/>
          <w:rtl/>
        </w:rPr>
      </w:pPr>
    </w:p>
    <w:p w14:paraId="5D294E82"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14B5B8B5" w14:textId="77777777" w:rsidR="002971D8" w:rsidRDefault="002971D8" w:rsidP="002971D8">
      <w:pPr>
        <w:bidi/>
        <w:jc w:val="both"/>
        <w:rPr>
          <w:rFonts w:cs="David" w:hint="cs"/>
          <w:rtl/>
        </w:rPr>
      </w:pPr>
    </w:p>
    <w:p w14:paraId="1A7BA550" w14:textId="77777777" w:rsidR="002971D8" w:rsidRDefault="002971D8" w:rsidP="002971D8">
      <w:pPr>
        <w:bidi/>
        <w:jc w:val="both"/>
        <w:rPr>
          <w:rFonts w:cs="David" w:hint="cs"/>
          <w:rtl/>
        </w:rPr>
      </w:pPr>
      <w:r>
        <w:rPr>
          <w:rFonts w:cs="David" w:hint="cs"/>
          <w:rtl/>
        </w:rPr>
        <w:tab/>
        <w:t>אמרו לי שאפשר להגיש עכשיו גם מתל-אביב.</w:t>
      </w:r>
    </w:p>
    <w:p w14:paraId="1481B253" w14:textId="77777777" w:rsidR="002971D8" w:rsidRPr="0073179A" w:rsidRDefault="002971D8" w:rsidP="002971D8">
      <w:pPr>
        <w:bidi/>
        <w:jc w:val="both"/>
        <w:rPr>
          <w:rFonts w:cs="David" w:hint="cs"/>
          <w:rtl/>
        </w:rPr>
      </w:pPr>
    </w:p>
    <w:p w14:paraId="4EA2DFD6" w14:textId="77777777" w:rsidR="002971D8" w:rsidRPr="0073179A" w:rsidRDefault="002971D8" w:rsidP="002971D8">
      <w:pPr>
        <w:bidi/>
        <w:jc w:val="both"/>
        <w:rPr>
          <w:rFonts w:cs="David" w:hint="cs"/>
          <w:rtl/>
        </w:rPr>
      </w:pPr>
      <w:r w:rsidRPr="0073179A">
        <w:rPr>
          <w:rFonts w:cs="David" w:hint="cs"/>
          <w:u w:val="single"/>
          <w:rtl/>
        </w:rPr>
        <w:t>ארבל אסטרחן:</w:t>
      </w:r>
    </w:p>
    <w:p w14:paraId="5971EBBC" w14:textId="77777777" w:rsidR="002971D8" w:rsidRPr="0073179A" w:rsidRDefault="002971D8" w:rsidP="002971D8">
      <w:pPr>
        <w:bidi/>
        <w:jc w:val="both"/>
        <w:rPr>
          <w:rFonts w:cs="David" w:hint="cs"/>
          <w:rtl/>
        </w:rPr>
      </w:pPr>
    </w:p>
    <w:p w14:paraId="026D60B8" w14:textId="77777777" w:rsidR="002971D8" w:rsidRDefault="002971D8" w:rsidP="002971D8">
      <w:pPr>
        <w:bidi/>
        <w:jc w:val="both"/>
        <w:rPr>
          <w:rFonts w:cs="David" w:hint="cs"/>
          <w:rtl/>
        </w:rPr>
      </w:pPr>
      <w:r w:rsidRPr="0073179A">
        <w:rPr>
          <w:rFonts w:cs="David" w:hint="cs"/>
          <w:rtl/>
        </w:rPr>
        <w:tab/>
      </w:r>
      <w:r>
        <w:rPr>
          <w:rFonts w:cs="David" w:hint="cs"/>
          <w:rtl/>
        </w:rPr>
        <w:t>לגבי הצעה רגילה קבענו יום ב' ב- 11:00 והצעה דחופה יום ב' 10:30.</w:t>
      </w:r>
    </w:p>
    <w:p w14:paraId="39242905" w14:textId="77777777" w:rsidR="002971D8" w:rsidRDefault="002971D8" w:rsidP="002971D8">
      <w:pPr>
        <w:bidi/>
        <w:jc w:val="both"/>
        <w:rPr>
          <w:rFonts w:cs="David" w:hint="cs"/>
          <w:rtl/>
        </w:rPr>
      </w:pPr>
    </w:p>
    <w:p w14:paraId="3B4664CF"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16962854" w14:textId="77777777" w:rsidR="002971D8" w:rsidRDefault="002971D8" w:rsidP="002971D8">
      <w:pPr>
        <w:bidi/>
        <w:jc w:val="both"/>
        <w:rPr>
          <w:rFonts w:cs="David" w:hint="cs"/>
          <w:rtl/>
        </w:rPr>
      </w:pPr>
    </w:p>
    <w:p w14:paraId="1995CACD" w14:textId="77777777" w:rsidR="002971D8" w:rsidRDefault="002971D8" w:rsidP="002971D8">
      <w:pPr>
        <w:bidi/>
        <w:jc w:val="both"/>
        <w:rPr>
          <w:rFonts w:cs="David" w:hint="cs"/>
          <w:rtl/>
        </w:rPr>
      </w:pPr>
      <w:r>
        <w:rPr>
          <w:rFonts w:cs="David" w:hint="cs"/>
          <w:rtl/>
        </w:rPr>
        <w:tab/>
        <w:t xml:space="preserve"> גם את זה אפשר לקבוע באותו מנגנון, למה זה צריך להיות מועד אחר?</w:t>
      </w:r>
    </w:p>
    <w:p w14:paraId="2291DB5D" w14:textId="77777777" w:rsidR="002971D8" w:rsidRDefault="002971D8" w:rsidP="002971D8">
      <w:pPr>
        <w:bidi/>
        <w:jc w:val="both"/>
        <w:rPr>
          <w:rFonts w:cs="David" w:hint="cs"/>
          <w:rtl/>
        </w:rPr>
      </w:pPr>
    </w:p>
    <w:p w14:paraId="50993DCD"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21E4B219" w14:textId="77777777" w:rsidR="002971D8" w:rsidRDefault="002971D8" w:rsidP="002971D8">
      <w:pPr>
        <w:bidi/>
        <w:jc w:val="both"/>
        <w:rPr>
          <w:rFonts w:cs="David" w:hint="cs"/>
          <w:rtl/>
        </w:rPr>
      </w:pPr>
    </w:p>
    <w:p w14:paraId="5D912DA4" w14:textId="77777777" w:rsidR="002971D8" w:rsidRDefault="002971D8" w:rsidP="002971D8">
      <w:pPr>
        <w:bidi/>
        <w:jc w:val="both"/>
        <w:rPr>
          <w:rFonts w:cs="David" w:hint="cs"/>
          <w:rtl/>
        </w:rPr>
      </w:pPr>
      <w:r>
        <w:rPr>
          <w:rFonts w:cs="David" w:hint="cs"/>
          <w:rtl/>
        </w:rPr>
        <w:tab/>
        <w:t>נכון להיום זה היה עד יום ראשון ב- 12:00.</w:t>
      </w:r>
    </w:p>
    <w:p w14:paraId="2590CE23" w14:textId="77777777" w:rsidR="002971D8" w:rsidRDefault="002971D8" w:rsidP="002971D8">
      <w:pPr>
        <w:bidi/>
        <w:jc w:val="both"/>
        <w:rPr>
          <w:rFonts w:cs="David" w:hint="cs"/>
          <w:rtl/>
        </w:rPr>
      </w:pPr>
    </w:p>
    <w:p w14:paraId="3F40DB39"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3626F0A0" w14:textId="77777777" w:rsidR="002971D8" w:rsidRDefault="002971D8" w:rsidP="002971D8">
      <w:pPr>
        <w:keepNext/>
        <w:bidi/>
        <w:rPr>
          <w:rFonts w:cs="David" w:hint="cs"/>
          <w:rtl/>
        </w:rPr>
      </w:pPr>
    </w:p>
    <w:p w14:paraId="0EE9F894" w14:textId="77777777" w:rsidR="002971D8" w:rsidRPr="0073179A" w:rsidRDefault="002971D8" w:rsidP="002971D8">
      <w:pPr>
        <w:keepNext/>
        <w:bidi/>
        <w:rPr>
          <w:rFonts w:cs="David" w:hint="cs"/>
          <w:rtl/>
        </w:rPr>
      </w:pPr>
      <w:r>
        <w:rPr>
          <w:rFonts w:cs="David" w:hint="cs"/>
          <w:rtl/>
        </w:rPr>
        <w:tab/>
      </w:r>
      <w:r w:rsidRPr="0073179A">
        <w:rPr>
          <w:rFonts w:cs="David" w:hint="cs"/>
          <w:rtl/>
        </w:rPr>
        <w:t>הייתי רוצה לוודא עם ירדנה שמבחינתה זה בסדר.</w:t>
      </w:r>
    </w:p>
    <w:p w14:paraId="40F2000F" w14:textId="77777777" w:rsidR="002971D8" w:rsidRDefault="002971D8" w:rsidP="002971D8">
      <w:pPr>
        <w:bidi/>
        <w:jc w:val="both"/>
        <w:rPr>
          <w:rFonts w:cs="David" w:hint="cs"/>
          <w:rtl/>
        </w:rPr>
      </w:pPr>
    </w:p>
    <w:p w14:paraId="1EF9256E" w14:textId="77777777" w:rsidR="002971D8" w:rsidRPr="00A65072" w:rsidRDefault="002971D8" w:rsidP="002971D8">
      <w:pPr>
        <w:bidi/>
        <w:jc w:val="both"/>
        <w:rPr>
          <w:rFonts w:cs="David" w:hint="cs"/>
          <w:u w:val="single"/>
          <w:rtl/>
        </w:rPr>
      </w:pPr>
      <w:r w:rsidRPr="00743870">
        <w:rPr>
          <w:rFonts w:cs="David" w:hint="cs"/>
          <w:u w:val="single"/>
          <w:rtl/>
        </w:rPr>
        <w:t xml:space="preserve">היו"ר יריב </w:t>
      </w:r>
      <w:proofErr w:type="spellStart"/>
      <w:r w:rsidRPr="00743870">
        <w:rPr>
          <w:rFonts w:cs="David" w:hint="cs"/>
          <w:u w:val="single"/>
          <w:rtl/>
        </w:rPr>
        <w:t>לוין</w:t>
      </w:r>
      <w:proofErr w:type="spellEnd"/>
      <w:r w:rsidRPr="00743870">
        <w:rPr>
          <w:rFonts w:cs="David" w:hint="cs"/>
          <w:u w:val="single"/>
          <w:rtl/>
        </w:rPr>
        <w:t>:</w:t>
      </w:r>
    </w:p>
    <w:p w14:paraId="571DA89A" w14:textId="77777777" w:rsidR="002971D8" w:rsidRDefault="002971D8" w:rsidP="002971D8">
      <w:pPr>
        <w:bidi/>
        <w:jc w:val="both"/>
        <w:rPr>
          <w:rFonts w:cs="David" w:hint="cs"/>
          <w:rtl/>
        </w:rPr>
      </w:pPr>
    </w:p>
    <w:p w14:paraId="27DA0C44" w14:textId="77777777" w:rsidR="002971D8" w:rsidRPr="0073179A" w:rsidRDefault="002971D8" w:rsidP="002971D8">
      <w:pPr>
        <w:bidi/>
        <w:jc w:val="both"/>
        <w:rPr>
          <w:rFonts w:cs="David" w:hint="cs"/>
          <w:rtl/>
        </w:rPr>
      </w:pPr>
      <w:r>
        <w:rPr>
          <w:rFonts w:cs="David" w:hint="cs"/>
          <w:rtl/>
        </w:rPr>
        <w:tab/>
        <w:t xml:space="preserve">אני מציע שנקבל החלטה שזה יהיה ביום שני בבוקר עד 10:00. אם ירדנה תגיד שהם לא מסוגלים להיערך לזה מבחינתם, אז נקבל החלטה חלופית שזה יהיה עד יום ראשון בשעה המאוחרת ביותר שהם יוכלו. </w:t>
      </w:r>
    </w:p>
    <w:p w14:paraId="73154AE4" w14:textId="77777777" w:rsidR="002971D8" w:rsidRDefault="002971D8" w:rsidP="002971D8">
      <w:pPr>
        <w:bidi/>
        <w:jc w:val="both"/>
        <w:rPr>
          <w:rFonts w:cs="David" w:hint="cs"/>
          <w:u w:val="single"/>
          <w:rtl/>
        </w:rPr>
      </w:pPr>
    </w:p>
    <w:p w14:paraId="12E703E4"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438D0D6E" w14:textId="77777777" w:rsidR="002971D8" w:rsidRDefault="002971D8" w:rsidP="002971D8">
      <w:pPr>
        <w:keepNext/>
        <w:bidi/>
        <w:rPr>
          <w:rFonts w:cs="David" w:hint="cs"/>
          <w:rtl/>
        </w:rPr>
      </w:pPr>
    </w:p>
    <w:p w14:paraId="1549195E" w14:textId="77777777" w:rsidR="002971D8" w:rsidRDefault="002971D8" w:rsidP="002971D8">
      <w:pPr>
        <w:keepNext/>
        <w:bidi/>
        <w:rPr>
          <w:rFonts w:cs="David" w:hint="cs"/>
          <w:rtl/>
        </w:rPr>
      </w:pPr>
      <w:r>
        <w:rPr>
          <w:rFonts w:cs="David" w:hint="cs"/>
          <w:rtl/>
        </w:rPr>
        <w:tab/>
        <w:t xml:space="preserve">אז יש לנו שלוש שעות שונות, 10:00 יום שני, 10:30 לדחופה ו- 11:00 לרגילה. </w:t>
      </w:r>
    </w:p>
    <w:p w14:paraId="305EEDE9" w14:textId="77777777" w:rsidR="002971D8" w:rsidRDefault="002971D8" w:rsidP="002971D8">
      <w:pPr>
        <w:bidi/>
        <w:jc w:val="both"/>
        <w:rPr>
          <w:rFonts w:cs="David" w:hint="cs"/>
          <w:u w:val="single"/>
          <w:rtl/>
        </w:rPr>
      </w:pPr>
    </w:p>
    <w:p w14:paraId="44D9D76A"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7429DA31" w14:textId="77777777" w:rsidR="002971D8" w:rsidRPr="0073179A" w:rsidRDefault="002971D8" w:rsidP="002971D8">
      <w:pPr>
        <w:keepNext/>
        <w:bidi/>
        <w:jc w:val="both"/>
        <w:rPr>
          <w:rFonts w:cs="David" w:hint="cs"/>
          <w:rtl/>
        </w:rPr>
      </w:pPr>
    </w:p>
    <w:p w14:paraId="04A47E18" w14:textId="77777777" w:rsidR="002971D8" w:rsidRPr="0073179A" w:rsidRDefault="002971D8" w:rsidP="002971D8">
      <w:pPr>
        <w:bidi/>
        <w:jc w:val="both"/>
        <w:rPr>
          <w:rFonts w:cs="David" w:hint="cs"/>
          <w:rtl/>
        </w:rPr>
      </w:pPr>
      <w:r w:rsidRPr="0073179A">
        <w:rPr>
          <w:rFonts w:cs="David" w:hint="cs"/>
          <w:rtl/>
        </w:rPr>
        <w:tab/>
        <w:t xml:space="preserve">זה לא הגיוני, נלך על </w:t>
      </w:r>
      <w:r>
        <w:rPr>
          <w:rFonts w:cs="David" w:hint="cs"/>
          <w:rtl/>
        </w:rPr>
        <w:t>10:30</w:t>
      </w:r>
      <w:r w:rsidRPr="0073179A">
        <w:rPr>
          <w:rFonts w:cs="David" w:hint="cs"/>
          <w:rtl/>
        </w:rPr>
        <w:t>.</w:t>
      </w:r>
    </w:p>
    <w:p w14:paraId="35860E99" w14:textId="77777777" w:rsidR="002971D8" w:rsidRPr="0073179A" w:rsidRDefault="002971D8" w:rsidP="002971D8">
      <w:pPr>
        <w:bidi/>
        <w:jc w:val="both"/>
        <w:rPr>
          <w:rFonts w:cs="David" w:hint="cs"/>
          <w:rtl/>
        </w:rPr>
      </w:pPr>
    </w:p>
    <w:p w14:paraId="72EAE00A"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37A1E561" w14:textId="77777777" w:rsidR="002971D8" w:rsidRPr="0073179A" w:rsidRDefault="002971D8" w:rsidP="002971D8">
      <w:pPr>
        <w:bidi/>
        <w:jc w:val="both"/>
        <w:rPr>
          <w:rFonts w:cs="David" w:hint="cs"/>
          <w:rtl/>
        </w:rPr>
      </w:pPr>
    </w:p>
    <w:p w14:paraId="58E99CEB" w14:textId="77777777" w:rsidR="002971D8" w:rsidRPr="0073179A" w:rsidRDefault="002971D8" w:rsidP="002971D8">
      <w:pPr>
        <w:bidi/>
        <w:jc w:val="both"/>
        <w:rPr>
          <w:rFonts w:cs="David" w:hint="cs"/>
          <w:rtl/>
        </w:rPr>
      </w:pPr>
      <w:r w:rsidRPr="0073179A">
        <w:rPr>
          <w:rFonts w:cs="David" w:hint="cs"/>
          <w:rtl/>
        </w:rPr>
        <w:tab/>
        <w:t>יש בעיה עם מכסות, רגילות</w:t>
      </w:r>
      <w:r>
        <w:rPr>
          <w:rFonts w:cs="David" w:hint="cs"/>
          <w:rtl/>
        </w:rPr>
        <w:t xml:space="preserve"> זה בעצם מכסה. ועדת שרים לחקיקה לפעמים יושבת ביום שני בבוקר ועדיין אין תשובות אז אנחנו לא יכולים להחליף. אם נניח נפלה לי הצעה, אני רוצה במקום זה רגילה, אין לי את האופציה להגיש.</w:t>
      </w:r>
    </w:p>
    <w:p w14:paraId="1535C5AE" w14:textId="77777777" w:rsidR="002971D8" w:rsidRPr="0073179A" w:rsidRDefault="002971D8" w:rsidP="002971D8">
      <w:pPr>
        <w:bidi/>
        <w:jc w:val="both"/>
        <w:rPr>
          <w:rFonts w:cs="David" w:hint="cs"/>
          <w:rtl/>
        </w:rPr>
      </w:pPr>
    </w:p>
    <w:p w14:paraId="4AED63AD" w14:textId="77777777" w:rsidR="002971D8" w:rsidRPr="0073179A" w:rsidRDefault="002971D8" w:rsidP="002971D8">
      <w:pPr>
        <w:bidi/>
        <w:jc w:val="both"/>
        <w:rPr>
          <w:rFonts w:cs="David" w:hint="cs"/>
          <w:rtl/>
        </w:rPr>
      </w:pPr>
      <w:r w:rsidRPr="0073179A">
        <w:rPr>
          <w:rFonts w:cs="David" w:hint="cs"/>
          <w:u w:val="single"/>
          <w:rtl/>
        </w:rPr>
        <w:t>ארבל אסטרחן:</w:t>
      </w:r>
    </w:p>
    <w:p w14:paraId="1015B7EC" w14:textId="77777777" w:rsidR="002971D8" w:rsidRPr="0073179A" w:rsidRDefault="002971D8" w:rsidP="002971D8">
      <w:pPr>
        <w:bidi/>
        <w:jc w:val="both"/>
        <w:rPr>
          <w:rFonts w:cs="David" w:hint="cs"/>
          <w:rtl/>
        </w:rPr>
      </w:pPr>
    </w:p>
    <w:p w14:paraId="2C3D8492" w14:textId="77777777" w:rsidR="002971D8" w:rsidRPr="0073179A" w:rsidRDefault="002971D8" w:rsidP="002971D8">
      <w:pPr>
        <w:bidi/>
        <w:jc w:val="both"/>
        <w:rPr>
          <w:rFonts w:cs="David" w:hint="cs"/>
          <w:rtl/>
        </w:rPr>
      </w:pPr>
      <w:r w:rsidRPr="0073179A">
        <w:rPr>
          <w:rFonts w:cs="David" w:hint="cs"/>
          <w:rtl/>
        </w:rPr>
        <w:tab/>
        <w:t xml:space="preserve"> אז את צריכה עד 11, </w:t>
      </w:r>
      <w:r>
        <w:rPr>
          <w:rFonts w:cs="David" w:hint="cs"/>
          <w:rtl/>
        </w:rPr>
        <w:t>לדחופות אמרנו 10:30, את חייבת לפני הנשיאות למרות שהרגילות לא מאושרות בנשיאות, אבל הם צריכים לדעת.</w:t>
      </w:r>
    </w:p>
    <w:p w14:paraId="4F13927B" w14:textId="77777777" w:rsidR="002971D8" w:rsidRPr="0073179A" w:rsidRDefault="002971D8" w:rsidP="002971D8">
      <w:pPr>
        <w:bidi/>
        <w:jc w:val="both"/>
        <w:rPr>
          <w:rFonts w:cs="David" w:hint="cs"/>
          <w:rtl/>
        </w:rPr>
      </w:pPr>
    </w:p>
    <w:p w14:paraId="3CE7506D"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110533FA" w14:textId="77777777" w:rsidR="002971D8" w:rsidRPr="0073179A" w:rsidRDefault="002971D8" w:rsidP="002971D8">
      <w:pPr>
        <w:keepNext/>
        <w:bidi/>
        <w:jc w:val="both"/>
        <w:rPr>
          <w:rFonts w:cs="David" w:hint="cs"/>
          <w:rtl/>
        </w:rPr>
      </w:pPr>
    </w:p>
    <w:p w14:paraId="0FA7B126" w14:textId="77777777" w:rsidR="002971D8" w:rsidRPr="0073179A" w:rsidRDefault="002971D8" w:rsidP="002971D8">
      <w:pPr>
        <w:bidi/>
        <w:jc w:val="both"/>
        <w:rPr>
          <w:rFonts w:cs="David" w:hint="cs"/>
          <w:rtl/>
        </w:rPr>
      </w:pPr>
      <w:r w:rsidRPr="0073179A">
        <w:rPr>
          <w:rFonts w:cs="David" w:hint="cs"/>
          <w:rtl/>
        </w:rPr>
        <w:tab/>
        <w:t xml:space="preserve">רגילה נשאר עד 11, הדחופה </w:t>
      </w:r>
      <w:r>
        <w:rPr>
          <w:rFonts w:cs="David" w:hint="cs"/>
          <w:rtl/>
        </w:rPr>
        <w:t xml:space="preserve">ודיונים מהירים יהיו ב- 10:30. אם ירדנה תגיד לך שזה לא מסתדר לה, אז נסמיך אותך לסכם אתה כל שעה מאוחרת ככל הניתן ביום ראשון, ובלבד שזה לא יהיה שעה שמוקדמת מהשעה שישנה עכשיו. אם היא תגיד יום שני עד 10:00 עוד יותר טוב. </w:t>
      </w:r>
    </w:p>
    <w:p w14:paraId="2F43C28B" w14:textId="77777777" w:rsidR="002971D8" w:rsidRPr="0073179A" w:rsidRDefault="002971D8" w:rsidP="002971D8">
      <w:pPr>
        <w:bidi/>
        <w:jc w:val="both"/>
        <w:rPr>
          <w:rFonts w:cs="David" w:hint="cs"/>
          <w:rtl/>
        </w:rPr>
      </w:pPr>
    </w:p>
    <w:p w14:paraId="558B09C3" w14:textId="77777777" w:rsidR="002971D8" w:rsidRPr="0073179A" w:rsidRDefault="002971D8" w:rsidP="002971D8">
      <w:pPr>
        <w:bidi/>
        <w:jc w:val="both"/>
        <w:rPr>
          <w:rFonts w:cs="David" w:hint="cs"/>
          <w:rtl/>
        </w:rPr>
      </w:pPr>
      <w:r w:rsidRPr="0073179A">
        <w:rPr>
          <w:rFonts w:cs="David" w:hint="cs"/>
          <w:u w:val="single"/>
          <w:rtl/>
        </w:rPr>
        <w:t>ארבל אסטרחן:</w:t>
      </w:r>
    </w:p>
    <w:p w14:paraId="520271AE" w14:textId="77777777" w:rsidR="002971D8" w:rsidRDefault="002971D8" w:rsidP="002971D8">
      <w:pPr>
        <w:bidi/>
        <w:jc w:val="both"/>
        <w:rPr>
          <w:rFonts w:cs="David" w:hint="cs"/>
          <w:rtl/>
        </w:rPr>
      </w:pPr>
    </w:p>
    <w:p w14:paraId="42CFF302" w14:textId="77777777" w:rsidR="002971D8" w:rsidRDefault="002971D8" w:rsidP="002971D8">
      <w:pPr>
        <w:bidi/>
        <w:jc w:val="both"/>
        <w:rPr>
          <w:rFonts w:cs="David" w:hint="cs"/>
          <w:rtl/>
        </w:rPr>
      </w:pPr>
      <w:r>
        <w:rPr>
          <w:rFonts w:cs="David" w:hint="cs"/>
          <w:rtl/>
        </w:rPr>
        <w:tab/>
        <w:t xml:space="preserve">כרגע זה מה שמוגש עד שני ב- 10:30 יובא לנשיאות באותו שבוע. </w:t>
      </w:r>
    </w:p>
    <w:p w14:paraId="3EAA628D" w14:textId="77777777" w:rsidR="002971D8" w:rsidRPr="0073179A" w:rsidRDefault="002971D8" w:rsidP="002971D8">
      <w:pPr>
        <w:bidi/>
        <w:jc w:val="both"/>
        <w:rPr>
          <w:rFonts w:cs="David" w:hint="cs"/>
          <w:rtl/>
        </w:rPr>
      </w:pPr>
    </w:p>
    <w:p w14:paraId="2993985C" w14:textId="77777777" w:rsidR="002971D8" w:rsidRDefault="002971D8" w:rsidP="002971D8">
      <w:pPr>
        <w:bidi/>
        <w:ind w:left="1440" w:hanging="720"/>
        <w:jc w:val="both"/>
        <w:rPr>
          <w:rFonts w:cs="David" w:hint="cs"/>
          <w:rtl/>
        </w:rPr>
      </w:pPr>
      <w:r>
        <w:rPr>
          <w:rFonts w:cs="David" w:hint="cs"/>
          <w:rtl/>
        </w:rPr>
        <w:t>"</w:t>
      </w:r>
      <w:r w:rsidRPr="0073179A">
        <w:rPr>
          <w:rFonts w:cs="David" w:hint="cs"/>
          <w:rtl/>
        </w:rPr>
        <w:t>(ב)</w:t>
      </w:r>
      <w:r>
        <w:rPr>
          <w:rFonts w:cs="David" w:hint="cs"/>
          <w:rtl/>
        </w:rPr>
        <w:tab/>
      </w:r>
      <w:r w:rsidRPr="0073179A">
        <w:rPr>
          <w:rFonts w:cs="David" w:hint="cs"/>
          <w:rtl/>
        </w:rPr>
        <w:t>(1) נשיאות הכנסת תחליט אם להעביר הצעה לדיון מהיר לוועדה, ואם הגישו כמה חברי כנסת הצעות בנושא דומה, תחליט לגביהן הנשיאות כאחת".</w:t>
      </w:r>
    </w:p>
    <w:p w14:paraId="1E48D2CC" w14:textId="77777777" w:rsidR="002971D8" w:rsidRDefault="002971D8" w:rsidP="002971D8">
      <w:pPr>
        <w:bidi/>
        <w:ind w:left="720"/>
        <w:jc w:val="both"/>
        <w:rPr>
          <w:rFonts w:cs="David" w:hint="cs"/>
          <w:rtl/>
        </w:rPr>
      </w:pPr>
    </w:p>
    <w:p w14:paraId="6ACB99A0" w14:textId="77777777" w:rsidR="002971D8" w:rsidRPr="0073179A" w:rsidRDefault="002971D8" w:rsidP="002971D8">
      <w:pPr>
        <w:bidi/>
        <w:ind w:left="720"/>
        <w:jc w:val="both"/>
        <w:rPr>
          <w:rFonts w:cs="David" w:hint="cs"/>
          <w:rtl/>
        </w:rPr>
      </w:pPr>
      <w:r>
        <w:rPr>
          <w:rFonts w:cs="David" w:hint="cs"/>
          <w:rtl/>
        </w:rPr>
        <w:t xml:space="preserve">צריך להבהיר פה שזה לפי החלטת הנשיאות, היא תחליט אם זה בנושא דומה. </w:t>
      </w:r>
    </w:p>
    <w:p w14:paraId="1FD16DD6" w14:textId="77777777" w:rsidR="002971D8" w:rsidRPr="0073179A" w:rsidRDefault="002971D8" w:rsidP="002971D8">
      <w:pPr>
        <w:bidi/>
        <w:jc w:val="both"/>
        <w:rPr>
          <w:rFonts w:cs="David" w:hint="cs"/>
          <w:rtl/>
        </w:rPr>
      </w:pPr>
    </w:p>
    <w:p w14:paraId="406F74FF"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0EE834B4" w14:textId="77777777" w:rsidR="002971D8" w:rsidRPr="0073179A" w:rsidRDefault="002971D8" w:rsidP="002971D8">
      <w:pPr>
        <w:bidi/>
        <w:jc w:val="both"/>
        <w:rPr>
          <w:rFonts w:cs="David" w:hint="cs"/>
          <w:rtl/>
        </w:rPr>
      </w:pPr>
    </w:p>
    <w:p w14:paraId="7D3A9D9A" w14:textId="77777777" w:rsidR="002971D8" w:rsidRDefault="002971D8" w:rsidP="002971D8">
      <w:pPr>
        <w:bidi/>
        <w:jc w:val="both"/>
        <w:rPr>
          <w:rFonts w:cs="David" w:hint="cs"/>
          <w:rtl/>
        </w:rPr>
      </w:pPr>
      <w:r w:rsidRPr="0073179A">
        <w:rPr>
          <w:rFonts w:cs="David" w:hint="cs"/>
          <w:rtl/>
        </w:rPr>
        <w:tab/>
        <w:t>יש לי שאלה</w:t>
      </w:r>
      <w:r>
        <w:rPr>
          <w:rFonts w:cs="David" w:hint="cs"/>
          <w:rtl/>
        </w:rPr>
        <w:t>, התייחסתם לנקודה אם מגישים שני חברי כנסת מאותה סיעה אותו דיון מהיר.</w:t>
      </w:r>
    </w:p>
    <w:p w14:paraId="4CBD1056" w14:textId="77777777" w:rsidR="002971D8" w:rsidRDefault="002971D8" w:rsidP="002971D8">
      <w:pPr>
        <w:bidi/>
        <w:jc w:val="both"/>
        <w:rPr>
          <w:rFonts w:cs="David" w:hint="cs"/>
          <w:rtl/>
        </w:rPr>
      </w:pPr>
    </w:p>
    <w:p w14:paraId="0C288298"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0926C269" w14:textId="77777777" w:rsidR="002971D8" w:rsidRDefault="002971D8" w:rsidP="002971D8">
      <w:pPr>
        <w:keepNext/>
        <w:bidi/>
        <w:rPr>
          <w:rFonts w:cs="David" w:hint="cs"/>
          <w:rtl/>
        </w:rPr>
      </w:pPr>
    </w:p>
    <w:p w14:paraId="2EFCEAAC" w14:textId="77777777" w:rsidR="002971D8" w:rsidRDefault="002971D8" w:rsidP="002971D8">
      <w:pPr>
        <w:keepNext/>
        <w:bidi/>
        <w:rPr>
          <w:rFonts w:cs="David" w:hint="cs"/>
          <w:rtl/>
        </w:rPr>
      </w:pPr>
      <w:r>
        <w:rPr>
          <w:rFonts w:cs="David" w:hint="cs"/>
          <w:rtl/>
        </w:rPr>
        <w:tab/>
        <w:t xml:space="preserve">בדיון מהיר אין מגבלות. </w:t>
      </w:r>
    </w:p>
    <w:p w14:paraId="37C388A0" w14:textId="77777777" w:rsidR="002971D8" w:rsidRDefault="002971D8" w:rsidP="002971D8">
      <w:pPr>
        <w:bidi/>
        <w:jc w:val="both"/>
        <w:rPr>
          <w:rFonts w:cs="David" w:hint="cs"/>
          <w:rtl/>
        </w:rPr>
      </w:pPr>
    </w:p>
    <w:p w14:paraId="635D282E"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7DB668C" w14:textId="77777777" w:rsidR="002971D8" w:rsidRDefault="002971D8" w:rsidP="002971D8">
      <w:pPr>
        <w:bidi/>
        <w:jc w:val="both"/>
        <w:rPr>
          <w:rFonts w:cs="David" w:hint="cs"/>
          <w:rtl/>
        </w:rPr>
      </w:pPr>
    </w:p>
    <w:p w14:paraId="06F9C9AD" w14:textId="77777777" w:rsidR="002971D8" w:rsidRDefault="002971D8" w:rsidP="002971D8">
      <w:pPr>
        <w:bidi/>
        <w:jc w:val="both"/>
        <w:rPr>
          <w:rFonts w:cs="David" w:hint="cs"/>
          <w:rtl/>
        </w:rPr>
      </w:pPr>
      <w:r>
        <w:rPr>
          <w:rFonts w:cs="David" w:hint="cs"/>
          <w:rtl/>
        </w:rPr>
        <w:tab/>
        <w:t xml:space="preserve"> אין בעיה, כי בדיון מהיר אין זמן מליאה. ממילא כל חבר ועדה שמגיע לדיון יכול לדבר.</w:t>
      </w:r>
    </w:p>
    <w:p w14:paraId="37BAA9E5" w14:textId="77777777" w:rsidR="002971D8" w:rsidRDefault="002971D8" w:rsidP="002971D8">
      <w:pPr>
        <w:bidi/>
        <w:jc w:val="both"/>
        <w:rPr>
          <w:rFonts w:cs="David" w:hint="cs"/>
          <w:rtl/>
        </w:rPr>
      </w:pPr>
    </w:p>
    <w:p w14:paraId="0F148AF0"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2222DD60" w14:textId="77777777" w:rsidR="002971D8" w:rsidRDefault="002971D8" w:rsidP="002971D8">
      <w:pPr>
        <w:bidi/>
        <w:jc w:val="both"/>
        <w:rPr>
          <w:rFonts w:cs="David" w:hint="cs"/>
          <w:rtl/>
        </w:rPr>
      </w:pPr>
    </w:p>
    <w:p w14:paraId="2E936A97" w14:textId="77777777" w:rsidR="002971D8" w:rsidRPr="0073179A" w:rsidRDefault="002971D8" w:rsidP="002971D8">
      <w:pPr>
        <w:bidi/>
        <w:jc w:val="both"/>
        <w:rPr>
          <w:rFonts w:cs="David" w:hint="cs"/>
          <w:rtl/>
        </w:rPr>
      </w:pPr>
      <w:r>
        <w:rPr>
          <w:rFonts w:cs="David" w:hint="cs"/>
          <w:rtl/>
        </w:rPr>
        <w:tab/>
        <w:t>בדרך כלל זה גם מווסת על ידי הסיעה.</w:t>
      </w:r>
    </w:p>
    <w:p w14:paraId="686CFDF7" w14:textId="77777777" w:rsidR="002971D8" w:rsidRDefault="002971D8" w:rsidP="002971D8">
      <w:pPr>
        <w:bidi/>
        <w:jc w:val="both"/>
        <w:rPr>
          <w:rFonts w:cs="David" w:hint="cs"/>
          <w:rtl/>
        </w:rPr>
      </w:pPr>
    </w:p>
    <w:p w14:paraId="3857E823"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1F7166C6" w14:textId="77777777" w:rsidR="002971D8" w:rsidRDefault="002971D8" w:rsidP="002971D8">
      <w:pPr>
        <w:bidi/>
        <w:jc w:val="both"/>
        <w:rPr>
          <w:rFonts w:cs="David" w:hint="cs"/>
          <w:rtl/>
        </w:rPr>
      </w:pPr>
    </w:p>
    <w:p w14:paraId="5C808E86" w14:textId="77777777" w:rsidR="002971D8" w:rsidRPr="0073179A" w:rsidRDefault="002971D8" w:rsidP="002971D8">
      <w:pPr>
        <w:bidi/>
        <w:jc w:val="both"/>
        <w:rPr>
          <w:rFonts w:cs="David" w:hint="cs"/>
          <w:rtl/>
        </w:rPr>
      </w:pPr>
      <w:r>
        <w:rPr>
          <w:rFonts w:cs="David" w:hint="cs"/>
          <w:rtl/>
        </w:rPr>
        <w:tab/>
      </w:r>
      <w:r w:rsidRPr="0073179A">
        <w:rPr>
          <w:rFonts w:cs="David" w:hint="cs"/>
          <w:rtl/>
        </w:rPr>
        <w:t>אני יודעת שזה קורה</w:t>
      </w:r>
      <w:r>
        <w:rPr>
          <w:rFonts w:cs="David" w:hint="cs"/>
          <w:rtl/>
        </w:rPr>
        <w:t>. בסיעות הגדולות משתמשים בזה?</w:t>
      </w:r>
    </w:p>
    <w:p w14:paraId="4AE8874A" w14:textId="77777777" w:rsidR="002971D8" w:rsidRPr="0073179A" w:rsidRDefault="002971D8" w:rsidP="002971D8">
      <w:pPr>
        <w:bidi/>
        <w:jc w:val="both"/>
        <w:rPr>
          <w:rFonts w:cs="David" w:hint="cs"/>
          <w:rtl/>
        </w:rPr>
      </w:pPr>
    </w:p>
    <w:p w14:paraId="559B0F34"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38A31841" w14:textId="77777777" w:rsidR="002971D8" w:rsidRPr="0073179A" w:rsidRDefault="002971D8" w:rsidP="002971D8">
      <w:pPr>
        <w:keepNext/>
        <w:bidi/>
        <w:jc w:val="both"/>
        <w:rPr>
          <w:rFonts w:cs="David" w:hint="cs"/>
          <w:rtl/>
        </w:rPr>
      </w:pPr>
    </w:p>
    <w:p w14:paraId="63E651B3"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כן, </w:t>
      </w:r>
      <w:r w:rsidRPr="0073179A">
        <w:rPr>
          <w:rFonts w:cs="David" w:hint="cs"/>
          <w:rtl/>
        </w:rPr>
        <w:t>לפעמים כמה אנש</w:t>
      </w:r>
      <w:r>
        <w:rPr>
          <w:rFonts w:cs="David" w:hint="cs"/>
          <w:rtl/>
        </w:rPr>
        <w:t>י</w:t>
      </w:r>
      <w:r w:rsidRPr="0073179A">
        <w:rPr>
          <w:rFonts w:cs="David" w:hint="cs"/>
          <w:rtl/>
        </w:rPr>
        <w:t>ם רוצים ל</w:t>
      </w:r>
      <w:r>
        <w:rPr>
          <w:rFonts w:cs="David" w:hint="cs"/>
          <w:rtl/>
        </w:rPr>
        <w:t>ה</w:t>
      </w:r>
      <w:r w:rsidRPr="0073179A">
        <w:rPr>
          <w:rFonts w:cs="David" w:hint="cs"/>
          <w:rtl/>
        </w:rPr>
        <w:t>ע</w:t>
      </w:r>
      <w:r>
        <w:rPr>
          <w:rFonts w:cs="David" w:hint="cs"/>
          <w:rtl/>
        </w:rPr>
        <w:t>ל</w:t>
      </w:r>
      <w:r w:rsidRPr="0073179A">
        <w:rPr>
          <w:rFonts w:cs="David" w:hint="cs"/>
          <w:rtl/>
        </w:rPr>
        <w:t>ות נושא, אז הולכים למסלול של דיון מהר</w:t>
      </w:r>
      <w:r>
        <w:rPr>
          <w:rFonts w:cs="David" w:hint="cs"/>
          <w:rtl/>
        </w:rPr>
        <w:t xml:space="preserve"> ומאפשרים לכולם להיות שותפים</w:t>
      </w:r>
      <w:r w:rsidRPr="0073179A">
        <w:rPr>
          <w:rFonts w:cs="David" w:hint="cs"/>
          <w:rtl/>
        </w:rPr>
        <w:t>.</w:t>
      </w:r>
    </w:p>
    <w:p w14:paraId="15D922F0" w14:textId="77777777" w:rsidR="002971D8" w:rsidRPr="0073179A" w:rsidRDefault="002971D8" w:rsidP="002971D8">
      <w:pPr>
        <w:bidi/>
        <w:jc w:val="both"/>
        <w:rPr>
          <w:rFonts w:cs="David" w:hint="cs"/>
          <w:rtl/>
        </w:rPr>
      </w:pPr>
    </w:p>
    <w:p w14:paraId="461DFBAC" w14:textId="77777777" w:rsidR="002971D8" w:rsidRPr="0073179A" w:rsidRDefault="002971D8" w:rsidP="002971D8">
      <w:pPr>
        <w:bidi/>
        <w:jc w:val="both"/>
        <w:rPr>
          <w:rFonts w:cs="David" w:hint="cs"/>
          <w:rtl/>
        </w:rPr>
      </w:pPr>
      <w:r w:rsidRPr="0073179A">
        <w:rPr>
          <w:rFonts w:cs="David" w:hint="cs"/>
          <w:u w:val="single"/>
          <w:rtl/>
        </w:rPr>
        <w:t>ארבל אסטרחן:</w:t>
      </w:r>
    </w:p>
    <w:p w14:paraId="074CCEF4" w14:textId="77777777" w:rsidR="002971D8" w:rsidRPr="0073179A" w:rsidRDefault="002971D8" w:rsidP="002971D8">
      <w:pPr>
        <w:bidi/>
        <w:jc w:val="both"/>
        <w:rPr>
          <w:rFonts w:cs="David" w:hint="cs"/>
          <w:rtl/>
        </w:rPr>
      </w:pPr>
    </w:p>
    <w:p w14:paraId="28AC1579" w14:textId="77777777" w:rsidR="002971D8" w:rsidRPr="0073179A" w:rsidRDefault="002971D8" w:rsidP="002971D8">
      <w:pPr>
        <w:bidi/>
        <w:ind w:left="1440"/>
        <w:jc w:val="both"/>
        <w:rPr>
          <w:rFonts w:cs="David" w:hint="cs"/>
          <w:rtl/>
        </w:rPr>
      </w:pPr>
      <w:r>
        <w:rPr>
          <w:rFonts w:cs="David" w:hint="cs"/>
          <w:rtl/>
        </w:rPr>
        <w:t>"</w:t>
      </w:r>
      <w:r w:rsidRPr="0073179A">
        <w:rPr>
          <w:rFonts w:cs="David" w:hint="cs"/>
          <w:rtl/>
        </w:rPr>
        <w:t>(2) נשיאות</w:t>
      </w:r>
      <w:r>
        <w:rPr>
          <w:rFonts w:cs="David" w:hint="cs"/>
          <w:rtl/>
        </w:rPr>
        <w:t xml:space="preserve"> </w:t>
      </w:r>
      <w:r w:rsidRPr="0073179A">
        <w:rPr>
          <w:rFonts w:cs="David" w:hint="cs"/>
          <w:rtl/>
        </w:rPr>
        <w:t xml:space="preserve">הכנסת לא תעביר באותו שבוע יותר מנושא אחד לדיון מהיר לכל אחת </w:t>
      </w:r>
      <w:r>
        <w:rPr>
          <w:rFonts w:cs="David" w:hint="cs"/>
          <w:rtl/>
        </w:rPr>
        <w:t xml:space="preserve">        </w:t>
      </w:r>
      <w:r w:rsidRPr="0073179A">
        <w:rPr>
          <w:rFonts w:cs="David" w:hint="cs"/>
          <w:rtl/>
        </w:rPr>
        <w:t>מהוועדות.</w:t>
      </w:r>
    </w:p>
    <w:p w14:paraId="6CC08A96" w14:textId="77777777" w:rsidR="002971D8" w:rsidRPr="0073179A" w:rsidRDefault="002971D8" w:rsidP="002971D8">
      <w:pPr>
        <w:bidi/>
        <w:jc w:val="both"/>
        <w:rPr>
          <w:rFonts w:cs="David" w:hint="cs"/>
          <w:rtl/>
        </w:rPr>
      </w:pPr>
    </w:p>
    <w:p w14:paraId="31918F35" w14:textId="77777777" w:rsidR="002971D8" w:rsidRDefault="002971D8" w:rsidP="002971D8">
      <w:pPr>
        <w:bidi/>
        <w:ind w:left="1440"/>
        <w:jc w:val="both"/>
        <w:rPr>
          <w:rFonts w:cs="David" w:hint="cs"/>
          <w:rtl/>
        </w:rPr>
      </w:pPr>
      <w:r w:rsidRPr="0073179A">
        <w:rPr>
          <w:rFonts w:cs="David" w:hint="cs"/>
          <w:rtl/>
        </w:rPr>
        <w:t>(3) נשיאות הכנסת רשאית לקבוע ועדה שונה מזו שציין חבר הכנסת בהצעתו, וכן רשאית היא לשנות את נוסח ההצעה לדיון מהי</w:t>
      </w:r>
      <w:r>
        <w:rPr>
          <w:rFonts w:cs="David" w:hint="cs"/>
          <w:rtl/>
        </w:rPr>
        <w:t>ר</w:t>
      </w:r>
      <w:r w:rsidRPr="0073179A">
        <w:rPr>
          <w:rFonts w:cs="David" w:hint="cs"/>
          <w:rtl/>
        </w:rPr>
        <w:t>, והיא תודיע על כך לחבר הכנסת</w:t>
      </w:r>
      <w:r>
        <w:rPr>
          <w:rFonts w:cs="David" w:hint="cs"/>
          <w:rtl/>
        </w:rPr>
        <w:t>"</w:t>
      </w:r>
      <w:r w:rsidRPr="0073179A">
        <w:rPr>
          <w:rFonts w:cs="David" w:hint="cs"/>
          <w:rtl/>
        </w:rPr>
        <w:t>.</w:t>
      </w:r>
    </w:p>
    <w:p w14:paraId="382FC1B1" w14:textId="77777777" w:rsidR="002971D8" w:rsidRDefault="002971D8" w:rsidP="002971D8">
      <w:pPr>
        <w:bidi/>
        <w:jc w:val="both"/>
        <w:rPr>
          <w:rFonts w:cs="David" w:hint="cs"/>
          <w:rtl/>
        </w:rPr>
      </w:pPr>
    </w:p>
    <w:p w14:paraId="1B266A2F"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2BC46079" w14:textId="77777777" w:rsidR="002971D8" w:rsidRDefault="002971D8" w:rsidP="002971D8">
      <w:pPr>
        <w:bidi/>
        <w:jc w:val="both"/>
        <w:rPr>
          <w:rFonts w:cs="David" w:hint="cs"/>
          <w:rtl/>
        </w:rPr>
      </w:pPr>
    </w:p>
    <w:p w14:paraId="27B5BBCE" w14:textId="77777777" w:rsidR="002971D8" w:rsidRDefault="002971D8" w:rsidP="002971D8">
      <w:pPr>
        <w:bidi/>
        <w:jc w:val="both"/>
        <w:rPr>
          <w:rFonts w:cs="David" w:hint="cs"/>
          <w:rtl/>
        </w:rPr>
      </w:pPr>
      <w:r>
        <w:rPr>
          <w:rFonts w:cs="David" w:hint="cs"/>
          <w:rtl/>
        </w:rPr>
        <w:tab/>
        <w:t>למה היא רשאית לשנות את הנוסח?</w:t>
      </w:r>
    </w:p>
    <w:p w14:paraId="01F28A02" w14:textId="77777777" w:rsidR="002971D8" w:rsidRPr="0073179A" w:rsidRDefault="002971D8" w:rsidP="002971D8">
      <w:pPr>
        <w:bidi/>
        <w:jc w:val="both"/>
        <w:rPr>
          <w:rFonts w:cs="David" w:hint="cs"/>
          <w:rtl/>
        </w:rPr>
      </w:pPr>
    </w:p>
    <w:p w14:paraId="50A51CBB"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694C2001" w14:textId="77777777" w:rsidR="002971D8" w:rsidRDefault="002971D8" w:rsidP="002971D8">
      <w:pPr>
        <w:bidi/>
        <w:jc w:val="both"/>
        <w:rPr>
          <w:rFonts w:cs="David" w:hint="cs"/>
          <w:rtl/>
        </w:rPr>
      </w:pPr>
    </w:p>
    <w:p w14:paraId="2874B0B0" w14:textId="77777777" w:rsidR="002971D8" w:rsidRDefault="002971D8" w:rsidP="002971D8">
      <w:pPr>
        <w:bidi/>
        <w:jc w:val="both"/>
        <w:rPr>
          <w:rFonts w:cs="David" w:hint="cs"/>
          <w:rtl/>
        </w:rPr>
      </w:pPr>
      <w:r>
        <w:rPr>
          <w:rFonts w:cs="David" w:hint="cs"/>
          <w:rtl/>
        </w:rPr>
        <w:tab/>
        <w:t xml:space="preserve"> כי זה אותו דבר כמו בהצעות לסדר. </w:t>
      </w:r>
    </w:p>
    <w:p w14:paraId="1FAB201D" w14:textId="77777777" w:rsidR="002971D8" w:rsidRDefault="002971D8" w:rsidP="002971D8">
      <w:pPr>
        <w:bidi/>
        <w:jc w:val="both"/>
        <w:rPr>
          <w:rFonts w:cs="David" w:hint="cs"/>
          <w:rtl/>
        </w:rPr>
      </w:pPr>
    </w:p>
    <w:p w14:paraId="02FBB9A7"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0E0DE93A" w14:textId="77777777" w:rsidR="002971D8" w:rsidRDefault="002971D8" w:rsidP="002971D8">
      <w:pPr>
        <w:keepNext/>
        <w:bidi/>
        <w:rPr>
          <w:rFonts w:cs="David" w:hint="cs"/>
          <w:rtl/>
        </w:rPr>
      </w:pPr>
    </w:p>
    <w:p w14:paraId="46B91A55" w14:textId="77777777" w:rsidR="002971D8" w:rsidRDefault="002971D8" w:rsidP="002971D8">
      <w:pPr>
        <w:keepNext/>
        <w:bidi/>
        <w:rPr>
          <w:rFonts w:cs="David" w:hint="cs"/>
          <w:rtl/>
        </w:rPr>
      </w:pPr>
      <w:r>
        <w:rPr>
          <w:rFonts w:cs="David" w:hint="cs"/>
          <w:rtl/>
        </w:rPr>
        <w:tab/>
        <w:t xml:space="preserve">הורדנו את המניעים, אם זה גזעני, פוגעני </w:t>
      </w:r>
      <w:proofErr w:type="spellStart"/>
      <w:r>
        <w:rPr>
          <w:rFonts w:cs="David" w:hint="cs"/>
          <w:rtl/>
        </w:rPr>
        <w:t>וכו</w:t>
      </w:r>
      <w:proofErr w:type="spellEnd"/>
      <w:r>
        <w:rPr>
          <w:rFonts w:cs="David" w:hint="cs"/>
          <w:rtl/>
        </w:rPr>
        <w:t xml:space="preserve">'. </w:t>
      </w:r>
    </w:p>
    <w:p w14:paraId="46340B91" w14:textId="77777777" w:rsidR="002971D8" w:rsidRDefault="002971D8" w:rsidP="002971D8">
      <w:pPr>
        <w:keepNext/>
        <w:bidi/>
        <w:rPr>
          <w:rFonts w:cs="David" w:hint="cs"/>
          <w:rtl/>
        </w:rPr>
      </w:pPr>
    </w:p>
    <w:p w14:paraId="55AC879A" w14:textId="77777777" w:rsidR="002971D8" w:rsidRDefault="002971D8" w:rsidP="002971D8">
      <w:pPr>
        <w:keepNext/>
        <w:bidi/>
        <w:ind w:firstLine="720"/>
        <w:jc w:val="both"/>
        <w:rPr>
          <w:rFonts w:cs="David" w:hint="cs"/>
          <w:rtl/>
        </w:rPr>
      </w:pPr>
      <w:r>
        <w:rPr>
          <w:rFonts w:cs="David" w:hint="cs"/>
          <w:rtl/>
        </w:rPr>
        <w:t>"</w:t>
      </w:r>
      <w:r w:rsidRPr="0073179A">
        <w:rPr>
          <w:rFonts w:cs="David" w:hint="cs"/>
          <w:rtl/>
        </w:rPr>
        <w:t xml:space="preserve">(ג) ועדה שהועבר אליה נושא לדיון מהר, תחל בדיון בתוך </w:t>
      </w:r>
      <w:r w:rsidRPr="00535562">
        <w:rPr>
          <w:rFonts w:cs="David" w:hint="cs"/>
          <w:b/>
          <w:bCs/>
          <w:rtl/>
        </w:rPr>
        <w:t>עשרה ימים</w:t>
      </w:r>
      <w:r w:rsidRPr="0073179A">
        <w:rPr>
          <w:rFonts w:cs="David" w:hint="cs"/>
          <w:rtl/>
        </w:rPr>
        <w:t xml:space="preserve"> מיום העברת הנושא</w:t>
      </w:r>
      <w:r>
        <w:rPr>
          <w:rFonts w:cs="David" w:hint="cs"/>
          <w:rtl/>
        </w:rPr>
        <w:t>"</w:t>
      </w:r>
      <w:r w:rsidRPr="0073179A">
        <w:rPr>
          <w:rFonts w:cs="David" w:hint="cs"/>
          <w:rtl/>
        </w:rPr>
        <w:t xml:space="preserve"> </w:t>
      </w:r>
    </w:p>
    <w:p w14:paraId="56DAF530" w14:textId="77777777" w:rsidR="002971D8" w:rsidRDefault="002971D8" w:rsidP="002971D8">
      <w:pPr>
        <w:keepNext/>
        <w:bidi/>
        <w:ind w:left="720" w:firstLine="720"/>
        <w:jc w:val="both"/>
        <w:rPr>
          <w:rFonts w:cs="David" w:hint="cs"/>
          <w:rtl/>
        </w:rPr>
      </w:pPr>
    </w:p>
    <w:p w14:paraId="28FD0EE7" w14:textId="77777777" w:rsidR="002971D8" w:rsidRPr="0073179A" w:rsidRDefault="002971D8" w:rsidP="002971D8">
      <w:pPr>
        <w:keepNext/>
        <w:bidi/>
        <w:ind w:firstLine="720"/>
        <w:jc w:val="both"/>
        <w:rPr>
          <w:rFonts w:cs="David" w:hint="cs"/>
          <w:rtl/>
        </w:rPr>
      </w:pPr>
      <w:r>
        <w:rPr>
          <w:rFonts w:cs="David" w:hint="cs"/>
          <w:rtl/>
        </w:rPr>
        <w:t>שמתי בהדגשה את עשרה הימים מיום העברת הנושא כי היום כתוב בתוך שבוע. העניין הוא שאם זה עובר ביום שני, הרעיון היה לאפשר להם עד יום רביעי בשבוע שלאחר מכן.</w:t>
      </w:r>
    </w:p>
    <w:p w14:paraId="0F316CF1" w14:textId="77777777" w:rsidR="002971D8" w:rsidRDefault="002971D8" w:rsidP="002971D8">
      <w:pPr>
        <w:bidi/>
        <w:jc w:val="both"/>
        <w:rPr>
          <w:rFonts w:cs="David" w:hint="cs"/>
          <w:rtl/>
        </w:rPr>
      </w:pPr>
    </w:p>
    <w:p w14:paraId="762D15CA"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3AA9E816" w14:textId="77777777" w:rsidR="002971D8" w:rsidRDefault="002971D8" w:rsidP="002971D8">
      <w:pPr>
        <w:bidi/>
        <w:jc w:val="both"/>
        <w:rPr>
          <w:rFonts w:cs="David" w:hint="cs"/>
          <w:rtl/>
        </w:rPr>
      </w:pPr>
    </w:p>
    <w:p w14:paraId="233957A8" w14:textId="77777777" w:rsidR="002971D8" w:rsidRDefault="002971D8" w:rsidP="002971D8">
      <w:pPr>
        <w:bidi/>
        <w:jc w:val="both"/>
        <w:rPr>
          <w:rFonts w:cs="David" w:hint="cs"/>
          <w:rtl/>
        </w:rPr>
      </w:pPr>
      <w:r>
        <w:rPr>
          <w:rFonts w:cs="David" w:hint="cs"/>
          <w:rtl/>
        </w:rPr>
        <w:tab/>
        <w:t>עשרה ימים כולל שבת.</w:t>
      </w:r>
    </w:p>
    <w:p w14:paraId="69E47C54" w14:textId="77777777" w:rsidR="002971D8" w:rsidRDefault="002971D8" w:rsidP="002971D8">
      <w:pPr>
        <w:bidi/>
        <w:jc w:val="both"/>
        <w:rPr>
          <w:rFonts w:cs="David" w:hint="cs"/>
          <w:rtl/>
        </w:rPr>
      </w:pPr>
    </w:p>
    <w:p w14:paraId="7D829A79"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166D0CBF" w14:textId="77777777" w:rsidR="002971D8" w:rsidRDefault="002971D8" w:rsidP="002971D8">
      <w:pPr>
        <w:keepNext/>
        <w:bidi/>
        <w:rPr>
          <w:rFonts w:cs="David" w:hint="cs"/>
          <w:rtl/>
        </w:rPr>
      </w:pPr>
    </w:p>
    <w:p w14:paraId="708EA75E" w14:textId="77777777" w:rsidR="002971D8" w:rsidRDefault="002971D8" w:rsidP="002971D8">
      <w:pPr>
        <w:keepNext/>
        <w:bidi/>
        <w:jc w:val="both"/>
        <w:rPr>
          <w:rFonts w:cs="David" w:hint="cs"/>
          <w:rtl/>
        </w:rPr>
      </w:pPr>
      <w:r>
        <w:rPr>
          <w:rFonts w:cs="David" w:hint="cs"/>
          <w:rtl/>
        </w:rPr>
        <w:tab/>
        <w:t>כן, אפשר היה להגיד "תחל בדיון באותו שבוע או בשבוע שלאחר מכן", זה היה הרעיון כי לאותו שבוע כבר יש סדר יום. "</w:t>
      </w:r>
      <w:r w:rsidRPr="0073179A">
        <w:rPr>
          <w:rFonts w:cs="David" w:hint="cs"/>
          <w:rtl/>
        </w:rPr>
        <w:t>לדיון יוזמן חבר הכנסת המציע</w:t>
      </w:r>
      <w:r>
        <w:rPr>
          <w:rFonts w:cs="David" w:hint="cs"/>
          <w:rtl/>
        </w:rPr>
        <w:t>", זו גם תוספת.</w:t>
      </w:r>
    </w:p>
    <w:p w14:paraId="2BB7B2E4" w14:textId="77777777" w:rsidR="002971D8" w:rsidRPr="0073179A" w:rsidRDefault="002971D8" w:rsidP="002971D8">
      <w:pPr>
        <w:bidi/>
        <w:jc w:val="both"/>
        <w:rPr>
          <w:rFonts w:cs="David" w:hint="cs"/>
          <w:rtl/>
        </w:rPr>
      </w:pPr>
    </w:p>
    <w:p w14:paraId="4156A47A"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33F0B962" w14:textId="77777777" w:rsidR="002971D8" w:rsidRPr="0073179A" w:rsidRDefault="002971D8" w:rsidP="002971D8">
      <w:pPr>
        <w:bidi/>
        <w:jc w:val="both"/>
        <w:rPr>
          <w:rFonts w:cs="David" w:hint="cs"/>
          <w:rtl/>
        </w:rPr>
      </w:pPr>
    </w:p>
    <w:p w14:paraId="3504AF02"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לפעמים קורה שהם קובעים את זה, לחבר הכנסת יש דברים אחרים בוועדות אחרות, אם זה אחד או שניים, קל לתאם, אבל מדובר בעשרה חברי כנסת זו בעיה לתאם. אז יוצא הרבה פעמים שלחברי הכנסת יש בעיה להגיע. </w:t>
      </w:r>
    </w:p>
    <w:p w14:paraId="0FBAA15E" w14:textId="77777777" w:rsidR="002971D8" w:rsidRPr="0073179A" w:rsidRDefault="002971D8" w:rsidP="002971D8">
      <w:pPr>
        <w:bidi/>
        <w:jc w:val="both"/>
        <w:rPr>
          <w:rFonts w:cs="David" w:hint="cs"/>
          <w:rtl/>
        </w:rPr>
      </w:pPr>
    </w:p>
    <w:p w14:paraId="05CD4B20"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2FC7B20A" w14:textId="77777777" w:rsidR="002971D8" w:rsidRPr="0073179A" w:rsidRDefault="002971D8" w:rsidP="002971D8">
      <w:pPr>
        <w:keepNext/>
        <w:bidi/>
        <w:jc w:val="both"/>
        <w:rPr>
          <w:rFonts w:cs="David" w:hint="cs"/>
          <w:rtl/>
        </w:rPr>
      </w:pPr>
    </w:p>
    <w:p w14:paraId="1B05F1F1" w14:textId="77777777" w:rsidR="002971D8" w:rsidRDefault="002971D8" w:rsidP="002971D8">
      <w:pPr>
        <w:bidi/>
        <w:jc w:val="both"/>
        <w:rPr>
          <w:rFonts w:cs="David" w:hint="cs"/>
          <w:rtl/>
        </w:rPr>
      </w:pPr>
      <w:r w:rsidRPr="0073179A">
        <w:rPr>
          <w:rFonts w:cs="David" w:hint="cs"/>
          <w:rtl/>
        </w:rPr>
        <w:tab/>
      </w:r>
      <w:r>
        <w:rPr>
          <w:rFonts w:cs="David" w:hint="cs"/>
          <w:rtl/>
        </w:rPr>
        <w:t>היה לי ויכוח על זה עם אחד מראשי הוועדות. באופן תיאורטי, זה יכול לקרות גם בדיון בהצעת חוק ובדיון בכל דבר. לכאורה המצב הוא שיושב ראש הוועדה יכול לקבוע מה שהוא רוצה, הוא יכול להחליט לא רק על השעה הוא יכול להחליט גם על המקום, הוא יכול להגיד ש</w:t>
      </w:r>
      <w:r w:rsidRPr="0073179A">
        <w:rPr>
          <w:rFonts w:cs="David" w:hint="cs"/>
          <w:rtl/>
        </w:rPr>
        <w:t xml:space="preserve">הישיבה בתל אביב ובכל מיני מקומות, </w:t>
      </w:r>
      <w:r>
        <w:rPr>
          <w:rFonts w:cs="David" w:hint="cs"/>
          <w:rtl/>
        </w:rPr>
        <w:t xml:space="preserve">גם הדברים האלה קורים. </w:t>
      </w:r>
      <w:r w:rsidRPr="0073179A">
        <w:rPr>
          <w:rFonts w:cs="David" w:hint="cs"/>
          <w:rtl/>
        </w:rPr>
        <w:t>הנוהג שמנסים לתאם, אני לא בטוח שאם נקבע פה חובת תיאום, זה עלול ליצור מצב שצריך לתאם גם עם השר</w:t>
      </w:r>
      <w:r>
        <w:rPr>
          <w:rFonts w:cs="David" w:hint="cs"/>
          <w:rtl/>
        </w:rPr>
        <w:t xml:space="preserve"> כי בדרך כלל בדיון כזה אתה צריך שהשר יבוא להתייחס לוועדה אז </w:t>
      </w:r>
      <w:r w:rsidRPr="0073179A">
        <w:rPr>
          <w:rFonts w:cs="David" w:hint="cs"/>
          <w:rtl/>
        </w:rPr>
        <w:t>עלולי</w:t>
      </w:r>
      <w:r>
        <w:rPr>
          <w:rFonts w:cs="David" w:hint="cs"/>
          <w:rtl/>
        </w:rPr>
        <w:t>ם להגיע למצב שזה יהיה אמצעי לסכל</w:t>
      </w:r>
      <w:r w:rsidRPr="0073179A">
        <w:rPr>
          <w:rFonts w:cs="David" w:hint="cs"/>
          <w:rtl/>
        </w:rPr>
        <w:t xml:space="preserve"> את</w:t>
      </w:r>
      <w:r>
        <w:rPr>
          <w:rFonts w:cs="David" w:hint="cs"/>
          <w:rtl/>
        </w:rPr>
        <w:t xml:space="preserve"> </w:t>
      </w:r>
      <w:r w:rsidRPr="0073179A">
        <w:rPr>
          <w:rFonts w:cs="David" w:hint="cs"/>
          <w:rtl/>
        </w:rPr>
        <w:t xml:space="preserve">הדיון. </w:t>
      </w:r>
    </w:p>
    <w:p w14:paraId="4E1F68E4" w14:textId="77777777" w:rsidR="002971D8" w:rsidRDefault="002971D8" w:rsidP="002971D8">
      <w:pPr>
        <w:bidi/>
        <w:jc w:val="both"/>
        <w:rPr>
          <w:rFonts w:cs="David" w:hint="cs"/>
          <w:rtl/>
        </w:rPr>
      </w:pPr>
    </w:p>
    <w:p w14:paraId="2607D177" w14:textId="77777777" w:rsidR="002971D8" w:rsidRPr="0073179A" w:rsidRDefault="002971D8" w:rsidP="002971D8">
      <w:pPr>
        <w:bidi/>
        <w:ind w:firstLine="720"/>
        <w:jc w:val="both"/>
        <w:rPr>
          <w:rFonts w:cs="David" w:hint="cs"/>
          <w:rtl/>
        </w:rPr>
      </w:pPr>
      <w:r>
        <w:rPr>
          <w:rFonts w:cs="David" w:hint="cs"/>
          <w:rtl/>
        </w:rPr>
        <w:t xml:space="preserve">נניח שאני שייך לקואליציה והגשתי גם את אותו דיון מהיר, אני אגיד שאני לא יכול ביום הזה, השר לא יכול בזמן ההוא, והתוצאה תהיה שדחינו אותו בשבועיים, הרגנו את כל הנושא. </w:t>
      </w:r>
    </w:p>
    <w:p w14:paraId="14FB8585" w14:textId="77777777" w:rsidR="002971D8" w:rsidRPr="0073179A" w:rsidRDefault="002971D8" w:rsidP="002971D8">
      <w:pPr>
        <w:bidi/>
        <w:jc w:val="both"/>
        <w:rPr>
          <w:rFonts w:cs="David" w:hint="cs"/>
          <w:rtl/>
        </w:rPr>
      </w:pPr>
    </w:p>
    <w:p w14:paraId="103DF724" w14:textId="77777777" w:rsidR="002971D8" w:rsidRPr="0073179A" w:rsidRDefault="002971D8" w:rsidP="002971D8">
      <w:pPr>
        <w:bidi/>
        <w:jc w:val="both"/>
        <w:rPr>
          <w:rFonts w:cs="David" w:hint="cs"/>
          <w:rtl/>
        </w:rPr>
      </w:pPr>
      <w:r w:rsidRPr="0073179A">
        <w:rPr>
          <w:rFonts w:cs="David" w:hint="cs"/>
          <w:u w:val="single"/>
          <w:rtl/>
        </w:rPr>
        <w:t>ארבל אסטרחן:</w:t>
      </w:r>
    </w:p>
    <w:p w14:paraId="343EDFEB" w14:textId="77777777" w:rsidR="002971D8" w:rsidRPr="0073179A" w:rsidRDefault="002971D8" w:rsidP="002971D8">
      <w:pPr>
        <w:bidi/>
        <w:jc w:val="both"/>
        <w:rPr>
          <w:rFonts w:cs="David" w:hint="cs"/>
          <w:rtl/>
        </w:rPr>
      </w:pPr>
    </w:p>
    <w:p w14:paraId="6B210AEB" w14:textId="77777777" w:rsidR="002971D8" w:rsidRDefault="002971D8" w:rsidP="002971D8">
      <w:pPr>
        <w:bidi/>
        <w:jc w:val="both"/>
        <w:rPr>
          <w:rFonts w:cs="David" w:hint="cs"/>
          <w:rtl/>
        </w:rPr>
      </w:pPr>
      <w:r w:rsidRPr="0073179A">
        <w:rPr>
          <w:rFonts w:cs="David" w:hint="cs"/>
          <w:rtl/>
        </w:rPr>
        <w:tab/>
      </w:r>
      <w:r>
        <w:rPr>
          <w:rFonts w:cs="David" w:hint="cs"/>
          <w:rtl/>
        </w:rPr>
        <w:t>אפילו על חוק לא כתוב שצריך לתאם.</w:t>
      </w:r>
    </w:p>
    <w:p w14:paraId="6DACBD53" w14:textId="77777777" w:rsidR="002971D8" w:rsidRPr="0073179A" w:rsidRDefault="002971D8" w:rsidP="002971D8">
      <w:pPr>
        <w:bidi/>
        <w:jc w:val="both"/>
        <w:rPr>
          <w:rFonts w:cs="David" w:hint="cs"/>
          <w:rtl/>
        </w:rPr>
      </w:pPr>
    </w:p>
    <w:p w14:paraId="16E7FEFC"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5D2DB754" w14:textId="77777777" w:rsidR="002971D8" w:rsidRPr="0073179A" w:rsidRDefault="002971D8" w:rsidP="002971D8">
      <w:pPr>
        <w:bidi/>
        <w:jc w:val="both"/>
        <w:rPr>
          <w:rFonts w:cs="David" w:hint="cs"/>
          <w:rtl/>
        </w:rPr>
      </w:pPr>
    </w:p>
    <w:p w14:paraId="3DDEEAAE" w14:textId="77777777" w:rsidR="002971D8" w:rsidRPr="0073179A" w:rsidRDefault="002971D8" w:rsidP="002971D8">
      <w:pPr>
        <w:bidi/>
        <w:jc w:val="both"/>
        <w:rPr>
          <w:rFonts w:cs="David" w:hint="cs"/>
          <w:rtl/>
        </w:rPr>
      </w:pPr>
      <w:r w:rsidRPr="0073179A">
        <w:rPr>
          <w:rFonts w:cs="David" w:hint="cs"/>
          <w:rtl/>
        </w:rPr>
        <w:tab/>
      </w:r>
      <w:r>
        <w:rPr>
          <w:rFonts w:cs="David" w:hint="cs"/>
          <w:rtl/>
        </w:rPr>
        <w:t>ב</w:t>
      </w:r>
      <w:r w:rsidRPr="0073179A">
        <w:rPr>
          <w:rFonts w:cs="David" w:hint="cs"/>
          <w:rtl/>
        </w:rPr>
        <w:t>חוק תמיד מתאמים.</w:t>
      </w:r>
    </w:p>
    <w:p w14:paraId="2BDDF4E5" w14:textId="77777777" w:rsidR="002971D8" w:rsidRPr="0073179A" w:rsidRDefault="002971D8" w:rsidP="002971D8">
      <w:pPr>
        <w:bidi/>
        <w:jc w:val="both"/>
        <w:rPr>
          <w:rFonts w:cs="David" w:hint="cs"/>
          <w:rtl/>
        </w:rPr>
      </w:pPr>
    </w:p>
    <w:p w14:paraId="7D08CD4E"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55B91A8D" w14:textId="77777777" w:rsidR="002971D8" w:rsidRPr="0073179A" w:rsidRDefault="002971D8" w:rsidP="002971D8">
      <w:pPr>
        <w:keepNext/>
        <w:bidi/>
        <w:jc w:val="both"/>
        <w:rPr>
          <w:rFonts w:cs="David" w:hint="cs"/>
          <w:rtl/>
        </w:rPr>
      </w:pPr>
    </w:p>
    <w:p w14:paraId="393C7EBF"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אבל זה לא כתוב. אני דווקא חושב שהכוח של העניין הוא שהוא שם סד של עשרה ימים ואומר ליושב ראש הוועדה עכשיו </w:t>
      </w:r>
      <w:r w:rsidRPr="0073179A">
        <w:rPr>
          <w:rFonts w:cs="David" w:hint="cs"/>
          <w:rtl/>
        </w:rPr>
        <w:t xml:space="preserve">תסתדר </w:t>
      </w:r>
      <w:r>
        <w:rPr>
          <w:rFonts w:cs="David" w:hint="cs"/>
          <w:rtl/>
        </w:rPr>
        <w:t xml:space="preserve">כך </w:t>
      </w:r>
      <w:r w:rsidRPr="0073179A">
        <w:rPr>
          <w:rFonts w:cs="David" w:hint="cs"/>
          <w:rtl/>
        </w:rPr>
        <w:t>שבעש</w:t>
      </w:r>
      <w:r>
        <w:rPr>
          <w:rFonts w:cs="David" w:hint="cs"/>
          <w:rtl/>
        </w:rPr>
        <w:t>ר</w:t>
      </w:r>
      <w:r w:rsidRPr="0073179A">
        <w:rPr>
          <w:rFonts w:cs="David" w:hint="cs"/>
          <w:rtl/>
        </w:rPr>
        <w:t>ה ימים יהיה הדיון</w:t>
      </w:r>
      <w:r>
        <w:rPr>
          <w:rFonts w:cs="David" w:hint="cs"/>
          <w:rtl/>
        </w:rPr>
        <w:t xml:space="preserve"> ותמצא את הפתרונות ולא לייצר פה מסלול שיאפשר להתחמק מהדיון במועד שלו.</w:t>
      </w:r>
    </w:p>
    <w:p w14:paraId="60D731F6" w14:textId="77777777" w:rsidR="002971D8" w:rsidRPr="0073179A" w:rsidRDefault="002971D8" w:rsidP="002971D8">
      <w:pPr>
        <w:bidi/>
        <w:jc w:val="both"/>
        <w:rPr>
          <w:rFonts w:cs="David" w:hint="cs"/>
          <w:rtl/>
        </w:rPr>
      </w:pPr>
    </w:p>
    <w:p w14:paraId="3AA49CA2"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5819CCC4" w14:textId="77777777" w:rsidR="002971D8" w:rsidRPr="0073179A" w:rsidRDefault="002971D8" w:rsidP="002971D8">
      <w:pPr>
        <w:bidi/>
        <w:jc w:val="both"/>
        <w:rPr>
          <w:rFonts w:cs="David" w:hint="cs"/>
          <w:rtl/>
        </w:rPr>
      </w:pPr>
    </w:p>
    <w:p w14:paraId="70D153D7" w14:textId="77777777" w:rsidR="002971D8" w:rsidRPr="0073179A" w:rsidRDefault="002971D8" w:rsidP="002971D8">
      <w:pPr>
        <w:bidi/>
        <w:jc w:val="both"/>
        <w:rPr>
          <w:rFonts w:cs="David" w:hint="cs"/>
          <w:rtl/>
        </w:rPr>
      </w:pPr>
      <w:r w:rsidRPr="0073179A">
        <w:rPr>
          <w:rFonts w:cs="David" w:hint="cs"/>
          <w:rtl/>
        </w:rPr>
        <w:tab/>
        <w:t xml:space="preserve"> </w:t>
      </w:r>
      <w:r>
        <w:rPr>
          <w:rFonts w:cs="David" w:hint="cs"/>
          <w:rtl/>
        </w:rPr>
        <w:t>עשרה ימים זה לא שבוע כי יש בעיה לוועדות?</w:t>
      </w:r>
    </w:p>
    <w:p w14:paraId="298A5ABD" w14:textId="77777777" w:rsidR="002971D8" w:rsidRPr="0073179A" w:rsidRDefault="002971D8" w:rsidP="002971D8">
      <w:pPr>
        <w:bidi/>
        <w:jc w:val="both"/>
        <w:rPr>
          <w:rFonts w:cs="David" w:hint="cs"/>
          <w:rtl/>
        </w:rPr>
      </w:pPr>
    </w:p>
    <w:p w14:paraId="3BC7D369"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7C06394F" w14:textId="77777777" w:rsidR="002971D8" w:rsidRPr="0073179A" w:rsidRDefault="002971D8" w:rsidP="002971D8">
      <w:pPr>
        <w:keepNext/>
        <w:bidi/>
        <w:jc w:val="both"/>
        <w:rPr>
          <w:rFonts w:cs="David" w:hint="cs"/>
          <w:rtl/>
        </w:rPr>
      </w:pPr>
    </w:p>
    <w:p w14:paraId="15D1878F" w14:textId="77777777" w:rsidR="002971D8" w:rsidRDefault="002971D8" w:rsidP="002971D8">
      <w:pPr>
        <w:bidi/>
        <w:jc w:val="both"/>
        <w:rPr>
          <w:rFonts w:cs="David" w:hint="cs"/>
          <w:rtl/>
        </w:rPr>
      </w:pPr>
      <w:r w:rsidRPr="0073179A">
        <w:rPr>
          <w:rFonts w:cs="David" w:hint="cs"/>
          <w:rtl/>
        </w:rPr>
        <w:tab/>
      </w:r>
      <w:r>
        <w:rPr>
          <w:rFonts w:cs="David" w:hint="cs"/>
          <w:rtl/>
        </w:rPr>
        <w:t>בגלל ששבוע נופל ביום שני.</w:t>
      </w:r>
    </w:p>
    <w:p w14:paraId="224A362B" w14:textId="77777777" w:rsidR="002971D8" w:rsidRDefault="002971D8" w:rsidP="002971D8">
      <w:pPr>
        <w:bidi/>
        <w:jc w:val="both"/>
        <w:rPr>
          <w:rFonts w:cs="David" w:hint="cs"/>
          <w:rtl/>
        </w:rPr>
      </w:pPr>
    </w:p>
    <w:p w14:paraId="140CD276"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4AF2AD3E" w14:textId="77777777" w:rsidR="002971D8" w:rsidRDefault="002971D8" w:rsidP="002971D8">
      <w:pPr>
        <w:bidi/>
        <w:jc w:val="both"/>
        <w:rPr>
          <w:rFonts w:cs="David" w:hint="cs"/>
          <w:rtl/>
        </w:rPr>
      </w:pPr>
    </w:p>
    <w:p w14:paraId="5AECFC16" w14:textId="77777777" w:rsidR="002971D8" w:rsidRDefault="002971D8" w:rsidP="002971D8">
      <w:pPr>
        <w:bidi/>
        <w:jc w:val="both"/>
        <w:rPr>
          <w:rFonts w:cs="David" w:hint="cs"/>
          <w:rtl/>
        </w:rPr>
      </w:pPr>
      <w:r>
        <w:rPr>
          <w:rFonts w:cs="David" w:hint="cs"/>
          <w:rtl/>
        </w:rPr>
        <w:tab/>
        <w:t>הסדר יום סגור.</w:t>
      </w:r>
    </w:p>
    <w:p w14:paraId="508FCCA8" w14:textId="77777777" w:rsidR="002971D8" w:rsidRDefault="002971D8" w:rsidP="002971D8">
      <w:pPr>
        <w:bidi/>
        <w:jc w:val="both"/>
        <w:rPr>
          <w:rFonts w:cs="David" w:hint="cs"/>
          <w:rtl/>
        </w:rPr>
      </w:pPr>
    </w:p>
    <w:p w14:paraId="37AB1BC1" w14:textId="77777777" w:rsidR="002971D8" w:rsidRPr="005D0609" w:rsidRDefault="002971D8" w:rsidP="002971D8">
      <w:pPr>
        <w:bidi/>
        <w:jc w:val="both"/>
        <w:rPr>
          <w:rFonts w:cs="David" w:hint="cs"/>
          <w:u w:val="single"/>
          <w:rtl/>
        </w:rPr>
      </w:pPr>
      <w:r>
        <w:rPr>
          <w:rFonts w:cs="David" w:hint="cs"/>
          <w:u w:val="single"/>
          <w:rtl/>
        </w:rPr>
        <w:t>סער</w:t>
      </w:r>
      <w:r w:rsidRPr="005D0609">
        <w:rPr>
          <w:rFonts w:cs="David" w:hint="cs"/>
          <w:u w:val="single"/>
          <w:rtl/>
        </w:rPr>
        <w:t xml:space="preserve"> פינטו:</w:t>
      </w:r>
    </w:p>
    <w:p w14:paraId="3A5482F8" w14:textId="77777777" w:rsidR="002971D8" w:rsidRDefault="002971D8" w:rsidP="002971D8">
      <w:pPr>
        <w:bidi/>
        <w:jc w:val="both"/>
        <w:rPr>
          <w:rFonts w:cs="David" w:hint="cs"/>
          <w:rtl/>
        </w:rPr>
      </w:pPr>
    </w:p>
    <w:p w14:paraId="57314559" w14:textId="77777777" w:rsidR="002971D8" w:rsidRDefault="002971D8" w:rsidP="002971D8">
      <w:pPr>
        <w:bidi/>
        <w:jc w:val="both"/>
        <w:rPr>
          <w:rFonts w:cs="David" w:hint="cs"/>
          <w:rtl/>
        </w:rPr>
      </w:pPr>
      <w:r>
        <w:rPr>
          <w:rFonts w:cs="David" w:hint="cs"/>
          <w:rtl/>
        </w:rPr>
        <w:tab/>
        <w:t xml:space="preserve">עד היום  מתמודדים עם זה? </w:t>
      </w:r>
    </w:p>
    <w:p w14:paraId="183E5EB2" w14:textId="77777777" w:rsidR="002971D8" w:rsidRDefault="002971D8" w:rsidP="002971D8">
      <w:pPr>
        <w:bidi/>
        <w:jc w:val="both"/>
        <w:rPr>
          <w:rFonts w:cs="David" w:hint="cs"/>
          <w:rtl/>
        </w:rPr>
      </w:pPr>
    </w:p>
    <w:p w14:paraId="2BC393B4"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09062D58" w14:textId="77777777" w:rsidR="002971D8" w:rsidRDefault="002971D8" w:rsidP="002971D8">
      <w:pPr>
        <w:keepNext/>
        <w:bidi/>
        <w:rPr>
          <w:rFonts w:cs="David" w:hint="cs"/>
          <w:rtl/>
        </w:rPr>
      </w:pPr>
    </w:p>
    <w:p w14:paraId="4D065159" w14:textId="77777777" w:rsidR="002971D8" w:rsidRDefault="002971D8" w:rsidP="002971D8">
      <w:pPr>
        <w:keepNext/>
        <w:bidi/>
        <w:rPr>
          <w:rFonts w:cs="David" w:hint="cs"/>
          <w:rtl/>
        </w:rPr>
      </w:pPr>
      <w:r>
        <w:rPr>
          <w:rFonts w:cs="David" w:hint="cs"/>
          <w:rtl/>
        </w:rPr>
        <w:tab/>
        <w:t>בפועל חרגו.</w:t>
      </w:r>
    </w:p>
    <w:p w14:paraId="066BAF02" w14:textId="77777777" w:rsidR="002971D8" w:rsidRDefault="002971D8" w:rsidP="002971D8">
      <w:pPr>
        <w:keepNext/>
        <w:bidi/>
        <w:rPr>
          <w:rFonts w:cs="David" w:hint="cs"/>
          <w:rtl/>
        </w:rPr>
      </w:pPr>
    </w:p>
    <w:p w14:paraId="6C2593E0"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8A6E265" w14:textId="77777777" w:rsidR="002971D8" w:rsidRDefault="002971D8" w:rsidP="002971D8">
      <w:pPr>
        <w:bidi/>
        <w:jc w:val="both"/>
        <w:rPr>
          <w:rFonts w:cs="David" w:hint="cs"/>
          <w:rtl/>
        </w:rPr>
      </w:pPr>
    </w:p>
    <w:p w14:paraId="35483DCB" w14:textId="77777777" w:rsidR="002971D8" w:rsidRPr="0073179A" w:rsidRDefault="002971D8" w:rsidP="002971D8">
      <w:pPr>
        <w:keepNext/>
        <w:bidi/>
        <w:rPr>
          <w:rFonts w:cs="David" w:hint="cs"/>
          <w:rtl/>
        </w:rPr>
      </w:pPr>
      <w:r>
        <w:rPr>
          <w:rFonts w:cs="David" w:hint="cs"/>
          <w:rtl/>
        </w:rPr>
        <w:tab/>
        <w:t xml:space="preserve"> חורגים תמיד, </w:t>
      </w:r>
      <w:r w:rsidRPr="0073179A">
        <w:rPr>
          <w:rFonts w:cs="David" w:hint="cs"/>
          <w:rtl/>
        </w:rPr>
        <w:t>בדרך כלל</w:t>
      </w:r>
      <w:r>
        <w:rPr>
          <w:rFonts w:cs="David" w:hint="cs"/>
          <w:rtl/>
        </w:rPr>
        <w:t xml:space="preserve"> </w:t>
      </w:r>
      <w:r w:rsidRPr="0073179A">
        <w:rPr>
          <w:rFonts w:cs="David" w:hint="cs"/>
          <w:rtl/>
        </w:rPr>
        <w:t>זה נעשה ביום שלישי, כי זה יום יותר פתוח.</w:t>
      </w:r>
    </w:p>
    <w:p w14:paraId="2F776D63" w14:textId="77777777" w:rsidR="002971D8" w:rsidRDefault="002971D8" w:rsidP="002971D8">
      <w:pPr>
        <w:bidi/>
        <w:jc w:val="both"/>
        <w:rPr>
          <w:rFonts w:cs="David" w:hint="cs"/>
          <w:rtl/>
        </w:rPr>
      </w:pPr>
    </w:p>
    <w:p w14:paraId="13AC443C"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52C28065" w14:textId="77777777" w:rsidR="002971D8" w:rsidRDefault="002971D8" w:rsidP="002971D8">
      <w:pPr>
        <w:keepNext/>
        <w:bidi/>
        <w:rPr>
          <w:rFonts w:cs="David" w:hint="cs"/>
          <w:rtl/>
        </w:rPr>
      </w:pPr>
    </w:p>
    <w:p w14:paraId="0AC4914A" w14:textId="77777777" w:rsidR="002971D8" w:rsidRDefault="002971D8" w:rsidP="002971D8">
      <w:pPr>
        <w:keepNext/>
        <w:bidi/>
        <w:rPr>
          <w:rFonts w:cs="David" w:hint="cs"/>
          <w:rtl/>
        </w:rPr>
      </w:pPr>
      <w:r>
        <w:rPr>
          <w:rFonts w:cs="David" w:hint="cs"/>
          <w:rtl/>
        </w:rPr>
        <w:tab/>
        <w:t>גם אם זה באותו שבוע או בשבוע שלאחר מכן זה עדיין מהיר.</w:t>
      </w:r>
    </w:p>
    <w:p w14:paraId="32067B42" w14:textId="77777777" w:rsidR="002971D8" w:rsidRPr="0073179A" w:rsidRDefault="002971D8" w:rsidP="002971D8">
      <w:pPr>
        <w:keepNext/>
        <w:bidi/>
        <w:rPr>
          <w:rFonts w:cs="David" w:hint="cs"/>
          <w:rtl/>
        </w:rPr>
      </w:pPr>
      <w:r>
        <w:rPr>
          <w:rFonts w:cs="David" w:hint="cs"/>
          <w:rtl/>
        </w:rPr>
        <w:t xml:space="preserve"> </w:t>
      </w:r>
    </w:p>
    <w:p w14:paraId="3DB34F5F"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22F8B26D" w14:textId="77777777" w:rsidR="002971D8" w:rsidRPr="0073179A" w:rsidRDefault="002971D8" w:rsidP="002971D8">
      <w:pPr>
        <w:bidi/>
        <w:jc w:val="both"/>
        <w:rPr>
          <w:rFonts w:cs="David" w:hint="cs"/>
          <w:rtl/>
        </w:rPr>
      </w:pPr>
    </w:p>
    <w:p w14:paraId="39E1BAF1" w14:textId="77777777" w:rsidR="002971D8" w:rsidRPr="0073179A" w:rsidRDefault="002971D8" w:rsidP="002971D8">
      <w:pPr>
        <w:bidi/>
        <w:jc w:val="both"/>
        <w:rPr>
          <w:rFonts w:cs="David" w:hint="cs"/>
          <w:rtl/>
        </w:rPr>
      </w:pPr>
      <w:r w:rsidRPr="0073179A">
        <w:rPr>
          <w:rFonts w:cs="David" w:hint="cs"/>
          <w:rtl/>
        </w:rPr>
        <w:tab/>
        <w:t xml:space="preserve"> אם המציע לא מגיע, הנושא מבוטל? היה נושא בוועדת העבודה הרווחה והבריאות עם חבר הכנסת חיים</w:t>
      </w:r>
      <w:r>
        <w:rPr>
          <w:rFonts w:cs="David" w:hint="cs"/>
          <w:rtl/>
        </w:rPr>
        <w:t xml:space="preserve"> </w:t>
      </w:r>
      <w:r w:rsidRPr="0073179A">
        <w:rPr>
          <w:rFonts w:cs="David" w:hint="cs"/>
          <w:rtl/>
        </w:rPr>
        <w:t>אורון</w:t>
      </w:r>
      <w:r>
        <w:rPr>
          <w:rFonts w:cs="David" w:hint="cs"/>
          <w:rtl/>
        </w:rPr>
        <w:t>, בפעם הראשונה יושב ראש הוועדה לא היה יכול ובפעם השנייה חבר הכנסת אורון לא היה  יכול וזהו.</w:t>
      </w:r>
    </w:p>
    <w:p w14:paraId="23CD83FF" w14:textId="77777777" w:rsidR="002971D8" w:rsidRPr="0073179A" w:rsidRDefault="002971D8" w:rsidP="002971D8">
      <w:pPr>
        <w:bidi/>
        <w:jc w:val="both"/>
        <w:rPr>
          <w:rFonts w:cs="David" w:hint="cs"/>
          <w:rtl/>
        </w:rPr>
      </w:pPr>
    </w:p>
    <w:p w14:paraId="1E4D9C50" w14:textId="77777777" w:rsidR="002971D8" w:rsidRPr="0073179A" w:rsidRDefault="002971D8" w:rsidP="002971D8">
      <w:pPr>
        <w:bidi/>
        <w:jc w:val="both"/>
        <w:rPr>
          <w:rFonts w:cs="David" w:hint="cs"/>
          <w:rtl/>
        </w:rPr>
      </w:pPr>
      <w:r w:rsidRPr="0073179A">
        <w:rPr>
          <w:rFonts w:cs="David" w:hint="cs"/>
          <w:u w:val="single"/>
          <w:rtl/>
        </w:rPr>
        <w:t>ארבל אסטרחן:</w:t>
      </w:r>
    </w:p>
    <w:p w14:paraId="22727844" w14:textId="77777777" w:rsidR="002971D8" w:rsidRPr="0073179A" w:rsidRDefault="002971D8" w:rsidP="002971D8">
      <w:pPr>
        <w:bidi/>
        <w:jc w:val="both"/>
        <w:rPr>
          <w:rFonts w:cs="David" w:hint="cs"/>
          <w:rtl/>
        </w:rPr>
      </w:pPr>
    </w:p>
    <w:p w14:paraId="1C7C7BF5" w14:textId="77777777" w:rsidR="002971D8" w:rsidRPr="0073179A" w:rsidRDefault="002971D8" w:rsidP="002971D8">
      <w:pPr>
        <w:bidi/>
        <w:jc w:val="both"/>
        <w:rPr>
          <w:rFonts w:cs="David" w:hint="cs"/>
          <w:rtl/>
        </w:rPr>
      </w:pPr>
      <w:r w:rsidRPr="0073179A">
        <w:rPr>
          <w:rFonts w:cs="David" w:hint="cs"/>
          <w:rtl/>
        </w:rPr>
        <w:tab/>
      </w:r>
      <w:r>
        <w:rPr>
          <w:rFonts w:cs="David" w:hint="cs"/>
          <w:rtl/>
        </w:rPr>
        <w:t>זו שאלה טובה. היה מקרה שבא יושב ראש ועדת הפנים לנשיאות ואמר ש</w:t>
      </w:r>
      <w:r w:rsidRPr="0073179A">
        <w:rPr>
          <w:rFonts w:cs="David" w:hint="cs"/>
          <w:rtl/>
        </w:rPr>
        <w:t>העבירו אלי</w:t>
      </w:r>
      <w:r>
        <w:rPr>
          <w:rFonts w:cs="David" w:hint="cs"/>
          <w:rtl/>
        </w:rPr>
        <w:t>ו</w:t>
      </w:r>
      <w:r w:rsidRPr="0073179A">
        <w:rPr>
          <w:rFonts w:cs="David" w:hint="cs"/>
          <w:rtl/>
        </w:rPr>
        <w:t xml:space="preserve"> נושא ש</w:t>
      </w:r>
      <w:r>
        <w:rPr>
          <w:rFonts w:cs="David" w:hint="cs"/>
          <w:rtl/>
        </w:rPr>
        <w:t>הוא</w:t>
      </w:r>
      <w:r w:rsidRPr="0073179A">
        <w:rPr>
          <w:rFonts w:cs="David" w:hint="cs"/>
          <w:rtl/>
        </w:rPr>
        <w:t xml:space="preserve"> לא מכיר, </w:t>
      </w:r>
      <w:r>
        <w:rPr>
          <w:rFonts w:cs="David" w:hint="cs"/>
          <w:rtl/>
        </w:rPr>
        <w:t>חבר הכסת הציע והנשיאות העבירה. הוא הזמין</w:t>
      </w:r>
      <w:r w:rsidRPr="0073179A">
        <w:rPr>
          <w:rFonts w:cs="David" w:hint="cs"/>
          <w:rtl/>
        </w:rPr>
        <w:t xml:space="preserve"> אנשים, היוזם לא הגיע </w:t>
      </w:r>
      <w:r>
        <w:rPr>
          <w:rFonts w:cs="David" w:hint="cs"/>
          <w:rtl/>
        </w:rPr>
        <w:t>והוא</w:t>
      </w:r>
      <w:r w:rsidRPr="0073179A">
        <w:rPr>
          <w:rFonts w:cs="David" w:hint="cs"/>
          <w:rtl/>
        </w:rPr>
        <w:t xml:space="preserve"> לא מכיר את הנושא</w:t>
      </w:r>
      <w:r>
        <w:rPr>
          <w:rFonts w:cs="David" w:hint="cs"/>
          <w:rtl/>
        </w:rPr>
        <w:t>, הוא לא יודע על מה לדבר.</w:t>
      </w:r>
    </w:p>
    <w:p w14:paraId="6EAC22C5" w14:textId="77777777" w:rsidR="002971D8" w:rsidRPr="0073179A" w:rsidRDefault="002971D8" w:rsidP="002971D8">
      <w:pPr>
        <w:bidi/>
        <w:jc w:val="both"/>
        <w:rPr>
          <w:rFonts w:cs="David" w:hint="cs"/>
          <w:rtl/>
        </w:rPr>
      </w:pPr>
    </w:p>
    <w:p w14:paraId="5CBEC551" w14:textId="77777777" w:rsidR="002971D8" w:rsidRPr="0073179A" w:rsidRDefault="002971D8" w:rsidP="002971D8">
      <w:pPr>
        <w:keepNext/>
        <w:bidi/>
        <w:jc w:val="both"/>
        <w:rPr>
          <w:rFonts w:cs="David" w:hint="cs"/>
          <w:rtl/>
        </w:rPr>
      </w:pPr>
      <w:r w:rsidRPr="006B7651">
        <w:rPr>
          <w:rFonts w:cs="David" w:hint="cs"/>
          <w:u w:val="single"/>
          <w:rtl/>
        </w:rPr>
        <w:t xml:space="preserve">היו"ר יריב </w:t>
      </w:r>
      <w:proofErr w:type="spellStart"/>
      <w:r w:rsidRPr="006B7651">
        <w:rPr>
          <w:rFonts w:cs="David" w:hint="cs"/>
          <w:u w:val="single"/>
          <w:rtl/>
        </w:rPr>
        <w:t>לוין</w:t>
      </w:r>
      <w:proofErr w:type="spellEnd"/>
      <w:r w:rsidRPr="006B7651">
        <w:rPr>
          <w:rFonts w:cs="David" w:hint="cs"/>
          <w:u w:val="single"/>
          <w:rtl/>
        </w:rPr>
        <w:t>:</w:t>
      </w:r>
    </w:p>
    <w:p w14:paraId="1DA4A80B" w14:textId="77777777" w:rsidR="002971D8" w:rsidRPr="0073179A" w:rsidRDefault="002971D8" w:rsidP="002971D8">
      <w:pPr>
        <w:keepNext/>
        <w:bidi/>
        <w:jc w:val="both"/>
        <w:rPr>
          <w:rFonts w:cs="David" w:hint="cs"/>
          <w:rtl/>
        </w:rPr>
      </w:pPr>
    </w:p>
    <w:p w14:paraId="50CF6BE3"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אני מציע להיזהר  עם זה, מאותה סיבה, כי אז יושב ראש ועדה </w:t>
      </w:r>
      <w:r w:rsidRPr="0073179A">
        <w:rPr>
          <w:rFonts w:cs="David" w:hint="cs"/>
          <w:rtl/>
        </w:rPr>
        <w:t xml:space="preserve">יכול לקבוע את הדיון בדיוק </w:t>
      </w:r>
      <w:r>
        <w:rPr>
          <w:rFonts w:cs="David" w:hint="cs"/>
          <w:rtl/>
        </w:rPr>
        <w:t xml:space="preserve">ביום שמסיבה מסוימת </w:t>
      </w:r>
      <w:r w:rsidRPr="0073179A">
        <w:rPr>
          <w:rFonts w:cs="David" w:hint="cs"/>
          <w:rtl/>
        </w:rPr>
        <w:t>ל</w:t>
      </w:r>
      <w:r>
        <w:rPr>
          <w:rFonts w:cs="David" w:hint="cs"/>
          <w:rtl/>
        </w:rPr>
        <w:t xml:space="preserve">אותו </w:t>
      </w:r>
      <w:r w:rsidRPr="0073179A">
        <w:rPr>
          <w:rFonts w:cs="David" w:hint="cs"/>
          <w:rtl/>
        </w:rPr>
        <w:t>מציע יש קושי להגיע</w:t>
      </w:r>
      <w:r>
        <w:rPr>
          <w:rFonts w:cs="David" w:hint="cs"/>
          <w:rtl/>
        </w:rPr>
        <w:t xml:space="preserve"> בשעה מסוימת, אז הוא אפילו לא עומד במצב שבו אנשים אחרים מסיעתו, שחושבים כמוהו, יכולים לבוא לדיון להשתתף ולהביא את העמדה</w:t>
      </w:r>
      <w:r w:rsidRPr="0073179A">
        <w:rPr>
          <w:rFonts w:cs="David" w:hint="cs"/>
          <w:rtl/>
        </w:rPr>
        <w:t>.</w:t>
      </w:r>
      <w:r>
        <w:rPr>
          <w:rFonts w:cs="David" w:hint="cs"/>
          <w:rtl/>
        </w:rPr>
        <w:t xml:space="preserve"> בסך הכול זה עובד טוב.</w:t>
      </w:r>
    </w:p>
    <w:p w14:paraId="406ABEA7" w14:textId="77777777" w:rsidR="002971D8" w:rsidRPr="0073179A" w:rsidRDefault="002971D8" w:rsidP="002971D8">
      <w:pPr>
        <w:bidi/>
        <w:jc w:val="both"/>
        <w:rPr>
          <w:rFonts w:cs="David" w:hint="cs"/>
          <w:rtl/>
        </w:rPr>
      </w:pPr>
    </w:p>
    <w:p w14:paraId="5A20E8AE"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3B8B3726" w14:textId="77777777" w:rsidR="002971D8" w:rsidRPr="0073179A" w:rsidRDefault="002971D8" w:rsidP="002971D8">
      <w:pPr>
        <w:bidi/>
        <w:jc w:val="both"/>
        <w:rPr>
          <w:rFonts w:cs="David" w:hint="cs"/>
          <w:rtl/>
        </w:rPr>
      </w:pPr>
    </w:p>
    <w:p w14:paraId="66CF81C5" w14:textId="77777777" w:rsidR="002971D8" w:rsidRPr="0073179A" w:rsidRDefault="002971D8" w:rsidP="002971D8">
      <w:pPr>
        <w:bidi/>
        <w:jc w:val="both"/>
        <w:rPr>
          <w:rFonts w:cs="David" w:hint="cs"/>
          <w:rtl/>
        </w:rPr>
      </w:pPr>
      <w:r w:rsidRPr="0073179A">
        <w:rPr>
          <w:rFonts w:cs="David" w:hint="cs"/>
          <w:rtl/>
        </w:rPr>
        <w:tab/>
        <w:t xml:space="preserve"> אבל אני שואלת מה קורה אם הוא לא מגיע.</w:t>
      </w:r>
    </w:p>
    <w:p w14:paraId="41B26205" w14:textId="77777777" w:rsidR="002971D8" w:rsidRPr="0073179A" w:rsidRDefault="002971D8" w:rsidP="002971D8">
      <w:pPr>
        <w:bidi/>
        <w:jc w:val="both"/>
        <w:rPr>
          <w:rFonts w:cs="David" w:hint="cs"/>
          <w:rtl/>
        </w:rPr>
      </w:pPr>
    </w:p>
    <w:p w14:paraId="73673287"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590A67A4" w14:textId="77777777" w:rsidR="002971D8" w:rsidRPr="0073179A" w:rsidRDefault="002971D8" w:rsidP="002971D8">
      <w:pPr>
        <w:keepNext/>
        <w:bidi/>
        <w:jc w:val="both"/>
        <w:rPr>
          <w:rFonts w:cs="David" w:hint="cs"/>
          <w:rtl/>
        </w:rPr>
      </w:pPr>
    </w:p>
    <w:p w14:paraId="7F36EF7E" w14:textId="77777777" w:rsidR="002971D8" w:rsidRPr="0073179A" w:rsidRDefault="002971D8" w:rsidP="002971D8">
      <w:pPr>
        <w:bidi/>
        <w:jc w:val="both"/>
        <w:rPr>
          <w:rFonts w:cs="David" w:hint="cs"/>
          <w:rtl/>
        </w:rPr>
      </w:pPr>
      <w:r w:rsidRPr="0073179A">
        <w:rPr>
          <w:rFonts w:cs="David" w:hint="cs"/>
          <w:rtl/>
        </w:rPr>
        <w:tab/>
        <w:t>הדיון מתקיים.</w:t>
      </w:r>
    </w:p>
    <w:p w14:paraId="798EAAB5" w14:textId="77777777" w:rsidR="002971D8" w:rsidRPr="0073179A" w:rsidRDefault="002971D8" w:rsidP="002971D8">
      <w:pPr>
        <w:bidi/>
        <w:jc w:val="both"/>
        <w:rPr>
          <w:rFonts w:cs="David" w:hint="cs"/>
          <w:rtl/>
        </w:rPr>
      </w:pPr>
    </w:p>
    <w:p w14:paraId="7137DE5B"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075A4BF6" w14:textId="77777777" w:rsidR="002971D8" w:rsidRPr="0073179A" w:rsidRDefault="002971D8" w:rsidP="002971D8">
      <w:pPr>
        <w:bidi/>
        <w:jc w:val="both"/>
        <w:rPr>
          <w:rFonts w:cs="David" w:hint="cs"/>
          <w:rtl/>
        </w:rPr>
      </w:pPr>
    </w:p>
    <w:p w14:paraId="2E20DC6F" w14:textId="77777777" w:rsidR="002971D8" w:rsidRPr="0073179A" w:rsidRDefault="002971D8" w:rsidP="002971D8">
      <w:pPr>
        <w:bidi/>
        <w:jc w:val="both"/>
        <w:rPr>
          <w:rFonts w:cs="David" w:hint="cs"/>
          <w:rtl/>
        </w:rPr>
      </w:pPr>
      <w:r w:rsidRPr="0073179A">
        <w:rPr>
          <w:rFonts w:cs="David" w:hint="cs"/>
          <w:rtl/>
        </w:rPr>
        <w:tab/>
        <w:t>הזמינו אנשים, זה לא מכ</w:t>
      </w:r>
      <w:r>
        <w:rPr>
          <w:rFonts w:cs="David" w:hint="cs"/>
          <w:rtl/>
        </w:rPr>
        <w:t>ו</w:t>
      </w:r>
      <w:r w:rsidRPr="0073179A">
        <w:rPr>
          <w:rFonts w:cs="David" w:hint="cs"/>
          <w:rtl/>
        </w:rPr>
        <w:t>בד.</w:t>
      </w:r>
    </w:p>
    <w:p w14:paraId="3DB54D6A" w14:textId="77777777" w:rsidR="002971D8" w:rsidRPr="0073179A" w:rsidRDefault="002971D8" w:rsidP="002971D8">
      <w:pPr>
        <w:bidi/>
        <w:jc w:val="both"/>
        <w:rPr>
          <w:rFonts w:cs="David" w:hint="cs"/>
          <w:rtl/>
        </w:rPr>
      </w:pPr>
    </w:p>
    <w:p w14:paraId="6F67B319"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784EACE1" w14:textId="77777777" w:rsidR="002971D8" w:rsidRPr="0073179A" w:rsidRDefault="002971D8" w:rsidP="002971D8">
      <w:pPr>
        <w:keepNext/>
        <w:bidi/>
        <w:jc w:val="both"/>
        <w:rPr>
          <w:rFonts w:cs="David" w:hint="cs"/>
          <w:rtl/>
        </w:rPr>
      </w:pPr>
    </w:p>
    <w:p w14:paraId="7D4B3C08"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אני חושב שזה יותר נכון. דבר נוסף, </w:t>
      </w:r>
      <w:r w:rsidRPr="0073179A">
        <w:rPr>
          <w:rFonts w:cs="David" w:hint="cs"/>
          <w:rtl/>
        </w:rPr>
        <w:t>ברגע שהדיון עובר לוועדה זה יצא מחזקתו של המציע. לכן נכון ללכת עם הקו הזה באופן רציף.</w:t>
      </w:r>
    </w:p>
    <w:p w14:paraId="4A4AE854" w14:textId="77777777" w:rsidR="002971D8" w:rsidRPr="0073179A" w:rsidRDefault="002971D8" w:rsidP="002971D8">
      <w:pPr>
        <w:bidi/>
        <w:jc w:val="both"/>
        <w:rPr>
          <w:rFonts w:cs="David" w:hint="cs"/>
          <w:rtl/>
        </w:rPr>
      </w:pPr>
    </w:p>
    <w:p w14:paraId="36BFCE3C" w14:textId="77777777" w:rsidR="002971D8" w:rsidRPr="0073179A" w:rsidRDefault="002971D8" w:rsidP="002971D8">
      <w:pPr>
        <w:bidi/>
        <w:jc w:val="both"/>
        <w:rPr>
          <w:rFonts w:cs="David" w:hint="cs"/>
          <w:rtl/>
        </w:rPr>
      </w:pPr>
      <w:r w:rsidRPr="0073179A">
        <w:rPr>
          <w:rFonts w:cs="David" w:hint="cs"/>
          <w:u w:val="single"/>
          <w:rtl/>
        </w:rPr>
        <w:t>ארבל אסטרחן:</w:t>
      </w:r>
    </w:p>
    <w:p w14:paraId="7757A6F7" w14:textId="77777777" w:rsidR="002971D8" w:rsidRPr="0073179A" w:rsidRDefault="002971D8" w:rsidP="002971D8">
      <w:pPr>
        <w:bidi/>
        <w:jc w:val="both"/>
        <w:rPr>
          <w:rFonts w:cs="David" w:hint="cs"/>
          <w:rtl/>
        </w:rPr>
      </w:pPr>
    </w:p>
    <w:p w14:paraId="78AD4365"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סעיף </w:t>
      </w:r>
      <w:r w:rsidRPr="0073179A">
        <w:rPr>
          <w:rFonts w:cs="David" w:hint="cs"/>
          <w:rtl/>
        </w:rPr>
        <w:t>(ד)</w:t>
      </w:r>
      <w:r>
        <w:rPr>
          <w:rFonts w:cs="David" w:hint="cs"/>
          <w:rtl/>
        </w:rPr>
        <w:t xml:space="preserve"> </w:t>
      </w:r>
      <w:r w:rsidRPr="0073179A">
        <w:rPr>
          <w:rFonts w:cs="David" w:hint="cs"/>
          <w:rtl/>
        </w:rPr>
        <w:t>הוא סעיף חדש</w:t>
      </w:r>
      <w:r>
        <w:rPr>
          <w:rFonts w:cs="David" w:hint="cs"/>
          <w:rtl/>
        </w:rPr>
        <w:t xml:space="preserve"> שלקחתי ממה שנקבע לגבי הצעות לסדר מבחינת האפשרות להעביר מוועדה לוועדה, צריך לחושב אם רוצים את זה ואם מה שקבוע פה זה הפורום המתאים:</w:t>
      </w:r>
    </w:p>
    <w:p w14:paraId="29FF68A9" w14:textId="77777777" w:rsidR="002971D8" w:rsidRDefault="002971D8" w:rsidP="002971D8">
      <w:pPr>
        <w:bidi/>
        <w:jc w:val="both"/>
        <w:rPr>
          <w:rFonts w:cs="David" w:hint="cs"/>
          <w:rtl/>
        </w:rPr>
      </w:pPr>
    </w:p>
    <w:p w14:paraId="465EF5AF" w14:textId="77777777" w:rsidR="002971D8" w:rsidRPr="0073179A" w:rsidRDefault="002971D8" w:rsidP="002971D8">
      <w:pPr>
        <w:bidi/>
        <w:ind w:left="1440" w:hanging="720"/>
        <w:jc w:val="both"/>
        <w:rPr>
          <w:rFonts w:cs="David" w:hint="cs"/>
          <w:rtl/>
        </w:rPr>
      </w:pPr>
      <w:r>
        <w:rPr>
          <w:rFonts w:cs="David" w:hint="cs"/>
          <w:rtl/>
        </w:rPr>
        <w:t>"(ד)</w:t>
      </w:r>
      <w:r>
        <w:rPr>
          <w:rFonts w:cs="David" w:hint="cs"/>
          <w:rtl/>
        </w:rPr>
        <w:tab/>
        <w:t xml:space="preserve">(1) </w:t>
      </w:r>
      <w:r w:rsidRPr="0073179A">
        <w:rPr>
          <w:rFonts w:cs="David" w:hint="cs"/>
          <w:rtl/>
        </w:rPr>
        <w:t xml:space="preserve">החליטה נשיאות הכנסת להעביר הצעה לדיון מהיר לוועדה, רשאית ועדת הכנסת להעבירו לוועדה אחרת, אם ביקש זאת </w:t>
      </w:r>
      <w:r>
        <w:rPr>
          <w:rFonts w:cs="David" w:hint="cs"/>
          <w:rtl/>
        </w:rPr>
        <w:t>אחד מאלה:</w:t>
      </w:r>
      <w:r w:rsidRPr="0073179A">
        <w:rPr>
          <w:rFonts w:cs="David" w:hint="cs"/>
          <w:rtl/>
        </w:rPr>
        <w:t xml:space="preserve"> חבר הכנסת שהציע את ההצעה לדיון מהיר, יושב ראש הוועדה שנקבע</w:t>
      </w:r>
      <w:r>
        <w:rPr>
          <w:rFonts w:cs="David" w:hint="cs"/>
          <w:rtl/>
        </w:rPr>
        <w:t>ה כאמור, יושב ראש ועדה שסבור כי הנושא מצוי בתחום סמכויותיה של הוועדה שבראשותו או יושב ראש ועדת הכנסת."</w:t>
      </w:r>
    </w:p>
    <w:p w14:paraId="44040FB1" w14:textId="77777777" w:rsidR="002971D8" w:rsidRDefault="002971D8" w:rsidP="002971D8">
      <w:pPr>
        <w:bidi/>
        <w:jc w:val="both"/>
        <w:rPr>
          <w:rFonts w:cs="David" w:hint="cs"/>
          <w:rtl/>
        </w:rPr>
      </w:pPr>
    </w:p>
    <w:p w14:paraId="6ADAE053"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69DCC6FD" w14:textId="77777777" w:rsidR="002971D8" w:rsidRDefault="002971D8" w:rsidP="002971D8">
      <w:pPr>
        <w:bidi/>
        <w:jc w:val="both"/>
        <w:rPr>
          <w:rFonts w:cs="David" w:hint="cs"/>
          <w:rtl/>
        </w:rPr>
      </w:pPr>
    </w:p>
    <w:p w14:paraId="55CAB50C" w14:textId="77777777" w:rsidR="002971D8" w:rsidRDefault="002971D8" w:rsidP="002971D8">
      <w:pPr>
        <w:bidi/>
        <w:jc w:val="both"/>
        <w:rPr>
          <w:rFonts w:cs="David" w:hint="cs"/>
          <w:rtl/>
        </w:rPr>
      </w:pPr>
      <w:r>
        <w:rPr>
          <w:rFonts w:cs="David" w:hint="cs"/>
          <w:rtl/>
        </w:rPr>
        <w:tab/>
        <w:t>את כותבת ספציפית לאיזו ועדה את רוצה.</w:t>
      </w:r>
    </w:p>
    <w:p w14:paraId="5C905EBB" w14:textId="77777777" w:rsidR="002971D8" w:rsidRDefault="002971D8" w:rsidP="002971D8">
      <w:pPr>
        <w:bidi/>
        <w:jc w:val="both"/>
        <w:rPr>
          <w:rFonts w:cs="David" w:hint="cs"/>
          <w:rtl/>
        </w:rPr>
      </w:pPr>
    </w:p>
    <w:p w14:paraId="298F0FD1"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705E7D45" w14:textId="77777777" w:rsidR="002971D8" w:rsidRDefault="002971D8" w:rsidP="002971D8">
      <w:pPr>
        <w:bidi/>
        <w:jc w:val="both"/>
        <w:rPr>
          <w:rFonts w:cs="David" w:hint="cs"/>
          <w:rtl/>
        </w:rPr>
      </w:pPr>
    </w:p>
    <w:p w14:paraId="73F8B0AE" w14:textId="77777777" w:rsidR="002971D8" w:rsidRDefault="002971D8" w:rsidP="002971D8">
      <w:pPr>
        <w:bidi/>
        <w:jc w:val="both"/>
        <w:rPr>
          <w:rFonts w:cs="David" w:hint="cs"/>
          <w:rtl/>
        </w:rPr>
      </w:pPr>
      <w:r>
        <w:rPr>
          <w:rFonts w:cs="David" w:hint="cs"/>
          <w:rtl/>
        </w:rPr>
        <w:tab/>
        <w:t>אבל לפעמים הנשיאות מחליטה אחרת.</w:t>
      </w:r>
    </w:p>
    <w:p w14:paraId="269F03B7" w14:textId="77777777" w:rsidR="002971D8" w:rsidRDefault="002971D8" w:rsidP="002971D8">
      <w:pPr>
        <w:bidi/>
        <w:jc w:val="both"/>
        <w:rPr>
          <w:rFonts w:cs="David" w:hint="cs"/>
          <w:rtl/>
        </w:rPr>
      </w:pPr>
    </w:p>
    <w:p w14:paraId="3D5E4ABD"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65660488" w14:textId="77777777" w:rsidR="002971D8" w:rsidRDefault="002971D8" w:rsidP="002971D8">
      <w:pPr>
        <w:keepNext/>
        <w:bidi/>
        <w:rPr>
          <w:rFonts w:cs="David" w:hint="cs"/>
          <w:rtl/>
        </w:rPr>
      </w:pPr>
    </w:p>
    <w:p w14:paraId="15C8C760" w14:textId="77777777" w:rsidR="002971D8" w:rsidRDefault="002971D8" w:rsidP="002971D8">
      <w:pPr>
        <w:keepNext/>
        <w:bidi/>
        <w:jc w:val="both"/>
        <w:rPr>
          <w:rFonts w:cs="David" w:hint="cs"/>
          <w:rtl/>
        </w:rPr>
      </w:pPr>
      <w:r>
        <w:rPr>
          <w:rFonts w:cs="David" w:hint="cs"/>
          <w:rtl/>
        </w:rPr>
        <w:tab/>
        <w:t xml:space="preserve">נניח הוא ביקש ועדת כספים והנשיאות החליטה ועדת כספים, אז פונה יושב ראש ועדת הכלכלה,  ואומר שזה בכלל נושא של כלכלה, האם רוצים לאפשר את זה, או פונה יושב ראש ועדת כספים ואומר שזה לא נושא של כספים. </w:t>
      </w:r>
    </w:p>
    <w:p w14:paraId="52956BEA" w14:textId="77777777" w:rsidR="002971D8" w:rsidRPr="0073179A" w:rsidRDefault="002971D8" w:rsidP="002971D8">
      <w:pPr>
        <w:bidi/>
        <w:jc w:val="both"/>
        <w:rPr>
          <w:rFonts w:cs="David" w:hint="cs"/>
          <w:rtl/>
        </w:rPr>
      </w:pPr>
    </w:p>
    <w:p w14:paraId="4959D922"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16EBC120" w14:textId="77777777" w:rsidR="002971D8" w:rsidRPr="0073179A" w:rsidRDefault="002971D8" w:rsidP="002971D8">
      <w:pPr>
        <w:keepNext/>
        <w:bidi/>
        <w:jc w:val="both"/>
        <w:rPr>
          <w:rFonts w:cs="David" w:hint="cs"/>
          <w:rtl/>
        </w:rPr>
      </w:pPr>
    </w:p>
    <w:p w14:paraId="6D5C9EF2" w14:textId="77777777" w:rsidR="002971D8" w:rsidRDefault="002971D8" w:rsidP="002971D8">
      <w:pPr>
        <w:bidi/>
        <w:jc w:val="both"/>
        <w:rPr>
          <w:rFonts w:cs="David" w:hint="cs"/>
          <w:rtl/>
        </w:rPr>
      </w:pPr>
      <w:r w:rsidRPr="0073179A">
        <w:rPr>
          <w:rFonts w:cs="David" w:hint="cs"/>
          <w:rtl/>
        </w:rPr>
        <w:tab/>
      </w:r>
      <w:r>
        <w:rPr>
          <w:rFonts w:cs="David" w:hint="cs"/>
          <w:rtl/>
        </w:rPr>
        <w:t xml:space="preserve">מה שקורה עם הצעות חוק. </w:t>
      </w:r>
    </w:p>
    <w:p w14:paraId="154A9E35" w14:textId="77777777" w:rsidR="002971D8" w:rsidRDefault="002971D8" w:rsidP="002971D8">
      <w:pPr>
        <w:bidi/>
        <w:jc w:val="both"/>
        <w:rPr>
          <w:rFonts w:cs="David" w:hint="cs"/>
          <w:rtl/>
        </w:rPr>
      </w:pPr>
    </w:p>
    <w:p w14:paraId="6AA40721"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31B27FD0" w14:textId="77777777" w:rsidR="002971D8" w:rsidRDefault="002971D8" w:rsidP="002971D8">
      <w:pPr>
        <w:bidi/>
        <w:jc w:val="both"/>
        <w:rPr>
          <w:rFonts w:cs="David" w:hint="cs"/>
          <w:rtl/>
        </w:rPr>
      </w:pPr>
    </w:p>
    <w:p w14:paraId="27DE2DF3" w14:textId="77777777" w:rsidR="002971D8" w:rsidRDefault="002971D8" w:rsidP="002971D8">
      <w:pPr>
        <w:bidi/>
        <w:jc w:val="both"/>
        <w:rPr>
          <w:rFonts w:cs="David" w:hint="cs"/>
          <w:rtl/>
        </w:rPr>
      </w:pPr>
      <w:r>
        <w:rPr>
          <w:rFonts w:cs="David" w:hint="cs"/>
          <w:rtl/>
        </w:rPr>
        <w:tab/>
        <w:t xml:space="preserve">פה זה כשאתה רוצה את הנושא הזה דווקא לוועדה שאתה מעוניין. </w:t>
      </w:r>
    </w:p>
    <w:p w14:paraId="11957F86" w14:textId="77777777" w:rsidR="002971D8" w:rsidRDefault="002971D8" w:rsidP="002971D8">
      <w:pPr>
        <w:bidi/>
        <w:jc w:val="both"/>
        <w:rPr>
          <w:rFonts w:cs="David" w:hint="cs"/>
          <w:rtl/>
        </w:rPr>
      </w:pPr>
    </w:p>
    <w:p w14:paraId="2F49ECA8"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208AC9E" w14:textId="77777777" w:rsidR="002971D8" w:rsidRDefault="002971D8" w:rsidP="002971D8">
      <w:pPr>
        <w:bidi/>
        <w:jc w:val="both"/>
        <w:rPr>
          <w:rFonts w:cs="David" w:hint="cs"/>
          <w:rtl/>
        </w:rPr>
      </w:pPr>
    </w:p>
    <w:p w14:paraId="61D2FD17" w14:textId="77777777" w:rsidR="002971D8" w:rsidRDefault="002971D8" w:rsidP="002971D8">
      <w:pPr>
        <w:bidi/>
        <w:jc w:val="both"/>
        <w:rPr>
          <w:rFonts w:cs="David" w:hint="cs"/>
          <w:rtl/>
        </w:rPr>
      </w:pPr>
      <w:r>
        <w:rPr>
          <w:rFonts w:cs="David" w:hint="cs"/>
          <w:rtl/>
        </w:rPr>
        <w:tab/>
        <w:t xml:space="preserve"> ואם הנשיאות החליטה לאשר לך ושלחה אותך דווקא לכלכלה ואתה רוצה כספים?</w:t>
      </w:r>
    </w:p>
    <w:p w14:paraId="7644576F" w14:textId="77777777" w:rsidR="002971D8" w:rsidRDefault="002971D8" w:rsidP="002971D8">
      <w:pPr>
        <w:bidi/>
        <w:jc w:val="both"/>
        <w:rPr>
          <w:rFonts w:cs="David" w:hint="cs"/>
          <w:rtl/>
        </w:rPr>
      </w:pPr>
    </w:p>
    <w:p w14:paraId="36DB35BC"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12A9433E" w14:textId="77777777" w:rsidR="002971D8" w:rsidRDefault="002971D8" w:rsidP="002971D8">
      <w:pPr>
        <w:keepNext/>
        <w:bidi/>
        <w:rPr>
          <w:rFonts w:cs="David" w:hint="cs"/>
          <w:rtl/>
        </w:rPr>
      </w:pPr>
    </w:p>
    <w:p w14:paraId="0285621E" w14:textId="77777777" w:rsidR="002971D8" w:rsidRDefault="002971D8" w:rsidP="002971D8">
      <w:pPr>
        <w:keepNext/>
        <w:bidi/>
        <w:rPr>
          <w:rFonts w:cs="David" w:hint="cs"/>
          <w:rtl/>
        </w:rPr>
      </w:pPr>
      <w:r>
        <w:rPr>
          <w:rFonts w:cs="David" w:hint="cs"/>
          <w:rtl/>
        </w:rPr>
        <w:tab/>
        <w:t>האם לאפשר בכלל את הערעור הזה על הנשיאות שזה משהו שלא קיים היום? האם ועדת הכנסת היא הפורום המתאים או שהוא צריך לחזור לנשיאות?</w:t>
      </w:r>
    </w:p>
    <w:p w14:paraId="5211BC0A" w14:textId="77777777" w:rsidR="002971D8" w:rsidRDefault="002971D8" w:rsidP="002971D8">
      <w:pPr>
        <w:keepNext/>
        <w:bidi/>
        <w:rPr>
          <w:rFonts w:cs="David" w:hint="cs"/>
          <w:rtl/>
        </w:rPr>
      </w:pPr>
    </w:p>
    <w:p w14:paraId="0D67ACBF"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D5ACF16" w14:textId="77777777" w:rsidR="002971D8" w:rsidRDefault="002971D8" w:rsidP="002971D8">
      <w:pPr>
        <w:bidi/>
        <w:jc w:val="both"/>
        <w:rPr>
          <w:rFonts w:cs="David" w:hint="cs"/>
          <w:rtl/>
        </w:rPr>
      </w:pPr>
    </w:p>
    <w:p w14:paraId="7FC76591" w14:textId="77777777" w:rsidR="002971D8" w:rsidRPr="0073179A" w:rsidRDefault="002971D8" w:rsidP="002971D8">
      <w:pPr>
        <w:keepNext/>
        <w:bidi/>
        <w:jc w:val="both"/>
        <w:rPr>
          <w:rFonts w:cs="David" w:hint="cs"/>
          <w:rtl/>
        </w:rPr>
      </w:pPr>
      <w:r>
        <w:rPr>
          <w:rFonts w:cs="David" w:hint="cs"/>
          <w:rtl/>
        </w:rPr>
        <w:tab/>
      </w:r>
      <w:r w:rsidRPr="0073179A">
        <w:rPr>
          <w:rFonts w:cs="David" w:hint="cs"/>
          <w:rtl/>
        </w:rPr>
        <w:t xml:space="preserve">אני אגיד לכם למה הייתי בעד הדבר הזה, </w:t>
      </w:r>
      <w:r>
        <w:rPr>
          <w:rFonts w:cs="David" w:hint="cs"/>
          <w:rtl/>
        </w:rPr>
        <w:t xml:space="preserve">והוא באמת לא דבר עקרוני ומהותי, רק מסיבה אחת, אני חושב שנכון לנסות </w:t>
      </w:r>
      <w:r w:rsidRPr="0073179A">
        <w:rPr>
          <w:rFonts w:cs="David" w:hint="cs"/>
          <w:rtl/>
        </w:rPr>
        <w:t xml:space="preserve">לייצר דינים דומים </w:t>
      </w:r>
      <w:r>
        <w:rPr>
          <w:rFonts w:cs="David" w:hint="cs"/>
          <w:rtl/>
        </w:rPr>
        <w:t>לדיונים המהירים ו</w:t>
      </w:r>
      <w:r w:rsidRPr="0073179A">
        <w:rPr>
          <w:rFonts w:cs="David" w:hint="cs"/>
          <w:rtl/>
        </w:rPr>
        <w:t xml:space="preserve">להצעות לסדר עד כמה שניתן, </w:t>
      </w:r>
      <w:r>
        <w:rPr>
          <w:rFonts w:cs="David" w:hint="cs"/>
          <w:rtl/>
        </w:rPr>
        <w:t xml:space="preserve">ולא לייצר מצב שלכל דבר יש מערכת דין נפרדת, </w:t>
      </w:r>
      <w:r w:rsidRPr="0073179A">
        <w:rPr>
          <w:rFonts w:cs="David" w:hint="cs"/>
          <w:rtl/>
        </w:rPr>
        <w:t>על זה אפשר לערער,</w:t>
      </w:r>
      <w:r>
        <w:rPr>
          <w:rFonts w:cs="David" w:hint="cs"/>
          <w:rtl/>
        </w:rPr>
        <w:t xml:space="preserve"> על זה אי אפשר לערער, שם יכולים לערער אנשים כאלה ופה אנשים אחרים. הרעיון היה לאחד את התהליכים</w:t>
      </w:r>
    </w:p>
    <w:p w14:paraId="1F905F11" w14:textId="77777777" w:rsidR="002971D8" w:rsidRPr="0073179A" w:rsidRDefault="002971D8" w:rsidP="002971D8">
      <w:pPr>
        <w:bidi/>
        <w:jc w:val="both"/>
        <w:rPr>
          <w:rFonts w:cs="David" w:hint="cs"/>
          <w:rtl/>
        </w:rPr>
      </w:pPr>
    </w:p>
    <w:p w14:paraId="009BDE87"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76B4A23A" w14:textId="77777777" w:rsidR="002971D8" w:rsidRPr="0073179A" w:rsidRDefault="002971D8" w:rsidP="002971D8">
      <w:pPr>
        <w:bidi/>
        <w:jc w:val="both"/>
        <w:rPr>
          <w:rFonts w:cs="David" w:hint="cs"/>
          <w:rtl/>
        </w:rPr>
      </w:pPr>
    </w:p>
    <w:p w14:paraId="0AC08C54" w14:textId="77777777" w:rsidR="002971D8" w:rsidRPr="0073179A" w:rsidRDefault="002971D8" w:rsidP="002971D8">
      <w:pPr>
        <w:bidi/>
        <w:jc w:val="both"/>
        <w:rPr>
          <w:rFonts w:cs="David" w:hint="cs"/>
          <w:rtl/>
        </w:rPr>
      </w:pPr>
      <w:r w:rsidRPr="0073179A">
        <w:rPr>
          <w:rFonts w:cs="David" w:hint="cs"/>
          <w:rtl/>
        </w:rPr>
        <w:tab/>
        <w:t xml:space="preserve"> אבל מצד שני אתה רוצה את הייחודיות</w:t>
      </w:r>
      <w:r>
        <w:rPr>
          <w:rFonts w:cs="David" w:hint="cs"/>
          <w:rtl/>
        </w:rPr>
        <w:t>.</w:t>
      </w:r>
    </w:p>
    <w:p w14:paraId="17D417E8" w14:textId="77777777" w:rsidR="002971D8" w:rsidRPr="0073179A" w:rsidRDefault="002971D8" w:rsidP="002971D8">
      <w:pPr>
        <w:bidi/>
        <w:jc w:val="both"/>
        <w:rPr>
          <w:rFonts w:cs="David" w:hint="cs"/>
          <w:rtl/>
        </w:rPr>
      </w:pPr>
    </w:p>
    <w:p w14:paraId="3EA5EB42"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7E3F23DB" w14:textId="77777777" w:rsidR="002971D8" w:rsidRPr="0073179A" w:rsidRDefault="002971D8" w:rsidP="002971D8">
      <w:pPr>
        <w:keepNext/>
        <w:bidi/>
        <w:jc w:val="both"/>
        <w:rPr>
          <w:rFonts w:cs="David" w:hint="cs"/>
          <w:rtl/>
        </w:rPr>
      </w:pPr>
    </w:p>
    <w:p w14:paraId="574F8371" w14:textId="77777777" w:rsidR="002971D8" w:rsidRDefault="002971D8" w:rsidP="002971D8">
      <w:pPr>
        <w:bidi/>
        <w:jc w:val="both"/>
        <w:rPr>
          <w:rFonts w:cs="David" w:hint="cs"/>
          <w:rtl/>
        </w:rPr>
      </w:pPr>
      <w:r w:rsidRPr="0073179A">
        <w:rPr>
          <w:rFonts w:cs="David" w:hint="cs"/>
          <w:rtl/>
        </w:rPr>
        <w:tab/>
      </w:r>
      <w:r>
        <w:rPr>
          <w:rFonts w:cs="David" w:hint="cs"/>
          <w:rtl/>
        </w:rPr>
        <w:t xml:space="preserve">הייחודיות קיימת במהות של הדיון, </w:t>
      </w:r>
      <w:r w:rsidRPr="0073179A">
        <w:rPr>
          <w:rFonts w:cs="David" w:hint="cs"/>
          <w:rtl/>
        </w:rPr>
        <w:t xml:space="preserve">שחבר כנסת יידע </w:t>
      </w:r>
      <w:r>
        <w:rPr>
          <w:rFonts w:cs="David" w:hint="cs"/>
          <w:rtl/>
        </w:rPr>
        <w:t xml:space="preserve">בעיקרון שאם הוא ביקש דיון ולא אישרו לו את הוועדה שהוא רוצה, יש לו את המסלול שהוא יכול ללכת לערער, בין אם הדיון מסוג כזה או הדיון מסוג אחר. זה נראה לי יותר נכון, זה לא מהותי, ממילא השימוש בזה יהיה אפסי, אם בכלל. </w:t>
      </w:r>
      <w:r w:rsidRPr="0073179A">
        <w:rPr>
          <w:rFonts w:cs="David" w:hint="cs"/>
          <w:rtl/>
        </w:rPr>
        <w:t xml:space="preserve"> </w:t>
      </w:r>
      <w:r>
        <w:rPr>
          <w:rFonts w:cs="David" w:hint="cs"/>
          <w:rtl/>
        </w:rPr>
        <w:t>בינינו, אני בכלל לא יודע אם כל מנגנון הערעור על ההחלטות לא לאשר הצעות לסדר דחופות, כמה הוא בכלל נחוץ.</w:t>
      </w:r>
    </w:p>
    <w:p w14:paraId="20725BB2" w14:textId="77777777" w:rsidR="002971D8" w:rsidRDefault="002971D8" w:rsidP="002971D8">
      <w:pPr>
        <w:bidi/>
        <w:jc w:val="both"/>
        <w:rPr>
          <w:rFonts w:cs="David" w:hint="cs"/>
          <w:rtl/>
        </w:rPr>
      </w:pPr>
    </w:p>
    <w:p w14:paraId="5E3486BE"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20220104" w14:textId="77777777" w:rsidR="002971D8" w:rsidRDefault="002971D8" w:rsidP="002971D8">
      <w:pPr>
        <w:bidi/>
        <w:jc w:val="both"/>
        <w:rPr>
          <w:rFonts w:cs="David" w:hint="cs"/>
          <w:rtl/>
        </w:rPr>
      </w:pPr>
    </w:p>
    <w:p w14:paraId="538DAFB3" w14:textId="77777777" w:rsidR="002971D8" w:rsidRDefault="002971D8" w:rsidP="002971D8">
      <w:pPr>
        <w:bidi/>
        <w:jc w:val="both"/>
        <w:rPr>
          <w:rFonts w:cs="David" w:hint="cs"/>
          <w:rtl/>
        </w:rPr>
      </w:pPr>
      <w:r>
        <w:rPr>
          <w:rFonts w:cs="David" w:hint="cs"/>
          <w:rtl/>
        </w:rPr>
        <w:tab/>
        <w:t xml:space="preserve">הוא נחוץ כי ההחלטות הן לפעמים פוליטיות. </w:t>
      </w:r>
    </w:p>
    <w:p w14:paraId="7D9A372C" w14:textId="77777777" w:rsidR="002971D8" w:rsidRPr="0073179A" w:rsidRDefault="002971D8" w:rsidP="002971D8">
      <w:pPr>
        <w:bidi/>
        <w:jc w:val="both"/>
        <w:rPr>
          <w:rFonts w:cs="David" w:hint="cs"/>
          <w:rtl/>
        </w:rPr>
      </w:pPr>
      <w:r>
        <w:rPr>
          <w:rFonts w:cs="David" w:hint="cs"/>
          <w:rtl/>
        </w:rPr>
        <w:t xml:space="preserve"> </w:t>
      </w:r>
    </w:p>
    <w:p w14:paraId="20438853"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9D19D03" w14:textId="77777777" w:rsidR="002971D8" w:rsidRDefault="002971D8" w:rsidP="002971D8">
      <w:pPr>
        <w:bidi/>
        <w:jc w:val="both"/>
        <w:rPr>
          <w:rFonts w:cs="David" w:hint="cs"/>
          <w:rtl/>
        </w:rPr>
      </w:pPr>
    </w:p>
    <w:p w14:paraId="59815328" w14:textId="77777777" w:rsidR="002971D8" w:rsidRDefault="002971D8" w:rsidP="002971D8">
      <w:pPr>
        <w:bidi/>
        <w:jc w:val="both"/>
        <w:rPr>
          <w:rFonts w:cs="David" w:hint="cs"/>
          <w:rtl/>
        </w:rPr>
      </w:pPr>
      <w:r>
        <w:rPr>
          <w:rFonts w:cs="David" w:hint="cs"/>
          <w:rtl/>
        </w:rPr>
        <w:tab/>
        <w:t xml:space="preserve"> בעיקר כשעשינו חוק שמאפשר לעושת נשיאות רחבה יותר  ויש בה ייצוג רחב. אם כבר עשינו ולא רצינו לשנות שם, נראה לי שהגיוני לא להגיד ששם כן ופה זה לא יהיה.</w:t>
      </w:r>
    </w:p>
    <w:p w14:paraId="516001EB" w14:textId="77777777" w:rsidR="002971D8" w:rsidRPr="0073179A" w:rsidRDefault="002971D8" w:rsidP="002971D8">
      <w:pPr>
        <w:bidi/>
        <w:jc w:val="both"/>
        <w:rPr>
          <w:rFonts w:cs="David" w:hint="cs"/>
          <w:rtl/>
        </w:rPr>
      </w:pPr>
    </w:p>
    <w:p w14:paraId="6B366CC9"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21F841C0" w14:textId="77777777" w:rsidR="002971D8" w:rsidRPr="0073179A" w:rsidRDefault="002971D8" w:rsidP="002971D8">
      <w:pPr>
        <w:bidi/>
        <w:jc w:val="both"/>
        <w:rPr>
          <w:rFonts w:cs="David" w:hint="cs"/>
          <w:rtl/>
        </w:rPr>
      </w:pPr>
    </w:p>
    <w:p w14:paraId="4BFF176D"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אני אסביר למה זה חשוב גם כשזה לא מגיע לפה, </w:t>
      </w:r>
      <w:r w:rsidRPr="0073179A">
        <w:rPr>
          <w:rFonts w:cs="David" w:hint="cs"/>
          <w:rtl/>
        </w:rPr>
        <w:t xml:space="preserve"> השבוע היה נושא בנשיאות שהנשיאות נטתה </w:t>
      </w:r>
      <w:r>
        <w:rPr>
          <w:rFonts w:cs="David" w:hint="cs"/>
          <w:rtl/>
        </w:rPr>
        <w:t xml:space="preserve"> לא </w:t>
      </w:r>
      <w:r w:rsidRPr="0073179A">
        <w:rPr>
          <w:rFonts w:cs="David" w:hint="cs"/>
          <w:rtl/>
        </w:rPr>
        <w:t>לאשר</w:t>
      </w:r>
      <w:r>
        <w:rPr>
          <w:rFonts w:cs="David" w:hint="cs"/>
          <w:rtl/>
        </w:rPr>
        <w:t xml:space="preserve"> אבל היו מציעים רבים בהצעה. אחד מחברי נשיאות אמר, אם לא נאשר ממילא זה יגיע מחר בבוקר ובגלל שיש הרבה מציעים יהיה להם רוב בוועדת הכנסת, אז בואו נאשר, ואישרו. אז לפעמים גם אם לא משתמשים בכלי, עצם העובדה שהוא קיים, עוזר. לגבי הנושא הזה, היה חבר כנסת בנשיאות הקודמת, שאישרו את הנושא שלהם להצעה מסוימת אז הם הגישו שוב שבוע לאחר מכן, שוב לוועדה שהם רצו, כי הם אמרו, אישרתם לנו לוועדה מסוימת, אנחנו רוצים בוועדה הזו. עדיף שיהיה מנגנון מסודר.</w:t>
      </w:r>
    </w:p>
    <w:p w14:paraId="14327EAD" w14:textId="77777777" w:rsidR="002971D8" w:rsidRPr="0073179A" w:rsidRDefault="002971D8" w:rsidP="002971D8">
      <w:pPr>
        <w:bidi/>
        <w:jc w:val="both"/>
        <w:rPr>
          <w:rFonts w:cs="David" w:hint="cs"/>
          <w:rtl/>
        </w:rPr>
      </w:pPr>
    </w:p>
    <w:p w14:paraId="703270A9"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5A18FDFA" w14:textId="77777777" w:rsidR="002971D8" w:rsidRPr="0073179A" w:rsidRDefault="002971D8" w:rsidP="002971D8">
      <w:pPr>
        <w:keepNext/>
        <w:bidi/>
        <w:jc w:val="both"/>
        <w:rPr>
          <w:rFonts w:cs="David" w:hint="cs"/>
          <w:rtl/>
        </w:rPr>
      </w:pPr>
    </w:p>
    <w:p w14:paraId="0BD43FF5"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אני חושב שזה הגיוני, </w:t>
      </w:r>
      <w:r w:rsidRPr="0073179A">
        <w:rPr>
          <w:rFonts w:cs="David" w:hint="cs"/>
          <w:rtl/>
        </w:rPr>
        <w:t xml:space="preserve">נעשה </w:t>
      </w:r>
      <w:r>
        <w:rPr>
          <w:rFonts w:cs="David" w:hint="cs"/>
          <w:rtl/>
        </w:rPr>
        <w:t>האחדה של הדברים, נלך לאותו מנגנון.</w:t>
      </w:r>
    </w:p>
    <w:p w14:paraId="68A64F33" w14:textId="77777777" w:rsidR="002971D8" w:rsidRPr="0073179A" w:rsidRDefault="002971D8" w:rsidP="002971D8">
      <w:pPr>
        <w:bidi/>
        <w:jc w:val="both"/>
        <w:rPr>
          <w:rFonts w:cs="David" w:hint="cs"/>
          <w:rtl/>
        </w:rPr>
      </w:pPr>
    </w:p>
    <w:p w14:paraId="4F395661" w14:textId="77777777" w:rsidR="002971D8" w:rsidRPr="0073179A" w:rsidRDefault="002971D8" w:rsidP="002971D8">
      <w:pPr>
        <w:bidi/>
        <w:jc w:val="both"/>
        <w:rPr>
          <w:rFonts w:cs="David" w:hint="cs"/>
          <w:rtl/>
        </w:rPr>
      </w:pPr>
      <w:r w:rsidRPr="0073179A">
        <w:rPr>
          <w:rFonts w:cs="David" w:hint="cs"/>
          <w:u w:val="single"/>
          <w:rtl/>
        </w:rPr>
        <w:t>ארבל אסטרחן:</w:t>
      </w:r>
    </w:p>
    <w:p w14:paraId="65B3B4EE" w14:textId="77777777" w:rsidR="002971D8" w:rsidRPr="0073179A" w:rsidRDefault="002971D8" w:rsidP="002971D8">
      <w:pPr>
        <w:bidi/>
        <w:jc w:val="both"/>
        <w:rPr>
          <w:rFonts w:cs="David" w:hint="cs"/>
          <w:rtl/>
        </w:rPr>
      </w:pPr>
    </w:p>
    <w:p w14:paraId="3A310BAB" w14:textId="77777777" w:rsidR="002971D8" w:rsidRDefault="002971D8" w:rsidP="002971D8">
      <w:pPr>
        <w:bidi/>
        <w:jc w:val="both"/>
        <w:rPr>
          <w:rFonts w:cs="David" w:hint="cs"/>
          <w:rtl/>
        </w:rPr>
      </w:pPr>
      <w:r w:rsidRPr="0073179A">
        <w:rPr>
          <w:rFonts w:cs="David" w:hint="cs"/>
          <w:rtl/>
        </w:rPr>
        <w:tab/>
        <w:t xml:space="preserve"> זה לא ערעור</w:t>
      </w:r>
      <w:r>
        <w:rPr>
          <w:rFonts w:cs="David" w:hint="cs"/>
          <w:rtl/>
        </w:rPr>
        <w:t>, אין ערעור על החלטת הנשיאות לא לאשר דיון מהיר,</w:t>
      </w:r>
      <w:r w:rsidRPr="0073179A">
        <w:rPr>
          <w:rFonts w:cs="David" w:hint="cs"/>
          <w:rtl/>
        </w:rPr>
        <w:t xml:space="preserve"> זו רק העברה מוועדה לוועדה.</w:t>
      </w:r>
      <w:r>
        <w:rPr>
          <w:rFonts w:cs="David" w:hint="cs"/>
          <w:rtl/>
        </w:rPr>
        <w:t xml:space="preserve"> </w:t>
      </w:r>
    </w:p>
    <w:p w14:paraId="0699669B" w14:textId="77777777" w:rsidR="002971D8" w:rsidRDefault="002971D8" w:rsidP="002971D8">
      <w:pPr>
        <w:bidi/>
        <w:ind w:firstLine="720"/>
        <w:jc w:val="both"/>
        <w:rPr>
          <w:rFonts w:cs="David" w:hint="cs"/>
          <w:rtl/>
        </w:rPr>
      </w:pPr>
    </w:p>
    <w:p w14:paraId="460206B9" w14:textId="77777777" w:rsidR="002971D8" w:rsidRDefault="002971D8" w:rsidP="002971D8">
      <w:pPr>
        <w:bidi/>
        <w:ind w:left="1440"/>
        <w:jc w:val="both"/>
        <w:rPr>
          <w:rFonts w:cs="David" w:hint="cs"/>
          <w:rtl/>
        </w:rPr>
      </w:pPr>
      <w:r>
        <w:rPr>
          <w:rFonts w:cs="David" w:hint="cs"/>
          <w:rtl/>
        </w:rPr>
        <w:t xml:space="preserve">"(2) ועדת הכנסת תדון בבקשה כאמור בפסקה (1) ובלבד שהוועדה שקבעה נשיאות הכנסת טרם החלה את דיוניה בנושא". </w:t>
      </w:r>
    </w:p>
    <w:p w14:paraId="56C8CCCF" w14:textId="77777777" w:rsidR="002971D8" w:rsidRDefault="002971D8" w:rsidP="002971D8">
      <w:pPr>
        <w:bidi/>
        <w:jc w:val="both"/>
        <w:rPr>
          <w:rFonts w:cs="David" w:hint="cs"/>
          <w:rtl/>
        </w:rPr>
      </w:pPr>
    </w:p>
    <w:p w14:paraId="706606B9"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151CEC22" w14:textId="77777777" w:rsidR="002971D8" w:rsidRDefault="002971D8" w:rsidP="002971D8">
      <w:pPr>
        <w:bidi/>
        <w:jc w:val="both"/>
        <w:rPr>
          <w:rFonts w:cs="David" w:hint="cs"/>
          <w:rtl/>
        </w:rPr>
      </w:pPr>
    </w:p>
    <w:p w14:paraId="119B90D2" w14:textId="77777777" w:rsidR="002971D8" w:rsidRDefault="002971D8" w:rsidP="002971D8">
      <w:pPr>
        <w:bidi/>
        <w:jc w:val="both"/>
        <w:rPr>
          <w:rFonts w:cs="David" w:hint="cs"/>
          <w:rtl/>
        </w:rPr>
      </w:pPr>
      <w:r>
        <w:rPr>
          <w:rFonts w:cs="David" w:hint="cs"/>
          <w:rtl/>
        </w:rPr>
        <w:tab/>
        <w:t>זו התשובה לעניין של המועד.</w:t>
      </w:r>
    </w:p>
    <w:p w14:paraId="180F922C" w14:textId="77777777" w:rsidR="002971D8" w:rsidRPr="0073179A" w:rsidRDefault="002971D8" w:rsidP="002971D8">
      <w:pPr>
        <w:bidi/>
        <w:jc w:val="both"/>
        <w:rPr>
          <w:rFonts w:cs="David" w:hint="cs"/>
          <w:rtl/>
        </w:rPr>
      </w:pPr>
      <w:r w:rsidRPr="0073179A">
        <w:rPr>
          <w:rFonts w:cs="David" w:hint="cs"/>
          <w:rtl/>
        </w:rPr>
        <w:tab/>
      </w:r>
    </w:p>
    <w:p w14:paraId="28675935"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1FD61B13" w14:textId="77777777" w:rsidR="002971D8" w:rsidRPr="0073179A" w:rsidRDefault="002971D8" w:rsidP="002971D8">
      <w:pPr>
        <w:bidi/>
        <w:jc w:val="both"/>
        <w:rPr>
          <w:rFonts w:cs="David" w:hint="cs"/>
          <w:rtl/>
        </w:rPr>
      </w:pPr>
    </w:p>
    <w:p w14:paraId="73D9730D" w14:textId="77777777" w:rsidR="002971D8" w:rsidRPr="0073179A" w:rsidRDefault="002971D8" w:rsidP="002971D8">
      <w:pPr>
        <w:bidi/>
        <w:jc w:val="both"/>
        <w:rPr>
          <w:rFonts w:cs="David" w:hint="cs"/>
          <w:rtl/>
        </w:rPr>
      </w:pPr>
      <w:r w:rsidRPr="0073179A">
        <w:rPr>
          <w:rFonts w:cs="David" w:hint="cs"/>
          <w:rtl/>
        </w:rPr>
        <w:tab/>
        <w:t>למה שלא תגבילי גם פה.</w:t>
      </w:r>
      <w:r>
        <w:rPr>
          <w:rFonts w:cs="David" w:hint="cs"/>
          <w:rtl/>
        </w:rPr>
        <w:t xml:space="preserve"> כמו שאפשר להגיש ערעור על הצעה רגילה לסדר עד יום שני בערב, תגבילו גם פה.</w:t>
      </w:r>
    </w:p>
    <w:p w14:paraId="781FC10A" w14:textId="77777777" w:rsidR="002971D8" w:rsidRPr="0073179A" w:rsidRDefault="002971D8" w:rsidP="002971D8">
      <w:pPr>
        <w:bidi/>
        <w:jc w:val="both"/>
        <w:rPr>
          <w:rFonts w:cs="David" w:hint="cs"/>
          <w:rtl/>
        </w:rPr>
      </w:pPr>
    </w:p>
    <w:p w14:paraId="753D9EA1" w14:textId="77777777" w:rsidR="002971D8" w:rsidRPr="0073179A" w:rsidRDefault="002971D8" w:rsidP="002971D8">
      <w:pPr>
        <w:bidi/>
        <w:jc w:val="both"/>
        <w:rPr>
          <w:rFonts w:cs="David" w:hint="cs"/>
          <w:rtl/>
        </w:rPr>
      </w:pPr>
      <w:r w:rsidRPr="0073179A">
        <w:rPr>
          <w:rFonts w:cs="David" w:hint="cs"/>
          <w:u w:val="single"/>
          <w:rtl/>
        </w:rPr>
        <w:t>ארבל אסטרחן:</w:t>
      </w:r>
    </w:p>
    <w:p w14:paraId="57FB8C62" w14:textId="77777777" w:rsidR="002971D8" w:rsidRPr="0073179A" w:rsidRDefault="002971D8" w:rsidP="002971D8">
      <w:pPr>
        <w:bidi/>
        <w:jc w:val="both"/>
        <w:rPr>
          <w:rFonts w:cs="David" w:hint="cs"/>
          <w:rtl/>
        </w:rPr>
      </w:pPr>
    </w:p>
    <w:p w14:paraId="68457C37" w14:textId="77777777" w:rsidR="002971D8" w:rsidRPr="0073179A" w:rsidRDefault="002971D8" w:rsidP="002971D8">
      <w:pPr>
        <w:bidi/>
        <w:jc w:val="both"/>
        <w:rPr>
          <w:rFonts w:cs="David" w:hint="cs"/>
          <w:rtl/>
        </w:rPr>
      </w:pPr>
      <w:r>
        <w:rPr>
          <w:rFonts w:cs="David" w:hint="cs"/>
          <w:rtl/>
        </w:rPr>
        <w:tab/>
        <w:t xml:space="preserve"> כי זה לא ערעור, זו העברה מוועדה לוועדה. כמו הצעה לסדר שעברה מהמליאה, גם שם לא הגבלנו כל עוד היא לא התחילה. </w:t>
      </w:r>
    </w:p>
    <w:p w14:paraId="4CBB4A68" w14:textId="77777777" w:rsidR="002971D8" w:rsidRDefault="002971D8" w:rsidP="002971D8">
      <w:pPr>
        <w:bidi/>
        <w:jc w:val="both"/>
        <w:rPr>
          <w:rFonts w:cs="David" w:hint="cs"/>
          <w:rtl/>
        </w:rPr>
      </w:pPr>
    </w:p>
    <w:p w14:paraId="48225E5C"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698ABC72" w14:textId="77777777" w:rsidR="002971D8" w:rsidRDefault="002971D8" w:rsidP="002971D8">
      <w:pPr>
        <w:bidi/>
        <w:jc w:val="both"/>
        <w:rPr>
          <w:rFonts w:cs="David" w:hint="cs"/>
          <w:rtl/>
        </w:rPr>
      </w:pPr>
    </w:p>
    <w:p w14:paraId="0A6C5721" w14:textId="77777777" w:rsidR="002971D8" w:rsidRDefault="002971D8" w:rsidP="002971D8">
      <w:pPr>
        <w:bidi/>
        <w:jc w:val="both"/>
        <w:rPr>
          <w:rFonts w:cs="David" w:hint="cs"/>
          <w:rtl/>
        </w:rPr>
      </w:pPr>
      <w:r>
        <w:rPr>
          <w:rFonts w:cs="David" w:hint="cs"/>
          <w:rtl/>
        </w:rPr>
        <w:tab/>
        <w:t xml:space="preserve"> בהעברה אין. הערעור הוא על עצם קביעת - - -</w:t>
      </w:r>
    </w:p>
    <w:p w14:paraId="79574E2C" w14:textId="77777777" w:rsidR="002971D8" w:rsidRPr="0073179A" w:rsidRDefault="002971D8" w:rsidP="002971D8">
      <w:pPr>
        <w:bidi/>
        <w:jc w:val="both"/>
        <w:rPr>
          <w:rFonts w:cs="David" w:hint="cs"/>
          <w:rtl/>
        </w:rPr>
      </w:pPr>
    </w:p>
    <w:p w14:paraId="255EEF3D"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460CB760" w14:textId="77777777" w:rsidR="002971D8" w:rsidRPr="0073179A" w:rsidRDefault="002971D8" w:rsidP="002971D8">
      <w:pPr>
        <w:bidi/>
        <w:jc w:val="both"/>
        <w:rPr>
          <w:rFonts w:cs="David" w:hint="cs"/>
          <w:rtl/>
        </w:rPr>
      </w:pPr>
    </w:p>
    <w:p w14:paraId="70E3AAE6" w14:textId="77777777" w:rsidR="002971D8" w:rsidRPr="0073179A" w:rsidRDefault="002971D8" w:rsidP="002971D8">
      <w:pPr>
        <w:bidi/>
        <w:jc w:val="both"/>
        <w:rPr>
          <w:rFonts w:cs="David" w:hint="cs"/>
          <w:rtl/>
        </w:rPr>
      </w:pPr>
      <w:r w:rsidRPr="0073179A">
        <w:rPr>
          <w:rFonts w:cs="David" w:hint="cs"/>
          <w:rtl/>
        </w:rPr>
        <w:tab/>
        <w:t>הערעור הוא על עצם קביעת הוועדה.</w:t>
      </w:r>
    </w:p>
    <w:p w14:paraId="69202F44" w14:textId="77777777" w:rsidR="002971D8" w:rsidRPr="0073179A" w:rsidRDefault="002971D8" w:rsidP="002971D8">
      <w:pPr>
        <w:bidi/>
        <w:jc w:val="both"/>
        <w:rPr>
          <w:rFonts w:cs="David" w:hint="cs"/>
          <w:rtl/>
        </w:rPr>
      </w:pPr>
    </w:p>
    <w:p w14:paraId="12C22B55"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3E05175F" w14:textId="77777777" w:rsidR="002971D8" w:rsidRPr="0073179A" w:rsidRDefault="002971D8" w:rsidP="002971D8">
      <w:pPr>
        <w:keepNext/>
        <w:bidi/>
        <w:jc w:val="both"/>
        <w:rPr>
          <w:rFonts w:cs="David" w:hint="cs"/>
          <w:rtl/>
        </w:rPr>
      </w:pPr>
    </w:p>
    <w:p w14:paraId="645E79E4"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לא, הערעור הוא לא על עצם קביעת הוועדה, הערעור בהצעות דחופות לסדר הוא על עצם אישור ההצעה או לא. </w:t>
      </w:r>
    </w:p>
    <w:p w14:paraId="17770CA0" w14:textId="77777777" w:rsidR="002971D8" w:rsidRPr="0073179A" w:rsidRDefault="002971D8" w:rsidP="002971D8">
      <w:pPr>
        <w:bidi/>
        <w:jc w:val="both"/>
        <w:rPr>
          <w:rFonts w:cs="David" w:hint="cs"/>
          <w:rtl/>
        </w:rPr>
      </w:pPr>
    </w:p>
    <w:p w14:paraId="4D2C2613" w14:textId="77777777" w:rsidR="002971D8" w:rsidRPr="0073179A" w:rsidRDefault="002971D8" w:rsidP="002971D8">
      <w:pPr>
        <w:bidi/>
        <w:jc w:val="both"/>
        <w:rPr>
          <w:rFonts w:cs="David" w:hint="cs"/>
          <w:rtl/>
        </w:rPr>
      </w:pPr>
      <w:r w:rsidRPr="0073179A">
        <w:rPr>
          <w:rFonts w:cs="David" w:hint="cs"/>
          <w:u w:val="single"/>
          <w:rtl/>
        </w:rPr>
        <w:t>ארבל אסטרחן:</w:t>
      </w:r>
    </w:p>
    <w:p w14:paraId="31BD7979" w14:textId="77777777" w:rsidR="002971D8" w:rsidRPr="0073179A" w:rsidRDefault="002971D8" w:rsidP="002971D8">
      <w:pPr>
        <w:bidi/>
        <w:jc w:val="both"/>
        <w:rPr>
          <w:rFonts w:cs="David" w:hint="cs"/>
          <w:rtl/>
        </w:rPr>
      </w:pPr>
    </w:p>
    <w:p w14:paraId="4CE9F73D" w14:textId="77777777" w:rsidR="002971D8" w:rsidRDefault="002971D8" w:rsidP="002971D8">
      <w:pPr>
        <w:bidi/>
        <w:jc w:val="both"/>
        <w:rPr>
          <w:rFonts w:cs="David" w:hint="cs"/>
          <w:rtl/>
        </w:rPr>
      </w:pPr>
      <w:r w:rsidRPr="0073179A">
        <w:rPr>
          <w:rFonts w:cs="David" w:hint="cs"/>
          <w:rtl/>
        </w:rPr>
        <w:tab/>
      </w:r>
      <w:r>
        <w:rPr>
          <w:rFonts w:cs="David" w:hint="cs"/>
          <w:rtl/>
        </w:rPr>
        <w:t xml:space="preserve">כמו שהמליאה העבירה הצעה לסדר לוועדה ואת מבקשת להעביר מוועדה לוועדה. </w:t>
      </w:r>
    </w:p>
    <w:p w14:paraId="46BEC8A9" w14:textId="77777777" w:rsidR="002971D8" w:rsidRPr="0073179A" w:rsidRDefault="002971D8" w:rsidP="002971D8">
      <w:pPr>
        <w:bidi/>
        <w:jc w:val="both"/>
        <w:rPr>
          <w:rFonts w:cs="David" w:hint="cs"/>
          <w:rtl/>
        </w:rPr>
      </w:pPr>
    </w:p>
    <w:p w14:paraId="2024CBA5"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3EA54106" w14:textId="77777777" w:rsidR="002971D8" w:rsidRPr="0073179A" w:rsidRDefault="002971D8" w:rsidP="002971D8">
      <w:pPr>
        <w:bidi/>
        <w:jc w:val="both"/>
        <w:rPr>
          <w:rFonts w:cs="David" w:hint="cs"/>
          <w:rtl/>
        </w:rPr>
      </w:pPr>
    </w:p>
    <w:p w14:paraId="64BC52FA" w14:textId="77777777" w:rsidR="002971D8" w:rsidRDefault="002971D8" w:rsidP="002971D8">
      <w:pPr>
        <w:bidi/>
        <w:jc w:val="both"/>
        <w:rPr>
          <w:rFonts w:cs="David" w:hint="cs"/>
          <w:rtl/>
        </w:rPr>
      </w:pPr>
      <w:r w:rsidRPr="0073179A">
        <w:rPr>
          <w:rFonts w:cs="David" w:hint="cs"/>
          <w:rtl/>
        </w:rPr>
        <w:tab/>
      </w:r>
      <w:r>
        <w:rPr>
          <w:rFonts w:cs="David" w:hint="cs"/>
          <w:rtl/>
        </w:rPr>
        <w:t xml:space="preserve">נניח שהוועדה אישרה ביום שני וביום שלישי ועדת כלכלה קבעה </w:t>
      </w:r>
      <w:r w:rsidRPr="0073179A">
        <w:rPr>
          <w:rFonts w:cs="David" w:hint="cs"/>
          <w:rtl/>
        </w:rPr>
        <w:t>תאריך לדיון איק</w:t>
      </w:r>
      <w:r>
        <w:rPr>
          <w:rFonts w:cs="David" w:hint="cs"/>
          <w:rtl/>
        </w:rPr>
        <w:t>ס,</w:t>
      </w:r>
      <w:r w:rsidRPr="0073179A">
        <w:rPr>
          <w:rFonts w:cs="David" w:hint="cs"/>
          <w:rtl/>
        </w:rPr>
        <w:t xml:space="preserve"> אבל לא הספקתי לערער וביקשתי שזה לא יהיה ב</w:t>
      </w:r>
      <w:r>
        <w:rPr>
          <w:rFonts w:cs="David" w:hint="cs"/>
          <w:rtl/>
        </w:rPr>
        <w:t>ו</w:t>
      </w:r>
      <w:r w:rsidRPr="0073179A">
        <w:rPr>
          <w:rFonts w:cs="David" w:hint="cs"/>
          <w:rtl/>
        </w:rPr>
        <w:t>ועדת כלכלה אלא ב</w:t>
      </w:r>
      <w:r>
        <w:rPr>
          <w:rFonts w:cs="David" w:hint="cs"/>
          <w:rtl/>
        </w:rPr>
        <w:t>וועדת כספים.</w:t>
      </w:r>
      <w:r w:rsidRPr="0073179A">
        <w:rPr>
          <w:rFonts w:cs="David" w:hint="cs"/>
          <w:rtl/>
        </w:rPr>
        <w:t xml:space="preserve"> לכן </w:t>
      </w:r>
      <w:r>
        <w:rPr>
          <w:rFonts w:cs="David" w:hint="cs"/>
          <w:rtl/>
        </w:rPr>
        <w:t xml:space="preserve">אולי כן כדאי להגדיר עד מתי. </w:t>
      </w:r>
    </w:p>
    <w:p w14:paraId="27C82BD2" w14:textId="77777777" w:rsidR="002971D8" w:rsidRDefault="002971D8" w:rsidP="002971D8">
      <w:pPr>
        <w:bidi/>
        <w:jc w:val="both"/>
        <w:rPr>
          <w:rFonts w:cs="David" w:hint="cs"/>
          <w:rtl/>
        </w:rPr>
      </w:pPr>
    </w:p>
    <w:p w14:paraId="4545D973"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23B3F987" w14:textId="77777777" w:rsidR="002971D8" w:rsidRDefault="002971D8" w:rsidP="002971D8">
      <w:pPr>
        <w:bidi/>
        <w:jc w:val="both"/>
        <w:rPr>
          <w:rFonts w:cs="David" w:hint="cs"/>
          <w:rtl/>
        </w:rPr>
      </w:pPr>
    </w:p>
    <w:p w14:paraId="4A788756" w14:textId="77777777" w:rsidR="002971D8" w:rsidRDefault="002971D8" w:rsidP="002971D8">
      <w:pPr>
        <w:bidi/>
        <w:jc w:val="both"/>
        <w:rPr>
          <w:rFonts w:cs="David" w:hint="cs"/>
          <w:rtl/>
        </w:rPr>
      </w:pPr>
      <w:r>
        <w:rPr>
          <w:rFonts w:cs="David" w:hint="cs"/>
          <w:rtl/>
        </w:rPr>
        <w:tab/>
        <w:t>הגדרנו עד מתי.</w:t>
      </w:r>
    </w:p>
    <w:p w14:paraId="0CECB92D" w14:textId="77777777" w:rsidR="002971D8" w:rsidRPr="0073179A" w:rsidRDefault="002971D8" w:rsidP="002971D8">
      <w:pPr>
        <w:bidi/>
        <w:jc w:val="both"/>
        <w:rPr>
          <w:rFonts w:cs="David" w:hint="cs"/>
          <w:rtl/>
        </w:rPr>
      </w:pPr>
    </w:p>
    <w:p w14:paraId="70889909" w14:textId="77777777" w:rsidR="002971D8" w:rsidRPr="0073179A" w:rsidRDefault="002971D8" w:rsidP="002971D8">
      <w:pPr>
        <w:bidi/>
        <w:jc w:val="both"/>
        <w:rPr>
          <w:rFonts w:cs="David" w:hint="cs"/>
          <w:rtl/>
        </w:rPr>
      </w:pPr>
      <w:r w:rsidRPr="0073179A">
        <w:rPr>
          <w:rFonts w:cs="David" w:hint="cs"/>
          <w:u w:val="single"/>
          <w:rtl/>
        </w:rPr>
        <w:t>ארבל אסטרחן:</w:t>
      </w:r>
    </w:p>
    <w:p w14:paraId="4363D61F" w14:textId="77777777" w:rsidR="002971D8" w:rsidRPr="0073179A" w:rsidRDefault="002971D8" w:rsidP="002971D8">
      <w:pPr>
        <w:bidi/>
        <w:jc w:val="both"/>
        <w:rPr>
          <w:rFonts w:cs="David" w:hint="cs"/>
          <w:rtl/>
        </w:rPr>
      </w:pPr>
    </w:p>
    <w:p w14:paraId="681A33CF" w14:textId="77777777" w:rsidR="002971D8" w:rsidRPr="0073179A" w:rsidRDefault="002971D8" w:rsidP="002971D8">
      <w:pPr>
        <w:bidi/>
        <w:jc w:val="both"/>
        <w:rPr>
          <w:rFonts w:cs="David" w:hint="cs"/>
          <w:rtl/>
        </w:rPr>
      </w:pPr>
      <w:r w:rsidRPr="0073179A">
        <w:rPr>
          <w:rFonts w:cs="David" w:hint="cs"/>
          <w:rtl/>
        </w:rPr>
        <w:tab/>
        <w:t xml:space="preserve"> לא אמרנו שעצם הערעור מונע את תחילת הדיון.</w:t>
      </w:r>
      <w:r>
        <w:rPr>
          <w:rFonts w:cs="David" w:hint="cs"/>
          <w:rtl/>
        </w:rPr>
        <w:t xml:space="preserve"> רק אמרנו שוועדת הכנסת לא תדון - - -</w:t>
      </w:r>
    </w:p>
    <w:p w14:paraId="50427027" w14:textId="77777777" w:rsidR="002971D8" w:rsidRDefault="002971D8" w:rsidP="002971D8">
      <w:pPr>
        <w:bidi/>
        <w:jc w:val="both"/>
        <w:rPr>
          <w:rFonts w:cs="David" w:hint="cs"/>
          <w:rtl/>
        </w:rPr>
      </w:pPr>
    </w:p>
    <w:p w14:paraId="1FD56DD9"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59E3E3F7" w14:textId="77777777" w:rsidR="002971D8" w:rsidRDefault="002971D8" w:rsidP="002971D8">
      <w:pPr>
        <w:bidi/>
        <w:jc w:val="both"/>
        <w:rPr>
          <w:rFonts w:cs="David" w:hint="cs"/>
          <w:rtl/>
        </w:rPr>
      </w:pPr>
    </w:p>
    <w:p w14:paraId="16AD552C" w14:textId="77777777" w:rsidR="002971D8" w:rsidRDefault="002971D8" w:rsidP="002971D8">
      <w:pPr>
        <w:bidi/>
        <w:jc w:val="both"/>
        <w:rPr>
          <w:rFonts w:cs="David" w:hint="cs"/>
          <w:rtl/>
        </w:rPr>
      </w:pPr>
      <w:r>
        <w:rPr>
          <w:rFonts w:cs="David" w:hint="cs"/>
          <w:rtl/>
        </w:rPr>
        <w:tab/>
        <w:t>אבל בשביל מה?</w:t>
      </w:r>
    </w:p>
    <w:p w14:paraId="12A935AE" w14:textId="77777777" w:rsidR="002971D8" w:rsidRDefault="002971D8" w:rsidP="002971D8">
      <w:pPr>
        <w:bidi/>
        <w:jc w:val="both"/>
        <w:rPr>
          <w:rFonts w:cs="David" w:hint="cs"/>
          <w:rtl/>
        </w:rPr>
      </w:pPr>
    </w:p>
    <w:p w14:paraId="007D0CA3"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85A7413" w14:textId="77777777" w:rsidR="002971D8" w:rsidRDefault="002971D8" w:rsidP="002971D8">
      <w:pPr>
        <w:bidi/>
        <w:jc w:val="both"/>
        <w:rPr>
          <w:rFonts w:cs="David" w:hint="cs"/>
          <w:rtl/>
        </w:rPr>
      </w:pPr>
    </w:p>
    <w:p w14:paraId="2123D2D9" w14:textId="77777777" w:rsidR="002971D8" w:rsidRDefault="002971D8" w:rsidP="002971D8">
      <w:pPr>
        <w:bidi/>
        <w:jc w:val="both"/>
        <w:rPr>
          <w:rFonts w:cs="David" w:hint="cs"/>
          <w:rtl/>
        </w:rPr>
      </w:pPr>
      <w:r>
        <w:rPr>
          <w:rFonts w:cs="David" w:hint="cs"/>
          <w:rtl/>
        </w:rPr>
        <w:tab/>
        <w:t xml:space="preserve"> זה תמיד הכלל. את רוצה להגביל להם את הזמן? למה?</w:t>
      </w:r>
    </w:p>
    <w:p w14:paraId="765C9AE2" w14:textId="77777777" w:rsidR="002971D8" w:rsidRDefault="002971D8" w:rsidP="002971D8">
      <w:pPr>
        <w:bidi/>
        <w:jc w:val="both"/>
        <w:rPr>
          <w:rFonts w:cs="David" w:hint="cs"/>
          <w:rtl/>
        </w:rPr>
      </w:pPr>
    </w:p>
    <w:p w14:paraId="59AEB7F3"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1ED3DC31" w14:textId="77777777" w:rsidR="002971D8" w:rsidRDefault="002971D8" w:rsidP="002971D8">
      <w:pPr>
        <w:bidi/>
        <w:jc w:val="both"/>
        <w:rPr>
          <w:rFonts w:cs="David" w:hint="cs"/>
          <w:rtl/>
        </w:rPr>
      </w:pPr>
    </w:p>
    <w:p w14:paraId="40B30164" w14:textId="77777777" w:rsidR="002971D8" w:rsidRDefault="002971D8" w:rsidP="002971D8">
      <w:pPr>
        <w:bidi/>
        <w:jc w:val="both"/>
        <w:rPr>
          <w:rFonts w:cs="David" w:hint="cs"/>
          <w:rtl/>
        </w:rPr>
      </w:pPr>
      <w:r>
        <w:rPr>
          <w:rFonts w:cs="David" w:hint="cs"/>
          <w:rtl/>
        </w:rPr>
        <w:tab/>
        <w:t>אתה רוצה לערער לאיזו ועדה זה הולך, תן לו עד מתי לערער, שיידע, אחר כך הוא כבר לא יכול לערער.</w:t>
      </w:r>
    </w:p>
    <w:p w14:paraId="2E493F02" w14:textId="77777777" w:rsidR="002971D8" w:rsidRDefault="002971D8" w:rsidP="002971D8">
      <w:pPr>
        <w:bidi/>
        <w:jc w:val="both"/>
        <w:rPr>
          <w:rFonts w:cs="David" w:hint="cs"/>
          <w:rtl/>
        </w:rPr>
      </w:pPr>
    </w:p>
    <w:p w14:paraId="4B02F5DC"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B9ED35C" w14:textId="77777777" w:rsidR="002971D8" w:rsidRDefault="002971D8" w:rsidP="002971D8">
      <w:pPr>
        <w:bidi/>
        <w:jc w:val="both"/>
        <w:rPr>
          <w:rFonts w:cs="David" w:hint="cs"/>
          <w:rtl/>
        </w:rPr>
      </w:pPr>
    </w:p>
    <w:p w14:paraId="271F537B" w14:textId="77777777" w:rsidR="002971D8" w:rsidRDefault="002971D8" w:rsidP="002971D8">
      <w:pPr>
        <w:bidi/>
        <w:jc w:val="both"/>
        <w:rPr>
          <w:rFonts w:cs="David" w:hint="cs"/>
          <w:rtl/>
        </w:rPr>
      </w:pPr>
      <w:r>
        <w:rPr>
          <w:rFonts w:cs="David" w:hint="cs"/>
          <w:rtl/>
        </w:rPr>
        <w:tab/>
        <w:t xml:space="preserve"> אני אומר לו, עד שהוועדה תתחיל לדון. </w:t>
      </w:r>
    </w:p>
    <w:p w14:paraId="77D24E1A" w14:textId="77777777" w:rsidR="002971D8" w:rsidRPr="0073179A" w:rsidRDefault="002971D8" w:rsidP="002971D8">
      <w:pPr>
        <w:bidi/>
        <w:jc w:val="both"/>
        <w:rPr>
          <w:rFonts w:cs="David" w:hint="cs"/>
          <w:rtl/>
        </w:rPr>
      </w:pPr>
    </w:p>
    <w:p w14:paraId="5A0B3308"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7AB18FD9" w14:textId="77777777" w:rsidR="002971D8" w:rsidRPr="0073179A" w:rsidRDefault="002971D8" w:rsidP="002971D8">
      <w:pPr>
        <w:bidi/>
        <w:jc w:val="both"/>
        <w:rPr>
          <w:rFonts w:cs="David" w:hint="cs"/>
          <w:rtl/>
        </w:rPr>
      </w:pPr>
    </w:p>
    <w:p w14:paraId="08E85ECA" w14:textId="77777777" w:rsidR="002971D8" w:rsidRPr="0073179A" w:rsidRDefault="002971D8" w:rsidP="002971D8">
      <w:pPr>
        <w:bidi/>
        <w:jc w:val="both"/>
        <w:rPr>
          <w:rFonts w:cs="David" w:hint="cs"/>
          <w:rtl/>
        </w:rPr>
      </w:pPr>
      <w:r w:rsidRPr="0073179A">
        <w:rPr>
          <w:rFonts w:cs="David" w:hint="cs"/>
          <w:rtl/>
        </w:rPr>
        <w:tab/>
        <w:t xml:space="preserve"> אחרי הנשיאות הוא כבר יודע לאיזו ועדה.</w:t>
      </w:r>
    </w:p>
    <w:p w14:paraId="55890EAC" w14:textId="77777777" w:rsidR="002971D8" w:rsidRPr="0073179A" w:rsidRDefault="002971D8" w:rsidP="002971D8">
      <w:pPr>
        <w:bidi/>
        <w:jc w:val="both"/>
        <w:rPr>
          <w:rFonts w:cs="David" w:hint="cs"/>
          <w:rtl/>
        </w:rPr>
      </w:pPr>
    </w:p>
    <w:p w14:paraId="0604CB88"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0100DB3B" w14:textId="77777777" w:rsidR="002971D8" w:rsidRPr="0073179A" w:rsidRDefault="002971D8" w:rsidP="002971D8">
      <w:pPr>
        <w:keepNext/>
        <w:bidi/>
        <w:jc w:val="both"/>
        <w:rPr>
          <w:rFonts w:cs="David" w:hint="cs"/>
          <w:rtl/>
        </w:rPr>
      </w:pPr>
    </w:p>
    <w:p w14:paraId="18E70A1A" w14:textId="77777777" w:rsidR="002971D8" w:rsidRPr="0073179A" w:rsidRDefault="002971D8" w:rsidP="002971D8">
      <w:pPr>
        <w:bidi/>
        <w:jc w:val="both"/>
        <w:rPr>
          <w:rFonts w:cs="David" w:hint="cs"/>
          <w:rtl/>
        </w:rPr>
      </w:pPr>
      <w:r w:rsidRPr="0073179A">
        <w:rPr>
          <w:rFonts w:cs="David" w:hint="cs"/>
          <w:rtl/>
        </w:rPr>
        <w:tab/>
      </w:r>
      <w:r>
        <w:rPr>
          <w:rFonts w:cs="David" w:hint="cs"/>
          <w:rtl/>
        </w:rPr>
        <w:t xml:space="preserve">אפשר להגיד שהוא צריך לערער עד למחרת, </w:t>
      </w:r>
      <w:r w:rsidRPr="0073179A">
        <w:rPr>
          <w:rFonts w:cs="David" w:hint="cs"/>
          <w:rtl/>
        </w:rPr>
        <w:t xml:space="preserve">אפשר לעשות כמו בערעורים, </w:t>
      </w:r>
      <w:r>
        <w:rPr>
          <w:rFonts w:cs="David" w:hint="cs"/>
          <w:rtl/>
        </w:rPr>
        <w:t xml:space="preserve">בו ביום, </w:t>
      </w:r>
      <w:r w:rsidRPr="0073179A">
        <w:rPr>
          <w:rFonts w:cs="David" w:hint="cs"/>
          <w:rtl/>
        </w:rPr>
        <w:t>לטעמי זה מיותר.</w:t>
      </w:r>
    </w:p>
    <w:p w14:paraId="727B4C9A" w14:textId="77777777" w:rsidR="002971D8" w:rsidRDefault="002971D8" w:rsidP="002971D8">
      <w:pPr>
        <w:bidi/>
        <w:jc w:val="both"/>
        <w:rPr>
          <w:rFonts w:cs="David" w:hint="cs"/>
          <w:rtl/>
        </w:rPr>
      </w:pPr>
    </w:p>
    <w:p w14:paraId="7F36AE62" w14:textId="77777777" w:rsidR="002971D8" w:rsidRPr="005D0609" w:rsidRDefault="002971D8" w:rsidP="002971D8">
      <w:pPr>
        <w:bidi/>
        <w:jc w:val="both"/>
        <w:rPr>
          <w:rFonts w:cs="David" w:hint="cs"/>
          <w:u w:val="single"/>
          <w:rtl/>
        </w:rPr>
      </w:pPr>
      <w:r>
        <w:rPr>
          <w:rFonts w:cs="David" w:hint="cs"/>
          <w:u w:val="single"/>
          <w:rtl/>
        </w:rPr>
        <w:t>סער</w:t>
      </w:r>
      <w:r w:rsidRPr="005D0609">
        <w:rPr>
          <w:rFonts w:cs="David" w:hint="cs"/>
          <w:u w:val="single"/>
          <w:rtl/>
        </w:rPr>
        <w:t xml:space="preserve"> פינטו:</w:t>
      </w:r>
    </w:p>
    <w:p w14:paraId="6FCCE68D" w14:textId="77777777" w:rsidR="002971D8" w:rsidRDefault="002971D8" w:rsidP="002971D8">
      <w:pPr>
        <w:bidi/>
        <w:jc w:val="both"/>
        <w:rPr>
          <w:rFonts w:cs="David" w:hint="cs"/>
          <w:rtl/>
        </w:rPr>
      </w:pPr>
    </w:p>
    <w:p w14:paraId="22B5A04B" w14:textId="77777777" w:rsidR="002971D8" w:rsidRDefault="002971D8" w:rsidP="002971D8">
      <w:pPr>
        <w:bidi/>
        <w:jc w:val="both"/>
        <w:rPr>
          <w:rFonts w:cs="David" w:hint="cs"/>
          <w:rtl/>
        </w:rPr>
      </w:pPr>
      <w:r>
        <w:rPr>
          <w:rFonts w:cs="David" w:hint="cs"/>
          <w:rtl/>
        </w:rPr>
        <w:tab/>
        <w:t>אבל למה להגביל?</w:t>
      </w:r>
    </w:p>
    <w:p w14:paraId="2CD31478" w14:textId="77777777" w:rsidR="002971D8" w:rsidRPr="0073179A" w:rsidRDefault="002971D8" w:rsidP="002971D8">
      <w:pPr>
        <w:bidi/>
        <w:jc w:val="both"/>
        <w:rPr>
          <w:rFonts w:cs="David" w:hint="cs"/>
          <w:rtl/>
        </w:rPr>
      </w:pPr>
    </w:p>
    <w:p w14:paraId="38C5146A"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7BACF1A8" w14:textId="77777777" w:rsidR="002971D8" w:rsidRPr="0073179A" w:rsidRDefault="002971D8" w:rsidP="002971D8">
      <w:pPr>
        <w:bidi/>
        <w:jc w:val="both"/>
        <w:rPr>
          <w:rFonts w:cs="David" w:hint="cs"/>
          <w:rtl/>
        </w:rPr>
      </w:pPr>
    </w:p>
    <w:p w14:paraId="34BFC15A" w14:textId="77777777" w:rsidR="002971D8" w:rsidRPr="0073179A" w:rsidRDefault="002971D8" w:rsidP="002971D8">
      <w:pPr>
        <w:bidi/>
        <w:jc w:val="both"/>
        <w:rPr>
          <w:rFonts w:cs="David" w:hint="cs"/>
          <w:rtl/>
        </w:rPr>
      </w:pPr>
      <w:r w:rsidRPr="0073179A">
        <w:rPr>
          <w:rFonts w:cs="David" w:hint="cs"/>
          <w:rtl/>
        </w:rPr>
        <w:tab/>
        <w:t>אני מדברת על עבודה מסודרת.</w:t>
      </w:r>
    </w:p>
    <w:p w14:paraId="3B697555" w14:textId="77777777" w:rsidR="002971D8" w:rsidRPr="0073179A" w:rsidRDefault="002971D8" w:rsidP="002971D8">
      <w:pPr>
        <w:bidi/>
        <w:jc w:val="both"/>
        <w:rPr>
          <w:rFonts w:cs="David" w:hint="cs"/>
          <w:rtl/>
        </w:rPr>
      </w:pPr>
    </w:p>
    <w:p w14:paraId="57C71D56"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0CBD55D2" w14:textId="77777777" w:rsidR="002971D8" w:rsidRPr="0073179A" w:rsidRDefault="002971D8" w:rsidP="002971D8">
      <w:pPr>
        <w:bidi/>
        <w:jc w:val="both"/>
        <w:rPr>
          <w:rFonts w:cs="David" w:hint="cs"/>
          <w:rtl/>
        </w:rPr>
      </w:pPr>
    </w:p>
    <w:p w14:paraId="56920A24" w14:textId="77777777" w:rsidR="002971D8" w:rsidRDefault="002971D8" w:rsidP="002971D8">
      <w:pPr>
        <w:bidi/>
        <w:jc w:val="both"/>
        <w:rPr>
          <w:rFonts w:cs="David" w:hint="cs"/>
          <w:rtl/>
        </w:rPr>
      </w:pPr>
      <w:r w:rsidRPr="0073179A">
        <w:rPr>
          <w:rFonts w:cs="David" w:hint="cs"/>
          <w:rtl/>
        </w:rPr>
        <w:tab/>
      </w:r>
      <w:r>
        <w:rPr>
          <w:rFonts w:cs="David" w:hint="cs"/>
          <w:rtl/>
        </w:rPr>
        <w:t>יש לך אופציה, או את מגבילה עד שני בערב או שאת אומרת שיש לו יותר מזה, אז למה את מגבילה?</w:t>
      </w:r>
    </w:p>
    <w:p w14:paraId="3B9BF167" w14:textId="77777777" w:rsidR="002971D8" w:rsidRPr="0073179A" w:rsidRDefault="002971D8" w:rsidP="002971D8">
      <w:pPr>
        <w:bidi/>
        <w:jc w:val="both"/>
        <w:rPr>
          <w:rFonts w:cs="David" w:hint="cs"/>
          <w:rtl/>
        </w:rPr>
      </w:pPr>
    </w:p>
    <w:p w14:paraId="6888CC97" w14:textId="77777777" w:rsidR="002971D8" w:rsidRPr="0073179A" w:rsidRDefault="002971D8" w:rsidP="002971D8">
      <w:pPr>
        <w:bidi/>
        <w:jc w:val="both"/>
        <w:rPr>
          <w:rFonts w:cs="David" w:hint="cs"/>
          <w:u w:val="single"/>
          <w:rtl/>
        </w:rPr>
      </w:pPr>
      <w:r w:rsidRPr="0073179A">
        <w:rPr>
          <w:rFonts w:cs="David" w:hint="cs"/>
          <w:u w:val="single"/>
          <w:rtl/>
        </w:rPr>
        <w:t xml:space="preserve">רונית </w:t>
      </w:r>
      <w:proofErr w:type="spellStart"/>
      <w:r w:rsidRPr="0073179A">
        <w:rPr>
          <w:rFonts w:cs="David" w:hint="cs"/>
          <w:u w:val="single"/>
          <w:rtl/>
        </w:rPr>
        <w:t>חייקין</w:t>
      </w:r>
      <w:proofErr w:type="spellEnd"/>
      <w:r w:rsidRPr="0073179A">
        <w:rPr>
          <w:rFonts w:cs="David" w:hint="cs"/>
          <w:u w:val="single"/>
          <w:rtl/>
        </w:rPr>
        <w:t>:</w:t>
      </w:r>
    </w:p>
    <w:p w14:paraId="631DA454" w14:textId="77777777" w:rsidR="002971D8" w:rsidRPr="0073179A" w:rsidRDefault="002971D8" w:rsidP="002971D8">
      <w:pPr>
        <w:bidi/>
        <w:jc w:val="both"/>
        <w:rPr>
          <w:rFonts w:cs="David" w:hint="cs"/>
          <w:rtl/>
        </w:rPr>
      </w:pPr>
    </w:p>
    <w:p w14:paraId="033624CD" w14:textId="77777777" w:rsidR="002971D8" w:rsidRPr="0073179A" w:rsidRDefault="002971D8" w:rsidP="002971D8">
      <w:pPr>
        <w:bidi/>
        <w:jc w:val="both"/>
        <w:rPr>
          <w:rFonts w:cs="David" w:hint="cs"/>
          <w:rtl/>
        </w:rPr>
      </w:pPr>
      <w:r w:rsidRPr="0073179A">
        <w:rPr>
          <w:rFonts w:cs="David" w:hint="cs"/>
          <w:rtl/>
        </w:rPr>
        <w:tab/>
        <w:t xml:space="preserve">הוועדה קבעה דיון ביום שני הבא. </w:t>
      </w:r>
      <w:r>
        <w:rPr>
          <w:rFonts w:cs="David" w:hint="cs"/>
          <w:rtl/>
        </w:rPr>
        <w:t>לא הספקת עוד לערער והם קבעו כבר יום ושעה.</w:t>
      </w:r>
    </w:p>
    <w:p w14:paraId="4F2E90BB" w14:textId="77777777" w:rsidR="002971D8" w:rsidRDefault="002971D8" w:rsidP="002971D8">
      <w:pPr>
        <w:bidi/>
        <w:jc w:val="both"/>
        <w:rPr>
          <w:rFonts w:cs="David" w:hint="cs"/>
          <w:rtl/>
        </w:rPr>
      </w:pPr>
    </w:p>
    <w:p w14:paraId="487341FB" w14:textId="77777777" w:rsidR="002971D8" w:rsidRPr="005D0609" w:rsidRDefault="002971D8" w:rsidP="002971D8">
      <w:pPr>
        <w:bidi/>
        <w:jc w:val="both"/>
        <w:rPr>
          <w:rFonts w:cs="David" w:hint="cs"/>
          <w:u w:val="single"/>
          <w:rtl/>
        </w:rPr>
      </w:pPr>
      <w:r>
        <w:rPr>
          <w:rFonts w:cs="David" w:hint="cs"/>
          <w:u w:val="single"/>
          <w:rtl/>
        </w:rPr>
        <w:t>סער</w:t>
      </w:r>
      <w:r w:rsidRPr="005D0609">
        <w:rPr>
          <w:rFonts w:cs="David" w:hint="cs"/>
          <w:u w:val="single"/>
          <w:rtl/>
        </w:rPr>
        <w:t xml:space="preserve"> פינטו:</w:t>
      </w:r>
    </w:p>
    <w:p w14:paraId="08B7282F" w14:textId="77777777" w:rsidR="002971D8" w:rsidRDefault="002971D8" w:rsidP="002971D8">
      <w:pPr>
        <w:bidi/>
        <w:jc w:val="both"/>
        <w:rPr>
          <w:rFonts w:cs="David" w:hint="cs"/>
          <w:rtl/>
        </w:rPr>
      </w:pPr>
    </w:p>
    <w:p w14:paraId="758D390F" w14:textId="77777777" w:rsidR="002971D8" w:rsidRDefault="002971D8" w:rsidP="002971D8">
      <w:pPr>
        <w:bidi/>
        <w:jc w:val="both"/>
        <w:rPr>
          <w:rFonts w:cs="David" w:hint="cs"/>
          <w:rtl/>
        </w:rPr>
      </w:pPr>
      <w:r>
        <w:rPr>
          <w:rFonts w:cs="David" w:hint="cs"/>
          <w:rtl/>
        </w:rPr>
        <w:tab/>
        <w:t>זה טרם החלה את דיוניה, לא היא קבעה מועד.</w:t>
      </w:r>
    </w:p>
    <w:p w14:paraId="45D2F82C" w14:textId="77777777" w:rsidR="002971D8" w:rsidRDefault="002971D8" w:rsidP="002971D8">
      <w:pPr>
        <w:bidi/>
        <w:jc w:val="both"/>
        <w:rPr>
          <w:rFonts w:cs="David" w:hint="cs"/>
          <w:rtl/>
        </w:rPr>
      </w:pPr>
    </w:p>
    <w:p w14:paraId="49879669"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71A21F98" w14:textId="77777777" w:rsidR="002971D8" w:rsidRDefault="002971D8" w:rsidP="002971D8">
      <w:pPr>
        <w:bidi/>
        <w:jc w:val="both"/>
        <w:rPr>
          <w:rFonts w:cs="David" w:hint="cs"/>
          <w:rtl/>
        </w:rPr>
      </w:pPr>
    </w:p>
    <w:p w14:paraId="73A3082C" w14:textId="77777777" w:rsidR="002971D8" w:rsidRDefault="002971D8" w:rsidP="002971D8">
      <w:pPr>
        <w:bidi/>
        <w:jc w:val="both"/>
        <w:rPr>
          <w:rFonts w:cs="David" w:hint="cs"/>
          <w:rtl/>
        </w:rPr>
      </w:pPr>
      <w:r>
        <w:rPr>
          <w:rFonts w:cs="David" w:hint="cs"/>
          <w:rtl/>
        </w:rPr>
        <w:tab/>
        <w:t>אז היא תשנה עוד פעם? אחרי שהיא קבעה היא תבטל?</w:t>
      </w:r>
    </w:p>
    <w:p w14:paraId="507D66DC" w14:textId="77777777" w:rsidR="002971D8" w:rsidRDefault="002971D8" w:rsidP="002971D8">
      <w:pPr>
        <w:bidi/>
        <w:jc w:val="both"/>
        <w:rPr>
          <w:rFonts w:cs="David" w:hint="cs"/>
          <w:rtl/>
        </w:rPr>
      </w:pPr>
    </w:p>
    <w:p w14:paraId="75DFEEE5"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2ADCB364" w14:textId="77777777" w:rsidR="002971D8" w:rsidRPr="0073179A" w:rsidRDefault="002971D8" w:rsidP="002971D8">
      <w:pPr>
        <w:keepNext/>
        <w:bidi/>
        <w:jc w:val="both"/>
        <w:rPr>
          <w:rFonts w:cs="David" w:hint="cs"/>
          <w:rtl/>
        </w:rPr>
      </w:pPr>
    </w:p>
    <w:p w14:paraId="6FDAC1E4" w14:textId="77777777" w:rsidR="002971D8" w:rsidRPr="0073179A" w:rsidRDefault="002971D8" w:rsidP="002971D8">
      <w:pPr>
        <w:bidi/>
        <w:jc w:val="both"/>
        <w:rPr>
          <w:rFonts w:cs="David" w:hint="cs"/>
          <w:rtl/>
        </w:rPr>
      </w:pPr>
      <w:r w:rsidRPr="0073179A">
        <w:rPr>
          <w:rFonts w:cs="David" w:hint="cs"/>
          <w:rtl/>
        </w:rPr>
        <w:tab/>
        <w:t>כן.</w:t>
      </w:r>
    </w:p>
    <w:p w14:paraId="364D3B5E" w14:textId="77777777" w:rsidR="002971D8" w:rsidRDefault="002971D8" w:rsidP="002971D8">
      <w:pPr>
        <w:bidi/>
        <w:jc w:val="both"/>
        <w:rPr>
          <w:rFonts w:cs="David" w:hint="cs"/>
          <w:rtl/>
        </w:rPr>
      </w:pPr>
    </w:p>
    <w:p w14:paraId="4BEB6295"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2031DB60" w14:textId="77777777" w:rsidR="002971D8" w:rsidRDefault="002971D8" w:rsidP="002971D8">
      <w:pPr>
        <w:bidi/>
        <w:jc w:val="both"/>
        <w:rPr>
          <w:rFonts w:cs="David" w:hint="cs"/>
          <w:rtl/>
        </w:rPr>
      </w:pPr>
    </w:p>
    <w:p w14:paraId="33B9C545" w14:textId="77777777" w:rsidR="002971D8" w:rsidRDefault="002971D8" w:rsidP="002971D8">
      <w:pPr>
        <w:bidi/>
        <w:jc w:val="both"/>
        <w:rPr>
          <w:rFonts w:cs="David" w:hint="cs"/>
          <w:rtl/>
        </w:rPr>
      </w:pPr>
      <w:r>
        <w:rPr>
          <w:rFonts w:cs="David" w:hint="cs"/>
          <w:rtl/>
        </w:rPr>
        <w:tab/>
        <w:t>לדעתי אתם מסבכים, עושים בלגן לוועדה.</w:t>
      </w:r>
    </w:p>
    <w:p w14:paraId="78D1C845" w14:textId="77777777" w:rsidR="002971D8" w:rsidRPr="0073179A" w:rsidRDefault="002971D8" w:rsidP="002971D8">
      <w:pPr>
        <w:bidi/>
        <w:jc w:val="both"/>
        <w:rPr>
          <w:rFonts w:cs="David" w:hint="cs"/>
          <w:rtl/>
        </w:rPr>
      </w:pPr>
    </w:p>
    <w:p w14:paraId="22FD07F6"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60273CCF" w14:textId="77777777" w:rsidR="002971D8" w:rsidRPr="0073179A" w:rsidRDefault="002971D8" w:rsidP="002971D8">
      <w:pPr>
        <w:bidi/>
        <w:jc w:val="both"/>
        <w:rPr>
          <w:rFonts w:cs="David" w:hint="cs"/>
          <w:rtl/>
        </w:rPr>
      </w:pPr>
    </w:p>
    <w:p w14:paraId="5C54C63C" w14:textId="77777777" w:rsidR="002971D8" w:rsidRPr="0073179A" w:rsidRDefault="002971D8" w:rsidP="002971D8">
      <w:pPr>
        <w:bidi/>
        <w:jc w:val="both"/>
        <w:rPr>
          <w:rFonts w:cs="David" w:hint="cs"/>
          <w:rtl/>
        </w:rPr>
      </w:pPr>
      <w:r w:rsidRPr="0073179A">
        <w:rPr>
          <w:rFonts w:cs="David" w:hint="cs"/>
          <w:rtl/>
        </w:rPr>
        <w:tab/>
        <w:t xml:space="preserve"> יש בעיה אחרת</w:t>
      </w:r>
      <w:r>
        <w:rPr>
          <w:rFonts w:cs="David" w:hint="cs"/>
          <w:rtl/>
        </w:rPr>
        <w:t xml:space="preserve"> מבחינת ועדתה כנסת, מה קורה אם הוא מ</w:t>
      </w:r>
      <w:r w:rsidRPr="0073179A">
        <w:rPr>
          <w:rFonts w:cs="David" w:hint="cs"/>
          <w:rtl/>
        </w:rPr>
        <w:t xml:space="preserve">גיש </w:t>
      </w:r>
      <w:r>
        <w:rPr>
          <w:rFonts w:cs="David" w:hint="cs"/>
          <w:rtl/>
        </w:rPr>
        <w:t xml:space="preserve">את </w:t>
      </w:r>
      <w:r w:rsidRPr="0073179A">
        <w:rPr>
          <w:rFonts w:cs="David" w:hint="cs"/>
          <w:rtl/>
        </w:rPr>
        <w:t>ערעור</w:t>
      </w:r>
      <w:r>
        <w:rPr>
          <w:rFonts w:cs="David" w:hint="cs"/>
          <w:rtl/>
        </w:rPr>
        <w:t xml:space="preserve"> לפני שהוועדה החלה את הדיון וועדת הכנסת לא התכנסה לפני שהתחילה את הדיון.</w:t>
      </w:r>
    </w:p>
    <w:p w14:paraId="3B45E15C" w14:textId="77777777" w:rsidR="002971D8" w:rsidRPr="0073179A" w:rsidRDefault="002971D8" w:rsidP="002971D8">
      <w:pPr>
        <w:bidi/>
        <w:jc w:val="both"/>
        <w:rPr>
          <w:rFonts w:cs="David" w:hint="cs"/>
          <w:rtl/>
        </w:rPr>
      </w:pPr>
      <w:r w:rsidRPr="0073179A">
        <w:rPr>
          <w:rFonts w:cs="David" w:hint="cs"/>
          <w:rtl/>
        </w:rPr>
        <w:t xml:space="preserve"> </w:t>
      </w:r>
    </w:p>
    <w:p w14:paraId="02E3600A" w14:textId="77777777" w:rsidR="002971D8" w:rsidRPr="0073179A" w:rsidRDefault="002971D8" w:rsidP="002971D8">
      <w:pPr>
        <w:bidi/>
        <w:jc w:val="both"/>
        <w:rPr>
          <w:rFonts w:cs="David" w:hint="cs"/>
          <w:rtl/>
        </w:rPr>
      </w:pPr>
      <w:r w:rsidRPr="0073179A">
        <w:rPr>
          <w:rFonts w:cs="David" w:hint="cs"/>
          <w:u w:val="single"/>
          <w:rtl/>
        </w:rPr>
        <w:t>ארבל אסטרחן:</w:t>
      </w:r>
    </w:p>
    <w:p w14:paraId="67E81C66" w14:textId="77777777" w:rsidR="002971D8" w:rsidRPr="0073179A" w:rsidRDefault="002971D8" w:rsidP="002971D8">
      <w:pPr>
        <w:bidi/>
        <w:jc w:val="both"/>
        <w:rPr>
          <w:rFonts w:cs="David" w:hint="cs"/>
          <w:rtl/>
        </w:rPr>
      </w:pPr>
    </w:p>
    <w:p w14:paraId="4E965ACF" w14:textId="77777777" w:rsidR="002971D8" w:rsidRDefault="002971D8" w:rsidP="002971D8">
      <w:pPr>
        <w:bidi/>
        <w:jc w:val="both"/>
        <w:rPr>
          <w:rFonts w:cs="David" w:hint="cs"/>
          <w:rtl/>
        </w:rPr>
      </w:pPr>
      <w:r>
        <w:rPr>
          <w:rFonts w:cs="David" w:hint="cs"/>
          <w:rtl/>
        </w:rPr>
        <w:tab/>
        <w:t xml:space="preserve"> במקום "ב</w:t>
      </w:r>
      <w:r w:rsidRPr="0073179A">
        <w:rPr>
          <w:rFonts w:cs="David" w:hint="cs"/>
          <w:rtl/>
        </w:rPr>
        <w:t>לבד שה</w:t>
      </w:r>
      <w:r>
        <w:rPr>
          <w:rFonts w:cs="David" w:hint="cs"/>
          <w:rtl/>
        </w:rPr>
        <w:t>ו</w:t>
      </w:r>
      <w:r w:rsidRPr="0073179A">
        <w:rPr>
          <w:rFonts w:cs="David" w:hint="cs"/>
          <w:rtl/>
        </w:rPr>
        <w:t>ועדה טרם החלה את דיוניה" נגיד, "הוא</w:t>
      </w:r>
      <w:r>
        <w:rPr>
          <w:rFonts w:cs="David" w:hint="cs"/>
          <w:rtl/>
        </w:rPr>
        <w:t xml:space="preserve"> </w:t>
      </w:r>
      <w:r w:rsidRPr="0073179A">
        <w:rPr>
          <w:rFonts w:cs="David" w:hint="cs"/>
          <w:rtl/>
        </w:rPr>
        <w:t xml:space="preserve">רשאי להגיש את </w:t>
      </w:r>
      <w:r>
        <w:rPr>
          <w:rFonts w:cs="David" w:hint="cs"/>
          <w:rtl/>
        </w:rPr>
        <w:t>הבקשה ב</w:t>
      </w:r>
      <w:r w:rsidRPr="0073179A">
        <w:rPr>
          <w:rFonts w:cs="David" w:hint="cs"/>
          <w:rtl/>
        </w:rPr>
        <w:t>יום שבו פורסמה החלטת הנשיאות".</w:t>
      </w:r>
    </w:p>
    <w:p w14:paraId="79269B4D" w14:textId="77777777" w:rsidR="002971D8" w:rsidRDefault="002971D8" w:rsidP="002971D8">
      <w:pPr>
        <w:bidi/>
        <w:jc w:val="both"/>
        <w:rPr>
          <w:rFonts w:cs="David" w:hint="cs"/>
          <w:rtl/>
        </w:rPr>
      </w:pPr>
    </w:p>
    <w:p w14:paraId="5920CC96"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A557AD2" w14:textId="77777777" w:rsidR="002971D8" w:rsidRDefault="002971D8" w:rsidP="002971D8">
      <w:pPr>
        <w:bidi/>
        <w:jc w:val="both"/>
        <w:rPr>
          <w:rFonts w:cs="David" w:hint="cs"/>
          <w:rtl/>
        </w:rPr>
      </w:pPr>
    </w:p>
    <w:p w14:paraId="1C55AC73" w14:textId="77777777" w:rsidR="002971D8" w:rsidRDefault="002971D8" w:rsidP="002971D8">
      <w:pPr>
        <w:bidi/>
        <w:jc w:val="both"/>
        <w:rPr>
          <w:rFonts w:cs="David" w:hint="cs"/>
          <w:rtl/>
        </w:rPr>
      </w:pPr>
      <w:r>
        <w:rPr>
          <w:rFonts w:cs="David" w:hint="cs"/>
          <w:rtl/>
        </w:rPr>
        <w:tab/>
        <w:t>בסדר גמור.</w:t>
      </w:r>
    </w:p>
    <w:p w14:paraId="1DC5694F" w14:textId="77777777" w:rsidR="002971D8" w:rsidRPr="0073179A" w:rsidRDefault="002971D8" w:rsidP="002971D8">
      <w:pPr>
        <w:bidi/>
        <w:jc w:val="both"/>
        <w:rPr>
          <w:rFonts w:cs="David" w:hint="cs"/>
          <w:rtl/>
        </w:rPr>
      </w:pPr>
    </w:p>
    <w:p w14:paraId="3965B1A6"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0D5CFEC1" w14:textId="77777777" w:rsidR="002971D8" w:rsidRPr="0073179A" w:rsidRDefault="002971D8" w:rsidP="002971D8">
      <w:pPr>
        <w:bidi/>
        <w:jc w:val="both"/>
        <w:rPr>
          <w:rFonts w:cs="David" w:hint="cs"/>
          <w:rtl/>
        </w:rPr>
      </w:pPr>
    </w:p>
    <w:p w14:paraId="43A5F699" w14:textId="77777777" w:rsidR="002971D8" w:rsidRPr="0073179A" w:rsidRDefault="002971D8" w:rsidP="002971D8">
      <w:pPr>
        <w:bidi/>
        <w:jc w:val="both"/>
        <w:rPr>
          <w:rFonts w:cs="David" w:hint="cs"/>
          <w:rtl/>
        </w:rPr>
      </w:pPr>
      <w:r w:rsidRPr="0073179A">
        <w:rPr>
          <w:rFonts w:cs="David" w:hint="cs"/>
          <w:rtl/>
        </w:rPr>
        <w:tab/>
        <w:t xml:space="preserve"> אני ח</w:t>
      </w:r>
      <w:r>
        <w:rPr>
          <w:rFonts w:cs="David" w:hint="cs"/>
          <w:rtl/>
        </w:rPr>
        <w:t>ו</w:t>
      </w:r>
      <w:r w:rsidRPr="0073179A">
        <w:rPr>
          <w:rFonts w:cs="David" w:hint="cs"/>
          <w:rtl/>
        </w:rPr>
        <w:t>שב זה מיותר.</w:t>
      </w:r>
    </w:p>
    <w:p w14:paraId="50F2262B" w14:textId="77777777" w:rsidR="002971D8" w:rsidRPr="0073179A" w:rsidRDefault="002971D8" w:rsidP="002971D8">
      <w:pPr>
        <w:bidi/>
        <w:jc w:val="both"/>
        <w:rPr>
          <w:rFonts w:cs="David" w:hint="cs"/>
          <w:rtl/>
        </w:rPr>
      </w:pPr>
    </w:p>
    <w:p w14:paraId="74AF309C"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7FE8CD93" w14:textId="77777777" w:rsidR="002971D8" w:rsidRPr="0073179A" w:rsidRDefault="002971D8" w:rsidP="002971D8">
      <w:pPr>
        <w:keepNext/>
        <w:bidi/>
        <w:jc w:val="both"/>
        <w:rPr>
          <w:rFonts w:cs="David" w:hint="cs"/>
          <w:rtl/>
        </w:rPr>
      </w:pPr>
    </w:p>
    <w:p w14:paraId="212378D0" w14:textId="77777777" w:rsidR="002971D8" w:rsidRPr="0073179A" w:rsidRDefault="002971D8" w:rsidP="002971D8">
      <w:pPr>
        <w:bidi/>
        <w:jc w:val="both"/>
        <w:rPr>
          <w:rFonts w:cs="David" w:hint="cs"/>
          <w:rtl/>
        </w:rPr>
      </w:pPr>
      <w:r w:rsidRPr="0073179A">
        <w:rPr>
          <w:rFonts w:cs="David" w:hint="cs"/>
          <w:rtl/>
        </w:rPr>
        <w:tab/>
        <w:t>אפשר לעשות את זה.</w:t>
      </w:r>
    </w:p>
    <w:p w14:paraId="68DE9981" w14:textId="77777777" w:rsidR="002971D8" w:rsidRPr="0073179A" w:rsidRDefault="002971D8" w:rsidP="002971D8">
      <w:pPr>
        <w:bidi/>
        <w:jc w:val="both"/>
        <w:rPr>
          <w:rFonts w:cs="David" w:hint="cs"/>
          <w:rtl/>
        </w:rPr>
      </w:pPr>
    </w:p>
    <w:p w14:paraId="3EB3D0D1" w14:textId="77777777" w:rsidR="002971D8" w:rsidRPr="0073179A" w:rsidRDefault="002971D8" w:rsidP="002971D8">
      <w:pPr>
        <w:bidi/>
        <w:jc w:val="both"/>
        <w:rPr>
          <w:rFonts w:cs="David" w:hint="cs"/>
          <w:rtl/>
        </w:rPr>
      </w:pPr>
      <w:r w:rsidRPr="0073179A">
        <w:rPr>
          <w:rFonts w:cs="David" w:hint="cs"/>
          <w:u w:val="single"/>
          <w:rtl/>
        </w:rPr>
        <w:t>ארבל אסטרחן:</w:t>
      </w:r>
    </w:p>
    <w:p w14:paraId="135EAB6F" w14:textId="77777777" w:rsidR="002971D8" w:rsidRPr="0073179A" w:rsidRDefault="002971D8" w:rsidP="002971D8">
      <w:pPr>
        <w:bidi/>
        <w:jc w:val="both"/>
        <w:rPr>
          <w:rFonts w:cs="David" w:hint="cs"/>
          <w:rtl/>
        </w:rPr>
      </w:pPr>
    </w:p>
    <w:p w14:paraId="31E37C12" w14:textId="77777777" w:rsidR="002971D8" w:rsidRPr="0073179A" w:rsidRDefault="002971D8" w:rsidP="002971D8">
      <w:pPr>
        <w:bidi/>
        <w:ind w:left="720"/>
        <w:jc w:val="both"/>
        <w:rPr>
          <w:rFonts w:cs="David" w:hint="cs"/>
          <w:rtl/>
        </w:rPr>
      </w:pPr>
      <w:r>
        <w:rPr>
          <w:rFonts w:cs="David" w:hint="cs"/>
          <w:rtl/>
        </w:rPr>
        <w:t xml:space="preserve">"אם החליטה ועדת הכנסת להעביר את הדיון לוועדה אחרת, </w:t>
      </w:r>
      <w:r w:rsidRPr="0073179A">
        <w:rPr>
          <w:rFonts w:cs="David" w:hint="cs"/>
          <w:rtl/>
        </w:rPr>
        <w:t>יודיע על כך יו</w:t>
      </w:r>
      <w:r>
        <w:rPr>
          <w:rFonts w:cs="David" w:hint="cs"/>
          <w:rtl/>
        </w:rPr>
        <w:t>שב ראש</w:t>
      </w:r>
      <w:r w:rsidRPr="0073179A">
        <w:rPr>
          <w:rFonts w:cs="David" w:hint="cs"/>
          <w:rtl/>
        </w:rPr>
        <w:t xml:space="preserve"> ועדת הכנסת לנשיאות</w:t>
      </w:r>
      <w:r>
        <w:rPr>
          <w:rFonts w:cs="David" w:hint="cs"/>
          <w:rtl/>
        </w:rPr>
        <w:t>"</w:t>
      </w:r>
      <w:r w:rsidRPr="0073179A">
        <w:rPr>
          <w:rFonts w:cs="David" w:hint="cs"/>
          <w:rtl/>
        </w:rPr>
        <w:t xml:space="preserve">, </w:t>
      </w:r>
      <w:r>
        <w:rPr>
          <w:rFonts w:cs="David" w:hint="cs"/>
          <w:rtl/>
        </w:rPr>
        <w:t>לא למליאה, כי זה לא היה במליאה, לנשיאות, "</w:t>
      </w:r>
      <w:r w:rsidRPr="0073179A">
        <w:rPr>
          <w:rFonts w:cs="David" w:hint="cs"/>
          <w:rtl/>
        </w:rPr>
        <w:t>לשתי ה</w:t>
      </w:r>
      <w:r>
        <w:rPr>
          <w:rFonts w:cs="David" w:hint="cs"/>
          <w:rtl/>
        </w:rPr>
        <w:t>ו</w:t>
      </w:r>
      <w:r w:rsidRPr="0073179A">
        <w:rPr>
          <w:rFonts w:cs="David" w:hint="cs"/>
          <w:rtl/>
        </w:rPr>
        <w:t>ועדות הנוגעות בדבר ולחבר הכנסת המציע</w:t>
      </w:r>
      <w:r>
        <w:rPr>
          <w:rFonts w:cs="David" w:hint="cs"/>
          <w:rtl/>
        </w:rPr>
        <w:t xml:space="preserve">, והתקופה האמורה בסעיף קטן (ג) תימנה מיום מסירת הודעתו". </w:t>
      </w:r>
    </w:p>
    <w:p w14:paraId="7F1B8199" w14:textId="77777777" w:rsidR="002971D8" w:rsidRDefault="002971D8" w:rsidP="002971D8">
      <w:pPr>
        <w:bidi/>
        <w:jc w:val="both"/>
        <w:rPr>
          <w:rFonts w:cs="David" w:hint="cs"/>
          <w:rtl/>
        </w:rPr>
      </w:pPr>
    </w:p>
    <w:p w14:paraId="5D47BA39" w14:textId="77777777" w:rsidR="002971D8" w:rsidRPr="00C729F2" w:rsidRDefault="002971D8" w:rsidP="002971D8">
      <w:pPr>
        <w:bidi/>
        <w:jc w:val="both"/>
        <w:rPr>
          <w:rFonts w:cs="David" w:hint="cs"/>
          <w:u w:val="single"/>
          <w:rtl/>
        </w:rPr>
      </w:pPr>
      <w:r w:rsidRPr="00C729F2">
        <w:rPr>
          <w:rFonts w:cs="David" w:hint="cs"/>
          <w:u w:val="single"/>
          <w:rtl/>
        </w:rPr>
        <w:t>אתי בן יוסף:</w:t>
      </w:r>
    </w:p>
    <w:p w14:paraId="23C00F6D" w14:textId="77777777" w:rsidR="002971D8" w:rsidRDefault="002971D8" w:rsidP="002971D8">
      <w:pPr>
        <w:bidi/>
        <w:jc w:val="both"/>
        <w:rPr>
          <w:rFonts w:cs="David" w:hint="cs"/>
          <w:rtl/>
        </w:rPr>
      </w:pPr>
    </w:p>
    <w:p w14:paraId="1A1C7F99" w14:textId="77777777" w:rsidR="002971D8" w:rsidRDefault="002971D8" w:rsidP="002971D8">
      <w:pPr>
        <w:bidi/>
        <w:jc w:val="both"/>
        <w:rPr>
          <w:rFonts w:cs="David" w:hint="cs"/>
          <w:rtl/>
        </w:rPr>
      </w:pPr>
      <w:r>
        <w:rPr>
          <w:rFonts w:cs="David" w:hint="cs"/>
          <w:rtl/>
        </w:rPr>
        <w:tab/>
        <w:t>הוא כמובן יוזמן לוועדת הכנסת לנמק למה הוא רוצה ועדה אחרת.</w:t>
      </w:r>
    </w:p>
    <w:p w14:paraId="5257D07F" w14:textId="77777777" w:rsidR="002971D8" w:rsidRDefault="002971D8" w:rsidP="002971D8">
      <w:pPr>
        <w:bidi/>
        <w:jc w:val="both"/>
        <w:rPr>
          <w:rFonts w:cs="David" w:hint="cs"/>
          <w:rtl/>
        </w:rPr>
      </w:pPr>
    </w:p>
    <w:p w14:paraId="0DE66FA8"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5C563980" w14:textId="77777777" w:rsidR="002971D8" w:rsidRDefault="002971D8" w:rsidP="002971D8">
      <w:pPr>
        <w:keepNext/>
        <w:bidi/>
        <w:rPr>
          <w:rFonts w:cs="David" w:hint="cs"/>
          <w:rtl/>
        </w:rPr>
      </w:pPr>
    </w:p>
    <w:p w14:paraId="72E8C98D" w14:textId="77777777" w:rsidR="002971D8" w:rsidRDefault="002971D8" w:rsidP="002971D8">
      <w:pPr>
        <w:keepNext/>
        <w:bidi/>
        <w:ind w:left="1440"/>
        <w:jc w:val="both"/>
        <w:rPr>
          <w:rFonts w:cs="David" w:hint="cs"/>
          <w:rtl/>
        </w:rPr>
      </w:pPr>
      <w:r>
        <w:rPr>
          <w:rFonts w:cs="David" w:hint="cs"/>
          <w:rtl/>
        </w:rPr>
        <w:t xml:space="preserve">" </w:t>
      </w:r>
      <w:r w:rsidRPr="0073179A">
        <w:rPr>
          <w:rFonts w:cs="David" w:hint="cs"/>
          <w:rtl/>
        </w:rPr>
        <w:t>(ה) עם סיום הדיון המה</w:t>
      </w:r>
      <w:r>
        <w:rPr>
          <w:rFonts w:cs="David" w:hint="cs"/>
          <w:rtl/>
        </w:rPr>
        <w:t>י</w:t>
      </w:r>
      <w:r w:rsidRPr="0073179A">
        <w:rPr>
          <w:rFonts w:cs="David" w:hint="cs"/>
          <w:rtl/>
        </w:rPr>
        <w:t>ר יונחו מסקנות הוועדה על שולחן הכנסת, יושב ראש הכנסת יחליט אם לקיים דיון בכנסת במסקנות הוועדה".</w:t>
      </w:r>
      <w:r>
        <w:rPr>
          <w:rFonts w:cs="David" w:hint="cs"/>
          <w:rtl/>
        </w:rPr>
        <w:t xml:space="preserve"> זה מה שקיים היום. בהצעות לסדר לא אפשרנו דיון. </w:t>
      </w:r>
    </w:p>
    <w:p w14:paraId="67890F32" w14:textId="77777777" w:rsidR="002971D8" w:rsidRDefault="002971D8" w:rsidP="002971D8">
      <w:pPr>
        <w:keepNext/>
        <w:bidi/>
        <w:rPr>
          <w:rFonts w:cs="David" w:hint="cs"/>
          <w:rtl/>
        </w:rPr>
      </w:pPr>
    </w:p>
    <w:p w14:paraId="1018DD70"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24F3D739" w14:textId="77777777" w:rsidR="002971D8" w:rsidRDefault="002971D8" w:rsidP="002971D8">
      <w:pPr>
        <w:bidi/>
        <w:jc w:val="both"/>
        <w:rPr>
          <w:rFonts w:cs="David" w:hint="cs"/>
          <w:rtl/>
        </w:rPr>
      </w:pPr>
    </w:p>
    <w:p w14:paraId="39946EC3" w14:textId="77777777" w:rsidR="002971D8" w:rsidRPr="0073179A" w:rsidRDefault="002971D8" w:rsidP="002971D8">
      <w:pPr>
        <w:keepNext/>
        <w:bidi/>
        <w:rPr>
          <w:rFonts w:cs="David" w:hint="cs"/>
          <w:rtl/>
        </w:rPr>
      </w:pPr>
      <w:r>
        <w:rPr>
          <w:rFonts w:cs="David" w:hint="cs"/>
          <w:rtl/>
        </w:rPr>
        <w:tab/>
        <w:t xml:space="preserve"> זה מיותר.</w:t>
      </w:r>
    </w:p>
    <w:p w14:paraId="0E6A0C81" w14:textId="77777777" w:rsidR="002971D8" w:rsidRPr="0073179A" w:rsidRDefault="002971D8" w:rsidP="002971D8">
      <w:pPr>
        <w:bidi/>
        <w:jc w:val="both"/>
        <w:rPr>
          <w:rFonts w:cs="David" w:hint="cs"/>
          <w:rtl/>
        </w:rPr>
      </w:pPr>
    </w:p>
    <w:p w14:paraId="156E664A"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4756EBEA" w14:textId="77777777" w:rsidR="002971D8" w:rsidRPr="0073179A" w:rsidRDefault="002971D8" w:rsidP="002971D8">
      <w:pPr>
        <w:bidi/>
        <w:jc w:val="both"/>
        <w:rPr>
          <w:rFonts w:cs="David" w:hint="cs"/>
          <w:rtl/>
        </w:rPr>
      </w:pPr>
    </w:p>
    <w:p w14:paraId="6CA55156" w14:textId="77777777" w:rsidR="002971D8" w:rsidRPr="0073179A" w:rsidRDefault="002971D8" w:rsidP="002971D8">
      <w:pPr>
        <w:bidi/>
        <w:jc w:val="both"/>
        <w:rPr>
          <w:rFonts w:cs="David" w:hint="cs"/>
          <w:rtl/>
        </w:rPr>
      </w:pPr>
      <w:r w:rsidRPr="0073179A">
        <w:rPr>
          <w:rFonts w:cs="David" w:hint="cs"/>
          <w:rtl/>
        </w:rPr>
        <w:tab/>
        <w:t xml:space="preserve"> </w:t>
      </w:r>
      <w:r>
        <w:rPr>
          <w:rFonts w:cs="David" w:hint="cs"/>
          <w:rtl/>
        </w:rPr>
        <w:t>העשרה ימים שמתחילים מיום החלטת ועדת הכנסת זה חדש?</w:t>
      </w:r>
    </w:p>
    <w:p w14:paraId="1D2E4E93" w14:textId="77777777" w:rsidR="002971D8" w:rsidRPr="0073179A" w:rsidRDefault="002971D8" w:rsidP="002971D8">
      <w:pPr>
        <w:bidi/>
        <w:jc w:val="both"/>
        <w:rPr>
          <w:rFonts w:cs="David" w:hint="cs"/>
          <w:rtl/>
        </w:rPr>
      </w:pPr>
    </w:p>
    <w:p w14:paraId="14891A79" w14:textId="77777777" w:rsidR="002971D8" w:rsidRPr="0073179A" w:rsidRDefault="002971D8" w:rsidP="002971D8">
      <w:pPr>
        <w:bidi/>
        <w:jc w:val="both"/>
        <w:rPr>
          <w:rFonts w:cs="David" w:hint="cs"/>
          <w:rtl/>
        </w:rPr>
      </w:pPr>
      <w:r w:rsidRPr="0073179A">
        <w:rPr>
          <w:rFonts w:cs="David" w:hint="cs"/>
          <w:u w:val="single"/>
          <w:rtl/>
        </w:rPr>
        <w:t>ארבל אסטרחן:</w:t>
      </w:r>
    </w:p>
    <w:p w14:paraId="6AC948DB" w14:textId="77777777" w:rsidR="002971D8" w:rsidRPr="0073179A" w:rsidRDefault="002971D8" w:rsidP="002971D8">
      <w:pPr>
        <w:bidi/>
        <w:jc w:val="both"/>
        <w:rPr>
          <w:rFonts w:cs="David" w:hint="cs"/>
          <w:rtl/>
        </w:rPr>
      </w:pPr>
    </w:p>
    <w:p w14:paraId="46FCDC8A" w14:textId="77777777" w:rsidR="002971D8" w:rsidRPr="0073179A" w:rsidRDefault="002971D8" w:rsidP="002971D8">
      <w:pPr>
        <w:bidi/>
        <w:jc w:val="both"/>
        <w:rPr>
          <w:rFonts w:cs="David" w:hint="cs"/>
          <w:rtl/>
        </w:rPr>
      </w:pPr>
      <w:r w:rsidRPr="0073179A">
        <w:rPr>
          <w:rFonts w:cs="David" w:hint="cs"/>
          <w:rtl/>
        </w:rPr>
        <w:tab/>
        <w:t xml:space="preserve"> כל סעיף (ד) חדש.</w:t>
      </w:r>
      <w:r>
        <w:rPr>
          <w:rFonts w:cs="David" w:hint="cs"/>
          <w:rtl/>
        </w:rPr>
        <w:t xml:space="preserve"> היום אין בכלל אפשרות להעביר מוועדה לוועדה. היו פונים לנשיאות שתשנה את החלטתה. זה לא היה מעודן בשום מקום. הנשיאות קבעה משהו, היא זו שיכולה לנות את החלטתה. </w:t>
      </w:r>
    </w:p>
    <w:p w14:paraId="6DA57205" w14:textId="77777777" w:rsidR="002971D8" w:rsidRPr="0073179A" w:rsidRDefault="002971D8" w:rsidP="002971D8">
      <w:pPr>
        <w:bidi/>
        <w:jc w:val="both"/>
        <w:rPr>
          <w:rFonts w:cs="David" w:hint="cs"/>
          <w:rtl/>
        </w:rPr>
      </w:pPr>
    </w:p>
    <w:p w14:paraId="7F142C7D"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43FBAF38" w14:textId="77777777" w:rsidR="002971D8" w:rsidRPr="0073179A" w:rsidRDefault="002971D8" w:rsidP="002971D8">
      <w:pPr>
        <w:bidi/>
        <w:jc w:val="both"/>
        <w:rPr>
          <w:rFonts w:cs="David" w:hint="cs"/>
          <w:rtl/>
        </w:rPr>
      </w:pPr>
    </w:p>
    <w:p w14:paraId="297DE245" w14:textId="77777777" w:rsidR="002971D8" w:rsidRDefault="002971D8" w:rsidP="002971D8">
      <w:pPr>
        <w:bidi/>
        <w:jc w:val="both"/>
        <w:rPr>
          <w:rFonts w:cs="David" w:hint="cs"/>
          <w:rtl/>
        </w:rPr>
      </w:pPr>
      <w:r w:rsidRPr="0073179A">
        <w:rPr>
          <w:rFonts w:cs="David" w:hint="cs"/>
          <w:rtl/>
        </w:rPr>
        <w:tab/>
      </w:r>
      <w:r>
        <w:rPr>
          <w:rFonts w:cs="David" w:hint="cs"/>
          <w:rtl/>
        </w:rPr>
        <w:t>אבל אמרנו עשרה ימים כדי לאפשר - - -</w:t>
      </w:r>
    </w:p>
    <w:p w14:paraId="5D5E2C42" w14:textId="77777777" w:rsidR="002971D8" w:rsidRPr="0073179A" w:rsidRDefault="002971D8" w:rsidP="002971D8">
      <w:pPr>
        <w:bidi/>
        <w:jc w:val="both"/>
        <w:rPr>
          <w:rFonts w:cs="David" w:hint="cs"/>
          <w:rtl/>
        </w:rPr>
      </w:pPr>
    </w:p>
    <w:p w14:paraId="00D4CCDA"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7EC377BF" w14:textId="77777777" w:rsidR="002971D8" w:rsidRPr="0073179A" w:rsidRDefault="002971D8" w:rsidP="002971D8">
      <w:pPr>
        <w:keepNext/>
        <w:bidi/>
        <w:jc w:val="both"/>
        <w:rPr>
          <w:rFonts w:cs="David" w:hint="cs"/>
          <w:rtl/>
        </w:rPr>
      </w:pPr>
    </w:p>
    <w:p w14:paraId="2BD5CF34" w14:textId="77777777" w:rsidR="002971D8" w:rsidRDefault="002971D8" w:rsidP="002971D8">
      <w:pPr>
        <w:bidi/>
        <w:jc w:val="both"/>
        <w:rPr>
          <w:rFonts w:cs="David" w:hint="cs"/>
          <w:rtl/>
        </w:rPr>
      </w:pPr>
      <w:r w:rsidRPr="0073179A">
        <w:rPr>
          <w:rFonts w:cs="David" w:hint="cs"/>
          <w:rtl/>
        </w:rPr>
        <w:tab/>
      </w:r>
      <w:r>
        <w:rPr>
          <w:rFonts w:cs="David" w:hint="cs"/>
          <w:rtl/>
        </w:rPr>
        <w:t xml:space="preserve">אני הולך אתך, </w:t>
      </w:r>
      <w:r w:rsidRPr="0073179A">
        <w:rPr>
          <w:rFonts w:cs="David" w:hint="cs"/>
          <w:rtl/>
        </w:rPr>
        <w:t xml:space="preserve">אני אגיד לך מה אני מציע, נכפיף את הנושא הזה </w:t>
      </w:r>
      <w:r>
        <w:rPr>
          <w:rFonts w:cs="David" w:hint="cs"/>
          <w:rtl/>
        </w:rPr>
        <w:t xml:space="preserve">בדיוק </w:t>
      </w:r>
      <w:r w:rsidRPr="0073179A">
        <w:rPr>
          <w:rFonts w:cs="David" w:hint="cs"/>
          <w:rtl/>
        </w:rPr>
        <w:t>לאותו סעיף שמחייב אותנו</w:t>
      </w:r>
      <w:r>
        <w:rPr>
          <w:rFonts w:cs="David" w:hint="cs"/>
          <w:rtl/>
        </w:rPr>
        <w:t xml:space="preserve"> לדון ביום שלישי בערעורים האלה שמוגשים ביום שני. </w:t>
      </w:r>
    </w:p>
    <w:p w14:paraId="447AC3CC" w14:textId="77777777" w:rsidR="002971D8" w:rsidRDefault="002971D8" w:rsidP="002971D8">
      <w:pPr>
        <w:bidi/>
        <w:jc w:val="both"/>
        <w:rPr>
          <w:rFonts w:cs="David" w:hint="cs"/>
          <w:rtl/>
        </w:rPr>
      </w:pPr>
    </w:p>
    <w:p w14:paraId="34B65502" w14:textId="77777777" w:rsidR="002971D8" w:rsidRPr="005D0609" w:rsidRDefault="002971D8" w:rsidP="002971D8">
      <w:pPr>
        <w:bidi/>
        <w:jc w:val="both"/>
        <w:rPr>
          <w:rFonts w:cs="David" w:hint="cs"/>
          <w:u w:val="single"/>
          <w:rtl/>
        </w:rPr>
      </w:pPr>
      <w:r>
        <w:rPr>
          <w:rFonts w:cs="David" w:hint="cs"/>
          <w:u w:val="single"/>
          <w:rtl/>
        </w:rPr>
        <w:t>סער</w:t>
      </w:r>
      <w:r w:rsidRPr="005D0609">
        <w:rPr>
          <w:rFonts w:cs="David" w:hint="cs"/>
          <w:u w:val="single"/>
          <w:rtl/>
        </w:rPr>
        <w:t xml:space="preserve"> פינטו:</w:t>
      </w:r>
    </w:p>
    <w:p w14:paraId="51E7F6C8" w14:textId="77777777" w:rsidR="002971D8" w:rsidRDefault="002971D8" w:rsidP="002971D8">
      <w:pPr>
        <w:bidi/>
        <w:jc w:val="both"/>
        <w:rPr>
          <w:rFonts w:cs="David" w:hint="cs"/>
          <w:rtl/>
        </w:rPr>
      </w:pPr>
    </w:p>
    <w:p w14:paraId="4AF33451" w14:textId="77777777" w:rsidR="002971D8" w:rsidRDefault="002971D8" w:rsidP="002971D8">
      <w:pPr>
        <w:bidi/>
        <w:jc w:val="both"/>
        <w:rPr>
          <w:rFonts w:cs="David" w:hint="cs"/>
          <w:rtl/>
        </w:rPr>
      </w:pPr>
      <w:r>
        <w:rPr>
          <w:rFonts w:cs="David" w:hint="cs"/>
          <w:rtl/>
        </w:rPr>
        <w:tab/>
        <w:t>אם כך, זה בסדר. עד שני בערב הוא צריך להגיש את הערעור בשלישי בבוקר דנים.</w:t>
      </w:r>
    </w:p>
    <w:p w14:paraId="6F2AE336" w14:textId="77777777" w:rsidR="002971D8" w:rsidRDefault="002971D8" w:rsidP="002971D8">
      <w:pPr>
        <w:bidi/>
        <w:jc w:val="both"/>
        <w:rPr>
          <w:rFonts w:cs="David" w:hint="cs"/>
          <w:rtl/>
        </w:rPr>
      </w:pPr>
    </w:p>
    <w:p w14:paraId="5B5B7C03"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FB1606C" w14:textId="77777777" w:rsidR="002971D8" w:rsidRDefault="002971D8" w:rsidP="002971D8">
      <w:pPr>
        <w:bidi/>
        <w:jc w:val="both"/>
        <w:rPr>
          <w:rFonts w:cs="David" w:hint="cs"/>
          <w:rtl/>
        </w:rPr>
      </w:pPr>
    </w:p>
    <w:p w14:paraId="32CCE734" w14:textId="77777777" w:rsidR="002971D8" w:rsidRDefault="002971D8" w:rsidP="002971D8">
      <w:pPr>
        <w:bidi/>
        <w:jc w:val="both"/>
        <w:rPr>
          <w:rFonts w:cs="David" w:hint="cs"/>
          <w:rtl/>
        </w:rPr>
      </w:pPr>
      <w:r>
        <w:rPr>
          <w:rFonts w:cs="David" w:hint="cs"/>
          <w:rtl/>
        </w:rPr>
        <w:tab/>
        <w:t xml:space="preserve"> ואז נשאיר את עשרת הימים המקוריים כי יש לו את ההחלטה יום למחרת.</w:t>
      </w:r>
    </w:p>
    <w:p w14:paraId="79CE72CE" w14:textId="77777777" w:rsidR="002971D8" w:rsidRPr="0073179A" w:rsidRDefault="002971D8" w:rsidP="002971D8">
      <w:pPr>
        <w:bidi/>
        <w:jc w:val="both"/>
        <w:rPr>
          <w:rFonts w:cs="David" w:hint="cs"/>
          <w:rtl/>
        </w:rPr>
      </w:pPr>
      <w:r w:rsidRPr="0073179A">
        <w:rPr>
          <w:rFonts w:cs="David" w:hint="cs"/>
          <w:rtl/>
        </w:rPr>
        <w:t xml:space="preserve"> </w:t>
      </w:r>
      <w:r w:rsidRPr="0073179A">
        <w:rPr>
          <w:rFonts w:cs="David" w:hint="cs"/>
          <w:rtl/>
        </w:rPr>
        <w:tab/>
      </w:r>
    </w:p>
    <w:p w14:paraId="00173C88" w14:textId="77777777" w:rsidR="002971D8" w:rsidRPr="0073179A" w:rsidRDefault="002971D8" w:rsidP="002971D8">
      <w:pPr>
        <w:bidi/>
        <w:jc w:val="both"/>
        <w:rPr>
          <w:rFonts w:cs="David" w:hint="cs"/>
          <w:rtl/>
        </w:rPr>
      </w:pPr>
      <w:r w:rsidRPr="0073179A">
        <w:rPr>
          <w:rFonts w:cs="David" w:hint="cs"/>
          <w:u w:val="single"/>
          <w:rtl/>
        </w:rPr>
        <w:t>ארבל אסטרחן:</w:t>
      </w:r>
    </w:p>
    <w:p w14:paraId="1679CBE8" w14:textId="77777777" w:rsidR="002971D8" w:rsidRPr="0073179A" w:rsidRDefault="002971D8" w:rsidP="002971D8">
      <w:pPr>
        <w:bidi/>
        <w:jc w:val="both"/>
        <w:rPr>
          <w:rFonts w:cs="David" w:hint="cs"/>
          <w:rtl/>
        </w:rPr>
      </w:pPr>
    </w:p>
    <w:p w14:paraId="599033FC" w14:textId="77777777" w:rsidR="002971D8" w:rsidRDefault="002971D8" w:rsidP="002971D8">
      <w:pPr>
        <w:bidi/>
        <w:jc w:val="both"/>
        <w:rPr>
          <w:rFonts w:cs="David" w:hint="cs"/>
          <w:rtl/>
        </w:rPr>
      </w:pPr>
      <w:r w:rsidRPr="0073179A">
        <w:rPr>
          <w:rFonts w:cs="David" w:hint="cs"/>
          <w:rtl/>
        </w:rPr>
        <w:tab/>
      </w:r>
      <w:r>
        <w:rPr>
          <w:rFonts w:cs="David" w:hint="cs"/>
          <w:rtl/>
        </w:rPr>
        <w:t>עדיין הייתי אומרת שהתקופה תימנה מיום מסירת הודעת יושב ראש ועדת הכנסת.</w:t>
      </w:r>
    </w:p>
    <w:p w14:paraId="0C273498" w14:textId="77777777" w:rsidR="002971D8" w:rsidRDefault="002971D8" w:rsidP="002971D8">
      <w:pPr>
        <w:bidi/>
        <w:jc w:val="both"/>
        <w:rPr>
          <w:rFonts w:cs="David" w:hint="cs"/>
          <w:rtl/>
        </w:rPr>
      </w:pPr>
    </w:p>
    <w:p w14:paraId="571957A6"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244707F" w14:textId="77777777" w:rsidR="002971D8" w:rsidRDefault="002971D8" w:rsidP="002971D8">
      <w:pPr>
        <w:bidi/>
        <w:jc w:val="both"/>
        <w:rPr>
          <w:rFonts w:cs="David" w:hint="cs"/>
          <w:rtl/>
        </w:rPr>
      </w:pPr>
    </w:p>
    <w:p w14:paraId="169C6EEA" w14:textId="77777777" w:rsidR="002971D8" w:rsidRDefault="002971D8" w:rsidP="002971D8">
      <w:pPr>
        <w:bidi/>
        <w:jc w:val="both"/>
        <w:rPr>
          <w:rFonts w:cs="David" w:hint="cs"/>
          <w:rtl/>
        </w:rPr>
      </w:pPr>
      <w:r>
        <w:rPr>
          <w:rFonts w:cs="David" w:hint="cs"/>
          <w:rtl/>
        </w:rPr>
        <w:tab/>
        <w:t xml:space="preserve"> לא כדאי, זה יתחיל להפוך למכשיר ליצירת עיכובים. היום קבוע שבעה, עשינו עשרה, זה לא נורא. </w:t>
      </w:r>
    </w:p>
    <w:p w14:paraId="0A57B206" w14:textId="77777777" w:rsidR="002971D8" w:rsidRDefault="002971D8" w:rsidP="002971D8">
      <w:pPr>
        <w:bidi/>
        <w:jc w:val="both"/>
        <w:rPr>
          <w:rFonts w:cs="David" w:hint="cs"/>
          <w:rtl/>
        </w:rPr>
      </w:pPr>
    </w:p>
    <w:p w14:paraId="61553E55"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1E453EE3" w14:textId="77777777" w:rsidR="002971D8" w:rsidRDefault="002971D8" w:rsidP="002971D8">
      <w:pPr>
        <w:keepNext/>
        <w:bidi/>
        <w:rPr>
          <w:rFonts w:cs="David" w:hint="cs"/>
          <w:rtl/>
        </w:rPr>
      </w:pPr>
    </w:p>
    <w:p w14:paraId="618A558B" w14:textId="77777777" w:rsidR="002971D8" w:rsidRPr="0073179A" w:rsidRDefault="002971D8" w:rsidP="002971D8">
      <w:pPr>
        <w:keepNext/>
        <w:bidi/>
        <w:rPr>
          <w:rFonts w:cs="David" w:hint="cs"/>
          <w:rtl/>
        </w:rPr>
      </w:pPr>
      <w:r>
        <w:rPr>
          <w:rFonts w:cs="David" w:hint="cs"/>
          <w:rtl/>
        </w:rPr>
        <w:tab/>
        <w:t xml:space="preserve">יתחילו למנות מיום החלטת הנשיאות. </w:t>
      </w:r>
      <w:r w:rsidRPr="0073179A">
        <w:rPr>
          <w:rFonts w:cs="David" w:hint="cs"/>
          <w:rtl/>
        </w:rPr>
        <w:t xml:space="preserve"> אולי צריך להבהיר שהפגרה לא נמנית</w:t>
      </w:r>
      <w:r>
        <w:rPr>
          <w:rFonts w:cs="David" w:hint="cs"/>
          <w:rtl/>
        </w:rPr>
        <w:t xml:space="preserve"> בתוך העשרה ימים.</w:t>
      </w:r>
    </w:p>
    <w:p w14:paraId="13008F7D" w14:textId="77777777" w:rsidR="002971D8" w:rsidRPr="0073179A" w:rsidRDefault="002971D8" w:rsidP="002971D8">
      <w:pPr>
        <w:bidi/>
        <w:jc w:val="both"/>
        <w:rPr>
          <w:rFonts w:cs="David" w:hint="cs"/>
          <w:rtl/>
        </w:rPr>
      </w:pPr>
    </w:p>
    <w:p w14:paraId="178D67A8" w14:textId="77777777" w:rsidR="002971D8" w:rsidRPr="0073179A" w:rsidRDefault="002971D8" w:rsidP="002971D8">
      <w:pPr>
        <w:bidi/>
        <w:jc w:val="both"/>
        <w:rPr>
          <w:rFonts w:cs="David" w:hint="cs"/>
          <w:u w:val="single"/>
          <w:rtl/>
        </w:rPr>
      </w:pPr>
      <w:r>
        <w:rPr>
          <w:rFonts w:cs="David" w:hint="cs"/>
          <w:u w:val="single"/>
          <w:rtl/>
        </w:rPr>
        <w:t>סער</w:t>
      </w:r>
      <w:r w:rsidRPr="0073179A">
        <w:rPr>
          <w:rFonts w:cs="David" w:hint="cs"/>
          <w:u w:val="single"/>
          <w:rtl/>
        </w:rPr>
        <w:t xml:space="preserve"> פינטו:</w:t>
      </w:r>
    </w:p>
    <w:p w14:paraId="26CE692E" w14:textId="77777777" w:rsidR="002971D8" w:rsidRPr="0073179A" w:rsidRDefault="002971D8" w:rsidP="002971D8">
      <w:pPr>
        <w:bidi/>
        <w:jc w:val="both"/>
        <w:rPr>
          <w:rFonts w:cs="David" w:hint="cs"/>
          <w:rtl/>
        </w:rPr>
      </w:pPr>
    </w:p>
    <w:p w14:paraId="57A5D8AF" w14:textId="77777777" w:rsidR="002971D8" w:rsidRPr="0073179A" w:rsidRDefault="002971D8" w:rsidP="002971D8">
      <w:pPr>
        <w:bidi/>
        <w:jc w:val="both"/>
        <w:rPr>
          <w:rFonts w:cs="David" w:hint="cs"/>
          <w:rtl/>
        </w:rPr>
      </w:pPr>
      <w:r w:rsidRPr="0073179A">
        <w:rPr>
          <w:rFonts w:cs="David" w:hint="cs"/>
          <w:rtl/>
        </w:rPr>
        <w:tab/>
        <w:t xml:space="preserve"> אין סעיף כ</w:t>
      </w:r>
      <w:r>
        <w:rPr>
          <w:rFonts w:cs="David" w:hint="cs"/>
          <w:rtl/>
        </w:rPr>
        <w:t>ל</w:t>
      </w:r>
      <w:r w:rsidRPr="0073179A">
        <w:rPr>
          <w:rFonts w:cs="David" w:hint="cs"/>
          <w:rtl/>
        </w:rPr>
        <w:t>לי</w:t>
      </w:r>
      <w:r>
        <w:rPr>
          <w:rFonts w:cs="David" w:hint="cs"/>
          <w:rtl/>
        </w:rPr>
        <w:t xml:space="preserve"> </w:t>
      </w:r>
      <w:r w:rsidRPr="0073179A">
        <w:rPr>
          <w:rFonts w:cs="David" w:hint="cs"/>
          <w:rtl/>
        </w:rPr>
        <w:t>שהפגרה לא נמנית?</w:t>
      </w:r>
    </w:p>
    <w:p w14:paraId="10769CA6" w14:textId="77777777" w:rsidR="002971D8" w:rsidRDefault="002971D8" w:rsidP="002971D8">
      <w:pPr>
        <w:bidi/>
        <w:jc w:val="both"/>
        <w:rPr>
          <w:rFonts w:cs="David" w:hint="cs"/>
          <w:rtl/>
        </w:rPr>
      </w:pPr>
    </w:p>
    <w:p w14:paraId="31645570"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712E67F3" w14:textId="77777777" w:rsidR="002971D8" w:rsidRDefault="002971D8" w:rsidP="002971D8">
      <w:pPr>
        <w:bidi/>
        <w:jc w:val="both"/>
        <w:rPr>
          <w:rFonts w:cs="David" w:hint="cs"/>
          <w:rtl/>
        </w:rPr>
      </w:pPr>
    </w:p>
    <w:p w14:paraId="1C56D34F" w14:textId="77777777" w:rsidR="002971D8" w:rsidRDefault="002971D8" w:rsidP="002971D8">
      <w:pPr>
        <w:bidi/>
        <w:jc w:val="both"/>
        <w:rPr>
          <w:rFonts w:cs="David" w:hint="cs"/>
          <w:rtl/>
        </w:rPr>
      </w:pPr>
      <w:r>
        <w:rPr>
          <w:rFonts w:cs="David" w:hint="cs"/>
          <w:rtl/>
        </w:rPr>
        <w:tab/>
        <w:t>לפעמים היא נמנית.</w:t>
      </w:r>
    </w:p>
    <w:p w14:paraId="49F54541" w14:textId="77777777" w:rsidR="002971D8" w:rsidRPr="0073179A" w:rsidRDefault="002971D8" w:rsidP="002971D8">
      <w:pPr>
        <w:bidi/>
        <w:jc w:val="both"/>
        <w:rPr>
          <w:rFonts w:cs="David" w:hint="cs"/>
          <w:rtl/>
        </w:rPr>
      </w:pPr>
    </w:p>
    <w:p w14:paraId="616EBA5C" w14:textId="77777777" w:rsidR="002971D8" w:rsidRPr="0073179A" w:rsidRDefault="002971D8" w:rsidP="002971D8">
      <w:pPr>
        <w:bidi/>
        <w:jc w:val="both"/>
        <w:rPr>
          <w:rFonts w:cs="David" w:hint="cs"/>
          <w:rtl/>
        </w:rPr>
      </w:pPr>
      <w:r w:rsidRPr="0073179A">
        <w:rPr>
          <w:rFonts w:cs="David" w:hint="cs"/>
          <w:u w:val="single"/>
          <w:rtl/>
        </w:rPr>
        <w:t>ארבל אסטרחן:</w:t>
      </w:r>
    </w:p>
    <w:p w14:paraId="6FF03CE7" w14:textId="77777777" w:rsidR="002971D8" w:rsidRPr="0073179A" w:rsidRDefault="002971D8" w:rsidP="002971D8">
      <w:pPr>
        <w:bidi/>
        <w:jc w:val="both"/>
        <w:rPr>
          <w:rFonts w:cs="David" w:hint="cs"/>
          <w:rtl/>
        </w:rPr>
      </w:pPr>
    </w:p>
    <w:p w14:paraId="6E5D4FD1" w14:textId="77777777" w:rsidR="002971D8" w:rsidRPr="0073179A" w:rsidRDefault="002971D8" w:rsidP="002971D8">
      <w:pPr>
        <w:bidi/>
        <w:jc w:val="both"/>
        <w:rPr>
          <w:rFonts w:cs="David" w:hint="cs"/>
          <w:rtl/>
        </w:rPr>
      </w:pPr>
      <w:r w:rsidRPr="0073179A">
        <w:rPr>
          <w:rFonts w:cs="David" w:hint="cs"/>
          <w:rtl/>
        </w:rPr>
        <w:tab/>
        <w:t xml:space="preserve"> </w:t>
      </w:r>
      <w:r>
        <w:rPr>
          <w:rFonts w:cs="David" w:hint="cs"/>
          <w:rtl/>
        </w:rPr>
        <w:t xml:space="preserve">צריך לבדוק את זה, כרגע אין, יש מקומות שאמרנו נניח במליאה, ישיבה רגילה ברור שהפגרה לא נמנית. </w:t>
      </w:r>
    </w:p>
    <w:p w14:paraId="0CCC0655" w14:textId="77777777" w:rsidR="002971D8" w:rsidRDefault="002971D8" w:rsidP="002971D8">
      <w:pPr>
        <w:bidi/>
        <w:jc w:val="both"/>
        <w:rPr>
          <w:rFonts w:cs="David" w:hint="cs"/>
          <w:rtl/>
        </w:rPr>
      </w:pPr>
    </w:p>
    <w:p w14:paraId="0A1B92AB"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ED66EE7" w14:textId="77777777" w:rsidR="002971D8" w:rsidRDefault="002971D8" w:rsidP="002971D8">
      <w:pPr>
        <w:bidi/>
        <w:jc w:val="both"/>
        <w:rPr>
          <w:rFonts w:cs="David" w:hint="cs"/>
          <w:rtl/>
        </w:rPr>
      </w:pPr>
    </w:p>
    <w:p w14:paraId="63698A61" w14:textId="77777777" w:rsidR="002971D8" w:rsidRDefault="002971D8" w:rsidP="002971D8">
      <w:pPr>
        <w:bidi/>
        <w:jc w:val="both"/>
        <w:rPr>
          <w:rFonts w:cs="David" w:hint="cs"/>
          <w:rtl/>
        </w:rPr>
      </w:pPr>
      <w:r>
        <w:rPr>
          <w:rFonts w:cs="David" w:hint="cs"/>
          <w:rtl/>
        </w:rPr>
        <w:tab/>
        <w:t xml:space="preserve"> אני מציע להוריד ב-(ה) את הסוף "יושב ראש הכנסת יחליט אם לקיים...", אין טעם לזה.</w:t>
      </w:r>
    </w:p>
    <w:p w14:paraId="62EE8BBE" w14:textId="77777777" w:rsidR="002971D8" w:rsidRDefault="002971D8" w:rsidP="002971D8">
      <w:pPr>
        <w:bidi/>
        <w:jc w:val="both"/>
        <w:rPr>
          <w:rFonts w:cs="David" w:hint="cs"/>
          <w:rtl/>
        </w:rPr>
      </w:pPr>
    </w:p>
    <w:p w14:paraId="7473F66D"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1FC19DD9" w14:textId="77777777" w:rsidR="002971D8" w:rsidRDefault="002971D8" w:rsidP="002971D8">
      <w:pPr>
        <w:keepNext/>
        <w:bidi/>
        <w:rPr>
          <w:rFonts w:cs="David" w:hint="cs"/>
          <w:rtl/>
        </w:rPr>
      </w:pPr>
    </w:p>
    <w:p w14:paraId="61D1572F" w14:textId="77777777" w:rsidR="002971D8" w:rsidRPr="0073179A" w:rsidRDefault="002971D8" w:rsidP="002971D8">
      <w:pPr>
        <w:keepNext/>
        <w:bidi/>
        <w:jc w:val="both"/>
        <w:rPr>
          <w:rFonts w:cs="David" w:hint="cs"/>
          <w:rtl/>
        </w:rPr>
      </w:pPr>
      <w:r>
        <w:rPr>
          <w:rFonts w:cs="David" w:hint="cs"/>
          <w:rtl/>
        </w:rPr>
        <w:tab/>
        <w:t>בסדר. אז רק "יונחו המסקנות". שאלה נוספת, ראיתי ש</w:t>
      </w:r>
      <w:r w:rsidRPr="0073179A">
        <w:rPr>
          <w:rFonts w:cs="David" w:hint="cs"/>
          <w:rtl/>
        </w:rPr>
        <w:t>אתמול הונח על השולחן משר התשתיות</w:t>
      </w:r>
      <w:r>
        <w:rPr>
          <w:rFonts w:cs="David" w:hint="cs"/>
          <w:rtl/>
        </w:rPr>
        <w:t xml:space="preserve"> - בהמשך למסקנות ועדת הכספים, בעקבות דיון מהיר - </w:t>
      </w:r>
      <w:r w:rsidRPr="0073179A">
        <w:rPr>
          <w:rFonts w:cs="David" w:hint="cs"/>
          <w:rtl/>
        </w:rPr>
        <w:t xml:space="preserve">גם את </w:t>
      </w:r>
      <w:r>
        <w:rPr>
          <w:rFonts w:cs="David" w:hint="cs"/>
          <w:rtl/>
        </w:rPr>
        <w:t xml:space="preserve">זה מעבירים? גם את </w:t>
      </w:r>
      <w:r w:rsidRPr="0073179A">
        <w:rPr>
          <w:rFonts w:cs="David" w:hint="cs"/>
          <w:rtl/>
        </w:rPr>
        <w:t xml:space="preserve">מסקנות הוועדה בדיון מהיר להעביר לשר? ושתוך שלושה חודשים </w:t>
      </w:r>
      <w:r>
        <w:rPr>
          <w:rFonts w:cs="David" w:hint="cs"/>
          <w:rtl/>
        </w:rPr>
        <w:t>יודיע אם הוא פעל?</w:t>
      </w:r>
    </w:p>
    <w:p w14:paraId="370A9F9C" w14:textId="77777777" w:rsidR="002971D8" w:rsidRDefault="002971D8" w:rsidP="002971D8">
      <w:pPr>
        <w:bidi/>
        <w:jc w:val="both"/>
        <w:rPr>
          <w:rFonts w:cs="David" w:hint="cs"/>
          <w:rtl/>
        </w:rPr>
      </w:pPr>
    </w:p>
    <w:p w14:paraId="2D99EEFA"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0571B55B" w14:textId="77777777" w:rsidR="002971D8" w:rsidRDefault="002971D8" w:rsidP="002971D8">
      <w:pPr>
        <w:bidi/>
        <w:jc w:val="both"/>
        <w:rPr>
          <w:rFonts w:cs="David" w:hint="cs"/>
          <w:rtl/>
        </w:rPr>
      </w:pPr>
    </w:p>
    <w:p w14:paraId="764710F0" w14:textId="77777777" w:rsidR="002971D8" w:rsidRDefault="002971D8" w:rsidP="002971D8">
      <w:pPr>
        <w:bidi/>
        <w:jc w:val="both"/>
        <w:rPr>
          <w:rFonts w:cs="David" w:hint="cs"/>
          <w:rtl/>
        </w:rPr>
      </w:pPr>
      <w:r>
        <w:rPr>
          <w:rFonts w:cs="David" w:hint="cs"/>
          <w:rtl/>
        </w:rPr>
        <w:tab/>
        <w:t>כן.</w:t>
      </w:r>
    </w:p>
    <w:p w14:paraId="1F61BFD3" w14:textId="77777777" w:rsidR="002971D8" w:rsidRDefault="002971D8" w:rsidP="002971D8">
      <w:pPr>
        <w:bidi/>
        <w:jc w:val="both"/>
        <w:rPr>
          <w:rFonts w:cs="David" w:hint="cs"/>
          <w:rtl/>
        </w:rPr>
      </w:pPr>
    </w:p>
    <w:p w14:paraId="0408C637"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5FA8E72C" w14:textId="77777777" w:rsidR="002971D8" w:rsidRDefault="002971D8" w:rsidP="002971D8">
      <w:pPr>
        <w:bidi/>
        <w:jc w:val="both"/>
        <w:rPr>
          <w:rFonts w:cs="David" w:hint="cs"/>
          <w:rtl/>
        </w:rPr>
      </w:pPr>
    </w:p>
    <w:p w14:paraId="6DB96FDA" w14:textId="77777777" w:rsidR="002971D8" w:rsidRDefault="002971D8" w:rsidP="002971D8">
      <w:pPr>
        <w:bidi/>
        <w:jc w:val="both"/>
        <w:rPr>
          <w:rFonts w:cs="David" w:hint="cs"/>
          <w:rtl/>
        </w:rPr>
      </w:pPr>
      <w:r>
        <w:rPr>
          <w:rFonts w:cs="David" w:hint="cs"/>
          <w:rtl/>
        </w:rPr>
        <w:tab/>
        <w:t>למה לא?</w:t>
      </w:r>
    </w:p>
    <w:p w14:paraId="7E04FB79" w14:textId="77777777" w:rsidR="002971D8" w:rsidRDefault="002971D8" w:rsidP="002971D8">
      <w:pPr>
        <w:bidi/>
        <w:jc w:val="both"/>
        <w:rPr>
          <w:rFonts w:cs="David" w:hint="cs"/>
          <w:rtl/>
        </w:rPr>
      </w:pPr>
    </w:p>
    <w:p w14:paraId="203045C6"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76F1774C" w14:textId="77777777" w:rsidR="002971D8" w:rsidRDefault="002971D8" w:rsidP="002971D8">
      <w:pPr>
        <w:keepNext/>
        <w:bidi/>
        <w:rPr>
          <w:rFonts w:cs="David" w:hint="cs"/>
          <w:rtl/>
        </w:rPr>
      </w:pPr>
    </w:p>
    <w:p w14:paraId="287A8B8F" w14:textId="77777777" w:rsidR="002971D8" w:rsidRPr="0073179A" w:rsidRDefault="002971D8" w:rsidP="002971D8">
      <w:pPr>
        <w:keepNext/>
        <w:bidi/>
        <w:jc w:val="both"/>
        <w:rPr>
          <w:rFonts w:cs="David" w:hint="cs"/>
          <w:rtl/>
        </w:rPr>
      </w:pPr>
      <w:r>
        <w:rPr>
          <w:rFonts w:cs="David" w:hint="cs"/>
          <w:rtl/>
        </w:rPr>
        <w:tab/>
        <w:t xml:space="preserve">אז יש, תוך שלושה חודשים שיושב ראש ועדת הכנסת יעביר לשר הנוגע בדבר ותוך שלושה חודשים יודיע על כל פעולה שפעל. </w:t>
      </w:r>
      <w:r w:rsidRPr="0073179A">
        <w:rPr>
          <w:rFonts w:cs="David" w:hint="cs"/>
          <w:rtl/>
        </w:rPr>
        <w:t>להשאיר מרווח לוועדה לא להניח מסקנות, מטעמי ביטחון המד</w:t>
      </w:r>
      <w:r>
        <w:rPr>
          <w:rFonts w:cs="David" w:hint="cs"/>
          <w:rtl/>
        </w:rPr>
        <w:t>י</w:t>
      </w:r>
      <w:r w:rsidRPr="0073179A">
        <w:rPr>
          <w:rFonts w:cs="David" w:hint="cs"/>
          <w:rtl/>
        </w:rPr>
        <w:t xml:space="preserve">נה </w:t>
      </w:r>
      <w:r>
        <w:rPr>
          <w:rFonts w:cs="David" w:hint="cs"/>
          <w:rtl/>
        </w:rPr>
        <w:t>וכיוצא בזה</w:t>
      </w:r>
      <w:r w:rsidRPr="0073179A">
        <w:rPr>
          <w:rFonts w:cs="David" w:hint="cs"/>
          <w:rtl/>
        </w:rPr>
        <w:t>?</w:t>
      </w:r>
    </w:p>
    <w:p w14:paraId="0048A4A0" w14:textId="77777777" w:rsidR="002971D8" w:rsidRPr="0073179A" w:rsidRDefault="002971D8" w:rsidP="002971D8">
      <w:pPr>
        <w:bidi/>
        <w:jc w:val="both"/>
        <w:rPr>
          <w:rFonts w:cs="David" w:hint="cs"/>
          <w:rtl/>
        </w:rPr>
      </w:pPr>
    </w:p>
    <w:p w14:paraId="7DE04006"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1F052556" w14:textId="77777777" w:rsidR="002971D8" w:rsidRPr="0073179A" w:rsidRDefault="002971D8" w:rsidP="002971D8">
      <w:pPr>
        <w:keepNext/>
        <w:bidi/>
        <w:jc w:val="both"/>
        <w:rPr>
          <w:rFonts w:cs="David" w:hint="cs"/>
          <w:rtl/>
        </w:rPr>
      </w:pPr>
    </w:p>
    <w:p w14:paraId="23761F8C" w14:textId="77777777" w:rsidR="002971D8" w:rsidRPr="0073179A" w:rsidRDefault="002971D8" w:rsidP="002971D8">
      <w:pPr>
        <w:bidi/>
        <w:jc w:val="both"/>
        <w:rPr>
          <w:rFonts w:cs="David" w:hint="cs"/>
          <w:rtl/>
        </w:rPr>
      </w:pPr>
      <w:r w:rsidRPr="0073179A">
        <w:rPr>
          <w:rFonts w:cs="David" w:hint="cs"/>
          <w:rtl/>
        </w:rPr>
        <w:tab/>
        <w:t>מה ק</w:t>
      </w:r>
      <w:r>
        <w:rPr>
          <w:rFonts w:cs="David" w:hint="cs"/>
          <w:rtl/>
        </w:rPr>
        <w:t>ו</w:t>
      </w:r>
      <w:r w:rsidRPr="0073179A">
        <w:rPr>
          <w:rFonts w:cs="David" w:hint="cs"/>
          <w:rtl/>
        </w:rPr>
        <w:t>רה כשיש דיון מהיר בוועדת חוץ וביטחון?</w:t>
      </w:r>
    </w:p>
    <w:p w14:paraId="05A50665" w14:textId="77777777" w:rsidR="002971D8" w:rsidRPr="0073179A" w:rsidRDefault="002971D8" w:rsidP="002971D8">
      <w:pPr>
        <w:bidi/>
        <w:jc w:val="both"/>
        <w:rPr>
          <w:rFonts w:cs="David" w:hint="cs"/>
          <w:rtl/>
        </w:rPr>
      </w:pPr>
    </w:p>
    <w:p w14:paraId="26F2FD93" w14:textId="77777777" w:rsidR="002971D8" w:rsidRPr="0073179A" w:rsidRDefault="002971D8" w:rsidP="002971D8">
      <w:pPr>
        <w:bidi/>
        <w:jc w:val="both"/>
        <w:rPr>
          <w:rFonts w:cs="David" w:hint="cs"/>
          <w:rtl/>
        </w:rPr>
      </w:pPr>
      <w:r w:rsidRPr="0073179A">
        <w:rPr>
          <w:rFonts w:cs="David" w:hint="cs"/>
          <w:u w:val="single"/>
          <w:rtl/>
        </w:rPr>
        <w:t>ארבל אסטרחן:</w:t>
      </w:r>
    </w:p>
    <w:p w14:paraId="52F6C2AC" w14:textId="77777777" w:rsidR="002971D8" w:rsidRPr="0073179A" w:rsidRDefault="002971D8" w:rsidP="002971D8">
      <w:pPr>
        <w:bidi/>
        <w:jc w:val="both"/>
        <w:rPr>
          <w:rFonts w:cs="David" w:hint="cs"/>
          <w:rtl/>
        </w:rPr>
      </w:pPr>
    </w:p>
    <w:p w14:paraId="5F972B41" w14:textId="77777777" w:rsidR="002971D8" w:rsidRPr="0073179A" w:rsidRDefault="002971D8" w:rsidP="002971D8">
      <w:pPr>
        <w:bidi/>
        <w:jc w:val="both"/>
        <w:rPr>
          <w:rFonts w:cs="David" w:hint="cs"/>
          <w:rtl/>
        </w:rPr>
      </w:pPr>
      <w:r w:rsidRPr="0073179A">
        <w:rPr>
          <w:rFonts w:cs="David" w:hint="cs"/>
          <w:rtl/>
        </w:rPr>
        <w:tab/>
        <w:t xml:space="preserve"> אין</w:t>
      </w:r>
      <w:r>
        <w:rPr>
          <w:rFonts w:cs="David" w:hint="cs"/>
          <w:rtl/>
        </w:rPr>
        <w:t xml:space="preserve"> הוראה מיוחדת.</w:t>
      </w:r>
    </w:p>
    <w:p w14:paraId="45635699" w14:textId="77777777" w:rsidR="002971D8" w:rsidRPr="0073179A" w:rsidRDefault="002971D8" w:rsidP="002971D8">
      <w:pPr>
        <w:bidi/>
        <w:jc w:val="both"/>
        <w:rPr>
          <w:rFonts w:cs="David" w:hint="cs"/>
          <w:rtl/>
        </w:rPr>
      </w:pPr>
    </w:p>
    <w:p w14:paraId="0EFDFA56"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4079650C" w14:textId="77777777" w:rsidR="002971D8" w:rsidRPr="0073179A" w:rsidRDefault="002971D8" w:rsidP="002971D8">
      <w:pPr>
        <w:keepNext/>
        <w:bidi/>
        <w:jc w:val="both"/>
        <w:rPr>
          <w:rFonts w:cs="David" w:hint="cs"/>
          <w:rtl/>
        </w:rPr>
      </w:pPr>
    </w:p>
    <w:p w14:paraId="0C2652DB" w14:textId="77777777" w:rsidR="002971D8" w:rsidRDefault="002971D8" w:rsidP="002971D8">
      <w:pPr>
        <w:bidi/>
        <w:jc w:val="both"/>
        <w:rPr>
          <w:rFonts w:cs="David" w:hint="cs"/>
          <w:rtl/>
        </w:rPr>
      </w:pPr>
      <w:r w:rsidRPr="0073179A">
        <w:rPr>
          <w:rFonts w:cs="David" w:hint="cs"/>
          <w:rtl/>
        </w:rPr>
        <w:tab/>
        <w:t xml:space="preserve">אז צריך. </w:t>
      </w:r>
    </w:p>
    <w:p w14:paraId="354558B3" w14:textId="77777777" w:rsidR="002971D8" w:rsidRDefault="002971D8" w:rsidP="002971D8">
      <w:pPr>
        <w:bidi/>
        <w:jc w:val="both"/>
        <w:rPr>
          <w:rFonts w:cs="David" w:hint="cs"/>
          <w:rtl/>
        </w:rPr>
      </w:pPr>
    </w:p>
    <w:p w14:paraId="4068AD42"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0ACB9BD7" w14:textId="77777777" w:rsidR="002971D8" w:rsidRDefault="002971D8" w:rsidP="002971D8">
      <w:pPr>
        <w:keepNext/>
        <w:bidi/>
        <w:rPr>
          <w:rFonts w:cs="David" w:hint="cs"/>
          <w:rtl/>
        </w:rPr>
      </w:pPr>
    </w:p>
    <w:p w14:paraId="402638EF" w14:textId="77777777" w:rsidR="002971D8" w:rsidRDefault="002971D8" w:rsidP="002971D8">
      <w:pPr>
        <w:keepNext/>
        <w:bidi/>
        <w:rPr>
          <w:rFonts w:cs="David" w:hint="cs"/>
          <w:rtl/>
        </w:rPr>
      </w:pPr>
      <w:r>
        <w:rPr>
          <w:rFonts w:cs="David" w:hint="cs"/>
          <w:rtl/>
        </w:rPr>
        <w:tab/>
        <w:t xml:space="preserve">אפשר להכניס פה את אותם סייגים, אלא מביטחון המדינה </w:t>
      </w:r>
      <w:proofErr w:type="spellStart"/>
      <w:r>
        <w:rPr>
          <w:rFonts w:cs="David" w:hint="cs"/>
          <w:rtl/>
        </w:rPr>
        <w:t>וכו</w:t>
      </w:r>
      <w:proofErr w:type="spellEnd"/>
      <w:r>
        <w:rPr>
          <w:rFonts w:cs="David" w:hint="cs"/>
          <w:rtl/>
        </w:rPr>
        <w:t>'.</w:t>
      </w:r>
    </w:p>
    <w:p w14:paraId="1562FAA6" w14:textId="77777777" w:rsidR="002971D8" w:rsidRDefault="002971D8" w:rsidP="002971D8">
      <w:pPr>
        <w:keepNext/>
        <w:bidi/>
        <w:rPr>
          <w:rFonts w:cs="David" w:hint="cs"/>
          <w:rtl/>
        </w:rPr>
      </w:pPr>
    </w:p>
    <w:p w14:paraId="11367345"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0F0E40C" w14:textId="77777777" w:rsidR="002971D8" w:rsidRDefault="002971D8" w:rsidP="002971D8">
      <w:pPr>
        <w:bidi/>
        <w:jc w:val="both"/>
        <w:rPr>
          <w:rFonts w:cs="David" w:hint="cs"/>
          <w:rtl/>
        </w:rPr>
      </w:pPr>
    </w:p>
    <w:p w14:paraId="64699339" w14:textId="77777777" w:rsidR="002971D8" w:rsidRPr="0073179A" w:rsidRDefault="002971D8" w:rsidP="002971D8">
      <w:pPr>
        <w:keepNext/>
        <w:bidi/>
        <w:rPr>
          <w:rFonts w:cs="David" w:hint="cs"/>
          <w:rtl/>
        </w:rPr>
      </w:pPr>
      <w:r>
        <w:rPr>
          <w:rFonts w:cs="David" w:hint="cs"/>
          <w:rtl/>
        </w:rPr>
        <w:tab/>
      </w:r>
      <w:r w:rsidRPr="0073179A">
        <w:rPr>
          <w:rFonts w:cs="David" w:hint="cs"/>
          <w:rtl/>
        </w:rPr>
        <w:t xml:space="preserve">לדעתי </w:t>
      </w:r>
      <w:r>
        <w:rPr>
          <w:rFonts w:cs="David" w:hint="cs"/>
          <w:rtl/>
        </w:rPr>
        <w:t xml:space="preserve">במצב כזה של ביטחון המדינה </w:t>
      </w:r>
      <w:r w:rsidRPr="0073179A">
        <w:rPr>
          <w:rFonts w:cs="David" w:hint="cs"/>
          <w:rtl/>
        </w:rPr>
        <w:t>הם מניחים אצל היושב ראש.</w:t>
      </w:r>
    </w:p>
    <w:p w14:paraId="4141DD14" w14:textId="77777777" w:rsidR="002971D8" w:rsidRPr="0073179A" w:rsidRDefault="002971D8" w:rsidP="002971D8">
      <w:pPr>
        <w:bidi/>
        <w:jc w:val="both"/>
        <w:rPr>
          <w:rFonts w:cs="David" w:hint="cs"/>
          <w:rtl/>
        </w:rPr>
      </w:pPr>
    </w:p>
    <w:p w14:paraId="16CB2D46" w14:textId="77777777" w:rsidR="002971D8" w:rsidRPr="0073179A" w:rsidRDefault="002971D8" w:rsidP="002971D8">
      <w:pPr>
        <w:bidi/>
        <w:jc w:val="both"/>
        <w:rPr>
          <w:rFonts w:cs="David" w:hint="cs"/>
          <w:rtl/>
        </w:rPr>
      </w:pPr>
      <w:r w:rsidRPr="0073179A">
        <w:rPr>
          <w:rFonts w:cs="David" w:hint="cs"/>
          <w:u w:val="single"/>
          <w:rtl/>
        </w:rPr>
        <w:t>ארבל אסטרחן:</w:t>
      </w:r>
    </w:p>
    <w:p w14:paraId="0B948437" w14:textId="77777777" w:rsidR="002971D8" w:rsidRPr="0073179A" w:rsidRDefault="002971D8" w:rsidP="002971D8">
      <w:pPr>
        <w:bidi/>
        <w:jc w:val="both"/>
        <w:rPr>
          <w:rFonts w:cs="David" w:hint="cs"/>
          <w:rtl/>
        </w:rPr>
      </w:pPr>
    </w:p>
    <w:p w14:paraId="5BA0E4C8" w14:textId="77777777" w:rsidR="002971D8" w:rsidRDefault="002971D8" w:rsidP="002971D8">
      <w:pPr>
        <w:bidi/>
        <w:jc w:val="both"/>
        <w:rPr>
          <w:rFonts w:cs="David" w:hint="cs"/>
          <w:rtl/>
        </w:rPr>
      </w:pPr>
      <w:r w:rsidRPr="0073179A">
        <w:rPr>
          <w:rFonts w:cs="David" w:hint="cs"/>
          <w:rtl/>
        </w:rPr>
        <w:tab/>
        <w:t xml:space="preserve"> </w:t>
      </w:r>
      <w:r>
        <w:rPr>
          <w:rFonts w:cs="David" w:hint="cs"/>
          <w:rtl/>
        </w:rPr>
        <w:t>אלא מביטחון המדינה ו</w:t>
      </w:r>
      <w:r w:rsidRPr="0073179A">
        <w:rPr>
          <w:rFonts w:cs="David" w:hint="cs"/>
          <w:rtl/>
        </w:rPr>
        <w:t>להוסיף שזה עובר לשר.</w:t>
      </w:r>
      <w:r>
        <w:rPr>
          <w:rFonts w:cs="David" w:hint="cs"/>
          <w:rtl/>
        </w:rPr>
        <w:t xml:space="preserve"> נעבור לסעיף 60 שהוא מעט מורכב ואני מקווה שהצלחנו לכתוב אותו בצורה ברורה, הוא לא קיים היום בתקנון אבל בא לעגן נוהג שקיים בנשיאות. הרעיון שאם מגיעה לנשיאות באותו שבוע הצעה לדיון מהיר והצעה דחופה.... בסעיף של ההצעות הדחופות אמרנו שהנשיאות לא תאשר אם מובאים באותו שבוע הצעה רגילה או שאילתא דחופה או אי אימון, או אם הכנסת החליטה לאשר דיון מהיר.</w:t>
      </w:r>
    </w:p>
    <w:p w14:paraId="4675AC57" w14:textId="77777777" w:rsidR="002971D8" w:rsidRDefault="002971D8" w:rsidP="002971D8">
      <w:pPr>
        <w:bidi/>
        <w:jc w:val="both"/>
        <w:rPr>
          <w:rFonts w:cs="David" w:hint="cs"/>
          <w:rtl/>
        </w:rPr>
      </w:pPr>
    </w:p>
    <w:p w14:paraId="2B615DB9" w14:textId="77777777" w:rsidR="002971D8" w:rsidRDefault="002971D8" w:rsidP="002971D8">
      <w:pPr>
        <w:bidi/>
        <w:jc w:val="both"/>
        <w:rPr>
          <w:rFonts w:cs="David" w:hint="cs"/>
          <w:rtl/>
        </w:rPr>
      </w:pPr>
      <w:r>
        <w:rPr>
          <w:rFonts w:cs="David" w:hint="cs"/>
          <w:rtl/>
        </w:rPr>
        <w:tab/>
        <w:t>מה שמוצע לעשות כאן זה איחוד. הגיע דיון מהיר והצעה דחופה באותו נושא, הנשיאות תחליט את אותו דבר לגבי שניהם. או שתחליט שיהיה דיון מהיר או שתחליט דחופה, או שתחליט לא לאשר בכלל. אבל, הסיבה שזה קצת ארוך זה שרוצים להשאיר פה את הסייגים שאם זה מאושר כדחופה, רק אחד מסיעה. לכן זה מעט מורכב.</w:t>
      </w:r>
    </w:p>
    <w:p w14:paraId="51554D0F" w14:textId="77777777" w:rsidR="002971D8" w:rsidRDefault="002971D8" w:rsidP="002971D8">
      <w:pPr>
        <w:bidi/>
        <w:jc w:val="both"/>
        <w:rPr>
          <w:rFonts w:cs="David" w:hint="cs"/>
          <w:rtl/>
        </w:rPr>
      </w:pPr>
    </w:p>
    <w:p w14:paraId="507A23E5"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78BFF429" w14:textId="77777777" w:rsidR="002971D8" w:rsidRDefault="002971D8" w:rsidP="002971D8">
      <w:pPr>
        <w:bidi/>
        <w:jc w:val="both"/>
        <w:rPr>
          <w:rFonts w:cs="David" w:hint="cs"/>
          <w:rtl/>
        </w:rPr>
      </w:pPr>
    </w:p>
    <w:p w14:paraId="7706BF47" w14:textId="77777777" w:rsidR="002971D8" w:rsidRDefault="002971D8" w:rsidP="002971D8">
      <w:pPr>
        <w:bidi/>
        <w:jc w:val="both"/>
        <w:rPr>
          <w:rFonts w:cs="David" w:hint="cs"/>
          <w:rtl/>
        </w:rPr>
      </w:pPr>
      <w:r>
        <w:rPr>
          <w:rFonts w:cs="David" w:hint="cs"/>
          <w:rtl/>
        </w:rPr>
        <w:tab/>
        <w:t xml:space="preserve">אם יש  גם דיון מהיר וגם דחופה, מי קודם? </w:t>
      </w:r>
    </w:p>
    <w:p w14:paraId="58E506B2" w14:textId="77777777" w:rsidR="002971D8" w:rsidRDefault="002971D8" w:rsidP="002971D8">
      <w:pPr>
        <w:bidi/>
        <w:jc w:val="both"/>
        <w:rPr>
          <w:rFonts w:cs="David" w:hint="cs"/>
          <w:rtl/>
        </w:rPr>
      </w:pPr>
    </w:p>
    <w:p w14:paraId="653EB6E6"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31FB8666" w14:textId="77777777" w:rsidR="002971D8" w:rsidRDefault="002971D8" w:rsidP="002971D8">
      <w:pPr>
        <w:keepNext/>
        <w:bidi/>
        <w:rPr>
          <w:rFonts w:cs="David" w:hint="cs"/>
          <w:rtl/>
        </w:rPr>
      </w:pPr>
    </w:p>
    <w:p w14:paraId="195FBFAA" w14:textId="77777777" w:rsidR="002971D8" w:rsidRDefault="002971D8" w:rsidP="002971D8">
      <w:pPr>
        <w:keepNext/>
        <w:bidi/>
        <w:jc w:val="both"/>
        <w:rPr>
          <w:rFonts w:cs="David" w:hint="cs"/>
          <w:rtl/>
        </w:rPr>
      </w:pPr>
      <w:r>
        <w:rPr>
          <w:rFonts w:cs="David" w:hint="cs"/>
          <w:rtl/>
        </w:rPr>
        <w:tab/>
        <w:t xml:space="preserve">מה שמוצע כאן זה שאם אחד יגיש דחופה ואחד יגיש דיון מהיר, זה שהגיש דחופה קודם ואם הגישו כמה מאותה סיעה דיון מהיר ועכשיו צרפו אותם לדחופה של מישהו מסיעה אחרת, הראשון מבניהם. </w:t>
      </w:r>
    </w:p>
    <w:p w14:paraId="0948909D" w14:textId="77777777" w:rsidR="002971D8" w:rsidRDefault="002971D8" w:rsidP="002971D8">
      <w:pPr>
        <w:bidi/>
        <w:jc w:val="both"/>
        <w:rPr>
          <w:rFonts w:cs="David" w:hint="cs"/>
          <w:rtl/>
        </w:rPr>
      </w:pPr>
    </w:p>
    <w:p w14:paraId="3FE07ED3"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226E2970" w14:textId="77777777" w:rsidR="002971D8" w:rsidRDefault="002971D8" w:rsidP="002971D8">
      <w:pPr>
        <w:bidi/>
        <w:jc w:val="both"/>
        <w:rPr>
          <w:rFonts w:cs="David" w:hint="cs"/>
          <w:rtl/>
        </w:rPr>
      </w:pPr>
    </w:p>
    <w:p w14:paraId="77387DC8" w14:textId="77777777" w:rsidR="002971D8" w:rsidRDefault="002971D8" w:rsidP="002971D8">
      <w:pPr>
        <w:bidi/>
        <w:jc w:val="both"/>
        <w:rPr>
          <w:rFonts w:cs="David" w:hint="cs"/>
          <w:rtl/>
        </w:rPr>
      </w:pPr>
      <w:r>
        <w:rPr>
          <w:rFonts w:cs="David" w:hint="cs"/>
          <w:rtl/>
        </w:rPr>
        <w:tab/>
        <w:t xml:space="preserve"> תני להם מסלול, את אומרת, בדחופה לסדר היום - - - </w:t>
      </w:r>
    </w:p>
    <w:p w14:paraId="4D3E6887" w14:textId="77777777" w:rsidR="002971D8" w:rsidRDefault="002971D8" w:rsidP="002971D8">
      <w:pPr>
        <w:bidi/>
        <w:jc w:val="both"/>
        <w:rPr>
          <w:rFonts w:cs="David" w:hint="cs"/>
          <w:rtl/>
        </w:rPr>
      </w:pPr>
    </w:p>
    <w:p w14:paraId="6E3CDB15"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2FAD9EE1" w14:textId="77777777" w:rsidR="002971D8" w:rsidRDefault="002971D8" w:rsidP="002971D8">
      <w:pPr>
        <w:bidi/>
        <w:jc w:val="both"/>
        <w:rPr>
          <w:rFonts w:cs="David" w:hint="cs"/>
          <w:rtl/>
        </w:rPr>
      </w:pPr>
    </w:p>
    <w:p w14:paraId="32B4E718" w14:textId="77777777" w:rsidR="002971D8" w:rsidRDefault="002971D8" w:rsidP="002971D8">
      <w:pPr>
        <w:bidi/>
        <w:jc w:val="both"/>
        <w:rPr>
          <w:rFonts w:cs="David" w:hint="cs"/>
          <w:rtl/>
        </w:rPr>
      </w:pPr>
      <w:r>
        <w:rPr>
          <w:rFonts w:cs="David" w:hint="cs"/>
          <w:rtl/>
        </w:rPr>
        <w:tab/>
        <w:t>אבל אז אתה מפסיד אם הנושא הוכר כדחופה.</w:t>
      </w:r>
    </w:p>
    <w:p w14:paraId="611256E3" w14:textId="77777777" w:rsidR="002971D8" w:rsidRDefault="002971D8" w:rsidP="002971D8">
      <w:pPr>
        <w:bidi/>
        <w:jc w:val="both"/>
        <w:rPr>
          <w:rFonts w:cs="David" w:hint="cs"/>
          <w:rtl/>
        </w:rPr>
      </w:pPr>
    </w:p>
    <w:p w14:paraId="179C3422"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E88C4E1" w14:textId="77777777" w:rsidR="002971D8" w:rsidRDefault="002971D8" w:rsidP="002971D8">
      <w:pPr>
        <w:bidi/>
        <w:jc w:val="both"/>
        <w:rPr>
          <w:rFonts w:cs="David" w:hint="cs"/>
          <w:rtl/>
        </w:rPr>
      </w:pPr>
    </w:p>
    <w:p w14:paraId="3FF5E559" w14:textId="77777777" w:rsidR="002971D8" w:rsidRDefault="002971D8" w:rsidP="002971D8">
      <w:pPr>
        <w:bidi/>
        <w:jc w:val="both"/>
        <w:rPr>
          <w:rFonts w:cs="David" w:hint="cs"/>
          <w:rtl/>
        </w:rPr>
      </w:pPr>
      <w:r>
        <w:rPr>
          <w:rFonts w:cs="David" w:hint="cs"/>
          <w:rtl/>
        </w:rPr>
        <w:tab/>
        <w:t xml:space="preserve"> זה כמו שלא אישרו לך אותו. </w:t>
      </w:r>
    </w:p>
    <w:p w14:paraId="576C599A" w14:textId="77777777" w:rsidR="002971D8" w:rsidRDefault="002971D8" w:rsidP="002971D8">
      <w:pPr>
        <w:bidi/>
        <w:jc w:val="both"/>
        <w:rPr>
          <w:rFonts w:cs="David" w:hint="cs"/>
          <w:rtl/>
        </w:rPr>
      </w:pPr>
    </w:p>
    <w:p w14:paraId="72B653B7"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57B68D76" w14:textId="77777777" w:rsidR="002971D8" w:rsidRDefault="002971D8" w:rsidP="002971D8">
      <w:pPr>
        <w:bidi/>
        <w:jc w:val="both"/>
        <w:rPr>
          <w:rFonts w:cs="David" w:hint="cs"/>
          <w:rtl/>
        </w:rPr>
      </w:pPr>
    </w:p>
    <w:p w14:paraId="115DDCFC" w14:textId="77777777" w:rsidR="002971D8" w:rsidRDefault="002971D8" w:rsidP="002971D8">
      <w:pPr>
        <w:bidi/>
        <w:jc w:val="both"/>
        <w:rPr>
          <w:rFonts w:cs="David" w:hint="cs"/>
          <w:rtl/>
        </w:rPr>
      </w:pPr>
      <w:r>
        <w:rPr>
          <w:rFonts w:cs="David" w:hint="cs"/>
          <w:rtl/>
        </w:rPr>
        <w:tab/>
        <w:t>הייתי הולכת לפי המספר.</w:t>
      </w:r>
    </w:p>
    <w:p w14:paraId="58F35F5A" w14:textId="77777777" w:rsidR="002971D8" w:rsidRDefault="002971D8" w:rsidP="002971D8">
      <w:pPr>
        <w:bidi/>
        <w:jc w:val="both"/>
        <w:rPr>
          <w:rFonts w:cs="David" w:hint="cs"/>
          <w:rtl/>
        </w:rPr>
      </w:pPr>
    </w:p>
    <w:p w14:paraId="0B9DD531"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10875F1" w14:textId="77777777" w:rsidR="002971D8" w:rsidRDefault="002971D8" w:rsidP="002971D8">
      <w:pPr>
        <w:bidi/>
        <w:jc w:val="both"/>
        <w:rPr>
          <w:rFonts w:cs="David" w:hint="cs"/>
          <w:rtl/>
        </w:rPr>
      </w:pPr>
    </w:p>
    <w:p w14:paraId="7CA180C7" w14:textId="77777777" w:rsidR="002971D8" w:rsidRDefault="002971D8" w:rsidP="002971D8">
      <w:pPr>
        <w:bidi/>
        <w:jc w:val="both"/>
        <w:rPr>
          <w:rFonts w:cs="David" w:hint="cs"/>
          <w:rtl/>
        </w:rPr>
      </w:pPr>
      <w:r>
        <w:rPr>
          <w:rFonts w:cs="David" w:hint="cs"/>
          <w:rtl/>
        </w:rPr>
        <w:tab/>
        <w:t xml:space="preserve"> זה הרעיון, ללכת לפי הקודם. אין דרך אחרת, אחרת מאד מגבילים, לפעמים גם בסיעה קטנה יש שני אנשים שהנושא חשוב להם, צריך לתת להם מסלול שהם יכולים לפחות לנסות.</w:t>
      </w:r>
    </w:p>
    <w:p w14:paraId="5AD65784" w14:textId="77777777" w:rsidR="002971D8" w:rsidRDefault="002971D8" w:rsidP="002971D8">
      <w:pPr>
        <w:bidi/>
        <w:jc w:val="both"/>
        <w:rPr>
          <w:rFonts w:cs="David" w:hint="cs"/>
          <w:rtl/>
        </w:rPr>
      </w:pPr>
    </w:p>
    <w:p w14:paraId="6BE83B4B"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47378C01" w14:textId="77777777" w:rsidR="002971D8" w:rsidRDefault="002971D8" w:rsidP="002971D8">
      <w:pPr>
        <w:keepNext/>
        <w:bidi/>
        <w:rPr>
          <w:rFonts w:cs="David" w:hint="cs"/>
          <w:rtl/>
        </w:rPr>
      </w:pPr>
      <w:r>
        <w:rPr>
          <w:rFonts w:cs="David" w:hint="cs"/>
          <w:rtl/>
        </w:rPr>
        <w:tab/>
      </w:r>
    </w:p>
    <w:p w14:paraId="3902E199" w14:textId="77777777" w:rsidR="002971D8" w:rsidRPr="0073179A" w:rsidRDefault="002971D8" w:rsidP="002971D8">
      <w:pPr>
        <w:bidi/>
        <w:jc w:val="both"/>
        <w:rPr>
          <w:rFonts w:cs="David" w:hint="cs"/>
          <w:rtl/>
        </w:rPr>
      </w:pPr>
      <w:r>
        <w:rPr>
          <w:rFonts w:cs="David" w:hint="cs"/>
          <w:rtl/>
        </w:rPr>
        <w:tab/>
        <w:t>"</w:t>
      </w:r>
      <w:r w:rsidRPr="0073179A">
        <w:rPr>
          <w:rFonts w:cs="David" w:hint="cs"/>
          <w:rtl/>
        </w:rPr>
        <w:t>60. דיון מהיר והצעה דחופה בנושא דומה.</w:t>
      </w:r>
    </w:p>
    <w:p w14:paraId="3E957F40" w14:textId="77777777" w:rsidR="002971D8" w:rsidRPr="0073179A" w:rsidRDefault="002971D8" w:rsidP="002971D8">
      <w:pPr>
        <w:bidi/>
        <w:jc w:val="both"/>
        <w:rPr>
          <w:rFonts w:cs="David" w:hint="cs"/>
          <w:rtl/>
        </w:rPr>
      </w:pPr>
    </w:p>
    <w:p w14:paraId="083F9DD5" w14:textId="77777777" w:rsidR="002971D8" w:rsidRDefault="002971D8" w:rsidP="002971D8">
      <w:pPr>
        <w:bidi/>
        <w:ind w:left="720"/>
        <w:jc w:val="both"/>
        <w:rPr>
          <w:rFonts w:cs="David" w:hint="cs"/>
          <w:rtl/>
        </w:rPr>
      </w:pPr>
      <w:r w:rsidRPr="0073179A">
        <w:rPr>
          <w:rFonts w:cs="David" w:hint="cs"/>
          <w:rtl/>
        </w:rPr>
        <w:t xml:space="preserve">(א) הוגשו לנשיאות הכנסת הצעה דחופה והצעה לדיון מהיר בנושא דומה, בהתאם לקביעת נשיאות הכנסת, תחליט הנשיאות אחת מאלה, והחלטתה תחול על כל ההצעות כאמור:  </w:t>
      </w:r>
    </w:p>
    <w:p w14:paraId="0B96B738" w14:textId="77777777" w:rsidR="002971D8" w:rsidRPr="0073179A" w:rsidRDefault="002971D8" w:rsidP="002971D8">
      <w:pPr>
        <w:bidi/>
        <w:jc w:val="both"/>
        <w:rPr>
          <w:rFonts w:cs="David" w:hint="cs"/>
          <w:rtl/>
        </w:rPr>
      </w:pPr>
    </w:p>
    <w:p w14:paraId="2FFF93B8" w14:textId="77777777" w:rsidR="002971D8" w:rsidRDefault="002971D8" w:rsidP="002971D8">
      <w:pPr>
        <w:bidi/>
        <w:jc w:val="both"/>
        <w:rPr>
          <w:rFonts w:cs="David" w:hint="cs"/>
          <w:rtl/>
        </w:rPr>
      </w:pPr>
      <w:r w:rsidRPr="0073179A">
        <w:rPr>
          <w:rFonts w:cs="David" w:hint="cs"/>
          <w:rtl/>
        </w:rPr>
        <w:tab/>
      </w:r>
      <w:r>
        <w:rPr>
          <w:rFonts w:cs="David" w:hint="cs"/>
          <w:rtl/>
        </w:rPr>
        <w:tab/>
      </w:r>
      <w:r w:rsidRPr="0073179A">
        <w:rPr>
          <w:rFonts w:cs="David" w:hint="cs"/>
          <w:rtl/>
        </w:rPr>
        <w:t>(1) לאשר דיון בהצעה דחופה</w:t>
      </w:r>
    </w:p>
    <w:p w14:paraId="7AD2D268" w14:textId="77777777" w:rsidR="002971D8" w:rsidRPr="0073179A" w:rsidRDefault="002971D8" w:rsidP="002971D8">
      <w:pPr>
        <w:bidi/>
        <w:jc w:val="both"/>
        <w:rPr>
          <w:rFonts w:cs="David" w:hint="cs"/>
          <w:rtl/>
        </w:rPr>
      </w:pPr>
    </w:p>
    <w:p w14:paraId="04DED473" w14:textId="77777777" w:rsidR="002971D8" w:rsidRDefault="002971D8" w:rsidP="002971D8">
      <w:pPr>
        <w:bidi/>
        <w:jc w:val="both"/>
        <w:rPr>
          <w:rFonts w:cs="David" w:hint="cs"/>
          <w:rtl/>
        </w:rPr>
      </w:pPr>
      <w:r w:rsidRPr="0073179A">
        <w:rPr>
          <w:rFonts w:cs="David" w:hint="cs"/>
          <w:rtl/>
        </w:rPr>
        <w:tab/>
      </w:r>
      <w:r>
        <w:rPr>
          <w:rFonts w:cs="David" w:hint="cs"/>
          <w:rtl/>
        </w:rPr>
        <w:tab/>
      </w:r>
      <w:r w:rsidRPr="0073179A">
        <w:rPr>
          <w:rFonts w:cs="David" w:hint="cs"/>
          <w:rtl/>
        </w:rPr>
        <w:t>(2) לאשר דיון מהיר בוועדה.</w:t>
      </w:r>
    </w:p>
    <w:p w14:paraId="7388EC35" w14:textId="77777777" w:rsidR="002971D8" w:rsidRPr="0073179A" w:rsidRDefault="002971D8" w:rsidP="002971D8">
      <w:pPr>
        <w:bidi/>
        <w:jc w:val="both"/>
        <w:rPr>
          <w:rFonts w:cs="David" w:hint="cs"/>
          <w:rtl/>
        </w:rPr>
      </w:pPr>
    </w:p>
    <w:p w14:paraId="66DAA271" w14:textId="77777777" w:rsidR="002971D8" w:rsidRPr="0073179A" w:rsidRDefault="002971D8" w:rsidP="002971D8">
      <w:pPr>
        <w:bidi/>
        <w:ind w:left="1440"/>
        <w:jc w:val="both"/>
        <w:rPr>
          <w:rFonts w:cs="David" w:hint="cs"/>
          <w:rtl/>
        </w:rPr>
      </w:pPr>
      <w:r w:rsidRPr="0073179A">
        <w:rPr>
          <w:rFonts w:cs="David" w:hint="cs"/>
          <w:rtl/>
        </w:rPr>
        <w:t>(3) לא לאשר כלל דיון בהצעות ואז רשאי חבר הכנסת שביקש את הדחופה לערער על ההחלטה כאמור בסעיף 54(ו)</w:t>
      </w:r>
      <w:r>
        <w:rPr>
          <w:rFonts w:cs="David" w:hint="cs"/>
          <w:rtl/>
        </w:rPr>
        <w:t>"</w:t>
      </w:r>
      <w:r w:rsidRPr="0073179A">
        <w:rPr>
          <w:rFonts w:cs="David" w:hint="cs"/>
          <w:rtl/>
        </w:rPr>
        <w:t>.</w:t>
      </w:r>
    </w:p>
    <w:p w14:paraId="6C96A62F" w14:textId="77777777" w:rsidR="002971D8" w:rsidRDefault="002971D8" w:rsidP="002971D8">
      <w:pPr>
        <w:bidi/>
        <w:jc w:val="both"/>
        <w:rPr>
          <w:rFonts w:cs="David" w:hint="cs"/>
          <w:rtl/>
        </w:rPr>
      </w:pPr>
    </w:p>
    <w:p w14:paraId="6A7250CF" w14:textId="77777777" w:rsidR="002971D8" w:rsidRDefault="002971D8" w:rsidP="002971D8">
      <w:pPr>
        <w:bidi/>
        <w:jc w:val="both"/>
        <w:rPr>
          <w:rFonts w:cs="David" w:hint="cs"/>
          <w:rtl/>
        </w:rPr>
      </w:pPr>
      <w:r>
        <w:rPr>
          <w:rFonts w:cs="David" w:hint="cs"/>
          <w:rtl/>
        </w:rPr>
        <w:tab/>
        <w:t>עכשיו הבעייתיות, אם יהיה רק אחד מסיעה, על זה מדבר סעיף קטן (ב).</w:t>
      </w:r>
    </w:p>
    <w:p w14:paraId="3E92F93B" w14:textId="77777777" w:rsidR="002971D8" w:rsidRPr="0073179A" w:rsidRDefault="002971D8" w:rsidP="002971D8">
      <w:pPr>
        <w:bidi/>
        <w:jc w:val="both"/>
        <w:rPr>
          <w:rFonts w:cs="David" w:hint="cs"/>
          <w:rtl/>
        </w:rPr>
      </w:pPr>
    </w:p>
    <w:p w14:paraId="277012B8" w14:textId="77777777" w:rsidR="002971D8" w:rsidRPr="0073179A" w:rsidRDefault="002971D8" w:rsidP="002971D8">
      <w:pPr>
        <w:bidi/>
        <w:ind w:left="720"/>
        <w:jc w:val="both"/>
        <w:rPr>
          <w:rFonts w:cs="David" w:hint="cs"/>
          <w:rtl/>
        </w:rPr>
      </w:pPr>
      <w:r>
        <w:rPr>
          <w:rFonts w:cs="David" w:hint="cs"/>
          <w:rtl/>
        </w:rPr>
        <w:t>"</w:t>
      </w:r>
      <w:r w:rsidRPr="0073179A">
        <w:rPr>
          <w:rFonts w:cs="David" w:hint="cs"/>
          <w:rtl/>
        </w:rPr>
        <w:t>(ב) על אף האמור בסעיף קטן (א)(1)</w:t>
      </w:r>
      <w:r>
        <w:rPr>
          <w:rFonts w:cs="David" w:hint="cs"/>
          <w:rtl/>
        </w:rPr>
        <w:t>", "זאת אומרת שהנשיאות יכולה לאשר את כולם כדחופה, "</w:t>
      </w:r>
      <w:r w:rsidRPr="0073179A">
        <w:rPr>
          <w:rFonts w:cs="David" w:hint="cs"/>
          <w:rtl/>
        </w:rPr>
        <w:t>החליטה נשיאות הכנסת כי הצעה לדיון מהיר בוועדה תאושר לדיון כהצעה דחופה בהתאם לאותו סעיף קטן, יחולו הוראות אלה:</w:t>
      </w:r>
    </w:p>
    <w:p w14:paraId="118ADEDC" w14:textId="77777777" w:rsidR="002971D8" w:rsidRPr="0073179A" w:rsidRDefault="002971D8" w:rsidP="002971D8">
      <w:pPr>
        <w:bidi/>
        <w:jc w:val="both"/>
        <w:rPr>
          <w:rFonts w:cs="David" w:hint="cs"/>
          <w:rtl/>
        </w:rPr>
      </w:pPr>
    </w:p>
    <w:p w14:paraId="17945260" w14:textId="77777777" w:rsidR="002971D8" w:rsidRPr="0073179A" w:rsidRDefault="002971D8" w:rsidP="002971D8">
      <w:pPr>
        <w:bidi/>
        <w:ind w:left="1440"/>
        <w:jc w:val="both"/>
        <w:rPr>
          <w:rFonts w:cs="David" w:hint="cs"/>
          <w:rtl/>
        </w:rPr>
      </w:pPr>
      <w:r w:rsidRPr="0073179A">
        <w:rPr>
          <w:rFonts w:cs="David" w:hint="cs"/>
          <w:rtl/>
        </w:rPr>
        <w:t>(1) היו המציעים של ההצעה הדחופה ושל ההצעה לדיון מהיר מאותה סיעה, תאושר לדיון רק ההצעה הדחופה.</w:t>
      </w:r>
    </w:p>
    <w:p w14:paraId="3028E60C" w14:textId="77777777" w:rsidR="002971D8" w:rsidRPr="0073179A" w:rsidRDefault="002971D8" w:rsidP="002971D8">
      <w:pPr>
        <w:bidi/>
        <w:jc w:val="both"/>
        <w:rPr>
          <w:rFonts w:cs="David" w:hint="cs"/>
          <w:rtl/>
        </w:rPr>
      </w:pPr>
    </w:p>
    <w:p w14:paraId="2C0E248A" w14:textId="77777777" w:rsidR="002971D8" w:rsidRPr="0073179A" w:rsidRDefault="002971D8" w:rsidP="002971D8">
      <w:pPr>
        <w:bidi/>
        <w:ind w:left="1440"/>
        <w:jc w:val="both"/>
        <w:rPr>
          <w:rFonts w:cs="David" w:hint="cs"/>
          <w:rtl/>
        </w:rPr>
      </w:pPr>
      <w:r w:rsidRPr="0073179A">
        <w:rPr>
          <w:rFonts w:cs="David" w:hint="cs"/>
          <w:rtl/>
        </w:rPr>
        <w:t>(2) לא היו המציעים של ההצעה הדחופה ושל ההצעה לדיון מהיר מאותה סיעה, תאושר כהצעה דחופה גם הצעה לדיון מהיר בנושא דומה, לפי סעיף קטן (א)(1), ובלבד שאם הוגשו כמה הצעות לדיון מהיר על ידי חברי כנסת מסיעה אחת</w:t>
      </w:r>
      <w:r>
        <w:rPr>
          <w:rFonts w:cs="David" w:hint="cs"/>
          <w:rtl/>
        </w:rPr>
        <w:t>,</w:t>
      </w:r>
      <w:r w:rsidRPr="0073179A">
        <w:rPr>
          <w:rFonts w:cs="David" w:hint="cs"/>
          <w:rtl/>
        </w:rPr>
        <w:t xml:space="preserve"> </w:t>
      </w:r>
      <w:r>
        <w:rPr>
          <w:rFonts w:cs="David" w:hint="cs"/>
          <w:rtl/>
        </w:rPr>
        <w:t xml:space="preserve">תאושר לדיון כהצעה דחופה </w:t>
      </w:r>
      <w:r w:rsidRPr="0073179A">
        <w:rPr>
          <w:rFonts w:cs="David" w:hint="cs"/>
          <w:rtl/>
        </w:rPr>
        <w:t>רק ההצעה הרא</w:t>
      </w:r>
      <w:r>
        <w:rPr>
          <w:rFonts w:cs="David" w:hint="cs"/>
          <w:rtl/>
        </w:rPr>
        <w:t>ש</w:t>
      </w:r>
      <w:r w:rsidRPr="0073179A">
        <w:rPr>
          <w:rFonts w:cs="David" w:hint="cs"/>
          <w:rtl/>
        </w:rPr>
        <w:t>ונה מבניהן.</w:t>
      </w:r>
    </w:p>
    <w:p w14:paraId="359C953B" w14:textId="77777777" w:rsidR="002971D8" w:rsidRDefault="002971D8" w:rsidP="002971D8">
      <w:pPr>
        <w:bidi/>
        <w:jc w:val="both"/>
        <w:rPr>
          <w:rFonts w:cs="David" w:hint="cs"/>
          <w:rtl/>
        </w:rPr>
      </w:pPr>
    </w:p>
    <w:p w14:paraId="5315BCC4"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03F79E39" w14:textId="77777777" w:rsidR="002971D8" w:rsidRDefault="002971D8" w:rsidP="002971D8">
      <w:pPr>
        <w:bidi/>
        <w:jc w:val="both"/>
        <w:rPr>
          <w:rFonts w:cs="David" w:hint="cs"/>
          <w:rtl/>
        </w:rPr>
      </w:pPr>
    </w:p>
    <w:p w14:paraId="4D7D9D37" w14:textId="77777777" w:rsidR="002971D8" w:rsidRDefault="002971D8" w:rsidP="002971D8">
      <w:pPr>
        <w:bidi/>
        <w:jc w:val="both"/>
        <w:rPr>
          <w:rFonts w:cs="David" w:hint="cs"/>
          <w:rtl/>
        </w:rPr>
      </w:pPr>
      <w:r>
        <w:rPr>
          <w:rFonts w:cs="David" w:hint="cs"/>
          <w:rtl/>
        </w:rPr>
        <w:tab/>
        <w:t>בכל מקרה יהיה ייצוג של אחד.</w:t>
      </w:r>
    </w:p>
    <w:p w14:paraId="67051CC5" w14:textId="77777777" w:rsidR="002971D8" w:rsidRDefault="002971D8" w:rsidP="002971D8">
      <w:pPr>
        <w:bidi/>
        <w:jc w:val="both"/>
        <w:rPr>
          <w:rFonts w:cs="David" w:hint="cs"/>
          <w:rtl/>
        </w:rPr>
      </w:pPr>
    </w:p>
    <w:p w14:paraId="4A2DB0F2"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55EA05A9" w14:textId="77777777" w:rsidR="002971D8" w:rsidRDefault="002971D8" w:rsidP="002971D8">
      <w:pPr>
        <w:bidi/>
        <w:jc w:val="both"/>
        <w:rPr>
          <w:rFonts w:cs="David" w:hint="cs"/>
          <w:rtl/>
        </w:rPr>
      </w:pPr>
    </w:p>
    <w:p w14:paraId="0DE804C1" w14:textId="77777777" w:rsidR="002971D8" w:rsidRDefault="002971D8" w:rsidP="002971D8">
      <w:pPr>
        <w:bidi/>
        <w:jc w:val="both"/>
        <w:rPr>
          <w:rFonts w:cs="David" w:hint="cs"/>
          <w:rtl/>
        </w:rPr>
      </w:pPr>
      <w:r>
        <w:rPr>
          <w:rFonts w:cs="David" w:hint="cs"/>
          <w:rtl/>
        </w:rPr>
        <w:tab/>
        <w:t>הבעיה היא רק דחופה כי דיון מהיר אין בעיה.</w:t>
      </w:r>
    </w:p>
    <w:p w14:paraId="190B2A38" w14:textId="77777777" w:rsidR="002971D8" w:rsidRDefault="002971D8" w:rsidP="002971D8">
      <w:pPr>
        <w:bidi/>
        <w:jc w:val="both"/>
        <w:rPr>
          <w:rFonts w:cs="David" w:hint="cs"/>
          <w:rtl/>
        </w:rPr>
      </w:pPr>
    </w:p>
    <w:p w14:paraId="5C5F7278"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4B75469" w14:textId="77777777" w:rsidR="002971D8" w:rsidRDefault="002971D8" w:rsidP="002971D8">
      <w:pPr>
        <w:bidi/>
        <w:jc w:val="both"/>
        <w:rPr>
          <w:rFonts w:cs="David" w:hint="cs"/>
          <w:rtl/>
        </w:rPr>
      </w:pPr>
    </w:p>
    <w:p w14:paraId="182E32CA" w14:textId="77777777" w:rsidR="002971D8" w:rsidRPr="0073179A" w:rsidRDefault="002971D8" w:rsidP="002971D8">
      <w:pPr>
        <w:bidi/>
        <w:jc w:val="both"/>
        <w:rPr>
          <w:rFonts w:cs="David" w:hint="cs"/>
          <w:rtl/>
        </w:rPr>
      </w:pPr>
      <w:r>
        <w:rPr>
          <w:rFonts w:cs="David" w:hint="cs"/>
          <w:rtl/>
        </w:rPr>
        <w:tab/>
        <w:t xml:space="preserve"> זה ימנע את הטוטו הזה, שאתה לא יודע אם להגיש מהיר או להגיש שם, ומה יאשר לי ומה לא יאשרו. </w:t>
      </w:r>
    </w:p>
    <w:p w14:paraId="3F5F1F6A" w14:textId="77777777" w:rsidR="002971D8" w:rsidRDefault="002971D8" w:rsidP="002971D8">
      <w:pPr>
        <w:bidi/>
        <w:jc w:val="both"/>
        <w:rPr>
          <w:rFonts w:cs="David" w:hint="cs"/>
          <w:rtl/>
        </w:rPr>
      </w:pPr>
    </w:p>
    <w:p w14:paraId="3F44E98B"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51C050A3" w14:textId="77777777" w:rsidR="002971D8" w:rsidRDefault="002971D8" w:rsidP="002971D8">
      <w:pPr>
        <w:keepNext/>
        <w:bidi/>
        <w:rPr>
          <w:rFonts w:cs="David" w:hint="cs"/>
          <w:rtl/>
        </w:rPr>
      </w:pPr>
    </w:p>
    <w:p w14:paraId="59E26092" w14:textId="77777777" w:rsidR="002971D8" w:rsidRDefault="002971D8" w:rsidP="002971D8">
      <w:pPr>
        <w:keepNext/>
        <w:bidi/>
        <w:rPr>
          <w:rFonts w:cs="David" w:hint="cs"/>
          <w:rtl/>
        </w:rPr>
      </w:pPr>
      <w:r>
        <w:rPr>
          <w:rFonts w:cs="David" w:hint="cs"/>
          <w:rtl/>
        </w:rPr>
        <w:tab/>
        <w:t>אם הגישו כמה מאותה סיעה דחופה, אין דבר כזה, אז אם הפכו אותו לדיון מהיר, לכאורה היו כן יכולים לאפשר - - -</w:t>
      </w:r>
    </w:p>
    <w:p w14:paraId="5C9F9555" w14:textId="77777777" w:rsidR="002971D8" w:rsidRDefault="002971D8" w:rsidP="002971D8">
      <w:pPr>
        <w:keepNext/>
        <w:bidi/>
        <w:rPr>
          <w:rFonts w:cs="David" w:hint="cs"/>
          <w:rtl/>
        </w:rPr>
      </w:pPr>
    </w:p>
    <w:p w14:paraId="7130C4FA" w14:textId="77777777" w:rsidR="002971D8" w:rsidRPr="00A65072" w:rsidRDefault="002971D8" w:rsidP="002971D8">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701A89F" w14:textId="77777777" w:rsidR="002971D8" w:rsidRDefault="002971D8" w:rsidP="002971D8">
      <w:pPr>
        <w:bidi/>
        <w:jc w:val="both"/>
        <w:rPr>
          <w:rFonts w:cs="David" w:hint="cs"/>
          <w:rtl/>
        </w:rPr>
      </w:pPr>
    </w:p>
    <w:p w14:paraId="15AEDB11" w14:textId="77777777" w:rsidR="002971D8" w:rsidRDefault="002971D8" w:rsidP="002971D8">
      <w:pPr>
        <w:keepNext/>
        <w:bidi/>
        <w:rPr>
          <w:rFonts w:cs="David" w:hint="cs"/>
          <w:rtl/>
        </w:rPr>
      </w:pPr>
      <w:r>
        <w:rPr>
          <w:rFonts w:cs="David" w:hint="cs"/>
          <w:rtl/>
        </w:rPr>
        <w:tab/>
        <w:t xml:space="preserve">עזבו, אם בסיעה אין סדר, מה לעשות, ילמדו לקח, יש גבול גם כמה אפשר לשגע את המזכירות.  </w:t>
      </w:r>
    </w:p>
    <w:p w14:paraId="7016E607" w14:textId="77777777" w:rsidR="002971D8" w:rsidRDefault="002971D8" w:rsidP="002971D8">
      <w:pPr>
        <w:bidi/>
        <w:jc w:val="both"/>
        <w:rPr>
          <w:rFonts w:cs="David" w:hint="cs"/>
          <w:rtl/>
        </w:rPr>
      </w:pPr>
    </w:p>
    <w:p w14:paraId="398385FE"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05B82709" w14:textId="77777777" w:rsidR="002971D8" w:rsidRDefault="002971D8" w:rsidP="002971D8">
      <w:pPr>
        <w:keepNext/>
        <w:bidi/>
        <w:rPr>
          <w:rFonts w:cs="David" w:hint="cs"/>
          <w:rtl/>
        </w:rPr>
      </w:pPr>
    </w:p>
    <w:p w14:paraId="04BE3BDF" w14:textId="77777777" w:rsidR="002971D8" w:rsidRDefault="002971D8" w:rsidP="002971D8">
      <w:pPr>
        <w:keepNext/>
        <w:bidi/>
        <w:ind w:left="720"/>
        <w:jc w:val="both"/>
        <w:rPr>
          <w:rFonts w:cs="David" w:hint="cs"/>
          <w:rtl/>
        </w:rPr>
      </w:pPr>
      <w:r>
        <w:rPr>
          <w:rFonts w:cs="David" w:hint="cs"/>
          <w:rtl/>
        </w:rPr>
        <w:t>"</w:t>
      </w:r>
      <w:r w:rsidRPr="0073179A">
        <w:rPr>
          <w:rFonts w:cs="David" w:hint="cs"/>
          <w:rtl/>
        </w:rPr>
        <w:t>(ג) אישרה נשיאות הכנסת דיון בהצעה</w:t>
      </w:r>
      <w:r>
        <w:rPr>
          <w:rFonts w:cs="David" w:hint="cs"/>
          <w:rtl/>
        </w:rPr>
        <w:t xml:space="preserve"> דחופה שהגיש חבר כנסת, וכן אישרה כי הצעה לדיון מהיר שהגיש חבר כנסת  בנושא אחר תידון כהצעה דחופה, לפי סעיף קטן (א)(1)", שהגיש אותו חבר כנסת תידון כדחופה, זאת אומרת הוא הגיש דיון מהיר ודחופה בשני נושאים, את הדחופה אישרו לו והדיון המהיר שלו הפך לדחופה. מה שמוצע כאן: "תידון רק אחת מהן כדחופה, בהתאם להודעתו למזכיר הכנסת".</w:t>
      </w:r>
    </w:p>
    <w:p w14:paraId="110B84F3" w14:textId="77777777" w:rsidR="002971D8" w:rsidRDefault="002971D8" w:rsidP="002971D8">
      <w:pPr>
        <w:keepNext/>
        <w:bidi/>
        <w:jc w:val="both"/>
        <w:rPr>
          <w:rFonts w:cs="David" w:hint="cs"/>
          <w:rtl/>
        </w:rPr>
      </w:pPr>
    </w:p>
    <w:p w14:paraId="01F814D4" w14:textId="77777777" w:rsidR="002971D8" w:rsidRPr="0073179A" w:rsidRDefault="002971D8" w:rsidP="002971D8">
      <w:pPr>
        <w:bidi/>
        <w:jc w:val="both"/>
        <w:rPr>
          <w:rFonts w:cs="David" w:hint="cs"/>
          <w:u w:val="single"/>
          <w:rtl/>
        </w:rPr>
      </w:pPr>
      <w:r w:rsidRPr="0073179A">
        <w:rPr>
          <w:rFonts w:cs="David" w:hint="cs"/>
          <w:u w:val="single"/>
          <w:rtl/>
        </w:rPr>
        <w:t>תמי כנפו:</w:t>
      </w:r>
    </w:p>
    <w:p w14:paraId="2543C57C" w14:textId="77777777" w:rsidR="002971D8" w:rsidRDefault="002971D8" w:rsidP="002971D8">
      <w:pPr>
        <w:bidi/>
        <w:jc w:val="both"/>
        <w:rPr>
          <w:rFonts w:cs="David" w:hint="cs"/>
          <w:rtl/>
        </w:rPr>
      </w:pPr>
    </w:p>
    <w:p w14:paraId="33FBEFEE" w14:textId="77777777" w:rsidR="002971D8" w:rsidRDefault="002971D8" w:rsidP="002971D8">
      <w:pPr>
        <w:bidi/>
        <w:jc w:val="both"/>
        <w:rPr>
          <w:rFonts w:cs="David" w:hint="cs"/>
          <w:rtl/>
        </w:rPr>
      </w:pPr>
      <w:r>
        <w:rPr>
          <w:rFonts w:cs="David" w:hint="cs"/>
          <w:rtl/>
        </w:rPr>
        <w:tab/>
        <w:t>אבל אז הוא מפסיד את הדיון המהיר.</w:t>
      </w:r>
    </w:p>
    <w:p w14:paraId="63304BAF" w14:textId="77777777" w:rsidR="002971D8" w:rsidRDefault="002971D8" w:rsidP="002971D8">
      <w:pPr>
        <w:bidi/>
        <w:jc w:val="both"/>
        <w:rPr>
          <w:rFonts w:cs="David" w:hint="cs"/>
          <w:rtl/>
        </w:rPr>
      </w:pPr>
    </w:p>
    <w:p w14:paraId="4ED46AB0"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460DD447" w14:textId="77777777" w:rsidR="002971D8" w:rsidRDefault="002971D8" w:rsidP="002971D8">
      <w:pPr>
        <w:keepNext/>
        <w:bidi/>
        <w:rPr>
          <w:rFonts w:cs="David" w:hint="cs"/>
          <w:rtl/>
        </w:rPr>
      </w:pPr>
    </w:p>
    <w:p w14:paraId="1B9588AE" w14:textId="77777777" w:rsidR="002971D8" w:rsidRDefault="002971D8" w:rsidP="002971D8">
      <w:pPr>
        <w:keepNext/>
        <w:bidi/>
        <w:rPr>
          <w:rFonts w:cs="David" w:hint="cs"/>
          <w:rtl/>
        </w:rPr>
      </w:pPr>
      <w:r>
        <w:rPr>
          <w:rFonts w:cs="David" w:hint="cs"/>
          <w:rtl/>
        </w:rPr>
        <w:tab/>
        <w:t xml:space="preserve">אין דיון מהיר כי הנשיאות החליטה שהנושא הזה הוא דחוף, אין דיון מהיר בנושא. </w:t>
      </w:r>
    </w:p>
    <w:p w14:paraId="52A9295E" w14:textId="77777777" w:rsidR="002971D8" w:rsidRDefault="002971D8" w:rsidP="002971D8">
      <w:pPr>
        <w:bidi/>
        <w:jc w:val="both"/>
        <w:rPr>
          <w:rFonts w:cs="David" w:hint="cs"/>
          <w:rtl/>
        </w:rPr>
      </w:pPr>
    </w:p>
    <w:p w14:paraId="3EA4D0CB" w14:textId="77777777" w:rsidR="002971D8" w:rsidRPr="005D0609" w:rsidRDefault="002971D8" w:rsidP="002971D8">
      <w:pPr>
        <w:bidi/>
        <w:jc w:val="both"/>
        <w:rPr>
          <w:rFonts w:cs="David" w:hint="cs"/>
          <w:u w:val="single"/>
          <w:rtl/>
        </w:rPr>
      </w:pPr>
      <w:r w:rsidRPr="005D0609">
        <w:rPr>
          <w:rFonts w:cs="David" w:hint="cs"/>
          <w:u w:val="single"/>
          <w:rtl/>
        </w:rPr>
        <w:t xml:space="preserve">רונית </w:t>
      </w:r>
      <w:proofErr w:type="spellStart"/>
      <w:r w:rsidRPr="005D0609">
        <w:rPr>
          <w:rFonts w:cs="David" w:hint="cs"/>
          <w:u w:val="single"/>
          <w:rtl/>
        </w:rPr>
        <w:t>חייקין</w:t>
      </w:r>
      <w:proofErr w:type="spellEnd"/>
      <w:r w:rsidRPr="005D0609">
        <w:rPr>
          <w:rFonts w:cs="David" w:hint="cs"/>
          <w:u w:val="single"/>
          <w:rtl/>
        </w:rPr>
        <w:t>:</w:t>
      </w:r>
    </w:p>
    <w:p w14:paraId="53EAC6D3" w14:textId="77777777" w:rsidR="002971D8" w:rsidRDefault="002971D8" w:rsidP="002971D8">
      <w:pPr>
        <w:bidi/>
        <w:jc w:val="both"/>
        <w:rPr>
          <w:rFonts w:cs="David" w:hint="cs"/>
          <w:rtl/>
        </w:rPr>
      </w:pPr>
    </w:p>
    <w:p w14:paraId="70DA66A3" w14:textId="77777777" w:rsidR="002971D8" w:rsidRDefault="002971D8" w:rsidP="002971D8">
      <w:pPr>
        <w:bidi/>
        <w:jc w:val="both"/>
        <w:rPr>
          <w:rFonts w:cs="David" w:hint="cs"/>
          <w:rtl/>
        </w:rPr>
      </w:pPr>
      <w:r>
        <w:rPr>
          <w:rFonts w:cs="David" w:hint="cs"/>
          <w:rtl/>
        </w:rPr>
        <w:tab/>
        <w:t xml:space="preserve">הוא לא יכול לדבר פעמים דחוף. </w:t>
      </w:r>
    </w:p>
    <w:p w14:paraId="05A08131" w14:textId="77777777" w:rsidR="002971D8" w:rsidRDefault="002971D8" w:rsidP="002971D8">
      <w:pPr>
        <w:bidi/>
        <w:jc w:val="both"/>
        <w:rPr>
          <w:rFonts w:cs="David" w:hint="cs"/>
          <w:rtl/>
        </w:rPr>
      </w:pPr>
    </w:p>
    <w:p w14:paraId="7988DF95" w14:textId="77777777" w:rsidR="002971D8" w:rsidRPr="00CE3212" w:rsidRDefault="002971D8" w:rsidP="002971D8">
      <w:pPr>
        <w:keepNext/>
        <w:bidi/>
        <w:rPr>
          <w:rFonts w:cs="David" w:hint="cs"/>
          <w:u w:val="single"/>
          <w:rtl/>
        </w:rPr>
      </w:pPr>
      <w:r w:rsidRPr="00CE3212">
        <w:rPr>
          <w:rFonts w:cs="David" w:hint="cs"/>
          <w:u w:val="single"/>
          <w:rtl/>
        </w:rPr>
        <w:t>ארבל אסטרחן:</w:t>
      </w:r>
    </w:p>
    <w:p w14:paraId="12F64C78" w14:textId="77777777" w:rsidR="002971D8" w:rsidRDefault="002971D8" w:rsidP="002971D8">
      <w:pPr>
        <w:keepNext/>
        <w:bidi/>
        <w:rPr>
          <w:rFonts w:cs="David" w:hint="cs"/>
          <w:rtl/>
        </w:rPr>
      </w:pPr>
    </w:p>
    <w:p w14:paraId="0DE05C75" w14:textId="77777777" w:rsidR="002971D8" w:rsidRPr="0073179A" w:rsidRDefault="002971D8" w:rsidP="002971D8">
      <w:pPr>
        <w:keepNext/>
        <w:bidi/>
        <w:jc w:val="both"/>
        <w:rPr>
          <w:rFonts w:cs="David" w:hint="cs"/>
          <w:rtl/>
        </w:rPr>
      </w:pPr>
      <w:r>
        <w:rPr>
          <w:rFonts w:cs="David" w:hint="cs"/>
          <w:rtl/>
        </w:rPr>
        <w:tab/>
        <w:t xml:space="preserve">הנושא לא אושר כמהיר, להבהיר שאותו חבר כנסת לא יהיה לו שתי דחופות. סעיף (ד) הוא מעין הבהרה שחבר כנסת שהגיש דחופה והצעתו אושרה לדיון מהיר, הפכו לו את הדחופה למהיר, אינו רשאי לערער על החלטה זו בפני ועדת הכנסת, זה לא כמו מישהו שלא אישרו לו בכלל. </w:t>
      </w:r>
    </w:p>
    <w:p w14:paraId="7347A534" w14:textId="77777777" w:rsidR="002971D8" w:rsidRDefault="002971D8" w:rsidP="002971D8">
      <w:pPr>
        <w:keepNext/>
        <w:bidi/>
        <w:jc w:val="both"/>
        <w:rPr>
          <w:rFonts w:cs="David" w:hint="cs"/>
          <w:u w:val="single"/>
          <w:rtl/>
        </w:rPr>
      </w:pPr>
    </w:p>
    <w:p w14:paraId="1E99BEA5" w14:textId="77777777" w:rsidR="002971D8" w:rsidRPr="005A6D9D" w:rsidRDefault="002971D8" w:rsidP="002971D8">
      <w:pPr>
        <w:keepNext/>
        <w:bidi/>
        <w:ind w:left="720"/>
        <w:jc w:val="both"/>
        <w:rPr>
          <w:rFonts w:cs="David" w:hint="cs"/>
          <w:rtl/>
        </w:rPr>
      </w:pPr>
      <w:r>
        <w:rPr>
          <w:rFonts w:cs="David" w:hint="cs"/>
          <w:rtl/>
        </w:rPr>
        <w:t xml:space="preserve">"(ד) חבר הכנסת שהגיש הצעה דחופה והצעתו אושרה לדיון מהיר בוועדה כאמור בסעיף קטן (א)(2), אינו רשאי לערער על החלטה זו בפני ועדת הכנסת כאמור בסעיף 54(ו)". </w:t>
      </w:r>
    </w:p>
    <w:p w14:paraId="0B337212" w14:textId="77777777" w:rsidR="002971D8" w:rsidRDefault="002971D8" w:rsidP="002971D8">
      <w:pPr>
        <w:keepNext/>
        <w:bidi/>
        <w:jc w:val="both"/>
        <w:rPr>
          <w:rFonts w:cs="David" w:hint="cs"/>
          <w:u w:val="single"/>
          <w:rtl/>
        </w:rPr>
      </w:pPr>
    </w:p>
    <w:p w14:paraId="4FABE3DF" w14:textId="77777777" w:rsidR="002971D8" w:rsidRDefault="002971D8" w:rsidP="002971D8">
      <w:pPr>
        <w:keepNext/>
        <w:bidi/>
        <w:ind w:left="720"/>
        <w:jc w:val="both"/>
        <w:rPr>
          <w:rFonts w:cs="David" w:hint="cs"/>
          <w:rtl/>
        </w:rPr>
      </w:pPr>
      <w:r>
        <w:rPr>
          <w:rFonts w:cs="David" w:hint="cs"/>
          <w:rtl/>
        </w:rPr>
        <w:t>(ה) אישרה ועדת הכנסת דיון בהצעה לסדר היום כהצעה דחופה בעקבות ערעור של חבר כנסת לפי סעיף 54(ו)", מישהו לא אישרו לו דחופה והוא ערער וועדת הכנסת קבלה את הערעור, " לא תחול החלטתה על הצעה לדיון מהיר שהוגשה בנושא דומה".</w:t>
      </w:r>
    </w:p>
    <w:p w14:paraId="1051B8DB" w14:textId="77777777" w:rsidR="002971D8" w:rsidRDefault="002971D8" w:rsidP="002971D8">
      <w:pPr>
        <w:keepNext/>
        <w:bidi/>
        <w:jc w:val="both"/>
        <w:rPr>
          <w:rFonts w:cs="David" w:hint="cs"/>
          <w:rtl/>
        </w:rPr>
      </w:pPr>
    </w:p>
    <w:p w14:paraId="2A2D710B" w14:textId="77777777" w:rsidR="002971D8" w:rsidRDefault="002971D8" w:rsidP="002971D8">
      <w:pPr>
        <w:keepNext/>
        <w:bidi/>
        <w:jc w:val="both"/>
        <w:rPr>
          <w:rFonts w:cs="David" w:hint="cs"/>
          <w:rtl/>
        </w:rPr>
      </w:pPr>
      <w:r>
        <w:rPr>
          <w:rFonts w:cs="David" w:hint="cs"/>
          <w:rtl/>
        </w:rPr>
        <w:tab/>
        <w:t>ועדת הכנסת היא לא כמו הנשיאות שהייתה מצרפת דיונים מהירים, ההבהרות הן בגלל שזה סעיף חדש, למקרה שיהיו שאלות.</w:t>
      </w:r>
    </w:p>
    <w:p w14:paraId="2C56716A" w14:textId="77777777" w:rsidR="002971D8" w:rsidRPr="00CC5D42" w:rsidRDefault="002971D8" w:rsidP="002971D8">
      <w:pPr>
        <w:keepNext/>
        <w:bidi/>
        <w:jc w:val="both"/>
        <w:rPr>
          <w:rFonts w:cs="David" w:hint="cs"/>
          <w:rtl/>
        </w:rPr>
      </w:pPr>
      <w:r>
        <w:rPr>
          <w:rFonts w:cs="David" w:hint="cs"/>
          <w:rtl/>
        </w:rPr>
        <w:t xml:space="preserve"> </w:t>
      </w:r>
    </w:p>
    <w:p w14:paraId="0B49AEC0"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24C1BAEB" w14:textId="77777777" w:rsidR="002971D8" w:rsidRPr="0073179A" w:rsidRDefault="002971D8" w:rsidP="002971D8">
      <w:pPr>
        <w:bidi/>
        <w:jc w:val="both"/>
        <w:rPr>
          <w:rFonts w:cs="David" w:hint="cs"/>
          <w:rtl/>
        </w:rPr>
      </w:pPr>
      <w:r w:rsidRPr="0073179A">
        <w:rPr>
          <w:rFonts w:cs="David" w:hint="cs"/>
          <w:rtl/>
        </w:rPr>
        <w:tab/>
      </w:r>
    </w:p>
    <w:p w14:paraId="372C8191" w14:textId="77777777" w:rsidR="002971D8" w:rsidRDefault="002971D8" w:rsidP="002971D8">
      <w:pPr>
        <w:bidi/>
        <w:jc w:val="both"/>
        <w:rPr>
          <w:rFonts w:cs="David" w:hint="cs"/>
          <w:rtl/>
        </w:rPr>
      </w:pPr>
      <w:r w:rsidRPr="0073179A">
        <w:rPr>
          <w:rFonts w:cs="David" w:hint="cs"/>
          <w:rtl/>
        </w:rPr>
        <w:tab/>
      </w:r>
      <w:r>
        <w:rPr>
          <w:rFonts w:cs="David" w:hint="cs"/>
          <w:rtl/>
        </w:rPr>
        <w:t xml:space="preserve">מלבד הנקודה שהסמכנו את ארבל לסכם את המועדים עם ירדנה, כפי שדברנו, </w:t>
      </w:r>
      <w:r w:rsidRPr="0073179A">
        <w:rPr>
          <w:rFonts w:cs="David" w:hint="cs"/>
          <w:rtl/>
        </w:rPr>
        <w:t>אם אין הערות אני עובר להצבעה</w:t>
      </w:r>
      <w:r>
        <w:rPr>
          <w:rFonts w:cs="David" w:hint="cs"/>
          <w:rtl/>
        </w:rPr>
        <w:t xml:space="preserve"> על כל הפרק של הצעות לסדר ודיונים מהירים, כולל מה שאישרנו בפעם הקודמת, כולל כל השינויים שדובר עליהם, כולל הנושא של דיונים מהירים והדיון בוועדה ומסקנות והתיקונים שדברנו במהלך הישיבה הזו. מי בעד?</w:t>
      </w:r>
    </w:p>
    <w:p w14:paraId="41737A5B" w14:textId="77777777" w:rsidR="002971D8" w:rsidRPr="0073179A" w:rsidRDefault="002971D8" w:rsidP="002971D8">
      <w:pPr>
        <w:bidi/>
        <w:jc w:val="both"/>
        <w:rPr>
          <w:rFonts w:cs="David" w:hint="cs"/>
          <w:rtl/>
        </w:rPr>
      </w:pPr>
      <w:r w:rsidRPr="0073179A">
        <w:rPr>
          <w:rFonts w:cs="David" w:hint="cs"/>
          <w:rtl/>
        </w:rPr>
        <w:t>.</w:t>
      </w:r>
    </w:p>
    <w:p w14:paraId="0629D75E" w14:textId="77777777" w:rsidR="002971D8" w:rsidRPr="0073179A" w:rsidRDefault="002971D8" w:rsidP="002971D8">
      <w:pPr>
        <w:bidi/>
        <w:jc w:val="both"/>
        <w:rPr>
          <w:rFonts w:cs="David" w:hint="cs"/>
          <w:rtl/>
        </w:rPr>
      </w:pPr>
    </w:p>
    <w:p w14:paraId="0E37F09E" w14:textId="77777777" w:rsidR="002971D8" w:rsidRPr="002B0672" w:rsidRDefault="002971D8" w:rsidP="002971D8">
      <w:pPr>
        <w:bidi/>
        <w:jc w:val="center"/>
        <w:rPr>
          <w:rFonts w:cs="David" w:hint="cs"/>
          <w:b/>
          <w:bCs/>
          <w:u w:val="single"/>
          <w:rtl/>
        </w:rPr>
      </w:pPr>
      <w:r w:rsidRPr="002B0672">
        <w:rPr>
          <w:rFonts w:cs="David" w:hint="cs"/>
          <w:b/>
          <w:bCs/>
          <w:u w:val="single"/>
          <w:rtl/>
        </w:rPr>
        <w:t>הצבעה</w:t>
      </w:r>
    </w:p>
    <w:p w14:paraId="13168B1C" w14:textId="77777777" w:rsidR="002971D8" w:rsidRPr="0073179A" w:rsidRDefault="002971D8" w:rsidP="002971D8">
      <w:pPr>
        <w:bidi/>
        <w:jc w:val="center"/>
        <w:rPr>
          <w:rFonts w:cs="David" w:hint="cs"/>
          <w:rtl/>
        </w:rPr>
      </w:pPr>
      <w:r w:rsidRPr="0073179A">
        <w:rPr>
          <w:rFonts w:cs="David" w:hint="cs"/>
          <w:rtl/>
        </w:rPr>
        <w:t xml:space="preserve">בעד </w:t>
      </w:r>
      <w:r w:rsidRPr="0073179A">
        <w:rPr>
          <w:rFonts w:cs="David"/>
          <w:rtl/>
        </w:rPr>
        <w:t>–</w:t>
      </w:r>
      <w:r w:rsidRPr="0073179A">
        <w:rPr>
          <w:rFonts w:cs="David" w:hint="cs"/>
          <w:rtl/>
        </w:rPr>
        <w:t xml:space="preserve"> רוב</w:t>
      </w:r>
    </w:p>
    <w:p w14:paraId="62E35D01" w14:textId="77777777" w:rsidR="002971D8" w:rsidRPr="0073179A" w:rsidRDefault="002971D8" w:rsidP="002971D8">
      <w:pPr>
        <w:bidi/>
        <w:jc w:val="center"/>
        <w:rPr>
          <w:rFonts w:cs="David" w:hint="cs"/>
          <w:rtl/>
        </w:rPr>
      </w:pPr>
      <w:r w:rsidRPr="0073179A">
        <w:rPr>
          <w:rFonts w:cs="David" w:hint="cs"/>
          <w:rtl/>
        </w:rPr>
        <w:t xml:space="preserve">נגד </w:t>
      </w:r>
      <w:r w:rsidRPr="0073179A">
        <w:rPr>
          <w:rFonts w:cs="David"/>
          <w:rtl/>
        </w:rPr>
        <w:t>–</w:t>
      </w:r>
      <w:r w:rsidRPr="0073179A">
        <w:rPr>
          <w:rFonts w:cs="David" w:hint="cs"/>
          <w:rtl/>
        </w:rPr>
        <w:t xml:space="preserve"> אין</w:t>
      </w:r>
    </w:p>
    <w:p w14:paraId="4773D32B" w14:textId="77777777" w:rsidR="002971D8" w:rsidRPr="0073179A" w:rsidRDefault="002971D8" w:rsidP="002971D8">
      <w:pPr>
        <w:bidi/>
        <w:jc w:val="center"/>
        <w:rPr>
          <w:rFonts w:cs="David" w:hint="cs"/>
          <w:rtl/>
        </w:rPr>
      </w:pPr>
      <w:r w:rsidRPr="0073179A">
        <w:rPr>
          <w:rFonts w:cs="David" w:hint="cs"/>
          <w:rtl/>
        </w:rPr>
        <w:t xml:space="preserve">נמנעים </w:t>
      </w:r>
      <w:r w:rsidRPr="0073179A">
        <w:rPr>
          <w:rFonts w:cs="David"/>
          <w:rtl/>
        </w:rPr>
        <w:t>–</w:t>
      </w:r>
      <w:r w:rsidRPr="0073179A">
        <w:rPr>
          <w:rFonts w:cs="David" w:hint="cs"/>
          <w:rtl/>
        </w:rPr>
        <w:t xml:space="preserve"> אין</w:t>
      </w:r>
    </w:p>
    <w:p w14:paraId="4178F05D" w14:textId="77777777" w:rsidR="002971D8" w:rsidRPr="0073179A" w:rsidRDefault="002971D8" w:rsidP="002971D8">
      <w:pPr>
        <w:bidi/>
        <w:jc w:val="center"/>
        <w:rPr>
          <w:rFonts w:cs="David" w:hint="cs"/>
          <w:rtl/>
        </w:rPr>
      </w:pPr>
      <w:r w:rsidRPr="0073179A">
        <w:rPr>
          <w:rFonts w:cs="David" w:hint="cs"/>
          <w:rtl/>
        </w:rPr>
        <w:t>הסעיפים אושרו</w:t>
      </w:r>
    </w:p>
    <w:p w14:paraId="57A9EE29" w14:textId="77777777" w:rsidR="002971D8" w:rsidRPr="0073179A" w:rsidRDefault="002971D8" w:rsidP="002971D8">
      <w:pPr>
        <w:bidi/>
        <w:jc w:val="both"/>
        <w:rPr>
          <w:rFonts w:cs="David" w:hint="cs"/>
          <w:rtl/>
        </w:rPr>
      </w:pPr>
    </w:p>
    <w:p w14:paraId="2D227496" w14:textId="77777777" w:rsidR="002971D8" w:rsidRPr="0073179A" w:rsidRDefault="002971D8" w:rsidP="002971D8">
      <w:pPr>
        <w:keepNext/>
        <w:bidi/>
        <w:jc w:val="both"/>
        <w:rPr>
          <w:rFonts w:cs="David" w:hint="cs"/>
          <w:rtl/>
        </w:rPr>
      </w:pPr>
      <w:r w:rsidRPr="0073179A">
        <w:rPr>
          <w:rFonts w:cs="David" w:hint="cs"/>
          <w:u w:val="single"/>
          <w:rtl/>
        </w:rPr>
        <w:t xml:space="preserve">היו"ר יריב </w:t>
      </w:r>
      <w:proofErr w:type="spellStart"/>
      <w:r w:rsidRPr="0073179A">
        <w:rPr>
          <w:rFonts w:cs="David" w:hint="cs"/>
          <w:u w:val="single"/>
          <w:rtl/>
        </w:rPr>
        <w:t>לוין</w:t>
      </w:r>
      <w:proofErr w:type="spellEnd"/>
      <w:r w:rsidRPr="0073179A">
        <w:rPr>
          <w:rFonts w:cs="David" w:hint="cs"/>
          <w:u w:val="single"/>
          <w:rtl/>
        </w:rPr>
        <w:t>:</w:t>
      </w:r>
    </w:p>
    <w:p w14:paraId="1DDF623B" w14:textId="77777777" w:rsidR="002971D8" w:rsidRPr="0073179A" w:rsidRDefault="002971D8" w:rsidP="002971D8">
      <w:pPr>
        <w:keepNext/>
        <w:bidi/>
        <w:jc w:val="both"/>
        <w:rPr>
          <w:rFonts w:cs="David" w:hint="cs"/>
          <w:rtl/>
        </w:rPr>
      </w:pPr>
    </w:p>
    <w:p w14:paraId="1DC82CB4" w14:textId="77777777" w:rsidR="002971D8" w:rsidRPr="0073179A" w:rsidRDefault="002971D8" w:rsidP="002971D8">
      <w:pPr>
        <w:bidi/>
        <w:jc w:val="both"/>
        <w:rPr>
          <w:rFonts w:cs="David" w:hint="cs"/>
          <w:rtl/>
        </w:rPr>
      </w:pPr>
      <w:r w:rsidRPr="0073179A">
        <w:rPr>
          <w:rFonts w:cs="David" w:hint="cs"/>
          <w:rtl/>
        </w:rPr>
        <w:tab/>
        <w:t>תודה רבה, הישיבה נעולה</w:t>
      </w:r>
      <w:r>
        <w:rPr>
          <w:rFonts w:cs="David" w:hint="cs"/>
          <w:rtl/>
        </w:rPr>
        <w:t>.</w:t>
      </w:r>
    </w:p>
    <w:p w14:paraId="2367C2DE" w14:textId="77777777" w:rsidR="002971D8" w:rsidRPr="0073179A" w:rsidRDefault="002971D8" w:rsidP="002971D8">
      <w:pPr>
        <w:bidi/>
        <w:jc w:val="both"/>
        <w:rPr>
          <w:rFonts w:cs="David" w:hint="cs"/>
          <w:rtl/>
        </w:rPr>
      </w:pPr>
    </w:p>
    <w:p w14:paraId="5EAB9171" w14:textId="77777777" w:rsidR="002971D8" w:rsidRPr="002971D8" w:rsidRDefault="002971D8" w:rsidP="002971D8">
      <w:pPr>
        <w:bidi/>
        <w:rPr>
          <w:rFonts w:cs="David" w:hint="cs"/>
          <w:u w:val="single"/>
          <w:rtl/>
        </w:rPr>
      </w:pPr>
      <w:r w:rsidRPr="002971D8">
        <w:rPr>
          <w:rFonts w:cs="David" w:hint="cs"/>
          <w:b/>
          <w:bCs/>
          <w:u w:val="single"/>
          <w:rtl/>
        </w:rPr>
        <w:t>הישיבה ננעלה בשעה 14:25</w:t>
      </w:r>
    </w:p>
    <w:p w14:paraId="76F7913C" w14:textId="77777777" w:rsidR="002971D8" w:rsidRPr="0073179A" w:rsidRDefault="002971D8" w:rsidP="002971D8">
      <w:pPr>
        <w:bidi/>
        <w:jc w:val="both"/>
        <w:rPr>
          <w:rFonts w:cs="David" w:hint="cs"/>
          <w:rtl/>
        </w:rPr>
      </w:pPr>
    </w:p>
    <w:p w14:paraId="128BAE4D" w14:textId="77777777" w:rsidR="00552A80" w:rsidRPr="002971D8" w:rsidRDefault="00552A80" w:rsidP="002971D8">
      <w:pPr>
        <w:bidi/>
      </w:pPr>
    </w:p>
    <w:sectPr w:rsidR="00552A80" w:rsidRPr="002971D8" w:rsidSect="002971D8">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9B42" w14:textId="77777777" w:rsidR="002971D8" w:rsidRDefault="002971D8">
      <w:r>
        <w:separator/>
      </w:r>
    </w:p>
  </w:endnote>
  <w:endnote w:type="continuationSeparator" w:id="0">
    <w:p w14:paraId="5AF38D0C" w14:textId="77777777" w:rsidR="002971D8" w:rsidRDefault="0029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6B0F" w14:textId="77777777" w:rsidR="002971D8" w:rsidRDefault="002971D8">
      <w:r>
        <w:separator/>
      </w:r>
    </w:p>
  </w:footnote>
  <w:footnote w:type="continuationSeparator" w:id="0">
    <w:p w14:paraId="40E3C56A" w14:textId="77777777" w:rsidR="002971D8" w:rsidRDefault="00297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2E99" w14:textId="77777777" w:rsidR="002971D8" w:rsidRDefault="002971D8" w:rsidP="002971D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A8D5DF3" w14:textId="77777777" w:rsidR="002971D8" w:rsidRDefault="002971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08BE" w14:textId="77777777" w:rsidR="002971D8" w:rsidRDefault="002971D8" w:rsidP="002971D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20</w:t>
    </w:r>
    <w:r>
      <w:rPr>
        <w:rStyle w:val="PageNumber"/>
        <w:rFonts w:cs="David"/>
        <w:szCs w:val="24"/>
      </w:rPr>
      <w:fldChar w:fldCharType="end"/>
    </w:r>
  </w:p>
  <w:p w14:paraId="4BC3394A" w14:textId="77777777" w:rsidR="002971D8" w:rsidRDefault="002971D8" w:rsidP="002971D8">
    <w:pPr>
      <w:pStyle w:val="Header"/>
      <w:ind w:right="360"/>
      <w:rPr>
        <w:rFonts w:cs="David" w:hint="cs"/>
        <w:sz w:val="24"/>
        <w:szCs w:val="24"/>
        <w:rtl/>
      </w:rPr>
    </w:pPr>
    <w:r>
      <w:rPr>
        <w:rFonts w:cs="David" w:hint="cs"/>
        <w:sz w:val="24"/>
        <w:szCs w:val="24"/>
        <w:rtl/>
      </w:rPr>
      <w:t>ועדת הכנסת</w:t>
    </w:r>
  </w:p>
  <w:p w14:paraId="1B79A4AD" w14:textId="77777777" w:rsidR="002971D8" w:rsidRDefault="002971D8" w:rsidP="002971D8">
    <w:pPr>
      <w:pStyle w:val="Header"/>
      <w:ind w:right="360"/>
      <w:rPr>
        <w:rFonts w:cs="David" w:hint="cs"/>
        <w:sz w:val="24"/>
        <w:szCs w:val="24"/>
        <w:rtl/>
      </w:rPr>
    </w:pPr>
    <w:r>
      <w:rPr>
        <w:rFonts w:cs="David" w:hint="cs"/>
        <w:sz w:val="24"/>
        <w:szCs w:val="24"/>
        <w:rtl/>
      </w:rPr>
      <w:t>14/12/2010</w:t>
    </w:r>
  </w:p>
  <w:p w14:paraId="24AF3DB1" w14:textId="77777777" w:rsidR="002971D8" w:rsidRDefault="002971D8">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3857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2974פרוטוקול_ישיבת_ועדה.doc"/>
    <w:docVar w:name="StartMode" w:val="3"/>
  </w:docVars>
  <w:rsids>
    <w:rsidRoot w:val="00923DE3"/>
    <w:rsid w:val="002971D8"/>
    <w:rsid w:val="00552A80"/>
    <w:rsid w:val="0061268C"/>
    <w:rsid w:val="00923DE3"/>
    <w:rsid w:val="00965806"/>
    <w:rsid w:val="00CA5B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A5466"/>
  <w15:chartTrackingRefBased/>
  <w15:docId w15:val="{E302BF99-B5B8-4F5E-BF34-F91F55E7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971D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971D8"/>
    <w:rPr>
      <w:rFonts w:cs="Miriam"/>
      <w:lang w:bidi="he-IL"/>
    </w:rPr>
  </w:style>
  <w:style w:type="paragraph" w:styleId="Footer">
    <w:name w:val="footer"/>
    <w:basedOn w:val="Normal"/>
    <w:rsid w:val="002971D8"/>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4213</Words>
  <Characters>24015</Characters>
  <Application>Microsoft Office Word</Application>
  <DocSecurity>0</DocSecurity>
  <Lines>200</Lines>
  <Paragraphs>56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