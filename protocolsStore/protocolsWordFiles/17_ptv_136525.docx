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CC014" w14:textId="77777777" w:rsidR="005976FA" w:rsidRPr="005976FA" w:rsidRDefault="005976FA" w:rsidP="005976FA">
      <w:pPr>
        <w:pStyle w:val="Heading5"/>
        <w:jc w:val="left"/>
        <w:rPr>
          <w:rFonts w:hint="cs"/>
          <w:b/>
          <w:bCs/>
          <w:sz w:val="24"/>
          <w:rtl/>
        </w:rPr>
      </w:pPr>
    </w:p>
    <w:p w14:paraId="1BA17824" w14:textId="77777777" w:rsidR="005976FA" w:rsidRPr="005976FA" w:rsidRDefault="005976FA" w:rsidP="005976FA">
      <w:pPr>
        <w:bidi/>
        <w:rPr>
          <w:rFonts w:cs="David" w:hint="cs"/>
          <w:rtl/>
        </w:rPr>
      </w:pPr>
    </w:p>
    <w:p w14:paraId="1C8AAB63" w14:textId="77777777" w:rsidR="005976FA" w:rsidRPr="005976FA" w:rsidRDefault="005976FA" w:rsidP="005976FA">
      <w:pPr>
        <w:bidi/>
        <w:rPr>
          <w:rFonts w:cs="David" w:hint="cs"/>
          <w:rtl/>
        </w:rPr>
      </w:pPr>
    </w:p>
    <w:p w14:paraId="0EDDB22F" w14:textId="77777777" w:rsidR="005976FA" w:rsidRPr="005976FA" w:rsidRDefault="005976FA" w:rsidP="005976FA">
      <w:pPr>
        <w:pStyle w:val="Heading5"/>
        <w:jc w:val="left"/>
        <w:rPr>
          <w:b/>
          <w:bCs/>
          <w:sz w:val="24"/>
          <w:rtl/>
        </w:rPr>
      </w:pPr>
      <w:r w:rsidRPr="005976FA">
        <w:rPr>
          <w:b/>
          <w:bCs/>
          <w:sz w:val="24"/>
          <w:rtl/>
        </w:rPr>
        <w:t xml:space="preserve">הכנסת </w:t>
      </w:r>
      <w:r w:rsidRPr="005976FA">
        <w:rPr>
          <w:rFonts w:hint="cs"/>
          <w:b/>
          <w:bCs/>
          <w:sz w:val="24"/>
          <w:rtl/>
        </w:rPr>
        <w:t>השבע-עשרה</w:t>
      </w:r>
      <w:r w:rsidRPr="005976FA">
        <w:rPr>
          <w:b/>
          <w:bCs/>
          <w:sz w:val="24"/>
          <w:rtl/>
        </w:rPr>
        <w:tab/>
      </w:r>
      <w:r w:rsidRPr="005976FA">
        <w:rPr>
          <w:b/>
          <w:bCs/>
          <w:sz w:val="24"/>
          <w:rtl/>
        </w:rPr>
        <w:tab/>
      </w:r>
      <w:r w:rsidRPr="005976FA">
        <w:rPr>
          <w:b/>
          <w:bCs/>
          <w:sz w:val="24"/>
          <w:rtl/>
        </w:rPr>
        <w:tab/>
      </w:r>
      <w:r w:rsidRPr="005976FA">
        <w:rPr>
          <w:b/>
          <w:bCs/>
          <w:sz w:val="24"/>
          <w:rtl/>
        </w:rPr>
        <w:tab/>
      </w:r>
      <w:r w:rsidRPr="005976FA">
        <w:rPr>
          <w:b/>
          <w:bCs/>
          <w:sz w:val="24"/>
          <w:rtl/>
        </w:rPr>
        <w:tab/>
      </w:r>
      <w:r w:rsidRPr="005976FA">
        <w:rPr>
          <w:b/>
          <w:bCs/>
          <w:sz w:val="24"/>
          <w:rtl/>
        </w:rPr>
        <w:tab/>
      </w:r>
      <w:r w:rsidRPr="005976FA">
        <w:rPr>
          <w:b/>
          <w:bCs/>
          <w:sz w:val="24"/>
          <w:rtl/>
        </w:rPr>
        <w:tab/>
        <w:t>נוסח לא מתוקן</w:t>
      </w:r>
    </w:p>
    <w:p w14:paraId="6A0977E8" w14:textId="77777777" w:rsidR="005976FA" w:rsidRPr="005976FA" w:rsidRDefault="005976FA" w:rsidP="005976FA">
      <w:pPr>
        <w:bidi/>
        <w:rPr>
          <w:rFonts w:cs="David" w:hint="cs"/>
          <w:b/>
          <w:bCs/>
          <w:rtl/>
        </w:rPr>
      </w:pPr>
      <w:r w:rsidRPr="005976FA">
        <w:rPr>
          <w:rFonts w:cs="David"/>
          <w:b/>
          <w:bCs/>
          <w:rtl/>
        </w:rPr>
        <w:t xml:space="preserve">מושב </w:t>
      </w:r>
      <w:r w:rsidRPr="005976FA">
        <w:rPr>
          <w:rFonts w:cs="David" w:hint="cs"/>
          <w:b/>
          <w:bCs/>
          <w:rtl/>
        </w:rPr>
        <w:t>שלישי</w:t>
      </w:r>
    </w:p>
    <w:p w14:paraId="084A0063" w14:textId="77777777" w:rsidR="005976FA" w:rsidRPr="005976FA" w:rsidRDefault="005976FA" w:rsidP="005976FA">
      <w:pPr>
        <w:bidi/>
        <w:rPr>
          <w:rFonts w:cs="David"/>
          <w:b/>
          <w:bCs/>
          <w:rtl/>
        </w:rPr>
      </w:pPr>
    </w:p>
    <w:p w14:paraId="19FD882B" w14:textId="77777777" w:rsidR="005976FA" w:rsidRPr="005976FA" w:rsidRDefault="005976FA" w:rsidP="005976FA">
      <w:pPr>
        <w:bidi/>
        <w:rPr>
          <w:rFonts w:cs="David"/>
          <w:b/>
          <w:bCs/>
          <w:rtl/>
        </w:rPr>
      </w:pPr>
    </w:p>
    <w:p w14:paraId="2E5DA7EC" w14:textId="77777777" w:rsidR="005976FA" w:rsidRPr="005976FA" w:rsidRDefault="005976FA" w:rsidP="005976FA">
      <w:pPr>
        <w:bidi/>
        <w:rPr>
          <w:rFonts w:cs="David"/>
          <w:b/>
          <w:bCs/>
          <w:rtl/>
        </w:rPr>
      </w:pPr>
    </w:p>
    <w:p w14:paraId="59FFDB74" w14:textId="77777777" w:rsidR="005976FA" w:rsidRPr="005976FA" w:rsidRDefault="005976FA" w:rsidP="005976FA">
      <w:pPr>
        <w:bidi/>
        <w:rPr>
          <w:rFonts w:cs="David"/>
          <w:b/>
          <w:bCs/>
          <w:rtl/>
        </w:rPr>
      </w:pPr>
    </w:p>
    <w:p w14:paraId="4792DF5C" w14:textId="77777777" w:rsidR="005976FA" w:rsidRPr="005976FA" w:rsidRDefault="005976FA" w:rsidP="005976FA">
      <w:pPr>
        <w:bidi/>
        <w:jc w:val="center"/>
        <w:rPr>
          <w:rFonts w:cs="David"/>
          <w:b/>
          <w:bCs/>
          <w:rtl/>
        </w:rPr>
      </w:pPr>
      <w:r w:rsidRPr="005976FA">
        <w:rPr>
          <w:rFonts w:cs="David"/>
          <w:b/>
          <w:bCs/>
          <w:rtl/>
        </w:rPr>
        <w:t>פרוטוקול מס'</w:t>
      </w:r>
      <w:r w:rsidRPr="005976FA">
        <w:rPr>
          <w:rFonts w:cs="David" w:hint="cs"/>
          <w:b/>
          <w:bCs/>
          <w:rtl/>
        </w:rPr>
        <w:t xml:space="preserve"> </w:t>
      </w:r>
      <w:r w:rsidRPr="005976FA">
        <w:rPr>
          <w:rFonts w:cs="David"/>
          <w:b/>
          <w:bCs/>
        </w:rPr>
        <w:t>245</w:t>
      </w:r>
    </w:p>
    <w:p w14:paraId="688FADAD" w14:textId="77777777" w:rsidR="005976FA" w:rsidRPr="005976FA" w:rsidRDefault="005976FA" w:rsidP="005976FA">
      <w:pPr>
        <w:bidi/>
        <w:jc w:val="center"/>
        <w:rPr>
          <w:rFonts w:cs="David" w:hint="cs"/>
          <w:b/>
          <w:bCs/>
          <w:rtl/>
        </w:rPr>
      </w:pPr>
      <w:r w:rsidRPr="005976FA">
        <w:rPr>
          <w:rFonts w:cs="David" w:hint="cs"/>
          <w:b/>
          <w:bCs/>
          <w:rtl/>
        </w:rPr>
        <w:t>מישיבת ועדת  הכנסת</w:t>
      </w:r>
    </w:p>
    <w:p w14:paraId="6B06BD35" w14:textId="77777777" w:rsidR="005976FA" w:rsidRPr="005976FA" w:rsidRDefault="005976FA" w:rsidP="005976FA">
      <w:pPr>
        <w:bidi/>
        <w:jc w:val="center"/>
        <w:rPr>
          <w:rFonts w:cs="David" w:hint="cs"/>
          <w:b/>
          <w:bCs/>
          <w:u w:val="single"/>
          <w:rtl/>
        </w:rPr>
      </w:pPr>
      <w:r w:rsidRPr="005976FA">
        <w:rPr>
          <w:rFonts w:cs="David" w:hint="cs"/>
          <w:b/>
          <w:bCs/>
          <w:u w:val="single"/>
          <w:rtl/>
        </w:rPr>
        <w:t xml:space="preserve">שהתקיימה ביום רביעי, כ"ב בסיון, </w:t>
      </w:r>
      <w:proofErr w:type="spellStart"/>
      <w:r w:rsidRPr="005976FA">
        <w:rPr>
          <w:rFonts w:cs="David" w:hint="cs"/>
          <w:b/>
          <w:bCs/>
          <w:u w:val="single"/>
          <w:rtl/>
        </w:rPr>
        <w:t>התשס"ח</w:t>
      </w:r>
      <w:proofErr w:type="spellEnd"/>
      <w:r w:rsidRPr="005976FA">
        <w:rPr>
          <w:rFonts w:cs="David" w:hint="cs"/>
          <w:b/>
          <w:bCs/>
          <w:u w:val="single"/>
          <w:rtl/>
        </w:rPr>
        <w:t>, (25/06/2008), בשעה 10:00</w:t>
      </w:r>
    </w:p>
    <w:p w14:paraId="7C9581A7" w14:textId="77777777" w:rsidR="005976FA" w:rsidRPr="005976FA" w:rsidRDefault="005976FA" w:rsidP="005976FA">
      <w:pPr>
        <w:bidi/>
        <w:rPr>
          <w:rFonts w:cs="David"/>
          <w:b/>
          <w:bCs/>
          <w:rtl/>
        </w:rPr>
      </w:pPr>
    </w:p>
    <w:p w14:paraId="0E9BD6FC" w14:textId="77777777" w:rsidR="005976FA" w:rsidRPr="005976FA" w:rsidRDefault="005976FA" w:rsidP="005976FA">
      <w:pPr>
        <w:bidi/>
        <w:rPr>
          <w:rFonts w:cs="David"/>
          <w:b/>
          <w:bCs/>
          <w:rtl/>
        </w:rPr>
      </w:pPr>
    </w:p>
    <w:p w14:paraId="0B934A02" w14:textId="77777777" w:rsidR="005976FA" w:rsidRPr="005976FA" w:rsidRDefault="005976FA" w:rsidP="005976FA">
      <w:pPr>
        <w:tabs>
          <w:tab w:val="left" w:pos="1221"/>
        </w:tabs>
        <w:bidi/>
        <w:rPr>
          <w:rFonts w:cs="David" w:hint="cs"/>
          <w:b/>
          <w:bCs/>
          <w:u w:val="single"/>
          <w:rtl/>
        </w:rPr>
      </w:pPr>
    </w:p>
    <w:p w14:paraId="2C8AD4A4" w14:textId="77777777" w:rsidR="005976FA" w:rsidRPr="005976FA" w:rsidRDefault="005976FA" w:rsidP="005976FA">
      <w:pPr>
        <w:tabs>
          <w:tab w:val="left" w:pos="1221"/>
        </w:tabs>
        <w:bidi/>
        <w:rPr>
          <w:rFonts w:cs="David" w:hint="cs"/>
          <w:rtl/>
        </w:rPr>
      </w:pPr>
      <w:r w:rsidRPr="005976FA">
        <w:rPr>
          <w:rFonts w:cs="David"/>
          <w:b/>
          <w:bCs/>
          <w:u w:val="single"/>
          <w:rtl/>
        </w:rPr>
        <w:t>סדר היום</w:t>
      </w:r>
      <w:r w:rsidRPr="005976FA">
        <w:rPr>
          <w:rFonts w:cs="David"/>
          <w:rtl/>
        </w:rPr>
        <w:t>:</w:t>
      </w:r>
      <w:r w:rsidRPr="005976FA">
        <w:rPr>
          <w:rFonts w:cs="David" w:hint="cs"/>
          <w:rtl/>
        </w:rPr>
        <w:tab/>
      </w:r>
      <w:r w:rsidRPr="005976FA">
        <w:rPr>
          <w:rFonts w:cs="David" w:hint="cs"/>
          <w:b/>
          <w:bCs/>
          <w:rtl/>
        </w:rPr>
        <w:tab/>
      </w:r>
    </w:p>
    <w:p w14:paraId="650C6DF8" w14:textId="77777777" w:rsidR="005976FA" w:rsidRPr="005976FA" w:rsidRDefault="005976FA" w:rsidP="005976FA">
      <w:pPr>
        <w:numPr>
          <w:ilvl w:val="0"/>
          <w:numId w:val="1"/>
        </w:numPr>
        <w:overflowPunct w:val="0"/>
        <w:autoSpaceDE w:val="0"/>
        <w:autoSpaceDN w:val="0"/>
        <w:bidi/>
        <w:adjustRightInd w:val="0"/>
        <w:jc w:val="both"/>
        <w:textAlignment w:val="baseline"/>
        <w:rPr>
          <w:rFonts w:cs="David" w:hint="cs"/>
          <w:b/>
          <w:bCs/>
          <w:rtl/>
        </w:rPr>
      </w:pPr>
      <w:r w:rsidRPr="005976FA">
        <w:rPr>
          <w:rFonts w:cs="David" w:hint="cs"/>
          <w:b/>
          <w:bCs/>
          <w:rtl/>
        </w:rPr>
        <w:t>בקשת חה"כ דוד אזולאי להעברת הצעת חוק שירותי הדת היהודיים (פ/17/1871) מוועדת הפנים והגנת הסביבה לדיון בוועדת הכספים.</w:t>
      </w:r>
    </w:p>
    <w:p w14:paraId="28E3AD7E" w14:textId="77777777" w:rsidR="005976FA" w:rsidRPr="005976FA" w:rsidRDefault="005976FA" w:rsidP="005976FA">
      <w:pPr>
        <w:bidi/>
        <w:rPr>
          <w:rFonts w:cs="David" w:hint="cs"/>
          <w:rtl/>
        </w:rPr>
      </w:pPr>
    </w:p>
    <w:p w14:paraId="418391EA" w14:textId="77777777" w:rsidR="005976FA" w:rsidRPr="005976FA" w:rsidRDefault="005976FA" w:rsidP="005976FA">
      <w:pPr>
        <w:numPr>
          <w:ilvl w:val="0"/>
          <w:numId w:val="1"/>
        </w:numPr>
        <w:overflowPunct w:val="0"/>
        <w:autoSpaceDE w:val="0"/>
        <w:autoSpaceDN w:val="0"/>
        <w:bidi/>
        <w:adjustRightInd w:val="0"/>
        <w:jc w:val="both"/>
        <w:textAlignment w:val="baseline"/>
        <w:rPr>
          <w:rFonts w:cs="David" w:hint="cs"/>
          <w:b/>
          <w:bCs/>
          <w:rtl/>
        </w:rPr>
      </w:pPr>
      <w:r w:rsidRPr="005976FA">
        <w:rPr>
          <w:rFonts w:cs="David" w:hint="cs"/>
          <w:b/>
          <w:bCs/>
          <w:rtl/>
        </w:rPr>
        <w:t>הצעת חה"כ יצחק אהרונוביץ' לתיקון סעיף 142 ב', בדבר הצעות חוק של חבר-כנסת שמונה לתפקיד שר או סגן שר ולאחר שהתפטר מתפקידו חזר לכהן כחבר כנסת מן המניין.</w:t>
      </w:r>
    </w:p>
    <w:p w14:paraId="6F81A15C" w14:textId="77777777" w:rsidR="005976FA" w:rsidRPr="005976FA" w:rsidRDefault="005976FA" w:rsidP="005976FA">
      <w:pPr>
        <w:bidi/>
        <w:rPr>
          <w:rFonts w:cs="David"/>
          <w:rtl/>
        </w:rPr>
      </w:pPr>
    </w:p>
    <w:p w14:paraId="5B184114" w14:textId="77777777" w:rsidR="005976FA" w:rsidRPr="005976FA" w:rsidRDefault="005976FA" w:rsidP="005976FA">
      <w:pPr>
        <w:bidi/>
        <w:rPr>
          <w:rFonts w:cs="David"/>
          <w:b/>
          <w:bCs/>
          <w:u w:val="single"/>
          <w:rtl/>
        </w:rPr>
      </w:pPr>
      <w:r w:rsidRPr="005976FA">
        <w:rPr>
          <w:rFonts w:cs="David"/>
          <w:b/>
          <w:bCs/>
          <w:u w:val="single"/>
          <w:rtl/>
        </w:rPr>
        <w:t>נכחו</w:t>
      </w:r>
      <w:r w:rsidRPr="005976FA">
        <w:rPr>
          <w:rFonts w:cs="David"/>
          <w:rtl/>
        </w:rPr>
        <w:t>:</w:t>
      </w:r>
    </w:p>
    <w:p w14:paraId="4C858371" w14:textId="77777777" w:rsidR="005976FA" w:rsidRPr="005976FA" w:rsidRDefault="005976FA" w:rsidP="005976FA">
      <w:pPr>
        <w:bidi/>
        <w:rPr>
          <w:rFonts w:cs="David"/>
          <w:rtl/>
        </w:rPr>
      </w:pPr>
    </w:p>
    <w:p w14:paraId="39106476" w14:textId="77777777" w:rsidR="005976FA" w:rsidRPr="005976FA" w:rsidRDefault="005976FA" w:rsidP="005976FA">
      <w:pPr>
        <w:tabs>
          <w:tab w:val="left" w:pos="1788"/>
        </w:tabs>
        <w:bidi/>
        <w:rPr>
          <w:rFonts w:cs="David"/>
          <w:rtl/>
        </w:rPr>
      </w:pPr>
      <w:r w:rsidRPr="005976FA">
        <w:rPr>
          <w:rFonts w:cs="David"/>
          <w:b/>
          <w:bCs/>
          <w:u w:val="single"/>
          <w:rtl/>
        </w:rPr>
        <w:t>חברי הוועדה</w:t>
      </w:r>
      <w:r w:rsidRPr="005976FA">
        <w:rPr>
          <w:rFonts w:cs="David"/>
          <w:rtl/>
        </w:rPr>
        <w:t>:</w:t>
      </w:r>
    </w:p>
    <w:p w14:paraId="44EAD79C" w14:textId="77777777" w:rsidR="005976FA" w:rsidRPr="005976FA" w:rsidRDefault="005976FA" w:rsidP="005976FA">
      <w:pPr>
        <w:bidi/>
        <w:rPr>
          <w:rFonts w:cs="David" w:hint="cs"/>
          <w:rtl/>
        </w:rPr>
      </w:pPr>
    </w:p>
    <w:p w14:paraId="005E6639" w14:textId="77777777" w:rsidR="005976FA" w:rsidRPr="005976FA" w:rsidRDefault="005976FA" w:rsidP="005976FA">
      <w:pPr>
        <w:bidi/>
        <w:rPr>
          <w:rFonts w:cs="David" w:hint="cs"/>
          <w:rtl/>
        </w:rPr>
      </w:pPr>
      <w:r w:rsidRPr="005976FA">
        <w:rPr>
          <w:rFonts w:cs="David" w:hint="cs"/>
          <w:rtl/>
        </w:rPr>
        <w:t xml:space="preserve">דוד טל </w:t>
      </w:r>
      <w:r w:rsidRPr="005976FA">
        <w:rPr>
          <w:rFonts w:cs="David"/>
          <w:rtl/>
        </w:rPr>
        <w:t>–</w:t>
      </w:r>
      <w:r w:rsidRPr="005976FA">
        <w:rPr>
          <w:rFonts w:cs="David" w:hint="cs"/>
          <w:rtl/>
        </w:rPr>
        <w:t xml:space="preserve"> היו"ר</w:t>
      </w:r>
    </w:p>
    <w:p w14:paraId="4084576C" w14:textId="77777777" w:rsidR="005976FA" w:rsidRPr="005976FA" w:rsidRDefault="005976FA" w:rsidP="005976FA">
      <w:pPr>
        <w:bidi/>
        <w:rPr>
          <w:rFonts w:cs="David" w:hint="cs"/>
          <w:rtl/>
        </w:rPr>
      </w:pPr>
      <w:r w:rsidRPr="005976FA">
        <w:rPr>
          <w:rFonts w:cs="David" w:hint="cs"/>
          <w:rtl/>
        </w:rPr>
        <w:t xml:space="preserve">רוברט </w:t>
      </w:r>
      <w:proofErr w:type="spellStart"/>
      <w:r w:rsidRPr="005976FA">
        <w:rPr>
          <w:rFonts w:cs="David" w:hint="cs"/>
          <w:rtl/>
        </w:rPr>
        <w:t>אילטוב</w:t>
      </w:r>
      <w:proofErr w:type="spellEnd"/>
    </w:p>
    <w:p w14:paraId="301AA55A" w14:textId="77777777" w:rsidR="005976FA" w:rsidRPr="005976FA" w:rsidRDefault="005976FA" w:rsidP="005976FA">
      <w:pPr>
        <w:bidi/>
        <w:rPr>
          <w:rFonts w:cs="David" w:hint="cs"/>
          <w:rtl/>
        </w:rPr>
      </w:pPr>
      <w:r w:rsidRPr="005976FA">
        <w:rPr>
          <w:rFonts w:cs="David" w:hint="cs"/>
          <w:rtl/>
        </w:rPr>
        <w:t>גדעון סער</w:t>
      </w:r>
    </w:p>
    <w:p w14:paraId="09462AC4" w14:textId="77777777" w:rsidR="005976FA" w:rsidRPr="005976FA" w:rsidRDefault="005976FA" w:rsidP="005976FA">
      <w:pPr>
        <w:bidi/>
        <w:rPr>
          <w:rFonts w:cs="David" w:hint="cs"/>
          <w:rtl/>
        </w:rPr>
      </w:pPr>
      <w:r w:rsidRPr="005976FA">
        <w:rPr>
          <w:rFonts w:cs="David" w:hint="cs"/>
          <w:rtl/>
        </w:rPr>
        <w:t>משה שרוני</w:t>
      </w:r>
    </w:p>
    <w:p w14:paraId="63E3561A" w14:textId="77777777" w:rsidR="005976FA" w:rsidRPr="005976FA" w:rsidRDefault="005976FA" w:rsidP="005976FA">
      <w:pPr>
        <w:bidi/>
        <w:rPr>
          <w:rFonts w:cs="David" w:hint="cs"/>
          <w:rtl/>
        </w:rPr>
      </w:pPr>
    </w:p>
    <w:p w14:paraId="236B066D" w14:textId="77777777" w:rsidR="005976FA" w:rsidRPr="005976FA" w:rsidRDefault="005976FA" w:rsidP="005976FA">
      <w:pPr>
        <w:tabs>
          <w:tab w:val="left" w:pos="1788"/>
          <w:tab w:val="left" w:pos="3631"/>
        </w:tabs>
        <w:bidi/>
        <w:rPr>
          <w:rFonts w:cs="David" w:hint="cs"/>
          <w:rtl/>
        </w:rPr>
      </w:pPr>
      <w:r w:rsidRPr="005976FA">
        <w:rPr>
          <w:rFonts w:cs="David"/>
          <w:b/>
          <w:bCs/>
          <w:u w:val="single"/>
          <w:rtl/>
        </w:rPr>
        <w:t>מוזמנים</w:t>
      </w:r>
      <w:r w:rsidRPr="005976FA">
        <w:rPr>
          <w:rFonts w:cs="David"/>
          <w:rtl/>
        </w:rPr>
        <w:t>:</w:t>
      </w:r>
    </w:p>
    <w:p w14:paraId="5BE25B6A" w14:textId="77777777" w:rsidR="005976FA" w:rsidRPr="005976FA" w:rsidRDefault="005976FA" w:rsidP="005976FA">
      <w:pPr>
        <w:bidi/>
        <w:rPr>
          <w:rFonts w:cs="David" w:hint="cs"/>
          <w:rtl/>
        </w:rPr>
      </w:pPr>
      <w:r w:rsidRPr="005976FA">
        <w:rPr>
          <w:rFonts w:cs="David" w:hint="cs"/>
          <w:rtl/>
        </w:rPr>
        <w:t>חה"כ יצחק אהרונוביץ</w:t>
      </w:r>
    </w:p>
    <w:p w14:paraId="15D9C6DB" w14:textId="77777777" w:rsidR="005976FA" w:rsidRPr="005976FA" w:rsidRDefault="005976FA" w:rsidP="005976FA">
      <w:pPr>
        <w:bidi/>
        <w:rPr>
          <w:rFonts w:cs="David" w:hint="cs"/>
          <w:rtl/>
        </w:rPr>
      </w:pPr>
    </w:p>
    <w:p w14:paraId="5EAE6EC3" w14:textId="77777777" w:rsidR="005976FA" w:rsidRPr="005976FA" w:rsidRDefault="005976FA" w:rsidP="005976FA">
      <w:pPr>
        <w:bidi/>
        <w:rPr>
          <w:rFonts w:cs="David" w:hint="cs"/>
          <w:rtl/>
        </w:rPr>
      </w:pPr>
      <w:r w:rsidRPr="005976FA">
        <w:rPr>
          <w:rFonts w:cs="David" w:hint="cs"/>
          <w:rtl/>
        </w:rPr>
        <w:t xml:space="preserve">אייל יינון </w:t>
      </w:r>
      <w:r w:rsidRPr="005976FA">
        <w:rPr>
          <w:rFonts w:cs="David"/>
          <w:rtl/>
        </w:rPr>
        <w:t>–</w:t>
      </w:r>
      <w:r w:rsidRPr="005976FA">
        <w:rPr>
          <w:rFonts w:cs="David" w:hint="cs"/>
          <w:rtl/>
        </w:rPr>
        <w:t xml:space="preserve"> מזכיר הכנסת</w:t>
      </w:r>
    </w:p>
    <w:p w14:paraId="64DC1950" w14:textId="77777777" w:rsidR="005976FA" w:rsidRPr="005976FA" w:rsidRDefault="005976FA" w:rsidP="005976FA">
      <w:pPr>
        <w:tabs>
          <w:tab w:val="left" w:pos="1930"/>
        </w:tabs>
        <w:bidi/>
        <w:rPr>
          <w:rFonts w:cs="David" w:hint="cs"/>
          <w:rtl/>
        </w:rPr>
      </w:pPr>
    </w:p>
    <w:p w14:paraId="6AC3F02C" w14:textId="77777777" w:rsidR="005976FA" w:rsidRPr="005976FA" w:rsidRDefault="005976FA" w:rsidP="005976FA">
      <w:pPr>
        <w:tabs>
          <w:tab w:val="left" w:pos="1930"/>
        </w:tabs>
        <w:bidi/>
        <w:rPr>
          <w:rFonts w:cs="David" w:hint="cs"/>
          <w:rtl/>
        </w:rPr>
      </w:pPr>
      <w:r w:rsidRPr="005976FA">
        <w:rPr>
          <w:rFonts w:cs="David" w:hint="cs"/>
          <w:rtl/>
        </w:rPr>
        <w:t xml:space="preserve">רונית </w:t>
      </w:r>
      <w:proofErr w:type="spellStart"/>
      <w:r w:rsidRPr="005976FA">
        <w:rPr>
          <w:rFonts w:cs="David" w:hint="cs"/>
          <w:rtl/>
        </w:rPr>
        <w:t>חייקין</w:t>
      </w:r>
      <w:proofErr w:type="spellEnd"/>
      <w:r w:rsidRPr="005976FA">
        <w:rPr>
          <w:rFonts w:cs="David" w:hint="cs"/>
          <w:rtl/>
        </w:rPr>
        <w:t xml:space="preserve"> </w:t>
      </w:r>
      <w:r w:rsidRPr="005976FA">
        <w:rPr>
          <w:rFonts w:cs="David"/>
          <w:rtl/>
        </w:rPr>
        <w:t>–</w:t>
      </w:r>
      <w:r w:rsidRPr="005976FA">
        <w:rPr>
          <w:rFonts w:cs="David" w:hint="cs"/>
          <w:rtl/>
        </w:rPr>
        <w:t xml:space="preserve"> מזכירת סיעת מר"צ בכנסת</w:t>
      </w:r>
    </w:p>
    <w:p w14:paraId="79E1A737" w14:textId="77777777" w:rsidR="005976FA" w:rsidRDefault="005976FA" w:rsidP="005976FA">
      <w:pPr>
        <w:tabs>
          <w:tab w:val="left" w:pos="1930"/>
        </w:tabs>
        <w:bidi/>
        <w:rPr>
          <w:rFonts w:cs="David" w:hint="cs"/>
          <w:rtl/>
        </w:rPr>
      </w:pPr>
    </w:p>
    <w:p w14:paraId="60D8E403" w14:textId="77777777" w:rsidR="005976FA" w:rsidRPr="005976FA" w:rsidRDefault="005976FA" w:rsidP="005976FA">
      <w:pPr>
        <w:tabs>
          <w:tab w:val="left" w:pos="1930"/>
        </w:tabs>
        <w:bidi/>
        <w:rPr>
          <w:rFonts w:cs="David" w:hint="cs"/>
          <w:rtl/>
        </w:rPr>
      </w:pPr>
      <w:r w:rsidRPr="005976FA">
        <w:rPr>
          <w:rFonts w:cs="David" w:hint="cs"/>
          <w:rtl/>
        </w:rPr>
        <w:tab/>
      </w:r>
    </w:p>
    <w:p w14:paraId="7BB02AD1" w14:textId="77777777" w:rsidR="005976FA" w:rsidRPr="005976FA" w:rsidRDefault="005976FA" w:rsidP="005976FA">
      <w:pPr>
        <w:bidi/>
        <w:rPr>
          <w:rFonts w:cs="David" w:hint="cs"/>
          <w:b/>
          <w:bCs/>
          <w:u w:val="single"/>
          <w:rtl/>
        </w:rPr>
      </w:pPr>
      <w:r w:rsidRPr="005976FA">
        <w:rPr>
          <w:rFonts w:cs="David" w:hint="cs"/>
          <w:b/>
          <w:bCs/>
          <w:u w:val="single"/>
          <w:rtl/>
        </w:rPr>
        <w:t>ייעוץ משפטי:</w:t>
      </w:r>
    </w:p>
    <w:p w14:paraId="30678B10" w14:textId="77777777" w:rsidR="005976FA" w:rsidRPr="005976FA" w:rsidRDefault="005976FA" w:rsidP="005976FA">
      <w:pPr>
        <w:bidi/>
        <w:rPr>
          <w:rFonts w:cs="David" w:hint="cs"/>
          <w:rtl/>
        </w:rPr>
      </w:pPr>
      <w:r w:rsidRPr="005976FA">
        <w:rPr>
          <w:rFonts w:cs="David" w:hint="cs"/>
          <w:rtl/>
        </w:rPr>
        <w:t xml:space="preserve">עו"ד ארבל </w:t>
      </w:r>
      <w:proofErr w:type="spellStart"/>
      <w:r w:rsidRPr="005976FA">
        <w:rPr>
          <w:rFonts w:cs="David" w:hint="cs"/>
          <w:rtl/>
        </w:rPr>
        <w:t>אסטרחן</w:t>
      </w:r>
      <w:proofErr w:type="spellEnd"/>
    </w:p>
    <w:p w14:paraId="0F4EB776" w14:textId="77777777" w:rsidR="005976FA" w:rsidRDefault="005976FA" w:rsidP="005976FA">
      <w:pPr>
        <w:bidi/>
        <w:rPr>
          <w:rFonts w:cs="David" w:hint="cs"/>
          <w:rtl/>
        </w:rPr>
      </w:pPr>
    </w:p>
    <w:p w14:paraId="59E0EAC1" w14:textId="77777777" w:rsidR="005976FA" w:rsidRPr="005976FA" w:rsidRDefault="005976FA" w:rsidP="005976FA">
      <w:pPr>
        <w:bidi/>
        <w:rPr>
          <w:rFonts w:cs="David" w:hint="cs"/>
          <w:rtl/>
        </w:rPr>
      </w:pPr>
    </w:p>
    <w:p w14:paraId="249AD37E" w14:textId="77777777" w:rsidR="005976FA" w:rsidRPr="005976FA" w:rsidRDefault="005976FA" w:rsidP="005976FA">
      <w:pPr>
        <w:tabs>
          <w:tab w:val="left" w:pos="1930"/>
        </w:tabs>
        <w:bidi/>
        <w:rPr>
          <w:rFonts w:cs="David" w:hint="cs"/>
          <w:rtl/>
        </w:rPr>
      </w:pPr>
      <w:r w:rsidRPr="005976FA">
        <w:rPr>
          <w:rFonts w:cs="David"/>
          <w:b/>
          <w:bCs/>
          <w:u w:val="single"/>
          <w:rtl/>
        </w:rPr>
        <w:t>מנהלת הוועדה</w:t>
      </w:r>
      <w:r w:rsidRPr="005976FA">
        <w:rPr>
          <w:rFonts w:cs="David"/>
          <w:rtl/>
        </w:rPr>
        <w:t>:</w:t>
      </w:r>
      <w:r w:rsidRPr="005976FA">
        <w:rPr>
          <w:rFonts w:cs="David" w:hint="cs"/>
          <w:rtl/>
        </w:rPr>
        <w:tab/>
      </w:r>
    </w:p>
    <w:p w14:paraId="62B05965" w14:textId="77777777" w:rsidR="005976FA" w:rsidRPr="005976FA" w:rsidRDefault="005976FA" w:rsidP="005976FA">
      <w:pPr>
        <w:tabs>
          <w:tab w:val="left" w:pos="1930"/>
        </w:tabs>
        <w:bidi/>
        <w:rPr>
          <w:rFonts w:cs="David" w:hint="cs"/>
          <w:rtl/>
        </w:rPr>
      </w:pPr>
      <w:r w:rsidRPr="005976FA">
        <w:rPr>
          <w:rFonts w:cs="David" w:hint="cs"/>
          <w:rtl/>
        </w:rPr>
        <w:t>אתי בן-יוסף</w:t>
      </w:r>
    </w:p>
    <w:p w14:paraId="2262629E" w14:textId="77777777" w:rsidR="005976FA" w:rsidRDefault="005976FA" w:rsidP="005976FA">
      <w:pPr>
        <w:bidi/>
        <w:rPr>
          <w:rFonts w:cs="David" w:hint="cs"/>
          <w:rtl/>
        </w:rPr>
      </w:pPr>
    </w:p>
    <w:p w14:paraId="336E0298" w14:textId="77777777" w:rsidR="005976FA" w:rsidRPr="005976FA" w:rsidRDefault="005976FA" w:rsidP="005976FA">
      <w:pPr>
        <w:bidi/>
        <w:rPr>
          <w:rFonts w:cs="David" w:hint="cs"/>
          <w:rtl/>
        </w:rPr>
      </w:pPr>
    </w:p>
    <w:p w14:paraId="1E6647BB" w14:textId="77777777" w:rsidR="005976FA" w:rsidRPr="005976FA" w:rsidRDefault="005976FA" w:rsidP="005976FA">
      <w:pPr>
        <w:tabs>
          <w:tab w:val="left" w:pos="1930"/>
        </w:tabs>
        <w:bidi/>
        <w:rPr>
          <w:rFonts w:cs="David" w:hint="cs"/>
          <w:rtl/>
        </w:rPr>
      </w:pPr>
      <w:r w:rsidRPr="005976FA">
        <w:rPr>
          <w:rFonts w:cs="David" w:hint="cs"/>
          <w:b/>
          <w:bCs/>
          <w:u w:val="single"/>
          <w:rtl/>
        </w:rPr>
        <w:t>רשמת פרלמנטרית</w:t>
      </w:r>
      <w:r w:rsidRPr="005976FA">
        <w:rPr>
          <w:rFonts w:cs="David"/>
          <w:rtl/>
        </w:rPr>
        <w:t>:</w:t>
      </w:r>
      <w:r w:rsidRPr="005976FA">
        <w:rPr>
          <w:rFonts w:cs="David" w:hint="cs"/>
          <w:rtl/>
        </w:rPr>
        <w:tab/>
      </w:r>
    </w:p>
    <w:p w14:paraId="54DA817C" w14:textId="77777777" w:rsidR="005976FA" w:rsidRPr="005976FA" w:rsidRDefault="005976FA" w:rsidP="005976FA">
      <w:pPr>
        <w:bidi/>
        <w:rPr>
          <w:rFonts w:cs="David" w:hint="cs"/>
          <w:rtl/>
        </w:rPr>
      </w:pPr>
      <w:r w:rsidRPr="005976FA">
        <w:rPr>
          <w:rFonts w:cs="David" w:hint="cs"/>
          <w:rtl/>
        </w:rPr>
        <w:t>אתי אפלבוים</w:t>
      </w:r>
    </w:p>
    <w:p w14:paraId="5DA666DC" w14:textId="77777777" w:rsidR="005976FA" w:rsidRPr="005976FA" w:rsidRDefault="005976FA" w:rsidP="005976FA">
      <w:pPr>
        <w:pStyle w:val="Heading5"/>
        <w:jc w:val="left"/>
        <w:rPr>
          <w:rFonts w:hint="cs"/>
          <w:sz w:val="24"/>
          <w:rtl/>
        </w:rPr>
      </w:pPr>
    </w:p>
    <w:p w14:paraId="53C4E694" w14:textId="77777777" w:rsidR="005976FA" w:rsidRPr="005976FA" w:rsidRDefault="005976FA" w:rsidP="005976FA">
      <w:pPr>
        <w:pStyle w:val="Heading5"/>
        <w:jc w:val="left"/>
        <w:rPr>
          <w:sz w:val="24"/>
          <w:rtl/>
        </w:rPr>
      </w:pPr>
      <w:r w:rsidRPr="005976FA">
        <w:rPr>
          <w:sz w:val="24"/>
          <w:rtl/>
        </w:rPr>
        <w:t xml:space="preserve"> </w:t>
      </w:r>
    </w:p>
    <w:p w14:paraId="43CEA1BE" w14:textId="77777777" w:rsidR="005976FA" w:rsidRPr="005976FA" w:rsidRDefault="005976FA" w:rsidP="005976FA">
      <w:pPr>
        <w:bidi/>
        <w:rPr>
          <w:rFonts w:cs="David" w:hint="cs"/>
          <w:rtl/>
        </w:rPr>
      </w:pPr>
    </w:p>
    <w:p w14:paraId="691FD807" w14:textId="77777777" w:rsidR="005976FA" w:rsidRPr="005976FA" w:rsidRDefault="005976FA" w:rsidP="005976FA">
      <w:pPr>
        <w:bidi/>
        <w:ind w:left="360"/>
        <w:rPr>
          <w:rFonts w:cs="David" w:hint="cs"/>
          <w:rtl/>
        </w:rPr>
      </w:pPr>
      <w:r w:rsidRPr="005976FA">
        <w:rPr>
          <w:rFonts w:cs="David"/>
          <w:rtl/>
        </w:rPr>
        <w:br w:type="page"/>
      </w:r>
    </w:p>
    <w:p w14:paraId="05AF74DD" w14:textId="77777777" w:rsidR="005976FA" w:rsidRDefault="005976FA" w:rsidP="005976FA">
      <w:pPr>
        <w:bidi/>
        <w:jc w:val="center"/>
        <w:rPr>
          <w:rFonts w:cs="David" w:hint="cs"/>
          <w:b/>
          <w:bCs/>
          <w:u w:val="single"/>
          <w:rtl/>
        </w:rPr>
      </w:pPr>
    </w:p>
    <w:p w14:paraId="3723007A" w14:textId="77777777" w:rsidR="005976FA" w:rsidRDefault="005976FA" w:rsidP="005976FA">
      <w:pPr>
        <w:bidi/>
        <w:jc w:val="center"/>
        <w:rPr>
          <w:rFonts w:cs="David" w:hint="cs"/>
          <w:b/>
          <w:bCs/>
          <w:u w:val="single"/>
          <w:rtl/>
        </w:rPr>
      </w:pPr>
    </w:p>
    <w:p w14:paraId="54D61904" w14:textId="77777777" w:rsidR="005976FA" w:rsidRDefault="005976FA" w:rsidP="005976FA">
      <w:pPr>
        <w:bidi/>
        <w:jc w:val="center"/>
        <w:rPr>
          <w:rFonts w:cs="David" w:hint="cs"/>
          <w:b/>
          <w:bCs/>
          <w:u w:val="single"/>
          <w:rtl/>
        </w:rPr>
      </w:pPr>
    </w:p>
    <w:p w14:paraId="348AA058" w14:textId="77777777" w:rsidR="005976FA" w:rsidRPr="005976FA" w:rsidRDefault="005976FA" w:rsidP="005976FA">
      <w:pPr>
        <w:bidi/>
        <w:jc w:val="center"/>
        <w:rPr>
          <w:rFonts w:cs="David" w:hint="cs"/>
          <w:b/>
          <w:bCs/>
          <w:u w:val="single"/>
          <w:rtl/>
        </w:rPr>
      </w:pPr>
      <w:r w:rsidRPr="005976FA">
        <w:rPr>
          <w:rFonts w:cs="David" w:hint="cs"/>
          <w:b/>
          <w:bCs/>
          <w:u w:val="single"/>
          <w:rtl/>
        </w:rPr>
        <w:t xml:space="preserve">בקשת חה"כ </w:t>
      </w:r>
      <w:smartTag w:uri="urn:schemas-microsoft-com:office:smarttags" w:element="PersonName">
        <w:r w:rsidRPr="005976FA">
          <w:rPr>
            <w:rFonts w:cs="David" w:hint="cs"/>
            <w:b/>
            <w:bCs/>
            <w:u w:val="single"/>
            <w:rtl/>
          </w:rPr>
          <w:t>דוד אזולאי</w:t>
        </w:r>
      </w:smartTag>
      <w:r w:rsidRPr="005976FA">
        <w:rPr>
          <w:rFonts w:cs="David" w:hint="cs"/>
          <w:b/>
          <w:bCs/>
          <w:u w:val="single"/>
          <w:rtl/>
        </w:rPr>
        <w:t xml:space="preserve"> להעברת הצעת חוק שירותי הדת היהודיים (פ/17/1871) מו</w:t>
      </w:r>
      <w:smartTag w:uri="urn:schemas-microsoft-com:office:smarttags" w:element="PersonName">
        <w:r w:rsidRPr="005976FA">
          <w:rPr>
            <w:rFonts w:cs="David" w:hint="cs"/>
            <w:b/>
            <w:bCs/>
            <w:u w:val="single"/>
            <w:rtl/>
          </w:rPr>
          <w:t>ועדת הפנים</w:t>
        </w:r>
      </w:smartTag>
      <w:r w:rsidRPr="005976FA">
        <w:rPr>
          <w:rFonts w:cs="David" w:hint="cs"/>
          <w:b/>
          <w:bCs/>
          <w:u w:val="single"/>
          <w:rtl/>
        </w:rPr>
        <w:t xml:space="preserve"> והגנת הסביבה לדיון בוועדת הכספים.</w:t>
      </w:r>
    </w:p>
    <w:p w14:paraId="45362D68" w14:textId="77777777" w:rsidR="005976FA" w:rsidRDefault="005976FA" w:rsidP="005976FA">
      <w:pPr>
        <w:bidi/>
        <w:ind w:left="360"/>
        <w:rPr>
          <w:rFonts w:cs="David" w:hint="cs"/>
          <w:rtl/>
        </w:rPr>
      </w:pPr>
    </w:p>
    <w:p w14:paraId="4A78B5AA" w14:textId="77777777" w:rsidR="005976FA" w:rsidRDefault="005976FA" w:rsidP="005976FA">
      <w:pPr>
        <w:bidi/>
        <w:ind w:left="360"/>
        <w:rPr>
          <w:rFonts w:cs="David" w:hint="cs"/>
          <w:rtl/>
        </w:rPr>
      </w:pPr>
    </w:p>
    <w:p w14:paraId="13DE0E28" w14:textId="77777777" w:rsidR="005976FA" w:rsidRPr="005976FA" w:rsidRDefault="005976FA" w:rsidP="005976FA">
      <w:pPr>
        <w:bidi/>
        <w:ind w:left="360"/>
        <w:rPr>
          <w:rFonts w:cs="David" w:hint="cs"/>
          <w:rtl/>
        </w:rPr>
      </w:pPr>
    </w:p>
    <w:p w14:paraId="48D1CE60"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33E71B68" w14:textId="77777777" w:rsidR="005976FA" w:rsidRPr="005976FA" w:rsidRDefault="005976FA" w:rsidP="005976FA">
      <w:pPr>
        <w:bidi/>
        <w:rPr>
          <w:rFonts w:cs="David" w:hint="cs"/>
          <w:rtl/>
        </w:rPr>
      </w:pPr>
    </w:p>
    <w:p w14:paraId="44133927" w14:textId="77777777" w:rsidR="005976FA" w:rsidRPr="005976FA" w:rsidRDefault="005976FA" w:rsidP="005976FA">
      <w:pPr>
        <w:bidi/>
        <w:ind w:firstLine="567"/>
        <w:rPr>
          <w:rFonts w:cs="David" w:hint="cs"/>
          <w:rtl/>
        </w:rPr>
      </w:pPr>
      <w:r w:rsidRPr="005976FA">
        <w:rPr>
          <w:rFonts w:cs="David" w:hint="cs"/>
          <w:rtl/>
        </w:rPr>
        <w:t>בוקר טוב. אני פותח את ישיבת ועדת הכנסת. על סדר היום: בקשת חבר הכנסת דוד אזולאי להעברת הצעת חוק שירותי הדת היהודיים (פ/17/1871) מוועדת הפנים והגנת הסביבה לדיון בוועדת הכספים.</w:t>
      </w:r>
    </w:p>
    <w:p w14:paraId="308454E0" w14:textId="77777777" w:rsidR="005976FA" w:rsidRPr="005976FA" w:rsidRDefault="005976FA" w:rsidP="005976FA">
      <w:pPr>
        <w:bidi/>
        <w:rPr>
          <w:rFonts w:cs="David" w:hint="cs"/>
          <w:rtl/>
        </w:rPr>
      </w:pPr>
    </w:p>
    <w:p w14:paraId="5FB8E8B2" w14:textId="77777777" w:rsidR="005976FA" w:rsidRPr="005976FA" w:rsidRDefault="005976FA" w:rsidP="005976FA">
      <w:pPr>
        <w:bidi/>
        <w:rPr>
          <w:rFonts w:cs="David" w:hint="cs"/>
          <w:rtl/>
        </w:rPr>
      </w:pPr>
      <w:r w:rsidRPr="005976FA">
        <w:rPr>
          <w:rFonts w:cs="David" w:hint="cs"/>
          <w:rtl/>
        </w:rPr>
        <w:tab/>
        <w:t xml:space="preserve">אני מבין שאין בעיה בהעברת הצעת החוק שירותי הדת היהודיים מוועדת הפנים והגנת הסביבה לדיון בוועדת הכספים. </w:t>
      </w:r>
    </w:p>
    <w:p w14:paraId="53C3CDE7" w14:textId="77777777" w:rsidR="005976FA" w:rsidRPr="005976FA" w:rsidRDefault="005976FA" w:rsidP="005976FA">
      <w:pPr>
        <w:bidi/>
        <w:rPr>
          <w:rFonts w:cs="David" w:hint="cs"/>
          <w:rtl/>
        </w:rPr>
      </w:pPr>
    </w:p>
    <w:p w14:paraId="19BEFD93" w14:textId="77777777" w:rsidR="005976FA" w:rsidRPr="005976FA" w:rsidRDefault="005976FA" w:rsidP="005976FA">
      <w:pPr>
        <w:bidi/>
        <w:rPr>
          <w:rFonts w:cs="David" w:hint="cs"/>
          <w:u w:val="single"/>
          <w:rtl/>
        </w:rPr>
      </w:pPr>
      <w:r w:rsidRPr="005976FA">
        <w:rPr>
          <w:rFonts w:cs="David" w:hint="cs"/>
          <w:u w:val="single"/>
          <w:rtl/>
        </w:rPr>
        <w:t>גדעון סער:</w:t>
      </w:r>
    </w:p>
    <w:p w14:paraId="4F129E08" w14:textId="77777777" w:rsidR="005976FA" w:rsidRPr="005976FA" w:rsidRDefault="005976FA" w:rsidP="005976FA">
      <w:pPr>
        <w:bidi/>
        <w:rPr>
          <w:rFonts w:cs="David" w:hint="cs"/>
          <w:u w:val="single"/>
          <w:rtl/>
        </w:rPr>
      </w:pPr>
    </w:p>
    <w:p w14:paraId="18458A80" w14:textId="77777777" w:rsidR="005976FA" w:rsidRPr="005976FA" w:rsidRDefault="005976FA" w:rsidP="005976FA">
      <w:pPr>
        <w:bidi/>
        <w:rPr>
          <w:rFonts w:cs="David" w:hint="cs"/>
          <w:rtl/>
        </w:rPr>
      </w:pPr>
      <w:r w:rsidRPr="005976FA">
        <w:rPr>
          <w:rFonts w:cs="David" w:hint="cs"/>
          <w:rtl/>
        </w:rPr>
        <w:tab/>
        <w:t xml:space="preserve">אם זה מה שאזולאי רוצה. </w:t>
      </w:r>
    </w:p>
    <w:p w14:paraId="3EDF1210" w14:textId="77777777" w:rsidR="005976FA" w:rsidRPr="005976FA" w:rsidRDefault="005976FA" w:rsidP="005976FA">
      <w:pPr>
        <w:bidi/>
        <w:rPr>
          <w:rFonts w:cs="David" w:hint="cs"/>
          <w:rtl/>
        </w:rPr>
      </w:pPr>
    </w:p>
    <w:p w14:paraId="0EC4C72F"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2E1A019C" w14:textId="77777777" w:rsidR="005976FA" w:rsidRPr="005976FA" w:rsidRDefault="005976FA" w:rsidP="005976FA">
      <w:pPr>
        <w:bidi/>
        <w:rPr>
          <w:rFonts w:cs="David" w:hint="cs"/>
          <w:rtl/>
        </w:rPr>
      </w:pPr>
    </w:p>
    <w:p w14:paraId="36BC859B" w14:textId="77777777" w:rsidR="005976FA" w:rsidRPr="005976FA" w:rsidRDefault="005976FA" w:rsidP="005976FA">
      <w:pPr>
        <w:bidi/>
        <w:ind w:firstLine="567"/>
        <w:rPr>
          <w:rFonts w:cs="David" w:hint="cs"/>
          <w:rtl/>
        </w:rPr>
      </w:pPr>
      <w:r w:rsidRPr="005976FA">
        <w:rPr>
          <w:rFonts w:cs="David" w:hint="cs"/>
          <w:rtl/>
        </w:rPr>
        <w:t xml:space="preserve">זה מה שהוא רוצה. </w:t>
      </w:r>
    </w:p>
    <w:p w14:paraId="795E4D2B" w14:textId="77777777" w:rsidR="005976FA" w:rsidRPr="005976FA" w:rsidRDefault="005976FA" w:rsidP="005976FA">
      <w:pPr>
        <w:bidi/>
        <w:ind w:firstLine="567"/>
        <w:rPr>
          <w:rFonts w:cs="David" w:hint="cs"/>
          <w:rtl/>
        </w:rPr>
      </w:pPr>
    </w:p>
    <w:p w14:paraId="31C35DDD" w14:textId="77777777" w:rsidR="005976FA" w:rsidRPr="005976FA" w:rsidRDefault="005976FA" w:rsidP="005976FA">
      <w:pPr>
        <w:bidi/>
        <w:ind w:firstLine="567"/>
        <w:rPr>
          <w:rFonts w:cs="David" w:hint="cs"/>
          <w:rtl/>
        </w:rPr>
      </w:pPr>
      <w:r w:rsidRPr="005976FA">
        <w:rPr>
          <w:rFonts w:cs="David" w:hint="cs"/>
          <w:rtl/>
        </w:rPr>
        <w:t>מי בעד ירים את ידו?</w:t>
      </w:r>
    </w:p>
    <w:p w14:paraId="2EF4A8D9" w14:textId="77777777" w:rsidR="005976FA" w:rsidRPr="005976FA" w:rsidRDefault="005976FA" w:rsidP="005976FA">
      <w:pPr>
        <w:bidi/>
        <w:ind w:firstLine="567"/>
        <w:rPr>
          <w:rFonts w:cs="David" w:hint="cs"/>
          <w:rtl/>
        </w:rPr>
      </w:pPr>
    </w:p>
    <w:p w14:paraId="7AFE6432" w14:textId="77777777" w:rsidR="005976FA" w:rsidRPr="005976FA" w:rsidRDefault="005976FA" w:rsidP="005976FA">
      <w:pPr>
        <w:bidi/>
        <w:jc w:val="center"/>
        <w:rPr>
          <w:rFonts w:cs="David" w:hint="cs"/>
          <w:b/>
          <w:bCs/>
          <w:rtl/>
        </w:rPr>
      </w:pPr>
      <w:r w:rsidRPr="005976FA">
        <w:rPr>
          <w:rFonts w:cs="David" w:hint="cs"/>
          <w:b/>
          <w:bCs/>
          <w:rtl/>
        </w:rPr>
        <w:t>הצבעה</w:t>
      </w:r>
    </w:p>
    <w:p w14:paraId="0C56CA6D" w14:textId="77777777" w:rsidR="005976FA" w:rsidRPr="005976FA" w:rsidRDefault="005976FA" w:rsidP="005976FA">
      <w:pPr>
        <w:bidi/>
        <w:jc w:val="center"/>
        <w:rPr>
          <w:rFonts w:cs="David" w:hint="cs"/>
          <w:rtl/>
        </w:rPr>
      </w:pPr>
    </w:p>
    <w:p w14:paraId="78A07F9A" w14:textId="77777777" w:rsidR="005976FA" w:rsidRPr="005976FA" w:rsidRDefault="005976FA" w:rsidP="005976FA">
      <w:pPr>
        <w:bidi/>
        <w:jc w:val="center"/>
        <w:rPr>
          <w:rFonts w:cs="David" w:hint="cs"/>
          <w:rtl/>
        </w:rPr>
      </w:pPr>
      <w:r w:rsidRPr="005976FA">
        <w:rPr>
          <w:rFonts w:cs="David" w:hint="cs"/>
          <w:rtl/>
        </w:rPr>
        <w:t>בעד - רוב</w:t>
      </w:r>
    </w:p>
    <w:p w14:paraId="404C2624" w14:textId="77777777" w:rsidR="005976FA" w:rsidRPr="005976FA" w:rsidRDefault="005976FA" w:rsidP="005976FA">
      <w:pPr>
        <w:bidi/>
        <w:jc w:val="center"/>
        <w:rPr>
          <w:rFonts w:cs="David" w:hint="cs"/>
          <w:rtl/>
        </w:rPr>
      </w:pPr>
      <w:r w:rsidRPr="005976FA">
        <w:rPr>
          <w:rFonts w:cs="David" w:hint="cs"/>
          <w:rtl/>
        </w:rPr>
        <w:t xml:space="preserve">נגד </w:t>
      </w:r>
      <w:r w:rsidRPr="005976FA">
        <w:rPr>
          <w:rFonts w:cs="David"/>
          <w:rtl/>
        </w:rPr>
        <w:t>–</w:t>
      </w:r>
      <w:r w:rsidRPr="005976FA">
        <w:rPr>
          <w:rFonts w:cs="David" w:hint="cs"/>
          <w:rtl/>
        </w:rPr>
        <w:t xml:space="preserve"> אין</w:t>
      </w:r>
    </w:p>
    <w:p w14:paraId="445FFBD5" w14:textId="77777777" w:rsidR="005976FA" w:rsidRPr="005976FA" w:rsidRDefault="005976FA" w:rsidP="005976FA">
      <w:pPr>
        <w:bidi/>
        <w:jc w:val="center"/>
        <w:rPr>
          <w:rFonts w:cs="David" w:hint="cs"/>
          <w:rtl/>
        </w:rPr>
      </w:pPr>
      <w:r w:rsidRPr="005976FA">
        <w:rPr>
          <w:rFonts w:cs="David" w:hint="cs"/>
          <w:rtl/>
        </w:rPr>
        <w:t>נמנעים אין</w:t>
      </w:r>
    </w:p>
    <w:p w14:paraId="314D0288" w14:textId="77777777" w:rsidR="005976FA" w:rsidRPr="005976FA" w:rsidRDefault="005976FA" w:rsidP="005976FA">
      <w:pPr>
        <w:bidi/>
        <w:jc w:val="center"/>
        <w:rPr>
          <w:rFonts w:cs="David" w:hint="cs"/>
          <w:rtl/>
        </w:rPr>
      </w:pPr>
      <w:r w:rsidRPr="005976FA">
        <w:rPr>
          <w:rFonts w:cs="David" w:hint="cs"/>
          <w:rtl/>
        </w:rPr>
        <w:t>הצעת החוק שירותי הדת היהודיים תועבר מוועדת הפנים והגנת הסביבה לדיון בוועדת הכספים.</w:t>
      </w:r>
    </w:p>
    <w:p w14:paraId="7266E150" w14:textId="77777777" w:rsidR="005976FA" w:rsidRPr="005976FA" w:rsidRDefault="005976FA" w:rsidP="005976FA">
      <w:pPr>
        <w:bidi/>
        <w:rPr>
          <w:rFonts w:cs="David" w:hint="cs"/>
          <w:rtl/>
        </w:rPr>
      </w:pPr>
    </w:p>
    <w:p w14:paraId="6FDEA5F5" w14:textId="77777777" w:rsidR="005976FA" w:rsidRPr="005976FA" w:rsidRDefault="005976FA" w:rsidP="005976FA">
      <w:pPr>
        <w:bidi/>
        <w:rPr>
          <w:rFonts w:cs="David" w:hint="cs"/>
          <w:rtl/>
        </w:rPr>
      </w:pPr>
    </w:p>
    <w:p w14:paraId="4B91976C"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2B6AE7F9" w14:textId="77777777" w:rsidR="005976FA" w:rsidRPr="005976FA" w:rsidRDefault="005976FA" w:rsidP="005976FA">
      <w:pPr>
        <w:bidi/>
        <w:ind w:firstLine="567"/>
        <w:rPr>
          <w:rFonts w:cs="David" w:hint="cs"/>
          <w:rtl/>
        </w:rPr>
      </w:pPr>
    </w:p>
    <w:p w14:paraId="3F51F7D9" w14:textId="77777777" w:rsidR="005976FA" w:rsidRDefault="005976FA" w:rsidP="005976FA">
      <w:pPr>
        <w:bidi/>
        <w:ind w:firstLine="567"/>
        <w:rPr>
          <w:rFonts w:cs="David" w:hint="cs"/>
          <w:b/>
          <w:bCs/>
          <w:u w:val="single"/>
          <w:rtl/>
        </w:rPr>
      </w:pPr>
      <w:r w:rsidRPr="005976FA">
        <w:rPr>
          <w:rFonts w:cs="David" w:hint="cs"/>
          <w:rtl/>
        </w:rPr>
        <w:t>בקשתו של חבר הכנסת אזולאי התקבלה.</w:t>
      </w:r>
      <w:r w:rsidRPr="005976FA">
        <w:rPr>
          <w:rFonts w:cs="David"/>
          <w:u w:val="single"/>
          <w:rtl/>
        </w:rPr>
        <w:br w:type="page"/>
      </w:r>
    </w:p>
    <w:p w14:paraId="469E291B" w14:textId="77777777" w:rsidR="005976FA" w:rsidRDefault="005976FA" w:rsidP="005976FA">
      <w:pPr>
        <w:bidi/>
        <w:ind w:firstLine="567"/>
        <w:rPr>
          <w:rFonts w:cs="David" w:hint="cs"/>
          <w:b/>
          <w:bCs/>
          <w:u w:val="single"/>
          <w:rtl/>
        </w:rPr>
      </w:pPr>
    </w:p>
    <w:p w14:paraId="3C9BD284" w14:textId="77777777" w:rsidR="005976FA" w:rsidRDefault="005976FA" w:rsidP="005976FA">
      <w:pPr>
        <w:bidi/>
        <w:ind w:firstLine="567"/>
        <w:rPr>
          <w:rFonts w:cs="David" w:hint="cs"/>
          <w:b/>
          <w:bCs/>
          <w:u w:val="single"/>
          <w:rtl/>
        </w:rPr>
      </w:pPr>
    </w:p>
    <w:p w14:paraId="40E7E666" w14:textId="77777777" w:rsidR="005976FA" w:rsidRDefault="005976FA" w:rsidP="005976FA">
      <w:pPr>
        <w:bidi/>
        <w:ind w:firstLine="567"/>
        <w:rPr>
          <w:rFonts w:cs="David" w:hint="cs"/>
          <w:b/>
          <w:bCs/>
          <w:u w:val="single"/>
          <w:rtl/>
        </w:rPr>
      </w:pPr>
    </w:p>
    <w:p w14:paraId="1B7EA5BB" w14:textId="77777777" w:rsidR="005976FA" w:rsidRPr="005976FA" w:rsidRDefault="005976FA" w:rsidP="005976FA">
      <w:pPr>
        <w:bidi/>
        <w:ind w:firstLine="567"/>
        <w:jc w:val="center"/>
        <w:rPr>
          <w:rFonts w:cs="David" w:hint="cs"/>
          <w:u w:val="single"/>
          <w:rtl/>
        </w:rPr>
      </w:pPr>
      <w:r w:rsidRPr="005976FA">
        <w:rPr>
          <w:rFonts w:cs="David" w:hint="cs"/>
          <w:b/>
          <w:bCs/>
          <w:rtl/>
        </w:rPr>
        <w:t>הצעת חה"כ יצחק אהרונוביץ' לתיקון סעיף 142 ב', בדבר הצעות חוק של חבר-כנסת</w:t>
      </w:r>
      <w:r w:rsidRPr="005976FA">
        <w:rPr>
          <w:rFonts w:cs="David" w:hint="cs"/>
          <w:b/>
          <w:bCs/>
          <w:u w:val="single"/>
          <w:rtl/>
        </w:rPr>
        <w:t xml:space="preserve"> שמונה לתפקיד שר או סגן שר ולאחר שהתפטר מתפקידו חזר לכהן כחבר כנסת מן המניין</w:t>
      </w:r>
    </w:p>
    <w:p w14:paraId="64A8C622" w14:textId="77777777" w:rsidR="005976FA" w:rsidRPr="005976FA" w:rsidRDefault="005976FA" w:rsidP="005976FA">
      <w:pPr>
        <w:bidi/>
        <w:rPr>
          <w:rFonts w:cs="David" w:hint="cs"/>
          <w:u w:val="single"/>
          <w:rtl/>
        </w:rPr>
      </w:pPr>
    </w:p>
    <w:p w14:paraId="39C5DFF7" w14:textId="77777777" w:rsidR="005976FA" w:rsidRDefault="005976FA" w:rsidP="005976FA">
      <w:pPr>
        <w:bidi/>
        <w:rPr>
          <w:rFonts w:cs="David" w:hint="cs"/>
          <w:u w:val="single"/>
          <w:rtl/>
        </w:rPr>
      </w:pPr>
    </w:p>
    <w:p w14:paraId="772DE9DC" w14:textId="77777777" w:rsidR="005976FA" w:rsidRDefault="005976FA" w:rsidP="005976FA">
      <w:pPr>
        <w:bidi/>
        <w:rPr>
          <w:rFonts w:cs="David" w:hint="cs"/>
          <w:u w:val="single"/>
          <w:rtl/>
        </w:rPr>
      </w:pPr>
    </w:p>
    <w:p w14:paraId="377182AD" w14:textId="77777777" w:rsidR="005976FA" w:rsidRPr="005976FA" w:rsidRDefault="005976FA" w:rsidP="005976FA">
      <w:pPr>
        <w:bidi/>
        <w:rPr>
          <w:rFonts w:cs="David" w:hint="cs"/>
          <w:u w:val="single"/>
          <w:rtl/>
        </w:rPr>
      </w:pPr>
    </w:p>
    <w:p w14:paraId="18AEF41A"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0AD74757" w14:textId="77777777" w:rsidR="005976FA" w:rsidRPr="005976FA" w:rsidRDefault="005976FA" w:rsidP="005976FA">
      <w:pPr>
        <w:bidi/>
        <w:rPr>
          <w:rFonts w:cs="David" w:hint="cs"/>
          <w:rtl/>
        </w:rPr>
      </w:pPr>
    </w:p>
    <w:p w14:paraId="7FD8896D" w14:textId="77777777" w:rsidR="005976FA" w:rsidRPr="005976FA" w:rsidRDefault="005976FA" w:rsidP="005976FA">
      <w:pPr>
        <w:bidi/>
        <w:rPr>
          <w:rFonts w:cs="David" w:hint="cs"/>
          <w:rtl/>
        </w:rPr>
      </w:pPr>
      <w:r w:rsidRPr="005976FA">
        <w:rPr>
          <w:rFonts w:cs="David" w:hint="cs"/>
          <w:rtl/>
        </w:rPr>
        <w:tab/>
        <w:t xml:space="preserve">יש הצעה של חבר הכנסת יצחק אהרונוביץ לתקן את סעיף </w:t>
      </w:r>
      <w:proofErr w:type="spellStart"/>
      <w:r w:rsidRPr="005976FA">
        <w:rPr>
          <w:rFonts w:cs="David" w:hint="cs"/>
          <w:rtl/>
        </w:rPr>
        <w:t>142ב</w:t>
      </w:r>
      <w:proofErr w:type="spellEnd"/>
      <w:r w:rsidRPr="005976FA">
        <w:rPr>
          <w:rFonts w:cs="David" w:hint="cs"/>
          <w:rtl/>
        </w:rPr>
        <w:t xml:space="preserve">' לתקנון הכנסת, בדבר הצעות חוק של חבר כנסת שמונה לתפקיד שר או סגן שר. </w:t>
      </w:r>
    </w:p>
    <w:p w14:paraId="311D1CF9" w14:textId="77777777" w:rsidR="005976FA" w:rsidRPr="005976FA" w:rsidRDefault="005976FA" w:rsidP="005976FA">
      <w:pPr>
        <w:bidi/>
        <w:rPr>
          <w:rFonts w:cs="David" w:hint="cs"/>
          <w:rtl/>
        </w:rPr>
      </w:pPr>
    </w:p>
    <w:p w14:paraId="44ED5865" w14:textId="77777777" w:rsidR="005976FA" w:rsidRPr="005976FA" w:rsidRDefault="005976FA" w:rsidP="005976FA">
      <w:pPr>
        <w:bidi/>
        <w:ind w:firstLine="567"/>
        <w:rPr>
          <w:rFonts w:cs="David" w:hint="cs"/>
          <w:rtl/>
        </w:rPr>
      </w:pPr>
      <w:r w:rsidRPr="005976FA">
        <w:rPr>
          <w:rFonts w:cs="David" w:hint="cs"/>
          <w:rtl/>
        </w:rPr>
        <w:t xml:space="preserve">אני אומר את זה בקיצור.  אני חושב שזה נכון וראוי שנתקן. המצב כיום הוא שאדם שהיה חבר כנסת והגיש הצעת חוק, ברגע שהוא מתנה לשר והוא האדם היחידי בהצעת החוק שיזם, שמו בעצם נמחק ואי אפשר לקדם את הצעת החוק הזאת. </w:t>
      </w:r>
    </w:p>
    <w:p w14:paraId="6064EFA9" w14:textId="77777777" w:rsidR="005976FA" w:rsidRPr="005976FA" w:rsidRDefault="005976FA" w:rsidP="005976FA">
      <w:pPr>
        <w:bidi/>
        <w:ind w:firstLine="567"/>
        <w:rPr>
          <w:rFonts w:cs="David" w:hint="cs"/>
          <w:rtl/>
        </w:rPr>
      </w:pPr>
    </w:p>
    <w:p w14:paraId="1B4AFF7D" w14:textId="77777777" w:rsidR="005976FA" w:rsidRPr="005976FA" w:rsidRDefault="005976FA" w:rsidP="005976FA">
      <w:pPr>
        <w:bidi/>
        <w:ind w:firstLine="567"/>
        <w:rPr>
          <w:rFonts w:cs="David" w:hint="cs"/>
          <w:rtl/>
        </w:rPr>
      </w:pPr>
      <w:r w:rsidRPr="005976FA">
        <w:rPr>
          <w:rFonts w:cs="David" w:hint="cs"/>
          <w:rtl/>
        </w:rPr>
        <w:t xml:space="preserve">חבר הכנסת אהרונוביץ מבקש, בעצם, שאם אותו שר או סגן שר חוזר להיות חבר כנסת, אז אפשר יהיה להמשיך עם הצעת החוק שלו, הגם שהוא היה אדם יחידי. </w:t>
      </w:r>
    </w:p>
    <w:p w14:paraId="273810C4" w14:textId="77777777" w:rsidR="005976FA" w:rsidRPr="005976FA" w:rsidRDefault="005976FA" w:rsidP="005976FA">
      <w:pPr>
        <w:bidi/>
        <w:rPr>
          <w:rFonts w:cs="David" w:hint="cs"/>
          <w:rtl/>
        </w:rPr>
      </w:pPr>
    </w:p>
    <w:p w14:paraId="2CE7E514" w14:textId="77777777" w:rsidR="005976FA" w:rsidRPr="005976FA" w:rsidRDefault="005976FA" w:rsidP="005976FA">
      <w:pPr>
        <w:bidi/>
        <w:rPr>
          <w:rFonts w:cs="David" w:hint="cs"/>
          <w:rtl/>
        </w:rPr>
      </w:pPr>
      <w:r w:rsidRPr="005976FA">
        <w:rPr>
          <w:rFonts w:cs="David" w:hint="cs"/>
          <w:u w:val="single"/>
          <w:rtl/>
        </w:rPr>
        <w:t>גדעון סער:</w:t>
      </w:r>
    </w:p>
    <w:p w14:paraId="574BFABE" w14:textId="77777777" w:rsidR="005976FA" w:rsidRPr="005976FA" w:rsidRDefault="005976FA" w:rsidP="005976FA">
      <w:pPr>
        <w:bidi/>
        <w:rPr>
          <w:rFonts w:cs="David" w:hint="cs"/>
          <w:rtl/>
        </w:rPr>
      </w:pPr>
    </w:p>
    <w:p w14:paraId="18DF39FF" w14:textId="77777777" w:rsidR="005976FA" w:rsidRPr="005976FA" w:rsidRDefault="005976FA" w:rsidP="005976FA">
      <w:pPr>
        <w:bidi/>
        <w:ind w:firstLine="567"/>
        <w:rPr>
          <w:rFonts w:cs="David" w:hint="cs"/>
          <w:rtl/>
        </w:rPr>
      </w:pPr>
      <w:r w:rsidRPr="005976FA">
        <w:rPr>
          <w:rFonts w:cs="David" w:hint="cs"/>
          <w:rtl/>
        </w:rPr>
        <w:t>זה כאילו מוקפא בזמן הזה? ומה עם יש מציעים אחרים?</w:t>
      </w:r>
    </w:p>
    <w:p w14:paraId="46C09F7D" w14:textId="77777777" w:rsidR="005976FA" w:rsidRPr="005976FA" w:rsidRDefault="005976FA" w:rsidP="005976FA">
      <w:pPr>
        <w:bidi/>
        <w:rPr>
          <w:rFonts w:cs="David" w:hint="cs"/>
          <w:rtl/>
        </w:rPr>
      </w:pPr>
    </w:p>
    <w:p w14:paraId="66B34C8F"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078CF51A" w14:textId="77777777" w:rsidR="005976FA" w:rsidRPr="005976FA" w:rsidRDefault="005976FA" w:rsidP="005976FA">
      <w:pPr>
        <w:bidi/>
        <w:rPr>
          <w:rFonts w:cs="David" w:hint="cs"/>
          <w:rtl/>
        </w:rPr>
      </w:pPr>
    </w:p>
    <w:p w14:paraId="45A3902E" w14:textId="77777777" w:rsidR="005976FA" w:rsidRPr="005976FA" w:rsidRDefault="005976FA" w:rsidP="005976FA">
      <w:pPr>
        <w:bidi/>
        <w:rPr>
          <w:rFonts w:cs="David" w:hint="cs"/>
          <w:rtl/>
        </w:rPr>
      </w:pPr>
      <w:r w:rsidRPr="005976FA">
        <w:rPr>
          <w:rFonts w:cs="David" w:hint="cs"/>
          <w:rtl/>
        </w:rPr>
        <w:tab/>
        <w:t>אם יש מציעים אחרים אז אין בעיה. הבעיה היא כשהוא מציע יחיד.</w:t>
      </w:r>
    </w:p>
    <w:p w14:paraId="2EDF1538" w14:textId="77777777" w:rsidR="005976FA" w:rsidRPr="005976FA" w:rsidRDefault="005976FA" w:rsidP="005976FA">
      <w:pPr>
        <w:bidi/>
        <w:rPr>
          <w:rFonts w:cs="David" w:hint="cs"/>
          <w:rtl/>
        </w:rPr>
      </w:pPr>
    </w:p>
    <w:p w14:paraId="3F3DDD63" w14:textId="77777777" w:rsidR="005976FA" w:rsidRPr="005976FA" w:rsidRDefault="005976FA" w:rsidP="005976FA">
      <w:pPr>
        <w:bidi/>
        <w:rPr>
          <w:rFonts w:cs="David" w:hint="cs"/>
          <w:u w:val="single"/>
          <w:rtl/>
        </w:rPr>
      </w:pPr>
      <w:r w:rsidRPr="005976FA">
        <w:rPr>
          <w:rFonts w:cs="David" w:hint="cs"/>
          <w:u w:val="single"/>
          <w:rtl/>
        </w:rPr>
        <w:t>אייל ינון:</w:t>
      </w:r>
    </w:p>
    <w:p w14:paraId="4362E2DA" w14:textId="77777777" w:rsidR="005976FA" w:rsidRPr="005976FA" w:rsidRDefault="005976FA" w:rsidP="005976FA">
      <w:pPr>
        <w:bidi/>
        <w:rPr>
          <w:rFonts w:cs="David" w:hint="cs"/>
          <w:rtl/>
        </w:rPr>
      </w:pPr>
    </w:p>
    <w:p w14:paraId="43A58E66" w14:textId="77777777" w:rsidR="005976FA" w:rsidRPr="005976FA" w:rsidRDefault="005976FA" w:rsidP="005976FA">
      <w:pPr>
        <w:bidi/>
        <w:ind w:firstLine="567"/>
        <w:rPr>
          <w:rFonts w:cs="David" w:hint="cs"/>
          <w:rtl/>
        </w:rPr>
      </w:pPr>
      <w:r w:rsidRPr="005976FA">
        <w:rPr>
          <w:rFonts w:cs="David" w:hint="cs"/>
          <w:rtl/>
        </w:rPr>
        <w:t xml:space="preserve">כשאדם יודע שהוא עומד להתמנות כשר יש לו את הזכות להעביר, לפני השבעתו, הצעות בהן הוא יוזם יחיד, לחבר כנסת אחר. אכן שרים וסגני שרים נוקטים במהלך הזה ועצם מינויו של אדם לשר או לסגן שר לא גוזר מוות על הצעות החוק שבהן הוא יוזם יחיד. </w:t>
      </w:r>
    </w:p>
    <w:p w14:paraId="4154CAA7" w14:textId="77777777" w:rsidR="005976FA" w:rsidRPr="005976FA" w:rsidRDefault="005976FA" w:rsidP="005976FA">
      <w:pPr>
        <w:bidi/>
        <w:ind w:firstLine="567"/>
        <w:rPr>
          <w:rFonts w:cs="David" w:hint="cs"/>
          <w:rtl/>
        </w:rPr>
      </w:pPr>
    </w:p>
    <w:p w14:paraId="6CEF3C36" w14:textId="77777777" w:rsidR="005976FA" w:rsidRPr="005976FA" w:rsidRDefault="005976FA" w:rsidP="005976FA">
      <w:pPr>
        <w:bidi/>
        <w:ind w:firstLine="567"/>
        <w:rPr>
          <w:rFonts w:cs="David" w:hint="cs"/>
          <w:rtl/>
        </w:rPr>
      </w:pPr>
      <w:r w:rsidRPr="005976FA">
        <w:rPr>
          <w:rFonts w:cs="David" w:hint="cs"/>
          <w:rtl/>
        </w:rPr>
        <w:t xml:space="preserve">קל וחומר שזה לא גוזר למוות את גורלן של הצעות שבהן הוא לא יוזם יחיד. הדבר היחיד הוא שקורה הוא, שהוא לא מקבל קרדיט על הצעות החוק ברגע שהוא הפך להיות שר בממשלה.  זה עניין קונספטואלי של הפרדת רשויות. </w:t>
      </w:r>
    </w:p>
    <w:p w14:paraId="30E5D1C3" w14:textId="77777777" w:rsidR="005976FA" w:rsidRPr="005976FA" w:rsidRDefault="005976FA" w:rsidP="005976FA">
      <w:pPr>
        <w:bidi/>
        <w:ind w:firstLine="567"/>
        <w:rPr>
          <w:rFonts w:cs="David" w:hint="cs"/>
          <w:rtl/>
        </w:rPr>
      </w:pPr>
    </w:p>
    <w:p w14:paraId="7BAD0046" w14:textId="77777777" w:rsidR="005976FA" w:rsidRPr="005976FA" w:rsidRDefault="005976FA" w:rsidP="005976FA">
      <w:pPr>
        <w:bidi/>
        <w:ind w:firstLine="567"/>
        <w:rPr>
          <w:rFonts w:cs="David" w:hint="cs"/>
          <w:rtl/>
        </w:rPr>
      </w:pPr>
      <w:r w:rsidRPr="005976FA">
        <w:rPr>
          <w:rFonts w:cs="David" w:hint="cs"/>
          <w:rtl/>
        </w:rPr>
        <w:t xml:space="preserve">אין זה נכון שאדם שהופך להיות שר ברשות המבצעת, יחזיק בקנה הצעות חוק פרטיות. מה גם שאנחנו לא יודעים מה עמדת הממשלה לגביהן והאם הם יעלו בפורומים ממשלתיים כאלה ואחרים, שיש להם או אין להם את היכולת לקדם או לא לקדם אותם. </w:t>
      </w:r>
    </w:p>
    <w:p w14:paraId="36F086D9" w14:textId="77777777" w:rsidR="005976FA" w:rsidRPr="005976FA" w:rsidRDefault="005976FA" w:rsidP="005976FA">
      <w:pPr>
        <w:bidi/>
        <w:ind w:firstLine="567"/>
        <w:rPr>
          <w:rFonts w:cs="David" w:hint="cs"/>
          <w:rtl/>
        </w:rPr>
      </w:pPr>
    </w:p>
    <w:p w14:paraId="447211C4" w14:textId="77777777" w:rsidR="005976FA" w:rsidRPr="005976FA" w:rsidRDefault="005976FA" w:rsidP="005976FA">
      <w:pPr>
        <w:bidi/>
        <w:ind w:firstLine="567"/>
        <w:rPr>
          <w:rFonts w:cs="David" w:hint="cs"/>
          <w:rtl/>
        </w:rPr>
      </w:pPr>
      <w:r w:rsidRPr="005976FA">
        <w:rPr>
          <w:rFonts w:cs="David" w:hint="cs"/>
          <w:rtl/>
        </w:rPr>
        <w:t>לכן אני חושב שקונספטואלית הרעיון הבסיסי היה נכון. אני לא מביע עמדה ברורה בעניין אלא אני רק רוצה להציג עובדות כהווייתן ואת הקונספט שעומד מאחורי העניין הזה.</w:t>
      </w:r>
    </w:p>
    <w:p w14:paraId="67206B5C" w14:textId="77777777" w:rsidR="005976FA" w:rsidRPr="005976FA" w:rsidRDefault="005976FA" w:rsidP="005976FA">
      <w:pPr>
        <w:bidi/>
        <w:rPr>
          <w:rFonts w:cs="David" w:hint="cs"/>
          <w:rtl/>
        </w:rPr>
      </w:pPr>
    </w:p>
    <w:p w14:paraId="61C39C7C" w14:textId="77777777" w:rsidR="005976FA" w:rsidRPr="005976FA" w:rsidRDefault="005976FA" w:rsidP="005976FA">
      <w:pPr>
        <w:bidi/>
        <w:rPr>
          <w:rFonts w:cs="David" w:hint="cs"/>
          <w:rtl/>
        </w:rPr>
      </w:pPr>
      <w:r w:rsidRPr="005976FA">
        <w:rPr>
          <w:rFonts w:cs="David" w:hint="cs"/>
          <w:u w:val="single"/>
          <w:rtl/>
        </w:rPr>
        <w:t>דוד אזולאי:</w:t>
      </w:r>
    </w:p>
    <w:p w14:paraId="285728C0" w14:textId="77777777" w:rsidR="005976FA" w:rsidRPr="005976FA" w:rsidRDefault="005976FA" w:rsidP="005976FA">
      <w:pPr>
        <w:bidi/>
        <w:rPr>
          <w:rFonts w:cs="David" w:hint="cs"/>
          <w:rtl/>
        </w:rPr>
      </w:pPr>
    </w:p>
    <w:p w14:paraId="32C31036" w14:textId="77777777" w:rsidR="005976FA" w:rsidRPr="005976FA" w:rsidRDefault="005976FA" w:rsidP="005976FA">
      <w:pPr>
        <w:bidi/>
        <w:rPr>
          <w:rFonts w:cs="David" w:hint="cs"/>
          <w:rtl/>
        </w:rPr>
      </w:pPr>
      <w:r w:rsidRPr="005976FA">
        <w:rPr>
          <w:rFonts w:cs="David" w:hint="cs"/>
          <w:rtl/>
        </w:rPr>
        <w:tab/>
        <w:t xml:space="preserve"> מה אומרת ההצעה?</w:t>
      </w:r>
    </w:p>
    <w:p w14:paraId="0051C5E2" w14:textId="77777777" w:rsidR="005976FA" w:rsidRPr="005976FA" w:rsidRDefault="005976FA" w:rsidP="005976FA">
      <w:pPr>
        <w:bidi/>
        <w:rPr>
          <w:rFonts w:cs="David" w:hint="cs"/>
          <w:rtl/>
        </w:rPr>
      </w:pPr>
    </w:p>
    <w:p w14:paraId="5C210F8B" w14:textId="77777777" w:rsidR="005976FA" w:rsidRPr="005976FA" w:rsidRDefault="005976FA" w:rsidP="005976FA">
      <w:pPr>
        <w:bidi/>
        <w:rPr>
          <w:rFonts w:cs="David" w:hint="cs"/>
          <w:u w:val="single"/>
          <w:rtl/>
        </w:rPr>
      </w:pPr>
      <w:r w:rsidRPr="005976FA">
        <w:rPr>
          <w:rFonts w:cs="David" w:hint="cs"/>
          <w:u w:val="single"/>
          <w:rtl/>
        </w:rPr>
        <w:t>אייל ינון:</w:t>
      </w:r>
    </w:p>
    <w:p w14:paraId="7B5E3A49" w14:textId="77777777" w:rsidR="005976FA" w:rsidRPr="005976FA" w:rsidRDefault="005976FA" w:rsidP="005976FA">
      <w:pPr>
        <w:bidi/>
        <w:rPr>
          <w:rFonts w:cs="David" w:hint="cs"/>
          <w:rtl/>
        </w:rPr>
      </w:pPr>
    </w:p>
    <w:p w14:paraId="68EEF53C" w14:textId="77777777" w:rsidR="005976FA" w:rsidRPr="005976FA" w:rsidRDefault="005976FA" w:rsidP="005976FA">
      <w:pPr>
        <w:bidi/>
        <w:rPr>
          <w:rFonts w:cs="David" w:hint="cs"/>
          <w:rtl/>
        </w:rPr>
      </w:pPr>
      <w:r w:rsidRPr="005976FA">
        <w:rPr>
          <w:rFonts w:cs="David" w:hint="cs"/>
          <w:rtl/>
        </w:rPr>
        <w:tab/>
        <w:t xml:space="preserve">אם אני מבין נכון, ההצעה אומרת ששר יחזיק </w:t>
      </w:r>
      <w:proofErr w:type="spellStart"/>
      <w:r w:rsidRPr="005976FA">
        <w:rPr>
          <w:rFonts w:cs="David" w:hint="cs"/>
          <w:rtl/>
        </w:rPr>
        <w:t>ב"הולד</w:t>
      </w:r>
      <w:proofErr w:type="spellEnd"/>
      <w:r w:rsidRPr="005976FA">
        <w:rPr>
          <w:rFonts w:cs="David" w:hint="cs"/>
          <w:rtl/>
        </w:rPr>
        <w:t xml:space="preserve">" - - - </w:t>
      </w:r>
    </w:p>
    <w:p w14:paraId="3242DC3C" w14:textId="77777777" w:rsidR="005976FA" w:rsidRPr="005976FA" w:rsidRDefault="005976FA" w:rsidP="005976FA">
      <w:pPr>
        <w:bidi/>
        <w:rPr>
          <w:rFonts w:cs="David" w:hint="cs"/>
          <w:rtl/>
        </w:rPr>
      </w:pPr>
    </w:p>
    <w:p w14:paraId="4A07B0AE" w14:textId="77777777" w:rsidR="005976FA" w:rsidRPr="005976FA" w:rsidRDefault="005976FA" w:rsidP="005976FA">
      <w:pPr>
        <w:bidi/>
        <w:rPr>
          <w:rFonts w:cs="David" w:hint="cs"/>
          <w:rtl/>
        </w:rPr>
      </w:pPr>
      <w:r w:rsidRPr="005976FA">
        <w:rPr>
          <w:rFonts w:cs="David" w:hint="cs"/>
          <w:u w:val="single"/>
          <w:rtl/>
        </w:rPr>
        <w:t>גדעון סער:</w:t>
      </w:r>
    </w:p>
    <w:p w14:paraId="2411D69C" w14:textId="77777777" w:rsidR="005976FA" w:rsidRPr="005976FA" w:rsidRDefault="005976FA" w:rsidP="005976FA">
      <w:pPr>
        <w:bidi/>
        <w:rPr>
          <w:rFonts w:cs="David" w:hint="cs"/>
          <w:rtl/>
        </w:rPr>
      </w:pPr>
    </w:p>
    <w:p w14:paraId="5B62D884" w14:textId="77777777" w:rsidR="005976FA" w:rsidRPr="005976FA" w:rsidRDefault="005976FA" w:rsidP="005976FA">
      <w:pPr>
        <w:bidi/>
        <w:rPr>
          <w:rFonts w:cs="David" w:hint="cs"/>
          <w:rtl/>
        </w:rPr>
      </w:pPr>
      <w:r w:rsidRPr="005976FA">
        <w:rPr>
          <w:rFonts w:cs="David" w:hint="cs"/>
          <w:rtl/>
        </w:rPr>
        <w:tab/>
        <w:t xml:space="preserve"> אם הוא העביר את זה למישהו אחר - - - </w:t>
      </w:r>
    </w:p>
    <w:p w14:paraId="7A19227B" w14:textId="77777777" w:rsidR="005976FA" w:rsidRPr="005976FA" w:rsidRDefault="005976FA" w:rsidP="005976FA">
      <w:pPr>
        <w:bidi/>
        <w:rPr>
          <w:rFonts w:cs="David" w:hint="cs"/>
          <w:rtl/>
        </w:rPr>
      </w:pPr>
    </w:p>
    <w:p w14:paraId="314CC36B" w14:textId="77777777" w:rsidR="005976FA" w:rsidRPr="005976FA" w:rsidRDefault="005976FA" w:rsidP="005976FA">
      <w:pPr>
        <w:bidi/>
        <w:rPr>
          <w:rFonts w:cs="David" w:hint="cs"/>
          <w:u w:val="single"/>
          <w:rtl/>
        </w:rPr>
      </w:pPr>
      <w:r w:rsidRPr="005976FA">
        <w:rPr>
          <w:rFonts w:cs="David" w:hint="cs"/>
          <w:u w:val="single"/>
          <w:rtl/>
        </w:rPr>
        <w:t>אייל ינון:</w:t>
      </w:r>
    </w:p>
    <w:p w14:paraId="68F1A7BA" w14:textId="77777777" w:rsidR="005976FA" w:rsidRPr="005976FA" w:rsidRDefault="005976FA" w:rsidP="005976FA">
      <w:pPr>
        <w:bidi/>
        <w:rPr>
          <w:rFonts w:cs="David" w:hint="cs"/>
          <w:rtl/>
        </w:rPr>
      </w:pPr>
    </w:p>
    <w:p w14:paraId="19BC6BD4" w14:textId="77777777" w:rsidR="005976FA" w:rsidRPr="005976FA" w:rsidRDefault="005976FA" w:rsidP="005976FA">
      <w:pPr>
        <w:bidi/>
        <w:ind w:firstLine="567"/>
        <w:rPr>
          <w:rFonts w:cs="David" w:hint="cs"/>
          <w:rtl/>
        </w:rPr>
      </w:pPr>
      <w:r w:rsidRPr="005976FA">
        <w:rPr>
          <w:rFonts w:cs="David" w:hint="cs"/>
          <w:rtl/>
        </w:rPr>
        <w:t xml:space="preserve">אם הוא העביר את זה למישהו אחר זה קיים. חבר הכנסת אהרונוביץ אומר שאם יתקבל התיקון לא נצטרך את הסעיף של העברה לחבר כנסת אחר אלא הוא ישאיר את זה </w:t>
      </w:r>
      <w:proofErr w:type="spellStart"/>
      <w:r w:rsidRPr="005976FA">
        <w:rPr>
          <w:rFonts w:cs="David" w:hint="cs"/>
          <w:rtl/>
        </w:rPr>
        <w:t>ב"הולד</w:t>
      </w:r>
      <w:proofErr w:type="spellEnd"/>
      <w:r w:rsidRPr="005976FA">
        <w:rPr>
          <w:rFonts w:cs="David" w:hint="cs"/>
          <w:rtl/>
        </w:rPr>
        <w:t xml:space="preserve">". </w:t>
      </w:r>
    </w:p>
    <w:p w14:paraId="6C817503" w14:textId="77777777" w:rsidR="005976FA" w:rsidRPr="005976FA" w:rsidRDefault="005976FA" w:rsidP="005976FA">
      <w:pPr>
        <w:bidi/>
        <w:rPr>
          <w:rFonts w:cs="David" w:hint="cs"/>
          <w:rtl/>
        </w:rPr>
      </w:pPr>
    </w:p>
    <w:p w14:paraId="3D72DB7E" w14:textId="77777777" w:rsidR="005976FA" w:rsidRPr="005976FA" w:rsidRDefault="005976FA" w:rsidP="005976FA">
      <w:pPr>
        <w:bidi/>
        <w:rPr>
          <w:rFonts w:cs="David" w:hint="cs"/>
          <w:rtl/>
        </w:rPr>
      </w:pPr>
      <w:r w:rsidRPr="005976FA">
        <w:rPr>
          <w:rFonts w:cs="David" w:hint="cs"/>
          <w:u w:val="single"/>
          <w:rtl/>
        </w:rPr>
        <w:t>יצחק אהרונוביץ:</w:t>
      </w:r>
    </w:p>
    <w:p w14:paraId="7A5B3DB9" w14:textId="77777777" w:rsidR="005976FA" w:rsidRPr="005976FA" w:rsidRDefault="005976FA" w:rsidP="005976FA">
      <w:pPr>
        <w:bidi/>
        <w:rPr>
          <w:rFonts w:cs="David" w:hint="cs"/>
          <w:rtl/>
        </w:rPr>
      </w:pPr>
    </w:p>
    <w:p w14:paraId="195BD0F4" w14:textId="77777777" w:rsidR="005976FA" w:rsidRPr="005976FA" w:rsidRDefault="005976FA" w:rsidP="005976FA">
      <w:pPr>
        <w:bidi/>
        <w:rPr>
          <w:rFonts w:cs="David" w:hint="cs"/>
          <w:rtl/>
        </w:rPr>
      </w:pPr>
      <w:r w:rsidRPr="005976FA">
        <w:rPr>
          <w:rFonts w:cs="David" w:hint="cs"/>
          <w:rtl/>
        </w:rPr>
        <w:tab/>
        <w:t xml:space="preserve"> אני יכול לתת דוגמה מניסיוני. החוק של דרומי, שעבר אתמול, הוא דוגמה טובה לנושא שלנו. נגיד שחבר כנסת הוא בין מציעי החוק והוא מספר אחד או שניים והוא הלך להיות סגן שר או שר. ברגע שיש עוד מצטרפים להצעת החוק זה ממשיך ומתקיים בוועדות. אם הוא עדיין שר,  אז ההצעה תעבור בקריאה </w:t>
      </w:r>
      <w:proofErr w:type="spellStart"/>
      <w:r w:rsidRPr="005976FA">
        <w:rPr>
          <w:rFonts w:cs="David" w:hint="cs"/>
          <w:rtl/>
        </w:rPr>
        <w:t>שניה</w:t>
      </w:r>
      <w:proofErr w:type="spellEnd"/>
      <w:r w:rsidRPr="005976FA">
        <w:rPr>
          <w:rFonts w:cs="David" w:hint="cs"/>
          <w:rtl/>
        </w:rPr>
        <w:t xml:space="preserve"> ושלישית </w:t>
      </w:r>
      <w:proofErr w:type="spellStart"/>
      <w:r w:rsidRPr="005976FA">
        <w:rPr>
          <w:rFonts w:cs="David" w:hint="cs"/>
          <w:rtl/>
        </w:rPr>
        <w:t>והכל</w:t>
      </w:r>
      <w:proofErr w:type="spellEnd"/>
      <w:r w:rsidRPr="005976FA">
        <w:rPr>
          <w:rFonts w:cs="David" w:hint="cs"/>
          <w:rtl/>
        </w:rPr>
        <w:t xml:space="preserve"> בסדר.</w:t>
      </w:r>
    </w:p>
    <w:p w14:paraId="726BE619" w14:textId="77777777" w:rsidR="005976FA" w:rsidRPr="005976FA" w:rsidRDefault="005976FA" w:rsidP="005976FA">
      <w:pPr>
        <w:bidi/>
        <w:rPr>
          <w:rFonts w:cs="David" w:hint="cs"/>
          <w:rtl/>
        </w:rPr>
      </w:pPr>
    </w:p>
    <w:p w14:paraId="30673589" w14:textId="77777777" w:rsidR="005976FA" w:rsidRPr="005976FA" w:rsidRDefault="005976FA" w:rsidP="005976FA">
      <w:pPr>
        <w:bidi/>
        <w:ind w:firstLine="567"/>
        <w:rPr>
          <w:rFonts w:cs="David" w:hint="cs"/>
          <w:rtl/>
        </w:rPr>
      </w:pPr>
      <w:r w:rsidRPr="005976FA">
        <w:rPr>
          <w:rFonts w:cs="David" w:hint="cs"/>
          <w:rtl/>
        </w:rPr>
        <w:t xml:space="preserve">מה קורה, ולי זה קרה, כאשר חזרתי ורציתי להמשיך לקדם את הדברים? למספר שניים ושלוש ברשימה לא תמיד יש עניין לקדם את החוק. חזרתי לכנסת ואז אומרים לי ששמי נמחק. אבל לי יש עניין להמשיך ולקדם את החוק. ואז נאמר לי שכרגע אי אפשר להכניס את השם שלי ושמי לא יופיע בהצעת החוק. זה מה שקרה במקרה דרומי, כאשר היו מצטרפים נוספים. </w:t>
      </w:r>
    </w:p>
    <w:p w14:paraId="027D8457" w14:textId="77777777" w:rsidR="005976FA" w:rsidRPr="005976FA" w:rsidRDefault="005976FA" w:rsidP="005976FA">
      <w:pPr>
        <w:bidi/>
        <w:ind w:firstLine="567"/>
        <w:rPr>
          <w:rFonts w:cs="David" w:hint="cs"/>
          <w:rtl/>
        </w:rPr>
      </w:pPr>
    </w:p>
    <w:p w14:paraId="244AC098" w14:textId="77777777" w:rsidR="005976FA" w:rsidRPr="005976FA" w:rsidRDefault="005976FA" w:rsidP="005976FA">
      <w:pPr>
        <w:bidi/>
        <w:ind w:firstLine="567"/>
        <w:rPr>
          <w:rFonts w:cs="David" w:hint="cs"/>
          <w:rtl/>
        </w:rPr>
      </w:pPr>
      <w:r w:rsidRPr="005976FA">
        <w:rPr>
          <w:rFonts w:cs="David" w:hint="cs"/>
          <w:rtl/>
        </w:rPr>
        <w:t>מקרה אחר הוא כאשר אתה נמצא לבד ואז הצעת החוק נכנסת להקפאה. אם הוא לא חזר לכנסת אז בסדר. ברגע שהוא חוזר לכנסת הבאה יש דין רציפות כזה או אחר.</w:t>
      </w:r>
    </w:p>
    <w:p w14:paraId="62CB4988" w14:textId="77777777" w:rsidR="005976FA" w:rsidRPr="005976FA" w:rsidRDefault="005976FA" w:rsidP="005976FA">
      <w:pPr>
        <w:bidi/>
        <w:rPr>
          <w:rFonts w:cs="David" w:hint="cs"/>
          <w:rtl/>
        </w:rPr>
      </w:pPr>
    </w:p>
    <w:p w14:paraId="2BD0CDBC" w14:textId="77777777" w:rsidR="005976FA" w:rsidRPr="005976FA" w:rsidRDefault="005976FA" w:rsidP="005976FA">
      <w:pPr>
        <w:bidi/>
        <w:rPr>
          <w:rFonts w:cs="David" w:hint="cs"/>
          <w:rtl/>
        </w:rPr>
      </w:pPr>
      <w:r w:rsidRPr="005976FA">
        <w:rPr>
          <w:rFonts w:cs="David" w:hint="cs"/>
          <w:u w:val="single"/>
          <w:rtl/>
        </w:rPr>
        <w:t>גדעון סער:</w:t>
      </w:r>
    </w:p>
    <w:p w14:paraId="04716B49" w14:textId="77777777" w:rsidR="005976FA" w:rsidRPr="005976FA" w:rsidRDefault="005976FA" w:rsidP="005976FA">
      <w:pPr>
        <w:bidi/>
        <w:rPr>
          <w:rFonts w:cs="David" w:hint="cs"/>
          <w:rtl/>
        </w:rPr>
      </w:pPr>
    </w:p>
    <w:p w14:paraId="0E2D75A9" w14:textId="77777777" w:rsidR="005976FA" w:rsidRPr="005976FA" w:rsidRDefault="005976FA" w:rsidP="005976FA">
      <w:pPr>
        <w:bidi/>
        <w:rPr>
          <w:rFonts w:cs="David" w:hint="cs"/>
          <w:rtl/>
        </w:rPr>
      </w:pPr>
      <w:r w:rsidRPr="005976FA">
        <w:rPr>
          <w:rFonts w:cs="David" w:hint="cs"/>
          <w:rtl/>
        </w:rPr>
        <w:tab/>
        <w:t xml:space="preserve"> ההצעה שלך מתייחסת רק למציע יחיד?</w:t>
      </w:r>
    </w:p>
    <w:p w14:paraId="01079955" w14:textId="77777777" w:rsidR="005976FA" w:rsidRPr="005976FA" w:rsidRDefault="005976FA" w:rsidP="005976FA">
      <w:pPr>
        <w:bidi/>
        <w:rPr>
          <w:rFonts w:cs="David" w:hint="cs"/>
          <w:rtl/>
        </w:rPr>
      </w:pPr>
    </w:p>
    <w:p w14:paraId="1B92098E" w14:textId="77777777" w:rsidR="005976FA" w:rsidRPr="005976FA" w:rsidRDefault="005976FA" w:rsidP="005976FA">
      <w:pPr>
        <w:bidi/>
        <w:rPr>
          <w:rFonts w:cs="David" w:hint="cs"/>
          <w:rtl/>
        </w:rPr>
      </w:pPr>
      <w:r w:rsidRPr="005976FA">
        <w:rPr>
          <w:rFonts w:cs="David" w:hint="cs"/>
          <w:u w:val="single"/>
          <w:rtl/>
        </w:rPr>
        <w:t>יצחק אהרונוביץ:</w:t>
      </w:r>
    </w:p>
    <w:p w14:paraId="4C853E7D" w14:textId="77777777" w:rsidR="005976FA" w:rsidRPr="005976FA" w:rsidRDefault="005976FA" w:rsidP="005976FA">
      <w:pPr>
        <w:bidi/>
        <w:rPr>
          <w:rFonts w:cs="David" w:hint="cs"/>
          <w:rtl/>
        </w:rPr>
      </w:pPr>
    </w:p>
    <w:p w14:paraId="2EBB25B4" w14:textId="77777777" w:rsidR="005976FA" w:rsidRPr="005976FA" w:rsidRDefault="005976FA" w:rsidP="005976FA">
      <w:pPr>
        <w:bidi/>
        <w:rPr>
          <w:rFonts w:cs="David" w:hint="cs"/>
          <w:rtl/>
        </w:rPr>
      </w:pPr>
      <w:r w:rsidRPr="005976FA">
        <w:rPr>
          <w:rFonts w:cs="David" w:hint="cs"/>
          <w:rtl/>
        </w:rPr>
        <w:tab/>
        <w:t xml:space="preserve">אני אומר שצריך לחלק את זה לשניים. כשאני חוזר חזרה להיות חבר כנסת אני רוצה להצטרף ולחזור בחזרה למקור ולהיות בין המובילים של הצעת החוק ולקדם את זה כי יש לי עניין. </w:t>
      </w:r>
    </w:p>
    <w:p w14:paraId="5CA235EB" w14:textId="77777777" w:rsidR="005976FA" w:rsidRPr="005976FA" w:rsidRDefault="005976FA" w:rsidP="005976FA">
      <w:pPr>
        <w:bidi/>
        <w:rPr>
          <w:rFonts w:cs="David" w:hint="cs"/>
          <w:rtl/>
        </w:rPr>
      </w:pPr>
    </w:p>
    <w:p w14:paraId="55FB55CE" w14:textId="77777777" w:rsidR="005976FA" w:rsidRPr="005976FA" w:rsidRDefault="005976FA" w:rsidP="005976FA">
      <w:pPr>
        <w:bidi/>
        <w:ind w:firstLine="567"/>
        <w:rPr>
          <w:rFonts w:cs="David" w:hint="cs"/>
          <w:rtl/>
        </w:rPr>
      </w:pPr>
      <w:r w:rsidRPr="005976FA">
        <w:rPr>
          <w:rFonts w:cs="David" w:hint="cs"/>
          <w:rtl/>
        </w:rPr>
        <w:t xml:space="preserve">אם אני נמצא לבד ואין מי שימשיך את זה - - -  </w:t>
      </w:r>
    </w:p>
    <w:p w14:paraId="2617AD15" w14:textId="77777777" w:rsidR="005976FA" w:rsidRPr="005976FA" w:rsidRDefault="005976FA" w:rsidP="005976FA">
      <w:pPr>
        <w:bidi/>
        <w:rPr>
          <w:rFonts w:cs="David" w:hint="cs"/>
          <w:rtl/>
        </w:rPr>
      </w:pPr>
    </w:p>
    <w:p w14:paraId="7557D205" w14:textId="77777777" w:rsidR="005976FA" w:rsidRPr="005976FA" w:rsidRDefault="005976FA" w:rsidP="005976FA">
      <w:pPr>
        <w:bidi/>
        <w:rPr>
          <w:rFonts w:cs="David" w:hint="cs"/>
          <w:rtl/>
        </w:rPr>
      </w:pPr>
      <w:r w:rsidRPr="005976FA">
        <w:rPr>
          <w:rFonts w:cs="David" w:hint="cs"/>
          <w:u w:val="single"/>
          <w:rtl/>
        </w:rPr>
        <w:t>דוד אזולאי:</w:t>
      </w:r>
    </w:p>
    <w:p w14:paraId="45211063" w14:textId="77777777" w:rsidR="005976FA" w:rsidRPr="005976FA" w:rsidRDefault="005976FA" w:rsidP="005976FA">
      <w:pPr>
        <w:bidi/>
        <w:rPr>
          <w:rFonts w:cs="David" w:hint="cs"/>
          <w:rtl/>
        </w:rPr>
      </w:pPr>
    </w:p>
    <w:p w14:paraId="207E887F" w14:textId="77777777" w:rsidR="005976FA" w:rsidRPr="005976FA" w:rsidRDefault="005976FA" w:rsidP="005976FA">
      <w:pPr>
        <w:bidi/>
        <w:rPr>
          <w:rFonts w:cs="David" w:hint="cs"/>
          <w:rtl/>
        </w:rPr>
      </w:pPr>
      <w:r w:rsidRPr="005976FA">
        <w:rPr>
          <w:rFonts w:cs="David" w:hint="cs"/>
          <w:rtl/>
        </w:rPr>
        <w:tab/>
        <w:t>ואם יש מישהו שהוא לבד עם הצעת חוק זהה?</w:t>
      </w:r>
    </w:p>
    <w:p w14:paraId="31474482" w14:textId="77777777" w:rsidR="005976FA" w:rsidRPr="005976FA" w:rsidRDefault="005976FA" w:rsidP="005976FA">
      <w:pPr>
        <w:bidi/>
        <w:rPr>
          <w:rFonts w:cs="David" w:hint="cs"/>
          <w:rtl/>
        </w:rPr>
      </w:pPr>
    </w:p>
    <w:p w14:paraId="161BF6F0" w14:textId="77777777" w:rsidR="005976FA" w:rsidRPr="005976FA" w:rsidRDefault="005976FA" w:rsidP="005976FA">
      <w:pPr>
        <w:bidi/>
        <w:rPr>
          <w:rFonts w:cs="David" w:hint="cs"/>
          <w:rtl/>
        </w:rPr>
      </w:pPr>
      <w:r w:rsidRPr="005976FA">
        <w:rPr>
          <w:rFonts w:cs="David" w:hint="cs"/>
          <w:u w:val="single"/>
          <w:rtl/>
        </w:rPr>
        <w:t>יצחק אהרונוביץ:</w:t>
      </w:r>
    </w:p>
    <w:p w14:paraId="49DD0225" w14:textId="77777777" w:rsidR="005976FA" w:rsidRPr="005976FA" w:rsidRDefault="005976FA" w:rsidP="005976FA">
      <w:pPr>
        <w:bidi/>
        <w:rPr>
          <w:rFonts w:cs="David" w:hint="cs"/>
          <w:rtl/>
        </w:rPr>
      </w:pPr>
    </w:p>
    <w:p w14:paraId="3EA81EAE" w14:textId="77777777" w:rsidR="005976FA" w:rsidRPr="005976FA" w:rsidRDefault="005976FA" w:rsidP="005976FA">
      <w:pPr>
        <w:bidi/>
        <w:rPr>
          <w:rFonts w:cs="David" w:hint="cs"/>
          <w:rtl/>
        </w:rPr>
      </w:pPr>
      <w:r w:rsidRPr="005976FA">
        <w:rPr>
          <w:rFonts w:cs="David" w:hint="cs"/>
          <w:rtl/>
        </w:rPr>
        <w:tab/>
        <w:t xml:space="preserve">אז הוא יתקדם. אני לא עוצר מישהו אחר. הוא יכול להתקדם ואם אני עדיין שר ההצעה תהיה על שמו ואין בעיה עם זה. </w:t>
      </w:r>
    </w:p>
    <w:p w14:paraId="52ADDFDD" w14:textId="77777777" w:rsidR="005976FA" w:rsidRPr="005976FA" w:rsidRDefault="005976FA" w:rsidP="005976FA">
      <w:pPr>
        <w:bidi/>
        <w:rPr>
          <w:rFonts w:cs="David" w:hint="cs"/>
          <w:rtl/>
        </w:rPr>
      </w:pPr>
    </w:p>
    <w:p w14:paraId="7371F547" w14:textId="77777777" w:rsidR="005976FA" w:rsidRPr="005976FA" w:rsidRDefault="005976FA" w:rsidP="005976FA">
      <w:pPr>
        <w:bidi/>
        <w:ind w:firstLine="567"/>
        <w:rPr>
          <w:rFonts w:cs="David" w:hint="cs"/>
          <w:rtl/>
        </w:rPr>
      </w:pPr>
      <w:r w:rsidRPr="005976FA">
        <w:rPr>
          <w:rFonts w:cs="David" w:hint="cs"/>
          <w:rtl/>
        </w:rPr>
        <w:t xml:space="preserve">יש פה באמת כמה שלבים. אני חושב שצריך לעשות צדק. כשאתה שר אתה לא מתערב בהצעת החוק. מעבר לזה, אמרתי שאני מחמיר עם עצמי. אפשר שאם הוא משתתף בוועדת השרים לענייני חקיקה, הוא לא ישתתף בדיונים על החוק שלו. גם זאת אפשרות. </w:t>
      </w:r>
    </w:p>
    <w:p w14:paraId="75DB9662" w14:textId="77777777" w:rsidR="005976FA" w:rsidRPr="005976FA" w:rsidRDefault="005976FA" w:rsidP="005976FA">
      <w:pPr>
        <w:bidi/>
        <w:rPr>
          <w:rFonts w:cs="David" w:hint="cs"/>
          <w:rtl/>
        </w:rPr>
      </w:pPr>
    </w:p>
    <w:p w14:paraId="04251588" w14:textId="77777777" w:rsidR="005976FA" w:rsidRPr="005976FA" w:rsidRDefault="005976FA" w:rsidP="005976FA">
      <w:pPr>
        <w:bidi/>
        <w:rPr>
          <w:rFonts w:cs="David" w:hint="cs"/>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1DB7B37D" w14:textId="77777777" w:rsidR="005976FA" w:rsidRPr="005976FA" w:rsidRDefault="005976FA" w:rsidP="005976FA">
      <w:pPr>
        <w:bidi/>
        <w:rPr>
          <w:rFonts w:cs="David" w:hint="cs"/>
          <w:rtl/>
        </w:rPr>
      </w:pPr>
    </w:p>
    <w:p w14:paraId="2B6D74EA" w14:textId="77777777" w:rsidR="005976FA" w:rsidRPr="005976FA" w:rsidRDefault="005976FA" w:rsidP="005976FA">
      <w:pPr>
        <w:bidi/>
        <w:ind w:firstLine="567"/>
        <w:rPr>
          <w:rFonts w:cs="David" w:hint="cs"/>
          <w:rtl/>
        </w:rPr>
      </w:pPr>
      <w:r w:rsidRPr="005976FA">
        <w:rPr>
          <w:rFonts w:cs="David" w:hint="cs"/>
          <w:rtl/>
        </w:rPr>
        <w:t xml:space="preserve">את זה אנחנו לא יכולים לקבוע. </w:t>
      </w:r>
    </w:p>
    <w:p w14:paraId="212AF8D2" w14:textId="77777777" w:rsidR="005976FA" w:rsidRPr="005976FA" w:rsidRDefault="005976FA" w:rsidP="005976FA">
      <w:pPr>
        <w:bidi/>
        <w:rPr>
          <w:rFonts w:cs="David" w:hint="cs"/>
          <w:rtl/>
        </w:rPr>
      </w:pPr>
    </w:p>
    <w:p w14:paraId="08985288" w14:textId="77777777" w:rsidR="005976FA" w:rsidRPr="005976FA" w:rsidRDefault="005976FA" w:rsidP="005976FA">
      <w:pPr>
        <w:bidi/>
        <w:ind w:firstLine="567"/>
        <w:rPr>
          <w:rFonts w:cs="David" w:hint="cs"/>
          <w:rtl/>
        </w:rPr>
      </w:pPr>
      <w:r w:rsidRPr="005976FA">
        <w:rPr>
          <w:rFonts w:cs="David" w:hint="cs"/>
          <w:rtl/>
        </w:rPr>
        <w:t>אני רק אשלים את מה שנאמר בתחילה. היום, אם חבר כנסת חתום עם ח"כים נוספים, ברגע שהוא מתמנה לשר או לסגן שר שמו נמחק. אם הוא חוזר להיות חבר כנסת וההצעה לא אושרה בינתיים כחוק, השם שלו לא יחזור. אחרים, כמובן, יכולים לקדם את ההצעה.</w:t>
      </w:r>
    </w:p>
    <w:p w14:paraId="56A2CE66" w14:textId="77777777" w:rsidR="005976FA" w:rsidRPr="005976FA" w:rsidRDefault="005976FA" w:rsidP="005976FA">
      <w:pPr>
        <w:bidi/>
        <w:rPr>
          <w:rFonts w:cs="David" w:hint="cs"/>
          <w:rtl/>
        </w:rPr>
      </w:pPr>
    </w:p>
    <w:p w14:paraId="3ED4F23A" w14:textId="77777777" w:rsidR="005976FA" w:rsidRPr="005976FA" w:rsidRDefault="005976FA" w:rsidP="005976FA">
      <w:pPr>
        <w:bidi/>
        <w:ind w:firstLine="567"/>
        <w:rPr>
          <w:rFonts w:cs="David" w:hint="cs"/>
          <w:rtl/>
        </w:rPr>
      </w:pPr>
      <w:r w:rsidRPr="005976FA">
        <w:rPr>
          <w:rFonts w:cs="David" w:hint="cs"/>
          <w:rtl/>
        </w:rPr>
        <w:t>המקרה האחר הוא, אם הוא חתום לבד. עד הכנסת ה-16, במצב כזה, כשחבר כנסת היה מתמנה לשר או לסגן שר, הצעתו נמחקה. נטען על ידי חברי כנסת שההצעה כבר קודמה ועברה כמה שלבים וחבל שהיא תימחק. כתוצאה מכך תיקנו את התקנון באופן שמאפשר לו להעביר את ההצעה לחבר כנסת אחר והוא יוכל לקדם את ההצעה. זה כאשר הוא ח"כ יחיד.</w:t>
      </w:r>
    </w:p>
    <w:p w14:paraId="0A5D6660" w14:textId="77777777" w:rsidR="005976FA" w:rsidRPr="005976FA" w:rsidRDefault="005976FA" w:rsidP="005976FA">
      <w:pPr>
        <w:bidi/>
        <w:rPr>
          <w:rFonts w:cs="David" w:hint="cs"/>
          <w:rtl/>
        </w:rPr>
      </w:pPr>
    </w:p>
    <w:p w14:paraId="3C2D3968" w14:textId="77777777" w:rsidR="005976FA" w:rsidRPr="005976FA" w:rsidRDefault="005976FA" w:rsidP="005976FA">
      <w:pPr>
        <w:bidi/>
        <w:ind w:firstLine="567"/>
        <w:rPr>
          <w:rFonts w:cs="David" w:hint="cs"/>
          <w:rtl/>
        </w:rPr>
      </w:pPr>
      <w:r w:rsidRPr="005976FA">
        <w:rPr>
          <w:rFonts w:cs="David" w:hint="cs"/>
          <w:rtl/>
        </w:rPr>
        <w:t xml:space="preserve">לפי מה שאני מבינה מחבר הכנסת אהרונוביץ, מוצע להתייחס לשני המקרים ולאפשר לח"כ שמונה לשר או לסגן שר ושב לכהן בכנסת, ששמו יחזור להצעה. אם היו </w:t>
      </w:r>
      <w:proofErr w:type="spellStart"/>
      <w:r w:rsidRPr="005976FA">
        <w:rPr>
          <w:rFonts w:cs="David" w:hint="cs"/>
          <w:rtl/>
        </w:rPr>
        <w:t>חכ"ים</w:t>
      </w:r>
      <w:proofErr w:type="spellEnd"/>
      <w:r w:rsidRPr="005976FA">
        <w:rPr>
          <w:rFonts w:cs="David" w:hint="cs"/>
          <w:rtl/>
        </w:rPr>
        <w:t xml:space="preserve"> נוספים, שמו יחזור למקום.</w:t>
      </w:r>
    </w:p>
    <w:p w14:paraId="2E001E07" w14:textId="77777777" w:rsidR="005976FA" w:rsidRPr="005976FA" w:rsidRDefault="005976FA" w:rsidP="005976FA">
      <w:pPr>
        <w:bidi/>
        <w:rPr>
          <w:rFonts w:cs="David" w:hint="cs"/>
          <w:rtl/>
        </w:rPr>
      </w:pPr>
    </w:p>
    <w:p w14:paraId="558CC4D0" w14:textId="77777777" w:rsidR="005976FA" w:rsidRPr="005976FA" w:rsidRDefault="005976FA" w:rsidP="005976FA">
      <w:pPr>
        <w:bidi/>
        <w:rPr>
          <w:rFonts w:cs="David" w:hint="cs"/>
          <w:rtl/>
        </w:rPr>
      </w:pPr>
      <w:r w:rsidRPr="005976FA">
        <w:rPr>
          <w:rFonts w:cs="David" w:hint="cs"/>
          <w:u w:val="single"/>
          <w:rtl/>
        </w:rPr>
        <w:t>דוד אזולאי:</w:t>
      </w:r>
    </w:p>
    <w:p w14:paraId="14674A57" w14:textId="77777777" w:rsidR="005976FA" w:rsidRPr="005976FA" w:rsidRDefault="005976FA" w:rsidP="005976FA">
      <w:pPr>
        <w:bidi/>
        <w:rPr>
          <w:rFonts w:cs="David" w:hint="cs"/>
          <w:rtl/>
        </w:rPr>
      </w:pPr>
    </w:p>
    <w:p w14:paraId="599B98DC" w14:textId="77777777" w:rsidR="005976FA" w:rsidRPr="005976FA" w:rsidRDefault="005976FA" w:rsidP="005976FA">
      <w:pPr>
        <w:bidi/>
        <w:rPr>
          <w:rFonts w:cs="David" w:hint="cs"/>
          <w:rtl/>
        </w:rPr>
      </w:pPr>
      <w:r w:rsidRPr="005976FA">
        <w:rPr>
          <w:rFonts w:cs="David" w:hint="cs"/>
          <w:rtl/>
        </w:rPr>
        <w:tab/>
        <w:t xml:space="preserve"> בכל שלב של החקיקה?</w:t>
      </w:r>
    </w:p>
    <w:p w14:paraId="41442509" w14:textId="77777777" w:rsidR="005976FA" w:rsidRPr="005976FA" w:rsidRDefault="005976FA" w:rsidP="005976FA">
      <w:pPr>
        <w:bidi/>
        <w:rPr>
          <w:rFonts w:cs="David" w:hint="cs"/>
          <w:rtl/>
        </w:rPr>
      </w:pPr>
    </w:p>
    <w:p w14:paraId="6E4DA06F" w14:textId="77777777" w:rsidR="005976FA" w:rsidRPr="005976FA" w:rsidRDefault="005976FA" w:rsidP="005976FA">
      <w:pPr>
        <w:bidi/>
        <w:rPr>
          <w:rFonts w:cs="David" w:hint="cs"/>
          <w:u w:val="single"/>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3310BE2F" w14:textId="77777777" w:rsidR="005976FA" w:rsidRPr="005976FA" w:rsidRDefault="005976FA" w:rsidP="005976FA">
      <w:pPr>
        <w:bidi/>
        <w:rPr>
          <w:rFonts w:cs="David" w:hint="cs"/>
          <w:u w:val="single"/>
          <w:rtl/>
        </w:rPr>
      </w:pPr>
    </w:p>
    <w:p w14:paraId="245CCE4B" w14:textId="77777777" w:rsidR="005976FA" w:rsidRPr="005976FA" w:rsidRDefault="005976FA" w:rsidP="005976FA">
      <w:pPr>
        <w:bidi/>
        <w:rPr>
          <w:rFonts w:cs="David" w:hint="cs"/>
          <w:rtl/>
        </w:rPr>
      </w:pPr>
      <w:r w:rsidRPr="005976FA">
        <w:rPr>
          <w:rFonts w:cs="David" w:hint="cs"/>
          <w:rtl/>
        </w:rPr>
        <w:tab/>
        <w:t xml:space="preserve">אני חושבת שכך מוצע. בין אם ההצעה רק הונחה על שולחן הכנסת - - -  </w:t>
      </w:r>
    </w:p>
    <w:p w14:paraId="1762D616" w14:textId="77777777" w:rsidR="005976FA" w:rsidRPr="005976FA" w:rsidRDefault="005976FA" w:rsidP="005976FA">
      <w:pPr>
        <w:bidi/>
        <w:rPr>
          <w:rFonts w:cs="David" w:hint="cs"/>
          <w:rtl/>
        </w:rPr>
      </w:pPr>
    </w:p>
    <w:p w14:paraId="45BBBE5E" w14:textId="77777777" w:rsidR="005976FA" w:rsidRPr="005976FA" w:rsidRDefault="005976FA" w:rsidP="005976FA">
      <w:pPr>
        <w:bidi/>
        <w:rPr>
          <w:rFonts w:cs="David" w:hint="cs"/>
          <w:rtl/>
        </w:rPr>
      </w:pPr>
      <w:r w:rsidRPr="005976FA">
        <w:rPr>
          <w:rFonts w:cs="David" w:hint="cs"/>
          <w:u w:val="single"/>
          <w:rtl/>
        </w:rPr>
        <w:t>גדעון סער:</w:t>
      </w:r>
    </w:p>
    <w:p w14:paraId="4E82F4B7" w14:textId="77777777" w:rsidR="005976FA" w:rsidRPr="005976FA" w:rsidRDefault="005976FA" w:rsidP="005976FA">
      <w:pPr>
        <w:bidi/>
        <w:rPr>
          <w:rFonts w:cs="David" w:hint="cs"/>
          <w:rtl/>
        </w:rPr>
      </w:pPr>
    </w:p>
    <w:p w14:paraId="10F2DEC9" w14:textId="77777777" w:rsidR="005976FA" w:rsidRPr="005976FA" w:rsidRDefault="005976FA" w:rsidP="005976FA">
      <w:pPr>
        <w:bidi/>
        <w:rPr>
          <w:rFonts w:cs="David" w:hint="cs"/>
          <w:rtl/>
        </w:rPr>
      </w:pPr>
      <w:r w:rsidRPr="005976FA">
        <w:rPr>
          <w:rFonts w:cs="David" w:hint="cs"/>
          <w:rtl/>
        </w:rPr>
        <w:tab/>
        <w:t xml:space="preserve"> את רואה בזה בעיה?</w:t>
      </w:r>
    </w:p>
    <w:p w14:paraId="50597160" w14:textId="77777777" w:rsidR="005976FA" w:rsidRPr="005976FA" w:rsidRDefault="005976FA" w:rsidP="005976FA">
      <w:pPr>
        <w:bidi/>
        <w:rPr>
          <w:rFonts w:cs="David" w:hint="cs"/>
          <w:rtl/>
        </w:rPr>
      </w:pPr>
    </w:p>
    <w:p w14:paraId="125F5E19" w14:textId="77777777" w:rsidR="005976FA" w:rsidRPr="005976FA" w:rsidRDefault="005976FA" w:rsidP="005976FA">
      <w:pPr>
        <w:bidi/>
        <w:rPr>
          <w:rFonts w:cs="David" w:hint="cs"/>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6FA99FF9" w14:textId="77777777" w:rsidR="005976FA" w:rsidRPr="005976FA" w:rsidRDefault="005976FA" w:rsidP="005976FA">
      <w:pPr>
        <w:bidi/>
        <w:rPr>
          <w:rFonts w:cs="David" w:hint="cs"/>
          <w:rtl/>
        </w:rPr>
      </w:pPr>
    </w:p>
    <w:p w14:paraId="596B0AD1" w14:textId="77777777" w:rsidR="005976FA" w:rsidRPr="005976FA" w:rsidRDefault="005976FA" w:rsidP="005976FA">
      <w:pPr>
        <w:bidi/>
        <w:ind w:firstLine="567"/>
        <w:rPr>
          <w:rFonts w:cs="David" w:hint="cs"/>
          <w:rtl/>
        </w:rPr>
      </w:pPr>
      <w:r w:rsidRPr="005976FA">
        <w:rPr>
          <w:rFonts w:cs="David" w:hint="cs"/>
          <w:rtl/>
        </w:rPr>
        <w:t xml:space="preserve">הבעיה היחידה שבגללה לא אפשרו את זה בעבר </w:t>
      </w:r>
      <w:r w:rsidRPr="005976FA">
        <w:rPr>
          <w:rFonts w:cs="David"/>
          <w:rtl/>
        </w:rPr>
        <w:t>–</w:t>
      </w:r>
      <w:r w:rsidRPr="005976FA">
        <w:rPr>
          <w:rFonts w:cs="David" w:hint="cs"/>
          <w:rtl/>
        </w:rPr>
        <w:t xml:space="preserve"> רעיונות כאלה כבר עלו. היו מקרים שח"כ העלה הצעת חוק, מונה לשר, חזר והיה צריך להניח מחדש את כל ההצעות שלו. </w:t>
      </w:r>
      <w:proofErr w:type="spellStart"/>
      <w:r w:rsidRPr="005976FA">
        <w:rPr>
          <w:rFonts w:cs="David" w:hint="cs"/>
          <w:rtl/>
        </w:rPr>
        <w:t>היתה</w:t>
      </w:r>
      <w:proofErr w:type="spellEnd"/>
      <w:r w:rsidRPr="005976FA">
        <w:rPr>
          <w:rFonts w:cs="David" w:hint="cs"/>
          <w:rtl/>
        </w:rPr>
        <w:t xml:space="preserve"> תחושה שיש בזה בעייתיות. הבעיה שעלתה זה נושא של הפרדת רשויות. </w:t>
      </w:r>
    </w:p>
    <w:p w14:paraId="7A8ADB66" w14:textId="77777777" w:rsidR="005976FA" w:rsidRPr="005976FA" w:rsidRDefault="005976FA" w:rsidP="005976FA">
      <w:pPr>
        <w:bidi/>
        <w:rPr>
          <w:rFonts w:cs="David" w:hint="cs"/>
          <w:rtl/>
        </w:rPr>
      </w:pPr>
    </w:p>
    <w:p w14:paraId="3C0FD257" w14:textId="77777777" w:rsidR="005976FA" w:rsidRPr="005976FA" w:rsidRDefault="005976FA" w:rsidP="005976FA">
      <w:pPr>
        <w:bidi/>
        <w:rPr>
          <w:rFonts w:cs="David" w:hint="cs"/>
          <w:rtl/>
        </w:rPr>
      </w:pPr>
      <w:r w:rsidRPr="005976FA">
        <w:rPr>
          <w:rFonts w:cs="David" w:hint="cs"/>
          <w:u w:val="single"/>
          <w:rtl/>
        </w:rPr>
        <w:t>גדעון סער:</w:t>
      </w:r>
    </w:p>
    <w:p w14:paraId="460517DD" w14:textId="77777777" w:rsidR="005976FA" w:rsidRPr="005976FA" w:rsidRDefault="005976FA" w:rsidP="005976FA">
      <w:pPr>
        <w:bidi/>
        <w:rPr>
          <w:rFonts w:cs="David" w:hint="cs"/>
          <w:rtl/>
        </w:rPr>
      </w:pPr>
    </w:p>
    <w:p w14:paraId="4C716555" w14:textId="77777777" w:rsidR="005976FA" w:rsidRPr="005976FA" w:rsidRDefault="005976FA" w:rsidP="005976FA">
      <w:pPr>
        <w:bidi/>
        <w:ind w:firstLine="567"/>
        <w:rPr>
          <w:rFonts w:cs="David" w:hint="cs"/>
          <w:rtl/>
        </w:rPr>
      </w:pPr>
      <w:r w:rsidRPr="005976FA">
        <w:rPr>
          <w:rFonts w:cs="David" w:hint="cs"/>
          <w:rtl/>
        </w:rPr>
        <w:t xml:space="preserve">אבל זה רק אחרי שהוא חזר, אני לא רואה פה בעיה. </w:t>
      </w:r>
    </w:p>
    <w:p w14:paraId="354944DF" w14:textId="77777777" w:rsidR="005976FA" w:rsidRPr="005976FA" w:rsidRDefault="005976FA" w:rsidP="005976FA">
      <w:pPr>
        <w:bidi/>
        <w:ind w:firstLine="567"/>
        <w:rPr>
          <w:rFonts w:cs="David" w:hint="cs"/>
          <w:rtl/>
        </w:rPr>
      </w:pPr>
    </w:p>
    <w:p w14:paraId="56E3F46E" w14:textId="77777777" w:rsidR="005976FA" w:rsidRPr="005976FA" w:rsidRDefault="005976FA" w:rsidP="005976FA">
      <w:pPr>
        <w:bidi/>
        <w:rPr>
          <w:rFonts w:cs="David" w:hint="cs"/>
          <w:u w:val="single"/>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0224FC80" w14:textId="77777777" w:rsidR="005976FA" w:rsidRPr="005976FA" w:rsidRDefault="005976FA" w:rsidP="005976FA">
      <w:pPr>
        <w:bidi/>
        <w:rPr>
          <w:rFonts w:cs="David" w:hint="cs"/>
          <w:u w:val="single"/>
          <w:rtl/>
        </w:rPr>
      </w:pPr>
    </w:p>
    <w:p w14:paraId="5FF77A7D" w14:textId="77777777" w:rsidR="005976FA" w:rsidRPr="005976FA" w:rsidRDefault="005976FA" w:rsidP="005976FA">
      <w:pPr>
        <w:bidi/>
        <w:rPr>
          <w:rFonts w:cs="David" w:hint="cs"/>
          <w:rtl/>
        </w:rPr>
      </w:pPr>
      <w:r w:rsidRPr="005976FA">
        <w:rPr>
          <w:rFonts w:cs="David" w:hint="cs"/>
          <w:rtl/>
        </w:rPr>
        <w:tab/>
        <w:t xml:space="preserve">כיוון שהוא בממשלה, כאילו שמו </w:t>
      </w:r>
      <w:proofErr w:type="spellStart"/>
      <w:r w:rsidRPr="005976FA">
        <w:rPr>
          <w:rFonts w:cs="David" w:hint="cs"/>
          <w:rtl/>
        </w:rPr>
        <w:t>מותלה</w:t>
      </w:r>
      <w:proofErr w:type="spellEnd"/>
      <w:r w:rsidRPr="005976FA">
        <w:rPr>
          <w:rFonts w:cs="David" w:hint="cs"/>
          <w:rtl/>
        </w:rPr>
        <w:t xml:space="preserve"> על הצעת חוק. </w:t>
      </w:r>
    </w:p>
    <w:p w14:paraId="3422EBE6" w14:textId="77777777" w:rsidR="005976FA" w:rsidRPr="005976FA" w:rsidRDefault="005976FA" w:rsidP="005976FA">
      <w:pPr>
        <w:bidi/>
        <w:rPr>
          <w:rFonts w:cs="David" w:hint="cs"/>
          <w:rtl/>
        </w:rPr>
      </w:pPr>
    </w:p>
    <w:p w14:paraId="3AC0A2E8"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0B367BA5" w14:textId="77777777" w:rsidR="005976FA" w:rsidRPr="005976FA" w:rsidRDefault="005976FA" w:rsidP="005976FA">
      <w:pPr>
        <w:bidi/>
        <w:rPr>
          <w:rFonts w:cs="David" w:hint="cs"/>
          <w:rtl/>
        </w:rPr>
      </w:pPr>
    </w:p>
    <w:p w14:paraId="443228DB" w14:textId="77777777" w:rsidR="005976FA" w:rsidRPr="005976FA" w:rsidRDefault="005976FA" w:rsidP="005976FA">
      <w:pPr>
        <w:bidi/>
        <w:rPr>
          <w:rFonts w:cs="David" w:hint="cs"/>
          <w:rtl/>
        </w:rPr>
      </w:pPr>
      <w:r w:rsidRPr="005976FA">
        <w:rPr>
          <w:rFonts w:cs="David" w:hint="cs"/>
          <w:rtl/>
        </w:rPr>
        <w:tab/>
        <w:t xml:space="preserve">שמו לא קיים וחוזר להיות ברגע שהוא חוזר לרשות המחוקקת. </w:t>
      </w:r>
    </w:p>
    <w:p w14:paraId="53563113" w14:textId="77777777" w:rsidR="005976FA" w:rsidRPr="005976FA" w:rsidRDefault="005976FA" w:rsidP="005976FA">
      <w:pPr>
        <w:bidi/>
        <w:rPr>
          <w:rFonts w:cs="David" w:hint="cs"/>
          <w:rtl/>
        </w:rPr>
      </w:pPr>
    </w:p>
    <w:p w14:paraId="2CA585BD" w14:textId="77777777" w:rsidR="005976FA" w:rsidRPr="005976FA" w:rsidRDefault="005976FA" w:rsidP="005976FA">
      <w:pPr>
        <w:bidi/>
        <w:rPr>
          <w:rFonts w:cs="David" w:hint="cs"/>
          <w:u w:val="single"/>
          <w:rtl/>
        </w:rPr>
      </w:pPr>
      <w:r w:rsidRPr="005976FA">
        <w:rPr>
          <w:rFonts w:cs="David" w:hint="cs"/>
          <w:u w:val="single"/>
          <w:rtl/>
        </w:rPr>
        <w:t>גדעון סער:</w:t>
      </w:r>
    </w:p>
    <w:p w14:paraId="65086359" w14:textId="77777777" w:rsidR="005976FA" w:rsidRPr="005976FA" w:rsidRDefault="005976FA" w:rsidP="005976FA">
      <w:pPr>
        <w:bidi/>
        <w:rPr>
          <w:rFonts w:cs="David" w:hint="cs"/>
          <w:u w:val="single"/>
          <w:rtl/>
        </w:rPr>
      </w:pPr>
    </w:p>
    <w:p w14:paraId="0DD8364F" w14:textId="77777777" w:rsidR="005976FA" w:rsidRPr="005976FA" w:rsidRDefault="005976FA" w:rsidP="005976FA">
      <w:pPr>
        <w:bidi/>
        <w:rPr>
          <w:rFonts w:cs="David" w:hint="cs"/>
          <w:rtl/>
        </w:rPr>
      </w:pPr>
      <w:r w:rsidRPr="005976FA">
        <w:rPr>
          <w:rFonts w:cs="David" w:hint="cs"/>
          <w:rtl/>
        </w:rPr>
        <w:tab/>
        <w:t xml:space="preserve">אני לא רואה פה בעיה. </w:t>
      </w:r>
    </w:p>
    <w:p w14:paraId="3AA83A88" w14:textId="77777777" w:rsidR="005976FA" w:rsidRPr="005976FA" w:rsidRDefault="005976FA" w:rsidP="005976FA">
      <w:pPr>
        <w:bidi/>
        <w:rPr>
          <w:rFonts w:cs="David" w:hint="cs"/>
          <w:rtl/>
        </w:rPr>
      </w:pPr>
    </w:p>
    <w:p w14:paraId="62DA5855"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6D7BA86A" w14:textId="77777777" w:rsidR="005976FA" w:rsidRPr="005976FA" w:rsidRDefault="005976FA" w:rsidP="005976FA">
      <w:pPr>
        <w:bidi/>
        <w:rPr>
          <w:rFonts w:cs="David" w:hint="cs"/>
          <w:rtl/>
        </w:rPr>
      </w:pPr>
    </w:p>
    <w:p w14:paraId="3BF8EE28" w14:textId="77777777" w:rsidR="005976FA" w:rsidRPr="005976FA" w:rsidRDefault="005976FA" w:rsidP="005976FA">
      <w:pPr>
        <w:bidi/>
        <w:rPr>
          <w:rFonts w:cs="David" w:hint="cs"/>
          <w:rtl/>
        </w:rPr>
      </w:pPr>
      <w:r w:rsidRPr="005976FA">
        <w:rPr>
          <w:rFonts w:cs="David" w:hint="cs"/>
          <w:rtl/>
        </w:rPr>
        <w:tab/>
        <w:t xml:space="preserve">אני גם לא רואה בעיה. </w:t>
      </w:r>
    </w:p>
    <w:p w14:paraId="57D553EA" w14:textId="77777777" w:rsidR="005976FA" w:rsidRPr="005976FA" w:rsidRDefault="005976FA" w:rsidP="005976FA">
      <w:pPr>
        <w:bidi/>
        <w:rPr>
          <w:rFonts w:cs="David" w:hint="cs"/>
          <w:rtl/>
        </w:rPr>
      </w:pPr>
    </w:p>
    <w:p w14:paraId="2E011A9D" w14:textId="77777777" w:rsidR="005976FA" w:rsidRPr="005976FA" w:rsidRDefault="005976FA" w:rsidP="005976FA">
      <w:pPr>
        <w:bidi/>
        <w:rPr>
          <w:rFonts w:cs="David" w:hint="cs"/>
          <w:rtl/>
        </w:rPr>
      </w:pPr>
      <w:r w:rsidRPr="005976FA">
        <w:rPr>
          <w:rFonts w:cs="David" w:hint="cs"/>
          <w:u w:val="single"/>
          <w:rtl/>
        </w:rPr>
        <w:t>משה שרוני</w:t>
      </w:r>
      <w:r w:rsidRPr="005976FA">
        <w:rPr>
          <w:rFonts w:cs="David" w:hint="cs"/>
          <w:rtl/>
        </w:rPr>
        <w:t>:</w:t>
      </w:r>
    </w:p>
    <w:p w14:paraId="7B66D45F" w14:textId="77777777" w:rsidR="005976FA" w:rsidRPr="005976FA" w:rsidRDefault="005976FA" w:rsidP="005976FA">
      <w:pPr>
        <w:bidi/>
        <w:rPr>
          <w:rFonts w:cs="David" w:hint="cs"/>
          <w:rtl/>
        </w:rPr>
      </w:pPr>
    </w:p>
    <w:p w14:paraId="32EE2A76" w14:textId="77777777" w:rsidR="005976FA" w:rsidRPr="005976FA" w:rsidRDefault="005976FA" w:rsidP="005976FA">
      <w:pPr>
        <w:bidi/>
        <w:ind w:firstLine="567"/>
        <w:rPr>
          <w:rFonts w:cs="David" w:hint="cs"/>
          <w:rtl/>
        </w:rPr>
      </w:pPr>
      <w:r w:rsidRPr="005976FA">
        <w:rPr>
          <w:rFonts w:cs="David" w:hint="cs"/>
          <w:rtl/>
        </w:rPr>
        <w:t xml:space="preserve">צריך לחשוב כאן עם היגיון. חבר כנסת התמנה לשר ויש לו חוקים לבד וחוקים עם שותפים. הוא חייב להיכנס באותו מקום שהוא היה באופן אוטומטי. </w:t>
      </w:r>
    </w:p>
    <w:p w14:paraId="75DFC4B6" w14:textId="77777777" w:rsidR="005976FA" w:rsidRPr="005976FA" w:rsidRDefault="005976FA" w:rsidP="005976FA">
      <w:pPr>
        <w:bidi/>
        <w:rPr>
          <w:rFonts w:cs="David" w:hint="cs"/>
          <w:rtl/>
        </w:rPr>
      </w:pPr>
    </w:p>
    <w:p w14:paraId="248A5DC6"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6B3C3EE2" w14:textId="77777777" w:rsidR="005976FA" w:rsidRPr="005976FA" w:rsidRDefault="005976FA" w:rsidP="005976FA">
      <w:pPr>
        <w:bidi/>
        <w:rPr>
          <w:rFonts w:cs="David" w:hint="cs"/>
          <w:rtl/>
        </w:rPr>
      </w:pPr>
    </w:p>
    <w:p w14:paraId="014548A9" w14:textId="77777777" w:rsidR="005976FA" w:rsidRPr="005976FA" w:rsidRDefault="005976FA" w:rsidP="005976FA">
      <w:pPr>
        <w:bidi/>
        <w:rPr>
          <w:rFonts w:cs="David" w:hint="cs"/>
          <w:rtl/>
        </w:rPr>
      </w:pPr>
      <w:r w:rsidRPr="005976FA">
        <w:rPr>
          <w:rFonts w:cs="David" w:hint="cs"/>
          <w:rtl/>
        </w:rPr>
        <w:tab/>
        <w:t xml:space="preserve"> אני לא רואה בעיה. </w:t>
      </w:r>
    </w:p>
    <w:p w14:paraId="5A0125E1" w14:textId="77777777" w:rsidR="005976FA" w:rsidRPr="005976FA" w:rsidRDefault="005976FA" w:rsidP="005976FA">
      <w:pPr>
        <w:bidi/>
        <w:rPr>
          <w:rFonts w:cs="David" w:hint="cs"/>
          <w:rtl/>
        </w:rPr>
      </w:pPr>
    </w:p>
    <w:p w14:paraId="79170233" w14:textId="77777777" w:rsidR="005976FA" w:rsidRPr="005976FA" w:rsidRDefault="005976FA" w:rsidP="005976FA">
      <w:pPr>
        <w:bidi/>
        <w:rPr>
          <w:rFonts w:cs="David" w:hint="cs"/>
          <w:rtl/>
        </w:rPr>
      </w:pPr>
      <w:r w:rsidRPr="005976FA">
        <w:rPr>
          <w:rFonts w:cs="David" w:hint="cs"/>
          <w:u w:val="single"/>
          <w:rtl/>
        </w:rPr>
        <w:t>גדעון סער:</w:t>
      </w:r>
    </w:p>
    <w:p w14:paraId="02BC658D" w14:textId="77777777" w:rsidR="005976FA" w:rsidRPr="005976FA" w:rsidRDefault="005976FA" w:rsidP="005976FA">
      <w:pPr>
        <w:bidi/>
        <w:rPr>
          <w:rFonts w:cs="David" w:hint="cs"/>
          <w:rtl/>
        </w:rPr>
      </w:pPr>
    </w:p>
    <w:p w14:paraId="109091FD" w14:textId="77777777" w:rsidR="005976FA" w:rsidRPr="005976FA" w:rsidRDefault="005976FA" w:rsidP="005976FA">
      <w:pPr>
        <w:bidi/>
        <w:rPr>
          <w:rFonts w:cs="David" w:hint="cs"/>
          <w:rtl/>
        </w:rPr>
      </w:pPr>
      <w:r w:rsidRPr="005976FA">
        <w:rPr>
          <w:rFonts w:cs="David" w:hint="cs"/>
          <w:rtl/>
        </w:rPr>
        <w:tab/>
        <w:t xml:space="preserve"> יש פה שני מצבים. מצב ראשון זה מצב שבו יש עוד מציעים ולמעשה השם נמחק. אם הוא לא שר הוא יכול לבקש לחזור ואינני רואה בזה בעיה.</w:t>
      </w:r>
    </w:p>
    <w:p w14:paraId="153D607F" w14:textId="77777777" w:rsidR="005976FA" w:rsidRPr="005976FA" w:rsidRDefault="005976FA" w:rsidP="005976FA">
      <w:pPr>
        <w:bidi/>
        <w:rPr>
          <w:rFonts w:cs="David" w:hint="cs"/>
          <w:rtl/>
        </w:rPr>
      </w:pPr>
    </w:p>
    <w:p w14:paraId="6EAB9A7C" w14:textId="77777777" w:rsidR="005976FA" w:rsidRDefault="005976FA" w:rsidP="005976FA">
      <w:pPr>
        <w:bidi/>
        <w:ind w:firstLine="567"/>
        <w:rPr>
          <w:rFonts w:cs="David" w:hint="cs"/>
          <w:rtl/>
        </w:rPr>
      </w:pPr>
    </w:p>
    <w:p w14:paraId="485289A6" w14:textId="77777777" w:rsidR="005976FA" w:rsidRDefault="005976FA" w:rsidP="005976FA">
      <w:pPr>
        <w:bidi/>
        <w:ind w:firstLine="567"/>
        <w:rPr>
          <w:rFonts w:cs="David" w:hint="cs"/>
          <w:rtl/>
        </w:rPr>
      </w:pPr>
    </w:p>
    <w:p w14:paraId="21776FDC" w14:textId="77777777" w:rsidR="005976FA" w:rsidRDefault="005976FA" w:rsidP="005976FA">
      <w:pPr>
        <w:bidi/>
        <w:ind w:firstLine="567"/>
        <w:rPr>
          <w:rFonts w:cs="David" w:hint="cs"/>
          <w:rtl/>
        </w:rPr>
      </w:pPr>
    </w:p>
    <w:p w14:paraId="7E0B1A7E" w14:textId="77777777" w:rsidR="005976FA" w:rsidRDefault="005976FA" w:rsidP="005976FA">
      <w:pPr>
        <w:bidi/>
        <w:ind w:firstLine="567"/>
        <w:rPr>
          <w:rFonts w:cs="David" w:hint="cs"/>
          <w:rtl/>
        </w:rPr>
      </w:pPr>
    </w:p>
    <w:p w14:paraId="0B04503C" w14:textId="77777777" w:rsidR="005976FA" w:rsidRDefault="005976FA" w:rsidP="005976FA">
      <w:pPr>
        <w:bidi/>
        <w:ind w:firstLine="567"/>
        <w:rPr>
          <w:rFonts w:cs="David" w:hint="cs"/>
          <w:rtl/>
        </w:rPr>
      </w:pPr>
    </w:p>
    <w:p w14:paraId="3F86B609" w14:textId="77777777" w:rsidR="005976FA" w:rsidRPr="005976FA" w:rsidRDefault="005976FA" w:rsidP="005976FA">
      <w:pPr>
        <w:bidi/>
        <w:ind w:firstLine="567"/>
        <w:rPr>
          <w:rFonts w:cs="David" w:hint="cs"/>
          <w:rtl/>
        </w:rPr>
      </w:pPr>
      <w:r w:rsidRPr="005976FA">
        <w:rPr>
          <w:rFonts w:cs="David" w:hint="cs"/>
          <w:rtl/>
        </w:rPr>
        <w:t xml:space="preserve">מצב שני הוא מצב שבו הוא מציע יחיד. אהרונוביץ אומר שיש לו אופציה לתת את זה למישהו אחר וכעת הוא מבקש אופציה נוספת, דהיינו, לשים את זה בפריזר. זה כבר הסדר שונה שצריך להיות בחוק. צריך להיות ברור שזה או זה או זה כי שני הדברים האלה לא יכולים לחיות ביחד. גם זה נראה לי בסדר. אני לא רואה בזה בעייתיות. </w:t>
      </w:r>
    </w:p>
    <w:p w14:paraId="2E023F80" w14:textId="77777777" w:rsidR="005976FA" w:rsidRPr="005976FA" w:rsidRDefault="005976FA" w:rsidP="005976FA">
      <w:pPr>
        <w:bidi/>
        <w:rPr>
          <w:rFonts w:cs="David" w:hint="cs"/>
          <w:rtl/>
        </w:rPr>
      </w:pPr>
    </w:p>
    <w:p w14:paraId="274AEF3D" w14:textId="77777777" w:rsidR="005976FA" w:rsidRPr="005976FA" w:rsidRDefault="005976FA" w:rsidP="005976FA">
      <w:pPr>
        <w:bidi/>
        <w:rPr>
          <w:rFonts w:cs="David" w:hint="cs"/>
          <w:rtl/>
        </w:rPr>
      </w:pPr>
      <w:r w:rsidRPr="005976FA">
        <w:rPr>
          <w:rFonts w:cs="David" w:hint="cs"/>
          <w:u w:val="single"/>
          <w:rtl/>
        </w:rPr>
        <w:t>אייל ינון:</w:t>
      </w:r>
    </w:p>
    <w:p w14:paraId="00C8B38E" w14:textId="77777777" w:rsidR="005976FA" w:rsidRPr="005976FA" w:rsidRDefault="005976FA" w:rsidP="005976FA">
      <w:pPr>
        <w:bidi/>
        <w:rPr>
          <w:rFonts w:cs="David" w:hint="cs"/>
          <w:rtl/>
        </w:rPr>
      </w:pPr>
    </w:p>
    <w:p w14:paraId="2E9D1180" w14:textId="77777777" w:rsidR="005976FA" w:rsidRPr="005976FA" w:rsidRDefault="005976FA" w:rsidP="005976FA">
      <w:pPr>
        <w:bidi/>
        <w:ind w:firstLine="567"/>
        <w:rPr>
          <w:rFonts w:cs="David" w:hint="cs"/>
          <w:rtl/>
        </w:rPr>
      </w:pPr>
      <w:r w:rsidRPr="005976FA">
        <w:rPr>
          <w:rFonts w:cs="David" w:hint="cs"/>
          <w:rtl/>
        </w:rPr>
        <w:t xml:space="preserve">הוא העביר לאחר והוא יצטרף אליו אחר כך. </w:t>
      </w:r>
    </w:p>
    <w:p w14:paraId="5AB516D8" w14:textId="77777777" w:rsidR="005976FA" w:rsidRPr="005976FA" w:rsidRDefault="005976FA" w:rsidP="005976FA">
      <w:pPr>
        <w:bidi/>
        <w:rPr>
          <w:rFonts w:cs="David" w:hint="cs"/>
          <w:rtl/>
        </w:rPr>
      </w:pPr>
    </w:p>
    <w:p w14:paraId="703A3C69" w14:textId="77777777" w:rsidR="005976FA" w:rsidRPr="005976FA" w:rsidRDefault="005976FA" w:rsidP="005976FA">
      <w:pPr>
        <w:bidi/>
        <w:rPr>
          <w:rFonts w:cs="David" w:hint="cs"/>
          <w:u w:val="single"/>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052C8BDF" w14:textId="77777777" w:rsidR="005976FA" w:rsidRPr="005976FA" w:rsidRDefault="005976FA" w:rsidP="005976FA">
      <w:pPr>
        <w:bidi/>
        <w:rPr>
          <w:rFonts w:cs="David" w:hint="cs"/>
          <w:u w:val="single"/>
          <w:rtl/>
        </w:rPr>
      </w:pPr>
    </w:p>
    <w:p w14:paraId="18FEAA14" w14:textId="77777777" w:rsidR="005976FA" w:rsidRPr="005976FA" w:rsidRDefault="005976FA" w:rsidP="005976FA">
      <w:pPr>
        <w:bidi/>
        <w:rPr>
          <w:rFonts w:cs="David" w:hint="cs"/>
          <w:rtl/>
        </w:rPr>
      </w:pPr>
      <w:r w:rsidRPr="005976FA">
        <w:rPr>
          <w:rFonts w:cs="David" w:hint="cs"/>
          <w:rtl/>
        </w:rPr>
        <w:tab/>
        <w:t xml:space="preserve">ואז שניהם יהיו רשומים. </w:t>
      </w:r>
    </w:p>
    <w:p w14:paraId="7CCF805A" w14:textId="77777777" w:rsidR="005976FA" w:rsidRPr="005976FA" w:rsidRDefault="005976FA" w:rsidP="005976FA">
      <w:pPr>
        <w:bidi/>
        <w:rPr>
          <w:rFonts w:cs="David" w:hint="cs"/>
          <w:rtl/>
        </w:rPr>
      </w:pPr>
    </w:p>
    <w:p w14:paraId="3F7BFAA6"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124B992F" w14:textId="77777777" w:rsidR="005976FA" w:rsidRPr="005976FA" w:rsidRDefault="005976FA" w:rsidP="005976FA">
      <w:pPr>
        <w:bidi/>
        <w:rPr>
          <w:rFonts w:cs="David" w:hint="cs"/>
          <w:rtl/>
        </w:rPr>
      </w:pPr>
    </w:p>
    <w:p w14:paraId="7940629B" w14:textId="77777777" w:rsidR="005976FA" w:rsidRPr="005976FA" w:rsidRDefault="005976FA" w:rsidP="005976FA">
      <w:pPr>
        <w:bidi/>
        <w:rPr>
          <w:rFonts w:cs="David" w:hint="cs"/>
          <w:rtl/>
        </w:rPr>
      </w:pPr>
      <w:r w:rsidRPr="005976FA">
        <w:rPr>
          <w:rFonts w:cs="David" w:hint="cs"/>
          <w:rtl/>
        </w:rPr>
        <w:tab/>
        <w:t xml:space="preserve">אם הוא העביר לאחר וההצעה בינתיים רצה וזה לפני קריאה </w:t>
      </w:r>
      <w:proofErr w:type="spellStart"/>
      <w:r w:rsidRPr="005976FA">
        <w:rPr>
          <w:rFonts w:cs="David" w:hint="cs"/>
          <w:rtl/>
        </w:rPr>
        <w:t>שניה</w:t>
      </w:r>
      <w:proofErr w:type="spellEnd"/>
      <w:r w:rsidRPr="005976FA">
        <w:rPr>
          <w:rFonts w:cs="David" w:hint="cs"/>
          <w:rtl/>
        </w:rPr>
        <w:t>, השאלה האם הוא יכול להצטרף?</w:t>
      </w:r>
    </w:p>
    <w:p w14:paraId="3613DFE7" w14:textId="77777777" w:rsidR="005976FA" w:rsidRPr="005976FA" w:rsidRDefault="005976FA" w:rsidP="005976FA">
      <w:pPr>
        <w:bidi/>
        <w:rPr>
          <w:rFonts w:cs="David" w:hint="cs"/>
          <w:rtl/>
        </w:rPr>
      </w:pPr>
    </w:p>
    <w:p w14:paraId="338163AE" w14:textId="77777777" w:rsidR="005976FA" w:rsidRPr="005976FA" w:rsidRDefault="005976FA" w:rsidP="005976FA">
      <w:pPr>
        <w:bidi/>
        <w:rPr>
          <w:rFonts w:cs="David" w:hint="cs"/>
          <w:u w:val="single"/>
          <w:rtl/>
        </w:rPr>
      </w:pPr>
      <w:r w:rsidRPr="005976FA">
        <w:rPr>
          <w:rFonts w:cs="David" w:hint="cs"/>
          <w:u w:val="single"/>
          <w:rtl/>
        </w:rPr>
        <w:t>גדעון סער:</w:t>
      </w:r>
    </w:p>
    <w:p w14:paraId="05D9DDFC" w14:textId="77777777" w:rsidR="005976FA" w:rsidRPr="005976FA" w:rsidRDefault="005976FA" w:rsidP="005976FA">
      <w:pPr>
        <w:bidi/>
        <w:rPr>
          <w:rFonts w:cs="David" w:hint="cs"/>
          <w:u w:val="single"/>
          <w:rtl/>
        </w:rPr>
      </w:pPr>
    </w:p>
    <w:p w14:paraId="1225C2DF" w14:textId="77777777" w:rsidR="005976FA" w:rsidRPr="005976FA" w:rsidRDefault="005976FA" w:rsidP="005976FA">
      <w:pPr>
        <w:bidi/>
        <w:rPr>
          <w:rFonts w:cs="David" w:hint="cs"/>
          <w:rtl/>
        </w:rPr>
      </w:pPr>
      <w:r w:rsidRPr="005976FA">
        <w:rPr>
          <w:rFonts w:cs="David" w:hint="cs"/>
          <w:rtl/>
        </w:rPr>
        <w:tab/>
        <w:t>לא, אני לא מסכים. אני אגיד לך למה. כשהוא מציע יחיד, שהחליט ללכת על מסלול העברה לאחר, הוא נתן את האפוטרופסות על הצעת החוק למישהו אחר. יש הרבה החלטות שכרוכות בקידום הצעת חוק והאדם הזה כבר התקדם. אז יחזור אהרונוביץ לכנסת ויגיד שהוא רוצה לחזור. זה כבר נראה לי יותר מסובך. ביחיד, נראה לי שצריך להיות או מסלול של הקפאה או מסלול של העברה. האדם מחליט מה הוא מעדיף.</w:t>
      </w:r>
    </w:p>
    <w:p w14:paraId="4DB1B2F0" w14:textId="77777777" w:rsidR="005976FA" w:rsidRPr="005976FA" w:rsidRDefault="005976FA" w:rsidP="005976FA">
      <w:pPr>
        <w:bidi/>
        <w:rPr>
          <w:rFonts w:cs="David" w:hint="cs"/>
          <w:rtl/>
        </w:rPr>
      </w:pPr>
    </w:p>
    <w:p w14:paraId="352A776E" w14:textId="77777777" w:rsidR="005976FA" w:rsidRPr="005976FA" w:rsidRDefault="005976FA" w:rsidP="005976FA">
      <w:pPr>
        <w:bidi/>
        <w:rPr>
          <w:rFonts w:cs="David" w:hint="cs"/>
          <w:rtl/>
        </w:rPr>
      </w:pPr>
      <w:r w:rsidRPr="005976FA">
        <w:rPr>
          <w:rFonts w:cs="David" w:hint="cs"/>
          <w:rtl/>
        </w:rPr>
        <w:tab/>
        <w:t xml:space="preserve">כאשר יש מספר מציעים אין בעיה כי ברור שהם יכולים להמשיך ולגלגל את הצעת החוק. בסך </w:t>
      </w:r>
      <w:proofErr w:type="spellStart"/>
      <w:r w:rsidRPr="005976FA">
        <w:rPr>
          <w:rFonts w:cs="David" w:hint="cs"/>
          <w:rtl/>
        </w:rPr>
        <w:t>הכל</w:t>
      </w:r>
      <w:proofErr w:type="spellEnd"/>
      <w:r w:rsidRPr="005976FA">
        <w:rPr>
          <w:rFonts w:cs="David" w:hint="cs"/>
          <w:rtl/>
        </w:rPr>
        <w:t xml:space="preserve"> הוא מקבל את השם שלו יחד עם האחרים.  </w:t>
      </w:r>
    </w:p>
    <w:p w14:paraId="3934936C" w14:textId="77777777" w:rsidR="005976FA" w:rsidRPr="005976FA" w:rsidRDefault="005976FA" w:rsidP="005976FA">
      <w:pPr>
        <w:bidi/>
        <w:rPr>
          <w:rFonts w:cs="David" w:hint="cs"/>
          <w:rtl/>
        </w:rPr>
      </w:pPr>
    </w:p>
    <w:p w14:paraId="3108759F"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r w:rsidRPr="005976FA">
        <w:rPr>
          <w:rFonts w:cs="David" w:hint="cs"/>
          <w:rtl/>
        </w:rPr>
        <w:tab/>
      </w:r>
    </w:p>
    <w:p w14:paraId="2C951101" w14:textId="77777777" w:rsidR="005976FA" w:rsidRPr="005976FA" w:rsidRDefault="005976FA" w:rsidP="005976FA">
      <w:pPr>
        <w:bidi/>
        <w:rPr>
          <w:rFonts w:cs="David" w:hint="cs"/>
          <w:u w:val="single"/>
          <w:rtl/>
        </w:rPr>
      </w:pPr>
    </w:p>
    <w:p w14:paraId="6DBA2EB3" w14:textId="77777777" w:rsidR="005976FA" w:rsidRPr="005976FA" w:rsidRDefault="005976FA" w:rsidP="005976FA">
      <w:pPr>
        <w:bidi/>
        <w:rPr>
          <w:rFonts w:cs="David" w:hint="cs"/>
          <w:rtl/>
        </w:rPr>
      </w:pPr>
      <w:r w:rsidRPr="005976FA">
        <w:rPr>
          <w:rFonts w:cs="David" w:hint="cs"/>
          <w:rtl/>
        </w:rPr>
        <w:tab/>
        <w:t xml:space="preserve">אם זה או זה או זה, אז המצב היום נותן תשובה. הוא מוציא את עצמו ואנשים יכולים לקדם את הצעת החוק. </w:t>
      </w:r>
    </w:p>
    <w:p w14:paraId="1A9E72FB" w14:textId="77777777" w:rsidR="005976FA" w:rsidRPr="005976FA" w:rsidRDefault="005976FA" w:rsidP="005976FA">
      <w:pPr>
        <w:bidi/>
        <w:rPr>
          <w:rFonts w:cs="David" w:hint="cs"/>
          <w:rtl/>
        </w:rPr>
      </w:pPr>
    </w:p>
    <w:p w14:paraId="4BADB4AA" w14:textId="77777777" w:rsidR="005976FA" w:rsidRPr="005976FA" w:rsidRDefault="005976FA" w:rsidP="005976FA">
      <w:pPr>
        <w:bidi/>
        <w:rPr>
          <w:rFonts w:cs="David" w:hint="cs"/>
          <w:rtl/>
        </w:rPr>
      </w:pPr>
      <w:r w:rsidRPr="005976FA">
        <w:rPr>
          <w:rFonts w:cs="David" w:hint="cs"/>
          <w:rtl/>
        </w:rPr>
        <w:tab/>
        <w:t xml:space="preserve">איפה אתה רואה את הבעייתיות כאשר הוא מציע יחיד? זאת האג'נדה שלו. </w:t>
      </w:r>
    </w:p>
    <w:p w14:paraId="61F8C169" w14:textId="77777777" w:rsidR="005976FA" w:rsidRPr="005976FA" w:rsidRDefault="005976FA" w:rsidP="005976FA">
      <w:pPr>
        <w:bidi/>
        <w:rPr>
          <w:rFonts w:cs="David" w:hint="cs"/>
          <w:rtl/>
        </w:rPr>
      </w:pPr>
    </w:p>
    <w:p w14:paraId="1F20C951" w14:textId="77777777" w:rsidR="005976FA" w:rsidRPr="005976FA" w:rsidRDefault="005976FA" w:rsidP="005976FA">
      <w:pPr>
        <w:bidi/>
        <w:rPr>
          <w:rFonts w:cs="David" w:hint="cs"/>
          <w:rtl/>
        </w:rPr>
      </w:pPr>
      <w:r w:rsidRPr="005976FA">
        <w:rPr>
          <w:rFonts w:cs="David" w:hint="cs"/>
          <w:u w:val="single"/>
          <w:rtl/>
        </w:rPr>
        <w:t>גדעון סער:</w:t>
      </w:r>
    </w:p>
    <w:p w14:paraId="47D7D8AE" w14:textId="77777777" w:rsidR="005976FA" w:rsidRPr="005976FA" w:rsidRDefault="005976FA" w:rsidP="005976FA">
      <w:pPr>
        <w:bidi/>
        <w:rPr>
          <w:rFonts w:cs="David" w:hint="cs"/>
          <w:rtl/>
        </w:rPr>
      </w:pPr>
    </w:p>
    <w:p w14:paraId="3EA06427" w14:textId="77777777" w:rsidR="005976FA" w:rsidRPr="005976FA" w:rsidRDefault="005976FA" w:rsidP="005976FA">
      <w:pPr>
        <w:bidi/>
        <w:rPr>
          <w:rFonts w:cs="David" w:hint="cs"/>
          <w:rtl/>
        </w:rPr>
      </w:pPr>
      <w:r w:rsidRPr="005976FA">
        <w:rPr>
          <w:rFonts w:cs="David" w:hint="cs"/>
          <w:rtl/>
        </w:rPr>
        <w:tab/>
        <w:t xml:space="preserve">כשיש כמה מציעים, על פי הפרקטיקה שלנו, הנושא הזה מאוחד אחר כך. בחוק דרומי היו הרבה מציעים ואז השאלה העיקרית היא שאלה של קרדיט שמגיע לו ואין סיבה שהוא לא יקבל אותו. </w:t>
      </w:r>
    </w:p>
    <w:p w14:paraId="2A2EF6F3" w14:textId="77777777" w:rsidR="005976FA" w:rsidRPr="005976FA" w:rsidRDefault="005976FA" w:rsidP="005976FA">
      <w:pPr>
        <w:bidi/>
        <w:rPr>
          <w:rFonts w:cs="David" w:hint="cs"/>
          <w:rtl/>
        </w:rPr>
      </w:pPr>
    </w:p>
    <w:p w14:paraId="66C48664" w14:textId="77777777" w:rsidR="005976FA" w:rsidRPr="005976FA" w:rsidRDefault="005976FA" w:rsidP="005976FA">
      <w:pPr>
        <w:bidi/>
        <w:ind w:firstLine="567"/>
        <w:rPr>
          <w:rFonts w:cs="David" w:hint="cs"/>
          <w:rtl/>
        </w:rPr>
      </w:pPr>
      <w:r w:rsidRPr="005976FA">
        <w:rPr>
          <w:rFonts w:cs="David" w:hint="cs"/>
          <w:rtl/>
        </w:rPr>
        <w:t xml:space="preserve">לעומת זאת, כאשר מדובר במציע יחיד, יש לזה משמעויות מעשיות יותר כבדות. </w:t>
      </w:r>
    </w:p>
    <w:p w14:paraId="1C649A6C" w14:textId="77777777" w:rsidR="005976FA" w:rsidRPr="005976FA" w:rsidRDefault="005976FA" w:rsidP="005976FA">
      <w:pPr>
        <w:bidi/>
        <w:ind w:firstLine="567"/>
        <w:rPr>
          <w:rFonts w:cs="David" w:hint="cs"/>
          <w:rtl/>
        </w:rPr>
      </w:pPr>
    </w:p>
    <w:p w14:paraId="5A84F0E2"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3919EB2A" w14:textId="77777777" w:rsidR="005976FA" w:rsidRPr="005976FA" w:rsidRDefault="005976FA" w:rsidP="005976FA">
      <w:pPr>
        <w:bidi/>
        <w:rPr>
          <w:rFonts w:cs="David" w:hint="cs"/>
          <w:rtl/>
        </w:rPr>
      </w:pPr>
    </w:p>
    <w:p w14:paraId="325F74AA" w14:textId="77777777" w:rsidR="005976FA" w:rsidRPr="005976FA" w:rsidRDefault="005976FA" w:rsidP="005976FA">
      <w:pPr>
        <w:bidi/>
        <w:rPr>
          <w:rFonts w:cs="David" w:hint="cs"/>
          <w:rtl/>
        </w:rPr>
      </w:pPr>
      <w:r w:rsidRPr="005976FA">
        <w:rPr>
          <w:rFonts w:cs="David" w:hint="cs"/>
          <w:rtl/>
        </w:rPr>
        <w:tab/>
        <w:t>מה למשל?</w:t>
      </w:r>
    </w:p>
    <w:p w14:paraId="130B5F66" w14:textId="77777777" w:rsidR="005976FA" w:rsidRPr="005976FA" w:rsidRDefault="005976FA" w:rsidP="005976FA">
      <w:pPr>
        <w:bidi/>
        <w:rPr>
          <w:rFonts w:cs="David" w:hint="cs"/>
          <w:rtl/>
        </w:rPr>
      </w:pPr>
    </w:p>
    <w:p w14:paraId="36578407" w14:textId="77777777" w:rsidR="005976FA" w:rsidRPr="005976FA" w:rsidRDefault="005976FA" w:rsidP="005976FA">
      <w:pPr>
        <w:bidi/>
        <w:rPr>
          <w:rFonts w:cs="David" w:hint="cs"/>
          <w:u w:val="single"/>
          <w:rtl/>
        </w:rPr>
      </w:pPr>
      <w:r w:rsidRPr="005976FA">
        <w:rPr>
          <w:rFonts w:cs="David" w:hint="cs"/>
          <w:u w:val="single"/>
          <w:rtl/>
        </w:rPr>
        <w:t>גדעון סער:</w:t>
      </w:r>
    </w:p>
    <w:p w14:paraId="5670CE51" w14:textId="77777777" w:rsidR="005976FA" w:rsidRPr="005976FA" w:rsidRDefault="005976FA" w:rsidP="005976FA">
      <w:pPr>
        <w:bidi/>
        <w:rPr>
          <w:rFonts w:cs="David" w:hint="cs"/>
          <w:u w:val="single"/>
          <w:rtl/>
        </w:rPr>
      </w:pPr>
    </w:p>
    <w:p w14:paraId="40A7E818" w14:textId="77777777" w:rsidR="005976FA" w:rsidRPr="005976FA" w:rsidRDefault="005976FA" w:rsidP="005976FA">
      <w:pPr>
        <w:bidi/>
        <w:rPr>
          <w:rFonts w:cs="David" w:hint="cs"/>
          <w:rtl/>
        </w:rPr>
      </w:pPr>
      <w:r w:rsidRPr="005976FA">
        <w:rPr>
          <w:rFonts w:cs="David" w:hint="cs"/>
          <w:rtl/>
        </w:rPr>
        <w:tab/>
        <w:t xml:space="preserve">אתה הנהג. אתה מציע יחיד. הוא מעביר את ההגה למישהו אחר וכשהוא חוזר הוא אומר לשני: "זוז מההגה". </w:t>
      </w:r>
    </w:p>
    <w:p w14:paraId="047FC56D" w14:textId="77777777" w:rsidR="005976FA" w:rsidRPr="005976FA" w:rsidRDefault="005976FA" w:rsidP="005976FA">
      <w:pPr>
        <w:bidi/>
        <w:rPr>
          <w:rFonts w:cs="David" w:hint="cs"/>
          <w:rtl/>
        </w:rPr>
      </w:pPr>
    </w:p>
    <w:p w14:paraId="34C59EDF" w14:textId="77777777" w:rsidR="005976FA" w:rsidRPr="005976FA" w:rsidRDefault="005976FA" w:rsidP="005976FA">
      <w:pPr>
        <w:bidi/>
        <w:rPr>
          <w:rFonts w:cs="David" w:hint="cs"/>
          <w:rtl/>
        </w:rPr>
      </w:pPr>
      <w:r w:rsidRPr="005976FA">
        <w:rPr>
          <w:rFonts w:cs="David" w:hint="cs"/>
          <w:rtl/>
        </w:rPr>
        <w:tab/>
        <w:t>ישנה גם אפשרות שהוא ירצה לחזור בו מהצעת החוק וזה שמריץ יגיד שהוא לא מוכן.</w:t>
      </w:r>
    </w:p>
    <w:p w14:paraId="1C6C944D" w14:textId="77777777" w:rsidR="005976FA" w:rsidRPr="005976FA" w:rsidRDefault="005976FA" w:rsidP="005976FA">
      <w:pPr>
        <w:bidi/>
        <w:rPr>
          <w:rFonts w:cs="David" w:hint="cs"/>
          <w:u w:val="single"/>
          <w:rtl/>
        </w:rPr>
      </w:pPr>
    </w:p>
    <w:p w14:paraId="0C8205CC" w14:textId="77777777" w:rsidR="005976FA" w:rsidRDefault="005976FA" w:rsidP="005976FA">
      <w:pPr>
        <w:bidi/>
        <w:rPr>
          <w:rFonts w:cs="David" w:hint="cs"/>
          <w:u w:val="single"/>
          <w:rtl/>
        </w:rPr>
      </w:pPr>
    </w:p>
    <w:p w14:paraId="732522F2" w14:textId="77777777" w:rsidR="005976FA" w:rsidRDefault="005976FA" w:rsidP="005976FA">
      <w:pPr>
        <w:bidi/>
        <w:rPr>
          <w:rFonts w:cs="David" w:hint="cs"/>
          <w:u w:val="single"/>
          <w:rtl/>
        </w:rPr>
      </w:pPr>
    </w:p>
    <w:p w14:paraId="72BA94D3"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7AEC46AE" w14:textId="77777777" w:rsidR="005976FA" w:rsidRPr="005976FA" w:rsidRDefault="005976FA" w:rsidP="005976FA">
      <w:pPr>
        <w:bidi/>
        <w:rPr>
          <w:rFonts w:cs="David" w:hint="cs"/>
          <w:rtl/>
        </w:rPr>
      </w:pPr>
    </w:p>
    <w:p w14:paraId="55606DEE" w14:textId="77777777" w:rsidR="005976FA" w:rsidRPr="005976FA" w:rsidRDefault="005976FA" w:rsidP="005976FA">
      <w:pPr>
        <w:bidi/>
        <w:rPr>
          <w:rFonts w:cs="David" w:hint="cs"/>
          <w:rtl/>
        </w:rPr>
      </w:pPr>
      <w:r w:rsidRPr="005976FA">
        <w:rPr>
          <w:rFonts w:cs="David" w:hint="cs"/>
          <w:rtl/>
        </w:rPr>
        <w:tab/>
        <w:t xml:space="preserve">גדעון, יש לנו הצעות חוק שבהן גם אתה יוזם וגם אני יוזם ולא מן הנמנע שיהיו שניים או שלושה יוזמים. </w:t>
      </w:r>
    </w:p>
    <w:p w14:paraId="6F6632E0" w14:textId="77777777" w:rsidR="005976FA" w:rsidRPr="005976FA" w:rsidRDefault="005976FA" w:rsidP="005976FA">
      <w:pPr>
        <w:bidi/>
        <w:rPr>
          <w:rFonts w:cs="David" w:hint="cs"/>
          <w:rtl/>
        </w:rPr>
      </w:pPr>
    </w:p>
    <w:p w14:paraId="3EBABF66" w14:textId="77777777" w:rsidR="005976FA" w:rsidRPr="005976FA" w:rsidRDefault="005976FA" w:rsidP="005976FA">
      <w:pPr>
        <w:bidi/>
        <w:rPr>
          <w:rFonts w:cs="David" w:hint="cs"/>
          <w:u w:val="single"/>
          <w:rtl/>
        </w:rPr>
      </w:pPr>
      <w:r w:rsidRPr="005976FA">
        <w:rPr>
          <w:rFonts w:cs="David" w:hint="cs"/>
          <w:u w:val="single"/>
          <w:rtl/>
        </w:rPr>
        <w:t>גדעון סער:</w:t>
      </w:r>
    </w:p>
    <w:p w14:paraId="1D4D87FF" w14:textId="77777777" w:rsidR="005976FA" w:rsidRPr="005976FA" w:rsidRDefault="005976FA" w:rsidP="005976FA">
      <w:pPr>
        <w:bidi/>
        <w:rPr>
          <w:rFonts w:cs="David" w:hint="cs"/>
          <w:u w:val="single"/>
          <w:rtl/>
        </w:rPr>
      </w:pPr>
    </w:p>
    <w:p w14:paraId="4266F03E" w14:textId="77777777" w:rsidR="005976FA" w:rsidRPr="005976FA" w:rsidRDefault="005976FA" w:rsidP="005976FA">
      <w:pPr>
        <w:bidi/>
        <w:rPr>
          <w:rFonts w:cs="David" w:hint="cs"/>
          <w:rtl/>
        </w:rPr>
      </w:pPr>
      <w:r w:rsidRPr="005976FA">
        <w:rPr>
          <w:rFonts w:cs="David" w:hint="cs"/>
          <w:rtl/>
        </w:rPr>
        <w:tab/>
        <w:t xml:space="preserve">בין שניים לשלושה אין הבדל. בין שלושה לארבעה אין הבדל. בין מציע בודד ליותר מזה, יש הבדל. </w:t>
      </w:r>
    </w:p>
    <w:p w14:paraId="021B539E" w14:textId="77777777" w:rsidR="005976FA" w:rsidRPr="005976FA" w:rsidRDefault="005976FA" w:rsidP="005976FA">
      <w:pPr>
        <w:bidi/>
        <w:rPr>
          <w:rFonts w:cs="David" w:hint="cs"/>
          <w:rtl/>
        </w:rPr>
      </w:pPr>
    </w:p>
    <w:p w14:paraId="6D6386BF" w14:textId="77777777" w:rsidR="005976FA" w:rsidRPr="005976FA" w:rsidRDefault="005976FA" w:rsidP="005976FA">
      <w:pPr>
        <w:bidi/>
        <w:rPr>
          <w:rFonts w:cs="David" w:hint="cs"/>
          <w:rtl/>
        </w:rPr>
      </w:pPr>
      <w:r w:rsidRPr="005976FA">
        <w:rPr>
          <w:rFonts w:cs="David" w:hint="cs"/>
          <w:u w:val="single"/>
          <w:rtl/>
        </w:rPr>
        <w:t>משה שרוני</w:t>
      </w:r>
      <w:r w:rsidRPr="005976FA">
        <w:rPr>
          <w:rFonts w:cs="David" w:hint="cs"/>
          <w:rtl/>
        </w:rPr>
        <w:t>:</w:t>
      </w:r>
    </w:p>
    <w:p w14:paraId="1E354FFE" w14:textId="77777777" w:rsidR="005976FA" w:rsidRPr="005976FA" w:rsidRDefault="005976FA" w:rsidP="005976FA">
      <w:pPr>
        <w:bidi/>
        <w:rPr>
          <w:rFonts w:cs="David" w:hint="cs"/>
          <w:rtl/>
        </w:rPr>
      </w:pPr>
    </w:p>
    <w:p w14:paraId="7E4A7E63" w14:textId="77777777" w:rsidR="005976FA" w:rsidRPr="005976FA" w:rsidRDefault="005976FA" w:rsidP="005976FA">
      <w:pPr>
        <w:bidi/>
        <w:ind w:firstLine="567"/>
        <w:rPr>
          <w:rFonts w:cs="David" w:hint="cs"/>
          <w:rtl/>
        </w:rPr>
      </w:pPr>
      <w:r w:rsidRPr="005976FA">
        <w:rPr>
          <w:rFonts w:cs="David" w:hint="cs"/>
          <w:rtl/>
        </w:rPr>
        <w:t>להקפיא זה הכי טוב.</w:t>
      </w:r>
    </w:p>
    <w:p w14:paraId="0ADFA83C" w14:textId="77777777" w:rsidR="005976FA" w:rsidRPr="005976FA" w:rsidRDefault="005976FA" w:rsidP="005976FA">
      <w:pPr>
        <w:bidi/>
        <w:rPr>
          <w:rFonts w:cs="David" w:hint="cs"/>
          <w:rtl/>
        </w:rPr>
      </w:pPr>
    </w:p>
    <w:p w14:paraId="4145BA79"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2B0F8209" w14:textId="77777777" w:rsidR="005976FA" w:rsidRPr="005976FA" w:rsidRDefault="005976FA" w:rsidP="005976FA">
      <w:pPr>
        <w:bidi/>
        <w:rPr>
          <w:rFonts w:cs="David" w:hint="cs"/>
          <w:rtl/>
        </w:rPr>
      </w:pPr>
    </w:p>
    <w:p w14:paraId="0CFC5117" w14:textId="77777777" w:rsidR="005976FA" w:rsidRPr="005976FA" w:rsidRDefault="005976FA" w:rsidP="005976FA">
      <w:pPr>
        <w:bidi/>
        <w:rPr>
          <w:rFonts w:cs="David" w:hint="cs"/>
          <w:rtl/>
        </w:rPr>
      </w:pPr>
      <w:r w:rsidRPr="005976FA">
        <w:rPr>
          <w:rFonts w:cs="David" w:hint="cs"/>
          <w:rtl/>
        </w:rPr>
        <w:tab/>
        <w:t xml:space="preserve"> אם זה להקפיא אז המצב הקיים נותן מענה. </w:t>
      </w:r>
    </w:p>
    <w:p w14:paraId="46BF8D36" w14:textId="77777777" w:rsidR="005976FA" w:rsidRPr="005976FA" w:rsidRDefault="005976FA" w:rsidP="005976FA">
      <w:pPr>
        <w:bidi/>
        <w:rPr>
          <w:rFonts w:cs="David" w:hint="cs"/>
          <w:rtl/>
        </w:rPr>
      </w:pPr>
    </w:p>
    <w:p w14:paraId="3D9930C0" w14:textId="77777777" w:rsidR="005976FA" w:rsidRPr="005976FA" w:rsidRDefault="005976FA" w:rsidP="005976FA">
      <w:pPr>
        <w:bidi/>
        <w:rPr>
          <w:rFonts w:cs="David" w:hint="cs"/>
          <w:rtl/>
        </w:rPr>
      </w:pPr>
      <w:r w:rsidRPr="005976FA">
        <w:rPr>
          <w:rFonts w:cs="David" w:hint="cs"/>
          <w:u w:val="single"/>
          <w:rtl/>
        </w:rPr>
        <w:t>גדעון סער:</w:t>
      </w:r>
    </w:p>
    <w:p w14:paraId="38F01150" w14:textId="77777777" w:rsidR="005976FA" w:rsidRPr="005976FA" w:rsidRDefault="005976FA" w:rsidP="005976FA">
      <w:pPr>
        <w:bidi/>
        <w:rPr>
          <w:rFonts w:cs="David" w:hint="cs"/>
          <w:rtl/>
        </w:rPr>
      </w:pPr>
    </w:p>
    <w:p w14:paraId="6CD5028D" w14:textId="77777777" w:rsidR="005976FA" w:rsidRPr="005976FA" w:rsidRDefault="005976FA" w:rsidP="005976FA">
      <w:pPr>
        <w:bidi/>
        <w:rPr>
          <w:rFonts w:cs="David" w:hint="cs"/>
          <w:rtl/>
        </w:rPr>
      </w:pPr>
      <w:r w:rsidRPr="005976FA">
        <w:rPr>
          <w:rFonts w:cs="David" w:hint="cs"/>
          <w:rtl/>
        </w:rPr>
        <w:tab/>
        <w:t xml:space="preserve">אני חושב שבמצב הראשון אין בעיה. במצב השני הוא צריך לבחור לפני שהוא מתמנה האם הוא מעדיף לתת למישהו אחר או שהוא מעדיף להכניס את זה לפריזר ולחזור לזה כאשר הוא יחזור לכנסת. זה נראה לי הסדר יותר טוב. </w:t>
      </w:r>
    </w:p>
    <w:p w14:paraId="42CFC8EB" w14:textId="77777777" w:rsidR="005976FA" w:rsidRPr="005976FA" w:rsidRDefault="005976FA" w:rsidP="005976FA">
      <w:pPr>
        <w:bidi/>
        <w:rPr>
          <w:rFonts w:cs="David" w:hint="cs"/>
          <w:rtl/>
        </w:rPr>
      </w:pPr>
    </w:p>
    <w:p w14:paraId="385BB637"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316A2377" w14:textId="77777777" w:rsidR="005976FA" w:rsidRPr="005976FA" w:rsidRDefault="005976FA" w:rsidP="005976FA">
      <w:pPr>
        <w:bidi/>
        <w:rPr>
          <w:rFonts w:cs="David" w:hint="cs"/>
          <w:rtl/>
        </w:rPr>
      </w:pPr>
    </w:p>
    <w:p w14:paraId="4FDF4AA5" w14:textId="77777777" w:rsidR="005976FA" w:rsidRPr="005976FA" w:rsidRDefault="005976FA" w:rsidP="005976FA">
      <w:pPr>
        <w:bidi/>
        <w:rPr>
          <w:rFonts w:cs="David" w:hint="cs"/>
          <w:rtl/>
        </w:rPr>
      </w:pPr>
      <w:r w:rsidRPr="005976FA">
        <w:rPr>
          <w:rFonts w:cs="David" w:hint="cs"/>
          <w:rtl/>
        </w:rPr>
        <w:tab/>
        <w:t xml:space="preserve"> אם אנחנו מקבלים את ההצעה של גדעון, אנחנו רק צריכים להוסיף התייחסות לגבי מקרה שבו הוא מתמנה לשר או לסגן שר והוא רוצה לשמור לעצמו את הזכות, לכשהוא יחזור להיות חבר כנסת.  </w:t>
      </w:r>
    </w:p>
    <w:p w14:paraId="443F818B" w14:textId="77777777" w:rsidR="005976FA" w:rsidRPr="005976FA" w:rsidRDefault="005976FA" w:rsidP="005976FA">
      <w:pPr>
        <w:bidi/>
        <w:rPr>
          <w:rFonts w:cs="David" w:hint="cs"/>
          <w:rtl/>
        </w:rPr>
      </w:pPr>
    </w:p>
    <w:p w14:paraId="53599706" w14:textId="77777777" w:rsidR="005976FA" w:rsidRPr="005976FA" w:rsidRDefault="005976FA" w:rsidP="005976FA">
      <w:pPr>
        <w:bidi/>
        <w:rPr>
          <w:rFonts w:cs="David" w:hint="cs"/>
          <w:rtl/>
        </w:rPr>
      </w:pPr>
      <w:r w:rsidRPr="005976FA">
        <w:rPr>
          <w:rFonts w:cs="David" w:hint="cs"/>
          <w:u w:val="single"/>
          <w:rtl/>
        </w:rPr>
        <w:t>גדעון סער:</w:t>
      </w:r>
    </w:p>
    <w:p w14:paraId="2F039FBE" w14:textId="77777777" w:rsidR="005976FA" w:rsidRPr="005976FA" w:rsidRDefault="005976FA" w:rsidP="005976FA">
      <w:pPr>
        <w:bidi/>
        <w:rPr>
          <w:rFonts w:cs="David" w:hint="cs"/>
          <w:rtl/>
        </w:rPr>
      </w:pPr>
    </w:p>
    <w:p w14:paraId="3913F857" w14:textId="77777777" w:rsidR="005976FA" w:rsidRPr="005976FA" w:rsidRDefault="005976FA" w:rsidP="005976FA">
      <w:pPr>
        <w:bidi/>
        <w:rPr>
          <w:rFonts w:cs="David" w:hint="cs"/>
          <w:rtl/>
        </w:rPr>
      </w:pPr>
      <w:r w:rsidRPr="005976FA">
        <w:rPr>
          <w:rFonts w:cs="David" w:hint="cs"/>
          <w:rtl/>
        </w:rPr>
        <w:tab/>
        <w:t xml:space="preserve">צריך להכניס לפה מושג שלא קיים היום. </w:t>
      </w:r>
    </w:p>
    <w:p w14:paraId="4E2B03E9" w14:textId="77777777" w:rsidR="005976FA" w:rsidRPr="005976FA" w:rsidRDefault="005976FA" w:rsidP="005976FA">
      <w:pPr>
        <w:bidi/>
        <w:rPr>
          <w:rFonts w:cs="David" w:hint="cs"/>
          <w:u w:val="single"/>
          <w:rtl/>
        </w:rPr>
      </w:pPr>
    </w:p>
    <w:p w14:paraId="6341E778" w14:textId="77777777" w:rsidR="005976FA" w:rsidRPr="005976FA" w:rsidRDefault="005976FA" w:rsidP="005976FA">
      <w:pPr>
        <w:bidi/>
        <w:rPr>
          <w:rFonts w:cs="David" w:hint="cs"/>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rtl/>
        </w:rPr>
        <w:t>:</w:t>
      </w:r>
    </w:p>
    <w:p w14:paraId="7259E106" w14:textId="77777777" w:rsidR="005976FA" w:rsidRPr="005976FA" w:rsidRDefault="005976FA" w:rsidP="005976FA">
      <w:pPr>
        <w:bidi/>
        <w:rPr>
          <w:rFonts w:cs="David" w:hint="cs"/>
          <w:rtl/>
        </w:rPr>
      </w:pPr>
    </w:p>
    <w:p w14:paraId="7D1A9BBC" w14:textId="77777777" w:rsidR="005976FA" w:rsidRPr="005976FA" w:rsidRDefault="005976FA" w:rsidP="005976FA">
      <w:pPr>
        <w:bidi/>
        <w:ind w:firstLine="567"/>
        <w:rPr>
          <w:rFonts w:cs="David" w:hint="cs"/>
          <w:rtl/>
        </w:rPr>
      </w:pPr>
      <w:r w:rsidRPr="005976FA">
        <w:rPr>
          <w:rFonts w:cs="David" w:hint="cs"/>
          <w:rtl/>
        </w:rPr>
        <w:t xml:space="preserve">יש כזה דבר בהשעיה. למשל, אצל בניזרי, כתוב שההצעות שלו מושעות למשך זמן ההשעיה. </w:t>
      </w:r>
    </w:p>
    <w:p w14:paraId="00D5858B" w14:textId="77777777" w:rsidR="005976FA" w:rsidRPr="005976FA" w:rsidRDefault="005976FA" w:rsidP="005976FA">
      <w:pPr>
        <w:bidi/>
        <w:ind w:firstLine="567"/>
        <w:rPr>
          <w:rFonts w:cs="David" w:hint="cs"/>
          <w:rtl/>
        </w:rPr>
      </w:pPr>
    </w:p>
    <w:p w14:paraId="1A70DDEB" w14:textId="77777777" w:rsidR="005976FA" w:rsidRPr="005976FA" w:rsidRDefault="005976FA" w:rsidP="005976FA">
      <w:pPr>
        <w:bidi/>
        <w:rPr>
          <w:rFonts w:cs="David" w:hint="cs"/>
          <w:u w:val="single"/>
          <w:rtl/>
        </w:rPr>
      </w:pPr>
      <w:r w:rsidRPr="005976FA">
        <w:rPr>
          <w:rFonts w:cs="David" w:hint="cs"/>
          <w:u w:val="single"/>
          <w:rtl/>
        </w:rPr>
        <w:t>גדעון סער:</w:t>
      </w:r>
    </w:p>
    <w:p w14:paraId="76FE5197" w14:textId="77777777" w:rsidR="005976FA" w:rsidRPr="005976FA" w:rsidRDefault="005976FA" w:rsidP="005976FA">
      <w:pPr>
        <w:bidi/>
        <w:rPr>
          <w:rFonts w:cs="David" w:hint="cs"/>
          <w:u w:val="single"/>
          <w:rtl/>
        </w:rPr>
      </w:pPr>
    </w:p>
    <w:p w14:paraId="158D15AA" w14:textId="77777777" w:rsidR="005976FA" w:rsidRPr="005976FA" w:rsidRDefault="005976FA" w:rsidP="005976FA">
      <w:pPr>
        <w:bidi/>
        <w:rPr>
          <w:rFonts w:cs="David" w:hint="cs"/>
          <w:rtl/>
        </w:rPr>
      </w:pPr>
      <w:r w:rsidRPr="005976FA">
        <w:rPr>
          <w:rFonts w:cs="David" w:hint="cs"/>
          <w:rtl/>
        </w:rPr>
        <w:tab/>
        <w:t xml:space="preserve">אז פה מדובר בהשעיית הצעת חוק. </w:t>
      </w:r>
    </w:p>
    <w:p w14:paraId="6084EA1B" w14:textId="77777777" w:rsidR="005976FA" w:rsidRPr="005976FA" w:rsidRDefault="005976FA" w:rsidP="005976FA">
      <w:pPr>
        <w:bidi/>
        <w:rPr>
          <w:rFonts w:cs="David" w:hint="cs"/>
          <w:rtl/>
        </w:rPr>
      </w:pPr>
    </w:p>
    <w:p w14:paraId="6615F55C" w14:textId="77777777" w:rsidR="005976FA" w:rsidRPr="005976FA" w:rsidRDefault="005976FA" w:rsidP="005976FA">
      <w:pPr>
        <w:bidi/>
        <w:rPr>
          <w:rFonts w:cs="David" w:hint="cs"/>
          <w:rtl/>
        </w:rPr>
      </w:pPr>
      <w:r w:rsidRPr="005976FA">
        <w:rPr>
          <w:rFonts w:cs="David" w:hint="cs"/>
          <w:u w:val="single"/>
          <w:rtl/>
        </w:rPr>
        <w:t>אייל ינון:</w:t>
      </w:r>
    </w:p>
    <w:p w14:paraId="7372A54F" w14:textId="77777777" w:rsidR="005976FA" w:rsidRPr="005976FA" w:rsidRDefault="005976FA" w:rsidP="005976FA">
      <w:pPr>
        <w:bidi/>
        <w:rPr>
          <w:rFonts w:cs="David" w:hint="cs"/>
          <w:rtl/>
        </w:rPr>
      </w:pPr>
    </w:p>
    <w:p w14:paraId="103CAE34" w14:textId="77777777" w:rsidR="005976FA" w:rsidRPr="005976FA" w:rsidRDefault="005976FA" w:rsidP="005976FA">
      <w:pPr>
        <w:bidi/>
        <w:rPr>
          <w:rFonts w:cs="David" w:hint="cs"/>
          <w:rtl/>
        </w:rPr>
      </w:pPr>
      <w:r w:rsidRPr="005976FA">
        <w:rPr>
          <w:rFonts w:cs="David" w:hint="cs"/>
          <w:rtl/>
        </w:rPr>
        <w:tab/>
        <w:t>הוא צריך להודיע על זה מראש? זה אוטומטית?</w:t>
      </w:r>
    </w:p>
    <w:p w14:paraId="02F3C6F4" w14:textId="77777777" w:rsidR="005976FA" w:rsidRPr="005976FA" w:rsidRDefault="005976FA" w:rsidP="005976FA">
      <w:pPr>
        <w:bidi/>
        <w:rPr>
          <w:rFonts w:cs="David" w:hint="cs"/>
          <w:rtl/>
        </w:rPr>
      </w:pPr>
    </w:p>
    <w:p w14:paraId="5D242BBF"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4FAF2591" w14:textId="77777777" w:rsidR="005976FA" w:rsidRPr="005976FA" w:rsidRDefault="005976FA" w:rsidP="005976FA">
      <w:pPr>
        <w:bidi/>
        <w:rPr>
          <w:rFonts w:cs="David" w:hint="cs"/>
          <w:rtl/>
        </w:rPr>
      </w:pPr>
    </w:p>
    <w:p w14:paraId="0D40FABB" w14:textId="77777777" w:rsidR="005976FA" w:rsidRPr="005976FA" w:rsidRDefault="005976FA" w:rsidP="005976FA">
      <w:pPr>
        <w:bidi/>
        <w:rPr>
          <w:rFonts w:cs="David" w:hint="cs"/>
          <w:rtl/>
        </w:rPr>
      </w:pPr>
      <w:r w:rsidRPr="005976FA">
        <w:rPr>
          <w:rFonts w:cs="David" w:hint="cs"/>
          <w:rtl/>
        </w:rPr>
        <w:tab/>
        <w:t xml:space="preserve">אם הוא לא הודיע ליושבת ראש הכנסת להעביר את זה לאחר, אז הוא שומר לעצמו את הזכות לכשהוא יחזור. </w:t>
      </w:r>
    </w:p>
    <w:p w14:paraId="10DF7D40" w14:textId="77777777" w:rsidR="005976FA" w:rsidRPr="005976FA" w:rsidRDefault="005976FA" w:rsidP="005976FA">
      <w:pPr>
        <w:bidi/>
        <w:rPr>
          <w:rFonts w:cs="David" w:hint="cs"/>
          <w:rtl/>
        </w:rPr>
      </w:pPr>
    </w:p>
    <w:p w14:paraId="68D4C542" w14:textId="77777777" w:rsidR="005976FA" w:rsidRPr="005976FA" w:rsidRDefault="005976FA" w:rsidP="005976FA">
      <w:pPr>
        <w:bidi/>
        <w:rPr>
          <w:rFonts w:cs="David" w:hint="cs"/>
          <w:u w:val="single"/>
          <w:rtl/>
        </w:rPr>
      </w:pPr>
      <w:r w:rsidRPr="005976FA">
        <w:rPr>
          <w:rFonts w:cs="David" w:hint="cs"/>
          <w:u w:val="single"/>
          <w:rtl/>
        </w:rPr>
        <w:t>אייל ינון:</w:t>
      </w:r>
    </w:p>
    <w:p w14:paraId="45A059FB" w14:textId="77777777" w:rsidR="005976FA" w:rsidRPr="005976FA" w:rsidRDefault="005976FA" w:rsidP="005976FA">
      <w:pPr>
        <w:bidi/>
        <w:rPr>
          <w:rFonts w:cs="David" w:hint="cs"/>
          <w:u w:val="single"/>
          <w:rtl/>
        </w:rPr>
      </w:pPr>
    </w:p>
    <w:p w14:paraId="33A8C654" w14:textId="77777777" w:rsidR="005976FA" w:rsidRPr="005976FA" w:rsidRDefault="005976FA" w:rsidP="005976FA">
      <w:pPr>
        <w:bidi/>
        <w:rPr>
          <w:rFonts w:cs="David" w:hint="cs"/>
          <w:rtl/>
        </w:rPr>
      </w:pPr>
      <w:r w:rsidRPr="005976FA">
        <w:rPr>
          <w:rFonts w:cs="David" w:hint="cs"/>
          <w:rtl/>
        </w:rPr>
        <w:tab/>
        <w:t>אז הוא לא צריך להודיע הודעה פוזיטיבית שהוא בחר במסלול של הקפאה אלא שאוטומטית זאת ברירת המחדל.</w:t>
      </w:r>
    </w:p>
    <w:p w14:paraId="6CCD5DAE" w14:textId="77777777" w:rsidR="005976FA" w:rsidRPr="005976FA" w:rsidRDefault="005976FA" w:rsidP="005976FA">
      <w:pPr>
        <w:bidi/>
        <w:rPr>
          <w:rFonts w:cs="David" w:hint="cs"/>
          <w:u w:val="single"/>
          <w:rtl/>
        </w:rPr>
      </w:pPr>
    </w:p>
    <w:p w14:paraId="1D8FBBE6" w14:textId="77777777" w:rsidR="005976FA" w:rsidRDefault="005976FA" w:rsidP="005976FA">
      <w:pPr>
        <w:bidi/>
        <w:rPr>
          <w:rFonts w:cs="David" w:hint="cs"/>
          <w:u w:val="single"/>
          <w:rtl/>
        </w:rPr>
      </w:pPr>
    </w:p>
    <w:p w14:paraId="2E281862" w14:textId="77777777" w:rsidR="005976FA" w:rsidRDefault="005976FA" w:rsidP="005976FA">
      <w:pPr>
        <w:bidi/>
        <w:rPr>
          <w:rFonts w:cs="David" w:hint="cs"/>
          <w:u w:val="single"/>
          <w:rtl/>
        </w:rPr>
      </w:pPr>
    </w:p>
    <w:p w14:paraId="533C396C"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4873CB8F" w14:textId="77777777" w:rsidR="005976FA" w:rsidRPr="005976FA" w:rsidRDefault="005976FA" w:rsidP="005976FA">
      <w:pPr>
        <w:bidi/>
        <w:rPr>
          <w:rFonts w:cs="David" w:hint="cs"/>
          <w:u w:val="single"/>
          <w:rtl/>
        </w:rPr>
      </w:pPr>
    </w:p>
    <w:p w14:paraId="1D55194C" w14:textId="77777777" w:rsidR="005976FA" w:rsidRPr="005976FA" w:rsidRDefault="005976FA" w:rsidP="005976FA">
      <w:pPr>
        <w:bidi/>
        <w:rPr>
          <w:rFonts w:cs="David" w:hint="cs"/>
          <w:rtl/>
        </w:rPr>
      </w:pPr>
      <w:r w:rsidRPr="005976FA">
        <w:rPr>
          <w:rFonts w:cs="David" w:hint="cs"/>
          <w:i/>
          <w:iCs/>
          <w:rtl/>
        </w:rPr>
        <w:tab/>
      </w:r>
      <w:r w:rsidRPr="005976FA">
        <w:rPr>
          <w:rFonts w:cs="David" w:hint="cs"/>
          <w:rtl/>
        </w:rPr>
        <w:t>אם הוא העביר את זה לאחר הוא איבד את ההנהגה.</w:t>
      </w:r>
    </w:p>
    <w:p w14:paraId="64B8451C" w14:textId="77777777" w:rsidR="005976FA" w:rsidRPr="005976FA" w:rsidRDefault="005976FA" w:rsidP="005976FA">
      <w:pPr>
        <w:bidi/>
        <w:rPr>
          <w:rFonts w:cs="David" w:hint="cs"/>
          <w:rtl/>
        </w:rPr>
      </w:pPr>
    </w:p>
    <w:p w14:paraId="0C402E79" w14:textId="77777777" w:rsidR="005976FA" w:rsidRPr="005976FA" w:rsidRDefault="005976FA" w:rsidP="005976FA">
      <w:pPr>
        <w:bidi/>
        <w:rPr>
          <w:rFonts w:cs="David" w:hint="cs"/>
          <w:rtl/>
        </w:rPr>
      </w:pPr>
      <w:r w:rsidRPr="005976FA">
        <w:rPr>
          <w:rFonts w:cs="David" w:hint="cs"/>
          <w:u w:val="single"/>
          <w:rtl/>
        </w:rPr>
        <w:t>גדעון סער:</w:t>
      </w:r>
    </w:p>
    <w:p w14:paraId="15438FA2" w14:textId="77777777" w:rsidR="005976FA" w:rsidRPr="005976FA" w:rsidRDefault="005976FA" w:rsidP="005976FA">
      <w:pPr>
        <w:bidi/>
        <w:rPr>
          <w:rFonts w:cs="David" w:hint="cs"/>
          <w:rtl/>
        </w:rPr>
      </w:pPr>
    </w:p>
    <w:p w14:paraId="5BE9EBC1" w14:textId="77777777" w:rsidR="005976FA" w:rsidRPr="005976FA" w:rsidRDefault="005976FA" w:rsidP="005976FA">
      <w:pPr>
        <w:bidi/>
        <w:rPr>
          <w:rFonts w:cs="David" w:hint="cs"/>
          <w:rtl/>
        </w:rPr>
      </w:pPr>
      <w:r w:rsidRPr="005976FA">
        <w:rPr>
          <w:rFonts w:cs="David" w:hint="cs"/>
          <w:rtl/>
        </w:rPr>
        <w:tab/>
        <w:t xml:space="preserve">לדעתי ב-24 שעות שלפני השבעתו הוא צריך להגיד או זה או זה. לא צריך שתהיה פה ברירת מחדל. יכול להיות שאדם ייבחר והחוק שהוא הציע כבר בכלל לא מעניין אותו. </w:t>
      </w:r>
    </w:p>
    <w:p w14:paraId="380623E7" w14:textId="77777777" w:rsidR="005976FA" w:rsidRPr="005976FA" w:rsidRDefault="005976FA" w:rsidP="005976FA">
      <w:pPr>
        <w:bidi/>
        <w:rPr>
          <w:rFonts w:cs="David" w:hint="cs"/>
          <w:rtl/>
        </w:rPr>
      </w:pPr>
    </w:p>
    <w:p w14:paraId="5E9C381F"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2A21E9FC" w14:textId="77777777" w:rsidR="005976FA" w:rsidRPr="005976FA" w:rsidRDefault="005976FA" w:rsidP="005976FA">
      <w:pPr>
        <w:bidi/>
        <w:rPr>
          <w:rFonts w:cs="David" w:hint="cs"/>
          <w:rtl/>
        </w:rPr>
      </w:pPr>
    </w:p>
    <w:p w14:paraId="721A3186" w14:textId="77777777" w:rsidR="005976FA" w:rsidRPr="005976FA" w:rsidRDefault="005976FA" w:rsidP="005976FA">
      <w:pPr>
        <w:bidi/>
        <w:rPr>
          <w:rFonts w:cs="David" w:hint="cs"/>
          <w:rtl/>
        </w:rPr>
      </w:pPr>
      <w:r w:rsidRPr="005976FA">
        <w:rPr>
          <w:rFonts w:cs="David" w:hint="cs"/>
          <w:rtl/>
        </w:rPr>
        <w:tab/>
        <w:t xml:space="preserve">אם זה לא מעניין אותו, הוא יכול להעביר את זה למישהו אחר ונשארת לו האופציה להצטרף כאשר הוא יחזור. </w:t>
      </w:r>
    </w:p>
    <w:p w14:paraId="71EADEBB" w14:textId="77777777" w:rsidR="005976FA" w:rsidRPr="005976FA" w:rsidRDefault="005976FA" w:rsidP="005976FA">
      <w:pPr>
        <w:bidi/>
        <w:rPr>
          <w:rFonts w:cs="David" w:hint="cs"/>
          <w:rtl/>
        </w:rPr>
      </w:pPr>
    </w:p>
    <w:p w14:paraId="5A6FB247" w14:textId="77777777" w:rsidR="005976FA" w:rsidRPr="005976FA" w:rsidRDefault="005976FA" w:rsidP="005976FA">
      <w:pPr>
        <w:bidi/>
        <w:rPr>
          <w:rFonts w:cs="David" w:hint="cs"/>
          <w:rtl/>
        </w:rPr>
      </w:pPr>
      <w:r w:rsidRPr="005976FA">
        <w:rPr>
          <w:rFonts w:cs="David" w:hint="cs"/>
          <w:u w:val="single"/>
          <w:rtl/>
        </w:rPr>
        <w:t>גדעון סער:</w:t>
      </w:r>
    </w:p>
    <w:p w14:paraId="0A1741DC" w14:textId="77777777" w:rsidR="005976FA" w:rsidRPr="005976FA" w:rsidRDefault="005976FA" w:rsidP="005976FA">
      <w:pPr>
        <w:bidi/>
        <w:rPr>
          <w:rFonts w:cs="David" w:hint="cs"/>
          <w:rtl/>
        </w:rPr>
      </w:pPr>
    </w:p>
    <w:p w14:paraId="39465643" w14:textId="77777777" w:rsidR="005976FA" w:rsidRPr="005976FA" w:rsidRDefault="005976FA" w:rsidP="005976FA">
      <w:pPr>
        <w:bidi/>
        <w:rPr>
          <w:rFonts w:cs="David" w:hint="cs"/>
          <w:rtl/>
        </w:rPr>
      </w:pPr>
      <w:r w:rsidRPr="005976FA">
        <w:rPr>
          <w:rFonts w:cs="David" w:hint="cs"/>
          <w:rtl/>
        </w:rPr>
        <w:tab/>
        <w:t xml:space="preserve">אנחנו עוברים ממשטר קיצוני של מוות של כל ההצעות של אדם שמתמנה לשר, שזה היה המצב הקודם. התיקון הקודם של ה-24 שעות היה בזמן רוני בראון ששימש כיו"ר ועדת הכנסת. הוא זה שהכניס אותו, כאשר הוא חשב על מינויו כשר. למעשה, לפני כן גם לא היה ההסדר הזה.  אתם מגיעים ממצב שבו כל ההצעות מתות למצב שכל ההצעות יחיו. תנו חובה למציע, לפני המינוי שלו, להודיע מה הוא רוצה. אם הוא לא יודיע, אז ירד קצת העומס ולא יקרה כלום. </w:t>
      </w:r>
    </w:p>
    <w:p w14:paraId="5A680ACD" w14:textId="77777777" w:rsidR="005976FA" w:rsidRPr="005976FA" w:rsidRDefault="005976FA" w:rsidP="005976FA">
      <w:pPr>
        <w:bidi/>
        <w:rPr>
          <w:rFonts w:cs="David" w:hint="cs"/>
          <w:rtl/>
        </w:rPr>
      </w:pPr>
    </w:p>
    <w:p w14:paraId="647338BB"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33544B1B" w14:textId="77777777" w:rsidR="005976FA" w:rsidRPr="005976FA" w:rsidRDefault="005976FA" w:rsidP="005976FA">
      <w:pPr>
        <w:bidi/>
        <w:rPr>
          <w:rFonts w:cs="David" w:hint="cs"/>
          <w:rtl/>
        </w:rPr>
      </w:pPr>
    </w:p>
    <w:p w14:paraId="43D2173C" w14:textId="77777777" w:rsidR="005976FA" w:rsidRPr="005976FA" w:rsidRDefault="005976FA" w:rsidP="005976FA">
      <w:pPr>
        <w:bidi/>
        <w:rPr>
          <w:rFonts w:cs="David" w:hint="cs"/>
          <w:rtl/>
        </w:rPr>
      </w:pPr>
      <w:r w:rsidRPr="005976FA">
        <w:rPr>
          <w:rFonts w:cs="David" w:hint="cs"/>
          <w:rtl/>
        </w:rPr>
        <w:tab/>
        <w:t xml:space="preserve"> אהרונוביץ זה מקובל עליך?</w:t>
      </w:r>
    </w:p>
    <w:p w14:paraId="6DD23D20" w14:textId="77777777" w:rsidR="005976FA" w:rsidRPr="005976FA" w:rsidRDefault="005976FA" w:rsidP="005976FA">
      <w:pPr>
        <w:bidi/>
        <w:rPr>
          <w:rFonts w:cs="David" w:hint="cs"/>
          <w:rtl/>
        </w:rPr>
      </w:pPr>
    </w:p>
    <w:p w14:paraId="357FD6C8" w14:textId="77777777" w:rsidR="005976FA" w:rsidRPr="005976FA" w:rsidRDefault="005976FA" w:rsidP="005976FA">
      <w:pPr>
        <w:bidi/>
        <w:rPr>
          <w:rFonts w:cs="David" w:hint="cs"/>
          <w:rtl/>
        </w:rPr>
      </w:pPr>
      <w:r w:rsidRPr="005976FA">
        <w:rPr>
          <w:rFonts w:cs="David" w:hint="cs"/>
          <w:u w:val="single"/>
          <w:rtl/>
        </w:rPr>
        <w:t>יצחק אהרונוביץ:</w:t>
      </w:r>
    </w:p>
    <w:p w14:paraId="045F8EB3" w14:textId="77777777" w:rsidR="005976FA" w:rsidRPr="005976FA" w:rsidRDefault="005976FA" w:rsidP="005976FA">
      <w:pPr>
        <w:bidi/>
        <w:rPr>
          <w:rFonts w:cs="David" w:hint="cs"/>
          <w:rtl/>
        </w:rPr>
      </w:pPr>
    </w:p>
    <w:p w14:paraId="60F22CE9" w14:textId="77777777" w:rsidR="005976FA" w:rsidRPr="005976FA" w:rsidRDefault="005976FA" w:rsidP="005976FA">
      <w:pPr>
        <w:bidi/>
        <w:rPr>
          <w:rFonts w:cs="David" w:hint="cs"/>
          <w:rtl/>
        </w:rPr>
      </w:pPr>
      <w:r w:rsidRPr="005976FA">
        <w:rPr>
          <w:rFonts w:cs="David" w:hint="cs"/>
          <w:rtl/>
        </w:rPr>
        <w:tab/>
        <w:t xml:space="preserve"> כן. </w:t>
      </w:r>
    </w:p>
    <w:p w14:paraId="45B1D636" w14:textId="77777777" w:rsidR="005976FA" w:rsidRPr="005976FA" w:rsidRDefault="005976FA" w:rsidP="005976FA">
      <w:pPr>
        <w:bidi/>
        <w:rPr>
          <w:rFonts w:cs="David" w:hint="cs"/>
          <w:rtl/>
        </w:rPr>
      </w:pPr>
    </w:p>
    <w:p w14:paraId="5273C137"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3DC82E87" w14:textId="77777777" w:rsidR="005976FA" w:rsidRPr="005976FA" w:rsidRDefault="005976FA" w:rsidP="005976FA">
      <w:pPr>
        <w:bidi/>
        <w:rPr>
          <w:rFonts w:cs="David" w:hint="cs"/>
          <w:rtl/>
        </w:rPr>
      </w:pPr>
    </w:p>
    <w:p w14:paraId="43ADB8D3" w14:textId="77777777" w:rsidR="005976FA" w:rsidRPr="005976FA" w:rsidRDefault="005976FA" w:rsidP="005976FA">
      <w:pPr>
        <w:bidi/>
        <w:rPr>
          <w:rFonts w:cs="David" w:hint="cs"/>
          <w:rtl/>
        </w:rPr>
      </w:pPr>
      <w:r w:rsidRPr="005976FA">
        <w:rPr>
          <w:rFonts w:cs="David" w:hint="cs"/>
          <w:rtl/>
        </w:rPr>
        <w:tab/>
        <w:t>אנחנו מחילים את זה מהכנסת הבאה או שאפשר להחיל את זה מאחרי הפגרה?</w:t>
      </w:r>
    </w:p>
    <w:p w14:paraId="7A9850F0" w14:textId="77777777" w:rsidR="005976FA" w:rsidRPr="005976FA" w:rsidRDefault="005976FA" w:rsidP="005976FA">
      <w:pPr>
        <w:bidi/>
        <w:rPr>
          <w:rFonts w:cs="David" w:hint="cs"/>
          <w:u w:val="single"/>
          <w:rtl/>
        </w:rPr>
      </w:pPr>
    </w:p>
    <w:p w14:paraId="406602AB" w14:textId="77777777" w:rsidR="005976FA" w:rsidRPr="005976FA" w:rsidRDefault="005976FA" w:rsidP="005976FA">
      <w:pPr>
        <w:bidi/>
        <w:rPr>
          <w:rFonts w:cs="David" w:hint="cs"/>
          <w:u w:val="single"/>
          <w:rtl/>
        </w:rPr>
      </w:pPr>
      <w:r w:rsidRPr="005976FA">
        <w:rPr>
          <w:rFonts w:cs="David" w:hint="cs"/>
          <w:u w:val="single"/>
          <w:rtl/>
        </w:rPr>
        <w:t>יצחק אהרונוביץ:</w:t>
      </w:r>
    </w:p>
    <w:p w14:paraId="24814126" w14:textId="77777777" w:rsidR="005976FA" w:rsidRPr="005976FA" w:rsidRDefault="005976FA" w:rsidP="005976FA">
      <w:pPr>
        <w:bidi/>
        <w:rPr>
          <w:rFonts w:cs="David" w:hint="cs"/>
          <w:u w:val="single"/>
          <w:rtl/>
        </w:rPr>
      </w:pPr>
    </w:p>
    <w:p w14:paraId="0DAD1F48" w14:textId="77777777" w:rsidR="005976FA" w:rsidRPr="005976FA" w:rsidRDefault="005976FA" w:rsidP="005976FA">
      <w:pPr>
        <w:bidi/>
        <w:rPr>
          <w:rFonts w:cs="David" w:hint="cs"/>
          <w:rtl/>
        </w:rPr>
      </w:pPr>
      <w:r w:rsidRPr="005976FA">
        <w:rPr>
          <w:rFonts w:cs="David" w:hint="cs"/>
          <w:rtl/>
        </w:rPr>
        <w:tab/>
        <w:t xml:space="preserve">לי זה לא משנה, חזרתי בי. </w:t>
      </w:r>
    </w:p>
    <w:p w14:paraId="4595C3C7" w14:textId="77777777" w:rsidR="005976FA" w:rsidRPr="005976FA" w:rsidRDefault="005976FA" w:rsidP="005976FA">
      <w:pPr>
        <w:bidi/>
        <w:rPr>
          <w:rFonts w:cs="David" w:hint="cs"/>
          <w:rtl/>
        </w:rPr>
      </w:pPr>
    </w:p>
    <w:p w14:paraId="1D849318"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020BC57B" w14:textId="77777777" w:rsidR="005976FA" w:rsidRPr="005976FA" w:rsidRDefault="005976FA" w:rsidP="005976FA">
      <w:pPr>
        <w:bidi/>
        <w:rPr>
          <w:rFonts w:cs="David" w:hint="cs"/>
          <w:rtl/>
        </w:rPr>
      </w:pPr>
    </w:p>
    <w:p w14:paraId="18A3B748" w14:textId="77777777" w:rsidR="005976FA" w:rsidRPr="005976FA" w:rsidRDefault="005976FA" w:rsidP="005976FA">
      <w:pPr>
        <w:bidi/>
        <w:rPr>
          <w:rFonts w:cs="David" w:hint="cs"/>
          <w:rtl/>
        </w:rPr>
      </w:pPr>
      <w:r w:rsidRPr="005976FA">
        <w:rPr>
          <w:rFonts w:cs="David" w:hint="cs"/>
          <w:rtl/>
        </w:rPr>
        <w:tab/>
        <w:t xml:space="preserve">היועצת המשפטית אומרת שצריך תקופה מסוימת. </w:t>
      </w:r>
    </w:p>
    <w:p w14:paraId="5BBB1674" w14:textId="77777777" w:rsidR="005976FA" w:rsidRPr="005976FA" w:rsidRDefault="005976FA" w:rsidP="005976FA">
      <w:pPr>
        <w:bidi/>
        <w:rPr>
          <w:rFonts w:cs="David" w:hint="cs"/>
          <w:rtl/>
        </w:rPr>
      </w:pPr>
    </w:p>
    <w:p w14:paraId="3359540E" w14:textId="77777777" w:rsidR="005976FA" w:rsidRPr="005976FA" w:rsidRDefault="005976FA" w:rsidP="005976FA">
      <w:pPr>
        <w:bidi/>
        <w:rPr>
          <w:rFonts w:cs="David" w:hint="cs"/>
          <w:u w:val="single"/>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04FA76DB" w14:textId="77777777" w:rsidR="005976FA" w:rsidRPr="005976FA" w:rsidRDefault="005976FA" w:rsidP="005976FA">
      <w:pPr>
        <w:bidi/>
        <w:rPr>
          <w:rFonts w:cs="David" w:hint="cs"/>
          <w:u w:val="single"/>
          <w:rtl/>
        </w:rPr>
      </w:pPr>
    </w:p>
    <w:p w14:paraId="17AE53E7" w14:textId="77777777" w:rsidR="005976FA" w:rsidRPr="005976FA" w:rsidRDefault="005976FA" w:rsidP="005976FA">
      <w:pPr>
        <w:bidi/>
        <w:rPr>
          <w:rFonts w:cs="David" w:hint="cs"/>
          <w:rtl/>
        </w:rPr>
      </w:pPr>
      <w:r w:rsidRPr="005976FA">
        <w:rPr>
          <w:rFonts w:cs="David" w:hint="cs"/>
          <w:rtl/>
        </w:rPr>
        <w:tab/>
        <w:t xml:space="preserve">לאהרונוביץ, למשל, יש כבר הצעות חוק ששמו נמחק מהן. צריך הערת מעבר מפורשת שתאפשר להחיות אותן ולהחזיר את שמו. </w:t>
      </w:r>
    </w:p>
    <w:p w14:paraId="15D57C11" w14:textId="77777777" w:rsidR="005976FA" w:rsidRPr="005976FA" w:rsidRDefault="005976FA" w:rsidP="005976FA">
      <w:pPr>
        <w:bidi/>
        <w:rPr>
          <w:rFonts w:cs="David" w:hint="cs"/>
          <w:rtl/>
        </w:rPr>
      </w:pPr>
    </w:p>
    <w:p w14:paraId="3A056607" w14:textId="77777777" w:rsidR="005976FA" w:rsidRPr="005976FA" w:rsidRDefault="005976FA" w:rsidP="005976FA">
      <w:pPr>
        <w:bidi/>
        <w:rPr>
          <w:rFonts w:cs="David" w:hint="cs"/>
          <w:rtl/>
        </w:rPr>
      </w:pPr>
      <w:r w:rsidRPr="005976FA">
        <w:rPr>
          <w:rFonts w:cs="David" w:hint="cs"/>
          <w:u w:val="single"/>
          <w:rtl/>
        </w:rPr>
        <w:t>גדעון סער:</w:t>
      </w:r>
    </w:p>
    <w:p w14:paraId="7C27E9D0" w14:textId="77777777" w:rsidR="005976FA" w:rsidRPr="005976FA" w:rsidRDefault="005976FA" w:rsidP="005976FA">
      <w:pPr>
        <w:bidi/>
        <w:rPr>
          <w:rFonts w:cs="David" w:hint="cs"/>
          <w:rtl/>
        </w:rPr>
      </w:pPr>
      <w:r w:rsidRPr="005976FA">
        <w:rPr>
          <w:rFonts w:cs="David" w:hint="cs"/>
          <w:rtl/>
        </w:rPr>
        <w:tab/>
      </w:r>
    </w:p>
    <w:p w14:paraId="2241D783" w14:textId="77777777" w:rsidR="005976FA" w:rsidRPr="005976FA" w:rsidRDefault="005976FA" w:rsidP="005976FA">
      <w:pPr>
        <w:bidi/>
        <w:rPr>
          <w:rFonts w:cs="David" w:hint="cs"/>
          <w:rtl/>
        </w:rPr>
      </w:pPr>
      <w:r w:rsidRPr="005976FA">
        <w:rPr>
          <w:rFonts w:cs="David" w:hint="cs"/>
          <w:rtl/>
        </w:rPr>
        <w:tab/>
        <w:t>את רוצה להחיל את זה רטרואקטיבית?</w:t>
      </w:r>
    </w:p>
    <w:p w14:paraId="52F5754F" w14:textId="77777777" w:rsidR="005976FA" w:rsidRPr="005976FA" w:rsidRDefault="005976FA" w:rsidP="005976FA">
      <w:pPr>
        <w:bidi/>
        <w:rPr>
          <w:rFonts w:cs="David" w:hint="cs"/>
          <w:rtl/>
        </w:rPr>
      </w:pPr>
    </w:p>
    <w:p w14:paraId="2DA244CC"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45360B91" w14:textId="77777777" w:rsidR="005976FA" w:rsidRPr="005976FA" w:rsidRDefault="005976FA" w:rsidP="005976FA">
      <w:pPr>
        <w:bidi/>
        <w:rPr>
          <w:rFonts w:cs="David" w:hint="cs"/>
          <w:rtl/>
        </w:rPr>
      </w:pPr>
    </w:p>
    <w:p w14:paraId="4566A220" w14:textId="77777777" w:rsidR="005976FA" w:rsidRPr="005976FA" w:rsidRDefault="005976FA" w:rsidP="005976FA">
      <w:pPr>
        <w:bidi/>
        <w:rPr>
          <w:rFonts w:cs="David" w:hint="cs"/>
          <w:rtl/>
        </w:rPr>
      </w:pPr>
      <w:r w:rsidRPr="005976FA">
        <w:rPr>
          <w:rFonts w:cs="David" w:hint="cs"/>
          <w:rtl/>
        </w:rPr>
        <w:tab/>
        <w:t xml:space="preserve">זה מה שאתה רוצה. </w:t>
      </w:r>
    </w:p>
    <w:p w14:paraId="0D668769" w14:textId="77777777" w:rsidR="005976FA" w:rsidRPr="005976FA" w:rsidRDefault="005976FA" w:rsidP="005976FA">
      <w:pPr>
        <w:bidi/>
        <w:rPr>
          <w:rFonts w:cs="David" w:hint="cs"/>
          <w:rtl/>
        </w:rPr>
      </w:pPr>
    </w:p>
    <w:p w14:paraId="31657C32" w14:textId="77777777" w:rsidR="005976FA" w:rsidRDefault="005976FA" w:rsidP="005976FA">
      <w:pPr>
        <w:bidi/>
        <w:rPr>
          <w:rFonts w:cs="David" w:hint="cs"/>
          <w:u w:val="single"/>
          <w:rtl/>
        </w:rPr>
      </w:pPr>
    </w:p>
    <w:p w14:paraId="1D5A54B8" w14:textId="77777777" w:rsidR="005976FA" w:rsidRDefault="005976FA" w:rsidP="005976FA">
      <w:pPr>
        <w:bidi/>
        <w:rPr>
          <w:rFonts w:cs="David" w:hint="cs"/>
          <w:u w:val="single"/>
          <w:rtl/>
        </w:rPr>
      </w:pPr>
    </w:p>
    <w:p w14:paraId="2D70E66B" w14:textId="77777777" w:rsidR="005976FA" w:rsidRDefault="005976FA" w:rsidP="005976FA">
      <w:pPr>
        <w:bidi/>
        <w:rPr>
          <w:rFonts w:cs="David" w:hint="cs"/>
          <w:u w:val="single"/>
          <w:rtl/>
        </w:rPr>
      </w:pPr>
    </w:p>
    <w:p w14:paraId="5F446CF6" w14:textId="77777777" w:rsidR="005976FA" w:rsidRDefault="005976FA" w:rsidP="005976FA">
      <w:pPr>
        <w:bidi/>
        <w:rPr>
          <w:rFonts w:cs="David" w:hint="cs"/>
          <w:u w:val="single"/>
          <w:rtl/>
        </w:rPr>
      </w:pPr>
    </w:p>
    <w:p w14:paraId="5F150E41" w14:textId="77777777" w:rsidR="005976FA" w:rsidRPr="005976FA" w:rsidRDefault="005976FA" w:rsidP="005976FA">
      <w:pPr>
        <w:bidi/>
        <w:rPr>
          <w:rFonts w:cs="David" w:hint="cs"/>
          <w:u w:val="single"/>
          <w:rtl/>
        </w:rPr>
      </w:pPr>
      <w:r w:rsidRPr="005976FA">
        <w:rPr>
          <w:rFonts w:cs="David" w:hint="cs"/>
          <w:u w:val="single"/>
          <w:rtl/>
        </w:rPr>
        <w:t>אייל ינון:</w:t>
      </w:r>
    </w:p>
    <w:p w14:paraId="45D0BB3D" w14:textId="77777777" w:rsidR="005976FA" w:rsidRPr="005976FA" w:rsidRDefault="005976FA" w:rsidP="005976FA">
      <w:pPr>
        <w:bidi/>
        <w:rPr>
          <w:rFonts w:cs="David" w:hint="cs"/>
          <w:u w:val="single"/>
          <w:rtl/>
        </w:rPr>
      </w:pPr>
    </w:p>
    <w:p w14:paraId="73ABF504" w14:textId="77777777" w:rsidR="005976FA" w:rsidRPr="005976FA" w:rsidRDefault="005976FA" w:rsidP="005976FA">
      <w:pPr>
        <w:bidi/>
        <w:rPr>
          <w:rFonts w:cs="David" w:hint="cs"/>
          <w:rtl/>
        </w:rPr>
      </w:pPr>
      <w:r w:rsidRPr="005976FA">
        <w:rPr>
          <w:rFonts w:cs="David" w:hint="cs"/>
          <w:rtl/>
        </w:rPr>
        <w:tab/>
        <w:t xml:space="preserve">אנחנו מעלים את העניין כי זה העניין שעומד על סדר היום פה. </w:t>
      </w:r>
    </w:p>
    <w:p w14:paraId="26E37CD6" w14:textId="77777777" w:rsidR="005976FA" w:rsidRPr="005976FA" w:rsidRDefault="005976FA" w:rsidP="005976FA">
      <w:pPr>
        <w:bidi/>
        <w:rPr>
          <w:rFonts w:cs="David" w:hint="cs"/>
          <w:rtl/>
        </w:rPr>
      </w:pPr>
    </w:p>
    <w:p w14:paraId="0038E441" w14:textId="77777777" w:rsidR="005976FA" w:rsidRPr="005976FA" w:rsidRDefault="005976FA" w:rsidP="005976FA">
      <w:pPr>
        <w:bidi/>
        <w:rPr>
          <w:rFonts w:cs="David" w:hint="cs"/>
          <w:u w:val="single"/>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2199422B" w14:textId="77777777" w:rsidR="005976FA" w:rsidRPr="005976FA" w:rsidRDefault="005976FA" w:rsidP="005976FA">
      <w:pPr>
        <w:bidi/>
        <w:rPr>
          <w:rFonts w:cs="David" w:hint="cs"/>
          <w:u w:val="single"/>
          <w:rtl/>
        </w:rPr>
      </w:pPr>
    </w:p>
    <w:p w14:paraId="0F8C3A13" w14:textId="77777777" w:rsidR="005976FA" w:rsidRPr="005976FA" w:rsidRDefault="005976FA" w:rsidP="005976FA">
      <w:pPr>
        <w:bidi/>
        <w:rPr>
          <w:rFonts w:cs="David" w:hint="cs"/>
          <w:rtl/>
        </w:rPr>
      </w:pPr>
      <w:r w:rsidRPr="005976FA">
        <w:rPr>
          <w:rFonts w:cs="David" w:hint="cs"/>
          <w:rtl/>
        </w:rPr>
        <w:tab/>
        <w:t>מה לגבי הצעות של כמה מציעים שכבר נמחקו?</w:t>
      </w:r>
    </w:p>
    <w:p w14:paraId="119CB396" w14:textId="77777777" w:rsidR="005976FA" w:rsidRPr="005976FA" w:rsidRDefault="005976FA" w:rsidP="005976FA">
      <w:pPr>
        <w:bidi/>
        <w:rPr>
          <w:rFonts w:cs="David" w:hint="cs"/>
          <w:rtl/>
        </w:rPr>
      </w:pPr>
    </w:p>
    <w:p w14:paraId="43A23C50" w14:textId="77777777" w:rsidR="005976FA" w:rsidRPr="005976FA" w:rsidRDefault="005976FA" w:rsidP="005976FA">
      <w:pPr>
        <w:bidi/>
        <w:rPr>
          <w:rFonts w:cs="David" w:hint="cs"/>
          <w:u w:val="single"/>
          <w:rtl/>
        </w:rPr>
      </w:pPr>
      <w:r w:rsidRPr="005976FA">
        <w:rPr>
          <w:rFonts w:cs="David" w:hint="cs"/>
          <w:u w:val="single"/>
          <w:rtl/>
        </w:rPr>
        <w:t xml:space="preserve">אייל ינון: </w:t>
      </w:r>
    </w:p>
    <w:p w14:paraId="41F09318" w14:textId="77777777" w:rsidR="005976FA" w:rsidRPr="005976FA" w:rsidRDefault="005976FA" w:rsidP="005976FA">
      <w:pPr>
        <w:bidi/>
        <w:rPr>
          <w:rFonts w:cs="David" w:hint="cs"/>
          <w:rtl/>
        </w:rPr>
      </w:pPr>
    </w:p>
    <w:p w14:paraId="4547C4E1" w14:textId="77777777" w:rsidR="005976FA" w:rsidRPr="005976FA" w:rsidRDefault="005976FA" w:rsidP="005976FA">
      <w:pPr>
        <w:bidi/>
        <w:rPr>
          <w:rFonts w:cs="David" w:hint="cs"/>
          <w:rtl/>
        </w:rPr>
      </w:pPr>
      <w:r w:rsidRPr="005976FA">
        <w:rPr>
          <w:rFonts w:cs="David" w:hint="cs"/>
          <w:rtl/>
        </w:rPr>
        <w:tab/>
        <w:t xml:space="preserve">יש פה בעיה עוד יותר מסובכת כי המנגנון שגדעון מציע לא ננקט פה. חבר הכנסת אהרונוביץ לא הודיע מראש מה הוא רוצה. </w:t>
      </w:r>
    </w:p>
    <w:p w14:paraId="6D58B850" w14:textId="77777777" w:rsidR="005976FA" w:rsidRPr="005976FA" w:rsidRDefault="005976FA" w:rsidP="005976FA">
      <w:pPr>
        <w:bidi/>
        <w:rPr>
          <w:rFonts w:cs="David" w:hint="cs"/>
          <w:rtl/>
        </w:rPr>
      </w:pPr>
    </w:p>
    <w:p w14:paraId="7FA3C753" w14:textId="77777777" w:rsidR="005976FA" w:rsidRPr="005976FA" w:rsidRDefault="005976FA" w:rsidP="005976FA">
      <w:pPr>
        <w:bidi/>
        <w:rPr>
          <w:rFonts w:cs="David" w:hint="cs"/>
          <w:rtl/>
        </w:rPr>
      </w:pPr>
      <w:r w:rsidRPr="005976FA">
        <w:rPr>
          <w:rFonts w:cs="David" w:hint="cs"/>
          <w:u w:val="single"/>
          <w:rtl/>
        </w:rPr>
        <w:t>גדעון סער:</w:t>
      </w:r>
    </w:p>
    <w:p w14:paraId="4922BB81" w14:textId="77777777" w:rsidR="005976FA" w:rsidRPr="005976FA" w:rsidRDefault="005976FA" w:rsidP="005976FA">
      <w:pPr>
        <w:bidi/>
        <w:rPr>
          <w:rFonts w:cs="David" w:hint="cs"/>
          <w:rtl/>
        </w:rPr>
      </w:pPr>
    </w:p>
    <w:p w14:paraId="5480238C" w14:textId="77777777" w:rsidR="005976FA" w:rsidRPr="005976FA" w:rsidRDefault="005976FA" w:rsidP="005976FA">
      <w:pPr>
        <w:bidi/>
        <w:rPr>
          <w:rFonts w:cs="David" w:hint="cs"/>
          <w:rtl/>
        </w:rPr>
      </w:pPr>
      <w:r w:rsidRPr="005976FA">
        <w:rPr>
          <w:rFonts w:cs="David" w:hint="cs"/>
          <w:rtl/>
        </w:rPr>
        <w:tab/>
        <w:t xml:space="preserve">זה לא חל לגבי כמה מציעים. </w:t>
      </w:r>
    </w:p>
    <w:p w14:paraId="52E089F9" w14:textId="77777777" w:rsidR="005976FA" w:rsidRPr="005976FA" w:rsidRDefault="005976FA" w:rsidP="005976FA">
      <w:pPr>
        <w:bidi/>
        <w:rPr>
          <w:rFonts w:cs="David" w:hint="cs"/>
          <w:rtl/>
        </w:rPr>
      </w:pPr>
    </w:p>
    <w:p w14:paraId="0B1A06AD"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007EDFF0" w14:textId="77777777" w:rsidR="005976FA" w:rsidRPr="005976FA" w:rsidRDefault="005976FA" w:rsidP="005976FA">
      <w:pPr>
        <w:bidi/>
        <w:rPr>
          <w:rFonts w:cs="David" w:hint="cs"/>
          <w:rtl/>
        </w:rPr>
      </w:pPr>
    </w:p>
    <w:p w14:paraId="1E61996F" w14:textId="77777777" w:rsidR="005976FA" w:rsidRPr="005976FA" w:rsidRDefault="005976FA" w:rsidP="005976FA">
      <w:pPr>
        <w:bidi/>
        <w:rPr>
          <w:rFonts w:cs="David" w:hint="cs"/>
          <w:rtl/>
        </w:rPr>
      </w:pPr>
      <w:r w:rsidRPr="005976FA">
        <w:rPr>
          <w:rFonts w:cs="David" w:hint="cs"/>
          <w:rtl/>
        </w:rPr>
        <w:tab/>
        <w:t xml:space="preserve">אנחנו מדברים לגבי מציע יחיד. </w:t>
      </w:r>
    </w:p>
    <w:p w14:paraId="2148075A" w14:textId="77777777" w:rsidR="005976FA" w:rsidRPr="005976FA" w:rsidRDefault="005976FA" w:rsidP="005976FA">
      <w:pPr>
        <w:bidi/>
        <w:rPr>
          <w:rFonts w:cs="David" w:hint="cs"/>
          <w:rtl/>
        </w:rPr>
      </w:pPr>
    </w:p>
    <w:p w14:paraId="634EC65F" w14:textId="77777777" w:rsidR="005976FA" w:rsidRPr="005976FA" w:rsidRDefault="005976FA" w:rsidP="005976FA">
      <w:pPr>
        <w:bidi/>
        <w:rPr>
          <w:rFonts w:cs="David" w:hint="cs"/>
          <w:rtl/>
        </w:rPr>
      </w:pPr>
      <w:r w:rsidRPr="005976FA">
        <w:rPr>
          <w:rFonts w:cs="David" w:hint="cs"/>
          <w:u w:val="single"/>
          <w:rtl/>
        </w:rPr>
        <w:t>גדעון סער:</w:t>
      </w:r>
    </w:p>
    <w:p w14:paraId="601D1552" w14:textId="77777777" w:rsidR="005976FA" w:rsidRPr="005976FA" w:rsidRDefault="005976FA" w:rsidP="005976FA">
      <w:pPr>
        <w:bidi/>
        <w:rPr>
          <w:rFonts w:cs="David" w:hint="cs"/>
          <w:rtl/>
        </w:rPr>
      </w:pPr>
    </w:p>
    <w:p w14:paraId="56C7D509" w14:textId="77777777" w:rsidR="005976FA" w:rsidRPr="005976FA" w:rsidRDefault="005976FA" w:rsidP="005976FA">
      <w:pPr>
        <w:bidi/>
        <w:ind w:firstLine="567"/>
        <w:rPr>
          <w:rFonts w:cs="David" w:hint="cs"/>
          <w:rtl/>
        </w:rPr>
      </w:pPr>
      <w:r w:rsidRPr="005976FA">
        <w:rPr>
          <w:rFonts w:cs="David" w:hint="cs"/>
          <w:rtl/>
        </w:rPr>
        <w:t>לדעתי, לגבי מציע יחיד אי אפשר להחיל את זה רטרואקטיבית.</w:t>
      </w:r>
    </w:p>
    <w:p w14:paraId="4B44A9D6" w14:textId="77777777" w:rsidR="005976FA" w:rsidRPr="005976FA" w:rsidRDefault="005976FA" w:rsidP="005976FA">
      <w:pPr>
        <w:bidi/>
        <w:ind w:firstLine="567"/>
        <w:rPr>
          <w:rFonts w:cs="David" w:hint="cs"/>
          <w:rtl/>
        </w:rPr>
      </w:pPr>
    </w:p>
    <w:p w14:paraId="24346257" w14:textId="77777777" w:rsidR="005976FA" w:rsidRPr="005976FA" w:rsidRDefault="005976FA" w:rsidP="005976FA">
      <w:pPr>
        <w:bidi/>
        <w:rPr>
          <w:rFonts w:cs="David" w:hint="cs"/>
          <w:u w:val="single"/>
          <w:rtl/>
        </w:rPr>
      </w:pPr>
      <w:r w:rsidRPr="005976FA">
        <w:rPr>
          <w:rFonts w:cs="David" w:hint="cs"/>
          <w:u w:val="single"/>
          <w:rtl/>
        </w:rPr>
        <w:t>יצחק אהרונוביץ:</w:t>
      </w:r>
    </w:p>
    <w:p w14:paraId="08AD7727" w14:textId="77777777" w:rsidR="005976FA" w:rsidRPr="005976FA" w:rsidRDefault="005976FA" w:rsidP="005976FA">
      <w:pPr>
        <w:bidi/>
        <w:rPr>
          <w:rFonts w:cs="David" w:hint="cs"/>
          <w:u w:val="single"/>
          <w:rtl/>
        </w:rPr>
      </w:pPr>
    </w:p>
    <w:p w14:paraId="01C0DAF4" w14:textId="77777777" w:rsidR="005976FA" w:rsidRPr="005976FA" w:rsidRDefault="005976FA" w:rsidP="005976FA">
      <w:pPr>
        <w:bidi/>
        <w:rPr>
          <w:rFonts w:cs="David" w:hint="cs"/>
          <w:rtl/>
        </w:rPr>
      </w:pPr>
      <w:r w:rsidRPr="005976FA">
        <w:rPr>
          <w:rFonts w:cs="David" w:hint="cs"/>
          <w:rtl/>
        </w:rPr>
        <w:tab/>
        <w:t xml:space="preserve">לא, זה היה בהקפאה ועכשיו אתה רוצה להחיות את זה. </w:t>
      </w:r>
    </w:p>
    <w:p w14:paraId="5E9C7690" w14:textId="77777777" w:rsidR="005976FA" w:rsidRPr="005976FA" w:rsidRDefault="005976FA" w:rsidP="005976FA">
      <w:pPr>
        <w:bidi/>
        <w:rPr>
          <w:rFonts w:cs="David" w:hint="cs"/>
          <w:rtl/>
        </w:rPr>
      </w:pPr>
    </w:p>
    <w:p w14:paraId="337D6DCC" w14:textId="77777777" w:rsidR="005976FA" w:rsidRPr="005976FA" w:rsidRDefault="005976FA" w:rsidP="005976FA">
      <w:pPr>
        <w:bidi/>
        <w:rPr>
          <w:rFonts w:cs="David" w:hint="cs"/>
          <w:u w:val="single"/>
          <w:rtl/>
        </w:rPr>
      </w:pPr>
      <w:r w:rsidRPr="005976FA">
        <w:rPr>
          <w:rFonts w:cs="David" w:hint="cs"/>
          <w:u w:val="single"/>
          <w:rtl/>
        </w:rPr>
        <w:t>גדעון סער:</w:t>
      </w:r>
    </w:p>
    <w:p w14:paraId="6DEA02C6" w14:textId="77777777" w:rsidR="005976FA" w:rsidRPr="005976FA" w:rsidRDefault="005976FA" w:rsidP="005976FA">
      <w:pPr>
        <w:bidi/>
        <w:rPr>
          <w:rFonts w:cs="David" w:hint="cs"/>
          <w:rtl/>
        </w:rPr>
      </w:pPr>
      <w:r w:rsidRPr="005976FA">
        <w:rPr>
          <w:rFonts w:cs="David" w:hint="cs"/>
          <w:rtl/>
        </w:rPr>
        <w:tab/>
      </w:r>
    </w:p>
    <w:p w14:paraId="457953B3" w14:textId="77777777" w:rsidR="005976FA" w:rsidRPr="005976FA" w:rsidRDefault="005976FA" w:rsidP="005976FA">
      <w:pPr>
        <w:bidi/>
        <w:rPr>
          <w:rFonts w:cs="David" w:hint="cs"/>
          <w:rtl/>
        </w:rPr>
      </w:pPr>
      <w:r w:rsidRPr="005976FA">
        <w:rPr>
          <w:rFonts w:cs="David" w:hint="cs"/>
          <w:rtl/>
        </w:rPr>
        <w:tab/>
        <w:t xml:space="preserve">אבל זה לא היה בהקפאה. </w:t>
      </w:r>
    </w:p>
    <w:p w14:paraId="5A8CD7E9" w14:textId="77777777" w:rsidR="005976FA" w:rsidRPr="005976FA" w:rsidRDefault="005976FA" w:rsidP="005976FA">
      <w:pPr>
        <w:bidi/>
        <w:rPr>
          <w:rFonts w:cs="David" w:hint="cs"/>
          <w:rtl/>
        </w:rPr>
      </w:pPr>
    </w:p>
    <w:p w14:paraId="6843F656"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124E2247" w14:textId="77777777" w:rsidR="005976FA" w:rsidRPr="005976FA" w:rsidRDefault="005976FA" w:rsidP="005976FA">
      <w:pPr>
        <w:bidi/>
        <w:rPr>
          <w:rFonts w:cs="David" w:hint="cs"/>
          <w:rtl/>
        </w:rPr>
      </w:pPr>
    </w:p>
    <w:p w14:paraId="5A85B9E2" w14:textId="77777777" w:rsidR="005976FA" w:rsidRPr="005976FA" w:rsidRDefault="005976FA" w:rsidP="005976FA">
      <w:pPr>
        <w:bidi/>
        <w:rPr>
          <w:rFonts w:cs="David" w:hint="cs"/>
          <w:rtl/>
        </w:rPr>
      </w:pPr>
      <w:r w:rsidRPr="005976FA">
        <w:rPr>
          <w:rFonts w:cs="David" w:hint="cs"/>
          <w:rtl/>
        </w:rPr>
        <w:tab/>
        <w:t xml:space="preserve">לגבי מציע יחיד אנחנו יוצרים מצב חדש. </w:t>
      </w:r>
    </w:p>
    <w:p w14:paraId="573906DD" w14:textId="77777777" w:rsidR="005976FA" w:rsidRPr="005976FA" w:rsidRDefault="005976FA" w:rsidP="005976FA">
      <w:pPr>
        <w:bidi/>
        <w:rPr>
          <w:rFonts w:cs="David" w:hint="cs"/>
          <w:rtl/>
        </w:rPr>
      </w:pPr>
    </w:p>
    <w:p w14:paraId="41C93E7A" w14:textId="77777777" w:rsidR="005976FA" w:rsidRPr="005976FA" w:rsidRDefault="005976FA" w:rsidP="005976FA">
      <w:pPr>
        <w:bidi/>
        <w:rPr>
          <w:rFonts w:cs="David" w:hint="cs"/>
          <w:u w:val="single"/>
          <w:rtl/>
        </w:rPr>
      </w:pPr>
      <w:r w:rsidRPr="005976FA">
        <w:rPr>
          <w:rFonts w:cs="David" w:hint="cs"/>
          <w:u w:val="single"/>
          <w:rtl/>
        </w:rPr>
        <w:t>יצחק אהרונוביץ:</w:t>
      </w:r>
    </w:p>
    <w:p w14:paraId="606EA144" w14:textId="77777777" w:rsidR="005976FA" w:rsidRPr="005976FA" w:rsidRDefault="005976FA" w:rsidP="005976FA">
      <w:pPr>
        <w:bidi/>
        <w:rPr>
          <w:rFonts w:cs="David" w:hint="cs"/>
          <w:u w:val="single"/>
          <w:rtl/>
        </w:rPr>
      </w:pPr>
    </w:p>
    <w:p w14:paraId="0F2D8A78" w14:textId="77777777" w:rsidR="005976FA" w:rsidRPr="005976FA" w:rsidRDefault="005976FA" w:rsidP="005976FA">
      <w:pPr>
        <w:bidi/>
        <w:rPr>
          <w:rFonts w:cs="David" w:hint="cs"/>
          <w:rtl/>
        </w:rPr>
      </w:pPr>
      <w:r w:rsidRPr="005976FA">
        <w:rPr>
          <w:rFonts w:cs="David" w:hint="cs"/>
          <w:rtl/>
        </w:rPr>
        <w:tab/>
        <w:t xml:space="preserve">אבל אם זה לא התקדם ואני רוצה להמשיך עם זה, אין בעיה.  </w:t>
      </w:r>
    </w:p>
    <w:p w14:paraId="6125CC1F" w14:textId="77777777" w:rsidR="005976FA" w:rsidRPr="005976FA" w:rsidRDefault="005976FA" w:rsidP="005976FA">
      <w:pPr>
        <w:bidi/>
        <w:rPr>
          <w:rFonts w:cs="David" w:hint="cs"/>
          <w:rtl/>
        </w:rPr>
      </w:pPr>
    </w:p>
    <w:p w14:paraId="0214B9C0" w14:textId="77777777" w:rsidR="005976FA" w:rsidRPr="005976FA" w:rsidRDefault="005976FA" w:rsidP="005976FA">
      <w:pPr>
        <w:bidi/>
        <w:rPr>
          <w:rFonts w:cs="David" w:hint="cs"/>
          <w:u w:val="single"/>
          <w:rtl/>
        </w:rPr>
      </w:pPr>
      <w:r w:rsidRPr="005976FA">
        <w:rPr>
          <w:rFonts w:cs="David" w:hint="cs"/>
          <w:u w:val="single"/>
          <w:rtl/>
        </w:rPr>
        <w:t>גדעון סער:</w:t>
      </w:r>
    </w:p>
    <w:p w14:paraId="7026B138" w14:textId="77777777" w:rsidR="005976FA" w:rsidRPr="005976FA" w:rsidRDefault="005976FA" w:rsidP="005976FA">
      <w:pPr>
        <w:bidi/>
        <w:rPr>
          <w:rFonts w:cs="David" w:hint="cs"/>
          <w:u w:val="single"/>
          <w:rtl/>
        </w:rPr>
      </w:pPr>
    </w:p>
    <w:p w14:paraId="1769B393" w14:textId="77777777" w:rsidR="005976FA" w:rsidRPr="005976FA" w:rsidRDefault="005976FA" w:rsidP="005976FA">
      <w:pPr>
        <w:bidi/>
        <w:rPr>
          <w:rFonts w:cs="David" w:hint="cs"/>
          <w:rtl/>
        </w:rPr>
      </w:pPr>
      <w:r w:rsidRPr="005976FA">
        <w:rPr>
          <w:rFonts w:cs="David" w:hint="cs"/>
          <w:rtl/>
        </w:rPr>
        <w:tab/>
        <w:t xml:space="preserve">אני רוצה להסביר את ההבדל מבחינת הבית הזה: כשיש כמה מציעים ההצעה חיה ולכן לא קרה כלום כאשר השם של אהרונוביץ הוסר. כשהוא חוזר מחזירים את השם שלו ואת זה אפשר לעשות מיידית. </w:t>
      </w:r>
    </w:p>
    <w:p w14:paraId="4D1ACD1E" w14:textId="77777777" w:rsidR="005976FA" w:rsidRPr="005976FA" w:rsidRDefault="005976FA" w:rsidP="005976FA">
      <w:pPr>
        <w:bidi/>
        <w:rPr>
          <w:rFonts w:cs="David" w:hint="cs"/>
          <w:rtl/>
        </w:rPr>
      </w:pPr>
    </w:p>
    <w:p w14:paraId="183BD304" w14:textId="77777777" w:rsidR="005976FA" w:rsidRPr="005976FA" w:rsidRDefault="005976FA" w:rsidP="005976FA">
      <w:pPr>
        <w:bidi/>
        <w:rPr>
          <w:rFonts w:cs="David" w:hint="cs"/>
          <w:rtl/>
        </w:rPr>
      </w:pPr>
      <w:r w:rsidRPr="005976FA">
        <w:rPr>
          <w:rFonts w:cs="David" w:hint="cs"/>
          <w:rtl/>
        </w:rPr>
        <w:tab/>
        <w:t xml:space="preserve">כאשר הוא יחיד, ההצעה כבר מתה. </w:t>
      </w:r>
    </w:p>
    <w:p w14:paraId="4A1AEF22" w14:textId="77777777" w:rsidR="005976FA" w:rsidRPr="005976FA" w:rsidRDefault="005976FA" w:rsidP="005976FA">
      <w:pPr>
        <w:bidi/>
        <w:rPr>
          <w:rFonts w:cs="David" w:hint="cs"/>
          <w:rtl/>
        </w:rPr>
      </w:pPr>
    </w:p>
    <w:p w14:paraId="0654CB6A" w14:textId="77777777" w:rsidR="005976FA" w:rsidRPr="005976FA" w:rsidRDefault="005976FA" w:rsidP="005976FA">
      <w:pPr>
        <w:bidi/>
        <w:rPr>
          <w:rFonts w:cs="David" w:hint="cs"/>
          <w:u w:val="single"/>
          <w:rtl/>
        </w:rPr>
      </w:pPr>
      <w:r w:rsidRPr="005976FA">
        <w:rPr>
          <w:rFonts w:cs="David" w:hint="cs"/>
          <w:u w:val="single"/>
          <w:rtl/>
        </w:rPr>
        <w:t>יצחק אהרונוביץ:</w:t>
      </w:r>
    </w:p>
    <w:p w14:paraId="7E0C4FBC" w14:textId="77777777" w:rsidR="005976FA" w:rsidRPr="005976FA" w:rsidRDefault="005976FA" w:rsidP="005976FA">
      <w:pPr>
        <w:bidi/>
        <w:rPr>
          <w:rFonts w:cs="David" w:hint="cs"/>
          <w:u w:val="single"/>
          <w:rtl/>
        </w:rPr>
      </w:pPr>
    </w:p>
    <w:p w14:paraId="395BE246" w14:textId="77777777" w:rsidR="005976FA" w:rsidRPr="005976FA" w:rsidRDefault="005976FA" w:rsidP="005976FA">
      <w:pPr>
        <w:bidi/>
        <w:rPr>
          <w:rFonts w:cs="David" w:hint="cs"/>
          <w:rtl/>
        </w:rPr>
      </w:pPr>
      <w:r w:rsidRPr="005976FA">
        <w:rPr>
          <w:rFonts w:cs="David" w:hint="cs"/>
          <w:rtl/>
        </w:rPr>
        <w:tab/>
        <w:t xml:space="preserve">הוא מושעית. </w:t>
      </w:r>
    </w:p>
    <w:p w14:paraId="15045E64" w14:textId="77777777" w:rsidR="005976FA" w:rsidRDefault="005976FA" w:rsidP="005976FA">
      <w:pPr>
        <w:bidi/>
        <w:rPr>
          <w:rFonts w:cs="David" w:hint="cs"/>
          <w:rtl/>
        </w:rPr>
      </w:pPr>
    </w:p>
    <w:p w14:paraId="63A5D654" w14:textId="77777777" w:rsidR="005976FA" w:rsidRDefault="005976FA" w:rsidP="005976FA">
      <w:pPr>
        <w:bidi/>
        <w:rPr>
          <w:rFonts w:cs="David" w:hint="cs"/>
          <w:rtl/>
        </w:rPr>
      </w:pPr>
    </w:p>
    <w:p w14:paraId="6C1C309A" w14:textId="77777777" w:rsidR="005976FA" w:rsidRDefault="005976FA" w:rsidP="005976FA">
      <w:pPr>
        <w:bidi/>
        <w:rPr>
          <w:rFonts w:cs="David" w:hint="cs"/>
          <w:rtl/>
        </w:rPr>
      </w:pPr>
    </w:p>
    <w:p w14:paraId="108166DB" w14:textId="77777777" w:rsidR="005976FA" w:rsidRDefault="005976FA" w:rsidP="005976FA">
      <w:pPr>
        <w:bidi/>
        <w:rPr>
          <w:rFonts w:cs="David" w:hint="cs"/>
          <w:rtl/>
        </w:rPr>
      </w:pPr>
    </w:p>
    <w:p w14:paraId="4F538A0B" w14:textId="77777777" w:rsidR="005976FA" w:rsidRDefault="005976FA" w:rsidP="005976FA">
      <w:pPr>
        <w:bidi/>
        <w:rPr>
          <w:rFonts w:cs="David" w:hint="cs"/>
          <w:rtl/>
        </w:rPr>
      </w:pPr>
    </w:p>
    <w:p w14:paraId="52E3A176" w14:textId="77777777" w:rsidR="005976FA" w:rsidRPr="005976FA" w:rsidRDefault="005976FA" w:rsidP="005976FA">
      <w:pPr>
        <w:bidi/>
        <w:rPr>
          <w:rFonts w:cs="David" w:hint="cs"/>
          <w:rtl/>
        </w:rPr>
      </w:pPr>
    </w:p>
    <w:p w14:paraId="01B60111"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3E538A72" w14:textId="77777777" w:rsidR="005976FA" w:rsidRPr="005976FA" w:rsidRDefault="005976FA" w:rsidP="005976FA">
      <w:pPr>
        <w:bidi/>
        <w:rPr>
          <w:rFonts w:cs="David" w:hint="cs"/>
          <w:rtl/>
        </w:rPr>
      </w:pPr>
    </w:p>
    <w:p w14:paraId="25F303C5" w14:textId="77777777" w:rsidR="005976FA" w:rsidRPr="005976FA" w:rsidRDefault="005976FA" w:rsidP="005976FA">
      <w:pPr>
        <w:bidi/>
        <w:rPr>
          <w:rFonts w:cs="David" w:hint="cs"/>
          <w:rtl/>
        </w:rPr>
      </w:pPr>
      <w:r w:rsidRPr="005976FA">
        <w:rPr>
          <w:rFonts w:cs="David" w:hint="cs"/>
          <w:rtl/>
        </w:rPr>
        <w:tab/>
        <w:t xml:space="preserve">לא, היא מתה אבל אתה מבקש טיפול נמרץ. </w:t>
      </w:r>
    </w:p>
    <w:p w14:paraId="76E46A90" w14:textId="77777777" w:rsidR="005976FA" w:rsidRPr="005976FA" w:rsidRDefault="005976FA" w:rsidP="005976FA">
      <w:pPr>
        <w:bidi/>
        <w:rPr>
          <w:rFonts w:cs="David" w:hint="cs"/>
          <w:rtl/>
        </w:rPr>
      </w:pPr>
      <w:r w:rsidRPr="005976FA">
        <w:rPr>
          <w:rFonts w:cs="David" w:hint="cs"/>
          <w:rtl/>
        </w:rPr>
        <w:t xml:space="preserve"> </w:t>
      </w:r>
    </w:p>
    <w:p w14:paraId="33D919E3" w14:textId="77777777" w:rsidR="005976FA" w:rsidRPr="005976FA" w:rsidRDefault="005976FA" w:rsidP="005976FA">
      <w:pPr>
        <w:bidi/>
        <w:rPr>
          <w:rFonts w:cs="David" w:hint="cs"/>
          <w:u w:val="single"/>
          <w:rtl/>
        </w:rPr>
      </w:pPr>
      <w:r w:rsidRPr="005976FA">
        <w:rPr>
          <w:rFonts w:cs="David" w:hint="cs"/>
          <w:u w:val="single"/>
          <w:rtl/>
        </w:rPr>
        <w:t>יצחק אהרונוביץ:</w:t>
      </w:r>
    </w:p>
    <w:p w14:paraId="2AC2F1CF" w14:textId="77777777" w:rsidR="005976FA" w:rsidRPr="005976FA" w:rsidRDefault="005976FA" w:rsidP="005976FA">
      <w:pPr>
        <w:bidi/>
        <w:rPr>
          <w:rFonts w:cs="David" w:hint="cs"/>
          <w:u w:val="single"/>
          <w:rtl/>
        </w:rPr>
      </w:pPr>
    </w:p>
    <w:p w14:paraId="13C34B99" w14:textId="77777777" w:rsidR="005976FA" w:rsidRPr="005976FA" w:rsidRDefault="005976FA" w:rsidP="005976FA">
      <w:pPr>
        <w:bidi/>
        <w:rPr>
          <w:rFonts w:cs="David"/>
          <w:rtl/>
        </w:rPr>
      </w:pPr>
      <w:r w:rsidRPr="005976FA">
        <w:rPr>
          <w:rFonts w:cs="David" w:hint="cs"/>
          <w:rtl/>
        </w:rPr>
        <w:tab/>
        <w:t>לא טיפול נמרץ, להמשיך את הטיפול כאשר חזרתי להיות חבר כנסת.</w:t>
      </w:r>
    </w:p>
    <w:p w14:paraId="4637E54D" w14:textId="77777777" w:rsidR="005976FA" w:rsidRPr="005976FA" w:rsidRDefault="005976FA" w:rsidP="005976FA">
      <w:pPr>
        <w:bidi/>
        <w:rPr>
          <w:rFonts w:cs="David" w:hint="cs"/>
          <w:rtl/>
        </w:rPr>
      </w:pPr>
    </w:p>
    <w:p w14:paraId="6964A811"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55907FFF" w14:textId="77777777" w:rsidR="005976FA" w:rsidRPr="005976FA" w:rsidRDefault="005976FA" w:rsidP="005976FA">
      <w:pPr>
        <w:bidi/>
        <w:rPr>
          <w:rFonts w:cs="David" w:hint="cs"/>
          <w:rtl/>
        </w:rPr>
      </w:pPr>
    </w:p>
    <w:p w14:paraId="238B4217" w14:textId="77777777" w:rsidR="005976FA" w:rsidRPr="005976FA" w:rsidRDefault="005976FA" w:rsidP="005976FA">
      <w:pPr>
        <w:bidi/>
        <w:rPr>
          <w:rFonts w:cs="David" w:hint="cs"/>
          <w:rtl/>
        </w:rPr>
      </w:pPr>
      <w:r w:rsidRPr="005976FA">
        <w:rPr>
          <w:rFonts w:cs="David" w:hint="cs"/>
          <w:rtl/>
        </w:rPr>
        <w:tab/>
        <w:t xml:space="preserve">אני רוצה להציע שלגבי מספר מציעים אפשר להחיל את זה ואין עם זה בעיה מכיוון שההצעה לא מתה. לגבי מציע יחיד אפשר להחיל את זה מכאן ולהבא. </w:t>
      </w:r>
    </w:p>
    <w:p w14:paraId="307327C6" w14:textId="77777777" w:rsidR="005976FA" w:rsidRPr="005976FA" w:rsidRDefault="005976FA" w:rsidP="005976FA">
      <w:pPr>
        <w:bidi/>
        <w:rPr>
          <w:rFonts w:cs="David" w:hint="cs"/>
          <w:rtl/>
        </w:rPr>
      </w:pPr>
    </w:p>
    <w:p w14:paraId="4CC9B257" w14:textId="77777777" w:rsidR="005976FA" w:rsidRPr="005976FA" w:rsidRDefault="005976FA" w:rsidP="005976FA">
      <w:pPr>
        <w:bidi/>
        <w:rPr>
          <w:rFonts w:cs="David" w:hint="cs"/>
          <w:rtl/>
        </w:rPr>
      </w:pPr>
      <w:r w:rsidRPr="005976FA">
        <w:rPr>
          <w:rFonts w:cs="David" w:hint="cs"/>
          <w:rtl/>
        </w:rPr>
        <w:tab/>
        <w:t>אהרונוביץ, במילים אחרות, אם יש לך הצעת חוק שבה אתה מציע יחיד, אתה לא תוכל לחזור לזה ותצטרך להניח מחדש.</w:t>
      </w:r>
    </w:p>
    <w:p w14:paraId="70CBA485" w14:textId="77777777" w:rsidR="005976FA" w:rsidRPr="005976FA" w:rsidRDefault="005976FA" w:rsidP="005976FA">
      <w:pPr>
        <w:bidi/>
        <w:rPr>
          <w:rFonts w:cs="David" w:hint="cs"/>
          <w:rtl/>
        </w:rPr>
      </w:pPr>
    </w:p>
    <w:p w14:paraId="4F737841" w14:textId="77777777" w:rsidR="005976FA" w:rsidRPr="005976FA" w:rsidRDefault="005976FA" w:rsidP="005976FA">
      <w:pPr>
        <w:bidi/>
        <w:rPr>
          <w:rFonts w:cs="David" w:hint="cs"/>
          <w:rtl/>
        </w:rPr>
      </w:pPr>
      <w:r w:rsidRPr="005976FA">
        <w:rPr>
          <w:rFonts w:cs="David" w:hint="cs"/>
          <w:u w:val="single"/>
          <w:rtl/>
        </w:rPr>
        <w:t xml:space="preserve">רונית </w:t>
      </w:r>
      <w:proofErr w:type="spellStart"/>
      <w:r w:rsidRPr="005976FA">
        <w:rPr>
          <w:rFonts w:cs="David" w:hint="cs"/>
          <w:u w:val="single"/>
          <w:rtl/>
        </w:rPr>
        <w:t>חייקין</w:t>
      </w:r>
      <w:proofErr w:type="spellEnd"/>
      <w:r w:rsidRPr="005976FA">
        <w:rPr>
          <w:rFonts w:cs="David" w:hint="cs"/>
          <w:rtl/>
        </w:rPr>
        <w:t>:</w:t>
      </w:r>
    </w:p>
    <w:p w14:paraId="1BD92BDC" w14:textId="77777777" w:rsidR="005976FA" w:rsidRPr="005976FA" w:rsidRDefault="005976FA" w:rsidP="005976FA">
      <w:pPr>
        <w:bidi/>
        <w:rPr>
          <w:rFonts w:cs="David" w:hint="cs"/>
          <w:rtl/>
        </w:rPr>
      </w:pPr>
    </w:p>
    <w:p w14:paraId="75744D04" w14:textId="77777777" w:rsidR="005976FA" w:rsidRPr="005976FA" w:rsidRDefault="005976FA" w:rsidP="005976FA">
      <w:pPr>
        <w:bidi/>
        <w:rPr>
          <w:rFonts w:cs="David" w:hint="cs"/>
          <w:rtl/>
        </w:rPr>
      </w:pPr>
      <w:r w:rsidRPr="005976FA">
        <w:rPr>
          <w:rFonts w:cs="David" w:hint="cs"/>
          <w:rtl/>
        </w:rPr>
        <w:tab/>
        <w:t xml:space="preserve">תקבל שחרור מחובת הנחה. </w:t>
      </w:r>
    </w:p>
    <w:p w14:paraId="09BB9834" w14:textId="77777777" w:rsidR="005976FA" w:rsidRPr="005976FA" w:rsidRDefault="005976FA" w:rsidP="005976FA">
      <w:pPr>
        <w:bidi/>
        <w:rPr>
          <w:rFonts w:cs="David" w:hint="cs"/>
          <w:rtl/>
        </w:rPr>
      </w:pPr>
    </w:p>
    <w:p w14:paraId="7CCABF34"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09163690" w14:textId="77777777" w:rsidR="005976FA" w:rsidRPr="005976FA" w:rsidRDefault="005976FA" w:rsidP="005976FA">
      <w:pPr>
        <w:bidi/>
        <w:rPr>
          <w:rFonts w:cs="David" w:hint="cs"/>
          <w:rtl/>
        </w:rPr>
      </w:pPr>
    </w:p>
    <w:p w14:paraId="3437F1C7" w14:textId="77777777" w:rsidR="005976FA" w:rsidRPr="005976FA" w:rsidRDefault="005976FA" w:rsidP="005976FA">
      <w:pPr>
        <w:bidi/>
        <w:rPr>
          <w:rFonts w:cs="David" w:hint="cs"/>
          <w:rtl/>
        </w:rPr>
      </w:pPr>
      <w:r w:rsidRPr="005976FA">
        <w:rPr>
          <w:rFonts w:cs="David" w:hint="cs"/>
          <w:rtl/>
        </w:rPr>
        <w:tab/>
        <w:t xml:space="preserve">אהרונוביץ, מאחוריך יושבת מזכירת סיעת מר"צ והיא הציעה לך הצעה. את הבעיה שלך פתרנו. </w:t>
      </w:r>
    </w:p>
    <w:p w14:paraId="6143335C" w14:textId="77777777" w:rsidR="005976FA" w:rsidRPr="005976FA" w:rsidRDefault="005976FA" w:rsidP="005976FA">
      <w:pPr>
        <w:bidi/>
        <w:rPr>
          <w:rFonts w:cs="David" w:hint="cs"/>
          <w:rtl/>
        </w:rPr>
      </w:pPr>
    </w:p>
    <w:p w14:paraId="6A1648FB" w14:textId="77777777" w:rsidR="005976FA" w:rsidRPr="005976FA" w:rsidRDefault="005976FA" w:rsidP="005976FA">
      <w:pPr>
        <w:bidi/>
        <w:rPr>
          <w:rFonts w:cs="David" w:hint="cs"/>
          <w:u w:val="single"/>
          <w:rtl/>
        </w:rPr>
      </w:pPr>
      <w:r w:rsidRPr="005976FA">
        <w:rPr>
          <w:rFonts w:cs="David" w:hint="cs"/>
          <w:u w:val="single"/>
          <w:rtl/>
        </w:rPr>
        <w:t xml:space="preserve">רונית </w:t>
      </w:r>
      <w:proofErr w:type="spellStart"/>
      <w:r w:rsidRPr="005976FA">
        <w:rPr>
          <w:rFonts w:cs="David" w:hint="cs"/>
          <w:u w:val="single"/>
          <w:rtl/>
        </w:rPr>
        <w:t>חייקין</w:t>
      </w:r>
      <w:proofErr w:type="spellEnd"/>
      <w:r w:rsidRPr="005976FA">
        <w:rPr>
          <w:rFonts w:cs="David" w:hint="cs"/>
          <w:u w:val="single"/>
          <w:rtl/>
        </w:rPr>
        <w:t>:</w:t>
      </w:r>
    </w:p>
    <w:p w14:paraId="73FAA8FC" w14:textId="77777777" w:rsidR="005976FA" w:rsidRPr="005976FA" w:rsidRDefault="005976FA" w:rsidP="005976FA">
      <w:pPr>
        <w:bidi/>
        <w:rPr>
          <w:rFonts w:cs="David" w:hint="cs"/>
          <w:u w:val="single"/>
          <w:rtl/>
        </w:rPr>
      </w:pPr>
    </w:p>
    <w:p w14:paraId="7231C9A6" w14:textId="77777777" w:rsidR="005976FA" w:rsidRPr="005976FA" w:rsidRDefault="005976FA" w:rsidP="005976FA">
      <w:pPr>
        <w:bidi/>
        <w:rPr>
          <w:rFonts w:cs="David" w:hint="cs"/>
          <w:rtl/>
        </w:rPr>
      </w:pPr>
      <w:r w:rsidRPr="005976FA">
        <w:rPr>
          <w:rFonts w:cs="David" w:hint="cs"/>
          <w:rtl/>
        </w:rPr>
        <w:tab/>
        <w:t xml:space="preserve">גדעון אמר שתוך 24 שעות הוא צריך להחליט אם הוא רוצה להשעות או לא. נראה לי ש-24 שעות זה זמן מאוד מצומצם. </w:t>
      </w:r>
    </w:p>
    <w:p w14:paraId="7B11DA1D" w14:textId="77777777" w:rsidR="005976FA" w:rsidRPr="005976FA" w:rsidRDefault="005976FA" w:rsidP="005976FA">
      <w:pPr>
        <w:bidi/>
        <w:rPr>
          <w:rFonts w:cs="David" w:hint="cs"/>
          <w:rtl/>
        </w:rPr>
      </w:pPr>
    </w:p>
    <w:p w14:paraId="76E991A1" w14:textId="77777777" w:rsidR="005976FA" w:rsidRPr="005976FA" w:rsidRDefault="005976FA" w:rsidP="005976FA">
      <w:pPr>
        <w:bidi/>
        <w:rPr>
          <w:rFonts w:cs="David" w:hint="cs"/>
          <w:u w:val="single"/>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7984BA81" w14:textId="77777777" w:rsidR="005976FA" w:rsidRPr="005976FA" w:rsidRDefault="005976FA" w:rsidP="005976FA">
      <w:pPr>
        <w:bidi/>
        <w:rPr>
          <w:rFonts w:cs="David" w:hint="cs"/>
          <w:u w:val="single"/>
          <w:rtl/>
        </w:rPr>
      </w:pPr>
    </w:p>
    <w:p w14:paraId="73F3F227" w14:textId="77777777" w:rsidR="005976FA" w:rsidRPr="005976FA" w:rsidRDefault="005976FA" w:rsidP="005976FA">
      <w:pPr>
        <w:bidi/>
        <w:rPr>
          <w:rFonts w:cs="David" w:hint="cs"/>
          <w:rtl/>
        </w:rPr>
      </w:pPr>
      <w:r w:rsidRPr="005976FA">
        <w:rPr>
          <w:rFonts w:cs="David" w:hint="cs"/>
          <w:rtl/>
        </w:rPr>
        <w:tab/>
        <w:t xml:space="preserve">הוא צריך להודיע לפני שהוא מתמנה. </w:t>
      </w:r>
    </w:p>
    <w:p w14:paraId="709DB5C8" w14:textId="77777777" w:rsidR="005976FA" w:rsidRPr="005976FA" w:rsidRDefault="005976FA" w:rsidP="005976FA">
      <w:pPr>
        <w:bidi/>
        <w:rPr>
          <w:rFonts w:cs="David" w:hint="cs"/>
          <w:rtl/>
        </w:rPr>
      </w:pPr>
    </w:p>
    <w:p w14:paraId="6D539DFC" w14:textId="77777777" w:rsidR="005976FA" w:rsidRPr="005976FA" w:rsidRDefault="005976FA" w:rsidP="005976FA">
      <w:pPr>
        <w:bidi/>
        <w:rPr>
          <w:rFonts w:cs="David" w:hint="cs"/>
          <w:u w:val="single"/>
          <w:rtl/>
        </w:rPr>
      </w:pPr>
      <w:r w:rsidRPr="005976FA">
        <w:rPr>
          <w:rFonts w:cs="David" w:hint="cs"/>
          <w:u w:val="single"/>
          <w:rtl/>
        </w:rPr>
        <w:t>אייל ינון:</w:t>
      </w:r>
    </w:p>
    <w:p w14:paraId="3BE0AEC7" w14:textId="77777777" w:rsidR="005976FA" w:rsidRPr="005976FA" w:rsidRDefault="005976FA" w:rsidP="005976FA">
      <w:pPr>
        <w:bidi/>
        <w:rPr>
          <w:rFonts w:cs="David" w:hint="cs"/>
          <w:u w:val="single"/>
          <w:rtl/>
        </w:rPr>
      </w:pPr>
    </w:p>
    <w:p w14:paraId="359DE73A" w14:textId="77777777" w:rsidR="005976FA" w:rsidRPr="005976FA" w:rsidRDefault="005976FA" w:rsidP="005976FA">
      <w:pPr>
        <w:bidi/>
        <w:rPr>
          <w:rFonts w:cs="David" w:hint="cs"/>
          <w:rtl/>
        </w:rPr>
      </w:pPr>
      <w:r w:rsidRPr="005976FA">
        <w:rPr>
          <w:rFonts w:cs="David" w:hint="cs"/>
          <w:rtl/>
        </w:rPr>
        <w:tab/>
        <w:t xml:space="preserve">הוא יכול להודיע עד לרגע ההשבעה שלו. זה יכול להיות יום או יומיים. </w:t>
      </w:r>
    </w:p>
    <w:p w14:paraId="05BC7B3C" w14:textId="77777777" w:rsidR="005976FA" w:rsidRPr="005976FA" w:rsidRDefault="005976FA" w:rsidP="005976FA">
      <w:pPr>
        <w:bidi/>
        <w:rPr>
          <w:rFonts w:cs="David" w:hint="cs"/>
          <w:rtl/>
        </w:rPr>
      </w:pPr>
    </w:p>
    <w:p w14:paraId="2AD05423" w14:textId="77777777" w:rsidR="005976FA" w:rsidRPr="005976FA" w:rsidRDefault="005976FA" w:rsidP="005976FA">
      <w:pPr>
        <w:bidi/>
        <w:rPr>
          <w:rFonts w:cs="David" w:hint="cs"/>
          <w:u w:val="single"/>
          <w:rtl/>
        </w:rPr>
      </w:pPr>
      <w:r w:rsidRPr="005976FA">
        <w:rPr>
          <w:rFonts w:cs="David" w:hint="cs"/>
          <w:u w:val="single"/>
          <w:rtl/>
        </w:rPr>
        <w:t>אתי בן יוסף:</w:t>
      </w:r>
    </w:p>
    <w:p w14:paraId="1538840E" w14:textId="77777777" w:rsidR="005976FA" w:rsidRPr="005976FA" w:rsidRDefault="005976FA" w:rsidP="005976FA">
      <w:pPr>
        <w:bidi/>
        <w:rPr>
          <w:rFonts w:cs="David" w:hint="cs"/>
          <w:u w:val="single"/>
          <w:rtl/>
        </w:rPr>
      </w:pPr>
    </w:p>
    <w:p w14:paraId="342ECF8C" w14:textId="77777777" w:rsidR="005976FA" w:rsidRPr="005976FA" w:rsidRDefault="005976FA" w:rsidP="005976FA">
      <w:pPr>
        <w:bidi/>
        <w:rPr>
          <w:rFonts w:cs="David" w:hint="cs"/>
          <w:rtl/>
        </w:rPr>
      </w:pPr>
      <w:r w:rsidRPr="005976FA">
        <w:rPr>
          <w:rFonts w:cs="David" w:hint="cs"/>
          <w:rtl/>
        </w:rPr>
        <w:tab/>
        <w:t xml:space="preserve">העוזרים שלו מכירים את כל רשימת החוקים שלו. </w:t>
      </w:r>
    </w:p>
    <w:p w14:paraId="02DD0C20" w14:textId="77777777" w:rsidR="005976FA" w:rsidRPr="005976FA" w:rsidRDefault="005976FA" w:rsidP="005976FA">
      <w:pPr>
        <w:bidi/>
        <w:rPr>
          <w:rFonts w:cs="David" w:hint="cs"/>
          <w:rtl/>
        </w:rPr>
      </w:pPr>
    </w:p>
    <w:p w14:paraId="7526C811"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6BD626F7" w14:textId="77777777" w:rsidR="005976FA" w:rsidRPr="005976FA" w:rsidRDefault="005976FA" w:rsidP="005976FA">
      <w:pPr>
        <w:bidi/>
        <w:rPr>
          <w:rFonts w:cs="David" w:hint="cs"/>
          <w:rtl/>
        </w:rPr>
      </w:pPr>
    </w:p>
    <w:p w14:paraId="11A1CD24" w14:textId="77777777" w:rsidR="005976FA" w:rsidRPr="005976FA" w:rsidRDefault="005976FA" w:rsidP="005976FA">
      <w:pPr>
        <w:bidi/>
        <w:rPr>
          <w:rFonts w:cs="David" w:hint="cs"/>
          <w:rtl/>
        </w:rPr>
      </w:pPr>
      <w:r w:rsidRPr="005976FA">
        <w:rPr>
          <w:rFonts w:cs="David" w:hint="cs"/>
          <w:rtl/>
        </w:rPr>
        <w:tab/>
        <w:t>יש עוד נקודה שבה אני רוצה לשכנע את החברים. אני רוצה אפשרות להשאיר את הפריבילגיה שאם הוא לא הודיע שהוא העביר את זה למישהו אחר, נשאיר לו את הזכות לחזור לברירת המחדל.</w:t>
      </w:r>
    </w:p>
    <w:p w14:paraId="074797DA" w14:textId="77777777" w:rsidR="005976FA" w:rsidRPr="005976FA" w:rsidRDefault="005976FA" w:rsidP="005976FA">
      <w:pPr>
        <w:bidi/>
        <w:rPr>
          <w:rFonts w:cs="David" w:hint="cs"/>
          <w:rtl/>
        </w:rPr>
      </w:pPr>
    </w:p>
    <w:p w14:paraId="60993B65" w14:textId="77777777" w:rsidR="005976FA" w:rsidRPr="005976FA" w:rsidRDefault="005976FA" w:rsidP="005976FA">
      <w:pPr>
        <w:bidi/>
        <w:rPr>
          <w:rFonts w:cs="David" w:hint="cs"/>
          <w:rtl/>
        </w:rPr>
      </w:pPr>
      <w:r w:rsidRPr="005976FA">
        <w:rPr>
          <w:rFonts w:cs="David" w:hint="cs"/>
          <w:u w:val="single"/>
          <w:rtl/>
        </w:rPr>
        <w:t>גדעון סער:</w:t>
      </w:r>
    </w:p>
    <w:p w14:paraId="71886A2E" w14:textId="77777777" w:rsidR="005976FA" w:rsidRPr="005976FA" w:rsidRDefault="005976FA" w:rsidP="005976FA">
      <w:pPr>
        <w:bidi/>
        <w:rPr>
          <w:rFonts w:cs="David" w:hint="cs"/>
          <w:rtl/>
        </w:rPr>
      </w:pPr>
    </w:p>
    <w:p w14:paraId="195E5469" w14:textId="77777777" w:rsidR="005976FA" w:rsidRPr="005976FA" w:rsidRDefault="005976FA" w:rsidP="005976FA">
      <w:pPr>
        <w:bidi/>
        <w:rPr>
          <w:rFonts w:cs="David" w:hint="cs"/>
          <w:rtl/>
        </w:rPr>
      </w:pPr>
      <w:r w:rsidRPr="005976FA">
        <w:rPr>
          <w:rFonts w:cs="David" w:hint="cs"/>
          <w:rtl/>
        </w:rPr>
        <w:tab/>
        <w:t xml:space="preserve">לדעתי זה לא נכון.  </w:t>
      </w:r>
    </w:p>
    <w:p w14:paraId="52D8F09F" w14:textId="77777777" w:rsidR="005976FA" w:rsidRPr="005976FA" w:rsidRDefault="005976FA" w:rsidP="005976FA">
      <w:pPr>
        <w:bidi/>
        <w:rPr>
          <w:rFonts w:cs="David" w:hint="cs"/>
          <w:rtl/>
        </w:rPr>
      </w:pPr>
    </w:p>
    <w:p w14:paraId="6793F19B" w14:textId="77777777" w:rsidR="005976FA" w:rsidRPr="005976FA" w:rsidRDefault="005976FA" w:rsidP="005976FA">
      <w:pPr>
        <w:bidi/>
        <w:rPr>
          <w:rFonts w:cs="David" w:hint="cs"/>
          <w:rtl/>
        </w:rPr>
      </w:pPr>
      <w:r w:rsidRPr="005976FA">
        <w:rPr>
          <w:rFonts w:cs="David" w:hint="cs"/>
          <w:rtl/>
        </w:rPr>
        <w:tab/>
        <w:t xml:space="preserve"> אתה יכול ללכת לכיוון של רונית ולתת 48 שעות במקום 24 שעות. </w:t>
      </w:r>
    </w:p>
    <w:p w14:paraId="31A8AC17" w14:textId="77777777" w:rsidR="005976FA" w:rsidRPr="005976FA" w:rsidRDefault="005976FA" w:rsidP="005976FA">
      <w:pPr>
        <w:bidi/>
        <w:rPr>
          <w:rFonts w:cs="David" w:hint="cs"/>
          <w:rtl/>
        </w:rPr>
      </w:pPr>
    </w:p>
    <w:p w14:paraId="2EDEAD99" w14:textId="77777777" w:rsidR="005976FA" w:rsidRDefault="005976FA" w:rsidP="005976FA">
      <w:pPr>
        <w:bidi/>
        <w:rPr>
          <w:rFonts w:cs="David" w:hint="cs"/>
          <w:u w:val="single"/>
          <w:rtl/>
        </w:rPr>
      </w:pPr>
    </w:p>
    <w:p w14:paraId="2FB685BF" w14:textId="77777777" w:rsidR="005976FA" w:rsidRDefault="005976FA" w:rsidP="005976FA">
      <w:pPr>
        <w:bidi/>
        <w:rPr>
          <w:rFonts w:cs="David" w:hint="cs"/>
          <w:u w:val="single"/>
          <w:rtl/>
        </w:rPr>
      </w:pPr>
    </w:p>
    <w:p w14:paraId="0835CEF3" w14:textId="77777777" w:rsidR="005976FA" w:rsidRDefault="005976FA" w:rsidP="005976FA">
      <w:pPr>
        <w:bidi/>
        <w:rPr>
          <w:rFonts w:cs="David" w:hint="cs"/>
          <w:u w:val="single"/>
          <w:rtl/>
        </w:rPr>
      </w:pPr>
    </w:p>
    <w:p w14:paraId="1350FC99" w14:textId="77777777" w:rsidR="005976FA" w:rsidRDefault="005976FA" w:rsidP="005976FA">
      <w:pPr>
        <w:bidi/>
        <w:rPr>
          <w:rFonts w:cs="David" w:hint="cs"/>
          <w:u w:val="single"/>
          <w:rtl/>
        </w:rPr>
      </w:pPr>
    </w:p>
    <w:p w14:paraId="24F73587" w14:textId="77777777" w:rsidR="005976FA" w:rsidRPr="005976FA" w:rsidRDefault="005976FA" w:rsidP="005976FA">
      <w:pPr>
        <w:bidi/>
        <w:rPr>
          <w:rFonts w:cs="David" w:hint="cs"/>
          <w:u w:val="single"/>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3ACD3B82" w14:textId="77777777" w:rsidR="005976FA" w:rsidRPr="005976FA" w:rsidRDefault="005976FA" w:rsidP="005976FA">
      <w:pPr>
        <w:bidi/>
        <w:rPr>
          <w:rFonts w:cs="David" w:hint="cs"/>
          <w:u w:val="single"/>
          <w:rtl/>
        </w:rPr>
      </w:pPr>
    </w:p>
    <w:p w14:paraId="6E70BE4B" w14:textId="77777777" w:rsidR="005976FA" w:rsidRPr="005976FA" w:rsidRDefault="005976FA" w:rsidP="005976FA">
      <w:pPr>
        <w:bidi/>
        <w:rPr>
          <w:rFonts w:cs="David" w:hint="cs"/>
          <w:rtl/>
        </w:rPr>
      </w:pPr>
      <w:r w:rsidRPr="005976FA">
        <w:rPr>
          <w:rFonts w:cs="David" w:hint="cs"/>
          <w:rtl/>
        </w:rPr>
        <w:tab/>
        <w:t xml:space="preserve">לא כתוב 24 שעות, הוא יכול גם שבוע לפני. </w:t>
      </w:r>
    </w:p>
    <w:p w14:paraId="76413BCD" w14:textId="77777777" w:rsidR="005976FA" w:rsidRPr="005976FA" w:rsidRDefault="005976FA" w:rsidP="005976FA">
      <w:pPr>
        <w:bidi/>
        <w:rPr>
          <w:rFonts w:cs="David" w:hint="cs"/>
          <w:rtl/>
        </w:rPr>
      </w:pPr>
    </w:p>
    <w:p w14:paraId="3FA031B7" w14:textId="77777777" w:rsidR="005976FA" w:rsidRPr="005976FA" w:rsidRDefault="005976FA" w:rsidP="005976FA">
      <w:pPr>
        <w:bidi/>
        <w:rPr>
          <w:rFonts w:cs="David" w:hint="cs"/>
          <w:rtl/>
        </w:rPr>
      </w:pPr>
      <w:r w:rsidRPr="005976FA">
        <w:rPr>
          <w:rFonts w:cs="David" w:hint="cs"/>
          <w:u w:val="single"/>
          <w:rtl/>
        </w:rPr>
        <w:t>גדעון סער:</w:t>
      </w:r>
    </w:p>
    <w:p w14:paraId="7FA01843" w14:textId="77777777" w:rsidR="005976FA" w:rsidRPr="005976FA" w:rsidRDefault="005976FA" w:rsidP="005976FA">
      <w:pPr>
        <w:bidi/>
        <w:rPr>
          <w:rFonts w:cs="David" w:hint="cs"/>
          <w:rtl/>
        </w:rPr>
      </w:pPr>
    </w:p>
    <w:p w14:paraId="3BCFB9ED" w14:textId="77777777" w:rsidR="005976FA" w:rsidRPr="005976FA" w:rsidRDefault="005976FA" w:rsidP="005976FA">
      <w:pPr>
        <w:bidi/>
        <w:ind w:firstLine="567"/>
        <w:rPr>
          <w:rFonts w:cs="David" w:hint="cs"/>
          <w:rtl/>
        </w:rPr>
      </w:pPr>
      <w:r w:rsidRPr="005976FA">
        <w:rPr>
          <w:rFonts w:cs="David" w:hint="cs"/>
          <w:rtl/>
        </w:rPr>
        <w:t xml:space="preserve">אנחנו לא יכולים לעבור ממשטר קיצוני שבו </w:t>
      </w:r>
      <w:proofErr w:type="spellStart"/>
      <w:r w:rsidRPr="005976FA">
        <w:rPr>
          <w:rFonts w:cs="David" w:hint="cs"/>
          <w:rtl/>
        </w:rPr>
        <w:t>הכל</w:t>
      </w:r>
      <w:proofErr w:type="spellEnd"/>
      <w:r w:rsidRPr="005976FA">
        <w:rPr>
          <w:rFonts w:cs="David" w:hint="cs"/>
          <w:rtl/>
        </w:rPr>
        <w:t xml:space="preserve"> מת כאשר אדם מתמנה, למשטר שבו הוא לא צריך להגיד כלום </w:t>
      </w:r>
      <w:proofErr w:type="spellStart"/>
      <w:r w:rsidRPr="005976FA">
        <w:rPr>
          <w:rFonts w:cs="David" w:hint="cs"/>
          <w:rtl/>
        </w:rPr>
        <w:t>והכל</w:t>
      </w:r>
      <w:proofErr w:type="spellEnd"/>
      <w:r w:rsidRPr="005976FA">
        <w:rPr>
          <w:rFonts w:cs="David" w:hint="cs"/>
          <w:rtl/>
        </w:rPr>
        <w:t xml:space="preserve"> חי. זה לא נכון. הפיתרון שמצאנו קודם הוא פיתרון מאוזן. הוא נותן מענה והוא נותן את כל האופציות בידי המציעים. הוא אפילו נותן, לגבי החלק הראשון - - - </w:t>
      </w:r>
    </w:p>
    <w:p w14:paraId="2B1C8F0B" w14:textId="77777777" w:rsidR="005976FA" w:rsidRPr="005976FA" w:rsidRDefault="005976FA" w:rsidP="005976FA">
      <w:pPr>
        <w:bidi/>
        <w:ind w:firstLine="567"/>
        <w:rPr>
          <w:rFonts w:cs="David" w:hint="cs"/>
          <w:rtl/>
        </w:rPr>
      </w:pPr>
    </w:p>
    <w:p w14:paraId="01A85997"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328198FF" w14:textId="77777777" w:rsidR="005976FA" w:rsidRPr="005976FA" w:rsidRDefault="005976FA" w:rsidP="005976FA">
      <w:pPr>
        <w:bidi/>
        <w:ind w:firstLine="567"/>
        <w:rPr>
          <w:rFonts w:cs="David" w:hint="cs"/>
          <w:rtl/>
        </w:rPr>
      </w:pPr>
    </w:p>
    <w:p w14:paraId="30D74FBF" w14:textId="77777777" w:rsidR="005976FA" w:rsidRPr="005976FA" w:rsidRDefault="005976FA" w:rsidP="005976FA">
      <w:pPr>
        <w:bidi/>
        <w:ind w:firstLine="567"/>
        <w:rPr>
          <w:rFonts w:cs="David" w:hint="cs"/>
          <w:rtl/>
        </w:rPr>
      </w:pPr>
      <w:r w:rsidRPr="005976FA">
        <w:rPr>
          <w:rFonts w:cs="David" w:hint="cs"/>
          <w:rtl/>
        </w:rPr>
        <w:t xml:space="preserve">לא שכנעת אותי אבל אני לא מתנגד לזה. </w:t>
      </w:r>
    </w:p>
    <w:p w14:paraId="4F1B20F3" w14:textId="77777777" w:rsidR="005976FA" w:rsidRPr="005976FA" w:rsidRDefault="005976FA" w:rsidP="005976FA">
      <w:pPr>
        <w:bidi/>
        <w:rPr>
          <w:rFonts w:cs="David" w:hint="cs"/>
          <w:rtl/>
        </w:rPr>
      </w:pPr>
    </w:p>
    <w:p w14:paraId="5ECBE234" w14:textId="77777777" w:rsidR="005976FA" w:rsidRPr="005976FA" w:rsidRDefault="005976FA" w:rsidP="005976FA">
      <w:pPr>
        <w:bidi/>
        <w:rPr>
          <w:rFonts w:cs="David" w:hint="cs"/>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4EB1D7D4" w14:textId="77777777" w:rsidR="005976FA" w:rsidRPr="005976FA" w:rsidRDefault="005976FA" w:rsidP="005976FA">
      <w:pPr>
        <w:bidi/>
        <w:rPr>
          <w:rFonts w:cs="David" w:hint="cs"/>
          <w:rtl/>
        </w:rPr>
      </w:pPr>
    </w:p>
    <w:p w14:paraId="17B1D249" w14:textId="77777777" w:rsidR="005976FA" w:rsidRPr="005976FA" w:rsidRDefault="005976FA" w:rsidP="005976FA">
      <w:pPr>
        <w:bidi/>
        <w:ind w:firstLine="567"/>
        <w:rPr>
          <w:rFonts w:cs="David" w:hint="cs"/>
          <w:rtl/>
        </w:rPr>
      </w:pPr>
      <w:r w:rsidRPr="005976FA">
        <w:rPr>
          <w:rFonts w:cs="David" w:hint="cs"/>
          <w:rtl/>
        </w:rPr>
        <w:t xml:space="preserve">תכף אומר משהו לגבי רציפות. </w:t>
      </w:r>
    </w:p>
    <w:p w14:paraId="1BDCEE13" w14:textId="77777777" w:rsidR="005976FA" w:rsidRPr="005976FA" w:rsidRDefault="005976FA" w:rsidP="005976FA">
      <w:pPr>
        <w:bidi/>
        <w:ind w:firstLine="567"/>
        <w:rPr>
          <w:rFonts w:cs="David" w:hint="cs"/>
          <w:rtl/>
        </w:rPr>
      </w:pPr>
    </w:p>
    <w:p w14:paraId="05A6012F" w14:textId="77777777" w:rsidR="005976FA" w:rsidRPr="005976FA" w:rsidRDefault="005976FA" w:rsidP="005976FA">
      <w:pPr>
        <w:bidi/>
        <w:ind w:firstLine="567"/>
        <w:rPr>
          <w:rFonts w:cs="David" w:hint="cs"/>
          <w:rtl/>
        </w:rPr>
      </w:pPr>
      <w:r w:rsidRPr="005976FA">
        <w:rPr>
          <w:rFonts w:cs="David" w:hint="cs"/>
          <w:rtl/>
        </w:rPr>
        <w:t xml:space="preserve">לא דובר באיזה שלב נמצאת ההצעה. זה נכון גם להצעה שרק הונחה על שולחן הכנסת ועוד לא קודמה. אם היו כמה מציעים, וביניהם אותו חבר כנסת שמונה לשר או לסגן שר, השם שלו ימחק למשך הזמן שהוא בתפקיד. כשהוא חוזר השם שלו יחזר אוטומטית. חבר הכנסת סער אמר שהוא צריך לבקש, אבל אני חושבת שדובר פה על כך ששמו חוזר אוטומטית והוא לא צריך לבקש.  </w:t>
      </w:r>
    </w:p>
    <w:p w14:paraId="4C8816FB" w14:textId="77777777" w:rsidR="005976FA" w:rsidRPr="005976FA" w:rsidRDefault="005976FA" w:rsidP="005976FA">
      <w:pPr>
        <w:bidi/>
        <w:rPr>
          <w:rFonts w:cs="David" w:hint="cs"/>
          <w:rtl/>
        </w:rPr>
      </w:pPr>
    </w:p>
    <w:p w14:paraId="1BE669C9" w14:textId="77777777" w:rsidR="005976FA" w:rsidRPr="005976FA" w:rsidRDefault="005976FA" w:rsidP="005976FA">
      <w:pPr>
        <w:bidi/>
        <w:rPr>
          <w:rFonts w:cs="David" w:hint="cs"/>
          <w:rtl/>
        </w:rPr>
      </w:pPr>
      <w:r w:rsidRPr="005976FA">
        <w:rPr>
          <w:rFonts w:cs="David" w:hint="cs"/>
          <w:u w:val="single"/>
          <w:rtl/>
        </w:rPr>
        <w:t>גדעון סער:</w:t>
      </w:r>
    </w:p>
    <w:p w14:paraId="71750C3F" w14:textId="77777777" w:rsidR="005976FA" w:rsidRPr="005976FA" w:rsidRDefault="005976FA" w:rsidP="005976FA">
      <w:pPr>
        <w:bidi/>
        <w:rPr>
          <w:rFonts w:cs="David" w:hint="cs"/>
          <w:rtl/>
        </w:rPr>
      </w:pPr>
    </w:p>
    <w:p w14:paraId="3263D0FD" w14:textId="77777777" w:rsidR="005976FA" w:rsidRPr="005976FA" w:rsidRDefault="005976FA" w:rsidP="005976FA">
      <w:pPr>
        <w:bidi/>
        <w:rPr>
          <w:rFonts w:cs="David" w:hint="cs"/>
          <w:rtl/>
        </w:rPr>
      </w:pPr>
      <w:r w:rsidRPr="005976FA">
        <w:rPr>
          <w:rFonts w:cs="David" w:hint="cs"/>
          <w:rtl/>
        </w:rPr>
        <w:tab/>
        <w:t xml:space="preserve"> התשובה היא כן, אבל זה לא דבר שהמזכירות יודעת לעשות בלי שחבר הכנסת יודיע. </w:t>
      </w:r>
    </w:p>
    <w:p w14:paraId="3A553661" w14:textId="77777777" w:rsidR="005976FA" w:rsidRPr="005976FA" w:rsidRDefault="005976FA" w:rsidP="005976FA">
      <w:pPr>
        <w:bidi/>
        <w:rPr>
          <w:rFonts w:cs="David" w:hint="cs"/>
          <w:rtl/>
        </w:rPr>
      </w:pPr>
    </w:p>
    <w:p w14:paraId="7213F11D" w14:textId="77777777" w:rsidR="005976FA" w:rsidRPr="005976FA" w:rsidRDefault="005976FA" w:rsidP="005976FA">
      <w:pPr>
        <w:bidi/>
        <w:rPr>
          <w:rFonts w:cs="David" w:hint="cs"/>
          <w:u w:val="single"/>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0215E97D" w14:textId="77777777" w:rsidR="005976FA" w:rsidRPr="005976FA" w:rsidRDefault="005976FA" w:rsidP="005976FA">
      <w:pPr>
        <w:bidi/>
        <w:rPr>
          <w:rFonts w:cs="David" w:hint="cs"/>
          <w:u w:val="single"/>
          <w:rtl/>
        </w:rPr>
      </w:pPr>
    </w:p>
    <w:p w14:paraId="1DAB0EF1" w14:textId="77777777" w:rsidR="005976FA" w:rsidRPr="005976FA" w:rsidRDefault="005976FA" w:rsidP="005976FA">
      <w:pPr>
        <w:bidi/>
        <w:rPr>
          <w:rFonts w:cs="David" w:hint="cs"/>
          <w:rtl/>
        </w:rPr>
      </w:pPr>
      <w:r w:rsidRPr="005976FA">
        <w:rPr>
          <w:rFonts w:cs="David" w:hint="cs"/>
          <w:rtl/>
        </w:rPr>
        <w:tab/>
        <w:t xml:space="preserve">המחשב יידע איך לעשות את זה. השם שלו יחזור אוטומטית והוא גם יחזור מבחינת סדר השמות למקום שבו הוא היה.  זה יחול מכאן ולהבא גם לגבי הצעות שהשם כבר נמחק.  למשל, אם לחבר הכנסת אהרונוביץ יש הצעות ששמו נמחק מהן, ועכשיו ההצעה תקודם לקריאה ראשונה, שמו יחזור. </w:t>
      </w:r>
    </w:p>
    <w:p w14:paraId="466905AD" w14:textId="77777777" w:rsidR="005976FA" w:rsidRPr="005976FA" w:rsidRDefault="005976FA" w:rsidP="005976FA">
      <w:pPr>
        <w:bidi/>
        <w:rPr>
          <w:rFonts w:cs="David" w:hint="cs"/>
          <w:rtl/>
        </w:rPr>
      </w:pPr>
    </w:p>
    <w:p w14:paraId="460B8B53" w14:textId="77777777" w:rsidR="005976FA" w:rsidRPr="005976FA" w:rsidRDefault="005976FA" w:rsidP="005976FA">
      <w:pPr>
        <w:bidi/>
        <w:rPr>
          <w:rFonts w:cs="David" w:hint="cs"/>
          <w:rtl/>
        </w:rPr>
      </w:pPr>
      <w:r w:rsidRPr="005976FA">
        <w:rPr>
          <w:rFonts w:cs="David" w:hint="cs"/>
          <w:u w:val="single"/>
          <w:rtl/>
        </w:rPr>
        <w:t>גדעון סער:</w:t>
      </w:r>
    </w:p>
    <w:p w14:paraId="43ECC1F3" w14:textId="77777777" w:rsidR="005976FA" w:rsidRPr="005976FA" w:rsidRDefault="005976FA" w:rsidP="005976FA">
      <w:pPr>
        <w:bidi/>
        <w:rPr>
          <w:rFonts w:cs="David" w:hint="cs"/>
          <w:rtl/>
        </w:rPr>
      </w:pPr>
    </w:p>
    <w:p w14:paraId="6CD95619" w14:textId="77777777" w:rsidR="005976FA" w:rsidRPr="005976FA" w:rsidRDefault="005976FA" w:rsidP="005976FA">
      <w:pPr>
        <w:bidi/>
        <w:rPr>
          <w:rFonts w:cs="David" w:hint="cs"/>
          <w:rtl/>
        </w:rPr>
      </w:pPr>
      <w:r w:rsidRPr="005976FA">
        <w:rPr>
          <w:rFonts w:cs="David" w:hint="cs"/>
          <w:rtl/>
        </w:rPr>
        <w:tab/>
        <w:t>את מתכוונת למצב שבו יש כמה מציעים?</w:t>
      </w:r>
    </w:p>
    <w:p w14:paraId="68C90094" w14:textId="77777777" w:rsidR="005976FA" w:rsidRPr="005976FA" w:rsidRDefault="005976FA" w:rsidP="005976FA">
      <w:pPr>
        <w:bidi/>
        <w:rPr>
          <w:rFonts w:cs="David" w:hint="cs"/>
          <w:rtl/>
        </w:rPr>
      </w:pPr>
    </w:p>
    <w:p w14:paraId="02282594" w14:textId="77777777" w:rsidR="005976FA" w:rsidRPr="005976FA" w:rsidRDefault="005976FA" w:rsidP="005976FA">
      <w:pPr>
        <w:bidi/>
        <w:rPr>
          <w:rFonts w:cs="David" w:hint="cs"/>
          <w:u w:val="single"/>
          <w:rtl/>
        </w:rPr>
      </w:pPr>
      <w:r w:rsidRPr="005976FA">
        <w:rPr>
          <w:rFonts w:cs="David" w:hint="cs"/>
          <w:u w:val="single"/>
          <w:rtl/>
        </w:rPr>
        <w:t>אייל ינון:</w:t>
      </w:r>
    </w:p>
    <w:p w14:paraId="59366340" w14:textId="77777777" w:rsidR="005976FA" w:rsidRPr="005976FA" w:rsidRDefault="005976FA" w:rsidP="005976FA">
      <w:pPr>
        <w:bidi/>
        <w:rPr>
          <w:rFonts w:cs="David" w:hint="cs"/>
          <w:u w:val="single"/>
          <w:rtl/>
        </w:rPr>
      </w:pPr>
    </w:p>
    <w:p w14:paraId="168A68D8" w14:textId="77777777" w:rsidR="005976FA" w:rsidRPr="005976FA" w:rsidRDefault="005976FA" w:rsidP="005976FA">
      <w:pPr>
        <w:bidi/>
        <w:rPr>
          <w:rFonts w:cs="David" w:hint="cs"/>
          <w:rtl/>
        </w:rPr>
      </w:pPr>
      <w:r w:rsidRPr="005976FA">
        <w:rPr>
          <w:rFonts w:cs="David" w:hint="cs"/>
          <w:rtl/>
        </w:rPr>
        <w:tab/>
        <w:t>אם הוא חוזר להיות חבר כנסת הוא לא צריך להודיע לנו שהוא רוצה להחזיר את עצמו ואוטומטית הוא חוזר?</w:t>
      </w:r>
    </w:p>
    <w:p w14:paraId="56E4E1BC" w14:textId="77777777" w:rsidR="005976FA" w:rsidRPr="005976FA" w:rsidRDefault="005976FA" w:rsidP="005976FA">
      <w:pPr>
        <w:bidi/>
        <w:rPr>
          <w:rFonts w:cs="David" w:hint="cs"/>
          <w:rtl/>
        </w:rPr>
      </w:pPr>
    </w:p>
    <w:p w14:paraId="25B4DD23" w14:textId="77777777" w:rsidR="005976FA" w:rsidRPr="005976FA" w:rsidRDefault="005976FA" w:rsidP="005976FA">
      <w:pPr>
        <w:bidi/>
        <w:rPr>
          <w:rFonts w:cs="David" w:hint="cs"/>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26945A83" w14:textId="77777777" w:rsidR="005976FA" w:rsidRPr="005976FA" w:rsidRDefault="005976FA" w:rsidP="005976FA">
      <w:pPr>
        <w:bidi/>
        <w:rPr>
          <w:rFonts w:cs="David" w:hint="cs"/>
          <w:rtl/>
        </w:rPr>
      </w:pPr>
    </w:p>
    <w:p w14:paraId="2461226B" w14:textId="77777777" w:rsidR="005976FA" w:rsidRPr="005976FA" w:rsidRDefault="005976FA" w:rsidP="005976FA">
      <w:pPr>
        <w:bidi/>
        <w:ind w:firstLine="567"/>
        <w:rPr>
          <w:rFonts w:cs="David" w:hint="cs"/>
          <w:rtl/>
        </w:rPr>
      </w:pPr>
      <w:r w:rsidRPr="005976FA">
        <w:rPr>
          <w:rFonts w:cs="David" w:hint="cs"/>
          <w:rtl/>
        </w:rPr>
        <w:t xml:space="preserve">כן. </w:t>
      </w:r>
    </w:p>
    <w:p w14:paraId="3D7219A5" w14:textId="77777777" w:rsidR="005976FA" w:rsidRPr="005976FA" w:rsidRDefault="005976FA" w:rsidP="005976FA">
      <w:pPr>
        <w:bidi/>
        <w:rPr>
          <w:rFonts w:cs="David" w:hint="cs"/>
          <w:rtl/>
        </w:rPr>
      </w:pPr>
    </w:p>
    <w:p w14:paraId="5D4EA050" w14:textId="77777777" w:rsidR="005976FA" w:rsidRPr="005976FA" w:rsidRDefault="005976FA" w:rsidP="005976FA">
      <w:pPr>
        <w:bidi/>
        <w:rPr>
          <w:rFonts w:cs="David" w:hint="cs"/>
          <w:u w:val="single"/>
          <w:rtl/>
        </w:rPr>
      </w:pPr>
      <w:r w:rsidRPr="005976FA">
        <w:rPr>
          <w:rFonts w:cs="David" w:hint="cs"/>
          <w:u w:val="single"/>
          <w:rtl/>
        </w:rPr>
        <w:t>אייל ינון:</w:t>
      </w:r>
    </w:p>
    <w:p w14:paraId="2C6900F2" w14:textId="77777777" w:rsidR="005976FA" w:rsidRPr="005976FA" w:rsidRDefault="005976FA" w:rsidP="005976FA">
      <w:pPr>
        <w:bidi/>
        <w:rPr>
          <w:rFonts w:cs="David" w:hint="cs"/>
          <w:u w:val="single"/>
          <w:rtl/>
        </w:rPr>
      </w:pPr>
    </w:p>
    <w:p w14:paraId="5355FC42" w14:textId="77777777" w:rsidR="005976FA" w:rsidRPr="005976FA" w:rsidRDefault="005976FA" w:rsidP="005976FA">
      <w:pPr>
        <w:bidi/>
        <w:rPr>
          <w:rFonts w:cs="David" w:hint="cs"/>
          <w:rtl/>
        </w:rPr>
      </w:pPr>
      <w:r w:rsidRPr="005976FA">
        <w:rPr>
          <w:rFonts w:cs="David" w:hint="cs"/>
          <w:rtl/>
        </w:rPr>
        <w:tab/>
        <w:t>לא יכול להיות שבינתיים הוא שינה את דעתו?</w:t>
      </w:r>
    </w:p>
    <w:p w14:paraId="24BB6099" w14:textId="77777777" w:rsidR="005976FA" w:rsidRPr="005976FA" w:rsidRDefault="005976FA" w:rsidP="005976FA">
      <w:pPr>
        <w:bidi/>
        <w:rPr>
          <w:rFonts w:cs="David" w:hint="cs"/>
          <w:rtl/>
        </w:rPr>
      </w:pPr>
    </w:p>
    <w:p w14:paraId="43758148" w14:textId="77777777" w:rsidR="005976FA" w:rsidRPr="005976FA" w:rsidRDefault="005976FA" w:rsidP="005976FA">
      <w:pPr>
        <w:bidi/>
        <w:rPr>
          <w:rFonts w:cs="David" w:hint="cs"/>
          <w:u w:val="single"/>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0DED8DBD" w14:textId="77777777" w:rsidR="005976FA" w:rsidRPr="005976FA" w:rsidRDefault="005976FA" w:rsidP="005976FA">
      <w:pPr>
        <w:bidi/>
        <w:rPr>
          <w:rFonts w:cs="David" w:hint="cs"/>
          <w:u w:val="single"/>
          <w:rtl/>
        </w:rPr>
      </w:pPr>
    </w:p>
    <w:p w14:paraId="6D633252" w14:textId="77777777" w:rsidR="005976FA" w:rsidRPr="005976FA" w:rsidRDefault="005976FA" w:rsidP="005976FA">
      <w:pPr>
        <w:bidi/>
        <w:rPr>
          <w:rFonts w:cs="David" w:hint="cs"/>
          <w:rtl/>
        </w:rPr>
      </w:pPr>
      <w:r w:rsidRPr="005976FA">
        <w:rPr>
          <w:rFonts w:cs="David" w:hint="cs"/>
          <w:rtl/>
        </w:rPr>
        <w:tab/>
        <w:t xml:space="preserve">הוא יחזור. </w:t>
      </w:r>
    </w:p>
    <w:p w14:paraId="118E6981" w14:textId="77777777" w:rsidR="005976FA" w:rsidRPr="005976FA" w:rsidRDefault="005976FA" w:rsidP="005976FA">
      <w:pPr>
        <w:bidi/>
        <w:rPr>
          <w:rFonts w:cs="David" w:hint="cs"/>
          <w:rtl/>
        </w:rPr>
      </w:pPr>
    </w:p>
    <w:p w14:paraId="1F723B21" w14:textId="77777777" w:rsidR="005976FA" w:rsidRDefault="005976FA" w:rsidP="005976FA">
      <w:pPr>
        <w:bidi/>
        <w:rPr>
          <w:rFonts w:cs="David" w:hint="cs"/>
          <w:u w:val="single"/>
          <w:rtl/>
        </w:rPr>
      </w:pPr>
    </w:p>
    <w:p w14:paraId="7C531C7A" w14:textId="77777777" w:rsidR="005976FA" w:rsidRDefault="005976FA" w:rsidP="005976FA">
      <w:pPr>
        <w:bidi/>
        <w:rPr>
          <w:rFonts w:cs="David" w:hint="cs"/>
          <w:u w:val="single"/>
          <w:rtl/>
        </w:rPr>
      </w:pPr>
    </w:p>
    <w:p w14:paraId="1B787D11" w14:textId="77777777" w:rsidR="005976FA" w:rsidRDefault="005976FA" w:rsidP="005976FA">
      <w:pPr>
        <w:bidi/>
        <w:rPr>
          <w:rFonts w:cs="David" w:hint="cs"/>
          <w:u w:val="single"/>
          <w:rtl/>
        </w:rPr>
      </w:pPr>
    </w:p>
    <w:p w14:paraId="7862BBAE" w14:textId="77777777" w:rsidR="005976FA" w:rsidRDefault="005976FA" w:rsidP="005976FA">
      <w:pPr>
        <w:bidi/>
        <w:rPr>
          <w:rFonts w:cs="David" w:hint="cs"/>
          <w:u w:val="single"/>
          <w:rtl/>
        </w:rPr>
      </w:pPr>
    </w:p>
    <w:p w14:paraId="7EC6FF7D" w14:textId="77777777" w:rsidR="005976FA" w:rsidRPr="005976FA" w:rsidRDefault="005976FA" w:rsidP="005976FA">
      <w:pPr>
        <w:bidi/>
        <w:rPr>
          <w:rFonts w:cs="David" w:hint="cs"/>
          <w:u w:val="single"/>
          <w:rtl/>
        </w:rPr>
      </w:pPr>
      <w:r w:rsidRPr="005976FA">
        <w:rPr>
          <w:rFonts w:cs="David" w:hint="cs"/>
          <w:u w:val="single"/>
          <w:rtl/>
        </w:rPr>
        <w:t>אייל ינון:</w:t>
      </w:r>
    </w:p>
    <w:p w14:paraId="33445339" w14:textId="77777777" w:rsidR="005976FA" w:rsidRPr="005976FA" w:rsidRDefault="005976FA" w:rsidP="005976FA">
      <w:pPr>
        <w:bidi/>
        <w:rPr>
          <w:rFonts w:cs="David" w:hint="cs"/>
          <w:u w:val="single"/>
          <w:rtl/>
        </w:rPr>
      </w:pPr>
    </w:p>
    <w:p w14:paraId="5F399270" w14:textId="77777777" w:rsidR="005976FA" w:rsidRPr="005976FA" w:rsidRDefault="005976FA" w:rsidP="005976FA">
      <w:pPr>
        <w:bidi/>
        <w:rPr>
          <w:rFonts w:cs="David" w:hint="cs"/>
          <w:rtl/>
        </w:rPr>
      </w:pPr>
      <w:r w:rsidRPr="005976FA">
        <w:rPr>
          <w:rFonts w:cs="David" w:hint="cs"/>
          <w:rtl/>
        </w:rPr>
        <w:tab/>
        <w:t xml:space="preserve">ואז המחשב יחזיר אותו אוטומטית להצעות - - - </w:t>
      </w:r>
    </w:p>
    <w:p w14:paraId="3EB3BFA2" w14:textId="77777777" w:rsidR="005976FA" w:rsidRPr="005976FA" w:rsidRDefault="005976FA" w:rsidP="005976FA">
      <w:pPr>
        <w:bidi/>
        <w:rPr>
          <w:rFonts w:cs="David" w:hint="cs"/>
          <w:rtl/>
        </w:rPr>
      </w:pPr>
    </w:p>
    <w:p w14:paraId="10CB87BD" w14:textId="77777777" w:rsidR="005976FA" w:rsidRPr="005976FA" w:rsidRDefault="005976FA" w:rsidP="005976FA">
      <w:pPr>
        <w:bidi/>
        <w:rPr>
          <w:rFonts w:cs="David" w:hint="cs"/>
          <w:rtl/>
        </w:rPr>
      </w:pPr>
      <w:r w:rsidRPr="005976FA">
        <w:rPr>
          <w:rFonts w:cs="David" w:hint="cs"/>
          <w:u w:val="single"/>
          <w:rtl/>
        </w:rPr>
        <w:t>גדעון סער:</w:t>
      </w:r>
    </w:p>
    <w:p w14:paraId="6B2327FD" w14:textId="77777777" w:rsidR="005976FA" w:rsidRPr="005976FA" w:rsidRDefault="005976FA" w:rsidP="005976FA">
      <w:pPr>
        <w:bidi/>
        <w:rPr>
          <w:rFonts w:cs="David" w:hint="cs"/>
          <w:rtl/>
        </w:rPr>
      </w:pPr>
    </w:p>
    <w:p w14:paraId="3EC1F5F1" w14:textId="77777777" w:rsidR="005976FA" w:rsidRPr="005976FA" w:rsidRDefault="005976FA" w:rsidP="005976FA">
      <w:pPr>
        <w:bidi/>
        <w:rPr>
          <w:rFonts w:cs="David" w:hint="cs"/>
          <w:rtl/>
        </w:rPr>
      </w:pPr>
      <w:r w:rsidRPr="005976FA">
        <w:rPr>
          <w:rFonts w:cs="David" w:hint="cs"/>
          <w:rtl/>
        </w:rPr>
        <w:tab/>
        <w:t xml:space="preserve">יש צדק במה שאמר מזכיר הכנסת. </w:t>
      </w:r>
    </w:p>
    <w:p w14:paraId="32050115" w14:textId="77777777" w:rsidR="005976FA" w:rsidRPr="005976FA" w:rsidRDefault="005976FA" w:rsidP="005976FA">
      <w:pPr>
        <w:bidi/>
        <w:rPr>
          <w:rFonts w:cs="David" w:hint="cs"/>
          <w:rtl/>
        </w:rPr>
      </w:pPr>
    </w:p>
    <w:p w14:paraId="05075701"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05A162B6" w14:textId="77777777" w:rsidR="005976FA" w:rsidRPr="005976FA" w:rsidRDefault="005976FA" w:rsidP="005976FA">
      <w:pPr>
        <w:bidi/>
        <w:rPr>
          <w:rFonts w:cs="David" w:hint="cs"/>
          <w:rtl/>
        </w:rPr>
      </w:pPr>
    </w:p>
    <w:p w14:paraId="1B548D14" w14:textId="77777777" w:rsidR="005976FA" w:rsidRPr="005976FA" w:rsidRDefault="005976FA" w:rsidP="005976FA">
      <w:pPr>
        <w:bidi/>
        <w:rPr>
          <w:rFonts w:cs="David" w:hint="cs"/>
          <w:rtl/>
        </w:rPr>
      </w:pPr>
      <w:r w:rsidRPr="005976FA">
        <w:rPr>
          <w:rFonts w:cs="David" w:hint="cs"/>
          <w:rtl/>
        </w:rPr>
        <w:tab/>
        <w:t xml:space="preserve">אם זה חשוב לו, הוא יזכור. </w:t>
      </w:r>
    </w:p>
    <w:p w14:paraId="15B4EB25" w14:textId="77777777" w:rsidR="005976FA" w:rsidRPr="005976FA" w:rsidRDefault="005976FA" w:rsidP="005976FA">
      <w:pPr>
        <w:bidi/>
        <w:rPr>
          <w:rFonts w:cs="David" w:hint="cs"/>
          <w:rtl/>
        </w:rPr>
      </w:pPr>
    </w:p>
    <w:p w14:paraId="58ADAABB" w14:textId="77777777" w:rsidR="005976FA" w:rsidRPr="005976FA" w:rsidRDefault="005976FA" w:rsidP="005976FA">
      <w:pPr>
        <w:bidi/>
        <w:rPr>
          <w:rFonts w:cs="David" w:hint="cs"/>
          <w:rtl/>
        </w:rPr>
      </w:pPr>
      <w:r w:rsidRPr="005976FA">
        <w:rPr>
          <w:rFonts w:cs="David" w:hint="cs"/>
          <w:u w:val="single"/>
          <w:rtl/>
        </w:rPr>
        <w:t>גדעון סער:</w:t>
      </w:r>
    </w:p>
    <w:p w14:paraId="197B9BEE" w14:textId="77777777" w:rsidR="005976FA" w:rsidRPr="005976FA" w:rsidRDefault="005976FA" w:rsidP="005976FA">
      <w:pPr>
        <w:bidi/>
        <w:rPr>
          <w:rFonts w:cs="David" w:hint="cs"/>
          <w:rtl/>
        </w:rPr>
      </w:pPr>
      <w:r w:rsidRPr="005976FA">
        <w:rPr>
          <w:rFonts w:cs="David" w:hint="cs"/>
          <w:rtl/>
        </w:rPr>
        <w:tab/>
      </w:r>
    </w:p>
    <w:p w14:paraId="3619C4B1" w14:textId="77777777" w:rsidR="005976FA" w:rsidRPr="005976FA" w:rsidRDefault="005976FA" w:rsidP="005976FA">
      <w:pPr>
        <w:bidi/>
        <w:rPr>
          <w:rFonts w:cs="David" w:hint="cs"/>
          <w:rtl/>
        </w:rPr>
      </w:pPr>
      <w:r w:rsidRPr="005976FA">
        <w:rPr>
          <w:rFonts w:cs="David" w:hint="cs"/>
          <w:rtl/>
        </w:rPr>
        <w:tab/>
        <w:t>ואם הוא שינה את דעתו?</w:t>
      </w:r>
    </w:p>
    <w:p w14:paraId="159B7BDE" w14:textId="77777777" w:rsidR="005976FA" w:rsidRPr="005976FA" w:rsidRDefault="005976FA" w:rsidP="005976FA">
      <w:pPr>
        <w:bidi/>
        <w:rPr>
          <w:rFonts w:cs="David" w:hint="cs"/>
          <w:rtl/>
        </w:rPr>
      </w:pPr>
    </w:p>
    <w:p w14:paraId="08EBA4A8" w14:textId="77777777" w:rsidR="005976FA" w:rsidRPr="005976FA" w:rsidRDefault="005976FA" w:rsidP="005976FA">
      <w:pPr>
        <w:bidi/>
        <w:rPr>
          <w:rFonts w:cs="David" w:hint="cs"/>
          <w:u w:val="single"/>
          <w:rtl/>
        </w:rPr>
      </w:pPr>
      <w:r w:rsidRPr="005976FA">
        <w:rPr>
          <w:rFonts w:cs="David" w:hint="cs"/>
          <w:u w:val="single"/>
          <w:rtl/>
        </w:rPr>
        <w:t>יצחק אהרונוביץ:</w:t>
      </w:r>
    </w:p>
    <w:p w14:paraId="53186C90" w14:textId="77777777" w:rsidR="005976FA" w:rsidRPr="005976FA" w:rsidRDefault="005976FA" w:rsidP="005976FA">
      <w:pPr>
        <w:bidi/>
        <w:rPr>
          <w:rFonts w:cs="David" w:hint="cs"/>
          <w:u w:val="single"/>
          <w:rtl/>
        </w:rPr>
      </w:pPr>
    </w:p>
    <w:p w14:paraId="6B09BE9B" w14:textId="77777777" w:rsidR="005976FA" w:rsidRPr="005976FA" w:rsidRDefault="005976FA" w:rsidP="005976FA">
      <w:pPr>
        <w:bidi/>
        <w:rPr>
          <w:rFonts w:cs="David" w:hint="cs"/>
          <w:rtl/>
        </w:rPr>
      </w:pPr>
      <w:r w:rsidRPr="005976FA">
        <w:rPr>
          <w:rFonts w:cs="David" w:hint="cs"/>
          <w:rtl/>
        </w:rPr>
        <w:tab/>
        <w:t xml:space="preserve">אז הוא יפנה. </w:t>
      </w:r>
    </w:p>
    <w:p w14:paraId="6FE22888" w14:textId="77777777" w:rsidR="005976FA" w:rsidRPr="005976FA" w:rsidRDefault="005976FA" w:rsidP="005976FA">
      <w:pPr>
        <w:bidi/>
        <w:rPr>
          <w:rFonts w:cs="David" w:hint="cs"/>
          <w:rtl/>
        </w:rPr>
      </w:pPr>
    </w:p>
    <w:p w14:paraId="5239DCB8"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10D56DAA" w14:textId="77777777" w:rsidR="005976FA" w:rsidRPr="005976FA" w:rsidRDefault="005976FA" w:rsidP="005976FA">
      <w:pPr>
        <w:bidi/>
        <w:rPr>
          <w:rFonts w:cs="David" w:hint="cs"/>
          <w:rtl/>
        </w:rPr>
      </w:pPr>
    </w:p>
    <w:p w14:paraId="66DCDF08" w14:textId="77777777" w:rsidR="005976FA" w:rsidRPr="005976FA" w:rsidRDefault="005976FA" w:rsidP="005976FA">
      <w:pPr>
        <w:bidi/>
        <w:rPr>
          <w:rFonts w:cs="David" w:hint="cs"/>
          <w:rtl/>
        </w:rPr>
      </w:pPr>
      <w:r w:rsidRPr="005976FA">
        <w:rPr>
          <w:rFonts w:cs="David" w:hint="cs"/>
          <w:rtl/>
        </w:rPr>
        <w:tab/>
        <w:t xml:space="preserve">יפנה השר לשעבר ויבקש. </w:t>
      </w:r>
    </w:p>
    <w:p w14:paraId="426532A9" w14:textId="77777777" w:rsidR="005976FA" w:rsidRPr="005976FA" w:rsidRDefault="005976FA" w:rsidP="005976FA">
      <w:pPr>
        <w:bidi/>
        <w:rPr>
          <w:rFonts w:cs="David" w:hint="cs"/>
          <w:rtl/>
        </w:rPr>
      </w:pPr>
    </w:p>
    <w:p w14:paraId="3F5567CB" w14:textId="77777777" w:rsidR="005976FA" w:rsidRPr="005976FA" w:rsidRDefault="005976FA" w:rsidP="005976FA">
      <w:pPr>
        <w:bidi/>
        <w:rPr>
          <w:rFonts w:cs="David" w:hint="cs"/>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4A7BADE3" w14:textId="77777777" w:rsidR="005976FA" w:rsidRPr="005976FA" w:rsidRDefault="005976FA" w:rsidP="005976FA">
      <w:pPr>
        <w:bidi/>
        <w:rPr>
          <w:rFonts w:cs="David" w:hint="cs"/>
          <w:rtl/>
        </w:rPr>
      </w:pPr>
    </w:p>
    <w:p w14:paraId="05CAC0D3" w14:textId="77777777" w:rsidR="005976FA" w:rsidRPr="005976FA" w:rsidRDefault="005976FA" w:rsidP="005976FA">
      <w:pPr>
        <w:bidi/>
        <w:ind w:firstLine="567"/>
        <w:rPr>
          <w:rFonts w:cs="David" w:hint="cs"/>
          <w:rtl/>
        </w:rPr>
      </w:pPr>
      <w:r w:rsidRPr="005976FA">
        <w:rPr>
          <w:rFonts w:cs="David" w:hint="cs"/>
          <w:rtl/>
        </w:rPr>
        <w:t xml:space="preserve">אם יש כמה מציעים, הוא יכול לבקש ולחזור למקום שבו הוא היה. זה יחול גם לגבי הצעות שהשם כבר נמחק, מכאן ולהבא. אם הוא היה מציע יחיד, לפני שהוא מתנה לשר, הוא יוכל להודיע שהוא מעביר את ההצעה לאחר. אם הוא לא - - -  </w:t>
      </w:r>
    </w:p>
    <w:p w14:paraId="4E540C95" w14:textId="77777777" w:rsidR="005976FA" w:rsidRPr="005976FA" w:rsidRDefault="005976FA" w:rsidP="005976FA">
      <w:pPr>
        <w:bidi/>
        <w:rPr>
          <w:rFonts w:cs="David" w:hint="cs"/>
          <w:rtl/>
        </w:rPr>
      </w:pPr>
    </w:p>
    <w:p w14:paraId="0973973C" w14:textId="77777777" w:rsidR="005976FA" w:rsidRPr="005976FA" w:rsidRDefault="005976FA" w:rsidP="005976FA">
      <w:pPr>
        <w:bidi/>
        <w:rPr>
          <w:rFonts w:cs="David" w:hint="cs"/>
          <w:rtl/>
        </w:rPr>
      </w:pPr>
      <w:r w:rsidRPr="005976FA">
        <w:rPr>
          <w:rFonts w:cs="David" w:hint="cs"/>
          <w:u w:val="single"/>
          <w:rtl/>
        </w:rPr>
        <w:t>גדעון סער:</w:t>
      </w:r>
    </w:p>
    <w:p w14:paraId="327D89E0" w14:textId="77777777" w:rsidR="005976FA" w:rsidRPr="005976FA" w:rsidRDefault="005976FA" w:rsidP="005976FA">
      <w:pPr>
        <w:bidi/>
        <w:rPr>
          <w:rFonts w:cs="David" w:hint="cs"/>
          <w:rtl/>
        </w:rPr>
      </w:pPr>
    </w:p>
    <w:p w14:paraId="151F2F3E" w14:textId="77777777" w:rsidR="005976FA" w:rsidRPr="005976FA" w:rsidRDefault="005976FA" w:rsidP="005976FA">
      <w:pPr>
        <w:bidi/>
        <w:rPr>
          <w:rFonts w:cs="David" w:hint="cs"/>
          <w:rtl/>
        </w:rPr>
      </w:pPr>
      <w:r w:rsidRPr="005976FA">
        <w:rPr>
          <w:rFonts w:cs="David" w:hint="cs"/>
          <w:rtl/>
        </w:rPr>
        <w:tab/>
        <w:t xml:space="preserve">לא, אם הוא לא. הוא יוכל להודיע או אל"ף, או בי"ת. </w:t>
      </w:r>
    </w:p>
    <w:p w14:paraId="68642155" w14:textId="77777777" w:rsidR="005976FA" w:rsidRPr="005976FA" w:rsidRDefault="005976FA" w:rsidP="005976FA">
      <w:pPr>
        <w:bidi/>
        <w:rPr>
          <w:rFonts w:cs="David" w:hint="cs"/>
          <w:rtl/>
        </w:rPr>
      </w:pPr>
    </w:p>
    <w:p w14:paraId="645FA27A" w14:textId="77777777" w:rsidR="005976FA" w:rsidRPr="005976FA" w:rsidRDefault="005976FA" w:rsidP="005976FA">
      <w:pPr>
        <w:bidi/>
        <w:rPr>
          <w:rFonts w:cs="David" w:hint="cs"/>
          <w:u w:val="single"/>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43E9120A" w14:textId="77777777" w:rsidR="005976FA" w:rsidRPr="005976FA" w:rsidRDefault="005976FA" w:rsidP="005976FA">
      <w:pPr>
        <w:bidi/>
        <w:rPr>
          <w:rFonts w:cs="David" w:hint="cs"/>
          <w:u w:val="single"/>
          <w:rtl/>
        </w:rPr>
      </w:pPr>
    </w:p>
    <w:p w14:paraId="5F65DCCD" w14:textId="77777777" w:rsidR="005976FA" w:rsidRPr="005976FA" w:rsidRDefault="005976FA" w:rsidP="005976FA">
      <w:pPr>
        <w:bidi/>
        <w:rPr>
          <w:rFonts w:cs="David" w:hint="cs"/>
          <w:rtl/>
        </w:rPr>
      </w:pPr>
      <w:r w:rsidRPr="005976FA">
        <w:rPr>
          <w:rFonts w:cs="David" w:hint="cs"/>
          <w:rtl/>
        </w:rPr>
        <w:tab/>
        <w:t xml:space="preserve">או שלא מעביר לאחר ומבקש להשעות. </w:t>
      </w:r>
    </w:p>
    <w:p w14:paraId="61D49623" w14:textId="77777777" w:rsidR="005976FA" w:rsidRPr="005976FA" w:rsidRDefault="005976FA" w:rsidP="005976FA">
      <w:pPr>
        <w:bidi/>
        <w:rPr>
          <w:rFonts w:cs="David" w:hint="cs"/>
          <w:rtl/>
        </w:rPr>
      </w:pPr>
    </w:p>
    <w:p w14:paraId="3390AB9C" w14:textId="77777777" w:rsidR="005976FA" w:rsidRPr="005976FA" w:rsidRDefault="005976FA" w:rsidP="005976FA">
      <w:pPr>
        <w:bidi/>
        <w:rPr>
          <w:rFonts w:cs="David" w:hint="cs"/>
          <w:rtl/>
        </w:rPr>
      </w:pPr>
      <w:r w:rsidRPr="005976FA">
        <w:rPr>
          <w:rFonts w:cs="David" w:hint="cs"/>
          <w:u w:val="single"/>
          <w:rtl/>
        </w:rPr>
        <w:t>אייל יינון:</w:t>
      </w:r>
    </w:p>
    <w:p w14:paraId="501452EB" w14:textId="77777777" w:rsidR="005976FA" w:rsidRPr="005976FA" w:rsidRDefault="005976FA" w:rsidP="005976FA">
      <w:pPr>
        <w:bidi/>
        <w:rPr>
          <w:rFonts w:cs="David" w:hint="cs"/>
          <w:rtl/>
        </w:rPr>
      </w:pPr>
    </w:p>
    <w:p w14:paraId="36BDD3A5" w14:textId="77777777" w:rsidR="005976FA" w:rsidRPr="005976FA" w:rsidRDefault="005976FA" w:rsidP="005976FA">
      <w:pPr>
        <w:bidi/>
        <w:ind w:firstLine="567"/>
        <w:rPr>
          <w:rFonts w:cs="David" w:hint="cs"/>
          <w:rtl/>
        </w:rPr>
      </w:pPr>
      <w:r w:rsidRPr="005976FA">
        <w:rPr>
          <w:rFonts w:cs="David" w:hint="cs"/>
          <w:rtl/>
        </w:rPr>
        <w:t xml:space="preserve">כדי לתת תרופה חלקית למה שאמרה רונית, ברגע שמזכירות הממשלה מודיעה לנו שמישהו עומד להתמנות לשר, אנחנו יכולים להוציא לו מכתב שמודיע לו על האופציות הקיימות בפניו. </w:t>
      </w:r>
    </w:p>
    <w:p w14:paraId="2B6D255A" w14:textId="77777777" w:rsidR="005976FA" w:rsidRPr="005976FA" w:rsidRDefault="005976FA" w:rsidP="005976FA">
      <w:pPr>
        <w:bidi/>
        <w:rPr>
          <w:rFonts w:cs="David" w:hint="cs"/>
          <w:rtl/>
        </w:rPr>
      </w:pPr>
    </w:p>
    <w:p w14:paraId="153EC151" w14:textId="77777777" w:rsidR="005976FA" w:rsidRPr="005976FA" w:rsidRDefault="005976FA" w:rsidP="005976FA">
      <w:pPr>
        <w:bidi/>
        <w:rPr>
          <w:rFonts w:cs="David" w:hint="cs"/>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238B0F2D" w14:textId="77777777" w:rsidR="005976FA" w:rsidRPr="005976FA" w:rsidRDefault="005976FA" w:rsidP="005976FA">
      <w:pPr>
        <w:bidi/>
        <w:rPr>
          <w:rFonts w:cs="David" w:hint="cs"/>
          <w:rtl/>
        </w:rPr>
      </w:pPr>
    </w:p>
    <w:p w14:paraId="28D20784" w14:textId="77777777" w:rsidR="005976FA" w:rsidRPr="005976FA" w:rsidRDefault="005976FA" w:rsidP="005976FA">
      <w:pPr>
        <w:bidi/>
        <w:ind w:firstLine="567"/>
        <w:rPr>
          <w:rFonts w:cs="David" w:hint="cs"/>
          <w:rtl/>
        </w:rPr>
      </w:pPr>
      <w:r w:rsidRPr="005976FA">
        <w:rPr>
          <w:rFonts w:cs="David" w:hint="cs"/>
          <w:rtl/>
        </w:rPr>
        <w:t xml:space="preserve">ואז, כאשר הוא חוזר לכנסת, אם הוא הודיע מראש שהוא רוצה לחדש הצעה מסוימת, הוא יצטרך לבקש. זה לא יהיה אוטומטית. </w:t>
      </w:r>
    </w:p>
    <w:p w14:paraId="1C772873" w14:textId="77777777" w:rsidR="005976FA" w:rsidRPr="005976FA" w:rsidRDefault="005976FA" w:rsidP="005976FA">
      <w:pPr>
        <w:bidi/>
        <w:ind w:firstLine="567"/>
        <w:rPr>
          <w:rFonts w:cs="David" w:hint="cs"/>
          <w:rtl/>
        </w:rPr>
      </w:pPr>
    </w:p>
    <w:p w14:paraId="225780EC" w14:textId="77777777" w:rsidR="005976FA" w:rsidRPr="005976FA" w:rsidRDefault="005976FA" w:rsidP="005976FA">
      <w:pPr>
        <w:bidi/>
        <w:ind w:firstLine="567"/>
        <w:rPr>
          <w:rFonts w:cs="David" w:hint="cs"/>
          <w:rtl/>
        </w:rPr>
      </w:pPr>
      <w:r w:rsidRPr="005976FA">
        <w:rPr>
          <w:rFonts w:cs="David" w:hint="cs"/>
          <w:rtl/>
        </w:rPr>
        <w:t xml:space="preserve">אם הוא העביר לאחר שמו לא יחזור. אמרנו שזה יחול רק לגבי מישהו שהמתנה לסגן או לשר בעתיד. </w:t>
      </w:r>
    </w:p>
    <w:p w14:paraId="11F9999B" w14:textId="77777777" w:rsidR="005976FA" w:rsidRPr="005976FA" w:rsidRDefault="005976FA" w:rsidP="005976FA">
      <w:pPr>
        <w:bidi/>
        <w:rPr>
          <w:rFonts w:cs="David" w:hint="cs"/>
          <w:rtl/>
        </w:rPr>
      </w:pPr>
    </w:p>
    <w:p w14:paraId="2F8687CE" w14:textId="77777777" w:rsidR="005976FA" w:rsidRDefault="005976FA" w:rsidP="005976FA">
      <w:pPr>
        <w:bidi/>
        <w:rPr>
          <w:rFonts w:cs="David" w:hint="cs"/>
          <w:rtl/>
        </w:rPr>
      </w:pPr>
      <w:r w:rsidRPr="005976FA">
        <w:rPr>
          <w:rFonts w:cs="David" w:hint="cs"/>
          <w:rtl/>
        </w:rPr>
        <w:tab/>
      </w:r>
    </w:p>
    <w:p w14:paraId="5714C207" w14:textId="77777777" w:rsidR="005976FA" w:rsidRDefault="005976FA" w:rsidP="005976FA">
      <w:pPr>
        <w:bidi/>
        <w:rPr>
          <w:rFonts w:cs="David" w:hint="cs"/>
          <w:rtl/>
        </w:rPr>
      </w:pPr>
    </w:p>
    <w:p w14:paraId="5264585D" w14:textId="77777777" w:rsidR="005976FA" w:rsidRDefault="005976FA" w:rsidP="005976FA">
      <w:pPr>
        <w:bidi/>
        <w:rPr>
          <w:rFonts w:cs="David" w:hint="cs"/>
          <w:rtl/>
        </w:rPr>
      </w:pPr>
    </w:p>
    <w:p w14:paraId="6E9ECF1C" w14:textId="77777777" w:rsidR="005976FA" w:rsidRDefault="005976FA" w:rsidP="005976FA">
      <w:pPr>
        <w:bidi/>
        <w:rPr>
          <w:rFonts w:cs="David" w:hint="cs"/>
          <w:rtl/>
        </w:rPr>
      </w:pPr>
    </w:p>
    <w:p w14:paraId="5D7C5184" w14:textId="77777777" w:rsidR="005976FA" w:rsidRDefault="005976FA" w:rsidP="005976FA">
      <w:pPr>
        <w:bidi/>
        <w:rPr>
          <w:rFonts w:cs="David" w:hint="cs"/>
          <w:rtl/>
        </w:rPr>
      </w:pPr>
    </w:p>
    <w:p w14:paraId="055027F9" w14:textId="77777777" w:rsidR="005976FA" w:rsidRDefault="005976FA" w:rsidP="005976FA">
      <w:pPr>
        <w:bidi/>
        <w:rPr>
          <w:rFonts w:cs="David" w:hint="cs"/>
          <w:rtl/>
        </w:rPr>
      </w:pPr>
    </w:p>
    <w:p w14:paraId="6F1A27F6" w14:textId="77777777" w:rsidR="005976FA" w:rsidRPr="005976FA" w:rsidRDefault="005976FA" w:rsidP="005976FA">
      <w:pPr>
        <w:bidi/>
        <w:rPr>
          <w:rFonts w:cs="David" w:hint="cs"/>
          <w:rtl/>
        </w:rPr>
      </w:pPr>
      <w:r w:rsidRPr="005976FA">
        <w:rPr>
          <w:rFonts w:cs="David" w:hint="cs"/>
          <w:rtl/>
        </w:rPr>
        <w:t xml:space="preserve">אני רוצה להציע התייחסות נוספת: היום אם חבר כנסת היה חתום על הצעת חוק בכנסת הקודמת, עברה קריאה ראשונה והכנסת התפזרה. בכנסת החדשה הוא מתמנה לסגן או לסגן שר. אם מחילים רציפות בזמן שהוא שר או סגן שר כמובן ששמו נמחק. אבל אם הוא חוזר להיות חבר כנסת, אז צריך לחול אותו דין. זאת אומרת, כן יוכל להיות שמו. </w:t>
      </w:r>
    </w:p>
    <w:p w14:paraId="597C0486" w14:textId="77777777" w:rsidR="005976FA" w:rsidRPr="005976FA" w:rsidRDefault="005976FA" w:rsidP="005976FA">
      <w:pPr>
        <w:bidi/>
        <w:rPr>
          <w:rFonts w:cs="David" w:hint="cs"/>
          <w:rtl/>
        </w:rPr>
      </w:pPr>
    </w:p>
    <w:p w14:paraId="05C661C6" w14:textId="77777777" w:rsidR="005976FA" w:rsidRPr="005976FA" w:rsidRDefault="005976FA" w:rsidP="005976FA">
      <w:pPr>
        <w:bidi/>
        <w:ind w:firstLine="567"/>
        <w:rPr>
          <w:rFonts w:cs="David" w:hint="cs"/>
          <w:rtl/>
        </w:rPr>
      </w:pPr>
      <w:r w:rsidRPr="005976FA">
        <w:rPr>
          <w:rFonts w:cs="David" w:hint="cs"/>
          <w:rtl/>
        </w:rPr>
        <w:t xml:space="preserve">היום כשחבר כנסת חדל לכהן שמו נמחק. היה לנו מקרה עם חבר הכנסת אדלשטיין </w:t>
      </w:r>
      <w:proofErr w:type="spellStart"/>
      <w:r w:rsidRPr="005976FA">
        <w:rPr>
          <w:rFonts w:cs="David" w:hint="cs"/>
          <w:rtl/>
        </w:rPr>
        <w:t>שהיתה</w:t>
      </w:r>
      <w:proofErr w:type="spellEnd"/>
      <w:r w:rsidRPr="005976FA">
        <w:rPr>
          <w:rFonts w:cs="David" w:hint="cs"/>
          <w:rtl/>
        </w:rPr>
        <w:t xml:space="preserve"> לו הצעת חוק בכנסת הקודמת. הוא היה אחד המציעים. ההצעה עברה בקריאה ראשונה ואז הכנסת התפזרה. בכנסת הזאת תקופה קצרה הוא לא היה חבר כנסת, הוא נכנס טיפה באיחור. החילו רציפות כשהוא כבר היה חבר כנסת. אבל, שוב, שמו נמחק. </w:t>
      </w:r>
    </w:p>
    <w:p w14:paraId="26A19B49" w14:textId="77777777" w:rsidR="005976FA" w:rsidRPr="005976FA" w:rsidRDefault="005976FA" w:rsidP="005976FA">
      <w:pPr>
        <w:bidi/>
        <w:rPr>
          <w:rFonts w:cs="David" w:hint="cs"/>
          <w:rtl/>
        </w:rPr>
      </w:pPr>
    </w:p>
    <w:p w14:paraId="20CEF565"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3EA8EE2C" w14:textId="77777777" w:rsidR="005976FA" w:rsidRPr="005976FA" w:rsidRDefault="005976FA" w:rsidP="005976FA">
      <w:pPr>
        <w:bidi/>
        <w:rPr>
          <w:rFonts w:cs="David" w:hint="cs"/>
          <w:rtl/>
        </w:rPr>
      </w:pPr>
    </w:p>
    <w:p w14:paraId="71C5D696" w14:textId="77777777" w:rsidR="005976FA" w:rsidRPr="005976FA" w:rsidRDefault="005976FA" w:rsidP="005976FA">
      <w:pPr>
        <w:bidi/>
        <w:rPr>
          <w:rFonts w:cs="David" w:hint="cs"/>
          <w:rtl/>
        </w:rPr>
      </w:pPr>
      <w:r w:rsidRPr="005976FA">
        <w:rPr>
          <w:rFonts w:cs="David" w:hint="cs"/>
          <w:rtl/>
        </w:rPr>
        <w:tab/>
        <w:t xml:space="preserve">אז אדלשטיין יוכל לקבל את הקרדיט לחזור לאותו מצב, אפילו שהוא לא חזר מייד להיות חבר כנסת. </w:t>
      </w:r>
    </w:p>
    <w:p w14:paraId="4DC63912" w14:textId="77777777" w:rsidR="005976FA" w:rsidRPr="005976FA" w:rsidRDefault="005976FA" w:rsidP="005976FA">
      <w:pPr>
        <w:bidi/>
        <w:rPr>
          <w:rFonts w:cs="David" w:hint="cs"/>
          <w:u w:val="single"/>
          <w:rtl/>
        </w:rPr>
      </w:pPr>
    </w:p>
    <w:p w14:paraId="488835B0" w14:textId="77777777" w:rsidR="005976FA" w:rsidRPr="005976FA" w:rsidRDefault="005976FA" w:rsidP="005976FA">
      <w:pPr>
        <w:bidi/>
        <w:rPr>
          <w:rFonts w:cs="David" w:hint="cs"/>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2C808C16" w14:textId="77777777" w:rsidR="005976FA" w:rsidRPr="005976FA" w:rsidRDefault="005976FA" w:rsidP="005976FA">
      <w:pPr>
        <w:bidi/>
        <w:rPr>
          <w:rFonts w:cs="David" w:hint="cs"/>
          <w:rtl/>
        </w:rPr>
      </w:pPr>
    </w:p>
    <w:p w14:paraId="5A8AF817" w14:textId="77777777" w:rsidR="005976FA" w:rsidRPr="005976FA" w:rsidRDefault="005976FA" w:rsidP="005976FA">
      <w:pPr>
        <w:bidi/>
        <w:rPr>
          <w:rFonts w:cs="David" w:hint="cs"/>
          <w:rtl/>
        </w:rPr>
      </w:pPr>
      <w:r w:rsidRPr="005976FA">
        <w:rPr>
          <w:rFonts w:cs="David" w:hint="cs"/>
          <w:rtl/>
        </w:rPr>
        <w:tab/>
        <w:t xml:space="preserve">זאת אומרת, הרציפות תתאפשר גם במקרה כזה. </w:t>
      </w:r>
    </w:p>
    <w:p w14:paraId="205C6ADE" w14:textId="77777777" w:rsidR="005976FA" w:rsidRPr="005976FA" w:rsidRDefault="005976FA" w:rsidP="005976FA">
      <w:pPr>
        <w:bidi/>
        <w:rPr>
          <w:rFonts w:cs="David" w:hint="cs"/>
          <w:rtl/>
        </w:rPr>
      </w:pPr>
      <w:r w:rsidRPr="005976FA">
        <w:rPr>
          <w:rFonts w:cs="David" w:hint="cs"/>
          <w:rtl/>
        </w:rPr>
        <w:tab/>
      </w:r>
    </w:p>
    <w:p w14:paraId="147C7854"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0620F268" w14:textId="77777777" w:rsidR="005976FA" w:rsidRPr="005976FA" w:rsidRDefault="005976FA" w:rsidP="005976FA">
      <w:pPr>
        <w:bidi/>
        <w:rPr>
          <w:rFonts w:cs="David" w:hint="cs"/>
          <w:rtl/>
        </w:rPr>
      </w:pPr>
    </w:p>
    <w:p w14:paraId="390022A0" w14:textId="77777777" w:rsidR="005976FA" w:rsidRPr="005976FA" w:rsidRDefault="005976FA" w:rsidP="005976FA">
      <w:pPr>
        <w:bidi/>
        <w:rPr>
          <w:rFonts w:cs="David" w:hint="cs"/>
          <w:rtl/>
        </w:rPr>
      </w:pPr>
      <w:r w:rsidRPr="005976FA">
        <w:rPr>
          <w:rFonts w:cs="David" w:hint="cs"/>
          <w:rtl/>
        </w:rPr>
        <w:tab/>
        <w:t xml:space="preserve">נכון מאוד. </w:t>
      </w:r>
    </w:p>
    <w:p w14:paraId="553D195C" w14:textId="77777777" w:rsidR="005976FA" w:rsidRPr="005976FA" w:rsidRDefault="005976FA" w:rsidP="005976FA">
      <w:pPr>
        <w:bidi/>
        <w:rPr>
          <w:rFonts w:cs="David" w:hint="cs"/>
          <w:rtl/>
        </w:rPr>
      </w:pPr>
    </w:p>
    <w:p w14:paraId="2402B1F8" w14:textId="77777777" w:rsidR="005976FA" w:rsidRPr="005976FA" w:rsidRDefault="005976FA" w:rsidP="005976FA">
      <w:pPr>
        <w:bidi/>
        <w:rPr>
          <w:rFonts w:cs="David" w:hint="cs"/>
          <w:u w:val="single"/>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16723EE1" w14:textId="77777777" w:rsidR="005976FA" w:rsidRPr="005976FA" w:rsidRDefault="005976FA" w:rsidP="005976FA">
      <w:pPr>
        <w:bidi/>
        <w:rPr>
          <w:rFonts w:cs="David" w:hint="cs"/>
          <w:u w:val="single"/>
          <w:rtl/>
        </w:rPr>
      </w:pPr>
    </w:p>
    <w:p w14:paraId="37E2F1AA" w14:textId="77777777" w:rsidR="005976FA" w:rsidRPr="005976FA" w:rsidRDefault="005976FA" w:rsidP="005976FA">
      <w:pPr>
        <w:bidi/>
        <w:rPr>
          <w:rFonts w:cs="David" w:hint="cs"/>
          <w:rtl/>
        </w:rPr>
      </w:pPr>
      <w:r w:rsidRPr="005976FA">
        <w:rPr>
          <w:rFonts w:cs="David" w:hint="cs"/>
          <w:rtl/>
        </w:rPr>
        <w:tab/>
        <w:t xml:space="preserve">לגבי החלת רציפות, בין אם הוא היה מציע יחיד ובין אם לא. </w:t>
      </w:r>
    </w:p>
    <w:p w14:paraId="185DDBE1" w14:textId="77777777" w:rsidR="005976FA" w:rsidRPr="005976FA" w:rsidRDefault="005976FA" w:rsidP="005976FA">
      <w:pPr>
        <w:bidi/>
        <w:rPr>
          <w:rFonts w:cs="David" w:hint="cs"/>
          <w:rtl/>
        </w:rPr>
      </w:pPr>
    </w:p>
    <w:p w14:paraId="63C90766"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322DCAE4" w14:textId="77777777" w:rsidR="005976FA" w:rsidRPr="005976FA" w:rsidRDefault="005976FA" w:rsidP="005976FA">
      <w:pPr>
        <w:bidi/>
        <w:rPr>
          <w:rFonts w:cs="David" w:hint="cs"/>
          <w:rtl/>
        </w:rPr>
      </w:pPr>
    </w:p>
    <w:p w14:paraId="21CD69D1" w14:textId="77777777" w:rsidR="005976FA" w:rsidRPr="005976FA" w:rsidRDefault="005976FA" w:rsidP="005976FA">
      <w:pPr>
        <w:bidi/>
        <w:rPr>
          <w:rFonts w:cs="David" w:hint="cs"/>
          <w:rtl/>
        </w:rPr>
      </w:pPr>
      <w:r w:rsidRPr="005976FA">
        <w:rPr>
          <w:rFonts w:cs="David" w:hint="cs"/>
          <w:rtl/>
        </w:rPr>
        <w:tab/>
        <w:t xml:space="preserve">תודה רבה. היועצת המשפטית תנסח. </w:t>
      </w:r>
    </w:p>
    <w:p w14:paraId="60613A5C" w14:textId="77777777" w:rsidR="005976FA" w:rsidRPr="005976FA" w:rsidRDefault="005976FA" w:rsidP="005976FA">
      <w:pPr>
        <w:bidi/>
        <w:rPr>
          <w:rFonts w:cs="David" w:hint="cs"/>
          <w:rtl/>
        </w:rPr>
      </w:pPr>
    </w:p>
    <w:p w14:paraId="0D08C78C" w14:textId="77777777" w:rsidR="005976FA" w:rsidRPr="005976FA" w:rsidRDefault="005976FA" w:rsidP="005976FA">
      <w:pPr>
        <w:bidi/>
        <w:rPr>
          <w:rFonts w:cs="David" w:hint="cs"/>
          <w:rtl/>
        </w:rPr>
      </w:pPr>
      <w:r w:rsidRPr="005976FA">
        <w:rPr>
          <w:rFonts w:cs="David" w:hint="cs"/>
          <w:rtl/>
        </w:rPr>
        <w:tab/>
        <w:t xml:space="preserve"> מי בעד?</w:t>
      </w:r>
    </w:p>
    <w:p w14:paraId="24DBFD75" w14:textId="77777777" w:rsidR="005976FA" w:rsidRPr="005976FA" w:rsidRDefault="005976FA" w:rsidP="005976FA">
      <w:pPr>
        <w:bidi/>
        <w:rPr>
          <w:rFonts w:cs="David" w:hint="cs"/>
          <w:rtl/>
        </w:rPr>
      </w:pPr>
    </w:p>
    <w:p w14:paraId="269742CE" w14:textId="77777777" w:rsidR="005976FA" w:rsidRPr="005976FA" w:rsidRDefault="005976FA" w:rsidP="005976FA">
      <w:pPr>
        <w:bidi/>
        <w:jc w:val="center"/>
        <w:rPr>
          <w:rFonts w:cs="David" w:hint="cs"/>
          <w:b/>
          <w:bCs/>
          <w:rtl/>
        </w:rPr>
      </w:pPr>
      <w:r w:rsidRPr="005976FA">
        <w:rPr>
          <w:rFonts w:cs="David" w:hint="cs"/>
          <w:b/>
          <w:bCs/>
          <w:rtl/>
        </w:rPr>
        <w:t>הצבעה</w:t>
      </w:r>
    </w:p>
    <w:p w14:paraId="13EA8F63" w14:textId="77777777" w:rsidR="005976FA" w:rsidRPr="005976FA" w:rsidRDefault="005976FA" w:rsidP="005976FA">
      <w:pPr>
        <w:bidi/>
        <w:jc w:val="center"/>
        <w:rPr>
          <w:rFonts w:cs="David" w:hint="cs"/>
          <w:rtl/>
        </w:rPr>
      </w:pPr>
    </w:p>
    <w:p w14:paraId="288B856F" w14:textId="77777777" w:rsidR="005976FA" w:rsidRPr="005976FA" w:rsidRDefault="005976FA" w:rsidP="005976FA">
      <w:pPr>
        <w:bidi/>
        <w:jc w:val="center"/>
        <w:rPr>
          <w:rFonts w:cs="David" w:hint="cs"/>
          <w:rtl/>
        </w:rPr>
      </w:pPr>
      <w:r w:rsidRPr="005976FA">
        <w:rPr>
          <w:rFonts w:cs="David" w:hint="cs"/>
          <w:rtl/>
        </w:rPr>
        <w:t xml:space="preserve">בעד </w:t>
      </w:r>
      <w:r w:rsidRPr="005976FA">
        <w:rPr>
          <w:rFonts w:cs="David"/>
          <w:rtl/>
        </w:rPr>
        <w:t>–</w:t>
      </w:r>
      <w:r w:rsidRPr="005976FA">
        <w:rPr>
          <w:rFonts w:cs="David" w:hint="cs"/>
          <w:rtl/>
        </w:rPr>
        <w:t xml:space="preserve"> רוב</w:t>
      </w:r>
    </w:p>
    <w:p w14:paraId="0B8ABD35" w14:textId="77777777" w:rsidR="005976FA" w:rsidRPr="005976FA" w:rsidRDefault="005976FA" w:rsidP="005976FA">
      <w:pPr>
        <w:bidi/>
        <w:jc w:val="center"/>
        <w:rPr>
          <w:rFonts w:cs="David" w:hint="cs"/>
          <w:rtl/>
        </w:rPr>
      </w:pPr>
      <w:r w:rsidRPr="005976FA">
        <w:rPr>
          <w:rFonts w:cs="David" w:hint="cs"/>
          <w:rtl/>
        </w:rPr>
        <w:t xml:space="preserve">נגד </w:t>
      </w:r>
      <w:r w:rsidRPr="005976FA">
        <w:rPr>
          <w:rFonts w:cs="David"/>
          <w:rtl/>
        </w:rPr>
        <w:t>–</w:t>
      </w:r>
      <w:r w:rsidRPr="005976FA">
        <w:rPr>
          <w:rFonts w:cs="David" w:hint="cs"/>
          <w:rtl/>
        </w:rPr>
        <w:t xml:space="preserve"> אין</w:t>
      </w:r>
    </w:p>
    <w:p w14:paraId="64895179" w14:textId="77777777" w:rsidR="005976FA" w:rsidRPr="005976FA" w:rsidRDefault="005976FA" w:rsidP="005976FA">
      <w:pPr>
        <w:bidi/>
        <w:jc w:val="center"/>
        <w:rPr>
          <w:rFonts w:cs="David" w:hint="cs"/>
          <w:rtl/>
        </w:rPr>
      </w:pPr>
      <w:r w:rsidRPr="005976FA">
        <w:rPr>
          <w:rFonts w:cs="David" w:hint="cs"/>
          <w:rtl/>
        </w:rPr>
        <w:t>נמנעים - אין</w:t>
      </w:r>
    </w:p>
    <w:p w14:paraId="03078A25" w14:textId="77777777" w:rsidR="005976FA" w:rsidRPr="005976FA" w:rsidRDefault="005976FA" w:rsidP="005976FA">
      <w:pPr>
        <w:bidi/>
        <w:jc w:val="center"/>
        <w:rPr>
          <w:rFonts w:cs="David" w:hint="cs"/>
          <w:rtl/>
        </w:rPr>
      </w:pPr>
    </w:p>
    <w:p w14:paraId="534B523B" w14:textId="77777777" w:rsidR="005976FA" w:rsidRPr="005976FA" w:rsidRDefault="005976FA" w:rsidP="005976FA">
      <w:pPr>
        <w:bidi/>
        <w:ind w:firstLine="567"/>
        <w:rPr>
          <w:rFonts w:cs="David" w:hint="cs"/>
          <w:rtl/>
        </w:rPr>
      </w:pPr>
      <w:r w:rsidRPr="005976FA">
        <w:rPr>
          <w:rFonts w:cs="David" w:hint="cs"/>
          <w:rtl/>
        </w:rPr>
        <w:t xml:space="preserve">התיקון עבר. </w:t>
      </w:r>
    </w:p>
    <w:p w14:paraId="0B9E8266" w14:textId="77777777" w:rsidR="005976FA" w:rsidRPr="005976FA" w:rsidRDefault="005976FA" w:rsidP="005976FA">
      <w:pPr>
        <w:bidi/>
        <w:ind w:firstLine="567"/>
        <w:rPr>
          <w:rFonts w:cs="David" w:hint="cs"/>
          <w:rtl/>
        </w:rPr>
      </w:pPr>
    </w:p>
    <w:p w14:paraId="5AFD28D1" w14:textId="77777777" w:rsidR="005976FA" w:rsidRPr="005976FA" w:rsidRDefault="005976FA" w:rsidP="005976FA">
      <w:pPr>
        <w:bidi/>
        <w:rPr>
          <w:rFonts w:cs="David" w:hint="cs"/>
          <w:u w:val="single"/>
          <w:rtl/>
        </w:rPr>
      </w:pPr>
      <w:r w:rsidRPr="005976FA">
        <w:rPr>
          <w:rFonts w:cs="David" w:hint="cs"/>
          <w:u w:val="single"/>
          <w:rtl/>
        </w:rPr>
        <w:t xml:space="preserve">ארבל </w:t>
      </w:r>
      <w:proofErr w:type="spellStart"/>
      <w:r w:rsidRPr="005976FA">
        <w:rPr>
          <w:rFonts w:cs="David" w:hint="cs"/>
          <w:u w:val="single"/>
          <w:rtl/>
        </w:rPr>
        <w:t>אסטרחן</w:t>
      </w:r>
      <w:proofErr w:type="spellEnd"/>
      <w:r w:rsidRPr="005976FA">
        <w:rPr>
          <w:rFonts w:cs="David" w:hint="cs"/>
          <w:u w:val="single"/>
          <w:rtl/>
        </w:rPr>
        <w:t>:</w:t>
      </w:r>
    </w:p>
    <w:p w14:paraId="3D13C8BF" w14:textId="77777777" w:rsidR="005976FA" w:rsidRPr="005976FA" w:rsidRDefault="005976FA" w:rsidP="005976FA">
      <w:pPr>
        <w:bidi/>
        <w:rPr>
          <w:rFonts w:cs="David" w:hint="cs"/>
          <w:rtl/>
        </w:rPr>
      </w:pPr>
    </w:p>
    <w:p w14:paraId="3B0913AA" w14:textId="77777777" w:rsidR="005976FA" w:rsidRPr="005976FA" w:rsidRDefault="005976FA" w:rsidP="005976FA">
      <w:pPr>
        <w:bidi/>
        <w:rPr>
          <w:rFonts w:cs="David" w:hint="cs"/>
          <w:rtl/>
        </w:rPr>
      </w:pPr>
      <w:r w:rsidRPr="005976FA">
        <w:rPr>
          <w:rFonts w:cs="David" w:hint="cs"/>
          <w:rtl/>
        </w:rPr>
        <w:tab/>
        <w:t xml:space="preserve">גם ברציפות, תמיד צריך לבקש. </w:t>
      </w:r>
    </w:p>
    <w:p w14:paraId="66443726" w14:textId="77777777" w:rsidR="005976FA" w:rsidRPr="005976FA" w:rsidRDefault="005976FA" w:rsidP="005976FA">
      <w:pPr>
        <w:bidi/>
        <w:rPr>
          <w:rFonts w:cs="David" w:hint="cs"/>
          <w:rtl/>
        </w:rPr>
      </w:pPr>
    </w:p>
    <w:p w14:paraId="62049733" w14:textId="77777777" w:rsidR="005976FA" w:rsidRPr="005976FA" w:rsidRDefault="005976FA" w:rsidP="005976FA">
      <w:pPr>
        <w:bidi/>
        <w:rPr>
          <w:rFonts w:cs="David" w:hint="cs"/>
          <w:rtl/>
        </w:rPr>
      </w:pPr>
      <w:proofErr w:type="spellStart"/>
      <w:r w:rsidRPr="005976FA">
        <w:rPr>
          <w:rFonts w:cs="David" w:hint="cs"/>
          <w:u w:val="single"/>
          <w:rtl/>
        </w:rPr>
        <w:t>היו</w:t>
      </w:r>
      <w:r w:rsidRPr="005976FA">
        <w:rPr>
          <w:rFonts w:cs="David"/>
          <w:u w:val="single"/>
          <w:rtl/>
        </w:rPr>
        <w:t>”</w:t>
      </w:r>
      <w:r w:rsidRPr="005976FA">
        <w:rPr>
          <w:rFonts w:cs="David" w:hint="cs"/>
          <w:u w:val="single"/>
          <w:rtl/>
        </w:rPr>
        <w:t>ר</w:t>
      </w:r>
      <w:proofErr w:type="spellEnd"/>
      <w:r w:rsidRPr="005976FA">
        <w:rPr>
          <w:rFonts w:cs="David" w:hint="cs"/>
          <w:u w:val="single"/>
          <w:rtl/>
        </w:rPr>
        <w:t xml:space="preserve"> דוד טל:</w:t>
      </w:r>
    </w:p>
    <w:p w14:paraId="65297D08" w14:textId="77777777" w:rsidR="005976FA" w:rsidRPr="005976FA" w:rsidRDefault="005976FA" w:rsidP="005976FA">
      <w:pPr>
        <w:bidi/>
        <w:rPr>
          <w:rFonts w:cs="David" w:hint="cs"/>
          <w:rtl/>
        </w:rPr>
      </w:pPr>
    </w:p>
    <w:p w14:paraId="03AE7F44" w14:textId="77777777" w:rsidR="005976FA" w:rsidRPr="005976FA" w:rsidRDefault="005976FA" w:rsidP="005976FA">
      <w:pPr>
        <w:bidi/>
        <w:rPr>
          <w:rFonts w:cs="David" w:hint="cs"/>
          <w:rtl/>
        </w:rPr>
      </w:pPr>
      <w:r w:rsidRPr="005976FA">
        <w:rPr>
          <w:rFonts w:cs="David" w:hint="cs"/>
          <w:rtl/>
        </w:rPr>
        <w:tab/>
        <w:t xml:space="preserve">הישיבה נעולה. </w:t>
      </w:r>
    </w:p>
    <w:p w14:paraId="585501A2" w14:textId="77777777" w:rsidR="005976FA" w:rsidRPr="005976FA" w:rsidRDefault="005976FA" w:rsidP="005976FA">
      <w:pPr>
        <w:bidi/>
        <w:rPr>
          <w:rFonts w:cs="David" w:hint="cs"/>
          <w:b/>
          <w:bCs/>
          <w:rtl/>
        </w:rPr>
      </w:pPr>
    </w:p>
    <w:p w14:paraId="502C8AF4" w14:textId="77777777" w:rsidR="005976FA" w:rsidRPr="005976FA" w:rsidRDefault="005976FA" w:rsidP="005976FA">
      <w:pPr>
        <w:bidi/>
        <w:rPr>
          <w:rFonts w:cs="David" w:hint="cs"/>
          <w:b/>
          <w:bCs/>
          <w:u w:val="single"/>
          <w:rtl/>
        </w:rPr>
      </w:pPr>
      <w:r w:rsidRPr="005976FA">
        <w:rPr>
          <w:rFonts w:cs="David" w:hint="cs"/>
          <w:b/>
          <w:bCs/>
          <w:u w:val="single"/>
          <w:rtl/>
        </w:rPr>
        <w:t>הישיבה ננעלה בשעה 10:30</w:t>
      </w:r>
    </w:p>
    <w:p w14:paraId="57DB8A15" w14:textId="77777777" w:rsidR="005976FA" w:rsidRPr="005976FA" w:rsidRDefault="005976FA" w:rsidP="005976FA">
      <w:pPr>
        <w:bidi/>
        <w:rPr>
          <w:rFonts w:cs="David" w:hint="cs"/>
          <w:rtl/>
        </w:rPr>
      </w:pPr>
      <w:r w:rsidRPr="005976FA">
        <w:rPr>
          <w:rFonts w:cs="David" w:hint="cs"/>
          <w:rtl/>
        </w:rPr>
        <w:tab/>
      </w:r>
    </w:p>
    <w:p w14:paraId="1C4D207F" w14:textId="77777777" w:rsidR="005976FA" w:rsidRPr="005976FA" w:rsidRDefault="005976FA" w:rsidP="005976FA">
      <w:pPr>
        <w:bidi/>
        <w:rPr>
          <w:rFonts w:cs="David" w:hint="cs"/>
          <w:rtl/>
        </w:rPr>
      </w:pPr>
    </w:p>
    <w:p w14:paraId="55E46BF2" w14:textId="77777777" w:rsidR="00552A80" w:rsidRPr="005976FA" w:rsidRDefault="00552A80" w:rsidP="005976FA">
      <w:pPr>
        <w:bidi/>
        <w:rPr>
          <w:rFonts w:cs="David"/>
        </w:rPr>
      </w:pPr>
    </w:p>
    <w:sectPr w:rsidR="00552A80" w:rsidRPr="005976FA" w:rsidSect="005976FA">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70AF4" w14:textId="77777777" w:rsidR="00000000" w:rsidRDefault="00E711FC">
      <w:r>
        <w:separator/>
      </w:r>
    </w:p>
  </w:endnote>
  <w:endnote w:type="continuationSeparator" w:id="0">
    <w:p w14:paraId="3CCA6586" w14:textId="77777777" w:rsidR="00000000" w:rsidRDefault="00E71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E0B84" w14:textId="77777777" w:rsidR="00000000" w:rsidRDefault="00E711FC">
      <w:r>
        <w:separator/>
      </w:r>
    </w:p>
  </w:footnote>
  <w:footnote w:type="continuationSeparator" w:id="0">
    <w:p w14:paraId="1898F9DF" w14:textId="77777777" w:rsidR="00000000" w:rsidRDefault="00E71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F67F9" w14:textId="77777777" w:rsidR="005976FA" w:rsidRDefault="005976F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C34B092" w14:textId="77777777" w:rsidR="005976FA" w:rsidRDefault="005976FA">
    <w:pPr>
      <w:pStyle w:val="Header"/>
      <w:ind w:right="360"/>
      <w:jc w:val="both"/>
      <w:rPr>
        <w:rtl/>
      </w:rPr>
    </w:pPr>
  </w:p>
  <w:p w14:paraId="6C66A734" w14:textId="77777777" w:rsidR="005976FA" w:rsidRDefault="005976FA"/>
  <w:p w14:paraId="392971BF" w14:textId="77777777" w:rsidR="005976FA" w:rsidRDefault="005976FA"/>
  <w:p w14:paraId="05FD8FF8" w14:textId="77777777" w:rsidR="005976FA" w:rsidRDefault="005976FA"/>
  <w:p w14:paraId="6B88DFED" w14:textId="77777777" w:rsidR="005976FA" w:rsidRDefault="005976FA"/>
  <w:p w14:paraId="7D038832" w14:textId="77777777" w:rsidR="005976FA" w:rsidRDefault="005976FA"/>
  <w:p w14:paraId="0B8CE52C" w14:textId="77777777" w:rsidR="005976FA" w:rsidRDefault="005976FA"/>
  <w:p w14:paraId="374077F7" w14:textId="77777777" w:rsidR="005976FA" w:rsidRDefault="005976FA"/>
  <w:p w14:paraId="3F47144D" w14:textId="77777777" w:rsidR="005976FA" w:rsidRDefault="005976FA"/>
  <w:p w14:paraId="24E29216" w14:textId="77777777" w:rsidR="005976FA" w:rsidRDefault="005976F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AEAE4" w14:textId="77777777" w:rsidR="005976FA" w:rsidRDefault="005976F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13</w:t>
    </w:r>
    <w:r>
      <w:rPr>
        <w:rStyle w:val="PageNumber"/>
        <w:rtl/>
      </w:rPr>
      <w:fldChar w:fldCharType="end"/>
    </w:r>
  </w:p>
  <w:p w14:paraId="75B227DC" w14:textId="77777777" w:rsidR="005976FA" w:rsidRDefault="005976FA" w:rsidP="005976FA">
    <w:pPr>
      <w:pStyle w:val="Header"/>
      <w:ind w:right="360"/>
      <w:jc w:val="both"/>
      <w:rPr>
        <w:rFonts w:hint="cs"/>
        <w:rtl/>
      </w:rPr>
    </w:pPr>
    <w:r>
      <w:rPr>
        <w:rFonts w:hint="cs"/>
        <w:rtl/>
      </w:rPr>
      <w:t>ועדת הכנסת</w:t>
    </w:r>
  </w:p>
  <w:p w14:paraId="4EB006A7" w14:textId="77777777" w:rsidR="005976FA" w:rsidRDefault="005976FA" w:rsidP="005976FA">
    <w:pPr>
      <w:pStyle w:val="Header"/>
      <w:ind w:right="360"/>
      <w:jc w:val="both"/>
      <w:rPr>
        <w:rFonts w:hint="cs"/>
        <w:rtl/>
      </w:rPr>
    </w:pPr>
    <w:r>
      <w:rPr>
        <w:rFonts w:hint="cs"/>
        <w:rtl/>
      </w:rPr>
      <w:t>26.6.2008</w:t>
    </w:r>
  </w:p>
  <w:p w14:paraId="51FC0584" w14:textId="77777777" w:rsidR="005976FA" w:rsidRDefault="005976FA">
    <w:pPr>
      <w:pStyle w:val="Header"/>
      <w:ind w:right="360"/>
      <w:jc w:val="both"/>
      <w:rPr>
        <w:rStyle w:val="PageNumbe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0F65"/>
    <w:multiLevelType w:val="hybridMultilevel"/>
    <w:tmpl w:val="C5CC97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67165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8982פרוטוקול_ישיבת_ועדה.doc"/>
    <w:docVar w:name="StartMode" w:val="3"/>
  </w:docVars>
  <w:rsids>
    <w:rsidRoot w:val="008E55AB"/>
    <w:rsid w:val="00552A80"/>
    <w:rsid w:val="005976FA"/>
    <w:rsid w:val="008E55AB"/>
    <w:rsid w:val="00965806"/>
    <w:rsid w:val="00E539C8"/>
    <w:rsid w:val="00E711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ECD808E"/>
  <w15:chartTrackingRefBased/>
  <w15:docId w15:val="{EA4A73EC-B9A3-4808-A4AD-EDF93CCD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976FA"/>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976FA"/>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97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2374</Words>
  <Characters>13533</Characters>
  <Application>Microsoft Office Word</Application>
  <DocSecurity>0</DocSecurity>
  <Lines>112</Lines>
  <Paragraphs>31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