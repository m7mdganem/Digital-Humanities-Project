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6F01" w14:textId="77777777" w:rsidR="00896A3A" w:rsidRPr="00896A3A" w:rsidRDefault="00896A3A" w:rsidP="00896A3A">
      <w:pPr>
        <w:pStyle w:val="Heading5"/>
        <w:jc w:val="left"/>
        <w:rPr>
          <w:b/>
          <w:bCs/>
          <w:rtl/>
        </w:rPr>
      </w:pPr>
      <w:r w:rsidRPr="00896A3A">
        <w:rPr>
          <w:b/>
          <w:bCs/>
          <w:rtl/>
        </w:rPr>
        <w:t xml:space="preserve">הכנסת </w:t>
      </w:r>
      <w:r w:rsidRPr="00896A3A">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896A3A">
        <w:rPr>
          <w:b/>
          <w:bCs/>
          <w:rtl/>
        </w:rPr>
        <w:tab/>
        <w:t>נוסח לא מתוקן</w:t>
      </w:r>
    </w:p>
    <w:p w14:paraId="34C13AC7" w14:textId="77777777" w:rsidR="00896A3A" w:rsidRPr="00896A3A" w:rsidRDefault="00896A3A" w:rsidP="00896A3A">
      <w:pPr>
        <w:bidi/>
        <w:rPr>
          <w:rFonts w:cs="David"/>
          <w:b/>
          <w:bCs/>
          <w:rtl/>
        </w:rPr>
      </w:pPr>
      <w:r w:rsidRPr="00896A3A">
        <w:rPr>
          <w:rFonts w:cs="David"/>
          <w:b/>
          <w:bCs/>
          <w:rtl/>
        </w:rPr>
        <w:t xml:space="preserve">מושב </w:t>
      </w:r>
      <w:r w:rsidRPr="00896A3A">
        <w:rPr>
          <w:rFonts w:cs="David" w:hint="cs"/>
          <w:b/>
          <w:bCs/>
          <w:rtl/>
        </w:rPr>
        <w:t>ראשון</w:t>
      </w:r>
    </w:p>
    <w:p w14:paraId="73F8ADB8" w14:textId="77777777" w:rsidR="00896A3A" w:rsidRPr="00896A3A" w:rsidRDefault="00896A3A" w:rsidP="00896A3A">
      <w:pPr>
        <w:bidi/>
        <w:rPr>
          <w:rFonts w:cs="David"/>
          <w:b/>
          <w:bCs/>
          <w:rtl/>
        </w:rPr>
      </w:pPr>
    </w:p>
    <w:p w14:paraId="262D6C59" w14:textId="77777777" w:rsidR="00896A3A" w:rsidRPr="00896A3A" w:rsidRDefault="00896A3A" w:rsidP="00896A3A">
      <w:pPr>
        <w:bidi/>
        <w:rPr>
          <w:rFonts w:cs="David"/>
          <w:b/>
          <w:bCs/>
          <w:rtl/>
        </w:rPr>
      </w:pPr>
    </w:p>
    <w:p w14:paraId="37A25997" w14:textId="77777777" w:rsidR="00896A3A" w:rsidRPr="00896A3A" w:rsidRDefault="00896A3A" w:rsidP="00896A3A">
      <w:pPr>
        <w:bidi/>
        <w:rPr>
          <w:rFonts w:cs="David"/>
          <w:b/>
          <w:bCs/>
          <w:rtl/>
        </w:rPr>
      </w:pPr>
    </w:p>
    <w:p w14:paraId="6A53C5BA" w14:textId="77777777" w:rsidR="00896A3A" w:rsidRPr="00896A3A" w:rsidRDefault="00896A3A" w:rsidP="00896A3A">
      <w:pPr>
        <w:bidi/>
        <w:rPr>
          <w:rFonts w:cs="David"/>
          <w:b/>
          <w:bCs/>
          <w:rtl/>
        </w:rPr>
      </w:pPr>
    </w:p>
    <w:p w14:paraId="2AD5628A" w14:textId="77777777" w:rsidR="00896A3A" w:rsidRPr="00896A3A" w:rsidRDefault="00896A3A" w:rsidP="00896A3A">
      <w:pPr>
        <w:bidi/>
        <w:jc w:val="center"/>
        <w:rPr>
          <w:rFonts w:cs="David" w:hint="cs"/>
          <w:b/>
          <w:bCs/>
          <w:rtl/>
        </w:rPr>
      </w:pPr>
      <w:r w:rsidRPr="00896A3A">
        <w:rPr>
          <w:rFonts w:cs="David"/>
          <w:b/>
          <w:bCs/>
          <w:rtl/>
        </w:rPr>
        <w:t>פרוטוקול מס'</w:t>
      </w:r>
      <w:r w:rsidR="00E56CCD">
        <w:rPr>
          <w:rFonts w:cs="David" w:hint="cs"/>
          <w:b/>
          <w:bCs/>
          <w:rtl/>
        </w:rPr>
        <w:t xml:space="preserve"> 4</w:t>
      </w:r>
    </w:p>
    <w:p w14:paraId="5732062C" w14:textId="77777777" w:rsidR="00896A3A" w:rsidRPr="00896A3A" w:rsidRDefault="00896A3A" w:rsidP="00896A3A">
      <w:pPr>
        <w:bidi/>
        <w:jc w:val="center"/>
        <w:rPr>
          <w:rFonts w:cs="David" w:hint="cs"/>
          <w:b/>
          <w:bCs/>
          <w:rtl/>
        </w:rPr>
      </w:pPr>
      <w:r w:rsidRPr="00896A3A">
        <w:rPr>
          <w:rFonts w:cs="David" w:hint="cs"/>
          <w:b/>
          <w:bCs/>
          <w:rtl/>
        </w:rPr>
        <w:t>של הוועדה המשותפת לוועדת הכנסת ולוועדת הכספים</w:t>
      </w:r>
    </w:p>
    <w:p w14:paraId="3523AF1C" w14:textId="77777777" w:rsidR="00896A3A" w:rsidRPr="00896A3A" w:rsidRDefault="00896A3A" w:rsidP="00896A3A">
      <w:pPr>
        <w:bidi/>
        <w:jc w:val="center"/>
        <w:rPr>
          <w:rFonts w:cs="David" w:hint="cs"/>
          <w:b/>
          <w:bCs/>
          <w:rtl/>
        </w:rPr>
      </w:pPr>
      <w:r w:rsidRPr="00896A3A">
        <w:rPr>
          <w:rFonts w:cs="David" w:hint="cs"/>
          <w:b/>
          <w:bCs/>
          <w:rtl/>
        </w:rPr>
        <w:t xml:space="preserve">לתקציב הכנסת </w:t>
      </w:r>
    </w:p>
    <w:p w14:paraId="350198F1" w14:textId="77777777" w:rsidR="00896A3A" w:rsidRPr="00896A3A" w:rsidRDefault="00896A3A" w:rsidP="00896A3A">
      <w:pPr>
        <w:bidi/>
        <w:jc w:val="center"/>
        <w:rPr>
          <w:rFonts w:cs="David" w:hint="cs"/>
          <w:b/>
          <w:bCs/>
          <w:u w:val="single"/>
          <w:rtl/>
        </w:rPr>
      </w:pPr>
      <w:r w:rsidRPr="00896A3A">
        <w:rPr>
          <w:rFonts w:cs="David" w:hint="cs"/>
          <w:b/>
          <w:bCs/>
          <w:u w:val="single"/>
          <w:rtl/>
        </w:rPr>
        <w:t>יום שלישי,  ה' באלול התשס"ו,  (29 באוגוסט 2006), שעה: 10:00</w:t>
      </w:r>
    </w:p>
    <w:p w14:paraId="1955323D" w14:textId="77777777" w:rsidR="00896A3A" w:rsidRPr="00896A3A" w:rsidRDefault="00896A3A" w:rsidP="00896A3A">
      <w:pPr>
        <w:bidi/>
        <w:rPr>
          <w:rFonts w:cs="David"/>
          <w:b/>
          <w:bCs/>
          <w:rtl/>
        </w:rPr>
      </w:pPr>
    </w:p>
    <w:p w14:paraId="74751C15" w14:textId="77777777" w:rsidR="00896A3A" w:rsidRPr="00896A3A" w:rsidRDefault="00896A3A" w:rsidP="00896A3A">
      <w:pPr>
        <w:bidi/>
        <w:rPr>
          <w:rFonts w:cs="David"/>
          <w:b/>
          <w:bCs/>
          <w:rtl/>
        </w:rPr>
      </w:pPr>
    </w:p>
    <w:p w14:paraId="4BC34E3C" w14:textId="77777777" w:rsidR="00896A3A" w:rsidRPr="00896A3A" w:rsidRDefault="00896A3A" w:rsidP="00896A3A">
      <w:pPr>
        <w:tabs>
          <w:tab w:val="left" w:pos="1221"/>
        </w:tabs>
        <w:bidi/>
        <w:rPr>
          <w:rFonts w:cs="David" w:hint="cs"/>
          <w:b/>
          <w:bCs/>
          <w:u w:val="single"/>
          <w:rtl/>
        </w:rPr>
      </w:pPr>
    </w:p>
    <w:p w14:paraId="1E9D3056" w14:textId="77777777" w:rsidR="00896A3A" w:rsidRPr="00896A3A" w:rsidRDefault="00896A3A" w:rsidP="00896A3A">
      <w:pPr>
        <w:tabs>
          <w:tab w:val="left" w:pos="1221"/>
        </w:tabs>
        <w:bidi/>
        <w:rPr>
          <w:rFonts w:cs="David" w:hint="cs"/>
          <w:b/>
          <w:bCs/>
          <w:u w:val="single"/>
          <w:rtl/>
        </w:rPr>
      </w:pPr>
      <w:r w:rsidRPr="00896A3A">
        <w:rPr>
          <w:rFonts w:cs="David"/>
          <w:b/>
          <w:bCs/>
          <w:u w:val="single"/>
          <w:rtl/>
        </w:rPr>
        <w:t>סדר היום</w:t>
      </w:r>
      <w:r w:rsidRPr="00896A3A">
        <w:rPr>
          <w:rFonts w:cs="David"/>
          <w:rtl/>
        </w:rPr>
        <w:t>:</w:t>
      </w:r>
      <w:r w:rsidRPr="00896A3A">
        <w:rPr>
          <w:rFonts w:cs="David" w:hint="cs"/>
          <w:b/>
          <w:bCs/>
          <w:rtl/>
        </w:rPr>
        <w:tab/>
      </w:r>
      <w:r w:rsidRPr="00896A3A">
        <w:rPr>
          <w:rFonts w:cs="David" w:hint="cs"/>
          <w:b/>
          <w:bCs/>
          <w:rtl/>
        </w:rPr>
        <w:tab/>
      </w:r>
      <w:r w:rsidRPr="00896A3A">
        <w:rPr>
          <w:rFonts w:cs="David" w:hint="cs"/>
          <w:b/>
          <w:bCs/>
          <w:rtl/>
        </w:rPr>
        <w:tab/>
        <w:t xml:space="preserve">         </w:t>
      </w:r>
      <w:r w:rsidRPr="00896A3A">
        <w:rPr>
          <w:rFonts w:cs="David" w:hint="cs"/>
          <w:b/>
          <w:bCs/>
          <w:u w:val="single"/>
          <w:rtl/>
        </w:rPr>
        <w:t>קיצוץ בתקציב הכנסת לשנת 2006</w:t>
      </w:r>
    </w:p>
    <w:p w14:paraId="0F54133C" w14:textId="77777777" w:rsidR="00896A3A" w:rsidRPr="00896A3A" w:rsidRDefault="00896A3A" w:rsidP="00896A3A">
      <w:pPr>
        <w:bidi/>
        <w:rPr>
          <w:rFonts w:cs="David" w:hint="cs"/>
          <w:b/>
          <w:bCs/>
          <w:rtl/>
        </w:rPr>
      </w:pPr>
    </w:p>
    <w:p w14:paraId="27729CEC" w14:textId="77777777" w:rsidR="00896A3A" w:rsidRPr="00896A3A" w:rsidRDefault="00896A3A" w:rsidP="00896A3A">
      <w:pPr>
        <w:bidi/>
        <w:rPr>
          <w:rFonts w:cs="David" w:hint="cs"/>
          <w:rtl/>
        </w:rPr>
      </w:pPr>
    </w:p>
    <w:p w14:paraId="72FABF15" w14:textId="77777777" w:rsidR="00896A3A" w:rsidRPr="00896A3A" w:rsidRDefault="00896A3A" w:rsidP="00896A3A">
      <w:pPr>
        <w:bidi/>
        <w:rPr>
          <w:rFonts w:cs="David"/>
          <w:rtl/>
        </w:rPr>
      </w:pPr>
    </w:p>
    <w:p w14:paraId="18816F0F" w14:textId="77777777" w:rsidR="00896A3A" w:rsidRPr="00896A3A" w:rsidRDefault="00896A3A" w:rsidP="00896A3A">
      <w:pPr>
        <w:bidi/>
        <w:rPr>
          <w:rFonts w:cs="David"/>
          <w:b/>
          <w:bCs/>
          <w:u w:val="single"/>
          <w:rtl/>
        </w:rPr>
      </w:pPr>
      <w:r w:rsidRPr="00896A3A">
        <w:rPr>
          <w:rFonts w:cs="David"/>
          <w:b/>
          <w:bCs/>
          <w:u w:val="single"/>
          <w:rtl/>
        </w:rPr>
        <w:t>נכחו</w:t>
      </w:r>
      <w:r w:rsidRPr="00896A3A">
        <w:rPr>
          <w:rFonts w:cs="David"/>
          <w:rtl/>
        </w:rPr>
        <w:t>:</w:t>
      </w:r>
    </w:p>
    <w:p w14:paraId="388E519D" w14:textId="77777777" w:rsidR="00896A3A" w:rsidRPr="00896A3A" w:rsidRDefault="00896A3A" w:rsidP="00896A3A">
      <w:pPr>
        <w:bidi/>
        <w:rPr>
          <w:rFonts w:cs="David"/>
          <w:rtl/>
        </w:rPr>
      </w:pPr>
    </w:p>
    <w:p w14:paraId="46DDD298" w14:textId="77777777" w:rsidR="00896A3A" w:rsidRPr="00896A3A" w:rsidRDefault="00896A3A" w:rsidP="00896A3A">
      <w:pPr>
        <w:tabs>
          <w:tab w:val="left" w:pos="1788"/>
        </w:tabs>
        <w:bidi/>
        <w:rPr>
          <w:rFonts w:cs="David"/>
          <w:rtl/>
        </w:rPr>
      </w:pPr>
      <w:r w:rsidRPr="00896A3A">
        <w:rPr>
          <w:rFonts w:cs="David"/>
          <w:b/>
          <w:bCs/>
          <w:u w:val="single"/>
          <w:rtl/>
        </w:rPr>
        <w:t>חברי הוועדה</w:t>
      </w:r>
      <w:r w:rsidRPr="00896A3A">
        <w:rPr>
          <w:rFonts w:cs="David"/>
          <w:rtl/>
        </w:rPr>
        <w:t>:</w:t>
      </w:r>
    </w:p>
    <w:p w14:paraId="46E4F3E6" w14:textId="77777777" w:rsidR="00896A3A" w:rsidRPr="00896A3A" w:rsidRDefault="00896A3A" w:rsidP="00896A3A">
      <w:pPr>
        <w:bidi/>
        <w:rPr>
          <w:rFonts w:cs="David" w:hint="cs"/>
          <w:rtl/>
        </w:rPr>
      </w:pPr>
      <w:r w:rsidRPr="00896A3A">
        <w:rPr>
          <w:rFonts w:cs="David" w:hint="cs"/>
          <w:rtl/>
        </w:rPr>
        <w:t xml:space="preserve">רוחמה אברהם </w:t>
      </w:r>
      <w:r w:rsidRPr="00896A3A">
        <w:rPr>
          <w:rFonts w:cs="David"/>
          <w:rtl/>
        </w:rPr>
        <w:t>–</w:t>
      </w:r>
      <w:r w:rsidRPr="00896A3A">
        <w:rPr>
          <w:rFonts w:cs="David" w:hint="cs"/>
          <w:rtl/>
        </w:rPr>
        <w:t xml:space="preserve"> היו"ר</w:t>
      </w:r>
    </w:p>
    <w:p w14:paraId="586DA0DC" w14:textId="77777777" w:rsidR="00896A3A" w:rsidRPr="00896A3A" w:rsidRDefault="00896A3A" w:rsidP="00896A3A">
      <w:pPr>
        <w:bidi/>
        <w:rPr>
          <w:rFonts w:cs="David" w:hint="cs"/>
          <w:rtl/>
        </w:rPr>
      </w:pPr>
      <w:r w:rsidRPr="00896A3A">
        <w:rPr>
          <w:rFonts w:cs="David" w:hint="cs"/>
          <w:rtl/>
        </w:rPr>
        <w:t>שי חרמש</w:t>
      </w:r>
    </w:p>
    <w:p w14:paraId="00C0FDC1" w14:textId="77777777" w:rsidR="00896A3A" w:rsidRPr="00896A3A" w:rsidRDefault="00896A3A" w:rsidP="00896A3A">
      <w:pPr>
        <w:bidi/>
        <w:rPr>
          <w:rFonts w:cs="David" w:hint="cs"/>
          <w:rtl/>
        </w:rPr>
      </w:pPr>
      <w:r w:rsidRPr="00896A3A">
        <w:rPr>
          <w:rFonts w:cs="David" w:hint="cs"/>
          <w:rtl/>
        </w:rPr>
        <w:t>יעקב מרגי</w:t>
      </w:r>
    </w:p>
    <w:p w14:paraId="06D382D3" w14:textId="77777777" w:rsidR="00896A3A" w:rsidRPr="00896A3A" w:rsidRDefault="00896A3A" w:rsidP="00896A3A">
      <w:pPr>
        <w:bidi/>
        <w:rPr>
          <w:rFonts w:cs="David" w:hint="cs"/>
          <w:rtl/>
        </w:rPr>
      </w:pPr>
      <w:r w:rsidRPr="00896A3A">
        <w:rPr>
          <w:rFonts w:cs="David" w:hint="cs"/>
          <w:rtl/>
        </w:rPr>
        <w:t>גדעון סער</w:t>
      </w:r>
    </w:p>
    <w:p w14:paraId="7B4E847C" w14:textId="77777777" w:rsidR="00896A3A" w:rsidRPr="00896A3A" w:rsidRDefault="00896A3A" w:rsidP="00896A3A">
      <w:pPr>
        <w:bidi/>
        <w:rPr>
          <w:rFonts w:cs="David" w:hint="cs"/>
          <w:rtl/>
        </w:rPr>
      </w:pPr>
    </w:p>
    <w:p w14:paraId="0E3D785B" w14:textId="77777777" w:rsidR="00896A3A" w:rsidRPr="00896A3A" w:rsidRDefault="00896A3A" w:rsidP="00896A3A">
      <w:pPr>
        <w:bidi/>
        <w:rPr>
          <w:rFonts w:cs="David" w:hint="cs"/>
          <w:rtl/>
        </w:rPr>
      </w:pPr>
      <w:r w:rsidRPr="00896A3A">
        <w:rPr>
          <w:rFonts w:cs="David" w:hint="cs"/>
          <w:rtl/>
        </w:rPr>
        <w:t xml:space="preserve">אריה האן, מזכיר הכנסת </w:t>
      </w:r>
    </w:p>
    <w:p w14:paraId="673EFB1F" w14:textId="77777777" w:rsidR="00896A3A" w:rsidRPr="00896A3A" w:rsidRDefault="00896A3A" w:rsidP="00896A3A">
      <w:pPr>
        <w:bidi/>
        <w:rPr>
          <w:rFonts w:cs="David" w:hint="cs"/>
          <w:rtl/>
        </w:rPr>
      </w:pPr>
      <w:r w:rsidRPr="00896A3A">
        <w:rPr>
          <w:rFonts w:cs="David" w:hint="cs"/>
          <w:rtl/>
        </w:rPr>
        <w:t>נאזם בדר, סגן מזכיר הכנסת</w:t>
      </w:r>
    </w:p>
    <w:p w14:paraId="7634B9B6" w14:textId="77777777" w:rsidR="00896A3A" w:rsidRPr="00896A3A" w:rsidRDefault="00896A3A" w:rsidP="00896A3A">
      <w:pPr>
        <w:bidi/>
        <w:rPr>
          <w:rFonts w:cs="David" w:hint="cs"/>
          <w:rtl/>
        </w:rPr>
      </w:pPr>
    </w:p>
    <w:p w14:paraId="5FC57912" w14:textId="77777777" w:rsidR="00896A3A" w:rsidRPr="00896A3A" w:rsidRDefault="00896A3A" w:rsidP="00896A3A">
      <w:pPr>
        <w:tabs>
          <w:tab w:val="left" w:pos="1788"/>
          <w:tab w:val="left" w:pos="3631"/>
        </w:tabs>
        <w:bidi/>
        <w:rPr>
          <w:rFonts w:cs="David" w:hint="cs"/>
          <w:rtl/>
        </w:rPr>
      </w:pPr>
      <w:r w:rsidRPr="00896A3A">
        <w:rPr>
          <w:rFonts w:cs="David"/>
          <w:b/>
          <w:bCs/>
          <w:u w:val="single"/>
          <w:rtl/>
        </w:rPr>
        <w:t>מוזמנים</w:t>
      </w:r>
      <w:r w:rsidRPr="00896A3A">
        <w:rPr>
          <w:rFonts w:cs="David"/>
          <w:rtl/>
        </w:rPr>
        <w:t>:</w:t>
      </w:r>
    </w:p>
    <w:p w14:paraId="35C28E6B" w14:textId="77777777" w:rsidR="00896A3A" w:rsidRPr="00896A3A" w:rsidRDefault="00896A3A" w:rsidP="00896A3A">
      <w:pPr>
        <w:bidi/>
        <w:rPr>
          <w:rFonts w:cs="David" w:hint="cs"/>
          <w:rtl/>
        </w:rPr>
      </w:pPr>
      <w:r w:rsidRPr="00896A3A">
        <w:rPr>
          <w:rFonts w:cs="David" w:hint="cs"/>
          <w:rtl/>
        </w:rPr>
        <w:t>אבי לוי, חשב הכנסת</w:t>
      </w:r>
    </w:p>
    <w:p w14:paraId="03DE6169" w14:textId="77777777" w:rsidR="00896A3A" w:rsidRPr="00896A3A" w:rsidRDefault="00896A3A" w:rsidP="00896A3A">
      <w:pPr>
        <w:bidi/>
        <w:rPr>
          <w:rFonts w:cs="David" w:hint="cs"/>
          <w:rtl/>
        </w:rPr>
      </w:pPr>
      <w:r w:rsidRPr="00896A3A">
        <w:rPr>
          <w:rFonts w:cs="David" w:hint="cs"/>
          <w:rtl/>
        </w:rPr>
        <w:t>נדב כספי, חשבות הכנסת</w:t>
      </w:r>
    </w:p>
    <w:p w14:paraId="054BB803" w14:textId="77777777" w:rsidR="00896A3A" w:rsidRPr="00896A3A" w:rsidRDefault="00896A3A" w:rsidP="00896A3A">
      <w:pPr>
        <w:bidi/>
        <w:rPr>
          <w:rFonts w:cs="David" w:hint="cs"/>
          <w:rtl/>
        </w:rPr>
      </w:pPr>
      <w:r w:rsidRPr="00896A3A">
        <w:rPr>
          <w:rFonts w:cs="David" w:hint="cs"/>
          <w:rtl/>
        </w:rPr>
        <w:t>יעקב גלנטי, רמ"ט יו"ר הכנסת</w:t>
      </w:r>
    </w:p>
    <w:p w14:paraId="44DF0DC7" w14:textId="77777777" w:rsidR="00896A3A" w:rsidRPr="00896A3A" w:rsidRDefault="00896A3A" w:rsidP="00896A3A">
      <w:pPr>
        <w:bidi/>
        <w:rPr>
          <w:rFonts w:cs="David" w:hint="cs"/>
          <w:rtl/>
        </w:rPr>
      </w:pPr>
      <w:r w:rsidRPr="00896A3A">
        <w:rPr>
          <w:rFonts w:cs="David" w:hint="cs"/>
          <w:rtl/>
        </w:rPr>
        <w:t xml:space="preserve">אבי בלשניקוב, מנכ"ל הכנסת </w:t>
      </w:r>
    </w:p>
    <w:p w14:paraId="3C205818" w14:textId="77777777" w:rsidR="00896A3A" w:rsidRPr="00896A3A" w:rsidRDefault="00896A3A" w:rsidP="00896A3A">
      <w:pPr>
        <w:bidi/>
        <w:rPr>
          <w:rFonts w:cs="David" w:hint="cs"/>
          <w:rtl/>
        </w:rPr>
      </w:pPr>
      <w:r w:rsidRPr="00896A3A">
        <w:rPr>
          <w:rFonts w:cs="David" w:hint="cs"/>
          <w:rtl/>
        </w:rPr>
        <w:t xml:space="preserve">דוד ג'אווי, עוזר מנכ"ל הכנסת </w:t>
      </w:r>
    </w:p>
    <w:p w14:paraId="3FE07187" w14:textId="77777777" w:rsidR="00896A3A" w:rsidRPr="00896A3A" w:rsidRDefault="00896A3A" w:rsidP="00896A3A">
      <w:pPr>
        <w:bidi/>
        <w:rPr>
          <w:rFonts w:cs="David" w:hint="cs"/>
          <w:rtl/>
        </w:rPr>
      </w:pPr>
      <w:r w:rsidRPr="00896A3A">
        <w:rPr>
          <w:rFonts w:cs="David" w:hint="cs"/>
          <w:rtl/>
        </w:rPr>
        <w:t>מוחמד שמייה, עוזר מנכ"ל הכנסת</w:t>
      </w:r>
    </w:p>
    <w:p w14:paraId="20701599" w14:textId="77777777" w:rsidR="00896A3A" w:rsidRPr="00896A3A" w:rsidRDefault="00896A3A" w:rsidP="00896A3A">
      <w:pPr>
        <w:bidi/>
        <w:rPr>
          <w:rFonts w:cs="David" w:hint="cs"/>
          <w:rtl/>
        </w:rPr>
      </w:pPr>
      <w:r w:rsidRPr="00896A3A">
        <w:rPr>
          <w:rFonts w:cs="David" w:hint="cs"/>
          <w:rtl/>
        </w:rPr>
        <w:t xml:space="preserve">שמי איינהורן, עוזר מנכ"ל הכנסת </w:t>
      </w:r>
    </w:p>
    <w:p w14:paraId="06F941FD" w14:textId="77777777" w:rsidR="00896A3A" w:rsidRPr="00896A3A" w:rsidRDefault="00896A3A" w:rsidP="00896A3A">
      <w:pPr>
        <w:bidi/>
        <w:rPr>
          <w:rFonts w:cs="David" w:hint="cs"/>
          <w:rtl/>
        </w:rPr>
      </w:pPr>
    </w:p>
    <w:p w14:paraId="23652B41" w14:textId="77777777" w:rsidR="00896A3A" w:rsidRPr="00896A3A" w:rsidRDefault="00896A3A" w:rsidP="00896A3A">
      <w:pPr>
        <w:tabs>
          <w:tab w:val="left" w:pos="1930"/>
        </w:tabs>
        <w:bidi/>
        <w:rPr>
          <w:rFonts w:cs="David" w:hint="cs"/>
          <w:rtl/>
        </w:rPr>
      </w:pPr>
      <w:r w:rsidRPr="00896A3A">
        <w:rPr>
          <w:rFonts w:cs="David"/>
          <w:b/>
          <w:bCs/>
          <w:u w:val="single"/>
          <w:rtl/>
        </w:rPr>
        <w:t>י</w:t>
      </w:r>
      <w:r w:rsidRPr="00896A3A">
        <w:rPr>
          <w:rFonts w:cs="David" w:hint="cs"/>
          <w:b/>
          <w:bCs/>
          <w:u w:val="single"/>
          <w:rtl/>
        </w:rPr>
        <w:t>יעוץ משפטי</w:t>
      </w:r>
      <w:r w:rsidRPr="00896A3A">
        <w:rPr>
          <w:rFonts w:cs="David"/>
          <w:b/>
          <w:bCs/>
          <w:u w:val="single"/>
          <w:rtl/>
        </w:rPr>
        <w:t>:</w:t>
      </w:r>
    </w:p>
    <w:p w14:paraId="7B3913C2" w14:textId="77777777" w:rsidR="00896A3A" w:rsidRPr="00896A3A" w:rsidRDefault="00896A3A" w:rsidP="00896A3A">
      <w:pPr>
        <w:bidi/>
        <w:rPr>
          <w:rFonts w:cs="David" w:hint="cs"/>
          <w:rtl/>
        </w:rPr>
      </w:pPr>
      <w:r w:rsidRPr="00896A3A">
        <w:rPr>
          <w:rFonts w:cs="David" w:hint="cs"/>
          <w:rtl/>
        </w:rPr>
        <w:t>ארבל אסטרחן</w:t>
      </w:r>
    </w:p>
    <w:p w14:paraId="57B7EDB0" w14:textId="77777777" w:rsidR="00896A3A" w:rsidRPr="00896A3A" w:rsidRDefault="00896A3A" w:rsidP="00896A3A">
      <w:pPr>
        <w:tabs>
          <w:tab w:val="left" w:pos="1930"/>
        </w:tabs>
        <w:bidi/>
        <w:rPr>
          <w:rFonts w:cs="David" w:hint="cs"/>
          <w:b/>
          <w:bCs/>
          <w:u w:val="single"/>
          <w:rtl/>
        </w:rPr>
      </w:pPr>
    </w:p>
    <w:p w14:paraId="46266EA6" w14:textId="77777777" w:rsidR="00896A3A" w:rsidRPr="00896A3A" w:rsidRDefault="00896A3A" w:rsidP="00896A3A">
      <w:pPr>
        <w:tabs>
          <w:tab w:val="left" w:pos="1930"/>
        </w:tabs>
        <w:bidi/>
        <w:rPr>
          <w:rFonts w:cs="David" w:hint="cs"/>
          <w:b/>
          <w:bCs/>
          <w:rtl/>
        </w:rPr>
      </w:pPr>
      <w:r w:rsidRPr="00896A3A">
        <w:rPr>
          <w:rFonts w:cs="David"/>
          <w:b/>
          <w:bCs/>
          <w:u w:val="single"/>
          <w:rtl/>
        </w:rPr>
        <w:t>מנהלת הוועדה</w:t>
      </w:r>
      <w:r w:rsidRPr="00896A3A">
        <w:rPr>
          <w:rFonts w:cs="David"/>
          <w:rtl/>
        </w:rPr>
        <w:t>:</w:t>
      </w:r>
    </w:p>
    <w:p w14:paraId="4B6FBDDB" w14:textId="77777777" w:rsidR="00896A3A" w:rsidRPr="00896A3A" w:rsidRDefault="00896A3A" w:rsidP="00896A3A">
      <w:pPr>
        <w:bidi/>
        <w:rPr>
          <w:rFonts w:cs="David" w:hint="cs"/>
          <w:rtl/>
        </w:rPr>
      </w:pPr>
      <w:r w:rsidRPr="00896A3A">
        <w:rPr>
          <w:rFonts w:cs="David" w:hint="cs"/>
          <w:rtl/>
        </w:rPr>
        <w:t>אתי בן יוסף</w:t>
      </w:r>
    </w:p>
    <w:p w14:paraId="18D35573" w14:textId="77777777" w:rsidR="00896A3A" w:rsidRPr="00896A3A" w:rsidRDefault="00896A3A" w:rsidP="00896A3A">
      <w:pPr>
        <w:tabs>
          <w:tab w:val="left" w:pos="1930"/>
        </w:tabs>
        <w:bidi/>
        <w:rPr>
          <w:rFonts w:cs="David" w:hint="cs"/>
          <w:b/>
          <w:bCs/>
          <w:u w:val="single"/>
          <w:rtl/>
        </w:rPr>
      </w:pPr>
    </w:p>
    <w:p w14:paraId="7E81DCEA" w14:textId="77777777" w:rsidR="00896A3A" w:rsidRPr="00896A3A" w:rsidRDefault="00896A3A" w:rsidP="00896A3A">
      <w:pPr>
        <w:tabs>
          <w:tab w:val="left" w:pos="1930"/>
        </w:tabs>
        <w:bidi/>
        <w:rPr>
          <w:rFonts w:cs="David" w:hint="cs"/>
          <w:rtl/>
        </w:rPr>
      </w:pPr>
      <w:r w:rsidRPr="00896A3A">
        <w:rPr>
          <w:rFonts w:cs="David" w:hint="cs"/>
          <w:b/>
          <w:bCs/>
          <w:u w:val="single"/>
          <w:rtl/>
        </w:rPr>
        <w:t>רשמת פרלמנטרית</w:t>
      </w:r>
      <w:r w:rsidRPr="00896A3A">
        <w:rPr>
          <w:rFonts w:cs="David"/>
          <w:rtl/>
        </w:rPr>
        <w:t>:</w:t>
      </w:r>
      <w:r w:rsidRPr="00896A3A">
        <w:rPr>
          <w:rFonts w:cs="David" w:hint="cs"/>
          <w:rtl/>
        </w:rPr>
        <w:tab/>
      </w:r>
    </w:p>
    <w:p w14:paraId="5704E96E" w14:textId="77777777" w:rsidR="00896A3A" w:rsidRPr="00896A3A" w:rsidRDefault="00896A3A" w:rsidP="00896A3A">
      <w:pPr>
        <w:bidi/>
        <w:rPr>
          <w:rFonts w:cs="David" w:hint="cs"/>
          <w:rtl/>
        </w:rPr>
      </w:pPr>
      <w:r w:rsidRPr="00896A3A">
        <w:rPr>
          <w:rFonts w:cs="David" w:hint="cs"/>
          <w:rtl/>
        </w:rPr>
        <w:t>דרורה רשף</w:t>
      </w:r>
    </w:p>
    <w:p w14:paraId="727BF481" w14:textId="77777777" w:rsidR="00896A3A" w:rsidRPr="00896A3A" w:rsidRDefault="00896A3A" w:rsidP="00896A3A">
      <w:pPr>
        <w:pStyle w:val="Heading5"/>
        <w:jc w:val="left"/>
        <w:rPr>
          <w:rFonts w:hint="cs"/>
          <w:rtl/>
        </w:rPr>
      </w:pPr>
    </w:p>
    <w:p w14:paraId="185FE703" w14:textId="77777777" w:rsidR="00896A3A" w:rsidRPr="00896A3A" w:rsidRDefault="00896A3A" w:rsidP="00896A3A">
      <w:pPr>
        <w:pStyle w:val="Heading5"/>
        <w:jc w:val="left"/>
        <w:rPr>
          <w:rtl/>
        </w:rPr>
      </w:pPr>
      <w:r w:rsidRPr="00896A3A">
        <w:rPr>
          <w:rtl/>
        </w:rPr>
        <w:t xml:space="preserve"> </w:t>
      </w:r>
    </w:p>
    <w:p w14:paraId="322E122B" w14:textId="77777777" w:rsidR="00896A3A" w:rsidRPr="00896A3A" w:rsidRDefault="00896A3A" w:rsidP="00896A3A">
      <w:pPr>
        <w:bidi/>
        <w:rPr>
          <w:rFonts w:cs="David" w:hint="cs"/>
          <w:rtl/>
        </w:rPr>
      </w:pPr>
    </w:p>
    <w:p w14:paraId="2C7BB851" w14:textId="77777777" w:rsidR="00896A3A" w:rsidRPr="00896A3A" w:rsidRDefault="00896A3A" w:rsidP="00896A3A">
      <w:pPr>
        <w:bidi/>
        <w:jc w:val="center"/>
        <w:rPr>
          <w:rFonts w:cs="David" w:hint="cs"/>
          <w:b/>
          <w:bCs/>
          <w:u w:val="single"/>
          <w:rtl/>
        </w:rPr>
      </w:pPr>
      <w:r w:rsidRPr="00896A3A">
        <w:rPr>
          <w:rFonts w:cs="David"/>
          <w:rtl/>
        </w:rPr>
        <w:br w:type="page"/>
      </w:r>
      <w:r w:rsidRPr="00896A3A">
        <w:rPr>
          <w:rFonts w:cs="David" w:hint="cs"/>
          <w:b/>
          <w:bCs/>
          <w:u w:val="single"/>
          <w:rtl/>
        </w:rPr>
        <w:lastRenderedPageBreak/>
        <w:t>קיצוץ בתקציב הכנסת לשנת 2006</w:t>
      </w:r>
    </w:p>
    <w:p w14:paraId="215AB3D9" w14:textId="77777777" w:rsidR="00896A3A" w:rsidRPr="00896A3A" w:rsidRDefault="00896A3A" w:rsidP="00896A3A">
      <w:pPr>
        <w:bidi/>
        <w:rPr>
          <w:rFonts w:cs="David" w:hint="cs"/>
          <w:u w:val="single"/>
          <w:rtl/>
        </w:rPr>
      </w:pPr>
    </w:p>
    <w:p w14:paraId="2FB25D0E" w14:textId="77777777" w:rsidR="00896A3A" w:rsidRPr="00896A3A" w:rsidRDefault="00896A3A" w:rsidP="00896A3A">
      <w:pPr>
        <w:bidi/>
        <w:rPr>
          <w:rFonts w:cs="David" w:hint="cs"/>
          <w:u w:val="single"/>
          <w:rtl/>
        </w:rPr>
      </w:pPr>
    </w:p>
    <w:p w14:paraId="68A8B807" w14:textId="77777777" w:rsidR="00896A3A" w:rsidRPr="00896A3A" w:rsidRDefault="00896A3A" w:rsidP="00896A3A">
      <w:pPr>
        <w:bidi/>
        <w:rPr>
          <w:rFonts w:cs="David" w:hint="cs"/>
          <w:rtl/>
        </w:rPr>
      </w:pPr>
      <w:r w:rsidRPr="00896A3A">
        <w:rPr>
          <w:rFonts w:cs="David" w:hint="cs"/>
          <w:u w:val="single"/>
          <w:rtl/>
        </w:rPr>
        <w:t>היו"ר רוחמה אברהם:</w:t>
      </w:r>
    </w:p>
    <w:p w14:paraId="2BA8CB7F" w14:textId="77777777" w:rsidR="00896A3A" w:rsidRPr="00896A3A" w:rsidRDefault="00896A3A" w:rsidP="00896A3A">
      <w:pPr>
        <w:bidi/>
        <w:rPr>
          <w:rFonts w:cs="David" w:hint="cs"/>
          <w:rtl/>
        </w:rPr>
      </w:pPr>
    </w:p>
    <w:p w14:paraId="059390A5" w14:textId="77777777" w:rsidR="00896A3A" w:rsidRPr="00896A3A" w:rsidRDefault="00896A3A" w:rsidP="00896A3A">
      <w:pPr>
        <w:bidi/>
        <w:rPr>
          <w:rFonts w:cs="David" w:hint="cs"/>
          <w:rtl/>
        </w:rPr>
      </w:pPr>
      <w:r w:rsidRPr="00896A3A">
        <w:rPr>
          <w:rFonts w:cs="David" w:hint="cs"/>
          <w:rtl/>
        </w:rPr>
        <w:tab/>
        <w:t xml:space="preserve"> בוקר טוב, חברי חברי הכנסת. אני שמחה לפתוח את הישיבה בנושא קיצוץ בתקציב הכנסת לשנת 2006. כידוע לכולנו, במיוחד לאחר המלחמה ובמיוחד שלאחר ששר האוצר ביקש לקצץ קיצוץ רוחבי בתקציבי משרדי הממשלה בסך של חמישה מיליארד שקלים, התבקשתי על ידי יושבת ראש הכנסת ומנכ"ל הכנסת להביא בפני הוועדה המשותפת הצעה לקיצוץ בתקציב הכנסת. </w:t>
      </w:r>
    </w:p>
    <w:p w14:paraId="0920C4B0" w14:textId="77777777" w:rsidR="00896A3A" w:rsidRPr="00896A3A" w:rsidRDefault="00896A3A" w:rsidP="00896A3A">
      <w:pPr>
        <w:bidi/>
        <w:ind w:firstLine="567"/>
        <w:rPr>
          <w:rFonts w:cs="David" w:hint="cs"/>
          <w:rtl/>
        </w:rPr>
      </w:pPr>
    </w:p>
    <w:p w14:paraId="49265700" w14:textId="77777777" w:rsidR="00896A3A" w:rsidRPr="00896A3A" w:rsidRDefault="00896A3A" w:rsidP="00896A3A">
      <w:pPr>
        <w:bidi/>
        <w:ind w:firstLine="567"/>
        <w:rPr>
          <w:rFonts w:cs="David" w:hint="cs"/>
          <w:rtl/>
        </w:rPr>
      </w:pPr>
      <w:r w:rsidRPr="00896A3A">
        <w:rPr>
          <w:rFonts w:cs="David" w:hint="cs"/>
          <w:rtl/>
        </w:rPr>
        <w:t xml:space="preserve">אני חושבת שזה ראוי ומהווה דוגמה לכלל חברי הבית הזה ולעם ישראל, שכנסת ישראל - מבלי שנדרשה - מביאה את הקיצוץ הזה. אני חושבת שאנחנו, בוועדה המשותפת </w:t>
      </w:r>
      <w:r w:rsidRPr="00896A3A">
        <w:rPr>
          <w:rFonts w:cs="David"/>
          <w:rtl/>
        </w:rPr>
        <w:t>–</w:t>
      </w:r>
      <w:r w:rsidRPr="00896A3A">
        <w:rPr>
          <w:rFonts w:cs="David" w:hint="cs"/>
          <w:rtl/>
        </w:rPr>
        <w:t xml:space="preserve"> תכף ניכנס לגופו של עניין ולגופם של סעיפים אחרים - עצם העובדה שאנחנו מביאים את זה בשעה שהקיצוץ עדיין לא אושר בוועדת הכספים </w:t>
      </w:r>
      <w:r w:rsidRPr="00896A3A">
        <w:rPr>
          <w:rFonts w:cs="David"/>
          <w:rtl/>
        </w:rPr>
        <w:t>–</w:t>
      </w:r>
      <w:r w:rsidRPr="00896A3A">
        <w:rPr>
          <w:rFonts w:cs="David" w:hint="cs"/>
          <w:rtl/>
        </w:rPr>
        <w:t xml:space="preserve"> אז יישר כוח, אבי. תמסור את זה גם מאתנו </w:t>
      </w:r>
      <w:r w:rsidRPr="00896A3A">
        <w:rPr>
          <w:rFonts w:cs="David"/>
          <w:rtl/>
        </w:rPr>
        <w:t>–</w:t>
      </w:r>
      <w:r w:rsidRPr="00896A3A">
        <w:rPr>
          <w:rFonts w:cs="David" w:hint="cs"/>
          <w:rtl/>
        </w:rPr>
        <w:t xml:space="preserve"> אני מדברת בשם כל חברי הכנסת - ליושבת ראש הכנסת. אני חושבת שבאמת אנחנו צריכים להוות דוגמה ועצם העובדה שהיא עושה את זה מהווה  דוגמה אישית טובה. </w:t>
      </w:r>
    </w:p>
    <w:p w14:paraId="5EE46447" w14:textId="77777777" w:rsidR="00896A3A" w:rsidRPr="00896A3A" w:rsidRDefault="00896A3A" w:rsidP="00896A3A">
      <w:pPr>
        <w:bidi/>
        <w:rPr>
          <w:rFonts w:cs="David" w:hint="cs"/>
          <w:rtl/>
        </w:rPr>
      </w:pPr>
    </w:p>
    <w:p w14:paraId="7AE7EA5B" w14:textId="77777777" w:rsidR="00896A3A" w:rsidRPr="00896A3A" w:rsidRDefault="00896A3A" w:rsidP="00896A3A">
      <w:pPr>
        <w:bidi/>
        <w:rPr>
          <w:rFonts w:cs="David" w:hint="cs"/>
          <w:rtl/>
        </w:rPr>
      </w:pPr>
      <w:r w:rsidRPr="00896A3A">
        <w:rPr>
          <w:rFonts w:cs="David" w:hint="cs"/>
          <w:rtl/>
        </w:rPr>
        <w:tab/>
        <w:t xml:space="preserve">אני אתן לך את רשות הדיבור, אבי, ואחר כך אם יש לאריה משהו לומר, ונפתח את זה לדיון בקרב חברי הכנסת. בבקשה, אבי.  </w:t>
      </w:r>
    </w:p>
    <w:p w14:paraId="2E169AD9" w14:textId="77777777" w:rsidR="00896A3A" w:rsidRPr="00896A3A" w:rsidRDefault="00896A3A" w:rsidP="00896A3A">
      <w:pPr>
        <w:bidi/>
        <w:rPr>
          <w:rFonts w:cs="David" w:hint="cs"/>
          <w:rtl/>
        </w:rPr>
      </w:pPr>
    </w:p>
    <w:p w14:paraId="343F3EFD" w14:textId="77777777" w:rsidR="00896A3A" w:rsidRPr="00896A3A" w:rsidRDefault="00896A3A" w:rsidP="00896A3A">
      <w:pPr>
        <w:bidi/>
        <w:rPr>
          <w:rFonts w:cs="David" w:hint="cs"/>
          <w:u w:val="single"/>
          <w:rtl/>
        </w:rPr>
      </w:pPr>
      <w:r w:rsidRPr="00896A3A">
        <w:rPr>
          <w:rFonts w:cs="David" w:hint="cs"/>
          <w:u w:val="single"/>
          <w:rtl/>
        </w:rPr>
        <w:t>אבי בלשניקוב:</w:t>
      </w:r>
    </w:p>
    <w:p w14:paraId="796046AD" w14:textId="77777777" w:rsidR="00896A3A" w:rsidRPr="00896A3A" w:rsidRDefault="00896A3A" w:rsidP="00896A3A">
      <w:pPr>
        <w:bidi/>
        <w:rPr>
          <w:rFonts w:cs="David" w:hint="cs"/>
          <w:u w:val="single"/>
          <w:rtl/>
        </w:rPr>
      </w:pPr>
    </w:p>
    <w:p w14:paraId="7D8441B9" w14:textId="77777777" w:rsidR="00896A3A" w:rsidRPr="00896A3A" w:rsidRDefault="00896A3A" w:rsidP="00896A3A">
      <w:pPr>
        <w:bidi/>
        <w:rPr>
          <w:rFonts w:cs="David" w:hint="cs"/>
          <w:rtl/>
        </w:rPr>
      </w:pPr>
      <w:r w:rsidRPr="00896A3A">
        <w:rPr>
          <w:rFonts w:cs="David" w:hint="cs"/>
          <w:rtl/>
        </w:rPr>
        <w:tab/>
        <w:t xml:space="preserve">בוקר טוב. תודה, גברתי יושבת ראש הוועדה, אדוני מזכיר הכנסת. </w:t>
      </w:r>
    </w:p>
    <w:p w14:paraId="55DA3F2E" w14:textId="77777777" w:rsidR="00896A3A" w:rsidRPr="00896A3A" w:rsidRDefault="00896A3A" w:rsidP="00896A3A">
      <w:pPr>
        <w:bidi/>
        <w:rPr>
          <w:rFonts w:cs="David" w:hint="cs"/>
          <w:rtl/>
        </w:rPr>
      </w:pPr>
    </w:p>
    <w:p w14:paraId="30B6B3FC" w14:textId="77777777" w:rsidR="00896A3A" w:rsidRPr="00896A3A" w:rsidRDefault="00896A3A" w:rsidP="00896A3A">
      <w:pPr>
        <w:bidi/>
        <w:ind w:firstLine="567"/>
        <w:rPr>
          <w:rFonts w:cs="David" w:hint="cs"/>
          <w:rtl/>
        </w:rPr>
      </w:pPr>
      <w:r w:rsidRPr="00896A3A">
        <w:rPr>
          <w:rFonts w:cs="David" w:hint="cs"/>
          <w:rtl/>
        </w:rPr>
        <w:t xml:space="preserve">חברים, החליטה יושבת ראש הכנסת, חברת הכנסת דליה איציק, שהכנסת תהווה דוגמה, ואת אותו הקיצוץ עליו החליטה הממשלה </w:t>
      </w:r>
      <w:r w:rsidRPr="00896A3A">
        <w:rPr>
          <w:rFonts w:cs="David"/>
          <w:rtl/>
        </w:rPr>
        <w:t>–</w:t>
      </w:r>
      <w:r w:rsidRPr="00896A3A">
        <w:rPr>
          <w:rFonts w:cs="David" w:hint="cs"/>
          <w:rtl/>
        </w:rPr>
        <w:t xml:space="preserve"> קיצוץ של 9% בתקציבי הקניות של כל משרדי הממשלה - התנדבה יושבת ראש הכנסת </w:t>
      </w:r>
      <w:r w:rsidRPr="00896A3A">
        <w:rPr>
          <w:rFonts w:cs="David"/>
          <w:rtl/>
        </w:rPr>
        <w:t>–</w:t>
      </w:r>
      <w:r w:rsidRPr="00896A3A">
        <w:rPr>
          <w:rFonts w:cs="David" w:hint="cs"/>
          <w:rtl/>
        </w:rPr>
        <w:t xml:space="preserve"> לא חלה עלינו חובה, אבל התנדבה - להשית את אותו הקיצוץ שהושת בהחלטת ממשלה, גם על הכנסת. 9% מתקציב של 180 מיליון שקלים, שהוא תקציב הקניות של הכנסת, הם 7.3 מיליון שקלים. זה הקיצוץ. </w:t>
      </w:r>
    </w:p>
    <w:p w14:paraId="6C239014" w14:textId="77777777" w:rsidR="00896A3A" w:rsidRPr="00896A3A" w:rsidRDefault="00896A3A" w:rsidP="00896A3A">
      <w:pPr>
        <w:bidi/>
        <w:ind w:firstLine="567"/>
        <w:rPr>
          <w:rFonts w:cs="David" w:hint="cs"/>
          <w:rtl/>
        </w:rPr>
      </w:pPr>
    </w:p>
    <w:p w14:paraId="2B5B3EB0" w14:textId="77777777" w:rsidR="00896A3A" w:rsidRPr="00896A3A" w:rsidRDefault="00896A3A" w:rsidP="00896A3A">
      <w:pPr>
        <w:bidi/>
        <w:ind w:firstLine="567"/>
        <w:rPr>
          <w:rFonts w:cs="David" w:hint="cs"/>
          <w:rtl/>
        </w:rPr>
      </w:pPr>
      <w:r w:rsidRPr="00896A3A">
        <w:rPr>
          <w:rFonts w:cs="David" w:hint="cs"/>
          <w:rtl/>
        </w:rPr>
        <w:t xml:space="preserve">בנוסף, קיבלה היושבת ראש החלטה נוספת, שהכנסת תהווה דוגמה ליתר משרדי הממשלה והחליטה שהכנסת תקצץ 2 מיליון שקלים נוספים בנוסף ל-7.3 מיליון השקלים. סך הכל קיצוץ של 9.3 מיליון שקלים בתקציב הקניות של הכנסת. יש כאן את הפירוט המלא מאותם הסעיפים שהוועדה הזאת אישרה בזמנו. אני יכול לומר לכם שאנחנו נמצאים כרגע בסוף חודש אוגוסט. כמובן שכל הקיצוץ הוא מתקציב השנה הנוכחית. במידה ויושבת ראש הכנסת תורה על קיצוץ נוסף, נעשה את המאמצים הנדרשים. אני מציע שחשב הכנסת ייתן סקירה קטנה על הסעיפים שמוכרים לכם, שהרי אותה ועדה אישרה אותם בפעם הקודמת. </w:t>
      </w:r>
    </w:p>
    <w:p w14:paraId="66809D4F" w14:textId="77777777" w:rsidR="00896A3A" w:rsidRPr="00896A3A" w:rsidRDefault="00896A3A" w:rsidP="00896A3A">
      <w:pPr>
        <w:bidi/>
        <w:rPr>
          <w:rFonts w:cs="David" w:hint="cs"/>
          <w:rtl/>
        </w:rPr>
      </w:pPr>
    </w:p>
    <w:p w14:paraId="6F1FC274"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3073C56B" w14:textId="77777777" w:rsidR="00896A3A" w:rsidRPr="00896A3A" w:rsidRDefault="00896A3A" w:rsidP="00896A3A">
      <w:pPr>
        <w:bidi/>
        <w:rPr>
          <w:rFonts w:cs="David" w:hint="cs"/>
          <w:rtl/>
        </w:rPr>
      </w:pPr>
    </w:p>
    <w:p w14:paraId="6469554A" w14:textId="77777777" w:rsidR="00896A3A" w:rsidRPr="00896A3A" w:rsidRDefault="00896A3A" w:rsidP="00896A3A">
      <w:pPr>
        <w:bidi/>
        <w:rPr>
          <w:rFonts w:cs="David" w:hint="cs"/>
          <w:rtl/>
        </w:rPr>
      </w:pPr>
      <w:r w:rsidRPr="00896A3A">
        <w:rPr>
          <w:rFonts w:cs="David" w:hint="cs"/>
          <w:rtl/>
        </w:rPr>
        <w:tab/>
        <w:t xml:space="preserve">איזו שאלה. </w:t>
      </w:r>
    </w:p>
    <w:p w14:paraId="37F9D34C" w14:textId="77777777" w:rsidR="00896A3A" w:rsidRPr="00896A3A" w:rsidRDefault="00896A3A" w:rsidP="00896A3A">
      <w:pPr>
        <w:bidi/>
        <w:rPr>
          <w:rFonts w:cs="David" w:hint="cs"/>
          <w:rtl/>
        </w:rPr>
      </w:pPr>
    </w:p>
    <w:p w14:paraId="062BD52B" w14:textId="77777777" w:rsidR="00896A3A" w:rsidRPr="00896A3A" w:rsidRDefault="00896A3A" w:rsidP="00896A3A">
      <w:pPr>
        <w:bidi/>
        <w:rPr>
          <w:rFonts w:cs="David" w:hint="cs"/>
          <w:u w:val="single"/>
          <w:rtl/>
        </w:rPr>
      </w:pPr>
      <w:r w:rsidRPr="00896A3A">
        <w:rPr>
          <w:rFonts w:cs="David" w:hint="cs"/>
          <w:u w:val="single"/>
          <w:rtl/>
        </w:rPr>
        <w:t>גדעון סער:</w:t>
      </w:r>
    </w:p>
    <w:p w14:paraId="5A9D7BD5" w14:textId="77777777" w:rsidR="00896A3A" w:rsidRPr="00896A3A" w:rsidRDefault="00896A3A" w:rsidP="00896A3A">
      <w:pPr>
        <w:bidi/>
        <w:rPr>
          <w:rFonts w:cs="David" w:hint="cs"/>
          <w:u w:val="single"/>
          <w:rtl/>
        </w:rPr>
      </w:pPr>
    </w:p>
    <w:p w14:paraId="66A47078" w14:textId="77777777" w:rsidR="00896A3A" w:rsidRPr="00896A3A" w:rsidRDefault="00896A3A" w:rsidP="00896A3A">
      <w:pPr>
        <w:bidi/>
        <w:rPr>
          <w:rFonts w:cs="David" w:hint="cs"/>
          <w:rtl/>
        </w:rPr>
      </w:pPr>
      <w:r w:rsidRPr="00896A3A">
        <w:rPr>
          <w:rFonts w:cs="David" w:hint="cs"/>
          <w:rtl/>
        </w:rPr>
        <w:tab/>
        <w:t xml:space="preserve"> האם אפשר לקבל את זה?</w:t>
      </w:r>
    </w:p>
    <w:p w14:paraId="4D7BA07B" w14:textId="77777777" w:rsidR="00896A3A" w:rsidRPr="00896A3A" w:rsidRDefault="00896A3A" w:rsidP="00896A3A">
      <w:pPr>
        <w:bidi/>
        <w:rPr>
          <w:rFonts w:cs="David" w:hint="cs"/>
          <w:rtl/>
        </w:rPr>
      </w:pPr>
    </w:p>
    <w:p w14:paraId="1AC87650" w14:textId="77777777" w:rsidR="00896A3A" w:rsidRPr="00896A3A" w:rsidRDefault="00896A3A" w:rsidP="00896A3A">
      <w:pPr>
        <w:bidi/>
        <w:rPr>
          <w:rFonts w:cs="David" w:hint="cs"/>
          <w:rtl/>
        </w:rPr>
      </w:pPr>
      <w:r w:rsidRPr="00896A3A">
        <w:rPr>
          <w:rFonts w:cs="David" w:hint="cs"/>
          <w:u w:val="single"/>
          <w:rtl/>
        </w:rPr>
        <w:t>אבי לוי:</w:t>
      </w:r>
      <w:r w:rsidRPr="00896A3A">
        <w:rPr>
          <w:rFonts w:cs="David" w:hint="cs"/>
          <w:rtl/>
        </w:rPr>
        <w:t xml:space="preserve"> </w:t>
      </w:r>
    </w:p>
    <w:p w14:paraId="176F968F" w14:textId="77777777" w:rsidR="00896A3A" w:rsidRPr="00896A3A" w:rsidRDefault="00896A3A" w:rsidP="00896A3A">
      <w:pPr>
        <w:bidi/>
        <w:rPr>
          <w:rFonts w:cs="David" w:hint="cs"/>
          <w:rtl/>
        </w:rPr>
      </w:pPr>
    </w:p>
    <w:p w14:paraId="2EEFA7F8" w14:textId="77777777" w:rsidR="00896A3A" w:rsidRPr="00896A3A" w:rsidRDefault="00896A3A" w:rsidP="00896A3A">
      <w:pPr>
        <w:bidi/>
        <w:rPr>
          <w:rFonts w:cs="David" w:hint="cs"/>
          <w:rtl/>
        </w:rPr>
      </w:pPr>
      <w:r w:rsidRPr="00896A3A">
        <w:rPr>
          <w:rFonts w:cs="David" w:hint="cs"/>
          <w:rtl/>
        </w:rPr>
        <w:tab/>
        <w:t xml:space="preserve">כאמור, הקיצוץ מתייחס לאותם סעיפים המוגדרים בפי המדינה כקניות </w:t>
      </w:r>
      <w:r w:rsidRPr="00896A3A">
        <w:rPr>
          <w:rFonts w:cs="David"/>
          <w:rtl/>
        </w:rPr>
        <w:t>–</w:t>
      </w:r>
      <w:r w:rsidRPr="00896A3A">
        <w:rPr>
          <w:rFonts w:cs="David" w:hint="cs"/>
          <w:rtl/>
        </w:rPr>
        <w:t xml:space="preserve"> זה לא שכר ולא התחייבויות חוזיות ולא התחייבויות על פי חוק - - -</w:t>
      </w:r>
    </w:p>
    <w:p w14:paraId="3B0B9B87" w14:textId="77777777" w:rsidR="00896A3A" w:rsidRPr="00896A3A" w:rsidRDefault="00896A3A" w:rsidP="00896A3A">
      <w:pPr>
        <w:bidi/>
        <w:rPr>
          <w:rFonts w:cs="David" w:hint="cs"/>
          <w:rtl/>
        </w:rPr>
      </w:pPr>
    </w:p>
    <w:p w14:paraId="475A59FE" w14:textId="77777777" w:rsidR="00896A3A" w:rsidRPr="00896A3A" w:rsidRDefault="00896A3A" w:rsidP="00896A3A">
      <w:pPr>
        <w:pStyle w:val="Heading5"/>
        <w:jc w:val="left"/>
        <w:rPr>
          <w:rFonts w:hint="cs"/>
          <w:rtl/>
        </w:rPr>
      </w:pPr>
      <w:r w:rsidRPr="00896A3A">
        <w:rPr>
          <w:rFonts w:hint="cs"/>
          <w:u w:val="single"/>
          <w:rtl/>
        </w:rPr>
        <w:t>שי חרמש:</w:t>
      </w:r>
    </w:p>
    <w:p w14:paraId="703B37D8" w14:textId="77777777" w:rsidR="00896A3A" w:rsidRPr="00896A3A" w:rsidRDefault="00896A3A" w:rsidP="00896A3A">
      <w:pPr>
        <w:pStyle w:val="Heading5"/>
        <w:jc w:val="left"/>
        <w:rPr>
          <w:rFonts w:hint="cs"/>
          <w:rtl/>
        </w:rPr>
      </w:pPr>
    </w:p>
    <w:p w14:paraId="2ADA39C1" w14:textId="77777777" w:rsidR="00896A3A" w:rsidRPr="00896A3A" w:rsidRDefault="00896A3A" w:rsidP="00896A3A">
      <w:pPr>
        <w:bidi/>
        <w:rPr>
          <w:rFonts w:cs="David" w:hint="cs"/>
          <w:rtl/>
        </w:rPr>
      </w:pPr>
      <w:r w:rsidRPr="00896A3A">
        <w:rPr>
          <w:rFonts w:cs="David" w:hint="cs"/>
          <w:rtl/>
        </w:rPr>
        <w:tab/>
        <w:t xml:space="preserve"> אבל זה גם תקציב פיתוח.</w:t>
      </w:r>
    </w:p>
    <w:p w14:paraId="10E66454" w14:textId="77777777" w:rsidR="00896A3A" w:rsidRPr="00896A3A" w:rsidRDefault="00896A3A" w:rsidP="00896A3A">
      <w:pPr>
        <w:bidi/>
        <w:rPr>
          <w:rFonts w:cs="David" w:hint="cs"/>
          <w:rtl/>
        </w:rPr>
      </w:pPr>
    </w:p>
    <w:p w14:paraId="71A39B5E" w14:textId="77777777" w:rsidR="00896A3A" w:rsidRPr="00896A3A" w:rsidRDefault="00896A3A" w:rsidP="00896A3A">
      <w:pPr>
        <w:bidi/>
        <w:rPr>
          <w:rFonts w:cs="David" w:hint="cs"/>
          <w:rtl/>
        </w:rPr>
      </w:pPr>
      <w:r w:rsidRPr="00896A3A">
        <w:rPr>
          <w:rFonts w:cs="David"/>
          <w:u w:val="single"/>
          <w:rtl/>
        </w:rPr>
        <w:br w:type="page"/>
      </w:r>
      <w:r w:rsidRPr="00896A3A">
        <w:rPr>
          <w:rFonts w:cs="David" w:hint="cs"/>
          <w:u w:val="single"/>
          <w:rtl/>
        </w:rPr>
        <w:lastRenderedPageBreak/>
        <w:t>אבי לוי:</w:t>
      </w:r>
      <w:r w:rsidRPr="00896A3A">
        <w:rPr>
          <w:rFonts w:cs="David" w:hint="cs"/>
          <w:rtl/>
        </w:rPr>
        <w:t xml:space="preserve"> </w:t>
      </w:r>
    </w:p>
    <w:p w14:paraId="2C8C4F79" w14:textId="77777777" w:rsidR="00896A3A" w:rsidRPr="00896A3A" w:rsidRDefault="00896A3A" w:rsidP="00896A3A">
      <w:pPr>
        <w:bidi/>
        <w:rPr>
          <w:rFonts w:cs="David" w:hint="cs"/>
          <w:u w:val="single"/>
          <w:rtl/>
        </w:rPr>
      </w:pPr>
      <w:r w:rsidRPr="00896A3A">
        <w:rPr>
          <w:rFonts w:cs="David" w:hint="cs"/>
          <w:rtl/>
        </w:rPr>
        <w:tab/>
        <w:t xml:space="preserve">זה גם תקציב פיתוח </w:t>
      </w:r>
      <w:r w:rsidRPr="00896A3A">
        <w:rPr>
          <w:rFonts w:cs="David"/>
          <w:rtl/>
        </w:rPr>
        <w:t>–</w:t>
      </w:r>
      <w:r w:rsidRPr="00896A3A">
        <w:rPr>
          <w:rFonts w:cs="David" w:hint="cs"/>
          <w:rtl/>
        </w:rPr>
        <w:t xml:space="preserve"> אצלנו אין הפרדה. </w:t>
      </w:r>
    </w:p>
    <w:p w14:paraId="1DD1A535" w14:textId="77777777" w:rsidR="00896A3A" w:rsidRPr="00896A3A" w:rsidRDefault="00896A3A" w:rsidP="00896A3A">
      <w:pPr>
        <w:bidi/>
        <w:rPr>
          <w:rFonts w:cs="David" w:hint="cs"/>
          <w:u w:val="single"/>
          <w:rtl/>
        </w:rPr>
      </w:pPr>
      <w:r w:rsidRPr="00896A3A">
        <w:rPr>
          <w:rFonts w:cs="David" w:hint="cs"/>
          <w:rtl/>
        </w:rPr>
        <w:t xml:space="preserve"> </w:t>
      </w:r>
    </w:p>
    <w:p w14:paraId="0EBBAA57"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5082750A" w14:textId="77777777" w:rsidR="00896A3A" w:rsidRPr="00896A3A" w:rsidRDefault="00896A3A" w:rsidP="00896A3A">
      <w:pPr>
        <w:bidi/>
        <w:rPr>
          <w:rFonts w:cs="David" w:hint="cs"/>
          <w:rtl/>
        </w:rPr>
      </w:pPr>
    </w:p>
    <w:p w14:paraId="37D0EBA2" w14:textId="77777777" w:rsidR="00896A3A" w:rsidRPr="00896A3A" w:rsidRDefault="00896A3A" w:rsidP="00896A3A">
      <w:pPr>
        <w:bidi/>
        <w:rPr>
          <w:rFonts w:cs="David" w:hint="cs"/>
          <w:rtl/>
        </w:rPr>
      </w:pPr>
      <w:r w:rsidRPr="00896A3A">
        <w:rPr>
          <w:rFonts w:cs="David" w:hint="cs"/>
          <w:rtl/>
        </w:rPr>
        <w:tab/>
        <w:t xml:space="preserve">תן לו להציג, שי, תרשום לפניך את כל השאלות, כל שאלה שתרצה לשאול תישאל ואני מאמינה שגם תזכה לתשובה, אבל לא נעשה את זה בצורת פינג-פונג, בבקשה. </w:t>
      </w:r>
    </w:p>
    <w:p w14:paraId="64EC6803" w14:textId="77777777" w:rsidR="00896A3A" w:rsidRPr="00896A3A" w:rsidRDefault="00896A3A" w:rsidP="00896A3A">
      <w:pPr>
        <w:bidi/>
        <w:rPr>
          <w:rFonts w:cs="David" w:hint="cs"/>
          <w:rtl/>
        </w:rPr>
      </w:pPr>
    </w:p>
    <w:p w14:paraId="5C5F23D7" w14:textId="77777777" w:rsidR="00896A3A" w:rsidRPr="00896A3A" w:rsidRDefault="00896A3A" w:rsidP="00896A3A">
      <w:pPr>
        <w:bidi/>
        <w:rPr>
          <w:rFonts w:cs="David" w:hint="cs"/>
          <w:u w:val="single"/>
          <w:rtl/>
        </w:rPr>
      </w:pPr>
      <w:r w:rsidRPr="00896A3A">
        <w:rPr>
          <w:rFonts w:cs="David" w:hint="cs"/>
          <w:u w:val="single"/>
          <w:rtl/>
        </w:rPr>
        <w:t>אבי לוי:</w:t>
      </w:r>
      <w:r w:rsidRPr="00896A3A">
        <w:rPr>
          <w:rFonts w:cs="David" w:hint="cs"/>
          <w:rtl/>
        </w:rPr>
        <w:t xml:space="preserve"> </w:t>
      </w:r>
    </w:p>
    <w:p w14:paraId="48EEC666" w14:textId="77777777" w:rsidR="00896A3A" w:rsidRPr="00896A3A" w:rsidRDefault="00896A3A" w:rsidP="00896A3A">
      <w:pPr>
        <w:bidi/>
        <w:rPr>
          <w:rFonts w:cs="David" w:hint="cs"/>
          <w:rtl/>
        </w:rPr>
      </w:pPr>
    </w:p>
    <w:p w14:paraId="0B3E01FD" w14:textId="77777777" w:rsidR="00896A3A" w:rsidRPr="00896A3A" w:rsidRDefault="00896A3A" w:rsidP="00896A3A">
      <w:pPr>
        <w:bidi/>
        <w:rPr>
          <w:rFonts w:cs="David" w:hint="cs"/>
          <w:rtl/>
        </w:rPr>
      </w:pPr>
      <w:r w:rsidRPr="00896A3A">
        <w:rPr>
          <w:rFonts w:cs="David" w:hint="cs"/>
          <w:rtl/>
        </w:rPr>
        <w:tab/>
        <w:t xml:space="preserve">השתדלנו לפזר ככל האפשר את הקיצוץ על פני כמה וכמה סעיפים, ויש פה כמה סעיפים שהקיצוץ בהם הוא קטן, אבל רצינו להגיע לסכום מצטבר. כפי שאתם רואים, רוב הקיצוצים מתייחסים בעיקר לנושא של אבטחה ומיגון, כי הוא סעיף די גמיש בסך הכל, וצריכים לענות עליו לפי הצורך. </w:t>
      </w:r>
    </w:p>
    <w:p w14:paraId="64DEEC99" w14:textId="77777777" w:rsidR="00896A3A" w:rsidRPr="00896A3A" w:rsidRDefault="00896A3A" w:rsidP="00896A3A">
      <w:pPr>
        <w:bidi/>
        <w:rPr>
          <w:rFonts w:cs="David" w:hint="cs"/>
          <w:rtl/>
        </w:rPr>
      </w:pPr>
    </w:p>
    <w:p w14:paraId="5727916E" w14:textId="77777777" w:rsidR="00896A3A" w:rsidRPr="00896A3A" w:rsidRDefault="00896A3A" w:rsidP="00896A3A">
      <w:pPr>
        <w:bidi/>
        <w:ind w:firstLine="567"/>
        <w:rPr>
          <w:rFonts w:cs="David" w:hint="cs"/>
          <w:rtl/>
        </w:rPr>
      </w:pPr>
      <w:r w:rsidRPr="00896A3A">
        <w:rPr>
          <w:rFonts w:cs="David" w:hint="cs"/>
          <w:rtl/>
        </w:rPr>
        <w:t xml:space="preserve">יש בנושא של שיפוצים והתקנות פרויקטים שאו בוטלו או נדחו לזמן יותר טוב </w:t>
      </w:r>
      <w:r w:rsidRPr="00896A3A">
        <w:rPr>
          <w:rFonts w:cs="David"/>
          <w:rtl/>
        </w:rPr>
        <w:t>–</w:t>
      </w:r>
      <w:r w:rsidRPr="00896A3A">
        <w:rPr>
          <w:rFonts w:cs="David" w:hint="cs"/>
          <w:rtl/>
        </w:rPr>
        <w:t xml:space="preserve"> למשל לעשות את זה בשנה הבאה או אחרי זה. יש את הנושא של מרכז המבקרים - המנכ"ל ויושבת ראש הכנסת החליטו בשלב זה להקפיא את הפרוייקט הזה, לבחון עוד כמה וכמה דברים, לבחון אם בכלל ולאיזה פתרונות ללכת בנושא הזה. אני חושב שהיה דיווח בישיבה הקודמת, כאשר באנו עם הנושא של העודפים. </w:t>
      </w:r>
    </w:p>
    <w:p w14:paraId="24031FB9" w14:textId="77777777" w:rsidR="00896A3A" w:rsidRPr="00896A3A" w:rsidRDefault="00896A3A" w:rsidP="00896A3A">
      <w:pPr>
        <w:bidi/>
        <w:ind w:firstLine="567"/>
        <w:rPr>
          <w:rFonts w:cs="David" w:hint="cs"/>
          <w:rtl/>
        </w:rPr>
      </w:pPr>
    </w:p>
    <w:p w14:paraId="26E4D23A" w14:textId="77777777" w:rsidR="00896A3A" w:rsidRPr="00896A3A" w:rsidRDefault="00896A3A" w:rsidP="00896A3A">
      <w:pPr>
        <w:bidi/>
        <w:ind w:firstLine="567"/>
        <w:rPr>
          <w:rFonts w:cs="David" w:hint="cs"/>
          <w:rtl/>
        </w:rPr>
      </w:pPr>
      <w:r w:rsidRPr="00896A3A">
        <w:rPr>
          <w:rFonts w:cs="David" w:hint="cs"/>
          <w:rtl/>
        </w:rPr>
        <w:t xml:space="preserve">גם כיכר הכנסת, כפי שאתם רואים  - זה מיליון וחצי שקל, גם על כך נשא המנכ"ל בישיבה הקודמת דיווח, ובנושא של הארגון של האגף הקיים </w:t>
      </w:r>
      <w:r w:rsidRPr="00896A3A">
        <w:rPr>
          <w:rFonts w:cs="David"/>
          <w:rtl/>
        </w:rPr>
        <w:t>–</w:t>
      </w:r>
      <w:r w:rsidRPr="00896A3A">
        <w:rPr>
          <w:rFonts w:cs="David" w:hint="cs"/>
          <w:rtl/>
        </w:rPr>
        <w:t xml:space="preserve"> בנוגע להתאמתו של האגף הקיים לאור הבנייה שנעשית באגף קדמה </w:t>
      </w:r>
      <w:r w:rsidRPr="00896A3A">
        <w:rPr>
          <w:rFonts w:cs="David"/>
          <w:rtl/>
        </w:rPr>
        <w:t>–</w:t>
      </w:r>
      <w:r w:rsidRPr="00896A3A">
        <w:rPr>
          <w:rFonts w:cs="David" w:hint="cs"/>
          <w:rtl/>
        </w:rPr>
        <w:t xml:space="preserve"> כאן התאפשר לנו בשלב זה לא לוותר על פרויקטים שתוכננו, ולכן אנחנו מציעים גם כאן קיצוץ של כמיליון ו- 400,000 שקל. סך הכל </w:t>
      </w:r>
      <w:r w:rsidRPr="00896A3A">
        <w:rPr>
          <w:rFonts w:cs="David"/>
          <w:rtl/>
        </w:rPr>
        <w:t>–</w:t>
      </w:r>
      <w:r w:rsidRPr="00896A3A">
        <w:rPr>
          <w:rFonts w:cs="David" w:hint="cs"/>
          <w:rtl/>
        </w:rPr>
        <w:t xml:space="preserve"> 9 מיליון ו </w:t>
      </w:r>
      <w:r w:rsidRPr="00896A3A">
        <w:rPr>
          <w:rFonts w:cs="David"/>
          <w:rtl/>
        </w:rPr>
        <w:t>–</w:t>
      </w:r>
      <w:r w:rsidRPr="00896A3A">
        <w:rPr>
          <w:rFonts w:cs="David" w:hint="cs"/>
          <w:rtl/>
        </w:rPr>
        <w:t xml:space="preserve"> 300,000 שקל, שמהווים כ- 11.5% מסעיפי הקניות. </w:t>
      </w:r>
    </w:p>
    <w:p w14:paraId="3361C2A1" w14:textId="77777777" w:rsidR="00896A3A" w:rsidRPr="00896A3A" w:rsidRDefault="00896A3A" w:rsidP="00896A3A">
      <w:pPr>
        <w:bidi/>
        <w:rPr>
          <w:rFonts w:cs="David" w:hint="cs"/>
          <w:rtl/>
        </w:rPr>
      </w:pPr>
    </w:p>
    <w:p w14:paraId="48745FDF" w14:textId="77777777" w:rsidR="00896A3A" w:rsidRPr="00896A3A" w:rsidRDefault="00896A3A" w:rsidP="00896A3A">
      <w:pPr>
        <w:bidi/>
        <w:rPr>
          <w:rFonts w:cs="David" w:hint="cs"/>
          <w:u w:val="single"/>
          <w:rtl/>
        </w:rPr>
      </w:pPr>
      <w:r w:rsidRPr="00896A3A">
        <w:rPr>
          <w:rFonts w:cs="David" w:hint="cs"/>
          <w:u w:val="single"/>
          <w:rtl/>
        </w:rPr>
        <w:t>יו"ר רוחמה אברהם:</w:t>
      </w:r>
    </w:p>
    <w:p w14:paraId="338ECF7F" w14:textId="77777777" w:rsidR="00896A3A" w:rsidRPr="00896A3A" w:rsidRDefault="00896A3A" w:rsidP="00896A3A">
      <w:pPr>
        <w:bidi/>
        <w:rPr>
          <w:rFonts w:cs="David" w:hint="cs"/>
          <w:rtl/>
        </w:rPr>
      </w:pPr>
    </w:p>
    <w:p w14:paraId="08BAFAAE" w14:textId="77777777" w:rsidR="00896A3A" w:rsidRPr="00896A3A" w:rsidRDefault="00896A3A" w:rsidP="00896A3A">
      <w:pPr>
        <w:bidi/>
        <w:rPr>
          <w:rFonts w:cs="David" w:hint="cs"/>
          <w:rtl/>
        </w:rPr>
      </w:pPr>
      <w:r w:rsidRPr="00896A3A">
        <w:rPr>
          <w:rFonts w:cs="David" w:hint="cs"/>
          <w:rtl/>
        </w:rPr>
        <w:tab/>
        <w:t xml:space="preserve">שאלה: אני רואה פה בנושא ארגון האגף הקיים, אתם מקצצים כמעט הכל. התקציב המקורי הוא 1,500,000שקלים ואתם מקצצים 1,400,000. מה אתם משאירים שם?  </w:t>
      </w:r>
    </w:p>
    <w:p w14:paraId="082F99E4" w14:textId="77777777" w:rsidR="00896A3A" w:rsidRPr="00896A3A" w:rsidRDefault="00896A3A" w:rsidP="00896A3A">
      <w:pPr>
        <w:bidi/>
        <w:rPr>
          <w:rFonts w:cs="David" w:hint="cs"/>
          <w:rtl/>
        </w:rPr>
      </w:pPr>
    </w:p>
    <w:p w14:paraId="252F678B" w14:textId="77777777" w:rsidR="00896A3A" w:rsidRPr="00896A3A" w:rsidRDefault="00896A3A" w:rsidP="00896A3A">
      <w:pPr>
        <w:bidi/>
        <w:rPr>
          <w:rFonts w:cs="David" w:hint="cs"/>
          <w:u w:val="single"/>
          <w:rtl/>
        </w:rPr>
      </w:pPr>
      <w:r w:rsidRPr="00896A3A">
        <w:rPr>
          <w:rFonts w:cs="David" w:hint="cs"/>
          <w:u w:val="single"/>
          <w:rtl/>
        </w:rPr>
        <w:t>אבי לוי:</w:t>
      </w:r>
      <w:r w:rsidRPr="00896A3A">
        <w:rPr>
          <w:rFonts w:cs="David" w:hint="cs"/>
          <w:rtl/>
        </w:rPr>
        <w:t xml:space="preserve"> </w:t>
      </w:r>
    </w:p>
    <w:p w14:paraId="26A3FD50" w14:textId="77777777" w:rsidR="00896A3A" w:rsidRPr="00896A3A" w:rsidRDefault="00896A3A" w:rsidP="00896A3A">
      <w:pPr>
        <w:bidi/>
        <w:rPr>
          <w:rFonts w:cs="David" w:hint="cs"/>
          <w:rtl/>
        </w:rPr>
      </w:pPr>
    </w:p>
    <w:p w14:paraId="7C39BA47" w14:textId="77777777" w:rsidR="00896A3A" w:rsidRPr="00896A3A" w:rsidRDefault="00896A3A" w:rsidP="00896A3A">
      <w:pPr>
        <w:bidi/>
        <w:rPr>
          <w:rFonts w:cs="David" w:hint="cs"/>
          <w:rtl/>
        </w:rPr>
      </w:pPr>
      <w:r w:rsidRPr="00896A3A">
        <w:rPr>
          <w:rFonts w:cs="David" w:hint="cs"/>
          <w:rtl/>
        </w:rPr>
        <w:tab/>
        <w:t xml:space="preserve">מה שהשארנו אלה דברים שקשורים בעיקר תכנון. </w:t>
      </w:r>
    </w:p>
    <w:p w14:paraId="4DAC3C4A" w14:textId="77777777" w:rsidR="00896A3A" w:rsidRPr="00896A3A" w:rsidRDefault="00896A3A" w:rsidP="00896A3A">
      <w:pPr>
        <w:bidi/>
        <w:rPr>
          <w:rFonts w:cs="David" w:hint="cs"/>
          <w:rtl/>
        </w:rPr>
      </w:pPr>
    </w:p>
    <w:p w14:paraId="6391BE85"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6946D3C6" w14:textId="77777777" w:rsidR="00896A3A" w:rsidRPr="00896A3A" w:rsidRDefault="00896A3A" w:rsidP="00896A3A">
      <w:pPr>
        <w:bidi/>
        <w:rPr>
          <w:rFonts w:cs="David" w:hint="cs"/>
          <w:rtl/>
        </w:rPr>
      </w:pPr>
    </w:p>
    <w:p w14:paraId="5D373C81" w14:textId="77777777" w:rsidR="00896A3A" w:rsidRPr="00896A3A" w:rsidRDefault="00896A3A" w:rsidP="00896A3A">
      <w:pPr>
        <w:bidi/>
        <w:rPr>
          <w:rFonts w:cs="David" w:hint="cs"/>
          <w:rtl/>
        </w:rPr>
      </w:pPr>
      <w:r w:rsidRPr="00896A3A">
        <w:rPr>
          <w:rFonts w:cs="David" w:hint="cs"/>
          <w:rtl/>
        </w:rPr>
        <w:tab/>
        <w:t>זאת אומרת, שעד סוף השנה אתה חושב ש - - -</w:t>
      </w:r>
    </w:p>
    <w:p w14:paraId="2B18F815" w14:textId="77777777" w:rsidR="00896A3A" w:rsidRPr="00896A3A" w:rsidRDefault="00896A3A" w:rsidP="00896A3A">
      <w:pPr>
        <w:bidi/>
        <w:rPr>
          <w:rFonts w:cs="David" w:hint="cs"/>
          <w:rtl/>
        </w:rPr>
      </w:pPr>
    </w:p>
    <w:p w14:paraId="77F20196" w14:textId="77777777" w:rsidR="00896A3A" w:rsidRPr="00896A3A" w:rsidRDefault="00896A3A" w:rsidP="00896A3A">
      <w:pPr>
        <w:bidi/>
        <w:rPr>
          <w:rFonts w:cs="David" w:hint="cs"/>
          <w:u w:val="single"/>
          <w:rtl/>
        </w:rPr>
      </w:pPr>
      <w:r w:rsidRPr="00896A3A">
        <w:rPr>
          <w:rFonts w:cs="David" w:hint="cs"/>
          <w:u w:val="single"/>
          <w:rtl/>
        </w:rPr>
        <w:t>אבי לוי:</w:t>
      </w:r>
      <w:r w:rsidRPr="00896A3A">
        <w:rPr>
          <w:rFonts w:cs="David" w:hint="cs"/>
          <w:rtl/>
        </w:rPr>
        <w:t xml:space="preserve"> </w:t>
      </w:r>
    </w:p>
    <w:p w14:paraId="1A33CE08" w14:textId="77777777" w:rsidR="00896A3A" w:rsidRPr="00896A3A" w:rsidRDefault="00896A3A" w:rsidP="00896A3A">
      <w:pPr>
        <w:bidi/>
        <w:rPr>
          <w:rFonts w:cs="David" w:hint="cs"/>
          <w:rtl/>
        </w:rPr>
      </w:pPr>
    </w:p>
    <w:p w14:paraId="5073CA2B" w14:textId="77777777" w:rsidR="00896A3A" w:rsidRPr="00896A3A" w:rsidRDefault="00896A3A" w:rsidP="00896A3A">
      <w:pPr>
        <w:bidi/>
        <w:rPr>
          <w:rFonts w:cs="David" w:hint="cs"/>
          <w:rtl/>
        </w:rPr>
      </w:pPr>
      <w:r w:rsidRPr="00896A3A">
        <w:rPr>
          <w:rFonts w:cs="David" w:hint="cs"/>
          <w:rtl/>
        </w:rPr>
        <w:tab/>
        <w:t xml:space="preserve">כן. שלא נבצע אותם. אבל, אנחנו בכל זאת מוציאים משהו לנושא התכנון, כי בכל זאת נצטרך להתאים את החללים המתפנים בבניין הקיים, בבוא העת, לפונקציות החדשות שיהיו לנו. </w:t>
      </w:r>
    </w:p>
    <w:p w14:paraId="051FB57B" w14:textId="77777777" w:rsidR="00896A3A" w:rsidRPr="00896A3A" w:rsidRDefault="00896A3A" w:rsidP="00896A3A">
      <w:pPr>
        <w:bidi/>
        <w:rPr>
          <w:rFonts w:cs="David" w:hint="cs"/>
          <w:rtl/>
        </w:rPr>
      </w:pPr>
    </w:p>
    <w:p w14:paraId="2C81EBB4" w14:textId="77777777" w:rsidR="00896A3A" w:rsidRPr="00896A3A" w:rsidRDefault="00896A3A" w:rsidP="00896A3A">
      <w:pPr>
        <w:bidi/>
        <w:rPr>
          <w:rFonts w:cs="David" w:hint="cs"/>
          <w:u w:val="single"/>
          <w:rtl/>
        </w:rPr>
      </w:pPr>
      <w:r w:rsidRPr="00896A3A">
        <w:rPr>
          <w:rFonts w:cs="David" w:hint="cs"/>
          <w:u w:val="single"/>
          <w:rtl/>
        </w:rPr>
        <w:t>אבי בלשניקוב:</w:t>
      </w:r>
    </w:p>
    <w:p w14:paraId="0F3C1ED4" w14:textId="77777777" w:rsidR="00896A3A" w:rsidRPr="00896A3A" w:rsidRDefault="00896A3A" w:rsidP="00896A3A">
      <w:pPr>
        <w:bidi/>
        <w:rPr>
          <w:rFonts w:cs="David" w:hint="cs"/>
          <w:rtl/>
        </w:rPr>
      </w:pPr>
    </w:p>
    <w:p w14:paraId="1077549B" w14:textId="77777777" w:rsidR="00896A3A" w:rsidRPr="00896A3A" w:rsidRDefault="00896A3A" w:rsidP="00896A3A">
      <w:pPr>
        <w:bidi/>
        <w:rPr>
          <w:rFonts w:cs="David" w:hint="cs"/>
          <w:rtl/>
        </w:rPr>
      </w:pPr>
      <w:r w:rsidRPr="00896A3A">
        <w:rPr>
          <w:rFonts w:cs="David" w:hint="cs"/>
          <w:rtl/>
        </w:rPr>
        <w:tab/>
        <w:t xml:space="preserve">הייתה אמורה להיות כאן, לפני שבועיים, ישיבה בוועדת הכנסת לגבי מצגת מפורטת שלי ושל האדריכל של הכנסת החדשה </w:t>
      </w:r>
      <w:r w:rsidRPr="00896A3A">
        <w:rPr>
          <w:rFonts w:cs="David"/>
          <w:rtl/>
        </w:rPr>
        <w:t>–</w:t>
      </w:r>
      <w:r w:rsidRPr="00896A3A">
        <w:rPr>
          <w:rFonts w:cs="David" w:hint="cs"/>
          <w:rtl/>
        </w:rPr>
        <w:t xml:space="preserve"> אני קורא לזה </w:t>
      </w:r>
      <w:r w:rsidRPr="00896A3A">
        <w:rPr>
          <w:rFonts w:cs="David"/>
          <w:rtl/>
        </w:rPr>
        <w:t>–</w:t>
      </w:r>
      <w:r w:rsidRPr="00896A3A">
        <w:rPr>
          <w:rFonts w:cs="David" w:hint="cs"/>
          <w:rtl/>
        </w:rPr>
        <w:t xml:space="preserve"> לגבי מה שהולך להיות, על מנת שחברי ועדת הכנסת יוכלו לראות אל"ף, את לוחות הזמנים, בי"ת, לאן התקציבים הולכים, מה אנחנו הוליכים לקבל ואיך תראה הכנסת תוך שנתיים מהיום, פיסית. כיוון שהאירועים לא התאימו ולא התאים שוועדת הכנסת תתעסק בזה דווקא בזמן האירועים שהיו עד לפני מספר שבועות, דחינו את זה. אבל, פירוט מלא על התכנון, השינויים וסדרי העדיפויות ששונו, ועל אותם חללים ריקים שעכשיו יהיו מלאים וכולי, אנחנו נקבע פגישה וניתן מצגת מקיפה על כל סוגיית הבניין החדש.  </w:t>
      </w:r>
    </w:p>
    <w:p w14:paraId="4CF56A84" w14:textId="77777777" w:rsidR="00896A3A" w:rsidRPr="00896A3A" w:rsidRDefault="00896A3A" w:rsidP="00896A3A">
      <w:pPr>
        <w:bidi/>
        <w:rPr>
          <w:rFonts w:cs="David" w:hint="cs"/>
          <w:rtl/>
        </w:rPr>
      </w:pPr>
    </w:p>
    <w:p w14:paraId="7E042A3C" w14:textId="77777777" w:rsidR="00896A3A" w:rsidRPr="00896A3A" w:rsidRDefault="00896A3A" w:rsidP="00896A3A">
      <w:pPr>
        <w:bidi/>
        <w:rPr>
          <w:rFonts w:cs="David" w:hint="cs"/>
          <w:rtl/>
        </w:rPr>
      </w:pPr>
      <w:r w:rsidRPr="00896A3A">
        <w:rPr>
          <w:rFonts w:cs="David"/>
          <w:u w:val="single"/>
          <w:rtl/>
        </w:rPr>
        <w:br w:type="page"/>
      </w:r>
      <w:r w:rsidRPr="00896A3A">
        <w:rPr>
          <w:rFonts w:cs="David" w:hint="cs"/>
          <w:u w:val="single"/>
          <w:rtl/>
        </w:rPr>
        <w:t>היו"ר רוחמה אברהם:</w:t>
      </w:r>
    </w:p>
    <w:p w14:paraId="00D5294D" w14:textId="77777777" w:rsidR="00896A3A" w:rsidRPr="00896A3A" w:rsidRDefault="00896A3A" w:rsidP="00896A3A">
      <w:pPr>
        <w:bidi/>
        <w:rPr>
          <w:rFonts w:cs="David" w:hint="cs"/>
          <w:rtl/>
        </w:rPr>
      </w:pPr>
    </w:p>
    <w:p w14:paraId="0C9E18DC" w14:textId="77777777" w:rsidR="00896A3A" w:rsidRPr="00896A3A" w:rsidRDefault="00896A3A" w:rsidP="00896A3A">
      <w:pPr>
        <w:bidi/>
        <w:rPr>
          <w:rFonts w:cs="David" w:hint="cs"/>
          <w:rtl/>
        </w:rPr>
      </w:pPr>
      <w:r w:rsidRPr="00896A3A">
        <w:rPr>
          <w:rFonts w:cs="David" w:hint="cs"/>
          <w:rtl/>
        </w:rPr>
        <w:tab/>
        <w:t>אני פותחת את זה לדיון. אבל, מה שחשוב כאן לומר זה שכולנו חשים בשיפוצים ובניסיון ליפות את המבנה הישן הזה ולגרום לכולנו עבודה קצת יותר נוחה, בין היתר לאותם מבקרים שיראו שכנסת ישראל קצת מתחדשת.</w:t>
      </w:r>
    </w:p>
    <w:p w14:paraId="282C7801" w14:textId="77777777" w:rsidR="00896A3A" w:rsidRPr="00896A3A" w:rsidRDefault="00896A3A" w:rsidP="00896A3A">
      <w:pPr>
        <w:bidi/>
        <w:rPr>
          <w:rFonts w:cs="David" w:hint="cs"/>
          <w:rtl/>
        </w:rPr>
      </w:pPr>
    </w:p>
    <w:p w14:paraId="4D0499AA" w14:textId="77777777" w:rsidR="00896A3A" w:rsidRPr="00896A3A" w:rsidRDefault="00896A3A" w:rsidP="00896A3A">
      <w:pPr>
        <w:bidi/>
        <w:rPr>
          <w:rFonts w:cs="David" w:hint="cs"/>
          <w:rtl/>
        </w:rPr>
      </w:pPr>
      <w:r w:rsidRPr="00896A3A">
        <w:rPr>
          <w:rFonts w:cs="David" w:hint="cs"/>
          <w:rtl/>
        </w:rPr>
        <w:tab/>
        <w:t>אני רואה פה סעיף "שיפוץ מבנים והתקנות". למרות שאנחנו עושים שיפוצים ולמרות כל העבודה אתם כן מצליחים לקצץ. איך?</w:t>
      </w:r>
    </w:p>
    <w:p w14:paraId="4487E20A" w14:textId="77777777" w:rsidR="00896A3A" w:rsidRPr="00896A3A" w:rsidRDefault="00896A3A" w:rsidP="00896A3A">
      <w:pPr>
        <w:bidi/>
        <w:rPr>
          <w:rFonts w:cs="David" w:hint="cs"/>
          <w:rtl/>
        </w:rPr>
      </w:pPr>
    </w:p>
    <w:p w14:paraId="2BF78289" w14:textId="77777777" w:rsidR="00896A3A" w:rsidRPr="00896A3A" w:rsidRDefault="00896A3A" w:rsidP="00896A3A">
      <w:pPr>
        <w:bidi/>
        <w:rPr>
          <w:rFonts w:cs="David" w:hint="cs"/>
          <w:u w:val="single"/>
          <w:rtl/>
        </w:rPr>
      </w:pPr>
      <w:r w:rsidRPr="00896A3A">
        <w:rPr>
          <w:rFonts w:cs="David" w:hint="cs"/>
          <w:u w:val="single"/>
          <w:rtl/>
        </w:rPr>
        <w:t>אבי בלשניקוב:</w:t>
      </w:r>
    </w:p>
    <w:p w14:paraId="515780A2" w14:textId="77777777" w:rsidR="00896A3A" w:rsidRPr="00896A3A" w:rsidRDefault="00896A3A" w:rsidP="00896A3A">
      <w:pPr>
        <w:bidi/>
        <w:rPr>
          <w:rFonts w:cs="David" w:hint="cs"/>
          <w:rtl/>
        </w:rPr>
      </w:pPr>
    </w:p>
    <w:p w14:paraId="24EEAFE7" w14:textId="77777777" w:rsidR="00896A3A" w:rsidRPr="00896A3A" w:rsidRDefault="00896A3A" w:rsidP="00896A3A">
      <w:pPr>
        <w:bidi/>
        <w:rPr>
          <w:rFonts w:cs="David" w:hint="cs"/>
          <w:rtl/>
        </w:rPr>
      </w:pPr>
      <w:r w:rsidRPr="00896A3A">
        <w:rPr>
          <w:rFonts w:cs="David" w:hint="cs"/>
          <w:rtl/>
        </w:rPr>
        <w:tab/>
        <w:t xml:space="preserve">אני שיניתי את סדרי העדיפויות. היו תוכניות כאלה ואחרות לשיפוצים במקומות כאלה ואחרים, והחלטתי בשלב זה לא לבצע אותם. פשוט לא לבצע. הדגש שאנחנו שמים כרגע, כפי שאתם רואים, זה על מבואת חברי הכנסת </w:t>
      </w:r>
      <w:r w:rsidRPr="00896A3A">
        <w:rPr>
          <w:rFonts w:cs="David"/>
          <w:rtl/>
        </w:rPr>
        <w:t>–</w:t>
      </w:r>
      <w:r w:rsidRPr="00896A3A">
        <w:rPr>
          <w:rFonts w:cs="David" w:hint="cs"/>
          <w:rtl/>
        </w:rPr>
        <w:t xml:space="preserve"> אגב, היו לנו שם בעיות קשות מאד בתחום הבטיחות. הבניין נבנה לפני ארבעים שנה, יועצי הבטיחות של הכנסת התריעו לא אחת לגבי תקנים ששונו. התקנים שהיו קיימים אז </w:t>
      </w:r>
      <w:r w:rsidRPr="00896A3A">
        <w:rPr>
          <w:rFonts w:cs="David"/>
          <w:rtl/>
        </w:rPr>
        <w:t>–</w:t>
      </w:r>
      <w:r w:rsidRPr="00896A3A">
        <w:rPr>
          <w:rFonts w:cs="David" w:hint="cs"/>
          <w:rtl/>
        </w:rPr>
        <w:t xml:space="preserve"> אני, חלילה, לא אומר שנבנה משהו לא טוב, אבל התקנים שהיו קיימים אז הם לא התקנים המחמירים של היום בעניין שריפות ודברים אחרים. לא יעלה על הדעת שאנחנו נישא את נס הדגל של "לא משפצים", כי זו הכנסת, ואסור שבכנסת ייראה שיפוץ כזה או אחר, חלילה, למען יראו וייראו וכולי, ומצד שני ישנם שיפוצים שחייבים לעשות אותם מבחינת תחזוקתו של הבית.  הבית יש בו נזילות, יש בו מקומות כאלה ואחרים שמבחינה בטיחותית חייבים להיות משודרגים. אם חלילה יקרה משהו, מישהו מאתנו ובראש ובראשונה אני, כי אני נושא היום באחריות, יצטרך לתת את הדין. לכן, שיפוצים זאת מילת גנאי </w:t>
      </w:r>
      <w:r w:rsidRPr="00896A3A">
        <w:rPr>
          <w:rFonts w:cs="David"/>
          <w:rtl/>
        </w:rPr>
        <w:t>–</w:t>
      </w:r>
      <w:r w:rsidRPr="00896A3A">
        <w:rPr>
          <w:rFonts w:cs="David" w:hint="cs"/>
          <w:rtl/>
        </w:rPr>
        <w:t xml:space="preserve"> לא תמיד. </w:t>
      </w:r>
    </w:p>
    <w:p w14:paraId="73DEFDB7" w14:textId="77777777" w:rsidR="00896A3A" w:rsidRPr="00896A3A" w:rsidRDefault="00896A3A" w:rsidP="00896A3A">
      <w:pPr>
        <w:bidi/>
        <w:rPr>
          <w:rFonts w:cs="David" w:hint="cs"/>
          <w:rtl/>
        </w:rPr>
      </w:pPr>
    </w:p>
    <w:p w14:paraId="4CB85CA7" w14:textId="77777777" w:rsidR="00896A3A" w:rsidRPr="00896A3A" w:rsidRDefault="00896A3A" w:rsidP="00896A3A">
      <w:pPr>
        <w:pStyle w:val="Heading5"/>
        <w:jc w:val="left"/>
        <w:rPr>
          <w:rFonts w:hint="cs"/>
          <w:rtl/>
        </w:rPr>
      </w:pPr>
      <w:r w:rsidRPr="00896A3A">
        <w:rPr>
          <w:rFonts w:hint="cs"/>
          <w:u w:val="single"/>
          <w:rtl/>
        </w:rPr>
        <w:t>שי חרמש:</w:t>
      </w:r>
    </w:p>
    <w:p w14:paraId="57C74038" w14:textId="77777777" w:rsidR="00896A3A" w:rsidRPr="00896A3A" w:rsidRDefault="00896A3A" w:rsidP="00896A3A">
      <w:pPr>
        <w:pStyle w:val="Heading5"/>
        <w:jc w:val="left"/>
        <w:rPr>
          <w:rFonts w:hint="cs"/>
          <w:rtl/>
        </w:rPr>
      </w:pPr>
    </w:p>
    <w:p w14:paraId="11F77E1C" w14:textId="77777777" w:rsidR="00896A3A" w:rsidRPr="00896A3A" w:rsidRDefault="00896A3A" w:rsidP="00896A3A">
      <w:pPr>
        <w:bidi/>
        <w:rPr>
          <w:rFonts w:cs="David" w:hint="cs"/>
          <w:rtl/>
        </w:rPr>
      </w:pPr>
      <w:r w:rsidRPr="00896A3A">
        <w:rPr>
          <w:rFonts w:cs="David" w:hint="cs"/>
          <w:rtl/>
        </w:rPr>
        <w:tab/>
        <w:t xml:space="preserve">קודם כל </w:t>
      </w:r>
      <w:r w:rsidRPr="00896A3A">
        <w:rPr>
          <w:rFonts w:cs="David"/>
          <w:rtl/>
        </w:rPr>
        <w:t>–</w:t>
      </w:r>
      <w:r w:rsidRPr="00896A3A">
        <w:rPr>
          <w:rFonts w:cs="David" w:hint="cs"/>
          <w:rtl/>
        </w:rPr>
        <w:t xml:space="preserve"> בסדר, רק בוא נדע על מה אנחנו מדברים. אנחנו מדברים בעצם על קיצוץ של 3.2 מיליון שקל, ודחייה של 6.1.  </w:t>
      </w:r>
    </w:p>
    <w:p w14:paraId="5EADC2E0" w14:textId="77777777" w:rsidR="00896A3A" w:rsidRPr="00896A3A" w:rsidRDefault="00896A3A" w:rsidP="00896A3A">
      <w:pPr>
        <w:bidi/>
        <w:rPr>
          <w:rFonts w:cs="David" w:hint="cs"/>
          <w:rtl/>
        </w:rPr>
      </w:pPr>
    </w:p>
    <w:p w14:paraId="4B19E8E3"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3C081A51" w14:textId="77777777" w:rsidR="00896A3A" w:rsidRPr="00896A3A" w:rsidRDefault="00896A3A" w:rsidP="00896A3A">
      <w:pPr>
        <w:bidi/>
        <w:rPr>
          <w:rFonts w:cs="David" w:hint="cs"/>
          <w:rtl/>
        </w:rPr>
      </w:pPr>
    </w:p>
    <w:p w14:paraId="1DE664B4" w14:textId="77777777" w:rsidR="00896A3A" w:rsidRPr="00896A3A" w:rsidRDefault="00896A3A" w:rsidP="00896A3A">
      <w:pPr>
        <w:bidi/>
        <w:rPr>
          <w:rFonts w:cs="David" w:hint="cs"/>
          <w:rtl/>
        </w:rPr>
      </w:pPr>
      <w:r w:rsidRPr="00896A3A">
        <w:rPr>
          <w:rFonts w:cs="David" w:hint="cs"/>
          <w:rtl/>
        </w:rPr>
        <w:tab/>
        <w:t xml:space="preserve">אנחנו מדברים על תשעה מיליון. </w:t>
      </w:r>
    </w:p>
    <w:p w14:paraId="2AB2079D" w14:textId="77777777" w:rsidR="00896A3A" w:rsidRPr="00896A3A" w:rsidRDefault="00896A3A" w:rsidP="00896A3A">
      <w:pPr>
        <w:bidi/>
        <w:rPr>
          <w:rFonts w:cs="David" w:hint="cs"/>
          <w:rtl/>
        </w:rPr>
      </w:pPr>
    </w:p>
    <w:p w14:paraId="0ADACAAF" w14:textId="77777777" w:rsidR="00896A3A" w:rsidRPr="00896A3A" w:rsidRDefault="00896A3A" w:rsidP="00896A3A">
      <w:pPr>
        <w:pStyle w:val="Heading5"/>
        <w:jc w:val="left"/>
        <w:rPr>
          <w:rFonts w:hint="cs"/>
          <w:rtl/>
        </w:rPr>
      </w:pPr>
      <w:r w:rsidRPr="00896A3A">
        <w:rPr>
          <w:rFonts w:hint="cs"/>
          <w:u w:val="single"/>
          <w:rtl/>
        </w:rPr>
        <w:t>שי חרמש:</w:t>
      </w:r>
    </w:p>
    <w:p w14:paraId="069E5B58" w14:textId="77777777" w:rsidR="00896A3A" w:rsidRPr="00896A3A" w:rsidRDefault="00896A3A" w:rsidP="00896A3A">
      <w:pPr>
        <w:pStyle w:val="Heading5"/>
        <w:jc w:val="left"/>
        <w:rPr>
          <w:rFonts w:hint="cs"/>
          <w:rtl/>
        </w:rPr>
      </w:pPr>
    </w:p>
    <w:p w14:paraId="0422E230" w14:textId="77777777" w:rsidR="00896A3A" w:rsidRPr="00896A3A" w:rsidRDefault="00896A3A" w:rsidP="00896A3A">
      <w:pPr>
        <w:bidi/>
        <w:rPr>
          <w:rFonts w:cs="David" w:hint="cs"/>
          <w:rtl/>
        </w:rPr>
      </w:pPr>
      <w:r w:rsidRPr="00896A3A">
        <w:rPr>
          <w:rFonts w:cs="David" w:hint="cs"/>
          <w:rtl/>
        </w:rPr>
        <w:tab/>
        <w:t xml:space="preserve"> דקה, דקה. אני רוצה להבהיר את זה. אנחנו מדברים על קיצוץ של 3.2 ובעצם מעשית, מדבר על דחייה. ושוב </w:t>
      </w:r>
      <w:r w:rsidRPr="00896A3A">
        <w:rPr>
          <w:rFonts w:cs="David"/>
          <w:rtl/>
        </w:rPr>
        <w:t>–</w:t>
      </w:r>
      <w:r w:rsidRPr="00896A3A">
        <w:rPr>
          <w:rFonts w:cs="David" w:hint="cs"/>
          <w:rtl/>
        </w:rPr>
        <w:t xml:space="preserve"> זה בסדר. מי שיושב בוועדת הכספים רק בארבעת ה"סשנים" האחרונים, מבין איפה אנחנו חיים בנושא הזה </w:t>
      </w:r>
      <w:r w:rsidRPr="00896A3A">
        <w:rPr>
          <w:rFonts w:cs="David"/>
          <w:rtl/>
        </w:rPr>
        <w:t>–</w:t>
      </w:r>
      <w:r w:rsidRPr="00896A3A">
        <w:rPr>
          <w:rFonts w:cs="David" w:hint="cs"/>
          <w:rtl/>
        </w:rPr>
        <w:t xml:space="preserve"> ה-6.1 יגיעו, במוקדם או במאוחר. לא יעזור שום דבר, יצטרכו לגמור את הכיכר, יצטרכו לגמור דברים אחרים. </w:t>
      </w:r>
    </w:p>
    <w:p w14:paraId="494C0D26" w14:textId="77777777" w:rsidR="00896A3A" w:rsidRPr="00896A3A" w:rsidRDefault="00896A3A" w:rsidP="00896A3A">
      <w:pPr>
        <w:bidi/>
        <w:rPr>
          <w:rFonts w:cs="David" w:hint="cs"/>
          <w:rtl/>
        </w:rPr>
      </w:pPr>
    </w:p>
    <w:p w14:paraId="05A1501D" w14:textId="77777777" w:rsidR="00896A3A" w:rsidRPr="00896A3A" w:rsidRDefault="00896A3A" w:rsidP="00896A3A">
      <w:pPr>
        <w:bidi/>
        <w:rPr>
          <w:rFonts w:cs="David" w:hint="cs"/>
          <w:u w:val="single"/>
          <w:rtl/>
        </w:rPr>
      </w:pPr>
      <w:r w:rsidRPr="00896A3A">
        <w:rPr>
          <w:rFonts w:cs="David" w:hint="cs"/>
          <w:u w:val="single"/>
          <w:rtl/>
        </w:rPr>
        <w:t>אבי בלשניקוב:</w:t>
      </w:r>
    </w:p>
    <w:p w14:paraId="188B0BD4" w14:textId="77777777" w:rsidR="00896A3A" w:rsidRPr="00896A3A" w:rsidRDefault="00896A3A" w:rsidP="00896A3A">
      <w:pPr>
        <w:bidi/>
        <w:rPr>
          <w:rFonts w:cs="David" w:hint="cs"/>
          <w:rtl/>
        </w:rPr>
      </w:pPr>
    </w:p>
    <w:p w14:paraId="29518CB3" w14:textId="77777777" w:rsidR="00896A3A" w:rsidRPr="00896A3A" w:rsidRDefault="00896A3A" w:rsidP="00896A3A">
      <w:pPr>
        <w:bidi/>
        <w:rPr>
          <w:rFonts w:cs="David" w:hint="cs"/>
          <w:rtl/>
        </w:rPr>
      </w:pPr>
      <w:r w:rsidRPr="00896A3A">
        <w:rPr>
          <w:rFonts w:cs="David" w:hint="cs"/>
          <w:rtl/>
        </w:rPr>
        <w:tab/>
        <w:t xml:space="preserve">לא, הכיכר לא. ביטלתי, על פי הוראתה של יושבת ראש הכנסת. הסיכום מהעבר, לפיו הכנסת תשלם מיליון וחצי שקלים לטובת עיריית ירושלים עבור שדרוג כיכר הכנסת </w:t>
      </w:r>
      <w:r w:rsidRPr="00896A3A">
        <w:rPr>
          <w:rFonts w:cs="David"/>
          <w:rtl/>
        </w:rPr>
        <w:t>–</w:t>
      </w:r>
      <w:r w:rsidRPr="00896A3A">
        <w:rPr>
          <w:rFonts w:cs="David" w:hint="cs"/>
          <w:rtl/>
        </w:rPr>
        <w:t xml:space="preserve"> קרי: רכישת יצירת אמנות מיוחדת בכיכר הכנסת </w:t>
      </w:r>
      <w:r w:rsidRPr="00896A3A">
        <w:rPr>
          <w:rFonts w:cs="David"/>
          <w:rtl/>
        </w:rPr>
        <w:t>–</w:t>
      </w:r>
      <w:r w:rsidRPr="00896A3A">
        <w:rPr>
          <w:rFonts w:cs="David" w:hint="cs"/>
          <w:rtl/>
        </w:rPr>
        <w:t xml:space="preserve"> בטלה על פי הוראתה של יושבת הראש. אני, חלילה, לא תשמעו ממני מילת ביקורת על ההחלטה הקודמת, יכול להיות שהיא הייתה טובה וראויה, אני מכבד ואני מצדיע. יושבת ראש הכנסת החליטה שההוצאה הזאת, מבחינתה, בטלה. </w:t>
      </w:r>
    </w:p>
    <w:p w14:paraId="388F69D9" w14:textId="77777777" w:rsidR="00896A3A" w:rsidRPr="00896A3A" w:rsidRDefault="00896A3A" w:rsidP="00896A3A">
      <w:pPr>
        <w:bidi/>
        <w:rPr>
          <w:rFonts w:cs="David" w:hint="cs"/>
          <w:rtl/>
        </w:rPr>
      </w:pPr>
    </w:p>
    <w:p w14:paraId="70DC73DC" w14:textId="77777777" w:rsidR="00896A3A" w:rsidRPr="00896A3A" w:rsidRDefault="00896A3A" w:rsidP="00896A3A">
      <w:pPr>
        <w:pStyle w:val="Heading5"/>
        <w:jc w:val="left"/>
        <w:rPr>
          <w:rFonts w:hint="cs"/>
          <w:rtl/>
        </w:rPr>
      </w:pPr>
      <w:r w:rsidRPr="00896A3A">
        <w:rPr>
          <w:rFonts w:hint="cs"/>
          <w:u w:val="single"/>
          <w:rtl/>
        </w:rPr>
        <w:t>שי חרמש:</w:t>
      </w:r>
    </w:p>
    <w:p w14:paraId="5455AA71" w14:textId="77777777" w:rsidR="00896A3A" w:rsidRPr="00896A3A" w:rsidRDefault="00896A3A" w:rsidP="00896A3A">
      <w:pPr>
        <w:pStyle w:val="Heading5"/>
        <w:jc w:val="left"/>
        <w:rPr>
          <w:rFonts w:hint="cs"/>
          <w:rtl/>
        </w:rPr>
      </w:pPr>
    </w:p>
    <w:p w14:paraId="7578A410" w14:textId="77777777" w:rsidR="00896A3A" w:rsidRPr="00896A3A" w:rsidRDefault="00896A3A" w:rsidP="00896A3A">
      <w:pPr>
        <w:bidi/>
        <w:rPr>
          <w:rFonts w:cs="David" w:hint="cs"/>
          <w:rtl/>
        </w:rPr>
      </w:pPr>
      <w:r w:rsidRPr="00896A3A">
        <w:rPr>
          <w:rFonts w:cs="David" w:hint="cs"/>
          <w:rtl/>
        </w:rPr>
        <w:tab/>
        <w:t xml:space="preserve"> יפה. ארגון האגף הקיים </w:t>
      </w:r>
      <w:r w:rsidRPr="00896A3A">
        <w:rPr>
          <w:rFonts w:cs="David"/>
          <w:rtl/>
        </w:rPr>
        <w:t>–</w:t>
      </w:r>
      <w:r w:rsidRPr="00896A3A">
        <w:rPr>
          <w:rFonts w:cs="David" w:hint="cs"/>
          <w:rtl/>
        </w:rPr>
        <w:t xml:space="preserve"> לא תהיה ברירה, הוא יחזור חזרה. יצטרכו להחזיר את זה. זה בגדר דחיית תשלום. זה בסדר, רק נקרא לזה דחייה ולא ביטול. </w:t>
      </w:r>
    </w:p>
    <w:p w14:paraId="303AF30C" w14:textId="77777777" w:rsidR="00896A3A" w:rsidRPr="00896A3A" w:rsidRDefault="00896A3A" w:rsidP="00896A3A">
      <w:pPr>
        <w:bidi/>
        <w:rPr>
          <w:rFonts w:cs="David" w:hint="cs"/>
          <w:rtl/>
        </w:rPr>
      </w:pPr>
    </w:p>
    <w:p w14:paraId="608AE94D" w14:textId="77777777" w:rsidR="00896A3A" w:rsidRPr="00896A3A" w:rsidRDefault="00896A3A" w:rsidP="00896A3A">
      <w:pPr>
        <w:bidi/>
        <w:rPr>
          <w:rFonts w:cs="David" w:hint="cs"/>
          <w:rtl/>
        </w:rPr>
      </w:pPr>
      <w:r w:rsidRPr="00896A3A">
        <w:rPr>
          <w:rFonts w:cs="David" w:hint="cs"/>
          <w:rtl/>
        </w:rPr>
        <w:tab/>
        <w:t xml:space="preserve">מרכז המבקרים </w:t>
      </w:r>
      <w:r w:rsidRPr="00896A3A">
        <w:rPr>
          <w:rFonts w:cs="David"/>
          <w:rtl/>
        </w:rPr>
        <w:t>–</w:t>
      </w:r>
      <w:r w:rsidRPr="00896A3A">
        <w:rPr>
          <w:rFonts w:cs="David" w:hint="cs"/>
          <w:rtl/>
        </w:rPr>
        <w:t xml:space="preserve"> אין החלטה לבטל אותו, נכון?</w:t>
      </w:r>
    </w:p>
    <w:p w14:paraId="4C2515EC" w14:textId="77777777" w:rsidR="00896A3A" w:rsidRPr="00896A3A" w:rsidRDefault="00896A3A" w:rsidP="00896A3A">
      <w:pPr>
        <w:bidi/>
        <w:rPr>
          <w:rFonts w:cs="David" w:hint="cs"/>
          <w:rtl/>
        </w:rPr>
      </w:pPr>
    </w:p>
    <w:p w14:paraId="45C6EE9A" w14:textId="77777777" w:rsidR="00896A3A" w:rsidRPr="00896A3A" w:rsidRDefault="00896A3A" w:rsidP="00896A3A">
      <w:pPr>
        <w:bidi/>
        <w:rPr>
          <w:rFonts w:cs="David" w:hint="cs"/>
          <w:u w:val="single"/>
          <w:rtl/>
        </w:rPr>
      </w:pPr>
      <w:r w:rsidRPr="00896A3A">
        <w:rPr>
          <w:rFonts w:cs="David"/>
          <w:u w:val="single"/>
          <w:rtl/>
        </w:rPr>
        <w:br w:type="page"/>
      </w:r>
      <w:r w:rsidRPr="00896A3A">
        <w:rPr>
          <w:rFonts w:cs="David" w:hint="cs"/>
          <w:u w:val="single"/>
          <w:rtl/>
        </w:rPr>
        <w:t>אבי בלשניקוב:</w:t>
      </w:r>
    </w:p>
    <w:p w14:paraId="7BBC6B0D" w14:textId="77777777" w:rsidR="00896A3A" w:rsidRPr="00896A3A" w:rsidRDefault="00896A3A" w:rsidP="00896A3A">
      <w:pPr>
        <w:bidi/>
        <w:rPr>
          <w:rFonts w:cs="David" w:hint="cs"/>
          <w:rtl/>
        </w:rPr>
      </w:pPr>
    </w:p>
    <w:p w14:paraId="0663BB27" w14:textId="77777777" w:rsidR="00896A3A" w:rsidRPr="00896A3A" w:rsidRDefault="00896A3A" w:rsidP="00896A3A">
      <w:pPr>
        <w:bidi/>
        <w:rPr>
          <w:rFonts w:cs="David" w:hint="cs"/>
          <w:rtl/>
        </w:rPr>
      </w:pPr>
      <w:r w:rsidRPr="00896A3A">
        <w:rPr>
          <w:rFonts w:cs="David" w:hint="cs"/>
          <w:rtl/>
        </w:rPr>
        <w:tab/>
        <w:t xml:space="preserve">יש החלטה לבטל. על פי החלטתה של יושבת ראש הכנסת, מרכז המבקרים שהוערך בסכום של בין 30 ל-35 מיליון שקלים, בוטל. כולל חניון תת קרקעי שתוכנן לקום מתחת למרכז.  </w:t>
      </w:r>
    </w:p>
    <w:p w14:paraId="3B0F6A29" w14:textId="77777777" w:rsidR="00896A3A" w:rsidRPr="00896A3A" w:rsidRDefault="00896A3A" w:rsidP="00896A3A">
      <w:pPr>
        <w:bidi/>
        <w:rPr>
          <w:rFonts w:cs="David" w:hint="cs"/>
          <w:rtl/>
        </w:rPr>
      </w:pPr>
    </w:p>
    <w:p w14:paraId="59687A10" w14:textId="77777777" w:rsidR="00896A3A" w:rsidRPr="00896A3A" w:rsidRDefault="00896A3A" w:rsidP="00896A3A">
      <w:pPr>
        <w:bidi/>
        <w:rPr>
          <w:rFonts w:cs="David" w:hint="cs"/>
          <w:u w:val="single"/>
          <w:rtl/>
        </w:rPr>
      </w:pPr>
      <w:r w:rsidRPr="00896A3A">
        <w:rPr>
          <w:rFonts w:cs="David" w:hint="cs"/>
          <w:u w:val="single"/>
          <w:rtl/>
        </w:rPr>
        <w:t>גדעון סער:</w:t>
      </w:r>
    </w:p>
    <w:p w14:paraId="181FA97B" w14:textId="77777777" w:rsidR="00896A3A" w:rsidRPr="00896A3A" w:rsidRDefault="00896A3A" w:rsidP="00896A3A">
      <w:pPr>
        <w:bidi/>
        <w:rPr>
          <w:rFonts w:cs="David" w:hint="cs"/>
          <w:u w:val="single"/>
          <w:rtl/>
        </w:rPr>
      </w:pPr>
    </w:p>
    <w:p w14:paraId="11B59C38" w14:textId="77777777" w:rsidR="00896A3A" w:rsidRPr="00896A3A" w:rsidRDefault="00896A3A" w:rsidP="00896A3A">
      <w:pPr>
        <w:bidi/>
        <w:rPr>
          <w:rFonts w:cs="David" w:hint="cs"/>
          <w:rtl/>
        </w:rPr>
      </w:pPr>
      <w:r w:rsidRPr="00896A3A">
        <w:rPr>
          <w:rFonts w:cs="David" w:hint="cs"/>
          <w:rtl/>
        </w:rPr>
        <w:tab/>
        <w:t xml:space="preserve"> אז מה ה-300,000 שקל?</w:t>
      </w:r>
    </w:p>
    <w:p w14:paraId="7F36BD39" w14:textId="77777777" w:rsidR="00896A3A" w:rsidRPr="00896A3A" w:rsidRDefault="00896A3A" w:rsidP="00896A3A">
      <w:pPr>
        <w:bidi/>
        <w:rPr>
          <w:rFonts w:cs="David" w:hint="cs"/>
          <w:rtl/>
        </w:rPr>
      </w:pPr>
    </w:p>
    <w:p w14:paraId="72062C57" w14:textId="77777777" w:rsidR="00896A3A" w:rsidRPr="00896A3A" w:rsidRDefault="00896A3A" w:rsidP="00896A3A">
      <w:pPr>
        <w:bidi/>
        <w:rPr>
          <w:rFonts w:cs="David" w:hint="cs"/>
          <w:u w:val="single"/>
          <w:rtl/>
        </w:rPr>
      </w:pPr>
      <w:r w:rsidRPr="00896A3A">
        <w:rPr>
          <w:rFonts w:cs="David" w:hint="cs"/>
          <w:u w:val="single"/>
          <w:rtl/>
        </w:rPr>
        <w:t>אבי בלשניקוב:</w:t>
      </w:r>
    </w:p>
    <w:p w14:paraId="71DFF087" w14:textId="77777777" w:rsidR="00896A3A" w:rsidRPr="00896A3A" w:rsidRDefault="00896A3A" w:rsidP="00896A3A">
      <w:pPr>
        <w:bidi/>
        <w:rPr>
          <w:rFonts w:cs="David" w:hint="cs"/>
          <w:rtl/>
        </w:rPr>
      </w:pPr>
    </w:p>
    <w:p w14:paraId="371B4CAD" w14:textId="77777777" w:rsidR="00896A3A" w:rsidRPr="00896A3A" w:rsidRDefault="00896A3A" w:rsidP="00896A3A">
      <w:pPr>
        <w:bidi/>
        <w:rPr>
          <w:rFonts w:cs="David" w:hint="cs"/>
          <w:rtl/>
        </w:rPr>
      </w:pPr>
      <w:r w:rsidRPr="00896A3A">
        <w:rPr>
          <w:rFonts w:cs="David" w:hint="cs"/>
          <w:rtl/>
        </w:rPr>
        <w:tab/>
        <w:t xml:space="preserve">היו הוצאות על מרכז המבקרים עד עכשיו, שלמו לתכנון, שלמו ליועצים כאלה ואחרים. ברגע שהיו הסכמים, חוזים ויועצים - מה שהיה צריך לשלם על פי דין שולם, וברגע שיושבת ראש הכנסת החליטה לבטל, הפרויקט בוטל. נקודה. </w:t>
      </w:r>
    </w:p>
    <w:p w14:paraId="2D595666" w14:textId="77777777" w:rsidR="00896A3A" w:rsidRPr="00896A3A" w:rsidRDefault="00896A3A" w:rsidP="00896A3A">
      <w:pPr>
        <w:bidi/>
        <w:rPr>
          <w:rFonts w:cs="David" w:hint="cs"/>
          <w:rtl/>
        </w:rPr>
      </w:pPr>
    </w:p>
    <w:p w14:paraId="575460D1" w14:textId="77777777" w:rsidR="00896A3A" w:rsidRPr="00896A3A" w:rsidRDefault="00896A3A" w:rsidP="00896A3A">
      <w:pPr>
        <w:bidi/>
        <w:rPr>
          <w:rFonts w:cs="David" w:hint="cs"/>
          <w:u w:val="single"/>
          <w:rtl/>
        </w:rPr>
      </w:pPr>
      <w:r w:rsidRPr="00896A3A">
        <w:rPr>
          <w:rFonts w:cs="David" w:hint="cs"/>
          <w:u w:val="single"/>
          <w:rtl/>
        </w:rPr>
        <w:t>גדעון סער:</w:t>
      </w:r>
    </w:p>
    <w:p w14:paraId="5B1322FE" w14:textId="77777777" w:rsidR="00896A3A" w:rsidRPr="00896A3A" w:rsidRDefault="00896A3A" w:rsidP="00896A3A">
      <w:pPr>
        <w:bidi/>
        <w:rPr>
          <w:rFonts w:cs="David" w:hint="cs"/>
          <w:u w:val="single"/>
          <w:rtl/>
        </w:rPr>
      </w:pPr>
    </w:p>
    <w:p w14:paraId="083247CA" w14:textId="77777777" w:rsidR="00896A3A" w:rsidRPr="00896A3A" w:rsidRDefault="00896A3A" w:rsidP="00896A3A">
      <w:pPr>
        <w:bidi/>
        <w:rPr>
          <w:rFonts w:cs="David" w:hint="cs"/>
          <w:rtl/>
        </w:rPr>
      </w:pPr>
      <w:r w:rsidRPr="00896A3A">
        <w:rPr>
          <w:rFonts w:cs="David" w:hint="cs"/>
          <w:rtl/>
        </w:rPr>
        <w:tab/>
        <w:t xml:space="preserve"> בוטל או הוקפא? </w:t>
      </w:r>
      <w:r w:rsidRPr="00896A3A">
        <w:rPr>
          <w:rFonts w:cs="David"/>
          <w:rtl/>
        </w:rPr>
        <w:t>–</w:t>
      </w:r>
      <w:r w:rsidRPr="00896A3A">
        <w:rPr>
          <w:rFonts w:cs="David" w:hint="cs"/>
          <w:rtl/>
        </w:rPr>
        <w:t xml:space="preserve"> כי השתמשת במינוחים שונים. </w:t>
      </w:r>
    </w:p>
    <w:p w14:paraId="0BF8B7E0" w14:textId="77777777" w:rsidR="00896A3A" w:rsidRPr="00896A3A" w:rsidRDefault="00896A3A" w:rsidP="00896A3A">
      <w:pPr>
        <w:bidi/>
        <w:rPr>
          <w:rFonts w:cs="David" w:hint="cs"/>
          <w:rtl/>
        </w:rPr>
      </w:pPr>
    </w:p>
    <w:p w14:paraId="5FB2B549" w14:textId="77777777" w:rsidR="00896A3A" w:rsidRPr="00896A3A" w:rsidRDefault="00896A3A" w:rsidP="00896A3A">
      <w:pPr>
        <w:bidi/>
        <w:rPr>
          <w:rFonts w:cs="David" w:hint="cs"/>
          <w:u w:val="single"/>
          <w:rtl/>
        </w:rPr>
      </w:pPr>
      <w:r w:rsidRPr="00896A3A">
        <w:rPr>
          <w:rFonts w:cs="David" w:hint="cs"/>
          <w:u w:val="single"/>
          <w:rtl/>
        </w:rPr>
        <w:t>אבי בלשניקוב:</w:t>
      </w:r>
    </w:p>
    <w:p w14:paraId="65E1921A" w14:textId="77777777" w:rsidR="00896A3A" w:rsidRPr="00896A3A" w:rsidRDefault="00896A3A" w:rsidP="00896A3A">
      <w:pPr>
        <w:bidi/>
        <w:rPr>
          <w:rFonts w:cs="David" w:hint="cs"/>
          <w:rtl/>
        </w:rPr>
      </w:pPr>
    </w:p>
    <w:p w14:paraId="19AECE75" w14:textId="77777777" w:rsidR="00896A3A" w:rsidRPr="00896A3A" w:rsidRDefault="00896A3A" w:rsidP="00896A3A">
      <w:pPr>
        <w:bidi/>
        <w:rPr>
          <w:rFonts w:cs="David" w:hint="cs"/>
          <w:rtl/>
        </w:rPr>
      </w:pPr>
      <w:r w:rsidRPr="00896A3A">
        <w:rPr>
          <w:rFonts w:cs="David" w:hint="cs"/>
          <w:rtl/>
        </w:rPr>
        <w:tab/>
        <w:t xml:space="preserve">הפרויקט בוטל. </w:t>
      </w:r>
    </w:p>
    <w:p w14:paraId="62331E44" w14:textId="77777777" w:rsidR="00896A3A" w:rsidRPr="00896A3A" w:rsidRDefault="00896A3A" w:rsidP="00896A3A">
      <w:pPr>
        <w:bidi/>
        <w:rPr>
          <w:rFonts w:cs="David" w:hint="cs"/>
          <w:rtl/>
        </w:rPr>
      </w:pPr>
    </w:p>
    <w:p w14:paraId="5E1D06A5" w14:textId="77777777" w:rsidR="00896A3A" w:rsidRPr="00896A3A" w:rsidRDefault="00896A3A" w:rsidP="00896A3A">
      <w:pPr>
        <w:pStyle w:val="Heading5"/>
        <w:jc w:val="left"/>
        <w:rPr>
          <w:rFonts w:hint="cs"/>
          <w:rtl/>
        </w:rPr>
      </w:pPr>
      <w:r w:rsidRPr="00896A3A">
        <w:rPr>
          <w:rFonts w:hint="cs"/>
          <w:u w:val="single"/>
          <w:rtl/>
        </w:rPr>
        <w:t>שי חרמש:</w:t>
      </w:r>
    </w:p>
    <w:p w14:paraId="1A94D005" w14:textId="77777777" w:rsidR="00896A3A" w:rsidRPr="00896A3A" w:rsidRDefault="00896A3A" w:rsidP="00896A3A">
      <w:pPr>
        <w:pStyle w:val="Heading5"/>
        <w:jc w:val="left"/>
        <w:rPr>
          <w:rFonts w:hint="cs"/>
          <w:rtl/>
        </w:rPr>
      </w:pPr>
    </w:p>
    <w:p w14:paraId="59FD0EC1" w14:textId="77777777" w:rsidR="00896A3A" w:rsidRPr="00896A3A" w:rsidRDefault="00896A3A" w:rsidP="00896A3A">
      <w:pPr>
        <w:bidi/>
        <w:rPr>
          <w:rFonts w:cs="David" w:hint="cs"/>
          <w:rtl/>
        </w:rPr>
      </w:pPr>
      <w:r w:rsidRPr="00896A3A">
        <w:rPr>
          <w:rFonts w:cs="David" w:hint="cs"/>
          <w:rtl/>
        </w:rPr>
        <w:tab/>
        <w:t xml:space="preserve"> אז קיבלנו את ההבהרה לעניין הזה. </w:t>
      </w:r>
    </w:p>
    <w:p w14:paraId="5C2BF221" w14:textId="77777777" w:rsidR="00896A3A" w:rsidRPr="00896A3A" w:rsidRDefault="00896A3A" w:rsidP="00896A3A">
      <w:pPr>
        <w:bidi/>
        <w:rPr>
          <w:rFonts w:cs="David" w:hint="cs"/>
          <w:rtl/>
        </w:rPr>
      </w:pPr>
    </w:p>
    <w:p w14:paraId="1CF4CB09" w14:textId="77777777" w:rsidR="00896A3A" w:rsidRPr="00896A3A" w:rsidRDefault="00896A3A" w:rsidP="00896A3A">
      <w:pPr>
        <w:bidi/>
        <w:rPr>
          <w:rFonts w:cs="David" w:hint="cs"/>
          <w:rtl/>
        </w:rPr>
      </w:pPr>
      <w:r w:rsidRPr="00896A3A">
        <w:rPr>
          <w:rFonts w:cs="David" w:hint="cs"/>
          <w:rtl/>
        </w:rPr>
        <w:tab/>
        <w:t xml:space="preserve">דבר אחרון </w:t>
      </w:r>
      <w:r w:rsidRPr="00896A3A">
        <w:rPr>
          <w:rFonts w:cs="David"/>
          <w:rtl/>
        </w:rPr>
        <w:t>–</w:t>
      </w:r>
      <w:r w:rsidRPr="00896A3A">
        <w:rPr>
          <w:rFonts w:cs="David" w:hint="cs"/>
          <w:rtl/>
        </w:rPr>
        <w:t xml:space="preserve"> שיפוץ מבנים והתקנות </w:t>
      </w:r>
      <w:r w:rsidRPr="00896A3A">
        <w:rPr>
          <w:rFonts w:cs="David"/>
          <w:rtl/>
        </w:rPr>
        <w:t>–</w:t>
      </w:r>
      <w:r w:rsidRPr="00896A3A">
        <w:rPr>
          <w:rFonts w:cs="David" w:hint="cs"/>
          <w:rtl/>
        </w:rPr>
        <w:t xml:space="preserve"> לא יעזור שום דבר, זה יצטרך לחזור. ושוב, זה בסדר. גם דחייה היום היא דבר לגיטימי והכרחי בלחץ התקציבי שיש לנו. אז שיפוץ והתקנות, אבי, אני מבין שבאיזשהו שלב יחזור אלינו. </w:t>
      </w:r>
    </w:p>
    <w:p w14:paraId="761DD316" w14:textId="77777777" w:rsidR="00896A3A" w:rsidRPr="00896A3A" w:rsidRDefault="00896A3A" w:rsidP="00896A3A">
      <w:pPr>
        <w:bidi/>
        <w:rPr>
          <w:rFonts w:cs="David" w:hint="cs"/>
          <w:rtl/>
        </w:rPr>
      </w:pPr>
    </w:p>
    <w:p w14:paraId="7137E362" w14:textId="77777777" w:rsidR="00896A3A" w:rsidRPr="00896A3A" w:rsidRDefault="00896A3A" w:rsidP="00896A3A">
      <w:pPr>
        <w:bidi/>
        <w:rPr>
          <w:rFonts w:cs="David" w:hint="cs"/>
          <w:u w:val="single"/>
          <w:rtl/>
        </w:rPr>
      </w:pPr>
      <w:r w:rsidRPr="00896A3A">
        <w:rPr>
          <w:rFonts w:cs="David" w:hint="cs"/>
          <w:u w:val="single"/>
          <w:rtl/>
        </w:rPr>
        <w:t>אבי לוי:</w:t>
      </w:r>
      <w:r w:rsidRPr="00896A3A">
        <w:rPr>
          <w:rFonts w:cs="David" w:hint="cs"/>
          <w:rtl/>
        </w:rPr>
        <w:t xml:space="preserve"> </w:t>
      </w:r>
    </w:p>
    <w:p w14:paraId="081B1221" w14:textId="77777777" w:rsidR="00896A3A" w:rsidRPr="00896A3A" w:rsidRDefault="00896A3A" w:rsidP="00896A3A">
      <w:pPr>
        <w:bidi/>
        <w:rPr>
          <w:rFonts w:cs="David" w:hint="cs"/>
          <w:rtl/>
        </w:rPr>
      </w:pPr>
    </w:p>
    <w:p w14:paraId="11932248" w14:textId="77777777" w:rsidR="00896A3A" w:rsidRPr="00896A3A" w:rsidRDefault="00896A3A" w:rsidP="00896A3A">
      <w:pPr>
        <w:bidi/>
        <w:rPr>
          <w:rFonts w:cs="David" w:hint="cs"/>
          <w:rtl/>
        </w:rPr>
      </w:pPr>
      <w:r w:rsidRPr="00896A3A">
        <w:rPr>
          <w:rFonts w:cs="David" w:hint="cs"/>
          <w:rtl/>
        </w:rPr>
        <w:tab/>
        <w:t xml:space="preserve">חלק מזה יחזור, אבל כמובן זה יובא בפניכם להחלטה. </w:t>
      </w:r>
    </w:p>
    <w:p w14:paraId="5496D0AA" w14:textId="77777777" w:rsidR="00896A3A" w:rsidRPr="00896A3A" w:rsidRDefault="00896A3A" w:rsidP="00896A3A">
      <w:pPr>
        <w:bidi/>
        <w:rPr>
          <w:rFonts w:cs="David" w:hint="cs"/>
          <w:rtl/>
        </w:rPr>
      </w:pPr>
    </w:p>
    <w:p w14:paraId="38CFDF8D" w14:textId="77777777" w:rsidR="00896A3A" w:rsidRPr="00896A3A" w:rsidRDefault="00896A3A" w:rsidP="00896A3A">
      <w:pPr>
        <w:bidi/>
        <w:rPr>
          <w:rFonts w:cs="David" w:hint="cs"/>
          <w:rtl/>
        </w:rPr>
      </w:pPr>
      <w:r w:rsidRPr="00896A3A">
        <w:rPr>
          <w:rFonts w:cs="David" w:hint="cs"/>
          <w:u w:val="single"/>
          <w:rtl/>
        </w:rPr>
        <w:t>מזכיר הכנסת אריה האן:</w:t>
      </w:r>
    </w:p>
    <w:p w14:paraId="19BFFD3D" w14:textId="77777777" w:rsidR="00896A3A" w:rsidRPr="00896A3A" w:rsidRDefault="00896A3A" w:rsidP="00896A3A">
      <w:pPr>
        <w:bidi/>
        <w:rPr>
          <w:rFonts w:cs="David" w:hint="cs"/>
          <w:rtl/>
        </w:rPr>
      </w:pPr>
    </w:p>
    <w:p w14:paraId="7562DEE7" w14:textId="77777777" w:rsidR="00896A3A" w:rsidRPr="00896A3A" w:rsidRDefault="00896A3A" w:rsidP="00896A3A">
      <w:pPr>
        <w:bidi/>
        <w:rPr>
          <w:rFonts w:cs="David" w:hint="cs"/>
          <w:rtl/>
        </w:rPr>
      </w:pPr>
      <w:r w:rsidRPr="00896A3A">
        <w:rPr>
          <w:rFonts w:cs="David" w:hint="cs"/>
          <w:rtl/>
        </w:rPr>
        <w:tab/>
        <w:t xml:space="preserve"> אבל זה יהיה תקציב חדש. </w:t>
      </w:r>
    </w:p>
    <w:p w14:paraId="6D0E4AA3" w14:textId="77777777" w:rsidR="00896A3A" w:rsidRPr="00896A3A" w:rsidRDefault="00896A3A" w:rsidP="00896A3A">
      <w:pPr>
        <w:bidi/>
        <w:rPr>
          <w:rFonts w:cs="David" w:hint="cs"/>
          <w:rtl/>
        </w:rPr>
      </w:pPr>
    </w:p>
    <w:p w14:paraId="58523FD5"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6667A884" w14:textId="77777777" w:rsidR="00896A3A" w:rsidRPr="00896A3A" w:rsidRDefault="00896A3A" w:rsidP="00896A3A">
      <w:pPr>
        <w:bidi/>
        <w:rPr>
          <w:rFonts w:cs="David" w:hint="cs"/>
          <w:rtl/>
        </w:rPr>
      </w:pPr>
    </w:p>
    <w:p w14:paraId="31B8BD80" w14:textId="77777777" w:rsidR="00896A3A" w:rsidRPr="00896A3A" w:rsidRDefault="00896A3A" w:rsidP="00896A3A">
      <w:pPr>
        <w:bidi/>
        <w:rPr>
          <w:rFonts w:cs="David" w:hint="cs"/>
          <w:rtl/>
        </w:rPr>
      </w:pPr>
      <w:r w:rsidRPr="00896A3A">
        <w:rPr>
          <w:rFonts w:cs="David" w:hint="cs"/>
          <w:rtl/>
        </w:rPr>
        <w:tab/>
        <w:t>זה תקציב 2007.</w:t>
      </w:r>
    </w:p>
    <w:p w14:paraId="174AA068" w14:textId="77777777" w:rsidR="00896A3A" w:rsidRPr="00896A3A" w:rsidRDefault="00896A3A" w:rsidP="00896A3A">
      <w:pPr>
        <w:bidi/>
        <w:rPr>
          <w:rFonts w:cs="David" w:hint="cs"/>
          <w:rtl/>
        </w:rPr>
      </w:pPr>
    </w:p>
    <w:p w14:paraId="24F88582" w14:textId="77777777" w:rsidR="00896A3A" w:rsidRPr="00896A3A" w:rsidRDefault="00896A3A" w:rsidP="00896A3A">
      <w:pPr>
        <w:pStyle w:val="Heading5"/>
        <w:jc w:val="left"/>
        <w:rPr>
          <w:rFonts w:hint="cs"/>
          <w:rtl/>
        </w:rPr>
      </w:pPr>
      <w:r w:rsidRPr="00896A3A">
        <w:rPr>
          <w:rFonts w:hint="cs"/>
          <w:u w:val="single"/>
          <w:rtl/>
        </w:rPr>
        <w:t>שי חרמש:</w:t>
      </w:r>
    </w:p>
    <w:p w14:paraId="6D2689E4" w14:textId="77777777" w:rsidR="00896A3A" w:rsidRPr="00896A3A" w:rsidRDefault="00896A3A" w:rsidP="00896A3A">
      <w:pPr>
        <w:pStyle w:val="Heading5"/>
        <w:jc w:val="left"/>
        <w:rPr>
          <w:rFonts w:hint="cs"/>
          <w:rtl/>
        </w:rPr>
      </w:pPr>
    </w:p>
    <w:p w14:paraId="7A84DC79" w14:textId="77777777" w:rsidR="00896A3A" w:rsidRPr="00896A3A" w:rsidRDefault="00896A3A" w:rsidP="00896A3A">
      <w:pPr>
        <w:bidi/>
        <w:rPr>
          <w:rFonts w:cs="David" w:hint="cs"/>
          <w:rtl/>
        </w:rPr>
      </w:pPr>
      <w:r w:rsidRPr="00896A3A">
        <w:rPr>
          <w:rFonts w:cs="David" w:hint="cs"/>
          <w:rtl/>
        </w:rPr>
        <w:tab/>
        <w:t xml:space="preserve">אני שואל על תכנון כלכלי ארוך טווח, לא על תזרים מזומנים. </w:t>
      </w:r>
    </w:p>
    <w:p w14:paraId="560AF67B" w14:textId="77777777" w:rsidR="00896A3A" w:rsidRPr="00896A3A" w:rsidRDefault="00896A3A" w:rsidP="00896A3A">
      <w:pPr>
        <w:bidi/>
        <w:rPr>
          <w:rFonts w:cs="David" w:hint="cs"/>
          <w:rtl/>
        </w:rPr>
      </w:pPr>
    </w:p>
    <w:p w14:paraId="7D9EB581" w14:textId="77777777" w:rsidR="00896A3A" w:rsidRPr="00896A3A" w:rsidRDefault="00896A3A" w:rsidP="00896A3A">
      <w:pPr>
        <w:bidi/>
        <w:rPr>
          <w:rFonts w:cs="David" w:hint="cs"/>
          <w:u w:val="single"/>
          <w:rtl/>
        </w:rPr>
      </w:pPr>
      <w:r w:rsidRPr="00896A3A">
        <w:rPr>
          <w:rFonts w:cs="David" w:hint="cs"/>
          <w:u w:val="single"/>
          <w:rtl/>
        </w:rPr>
        <w:t>אבי בלשניקוב:</w:t>
      </w:r>
    </w:p>
    <w:p w14:paraId="4CA61A7C" w14:textId="77777777" w:rsidR="00896A3A" w:rsidRPr="00896A3A" w:rsidRDefault="00896A3A" w:rsidP="00896A3A">
      <w:pPr>
        <w:bidi/>
        <w:rPr>
          <w:rFonts w:cs="David" w:hint="cs"/>
          <w:rtl/>
        </w:rPr>
      </w:pPr>
    </w:p>
    <w:p w14:paraId="1B52F45F" w14:textId="77777777" w:rsidR="00896A3A" w:rsidRPr="00896A3A" w:rsidRDefault="00896A3A" w:rsidP="00896A3A">
      <w:pPr>
        <w:bidi/>
        <w:rPr>
          <w:rFonts w:cs="David" w:hint="cs"/>
          <w:rtl/>
        </w:rPr>
      </w:pPr>
      <w:r w:rsidRPr="00896A3A">
        <w:rPr>
          <w:rFonts w:cs="David" w:hint="cs"/>
          <w:rtl/>
        </w:rPr>
        <w:tab/>
        <w:t xml:space="preserve">אני יכול לומר לאדוני: גם קודמי רצו לא אחת לרצף את המרפסת של אחד האולמות הכי מפוארים במזרח התיכון </w:t>
      </w:r>
      <w:r w:rsidRPr="00896A3A">
        <w:rPr>
          <w:rFonts w:cs="David"/>
          <w:rtl/>
        </w:rPr>
        <w:t>–</w:t>
      </w:r>
      <w:r w:rsidRPr="00896A3A">
        <w:rPr>
          <w:rFonts w:cs="David" w:hint="cs"/>
          <w:rtl/>
        </w:rPr>
        <w:t xml:space="preserve"> אולם שאגאל </w:t>
      </w:r>
      <w:r w:rsidRPr="00896A3A">
        <w:rPr>
          <w:rFonts w:cs="David"/>
          <w:rtl/>
        </w:rPr>
        <w:t>–</w:t>
      </w:r>
      <w:r w:rsidRPr="00896A3A">
        <w:rPr>
          <w:rFonts w:cs="David" w:hint="cs"/>
          <w:rtl/>
        </w:rPr>
        <w:t xml:space="preserve"> יש שם יצירות </w:t>
      </w:r>
      <w:r w:rsidRPr="00896A3A">
        <w:rPr>
          <w:rFonts w:cs="David"/>
          <w:rtl/>
        </w:rPr>
        <w:t>–</w:t>
      </w:r>
      <w:r w:rsidRPr="00896A3A">
        <w:rPr>
          <w:rFonts w:cs="David" w:hint="cs"/>
          <w:rtl/>
        </w:rPr>
        <w:t xml:space="preserve"> רק השטיחים, שבשבוע הבא, אגב, יוצאים לחו"ל לשיפוץ ולניקוי, הם 25 מיליון שקלים. המוזאיקות זה עוד מיליונים, ואתה מסיט את הווילון ויש לך מרפסת עם יריעות אספלט מלפני ארבעים שנה. קיים פער אדיר בין האולם לבין המרפסת שלו, שאפילו אין בה ריצוף.</w:t>
      </w:r>
    </w:p>
    <w:p w14:paraId="58759483" w14:textId="77777777" w:rsidR="00896A3A" w:rsidRPr="00896A3A" w:rsidRDefault="00896A3A" w:rsidP="00896A3A">
      <w:pPr>
        <w:bidi/>
        <w:rPr>
          <w:rFonts w:cs="David" w:hint="cs"/>
          <w:rtl/>
        </w:rPr>
      </w:pPr>
    </w:p>
    <w:p w14:paraId="31CF41AE" w14:textId="77777777" w:rsidR="00896A3A" w:rsidRPr="00896A3A" w:rsidRDefault="00896A3A" w:rsidP="00896A3A">
      <w:pPr>
        <w:pStyle w:val="Heading5"/>
        <w:jc w:val="left"/>
        <w:rPr>
          <w:rFonts w:hint="cs"/>
          <w:rtl/>
        </w:rPr>
      </w:pPr>
      <w:r w:rsidRPr="00896A3A">
        <w:rPr>
          <w:rFonts w:hint="cs"/>
          <w:u w:val="single"/>
          <w:rtl/>
        </w:rPr>
        <w:t>שי חרמש:</w:t>
      </w:r>
    </w:p>
    <w:p w14:paraId="77176CC0" w14:textId="77777777" w:rsidR="00896A3A" w:rsidRPr="00896A3A" w:rsidRDefault="00896A3A" w:rsidP="00896A3A">
      <w:pPr>
        <w:pStyle w:val="Heading5"/>
        <w:jc w:val="left"/>
        <w:rPr>
          <w:rFonts w:hint="cs"/>
          <w:rtl/>
        </w:rPr>
      </w:pPr>
    </w:p>
    <w:p w14:paraId="58B3F8F6" w14:textId="77777777" w:rsidR="00896A3A" w:rsidRPr="00896A3A" w:rsidRDefault="00896A3A" w:rsidP="00896A3A">
      <w:pPr>
        <w:bidi/>
        <w:rPr>
          <w:rFonts w:cs="David" w:hint="cs"/>
          <w:rtl/>
        </w:rPr>
      </w:pPr>
      <w:r w:rsidRPr="00896A3A">
        <w:rPr>
          <w:rFonts w:cs="David" w:hint="cs"/>
          <w:rtl/>
        </w:rPr>
        <w:tab/>
        <w:t xml:space="preserve"> זה מבליט את עוצמתו של האמן, מה אתה רוצה?</w:t>
      </w:r>
    </w:p>
    <w:p w14:paraId="0B62CEE9" w14:textId="77777777" w:rsidR="00896A3A" w:rsidRPr="00896A3A" w:rsidRDefault="00896A3A" w:rsidP="00896A3A">
      <w:pPr>
        <w:bidi/>
        <w:rPr>
          <w:rFonts w:cs="David" w:hint="cs"/>
          <w:rtl/>
        </w:rPr>
      </w:pPr>
    </w:p>
    <w:p w14:paraId="68A87671" w14:textId="77777777" w:rsidR="00896A3A" w:rsidRPr="00896A3A" w:rsidRDefault="00896A3A" w:rsidP="00896A3A">
      <w:pPr>
        <w:bidi/>
        <w:rPr>
          <w:rFonts w:cs="David" w:hint="cs"/>
          <w:u w:val="single"/>
          <w:rtl/>
        </w:rPr>
      </w:pPr>
      <w:r w:rsidRPr="00896A3A">
        <w:rPr>
          <w:rFonts w:cs="David" w:hint="cs"/>
          <w:u w:val="single"/>
          <w:rtl/>
        </w:rPr>
        <w:t>אבי בלשניקוב:</w:t>
      </w:r>
    </w:p>
    <w:p w14:paraId="21D4B6ED" w14:textId="77777777" w:rsidR="00896A3A" w:rsidRPr="00896A3A" w:rsidRDefault="00896A3A" w:rsidP="00896A3A">
      <w:pPr>
        <w:bidi/>
        <w:rPr>
          <w:rFonts w:cs="David" w:hint="cs"/>
          <w:rtl/>
        </w:rPr>
      </w:pPr>
    </w:p>
    <w:p w14:paraId="787A6ED2" w14:textId="77777777" w:rsidR="00896A3A" w:rsidRPr="00896A3A" w:rsidRDefault="00896A3A" w:rsidP="00896A3A">
      <w:pPr>
        <w:bidi/>
        <w:rPr>
          <w:rFonts w:cs="David" w:hint="cs"/>
          <w:rtl/>
        </w:rPr>
      </w:pPr>
      <w:r w:rsidRPr="00896A3A">
        <w:rPr>
          <w:rFonts w:cs="David" w:hint="cs"/>
          <w:rtl/>
        </w:rPr>
        <w:tab/>
        <w:t xml:space="preserve">ואני בהחלט מבין את ההחלטות </w:t>
      </w:r>
      <w:r w:rsidRPr="00896A3A">
        <w:rPr>
          <w:rFonts w:cs="David"/>
          <w:rtl/>
        </w:rPr>
        <w:t>–</w:t>
      </w:r>
      <w:r w:rsidRPr="00896A3A">
        <w:rPr>
          <w:rFonts w:cs="David" w:hint="cs"/>
          <w:rtl/>
        </w:rPr>
        <w:t xml:space="preserve"> בכנסת לא קל לעשות שיפוצים. אתה מזיז אבן, אתה מזיז שטיח, מביאים לך מיליון דוגמאות מוצדקות, של איפה בעם צריך להוסיף תקציבים כאלה ואחרים. זה לא פשוט. הביקורות והציניות בתוך הבניין הן מפה עד הנגב ועד הגליל. </w:t>
      </w:r>
    </w:p>
    <w:p w14:paraId="0BFA6E7F" w14:textId="77777777" w:rsidR="00896A3A" w:rsidRPr="00896A3A" w:rsidRDefault="00896A3A" w:rsidP="00896A3A">
      <w:pPr>
        <w:bidi/>
        <w:rPr>
          <w:rFonts w:cs="David" w:hint="cs"/>
          <w:rtl/>
        </w:rPr>
      </w:pPr>
    </w:p>
    <w:p w14:paraId="216DA986"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070D33AE" w14:textId="77777777" w:rsidR="00896A3A" w:rsidRPr="00896A3A" w:rsidRDefault="00896A3A" w:rsidP="00896A3A">
      <w:pPr>
        <w:bidi/>
        <w:rPr>
          <w:rFonts w:cs="David" w:hint="cs"/>
          <w:rtl/>
        </w:rPr>
      </w:pPr>
    </w:p>
    <w:p w14:paraId="20843DF4" w14:textId="77777777" w:rsidR="00896A3A" w:rsidRPr="00896A3A" w:rsidRDefault="00896A3A" w:rsidP="00896A3A">
      <w:pPr>
        <w:bidi/>
        <w:rPr>
          <w:rFonts w:cs="David" w:hint="cs"/>
          <w:rtl/>
        </w:rPr>
      </w:pPr>
      <w:r w:rsidRPr="00896A3A">
        <w:rPr>
          <w:rFonts w:cs="David" w:hint="cs"/>
          <w:rtl/>
        </w:rPr>
        <w:tab/>
        <w:t>תודה. סיימת, חבר הכנסת חרמש?</w:t>
      </w:r>
    </w:p>
    <w:p w14:paraId="0C4985C5" w14:textId="77777777" w:rsidR="00896A3A" w:rsidRPr="00896A3A" w:rsidRDefault="00896A3A" w:rsidP="00896A3A">
      <w:pPr>
        <w:bidi/>
        <w:rPr>
          <w:rFonts w:cs="David" w:hint="cs"/>
          <w:rtl/>
        </w:rPr>
      </w:pPr>
    </w:p>
    <w:p w14:paraId="7B9D9F05" w14:textId="77777777" w:rsidR="00896A3A" w:rsidRPr="00896A3A" w:rsidRDefault="00896A3A" w:rsidP="00896A3A">
      <w:pPr>
        <w:pStyle w:val="Heading5"/>
        <w:jc w:val="left"/>
        <w:rPr>
          <w:rFonts w:hint="cs"/>
          <w:rtl/>
        </w:rPr>
      </w:pPr>
      <w:r w:rsidRPr="00896A3A">
        <w:rPr>
          <w:rFonts w:hint="cs"/>
          <w:u w:val="single"/>
          <w:rtl/>
        </w:rPr>
        <w:t>שי חרמש:</w:t>
      </w:r>
    </w:p>
    <w:p w14:paraId="68EA7574" w14:textId="77777777" w:rsidR="00896A3A" w:rsidRPr="00896A3A" w:rsidRDefault="00896A3A" w:rsidP="00896A3A">
      <w:pPr>
        <w:pStyle w:val="Heading5"/>
        <w:jc w:val="left"/>
        <w:rPr>
          <w:rFonts w:hint="cs"/>
          <w:rtl/>
        </w:rPr>
      </w:pPr>
    </w:p>
    <w:p w14:paraId="05A8E00D" w14:textId="77777777" w:rsidR="00896A3A" w:rsidRPr="00896A3A" w:rsidRDefault="00896A3A" w:rsidP="00896A3A">
      <w:pPr>
        <w:bidi/>
        <w:rPr>
          <w:rFonts w:cs="David" w:hint="cs"/>
          <w:rtl/>
        </w:rPr>
      </w:pPr>
      <w:r w:rsidRPr="00896A3A">
        <w:rPr>
          <w:rFonts w:cs="David" w:hint="cs"/>
          <w:rtl/>
        </w:rPr>
        <w:tab/>
        <w:t xml:space="preserve"> כן. </w:t>
      </w:r>
    </w:p>
    <w:p w14:paraId="3AA7FE55" w14:textId="77777777" w:rsidR="00896A3A" w:rsidRPr="00896A3A" w:rsidRDefault="00896A3A" w:rsidP="00896A3A">
      <w:pPr>
        <w:bidi/>
        <w:rPr>
          <w:rFonts w:cs="David" w:hint="cs"/>
          <w:rtl/>
        </w:rPr>
      </w:pPr>
    </w:p>
    <w:p w14:paraId="59D4D1C7"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5480A365" w14:textId="77777777" w:rsidR="00896A3A" w:rsidRPr="00896A3A" w:rsidRDefault="00896A3A" w:rsidP="00896A3A">
      <w:pPr>
        <w:bidi/>
        <w:rPr>
          <w:rFonts w:cs="David" w:hint="cs"/>
          <w:rtl/>
        </w:rPr>
      </w:pPr>
    </w:p>
    <w:p w14:paraId="66094D4E" w14:textId="77777777" w:rsidR="00896A3A" w:rsidRPr="00896A3A" w:rsidRDefault="00896A3A" w:rsidP="00896A3A">
      <w:pPr>
        <w:bidi/>
        <w:rPr>
          <w:rFonts w:cs="David" w:hint="cs"/>
          <w:rtl/>
        </w:rPr>
      </w:pPr>
      <w:r w:rsidRPr="00896A3A">
        <w:rPr>
          <w:rFonts w:cs="David" w:hint="cs"/>
          <w:rtl/>
        </w:rPr>
        <w:tab/>
        <w:t xml:space="preserve">חבר הכנסת סער, בבקשה. </w:t>
      </w:r>
    </w:p>
    <w:p w14:paraId="0DE78D98" w14:textId="77777777" w:rsidR="00896A3A" w:rsidRPr="00896A3A" w:rsidRDefault="00896A3A" w:rsidP="00896A3A">
      <w:pPr>
        <w:bidi/>
        <w:rPr>
          <w:rFonts w:cs="David" w:hint="cs"/>
          <w:rtl/>
        </w:rPr>
      </w:pPr>
    </w:p>
    <w:p w14:paraId="072FB50C" w14:textId="77777777" w:rsidR="00896A3A" w:rsidRPr="00896A3A" w:rsidRDefault="00896A3A" w:rsidP="00896A3A">
      <w:pPr>
        <w:bidi/>
        <w:rPr>
          <w:rFonts w:cs="David" w:hint="cs"/>
          <w:u w:val="single"/>
          <w:rtl/>
        </w:rPr>
      </w:pPr>
      <w:r w:rsidRPr="00896A3A">
        <w:rPr>
          <w:rFonts w:cs="David" w:hint="cs"/>
          <w:u w:val="single"/>
          <w:rtl/>
        </w:rPr>
        <w:t>גדעון סער:</w:t>
      </w:r>
    </w:p>
    <w:p w14:paraId="4C414302" w14:textId="77777777" w:rsidR="00896A3A" w:rsidRPr="00896A3A" w:rsidRDefault="00896A3A" w:rsidP="00896A3A">
      <w:pPr>
        <w:bidi/>
        <w:rPr>
          <w:rFonts w:cs="David" w:hint="cs"/>
          <w:u w:val="single"/>
          <w:rtl/>
        </w:rPr>
      </w:pPr>
    </w:p>
    <w:p w14:paraId="7EB47FA9" w14:textId="77777777" w:rsidR="00896A3A" w:rsidRPr="00896A3A" w:rsidRDefault="00896A3A" w:rsidP="00896A3A">
      <w:pPr>
        <w:bidi/>
        <w:rPr>
          <w:rFonts w:cs="David" w:hint="cs"/>
          <w:rtl/>
        </w:rPr>
      </w:pPr>
      <w:r w:rsidRPr="00896A3A">
        <w:rPr>
          <w:rFonts w:cs="David" w:hint="cs"/>
          <w:rtl/>
        </w:rPr>
        <w:tab/>
        <w:t xml:space="preserve"> כן, גברתי. אני בהחלט אתמוך בקיצוץ שמוצע בתקציב הכנסת, משום שאנחנו מכירים את המצב, ואני חושב שעל אף שקיצוצים אחרים טרם אושרו, למיטב ידיעתי, זה לא רע אם הכנסת בעניין זה תקדים, וזה גם יהיה חריג, משום שאנחנו הרי לא תומכים בקיצוץ בתקציבים החברתיים, אבל אנחנו בהחלט מתכוונים לתמוך בהצעה לקיצוץ תקציב הכנסת.</w:t>
      </w:r>
    </w:p>
    <w:p w14:paraId="6D9271B9" w14:textId="77777777" w:rsidR="00896A3A" w:rsidRPr="00896A3A" w:rsidRDefault="00896A3A" w:rsidP="00896A3A">
      <w:pPr>
        <w:bidi/>
        <w:rPr>
          <w:rFonts w:cs="David" w:hint="cs"/>
          <w:rtl/>
        </w:rPr>
      </w:pPr>
    </w:p>
    <w:p w14:paraId="2621C5D0" w14:textId="77777777" w:rsidR="00896A3A" w:rsidRPr="00896A3A" w:rsidRDefault="00896A3A" w:rsidP="00896A3A">
      <w:pPr>
        <w:bidi/>
        <w:ind w:firstLine="567"/>
        <w:rPr>
          <w:rFonts w:cs="David" w:hint="cs"/>
          <w:rtl/>
        </w:rPr>
      </w:pPr>
      <w:r w:rsidRPr="00896A3A">
        <w:rPr>
          <w:rFonts w:cs="David" w:hint="cs"/>
          <w:rtl/>
        </w:rPr>
        <w:t xml:space="preserve">אני גם רוצה לומר עוד דבר בנושא מרכז המבקרים. יש החלטה, הייתה החלטה אחרת של יושב ראש אחר, זה בסדר, אני לא מתכוון אגב הדיון הזה להתחיל להיות איזושהי ערכאה חדשה שהיא ערכאת ערעור על ניהול הכנסת. אבל, יחד עם זאת, אנחנו צריכים להסתכל על סעיפי התקציב, ולראות האם כל דבר ודבר הוא נכון וחיוני. כאשר באים ומקצצים בכיבוד ועדות ולשכות זה מצוין, זה בסדר גמור, אין שום מחלוקת. אבל יש לפחות שלושה סעיפים שלדעתי אנחנו צריכים לראות. הם לא גדולים, אבל המשמעות של הקיצוץ היא קשה יותר מאשר בדברים אחרים. </w:t>
      </w:r>
    </w:p>
    <w:p w14:paraId="78AE7CEC" w14:textId="77777777" w:rsidR="00896A3A" w:rsidRPr="00896A3A" w:rsidRDefault="00896A3A" w:rsidP="00896A3A">
      <w:pPr>
        <w:bidi/>
        <w:ind w:firstLine="567"/>
        <w:rPr>
          <w:rFonts w:cs="David" w:hint="cs"/>
          <w:rtl/>
        </w:rPr>
      </w:pPr>
    </w:p>
    <w:p w14:paraId="58FB6B0F" w14:textId="77777777" w:rsidR="00896A3A" w:rsidRPr="00896A3A" w:rsidRDefault="00896A3A" w:rsidP="00896A3A">
      <w:pPr>
        <w:bidi/>
        <w:ind w:firstLine="567"/>
        <w:rPr>
          <w:rFonts w:cs="David" w:hint="cs"/>
          <w:rtl/>
        </w:rPr>
      </w:pPr>
      <w:r w:rsidRPr="00896A3A">
        <w:rPr>
          <w:rFonts w:cs="David" w:hint="cs"/>
          <w:rtl/>
        </w:rPr>
        <w:t xml:space="preserve">אחד, זה נושא מחקר ופעולות הממ"מ. הממ"מ הוא כלי עזר חיוני ביותר בעבודה שלנו כחברי כנסת. אנחנו לא נמצאים בקונגרס האמריקאי, שבו יש כוח עזר מקצועי אדיר שעומד לרשות כל חבר פרלמנט, שיכול לסייע לו במילוי המשימות הפרלמנטריות שלו. </w:t>
      </w:r>
    </w:p>
    <w:p w14:paraId="40470C12" w14:textId="77777777" w:rsidR="00896A3A" w:rsidRPr="00896A3A" w:rsidRDefault="00896A3A" w:rsidP="00896A3A">
      <w:pPr>
        <w:bidi/>
        <w:rPr>
          <w:rFonts w:cs="David" w:hint="cs"/>
          <w:rtl/>
        </w:rPr>
      </w:pPr>
    </w:p>
    <w:p w14:paraId="00A6DE6B" w14:textId="77777777" w:rsidR="00896A3A" w:rsidRPr="00896A3A" w:rsidRDefault="00896A3A" w:rsidP="00896A3A">
      <w:pPr>
        <w:bidi/>
        <w:rPr>
          <w:rFonts w:cs="David" w:hint="cs"/>
          <w:rtl/>
        </w:rPr>
      </w:pPr>
      <w:r w:rsidRPr="00896A3A">
        <w:rPr>
          <w:rFonts w:cs="David" w:hint="cs"/>
          <w:u w:val="single"/>
          <w:rtl/>
        </w:rPr>
        <w:t>מזכיר הכנסת אריה האן:</w:t>
      </w:r>
    </w:p>
    <w:p w14:paraId="1CAF541D" w14:textId="77777777" w:rsidR="00896A3A" w:rsidRPr="00896A3A" w:rsidRDefault="00896A3A" w:rsidP="00896A3A">
      <w:pPr>
        <w:bidi/>
        <w:rPr>
          <w:rFonts w:cs="David" w:hint="cs"/>
          <w:rtl/>
        </w:rPr>
      </w:pPr>
    </w:p>
    <w:p w14:paraId="0D3A9A95" w14:textId="77777777" w:rsidR="00896A3A" w:rsidRPr="00896A3A" w:rsidRDefault="00896A3A" w:rsidP="00896A3A">
      <w:pPr>
        <w:bidi/>
        <w:rPr>
          <w:rFonts w:cs="David" w:hint="cs"/>
          <w:rtl/>
        </w:rPr>
      </w:pPr>
      <w:r w:rsidRPr="00896A3A">
        <w:rPr>
          <w:rFonts w:cs="David" w:hint="cs"/>
          <w:rtl/>
        </w:rPr>
        <w:tab/>
        <w:t xml:space="preserve"> 750 חוקרים, יש להם. </w:t>
      </w:r>
    </w:p>
    <w:p w14:paraId="1C48EE08" w14:textId="77777777" w:rsidR="00896A3A" w:rsidRPr="00896A3A" w:rsidRDefault="00896A3A" w:rsidP="00896A3A">
      <w:pPr>
        <w:bidi/>
        <w:rPr>
          <w:rFonts w:cs="David" w:hint="cs"/>
          <w:rtl/>
        </w:rPr>
      </w:pPr>
    </w:p>
    <w:p w14:paraId="34E064F6" w14:textId="77777777" w:rsidR="00896A3A" w:rsidRPr="00896A3A" w:rsidRDefault="00896A3A" w:rsidP="00896A3A">
      <w:pPr>
        <w:bidi/>
        <w:rPr>
          <w:rFonts w:cs="David" w:hint="cs"/>
          <w:u w:val="single"/>
          <w:rtl/>
        </w:rPr>
      </w:pPr>
      <w:r w:rsidRPr="00896A3A">
        <w:rPr>
          <w:rFonts w:cs="David" w:hint="cs"/>
          <w:u w:val="single"/>
          <w:rtl/>
        </w:rPr>
        <w:t>גדעון סער:</w:t>
      </w:r>
    </w:p>
    <w:p w14:paraId="1F8E0E78" w14:textId="77777777" w:rsidR="00896A3A" w:rsidRPr="00896A3A" w:rsidRDefault="00896A3A" w:rsidP="00896A3A">
      <w:pPr>
        <w:bidi/>
        <w:rPr>
          <w:rFonts w:cs="David" w:hint="cs"/>
          <w:u w:val="single"/>
          <w:rtl/>
        </w:rPr>
      </w:pPr>
    </w:p>
    <w:p w14:paraId="27CDCC4D" w14:textId="77777777" w:rsidR="00896A3A" w:rsidRPr="00896A3A" w:rsidRDefault="00896A3A" w:rsidP="00896A3A">
      <w:pPr>
        <w:bidi/>
        <w:rPr>
          <w:rFonts w:cs="David" w:hint="cs"/>
          <w:rtl/>
        </w:rPr>
      </w:pPr>
      <w:r w:rsidRPr="00896A3A">
        <w:rPr>
          <w:rFonts w:cs="David" w:hint="cs"/>
          <w:rtl/>
        </w:rPr>
        <w:tab/>
        <w:t xml:space="preserve"> כן. וכל אחד יודע איזה צוות יש לכל חבר פרלמנט. אגב, זה לא בכל פרלמנט בעולם </w:t>
      </w:r>
      <w:r w:rsidRPr="00896A3A">
        <w:rPr>
          <w:rFonts w:cs="David"/>
          <w:rtl/>
        </w:rPr>
        <w:t>–</w:t>
      </w:r>
      <w:r w:rsidRPr="00896A3A">
        <w:rPr>
          <w:rFonts w:cs="David" w:hint="cs"/>
          <w:rtl/>
        </w:rPr>
        <w:t xml:space="preserve"> הופתעתי, כאשר הייתי בספרד, לראות שמצבנו לא יותר טוב ממצבם. רצו דמוקרטיה צעירה אחרי הרבה מאד שנים של דיקטטורה, וזה בהחלט חיסרון. כאשר אתה צריך למלא את התפקיד המקצועי שלך, אתה צריך כוח סיוע. היום הממ"מ הוא כוח סיוע כאשר אתה רוצה לגשת לנושא ולבדוק אותו ברמה המקצועית הגבוהה ביותר, לבדוק מה המצב בארצות דמוקרטיות מתקדמות אחרות. זה בהחלט אמצעי עזר חשוב ביותר. לכן, לפי דעתי, לא נכון לגעת בתקציב הממ"מ. היה נכון אפילו להגדיל ולהעצים את הפעילות שלו, אבל לא נכון לגעת בו. </w:t>
      </w:r>
    </w:p>
    <w:p w14:paraId="1D2378BC" w14:textId="77777777" w:rsidR="00896A3A" w:rsidRPr="00896A3A" w:rsidRDefault="00896A3A" w:rsidP="00896A3A">
      <w:pPr>
        <w:bidi/>
        <w:rPr>
          <w:rFonts w:cs="David" w:hint="cs"/>
          <w:rtl/>
        </w:rPr>
      </w:pPr>
    </w:p>
    <w:p w14:paraId="74DB7C74" w14:textId="77777777" w:rsidR="00896A3A" w:rsidRPr="00896A3A" w:rsidRDefault="00896A3A" w:rsidP="00896A3A">
      <w:pPr>
        <w:bidi/>
        <w:rPr>
          <w:rFonts w:cs="David" w:hint="cs"/>
          <w:rtl/>
        </w:rPr>
      </w:pPr>
      <w:r w:rsidRPr="00896A3A">
        <w:rPr>
          <w:rFonts w:cs="David" w:hint="cs"/>
          <w:rtl/>
        </w:rPr>
        <w:tab/>
        <w:t xml:space="preserve">נקודה שנייה היא נושא רכישת ספרים וכתבי עת. זה נראה לי </w:t>
      </w:r>
      <w:r w:rsidRPr="00896A3A">
        <w:rPr>
          <w:rFonts w:cs="David"/>
          <w:rtl/>
        </w:rPr>
        <w:t>–</w:t>
      </w:r>
      <w:r w:rsidRPr="00896A3A">
        <w:rPr>
          <w:rFonts w:cs="David" w:hint="cs"/>
          <w:rtl/>
        </w:rPr>
        <w:t xml:space="preserve"> ופה אני אומר את זה על פניו - ביחס לתקציב המקורי, אחוז די גדול מהיקף ההתקשרות, וכל הנושא הזה של ספרים וכתבי עת הוא, בסופו של דבר, חלק מהתשתית המקצועית עליה נשענים חברי הכנסת כולם. </w:t>
      </w:r>
    </w:p>
    <w:p w14:paraId="23426085" w14:textId="77777777" w:rsidR="00896A3A" w:rsidRPr="00896A3A" w:rsidRDefault="00896A3A" w:rsidP="00896A3A">
      <w:pPr>
        <w:bidi/>
        <w:rPr>
          <w:rFonts w:cs="David" w:hint="cs"/>
          <w:rtl/>
        </w:rPr>
      </w:pPr>
    </w:p>
    <w:p w14:paraId="447D9F9D" w14:textId="77777777" w:rsidR="00896A3A" w:rsidRPr="00896A3A" w:rsidRDefault="00896A3A" w:rsidP="00896A3A">
      <w:pPr>
        <w:bidi/>
        <w:rPr>
          <w:rFonts w:cs="David" w:hint="cs"/>
          <w:rtl/>
        </w:rPr>
      </w:pPr>
      <w:r w:rsidRPr="00896A3A">
        <w:rPr>
          <w:rFonts w:cs="David" w:hint="cs"/>
          <w:rtl/>
        </w:rPr>
        <w:tab/>
        <w:t xml:space="preserve">הנקודה השלישית היא קשרי חוץ. אני מסתכל פה מה התקציב של קשרי חוץ ביחס לסעיפים אחרים, בעיקר סעיפים ביטחוניים </w:t>
      </w:r>
      <w:r w:rsidRPr="00896A3A">
        <w:rPr>
          <w:rFonts w:cs="David"/>
          <w:rtl/>
        </w:rPr>
        <w:t>–</w:t>
      </w:r>
      <w:r w:rsidRPr="00896A3A">
        <w:rPr>
          <w:rFonts w:cs="David" w:hint="cs"/>
          <w:rtl/>
        </w:rPr>
        <w:t xml:space="preserve"> שכפי שאמר המנכ"ל, אין מנוס מהם -  אבל צריך להבין פה שזה דבר שיש לו משמעויות חשובות ביותר, בנושא הקשרים הבינלאומיים של מדינת ישראל, שהקשרים הבי -פרלמנטרים הם רובד מהם, מפעילויות ההסברה. לכן, לפי דעתי, אם אני לוקח את שלושת הנקודות האלה, אני רואה בהן נקודות מהותיות מבחינת התכנים שלהן ולפי דעתי צריך לנסות ולראות כיצד ניתן </w:t>
      </w:r>
      <w:r w:rsidRPr="00896A3A">
        <w:rPr>
          <w:rFonts w:cs="David"/>
          <w:rtl/>
        </w:rPr>
        <w:t>–</w:t>
      </w:r>
      <w:r w:rsidRPr="00896A3A">
        <w:rPr>
          <w:rFonts w:cs="David" w:hint="cs"/>
          <w:rtl/>
        </w:rPr>
        <w:t xml:space="preserve"> בסך הכל מדובר ב-400,000 שקל מתוך 9 מיליון ו-300,000 שקל. לפי דעתי ניתן לפרוש את הקיצוץ בצורה שונה ולא לפגוע בייעודים האלה, שהם ייעודים מאד חשובים. וזה מה שאני מבקש לעשות. בכל סעיף אחר אקבל את דעתו של המנכ"ל ואת דעתה של היושבת ראש מה הפריסה שצריכה להיות, אבל אני חושב שבשלושת הנקודות האלה לא כדאי לפגוע. </w:t>
      </w:r>
    </w:p>
    <w:p w14:paraId="226126F3" w14:textId="77777777" w:rsidR="00896A3A" w:rsidRPr="00896A3A" w:rsidRDefault="00896A3A" w:rsidP="00896A3A">
      <w:pPr>
        <w:bidi/>
        <w:rPr>
          <w:rFonts w:cs="David" w:hint="cs"/>
          <w:rtl/>
        </w:rPr>
      </w:pPr>
    </w:p>
    <w:p w14:paraId="041FF4C0"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58FD0D44" w14:textId="77777777" w:rsidR="00896A3A" w:rsidRPr="00896A3A" w:rsidRDefault="00896A3A" w:rsidP="00896A3A">
      <w:pPr>
        <w:bidi/>
        <w:rPr>
          <w:rFonts w:cs="David" w:hint="cs"/>
          <w:rtl/>
        </w:rPr>
      </w:pPr>
    </w:p>
    <w:p w14:paraId="7EF2C749" w14:textId="77777777" w:rsidR="00896A3A" w:rsidRPr="00896A3A" w:rsidRDefault="00896A3A" w:rsidP="00896A3A">
      <w:pPr>
        <w:bidi/>
        <w:rPr>
          <w:rFonts w:cs="David" w:hint="cs"/>
          <w:rtl/>
        </w:rPr>
      </w:pPr>
      <w:r w:rsidRPr="00896A3A">
        <w:rPr>
          <w:rFonts w:cs="David" w:hint="cs"/>
          <w:rtl/>
        </w:rPr>
        <w:tab/>
        <w:t xml:space="preserve">תודה רבה, חבר הכנסת מרגי, בבקשה. </w:t>
      </w:r>
    </w:p>
    <w:p w14:paraId="42D436B4" w14:textId="77777777" w:rsidR="00896A3A" w:rsidRPr="00896A3A" w:rsidRDefault="00896A3A" w:rsidP="00896A3A">
      <w:pPr>
        <w:bidi/>
        <w:rPr>
          <w:rFonts w:cs="David" w:hint="cs"/>
          <w:rtl/>
        </w:rPr>
      </w:pPr>
    </w:p>
    <w:p w14:paraId="6243628B" w14:textId="77777777" w:rsidR="00896A3A" w:rsidRPr="00896A3A" w:rsidRDefault="00896A3A" w:rsidP="00896A3A">
      <w:pPr>
        <w:bidi/>
        <w:rPr>
          <w:rFonts w:cs="David" w:hint="cs"/>
          <w:rtl/>
        </w:rPr>
      </w:pPr>
      <w:r w:rsidRPr="00896A3A">
        <w:rPr>
          <w:rFonts w:cs="David" w:hint="cs"/>
          <w:u w:val="single"/>
          <w:rtl/>
        </w:rPr>
        <w:t>יעקב מרגי:</w:t>
      </w:r>
    </w:p>
    <w:p w14:paraId="4E284F74" w14:textId="77777777" w:rsidR="00896A3A" w:rsidRPr="00896A3A" w:rsidRDefault="00896A3A" w:rsidP="00896A3A">
      <w:pPr>
        <w:bidi/>
        <w:rPr>
          <w:rFonts w:cs="David" w:hint="cs"/>
          <w:rtl/>
        </w:rPr>
      </w:pPr>
    </w:p>
    <w:p w14:paraId="7B7CF0A0" w14:textId="77777777" w:rsidR="00896A3A" w:rsidRPr="00896A3A" w:rsidRDefault="00896A3A" w:rsidP="00896A3A">
      <w:pPr>
        <w:bidi/>
        <w:ind w:firstLine="567"/>
        <w:rPr>
          <w:rFonts w:cs="David" w:hint="cs"/>
          <w:rtl/>
        </w:rPr>
      </w:pPr>
      <w:r w:rsidRPr="00896A3A">
        <w:rPr>
          <w:rFonts w:cs="David" w:hint="cs"/>
          <w:rtl/>
        </w:rPr>
        <w:t xml:space="preserve">קודם כל אני רוצה לברך על היוזמה של היושבת ראש הכנסת ועל הזריזות. אני הייתי רוצה לדעת, לפרטים, אל"ף, אם הקיצוצים נובעים בחלקם מהתקשרויות חדשות שהייתה בהן הוזלת עלויות </w:t>
      </w:r>
      <w:r w:rsidRPr="00896A3A">
        <w:rPr>
          <w:rFonts w:cs="David"/>
          <w:rtl/>
        </w:rPr>
        <w:t>–</w:t>
      </w:r>
      <w:r w:rsidRPr="00896A3A">
        <w:rPr>
          <w:rFonts w:cs="David" w:hint="cs"/>
          <w:rtl/>
        </w:rPr>
        <w:t xml:space="preserve"> את זה חשוב לי לדעת. ואם בדוגמה אישית עסקינן </w:t>
      </w:r>
      <w:r w:rsidRPr="00896A3A">
        <w:rPr>
          <w:rFonts w:cs="David"/>
          <w:rtl/>
        </w:rPr>
        <w:t>–</w:t>
      </w:r>
      <w:r w:rsidRPr="00896A3A">
        <w:rPr>
          <w:rFonts w:cs="David" w:hint="cs"/>
          <w:rtl/>
        </w:rPr>
        <w:t xml:space="preserve"> וזה מה שחשוב לכנסת לאחרונה וזה טוב שזה חשוב, </w:t>
      </w:r>
      <w:r w:rsidRPr="00896A3A">
        <w:rPr>
          <w:rFonts w:cs="David"/>
          <w:rtl/>
        </w:rPr>
        <w:t>–</w:t>
      </w:r>
      <w:r w:rsidRPr="00896A3A">
        <w:rPr>
          <w:rFonts w:cs="David" w:hint="cs"/>
          <w:rtl/>
        </w:rPr>
        <w:t xml:space="preserve"> הייתי באמת רוצה, ואפילו אם זה לא שייך לתקציב קניות, שאת אותו תקציב קיצוץ משית גם על חברי הכנסת בדף הבוחר. </w:t>
      </w:r>
    </w:p>
    <w:p w14:paraId="03282204" w14:textId="77777777" w:rsidR="00896A3A" w:rsidRPr="00896A3A" w:rsidRDefault="00896A3A" w:rsidP="00896A3A">
      <w:pPr>
        <w:bidi/>
        <w:rPr>
          <w:rFonts w:cs="David" w:hint="cs"/>
          <w:rtl/>
        </w:rPr>
      </w:pPr>
    </w:p>
    <w:p w14:paraId="35AD988B" w14:textId="77777777" w:rsidR="00896A3A" w:rsidRPr="00896A3A" w:rsidRDefault="00896A3A" w:rsidP="00896A3A">
      <w:pPr>
        <w:pStyle w:val="Heading5"/>
        <w:jc w:val="left"/>
        <w:rPr>
          <w:rFonts w:hint="cs"/>
          <w:rtl/>
        </w:rPr>
      </w:pPr>
      <w:r w:rsidRPr="00896A3A">
        <w:rPr>
          <w:rFonts w:hint="cs"/>
          <w:u w:val="single"/>
          <w:rtl/>
        </w:rPr>
        <w:t>שי חרמש:</w:t>
      </w:r>
    </w:p>
    <w:p w14:paraId="5FC1E2F7" w14:textId="77777777" w:rsidR="00896A3A" w:rsidRPr="00896A3A" w:rsidRDefault="00896A3A" w:rsidP="00896A3A">
      <w:pPr>
        <w:pStyle w:val="Heading5"/>
        <w:jc w:val="left"/>
        <w:rPr>
          <w:rFonts w:hint="cs"/>
          <w:rtl/>
        </w:rPr>
      </w:pPr>
    </w:p>
    <w:p w14:paraId="2C2CFFBD" w14:textId="77777777" w:rsidR="00896A3A" w:rsidRPr="00896A3A" w:rsidRDefault="00896A3A" w:rsidP="00896A3A">
      <w:pPr>
        <w:bidi/>
        <w:rPr>
          <w:rFonts w:cs="David" w:hint="cs"/>
          <w:rtl/>
        </w:rPr>
      </w:pPr>
      <w:r w:rsidRPr="00896A3A">
        <w:rPr>
          <w:rFonts w:cs="David" w:hint="cs"/>
          <w:rtl/>
        </w:rPr>
        <w:tab/>
        <w:t xml:space="preserve">רק שאלת הבהרה קטנה. מה ההבדל בין "אבטחה ומיגון ח"כים", ל-"הוצאות שמירה וביטחון"? זה לא אותו דבר? </w:t>
      </w:r>
    </w:p>
    <w:p w14:paraId="555BBF9D" w14:textId="77777777" w:rsidR="00896A3A" w:rsidRPr="00896A3A" w:rsidRDefault="00896A3A" w:rsidP="00896A3A">
      <w:pPr>
        <w:bidi/>
        <w:rPr>
          <w:rFonts w:cs="David" w:hint="cs"/>
          <w:rtl/>
        </w:rPr>
      </w:pPr>
    </w:p>
    <w:p w14:paraId="3BD2CE97" w14:textId="77777777" w:rsidR="00896A3A" w:rsidRPr="00896A3A" w:rsidRDefault="00896A3A" w:rsidP="00896A3A">
      <w:pPr>
        <w:bidi/>
        <w:rPr>
          <w:rFonts w:cs="David" w:hint="cs"/>
          <w:u w:val="single"/>
          <w:rtl/>
        </w:rPr>
      </w:pPr>
      <w:r w:rsidRPr="00896A3A">
        <w:rPr>
          <w:rFonts w:cs="David" w:hint="cs"/>
          <w:u w:val="single"/>
          <w:rtl/>
        </w:rPr>
        <w:t>אבי בלשניקוב:</w:t>
      </w:r>
    </w:p>
    <w:p w14:paraId="214C478E" w14:textId="77777777" w:rsidR="00896A3A" w:rsidRPr="00896A3A" w:rsidRDefault="00896A3A" w:rsidP="00896A3A">
      <w:pPr>
        <w:bidi/>
        <w:rPr>
          <w:rFonts w:cs="David" w:hint="cs"/>
          <w:rtl/>
        </w:rPr>
      </w:pPr>
    </w:p>
    <w:p w14:paraId="0661DE1E" w14:textId="77777777" w:rsidR="00896A3A" w:rsidRPr="00896A3A" w:rsidRDefault="00896A3A" w:rsidP="00896A3A">
      <w:pPr>
        <w:bidi/>
        <w:rPr>
          <w:rFonts w:cs="David" w:hint="cs"/>
          <w:rtl/>
        </w:rPr>
      </w:pPr>
      <w:r w:rsidRPr="00896A3A">
        <w:rPr>
          <w:rFonts w:cs="David" w:hint="cs"/>
          <w:rtl/>
        </w:rPr>
        <w:tab/>
        <w:t xml:space="preserve">אבטחה ומיגון של חברי כנסת זה סעיף שהחלק העיקרי שלו, על פי החלטת הממשלה ועל פי שירות הביטחון הכללי, מאבטח גם את יושבת ראש הכנסת, גם את יושב ראש האופוזיציה. סוגי אבטחה ושיטות אבטחה נקבעים על ידם. אני יכול לומר לכם שמתפקידי הקודם כמנכ"ל משרד התקשורת, כל משרד ממשלתי, על פי החלטת ממשלה והחלטת מזכ"ל צורן וראש השב"כ, קיבל בתקציב שלושה מיליון שקלים </w:t>
      </w:r>
      <w:r w:rsidRPr="00896A3A">
        <w:rPr>
          <w:rFonts w:cs="David"/>
          <w:rtl/>
        </w:rPr>
        <w:t>–</w:t>
      </w:r>
      <w:r w:rsidRPr="00896A3A">
        <w:rPr>
          <w:rFonts w:cs="David" w:hint="cs"/>
          <w:rtl/>
        </w:rPr>
        <w:t xml:space="preserve"> אתם חברי ועדת הכספים ואתם יודעים </w:t>
      </w:r>
      <w:r w:rsidRPr="00896A3A">
        <w:rPr>
          <w:rFonts w:cs="David"/>
          <w:rtl/>
        </w:rPr>
        <w:t>–</w:t>
      </w:r>
      <w:r w:rsidRPr="00896A3A">
        <w:rPr>
          <w:rFonts w:cs="David" w:hint="cs"/>
          <w:rtl/>
        </w:rPr>
        <w:t xml:space="preserve"> שלושה מיליון שקלים לשנה לאבטחת שר, שזה כולל חברות שמירה, מיגונים וכולי. זה לא המקום לפרט. מי שרוצה פירוט, אני אגיע אליו בשמחה בארבע עיניים ואפרט. אלה תקציבים שמורים לנו איך להשתמש בהם.</w:t>
      </w:r>
    </w:p>
    <w:p w14:paraId="7392DBF8" w14:textId="77777777" w:rsidR="00896A3A" w:rsidRPr="00896A3A" w:rsidRDefault="00896A3A" w:rsidP="00896A3A">
      <w:pPr>
        <w:bidi/>
        <w:rPr>
          <w:rFonts w:cs="David" w:hint="cs"/>
          <w:rtl/>
        </w:rPr>
      </w:pPr>
    </w:p>
    <w:p w14:paraId="640DA656" w14:textId="77777777" w:rsidR="00896A3A" w:rsidRPr="00896A3A" w:rsidRDefault="00896A3A" w:rsidP="00896A3A">
      <w:pPr>
        <w:bidi/>
        <w:rPr>
          <w:rFonts w:cs="David" w:hint="cs"/>
          <w:rtl/>
        </w:rPr>
      </w:pPr>
      <w:r w:rsidRPr="00896A3A">
        <w:rPr>
          <w:rFonts w:cs="David" w:hint="cs"/>
          <w:rtl/>
        </w:rPr>
        <w:tab/>
        <w:t xml:space="preserve">לגבי שאלתו של חבר הכנסת גדעון סער, לגבי שאלת ספרים וכתבי עת. אנחנו עשינו שינויים בכל מה שקשור לכתבי עת.  אני יכול לומר לך שבכנסת, עד לאחד בספטמבר, שזה בדיוק עוד יומיים, קיבלו למעלה ממאתיים עובדים ופנסיונרים של הכנסת </w:t>
      </w:r>
      <w:r w:rsidRPr="00896A3A">
        <w:rPr>
          <w:rFonts w:cs="David"/>
          <w:rtl/>
        </w:rPr>
        <w:t>–</w:t>
      </w:r>
      <w:r w:rsidRPr="00896A3A">
        <w:rPr>
          <w:rFonts w:cs="David" w:hint="cs"/>
          <w:rtl/>
        </w:rPr>
        <w:t xml:space="preserve"> לא חברי כנסת </w:t>
      </w:r>
      <w:r w:rsidRPr="00896A3A">
        <w:rPr>
          <w:rFonts w:cs="David"/>
          <w:rtl/>
        </w:rPr>
        <w:t>–</w:t>
      </w:r>
      <w:r w:rsidRPr="00896A3A">
        <w:rPr>
          <w:rFonts w:cs="David" w:hint="cs"/>
          <w:rtl/>
        </w:rPr>
        <w:t xml:space="preserve"> לפי נוהג שהיה קיים פה עשרות שנים, קיבלו עיתונים יומיים הביתה, יום יום. חלקם קיבלו עיתון אחד, חלקם קיבלו שני עיתונים. מינויים על כל העיתונים. אני יכול לומר לכם שלא היה לזה אח ורע ביתר משרדי הממשלה - - - </w:t>
      </w:r>
    </w:p>
    <w:p w14:paraId="7AB32B26" w14:textId="77777777" w:rsidR="00896A3A" w:rsidRPr="00896A3A" w:rsidRDefault="00896A3A" w:rsidP="00896A3A">
      <w:pPr>
        <w:bidi/>
        <w:jc w:val="right"/>
        <w:rPr>
          <w:rFonts w:cs="David"/>
          <w:rtl/>
        </w:rPr>
      </w:pPr>
    </w:p>
    <w:p w14:paraId="468B3EF3" w14:textId="77777777" w:rsidR="00896A3A" w:rsidRPr="00896A3A" w:rsidRDefault="00896A3A" w:rsidP="00896A3A">
      <w:pPr>
        <w:bidi/>
        <w:rPr>
          <w:rFonts w:cs="David" w:hint="cs"/>
          <w:u w:val="single"/>
          <w:rtl/>
        </w:rPr>
      </w:pPr>
      <w:r w:rsidRPr="00896A3A">
        <w:rPr>
          <w:rFonts w:cs="David" w:hint="cs"/>
          <w:u w:val="single"/>
          <w:rtl/>
        </w:rPr>
        <w:t>גדעון סער:</w:t>
      </w:r>
    </w:p>
    <w:p w14:paraId="66FACAB7" w14:textId="77777777" w:rsidR="00896A3A" w:rsidRPr="00896A3A" w:rsidRDefault="00896A3A" w:rsidP="00896A3A">
      <w:pPr>
        <w:bidi/>
        <w:rPr>
          <w:rFonts w:cs="David" w:hint="cs"/>
          <w:u w:val="single"/>
          <w:rtl/>
        </w:rPr>
      </w:pPr>
    </w:p>
    <w:p w14:paraId="3E3FB189" w14:textId="77777777" w:rsidR="00896A3A" w:rsidRPr="00896A3A" w:rsidRDefault="00896A3A" w:rsidP="00896A3A">
      <w:pPr>
        <w:bidi/>
        <w:rPr>
          <w:rFonts w:cs="David" w:hint="cs"/>
          <w:rtl/>
        </w:rPr>
      </w:pPr>
      <w:r w:rsidRPr="00896A3A">
        <w:rPr>
          <w:rFonts w:cs="David" w:hint="cs"/>
          <w:rtl/>
        </w:rPr>
        <w:tab/>
        <w:t xml:space="preserve">אבל יש פה סעיף של עיתונים לעובדים. </w:t>
      </w:r>
    </w:p>
    <w:p w14:paraId="2C8AB38E" w14:textId="77777777" w:rsidR="00896A3A" w:rsidRPr="00896A3A" w:rsidRDefault="00896A3A" w:rsidP="00896A3A">
      <w:pPr>
        <w:bidi/>
        <w:rPr>
          <w:rFonts w:cs="David" w:hint="cs"/>
          <w:rtl/>
        </w:rPr>
      </w:pPr>
    </w:p>
    <w:p w14:paraId="60171FCE" w14:textId="77777777" w:rsidR="00896A3A" w:rsidRPr="00896A3A" w:rsidRDefault="00896A3A" w:rsidP="00896A3A">
      <w:pPr>
        <w:bidi/>
        <w:rPr>
          <w:rFonts w:cs="David" w:hint="cs"/>
          <w:u w:val="single"/>
          <w:rtl/>
        </w:rPr>
      </w:pPr>
      <w:r w:rsidRPr="00896A3A">
        <w:rPr>
          <w:rFonts w:cs="David"/>
          <w:u w:val="single"/>
          <w:rtl/>
        </w:rPr>
        <w:br w:type="page"/>
      </w:r>
      <w:r w:rsidRPr="00896A3A">
        <w:rPr>
          <w:rFonts w:cs="David" w:hint="cs"/>
          <w:u w:val="single"/>
          <w:rtl/>
        </w:rPr>
        <w:t>אבי בלשניקוב:</w:t>
      </w:r>
    </w:p>
    <w:p w14:paraId="722C1E24" w14:textId="77777777" w:rsidR="00896A3A" w:rsidRPr="00896A3A" w:rsidRDefault="00896A3A" w:rsidP="00896A3A">
      <w:pPr>
        <w:bidi/>
        <w:rPr>
          <w:rFonts w:cs="David" w:hint="cs"/>
          <w:rtl/>
        </w:rPr>
      </w:pPr>
    </w:p>
    <w:p w14:paraId="218D3208" w14:textId="77777777" w:rsidR="00896A3A" w:rsidRPr="00896A3A" w:rsidRDefault="00896A3A" w:rsidP="00896A3A">
      <w:pPr>
        <w:bidi/>
        <w:rPr>
          <w:rFonts w:cs="David" w:hint="cs"/>
          <w:rtl/>
        </w:rPr>
      </w:pPr>
      <w:r w:rsidRPr="00896A3A">
        <w:rPr>
          <w:rFonts w:cs="David" w:hint="cs"/>
          <w:rtl/>
        </w:rPr>
        <w:tab/>
        <w:t xml:space="preserve">על פי הוראתה של יושבת ראש הכנסת המינויים וההסכמים בוטלו. היו 87 פנסיונרים שעל פי ההסכם אתם קיבלו עיתונים יומיים לביתם </w:t>
      </w:r>
      <w:r w:rsidRPr="00896A3A">
        <w:rPr>
          <w:rFonts w:cs="David"/>
          <w:rtl/>
        </w:rPr>
        <w:t>–</w:t>
      </w:r>
      <w:r w:rsidRPr="00896A3A">
        <w:rPr>
          <w:rFonts w:cs="David" w:hint="cs"/>
          <w:rtl/>
        </w:rPr>
        <w:t xml:space="preserve"> חלקם אחד וחלקם שניים  - עד גיל 120, הסעיף הזה בוטל.</w:t>
      </w:r>
    </w:p>
    <w:p w14:paraId="40C52690" w14:textId="77777777" w:rsidR="00896A3A" w:rsidRPr="00896A3A" w:rsidRDefault="00896A3A" w:rsidP="00896A3A">
      <w:pPr>
        <w:bidi/>
        <w:jc w:val="right"/>
        <w:rPr>
          <w:rFonts w:cs="David"/>
          <w:rtl/>
        </w:rPr>
      </w:pPr>
    </w:p>
    <w:p w14:paraId="66652AFE" w14:textId="77777777" w:rsidR="00896A3A" w:rsidRPr="00896A3A" w:rsidRDefault="00896A3A" w:rsidP="00896A3A">
      <w:pPr>
        <w:pStyle w:val="Heading5"/>
        <w:jc w:val="left"/>
        <w:rPr>
          <w:rFonts w:hint="cs"/>
          <w:rtl/>
        </w:rPr>
      </w:pPr>
      <w:r w:rsidRPr="00896A3A">
        <w:rPr>
          <w:rFonts w:hint="cs"/>
          <w:u w:val="single"/>
          <w:rtl/>
        </w:rPr>
        <w:t>שי חרמש:</w:t>
      </w:r>
    </w:p>
    <w:p w14:paraId="522F3374" w14:textId="77777777" w:rsidR="00896A3A" w:rsidRPr="00896A3A" w:rsidRDefault="00896A3A" w:rsidP="00896A3A">
      <w:pPr>
        <w:pStyle w:val="Heading5"/>
        <w:jc w:val="left"/>
        <w:rPr>
          <w:rFonts w:hint="cs"/>
          <w:rtl/>
        </w:rPr>
      </w:pPr>
      <w:r w:rsidRPr="00896A3A">
        <w:rPr>
          <w:rFonts w:hint="cs"/>
          <w:rtl/>
        </w:rPr>
        <w:tab/>
      </w:r>
    </w:p>
    <w:p w14:paraId="77D5D988" w14:textId="77777777" w:rsidR="00896A3A" w:rsidRPr="00896A3A" w:rsidRDefault="00896A3A" w:rsidP="00896A3A">
      <w:pPr>
        <w:bidi/>
        <w:rPr>
          <w:rFonts w:cs="David" w:hint="cs"/>
          <w:rtl/>
        </w:rPr>
      </w:pPr>
      <w:r w:rsidRPr="00896A3A">
        <w:rPr>
          <w:rFonts w:cs="David" w:hint="cs"/>
          <w:rtl/>
        </w:rPr>
        <w:tab/>
        <w:t>חותכים את זה במאה אחוז?</w:t>
      </w:r>
    </w:p>
    <w:p w14:paraId="620721ED" w14:textId="77777777" w:rsidR="00896A3A" w:rsidRPr="00896A3A" w:rsidRDefault="00896A3A" w:rsidP="00896A3A">
      <w:pPr>
        <w:bidi/>
        <w:jc w:val="right"/>
        <w:rPr>
          <w:rFonts w:cs="David"/>
          <w:rtl/>
        </w:rPr>
      </w:pPr>
    </w:p>
    <w:p w14:paraId="46AD741D" w14:textId="77777777" w:rsidR="00896A3A" w:rsidRPr="00896A3A" w:rsidRDefault="00896A3A" w:rsidP="00896A3A">
      <w:pPr>
        <w:bidi/>
        <w:rPr>
          <w:rFonts w:cs="David" w:hint="cs"/>
          <w:u w:val="single"/>
          <w:rtl/>
        </w:rPr>
      </w:pPr>
      <w:r w:rsidRPr="00896A3A">
        <w:rPr>
          <w:rFonts w:cs="David" w:hint="cs"/>
          <w:u w:val="single"/>
          <w:rtl/>
        </w:rPr>
        <w:t>אבי בלשניקוב:</w:t>
      </w:r>
    </w:p>
    <w:p w14:paraId="074C4F69" w14:textId="77777777" w:rsidR="00896A3A" w:rsidRPr="00896A3A" w:rsidRDefault="00896A3A" w:rsidP="00896A3A">
      <w:pPr>
        <w:bidi/>
        <w:rPr>
          <w:rFonts w:cs="David" w:hint="cs"/>
          <w:u w:val="single"/>
          <w:rtl/>
        </w:rPr>
      </w:pPr>
    </w:p>
    <w:p w14:paraId="158F1E94" w14:textId="77777777" w:rsidR="00896A3A" w:rsidRPr="00896A3A" w:rsidRDefault="00896A3A" w:rsidP="00896A3A">
      <w:pPr>
        <w:bidi/>
        <w:rPr>
          <w:rFonts w:cs="David"/>
        </w:rPr>
      </w:pPr>
      <w:r w:rsidRPr="00896A3A">
        <w:rPr>
          <w:rFonts w:cs="David" w:hint="cs"/>
          <w:rtl/>
        </w:rPr>
        <w:tab/>
        <w:t>זה לא מופיע פה, בקיצוץ שאני מביא לכם. אני יכול לומר לכם שזימנתי אלי את ועד הגמלאים והודעתי להם וזה עבר. אני חייב לציין את ועד הגמלאים שקיבל את זה, ולא ניסו לענות על טענות כאלה ואחרות, לגרור אותי לבתי משפט על זכויות מוקנות וכולי. קיבלו את זה בהבנה, קיבלו את זה בהצדעה. אני חייב לציין שגם עובדי הכנסת, למעלה ממאה עובדי כנסת שקיבלו עיתונים לבתיהם, ביטלנו להם את ההטבה הזאת. לא היה רבע ציוץ, כי קיבלו את זה בהבנה, נקודה. מהאחד בספטמבר צמצמנו, קבענו קריטריונים ברורים, כשם שקיימים ביתר משרדי הממשלה. אני יכול לומר לכם שהקיצוץ הזה לא בא לידי ביטוי ברשימה אבל הוא מגיע לכ- 300,000 שקלים.</w:t>
      </w:r>
    </w:p>
    <w:p w14:paraId="2E94C66B" w14:textId="77777777" w:rsidR="00896A3A" w:rsidRPr="00896A3A" w:rsidRDefault="00896A3A" w:rsidP="00896A3A">
      <w:pPr>
        <w:bidi/>
        <w:jc w:val="right"/>
        <w:rPr>
          <w:rFonts w:cs="David" w:hint="cs"/>
          <w:rtl/>
        </w:rPr>
      </w:pPr>
    </w:p>
    <w:p w14:paraId="1C8CC89F" w14:textId="77777777" w:rsidR="00896A3A" w:rsidRPr="00896A3A" w:rsidRDefault="00896A3A" w:rsidP="00896A3A">
      <w:pPr>
        <w:bidi/>
        <w:ind w:firstLine="567"/>
        <w:rPr>
          <w:rFonts w:cs="David" w:hint="cs"/>
          <w:rtl/>
        </w:rPr>
      </w:pPr>
      <w:r w:rsidRPr="00896A3A">
        <w:rPr>
          <w:rFonts w:cs="David" w:hint="cs"/>
          <w:rtl/>
        </w:rPr>
        <w:t xml:space="preserve">שאל חבר הכנסת סער שאלה נוספת, לגבי מחקר ופעולות הממ"מ. אני רוצה לומר לכם: קודם כל, הערתך נרשמה, תיבדק. אני יכול להבטיח לך שאני אעשה הכל - - -  </w:t>
      </w:r>
    </w:p>
    <w:p w14:paraId="5FF935C1" w14:textId="77777777" w:rsidR="00896A3A" w:rsidRPr="00896A3A" w:rsidRDefault="00896A3A" w:rsidP="00896A3A">
      <w:pPr>
        <w:bidi/>
        <w:ind w:firstLine="567"/>
        <w:rPr>
          <w:rFonts w:cs="David" w:hint="cs"/>
          <w:rtl/>
        </w:rPr>
      </w:pPr>
    </w:p>
    <w:p w14:paraId="76901D94" w14:textId="77777777" w:rsidR="00896A3A" w:rsidRPr="00896A3A" w:rsidRDefault="00896A3A" w:rsidP="00896A3A">
      <w:pPr>
        <w:bidi/>
        <w:rPr>
          <w:rFonts w:cs="David" w:hint="cs"/>
          <w:u w:val="single"/>
          <w:rtl/>
        </w:rPr>
      </w:pPr>
      <w:r w:rsidRPr="00896A3A">
        <w:rPr>
          <w:rFonts w:cs="David" w:hint="cs"/>
          <w:u w:val="single"/>
          <w:rtl/>
        </w:rPr>
        <w:t>גדעון סער:</w:t>
      </w:r>
    </w:p>
    <w:p w14:paraId="11CBA942" w14:textId="77777777" w:rsidR="00896A3A" w:rsidRPr="00896A3A" w:rsidRDefault="00896A3A" w:rsidP="00896A3A">
      <w:pPr>
        <w:bidi/>
        <w:rPr>
          <w:rFonts w:cs="David" w:hint="cs"/>
          <w:u w:val="single"/>
          <w:rtl/>
        </w:rPr>
      </w:pPr>
    </w:p>
    <w:p w14:paraId="4D29116F" w14:textId="77777777" w:rsidR="00896A3A" w:rsidRPr="00896A3A" w:rsidRDefault="00896A3A" w:rsidP="00896A3A">
      <w:pPr>
        <w:bidi/>
        <w:rPr>
          <w:rFonts w:cs="David" w:hint="cs"/>
          <w:rtl/>
        </w:rPr>
      </w:pPr>
      <w:r w:rsidRPr="00896A3A">
        <w:rPr>
          <w:rFonts w:cs="David" w:hint="cs"/>
          <w:rtl/>
        </w:rPr>
        <w:tab/>
        <w:t xml:space="preserve"> לא, אני רוצה שהיא תהיה חלק מהחלטות הוועדה, לא שהיא תיבדק. </w:t>
      </w:r>
    </w:p>
    <w:p w14:paraId="3B8E9B9A" w14:textId="77777777" w:rsidR="00896A3A" w:rsidRPr="00896A3A" w:rsidRDefault="00896A3A" w:rsidP="00896A3A">
      <w:pPr>
        <w:bidi/>
        <w:rPr>
          <w:rFonts w:cs="David" w:hint="cs"/>
          <w:rtl/>
        </w:rPr>
      </w:pPr>
    </w:p>
    <w:p w14:paraId="68F43956" w14:textId="77777777" w:rsidR="00896A3A" w:rsidRPr="00896A3A" w:rsidRDefault="00896A3A" w:rsidP="00896A3A">
      <w:pPr>
        <w:bidi/>
        <w:rPr>
          <w:rFonts w:cs="David" w:hint="cs"/>
          <w:u w:val="single"/>
          <w:rtl/>
        </w:rPr>
      </w:pPr>
      <w:r w:rsidRPr="00896A3A">
        <w:rPr>
          <w:rFonts w:cs="David" w:hint="cs"/>
          <w:u w:val="single"/>
          <w:rtl/>
        </w:rPr>
        <w:t>אבי בלשניקוב:</w:t>
      </w:r>
    </w:p>
    <w:p w14:paraId="7C4882A3" w14:textId="77777777" w:rsidR="00896A3A" w:rsidRPr="00896A3A" w:rsidRDefault="00896A3A" w:rsidP="00896A3A">
      <w:pPr>
        <w:bidi/>
        <w:rPr>
          <w:rFonts w:cs="David" w:hint="cs"/>
          <w:rtl/>
        </w:rPr>
      </w:pPr>
    </w:p>
    <w:p w14:paraId="04C8A4B9" w14:textId="77777777" w:rsidR="00896A3A" w:rsidRPr="00896A3A" w:rsidRDefault="00896A3A" w:rsidP="00896A3A">
      <w:pPr>
        <w:bidi/>
        <w:rPr>
          <w:rFonts w:cs="David" w:hint="cs"/>
          <w:rtl/>
        </w:rPr>
      </w:pPr>
      <w:r w:rsidRPr="00896A3A">
        <w:rPr>
          <w:rFonts w:cs="David" w:hint="cs"/>
          <w:rtl/>
        </w:rPr>
        <w:tab/>
        <w:t xml:space="preserve">אני יכול להבטיח לך שפעילות הממ"מ לא תיפגע. אני ישבתי עם האנשים, וכמו בכל משרד ממשלתי נורמלי, ישר והגון, יש תכנוני תקציב מתחילת השנה, ולא הכל ממומש בסופו של דבר. ובכל מקרה אני אוודא ששום פעולה של הממ"מ, אף אחת מהפעולות הברוכות שלו, לא תיפגע. </w:t>
      </w:r>
    </w:p>
    <w:p w14:paraId="20640A47" w14:textId="77777777" w:rsidR="00896A3A" w:rsidRPr="00896A3A" w:rsidRDefault="00896A3A" w:rsidP="00896A3A">
      <w:pPr>
        <w:bidi/>
        <w:rPr>
          <w:rFonts w:cs="David" w:hint="cs"/>
          <w:rtl/>
        </w:rPr>
      </w:pPr>
    </w:p>
    <w:p w14:paraId="38EAFAB1" w14:textId="77777777" w:rsidR="00896A3A" w:rsidRPr="00896A3A" w:rsidRDefault="00896A3A" w:rsidP="00896A3A">
      <w:pPr>
        <w:bidi/>
        <w:ind w:firstLine="567"/>
        <w:rPr>
          <w:rFonts w:cs="David" w:hint="cs"/>
          <w:rtl/>
        </w:rPr>
      </w:pPr>
      <w:r w:rsidRPr="00896A3A">
        <w:rPr>
          <w:rFonts w:cs="David" w:hint="cs"/>
          <w:rtl/>
        </w:rPr>
        <w:t xml:space="preserve">מה שאני כן יכול לומר לך, זה שקיבלה לידה היושבת ראש את הדוח הכספי של העמותה שכולכם חברים בה על פי התקנון </w:t>
      </w:r>
      <w:r w:rsidRPr="00896A3A">
        <w:rPr>
          <w:rFonts w:cs="David"/>
          <w:rtl/>
        </w:rPr>
        <w:t>–</w:t>
      </w:r>
      <w:r w:rsidRPr="00896A3A">
        <w:rPr>
          <w:rFonts w:cs="David" w:hint="cs"/>
          <w:rtl/>
        </w:rPr>
        <w:t xml:space="preserve"> כולכם. כל חברי הכנסת </w:t>
      </w:r>
      <w:r w:rsidRPr="00896A3A">
        <w:rPr>
          <w:rFonts w:cs="David"/>
          <w:rtl/>
        </w:rPr>
        <w:t>–</w:t>
      </w:r>
      <w:r w:rsidRPr="00896A3A">
        <w:rPr>
          <w:rFonts w:cs="David" w:hint="cs"/>
          <w:rtl/>
        </w:rPr>
        <w:t xml:space="preserve"> העמותה הישראלית לפרלמנטריזם, ויושבת ראש הכנסת היא, על פי התקנון, יושבת ראש העמותה. זו עמותה שקיימת כאן שנים רבות, ובין יתר המטרות שלה יש פעולות מחקר כאלה ואחרות. אני יכול לומר לך גברתי, היושבת ראש, שבדוח החשבון האחרון שהוגש לי, נמצא בעמותה, יושב ומחכה, סכום של כ-800,000 שקלים </w:t>
      </w:r>
      <w:r w:rsidRPr="00896A3A">
        <w:rPr>
          <w:rFonts w:cs="David"/>
          <w:rtl/>
        </w:rPr>
        <w:t>–</w:t>
      </w:r>
      <w:r w:rsidRPr="00896A3A">
        <w:rPr>
          <w:rFonts w:cs="David" w:hint="cs"/>
          <w:rtl/>
        </w:rPr>
        <w:t xml:space="preserve"> אתם חברים בעמותה הזאת, אם לא ידעתם. - - - </w:t>
      </w:r>
    </w:p>
    <w:p w14:paraId="29A03B48" w14:textId="77777777" w:rsidR="00896A3A" w:rsidRPr="00896A3A" w:rsidRDefault="00896A3A" w:rsidP="00896A3A">
      <w:pPr>
        <w:bidi/>
        <w:ind w:firstLine="567"/>
        <w:rPr>
          <w:rFonts w:cs="David" w:hint="cs"/>
          <w:rtl/>
        </w:rPr>
      </w:pPr>
    </w:p>
    <w:p w14:paraId="030F10FA" w14:textId="77777777" w:rsidR="00896A3A" w:rsidRPr="00896A3A" w:rsidRDefault="00896A3A" w:rsidP="00896A3A">
      <w:pPr>
        <w:bidi/>
        <w:rPr>
          <w:rFonts w:cs="David" w:hint="cs"/>
          <w:u w:val="single"/>
          <w:rtl/>
        </w:rPr>
      </w:pPr>
      <w:r w:rsidRPr="00896A3A">
        <w:rPr>
          <w:rFonts w:cs="David" w:hint="cs"/>
          <w:u w:val="single"/>
          <w:rtl/>
        </w:rPr>
        <w:t>גדעון סער:</w:t>
      </w:r>
    </w:p>
    <w:p w14:paraId="740AF5CC" w14:textId="77777777" w:rsidR="00896A3A" w:rsidRPr="00896A3A" w:rsidRDefault="00896A3A" w:rsidP="00896A3A">
      <w:pPr>
        <w:bidi/>
        <w:rPr>
          <w:rFonts w:cs="David" w:hint="cs"/>
          <w:u w:val="single"/>
          <w:rtl/>
        </w:rPr>
      </w:pPr>
    </w:p>
    <w:p w14:paraId="63848F0B" w14:textId="77777777" w:rsidR="00896A3A" w:rsidRPr="00896A3A" w:rsidRDefault="00896A3A" w:rsidP="00896A3A">
      <w:pPr>
        <w:bidi/>
        <w:ind w:firstLine="567"/>
        <w:rPr>
          <w:rFonts w:cs="David" w:hint="cs"/>
          <w:rtl/>
        </w:rPr>
      </w:pPr>
      <w:r w:rsidRPr="00896A3A">
        <w:rPr>
          <w:rFonts w:cs="David" w:hint="cs"/>
          <w:rtl/>
        </w:rPr>
        <w:t>אנחנו? אבל איפה?</w:t>
      </w:r>
    </w:p>
    <w:p w14:paraId="6F70742E" w14:textId="77777777" w:rsidR="00896A3A" w:rsidRPr="00896A3A" w:rsidRDefault="00896A3A" w:rsidP="00896A3A">
      <w:pPr>
        <w:bidi/>
        <w:ind w:firstLine="567"/>
        <w:rPr>
          <w:rFonts w:cs="David" w:hint="cs"/>
          <w:rtl/>
        </w:rPr>
      </w:pPr>
    </w:p>
    <w:p w14:paraId="48260B16" w14:textId="77777777" w:rsidR="00896A3A" w:rsidRPr="00896A3A" w:rsidRDefault="00896A3A" w:rsidP="00896A3A">
      <w:pPr>
        <w:bidi/>
        <w:rPr>
          <w:rFonts w:cs="David" w:hint="cs"/>
          <w:u w:val="single"/>
          <w:rtl/>
        </w:rPr>
      </w:pPr>
      <w:r w:rsidRPr="00896A3A">
        <w:rPr>
          <w:rFonts w:cs="David" w:hint="cs"/>
          <w:u w:val="single"/>
          <w:rtl/>
        </w:rPr>
        <w:t>אבי בלשניקוב:</w:t>
      </w:r>
    </w:p>
    <w:p w14:paraId="768426ED" w14:textId="77777777" w:rsidR="00896A3A" w:rsidRPr="00896A3A" w:rsidRDefault="00896A3A" w:rsidP="00896A3A">
      <w:pPr>
        <w:bidi/>
        <w:ind w:firstLine="567"/>
        <w:rPr>
          <w:rFonts w:cs="David" w:hint="cs"/>
          <w:rtl/>
        </w:rPr>
      </w:pPr>
    </w:p>
    <w:p w14:paraId="46D64D6E" w14:textId="77777777" w:rsidR="00896A3A" w:rsidRPr="00896A3A" w:rsidRDefault="00896A3A" w:rsidP="00896A3A">
      <w:pPr>
        <w:bidi/>
        <w:ind w:firstLine="567"/>
        <w:rPr>
          <w:rFonts w:cs="David" w:hint="cs"/>
          <w:rtl/>
        </w:rPr>
      </w:pPr>
      <w:r w:rsidRPr="00896A3A">
        <w:rPr>
          <w:rFonts w:cs="David" w:hint="cs"/>
          <w:rtl/>
        </w:rPr>
        <w:t xml:space="preserve">בחשבון הבנק. </w:t>
      </w:r>
    </w:p>
    <w:p w14:paraId="26654E34" w14:textId="77777777" w:rsidR="00896A3A" w:rsidRPr="00896A3A" w:rsidRDefault="00896A3A" w:rsidP="00896A3A">
      <w:pPr>
        <w:bidi/>
        <w:ind w:firstLine="567"/>
        <w:rPr>
          <w:rFonts w:cs="David" w:hint="cs"/>
          <w:rtl/>
        </w:rPr>
      </w:pPr>
    </w:p>
    <w:p w14:paraId="1775E12F" w14:textId="77777777" w:rsidR="00896A3A" w:rsidRPr="00896A3A" w:rsidRDefault="00896A3A" w:rsidP="00896A3A">
      <w:pPr>
        <w:bidi/>
        <w:rPr>
          <w:rFonts w:cs="David" w:hint="cs"/>
          <w:u w:val="single"/>
          <w:rtl/>
        </w:rPr>
      </w:pPr>
      <w:r w:rsidRPr="00896A3A">
        <w:rPr>
          <w:rFonts w:cs="David" w:hint="cs"/>
          <w:u w:val="single"/>
          <w:rtl/>
        </w:rPr>
        <w:t>גדעון סער:</w:t>
      </w:r>
    </w:p>
    <w:p w14:paraId="204C75B5" w14:textId="77777777" w:rsidR="00896A3A" w:rsidRPr="00896A3A" w:rsidRDefault="00896A3A" w:rsidP="00896A3A">
      <w:pPr>
        <w:bidi/>
        <w:rPr>
          <w:rFonts w:cs="David" w:hint="cs"/>
          <w:u w:val="single"/>
          <w:rtl/>
        </w:rPr>
      </w:pPr>
    </w:p>
    <w:p w14:paraId="304C6BFC" w14:textId="77777777" w:rsidR="00896A3A" w:rsidRPr="00896A3A" w:rsidRDefault="00896A3A" w:rsidP="00896A3A">
      <w:pPr>
        <w:bidi/>
        <w:ind w:firstLine="567"/>
        <w:rPr>
          <w:rFonts w:cs="David" w:hint="cs"/>
          <w:rtl/>
        </w:rPr>
      </w:pPr>
      <w:r w:rsidRPr="00896A3A">
        <w:rPr>
          <w:rFonts w:cs="David" w:hint="cs"/>
          <w:rtl/>
        </w:rPr>
        <w:t>של העמותה?</w:t>
      </w:r>
    </w:p>
    <w:p w14:paraId="7ED7641B" w14:textId="77777777" w:rsidR="00896A3A" w:rsidRPr="00896A3A" w:rsidRDefault="00896A3A" w:rsidP="00896A3A">
      <w:pPr>
        <w:bidi/>
        <w:ind w:firstLine="567"/>
        <w:rPr>
          <w:rFonts w:cs="David" w:hint="cs"/>
          <w:rtl/>
        </w:rPr>
      </w:pPr>
    </w:p>
    <w:p w14:paraId="28285D8A" w14:textId="77777777" w:rsidR="00896A3A" w:rsidRPr="00896A3A" w:rsidRDefault="00896A3A" w:rsidP="00896A3A">
      <w:pPr>
        <w:bidi/>
        <w:rPr>
          <w:rFonts w:cs="David" w:hint="cs"/>
          <w:u w:val="single"/>
          <w:rtl/>
        </w:rPr>
      </w:pPr>
      <w:r w:rsidRPr="00896A3A">
        <w:rPr>
          <w:rFonts w:cs="David" w:hint="cs"/>
          <w:u w:val="single"/>
          <w:rtl/>
        </w:rPr>
        <w:t>אבי בלשניקוב:</w:t>
      </w:r>
    </w:p>
    <w:p w14:paraId="2F99492E" w14:textId="77777777" w:rsidR="00896A3A" w:rsidRPr="00896A3A" w:rsidRDefault="00896A3A" w:rsidP="00896A3A">
      <w:pPr>
        <w:bidi/>
        <w:ind w:firstLine="567"/>
        <w:rPr>
          <w:rFonts w:cs="David" w:hint="cs"/>
          <w:rtl/>
        </w:rPr>
      </w:pPr>
    </w:p>
    <w:p w14:paraId="26993F95" w14:textId="77777777" w:rsidR="00896A3A" w:rsidRPr="00896A3A" w:rsidRDefault="00896A3A" w:rsidP="00896A3A">
      <w:pPr>
        <w:bidi/>
        <w:ind w:firstLine="567"/>
        <w:rPr>
          <w:rFonts w:cs="David" w:hint="cs"/>
          <w:rtl/>
        </w:rPr>
      </w:pPr>
      <w:r w:rsidRPr="00896A3A">
        <w:rPr>
          <w:rFonts w:cs="David" w:hint="cs"/>
          <w:rtl/>
        </w:rPr>
        <w:t xml:space="preserve">כן. </w:t>
      </w:r>
    </w:p>
    <w:p w14:paraId="6028F0BF" w14:textId="77777777" w:rsidR="00896A3A" w:rsidRPr="00896A3A" w:rsidRDefault="00896A3A" w:rsidP="00896A3A">
      <w:pPr>
        <w:bidi/>
        <w:rPr>
          <w:rFonts w:cs="David" w:hint="cs"/>
          <w:rtl/>
        </w:rPr>
      </w:pPr>
    </w:p>
    <w:p w14:paraId="1DA8C361"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6E5C1A9B" w14:textId="77777777" w:rsidR="00896A3A" w:rsidRPr="00896A3A" w:rsidRDefault="00896A3A" w:rsidP="00896A3A">
      <w:pPr>
        <w:bidi/>
        <w:rPr>
          <w:rFonts w:cs="David" w:hint="cs"/>
          <w:rtl/>
        </w:rPr>
      </w:pPr>
    </w:p>
    <w:p w14:paraId="5E759941" w14:textId="77777777" w:rsidR="00896A3A" w:rsidRPr="00896A3A" w:rsidRDefault="00896A3A" w:rsidP="00896A3A">
      <w:pPr>
        <w:bidi/>
        <w:rPr>
          <w:rFonts w:cs="David" w:hint="cs"/>
          <w:rtl/>
        </w:rPr>
      </w:pPr>
      <w:r w:rsidRPr="00896A3A">
        <w:rPr>
          <w:rFonts w:cs="David" w:hint="cs"/>
          <w:rtl/>
        </w:rPr>
        <w:tab/>
        <w:t>אז מה, כל ה-120 יכולים לרוץ לשם?</w:t>
      </w:r>
    </w:p>
    <w:p w14:paraId="608530A6" w14:textId="77777777" w:rsidR="00896A3A" w:rsidRPr="00896A3A" w:rsidRDefault="00896A3A" w:rsidP="00896A3A">
      <w:pPr>
        <w:bidi/>
        <w:rPr>
          <w:rFonts w:cs="David" w:hint="cs"/>
          <w:rtl/>
        </w:rPr>
      </w:pPr>
    </w:p>
    <w:p w14:paraId="70A82891" w14:textId="77777777" w:rsidR="00896A3A" w:rsidRPr="00896A3A" w:rsidRDefault="00896A3A" w:rsidP="00896A3A">
      <w:pPr>
        <w:bidi/>
        <w:rPr>
          <w:rFonts w:cs="David" w:hint="cs"/>
          <w:u w:val="single"/>
          <w:rtl/>
        </w:rPr>
      </w:pPr>
      <w:r w:rsidRPr="00896A3A">
        <w:rPr>
          <w:rFonts w:cs="David" w:hint="cs"/>
          <w:u w:val="single"/>
          <w:rtl/>
        </w:rPr>
        <w:t>אבי בלשניקוב:</w:t>
      </w:r>
    </w:p>
    <w:p w14:paraId="7E2941D3" w14:textId="77777777" w:rsidR="00896A3A" w:rsidRPr="00896A3A" w:rsidRDefault="00896A3A" w:rsidP="00896A3A">
      <w:pPr>
        <w:bidi/>
        <w:rPr>
          <w:rFonts w:cs="David" w:hint="cs"/>
          <w:rtl/>
        </w:rPr>
      </w:pPr>
    </w:p>
    <w:p w14:paraId="0FCF454D" w14:textId="77777777" w:rsidR="00896A3A" w:rsidRPr="00896A3A" w:rsidRDefault="00896A3A" w:rsidP="00896A3A">
      <w:pPr>
        <w:bidi/>
        <w:rPr>
          <w:rFonts w:cs="David" w:hint="cs"/>
          <w:rtl/>
        </w:rPr>
      </w:pPr>
      <w:r w:rsidRPr="00896A3A">
        <w:rPr>
          <w:rFonts w:cs="David" w:hint="cs"/>
          <w:rtl/>
        </w:rPr>
        <w:tab/>
        <w:t xml:space="preserve">אני יכול להבטיח לך שעל פי הנחיה של יושבת ראש הכנסת, היא שוקדת על מטרות חיוניות ראויות שיובאו לוועדה הזאת, ואני בטוח שכל הכסף שהיה באגודה הישראלית לפרלמנטריזם, שתפקידה לעודד מחקרים כאלה ואחרים בתחום הפרלמנטריזם, ילכו לכיוון של הממ"מ, למחקרים וכולי. אנחנו לא נגרע כהוא זה מהצורך הנכון והצודק שיהיו לחברי הכנסת כל כלי העבודה והמחקר הראויים במסגרת תהליך קבלת ההחלטות שלהם. </w:t>
      </w:r>
    </w:p>
    <w:p w14:paraId="1DA24203" w14:textId="77777777" w:rsidR="00896A3A" w:rsidRPr="00896A3A" w:rsidRDefault="00896A3A" w:rsidP="00896A3A">
      <w:pPr>
        <w:bidi/>
        <w:rPr>
          <w:rFonts w:cs="David" w:hint="cs"/>
          <w:rtl/>
        </w:rPr>
      </w:pPr>
    </w:p>
    <w:p w14:paraId="74CB38EA" w14:textId="77777777" w:rsidR="00896A3A" w:rsidRPr="00896A3A" w:rsidRDefault="00896A3A" w:rsidP="00896A3A">
      <w:pPr>
        <w:bidi/>
        <w:rPr>
          <w:rFonts w:cs="David" w:hint="cs"/>
          <w:rtl/>
        </w:rPr>
      </w:pPr>
      <w:r w:rsidRPr="00896A3A">
        <w:rPr>
          <w:rFonts w:cs="David" w:hint="cs"/>
          <w:u w:val="single"/>
          <w:rtl/>
        </w:rPr>
        <w:t>היו"ר רוחמה אברהם:</w:t>
      </w:r>
    </w:p>
    <w:p w14:paraId="33536251" w14:textId="77777777" w:rsidR="00896A3A" w:rsidRPr="00896A3A" w:rsidRDefault="00896A3A" w:rsidP="00896A3A">
      <w:pPr>
        <w:bidi/>
        <w:rPr>
          <w:rFonts w:cs="David" w:hint="cs"/>
          <w:rtl/>
        </w:rPr>
      </w:pPr>
    </w:p>
    <w:p w14:paraId="20EF9A44" w14:textId="77777777" w:rsidR="00896A3A" w:rsidRPr="00896A3A" w:rsidRDefault="00896A3A" w:rsidP="00896A3A">
      <w:pPr>
        <w:bidi/>
        <w:rPr>
          <w:rFonts w:cs="David" w:hint="cs"/>
          <w:rtl/>
        </w:rPr>
      </w:pPr>
      <w:r w:rsidRPr="00896A3A">
        <w:rPr>
          <w:rFonts w:cs="David" w:hint="cs"/>
          <w:rtl/>
        </w:rPr>
        <w:tab/>
        <w:t xml:space="preserve">בנוסף אני אבקש, אדוני המנכ"ל, מחברי הכנסת: אם יש לכם הצעות כיצד ניתן להוציא את הכסף הזה, אני אשמח, אדוני המנכ"ל, אם תואילו להתחשב בהצעות של חברי הכנסת. </w:t>
      </w:r>
    </w:p>
    <w:p w14:paraId="22FDD834" w14:textId="77777777" w:rsidR="00896A3A" w:rsidRPr="00896A3A" w:rsidRDefault="00896A3A" w:rsidP="00896A3A">
      <w:pPr>
        <w:bidi/>
        <w:rPr>
          <w:rFonts w:cs="David" w:hint="cs"/>
          <w:rtl/>
        </w:rPr>
      </w:pPr>
    </w:p>
    <w:p w14:paraId="7F5C10E3" w14:textId="77777777" w:rsidR="00896A3A" w:rsidRPr="00896A3A" w:rsidRDefault="00896A3A" w:rsidP="00896A3A">
      <w:pPr>
        <w:bidi/>
        <w:rPr>
          <w:rFonts w:cs="David" w:hint="cs"/>
          <w:u w:val="single"/>
          <w:rtl/>
        </w:rPr>
      </w:pPr>
      <w:r w:rsidRPr="00896A3A">
        <w:rPr>
          <w:rFonts w:cs="David" w:hint="cs"/>
          <w:u w:val="single"/>
          <w:rtl/>
        </w:rPr>
        <w:t>אבי בלשניקוב:</w:t>
      </w:r>
    </w:p>
    <w:p w14:paraId="0A00D80B" w14:textId="77777777" w:rsidR="00896A3A" w:rsidRPr="00896A3A" w:rsidRDefault="00896A3A" w:rsidP="00896A3A">
      <w:pPr>
        <w:bidi/>
        <w:rPr>
          <w:rFonts w:cs="David" w:hint="cs"/>
          <w:rtl/>
        </w:rPr>
      </w:pPr>
    </w:p>
    <w:p w14:paraId="5D6CCFF9" w14:textId="77777777" w:rsidR="00896A3A" w:rsidRPr="00896A3A" w:rsidRDefault="00896A3A" w:rsidP="00896A3A">
      <w:pPr>
        <w:bidi/>
        <w:rPr>
          <w:rFonts w:cs="David" w:hint="cs"/>
          <w:rtl/>
        </w:rPr>
      </w:pPr>
      <w:r w:rsidRPr="00896A3A">
        <w:rPr>
          <w:rFonts w:cs="David" w:hint="cs"/>
          <w:rtl/>
        </w:rPr>
        <w:tab/>
        <w:t>זאת הוועדה, זה השולחן, את כל הדברים אנחנו נביא לפה.</w:t>
      </w:r>
    </w:p>
    <w:p w14:paraId="32736337" w14:textId="77777777" w:rsidR="00896A3A" w:rsidRPr="00896A3A" w:rsidRDefault="00896A3A" w:rsidP="00896A3A">
      <w:pPr>
        <w:bidi/>
        <w:rPr>
          <w:rFonts w:cs="David" w:hint="cs"/>
          <w:rtl/>
        </w:rPr>
      </w:pPr>
    </w:p>
    <w:p w14:paraId="0FB21411"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3DB896E9" w14:textId="77777777" w:rsidR="00896A3A" w:rsidRPr="00896A3A" w:rsidRDefault="00896A3A" w:rsidP="00896A3A">
      <w:pPr>
        <w:bidi/>
        <w:rPr>
          <w:rFonts w:cs="David" w:hint="cs"/>
          <w:rtl/>
        </w:rPr>
      </w:pPr>
    </w:p>
    <w:p w14:paraId="6D822E1A" w14:textId="77777777" w:rsidR="00896A3A" w:rsidRPr="00896A3A" w:rsidRDefault="00896A3A" w:rsidP="00896A3A">
      <w:pPr>
        <w:bidi/>
        <w:rPr>
          <w:rFonts w:cs="David" w:hint="cs"/>
          <w:rtl/>
        </w:rPr>
      </w:pPr>
      <w:r w:rsidRPr="00896A3A">
        <w:rPr>
          <w:rFonts w:cs="David" w:hint="cs"/>
          <w:rtl/>
        </w:rPr>
        <w:tab/>
        <w:t xml:space="preserve">אוקי. אני מבקשת להעביר את זה במעוד מועד, על מנת שנדון בזה בזמן. </w:t>
      </w:r>
    </w:p>
    <w:p w14:paraId="362F83E5" w14:textId="77777777" w:rsidR="00896A3A" w:rsidRPr="00896A3A" w:rsidRDefault="00896A3A" w:rsidP="00896A3A">
      <w:pPr>
        <w:bidi/>
        <w:rPr>
          <w:rFonts w:cs="David" w:hint="cs"/>
          <w:rtl/>
        </w:rPr>
      </w:pPr>
    </w:p>
    <w:p w14:paraId="57E3CA1F" w14:textId="77777777" w:rsidR="00896A3A" w:rsidRPr="00896A3A" w:rsidRDefault="00896A3A" w:rsidP="00896A3A">
      <w:pPr>
        <w:bidi/>
        <w:rPr>
          <w:rFonts w:cs="David" w:hint="cs"/>
          <w:u w:val="single"/>
          <w:rtl/>
        </w:rPr>
      </w:pPr>
      <w:r w:rsidRPr="00896A3A">
        <w:rPr>
          <w:rFonts w:cs="David" w:hint="cs"/>
          <w:u w:val="single"/>
          <w:rtl/>
        </w:rPr>
        <w:t>אבי בלשניקוב:</w:t>
      </w:r>
    </w:p>
    <w:p w14:paraId="58CDF09C" w14:textId="77777777" w:rsidR="00896A3A" w:rsidRPr="00896A3A" w:rsidRDefault="00896A3A" w:rsidP="00896A3A">
      <w:pPr>
        <w:bidi/>
        <w:rPr>
          <w:rFonts w:cs="David" w:hint="cs"/>
          <w:rtl/>
        </w:rPr>
      </w:pPr>
    </w:p>
    <w:p w14:paraId="6F947958" w14:textId="77777777" w:rsidR="00896A3A" w:rsidRPr="00896A3A" w:rsidRDefault="00896A3A" w:rsidP="00896A3A">
      <w:pPr>
        <w:bidi/>
        <w:rPr>
          <w:rFonts w:cs="David" w:hint="cs"/>
          <w:rtl/>
        </w:rPr>
      </w:pPr>
      <w:r w:rsidRPr="00896A3A">
        <w:rPr>
          <w:rFonts w:cs="David" w:hint="cs"/>
          <w:rtl/>
        </w:rPr>
        <w:tab/>
        <w:t xml:space="preserve">סוגיית דף לבוחר, זו לא סוגיה </w:t>
      </w:r>
      <w:r w:rsidRPr="00896A3A">
        <w:rPr>
          <w:rFonts w:cs="David"/>
          <w:rtl/>
        </w:rPr>
        <w:t>–</w:t>
      </w:r>
      <w:r w:rsidRPr="00896A3A">
        <w:rPr>
          <w:rFonts w:cs="David" w:hint="cs"/>
          <w:rtl/>
        </w:rPr>
        <w:t xml:space="preserve"> זאת סוגיה, גברתי היושבת ראש - - - פרופסור ראובן גרונאו וכולי, זאת לא סוגיה שאני מתעסק בה.  </w:t>
      </w:r>
    </w:p>
    <w:p w14:paraId="2E001BA8" w14:textId="77777777" w:rsidR="00896A3A" w:rsidRPr="00896A3A" w:rsidRDefault="00896A3A" w:rsidP="00896A3A">
      <w:pPr>
        <w:bidi/>
        <w:rPr>
          <w:rFonts w:cs="David" w:hint="cs"/>
          <w:rtl/>
        </w:rPr>
      </w:pPr>
    </w:p>
    <w:p w14:paraId="5531CB14" w14:textId="77777777" w:rsidR="00896A3A" w:rsidRPr="00896A3A" w:rsidRDefault="00896A3A" w:rsidP="00896A3A">
      <w:pPr>
        <w:bidi/>
        <w:rPr>
          <w:rFonts w:cs="David" w:hint="cs"/>
          <w:rtl/>
        </w:rPr>
      </w:pPr>
      <w:r w:rsidRPr="00896A3A">
        <w:rPr>
          <w:rFonts w:cs="David" w:hint="cs"/>
          <w:u w:val="single"/>
          <w:rtl/>
        </w:rPr>
        <w:t>יעקב מרגי:</w:t>
      </w:r>
    </w:p>
    <w:p w14:paraId="7248B04E" w14:textId="77777777" w:rsidR="00896A3A" w:rsidRPr="00896A3A" w:rsidRDefault="00896A3A" w:rsidP="00896A3A">
      <w:pPr>
        <w:bidi/>
        <w:rPr>
          <w:rFonts w:cs="David" w:hint="cs"/>
          <w:rtl/>
        </w:rPr>
      </w:pPr>
    </w:p>
    <w:p w14:paraId="69A08BB5" w14:textId="77777777" w:rsidR="00896A3A" w:rsidRPr="00896A3A" w:rsidRDefault="00896A3A" w:rsidP="00896A3A">
      <w:pPr>
        <w:bidi/>
        <w:rPr>
          <w:rFonts w:cs="David" w:hint="cs"/>
          <w:rtl/>
        </w:rPr>
      </w:pPr>
      <w:r w:rsidRPr="00896A3A">
        <w:rPr>
          <w:rFonts w:cs="David" w:hint="cs"/>
          <w:rtl/>
        </w:rPr>
        <w:tab/>
        <w:t>התקשרויות חדשות.</w:t>
      </w:r>
    </w:p>
    <w:p w14:paraId="4F1C83D5" w14:textId="77777777" w:rsidR="00896A3A" w:rsidRPr="00896A3A" w:rsidRDefault="00896A3A" w:rsidP="00896A3A">
      <w:pPr>
        <w:bidi/>
        <w:rPr>
          <w:rFonts w:cs="David" w:hint="cs"/>
          <w:rtl/>
        </w:rPr>
      </w:pPr>
    </w:p>
    <w:p w14:paraId="13FA5D7F"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06E17FD2" w14:textId="77777777" w:rsidR="00896A3A" w:rsidRPr="00896A3A" w:rsidRDefault="00896A3A" w:rsidP="00896A3A">
      <w:pPr>
        <w:bidi/>
        <w:rPr>
          <w:rFonts w:cs="David" w:hint="cs"/>
          <w:rtl/>
        </w:rPr>
      </w:pPr>
    </w:p>
    <w:p w14:paraId="13F154FD" w14:textId="77777777" w:rsidR="00896A3A" w:rsidRPr="00896A3A" w:rsidRDefault="00896A3A" w:rsidP="00896A3A">
      <w:pPr>
        <w:bidi/>
        <w:rPr>
          <w:rFonts w:cs="David" w:hint="cs"/>
          <w:rtl/>
        </w:rPr>
      </w:pPr>
      <w:r w:rsidRPr="00896A3A">
        <w:rPr>
          <w:rFonts w:cs="David" w:hint="cs"/>
          <w:rtl/>
        </w:rPr>
        <w:tab/>
        <w:t>בנושא הזה, חבר הכנסת מרגי, אני מציעה שתביא את זה לוועדת הכנסת, ואנחנו נשמח לדון בזה.</w:t>
      </w:r>
    </w:p>
    <w:p w14:paraId="2C561C24" w14:textId="77777777" w:rsidR="00896A3A" w:rsidRPr="00896A3A" w:rsidRDefault="00896A3A" w:rsidP="00896A3A">
      <w:pPr>
        <w:bidi/>
        <w:rPr>
          <w:rFonts w:cs="David" w:hint="cs"/>
          <w:rtl/>
        </w:rPr>
      </w:pPr>
    </w:p>
    <w:p w14:paraId="7E826DB0" w14:textId="77777777" w:rsidR="00896A3A" w:rsidRPr="00896A3A" w:rsidRDefault="00896A3A" w:rsidP="00896A3A">
      <w:pPr>
        <w:bidi/>
        <w:rPr>
          <w:rFonts w:cs="David" w:hint="cs"/>
          <w:rtl/>
        </w:rPr>
      </w:pPr>
      <w:r w:rsidRPr="00896A3A">
        <w:rPr>
          <w:rFonts w:cs="David" w:hint="cs"/>
          <w:u w:val="single"/>
          <w:rtl/>
        </w:rPr>
        <w:t>יעקב מרגי:</w:t>
      </w:r>
    </w:p>
    <w:p w14:paraId="6CB6E641" w14:textId="77777777" w:rsidR="00896A3A" w:rsidRPr="00896A3A" w:rsidRDefault="00896A3A" w:rsidP="00896A3A">
      <w:pPr>
        <w:bidi/>
        <w:rPr>
          <w:rFonts w:cs="David" w:hint="cs"/>
          <w:rtl/>
        </w:rPr>
      </w:pPr>
    </w:p>
    <w:p w14:paraId="3FAC4C6A" w14:textId="77777777" w:rsidR="00896A3A" w:rsidRPr="00896A3A" w:rsidRDefault="00896A3A" w:rsidP="00896A3A">
      <w:pPr>
        <w:bidi/>
        <w:rPr>
          <w:rFonts w:cs="David" w:hint="cs"/>
          <w:rtl/>
        </w:rPr>
      </w:pPr>
      <w:r w:rsidRPr="00896A3A">
        <w:rPr>
          <w:rFonts w:cs="David" w:hint="cs"/>
          <w:rtl/>
        </w:rPr>
        <w:tab/>
        <w:t>שאלתי לגבי התקשרויות חדשות. היו התקשרויות חדשות שהיו בהן הוזלה וחיסכון?</w:t>
      </w:r>
    </w:p>
    <w:p w14:paraId="4FFC61A3" w14:textId="77777777" w:rsidR="00896A3A" w:rsidRPr="00896A3A" w:rsidRDefault="00896A3A" w:rsidP="00896A3A">
      <w:pPr>
        <w:bidi/>
        <w:rPr>
          <w:rFonts w:cs="David" w:hint="cs"/>
          <w:rtl/>
        </w:rPr>
      </w:pPr>
    </w:p>
    <w:p w14:paraId="203A8FF8" w14:textId="77777777" w:rsidR="00896A3A" w:rsidRPr="00896A3A" w:rsidRDefault="00896A3A" w:rsidP="00896A3A">
      <w:pPr>
        <w:bidi/>
        <w:rPr>
          <w:rFonts w:cs="David" w:hint="cs"/>
          <w:u w:val="single"/>
          <w:rtl/>
        </w:rPr>
      </w:pPr>
      <w:r w:rsidRPr="00896A3A">
        <w:rPr>
          <w:rFonts w:cs="David" w:hint="cs"/>
          <w:u w:val="single"/>
          <w:rtl/>
        </w:rPr>
        <w:t>אבי בלשניקוב:</w:t>
      </w:r>
    </w:p>
    <w:p w14:paraId="01B1EA33" w14:textId="77777777" w:rsidR="00896A3A" w:rsidRPr="00896A3A" w:rsidRDefault="00896A3A" w:rsidP="00896A3A">
      <w:pPr>
        <w:bidi/>
        <w:rPr>
          <w:rFonts w:cs="David" w:hint="cs"/>
          <w:rtl/>
        </w:rPr>
      </w:pPr>
    </w:p>
    <w:p w14:paraId="2172567C" w14:textId="77777777" w:rsidR="00896A3A" w:rsidRPr="00896A3A" w:rsidRDefault="00896A3A" w:rsidP="00896A3A">
      <w:pPr>
        <w:bidi/>
        <w:rPr>
          <w:rFonts w:cs="David" w:hint="cs"/>
          <w:rtl/>
        </w:rPr>
      </w:pPr>
      <w:r w:rsidRPr="00896A3A">
        <w:rPr>
          <w:rFonts w:cs="David" w:hint="cs"/>
          <w:rtl/>
        </w:rPr>
        <w:tab/>
        <w:t xml:space="preserve">אני יכול לכם בעניין התקשרויות, לעדכן את הוועדה. אני לא יודע כרגע אם זה חיסכון, אני לא רוצה בשליפה. אבל, בהזדמנות זו שאני בוועדת הכנסת, אני רוצה לעדכן שאתמול ועדת המכרזים העליונה של הכנסת, בראשות סגן המזכיר, נאזם בדר, בחרה מפעיל מזנון חדש לכנסת. </w:t>
      </w:r>
    </w:p>
    <w:p w14:paraId="3A6C901E" w14:textId="77777777" w:rsidR="00896A3A" w:rsidRPr="00896A3A" w:rsidRDefault="00896A3A" w:rsidP="00896A3A">
      <w:pPr>
        <w:bidi/>
        <w:rPr>
          <w:rFonts w:cs="David" w:hint="cs"/>
          <w:rtl/>
        </w:rPr>
      </w:pPr>
    </w:p>
    <w:p w14:paraId="71E19ACC"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76FC8462" w14:textId="77777777" w:rsidR="00896A3A" w:rsidRPr="00896A3A" w:rsidRDefault="00896A3A" w:rsidP="00896A3A">
      <w:pPr>
        <w:bidi/>
        <w:rPr>
          <w:rFonts w:cs="David" w:hint="cs"/>
          <w:rtl/>
        </w:rPr>
      </w:pPr>
    </w:p>
    <w:p w14:paraId="506FA29B" w14:textId="77777777" w:rsidR="00896A3A" w:rsidRPr="00896A3A" w:rsidRDefault="00896A3A" w:rsidP="00896A3A">
      <w:pPr>
        <w:bidi/>
        <w:rPr>
          <w:rFonts w:cs="David" w:hint="cs"/>
          <w:rtl/>
        </w:rPr>
      </w:pPr>
      <w:r w:rsidRPr="00896A3A">
        <w:rPr>
          <w:rFonts w:cs="David" w:hint="cs"/>
          <w:rtl/>
        </w:rPr>
        <w:tab/>
        <w:t>ושמו בישראל?</w:t>
      </w:r>
    </w:p>
    <w:p w14:paraId="65BDE9A6" w14:textId="77777777" w:rsidR="00896A3A" w:rsidRPr="00896A3A" w:rsidRDefault="00896A3A" w:rsidP="00896A3A">
      <w:pPr>
        <w:bidi/>
        <w:rPr>
          <w:rFonts w:cs="David" w:hint="cs"/>
          <w:rtl/>
        </w:rPr>
      </w:pPr>
    </w:p>
    <w:p w14:paraId="41B9813C" w14:textId="77777777" w:rsidR="00896A3A" w:rsidRPr="00896A3A" w:rsidRDefault="00896A3A" w:rsidP="00896A3A">
      <w:pPr>
        <w:bidi/>
        <w:rPr>
          <w:rFonts w:cs="David" w:hint="cs"/>
          <w:u w:val="single"/>
          <w:rtl/>
        </w:rPr>
      </w:pPr>
      <w:r w:rsidRPr="00896A3A">
        <w:rPr>
          <w:rFonts w:cs="David"/>
          <w:u w:val="single"/>
          <w:rtl/>
        </w:rPr>
        <w:br w:type="page"/>
      </w:r>
      <w:r w:rsidRPr="00896A3A">
        <w:rPr>
          <w:rFonts w:cs="David" w:hint="cs"/>
          <w:u w:val="single"/>
          <w:rtl/>
        </w:rPr>
        <w:t>אבי בלשניקוב:</w:t>
      </w:r>
    </w:p>
    <w:p w14:paraId="049FC546" w14:textId="77777777" w:rsidR="00896A3A" w:rsidRPr="00896A3A" w:rsidRDefault="00896A3A" w:rsidP="00896A3A">
      <w:pPr>
        <w:bidi/>
        <w:rPr>
          <w:rFonts w:cs="David" w:hint="cs"/>
          <w:rtl/>
        </w:rPr>
      </w:pPr>
    </w:p>
    <w:p w14:paraId="005FC62E" w14:textId="77777777" w:rsidR="00896A3A" w:rsidRPr="00896A3A" w:rsidRDefault="00896A3A" w:rsidP="00896A3A">
      <w:pPr>
        <w:bidi/>
        <w:rPr>
          <w:rFonts w:cs="David" w:hint="cs"/>
          <w:rtl/>
        </w:rPr>
      </w:pPr>
      <w:r w:rsidRPr="00896A3A">
        <w:rPr>
          <w:rFonts w:cs="David" w:hint="cs"/>
          <w:rtl/>
        </w:rPr>
        <w:tab/>
        <w:t xml:space="preserve">חברת אשל בשיתוף פעולה עם קופי שופ. אנחנו, בתנאי המכרז, עודדנו שמפעיל המזנון יתקשר עם יזם נוסף שתחום התמחותו בתחום הקפיטריה. כמו שיש ארומה והילל יש גם קופי שופ, מי שלא מכיר, ומה-15 באוקטובר יהיו לנו שירותי הסעדה חדשים בכנסת, אחרי עשר שנים. </w:t>
      </w:r>
    </w:p>
    <w:p w14:paraId="75428B94" w14:textId="77777777" w:rsidR="00896A3A" w:rsidRPr="00896A3A" w:rsidRDefault="00896A3A" w:rsidP="00896A3A">
      <w:pPr>
        <w:bidi/>
        <w:rPr>
          <w:rFonts w:cs="David" w:hint="cs"/>
          <w:rtl/>
        </w:rPr>
      </w:pPr>
    </w:p>
    <w:p w14:paraId="14F1A7CD" w14:textId="77777777" w:rsidR="00896A3A" w:rsidRPr="00896A3A" w:rsidRDefault="00896A3A" w:rsidP="00896A3A">
      <w:pPr>
        <w:bidi/>
        <w:rPr>
          <w:rFonts w:cs="David" w:hint="cs"/>
          <w:rtl/>
        </w:rPr>
      </w:pPr>
      <w:r w:rsidRPr="00896A3A">
        <w:rPr>
          <w:rFonts w:cs="David" w:hint="cs"/>
          <w:rtl/>
        </w:rPr>
        <w:tab/>
        <w:t xml:space="preserve">אם אתה שואל אותי על התקשרויות נוספות שבגינן יש הוצאות </w:t>
      </w:r>
      <w:r w:rsidRPr="00896A3A">
        <w:rPr>
          <w:rFonts w:cs="David"/>
          <w:rtl/>
        </w:rPr>
        <w:t>–</w:t>
      </w:r>
      <w:r w:rsidRPr="00896A3A">
        <w:rPr>
          <w:rFonts w:cs="David" w:hint="cs"/>
          <w:rtl/>
        </w:rPr>
        <w:t xml:space="preserve"> לא זכור לי. במידה שכן, אני אעדכן את הוועדה.</w:t>
      </w:r>
    </w:p>
    <w:p w14:paraId="15BF2F14" w14:textId="77777777" w:rsidR="00896A3A" w:rsidRPr="00896A3A" w:rsidRDefault="00896A3A" w:rsidP="00896A3A">
      <w:pPr>
        <w:bidi/>
        <w:rPr>
          <w:rFonts w:cs="David" w:hint="cs"/>
          <w:rtl/>
        </w:rPr>
      </w:pPr>
    </w:p>
    <w:p w14:paraId="627DD04E" w14:textId="77777777" w:rsidR="00896A3A" w:rsidRPr="00896A3A" w:rsidRDefault="00896A3A" w:rsidP="00896A3A">
      <w:pPr>
        <w:bidi/>
        <w:rPr>
          <w:rFonts w:cs="David" w:hint="cs"/>
          <w:rtl/>
        </w:rPr>
      </w:pPr>
      <w:r w:rsidRPr="00896A3A">
        <w:rPr>
          <w:rFonts w:cs="David" w:hint="cs"/>
          <w:u w:val="single"/>
          <w:rtl/>
        </w:rPr>
        <w:t>סגן מזכיר הכנסת נאזם בדר:</w:t>
      </w:r>
    </w:p>
    <w:p w14:paraId="0FAD2977" w14:textId="77777777" w:rsidR="00896A3A" w:rsidRPr="00896A3A" w:rsidRDefault="00896A3A" w:rsidP="00896A3A">
      <w:pPr>
        <w:bidi/>
        <w:rPr>
          <w:rFonts w:cs="David" w:hint="cs"/>
          <w:rtl/>
        </w:rPr>
      </w:pPr>
    </w:p>
    <w:p w14:paraId="011C67A4" w14:textId="77777777" w:rsidR="00896A3A" w:rsidRPr="00896A3A" w:rsidRDefault="00896A3A" w:rsidP="00896A3A">
      <w:pPr>
        <w:bidi/>
        <w:rPr>
          <w:rFonts w:cs="David" w:hint="cs"/>
          <w:rtl/>
        </w:rPr>
      </w:pPr>
      <w:r w:rsidRPr="00896A3A">
        <w:rPr>
          <w:rFonts w:cs="David" w:hint="cs"/>
          <w:rtl/>
        </w:rPr>
        <w:tab/>
        <w:t xml:space="preserve">ליסינג רכבים לחברי הכנסת ועובדי הכנסת גם הוא התקבל לפני כשלושה שבועות - חודש. </w:t>
      </w:r>
    </w:p>
    <w:p w14:paraId="39C0B4E7" w14:textId="77777777" w:rsidR="00896A3A" w:rsidRPr="00896A3A" w:rsidRDefault="00896A3A" w:rsidP="00896A3A">
      <w:pPr>
        <w:bidi/>
        <w:rPr>
          <w:rFonts w:cs="David" w:hint="cs"/>
          <w:rtl/>
        </w:rPr>
      </w:pPr>
    </w:p>
    <w:p w14:paraId="30E8CFD9" w14:textId="77777777" w:rsidR="00896A3A" w:rsidRPr="00896A3A" w:rsidRDefault="00896A3A" w:rsidP="00896A3A">
      <w:pPr>
        <w:bidi/>
        <w:rPr>
          <w:rFonts w:cs="David" w:hint="cs"/>
          <w:u w:val="single"/>
          <w:rtl/>
        </w:rPr>
      </w:pPr>
      <w:r w:rsidRPr="00896A3A">
        <w:rPr>
          <w:rFonts w:cs="David" w:hint="cs"/>
          <w:u w:val="single"/>
          <w:rtl/>
        </w:rPr>
        <w:t>אבי בלשניקוב:</w:t>
      </w:r>
    </w:p>
    <w:p w14:paraId="6E7A732C" w14:textId="77777777" w:rsidR="00896A3A" w:rsidRPr="00896A3A" w:rsidRDefault="00896A3A" w:rsidP="00896A3A">
      <w:pPr>
        <w:bidi/>
        <w:rPr>
          <w:rFonts w:cs="David" w:hint="cs"/>
          <w:rtl/>
        </w:rPr>
      </w:pPr>
    </w:p>
    <w:p w14:paraId="6AA159CA" w14:textId="77777777" w:rsidR="00896A3A" w:rsidRPr="00896A3A" w:rsidRDefault="00896A3A" w:rsidP="00896A3A">
      <w:pPr>
        <w:bidi/>
        <w:rPr>
          <w:rFonts w:cs="David" w:hint="cs"/>
          <w:rtl/>
        </w:rPr>
      </w:pPr>
      <w:r w:rsidRPr="00896A3A">
        <w:rPr>
          <w:rFonts w:cs="David" w:hint="cs"/>
          <w:rtl/>
        </w:rPr>
        <w:tab/>
        <w:t xml:space="preserve">מכרז חדש של שירותי הליסינג. </w:t>
      </w:r>
    </w:p>
    <w:p w14:paraId="4AFE8F7F" w14:textId="77777777" w:rsidR="00896A3A" w:rsidRPr="00896A3A" w:rsidRDefault="00896A3A" w:rsidP="00896A3A">
      <w:pPr>
        <w:bidi/>
        <w:rPr>
          <w:rFonts w:cs="David" w:hint="cs"/>
          <w:rtl/>
        </w:rPr>
      </w:pPr>
    </w:p>
    <w:p w14:paraId="22D3D14E" w14:textId="77777777" w:rsidR="00896A3A" w:rsidRPr="00896A3A" w:rsidRDefault="00896A3A" w:rsidP="00896A3A">
      <w:pPr>
        <w:pStyle w:val="Heading5"/>
        <w:jc w:val="left"/>
        <w:rPr>
          <w:rFonts w:hint="cs"/>
          <w:rtl/>
        </w:rPr>
      </w:pPr>
      <w:r w:rsidRPr="00896A3A">
        <w:rPr>
          <w:rFonts w:hint="cs"/>
          <w:u w:val="single"/>
          <w:rtl/>
        </w:rPr>
        <w:t>שי חרמש:</w:t>
      </w:r>
    </w:p>
    <w:p w14:paraId="331172D5" w14:textId="77777777" w:rsidR="00896A3A" w:rsidRPr="00896A3A" w:rsidRDefault="00896A3A" w:rsidP="00896A3A">
      <w:pPr>
        <w:pStyle w:val="Heading5"/>
        <w:jc w:val="left"/>
        <w:rPr>
          <w:rFonts w:hint="cs"/>
          <w:rtl/>
        </w:rPr>
      </w:pPr>
    </w:p>
    <w:p w14:paraId="3F6F1285" w14:textId="77777777" w:rsidR="00896A3A" w:rsidRPr="00896A3A" w:rsidRDefault="00896A3A" w:rsidP="00896A3A">
      <w:pPr>
        <w:bidi/>
        <w:rPr>
          <w:rFonts w:cs="David" w:hint="cs"/>
          <w:rtl/>
        </w:rPr>
      </w:pPr>
      <w:r w:rsidRPr="00896A3A">
        <w:rPr>
          <w:rFonts w:cs="David" w:hint="cs"/>
          <w:rtl/>
        </w:rPr>
        <w:tab/>
        <w:t xml:space="preserve"> עם אותה חברה.</w:t>
      </w:r>
    </w:p>
    <w:p w14:paraId="23265A8D" w14:textId="77777777" w:rsidR="00896A3A" w:rsidRPr="00896A3A" w:rsidRDefault="00896A3A" w:rsidP="00896A3A">
      <w:pPr>
        <w:bidi/>
        <w:rPr>
          <w:rFonts w:cs="David" w:hint="cs"/>
          <w:rtl/>
        </w:rPr>
      </w:pPr>
    </w:p>
    <w:p w14:paraId="116C8BB9" w14:textId="77777777" w:rsidR="00896A3A" w:rsidRPr="00896A3A" w:rsidRDefault="00896A3A" w:rsidP="00896A3A">
      <w:pPr>
        <w:bidi/>
        <w:rPr>
          <w:rFonts w:cs="David" w:hint="cs"/>
          <w:u w:val="single"/>
          <w:rtl/>
        </w:rPr>
      </w:pPr>
      <w:r w:rsidRPr="00896A3A">
        <w:rPr>
          <w:rFonts w:cs="David" w:hint="cs"/>
          <w:u w:val="single"/>
          <w:rtl/>
        </w:rPr>
        <w:t>אבי בלשניקוב:</w:t>
      </w:r>
    </w:p>
    <w:p w14:paraId="0C38EA0A" w14:textId="77777777" w:rsidR="00896A3A" w:rsidRPr="00896A3A" w:rsidRDefault="00896A3A" w:rsidP="00896A3A">
      <w:pPr>
        <w:bidi/>
        <w:rPr>
          <w:rFonts w:cs="David" w:hint="cs"/>
          <w:rtl/>
        </w:rPr>
      </w:pPr>
    </w:p>
    <w:p w14:paraId="7E772D16" w14:textId="77777777" w:rsidR="00896A3A" w:rsidRPr="00896A3A" w:rsidRDefault="00896A3A" w:rsidP="00896A3A">
      <w:pPr>
        <w:bidi/>
        <w:rPr>
          <w:rFonts w:cs="David" w:hint="cs"/>
          <w:rtl/>
        </w:rPr>
      </w:pPr>
      <w:r w:rsidRPr="00896A3A">
        <w:rPr>
          <w:rFonts w:cs="David" w:hint="cs"/>
          <w:rtl/>
        </w:rPr>
        <w:tab/>
        <w:t xml:space="preserve">אותה חברה זכתה. כן. ישבה ועדת המכרזים, בדקה, ראתה, השוותה ולקחה. </w:t>
      </w:r>
    </w:p>
    <w:p w14:paraId="3D09B2AF" w14:textId="77777777" w:rsidR="00896A3A" w:rsidRPr="00896A3A" w:rsidRDefault="00896A3A" w:rsidP="00896A3A">
      <w:pPr>
        <w:bidi/>
        <w:rPr>
          <w:rFonts w:cs="David" w:hint="cs"/>
          <w:rtl/>
        </w:rPr>
      </w:pPr>
    </w:p>
    <w:p w14:paraId="3818A9A2" w14:textId="77777777" w:rsidR="00896A3A" w:rsidRPr="00896A3A" w:rsidRDefault="00896A3A" w:rsidP="00896A3A">
      <w:pPr>
        <w:bidi/>
        <w:rPr>
          <w:rFonts w:cs="David" w:hint="cs"/>
          <w:rtl/>
        </w:rPr>
      </w:pPr>
      <w:r w:rsidRPr="00896A3A">
        <w:rPr>
          <w:rFonts w:cs="David" w:hint="cs"/>
          <w:rtl/>
        </w:rPr>
        <w:tab/>
        <w:t xml:space="preserve">אני רק רוצה עוד לעדכן, כיוון שנשאלתי גם על ידי יושבת ראש הוועדה. ישנה החלטה של החשב הכללי באוצר להעדיף את חברת אליטליה בהזמנות של טיסות, משום ההוזלה והמחיר הזול. אני רוצה לציין שעל פי הוראה של יושבת ראש הכנסת הנחיתי את כל הגורמים המוסמכים בכנסת </w:t>
      </w:r>
      <w:r w:rsidRPr="00896A3A">
        <w:rPr>
          <w:rFonts w:cs="David"/>
          <w:rtl/>
        </w:rPr>
        <w:t>–</w:t>
      </w:r>
      <w:r w:rsidRPr="00896A3A">
        <w:rPr>
          <w:rFonts w:cs="David" w:hint="cs"/>
          <w:rtl/>
        </w:rPr>
        <w:t xml:space="preserve"> אם זה בהזמנות של חברי הכנסת ושל עובדי הבית </w:t>
      </w:r>
      <w:r w:rsidRPr="00896A3A">
        <w:rPr>
          <w:rFonts w:cs="David"/>
          <w:rtl/>
        </w:rPr>
        <w:t>–</w:t>
      </w:r>
      <w:r w:rsidRPr="00896A3A">
        <w:rPr>
          <w:rFonts w:cs="David" w:hint="cs"/>
          <w:rtl/>
        </w:rPr>
        <w:t xml:space="preserve"> כנסת ישראל, על פי הנחיית יושבת ראש הכנסת, תעדיף אך ורק כחול לבן, קרי: את החברות הישראליות, גם אם זה עולה קצת יותר, ואנחנו לא מתביישים בזה. אל-על, ארקיע, ישראיר </w:t>
      </w:r>
      <w:r w:rsidRPr="00896A3A">
        <w:rPr>
          <w:rFonts w:cs="David"/>
          <w:rtl/>
        </w:rPr>
        <w:t>–</w:t>
      </w:r>
      <w:r w:rsidRPr="00896A3A">
        <w:rPr>
          <w:rFonts w:cs="David" w:hint="cs"/>
          <w:rtl/>
        </w:rPr>
        <w:t xml:space="preserve"> אלה חברות שטסות לפה גם בתקופה של מלחמה וגם בתקופה של שלום, אלה חברות ישראליות, ואנחנו </w:t>
      </w:r>
      <w:r w:rsidRPr="00896A3A">
        <w:rPr>
          <w:rFonts w:cs="David"/>
          <w:rtl/>
        </w:rPr>
        <w:t>–</w:t>
      </w:r>
      <w:r w:rsidRPr="00896A3A">
        <w:rPr>
          <w:rFonts w:cs="David" w:hint="cs"/>
          <w:rtl/>
        </w:rPr>
        <w:t xml:space="preserve"> ההנחיה שלי: לא יוזמן כרטיס על חשבון הכנסת לחבר כנסת, שר או עובד כנסת בחברה זרה, אלא אם כן באישורי בלבד </w:t>
      </w:r>
      <w:r w:rsidRPr="00896A3A">
        <w:rPr>
          <w:rFonts w:cs="David"/>
          <w:rtl/>
        </w:rPr>
        <w:t>–</w:t>
      </w:r>
      <w:r w:rsidRPr="00896A3A">
        <w:rPr>
          <w:rFonts w:cs="David" w:hint="cs"/>
          <w:rtl/>
        </w:rPr>
        <w:t xml:space="preserve"> שהמשמעות של הדבר הזה הוא שאל על לא טסה ליעדים האלה. ושוב, אני לא מתבייש ומוכן לעמוד בכל בית דין של מעלה, אפילו אם זה יעלה עוד כמה שקלים. אנחנו מעדיפים חברות כחול-לבן. נקודה, סוף. </w:t>
      </w:r>
    </w:p>
    <w:p w14:paraId="25307F53" w14:textId="77777777" w:rsidR="00896A3A" w:rsidRPr="00896A3A" w:rsidRDefault="00896A3A" w:rsidP="00896A3A">
      <w:pPr>
        <w:bidi/>
        <w:rPr>
          <w:rFonts w:cs="David" w:hint="cs"/>
          <w:rtl/>
        </w:rPr>
      </w:pPr>
    </w:p>
    <w:p w14:paraId="509153F7"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724F0923" w14:textId="77777777" w:rsidR="00896A3A" w:rsidRPr="00896A3A" w:rsidRDefault="00896A3A" w:rsidP="00896A3A">
      <w:pPr>
        <w:bidi/>
        <w:rPr>
          <w:rFonts w:cs="David" w:hint="cs"/>
          <w:rtl/>
        </w:rPr>
      </w:pPr>
    </w:p>
    <w:p w14:paraId="5D1E7ED2" w14:textId="77777777" w:rsidR="00896A3A" w:rsidRPr="00896A3A" w:rsidRDefault="00896A3A" w:rsidP="00896A3A">
      <w:pPr>
        <w:bidi/>
        <w:rPr>
          <w:rFonts w:cs="David" w:hint="cs"/>
          <w:rtl/>
        </w:rPr>
      </w:pPr>
      <w:r w:rsidRPr="00896A3A">
        <w:rPr>
          <w:rFonts w:cs="David" w:hint="cs"/>
          <w:rtl/>
        </w:rPr>
        <w:tab/>
        <w:t xml:space="preserve">גם אנחנו. גם אני, בכל אופן. </w:t>
      </w:r>
    </w:p>
    <w:p w14:paraId="75F428E9" w14:textId="77777777" w:rsidR="00896A3A" w:rsidRPr="00896A3A" w:rsidRDefault="00896A3A" w:rsidP="00896A3A">
      <w:pPr>
        <w:bidi/>
        <w:rPr>
          <w:rFonts w:cs="David" w:hint="cs"/>
          <w:rtl/>
        </w:rPr>
      </w:pPr>
    </w:p>
    <w:p w14:paraId="32D25EB1" w14:textId="77777777" w:rsidR="00896A3A" w:rsidRPr="00896A3A" w:rsidRDefault="00896A3A" w:rsidP="00896A3A">
      <w:pPr>
        <w:bidi/>
        <w:rPr>
          <w:rFonts w:cs="David" w:hint="cs"/>
          <w:u w:val="single"/>
          <w:rtl/>
        </w:rPr>
      </w:pPr>
      <w:r w:rsidRPr="00896A3A">
        <w:rPr>
          <w:rFonts w:cs="David" w:hint="cs"/>
          <w:u w:val="single"/>
          <w:rtl/>
        </w:rPr>
        <w:t>גדעון סער:</w:t>
      </w:r>
    </w:p>
    <w:p w14:paraId="4B878371" w14:textId="77777777" w:rsidR="00896A3A" w:rsidRPr="00896A3A" w:rsidRDefault="00896A3A" w:rsidP="00896A3A">
      <w:pPr>
        <w:bidi/>
        <w:rPr>
          <w:rFonts w:cs="David" w:hint="cs"/>
          <w:u w:val="single"/>
          <w:rtl/>
        </w:rPr>
      </w:pPr>
    </w:p>
    <w:p w14:paraId="28CA6968" w14:textId="77777777" w:rsidR="00896A3A" w:rsidRPr="00896A3A" w:rsidRDefault="00896A3A" w:rsidP="00896A3A">
      <w:pPr>
        <w:bidi/>
        <w:rPr>
          <w:rFonts w:cs="David" w:hint="cs"/>
          <w:rtl/>
        </w:rPr>
      </w:pPr>
      <w:r w:rsidRPr="00896A3A">
        <w:rPr>
          <w:rFonts w:cs="David" w:hint="cs"/>
          <w:rtl/>
        </w:rPr>
        <w:tab/>
        <w:t xml:space="preserve">אדוני המנהל הכללי, לא התייחסת לכמה מהנקודות שהעליתי. בנושא קשרי חוץ, בנושא רכישת ספרים. </w:t>
      </w:r>
    </w:p>
    <w:p w14:paraId="783A8F13" w14:textId="77777777" w:rsidR="00896A3A" w:rsidRPr="00896A3A" w:rsidRDefault="00896A3A" w:rsidP="00896A3A">
      <w:pPr>
        <w:bidi/>
        <w:rPr>
          <w:rFonts w:cs="David" w:hint="cs"/>
          <w:rtl/>
        </w:rPr>
      </w:pPr>
    </w:p>
    <w:p w14:paraId="798FB300"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18D304CF" w14:textId="77777777" w:rsidR="00896A3A" w:rsidRPr="00896A3A" w:rsidRDefault="00896A3A" w:rsidP="00896A3A">
      <w:pPr>
        <w:bidi/>
        <w:rPr>
          <w:rFonts w:cs="David" w:hint="cs"/>
          <w:rtl/>
        </w:rPr>
      </w:pPr>
    </w:p>
    <w:p w14:paraId="726C2BC6" w14:textId="77777777" w:rsidR="00896A3A" w:rsidRPr="00896A3A" w:rsidRDefault="00896A3A" w:rsidP="00896A3A">
      <w:pPr>
        <w:bidi/>
        <w:rPr>
          <w:rFonts w:cs="David" w:hint="cs"/>
          <w:rtl/>
        </w:rPr>
      </w:pPr>
      <w:r w:rsidRPr="00896A3A">
        <w:rPr>
          <w:rFonts w:cs="David" w:hint="cs"/>
          <w:rtl/>
        </w:rPr>
        <w:tab/>
        <w:t xml:space="preserve">הוא התייחס, קודם. </w:t>
      </w:r>
    </w:p>
    <w:p w14:paraId="3AD83C12" w14:textId="77777777" w:rsidR="00896A3A" w:rsidRPr="00896A3A" w:rsidRDefault="00896A3A" w:rsidP="00896A3A">
      <w:pPr>
        <w:bidi/>
        <w:rPr>
          <w:rFonts w:cs="David" w:hint="cs"/>
          <w:rtl/>
        </w:rPr>
      </w:pPr>
    </w:p>
    <w:p w14:paraId="1485632C" w14:textId="77777777" w:rsidR="00896A3A" w:rsidRPr="00896A3A" w:rsidRDefault="00896A3A" w:rsidP="00896A3A">
      <w:pPr>
        <w:bidi/>
        <w:rPr>
          <w:rFonts w:cs="David" w:hint="cs"/>
          <w:u w:val="single"/>
          <w:rtl/>
        </w:rPr>
      </w:pPr>
      <w:r w:rsidRPr="00896A3A">
        <w:rPr>
          <w:rFonts w:cs="David" w:hint="cs"/>
          <w:u w:val="single"/>
          <w:rtl/>
        </w:rPr>
        <w:t>גדעון סער:</w:t>
      </w:r>
    </w:p>
    <w:p w14:paraId="5C3A4049" w14:textId="77777777" w:rsidR="00896A3A" w:rsidRPr="00896A3A" w:rsidRDefault="00896A3A" w:rsidP="00896A3A">
      <w:pPr>
        <w:bidi/>
        <w:rPr>
          <w:rFonts w:cs="David" w:hint="cs"/>
          <w:u w:val="single"/>
          <w:rtl/>
        </w:rPr>
      </w:pPr>
    </w:p>
    <w:p w14:paraId="41C11E4A" w14:textId="77777777" w:rsidR="00896A3A" w:rsidRPr="00896A3A" w:rsidRDefault="00896A3A" w:rsidP="00896A3A">
      <w:pPr>
        <w:bidi/>
        <w:rPr>
          <w:rFonts w:cs="David" w:hint="cs"/>
          <w:rtl/>
        </w:rPr>
      </w:pPr>
      <w:r w:rsidRPr="00896A3A">
        <w:rPr>
          <w:rFonts w:cs="David" w:hint="cs"/>
          <w:rtl/>
        </w:rPr>
        <w:tab/>
        <w:t xml:space="preserve"> נאמר, אפרופו רכישת ספרים, שקוצץ סעיף אחר, של עיתונים. שמעתי מה נאמר.</w:t>
      </w:r>
    </w:p>
    <w:p w14:paraId="28B3DAB2" w14:textId="77777777" w:rsidR="00896A3A" w:rsidRPr="00896A3A" w:rsidRDefault="00896A3A" w:rsidP="00896A3A">
      <w:pPr>
        <w:bidi/>
        <w:rPr>
          <w:rFonts w:cs="David" w:hint="cs"/>
          <w:rtl/>
        </w:rPr>
      </w:pPr>
    </w:p>
    <w:p w14:paraId="16D9A207" w14:textId="77777777" w:rsidR="00896A3A" w:rsidRPr="00896A3A" w:rsidRDefault="00896A3A" w:rsidP="00896A3A">
      <w:pPr>
        <w:bidi/>
        <w:rPr>
          <w:rFonts w:cs="David" w:hint="cs"/>
          <w:u w:val="single"/>
          <w:rtl/>
        </w:rPr>
      </w:pPr>
      <w:r w:rsidRPr="00896A3A">
        <w:rPr>
          <w:rFonts w:cs="David"/>
          <w:u w:val="single"/>
          <w:rtl/>
        </w:rPr>
        <w:br w:type="page"/>
      </w:r>
      <w:r w:rsidRPr="00896A3A">
        <w:rPr>
          <w:rFonts w:cs="David" w:hint="cs"/>
          <w:u w:val="single"/>
          <w:rtl/>
        </w:rPr>
        <w:t>אבי בלשניקוב:</w:t>
      </w:r>
    </w:p>
    <w:p w14:paraId="3629A555" w14:textId="77777777" w:rsidR="00896A3A" w:rsidRPr="00896A3A" w:rsidRDefault="00896A3A" w:rsidP="00896A3A">
      <w:pPr>
        <w:bidi/>
        <w:rPr>
          <w:rFonts w:cs="David" w:hint="cs"/>
          <w:rtl/>
        </w:rPr>
      </w:pPr>
    </w:p>
    <w:p w14:paraId="76B88FF5" w14:textId="77777777" w:rsidR="00896A3A" w:rsidRPr="00896A3A" w:rsidRDefault="00896A3A" w:rsidP="00896A3A">
      <w:pPr>
        <w:bidi/>
        <w:rPr>
          <w:rFonts w:cs="David" w:hint="cs"/>
          <w:rtl/>
        </w:rPr>
      </w:pPr>
      <w:r w:rsidRPr="00896A3A">
        <w:rPr>
          <w:rFonts w:cs="David" w:hint="cs"/>
          <w:rtl/>
        </w:rPr>
        <w:tab/>
        <w:t xml:space="preserve">הקיזוז מתאזן. אם הקיזוז של העיתונים, אני יכול לומר שמתקרב ל-300,000 שקלים, זה לא בא לידי ביטוי בתוך המסמך הזה. כך שבסופו של דבר, קיצצתי בין במקום אחר, תוך כדי הליכה, כך שרכישת ספרים וכתבי עת </w:t>
      </w:r>
      <w:r w:rsidRPr="00896A3A">
        <w:rPr>
          <w:rFonts w:cs="David"/>
          <w:rtl/>
        </w:rPr>
        <w:t>–</w:t>
      </w:r>
      <w:r w:rsidRPr="00896A3A">
        <w:rPr>
          <w:rFonts w:cs="David" w:hint="cs"/>
          <w:rtl/>
        </w:rPr>
        <w:t xml:space="preserve"> אנחנו עושים כרגע עבודה מקיפה בספריה לגבי רכישות ספרים, לגבי מעמדה של הספרייה. אנחנו לא חושבים שצריך להיות בתוך הכנסת הארכיון הלאומי של עיתון "על המשמר", הארכיון הלאומי של עיתון "הארץ", הארכיון הלאומי של מקומון "ירושלים", של מקומון "כל העיר", של מקומון "כל הזמן", של עיתון "דבר".</w:t>
      </w:r>
    </w:p>
    <w:p w14:paraId="2177A14B" w14:textId="77777777" w:rsidR="00896A3A" w:rsidRPr="00896A3A" w:rsidRDefault="00896A3A" w:rsidP="00896A3A">
      <w:pPr>
        <w:bidi/>
        <w:rPr>
          <w:rFonts w:cs="David" w:hint="cs"/>
          <w:rtl/>
        </w:rPr>
      </w:pPr>
    </w:p>
    <w:p w14:paraId="05737452" w14:textId="77777777" w:rsidR="00896A3A" w:rsidRPr="00896A3A" w:rsidRDefault="00896A3A" w:rsidP="00896A3A">
      <w:pPr>
        <w:bidi/>
        <w:ind w:firstLine="567"/>
        <w:rPr>
          <w:rFonts w:cs="David" w:hint="cs"/>
          <w:rtl/>
        </w:rPr>
      </w:pPr>
      <w:r w:rsidRPr="00896A3A">
        <w:rPr>
          <w:rFonts w:cs="David" w:hint="cs"/>
          <w:rtl/>
        </w:rPr>
        <w:t xml:space="preserve">חברים, נמצאים פה, בתוך הספרייה, למעלה מארבעים שנה, כל גיליון של עיתון "הארץ", "דבר", "על המשמר", "ידיעות אחרונות" ו"מעריב", שיצאו מאז קום המדינה וטרום המדינה. נשאלת השאלה, האם הכנסת צריכה לאפסן את הכל, האם אין היום מיקרופישים, האם אתה לא, היום, בלחיצת קליק אחד, מתחבר לארכיון של עיתון "הארץ" או "ידיעות אחרונות" ואתה מקבל כל ידיעה משנה כזו או אחרת. </w:t>
      </w:r>
    </w:p>
    <w:p w14:paraId="39421880" w14:textId="77777777" w:rsidR="00896A3A" w:rsidRPr="00896A3A" w:rsidRDefault="00896A3A" w:rsidP="00896A3A">
      <w:pPr>
        <w:bidi/>
        <w:ind w:firstLine="567"/>
        <w:rPr>
          <w:rFonts w:cs="David" w:hint="cs"/>
          <w:rtl/>
        </w:rPr>
      </w:pPr>
    </w:p>
    <w:p w14:paraId="37B2AE82" w14:textId="77777777" w:rsidR="00896A3A" w:rsidRPr="00896A3A" w:rsidRDefault="00896A3A" w:rsidP="00896A3A">
      <w:pPr>
        <w:bidi/>
        <w:ind w:firstLine="567"/>
        <w:rPr>
          <w:rFonts w:cs="David" w:hint="cs"/>
          <w:rtl/>
        </w:rPr>
      </w:pPr>
      <w:r w:rsidRPr="00896A3A">
        <w:rPr>
          <w:rFonts w:cs="David" w:hint="cs"/>
          <w:rtl/>
        </w:rPr>
        <w:t xml:space="preserve">אנחנו בשיג ושיח עם הספרייה הלאומית של האוניברסיטה העברית להעביר מכאן הרבה טונות של ספרים יקרים וראויים, ועיתונים יקרים וראויים, ולהעביר אותם כדי שאל"ף, הקהל יוכל ליהנות מהם, יוכל לעיין בהם. ובי"ת, שהם לא יהיו פה בתוך המחסנים, בארכיונים, כי בעצם מרתפי הכנסת הפכו לאפסנאות ומחסנים. יש לנו עניין שמה שהוציאה הכנסת לאורך כל השנים </w:t>
      </w:r>
      <w:r w:rsidRPr="00896A3A">
        <w:rPr>
          <w:rFonts w:cs="David"/>
          <w:rtl/>
        </w:rPr>
        <w:t>–</w:t>
      </w:r>
      <w:r w:rsidRPr="00896A3A">
        <w:rPr>
          <w:rFonts w:cs="David" w:hint="cs"/>
          <w:rtl/>
        </w:rPr>
        <w:t xml:space="preserve"> והיא הוציאה הרבה מאד כסף על ספרים ועיתונים וכתבי עת, וכולי - שהקהל בסופו של דבר ייהנה מזה. שהאזרחים ייגעו בזה. היום אין פניות של חברי כנסת לספרים או לכתבי עת מלפני עשר, עשרים, שלושים,ארבעים או חמישים שנה. אין. ואנחנו נעשה הסכם עם הספרייה הלאומית, וכל דרישה שתהיה, היום בשיטת האיש הרץ, אפשר יהיה להביא את זה מגבעת רם בדיוק ברבע שעה. רק אמצעי המיגון נגד שריפות ונגד אש, לכל טונות הנייר שנמצאים פה, עולים </w:t>
      </w:r>
      <w:r w:rsidRPr="00896A3A">
        <w:rPr>
          <w:rFonts w:cs="David"/>
          <w:rtl/>
        </w:rPr>
        <w:t>–</w:t>
      </w:r>
      <w:r w:rsidRPr="00896A3A">
        <w:rPr>
          <w:rFonts w:cs="David" w:hint="cs"/>
          <w:rtl/>
        </w:rPr>
        <w:t xml:space="preserve"> אני לא אגיד לכם כמה, והקהל לא נהנה. אגב, אני בספק אם חברי הכנסת </w:t>
      </w:r>
      <w:r w:rsidRPr="00896A3A">
        <w:rPr>
          <w:rFonts w:cs="David"/>
          <w:rtl/>
        </w:rPr>
        <w:t>–</w:t>
      </w:r>
      <w:r w:rsidRPr="00896A3A">
        <w:rPr>
          <w:rFonts w:cs="David" w:hint="cs"/>
          <w:rtl/>
        </w:rPr>
        <w:t xml:space="preserve"> אני לא מדבר, גדעון, על הוותיקים - - -</w:t>
      </w:r>
    </w:p>
    <w:p w14:paraId="5CDD7A0E" w14:textId="77777777" w:rsidR="00896A3A" w:rsidRPr="00896A3A" w:rsidRDefault="00896A3A" w:rsidP="00896A3A">
      <w:pPr>
        <w:bidi/>
        <w:ind w:firstLine="567"/>
        <w:rPr>
          <w:rFonts w:cs="David" w:hint="cs"/>
          <w:rtl/>
        </w:rPr>
      </w:pPr>
    </w:p>
    <w:p w14:paraId="37A05A35" w14:textId="77777777" w:rsidR="00896A3A" w:rsidRPr="00896A3A" w:rsidRDefault="00896A3A" w:rsidP="00896A3A">
      <w:pPr>
        <w:bidi/>
        <w:rPr>
          <w:rFonts w:cs="David" w:hint="cs"/>
          <w:u w:val="single"/>
          <w:rtl/>
        </w:rPr>
      </w:pPr>
      <w:r w:rsidRPr="00896A3A">
        <w:rPr>
          <w:rFonts w:cs="David" w:hint="cs"/>
          <w:u w:val="single"/>
          <w:rtl/>
        </w:rPr>
        <w:t>גדעון סער:</w:t>
      </w:r>
    </w:p>
    <w:p w14:paraId="1DB1650B" w14:textId="77777777" w:rsidR="00896A3A" w:rsidRPr="00896A3A" w:rsidRDefault="00896A3A" w:rsidP="00896A3A">
      <w:pPr>
        <w:bidi/>
        <w:rPr>
          <w:rFonts w:cs="David" w:hint="cs"/>
          <w:u w:val="single"/>
          <w:rtl/>
        </w:rPr>
      </w:pPr>
    </w:p>
    <w:p w14:paraId="397E1CE8" w14:textId="77777777" w:rsidR="00896A3A" w:rsidRPr="00896A3A" w:rsidRDefault="00896A3A" w:rsidP="00896A3A">
      <w:pPr>
        <w:bidi/>
        <w:ind w:firstLine="567"/>
        <w:rPr>
          <w:rFonts w:cs="David" w:hint="cs"/>
          <w:rtl/>
        </w:rPr>
      </w:pPr>
      <w:r w:rsidRPr="00896A3A">
        <w:rPr>
          <w:rFonts w:cs="David" w:hint="cs"/>
          <w:rtl/>
        </w:rPr>
        <w:t xml:space="preserve">אני רק בקדנציה שנייה. </w:t>
      </w:r>
    </w:p>
    <w:p w14:paraId="3627B5D1" w14:textId="77777777" w:rsidR="00896A3A" w:rsidRPr="00896A3A" w:rsidRDefault="00896A3A" w:rsidP="00896A3A">
      <w:pPr>
        <w:bidi/>
        <w:ind w:firstLine="567"/>
        <w:rPr>
          <w:rFonts w:cs="David" w:hint="cs"/>
          <w:rtl/>
        </w:rPr>
      </w:pPr>
    </w:p>
    <w:p w14:paraId="2C76DBFB" w14:textId="77777777" w:rsidR="00896A3A" w:rsidRPr="00896A3A" w:rsidRDefault="00896A3A" w:rsidP="00896A3A">
      <w:pPr>
        <w:bidi/>
        <w:rPr>
          <w:rFonts w:cs="David" w:hint="cs"/>
          <w:u w:val="single"/>
          <w:rtl/>
        </w:rPr>
      </w:pPr>
      <w:r w:rsidRPr="00896A3A">
        <w:rPr>
          <w:rFonts w:cs="David" w:hint="cs"/>
          <w:u w:val="single"/>
          <w:rtl/>
        </w:rPr>
        <w:t>אבי בלשניקוב:</w:t>
      </w:r>
    </w:p>
    <w:p w14:paraId="66E209D8" w14:textId="77777777" w:rsidR="00896A3A" w:rsidRPr="00896A3A" w:rsidRDefault="00896A3A" w:rsidP="00896A3A">
      <w:pPr>
        <w:bidi/>
        <w:rPr>
          <w:rFonts w:cs="David" w:hint="cs"/>
          <w:rtl/>
        </w:rPr>
      </w:pPr>
    </w:p>
    <w:p w14:paraId="08A07F42" w14:textId="77777777" w:rsidR="00896A3A" w:rsidRPr="00896A3A" w:rsidRDefault="00896A3A" w:rsidP="00896A3A">
      <w:pPr>
        <w:bidi/>
        <w:rPr>
          <w:rFonts w:cs="David" w:hint="cs"/>
          <w:rtl/>
        </w:rPr>
      </w:pPr>
      <w:r w:rsidRPr="00896A3A">
        <w:rPr>
          <w:rFonts w:cs="David" w:hint="cs"/>
          <w:rtl/>
        </w:rPr>
        <w:tab/>
        <w:t xml:space="preserve">בשבילנו אתה הרבה קדנציות פה. </w:t>
      </w:r>
    </w:p>
    <w:p w14:paraId="103ECE03" w14:textId="77777777" w:rsidR="00896A3A" w:rsidRPr="00896A3A" w:rsidRDefault="00896A3A" w:rsidP="00896A3A">
      <w:pPr>
        <w:bidi/>
        <w:rPr>
          <w:rFonts w:cs="David" w:hint="cs"/>
          <w:rtl/>
        </w:rPr>
      </w:pPr>
    </w:p>
    <w:p w14:paraId="5472040F" w14:textId="77777777" w:rsidR="00896A3A" w:rsidRPr="00896A3A" w:rsidRDefault="00896A3A" w:rsidP="00896A3A">
      <w:pPr>
        <w:bidi/>
        <w:rPr>
          <w:rFonts w:cs="David" w:hint="cs"/>
          <w:rtl/>
        </w:rPr>
      </w:pPr>
      <w:r w:rsidRPr="00896A3A">
        <w:rPr>
          <w:rFonts w:cs="David" w:hint="cs"/>
          <w:rtl/>
        </w:rPr>
        <w:tab/>
        <w:t xml:space="preserve">אבל בספק אם חברי הכנסת יודעים מה הם יכולים לבקש, לראות ולדרוש בספריית הכנסת. </w:t>
      </w:r>
    </w:p>
    <w:p w14:paraId="35128B6B" w14:textId="77777777" w:rsidR="00896A3A" w:rsidRPr="00896A3A" w:rsidRDefault="00896A3A" w:rsidP="00896A3A">
      <w:pPr>
        <w:bidi/>
        <w:rPr>
          <w:rFonts w:cs="David" w:hint="cs"/>
          <w:rtl/>
        </w:rPr>
      </w:pPr>
    </w:p>
    <w:p w14:paraId="237B44CA" w14:textId="77777777" w:rsidR="00896A3A" w:rsidRPr="00896A3A" w:rsidRDefault="00896A3A" w:rsidP="00896A3A">
      <w:pPr>
        <w:bidi/>
        <w:rPr>
          <w:rFonts w:cs="David" w:hint="cs"/>
          <w:rtl/>
        </w:rPr>
      </w:pPr>
      <w:r w:rsidRPr="00896A3A">
        <w:rPr>
          <w:rFonts w:cs="David" w:hint="cs"/>
          <w:u w:val="single"/>
          <w:rtl/>
        </w:rPr>
        <w:t>יעקב מרגי:</w:t>
      </w:r>
    </w:p>
    <w:p w14:paraId="4B0AC6B5" w14:textId="77777777" w:rsidR="00896A3A" w:rsidRPr="00896A3A" w:rsidRDefault="00896A3A" w:rsidP="00896A3A">
      <w:pPr>
        <w:bidi/>
        <w:rPr>
          <w:rFonts w:cs="David" w:hint="cs"/>
          <w:rtl/>
        </w:rPr>
      </w:pPr>
    </w:p>
    <w:p w14:paraId="7775F8F9" w14:textId="77777777" w:rsidR="00896A3A" w:rsidRPr="00896A3A" w:rsidRDefault="00896A3A" w:rsidP="00896A3A">
      <w:pPr>
        <w:bidi/>
        <w:rPr>
          <w:rFonts w:cs="David" w:hint="cs"/>
          <w:rtl/>
        </w:rPr>
      </w:pPr>
      <w:r w:rsidRPr="00896A3A">
        <w:rPr>
          <w:rFonts w:cs="David" w:hint="cs"/>
          <w:rtl/>
        </w:rPr>
        <w:tab/>
        <w:t xml:space="preserve"> הם לא יודעים איפה זה. </w:t>
      </w:r>
    </w:p>
    <w:p w14:paraId="03DD65E4" w14:textId="77777777" w:rsidR="00896A3A" w:rsidRPr="00896A3A" w:rsidRDefault="00896A3A" w:rsidP="00896A3A">
      <w:pPr>
        <w:bidi/>
        <w:rPr>
          <w:rFonts w:cs="David" w:hint="cs"/>
          <w:rtl/>
        </w:rPr>
      </w:pPr>
    </w:p>
    <w:p w14:paraId="5F9A9200" w14:textId="77777777" w:rsidR="00896A3A" w:rsidRPr="00896A3A" w:rsidRDefault="00896A3A" w:rsidP="00896A3A">
      <w:pPr>
        <w:bidi/>
        <w:rPr>
          <w:rFonts w:cs="David" w:hint="cs"/>
          <w:u w:val="single"/>
          <w:rtl/>
        </w:rPr>
      </w:pPr>
      <w:r w:rsidRPr="00896A3A">
        <w:rPr>
          <w:rFonts w:cs="David" w:hint="cs"/>
          <w:u w:val="single"/>
          <w:rtl/>
        </w:rPr>
        <w:t>אבי בלשניקוב:</w:t>
      </w:r>
    </w:p>
    <w:p w14:paraId="47DFF05A" w14:textId="77777777" w:rsidR="00896A3A" w:rsidRPr="00896A3A" w:rsidRDefault="00896A3A" w:rsidP="00896A3A">
      <w:pPr>
        <w:bidi/>
        <w:rPr>
          <w:rFonts w:cs="David" w:hint="cs"/>
          <w:rtl/>
        </w:rPr>
      </w:pPr>
    </w:p>
    <w:p w14:paraId="75148B2D" w14:textId="77777777" w:rsidR="00896A3A" w:rsidRPr="00896A3A" w:rsidRDefault="00896A3A" w:rsidP="00896A3A">
      <w:pPr>
        <w:bidi/>
        <w:rPr>
          <w:rFonts w:cs="David" w:hint="cs"/>
          <w:rtl/>
        </w:rPr>
      </w:pPr>
      <w:r w:rsidRPr="00896A3A">
        <w:rPr>
          <w:rFonts w:cs="David" w:hint="cs"/>
          <w:rtl/>
        </w:rPr>
        <w:tab/>
        <w:t xml:space="preserve">אני אומר לכם: יש כאן אוספים, אריה, שהם לתפארת מדינת ישראל. השאלה היא האם הם במסגרת מוזיאון לעובדי הספרייה שרק הם יודעים מה נמצא פה, ולעוזרים פרלמנטריים כאלה ואחרים, שהשימוש שהם עושים בספרייה רב יותר? אם אתם שואלים אותי </w:t>
      </w:r>
      <w:r w:rsidRPr="00896A3A">
        <w:rPr>
          <w:rFonts w:cs="David"/>
          <w:rtl/>
        </w:rPr>
        <w:t>–</w:t>
      </w:r>
      <w:r w:rsidRPr="00896A3A">
        <w:rPr>
          <w:rFonts w:cs="David" w:hint="cs"/>
          <w:rtl/>
        </w:rPr>
        <w:t xml:space="preserve"> אני בעד שהקהל, אזרחי מדינת ישראל, משלמי המסים ששילמו את הון הכסף על מנת לרכוש את כל העיתונים, הספרים וכתבי העת, גם יראו וגם ישתמשו בהם. ויש לי כוונה להוציא כמה שיותר על מנת שהקהל יהנה, ושלא יאופסן בכנסת. </w:t>
      </w:r>
    </w:p>
    <w:p w14:paraId="302C3F6D" w14:textId="77777777" w:rsidR="00896A3A" w:rsidRPr="00896A3A" w:rsidRDefault="00896A3A" w:rsidP="00896A3A">
      <w:pPr>
        <w:bidi/>
        <w:rPr>
          <w:rFonts w:cs="David" w:hint="cs"/>
          <w:rtl/>
        </w:rPr>
      </w:pPr>
    </w:p>
    <w:p w14:paraId="2C89F8AA" w14:textId="77777777" w:rsidR="00896A3A" w:rsidRPr="00896A3A" w:rsidRDefault="00896A3A" w:rsidP="00896A3A">
      <w:pPr>
        <w:bidi/>
        <w:rPr>
          <w:rFonts w:cs="David" w:hint="cs"/>
          <w:rtl/>
        </w:rPr>
      </w:pPr>
      <w:r w:rsidRPr="00896A3A">
        <w:rPr>
          <w:rFonts w:cs="David" w:hint="cs"/>
          <w:rtl/>
        </w:rPr>
        <w:tab/>
        <w:t xml:space="preserve">לשאלת כתבי העת, אנחנו עושים עבודה מקיפה כרגע, חבר הכנסת סער, לגבי כתבי העת. בימים הקרובים יהיה מעין סקר בין חברי הכנסת, איזה כתבי העת הנפוצים, הדרושים, אנחנו נעשה את זה בשיג ושיח יחד אתכם. כי לי יש תחושה שקונים לפי הדברים ש </w:t>
      </w:r>
      <w:r w:rsidRPr="00896A3A">
        <w:rPr>
          <w:rFonts w:cs="David"/>
          <w:rtl/>
        </w:rPr>
        <w:t>–</w:t>
      </w:r>
      <w:r w:rsidRPr="00896A3A">
        <w:rPr>
          <w:rFonts w:cs="David" w:hint="cs"/>
          <w:rtl/>
        </w:rPr>
        <w:t xml:space="preserve"> מאד מאד חשובים, להיות מנוי על כתב עת כזה או אחר. השאלה היא מרגע שזה מגיע לספריה </w:t>
      </w:r>
      <w:r w:rsidRPr="00896A3A">
        <w:rPr>
          <w:rFonts w:cs="David"/>
          <w:rtl/>
        </w:rPr>
        <w:t>–</w:t>
      </w:r>
      <w:r w:rsidRPr="00896A3A">
        <w:rPr>
          <w:rFonts w:cs="David" w:hint="cs"/>
          <w:rtl/>
        </w:rPr>
        <w:t xml:space="preserve"> מי פותח אותו. מה השימוש? מה הדרישה? כנ"ל לספרים. יש ספרי מחקר, יש ספרי קריאה. האם הספרייה צריכה שיהיו לה את כל הספרים של רם אורן? האם זה ייעודה של הכנסת? כן או לא? ונתתי סתם דוגמה. </w:t>
      </w:r>
    </w:p>
    <w:p w14:paraId="441550D9" w14:textId="77777777" w:rsidR="00896A3A" w:rsidRPr="00896A3A" w:rsidRDefault="00896A3A" w:rsidP="00896A3A">
      <w:pPr>
        <w:bidi/>
        <w:rPr>
          <w:rFonts w:cs="David" w:hint="cs"/>
          <w:rtl/>
        </w:rPr>
      </w:pPr>
    </w:p>
    <w:p w14:paraId="00CB6C6D"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170B520A" w14:textId="77777777" w:rsidR="00896A3A" w:rsidRPr="00896A3A" w:rsidRDefault="00896A3A" w:rsidP="00896A3A">
      <w:pPr>
        <w:bidi/>
        <w:rPr>
          <w:rFonts w:cs="David" w:hint="cs"/>
          <w:rtl/>
        </w:rPr>
      </w:pPr>
    </w:p>
    <w:p w14:paraId="28570534" w14:textId="77777777" w:rsidR="00896A3A" w:rsidRPr="00896A3A" w:rsidRDefault="00896A3A" w:rsidP="00896A3A">
      <w:pPr>
        <w:bidi/>
        <w:rPr>
          <w:rFonts w:cs="David" w:hint="cs"/>
          <w:rtl/>
        </w:rPr>
      </w:pPr>
      <w:r w:rsidRPr="00896A3A">
        <w:rPr>
          <w:rFonts w:cs="David" w:hint="cs"/>
          <w:rtl/>
        </w:rPr>
        <w:tab/>
        <w:t>תודה רבה. האם כל חברי הכנסת קיבלו את תשובותינו על מה שנשאל?</w:t>
      </w:r>
    </w:p>
    <w:p w14:paraId="2D6F6A61" w14:textId="77777777" w:rsidR="00896A3A" w:rsidRPr="00896A3A" w:rsidRDefault="00896A3A" w:rsidP="00896A3A">
      <w:pPr>
        <w:bidi/>
        <w:rPr>
          <w:rFonts w:cs="David" w:hint="cs"/>
          <w:rtl/>
        </w:rPr>
      </w:pPr>
    </w:p>
    <w:p w14:paraId="2650DC33" w14:textId="77777777" w:rsidR="00896A3A" w:rsidRPr="00896A3A" w:rsidRDefault="00896A3A" w:rsidP="00896A3A">
      <w:pPr>
        <w:bidi/>
        <w:rPr>
          <w:rFonts w:cs="David" w:hint="cs"/>
          <w:u w:val="single"/>
          <w:rtl/>
        </w:rPr>
      </w:pPr>
      <w:r w:rsidRPr="00896A3A">
        <w:rPr>
          <w:rFonts w:cs="David" w:hint="cs"/>
          <w:u w:val="single"/>
          <w:rtl/>
        </w:rPr>
        <w:t>גדעון סער:</w:t>
      </w:r>
    </w:p>
    <w:p w14:paraId="071C6144" w14:textId="77777777" w:rsidR="00896A3A" w:rsidRPr="00896A3A" w:rsidRDefault="00896A3A" w:rsidP="00896A3A">
      <w:pPr>
        <w:bidi/>
        <w:rPr>
          <w:rFonts w:cs="David" w:hint="cs"/>
          <w:u w:val="single"/>
          <w:rtl/>
        </w:rPr>
      </w:pPr>
    </w:p>
    <w:p w14:paraId="66CC2988" w14:textId="77777777" w:rsidR="00896A3A" w:rsidRPr="00896A3A" w:rsidRDefault="00896A3A" w:rsidP="00896A3A">
      <w:pPr>
        <w:bidi/>
        <w:rPr>
          <w:rFonts w:cs="David" w:hint="cs"/>
          <w:rtl/>
        </w:rPr>
      </w:pPr>
      <w:r w:rsidRPr="00896A3A">
        <w:rPr>
          <w:rFonts w:cs="David" w:hint="cs"/>
          <w:rtl/>
        </w:rPr>
        <w:tab/>
        <w:t>אני רוצה לשאול מה בנושא קשרי החוץ והממ"מ? מה המסקנה? האם יש חיוניות בקיצוץ שני הסעיפים האלה, שעומדים על  300,000 שקל מתוך 9 מיליון ו-300,000, או שאפשר לקבוע שאותו קיצוץ בשני הסעיפים האלה יושג על ידי פריסה אחרת בין הסעיפים האחרים?</w:t>
      </w:r>
    </w:p>
    <w:p w14:paraId="416234F7" w14:textId="77777777" w:rsidR="00896A3A" w:rsidRPr="00896A3A" w:rsidRDefault="00896A3A" w:rsidP="00896A3A">
      <w:pPr>
        <w:bidi/>
        <w:rPr>
          <w:rFonts w:cs="David" w:hint="cs"/>
          <w:rtl/>
        </w:rPr>
      </w:pPr>
    </w:p>
    <w:p w14:paraId="6F96AEC3" w14:textId="77777777" w:rsidR="00896A3A" w:rsidRPr="00896A3A" w:rsidRDefault="00896A3A" w:rsidP="00896A3A">
      <w:pPr>
        <w:pStyle w:val="Heading5"/>
        <w:jc w:val="left"/>
        <w:rPr>
          <w:rFonts w:hint="cs"/>
          <w:rtl/>
        </w:rPr>
      </w:pPr>
      <w:r w:rsidRPr="00896A3A">
        <w:rPr>
          <w:rFonts w:hint="cs"/>
          <w:u w:val="single"/>
          <w:rtl/>
        </w:rPr>
        <w:t>שי חרמש:</w:t>
      </w:r>
    </w:p>
    <w:p w14:paraId="02BB502D" w14:textId="77777777" w:rsidR="00896A3A" w:rsidRPr="00896A3A" w:rsidRDefault="00896A3A" w:rsidP="00896A3A">
      <w:pPr>
        <w:pStyle w:val="Heading5"/>
        <w:jc w:val="left"/>
        <w:rPr>
          <w:rFonts w:hint="cs"/>
          <w:rtl/>
        </w:rPr>
      </w:pPr>
    </w:p>
    <w:p w14:paraId="66FF8006" w14:textId="77777777" w:rsidR="00896A3A" w:rsidRPr="00896A3A" w:rsidRDefault="00896A3A" w:rsidP="00896A3A">
      <w:pPr>
        <w:bidi/>
        <w:rPr>
          <w:rFonts w:cs="David" w:hint="cs"/>
          <w:rtl/>
        </w:rPr>
      </w:pPr>
      <w:r w:rsidRPr="00896A3A">
        <w:rPr>
          <w:rFonts w:cs="David" w:hint="cs"/>
          <w:rtl/>
        </w:rPr>
        <w:tab/>
        <w:t>או להקטין את ה- 9.3 מיליון ל- 9 מיליון.</w:t>
      </w:r>
    </w:p>
    <w:p w14:paraId="72DF506D" w14:textId="77777777" w:rsidR="00896A3A" w:rsidRPr="00896A3A" w:rsidRDefault="00896A3A" w:rsidP="00896A3A">
      <w:pPr>
        <w:bidi/>
        <w:rPr>
          <w:rFonts w:cs="David" w:hint="cs"/>
          <w:rtl/>
        </w:rPr>
      </w:pPr>
    </w:p>
    <w:p w14:paraId="7C1D6C2A" w14:textId="77777777" w:rsidR="00896A3A" w:rsidRPr="00896A3A" w:rsidRDefault="00896A3A" w:rsidP="00896A3A">
      <w:pPr>
        <w:bidi/>
        <w:rPr>
          <w:rFonts w:cs="David" w:hint="cs"/>
          <w:u w:val="single"/>
          <w:rtl/>
        </w:rPr>
      </w:pPr>
      <w:r w:rsidRPr="00896A3A">
        <w:rPr>
          <w:rFonts w:cs="David" w:hint="cs"/>
          <w:u w:val="single"/>
          <w:rtl/>
        </w:rPr>
        <w:t>גדעון סער:</w:t>
      </w:r>
    </w:p>
    <w:p w14:paraId="0FCB9028" w14:textId="77777777" w:rsidR="00896A3A" w:rsidRPr="00896A3A" w:rsidRDefault="00896A3A" w:rsidP="00896A3A">
      <w:pPr>
        <w:bidi/>
        <w:rPr>
          <w:rFonts w:cs="David" w:hint="cs"/>
          <w:u w:val="single"/>
          <w:rtl/>
        </w:rPr>
      </w:pPr>
    </w:p>
    <w:p w14:paraId="0F65FC9E" w14:textId="77777777" w:rsidR="00896A3A" w:rsidRPr="00896A3A" w:rsidRDefault="00896A3A" w:rsidP="00896A3A">
      <w:pPr>
        <w:bidi/>
        <w:rPr>
          <w:rFonts w:cs="David" w:hint="cs"/>
          <w:rtl/>
        </w:rPr>
      </w:pPr>
      <w:r w:rsidRPr="00896A3A">
        <w:rPr>
          <w:rFonts w:cs="David" w:hint="cs"/>
          <w:rtl/>
        </w:rPr>
        <w:tab/>
        <w:t xml:space="preserve"> או ל-9 מיליון. </w:t>
      </w:r>
    </w:p>
    <w:p w14:paraId="5698E1B5" w14:textId="77777777" w:rsidR="00896A3A" w:rsidRPr="00896A3A" w:rsidRDefault="00896A3A" w:rsidP="00896A3A">
      <w:pPr>
        <w:bidi/>
        <w:rPr>
          <w:rFonts w:cs="David" w:hint="cs"/>
          <w:rtl/>
        </w:rPr>
      </w:pPr>
    </w:p>
    <w:p w14:paraId="4217D251" w14:textId="77777777" w:rsidR="00896A3A" w:rsidRPr="00896A3A" w:rsidRDefault="00896A3A" w:rsidP="00896A3A">
      <w:pPr>
        <w:bidi/>
        <w:rPr>
          <w:rFonts w:cs="David" w:hint="cs"/>
          <w:u w:val="single"/>
          <w:rtl/>
        </w:rPr>
      </w:pPr>
      <w:r w:rsidRPr="00896A3A">
        <w:rPr>
          <w:rFonts w:cs="David" w:hint="cs"/>
          <w:u w:val="single"/>
          <w:rtl/>
        </w:rPr>
        <w:t>אבי בלשניקוב:</w:t>
      </w:r>
    </w:p>
    <w:p w14:paraId="26EC470B" w14:textId="77777777" w:rsidR="00896A3A" w:rsidRPr="00896A3A" w:rsidRDefault="00896A3A" w:rsidP="00896A3A">
      <w:pPr>
        <w:bidi/>
        <w:rPr>
          <w:rFonts w:cs="David" w:hint="cs"/>
          <w:rtl/>
        </w:rPr>
      </w:pPr>
    </w:p>
    <w:p w14:paraId="516E2DC3" w14:textId="77777777" w:rsidR="00896A3A" w:rsidRPr="00896A3A" w:rsidRDefault="00896A3A" w:rsidP="00896A3A">
      <w:pPr>
        <w:bidi/>
        <w:rPr>
          <w:rFonts w:cs="David" w:hint="cs"/>
          <w:rtl/>
        </w:rPr>
      </w:pPr>
      <w:r w:rsidRPr="00896A3A">
        <w:rPr>
          <w:rFonts w:cs="David" w:hint="cs"/>
          <w:rtl/>
        </w:rPr>
        <w:tab/>
        <w:t xml:space="preserve">מכובדיי, אני יכול לומר לכם שבקיצוץ האמור אנחנו נעשה את הכל כדי שלא תהיה פגיעה בתוכנית המתוכננת של הכנסת. לא תהיה שום פגיעה. חבר הכנסת סער, אני מניח, ואני גם רוצה לקוות, גם על בסיס הניסיון שלי בניהול משרדים, שבכל משרד, בסופו של דבר, אין ניצול של מאה אחוז של התקציב. תמיד בסופו של דבר ישנם עודפים כאלה ואחרים שנגרמים מסיבות כאלה ואחרות. אני מבין את השאלה שלך, אני גם מבין את ההתעקשות שלך, אני מבטיח לך שלא תהיה פגיעה בשום דבר שיהיה נחוץ, או ראוי, או שתוכנן. </w:t>
      </w:r>
    </w:p>
    <w:p w14:paraId="0ADE7799" w14:textId="77777777" w:rsidR="00896A3A" w:rsidRPr="00896A3A" w:rsidRDefault="00896A3A" w:rsidP="00896A3A">
      <w:pPr>
        <w:bidi/>
        <w:rPr>
          <w:rFonts w:cs="David" w:hint="cs"/>
          <w:rtl/>
        </w:rPr>
      </w:pPr>
    </w:p>
    <w:p w14:paraId="139ECF53"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4E84531B" w14:textId="77777777" w:rsidR="00896A3A" w:rsidRPr="00896A3A" w:rsidRDefault="00896A3A" w:rsidP="00896A3A">
      <w:pPr>
        <w:bidi/>
        <w:rPr>
          <w:rFonts w:cs="David" w:hint="cs"/>
          <w:rtl/>
        </w:rPr>
      </w:pPr>
    </w:p>
    <w:p w14:paraId="4575163D" w14:textId="77777777" w:rsidR="00896A3A" w:rsidRPr="00896A3A" w:rsidRDefault="00896A3A" w:rsidP="00896A3A">
      <w:pPr>
        <w:bidi/>
        <w:rPr>
          <w:rFonts w:cs="David" w:hint="cs"/>
          <w:rtl/>
        </w:rPr>
      </w:pPr>
      <w:r w:rsidRPr="00896A3A">
        <w:rPr>
          <w:rFonts w:cs="David" w:hint="cs"/>
          <w:rtl/>
        </w:rPr>
        <w:tab/>
        <w:t xml:space="preserve">אני יכולה לעבור להצבעה, חברי חברי הכנסת? אם כך, אני שוב אומרת </w:t>
      </w:r>
      <w:r w:rsidRPr="00896A3A">
        <w:rPr>
          <w:rFonts w:cs="David"/>
          <w:rtl/>
        </w:rPr>
        <w:t>–</w:t>
      </w:r>
      <w:r w:rsidRPr="00896A3A">
        <w:rPr>
          <w:rFonts w:cs="David" w:hint="cs"/>
          <w:rtl/>
        </w:rPr>
        <w:t xml:space="preserve"> ראוי ונכון וטוב עשתה יושבת ראש הכנסת שהביאה את הקיצוץ המיועד - - - </w:t>
      </w:r>
    </w:p>
    <w:p w14:paraId="37E2FD6C" w14:textId="77777777" w:rsidR="00896A3A" w:rsidRPr="00896A3A" w:rsidRDefault="00896A3A" w:rsidP="00896A3A">
      <w:pPr>
        <w:bidi/>
        <w:rPr>
          <w:rFonts w:cs="David" w:hint="cs"/>
          <w:rtl/>
        </w:rPr>
      </w:pPr>
    </w:p>
    <w:p w14:paraId="1A20FB38" w14:textId="77777777" w:rsidR="00896A3A" w:rsidRPr="00896A3A" w:rsidRDefault="00896A3A" w:rsidP="00896A3A">
      <w:pPr>
        <w:bidi/>
        <w:rPr>
          <w:rFonts w:cs="David" w:hint="cs"/>
          <w:u w:val="single"/>
          <w:rtl/>
        </w:rPr>
      </w:pPr>
      <w:r w:rsidRPr="00896A3A">
        <w:rPr>
          <w:rFonts w:cs="David" w:hint="cs"/>
          <w:u w:val="single"/>
          <w:rtl/>
        </w:rPr>
        <w:t>גדעון סער:</w:t>
      </w:r>
    </w:p>
    <w:p w14:paraId="7E5244CB" w14:textId="77777777" w:rsidR="00896A3A" w:rsidRPr="00896A3A" w:rsidRDefault="00896A3A" w:rsidP="00896A3A">
      <w:pPr>
        <w:bidi/>
        <w:rPr>
          <w:rFonts w:cs="David" w:hint="cs"/>
          <w:u w:val="single"/>
          <w:rtl/>
        </w:rPr>
      </w:pPr>
    </w:p>
    <w:p w14:paraId="35261B74" w14:textId="77777777" w:rsidR="00896A3A" w:rsidRPr="00896A3A" w:rsidRDefault="00896A3A" w:rsidP="00896A3A">
      <w:pPr>
        <w:bidi/>
        <w:rPr>
          <w:rFonts w:cs="David" w:hint="cs"/>
          <w:rtl/>
        </w:rPr>
      </w:pPr>
      <w:r w:rsidRPr="00896A3A">
        <w:rPr>
          <w:rFonts w:cs="David" w:hint="cs"/>
          <w:rtl/>
        </w:rPr>
        <w:tab/>
        <w:t xml:space="preserve"> אני רוצה להעיר משהו לפני הצבעה. </w:t>
      </w:r>
    </w:p>
    <w:p w14:paraId="11F806C9" w14:textId="77777777" w:rsidR="00896A3A" w:rsidRPr="00896A3A" w:rsidRDefault="00896A3A" w:rsidP="00896A3A">
      <w:pPr>
        <w:bidi/>
        <w:rPr>
          <w:rFonts w:cs="David" w:hint="cs"/>
          <w:rtl/>
        </w:rPr>
      </w:pPr>
    </w:p>
    <w:p w14:paraId="73291818"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0A8E5113" w14:textId="77777777" w:rsidR="00896A3A" w:rsidRPr="00896A3A" w:rsidRDefault="00896A3A" w:rsidP="00896A3A">
      <w:pPr>
        <w:bidi/>
        <w:rPr>
          <w:rFonts w:cs="David" w:hint="cs"/>
          <w:rtl/>
        </w:rPr>
      </w:pPr>
    </w:p>
    <w:p w14:paraId="10C8FF3A" w14:textId="77777777" w:rsidR="00896A3A" w:rsidRPr="00896A3A" w:rsidRDefault="00896A3A" w:rsidP="00896A3A">
      <w:pPr>
        <w:bidi/>
        <w:rPr>
          <w:rFonts w:cs="David" w:hint="cs"/>
          <w:rtl/>
        </w:rPr>
      </w:pPr>
      <w:r w:rsidRPr="00896A3A">
        <w:rPr>
          <w:rFonts w:cs="David" w:hint="cs"/>
          <w:rtl/>
        </w:rPr>
        <w:tab/>
        <w:t xml:space="preserve">רגע, אבל אתה קוטע אותי באמצע דברי. </w:t>
      </w:r>
    </w:p>
    <w:p w14:paraId="09F405D4" w14:textId="77777777" w:rsidR="00896A3A" w:rsidRPr="00896A3A" w:rsidRDefault="00896A3A" w:rsidP="00896A3A">
      <w:pPr>
        <w:bidi/>
        <w:rPr>
          <w:rFonts w:cs="David" w:hint="cs"/>
          <w:rtl/>
        </w:rPr>
      </w:pPr>
    </w:p>
    <w:p w14:paraId="71903A81" w14:textId="77777777" w:rsidR="00896A3A" w:rsidRPr="00896A3A" w:rsidRDefault="00896A3A" w:rsidP="00896A3A">
      <w:pPr>
        <w:bidi/>
        <w:rPr>
          <w:rFonts w:cs="David" w:hint="cs"/>
          <w:u w:val="single"/>
          <w:rtl/>
        </w:rPr>
      </w:pPr>
      <w:r w:rsidRPr="00896A3A">
        <w:rPr>
          <w:rFonts w:cs="David" w:hint="cs"/>
          <w:u w:val="single"/>
          <w:rtl/>
        </w:rPr>
        <w:t>גדעון סער:</w:t>
      </w:r>
    </w:p>
    <w:p w14:paraId="4521524F" w14:textId="77777777" w:rsidR="00896A3A" w:rsidRPr="00896A3A" w:rsidRDefault="00896A3A" w:rsidP="00896A3A">
      <w:pPr>
        <w:bidi/>
        <w:rPr>
          <w:rFonts w:cs="David" w:hint="cs"/>
          <w:u w:val="single"/>
          <w:rtl/>
        </w:rPr>
      </w:pPr>
    </w:p>
    <w:p w14:paraId="2A5F8CD3" w14:textId="77777777" w:rsidR="00896A3A" w:rsidRPr="00896A3A" w:rsidRDefault="00896A3A" w:rsidP="00896A3A">
      <w:pPr>
        <w:bidi/>
        <w:rPr>
          <w:rFonts w:cs="David" w:hint="cs"/>
          <w:rtl/>
        </w:rPr>
      </w:pPr>
      <w:r w:rsidRPr="00896A3A">
        <w:rPr>
          <w:rFonts w:cs="David" w:hint="cs"/>
          <w:rtl/>
        </w:rPr>
        <w:tab/>
        <w:t xml:space="preserve">לא, סליחה. אני רק מבקש, בשביל לא לקטוע אותך. </w:t>
      </w:r>
    </w:p>
    <w:p w14:paraId="2EAA3240" w14:textId="77777777" w:rsidR="00896A3A" w:rsidRPr="00896A3A" w:rsidRDefault="00896A3A" w:rsidP="00896A3A">
      <w:pPr>
        <w:bidi/>
        <w:rPr>
          <w:rFonts w:cs="David" w:hint="cs"/>
          <w:rtl/>
        </w:rPr>
      </w:pPr>
      <w:r w:rsidRPr="00896A3A">
        <w:rPr>
          <w:rFonts w:cs="David" w:hint="cs"/>
          <w:rtl/>
        </w:rPr>
        <w:tab/>
      </w:r>
    </w:p>
    <w:p w14:paraId="5256928C" w14:textId="77777777" w:rsidR="00896A3A" w:rsidRPr="00896A3A" w:rsidRDefault="00896A3A" w:rsidP="00896A3A">
      <w:pPr>
        <w:bidi/>
        <w:rPr>
          <w:rFonts w:cs="David" w:hint="cs"/>
          <w:rtl/>
        </w:rPr>
      </w:pPr>
      <w:r w:rsidRPr="00896A3A">
        <w:rPr>
          <w:rFonts w:cs="David" w:hint="cs"/>
          <w:u w:val="single"/>
          <w:rtl/>
        </w:rPr>
        <w:t>היו"ר רוחמה אברהם:</w:t>
      </w:r>
    </w:p>
    <w:p w14:paraId="5E40E1C5" w14:textId="77777777" w:rsidR="00896A3A" w:rsidRPr="00896A3A" w:rsidRDefault="00896A3A" w:rsidP="00896A3A">
      <w:pPr>
        <w:bidi/>
        <w:rPr>
          <w:rFonts w:cs="David" w:hint="cs"/>
          <w:rtl/>
        </w:rPr>
      </w:pPr>
    </w:p>
    <w:p w14:paraId="7A222565" w14:textId="77777777" w:rsidR="00896A3A" w:rsidRPr="00896A3A" w:rsidRDefault="00896A3A" w:rsidP="00896A3A">
      <w:pPr>
        <w:bidi/>
        <w:rPr>
          <w:rFonts w:cs="David" w:hint="cs"/>
          <w:rtl/>
        </w:rPr>
      </w:pPr>
      <w:r w:rsidRPr="00896A3A">
        <w:rPr>
          <w:rFonts w:cs="David" w:hint="cs"/>
          <w:rtl/>
        </w:rPr>
        <w:tab/>
        <w:t xml:space="preserve"> אוקי. ראוי ונכון, ואני חושבת שעצם העובדה שאנחנו, חברי הכנסת, נעביר את הקיצוץ הזה, תאמר פה לכל הבית הזה שאנחנו מהווים דוגמא, וזה נכון גם בעת הזו. </w:t>
      </w:r>
    </w:p>
    <w:p w14:paraId="0B0183F0" w14:textId="77777777" w:rsidR="00896A3A" w:rsidRPr="00896A3A" w:rsidRDefault="00896A3A" w:rsidP="00896A3A">
      <w:pPr>
        <w:bidi/>
        <w:rPr>
          <w:rFonts w:cs="David" w:hint="cs"/>
          <w:rtl/>
        </w:rPr>
      </w:pPr>
    </w:p>
    <w:p w14:paraId="542F458F" w14:textId="77777777" w:rsidR="00896A3A" w:rsidRPr="00896A3A" w:rsidRDefault="00896A3A" w:rsidP="00896A3A">
      <w:pPr>
        <w:bidi/>
        <w:rPr>
          <w:rFonts w:cs="David" w:hint="cs"/>
          <w:rtl/>
        </w:rPr>
      </w:pPr>
      <w:r w:rsidRPr="00896A3A">
        <w:rPr>
          <w:rFonts w:cs="David" w:hint="cs"/>
          <w:rtl/>
        </w:rPr>
        <w:tab/>
        <w:t xml:space="preserve">אני עוברת להצבעה. </w:t>
      </w:r>
    </w:p>
    <w:p w14:paraId="348C61B5" w14:textId="77777777" w:rsidR="00896A3A" w:rsidRPr="00896A3A" w:rsidRDefault="00896A3A" w:rsidP="00896A3A">
      <w:pPr>
        <w:bidi/>
        <w:rPr>
          <w:rFonts w:cs="David" w:hint="cs"/>
          <w:rtl/>
        </w:rPr>
      </w:pPr>
    </w:p>
    <w:p w14:paraId="088D1FAB" w14:textId="77777777" w:rsidR="00896A3A" w:rsidRPr="00896A3A" w:rsidRDefault="00896A3A" w:rsidP="00896A3A">
      <w:pPr>
        <w:bidi/>
        <w:rPr>
          <w:rFonts w:cs="David" w:hint="cs"/>
          <w:u w:val="single"/>
          <w:rtl/>
        </w:rPr>
      </w:pPr>
      <w:r w:rsidRPr="00896A3A">
        <w:rPr>
          <w:rFonts w:cs="David" w:hint="cs"/>
          <w:u w:val="single"/>
          <w:rtl/>
        </w:rPr>
        <w:t>גדעון סער:</w:t>
      </w:r>
    </w:p>
    <w:p w14:paraId="29049E77" w14:textId="77777777" w:rsidR="00896A3A" w:rsidRPr="00896A3A" w:rsidRDefault="00896A3A" w:rsidP="00896A3A">
      <w:pPr>
        <w:bidi/>
        <w:rPr>
          <w:rFonts w:cs="David" w:hint="cs"/>
          <w:u w:val="single"/>
          <w:rtl/>
        </w:rPr>
      </w:pPr>
    </w:p>
    <w:p w14:paraId="31400FAD" w14:textId="77777777" w:rsidR="00896A3A" w:rsidRPr="00896A3A" w:rsidRDefault="00896A3A" w:rsidP="00896A3A">
      <w:pPr>
        <w:bidi/>
        <w:rPr>
          <w:rFonts w:cs="David" w:hint="cs"/>
          <w:rtl/>
        </w:rPr>
      </w:pPr>
      <w:r w:rsidRPr="00896A3A">
        <w:rPr>
          <w:rFonts w:cs="David" w:hint="cs"/>
          <w:rtl/>
        </w:rPr>
        <w:tab/>
        <w:t xml:space="preserve">רגע, ביקשתי להעיר משהו לפני ההצבעה. </w:t>
      </w:r>
    </w:p>
    <w:p w14:paraId="01A62E87" w14:textId="77777777" w:rsidR="00896A3A" w:rsidRPr="00896A3A" w:rsidRDefault="00896A3A" w:rsidP="00896A3A">
      <w:pPr>
        <w:bidi/>
        <w:rPr>
          <w:rFonts w:cs="David" w:hint="cs"/>
          <w:rtl/>
        </w:rPr>
      </w:pPr>
    </w:p>
    <w:p w14:paraId="5F5399E1" w14:textId="77777777" w:rsidR="00896A3A" w:rsidRPr="00896A3A" w:rsidRDefault="00896A3A" w:rsidP="00896A3A">
      <w:pPr>
        <w:bidi/>
        <w:rPr>
          <w:rFonts w:cs="David" w:hint="cs"/>
          <w:u w:val="single"/>
          <w:rtl/>
        </w:rPr>
      </w:pPr>
      <w:r w:rsidRPr="00896A3A">
        <w:rPr>
          <w:rFonts w:cs="David"/>
          <w:u w:val="single"/>
          <w:rtl/>
        </w:rPr>
        <w:br w:type="page"/>
      </w:r>
      <w:r w:rsidRPr="00896A3A">
        <w:rPr>
          <w:rFonts w:cs="David" w:hint="cs"/>
          <w:u w:val="single"/>
          <w:rtl/>
        </w:rPr>
        <w:t>היו"ר רוחמה אברהם:</w:t>
      </w:r>
    </w:p>
    <w:p w14:paraId="2543265B" w14:textId="77777777" w:rsidR="00896A3A" w:rsidRPr="00896A3A" w:rsidRDefault="00896A3A" w:rsidP="00896A3A">
      <w:pPr>
        <w:bidi/>
        <w:rPr>
          <w:rFonts w:cs="David" w:hint="cs"/>
          <w:rtl/>
        </w:rPr>
      </w:pPr>
    </w:p>
    <w:p w14:paraId="1C23394B" w14:textId="77777777" w:rsidR="00896A3A" w:rsidRPr="00896A3A" w:rsidRDefault="00896A3A" w:rsidP="00896A3A">
      <w:pPr>
        <w:bidi/>
        <w:rPr>
          <w:rFonts w:cs="David" w:hint="cs"/>
          <w:rtl/>
        </w:rPr>
      </w:pPr>
      <w:r w:rsidRPr="00896A3A">
        <w:rPr>
          <w:rFonts w:cs="David" w:hint="cs"/>
          <w:rtl/>
        </w:rPr>
        <w:tab/>
        <w:t xml:space="preserve">סליחה. כן. </w:t>
      </w:r>
    </w:p>
    <w:p w14:paraId="0E59A99F" w14:textId="77777777" w:rsidR="00896A3A" w:rsidRPr="00896A3A" w:rsidRDefault="00896A3A" w:rsidP="00896A3A">
      <w:pPr>
        <w:bidi/>
        <w:rPr>
          <w:rFonts w:cs="David" w:hint="cs"/>
          <w:rtl/>
        </w:rPr>
      </w:pPr>
    </w:p>
    <w:p w14:paraId="20CCF528" w14:textId="77777777" w:rsidR="00896A3A" w:rsidRPr="00896A3A" w:rsidRDefault="00896A3A" w:rsidP="00896A3A">
      <w:pPr>
        <w:bidi/>
        <w:rPr>
          <w:rFonts w:cs="David" w:hint="cs"/>
          <w:u w:val="single"/>
          <w:rtl/>
        </w:rPr>
      </w:pPr>
      <w:r w:rsidRPr="00896A3A">
        <w:rPr>
          <w:rFonts w:cs="David" w:hint="cs"/>
          <w:u w:val="single"/>
          <w:rtl/>
        </w:rPr>
        <w:t>גדעון סער:</w:t>
      </w:r>
    </w:p>
    <w:p w14:paraId="71E5C271" w14:textId="77777777" w:rsidR="00896A3A" w:rsidRPr="00896A3A" w:rsidRDefault="00896A3A" w:rsidP="00896A3A">
      <w:pPr>
        <w:bidi/>
        <w:rPr>
          <w:rFonts w:cs="David" w:hint="cs"/>
          <w:u w:val="single"/>
          <w:rtl/>
        </w:rPr>
      </w:pPr>
    </w:p>
    <w:p w14:paraId="16614AC3" w14:textId="77777777" w:rsidR="00896A3A" w:rsidRPr="00896A3A" w:rsidRDefault="00896A3A" w:rsidP="00896A3A">
      <w:pPr>
        <w:bidi/>
        <w:rPr>
          <w:rFonts w:cs="David" w:hint="cs"/>
          <w:rtl/>
        </w:rPr>
      </w:pPr>
      <w:r w:rsidRPr="00896A3A">
        <w:rPr>
          <w:rFonts w:cs="David" w:hint="cs"/>
          <w:rtl/>
        </w:rPr>
        <w:tab/>
        <w:t xml:space="preserve">אני הערתי הערות מסוימות. ההערות, לפי ההתייחסות, נרשמו בפרוטוקול, וזה הכל. אני רוצה להודיע בצורה הברורה ביותר, שאינני רואה את תפקיד ועדת תקציב הכנסת לאשר אישור אוטומטי, ללא שום בדיקה ובחינה, את ההצעות כפי שהן מוגשות. אני, באופן חריג ויוצא דופן, אצביע בעד ההצעה. אבל, אני כבר אומר, שאם אתם לא רוצים שנושא תקציב הכנסת יהפוך נושא להתגוששות כמו נושאים אחרים בבית הזה, אני מציע, כאשר מעירים הערות שהגובה שלהן הוא 3% מגובה הקיצוץ שאתם מציעים, להתייחס אליהן בצורה קצת יותר רצינית, כי הוועדה לא יכולה להיות חותמת גומי. אני אומר את זה בצורה הברורה ביותר, מכיוון שיש לי תחושה שמעירים הערה, נאמרות בתגובה כל מיני סיסמאות, נאמרים כל מיני דברים - והשיירה עוברת. אז אני רוצה לומר את הדבר הזה בפשטות, כדי שהוא יהיה מובן: אם אתם לא רוצים להפוך את הוועדה הזאת לשדה התגוששות כמו כל ועדה, ואם יש הערות ענייניות </w:t>
      </w:r>
      <w:r w:rsidRPr="00896A3A">
        <w:rPr>
          <w:rFonts w:cs="David"/>
          <w:rtl/>
        </w:rPr>
        <w:t>–</w:t>
      </w:r>
      <w:r w:rsidRPr="00896A3A">
        <w:rPr>
          <w:rFonts w:cs="David" w:hint="cs"/>
          <w:rtl/>
        </w:rPr>
        <w:t xml:space="preserve"> הממ"מ זה לא סעיף כיבוד. זה לא סעיף כיבוד. אתם יכולים לעשות מאמץ רציני לפריסה אחרת, ואתם עכשיו, אחרי שאתם שומעים את ההערות, מתעקשים ללכת על ההצעה המקורית. היום, אני אצביע בעדה. אבל אני מודיע מה יהיה בפעמים האחרות אם אני ארגיש - - - </w:t>
      </w:r>
    </w:p>
    <w:p w14:paraId="2D7DC8EC" w14:textId="77777777" w:rsidR="00896A3A" w:rsidRPr="00896A3A" w:rsidRDefault="00896A3A" w:rsidP="00896A3A">
      <w:pPr>
        <w:bidi/>
        <w:rPr>
          <w:rFonts w:cs="David" w:hint="cs"/>
          <w:rtl/>
        </w:rPr>
      </w:pPr>
    </w:p>
    <w:p w14:paraId="4D91D469"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6E8E8F57" w14:textId="77777777" w:rsidR="00896A3A" w:rsidRPr="00896A3A" w:rsidRDefault="00896A3A" w:rsidP="00896A3A">
      <w:pPr>
        <w:bidi/>
        <w:rPr>
          <w:rFonts w:cs="David" w:hint="cs"/>
          <w:rtl/>
        </w:rPr>
      </w:pPr>
    </w:p>
    <w:p w14:paraId="6E1DFC95" w14:textId="77777777" w:rsidR="00896A3A" w:rsidRPr="00896A3A" w:rsidRDefault="00896A3A" w:rsidP="00896A3A">
      <w:pPr>
        <w:bidi/>
        <w:rPr>
          <w:rFonts w:cs="David" w:hint="cs"/>
          <w:rtl/>
        </w:rPr>
      </w:pPr>
      <w:r w:rsidRPr="00896A3A">
        <w:rPr>
          <w:rFonts w:cs="David" w:hint="cs"/>
          <w:rtl/>
        </w:rPr>
        <w:tab/>
        <w:t xml:space="preserve">תודה. </w:t>
      </w:r>
    </w:p>
    <w:p w14:paraId="0F6FC343" w14:textId="77777777" w:rsidR="00896A3A" w:rsidRPr="00896A3A" w:rsidRDefault="00896A3A" w:rsidP="00896A3A">
      <w:pPr>
        <w:bidi/>
        <w:rPr>
          <w:rFonts w:cs="David" w:hint="cs"/>
          <w:rtl/>
        </w:rPr>
      </w:pPr>
    </w:p>
    <w:p w14:paraId="4DA2A0CE" w14:textId="77777777" w:rsidR="00896A3A" w:rsidRPr="00896A3A" w:rsidRDefault="00896A3A" w:rsidP="00896A3A">
      <w:pPr>
        <w:bidi/>
        <w:rPr>
          <w:rFonts w:cs="David" w:hint="cs"/>
          <w:u w:val="single"/>
          <w:rtl/>
        </w:rPr>
      </w:pPr>
      <w:r w:rsidRPr="00896A3A">
        <w:rPr>
          <w:rFonts w:cs="David" w:hint="cs"/>
          <w:u w:val="single"/>
          <w:rtl/>
        </w:rPr>
        <w:t>גדעון סער:</w:t>
      </w:r>
    </w:p>
    <w:p w14:paraId="72FFD2E7" w14:textId="77777777" w:rsidR="00896A3A" w:rsidRPr="00896A3A" w:rsidRDefault="00896A3A" w:rsidP="00896A3A">
      <w:pPr>
        <w:bidi/>
        <w:rPr>
          <w:rFonts w:cs="David" w:hint="cs"/>
          <w:u w:val="single"/>
          <w:rtl/>
        </w:rPr>
      </w:pPr>
    </w:p>
    <w:p w14:paraId="5B4AE07A" w14:textId="77777777" w:rsidR="00896A3A" w:rsidRPr="00896A3A" w:rsidRDefault="00896A3A" w:rsidP="00896A3A">
      <w:pPr>
        <w:bidi/>
        <w:rPr>
          <w:rFonts w:cs="David" w:hint="cs"/>
          <w:rtl/>
        </w:rPr>
      </w:pPr>
      <w:r w:rsidRPr="00896A3A">
        <w:rPr>
          <w:rFonts w:cs="David" w:hint="cs"/>
          <w:rtl/>
        </w:rPr>
        <w:tab/>
        <w:t xml:space="preserve"> שההערות שלי, במהלך הדיון, לא מקשיבים להן. </w:t>
      </w:r>
    </w:p>
    <w:p w14:paraId="62928C33" w14:textId="77777777" w:rsidR="00896A3A" w:rsidRPr="00896A3A" w:rsidRDefault="00896A3A" w:rsidP="00896A3A">
      <w:pPr>
        <w:bidi/>
        <w:rPr>
          <w:rFonts w:cs="David" w:hint="cs"/>
          <w:rtl/>
        </w:rPr>
      </w:pPr>
    </w:p>
    <w:p w14:paraId="2B195F3D"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0767716B" w14:textId="77777777" w:rsidR="00896A3A" w:rsidRPr="00896A3A" w:rsidRDefault="00896A3A" w:rsidP="00896A3A">
      <w:pPr>
        <w:bidi/>
        <w:rPr>
          <w:rFonts w:cs="David" w:hint="cs"/>
          <w:rtl/>
        </w:rPr>
      </w:pPr>
    </w:p>
    <w:p w14:paraId="2676C993" w14:textId="77777777" w:rsidR="00896A3A" w:rsidRPr="00896A3A" w:rsidRDefault="00896A3A" w:rsidP="00896A3A">
      <w:pPr>
        <w:bidi/>
        <w:rPr>
          <w:rFonts w:cs="David" w:hint="cs"/>
          <w:rtl/>
        </w:rPr>
      </w:pPr>
      <w:r w:rsidRPr="00896A3A">
        <w:rPr>
          <w:rFonts w:cs="David" w:hint="cs"/>
          <w:rtl/>
        </w:rPr>
        <w:tab/>
        <w:t>מאה אחוז, תודה רבה. גדעון, אני מוכרחה לומר לך: למרות שאני נמנית על חברי מהקואליציה, אין בכוונתי להפוך את הוועדה הנוכחית בשום עניין - - -</w:t>
      </w:r>
    </w:p>
    <w:p w14:paraId="361FCC9E" w14:textId="77777777" w:rsidR="00896A3A" w:rsidRPr="00896A3A" w:rsidRDefault="00896A3A" w:rsidP="00896A3A">
      <w:pPr>
        <w:bidi/>
        <w:rPr>
          <w:rFonts w:cs="David" w:hint="cs"/>
          <w:rtl/>
        </w:rPr>
      </w:pPr>
    </w:p>
    <w:p w14:paraId="7CF9966C" w14:textId="77777777" w:rsidR="00896A3A" w:rsidRPr="00896A3A" w:rsidRDefault="00896A3A" w:rsidP="00896A3A">
      <w:pPr>
        <w:bidi/>
        <w:rPr>
          <w:rFonts w:cs="David" w:hint="cs"/>
          <w:u w:val="single"/>
          <w:rtl/>
        </w:rPr>
      </w:pPr>
      <w:r w:rsidRPr="00896A3A">
        <w:rPr>
          <w:rFonts w:cs="David" w:hint="cs"/>
          <w:u w:val="single"/>
          <w:rtl/>
        </w:rPr>
        <w:t>אבי בלשניקוב:</w:t>
      </w:r>
    </w:p>
    <w:p w14:paraId="0E0CA2F3" w14:textId="77777777" w:rsidR="00896A3A" w:rsidRPr="00896A3A" w:rsidRDefault="00896A3A" w:rsidP="00896A3A">
      <w:pPr>
        <w:bidi/>
        <w:rPr>
          <w:rFonts w:cs="David" w:hint="cs"/>
          <w:rtl/>
        </w:rPr>
      </w:pPr>
    </w:p>
    <w:p w14:paraId="15D4058B" w14:textId="77777777" w:rsidR="00896A3A" w:rsidRPr="00896A3A" w:rsidRDefault="00896A3A" w:rsidP="00896A3A">
      <w:pPr>
        <w:bidi/>
        <w:rPr>
          <w:rFonts w:cs="David" w:hint="cs"/>
          <w:rtl/>
        </w:rPr>
      </w:pPr>
      <w:r w:rsidRPr="00896A3A">
        <w:rPr>
          <w:rFonts w:cs="David" w:hint="cs"/>
          <w:rtl/>
        </w:rPr>
        <w:tab/>
        <w:t xml:space="preserve">גברתי היושבת ראש, גברתי היושבת ראש. </w:t>
      </w:r>
    </w:p>
    <w:p w14:paraId="01E560FE" w14:textId="77777777" w:rsidR="00896A3A" w:rsidRPr="00896A3A" w:rsidRDefault="00896A3A" w:rsidP="00896A3A">
      <w:pPr>
        <w:bidi/>
        <w:rPr>
          <w:rFonts w:cs="David" w:hint="cs"/>
          <w:rtl/>
        </w:rPr>
      </w:pPr>
    </w:p>
    <w:p w14:paraId="57C6AC4A"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7BCC7FAD" w14:textId="77777777" w:rsidR="00896A3A" w:rsidRPr="00896A3A" w:rsidRDefault="00896A3A" w:rsidP="00896A3A">
      <w:pPr>
        <w:bidi/>
        <w:rPr>
          <w:rFonts w:cs="David" w:hint="cs"/>
          <w:rtl/>
        </w:rPr>
      </w:pPr>
    </w:p>
    <w:p w14:paraId="6F4B1D29" w14:textId="77777777" w:rsidR="00896A3A" w:rsidRPr="00896A3A" w:rsidRDefault="00896A3A" w:rsidP="00896A3A">
      <w:pPr>
        <w:bidi/>
        <w:rPr>
          <w:rFonts w:cs="David" w:hint="cs"/>
          <w:rtl/>
        </w:rPr>
      </w:pPr>
      <w:r w:rsidRPr="00896A3A">
        <w:rPr>
          <w:rFonts w:cs="David" w:hint="cs"/>
          <w:rtl/>
        </w:rPr>
        <w:tab/>
        <w:t xml:space="preserve">רגע, אני רוצה להשיב. בשום עניין ובשום נושא לחותמת גומי </w:t>
      </w:r>
      <w:r w:rsidRPr="00896A3A">
        <w:rPr>
          <w:rFonts w:cs="David"/>
          <w:rtl/>
        </w:rPr>
        <w:t>–</w:t>
      </w:r>
      <w:r w:rsidRPr="00896A3A">
        <w:rPr>
          <w:rFonts w:cs="David" w:hint="cs"/>
          <w:rtl/>
        </w:rPr>
        <w:t xml:space="preserve"> לא של הממשלה, לא של הכנסת, לא של אף אחד. כל נושא מובא לכאן לגופו של עניין, אני פותחת את זה לדיון, אתם מעירים את הערותיכם ואין לי צל של ספק שהמנכ"ל רשם את זה לפניו . עוד מעט נדון ותובא לשולחננו כל הצעת התקציב לשנת 2007, אני מתכוונת לעשות דיון ארוך ומקיף, ואני מציעה ומבקשת גם מחשב הכנסת וגם ממנכ"ל הכנסת, להעביר את הנושא של תקציב 2007 של הכנסת לחברי הוועדה מבעוד מועד, על מנת שילמדו את כל הסעיפים, יעירו את הערותיהם ואנחנו נקיים פה דיון פורה ומקיף. </w:t>
      </w:r>
    </w:p>
    <w:p w14:paraId="2FAA9DEA" w14:textId="77777777" w:rsidR="00896A3A" w:rsidRPr="00896A3A" w:rsidRDefault="00896A3A" w:rsidP="00896A3A">
      <w:pPr>
        <w:bidi/>
        <w:rPr>
          <w:rFonts w:cs="David" w:hint="cs"/>
          <w:rtl/>
        </w:rPr>
      </w:pPr>
    </w:p>
    <w:p w14:paraId="3F78E2C3" w14:textId="77777777" w:rsidR="00896A3A" w:rsidRPr="00896A3A" w:rsidRDefault="00896A3A" w:rsidP="00896A3A">
      <w:pPr>
        <w:bidi/>
        <w:rPr>
          <w:rFonts w:cs="David" w:hint="cs"/>
          <w:u w:val="single"/>
          <w:rtl/>
        </w:rPr>
      </w:pPr>
      <w:r w:rsidRPr="00896A3A">
        <w:rPr>
          <w:rFonts w:cs="David" w:hint="cs"/>
          <w:u w:val="single"/>
          <w:rtl/>
        </w:rPr>
        <w:t>אבי בלשניקוב:</w:t>
      </w:r>
    </w:p>
    <w:p w14:paraId="1BA03AFE" w14:textId="77777777" w:rsidR="00896A3A" w:rsidRPr="00896A3A" w:rsidRDefault="00896A3A" w:rsidP="00896A3A">
      <w:pPr>
        <w:bidi/>
        <w:rPr>
          <w:rFonts w:cs="David" w:hint="cs"/>
          <w:rtl/>
        </w:rPr>
      </w:pPr>
      <w:r w:rsidRPr="00896A3A">
        <w:rPr>
          <w:rFonts w:cs="David" w:hint="cs"/>
          <w:rtl/>
        </w:rPr>
        <w:tab/>
      </w:r>
    </w:p>
    <w:p w14:paraId="6D03E82E" w14:textId="77777777" w:rsidR="00896A3A" w:rsidRPr="00896A3A" w:rsidRDefault="00896A3A" w:rsidP="00896A3A">
      <w:pPr>
        <w:bidi/>
        <w:rPr>
          <w:rFonts w:cs="David" w:hint="cs"/>
          <w:rtl/>
        </w:rPr>
      </w:pPr>
      <w:r w:rsidRPr="00896A3A">
        <w:rPr>
          <w:rFonts w:cs="David" w:hint="cs"/>
          <w:rtl/>
        </w:rPr>
        <w:tab/>
        <w:t xml:space="preserve">גברתי היושבת ראש, לי יש עניין שעם ועדת הכנסת ננהל כל הזמן שיג ושיח. אין כאן צודק יותר וצודק פחות, לכולנו יש עניין, קודם כל, לגילוי נאות. מכובדי חבר הכנסת סער, אני מוכן -  פשוט תכננתי לעשות את זה אחרי, כי זה לא ראוי שנתחיל לנהל עכשיו דיון מאיפה לקצץ.  אני, גברתי היושבת ראש, מכובדי חבר הכנסת סער, מוכן להיענות בזה הרגע לבקשה לבטל את הקיצוץ בממ"מ, להשית אותו על אחזקה שוטפת. </w:t>
      </w:r>
    </w:p>
    <w:p w14:paraId="49EF189B" w14:textId="77777777" w:rsidR="00896A3A" w:rsidRPr="00896A3A" w:rsidRDefault="00896A3A" w:rsidP="00896A3A">
      <w:pPr>
        <w:bidi/>
        <w:rPr>
          <w:rFonts w:cs="David" w:hint="cs"/>
          <w:rtl/>
        </w:rPr>
      </w:pPr>
    </w:p>
    <w:p w14:paraId="748FE1B9" w14:textId="77777777" w:rsidR="00896A3A" w:rsidRPr="00896A3A" w:rsidRDefault="00896A3A" w:rsidP="00896A3A">
      <w:pPr>
        <w:bidi/>
        <w:rPr>
          <w:rFonts w:cs="David" w:hint="cs"/>
          <w:u w:val="single"/>
          <w:rtl/>
        </w:rPr>
      </w:pPr>
      <w:r w:rsidRPr="00896A3A">
        <w:rPr>
          <w:rFonts w:cs="David"/>
          <w:u w:val="single"/>
          <w:rtl/>
        </w:rPr>
        <w:br w:type="page"/>
      </w:r>
      <w:r w:rsidRPr="00896A3A">
        <w:rPr>
          <w:rFonts w:cs="David" w:hint="cs"/>
          <w:u w:val="single"/>
          <w:rtl/>
        </w:rPr>
        <w:t>גדעון סער:</w:t>
      </w:r>
    </w:p>
    <w:p w14:paraId="4ED37A3B" w14:textId="77777777" w:rsidR="00896A3A" w:rsidRPr="00896A3A" w:rsidRDefault="00896A3A" w:rsidP="00896A3A">
      <w:pPr>
        <w:bidi/>
        <w:rPr>
          <w:rFonts w:cs="David" w:hint="cs"/>
          <w:u w:val="single"/>
          <w:rtl/>
        </w:rPr>
      </w:pPr>
    </w:p>
    <w:p w14:paraId="2205055F" w14:textId="77777777" w:rsidR="00896A3A" w:rsidRPr="00896A3A" w:rsidRDefault="00896A3A" w:rsidP="00896A3A">
      <w:pPr>
        <w:bidi/>
        <w:rPr>
          <w:rFonts w:cs="David" w:hint="cs"/>
          <w:rtl/>
        </w:rPr>
      </w:pPr>
      <w:r w:rsidRPr="00896A3A">
        <w:rPr>
          <w:rFonts w:cs="David" w:hint="cs"/>
          <w:rtl/>
        </w:rPr>
        <w:tab/>
        <w:t xml:space="preserve"> מצוין. </w:t>
      </w:r>
    </w:p>
    <w:p w14:paraId="35ABE27B" w14:textId="77777777" w:rsidR="00896A3A" w:rsidRPr="00896A3A" w:rsidRDefault="00896A3A" w:rsidP="00896A3A">
      <w:pPr>
        <w:bidi/>
        <w:rPr>
          <w:rFonts w:cs="David" w:hint="cs"/>
          <w:rtl/>
        </w:rPr>
      </w:pPr>
    </w:p>
    <w:p w14:paraId="1E1C61C7" w14:textId="77777777" w:rsidR="00896A3A" w:rsidRPr="00896A3A" w:rsidRDefault="00896A3A" w:rsidP="00896A3A">
      <w:pPr>
        <w:bidi/>
        <w:rPr>
          <w:rFonts w:cs="David" w:hint="cs"/>
          <w:u w:val="single"/>
          <w:rtl/>
        </w:rPr>
      </w:pPr>
      <w:r w:rsidRPr="00896A3A">
        <w:rPr>
          <w:rFonts w:cs="David" w:hint="cs"/>
          <w:u w:val="single"/>
          <w:rtl/>
        </w:rPr>
        <w:t>אבי בלשניקוב:</w:t>
      </w:r>
    </w:p>
    <w:p w14:paraId="41DFC1A5" w14:textId="77777777" w:rsidR="00896A3A" w:rsidRPr="00896A3A" w:rsidRDefault="00896A3A" w:rsidP="00896A3A">
      <w:pPr>
        <w:bidi/>
        <w:rPr>
          <w:rFonts w:cs="David" w:hint="cs"/>
          <w:rtl/>
        </w:rPr>
      </w:pPr>
    </w:p>
    <w:p w14:paraId="4014B32E" w14:textId="77777777" w:rsidR="00896A3A" w:rsidRPr="00896A3A" w:rsidRDefault="00896A3A" w:rsidP="00896A3A">
      <w:pPr>
        <w:bidi/>
        <w:rPr>
          <w:rFonts w:cs="David" w:hint="cs"/>
          <w:rtl/>
        </w:rPr>
      </w:pPr>
      <w:r w:rsidRPr="00896A3A">
        <w:rPr>
          <w:rFonts w:cs="David" w:hint="cs"/>
          <w:rtl/>
        </w:rPr>
        <w:tab/>
        <w:t>אין בעיה. אין פה כוונה שהדיונים יהיו חותמת גומי. להפך. שיג ושיח - - -</w:t>
      </w:r>
    </w:p>
    <w:p w14:paraId="752AB630" w14:textId="77777777" w:rsidR="00896A3A" w:rsidRPr="00896A3A" w:rsidRDefault="00896A3A" w:rsidP="00896A3A">
      <w:pPr>
        <w:bidi/>
        <w:rPr>
          <w:rFonts w:cs="David" w:hint="cs"/>
          <w:rtl/>
        </w:rPr>
      </w:pPr>
    </w:p>
    <w:p w14:paraId="029C3E69" w14:textId="77777777" w:rsidR="00896A3A" w:rsidRPr="00896A3A" w:rsidRDefault="00896A3A" w:rsidP="00896A3A">
      <w:pPr>
        <w:bidi/>
        <w:rPr>
          <w:rFonts w:cs="David" w:hint="cs"/>
          <w:u w:val="single"/>
          <w:rtl/>
        </w:rPr>
      </w:pPr>
      <w:r w:rsidRPr="00896A3A">
        <w:rPr>
          <w:rFonts w:cs="David" w:hint="cs"/>
          <w:u w:val="single"/>
          <w:rtl/>
        </w:rPr>
        <w:t>גדעון סער:</w:t>
      </w:r>
    </w:p>
    <w:p w14:paraId="3F12F612" w14:textId="77777777" w:rsidR="00896A3A" w:rsidRPr="00896A3A" w:rsidRDefault="00896A3A" w:rsidP="00896A3A">
      <w:pPr>
        <w:bidi/>
        <w:rPr>
          <w:rFonts w:cs="David" w:hint="cs"/>
          <w:u w:val="single"/>
          <w:rtl/>
        </w:rPr>
      </w:pPr>
    </w:p>
    <w:p w14:paraId="5576E5A9" w14:textId="77777777" w:rsidR="00896A3A" w:rsidRPr="00896A3A" w:rsidRDefault="00896A3A" w:rsidP="00896A3A">
      <w:pPr>
        <w:bidi/>
        <w:rPr>
          <w:rFonts w:cs="David" w:hint="cs"/>
          <w:rtl/>
        </w:rPr>
      </w:pPr>
      <w:r w:rsidRPr="00896A3A">
        <w:rPr>
          <w:rFonts w:cs="David" w:hint="cs"/>
          <w:rtl/>
        </w:rPr>
        <w:tab/>
        <w:t xml:space="preserve">אז כולם יוצאים בהרגשה יותר טובה. </w:t>
      </w:r>
    </w:p>
    <w:p w14:paraId="4D555C0F" w14:textId="77777777" w:rsidR="00896A3A" w:rsidRPr="00896A3A" w:rsidRDefault="00896A3A" w:rsidP="00896A3A">
      <w:pPr>
        <w:bidi/>
        <w:rPr>
          <w:rFonts w:cs="David" w:hint="cs"/>
          <w:rtl/>
        </w:rPr>
      </w:pPr>
    </w:p>
    <w:p w14:paraId="5EB99938"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1137D728" w14:textId="77777777" w:rsidR="00896A3A" w:rsidRPr="00896A3A" w:rsidRDefault="00896A3A" w:rsidP="00896A3A">
      <w:pPr>
        <w:bidi/>
        <w:rPr>
          <w:rFonts w:cs="David" w:hint="cs"/>
          <w:rtl/>
        </w:rPr>
      </w:pPr>
    </w:p>
    <w:p w14:paraId="2645DCE5" w14:textId="77777777" w:rsidR="00896A3A" w:rsidRPr="00896A3A" w:rsidRDefault="00896A3A" w:rsidP="00896A3A">
      <w:pPr>
        <w:bidi/>
        <w:rPr>
          <w:rFonts w:cs="David" w:hint="cs"/>
          <w:rtl/>
        </w:rPr>
      </w:pPr>
      <w:r w:rsidRPr="00896A3A">
        <w:rPr>
          <w:rFonts w:cs="David" w:hint="cs"/>
          <w:rtl/>
        </w:rPr>
        <w:tab/>
        <w:t>יפה מאד. אז ראית שאנחנו, בכל זאת, לא חותמת גומי?</w:t>
      </w:r>
    </w:p>
    <w:p w14:paraId="6137FBFB" w14:textId="77777777" w:rsidR="00896A3A" w:rsidRPr="00896A3A" w:rsidRDefault="00896A3A" w:rsidP="00896A3A">
      <w:pPr>
        <w:bidi/>
        <w:rPr>
          <w:rFonts w:cs="David" w:hint="cs"/>
          <w:rtl/>
        </w:rPr>
      </w:pPr>
    </w:p>
    <w:p w14:paraId="3BCAAE44" w14:textId="77777777" w:rsidR="00896A3A" w:rsidRPr="00896A3A" w:rsidRDefault="00896A3A" w:rsidP="00896A3A">
      <w:pPr>
        <w:bidi/>
        <w:rPr>
          <w:rFonts w:cs="David" w:hint="cs"/>
          <w:u w:val="single"/>
          <w:rtl/>
        </w:rPr>
      </w:pPr>
      <w:r w:rsidRPr="00896A3A">
        <w:rPr>
          <w:rFonts w:cs="David" w:hint="cs"/>
          <w:u w:val="single"/>
          <w:rtl/>
        </w:rPr>
        <w:t>גדעון סער:</w:t>
      </w:r>
    </w:p>
    <w:p w14:paraId="698C37A0" w14:textId="77777777" w:rsidR="00896A3A" w:rsidRPr="00896A3A" w:rsidRDefault="00896A3A" w:rsidP="00896A3A">
      <w:pPr>
        <w:bidi/>
        <w:rPr>
          <w:rFonts w:cs="David" w:hint="cs"/>
          <w:u w:val="single"/>
          <w:rtl/>
        </w:rPr>
      </w:pPr>
    </w:p>
    <w:p w14:paraId="433ED58F" w14:textId="77777777" w:rsidR="00896A3A" w:rsidRPr="00896A3A" w:rsidRDefault="00896A3A" w:rsidP="00896A3A">
      <w:pPr>
        <w:bidi/>
        <w:rPr>
          <w:rFonts w:cs="David" w:hint="cs"/>
          <w:rtl/>
        </w:rPr>
      </w:pPr>
      <w:r w:rsidRPr="00896A3A">
        <w:rPr>
          <w:rFonts w:cs="David" w:hint="cs"/>
          <w:rtl/>
        </w:rPr>
        <w:tab/>
        <w:t>אני מודה למנהל הכללי על פתיחותו.</w:t>
      </w:r>
    </w:p>
    <w:p w14:paraId="5C93A005" w14:textId="77777777" w:rsidR="00896A3A" w:rsidRPr="00896A3A" w:rsidRDefault="00896A3A" w:rsidP="00896A3A">
      <w:pPr>
        <w:bidi/>
        <w:rPr>
          <w:rFonts w:cs="David" w:hint="cs"/>
          <w:rtl/>
        </w:rPr>
      </w:pPr>
    </w:p>
    <w:p w14:paraId="266ECE30" w14:textId="77777777" w:rsidR="00896A3A" w:rsidRPr="00896A3A" w:rsidRDefault="00896A3A" w:rsidP="00896A3A">
      <w:pPr>
        <w:bidi/>
        <w:rPr>
          <w:rFonts w:cs="David" w:hint="cs"/>
          <w:u w:val="single"/>
          <w:rtl/>
        </w:rPr>
      </w:pPr>
      <w:r w:rsidRPr="00896A3A">
        <w:rPr>
          <w:rFonts w:cs="David" w:hint="cs"/>
          <w:u w:val="single"/>
          <w:rtl/>
        </w:rPr>
        <w:t>אבי בלשניקוב:</w:t>
      </w:r>
    </w:p>
    <w:p w14:paraId="03E8D046" w14:textId="77777777" w:rsidR="00896A3A" w:rsidRPr="00896A3A" w:rsidRDefault="00896A3A" w:rsidP="00896A3A">
      <w:pPr>
        <w:bidi/>
        <w:rPr>
          <w:rFonts w:cs="David" w:hint="cs"/>
          <w:rtl/>
        </w:rPr>
      </w:pPr>
    </w:p>
    <w:p w14:paraId="158AAFD3" w14:textId="77777777" w:rsidR="00896A3A" w:rsidRPr="00896A3A" w:rsidRDefault="00896A3A" w:rsidP="00896A3A">
      <w:pPr>
        <w:bidi/>
        <w:rPr>
          <w:rFonts w:cs="David" w:hint="cs"/>
          <w:rtl/>
        </w:rPr>
      </w:pPr>
      <w:r w:rsidRPr="00896A3A">
        <w:rPr>
          <w:rFonts w:cs="David" w:hint="cs"/>
          <w:rtl/>
        </w:rPr>
        <w:tab/>
        <w:t>מאה אחוז.</w:t>
      </w:r>
    </w:p>
    <w:p w14:paraId="0487F371" w14:textId="77777777" w:rsidR="00896A3A" w:rsidRPr="00896A3A" w:rsidRDefault="00896A3A" w:rsidP="00896A3A">
      <w:pPr>
        <w:bidi/>
        <w:rPr>
          <w:rFonts w:cs="David" w:hint="cs"/>
          <w:rtl/>
        </w:rPr>
      </w:pPr>
    </w:p>
    <w:p w14:paraId="6E92FBF5"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17D8D1E7" w14:textId="77777777" w:rsidR="00896A3A" w:rsidRPr="00896A3A" w:rsidRDefault="00896A3A" w:rsidP="00896A3A">
      <w:pPr>
        <w:bidi/>
        <w:rPr>
          <w:rFonts w:cs="David" w:hint="cs"/>
          <w:rtl/>
        </w:rPr>
      </w:pPr>
    </w:p>
    <w:p w14:paraId="73F953F8" w14:textId="77777777" w:rsidR="00896A3A" w:rsidRPr="00896A3A" w:rsidRDefault="00896A3A" w:rsidP="00896A3A">
      <w:pPr>
        <w:bidi/>
        <w:rPr>
          <w:rFonts w:cs="David" w:hint="cs"/>
          <w:rtl/>
        </w:rPr>
      </w:pPr>
      <w:r w:rsidRPr="00896A3A">
        <w:rPr>
          <w:rFonts w:cs="David" w:hint="cs"/>
          <w:rtl/>
        </w:rPr>
        <w:tab/>
        <w:t xml:space="preserve">אני מודה לחברים ואני עוברת להצבעה. מי בעד? פה אחד, באין נמנעים באין מתנגדים. לפיכך אני קובעת שהקיצוץ בתקציב הכנסת אושר, ומי ייתן והישיבה הזאת תהווה דוגמה לשאר הוועדות בבית הזה והן גם יתנו כתף לקיצוץ כזה רחב. </w:t>
      </w:r>
    </w:p>
    <w:p w14:paraId="3F17551E" w14:textId="77777777" w:rsidR="00896A3A" w:rsidRPr="00896A3A" w:rsidRDefault="00896A3A" w:rsidP="00896A3A">
      <w:pPr>
        <w:bidi/>
        <w:rPr>
          <w:rFonts w:cs="David" w:hint="cs"/>
          <w:rtl/>
        </w:rPr>
      </w:pPr>
    </w:p>
    <w:p w14:paraId="7D293BD5" w14:textId="77777777" w:rsidR="00896A3A" w:rsidRPr="00896A3A" w:rsidRDefault="00896A3A" w:rsidP="00896A3A">
      <w:pPr>
        <w:bidi/>
        <w:rPr>
          <w:rFonts w:cs="David" w:hint="cs"/>
          <w:u w:val="single"/>
          <w:rtl/>
        </w:rPr>
      </w:pPr>
      <w:r w:rsidRPr="00896A3A">
        <w:rPr>
          <w:rFonts w:cs="David" w:hint="cs"/>
          <w:u w:val="single"/>
          <w:rtl/>
        </w:rPr>
        <w:t>גדעון סער:</w:t>
      </w:r>
    </w:p>
    <w:p w14:paraId="31E955B6" w14:textId="77777777" w:rsidR="00896A3A" w:rsidRPr="00896A3A" w:rsidRDefault="00896A3A" w:rsidP="00896A3A">
      <w:pPr>
        <w:bidi/>
        <w:rPr>
          <w:rFonts w:cs="David" w:hint="cs"/>
          <w:u w:val="single"/>
          <w:rtl/>
        </w:rPr>
      </w:pPr>
    </w:p>
    <w:p w14:paraId="5F8A005B" w14:textId="77777777" w:rsidR="00896A3A" w:rsidRPr="00896A3A" w:rsidRDefault="00896A3A" w:rsidP="00896A3A">
      <w:pPr>
        <w:bidi/>
        <w:rPr>
          <w:rFonts w:cs="David" w:hint="cs"/>
          <w:rtl/>
        </w:rPr>
      </w:pPr>
      <w:r w:rsidRPr="00896A3A">
        <w:rPr>
          <w:rFonts w:cs="David" w:hint="cs"/>
          <w:rtl/>
        </w:rPr>
        <w:tab/>
        <w:t xml:space="preserve"> אבל לא בנושאים חברתיים. </w:t>
      </w:r>
    </w:p>
    <w:p w14:paraId="4C3C89B6" w14:textId="77777777" w:rsidR="00896A3A" w:rsidRPr="00896A3A" w:rsidRDefault="00896A3A" w:rsidP="00896A3A">
      <w:pPr>
        <w:bidi/>
        <w:rPr>
          <w:rFonts w:cs="David" w:hint="cs"/>
          <w:rtl/>
        </w:rPr>
      </w:pPr>
    </w:p>
    <w:p w14:paraId="497BDF1D" w14:textId="77777777" w:rsidR="00896A3A" w:rsidRPr="00896A3A" w:rsidRDefault="00896A3A" w:rsidP="00896A3A">
      <w:pPr>
        <w:bidi/>
        <w:rPr>
          <w:rFonts w:cs="David" w:hint="cs"/>
          <w:u w:val="single"/>
          <w:rtl/>
        </w:rPr>
      </w:pPr>
      <w:r w:rsidRPr="00896A3A">
        <w:rPr>
          <w:rFonts w:cs="David" w:hint="cs"/>
          <w:u w:val="single"/>
          <w:rtl/>
        </w:rPr>
        <w:t>היו"ר רוחמה אברהם:</w:t>
      </w:r>
    </w:p>
    <w:p w14:paraId="302B26C4" w14:textId="77777777" w:rsidR="00896A3A" w:rsidRPr="00896A3A" w:rsidRDefault="00896A3A" w:rsidP="00896A3A">
      <w:pPr>
        <w:bidi/>
        <w:rPr>
          <w:rFonts w:cs="David" w:hint="cs"/>
          <w:rtl/>
        </w:rPr>
      </w:pPr>
    </w:p>
    <w:p w14:paraId="027AEEC5" w14:textId="77777777" w:rsidR="00896A3A" w:rsidRPr="00896A3A" w:rsidRDefault="00896A3A" w:rsidP="00896A3A">
      <w:pPr>
        <w:bidi/>
        <w:rPr>
          <w:rFonts w:cs="David" w:hint="cs"/>
          <w:rtl/>
        </w:rPr>
      </w:pPr>
      <w:r w:rsidRPr="00896A3A">
        <w:rPr>
          <w:rFonts w:cs="David" w:hint="cs"/>
          <w:rtl/>
        </w:rPr>
        <w:tab/>
        <w:t xml:space="preserve">לא. בשום צורה ובשום אופן לא בנושאים חברתיים, תודה רבה. </w:t>
      </w:r>
    </w:p>
    <w:p w14:paraId="4126AC92" w14:textId="77777777" w:rsidR="00896A3A" w:rsidRPr="00896A3A" w:rsidRDefault="00896A3A" w:rsidP="00896A3A">
      <w:pPr>
        <w:bidi/>
        <w:rPr>
          <w:rFonts w:cs="David" w:hint="cs"/>
          <w:rtl/>
        </w:rPr>
      </w:pPr>
    </w:p>
    <w:p w14:paraId="03B72EF1" w14:textId="77777777" w:rsidR="00896A3A" w:rsidRPr="00896A3A" w:rsidRDefault="00896A3A" w:rsidP="00896A3A">
      <w:pPr>
        <w:bidi/>
        <w:rPr>
          <w:rFonts w:cs="David" w:hint="cs"/>
          <w:rtl/>
        </w:rPr>
      </w:pPr>
      <w:r w:rsidRPr="00896A3A">
        <w:rPr>
          <w:rFonts w:cs="David" w:hint="cs"/>
          <w:rtl/>
        </w:rPr>
        <w:tab/>
      </w:r>
    </w:p>
    <w:p w14:paraId="25908C20" w14:textId="77777777" w:rsidR="00896A3A" w:rsidRPr="00896A3A" w:rsidRDefault="00896A3A" w:rsidP="00896A3A">
      <w:pPr>
        <w:bidi/>
        <w:ind w:firstLine="567"/>
        <w:rPr>
          <w:rFonts w:cs="David" w:hint="cs"/>
          <w:b/>
          <w:bCs/>
          <w:u w:val="single"/>
          <w:rtl/>
        </w:rPr>
      </w:pPr>
      <w:r w:rsidRPr="00896A3A">
        <w:rPr>
          <w:rFonts w:cs="David" w:hint="cs"/>
          <w:b/>
          <w:bCs/>
          <w:u w:val="single"/>
          <w:rtl/>
        </w:rPr>
        <w:t>הישיבה ננעלה בשעה: 11:50.</w:t>
      </w:r>
    </w:p>
    <w:p w14:paraId="355C606C" w14:textId="77777777" w:rsidR="00896A3A" w:rsidRPr="00896A3A" w:rsidRDefault="00896A3A" w:rsidP="00896A3A">
      <w:pPr>
        <w:bidi/>
        <w:rPr>
          <w:rFonts w:cs="David" w:hint="cs"/>
          <w:rtl/>
        </w:rPr>
      </w:pPr>
    </w:p>
    <w:p w14:paraId="33EBDCF0" w14:textId="77777777" w:rsidR="00552A80" w:rsidRPr="00896A3A" w:rsidRDefault="00552A80" w:rsidP="00896A3A">
      <w:pPr>
        <w:bidi/>
        <w:rPr>
          <w:rFonts w:cs="David"/>
        </w:rPr>
      </w:pPr>
    </w:p>
    <w:sectPr w:rsidR="00552A80" w:rsidRPr="00896A3A" w:rsidSect="00896A3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C2A5" w14:textId="77777777" w:rsidR="00E56CCD" w:rsidRDefault="00E56CCD">
      <w:r>
        <w:separator/>
      </w:r>
    </w:p>
  </w:endnote>
  <w:endnote w:type="continuationSeparator" w:id="0">
    <w:p w14:paraId="046C92CB" w14:textId="77777777" w:rsidR="00E56CCD" w:rsidRDefault="00E5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A486" w14:textId="77777777" w:rsidR="00E56CCD" w:rsidRDefault="00E56CCD">
      <w:r>
        <w:separator/>
      </w:r>
    </w:p>
  </w:footnote>
  <w:footnote w:type="continuationSeparator" w:id="0">
    <w:p w14:paraId="103DE034" w14:textId="77777777" w:rsidR="00E56CCD" w:rsidRDefault="00E5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C617" w14:textId="77777777" w:rsidR="00E56CCD" w:rsidRDefault="00E56CC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B7C4690" w14:textId="77777777" w:rsidR="00E56CCD" w:rsidRDefault="00E56CCD">
    <w:pPr>
      <w:pStyle w:val="Header"/>
      <w:ind w:right="360"/>
      <w:jc w:val="both"/>
      <w:rPr>
        <w:rtl/>
      </w:rPr>
    </w:pPr>
  </w:p>
  <w:p w14:paraId="39ABAC7F" w14:textId="77777777" w:rsidR="00E56CCD" w:rsidRDefault="00E56CCD"/>
  <w:p w14:paraId="0A056818" w14:textId="77777777" w:rsidR="00E56CCD" w:rsidRDefault="00E56CCD"/>
  <w:p w14:paraId="0C772009" w14:textId="77777777" w:rsidR="00E56CCD" w:rsidRDefault="00E56CCD"/>
  <w:p w14:paraId="5114BF67" w14:textId="77777777" w:rsidR="00E56CCD" w:rsidRDefault="00E56CCD"/>
  <w:p w14:paraId="23FFACDC" w14:textId="77777777" w:rsidR="00E56CCD" w:rsidRDefault="00E56CCD"/>
  <w:p w14:paraId="2297309E" w14:textId="77777777" w:rsidR="00E56CCD" w:rsidRDefault="00E56CCD"/>
  <w:p w14:paraId="1D30D5D2" w14:textId="77777777" w:rsidR="00E56CCD" w:rsidRDefault="00E56CCD"/>
  <w:p w14:paraId="7587AA82" w14:textId="77777777" w:rsidR="00E56CCD" w:rsidRDefault="00E56CCD"/>
  <w:p w14:paraId="70A53988" w14:textId="77777777" w:rsidR="00E56CCD" w:rsidRDefault="00E56C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5BDF" w14:textId="77777777" w:rsidR="00E56CCD" w:rsidRDefault="00E56CC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2DD85DF8" w14:textId="77777777" w:rsidR="00E56CCD" w:rsidRDefault="00E56CCD" w:rsidP="00896A3A">
    <w:pPr>
      <w:pStyle w:val="Header"/>
      <w:ind w:right="360"/>
      <w:jc w:val="both"/>
      <w:rPr>
        <w:rStyle w:val="PageNumber"/>
        <w:rFonts w:hint="cs"/>
        <w:rtl/>
      </w:rPr>
    </w:pPr>
    <w:r>
      <w:rPr>
        <w:rFonts w:hint="cs"/>
        <w:rtl/>
      </w:rPr>
      <w:t>הו</w:t>
    </w:r>
    <w:r>
      <w:rPr>
        <w:rtl/>
      </w:rPr>
      <w:t>ועד</w:t>
    </w:r>
    <w:r>
      <w:rPr>
        <w:rStyle w:val="PageNumber"/>
        <w:rFonts w:hint="cs"/>
        <w:rtl/>
      </w:rPr>
      <w:t>ה המשותפת לוועדת הכנסת ולוועדת הכספים</w:t>
    </w:r>
  </w:p>
  <w:p w14:paraId="6099B268" w14:textId="77777777" w:rsidR="00E56CCD" w:rsidRDefault="00E56CCD" w:rsidP="00896A3A">
    <w:pPr>
      <w:pStyle w:val="Header"/>
      <w:ind w:right="360"/>
      <w:jc w:val="both"/>
      <w:rPr>
        <w:rStyle w:val="PageNumber"/>
        <w:rFonts w:hint="cs"/>
        <w:rtl/>
      </w:rPr>
    </w:pPr>
    <w:r>
      <w:rPr>
        <w:rStyle w:val="PageNumber"/>
        <w:rFonts w:hint="cs"/>
        <w:rtl/>
      </w:rPr>
      <w:t>לתקציב הכנסת</w:t>
    </w:r>
  </w:p>
  <w:p w14:paraId="035E2C48" w14:textId="77777777" w:rsidR="00E56CCD" w:rsidRDefault="00E56CCD" w:rsidP="00896A3A">
    <w:pPr>
      <w:pStyle w:val="Header"/>
      <w:ind w:right="360"/>
      <w:jc w:val="both"/>
      <w:rPr>
        <w:rStyle w:val="PageNumber"/>
        <w:rFonts w:hint="cs"/>
        <w:rtl/>
      </w:rPr>
    </w:pPr>
    <w:r>
      <w:rPr>
        <w:rStyle w:val="PageNumber"/>
        <w:rFonts w:hint="cs"/>
        <w:rtl/>
      </w:rPr>
      <w:t>30.8.06</w:t>
    </w:r>
  </w:p>
  <w:p w14:paraId="4ED57A3B" w14:textId="77777777" w:rsidR="00E56CCD" w:rsidRDefault="00E56CCD" w:rsidP="00896A3A">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5168פרוטוקול_ישיבת_ועדה.doc"/>
    <w:docVar w:name="StartMode" w:val="3"/>
  </w:docVars>
  <w:rsids>
    <w:rsidRoot w:val="005E2380"/>
    <w:rsid w:val="003D16CC"/>
    <w:rsid w:val="00552A80"/>
    <w:rsid w:val="005E2380"/>
    <w:rsid w:val="00782FC1"/>
    <w:rsid w:val="00896A3A"/>
    <w:rsid w:val="00965806"/>
    <w:rsid w:val="00E56C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D664C7"/>
  <w15:chartTrackingRefBased/>
  <w15:docId w15:val="{8A54037F-AB0A-48F6-AAAC-BCF26988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96A3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96A3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9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3821</Words>
  <Characters>21783</Characters>
  <Application>Microsoft Office Word</Application>
  <DocSecurity>0</DocSecurity>
  <Lines>181</Lines>
  <Paragraphs>51</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